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Default="00036FCF">
            <w:pPr>
              <w:pStyle w:val="TableEntry"/>
            </w:pPr>
            <w:r>
              <w:t>QRPH and 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56583B">
            <w:pPr>
              <w:pStyle w:val="TableEntry"/>
            </w:pPr>
            <w:r>
              <w:t>CP-PCC-0178</w:t>
            </w:r>
          </w:p>
        </w:tc>
      </w:tr>
      <w:tr w:rsidR="00D732B7">
        <w:tc>
          <w:tcPr>
            <w:tcW w:w="4788" w:type="dxa"/>
          </w:tcPr>
          <w:p w:rsidR="00D732B7" w:rsidRDefault="00D732B7">
            <w:pPr>
              <w:pStyle w:val="TableEntry"/>
            </w:pPr>
            <w:r>
              <w:t>Change Proposal Status:</w:t>
            </w:r>
          </w:p>
        </w:tc>
        <w:tc>
          <w:tcPr>
            <w:tcW w:w="4788" w:type="dxa"/>
          </w:tcPr>
          <w:p w:rsidR="00D732B7" w:rsidRDefault="0056583B">
            <w:pPr>
              <w:pStyle w:val="TableEntry"/>
            </w:pPr>
            <w:r>
              <w:t>Assigned</w:t>
            </w:r>
          </w:p>
        </w:tc>
      </w:tr>
      <w:tr w:rsidR="00D732B7">
        <w:tc>
          <w:tcPr>
            <w:tcW w:w="4788" w:type="dxa"/>
          </w:tcPr>
          <w:p w:rsidR="00D732B7" w:rsidRDefault="00D732B7">
            <w:pPr>
              <w:pStyle w:val="TableEntry"/>
            </w:pPr>
            <w:r>
              <w:t>Date of last update:</w:t>
            </w:r>
          </w:p>
        </w:tc>
        <w:tc>
          <w:tcPr>
            <w:tcW w:w="4788" w:type="dxa"/>
          </w:tcPr>
          <w:p w:rsidR="00D732B7" w:rsidRDefault="0056583B" w:rsidP="0056583B">
            <w:pPr>
              <w:pStyle w:val="TableEntry"/>
            </w:pPr>
            <w:r>
              <w:t>January 10, 2014</w:t>
            </w:r>
          </w:p>
        </w:tc>
      </w:tr>
      <w:tr w:rsidR="00D732B7">
        <w:tc>
          <w:tcPr>
            <w:tcW w:w="4788" w:type="dxa"/>
          </w:tcPr>
          <w:p w:rsidR="00D732B7" w:rsidRDefault="00D732B7">
            <w:pPr>
              <w:pStyle w:val="TableEntry"/>
            </w:pPr>
            <w:r>
              <w:t>Person assigned:</w:t>
            </w:r>
          </w:p>
        </w:tc>
        <w:tc>
          <w:tcPr>
            <w:tcW w:w="4788" w:type="dxa"/>
          </w:tcPr>
          <w:p w:rsidR="00D732B7" w:rsidRDefault="0056583B" w:rsidP="0056583B">
            <w:pPr>
              <w:pStyle w:val="TableEntry"/>
            </w:pPr>
            <w:r>
              <w:t>Stacey Marovich; Lisa Nelson</w:t>
            </w:r>
          </w:p>
        </w:tc>
      </w:tr>
    </w:tbl>
    <w:p w:rsidR="00D732B7" w:rsidRDefault="00D732B7">
      <w:pPr>
        <w:pStyle w:val="TableTitle"/>
      </w:pPr>
    </w:p>
    <w:p w:rsidR="00D732B7" w:rsidRDefault="00D732B7">
      <w:pPr>
        <w:pStyle w:val="TableTitle"/>
      </w:pPr>
      <w:r>
        <w:t xml:space="preserve">Change Proposal Summary </w:t>
      </w:r>
      <w:r w:rsidR="0056583B" w:rsidRPr="0056583B">
        <w:t>Lisa Nelson/Stacey Marovich</w:t>
      </w:r>
      <w:r w:rsidR="0056583B">
        <w:t xml:space="preserve"> </w:t>
      </w:r>
      <w: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036FCF" w:rsidRDefault="006231DB">
            <w:pPr>
              <w:pStyle w:val="TableEntryHeader"/>
              <w:rPr>
                <w:b w:val="0"/>
              </w:rPr>
            </w:pPr>
            <w:r w:rsidRPr="006231DB">
              <w:rPr>
                <w:b w:val="0"/>
              </w:rPr>
              <w:t>Add Occupational Data for Health subsection to  Social History section template</w:t>
            </w:r>
          </w:p>
        </w:tc>
      </w:tr>
      <w:tr w:rsidR="00D732B7">
        <w:tc>
          <w:tcPr>
            <w:tcW w:w="4788" w:type="dxa"/>
          </w:tcPr>
          <w:p w:rsidR="00D732B7" w:rsidRDefault="00D732B7">
            <w:pPr>
              <w:pStyle w:val="TableEntry"/>
            </w:pPr>
            <w:r>
              <w:t>Submitter’s Name(s) and e-mail address(es):</w:t>
            </w:r>
          </w:p>
        </w:tc>
        <w:tc>
          <w:tcPr>
            <w:tcW w:w="4788" w:type="dxa"/>
          </w:tcPr>
          <w:p w:rsidR="00D732B7" w:rsidRPr="00036FCF" w:rsidRDefault="0056583B">
            <w:pPr>
              <w:pStyle w:val="TableEntry"/>
            </w:pPr>
            <w:r>
              <w:t>Stacey Marovich (</w:t>
            </w:r>
            <w:hyperlink r:id="rId9" w:history="1">
              <w:r w:rsidRPr="004B70E9">
                <w:rPr>
                  <w:rStyle w:val="Hyperlink"/>
                </w:rPr>
                <w:t>awg8@cdc.gov</w:t>
              </w:r>
            </w:hyperlink>
            <w:r>
              <w:t xml:space="preserve">); </w:t>
            </w:r>
            <w:r w:rsidR="00B66B36" w:rsidRPr="00036FCF">
              <w:t>Lisa R. Nelson</w:t>
            </w:r>
            <w:r>
              <w:t xml:space="preserve"> (</w:t>
            </w:r>
            <w:hyperlink r:id="rId10" w:history="1">
              <w:r w:rsidRPr="004B70E9">
                <w:rPr>
                  <w:rStyle w:val="Hyperlink"/>
                </w:rPr>
                <w:t>LisaRNelson@cox.net</w:t>
              </w:r>
            </w:hyperlink>
            <w:r>
              <w:t xml:space="preserve">) </w:t>
            </w:r>
          </w:p>
        </w:tc>
      </w:tr>
      <w:tr w:rsidR="00D732B7">
        <w:tc>
          <w:tcPr>
            <w:tcW w:w="4788" w:type="dxa"/>
          </w:tcPr>
          <w:p w:rsidR="00D732B7" w:rsidRDefault="00D732B7">
            <w:pPr>
              <w:pStyle w:val="TableEntry"/>
            </w:pPr>
            <w:r>
              <w:t>Submission Date:</w:t>
            </w:r>
          </w:p>
        </w:tc>
        <w:tc>
          <w:tcPr>
            <w:tcW w:w="4788" w:type="dxa"/>
          </w:tcPr>
          <w:p w:rsidR="00D732B7" w:rsidRDefault="00D732B7">
            <w:pPr>
              <w:pStyle w:val="TableEntry"/>
            </w:pP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036FCF" w:rsidRDefault="00036FCF">
            <w:pPr>
              <w:pStyle w:val="TableEntry"/>
            </w:pPr>
            <w:r w:rsidRPr="00036FCF">
              <w:t>Profiles which utilize the Coded Social History Section.</w:t>
            </w:r>
          </w:p>
        </w:tc>
      </w:tr>
      <w:tr w:rsidR="00766FFD">
        <w:tc>
          <w:tcPr>
            <w:tcW w:w="4788" w:type="dxa"/>
          </w:tcPr>
          <w:p w:rsidR="00766FFD" w:rsidRDefault="00766FFD">
            <w:pPr>
              <w:pStyle w:val="TableEntry"/>
            </w:pPr>
            <w:r>
              <w:t>Actor(s) affected:</w:t>
            </w:r>
          </w:p>
        </w:tc>
        <w:tc>
          <w:tcPr>
            <w:tcW w:w="4788" w:type="dxa"/>
          </w:tcPr>
          <w:p w:rsidR="00766FFD" w:rsidRPr="00036FCF" w:rsidRDefault="00036FCF">
            <w:pPr>
              <w:pStyle w:val="TableEntry"/>
            </w:pPr>
            <w:r w:rsidRPr="00036FCF">
              <w:t>Content Creator, Content Consumer</w:t>
            </w:r>
          </w:p>
        </w:tc>
      </w:tr>
      <w:tr w:rsidR="00D732B7">
        <w:trPr>
          <w:cantSplit/>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036FCF" w:rsidRDefault="00036FCF">
            <w:pPr>
              <w:pStyle w:val="TableEntry"/>
            </w:pPr>
            <w:r w:rsidRPr="00036FCF">
              <w:t>PCC TF vol 3 (currently vol 2) and PCC CDA Supplement</w:t>
            </w:r>
          </w:p>
        </w:tc>
      </w:tr>
      <w:tr w:rsidR="00D732B7">
        <w:tc>
          <w:tcPr>
            <w:tcW w:w="4788" w:type="dxa"/>
          </w:tcPr>
          <w:p w:rsidR="00D732B7" w:rsidRDefault="00D732B7">
            <w:pPr>
              <w:pStyle w:val="TableEntry"/>
            </w:pPr>
            <w:r>
              <w:t>Volume(s) and Section(s) affected:</w:t>
            </w:r>
          </w:p>
        </w:tc>
        <w:tc>
          <w:tcPr>
            <w:tcW w:w="4788" w:type="dxa"/>
          </w:tcPr>
          <w:p w:rsidR="00D732B7" w:rsidRPr="00036FCF" w:rsidRDefault="00036FCF">
            <w:pPr>
              <w:pStyle w:val="TableEntry"/>
            </w:pPr>
            <w:r w:rsidRPr="00036FCF">
              <w:t>PCC TF vol 3 (currently vol 2) and PCC CDA Supplement</w:t>
            </w:r>
          </w:p>
        </w:tc>
      </w:tr>
      <w:tr w:rsidR="00D732B7">
        <w:trPr>
          <w:cantSplit/>
        </w:trPr>
        <w:tc>
          <w:tcPr>
            <w:tcW w:w="9576" w:type="dxa"/>
            <w:gridSpan w:val="2"/>
          </w:tcPr>
          <w:p w:rsidR="00D732B7" w:rsidRDefault="00D732B7">
            <w:pPr>
              <w:pStyle w:val="TableEntry"/>
            </w:pPr>
            <w:r>
              <w:t>Rationale for Change:</w:t>
            </w:r>
          </w:p>
          <w:p w:rsidR="00255798" w:rsidRPr="00255798" w:rsidRDefault="00255798" w:rsidP="00255798">
            <w:pPr>
              <w:pStyle w:val="TableEntry"/>
              <w:ind w:left="0"/>
            </w:pPr>
            <w:r w:rsidRPr="00255798">
              <w:t>NIOSH is developing a more complete and specific data to be collected about occupational information which is relevant for assessing health concerns.  We need to evovle the Social History Section to allow the inclusion of this new information.We are request to add a new optional sub-section for Occupational Data for Health. We would like to NOT CHANGE the Social History templateID in making this change</w:t>
            </w:r>
          </w:p>
          <w:p w:rsidR="00D732B7" w:rsidRDefault="00D732B7" w:rsidP="00255798">
            <w:pPr>
              <w:pStyle w:val="TableEntry"/>
              <w:ind w:left="0"/>
            </w:pPr>
          </w:p>
          <w:p w:rsidR="00255798" w:rsidRDefault="00255798" w:rsidP="00255798">
            <w:pPr>
              <w:pStyle w:val="TableEntry"/>
              <w:ind w:left="0"/>
            </w:pPr>
            <w:r>
              <w:t>Modifications to the Social History Observation are being suggested to clean up the current definition and example.</w:t>
            </w:r>
            <w:r w:rsidR="00006C76">
              <w:t xml:space="preserve"> (Should this be processed as a separate CP?</w:t>
            </w:r>
          </w:p>
          <w:p w:rsidR="00D732B7" w:rsidRDefault="00D732B7" w:rsidP="0052748A">
            <w:pPr>
              <w:pStyle w:val="TableEntry"/>
              <w:ind w:left="0"/>
            </w:pPr>
            <w:bookmarkStart w:id="0" w:name="_GoBack"/>
            <w:bookmarkEnd w:id="0"/>
          </w:p>
        </w:tc>
      </w:tr>
    </w:tbl>
    <w:p w:rsidR="0096532F" w:rsidRDefault="0096532F">
      <w:pPr>
        <w:pStyle w:val="BodyText"/>
        <w:rPr>
          <w:color w:val="FF0000"/>
        </w:rPr>
      </w:pPr>
    </w:p>
    <w:p w:rsidR="0096532F" w:rsidRDefault="00EC0566" w:rsidP="0096532F">
      <w:pPr>
        <w:pStyle w:val="EditorInstructions"/>
        <w:rPr>
          <w:color w:val="FF0000"/>
        </w:rPr>
      </w:pPr>
      <w:r>
        <w:rPr>
          <w:color w:val="FF0000"/>
        </w:rPr>
        <w:t>Replace Section 6.3.3.2.36</w:t>
      </w:r>
      <w:r w:rsidR="0096532F" w:rsidRPr="00707427">
        <w:rPr>
          <w:color w:val="FF0000"/>
        </w:rPr>
        <w:t xml:space="preserve"> by the following:</w:t>
      </w:r>
    </w:p>
    <w:p w:rsidR="00EC0566" w:rsidRDefault="00EC0566" w:rsidP="00EC0566">
      <w:pPr>
        <w:keepNext/>
        <w:spacing w:before="240" w:after="60"/>
        <w:outlineLvl w:val="4"/>
        <w:rPr>
          <w:rFonts w:ascii="Arial" w:hAnsi="Arial"/>
          <w:b/>
          <w:kern w:val="28"/>
          <w:lang w:eastAsia="x-none"/>
        </w:rPr>
      </w:pPr>
      <w:bookmarkStart w:id="1" w:name="_Toc333438080"/>
      <w:r w:rsidRPr="00EC0566">
        <w:rPr>
          <w:rFonts w:ascii="Arial" w:hAnsi="Arial"/>
          <w:b/>
          <w:kern w:val="28"/>
          <w:lang w:eastAsia="x-none"/>
        </w:rPr>
        <w:t>6.3.3.2.36 Coded Social History Section 1.3.6.1.4.1.19376.1.5.3.1.3.16.1</w:t>
      </w:r>
      <w:bookmarkEnd w:id="1"/>
    </w:p>
    <w:p w:rsidR="00BF4A44" w:rsidRPr="00BF4A44" w:rsidRDefault="00BF4A44" w:rsidP="00BF4A44">
      <w:pPr>
        <w:keepNext/>
        <w:spacing w:before="60" w:after="60"/>
        <w:jc w:val="center"/>
        <w:rPr>
          <w:rFonts w:ascii="Arial" w:hAnsi="Arial"/>
          <w:b/>
          <w:sz w:val="22"/>
        </w:rPr>
      </w:pPr>
      <w:r w:rsidRPr="00BF4A44">
        <w:rPr>
          <w:rFonts w:ascii="Arial" w:hAnsi="Arial"/>
          <w:b/>
          <w:sz w:val="22"/>
        </w:rPr>
        <w:t xml:space="preserve">Table 6.3.3.10.S-1 </w:t>
      </w:r>
      <w:r w:rsidR="002E1180">
        <w:rPr>
          <w:rFonts w:ascii="Arial" w:hAnsi="Arial"/>
          <w:b/>
          <w:sz w:val="22"/>
        </w:rPr>
        <w:t>Coded Social History</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Coded Social History Section</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BF4A44">
              <w:rPr>
                <w:sz w:val="18"/>
              </w:rPr>
              <w:t>1.3.6.1.4.1.19376.1.5.3.1.3.16.1</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 xml:space="preserve">IHE Social History Section </w:t>
            </w:r>
            <w:r w:rsidRPr="00BF4A44">
              <w:rPr>
                <w:sz w:val="18"/>
              </w:rPr>
              <w:t>1.3.6.1.4.1.19376.1.5.3.1.3.16</w:t>
            </w:r>
          </w:p>
          <w:p w:rsidR="00BF4A44" w:rsidRPr="00BF4A44" w:rsidRDefault="00BF4A44" w:rsidP="002A219D">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5B6ADC">
              <w:rPr>
                <w:rStyle w:val="apple-style-span"/>
                <w:rFonts w:ascii="-webkit-sans-serif" w:hAnsi="-webkit-sans-serif"/>
                <w:color w:val="000000"/>
                <w:sz w:val="20"/>
              </w:rPr>
              <w:t>The social history section shall contain a narrative description of the person’s beliefs, home life, community life, work life, hobbies, and risky habits.  It shall include Social History Observations.</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sz w:val="18"/>
              </w:rPr>
            </w:pPr>
            <w:r w:rsidRPr="00BF4A44">
              <w:rPr>
                <w:rFonts w:ascii="-webkit-sans-serif" w:hAnsi="-webkit-sans-serif"/>
                <w:color w:val="000000"/>
                <w:sz w:val="20"/>
              </w:rPr>
              <w:t>29762-2</w:t>
            </w:r>
            <w:r w:rsidRPr="00BF4A44">
              <w:rPr>
                <w:sz w:val="18"/>
              </w:rPr>
              <w:t xml:space="preserve">, </w:t>
            </w:r>
            <w:r>
              <w:rPr>
                <w:sz w:val="18"/>
              </w:rPr>
              <w:t>LOINC</w:t>
            </w:r>
            <w:r w:rsidRPr="00BF4A44">
              <w:rPr>
                <w:sz w:val="18"/>
              </w:rPr>
              <w:t>, “</w:t>
            </w:r>
            <w:r>
              <w:rPr>
                <w:sz w:val="18"/>
              </w:rPr>
              <w:t>Social History</w:t>
            </w:r>
            <w:r w:rsidR="009708D0">
              <w:rPr>
                <w:sz w:val="18"/>
              </w:rPr>
              <w:t>”</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right="72"/>
              <w:rPr>
                <w:sz w:val="18"/>
              </w:rPr>
            </w:pPr>
            <w:r>
              <w:rPr>
                <w:sz w:val="18"/>
              </w:rPr>
              <w:t>If not the author</w:t>
            </w:r>
            <w:r w:rsidRPr="00BF4A44">
              <w:rPr>
                <w:sz w:val="18"/>
              </w:rPr>
              <w:t xml:space="preserve"> </w:t>
            </w:r>
            <w:r>
              <w:rPr>
                <w:sz w:val="18"/>
              </w:rPr>
              <w:t xml:space="preserve">from </w:t>
            </w:r>
            <w:r w:rsidR="002E1180">
              <w:rPr>
                <w:sz w:val="18"/>
              </w:rPr>
              <w:t xml:space="preserve">the </w:t>
            </w:r>
            <w:r>
              <w:rPr>
                <w:sz w:val="18"/>
              </w:rPr>
              <w:t>encompassing context,</w:t>
            </w:r>
            <w:r w:rsidR="002E1180">
              <w:rPr>
                <w:sz w:val="18"/>
              </w:rPr>
              <w:t xml:space="preserve"> include</w:t>
            </w:r>
            <w:r w:rsidRPr="00BF4A44">
              <w:rPr>
                <w:sz w:val="18"/>
              </w:rPr>
              <w:t xml:space="preserve"> </w:t>
            </w:r>
            <w:r>
              <w:rPr>
                <w:sz w:val="18"/>
              </w:rPr>
              <w:t>author</w:t>
            </w:r>
            <w:r w:rsidRPr="00BF4A44">
              <w:rPr>
                <w:sz w:val="18"/>
              </w:rPr>
              <w:t xml:space="preserve">. Role and entity must be specified </w:t>
            </w:r>
            <w:r w:rsidRPr="00BF4A44">
              <w:rPr>
                <w:sz w:val="18"/>
              </w:rPr>
              <w:lastRenderedPageBreak/>
              <w:t xml:space="preserve">if not inherited. </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Subsections</w:t>
            </w:r>
          </w:p>
        </w:tc>
      </w:tr>
      <w:tr w:rsidR="00BF4A44" w:rsidRPr="00BF4A44" w:rsidTr="002A219D">
        <w:tc>
          <w:tcPr>
            <w:tcW w:w="492" w:type="pct"/>
            <w:vAlign w:val="center"/>
          </w:tcPr>
          <w:p w:rsidR="00BF4A44" w:rsidRPr="00BF4A44" w:rsidRDefault="002E1180" w:rsidP="002A219D">
            <w:pPr>
              <w:spacing w:before="40" w:after="40"/>
              <w:ind w:left="72" w:right="72"/>
              <w:rPr>
                <w:sz w:val="18"/>
              </w:rPr>
            </w:pPr>
            <w:r>
              <w:rPr>
                <w:sz w:val="18"/>
              </w:rPr>
              <w:t>O [0..1</w:t>
            </w:r>
            <w:r w:rsidR="00BF4A44" w:rsidRPr="00BF4A44">
              <w:rPr>
                <w:sz w:val="18"/>
              </w:rPr>
              <w:t>]</w:t>
            </w:r>
          </w:p>
        </w:tc>
        <w:tc>
          <w:tcPr>
            <w:tcW w:w="626" w:type="pct"/>
            <w:vAlign w:val="center"/>
          </w:tcPr>
          <w:p w:rsidR="00BF4A44" w:rsidRPr="00BF4A44" w:rsidRDefault="00BF4A44" w:rsidP="002A219D">
            <w:pPr>
              <w:spacing w:before="40" w:after="40"/>
              <w:ind w:left="72" w:right="72"/>
              <w:rPr>
                <w:sz w:val="18"/>
              </w:rPr>
            </w:pPr>
          </w:p>
        </w:tc>
        <w:tc>
          <w:tcPr>
            <w:tcW w:w="1115" w:type="pct"/>
            <w:vAlign w:val="center"/>
          </w:tcPr>
          <w:p w:rsidR="00BF4A44" w:rsidRPr="00BF4A44" w:rsidRDefault="002E1180" w:rsidP="002A219D">
            <w:pPr>
              <w:spacing w:before="40" w:after="40"/>
              <w:ind w:left="72" w:right="72"/>
              <w:rPr>
                <w:sz w:val="18"/>
              </w:rPr>
            </w:pPr>
            <w:r>
              <w:rPr>
                <w:sz w:val="18"/>
              </w:rPr>
              <w:t>Occupation Data for Health Section</w:t>
            </w:r>
          </w:p>
        </w:tc>
        <w:tc>
          <w:tcPr>
            <w:tcW w:w="1302" w:type="pct"/>
            <w:vAlign w:val="center"/>
          </w:tcPr>
          <w:p w:rsidR="00BF4A44" w:rsidRPr="00BF4A44" w:rsidRDefault="003A1F92" w:rsidP="002A219D">
            <w:pPr>
              <w:spacing w:before="40" w:after="40"/>
              <w:ind w:left="72" w:right="72"/>
              <w:rPr>
                <w:sz w:val="18"/>
              </w:rPr>
            </w:pPr>
            <w:r w:rsidRPr="003A1F92">
              <w:rPr>
                <w:sz w:val="18"/>
              </w:rPr>
              <w:t>1.3.6.1.4.1.19376.1.5.3.1.3.37</w:t>
            </w:r>
          </w:p>
        </w:tc>
        <w:tc>
          <w:tcPr>
            <w:tcW w:w="773" w:type="pct"/>
            <w:vAlign w:val="center"/>
          </w:tcPr>
          <w:p w:rsidR="00BF4A44" w:rsidRPr="00BF4A44" w:rsidRDefault="00BF4A44" w:rsidP="002A219D">
            <w:pPr>
              <w:spacing w:before="40" w:after="40"/>
              <w:ind w:left="72" w:right="72"/>
              <w:rPr>
                <w:sz w:val="18"/>
              </w:rPr>
            </w:pPr>
          </w:p>
        </w:tc>
        <w:tc>
          <w:tcPr>
            <w:tcW w:w="692" w:type="pct"/>
            <w:vAlign w:val="center"/>
          </w:tcPr>
          <w:p w:rsidR="00BF4A44" w:rsidRPr="00BF4A44" w:rsidRDefault="00BF4A44" w:rsidP="002A219D">
            <w:pPr>
              <w:spacing w:before="40" w:after="40"/>
              <w:ind w:left="72" w:right="72"/>
              <w:rPr>
                <w:sz w:val="18"/>
              </w:rPr>
            </w:pPr>
          </w:p>
        </w:tc>
      </w:tr>
      <w:tr w:rsidR="002E1180" w:rsidRPr="002E1180" w:rsidTr="002A219D">
        <w:tc>
          <w:tcPr>
            <w:tcW w:w="5000" w:type="pct"/>
            <w:gridSpan w:val="6"/>
            <w:tcBorders>
              <w:top w:val="single" w:sz="4" w:space="0" w:color="auto"/>
              <w:left w:val="single" w:sz="4" w:space="0" w:color="auto"/>
              <w:bottom w:val="single" w:sz="4" w:space="0" w:color="auto"/>
              <w:right w:val="single" w:sz="4" w:space="0" w:color="auto"/>
            </w:tcBorders>
          </w:tcPr>
          <w:p w:rsidR="002E1180" w:rsidRPr="002E1180" w:rsidRDefault="002E1180" w:rsidP="002E1180">
            <w:pPr>
              <w:spacing w:before="40" w:after="40"/>
              <w:ind w:left="72" w:right="72"/>
              <w:jc w:val="center"/>
              <w:rPr>
                <w:rFonts w:ascii="Arial" w:hAnsi="Arial"/>
                <w:b/>
                <w:sz w:val="20"/>
              </w:rPr>
            </w:pPr>
            <w:r w:rsidRPr="002E1180">
              <w:rPr>
                <w:rFonts w:ascii="Arial" w:hAnsi="Arial"/>
                <w:b/>
                <w:sz w:val="20"/>
              </w:rPr>
              <w:t>Entries</w:t>
            </w:r>
          </w:p>
        </w:tc>
      </w:tr>
      <w:tr w:rsidR="002E1180" w:rsidRPr="002E1180" w:rsidTr="002A219D">
        <w:tc>
          <w:tcPr>
            <w:tcW w:w="492" w:type="pct"/>
            <w:tcBorders>
              <w:top w:val="single" w:sz="4" w:space="0" w:color="auto"/>
              <w:left w:val="single" w:sz="4" w:space="0" w:color="auto"/>
              <w:bottom w:val="single" w:sz="4" w:space="0" w:color="auto"/>
              <w:right w:val="single" w:sz="4" w:space="0" w:color="auto"/>
            </w:tcBorders>
            <w:vAlign w:val="center"/>
          </w:tcPr>
          <w:p w:rsidR="002E1180" w:rsidRPr="002E1180" w:rsidRDefault="00F822BA" w:rsidP="002E1180">
            <w:pPr>
              <w:spacing w:before="40" w:after="40"/>
              <w:ind w:left="72" w:right="72"/>
              <w:rPr>
                <w:rFonts w:ascii="Tahoma" w:hAnsi="Tahoma" w:cs="Tahoma"/>
                <w:sz w:val="18"/>
                <w:szCs w:val="16"/>
              </w:rPr>
            </w:pPr>
            <w:r>
              <w:rPr>
                <w:sz w:val="18"/>
              </w:rPr>
              <w:t>R</w:t>
            </w:r>
            <w:r w:rsidR="009210FA">
              <w:rPr>
                <w:sz w:val="18"/>
              </w:rPr>
              <w:t xml:space="preserve"> [0..*</w:t>
            </w:r>
            <w:r w:rsidR="00FD2171">
              <w:rPr>
                <w:sz w:val="18"/>
              </w:rPr>
              <w:t xml:space="preserve"> </w:t>
            </w:r>
            <w:r w:rsidR="002E1180" w:rsidRPr="002E1180">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PCC TF-3 6.3.3.2.36.X</w:t>
            </w:r>
          </w:p>
        </w:tc>
        <w:tc>
          <w:tcPr>
            <w:tcW w:w="1115"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Social History Observation</w:t>
            </w:r>
          </w:p>
        </w:tc>
        <w:tc>
          <w:tcPr>
            <w:tcW w:w="130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sidRPr="002E1180">
              <w:rPr>
                <w:sz w:val="18"/>
              </w:rPr>
              <w:t>1.3.6.1.4.1.19376.1.5.3.1.4.13.4</w:t>
            </w:r>
          </w:p>
        </w:tc>
        <w:tc>
          <w:tcPr>
            <w:tcW w:w="773"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c>
          <w:tcPr>
            <w:tcW w:w="69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r>
    </w:tbl>
    <w:p w:rsidR="009210FA" w:rsidRPr="009210FA" w:rsidRDefault="009210FA" w:rsidP="009210FA">
      <w:pPr>
        <w:pStyle w:val="EditorInstructions"/>
        <w:pBdr>
          <w:top w:val="none" w:sz="0" w:space="0" w:color="auto"/>
          <w:left w:val="none" w:sz="0" w:space="0" w:color="auto"/>
          <w:bottom w:val="none" w:sz="0" w:space="0" w:color="auto"/>
          <w:right w:val="none" w:sz="0" w:space="0" w:color="auto"/>
        </w:pBdr>
        <w:rPr>
          <w:rFonts w:ascii="Arial" w:hAnsi="Arial"/>
          <w:b/>
          <w:i w:val="0"/>
          <w:iCs w:val="0"/>
          <w:noProof w:val="0"/>
          <w:kern w:val="28"/>
          <w:u w:val="single"/>
        </w:rPr>
      </w:pPr>
    </w:p>
    <w:p w:rsidR="0096532F" w:rsidRPr="00707427" w:rsidRDefault="0096532F" w:rsidP="0096532F">
      <w:pPr>
        <w:pStyle w:val="EditorInstructions"/>
        <w:rPr>
          <w:color w:val="FF0000"/>
        </w:rPr>
      </w:pPr>
      <w:r>
        <w:rPr>
          <w:color w:val="FF0000"/>
        </w:rPr>
        <w:t>Add the fol</w:t>
      </w:r>
      <w:r w:rsidR="0072732D">
        <w:rPr>
          <w:color w:val="FF0000"/>
        </w:rPr>
        <w:t xml:space="preserve">lowing section </w:t>
      </w:r>
      <w:r w:rsidR="00BF4A44">
        <w:rPr>
          <w:color w:val="FF0000"/>
        </w:rPr>
        <w:t>6.3.3</w:t>
      </w:r>
      <w:r w:rsidR="0072732D">
        <w:rPr>
          <w:color w:val="FF0000"/>
        </w:rPr>
        <w:t>.</w:t>
      </w:r>
      <w:r w:rsidR="00BF4A44">
        <w:rPr>
          <w:color w:val="FF0000"/>
        </w:rPr>
        <w:t>2.</w:t>
      </w:r>
      <w:r w:rsidR="00C74011">
        <w:rPr>
          <w:color w:val="FF0000"/>
        </w:rPr>
        <w:t>S</w:t>
      </w:r>
      <w:r w:rsidR="0072732D">
        <w:rPr>
          <w:color w:val="FF0000"/>
        </w:rPr>
        <w:t>1</w:t>
      </w:r>
      <w:r>
        <w:rPr>
          <w:color w:val="FF0000"/>
        </w:rPr>
        <w:t>:</w:t>
      </w:r>
    </w:p>
    <w:p w:rsidR="0096532F" w:rsidRDefault="00BF4A44">
      <w:pPr>
        <w:pStyle w:val="BodyText"/>
        <w:rPr>
          <w:rFonts w:ascii="Arial" w:hAnsi="Arial"/>
          <w:b/>
          <w:noProof w:val="0"/>
          <w:kern w:val="28"/>
        </w:rPr>
      </w:pPr>
      <w:r>
        <w:rPr>
          <w:rFonts w:ascii="Arial" w:hAnsi="Arial"/>
          <w:b/>
          <w:noProof w:val="0"/>
          <w:kern w:val="28"/>
        </w:rPr>
        <w:t>6.3.3</w:t>
      </w:r>
      <w:r w:rsidR="0072732D" w:rsidRPr="0072732D">
        <w:rPr>
          <w:rFonts w:ascii="Arial" w:hAnsi="Arial"/>
          <w:b/>
          <w:noProof w:val="0"/>
          <w:kern w:val="28"/>
        </w:rPr>
        <w:t>.</w:t>
      </w:r>
      <w:r>
        <w:rPr>
          <w:rFonts w:ascii="Arial" w:hAnsi="Arial"/>
          <w:b/>
          <w:noProof w:val="0"/>
          <w:kern w:val="28"/>
        </w:rPr>
        <w:t>2.</w:t>
      </w:r>
      <w:r w:rsidR="00C8751A">
        <w:rPr>
          <w:rFonts w:ascii="Arial" w:hAnsi="Arial"/>
          <w:b/>
          <w:noProof w:val="0"/>
          <w:kern w:val="28"/>
        </w:rPr>
        <w:t>S</w:t>
      </w:r>
      <w:r w:rsidR="0072732D" w:rsidRPr="0072732D">
        <w:rPr>
          <w:rFonts w:ascii="Arial" w:hAnsi="Arial"/>
          <w:b/>
          <w:noProof w:val="0"/>
          <w:kern w:val="28"/>
        </w:rPr>
        <w:t xml:space="preserve">1 </w:t>
      </w:r>
      <w:r>
        <w:rPr>
          <w:rFonts w:ascii="Arial" w:hAnsi="Arial"/>
          <w:b/>
          <w:noProof w:val="0"/>
          <w:kern w:val="28"/>
        </w:rPr>
        <w:t>Occupational Data for Health Section</w:t>
      </w:r>
      <w:r w:rsidR="00FD2171">
        <w:rPr>
          <w:rFonts w:ascii="Arial" w:hAnsi="Arial"/>
          <w:b/>
          <w:noProof w:val="0"/>
          <w:kern w:val="28"/>
        </w:rPr>
        <w:t xml:space="preserve"> </w:t>
      </w:r>
      <w:r w:rsidR="003A1F92" w:rsidRPr="003A1F92">
        <w:rPr>
          <w:sz w:val="18"/>
        </w:rPr>
        <w:t>1.3.6.1.4.1.19376.1.5.3.1.3.37</w:t>
      </w:r>
    </w:p>
    <w:p w:rsidR="00BF4A44" w:rsidRDefault="00BF4A44">
      <w:pPr>
        <w:pStyle w:val="BodyText"/>
        <w:rPr>
          <w:rFonts w:ascii="Arial" w:hAnsi="Arial"/>
          <w:b/>
          <w:noProof w:val="0"/>
          <w:kern w:val="28"/>
        </w:rPr>
      </w:pPr>
    </w:p>
    <w:p w:rsidR="00BF4A44" w:rsidRPr="00BF4A44" w:rsidRDefault="00BF4A44" w:rsidP="00BF4A44">
      <w:pPr>
        <w:keepNext/>
        <w:spacing w:before="60" w:after="60"/>
        <w:jc w:val="center"/>
        <w:rPr>
          <w:rFonts w:ascii="Arial" w:hAnsi="Arial"/>
          <w:b/>
          <w:sz w:val="22"/>
        </w:rPr>
      </w:pPr>
      <w:r w:rsidRPr="00BF4A44">
        <w:rPr>
          <w:rFonts w:ascii="Arial" w:hAnsi="Arial"/>
          <w:b/>
          <w:sz w:val="22"/>
        </w:rPr>
        <w:t>Table 6.3.3.</w:t>
      </w:r>
      <w:r w:rsidR="00C74011">
        <w:rPr>
          <w:rFonts w:ascii="Arial" w:hAnsi="Arial"/>
          <w:b/>
          <w:sz w:val="22"/>
        </w:rPr>
        <w:t xml:space="preserve">2.S1-1 </w:t>
      </w:r>
      <w:r w:rsidR="00FD2171">
        <w:rPr>
          <w:rFonts w:ascii="Arial" w:hAnsi="Arial"/>
          <w:b/>
          <w:sz w:val="22"/>
        </w:rPr>
        <w:t>Occupational Data for Health</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FD2171" w:rsidP="00BF4A44">
            <w:pPr>
              <w:spacing w:before="40" w:after="40"/>
              <w:ind w:left="72" w:right="72"/>
              <w:rPr>
                <w:sz w:val="18"/>
              </w:rPr>
            </w:pPr>
            <w:r>
              <w:rPr>
                <w:sz w:val="18"/>
              </w:rPr>
              <w:t>Occupational Data for Health</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000604" w:rsidP="00BF4A44">
            <w:pPr>
              <w:spacing w:before="40" w:after="40"/>
              <w:ind w:left="72" w:right="72"/>
              <w:rPr>
                <w:sz w:val="18"/>
              </w:rPr>
            </w:pPr>
            <w:r w:rsidRPr="00000604">
              <w:rPr>
                <w:sz w:val="18"/>
              </w:rPr>
              <w:t>1.3.6.1.4.1.19376.1.5.3.1.3.37</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FD2171">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Default="00F822BA" w:rsidP="00F822BA">
            <w:pPr>
              <w:spacing w:before="40" w:after="40"/>
              <w:ind w:left="72" w:right="72"/>
              <w:rPr>
                <w:rStyle w:val="apple-style-span"/>
                <w:rFonts w:ascii="-webkit-sans-serif" w:hAnsi="-webkit-sans-serif"/>
                <w:color w:val="000000"/>
                <w:sz w:val="20"/>
              </w:rPr>
            </w:pPr>
            <w:r w:rsidRPr="005B6ADC">
              <w:rPr>
                <w:rStyle w:val="apple-style-span"/>
                <w:rFonts w:ascii="-webkit-sans-serif" w:hAnsi="-webkit-sans-serif"/>
                <w:color w:val="000000"/>
                <w:sz w:val="20"/>
              </w:rPr>
              <w:t xml:space="preserve">The </w:t>
            </w:r>
            <w:r w:rsidR="00287AE0">
              <w:rPr>
                <w:rStyle w:val="apple-style-span"/>
                <w:rFonts w:ascii="-webkit-sans-serif" w:hAnsi="-webkit-sans-serif"/>
                <w:color w:val="000000"/>
                <w:sz w:val="20"/>
              </w:rPr>
              <w:t>Occupational Data for Health s</w:t>
            </w:r>
            <w:r>
              <w:rPr>
                <w:rStyle w:val="apple-style-span"/>
                <w:rFonts w:ascii="-webkit-sans-serif" w:hAnsi="-webkit-sans-serif"/>
                <w:color w:val="000000"/>
                <w:sz w:val="20"/>
              </w:rPr>
              <w:t xml:space="preserve">ection </w:t>
            </w:r>
            <w:r w:rsidRPr="005B6ADC">
              <w:rPr>
                <w:rStyle w:val="apple-style-span"/>
                <w:rFonts w:ascii="-webkit-sans-serif" w:hAnsi="-webkit-sans-serif"/>
                <w:color w:val="000000"/>
                <w:sz w:val="20"/>
              </w:rPr>
              <w:t xml:space="preserve">shall contain a narrative description of the person’s </w:t>
            </w:r>
            <w:r>
              <w:rPr>
                <w:rStyle w:val="apple-style-span"/>
                <w:rFonts w:ascii="-webkit-sans-serif" w:hAnsi="-webkit-sans-serif"/>
                <w:color w:val="000000"/>
                <w:sz w:val="20"/>
              </w:rPr>
              <w:t>employment status and usual occupation, as well as the person’s history of employment. Employment information includes occupation and industry and may include the employer’s name and the location where work was performed</w:t>
            </w:r>
            <w:r w:rsidRPr="005B6ADC">
              <w:rPr>
                <w:rStyle w:val="apple-style-span"/>
                <w:rFonts w:ascii="-webkit-sans-serif" w:hAnsi="-webkit-sans-serif"/>
                <w:color w:val="000000"/>
                <w:sz w:val="20"/>
              </w:rPr>
              <w:t>.</w:t>
            </w:r>
          </w:p>
          <w:p w:rsidR="00287AE0" w:rsidRPr="00BF4A44" w:rsidRDefault="00287AE0" w:rsidP="00F822BA">
            <w:pPr>
              <w:spacing w:before="40" w:after="40"/>
              <w:ind w:left="72" w:right="72"/>
              <w:rPr>
                <w:sz w:val="18"/>
              </w:rPr>
            </w:pPr>
            <w:r>
              <w:rPr>
                <w:rStyle w:val="apple-style-span"/>
                <w:rFonts w:ascii="-webkit-sans-serif" w:hAnsi="-webkit-sans-serif"/>
                <w:color w:val="000000"/>
                <w:sz w:val="20"/>
              </w:rPr>
              <w:t>When represented in a document containing a Social History section, the Occupational Data for Health section shall be encoded as a sub-section of the Social History section.</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F14498">
            <w:pPr>
              <w:spacing w:before="40" w:after="40"/>
              <w:ind w:left="72" w:right="72"/>
              <w:rPr>
                <w:sz w:val="18"/>
              </w:rPr>
            </w:pPr>
            <w:r>
              <w:rPr>
                <w:sz w:val="18"/>
              </w:rPr>
              <w:t>&lt;</w:t>
            </w:r>
            <w:r w:rsidR="00821174" w:rsidRPr="00821174">
              <w:rPr>
                <w:rFonts w:ascii="-webkit-sans-serif" w:hAnsi="-webkit-sans-serif"/>
                <w:color w:val="000000"/>
                <w:sz w:val="20"/>
              </w:rPr>
              <w:t>74166-0</w:t>
            </w:r>
            <w:r w:rsidRPr="00BF4A44">
              <w:rPr>
                <w:sz w:val="18"/>
              </w:rPr>
              <w:t xml:space="preserve">, </w:t>
            </w:r>
            <w:r>
              <w:rPr>
                <w:sz w:val="18"/>
              </w:rPr>
              <w:t>LOINC</w:t>
            </w:r>
            <w:r w:rsidRPr="00BF4A44">
              <w:rPr>
                <w:sz w:val="18"/>
              </w:rPr>
              <w:t>, “</w:t>
            </w:r>
            <w:r w:rsidR="00C74011">
              <w:rPr>
                <w:sz w:val="18"/>
              </w:rPr>
              <w:t>Occupational Data for Health</w:t>
            </w:r>
            <w:r w:rsidRPr="00BF4A44">
              <w:rPr>
                <w:sz w:val="18"/>
              </w:rPr>
              <w:t>”&gt;</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right="72"/>
              <w:rPr>
                <w:sz w:val="18"/>
              </w:rPr>
            </w:pPr>
            <w:r>
              <w:rPr>
                <w:sz w:val="18"/>
              </w:rPr>
              <w:t>If not the author</w:t>
            </w:r>
            <w:r w:rsidRPr="00BF4A44">
              <w:rPr>
                <w:sz w:val="18"/>
              </w:rPr>
              <w:t xml:space="preserve"> </w:t>
            </w:r>
            <w:r>
              <w:rPr>
                <w:sz w:val="18"/>
              </w:rPr>
              <w:t>from the encompassing context, include</w:t>
            </w:r>
            <w:r w:rsidRPr="00BF4A44">
              <w:rPr>
                <w:sz w:val="18"/>
              </w:rPr>
              <w:t xml:space="preserve"> </w:t>
            </w:r>
            <w:r>
              <w:rPr>
                <w:sz w:val="18"/>
              </w:rPr>
              <w:t>author</w:t>
            </w:r>
            <w:r w:rsidRPr="00BF4A44">
              <w:rPr>
                <w:sz w:val="18"/>
              </w:rPr>
              <w:t xml:space="preserve">. Role and entity must be specified if not inherited. </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Borders>
              <w:top w:val="single" w:sz="4" w:space="0" w:color="auto"/>
              <w:left w:val="single" w:sz="4" w:space="0" w:color="auto"/>
              <w:bottom w:val="single" w:sz="4" w:space="0" w:color="auto"/>
              <w:right w:val="single" w:sz="4" w:space="0" w:color="auto"/>
            </w:tcBorders>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Entries</w:t>
            </w:r>
          </w:p>
        </w:tc>
      </w:tr>
      <w:tr w:rsidR="00BF4A44" w:rsidRPr="00BF4A44" w:rsidTr="002A219D">
        <w:tc>
          <w:tcPr>
            <w:tcW w:w="492" w:type="pct"/>
            <w:tcBorders>
              <w:top w:val="single" w:sz="4" w:space="0" w:color="auto"/>
              <w:left w:val="single" w:sz="4" w:space="0" w:color="auto"/>
              <w:bottom w:val="single" w:sz="4" w:space="0" w:color="auto"/>
              <w:right w:val="single" w:sz="4" w:space="0" w:color="auto"/>
            </w:tcBorders>
            <w:vAlign w:val="center"/>
          </w:tcPr>
          <w:p w:rsidR="00BF4A44" w:rsidRPr="00BF4A44" w:rsidRDefault="00E43A13" w:rsidP="00BF4A44">
            <w:pPr>
              <w:spacing w:before="40" w:after="40"/>
              <w:ind w:left="72" w:right="72"/>
              <w:rPr>
                <w:rFonts w:ascii="Tahoma" w:hAnsi="Tahoma" w:cs="Tahoma"/>
                <w:sz w:val="18"/>
                <w:szCs w:val="16"/>
              </w:rPr>
            </w:pPr>
            <w:r>
              <w:rPr>
                <w:sz w:val="18"/>
              </w:rPr>
              <w:t>R2</w:t>
            </w:r>
            <w:r w:rsidR="00941DC5">
              <w:rPr>
                <w:sz w:val="18"/>
              </w:rPr>
              <w:t xml:space="preserve"> [0..1</w:t>
            </w:r>
            <w:r w:rsidR="00BF4A44" w:rsidRPr="00BF4A44">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sz w:val="18"/>
              </w:rPr>
            </w:pPr>
            <w:r>
              <w:rPr>
                <w:sz w:val="18"/>
              </w:rPr>
              <w:t>PCC TF-3</w:t>
            </w:r>
          </w:p>
          <w:p w:rsidR="00C74011" w:rsidRPr="00BF4A44" w:rsidRDefault="00C74011" w:rsidP="00BF4A44">
            <w:pPr>
              <w:spacing w:before="40" w:after="40"/>
              <w:ind w:left="72" w:right="72"/>
              <w:rPr>
                <w:sz w:val="18"/>
              </w:rPr>
            </w:pPr>
            <w:r>
              <w:rPr>
                <w:sz w:val="18"/>
              </w:rPr>
              <w:t>6.3.3.2.36.X1</w:t>
            </w:r>
          </w:p>
        </w:tc>
        <w:tc>
          <w:tcPr>
            <w:tcW w:w="1115" w:type="pct"/>
            <w:tcBorders>
              <w:top w:val="single" w:sz="4" w:space="0" w:color="auto"/>
              <w:left w:val="single" w:sz="4" w:space="0" w:color="auto"/>
              <w:bottom w:val="single" w:sz="4" w:space="0" w:color="auto"/>
              <w:right w:val="single" w:sz="4" w:space="0" w:color="auto"/>
            </w:tcBorders>
            <w:vAlign w:val="center"/>
          </w:tcPr>
          <w:p w:rsidR="00BF4A44" w:rsidRPr="00BF4A44" w:rsidRDefault="00C74011" w:rsidP="00BF4A44">
            <w:pPr>
              <w:spacing w:before="40" w:after="40"/>
              <w:ind w:left="72" w:right="72"/>
              <w:rPr>
                <w:sz w:val="18"/>
              </w:rPr>
            </w:pPr>
            <w:r>
              <w:rPr>
                <w:sz w:val="18"/>
              </w:rPr>
              <w:t>Occupational Data for Health Organizer</w:t>
            </w:r>
          </w:p>
        </w:tc>
        <w:tc>
          <w:tcPr>
            <w:tcW w:w="1302" w:type="pct"/>
            <w:tcBorders>
              <w:top w:val="single" w:sz="4" w:space="0" w:color="auto"/>
              <w:left w:val="single" w:sz="4" w:space="0" w:color="auto"/>
              <w:bottom w:val="single" w:sz="4" w:space="0" w:color="auto"/>
              <w:right w:val="single" w:sz="4" w:space="0" w:color="auto"/>
            </w:tcBorders>
            <w:vAlign w:val="center"/>
          </w:tcPr>
          <w:p w:rsidR="00BF4A44" w:rsidRPr="00BF4A44" w:rsidRDefault="00972FDA" w:rsidP="00BF4A44">
            <w:pPr>
              <w:spacing w:before="40" w:after="40"/>
              <w:ind w:left="72" w:right="72"/>
              <w:rPr>
                <w:rFonts w:ascii="Tahoma" w:hAnsi="Tahoma" w:cs="Tahoma"/>
                <w:sz w:val="16"/>
                <w:szCs w:val="16"/>
              </w:rPr>
            </w:pPr>
            <w:r w:rsidRPr="00972FDA">
              <w:rPr>
                <w:color w:val="000000"/>
                <w:sz w:val="18"/>
                <w:szCs w:val="18"/>
              </w:rPr>
              <w:t>1.3.6.1.4.1.19376.1.5.3.1.4.20</w:t>
            </w:r>
          </w:p>
        </w:tc>
        <w:tc>
          <w:tcPr>
            <w:tcW w:w="773"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rFonts w:ascii="Tahoma" w:hAnsi="Tahoma" w:cs="Tahoma"/>
                <w:sz w:val="16"/>
                <w:szCs w:val="16"/>
              </w:rPr>
            </w:pPr>
            <w:r>
              <w:rPr>
                <w:rFonts w:ascii="Tahoma" w:hAnsi="Tahoma" w:cs="Tahoma"/>
                <w:sz w:val="16"/>
                <w:szCs w:val="16"/>
              </w:rPr>
              <w:t>PCC TF-3</w:t>
            </w:r>
          </w:p>
          <w:p w:rsidR="00C74011" w:rsidRPr="00BF4A44" w:rsidRDefault="00C8751A" w:rsidP="00BF4A44">
            <w:pPr>
              <w:spacing w:before="40" w:after="40"/>
              <w:ind w:left="72" w:right="72"/>
              <w:rPr>
                <w:rFonts w:ascii="Tahoma" w:hAnsi="Tahoma" w:cs="Tahoma"/>
                <w:sz w:val="16"/>
                <w:szCs w:val="16"/>
              </w:rPr>
            </w:pPr>
            <w:r>
              <w:rPr>
                <w:rFonts w:ascii="Tahoma" w:hAnsi="Tahoma" w:cs="Tahoma"/>
                <w:sz w:val="16"/>
                <w:szCs w:val="16"/>
              </w:rPr>
              <w:t>6.3.3.2.S</w:t>
            </w:r>
            <w:r w:rsidR="00C74011">
              <w:rPr>
                <w:rFonts w:ascii="Tahoma" w:hAnsi="Tahoma" w:cs="Tahoma"/>
                <w:sz w:val="16"/>
                <w:szCs w:val="16"/>
              </w:rPr>
              <w:t>1</w:t>
            </w:r>
            <w:r>
              <w:rPr>
                <w:rFonts w:ascii="Tahoma" w:hAnsi="Tahoma" w:cs="Tahoma"/>
                <w:sz w:val="16"/>
                <w:szCs w:val="16"/>
              </w:rPr>
              <w:t>.1</w:t>
            </w:r>
          </w:p>
        </w:tc>
        <w:tc>
          <w:tcPr>
            <w:tcW w:w="692" w:type="pct"/>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rFonts w:ascii="Tahoma" w:hAnsi="Tahoma" w:cs="Tahoma"/>
                <w:sz w:val="16"/>
                <w:szCs w:val="16"/>
              </w:rPr>
            </w:pPr>
          </w:p>
        </w:tc>
      </w:tr>
    </w:tbl>
    <w:p w:rsidR="00BF4A44" w:rsidRPr="00BF4A44" w:rsidRDefault="00BF4A44" w:rsidP="00BF4A44"/>
    <w:p w:rsidR="00BF4A44" w:rsidRPr="00BF4A44" w:rsidRDefault="00C74011" w:rsidP="00BF4A44">
      <w:pPr>
        <w:keepNext/>
        <w:spacing w:before="240" w:after="60"/>
        <w:outlineLvl w:val="3"/>
        <w:rPr>
          <w:rFonts w:ascii="Arial" w:hAnsi="Arial"/>
          <w:b/>
          <w:kern w:val="28"/>
          <w:sz w:val="28"/>
        </w:rPr>
      </w:pPr>
      <w:bookmarkStart w:id="2" w:name="S_Medical_General_History"/>
      <w:bookmarkStart w:id="3" w:name="_Toc322675125"/>
      <w:bookmarkStart w:id="4" w:name="_Toc342475466"/>
      <w:bookmarkStart w:id="5" w:name="_Toc336006576"/>
      <w:r w:rsidRPr="00692789">
        <w:rPr>
          <w:rFonts w:ascii="Arial" w:hAnsi="Arial"/>
          <w:b/>
          <w:kern w:val="28"/>
          <w:sz w:val="28"/>
        </w:rPr>
        <w:lastRenderedPageBreak/>
        <w:t>6.3.3.2</w:t>
      </w:r>
      <w:r w:rsidR="00BF4A44" w:rsidRPr="00BF4A44">
        <w:rPr>
          <w:rFonts w:ascii="Arial" w:hAnsi="Arial"/>
          <w:b/>
          <w:kern w:val="28"/>
          <w:sz w:val="28"/>
        </w:rPr>
        <w:t>.S</w:t>
      </w:r>
      <w:r w:rsidRPr="00692789">
        <w:rPr>
          <w:rFonts w:ascii="Arial" w:hAnsi="Arial"/>
          <w:b/>
          <w:kern w:val="28"/>
          <w:sz w:val="28"/>
        </w:rPr>
        <w:t>1</w:t>
      </w:r>
      <w:r w:rsidR="00C8751A" w:rsidRPr="00692789">
        <w:rPr>
          <w:rFonts w:ascii="Arial" w:hAnsi="Arial"/>
          <w:b/>
          <w:kern w:val="28"/>
          <w:sz w:val="28"/>
        </w:rPr>
        <w:t>.1</w:t>
      </w:r>
      <w:r w:rsidR="00BF4A44" w:rsidRPr="00BF4A44">
        <w:rPr>
          <w:rFonts w:ascii="Arial" w:hAnsi="Arial"/>
          <w:b/>
          <w:kern w:val="28"/>
          <w:sz w:val="28"/>
        </w:rPr>
        <w:t xml:space="preserve"> </w:t>
      </w:r>
      <w:r w:rsidRPr="00692789">
        <w:rPr>
          <w:rFonts w:ascii="Arial" w:hAnsi="Arial"/>
          <w:b/>
          <w:kern w:val="28"/>
          <w:sz w:val="28"/>
        </w:rPr>
        <w:t>Occupational Data for Health</w:t>
      </w:r>
      <w:r w:rsidR="00BF4A44" w:rsidRPr="00BF4A44">
        <w:rPr>
          <w:rFonts w:ascii="Arial" w:hAnsi="Arial"/>
          <w:b/>
          <w:kern w:val="28"/>
          <w:sz w:val="28"/>
        </w:rPr>
        <w:t xml:space="preserve"> Section </w:t>
      </w:r>
      <w:bookmarkEnd w:id="2"/>
      <w:bookmarkEnd w:id="3"/>
      <w:bookmarkEnd w:id="4"/>
      <w:bookmarkEnd w:id="5"/>
      <w:r w:rsidRPr="00692789">
        <w:rPr>
          <w:rFonts w:ascii="Arial" w:hAnsi="Arial"/>
          <w:b/>
          <w:kern w:val="28"/>
          <w:sz w:val="28"/>
        </w:rPr>
        <w:t>&lt;</w:t>
      </w:r>
      <w:r w:rsidR="00821174" w:rsidRPr="00821174">
        <w:rPr>
          <w:rFonts w:ascii="Arial" w:hAnsi="Arial"/>
          <w:b/>
          <w:kern w:val="28"/>
          <w:sz w:val="28"/>
        </w:rPr>
        <w:t>74166-0</w:t>
      </w:r>
      <w:r w:rsidRPr="00692789">
        <w:rPr>
          <w:rFonts w:ascii="Arial" w:hAnsi="Arial"/>
          <w:b/>
          <w:kern w:val="28"/>
          <w:sz w:val="28"/>
        </w:rPr>
        <w:t>&gt;</w:t>
      </w:r>
    </w:p>
    <w:p w:rsidR="00BF4A44" w:rsidRPr="00BF4A44" w:rsidRDefault="00BF4A44" w:rsidP="00BF4A44">
      <w:pPr>
        <w:keepNext/>
        <w:spacing w:before="40" w:after="120"/>
        <w:ind w:left="720"/>
        <w:rPr>
          <w:rFonts w:ascii="Bookman Old Style" w:eastAsia="SimSun" w:hAnsi="Bookman Old Style" w:cs="Courier New"/>
          <w:sz w:val="20"/>
          <w:lang w:eastAsia="zh-CN"/>
        </w:rPr>
      </w:pPr>
      <w:r w:rsidRPr="00BF4A44">
        <w:rPr>
          <w:rFonts w:ascii="Bookman Old Style" w:eastAsia="SimSun" w:hAnsi="Bookman Old Style" w:cs="Courier New"/>
          <w:sz w:val="20"/>
          <w:lang w:eastAsia="zh-CN"/>
        </w:rPr>
        <w:t>[</w:t>
      </w:r>
      <w:r w:rsidRPr="00BF4A44">
        <w:rPr>
          <w:rFonts w:ascii="Courier New" w:eastAsia="SimSun" w:hAnsi="Courier New" w:cs="Courier New"/>
          <w:sz w:val="20"/>
          <w:lang w:eastAsia="zh-CN"/>
        </w:rPr>
        <w:t>section</w:t>
      </w:r>
      <w:r w:rsidRPr="00BF4A44">
        <w:rPr>
          <w:rFonts w:ascii="Bookman Old Style" w:eastAsia="SimSun" w:hAnsi="Bookman Old Style" w:cs="Courier New"/>
          <w:sz w:val="20"/>
          <w:lang w:eastAsia="zh-CN"/>
        </w:rPr>
        <w:t xml:space="preserve">: </w:t>
      </w:r>
      <w:proofErr w:type="spellStart"/>
      <w:r w:rsidRPr="00692789">
        <w:rPr>
          <w:rFonts w:ascii="Courier New" w:eastAsia="SimSun" w:hAnsi="Courier New" w:cs="TimesNewRomanPSMT"/>
          <w:sz w:val="20"/>
        </w:rPr>
        <w:t>templateId</w:t>
      </w:r>
      <w:proofErr w:type="spellEnd"/>
      <w:r w:rsidR="00C74011" w:rsidRPr="00692789">
        <w:rPr>
          <w:rFonts w:ascii="Courier New" w:eastAsia="SimSun" w:hAnsi="Courier New" w:cs="Courier New"/>
          <w:sz w:val="20"/>
          <w:lang w:eastAsia="zh-CN"/>
        </w:rPr>
        <w:t xml:space="preserve"> </w:t>
      </w:r>
      <w:r w:rsidR="003A1F92" w:rsidRPr="003A1F92">
        <w:rPr>
          <w:sz w:val="18"/>
        </w:rPr>
        <w:t>1.3.6.1.4.1.19376.1.5.3.1.3.37</w:t>
      </w:r>
      <w:r w:rsidR="00F14498" w:rsidRPr="00BF4A44">
        <w:rPr>
          <w:rFonts w:ascii="Courier New" w:eastAsia="SimSun" w:hAnsi="Courier New" w:cs="Courier New"/>
          <w:sz w:val="20"/>
          <w:lang w:eastAsia="zh-CN"/>
        </w:rPr>
        <w:t xml:space="preserve"> </w:t>
      </w:r>
      <w:r w:rsidRPr="00BF4A44">
        <w:rPr>
          <w:rFonts w:ascii="Courier New" w:eastAsia="SimSun" w:hAnsi="Courier New" w:cs="Courier New"/>
          <w:sz w:val="20"/>
          <w:lang w:eastAsia="zh-CN"/>
        </w:rPr>
        <w:t>(open)</w:t>
      </w:r>
      <w:r w:rsidRPr="00BF4A44">
        <w:rPr>
          <w:rFonts w:ascii="Bookman Old Style" w:eastAsia="SimSun" w:hAnsi="Bookman Old Style" w:cs="Courier New"/>
          <w:sz w:val="20"/>
          <w:lang w:eastAsia="zh-CN"/>
        </w:rPr>
        <w:t xml:space="preserve">] </w:t>
      </w:r>
    </w:p>
    <w:p w:rsidR="00BF4A44" w:rsidRPr="00BF4A44" w:rsidRDefault="00BF4A44" w:rsidP="00941DC5">
      <w:pPr>
        <w:tabs>
          <w:tab w:val="left" w:pos="1080"/>
          <w:tab w:val="left" w:pos="1440"/>
        </w:tabs>
        <w:spacing w:before="0" w:after="120" w:line="260" w:lineRule="exact"/>
        <w:ind w:left="720"/>
        <w:rPr>
          <w:rFonts w:ascii="Bookman Old Style" w:eastAsia="?l?r ??’c" w:hAnsi="Bookman Old Style"/>
          <w:sz w:val="20"/>
          <w:szCs w:val="24"/>
        </w:rPr>
      </w:pPr>
      <w:r w:rsidRPr="00BF4A44">
        <w:rPr>
          <w:rFonts w:ascii="Bookman Old Style" w:eastAsia="?l?r ??’c" w:hAnsi="Bookman Old Style"/>
          <w:sz w:val="20"/>
          <w:szCs w:val="24"/>
        </w:rPr>
        <w:t xml:space="preserve">The </w:t>
      </w:r>
      <w:r w:rsidR="00C74011" w:rsidRPr="00692789">
        <w:rPr>
          <w:rFonts w:ascii="Bookman Old Style" w:eastAsia="?l?r ??’c" w:hAnsi="Bookman Old Style"/>
          <w:sz w:val="20"/>
          <w:szCs w:val="24"/>
        </w:rPr>
        <w:t>Occupational Data for Health</w:t>
      </w:r>
      <w:r w:rsidRPr="00BF4A44">
        <w:rPr>
          <w:rFonts w:ascii="Bookman Old Style" w:eastAsia="?l?r ??’c" w:hAnsi="Bookman Old Style"/>
          <w:sz w:val="20"/>
          <w:szCs w:val="24"/>
        </w:rPr>
        <w:t xml:space="preserve"> section desc</w:t>
      </w:r>
      <w:r w:rsidR="00C74011" w:rsidRPr="00692789">
        <w:rPr>
          <w:rFonts w:ascii="Bookman Old Style" w:eastAsia="?l?r ??’c" w:hAnsi="Bookman Old Style"/>
          <w:sz w:val="20"/>
          <w:szCs w:val="24"/>
        </w:rPr>
        <w:t>ribes all aspects of the employment</w:t>
      </w:r>
      <w:r w:rsidRPr="00BF4A44">
        <w:rPr>
          <w:rFonts w:ascii="Bookman Old Style" w:eastAsia="?l?r ??’c" w:hAnsi="Bookman Old Style"/>
          <w:sz w:val="20"/>
          <w:szCs w:val="24"/>
        </w:rPr>
        <w:t xml:space="preserve"> history</w:t>
      </w:r>
      <w:r w:rsidR="00C74011" w:rsidRPr="00692789">
        <w:rPr>
          <w:rFonts w:ascii="Bookman Old Style" w:eastAsia="?l?r ??’c" w:hAnsi="Bookman Old Style"/>
          <w:sz w:val="20"/>
          <w:szCs w:val="24"/>
        </w:rPr>
        <w:t xml:space="preserve">. It may contain the current employment status, the usual occupation (longest held occupation) which may include the present duration for that job, or the employment history which may include the employer and </w:t>
      </w:r>
      <w:r w:rsidR="00941DC5" w:rsidRPr="00692789">
        <w:rPr>
          <w:rFonts w:ascii="Bookman Old Style" w:eastAsia="?l?r ??’c" w:hAnsi="Bookman Old Style"/>
          <w:sz w:val="20"/>
          <w:szCs w:val="24"/>
        </w:rPr>
        <w:t>places where the work was performed.</w:t>
      </w:r>
      <w:r w:rsidR="00C74011" w:rsidRPr="00692789">
        <w:rPr>
          <w:rFonts w:ascii="Bookman Old Style" w:eastAsia="?l?r ??’c" w:hAnsi="Bookman Old Style"/>
          <w:sz w:val="20"/>
          <w:szCs w:val="24"/>
        </w:rPr>
        <w:t xml:space="preserve"> </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00E43A13">
        <w:t xml:space="preserve"> contain exactly one [1..1</w:t>
      </w:r>
      <w:r w:rsidRPr="00BF4A44">
        <w:t xml:space="preserve">] </w:t>
      </w:r>
      <w:proofErr w:type="spellStart"/>
      <w:r w:rsidRPr="00692789">
        <w:rPr>
          <w:rFonts w:ascii="Courier New" w:hAnsi="Courier New" w:cs="TimesNewRomanPSMT"/>
          <w:b/>
          <w:bCs/>
          <w:sz w:val="20"/>
        </w:rPr>
        <w:t>templateId</w:t>
      </w:r>
      <w:proofErr w:type="spellEnd"/>
      <w:r w:rsidRPr="00BF4A44">
        <w:t xml:space="preserve"> such that it</w:t>
      </w:r>
    </w:p>
    <w:p w:rsidR="00BF4A44" w:rsidRPr="00BF4A44" w:rsidRDefault="00BF4A44" w:rsidP="003A1F92">
      <w:pPr>
        <w:numPr>
          <w:ilvl w:val="1"/>
          <w:numId w:val="23"/>
        </w:numPr>
        <w:spacing w:before="0" w:after="40" w:line="260" w:lineRule="exact"/>
      </w:pPr>
      <w:r w:rsidRPr="00692789">
        <w:rPr>
          <w:rFonts w:ascii="Bookman Old Style" w:hAnsi="Bookman Old Style"/>
          <w:b/>
          <w:caps/>
          <w:sz w:val="16"/>
        </w:rPr>
        <w:t>SHALL</w:t>
      </w:r>
      <w:r w:rsidRPr="00BF4A44">
        <w:t xml:space="preserve"> contain exactly one [1..1] </w:t>
      </w:r>
      <w:r w:rsidRPr="00692789">
        <w:rPr>
          <w:rFonts w:ascii="Courier New" w:hAnsi="Courier New" w:cs="TimesNewRomanPSMT"/>
          <w:b/>
          <w:bCs/>
          <w:sz w:val="20"/>
        </w:rPr>
        <w:t>@root</w:t>
      </w:r>
      <w:r w:rsidRPr="00BF4A44">
        <w:t>=</w:t>
      </w:r>
      <w:r w:rsidRPr="00692789">
        <w:rPr>
          <w:rFonts w:ascii="Courier New" w:hAnsi="Courier New" w:cs="TimesNewRomanPSMT"/>
          <w:sz w:val="20"/>
        </w:rPr>
        <w:t>"</w:t>
      </w:r>
      <w:r w:rsidR="003A1F92" w:rsidRPr="003A1F92">
        <w:rPr>
          <w:sz w:val="18"/>
        </w:rPr>
        <w:t>1.3.6.1.4.1.19376.1.5.3.1.3.37</w:t>
      </w:r>
      <w:r w:rsidRPr="00692789">
        <w:rPr>
          <w:rFonts w:ascii="Courier New" w:hAnsi="Courier New" w:cs="TimesNewRomanPSMT"/>
          <w:sz w:val="20"/>
        </w:rPr>
        <w:t>"</w:t>
      </w:r>
      <w:r w:rsidRPr="00BF4A44">
        <w:t>.</w:t>
      </w:r>
    </w:p>
    <w:p w:rsidR="00BF4A44" w:rsidRPr="00BF4A44" w:rsidRDefault="00BF4A44" w:rsidP="0082117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[1..1] </w:t>
      </w:r>
      <w:r w:rsidRPr="00692789">
        <w:rPr>
          <w:rFonts w:ascii="Courier New" w:hAnsi="Courier New" w:cs="TimesNewRomanPSMT"/>
          <w:b/>
          <w:bCs/>
          <w:sz w:val="20"/>
        </w:rPr>
        <w:t>code/@code</w:t>
      </w:r>
      <w:r w:rsidRPr="00BF4A44">
        <w:t>=</w:t>
      </w:r>
      <w:r w:rsidRPr="00692789">
        <w:rPr>
          <w:rFonts w:ascii="Courier New" w:hAnsi="Courier New" w:cs="TimesNewRomanPSMT"/>
          <w:sz w:val="20"/>
        </w:rPr>
        <w:t>"</w:t>
      </w:r>
      <w:r w:rsidR="00821174" w:rsidRPr="00821174">
        <w:rPr>
          <w:rFonts w:ascii="Courier New" w:hAnsi="Courier New" w:cs="TimesNewRomanPSMT"/>
          <w:sz w:val="20"/>
        </w:rPr>
        <w:t>74166-0</w:t>
      </w:r>
      <w:r w:rsidRPr="00692789">
        <w:rPr>
          <w:rFonts w:ascii="Courier New" w:hAnsi="Courier New" w:cs="TimesNewRomanPSMT"/>
          <w:sz w:val="20"/>
        </w:rPr>
        <w:t>"</w:t>
      </w:r>
      <w:r w:rsidRPr="00BF4A44">
        <w:t xml:space="preserve"> </w:t>
      </w:r>
      <w:r w:rsidR="00941DC5" w:rsidRPr="00692789">
        <w:t>Occupational Data</w:t>
      </w:r>
      <w:r w:rsidRPr="00BF4A44">
        <w:t xml:space="preserve"> (</w:t>
      </w:r>
      <w:proofErr w:type="spellStart"/>
      <w:r w:rsidRPr="00BF4A44">
        <w:t>CodeSystem</w:t>
      </w:r>
      <w:proofErr w:type="spellEnd"/>
      <w:r w:rsidRPr="00BF4A44">
        <w:t xml:space="preserve">: </w:t>
      </w:r>
      <w:r w:rsidRPr="00692789">
        <w:rPr>
          <w:rFonts w:ascii="Courier New" w:hAnsi="Courier New" w:cs="TimesNewRomanPSMT"/>
          <w:sz w:val="20"/>
        </w:rPr>
        <w:t>LOINC 2.16.840.1.113883.6.1</w:t>
      </w:r>
      <w:r w:rsidR="00E43A13">
        <w:t>)</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[1..1] </w:t>
      </w:r>
      <w:r w:rsidRPr="00692789">
        <w:rPr>
          <w:rFonts w:ascii="Courier New" w:hAnsi="Courier New" w:cs="TimesNewRomanPSMT"/>
          <w:b/>
          <w:bCs/>
          <w:sz w:val="20"/>
        </w:rPr>
        <w:t>title</w:t>
      </w:r>
      <w:r w:rsidR="00E43A13">
        <w:t xml:space="preserve"> </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[1..1] </w:t>
      </w:r>
      <w:r w:rsidRPr="00692789">
        <w:rPr>
          <w:rFonts w:ascii="Courier New" w:hAnsi="Courier New" w:cs="TimesNewRomanPSMT"/>
          <w:b/>
          <w:bCs/>
          <w:sz w:val="20"/>
        </w:rPr>
        <w:t>text</w:t>
      </w:r>
      <w:r w:rsidRPr="00BF4A44">
        <w:t>.</w:t>
      </w:r>
    </w:p>
    <w:p w:rsidR="00F14498" w:rsidRDefault="00BF4A44" w:rsidP="00F14498">
      <w:pPr>
        <w:numPr>
          <w:ilvl w:val="0"/>
          <w:numId w:val="23"/>
        </w:numPr>
        <w:spacing w:before="0" w:after="40" w:line="260" w:lineRule="exact"/>
      </w:pPr>
      <w:r w:rsidRPr="00692789">
        <w:rPr>
          <w:rFonts w:ascii="Bookman Old Style" w:hAnsi="Bookman Old Style"/>
          <w:b/>
          <w:caps/>
          <w:sz w:val="16"/>
        </w:rPr>
        <w:t>MAY</w:t>
      </w:r>
      <w:r w:rsidR="00A831E8">
        <w:t xml:space="preserve"> contain zero or one</w:t>
      </w:r>
      <w:r w:rsidR="00941DC5" w:rsidRPr="00692789">
        <w:t xml:space="preserve"> [0..1</w:t>
      </w:r>
      <w:r w:rsidRPr="00BF4A44">
        <w:t xml:space="preserve">] </w:t>
      </w:r>
      <w:r w:rsidRPr="00692789">
        <w:rPr>
          <w:rFonts w:ascii="Courier New" w:hAnsi="Courier New" w:cs="TimesNewRomanPSMT"/>
          <w:b/>
          <w:bCs/>
          <w:sz w:val="20"/>
        </w:rPr>
        <w:t>entry</w:t>
      </w:r>
      <w:r w:rsidRPr="00BF4A44">
        <w:t xml:space="preserve"> such that it</w:t>
      </w:r>
    </w:p>
    <w:p w:rsidR="00BF4A44" w:rsidRPr="00F14498" w:rsidRDefault="00BF4A44" w:rsidP="00551A2A">
      <w:pPr>
        <w:numPr>
          <w:ilvl w:val="1"/>
          <w:numId w:val="23"/>
        </w:numPr>
        <w:spacing w:before="0" w:after="40" w:line="260" w:lineRule="exact"/>
      </w:pPr>
      <w:r w:rsidRPr="00F14498">
        <w:rPr>
          <w:rFonts w:ascii="Bookman Old Style" w:hAnsi="Bookman Old Style"/>
          <w:b/>
          <w:caps/>
          <w:sz w:val="16"/>
        </w:rPr>
        <w:t>SHALL</w:t>
      </w:r>
      <w:r w:rsidRPr="00BF4A44">
        <w:t xml:space="preserve"> contain exactly one [1..1]</w:t>
      </w:r>
      <w:r w:rsidRPr="00F14498">
        <w:rPr>
          <w:rFonts w:ascii="Courier New" w:hAnsi="Courier New" w:cs="TimesNewRomanPSMT"/>
          <w:sz w:val="20"/>
        </w:rPr>
        <w:t xml:space="preserve"> </w:t>
      </w:r>
      <w:r w:rsidR="00551A2A" w:rsidRPr="00551A2A">
        <w:rPr>
          <w:color w:val="000000"/>
          <w:sz w:val="18"/>
          <w:szCs w:val="18"/>
        </w:rPr>
        <w:t>1.3.6.1.4.1.19376.1.5.3.1.4.20</w:t>
      </w:r>
      <w:r w:rsidR="00F14498" w:rsidRPr="00F14498">
        <w:rPr>
          <w:color w:val="000000"/>
          <w:sz w:val="18"/>
          <w:szCs w:val="18"/>
        </w:rPr>
        <w:t xml:space="preserve"> </w:t>
      </w:r>
      <w:r w:rsidR="00A831E8" w:rsidRPr="00F14498">
        <w:rPr>
          <w:sz w:val="18"/>
        </w:rPr>
        <w:t xml:space="preserve"> </w:t>
      </w:r>
      <w:r w:rsidR="00A831E8" w:rsidRPr="00F14498">
        <w:rPr>
          <w:rStyle w:val="HyperlinkCourierBold"/>
          <w:color w:val="auto"/>
        </w:rPr>
        <w:t>Occupational Data For Health Organizer</w:t>
      </w:r>
      <w:r w:rsidRPr="00BF4A44">
        <w:t>.</w:t>
      </w:r>
    </w:p>
    <w:p w:rsidR="00BF4A44" w:rsidRPr="00BF4A44" w:rsidRDefault="00BF4A44" w:rsidP="00BF4A44">
      <w:pPr>
        <w:rPr>
          <w:lang w:eastAsia="x-none"/>
        </w:rPr>
      </w:pPr>
    </w:p>
    <w:p w:rsidR="00BF4A44" w:rsidRPr="00BF4A44" w:rsidRDefault="00BF4A44" w:rsidP="00BF4A44">
      <w:pPr>
        <w:spacing w:after="40" w:line="260" w:lineRule="exact"/>
        <w:ind w:left="1080"/>
      </w:pPr>
    </w:p>
    <w:p w:rsidR="00BF4A44"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&lt;section&gt;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Need snippet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BF4A44"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&lt;/section&gt;</w:t>
      </w:r>
    </w:p>
    <w:p w:rsidR="00BF4A44" w:rsidRPr="00BF4A44" w:rsidRDefault="00BF4A44" w:rsidP="00BF4A44">
      <w:pPr>
        <w:keepLines/>
        <w:spacing w:before="60" w:after="60"/>
        <w:jc w:val="center"/>
        <w:rPr>
          <w:rFonts w:ascii="Arial" w:eastAsia="?l?r ??’c" w:hAnsi="Arial"/>
          <w:b/>
          <w:sz w:val="22"/>
          <w:lang w:eastAsia="zh-CN"/>
        </w:rPr>
      </w:pPr>
      <w:r w:rsidRPr="00BF4A44">
        <w:rPr>
          <w:rFonts w:ascii="Arial" w:eastAsia="?l?r ??’c" w:hAnsi="Arial"/>
          <w:b/>
          <w:sz w:val="22"/>
          <w:lang w:eastAsia="zh-CN"/>
        </w:rPr>
        <w:t>Figure 6</w:t>
      </w:r>
      <w:r w:rsidR="00AC7E13" w:rsidRPr="00692789">
        <w:rPr>
          <w:rFonts w:ascii="Arial" w:hAnsi="Arial"/>
          <w:b/>
          <w:sz w:val="22"/>
        </w:rPr>
        <w:t>.3.3.2</w:t>
      </w:r>
      <w:r w:rsidRPr="00BF4A44">
        <w:rPr>
          <w:rFonts w:ascii="Arial" w:hAnsi="Arial"/>
          <w:b/>
          <w:sz w:val="22"/>
        </w:rPr>
        <w:t>.S</w:t>
      </w:r>
      <w:r w:rsidR="00AC7E13" w:rsidRPr="00692789">
        <w:rPr>
          <w:rFonts w:ascii="Arial" w:hAnsi="Arial"/>
          <w:b/>
          <w:sz w:val="22"/>
        </w:rPr>
        <w:t>1</w:t>
      </w:r>
      <w:r w:rsidRPr="00BF4A44">
        <w:rPr>
          <w:rFonts w:ascii="Arial" w:hAnsi="Arial"/>
          <w:b/>
          <w:sz w:val="22"/>
        </w:rPr>
        <w:t>-1</w:t>
      </w:r>
      <w:r w:rsidRPr="00BF4A44">
        <w:rPr>
          <w:rFonts w:ascii="Arial" w:eastAsia="?l?r ??’c" w:hAnsi="Arial"/>
          <w:b/>
          <w:sz w:val="22"/>
          <w:lang w:eastAsia="zh-CN"/>
        </w:rPr>
        <w:t xml:space="preserve">: </w:t>
      </w:r>
      <w:r w:rsidR="00AC7E13" w:rsidRPr="00692789">
        <w:rPr>
          <w:rFonts w:ascii="Arial" w:eastAsia="?l?r ??’c" w:hAnsi="Arial"/>
          <w:b/>
          <w:sz w:val="22"/>
          <w:lang w:eastAsia="zh-CN"/>
        </w:rPr>
        <w:t>Occupational Data for Health</w:t>
      </w:r>
      <w:r w:rsidRPr="00BF4A44">
        <w:rPr>
          <w:rFonts w:ascii="Arial" w:eastAsia="?l?r ??’c" w:hAnsi="Arial"/>
          <w:b/>
          <w:sz w:val="22"/>
          <w:lang w:eastAsia="zh-CN"/>
        </w:rPr>
        <w:t xml:space="preserve"> Section example</w:t>
      </w:r>
    </w:p>
    <w:p w:rsidR="00BF4A44" w:rsidRPr="00BF4A44" w:rsidRDefault="00BF4A44" w:rsidP="00BF4A44">
      <w:pPr>
        <w:rPr>
          <w:lang w:eastAsia="x-none"/>
        </w:rPr>
      </w:pPr>
    </w:p>
    <w:p w:rsidR="00692789" w:rsidRPr="00707427" w:rsidRDefault="00692789" w:rsidP="00692789">
      <w:pPr>
        <w:pStyle w:val="EditorInstructions"/>
        <w:rPr>
          <w:color w:val="FF0000"/>
        </w:rPr>
      </w:pPr>
      <w:r>
        <w:rPr>
          <w:color w:val="FF0000"/>
        </w:rPr>
        <w:t>Add the following section 6.3.4.E1</w:t>
      </w:r>
      <w:r w:rsidR="00513D71">
        <w:rPr>
          <w:color w:val="FF0000"/>
        </w:rPr>
        <w:t xml:space="preserve"> Occupational Data For Health Organizer:</w:t>
      </w:r>
    </w:p>
    <w:p w:rsidR="002A219D" w:rsidRPr="002A219D" w:rsidRDefault="002A219D" w:rsidP="002A219D">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1</w:t>
      </w:r>
      <w:r w:rsidRPr="002A219D">
        <w:rPr>
          <w:rFonts w:ascii="Arial" w:hAnsi="Arial"/>
          <w:b/>
          <w:sz w:val="22"/>
        </w:rPr>
        <w:t>-1 Occupational Data For Health Organizer Entry</w:t>
      </w:r>
      <w:r w:rsidR="00487A0C">
        <w:rPr>
          <w:rFonts w:ascii="Arial" w:hAnsi="Arial"/>
          <w:b/>
          <w:sz w:val="22"/>
        </w:rPr>
        <w:t xml:space="preserve"> </w:t>
      </w:r>
      <w:r w:rsidR="00551A2A" w:rsidRPr="00551A2A">
        <w:rPr>
          <w:rFonts w:ascii="Arial" w:hAnsi="Arial"/>
          <w:b/>
          <w:sz w:val="22"/>
        </w:rPr>
        <w:t>1.3.6.1.4.1.19376.1.5.3.1.4.20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2A219D" w:rsidRPr="002A219D" w:rsidTr="002A219D">
        <w:tc>
          <w:tcPr>
            <w:tcW w:w="1400" w:type="pct"/>
            <w:gridSpan w:val="2"/>
            <w:shd w:val="clear" w:color="auto" w:fill="E6E6E6"/>
            <w:vAlign w:val="center"/>
          </w:tcPr>
          <w:p w:rsidR="002A219D" w:rsidRPr="002A219D" w:rsidRDefault="002A219D" w:rsidP="002A219D">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2A219D" w:rsidRPr="002A219D" w:rsidRDefault="002A219D" w:rsidP="002A219D">
            <w:pPr>
              <w:spacing w:before="40" w:after="40"/>
              <w:ind w:left="72" w:right="72"/>
              <w:rPr>
                <w:sz w:val="18"/>
              </w:rPr>
            </w:pPr>
            <w:r w:rsidRPr="002A219D">
              <w:rPr>
                <w:sz w:val="18"/>
              </w:rPr>
              <w:t>Occupational Data For Health Organizer</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2A219D" w:rsidRPr="002A219D" w:rsidRDefault="00551A2A" w:rsidP="002A219D">
            <w:pPr>
              <w:spacing w:before="40" w:after="40"/>
              <w:ind w:left="72" w:right="72"/>
              <w:rPr>
                <w:rFonts w:ascii="Tahoma" w:hAnsi="Tahoma" w:cs="Tahoma"/>
                <w:sz w:val="16"/>
                <w:szCs w:val="16"/>
              </w:rPr>
            </w:pPr>
            <w:r w:rsidRPr="00551A2A">
              <w:rPr>
                <w:sz w:val="18"/>
              </w:rPr>
              <w:t>1.3.6.1.4.1.19376.1.5.3.1.4.20</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p>
          <w:p w:rsidR="002A219D" w:rsidRPr="002A219D" w:rsidRDefault="002A219D" w:rsidP="002A219D">
            <w:pPr>
              <w:spacing w:before="40" w:after="40"/>
              <w:ind w:right="72"/>
              <w:rPr>
                <w:sz w:val="18"/>
              </w:rPr>
            </w:pP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r>
              <w:rPr>
                <w:sz w:val="18"/>
              </w:rPr>
              <w:t>This organizer holds information about a person’s occupation.  It organizes the employment status, usual occupation</w:t>
            </w:r>
            <w:r w:rsidR="00892483">
              <w:rPr>
                <w:sz w:val="18"/>
              </w:rPr>
              <w:t xml:space="preserve"> and usual industry along with durations</w:t>
            </w:r>
            <w:r>
              <w:rPr>
                <w:sz w:val="18"/>
              </w:rPr>
              <w:t xml:space="preserve">, and </w:t>
            </w:r>
            <w:r w:rsidR="007F3212">
              <w:rPr>
                <w:sz w:val="18"/>
              </w:rPr>
              <w:t xml:space="preserve">history of occupation </w:t>
            </w:r>
            <w:r w:rsidR="00892483">
              <w:rPr>
                <w:sz w:val="18"/>
              </w:rPr>
              <w:t xml:space="preserve">information (which includes occupation and employer with industry, and work hours and </w:t>
            </w:r>
            <w:proofErr w:type="spellStart"/>
            <w:r w:rsidR="00892483">
              <w:rPr>
                <w:sz w:val="18"/>
              </w:rPr>
              <w:t>workshift</w:t>
            </w:r>
            <w:proofErr w:type="spellEnd"/>
            <w:r w:rsidR="00892483">
              <w:rPr>
                <w:sz w:val="18"/>
              </w:rPr>
              <w:t xml:space="preserve">) </w:t>
            </w:r>
            <w:r w:rsidR="007F3212">
              <w:rPr>
                <w:sz w:val="18"/>
              </w:rPr>
              <w:t>into a standard structure.</w:t>
            </w:r>
          </w:p>
        </w:tc>
      </w:tr>
      <w:tr w:rsidR="002A219D" w:rsidRPr="002A219D" w:rsidTr="002A219D">
        <w:tc>
          <w:tcPr>
            <w:tcW w:w="725"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Value </w:t>
            </w:r>
          </w:p>
        </w:tc>
      </w:tr>
      <w:tr w:rsidR="002A219D" w:rsidRPr="002A219D" w:rsidTr="002A219D">
        <w:tc>
          <w:tcPr>
            <w:tcW w:w="725" w:type="pct"/>
            <w:vAlign w:val="center"/>
          </w:tcPr>
          <w:p w:rsidR="002A219D" w:rsidRDefault="007F3212" w:rsidP="002A219D">
            <w:pPr>
              <w:spacing w:before="40" w:after="40"/>
              <w:ind w:left="72" w:right="72"/>
              <w:rPr>
                <w:sz w:val="18"/>
              </w:rPr>
            </w:pPr>
            <w:proofErr w:type="spellStart"/>
            <w:r>
              <w:rPr>
                <w:sz w:val="18"/>
              </w:rPr>
              <w:t>ClassCode</w:t>
            </w:r>
            <w:proofErr w:type="spellEnd"/>
            <w:r>
              <w:rPr>
                <w:sz w:val="18"/>
              </w:rPr>
              <w:t>=</w:t>
            </w:r>
          </w:p>
          <w:p w:rsidR="007F3212" w:rsidRDefault="007F3212" w:rsidP="002A219D">
            <w:pPr>
              <w:spacing w:before="40" w:after="40"/>
              <w:ind w:left="72" w:right="72"/>
              <w:rPr>
                <w:sz w:val="18"/>
              </w:rPr>
            </w:pPr>
            <w:r>
              <w:rPr>
                <w:sz w:val="18"/>
              </w:rPr>
              <w:t>“CLUSTER”</w:t>
            </w:r>
          </w:p>
          <w:p w:rsidR="007F3212" w:rsidRDefault="007F3212" w:rsidP="002A219D">
            <w:pPr>
              <w:spacing w:before="40" w:after="40"/>
              <w:ind w:left="72" w:right="72"/>
              <w:rPr>
                <w:sz w:val="18"/>
              </w:rPr>
            </w:pPr>
            <w:proofErr w:type="spellStart"/>
            <w:r>
              <w:rPr>
                <w:sz w:val="18"/>
              </w:rPr>
              <w:t>MoodCode</w:t>
            </w:r>
            <w:proofErr w:type="spellEnd"/>
            <w:r>
              <w:rPr>
                <w:sz w:val="18"/>
              </w:rPr>
              <w:t>=</w:t>
            </w:r>
          </w:p>
          <w:p w:rsidR="007F3212" w:rsidRPr="002A219D" w:rsidRDefault="007F3212" w:rsidP="002A219D">
            <w:pPr>
              <w:spacing w:before="40" w:after="40"/>
              <w:ind w:left="72" w:right="72"/>
              <w:rPr>
                <w:sz w:val="18"/>
              </w:rPr>
            </w:pPr>
            <w:r>
              <w:rPr>
                <w:sz w:val="18"/>
              </w:rPr>
              <w:t>“EVN”</w:t>
            </w:r>
          </w:p>
        </w:tc>
        <w:tc>
          <w:tcPr>
            <w:tcW w:w="1726" w:type="pct"/>
            <w:gridSpan w:val="2"/>
            <w:vAlign w:val="center"/>
          </w:tcPr>
          <w:p w:rsidR="002A219D" w:rsidRDefault="007F3212" w:rsidP="002A219D">
            <w:pPr>
              <w:spacing w:before="40" w:after="40"/>
              <w:ind w:left="72" w:right="72"/>
              <w:rPr>
                <w:sz w:val="18"/>
              </w:rPr>
            </w:pPr>
            <w:r>
              <w:rPr>
                <w:sz w:val="18"/>
              </w:rPr>
              <w:t xml:space="preserve">Code = </w:t>
            </w:r>
            <w:r w:rsidR="00821174" w:rsidRPr="00821174">
              <w:rPr>
                <w:sz w:val="18"/>
              </w:rPr>
              <w:t>74166-0</w:t>
            </w:r>
          </w:p>
          <w:p w:rsidR="007F3212" w:rsidRDefault="007F3212" w:rsidP="002A219D">
            <w:pPr>
              <w:spacing w:before="40" w:after="40"/>
              <w:ind w:left="72" w:right="72"/>
              <w:rPr>
                <w:sz w:val="18"/>
              </w:rPr>
            </w:pPr>
            <w:r>
              <w:rPr>
                <w:sz w:val="18"/>
              </w:rPr>
              <w:t>Display Name = Occupational Data for Health</w:t>
            </w:r>
          </w:p>
          <w:p w:rsidR="007F3212" w:rsidRDefault="007F3212" w:rsidP="002A219D">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7F3212" w:rsidRPr="002A219D" w:rsidRDefault="007F3212" w:rsidP="002A219D">
            <w:pPr>
              <w:spacing w:before="40" w:after="40"/>
              <w:ind w:left="72" w:right="72"/>
              <w:rPr>
                <w:sz w:val="18"/>
              </w:rPr>
            </w:pPr>
            <w:proofErr w:type="spellStart"/>
            <w:r>
              <w:rPr>
                <w:sz w:val="18"/>
              </w:rPr>
              <w:t>CodeSystemName</w:t>
            </w:r>
            <w:proofErr w:type="spellEnd"/>
            <w:r>
              <w:rPr>
                <w:sz w:val="18"/>
              </w:rPr>
              <w:t>=LOINC</w:t>
            </w:r>
          </w:p>
          <w:p w:rsidR="002A219D" w:rsidRPr="002A219D" w:rsidRDefault="002A219D" w:rsidP="002A219D">
            <w:pPr>
              <w:spacing w:before="40" w:after="40"/>
              <w:ind w:left="72" w:right="72"/>
              <w:rPr>
                <w:sz w:val="18"/>
              </w:rPr>
            </w:pPr>
          </w:p>
        </w:tc>
        <w:tc>
          <w:tcPr>
            <w:tcW w:w="527" w:type="pct"/>
            <w:vAlign w:val="center"/>
          </w:tcPr>
          <w:p w:rsidR="002A219D" w:rsidRPr="002A219D" w:rsidRDefault="007F3212" w:rsidP="002A219D">
            <w:pPr>
              <w:spacing w:before="40" w:after="40"/>
              <w:ind w:left="72" w:right="72"/>
              <w:rPr>
                <w:sz w:val="18"/>
              </w:rPr>
            </w:pPr>
            <w:r>
              <w:rPr>
                <w:sz w:val="18"/>
              </w:rPr>
              <w:t>Organizer</w:t>
            </w:r>
          </w:p>
        </w:tc>
        <w:tc>
          <w:tcPr>
            <w:tcW w:w="2022" w:type="pct"/>
            <w:vAlign w:val="center"/>
          </w:tcPr>
          <w:p w:rsidR="002A219D" w:rsidRPr="002A219D" w:rsidRDefault="002A219D" w:rsidP="002A219D">
            <w:pPr>
              <w:spacing w:before="40" w:after="40"/>
              <w:ind w:left="72" w:right="72"/>
              <w:rPr>
                <w:sz w:val="18"/>
              </w:rPr>
            </w:pPr>
          </w:p>
        </w:tc>
      </w:tr>
    </w:tbl>
    <w:p w:rsidR="00BF4A44" w:rsidRDefault="00BF4A44">
      <w:pPr>
        <w:pStyle w:val="BodyText"/>
        <w:rPr>
          <w:rFonts w:ascii="Arial" w:hAnsi="Arial"/>
          <w:b/>
          <w:noProof w:val="0"/>
          <w:kern w:val="28"/>
        </w:rPr>
      </w:pPr>
    </w:p>
    <w:p w:rsidR="002A219D" w:rsidRPr="00AC1A3F" w:rsidRDefault="002A219D" w:rsidP="002A219D">
      <w:pPr>
        <w:keepNext/>
        <w:spacing w:before="240" w:after="60"/>
        <w:ind w:left="810" w:hanging="810"/>
        <w:outlineLvl w:val="4"/>
        <w:rPr>
          <w:rFonts w:ascii="Arial" w:hAnsi="Arial"/>
          <w:b/>
          <w:kern w:val="28"/>
          <w:sz w:val="28"/>
        </w:rPr>
      </w:pPr>
      <w:bookmarkStart w:id="6" w:name="_Toc184813871"/>
      <w:bookmarkStart w:id="7" w:name="_Toc322675194"/>
      <w:bookmarkStart w:id="8" w:name="_Toc342475471"/>
      <w:bookmarkStart w:id="9" w:name="_Toc336006581"/>
      <w:bookmarkStart w:id="10" w:name="E_Problem_Observation_Cardiac_PF"/>
      <w:bookmarkStart w:id="11" w:name="E_Result_Observation_Cardiac_PF"/>
      <w:r w:rsidRPr="00AC1A3F">
        <w:rPr>
          <w:rFonts w:ascii="Arial" w:hAnsi="Arial"/>
          <w:b/>
          <w:kern w:val="28"/>
          <w:sz w:val="28"/>
        </w:rPr>
        <w:t>6.3.4.E</w:t>
      </w:r>
      <w:r w:rsidR="007F3212" w:rsidRPr="00AC1A3F">
        <w:rPr>
          <w:rFonts w:ascii="Arial" w:hAnsi="Arial"/>
          <w:b/>
          <w:kern w:val="28"/>
          <w:sz w:val="28"/>
        </w:rPr>
        <w:t>1</w:t>
      </w:r>
      <w:r w:rsidRPr="00AC1A3F">
        <w:rPr>
          <w:rFonts w:ascii="Arial" w:hAnsi="Arial"/>
          <w:b/>
          <w:kern w:val="28"/>
          <w:sz w:val="28"/>
        </w:rPr>
        <w:t xml:space="preserve"> </w:t>
      </w:r>
      <w:bookmarkEnd w:id="6"/>
      <w:bookmarkEnd w:id="7"/>
      <w:bookmarkEnd w:id="8"/>
      <w:bookmarkEnd w:id="9"/>
      <w:r w:rsidR="007F3212" w:rsidRPr="00AC1A3F">
        <w:rPr>
          <w:rFonts w:ascii="Arial" w:hAnsi="Arial"/>
          <w:b/>
          <w:kern w:val="28"/>
          <w:sz w:val="28"/>
        </w:rPr>
        <w:t>Occupational Data For Health Organizer</w:t>
      </w:r>
    </w:p>
    <w:bookmarkEnd w:id="10"/>
    <w:bookmarkEnd w:id="11"/>
    <w:p w:rsidR="002A219D" w:rsidRPr="00AC1A3F" w:rsidRDefault="002A219D" w:rsidP="002A219D">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[o</w:t>
      </w:r>
      <w:r w:rsidR="007F3212" w:rsidRPr="00AC1A3F">
        <w:rPr>
          <w:rFonts w:ascii="Courier New" w:eastAsia="SimSun" w:hAnsi="Courier New" w:cs="Courier New"/>
          <w:sz w:val="20"/>
          <w:lang w:eastAsia="zh-CN"/>
        </w:rPr>
        <w:t>rganizer</w:t>
      </w:r>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551A2A" w:rsidRPr="00551A2A">
        <w:rPr>
          <w:sz w:val="18"/>
        </w:rPr>
        <w:t>1.3.6.1.4.1.19376.1.5.3.1.4.20</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2A219D" w:rsidRPr="00AC1A3F" w:rsidRDefault="007F3212" w:rsidP="007F3212">
      <w:pPr>
        <w:ind w:left="720"/>
      </w:pPr>
      <w:r w:rsidRPr="00AC1A3F">
        <w:t xml:space="preserve">An Occupational Data for Health Organizer </w:t>
      </w:r>
      <w:r w:rsidR="002A219D" w:rsidRPr="00AC1A3F">
        <w:t xml:space="preserve">is a clinical statement </w:t>
      </w:r>
      <w:r w:rsidRPr="00AC1A3F">
        <w:t xml:space="preserve">about the subject’s employment status, usual occupation and history of occupations. </w:t>
      </w:r>
      <w:r w:rsidR="002A219D" w:rsidRPr="00AC1A3F">
        <w:t xml:space="preserve"> </w:t>
      </w:r>
    </w:p>
    <w:p w:rsidR="002A219D" w:rsidRPr="00AC1A3F" w:rsidRDefault="002A219D" w:rsidP="002A219D"/>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002B1EF6" w:rsidRPr="00AC1A3F">
        <w:rPr>
          <w:rFonts w:ascii="Courier New" w:hAnsi="Courier New" w:cs="TimesNewRomanPSMT"/>
          <w:sz w:val="20"/>
        </w:rPr>
        <w:t>"CLUSTER</w:t>
      </w:r>
      <w:r w:rsidRPr="00AC1A3F">
        <w:rPr>
          <w:rFonts w:ascii="Courier New" w:hAnsi="Courier New" w:cs="TimesNewRomanPSMT"/>
          <w:sz w:val="20"/>
        </w:rPr>
        <w:t>"</w:t>
      </w:r>
      <w:r w:rsidR="002B1EF6" w:rsidRPr="00AC1A3F">
        <w:t xml:space="preserve"> CLUSTER</w:t>
      </w:r>
      <w:r w:rsidRPr="00AC1A3F">
        <w:t xml:space="preserve"> </w:t>
      </w:r>
      <w:bookmarkStart w:id="12" w:name="C_7130"/>
      <w:bookmarkEnd w:id="12"/>
      <w:r w:rsidR="009C6DA3">
        <w:t>(</w:t>
      </w:r>
      <w:proofErr w:type="spellStart"/>
      <w:r w:rsidR="009C6DA3">
        <w:t>CodeSystem</w:t>
      </w:r>
      <w:proofErr w:type="spellEnd"/>
      <w:r w:rsidR="009C6DA3">
        <w:t>: 2.16.840.1.113883.5.6 HL7ActClass)</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Pr="00AC1A3F">
        <w:t>)</w:t>
      </w:r>
      <w:bookmarkStart w:id="13" w:name="C_7131"/>
      <w:bookmarkEnd w:id="13"/>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487A0C">
        <w:t xml:space="preserve"> </w:t>
      </w:r>
      <w:r w:rsidRPr="00AC1A3F">
        <w:t xml:space="preserve"> such that it</w:t>
      </w:r>
    </w:p>
    <w:p w:rsidR="002A219D" w:rsidRPr="00AC1A3F" w:rsidRDefault="002A219D" w:rsidP="00551A2A">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002B1EF6" w:rsidRPr="00AC1A3F">
        <w:rPr>
          <w:rFonts w:ascii="Courier New" w:hAnsi="Courier New" w:cs="TimesNewRomanPSMT"/>
          <w:sz w:val="20"/>
        </w:rPr>
        <w:t>"</w:t>
      </w:r>
      <w:r w:rsidR="00551A2A" w:rsidRPr="00551A2A">
        <w:rPr>
          <w:sz w:val="18"/>
        </w:rPr>
        <w:t>1.3.6.1.4.1.19376.1.5.3.1.4.20</w:t>
      </w:r>
      <w:r w:rsidRPr="00AC1A3F">
        <w:rPr>
          <w:rFonts w:ascii="Courier New" w:hAnsi="Courier New" w:cs="TimesNewRomanPSMT"/>
          <w:sz w:val="20"/>
        </w:rPr>
        <w:t>"</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2A219D" w:rsidRPr="00AC1A3F" w:rsidRDefault="002A219D" w:rsidP="002A219D">
      <w:pPr>
        <w:numPr>
          <w:ilvl w:val="1"/>
          <w:numId w:val="24"/>
        </w:numPr>
        <w:shd w:val="clear" w:color="auto" w:fill="FFFFFF"/>
        <w:spacing w:before="0" w:after="40" w:line="260" w:lineRule="exact"/>
      </w:pPr>
      <w:r w:rsidRPr="00AC1A3F">
        <w:t>The first id represents this specific gl</w:t>
      </w:r>
      <w:r w:rsidR="002B1EF6" w:rsidRPr="00AC1A3F">
        <w:t>obally unique occupational data for health organizer</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2A219D" w:rsidRPr="00AC1A3F" w:rsidRDefault="002A219D" w:rsidP="00821174">
      <w:pPr>
        <w:numPr>
          <w:ilvl w:val="1"/>
          <w:numId w:val="24"/>
        </w:numPr>
        <w:spacing w:before="0" w:after="40" w:line="260" w:lineRule="exact"/>
      </w:pPr>
      <w:r w:rsidRPr="00AC1A3F">
        <w:rPr>
          <w:rFonts w:ascii="Bookman Old Style" w:hAnsi="Bookman Old Style"/>
          <w:b/>
          <w:caps/>
          <w:sz w:val="16"/>
        </w:rPr>
        <w:t>SH</w:t>
      </w:r>
      <w:r w:rsidR="002B1EF6" w:rsidRPr="00AC1A3F">
        <w:rPr>
          <w:rFonts w:ascii="Bookman Old Style" w:hAnsi="Bookman Old Style"/>
          <w:b/>
          <w:caps/>
          <w:sz w:val="16"/>
        </w:rPr>
        <w:t>all</w:t>
      </w:r>
      <w:r w:rsidRPr="00AC1A3F">
        <w:t xml:space="preserve"> be </w:t>
      </w:r>
      <w:r w:rsidR="00821174" w:rsidRPr="00821174">
        <w:t xml:space="preserve">74166-0 </w:t>
      </w:r>
      <w:r w:rsidR="002B1EF6" w:rsidRPr="00AC1A3F">
        <w:t xml:space="preserve">(Occupational </w:t>
      </w:r>
      <w:r w:rsidR="00487A0C">
        <w:t>Data for Health</w:t>
      </w:r>
      <w:r w:rsidR="002B1EF6" w:rsidRPr="00AC1A3F">
        <w:t xml:space="preserve">) </w:t>
      </w:r>
      <w:r w:rsidRPr="00AC1A3F">
        <w:t xml:space="preserve">from </w:t>
      </w:r>
      <w:r w:rsidR="00D44E5E">
        <w:t>LOINC</w:t>
      </w:r>
      <w:r w:rsidR="009C6DA3">
        <w:t xml:space="preserve"> (</w:t>
      </w:r>
      <w:proofErr w:type="spellStart"/>
      <w:r w:rsidR="009C6DA3">
        <w:t>codeSystem</w:t>
      </w:r>
      <w:proofErr w:type="spellEnd"/>
      <w:r w:rsidR="009C6DA3">
        <w:t xml:space="preserve"> 2.16.840.1.113883.6.1)</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Pr="00AC1A3F">
        <w:t>)</w:t>
      </w:r>
      <w:bookmarkStart w:id="14" w:name="C_7134"/>
      <w:bookmarkEnd w:id="14"/>
      <w:r w:rsidRPr="00AC1A3F">
        <w:t>.</w:t>
      </w:r>
    </w:p>
    <w:p w:rsidR="00FF7209" w:rsidRPr="00AC1A3F" w:rsidRDefault="002A219D" w:rsidP="00FF7209">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9C6DA3" w:rsidRDefault="00D30F77" w:rsidP="009C6DA3">
      <w:pPr>
        <w:numPr>
          <w:ilvl w:val="1"/>
          <w:numId w:val="24"/>
        </w:numPr>
        <w:spacing w:before="0" w:after="40" w:line="260" w:lineRule="exact"/>
      </w:pPr>
      <w:r>
        <w:t xml:space="preserve">Where </w:t>
      </w:r>
      <w:proofErr w:type="spellStart"/>
      <w:r>
        <w:t>E</w:t>
      </w:r>
      <w:r w:rsidR="009C6DA3">
        <w:t>ffectiveTime</w:t>
      </w:r>
      <w:proofErr w:type="spellEnd"/>
      <w:r w:rsidR="009C6DA3">
        <w:t xml:space="preserve">/low </w:t>
      </w:r>
      <w:r>
        <w:t>SHALL represent</w:t>
      </w:r>
      <w:r w:rsidR="009C6DA3" w:rsidRPr="00AC1A3F">
        <w:t xml:space="preserve"> </w:t>
      </w:r>
      <w:r w:rsidR="00FF7209">
        <w:t>the earliest point in time for any occupation data in the organizer</w:t>
      </w:r>
      <w:r w:rsidR="009C6DA3" w:rsidRPr="00AC1A3F">
        <w:t>.</w:t>
      </w:r>
    </w:p>
    <w:p w:rsidR="002A219D" w:rsidRPr="00AC1A3F" w:rsidRDefault="009C6DA3" w:rsidP="002A219D">
      <w:pPr>
        <w:numPr>
          <w:ilvl w:val="1"/>
          <w:numId w:val="24"/>
        </w:numPr>
        <w:spacing w:before="0" w:after="40" w:line="260" w:lineRule="exact"/>
      </w:pPr>
      <w:r>
        <w:t xml:space="preserve">Where </w:t>
      </w:r>
      <w:proofErr w:type="spellStart"/>
      <w:r w:rsidR="00FF7209">
        <w:t>effectiveTime</w:t>
      </w:r>
      <w:proofErr w:type="spellEnd"/>
      <w:r w:rsidR="00FF7209">
        <w:t>/high</w:t>
      </w:r>
      <w:r>
        <w:t xml:space="preserve"> </w:t>
      </w:r>
      <w:r w:rsidR="00D30F77">
        <w:t>SHALL represent</w:t>
      </w:r>
      <w:r w:rsidR="002A219D" w:rsidRPr="00AC1A3F">
        <w:t xml:space="preserve"> </w:t>
      </w:r>
      <w:r w:rsidR="00D30F77">
        <w:t>the latest point in time for any occupation data in the organizer, consequently the last point in time when information in the organizer was updated</w:t>
      </w:r>
      <w:r w:rsidR="002A219D" w:rsidRPr="00AC1A3F">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[0..1]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487A0C" w:rsidRDefault="002B2A15" w:rsidP="00487A0C">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Pr="00AC1A3F">
        <w:t xml:space="preserve"> be 1</w:t>
      </w:r>
      <w:r w:rsidR="00D30F77">
        <w:t>.</w:t>
      </w:r>
    </w:p>
    <w:p w:rsidR="002B2A15" w:rsidRPr="00487A0C" w:rsidRDefault="002B2A15" w:rsidP="00A41381">
      <w:pPr>
        <w:numPr>
          <w:ilvl w:val="1"/>
          <w:numId w:val="24"/>
        </w:numPr>
        <w:spacing w:before="0" w:after="40" w:line="260" w:lineRule="exact"/>
      </w:pPr>
      <w:r w:rsidRPr="00AC1A3F">
        <w:rPr>
          <w:rStyle w:val="keyword"/>
        </w:rPr>
        <w:t>SHALL</w:t>
      </w:r>
      <w:r w:rsidRPr="00AC1A3F">
        <w:t xml:space="preserve"> contain exactly one [1..1] </w:t>
      </w:r>
      <w:r w:rsidRPr="00487A0C">
        <w:rPr>
          <w:rStyle w:val="HyperlinkCourierBold"/>
          <w:color w:val="auto"/>
        </w:rPr>
        <w:t>Employment Status Organizer</w:t>
      </w:r>
      <w:r w:rsidRPr="00AC1A3F">
        <w:rPr>
          <w:rStyle w:val="XMLname"/>
        </w:rPr>
        <w:t xml:space="preserve"> (</w:t>
      </w:r>
      <w:r w:rsidR="00A41381" w:rsidRPr="00A41381">
        <w:rPr>
          <w:color w:val="000000"/>
          <w:sz w:val="18"/>
          <w:szCs w:val="18"/>
        </w:rPr>
        <w:t>1.3.6.1.4.1.19376.1.5.3.1.4.20.1</w:t>
      </w:r>
      <w:r w:rsidRPr="00487A0C">
        <w:rPr>
          <w:rStyle w:val="XMLname"/>
        </w:rPr>
        <w:t>)</w:t>
      </w:r>
      <w:bookmarkStart w:id="15" w:name="C_7120"/>
      <w:bookmarkEnd w:id="15"/>
      <w:r w:rsidRPr="00487A0C">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[0..1]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2</w:t>
      </w:r>
      <w:r w:rsidR="00D30F77">
        <w:t>.</w:t>
      </w:r>
    </w:p>
    <w:p w:rsidR="002B2A15" w:rsidRPr="00AC1A3F" w:rsidRDefault="002B2A15" w:rsidP="00A41381">
      <w:pPr>
        <w:numPr>
          <w:ilvl w:val="1"/>
          <w:numId w:val="24"/>
        </w:numPr>
        <w:spacing w:before="0" w:after="40" w:line="260" w:lineRule="exact"/>
      </w:pPr>
      <w:r w:rsidRPr="00AC1A3F">
        <w:rPr>
          <w:rStyle w:val="keyword"/>
        </w:rPr>
        <w:t>SHALL</w:t>
      </w:r>
      <w:r w:rsidRPr="00AC1A3F">
        <w:t xml:space="preserve"> contain exactly one [1..1] </w:t>
      </w:r>
      <w:r w:rsidR="00006A91" w:rsidRPr="00AC1A3F">
        <w:rPr>
          <w:rStyle w:val="HyperlinkCourierBold"/>
          <w:color w:val="auto"/>
        </w:rPr>
        <w:t>Usual Occupation</w:t>
      </w:r>
      <w:r w:rsidR="00D30F77">
        <w:rPr>
          <w:rStyle w:val="HyperlinkCourierBold"/>
          <w:color w:val="auto"/>
        </w:rPr>
        <w:t xml:space="preserve"> and Industry</w:t>
      </w:r>
      <w:r w:rsidRPr="00AC1A3F">
        <w:rPr>
          <w:rStyle w:val="HyperlinkCourierBold"/>
          <w:color w:val="auto"/>
        </w:rPr>
        <w:t xml:space="preserve"> Organizer</w:t>
      </w:r>
      <w:r w:rsidRPr="00AC1A3F">
        <w:rPr>
          <w:rStyle w:val="XMLname"/>
        </w:rPr>
        <w:t xml:space="preserve"> (</w:t>
      </w:r>
      <w:r w:rsidR="00A41381" w:rsidRPr="00A41381">
        <w:rPr>
          <w:color w:val="000000"/>
          <w:sz w:val="18"/>
          <w:szCs w:val="18"/>
        </w:rPr>
        <w:t>1.3.6.1.4.1.19376.1.5.3.1.4.20.2</w:t>
      </w:r>
      <w:r w:rsidRPr="00487A0C">
        <w:rPr>
          <w:rStyle w:val="XMLname"/>
        </w:rPr>
        <w:t>)</w:t>
      </w:r>
      <w:r w:rsidRPr="00487A0C">
        <w:t>.</w:t>
      </w:r>
    </w:p>
    <w:p w:rsidR="002B2A15" w:rsidRPr="00AC1A3F" w:rsidRDefault="003473CF" w:rsidP="002B2A15">
      <w:pPr>
        <w:numPr>
          <w:ilvl w:val="0"/>
          <w:numId w:val="24"/>
        </w:numPr>
        <w:spacing w:before="0" w:after="40" w:line="260" w:lineRule="exact"/>
      </w:pPr>
      <w:r>
        <w:rPr>
          <w:rFonts w:ascii="Bookman Old Style" w:hAnsi="Bookman Old Style"/>
          <w:b/>
          <w:caps/>
          <w:sz w:val="16"/>
        </w:rPr>
        <w:t>MAY</w:t>
      </w:r>
      <w:r w:rsidR="002B2A15" w:rsidRPr="00AC1A3F">
        <w:t xml:space="preserve"> contain zero or one [0..1] </w:t>
      </w:r>
      <w:r w:rsidR="002B2A15" w:rsidRPr="00AC1A3F">
        <w:rPr>
          <w:rFonts w:ascii="Courier New" w:hAnsi="Courier New" w:cs="TimesNewRomanPSMT"/>
          <w:b/>
          <w:bCs/>
          <w:sz w:val="20"/>
        </w:rPr>
        <w:t>component</w:t>
      </w:r>
      <w:r w:rsidR="002B2A15"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w:t>
      </w:r>
      <w:r w:rsidR="00D30F77">
        <w:t>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3</w:t>
      </w:r>
      <w:r w:rsidR="00D30F77">
        <w:t>.</w:t>
      </w:r>
    </w:p>
    <w:p w:rsidR="002B2A15" w:rsidRPr="00AC1A3F" w:rsidRDefault="002B2A15" w:rsidP="003E0CA0">
      <w:pPr>
        <w:numPr>
          <w:ilvl w:val="1"/>
          <w:numId w:val="24"/>
        </w:numPr>
        <w:spacing w:before="0" w:after="40" w:line="260" w:lineRule="exact"/>
      </w:pPr>
      <w:r w:rsidRPr="00AC1A3F">
        <w:rPr>
          <w:rStyle w:val="keyword"/>
        </w:rPr>
        <w:t>SHALL</w:t>
      </w:r>
      <w:r w:rsidRPr="00AC1A3F">
        <w:t xml:space="preserve"> contain exactly one [1..1] </w:t>
      </w:r>
      <w:r w:rsidR="00006A91" w:rsidRPr="00AC1A3F">
        <w:rPr>
          <w:rStyle w:val="HyperlinkCourierBold"/>
          <w:color w:val="auto"/>
        </w:rPr>
        <w:t>History of Occupation</w:t>
      </w:r>
      <w:r w:rsidRPr="00AC1A3F">
        <w:rPr>
          <w:rStyle w:val="HyperlinkCourierBold"/>
          <w:color w:val="auto"/>
        </w:rPr>
        <w:t xml:space="preserve"> </w:t>
      </w:r>
      <w:r w:rsidR="00D30F77">
        <w:rPr>
          <w:rStyle w:val="HyperlinkCourierBold"/>
          <w:color w:val="auto"/>
        </w:rPr>
        <w:t xml:space="preserve">and Industry </w:t>
      </w:r>
      <w:r w:rsidRPr="00AC1A3F">
        <w:rPr>
          <w:rStyle w:val="HyperlinkCourierBold"/>
          <w:color w:val="auto"/>
        </w:rPr>
        <w:t>Organizer</w:t>
      </w:r>
      <w:r w:rsidRPr="00AC1A3F">
        <w:rPr>
          <w:rStyle w:val="XMLname"/>
        </w:rPr>
        <w:t xml:space="preserve"> </w:t>
      </w:r>
      <w:r w:rsidRPr="00487A0C">
        <w:rPr>
          <w:rStyle w:val="XMLname"/>
        </w:rPr>
        <w:t>(</w:t>
      </w:r>
      <w:r w:rsidR="003E0CA0" w:rsidRPr="003E0CA0">
        <w:rPr>
          <w:color w:val="000000"/>
          <w:sz w:val="18"/>
          <w:szCs w:val="18"/>
        </w:rPr>
        <w:t>1.3.6.1.4.1.19376.1.5.3.1.4.20.3</w:t>
      </w:r>
      <w:r w:rsidRPr="00487A0C">
        <w:rPr>
          <w:rStyle w:val="XMLname"/>
        </w:rPr>
        <w:t>)</w:t>
      </w:r>
      <w:r w:rsidR="00D30F77" w:rsidRPr="00487A0C">
        <w:t>.</w:t>
      </w:r>
    </w:p>
    <w:p w:rsidR="002A219D" w:rsidRDefault="002A219D">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Add the following section 6.3.4.</w:t>
      </w:r>
      <w:r w:rsidR="00513D71">
        <w:rPr>
          <w:color w:val="FF0000"/>
        </w:rPr>
        <w:t xml:space="preserve">E2 </w:t>
      </w:r>
      <w:r>
        <w:rPr>
          <w:color w:val="FF0000"/>
        </w:rPr>
        <w:t>Employment Status Organizer:</w:t>
      </w:r>
    </w:p>
    <w:p w:rsidR="00A56923" w:rsidRDefault="00A56923" w:rsidP="00A56923">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2</w:t>
      </w:r>
      <w:r w:rsidRPr="002A219D">
        <w:rPr>
          <w:rFonts w:ascii="Arial" w:hAnsi="Arial"/>
          <w:b/>
          <w:sz w:val="22"/>
        </w:rPr>
        <w:t xml:space="preserve">-1 </w:t>
      </w:r>
      <w:r>
        <w:rPr>
          <w:rFonts w:ascii="Arial" w:hAnsi="Arial"/>
          <w:b/>
          <w:sz w:val="22"/>
        </w:rPr>
        <w:t>Employment Status</w:t>
      </w:r>
      <w:r w:rsidRPr="002A219D">
        <w:rPr>
          <w:rFonts w:ascii="Arial" w:hAnsi="Arial"/>
          <w:b/>
          <w:sz w:val="22"/>
        </w:rPr>
        <w:t xml:space="preserve"> Organizer Entry</w:t>
      </w:r>
    </w:p>
    <w:p w:rsidR="000F6281" w:rsidRPr="002A219D" w:rsidRDefault="00A41381" w:rsidP="00A56923">
      <w:pPr>
        <w:keepNext/>
        <w:spacing w:before="60" w:after="60"/>
        <w:jc w:val="center"/>
        <w:rPr>
          <w:rFonts w:ascii="Arial" w:hAnsi="Arial"/>
          <w:b/>
          <w:sz w:val="22"/>
        </w:rPr>
      </w:pPr>
      <w:r w:rsidRPr="00A41381">
        <w:rPr>
          <w:color w:val="000000"/>
          <w:sz w:val="18"/>
          <w:szCs w:val="18"/>
        </w:rPr>
        <w:t>1.3.6.1.4.1.19376.1.5.3.1.4.20.1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56923" w:rsidRPr="002A219D" w:rsidTr="004A0B83">
        <w:tc>
          <w:tcPr>
            <w:tcW w:w="1400" w:type="pct"/>
            <w:gridSpan w:val="2"/>
            <w:shd w:val="clear" w:color="auto" w:fill="E6E6E6"/>
            <w:vAlign w:val="center"/>
          </w:tcPr>
          <w:p w:rsidR="00A56923" w:rsidRPr="002A219D" w:rsidRDefault="00A56923"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56923" w:rsidRPr="002A219D" w:rsidRDefault="00A56923" w:rsidP="004A0B83">
            <w:pPr>
              <w:spacing w:before="40" w:after="40"/>
              <w:ind w:left="72" w:right="72"/>
              <w:rPr>
                <w:sz w:val="18"/>
              </w:rPr>
            </w:pPr>
            <w:r w:rsidRPr="00A56923">
              <w:rPr>
                <w:sz w:val="18"/>
              </w:rPr>
              <w:t>Employment Status Organizer</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56923" w:rsidRPr="002A219D" w:rsidRDefault="00A41381" w:rsidP="00A41381">
            <w:pPr>
              <w:spacing w:before="40" w:after="40"/>
              <w:ind w:left="72" w:right="72"/>
              <w:rPr>
                <w:rFonts w:ascii="Tahoma" w:hAnsi="Tahoma" w:cs="Tahoma"/>
                <w:sz w:val="16"/>
                <w:szCs w:val="16"/>
              </w:rPr>
            </w:pPr>
            <w:r w:rsidRPr="00A41381">
              <w:rPr>
                <w:color w:val="000000"/>
                <w:sz w:val="18"/>
                <w:szCs w:val="18"/>
              </w:rPr>
              <w:t>1.3.6.1.4.1.19376.1.5.3.1.4.20.1</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56923" w:rsidRPr="002A219D" w:rsidRDefault="00A56923" w:rsidP="004A0B83">
            <w:pPr>
              <w:spacing w:before="40" w:after="40"/>
              <w:ind w:left="72" w:right="72"/>
              <w:rPr>
                <w:rFonts w:ascii="Tahoma" w:hAnsi="Tahoma" w:cs="Tahoma"/>
                <w:sz w:val="16"/>
                <w:szCs w:val="16"/>
              </w:rPr>
            </w:pPr>
          </w:p>
          <w:p w:rsidR="00A56923" w:rsidRPr="002A219D" w:rsidRDefault="00A56923" w:rsidP="004A0B83">
            <w:pPr>
              <w:spacing w:before="40" w:after="40"/>
              <w:ind w:right="72"/>
              <w:rPr>
                <w:sz w:val="18"/>
              </w:rPr>
            </w:pP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A56923" w:rsidRPr="002A219D" w:rsidRDefault="00A56923" w:rsidP="008159E0">
            <w:pPr>
              <w:spacing w:before="40" w:after="40"/>
              <w:ind w:left="72" w:right="72"/>
              <w:rPr>
                <w:rFonts w:ascii="Tahoma" w:hAnsi="Tahoma" w:cs="Tahoma"/>
                <w:sz w:val="16"/>
                <w:szCs w:val="16"/>
              </w:rPr>
            </w:pPr>
            <w:r>
              <w:rPr>
                <w:sz w:val="18"/>
              </w:rPr>
              <w:t>This organizer holds information a</w:t>
            </w:r>
            <w:r w:rsidR="008159E0">
              <w:rPr>
                <w:sz w:val="18"/>
              </w:rPr>
              <w:t>bout a person’s employment status</w:t>
            </w:r>
            <w:r w:rsidR="00C91428">
              <w:rPr>
                <w:sz w:val="18"/>
              </w:rPr>
              <w:t xml:space="preserve"> over time</w:t>
            </w:r>
            <w:r>
              <w:rPr>
                <w:sz w:val="18"/>
              </w:rPr>
              <w:t>.</w:t>
            </w:r>
            <w:r w:rsidR="00747145">
              <w:rPr>
                <w:sz w:val="18"/>
              </w:rPr>
              <w:t xml:space="preserve"> It may hold current as well as prior employment status entries.</w:t>
            </w:r>
          </w:p>
        </w:tc>
      </w:tr>
      <w:tr w:rsidR="00A56923" w:rsidRPr="002A219D" w:rsidTr="004A0B83">
        <w:tc>
          <w:tcPr>
            <w:tcW w:w="725"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Value </w:t>
            </w:r>
          </w:p>
        </w:tc>
      </w:tr>
      <w:tr w:rsidR="00A56923" w:rsidRPr="002A219D" w:rsidTr="004A0B83">
        <w:tc>
          <w:tcPr>
            <w:tcW w:w="725" w:type="pct"/>
            <w:vAlign w:val="center"/>
          </w:tcPr>
          <w:p w:rsidR="00A56923" w:rsidRDefault="00A56923" w:rsidP="004A0B83">
            <w:pPr>
              <w:spacing w:before="40" w:after="40"/>
              <w:ind w:left="72" w:right="72"/>
              <w:rPr>
                <w:sz w:val="18"/>
              </w:rPr>
            </w:pPr>
            <w:proofErr w:type="spellStart"/>
            <w:r>
              <w:rPr>
                <w:sz w:val="18"/>
              </w:rPr>
              <w:t>ClassCode</w:t>
            </w:r>
            <w:proofErr w:type="spellEnd"/>
            <w:r>
              <w:rPr>
                <w:sz w:val="18"/>
              </w:rPr>
              <w:t>=</w:t>
            </w:r>
          </w:p>
          <w:p w:rsidR="00A56923" w:rsidRDefault="00A56923" w:rsidP="004A0B83">
            <w:pPr>
              <w:spacing w:before="40" w:after="40"/>
              <w:ind w:left="72" w:right="72"/>
              <w:rPr>
                <w:sz w:val="18"/>
              </w:rPr>
            </w:pPr>
            <w:r>
              <w:rPr>
                <w:sz w:val="18"/>
              </w:rPr>
              <w:t>“CLUSTER”</w:t>
            </w:r>
          </w:p>
          <w:p w:rsidR="00A56923" w:rsidRDefault="00A56923" w:rsidP="004A0B83">
            <w:pPr>
              <w:spacing w:before="40" w:after="40"/>
              <w:ind w:left="72" w:right="72"/>
              <w:rPr>
                <w:sz w:val="18"/>
              </w:rPr>
            </w:pPr>
            <w:proofErr w:type="spellStart"/>
            <w:r>
              <w:rPr>
                <w:sz w:val="18"/>
              </w:rPr>
              <w:t>MoodCode</w:t>
            </w:r>
            <w:proofErr w:type="spellEnd"/>
            <w:r>
              <w:rPr>
                <w:sz w:val="18"/>
              </w:rPr>
              <w:t>=</w:t>
            </w:r>
          </w:p>
          <w:p w:rsidR="00A56923" w:rsidRPr="002A219D" w:rsidRDefault="00A56923" w:rsidP="004A0B83">
            <w:pPr>
              <w:spacing w:before="40" w:after="40"/>
              <w:ind w:left="72" w:right="72"/>
              <w:rPr>
                <w:sz w:val="18"/>
              </w:rPr>
            </w:pPr>
            <w:r>
              <w:rPr>
                <w:sz w:val="18"/>
              </w:rPr>
              <w:t>“EVN”</w:t>
            </w:r>
          </w:p>
        </w:tc>
        <w:tc>
          <w:tcPr>
            <w:tcW w:w="1726" w:type="pct"/>
            <w:gridSpan w:val="2"/>
            <w:vAlign w:val="center"/>
          </w:tcPr>
          <w:p w:rsidR="00A56923" w:rsidRDefault="00A56923" w:rsidP="004A0B83">
            <w:pPr>
              <w:spacing w:before="40" w:after="40"/>
              <w:ind w:left="72" w:right="72"/>
              <w:rPr>
                <w:sz w:val="18"/>
              </w:rPr>
            </w:pPr>
            <w:r>
              <w:rPr>
                <w:sz w:val="18"/>
              </w:rPr>
              <w:t xml:space="preserve">Code = </w:t>
            </w:r>
            <w:r w:rsidR="001872E0" w:rsidRPr="001872E0">
              <w:rPr>
                <w:sz w:val="18"/>
              </w:rPr>
              <w:t>74165-2</w:t>
            </w:r>
          </w:p>
          <w:p w:rsidR="00A56923" w:rsidRDefault="00A56923" w:rsidP="004A0B83">
            <w:pPr>
              <w:spacing w:before="40" w:after="40"/>
              <w:ind w:left="72" w:right="72"/>
              <w:rPr>
                <w:sz w:val="18"/>
              </w:rPr>
            </w:pPr>
            <w:r>
              <w:rPr>
                <w:sz w:val="18"/>
              </w:rPr>
              <w:t xml:space="preserve">Display Name = </w:t>
            </w:r>
            <w:r w:rsidR="00D44E5E">
              <w:rPr>
                <w:sz w:val="18"/>
              </w:rPr>
              <w:t xml:space="preserve">History of </w:t>
            </w:r>
            <w:r w:rsidR="00747145">
              <w:rPr>
                <w:sz w:val="18"/>
              </w:rPr>
              <w:t>Employment Status</w:t>
            </w:r>
          </w:p>
          <w:p w:rsidR="00A56923" w:rsidRDefault="00A56923"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56923" w:rsidRPr="002A219D" w:rsidRDefault="00A56923" w:rsidP="004A0B83">
            <w:pPr>
              <w:spacing w:before="40" w:after="40"/>
              <w:ind w:left="72" w:right="72"/>
              <w:rPr>
                <w:sz w:val="18"/>
              </w:rPr>
            </w:pPr>
            <w:proofErr w:type="spellStart"/>
            <w:r>
              <w:rPr>
                <w:sz w:val="18"/>
              </w:rPr>
              <w:t>CodeSystemName</w:t>
            </w:r>
            <w:proofErr w:type="spellEnd"/>
            <w:r>
              <w:rPr>
                <w:sz w:val="18"/>
              </w:rPr>
              <w:t>=LOINC</w:t>
            </w:r>
          </w:p>
          <w:p w:rsidR="00A56923" w:rsidRPr="002A219D" w:rsidRDefault="00A56923" w:rsidP="004A0B83">
            <w:pPr>
              <w:spacing w:before="40" w:after="40"/>
              <w:ind w:left="72" w:right="72"/>
              <w:rPr>
                <w:sz w:val="18"/>
              </w:rPr>
            </w:pPr>
          </w:p>
        </w:tc>
        <w:tc>
          <w:tcPr>
            <w:tcW w:w="527" w:type="pct"/>
            <w:vAlign w:val="center"/>
          </w:tcPr>
          <w:p w:rsidR="00A56923" w:rsidRPr="002A219D" w:rsidRDefault="00A56923" w:rsidP="004A0B83">
            <w:pPr>
              <w:spacing w:before="40" w:after="40"/>
              <w:ind w:left="72" w:right="72"/>
              <w:rPr>
                <w:sz w:val="18"/>
              </w:rPr>
            </w:pPr>
            <w:r>
              <w:rPr>
                <w:sz w:val="18"/>
              </w:rPr>
              <w:t>Organizer</w:t>
            </w:r>
          </w:p>
        </w:tc>
        <w:tc>
          <w:tcPr>
            <w:tcW w:w="2022" w:type="pct"/>
            <w:vAlign w:val="center"/>
          </w:tcPr>
          <w:p w:rsidR="00A56923" w:rsidRPr="002A219D" w:rsidRDefault="00A56923" w:rsidP="004A0B83">
            <w:pPr>
              <w:spacing w:before="40" w:after="40"/>
              <w:ind w:left="72" w:right="72"/>
              <w:rPr>
                <w:sz w:val="18"/>
              </w:rPr>
            </w:pPr>
          </w:p>
        </w:tc>
      </w:tr>
    </w:tbl>
    <w:p w:rsidR="00A56923" w:rsidRDefault="00A56923" w:rsidP="00A56923">
      <w:pPr>
        <w:pStyle w:val="BodyText"/>
        <w:rPr>
          <w:rFonts w:ascii="Arial" w:hAnsi="Arial"/>
          <w:b/>
          <w:noProof w:val="0"/>
          <w:kern w:val="28"/>
        </w:rPr>
      </w:pPr>
    </w:p>
    <w:p w:rsidR="00A56923" w:rsidRPr="00AC1A3F" w:rsidRDefault="00A56923" w:rsidP="00A56923">
      <w:pPr>
        <w:keepNext/>
        <w:spacing w:before="240" w:after="60"/>
        <w:ind w:left="810" w:hanging="810"/>
        <w:outlineLvl w:val="4"/>
        <w:rPr>
          <w:rFonts w:ascii="Arial" w:hAnsi="Arial"/>
          <w:b/>
          <w:kern w:val="28"/>
          <w:sz w:val="28"/>
        </w:rPr>
      </w:pPr>
      <w:r w:rsidRPr="00AC1A3F">
        <w:rPr>
          <w:rFonts w:ascii="Arial" w:hAnsi="Arial"/>
          <w:b/>
          <w:kern w:val="28"/>
          <w:sz w:val="28"/>
        </w:rPr>
        <w:t>6.3.4.E</w:t>
      </w:r>
      <w:r w:rsidR="00AC1A3F">
        <w:rPr>
          <w:rFonts w:ascii="Arial" w:hAnsi="Arial"/>
          <w:b/>
          <w:kern w:val="28"/>
          <w:sz w:val="28"/>
        </w:rPr>
        <w:t>2</w:t>
      </w:r>
      <w:r w:rsidRPr="00AC1A3F">
        <w:rPr>
          <w:rFonts w:ascii="Arial" w:hAnsi="Arial"/>
          <w:b/>
          <w:kern w:val="28"/>
          <w:sz w:val="28"/>
        </w:rPr>
        <w:t xml:space="preserve"> </w:t>
      </w:r>
      <w:r w:rsidR="00747145" w:rsidRPr="00AC1A3F">
        <w:rPr>
          <w:rFonts w:ascii="Arial" w:hAnsi="Arial"/>
          <w:b/>
          <w:kern w:val="28"/>
          <w:sz w:val="28"/>
        </w:rPr>
        <w:t>Employment Status Organizer</w:t>
      </w:r>
    </w:p>
    <w:p w:rsidR="00A56923" w:rsidRPr="00AC1A3F" w:rsidRDefault="00A56923" w:rsidP="00A56923">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 xml:space="preserve">[organizer: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1.3.6.1.4.1.19376.1.5.3.1.4.20.1</w:t>
      </w:r>
      <w:r w:rsidR="00A41381" w:rsidRPr="00A41381">
        <w:rPr>
          <w:rFonts w:eastAsia="SimSun"/>
          <w:color w:val="000000"/>
          <w:sz w:val="18"/>
          <w:szCs w:val="18"/>
        </w:rPr>
        <w:t xml:space="preserve"> </w:t>
      </w:r>
      <w:r w:rsidRPr="00AC1A3F">
        <w:rPr>
          <w:rFonts w:ascii="Courier New" w:eastAsia="SimSun" w:hAnsi="Courier New" w:cs="Courier New"/>
          <w:sz w:val="20"/>
          <w:lang w:eastAsia="zh-CN"/>
        </w:rPr>
        <w:t>(open)]</w:t>
      </w:r>
    </w:p>
    <w:p w:rsidR="00A56923" w:rsidRPr="00AC1A3F" w:rsidRDefault="00A56923" w:rsidP="00A56923">
      <w:pPr>
        <w:ind w:left="720"/>
      </w:pPr>
      <w:r w:rsidRPr="00AC1A3F">
        <w:t xml:space="preserve">An </w:t>
      </w:r>
      <w:r w:rsidR="00747145" w:rsidRPr="00AC1A3F">
        <w:t>Employment Status</w:t>
      </w:r>
      <w:r w:rsidRPr="00AC1A3F">
        <w:t xml:space="preserve"> Organizer </w:t>
      </w:r>
      <w:r w:rsidR="000A178B" w:rsidRPr="00AC1A3F">
        <w:t>holds</w:t>
      </w:r>
      <w:r w:rsidRPr="00AC1A3F">
        <w:t xml:space="preserve"> clinical statement</w:t>
      </w:r>
      <w:r w:rsidR="000A178B" w:rsidRPr="00AC1A3F">
        <w:t>s</w:t>
      </w:r>
      <w:r w:rsidRPr="00AC1A3F">
        <w:t xml:space="preserve"> about the subject’s </w:t>
      </w:r>
      <w:r w:rsidR="00747145" w:rsidRPr="00AC1A3F">
        <w:t>employment status</w:t>
      </w:r>
      <w:r w:rsidR="00C91428">
        <w:t xml:space="preserve"> over time</w:t>
      </w:r>
      <w:r w:rsidRPr="00AC1A3F">
        <w:t xml:space="preserve">.  </w:t>
      </w:r>
    </w:p>
    <w:p w:rsidR="00A56923" w:rsidRPr="00AC1A3F" w:rsidRDefault="00A56923" w:rsidP="00A56923"/>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3473CF">
        <w:t>(</w:t>
      </w:r>
      <w:proofErr w:type="spellStart"/>
      <w:r w:rsidR="003473CF">
        <w:t>CodeSystem</w:t>
      </w:r>
      <w:proofErr w:type="spellEnd"/>
      <w:r w:rsidR="003473CF">
        <w:t>: 2.16.840.1.113883.5.6 HL7ActClass)</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56923" w:rsidRPr="00AC1A3F" w:rsidRDefault="00A56923"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color w:val="000000"/>
          <w:sz w:val="18"/>
          <w:szCs w:val="18"/>
        </w:rPr>
        <w:t>1.3.6.1.4.1.19376.1.5.3.1.4.20.1</w:t>
      </w:r>
      <w:r w:rsidRPr="00AC1A3F">
        <w:rPr>
          <w:rFonts w:ascii="Courier New" w:hAnsi="Courier New" w:cs="TimesNewRomanPSMT"/>
          <w:sz w:val="20"/>
        </w:rPr>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A56923" w:rsidRPr="00AC1A3F" w:rsidRDefault="00A56923" w:rsidP="00A56923">
      <w:pPr>
        <w:numPr>
          <w:ilvl w:val="1"/>
          <w:numId w:val="24"/>
        </w:numPr>
        <w:shd w:val="clear" w:color="auto" w:fill="FFFFFF"/>
        <w:spacing w:before="0" w:after="40" w:line="260" w:lineRule="exact"/>
      </w:pPr>
      <w:r w:rsidRPr="00AC1A3F">
        <w:t xml:space="preserve">The first id represents this specific globally unique </w:t>
      </w:r>
      <w:r w:rsidR="00747145" w:rsidRPr="00AC1A3F">
        <w:t>employment status</w:t>
      </w:r>
      <w:r w:rsidRPr="00AC1A3F">
        <w:t xml:space="preserve"> organizer.</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A56923" w:rsidRPr="00AC1A3F" w:rsidRDefault="00A56923"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AC1A3F">
        <w:t>(</w:t>
      </w:r>
      <w:r w:rsidR="00D44E5E">
        <w:t>History of Employment S</w:t>
      </w:r>
      <w:r w:rsidR="00747145" w:rsidRPr="00AC1A3F">
        <w:t>tatus</w:t>
      </w:r>
      <w:r w:rsidRPr="00AC1A3F">
        <w:t xml:space="preserve">) from </w:t>
      </w:r>
      <w:r w:rsidR="00D44E5E">
        <w:t>LOINC</w:t>
      </w:r>
      <w:r w:rsidR="003473CF">
        <w:t xml:space="preserve"> (</w:t>
      </w:r>
      <w:proofErr w:type="spellStart"/>
      <w:r w:rsidR="003473CF">
        <w:t>codeSystem</w:t>
      </w:r>
      <w:proofErr w:type="spellEnd"/>
      <w:r w:rsidR="003473CF">
        <w:t xml:space="preserve"> 2.16.840.1.113883.6.1)</w:t>
      </w:r>
      <w:r w:rsidR="00747145"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lastRenderedPageBreak/>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w:t>
      </w:r>
      <w:r w:rsidR="00AC1A3F" w:rsidRPr="00AC1A3F">
        <w:rPr>
          <w:rFonts w:ascii="Bookman Old Style" w:hAnsi="Bookman Old Style"/>
          <w:b/>
          <w:caps/>
          <w:sz w:val="16"/>
        </w:rPr>
        <w:t>all</w:t>
      </w:r>
      <w:r w:rsidR="00AC1A3F" w:rsidRPr="00AC1A3F">
        <w:t xml:space="preserve"> contain one or more [1..*</w:t>
      </w:r>
      <w:r w:rsidRPr="00AC1A3F">
        <w:t xml:space="preserve">] </w:t>
      </w:r>
      <w:r w:rsidRPr="00AC1A3F">
        <w:rPr>
          <w:rFonts w:ascii="Courier New" w:hAnsi="Courier New" w:cs="TimesNewRomanPSMT"/>
          <w:b/>
          <w:bCs/>
          <w:sz w:val="20"/>
        </w:rPr>
        <w:t>component</w:t>
      </w:r>
      <w:r w:rsidRPr="00AC1A3F">
        <w:t>.</w:t>
      </w:r>
    </w:p>
    <w:p w:rsidR="00A56923" w:rsidRPr="00AC1A3F" w:rsidRDefault="00A56923"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B66DF1">
        <w:t xml:space="preserve"> be “COMP”</w:t>
      </w:r>
      <w:r w:rsidRPr="00AC1A3F">
        <w:t>.</w:t>
      </w:r>
    </w:p>
    <w:p w:rsidR="00A56923" w:rsidRPr="00AC1A3F" w:rsidRDefault="00A56923" w:rsidP="003E0CA0">
      <w:pPr>
        <w:numPr>
          <w:ilvl w:val="1"/>
          <w:numId w:val="24"/>
        </w:numPr>
        <w:spacing w:before="0" w:after="40" w:line="260" w:lineRule="exact"/>
      </w:pPr>
      <w:r w:rsidRPr="00AC1A3F">
        <w:rPr>
          <w:rStyle w:val="keyword"/>
        </w:rPr>
        <w:t>SHALL</w:t>
      </w:r>
      <w:r w:rsidRPr="00AC1A3F">
        <w:t xml:space="preserve"> contain exactly one [1..1] </w:t>
      </w:r>
      <w:r w:rsidRPr="00AC1A3F">
        <w:rPr>
          <w:rStyle w:val="HyperlinkCourierBold"/>
          <w:color w:val="auto"/>
        </w:rPr>
        <w:t xml:space="preserve">Employment Status </w:t>
      </w:r>
      <w:r w:rsidR="00AC1A3F" w:rsidRPr="00AC1A3F">
        <w:rPr>
          <w:rStyle w:val="HyperlinkCourierBold"/>
          <w:color w:val="auto"/>
        </w:rPr>
        <w:t>Observation</w:t>
      </w:r>
      <w:r w:rsidRPr="00AC1A3F">
        <w:rPr>
          <w:rStyle w:val="XMLname"/>
        </w:rPr>
        <w:t xml:space="preserve"> (</w:t>
      </w:r>
      <w:r w:rsidR="003E0CA0" w:rsidRPr="003E0CA0">
        <w:rPr>
          <w:rStyle w:val="XMLname"/>
        </w:rPr>
        <w:t>1.3.6.1.4.1.19376.1.5.3.1.4.20.4</w:t>
      </w:r>
      <w:r w:rsidRPr="00C91428">
        <w:rPr>
          <w:rStyle w:val="XMLname"/>
        </w:rPr>
        <w:t>)</w:t>
      </w:r>
      <w:r w:rsidRPr="00C91428">
        <w:t>.</w:t>
      </w: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.E3</w:t>
      </w:r>
      <w:r w:rsidR="002531F8">
        <w:rPr>
          <w:color w:val="FF0000"/>
        </w:rPr>
        <w:t xml:space="preserve"> </w:t>
      </w:r>
      <w:r>
        <w:rPr>
          <w:color w:val="FF0000"/>
        </w:rPr>
        <w:t xml:space="preserve">Usual Occupation </w:t>
      </w:r>
      <w:r w:rsidR="002531F8">
        <w:rPr>
          <w:color w:val="FF0000"/>
        </w:rPr>
        <w:t xml:space="preserve">and Industry </w:t>
      </w:r>
      <w:r>
        <w:rPr>
          <w:color w:val="FF0000"/>
        </w:rPr>
        <w:t>Organizer:</w:t>
      </w:r>
    </w:p>
    <w:p w:rsidR="00AC1A3F" w:rsidRPr="002A219D" w:rsidRDefault="00AC1A3F" w:rsidP="00AC1A3F">
      <w:pPr>
        <w:keepNext/>
        <w:spacing w:before="60" w:after="60"/>
        <w:jc w:val="center"/>
        <w:rPr>
          <w:rFonts w:ascii="Arial" w:hAnsi="Arial"/>
          <w:b/>
          <w:sz w:val="22"/>
        </w:rPr>
      </w:pPr>
      <w:r w:rsidRPr="002A219D">
        <w:rPr>
          <w:rFonts w:ascii="Arial" w:hAnsi="Arial"/>
          <w:b/>
          <w:sz w:val="22"/>
        </w:rPr>
        <w:t>Table 6.3.4.E</w:t>
      </w:r>
      <w:r>
        <w:rPr>
          <w:rFonts w:ascii="Arial" w:hAnsi="Arial"/>
          <w:b/>
          <w:sz w:val="22"/>
        </w:rPr>
        <w:t>3</w:t>
      </w:r>
      <w:r w:rsidRPr="002A219D">
        <w:rPr>
          <w:rFonts w:ascii="Arial" w:hAnsi="Arial"/>
          <w:b/>
          <w:sz w:val="22"/>
        </w:rPr>
        <w:t xml:space="preserve">-1 </w:t>
      </w:r>
      <w:r>
        <w:rPr>
          <w:rFonts w:ascii="Arial" w:hAnsi="Arial"/>
          <w:b/>
          <w:sz w:val="22"/>
        </w:rPr>
        <w:t>Usual Occupation</w:t>
      </w:r>
      <w:r w:rsidRPr="002A219D">
        <w:rPr>
          <w:rFonts w:ascii="Arial" w:hAnsi="Arial"/>
          <w:b/>
          <w:sz w:val="22"/>
        </w:rPr>
        <w:t xml:space="preserve"> </w:t>
      </w:r>
      <w:r w:rsidR="009D7C13">
        <w:rPr>
          <w:rFonts w:ascii="Arial" w:hAnsi="Arial"/>
          <w:b/>
          <w:sz w:val="22"/>
        </w:rPr>
        <w:t xml:space="preserve">and Industry </w:t>
      </w:r>
      <w:r w:rsidRPr="002A219D">
        <w:rPr>
          <w:rFonts w:ascii="Arial" w:hAnsi="Arial"/>
          <w:b/>
          <w:sz w:val="22"/>
        </w:rPr>
        <w:t>Organizer Entry</w:t>
      </w:r>
      <w:r w:rsidR="00B152A2">
        <w:rPr>
          <w:rFonts w:ascii="Arial" w:hAnsi="Arial"/>
          <w:b/>
          <w:sz w:val="22"/>
        </w:rPr>
        <w:t xml:space="preserve"> </w:t>
      </w:r>
      <w:r w:rsidR="00A41381" w:rsidRPr="00A41381">
        <w:rPr>
          <w:rFonts w:ascii="Arial" w:hAnsi="Arial"/>
          <w:b/>
          <w:sz w:val="22"/>
        </w:rPr>
        <w:t>1.3.6.1.4.1.19376.1.5.3.1.4.20.2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C1A3F" w:rsidRPr="002A219D" w:rsidTr="004A0B83">
        <w:tc>
          <w:tcPr>
            <w:tcW w:w="1400" w:type="pct"/>
            <w:gridSpan w:val="2"/>
            <w:shd w:val="clear" w:color="auto" w:fill="E6E6E6"/>
            <w:vAlign w:val="center"/>
          </w:tcPr>
          <w:p w:rsidR="00AC1A3F" w:rsidRPr="002A219D" w:rsidRDefault="00AC1A3F"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C1A3F" w:rsidRPr="002A219D" w:rsidRDefault="00AC1A3F" w:rsidP="004A0B83">
            <w:pPr>
              <w:spacing w:before="40" w:after="40"/>
              <w:ind w:left="72" w:right="72"/>
              <w:rPr>
                <w:sz w:val="18"/>
              </w:rPr>
            </w:pPr>
            <w:r>
              <w:rPr>
                <w:sz w:val="18"/>
              </w:rPr>
              <w:t>Usual Occupation</w:t>
            </w:r>
            <w:r w:rsidRPr="00A56923">
              <w:rPr>
                <w:sz w:val="18"/>
              </w:rPr>
              <w:t xml:space="preserve"> </w:t>
            </w:r>
            <w:r w:rsidR="009D7C13">
              <w:rPr>
                <w:sz w:val="18"/>
              </w:rPr>
              <w:t xml:space="preserve">and Industry </w:t>
            </w:r>
            <w:r w:rsidRPr="00A56923">
              <w:rPr>
                <w:sz w:val="18"/>
              </w:rPr>
              <w:t>Organizer</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C1A3F" w:rsidRPr="002A219D" w:rsidRDefault="00A41381" w:rsidP="004A0B83">
            <w:pPr>
              <w:spacing w:before="40" w:after="40"/>
              <w:ind w:left="72" w:right="72"/>
              <w:rPr>
                <w:rFonts w:ascii="Tahoma" w:hAnsi="Tahoma" w:cs="Tahoma"/>
                <w:sz w:val="16"/>
                <w:szCs w:val="16"/>
              </w:rPr>
            </w:pPr>
            <w:r w:rsidRPr="00A41381">
              <w:rPr>
                <w:sz w:val="18"/>
              </w:rPr>
              <w:t>1.3.6.1.4.1.19376.1.5.3.1.4.20.2</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C1A3F" w:rsidRPr="002A219D" w:rsidRDefault="00AC1A3F" w:rsidP="004A0B83">
            <w:pPr>
              <w:spacing w:before="40" w:after="40"/>
              <w:ind w:left="72" w:right="72"/>
              <w:rPr>
                <w:rFonts w:ascii="Tahoma" w:hAnsi="Tahoma" w:cs="Tahoma"/>
                <w:sz w:val="16"/>
                <w:szCs w:val="16"/>
              </w:rPr>
            </w:pPr>
          </w:p>
          <w:p w:rsidR="00AC1A3F" w:rsidRPr="002A219D" w:rsidRDefault="00AC1A3F" w:rsidP="004A0B83">
            <w:pPr>
              <w:spacing w:before="40" w:after="40"/>
              <w:ind w:right="72"/>
              <w:rPr>
                <w:sz w:val="18"/>
              </w:rPr>
            </w:pP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E570E" w:rsidRDefault="00AC1A3F" w:rsidP="00AC1A3F">
            <w:pPr>
              <w:spacing w:before="40" w:after="40"/>
              <w:ind w:left="72" w:right="72"/>
              <w:rPr>
                <w:sz w:val="18"/>
              </w:rPr>
            </w:pPr>
            <w:r>
              <w:rPr>
                <w:sz w:val="18"/>
              </w:rPr>
              <w:t>This organizer hold</w:t>
            </w:r>
            <w:r w:rsidR="002E570E">
              <w:rPr>
                <w:sz w:val="18"/>
              </w:rPr>
              <w:t>s information about a person’s usual o</w:t>
            </w:r>
            <w:r>
              <w:rPr>
                <w:sz w:val="18"/>
              </w:rPr>
              <w:t>ccupation</w:t>
            </w:r>
            <w:r w:rsidR="002E570E">
              <w:rPr>
                <w:sz w:val="18"/>
              </w:rPr>
              <w:t>, usual industry and the durations associated with each</w:t>
            </w:r>
            <w:r>
              <w:rPr>
                <w:sz w:val="18"/>
              </w:rPr>
              <w:t xml:space="preserve">. </w:t>
            </w:r>
            <w:r w:rsidR="002E570E">
              <w:rPr>
                <w:sz w:val="18"/>
              </w:rPr>
              <w:t>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t>
            </w:r>
          </w:p>
          <w:p w:rsidR="00C45494" w:rsidRPr="002E570E" w:rsidRDefault="002E570E" w:rsidP="002E570E">
            <w:pPr>
              <w:spacing w:before="40" w:after="40"/>
              <w:ind w:left="72" w:right="72"/>
              <w:rPr>
                <w:sz w:val="18"/>
              </w:rPr>
            </w:pPr>
            <w:r>
              <w:rPr>
                <w:sz w:val="18"/>
              </w:rPr>
              <w:t>This organizer</w:t>
            </w:r>
            <w:r w:rsidR="00AC1A3F">
              <w:rPr>
                <w:sz w:val="18"/>
              </w:rPr>
              <w:t xml:space="preserve"> may hold current as we</w:t>
            </w:r>
            <w:r>
              <w:rPr>
                <w:sz w:val="18"/>
              </w:rPr>
              <w:t xml:space="preserve">ll as prior observations about </w:t>
            </w:r>
            <w:r w:rsidR="001C2AB7">
              <w:rPr>
                <w:sz w:val="18"/>
              </w:rPr>
              <w:t xml:space="preserve">their </w:t>
            </w:r>
            <w:r>
              <w:rPr>
                <w:sz w:val="18"/>
              </w:rPr>
              <w:t>usual o</w:t>
            </w:r>
            <w:r w:rsidR="00AC1A3F">
              <w:rPr>
                <w:sz w:val="18"/>
              </w:rPr>
              <w:t>ccupation</w:t>
            </w:r>
            <w:r>
              <w:rPr>
                <w:sz w:val="18"/>
              </w:rPr>
              <w:t xml:space="preserve"> and usual industry</w:t>
            </w:r>
            <w:r w:rsidR="00AC1A3F">
              <w:rPr>
                <w:sz w:val="18"/>
              </w:rPr>
              <w:t xml:space="preserve">. </w:t>
            </w:r>
          </w:p>
        </w:tc>
      </w:tr>
      <w:tr w:rsidR="00AC1A3F" w:rsidRPr="002A219D" w:rsidTr="004A0B83">
        <w:tc>
          <w:tcPr>
            <w:tcW w:w="725"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Value </w:t>
            </w:r>
          </w:p>
        </w:tc>
      </w:tr>
      <w:tr w:rsidR="00AC1A3F" w:rsidRPr="002A219D" w:rsidTr="004A0B83">
        <w:tc>
          <w:tcPr>
            <w:tcW w:w="725" w:type="pct"/>
            <w:vAlign w:val="center"/>
          </w:tcPr>
          <w:p w:rsidR="00AC1A3F" w:rsidRDefault="00AC1A3F" w:rsidP="004A0B83">
            <w:pPr>
              <w:spacing w:before="40" w:after="40"/>
              <w:ind w:left="72" w:right="72"/>
              <w:rPr>
                <w:sz w:val="18"/>
              </w:rPr>
            </w:pPr>
            <w:proofErr w:type="spellStart"/>
            <w:r>
              <w:rPr>
                <w:sz w:val="18"/>
              </w:rPr>
              <w:t>ClassCode</w:t>
            </w:r>
            <w:proofErr w:type="spellEnd"/>
            <w:r>
              <w:rPr>
                <w:sz w:val="18"/>
              </w:rPr>
              <w:t>=</w:t>
            </w:r>
          </w:p>
          <w:p w:rsidR="00AC1A3F" w:rsidRDefault="00AC1A3F" w:rsidP="004A0B83">
            <w:pPr>
              <w:spacing w:before="40" w:after="40"/>
              <w:ind w:left="72" w:right="72"/>
              <w:rPr>
                <w:sz w:val="18"/>
              </w:rPr>
            </w:pPr>
            <w:r>
              <w:rPr>
                <w:sz w:val="18"/>
              </w:rPr>
              <w:t>“CLUSTER”</w:t>
            </w:r>
          </w:p>
          <w:p w:rsidR="00AC1A3F" w:rsidRDefault="00AC1A3F" w:rsidP="004A0B83">
            <w:pPr>
              <w:spacing w:before="40" w:after="40"/>
              <w:ind w:left="72" w:right="72"/>
              <w:rPr>
                <w:sz w:val="18"/>
              </w:rPr>
            </w:pPr>
            <w:proofErr w:type="spellStart"/>
            <w:r>
              <w:rPr>
                <w:sz w:val="18"/>
              </w:rPr>
              <w:t>MoodCode</w:t>
            </w:r>
            <w:proofErr w:type="spellEnd"/>
            <w:r>
              <w:rPr>
                <w:sz w:val="18"/>
              </w:rPr>
              <w:t>=</w:t>
            </w:r>
          </w:p>
          <w:p w:rsidR="00AC1A3F" w:rsidRPr="002A219D" w:rsidRDefault="00AC1A3F" w:rsidP="004A0B83">
            <w:pPr>
              <w:spacing w:before="40" w:after="40"/>
              <w:ind w:left="72" w:right="72"/>
              <w:rPr>
                <w:sz w:val="18"/>
              </w:rPr>
            </w:pPr>
            <w:r>
              <w:rPr>
                <w:sz w:val="18"/>
              </w:rPr>
              <w:t>“EVN”</w:t>
            </w:r>
          </w:p>
        </w:tc>
        <w:tc>
          <w:tcPr>
            <w:tcW w:w="1726" w:type="pct"/>
            <w:gridSpan w:val="2"/>
            <w:vAlign w:val="center"/>
          </w:tcPr>
          <w:p w:rsidR="00AC1A3F" w:rsidRDefault="00AC1A3F" w:rsidP="004A0B83">
            <w:pPr>
              <w:spacing w:before="40" w:after="40"/>
              <w:ind w:left="72" w:right="72"/>
              <w:rPr>
                <w:sz w:val="18"/>
              </w:rPr>
            </w:pPr>
            <w:r>
              <w:rPr>
                <w:sz w:val="18"/>
              </w:rPr>
              <w:t xml:space="preserve">Code = </w:t>
            </w:r>
            <w:r w:rsidR="001872E0" w:rsidRPr="001872E0">
              <w:rPr>
                <w:sz w:val="18"/>
              </w:rPr>
              <w:t>74164-5</w:t>
            </w:r>
          </w:p>
          <w:p w:rsidR="009D7C13" w:rsidRDefault="00AC1A3F" w:rsidP="009D7C13">
            <w:pPr>
              <w:spacing w:before="40" w:after="40"/>
              <w:ind w:left="72" w:right="72"/>
              <w:rPr>
                <w:sz w:val="18"/>
              </w:rPr>
            </w:pPr>
            <w:r>
              <w:rPr>
                <w:sz w:val="18"/>
              </w:rPr>
              <w:t xml:space="preserve">Display Name = </w:t>
            </w:r>
            <w:r w:rsidR="00D44E5E">
              <w:rPr>
                <w:sz w:val="18"/>
              </w:rPr>
              <w:t xml:space="preserve">History of </w:t>
            </w:r>
            <w:r>
              <w:rPr>
                <w:sz w:val="18"/>
              </w:rPr>
              <w:t>Usual Occupation</w:t>
            </w:r>
            <w:r w:rsidR="009D7C13">
              <w:rPr>
                <w:sz w:val="18"/>
              </w:rPr>
              <w:t xml:space="preserve"> and Usual Industry</w:t>
            </w:r>
          </w:p>
          <w:p w:rsidR="00AC1A3F" w:rsidRDefault="00AC1A3F"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C1A3F" w:rsidRPr="002A219D" w:rsidRDefault="00AC1A3F" w:rsidP="004A0B83">
            <w:pPr>
              <w:spacing w:before="40" w:after="40"/>
              <w:ind w:left="72" w:right="72"/>
              <w:rPr>
                <w:sz w:val="18"/>
              </w:rPr>
            </w:pPr>
            <w:proofErr w:type="spellStart"/>
            <w:r>
              <w:rPr>
                <w:sz w:val="18"/>
              </w:rPr>
              <w:t>CodeSystemName</w:t>
            </w:r>
            <w:proofErr w:type="spellEnd"/>
            <w:r>
              <w:rPr>
                <w:sz w:val="18"/>
              </w:rPr>
              <w:t>=LOINC</w:t>
            </w:r>
          </w:p>
          <w:p w:rsidR="00AC1A3F" w:rsidRPr="002A219D" w:rsidRDefault="00AC1A3F" w:rsidP="004A0B83">
            <w:pPr>
              <w:spacing w:before="40" w:after="40"/>
              <w:ind w:left="72" w:right="72"/>
              <w:rPr>
                <w:sz w:val="18"/>
              </w:rPr>
            </w:pPr>
          </w:p>
        </w:tc>
        <w:tc>
          <w:tcPr>
            <w:tcW w:w="527" w:type="pct"/>
            <w:vAlign w:val="center"/>
          </w:tcPr>
          <w:p w:rsidR="00AC1A3F" w:rsidRPr="002A219D" w:rsidRDefault="00AC1A3F" w:rsidP="004A0B83">
            <w:pPr>
              <w:spacing w:before="40" w:after="40"/>
              <w:ind w:left="72" w:right="72"/>
              <w:rPr>
                <w:sz w:val="18"/>
              </w:rPr>
            </w:pPr>
            <w:r>
              <w:rPr>
                <w:sz w:val="18"/>
              </w:rPr>
              <w:t>Organizer</w:t>
            </w:r>
          </w:p>
        </w:tc>
        <w:tc>
          <w:tcPr>
            <w:tcW w:w="2022" w:type="pct"/>
            <w:vAlign w:val="center"/>
          </w:tcPr>
          <w:p w:rsidR="00AC1A3F" w:rsidRPr="002A219D" w:rsidRDefault="00AC1A3F" w:rsidP="004A0B83">
            <w:pPr>
              <w:spacing w:before="40" w:after="40"/>
              <w:ind w:left="72" w:right="72"/>
              <w:rPr>
                <w:sz w:val="18"/>
              </w:rPr>
            </w:pPr>
          </w:p>
        </w:tc>
      </w:tr>
    </w:tbl>
    <w:p w:rsidR="00AC1A3F" w:rsidRDefault="00AC1A3F" w:rsidP="00AC1A3F">
      <w:pPr>
        <w:pStyle w:val="BodyText"/>
        <w:rPr>
          <w:rFonts w:ascii="Arial" w:hAnsi="Arial"/>
          <w:b/>
          <w:noProof w:val="0"/>
          <w:kern w:val="28"/>
        </w:rPr>
      </w:pPr>
    </w:p>
    <w:p w:rsidR="00AC1A3F" w:rsidRPr="00AC1A3F" w:rsidRDefault="00AC1A3F" w:rsidP="00AC1A3F">
      <w:pPr>
        <w:keepNext/>
        <w:spacing w:before="240" w:after="60"/>
        <w:ind w:left="810" w:hanging="810"/>
        <w:outlineLvl w:val="4"/>
        <w:rPr>
          <w:rFonts w:ascii="Arial" w:hAnsi="Arial"/>
          <w:b/>
          <w:kern w:val="28"/>
          <w:sz w:val="28"/>
        </w:rPr>
      </w:pPr>
      <w:r w:rsidRPr="00AC1A3F">
        <w:rPr>
          <w:rFonts w:ascii="Arial" w:hAnsi="Arial"/>
          <w:b/>
          <w:kern w:val="28"/>
          <w:sz w:val="28"/>
        </w:rPr>
        <w:t>6.3.4.E</w:t>
      </w:r>
      <w:r w:rsidR="00D4003B">
        <w:rPr>
          <w:rFonts w:ascii="Arial" w:hAnsi="Arial"/>
          <w:b/>
          <w:kern w:val="28"/>
          <w:sz w:val="28"/>
        </w:rPr>
        <w:t>3</w:t>
      </w:r>
      <w:r w:rsidRPr="00AC1A3F">
        <w:rPr>
          <w:rFonts w:ascii="Arial" w:hAnsi="Arial"/>
          <w:b/>
          <w:kern w:val="28"/>
          <w:sz w:val="28"/>
        </w:rPr>
        <w:t xml:space="preserve"> </w:t>
      </w:r>
      <w:r w:rsidR="00D4003B">
        <w:rPr>
          <w:rFonts w:ascii="Arial" w:hAnsi="Arial"/>
          <w:b/>
          <w:kern w:val="28"/>
          <w:sz w:val="28"/>
        </w:rPr>
        <w:t xml:space="preserve">Usual Occupation </w:t>
      </w:r>
      <w:r w:rsidR="00A71F5B">
        <w:rPr>
          <w:rFonts w:ascii="Arial" w:hAnsi="Arial"/>
          <w:b/>
          <w:kern w:val="28"/>
          <w:sz w:val="28"/>
        </w:rPr>
        <w:t>and</w:t>
      </w:r>
      <w:r w:rsidR="009D7C13">
        <w:rPr>
          <w:rFonts w:ascii="Arial" w:hAnsi="Arial"/>
          <w:b/>
          <w:kern w:val="28"/>
          <w:sz w:val="28"/>
        </w:rPr>
        <w:t xml:space="preserve"> Industry </w:t>
      </w:r>
      <w:r w:rsidRPr="00AC1A3F">
        <w:rPr>
          <w:rFonts w:ascii="Arial" w:hAnsi="Arial"/>
          <w:b/>
          <w:kern w:val="28"/>
          <w:sz w:val="28"/>
        </w:rPr>
        <w:t>Organizer</w:t>
      </w:r>
    </w:p>
    <w:p w:rsidR="00AC1A3F" w:rsidRPr="00B152A2" w:rsidRDefault="00AC1A3F" w:rsidP="00B152A2">
      <w:pPr>
        <w:rPr>
          <w:color w:val="000000"/>
          <w:sz w:val="18"/>
          <w:szCs w:val="18"/>
        </w:rPr>
      </w:pPr>
      <w:r w:rsidRPr="00AC1A3F">
        <w:rPr>
          <w:rFonts w:ascii="Courier New" w:eastAsia="SimSun" w:hAnsi="Courier New" w:cs="Courier New"/>
          <w:sz w:val="20"/>
          <w:lang w:eastAsia="zh-CN"/>
        </w:rPr>
        <w:t xml:space="preserve">[organizer: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1.3.6.1.4.1.19376.1.5.3.1.4.20.2</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AC1A3F" w:rsidRPr="00AC1A3F" w:rsidRDefault="00AC1A3F" w:rsidP="00AC1A3F">
      <w:pPr>
        <w:ind w:left="720"/>
      </w:pPr>
      <w:r w:rsidRPr="00AC1A3F">
        <w:t>A</w:t>
      </w:r>
      <w:r w:rsidR="00D4003B">
        <w:t xml:space="preserve"> Usual Occupation</w:t>
      </w:r>
      <w:r w:rsidRPr="00AC1A3F">
        <w:t xml:space="preserve"> Organizer holds clinical statements about the subject’s </w:t>
      </w:r>
      <w:r w:rsidR="00D4003B">
        <w:t>usual occupation</w:t>
      </w:r>
      <w:r w:rsidR="009D7C13">
        <w:t xml:space="preserve"> and usual industry</w:t>
      </w:r>
      <w:r w:rsidRPr="00AC1A3F">
        <w:t xml:space="preserve">.  </w:t>
      </w:r>
    </w:p>
    <w:p w:rsidR="00AC1A3F" w:rsidRPr="00AC1A3F" w:rsidRDefault="00AC1A3F" w:rsidP="00AC1A3F"/>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604400" w:rsidRPr="00604400">
        <w:rPr>
          <w:rFonts w:ascii="Courier New" w:hAnsi="Courier New" w:cs="TimesNewRomanPSMT"/>
          <w:sz w:val="20"/>
        </w:rPr>
        <w:t>(</w:t>
      </w:r>
      <w:proofErr w:type="spellStart"/>
      <w:r w:rsidR="00604400" w:rsidRPr="00604400">
        <w:rPr>
          <w:rFonts w:ascii="Courier New" w:hAnsi="Courier New" w:cs="TimesNewRomanPSMT"/>
          <w:sz w:val="20"/>
        </w:rPr>
        <w:t>CodeSystem</w:t>
      </w:r>
      <w:proofErr w:type="spellEnd"/>
      <w:r w:rsidR="00604400" w:rsidRPr="00604400">
        <w:rPr>
          <w:rFonts w:ascii="Courier New" w:hAnsi="Courier New" w:cs="TimesNewRomanPSMT"/>
          <w:sz w:val="20"/>
        </w:rPr>
        <w:t>: 2.16.840.1.113883.5.6 HL7ActClass)</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r w:rsidRPr="00604400">
        <w:rPr>
          <w:rFonts w:ascii="Courier New" w:hAnsi="Courier New" w:cs="TimesNewRomanPSMT"/>
          <w:sz w:val="20"/>
        </w:rPr>
        <w:t>(</w:t>
      </w:r>
      <w:proofErr w:type="spellStart"/>
      <w:r w:rsidRPr="00604400">
        <w:rPr>
          <w:rFonts w:ascii="Courier New" w:hAnsi="Courier New" w:cs="TimesNewRomanPSMT"/>
          <w:sz w:val="20"/>
        </w:rPr>
        <w:t>CodeSystem</w:t>
      </w:r>
      <w:proofErr w:type="spellEnd"/>
      <w:r w:rsidRPr="00604400">
        <w:rPr>
          <w:rFonts w:ascii="Courier New" w:hAnsi="Courier New" w:cs="TimesNewRomanPSMT"/>
          <w:sz w:val="20"/>
        </w:rPr>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E7B68" w:rsidRPr="00604400">
        <w:rPr>
          <w:rFonts w:ascii="Courier New" w:hAnsi="Courier New" w:cs="TimesNewRomanPSMT"/>
          <w:sz w:val="20"/>
        </w:rPr>
        <w:t>)</w:t>
      </w:r>
      <w:r w:rsidRPr="00604400">
        <w:rPr>
          <w:rFonts w:ascii="Courier New" w:hAnsi="Courier New" w:cs="TimesNewRomanPSMT"/>
          <w:sz w:val="20"/>
        </w:rPr>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C1A3F" w:rsidRPr="00AC1A3F" w:rsidRDefault="00AC1A3F" w:rsidP="00A41381">
      <w:pPr>
        <w:numPr>
          <w:ilvl w:val="1"/>
          <w:numId w:val="24"/>
        </w:numPr>
        <w:spacing w:before="0" w:after="40" w:line="260" w:lineRule="exact"/>
      </w:pPr>
      <w:r w:rsidRPr="00AC1A3F">
        <w:rPr>
          <w:rFonts w:ascii="Bookman Old Style" w:hAnsi="Bookman Old Style"/>
          <w:b/>
          <w:caps/>
          <w:sz w:val="16"/>
        </w:rPr>
        <w:lastRenderedPageBreak/>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9D7C13" w:rsidRPr="009D7C13">
        <w:t xml:space="preserve"> </w:t>
      </w:r>
      <w:r w:rsidR="00A41381" w:rsidRPr="00A41381">
        <w:rPr>
          <w:rFonts w:ascii="Courier New" w:hAnsi="Courier New" w:cs="TimesNewRomanPSMT"/>
          <w:sz w:val="20"/>
        </w:rPr>
        <w:t>1.3.6.1.4.1.19376.1.5.3.1.4.20.2</w:t>
      </w:r>
      <w:r w:rsidRPr="00AC1A3F">
        <w:rPr>
          <w:rFonts w:ascii="Courier New" w:hAnsi="Courier New" w:cs="TimesNewRomanPSMT"/>
          <w:sz w:val="20"/>
        </w:rPr>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AC1A3F" w:rsidRPr="00AC1A3F" w:rsidRDefault="00AC1A3F"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74164-5</w:t>
      </w:r>
      <w:r w:rsidRPr="00AC1A3F">
        <w:t xml:space="preserve"> (</w:t>
      </w:r>
      <w:r w:rsidR="00D44E5E">
        <w:t>History of Usual Occupation</w:t>
      </w:r>
      <w:r w:rsidRPr="00AC1A3F">
        <w:t xml:space="preserve">) from </w:t>
      </w:r>
      <w:r w:rsidR="00D44E5E">
        <w:t>LOINC</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D6118F">
        <w:t xml:space="preserve"> </w:t>
      </w:r>
      <w:r w:rsidRPr="00D6118F">
        <w:rPr>
          <w:rFonts w:ascii="Courier New" w:hAnsi="Courier New" w:cs="TimesNewRomanPSMT"/>
          <w:sz w:val="20"/>
        </w:rPr>
        <w:t>(</w:t>
      </w:r>
      <w:proofErr w:type="spellStart"/>
      <w:r w:rsidRPr="00D6118F">
        <w:rPr>
          <w:rFonts w:ascii="Courier New" w:hAnsi="Courier New" w:cs="TimesNewRomanPSMT"/>
          <w:sz w:val="20"/>
        </w:rPr>
        <w:t>CodeSystem</w:t>
      </w:r>
      <w:proofErr w:type="spellEnd"/>
      <w:r w:rsidRPr="00D6118F">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3473CF">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 </w:t>
      </w:r>
      <w:r w:rsidRPr="00AC1A3F">
        <w:rPr>
          <w:rFonts w:ascii="Courier New" w:hAnsi="Courier New" w:cs="TimesNewRomanPSMT"/>
          <w:b/>
          <w:bCs/>
          <w:sz w:val="20"/>
        </w:rPr>
        <w:t>component</w:t>
      </w:r>
      <w:r w:rsidRPr="00AC1A3F">
        <w:t>.</w:t>
      </w:r>
    </w:p>
    <w:p w:rsidR="00AC1A3F" w:rsidRPr="00AC1A3F" w:rsidRDefault="00AC1A3F"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3473CF">
        <w:t xml:space="preserve"> be “COMP”</w:t>
      </w:r>
      <w:r w:rsidRPr="00AC1A3F">
        <w:t>.</w:t>
      </w:r>
    </w:p>
    <w:p w:rsidR="00AC1A3F" w:rsidRPr="00AC1A3F" w:rsidRDefault="00AC1A3F" w:rsidP="001F5EF0">
      <w:pPr>
        <w:numPr>
          <w:ilvl w:val="1"/>
          <w:numId w:val="24"/>
        </w:numPr>
        <w:spacing w:before="0" w:after="40" w:line="260" w:lineRule="exact"/>
      </w:pPr>
      <w:r w:rsidRPr="00AC1A3F">
        <w:rPr>
          <w:rStyle w:val="keyword"/>
        </w:rPr>
        <w:t>SHALL</w:t>
      </w:r>
      <w:r w:rsidR="00E44F5C">
        <w:t xml:space="preserve"> contain exactly one or more [1..*</w:t>
      </w:r>
      <w:r w:rsidRPr="00AC1A3F">
        <w:t xml:space="preserve">] </w:t>
      </w:r>
      <w:r w:rsidR="00D4003B">
        <w:rPr>
          <w:rStyle w:val="HyperlinkCourierBold"/>
          <w:color w:val="auto"/>
        </w:rPr>
        <w:t>Usual Occupation</w:t>
      </w:r>
      <w:r w:rsidRPr="00AC1A3F">
        <w:rPr>
          <w:rStyle w:val="HyperlinkCourierBold"/>
          <w:color w:val="auto"/>
        </w:rPr>
        <w:t xml:space="preserve"> </w:t>
      </w:r>
      <w:r w:rsidR="00605D31">
        <w:rPr>
          <w:rStyle w:val="HyperlinkCourierBold"/>
          <w:color w:val="auto"/>
        </w:rPr>
        <w:t xml:space="preserve">and </w:t>
      </w:r>
      <w:r w:rsidR="00A71F5B">
        <w:rPr>
          <w:rStyle w:val="HyperlinkCourierBold"/>
          <w:color w:val="auto"/>
        </w:rPr>
        <w:t xml:space="preserve">Industry </w:t>
      </w:r>
      <w:r w:rsidRPr="00AC1A3F">
        <w:rPr>
          <w:rStyle w:val="HyperlinkCourierBold"/>
          <w:color w:val="auto"/>
        </w:rPr>
        <w:t>Observation</w:t>
      </w:r>
      <w:r w:rsidRPr="00AC1A3F">
        <w:rPr>
          <w:rStyle w:val="XMLname"/>
        </w:rPr>
        <w:t xml:space="preserve"> (</w:t>
      </w:r>
      <w:r w:rsidR="001F5EF0" w:rsidRPr="001F5EF0">
        <w:rPr>
          <w:rStyle w:val="XMLname"/>
        </w:rPr>
        <w:t>1.3.6.1.4.1.19376.1.5.3.1.4.20.5</w:t>
      </w:r>
      <w:r w:rsidRPr="00A71F5B">
        <w:rPr>
          <w:rStyle w:val="XMLname"/>
        </w:rPr>
        <w:t>)</w:t>
      </w:r>
      <w:r w:rsidRPr="00A71F5B">
        <w:t>.</w:t>
      </w:r>
    </w:p>
    <w:p w:rsidR="00AC1A3F" w:rsidRDefault="00AC1A3F" w:rsidP="00AC1A3F">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E4 History of Occupation Organizer:</w:t>
      </w:r>
    </w:p>
    <w:p w:rsidR="00D4003B" w:rsidRPr="002A219D" w:rsidRDefault="00D4003B" w:rsidP="00D4003B">
      <w:pPr>
        <w:keepNext/>
        <w:spacing w:before="60" w:after="60"/>
        <w:jc w:val="center"/>
        <w:rPr>
          <w:rFonts w:ascii="Arial" w:hAnsi="Arial"/>
          <w:b/>
          <w:sz w:val="22"/>
        </w:rPr>
      </w:pPr>
      <w:r w:rsidRPr="002A219D">
        <w:rPr>
          <w:rFonts w:ascii="Arial" w:hAnsi="Arial"/>
          <w:b/>
          <w:sz w:val="22"/>
        </w:rPr>
        <w:t>Table 6.3.4.E</w:t>
      </w:r>
      <w:r>
        <w:rPr>
          <w:rFonts w:ascii="Arial" w:hAnsi="Arial"/>
          <w:b/>
          <w:sz w:val="22"/>
        </w:rPr>
        <w:t>4</w:t>
      </w:r>
      <w:r w:rsidRPr="002A219D">
        <w:rPr>
          <w:rFonts w:ascii="Arial" w:hAnsi="Arial"/>
          <w:b/>
          <w:sz w:val="22"/>
        </w:rPr>
        <w:t xml:space="preserve">-1 </w:t>
      </w:r>
      <w:r>
        <w:rPr>
          <w:rFonts w:ascii="Arial" w:hAnsi="Arial"/>
          <w:b/>
          <w:sz w:val="22"/>
        </w:rPr>
        <w:t>History of Occupation</w:t>
      </w:r>
      <w:r w:rsidRPr="002A219D">
        <w:rPr>
          <w:rFonts w:ascii="Arial" w:hAnsi="Arial"/>
          <w:b/>
          <w:sz w:val="22"/>
        </w:rPr>
        <w:t xml:space="preserve"> Organizer Entry</w:t>
      </w:r>
      <w:r w:rsidR="004B4F60">
        <w:rPr>
          <w:rFonts w:ascii="Arial" w:hAnsi="Arial"/>
          <w:b/>
          <w:sz w:val="22"/>
        </w:rPr>
        <w:t xml:space="preserve"> </w:t>
      </w:r>
      <w:r w:rsidR="003E0CA0" w:rsidRPr="003E0CA0">
        <w:rPr>
          <w:rFonts w:ascii="Arial" w:hAnsi="Arial"/>
          <w:b/>
          <w:sz w:val="22"/>
        </w:rPr>
        <w:t>1.3.6.1.4.1.19376.1.5.3.1.4.20.3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D4003B" w:rsidRPr="002A219D" w:rsidTr="004A0B83">
        <w:tc>
          <w:tcPr>
            <w:tcW w:w="1400" w:type="pct"/>
            <w:gridSpan w:val="4"/>
            <w:shd w:val="clear" w:color="auto" w:fill="E6E6E6"/>
            <w:vAlign w:val="center"/>
          </w:tcPr>
          <w:p w:rsidR="00D4003B" w:rsidRPr="002A219D" w:rsidRDefault="00D4003B"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4003B" w:rsidRPr="002A219D" w:rsidRDefault="00D4003B" w:rsidP="004A0B83">
            <w:pPr>
              <w:spacing w:before="40" w:after="40"/>
              <w:ind w:left="72" w:right="72"/>
              <w:rPr>
                <w:sz w:val="18"/>
              </w:rPr>
            </w:pPr>
            <w:r>
              <w:rPr>
                <w:sz w:val="18"/>
              </w:rPr>
              <w:t>History of Occupation</w:t>
            </w:r>
            <w:r w:rsidRPr="00A56923">
              <w:rPr>
                <w:sz w:val="18"/>
              </w:rPr>
              <w:t xml:space="preserve"> Organizer</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4003B" w:rsidRPr="002A219D" w:rsidRDefault="003E0CA0" w:rsidP="004A0B83">
            <w:pPr>
              <w:spacing w:before="40" w:after="40"/>
              <w:ind w:left="72" w:right="72"/>
              <w:rPr>
                <w:rFonts w:ascii="Tahoma" w:hAnsi="Tahoma" w:cs="Tahoma"/>
                <w:sz w:val="16"/>
                <w:szCs w:val="16"/>
              </w:rPr>
            </w:pPr>
            <w:r w:rsidRPr="003E0CA0">
              <w:rPr>
                <w:sz w:val="18"/>
              </w:rPr>
              <w:t>1.3.6.1.4.1.19376.1.5.3.1.4.20.3</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p>
          <w:p w:rsidR="00D4003B" w:rsidRPr="002A219D" w:rsidRDefault="00D4003B" w:rsidP="004A0B83">
            <w:pPr>
              <w:spacing w:before="40" w:after="40"/>
              <w:ind w:right="72"/>
              <w:rPr>
                <w:sz w:val="18"/>
              </w:rPr>
            </w:pP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r>
              <w:rPr>
                <w:sz w:val="18"/>
              </w:rPr>
              <w:t>This organizer holds information about a person’s various specific occupations over time. It may hold current as well as prior observations about occupations which may include details about the employer</w:t>
            </w:r>
            <w:r w:rsidR="00260F8A">
              <w:rPr>
                <w:sz w:val="18"/>
              </w:rPr>
              <w:t xml:space="preserve"> and places where work was performed</w:t>
            </w:r>
            <w:r>
              <w:rPr>
                <w:sz w:val="18"/>
              </w:rPr>
              <w:t>. A person’s</w:t>
            </w:r>
            <w:r w:rsidR="00260F8A">
              <w:rPr>
                <w:sz w:val="18"/>
              </w:rPr>
              <w:t xml:space="preserve"> occupation also includes industry information which is used to more precisely specify the occupation.</w:t>
            </w:r>
          </w:p>
        </w:tc>
      </w:tr>
      <w:tr w:rsidR="00D4003B" w:rsidRPr="002A219D" w:rsidTr="004A0B83">
        <w:tc>
          <w:tcPr>
            <w:tcW w:w="725"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Data Type</w:t>
            </w:r>
          </w:p>
        </w:tc>
        <w:tc>
          <w:tcPr>
            <w:tcW w:w="2022"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Value </w:t>
            </w:r>
          </w:p>
        </w:tc>
      </w:tr>
      <w:tr w:rsidR="00D4003B" w:rsidRPr="002A219D" w:rsidTr="004A0B83">
        <w:tc>
          <w:tcPr>
            <w:tcW w:w="725" w:type="pct"/>
            <w:gridSpan w:val="2"/>
            <w:vAlign w:val="center"/>
          </w:tcPr>
          <w:p w:rsidR="00D4003B" w:rsidRDefault="00D4003B" w:rsidP="004A0B83">
            <w:pPr>
              <w:spacing w:before="40" w:after="40"/>
              <w:ind w:left="72" w:right="72"/>
              <w:rPr>
                <w:sz w:val="18"/>
              </w:rPr>
            </w:pPr>
            <w:proofErr w:type="spellStart"/>
            <w:r>
              <w:rPr>
                <w:sz w:val="18"/>
              </w:rPr>
              <w:t>ClassCode</w:t>
            </w:r>
            <w:proofErr w:type="spellEnd"/>
            <w:r>
              <w:rPr>
                <w:sz w:val="18"/>
              </w:rPr>
              <w:t>=</w:t>
            </w:r>
          </w:p>
          <w:p w:rsidR="00D4003B" w:rsidRDefault="00D4003B" w:rsidP="004A0B83">
            <w:pPr>
              <w:spacing w:before="40" w:after="40"/>
              <w:ind w:left="72" w:right="72"/>
              <w:rPr>
                <w:sz w:val="18"/>
              </w:rPr>
            </w:pPr>
            <w:r>
              <w:rPr>
                <w:sz w:val="18"/>
              </w:rPr>
              <w:t>“CLUSTER”</w:t>
            </w:r>
          </w:p>
          <w:p w:rsidR="00D4003B" w:rsidRDefault="00D4003B" w:rsidP="004A0B83">
            <w:pPr>
              <w:spacing w:before="40" w:after="40"/>
              <w:ind w:left="72" w:right="72"/>
              <w:rPr>
                <w:sz w:val="18"/>
              </w:rPr>
            </w:pPr>
            <w:proofErr w:type="spellStart"/>
            <w:r>
              <w:rPr>
                <w:sz w:val="18"/>
              </w:rPr>
              <w:t>MoodCode</w:t>
            </w:r>
            <w:proofErr w:type="spellEnd"/>
            <w:r>
              <w:rPr>
                <w:sz w:val="18"/>
              </w:rPr>
              <w:t>=</w:t>
            </w:r>
          </w:p>
          <w:p w:rsidR="00D4003B" w:rsidRPr="002A219D" w:rsidRDefault="00D4003B" w:rsidP="004A0B83">
            <w:pPr>
              <w:spacing w:before="40" w:after="40"/>
              <w:ind w:left="72" w:right="72"/>
              <w:rPr>
                <w:sz w:val="18"/>
              </w:rPr>
            </w:pPr>
            <w:r>
              <w:rPr>
                <w:sz w:val="18"/>
              </w:rPr>
              <w:t>“EVN”</w:t>
            </w:r>
          </w:p>
        </w:tc>
        <w:tc>
          <w:tcPr>
            <w:tcW w:w="1726" w:type="pct"/>
            <w:gridSpan w:val="4"/>
            <w:vAlign w:val="center"/>
          </w:tcPr>
          <w:p w:rsidR="00D4003B" w:rsidRDefault="00D4003B" w:rsidP="004A0B83">
            <w:pPr>
              <w:spacing w:before="40" w:after="40"/>
              <w:ind w:left="72" w:right="72"/>
              <w:rPr>
                <w:sz w:val="18"/>
              </w:rPr>
            </w:pPr>
            <w:r>
              <w:rPr>
                <w:sz w:val="18"/>
              </w:rPr>
              <w:t xml:space="preserve">Code = </w:t>
            </w:r>
            <w:r w:rsidR="00CD4DC1">
              <w:rPr>
                <w:sz w:val="18"/>
              </w:rPr>
              <w:t>11340-7</w:t>
            </w:r>
          </w:p>
          <w:p w:rsidR="00D4003B" w:rsidRDefault="00D4003B" w:rsidP="004A0B83">
            <w:pPr>
              <w:spacing w:before="40" w:after="40"/>
              <w:ind w:left="72" w:right="72"/>
              <w:rPr>
                <w:sz w:val="18"/>
              </w:rPr>
            </w:pPr>
            <w:r>
              <w:rPr>
                <w:sz w:val="18"/>
              </w:rPr>
              <w:t>Display Name = History of Usual Occupation</w:t>
            </w:r>
          </w:p>
          <w:p w:rsidR="00D4003B" w:rsidRDefault="00D4003B"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D4003B" w:rsidRPr="002A219D" w:rsidRDefault="00D4003B" w:rsidP="004A0B83">
            <w:pPr>
              <w:spacing w:before="40" w:after="40"/>
              <w:ind w:left="72" w:right="72"/>
              <w:rPr>
                <w:sz w:val="18"/>
              </w:rPr>
            </w:pPr>
            <w:proofErr w:type="spellStart"/>
            <w:r>
              <w:rPr>
                <w:sz w:val="18"/>
              </w:rPr>
              <w:t>CodeSystemName</w:t>
            </w:r>
            <w:proofErr w:type="spellEnd"/>
            <w:r>
              <w:rPr>
                <w:sz w:val="18"/>
              </w:rPr>
              <w:t>=LOINC</w:t>
            </w:r>
          </w:p>
          <w:p w:rsidR="00D4003B" w:rsidRPr="002A219D" w:rsidRDefault="00D4003B" w:rsidP="004A0B83">
            <w:pPr>
              <w:spacing w:before="40" w:after="40"/>
              <w:ind w:left="72" w:right="72"/>
              <w:rPr>
                <w:sz w:val="18"/>
              </w:rPr>
            </w:pPr>
          </w:p>
        </w:tc>
        <w:tc>
          <w:tcPr>
            <w:tcW w:w="527" w:type="pct"/>
            <w:vAlign w:val="center"/>
          </w:tcPr>
          <w:p w:rsidR="00D4003B" w:rsidRPr="002A219D" w:rsidRDefault="00D4003B" w:rsidP="004A0B83">
            <w:pPr>
              <w:spacing w:before="40" w:after="40"/>
              <w:ind w:left="72" w:right="72"/>
              <w:rPr>
                <w:sz w:val="18"/>
              </w:rPr>
            </w:pPr>
            <w:r>
              <w:rPr>
                <w:sz w:val="18"/>
              </w:rPr>
              <w:t>Organizer</w:t>
            </w:r>
          </w:p>
        </w:tc>
        <w:tc>
          <w:tcPr>
            <w:tcW w:w="2022" w:type="pct"/>
            <w:gridSpan w:val="4"/>
            <w:vAlign w:val="center"/>
          </w:tcPr>
          <w:p w:rsidR="00D4003B" w:rsidRPr="002A219D" w:rsidRDefault="00D4003B" w:rsidP="004A0B83">
            <w:pPr>
              <w:spacing w:before="40" w:after="40"/>
              <w:ind w:left="72" w:right="72"/>
              <w:rPr>
                <w:sz w:val="18"/>
              </w:rPr>
            </w:pPr>
          </w:p>
        </w:tc>
      </w:tr>
      <w:tr w:rsidR="00D4003B" w:rsidRPr="002A219D" w:rsidTr="004A0B83">
        <w:trPr>
          <w:gridAfter w:val="1"/>
          <w:wAfter w:w="9" w:type="pct"/>
        </w:trPr>
        <w:tc>
          <w:tcPr>
            <w:tcW w:w="438"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Vocabulary Constraint</w:t>
            </w:r>
          </w:p>
        </w:tc>
      </w:tr>
      <w:tr w:rsidR="00D4003B" w:rsidRPr="002A219D" w:rsidTr="004A0B83">
        <w:trPr>
          <w:gridAfter w:val="1"/>
          <w:wAfter w:w="9" w:type="pct"/>
        </w:trPr>
        <w:tc>
          <w:tcPr>
            <w:tcW w:w="438" w:type="pct"/>
            <w:shd w:val="clear" w:color="auto" w:fill="auto"/>
            <w:vAlign w:val="center"/>
          </w:tcPr>
          <w:p w:rsidR="00D4003B" w:rsidRPr="002A219D" w:rsidRDefault="00D4003B" w:rsidP="004A0B83">
            <w:pPr>
              <w:spacing w:before="40" w:after="40"/>
              <w:ind w:left="72" w:right="72"/>
              <w:rPr>
                <w:color w:val="0070C0"/>
                <w:sz w:val="18"/>
              </w:rPr>
            </w:pPr>
          </w:p>
        </w:tc>
        <w:tc>
          <w:tcPr>
            <w:tcW w:w="720" w:type="pct"/>
            <w:gridSpan w:val="2"/>
            <w:shd w:val="clear" w:color="auto" w:fill="auto"/>
            <w:vAlign w:val="center"/>
          </w:tcPr>
          <w:p w:rsidR="00D4003B" w:rsidRPr="002A219D" w:rsidRDefault="00D4003B" w:rsidP="004A0B83">
            <w:pPr>
              <w:spacing w:before="40" w:after="40"/>
              <w:ind w:left="72" w:right="72"/>
              <w:rPr>
                <w:color w:val="0070C0"/>
                <w:sz w:val="18"/>
              </w:rPr>
            </w:pPr>
          </w:p>
        </w:tc>
        <w:tc>
          <w:tcPr>
            <w:tcW w:w="1102" w:type="pct"/>
            <w:gridSpan w:val="2"/>
            <w:vAlign w:val="center"/>
          </w:tcPr>
          <w:p w:rsidR="00D4003B" w:rsidRPr="002A219D" w:rsidRDefault="00D4003B" w:rsidP="004A0B83">
            <w:pPr>
              <w:spacing w:before="40" w:after="40"/>
              <w:ind w:left="72" w:right="72"/>
              <w:rPr>
                <w:color w:val="0070C0"/>
                <w:sz w:val="18"/>
              </w:rPr>
            </w:pPr>
          </w:p>
        </w:tc>
        <w:tc>
          <w:tcPr>
            <w:tcW w:w="1247" w:type="pct"/>
            <w:gridSpan w:val="3"/>
            <w:vAlign w:val="center"/>
          </w:tcPr>
          <w:p w:rsidR="00D4003B" w:rsidRPr="002A219D" w:rsidRDefault="00D4003B" w:rsidP="004A0B83">
            <w:pPr>
              <w:spacing w:before="40" w:after="40"/>
              <w:ind w:left="72" w:right="72"/>
              <w:rPr>
                <w:color w:val="0070C0"/>
                <w:sz w:val="18"/>
              </w:rPr>
            </w:pPr>
          </w:p>
        </w:tc>
        <w:tc>
          <w:tcPr>
            <w:tcW w:w="670" w:type="pct"/>
            <w:vAlign w:val="center"/>
          </w:tcPr>
          <w:p w:rsidR="00D4003B" w:rsidRPr="002A219D" w:rsidRDefault="00D4003B" w:rsidP="004A0B83">
            <w:pPr>
              <w:spacing w:before="40" w:after="40"/>
              <w:ind w:left="72" w:right="72"/>
              <w:rPr>
                <w:color w:val="0070C0"/>
                <w:sz w:val="18"/>
              </w:rPr>
            </w:pPr>
          </w:p>
        </w:tc>
        <w:tc>
          <w:tcPr>
            <w:tcW w:w="814" w:type="pct"/>
            <w:vAlign w:val="center"/>
          </w:tcPr>
          <w:p w:rsidR="00D4003B" w:rsidRPr="002A219D" w:rsidRDefault="00D4003B" w:rsidP="004A0B83">
            <w:pPr>
              <w:spacing w:before="40" w:after="40"/>
              <w:ind w:left="72" w:right="72"/>
              <w:rPr>
                <w:color w:val="0070C0"/>
                <w:sz w:val="18"/>
              </w:rPr>
            </w:pPr>
          </w:p>
        </w:tc>
      </w:tr>
    </w:tbl>
    <w:p w:rsidR="00D4003B" w:rsidRDefault="00D4003B" w:rsidP="00D4003B">
      <w:pPr>
        <w:pStyle w:val="BodyText"/>
        <w:rPr>
          <w:rFonts w:ascii="Arial" w:hAnsi="Arial"/>
          <w:b/>
          <w:noProof w:val="0"/>
          <w:kern w:val="28"/>
        </w:rPr>
      </w:pPr>
    </w:p>
    <w:p w:rsidR="00D4003B" w:rsidRPr="00AC1A3F" w:rsidRDefault="00D4003B" w:rsidP="00D4003B">
      <w:pPr>
        <w:keepNext/>
        <w:spacing w:before="240" w:after="60"/>
        <w:ind w:left="810" w:hanging="810"/>
        <w:outlineLvl w:val="4"/>
        <w:rPr>
          <w:rFonts w:ascii="Arial" w:hAnsi="Arial"/>
          <w:b/>
          <w:kern w:val="28"/>
          <w:sz w:val="28"/>
        </w:rPr>
      </w:pPr>
      <w:r w:rsidRPr="00AC1A3F">
        <w:rPr>
          <w:rFonts w:ascii="Arial" w:hAnsi="Arial"/>
          <w:b/>
          <w:kern w:val="28"/>
          <w:sz w:val="28"/>
        </w:rPr>
        <w:lastRenderedPageBreak/>
        <w:t>6.3.4.E</w:t>
      </w:r>
      <w:r w:rsidR="00431239">
        <w:rPr>
          <w:rFonts w:ascii="Arial" w:hAnsi="Arial"/>
          <w:b/>
          <w:kern w:val="28"/>
          <w:sz w:val="28"/>
        </w:rPr>
        <w:t>4</w:t>
      </w:r>
      <w:r w:rsidRPr="00AC1A3F">
        <w:rPr>
          <w:rFonts w:ascii="Arial" w:hAnsi="Arial"/>
          <w:b/>
          <w:kern w:val="28"/>
          <w:sz w:val="28"/>
        </w:rPr>
        <w:t xml:space="preserve"> </w:t>
      </w:r>
      <w:r w:rsidR="00431239">
        <w:rPr>
          <w:rFonts w:ascii="Arial" w:hAnsi="Arial"/>
          <w:b/>
          <w:kern w:val="28"/>
          <w:sz w:val="28"/>
        </w:rPr>
        <w:t>History of Occupation</w:t>
      </w:r>
      <w:r w:rsidRPr="00AC1A3F">
        <w:rPr>
          <w:rFonts w:ascii="Arial" w:hAnsi="Arial"/>
          <w:b/>
          <w:kern w:val="28"/>
          <w:sz w:val="28"/>
        </w:rPr>
        <w:t xml:space="preserve"> Organizer</w:t>
      </w:r>
    </w:p>
    <w:p w:rsidR="00D4003B" w:rsidRPr="00AC1A3F" w:rsidRDefault="00D4003B" w:rsidP="00D4003B">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 xml:space="preserve">[organizer: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3E0CA0" w:rsidRPr="003E0CA0">
        <w:rPr>
          <w:rFonts w:ascii="Courier New" w:eastAsia="SimSun" w:hAnsi="Courier New" w:cs="Courier New"/>
          <w:sz w:val="20"/>
          <w:lang w:eastAsia="zh-CN"/>
        </w:rPr>
        <w:t>1.3.6.1.4.1.19376.1.5.3.1.4.20.3</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D4003B" w:rsidRPr="00AC1A3F" w:rsidRDefault="00D4003B" w:rsidP="00D4003B">
      <w:pPr>
        <w:ind w:left="720"/>
      </w:pPr>
      <w:r w:rsidRPr="00AC1A3F">
        <w:t>A</w:t>
      </w:r>
      <w:r w:rsidR="00431239">
        <w:t xml:space="preserve"> History of Occupation</w:t>
      </w:r>
      <w:r w:rsidRPr="00AC1A3F">
        <w:t xml:space="preserve"> Organizer holds clinical statements about the subject’s </w:t>
      </w:r>
      <w:r w:rsidR="00431239">
        <w:t>specific occupations over time</w:t>
      </w:r>
      <w:r w:rsidRPr="00AC1A3F">
        <w:t xml:space="preserve">.  </w:t>
      </w:r>
    </w:p>
    <w:p w:rsidR="00D4003B" w:rsidRPr="00AC1A3F" w:rsidRDefault="00D4003B" w:rsidP="00D4003B"/>
    <w:p w:rsidR="00E96005" w:rsidRPr="00AC1A3F" w:rsidRDefault="00D4003B" w:rsidP="00E96005">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[1..1] </w:t>
      </w:r>
      <w:r w:rsidRPr="00E96005">
        <w:rPr>
          <w:rFonts w:ascii="Courier New" w:hAnsi="Courier New" w:cs="TimesNewRomanPSMT"/>
          <w:b/>
          <w:bCs/>
          <w:sz w:val="20"/>
        </w:rPr>
        <w:t>@</w:t>
      </w:r>
      <w:proofErr w:type="spellStart"/>
      <w:r w:rsidRPr="00E96005">
        <w:rPr>
          <w:rFonts w:ascii="Courier New" w:hAnsi="Courier New" w:cs="TimesNewRomanPSMT"/>
          <w:b/>
          <w:bCs/>
          <w:sz w:val="20"/>
        </w:rPr>
        <w:t>classCode</w:t>
      </w:r>
      <w:proofErr w:type="spellEnd"/>
      <w:r w:rsidRPr="00AC1A3F">
        <w:t>=</w:t>
      </w:r>
      <w:r w:rsidRPr="00E96005">
        <w:rPr>
          <w:rFonts w:ascii="Courier New" w:hAnsi="Courier New" w:cs="TimesNewRomanPSMT"/>
          <w:sz w:val="20"/>
        </w:rPr>
        <w:t>"CLUSTER"</w:t>
      </w:r>
      <w:r w:rsidRPr="00AC1A3F">
        <w:t xml:space="preserve"> CLUSTER </w:t>
      </w:r>
      <w:r w:rsidR="00E96005">
        <w:t>(</w:t>
      </w:r>
      <w:proofErr w:type="spellStart"/>
      <w:r w:rsidR="00E96005">
        <w:t>CodeSystem</w:t>
      </w:r>
      <w:proofErr w:type="spellEnd"/>
      <w:r w:rsidR="00E96005">
        <w:t>: 2.16.840.1.113883.5.6 HL7ActClass)</w:t>
      </w:r>
      <w:r w:rsidR="00E96005" w:rsidRPr="00AC1A3F">
        <w:t>.</w:t>
      </w:r>
    </w:p>
    <w:p w:rsidR="00D4003B" w:rsidRPr="00AC1A3F" w:rsidRDefault="00D4003B" w:rsidP="00D4003B">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[1..1] </w:t>
      </w:r>
      <w:r w:rsidRPr="00E96005">
        <w:rPr>
          <w:rFonts w:ascii="Courier New" w:hAnsi="Courier New" w:cs="TimesNewRomanPSMT"/>
          <w:b/>
          <w:bCs/>
          <w:sz w:val="20"/>
        </w:rPr>
        <w:t>@</w:t>
      </w:r>
      <w:proofErr w:type="spellStart"/>
      <w:r w:rsidRPr="00E96005">
        <w:rPr>
          <w:rFonts w:ascii="Courier New" w:hAnsi="Courier New" w:cs="TimesNewRomanPSMT"/>
          <w:b/>
          <w:bCs/>
          <w:sz w:val="20"/>
        </w:rPr>
        <w:t>moodCode</w:t>
      </w:r>
      <w:proofErr w:type="spellEnd"/>
      <w:r w:rsidRPr="00AC1A3F">
        <w:t>=</w:t>
      </w:r>
      <w:r w:rsidRPr="00E96005">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E96005">
        <w:rPr>
          <w:rFonts w:ascii="Courier New" w:hAnsi="Courier New" w:cs="TimesNewRomanPSMT"/>
          <w:sz w:val="20"/>
        </w:rPr>
        <w:t>ActMood</w:t>
      </w:r>
      <w:proofErr w:type="spellEnd"/>
      <w:r w:rsidRPr="00E96005">
        <w:rPr>
          <w:rFonts w:ascii="Courier New" w:hAnsi="Courier New" w:cs="TimesNewRomanPSMT"/>
          <w:sz w:val="20"/>
        </w:rPr>
        <w:t xml:space="preserve"> 2.16.840.1.113883.5.1001</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E96005">
        <w:t xml:space="preserve"> </w:t>
      </w:r>
      <w:r w:rsidRPr="00AC1A3F">
        <w:t xml:space="preserve"> such that it</w:t>
      </w:r>
    </w:p>
    <w:p w:rsidR="00D4003B" w:rsidRPr="00AC1A3F" w:rsidRDefault="00D4003B"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sz w:val="18"/>
        </w:rPr>
        <w:t>1.3.6.1.4.1.19376.1.5.3.1.4.20.3</w:t>
      </w:r>
      <w:r w:rsidRPr="00AC1A3F">
        <w:rPr>
          <w:rFonts w:ascii="Courier New" w:hAnsi="Courier New" w:cs="TimesNewRomanPSMT"/>
          <w:sz w:val="20"/>
        </w:rPr>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D4003B" w:rsidRPr="00AC1A3F" w:rsidRDefault="00D4003B" w:rsidP="00D4003B">
      <w:pPr>
        <w:numPr>
          <w:ilvl w:val="1"/>
          <w:numId w:val="24"/>
        </w:numPr>
        <w:shd w:val="clear" w:color="auto" w:fill="FFFFFF"/>
        <w:spacing w:before="0" w:after="40" w:line="260" w:lineRule="exact"/>
      </w:pPr>
      <w:r w:rsidRPr="00AC1A3F">
        <w:t xml:space="preserve">The first id represents this specific globally unique </w:t>
      </w:r>
      <w:r w:rsidR="008E6B5A">
        <w:t>History of Occupation</w:t>
      </w:r>
      <w:r w:rsidRPr="00AC1A3F">
        <w:t xml:space="preserve"> organizer.</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D4003B" w:rsidRPr="00AC1A3F" w:rsidRDefault="00D4003B" w:rsidP="00D4003B">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CD4DC1">
        <w:t>11340-7</w:t>
      </w:r>
      <w:r w:rsidRPr="00AC1A3F">
        <w:t xml:space="preserve"> (</w:t>
      </w:r>
      <w:r w:rsidR="00431239">
        <w:t>History</w:t>
      </w:r>
      <w:r w:rsidR="00E96005">
        <w:t xml:space="preserve"> of Occupation</w:t>
      </w:r>
      <w:r w:rsidRPr="00AC1A3F">
        <w:t xml:space="preserve">) from </w:t>
      </w:r>
      <w:r>
        <w:t>LOINC</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6B68BD">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D4003B" w:rsidRPr="00AC1A3F" w:rsidRDefault="00D4003B" w:rsidP="00D4003B">
      <w:pPr>
        <w:numPr>
          <w:ilvl w:val="1"/>
          <w:numId w:val="24"/>
        </w:numPr>
        <w:spacing w:before="0" w:after="40" w:line="260" w:lineRule="exact"/>
      </w:pPr>
      <w:r w:rsidRPr="00AC1A3F">
        <w:t xml:space="preserve">represents the point in time that the most recent </w:t>
      </w:r>
      <w:r>
        <w:t>Occupation</w:t>
      </w:r>
      <w:r w:rsidRPr="00AC1A3F">
        <w:t xml:space="preserve"> </w:t>
      </w:r>
      <w:r w:rsidR="008E6B5A">
        <w:t xml:space="preserve">Observation </w:t>
      </w:r>
      <w:r w:rsidRPr="00AC1A3F">
        <w:t>component entry was added.</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 </w:t>
      </w:r>
      <w:r w:rsidRPr="00AC1A3F">
        <w:rPr>
          <w:rFonts w:ascii="Courier New" w:hAnsi="Courier New" w:cs="TimesNewRomanPSMT"/>
          <w:b/>
          <w:bCs/>
          <w:sz w:val="20"/>
        </w:rPr>
        <w:t>component</w:t>
      </w:r>
      <w:r w:rsidRPr="00AC1A3F">
        <w:t>.</w:t>
      </w:r>
    </w:p>
    <w:p w:rsidR="00D4003B" w:rsidRPr="00AC1A3F" w:rsidRDefault="00D4003B" w:rsidP="00D4003B">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“COMP”.</w:t>
      </w:r>
    </w:p>
    <w:p w:rsidR="00D4003B" w:rsidRPr="00AC1A3F" w:rsidRDefault="00D4003B" w:rsidP="00D90C37">
      <w:pPr>
        <w:numPr>
          <w:ilvl w:val="1"/>
          <w:numId w:val="24"/>
        </w:numPr>
        <w:spacing w:before="0" w:after="40" w:line="260" w:lineRule="exact"/>
      </w:pPr>
      <w:r w:rsidRPr="00AC1A3F">
        <w:rPr>
          <w:rStyle w:val="keyword"/>
        </w:rPr>
        <w:t>SHALL</w:t>
      </w:r>
      <w:r w:rsidRPr="00AC1A3F">
        <w:t xml:space="preserve"> contain exactly one [1..1] </w:t>
      </w:r>
      <w:r>
        <w:rPr>
          <w:rStyle w:val="HyperlinkCourierBold"/>
          <w:color w:val="auto"/>
        </w:rPr>
        <w:t>Occupation</w:t>
      </w:r>
      <w:r w:rsidRPr="00AC1A3F">
        <w:rPr>
          <w:rStyle w:val="HyperlinkCourierBold"/>
          <w:color w:val="auto"/>
        </w:rPr>
        <w:t xml:space="preserve"> Observation</w:t>
      </w:r>
      <w:r w:rsidRPr="00AC1A3F">
        <w:rPr>
          <w:rStyle w:val="XMLname"/>
        </w:rPr>
        <w:t xml:space="preserve"> (</w:t>
      </w:r>
      <w:r w:rsidR="00D90C37" w:rsidRPr="00D90C37">
        <w:rPr>
          <w:rStyle w:val="XMLname"/>
        </w:rPr>
        <w:t>1.3.6.1.4.1.19376.1.5.3.1.4.20.6</w:t>
      </w:r>
      <w:r w:rsidRPr="00E96005">
        <w:rPr>
          <w:rStyle w:val="XMLname"/>
        </w:rPr>
        <w:t>)</w:t>
      </w:r>
      <w:r w:rsidRPr="00E96005">
        <w:t>.</w:t>
      </w:r>
    </w:p>
    <w:p w:rsidR="00D4003B" w:rsidRDefault="00D4003B" w:rsidP="00D4003B">
      <w:pPr>
        <w:pStyle w:val="BodyText"/>
        <w:rPr>
          <w:rFonts w:ascii="Arial" w:hAnsi="Arial"/>
          <w:b/>
          <w:noProof w:val="0"/>
          <w:kern w:val="28"/>
        </w:rPr>
      </w:pPr>
    </w:p>
    <w:p w:rsidR="00D4003B" w:rsidRDefault="00D4003B" w:rsidP="00D4003B">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6.3.4.E5</w:t>
      </w:r>
      <w:r>
        <w:rPr>
          <w:color w:val="FF0000"/>
        </w:rPr>
        <w:t>:</w:t>
      </w:r>
      <w:r w:rsidR="00513D71">
        <w:rPr>
          <w:color w:val="FF0000"/>
        </w:rPr>
        <w:t>Employment Status Observation</w:t>
      </w:r>
    </w:p>
    <w:p w:rsidR="002E27B0" w:rsidRPr="002A219D" w:rsidRDefault="002E27B0" w:rsidP="002E27B0">
      <w:pPr>
        <w:keepNext/>
        <w:spacing w:before="60" w:after="60"/>
        <w:jc w:val="center"/>
        <w:rPr>
          <w:rFonts w:ascii="Arial" w:hAnsi="Arial"/>
          <w:b/>
          <w:sz w:val="22"/>
        </w:rPr>
      </w:pPr>
      <w:r w:rsidRPr="002A219D">
        <w:rPr>
          <w:rFonts w:ascii="Arial" w:hAnsi="Arial"/>
          <w:b/>
          <w:sz w:val="22"/>
        </w:rPr>
        <w:t>Table 6.3.4.E</w:t>
      </w:r>
      <w:r>
        <w:rPr>
          <w:rFonts w:ascii="Arial" w:hAnsi="Arial"/>
          <w:b/>
          <w:sz w:val="22"/>
        </w:rPr>
        <w:t>5</w:t>
      </w:r>
      <w:r w:rsidRPr="002A219D">
        <w:rPr>
          <w:rFonts w:ascii="Arial" w:hAnsi="Arial"/>
          <w:b/>
          <w:sz w:val="22"/>
        </w:rPr>
        <w:t xml:space="preserve">-1 </w:t>
      </w:r>
      <w:r>
        <w:rPr>
          <w:rFonts w:ascii="Arial" w:hAnsi="Arial"/>
          <w:b/>
          <w:sz w:val="22"/>
        </w:rPr>
        <w:t>Employment Status Observation</w:t>
      </w:r>
      <w:r w:rsidRPr="002A219D">
        <w:rPr>
          <w:rFonts w:ascii="Arial" w:hAnsi="Arial"/>
          <w:b/>
          <w:sz w:val="22"/>
        </w:rPr>
        <w:t xml:space="preserve"> Entry</w:t>
      </w:r>
      <w:r w:rsidR="00C91428">
        <w:rPr>
          <w:rFonts w:ascii="Arial" w:hAnsi="Arial"/>
          <w:b/>
          <w:sz w:val="22"/>
        </w:rPr>
        <w:t xml:space="preserve"> </w:t>
      </w:r>
      <w:r w:rsidR="003E0CA0" w:rsidRPr="003E0CA0">
        <w:rPr>
          <w:rStyle w:val="XMLname"/>
        </w:rPr>
        <w:t>1.3.6.1.4.1.19376.1.5.3.1.4.20.4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2E27B0" w:rsidRPr="002A219D" w:rsidTr="004A0B83">
        <w:tc>
          <w:tcPr>
            <w:tcW w:w="1400" w:type="pct"/>
            <w:gridSpan w:val="4"/>
            <w:shd w:val="clear" w:color="auto" w:fill="E6E6E6"/>
            <w:vAlign w:val="center"/>
          </w:tcPr>
          <w:p w:rsidR="002E27B0" w:rsidRPr="002A219D" w:rsidRDefault="002E27B0"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2E27B0" w:rsidRPr="002A219D" w:rsidRDefault="002E27B0" w:rsidP="004A0B83">
            <w:pPr>
              <w:spacing w:before="40" w:after="40"/>
              <w:ind w:left="72" w:right="72"/>
              <w:rPr>
                <w:sz w:val="18"/>
              </w:rPr>
            </w:pPr>
            <w:r>
              <w:rPr>
                <w:sz w:val="18"/>
              </w:rPr>
              <w:t>Employment Status Observation Entry</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2E27B0" w:rsidRPr="002A219D" w:rsidRDefault="003E0CA0" w:rsidP="004A0B83">
            <w:pPr>
              <w:spacing w:before="40" w:after="40"/>
              <w:ind w:left="72" w:right="72"/>
              <w:rPr>
                <w:rFonts w:ascii="Tahoma" w:hAnsi="Tahoma" w:cs="Tahoma"/>
                <w:sz w:val="16"/>
                <w:szCs w:val="16"/>
              </w:rPr>
            </w:pPr>
            <w:r w:rsidRPr="003E0CA0">
              <w:rPr>
                <w:rStyle w:val="XMLname"/>
              </w:rPr>
              <w:t>1.3.6.1.4.1.19376.1.5.3.1.4.20.4</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2E27B0" w:rsidRPr="002A219D" w:rsidRDefault="002E27B0" w:rsidP="004A0B83">
            <w:pPr>
              <w:spacing w:before="40" w:after="40"/>
              <w:ind w:left="72" w:right="72"/>
              <w:rPr>
                <w:rFonts w:ascii="Tahoma" w:hAnsi="Tahoma" w:cs="Tahoma"/>
                <w:sz w:val="16"/>
                <w:szCs w:val="16"/>
              </w:rPr>
            </w:pPr>
          </w:p>
          <w:p w:rsidR="002E27B0" w:rsidRPr="002A219D" w:rsidRDefault="002E27B0" w:rsidP="004A0B83">
            <w:pPr>
              <w:spacing w:before="40" w:after="40"/>
              <w:ind w:right="72"/>
              <w:rPr>
                <w:sz w:val="18"/>
              </w:rPr>
            </w:pP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2E27B0" w:rsidRPr="002A219D" w:rsidRDefault="00431239" w:rsidP="004A0B83">
            <w:pPr>
              <w:spacing w:before="40" w:after="40"/>
              <w:ind w:left="72" w:right="72"/>
              <w:rPr>
                <w:rFonts w:ascii="Tahoma" w:hAnsi="Tahoma" w:cs="Tahoma"/>
                <w:sz w:val="16"/>
                <w:szCs w:val="16"/>
              </w:rPr>
            </w:pPr>
            <w:r>
              <w:rPr>
                <w:sz w:val="18"/>
              </w:rPr>
              <w:t>An employment status observation entry is a clinical statement about a person’s employment status at a point in time. An employment status observation recorded two years ago represents the person’s employment status at that time. An employment status observation recorded today represents the person’s employment status at this more current point in time.</w:t>
            </w:r>
          </w:p>
        </w:tc>
      </w:tr>
      <w:tr w:rsidR="002E27B0" w:rsidRPr="002A219D" w:rsidTr="00AF6A4E">
        <w:tc>
          <w:tcPr>
            <w:tcW w:w="725"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Data </w:t>
            </w:r>
            <w:r w:rsidRPr="002A219D">
              <w:rPr>
                <w:rFonts w:ascii="Arial" w:hAnsi="Arial"/>
                <w:b/>
                <w:sz w:val="20"/>
              </w:rPr>
              <w:lastRenderedPageBreak/>
              <w:t>Type</w:t>
            </w:r>
          </w:p>
        </w:tc>
        <w:tc>
          <w:tcPr>
            <w:tcW w:w="1973"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lastRenderedPageBreak/>
              <w:t xml:space="preserve">Value </w:t>
            </w:r>
          </w:p>
        </w:tc>
      </w:tr>
      <w:tr w:rsidR="002E27B0" w:rsidRPr="002A219D" w:rsidTr="00AF6A4E">
        <w:tc>
          <w:tcPr>
            <w:tcW w:w="725" w:type="pct"/>
            <w:gridSpan w:val="2"/>
            <w:vAlign w:val="center"/>
          </w:tcPr>
          <w:p w:rsidR="002E27B0" w:rsidRDefault="002E27B0" w:rsidP="004A0B83">
            <w:pPr>
              <w:spacing w:before="40" w:after="40"/>
              <w:ind w:left="72" w:right="72"/>
              <w:rPr>
                <w:sz w:val="18"/>
              </w:rPr>
            </w:pPr>
            <w:proofErr w:type="spellStart"/>
            <w:r>
              <w:rPr>
                <w:sz w:val="18"/>
              </w:rPr>
              <w:lastRenderedPageBreak/>
              <w:t>ClassCode</w:t>
            </w:r>
            <w:proofErr w:type="spellEnd"/>
            <w:r>
              <w:rPr>
                <w:sz w:val="18"/>
              </w:rPr>
              <w:t>=</w:t>
            </w:r>
          </w:p>
          <w:p w:rsidR="002E27B0" w:rsidRDefault="002E27B0" w:rsidP="004A0B83">
            <w:pPr>
              <w:spacing w:before="40" w:after="40"/>
              <w:ind w:left="72" w:right="72"/>
              <w:rPr>
                <w:sz w:val="18"/>
              </w:rPr>
            </w:pPr>
            <w:r>
              <w:rPr>
                <w:sz w:val="18"/>
              </w:rPr>
              <w:t>“</w:t>
            </w:r>
            <w:r w:rsidR="00431239">
              <w:rPr>
                <w:sz w:val="18"/>
              </w:rPr>
              <w:t>OBS</w:t>
            </w:r>
            <w:r>
              <w:rPr>
                <w:sz w:val="18"/>
              </w:rPr>
              <w:t>”</w:t>
            </w:r>
          </w:p>
          <w:p w:rsidR="002E27B0" w:rsidRDefault="002E27B0" w:rsidP="004A0B83">
            <w:pPr>
              <w:spacing w:before="40" w:after="40"/>
              <w:ind w:left="72" w:right="72"/>
              <w:rPr>
                <w:sz w:val="18"/>
              </w:rPr>
            </w:pPr>
            <w:proofErr w:type="spellStart"/>
            <w:r>
              <w:rPr>
                <w:sz w:val="18"/>
              </w:rPr>
              <w:t>MoodCode</w:t>
            </w:r>
            <w:proofErr w:type="spellEnd"/>
            <w:r>
              <w:rPr>
                <w:sz w:val="18"/>
              </w:rPr>
              <w:t>=</w:t>
            </w:r>
          </w:p>
          <w:p w:rsidR="002E27B0" w:rsidRPr="002A219D" w:rsidRDefault="002E27B0" w:rsidP="004A0B83">
            <w:pPr>
              <w:spacing w:before="40" w:after="40"/>
              <w:ind w:left="72" w:right="72"/>
              <w:rPr>
                <w:sz w:val="18"/>
              </w:rPr>
            </w:pPr>
            <w:r>
              <w:rPr>
                <w:sz w:val="18"/>
              </w:rPr>
              <w:t>“EVN”</w:t>
            </w:r>
          </w:p>
        </w:tc>
        <w:tc>
          <w:tcPr>
            <w:tcW w:w="1726" w:type="pct"/>
            <w:gridSpan w:val="4"/>
            <w:vAlign w:val="center"/>
          </w:tcPr>
          <w:p w:rsidR="002E27B0" w:rsidRDefault="002E27B0" w:rsidP="004A0B83">
            <w:pPr>
              <w:spacing w:before="40" w:after="40"/>
              <w:ind w:left="72" w:right="72"/>
              <w:rPr>
                <w:sz w:val="18"/>
              </w:rPr>
            </w:pPr>
            <w:r>
              <w:rPr>
                <w:sz w:val="18"/>
              </w:rPr>
              <w:t xml:space="preserve">Code = </w:t>
            </w:r>
            <w:r w:rsidR="001872E0" w:rsidRPr="001872E0">
              <w:rPr>
                <w:sz w:val="18"/>
              </w:rPr>
              <w:t>74165-2</w:t>
            </w:r>
          </w:p>
          <w:p w:rsidR="002E27B0" w:rsidRDefault="002E27B0" w:rsidP="004A0B83">
            <w:pPr>
              <w:spacing w:before="40" w:after="40"/>
              <w:ind w:left="72" w:right="72"/>
              <w:rPr>
                <w:sz w:val="18"/>
              </w:rPr>
            </w:pPr>
            <w:r>
              <w:rPr>
                <w:sz w:val="18"/>
              </w:rPr>
              <w:t xml:space="preserve">Display Name = </w:t>
            </w:r>
            <w:r w:rsidR="00C91428">
              <w:rPr>
                <w:sz w:val="18"/>
              </w:rPr>
              <w:t xml:space="preserve">History of </w:t>
            </w:r>
            <w:r w:rsidR="00431239">
              <w:rPr>
                <w:sz w:val="18"/>
              </w:rPr>
              <w:t>Employment Status</w:t>
            </w:r>
          </w:p>
          <w:p w:rsidR="002E27B0" w:rsidRPr="00C91428" w:rsidRDefault="002E27B0" w:rsidP="004A0B83">
            <w:pPr>
              <w:spacing w:before="40" w:after="40"/>
              <w:ind w:left="72" w:right="72"/>
              <w:rPr>
                <w:sz w:val="18"/>
              </w:rPr>
            </w:pPr>
            <w:proofErr w:type="spellStart"/>
            <w:r w:rsidRPr="00C91428">
              <w:rPr>
                <w:sz w:val="18"/>
              </w:rPr>
              <w:t>CodeSystem</w:t>
            </w:r>
            <w:proofErr w:type="spellEnd"/>
            <w:r w:rsidRPr="00C91428">
              <w:rPr>
                <w:sz w:val="18"/>
              </w:rPr>
              <w:t xml:space="preserve"> = 2.16.840.1.113883.6.1</w:t>
            </w:r>
          </w:p>
          <w:p w:rsidR="002E27B0" w:rsidRPr="00C91428" w:rsidRDefault="002E27B0" w:rsidP="004A0B83">
            <w:pPr>
              <w:spacing w:before="40" w:after="40"/>
              <w:ind w:left="72" w:right="72"/>
              <w:rPr>
                <w:sz w:val="18"/>
              </w:rPr>
            </w:pPr>
            <w:proofErr w:type="spellStart"/>
            <w:r w:rsidRPr="00C91428">
              <w:rPr>
                <w:sz w:val="18"/>
              </w:rPr>
              <w:t>CodeSystemName</w:t>
            </w:r>
            <w:proofErr w:type="spellEnd"/>
            <w:r w:rsidRPr="00C91428">
              <w:rPr>
                <w:sz w:val="18"/>
              </w:rPr>
              <w:t>=LOINC</w:t>
            </w:r>
          </w:p>
          <w:p w:rsidR="00AF6A4E" w:rsidRPr="002A219D" w:rsidRDefault="00AF6A4E" w:rsidP="004A0B83">
            <w:pPr>
              <w:spacing w:before="40" w:after="40"/>
              <w:ind w:left="72" w:right="72"/>
              <w:rPr>
                <w:sz w:val="18"/>
              </w:rPr>
            </w:pPr>
            <w:r w:rsidRPr="00C91428">
              <w:rPr>
                <w:sz w:val="18"/>
              </w:rPr>
              <w:t>Should this be LOINC or SNOMED CT?</w:t>
            </w:r>
          </w:p>
          <w:p w:rsidR="002E27B0" w:rsidRPr="002A219D" w:rsidRDefault="002E27B0" w:rsidP="004A0B83">
            <w:pPr>
              <w:spacing w:before="40" w:after="40"/>
              <w:ind w:left="72" w:right="72"/>
              <w:rPr>
                <w:sz w:val="18"/>
              </w:rPr>
            </w:pPr>
          </w:p>
        </w:tc>
        <w:tc>
          <w:tcPr>
            <w:tcW w:w="576" w:type="pct"/>
            <w:vAlign w:val="center"/>
          </w:tcPr>
          <w:p w:rsidR="002E27B0" w:rsidRPr="001079C5" w:rsidRDefault="004A0B83" w:rsidP="004A0B83">
            <w:pPr>
              <w:spacing w:before="40" w:after="40"/>
              <w:ind w:left="72" w:right="72"/>
              <w:rPr>
                <w:sz w:val="18"/>
                <w:szCs w:val="18"/>
              </w:rPr>
            </w:pPr>
            <w:r w:rsidRPr="001079C5">
              <w:rPr>
                <w:sz w:val="18"/>
                <w:szCs w:val="18"/>
              </w:rPr>
              <w:t>Observation</w:t>
            </w:r>
          </w:p>
        </w:tc>
        <w:tc>
          <w:tcPr>
            <w:tcW w:w="1973" w:type="pct"/>
            <w:gridSpan w:val="4"/>
            <w:vAlign w:val="center"/>
          </w:tcPr>
          <w:p w:rsidR="002E27B0" w:rsidRPr="001079C5" w:rsidRDefault="001079C5" w:rsidP="001079C5">
            <w:pPr>
              <w:spacing w:before="40" w:after="40"/>
              <w:ind w:left="72" w:right="72"/>
              <w:rPr>
                <w:sz w:val="18"/>
                <w:szCs w:val="18"/>
              </w:rPr>
            </w:pPr>
            <w:r w:rsidRPr="001079C5">
              <w:rPr>
                <w:sz w:val="18"/>
                <w:szCs w:val="18"/>
              </w:rPr>
              <w:t xml:space="preserve">Value </w:t>
            </w:r>
            <w:proofErr w:type="spellStart"/>
            <w:r w:rsidRPr="001079C5">
              <w:rPr>
                <w:sz w:val="18"/>
                <w:szCs w:val="18"/>
              </w:rPr>
              <w:t>xsi:type</w:t>
            </w:r>
            <w:proofErr w:type="spellEnd"/>
            <w:r w:rsidRPr="001079C5">
              <w:rPr>
                <w:sz w:val="18"/>
                <w:szCs w:val="18"/>
              </w:rPr>
              <w:t xml:space="preserve"> = “CD” from value set </w:t>
            </w:r>
            <w:proofErr w:type="spellStart"/>
            <w:r w:rsidRPr="00CC549F">
              <w:rPr>
                <w:sz w:val="18"/>
                <w:szCs w:val="18"/>
              </w:rPr>
              <w:t>PHVS_</w:t>
            </w:r>
            <w:r>
              <w:rPr>
                <w:sz w:val="18"/>
                <w:szCs w:val="18"/>
              </w:rPr>
              <w:t>EmploymentStatus</w:t>
            </w:r>
            <w:r w:rsidRPr="00CC549F">
              <w:rPr>
                <w:sz w:val="18"/>
                <w:szCs w:val="18"/>
              </w:rPr>
              <w:t>_ODH</w:t>
            </w:r>
            <w:proofErr w:type="spellEnd"/>
            <w:r>
              <w:rPr>
                <w:sz w:val="18"/>
                <w:szCs w:val="18"/>
              </w:rPr>
              <w:t xml:space="preserve"> </w:t>
            </w:r>
            <w:r w:rsidRPr="001079C5">
              <w:rPr>
                <w:sz w:val="18"/>
                <w:szCs w:val="18"/>
              </w:rPr>
              <w:t>2.16.840.1.114222.4.11.7129</w:t>
            </w:r>
          </w:p>
        </w:tc>
      </w:tr>
      <w:tr w:rsidR="002E27B0" w:rsidRPr="002A219D" w:rsidTr="004A0B83">
        <w:trPr>
          <w:gridAfter w:val="1"/>
          <w:wAfter w:w="9" w:type="pct"/>
        </w:trPr>
        <w:tc>
          <w:tcPr>
            <w:tcW w:w="438"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Vocabulary Constraint</w:t>
            </w:r>
          </w:p>
        </w:tc>
      </w:tr>
    </w:tbl>
    <w:p w:rsidR="002E27B0" w:rsidRDefault="002E27B0" w:rsidP="002E27B0">
      <w:pPr>
        <w:pStyle w:val="BodyText"/>
        <w:rPr>
          <w:rFonts w:ascii="Arial" w:hAnsi="Arial"/>
          <w:b/>
          <w:noProof w:val="0"/>
          <w:kern w:val="28"/>
        </w:rPr>
      </w:pPr>
    </w:p>
    <w:p w:rsidR="002E27B0" w:rsidRPr="00AC1A3F" w:rsidRDefault="002E27B0" w:rsidP="002E27B0">
      <w:pPr>
        <w:keepNext/>
        <w:spacing w:before="240" w:after="60"/>
        <w:ind w:left="810" w:hanging="810"/>
        <w:outlineLvl w:val="4"/>
        <w:rPr>
          <w:rFonts w:ascii="Arial" w:hAnsi="Arial"/>
          <w:b/>
          <w:kern w:val="28"/>
          <w:sz w:val="28"/>
        </w:rPr>
      </w:pPr>
      <w:r w:rsidRPr="00AC1A3F">
        <w:rPr>
          <w:rFonts w:ascii="Arial" w:hAnsi="Arial"/>
          <w:b/>
          <w:kern w:val="28"/>
          <w:sz w:val="28"/>
        </w:rPr>
        <w:t>6.3.4.E</w:t>
      </w:r>
      <w:r w:rsidR="00AF6A4E">
        <w:rPr>
          <w:rFonts w:ascii="Arial" w:hAnsi="Arial"/>
          <w:b/>
          <w:kern w:val="28"/>
          <w:sz w:val="28"/>
        </w:rPr>
        <w:t>5</w:t>
      </w:r>
      <w:r w:rsidRPr="00AC1A3F">
        <w:rPr>
          <w:rFonts w:ascii="Arial" w:hAnsi="Arial"/>
          <w:b/>
          <w:kern w:val="28"/>
          <w:sz w:val="28"/>
        </w:rPr>
        <w:t xml:space="preserve"> Employment Status </w:t>
      </w:r>
      <w:r w:rsidR="003473CF">
        <w:rPr>
          <w:rFonts w:ascii="Arial" w:hAnsi="Arial"/>
          <w:b/>
          <w:kern w:val="28"/>
          <w:sz w:val="28"/>
        </w:rPr>
        <w:t>Observation</w:t>
      </w:r>
    </w:p>
    <w:p w:rsidR="002E27B0" w:rsidRPr="00AC1A3F" w:rsidRDefault="002B68A1" w:rsidP="002E27B0">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002E27B0" w:rsidRPr="00AC1A3F">
        <w:rPr>
          <w:rFonts w:ascii="Courier New" w:eastAsia="SimSun" w:hAnsi="Courier New" w:cs="Courier New"/>
          <w:sz w:val="20"/>
          <w:lang w:eastAsia="zh-CN"/>
        </w:rPr>
        <w:t xml:space="preserve">: </w:t>
      </w:r>
      <w:proofErr w:type="spellStart"/>
      <w:r w:rsidR="002E27B0" w:rsidRPr="00AC1A3F">
        <w:rPr>
          <w:rFonts w:ascii="Courier New" w:eastAsia="SimSun" w:hAnsi="Courier New" w:cs="Courier New"/>
          <w:sz w:val="20"/>
          <w:lang w:eastAsia="zh-CN"/>
        </w:rPr>
        <w:t>templateId</w:t>
      </w:r>
      <w:proofErr w:type="spellEnd"/>
      <w:r w:rsidR="002E27B0" w:rsidRPr="00AC1A3F">
        <w:rPr>
          <w:rFonts w:ascii="Courier New" w:eastAsia="SimSun" w:hAnsi="Courier New" w:cs="Courier New"/>
          <w:sz w:val="20"/>
          <w:lang w:eastAsia="zh-CN"/>
        </w:rPr>
        <w:t xml:space="preserve"> </w:t>
      </w:r>
      <w:r w:rsidR="003E0CA0" w:rsidRPr="003E0CA0">
        <w:rPr>
          <w:rStyle w:val="XMLname"/>
        </w:rPr>
        <w:t>1.3.6.1.4.1.19376.1.5.3.1.4.20.4</w:t>
      </w:r>
      <w:r w:rsidR="002E27B0" w:rsidRPr="00AC1A3F" w:rsidDel="004B63D0">
        <w:rPr>
          <w:rFonts w:ascii="Courier New" w:eastAsia="SimSun" w:hAnsi="Courier New" w:cs="Courier New"/>
          <w:sz w:val="20"/>
          <w:lang w:eastAsia="zh-CN"/>
        </w:rPr>
        <w:t xml:space="preserve"> </w:t>
      </w:r>
      <w:r w:rsidR="002E27B0" w:rsidRPr="00AC1A3F">
        <w:rPr>
          <w:rFonts w:ascii="Courier New" w:eastAsia="SimSun" w:hAnsi="Courier New" w:cs="Courier New"/>
          <w:sz w:val="20"/>
          <w:lang w:eastAsia="zh-CN"/>
        </w:rPr>
        <w:t>(open)]</w:t>
      </w:r>
    </w:p>
    <w:p w:rsidR="002E27B0" w:rsidRPr="00AC1A3F" w:rsidRDefault="002E27B0" w:rsidP="002E27B0">
      <w:pPr>
        <w:ind w:left="720"/>
      </w:pPr>
      <w:r w:rsidRPr="00AC1A3F">
        <w:t xml:space="preserve">An Employment Status </w:t>
      </w:r>
      <w:r w:rsidR="00AF6A4E">
        <w:t>Entry</w:t>
      </w:r>
      <w:r w:rsidRPr="00AC1A3F">
        <w:t xml:space="preserve"> </w:t>
      </w:r>
      <w:r w:rsidR="00AF6A4E">
        <w:t>is a</w:t>
      </w:r>
      <w:r w:rsidRPr="00AC1A3F">
        <w:t xml:space="preserve"> clinical statement about the subject’s employment status</w:t>
      </w:r>
      <w:r w:rsidR="00AF6A4E">
        <w:t xml:space="preserve"> at the point in time the statement is recorded.</w:t>
      </w:r>
    </w:p>
    <w:p w:rsidR="002E27B0" w:rsidRPr="00AC1A3F" w:rsidRDefault="002E27B0" w:rsidP="002E27B0"/>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sidR="00AF6A4E">
        <w:rPr>
          <w:rFonts w:ascii="Courier New" w:hAnsi="Courier New" w:cs="TimesNewRomanPSMT"/>
          <w:sz w:val="20"/>
        </w:rPr>
        <w:t>OBS</w:t>
      </w:r>
      <w:r w:rsidRPr="00AC1A3F">
        <w:rPr>
          <w:rFonts w:ascii="Courier New" w:hAnsi="Courier New" w:cs="TimesNewRomanPSMT"/>
          <w:sz w:val="20"/>
        </w:rPr>
        <w:t>"</w:t>
      </w:r>
      <w:r w:rsidRPr="00AC1A3F">
        <w:t xml:space="preserve"> </w:t>
      </w:r>
      <w:r w:rsidR="003473CF" w:rsidRPr="00695874">
        <w:rPr>
          <w:rFonts w:ascii="Courier New" w:hAnsi="Courier New" w:cs="TimesNewRomanPSMT"/>
          <w:sz w:val="20"/>
        </w:rPr>
        <w:t>(</w:t>
      </w:r>
      <w:proofErr w:type="spellStart"/>
      <w:r w:rsidR="003473CF" w:rsidRPr="00695874">
        <w:rPr>
          <w:rFonts w:ascii="Courier New" w:hAnsi="Courier New" w:cs="TimesNewRomanPSMT"/>
          <w:sz w:val="20"/>
        </w:rPr>
        <w:t>CodeSystem</w:t>
      </w:r>
      <w:proofErr w:type="spellEnd"/>
      <w:r w:rsidR="003473CF" w:rsidRPr="00695874">
        <w:rPr>
          <w:rFonts w:ascii="Courier New" w:hAnsi="Courier New" w:cs="TimesNewRomanPSMT"/>
          <w:sz w:val="20"/>
        </w:rPr>
        <w:t>: 2.16.840.1.113883.5.6 HL7ActClass)</w:t>
      </w:r>
      <w:r w:rsidRPr="00695874">
        <w:rPr>
          <w:rFonts w:ascii="Courier New" w:hAnsi="Courier New" w:cs="TimesNewRomanPSMT"/>
          <w:sz w:val="20"/>
        </w:rPr>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3473CF">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B2098E">
        <w:t xml:space="preserve"> </w:t>
      </w:r>
      <w:r w:rsidRPr="00AC1A3F">
        <w:t xml:space="preserve"> such that it</w:t>
      </w:r>
    </w:p>
    <w:p w:rsidR="002E27B0" w:rsidRPr="00AC1A3F" w:rsidRDefault="002E27B0" w:rsidP="003E0CA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rStyle w:val="XMLname"/>
        </w:rPr>
        <w:t>1.3.6.1.4.1.19376.1.5.3.1.4.20.4</w:t>
      </w:r>
      <w:r w:rsidRPr="00AC1A3F">
        <w:rPr>
          <w:rFonts w:ascii="Courier New" w:hAnsi="Courier New" w:cs="TimesNewRomanPSMT"/>
          <w:sz w:val="20"/>
        </w:rPr>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2E27B0" w:rsidRPr="00AC1A3F" w:rsidRDefault="002E27B0" w:rsidP="001872E0">
      <w:pPr>
        <w:numPr>
          <w:ilvl w:val="1"/>
          <w:numId w:val="28"/>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B2098E">
        <w:t>(</w:t>
      </w:r>
      <w:r w:rsidR="00C91428">
        <w:t xml:space="preserve">History of </w:t>
      </w:r>
      <w:r w:rsidR="00AF6A4E" w:rsidRPr="00B2098E">
        <w:t>Employment Status</w:t>
      </w:r>
      <w:r w:rsidRPr="00B2098E">
        <w:t>) from LOINC</w:t>
      </w:r>
      <w:r w:rsidR="00B2098E" w:rsidRPr="00B2098E">
        <w:t xml:space="preserve"> (</w:t>
      </w:r>
      <w:proofErr w:type="spellStart"/>
      <w:r w:rsidR="00B2098E" w:rsidRPr="00B2098E">
        <w:t>codeSystem</w:t>
      </w:r>
      <w:proofErr w:type="spellEnd"/>
      <w:r w:rsidR="00B2098E" w:rsidRPr="00B2098E">
        <w:t xml:space="preserve"> 2.16.840.1.113883.6.1)</w:t>
      </w:r>
      <w:r w:rsidRPr="00B2098E">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B2098E">
        <w:t xml:space="preserve"> </w:t>
      </w:r>
      <w:r w:rsidRPr="00AC1A3F">
        <w:t>(</w:t>
      </w:r>
      <w:proofErr w:type="spellStart"/>
      <w:r w:rsidRPr="00AC1A3F">
        <w:t>CodeSystem</w:t>
      </w:r>
      <w:proofErr w:type="spellEnd"/>
      <w:r w:rsidRPr="00AC1A3F">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B2098E">
        <w:t>)</w:t>
      </w:r>
      <w:r w:rsidRPr="00AC1A3F">
        <w:t>.</w:t>
      </w:r>
    </w:p>
    <w:p w:rsidR="00AF6A4E" w:rsidRPr="00D458D4"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00B2098E">
        <w:rPr>
          <w:rStyle w:val="keyword"/>
        </w:rPr>
        <w:t>MAY</w:t>
      </w:r>
      <w:r w:rsidRPr="00D458D4">
        <w:t xml:space="preserve"> contain exactly one [1..1] </w:t>
      </w:r>
      <w:r w:rsidRPr="00D458D4">
        <w:rPr>
          <w:rStyle w:val="XMLnameBold"/>
        </w:rPr>
        <w:t>low</w:t>
      </w:r>
      <w:bookmarkStart w:id="16" w:name="C_8657"/>
      <w:bookmarkEnd w:id="16"/>
      <w:r w:rsidRPr="00D458D4">
        <w:t>.</w:t>
      </w:r>
    </w:p>
    <w:p w:rsidR="00AF6A4E" w:rsidRPr="00D458D4" w:rsidRDefault="00AF6A4E" w:rsidP="00DE4ABC">
      <w:pPr>
        <w:numPr>
          <w:ilvl w:val="2"/>
          <w:numId w:val="2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rsidR="00BD10B9">
        <w:t xml:space="preserve"> attribute set to UNK</w:t>
      </w:r>
      <w:r w:rsidRPr="00D458D4">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[1..1] </w:t>
      </w:r>
      <w:r w:rsidRPr="00D458D4">
        <w:rPr>
          <w:rStyle w:val="XMLnameBold"/>
        </w:rPr>
        <w:t>high</w:t>
      </w:r>
      <w:bookmarkStart w:id="17" w:name="C_8659"/>
      <w:bookmarkEnd w:id="17"/>
      <w:r w:rsidRPr="00D458D4">
        <w:t>.</w:t>
      </w:r>
    </w:p>
    <w:p w:rsidR="00AF6A4E" w:rsidRDefault="00AF6A4E" w:rsidP="00DE4ABC">
      <w:pPr>
        <w:numPr>
          <w:ilvl w:val="2"/>
          <w:numId w:val="28"/>
        </w:numPr>
        <w:spacing w:before="0" w:after="40" w:line="260" w:lineRule="exact"/>
      </w:pPr>
      <w:r>
        <w:t xml:space="preserve">The ending time </w:t>
      </w:r>
      <w:r w:rsidRPr="00D458D4">
        <w:t xml:space="preserve">&lt;high&gt; element </w:t>
      </w:r>
      <w:r w:rsidRPr="00D458D4">
        <w:rPr>
          <w:rStyle w:val="keyword"/>
        </w:rPr>
        <w:t>SHALL</w:t>
      </w:r>
      <w:r>
        <w:t xml:space="preserve"> </w:t>
      </w:r>
      <w:r w:rsidR="00BD10B9">
        <w:t>not be greater than the time the observation is made</w:t>
      </w:r>
      <w:r w:rsidRPr="00D458D4">
        <w:t>.</w:t>
      </w:r>
    </w:p>
    <w:p w:rsidR="00C91428" w:rsidRPr="00D458D4" w:rsidRDefault="00C91428" w:rsidP="00C91428">
      <w:pPr>
        <w:numPr>
          <w:ilvl w:val="0"/>
          <w:numId w:val="28"/>
        </w:numPr>
        <w:spacing w:before="0" w:after="40" w:line="260" w:lineRule="exact"/>
      </w:pPr>
      <w:r w:rsidRPr="00C91428">
        <w:rPr>
          <w:rFonts w:ascii="Bookman Old Style" w:hAnsi="Bookman Old Style"/>
          <w:sz w:val="20"/>
          <w:szCs w:val="24"/>
        </w:rPr>
        <w:t xml:space="preserve">This observation </w:t>
      </w:r>
      <w:r w:rsidRPr="00C91428">
        <w:rPr>
          <w:rFonts w:ascii="Bookman Old Style" w:hAnsi="Bookman Old Style"/>
          <w:b/>
          <w:caps/>
          <w:sz w:val="16"/>
          <w:szCs w:val="24"/>
        </w:rPr>
        <w:t>SHALL</w:t>
      </w:r>
      <w:r w:rsidRPr="00C91428">
        <w:rPr>
          <w:rFonts w:ascii="Bookman Old Style" w:hAnsi="Bookman Old Style"/>
          <w:sz w:val="20"/>
          <w:szCs w:val="24"/>
        </w:rPr>
        <w:t xml:space="preserve"> contain exactly one [1..1] </w:t>
      </w:r>
      <w:r w:rsidRPr="00C91428">
        <w:rPr>
          <w:rFonts w:ascii="Courier New" w:hAnsi="Courier New"/>
          <w:b/>
          <w:sz w:val="20"/>
          <w:szCs w:val="24"/>
        </w:rPr>
        <w:t>value</w:t>
      </w:r>
      <w:r w:rsidRPr="00C91428">
        <w:rPr>
          <w:rFonts w:ascii="Bookman Old Style" w:hAnsi="Bookman Old Style"/>
          <w:sz w:val="20"/>
          <w:szCs w:val="24"/>
        </w:rPr>
        <w:t xml:space="preserve"> with @</w:t>
      </w:r>
      <w:proofErr w:type="spellStart"/>
      <w:r w:rsidRPr="00C91428">
        <w:rPr>
          <w:rFonts w:ascii="Bookman Old Style" w:hAnsi="Bookman Old Style"/>
          <w:sz w:val="20"/>
          <w:szCs w:val="24"/>
        </w:rPr>
        <w:t>xsi:type</w:t>
      </w:r>
      <w:proofErr w:type="spellEnd"/>
      <w:r w:rsidRPr="00C91428">
        <w:rPr>
          <w:rFonts w:ascii="Bookman Old Style" w:hAnsi="Bookman Old Style"/>
          <w:sz w:val="20"/>
          <w:szCs w:val="24"/>
        </w:rPr>
        <w:t xml:space="preserve">="CD", where the @code </w:t>
      </w:r>
      <w:r w:rsidRPr="00C91428">
        <w:rPr>
          <w:rFonts w:ascii="Bookman Old Style" w:hAnsi="Bookman Old Style"/>
          <w:b/>
          <w:caps/>
          <w:sz w:val="16"/>
          <w:szCs w:val="24"/>
        </w:rPr>
        <w:t>SHOULD</w:t>
      </w:r>
      <w:r w:rsidRPr="00C91428">
        <w:rPr>
          <w:rFonts w:ascii="Bookman Old Style" w:hAnsi="Bookman Old Style"/>
          <w:sz w:val="20"/>
          <w:szCs w:val="24"/>
        </w:rPr>
        <w:t xml:space="preserve"> be selected from </w:t>
      </w:r>
      <w:proofErr w:type="spellStart"/>
      <w:r w:rsidRPr="00C91428">
        <w:rPr>
          <w:rFonts w:ascii="Bookman Old Style" w:hAnsi="Bookman Old Style"/>
          <w:sz w:val="20"/>
          <w:szCs w:val="24"/>
        </w:rPr>
        <w:t>ValueSet</w:t>
      </w:r>
      <w:proofErr w:type="spellEnd"/>
      <w:r w:rsidRPr="00C91428">
        <w:rPr>
          <w:rFonts w:ascii="Bookman Old Style" w:hAnsi="Bookman Old Style"/>
          <w:sz w:val="20"/>
          <w:szCs w:val="24"/>
        </w:rPr>
        <w:t xml:space="preserve"> </w:t>
      </w:r>
      <w:proofErr w:type="spellStart"/>
      <w:r w:rsidR="00AF4B70" w:rsidRPr="00AF4B70">
        <w:rPr>
          <w:rFonts w:ascii="Courier New" w:hAnsi="Courier New" w:cs="Courier New"/>
          <w:sz w:val="18"/>
          <w:szCs w:val="18"/>
        </w:rPr>
        <w:t>PHVS_EmploymentStatus_ODH</w:t>
      </w:r>
      <w:proofErr w:type="spellEnd"/>
      <w:r w:rsidRPr="00AF4B70">
        <w:rPr>
          <w:rFonts w:ascii="Courier New" w:hAnsi="Courier New"/>
          <w:sz w:val="18"/>
          <w:szCs w:val="18"/>
        </w:rPr>
        <w:t xml:space="preserve"> </w:t>
      </w:r>
      <w:r w:rsidR="00AF4B70" w:rsidRPr="00AF4B70">
        <w:rPr>
          <w:rFonts w:ascii="Courier New" w:hAnsi="Courier New" w:cs="Courier New"/>
          <w:sz w:val="20"/>
        </w:rPr>
        <w:t>2.16.840.1.114222.4.11.7129</w:t>
      </w:r>
      <w:r>
        <w:rPr>
          <w:rFonts w:ascii="Courier New" w:hAnsi="Courier New"/>
          <w:sz w:val="20"/>
          <w:szCs w:val="24"/>
        </w:rPr>
        <w:t xml:space="preserve"> </w:t>
      </w:r>
      <w:r w:rsidRPr="00C91428">
        <w:rPr>
          <w:rFonts w:ascii="Bookman Old Style" w:hAnsi="Bookman Old Style"/>
          <w:b/>
          <w:caps/>
          <w:sz w:val="16"/>
          <w:szCs w:val="24"/>
        </w:rPr>
        <w:t xml:space="preserve"> STATIC</w:t>
      </w:r>
    </w:p>
    <w:p w:rsidR="00692789" w:rsidRDefault="00692789">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 xml:space="preserve">Add the following section 6.3.4.E6:Usual Occupation </w:t>
      </w:r>
      <w:r w:rsidR="00F70037">
        <w:rPr>
          <w:color w:val="FF0000"/>
        </w:rPr>
        <w:t xml:space="preserve">and </w:t>
      </w:r>
      <w:r w:rsidR="00E1376C">
        <w:rPr>
          <w:color w:val="FF0000"/>
        </w:rPr>
        <w:t xml:space="preserve">Industry </w:t>
      </w:r>
      <w:r>
        <w:rPr>
          <w:color w:val="FF0000"/>
        </w:rPr>
        <w:t>Observation</w:t>
      </w:r>
    </w:p>
    <w:p w:rsidR="0010213C" w:rsidRPr="002A219D" w:rsidRDefault="0010213C" w:rsidP="0010213C">
      <w:pPr>
        <w:keepNext/>
        <w:spacing w:before="60" w:after="60"/>
        <w:jc w:val="center"/>
        <w:rPr>
          <w:rFonts w:ascii="Arial" w:hAnsi="Arial"/>
          <w:b/>
          <w:sz w:val="22"/>
        </w:rPr>
      </w:pPr>
      <w:r w:rsidRPr="002A219D">
        <w:rPr>
          <w:rFonts w:ascii="Arial" w:hAnsi="Arial"/>
          <w:b/>
          <w:sz w:val="22"/>
        </w:rPr>
        <w:lastRenderedPageBreak/>
        <w:t>Table 6.3.4.E</w:t>
      </w:r>
      <w:r>
        <w:rPr>
          <w:rFonts w:ascii="Arial" w:hAnsi="Arial"/>
          <w:b/>
          <w:sz w:val="22"/>
        </w:rPr>
        <w:t>6</w:t>
      </w:r>
      <w:r w:rsidRPr="002A219D">
        <w:rPr>
          <w:rFonts w:ascii="Arial" w:hAnsi="Arial"/>
          <w:b/>
          <w:sz w:val="22"/>
        </w:rPr>
        <w:t xml:space="preserve">-1 </w:t>
      </w:r>
      <w:r>
        <w:rPr>
          <w:rFonts w:ascii="Arial" w:hAnsi="Arial"/>
          <w:b/>
          <w:sz w:val="22"/>
        </w:rPr>
        <w:t xml:space="preserve">Usual Occupation </w:t>
      </w:r>
      <w:r w:rsidR="00E1376C">
        <w:rPr>
          <w:rFonts w:ascii="Arial" w:hAnsi="Arial"/>
          <w:b/>
          <w:sz w:val="22"/>
        </w:rPr>
        <w:t xml:space="preserve">and Usual Industry </w:t>
      </w:r>
      <w:r>
        <w:rPr>
          <w:rFonts w:ascii="Arial" w:hAnsi="Arial"/>
          <w:b/>
          <w:sz w:val="22"/>
        </w:rPr>
        <w:t>Observation</w:t>
      </w:r>
      <w:r w:rsidRPr="002A219D">
        <w:rPr>
          <w:rFonts w:ascii="Arial" w:hAnsi="Arial"/>
          <w:b/>
          <w:sz w:val="22"/>
        </w:rPr>
        <w:t xml:space="preserve"> Entry</w:t>
      </w:r>
      <w:r w:rsidR="00F70037">
        <w:rPr>
          <w:rFonts w:ascii="Arial" w:hAnsi="Arial"/>
          <w:b/>
          <w:sz w:val="22"/>
        </w:rPr>
        <w:t xml:space="preserve"> </w:t>
      </w:r>
      <w:r w:rsidR="001F5EF0" w:rsidRPr="001F5EF0">
        <w:rPr>
          <w:rStyle w:val="XMLname"/>
        </w:rPr>
        <w:t>1.3.6.1.4.1.19376.1.5.3.1.4.20.5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0213C" w:rsidRPr="002A219D" w:rsidTr="004A0B83">
        <w:tc>
          <w:tcPr>
            <w:tcW w:w="1400" w:type="pct"/>
            <w:gridSpan w:val="4"/>
            <w:shd w:val="clear" w:color="auto" w:fill="E6E6E6"/>
            <w:vAlign w:val="center"/>
          </w:tcPr>
          <w:p w:rsidR="0010213C" w:rsidRPr="002A219D" w:rsidRDefault="0010213C"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0213C" w:rsidRPr="002A219D" w:rsidRDefault="0010213C" w:rsidP="004A0B83">
            <w:pPr>
              <w:spacing w:before="40" w:after="40"/>
              <w:ind w:left="72" w:right="72"/>
              <w:rPr>
                <w:sz w:val="18"/>
              </w:rPr>
            </w:pPr>
            <w:r>
              <w:rPr>
                <w:sz w:val="18"/>
              </w:rPr>
              <w:t xml:space="preserve">Usual Occupation </w:t>
            </w:r>
            <w:r w:rsidR="00E1376C">
              <w:rPr>
                <w:sz w:val="18"/>
              </w:rPr>
              <w:t xml:space="preserve">and Usual Industry </w:t>
            </w:r>
            <w:r>
              <w:rPr>
                <w:sz w:val="18"/>
              </w:rPr>
              <w:t>Observation Entry</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0213C" w:rsidRPr="002A219D" w:rsidRDefault="001F5EF0" w:rsidP="004A0B83">
            <w:pPr>
              <w:spacing w:before="40" w:after="40"/>
              <w:ind w:left="72" w:right="72"/>
              <w:rPr>
                <w:rFonts w:ascii="Tahoma" w:hAnsi="Tahoma" w:cs="Tahoma"/>
                <w:sz w:val="16"/>
                <w:szCs w:val="16"/>
              </w:rPr>
            </w:pPr>
            <w:r w:rsidRPr="001F5EF0">
              <w:rPr>
                <w:rStyle w:val="XMLname"/>
              </w:rPr>
              <w:t>1.3.6.1.4.1.19376.1.5.3.1.4.20.5</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0213C" w:rsidRPr="002A219D" w:rsidRDefault="0010213C" w:rsidP="004A0B83">
            <w:pPr>
              <w:spacing w:before="40" w:after="40"/>
              <w:ind w:left="72" w:right="72"/>
              <w:rPr>
                <w:rFonts w:ascii="Tahoma" w:hAnsi="Tahoma" w:cs="Tahoma"/>
                <w:sz w:val="16"/>
                <w:szCs w:val="16"/>
              </w:rPr>
            </w:pPr>
          </w:p>
          <w:p w:rsidR="0010213C" w:rsidRPr="002A219D" w:rsidRDefault="0010213C" w:rsidP="004A0B83">
            <w:pPr>
              <w:spacing w:before="40" w:after="40"/>
              <w:ind w:right="72"/>
              <w:rPr>
                <w:sz w:val="18"/>
              </w:rPr>
            </w:pP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0213C" w:rsidRPr="002A219D" w:rsidRDefault="0010213C" w:rsidP="00E1376C">
            <w:pPr>
              <w:spacing w:before="40" w:after="40"/>
              <w:ind w:left="72" w:right="72"/>
              <w:rPr>
                <w:rFonts w:ascii="Tahoma" w:hAnsi="Tahoma" w:cs="Tahoma"/>
                <w:sz w:val="16"/>
                <w:szCs w:val="16"/>
              </w:rPr>
            </w:pPr>
            <w:r>
              <w:rPr>
                <w:sz w:val="18"/>
              </w:rPr>
              <w:t xml:space="preserve">A Usual Occupation </w:t>
            </w:r>
            <w:r w:rsidR="00F70037">
              <w:rPr>
                <w:sz w:val="18"/>
              </w:rPr>
              <w:t xml:space="preserve">and </w:t>
            </w:r>
            <w:r w:rsidR="00E1376C">
              <w:rPr>
                <w:sz w:val="18"/>
              </w:rPr>
              <w:t xml:space="preserve">Industry </w:t>
            </w:r>
            <w:r>
              <w:rPr>
                <w:sz w:val="18"/>
              </w:rPr>
              <w:t xml:space="preserve">Observation entry is a clinical statement about a person’s usual employment </w:t>
            </w:r>
            <w:r w:rsidR="00E1376C">
              <w:rPr>
                <w:sz w:val="18"/>
              </w:rPr>
              <w:t xml:space="preserve">and Usual Industry, </w:t>
            </w:r>
            <w:r>
              <w:rPr>
                <w:sz w:val="18"/>
              </w:rPr>
              <w:t>which is defined to be the occupation held for the longest period of time over the course of a person’s career</w:t>
            </w:r>
            <w:r w:rsidR="00E1376C">
              <w:rPr>
                <w:sz w:val="18"/>
              </w:rPr>
              <w:t xml:space="preserve"> and the industry in which the person has worked for the longest. The entry </w:t>
            </w:r>
            <w:r>
              <w:rPr>
                <w:sz w:val="18"/>
              </w:rPr>
              <w:t xml:space="preserve">represents the person’s usual occupation </w:t>
            </w:r>
            <w:r w:rsidR="00E1376C">
              <w:rPr>
                <w:sz w:val="18"/>
              </w:rPr>
              <w:t xml:space="preserve">and usual industry </w:t>
            </w:r>
            <w:r>
              <w:rPr>
                <w:sz w:val="18"/>
              </w:rPr>
              <w:t>at the point in time when the observation is recorded.</w:t>
            </w:r>
          </w:p>
        </w:tc>
      </w:tr>
      <w:tr w:rsidR="0010213C" w:rsidRPr="002A219D" w:rsidTr="004A0B83">
        <w:tc>
          <w:tcPr>
            <w:tcW w:w="725"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Value </w:t>
            </w:r>
          </w:p>
        </w:tc>
      </w:tr>
      <w:tr w:rsidR="0010213C" w:rsidRPr="002174F3" w:rsidTr="004A0B83">
        <w:tc>
          <w:tcPr>
            <w:tcW w:w="725" w:type="pct"/>
            <w:gridSpan w:val="2"/>
            <w:vAlign w:val="center"/>
          </w:tcPr>
          <w:p w:rsidR="0010213C" w:rsidRDefault="0010213C" w:rsidP="004A0B83">
            <w:pPr>
              <w:spacing w:before="40" w:after="40"/>
              <w:ind w:left="72" w:right="72"/>
              <w:rPr>
                <w:sz w:val="18"/>
              </w:rPr>
            </w:pPr>
            <w:proofErr w:type="spellStart"/>
            <w:r>
              <w:rPr>
                <w:sz w:val="18"/>
              </w:rPr>
              <w:t>ClassCode</w:t>
            </w:r>
            <w:proofErr w:type="spellEnd"/>
            <w:r>
              <w:rPr>
                <w:sz w:val="18"/>
              </w:rPr>
              <w:t>=</w:t>
            </w:r>
          </w:p>
          <w:p w:rsidR="0010213C" w:rsidRDefault="0010213C" w:rsidP="004A0B83">
            <w:pPr>
              <w:spacing w:before="40" w:after="40"/>
              <w:ind w:left="72" w:right="72"/>
              <w:rPr>
                <w:sz w:val="18"/>
              </w:rPr>
            </w:pPr>
            <w:r>
              <w:rPr>
                <w:sz w:val="18"/>
              </w:rPr>
              <w:t>“OBS”</w:t>
            </w:r>
          </w:p>
          <w:p w:rsidR="0010213C" w:rsidRDefault="0010213C" w:rsidP="004A0B83">
            <w:pPr>
              <w:spacing w:before="40" w:after="40"/>
              <w:ind w:left="72" w:right="72"/>
              <w:rPr>
                <w:sz w:val="18"/>
              </w:rPr>
            </w:pPr>
            <w:proofErr w:type="spellStart"/>
            <w:r>
              <w:rPr>
                <w:sz w:val="18"/>
              </w:rPr>
              <w:t>MoodCode</w:t>
            </w:r>
            <w:proofErr w:type="spellEnd"/>
            <w:r>
              <w:rPr>
                <w:sz w:val="18"/>
              </w:rPr>
              <w:t>=</w:t>
            </w:r>
          </w:p>
          <w:p w:rsidR="0010213C" w:rsidRPr="002A219D" w:rsidRDefault="0010213C" w:rsidP="004A0B83">
            <w:pPr>
              <w:spacing w:before="40" w:after="40"/>
              <w:ind w:left="72" w:right="72"/>
              <w:rPr>
                <w:sz w:val="18"/>
              </w:rPr>
            </w:pPr>
            <w:r>
              <w:rPr>
                <w:sz w:val="18"/>
              </w:rPr>
              <w:t>“EVN”</w:t>
            </w:r>
          </w:p>
        </w:tc>
        <w:tc>
          <w:tcPr>
            <w:tcW w:w="1726" w:type="pct"/>
            <w:gridSpan w:val="4"/>
            <w:vAlign w:val="center"/>
          </w:tcPr>
          <w:p w:rsidR="0010213C" w:rsidRDefault="0010213C" w:rsidP="004A0B83">
            <w:pPr>
              <w:spacing w:before="40" w:after="40"/>
              <w:ind w:left="72" w:right="72"/>
              <w:rPr>
                <w:sz w:val="18"/>
              </w:rPr>
            </w:pPr>
            <w:r>
              <w:rPr>
                <w:sz w:val="18"/>
              </w:rPr>
              <w:t xml:space="preserve">Code = </w:t>
            </w:r>
            <w:r w:rsidR="001872E0" w:rsidRPr="001872E0">
              <w:rPr>
                <w:sz w:val="18"/>
              </w:rPr>
              <w:t>74164-5</w:t>
            </w:r>
          </w:p>
          <w:p w:rsidR="0010213C" w:rsidRDefault="0010213C" w:rsidP="004A0B83">
            <w:pPr>
              <w:spacing w:before="40" w:after="40"/>
              <w:ind w:left="72" w:right="72"/>
              <w:rPr>
                <w:sz w:val="18"/>
              </w:rPr>
            </w:pPr>
            <w:r>
              <w:rPr>
                <w:sz w:val="18"/>
              </w:rPr>
              <w:t xml:space="preserve">Display Name = </w:t>
            </w:r>
            <w:r w:rsidR="004A0B83">
              <w:rPr>
                <w:sz w:val="18"/>
              </w:rPr>
              <w:t xml:space="preserve">Usual Occupation </w:t>
            </w:r>
            <w:r w:rsidR="00F70037">
              <w:rPr>
                <w:sz w:val="18"/>
              </w:rPr>
              <w:t xml:space="preserve">and Industry </w:t>
            </w:r>
            <w:proofErr w:type="spellStart"/>
            <w:r w:rsidR="004A0B83">
              <w:rPr>
                <w:sz w:val="18"/>
              </w:rPr>
              <w:t>Hx</w:t>
            </w:r>
            <w:proofErr w:type="spellEnd"/>
          </w:p>
          <w:p w:rsidR="0010213C" w:rsidRPr="00F70037" w:rsidRDefault="0010213C" w:rsidP="004A0B83">
            <w:pPr>
              <w:spacing w:before="40" w:after="40"/>
              <w:ind w:left="72" w:right="72"/>
              <w:rPr>
                <w:sz w:val="18"/>
              </w:rPr>
            </w:pPr>
            <w:proofErr w:type="spellStart"/>
            <w:r w:rsidRPr="00F70037">
              <w:rPr>
                <w:sz w:val="18"/>
              </w:rPr>
              <w:t>CodeSystem</w:t>
            </w:r>
            <w:proofErr w:type="spellEnd"/>
            <w:r w:rsidRPr="00F70037">
              <w:rPr>
                <w:sz w:val="18"/>
              </w:rPr>
              <w:t xml:space="preserve"> = 2.16.840.1.113883.6.1</w:t>
            </w:r>
          </w:p>
          <w:p w:rsidR="0010213C" w:rsidRPr="00F70037" w:rsidRDefault="0010213C" w:rsidP="004A0B83">
            <w:pPr>
              <w:spacing w:before="40" w:after="40"/>
              <w:ind w:left="72" w:right="72"/>
              <w:rPr>
                <w:sz w:val="18"/>
              </w:rPr>
            </w:pPr>
            <w:proofErr w:type="spellStart"/>
            <w:r w:rsidRPr="00F70037">
              <w:rPr>
                <w:sz w:val="18"/>
              </w:rPr>
              <w:t>CodeSystemName</w:t>
            </w:r>
            <w:proofErr w:type="spellEnd"/>
            <w:r w:rsidRPr="00F70037">
              <w:rPr>
                <w:sz w:val="18"/>
              </w:rPr>
              <w:t>=LOINC</w:t>
            </w:r>
          </w:p>
          <w:p w:rsidR="0010213C" w:rsidRPr="002A219D" w:rsidRDefault="0010213C" w:rsidP="004A0B83">
            <w:pPr>
              <w:spacing w:before="40" w:after="40"/>
              <w:ind w:left="72" w:right="72"/>
              <w:rPr>
                <w:sz w:val="18"/>
              </w:rPr>
            </w:pPr>
            <w:r w:rsidRPr="00F70037">
              <w:rPr>
                <w:sz w:val="18"/>
              </w:rPr>
              <w:t>Should this be LOINC or SNOM</w:t>
            </w:r>
            <w:r w:rsidR="00C91428" w:rsidRPr="00F70037">
              <w:rPr>
                <w:sz w:val="18"/>
              </w:rPr>
              <w:t>ED CT</w:t>
            </w:r>
          </w:p>
          <w:p w:rsidR="0010213C" w:rsidRPr="002A219D" w:rsidRDefault="0010213C" w:rsidP="004A0B83">
            <w:pPr>
              <w:spacing w:before="40" w:after="40"/>
              <w:ind w:left="72" w:right="72"/>
              <w:rPr>
                <w:sz w:val="18"/>
              </w:rPr>
            </w:pPr>
          </w:p>
        </w:tc>
        <w:tc>
          <w:tcPr>
            <w:tcW w:w="576" w:type="pct"/>
            <w:vAlign w:val="center"/>
          </w:tcPr>
          <w:p w:rsidR="0010213C" w:rsidRPr="002A219D" w:rsidRDefault="004A0B83" w:rsidP="004A0B83">
            <w:pPr>
              <w:spacing w:before="40" w:after="40"/>
              <w:ind w:left="72" w:right="72"/>
              <w:rPr>
                <w:sz w:val="18"/>
              </w:rPr>
            </w:pPr>
            <w:r>
              <w:rPr>
                <w:sz w:val="18"/>
              </w:rPr>
              <w:t>Observation</w:t>
            </w:r>
          </w:p>
        </w:tc>
        <w:tc>
          <w:tcPr>
            <w:tcW w:w="1973" w:type="pct"/>
            <w:gridSpan w:val="4"/>
            <w:vAlign w:val="center"/>
          </w:tcPr>
          <w:p w:rsidR="0010213C" w:rsidRPr="002A219D" w:rsidRDefault="004A0B83" w:rsidP="002174F3">
            <w:pPr>
              <w:spacing w:before="40" w:after="40"/>
              <w:ind w:left="72" w:right="72"/>
              <w:rPr>
                <w:sz w:val="18"/>
              </w:rPr>
            </w:pPr>
            <w:r>
              <w:rPr>
                <w:sz w:val="18"/>
              </w:rPr>
              <w:t>Value</w:t>
            </w:r>
            <w:r w:rsidR="00F70037">
              <w:rPr>
                <w:sz w:val="18"/>
              </w:rPr>
              <w:t xml:space="preserve"> </w:t>
            </w:r>
            <w:proofErr w:type="spellStart"/>
            <w:r w:rsidR="00F70037">
              <w:rPr>
                <w:sz w:val="18"/>
              </w:rPr>
              <w:t>xsi:type</w:t>
            </w:r>
            <w:proofErr w:type="spellEnd"/>
            <w:r w:rsidR="00F70037">
              <w:rPr>
                <w:sz w:val="18"/>
              </w:rPr>
              <w:t xml:space="preserve"> = “CD” from value set </w:t>
            </w:r>
            <w:r w:rsidR="002174F3" w:rsidRPr="002174F3">
              <w:rPr>
                <w:sz w:val="18"/>
              </w:rPr>
              <w:t>PHVS_Occupation_CDC_Census2010</w:t>
            </w:r>
            <w:r w:rsidR="00E96005">
              <w:rPr>
                <w:sz w:val="18"/>
              </w:rPr>
              <w:t xml:space="preserve"> </w:t>
            </w:r>
            <w:r w:rsidR="002174F3" w:rsidRPr="002174F3">
              <w:rPr>
                <w:sz w:val="18"/>
              </w:rPr>
              <w:t>2.16.840.1.114222.4.11.7186</w:t>
            </w:r>
          </w:p>
        </w:tc>
      </w:tr>
      <w:tr w:rsidR="0010213C" w:rsidRPr="002A219D" w:rsidTr="004A0B83">
        <w:trPr>
          <w:gridAfter w:val="1"/>
          <w:wAfter w:w="9" w:type="pct"/>
        </w:trPr>
        <w:tc>
          <w:tcPr>
            <w:tcW w:w="438"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Vocabulary Constraint</w:t>
            </w:r>
          </w:p>
        </w:tc>
      </w:tr>
    </w:tbl>
    <w:p w:rsidR="0010213C" w:rsidRDefault="0010213C" w:rsidP="0010213C">
      <w:pPr>
        <w:pStyle w:val="BodyText"/>
        <w:rPr>
          <w:rFonts w:ascii="Arial" w:hAnsi="Arial"/>
          <w:b/>
          <w:noProof w:val="0"/>
          <w:kern w:val="28"/>
        </w:rPr>
      </w:pPr>
    </w:p>
    <w:p w:rsidR="0010213C" w:rsidRPr="00AC1A3F" w:rsidRDefault="0010213C" w:rsidP="0010213C">
      <w:pPr>
        <w:keepNext/>
        <w:spacing w:before="240" w:after="60"/>
        <w:ind w:left="810" w:hanging="810"/>
        <w:outlineLvl w:val="4"/>
        <w:rPr>
          <w:rFonts w:ascii="Arial" w:hAnsi="Arial"/>
          <w:b/>
          <w:kern w:val="28"/>
          <w:sz w:val="28"/>
        </w:rPr>
      </w:pPr>
      <w:r w:rsidRPr="00AC1A3F">
        <w:rPr>
          <w:rFonts w:ascii="Arial" w:hAnsi="Arial"/>
          <w:b/>
          <w:kern w:val="28"/>
          <w:sz w:val="28"/>
        </w:rPr>
        <w:t>6.3.4.E</w:t>
      </w:r>
      <w:r w:rsidR="00DF3FA1">
        <w:rPr>
          <w:rFonts w:ascii="Arial" w:hAnsi="Arial"/>
          <w:b/>
          <w:kern w:val="28"/>
          <w:sz w:val="28"/>
        </w:rPr>
        <w:t>6</w:t>
      </w:r>
      <w:r w:rsidRPr="00AC1A3F">
        <w:rPr>
          <w:rFonts w:ascii="Arial" w:hAnsi="Arial"/>
          <w:b/>
          <w:kern w:val="28"/>
          <w:sz w:val="28"/>
        </w:rPr>
        <w:t xml:space="preserve"> </w:t>
      </w:r>
      <w:r w:rsidR="00DF3FA1">
        <w:rPr>
          <w:rFonts w:ascii="Arial" w:hAnsi="Arial"/>
          <w:b/>
          <w:kern w:val="28"/>
          <w:sz w:val="28"/>
        </w:rPr>
        <w:t>Usual Occupation</w:t>
      </w:r>
      <w:r w:rsidRPr="00AC1A3F">
        <w:rPr>
          <w:rFonts w:ascii="Arial" w:hAnsi="Arial"/>
          <w:b/>
          <w:kern w:val="28"/>
          <w:sz w:val="28"/>
        </w:rPr>
        <w:t xml:space="preserve"> </w:t>
      </w:r>
      <w:r w:rsidR="00F70037">
        <w:rPr>
          <w:rFonts w:ascii="Arial" w:hAnsi="Arial"/>
          <w:b/>
          <w:kern w:val="28"/>
          <w:sz w:val="28"/>
        </w:rPr>
        <w:t xml:space="preserve">and </w:t>
      </w:r>
      <w:r w:rsidR="00C1727C">
        <w:rPr>
          <w:rFonts w:ascii="Arial" w:hAnsi="Arial"/>
          <w:b/>
          <w:kern w:val="28"/>
          <w:sz w:val="28"/>
        </w:rPr>
        <w:t xml:space="preserve">Industry </w:t>
      </w:r>
      <w:r w:rsidR="00DF3FA1">
        <w:rPr>
          <w:rFonts w:ascii="Arial" w:hAnsi="Arial"/>
          <w:b/>
          <w:kern w:val="28"/>
          <w:sz w:val="28"/>
        </w:rPr>
        <w:t xml:space="preserve">Observation </w:t>
      </w:r>
      <w:r>
        <w:rPr>
          <w:rFonts w:ascii="Arial" w:hAnsi="Arial"/>
          <w:b/>
          <w:kern w:val="28"/>
          <w:sz w:val="28"/>
        </w:rPr>
        <w:t>Entry</w:t>
      </w:r>
    </w:p>
    <w:p w:rsidR="0010213C" w:rsidRPr="00AC1A3F" w:rsidRDefault="002B68A1" w:rsidP="0010213C">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0010213C" w:rsidRPr="00AC1A3F">
        <w:rPr>
          <w:rFonts w:ascii="Courier New" w:eastAsia="SimSun" w:hAnsi="Courier New" w:cs="Courier New"/>
          <w:sz w:val="20"/>
          <w:lang w:eastAsia="zh-CN"/>
        </w:rPr>
        <w:t xml:space="preserve">: </w:t>
      </w:r>
      <w:proofErr w:type="spellStart"/>
      <w:r w:rsidR="0010213C" w:rsidRPr="00AC1A3F">
        <w:rPr>
          <w:rFonts w:ascii="Courier New" w:eastAsia="SimSun" w:hAnsi="Courier New" w:cs="Courier New"/>
          <w:sz w:val="20"/>
          <w:lang w:eastAsia="zh-CN"/>
        </w:rPr>
        <w:t>templateId</w:t>
      </w:r>
      <w:proofErr w:type="spellEnd"/>
      <w:r w:rsidR="0010213C" w:rsidRPr="00AC1A3F">
        <w:rPr>
          <w:rFonts w:ascii="Courier New" w:eastAsia="SimSun" w:hAnsi="Courier New" w:cs="Courier New"/>
          <w:sz w:val="20"/>
          <w:lang w:eastAsia="zh-CN"/>
        </w:rPr>
        <w:t xml:space="preserve"> </w:t>
      </w:r>
      <w:r w:rsidR="001F5EF0" w:rsidRPr="001F5EF0">
        <w:rPr>
          <w:rStyle w:val="XMLname"/>
        </w:rPr>
        <w:t>1.3.6.1.4.1.19376.1.5.3.1.4.20.5</w:t>
      </w:r>
      <w:r w:rsidR="001F5EF0" w:rsidRPr="001F5EF0">
        <w:rPr>
          <w:rStyle w:val="XMLname"/>
          <w:rFonts w:eastAsia="SimSun"/>
        </w:rPr>
        <w:t xml:space="preserve"> </w:t>
      </w:r>
      <w:r w:rsidR="0010213C" w:rsidRPr="00AC1A3F">
        <w:rPr>
          <w:rFonts w:ascii="Courier New" w:eastAsia="SimSun" w:hAnsi="Courier New" w:cs="Courier New"/>
          <w:sz w:val="20"/>
          <w:lang w:eastAsia="zh-CN"/>
        </w:rPr>
        <w:t>(open)]</w:t>
      </w:r>
    </w:p>
    <w:p w:rsidR="0010213C" w:rsidRPr="00AC1A3F" w:rsidRDefault="0010213C" w:rsidP="0010213C">
      <w:pPr>
        <w:ind w:left="720"/>
      </w:pPr>
      <w:r w:rsidRPr="00AC1A3F">
        <w:t>A</w:t>
      </w:r>
      <w:r w:rsidR="00DF3FA1">
        <w:t xml:space="preserve"> Usual</w:t>
      </w:r>
      <w:r w:rsidRPr="00AC1A3F">
        <w:t xml:space="preserve"> </w:t>
      </w:r>
      <w:r w:rsidR="00DF3FA1">
        <w:t xml:space="preserve">Occupation </w:t>
      </w:r>
      <w:r w:rsidR="00C1727C">
        <w:t>an</w:t>
      </w:r>
      <w:r w:rsidR="00F70037">
        <w:t xml:space="preserve">d </w:t>
      </w:r>
      <w:r w:rsidR="00C1727C">
        <w:t xml:space="preserve">Industry </w:t>
      </w:r>
      <w:r w:rsidR="00DF3FA1">
        <w:t xml:space="preserve">Observation </w:t>
      </w:r>
      <w:r>
        <w:t>Entry</w:t>
      </w:r>
      <w:r w:rsidRPr="00AC1A3F">
        <w:t xml:space="preserve"> </w:t>
      </w:r>
      <w:r>
        <w:t>is a</w:t>
      </w:r>
      <w:r w:rsidRPr="00AC1A3F">
        <w:t xml:space="preserve"> clinical statement about</w:t>
      </w:r>
      <w:r w:rsidR="00DF3FA1">
        <w:t xml:space="preserve"> the type of occupation which the subject has held for the longest</w:t>
      </w:r>
      <w:r>
        <w:t xml:space="preserve"> </w:t>
      </w:r>
      <w:r w:rsidR="00DF3FA1">
        <w:t xml:space="preserve">duration through his or her working history, </w:t>
      </w:r>
      <w:r>
        <w:t>at the point in</w:t>
      </w:r>
      <w:r w:rsidR="00C1727C">
        <w:t xml:space="preserve"> time the statement is recorded, and the industry in which the subject has been employed the longest. It optionally includes the duration for each.</w:t>
      </w:r>
    </w:p>
    <w:p w:rsidR="0010213C" w:rsidRPr="00AC1A3F" w:rsidRDefault="0010213C" w:rsidP="0010213C"/>
    <w:p w:rsidR="00695874" w:rsidRPr="00695874"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[1..1]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00695874" w:rsidRPr="00695874">
        <w:rPr>
          <w:rFonts w:ascii="Courier New" w:hAnsi="Courier New" w:cs="TimesNewRomanPSMT"/>
          <w:sz w:val="20"/>
        </w:rPr>
        <w:t>(</w:t>
      </w:r>
      <w:proofErr w:type="spellStart"/>
      <w:r w:rsidR="00695874" w:rsidRPr="00695874">
        <w:rPr>
          <w:rFonts w:ascii="Courier New" w:hAnsi="Courier New" w:cs="TimesNewRomanPSMT"/>
          <w:sz w:val="20"/>
        </w:rPr>
        <w:t>CodeSystem</w:t>
      </w:r>
      <w:proofErr w:type="spellEnd"/>
      <w:r w:rsidR="00695874" w:rsidRPr="00695874">
        <w:rPr>
          <w:rFonts w:ascii="Courier New" w:hAnsi="Courier New" w:cs="TimesNewRomanPSMT"/>
          <w:sz w:val="20"/>
        </w:rPr>
        <w:t>: 2.16.840.1.113883.5.6 HL7ActClass).</w:t>
      </w:r>
    </w:p>
    <w:p w:rsidR="0010213C" w:rsidRPr="00AC1A3F"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[1..1] </w:t>
      </w:r>
      <w:r w:rsidRPr="00695874">
        <w:rPr>
          <w:rFonts w:ascii="Courier New" w:hAnsi="Courier New" w:cs="TimesNewRomanPSMT"/>
          <w:b/>
          <w:bCs/>
          <w:sz w:val="20"/>
        </w:rPr>
        <w:t>@</w:t>
      </w:r>
      <w:proofErr w:type="spellStart"/>
      <w:r w:rsidRPr="00695874">
        <w:rPr>
          <w:rFonts w:ascii="Courier New" w:hAnsi="Courier New" w:cs="TimesNewRomanPSMT"/>
          <w:b/>
          <w:bCs/>
          <w:sz w:val="20"/>
        </w:rPr>
        <w:t>moodCode</w:t>
      </w:r>
      <w:proofErr w:type="spellEnd"/>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rsidR="00695874">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811B1D">
        <w:t xml:space="preserve"> </w:t>
      </w:r>
      <w:r w:rsidRPr="00AC1A3F">
        <w:t>such that it</w:t>
      </w:r>
    </w:p>
    <w:p w:rsidR="0010213C" w:rsidRPr="00AC1A3F" w:rsidRDefault="0010213C" w:rsidP="001F5EF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1F5EF0" w:rsidRPr="001F5EF0">
        <w:rPr>
          <w:rStyle w:val="XMLname"/>
        </w:rPr>
        <w:t>1.3.6.1.4.1.19376.1.5.3.1.4.20.5</w:t>
      </w:r>
      <w:r w:rsidRPr="00AC1A3F">
        <w:rPr>
          <w:rFonts w:ascii="Courier New" w:hAnsi="Courier New" w:cs="TimesNewRomanPSMT"/>
          <w:sz w:val="20"/>
        </w:rPr>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10213C" w:rsidRPr="00143E44" w:rsidRDefault="0010213C" w:rsidP="001872E0">
      <w:pPr>
        <w:numPr>
          <w:ilvl w:val="1"/>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1872E0" w:rsidRPr="001872E0">
        <w:t xml:space="preserve">74164-5 </w:t>
      </w:r>
      <w:r w:rsidRPr="00F70037">
        <w:t>(</w:t>
      </w:r>
      <w:r w:rsidR="003423E5" w:rsidRPr="00F70037">
        <w:t>Usual Occupation</w:t>
      </w:r>
      <w:r w:rsidR="00B41BC6" w:rsidRPr="00F70037">
        <w:t xml:space="preserve"> </w:t>
      </w:r>
      <w:r w:rsidR="00F70037" w:rsidRPr="00F70037">
        <w:t xml:space="preserve">and Industry </w:t>
      </w:r>
      <w:proofErr w:type="spellStart"/>
      <w:r w:rsidR="00B41BC6" w:rsidRPr="00F70037">
        <w:t>Hx</w:t>
      </w:r>
      <w:proofErr w:type="spellEnd"/>
      <w:r w:rsidRPr="00F70037">
        <w:t>) from LOINC</w:t>
      </w:r>
      <w:r w:rsidR="00143E44" w:rsidRPr="00F70037">
        <w:t xml:space="preserve"> </w:t>
      </w:r>
      <w:r w:rsidR="00143E44" w:rsidRPr="00143E44">
        <w:rPr>
          <w:rFonts w:ascii="Courier New" w:hAnsi="Courier New" w:cs="TimesNewRomanPSMT"/>
          <w:sz w:val="20"/>
        </w:rPr>
        <w:t>(</w:t>
      </w:r>
      <w:proofErr w:type="spellStart"/>
      <w:r w:rsidR="00143E44" w:rsidRPr="00143E44">
        <w:rPr>
          <w:rFonts w:ascii="Courier New" w:hAnsi="Courier New" w:cs="TimesNewRomanPSMT"/>
          <w:sz w:val="20"/>
        </w:rPr>
        <w:t>codeSystem</w:t>
      </w:r>
      <w:proofErr w:type="spellEnd"/>
      <w:r w:rsidR="00143E44" w:rsidRPr="00143E44">
        <w:rPr>
          <w:rFonts w:ascii="Courier New" w:hAnsi="Courier New" w:cs="TimesNewRomanPSMT"/>
          <w:sz w:val="20"/>
        </w:rPr>
        <w:t xml:space="preserve"> 2.16.840.1.113883.6.1)</w:t>
      </w:r>
      <w:r w:rsidRPr="00143E44">
        <w:rPr>
          <w:rFonts w:ascii="Courier New" w:hAnsi="Courier New" w:cs="TimesNewRomanPSMT"/>
          <w:sz w:val="20"/>
        </w:rPr>
        <w:t>.</w:t>
      </w:r>
    </w:p>
    <w:p w:rsidR="0010213C" w:rsidRPr="00666175" w:rsidRDefault="0010213C" w:rsidP="0010213C">
      <w:pPr>
        <w:numPr>
          <w:ilvl w:val="0"/>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00666175" w:rsidRPr="00666175">
        <w:rPr>
          <w:rFonts w:ascii="Courier New" w:hAnsi="Courier New" w:cs="TimesNewRomanPSMT"/>
          <w:sz w:val="20"/>
        </w:rPr>
        <w:t xml:space="preserve"> </w:t>
      </w:r>
      <w:r w:rsidRPr="00666175">
        <w:rPr>
          <w:rFonts w:ascii="Courier New" w:hAnsi="Courier New" w:cs="TimesNewRomanPSMT"/>
          <w:sz w:val="20"/>
        </w:rPr>
        <w:t>(</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00666175" w:rsidRPr="00666175">
        <w:rPr>
          <w:rFonts w:ascii="Courier New" w:hAnsi="Courier New" w:cs="TimesNewRomanPSMT"/>
          <w:sz w:val="20"/>
        </w:rPr>
        <w:t>)</w:t>
      </w:r>
      <w:r w:rsidRPr="00666175">
        <w:rPr>
          <w:rFonts w:ascii="Courier New" w:hAnsi="Courier New" w:cs="TimesNewRomanPSMT"/>
          <w:sz w:val="20"/>
        </w:rPr>
        <w:t>.</w:t>
      </w:r>
    </w:p>
    <w:p w:rsidR="00666175" w:rsidRDefault="0010213C" w:rsidP="00666175">
      <w:pPr>
        <w:numPr>
          <w:ilvl w:val="0"/>
          <w:numId w:val="28"/>
        </w:numPr>
        <w:spacing w:before="0" w:after="40" w:line="260" w:lineRule="exact"/>
      </w:pPr>
      <w:r w:rsidRPr="00AC1A3F">
        <w:rPr>
          <w:rFonts w:ascii="Bookman Old Style" w:hAnsi="Bookman Old Style"/>
          <w:b/>
          <w:caps/>
          <w:sz w:val="16"/>
        </w:rPr>
        <w:lastRenderedPageBreak/>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10213C" w:rsidRDefault="00666175" w:rsidP="00666175">
      <w:pPr>
        <w:numPr>
          <w:ilvl w:val="1"/>
          <w:numId w:val="28"/>
        </w:numPr>
        <w:spacing w:before="0" w:after="40" w:line="260" w:lineRule="exact"/>
      </w:pPr>
      <w:r>
        <w:t xml:space="preserve">Such that the </w:t>
      </w:r>
      <w:proofErr w:type="spellStart"/>
      <w:r>
        <w:t>effectiveTime</w:t>
      </w:r>
      <w:proofErr w:type="spellEnd"/>
      <w:r>
        <w:t xml:space="preserve"> </w:t>
      </w:r>
      <w:r w:rsidRPr="00666175">
        <w:rPr>
          <w:rStyle w:val="keyword"/>
        </w:rPr>
        <w:t>shall</w:t>
      </w:r>
      <w:r w:rsidRPr="00666175">
        <w:t xml:space="preserve"> be used to represent the date that the observation is collected.</w:t>
      </w:r>
    </w:p>
    <w:p w:rsidR="00FE3B31" w:rsidRPr="00D458D4" w:rsidRDefault="00FE3B31" w:rsidP="00FE3B31">
      <w:pPr>
        <w:numPr>
          <w:ilvl w:val="0"/>
          <w:numId w:val="28"/>
        </w:numPr>
        <w:spacing w:before="0" w:after="40" w:line="260" w:lineRule="exact"/>
      </w:pPr>
      <w:r w:rsidRPr="00D458D4">
        <w:rPr>
          <w:rStyle w:val="keyword"/>
        </w:rPr>
        <w:t>SHALL</w:t>
      </w:r>
      <w:r w:rsidRPr="00D458D4">
        <w:t xml:space="preserve"> contain exactly one [1..1] </w:t>
      </w:r>
      <w:r w:rsidRPr="00D458D4">
        <w:rPr>
          <w:rStyle w:val="XMLnameBold"/>
        </w:rPr>
        <w:t>value</w:t>
      </w:r>
      <w:r>
        <w:t xml:space="preserve"> with @</w:t>
      </w:r>
      <w:proofErr w:type="spellStart"/>
      <w:r>
        <w:t>xsi:type</w:t>
      </w:r>
      <w:proofErr w:type="spellEnd"/>
      <w:r>
        <w:t>="CD</w:t>
      </w:r>
      <w:r w:rsidRPr="00D458D4">
        <w:t>".</w:t>
      </w:r>
    </w:p>
    <w:p w:rsidR="00FE3B31" w:rsidRPr="00D458D4" w:rsidRDefault="00FE3B31" w:rsidP="00FE3B31">
      <w:pPr>
        <w:numPr>
          <w:ilvl w:val="1"/>
          <w:numId w:val="2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821AEC">
        <w:rPr>
          <w:rStyle w:val="XMLname"/>
        </w:rPr>
        <w:t>PHVS_Occupation_CDC_Census2010</w:t>
      </w:r>
      <w:r>
        <w:rPr>
          <w:rStyle w:val="XMLname"/>
        </w:rPr>
        <w:t xml:space="preserve"> </w:t>
      </w:r>
      <w:r w:rsidR="002174F3" w:rsidRPr="002174F3">
        <w:rPr>
          <w:sz w:val="18"/>
          <w:szCs w:val="18"/>
        </w:rPr>
        <w:t>2.16.840.1.114222.4.11.7186</w:t>
      </w:r>
      <w:r w:rsidRPr="00D458D4">
        <w:rPr>
          <w:rStyle w:val="keyword"/>
        </w:rPr>
        <w:t xml:space="preserve"> DYNAMIC</w:t>
      </w:r>
      <w:r>
        <w:t xml:space="preserve"> </w:t>
      </w:r>
    </w:p>
    <w:p w:rsidR="00FE3B31" w:rsidRDefault="00FE3B31" w:rsidP="00FE3B31">
      <w:pPr>
        <w:spacing w:before="0" w:after="40" w:line="260" w:lineRule="exact"/>
        <w:ind w:left="2520"/>
      </w:pPr>
    </w:p>
    <w:p w:rsidR="006C62C0" w:rsidRDefault="006C62C0" w:rsidP="006C62C0">
      <w:pPr>
        <w:numPr>
          <w:ilvl w:val="0"/>
          <w:numId w:val="28"/>
        </w:numPr>
        <w:spacing w:before="0" w:after="40" w:line="260" w:lineRule="exact"/>
      </w:pPr>
      <w:r>
        <w:rPr>
          <w:rStyle w:val="keyword"/>
        </w:rPr>
        <w:t>SH</w:t>
      </w:r>
      <w:r w:rsidR="005D4CAA">
        <w:rPr>
          <w:rStyle w:val="keyword"/>
        </w:rPr>
        <w:t>all</w:t>
      </w:r>
      <w:r w:rsidR="005D4CAA">
        <w:t xml:space="preserve"> contain exactly one [1</w:t>
      </w:r>
      <w:r>
        <w:t xml:space="preserve">..1] </w:t>
      </w:r>
      <w:bookmarkStart w:id="18" w:name="C_7447"/>
      <w:bookmarkEnd w:id="18"/>
      <w:r w:rsidR="005D4CAA">
        <w:rPr>
          <w:rStyle w:val="XMLnameBold"/>
        </w:rPr>
        <w:t>participant</w:t>
      </w:r>
      <w:r>
        <w:t xml:space="preserve"> such that it</w:t>
      </w:r>
    </w:p>
    <w:p w:rsidR="006C62C0" w:rsidRDefault="006C62C0" w:rsidP="005D4CAA">
      <w:pPr>
        <w:numPr>
          <w:ilvl w:val="1"/>
          <w:numId w:val="2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sidR="005D4CAA">
        <w:rPr>
          <w:rStyle w:val="XMLname"/>
        </w:rPr>
        <w:t>"IND</w:t>
      </w:r>
      <w:r>
        <w:rPr>
          <w:rStyle w:val="XMLname"/>
        </w:rPr>
        <w:t>"</w:t>
      </w:r>
      <w:r>
        <w:t xml:space="preserve"> </w:t>
      </w:r>
    </w:p>
    <w:p w:rsidR="001311D5" w:rsidRPr="001311D5" w:rsidRDefault="001311D5" w:rsidP="005D4CAA">
      <w:pPr>
        <w:numPr>
          <w:ilvl w:val="1"/>
          <w:numId w:val="2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bookmarkStart w:id="19" w:name="C_7758"/>
      <w:bookmarkEnd w:id="19"/>
      <w:r w:rsidRPr="001311D5">
        <w:rPr>
          <w:rFonts w:ascii="Bookman Old Style" w:hAnsi="Bookman Old Style"/>
          <w:sz w:val="20"/>
          <w:szCs w:val="24"/>
        </w:rPr>
        <w:t>.</w:t>
      </w:r>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1311D5" w:rsidRDefault="001311D5" w:rsidP="006A72DB">
      <w:pPr>
        <w:numPr>
          <w:ilvl w:val="3"/>
          <w:numId w:val="2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r w:rsidR="00E15B20">
        <w:rPr>
          <w:rFonts w:ascii="Bookman Old Style" w:hAnsi="Bookman Old Style"/>
          <w:sz w:val="20"/>
          <w:szCs w:val="24"/>
        </w:rPr>
        <w:t>participant/</w:t>
      </w:r>
      <w:proofErr w:type="spellStart"/>
      <w:r w:rsidR="006A72DB">
        <w:t>AssociatedEntity</w:t>
      </w:r>
      <w:proofErr w:type="spellEnd"/>
      <w:r w:rsidR="006A72DB">
        <w:t xml:space="preserve"> in the header which </w:t>
      </w:r>
      <w:r>
        <w:rPr>
          <w:rStyle w:val="keyword"/>
        </w:rPr>
        <w:t>SHALL</w:t>
      </w:r>
      <w:r>
        <w:t xml:space="preserve"> contain exactly one [1..1] </w:t>
      </w:r>
      <w:proofErr w:type="spellStart"/>
      <w:r>
        <w:rPr>
          <w:rStyle w:val="XMLnameBold"/>
        </w:rPr>
        <w:t>templateId</w:t>
      </w:r>
      <w:bookmarkStart w:id="20" w:name="C_7635"/>
      <w:bookmarkEnd w:id="20"/>
      <w:proofErr w:type="spellEnd"/>
      <w:r w:rsidR="006A72DB">
        <w:t xml:space="preserve"> </w:t>
      </w:r>
      <w:r>
        <w:t xml:space="preserve"> such that it</w:t>
      </w:r>
      <w:r w:rsidR="006A72DB">
        <w:t xml:space="preserve"> </w:t>
      </w:r>
      <w:r>
        <w:rPr>
          <w:rStyle w:val="keyword"/>
        </w:rPr>
        <w:t>SHALL</w:t>
      </w:r>
      <w:r>
        <w:t xml:space="preserve"> contain exactly one [1..1] </w:t>
      </w:r>
      <w:r>
        <w:rPr>
          <w:rStyle w:val="XMLnameBold"/>
        </w:rPr>
        <w:t>@root</w:t>
      </w:r>
      <w:r>
        <w:t>=</w:t>
      </w:r>
      <w:r>
        <w:rPr>
          <w:rStyle w:val="XMLname"/>
        </w:rPr>
        <w:t>"</w:t>
      </w:r>
      <w:r w:rsidR="006A72DB" w:rsidRPr="006A72DB">
        <w:t xml:space="preserve"> </w:t>
      </w:r>
      <w:r w:rsidR="006A72DB" w:rsidRPr="006A72DB">
        <w:rPr>
          <w:rStyle w:val="XMLname"/>
        </w:rPr>
        <w:t>1.3.6.1.4.1.19376.1.5.3.1.2.2</w:t>
      </w:r>
      <w:r>
        <w:rPr>
          <w:rStyle w:val="XMLname"/>
        </w:rPr>
        <w:t>"</w:t>
      </w:r>
      <w:bookmarkStart w:id="21" w:name="C_10524"/>
      <w:bookmarkEnd w:id="21"/>
      <w:r w:rsidR="006A72DB">
        <w:t xml:space="preserve">  (IHE </w:t>
      </w:r>
      <w:r w:rsidR="006A72DB" w:rsidRPr="006A72DB">
        <w:t>Employer and School Contacts template</w:t>
      </w:r>
      <w:r w:rsidR="006A72DB">
        <w:t>)</w:t>
      </w:r>
      <w:r>
        <w:t>.</w:t>
      </w:r>
    </w:p>
    <w:p w:rsidR="00E15B20" w:rsidRDefault="00E15B20" w:rsidP="006A72DB">
      <w:pPr>
        <w:numPr>
          <w:ilvl w:val="3"/>
          <w:numId w:val="28"/>
        </w:numPr>
        <w:spacing w:before="0" w:after="40" w:line="260" w:lineRule="exact"/>
      </w:pPr>
      <w:r>
        <w:t xml:space="preserve">The </w:t>
      </w:r>
      <w:proofErr w:type="spellStart"/>
      <w:r>
        <w:t>AssociatedEntity</w:t>
      </w:r>
      <w:proofErr w:type="spellEnd"/>
      <w:r>
        <w:t>/</w:t>
      </w:r>
      <w:proofErr w:type="spellStart"/>
      <w:r w:rsidR="00A359DF">
        <w:t>scopingOrganization</w:t>
      </w:r>
      <w:proofErr w:type="spellEnd"/>
      <w:r w:rsidR="00A359DF">
        <w:t xml:space="preserve"> shall  contain exactly one [1..1] </w:t>
      </w:r>
      <w:proofErr w:type="spellStart"/>
      <w:r w:rsidR="00A359DF">
        <w:t>standardIndustryClassCode</w:t>
      </w:r>
      <w:proofErr w:type="spellEnd"/>
      <w:r w:rsidR="00A359DF">
        <w:t xml:space="preserve"> which </w:t>
      </w:r>
      <w:r w:rsidR="00A359DF" w:rsidRPr="00D458D4">
        <w:rPr>
          <w:rStyle w:val="keyword"/>
        </w:rPr>
        <w:t>SHALL</w:t>
      </w:r>
      <w:r w:rsidR="00A359DF">
        <w:t xml:space="preserve"> be selected from </w:t>
      </w:r>
      <w:proofErr w:type="spellStart"/>
      <w:r w:rsidR="00A359DF" w:rsidRPr="00D458D4">
        <w:t>ValueSet</w:t>
      </w:r>
      <w:proofErr w:type="spellEnd"/>
      <w:r w:rsidR="00A359DF" w:rsidRPr="00D458D4">
        <w:t xml:space="preserve"> </w:t>
      </w:r>
      <w:r w:rsidR="00821AEC">
        <w:rPr>
          <w:rStyle w:val="XMLname"/>
        </w:rPr>
        <w:t>PHVS_Industry_CDC_Census2010</w:t>
      </w:r>
      <w:r w:rsidR="00A359DF">
        <w:rPr>
          <w:rStyle w:val="XMLname"/>
        </w:rPr>
        <w:t xml:space="preserve"> </w:t>
      </w:r>
      <w:r w:rsidR="002174F3" w:rsidRPr="002174F3">
        <w:rPr>
          <w:sz w:val="18"/>
          <w:szCs w:val="18"/>
        </w:rPr>
        <w:t>2.16.840.1.114222.4.11.7187</w:t>
      </w:r>
      <w:r w:rsidR="00A359DF" w:rsidRPr="00D458D4">
        <w:rPr>
          <w:rStyle w:val="keyword"/>
        </w:rPr>
        <w:t xml:space="preserve"> DYNAMIC</w:t>
      </w:r>
    </w:p>
    <w:p w:rsidR="001311D5" w:rsidRDefault="001311D5" w:rsidP="006A72DB">
      <w:pPr>
        <w:spacing w:before="0" w:after="40" w:line="260" w:lineRule="exact"/>
        <w:ind w:left="2924"/>
      </w:pPr>
    </w:p>
    <w:p w:rsidR="006A72DB" w:rsidRDefault="006A72DB" w:rsidP="006A72DB">
      <w:pPr>
        <w:numPr>
          <w:ilvl w:val="0"/>
          <w:numId w:val="2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6A72DB" w:rsidRDefault="006A72DB" w:rsidP="006A72DB">
      <w:pPr>
        <w:numPr>
          <w:ilvl w:val="1"/>
          <w:numId w:val="2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6A72DB" w:rsidRDefault="006A72DB" w:rsidP="00AF611D">
      <w:pPr>
        <w:numPr>
          <w:ilvl w:val="1"/>
          <w:numId w:val="28"/>
        </w:numPr>
        <w:spacing w:before="0" w:after="40" w:line="260" w:lineRule="exact"/>
      </w:pPr>
      <w:r>
        <w:rPr>
          <w:rStyle w:val="keyword"/>
        </w:rPr>
        <w:t>SHALL</w:t>
      </w:r>
      <w:r>
        <w:t xml:space="preserve"> contain exactly one [1..1</w:t>
      </w:r>
      <w:r w:rsidRPr="004C44EA">
        <w:t xml:space="preserve">] </w:t>
      </w:r>
      <w:r w:rsidR="0068281F">
        <w:t xml:space="preserve">Usual </w:t>
      </w:r>
      <w:r>
        <w:t>Occupation</w:t>
      </w:r>
      <w:r w:rsidRPr="004C44EA">
        <w:t xml:space="preserve"> </w:t>
      </w:r>
      <w:r>
        <w:t xml:space="preserve">Duration </w:t>
      </w:r>
      <w:r w:rsidRPr="004C44EA">
        <w:t>Observation</w:t>
      </w:r>
      <w:r w:rsidR="00A61716">
        <w:t xml:space="preserve"> </w:t>
      </w:r>
      <w:r w:rsidR="00A61716" w:rsidRPr="00AC1A3F">
        <w:rPr>
          <w:rStyle w:val="XMLname"/>
        </w:rPr>
        <w:t>(</w:t>
      </w:r>
      <w:r w:rsidR="00AF611D" w:rsidRPr="00AF611D">
        <w:rPr>
          <w:rStyle w:val="XMLname"/>
        </w:rPr>
        <w:t>1.3.6.1.4.1.19376.1.5.3.1.</w:t>
      </w:r>
      <w:r w:rsidR="00AF611D">
        <w:rPr>
          <w:rStyle w:val="XMLname"/>
        </w:rPr>
        <w:t>4.20.9</w:t>
      </w:r>
      <w:r w:rsidR="00A61716" w:rsidRPr="00A71F5B">
        <w:rPr>
          <w:rStyle w:val="XMLname"/>
        </w:rPr>
        <w:t>)</w:t>
      </w:r>
      <w:r w:rsidRPr="006B68BD">
        <w:t>.</w:t>
      </w:r>
    </w:p>
    <w:p w:rsidR="005D4CAA" w:rsidRDefault="005D4CAA" w:rsidP="006A72DB">
      <w:pPr>
        <w:spacing w:before="0" w:after="40" w:line="260" w:lineRule="exact"/>
      </w:pPr>
    </w:p>
    <w:p w:rsidR="00FE3B31" w:rsidRDefault="00FE3B31" w:rsidP="00FE3B31">
      <w:pPr>
        <w:numPr>
          <w:ilvl w:val="0"/>
          <w:numId w:val="2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FE3B31" w:rsidRDefault="00FE3B31" w:rsidP="00FE3B31">
      <w:pPr>
        <w:numPr>
          <w:ilvl w:val="1"/>
          <w:numId w:val="2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rsidR="005D4CAA">
        <w:t>)</w:t>
      </w:r>
      <w:r>
        <w:t>.</w:t>
      </w:r>
    </w:p>
    <w:p w:rsidR="00FE3B31" w:rsidRDefault="00FE3B31" w:rsidP="00AF611D">
      <w:pPr>
        <w:numPr>
          <w:ilvl w:val="1"/>
          <w:numId w:val="28"/>
        </w:numPr>
        <w:spacing w:before="0" w:after="40" w:line="260" w:lineRule="exact"/>
      </w:pPr>
      <w:r>
        <w:rPr>
          <w:rStyle w:val="keyword"/>
        </w:rPr>
        <w:t>SHALL</w:t>
      </w:r>
      <w:r>
        <w:t xml:space="preserve"> contain exactly one [1..1</w:t>
      </w:r>
      <w:r w:rsidRPr="004C44EA">
        <w:t xml:space="preserve">] </w:t>
      </w:r>
      <w:r w:rsidR="0068281F">
        <w:t xml:space="preserve">Usual </w:t>
      </w:r>
      <w:r w:rsidRPr="004C44EA">
        <w:t xml:space="preserve">Industry </w:t>
      </w:r>
      <w:r w:rsidR="006A72DB">
        <w:t xml:space="preserve">Duration </w:t>
      </w:r>
      <w:r w:rsidRPr="004C44EA">
        <w:t>Observation</w:t>
      </w:r>
      <w:r w:rsidR="00A61716">
        <w:t xml:space="preserve"> </w:t>
      </w:r>
      <w:r w:rsidR="00A61716" w:rsidRPr="00AC1A3F">
        <w:rPr>
          <w:rStyle w:val="XMLname"/>
        </w:rPr>
        <w:t>(</w:t>
      </w:r>
      <w:r w:rsidR="00AF611D" w:rsidRPr="00AF611D">
        <w:rPr>
          <w:rStyle w:val="XMLname"/>
        </w:rPr>
        <w:t>1.3.6.1.4.1.19376.1.5.3.1.4.20.10</w:t>
      </w:r>
      <w:r w:rsidR="00A61716" w:rsidRPr="00A71F5B">
        <w:rPr>
          <w:rStyle w:val="XMLname"/>
        </w:rPr>
        <w:t>)</w:t>
      </w:r>
      <w:r w:rsidRPr="006B68BD">
        <w:t>.</w:t>
      </w:r>
    </w:p>
    <w:p w:rsidR="00513D71" w:rsidRDefault="00513D71">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Add the following section 6.3.4.E7 Occupation Observation</w:t>
      </w:r>
    </w:p>
    <w:p w:rsidR="009C534D" w:rsidRPr="002A219D" w:rsidRDefault="009C534D" w:rsidP="009C534D">
      <w:pPr>
        <w:keepNext/>
        <w:spacing w:before="60" w:after="60"/>
        <w:jc w:val="center"/>
        <w:rPr>
          <w:rFonts w:ascii="Arial" w:hAnsi="Arial"/>
          <w:b/>
          <w:sz w:val="22"/>
        </w:rPr>
      </w:pPr>
      <w:r w:rsidRPr="002A219D">
        <w:rPr>
          <w:rFonts w:ascii="Arial" w:hAnsi="Arial"/>
          <w:b/>
          <w:sz w:val="22"/>
        </w:rPr>
        <w:t>Table 6.3.4.E</w:t>
      </w:r>
      <w:r>
        <w:rPr>
          <w:rFonts w:ascii="Arial" w:hAnsi="Arial"/>
          <w:b/>
          <w:sz w:val="22"/>
        </w:rPr>
        <w:t>7</w:t>
      </w:r>
      <w:r w:rsidRPr="002A219D">
        <w:rPr>
          <w:rFonts w:ascii="Arial" w:hAnsi="Arial"/>
          <w:b/>
          <w:sz w:val="22"/>
        </w:rPr>
        <w:t xml:space="preserve">-1 </w:t>
      </w:r>
      <w:r>
        <w:rPr>
          <w:rFonts w:ascii="Arial" w:hAnsi="Arial"/>
          <w:b/>
          <w:sz w:val="22"/>
        </w:rPr>
        <w:t>Occupation Observation</w:t>
      </w:r>
      <w:r w:rsidRPr="002A219D">
        <w:rPr>
          <w:rFonts w:ascii="Arial" w:hAnsi="Arial"/>
          <w:b/>
          <w:sz w:val="22"/>
        </w:rPr>
        <w:t xml:space="preserve"> Entry</w:t>
      </w:r>
      <w:r w:rsidR="00E96005">
        <w:rPr>
          <w:rFonts w:ascii="Arial" w:hAnsi="Arial"/>
          <w:b/>
          <w:sz w:val="22"/>
        </w:rPr>
        <w:t xml:space="preserve"> </w:t>
      </w:r>
      <w:r w:rsidR="00D90C37" w:rsidRPr="00D90C37">
        <w:rPr>
          <w:rFonts w:ascii="Arial" w:hAnsi="Arial"/>
          <w:b/>
          <w:sz w:val="22"/>
        </w:rPr>
        <w:t>1.3.6.1.4.1.19376.1.5.3.1.4.20.6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9C534D" w:rsidRPr="002A219D" w:rsidTr="003065A7">
        <w:tc>
          <w:tcPr>
            <w:tcW w:w="1400" w:type="pct"/>
            <w:gridSpan w:val="4"/>
            <w:shd w:val="clear" w:color="auto" w:fill="E6E6E6"/>
            <w:vAlign w:val="center"/>
          </w:tcPr>
          <w:p w:rsidR="009C534D" w:rsidRPr="002A219D" w:rsidRDefault="009C534D"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9C534D" w:rsidRPr="002A219D" w:rsidRDefault="009C534D" w:rsidP="003065A7">
            <w:pPr>
              <w:spacing w:before="40" w:after="40"/>
              <w:ind w:left="72" w:right="72"/>
              <w:rPr>
                <w:sz w:val="18"/>
              </w:rPr>
            </w:pPr>
            <w:r>
              <w:rPr>
                <w:sz w:val="18"/>
              </w:rPr>
              <w:t>Occupation Observation Entry</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9C534D" w:rsidRPr="002A219D" w:rsidRDefault="00D90C37" w:rsidP="003065A7">
            <w:pPr>
              <w:spacing w:before="40" w:after="40"/>
              <w:ind w:left="72" w:right="72"/>
              <w:rPr>
                <w:rFonts w:ascii="Tahoma" w:hAnsi="Tahoma" w:cs="Tahoma"/>
                <w:sz w:val="16"/>
                <w:szCs w:val="16"/>
              </w:rPr>
            </w:pPr>
            <w:r w:rsidRPr="00D90C37">
              <w:rPr>
                <w:sz w:val="18"/>
              </w:rPr>
              <w:t>1.3.6.1.4.1.19376.1.5.3.1.4.20.6</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9C534D" w:rsidRPr="002A219D" w:rsidRDefault="009C534D" w:rsidP="003065A7">
            <w:pPr>
              <w:spacing w:before="40" w:after="40"/>
              <w:ind w:right="72"/>
              <w:rPr>
                <w:sz w:val="18"/>
              </w:rPr>
            </w:pPr>
            <w:r w:rsidRPr="009C534D">
              <w:rPr>
                <w:sz w:val="18"/>
              </w:rPr>
              <w:t xml:space="preserve"> </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9C534D" w:rsidRPr="002A219D" w:rsidRDefault="009C534D" w:rsidP="009C534D">
            <w:pPr>
              <w:spacing w:before="40" w:after="40"/>
              <w:ind w:left="72" w:right="72"/>
              <w:rPr>
                <w:rFonts w:ascii="Tahoma" w:hAnsi="Tahoma" w:cs="Tahoma"/>
                <w:sz w:val="16"/>
                <w:szCs w:val="16"/>
              </w:rPr>
            </w:pPr>
            <w:r>
              <w:rPr>
                <w:sz w:val="18"/>
              </w:rPr>
              <w:t xml:space="preserve">An Occupation Observation entry is a clinical statement about a person’s specific </w:t>
            </w:r>
            <w:r>
              <w:rPr>
                <w:sz w:val="18"/>
              </w:rPr>
              <w:lastRenderedPageBreak/>
              <w:t>employment situation includes the occupation and the industry which is required to determine the precise occupation held. The entry may also include information about the employer and locations where work has been performed.</w:t>
            </w:r>
          </w:p>
        </w:tc>
      </w:tr>
      <w:tr w:rsidR="009C534D" w:rsidRPr="002A219D" w:rsidTr="003065A7">
        <w:tc>
          <w:tcPr>
            <w:tcW w:w="725"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lastRenderedPageBreak/>
              <w:t>Class/Mood</w:t>
            </w:r>
          </w:p>
        </w:tc>
        <w:tc>
          <w:tcPr>
            <w:tcW w:w="1726"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Value </w:t>
            </w:r>
          </w:p>
        </w:tc>
      </w:tr>
      <w:tr w:rsidR="009C534D" w:rsidRPr="002A219D" w:rsidTr="003065A7">
        <w:tc>
          <w:tcPr>
            <w:tcW w:w="725" w:type="pct"/>
            <w:gridSpan w:val="2"/>
            <w:vAlign w:val="center"/>
          </w:tcPr>
          <w:p w:rsidR="009C534D" w:rsidRDefault="009C534D" w:rsidP="003065A7">
            <w:pPr>
              <w:spacing w:before="40" w:after="40"/>
              <w:ind w:left="72" w:right="72"/>
              <w:rPr>
                <w:sz w:val="18"/>
              </w:rPr>
            </w:pPr>
            <w:proofErr w:type="spellStart"/>
            <w:r>
              <w:rPr>
                <w:sz w:val="18"/>
              </w:rPr>
              <w:t>ClassCode</w:t>
            </w:r>
            <w:proofErr w:type="spellEnd"/>
            <w:r>
              <w:rPr>
                <w:sz w:val="18"/>
              </w:rPr>
              <w:t>=</w:t>
            </w:r>
          </w:p>
          <w:p w:rsidR="009C534D" w:rsidRDefault="009C534D" w:rsidP="003065A7">
            <w:pPr>
              <w:spacing w:before="40" w:after="40"/>
              <w:ind w:left="72" w:right="72"/>
              <w:rPr>
                <w:sz w:val="18"/>
              </w:rPr>
            </w:pPr>
            <w:r>
              <w:rPr>
                <w:sz w:val="18"/>
              </w:rPr>
              <w:t>“OBS”</w:t>
            </w:r>
          </w:p>
          <w:p w:rsidR="009C534D" w:rsidRDefault="009C534D" w:rsidP="003065A7">
            <w:pPr>
              <w:spacing w:before="40" w:after="40"/>
              <w:ind w:left="72" w:right="72"/>
              <w:rPr>
                <w:sz w:val="18"/>
              </w:rPr>
            </w:pPr>
            <w:proofErr w:type="spellStart"/>
            <w:r>
              <w:rPr>
                <w:sz w:val="18"/>
              </w:rPr>
              <w:t>MoodCode</w:t>
            </w:r>
            <w:proofErr w:type="spellEnd"/>
            <w:r>
              <w:rPr>
                <w:sz w:val="18"/>
              </w:rPr>
              <w:t>=</w:t>
            </w:r>
          </w:p>
          <w:p w:rsidR="009C534D" w:rsidRPr="002A219D" w:rsidRDefault="009C534D" w:rsidP="003065A7">
            <w:pPr>
              <w:spacing w:before="40" w:after="40"/>
              <w:ind w:left="72" w:right="72"/>
              <w:rPr>
                <w:sz w:val="18"/>
              </w:rPr>
            </w:pPr>
            <w:r>
              <w:rPr>
                <w:sz w:val="18"/>
              </w:rPr>
              <w:t>“EVN”</w:t>
            </w:r>
          </w:p>
        </w:tc>
        <w:tc>
          <w:tcPr>
            <w:tcW w:w="1726" w:type="pct"/>
            <w:gridSpan w:val="4"/>
            <w:vAlign w:val="center"/>
          </w:tcPr>
          <w:p w:rsidR="009C534D" w:rsidRPr="00E96005" w:rsidRDefault="009C534D" w:rsidP="003065A7">
            <w:pPr>
              <w:spacing w:before="40" w:after="40"/>
              <w:ind w:left="72" w:right="72"/>
              <w:rPr>
                <w:sz w:val="18"/>
              </w:rPr>
            </w:pPr>
            <w:r w:rsidRPr="00E96005">
              <w:rPr>
                <w:sz w:val="18"/>
              </w:rPr>
              <w:t xml:space="preserve">Code = </w:t>
            </w:r>
            <w:r w:rsidR="00CD4DC1">
              <w:rPr>
                <w:sz w:val="18"/>
              </w:rPr>
              <w:t>11340-7</w:t>
            </w:r>
          </w:p>
          <w:p w:rsidR="009C534D" w:rsidRPr="00E96005" w:rsidRDefault="009C534D" w:rsidP="003065A7">
            <w:pPr>
              <w:spacing w:before="40" w:after="40"/>
              <w:ind w:left="72" w:right="72"/>
              <w:rPr>
                <w:sz w:val="18"/>
              </w:rPr>
            </w:pPr>
            <w:r w:rsidRPr="00E96005">
              <w:rPr>
                <w:sz w:val="18"/>
              </w:rPr>
              <w:t xml:space="preserve">Display Name = </w:t>
            </w:r>
            <w:r w:rsidR="00E96005" w:rsidRPr="00E96005">
              <w:rPr>
                <w:sz w:val="18"/>
              </w:rPr>
              <w:t xml:space="preserve">History of </w:t>
            </w:r>
            <w:r w:rsidR="00B95C4D" w:rsidRPr="00E96005">
              <w:rPr>
                <w:sz w:val="18"/>
              </w:rPr>
              <w:t>Occupati</w:t>
            </w:r>
            <w:r w:rsidR="00E96005" w:rsidRPr="00E96005">
              <w:rPr>
                <w:sz w:val="18"/>
              </w:rPr>
              <w:t>on</w:t>
            </w:r>
          </w:p>
          <w:p w:rsidR="009C534D" w:rsidRPr="00E96005" w:rsidRDefault="009C534D" w:rsidP="003065A7">
            <w:pPr>
              <w:spacing w:before="40" w:after="40"/>
              <w:ind w:left="72" w:right="72"/>
              <w:rPr>
                <w:sz w:val="18"/>
              </w:rPr>
            </w:pPr>
            <w:proofErr w:type="spellStart"/>
            <w:r w:rsidRPr="00E96005">
              <w:rPr>
                <w:sz w:val="18"/>
              </w:rPr>
              <w:t>CodeSystem</w:t>
            </w:r>
            <w:proofErr w:type="spellEnd"/>
            <w:r w:rsidRPr="00E96005">
              <w:rPr>
                <w:sz w:val="18"/>
              </w:rPr>
              <w:t xml:space="preserve"> = 2.16.840.1.113883.6.1</w:t>
            </w:r>
          </w:p>
          <w:p w:rsidR="009C534D" w:rsidRPr="00E96005" w:rsidRDefault="009C534D" w:rsidP="003065A7">
            <w:pPr>
              <w:spacing w:before="40" w:after="40"/>
              <w:ind w:left="72" w:right="72"/>
              <w:rPr>
                <w:sz w:val="18"/>
              </w:rPr>
            </w:pPr>
            <w:proofErr w:type="spellStart"/>
            <w:r w:rsidRPr="00E96005">
              <w:rPr>
                <w:sz w:val="18"/>
              </w:rPr>
              <w:t>CodeSystemName</w:t>
            </w:r>
            <w:proofErr w:type="spellEnd"/>
            <w:r w:rsidRPr="00E96005">
              <w:rPr>
                <w:sz w:val="18"/>
              </w:rPr>
              <w:t>=LOINC</w:t>
            </w:r>
          </w:p>
          <w:p w:rsidR="009C534D" w:rsidRPr="00E96005" w:rsidRDefault="009C534D" w:rsidP="00E96005">
            <w:pPr>
              <w:spacing w:before="40" w:after="40"/>
              <w:ind w:right="72"/>
              <w:rPr>
                <w:sz w:val="18"/>
              </w:rPr>
            </w:pPr>
          </w:p>
        </w:tc>
        <w:tc>
          <w:tcPr>
            <w:tcW w:w="576" w:type="pct"/>
            <w:vAlign w:val="center"/>
          </w:tcPr>
          <w:p w:rsidR="009C534D" w:rsidRPr="00E96005" w:rsidRDefault="009C534D" w:rsidP="003065A7">
            <w:pPr>
              <w:spacing w:before="40" w:after="40"/>
              <w:ind w:left="72" w:right="72"/>
              <w:rPr>
                <w:sz w:val="18"/>
              </w:rPr>
            </w:pPr>
            <w:r w:rsidRPr="00E96005">
              <w:rPr>
                <w:sz w:val="18"/>
              </w:rPr>
              <w:t>Observation</w:t>
            </w:r>
          </w:p>
        </w:tc>
        <w:tc>
          <w:tcPr>
            <w:tcW w:w="1973" w:type="pct"/>
            <w:gridSpan w:val="4"/>
            <w:vAlign w:val="center"/>
          </w:tcPr>
          <w:p w:rsidR="009C534D" w:rsidRPr="002A219D" w:rsidRDefault="00E96005" w:rsidP="003065A7">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r w:rsidR="002174F3" w:rsidRPr="002174F3">
              <w:rPr>
                <w:sz w:val="18"/>
                <w:szCs w:val="18"/>
              </w:rPr>
              <w:t>PHVS_Occupation_CDC_Census2010</w:t>
            </w:r>
            <w:r w:rsidR="002174F3" w:rsidRPr="00F70037">
              <w:rPr>
                <w:sz w:val="18"/>
              </w:rPr>
              <w:t xml:space="preserve"> </w:t>
            </w:r>
            <w:r w:rsidR="002174F3" w:rsidRPr="002174F3">
              <w:rPr>
                <w:sz w:val="18"/>
                <w:szCs w:val="18"/>
              </w:rPr>
              <w:t>2.16.840.1.114222.4.11.7186</w:t>
            </w:r>
          </w:p>
        </w:tc>
      </w:tr>
      <w:tr w:rsidR="009C534D" w:rsidRPr="002A219D" w:rsidTr="003065A7">
        <w:trPr>
          <w:gridAfter w:val="1"/>
          <w:wAfter w:w="9" w:type="pct"/>
        </w:trPr>
        <w:tc>
          <w:tcPr>
            <w:tcW w:w="438"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Vocabulary Constraint</w:t>
            </w:r>
          </w:p>
        </w:tc>
      </w:tr>
    </w:tbl>
    <w:p w:rsidR="009C534D" w:rsidRDefault="009C534D" w:rsidP="009C534D">
      <w:pPr>
        <w:pStyle w:val="BodyText"/>
        <w:rPr>
          <w:rFonts w:ascii="Arial" w:hAnsi="Arial"/>
          <w:b/>
          <w:noProof w:val="0"/>
          <w:kern w:val="28"/>
        </w:rPr>
      </w:pPr>
    </w:p>
    <w:p w:rsidR="009C534D" w:rsidRPr="00AC1A3F" w:rsidRDefault="009C534D" w:rsidP="009C534D">
      <w:pPr>
        <w:keepNext/>
        <w:spacing w:before="240" w:after="60"/>
        <w:ind w:left="810" w:hanging="810"/>
        <w:outlineLvl w:val="4"/>
        <w:rPr>
          <w:rFonts w:ascii="Arial" w:hAnsi="Arial"/>
          <w:b/>
          <w:kern w:val="28"/>
          <w:sz w:val="28"/>
        </w:rPr>
      </w:pPr>
      <w:r w:rsidRPr="00AC1A3F">
        <w:rPr>
          <w:rFonts w:ascii="Arial" w:hAnsi="Arial"/>
          <w:b/>
          <w:kern w:val="28"/>
          <w:sz w:val="28"/>
        </w:rPr>
        <w:t>6.3.4.E</w:t>
      </w:r>
      <w:r w:rsidR="00C43DA2">
        <w:rPr>
          <w:rFonts w:ascii="Arial" w:hAnsi="Arial"/>
          <w:b/>
          <w:kern w:val="28"/>
          <w:sz w:val="28"/>
        </w:rPr>
        <w:t>7</w:t>
      </w:r>
      <w:r w:rsidRPr="00AC1A3F">
        <w:rPr>
          <w:rFonts w:ascii="Arial" w:hAnsi="Arial"/>
          <w:b/>
          <w:kern w:val="28"/>
          <w:sz w:val="28"/>
        </w:rPr>
        <w:t xml:space="preserve"> </w:t>
      </w:r>
      <w:r>
        <w:rPr>
          <w:rFonts w:ascii="Arial" w:hAnsi="Arial"/>
          <w:b/>
          <w:kern w:val="28"/>
          <w:sz w:val="28"/>
        </w:rPr>
        <w:t>Occupation</w:t>
      </w:r>
      <w:r w:rsidRPr="00AC1A3F">
        <w:rPr>
          <w:rFonts w:ascii="Arial" w:hAnsi="Arial"/>
          <w:b/>
          <w:kern w:val="28"/>
          <w:sz w:val="28"/>
        </w:rPr>
        <w:t xml:space="preserve"> </w:t>
      </w:r>
      <w:r>
        <w:rPr>
          <w:rFonts w:ascii="Arial" w:hAnsi="Arial"/>
          <w:b/>
          <w:kern w:val="28"/>
          <w:sz w:val="28"/>
        </w:rPr>
        <w:t>Observation Entry</w:t>
      </w:r>
    </w:p>
    <w:p w:rsidR="009C534D" w:rsidRPr="00AC1A3F" w:rsidRDefault="00C43DA2" w:rsidP="009C534D">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009C534D" w:rsidRPr="00AC1A3F">
        <w:rPr>
          <w:rFonts w:ascii="Courier New" w:eastAsia="SimSun" w:hAnsi="Courier New" w:cs="Courier New"/>
          <w:sz w:val="20"/>
          <w:lang w:eastAsia="zh-CN"/>
        </w:rPr>
        <w:t xml:space="preserve">: </w:t>
      </w:r>
      <w:proofErr w:type="spellStart"/>
      <w:r w:rsidR="009C534D" w:rsidRPr="00AC1A3F">
        <w:rPr>
          <w:rFonts w:ascii="Courier New" w:eastAsia="SimSun" w:hAnsi="Courier New" w:cs="Courier New"/>
          <w:sz w:val="20"/>
          <w:lang w:eastAsia="zh-CN"/>
        </w:rPr>
        <w:t>templateId</w:t>
      </w:r>
      <w:proofErr w:type="spellEnd"/>
      <w:r w:rsidR="009C534D" w:rsidRPr="00AC1A3F">
        <w:rPr>
          <w:rFonts w:ascii="Courier New" w:eastAsia="SimSun" w:hAnsi="Courier New" w:cs="Courier New"/>
          <w:sz w:val="20"/>
          <w:lang w:eastAsia="zh-CN"/>
        </w:rPr>
        <w:t xml:space="preserve"> </w:t>
      </w:r>
      <w:r w:rsidR="00D90C37" w:rsidRPr="00D90C37">
        <w:rPr>
          <w:rFonts w:ascii="Courier New" w:eastAsia="SimSun" w:hAnsi="Courier New" w:cs="Courier New"/>
          <w:sz w:val="20"/>
          <w:lang w:eastAsia="zh-CN"/>
        </w:rPr>
        <w:t xml:space="preserve">1.3.6.1.4.1.19376.1.5.3.1.4.20.6 </w:t>
      </w:r>
      <w:r w:rsidR="009C534D" w:rsidRPr="00AC1A3F">
        <w:rPr>
          <w:rFonts w:ascii="Courier New" w:eastAsia="SimSun" w:hAnsi="Courier New" w:cs="Courier New"/>
          <w:sz w:val="20"/>
          <w:lang w:eastAsia="zh-CN"/>
        </w:rPr>
        <w:t>(open)]</w:t>
      </w:r>
    </w:p>
    <w:p w:rsidR="009C534D" w:rsidRPr="00AC1A3F" w:rsidRDefault="009C534D" w:rsidP="009C534D">
      <w:pPr>
        <w:ind w:left="720"/>
      </w:pPr>
      <w:r w:rsidRPr="00AC1A3F">
        <w:t>A</w:t>
      </w:r>
      <w:r w:rsidR="003E1A1D">
        <w:t xml:space="preserve">n </w:t>
      </w:r>
      <w:r>
        <w:t>Occupation Observation Entry</w:t>
      </w:r>
      <w:r w:rsidRPr="00AC1A3F">
        <w:t xml:space="preserve"> </w:t>
      </w:r>
      <w:r>
        <w:t>is a</w:t>
      </w:r>
      <w:r w:rsidRPr="00AC1A3F">
        <w:t xml:space="preserve"> clinical statement about</w:t>
      </w:r>
      <w:r>
        <w:t xml:space="preserve"> the type of occupation which the subject </w:t>
      </w:r>
      <w:r w:rsidR="003E1A1D">
        <w:t xml:space="preserve">currently holds or </w:t>
      </w:r>
      <w:r>
        <w:t>has held</w:t>
      </w:r>
      <w:r w:rsidR="003E1A1D">
        <w:t xml:space="preserve"> in the past.</w:t>
      </w:r>
    </w:p>
    <w:p w:rsidR="009C534D" w:rsidRPr="00AC1A3F" w:rsidRDefault="009C534D" w:rsidP="009C534D"/>
    <w:p w:rsidR="009F0B09" w:rsidRPr="00695874"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[1..1]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p>
    <w:p w:rsidR="009F0B09" w:rsidRPr="00AC1A3F"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[1..1] </w:t>
      </w:r>
      <w:r w:rsidRPr="00695874">
        <w:rPr>
          <w:rFonts w:ascii="Courier New" w:hAnsi="Courier New" w:cs="TimesNewRomanPSMT"/>
          <w:b/>
          <w:bCs/>
          <w:sz w:val="20"/>
        </w:rPr>
        <w:t>@</w:t>
      </w:r>
      <w:proofErr w:type="spellStart"/>
      <w:r w:rsidRPr="00695874">
        <w:rPr>
          <w:rFonts w:ascii="Courier New" w:hAnsi="Courier New" w:cs="TimesNewRomanPSMT"/>
          <w:b/>
          <w:bCs/>
          <w:sz w:val="20"/>
        </w:rPr>
        <w:t>moodCode</w:t>
      </w:r>
      <w:proofErr w:type="spellEnd"/>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9F0B09" w:rsidRPr="00AC1A3F" w:rsidRDefault="009F0B09" w:rsidP="00D90C37">
      <w:pPr>
        <w:numPr>
          <w:ilvl w:val="1"/>
          <w:numId w:val="3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Fonts w:ascii="Courier New" w:hAnsi="Courier New" w:cs="TimesNewRomanPSMT"/>
          <w:sz w:val="20"/>
        </w:rPr>
        <w:t>1.3.6.1.4.1.19376.1.5.3.1.4.20.6</w:t>
      </w:r>
      <w:r w:rsidRPr="00AC1A3F">
        <w:rPr>
          <w:rFonts w:ascii="Courier New" w:hAnsi="Courier New" w:cs="TimesNewRomanPSMT"/>
          <w:sz w:val="20"/>
        </w:rP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E96005" w:rsidRPr="00AC1A3F" w:rsidRDefault="00E96005" w:rsidP="00E96005">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E96005" w:rsidRPr="00143E44" w:rsidRDefault="00E96005" w:rsidP="00E96005">
      <w:pPr>
        <w:numPr>
          <w:ilvl w:val="1"/>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CD4DC1">
        <w:t>11340-7</w:t>
      </w:r>
      <w:r w:rsidRPr="00AC1A3F">
        <w:t xml:space="preserve"> </w:t>
      </w:r>
      <w:r w:rsidRPr="00F70037">
        <w:t>(</w:t>
      </w:r>
      <w:r>
        <w:t>History of Occupation</w:t>
      </w:r>
      <w:r w:rsidRPr="00F70037">
        <w:t xml:space="preserve">) from LOINC </w:t>
      </w:r>
      <w:r w:rsidRPr="00143E44">
        <w:rPr>
          <w:rFonts w:ascii="Courier New" w:hAnsi="Courier New" w:cs="TimesNewRomanPSMT"/>
          <w:sz w:val="20"/>
        </w:rPr>
        <w:t>(</w:t>
      </w:r>
      <w:proofErr w:type="spellStart"/>
      <w:r w:rsidRPr="00143E44">
        <w:rPr>
          <w:rFonts w:ascii="Courier New" w:hAnsi="Courier New" w:cs="TimesNewRomanPSMT"/>
          <w:sz w:val="20"/>
        </w:rPr>
        <w:t>codeSystem</w:t>
      </w:r>
      <w:proofErr w:type="spellEnd"/>
      <w:r w:rsidRPr="00143E44">
        <w:rPr>
          <w:rFonts w:ascii="Courier New" w:hAnsi="Courier New" w:cs="TimesNewRomanPSMT"/>
          <w:sz w:val="20"/>
        </w:rPr>
        <w:t xml:space="preserve"> 2.16.840.1.113883.6.1).</w:t>
      </w:r>
    </w:p>
    <w:p w:rsidR="009F0B09" w:rsidRPr="00666175" w:rsidRDefault="009F0B09" w:rsidP="009F0B09">
      <w:pPr>
        <w:numPr>
          <w:ilvl w:val="0"/>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statusCode</w:t>
      </w:r>
      <w:proofErr w:type="spellEnd"/>
      <w:r w:rsidRPr="00AC1A3F">
        <w:t>=</w:t>
      </w:r>
      <w:r w:rsidRPr="00AC1A3F">
        <w:rPr>
          <w:rFonts w:ascii="Courier New" w:hAnsi="Courier New" w:cs="TimesNewRomanPSMT"/>
          <w:sz w:val="20"/>
        </w:rPr>
        <w:t>"completed"</w:t>
      </w:r>
      <w:r w:rsidRPr="00666175">
        <w:rPr>
          <w:rFonts w:ascii="Courier New" w:hAnsi="Courier New" w:cs="TimesNewRomanPSMT"/>
          <w:sz w:val="20"/>
        </w:rPr>
        <w:t xml:space="preserve"> (</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proofErr w:type="spellStart"/>
      <w:r w:rsidRPr="00AC1A3F">
        <w:rPr>
          <w:rFonts w:ascii="Courier New" w:hAnsi="Courier New" w:cs="TimesNewRomanPSMT"/>
          <w:sz w:val="20"/>
        </w:rPr>
        <w:t>ActStatus</w:t>
      </w:r>
      <w:proofErr w:type="spellEnd"/>
      <w:r w:rsidRPr="00AC1A3F">
        <w:rPr>
          <w:rFonts w:ascii="Courier New" w:hAnsi="Courier New" w:cs="TimesNewRomanPSMT"/>
          <w:sz w:val="20"/>
        </w:rPr>
        <w:t xml:space="preserve"> 2.16.840.1.113883.5.14</w:t>
      </w:r>
      <w:r w:rsidRPr="00666175">
        <w:rPr>
          <w:rFonts w:ascii="Courier New" w:hAnsi="Courier New" w:cs="TimesNewRomanPSMT"/>
          <w:sz w:val="20"/>
        </w:rPr>
        <w:t>).</w:t>
      </w:r>
    </w:p>
    <w:p w:rsidR="009F0B09"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effectiveTime</w:t>
      </w:r>
      <w:proofErr w:type="spellEnd"/>
      <w:r w:rsidRPr="00AC1A3F">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Pr>
          <w:rStyle w:val="keyword"/>
        </w:rPr>
        <w:t>SHOULD</w:t>
      </w:r>
      <w:r w:rsidRPr="00D458D4">
        <w:t xml:space="preserve"> contain exactly one [1..1] </w:t>
      </w:r>
      <w:r w:rsidRPr="00D458D4">
        <w:rPr>
          <w:rStyle w:val="XMLnameBold"/>
        </w:rPr>
        <w:t>low</w:t>
      </w:r>
      <w:r w:rsidRPr="00D458D4">
        <w:t>.</w:t>
      </w:r>
    </w:p>
    <w:p w:rsidR="001A74C7" w:rsidRPr="00D458D4" w:rsidRDefault="001A74C7" w:rsidP="001A74C7">
      <w:pPr>
        <w:numPr>
          <w:ilvl w:val="2"/>
          <w:numId w:val="3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t xml:space="preserve"> attribute set to UNK</w:t>
      </w:r>
      <w:r w:rsidRPr="00D458D4">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[1..1] </w:t>
      </w:r>
      <w:r w:rsidRPr="00D458D4">
        <w:rPr>
          <w:rStyle w:val="XMLnameBold"/>
        </w:rPr>
        <w:t>high</w:t>
      </w:r>
      <w:r w:rsidRPr="00D458D4">
        <w:t>.</w:t>
      </w:r>
    </w:p>
    <w:p w:rsidR="001A74C7" w:rsidRPr="00D458D4" w:rsidRDefault="001A74C7" w:rsidP="001A74C7">
      <w:pPr>
        <w:numPr>
          <w:ilvl w:val="2"/>
          <w:numId w:val="38"/>
        </w:numPr>
        <w:spacing w:before="0" w:after="40" w:line="260" w:lineRule="exact"/>
      </w:pPr>
      <w:r>
        <w:t xml:space="preserve">The ending time </w:t>
      </w:r>
      <w:r w:rsidRPr="00D458D4">
        <w:t xml:space="preserve">&lt;high&gt; element </w:t>
      </w:r>
      <w:r w:rsidRPr="00D458D4">
        <w:rPr>
          <w:rStyle w:val="keyword"/>
        </w:rPr>
        <w:t>SHALL</w:t>
      </w:r>
      <w:r>
        <w:t xml:space="preserve"> not be greater than the time the observation is made</w:t>
      </w:r>
      <w:r w:rsidRPr="00D458D4">
        <w:t>.</w:t>
      </w:r>
    </w:p>
    <w:p w:rsidR="009F0B09" w:rsidRPr="00D458D4" w:rsidRDefault="009F0B09" w:rsidP="009F0B09">
      <w:pPr>
        <w:numPr>
          <w:ilvl w:val="0"/>
          <w:numId w:val="38"/>
        </w:numPr>
        <w:spacing w:before="0" w:after="40" w:line="260" w:lineRule="exact"/>
      </w:pPr>
      <w:r w:rsidRPr="00D458D4">
        <w:rPr>
          <w:rStyle w:val="keyword"/>
        </w:rPr>
        <w:t>SHALL</w:t>
      </w:r>
      <w:r w:rsidRPr="00D458D4">
        <w:t xml:space="preserve"> contain exactly one [1..1] </w:t>
      </w:r>
      <w:r w:rsidRPr="00D458D4">
        <w:rPr>
          <w:rStyle w:val="XMLnameBold"/>
        </w:rPr>
        <w:t>value</w:t>
      </w:r>
      <w:r>
        <w:t xml:space="preserve"> with @</w:t>
      </w:r>
      <w:proofErr w:type="spellStart"/>
      <w:r>
        <w:t>xsi:type</w:t>
      </w:r>
      <w:proofErr w:type="spellEnd"/>
      <w:r>
        <w:t>="CD</w:t>
      </w:r>
      <w:r w:rsidRPr="00D458D4">
        <w:t>".</w:t>
      </w:r>
    </w:p>
    <w:p w:rsidR="009F0B09" w:rsidRPr="00D458D4" w:rsidRDefault="009F0B09" w:rsidP="00E96005">
      <w:pPr>
        <w:numPr>
          <w:ilvl w:val="1"/>
          <w:numId w:val="3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CC549F" w:rsidRPr="00CC549F">
        <w:rPr>
          <w:rFonts w:ascii="Courier New" w:hAnsi="Courier New" w:cs="Courier New"/>
          <w:sz w:val="20"/>
        </w:rPr>
        <w:t>PHVS_Occupation_CDC_Census2010</w:t>
      </w:r>
      <w:r>
        <w:rPr>
          <w:rStyle w:val="XMLname"/>
        </w:rPr>
        <w:t xml:space="preserve"> </w:t>
      </w:r>
      <w:r w:rsidR="00CC549F" w:rsidRPr="00CC549F">
        <w:rPr>
          <w:rStyle w:val="XMLname"/>
        </w:rPr>
        <w:t>2.16.840.1.114222.4.11.7186</w:t>
      </w:r>
      <w:r w:rsidR="00E96005">
        <w:rPr>
          <w:rStyle w:val="XMLname"/>
        </w:rPr>
        <w:t xml:space="preserve"> </w:t>
      </w:r>
      <w:r w:rsidRPr="00D458D4">
        <w:rPr>
          <w:rStyle w:val="keyword"/>
        </w:rPr>
        <w:t xml:space="preserve"> DYNAMIC</w:t>
      </w:r>
      <w:r>
        <w:t xml:space="preserve"> </w:t>
      </w:r>
    </w:p>
    <w:p w:rsidR="009F0B09" w:rsidRDefault="009F0B09" w:rsidP="009F0B09">
      <w:pPr>
        <w:spacing w:before="0" w:after="40" w:line="260" w:lineRule="exact"/>
        <w:ind w:left="2520"/>
      </w:pPr>
    </w:p>
    <w:p w:rsidR="009F0B09" w:rsidRDefault="009F0B09" w:rsidP="009F0B09">
      <w:pPr>
        <w:numPr>
          <w:ilvl w:val="0"/>
          <w:numId w:val="38"/>
        </w:numPr>
        <w:spacing w:before="0" w:after="40" w:line="260" w:lineRule="exact"/>
      </w:pPr>
      <w:r>
        <w:rPr>
          <w:rStyle w:val="keyword"/>
        </w:rPr>
        <w:lastRenderedPageBreak/>
        <w:t>SHall</w:t>
      </w:r>
      <w:r>
        <w:t xml:space="preserve"> contain exactly one [1..1] </w:t>
      </w:r>
      <w:r>
        <w:rPr>
          <w:rStyle w:val="XMLnameBold"/>
        </w:rPr>
        <w:t>participant</w:t>
      </w:r>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"IND"</w:t>
      </w:r>
      <w:r>
        <w:t xml:space="preserve"> </w:t>
      </w:r>
    </w:p>
    <w:p w:rsidR="009F0B09" w:rsidRPr="001311D5" w:rsidRDefault="009F0B09" w:rsidP="009F0B09">
      <w:pPr>
        <w:numPr>
          <w:ilvl w:val="1"/>
          <w:numId w:val="3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9F0B09" w:rsidRDefault="009F0B09" w:rsidP="009F0B09">
      <w:pPr>
        <w:numPr>
          <w:ilvl w:val="3"/>
          <w:numId w:val="3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proofErr w:type="spellStart"/>
      <w:r>
        <w:t>AssociatedEntity</w:t>
      </w:r>
      <w:proofErr w:type="spellEnd"/>
      <w:r>
        <w:t xml:space="preserve"> in the header which </w:t>
      </w:r>
      <w:r>
        <w:rPr>
          <w:rStyle w:val="keyword"/>
        </w:rPr>
        <w:t>SHALL</w:t>
      </w:r>
      <w:r>
        <w:t xml:space="preserve"> contain exactly one [1..1] </w:t>
      </w:r>
      <w:proofErr w:type="spellStart"/>
      <w:r>
        <w:rPr>
          <w:rStyle w:val="XMLnameBold"/>
        </w:rPr>
        <w:t>templateId</w:t>
      </w:r>
      <w:proofErr w:type="spellEnd"/>
      <w:r>
        <w:t xml:space="preserve">  such that it </w:t>
      </w:r>
      <w:r>
        <w:rPr>
          <w:rStyle w:val="keyword"/>
        </w:rPr>
        <w:t>SHALL</w:t>
      </w:r>
      <w:r>
        <w:t xml:space="preserve"> contain exactly one [1..1] </w:t>
      </w:r>
      <w:r>
        <w:rPr>
          <w:rStyle w:val="XMLnameBold"/>
        </w:rPr>
        <w:t>@root</w:t>
      </w:r>
      <w:r>
        <w:t>=</w:t>
      </w:r>
      <w:r>
        <w:rPr>
          <w:rStyle w:val="XMLname"/>
        </w:rPr>
        <w:t>"</w:t>
      </w:r>
      <w:r w:rsidRPr="006A72DB">
        <w:t xml:space="preserve"> </w:t>
      </w:r>
      <w:r w:rsidRPr="006A72DB">
        <w:rPr>
          <w:rStyle w:val="XMLname"/>
        </w:rPr>
        <w:t>1.3.6.1.4.1.19376.1.5.3.1.2.2</w:t>
      </w:r>
      <w:r>
        <w:rPr>
          <w:rStyle w:val="XMLname"/>
        </w:rPr>
        <w:t>"</w:t>
      </w:r>
      <w:r>
        <w:t xml:space="preserve">  (IHE </w:t>
      </w:r>
      <w:r w:rsidRPr="006A72DB">
        <w:t>Employer and School Contacts template</w:t>
      </w:r>
      <w:r>
        <w:t>).</w:t>
      </w:r>
    </w:p>
    <w:p w:rsidR="00E96005" w:rsidRDefault="00E96005" w:rsidP="009F0B09">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[1..1] name.</w:t>
      </w:r>
    </w:p>
    <w:p w:rsidR="00E96005" w:rsidRDefault="00E96005" w:rsidP="00E96005">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[1..1] </w:t>
      </w:r>
      <w:proofErr w:type="spellStart"/>
      <w:r>
        <w:t>addr</w:t>
      </w:r>
      <w:proofErr w:type="spellEnd"/>
      <w:r>
        <w:t>.</w:t>
      </w:r>
    </w:p>
    <w:p w:rsidR="00E96005" w:rsidRDefault="00E96005" w:rsidP="00E96005">
      <w:pPr>
        <w:numPr>
          <w:ilvl w:val="3"/>
          <w:numId w:val="38"/>
        </w:numPr>
        <w:spacing w:before="0" w:after="40" w:line="260" w:lineRule="exact"/>
      </w:pPr>
      <w:r>
        <w:t xml:space="preserve">The </w:t>
      </w:r>
      <w:proofErr w:type="spellStart"/>
      <w:r>
        <w:t>AssociatedEntity</w:t>
      </w:r>
      <w:proofErr w:type="spellEnd"/>
      <w:r>
        <w:t>/</w:t>
      </w:r>
      <w:proofErr w:type="spellStart"/>
      <w:r>
        <w:t>scopingOrganization</w:t>
      </w:r>
      <w:proofErr w:type="spellEnd"/>
      <w:r>
        <w:t xml:space="preserve"> </w:t>
      </w:r>
      <w:r w:rsidRPr="00E96005">
        <w:rPr>
          <w:rStyle w:val="keyword"/>
        </w:rPr>
        <w:t>shall</w:t>
      </w:r>
      <w:r>
        <w:t xml:space="preserve">  contain exactly one [1..1] </w:t>
      </w:r>
      <w:proofErr w:type="spellStart"/>
      <w:r>
        <w:t>standardIndustryClassCode</w:t>
      </w:r>
      <w:proofErr w:type="spellEnd"/>
      <w:r>
        <w:t xml:space="preserve"> which </w:t>
      </w:r>
      <w:r w:rsidRPr="00D458D4">
        <w:rPr>
          <w:rStyle w:val="keyword"/>
        </w:rPr>
        <w:t>SHALL</w:t>
      </w:r>
      <w:r>
        <w:t xml:space="preserve"> be selected from </w:t>
      </w:r>
      <w:proofErr w:type="spellStart"/>
      <w:r w:rsidRPr="00D458D4">
        <w:t>ValueSet</w:t>
      </w:r>
      <w:proofErr w:type="spellEnd"/>
      <w:r w:rsidRPr="00D458D4">
        <w:t xml:space="preserve"> </w:t>
      </w:r>
      <w:r w:rsidR="00821AEC">
        <w:rPr>
          <w:rStyle w:val="XMLname"/>
        </w:rPr>
        <w:t>PHVS_Industry_CDC_Census2010</w:t>
      </w:r>
      <w:r>
        <w:rPr>
          <w:rStyle w:val="XMLname"/>
        </w:rPr>
        <w:t xml:space="preserve"> </w:t>
      </w:r>
      <w:r w:rsidR="00CC549F" w:rsidRPr="00CC549F">
        <w:rPr>
          <w:sz w:val="18"/>
          <w:szCs w:val="18"/>
        </w:rPr>
        <w:t>2.16.840.1.114222.4.11.7187</w:t>
      </w:r>
      <w:r w:rsidRPr="00D458D4">
        <w:rPr>
          <w:rStyle w:val="keyword"/>
        </w:rPr>
        <w:t xml:space="preserve"> DYNAMIC</w:t>
      </w:r>
    </w:p>
    <w:p w:rsidR="00E96005" w:rsidRDefault="00E96005" w:rsidP="00E96005">
      <w:pPr>
        <w:spacing w:before="0" w:after="40" w:line="260" w:lineRule="exact"/>
        <w:ind w:left="3284"/>
      </w:pPr>
    </w:p>
    <w:p w:rsidR="009F0B09" w:rsidRDefault="009F0B09" w:rsidP="009F0B09">
      <w:pPr>
        <w:spacing w:before="0" w:after="40" w:line="260" w:lineRule="exact"/>
        <w:ind w:left="2924"/>
      </w:pPr>
    </w:p>
    <w:p w:rsidR="009F0B09" w:rsidRDefault="009F0B09" w:rsidP="009F0B09">
      <w:pPr>
        <w:numPr>
          <w:ilvl w:val="0"/>
          <w:numId w:val="3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AF611D">
      <w:pPr>
        <w:numPr>
          <w:ilvl w:val="1"/>
          <w:numId w:val="38"/>
        </w:numPr>
        <w:spacing w:before="0" w:after="40" w:line="260" w:lineRule="exact"/>
      </w:pPr>
      <w:r>
        <w:rPr>
          <w:rStyle w:val="keyword"/>
        </w:rPr>
        <w:t>SHALL</w:t>
      </w:r>
      <w:r>
        <w:t xml:space="preserve"> contain exactly one [1..1</w:t>
      </w:r>
      <w:r w:rsidRPr="004C44EA">
        <w:t xml:space="preserve">] </w:t>
      </w:r>
      <w:r w:rsidR="001A74C7">
        <w:t>Work Shift Observation</w:t>
      </w:r>
      <w:r w:rsidR="006854A7">
        <w:t xml:space="preserve"> (</w:t>
      </w:r>
      <w:r w:rsidR="00AF611D" w:rsidRPr="00AF611D">
        <w:t>1.3.6.1.4.1.19376.1.5.3.1.4.20.7</w:t>
      </w:r>
      <w:r w:rsidR="006854A7">
        <w:t>)</w:t>
      </w:r>
      <w:r w:rsidRPr="006B68BD">
        <w:t>.</w:t>
      </w:r>
    </w:p>
    <w:p w:rsidR="009F0B09" w:rsidRDefault="009F0B09" w:rsidP="009F0B09">
      <w:pPr>
        <w:spacing w:before="0" w:after="40" w:line="260" w:lineRule="exact"/>
      </w:pPr>
    </w:p>
    <w:p w:rsidR="009F0B09" w:rsidRDefault="009F0B09" w:rsidP="009F0B09">
      <w:pPr>
        <w:numPr>
          <w:ilvl w:val="0"/>
          <w:numId w:val="38"/>
        </w:numPr>
        <w:spacing w:before="0" w:after="40" w:line="260" w:lineRule="exact"/>
      </w:pPr>
      <w:r>
        <w:rPr>
          <w:rStyle w:val="keyword"/>
        </w:rPr>
        <w:t>SHOULD</w:t>
      </w:r>
      <w:r>
        <w:t xml:space="preserve"> contain zero or one [0..1] </w:t>
      </w:r>
      <w:proofErr w:type="spellStart"/>
      <w:r>
        <w:rPr>
          <w:rStyle w:val="XMLnameBold"/>
        </w:rPr>
        <w:t>entryRelationship</w:t>
      </w:r>
      <w:proofErr w:type="spellEnd"/>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000604">
      <w:pPr>
        <w:numPr>
          <w:ilvl w:val="1"/>
          <w:numId w:val="38"/>
        </w:numPr>
        <w:spacing w:before="0" w:after="40" w:line="260" w:lineRule="exact"/>
      </w:pPr>
      <w:r>
        <w:rPr>
          <w:rStyle w:val="keyword"/>
        </w:rPr>
        <w:t>SHALL</w:t>
      </w:r>
      <w:r>
        <w:t xml:space="preserve"> contain exactly one [1..1</w:t>
      </w:r>
      <w:r w:rsidRPr="004C44EA">
        <w:t xml:space="preserve">] </w:t>
      </w:r>
      <w:r w:rsidR="001A74C7">
        <w:t>Weekly Work Hours</w:t>
      </w:r>
      <w:r>
        <w:t xml:space="preserve"> </w:t>
      </w:r>
      <w:r w:rsidRPr="004C44EA">
        <w:t>Observation</w:t>
      </w:r>
      <w:r w:rsidR="006854A7">
        <w:t xml:space="preserve"> (</w:t>
      </w:r>
      <w:r w:rsidR="00000604" w:rsidRPr="00000604">
        <w:t>1.3.6.1.4.1.19376.1.5.3.1.4.20.8</w:t>
      </w:r>
      <w:r w:rsidR="006854A7">
        <w:t>)</w:t>
      </w:r>
      <w:r w:rsidRPr="006B68BD">
        <w:t>.</w:t>
      </w:r>
    </w:p>
    <w:p w:rsidR="00B60268" w:rsidRPr="00707427" w:rsidRDefault="00B60268" w:rsidP="00B60268">
      <w:pPr>
        <w:pStyle w:val="EditorInstructions"/>
        <w:rPr>
          <w:color w:val="FF0000"/>
        </w:rPr>
      </w:pPr>
      <w:r>
        <w:rPr>
          <w:color w:val="FF0000"/>
        </w:rPr>
        <w:t>Add the following section 6.3.4.E8 Work Shift Observation</w:t>
      </w:r>
    </w:p>
    <w:p w:rsidR="00B60268" w:rsidRPr="002A219D" w:rsidRDefault="00B60268" w:rsidP="00B60268">
      <w:pPr>
        <w:keepNext/>
        <w:spacing w:before="60" w:after="60"/>
        <w:jc w:val="center"/>
        <w:rPr>
          <w:rFonts w:ascii="Arial" w:hAnsi="Arial"/>
          <w:b/>
          <w:sz w:val="22"/>
        </w:rPr>
      </w:pPr>
      <w:r w:rsidRPr="002A219D">
        <w:rPr>
          <w:rFonts w:ascii="Arial" w:hAnsi="Arial"/>
          <w:b/>
          <w:sz w:val="22"/>
        </w:rPr>
        <w:t>Table 6.3.4.E</w:t>
      </w:r>
      <w:r>
        <w:rPr>
          <w:rFonts w:ascii="Arial" w:hAnsi="Arial"/>
          <w:b/>
          <w:sz w:val="22"/>
        </w:rPr>
        <w:t>8</w:t>
      </w:r>
      <w:r w:rsidRPr="002A219D">
        <w:rPr>
          <w:rFonts w:ascii="Arial" w:hAnsi="Arial"/>
          <w:b/>
          <w:sz w:val="22"/>
        </w:rPr>
        <w:t xml:space="preserve">-1 </w:t>
      </w:r>
      <w:r>
        <w:rPr>
          <w:rFonts w:ascii="Arial" w:hAnsi="Arial"/>
          <w:b/>
          <w:sz w:val="22"/>
        </w:rPr>
        <w:t>Work Shift Observation Entry</w:t>
      </w:r>
      <w:r w:rsidR="00F515A0">
        <w:rPr>
          <w:rFonts w:ascii="Arial" w:hAnsi="Arial"/>
          <w:b/>
          <w:sz w:val="22"/>
        </w:rPr>
        <w:t xml:space="preserve"> </w:t>
      </w:r>
      <w:r w:rsidR="00AF611D" w:rsidRPr="00AF611D">
        <w:t>1.3.6.1.4.1.19376.1.5.3.1.4.20.7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B60268" w:rsidRPr="002A219D" w:rsidTr="007F7491">
        <w:tc>
          <w:tcPr>
            <w:tcW w:w="1400" w:type="pct"/>
            <w:gridSpan w:val="4"/>
            <w:shd w:val="clear" w:color="auto" w:fill="E6E6E6"/>
            <w:vAlign w:val="center"/>
          </w:tcPr>
          <w:p w:rsidR="00B60268" w:rsidRPr="002A219D" w:rsidRDefault="00B6026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B60268" w:rsidRPr="002A219D" w:rsidRDefault="00B60268" w:rsidP="007F7491">
            <w:pPr>
              <w:spacing w:before="40" w:after="40"/>
              <w:ind w:left="72" w:right="72"/>
              <w:rPr>
                <w:sz w:val="18"/>
              </w:rPr>
            </w:pPr>
            <w:r>
              <w:rPr>
                <w:sz w:val="18"/>
              </w:rPr>
              <w:t>Work Shift Observation Entry</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B60268" w:rsidRPr="002A219D" w:rsidRDefault="00AF611D" w:rsidP="007F7491">
            <w:pPr>
              <w:spacing w:before="40" w:after="40"/>
              <w:ind w:left="72" w:right="72"/>
              <w:rPr>
                <w:rFonts w:ascii="Tahoma" w:hAnsi="Tahoma" w:cs="Tahoma"/>
                <w:sz w:val="16"/>
                <w:szCs w:val="16"/>
              </w:rPr>
            </w:pPr>
            <w:r w:rsidRPr="00AF611D">
              <w:t>1.3.6.1.4.1.19376.1.5.3.1.4.20.7</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B60268" w:rsidRPr="002A219D" w:rsidRDefault="00B60268" w:rsidP="007F7491">
            <w:pPr>
              <w:spacing w:before="40" w:after="40"/>
              <w:ind w:right="72"/>
              <w:rPr>
                <w:sz w:val="18"/>
              </w:rPr>
            </w:pPr>
            <w:r w:rsidRPr="009C534D">
              <w:rPr>
                <w:sz w:val="18"/>
              </w:rPr>
              <w:t xml:space="preserve"> </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B60268" w:rsidRPr="002A219D" w:rsidRDefault="00B60268" w:rsidP="007F7491">
            <w:pPr>
              <w:spacing w:before="40" w:after="40"/>
              <w:ind w:left="72" w:right="72"/>
              <w:rPr>
                <w:rFonts w:ascii="Tahoma" w:hAnsi="Tahoma" w:cs="Tahoma"/>
                <w:sz w:val="16"/>
                <w:szCs w:val="16"/>
              </w:rPr>
            </w:pPr>
            <w:r>
              <w:rPr>
                <w:sz w:val="18"/>
              </w:rPr>
              <w:t>The “shift” or typical time within a work-day in which a person is scheduled to perform their duties.</w:t>
            </w:r>
          </w:p>
        </w:tc>
      </w:tr>
      <w:tr w:rsidR="00B60268" w:rsidRPr="002A219D" w:rsidTr="007F7491">
        <w:tc>
          <w:tcPr>
            <w:tcW w:w="725"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Value </w:t>
            </w:r>
          </w:p>
        </w:tc>
      </w:tr>
      <w:tr w:rsidR="00B60268" w:rsidRPr="002A219D" w:rsidTr="007F7491">
        <w:tc>
          <w:tcPr>
            <w:tcW w:w="725" w:type="pct"/>
            <w:gridSpan w:val="2"/>
            <w:vAlign w:val="center"/>
          </w:tcPr>
          <w:p w:rsidR="00B60268" w:rsidRDefault="00B60268" w:rsidP="007F7491">
            <w:pPr>
              <w:spacing w:before="40" w:after="40"/>
              <w:ind w:left="72" w:right="72"/>
              <w:rPr>
                <w:sz w:val="18"/>
              </w:rPr>
            </w:pPr>
            <w:proofErr w:type="spellStart"/>
            <w:r>
              <w:rPr>
                <w:sz w:val="18"/>
              </w:rPr>
              <w:t>ClassCode</w:t>
            </w:r>
            <w:proofErr w:type="spellEnd"/>
            <w:r>
              <w:rPr>
                <w:sz w:val="18"/>
              </w:rPr>
              <w:t>=</w:t>
            </w:r>
          </w:p>
          <w:p w:rsidR="00B60268" w:rsidRDefault="00B60268" w:rsidP="007F7491">
            <w:pPr>
              <w:spacing w:before="40" w:after="40"/>
              <w:ind w:left="72" w:right="72"/>
              <w:rPr>
                <w:sz w:val="18"/>
              </w:rPr>
            </w:pPr>
            <w:r>
              <w:rPr>
                <w:sz w:val="18"/>
              </w:rPr>
              <w:t>“OBS”</w:t>
            </w:r>
          </w:p>
          <w:p w:rsidR="00B60268" w:rsidRDefault="00B60268" w:rsidP="007F7491">
            <w:pPr>
              <w:spacing w:before="40" w:after="40"/>
              <w:ind w:left="72" w:right="72"/>
              <w:rPr>
                <w:sz w:val="18"/>
              </w:rPr>
            </w:pPr>
            <w:proofErr w:type="spellStart"/>
            <w:r>
              <w:rPr>
                <w:sz w:val="18"/>
              </w:rPr>
              <w:t>MoodCode</w:t>
            </w:r>
            <w:proofErr w:type="spellEnd"/>
            <w:r>
              <w:rPr>
                <w:sz w:val="18"/>
              </w:rPr>
              <w:t>=</w:t>
            </w:r>
          </w:p>
          <w:p w:rsidR="00B60268" w:rsidRPr="002A219D" w:rsidRDefault="00B60268" w:rsidP="007F7491">
            <w:pPr>
              <w:spacing w:before="40" w:after="40"/>
              <w:ind w:left="72" w:right="72"/>
              <w:rPr>
                <w:sz w:val="18"/>
              </w:rPr>
            </w:pPr>
            <w:r>
              <w:rPr>
                <w:sz w:val="18"/>
              </w:rPr>
              <w:t>“EVN”</w:t>
            </w:r>
          </w:p>
        </w:tc>
        <w:tc>
          <w:tcPr>
            <w:tcW w:w="1726" w:type="pct"/>
            <w:gridSpan w:val="4"/>
            <w:vAlign w:val="center"/>
          </w:tcPr>
          <w:p w:rsidR="00B60268" w:rsidRPr="00F515A0" w:rsidRDefault="00B60268" w:rsidP="007F7491">
            <w:pPr>
              <w:spacing w:before="40" w:after="40"/>
              <w:ind w:left="72" w:right="72"/>
              <w:rPr>
                <w:sz w:val="18"/>
              </w:rPr>
            </w:pPr>
            <w:r w:rsidRPr="00F515A0">
              <w:rPr>
                <w:sz w:val="18"/>
              </w:rPr>
              <w:t xml:space="preserve">Code = </w:t>
            </w:r>
            <w:r w:rsidR="00CD4DC1">
              <w:rPr>
                <w:sz w:val="18"/>
              </w:rPr>
              <w:t>74159-5</w:t>
            </w:r>
          </w:p>
          <w:p w:rsidR="00B60268" w:rsidRPr="00F515A0" w:rsidRDefault="00B60268" w:rsidP="007F7491">
            <w:pPr>
              <w:spacing w:before="40" w:after="40"/>
              <w:ind w:left="72" w:right="72"/>
              <w:rPr>
                <w:sz w:val="18"/>
              </w:rPr>
            </w:pPr>
            <w:r w:rsidRPr="00F515A0">
              <w:rPr>
                <w:sz w:val="18"/>
              </w:rPr>
              <w:t xml:space="preserve">Display Name = </w:t>
            </w:r>
            <w:r w:rsidR="00DD53B8" w:rsidRPr="00F515A0">
              <w:rPr>
                <w:sz w:val="18"/>
              </w:rPr>
              <w:t>Work Shift</w:t>
            </w:r>
          </w:p>
          <w:p w:rsidR="00B60268" w:rsidRPr="00F515A0" w:rsidRDefault="00B60268" w:rsidP="007F7491">
            <w:pPr>
              <w:spacing w:before="40" w:after="40"/>
              <w:ind w:left="72" w:right="72"/>
              <w:rPr>
                <w:sz w:val="18"/>
              </w:rPr>
            </w:pPr>
            <w:proofErr w:type="spellStart"/>
            <w:r w:rsidRPr="00F515A0">
              <w:rPr>
                <w:sz w:val="18"/>
              </w:rPr>
              <w:t>CodeSystem</w:t>
            </w:r>
            <w:proofErr w:type="spellEnd"/>
            <w:r w:rsidRPr="00F515A0">
              <w:rPr>
                <w:sz w:val="18"/>
              </w:rPr>
              <w:t xml:space="preserve"> = 2.16.840.1.113883.6.1</w:t>
            </w:r>
          </w:p>
          <w:p w:rsidR="00B60268" w:rsidRDefault="00B60268" w:rsidP="007F7491">
            <w:pPr>
              <w:spacing w:before="40" w:after="40"/>
              <w:ind w:left="72" w:right="72"/>
              <w:rPr>
                <w:sz w:val="18"/>
              </w:rPr>
            </w:pPr>
            <w:proofErr w:type="spellStart"/>
            <w:r w:rsidRPr="00F515A0">
              <w:rPr>
                <w:sz w:val="18"/>
              </w:rPr>
              <w:t>CodeSystemName</w:t>
            </w:r>
            <w:proofErr w:type="spellEnd"/>
            <w:r w:rsidRPr="00F515A0">
              <w:rPr>
                <w:sz w:val="18"/>
              </w:rPr>
              <w:t>=LOINC</w:t>
            </w:r>
          </w:p>
          <w:p w:rsidR="00B60268" w:rsidRPr="002A219D" w:rsidRDefault="00B60268" w:rsidP="00F515A0">
            <w:pPr>
              <w:spacing w:before="40" w:after="40"/>
              <w:ind w:left="72" w:right="72"/>
              <w:rPr>
                <w:sz w:val="18"/>
              </w:rPr>
            </w:pPr>
          </w:p>
        </w:tc>
        <w:tc>
          <w:tcPr>
            <w:tcW w:w="576" w:type="pct"/>
            <w:vAlign w:val="center"/>
          </w:tcPr>
          <w:p w:rsidR="00B60268" w:rsidRPr="002A219D" w:rsidRDefault="00B60268" w:rsidP="007F7491">
            <w:pPr>
              <w:spacing w:before="40" w:after="40"/>
              <w:ind w:left="72" w:right="72"/>
              <w:rPr>
                <w:sz w:val="18"/>
              </w:rPr>
            </w:pPr>
            <w:r>
              <w:rPr>
                <w:sz w:val="18"/>
              </w:rPr>
              <w:t>Observation</w:t>
            </w:r>
          </w:p>
        </w:tc>
        <w:tc>
          <w:tcPr>
            <w:tcW w:w="1973" w:type="pct"/>
            <w:gridSpan w:val="4"/>
            <w:vAlign w:val="center"/>
          </w:tcPr>
          <w:p w:rsidR="00B60268" w:rsidRPr="002A219D" w:rsidRDefault="00F515A0" w:rsidP="00CC549F">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proofErr w:type="spellStart"/>
            <w:r w:rsidR="00CC549F" w:rsidRPr="00CC549F">
              <w:rPr>
                <w:sz w:val="18"/>
                <w:szCs w:val="18"/>
              </w:rPr>
              <w:t>PHVS_WorkSchedule_ODH</w:t>
            </w:r>
            <w:proofErr w:type="spellEnd"/>
            <w:r w:rsidR="00CC549F">
              <w:rPr>
                <w:sz w:val="18"/>
                <w:szCs w:val="18"/>
              </w:rPr>
              <w:t xml:space="preserve"> </w:t>
            </w:r>
            <w:r w:rsidR="00CC549F" w:rsidRPr="00CC549F">
              <w:rPr>
                <w:sz w:val="18"/>
                <w:szCs w:val="18"/>
              </w:rPr>
              <w:t>2.16.840.1.114222.4.11.7130</w:t>
            </w:r>
          </w:p>
        </w:tc>
      </w:tr>
      <w:tr w:rsidR="00B60268" w:rsidRPr="002A219D" w:rsidTr="007F7491">
        <w:trPr>
          <w:gridAfter w:val="1"/>
          <w:wAfter w:w="9" w:type="pct"/>
        </w:trPr>
        <w:tc>
          <w:tcPr>
            <w:tcW w:w="438"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lastRenderedPageBreak/>
              <w:t>Opt and Card</w:t>
            </w:r>
          </w:p>
        </w:tc>
        <w:tc>
          <w:tcPr>
            <w:tcW w:w="720"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Vocabulary Constraint</w:t>
            </w:r>
          </w:p>
        </w:tc>
      </w:tr>
      <w:tr w:rsidR="00B60268" w:rsidRPr="002A219D" w:rsidTr="007F7491">
        <w:trPr>
          <w:gridAfter w:val="1"/>
          <w:wAfter w:w="9" w:type="pct"/>
        </w:trPr>
        <w:tc>
          <w:tcPr>
            <w:tcW w:w="438" w:type="pct"/>
            <w:shd w:val="clear" w:color="auto" w:fill="auto"/>
            <w:vAlign w:val="center"/>
          </w:tcPr>
          <w:p w:rsidR="00B60268" w:rsidRPr="002A219D" w:rsidRDefault="00B60268" w:rsidP="007F7491">
            <w:pPr>
              <w:spacing w:before="40" w:after="40"/>
              <w:ind w:left="72" w:right="72"/>
              <w:rPr>
                <w:color w:val="0070C0"/>
                <w:sz w:val="18"/>
              </w:rPr>
            </w:pPr>
          </w:p>
        </w:tc>
        <w:tc>
          <w:tcPr>
            <w:tcW w:w="720" w:type="pct"/>
            <w:gridSpan w:val="2"/>
            <w:shd w:val="clear" w:color="auto" w:fill="auto"/>
            <w:vAlign w:val="center"/>
          </w:tcPr>
          <w:p w:rsidR="00B60268" w:rsidRPr="002A219D" w:rsidRDefault="00B60268" w:rsidP="007F7491">
            <w:pPr>
              <w:spacing w:before="40" w:after="40"/>
              <w:ind w:left="72" w:right="72"/>
              <w:rPr>
                <w:color w:val="0070C0"/>
                <w:sz w:val="18"/>
              </w:rPr>
            </w:pPr>
          </w:p>
        </w:tc>
        <w:tc>
          <w:tcPr>
            <w:tcW w:w="1102" w:type="pct"/>
            <w:gridSpan w:val="2"/>
            <w:vAlign w:val="center"/>
          </w:tcPr>
          <w:p w:rsidR="00B60268" w:rsidRPr="002A219D" w:rsidRDefault="00B60268" w:rsidP="007F7491">
            <w:pPr>
              <w:spacing w:before="40" w:after="40"/>
              <w:ind w:left="72" w:right="72"/>
              <w:rPr>
                <w:color w:val="0070C0"/>
                <w:sz w:val="18"/>
              </w:rPr>
            </w:pPr>
          </w:p>
        </w:tc>
        <w:tc>
          <w:tcPr>
            <w:tcW w:w="1247" w:type="pct"/>
            <w:gridSpan w:val="3"/>
            <w:vAlign w:val="center"/>
          </w:tcPr>
          <w:p w:rsidR="00B60268" w:rsidRPr="002A219D" w:rsidRDefault="00B60268" w:rsidP="007F7491">
            <w:pPr>
              <w:spacing w:before="40" w:after="40"/>
              <w:ind w:left="72" w:right="72"/>
              <w:rPr>
                <w:color w:val="0070C0"/>
                <w:sz w:val="18"/>
              </w:rPr>
            </w:pPr>
          </w:p>
        </w:tc>
        <w:tc>
          <w:tcPr>
            <w:tcW w:w="670" w:type="pct"/>
            <w:vAlign w:val="center"/>
          </w:tcPr>
          <w:p w:rsidR="00B60268" w:rsidRPr="002A219D" w:rsidRDefault="00B60268" w:rsidP="007F7491">
            <w:pPr>
              <w:spacing w:before="40" w:after="40"/>
              <w:ind w:left="72" w:right="72"/>
              <w:rPr>
                <w:color w:val="0070C0"/>
                <w:sz w:val="18"/>
              </w:rPr>
            </w:pPr>
          </w:p>
        </w:tc>
        <w:tc>
          <w:tcPr>
            <w:tcW w:w="814" w:type="pct"/>
            <w:vAlign w:val="center"/>
          </w:tcPr>
          <w:p w:rsidR="00B60268" w:rsidRPr="002A219D" w:rsidRDefault="00B60268" w:rsidP="007F7491">
            <w:pPr>
              <w:spacing w:before="40" w:after="40"/>
              <w:ind w:left="72" w:right="72"/>
              <w:rPr>
                <w:color w:val="0070C0"/>
                <w:sz w:val="18"/>
              </w:rPr>
            </w:pPr>
          </w:p>
        </w:tc>
      </w:tr>
    </w:tbl>
    <w:p w:rsidR="00B60268" w:rsidRDefault="00B60268" w:rsidP="00B60268">
      <w:pPr>
        <w:pStyle w:val="BodyText"/>
        <w:rPr>
          <w:rFonts w:ascii="Arial" w:hAnsi="Arial"/>
          <w:b/>
          <w:noProof w:val="0"/>
          <w:kern w:val="28"/>
        </w:rPr>
      </w:pPr>
    </w:p>
    <w:p w:rsidR="00B60268" w:rsidRPr="00AC1A3F" w:rsidRDefault="00B60268" w:rsidP="00B60268">
      <w:pPr>
        <w:keepNext/>
        <w:spacing w:before="240" w:after="60"/>
        <w:ind w:left="810" w:hanging="810"/>
        <w:outlineLvl w:val="4"/>
        <w:rPr>
          <w:rFonts w:ascii="Arial" w:hAnsi="Arial"/>
          <w:b/>
          <w:kern w:val="28"/>
          <w:sz w:val="28"/>
        </w:rPr>
      </w:pPr>
      <w:r w:rsidRPr="00AC1A3F">
        <w:rPr>
          <w:rFonts w:ascii="Arial" w:hAnsi="Arial"/>
          <w:b/>
          <w:kern w:val="28"/>
          <w:sz w:val="28"/>
        </w:rPr>
        <w:t>6.3.4.E</w:t>
      </w:r>
      <w:r w:rsidR="00713560">
        <w:rPr>
          <w:rFonts w:ascii="Arial" w:hAnsi="Arial"/>
          <w:b/>
          <w:kern w:val="28"/>
          <w:sz w:val="28"/>
        </w:rPr>
        <w:t>8</w:t>
      </w:r>
      <w:r w:rsidRPr="00AC1A3F">
        <w:rPr>
          <w:rFonts w:ascii="Arial" w:hAnsi="Arial"/>
          <w:b/>
          <w:kern w:val="28"/>
          <w:sz w:val="28"/>
        </w:rPr>
        <w:t xml:space="preserve"> </w:t>
      </w:r>
      <w:r w:rsidR="00713560">
        <w:rPr>
          <w:rFonts w:ascii="Arial" w:hAnsi="Arial"/>
          <w:b/>
          <w:kern w:val="28"/>
          <w:sz w:val="28"/>
        </w:rPr>
        <w:t>Work Shift Observation</w:t>
      </w:r>
      <w:r>
        <w:rPr>
          <w:rFonts w:ascii="Arial" w:hAnsi="Arial"/>
          <w:b/>
          <w:kern w:val="28"/>
          <w:sz w:val="28"/>
        </w:rPr>
        <w:t xml:space="preserve"> Entry</w:t>
      </w:r>
    </w:p>
    <w:p w:rsidR="00B60268" w:rsidRPr="00AC1A3F" w:rsidRDefault="00B60268" w:rsidP="00B6026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1.3.6.1.4.1.19376.1.5.3.1.4.20.7</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B60268" w:rsidRDefault="00B60268" w:rsidP="00B60268">
      <w:pPr>
        <w:ind w:left="720"/>
      </w:pPr>
      <w:r w:rsidRPr="00AC1A3F">
        <w:t>A</w:t>
      </w:r>
      <w:r>
        <w:t xml:space="preserve"> </w:t>
      </w:r>
      <w:r w:rsidRPr="00AC1A3F">
        <w:t>clinical statement about</w:t>
      </w:r>
      <w:r>
        <w:t xml:space="preserve"> t</w:t>
      </w:r>
      <w:r w:rsidRPr="00B60268">
        <w:t>he “shift” or typical time within a work-day in which a person is scheduled to perform their duties</w:t>
      </w:r>
      <w:r>
        <w:t>.</w:t>
      </w:r>
    </w:p>
    <w:p w:rsidR="00B60268" w:rsidRDefault="00B60268" w:rsidP="00B60268">
      <w:pPr>
        <w:autoSpaceDE w:val="0"/>
        <w:autoSpaceDN w:val="0"/>
        <w:adjustRightInd w:val="0"/>
        <w:rPr>
          <w:rFonts w:ascii="BookmanOldStyle" w:hAnsi="BookmanOldStyle" w:cs="BookmanOldStyle"/>
          <w:sz w:val="20"/>
        </w:rPr>
      </w:pP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B60268"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6"/>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1.3.6.1.4.1.19376.1.5.3.1.4.20.7</w:t>
      </w:r>
      <w:r w:rsidRPr="00AC1A3F">
        <w:rPr>
          <w:rFonts w:ascii="Courier New" w:hAnsi="Courier New" w:cs="TimesNewRomanPSMT"/>
          <w:sz w:val="20"/>
        </w:rPr>
        <w:t>"</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B60268" w:rsidRPr="00AC1A3F" w:rsidRDefault="00B60268" w:rsidP="00B60268">
      <w:pPr>
        <w:numPr>
          <w:ilvl w:val="1"/>
          <w:numId w:val="36"/>
        </w:numPr>
        <w:spacing w:before="0" w:after="40" w:line="260" w:lineRule="exact"/>
      </w:pPr>
      <w:r w:rsidRPr="00AC1A3F">
        <w:rPr>
          <w:rFonts w:ascii="Bookman Old Style" w:hAnsi="Bookman Old Style"/>
          <w:b/>
          <w:caps/>
          <w:sz w:val="16"/>
        </w:rPr>
        <w:t>SHall</w:t>
      </w:r>
      <w:r w:rsidRPr="00AC1A3F">
        <w:t xml:space="preserve"> be </w:t>
      </w:r>
      <w:r w:rsidR="00CD4DC1">
        <w:t>74159-5</w:t>
      </w:r>
      <w:r w:rsidRPr="00AC1A3F">
        <w:t xml:space="preserve"> </w:t>
      </w:r>
      <w:r w:rsidRPr="00F515A0">
        <w:t>(</w:t>
      </w:r>
      <w:proofErr w:type="spellStart"/>
      <w:r w:rsidRPr="00F515A0">
        <w:t>Workshift</w:t>
      </w:r>
      <w:proofErr w:type="spellEnd"/>
      <w:r w:rsidRPr="00F515A0">
        <w:t>) from LOINC.</w:t>
      </w:r>
    </w:p>
    <w:p w:rsidR="00B60268" w:rsidRDefault="00B60268" w:rsidP="00B60268">
      <w:pPr>
        <w:numPr>
          <w:ilvl w:val="0"/>
          <w:numId w:val="36"/>
        </w:numPr>
        <w:spacing w:before="0" w:after="40" w:line="260" w:lineRule="exact"/>
      </w:pPr>
      <w:r w:rsidRPr="006C62C0">
        <w:rPr>
          <w:rFonts w:ascii="Bookman Old Style" w:hAnsi="Bookman Old Style"/>
          <w:b/>
          <w:caps/>
          <w:sz w:val="16"/>
        </w:rPr>
        <w:t>SHALL</w:t>
      </w:r>
      <w:r w:rsidRPr="00AC1A3F">
        <w:t xml:space="preserve"> contain exactly one [1..1]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w:t>
      </w:r>
      <w:r w:rsidRPr="00AC1A3F">
        <w:t>.</w:t>
      </w:r>
    </w:p>
    <w:p w:rsidR="00B60268" w:rsidRDefault="00B60268" w:rsidP="00B60268">
      <w:pPr>
        <w:numPr>
          <w:ilvl w:val="0"/>
          <w:numId w:val="36"/>
        </w:numPr>
        <w:spacing w:before="0" w:after="40" w:line="260" w:lineRule="exact"/>
      </w:pPr>
      <w:r w:rsidRPr="00D458D4">
        <w:rPr>
          <w:rStyle w:val="keyword"/>
        </w:rPr>
        <w:t>SHALL</w:t>
      </w:r>
      <w:r w:rsidRPr="00D458D4">
        <w:t xml:space="preserve"> contain exactly one [1..1] </w:t>
      </w:r>
      <w:r w:rsidRPr="00D458D4">
        <w:rPr>
          <w:rStyle w:val="XMLnameBold"/>
        </w:rPr>
        <w:t>value</w:t>
      </w:r>
      <w:r>
        <w:t xml:space="preserve"> with @</w:t>
      </w:r>
      <w:proofErr w:type="spellStart"/>
      <w:r>
        <w:t>xsi:type</w:t>
      </w:r>
      <w:proofErr w:type="spellEnd"/>
      <w:r>
        <w:t>="CD</w:t>
      </w:r>
      <w:r w:rsidRPr="00D458D4">
        <w:t>".</w:t>
      </w:r>
    </w:p>
    <w:p w:rsidR="00B60268" w:rsidRPr="006F3867" w:rsidRDefault="00B60268" w:rsidP="00B60268">
      <w:pPr>
        <w:numPr>
          <w:ilvl w:val="1"/>
          <w:numId w:val="36"/>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w:t>
      </w:r>
      <w:r>
        <w:t xml:space="preserve">come from value set </w:t>
      </w:r>
      <w:r>
        <w:rPr>
          <w:rStyle w:val="XMLname"/>
        </w:rPr>
        <w:t xml:space="preserve">Value Set </w:t>
      </w:r>
      <w:proofErr w:type="spellStart"/>
      <w:r w:rsidR="00821AEC" w:rsidRPr="00CC549F">
        <w:rPr>
          <w:sz w:val="18"/>
          <w:szCs w:val="18"/>
        </w:rPr>
        <w:t>PHVS_WorkSchedule_ODH</w:t>
      </w:r>
      <w:proofErr w:type="spellEnd"/>
      <w:r w:rsidRPr="00D458D4">
        <w:rPr>
          <w:rStyle w:val="XMLname"/>
        </w:rPr>
        <w:t xml:space="preserve"> </w:t>
      </w:r>
      <w:r w:rsidR="00821AEC" w:rsidRPr="00CC549F">
        <w:rPr>
          <w:sz w:val="18"/>
          <w:szCs w:val="18"/>
        </w:rPr>
        <w:t>2.16.840.1.114222.4.11.7130</w:t>
      </w:r>
    </w:p>
    <w:p w:rsidR="00513D71" w:rsidRDefault="00513D71">
      <w:pPr>
        <w:pStyle w:val="BodyText"/>
        <w:rPr>
          <w:rFonts w:ascii="Arial" w:hAnsi="Arial"/>
          <w:b/>
          <w:noProof w:val="0"/>
          <w:kern w:val="28"/>
        </w:rPr>
      </w:pPr>
    </w:p>
    <w:p w:rsidR="00DD53B8" w:rsidRPr="00707427" w:rsidRDefault="00DD53B8" w:rsidP="00DD53B8">
      <w:pPr>
        <w:pStyle w:val="EditorInstructions"/>
        <w:rPr>
          <w:color w:val="FF0000"/>
        </w:rPr>
      </w:pPr>
      <w:r>
        <w:rPr>
          <w:color w:val="FF0000"/>
        </w:rPr>
        <w:t>Add the following section 6.3.4.E9 Weekly Work Hours Observation</w:t>
      </w:r>
    </w:p>
    <w:p w:rsidR="00DD53B8" w:rsidRPr="002A219D" w:rsidRDefault="00DD53B8" w:rsidP="00DD53B8">
      <w:pPr>
        <w:keepNext/>
        <w:spacing w:before="60" w:after="60"/>
        <w:jc w:val="center"/>
        <w:rPr>
          <w:rFonts w:ascii="Arial" w:hAnsi="Arial"/>
          <w:b/>
          <w:sz w:val="22"/>
        </w:rPr>
      </w:pPr>
      <w:r w:rsidRPr="002A219D">
        <w:rPr>
          <w:rFonts w:ascii="Arial" w:hAnsi="Arial"/>
          <w:b/>
          <w:sz w:val="22"/>
        </w:rPr>
        <w:t>Table 6.3.4.E</w:t>
      </w:r>
      <w:r>
        <w:rPr>
          <w:rFonts w:ascii="Arial" w:hAnsi="Arial"/>
          <w:b/>
          <w:sz w:val="22"/>
        </w:rPr>
        <w:t>9</w:t>
      </w:r>
      <w:r w:rsidRPr="002A219D">
        <w:rPr>
          <w:rFonts w:ascii="Arial" w:hAnsi="Arial"/>
          <w:b/>
          <w:sz w:val="22"/>
        </w:rPr>
        <w:t xml:space="preserve">-1 </w:t>
      </w:r>
      <w:r>
        <w:rPr>
          <w:rFonts w:ascii="Arial" w:hAnsi="Arial"/>
          <w:b/>
          <w:sz w:val="22"/>
        </w:rPr>
        <w:t>Weekly Work Hours Observation Entry</w:t>
      </w:r>
      <w:r w:rsidR="00F324A3">
        <w:rPr>
          <w:rFonts w:ascii="Arial" w:hAnsi="Arial"/>
          <w:b/>
          <w:sz w:val="22"/>
        </w:rPr>
        <w:t xml:space="preserve"> </w:t>
      </w:r>
      <w:r w:rsidR="00C97B78" w:rsidRPr="00C97B78">
        <w:t>1.3.6.1.4.1.19376.1.5.3.1.4.20.8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DD53B8" w:rsidRPr="002A219D" w:rsidTr="007F7491">
        <w:tc>
          <w:tcPr>
            <w:tcW w:w="1400" w:type="pct"/>
            <w:gridSpan w:val="4"/>
            <w:shd w:val="clear" w:color="auto" w:fill="E6E6E6"/>
            <w:vAlign w:val="center"/>
          </w:tcPr>
          <w:p w:rsidR="00DD53B8" w:rsidRPr="002A219D" w:rsidRDefault="00DD53B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D53B8" w:rsidRPr="002A219D" w:rsidRDefault="00DD53B8" w:rsidP="007F7491">
            <w:pPr>
              <w:spacing w:before="40" w:after="40"/>
              <w:ind w:left="72" w:right="72"/>
              <w:rPr>
                <w:sz w:val="18"/>
              </w:rPr>
            </w:pPr>
            <w:r>
              <w:rPr>
                <w:sz w:val="18"/>
              </w:rPr>
              <w:t>Weekly Work Hours Observation Entry</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D53B8" w:rsidRPr="002A219D" w:rsidRDefault="00C97B78" w:rsidP="007F7491">
            <w:pPr>
              <w:spacing w:before="40" w:after="40"/>
              <w:ind w:left="72" w:right="72"/>
              <w:rPr>
                <w:rFonts w:ascii="Tahoma" w:hAnsi="Tahoma" w:cs="Tahoma"/>
                <w:sz w:val="16"/>
                <w:szCs w:val="16"/>
              </w:rPr>
            </w:pPr>
            <w:r w:rsidRPr="00C97B78">
              <w:t>1.3.6.1.4.1.19376.1.5.3.1.4.20.8</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D53B8" w:rsidRPr="002A219D" w:rsidRDefault="00DD53B8" w:rsidP="007F7491">
            <w:pPr>
              <w:spacing w:before="40" w:after="40"/>
              <w:ind w:right="72"/>
              <w:rPr>
                <w:sz w:val="18"/>
              </w:rPr>
            </w:pPr>
            <w:r w:rsidRPr="009C534D">
              <w:rPr>
                <w:sz w:val="18"/>
              </w:rPr>
              <w:t xml:space="preserve"> </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D53B8" w:rsidRPr="002A219D" w:rsidRDefault="00DD53B8" w:rsidP="007F7491">
            <w:pPr>
              <w:spacing w:before="40" w:after="40"/>
              <w:ind w:left="72" w:right="72"/>
              <w:rPr>
                <w:rFonts w:ascii="Tahoma" w:hAnsi="Tahoma" w:cs="Tahoma"/>
                <w:sz w:val="16"/>
                <w:szCs w:val="16"/>
              </w:rPr>
            </w:pPr>
            <w:r>
              <w:rPr>
                <w:sz w:val="18"/>
              </w:rPr>
              <w:t>The typical hours per week that a person spends working.</w:t>
            </w:r>
          </w:p>
        </w:tc>
      </w:tr>
      <w:tr w:rsidR="00DD53B8" w:rsidRPr="002A219D" w:rsidTr="007F7491">
        <w:tc>
          <w:tcPr>
            <w:tcW w:w="725"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Value </w:t>
            </w:r>
          </w:p>
        </w:tc>
      </w:tr>
      <w:tr w:rsidR="00DD53B8" w:rsidRPr="002A219D" w:rsidTr="007F7491">
        <w:tc>
          <w:tcPr>
            <w:tcW w:w="725" w:type="pct"/>
            <w:gridSpan w:val="2"/>
            <w:vAlign w:val="center"/>
          </w:tcPr>
          <w:p w:rsidR="00DD53B8" w:rsidRDefault="00DD53B8" w:rsidP="007F7491">
            <w:pPr>
              <w:spacing w:before="40" w:after="40"/>
              <w:ind w:left="72" w:right="72"/>
              <w:rPr>
                <w:sz w:val="18"/>
              </w:rPr>
            </w:pPr>
            <w:proofErr w:type="spellStart"/>
            <w:r>
              <w:rPr>
                <w:sz w:val="18"/>
              </w:rPr>
              <w:t>ClassCode</w:t>
            </w:r>
            <w:proofErr w:type="spellEnd"/>
            <w:r>
              <w:rPr>
                <w:sz w:val="18"/>
              </w:rPr>
              <w:t>=</w:t>
            </w:r>
          </w:p>
          <w:p w:rsidR="00DD53B8" w:rsidRDefault="00DD53B8" w:rsidP="007F7491">
            <w:pPr>
              <w:spacing w:before="40" w:after="40"/>
              <w:ind w:left="72" w:right="72"/>
              <w:rPr>
                <w:sz w:val="18"/>
              </w:rPr>
            </w:pPr>
            <w:r>
              <w:rPr>
                <w:sz w:val="18"/>
              </w:rPr>
              <w:t>“OBS”</w:t>
            </w:r>
          </w:p>
          <w:p w:rsidR="00DD53B8" w:rsidRDefault="00DD53B8" w:rsidP="007F7491">
            <w:pPr>
              <w:spacing w:before="40" w:after="40"/>
              <w:ind w:left="72" w:right="72"/>
              <w:rPr>
                <w:sz w:val="18"/>
              </w:rPr>
            </w:pPr>
            <w:proofErr w:type="spellStart"/>
            <w:r>
              <w:rPr>
                <w:sz w:val="18"/>
              </w:rPr>
              <w:t>MoodCode</w:t>
            </w:r>
            <w:proofErr w:type="spellEnd"/>
            <w:r>
              <w:rPr>
                <w:sz w:val="18"/>
              </w:rPr>
              <w:t>=</w:t>
            </w:r>
          </w:p>
          <w:p w:rsidR="00DD53B8" w:rsidRPr="002A219D" w:rsidRDefault="00DD53B8" w:rsidP="007F7491">
            <w:pPr>
              <w:spacing w:before="40" w:after="40"/>
              <w:ind w:left="72" w:right="72"/>
              <w:rPr>
                <w:sz w:val="18"/>
              </w:rPr>
            </w:pPr>
            <w:r>
              <w:rPr>
                <w:sz w:val="18"/>
              </w:rPr>
              <w:t>“EVN”</w:t>
            </w:r>
          </w:p>
        </w:tc>
        <w:tc>
          <w:tcPr>
            <w:tcW w:w="1726" w:type="pct"/>
            <w:gridSpan w:val="4"/>
            <w:vAlign w:val="center"/>
          </w:tcPr>
          <w:p w:rsidR="00DD53B8" w:rsidRPr="00F324A3" w:rsidRDefault="00DD53B8" w:rsidP="007F7491">
            <w:pPr>
              <w:spacing w:before="40" w:after="40"/>
              <w:ind w:left="72" w:right="72"/>
              <w:rPr>
                <w:sz w:val="18"/>
              </w:rPr>
            </w:pPr>
            <w:r w:rsidRPr="00F324A3">
              <w:rPr>
                <w:sz w:val="18"/>
              </w:rPr>
              <w:t xml:space="preserve">Code = </w:t>
            </w:r>
            <w:r w:rsidR="00CD4DC1">
              <w:rPr>
                <w:sz w:val="18"/>
              </w:rPr>
              <w:t>74161-1</w:t>
            </w:r>
          </w:p>
          <w:p w:rsidR="00DD53B8" w:rsidRPr="00F324A3" w:rsidRDefault="00DD53B8" w:rsidP="007F7491">
            <w:pPr>
              <w:spacing w:before="40" w:after="40"/>
              <w:ind w:left="72" w:right="72"/>
              <w:rPr>
                <w:sz w:val="18"/>
              </w:rPr>
            </w:pPr>
            <w:r w:rsidRPr="00F324A3">
              <w:rPr>
                <w:sz w:val="18"/>
              </w:rPr>
              <w:t>Display Name = Weekly Work Hours</w:t>
            </w:r>
          </w:p>
          <w:p w:rsidR="00DD53B8" w:rsidRPr="00F324A3" w:rsidRDefault="00DD53B8" w:rsidP="007F7491">
            <w:pPr>
              <w:spacing w:before="40" w:after="40"/>
              <w:ind w:left="72" w:right="72"/>
              <w:rPr>
                <w:sz w:val="18"/>
              </w:rPr>
            </w:pPr>
            <w:proofErr w:type="spellStart"/>
            <w:r w:rsidRPr="00F324A3">
              <w:rPr>
                <w:sz w:val="18"/>
              </w:rPr>
              <w:t>CodeSystem</w:t>
            </w:r>
            <w:proofErr w:type="spellEnd"/>
            <w:r w:rsidRPr="00F324A3">
              <w:rPr>
                <w:sz w:val="18"/>
              </w:rPr>
              <w:t xml:space="preserve"> = 2.16.840.1.113883.6.1</w:t>
            </w:r>
          </w:p>
          <w:p w:rsidR="00DD53B8" w:rsidRDefault="00DD53B8" w:rsidP="007F7491">
            <w:pPr>
              <w:spacing w:before="40" w:after="40"/>
              <w:ind w:left="72" w:right="72"/>
              <w:rPr>
                <w:sz w:val="18"/>
              </w:rPr>
            </w:pPr>
            <w:proofErr w:type="spellStart"/>
            <w:r w:rsidRPr="00F324A3">
              <w:rPr>
                <w:sz w:val="18"/>
              </w:rPr>
              <w:t>CodeSystemName</w:t>
            </w:r>
            <w:proofErr w:type="spellEnd"/>
            <w:r w:rsidRPr="00F324A3">
              <w:rPr>
                <w:sz w:val="18"/>
              </w:rPr>
              <w:t>=LOINC</w:t>
            </w:r>
          </w:p>
          <w:p w:rsidR="00DD53B8" w:rsidRPr="002A219D" w:rsidRDefault="00DD53B8" w:rsidP="00F324A3">
            <w:pPr>
              <w:spacing w:before="40" w:after="40"/>
              <w:ind w:left="72" w:right="72"/>
              <w:rPr>
                <w:sz w:val="18"/>
              </w:rPr>
            </w:pPr>
          </w:p>
        </w:tc>
        <w:tc>
          <w:tcPr>
            <w:tcW w:w="576" w:type="pct"/>
            <w:vAlign w:val="center"/>
          </w:tcPr>
          <w:p w:rsidR="00DD53B8" w:rsidRPr="002A219D" w:rsidRDefault="00DD53B8" w:rsidP="007F7491">
            <w:pPr>
              <w:spacing w:before="40" w:after="40"/>
              <w:ind w:left="72" w:right="72"/>
              <w:rPr>
                <w:sz w:val="18"/>
              </w:rPr>
            </w:pPr>
            <w:r>
              <w:rPr>
                <w:sz w:val="18"/>
              </w:rPr>
              <w:t>Observation</w:t>
            </w:r>
          </w:p>
        </w:tc>
        <w:tc>
          <w:tcPr>
            <w:tcW w:w="1973" w:type="pct"/>
            <w:gridSpan w:val="4"/>
            <w:vAlign w:val="center"/>
          </w:tcPr>
          <w:p w:rsidR="00DD53B8" w:rsidRPr="002A219D" w:rsidRDefault="00F324A3" w:rsidP="007F7491">
            <w:pPr>
              <w:spacing w:before="40" w:after="40"/>
              <w:ind w:left="72" w:right="72"/>
              <w:rPr>
                <w:sz w:val="18"/>
              </w:rPr>
            </w:pPr>
            <w:r w:rsidRPr="00D458D4">
              <w:rPr>
                <w:rStyle w:val="XMLnameBold"/>
              </w:rPr>
              <w:t>value</w:t>
            </w:r>
            <w:r>
              <w:t xml:space="preserve"> with @</w:t>
            </w:r>
            <w:proofErr w:type="spellStart"/>
            <w:r>
              <w:t>xsi:type</w:t>
            </w:r>
            <w:proofErr w:type="spellEnd"/>
            <w:r>
              <w:t>="INT</w:t>
            </w:r>
            <w:r w:rsidRPr="00D458D4">
              <w:t>"</w:t>
            </w:r>
          </w:p>
        </w:tc>
      </w:tr>
      <w:tr w:rsidR="00DD53B8" w:rsidRPr="002A219D" w:rsidTr="007F7491">
        <w:trPr>
          <w:gridAfter w:val="1"/>
          <w:wAfter w:w="9" w:type="pct"/>
        </w:trPr>
        <w:tc>
          <w:tcPr>
            <w:tcW w:w="438"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Vocabulary Constraint</w:t>
            </w:r>
          </w:p>
        </w:tc>
      </w:tr>
      <w:tr w:rsidR="00DD53B8" w:rsidRPr="002A219D" w:rsidTr="007F7491">
        <w:trPr>
          <w:gridAfter w:val="1"/>
          <w:wAfter w:w="9" w:type="pct"/>
        </w:trPr>
        <w:tc>
          <w:tcPr>
            <w:tcW w:w="438" w:type="pct"/>
            <w:shd w:val="clear" w:color="auto" w:fill="auto"/>
            <w:vAlign w:val="center"/>
          </w:tcPr>
          <w:p w:rsidR="00DD53B8" w:rsidRPr="002A219D" w:rsidRDefault="00DD53B8" w:rsidP="007F7491">
            <w:pPr>
              <w:spacing w:before="40" w:after="40"/>
              <w:ind w:left="72" w:right="72"/>
              <w:rPr>
                <w:color w:val="0070C0"/>
                <w:sz w:val="18"/>
              </w:rPr>
            </w:pPr>
          </w:p>
        </w:tc>
        <w:tc>
          <w:tcPr>
            <w:tcW w:w="720" w:type="pct"/>
            <w:gridSpan w:val="2"/>
            <w:shd w:val="clear" w:color="auto" w:fill="auto"/>
            <w:vAlign w:val="center"/>
          </w:tcPr>
          <w:p w:rsidR="00DD53B8" w:rsidRPr="002A219D" w:rsidRDefault="00DD53B8" w:rsidP="007F7491">
            <w:pPr>
              <w:spacing w:before="40" w:after="40"/>
              <w:ind w:left="72" w:right="72"/>
              <w:rPr>
                <w:color w:val="0070C0"/>
                <w:sz w:val="18"/>
              </w:rPr>
            </w:pPr>
          </w:p>
        </w:tc>
        <w:tc>
          <w:tcPr>
            <w:tcW w:w="1102" w:type="pct"/>
            <w:gridSpan w:val="2"/>
            <w:vAlign w:val="center"/>
          </w:tcPr>
          <w:p w:rsidR="00DD53B8" w:rsidRPr="002A219D" w:rsidRDefault="00DD53B8" w:rsidP="007F7491">
            <w:pPr>
              <w:spacing w:before="40" w:after="40"/>
              <w:ind w:left="72" w:right="72"/>
              <w:rPr>
                <w:color w:val="0070C0"/>
                <w:sz w:val="18"/>
              </w:rPr>
            </w:pPr>
          </w:p>
        </w:tc>
        <w:tc>
          <w:tcPr>
            <w:tcW w:w="1247" w:type="pct"/>
            <w:gridSpan w:val="3"/>
            <w:vAlign w:val="center"/>
          </w:tcPr>
          <w:p w:rsidR="00DD53B8" w:rsidRPr="002A219D" w:rsidRDefault="00DD53B8" w:rsidP="007F7491">
            <w:pPr>
              <w:spacing w:before="40" w:after="40"/>
              <w:ind w:left="72" w:right="72"/>
              <w:rPr>
                <w:color w:val="0070C0"/>
                <w:sz w:val="18"/>
              </w:rPr>
            </w:pPr>
          </w:p>
        </w:tc>
        <w:tc>
          <w:tcPr>
            <w:tcW w:w="670" w:type="pct"/>
            <w:vAlign w:val="center"/>
          </w:tcPr>
          <w:p w:rsidR="00DD53B8" w:rsidRPr="002A219D" w:rsidRDefault="00DD53B8" w:rsidP="007F7491">
            <w:pPr>
              <w:spacing w:before="40" w:after="40"/>
              <w:ind w:left="72" w:right="72"/>
              <w:rPr>
                <w:color w:val="0070C0"/>
                <w:sz w:val="18"/>
              </w:rPr>
            </w:pPr>
          </w:p>
        </w:tc>
        <w:tc>
          <w:tcPr>
            <w:tcW w:w="814" w:type="pct"/>
            <w:vAlign w:val="center"/>
          </w:tcPr>
          <w:p w:rsidR="00DD53B8" w:rsidRPr="002A219D" w:rsidRDefault="00DD53B8" w:rsidP="007F7491">
            <w:pPr>
              <w:spacing w:before="40" w:after="40"/>
              <w:ind w:left="72" w:right="72"/>
              <w:rPr>
                <w:color w:val="0070C0"/>
                <w:sz w:val="18"/>
              </w:rPr>
            </w:pPr>
          </w:p>
        </w:tc>
      </w:tr>
    </w:tbl>
    <w:p w:rsidR="00DD53B8" w:rsidRDefault="00DD53B8" w:rsidP="00DD53B8">
      <w:pPr>
        <w:pStyle w:val="BodyText"/>
        <w:rPr>
          <w:rFonts w:ascii="Arial" w:hAnsi="Arial"/>
          <w:b/>
          <w:noProof w:val="0"/>
          <w:kern w:val="28"/>
        </w:rPr>
      </w:pPr>
    </w:p>
    <w:p w:rsidR="00DD53B8" w:rsidRPr="00AC1A3F" w:rsidRDefault="00DD53B8" w:rsidP="00DD53B8">
      <w:pPr>
        <w:keepNext/>
        <w:spacing w:before="240" w:after="60"/>
        <w:ind w:left="810" w:hanging="810"/>
        <w:outlineLvl w:val="4"/>
        <w:rPr>
          <w:rFonts w:ascii="Arial" w:hAnsi="Arial"/>
          <w:b/>
          <w:kern w:val="28"/>
          <w:sz w:val="28"/>
        </w:rPr>
      </w:pPr>
      <w:r w:rsidRPr="00AC1A3F">
        <w:rPr>
          <w:rFonts w:ascii="Arial" w:hAnsi="Arial"/>
          <w:b/>
          <w:kern w:val="28"/>
          <w:sz w:val="28"/>
        </w:rPr>
        <w:t>6.3.4.E</w:t>
      </w:r>
      <w:r w:rsidR="00B82257">
        <w:rPr>
          <w:rFonts w:ascii="Arial" w:hAnsi="Arial"/>
          <w:b/>
          <w:kern w:val="28"/>
          <w:sz w:val="28"/>
        </w:rPr>
        <w:t>9</w:t>
      </w:r>
      <w:r w:rsidRPr="00AC1A3F">
        <w:rPr>
          <w:rFonts w:ascii="Arial" w:hAnsi="Arial"/>
          <w:b/>
          <w:kern w:val="28"/>
          <w:sz w:val="28"/>
        </w:rPr>
        <w:t xml:space="preserve"> </w:t>
      </w:r>
      <w:r w:rsidR="00C97B78">
        <w:rPr>
          <w:rFonts w:ascii="Arial" w:hAnsi="Arial"/>
          <w:b/>
          <w:kern w:val="28"/>
          <w:sz w:val="28"/>
        </w:rPr>
        <w:t>Weekly Work Hours</w:t>
      </w:r>
      <w:r>
        <w:rPr>
          <w:rFonts w:ascii="Arial" w:hAnsi="Arial"/>
          <w:b/>
          <w:kern w:val="28"/>
          <w:sz w:val="28"/>
        </w:rPr>
        <w:t xml:space="preserve"> Observation Entry</w:t>
      </w:r>
    </w:p>
    <w:p w:rsidR="00DD53B8" w:rsidRPr="00AC1A3F" w:rsidRDefault="00DD53B8" w:rsidP="00DD53B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1.3.6.1.4.1.19376.1.5.3.1.4.20.8</w:t>
      </w:r>
      <w:r w:rsidR="00C97B78" w:rsidRPr="00C97B78">
        <w:rPr>
          <w:rFonts w:eastAsia="SimSun"/>
        </w:rPr>
        <w:t xml:space="preserve"> </w:t>
      </w:r>
      <w:r w:rsidRPr="00AC1A3F">
        <w:rPr>
          <w:rFonts w:ascii="Courier New" w:eastAsia="SimSun" w:hAnsi="Courier New" w:cs="Courier New"/>
          <w:sz w:val="20"/>
          <w:lang w:eastAsia="zh-CN"/>
        </w:rPr>
        <w:t>(open)]</w:t>
      </w:r>
    </w:p>
    <w:p w:rsidR="00DD53B8" w:rsidRDefault="00DD53B8" w:rsidP="00DD53B8">
      <w:pPr>
        <w:ind w:left="720"/>
      </w:pPr>
      <w:r w:rsidRPr="00AC1A3F">
        <w:t>A</w:t>
      </w:r>
      <w:r>
        <w:t xml:space="preserve"> </w:t>
      </w:r>
      <w:r w:rsidRPr="00AC1A3F">
        <w:t>clinical statement about</w:t>
      </w:r>
      <w:r>
        <w:t xml:space="preserve"> t</w:t>
      </w:r>
      <w:r w:rsidRPr="00B60268">
        <w:t xml:space="preserve">he </w:t>
      </w:r>
      <w:r>
        <w:t>typical number of hours per week that a person spends performing their duties for work.</w:t>
      </w:r>
    </w:p>
    <w:p w:rsidR="00DD53B8" w:rsidRDefault="00DD53B8" w:rsidP="00DD53B8">
      <w:pPr>
        <w:autoSpaceDE w:val="0"/>
        <w:autoSpaceDN w:val="0"/>
        <w:adjustRightInd w:val="0"/>
        <w:rPr>
          <w:rFonts w:ascii="BookmanOldStyle" w:hAnsi="BookmanOldStyle" w:cs="BookmanOldStyle"/>
          <w:sz w:val="20"/>
        </w:rPr>
      </w:pP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DD53B8"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9"/>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1.3.6.1.4.1.19376.1.5.3.1.4.20.8</w:t>
      </w:r>
      <w:r w:rsidRPr="00AC1A3F">
        <w:rPr>
          <w:rFonts w:ascii="Courier New" w:hAnsi="Courier New" w:cs="TimesNewRomanPSMT"/>
          <w:sz w:val="20"/>
        </w:rPr>
        <w:t>"</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DD53B8" w:rsidRPr="00AC1A3F" w:rsidRDefault="00DD53B8" w:rsidP="00B82257">
      <w:pPr>
        <w:numPr>
          <w:ilvl w:val="1"/>
          <w:numId w:val="39"/>
        </w:numPr>
        <w:spacing w:before="0" w:after="40" w:line="260" w:lineRule="exact"/>
      </w:pPr>
      <w:r w:rsidRPr="00AC1A3F">
        <w:rPr>
          <w:rFonts w:ascii="Bookman Old Style" w:hAnsi="Bookman Old Style"/>
          <w:b/>
          <w:caps/>
          <w:sz w:val="16"/>
        </w:rPr>
        <w:t>SHall</w:t>
      </w:r>
      <w:r w:rsidRPr="00AC1A3F">
        <w:t xml:space="preserve"> be </w:t>
      </w:r>
      <w:r w:rsidR="00CD4DC1">
        <w:t>74161-1</w:t>
      </w:r>
      <w:r w:rsidRPr="00AC1A3F">
        <w:t xml:space="preserve"> </w:t>
      </w:r>
      <w:r w:rsidRPr="00F324A3">
        <w:t>(Weekly Work Hours) from LOINC.</w:t>
      </w:r>
    </w:p>
    <w:p w:rsidR="00DD53B8" w:rsidRDefault="00DD53B8" w:rsidP="00B82257">
      <w:pPr>
        <w:numPr>
          <w:ilvl w:val="0"/>
          <w:numId w:val="39"/>
        </w:numPr>
        <w:spacing w:before="0" w:after="40" w:line="260" w:lineRule="exact"/>
      </w:pPr>
      <w:r w:rsidRPr="006C62C0">
        <w:rPr>
          <w:rFonts w:ascii="Bookman Old Style" w:hAnsi="Bookman Old Style"/>
          <w:b/>
          <w:caps/>
          <w:sz w:val="16"/>
        </w:rPr>
        <w:t>SHALL</w:t>
      </w:r>
      <w:r w:rsidRPr="00AC1A3F">
        <w:t xml:space="preserve"> contain exactly one [1..1]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w:t>
      </w:r>
      <w:r w:rsidRPr="00AC1A3F">
        <w:t>.</w:t>
      </w:r>
    </w:p>
    <w:p w:rsidR="00DD53B8" w:rsidRDefault="00DD53B8" w:rsidP="00B82257">
      <w:pPr>
        <w:numPr>
          <w:ilvl w:val="0"/>
          <w:numId w:val="39"/>
        </w:numPr>
        <w:spacing w:before="0" w:after="40" w:line="260" w:lineRule="exact"/>
      </w:pPr>
      <w:r w:rsidRPr="00D458D4">
        <w:rPr>
          <w:rStyle w:val="keyword"/>
        </w:rPr>
        <w:t>SHALL</w:t>
      </w:r>
      <w:r w:rsidRPr="00D458D4">
        <w:t xml:space="preserve"> contain exactly one [1..1] </w:t>
      </w:r>
      <w:r w:rsidRPr="00D458D4">
        <w:rPr>
          <w:rStyle w:val="XMLnameBold"/>
        </w:rPr>
        <w:t>value</w:t>
      </w:r>
      <w:r>
        <w:t xml:space="preserve"> with @</w:t>
      </w:r>
      <w:proofErr w:type="spellStart"/>
      <w:r>
        <w:t>xsi:type</w:t>
      </w:r>
      <w:proofErr w:type="spellEnd"/>
      <w:r>
        <w:t>="INT</w:t>
      </w:r>
      <w:r w:rsidRPr="00D458D4">
        <w:t>".</w:t>
      </w:r>
    </w:p>
    <w:p w:rsidR="00DD53B8" w:rsidRPr="006F3867" w:rsidRDefault="00DD53B8" w:rsidP="00B82257">
      <w:pPr>
        <w:numPr>
          <w:ilvl w:val="1"/>
          <w:numId w:val="39"/>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value</w:t>
      </w:r>
      <w:r w:rsidRPr="00D458D4">
        <w:t>, which</w:t>
      </w:r>
      <w:r>
        <w:t xml:space="preserve"> represents the number of hours in a week that a person usually works</w:t>
      </w:r>
      <w:r w:rsidRPr="00D458D4">
        <w:t>.</w:t>
      </w:r>
    </w:p>
    <w:p w:rsidR="00DD53B8" w:rsidRDefault="00DD53B8" w:rsidP="00DD53B8">
      <w:pPr>
        <w:pStyle w:val="BodyText"/>
        <w:rPr>
          <w:rFonts w:ascii="Arial" w:hAnsi="Arial"/>
          <w:b/>
          <w:noProof w:val="0"/>
          <w:kern w:val="28"/>
        </w:rPr>
      </w:pPr>
    </w:p>
    <w:p w:rsidR="00DC3E73" w:rsidRDefault="00DC3E73" w:rsidP="00DC3E73">
      <w:pPr>
        <w:pStyle w:val="BodyText"/>
        <w:rPr>
          <w:rFonts w:ascii="Arial" w:hAnsi="Arial"/>
          <w:b/>
          <w:noProof w:val="0"/>
          <w:kern w:val="28"/>
        </w:rPr>
      </w:pPr>
    </w:p>
    <w:p w:rsidR="00621DC9" w:rsidRPr="00707427" w:rsidRDefault="00621DC9" w:rsidP="00621DC9">
      <w:pPr>
        <w:pStyle w:val="EditorInstructions"/>
        <w:rPr>
          <w:color w:val="FF0000"/>
        </w:rPr>
      </w:pPr>
      <w:r>
        <w:rPr>
          <w:color w:val="FF0000"/>
        </w:rPr>
        <w:t>Add the following section 6.3.4.E10 Usual Occupation Duration</w:t>
      </w:r>
    </w:p>
    <w:p w:rsidR="00621DC9" w:rsidRPr="002A219D" w:rsidRDefault="00621DC9" w:rsidP="00621DC9">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Occupation Duration</w:t>
      </w:r>
      <w:r w:rsidRPr="002A219D">
        <w:rPr>
          <w:rFonts w:ascii="Arial" w:hAnsi="Arial"/>
          <w:b/>
          <w:sz w:val="22"/>
        </w:rPr>
        <w:t xml:space="preserve"> Entry</w:t>
      </w:r>
      <w:r w:rsidR="00FD4D4E">
        <w:rPr>
          <w:rFonts w:ascii="Arial" w:hAnsi="Arial"/>
          <w:b/>
          <w:sz w:val="22"/>
        </w:rPr>
        <w:t xml:space="preserve"> </w:t>
      </w:r>
      <w:r w:rsidR="00FD4D4E" w:rsidRPr="00AC1A3F">
        <w:rPr>
          <w:rStyle w:val="XMLname"/>
        </w:rPr>
        <w:t>(</w:t>
      </w:r>
      <w:r w:rsidR="00D90C37" w:rsidRPr="00D90C37">
        <w:rPr>
          <w:rStyle w:val="XMLname"/>
        </w:rPr>
        <w:t>1.3.6.1.4.1.19376.1.5.3.1.4.20.9</w:t>
      </w:r>
      <w:r w:rsidR="00FD4D4E" w:rsidRPr="00A71F5B">
        <w:rPr>
          <w:rStyle w:val="XMLnam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621DC9" w:rsidRPr="002A219D" w:rsidTr="003065A7">
        <w:tc>
          <w:tcPr>
            <w:tcW w:w="1400" w:type="pct"/>
            <w:gridSpan w:val="4"/>
            <w:shd w:val="clear" w:color="auto" w:fill="E6E6E6"/>
            <w:vAlign w:val="center"/>
          </w:tcPr>
          <w:p w:rsidR="00621DC9" w:rsidRPr="002A219D" w:rsidRDefault="00621DC9"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621DC9" w:rsidRPr="002A219D" w:rsidRDefault="00621DC9" w:rsidP="003065A7">
            <w:pPr>
              <w:spacing w:before="40" w:after="40"/>
              <w:ind w:left="72" w:right="72"/>
              <w:rPr>
                <w:sz w:val="18"/>
              </w:rPr>
            </w:pPr>
            <w:r>
              <w:rPr>
                <w:sz w:val="18"/>
              </w:rPr>
              <w:t>Usual Occupation Duration Entry</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621DC9" w:rsidRPr="002A219D" w:rsidRDefault="00D90C37" w:rsidP="003065A7">
            <w:pPr>
              <w:spacing w:before="40" w:after="40"/>
              <w:ind w:left="72" w:right="72"/>
              <w:rPr>
                <w:rFonts w:ascii="Tahoma" w:hAnsi="Tahoma" w:cs="Tahoma"/>
                <w:sz w:val="16"/>
                <w:szCs w:val="16"/>
              </w:rPr>
            </w:pPr>
            <w:r w:rsidRPr="00D90C37">
              <w:rPr>
                <w:rStyle w:val="XMLname"/>
              </w:rPr>
              <w:t>1.3.6.1.4.1.19376.1.5.3.1.4.20.9</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621DC9" w:rsidRPr="002A219D" w:rsidRDefault="00621DC9" w:rsidP="00621DC9">
            <w:pPr>
              <w:spacing w:before="40" w:after="40"/>
              <w:ind w:right="72"/>
              <w:rPr>
                <w:sz w:val="18"/>
              </w:rPr>
            </w:pPr>
            <w:r w:rsidRPr="009C534D">
              <w:rPr>
                <w:sz w:val="18"/>
              </w:rPr>
              <w:t xml:space="preserve"> </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621DC9" w:rsidRPr="002A219D" w:rsidRDefault="00621DC9" w:rsidP="00621DC9">
            <w:pPr>
              <w:spacing w:before="40" w:after="40"/>
              <w:ind w:left="72" w:right="72"/>
              <w:rPr>
                <w:rFonts w:ascii="Tahoma" w:hAnsi="Tahoma" w:cs="Tahoma"/>
                <w:sz w:val="16"/>
                <w:szCs w:val="16"/>
              </w:rPr>
            </w:pPr>
            <w:r>
              <w:rPr>
                <w:sz w:val="18"/>
              </w:rPr>
              <w:t>A Usual Occupation Duration entry is a clinical statement about a quantity of time.</w:t>
            </w:r>
          </w:p>
        </w:tc>
      </w:tr>
      <w:tr w:rsidR="00621DC9" w:rsidRPr="002A219D" w:rsidTr="003065A7">
        <w:tc>
          <w:tcPr>
            <w:tcW w:w="725"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Value </w:t>
            </w:r>
          </w:p>
        </w:tc>
      </w:tr>
      <w:tr w:rsidR="00621DC9" w:rsidRPr="002A219D" w:rsidTr="003065A7">
        <w:tc>
          <w:tcPr>
            <w:tcW w:w="725" w:type="pct"/>
            <w:gridSpan w:val="2"/>
            <w:vAlign w:val="center"/>
          </w:tcPr>
          <w:p w:rsidR="00621DC9" w:rsidRDefault="00621DC9" w:rsidP="003065A7">
            <w:pPr>
              <w:spacing w:before="40" w:after="40"/>
              <w:ind w:left="72" w:right="72"/>
              <w:rPr>
                <w:sz w:val="18"/>
              </w:rPr>
            </w:pPr>
            <w:proofErr w:type="spellStart"/>
            <w:r>
              <w:rPr>
                <w:sz w:val="18"/>
              </w:rPr>
              <w:t>ClassCode</w:t>
            </w:r>
            <w:proofErr w:type="spellEnd"/>
            <w:r>
              <w:rPr>
                <w:sz w:val="18"/>
              </w:rPr>
              <w:t>=</w:t>
            </w:r>
          </w:p>
          <w:p w:rsidR="00621DC9" w:rsidRDefault="00621DC9" w:rsidP="003065A7">
            <w:pPr>
              <w:spacing w:before="40" w:after="40"/>
              <w:ind w:left="72" w:right="72"/>
              <w:rPr>
                <w:sz w:val="18"/>
              </w:rPr>
            </w:pPr>
            <w:r>
              <w:rPr>
                <w:sz w:val="18"/>
              </w:rPr>
              <w:t>“OBS”</w:t>
            </w:r>
          </w:p>
          <w:p w:rsidR="00621DC9" w:rsidRDefault="00621DC9" w:rsidP="003065A7">
            <w:pPr>
              <w:spacing w:before="40" w:after="40"/>
              <w:ind w:left="72" w:right="72"/>
              <w:rPr>
                <w:sz w:val="18"/>
              </w:rPr>
            </w:pPr>
            <w:proofErr w:type="spellStart"/>
            <w:r>
              <w:rPr>
                <w:sz w:val="18"/>
              </w:rPr>
              <w:t>MoodCode</w:t>
            </w:r>
            <w:proofErr w:type="spellEnd"/>
            <w:r>
              <w:rPr>
                <w:sz w:val="18"/>
              </w:rPr>
              <w:t>=</w:t>
            </w:r>
          </w:p>
          <w:p w:rsidR="00621DC9" w:rsidRPr="002A219D" w:rsidRDefault="00621DC9" w:rsidP="003065A7">
            <w:pPr>
              <w:spacing w:before="40" w:after="40"/>
              <w:ind w:left="72" w:right="72"/>
              <w:rPr>
                <w:sz w:val="18"/>
              </w:rPr>
            </w:pPr>
            <w:r>
              <w:rPr>
                <w:sz w:val="18"/>
              </w:rPr>
              <w:t>“EVN”</w:t>
            </w:r>
          </w:p>
        </w:tc>
        <w:tc>
          <w:tcPr>
            <w:tcW w:w="1726" w:type="pct"/>
            <w:gridSpan w:val="4"/>
            <w:vAlign w:val="center"/>
          </w:tcPr>
          <w:p w:rsidR="00621DC9" w:rsidRDefault="00621DC9" w:rsidP="003065A7">
            <w:pPr>
              <w:spacing w:before="40" w:after="40"/>
              <w:ind w:left="72" w:right="72"/>
              <w:rPr>
                <w:sz w:val="18"/>
              </w:rPr>
            </w:pPr>
            <w:r w:rsidRPr="00FD4D4E">
              <w:rPr>
                <w:sz w:val="18"/>
              </w:rPr>
              <w:t xml:space="preserve">Code = </w:t>
            </w:r>
            <w:r w:rsidR="001872E0" w:rsidRPr="001872E0">
              <w:rPr>
                <w:sz w:val="18"/>
              </w:rPr>
              <w:t>74163-7</w:t>
            </w:r>
          </w:p>
          <w:p w:rsidR="00621DC9" w:rsidRDefault="00621DC9" w:rsidP="003065A7">
            <w:pPr>
              <w:spacing w:before="40" w:after="40"/>
              <w:ind w:left="72" w:right="72"/>
              <w:rPr>
                <w:sz w:val="18"/>
              </w:rPr>
            </w:pPr>
            <w:r>
              <w:rPr>
                <w:sz w:val="18"/>
              </w:rPr>
              <w:t>Display Name = Usual Occupation Duration</w:t>
            </w:r>
          </w:p>
          <w:p w:rsidR="00621DC9" w:rsidRPr="00C63ED2" w:rsidRDefault="00621DC9" w:rsidP="003065A7">
            <w:pPr>
              <w:spacing w:before="40" w:after="40"/>
              <w:ind w:left="72" w:right="72"/>
              <w:rPr>
                <w:sz w:val="18"/>
              </w:rPr>
            </w:pPr>
            <w:proofErr w:type="spellStart"/>
            <w:r w:rsidRPr="00C63ED2">
              <w:rPr>
                <w:sz w:val="18"/>
              </w:rPr>
              <w:t>CodeSystem</w:t>
            </w:r>
            <w:proofErr w:type="spellEnd"/>
            <w:r w:rsidRPr="00C63ED2">
              <w:rPr>
                <w:sz w:val="18"/>
              </w:rPr>
              <w:t xml:space="preserve"> = 2.16.840.1.113883.6.1</w:t>
            </w:r>
          </w:p>
          <w:p w:rsidR="00621DC9" w:rsidRDefault="00621DC9" w:rsidP="003065A7">
            <w:pPr>
              <w:spacing w:before="40" w:after="40"/>
              <w:ind w:left="72" w:right="72"/>
              <w:rPr>
                <w:sz w:val="18"/>
              </w:rPr>
            </w:pPr>
            <w:proofErr w:type="spellStart"/>
            <w:r w:rsidRPr="007D42FE">
              <w:rPr>
                <w:sz w:val="18"/>
              </w:rPr>
              <w:t>CodeSystemName</w:t>
            </w:r>
            <w:proofErr w:type="spellEnd"/>
            <w:r w:rsidRPr="007D42FE">
              <w:rPr>
                <w:sz w:val="18"/>
              </w:rPr>
              <w:t>=LOINC</w:t>
            </w:r>
          </w:p>
          <w:p w:rsidR="00621DC9" w:rsidRPr="002A219D" w:rsidRDefault="00621DC9" w:rsidP="007D42FE">
            <w:pPr>
              <w:spacing w:before="40" w:after="40"/>
              <w:ind w:left="72" w:right="72"/>
              <w:rPr>
                <w:sz w:val="18"/>
              </w:rPr>
            </w:pPr>
          </w:p>
        </w:tc>
        <w:tc>
          <w:tcPr>
            <w:tcW w:w="576" w:type="pct"/>
            <w:vAlign w:val="center"/>
          </w:tcPr>
          <w:p w:rsidR="00621DC9" w:rsidRPr="002A219D" w:rsidRDefault="00621DC9" w:rsidP="003065A7">
            <w:pPr>
              <w:spacing w:before="40" w:after="40"/>
              <w:ind w:left="72" w:right="72"/>
              <w:rPr>
                <w:sz w:val="18"/>
              </w:rPr>
            </w:pPr>
            <w:r>
              <w:rPr>
                <w:sz w:val="18"/>
              </w:rPr>
              <w:t>Observation</w:t>
            </w:r>
          </w:p>
        </w:tc>
        <w:tc>
          <w:tcPr>
            <w:tcW w:w="1973" w:type="pct"/>
            <w:gridSpan w:val="4"/>
            <w:vAlign w:val="center"/>
          </w:tcPr>
          <w:p w:rsidR="00621DC9" w:rsidRDefault="00FD4D4E" w:rsidP="003065A7">
            <w:pPr>
              <w:spacing w:before="40" w:after="40"/>
              <w:ind w:left="72" w:right="72"/>
              <w:rPr>
                <w:sz w:val="18"/>
              </w:rPr>
            </w:pPr>
            <w:r>
              <w:rPr>
                <w:sz w:val="18"/>
              </w:rPr>
              <w:t xml:space="preserve">Value  </w:t>
            </w:r>
            <w:proofErr w:type="spellStart"/>
            <w:r>
              <w:rPr>
                <w:sz w:val="18"/>
              </w:rPr>
              <w:t>xsi:type</w:t>
            </w:r>
            <w:proofErr w:type="spellEnd"/>
            <w:r>
              <w:rPr>
                <w:sz w:val="18"/>
              </w:rPr>
              <w:t>=</w:t>
            </w:r>
            <w:r w:rsidR="007D42FE">
              <w:rPr>
                <w:sz w:val="18"/>
              </w:rPr>
              <w:t>PQ  representing the number of years of months. Units shall be expressed in UCUM.</w:t>
            </w:r>
          </w:p>
          <w:p w:rsidR="007D42FE" w:rsidRPr="002A219D" w:rsidRDefault="007D42FE" w:rsidP="003065A7">
            <w:pPr>
              <w:spacing w:before="40" w:after="40"/>
              <w:ind w:left="72" w:right="72"/>
              <w:rPr>
                <w:sz w:val="18"/>
              </w:rPr>
            </w:pPr>
          </w:p>
        </w:tc>
      </w:tr>
      <w:tr w:rsidR="00621DC9" w:rsidRPr="002A219D" w:rsidTr="003065A7">
        <w:trPr>
          <w:gridAfter w:val="1"/>
          <w:wAfter w:w="9" w:type="pct"/>
        </w:trPr>
        <w:tc>
          <w:tcPr>
            <w:tcW w:w="438"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Vocabulary Constraint</w:t>
            </w:r>
          </w:p>
        </w:tc>
      </w:tr>
      <w:tr w:rsidR="00621DC9" w:rsidRPr="002A219D" w:rsidTr="003065A7">
        <w:trPr>
          <w:gridAfter w:val="1"/>
          <w:wAfter w:w="9" w:type="pct"/>
        </w:trPr>
        <w:tc>
          <w:tcPr>
            <w:tcW w:w="438" w:type="pct"/>
            <w:shd w:val="clear" w:color="auto" w:fill="auto"/>
            <w:vAlign w:val="center"/>
          </w:tcPr>
          <w:p w:rsidR="00621DC9" w:rsidRPr="002A219D" w:rsidRDefault="00621DC9" w:rsidP="003065A7">
            <w:pPr>
              <w:spacing w:before="40" w:after="40"/>
              <w:ind w:left="72" w:right="72"/>
              <w:rPr>
                <w:color w:val="0070C0"/>
                <w:sz w:val="18"/>
              </w:rPr>
            </w:pPr>
          </w:p>
        </w:tc>
        <w:tc>
          <w:tcPr>
            <w:tcW w:w="720" w:type="pct"/>
            <w:gridSpan w:val="2"/>
            <w:shd w:val="clear" w:color="auto" w:fill="auto"/>
            <w:vAlign w:val="center"/>
          </w:tcPr>
          <w:p w:rsidR="00621DC9" w:rsidRPr="002A219D" w:rsidRDefault="00621DC9" w:rsidP="003065A7">
            <w:pPr>
              <w:spacing w:before="40" w:after="40"/>
              <w:ind w:left="72" w:right="72"/>
              <w:rPr>
                <w:color w:val="0070C0"/>
                <w:sz w:val="18"/>
              </w:rPr>
            </w:pPr>
          </w:p>
        </w:tc>
        <w:tc>
          <w:tcPr>
            <w:tcW w:w="1102" w:type="pct"/>
            <w:gridSpan w:val="2"/>
            <w:vAlign w:val="center"/>
          </w:tcPr>
          <w:p w:rsidR="00621DC9" w:rsidRPr="002A219D" w:rsidRDefault="00621DC9" w:rsidP="003065A7">
            <w:pPr>
              <w:spacing w:before="40" w:after="40"/>
              <w:ind w:left="72" w:right="72"/>
              <w:rPr>
                <w:color w:val="0070C0"/>
                <w:sz w:val="18"/>
              </w:rPr>
            </w:pPr>
          </w:p>
        </w:tc>
        <w:tc>
          <w:tcPr>
            <w:tcW w:w="1247" w:type="pct"/>
            <w:gridSpan w:val="3"/>
            <w:vAlign w:val="center"/>
          </w:tcPr>
          <w:p w:rsidR="00621DC9" w:rsidRPr="002A219D" w:rsidRDefault="00621DC9" w:rsidP="003065A7">
            <w:pPr>
              <w:spacing w:before="40" w:after="40"/>
              <w:ind w:left="72" w:right="72"/>
              <w:rPr>
                <w:color w:val="0070C0"/>
                <w:sz w:val="18"/>
              </w:rPr>
            </w:pPr>
          </w:p>
        </w:tc>
        <w:tc>
          <w:tcPr>
            <w:tcW w:w="670" w:type="pct"/>
            <w:vAlign w:val="center"/>
          </w:tcPr>
          <w:p w:rsidR="00621DC9" w:rsidRPr="002A219D" w:rsidRDefault="00621DC9" w:rsidP="003065A7">
            <w:pPr>
              <w:spacing w:before="40" w:after="40"/>
              <w:ind w:left="72" w:right="72"/>
              <w:rPr>
                <w:color w:val="0070C0"/>
                <w:sz w:val="18"/>
              </w:rPr>
            </w:pPr>
          </w:p>
        </w:tc>
        <w:tc>
          <w:tcPr>
            <w:tcW w:w="814" w:type="pct"/>
            <w:vAlign w:val="center"/>
          </w:tcPr>
          <w:p w:rsidR="00621DC9" w:rsidRPr="002A219D" w:rsidRDefault="00621DC9" w:rsidP="003065A7">
            <w:pPr>
              <w:spacing w:before="40" w:after="40"/>
              <w:ind w:left="72" w:right="72"/>
              <w:rPr>
                <w:color w:val="0070C0"/>
                <w:sz w:val="18"/>
              </w:rPr>
            </w:pPr>
          </w:p>
        </w:tc>
      </w:tr>
    </w:tbl>
    <w:p w:rsidR="00621DC9" w:rsidRDefault="00621DC9" w:rsidP="00621DC9">
      <w:pPr>
        <w:pStyle w:val="BodyText"/>
        <w:rPr>
          <w:rFonts w:ascii="Arial" w:hAnsi="Arial"/>
          <w:b/>
          <w:noProof w:val="0"/>
          <w:kern w:val="28"/>
        </w:rPr>
      </w:pPr>
    </w:p>
    <w:p w:rsidR="00621DC9" w:rsidRPr="00AC1A3F" w:rsidRDefault="00621DC9" w:rsidP="00621DC9">
      <w:pPr>
        <w:keepNext/>
        <w:spacing w:before="240" w:after="60"/>
        <w:ind w:left="810" w:hanging="810"/>
        <w:outlineLvl w:val="4"/>
        <w:rPr>
          <w:rFonts w:ascii="Arial" w:hAnsi="Arial"/>
          <w:b/>
          <w:kern w:val="28"/>
          <w:sz w:val="28"/>
        </w:rPr>
      </w:pPr>
      <w:r w:rsidRPr="00AC1A3F">
        <w:rPr>
          <w:rFonts w:ascii="Arial" w:hAnsi="Arial"/>
          <w:b/>
          <w:kern w:val="28"/>
          <w:sz w:val="28"/>
        </w:rPr>
        <w:t>6.3.4.E</w:t>
      </w:r>
      <w:r>
        <w:rPr>
          <w:rFonts w:ascii="Arial" w:hAnsi="Arial"/>
          <w:b/>
          <w:kern w:val="28"/>
          <w:sz w:val="28"/>
        </w:rPr>
        <w:t>10</w:t>
      </w:r>
      <w:r w:rsidRPr="00AC1A3F">
        <w:rPr>
          <w:rFonts w:ascii="Arial" w:hAnsi="Arial"/>
          <w:b/>
          <w:kern w:val="28"/>
          <w:sz w:val="28"/>
        </w:rPr>
        <w:t xml:space="preserve"> </w:t>
      </w:r>
      <w:r>
        <w:rPr>
          <w:rFonts w:ascii="Arial" w:hAnsi="Arial"/>
          <w:b/>
          <w:kern w:val="28"/>
          <w:sz w:val="28"/>
        </w:rPr>
        <w:t>Usual Occupation Duration Entry</w:t>
      </w:r>
    </w:p>
    <w:p w:rsidR="00621DC9" w:rsidRPr="00AC1A3F" w:rsidRDefault="00621DC9" w:rsidP="00621DC9">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[observation</w:t>
      </w:r>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D90C37" w:rsidRPr="00D90C37">
        <w:rPr>
          <w:rStyle w:val="XMLname"/>
        </w:rPr>
        <w:t>1.3.6.1.4.1.19376.1.5.3.1.4.20.9</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621DC9" w:rsidRDefault="00621DC9" w:rsidP="00621DC9">
      <w:pPr>
        <w:ind w:left="720"/>
      </w:pPr>
      <w:r w:rsidRPr="00AC1A3F">
        <w:t>A</w:t>
      </w:r>
      <w:r>
        <w:t xml:space="preserve"> Usual Occupation Duration Entry</w:t>
      </w:r>
      <w:r w:rsidRPr="00AC1A3F">
        <w:t xml:space="preserve"> </w:t>
      </w:r>
      <w:r>
        <w:t>is a</w:t>
      </w:r>
      <w:r w:rsidRPr="00AC1A3F">
        <w:t xml:space="preserve"> clinical statement about</w:t>
      </w:r>
      <w:r>
        <w:t xml:space="preserve"> the quantity of time a person spent in the occupation they held the longest over the course of their career.</w:t>
      </w:r>
    </w:p>
    <w:p w:rsidR="00621DC9" w:rsidRDefault="00621DC9" w:rsidP="00621DC9">
      <w:pPr>
        <w:autoSpaceDE w:val="0"/>
        <w:autoSpaceDN w:val="0"/>
        <w:adjustRightInd w:val="0"/>
        <w:rPr>
          <w:rFonts w:ascii="BookmanOldStyle" w:hAnsi="BookmanOldStyle" w:cs="BookmanOldStyle"/>
          <w:sz w:val="20"/>
        </w:rPr>
      </w:pP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00117DD3" w:rsidRPr="00695874">
        <w:rPr>
          <w:rFonts w:ascii="Courier New" w:hAnsi="Courier New" w:cs="TimesNewRomanPSMT"/>
          <w:sz w:val="20"/>
        </w:rPr>
        <w:t>(</w:t>
      </w:r>
      <w:proofErr w:type="spellStart"/>
      <w:r w:rsidR="00117DD3" w:rsidRPr="00695874">
        <w:rPr>
          <w:rFonts w:ascii="Courier New" w:hAnsi="Courier New" w:cs="TimesNewRomanPSMT"/>
          <w:sz w:val="20"/>
        </w:rPr>
        <w:t>CodeSystem</w:t>
      </w:r>
      <w:proofErr w:type="spellEnd"/>
      <w:r w:rsidR="00117DD3" w:rsidRPr="00695874">
        <w:rPr>
          <w:rFonts w:ascii="Courier New" w:hAnsi="Courier New" w:cs="TimesNewRomanPSMT"/>
          <w:sz w:val="20"/>
        </w:rPr>
        <w:t>: 2.16.840.1.113883.5.6 HL7ActClass</w:t>
      </w:r>
      <w:r w:rsidR="00117DD3">
        <w:rPr>
          <w:rFonts w:ascii="Courier New" w:hAnsi="Courier New" w:cs="TimesNewRomanPSMT"/>
          <w:sz w:val="20"/>
        </w:rPr>
        <w:t>)</w:t>
      </w:r>
      <w:r w:rsidRPr="00AC1A3F">
        <w:t>.</w:t>
      </w:r>
    </w:p>
    <w:p w:rsidR="00621DC9"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17DD3">
        <w:t xml:space="preserve">) </w:t>
      </w:r>
      <w:r w:rsidRPr="00AC1A3F">
        <w:t>.</w:t>
      </w:r>
    </w:p>
    <w:p w:rsidR="007D42FE" w:rsidRPr="00AC1A3F" w:rsidRDefault="007D42FE"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D90C37">
      <w:pPr>
        <w:numPr>
          <w:ilvl w:val="1"/>
          <w:numId w:val="40"/>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Style w:val="XMLname"/>
        </w:rPr>
        <w:t>1.3.6.1.4.1.19376.1.5.3.1.4.20.9</w:t>
      </w:r>
      <w:r w:rsidRPr="00AC1A3F">
        <w:rPr>
          <w:rFonts w:ascii="Courier New" w:hAnsi="Courier New" w:cs="TimesNewRomanPSMT"/>
          <w:sz w:val="20"/>
        </w:rPr>
        <w:t>"</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621DC9" w:rsidRPr="00AC1A3F" w:rsidRDefault="00621DC9" w:rsidP="001872E0">
      <w:pPr>
        <w:numPr>
          <w:ilvl w:val="1"/>
          <w:numId w:val="40"/>
        </w:numPr>
        <w:spacing w:before="0" w:after="40" w:line="260" w:lineRule="exact"/>
      </w:pPr>
      <w:r w:rsidRPr="00AC1A3F">
        <w:rPr>
          <w:rFonts w:ascii="Bookman Old Style" w:hAnsi="Bookman Old Style"/>
          <w:b/>
          <w:caps/>
          <w:sz w:val="16"/>
        </w:rPr>
        <w:t>SHall</w:t>
      </w:r>
      <w:r w:rsidRPr="00AC1A3F">
        <w:t xml:space="preserve"> be </w:t>
      </w:r>
      <w:r w:rsidR="001872E0" w:rsidRPr="001872E0">
        <w:t>74163-7</w:t>
      </w:r>
      <w:r w:rsidRPr="00AC1A3F">
        <w:t xml:space="preserve"> </w:t>
      </w:r>
      <w:r w:rsidRPr="007D42FE">
        <w:t>(Usual Occupation Duration) from LOINC.</w:t>
      </w:r>
    </w:p>
    <w:p w:rsidR="00621DC9" w:rsidRDefault="00621DC9" w:rsidP="007D42FE">
      <w:pPr>
        <w:numPr>
          <w:ilvl w:val="0"/>
          <w:numId w:val="40"/>
        </w:numPr>
        <w:spacing w:before="0" w:after="40" w:line="260" w:lineRule="exact"/>
      </w:pPr>
      <w:r w:rsidRPr="006C62C0">
        <w:rPr>
          <w:rFonts w:ascii="Bookman Old Style" w:hAnsi="Bookman Old Style"/>
          <w:b/>
          <w:caps/>
          <w:sz w:val="16"/>
        </w:rPr>
        <w:t>SHALL</w:t>
      </w:r>
      <w:r w:rsidRPr="00AC1A3F">
        <w:t xml:space="preserve"> contain exactly one [1..1]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rsidR="006F3867">
        <w:t>)</w:t>
      </w:r>
      <w:r w:rsidRPr="00AC1A3F">
        <w:t>.</w:t>
      </w:r>
    </w:p>
    <w:p w:rsidR="006F3867" w:rsidRDefault="006F3867" w:rsidP="007D42FE">
      <w:pPr>
        <w:numPr>
          <w:ilvl w:val="0"/>
          <w:numId w:val="40"/>
        </w:numPr>
        <w:spacing w:before="0" w:after="40" w:line="260" w:lineRule="exact"/>
      </w:pPr>
      <w:r w:rsidRPr="00D458D4">
        <w:rPr>
          <w:rStyle w:val="keyword"/>
        </w:rPr>
        <w:t>SHALL</w:t>
      </w:r>
      <w:r w:rsidRPr="00D458D4">
        <w:t xml:space="preserve"> contain exactly one [1..1] </w:t>
      </w:r>
      <w:r w:rsidRPr="00D458D4">
        <w:rPr>
          <w:rStyle w:val="XMLnameBold"/>
        </w:rPr>
        <w:t>value</w:t>
      </w:r>
      <w:r w:rsidRPr="00D458D4">
        <w:t xml:space="preserve"> with @</w:t>
      </w:r>
      <w:proofErr w:type="spellStart"/>
      <w:r w:rsidRPr="00D458D4">
        <w:t>xsi:type</w:t>
      </w:r>
      <w:proofErr w:type="spellEnd"/>
      <w:r w:rsidRPr="00D458D4">
        <w:t>="PQ".</w:t>
      </w:r>
    </w:p>
    <w:p w:rsidR="006F3867" w:rsidRPr="006F3867" w:rsidRDefault="006F3867" w:rsidP="007D42FE">
      <w:pPr>
        <w:numPr>
          <w:ilvl w:val="1"/>
          <w:numId w:val="40"/>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@unit</w:t>
      </w:r>
      <w:r w:rsidRPr="00D458D4">
        <w:t xml:space="preserve">, which </w:t>
      </w:r>
      <w:r w:rsidRPr="00D458D4">
        <w:rPr>
          <w:rStyle w:val="keyword"/>
        </w:rPr>
        <w:t>SHALL</w:t>
      </w:r>
      <w:r w:rsidRPr="00D458D4">
        <w:t xml:space="preserve"> </w:t>
      </w:r>
      <w:r>
        <w:t xml:space="preserve">include duration-related units from value set </w:t>
      </w:r>
      <w:r w:rsidRPr="00D458D4">
        <w:rPr>
          <w:rStyle w:val="XMLname"/>
        </w:rPr>
        <w:t xml:space="preserve">UCUM </w:t>
      </w:r>
      <w:r w:rsidRPr="006F3867">
        <w:rPr>
          <w:sz w:val="18"/>
          <w:szCs w:val="18"/>
        </w:rPr>
        <w:t>2.16.840.1.113883.1.11.12839</w:t>
      </w:r>
      <w:r w:rsidRPr="00D458D4">
        <w:t>.</w:t>
      </w:r>
    </w:p>
    <w:p w:rsidR="00117DD3" w:rsidRPr="00707427" w:rsidRDefault="00117DD3" w:rsidP="00117DD3">
      <w:pPr>
        <w:pStyle w:val="EditorInstructions"/>
        <w:rPr>
          <w:color w:val="FF0000"/>
        </w:rPr>
      </w:pPr>
      <w:r>
        <w:rPr>
          <w:color w:val="FF0000"/>
        </w:rPr>
        <w:t>Add the following section 6.3.4.E11 Usual Industry Duration</w:t>
      </w:r>
    </w:p>
    <w:p w:rsidR="007D42FE" w:rsidRDefault="00117DD3" w:rsidP="00117DD3">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Industry Duration</w:t>
      </w:r>
      <w:r w:rsidRPr="002A219D">
        <w:rPr>
          <w:rFonts w:ascii="Arial" w:hAnsi="Arial"/>
          <w:b/>
          <w:sz w:val="22"/>
        </w:rPr>
        <w:t xml:space="preserve"> Entry</w:t>
      </w:r>
      <w:r w:rsidR="007D42FE">
        <w:rPr>
          <w:rFonts w:ascii="Arial" w:hAnsi="Arial"/>
          <w:b/>
          <w:sz w:val="22"/>
        </w:rPr>
        <w:t xml:space="preserve"> </w:t>
      </w:r>
    </w:p>
    <w:p w:rsidR="00117DD3" w:rsidRPr="002A219D" w:rsidRDefault="00AF611D" w:rsidP="00117DD3">
      <w:pPr>
        <w:keepNext/>
        <w:spacing w:before="60" w:after="60"/>
        <w:jc w:val="center"/>
        <w:rPr>
          <w:rFonts w:ascii="Arial" w:hAnsi="Arial"/>
          <w:b/>
          <w:sz w:val="22"/>
        </w:rPr>
      </w:pPr>
      <w:r w:rsidRPr="00AF611D">
        <w:rPr>
          <w:rStyle w:val="XMLname"/>
        </w:rPr>
        <w:t>1.3.6.1.4.1.19376.1.5.3.1.4.20.10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17DD3" w:rsidRPr="002A219D" w:rsidTr="007F7491">
        <w:tc>
          <w:tcPr>
            <w:tcW w:w="1400" w:type="pct"/>
            <w:gridSpan w:val="4"/>
            <w:shd w:val="clear" w:color="auto" w:fill="E6E6E6"/>
            <w:vAlign w:val="center"/>
          </w:tcPr>
          <w:p w:rsidR="00117DD3" w:rsidRPr="002A219D" w:rsidRDefault="00117DD3"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17DD3" w:rsidRPr="002A219D" w:rsidRDefault="00117DD3" w:rsidP="00117DD3">
            <w:pPr>
              <w:spacing w:before="40" w:after="40"/>
              <w:ind w:left="72" w:right="72"/>
              <w:rPr>
                <w:sz w:val="18"/>
              </w:rPr>
            </w:pPr>
            <w:r>
              <w:rPr>
                <w:sz w:val="18"/>
              </w:rPr>
              <w:t>Usual Industry Duration Entry</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17DD3" w:rsidRPr="002A219D" w:rsidRDefault="00AF611D" w:rsidP="007F7491">
            <w:pPr>
              <w:spacing w:before="40" w:after="40"/>
              <w:ind w:left="72" w:right="72"/>
              <w:rPr>
                <w:rFonts w:ascii="Tahoma" w:hAnsi="Tahoma" w:cs="Tahoma"/>
                <w:sz w:val="16"/>
                <w:szCs w:val="16"/>
              </w:rPr>
            </w:pPr>
            <w:r w:rsidRPr="00AF611D">
              <w:rPr>
                <w:rStyle w:val="XMLname"/>
              </w:rPr>
              <w:t>1.3.6.1.4.1.19376.1.5.3.1.4.20.10</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17DD3" w:rsidRPr="002A219D" w:rsidRDefault="00117DD3" w:rsidP="007F7491">
            <w:pPr>
              <w:spacing w:before="40" w:after="40"/>
              <w:ind w:right="72"/>
              <w:rPr>
                <w:sz w:val="18"/>
              </w:rPr>
            </w:pPr>
            <w:r w:rsidRPr="009C534D">
              <w:rPr>
                <w:sz w:val="18"/>
              </w:rPr>
              <w:t xml:space="preserve"> </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17DD3" w:rsidRPr="002A219D" w:rsidRDefault="00117DD3" w:rsidP="00117DD3">
            <w:pPr>
              <w:spacing w:before="40" w:after="40"/>
              <w:ind w:left="72" w:right="72"/>
              <w:rPr>
                <w:rFonts w:ascii="Tahoma" w:hAnsi="Tahoma" w:cs="Tahoma"/>
                <w:sz w:val="16"/>
                <w:szCs w:val="16"/>
              </w:rPr>
            </w:pPr>
            <w:r>
              <w:rPr>
                <w:sz w:val="18"/>
              </w:rPr>
              <w:t>A Usual Industry Duration entry is a clinical statement about a quantity of time in which a person was employed in an industry.</w:t>
            </w:r>
          </w:p>
        </w:tc>
      </w:tr>
      <w:tr w:rsidR="00117DD3" w:rsidRPr="002A219D" w:rsidTr="007F7491">
        <w:tc>
          <w:tcPr>
            <w:tcW w:w="725"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Value </w:t>
            </w:r>
          </w:p>
        </w:tc>
      </w:tr>
      <w:tr w:rsidR="00117DD3" w:rsidRPr="002A219D" w:rsidTr="007F7491">
        <w:tc>
          <w:tcPr>
            <w:tcW w:w="725" w:type="pct"/>
            <w:gridSpan w:val="2"/>
            <w:vAlign w:val="center"/>
          </w:tcPr>
          <w:p w:rsidR="00117DD3" w:rsidRDefault="00117DD3" w:rsidP="007F7491">
            <w:pPr>
              <w:spacing w:before="40" w:after="40"/>
              <w:ind w:left="72" w:right="72"/>
              <w:rPr>
                <w:sz w:val="18"/>
              </w:rPr>
            </w:pPr>
            <w:proofErr w:type="spellStart"/>
            <w:r>
              <w:rPr>
                <w:sz w:val="18"/>
              </w:rPr>
              <w:t>ClassCode</w:t>
            </w:r>
            <w:proofErr w:type="spellEnd"/>
            <w:r>
              <w:rPr>
                <w:sz w:val="18"/>
              </w:rPr>
              <w:t>=</w:t>
            </w:r>
          </w:p>
          <w:p w:rsidR="00117DD3" w:rsidRDefault="00117DD3" w:rsidP="007F7491">
            <w:pPr>
              <w:spacing w:before="40" w:after="40"/>
              <w:ind w:left="72" w:right="72"/>
              <w:rPr>
                <w:sz w:val="18"/>
              </w:rPr>
            </w:pPr>
            <w:r>
              <w:rPr>
                <w:sz w:val="18"/>
              </w:rPr>
              <w:t>“OBS”</w:t>
            </w:r>
          </w:p>
          <w:p w:rsidR="00117DD3" w:rsidRDefault="00117DD3" w:rsidP="007F7491">
            <w:pPr>
              <w:spacing w:before="40" w:after="40"/>
              <w:ind w:left="72" w:right="72"/>
              <w:rPr>
                <w:sz w:val="18"/>
              </w:rPr>
            </w:pPr>
            <w:proofErr w:type="spellStart"/>
            <w:r>
              <w:rPr>
                <w:sz w:val="18"/>
              </w:rPr>
              <w:t>MoodCode</w:t>
            </w:r>
            <w:proofErr w:type="spellEnd"/>
            <w:r>
              <w:rPr>
                <w:sz w:val="18"/>
              </w:rPr>
              <w:t>=</w:t>
            </w:r>
          </w:p>
          <w:p w:rsidR="00117DD3" w:rsidRPr="002A219D" w:rsidRDefault="00117DD3" w:rsidP="007F7491">
            <w:pPr>
              <w:spacing w:before="40" w:after="40"/>
              <w:ind w:left="72" w:right="72"/>
              <w:rPr>
                <w:sz w:val="18"/>
              </w:rPr>
            </w:pPr>
            <w:r>
              <w:rPr>
                <w:sz w:val="18"/>
              </w:rPr>
              <w:t>“EVN”</w:t>
            </w:r>
          </w:p>
        </w:tc>
        <w:tc>
          <w:tcPr>
            <w:tcW w:w="1726" w:type="pct"/>
            <w:gridSpan w:val="4"/>
            <w:vAlign w:val="center"/>
          </w:tcPr>
          <w:p w:rsidR="00117DD3" w:rsidRPr="007D42FE" w:rsidRDefault="00117DD3" w:rsidP="007F7491">
            <w:pPr>
              <w:spacing w:before="40" w:after="40"/>
              <w:ind w:left="72" w:right="72"/>
              <w:rPr>
                <w:sz w:val="18"/>
              </w:rPr>
            </w:pPr>
            <w:r w:rsidRPr="007D42FE">
              <w:rPr>
                <w:sz w:val="18"/>
              </w:rPr>
              <w:t xml:space="preserve">Code = </w:t>
            </w:r>
            <w:r w:rsidR="0054237C" w:rsidRPr="0054237C">
              <w:rPr>
                <w:sz w:val="18"/>
              </w:rPr>
              <w:t>74162-9</w:t>
            </w:r>
          </w:p>
          <w:p w:rsidR="00117DD3" w:rsidRPr="007D42FE" w:rsidRDefault="00117DD3" w:rsidP="007F7491">
            <w:pPr>
              <w:spacing w:before="40" w:after="40"/>
              <w:ind w:left="72" w:right="72"/>
              <w:rPr>
                <w:sz w:val="18"/>
              </w:rPr>
            </w:pPr>
            <w:r w:rsidRPr="007D42FE">
              <w:rPr>
                <w:sz w:val="18"/>
              </w:rPr>
              <w:t xml:space="preserve">Display Name = Usual </w:t>
            </w:r>
            <w:r w:rsidR="0054237C">
              <w:rPr>
                <w:sz w:val="18"/>
              </w:rPr>
              <w:t>Industry</w:t>
            </w:r>
            <w:r w:rsidRPr="007D42FE">
              <w:rPr>
                <w:sz w:val="18"/>
              </w:rPr>
              <w:t xml:space="preserve"> Duration</w:t>
            </w:r>
          </w:p>
          <w:p w:rsidR="00117DD3" w:rsidRPr="007D42FE" w:rsidRDefault="00117DD3" w:rsidP="007F7491">
            <w:pPr>
              <w:spacing w:before="40" w:after="40"/>
              <w:ind w:left="72" w:right="72"/>
              <w:rPr>
                <w:sz w:val="18"/>
              </w:rPr>
            </w:pPr>
            <w:proofErr w:type="spellStart"/>
            <w:r w:rsidRPr="007D42FE">
              <w:rPr>
                <w:sz w:val="18"/>
              </w:rPr>
              <w:t>CodeSystem</w:t>
            </w:r>
            <w:proofErr w:type="spellEnd"/>
            <w:r w:rsidRPr="007D42FE">
              <w:rPr>
                <w:sz w:val="18"/>
              </w:rPr>
              <w:t xml:space="preserve"> = 2.16.840.1.113883.6.1</w:t>
            </w:r>
          </w:p>
          <w:p w:rsidR="00117DD3" w:rsidRPr="007D42FE" w:rsidRDefault="00117DD3" w:rsidP="007F7491">
            <w:pPr>
              <w:spacing w:before="40" w:after="40"/>
              <w:ind w:left="72" w:right="72"/>
              <w:rPr>
                <w:sz w:val="18"/>
              </w:rPr>
            </w:pPr>
            <w:proofErr w:type="spellStart"/>
            <w:r w:rsidRPr="007D42FE">
              <w:rPr>
                <w:sz w:val="18"/>
              </w:rPr>
              <w:t>CodeSystemName</w:t>
            </w:r>
            <w:proofErr w:type="spellEnd"/>
            <w:r w:rsidRPr="007D42FE">
              <w:rPr>
                <w:sz w:val="18"/>
              </w:rPr>
              <w:t>=LOINC</w:t>
            </w:r>
          </w:p>
          <w:p w:rsidR="00117DD3" w:rsidRPr="002A219D" w:rsidRDefault="00117DD3" w:rsidP="007F7491">
            <w:pPr>
              <w:spacing w:before="40" w:after="40"/>
              <w:ind w:left="72" w:right="72"/>
              <w:rPr>
                <w:sz w:val="18"/>
              </w:rPr>
            </w:pPr>
          </w:p>
          <w:p w:rsidR="00117DD3" w:rsidRPr="002A219D" w:rsidRDefault="00117DD3" w:rsidP="007F7491">
            <w:pPr>
              <w:spacing w:before="40" w:after="40"/>
              <w:ind w:left="72" w:right="72"/>
              <w:rPr>
                <w:sz w:val="18"/>
              </w:rPr>
            </w:pPr>
          </w:p>
        </w:tc>
        <w:tc>
          <w:tcPr>
            <w:tcW w:w="576" w:type="pct"/>
            <w:vAlign w:val="center"/>
          </w:tcPr>
          <w:p w:rsidR="00117DD3" w:rsidRPr="002A219D" w:rsidRDefault="00117DD3" w:rsidP="007F7491">
            <w:pPr>
              <w:spacing w:before="40" w:after="40"/>
              <w:ind w:left="72" w:right="72"/>
              <w:rPr>
                <w:sz w:val="18"/>
              </w:rPr>
            </w:pPr>
            <w:r>
              <w:rPr>
                <w:sz w:val="18"/>
              </w:rPr>
              <w:t>Observation</w:t>
            </w:r>
          </w:p>
        </w:tc>
        <w:tc>
          <w:tcPr>
            <w:tcW w:w="1973" w:type="pct"/>
            <w:gridSpan w:val="4"/>
            <w:vAlign w:val="center"/>
          </w:tcPr>
          <w:p w:rsidR="007D42FE" w:rsidRDefault="007D42FE" w:rsidP="007D42FE">
            <w:pPr>
              <w:spacing w:before="40" w:after="40"/>
              <w:ind w:left="72" w:right="72"/>
              <w:rPr>
                <w:sz w:val="18"/>
              </w:rPr>
            </w:pPr>
            <w:r>
              <w:rPr>
                <w:sz w:val="18"/>
              </w:rPr>
              <w:t xml:space="preserve">Value  </w:t>
            </w:r>
            <w:proofErr w:type="spellStart"/>
            <w:r>
              <w:rPr>
                <w:sz w:val="18"/>
              </w:rPr>
              <w:t>xsi:type</w:t>
            </w:r>
            <w:proofErr w:type="spellEnd"/>
            <w:r>
              <w:rPr>
                <w:sz w:val="18"/>
              </w:rPr>
              <w:t>=PQ  representing the number of years of months. Units shall be expressed in UCUM.</w:t>
            </w:r>
          </w:p>
          <w:p w:rsidR="00117DD3" w:rsidRPr="002A219D" w:rsidRDefault="00117DD3" w:rsidP="007F7491">
            <w:pPr>
              <w:spacing w:before="40" w:after="40"/>
              <w:ind w:left="72" w:right="72"/>
              <w:rPr>
                <w:sz w:val="18"/>
              </w:rPr>
            </w:pPr>
          </w:p>
        </w:tc>
      </w:tr>
      <w:tr w:rsidR="00117DD3" w:rsidRPr="002A219D" w:rsidTr="007F7491">
        <w:trPr>
          <w:gridAfter w:val="1"/>
          <w:wAfter w:w="9" w:type="pct"/>
        </w:trPr>
        <w:tc>
          <w:tcPr>
            <w:tcW w:w="438"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proofErr w:type="spellStart"/>
            <w:r w:rsidRPr="002A219D">
              <w:rPr>
                <w:rFonts w:ascii="Arial" w:hAnsi="Arial"/>
                <w:b/>
                <w:sz w:val="20"/>
              </w:rPr>
              <w:t>entryRelationship</w:t>
            </w:r>
            <w:proofErr w:type="spellEnd"/>
          </w:p>
        </w:tc>
        <w:tc>
          <w:tcPr>
            <w:tcW w:w="1102"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Vocabulary Constraint</w:t>
            </w:r>
          </w:p>
        </w:tc>
      </w:tr>
      <w:tr w:rsidR="00117DD3" w:rsidRPr="002A219D" w:rsidTr="007F7491">
        <w:trPr>
          <w:gridAfter w:val="1"/>
          <w:wAfter w:w="9" w:type="pct"/>
        </w:trPr>
        <w:tc>
          <w:tcPr>
            <w:tcW w:w="438" w:type="pct"/>
            <w:shd w:val="clear" w:color="auto" w:fill="auto"/>
            <w:vAlign w:val="center"/>
          </w:tcPr>
          <w:p w:rsidR="00117DD3" w:rsidRPr="002A219D" w:rsidRDefault="00117DD3" w:rsidP="007F7491">
            <w:pPr>
              <w:spacing w:before="40" w:after="40"/>
              <w:ind w:left="72" w:right="72"/>
              <w:rPr>
                <w:color w:val="0070C0"/>
                <w:sz w:val="18"/>
              </w:rPr>
            </w:pPr>
          </w:p>
        </w:tc>
        <w:tc>
          <w:tcPr>
            <w:tcW w:w="720" w:type="pct"/>
            <w:gridSpan w:val="2"/>
            <w:shd w:val="clear" w:color="auto" w:fill="auto"/>
            <w:vAlign w:val="center"/>
          </w:tcPr>
          <w:p w:rsidR="00117DD3" w:rsidRPr="002A219D" w:rsidRDefault="00117DD3" w:rsidP="007F7491">
            <w:pPr>
              <w:spacing w:before="40" w:after="40"/>
              <w:ind w:left="72" w:right="72"/>
              <w:rPr>
                <w:color w:val="0070C0"/>
                <w:sz w:val="18"/>
              </w:rPr>
            </w:pPr>
          </w:p>
        </w:tc>
        <w:tc>
          <w:tcPr>
            <w:tcW w:w="1102" w:type="pct"/>
            <w:gridSpan w:val="2"/>
            <w:vAlign w:val="center"/>
          </w:tcPr>
          <w:p w:rsidR="00117DD3" w:rsidRPr="002A219D" w:rsidRDefault="00117DD3" w:rsidP="007F7491">
            <w:pPr>
              <w:spacing w:before="40" w:after="40"/>
              <w:ind w:left="72" w:right="72"/>
              <w:rPr>
                <w:color w:val="0070C0"/>
                <w:sz w:val="18"/>
              </w:rPr>
            </w:pPr>
          </w:p>
        </w:tc>
        <w:tc>
          <w:tcPr>
            <w:tcW w:w="1247" w:type="pct"/>
            <w:gridSpan w:val="3"/>
            <w:vAlign w:val="center"/>
          </w:tcPr>
          <w:p w:rsidR="00117DD3" w:rsidRPr="002A219D" w:rsidRDefault="00117DD3" w:rsidP="007F7491">
            <w:pPr>
              <w:spacing w:before="40" w:after="40"/>
              <w:ind w:left="72" w:right="72"/>
              <w:rPr>
                <w:color w:val="0070C0"/>
                <w:sz w:val="18"/>
              </w:rPr>
            </w:pPr>
          </w:p>
        </w:tc>
        <w:tc>
          <w:tcPr>
            <w:tcW w:w="670" w:type="pct"/>
            <w:vAlign w:val="center"/>
          </w:tcPr>
          <w:p w:rsidR="00117DD3" w:rsidRPr="002A219D" w:rsidRDefault="00117DD3" w:rsidP="007F7491">
            <w:pPr>
              <w:spacing w:before="40" w:after="40"/>
              <w:ind w:left="72" w:right="72"/>
              <w:rPr>
                <w:color w:val="0070C0"/>
                <w:sz w:val="18"/>
              </w:rPr>
            </w:pPr>
          </w:p>
        </w:tc>
        <w:tc>
          <w:tcPr>
            <w:tcW w:w="814" w:type="pct"/>
            <w:vAlign w:val="center"/>
          </w:tcPr>
          <w:p w:rsidR="00117DD3" w:rsidRPr="002A219D" w:rsidRDefault="00117DD3" w:rsidP="007F7491">
            <w:pPr>
              <w:spacing w:before="40" w:after="40"/>
              <w:ind w:left="72" w:right="72"/>
              <w:rPr>
                <w:color w:val="0070C0"/>
                <w:sz w:val="18"/>
              </w:rPr>
            </w:pPr>
          </w:p>
        </w:tc>
      </w:tr>
    </w:tbl>
    <w:p w:rsidR="00117DD3" w:rsidRDefault="00117DD3" w:rsidP="00117DD3">
      <w:pPr>
        <w:pStyle w:val="BodyText"/>
        <w:rPr>
          <w:rFonts w:ascii="Arial" w:hAnsi="Arial"/>
          <w:b/>
          <w:noProof w:val="0"/>
          <w:kern w:val="28"/>
        </w:rPr>
      </w:pPr>
    </w:p>
    <w:p w:rsidR="00117DD3" w:rsidRPr="00AC1A3F" w:rsidRDefault="00117DD3" w:rsidP="00117DD3">
      <w:pPr>
        <w:keepNext/>
        <w:spacing w:before="240" w:after="60"/>
        <w:ind w:left="810" w:hanging="810"/>
        <w:outlineLvl w:val="4"/>
        <w:rPr>
          <w:rFonts w:ascii="Arial" w:hAnsi="Arial"/>
          <w:b/>
          <w:kern w:val="28"/>
          <w:sz w:val="28"/>
        </w:rPr>
      </w:pPr>
      <w:r w:rsidRPr="00AC1A3F">
        <w:rPr>
          <w:rFonts w:ascii="Arial" w:hAnsi="Arial"/>
          <w:b/>
          <w:kern w:val="28"/>
          <w:sz w:val="28"/>
        </w:rPr>
        <w:t>6.3.4.E</w:t>
      </w:r>
      <w:r>
        <w:rPr>
          <w:rFonts w:ascii="Arial" w:hAnsi="Arial"/>
          <w:b/>
          <w:kern w:val="28"/>
          <w:sz w:val="28"/>
        </w:rPr>
        <w:t>11</w:t>
      </w:r>
      <w:r w:rsidRPr="00AC1A3F">
        <w:rPr>
          <w:rFonts w:ascii="Arial" w:hAnsi="Arial"/>
          <w:b/>
          <w:kern w:val="28"/>
          <w:sz w:val="28"/>
        </w:rPr>
        <w:t xml:space="preserve"> </w:t>
      </w:r>
      <w:r>
        <w:rPr>
          <w:rFonts w:ascii="Arial" w:hAnsi="Arial"/>
          <w:b/>
          <w:kern w:val="28"/>
          <w:sz w:val="28"/>
        </w:rPr>
        <w:t>Usual Industry Duration Entry</w:t>
      </w:r>
    </w:p>
    <w:p w:rsidR="007D42FE" w:rsidRPr="002A219D" w:rsidRDefault="00117DD3" w:rsidP="007D42FE">
      <w:pPr>
        <w:keepNext/>
        <w:spacing w:before="60" w:after="60"/>
        <w:rPr>
          <w:rFonts w:ascii="Arial" w:hAnsi="Arial"/>
          <w:b/>
          <w:sz w:val="22"/>
        </w:rPr>
      </w:pPr>
      <w:r>
        <w:rPr>
          <w:rFonts w:ascii="Courier New" w:eastAsia="SimSun" w:hAnsi="Courier New" w:cs="Courier New"/>
          <w:sz w:val="20"/>
          <w:lang w:eastAsia="zh-CN"/>
        </w:rPr>
        <w:t>[observation</w:t>
      </w:r>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F611D" w:rsidRPr="00AF611D">
        <w:rPr>
          <w:rStyle w:val="XMLname"/>
        </w:rPr>
        <w:t>1.3.6.1.4.1.19376.1.5.3.1.4.20.10</w:t>
      </w:r>
    </w:p>
    <w:p w:rsidR="00117DD3" w:rsidRPr="00AC1A3F" w:rsidRDefault="007D42FE" w:rsidP="007D42FE">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 xml:space="preserve"> </w:t>
      </w:r>
      <w:r w:rsidR="00117DD3" w:rsidRPr="00AC1A3F">
        <w:rPr>
          <w:rFonts w:ascii="Courier New" w:eastAsia="SimSun" w:hAnsi="Courier New" w:cs="Courier New"/>
          <w:sz w:val="20"/>
          <w:lang w:eastAsia="zh-CN"/>
        </w:rPr>
        <w:t>(open)]</w:t>
      </w:r>
    </w:p>
    <w:p w:rsidR="00117DD3" w:rsidRDefault="00117DD3" w:rsidP="00117DD3">
      <w:pPr>
        <w:ind w:left="720"/>
      </w:pPr>
      <w:r w:rsidRPr="00AC1A3F">
        <w:t>A</w:t>
      </w:r>
      <w:r>
        <w:t xml:space="preserve"> Usual Industry Duration Entry</w:t>
      </w:r>
      <w:r w:rsidRPr="00AC1A3F">
        <w:t xml:space="preserve"> </w:t>
      </w:r>
      <w:r>
        <w:t>is a</w:t>
      </w:r>
      <w:r w:rsidRPr="00AC1A3F">
        <w:t xml:space="preserve"> clinical statement about</w:t>
      </w:r>
      <w:r>
        <w:t xml:space="preserve"> the quantity of time a person spent in a particular industry in which they worked for the longest over the course of their career.</w:t>
      </w:r>
    </w:p>
    <w:p w:rsidR="00117DD3" w:rsidRDefault="00117DD3" w:rsidP="00117DD3">
      <w:pPr>
        <w:autoSpaceDE w:val="0"/>
        <w:autoSpaceDN w:val="0"/>
        <w:adjustRightInd w:val="0"/>
        <w:rPr>
          <w:rFonts w:ascii="BookmanOldStyle" w:hAnsi="BookmanOldStyle" w:cs="BookmanOldStyle"/>
          <w:sz w:val="20"/>
        </w:rPr>
      </w:pP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117DD3"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w:t>
      </w:r>
      <w:proofErr w:type="spellStart"/>
      <w:r w:rsidRPr="00AC1A3F">
        <w:rPr>
          <w:rFonts w:ascii="Courier New" w:hAnsi="Courier New" w:cs="TimesNewRomanPSMT"/>
          <w:b/>
          <w:bCs/>
          <w:sz w:val="20"/>
        </w:rPr>
        <w:t>moodCode</w:t>
      </w:r>
      <w:proofErr w:type="spellEnd"/>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AF611D">
      <w:pPr>
        <w:numPr>
          <w:ilvl w:val="1"/>
          <w:numId w:val="41"/>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AF611D" w:rsidRPr="00AF611D">
        <w:rPr>
          <w:rStyle w:val="XMLname"/>
        </w:rPr>
        <w:t>1.3.6.1.4.1.19376.1.5.3.1.4.20.10</w:t>
      </w:r>
      <w:r w:rsidRPr="00AC1A3F">
        <w:rPr>
          <w:rFonts w:ascii="Courier New" w:hAnsi="Courier New" w:cs="TimesNewRomanPSMT"/>
          <w:sz w:val="20"/>
        </w:rPr>
        <w:t>"</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at least one [1..*] </w:t>
      </w:r>
      <w:r w:rsidRPr="00AC1A3F">
        <w:rPr>
          <w:rFonts w:ascii="Courier New" w:hAnsi="Courier New" w:cs="TimesNewRomanPSMT"/>
          <w:b/>
          <w:bCs/>
          <w:sz w:val="20"/>
        </w:rPr>
        <w:t>id</w:t>
      </w:r>
      <w:r>
        <w:t xml:space="preserve"> </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r w:rsidRPr="00AC1A3F">
        <w:rPr>
          <w:rFonts w:ascii="Courier New" w:hAnsi="Courier New" w:cs="TimesNewRomanPSMT"/>
          <w:b/>
          <w:bCs/>
          <w:sz w:val="20"/>
        </w:rPr>
        <w:t>code</w:t>
      </w:r>
      <w:r w:rsidRPr="00AC1A3F">
        <w:t>.</w:t>
      </w:r>
    </w:p>
    <w:p w:rsidR="00117DD3" w:rsidRPr="00AC1A3F" w:rsidRDefault="00117DD3" w:rsidP="0054237C">
      <w:pPr>
        <w:numPr>
          <w:ilvl w:val="1"/>
          <w:numId w:val="41"/>
        </w:numPr>
        <w:spacing w:before="0" w:after="40" w:line="260" w:lineRule="exact"/>
      </w:pPr>
      <w:r w:rsidRPr="00AC1A3F">
        <w:rPr>
          <w:rFonts w:ascii="Bookman Old Style" w:hAnsi="Bookman Old Style"/>
          <w:b/>
          <w:caps/>
          <w:sz w:val="16"/>
        </w:rPr>
        <w:t>SHall</w:t>
      </w:r>
      <w:r w:rsidRPr="00AC1A3F">
        <w:t xml:space="preserve"> be </w:t>
      </w:r>
      <w:r w:rsidR="0054237C" w:rsidRPr="0054237C">
        <w:t xml:space="preserve">74162-9 </w:t>
      </w:r>
      <w:r w:rsidRPr="007D42FE">
        <w:t>(Usual Industry Duration) from LOINC.</w:t>
      </w:r>
    </w:p>
    <w:p w:rsidR="00117DD3" w:rsidRDefault="00117DD3" w:rsidP="007D42FE">
      <w:pPr>
        <w:numPr>
          <w:ilvl w:val="0"/>
          <w:numId w:val="41"/>
        </w:numPr>
        <w:spacing w:before="0" w:after="40" w:line="260" w:lineRule="exact"/>
      </w:pPr>
      <w:r w:rsidRPr="006C62C0">
        <w:rPr>
          <w:rFonts w:ascii="Bookman Old Style" w:hAnsi="Bookman Old Style"/>
          <w:b/>
          <w:caps/>
          <w:sz w:val="16"/>
        </w:rPr>
        <w:t>SHALL</w:t>
      </w:r>
      <w:r w:rsidRPr="00AC1A3F">
        <w:t xml:space="preserve"> contain exactly one [1..1] </w:t>
      </w:r>
      <w:proofErr w:type="spellStart"/>
      <w:r w:rsidRPr="006C62C0">
        <w:rPr>
          <w:rFonts w:ascii="Courier New" w:hAnsi="Courier New" w:cs="TimesNewRomanPSMT"/>
          <w:b/>
          <w:bCs/>
          <w:sz w:val="20"/>
        </w:rPr>
        <w:t>statusCode</w:t>
      </w:r>
      <w:proofErr w:type="spellEnd"/>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proofErr w:type="spellStart"/>
      <w:r w:rsidRPr="006C62C0">
        <w:rPr>
          <w:rFonts w:ascii="Courier New" w:hAnsi="Courier New" w:cs="TimesNewRomanPSMT"/>
          <w:sz w:val="20"/>
        </w:rPr>
        <w:t>ActStatus</w:t>
      </w:r>
      <w:proofErr w:type="spellEnd"/>
      <w:r w:rsidRPr="006C62C0">
        <w:rPr>
          <w:rFonts w:ascii="Courier New" w:hAnsi="Courier New" w:cs="TimesNewRomanPSMT"/>
          <w:sz w:val="20"/>
        </w:rPr>
        <w:t xml:space="preserve"> 2.16.840.1.113883.5.14</w:t>
      </w:r>
      <w:r>
        <w:t xml:space="preserve">) </w:t>
      </w:r>
      <w:r w:rsidRPr="00AC1A3F">
        <w:t>.</w:t>
      </w:r>
    </w:p>
    <w:p w:rsidR="006F3867" w:rsidRDefault="00117DD3" w:rsidP="007D42FE">
      <w:pPr>
        <w:numPr>
          <w:ilvl w:val="0"/>
          <w:numId w:val="41"/>
        </w:numPr>
        <w:spacing w:before="0" w:after="40" w:line="260" w:lineRule="exact"/>
      </w:pPr>
      <w:r w:rsidRPr="00D458D4">
        <w:rPr>
          <w:rStyle w:val="keyword"/>
        </w:rPr>
        <w:t>SHALL</w:t>
      </w:r>
      <w:r w:rsidRPr="00D458D4">
        <w:t xml:space="preserve"> contain exactly one [1..1] </w:t>
      </w:r>
      <w:r w:rsidRPr="00D458D4">
        <w:rPr>
          <w:rStyle w:val="XMLnameBold"/>
        </w:rPr>
        <w:t>value</w:t>
      </w:r>
      <w:r w:rsidRPr="00D458D4">
        <w:t xml:space="preserve"> with @</w:t>
      </w:r>
      <w:proofErr w:type="spellStart"/>
      <w:r w:rsidRPr="00D458D4">
        <w:t>xsi:type</w:t>
      </w:r>
      <w:proofErr w:type="spellEnd"/>
      <w:r w:rsidRPr="00D458D4">
        <w:t>="PQ".</w:t>
      </w:r>
    </w:p>
    <w:p w:rsidR="00117DD3" w:rsidRPr="006F3867" w:rsidRDefault="00117DD3" w:rsidP="007D42FE">
      <w:pPr>
        <w:numPr>
          <w:ilvl w:val="1"/>
          <w:numId w:val="41"/>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@unit</w:t>
      </w:r>
      <w:r w:rsidRPr="00D458D4">
        <w:t xml:space="preserve">, which </w:t>
      </w:r>
      <w:r w:rsidRPr="00D458D4">
        <w:rPr>
          <w:rStyle w:val="keyword"/>
        </w:rPr>
        <w:t>SHALL</w:t>
      </w:r>
      <w:r w:rsidRPr="00D458D4">
        <w:t xml:space="preserve"> </w:t>
      </w:r>
      <w:r w:rsidR="006F3867">
        <w:t xml:space="preserve">include duration-related units from value set </w:t>
      </w:r>
      <w:r w:rsidRPr="00D458D4">
        <w:rPr>
          <w:rStyle w:val="XMLname"/>
        </w:rPr>
        <w:t xml:space="preserve">UCUM </w:t>
      </w:r>
      <w:r w:rsidR="006F3867" w:rsidRPr="006F3867">
        <w:rPr>
          <w:sz w:val="18"/>
          <w:szCs w:val="18"/>
        </w:rPr>
        <w:t>2.16.840.1.113883.1.11.12839</w:t>
      </w:r>
      <w:r w:rsidRPr="00D458D4">
        <w:t>.</w:t>
      </w:r>
    </w:p>
    <w:p w:rsidR="00117DD3" w:rsidRPr="00D458D4" w:rsidRDefault="00117DD3" w:rsidP="00117DD3">
      <w:pPr>
        <w:spacing w:before="0" w:after="40" w:line="260" w:lineRule="exact"/>
      </w:pPr>
    </w:p>
    <w:sectPr w:rsidR="00117DD3" w:rsidRPr="00D458D4">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534" w:rsidRDefault="00210534">
      <w:r>
        <w:separator/>
      </w:r>
    </w:p>
  </w:endnote>
  <w:endnote w:type="continuationSeparator" w:id="0">
    <w:p w:rsidR="00210534" w:rsidRDefault="0021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webkit-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534" w:rsidRDefault="00210534">
      <w:r>
        <w:separator/>
      </w:r>
    </w:p>
  </w:footnote>
  <w:footnote w:type="continuationSeparator" w:id="0">
    <w:p w:rsidR="00210534" w:rsidRDefault="00210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Pr="003E7921" w:rsidRDefault="00CD4DC1">
    <w:pPr>
      <w:pStyle w:val="Header"/>
      <w:rPr>
        <w:rFonts w:ascii="Arial" w:hAnsi="Arial" w:cs="Arial"/>
        <w:i/>
        <w:iCs/>
        <w:sz w:val="18"/>
      </w:rPr>
    </w:pPr>
    <w:r w:rsidRPr="003E7921">
      <w:rPr>
        <w:rFonts w:ascii="Arial" w:hAnsi="Arial" w:cs="Arial"/>
        <w:i/>
        <w:iCs/>
        <w:sz w:val="18"/>
      </w:rPr>
      <w:fldChar w:fldCharType="begin"/>
    </w:r>
    <w:r w:rsidRPr="003E7921">
      <w:rPr>
        <w:rFonts w:ascii="Arial" w:hAnsi="Arial" w:cs="Arial"/>
        <w:i/>
        <w:iCs/>
        <w:sz w:val="18"/>
      </w:rPr>
      <w:instrText xml:space="preserve"> FILENAME </w:instrText>
    </w:r>
    <w:r w:rsidRPr="003E7921">
      <w:rPr>
        <w:rFonts w:ascii="Arial" w:hAnsi="Arial" w:cs="Arial"/>
        <w:i/>
        <w:iCs/>
        <w:sz w:val="18"/>
      </w:rPr>
      <w:fldChar w:fldCharType="separate"/>
    </w:r>
    <w:r w:rsidR="00AF4B70">
      <w:rPr>
        <w:rFonts w:ascii="Arial" w:hAnsi="Arial" w:cs="Arial"/>
        <w:i/>
        <w:iCs/>
        <w:noProof/>
        <w:sz w:val="18"/>
      </w:rPr>
      <w:t>CP-PCC-0178-00_SLM_UpdatedWithOIDsAndLOINCCodes.docx</w:t>
    </w:r>
    <w:r w:rsidRPr="003E7921">
      <w:rPr>
        <w:rFonts w:ascii="Arial" w:hAnsi="Arial" w:cs="Arial"/>
        <w:i/>
        <w:iCs/>
        <w:sz w:val="18"/>
      </w:rPr>
      <w:fldChar w:fldCharType="end"/>
    </w:r>
  </w:p>
  <w:p w:rsidR="00CD4DC1" w:rsidRPr="003E7921" w:rsidRDefault="00CD4DC1" w:rsidP="00036FCF">
    <w:pPr>
      <w:pStyle w:val="Header"/>
      <w:rPr>
        <w:rFonts w:ascii="Cambria" w:hAnsi="Cambria" w:cs="Arial"/>
        <w:i/>
        <w:iCs/>
        <w:sz w:val="18"/>
      </w:rPr>
    </w:pPr>
    <w:r w:rsidRPr="003E7921">
      <w:rPr>
        <w:rFonts w:ascii="Cambria" w:hAnsi="Cambria"/>
        <w:b/>
        <w:sz w:val="22"/>
      </w:rPr>
      <w:t>Social History CP for Occupational Data for Health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C1" w:rsidRDefault="00CD4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1">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F4466"/>
    <w:multiLevelType w:val="multilevel"/>
    <w:tmpl w:val="43AA3A5E"/>
    <w:numStyleLink w:val="Constraints"/>
  </w:abstractNum>
  <w:abstractNum w:abstractNumId="7">
    <w:nsid w:val="07520192"/>
    <w:multiLevelType w:val="multilevel"/>
    <w:tmpl w:val="43AA3A5E"/>
    <w:numStyleLink w:val="Constraints"/>
  </w:abstractNum>
  <w:abstractNum w:abstractNumId="8">
    <w:nsid w:val="0FE20E4E"/>
    <w:multiLevelType w:val="multilevel"/>
    <w:tmpl w:val="F5881C60"/>
    <w:lvl w:ilvl="0">
      <w:start w:val="6"/>
      <w:numFmt w:val="decimal"/>
      <w:lvlText w:val="%1"/>
      <w:lvlJc w:val="left"/>
      <w:pPr>
        <w:ind w:left="1050" w:hanging="1050"/>
      </w:pPr>
      <w:rPr>
        <w:rFonts w:hint="default"/>
      </w:rPr>
    </w:lvl>
    <w:lvl w:ilvl="1">
      <w:start w:val="3"/>
      <w:numFmt w:val="decimal"/>
      <w:lvlText w:val="%1.%2"/>
      <w:lvlJc w:val="left"/>
      <w:pPr>
        <w:ind w:left="1320" w:hanging="1050"/>
      </w:pPr>
      <w:rPr>
        <w:rFonts w:hint="default"/>
      </w:rPr>
    </w:lvl>
    <w:lvl w:ilvl="2">
      <w:start w:val="4"/>
      <w:numFmt w:val="decimal"/>
      <w:lvlText w:val="%1.%2.%3"/>
      <w:lvlJc w:val="left"/>
      <w:pPr>
        <w:ind w:left="1590" w:hanging="1050"/>
      </w:pPr>
      <w:rPr>
        <w:rFonts w:hint="default"/>
      </w:rPr>
    </w:lvl>
    <w:lvl w:ilvl="3">
      <w:start w:val="24"/>
      <w:numFmt w:val="decimal"/>
      <w:lvlText w:val="%1.%2.%3.%4"/>
      <w:lvlJc w:val="left"/>
      <w:pPr>
        <w:ind w:left="1890" w:hanging="1080"/>
      </w:pPr>
      <w:rPr>
        <w:rFonts w:hint="default"/>
      </w:rPr>
    </w:lvl>
    <w:lvl w:ilvl="4">
      <w:start w:val="7"/>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9">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1A2E0054"/>
    <w:multiLevelType w:val="multilevel"/>
    <w:tmpl w:val="DA64D0D0"/>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21AA27AA"/>
    <w:multiLevelType w:val="multilevel"/>
    <w:tmpl w:val="4748125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7">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551A2A"/>
    <w:multiLevelType w:val="multilevel"/>
    <w:tmpl w:val="924CE5D4"/>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C6F95"/>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3">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B1E531F"/>
    <w:multiLevelType w:val="multilevel"/>
    <w:tmpl w:val="43AA3A5E"/>
    <w:numStyleLink w:val="Constraints"/>
  </w:abstractNum>
  <w:abstractNum w:abstractNumId="2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685A0390"/>
    <w:multiLevelType w:val="hybridMultilevel"/>
    <w:tmpl w:val="98F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D071EB"/>
    <w:multiLevelType w:val="hybridMultilevel"/>
    <w:tmpl w:val="4C4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E76B1"/>
    <w:multiLevelType w:val="multilevel"/>
    <w:tmpl w:val="86F861C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4">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6091138"/>
    <w:multiLevelType w:val="multilevel"/>
    <w:tmpl w:val="94040AC8"/>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24"/>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3"/>
  </w:num>
  <w:num w:numId="2">
    <w:abstractNumId w:val="29"/>
  </w:num>
  <w:num w:numId="3">
    <w:abstractNumId w:val="4"/>
  </w:num>
  <w:num w:numId="4">
    <w:abstractNumId w:val="2"/>
  </w:num>
  <w:num w:numId="5">
    <w:abstractNumId w:val="1"/>
  </w:num>
  <w:num w:numId="6">
    <w:abstractNumId w:val="10"/>
  </w:num>
  <w:num w:numId="7">
    <w:abstractNumId w:val="25"/>
  </w:num>
  <w:num w:numId="8">
    <w:abstractNumId w:val="9"/>
  </w:num>
  <w:num w:numId="9">
    <w:abstractNumId w:val="18"/>
  </w:num>
  <w:num w:numId="10">
    <w:abstractNumId w:val="3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4"/>
  </w:num>
  <w:num w:numId="15">
    <w:abstractNumId w:val="17"/>
  </w:num>
  <w:num w:numId="16">
    <w:abstractNumId w:val="28"/>
  </w:num>
  <w:num w:numId="17">
    <w:abstractNumId w:val="24"/>
  </w:num>
  <w:num w:numId="18">
    <w:abstractNumId w:val="19"/>
  </w:num>
  <w:num w:numId="19">
    <w:abstractNumId w:val="16"/>
  </w:num>
  <w:num w:numId="20">
    <w:abstractNumId w:val="0"/>
  </w:num>
  <w:num w:numId="21">
    <w:abstractNumId w:val="35"/>
  </w:num>
  <w:num w:numId="22">
    <w:abstractNumId w:val="8"/>
  </w:num>
  <w:num w:numId="23">
    <w:abstractNumId w:val="23"/>
  </w:num>
  <w:num w:numId="24">
    <w:abstractNumId w:val="27"/>
  </w:num>
  <w:num w:numId="25">
    <w:abstractNumId w:val="6"/>
  </w:num>
  <w:num w:numId="26">
    <w:abstractNumId w:val="37"/>
  </w:num>
  <w:num w:numId="27">
    <w:abstractNumId w:val="7"/>
  </w:num>
  <w:num w:numId="28">
    <w:abstractNumId w:val="30"/>
  </w:num>
  <w:num w:numId="29">
    <w:abstractNumId w:val="33"/>
  </w:num>
  <w:num w:numId="30">
    <w:abstractNumId w:val="22"/>
  </w:num>
  <w:num w:numId="31">
    <w:abstractNumId w:val="13"/>
  </w:num>
  <w:num w:numId="32">
    <w:abstractNumId w:val="20"/>
  </w:num>
  <w:num w:numId="33">
    <w:abstractNumId w:val="12"/>
  </w:num>
  <w:num w:numId="34">
    <w:abstractNumId w:val="31"/>
  </w:num>
  <w:num w:numId="35">
    <w:abstractNumId w:val="32"/>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4"/>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27"/>
    <w:rsid w:val="00000604"/>
    <w:rsid w:val="000015E1"/>
    <w:rsid w:val="00006A91"/>
    <w:rsid w:val="00006C76"/>
    <w:rsid w:val="0002570A"/>
    <w:rsid w:val="000346BD"/>
    <w:rsid w:val="00036FCF"/>
    <w:rsid w:val="00037960"/>
    <w:rsid w:val="00042635"/>
    <w:rsid w:val="000625BF"/>
    <w:rsid w:val="000A178B"/>
    <w:rsid w:val="000D1827"/>
    <w:rsid w:val="000F6281"/>
    <w:rsid w:val="0010213C"/>
    <w:rsid w:val="001079C5"/>
    <w:rsid w:val="0011388B"/>
    <w:rsid w:val="00117DD3"/>
    <w:rsid w:val="001311D5"/>
    <w:rsid w:val="00143E44"/>
    <w:rsid w:val="00162DE1"/>
    <w:rsid w:val="00172979"/>
    <w:rsid w:val="001872E0"/>
    <w:rsid w:val="001A74C7"/>
    <w:rsid w:val="001B161E"/>
    <w:rsid w:val="001C2AB7"/>
    <w:rsid w:val="001E7B68"/>
    <w:rsid w:val="001F34D0"/>
    <w:rsid w:val="001F5EF0"/>
    <w:rsid w:val="00210534"/>
    <w:rsid w:val="00216E79"/>
    <w:rsid w:val="002174F3"/>
    <w:rsid w:val="002440ED"/>
    <w:rsid w:val="0024576C"/>
    <w:rsid w:val="002531F8"/>
    <w:rsid w:val="00255798"/>
    <w:rsid w:val="00260F8A"/>
    <w:rsid w:val="00287AE0"/>
    <w:rsid w:val="00293018"/>
    <w:rsid w:val="002A219D"/>
    <w:rsid w:val="002A2DE9"/>
    <w:rsid w:val="002A5837"/>
    <w:rsid w:val="002B1EF6"/>
    <w:rsid w:val="002B2A15"/>
    <w:rsid w:val="002B68A1"/>
    <w:rsid w:val="002D46B1"/>
    <w:rsid w:val="002E1180"/>
    <w:rsid w:val="002E27B0"/>
    <w:rsid w:val="002E570E"/>
    <w:rsid w:val="003065A7"/>
    <w:rsid w:val="003101A6"/>
    <w:rsid w:val="00340FA3"/>
    <w:rsid w:val="0034187E"/>
    <w:rsid w:val="003423E5"/>
    <w:rsid w:val="003473CF"/>
    <w:rsid w:val="003512AA"/>
    <w:rsid w:val="00352155"/>
    <w:rsid w:val="003558F7"/>
    <w:rsid w:val="00364924"/>
    <w:rsid w:val="003748C1"/>
    <w:rsid w:val="00380B72"/>
    <w:rsid w:val="00391A98"/>
    <w:rsid w:val="003A1F92"/>
    <w:rsid w:val="003B3883"/>
    <w:rsid w:val="003E0CA0"/>
    <w:rsid w:val="003E1A1D"/>
    <w:rsid w:val="003E3C31"/>
    <w:rsid w:val="003E7921"/>
    <w:rsid w:val="0041108F"/>
    <w:rsid w:val="00415035"/>
    <w:rsid w:val="00431239"/>
    <w:rsid w:val="0044072C"/>
    <w:rsid w:val="00481497"/>
    <w:rsid w:val="00487A0C"/>
    <w:rsid w:val="00496B9D"/>
    <w:rsid w:val="004A0B83"/>
    <w:rsid w:val="004A3986"/>
    <w:rsid w:val="004A7CDC"/>
    <w:rsid w:val="004B2A51"/>
    <w:rsid w:val="004B4F60"/>
    <w:rsid w:val="004C44EA"/>
    <w:rsid w:val="005055B3"/>
    <w:rsid w:val="00513D71"/>
    <w:rsid w:val="0052748A"/>
    <w:rsid w:val="0054237C"/>
    <w:rsid w:val="00551A2A"/>
    <w:rsid w:val="005528B6"/>
    <w:rsid w:val="0056583B"/>
    <w:rsid w:val="00592911"/>
    <w:rsid w:val="005A7745"/>
    <w:rsid w:val="005D1BA3"/>
    <w:rsid w:val="005D4CAA"/>
    <w:rsid w:val="005F1AFC"/>
    <w:rsid w:val="00604400"/>
    <w:rsid w:val="00605D31"/>
    <w:rsid w:val="00621DC9"/>
    <w:rsid w:val="006231DB"/>
    <w:rsid w:val="006555B8"/>
    <w:rsid w:val="00662837"/>
    <w:rsid w:val="00666175"/>
    <w:rsid w:val="0068281F"/>
    <w:rsid w:val="006854A7"/>
    <w:rsid w:val="00692789"/>
    <w:rsid w:val="00695874"/>
    <w:rsid w:val="006A1118"/>
    <w:rsid w:val="006A72DB"/>
    <w:rsid w:val="006B68BD"/>
    <w:rsid w:val="006C62C0"/>
    <w:rsid w:val="006F3867"/>
    <w:rsid w:val="00705699"/>
    <w:rsid w:val="00707427"/>
    <w:rsid w:val="00713560"/>
    <w:rsid w:val="0072732D"/>
    <w:rsid w:val="00747145"/>
    <w:rsid w:val="00750A05"/>
    <w:rsid w:val="00766FFD"/>
    <w:rsid w:val="007A724B"/>
    <w:rsid w:val="007D42FE"/>
    <w:rsid w:val="007F3212"/>
    <w:rsid w:val="007F7491"/>
    <w:rsid w:val="00801FCA"/>
    <w:rsid w:val="00811B1D"/>
    <w:rsid w:val="008140AF"/>
    <w:rsid w:val="008159E0"/>
    <w:rsid w:val="00821174"/>
    <w:rsid w:val="00821AEC"/>
    <w:rsid w:val="00892483"/>
    <w:rsid w:val="008B1FEE"/>
    <w:rsid w:val="008C6235"/>
    <w:rsid w:val="008E6B5A"/>
    <w:rsid w:val="008F1355"/>
    <w:rsid w:val="009210FA"/>
    <w:rsid w:val="009262AE"/>
    <w:rsid w:val="00941DC5"/>
    <w:rsid w:val="0096532F"/>
    <w:rsid w:val="009657AF"/>
    <w:rsid w:val="009708D0"/>
    <w:rsid w:val="00972FDA"/>
    <w:rsid w:val="0097476E"/>
    <w:rsid w:val="009A1B36"/>
    <w:rsid w:val="009A2588"/>
    <w:rsid w:val="009B3778"/>
    <w:rsid w:val="009C534D"/>
    <w:rsid w:val="009C6DA3"/>
    <w:rsid w:val="009D7C13"/>
    <w:rsid w:val="009F0B09"/>
    <w:rsid w:val="00A024CE"/>
    <w:rsid w:val="00A359DF"/>
    <w:rsid w:val="00A411A3"/>
    <w:rsid w:val="00A41381"/>
    <w:rsid w:val="00A43CFF"/>
    <w:rsid w:val="00A46689"/>
    <w:rsid w:val="00A52E9C"/>
    <w:rsid w:val="00A56923"/>
    <w:rsid w:val="00A61716"/>
    <w:rsid w:val="00A713EA"/>
    <w:rsid w:val="00A71F5B"/>
    <w:rsid w:val="00A831E8"/>
    <w:rsid w:val="00AC1A3F"/>
    <w:rsid w:val="00AC7E13"/>
    <w:rsid w:val="00AD3D5D"/>
    <w:rsid w:val="00AE27D8"/>
    <w:rsid w:val="00AF4B70"/>
    <w:rsid w:val="00AF611D"/>
    <w:rsid w:val="00AF6A4E"/>
    <w:rsid w:val="00B14786"/>
    <w:rsid w:val="00B152A2"/>
    <w:rsid w:val="00B1560F"/>
    <w:rsid w:val="00B1735A"/>
    <w:rsid w:val="00B2098E"/>
    <w:rsid w:val="00B2241B"/>
    <w:rsid w:val="00B24B8A"/>
    <w:rsid w:val="00B4098D"/>
    <w:rsid w:val="00B41BC6"/>
    <w:rsid w:val="00B43466"/>
    <w:rsid w:val="00B53338"/>
    <w:rsid w:val="00B60268"/>
    <w:rsid w:val="00B66B36"/>
    <w:rsid w:val="00B66DF1"/>
    <w:rsid w:val="00B71EE1"/>
    <w:rsid w:val="00B82257"/>
    <w:rsid w:val="00B95C4D"/>
    <w:rsid w:val="00BD10B9"/>
    <w:rsid w:val="00BF4A44"/>
    <w:rsid w:val="00C1727C"/>
    <w:rsid w:val="00C43DA2"/>
    <w:rsid w:val="00C45494"/>
    <w:rsid w:val="00C638AB"/>
    <w:rsid w:val="00C63ED2"/>
    <w:rsid w:val="00C74011"/>
    <w:rsid w:val="00C8751A"/>
    <w:rsid w:val="00C91428"/>
    <w:rsid w:val="00C97B78"/>
    <w:rsid w:val="00CB553E"/>
    <w:rsid w:val="00CC549F"/>
    <w:rsid w:val="00CD4DC1"/>
    <w:rsid w:val="00D23AA5"/>
    <w:rsid w:val="00D30F77"/>
    <w:rsid w:val="00D4003B"/>
    <w:rsid w:val="00D44E5E"/>
    <w:rsid w:val="00D6118F"/>
    <w:rsid w:val="00D732B7"/>
    <w:rsid w:val="00D73555"/>
    <w:rsid w:val="00D83EF3"/>
    <w:rsid w:val="00D90C37"/>
    <w:rsid w:val="00D921EB"/>
    <w:rsid w:val="00D97F9B"/>
    <w:rsid w:val="00DA4A9D"/>
    <w:rsid w:val="00DC3E73"/>
    <w:rsid w:val="00DC4ECA"/>
    <w:rsid w:val="00DD53B8"/>
    <w:rsid w:val="00DE4ABC"/>
    <w:rsid w:val="00DF3FA1"/>
    <w:rsid w:val="00E1376C"/>
    <w:rsid w:val="00E15B20"/>
    <w:rsid w:val="00E23B2F"/>
    <w:rsid w:val="00E43A13"/>
    <w:rsid w:val="00E44F5C"/>
    <w:rsid w:val="00E52012"/>
    <w:rsid w:val="00E96005"/>
    <w:rsid w:val="00EC0566"/>
    <w:rsid w:val="00ED7D7F"/>
    <w:rsid w:val="00EE3EC0"/>
    <w:rsid w:val="00EF5410"/>
    <w:rsid w:val="00F14498"/>
    <w:rsid w:val="00F25F75"/>
    <w:rsid w:val="00F324A3"/>
    <w:rsid w:val="00F515A0"/>
    <w:rsid w:val="00F70037"/>
    <w:rsid w:val="00F822BA"/>
    <w:rsid w:val="00F83814"/>
    <w:rsid w:val="00F8411E"/>
    <w:rsid w:val="00FB247C"/>
    <w:rsid w:val="00FB656B"/>
    <w:rsid w:val="00FC0791"/>
    <w:rsid w:val="00FD2171"/>
    <w:rsid w:val="00FD4D4E"/>
    <w:rsid w:val="00FD4F64"/>
    <w:rsid w:val="00FE3B31"/>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440ED"/>
    <w:rPr>
      <w:color w:val="0000FF"/>
      <w:u w:val="single"/>
    </w:rPr>
  </w:style>
  <w:style w:type="paragraph" w:styleId="ListNumber3">
    <w:name w:val="List Number 3"/>
    <w:basedOn w:val="Normal"/>
    <w:rsid w:val="00EC0566"/>
    <w:pPr>
      <w:numPr>
        <w:numId w:val="20"/>
      </w:numPr>
    </w:pPr>
  </w:style>
  <w:style w:type="paragraph" w:customStyle="1" w:styleId="AppendixHeading4">
    <w:name w:val="Appendix Heading 4"/>
    <w:basedOn w:val="AppendixHeading3"/>
    <w:next w:val="BodyText"/>
    <w:rsid w:val="00EC0566"/>
    <w:pPr>
      <w:numPr>
        <w:ilvl w:val="3"/>
        <w:numId w:val="19"/>
      </w:numPr>
    </w:pPr>
  </w:style>
  <w:style w:type="paragraph" w:customStyle="1" w:styleId="AppendixHeading5">
    <w:name w:val="Appendix Heading 5"/>
    <w:basedOn w:val="AppendixHeading4"/>
    <w:next w:val="BodyText"/>
    <w:rsid w:val="00EC0566"/>
    <w:pPr>
      <w:keepNext/>
      <w:numPr>
        <w:ilvl w:val="4"/>
      </w:numPr>
      <w:tabs>
        <w:tab w:val="clear" w:pos="1620"/>
        <w:tab w:val="num" w:pos="1008"/>
      </w:tabs>
      <w:ind w:left="1008"/>
    </w:pPr>
  </w:style>
  <w:style w:type="paragraph" w:customStyle="1" w:styleId="XMLFragment">
    <w:name w:val="XML Fragment"/>
    <w:basedOn w:val="PlainText"/>
    <w:rsid w:val="005D1BA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link w:val="PlainTextChar"/>
    <w:rsid w:val="005D1BA3"/>
    <w:rPr>
      <w:rFonts w:ascii="Courier New" w:hAnsi="Courier New" w:cs="Courier New"/>
      <w:sz w:val="20"/>
    </w:rPr>
  </w:style>
  <w:style w:type="character" w:customStyle="1" w:styleId="PlainTextChar">
    <w:name w:val="Plain Text Char"/>
    <w:link w:val="PlainText"/>
    <w:rsid w:val="005D1BA3"/>
    <w:rPr>
      <w:rFonts w:ascii="Courier New" w:hAnsi="Courier New" w:cs="Courier New"/>
    </w:rPr>
  </w:style>
  <w:style w:type="character" w:customStyle="1" w:styleId="apple-style-span">
    <w:name w:val="apple-style-span"/>
    <w:basedOn w:val="DefaultParagraphFont"/>
    <w:rsid w:val="00BF4A44"/>
  </w:style>
  <w:style w:type="character" w:customStyle="1" w:styleId="keyword">
    <w:name w:val="keyword"/>
    <w:uiPriority w:val="99"/>
    <w:rsid w:val="002B2A15"/>
    <w:rPr>
      <w:rFonts w:ascii="Bookman Old Style" w:hAnsi="Bookman Old Style"/>
      <w:b/>
      <w:caps/>
      <w:sz w:val="16"/>
    </w:rPr>
  </w:style>
  <w:style w:type="numbering" w:customStyle="1" w:styleId="Constraints">
    <w:name w:val="Constraints"/>
    <w:basedOn w:val="NoList"/>
    <w:rsid w:val="002B2A15"/>
    <w:pPr>
      <w:numPr>
        <w:numId w:val="26"/>
      </w:numPr>
    </w:pPr>
  </w:style>
  <w:style w:type="character" w:customStyle="1" w:styleId="XMLname">
    <w:name w:val="XMLname"/>
    <w:uiPriority w:val="99"/>
    <w:qFormat/>
    <w:rsid w:val="002B2A15"/>
    <w:rPr>
      <w:rFonts w:ascii="Courier New" w:hAnsi="Courier New" w:cs="TimesNewRomanPSMT"/>
      <w:sz w:val="20"/>
      <w:lang w:eastAsia="en-US"/>
    </w:rPr>
  </w:style>
  <w:style w:type="character" w:customStyle="1" w:styleId="HyperlinkCourierBold">
    <w:name w:val="Hyperlink Courier Bold"/>
    <w:rsid w:val="002B2A15"/>
    <w:rPr>
      <w:rFonts w:ascii="Courier New" w:hAnsi="Courier New" w:cs="Arial"/>
      <w:b/>
      <w:dstrike w:val="0"/>
      <w:color w:val="333399"/>
      <w:sz w:val="20"/>
      <w:szCs w:val="24"/>
      <w:u w:val="single"/>
      <w:vertAlign w:val="baseline"/>
      <w:lang w:val="en-US" w:eastAsia="zh-CN" w:bidi="ar-SA"/>
    </w:rPr>
  </w:style>
  <w:style w:type="character" w:customStyle="1" w:styleId="XMLnameBold">
    <w:name w:val="XMLnameBold"/>
    <w:uiPriority w:val="99"/>
    <w:rsid w:val="00AF6A4E"/>
    <w:rPr>
      <w:rFonts w:ascii="Courier New" w:hAnsi="Courier New" w:cs="TimesNewRomanPSMT"/>
      <w:b/>
      <w:bCs/>
      <w:sz w:val="20"/>
      <w:lang w:eastAsia="en-US"/>
    </w:rPr>
  </w:style>
  <w:style w:type="paragraph" w:customStyle="1" w:styleId="Default">
    <w:name w:val="Default"/>
    <w:rsid w:val="006F3867"/>
    <w:pPr>
      <w:autoSpaceDE w:val="0"/>
      <w:autoSpaceDN w:val="0"/>
      <w:adjustRightInd w:val="0"/>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440ED"/>
    <w:rPr>
      <w:color w:val="0000FF"/>
      <w:u w:val="single"/>
    </w:rPr>
  </w:style>
  <w:style w:type="paragraph" w:styleId="ListNumber3">
    <w:name w:val="List Number 3"/>
    <w:basedOn w:val="Normal"/>
    <w:rsid w:val="00EC0566"/>
    <w:pPr>
      <w:numPr>
        <w:numId w:val="20"/>
      </w:numPr>
    </w:pPr>
  </w:style>
  <w:style w:type="paragraph" w:customStyle="1" w:styleId="AppendixHeading4">
    <w:name w:val="Appendix Heading 4"/>
    <w:basedOn w:val="AppendixHeading3"/>
    <w:next w:val="BodyText"/>
    <w:rsid w:val="00EC0566"/>
    <w:pPr>
      <w:numPr>
        <w:ilvl w:val="3"/>
        <w:numId w:val="19"/>
      </w:numPr>
    </w:pPr>
  </w:style>
  <w:style w:type="paragraph" w:customStyle="1" w:styleId="AppendixHeading5">
    <w:name w:val="Appendix Heading 5"/>
    <w:basedOn w:val="AppendixHeading4"/>
    <w:next w:val="BodyText"/>
    <w:rsid w:val="00EC0566"/>
    <w:pPr>
      <w:keepNext/>
      <w:numPr>
        <w:ilvl w:val="4"/>
      </w:numPr>
      <w:tabs>
        <w:tab w:val="clear" w:pos="1620"/>
        <w:tab w:val="num" w:pos="1008"/>
      </w:tabs>
      <w:ind w:left="1008"/>
    </w:pPr>
  </w:style>
  <w:style w:type="paragraph" w:customStyle="1" w:styleId="XMLFragment">
    <w:name w:val="XML Fragment"/>
    <w:basedOn w:val="PlainText"/>
    <w:rsid w:val="005D1BA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link w:val="PlainTextChar"/>
    <w:rsid w:val="005D1BA3"/>
    <w:rPr>
      <w:rFonts w:ascii="Courier New" w:hAnsi="Courier New" w:cs="Courier New"/>
      <w:sz w:val="20"/>
    </w:rPr>
  </w:style>
  <w:style w:type="character" w:customStyle="1" w:styleId="PlainTextChar">
    <w:name w:val="Plain Text Char"/>
    <w:link w:val="PlainText"/>
    <w:rsid w:val="005D1BA3"/>
    <w:rPr>
      <w:rFonts w:ascii="Courier New" w:hAnsi="Courier New" w:cs="Courier New"/>
    </w:rPr>
  </w:style>
  <w:style w:type="character" w:customStyle="1" w:styleId="apple-style-span">
    <w:name w:val="apple-style-span"/>
    <w:basedOn w:val="DefaultParagraphFont"/>
    <w:rsid w:val="00BF4A44"/>
  </w:style>
  <w:style w:type="character" w:customStyle="1" w:styleId="keyword">
    <w:name w:val="keyword"/>
    <w:uiPriority w:val="99"/>
    <w:rsid w:val="002B2A15"/>
    <w:rPr>
      <w:rFonts w:ascii="Bookman Old Style" w:hAnsi="Bookman Old Style"/>
      <w:b/>
      <w:caps/>
      <w:sz w:val="16"/>
    </w:rPr>
  </w:style>
  <w:style w:type="numbering" w:customStyle="1" w:styleId="Constraints">
    <w:name w:val="Constraints"/>
    <w:basedOn w:val="NoList"/>
    <w:rsid w:val="002B2A15"/>
    <w:pPr>
      <w:numPr>
        <w:numId w:val="26"/>
      </w:numPr>
    </w:pPr>
  </w:style>
  <w:style w:type="character" w:customStyle="1" w:styleId="XMLname">
    <w:name w:val="XMLname"/>
    <w:uiPriority w:val="99"/>
    <w:qFormat/>
    <w:rsid w:val="002B2A15"/>
    <w:rPr>
      <w:rFonts w:ascii="Courier New" w:hAnsi="Courier New" w:cs="TimesNewRomanPSMT"/>
      <w:sz w:val="20"/>
      <w:lang w:eastAsia="en-US"/>
    </w:rPr>
  </w:style>
  <w:style w:type="character" w:customStyle="1" w:styleId="HyperlinkCourierBold">
    <w:name w:val="Hyperlink Courier Bold"/>
    <w:rsid w:val="002B2A15"/>
    <w:rPr>
      <w:rFonts w:ascii="Courier New" w:hAnsi="Courier New" w:cs="Arial"/>
      <w:b/>
      <w:dstrike w:val="0"/>
      <w:color w:val="333399"/>
      <w:sz w:val="20"/>
      <w:szCs w:val="24"/>
      <w:u w:val="single"/>
      <w:vertAlign w:val="baseline"/>
      <w:lang w:val="en-US" w:eastAsia="zh-CN" w:bidi="ar-SA"/>
    </w:rPr>
  </w:style>
  <w:style w:type="character" w:customStyle="1" w:styleId="XMLnameBold">
    <w:name w:val="XMLnameBold"/>
    <w:uiPriority w:val="99"/>
    <w:rsid w:val="00AF6A4E"/>
    <w:rPr>
      <w:rFonts w:ascii="Courier New" w:hAnsi="Courier New" w:cs="TimesNewRomanPSMT"/>
      <w:b/>
      <w:bCs/>
      <w:sz w:val="20"/>
      <w:lang w:eastAsia="en-US"/>
    </w:rPr>
  </w:style>
  <w:style w:type="paragraph" w:customStyle="1" w:styleId="Default">
    <w:name w:val="Default"/>
    <w:rsid w:val="006F3867"/>
    <w:pPr>
      <w:autoSpaceDE w:val="0"/>
      <w:autoSpaceDN w:val="0"/>
      <w:adjustRightInd w:val="0"/>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6025">
      <w:bodyDiv w:val="1"/>
      <w:marLeft w:val="0"/>
      <w:marRight w:val="0"/>
      <w:marTop w:val="0"/>
      <w:marBottom w:val="0"/>
      <w:divBdr>
        <w:top w:val="none" w:sz="0" w:space="0" w:color="auto"/>
        <w:left w:val="none" w:sz="0" w:space="0" w:color="auto"/>
        <w:bottom w:val="none" w:sz="0" w:space="0" w:color="auto"/>
        <w:right w:val="none" w:sz="0" w:space="0" w:color="auto"/>
      </w:divBdr>
    </w:div>
    <w:div w:id="1001006813">
      <w:bodyDiv w:val="1"/>
      <w:marLeft w:val="0"/>
      <w:marRight w:val="0"/>
      <w:marTop w:val="0"/>
      <w:marBottom w:val="0"/>
      <w:divBdr>
        <w:top w:val="none" w:sz="0" w:space="0" w:color="auto"/>
        <w:left w:val="none" w:sz="0" w:space="0" w:color="auto"/>
        <w:bottom w:val="none" w:sz="0" w:space="0" w:color="auto"/>
        <w:right w:val="none" w:sz="0" w:space="0" w:color="auto"/>
      </w:divBdr>
    </w:div>
    <w:div w:id="1460028787">
      <w:bodyDiv w:val="1"/>
      <w:marLeft w:val="0"/>
      <w:marRight w:val="0"/>
      <w:marTop w:val="0"/>
      <w:marBottom w:val="0"/>
      <w:divBdr>
        <w:top w:val="none" w:sz="0" w:space="0" w:color="auto"/>
        <w:left w:val="none" w:sz="0" w:space="0" w:color="auto"/>
        <w:bottom w:val="none" w:sz="0" w:space="0" w:color="auto"/>
        <w:right w:val="none" w:sz="0" w:space="0" w:color="auto"/>
      </w:divBdr>
    </w:div>
    <w:div w:id="17899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LisaRNelson@cox.net" TargetMode="External"/><Relationship Id="rId4" Type="http://schemas.microsoft.com/office/2007/relationships/stylesWithEffects" Target="stylesWithEffects.xml"/><Relationship Id="rId9" Type="http://schemas.openxmlformats.org/officeDocument/2006/relationships/hyperlink" Target="mailto:awg8@cdc.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C10B5-CF09-4840-B890-09BE5EBF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CP.dot</Template>
  <TotalTime>25</TotalTime>
  <Pages>17</Pages>
  <Words>4183</Words>
  <Characters>28153</Characters>
  <Application>Microsoft Office Word</Application>
  <DocSecurity>0</DocSecurity>
  <Lines>234</Lines>
  <Paragraphs>64</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Hewlett-Packard</Company>
  <LinksUpToDate>false</LinksUpToDate>
  <CharactersWithSpaces>32272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creator>NO ONE ASSIGNED</dc:creator>
  <cp:lastModifiedBy>Marovich, Stacey (CDC/NIOSH/OD) (CTR)</cp:lastModifiedBy>
  <cp:revision>6</cp:revision>
  <cp:lastPrinted>2013-12-19T16:48:00Z</cp:lastPrinted>
  <dcterms:created xsi:type="dcterms:W3CDTF">2013-12-19T19:31:00Z</dcterms:created>
  <dcterms:modified xsi:type="dcterms:W3CDTF">2014-01-10T22:56:00Z</dcterms:modified>
</cp:coreProperties>
</file>