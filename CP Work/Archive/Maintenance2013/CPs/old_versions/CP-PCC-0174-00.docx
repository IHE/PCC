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2B7" w:rsidRDefault="00D732B7">
      <w:pPr>
        <w:pStyle w:val="Title"/>
      </w:pPr>
      <w:r>
        <w:t>IHE Change Proposal</w:t>
      </w:r>
    </w:p>
    <w:p w:rsidR="00D732B7" w:rsidRDefault="00D732B7">
      <w:pPr>
        <w:pStyle w:val="BodyText"/>
        <w:tabs>
          <w:tab w:val="left" w:pos="9180"/>
        </w:tabs>
        <w:rPr>
          <w:strike/>
        </w:rPr>
      </w:pPr>
      <w:r>
        <w:rPr>
          <w:strike/>
        </w:rPr>
        <w:tab/>
      </w:r>
    </w:p>
    <w:p w:rsidR="00D732B7" w:rsidRDefault="00D732B7">
      <w:pPr>
        <w:pStyle w:val="BodyText"/>
      </w:pPr>
    </w:p>
    <w:p w:rsidR="00D732B7" w:rsidRDefault="00D732B7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88"/>
        <w:gridCol w:w="4788"/>
      </w:tblGrid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:rsidR="00D732B7" w:rsidRDefault="005964ED">
            <w:pPr>
              <w:pStyle w:val="TableEntry"/>
            </w:pPr>
            <w:r>
              <w:t>PCC - Nursing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 xml:space="preserve">Change Proposal </w:t>
            </w:r>
            <w:r w:rsidR="00766FFD">
              <w:t>ID</w:t>
            </w:r>
            <w:r w:rsidR="00A43CFF">
              <w:t>:</w:t>
            </w:r>
          </w:p>
        </w:tc>
        <w:tc>
          <w:tcPr>
            <w:tcW w:w="4788" w:type="dxa"/>
          </w:tcPr>
          <w:p w:rsidR="00D732B7" w:rsidRDefault="00766FFD">
            <w:pPr>
              <w:pStyle w:val="TableEntry"/>
            </w:pPr>
            <w:r>
              <w:t>CP-DOM-</w:t>
            </w:r>
            <w:r w:rsidR="00F25F75">
              <w:t>xxx</w:t>
            </w:r>
            <w:r w:rsidR="00A43CFF">
              <w:t xml:space="preserve"> </w:t>
            </w:r>
            <w:r w:rsidR="00A43CFF" w:rsidRPr="00A43CFF">
              <w:rPr>
                <w:color w:val="FF0000"/>
                <w:szCs w:val="18"/>
              </w:rPr>
              <w:t>(assigned by Domain Technical Committee)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Change Proposal Status:</w:t>
            </w:r>
          </w:p>
        </w:tc>
        <w:tc>
          <w:tcPr>
            <w:tcW w:w="4788" w:type="dxa"/>
          </w:tcPr>
          <w:p w:rsidR="00D732B7" w:rsidRDefault="00F25F75">
            <w:pPr>
              <w:pStyle w:val="TableEntry"/>
            </w:pPr>
            <w:r>
              <w:t>Submitted</w:t>
            </w:r>
            <w:r w:rsidR="005964ED">
              <w:t>: Denise Maxwell-Downing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Date of last update:</w:t>
            </w:r>
          </w:p>
        </w:tc>
        <w:tc>
          <w:tcPr>
            <w:tcW w:w="4788" w:type="dxa"/>
          </w:tcPr>
          <w:p w:rsidR="00D732B7" w:rsidRDefault="00D732B7">
            <w:pPr>
              <w:pStyle w:val="TableEntry"/>
            </w:pP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Person assigned:</w:t>
            </w:r>
          </w:p>
        </w:tc>
        <w:tc>
          <w:tcPr>
            <w:tcW w:w="4788" w:type="dxa"/>
          </w:tcPr>
          <w:p w:rsidR="00D732B7" w:rsidRDefault="00C638AB">
            <w:pPr>
              <w:pStyle w:val="TableEntry"/>
            </w:pPr>
            <w:r w:rsidRPr="00A43CFF">
              <w:rPr>
                <w:color w:val="FF0000"/>
                <w:szCs w:val="18"/>
              </w:rPr>
              <w:t>(assigned by Domain Technical Committee)</w:t>
            </w:r>
          </w:p>
        </w:tc>
      </w:tr>
    </w:tbl>
    <w:p w:rsidR="00D732B7" w:rsidRDefault="00D732B7">
      <w:pPr>
        <w:pStyle w:val="TableTitle"/>
      </w:pPr>
    </w:p>
    <w:p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88"/>
        <w:gridCol w:w="4788"/>
      </w:tblGrid>
      <w:tr w:rsidR="00D732B7">
        <w:trPr>
          <w:cantSplit/>
        </w:trPr>
        <w:tc>
          <w:tcPr>
            <w:tcW w:w="9576" w:type="dxa"/>
            <w:gridSpan w:val="2"/>
          </w:tcPr>
          <w:p w:rsidR="00D732B7" w:rsidRPr="00DA4A9D" w:rsidRDefault="002162FA" w:rsidP="002162FA">
            <w:pPr>
              <w:pStyle w:val="TableEntryHeader"/>
              <w:rPr>
                <w:color w:val="FF0000"/>
              </w:rPr>
            </w:pPr>
            <w:r>
              <w:rPr>
                <w:color w:val="FF0000"/>
              </w:rPr>
              <w:t>Care</w:t>
            </w:r>
            <w:r w:rsidR="00B02DE2">
              <w:rPr>
                <w:color w:val="FF0000"/>
              </w:rPr>
              <w:t xml:space="preserve"> Plan (Treatment Plan)</w:t>
            </w:r>
            <w:r>
              <w:rPr>
                <w:color w:val="FF0000"/>
              </w:rPr>
              <w:t xml:space="preserve"> 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Submitter’s Name(s) and e-mail address(es):</w:t>
            </w:r>
          </w:p>
        </w:tc>
        <w:tc>
          <w:tcPr>
            <w:tcW w:w="4788" w:type="dxa"/>
          </w:tcPr>
          <w:p w:rsidR="00D732B7" w:rsidRDefault="005964ED" w:rsidP="005964ED">
            <w:pPr>
              <w:pStyle w:val="TableEntry"/>
            </w:pPr>
            <w:r>
              <w:t xml:space="preserve">Denise Maxwell-Downing </w:t>
            </w:r>
            <w:hyperlink r:id="rId7" w:history="1">
              <w:r w:rsidRPr="00E979BB">
                <w:rPr>
                  <w:rStyle w:val="Hyperlink"/>
                </w:rPr>
                <w:t>ddowning@aorn.org</w:t>
              </w:r>
            </w:hyperlink>
            <w:r>
              <w:t xml:space="preserve"> and Emma Jones </w:t>
            </w:r>
            <w:hyperlink r:id="rId8" w:history="1">
              <w:r w:rsidRPr="00E979BB">
                <w:rPr>
                  <w:rStyle w:val="Hyperlink"/>
                </w:rPr>
                <w:t>Emma.Jones@allscripts.com</w:t>
              </w:r>
            </w:hyperlink>
            <w:r>
              <w:t xml:space="preserve"> 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Submission Date:</w:t>
            </w:r>
          </w:p>
        </w:tc>
        <w:tc>
          <w:tcPr>
            <w:tcW w:w="4788" w:type="dxa"/>
          </w:tcPr>
          <w:p w:rsidR="00D732B7" w:rsidRPr="005964ED" w:rsidRDefault="00D21154" w:rsidP="00D21154">
            <w:pPr>
              <w:pStyle w:val="TableEntry"/>
            </w:pPr>
            <w:r>
              <w:t>July 2</w:t>
            </w:r>
            <w:r w:rsidR="005964ED">
              <w:t>3, 201</w:t>
            </w:r>
            <w:r>
              <w:t>3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Integration Profile</w:t>
            </w:r>
            <w:r w:rsidR="002D46B1">
              <w:t>(s)</w:t>
            </w:r>
            <w:r>
              <w:t xml:space="preserve"> affected:</w:t>
            </w:r>
          </w:p>
        </w:tc>
        <w:tc>
          <w:tcPr>
            <w:tcW w:w="4788" w:type="dxa"/>
          </w:tcPr>
          <w:p w:rsidR="00D732B7" w:rsidRDefault="0004225A">
            <w:pPr>
              <w:pStyle w:val="TableEntry"/>
            </w:pPr>
            <w:r>
              <w:t>None</w:t>
            </w:r>
          </w:p>
        </w:tc>
      </w:tr>
      <w:tr w:rsidR="00766FFD">
        <w:tc>
          <w:tcPr>
            <w:tcW w:w="4788" w:type="dxa"/>
          </w:tcPr>
          <w:p w:rsidR="00766FFD" w:rsidRDefault="00766FFD">
            <w:pPr>
              <w:pStyle w:val="TableEntry"/>
            </w:pPr>
            <w:r>
              <w:t>Actor(s) affected:</w:t>
            </w:r>
          </w:p>
        </w:tc>
        <w:tc>
          <w:tcPr>
            <w:tcW w:w="4788" w:type="dxa"/>
          </w:tcPr>
          <w:p w:rsidR="00766FFD" w:rsidRPr="005964ED" w:rsidRDefault="005964ED">
            <w:pPr>
              <w:pStyle w:val="TableEntry"/>
            </w:pPr>
            <w:r>
              <w:t>None</w:t>
            </w:r>
          </w:p>
        </w:tc>
      </w:tr>
      <w:tr w:rsidR="00D732B7">
        <w:trPr>
          <w:cantSplit/>
        </w:trPr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IHE Technical Framework</w:t>
            </w:r>
            <w:r w:rsidR="008F1355">
              <w:t xml:space="preserve"> or Supplement</w:t>
            </w:r>
            <w:r w:rsidR="00EE3EC0">
              <w:t xml:space="preserve"> modified</w:t>
            </w:r>
            <w:r>
              <w:t>:</w:t>
            </w:r>
          </w:p>
        </w:tc>
        <w:tc>
          <w:tcPr>
            <w:tcW w:w="4788" w:type="dxa"/>
          </w:tcPr>
          <w:p w:rsidR="00D732B7" w:rsidRDefault="00531FFA" w:rsidP="00C54783">
            <w:pPr>
              <w:pStyle w:val="TableEntry"/>
            </w:pPr>
            <w:r>
              <w:t xml:space="preserve">Patient Plan of Care (PPOC) </w:t>
            </w:r>
            <w:r w:rsidR="00C54783">
              <w:t>P</w:t>
            </w:r>
            <w:r w:rsidR="00C422D9">
              <w:t>rofile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Volume(s) and Section(s) affected:</w:t>
            </w:r>
          </w:p>
        </w:tc>
        <w:tc>
          <w:tcPr>
            <w:tcW w:w="4788" w:type="dxa"/>
          </w:tcPr>
          <w:p w:rsidR="00D732B7" w:rsidRDefault="00A644AF">
            <w:pPr>
              <w:pStyle w:val="TableEntry"/>
            </w:pPr>
            <w:r>
              <w:t>PPOC vol. 1 (Sept 9, 2011) Section 6.1.1.Y.4</w:t>
            </w:r>
          </w:p>
          <w:p w:rsidR="00A644AF" w:rsidRDefault="00A644AF">
            <w:pPr>
              <w:pStyle w:val="TableEntry"/>
            </w:pPr>
          </w:p>
        </w:tc>
      </w:tr>
      <w:tr w:rsidR="00D732B7">
        <w:trPr>
          <w:cantSplit/>
        </w:trPr>
        <w:tc>
          <w:tcPr>
            <w:tcW w:w="9576" w:type="dxa"/>
            <w:gridSpan w:val="2"/>
          </w:tcPr>
          <w:p w:rsidR="00D732B7" w:rsidRDefault="00D732B7" w:rsidP="002162FA">
            <w:pPr>
              <w:pStyle w:val="TableEntry"/>
              <w:ind w:left="0"/>
            </w:pPr>
            <w:r>
              <w:t>Rationale for Change:</w:t>
            </w:r>
          </w:p>
          <w:p w:rsidR="00D732B7" w:rsidRDefault="002162FA" w:rsidP="00E02661">
            <w:pPr>
              <w:pStyle w:val="TableEntry"/>
              <w:ind w:left="0"/>
            </w:pPr>
            <w:r>
              <w:t>To remain consistent with use of the appropriate LOINC code for</w:t>
            </w:r>
            <w:r w:rsidR="00E02661">
              <w:t xml:space="preserve"> theTreatment Plan Document. P</w:t>
            </w:r>
            <w:r w:rsidR="00B02DE2">
              <w:t>POC contains the following cinformation for its Care Plan Section</w:t>
            </w:r>
            <w:r w:rsidR="00E02661">
              <w:t>: 18776-5</w:t>
            </w:r>
            <w:r>
              <w:t xml:space="preserve"> Care</w:t>
            </w:r>
            <w:r w:rsidR="00E02661">
              <w:t xml:space="preserve"> Plan</w:t>
            </w:r>
            <w:r>
              <w:t xml:space="preserve"> </w:t>
            </w:r>
            <w:r w:rsidR="00E02661">
              <w:t xml:space="preserve">(Treatment Plan) </w:t>
            </w:r>
            <w:r>
              <w:t>Section</w:t>
            </w:r>
            <w:r w:rsidR="00E02661">
              <w:t xml:space="preserve"> </w:t>
            </w:r>
            <w:r w:rsidR="00E02661" w:rsidRPr="00E02661">
              <w:t>1.3.6.1.4.1.19376.1.5.3.1.3.31</w:t>
            </w:r>
            <w:r w:rsidR="00E02661">
              <w:t xml:space="preserve"> (template ID) </w:t>
            </w:r>
            <w:hyperlink r:id="rId9" w:tooltip="2.16.840.1.113883.10.20.1.10 (page does not exist)" w:history="1">
              <w:r w:rsidR="00E02661">
                <w:rPr>
                  <w:rStyle w:val="Hyperlink"/>
                  <w:color w:val="CC2200"/>
                </w:rPr>
                <w:t>CCD 3.16</w:t>
              </w:r>
            </w:hyperlink>
            <w:r w:rsidR="00E02661">
              <w:t xml:space="preserve"> (2.16.840.1.113883.10.20.1.10 (Parent ID)</w:t>
            </w:r>
          </w:p>
        </w:tc>
      </w:tr>
    </w:tbl>
    <w:p w:rsidR="0096532F" w:rsidRDefault="0096532F">
      <w:pPr>
        <w:pStyle w:val="BodyText"/>
        <w:rPr>
          <w:color w:val="FF0000"/>
        </w:rPr>
      </w:pPr>
    </w:p>
    <w:p w:rsidR="0096532F" w:rsidRDefault="0096532F" w:rsidP="002363FC">
      <w:pPr>
        <w:pStyle w:val="EditorInstructions"/>
        <w:rPr>
          <w:b/>
          <w:i w:val="0"/>
        </w:rPr>
      </w:pPr>
      <w:r w:rsidRPr="002363FC">
        <w:rPr>
          <w:b/>
          <w:i w:val="0"/>
        </w:rPr>
        <w:t>Add the following</w:t>
      </w:r>
      <w:r w:rsidR="002363FC" w:rsidRPr="002363FC">
        <w:rPr>
          <w:b/>
          <w:i w:val="0"/>
        </w:rPr>
        <w:t>Template ID</w:t>
      </w:r>
      <w:r w:rsidR="002B1565">
        <w:rPr>
          <w:b/>
          <w:i w:val="0"/>
        </w:rPr>
        <w:t xml:space="preserve"> to PPOC</w:t>
      </w:r>
      <w:r w:rsidR="002363FC" w:rsidRPr="002363FC">
        <w:rPr>
          <w:b/>
          <w:i w:val="0"/>
        </w:rPr>
        <w:t>:</w:t>
      </w:r>
    </w:p>
    <w:p w:rsidR="002162FA" w:rsidRDefault="002162FA" w:rsidP="002363FC">
      <w:pPr>
        <w:pStyle w:val="EditorInstructions"/>
        <w:rPr>
          <w:szCs w:val="24"/>
        </w:rPr>
      </w:pPr>
      <w:r>
        <w:rPr>
          <w:szCs w:val="24"/>
        </w:rPr>
        <w:t xml:space="preserve">Care Plan Section in PPOC should have the following code change made: change the LOINC code from </w:t>
      </w:r>
      <w:r w:rsidR="00B02DE2">
        <w:rPr>
          <w:szCs w:val="24"/>
        </w:rPr>
        <w:t>18776-5</w:t>
      </w:r>
      <w:r>
        <w:rPr>
          <w:szCs w:val="24"/>
        </w:rPr>
        <w:t xml:space="preserve"> to </w:t>
      </w:r>
      <w:r w:rsidRPr="00DE398D">
        <w:rPr>
          <w:szCs w:val="24"/>
        </w:rPr>
        <w:t xml:space="preserve">LOINC </w:t>
      </w:r>
      <w:r w:rsidRPr="002162FA">
        <w:rPr>
          <w:szCs w:val="24"/>
        </w:rPr>
        <w:t>56447-6</w:t>
      </w:r>
      <w:r>
        <w:rPr>
          <w:szCs w:val="24"/>
        </w:rPr>
        <w:t xml:space="preserve"> </w:t>
      </w:r>
      <w:r w:rsidRPr="002162FA">
        <w:rPr>
          <w:szCs w:val="24"/>
        </w:rPr>
        <w:t xml:space="preserve"> Plan of Care Note</w:t>
      </w:r>
    </w:p>
    <w:p w:rsidR="00E02661" w:rsidRDefault="00E02661" w:rsidP="002363FC">
      <w:pPr>
        <w:pStyle w:val="EditorInstructions"/>
        <w:rPr>
          <w:szCs w:val="24"/>
        </w:rPr>
      </w:pPr>
    </w:p>
    <w:sectPr w:rsidR="00E02661" w:rsidSect="00AE7AB6">
      <w:headerReference w:type="default" r:id="rId10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DC5" w:rsidRDefault="00C02DC5">
      <w:r>
        <w:separator/>
      </w:r>
    </w:p>
  </w:endnote>
  <w:endnote w:type="continuationSeparator" w:id="0">
    <w:p w:rsidR="00C02DC5" w:rsidRDefault="00C02D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DC5" w:rsidRDefault="00C02DC5">
      <w:r>
        <w:separator/>
      </w:r>
    </w:p>
  </w:footnote>
  <w:footnote w:type="continuationSeparator" w:id="0">
    <w:p w:rsidR="00C02DC5" w:rsidRDefault="00C02D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035" w:rsidRDefault="0058643E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fldChar w:fldCharType="begin"/>
    </w:r>
    <w:r w:rsidR="00415035">
      <w:rPr>
        <w:rFonts w:ascii="Arial" w:hAnsi="Arial" w:cs="Arial"/>
        <w:i/>
        <w:iCs/>
        <w:sz w:val="20"/>
      </w:rPr>
      <w:instrText xml:space="preserve"> FILENAME </w:instrText>
    </w:r>
    <w:r>
      <w:rPr>
        <w:rFonts w:ascii="Arial" w:hAnsi="Arial" w:cs="Arial"/>
        <w:i/>
        <w:iCs/>
        <w:sz w:val="20"/>
      </w:rPr>
      <w:fldChar w:fldCharType="separate"/>
    </w:r>
    <w:r w:rsidR="00415035">
      <w:rPr>
        <w:rFonts w:ascii="Arial" w:hAnsi="Arial" w:cs="Arial"/>
        <w:i/>
        <w:iCs/>
        <w:noProof/>
        <w:sz w:val="20"/>
      </w:rPr>
      <w:t>IHE_TF_CP-Template-V5.doc</w:t>
    </w:r>
    <w:r>
      <w:rPr>
        <w:rFonts w:ascii="Arial" w:hAnsi="Arial" w:cs="Arial"/>
        <w:i/>
        <w:iCs/>
        <w:sz w:val="20"/>
      </w:rPr>
      <w:fldChar w:fldCharType="end"/>
    </w:r>
  </w:p>
  <w:p w:rsidR="00415035" w:rsidRDefault="00415035" w:rsidP="00DA4A9D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&lt;same as the Log Summary field below&gt;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8592BA5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4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3821335"/>
    <w:multiLevelType w:val="multilevel"/>
    <w:tmpl w:val="CAC0C834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332665ED"/>
    <w:multiLevelType w:val="multilevel"/>
    <w:tmpl w:val="079C2AD6"/>
    <w:lvl w:ilvl="0">
      <w:start w:val="1"/>
      <w:numFmt w:val="upperLetter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606556C3"/>
    <w:multiLevelType w:val="multilevel"/>
    <w:tmpl w:val="CD60718C"/>
    <w:lvl w:ilvl="0">
      <w:start w:val="1"/>
      <w:numFmt w:val="upperLetter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75C7297E"/>
    <w:multiLevelType w:val="multilevel"/>
    <w:tmpl w:val="F544E75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9CB397A"/>
    <w:multiLevelType w:val="multilevel"/>
    <w:tmpl w:val="9C54C07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11"/>
  </w:num>
  <w:num w:numId="8">
    <w:abstractNumId w:val="5"/>
  </w:num>
  <w:num w:numId="9">
    <w:abstractNumId w:val="8"/>
  </w:num>
  <w:num w:numId="10">
    <w:abstractNumId w:val="15"/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4"/>
  </w:num>
  <w:num w:numId="15">
    <w:abstractNumId w:val="7"/>
  </w:num>
  <w:num w:numId="16">
    <w:abstractNumId w:val="12"/>
  </w:num>
  <w:num w:numId="17">
    <w:abstractNumId w:val="10"/>
  </w:num>
  <w:num w:numId="18">
    <w:abstractNumId w:val="9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oNotDisplayPageBoundaries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7427"/>
    <w:rsid w:val="0004225A"/>
    <w:rsid w:val="00042635"/>
    <w:rsid w:val="000D1827"/>
    <w:rsid w:val="000E7898"/>
    <w:rsid w:val="001153F0"/>
    <w:rsid w:val="00117FD2"/>
    <w:rsid w:val="00147561"/>
    <w:rsid w:val="00205E91"/>
    <w:rsid w:val="002162FA"/>
    <w:rsid w:val="002363FC"/>
    <w:rsid w:val="002433C8"/>
    <w:rsid w:val="00293018"/>
    <w:rsid w:val="002A5837"/>
    <w:rsid w:val="002B1565"/>
    <w:rsid w:val="002D46B1"/>
    <w:rsid w:val="00352155"/>
    <w:rsid w:val="00374AA4"/>
    <w:rsid w:val="003B227F"/>
    <w:rsid w:val="003B3883"/>
    <w:rsid w:val="0041108F"/>
    <w:rsid w:val="00415035"/>
    <w:rsid w:val="00450CFD"/>
    <w:rsid w:val="00496B9D"/>
    <w:rsid w:val="004A3986"/>
    <w:rsid w:val="004A7CDC"/>
    <w:rsid w:val="004B58EB"/>
    <w:rsid w:val="00531FFA"/>
    <w:rsid w:val="0058643E"/>
    <w:rsid w:val="00592844"/>
    <w:rsid w:val="00592911"/>
    <w:rsid w:val="005964ED"/>
    <w:rsid w:val="006860FE"/>
    <w:rsid w:val="00696146"/>
    <w:rsid w:val="00705699"/>
    <w:rsid w:val="00707427"/>
    <w:rsid w:val="00736434"/>
    <w:rsid w:val="00741047"/>
    <w:rsid w:val="00747DA5"/>
    <w:rsid w:val="00766FFD"/>
    <w:rsid w:val="007A724B"/>
    <w:rsid w:val="00801FCA"/>
    <w:rsid w:val="008140AF"/>
    <w:rsid w:val="008C6235"/>
    <w:rsid w:val="008F1355"/>
    <w:rsid w:val="0096532F"/>
    <w:rsid w:val="0097476E"/>
    <w:rsid w:val="009A2588"/>
    <w:rsid w:val="00A43CFF"/>
    <w:rsid w:val="00A644AF"/>
    <w:rsid w:val="00AD1B73"/>
    <w:rsid w:val="00AD3D5D"/>
    <w:rsid w:val="00AE7AB6"/>
    <w:rsid w:val="00AF7F3F"/>
    <w:rsid w:val="00B01EE1"/>
    <w:rsid w:val="00B02DE2"/>
    <w:rsid w:val="00B14786"/>
    <w:rsid w:val="00B1735A"/>
    <w:rsid w:val="00B2241B"/>
    <w:rsid w:val="00C02DC5"/>
    <w:rsid w:val="00C422D9"/>
    <w:rsid w:val="00C54783"/>
    <w:rsid w:val="00C638AB"/>
    <w:rsid w:val="00CD12DF"/>
    <w:rsid w:val="00D21154"/>
    <w:rsid w:val="00D23AA5"/>
    <w:rsid w:val="00D72A73"/>
    <w:rsid w:val="00D732B7"/>
    <w:rsid w:val="00D82876"/>
    <w:rsid w:val="00D83EF3"/>
    <w:rsid w:val="00D97F9B"/>
    <w:rsid w:val="00DA4A9D"/>
    <w:rsid w:val="00E02661"/>
    <w:rsid w:val="00EE3EC0"/>
    <w:rsid w:val="00EF45C4"/>
    <w:rsid w:val="00EF61A6"/>
    <w:rsid w:val="00F25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7AB6"/>
    <w:pPr>
      <w:spacing w:before="120"/>
    </w:pPr>
    <w:rPr>
      <w:sz w:val="24"/>
    </w:rPr>
  </w:style>
  <w:style w:type="paragraph" w:styleId="Heading1">
    <w:name w:val="heading 1"/>
    <w:next w:val="BodyText"/>
    <w:qFormat/>
    <w:rsid w:val="00AE7AB6"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</w:rPr>
  </w:style>
  <w:style w:type="paragraph" w:styleId="Heading2">
    <w:name w:val="heading 2"/>
    <w:basedOn w:val="Heading1"/>
    <w:next w:val="BodyText"/>
    <w:qFormat/>
    <w:rsid w:val="00AE7AB6"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rsid w:val="00AE7AB6"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rsid w:val="00AE7AB6"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rsid w:val="00AE7AB6"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rsid w:val="00AE7AB6"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rsid w:val="00AE7AB6"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rsid w:val="00AE7AB6"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rsid w:val="00AE7AB6"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E7AB6"/>
    <w:pPr>
      <w:jc w:val="center"/>
    </w:pPr>
    <w:rPr>
      <w:b/>
      <w:sz w:val="44"/>
    </w:rPr>
  </w:style>
  <w:style w:type="paragraph" w:styleId="BodyText">
    <w:name w:val="Body Text"/>
    <w:rsid w:val="00AE7AB6"/>
    <w:pPr>
      <w:spacing w:before="120"/>
    </w:pPr>
    <w:rPr>
      <w:noProof/>
      <w:sz w:val="24"/>
    </w:rPr>
  </w:style>
  <w:style w:type="paragraph" w:styleId="BodyTextIndent">
    <w:name w:val="Body Text Indent"/>
    <w:basedOn w:val="BodyText"/>
    <w:rsid w:val="00AE7AB6"/>
    <w:pPr>
      <w:ind w:left="360"/>
    </w:pPr>
  </w:style>
  <w:style w:type="paragraph" w:styleId="ListNumber">
    <w:name w:val="List Number"/>
    <w:basedOn w:val="BodyText"/>
    <w:rsid w:val="00AE7AB6"/>
    <w:pPr>
      <w:numPr>
        <w:numId w:val="1"/>
      </w:numPr>
    </w:pPr>
  </w:style>
  <w:style w:type="paragraph" w:styleId="List">
    <w:name w:val="List"/>
    <w:basedOn w:val="BodyText"/>
    <w:rsid w:val="00AE7AB6"/>
    <w:pPr>
      <w:spacing w:before="60"/>
      <w:ind w:left="1080" w:hanging="720"/>
    </w:pPr>
  </w:style>
  <w:style w:type="paragraph" w:styleId="ListBullet">
    <w:name w:val="List Bullet"/>
    <w:basedOn w:val="BodyText"/>
    <w:rsid w:val="00AE7AB6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rsid w:val="00AE7AB6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rsid w:val="00AE7AB6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rsid w:val="00AE7AB6"/>
    <w:pPr>
      <w:ind w:left="1440"/>
    </w:pPr>
  </w:style>
  <w:style w:type="paragraph" w:styleId="TOC1">
    <w:name w:val="toc 1"/>
    <w:next w:val="Normal"/>
    <w:semiHidden/>
    <w:rsid w:val="00AE7AB6"/>
    <w:rPr>
      <w:noProof/>
      <w:sz w:val="24"/>
    </w:rPr>
  </w:style>
  <w:style w:type="paragraph" w:styleId="TOC2">
    <w:name w:val="toc 2"/>
    <w:basedOn w:val="TOC1"/>
    <w:next w:val="Normal"/>
    <w:semiHidden/>
    <w:rsid w:val="00AE7AB6"/>
    <w:pPr>
      <w:ind w:left="240"/>
    </w:pPr>
  </w:style>
  <w:style w:type="paragraph" w:styleId="TOC3">
    <w:name w:val="toc 3"/>
    <w:basedOn w:val="TOC2"/>
    <w:next w:val="Normal"/>
    <w:semiHidden/>
    <w:rsid w:val="00AE7AB6"/>
    <w:pPr>
      <w:ind w:left="480"/>
    </w:pPr>
  </w:style>
  <w:style w:type="paragraph" w:styleId="TOC4">
    <w:name w:val="toc 4"/>
    <w:basedOn w:val="TOC3"/>
    <w:next w:val="Normal"/>
    <w:semiHidden/>
    <w:rsid w:val="00AE7AB6"/>
    <w:pPr>
      <w:ind w:left="720"/>
    </w:pPr>
  </w:style>
  <w:style w:type="paragraph" w:styleId="TOC5">
    <w:name w:val="toc 5"/>
    <w:basedOn w:val="TOC4"/>
    <w:next w:val="Normal"/>
    <w:semiHidden/>
    <w:rsid w:val="00AE7AB6"/>
    <w:pPr>
      <w:ind w:left="960"/>
    </w:pPr>
  </w:style>
  <w:style w:type="paragraph" w:styleId="TOC6">
    <w:name w:val="toc 6"/>
    <w:basedOn w:val="TOC5"/>
    <w:next w:val="Normal"/>
    <w:semiHidden/>
    <w:rsid w:val="00AE7AB6"/>
    <w:pPr>
      <w:ind w:left="1200"/>
    </w:pPr>
  </w:style>
  <w:style w:type="paragraph" w:styleId="TOC7">
    <w:name w:val="toc 7"/>
    <w:basedOn w:val="TOC6"/>
    <w:next w:val="Normal"/>
    <w:semiHidden/>
    <w:rsid w:val="00AE7AB6"/>
    <w:pPr>
      <w:ind w:left="1440"/>
    </w:pPr>
  </w:style>
  <w:style w:type="paragraph" w:styleId="TOC8">
    <w:name w:val="toc 8"/>
    <w:basedOn w:val="TOC7"/>
    <w:next w:val="Normal"/>
    <w:semiHidden/>
    <w:rsid w:val="00AE7AB6"/>
    <w:pPr>
      <w:ind w:left="1680"/>
    </w:pPr>
  </w:style>
  <w:style w:type="paragraph" w:styleId="TOC9">
    <w:name w:val="toc 9"/>
    <w:basedOn w:val="TOC8"/>
    <w:next w:val="Normal"/>
    <w:semiHidden/>
    <w:rsid w:val="00AE7AB6"/>
    <w:pPr>
      <w:ind w:left="1920"/>
    </w:pPr>
  </w:style>
  <w:style w:type="paragraph" w:customStyle="1" w:styleId="TableEntry">
    <w:name w:val="Table Entry"/>
    <w:basedOn w:val="BodyText"/>
    <w:rsid w:val="00AE7AB6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rsid w:val="00AE7AB6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rsid w:val="00AE7AB6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  <w:rsid w:val="00AE7AB6"/>
  </w:style>
  <w:style w:type="paragraph" w:styleId="Header">
    <w:name w:val="header"/>
    <w:basedOn w:val="Normal"/>
    <w:rsid w:val="00AE7A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7AB6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sid w:val="00AE7AB6"/>
    <w:rPr>
      <w:rFonts w:ascii="Arial" w:hAnsi="Arial"/>
      <w:b/>
    </w:rPr>
  </w:style>
  <w:style w:type="paragraph" w:styleId="List3">
    <w:name w:val="List 3"/>
    <w:basedOn w:val="Normal"/>
    <w:rsid w:val="00AE7AB6"/>
    <w:pPr>
      <w:ind w:left="1800" w:hanging="720"/>
    </w:pPr>
  </w:style>
  <w:style w:type="paragraph" w:styleId="ListContinue">
    <w:name w:val="List Continue"/>
    <w:basedOn w:val="List"/>
    <w:rsid w:val="00AE7AB6"/>
    <w:pPr>
      <w:spacing w:after="120"/>
      <w:ind w:firstLine="0"/>
    </w:pPr>
  </w:style>
  <w:style w:type="paragraph" w:styleId="ListContinue2">
    <w:name w:val="List Continue 2"/>
    <w:basedOn w:val="List2"/>
    <w:rsid w:val="00AE7AB6"/>
    <w:pPr>
      <w:ind w:firstLine="0"/>
    </w:pPr>
  </w:style>
  <w:style w:type="paragraph" w:customStyle="1" w:styleId="ParagraphHeading">
    <w:name w:val="Paragraph Heading"/>
    <w:basedOn w:val="Caption"/>
    <w:next w:val="BodyText"/>
    <w:rsid w:val="00AE7AB6"/>
    <w:pPr>
      <w:spacing w:before="180"/>
    </w:pPr>
  </w:style>
  <w:style w:type="paragraph" w:customStyle="1" w:styleId="ListNumberContinue">
    <w:name w:val="List Number Continue"/>
    <w:basedOn w:val="ListNumber"/>
    <w:rsid w:val="00AE7AB6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rsid w:val="00AE7AB6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rsid w:val="00AE7AB6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rsid w:val="00AE7AB6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rsid w:val="00AE7AB6"/>
    <w:pPr>
      <w:ind w:firstLine="0"/>
    </w:pPr>
  </w:style>
  <w:style w:type="paragraph" w:customStyle="1" w:styleId="AppendixHeading2">
    <w:name w:val="Appendix Heading 2"/>
    <w:next w:val="BodyText"/>
    <w:rsid w:val="00AE7AB6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1">
    <w:name w:val="Appendix Heading 1"/>
    <w:next w:val="BodyText"/>
    <w:rsid w:val="00AE7AB6"/>
    <w:pPr>
      <w:numPr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3">
    <w:name w:val="Appendix Heading 3"/>
    <w:basedOn w:val="AppendixHeading2"/>
    <w:next w:val="BodyText"/>
    <w:rsid w:val="00AE7AB6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964ED"/>
    <w:rPr>
      <w:color w:val="0000FF" w:themeColor="hyperlink"/>
      <w:u w:val="single"/>
    </w:rPr>
  </w:style>
  <w:style w:type="paragraph" w:styleId="ListNumber2">
    <w:name w:val="List Number 2"/>
    <w:basedOn w:val="Normal"/>
    <w:rsid w:val="00D21154"/>
    <w:pPr>
      <w:numPr>
        <w:numId w:val="19"/>
      </w:numPr>
      <w:contextualSpacing/>
    </w:pPr>
  </w:style>
  <w:style w:type="paragraph" w:styleId="CommentText">
    <w:name w:val="annotation text"/>
    <w:basedOn w:val="Normal"/>
    <w:link w:val="CommentTextChar"/>
    <w:rsid w:val="00D2115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21154"/>
  </w:style>
  <w:style w:type="character" w:styleId="CommentReference">
    <w:name w:val="annotation reference"/>
    <w:rsid w:val="00D21154"/>
    <w:rPr>
      <w:sz w:val="16"/>
      <w:szCs w:val="16"/>
    </w:rPr>
  </w:style>
  <w:style w:type="character" w:customStyle="1" w:styleId="apple-style-span">
    <w:name w:val="apple-style-span"/>
    <w:basedOn w:val="DefaultParagraphFont"/>
    <w:rsid w:val="007410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.Jones@allscript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downing@aorn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iki.ihe.net/index.php?title=2.16.840.1.113883.10.20.1.10&amp;action=edit&amp;redlink=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IHE TF CP.dot</Template>
  <TotalTime>67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&lt;Change Proposal Title&gt;</vt:lpstr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creator>NO ONE ASSIGNED</dc:creator>
  <cp:lastModifiedBy>Denise Downing</cp:lastModifiedBy>
  <cp:revision>14</cp:revision>
  <cp:lastPrinted>2012-05-01T16:44:00Z</cp:lastPrinted>
  <dcterms:created xsi:type="dcterms:W3CDTF">2012-07-11T21:00:00Z</dcterms:created>
  <dcterms:modified xsi:type="dcterms:W3CDTF">2013-07-24T16:50:00Z</dcterms:modified>
</cp:coreProperties>
</file>