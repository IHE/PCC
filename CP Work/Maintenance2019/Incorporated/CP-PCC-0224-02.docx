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0"/>
        <w:gridCol w:w="4680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D732B7" w:rsidP="001D3E4A">
            <w:pPr>
              <w:pStyle w:val="TableEntry"/>
            </w:pPr>
            <w:r w:rsidRPr="001D3E4A">
              <w:t>IT Infrastructure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D90423">
            <w:pPr>
              <w:pStyle w:val="TableEntry"/>
            </w:pPr>
            <w:r>
              <w:t>CP-PCC</w:t>
            </w:r>
            <w:r w:rsidR="00766FFD" w:rsidRPr="001D3E4A">
              <w:t>-</w:t>
            </w:r>
            <w:r>
              <w:t>224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C3664C">
            <w:pPr>
              <w:pStyle w:val="TableEntry"/>
            </w:pPr>
            <w:r>
              <w:t>Ready for Ballot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C3664C" w:rsidP="00C3664C">
            <w:pPr>
              <w:pStyle w:val="TableEntry"/>
            </w:pPr>
            <w:r>
              <w:t>Fegruary 9</w:t>
            </w:r>
            <w:r w:rsidR="00D90423">
              <w:t>, 201</w:t>
            </w:r>
            <w:r>
              <w:t>7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244911">
            <w:pPr>
              <w:pStyle w:val="TableEntry"/>
            </w:pPr>
            <w:r>
              <w:t>Emma Jones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470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1D3E4A">
            <w:pPr>
              <w:pStyle w:val="TableEntryHeader"/>
            </w:pPr>
            <w:r w:rsidRPr="001D3E4A">
              <w:t xml:space="preserve">Explain </w:t>
            </w:r>
            <w:r w:rsidR="00E5652B">
              <w:t xml:space="preserve">‘ED’ </w:t>
            </w:r>
            <w:r w:rsidRPr="001D3E4A">
              <w:t>abbreviation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DE18E2">
            <w:pPr>
              <w:pStyle w:val="TableEntry"/>
            </w:pPr>
            <w:hyperlink r:id="rId7" w:history="1">
              <w:r w:rsidR="001D3E4A" w:rsidRPr="004605D3">
                <w:rPr>
                  <w:rStyle w:val="Hyperlink"/>
                </w:rPr>
                <w:t>jenskristianvilladsen@gmail.com</w:t>
              </w:r>
            </w:hyperlink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September 13,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Bed Management (BED)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Draft for public comment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D732B7">
            <w:pPr>
              <w:pStyle w:val="TableEntry"/>
            </w:pP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1D3E4A">
            <w:pPr>
              <w:pStyle w:val="TableEntry"/>
            </w:pPr>
            <w:r w:rsidRPr="00631FB6">
              <w:t>Pure matter of how to communicate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96532F" w:rsidRDefault="001D3E4A">
      <w:pPr>
        <w:pStyle w:val="BodyText"/>
      </w:pPr>
      <w:r w:rsidRPr="00631FB6">
        <w:t xml:space="preserve">The term </w:t>
      </w:r>
      <w:r w:rsidR="00631FB6" w:rsidRPr="00631FB6">
        <w:t>'</w:t>
      </w:r>
      <w:r w:rsidRPr="00631FB6">
        <w:t>ED</w:t>
      </w:r>
      <w:r w:rsidR="00631FB6" w:rsidRPr="00631FB6">
        <w:t>'</w:t>
      </w:r>
      <w:r w:rsidRPr="00631FB6">
        <w:t xml:space="preserve"> is used multiple places without explaining what it actually is. </w:t>
      </w:r>
      <w:r w:rsidR="00631FB6" w:rsidRPr="00631FB6">
        <w:t>It took me at least 5 minutes to understand that it was the concept of 'Emergency department' that it was an abbreviation for. I suggest that this is explained at least the first time this abbreviation is mentioned.</w:t>
      </w:r>
    </w:p>
    <w:p w:rsidR="00862A66" w:rsidRDefault="00862A66">
      <w:pPr>
        <w:pStyle w:val="BodyText"/>
      </w:pPr>
    </w:p>
    <w:p w:rsidR="00862A66" w:rsidRDefault="00862A66">
      <w:pPr>
        <w:pStyle w:val="BodyText"/>
      </w:pPr>
      <w:r>
        <w:t>Resolution:</w:t>
      </w:r>
    </w:p>
    <w:p w:rsidR="00862A66" w:rsidRPr="00691FBA" w:rsidRDefault="00862A66" w:rsidP="00862A66">
      <w:pPr>
        <w:pStyle w:val="Heading1"/>
        <w:numPr>
          <w:ilvl w:val="0"/>
          <w:numId w:val="0"/>
        </w:numPr>
        <w:rPr>
          <w:noProof w:val="0"/>
        </w:rPr>
      </w:pPr>
      <w:bookmarkStart w:id="0" w:name="_Toc461437646"/>
      <w:r w:rsidRPr="00691FBA">
        <w:rPr>
          <w:noProof w:val="0"/>
        </w:rPr>
        <w:t>Introduction to this Supplement</w:t>
      </w:r>
      <w:bookmarkEnd w:id="0"/>
    </w:p>
    <w:p w:rsidR="00862A66" w:rsidRDefault="00862A66" w:rsidP="00862A66">
      <w:pPr>
        <w:pStyle w:val="AuthorInstructions"/>
        <w:rPr>
          <w:i w:val="0"/>
        </w:rPr>
      </w:pPr>
      <w:r w:rsidRPr="00691FBA">
        <w:rPr>
          <w:i w:val="0"/>
        </w:rPr>
        <w:t xml:space="preserve">The purpose of this supplement is to add support for integration of bed management with information systems in the hospital and </w:t>
      </w:r>
      <w:r w:rsidRPr="00862A66">
        <w:rPr>
          <w:i w:val="0"/>
          <w:highlight w:val="yellow"/>
        </w:rPr>
        <w:t>ED</w:t>
      </w:r>
      <w:r w:rsidRPr="00691FBA">
        <w:rPr>
          <w:i w:val="0"/>
        </w:rPr>
        <w:t xml:space="preserve"> environment to enable better utilization of beds and staff in the care of patients, and to provide better care.</w:t>
      </w:r>
    </w:p>
    <w:p w:rsidR="00862A66" w:rsidRDefault="00862A66" w:rsidP="00862A66">
      <w:pPr>
        <w:pStyle w:val="AuthorInstructions"/>
        <w:rPr>
          <w:i w:val="0"/>
        </w:rPr>
      </w:pPr>
    </w:p>
    <w:p w:rsidR="00862A66" w:rsidRDefault="00862A66" w:rsidP="00862A66">
      <w:pPr>
        <w:pStyle w:val="AuthorInstructions"/>
        <w:rPr>
          <w:i w:val="0"/>
        </w:rPr>
      </w:pPr>
      <w:r>
        <w:rPr>
          <w:i w:val="0"/>
        </w:rPr>
        <w:t xml:space="preserve">Change To: </w:t>
      </w:r>
    </w:p>
    <w:p w:rsidR="00862A66" w:rsidRDefault="00862A66" w:rsidP="00862A66">
      <w:pPr>
        <w:pStyle w:val="AuthorInstructions"/>
        <w:rPr>
          <w:i w:val="0"/>
        </w:rPr>
      </w:pPr>
    </w:p>
    <w:p w:rsidR="00862A66" w:rsidRPr="00691FBA" w:rsidRDefault="00862A66" w:rsidP="00862A66">
      <w:pPr>
        <w:pStyle w:val="Heading1"/>
        <w:numPr>
          <w:ilvl w:val="0"/>
          <w:numId w:val="0"/>
        </w:numPr>
        <w:rPr>
          <w:noProof w:val="0"/>
        </w:rPr>
      </w:pPr>
      <w:r w:rsidRPr="00691FBA">
        <w:rPr>
          <w:noProof w:val="0"/>
        </w:rPr>
        <w:t>Introduction to this Supplement</w:t>
      </w:r>
    </w:p>
    <w:p w:rsidR="00862A66" w:rsidRPr="00691FBA" w:rsidRDefault="00862A66" w:rsidP="00862A66">
      <w:pPr>
        <w:pStyle w:val="AuthorInstructions"/>
        <w:rPr>
          <w:i w:val="0"/>
        </w:rPr>
      </w:pPr>
      <w:r w:rsidRPr="00691FBA">
        <w:rPr>
          <w:i w:val="0"/>
        </w:rPr>
        <w:t xml:space="preserve">The purpose of this supplement is to add support for integration of bed management with information systems in the hospital and </w:t>
      </w:r>
      <w:r w:rsidRPr="00862A66">
        <w:rPr>
          <w:i w:val="0"/>
          <w:highlight w:val="yellow"/>
        </w:rPr>
        <w:t>Emergency Department (ED)</w:t>
      </w:r>
      <w:r w:rsidRPr="00691FBA">
        <w:rPr>
          <w:i w:val="0"/>
        </w:rPr>
        <w:t xml:space="preserve"> environment to enable better utilization of beds and staff in the care of patients, and to provide better care.</w:t>
      </w:r>
    </w:p>
    <w:p w:rsidR="00862A66" w:rsidRPr="00691FBA" w:rsidRDefault="00862A66" w:rsidP="00862A66">
      <w:pPr>
        <w:pStyle w:val="AuthorInstructions"/>
        <w:rPr>
          <w:i w:val="0"/>
        </w:rPr>
      </w:pPr>
    </w:p>
    <w:p w:rsidR="00862A66" w:rsidRPr="00DA4A9D" w:rsidRDefault="00862A66">
      <w:pPr>
        <w:pStyle w:val="BodyText"/>
        <w:rPr>
          <w:color w:val="FF0000"/>
        </w:rPr>
      </w:pPr>
    </w:p>
    <w:sectPr w:rsidR="00862A66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8E2" w:rsidRDefault="00DE18E2">
      <w:r>
        <w:separator/>
      </w:r>
    </w:p>
  </w:endnote>
  <w:endnote w:type="continuationSeparator" w:id="0">
    <w:p w:rsidR="00DE18E2" w:rsidRDefault="00DE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8E2" w:rsidRDefault="00DE18E2">
      <w:r>
        <w:separator/>
      </w:r>
    </w:p>
  </w:footnote>
  <w:footnote w:type="continuationSeparator" w:id="0">
    <w:p w:rsidR="00DE18E2" w:rsidRDefault="00DE1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0D7710"/>
    <w:rsid w:val="001D3E4A"/>
    <w:rsid w:val="00244911"/>
    <w:rsid w:val="00293018"/>
    <w:rsid w:val="002A5837"/>
    <w:rsid w:val="002D46B1"/>
    <w:rsid w:val="003357B7"/>
    <w:rsid w:val="00352155"/>
    <w:rsid w:val="003B3883"/>
    <w:rsid w:val="0041108F"/>
    <w:rsid w:val="00415035"/>
    <w:rsid w:val="004605D3"/>
    <w:rsid w:val="00496B9D"/>
    <w:rsid w:val="004A3986"/>
    <w:rsid w:val="004A7CDC"/>
    <w:rsid w:val="004D13DA"/>
    <w:rsid w:val="00592911"/>
    <w:rsid w:val="00631FB6"/>
    <w:rsid w:val="00705699"/>
    <w:rsid w:val="00707427"/>
    <w:rsid w:val="00766FFD"/>
    <w:rsid w:val="007A724B"/>
    <w:rsid w:val="00801FCA"/>
    <w:rsid w:val="008140AF"/>
    <w:rsid w:val="00862A66"/>
    <w:rsid w:val="008C6235"/>
    <w:rsid w:val="008F1355"/>
    <w:rsid w:val="0096532F"/>
    <w:rsid w:val="0097476E"/>
    <w:rsid w:val="009A2588"/>
    <w:rsid w:val="009A6B97"/>
    <w:rsid w:val="009B1C7B"/>
    <w:rsid w:val="00A43CFF"/>
    <w:rsid w:val="00AB5F91"/>
    <w:rsid w:val="00AD3D5D"/>
    <w:rsid w:val="00B14786"/>
    <w:rsid w:val="00B1735A"/>
    <w:rsid w:val="00B2241B"/>
    <w:rsid w:val="00C36297"/>
    <w:rsid w:val="00C3664C"/>
    <w:rsid w:val="00C638AB"/>
    <w:rsid w:val="00D23AA5"/>
    <w:rsid w:val="00D732B7"/>
    <w:rsid w:val="00D83EF3"/>
    <w:rsid w:val="00D90423"/>
    <w:rsid w:val="00D97F9B"/>
    <w:rsid w:val="00DA4A9D"/>
    <w:rsid w:val="00DE18E2"/>
    <w:rsid w:val="00E5652B"/>
    <w:rsid w:val="00E62FC1"/>
    <w:rsid w:val="00EE3EC0"/>
    <w:rsid w:val="00F25F75"/>
    <w:rsid w:val="00F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C95B-BC50-40D9-8C48-B01FC05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  <w:style w:type="paragraph" w:customStyle="1" w:styleId="AuthorInstructions">
    <w:name w:val="Author Instructions"/>
    <w:basedOn w:val="BodyText"/>
    <w:link w:val="AuthorInstructionsChar"/>
    <w:qFormat/>
    <w:rsid w:val="00862A66"/>
    <w:rPr>
      <w:i/>
      <w:noProof w:val="0"/>
    </w:rPr>
  </w:style>
  <w:style w:type="character" w:customStyle="1" w:styleId="AuthorInstructionsChar">
    <w:name w:val="Author Instructions Char"/>
    <w:link w:val="AuthorInstructions"/>
    <w:rsid w:val="00862A66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nskristianvillad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&lt;Change Proposal Title&gt;</vt:lpstr>
      <vt:lpstr>&lt;Change Proposal Title&gt;</vt:lpstr>
    </vt:vector>
  </TitlesOfParts>
  <Company/>
  <LinksUpToDate>false</LinksUpToDate>
  <CharactersWithSpaces>1594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3</cp:revision>
  <cp:lastPrinted>1900-01-01T05:00:00Z</cp:lastPrinted>
  <dcterms:created xsi:type="dcterms:W3CDTF">2017-02-09T19:47:00Z</dcterms:created>
  <dcterms:modified xsi:type="dcterms:W3CDTF">2017-02-09T19:49:00Z</dcterms:modified>
</cp:coreProperties>
</file>