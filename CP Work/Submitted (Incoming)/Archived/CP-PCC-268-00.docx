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C685B" w14:textId="77777777" w:rsidR="00D732B7" w:rsidRDefault="00D732B7">
      <w:pPr>
        <w:pStyle w:val="Title"/>
      </w:pPr>
      <w:r>
        <w:t>IHE Change Proposal</w:t>
      </w:r>
    </w:p>
    <w:p w14:paraId="15EC5396" w14:textId="77777777" w:rsidR="00D732B7" w:rsidRDefault="00D732B7">
      <w:pPr>
        <w:pStyle w:val="BodyText"/>
        <w:tabs>
          <w:tab w:val="left" w:pos="9180"/>
        </w:tabs>
        <w:rPr>
          <w:strike/>
        </w:rPr>
      </w:pPr>
      <w:r>
        <w:rPr>
          <w:strike/>
        </w:rPr>
        <w:tab/>
      </w:r>
    </w:p>
    <w:p w14:paraId="264F63F5" w14:textId="77777777" w:rsidR="00D732B7" w:rsidRDefault="00D732B7">
      <w:pPr>
        <w:pStyle w:val="BodyText"/>
      </w:pPr>
    </w:p>
    <w:p w14:paraId="4EBA65E6" w14:textId="77777777"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1"/>
        <w:gridCol w:w="4679"/>
      </w:tblGrid>
      <w:tr w:rsidR="00D732B7" w14:paraId="5AF0B6F7" w14:textId="77777777">
        <w:tc>
          <w:tcPr>
            <w:tcW w:w="4788" w:type="dxa"/>
          </w:tcPr>
          <w:p w14:paraId="5FE415B9" w14:textId="77777777" w:rsidR="00D732B7" w:rsidRDefault="00D732B7">
            <w:pPr>
              <w:pStyle w:val="TableEntry"/>
            </w:pPr>
            <w:r>
              <w:t>IHE Domain</w:t>
            </w:r>
            <w:bookmarkStart w:id="0" w:name="_GoBack"/>
            <w:bookmarkEnd w:id="0"/>
          </w:p>
        </w:tc>
        <w:tc>
          <w:tcPr>
            <w:tcW w:w="4788" w:type="dxa"/>
          </w:tcPr>
          <w:p w14:paraId="4C224CFF" w14:textId="1E7788A3" w:rsidR="00D732B7" w:rsidRPr="005462D2" w:rsidRDefault="00381277" w:rsidP="00A62601">
            <w:pPr>
              <w:pStyle w:val="TableEntry"/>
              <w:rPr>
                <w:color w:val="000000" w:themeColor="text1"/>
              </w:rPr>
            </w:pPr>
            <w:r>
              <w:rPr>
                <w:color w:val="000000" w:themeColor="text1"/>
              </w:rPr>
              <w:t>Patient Care Coordination</w:t>
            </w:r>
          </w:p>
        </w:tc>
      </w:tr>
      <w:tr w:rsidR="00D732B7" w14:paraId="51E9C65F" w14:textId="77777777">
        <w:tc>
          <w:tcPr>
            <w:tcW w:w="4788" w:type="dxa"/>
          </w:tcPr>
          <w:p w14:paraId="5FA803E3" w14:textId="77777777" w:rsidR="00D732B7" w:rsidRDefault="00D732B7">
            <w:pPr>
              <w:pStyle w:val="TableEntry"/>
            </w:pPr>
            <w:r>
              <w:t xml:space="preserve">Change Proposal </w:t>
            </w:r>
            <w:r w:rsidR="00766FFD">
              <w:t>ID</w:t>
            </w:r>
            <w:r w:rsidR="00A43CFF">
              <w:t>:</w:t>
            </w:r>
          </w:p>
        </w:tc>
        <w:tc>
          <w:tcPr>
            <w:tcW w:w="4788" w:type="dxa"/>
          </w:tcPr>
          <w:p w14:paraId="4BA9F35B" w14:textId="5E06DFB8" w:rsidR="00D732B7" w:rsidRDefault="00766FFD" w:rsidP="00A62601">
            <w:pPr>
              <w:pStyle w:val="TableEntry"/>
            </w:pPr>
            <w:r>
              <w:t>CP-</w:t>
            </w:r>
            <w:r w:rsidR="00381277">
              <w:t>PCC</w:t>
            </w:r>
            <w:r>
              <w:t>-</w:t>
            </w:r>
            <w:r w:rsidR="00D00E24">
              <w:t>268-00</w:t>
            </w:r>
          </w:p>
        </w:tc>
      </w:tr>
      <w:tr w:rsidR="00D732B7" w14:paraId="3C3215C9" w14:textId="77777777">
        <w:tc>
          <w:tcPr>
            <w:tcW w:w="4788" w:type="dxa"/>
          </w:tcPr>
          <w:p w14:paraId="106BFBF6" w14:textId="77777777" w:rsidR="00D732B7" w:rsidRDefault="00D732B7">
            <w:pPr>
              <w:pStyle w:val="TableEntry"/>
            </w:pPr>
            <w:r>
              <w:t>Change Proposal Status:</w:t>
            </w:r>
          </w:p>
        </w:tc>
        <w:tc>
          <w:tcPr>
            <w:tcW w:w="4788" w:type="dxa"/>
          </w:tcPr>
          <w:p w14:paraId="19ADD0DB" w14:textId="77777777" w:rsidR="00D732B7" w:rsidRDefault="00F25F75">
            <w:pPr>
              <w:pStyle w:val="TableEntry"/>
            </w:pPr>
            <w:r>
              <w:t>Submitted</w:t>
            </w:r>
          </w:p>
        </w:tc>
      </w:tr>
      <w:tr w:rsidR="005462D2" w14:paraId="06FCCECF" w14:textId="77777777">
        <w:tc>
          <w:tcPr>
            <w:tcW w:w="4788" w:type="dxa"/>
          </w:tcPr>
          <w:p w14:paraId="687A8AA5" w14:textId="77777777" w:rsidR="005462D2" w:rsidRDefault="005462D2">
            <w:pPr>
              <w:pStyle w:val="TableEntry"/>
            </w:pPr>
            <w:r>
              <w:t>Date of last update:</w:t>
            </w:r>
          </w:p>
        </w:tc>
        <w:tc>
          <w:tcPr>
            <w:tcW w:w="4788" w:type="dxa"/>
          </w:tcPr>
          <w:p w14:paraId="4025D8D9" w14:textId="6DA3A067" w:rsidR="005462D2" w:rsidRPr="00A62601" w:rsidRDefault="005462D2" w:rsidP="00054708">
            <w:pPr>
              <w:pStyle w:val="TableEntry"/>
              <w:rPr>
                <w:color w:val="000000" w:themeColor="text1"/>
              </w:rPr>
            </w:pPr>
            <w:r w:rsidRPr="00A62601">
              <w:rPr>
                <w:color w:val="000000" w:themeColor="text1"/>
              </w:rPr>
              <w:t>201</w:t>
            </w:r>
            <w:r w:rsidR="00381277">
              <w:rPr>
                <w:color w:val="000000" w:themeColor="text1"/>
              </w:rPr>
              <w:t>8-03-09</w:t>
            </w:r>
          </w:p>
        </w:tc>
      </w:tr>
      <w:tr w:rsidR="005462D2" w14:paraId="264AE7AC" w14:textId="77777777">
        <w:tc>
          <w:tcPr>
            <w:tcW w:w="4788" w:type="dxa"/>
          </w:tcPr>
          <w:p w14:paraId="2B9683BD" w14:textId="77777777" w:rsidR="005462D2" w:rsidRDefault="005462D2">
            <w:pPr>
              <w:pStyle w:val="TableEntry"/>
            </w:pPr>
            <w:r>
              <w:t>Person assigned:</w:t>
            </w:r>
          </w:p>
        </w:tc>
        <w:tc>
          <w:tcPr>
            <w:tcW w:w="4788" w:type="dxa"/>
          </w:tcPr>
          <w:p w14:paraId="4848A767" w14:textId="77777777" w:rsidR="005462D2" w:rsidRDefault="005462D2">
            <w:pPr>
              <w:pStyle w:val="TableEntry"/>
            </w:pPr>
          </w:p>
        </w:tc>
      </w:tr>
    </w:tbl>
    <w:p w14:paraId="22A66F61" w14:textId="77777777" w:rsidR="00D732B7" w:rsidRDefault="00D732B7">
      <w:pPr>
        <w:pStyle w:val="TableTitle"/>
      </w:pPr>
    </w:p>
    <w:p w14:paraId="660B9110" w14:textId="77777777"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9"/>
        <w:gridCol w:w="4701"/>
      </w:tblGrid>
      <w:tr w:rsidR="00D732B7" w14:paraId="0B7EF098" w14:textId="77777777">
        <w:trPr>
          <w:cantSplit/>
        </w:trPr>
        <w:tc>
          <w:tcPr>
            <w:tcW w:w="9576" w:type="dxa"/>
            <w:gridSpan w:val="2"/>
          </w:tcPr>
          <w:p w14:paraId="64C8EED3" w14:textId="1370061A" w:rsidR="00D732B7" w:rsidRPr="00A62601" w:rsidRDefault="000D6222" w:rsidP="00962AEF">
            <w:pPr>
              <w:pStyle w:val="TableEntryHeader"/>
              <w:rPr>
                <w:color w:val="000000" w:themeColor="text1"/>
              </w:rPr>
            </w:pPr>
            <w:r>
              <w:rPr>
                <w:color w:val="000000" w:themeColor="text1"/>
              </w:rPr>
              <w:t>WD typeCode for XBeR-WD</w:t>
            </w:r>
          </w:p>
        </w:tc>
      </w:tr>
      <w:tr w:rsidR="00D732B7" w:rsidRPr="000D6222" w14:paraId="102D19BE" w14:textId="77777777">
        <w:tc>
          <w:tcPr>
            <w:tcW w:w="4788" w:type="dxa"/>
          </w:tcPr>
          <w:p w14:paraId="1FE0A5D4" w14:textId="77777777" w:rsidR="00D732B7" w:rsidRDefault="00D732B7">
            <w:pPr>
              <w:pStyle w:val="TableEntry"/>
            </w:pPr>
            <w:r>
              <w:t>Submitter’s Name(s) and e-mail address(es):</w:t>
            </w:r>
          </w:p>
        </w:tc>
        <w:tc>
          <w:tcPr>
            <w:tcW w:w="4788" w:type="dxa"/>
          </w:tcPr>
          <w:p w14:paraId="084668BF" w14:textId="77777777" w:rsidR="00D732B7" w:rsidRPr="00381277" w:rsidRDefault="00A62601">
            <w:pPr>
              <w:pStyle w:val="TableEntry"/>
              <w:rPr>
                <w:color w:val="000000" w:themeColor="text1"/>
                <w:lang w:val="it-IT"/>
              </w:rPr>
            </w:pPr>
            <w:r w:rsidRPr="00381277">
              <w:rPr>
                <w:color w:val="000000" w:themeColor="text1"/>
                <w:lang w:val="it-IT"/>
              </w:rPr>
              <w:t>Gregorio Canal (gcanal@consorzioarsenal.it)</w:t>
            </w:r>
          </w:p>
        </w:tc>
      </w:tr>
      <w:tr w:rsidR="00D732B7" w14:paraId="32B9B6E0" w14:textId="77777777">
        <w:tc>
          <w:tcPr>
            <w:tcW w:w="4788" w:type="dxa"/>
          </w:tcPr>
          <w:p w14:paraId="2D4143E6" w14:textId="77777777" w:rsidR="00D732B7" w:rsidRDefault="00D732B7">
            <w:pPr>
              <w:pStyle w:val="TableEntry"/>
            </w:pPr>
            <w:r>
              <w:t>Submission Date:</w:t>
            </w:r>
          </w:p>
        </w:tc>
        <w:tc>
          <w:tcPr>
            <w:tcW w:w="4788" w:type="dxa"/>
          </w:tcPr>
          <w:p w14:paraId="3BD69909" w14:textId="364995E3" w:rsidR="00D732B7" w:rsidRPr="00A62601" w:rsidRDefault="00A62601">
            <w:pPr>
              <w:pStyle w:val="TableEntry"/>
              <w:rPr>
                <w:color w:val="000000" w:themeColor="text1"/>
              </w:rPr>
            </w:pPr>
            <w:r w:rsidRPr="00A62601">
              <w:rPr>
                <w:color w:val="000000" w:themeColor="text1"/>
              </w:rPr>
              <w:t>201</w:t>
            </w:r>
            <w:r w:rsidR="00702EC1">
              <w:rPr>
                <w:color w:val="000000" w:themeColor="text1"/>
              </w:rPr>
              <w:t>8</w:t>
            </w:r>
            <w:r w:rsidRPr="00A62601">
              <w:rPr>
                <w:color w:val="000000" w:themeColor="text1"/>
              </w:rPr>
              <w:t>-</w:t>
            </w:r>
            <w:r w:rsidR="00381277">
              <w:rPr>
                <w:color w:val="000000" w:themeColor="text1"/>
              </w:rPr>
              <w:t>03</w:t>
            </w:r>
            <w:r w:rsidR="00C21020">
              <w:rPr>
                <w:color w:val="000000" w:themeColor="text1"/>
              </w:rPr>
              <w:t>-</w:t>
            </w:r>
            <w:r w:rsidR="00381277">
              <w:rPr>
                <w:color w:val="000000" w:themeColor="text1"/>
              </w:rPr>
              <w:t>12</w:t>
            </w:r>
          </w:p>
        </w:tc>
      </w:tr>
      <w:tr w:rsidR="00D732B7" w14:paraId="40A7F583" w14:textId="77777777" w:rsidTr="00A62601">
        <w:trPr>
          <w:trHeight w:val="465"/>
        </w:trPr>
        <w:tc>
          <w:tcPr>
            <w:tcW w:w="4788" w:type="dxa"/>
          </w:tcPr>
          <w:p w14:paraId="19A98997" w14:textId="77777777" w:rsidR="00D732B7" w:rsidRDefault="00D732B7">
            <w:pPr>
              <w:pStyle w:val="TableEntry"/>
            </w:pPr>
            <w:r>
              <w:t>Integration Profile</w:t>
            </w:r>
            <w:r w:rsidR="002D46B1">
              <w:t>(s)</w:t>
            </w:r>
            <w:r>
              <w:t xml:space="preserve"> affected:</w:t>
            </w:r>
          </w:p>
        </w:tc>
        <w:tc>
          <w:tcPr>
            <w:tcW w:w="4788" w:type="dxa"/>
          </w:tcPr>
          <w:p w14:paraId="18103402" w14:textId="222AA4C2" w:rsidR="00D732B7" w:rsidRPr="00A62601" w:rsidRDefault="00381277">
            <w:pPr>
              <w:pStyle w:val="TableEntry"/>
              <w:rPr>
                <w:color w:val="000000" w:themeColor="text1"/>
              </w:rPr>
            </w:pPr>
            <w:r>
              <w:rPr>
                <w:color w:val="000000" w:themeColor="text1"/>
              </w:rPr>
              <w:t>XBeR-WD</w:t>
            </w:r>
          </w:p>
        </w:tc>
      </w:tr>
      <w:tr w:rsidR="00766FFD" w14:paraId="4475AF74" w14:textId="77777777">
        <w:tc>
          <w:tcPr>
            <w:tcW w:w="4788" w:type="dxa"/>
          </w:tcPr>
          <w:p w14:paraId="068272B1" w14:textId="77777777" w:rsidR="00766FFD" w:rsidRPr="00A62601" w:rsidRDefault="00766FFD">
            <w:pPr>
              <w:pStyle w:val="TableEntry"/>
              <w:rPr>
                <w:color w:val="000000" w:themeColor="text1"/>
              </w:rPr>
            </w:pPr>
            <w:r w:rsidRPr="00A62601">
              <w:rPr>
                <w:color w:val="000000" w:themeColor="text1"/>
              </w:rPr>
              <w:t>Actor(s) affected:</w:t>
            </w:r>
          </w:p>
        </w:tc>
        <w:tc>
          <w:tcPr>
            <w:tcW w:w="4788" w:type="dxa"/>
          </w:tcPr>
          <w:p w14:paraId="5576AA72" w14:textId="77777777" w:rsidR="00766FFD" w:rsidRPr="00A62601" w:rsidRDefault="00A62601">
            <w:pPr>
              <w:pStyle w:val="TableEntry"/>
              <w:rPr>
                <w:color w:val="000000" w:themeColor="text1"/>
              </w:rPr>
            </w:pPr>
            <w:r w:rsidRPr="00A62601">
              <w:rPr>
                <w:color w:val="000000" w:themeColor="text1"/>
              </w:rPr>
              <w:t>None</w:t>
            </w:r>
          </w:p>
        </w:tc>
      </w:tr>
      <w:tr w:rsidR="00D732B7" w:rsidRPr="00381277" w14:paraId="745FF513" w14:textId="77777777">
        <w:trPr>
          <w:cantSplit/>
        </w:trPr>
        <w:tc>
          <w:tcPr>
            <w:tcW w:w="4788" w:type="dxa"/>
          </w:tcPr>
          <w:p w14:paraId="71D8DF63" w14:textId="77777777" w:rsidR="00D732B7" w:rsidRDefault="00D732B7">
            <w:pPr>
              <w:pStyle w:val="TableEntry"/>
            </w:pPr>
            <w:r>
              <w:t>IHE Technical Framework</w:t>
            </w:r>
            <w:r w:rsidR="008F1355">
              <w:t xml:space="preserve"> or Supplement</w:t>
            </w:r>
            <w:r w:rsidR="00EE3EC0">
              <w:t xml:space="preserve"> modified</w:t>
            </w:r>
            <w:r>
              <w:t>:</w:t>
            </w:r>
          </w:p>
        </w:tc>
        <w:tc>
          <w:tcPr>
            <w:tcW w:w="4788" w:type="dxa"/>
          </w:tcPr>
          <w:p w14:paraId="27FEC889" w14:textId="4B63441F" w:rsidR="008D59F2" w:rsidRPr="00381277" w:rsidRDefault="00381277" w:rsidP="00702EC1">
            <w:pPr>
              <w:pStyle w:val="TableEntry"/>
              <w:rPr>
                <w:color w:val="000000" w:themeColor="text1"/>
              </w:rPr>
            </w:pPr>
            <w:r w:rsidRPr="00381277">
              <w:rPr>
                <w:color w:val="000000" w:themeColor="text1"/>
              </w:rPr>
              <w:t>IHE_PCC_Suppl_XBeR-WD_Rev1.2_TI-2013-10-04</w:t>
            </w:r>
          </w:p>
        </w:tc>
      </w:tr>
      <w:tr w:rsidR="00D732B7" w14:paraId="57757417" w14:textId="77777777">
        <w:tc>
          <w:tcPr>
            <w:tcW w:w="4788" w:type="dxa"/>
          </w:tcPr>
          <w:p w14:paraId="2049DAC8" w14:textId="77777777" w:rsidR="00D732B7" w:rsidRDefault="00D732B7">
            <w:pPr>
              <w:pStyle w:val="TableEntry"/>
            </w:pPr>
            <w:r>
              <w:t>Volume(s) and Section(s) affected:</w:t>
            </w:r>
          </w:p>
        </w:tc>
        <w:tc>
          <w:tcPr>
            <w:tcW w:w="4788" w:type="dxa"/>
          </w:tcPr>
          <w:p w14:paraId="4C5AEE51" w14:textId="7DB6837B" w:rsidR="008D59F2" w:rsidRPr="00702EC1" w:rsidRDefault="008D59F2" w:rsidP="00702EC1">
            <w:pPr>
              <w:pStyle w:val="TableTitle"/>
              <w:jc w:val="left"/>
              <w:rPr>
                <w:rFonts w:ascii="Times New Roman" w:hAnsi="Times New Roman"/>
                <w:b w:val="0"/>
                <w:sz w:val="18"/>
                <w:szCs w:val="18"/>
              </w:rPr>
            </w:pPr>
            <w:r>
              <w:rPr>
                <w:rFonts w:ascii="Times New Roman" w:hAnsi="Times New Roman"/>
                <w:b w:val="0"/>
                <w:color w:val="000000" w:themeColor="text1"/>
                <w:sz w:val="18"/>
                <w:szCs w:val="18"/>
              </w:rPr>
              <w:t xml:space="preserve">Update </w:t>
            </w:r>
            <w:r w:rsidR="00034C40">
              <w:rPr>
                <w:rFonts w:ascii="Times New Roman" w:hAnsi="Times New Roman"/>
                <w:b w:val="0"/>
                <w:color w:val="000000" w:themeColor="text1"/>
                <w:sz w:val="18"/>
                <w:szCs w:val="18"/>
              </w:rPr>
              <w:t xml:space="preserve">Table </w:t>
            </w:r>
            <w:r>
              <w:rPr>
                <w:rFonts w:ascii="Times New Roman" w:hAnsi="Times New Roman"/>
                <w:b w:val="0"/>
                <w:color w:val="000000" w:themeColor="text1"/>
                <w:sz w:val="18"/>
                <w:szCs w:val="18"/>
              </w:rPr>
              <w:t xml:space="preserve">in </w:t>
            </w:r>
            <w:r w:rsidR="004F73DB">
              <w:rPr>
                <w:rFonts w:ascii="Times New Roman" w:hAnsi="Times New Roman"/>
                <w:b w:val="0"/>
                <w:color w:val="000000" w:themeColor="text1"/>
                <w:sz w:val="18"/>
                <w:szCs w:val="18"/>
              </w:rPr>
              <w:t>vol 2</w:t>
            </w:r>
            <w:r w:rsidR="00702EC1">
              <w:rPr>
                <w:rFonts w:ascii="Times New Roman" w:hAnsi="Times New Roman"/>
                <w:b w:val="0"/>
                <w:color w:val="000000" w:themeColor="text1"/>
                <w:sz w:val="18"/>
                <w:szCs w:val="18"/>
              </w:rPr>
              <w:t xml:space="preserve"> </w:t>
            </w:r>
            <w:r w:rsidR="00034C40">
              <w:rPr>
                <w:rFonts w:ascii="Times New Roman" w:hAnsi="Times New Roman"/>
                <w:b w:val="0"/>
                <w:color w:val="000000" w:themeColor="text1"/>
                <w:sz w:val="18"/>
                <w:szCs w:val="18"/>
              </w:rPr>
              <w:t>section Y.1</w:t>
            </w:r>
          </w:p>
        </w:tc>
      </w:tr>
      <w:tr w:rsidR="00D732B7" w14:paraId="002ACBAA" w14:textId="77777777">
        <w:trPr>
          <w:cantSplit/>
        </w:trPr>
        <w:tc>
          <w:tcPr>
            <w:tcW w:w="9576" w:type="dxa"/>
            <w:gridSpan w:val="2"/>
          </w:tcPr>
          <w:p w14:paraId="0FBBE718" w14:textId="77777777" w:rsidR="00D732B7" w:rsidRDefault="00D732B7" w:rsidP="009C3E6C">
            <w:pPr>
              <w:pStyle w:val="TableEntry"/>
            </w:pPr>
            <w:r>
              <w:t>Rationale for Change:</w:t>
            </w:r>
          </w:p>
          <w:p w14:paraId="1A19D74B" w14:textId="39C094BD" w:rsidR="009C3E6C" w:rsidRDefault="00034C40" w:rsidP="009C3E6C">
            <w:pPr>
              <w:pStyle w:val="TableEntry"/>
            </w:pPr>
            <w:r>
              <w:t xml:space="preserve">LOINC has not yet defined the the </w:t>
            </w:r>
            <w:r w:rsidR="00FF751F">
              <w:t>code and CodingScheme</w:t>
            </w:r>
            <w:r>
              <w:t xml:space="preserve"> to be used for the typeCode. At this point PCC should define it and update the supplement.</w:t>
            </w:r>
          </w:p>
          <w:p w14:paraId="6C650760" w14:textId="77777777" w:rsidR="00FF751F" w:rsidRDefault="00FF751F" w:rsidP="00FF751F">
            <w:pPr>
              <w:shd w:val="clear" w:color="auto" w:fill="FFFFFF"/>
              <w:rPr>
                <w:rFonts w:ascii="Arial" w:hAnsi="Arial" w:cs="Arial"/>
                <w:color w:val="222222"/>
                <w:sz w:val="19"/>
                <w:szCs w:val="19"/>
                <w:lang w:eastAsia="it-IT"/>
              </w:rPr>
            </w:pPr>
            <w:r w:rsidRPr="00001860">
              <w:rPr>
                <w:noProof/>
                <w:sz w:val="18"/>
              </w:rPr>
              <w:t>For more details see</w:t>
            </w:r>
            <w:r>
              <w:t xml:space="preserve"> </w:t>
            </w:r>
            <w:hyperlink r:id="rId7" w:tgtFrame="_blank" w:history="1">
              <w:r>
                <w:rPr>
                  <w:rStyle w:val="Hyperlink"/>
                  <w:rFonts w:ascii="Arial" w:hAnsi="Arial" w:cs="Arial"/>
                  <w:color w:val="1155CC"/>
                  <w:sz w:val="19"/>
                  <w:szCs w:val="19"/>
                </w:rPr>
                <w:t>https://groups.google.com/d/msgid/pcctech/50cde85a-d10c-44e1-b13e-3c57b6b36e44%40googlegroups.com</w:t>
              </w:r>
            </w:hyperlink>
          </w:p>
          <w:p w14:paraId="4E5A7AEE" w14:textId="5AA8D5AB" w:rsidR="00FF751F" w:rsidRDefault="00FF751F" w:rsidP="009C3E6C">
            <w:pPr>
              <w:pStyle w:val="TableEntry"/>
            </w:pPr>
          </w:p>
        </w:tc>
      </w:tr>
    </w:tbl>
    <w:p w14:paraId="04D3EC03" w14:textId="750E24DB" w:rsidR="0096532F" w:rsidRDefault="0096532F">
      <w:pPr>
        <w:pStyle w:val="BodyText"/>
        <w:rPr>
          <w:color w:val="FF0000"/>
        </w:rPr>
      </w:pPr>
    </w:p>
    <w:p w14:paraId="67C1BE3C" w14:textId="09528600" w:rsidR="00B214F6" w:rsidRPr="005462D2" w:rsidRDefault="00B214F6" w:rsidP="00B214F6">
      <w:pPr>
        <w:pStyle w:val="EditorInstructions"/>
        <w:rPr>
          <w:color w:val="000000" w:themeColor="text1"/>
        </w:rPr>
      </w:pPr>
      <w:r>
        <w:rPr>
          <w:color w:val="000000" w:themeColor="text1"/>
        </w:rPr>
        <w:t xml:space="preserve">Editor: </w:t>
      </w:r>
      <w:r w:rsidR="00702EC1">
        <w:rPr>
          <w:color w:val="000000" w:themeColor="text1"/>
        </w:rPr>
        <w:t>Update</w:t>
      </w:r>
      <w:r>
        <w:rPr>
          <w:color w:val="000000" w:themeColor="text1"/>
        </w:rPr>
        <w:t xml:space="preserve"> </w:t>
      </w:r>
      <w:r w:rsidR="00034C40">
        <w:rPr>
          <w:color w:val="000000" w:themeColor="text1"/>
        </w:rPr>
        <w:t>Table as follows.</w:t>
      </w:r>
    </w:p>
    <w:p w14:paraId="6DF267A7" w14:textId="77777777" w:rsidR="004F73DB" w:rsidRPr="003F1F6A" w:rsidRDefault="004F73DB" w:rsidP="004F73DB">
      <w:pPr>
        <w:pStyle w:val="Heading2"/>
        <w:numPr>
          <w:ilvl w:val="0"/>
          <w:numId w:val="0"/>
        </w:numPr>
        <w:rPr>
          <w:rFonts w:cs="Arial"/>
          <w:noProof w:val="0"/>
          <w:szCs w:val="28"/>
        </w:rPr>
      </w:pPr>
      <w:bookmarkStart w:id="1" w:name="_Toc366672865"/>
      <w:bookmarkStart w:id="2" w:name="_Hlk508361641"/>
      <w:r w:rsidRPr="003F1F6A">
        <w:rPr>
          <w:noProof w:val="0"/>
        </w:rPr>
        <w:t xml:space="preserve">Y.1 </w:t>
      </w:r>
      <w:bookmarkStart w:id="3" w:name="_Hlk508361621"/>
      <w:r w:rsidRPr="003F1F6A">
        <w:rPr>
          <w:noProof w:val="0"/>
        </w:rPr>
        <w:t>XBeR Workflow Definition - XDW Workflow Document – Common Attributes</w:t>
      </w:r>
      <w:bookmarkEnd w:id="1"/>
      <w:r w:rsidRPr="003F1F6A">
        <w:rPr>
          <w:noProof w:val="0"/>
        </w:rPr>
        <w:t xml:space="preserve"> </w:t>
      </w:r>
    </w:p>
    <w:p w14:paraId="077F71B9" w14:textId="77777777" w:rsidR="004F73DB" w:rsidRPr="003F1F6A" w:rsidRDefault="004F73DB" w:rsidP="004F73DB">
      <w:pPr>
        <w:pStyle w:val="BodyText"/>
        <w:rPr>
          <w:noProof w:val="0"/>
        </w:rPr>
      </w:pPr>
      <w:r w:rsidRPr="003F1F6A">
        <w:rPr>
          <w:noProof w:val="0"/>
        </w:rPr>
        <w:t>This workflow definition profile is assigned a specific OID that shall be used to assign an identifier to the workflowDefinitionReference element of a Workflow Document that tracks an eReferral process.</w:t>
      </w:r>
    </w:p>
    <w:p w14:paraId="3F3A8A04" w14:textId="77777777" w:rsidR="004F73DB" w:rsidRPr="003F1F6A" w:rsidRDefault="004F73DB" w:rsidP="004F73DB">
      <w:pPr>
        <w:pStyle w:val="BodyText"/>
        <w:rPr>
          <w:noProof w:val="0"/>
        </w:rPr>
      </w:pPr>
    </w:p>
    <w:tbl>
      <w:tblPr>
        <w:tblpPr w:leftFromText="141" w:rightFromText="141" w:vertAnchor="text" w:horzAnchor="page" w:tblpX="1810"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60"/>
        <w:gridCol w:w="4690"/>
      </w:tblGrid>
      <w:tr w:rsidR="004F73DB" w:rsidRPr="003F1F6A" w14:paraId="0F9BA039" w14:textId="77777777" w:rsidTr="00463DAB">
        <w:tc>
          <w:tcPr>
            <w:tcW w:w="4750" w:type="dxa"/>
            <w:shd w:val="clear" w:color="auto" w:fill="D9D9D9"/>
          </w:tcPr>
          <w:p w14:paraId="43CDA40E" w14:textId="77777777" w:rsidR="004F73DB" w:rsidRPr="003F1F6A" w:rsidRDefault="004F73DB" w:rsidP="00463DAB">
            <w:pPr>
              <w:pStyle w:val="TableEntryHeader"/>
              <w:rPr>
                <w:noProof w:val="0"/>
              </w:rPr>
            </w:pPr>
            <w:r w:rsidRPr="003F1F6A">
              <w:rPr>
                <w:noProof w:val="0"/>
              </w:rPr>
              <w:t>type of Workflow</w:t>
            </w:r>
          </w:p>
        </w:tc>
        <w:tc>
          <w:tcPr>
            <w:tcW w:w="4750" w:type="dxa"/>
            <w:shd w:val="clear" w:color="auto" w:fill="D9D9D9"/>
          </w:tcPr>
          <w:p w14:paraId="431B7671" w14:textId="77777777" w:rsidR="004F73DB" w:rsidRPr="003F1F6A" w:rsidRDefault="004F73DB" w:rsidP="00463DAB">
            <w:pPr>
              <w:pStyle w:val="TableEntryHeader"/>
              <w:rPr>
                <w:noProof w:val="0"/>
              </w:rPr>
            </w:pPr>
            <w:r w:rsidRPr="003F1F6A">
              <w:rPr>
                <w:noProof w:val="0"/>
              </w:rPr>
              <w:t>Workflow Definition Reference</w:t>
            </w:r>
          </w:p>
        </w:tc>
      </w:tr>
      <w:tr w:rsidR="004F73DB" w:rsidRPr="003F1F6A" w14:paraId="56FDBC02" w14:textId="77777777" w:rsidTr="00463DAB">
        <w:tc>
          <w:tcPr>
            <w:tcW w:w="4750" w:type="dxa"/>
          </w:tcPr>
          <w:p w14:paraId="605E7602" w14:textId="77777777" w:rsidR="004F73DB" w:rsidRPr="003F1F6A" w:rsidRDefault="004F73DB" w:rsidP="00463DAB">
            <w:pPr>
              <w:pStyle w:val="TableEntry"/>
              <w:rPr>
                <w:noProof w:val="0"/>
              </w:rPr>
            </w:pPr>
            <w:r w:rsidRPr="003F1F6A">
              <w:rPr>
                <w:noProof w:val="0"/>
              </w:rPr>
              <w:t>eReferral workflow</w:t>
            </w:r>
          </w:p>
        </w:tc>
        <w:tc>
          <w:tcPr>
            <w:tcW w:w="4750" w:type="dxa"/>
          </w:tcPr>
          <w:p w14:paraId="22E2199F" w14:textId="77777777" w:rsidR="004F73DB" w:rsidRPr="003F1F6A" w:rsidRDefault="004F73DB" w:rsidP="00463DAB">
            <w:pPr>
              <w:pStyle w:val="TableEntry"/>
              <w:rPr>
                <w:noProof w:val="0"/>
              </w:rPr>
            </w:pPr>
            <w:r w:rsidRPr="003F1F6A">
              <w:rPr>
                <w:noProof w:val="0"/>
              </w:rPr>
              <w:t>1.3.6.1.4.1.19376.1.5.3.1.5.1</w:t>
            </w:r>
          </w:p>
        </w:tc>
      </w:tr>
    </w:tbl>
    <w:p w14:paraId="5F226AFF" w14:textId="77777777" w:rsidR="004F73DB" w:rsidRPr="003F1F6A" w:rsidRDefault="004F73DB" w:rsidP="004F73DB">
      <w:pPr>
        <w:pStyle w:val="BodyText"/>
        <w:rPr>
          <w:noProof w:val="0"/>
        </w:rPr>
      </w:pPr>
      <w:r w:rsidRPr="003F1F6A">
        <w:rPr>
          <w:noProof w:val="0"/>
        </w:rPr>
        <w:t>The XBeR-WD Workflow Definition does not introduce new metadata and all the metadata elements used are the common XDS document metadata specified in ITI TF-3:4.1.5 and in ITI TF-3:5.4.6. In this section only the use of some specific metadata for the use of XDW in the XBeR-WD context is specified.</w:t>
      </w:r>
    </w:p>
    <w:p w14:paraId="466FA369" w14:textId="77777777" w:rsidR="004F73DB" w:rsidRPr="003F1F6A" w:rsidRDefault="004F73DB" w:rsidP="004F73DB">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521"/>
      </w:tblGrid>
      <w:tr w:rsidR="004F73DB" w:rsidRPr="003F1F6A" w14:paraId="3CB735CF" w14:textId="77777777" w:rsidTr="00463DAB">
        <w:trPr>
          <w:trHeight w:val="84"/>
          <w:tblHeader/>
        </w:trPr>
        <w:tc>
          <w:tcPr>
            <w:tcW w:w="2376" w:type="dxa"/>
            <w:shd w:val="clear" w:color="auto" w:fill="D9D9D9"/>
          </w:tcPr>
          <w:p w14:paraId="43DCC6C4" w14:textId="77777777" w:rsidR="004F73DB" w:rsidRPr="003F1F6A" w:rsidRDefault="004F73DB" w:rsidP="00463DAB">
            <w:pPr>
              <w:pStyle w:val="TableEntryHeader"/>
              <w:rPr>
                <w:noProof w:val="0"/>
              </w:rPr>
            </w:pPr>
            <w:r w:rsidRPr="003F1F6A">
              <w:rPr>
                <w:noProof w:val="0"/>
              </w:rPr>
              <w:t xml:space="preserve">XDS Metadata Attribute </w:t>
            </w:r>
          </w:p>
        </w:tc>
        <w:tc>
          <w:tcPr>
            <w:tcW w:w="6521" w:type="dxa"/>
            <w:shd w:val="clear" w:color="auto" w:fill="D9D9D9"/>
          </w:tcPr>
          <w:p w14:paraId="07C21BF5" w14:textId="77777777" w:rsidR="004F73DB" w:rsidRPr="003F1F6A" w:rsidRDefault="004F73DB" w:rsidP="00463DAB">
            <w:pPr>
              <w:pStyle w:val="TableEntryHeader"/>
              <w:rPr>
                <w:noProof w:val="0"/>
              </w:rPr>
            </w:pPr>
            <w:r w:rsidRPr="003F1F6A">
              <w:rPr>
                <w:noProof w:val="0"/>
              </w:rPr>
              <w:t xml:space="preserve">Definition </w:t>
            </w:r>
          </w:p>
        </w:tc>
      </w:tr>
      <w:tr w:rsidR="004F73DB" w:rsidRPr="003F1F6A" w14:paraId="1A21801D" w14:textId="77777777" w:rsidTr="00463DAB">
        <w:trPr>
          <w:trHeight w:val="576"/>
        </w:trPr>
        <w:tc>
          <w:tcPr>
            <w:tcW w:w="2376" w:type="dxa"/>
          </w:tcPr>
          <w:p w14:paraId="5B981BB1" w14:textId="1C20FDEA" w:rsidR="004F73DB" w:rsidRPr="003F1F6A" w:rsidRDefault="004F73DB" w:rsidP="00463DAB">
            <w:pPr>
              <w:pStyle w:val="TableEntry"/>
              <w:rPr>
                <w:noProof w:val="0"/>
              </w:rPr>
            </w:pPr>
            <w:r w:rsidRPr="003F1F6A">
              <w:rPr>
                <w:noProof w:val="0"/>
              </w:rPr>
              <w:t>typeCode</w:t>
            </w:r>
          </w:p>
        </w:tc>
        <w:tc>
          <w:tcPr>
            <w:tcW w:w="6521" w:type="dxa"/>
          </w:tcPr>
          <w:p w14:paraId="756B38CD" w14:textId="5258F18F" w:rsidR="004F73DB" w:rsidRPr="00994FD5" w:rsidRDefault="004F73DB" w:rsidP="00463DAB">
            <w:pPr>
              <w:pStyle w:val="TableEntry"/>
              <w:rPr>
                <w:b/>
                <w:noProof w:val="0"/>
              </w:rPr>
            </w:pPr>
            <w:r w:rsidRPr="003F1F6A">
              <w:rPr>
                <w:noProof w:val="0"/>
              </w:rPr>
              <w:t>For the Workflow Document which tracks the XBeR-WD process the code for the typeCode shall be:</w:t>
            </w:r>
            <w:r w:rsidR="00034C40" w:rsidRPr="00034C40">
              <w:rPr>
                <w:b/>
                <w:noProof w:val="0"/>
              </w:rPr>
              <w:t xml:space="preserve"> </w:t>
            </w:r>
            <w:bookmarkStart w:id="4" w:name="_Hlk508361998"/>
            <w:r w:rsidR="00034C40" w:rsidRPr="00994FD5">
              <w:rPr>
                <w:noProof w:val="0"/>
                <w:highlight w:val="yellow"/>
              </w:rPr>
              <w:t xml:space="preserve">(insert </w:t>
            </w:r>
            <w:r w:rsidR="00FF751F" w:rsidRPr="00994FD5">
              <w:rPr>
                <w:noProof w:val="0"/>
                <w:highlight w:val="yellow"/>
              </w:rPr>
              <w:t>code and CodingScheme</w:t>
            </w:r>
            <w:r w:rsidR="00034C40" w:rsidRPr="00994FD5">
              <w:rPr>
                <w:noProof w:val="0"/>
                <w:highlight w:val="yellow"/>
              </w:rPr>
              <w:t xml:space="preserve"> defined by the PCC)</w:t>
            </w:r>
            <w:bookmarkEnd w:id="4"/>
          </w:p>
          <w:p w14:paraId="2D6F1912" w14:textId="77777777" w:rsidR="004F73DB" w:rsidRPr="00034C40" w:rsidRDefault="004F73DB" w:rsidP="00463DAB">
            <w:pPr>
              <w:pStyle w:val="TableEntry"/>
              <w:rPr>
                <w:rFonts w:ascii="Arial" w:hAnsi="Arial" w:cs="Arial"/>
                <w:b/>
                <w:strike/>
                <w:noProof w:val="0"/>
              </w:rPr>
            </w:pPr>
            <w:r w:rsidRPr="00034C40">
              <w:rPr>
                <w:b/>
                <w:strike/>
                <w:noProof w:val="0"/>
              </w:rPr>
              <w:t>This code will be assigned by LOINC</w:t>
            </w:r>
          </w:p>
        </w:tc>
      </w:tr>
      <w:tr w:rsidR="004F73DB" w:rsidRPr="003F1F6A" w14:paraId="73618E0D" w14:textId="77777777" w:rsidTr="00463DAB">
        <w:trPr>
          <w:trHeight w:val="576"/>
        </w:trPr>
        <w:tc>
          <w:tcPr>
            <w:tcW w:w="2376" w:type="dxa"/>
          </w:tcPr>
          <w:p w14:paraId="123C9155" w14:textId="77777777" w:rsidR="004F73DB" w:rsidRPr="003F1F6A" w:rsidRDefault="004F73DB" w:rsidP="00463DAB">
            <w:pPr>
              <w:pStyle w:val="TableEntry"/>
              <w:rPr>
                <w:noProof w:val="0"/>
              </w:rPr>
            </w:pPr>
            <w:r w:rsidRPr="003F1F6A">
              <w:rPr>
                <w:noProof w:val="0"/>
              </w:rPr>
              <w:t>classCode</w:t>
            </w:r>
          </w:p>
        </w:tc>
        <w:tc>
          <w:tcPr>
            <w:tcW w:w="6521" w:type="dxa"/>
          </w:tcPr>
          <w:p w14:paraId="38A03795" w14:textId="77777777" w:rsidR="004F73DB" w:rsidRPr="003F1F6A" w:rsidRDefault="004F73DB" w:rsidP="00463DAB">
            <w:pPr>
              <w:pStyle w:val="TableEntry"/>
              <w:rPr>
                <w:noProof w:val="0"/>
              </w:rPr>
            </w:pPr>
            <w:r w:rsidRPr="003F1F6A">
              <w:rPr>
                <w:noProof w:val="0"/>
              </w:rPr>
              <w:t>For the Workflow Document which tracks the XBeR-WD process the code for the classCode is defined by the XDW profile.</w:t>
            </w:r>
          </w:p>
          <w:p w14:paraId="75811077" w14:textId="77777777" w:rsidR="004F73DB" w:rsidRPr="003F1F6A" w:rsidRDefault="004F73DB" w:rsidP="00463DAB">
            <w:pPr>
              <w:pStyle w:val="TableEntry"/>
              <w:rPr>
                <w:noProof w:val="0"/>
              </w:rPr>
            </w:pPr>
            <w:r w:rsidRPr="003F1F6A">
              <w:rPr>
                <w:noProof w:val="0"/>
              </w:rPr>
              <w:t>See XDW Supplement Section 5.4.6.1.</w:t>
            </w:r>
          </w:p>
        </w:tc>
      </w:tr>
      <w:tr w:rsidR="004F73DB" w:rsidRPr="003F1F6A" w14:paraId="61AD8AD8" w14:textId="77777777" w:rsidTr="00463DAB">
        <w:trPr>
          <w:trHeight w:val="1213"/>
        </w:trPr>
        <w:tc>
          <w:tcPr>
            <w:tcW w:w="2376" w:type="dxa"/>
          </w:tcPr>
          <w:p w14:paraId="00938D6D" w14:textId="77777777" w:rsidR="004F73DB" w:rsidRPr="003F1F6A" w:rsidRDefault="004F73DB" w:rsidP="00463DAB">
            <w:pPr>
              <w:pStyle w:val="TableEntry"/>
              <w:rPr>
                <w:noProof w:val="0"/>
              </w:rPr>
            </w:pPr>
            <w:r w:rsidRPr="003F1F6A">
              <w:rPr>
                <w:noProof w:val="0"/>
              </w:rPr>
              <w:t xml:space="preserve">eventCodeList </w:t>
            </w:r>
          </w:p>
        </w:tc>
        <w:tc>
          <w:tcPr>
            <w:tcW w:w="6521" w:type="dxa"/>
          </w:tcPr>
          <w:p w14:paraId="37A53616" w14:textId="77777777" w:rsidR="004F73DB" w:rsidRPr="003F1F6A" w:rsidRDefault="004F73DB" w:rsidP="00463DAB">
            <w:pPr>
              <w:pStyle w:val="TableEntry"/>
              <w:rPr>
                <w:rFonts w:ascii="Arial" w:hAnsi="Arial" w:cs="Arial"/>
                <w:b/>
                <w:noProof w:val="0"/>
              </w:rPr>
            </w:pPr>
            <w:r w:rsidRPr="003F1F6A">
              <w:rPr>
                <w:b/>
                <w:noProof w:val="0"/>
              </w:rPr>
              <w:t xml:space="preserve">Rule 1: </w:t>
            </w:r>
          </w:p>
          <w:p w14:paraId="5818B944" w14:textId="77777777" w:rsidR="004F73DB" w:rsidRPr="003F1F6A" w:rsidRDefault="004F73DB" w:rsidP="00463DAB">
            <w:pPr>
              <w:pStyle w:val="TableEntry"/>
              <w:rPr>
                <w:rFonts w:ascii="Arial" w:hAnsi="Arial" w:cs="Arial"/>
                <w:noProof w:val="0"/>
              </w:rPr>
            </w:pPr>
            <w:r w:rsidRPr="003F1F6A">
              <w:rPr>
                <w:noProof w:val="0"/>
              </w:rPr>
              <w:t xml:space="preserve">An XBeR-WD workflow shall be created with code OPEN and shall remain in this status until it is set to CLOSED. </w:t>
            </w:r>
          </w:p>
          <w:p w14:paraId="478851C0" w14:textId="77777777" w:rsidR="004F73DB" w:rsidRPr="003F1F6A" w:rsidRDefault="004F73DB" w:rsidP="00463DAB">
            <w:pPr>
              <w:pStyle w:val="TableEntry"/>
              <w:rPr>
                <w:rFonts w:ascii="Arial" w:hAnsi="Arial" w:cs="Arial"/>
                <w:b/>
                <w:noProof w:val="0"/>
              </w:rPr>
            </w:pPr>
            <w:r w:rsidRPr="003F1F6A">
              <w:rPr>
                <w:b/>
                <w:noProof w:val="0"/>
              </w:rPr>
              <w:t xml:space="preserve">Rule 2: </w:t>
            </w:r>
          </w:p>
          <w:p w14:paraId="53B509BE" w14:textId="77777777" w:rsidR="004F73DB" w:rsidRPr="003F1F6A" w:rsidRDefault="004F73DB" w:rsidP="00463DAB">
            <w:pPr>
              <w:pStyle w:val="TableEntry"/>
              <w:rPr>
                <w:noProof w:val="0"/>
              </w:rPr>
            </w:pPr>
            <w:r w:rsidRPr="003F1F6A">
              <w:rPr>
                <w:noProof w:val="0"/>
              </w:rPr>
              <w:t xml:space="preserve">An XBeR-WD workflow should be set to CLOSED when: </w:t>
            </w:r>
            <w:r w:rsidRPr="003F1F6A">
              <w:rPr>
                <w:noProof w:val="0"/>
              </w:rPr>
              <w:br/>
              <w:t xml:space="preserve">- one of the tasks has the status FAILED (except for the scheduling cancellation process where the FAILED status of the Schedule Referral task is preceded by the status IN PROGRESS. In this case the workflowStatus is still open after the task fails); </w:t>
            </w:r>
          </w:p>
          <w:p w14:paraId="63439371" w14:textId="77777777" w:rsidR="004F73DB" w:rsidRPr="003F1F6A" w:rsidRDefault="004F73DB" w:rsidP="00463DAB">
            <w:pPr>
              <w:pStyle w:val="TableEntry"/>
              <w:rPr>
                <w:rFonts w:ascii="Arial" w:hAnsi="Arial" w:cs="Arial"/>
                <w:noProof w:val="0"/>
              </w:rPr>
            </w:pPr>
            <w:r w:rsidRPr="003F1F6A">
              <w:rPr>
                <w:noProof w:val="0"/>
              </w:rPr>
              <w:t xml:space="preserve">or </w:t>
            </w:r>
            <w:r w:rsidRPr="003F1F6A">
              <w:rPr>
                <w:noProof w:val="0"/>
              </w:rPr>
              <w:br/>
              <w:t xml:space="preserve">- when you complete the workflow with the Perform Referral task in status COMPLETED. </w:t>
            </w:r>
          </w:p>
          <w:p w14:paraId="327C3297" w14:textId="77777777" w:rsidR="004F73DB" w:rsidRPr="003F1F6A" w:rsidRDefault="004F73DB" w:rsidP="00463DAB">
            <w:pPr>
              <w:pStyle w:val="TableEntry"/>
              <w:rPr>
                <w:rFonts w:ascii="Arial" w:hAnsi="Arial" w:cs="Arial"/>
                <w:noProof w:val="0"/>
              </w:rPr>
            </w:pPr>
            <w:r w:rsidRPr="003F1F6A">
              <w:rPr>
                <w:noProof w:val="0"/>
              </w:rPr>
              <w:t xml:space="preserve">See ITI TF-3: 5.4.5.7 for a general description of this attribute. </w:t>
            </w:r>
          </w:p>
        </w:tc>
      </w:tr>
      <w:tr w:rsidR="004F73DB" w:rsidRPr="003F1F6A" w14:paraId="0C1A6D20" w14:textId="77777777" w:rsidTr="00463DAB">
        <w:trPr>
          <w:trHeight w:val="185"/>
        </w:trPr>
        <w:tc>
          <w:tcPr>
            <w:tcW w:w="2376" w:type="dxa"/>
          </w:tcPr>
          <w:p w14:paraId="59B45EF4" w14:textId="77777777" w:rsidR="004F73DB" w:rsidRPr="003F1F6A" w:rsidRDefault="004F73DB" w:rsidP="00463DAB">
            <w:pPr>
              <w:pStyle w:val="TableEntry"/>
              <w:rPr>
                <w:noProof w:val="0"/>
              </w:rPr>
            </w:pPr>
            <w:r w:rsidRPr="003F1F6A">
              <w:rPr>
                <w:noProof w:val="0"/>
              </w:rPr>
              <w:t xml:space="preserve">serviceStartTime </w:t>
            </w:r>
          </w:p>
        </w:tc>
        <w:tc>
          <w:tcPr>
            <w:tcW w:w="6521" w:type="dxa"/>
          </w:tcPr>
          <w:p w14:paraId="77AB925A" w14:textId="77777777" w:rsidR="004F73DB" w:rsidRPr="003F1F6A" w:rsidRDefault="004F73DB" w:rsidP="00463DAB">
            <w:pPr>
              <w:pStyle w:val="TableEntry"/>
              <w:rPr>
                <w:rFonts w:ascii="Arial" w:hAnsi="Arial" w:cs="Arial"/>
                <w:noProof w:val="0"/>
              </w:rPr>
            </w:pPr>
            <w:r w:rsidRPr="003F1F6A">
              <w:rPr>
                <w:noProof w:val="0"/>
              </w:rPr>
              <w:t xml:space="preserve">It is the time at which work began on the first task for this workflow. </w:t>
            </w:r>
          </w:p>
        </w:tc>
      </w:tr>
      <w:tr w:rsidR="004F73DB" w:rsidRPr="003F1F6A" w14:paraId="2933A37C" w14:textId="77777777" w:rsidTr="00463DAB">
        <w:trPr>
          <w:trHeight w:val="329"/>
        </w:trPr>
        <w:tc>
          <w:tcPr>
            <w:tcW w:w="2376" w:type="dxa"/>
          </w:tcPr>
          <w:p w14:paraId="6CD923CA" w14:textId="77777777" w:rsidR="004F73DB" w:rsidRPr="003F1F6A" w:rsidRDefault="004F73DB" w:rsidP="00463DAB">
            <w:pPr>
              <w:pStyle w:val="TableEntry"/>
              <w:rPr>
                <w:rFonts w:ascii="Arial" w:hAnsi="Arial" w:cs="Arial"/>
                <w:noProof w:val="0"/>
              </w:rPr>
            </w:pPr>
            <w:r w:rsidRPr="003F1F6A">
              <w:rPr>
                <w:noProof w:val="0"/>
              </w:rPr>
              <w:t xml:space="preserve">serviceStopTime </w:t>
            </w:r>
          </w:p>
        </w:tc>
        <w:tc>
          <w:tcPr>
            <w:tcW w:w="6521" w:type="dxa"/>
          </w:tcPr>
          <w:p w14:paraId="613EDAF1" w14:textId="77777777" w:rsidR="004F73DB" w:rsidRPr="003F1F6A" w:rsidRDefault="004F73DB" w:rsidP="00463DAB">
            <w:pPr>
              <w:pStyle w:val="TableEntry"/>
              <w:rPr>
                <w:rFonts w:ascii="Arial" w:hAnsi="Arial" w:cs="Arial"/>
                <w:noProof w:val="0"/>
              </w:rPr>
            </w:pPr>
            <w:r w:rsidRPr="003F1F6A">
              <w:rPr>
                <w:noProof w:val="0"/>
              </w:rPr>
              <w:t xml:space="preserve">It is the time at which the status of the overall Workflow is changed from OPEN to CLOSED. </w:t>
            </w:r>
          </w:p>
          <w:p w14:paraId="43623262" w14:textId="77777777" w:rsidR="004F73DB" w:rsidRPr="003F1F6A" w:rsidRDefault="004F73DB" w:rsidP="00463DAB">
            <w:pPr>
              <w:pStyle w:val="TableEntry"/>
              <w:rPr>
                <w:noProof w:val="0"/>
              </w:rPr>
            </w:pPr>
            <w:r w:rsidRPr="003F1F6A">
              <w:rPr>
                <w:noProof w:val="0"/>
              </w:rPr>
              <w:t xml:space="preserve">It shall be empty when the workflow is still in OPEN state. </w:t>
            </w:r>
          </w:p>
        </w:tc>
      </w:tr>
      <w:bookmarkEnd w:id="2"/>
      <w:bookmarkEnd w:id="3"/>
    </w:tbl>
    <w:p w14:paraId="4DD72839" w14:textId="52BBEF7B" w:rsidR="008D59F2" w:rsidRPr="00DA4A9D" w:rsidRDefault="008D59F2" w:rsidP="004F73DB">
      <w:pPr>
        <w:pStyle w:val="TableTitle"/>
        <w:rPr>
          <w:color w:val="FF0000"/>
        </w:rPr>
      </w:pPr>
    </w:p>
    <w:sectPr w:rsidR="008D59F2" w:rsidRPr="00DA4A9D">
      <w:headerReference w:type="default" r:id="rId8"/>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9322E" w14:textId="77777777" w:rsidR="00EA398E" w:rsidRDefault="00EA398E">
      <w:r>
        <w:separator/>
      </w:r>
    </w:p>
  </w:endnote>
  <w:endnote w:type="continuationSeparator" w:id="0">
    <w:p w14:paraId="63D59B39" w14:textId="77777777" w:rsidR="00EA398E" w:rsidRDefault="00EA3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E0C8E" w14:textId="77777777" w:rsidR="00EA398E" w:rsidRDefault="00EA398E">
      <w:r>
        <w:separator/>
      </w:r>
    </w:p>
  </w:footnote>
  <w:footnote w:type="continuationSeparator" w:id="0">
    <w:p w14:paraId="02DDE634" w14:textId="77777777" w:rsidR="00EA398E" w:rsidRDefault="00EA3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2D04" w14:textId="77777777" w:rsidR="00415035" w:rsidRDefault="00415035">
    <w:pPr>
      <w:pStyle w:val="Header"/>
      <w:rPr>
        <w:rFonts w:ascii="Arial" w:hAnsi="Arial" w:cs="Arial"/>
        <w:i/>
        <w:iCs/>
        <w:sz w:val="20"/>
      </w:rPr>
    </w:pPr>
    <w:r>
      <w:rPr>
        <w:rFonts w:ascii="Arial" w:hAnsi="Arial" w:cs="Arial"/>
        <w:i/>
        <w:iCs/>
        <w:sz w:val="20"/>
      </w:rPr>
      <w:fldChar w:fldCharType="begin"/>
    </w:r>
    <w:r>
      <w:rPr>
        <w:rFonts w:ascii="Arial" w:hAnsi="Arial" w:cs="Arial"/>
        <w:i/>
        <w:iCs/>
        <w:sz w:val="20"/>
      </w:rPr>
      <w:instrText xml:space="preserve"> FILENAME </w:instrText>
    </w:r>
    <w:r>
      <w:rPr>
        <w:rFonts w:ascii="Arial" w:hAnsi="Arial" w:cs="Arial"/>
        <w:i/>
        <w:iCs/>
        <w:sz w:val="20"/>
      </w:rPr>
      <w:fldChar w:fldCharType="separate"/>
    </w:r>
    <w:r>
      <w:rPr>
        <w:rFonts w:ascii="Arial" w:hAnsi="Arial" w:cs="Arial"/>
        <w:i/>
        <w:iCs/>
        <w:noProof/>
        <w:sz w:val="20"/>
      </w:rPr>
      <w:t>IHE_TF_CP-Template-V5.doc</w:t>
    </w:r>
    <w:r>
      <w:rPr>
        <w:rFonts w:ascii="Arial" w:hAnsi="Arial" w:cs="Arial"/>
        <w:i/>
        <w:iCs/>
        <w:sz w:val="20"/>
      </w:rPr>
      <w:fldChar w:fldCharType="end"/>
    </w:r>
  </w:p>
  <w:p w14:paraId="4771DEE0" w14:textId="77777777" w:rsidR="00415035" w:rsidRDefault="00415035" w:rsidP="00DA4A9D">
    <w:pPr>
      <w:pStyle w:val="Header"/>
      <w:rPr>
        <w:rFonts w:ascii="Arial" w:hAnsi="Arial" w:cs="Arial"/>
        <w:i/>
        <w:iCs/>
        <w:sz w:val="20"/>
      </w:rPr>
    </w:pPr>
    <w:r>
      <w:rPr>
        <w:rFonts w:ascii="Arial" w:hAnsi="Arial" w:cs="Arial"/>
        <w:i/>
        <w:iCs/>
        <w:sz w:val="20"/>
      </w:rPr>
      <w:t>&lt;same as the Log Summary field below&gt;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5D065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122EAC"/>
    <w:multiLevelType w:val="hybridMultilevel"/>
    <w:tmpl w:val="91CCA886"/>
    <w:lvl w:ilvl="0" w:tplc="966883C0">
      <w:start w:val="1"/>
      <w:numFmt w:val="decimal"/>
      <w:lvlText w:val="%1)"/>
      <w:lvlJc w:val="left"/>
      <w:pPr>
        <w:ind w:left="501" w:hanging="360"/>
      </w:pPr>
      <w:rPr>
        <w:rFonts w:hint="default"/>
        <w:color w:val="000000" w:themeColor="text1"/>
      </w:rPr>
    </w:lvl>
    <w:lvl w:ilvl="1" w:tplc="04100019" w:tentative="1">
      <w:start w:val="1"/>
      <w:numFmt w:val="lowerLetter"/>
      <w:lvlText w:val="%2."/>
      <w:lvlJc w:val="left"/>
      <w:pPr>
        <w:ind w:left="1221" w:hanging="360"/>
      </w:pPr>
    </w:lvl>
    <w:lvl w:ilvl="2" w:tplc="0410001B" w:tentative="1">
      <w:start w:val="1"/>
      <w:numFmt w:val="lowerRoman"/>
      <w:lvlText w:val="%3."/>
      <w:lvlJc w:val="right"/>
      <w:pPr>
        <w:ind w:left="1941" w:hanging="180"/>
      </w:pPr>
    </w:lvl>
    <w:lvl w:ilvl="3" w:tplc="0410000F" w:tentative="1">
      <w:start w:val="1"/>
      <w:numFmt w:val="decimal"/>
      <w:lvlText w:val="%4."/>
      <w:lvlJc w:val="left"/>
      <w:pPr>
        <w:ind w:left="2661" w:hanging="360"/>
      </w:pPr>
    </w:lvl>
    <w:lvl w:ilvl="4" w:tplc="04100019" w:tentative="1">
      <w:start w:val="1"/>
      <w:numFmt w:val="lowerLetter"/>
      <w:lvlText w:val="%5."/>
      <w:lvlJc w:val="left"/>
      <w:pPr>
        <w:ind w:left="3381" w:hanging="360"/>
      </w:pPr>
    </w:lvl>
    <w:lvl w:ilvl="5" w:tplc="0410001B" w:tentative="1">
      <w:start w:val="1"/>
      <w:numFmt w:val="lowerRoman"/>
      <w:lvlText w:val="%6."/>
      <w:lvlJc w:val="right"/>
      <w:pPr>
        <w:ind w:left="4101" w:hanging="180"/>
      </w:pPr>
    </w:lvl>
    <w:lvl w:ilvl="6" w:tplc="0410000F" w:tentative="1">
      <w:start w:val="1"/>
      <w:numFmt w:val="decimal"/>
      <w:lvlText w:val="%7."/>
      <w:lvlJc w:val="left"/>
      <w:pPr>
        <w:ind w:left="4821" w:hanging="360"/>
      </w:pPr>
    </w:lvl>
    <w:lvl w:ilvl="7" w:tplc="04100019" w:tentative="1">
      <w:start w:val="1"/>
      <w:numFmt w:val="lowerLetter"/>
      <w:lvlText w:val="%8."/>
      <w:lvlJc w:val="left"/>
      <w:pPr>
        <w:ind w:left="5541" w:hanging="360"/>
      </w:pPr>
    </w:lvl>
    <w:lvl w:ilvl="8" w:tplc="0410001B" w:tentative="1">
      <w:start w:val="1"/>
      <w:numFmt w:val="lowerRoman"/>
      <w:lvlText w:val="%9."/>
      <w:lvlJc w:val="right"/>
      <w:pPr>
        <w:ind w:left="6261" w:hanging="180"/>
      </w:pPr>
    </w:lvl>
  </w:abstractNum>
  <w:abstractNum w:abstractNumId="11"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14"/>
  </w:num>
  <w:num w:numId="3">
    <w:abstractNumId w:val="4"/>
  </w:num>
  <w:num w:numId="4">
    <w:abstractNumId w:val="2"/>
  </w:num>
  <w:num w:numId="5">
    <w:abstractNumId w:val="1"/>
  </w:num>
  <w:num w:numId="6">
    <w:abstractNumId w:val="6"/>
  </w:num>
  <w:num w:numId="7">
    <w:abstractNumId w:val="12"/>
  </w:num>
  <w:num w:numId="8">
    <w:abstractNumId w:val="5"/>
  </w:num>
  <w:num w:numId="9">
    <w:abstractNumId w:val="8"/>
  </w:num>
  <w:num w:numId="10">
    <w:abstractNumId w:val="16"/>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5"/>
  </w:num>
  <w:num w:numId="15">
    <w:abstractNumId w:val="7"/>
  </w:num>
  <w:num w:numId="16">
    <w:abstractNumId w:val="13"/>
  </w:num>
  <w:num w:numId="17">
    <w:abstractNumId w:val="11"/>
  </w:num>
  <w:num w:numId="18">
    <w:abstractNumId w:val="9"/>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27"/>
    <w:rsid w:val="00034C40"/>
    <w:rsid w:val="00042635"/>
    <w:rsid w:val="0008785B"/>
    <w:rsid w:val="00097EEE"/>
    <w:rsid w:val="000A7623"/>
    <w:rsid w:val="000D1827"/>
    <w:rsid w:val="000D6222"/>
    <w:rsid w:val="000E021E"/>
    <w:rsid w:val="00110FAE"/>
    <w:rsid w:val="00144117"/>
    <w:rsid w:val="00195176"/>
    <w:rsid w:val="0019694F"/>
    <w:rsid w:val="00281D7B"/>
    <w:rsid w:val="00293018"/>
    <w:rsid w:val="002A4FA7"/>
    <w:rsid w:val="002A5837"/>
    <w:rsid w:val="002D46B1"/>
    <w:rsid w:val="00352155"/>
    <w:rsid w:val="003610CE"/>
    <w:rsid w:val="00381277"/>
    <w:rsid w:val="00395CBF"/>
    <w:rsid w:val="003A6157"/>
    <w:rsid w:val="003B3883"/>
    <w:rsid w:val="003B75E3"/>
    <w:rsid w:val="003E70FA"/>
    <w:rsid w:val="00400140"/>
    <w:rsid w:val="0041108F"/>
    <w:rsid w:val="00414FC3"/>
    <w:rsid w:val="00415035"/>
    <w:rsid w:val="00477D11"/>
    <w:rsid w:val="00496B9D"/>
    <w:rsid w:val="004A3986"/>
    <w:rsid w:val="004A7CDC"/>
    <w:rsid w:val="004F73DB"/>
    <w:rsid w:val="00532292"/>
    <w:rsid w:val="005462D2"/>
    <w:rsid w:val="00552AAB"/>
    <w:rsid w:val="005810A1"/>
    <w:rsid w:val="00592911"/>
    <w:rsid w:val="00630D39"/>
    <w:rsid w:val="006E6523"/>
    <w:rsid w:val="00702EC1"/>
    <w:rsid w:val="00705699"/>
    <w:rsid w:val="00707427"/>
    <w:rsid w:val="00766FFD"/>
    <w:rsid w:val="007A724B"/>
    <w:rsid w:val="00801FCA"/>
    <w:rsid w:val="0081159E"/>
    <w:rsid w:val="008140AF"/>
    <w:rsid w:val="0082012D"/>
    <w:rsid w:val="00853182"/>
    <w:rsid w:val="008C6235"/>
    <w:rsid w:val="008D59F2"/>
    <w:rsid w:val="008F1355"/>
    <w:rsid w:val="00902579"/>
    <w:rsid w:val="009139C9"/>
    <w:rsid w:val="00962AEF"/>
    <w:rsid w:val="00962D88"/>
    <w:rsid w:val="0096532F"/>
    <w:rsid w:val="0097476E"/>
    <w:rsid w:val="00994FD5"/>
    <w:rsid w:val="009A2588"/>
    <w:rsid w:val="009C3E6C"/>
    <w:rsid w:val="00A43CFF"/>
    <w:rsid w:val="00A62601"/>
    <w:rsid w:val="00A84F8C"/>
    <w:rsid w:val="00AD3D5D"/>
    <w:rsid w:val="00B14786"/>
    <w:rsid w:val="00B1735A"/>
    <w:rsid w:val="00B214F6"/>
    <w:rsid w:val="00B2241B"/>
    <w:rsid w:val="00BC59FB"/>
    <w:rsid w:val="00BE60A1"/>
    <w:rsid w:val="00C21020"/>
    <w:rsid w:val="00C638AB"/>
    <w:rsid w:val="00CC4BFA"/>
    <w:rsid w:val="00D00E24"/>
    <w:rsid w:val="00D23AA5"/>
    <w:rsid w:val="00D362B8"/>
    <w:rsid w:val="00D46961"/>
    <w:rsid w:val="00D732B7"/>
    <w:rsid w:val="00D83EF3"/>
    <w:rsid w:val="00D97F9B"/>
    <w:rsid w:val="00DA4A9D"/>
    <w:rsid w:val="00DD3B36"/>
    <w:rsid w:val="00E67BF7"/>
    <w:rsid w:val="00E877B9"/>
    <w:rsid w:val="00EA398E"/>
    <w:rsid w:val="00EB5FEC"/>
    <w:rsid w:val="00EE3EC0"/>
    <w:rsid w:val="00F25F75"/>
    <w:rsid w:val="00FF75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C8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z w:val="24"/>
      <w:lang w:val="en-US" w:eastAsia="en-US"/>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lang w:val="en-US" w:eastAsia="en-US"/>
    </w:rPr>
  </w:style>
  <w:style w:type="paragraph" w:styleId="Heading2">
    <w:name w:val="heading 2"/>
    <w:basedOn w:val="Heading1"/>
    <w:next w:val="BodyText"/>
    <w:link w:val="Heading2Char"/>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44"/>
    </w:rPr>
  </w:style>
  <w:style w:type="paragraph" w:styleId="BodyText">
    <w:name w:val="Body Text"/>
    <w:pPr>
      <w:spacing w:before="120"/>
    </w:pPr>
    <w:rPr>
      <w:noProof/>
      <w:sz w:val="24"/>
      <w:lang w:val="en-US" w:eastAsia="en-US"/>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lang w:val="en-US" w:eastAsia="en-US"/>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link w:val="TableEntryChar"/>
    <w:qFormat/>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link w:val="TableTitleChar1"/>
    <w:uiPriority w:val="99"/>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lang w:val="en-US" w:eastAsia="en-US"/>
    </w:rPr>
  </w:style>
  <w:style w:type="paragraph" w:customStyle="1" w:styleId="AppendixHeading1">
    <w:name w:val="Appendix Heading 1"/>
    <w:next w:val="BodyText"/>
    <w:pPr>
      <w:numPr>
        <w:numId w:val="17"/>
      </w:numPr>
      <w:spacing w:before="240" w:after="60"/>
    </w:pPr>
    <w:rPr>
      <w:rFonts w:ascii="Arial" w:hAnsi="Arial"/>
      <w:b/>
      <w:noProof/>
      <w:sz w:val="28"/>
      <w:lang w:val="en-US" w:eastAsia="en-US"/>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link w:val="FootnoteTextChar"/>
    <w:semiHidden/>
    <w:rsid w:val="00707427"/>
    <w:rPr>
      <w:sz w:val="20"/>
    </w:rPr>
  </w:style>
  <w:style w:type="paragraph" w:styleId="BalloonText">
    <w:name w:val="Balloon Text"/>
    <w:basedOn w:val="Normal"/>
    <w:semiHidden/>
    <w:rsid w:val="00801FCA"/>
    <w:rPr>
      <w:rFonts w:ascii="Tahoma" w:hAnsi="Tahoma" w:cs="Tahoma"/>
      <w:sz w:val="16"/>
      <w:szCs w:val="16"/>
    </w:rPr>
  </w:style>
  <w:style w:type="character" w:customStyle="1" w:styleId="TableEntryChar">
    <w:name w:val="Table Entry Char"/>
    <w:link w:val="TableEntry"/>
    <w:rsid w:val="00144117"/>
    <w:rPr>
      <w:noProof/>
      <w:sz w:val="18"/>
      <w:lang w:val="en-US" w:eastAsia="en-US"/>
    </w:rPr>
  </w:style>
  <w:style w:type="character" w:customStyle="1" w:styleId="TableEntryHeaderChar">
    <w:name w:val="Table Entry Header Char"/>
    <w:link w:val="TableEntryHeader"/>
    <w:rsid w:val="00144117"/>
    <w:rPr>
      <w:rFonts w:ascii="Arial" w:hAnsi="Arial"/>
      <w:b/>
      <w:noProof/>
      <w:lang w:val="en-US" w:eastAsia="en-US"/>
    </w:rPr>
  </w:style>
  <w:style w:type="character" w:customStyle="1" w:styleId="TableTitleChar1">
    <w:name w:val="Table Title Char1"/>
    <w:link w:val="TableTitle"/>
    <w:rsid w:val="00144117"/>
    <w:rPr>
      <w:rFonts w:ascii="Arial" w:hAnsi="Arial"/>
      <w:b/>
      <w:noProof/>
      <w:sz w:val="22"/>
      <w:lang w:val="en-US" w:eastAsia="en-US"/>
    </w:rPr>
  </w:style>
  <w:style w:type="character" w:styleId="Hyperlink">
    <w:name w:val="Hyperlink"/>
    <w:basedOn w:val="DefaultParagraphFont"/>
    <w:rsid w:val="005810A1"/>
    <w:rPr>
      <w:color w:val="0563C1" w:themeColor="hyperlink"/>
      <w:u w:val="single"/>
    </w:rPr>
  </w:style>
  <w:style w:type="table" w:styleId="TableGrid">
    <w:name w:val="Table Grid"/>
    <w:basedOn w:val="TableNormal"/>
    <w:rsid w:val="0040014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110FAE"/>
    <w:rPr>
      <w:color w:val="808080"/>
      <w:shd w:val="clear" w:color="auto" w:fill="E6E6E6"/>
    </w:rPr>
  </w:style>
  <w:style w:type="character" w:customStyle="1" w:styleId="Heading2Char">
    <w:name w:val="Heading 2 Char"/>
    <w:basedOn w:val="DefaultParagraphFont"/>
    <w:link w:val="Heading2"/>
    <w:locked/>
    <w:rsid w:val="00702EC1"/>
    <w:rPr>
      <w:rFonts w:ascii="Arial" w:hAnsi="Arial"/>
      <w:b/>
      <w:noProof/>
      <w:kern w:val="28"/>
      <w:sz w:val="28"/>
      <w:lang w:val="en-US" w:eastAsia="en-US"/>
    </w:rPr>
  </w:style>
  <w:style w:type="character" w:styleId="FootnoteReference">
    <w:name w:val="footnote reference"/>
    <w:basedOn w:val="DefaultParagraphFont"/>
    <w:rsid w:val="00702EC1"/>
    <w:rPr>
      <w:rFonts w:cs="Times New Roman"/>
      <w:vertAlign w:val="superscript"/>
    </w:rPr>
  </w:style>
  <w:style w:type="character" w:customStyle="1" w:styleId="FootnoteTextChar">
    <w:name w:val="Footnote Text Char"/>
    <w:basedOn w:val="DefaultParagraphFont"/>
    <w:link w:val="FootnoteText"/>
    <w:semiHidden/>
    <w:rsid w:val="00702EC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0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oups.google.com/d/msgid/pcctech/50cde85a-d10c-44e1-b13e-3c57b6b36e44%40googlegroups.com?utm_medium=email&amp;utm_source=foo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 TF CP.dot</Template>
  <TotalTime>0</TotalTime>
  <Pages>2</Pages>
  <Words>453</Words>
  <Characters>2585</Characters>
  <Application>Microsoft Office Word</Application>
  <DocSecurity>0</DocSecurity>
  <Lines>21</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&lt;Change Proposal Title&gt;</vt:lpstr>
      <vt:lpstr>&lt;Change Proposal Title&gt;</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Gila Monstre</cp:lastModifiedBy>
  <cp:revision>2</cp:revision>
  <cp:lastPrinted>1900-01-01T05:00:00Z</cp:lastPrinted>
  <dcterms:created xsi:type="dcterms:W3CDTF">2018-03-16T17:32:00Z</dcterms:created>
  <dcterms:modified xsi:type="dcterms:W3CDTF">2018-03-16T17:32:00Z</dcterms:modified>
</cp:coreProperties>
</file>