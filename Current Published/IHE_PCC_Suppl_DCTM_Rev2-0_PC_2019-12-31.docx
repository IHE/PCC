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24275" w14:textId="36EEDA56" w:rsidR="00E55AEB" w:rsidRPr="0032273B" w:rsidRDefault="00E55AEB" w:rsidP="00801325">
      <w:pPr>
        <w:pStyle w:val="BodyText"/>
        <w:jc w:val="center"/>
        <w:rPr>
          <w:b/>
          <w:bCs/>
          <w:sz w:val="28"/>
          <w:szCs w:val="28"/>
        </w:rPr>
      </w:pPr>
      <w:r w:rsidRPr="0032273B">
        <w:rPr>
          <w:b/>
          <w:bCs/>
          <w:sz w:val="28"/>
          <w:szCs w:val="28"/>
        </w:rPr>
        <w:t>Integrating the Healthcare Enterprise</w:t>
      </w:r>
    </w:p>
    <w:p w14:paraId="385C45DE" w14:textId="77777777" w:rsidR="00E55AEB" w:rsidRPr="0032273B" w:rsidRDefault="00E55AEB" w:rsidP="00E55AEB">
      <w:pPr>
        <w:pStyle w:val="BodyText"/>
      </w:pPr>
    </w:p>
    <w:p w14:paraId="46F11470" w14:textId="77777777" w:rsidR="00E55AEB" w:rsidRPr="0032273B" w:rsidRDefault="00E55AEB" w:rsidP="00E55AEB">
      <w:pPr>
        <w:pStyle w:val="BodyText"/>
        <w:jc w:val="center"/>
      </w:pPr>
      <w:r w:rsidRPr="0032273B">
        <w:rPr>
          <w:noProof/>
        </w:rPr>
        <w:drawing>
          <wp:inline distT="0" distB="0" distL="0" distR="0" wp14:anchorId="349889F0" wp14:editId="5AF09DE5">
            <wp:extent cx="1645920" cy="841375"/>
            <wp:effectExtent l="0" t="0" r="0" b="0"/>
            <wp:docPr id="40" name="Picture 40"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9A9EEC5" w14:textId="77777777" w:rsidR="00E55AEB" w:rsidRPr="0032273B" w:rsidRDefault="00E55AEB" w:rsidP="00E55AEB">
      <w:pPr>
        <w:pStyle w:val="BodyText"/>
      </w:pPr>
    </w:p>
    <w:p w14:paraId="7739CC7C" w14:textId="14AEC7C3" w:rsidR="00E55AEB" w:rsidRPr="0032273B" w:rsidRDefault="00E55AEB" w:rsidP="00801325">
      <w:pPr>
        <w:pStyle w:val="BodyText"/>
        <w:jc w:val="center"/>
        <w:rPr>
          <w:b/>
          <w:bCs/>
          <w:sz w:val="44"/>
          <w:szCs w:val="44"/>
        </w:rPr>
      </w:pPr>
      <w:r w:rsidRPr="0032273B">
        <w:rPr>
          <w:b/>
          <w:bCs/>
          <w:sz w:val="44"/>
          <w:szCs w:val="44"/>
        </w:rPr>
        <w:t>IHE Patient Care Coordination</w:t>
      </w:r>
    </w:p>
    <w:p w14:paraId="7F66B7D7" w14:textId="77777777" w:rsidR="00E55AEB" w:rsidRPr="0032273B" w:rsidRDefault="00E55AEB" w:rsidP="00801325">
      <w:pPr>
        <w:pStyle w:val="BodyText"/>
        <w:jc w:val="center"/>
        <w:rPr>
          <w:b/>
          <w:bCs/>
          <w:sz w:val="44"/>
          <w:szCs w:val="44"/>
        </w:rPr>
      </w:pPr>
      <w:r w:rsidRPr="0032273B">
        <w:rPr>
          <w:b/>
          <w:bCs/>
          <w:sz w:val="44"/>
          <w:szCs w:val="44"/>
        </w:rPr>
        <w:t>Technical Framework Supplement</w:t>
      </w:r>
    </w:p>
    <w:p w14:paraId="22A7AA9E" w14:textId="77777777" w:rsidR="00E55AEB" w:rsidRPr="0032273B" w:rsidRDefault="00E55AEB" w:rsidP="00E55AEB">
      <w:pPr>
        <w:pStyle w:val="BodyText"/>
      </w:pPr>
    </w:p>
    <w:p w14:paraId="15493E73" w14:textId="77777777" w:rsidR="00E55AEB" w:rsidRPr="0032273B" w:rsidRDefault="00E55AEB" w:rsidP="00E55AEB">
      <w:pPr>
        <w:pStyle w:val="BodyText"/>
      </w:pPr>
    </w:p>
    <w:p w14:paraId="35ED8D75" w14:textId="77777777" w:rsidR="00E55AEB" w:rsidRPr="0032273B" w:rsidRDefault="00E55AEB" w:rsidP="00E55AEB">
      <w:pPr>
        <w:pStyle w:val="BodyText"/>
      </w:pPr>
    </w:p>
    <w:p w14:paraId="75588683" w14:textId="437DE7E1" w:rsidR="00E55AEB" w:rsidRPr="0032273B" w:rsidRDefault="00E55AEB" w:rsidP="00801325">
      <w:pPr>
        <w:pStyle w:val="BodyText"/>
        <w:jc w:val="center"/>
        <w:rPr>
          <w:b/>
          <w:bCs/>
          <w:sz w:val="44"/>
          <w:szCs w:val="44"/>
        </w:rPr>
      </w:pPr>
      <w:r w:rsidRPr="0032273B">
        <w:rPr>
          <w:b/>
          <w:bCs/>
          <w:sz w:val="44"/>
          <w:szCs w:val="44"/>
        </w:rPr>
        <w:t>Dynamic Care Team Management</w:t>
      </w:r>
    </w:p>
    <w:p w14:paraId="602D3497" w14:textId="071358EF" w:rsidR="00E55AEB" w:rsidRPr="0032273B" w:rsidRDefault="00E55AEB" w:rsidP="00801325">
      <w:pPr>
        <w:pStyle w:val="BodyText"/>
        <w:jc w:val="center"/>
        <w:rPr>
          <w:b/>
          <w:sz w:val="44"/>
          <w:szCs w:val="44"/>
        </w:rPr>
      </w:pPr>
      <w:r w:rsidRPr="0032273B">
        <w:rPr>
          <w:b/>
          <w:bCs/>
          <w:sz w:val="44"/>
          <w:szCs w:val="44"/>
        </w:rPr>
        <w:t>(DCTM)</w:t>
      </w:r>
    </w:p>
    <w:p w14:paraId="690C9117" w14:textId="2234C041" w:rsidR="0087339C" w:rsidRPr="0032273B" w:rsidRDefault="0087339C" w:rsidP="007F4D09">
      <w:pPr>
        <w:pStyle w:val="BodyText"/>
      </w:pPr>
    </w:p>
    <w:p w14:paraId="74AA67A6" w14:textId="7DD7C4BC" w:rsidR="0087339C" w:rsidRPr="0032273B" w:rsidRDefault="00BD10DA" w:rsidP="00801325">
      <w:pPr>
        <w:pStyle w:val="BodyText"/>
        <w:jc w:val="center"/>
      </w:pPr>
      <w:r>
        <w:t>HL7</w:t>
      </w:r>
      <w:r w:rsidRPr="005A373A">
        <w:rPr>
          <w:vertAlign w:val="superscript"/>
        </w:rPr>
        <w:t>®</w:t>
      </w:r>
      <w:r>
        <w:t xml:space="preserve"> </w:t>
      </w:r>
      <w:r w:rsidR="0087339C" w:rsidRPr="0032273B">
        <w:t>FHIR</w:t>
      </w:r>
      <w:r w:rsidR="0087339C" w:rsidRPr="008A3D76">
        <w:rPr>
          <w:vertAlign w:val="superscript"/>
        </w:rPr>
        <w:t>®</w:t>
      </w:r>
      <w:r w:rsidR="0087339C" w:rsidRPr="0032273B">
        <w:t xml:space="preserve"> </w:t>
      </w:r>
      <w:r w:rsidR="009672CF" w:rsidRPr="0032273B">
        <w:t>R4</w:t>
      </w:r>
    </w:p>
    <w:p w14:paraId="48573D32" w14:textId="44ECE2D6" w:rsidR="0087339C" w:rsidRPr="0032273B" w:rsidRDefault="0087339C" w:rsidP="00801325">
      <w:pPr>
        <w:pStyle w:val="BodyText"/>
        <w:jc w:val="center"/>
      </w:pPr>
      <w:r w:rsidRPr="0032273B">
        <w:t>Using Resources at FMM Level 2-</w:t>
      </w:r>
      <w:r w:rsidR="00FC6228" w:rsidRPr="0032273B">
        <w:t>3</w:t>
      </w:r>
    </w:p>
    <w:p w14:paraId="613BBD8E" w14:textId="6A2F568C" w:rsidR="00E55AEB" w:rsidRPr="0032273B" w:rsidRDefault="00E55AEB" w:rsidP="00801325">
      <w:pPr>
        <w:pStyle w:val="BodyText"/>
        <w:jc w:val="center"/>
        <w:rPr>
          <w:b/>
          <w:bCs/>
          <w:sz w:val="44"/>
          <w:szCs w:val="44"/>
        </w:rPr>
      </w:pPr>
      <w:r w:rsidRPr="0032273B">
        <w:rPr>
          <w:b/>
          <w:bCs/>
          <w:sz w:val="44"/>
          <w:szCs w:val="44"/>
        </w:rPr>
        <w:t xml:space="preserve">Rev. </w:t>
      </w:r>
      <w:r w:rsidR="0032273B">
        <w:rPr>
          <w:b/>
          <w:bCs/>
          <w:sz w:val="44"/>
          <w:szCs w:val="44"/>
        </w:rPr>
        <w:t>2.0</w:t>
      </w:r>
      <w:r w:rsidRPr="0032273B">
        <w:rPr>
          <w:b/>
          <w:bCs/>
          <w:sz w:val="44"/>
          <w:szCs w:val="44"/>
        </w:rPr>
        <w:t xml:space="preserve"> – </w:t>
      </w:r>
      <w:r w:rsidR="0032273B">
        <w:rPr>
          <w:b/>
          <w:bCs/>
          <w:sz w:val="44"/>
          <w:szCs w:val="44"/>
        </w:rPr>
        <w:t>Draft for Public Comment</w:t>
      </w:r>
      <w:r w:rsidRPr="0032273B">
        <w:rPr>
          <w:b/>
          <w:bCs/>
          <w:sz w:val="44"/>
          <w:szCs w:val="44"/>
        </w:rPr>
        <w:t xml:space="preserve"> </w:t>
      </w:r>
    </w:p>
    <w:p w14:paraId="35D97B2D" w14:textId="77777777" w:rsidR="00E55AEB" w:rsidRPr="0032273B" w:rsidRDefault="00E55AEB" w:rsidP="00E55AEB"/>
    <w:p w14:paraId="7B583C5E" w14:textId="77777777" w:rsidR="00DF2420" w:rsidRPr="0032273B" w:rsidRDefault="00DF2420" w:rsidP="00E55AEB"/>
    <w:p w14:paraId="4ACD20C0" w14:textId="77777777" w:rsidR="00DF2420" w:rsidRPr="0032273B" w:rsidRDefault="00DF2420" w:rsidP="00E55AEB"/>
    <w:p w14:paraId="735739D9" w14:textId="77777777" w:rsidR="00E55AEB" w:rsidRPr="0032273B" w:rsidRDefault="00E55AEB" w:rsidP="00E55AEB"/>
    <w:p w14:paraId="74533097" w14:textId="4F538419" w:rsidR="00E55AEB" w:rsidRPr="0032273B" w:rsidRDefault="00E55AEB" w:rsidP="00E55AEB">
      <w:pPr>
        <w:pStyle w:val="BodyText"/>
      </w:pPr>
      <w:r w:rsidRPr="0032273B">
        <w:t>Date:</w:t>
      </w:r>
      <w:r w:rsidRPr="0032273B">
        <w:tab/>
      </w:r>
      <w:r w:rsidRPr="0032273B">
        <w:tab/>
      </w:r>
      <w:r w:rsidR="00E33FA9">
        <w:t>December 31, 2019</w:t>
      </w:r>
    </w:p>
    <w:p w14:paraId="367C0D50" w14:textId="77777777" w:rsidR="00E55AEB" w:rsidRPr="0032273B" w:rsidRDefault="00E55AEB" w:rsidP="00E55AEB">
      <w:pPr>
        <w:pStyle w:val="BodyText"/>
      </w:pPr>
      <w:r w:rsidRPr="0032273B">
        <w:t>Author:</w:t>
      </w:r>
      <w:r w:rsidRPr="0032273B">
        <w:tab/>
        <w:t>PCC Technical Committee</w:t>
      </w:r>
    </w:p>
    <w:p w14:paraId="501784A9" w14:textId="77777777" w:rsidR="00E55AEB" w:rsidRPr="0032273B" w:rsidRDefault="00E55AEB" w:rsidP="008A3D76">
      <w:pPr>
        <w:pStyle w:val="BodyText"/>
        <w:spacing w:after="60"/>
      </w:pPr>
      <w:r w:rsidRPr="0032273B">
        <w:t>Email:</w:t>
      </w:r>
      <w:r w:rsidRPr="0032273B">
        <w:tab/>
      </w:r>
      <w:r w:rsidRPr="0032273B">
        <w:tab/>
        <w:t xml:space="preserve">pcc@ihe.net </w:t>
      </w:r>
    </w:p>
    <w:p w14:paraId="60A908A5" w14:textId="77777777" w:rsidR="00E55AEB" w:rsidRPr="0032273B" w:rsidRDefault="00E55AEB" w:rsidP="00E55AEB">
      <w:pPr>
        <w:pStyle w:val="BodyText"/>
      </w:pPr>
    </w:p>
    <w:p w14:paraId="31145295" w14:textId="77777777" w:rsidR="00DF2420" w:rsidRPr="0032273B" w:rsidRDefault="00DF2420" w:rsidP="00E55AEB">
      <w:pPr>
        <w:pStyle w:val="BodyText"/>
      </w:pPr>
    </w:p>
    <w:p w14:paraId="4FBD84B2" w14:textId="77777777" w:rsidR="00E55AEB" w:rsidRPr="0032273B" w:rsidRDefault="00E55AEB" w:rsidP="00E55AEB">
      <w:pPr>
        <w:pStyle w:val="BodyText"/>
        <w:pBdr>
          <w:top w:val="single" w:sz="18" w:space="1" w:color="auto"/>
          <w:left w:val="single" w:sz="18" w:space="4" w:color="auto"/>
          <w:bottom w:val="single" w:sz="18" w:space="1" w:color="auto"/>
          <w:right w:val="single" w:sz="18" w:space="4" w:color="auto"/>
        </w:pBdr>
        <w:spacing w:line="276" w:lineRule="auto"/>
        <w:jc w:val="center"/>
      </w:pPr>
      <w:r w:rsidRPr="0032273B">
        <w:rPr>
          <w:b/>
        </w:rPr>
        <w:t xml:space="preserve">Please verify you have the most recent version of this document. </w:t>
      </w:r>
      <w:r w:rsidRPr="0032273B">
        <w:t xml:space="preserve">See </w:t>
      </w:r>
      <w:hyperlink r:id="rId9" w:history="1">
        <w:r w:rsidRPr="0032273B">
          <w:rPr>
            <w:rStyle w:val="Hyperlink"/>
          </w:rPr>
          <w:t>here</w:t>
        </w:r>
      </w:hyperlink>
      <w:r w:rsidRPr="0032273B">
        <w:t xml:space="preserve"> for Trial Implementation and Final Text versions and </w:t>
      </w:r>
      <w:hyperlink r:id="rId10" w:history="1">
        <w:r w:rsidRPr="0032273B">
          <w:rPr>
            <w:rStyle w:val="Hyperlink"/>
          </w:rPr>
          <w:t>here</w:t>
        </w:r>
      </w:hyperlink>
      <w:r w:rsidRPr="0032273B">
        <w:t xml:space="preserve"> for Public Comment versions.</w:t>
      </w:r>
    </w:p>
    <w:p w14:paraId="2BB9D0C9" w14:textId="18AB2101" w:rsidR="00CF283F" w:rsidRPr="0032273B" w:rsidRDefault="009D125C" w:rsidP="00EF4F28">
      <w:pPr>
        <w:pStyle w:val="BodyText"/>
      </w:pPr>
      <w:r w:rsidRPr="0032273B">
        <w:br w:type="page"/>
      </w:r>
      <w:r w:rsidR="00A875FF" w:rsidRPr="0032273B">
        <w:rPr>
          <w:rFonts w:ascii="Arial" w:hAnsi="Arial"/>
          <w:b/>
          <w:kern w:val="28"/>
          <w:sz w:val="28"/>
        </w:rPr>
        <w:lastRenderedPageBreak/>
        <w:t>Foreword</w:t>
      </w:r>
    </w:p>
    <w:p w14:paraId="08A96372" w14:textId="4DFBA174" w:rsidR="00E55AEB" w:rsidRPr="0032273B" w:rsidRDefault="00E55AEB" w:rsidP="00E55AEB">
      <w:pPr>
        <w:pStyle w:val="BodyText"/>
      </w:pPr>
      <w:r w:rsidRPr="0032273B">
        <w:t>This is a supplement to the IHE Patient Care Coordination Technical Framework V11.0. Each supplement undergoes a process of public comment and trial implementation before being incorporated into the volumes of the Technical Frameworks.</w:t>
      </w:r>
    </w:p>
    <w:p w14:paraId="1D0EF33B" w14:textId="71020708" w:rsidR="0032273B" w:rsidRPr="009D2D0F" w:rsidRDefault="0032273B" w:rsidP="0032273B">
      <w:pPr>
        <w:pStyle w:val="BodyText"/>
      </w:pPr>
      <w:r w:rsidRPr="009D2D0F">
        <w:t xml:space="preserve">This supplement is published on </w:t>
      </w:r>
      <w:r w:rsidR="00E33FA9">
        <w:t>December 31, 2019</w:t>
      </w:r>
      <w:r w:rsidRPr="009D2D0F">
        <w:t xml:space="preserve"> for public comment. Comments are invited and can be submitted at </w:t>
      </w:r>
      <w:hyperlink r:id="rId11" w:history="1">
        <w:r w:rsidRPr="009D2D0F">
          <w:rPr>
            <w:rStyle w:val="Hyperlink"/>
          </w:rPr>
          <w:t>http://www.ihe.net/PCC_Public_Comments</w:t>
        </w:r>
      </w:hyperlink>
      <w:r w:rsidRPr="009D2D0F">
        <w:t xml:space="preserve">. In order to be considered in development of the trial implementation version of the supplement, comments must be received by </w:t>
      </w:r>
      <w:r w:rsidR="00E33FA9">
        <w:t>January 30, 2020</w:t>
      </w:r>
      <w:r w:rsidRPr="009D2D0F">
        <w:t xml:space="preserve">. </w:t>
      </w:r>
    </w:p>
    <w:p w14:paraId="1650DBD3" w14:textId="77777777" w:rsidR="00E55AEB" w:rsidRPr="0032273B" w:rsidRDefault="00E55AEB" w:rsidP="00E55AEB">
      <w:pPr>
        <w:pStyle w:val="BodyText"/>
      </w:pPr>
      <w:r w:rsidRPr="0032273B">
        <w:t xml:space="preserve">This supplement describes changes to the existing technical framework documents. </w:t>
      </w:r>
    </w:p>
    <w:p w14:paraId="370DF4D6" w14:textId="77777777" w:rsidR="00E55AEB" w:rsidRPr="0032273B" w:rsidRDefault="00E55AEB" w:rsidP="00E55AEB">
      <w:pPr>
        <w:pStyle w:val="BodyText"/>
      </w:pPr>
      <w:r w:rsidRPr="0032273B">
        <w:t>“Boxed” instructions like the sample below indicate to the Volume Editor how to integrate the relevant section(s) into the relevant Technical Framework volume.</w:t>
      </w:r>
    </w:p>
    <w:p w14:paraId="2D767EA6" w14:textId="77777777" w:rsidR="00E55AEB" w:rsidRPr="0032273B" w:rsidRDefault="00E55AEB" w:rsidP="00E55AEB">
      <w:pPr>
        <w:pStyle w:val="EditorInstructions"/>
      </w:pPr>
      <w:r w:rsidRPr="0032273B">
        <w:t>Amend Section X.X by the following:</w:t>
      </w:r>
    </w:p>
    <w:p w14:paraId="35E57608" w14:textId="77777777" w:rsidR="00E55AEB" w:rsidRPr="0032273B" w:rsidRDefault="00E55AEB" w:rsidP="00E55AEB">
      <w:pPr>
        <w:pStyle w:val="BodyText"/>
      </w:pPr>
      <w:r w:rsidRPr="0032273B">
        <w:t xml:space="preserve">Where the amendment adds text, make the added text </w:t>
      </w:r>
      <w:r w:rsidRPr="0032273B">
        <w:rPr>
          <w:rStyle w:val="InsertText"/>
        </w:rPr>
        <w:t>bold underline</w:t>
      </w:r>
      <w:r w:rsidRPr="0032273B">
        <w:t xml:space="preserve">. Where the amendment removes text, make the removed text </w:t>
      </w:r>
      <w:r w:rsidRPr="0032273B">
        <w:rPr>
          <w:rStyle w:val="DeleteText"/>
        </w:rPr>
        <w:t>bold strikethrough</w:t>
      </w:r>
      <w:r w:rsidRPr="0032273B">
        <w:t>. When entire new sections are added, introduce with editor’s instructions to “add new text” or similar, which for readability are not bolded or underlined.</w:t>
      </w:r>
    </w:p>
    <w:p w14:paraId="3EEDCE93" w14:textId="77777777" w:rsidR="00E55AEB" w:rsidRPr="0032273B" w:rsidRDefault="00E55AEB" w:rsidP="00E55AEB">
      <w:pPr>
        <w:pStyle w:val="BodyText"/>
      </w:pPr>
    </w:p>
    <w:p w14:paraId="441AA3AF" w14:textId="3BE21CC4" w:rsidR="00E55AEB" w:rsidRPr="0032273B" w:rsidRDefault="00E55AEB" w:rsidP="00E55AEB">
      <w:pPr>
        <w:pStyle w:val="BodyText"/>
      </w:pPr>
      <w:r w:rsidRPr="0032273B">
        <w:t xml:space="preserve">General information about IHE can be found at </w:t>
      </w:r>
      <w:hyperlink r:id="rId12" w:history="1">
        <w:r w:rsidRPr="0032273B">
          <w:rPr>
            <w:rStyle w:val="Hyperlink"/>
          </w:rPr>
          <w:t>http://ihe.net</w:t>
        </w:r>
      </w:hyperlink>
      <w:r w:rsidRPr="0032273B">
        <w:t>.</w:t>
      </w:r>
    </w:p>
    <w:p w14:paraId="4D0658F3" w14:textId="6C765B73" w:rsidR="00E55AEB" w:rsidRPr="0032273B" w:rsidRDefault="00E55AEB" w:rsidP="00E55AEB">
      <w:pPr>
        <w:pStyle w:val="BodyText"/>
      </w:pPr>
      <w:r w:rsidRPr="0032273B">
        <w:t xml:space="preserve">Information about the IHE Patient Care Coordination domain can be found at </w:t>
      </w:r>
      <w:hyperlink r:id="rId13" w:history="1">
        <w:r w:rsidRPr="0032273B">
          <w:rPr>
            <w:rStyle w:val="Hyperlink"/>
          </w:rPr>
          <w:t>http://ihe.net/IHE_Domains</w:t>
        </w:r>
      </w:hyperlink>
      <w:r w:rsidRPr="0032273B">
        <w:t>.</w:t>
      </w:r>
    </w:p>
    <w:p w14:paraId="078F3D18" w14:textId="139F393A" w:rsidR="00E55AEB" w:rsidRPr="0032273B" w:rsidRDefault="00E55AEB" w:rsidP="00E55AEB">
      <w:pPr>
        <w:pStyle w:val="BodyText"/>
      </w:pPr>
      <w:r w:rsidRPr="0032273B">
        <w:t xml:space="preserve">Information about the organization of IHE Technical Frameworks and Supplements and the process used to create them can be found at </w:t>
      </w:r>
      <w:hyperlink r:id="rId14" w:history="1">
        <w:r w:rsidRPr="0032273B">
          <w:rPr>
            <w:rStyle w:val="Hyperlink"/>
          </w:rPr>
          <w:t>http://ihe.net/IHE_Process</w:t>
        </w:r>
      </w:hyperlink>
      <w:r w:rsidRPr="0032273B">
        <w:t xml:space="preserve"> and </w:t>
      </w:r>
      <w:hyperlink r:id="rId15" w:history="1">
        <w:r w:rsidRPr="0032273B">
          <w:rPr>
            <w:rStyle w:val="Hyperlink"/>
          </w:rPr>
          <w:t>http://ihe.net/Profiles</w:t>
        </w:r>
      </w:hyperlink>
      <w:r w:rsidRPr="0032273B">
        <w:t>.</w:t>
      </w:r>
    </w:p>
    <w:p w14:paraId="1D277AE4" w14:textId="5E630FA7" w:rsidR="00E55AEB" w:rsidRPr="0032273B" w:rsidRDefault="00E55AEB" w:rsidP="00E55AEB">
      <w:pPr>
        <w:pStyle w:val="BodyText"/>
      </w:pPr>
      <w:r w:rsidRPr="0032273B">
        <w:t xml:space="preserve">The current version of the IHE </w:t>
      </w:r>
      <w:r w:rsidR="003C4E36" w:rsidRPr="0032273B">
        <w:t>Patient Care Coordination</w:t>
      </w:r>
      <w:r w:rsidRPr="0032273B">
        <w:t xml:space="preserve"> Technical Framework can be found at </w:t>
      </w:r>
      <w:hyperlink r:id="rId16" w:history="1">
        <w:r w:rsidR="00811D39" w:rsidRPr="0032273B">
          <w:rPr>
            <w:rStyle w:val="Hyperlink"/>
          </w:rPr>
          <w:t>http://ihe.net/Technical_Frameworks</w:t>
        </w:r>
      </w:hyperlink>
      <w:r w:rsidRPr="0032273B">
        <w:t>.</w:t>
      </w:r>
    </w:p>
    <w:p w14:paraId="7F0D60CE" w14:textId="77777777" w:rsidR="00BE5916" w:rsidRPr="0032273B" w:rsidRDefault="00BE5916" w:rsidP="000470A5">
      <w:pPr>
        <w:pStyle w:val="BodyText"/>
      </w:pPr>
    </w:p>
    <w:p w14:paraId="3F47BFA3" w14:textId="3FC241EA" w:rsidR="000D4ED7" w:rsidRPr="0032273B" w:rsidRDefault="000D4ED7" w:rsidP="007F4D09">
      <w:pPr>
        <w:pStyle w:val="BodyText"/>
      </w:pPr>
    </w:p>
    <w:p w14:paraId="289F91BA" w14:textId="77777777" w:rsidR="000D4ED7" w:rsidRPr="0032273B" w:rsidRDefault="000D4ED7" w:rsidP="00F913D7"/>
    <w:p w14:paraId="6588A944" w14:textId="77777777" w:rsidR="000D4ED7" w:rsidRPr="0032273B" w:rsidRDefault="000D4ED7" w:rsidP="00F913D7"/>
    <w:p w14:paraId="12F9AE91" w14:textId="77777777" w:rsidR="000D4ED7" w:rsidRPr="0032273B" w:rsidRDefault="000D4ED7" w:rsidP="00F913D7"/>
    <w:p w14:paraId="2170B1F2" w14:textId="77777777" w:rsidR="000D4ED7" w:rsidRPr="0032273B" w:rsidRDefault="000D4ED7" w:rsidP="00F913D7"/>
    <w:p w14:paraId="4452BB04" w14:textId="77777777" w:rsidR="000D4ED7" w:rsidRPr="0032273B" w:rsidRDefault="000D4ED7" w:rsidP="00F913D7"/>
    <w:p w14:paraId="1A677199" w14:textId="34DD697C" w:rsidR="000D4ED7" w:rsidRPr="0032273B" w:rsidRDefault="000D4ED7" w:rsidP="007F4D09">
      <w:pPr>
        <w:pStyle w:val="BodyText"/>
      </w:pPr>
    </w:p>
    <w:p w14:paraId="2D249C81" w14:textId="629E490E" w:rsidR="000D4ED7" w:rsidRPr="0032273B" w:rsidRDefault="000D4ED7" w:rsidP="00F913D7">
      <w:pPr>
        <w:pStyle w:val="BodyText"/>
        <w:tabs>
          <w:tab w:val="left" w:pos="1005"/>
        </w:tabs>
      </w:pPr>
    </w:p>
    <w:p w14:paraId="17B9D289" w14:textId="77777777" w:rsidR="00D85A7B" w:rsidRPr="0032273B" w:rsidRDefault="009813A1" w:rsidP="007F4D09">
      <w:pPr>
        <w:pStyle w:val="BodyText"/>
      </w:pPr>
      <w:r w:rsidRPr="0032273B">
        <w:br w:type="page"/>
      </w:r>
      <w:r w:rsidR="00D85A7B" w:rsidRPr="0032273B">
        <w:rPr>
          <w:b/>
        </w:rPr>
        <w:lastRenderedPageBreak/>
        <w:t>C</w:t>
      </w:r>
      <w:r w:rsidR="00060D78" w:rsidRPr="0032273B">
        <w:rPr>
          <w:b/>
        </w:rPr>
        <w:t>ONTENTS</w:t>
      </w:r>
    </w:p>
    <w:p w14:paraId="3E8FB358" w14:textId="77777777" w:rsidR="004D69C3" w:rsidRPr="0032273B" w:rsidRDefault="004D69C3" w:rsidP="00597DB2"/>
    <w:p w14:paraId="5B6FB54B" w14:textId="065FCAB4" w:rsidR="00113146" w:rsidRDefault="00CF508D">
      <w:pPr>
        <w:pStyle w:val="TOC1"/>
        <w:rPr>
          <w:rFonts w:asciiTheme="minorHAnsi" w:eastAsiaTheme="minorEastAsia" w:hAnsiTheme="minorHAnsi" w:cstheme="minorBidi"/>
          <w:noProof/>
          <w:sz w:val="22"/>
          <w:szCs w:val="22"/>
        </w:rPr>
      </w:pPr>
      <w:r w:rsidRPr="0032273B">
        <w:fldChar w:fldCharType="begin"/>
      </w:r>
      <w:r w:rsidRPr="0032273B">
        <w:instrText xml:space="preserve"> TOC \o "2-7" \h \z \t "Heading 1,1,Appendix Heading 2,2,Appendix Heading 1,1,Appendix Heading 3,3,Glossary,1,Part Title,1" </w:instrText>
      </w:r>
      <w:r w:rsidRPr="0032273B">
        <w:fldChar w:fldCharType="separate"/>
      </w:r>
      <w:hyperlink w:anchor="_Toc28680914" w:history="1">
        <w:r w:rsidR="00113146" w:rsidRPr="00442981">
          <w:rPr>
            <w:rStyle w:val="Hyperlink"/>
            <w:noProof/>
          </w:rPr>
          <w:t>Introduction to this Supplement</w:t>
        </w:r>
        <w:r w:rsidR="00113146">
          <w:rPr>
            <w:noProof/>
            <w:webHidden/>
          </w:rPr>
          <w:tab/>
        </w:r>
        <w:r w:rsidR="00113146">
          <w:rPr>
            <w:noProof/>
            <w:webHidden/>
          </w:rPr>
          <w:fldChar w:fldCharType="begin"/>
        </w:r>
        <w:r w:rsidR="00113146">
          <w:rPr>
            <w:noProof/>
            <w:webHidden/>
          </w:rPr>
          <w:instrText xml:space="preserve"> PAGEREF _Toc28680914 \h </w:instrText>
        </w:r>
        <w:r w:rsidR="00113146">
          <w:rPr>
            <w:noProof/>
            <w:webHidden/>
          </w:rPr>
        </w:r>
        <w:r w:rsidR="00113146">
          <w:rPr>
            <w:noProof/>
            <w:webHidden/>
          </w:rPr>
          <w:fldChar w:fldCharType="separate"/>
        </w:r>
        <w:r w:rsidR="00FB6D4F">
          <w:rPr>
            <w:noProof/>
            <w:webHidden/>
          </w:rPr>
          <w:t>6</w:t>
        </w:r>
        <w:r w:rsidR="00113146">
          <w:rPr>
            <w:noProof/>
            <w:webHidden/>
          </w:rPr>
          <w:fldChar w:fldCharType="end"/>
        </w:r>
      </w:hyperlink>
    </w:p>
    <w:p w14:paraId="678ADEFA" w14:textId="78883B0F" w:rsidR="00113146" w:rsidRDefault="00113146">
      <w:pPr>
        <w:pStyle w:val="TOC2"/>
        <w:rPr>
          <w:rFonts w:asciiTheme="minorHAnsi" w:eastAsiaTheme="minorEastAsia" w:hAnsiTheme="minorHAnsi" w:cstheme="minorBidi"/>
          <w:noProof/>
          <w:sz w:val="22"/>
          <w:szCs w:val="22"/>
        </w:rPr>
      </w:pPr>
      <w:hyperlink w:anchor="_Toc28680915" w:history="1">
        <w:r w:rsidRPr="00442981">
          <w:rPr>
            <w:rStyle w:val="Hyperlink"/>
            <w:noProof/>
          </w:rPr>
          <w:t>Open Issues and Questions</w:t>
        </w:r>
        <w:r>
          <w:rPr>
            <w:noProof/>
            <w:webHidden/>
          </w:rPr>
          <w:tab/>
        </w:r>
        <w:r>
          <w:rPr>
            <w:noProof/>
            <w:webHidden/>
          </w:rPr>
          <w:fldChar w:fldCharType="begin"/>
        </w:r>
        <w:r>
          <w:rPr>
            <w:noProof/>
            <w:webHidden/>
          </w:rPr>
          <w:instrText xml:space="preserve"> PAGEREF _Toc28680915 \h </w:instrText>
        </w:r>
        <w:r>
          <w:rPr>
            <w:noProof/>
            <w:webHidden/>
          </w:rPr>
        </w:r>
        <w:r>
          <w:rPr>
            <w:noProof/>
            <w:webHidden/>
          </w:rPr>
          <w:fldChar w:fldCharType="separate"/>
        </w:r>
        <w:r w:rsidR="00FB6D4F">
          <w:rPr>
            <w:noProof/>
            <w:webHidden/>
          </w:rPr>
          <w:t>7</w:t>
        </w:r>
        <w:r>
          <w:rPr>
            <w:noProof/>
            <w:webHidden/>
          </w:rPr>
          <w:fldChar w:fldCharType="end"/>
        </w:r>
      </w:hyperlink>
    </w:p>
    <w:p w14:paraId="559909C4" w14:textId="6FE8D750" w:rsidR="00113146" w:rsidRDefault="00113146">
      <w:pPr>
        <w:pStyle w:val="TOC2"/>
        <w:rPr>
          <w:rFonts w:asciiTheme="minorHAnsi" w:eastAsiaTheme="minorEastAsia" w:hAnsiTheme="minorHAnsi" w:cstheme="minorBidi"/>
          <w:noProof/>
          <w:sz w:val="22"/>
          <w:szCs w:val="22"/>
        </w:rPr>
      </w:pPr>
      <w:hyperlink w:anchor="_Toc28680916" w:history="1">
        <w:r w:rsidRPr="00442981">
          <w:rPr>
            <w:rStyle w:val="Hyperlink"/>
            <w:noProof/>
          </w:rPr>
          <w:t>Closed Issues</w:t>
        </w:r>
        <w:r>
          <w:rPr>
            <w:noProof/>
            <w:webHidden/>
          </w:rPr>
          <w:tab/>
        </w:r>
        <w:r>
          <w:rPr>
            <w:noProof/>
            <w:webHidden/>
          </w:rPr>
          <w:fldChar w:fldCharType="begin"/>
        </w:r>
        <w:r>
          <w:rPr>
            <w:noProof/>
            <w:webHidden/>
          </w:rPr>
          <w:instrText xml:space="preserve"> PAGEREF _Toc28680916 \h </w:instrText>
        </w:r>
        <w:r>
          <w:rPr>
            <w:noProof/>
            <w:webHidden/>
          </w:rPr>
        </w:r>
        <w:r>
          <w:rPr>
            <w:noProof/>
            <w:webHidden/>
          </w:rPr>
          <w:fldChar w:fldCharType="separate"/>
        </w:r>
        <w:r w:rsidR="00FB6D4F">
          <w:rPr>
            <w:noProof/>
            <w:webHidden/>
          </w:rPr>
          <w:t>7</w:t>
        </w:r>
        <w:r>
          <w:rPr>
            <w:noProof/>
            <w:webHidden/>
          </w:rPr>
          <w:fldChar w:fldCharType="end"/>
        </w:r>
      </w:hyperlink>
    </w:p>
    <w:p w14:paraId="6B188216" w14:textId="01124C80" w:rsidR="00113146" w:rsidRDefault="00113146">
      <w:pPr>
        <w:pStyle w:val="TOC1"/>
        <w:rPr>
          <w:rFonts w:asciiTheme="minorHAnsi" w:eastAsiaTheme="minorEastAsia" w:hAnsiTheme="minorHAnsi" w:cstheme="minorBidi"/>
          <w:noProof/>
          <w:sz w:val="22"/>
          <w:szCs w:val="22"/>
        </w:rPr>
      </w:pPr>
      <w:hyperlink w:anchor="_Toc28680917" w:history="1">
        <w:r w:rsidRPr="00442981">
          <w:rPr>
            <w:rStyle w:val="Hyperlink"/>
            <w:noProof/>
          </w:rPr>
          <w:t>General Introduction</w:t>
        </w:r>
        <w:r>
          <w:rPr>
            <w:noProof/>
            <w:webHidden/>
          </w:rPr>
          <w:tab/>
        </w:r>
        <w:r>
          <w:rPr>
            <w:noProof/>
            <w:webHidden/>
          </w:rPr>
          <w:fldChar w:fldCharType="begin"/>
        </w:r>
        <w:r>
          <w:rPr>
            <w:noProof/>
            <w:webHidden/>
          </w:rPr>
          <w:instrText xml:space="preserve"> PAGEREF _Toc28680917 \h </w:instrText>
        </w:r>
        <w:r>
          <w:rPr>
            <w:noProof/>
            <w:webHidden/>
          </w:rPr>
        </w:r>
        <w:r>
          <w:rPr>
            <w:noProof/>
            <w:webHidden/>
          </w:rPr>
          <w:fldChar w:fldCharType="separate"/>
        </w:r>
        <w:r w:rsidR="00FB6D4F">
          <w:rPr>
            <w:noProof/>
            <w:webHidden/>
          </w:rPr>
          <w:t>10</w:t>
        </w:r>
        <w:r>
          <w:rPr>
            <w:noProof/>
            <w:webHidden/>
          </w:rPr>
          <w:fldChar w:fldCharType="end"/>
        </w:r>
      </w:hyperlink>
    </w:p>
    <w:p w14:paraId="264376B0" w14:textId="22636E76" w:rsidR="00113146" w:rsidRDefault="00113146">
      <w:pPr>
        <w:pStyle w:val="TOC1"/>
        <w:rPr>
          <w:rFonts w:asciiTheme="minorHAnsi" w:eastAsiaTheme="minorEastAsia" w:hAnsiTheme="minorHAnsi" w:cstheme="minorBidi"/>
          <w:noProof/>
          <w:sz w:val="22"/>
          <w:szCs w:val="22"/>
        </w:rPr>
      </w:pPr>
      <w:hyperlink w:anchor="_Toc28680918" w:history="1">
        <w:r w:rsidRPr="00442981">
          <w:rPr>
            <w:rStyle w:val="Hyperlink"/>
            <w:noProof/>
          </w:rPr>
          <w:t>Appendix A – Actor Summary Definitions</w:t>
        </w:r>
        <w:r>
          <w:rPr>
            <w:noProof/>
            <w:webHidden/>
          </w:rPr>
          <w:tab/>
        </w:r>
        <w:r>
          <w:rPr>
            <w:noProof/>
            <w:webHidden/>
          </w:rPr>
          <w:fldChar w:fldCharType="begin"/>
        </w:r>
        <w:r>
          <w:rPr>
            <w:noProof/>
            <w:webHidden/>
          </w:rPr>
          <w:instrText xml:space="preserve"> PAGEREF _Toc28680918 \h </w:instrText>
        </w:r>
        <w:r>
          <w:rPr>
            <w:noProof/>
            <w:webHidden/>
          </w:rPr>
        </w:r>
        <w:r>
          <w:rPr>
            <w:noProof/>
            <w:webHidden/>
          </w:rPr>
          <w:fldChar w:fldCharType="separate"/>
        </w:r>
        <w:r w:rsidR="00FB6D4F">
          <w:rPr>
            <w:noProof/>
            <w:webHidden/>
          </w:rPr>
          <w:t>10</w:t>
        </w:r>
        <w:r>
          <w:rPr>
            <w:noProof/>
            <w:webHidden/>
          </w:rPr>
          <w:fldChar w:fldCharType="end"/>
        </w:r>
      </w:hyperlink>
    </w:p>
    <w:p w14:paraId="052CF89C" w14:textId="223F68DC" w:rsidR="00113146" w:rsidRDefault="00113146">
      <w:pPr>
        <w:pStyle w:val="TOC1"/>
        <w:rPr>
          <w:rFonts w:asciiTheme="minorHAnsi" w:eastAsiaTheme="minorEastAsia" w:hAnsiTheme="minorHAnsi" w:cstheme="minorBidi"/>
          <w:noProof/>
          <w:sz w:val="22"/>
          <w:szCs w:val="22"/>
        </w:rPr>
      </w:pPr>
      <w:hyperlink w:anchor="_Toc28680919" w:history="1">
        <w:r w:rsidRPr="00442981">
          <w:rPr>
            <w:rStyle w:val="Hyperlink"/>
            <w:noProof/>
          </w:rPr>
          <w:t>Appendix B – Transaction Summary Definitions</w:t>
        </w:r>
        <w:r>
          <w:rPr>
            <w:noProof/>
            <w:webHidden/>
          </w:rPr>
          <w:tab/>
        </w:r>
        <w:r>
          <w:rPr>
            <w:noProof/>
            <w:webHidden/>
          </w:rPr>
          <w:fldChar w:fldCharType="begin"/>
        </w:r>
        <w:r>
          <w:rPr>
            <w:noProof/>
            <w:webHidden/>
          </w:rPr>
          <w:instrText xml:space="preserve"> PAGEREF _Toc28680919 \h </w:instrText>
        </w:r>
        <w:r>
          <w:rPr>
            <w:noProof/>
            <w:webHidden/>
          </w:rPr>
        </w:r>
        <w:r>
          <w:rPr>
            <w:noProof/>
            <w:webHidden/>
          </w:rPr>
          <w:fldChar w:fldCharType="separate"/>
        </w:r>
        <w:r w:rsidR="00FB6D4F">
          <w:rPr>
            <w:noProof/>
            <w:webHidden/>
          </w:rPr>
          <w:t>10</w:t>
        </w:r>
        <w:r>
          <w:rPr>
            <w:noProof/>
            <w:webHidden/>
          </w:rPr>
          <w:fldChar w:fldCharType="end"/>
        </w:r>
      </w:hyperlink>
    </w:p>
    <w:p w14:paraId="294A34C4" w14:textId="08140D31" w:rsidR="00113146" w:rsidRDefault="00113146">
      <w:pPr>
        <w:pStyle w:val="TOC1"/>
        <w:rPr>
          <w:rFonts w:asciiTheme="minorHAnsi" w:eastAsiaTheme="minorEastAsia" w:hAnsiTheme="minorHAnsi" w:cstheme="minorBidi"/>
          <w:noProof/>
          <w:sz w:val="22"/>
          <w:szCs w:val="22"/>
        </w:rPr>
      </w:pPr>
      <w:hyperlink w:anchor="_Toc28680920" w:history="1">
        <w:r w:rsidRPr="00442981">
          <w:rPr>
            <w:rStyle w:val="Hyperlink"/>
            <w:noProof/>
          </w:rPr>
          <w:t>Glossary</w:t>
        </w:r>
        <w:r>
          <w:rPr>
            <w:noProof/>
            <w:webHidden/>
          </w:rPr>
          <w:tab/>
        </w:r>
        <w:r>
          <w:rPr>
            <w:noProof/>
            <w:webHidden/>
          </w:rPr>
          <w:fldChar w:fldCharType="begin"/>
        </w:r>
        <w:r>
          <w:rPr>
            <w:noProof/>
            <w:webHidden/>
          </w:rPr>
          <w:instrText xml:space="preserve"> PAGEREF _Toc28680920 \h </w:instrText>
        </w:r>
        <w:r>
          <w:rPr>
            <w:noProof/>
            <w:webHidden/>
          </w:rPr>
        </w:r>
        <w:r>
          <w:rPr>
            <w:noProof/>
            <w:webHidden/>
          </w:rPr>
          <w:fldChar w:fldCharType="separate"/>
        </w:r>
        <w:r w:rsidR="00FB6D4F">
          <w:rPr>
            <w:noProof/>
            <w:webHidden/>
          </w:rPr>
          <w:t>10</w:t>
        </w:r>
        <w:r>
          <w:rPr>
            <w:noProof/>
            <w:webHidden/>
          </w:rPr>
          <w:fldChar w:fldCharType="end"/>
        </w:r>
      </w:hyperlink>
    </w:p>
    <w:p w14:paraId="1ED7109B" w14:textId="166D5AA9" w:rsidR="00113146" w:rsidRPr="008A3D76" w:rsidRDefault="00113146">
      <w:pPr>
        <w:pStyle w:val="TOC1"/>
        <w:rPr>
          <w:rFonts w:asciiTheme="minorHAnsi" w:eastAsiaTheme="minorEastAsia" w:hAnsiTheme="minorHAnsi" w:cstheme="minorBidi"/>
          <w:b/>
          <w:bCs/>
          <w:noProof/>
          <w:sz w:val="22"/>
          <w:szCs w:val="22"/>
        </w:rPr>
      </w:pPr>
      <w:hyperlink w:anchor="_Toc28680921" w:history="1">
        <w:r w:rsidRPr="008A3D76">
          <w:rPr>
            <w:rStyle w:val="Hyperlink"/>
            <w:b/>
            <w:bCs/>
            <w:noProof/>
          </w:rPr>
          <w:t>Volume 1 – Profiles</w:t>
        </w:r>
        <w:r w:rsidRPr="008A3D76">
          <w:rPr>
            <w:b/>
            <w:bCs/>
            <w:noProof/>
            <w:webHidden/>
          </w:rPr>
          <w:tab/>
        </w:r>
        <w:r w:rsidRPr="008A3D76">
          <w:rPr>
            <w:b/>
            <w:bCs/>
            <w:noProof/>
            <w:webHidden/>
          </w:rPr>
          <w:fldChar w:fldCharType="begin"/>
        </w:r>
        <w:r w:rsidRPr="008A3D76">
          <w:rPr>
            <w:b/>
            <w:bCs/>
            <w:noProof/>
            <w:webHidden/>
          </w:rPr>
          <w:instrText xml:space="preserve"> PAGEREF _Toc28680921 \h </w:instrText>
        </w:r>
        <w:r w:rsidRPr="008A3D76">
          <w:rPr>
            <w:b/>
            <w:bCs/>
            <w:noProof/>
            <w:webHidden/>
          </w:rPr>
        </w:r>
        <w:r w:rsidRPr="008A3D76">
          <w:rPr>
            <w:b/>
            <w:bCs/>
            <w:noProof/>
            <w:webHidden/>
          </w:rPr>
          <w:fldChar w:fldCharType="separate"/>
        </w:r>
        <w:r w:rsidR="00FB6D4F">
          <w:rPr>
            <w:b/>
            <w:bCs/>
            <w:noProof/>
            <w:webHidden/>
          </w:rPr>
          <w:t>13</w:t>
        </w:r>
        <w:r w:rsidRPr="008A3D76">
          <w:rPr>
            <w:b/>
            <w:bCs/>
            <w:noProof/>
            <w:webHidden/>
          </w:rPr>
          <w:fldChar w:fldCharType="end"/>
        </w:r>
      </w:hyperlink>
    </w:p>
    <w:p w14:paraId="3BA4D623" w14:textId="6A7FF54F" w:rsidR="00113146" w:rsidRDefault="00113146">
      <w:pPr>
        <w:pStyle w:val="TOC2"/>
        <w:rPr>
          <w:rFonts w:asciiTheme="minorHAnsi" w:eastAsiaTheme="minorEastAsia" w:hAnsiTheme="minorHAnsi" w:cstheme="minorBidi"/>
          <w:noProof/>
          <w:sz w:val="22"/>
          <w:szCs w:val="22"/>
        </w:rPr>
      </w:pPr>
      <w:hyperlink w:anchor="_Toc28680922" w:history="1">
        <w:r w:rsidRPr="00442981">
          <w:rPr>
            <w:rStyle w:val="Hyperlink"/>
            <w:noProof/>
          </w:rPr>
          <w:t>Copyright Licenses</w:t>
        </w:r>
        <w:r>
          <w:rPr>
            <w:noProof/>
            <w:webHidden/>
          </w:rPr>
          <w:tab/>
        </w:r>
        <w:r>
          <w:rPr>
            <w:noProof/>
            <w:webHidden/>
          </w:rPr>
          <w:fldChar w:fldCharType="begin"/>
        </w:r>
        <w:r>
          <w:rPr>
            <w:noProof/>
            <w:webHidden/>
          </w:rPr>
          <w:instrText xml:space="preserve"> PAGEREF _Toc28680922 \h </w:instrText>
        </w:r>
        <w:r>
          <w:rPr>
            <w:noProof/>
            <w:webHidden/>
          </w:rPr>
        </w:r>
        <w:r>
          <w:rPr>
            <w:noProof/>
            <w:webHidden/>
          </w:rPr>
          <w:fldChar w:fldCharType="separate"/>
        </w:r>
        <w:r w:rsidR="00FB6D4F">
          <w:rPr>
            <w:noProof/>
            <w:webHidden/>
          </w:rPr>
          <w:t>13</w:t>
        </w:r>
        <w:r>
          <w:rPr>
            <w:noProof/>
            <w:webHidden/>
          </w:rPr>
          <w:fldChar w:fldCharType="end"/>
        </w:r>
      </w:hyperlink>
    </w:p>
    <w:p w14:paraId="3DB7CFA9" w14:textId="47DA2DC7" w:rsidR="00113146" w:rsidRDefault="00113146">
      <w:pPr>
        <w:pStyle w:val="TOC2"/>
        <w:rPr>
          <w:rFonts w:asciiTheme="minorHAnsi" w:eastAsiaTheme="minorEastAsia" w:hAnsiTheme="minorHAnsi" w:cstheme="minorBidi"/>
          <w:noProof/>
          <w:sz w:val="22"/>
          <w:szCs w:val="22"/>
        </w:rPr>
      </w:pPr>
      <w:hyperlink w:anchor="_Toc28680923" w:history="1">
        <w:r w:rsidRPr="00442981">
          <w:rPr>
            <w:rStyle w:val="Hyperlink"/>
            <w:noProof/>
          </w:rPr>
          <w:t>Domain-specific additions</w:t>
        </w:r>
        <w:r>
          <w:rPr>
            <w:noProof/>
            <w:webHidden/>
          </w:rPr>
          <w:tab/>
        </w:r>
        <w:r>
          <w:rPr>
            <w:noProof/>
            <w:webHidden/>
          </w:rPr>
          <w:fldChar w:fldCharType="begin"/>
        </w:r>
        <w:r>
          <w:rPr>
            <w:noProof/>
            <w:webHidden/>
          </w:rPr>
          <w:instrText xml:space="preserve"> PAGEREF _Toc28680923 \h </w:instrText>
        </w:r>
        <w:r>
          <w:rPr>
            <w:noProof/>
            <w:webHidden/>
          </w:rPr>
        </w:r>
        <w:r>
          <w:rPr>
            <w:noProof/>
            <w:webHidden/>
          </w:rPr>
          <w:fldChar w:fldCharType="separate"/>
        </w:r>
        <w:r w:rsidR="00FB6D4F">
          <w:rPr>
            <w:noProof/>
            <w:webHidden/>
          </w:rPr>
          <w:t>13</w:t>
        </w:r>
        <w:r>
          <w:rPr>
            <w:noProof/>
            <w:webHidden/>
          </w:rPr>
          <w:fldChar w:fldCharType="end"/>
        </w:r>
      </w:hyperlink>
    </w:p>
    <w:p w14:paraId="4FA66328" w14:textId="27A2557B" w:rsidR="00113146" w:rsidRDefault="00113146">
      <w:pPr>
        <w:pStyle w:val="TOC1"/>
        <w:rPr>
          <w:rFonts w:asciiTheme="minorHAnsi" w:eastAsiaTheme="minorEastAsia" w:hAnsiTheme="minorHAnsi" w:cstheme="minorBidi"/>
          <w:noProof/>
          <w:sz w:val="22"/>
          <w:szCs w:val="22"/>
        </w:rPr>
      </w:pPr>
      <w:hyperlink w:anchor="_Toc28680924" w:history="1">
        <w:r w:rsidRPr="00442981">
          <w:rPr>
            <w:rStyle w:val="Hyperlink"/>
            <w:noProof/>
          </w:rPr>
          <w:t>X Dynamic Care Team Management (DCTM) Profile</w:t>
        </w:r>
        <w:r>
          <w:rPr>
            <w:noProof/>
            <w:webHidden/>
          </w:rPr>
          <w:tab/>
        </w:r>
        <w:r>
          <w:rPr>
            <w:noProof/>
            <w:webHidden/>
          </w:rPr>
          <w:fldChar w:fldCharType="begin"/>
        </w:r>
        <w:r>
          <w:rPr>
            <w:noProof/>
            <w:webHidden/>
          </w:rPr>
          <w:instrText xml:space="preserve"> PAGEREF _Toc28680924 \h </w:instrText>
        </w:r>
        <w:r>
          <w:rPr>
            <w:noProof/>
            <w:webHidden/>
          </w:rPr>
        </w:r>
        <w:r>
          <w:rPr>
            <w:noProof/>
            <w:webHidden/>
          </w:rPr>
          <w:fldChar w:fldCharType="separate"/>
        </w:r>
        <w:r w:rsidR="00FB6D4F">
          <w:rPr>
            <w:noProof/>
            <w:webHidden/>
          </w:rPr>
          <w:t>13</w:t>
        </w:r>
        <w:r>
          <w:rPr>
            <w:noProof/>
            <w:webHidden/>
          </w:rPr>
          <w:fldChar w:fldCharType="end"/>
        </w:r>
      </w:hyperlink>
    </w:p>
    <w:p w14:paraId="3D36CA6D" w14:textId="666F6FDD" w:rsidR="00113146" w:rsidRDefault="00113146">
      <w:pPr>
        <w:pStyle w:val="TOC2"/>
        <w:rPr>
          <w:rFonts w:asciiTheme="minorHAnsi" w:eastAsiaTheme="minorEastAsia" w:hAnsiTheme="minorHAnsi" w:cstheme="minorBidi"/>
          <w:noProof/>
          <w:sz w:val="22"/>
          <w:szCs w:val="22"/>
        </w:rPr>
      </w:pPr>
      <w:hyperlink w:anchor="_Toc28680925" w:history="1">
        <w:r w:rsidRPr="00442981">
          <w:rPr>
            <w:rStyle w:val="Hyperlink"/>
            <w:noProof/>
          </w:rPr>
          <w:t>X.1 DCTM Actors, Transactions, and Content Modules</w:t>
        </w:r>
        <w:r>
          <w:rPr>
            <w:noProof/>
            <w:webHidden/>
          </w:rPr>
          <w:tab/>
        </w:r>
        <w:r>
          <w:rPr>
            <w:noProof/>
            <w:webHidden/>
          </w:rPr>
          <w:fldChar w:fldCharType="begin"/>
        </w:r>
        <w:r>
          <w:rPr>
            <w:noProof/>
            <w:webHidden/>
          </w:rPr>
          <w:instrText xml:space="preserve"> PAGEREF _Toc28680925 \h </w:instrText>
        </w:r>
        <w:r>
          <w:rPr>
            <w:noProof/>
            <w:webHidden/>
          </w:rPr>
        </w:r>
        <w:r>
          <w:rPr>
            <w:noProof/>
            <w:webHidden/>
          </w:rPr>
          <w:fldChar w:fldCharType="separate"/>
        </w:r>
        <w:r w:rsidR="00FB6D4F">
          <w:rPr>
            <w:noProof/>
            <w:webHidden/>
          </w:rPr>
          <w:t>14</w:t>
        </w:r>
        <w:r>
          <w:rPr>
            <w:noProof/>
            <w:webHidden/>
          </w:rPr>
          <w:fldChar w:fldCharType="end"/>
        </w:r>
      </w:hyperlink>
    </w:p>
    <w:p w14:paraId="7A0089B7" w14:textId="161503C1" w:rsidR="00113146" w:rsidRDefault="00113146">
      <w:pPr>
        <w:pStyle w:val="TOC3"/>
        <w:rPr>
          <w:rFonts w:asciiTheme="minorHAnsi" w:eastAsiaTheme="minorEastAsia" w:hAnsiTheme="minorHAnsi" w:cstheme="minorBidi"/>
          <w:noProof/>
          <w:sz w:val="22"/>
          <w:szCs w:val="22"/>
        </w:rPr>
      </w:pPr>
      <w:hyperlink w:anchor="_Toc28680926" w:history="1">
        <w:r w:rsidRPr="00442981">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_Toc28680926 \h </w:instrText>
        </w:r>
        <w:r>
          <w:rPr>
            <w:noProof/>
            <w:webHidden/>
          </w:rPr>
        </w:r>
        <w:r>
          <w:rPr>
            <w:noProof/>
            <w:webHidden/>
          </w:rPr>
          <w:fldChar w:fldCharType="separate"/>
        </w:r>
        <w:r w:rsidR="00FB6D4F">
          <w:rPr>
            <w:noProof/>
            <w:webHidden/>
          </w:rPr>
          <w:t>16</w:t>
        </w:r>
        <w:r>
          <w:rPr>
            <w:noProof/>
            <w:webHidden/>
          </w:rPr>
          <w:fldChar w:fldCharType="end"/>
        </w:r>
      </w:hyperlink>
    </w:p>
    <w:p w14:paraId="01B034AF" w14:textId="58208D23" w:rsidR="00113146" w:rsidRDefault="00113146">
      <w:pPr>
        <w:pStyle w:val="TOC4"/>
        <w:rPr>
          <w:rFonts w:asciiTheme="minorHAnsi" w:eastAsiaTheme="minorEastAsia" w:hAnsiTheme="minorHAnsi" w:cstheme="minorBidi"/>
          <w:noProof/>
          <w:sz w:val="22"/>
          <w:szCs w:val="22"/>
        </w:rPr>
      </w:pPr>
      <w:hyperlink w:anchor="_Toc28680927" w:history="1">
        <w:r w:rsidRPr="00442981">
          <w:rPr>
            <w:rStyle w:val="Hyperlink"/>
            <w:noProof/>
          </w:rPr>
          <w:t>X.1.1.1 Care Team Contributor</w:t>
        </w:r>
        <w:r>
          <w:rPr>
            <w:noProof/>
            <w:webHidden/>
          </w:rPr>
          <w:tab/>
        </w:r>
        <w:r>
          <w:rPr>
            <w:noProof/>
            <w:webHidden/>
          </w:rPr>
          <w:fldChar w:fldCharType="begin"/>
        </w:r>
        <w:r>
          <w:rPr>
            <w:noProof/>
            <w:webHidden/>
          </w:rPr>
          <w:instrText xml:space="preserve"> PAGEREF _Toc28680927 \h </w:instrText>
        </w:r>
        <w:r>
          <w:rPr>
            <w:noProof/>
            <w:webHidden/>
          </w:rPr>
        </w:r>
        <w:r>
          <w:rPr>
            <w:noProof/>
            <w:webHidden/>
          </w:rPr>
          <w:fldChar w:fldCharType="separate"/>
        </w:r>
        <w:r w:rsidR="00FB6D4F">
          <w:rPr>
            <w:noProof/>
            <w:webHidden/>
          </w:rPr>
          <w:t>16</w:t>
        </w:r>
        <w:r>
          <w:rPr>
            <w:noProof/>
            <w:webHidden/>
          </w:rPr>
          <w:fldChar w:fldCharType="end"/>
        </w:r>
      </w:hyperlink>
    </w:p>
    <w:p w14:paraId="5FE1D325" w14:textId="372B19D9" w:rsidR="00113146" w:rsidRDefault="00113146">
      <w:pPr>
        <w:pStyle w:val="TOC4"/>
        <w:rPr>
          <w:rFonts w:asciiTheme="minorHAnsi" w:eastAsiaTheme="minorEastAsia" w:hAnsiTheme="minorHAnsi" w:cstheme="minorBidi"/>
          <w:noProof/>
          <w:sz w:val="22"/>
          <w:szCs w:val="22"/>
        </w:rPr>
      </w:pPr>
      <w:hyperlink w:anchor="_Toc28680928" w:history="1">
        <w:r w:rsidRPr="00442981">
          <w:rPr>
            <w:rStyle w:val="Hyperlink"/>
            <w:noProof/>
          </w:rPr>
          <w:t>X.1.1.2 Care Team Service</w:t>
        </w:r>
        <w:r>
          <w:rPr>
            <w:noProof/>
            <w:webHidden/>
          </w:rPr>
          <w:tab/>
        </w:r>
        <w:r>
          <w:rPr>
            <w:noProof/>
            <w:webHidden/>
          </w:rPr>
          <w:fldChar w:fldCharType="begin"/>
        </w:r>
        <w:r>
          <w:rPr>
            <w:noProof/>
            <w:webHidden/>
          </w:rPr>
          <w:instrText xml:space="preserve"> PAGEREF _Toc28680928 \h </w:instrText>
        </w:r>
        <w:r>
          <w:rPr>
            <w:noProof/>
            <w:webHidden/>
          </w:rPr>
        </w:r>
        <w:r>
          <w:rPr>
            <w:noProof/>
            <w:webHidden/>
          </w:rPr>
          <w:fldChar w:fldCharType="separate"/>
        </w:r>
        <w:r w:rsidR="00FB6D4F">
          <w:rPr>
            <w:noProof/>
            <w:webHidden/>
          </w:rPr>
          <w:t>16</w:t>
        </w:r>
        <w:r>
          <w:rPr>
            <w:noProof/>
            <w:webHidden/>
          </w:rPr>
          <w:fldChar w:fldCharType="end"/>
        </w:r>
      </w:hyperlink>
    </w:p>
    <w:p w14:paraId="756E2DC6" w14:textId="20414E35" w:rsidR="00113146" w:rsidRDefault="00113146">
      <w:pPr>
        <w:pStyle w:val="TOC2"/>
        <w:rPr>
          <w:rFonts w:asciiTheme="minorHAnsi" w:eastAsiaTheme="minorEastAsia" w:hAnsiTheme="minorHAnsi" w:cstheme="minorBidi"/>
          <w:noProof/>
          <w:sz w:val="22"/>
          <w:szCs w:val="22"/>
        </w:rPr>
      </w:pPr>
      <w:hyperlink w:anchor="_Toc28680929" w:history="1">
        <w:r w:rsidRPr="00442981">
          <w:rPr>
            <w:rStyle w:val="Hyperlink"/>
            <w:noProof/>
          </w:rPr>
          <w:t>X.2 DCTM Actor Options</w:t>
        </w:r>
        <w:r>
          <w:rPr>
            <w:noProof/>
            <w:webHidden/>
          </w:rPr>
          <w:tab/>
        </w:r>
        <w:r>
          <w:rPr>
            <w:noProof/>
            <w:webHidden/>
          </w:rPr>
          <w:fldChar w:fldCharType="begin"/>
        </w:r>
        <w:r>
          <w:rPr>
            <w:noProof/>
            <w:webHidden/>
          </w:rPr>
          <w:instrText xml:space="preserve"> PAGEREF _Toc28680929 \h </w:instrText>
        </w:r>
        <w:r>
          <w:rPr>
            <w:noProof/>
            <w:webHidden/>
          </w:rPr>
        </w:r>
        <w:r>
          <w:rPr>
            <w:noProof/>
            <w:webHidden/>
          </w:rPr>
          <w:fldChar w:fldCharType="separate"/>
        </w:r>
        <w:r w:rsidR="00FB6D4F">
          <w:rPr>
            <w:noProof/>
            <w:webHidden/>
          </w:rPr>
          <w:t>17</w:t>
        </w:r>
        <w:r>
          <w:rPr>
            <w:noProof/>
            <w:webHidden/>
          </w:rPr>
          <w:fldChar w:fldCharType="end"/>
        </w:r>
      </w:hyperlink>
    </w:p>
    <w:p w14:paraId="1EDEF506" w14:textId="51193C24" w:rsidR="00113146" w:rsidRDefault="00113146">
      <w:pPr>
        <w:pStyle w:val="TOC3"/>
        <w:rPr>
          <w:rFonts w:asciiTheme="minorHAnsi" w:eastAsiaTheme="minorEastAsia" w:hAnsiTheme="minorHAnsi" w:cstheme="minorBidi"/>
          <w:noProof/>
          <w:sz w:val="22"/>
          <w:szCs w:val="22"/>
        </w:rPr>
      </w:pPr>
      <w:hyperlink w:anchor="_Toc28680930" w:history="1">
        <w:r w:rsidRPr="00442981">
          <w:rPr>
            <w:rStyle w:val="Hyperlink"/>
            <w:noProof/>
          </w:rPr>
          <w:t>X.2.1 Subscribe to Care Team Updates</w:t>
        </w:r>
        <w:r>
          <w:rPr>
            <w:noProof/>
            <w:webHidden/>
          </w:rPr>
          <w:tab/>
        </w:r>
        <w:r>
          <w:rPr>
            <w:noProof/>
            <w:webHidden/>
          </w:rPr>
          <w:fldChar w:fldCharType="begin"/>
        </w:r>
        <w:r>
          <w:rPr>
            <w:noProof/>
            <w:webHidden/>
          </w:rPr>
          <w:instrText xml:space="preserve"> PAGEREF _Toc28680930 \h </w:instrText>
        </w:r>
        <w:r>
          <w:rPr>
            <w:noProof/>
            <w:webHidden/>
          </w:rPr>
        </w:r>
        <w:r>
          <w:rPr>
            <w:noProof/>
            <w:webHidden/>
          </w:rPr>
          <w:fldChar w:fldCharType="separate"/>
        </w:r>
        <w:r w:rsidR="00FB6D4F">
          <w:rPr>
            <w:noProof/>
            <w:webHidden/>
          </w:rPr>
          <w:t>17</w:t>
        </w:r>
        <w:r>
          <w:rPr>
            <w:noProof/>
            <w:webHidden/>
          </w:rPr>
          <w:fldChar w:fldCharType="end"/>
        </w:r>
      </w:hyperlink>
    </w:p>
    <w:p w14:paraId="6A6AB6D4" w14:textId="71658A89" w:rsidR="00113146" w:rsidRDefault="00113146">
      <w:pPr>
        <w:pStyle w:val="TOC2"/>
        <w:rPr>
          <w:rFonts w:asciiTheme="minorHAnsi" w:eastAsiaTheme="minorEastAsia" w:hAnsiTheme="minorHAnsi" w:cstheme="minorBidi"/>
          <w:noProof/>
          <w:sz w:val="22"/>
          <w:szCs w:val="22"/>
        </w:rPr>
      </w:pPr>
      <w:hyperlink w:anchor="_Toc28680931" w:history="1">
        <w:r w:rsidRPr="00442981">
          <w:rPr>
            <w:rStyle w:val="Hyperlink"/>
            <w:noProof/>
          </w:rPr>
          <w:t>X.3 DCTM Required Actor Groupings</w:t>
        </w:r>
        <w:r>
          <w:rPr>
            <w:noProof/>
            <w:webHidden/>
          </w:rPr>
          <w:tab/>
        </w:r>
        <w:r>
          <w:rPr>
            <w:noProof/>
            <w:webHidden/>
          </w:rPr>
          <w:fldChar w:fldCharType="begin"/>
        </w:r>
        <w:r>
          <w:rPr>
            <w:noProof/>
            <w:webHidden/>
          </w:rPr>
          <w:instrText xml:space="preserve"> PAGEREF _Toc28680931 \h </w:instrText>
        </w:r>
        <w:r>
          <w:rPr>
            <w:noProof/>
            <w:webHidden/>
          </w:rPr>
        </w:r>
        <w:r>
          <w:rPr>
            <w:noProof/>
            <w:webHidden/>
          </w:rPr>
          <w:fldChar w:fldCharType="separate"/>
        </w:r>
        <w:r w:rsidR="00FB6D4F">
          <w:rPr>
            <w:noProof/>
            <w:webHidden/>
          </w:rPr>
          <w:t>17</w:t>
        </w:r>
        <w:r>
          <w:rPr>
            <w:noProof/>
            <w:webHidden/>
          </w:rPr>
          <w:fldChar w:fldCharType="end"/>
        </w:r>
      </w:hyperlink>
    </w:p>
    <w:p w14:paraId="1AF4C014" w14:textId="0F75DDE5" w:rsidR="00113146" w:rsidRDefault="00113146">
      <w:pPr>
        <w:pStyle w:val="TOC2"/>
        <w:rPr>
          <w:rFonts w:asciiTheme="minorHAnsi" w:eastAsiaTheme="minorEastAsia" w:hAnsiTheme="minorHAnsi" w:cstheme="minorBidi"/>
          <w:noProof/>
          <w:sz w:val="22"/>
          <w:szCs w:val="22"/>
        </w:rPr>
      </w:pPr>
      <w:hyperlink w:anchor="_Toc28680932" w:history="1">
        <w:r w:rsidRPr="00442981">
          <w:rPr>
            <w:rStyle w:val="Hyperlink"/>
            <w:noProof/>
          </w:rPr>
          <w:t>X.4 DCTM Overview</w:t>
        </w:r>
        <w:r>
          <w:rPr>
            <w:noProof/>
            <w:webHidden/>
          </w:rPr>
          <w:tab/>
        </w:r>
        <w:r>
          <w:rPr>
            <w:noProof/>
            <w:webHidden/>
          </w:rPr>
          <w:fldChar w:fldCharType="begin"/>
        </w:r>
        <w:r>
          <w:rPr>
            <w:noProof/>
            <w:webHidden/>
          </w:rPr>
          <w:instrText xml:space="preserve"> PAGEREF _Toc28680932 \h </w:instrText>
        </w:r>
        <w:r>
          <w:rPr>
            <w:noProof/>
            <w:webHidden/>
          </w:rPr>
        </w:r>
        <w:r>
          <w:rPr>
            <w:noProof/>
            <w:webHidden/>
          </w:rPr>
          <w:fldChar w:fldCharType="separate"/>
        </w:r>
        <w:r w:rsidR="00FB6D4F">
          <w:rPr>
            <w:noProof/>
            <w:webHidden/>
          </w:rPr>
          <w:t>17</w:t>
        </w:r>
        <w:r>
          <w:rPr>
            <w:noProof/>
            <w:webHidden/>
          </w:rPr>
          <w:fldChar w:fldCharType="end"/>
        </w:r>
      </w:hyperlink>
    </w:p>
    <w:p w14:paraId="3A7989AC" w14:textId="58F1D064" w:rsidR="00113146" w:rsidRDefault="00113146">
      <w:pPr>
        <w:pStyle w:val="TOC3"/>
        <w:rPr>
          <w:rFonts w:asciiTheme="minorHAnsi" w:eastAsiaTheme="minorEastAsia" w:hAnsiTheme="minorHAnsi" w:cstheme="minorBidi"/>
          <w:noProof/>
          <w:sz w:val="22"/>
          <w:szCs w:val="22"/>
        </w:rPr>
      </w:pPr>
      <w:hyperlink w:anchor="_Toc28680933" w:history="1">
        <w:r w:rsidRPr="00442981">
          <w:rPr>
            <w:rStyle w:val="Hyperlink"/>
            <w:bCs/>
            <w:noProof/>
          </w:rPr>
          <w:t>X.4.1 Concepts</w:t>
        </w:r>
        <w:r>
          <w:rPr>
            <w:noProof/>
            <w:webHidden/>
          </w:rPr>
          <w:tab/>
        </w:r>
        <w:r>
          <w:rPr>
            <w:noProof/>
            <w:webHidden/>
          </w:rPr>
          <w:fldChar w:fldCharType="begin"/>
        </w:r>
        <w:r>
          <w:rPr>
            <w:noProof/>
            <w:webHidden/>
          </w:rPr>
          <w:instrText xml:space="preserve"> PAGEREF _Toc28680933 \h </w:instrText>
        </w:r>
        <w:r>
          <w:rPr>
            <w:noProof/>
            <w:webHidden/>
          </w:rPr>
        </w:r>
        <w:r>
          <w:rPr>
            <w:noProof/>
            <w:webHidden/>
          </w:rPr>
          <w:fldChar w:fldCharType="separate"/>
        </w:r>
        <w:r w:rsidR="00FB6D4F">
          <w:rPr>
            <w:noProof/>
            <w:webHidden/>
          </w:rPr>
          <w:t>18</w:t>
        </w:r>
        <w:r>
          <w:rPr>
            <w:noProof/>
            <w:webHidden/>
          </w:rPr>
          <w:fldChar w:fldCharType="end"/>
        </w:r>
      </w:hyperlink>
    </w:p>
    <w:p w14:paraId="63A34D1F" w14:textId="14264527" w:rsidR="00113146" w:rsidRDefault="00113146">
      <w:pPr>
        <w:pStyle w:val="TOC3"/>
        <w:rPr>
          <w:rFonts w:asciiTheme="minorHAnsi" w:eastAsiaTheme="minorEastAsia" w:hAnsiTheme="minorHAnsi" w:cstheme="minorBidi"/>
          <w:noProof/>
          <w:sz w:val="22"/>
          <w:szCs w:val="22"/>
        </w:rPr>
      </w:pPr>
      <w:hyperlink w:anchor="_Toc28680934" w:history="1">
        <w:r w:rsidRPr="00442981">
          <w:rPr>
            <w:rStyle w:val="Hyperlink"/>
            <w:bCs/>
            <w:noProof/>
          </w:rPr>
          <w:t>X.4.2 Use Cases</w:t>
        </w:r>
        <w:r>
          <w:rPr>
            <w:noProof/>
            <w:webHidden/>
          </w:rPr>
          <w:tab/>
        </w:r>
        <w:r>
          <w:rPr>
            <w:noProof/>
            <w:webHidden/>
          </w:rPr>
          <w:fldChar w:fldCharType="begin"/>
        </w:r>
        <w:r>
          <w:rPr>
            <w:noProof/>
            <w:webHidden/>
          </w:rPr>
          <w:instrText xml:space="preserve"> PAGEREF _Toc28680934 \h </w:instrText>
        </w:r>
        <w:r>
          <w:rPr>
            <w:noProof/>
            <w:webHidden/>
          </w:rPr>
        </w:r>
        <w:r>
          <w:rPr>
            <w:noProof/>
            <w:webHidden/>
          </w:rPr>
          <w:fldChar w:fldCharType="separate"/>
        </w:r>
        <w:r w:rsidR="00FB6D4F">
          <w:rPr>
            <w:noProof/>
            <w:webHidden/>
          </w:rPr>
          <w:t>20</w:t>
        </w:r>
        <w:r>
          <w:rPr>
            <w:noProof/>
            <w:webHidden/>
          </w:rPr>
          <w:fldChar w:fldCharType="end"/>
        </w:r>
      </w:hyperlink>
    </w:p>
    <w:p w14:paraId="0AD27C9A" w14:textId="0C21E133" w:rsidR="00113146" w:rsidRDefault="00113146">
      <w:pPr>
        <w:pStyle w:val="TOC4"/>
        <w:rPr>
          <w:rFonts w:asciiTheme="minorHAnsi" w:eastAsiaTheme="minorEastAsia" w:hAnsiTheme="minorHAnsi" w:cstheme="minorBidi"/>
          <w:noProof/>
          <w:sz w:val="22"/>
          <w:szCs w:val="22"/>
        </w:rPr>
      </w:pPr>
      <w:hyperlink w:anchor="_Toc28680935" w:history="1">
        <w:r w:rsidRPr="00442981">
          <w:rPr>
            <w:rStyle w:val="Hyperlink"/>
            <w:noProof/>
          </w:rPr>
          <w:t>X.4.2.1 Use Case: Chronic Conditions</w:t>
        </w:r>
        <w:r>
          <w:rPr>
            <w:noProof/>
            <w:webHidden/>
          </w:rPr>
          <w:tab/>
        </w:r>
        <w:r>
          <w:rPr>
            <w:noProof/>
            <w:webHidden/>
          </w:rPr>
          <w:fldChar w:fldCharType="begin"/>
        </w:r>
        <w:r>
          <w:rPr>
            <w:noProof/>
            <w:webHidden/>
          </w:rPr>
          <w:instrText xml:space="preserve"> PAGEREF _Toc28680935 \h </w:instrText>
        </w:r>
        <w:r>
          <w:rPr>
            <w:noProof/>
            <w:webHidden/>
          </w:rPr>
        </w:r>
        <w:r>
          <w:rPr>
            <w:noProof/>
            <w:webHidden/>
          </w:rPr>
          <w:fldChar w:fldCharType="separate"/>
        </w:r>
        <w:r w:rsidR="00FB6D4F">
          <w:rPr>
            <w:noProof/>
            <w:webHidden/>
          </w:rPr>
          <w:t>20</w:t>
        </w:r>
        <w:r>
          <w:rPr>
            <w:noProof/>
            <w:webHidden/>
          </w:rPr>
          <w:fldChar w:fldCharType="end"/>
        </w:r>
      </w:hyperlink>
    </w:p>
    <w:p w14:paraId="4802C75C" w14:textId="15ED7F74" w:rsidR="00113146" w:rsidRDefault="00113146">
      <w:pPr>
        <w:pStyle w:val="TOC5"/>
        <w:rPr>
          <w:rFonts w:asciiTheme="minorHAnsi" w:eastAsiaTheme="minorEastAsia" w:hAnsiTheme="minorHAnsi" w:cstheme="minorBidi"/>
          <w:noProof/>
          <w:sz w:val="22"/>
          <w:szCs w:val="22"/>
        </w:rPr>
      </w:pPr>
      <w:hyperlink w:anchor="_Toc28680936" w:history="1">
        <w:r w:rsidRPr="00442981">
          <w:rPr>
            <w:rStyle w:val="Hyperlink"/>
            <w:noProof/>
          </w:rPr>
          <w:t>X.4.2.1.1 DCTM</w:t>
        </w:r>
        <w:r w:rsidRPr="00442981">
          <w:rPr>
            <w:rStyle w:val="Hyperlink"/>
            <w:bCs/>
            <w:noProof/>
          </w:rPr>
          <w:t xml:space="preserve"> </w:t>
        </w:r>
        <w:r w:rsidRPr="00442981">
          <w:rPr>
            <w:rStyle w:val="Hyperlink"/>
            <w:noProof/>
          </w:rPr>
          <w:t>Use Case Description</w:t>
        </w:r>
        <w:r>
          <w:rPr>
            <w:noProof/>
            <w:webHidden/>
          </w:rPr>
          <w:tab/>
        </w:r>
        <w:r>
          <w:rPr>
            <w:noProof/>
            <w:webHidden/>
          </w:rPr>
          <w:fldChar w:fldCharType="begin"/>
        </w:r>
        <w:r>
          <w:rPr>
            <w:noProof/>
            <w:webHidden/>
          </w:rPr>
          <w:instrText xml:space="preserve"> PAGEREF _Toc28680936 \h </w:instrText>
        </w:r>
        <w:r>
          <w:rPr>
            <w:noProof/>
            <w:webHidden/>
          </w:rPr>
        </w:r>
        <w:r>
          <w:rPr>
            <w:noProof/>
            <w:webHidden/>
          </w:rPr>
          <w:fldChar w:fldCharType="separate"/>
        </w:r>
        <w:r w:rsidR="00FB6D4F">
          <w:rPr>
            <w:noProof/>
            <w:webHidden/>
          </w:rPr>
          <w:t>20</w:t>
        </w:r>
        <w:r>
          <w:rPr>
            <w:noProof/>
            <w:webHidden/>
          </w:rPr>
          <w:fldChar w:fldCharType="end"/>
        </w:r>
      </w:hyperlink>
    </w:p>
    <w:p w14:paraId="2DA6DCBB" w14:textId="03AE90CC" w:rsidR="00113146" w:rsidRDefault="00113146">
      <w:pPr>
        <w:pStyle w:val="TOC6"/>
        <w:rPr>
          <w:rFonts w:asciiTheme="minorHAnsi" w:eastAsiaTheme="minorEastAsia" w:hAnsiTheme="minorHAnsi" w:cstheme="minorBidi"/>
          <w:noProof/>
          <w:sz w:val="22"/>
          <w:szCs w:val="22"/>
        </w:rPr>
      </w:pPr>
      <w:hyperlink w:anchor="_Toc28680937" w:history="1">
        <w:r w:rsidRPr="00442981">
          <w:rPr>
            <w:rStyle w:val="Hyperlink"/>
            <w:noProof/>
          </w:rPr>
          <w:t>X.4.2.1.1.1 Encounter-focused Care Team: Primary Care Physician; Patient</w:t>
        </w:r>
        <w:r>
          <w:rPr>
            <w:noProof/>
            <w:webHidden/>
          </w:rPr>
          <w:tab/>
        </w:r>
        <w:r>
          <w:rPr>
            <w:noProof/>
            <w:webHidden/>
          </w:rPr>
          <w:fldChar w:fldCharType="begin"/>
        </w:r>
        <w:r>
          <w:rPr>
            <w:noProof/>
            <w:webHidden/>
          </w:rPr>
          <w:instrText xml:space="preserve"> PAGEREF _Toc28680937 \h </w:instrText>
        </w:r>
        <w:r>
          <w:rPr>
            <w:noProof/>
            <w:webHidden/>
          </w:rPr>
        </w:r>
        <w:r>
          <w:rPr>
            <w:noProof/>
            <w:webHidden/>
          </w:rPr>
          <w:fldChar w:fldCharType="separate"/>
        </w:r>
        <w:r w:rsidR="00FB6D4F">
          <w:rPr>
            <w:noProof/>
            <w:webHidden/>
          </w:rPr>
          <w:t>22</w:t>
        </w:r>
        <w:r>
          <w:rPr>
            <w:noProof/>
            <w:webHidden/>
          </w:rPr>
          <w:fldChar w:fldCharType="end"/>
        </w:r>
      </w:hyperlink>
    </w:p>
    <w:p w14:paraId="756EB045" w14:textId="5A3269E4" w:rsidR="00113146" w:rsidRDefault="00113146">
      <w:pPr>
        <w:pStyle w:val="TOC6"/>
        <w:rPr>
          <w:rFonts w:asciiTheme="minorHAnsi" w:eastAsiaTheme="minorEastAsia" w:hAnsiTheme="minorHAnsi" w:cstheme="minorBidi"/>
          <w:noProof/>
          <w:sz w:val="22"/>
          <w:szCs w:val="22"/>
        </w:rPr>
      </w:pPr>
      <w:hyperlink w:anchor="_Toc28680938" w:history="1">
        <w:r w:rsidRPr="00442981">
          <w:rPr>
            <w:rStyle w:val="Hyperlink"/>
            <w:noProof/>
          </w:rPr>
          <w:t>X.4.2.1.1.2 Condition-focused Care Team: Primary Care Physician; Allied Health Care Providers; Specialists; Patient</w:t>
        </w:r>
        <w:r>
          <w:rPr>
            <w:noProof/>
            <w:webHidden/>
          </w:rPr>
          <w:tab/>
        </w:r>
        <w:r>
          <w:rPr>
            <w:noProof/>
            <w:webHidden/>
          </w:rPr>
          <w:fldChar w:fldCharType="begin"/>
        </w:r>
        <w:r>
          <w:rPr>
            <w:noProof/>
            <w:webHidden/>
          </w:rPr>
          <w:instrText xml:space="preserve"> PAGEREF _Toc28680938 \h </w:instrText>
        </w:r>
        <w:r>
          <w:rPr>
            <w:noProof/>
            <w:webHidden/>
          </w:rPr>
        </w:r>
        <w:r>
          <w:rPr>
            <w:noProof/>
            <w:webHidden/>
          </w:rPr>
          <w:fldChar w:fldCharType="separate"/>
        </w:r>
        <w:r w:rsidR="00FB6D4F">
          <w:rPr>
            <w:noProof/>
            <w:webHidden/>
          </w:rPr>
          <w:t>23</w:t>
        </w:r>
        <w:r>
          <w:rPr>
            <w:noProof/>
            <w:webHidden/>
          </w:rPr>
          <w:fldChar w:fldCharType="end"/>
        </w:r>
      </w:hyperlink>
    </w:p>
    <w:p w14:paraId="326D4C11" w14:textId="01C8535B" w:rsidR="00113146" w:rsidRDefault="00113146">
      <w:pPr>
        <w:pStyle w:val="TOC6"/>
        <w:rPr>
          <w:rFonts w:asciiTheme="minorHAnsi" w:eastAsiaTheme="minorEastAsia" w:hAnsiTheme="minorHAnsi" w:cstheme="minorBidi"/>
          <w:noProof/>
          <w:sz w:val="22"/>
          <w:szCs w:val="22"/>
        </w:rPr>
      </w:pPr>
      <w:hyperlink w:anchor="_Toc28680939" w:history="1">
        <w:r w:rsidRPr="00442981">
          <w:rPr>
            <w:rStyle w:val="Hyperlink"/>
            <w:noProof/>
          </w:rPr>
          <w:t>X.4.2.1.1.3 Episode-focused Care Team: ED Visit and Hospital Admission</w:t>
        </w:r>
        <w:r>
          <w:rPr>
            <w:noProof/>
            <w:webHidden/>
          </w:rPr>
          <w:tab/>
        </w:r>
        <w:r>
          <w:rPr>
            <w:noProof/>
            <w:webHidden/>
          </w:rPr>
          <w:fldChar w:fldCharType="begin"/>
        </w:r>
        <w:r>
          <w:rPr>
            <w:noProof/>
            <w:webHidden/>
          </w:rPr>
          <w:instrText xml:space="preserve"> PAGEREF _Toc28680939 \h </w:instrText>
        </w:r>
        <w:r>
          <w:rPr>
            <w:noProof/>
            <w:webHidden/>
          </w:rPr>
        </w:r>
        <w:r>
          <w:rPr>
            <w:noProof/>
            <w:webHidden/>
          </w:rPr>
          <w:fldChar w:fldCharType="separate"/>
        </w:r>
        <w:r w:rsidR="00FB6D4F">
          <w:rPr>
            <w:noProof/>
            <w:webHidden/>
          </w:rPr>
          <w:t>25</w:t>
        </w:r>
        <w:r>
          <w:rPr>
            <w:noProof/>
            <w:webHidden/>
          </w:rPr>
          <w:fldChar w:fldCharType="end"/>
        </w:r>
      </w:hyperlink>
    </w:p>
    <w:p w14:paraId="260BEB8A" w14:textId="5B35F57B" w:rsidR="00113146" w:rsidRDefault="00113146">
      <w:pPr>
        <w:pStyle w:val="TOC6"/>
        <w:rPr>
          <w:rFonts w:asciiTheme="minorHAnsi" w:eastAsiaTheme="minorEastAsia" w:hAnsiTheme="minorHAnsi" w:cstheme="minorBidi"/>
          <w:noProof/>
          <w:sz w:val="22"/>
          <w:szCs w:val="22"/>
        </w:rPr>
      </w:pPr>
      <w:hyperlink w:anchor="_Toc28680940" w:history="1">
        <w:r w:rsidRPr="00442981">
          <w:rPr>
            <w:rStyle w:val="Hyperlink"/>
            <w:noProof/>
          </w:rPr>
          <w:t>X.4.2.1.1.4 Care Coordination Focused Care Team: Primary Care, Nursing and Physical Therapy Follow-up Visits</w:t>
        </w:r>
        <w:r>
          <w:rPr>
            <w:noProof/>
            <w:webHidden/>
          </w:rPr>
          <w:tab/>
        </w:r>
        <w:r>
          <w:rPr>
            <w:noProof/>
            <w:webHidden/>
          </w:rPr>
          <w:fldChar w:fldCharType="begin"/>
        </w:r>
        <w:r>
          <w:rPr>
            <w:noProof/>
            <w:webHidden/>
          </w:rPr>
          <w:instrText xml:space="preserve"> PAGEREF _Toc28680940 \h </w:instrText>
        </w:r>
        <w:r>
          <w:rPr>
            <w:noProof/>
            <w:webHidden/>
          </w:rPr>
        </w:r>
        <w:r>
          <w:rPr>
            <w:noProof/>
            <w:webHidden/>
          </w:rPr>
          <w:fldChar w:fldCharType="separate"/>
        </w:r>
        <w:r w:rsidR="00FB6D4F">
          <w:rPr>
            <w:noProof/>
            <w:webHidden/>
          </w:rPr>
          <w:t>26</w:t>
        </w:r>
        <w:r>
          <w:rPr>
            <w:noProof/>
            <w:webHidden/>
          </w:rPr>
          <w:fldChar w:fldCharType="end"/>
        </w:r>
      </w:hyperlink>
    </w:p>
    <w:p w14:paraId="3257CBED" w14:textId="22E71EF3" w:rsidR="00113146" w:rsidRDefault="00113146">
      <w:pPr>
        <w:pStyle w:val="TOC6"/>
        <w:rPr>
          <w:rFonts w:asciiTheme="minorHAnsi" w:eastAsiaTheme="minorEastAsia" w:hAnsiTheme="minorHAnsi" w:cstheme="minorBidi"/>
          <w:noProof/>
          <w:sz w:val="22"/>
          <w:szCs w:val="22"/>
        </w:rPr>
      </w:pPr>
      <w:hyperlink w:anchor="_Toc28680941" w:history="1">
        <w:r w:rsidRPr="00442981">
          <w:rPr>
            <w:rStyle w:val="Hyperlink"/>
            <w:noProof/>
          </w:rPr>
          <w:t>X.4.2.1.1.5 Research Focused Care Team: Diabetes Research Participation</w:t>
        </w:r>
        <w:r>
          <w:rPr>
            <w:noProof/>
            <w:webHidden/>
          </w:rPr>
          <w:tab/>
        </w:r>
        <w:r>
          <w:rPr>
            <w:noProof/>
            <w:webHidden/>
          </w:rPr>
          <w:fldChar w:fldCharType="begin"/>
        </w:r>
        <w:r>
          <w:rPr>
            <w:noProof/>
            <w:webHidden/>
          </w:rPr>
          <w:instrText xml:space="preserve"> PAGEREF _Toc28680941 \h </w:instrText>
        </w:r>
        <w:r>
          <w:rPr>
            <w:noProof/>
            <w:webHidden/>
          </w:rPr>
        </w:r>
        <w:r>
          <w:rPr>
            <w:noProof/>
            <w:webHidden/>
          </w:rPr>
          <w:fldChar w:fldCharType="separate"/>
        </w:r>
        <w:r w:rsidR="00FB6D4F">
          <w:rPr>
            <w:noProof/>
            <w:webHidden/>
          </w:rPr>
          <w:t>27</w:t>
        </w:r>
        <w:r>
          <w:rPr>
            <w:noProof/>
            <w:webHidden/>
          </w:rPr>
          <w:fldChar w:fldCharType="end"/>
        </w:r>
      </w:hyperlink>
    </w:p>
    <w:p w14:paraId="6D36FED0" w14:textId="305470AD" w:rsidR="00113146" w:rsidRDefault="00113146">
      <w:pPr>
        <w:pStyle w:val="TOC2"/>
        <w:rPr>
          <w:rFonts w:asciiTheme="minorHAnsi" w:eastAsiaTheme="minorEastAsia" w:hAnsiTheme="minorHAnsi" w:cstheme="minorBidi"/>
          <w:noProof/>
          <w:sz w:val="22"/>
          <w:szCs w:val="22"/>
        </w:rPr>
      </w:pPr>
      <w:hyperlink w:anchor="_Toc28680942" w:history="1">
        <w:r w:rsidRPr="00442981">
          <w:rPr>
            <w:rStyle w:val="Hyperlink"/>
            <w:noProof/>
          </w:rPr>
          <w:t>X.5 DCTM Security Considerations</w:t>
        </w:r>
        <w:r>
          <w:rPr>
            <w:noProof/>
            <w:webHidden/>
          </w:rPr>
          <w:tab/>
        </w:r>
        <w:r>
          <w:rPr>
            <w:noProof/>
            <w:webHidden/>
          </w:rPr>
          <w:fldChar w:fldCharType="begin"/>
        </w:r>
        <w:r>
          <w:rPr>
            <w:noProof/>
            <w:webHidden/>
          </w:rPr>
          <w:instrText xml:space="preserve"> PAGEREF _Toc28680942 \h </w:instrText>
        </w:r>
        <w:r>
          <w:rPr>
            <w:noProof/>
            <w:webHidden/>
          </w:rPr>
        </w:r>
        <w:r>
          <w:rPr>
            <w:noProof/>
            <w:webHidden/>
          </w:rPr>
          <w:fldChar w:fldCharType="separate"/>
        </w:r>
        <w:r w:rsidR="00FB6D4F">
          <w:rPr>
            <w:noProof/>
            <w:webHidden/>
          </w:rPr>
          <w:t>27</w:t>
        </w:r>
        <w:r>
          <w:rPr>
            <w:noProof/>
            <w:webHidden/>
          </w:rPr>
          <w:fldChar w:fldCharType="end"/>
        </w:r>
      </w:hyperlink>
    </w:p>
    <w:p w14:paraId="71DA68D8" w14:textId="3C96B542" w:rsidR="00113146" w:rsidRDefault="00113146">
      <w:pPr>
        <w:pStyle w:val="TOC2"/>
        <w:rPr>
          <w:rFonts w:asciiTheme="minorHAnsi" w:eastAsiaTheme="minorEastAsia" w:hAnsiTheme="minorHAnsi" w:cstheme="minorBidi"/>
          <w:noProof/>
          <w:sz w:val="22"/>
          <w:szCs w:val="22"/>
        </w:rPr>
      </w:pPr>
      <w:hyperlink w:anchor="_Toc28680943" w:history="1">
        <w:r w:rsidRPr="00442981">
          <w:rPr>
            <w:rStyle w:val="Hyperlink"/>
            <w:noProof/>
          </w:rPr>
          <w:t>X.6 DCTM Cross Profile Considerations</w:t>
        </w:r>
        <w:r>
          <w:rPr>
            <w:noProof/>
            <w:webHidden/>
          </w:rPr>
          <w:tab/>
        </w:r>
        <w:r>
          <w:rPr>
            <w:noProof/>
            <w:webHidden/>
          </w:rPr>
          <w:fldChar w:fldCharType="begin"/>
        </w:r>
        <w:r>
          <w:rPr>
            <w:noProof/>
            <w:webHidden/>
          </w:rPr>
          <w:instrText xml:space="preserve"> PAGEREF _Toc28680943 \h </w:instrText>
        </w:r>
        <w:r>
          <w:rPr>
            <w:noProof/>
            <w:webHidden/>
          </w:rPr>
        </w:r>
        <w:r>
          <w:rPr>
            <w:noProof/>
            <w:webHidden/>
          </w:rPr>
          <w:fldChar w:fldCharType="separate"/>
        </w:r>
        <w:r w:rsidR="00FB6D4F">
          <w:rPr>
            <w:noProof/>
            <w:webHidden/>
          </w:rPr>
          <w:t>27</w:t>
        </w:r>
        <w:r>
          <w:rPr>
            <w:noProof/>
            <w:webHidden/>
          </w:rPr>
          <w:fldChar w:fldCharType="end"/>
        </w:r>
      </w:hyperlink>
    </w:p>
    <w:p w14:paraId="62F52D43" w14:textId="4FF307EF" w:rsidR="00113146" w:rsidRDefault="00113146">
      <w:pPr>
        <w:pStyle w:val="TOC1"/>
        <w:rPr>
          <w:rFonts w:asciiTheme="minorHAnsi" w:eastAsiaTheme="minorEastAsia" w:hAnsiTheme="minorHAnsi" w:cstheme="minorBidi"/>
          <w:noProof/>
          <w:sz w:val="22"/>
          <w:szCs w:val="22"/>
        </w:rPr>
      </w:pPr>
      <w:hyperlink w:anchor="_Toc28680944" w:history="1">
        <w:r w:rsidRPr="00442981">
          <w:rPr>
            <w:rStyle w:val="Hyperlink"/>
            <w:noProof/>
          </w:rPr>
          <w:t>Appendices to Volume 1</w:t>
        </w:r>
        <w:r>
          <w:rPr>
            <w:noProof/>
            <w:webHidden/>
          </w:rPr>
          <w:tab/>
        </w:r>
        <w:r>
          <w:rPr>
            <w:noProof/>
            <w:webHidden/>
          </w:rPr>
          <w:fldChar w:fldCharType="begin"/>
        </w:r>
        <w:r>
          <w:rPr>
            <w:noProof/>
            <w:webHidden/>
          </w:rPr>
          <w:instrText xml:space="preserve"> PAGEREF _Toc28680944 \h </w:instrText>
        </w:r>
        <w:r>
          <w:rPr>
            <w:noProof/>
            <w:webHidden/>
          </w:rPr>
        </w:r>
        <w:r>
          <w:rPr>
            <w:noProof/>
            <w:webHidden/>
          </w:rPr>
          <w:fldChar w:fldCharType="separate"/>
        </w:r>
        <w:r w:rsidR="00FB6D4F">
          <w:rPr>
            <w:noProof/>
            <w:webHidden/>
          </w:rPr>
          <w:t>28</w:t>
        </w:r>
        <w:r>
          <w:rPr>
            <w:noProof/>
            <w:webHidden/>
          </w:rPr>
          <w:fldChar w:fldCharType="end"/>
        </w:r>
      </w:hyperlink>
    </w:p>
    <w:p w14:paraId="72D65AD9" w14:textId="5652B027" w:rsidR="00113146" w:rsidRPr="008A3D76" w:rsidRDefault="00113146">
      <w:pPr>
        <w:pStyle w:val="TOC1"/>
        <w:rPr>
          <w:rFonts w:asciiTheme="minorHAnsi" w:eastAsiaTheme="minorEastAsia" w:hAnsiTheme="minorHAnsi" w:cstheme="minorBidi"/>
          <w:b/>
          <w:bCs/>
          <w:noProof/>
          <w:sz w:val="22"/>
          <w:szCs w:val="22"/>
        </w:rPr>
      </w:pPr>
      <w:hyperlink w:anchor="_Toc28680945" w:history="1">
        <w:r w:rsidRPr="008A3D76">
          <w:rPr>
            <w:rStyle w:val="Hyperlink"/>
            <w:b/>
            <w:bCs/>
            <w:noProof/>
          </w:rPr>
          <w:t>Volume 2 – Transactions</w:t>
        </w:r>
        <w:r w:rsidRPr="008A3D76">
          <w:rPr>
            <w:b/>
            <w:bCs/>
            <w:noProof/>
            <w:webHidden/>
          </w:rPr>
          <w:tab/>
        </w:r>
        <w:r w:rsidRPr="008A3D76">
          <w:rPr>
            <w:b/>
            <w:bCs/>
            <w:noProof/>
            <w:webHidden/>
          </w:rPr>
          <w:fldChar w:fldCharType="begin"/>
        </w:r>
        <w:r w:rsidRPr="008A3D76">
          <w:rPr>
            <w:b/>
            <w:bCs/>
            <w:noProof/>
            <w:webHidden/>
          </w:rPr>
          <w:instrText xml:space="preserve"> PAGEREF _Toc28680945 \h </w:instrText>
        </w:r>
        <w:r w:rsidRPr="008A3D76">
          <w:rPr>
            <w:b/>
            <w:bCs/>
            <w:noProof/>
            <w:webHidden/>
          </w:rPr>
        </w:r>
        <w:r w:rsidRPr="008A3D76">
          <w:rPr>
            <w:b/>
            <w:bCs/>
            <w:noProof/>
            <w:webHidden/>
          </w:rPr>
          <w:fldChar w:fldCharType="separate"/>
        </w:r>
        <w:r w:rsidR="00FB6D4F">
          <w:rPr>
            <w:b/>
            <w:bCs/>
            <w:noProof/>
            <w:webHidden/>
          </w:rPr>
          <w:t>29</w:t>
        </w:r>
        <w:r w:rsidRPr="008A3D76">
          <w:rPr>
            <w:b/>
            <w:bCs/>
            <w:noProof/>
            <w:webHidden/>
          </w:rPr>
          <w:fldChar w:fldCharType="end"/>
        </w:r>
      </w:hyperlink>
    </w:p>
    <w:p w14:paraId="24682C2C" w14:textId="273CCF62" w:rsidR="00113146" w:rsidRDefault="00113146">
      <w:pPr>
        <w:pStyle w:val="TOC2"/>
        <w:rPr>
          <w:rFonts w:asciiTheme="minorHAnsi" w:eastAsiaTheme="minorEastAsia" w:hAnsiTheme="minorHAnsi" w:cstheme="minorBidi"/>
          <w:noProof/>
          <w:sz w:val="22"/>
          <w:szCs w:val="22"/>
        </w:rPr>
      </w:pPr>
      <w:hyperlink w:anchor="_Toc28680946" w:history="1">
        <w:r w:rsidRPr="00442981">
          <w:rPr>
            <w:rStyle w:val="Hyperlink"/>
            <w:noProof/>
          </w:rPr>
          <w:t>3.45 Update Care Team [PCC-45]</w:t>
        </w:r>
        <w:r>
          <w:rPr>
            <w:noProof/>
            <w:webHidden/>
          </w:rPr>
          <w:tab/>
        </w:r>
        <w:r>
          <w:rPr>
            <w:noProof/>
            <w:webHidden/>
          </w:rPr>
          <w:fldChar w:fldCharType="begin"/>
        </w:r>
        <w:r>
          <w:rPr>
            <w:noProof/>
            <w:webHidden/>
          </w:rPr>
          <w:instrText xml:space="preserve"> PAGEREF _Toc28680946 \h </w:instrText>
        </w:r>
        <w:r>
          <w:rPr>
            <w:noProof/>
            <w:webHidden/>
          </w:rPr>
        </w:r>
        <w:r>
          <w:rPr>
            <w:noProof/>
            <w:webHidden/>
          </w:rPr>
          <w:fldChar w:fldCharType="separate"/>
        </w:r>
        <w:r w:rsidR="00FB6D4F">
          <w:rPr>
            <w:noProof/>
            <w:webHidden/>
          </w:rPr>
          <w:t>29</w:t>
        </w:r>
        <w:r>
          <w:rPr>
            <w:noProof/>
            <w:webHidden/>
          </w:rPr>
          <w:fldChar w:fldCharType="end"/>
        </w:r>
      </w:hyperlink>
    </w:p>
    <w:p w14:paraId="4B7358D8" w14:textId="2002BA3D" w:rsidR="00113146" w:rsidRDefault="00113146">
      <w:pPr>
        <w:pStyle w:val="TOC3"/>
        <w:rPr>
          <w:rFonts w:asciiTheme="minorHAnsi" w:eastAsiaTheme="minorEastAsia" w:hAnsiTheme="minorHAnsi" w:cstheme="minorBidi"/>
          <w:noProof/>
          <w:sz w:val="22"/>
          <w:szCs w:val="22"/>
        </w:rPr>
      </w:pPr>
      <w:hyperlink w:anchor="_Toc28680947" w:history="1">
        <w:r w:rsidRPr="00442981">
          <w:rPr>
            <w:rStyle w:val="Hyperlink"/>
            <w:noProof/>
          </w:rPr>
          <w:t>3.45.1 Scope</w:t>
        </w:r>
        <w:r>
          <w:rPr>
            <w:noProof/>
            <w:webHidden/>
          </w:rPr>
          <w:tab/>
        </w:r>
        <w:r>
          <w:rPr>
            <w:noProof/>
            <w:webHidden/>
          </w:rPr>
          <w:fldChar w:fldCharType="begin"/>
        </w:r>
        <w:r>
          <w:rPr>
            <w:noProof/>
            <w:webHidden/>
          </w:rPr>
          <w:instrText xml:space="preserve"> PAGEREF _Toc28680947 \h </w:instrText>
        </w:r>
        <w:r>
          <w:rPr>
            <w:noProof/>
            <w:webHidden/>
          </w:rPr>
        </w:r>
        <w:r>
          <w:rPr>
            <w:noProof/>
            <w:webHidden/>
          </w:rPr>
          <w:fldChar w:fldCharType="separate"/>
        </w:r>
        <w:r w:rsidR="00FB6D4F">
          <w:rPr>
            <w:noProof/>
            <w:webHidden/>
          </w:rPr>
          <w:t>29</w:t>
        </w:r>
        <w:r>
          <w:rPr>
            <w:noProof/>
            <w:webHidden/>
          </w:rPr>
          <w:fldChar w:fldCharType="end"/>
        </w:r>
      </w:hyperlink>
    </w:p>
    <w:p w14:paraId="23242D8A" w14:textId="54B97A05" w:rsidR="00113146" w:rsidRDefault="00113146">
      <w:pPr>
        <w:pStyle w:val="TOC3"/>
        <w:rPr>
          <w:rFonts w:asciiTheme="minorHAnsi" w:eastAsiaTheme="minorEastAsia" w:hAnsiTheme="minorHAnsi" w:cstheme="minorBidi"/>
          <w:noProof/>
          <w:sz w:val="22"/>
          <w:szCs w:val="22"/>
        </w:rPr>
      </w:pPr>
      <w:hyperlink w:anchor="_Toc28680948" w:history="1">
        <w:r w:rsidRPr="00442981">
          <w:rPr>
            <w:rStyle w:val="Hyperlink"/>
            <w:noProof/>
          </w:rPr>
          <w:t>3.45.2 Actor Roles</w:t>
        </w:r>
        <w:r>
          <w:rPr>
            <w:noProof/>
            <w:webHidden/>
          </w:rPr>
          <w:tab/>
        </w:r>
        <w:r>
          <w:rPr>
            <w:noProof/>
            <w:webHidden/>
          </w:rPr>
          <w:fldChar w:fldCharType="begin"/>
        </w:r>
        <w:r>
          <w:rPr>
            <w:noProof/>
            <w:webHidden/>
          </w:rPr>
          <w:instrText xml:space="preserve"> PAGEREF _Toc28680948 \h </w:instrText>
        </w:r>
        <w:r>
          <w:rPr>
            <w:noProof/>
            <w:webHidden/>
          </w:rPr>
        </w:r>
        <w:r>
          <w:rPr>
            <w:noProof/>
            <w:webHidden/>
          </w:rPr>
          <w:fldChar w:fldCharType="separate"/>
        </w:r>
        <w:r w:rsidR="00FB6D4F">
          <w:rPr>
            <w:noProof/>
            <w:webHidden/>
          </w:rPr>
          <w:t>29</w:t>
        </w:r>
        <w:r>
          <w:rPr>
            <w:noProof/>
            <w:webHidden/>
          </w:rPr>
          <w:fldChar w:fldCharType="end"/>
        </w:r>
      </w:hyperlink>
    </w:p>
    <w:p w14:paraId="3DF3BD28" w14:textId="28C42886" w:rsidR="00113146" w:rsidRDefault="00113146">
      <w:pPr>
        <w:pStyle w:val="TOC3"/>
        <w:rPr>
          <w:rFonts w:asciiTheme="minorHAnsi" w:eastAsiaTheme="minorEastAsia" w:hAnsiTheme="minorHAnsi" w:cstheme="minorBidi"/>
          <w:noProof/>
          <w:sz w:val="22"/>
          <w:szCs w:val="22"/>
        </w:rPr>
      </w:pPr>
      <w:hyperlink w:anchor="_Toc28680949" w:history="1">
        <w:r w:rsidRPr="00442981">
          <w:rPr>
            <w:rStyle w:val="Hyperlink"/>
            <w:noProof/>
          </w:rPr>
          <w:t>3.45.3 Referenced Standards</w:t>
        </w:r>
        <w:r>
          <w:rPr>
            <w:noProof/>
            <w:webHidden/>
          </w:rPr>
          <w:tab/>
        </w:r>
        <w:r>
          <w:rPr>
            <w:noProof/>
            <w:webHidden/>
          </w:rPr>
          <w:fldChar w:fldCharType="begin"/>
        </w:r>
        <w:r>
          <w:rPr>
            <w:noProof/>
            <w:webHidden/>
          </w:rPr>
          <w:instrText xml:space="preserve"> PAGEREF _Toc28680949 \h </w:instrText>
        </w:r>
        <w:r>
          <w:rPr>
            <w:noProof/>
            <w:webHidden/>
          </w:rPr>
        </w:r>
        <w:r>
          <w:rPr>
            <w:noProof/>
            <w:webHidden/>
          </w:rPr>
          <w:fldChar w:fldCharType="separate"/>
        </w:r>
        <w:r w:rsidR="00FB6D4F">
          <w:rPr>
            <w:noProof/>
            <w:webHidden/>
          </w:rPr>
          <w:t>29</w:t>
        </w:r>
        <w:r>
          <w:rPr>
            <w:noProof/>
            <w:webHidden/>
          </w:rPr>
          <w:fldChar w:fldCharType="end"/>
        </w:r>
      </w:hyperlink>
    </w:p>
    <w:p w14:paraId="4AAC7FF2" w14:textId="2D7DDEED" w:rsidR="00113146" w:rsidRDefault="00113146">
      <w:pPr>
        <w:pStyle w:val="TOC3"/>
        <w:rPr>
          <w:rFonts w:asciiTheme="minorHAnsi" w:eastAsiaTheme="minorEastAsia" w:hAnsiTheme="minorHAnsi" w:cstheme="minorBidi"/>
          <w:noProof/>
          <w:sz w:val="22"/>
          <w:szCs w:val="22"/>
        </w:rPr>
      </w:pPr>
      <w:hyperlink w:anchor="_Toc28680950" w:history="1">
        <w:r w:rsidRPr="00442981">
          <w:rPr>
            <w:rStyle w:val="Hyperlink"/>
            <w:noProof/>
          </w:rPr>
          <w:t>3.45.4 Messages</w:t>
        </w:r>
        <w:r>
          <w:rPr>
            <w:noProof/>
            <w:webHidden/>
          </w:rPr>
          <w:tab/>
        </w:r>
        <w:r>
          <w:rPr>
            <w:noProof/>
            <w:webHidden/>
          </w:rPr>
          <w:fldChar w:fldCharType="begin"/>
        </w:r>
        <w:r>
          <w:rPr>
            <w:noProof/>
            <w:webHidden/>
          </w:rPr>
          <w:instrText xml:space="preserve"> PAGEREF _Toc28680950 \h </w:instrText>
        </w:r>
        <w:r>
          <w:rPr>
            <w:noProof/>
            <w:webHidden/>
          </w:rPr>
        </w:r>
        <w:r>
          <w:rPr>
            <w:noProof/>
            <w:webHidden/>
          </w:rPr>
          <w:fldChar w:fldCharType="separate"/>
        </w:r>
        <w:r w:rsidR="00FB6D4F">
          <w:rPr>
            <w:noProof/>
            <w:webHidden/>
          </w:rPr>
          <w:t>30</w:t>
        </w:r>
        <w:r>
          <w:rPr>
            <w:noProof/>
            <w:webHidden/>
          </w:rPr>
          <w:fldChar w:fldCharType="end"/>
        </w:r>
      </w:hyperlink>
    </w:p>
    <w:p w14:paraId="56B54DA4" w14:textId="677A1460" w:rsidR="00113146" w:rsidRDefault="00113146">
      <w:pPr>
        <w:pStyle w:val="TOC4"/>
        <w:rPr>
          <w:rFonts w:asciiTheme="minorHAnsi" w:eastAsiaTheme="minorEastAsia" w:hAnsiTheme="minorHAnsi" w:cstheme="minorBidi"/>
          <w:noProof/>
          <w:sz w:val="22"/>
          <w:szCs w:val="22"/>
        </w:rPr>
      </w:pPr>
      <w:hyperlink w:anchor="_Toc28680951" w:history="1">
        <w:r w:rsidRPr="00442981">
          <w:rPr>
            <w:rStyle w:val="Hyperlink"/>
            <w:noProof/>
          </w:rPr>
          <w:t>3.45.4.1 Update Care Team</w:t>
        </w:r>
        <w:r>
          <w:rPr>
            <w:noProof/>
            <w:webHidden/>
          </w:rPr>
          <w:tab/>
        </w:r>
        <w:r>
          <w:rPr>
            <w:noProof/>
            <w:webHidden/>
          </w:rPr>
          <w:fldChar w:fldCharType="begin"/>
        </w:r>
        <w:r>
          <w:rPr>
            <w:noProof/>
            <w:webHidden/>
          </w:rPr>
          <w:instrText xml:space="preserve"> PAGEREF _Toc28680951 \h </w:instrText>
        </w:r>
        <w:r>
          <w:rPr>
            <w:noProof/>
            <w:webHidden/>
          </w:rPr>
        </w:r>
        <w:r>
          <w:rPr>
            <w:noProof/>
            <w:webHidden/>
          </w:rPr>
          <w:fldChar w:fldCharType="separate"/>
        </w:r>
        <w:r w:rsidR="00FB6D4F">
          <w:rPr>
            <w:noProof/>
            <w:webHidden/>
          </w:rPr>
          <w:t>30</w:t>
        </w:r>
        <w:r>
          <w:rPr>
            <w:noProof/>
            <w:webHidden/>
          </w:rPr>
          <w:fldChar w:fldCharType="end"/>
        </w:r>
      </w:hyperlink>
    </w:p>
    <w:p w14:paraId="0470678C" w14:textId="799CCEB3" w:rsidR="00113146" w:rsidRDefault="00113146">
      <w:pPr>
        <w:pStyle w:val="TOC5"/>
        <w:rPr>
          <w:rFonts w:asciiTheme="minorHAnsi" w:eastAsiaTheme="minorEastAsia" w:hAnsiTheme="minorHAnsi" w:cstheme="minorBidi"/>
          <w:noProof/>
          <w:sz w:val="22"/>
          <w:szCs w:val="22"/>
        </w:rPr>
      </w:pPr>
      <w:hyperlink w:anchor="_Toc28680952" w:history="1">
        <w:r w:rsidRPr="00442981">
          <w:rPr>
            <w:rStyle w:val="Hyperlink"/>
            <w:noProof/>
          </w:rPr>
          <w:t>3.45.4.1.1 Trigger Events</w:t>
        </w:r>
        <w:r>
          <w:rPr>
            <w:noProof/>
            <w:webHidden/>
          </w:rPr>
          <w:tab/>
        </w:r>
        <w:r>
          <w:rPr>
            <w:noProof/>
            <w:webHidden/>
          </w:rPr>
          <w:fldChar w:fldCharType="begin"/>
        </w:r>
        <w:r>
          <w:rPr>
            <w:noProof/>
            <w:webHidden/>
          </w:rPr>
          <w:instrText xml:space="preserve"> PAGEREF _Toc28680952 \h </w:instrText>
        </w:r>
        <w:r>
          <w:rPr>
            <w:noProof/>
            <w:webHidden/>
          </w:rPr>
        </w:r>
        <w:r>
          <w:rPr>
            <w:noProof/>
            <w:webHidden/>
          </w:rPr>
          <w:fldChar w:fldCharType="separate"/>
        </w:r>
        <w:r w:rsidR="00FB6D4F">
          <w:rPr>
            <w:noProof/>
            <w:webHidden/>
          </w:rPr>
          <w:t>30</w:t>
        </w:r>
        <w:r>
          <w:rPr>
            <w:noProof/>
            <w:webHidden/>
          </w:rPr>
          <w:fldChar w:fldCharType="end"/>
        </w:r>
      </w:hyperlink>
    </w:p>
    <w:p w14:paraId="6741069A" w14:textId="706F69C5" w:rsidR="00113146" w:rsidRDefault="00113146">
      <w:pPr>
        <w:pStyle w:val="TOC5"/>
        <w:rPr>
          <w:rFonts w:asciiTheme="minorHAnsi" w:eastAsiaTheme="minorEastAsia" w:hAnsiTheme="minorHAnsi" w:cstheme="minorBidi"/>
          <w:noProof/>
          <w:sz w:val="22"/>
          <w:szCs w:val="22"/>
        </w:rPr>
      </w:pPr>
      <w:hyperlink w:anchor="_Toc28680953" w:history="1">
        <w:r w:rsidRPr="00442981">
          <w:rPr>
            <w:rStyle w:val="Hyperlink"/>
            <w:noProof/>
          </w:rPr>
          <w:t>3.45.4.1.2 Message Semantics</w:t>
        </w:r>
        <w:r>
          <w:rPr>
            <w:noProof/>
            <w:webHidden/>
          </w:rPr>
          <w:tab/>
        </w:r>
        <w:r>
          <w:rPr>
            <w:noProof/>
            <w:webHidden/>
          </w:rPr>
          <w:fldChar w:fldCharType="begin"/>
        </w:r>
        <w:r>
          <w:rPr>
            <w:noProof/>
            <w:webHidden/>
          </w:rPr>
          <w:instrText xml:space="preserve"> PAGEREF _Toc28680953 \h </w:instrText>
        </w:r>
        <w:r>
          <w:rPr>
            <w:noProof/>
            <w:webHidden/>
          </w:rPr>
        </w:r>
        <w:r>
          <w:rPr>
            <w:noProof/>
            <w:webHidden/>
          </w:rPr>
          <w:fldChar w:fldCharType="separate"/>
        </w:r>
        <w:r w:rsidR="00FB6D4F">
          <w:rPr>
            <w:noProof/>
            <w:webHidden/>
          </w:rPr>
          <w:t>30</w:t>
        </w:r>
        <w:r>
          <w:rPr>
            <w:noProof/>
            <w:webHidden/>
          </w:rPr>
          <w:fldChar w:fldCharType="end"/>
        </w:r>
      </w:hyperlink>
    </w:p>
    <w:p w14:paraId="44A72A3F" w14:textId="1536C655" w:rsidR="00113146" w:rsidRDefault="00113146">
      <w:pPr>
        <w:pStyle w:val="TOC5"/>
        <w:rPr>
          <w:rFonts w:asciiTheme="minorHAnsi" w:eastAsiaTheme="minorEastAsia" w:hAnsiTheme="minorHAnsi" w:cstheme="minorBidi"/>
          <w:noProof/>
          <w:sz w:val="22"/>
          <w:szCs w:val="22"/>
        </w:rPr>
      </w:pPr>
      <w:hyperlink w:anchor="_Toc28680954" w:history="1">
        <w:r w:rsidRPr="00442981">
          <w:rPr>
            <w:rStyle w:val="Hyperlink"/>
            <w:noProof/>
          </w:rPr>
          <w:t>3.45.4.1.3 Expected Actions</w:t>
        </w:r>
        <w:r>
          <w:rPr>
            <w:noProof/>
            <w:webHidden/>
          </w:rPr>
          <w:tab/>
        </w:r>
        <w:r>
          <w:rPr>
            <w:noProof/>
            <w:webHidden/>
          </w:rPr>
          <w:fldChar w:fldCharType="begin"/>
        </w:r>
        <w:r>
          <w:rPr>
            <w:noProof/>
            <w:webHidden/>
          </w:rPr>
          <w:instrText xml:space="preserve"> PAGEREF _Toc28680954 \h </w:instrText>
        </w:r>
        <w:r>
          <w:rPr>
            <w:noProof/>
            <w:webHidden/>
          </w:rPr>
        </w:r>
        <w:r>
          <w:rPr>
            <w:noProof/>
            <w:webHidden/>
          </w:rPr>
          <w:fldChar w:fldCharType="separate"/>
        </w:r>
        <w:r w:rsidR="00FB6D4F">
          <w:rPr>
            <w:noProof/>
            <w:webHidden/>
          </w:rPr>
          <w:t>30</w:t>
        </w:r>
        <w:r>
          <w:rPr>
            <w:noProof/>
            <w:webHidden/>
          </w:rPr>
          <w:fldChar w:fldCharType="end"/>
        </w:r>
      </w:hyperlink>
    </w:p>
    <w:p w14:paraId="5C0C86BB" w14:textId="1EE5E76E" w:rsidR="00113146" w:rsidRDefault="00113146">
      <w:pPr>
        <w:pStyle w:val="TOC4"/>
        <w:rPr>
          <w:rFonts w:asciiTheme="minorHAnsi" w:eastAsiaTheme="minorEastAsia" w:hAnsiTheme="minorHAnsi" w:cstheme="minorBidi"/>
          <w:noProof/>
          <w:sz w:val="22"/>
          <w:szCs w:val="22"/>
        </w:rPr>
      </w:pPr>
      <w:hyperlink w:anchor="_Toc28680955" w:history="1">
        <w:r w:rsidRPr="00442981">
          <w:rPr>
            <w:rStyle w:val="Hyperlink"/>
            <w:noProof/>
          </w:rPr>
          <w:t>3.45.4.2 Create Care Team</w:t>
        </w:r>
        <w:r>
          <w:rPr>
            <w:noProof/>
            <w:webHidden/>
          </w:rPr>
          <w:tab/>
        </w:r>
        <w:r>
          <w:rPr>
            <w:noProof/>
            <w:webHidden/>
          </w:rPr>
          <w:fldChar w:fldCharType="begin"/>
        </w:r>
        <w:r>
          <w:rPr>
            <w:noProof/>
            <w:webHidden/>
          </w:rPr>
          <w:instrText xml:space="preserve"> PAGEREF _Toc28680955 \h </w:instrText>
        </w:r>
        <w:r>
          <w:rPr>
            <w:noProof/>
            <w:webHidden/>
          </w:rPr>
        </w:r>
        <w:r>
          <w:rPr>
            <w:noProof/>
            <w:webHidden/>
          </w:rPr>
          <w:fldChar w:fldCharType="separate"/>
        </w:r>
        <w:r w:rsidR="00FB6D4F">
          <w:rPr>
            <w:noProof/>
            <w:webHidden/>
          </w:rPr>
          <w:t>31</w:t>
        </w:r>
        <w:r>
          <w:rPr>
            <w:noProof/>
            <w:webHidden/>
          </w:rPr>
          <w:fldChar w:fldCharType="end"/>
        </w:r>
      </w:hyperlink>
    </w:p>
    <w:p w14:paraId="67999796" w14:textId="1B376FC0" w:rsidR="00113146" w:rsidRDefault="00113146">
      <w:pPr>
        <w:pStyle w:val="TOC5"/>
        <w:rPr>
          <w:rFonts w:asciiTheme="minorHAnsi" w:eastAsiaTheme="minorEastAsia" w:hAnsiTheme="minorHAnsi" w:cstheme="minorBidi"/>
          <w:noProof/>
          <w:sz w:val="22"/>
          <w:szCs w:val="22"/>
        </w:rPr>
      </w:pPr>
      <w:hyperlink w:anchor="_Toc28680956" w:history="1">
        <w:r w:rsidRPr="00442981">
          <w:rPr>
            <w:rStyle w:val="Hyperlink"/>
            <w:noProof/>
          </w:rPr>
          <w:t>3.45.4.2.1 Trigger Events</w:t>
        </w:r>
        <w:r>
          <w:rPr>
            <w:noProof/>
            <w:webHidden/>
          </w:rPr>
          <w:tab/>
        </w:r>
        <w:r>
          <w:rPr>
            <w:noProof/>
            <w:webHidden/>
          </w:rPr>
          <w:fldChar w:fldCharType="begin"/>
        </w:r>
        <w:r>
          <w:rPr>
            <w:noProof/>
            <w:webHidden/>
          </w:rPr>
          <w:instrText xml:space="preserve"> PAGEREF _Toc28680956 \h </w:instrText>
        </w:r>
        <w:r>
          <w:rPr>
            <w:noProof/>
            <w:webHidden/>
          </w:rPr>
        </w:r>
        <w:r>
          <w:rPr>
            <w:noProof/>
            <w:webHidden/>
          </w:rPr>
          <w:fldChar w:fldCharType="separate"/>
        </w:r>
        <w:r w:rsidR="00FB6D4F">
          <w:rPr>
            <w:noProof/>
            <w:webHidden/>
          </w:rPr>
          <w:t>31</w:t>
        </w:r>
        <w:r>
          <w:rPr>
            <w:noProof/>
            <w:webHidden/>
          </w:rPr>
          <w:fldChar w:fldCharType="end"/>
        </w:r>
      </w:hyperlink>
    </w:p>
    <w:p w14:paraId="0A5945AA" w14:textId="358D4780" w:rsidR="00113146" w:rsidRDefault="00113146">
      <w:pPr>
        <w:pStyle w:val="TOC5"/>
        <w:rPr>
          <w:rFonts w:asciiTheme="minorHAnsi" w:eastAsiaTheme="minorEastAsia" w:hAnsiTheme="minorHAnsi" w:cstheme="minorBidi"/>
          <w:noProof/>
          <w:sz w:val="22"/>
          <w:szCs w:val="22"/>
        </w:rPr>
      </w:pPr>
      <w:hyperlink w:anchor="_Toc28680957" w:history="1">
        <w:r w:rsidRPr="00442981">
          <w:rPr>
            <w:rStyle w:val="Hyperlink"/>
            <w:noProof/>
          </w:rPr>
          <w:t>3.45.4.2.2 Message Semantics</w:t>
        </w:r>
        <w:r>
          <w:rPr>
            <w:noProof/>
            <w:webHidden/>
          </w:rPr>
          <w:tab/>
        </w:r>
        <w:r>
          <w:rPr>
            <w:noProof/>
            <w:webHidden/>
          </w:rPr>
          <w:fldChar w:fldCharType="begin"/>
        </w:r>
        <w:r>
          <w:rPr>
            <w:noProof/>
            <w:webHidden/>
          </w:rPr>
          <w:instrText xml:space="preserve"> PAGEREF _Toc28680957 \h </w:instrText>
        </w:r>
        <w:r>
          <w:rPr>
            <w:noProof/>
            <w:webHidden/>
          </w:rPr>
        </w:r>
        <w:r>
          <w:rPr>
            <w:noProof/>
            <w:webHidden/>
          </w:rPr>
          <w:fldChar w:fldCharType="separate"/>
        </w:r>
        <w:r w:rsidR="00FB6D4F">
          <w:rPr>
            <w:noProof/>
            <w:webHidden/>
          </w:rPr>
          <w:t>31</w:t>
        </w:r>
        <w:r>
          <w:rPr>
            <w:noProof/>
            <w:webHidden/>
          </w:rPr>
          <w:fldChar w:fldCharType="end"/>
        </w:r>
      </w:hyperlink>
    </w:p>
    <w:p w14:paraId="1DD23B04" w14:textId="61E8D583" w:rsidR="00113146" w:rsidRDefault="00113146">
      <w:pPr>
        <w:pStyle w:val="TOC5"/>
        <w:rPr>
          <w:rFonts w:asciiTheme="minorHAnsi" w:eastAsiaTheme="minorEastAsia" w:hAnsiTheme="minorHAnsi" w:cstheme="minorBidi"/>
          <w:noProof/>
          <w:sz w:val="22"/>
          <w:szCs w:val="22"/>
        </w:rPr>
      </w:pPr>
      <w:hyperlink w:anchor="_Toc28680958" w:history="1">
        <w:r w:rsidRPr="00442981">
          <w:rPr>
            <w:rStyle w:val="Hyperlink"/>
            <w:noProof/>
          </w:rPr>
          <w:t>3.45.4.2.3 Expected Actions</w:t>
        </w:r>
        <w:r>
          <w:rPr>
            <w:noProof/>
            <w:webHidden/>
          </w:rPr>
          <w:tab/>
        </w:r>
        <w:r>
          <w:rPr>
            <w:noProof/>
            <w:webHidden/>
          </w:rPr>
          <w:fldChar w:fldCharType="begin"/>
        </w:r>
        <w:r>
          <w:rPr>
            <w:noProof/>
            <w:webHidden/>
          </w:rPr>
          <w:instrText xml:space="preserve"> PAGEREF _Toc28680958 \h </w:instrText>
        </w:r>
        <w:r>
          <w:rPr>
            <w:noProof/>
            <w:webHidden/>
          </w:rPr>
        </w:r>
        <w:r>
          <w:rPr>
            <w:noProof/>
            <w:webHidden/>
          </w:rPr>
          <w:fldChar w:fldCharType="separate"/>
        </w:r>
        <w:r w:rsidR="00FB6D4F">
          <w:rPr>
            <w:noProof/>
            <w:webHidden/>
          </w:rPr>
          <w:t>31</w:t>
        </w:r>
        <w:r>
          <w:rPr>
            <w:noProof/>
            <w:webHidden/>
          </w:rPr>
          <w:fldChar w:fldCharType="end"/>
        </w:r>
      </w:hyperlink>
    </w:p>
    <w:p w14:paraId="252EBB08" w14:textId="5C536FEC" w:rsidR="00113146" w:rsidRDefault="00113146">
      <w:pPr>
        <w:pStyle w:val="TOC3"/>
        <w:rPr>
          <w:rFonts w:asciiTheme="minorHAnsi" w:eastAsiaTheme="minorEastAsia" w:hAnsiTheme="minorHAnsi" w:cstheme="minorBidi"/>
          <w:noProof/>
          <w:sz w:val="22"/>
          <w:szCs w:val="22"/>
        </w:rPr>
      </w:pPr>
      <w:hyperlink w:anchor="_Toc28680959" w:history="1">
        <w:r w:rsidRPr="00442981">
          <w:rPr>
            <w:rStyle w:val="Hyperlink"/>
            <w:noProof/>
          </w:rPr>
          <w:t>3.45.5 Security Considerations</w:t>
        </w:r>
        <w:r>
          <w:rPr>
            <w:noProof/>
            <w:webHidden/>
          </w:rPr>
          <w:tab/>
        </w:r>
        <w:r>
          <w:rPr>
            <w:noProof/>
            <w:webHidden/>
          </w:rPr>
          <w:fldChar w:fldCharType="begin"/>
        </w:r>
        <w:r>
          <w:rPr>
            <w:noProof/>
            <w:webHidden/>
          </w:rPr>
          <w:instrText xml:space="preserve"> PAGEREF _Toc28680959 \h </w:instrText>
        </w:r>
        <w:r>
          <w:rPr>
            <w:noProof/>
            <w:webHidden/>
          </w:rPr>
        </w:r>
        <w:r>
          <w:rPr>
            <w:noProof/>
            <w:webHidden/>
          </w:rPr>
          <w:fldChar w:fldCharType="separate"/>
        </w:r>
        <w:r w:rsidR="00FB6D4F">
          <w:rPr>
            <w:noProof/>
            <w:webHidden/>
          </w:rPr>
          <w:t>31</w:t>
        </w:r>
        <w:r>
          <w:rPr>
            <w:noProof/>
            <w:webHidden/>
          </w:rPr>
          <w:fldChar w:fldCharType="end"/>
        </w:r>
      </w:hyperlink>
    </w:p>
    <w:p w14:paraId="0CC9ECB0" w14:textId="66AA399E" w:rsidR="00113146" w:rsidRDefault="00113146">
      <w:pPr>
        <w:pStyle w:val="TOC2"/>
        <w:rPr>
          <w:rFonts w:asciiTheme="minorHAnsi" w:eastAsiaTheme="minorEastAsia" w:hAnsiTheme="minorHAnsi" w:cstheme="minorBidi"/>
          <w:noProof/>
          <w:sz w:val="22"/>
          <w:szCs w:val="22"/>
        </w:rPr>
      </w:pPr>
      <w:hyperlink w:anchor="_Toc28680960" w:history="1">
        <w:r w:rsidRPr="00442981">
          <w:rPr>
            <w:rStyle w:val="Hyperlink"/>
            <w:noProof/>
          </w:rPr>
          <w:t>3.46 Search for Care Team [PCC-46]</w:t>
        </w:r>
        <w:r>
          <w:rPr>
            <w:noProof/>
            <w:webHidden/>
          </w:rPr>
          <w:tab/>
        </w:r>
        <w:r>
          <w:rPr>
            <w:noProof/>
            <w:webHidden/>
          </w:rPr>
          <w:fldChar w:fldCharType="begin"/>
        </w:r>
        <w:r>
          <w:rPr>
            <w:noProof/>
            <w:webHidden/>
          </w:rPr>
          <w:instrText xml:space="preserve"> PAGEREF _Toc28680960 \h </w:instrText>
        </w:r>
        <w:r>
          <w:rPr>
            <w:noProof/>
            <w:webHidden/>
          </w:rPr>
        </w:r>
        <w:r>
          <w:rPr>
            <w:noProof/>
            <w:webHidden/>
          </w:rPr>
          <w:fldChar w:fldCharType="separate"/>
        </w:r>
        <w:r w:rsidR="00FB6D4F">
          <w:rPr>
            <w:noProof/>
            <w:webHidden/>
          </w:rPr>
          <w:t>31</w:t>
        </w:r>
        <w:r>
          <w:rPr>
            <w:noProof/>
            <w:webHidden/>
          </w:rPr>
          <w:fldChar w:fldCharType="end"/>
        </w:r>
      </w:hyperlink>
    </w:p>
    <w:p w14:paraId="3989DA0E" w14:textId="5239264D" w:rsidR="00113146" w:rsidRDefault="00113146">
      <w:pPr>
        <w:pStyle w:val="TOC3"/>
        <w:rPr>
          <w:rFonts w:asciiTheme="minorHAnsi" w:eastAsiaTheme="minorEastAsia" w:hAnsiTheme="minorHAnsi" w:cstheme="minorBidi"/>
          <w:noProof/>
          <w:sz w:val="22"/>
          <w:szCs w:val="22"/>
        </w:rPr>
      </w:pPr>
      <w:hyperlink w:anchor="_Toc28680961" w:history="1">
        <w:r w:rsidRPr="00442981">
          <w:rPr>
            <w:rStyle w:val="Hyperlink"/>
            <w:noProof/>
          </w:rPr>
          <w:t>3.46.1 Scope</w:t>
        </w:r>
        <w:r>
          <w:rPr>
            <w:noProof/>
            <w:webHidden/>
          </w:rPr>
          <w:tab/>
        </w:r>
        <w:r>
          <w:rPr>
            <w:noProof/>
            <w:webHidden/>
          </w:rPr>
          <w:fldChar w:fldCharType="begin"/>
        </w:r>
        <w:r>
          <w:rPr>
            <w:noProof/>
            <w:webHidden/>
          </w:rPr>
          <w:instrText xml:space="preserve"> PAGEREF _Toc28680961 \h </w:instrText>
        </w:r>
        <w:r>
          <w:rPr>
            <w:noProof/>
            <w:webHidden/>
          </w:rPr>
        </w:r>
        <w:r>
          <w:rPr>
            <w:noProof/>
            <w:webHidden/>
          </w:rPr>
          <w:fldChar w:fldCharType="separate"/>
        </w:r>
        <w:r w:rsidR="00FB6D4F">
          <w:rPr>
            <w:noProof/>
            <w:webHidden/>
          </w:rPr>
          <w:t>31</w:t>
        </w:r>
        <w:r>
          <w:rPr>
            <w:noProof/>
            <w:webHidden/>
          </w:rPr>
          <w:fldChar w:fldCharType="end"/>
        </w:r>
      </w:hyperlink>
    </w:p>
    <w:p w14:paraId="787F14D0" w14:textId="773952B9" w:rsidR="00113146" w:rsidRDefault="00113146">
      <w:pPr>
        <w:pStyle w:val="TOC3"/>
        <w:rPr>
          <w:rFonts w:asciiTheme="minorHAnsi" w:eastAsiaTheme="minorEastAsia" w:hAnsiTheme="minorHAnsi" w:cstheme="minorBidi"/>
          <w:noProof/>
          <w:sz w:val="22"/>
          <w:szCs w:val="22"/>
        </w:rPr>
      </w:pPr>
      <w:hyperlink w:anchor="_Toc28680962" w:history="1">
        <w:r w:rsidRPr="00442981">
          <w:rPr>
            <w:rStyle w:val="Hyperlink"/>
            <w:noProof/>
          </w:rPr>
          <w:t>3.46.2 Actor Roles</w:t>
        </w:r>
        <w:r>
          <w:rPr>
            <w:noProof/>
            <w:webHidden/>
          </w:rPr>
          <w:tab/>
        </w:r>
        <w:r>
          <w:rPr>
            <w:noProof/>
            <w:webHidden/>
          </w:rPr>
          <w:fldChar w:fldCharType="begin"/>
        </w:r>
        <w:r>
          <w:rPr>
            <w:noProof/>
            <w:webHidden/>
          </w:rPr>
          <w:instrText xml:space="preserve"> PAGEREF _Toc28680962 \h </w:instrText>
        </w:r>
        <w:r>
          <w:rPr>
            <w:noProof/>
            <w:webHidden/>
          </w:rPr>
        </w:r>
        <w:r>
          <w:rPr>
            <w:noProof/>
            <w:webHidden/>
          </w:rPr>
          <w:fldChar w:fldCharType="separate"/>
        </w:r>
        <w:r w:rsidR="00FB6D4F">
          <w:rPr>
            <w:noProof/>
            <w:webHidden/>
          </w:rPr>
          <w:t>32</w:t>
        </w:r>
        <w:r>
          <w:rPr>
            <w:noProof/>
            <w:webHidden/>
          </w:rPr>
          <w:fldChar w:fldCharType="end"/>
        </w:r>
      </w:hyperlink>
    </w:p>
    <w:p w14:paraId="3E4E6593" w14:textId="28C2D1BE" w:rsidR="00113146" w:rsidRDefault="00113146">
      <w:pPr>
        <w:pStyle w:val="TOC3"/>
        <w:rPr>
          <w:rFonts w:asciiTheme="minorHAnsi" w:eastAsiaTheme="minorEastAsia" w:hAnsiTheme="minorHAnsi" w:cstheme="minorBidi"/>
          <w:noProof/>
          <w:sz w:val="22"/>
          <w:szCs w:val="22"/>
        </w:rPr>
      </w:pPr>
      <w:hyperlink w:anchor="_Toc28680963" w:history="1">
        <w:r w:rsidRPr="00442981">
          <w:rPr>
            <w:rStyle w:val="Hyperlink"/>
            <w:noProof/>
          </w:rPr>
          <w:t>3.46.3 Referenced Standards</w:t>
        </w:r>
        <w:r>
          <w:rPr>
            <w:noProof/>
            <w:webHidden/>
          </w:rPr>
          <w:tab/>
        </w:r>
        <w:r>
          <w:rPr>
            <w:noProof/>
            <w:webHidden/>
          </w:rPr>
          <w:fldChar w:fldCharType="begin"/>
        </w:r>
        <w:r>
          <w:rPr>
            <w:noProof/>
            <w:webHidden/>
          </w:rPr>
          <w:instrText xml:space="preserve"> PAGEREF _Toc28680963 \h </w:instrText>
        </w:r>
        <w:r>
          <w:rPr>
            <w:noProof/>
            <w:webHidden/>
          </w:rPr>
        </w:r>
        <w:r>
          <w:rPr>
            <w:noProof/>
            <w:webHidden/>
          </w:rPr>
          <w:fldChar w:fldCharType="separate"/>
        </w:r>
        <w:r w:rsidR="00FB6D4F">
          <w:rPr>
            <w:noProof/>
            <w:webHidden/>
          </w:rPr>
          <w:t>32</w:t>
        </w:r>
        <w:r>
          <w:rPr>
            <w:noProof/>
            <w:webHidden/>
          </w:rPr>
          <w:fldChar w:fldCharType="end"/>
        </w:r>
      </w:hyperlink>
    </w:p>
    <w:p w14:paraId="609B9589" w14:textId="3EBFD241" w:rsidR="00113146" w:rsidRDefault="00113146">
      <w:pPr>
        <w:pStyle w:val="TOC3"/>
        <w:rPr>
          <w:rFonts w:asciiTheme="minorHAnsi" w:eastAsiaTheme="minorEastAsia" w:hAnsiTheme="minorHAnsi" w:cstheme="minorBidi"/>
          <w:noProof/>
          <w:sz w:val="22"/>
          <w:szCs w:val="22"/>
        </w:rPr>
      </w:pPr>
      <w:hyperlink w:anchor="_Toc28680964" w:history="1">
        <w:r w:rsidRPr="00442981">
          <w:rPr>
            <w:rStyle w:val="Hyperlink"/>
            <w:noProof/>
          </w:rPr>
          <w:t>3.46.4 Messages</w:t>
        </w:r>
        <w:r>
          <w:rPr>
            <w:noProof/>
            <w:webHidden/>
          </w:rPr>
          <w:tab/>
        </w:r>
        <w:r>
          <w:rPr>
            <w:noProof/>
            <w:webHidden/>
          </w:rPr>
          <w:fldChar w:fldCharType="begin"/>
        </w:r>
        <w:r>
          <w:rPr>
            <w:noProof/>
            <w:webHidden/>
          </w:rPr>
          <w:instrText xml:space="preserve"> PAGEREF _Toc28680964 \h </w:instrText>
        </w:r>
        <w:r>
          <w:rPr>
            <w:noProof/>
            <w:webHidden/>
          </w:rPr>
        </w:r>
        <w:r>
          <w:rPr>
            <w:noProof/>
            <w:webHidden/>
          </w:rPr>
          <w:fldChar w:fldCharType="separate"/>
        </w:r>
        <w:r w:rsidR="00FB6D4F">
          <w:rPr>
            <w:noProof/>
            <w:webHidden/>
          </w:rPr>
          <w:t>32</w:t>
        </w:r>
        <w:r>
          <w:rPr>
            <w:noProof/>
            <w:webHidden/>
          </w:rPr>
          <w:fldChar w:fldCharType="end"/>
        </w:r>
      </w:hyperlink>
    </w:p>
    <w:p w14:paraId="4BC4A081" w14:textId="55B9EF31" w:rsidR="00113146" w:rsidRDefault="00113146">
      <w:pPr>
        <w:pStyle w:val="TOC4"/>
        <w:rPr>
          <w:rFonts w:asciiTheme="minorHAnsi" w:eastAsiaTheme="minorEastAsia" w:hAnsiTheme="minorHAnsi" w:cstheme="minorBidi"/>
          <w:noProof/>
          <w:sz w:val="22"/>
          <w:szCs w:val="22"/>
        </w:rPr>
      </w:pPr>
      <w:hyperlink w:anchor="_Toc28680965" w:history="1">
        <w:r w:rsidRPr="00442981">
          <w:rPr>
            <w:rStyle w:val="Hyperlink"/>
            <w:noProof/>
          </w:rPr>
          <w:t>3.46.4.1 Search for Care Team</w:t>
        </w:r>
        <w:r>
          <w:rPr>
            <w:noProof/>
            <w:webHidden/>
          </w:rPr>
          <w:tab/>
        </w:r>
        <w:r>
          <w:rPr>
            <w:noProof/>
            <w:webHidden/>
          </w:rPr>
          <w:fldChar w:fldCharType="begin"/>
        </w:r>
        <w:r>
          <w:rPr>
            <w:noProof/>
            <w:webHidden/>
          </w:rPr>
          <w:instrText xml:space="preserve"> PAGEREF _Toc28680965 \h </w:instrText>
        </w:r>
        <w:r>
          <w:rPr>
            <w:noProof/>
            <w:webHidden/>
          </w:rPr>
        </w:r>
        <w:r>
          <w:rPr>
            <w:noProof/>
            <w:webHidden/>
          </w:rPr>
          <w:fldChar w:fldCharType="separate"/>
        </w:r>
        <w:r w:rsidR="00FB6D4F">
          <w:rPr>
            <w:noProof/>
            <w:webHidden/>
          </w:rPr>
          <w:t>33</w:t>
        </w:r>
        <w:r>
          <w:rPr>
            <w:noProof/>
            <w:webHidden/>
          </w:rPr>
          <w:fldChar w:fldCharType="end"/>
        </w:r>
      </w:hyperlink>
    </w:p>
    <w:p w14:paraId="514E58BE" w14:textId="22D423DA" w:rsidR="00113146" w:rsidRDefault="00113146">
      <w:pPr>
        <w:pStyle w:val="TOC5"/>
        <w:rPr>
          <w:rFonts w:asciiTheme="minorHAnsi" w:eastAsiaTheme="minorEastAsia" w:hAnsiTheme="minorHAnsi" w:cstheme="minorBidi"/>
          <w:noProof/>
          <w:sz w:val="22"/>
          <w:szCs w:val="22"/>
        </w:rPr>
      </w:pPr>
      <w:hyperlink w:anchor="_Toc28680966" w:history="1">
        <w:r w:rsidRPr="00442981">
          <w:rPr>
            <w:rStyle w:val="Hyperlink"/>
            <w:noProof/>
          </w:rPr>
          <w:t>3.46.4.1.1 Trigger Events</w:t>
        </w:r>
        <w:r>
          <w:rPr>
            <w:noProof/>
            <w:webHidden/>
          </w:rPr>
          <w:tab/>
        </w:r>
        <w:r>
          <w:rPr>
            <w:noProof/>
            <w:webHidden/>
          </w:rPr>
          <w:fldChar w:fldCharType="begin"/>
        </w:r>
        <w:r>
          <w:rPr>
            <w:noProof/>
            <w:webHidden/>
          </w:rPr>
          <w:instrText xml:space="preserve"> PAGEREF _Toc28680966 \h </w:instrText>
        </w:r>
        <w:r>
          <w:rPr>
            <w:noProof/>
            <w:webHidden/>
          </w:rPr>
        </w:r>
        <w:r>
          <w:rPr>
            <w:noProof/>
            <w:webHidden/>
          </w:rPr>
          <w:fldChar w:fldCharType="separate"/>
        </w:r>
        <w:r w:rsidR="00FB6D4F">
          <w:rPr>
            <w:noProof/>
            <w:webHidden/>
          </w:rPr>
          <w:t>33</w:t>
        </w:r>
        <w:r>
          <w:rPr>
            <w:noProof/>
            <w:webHidden/>
          </w:rPr>
          <w:fldChar w:fldCharType="end"/>
        </w:r>
      </w:hyperlink>
    </w:p>
    <w:p w14:paraId="45AF4FBC" w14:textId="719FFEE5" w:rsidR="00113146" w:rsidRDefault="00113146">
      <w:pPr>
        <w:pStyle w:val="TOC5"/>
        <w:rPr>
          <w:rFonts w:asciiTheme="minorHAnsi" w:eastAsiaTheme="minorEastAsia" w:hAnsiTheme="minorHAnsi" w:cstheme="minorBidi"/>
          <w:noProof/>
          <w:sz w:val="22"/>
          <w:szCs w:val="22"/>
        </w:rPr>
      </w:pPr>
      <w:hyperlink w:anchor="_Toc28680967" w:history="1">
        <w:r w:rsidRPr="00442981">
          <w:rPr>
            <w:rStyle w:val="Hyperlink"/>
            <w:noProof/>
          </w:rPr>
          <w:t>3.46.4.1.2 Message Semantics</w:t>
        </w:r>
        <w:r>
          <w:rPr>
            <w:noProof/>
            <w:webHidden/>
          </w:rPr>
          <w:tab/>
        </w:r>
        <w:r>
          <w:rPr>
            <w:noProof/>
            <w:webHidden/>
          </w:rPr>
          <w:fldChar w:fldCharType="begin"/>
        </w:r>
        <w:r>
          <w:rPr>
            <w:noProof/>
            <w:webHidden/>
          </w:rPr>
          <w:instrText xml:space="preserve"> PAGEREF _Toc28680967 \h </w:instrText>
        </w:r>
        <w:r>
          <w:rPr>
            <w:noProof/>
            <w:webHidden/>
          </w:rPr>
        </w:r>
        <w:r>
          <w:rPr>
            <w:noProof/>
            <w:webHidden/>
          </w:rPr>
          <w:fldChar w:fldCharType="separate"/>
        </w:r>
        <w:r w:rsidR="00FB6D4F">
          <w:rPr>
            <w:noProof/>
            <w:webHidden/>
          </w:rPr>
          <w:t>33</w:t>
        </w:r>
        <w:r>
          <w:rPr>
            <w:noProof/>
            <w:webHidden/>
          </w:rPr>
          <w:fldChar w:fldCharType="end"/>
        </w:r>
      </w:hyperlink>
    </w:p>
    <w:p w14:paraId="7192A98C" w14:textId="1E0A48B7" w:rsidR="00113146" w:rsidRDefault="00113146">
      <w:pPr>
        <w:pStyle w:val="TOC5"/>
        <w:rPr>
          <w:rFonts w:asciiTheme="minorHAnsi" w:eastAsiaTheme="minorEastAsia" w:hAnsiTheme="minorHAnsi" w:cstheme="minorBidi"/>
          <w:noProof/>
          <w:sz w:val="22"/>
          <w:szCs w:val="22"/>
        </w:rPr>
      </w:pPr>
      <w:hyperlink w:anchor="_Toc28680968" w:history="1">
        <w:r w:rsidRPr="00442981">
          <w:rPr>
            <w:rStyle w:val="Hyperlink"/>
            <w:noProof/>
          </w:rPr>
          <w:t>3.46.4.1.3 Expected Actions</w:t>
        </w:r>
        <w:r>
          <w:rPr>
            <w:noProof/>
            <w:webHidden/>
          </w:rPr>
          <w:tab/>
        </w:r>
        <w:r>
          <w:rPr>
            <w:noProof/>
            <w:webHidden/>
          </w:rPr>
          <w:fldChar w:fldCharType="begin"/>
        </w:r>
        <w:r>
          <w:rPr>
            <w:noProof/>
            <w:webHidden/>
          </w:rPr>
          <w:instrText xml:space="preserve"> PAGEREF _Toc28680968 \h </w:instrText>
        </w:r>
        <w:r>
          <w:rPr>
            <w:noProof/>
            <w:webHidden/>
          </w:rPr>
        </w:r>
        <w:r>
          <w:rPr>
            <w:noProof/>
            <w:webHidden/>
          </w:rPr>
          <w:fldChar w:fldCharType="separate"/>
        </w:r>
        <w:r w:rsidR="00FB6D4F">
          <w:rPr>
            <w:noProof/>
            <w:webHidden/>
          </w:rPr>
          <w:t>33</w:t>
        </w:r>
        <w:r>
          <w:rPr>
            <w:noProof/>
            <w:webHidden/>
          </w:rPr>
          <w:fldChar w:fldCharType="end"/>
        </w:r>
      </w:hyperlink>
    </w:p>
    <w:p w14:paraId="227F604A" w14:textId="763CD837" w:rsidR="00113146" w:rsidRDefault="00113146">
      <w:pPr>
        <w:pStyle w:val="TOC3"/>
        <w:rPr>
          <w:rFonts w:asciiTheme="minorHAnsi" w:eastAsiaTheme="minorEastAsia" w:hAnsiTheme="minorHAnsi" w:cstheme="minorBidi"/>
          <w:noProof/>
          <w:sz w:val="22"/>
          <w:szCs w:val="22"/>
        </w:rPr>
      </w:pPr>
      <w:hyperlink w:anchor="_Toc28680969" w:history="1">
        <w:r w:rsidRPr="00442981">
          <w:rPr>
            <w:rStyle w:val="Hyperlink"/>
            <w:noProof/>
          </w:rPr>
          <w:t>3.46.5 Security Considerations</w:t>
        </w:r>
        <w:r>
          <w:rPr>
            <w:noProof/>
            <w:webHidden/>
          </w:rPr>
          <w:tab/>
        </w:r>
        <w:r>
          <w:rPr>
            <w:noProof/>
            <w:webHidden/>
          </w:rPr>
          <w:fldChar w:fldCharType="begin"/>
        </w:r>
        <w:r>
          <w:rPr>
            <w:noProof/>
            <w:webHidden/>
          </w:rPr>
          <w:instrText xml:space="preserve"> PAGEREF _Toc28680969 \h </w:instrText>
        </w:r>
        <w:r>
          <w:rPr>
            <w:noProof/>
            <w:webHidden/>
          </w:rPr>
        </w:r>
        <w:r>
          <w:rPr>
            <w:noProof/>
            <w:webHidden/>
          </w:rPr>
          <w:fldChar w:fldCharType="separate"/>
        </w:r>
        <w:r w:rsidR="00FB6D4F">
          <w:rPr>
            <w:noProof/>
            <w:webHidden/>
          </w:rPr>
          <w:t>33</w:t>
        </w:r>
        <w:r>
          <w:rPr>
            <w:noProof/>
            <w:webHidden/>
          </w:rPr>
          <w:fldChar w:fldCharType="end"/>
        </w:r>
      </w:hyperlink>
    </w:p>
    <w:p w14:paraId="0B9DB740" w14:textId="00A92C50" w:rsidR="00113146" w:rsidRDefault="00113146">
      <w:pPr>
        <w:pStyle w:val="TOC2"/>
        <w:rPr>
          <w:rFonts w:asciiTheme="minorHAnsi" w:eastAsiaTheme="minorEastAsia" w:hAnsiTheme="minorHAnsi" w:cstheme="minorBidi"/>
          <w:noProof/>
          <w:sz w:val="22"/>
          <w:szCs w:val="22"/>
        </w:rPr>
      </w:pPr>
      <w:hyperlink w:anchor="_Toc28680970" w:history="1">
        <w:r w:rsidRPr="00442981">
          <w:rPr>
            <w:rStyle w:val="Hyperlink"/>
            <w:noProof/>
          </w:rPr>
          <w:t>3.47 Retrieve Care Team [PCC-47]</w:t>
        </w:r>
        <w:r>
          <w:rPr>
            <w:noProof/>
            <w:webHidden/>
          </w:rPr>
          <w:tab/>
        </w:r>
        <w:r>
          <w:rPr>
            <w:noProof/>
            <w:webHidden/>
          </w:rPr>
          <w:fldChar w:fldCharType="begin"/>
        </w:r>
        <w:r>
          <w:rPr>
            <w:noProof/>
            <w:webHidden/>
          </w:rPr>
          <w:instrText xml:space="preserve"> PAGEREF _Toc28680970 \h </w:instrText>
        </w:r>
        <w:r>
          <w:rPr>
            <w:noProof/>
            <w:webHidden/>
          </w:rPr>
        </w:r>
        <w:r>
          <w:rPr>
            <w:noProof/>
            <w:webHidden/>
          </w:rPr>
          <w:fldChar w:fldCharType="separate"/>
        </w:r>
        <w:r w:rsidR="00FB6D4F">
          <w:rPr>
            <w:noProof/>
            <w:webHidden/>
          </w:rPr>
          <w:t>33</w:t>
        </w:r>
        <w:r>
          <w:rPr>
            <w:noProof/>
            <w:webHidden/>
          </w:rPr>
          <w:fldChar w:fldCharType="end"/>
        </w:r>
      </w:hyperlink>
    </w:p>
    <w:p w14:paraId="3C8BC6DA" w14:textId="4F2FEC07" w:rsidR="00113146" w:rsidRDefault="00113146">
      <w:pPr>
        <w:pStyle w:val="TOC3"/>
        <w:rPr>
          <w:rFonts w:asciiTheme="minorHAnsi" w:eastAsiaTheme="minorEastAsia" w:hAnsiTheme="minorHAnsi" w:cstheme="minorBidi"/>
          <w:noProof/>
          <w:sz w:val="22"/>
          <w:szCs w:val="22"/>
        </w:rPr>
      </w:pPr>
      <w:hyperlink w:anchor="_Toc28680971" w:history="1">
        <w:r w:rsidRPr="00442981">
          <w:rPr>
            <w:rStyle w:val="Hyperlink"/>
            <w:noProof/>
          </w:rPr>
          <w:t>3.47.1 Scope</w:t>
        </w:r>
        <w:r>
          <w:rPr>
            <w:noProof/>
            <w:webHidden/>
          </w:rPr>
          <w:tab/>
        </w:r>
        <w:r>
          <w:rPr>
            <w:noProof/>
            <w:webHidden/>
          </w:rPr>
          <w:fldChar w:fldCharType="begin"/>
        </w:r>
        <w:r>
          <w:rPr>
            <w:noProof/>
            <w:webHidden/>
          </w:rPr>
          <w:instrText xml:space="preserve"> PAGEREF _Toc28680971 \h </w:instrText>
        </w:r>
        <w:r>
          <w:rPr>
            <w:noProof/>
            <w:webHidden/>
          </w:rPr>
        </w:r>
        <w:r>
          <w:rPr>
            <w:noProof/>
            <w:webHidden/>
          </w:rPr>
          <w:fldChar w:fldCharType="separate"/>
        </w:r>
        <w:r w:rsidR="00FB6D4F">
          <w:rPr>
            <w:noProof/>
            <w:webHidden/>
          </w:rPr>
          <w:t>33</w:t>
        </w:r>
        <w:r>
          <w:rPr>
            <w:noProof/>
            <w:webHidden/>
          </w:rPr>
          <w:fldChar w:fldCharType="end"/>
        </w:r>
      </w:hyperlink>
    </w:p>
    <w:p w14:paraId="5958604D" w14:textId="72A5317A" w:rsidR="00113146" w:rsidRDefault="00113146">
      <w:pPr>
        <w:pStyle w:val="TOC3"/>
        <w:rPr>
          <w:rFonts w:asciiTheme="minorHAnsi" w:eastAsiaTheme="minorEastAsia" w:hAnsiTheme="minorHAnsi" w:cstheme="minorBidi"/>
          <w:noProof/>
          <w:sz w:val="22"/>
          <w:szCs w:val="22"/>
        </w:rPr>
      </w:pPr>
      <w:hyperlink w:anchor="_Toc28680972" w:history="1">
        <w:r w:rsidRPr="00442981">
          <w:rPr>
            <w:rStyle w:val="Hyperlink"/>
            <w:noProof/>
          </w:rPr>
          <w:t>3.47.2 Actor Roles</w:t>
        </w:r>
        <w:r>
          <w:rPr>
            <w:noProof/>
            <w:webHidden/>
          </w:rPr>
          <w:tab/>
        </w:r>
        <w:r>
          <w:rPr>
            <w:noProof/>
            <w:webHidden/>
          </w:rPr>
          <w:fldChar w:fldCharType="begin"/>
        </w:r>
        <w:r>
          <w:rPr>
            <w:noProof/>
            <w:webHidden/>
          </w:rPr>
          <w:instrText xml:space="preserve"> PAGEREF _Toc28680972 \h </w:instrText>
        </w:r>
        <w:r>
          <w:rPr>
            <w:noProof/>
            <w:webHidden/>
          </w:rPr>
        </w:r>
        <w:r>
          <w:rPr>
            <w:noProof/>
            <w:webHidden/>
          </w:rPr>
          <w:fldChar w:fldCharType="separate"/>
        </w:r>
        <w:r w:rsidR="00FB6D4F">
          <w:rPr>
            <w:noProof/>
            <w:webHidden/>
          </w:rPr>
          <w:t>34</w:t>
        </w:r>
        <w:r>
          <w:rPr>
            <w:noProof/>
            <w:webHidden/>
          </w:rPr>
          <w:fldChar w:fldCharType="end"/>
        </w:r>
      </w:hyperlink>
    </w:p>
    <w:p w14:paraId="2E735246" w14:textId="5BA9E57F" w:rsidR="00113146" w:rsidRDefault="00113146">
      <w:pPr>
        <w:pStyle w:val="TOC3"/>
        <w:rPr>
          <w:rFonts w:asciiTheme="minorHAnsi" w:eastAsiaTheme="minorEastAsia" w:hAnsiTheme="minorHAnsi" w:cstheme="minorBidi"/>
          <w:noProof/>
          <w:sz w:val="22"/>
          <w:szCs w:val="22"/>
        </w:rPr>
      </w:pPr>
      <w:hyperlink w:anchor="_Toc28680973" w:history="1">
        <w:r w:rsidRPr="00442981">
          <w:rPr>
            <w:rStyle w:val="Hyperlink"/>
            <w:noProof/>
          </w:rPr>
          <w:t>3.47.3 Referenced Standards</w:t>
        </w:r>
        <w:r>
          <w:rPr>
            <w:noProof/>
            <w:webHidden/>
          </w:rPr>
          <w:tab/>
        </w:r>
        <w:r>
          <w:rPr>
            <w:noProof/>
            <w:webHidden/>
          </w:rPr>
          <w:fldChar w:fldCharType="begin"/>
        </w:r>
        <w:r>
          <w:rPr>
            <w:noProof/>
            <w:webHidden/>
          </w:rPr>
          <w:instrText xml:space="preserve"> PAGEREF _Toc28680973 \h </w:instrText>
        </w:r>
        <w:r>
          <w:rPr>
            <w:noProof/>
            <w:webHidden/>
          </w:rPr>
        </w:r>
        <w:r>
          <w:rPr>
            <w:noProof/>
            <w:webHidden/>
          </w:rPr>
          <w:fldChar w:fldCharType="separate"/>
        </w:r>
        <w:r w:rsidR="00FB6D4F">
          <w:rPr>
            <w:noProof/>
            <w:webHidden/>
          </w:rPr>
          <w:t>34</w:t>
        </w:r>
        <w:r>
          <w:rPr>
            <w:noProof/>
            <w:webHidden/>
          </w:rPr>
          <w:fldChar w:fldCharType="end"/>
        </w:r>
      </w:hyperlink>
    </w:p>
    <w:p w14:paraId="19281B47" w14:textId="6F7E0780" w:rsidR="00113146" w:rsidRDefault="00113146">
      <w:pPr>
        <w:pStyle w:val="TOC3"/>
        <w:rPr>
          <w:rFonts w:asciiTheme="minorHAnsi" w:eastAsiaTheme="minorEastAsia" w:hAnsiTheme="minorHAnsi" w:cstheme="minorBidi"/>
          <w:noProof/>
          <w:sz w:val="22"/>
          <w:szCs w:val="22"/>
        </w:rPr>
      </w:pPr>
      <w:hyperlink w:anchor="_Toc28680974" w:history="1">
        <w:r w:rsidRPr="00442981">
          <w:rPr>
            <w:rStyle w:val="Hyperlink"/>
            <w:noProof/>
          </w:rPr>
          <w:t>3.47.4 Messages</w:t>
        </w:r>
        <w:r>
          <w:rPr>
            <w:noProof/>
            <w:webHidden/>
          </w:rPr>
          <w:tab/>
        </w:r>
        <w:r>
          <w:rPr>
            <w:noProof/>
            <w:webHidden/>
          </w:rPr>
          <w:fldChar w:fldCharType="begin"/>
        </w:r>
        <w:r>
          <w:rPr>
            <w:noProof/>
            <w:webHidden/>
          </w:rPr>
          <w:instrText xml:space="preserve"> PAGEREF _Toc28680974 \h </w:instrText>
        </w:r>
        <w:r>
          <w:rPr>
            <w:noProof/>
            <w:webHidden/>
          </w:rPr>
        </w:r>
        <w:r>
          <w:rPr>
            <w:noProof/>
            <w:webHidden/>
          </w:rPr>
          <w:fldChar w:fldCharType="separate"/>
        </w:r>
        <w:r w:rsidR="00FB6D4F">
          <w:rPr>
            <w:noProof/>
            <w:webHidden/>
          </w:rPr>
          <w:t>34</w:t>
        </w:r>
        <w:r>
          <w:rPr>
            <w:noProof/>
            <w:webHidden/>
          </w:rPr>
          <w:fldChar w:fldCharType="end"/>
        </w:r>
      </w:hyperlink>
    </w:p>
    <w:p w14:paraId="32AB3016" w14:textId="73853FA3" w:rsidR="00113146" w:rsidRDefault="00113146">
      <w:pPr>
        <w:pStyle w:val="TOC4"/>
        <w:rPr>
          <w:rFonts w:asciiTheme="minorHAnsi" w:eastAsiaTheme="minorEastAsia" w:hAnsiTheme="minorHAnsi" w:cstheme="minorBidi"/>
          <w:noProof/>
          <w:sz w:val="22"/>
          <w:szCs w:val="22"/>
        </w:rPr>
      </w:pPr>
      <w:hyperlink w:anchor="_Toc28680975" w:history="1">
        <w:r w:rsidRPr="00442981">
          <w:rPr>
            <w:rStyle w:val="Hyperlink"/>
            <w:noProof/>
          </w:rPr>
          <w:t>3.47.4.1 Retrieve Care Team</w:t>
        </w:r>
        <w:r>
          <w:rPr>
            <w:noProof/>
            <w:webHidden/>
          </w:rPr>
          <w:tab/>
        </w:r>
        <w:r>
          <w:rPr>
            <w:noProof/>
            <w:webHidden/>
          </w:rPr>
          <w:fldChar w:fldCharType="begin"/>
        </w:r>
        <w:r>
          <w:rPr>
            <w:noProof/>
            <w:webHidden/>
          </w:rPr>
          <w:instrText xml:space="preserve"> PAGEREF _Toc28680975 \h </w:instrText>
        </w:r>
        <w:r>
          <w:rPr>
            <w:noProof/>
            <w:webHidden/>
          </w:rPr>
        </w:r>
        <w:r>
          <w:rPr>
            <w:noProof/>
            <w:webHidden/>
          </w:rPr>
          <w:fldChar w:fldCharType="separate"/>
        </w:r>
        <w:r w:rsidR="00FB6D4F">
          <w:rPr>
            <w:noProof/>
            <w:webHidden/>
          </w:rPr>
          <w:t>35</w:t>
        </w:r>
        <w:r>
          <w:rPr>
            <w:noProof/>
            <w:webHidden/>
          </w:rPr>
          <w:fldChar w:fldCharType="end"/>
        </w:r>
      </w:hyperlink>
    </w:p>
    <w:p w14:paraId="6C6085CB" w14:textId="3C978D86" w:rsidR="00113146" w:rsidRDefault="00113146">
      <w:pPr>
        <w:pStyle w:val="TOC5"/>
        <w:rPr>
          <w:rFonts w:asciiTheme="minorHAnsi" w:eastAsiaTheme="minorEastAsia" w:hAnsiTheme="minorHAnsi" w:cstheme="minorBidi"/>
          <w:noProof/>
          <w:sz w:val="22"/>
          <w:szCs w:val="22"/>
        </w:rPr>
      </w:pPr>
      <w:hyperlink w:anchor="_Toc28680976" w:history="1">
        <w:r w:rsidRPr="00442981">
          <w:rPr>
            <w:rStyle w:val="Hyperlink"/>
            <w:noProof/>
          </w:rPr>
          <w:t>3.47.4.1.1 Trigger Events</w:t>
        </w:r>
        <w:r>
          <w:rPr>
            <w:noProof/>
            <w:webHidden/>
          </w:rPr>
          <w:tab/>
        </w:r>
        <w:r>
          <w:rPr>
            <w:noProof/>
            <w:webHidden/>
          </w:rPr>
          <w:fldChar w:fldCharType="begin"/>
        </w:r>
        <w:r>
          <w:rPr>
            <w:noProof/>
            <w:webHidden/>
          </w:rPr>
          <w:instrText xml:space="preserve"> PAGEREF _Toc28680976 \h </w:instrText>
        </w:r>
        <w:r>
          <w:rPr>
            <w:noProof/>
            <w:webHidden/>
          </w:rPr>
        </w:r>
        <w:r>
          <w:rPr>
            <w:noProof/>
            <w:webHidden/>
          </w:rPr>
          <w:fldChar w:fldCharType="separate"/>
        </w:r>
        <w:r w:rsidR="00FB6D4F">
          <w:rPr>
            <w:noProof/>
            <w:webHidden/>
          </w:rPr>
          <w:t>35</w:t>
        </w:r>
        <w:r>
          <w:rPr>
            <w:noProof/>
            <w:webHidden/>
          </w:rPr>
          <w:fldChar w:fldCharType="end"/>
        </w:r>
      </w:hyperlink>
    </w:p>
    <w:p w14:paraId="4DF9B9BA" w14:textId="4952FD2C" w:rsidR="00113146" w:rsidRDefault="00113146">
      <w:pPr>
        <w:pStyle w:val="TOC5"/>
        <w:rPr>
          <w:rFonts w:asciiTheme="minorHAnsi" w:eastAsiaTheme="minorEastAsia" w:hAnsiTheme="minorHAnsi" w:cstheme="minorBidi"/>
          <w:noProof/>
          <w:sz w:val="22"/>
          <w:szCs w:val="22"/>
        </w:rPr>
      </w:pPr>
      <w:hyperlink w:anchor="_Toc28680977" w:history="1">
        <w:r w:rsidRPr="00442981">
          <w:rPr>
            <w:rStyle w:val="Hyperlink"/>
            <w:noProof/>
          </w:rPr>
          <w:t>3.47.4.1.2 Message Semantics</w:t>
        </w:r>
        <w:r>
          <w:rPr>
            <w:noProof/>
            <w:webHidden/>
          </w:rPr>
          <w:tab/>
        </w:r>
        <w:r>
          <w:rPr>
            <w:noProof/>
            <w:webHidden/>
          </w:rPr>
          <w:fldChar w:fldCharType="begin"/>
        </w:r>
        <w:r>
          <w:rPr>
            <w:noProof/>
            <w:webHidden/>
          </w:rPr>
          <w:instrText xml:space="preserve"> PAGEREF _Toc28680977 \h </w:instrText>
        </w:r>
        <w:r>
          <w:rPr>
            <w:noProof/>
            <w:webHidden/>
          </w:rPr>
        </w:r>
        <w:r>
          <w:rPr>
            <w:noProof/>
            <w:webHidden/>
          </w:rPr>
          <w:fldChar w:fldCharType="separate"/>
        </w:r>
        <w:r w:rsidR="00FB6D4F">
          <w:rPr>
            <w:noProof/>
            <w:webHidden/>
          </w:rPr>
          <w:t>35</w:t>
        </w:r>
        <w:r>
          <w:rPr>
            <w:noProof/>
            <w:webHidden/>
          </w:rPr>
          <w:fldChar w:fldCharType="end"/>
        </w:r>
      </w:hyperlink>
    </w:p>
    <w:p w14:paraId="0056ED84" w14:textId="0274DE2C" w:rsidR="00113146" w:rsidRDefault="00113146">
      <w:pPr>
        <w:pStyle w:val="TOC5"/>
        <w:rPr>
          <w:rFonts w:asciiTheme="minorHAnsi" w:eastAsiaTheme="minorEastAsia" w:hAnsiTheme="minorHAnsi" w:cstheme="minorBidi"/>
          <w:noProof/>
          <w:sz w:val="22"/>
          <w:szCs w:val="22"/>
        </w:rPr>
      </w:pPr>
      <w:hyperlink w:anchor="_Toc28680978" w:history="1">
        <w:r w:rsidRPr="00442981">
          <w:rPr>
            <w:rStyle w:val="Hyperlink"/>
            <w:noProof/>
          </w:rPr>
          <w:t>3.47.4.1.3 Expected Actions</w:t>
        </w:r>
        <w:r>
          <w:rPr>
            <w:noProof/>
            <w:webHidden/>
          </w:rPr>
          <w:tab/>
        </w:r>
        <w:r>
          <w:rPr>
            <w:noProof/>
            <w:webHidden/>
          </w:rPr>
          <w:fldChar w:fldCharType="begin"/>
        </w:r>
        <w:r>
          <w:rPr>
            <w:noProof/>
            <w:webHidden/>
          </w:rPr>
          <w:instrText xml:space="preserve"> PAGEREF _Toc28680978 \h </w:instrText>
        </w:r>
        <w:r>
          <w:rPr>
            <w:noProof/>
            <w:webHidden/>
          </w:rPr>
        </w:r>
        <w:r>
          <w:rPr>
            <w:noProof/>
            <w:webHidden/>
          </w:rPr>
          <w:fldChar w:fldCharType="separate"/>
        </w:r>
        <w:r w:rsidR="00FB6D4F">
          <w:rPr>
            <w:noProof/>
            <w:webHidden/>
          </w:rPr>
          <w:t>35</w:t>
        </w:r>
        <w:r>
          <w:rPr>
            <w:noProof/>
            <w:webHidden/>
          </w:rPr>
          <w:fldChar w:fldCharType="end"/>
        </w:r>
      </w:hyperlink>
    </w:p>
    <w:p w14:paraId="21E2855F" w14:textId="35FDFCCD" w:rsidR="00113146" w:rsidRDefault="00113146">
      <w:pPr>
        <w:pStyle w:val="TOC3"/>
        <w:rPr>
          <w:rFonts w:asciiTheme="minorHAnsi" w:eastAsiaTheme="minorEastAsia" w:hAnsiTheme="minorHAnsi" w:cstheme="minorBidi"/>
          <w:noProof/>
          <w:sz w:val="22"/>
          <w:szCs w:val="22"/>
        </w:rPr>
      </w:pPr>
      <w:hyperlink w:anchor="_Toc28680979" w:history="1">
        <w:r w:rsidRPr="00442981">
          <w:rPr>
            <w:rStyle w:val="Hyperlink"/>
            <w:noProof/>
          </w:rPr>
          <w:t>3.47.5 Security Considerations</w:t>
        </w:r>
        <w:r>
          <w:rPr>
            <w:noProof/>
            <w:webHidden/>
          </w:rPr>
          <w:tab/>
        </w:r>
        <w:r>
          <w:rPr>
            <w:noProof/>
            <w:webHidden/>
          </w:rPr>
          <w:fldChar w:fldCharType="begin"/>
        </w:r>
        <w:r>
          <w:rPr>
            <w:noProof/>
            <w:webHidden/>
          </w:rPr>
          <w:instrText xml:space="preserve"> PAGEREF _Toc28680979 \h </w:instrText>
        </w:r>
        <w:r>
          <w:rPr>
            <w:noProof/>
            <w:webHidden/>
          </w:rPr>
        </w:r>
        <w:r>
          <w:rPr>
            <w:noProof/>
            <w:webHidden/>
          </w:rPr>
          <w:fldChar w:fldCharType="separate"/>
        </w:r>
        <w:r w:rsidR="00FB6D4F">
          <w:rPr>
            <w:noProof/>
            <w:webHidden/>
          </w:rPr>
          <w:t>35</w:t>
        </w:r>
        <w:r>
          <w:rPr>
            <w:noProof/>
            <w:webHidden/>
          </w:rPr>
          <w:fldChar w:fldCharType="end"/>
        </w:r>
      </w:hyperlink>
    </w:p>
    <w:p w14:paraId="0A234BA2" w14:textId="27080A48" w:rsidR="00113146" w:rsidRDefault="00113146">
      <w:pPr>
        <w:pStyle w:val="TOC2"/>
        <w:rPr>
          <w:rFonts w:asciiTheme="minorHAnsi" w:eastAsiaTheme="minorEastAsia" w:hAnsiTheme="minorHAnsi" w:cstheme="minorBidi"/>
          <w:noProof/>
          <w:sz w:val="22"/>
          <w:szCs w:val="22"/>
        </w:rPr>
      </w:pPr>
      <w:hyperlink w:anchor="_Toc28680980" w:history="1">
        <w:r w:rsidRPr="00442981">
          <w:rPr>
            <w:rStyle w:val="Hyperlink"/>
            <w:noProof/>
          </w:rPr>
          <w:t>3.48 Subscribe to Care Team Updates [PCC-48]</w:t>
        </w:r>
        <w:r>
          <w:rPr>
            <w:noProof/>
            <w:webHidden/>
          </w:rPr>
          <w:tab/>
        </w:r>
        <w:r>
          <w:rPr>
            <w:noProof/>
            <w:webHidden/>
          </w:rPr>
          <w:fldChar w:fldCharType="begin"/>
        </w:r>
        <w:r>
          <w:rPr>
            <w:noProof/>
            <w:webHidden/>
          </w:rPr>
          <w:instrText xml:space="preserve"> PAGEREF _Toc28680980 \h </w:instrText>
        </w:r>
        <w:r>
          <w:rPr>
            <w:noProof/>
            <w:webHidden/>
          </w:rPr>
        </w:r>
        <w:r>
          <w:rPr>
            <w:noProof/>
            <w:webHidden/>
          </w:rPr>
          <w:fldChar w:fldCharType="separate"/>
        </w:r>
        <w:r w:rsidR="00FB6D4F">
          <w:rPr>
            <w:noProof/>
            <w:webHidden/>
          </w:rPr>
          <w:t>35</w:t>
        </w:r>
        <w:r>
          <w:rPr>
            <w:noProof/>
            <w:webHidden/>
          </w:rPr>
          <w:fldChar w:fldCharType="end"/>
        </w:r>
      </w:hyperlink>
    </w:p>
    <w:p w14:paraId="0719379C" w14:textId="744BCB12" w:rsidR="00113146" w:rsidRDefault="00113146">
      <w:pPr>
        <w:pStyle w:val="TOC3"/>
        <w:rPr>
          <w:rFonts w:asciiTheme="minorHAnsi" w:eastAsiaTheme="minorEastAsia" w:hAnsiTheme="minorHAnsi" w:cstheme="minorBidi"/>
          <w:noProof/>
          <w:sz w:val="22"/>
          <w:szCs w:val="22"/>
        </w:rPr>
      </w:pPr>
      <w:hyperlink w:anchor="_Toc28680981" w:history="1">
        <w:r w:rsidRPr="00442981">
          <w:rPr>
            <w:rStyle w:val="Hyperlink"/>
            <w:noProof/>
          </w:rPr>
          <w:t>3.48.1 Scope</w:t>
        </w:r>
        <w:r>
          <w:rPr>
            <w:noProof/>
            <w:webHidden/>
          </w:rPr>
          <w:tab/>
        </w:r>
        <w:r>
          <w:rPr>
            <w:noProof/>
            <w:webHidden/>
          </w:rPr>
          <w:fldChar w:fldCharType="begin"/>
        </w:r>
        <w:r>
          <w:rPr>
            <w:noProof/>
            <w:webHidden/>
          </w:rPr>
          <w:instrText xml:space="preserve"> PAGEREF _Toc28680981 \h </w:instrText>
        </w:r>
        <w:r>
          <w:rPr>
            <w:noProof/>
            <w:webHidden/>
          </w:rPr>
        </w:r>
        <w:r>
          <w:rPr>
            <w:noProof/>
            <w:webHidden/>
          </w:rPr>
          <w:fldChar w:fldCharType="separate"/>
        </w:r>
        <w:r w:rsidR="00FB6D4F">
          <w:rPr>
            <w:noProof/>
            <w:webHidden/>
          </w:rPr>
          <w:t>35</w:t>
        </w:r>
        <w:r>
          <w:rPr>
            <w:noProof/>
            <w:webHidden/>
          </w:rPr>
          <w:fldChar w:fldCharType="end"/>
        </w:r>
      </w:hyperlink>
    </w:p>
    <w:p w14:paraId="6D770029" w14:textId="46B13B31" w:rsidR="00113146" w:rsidRDefault="00113146">
      <w:pPr>
        <w:pStyle w:val="TOC3"/>
        <w:rPr>
          <w:rFonts w:asciiTheme="minorHAnsi" w:eastAsiaTheme="minorEastAsia" w:hAnsiTheme="minorHAnsi" w:cstheme="minorBidi"/>
          <w:noProof/>
          <w:sz w:val="22"/>
          <w:szCs w:val="22"/>
        </w:rPr>
      </w:pPr>
      <w:hyperlink w:anchor="_Toc28680982" w:history="1">
        <w:r w:rsidRPr="00442981">
          <w:rPr>
            <w:rStyle w:val="Hyperlink"/>
            <w:noProof/>
          </w:rPr>
          <w:t>3.48.2 Actor Roles</w:t>
        </w:r>
        <w:r>
          <w:rPr>
            <w:noProof/>
            <w:webHidden/>
          </w:rPr>
          <w:tab/>
        </w:r>
        <w:r>
          <w:rPr>
            <w:noProof/>
            <w:webHidden/>
          </w:rPr>
          <w:fldChar w:fldCharType="begin"/>
        </w:r>
        <w:r>
          <w:rPr>
            <w:noProof/>
            <w:webHidden/>
          </w:rPr>
          <w:instrText xml:space="preserve"> PAGEREF _Toc28680982 \h </w:instrText>
        </w:r>
        <w:r>
          <w:rPr>
            <w:noProof/>
            <w:webHidden/>
          </w:rPr>
        </w:r>
        <w:r>
          <w:rPr>
            <w:noProof/>
            <w:webHidden/>
          </w:rPr>
          <w:fldChar w:fldCharType="separate"/>
        </w:r>
        <w:r w:rsidR="00FB6D4F">
          <w:rPr>
            <w:noProof/>
            <w:webHidden/>
          </w:rPr>
          <w:t>35</w:t>
        </w:r>
        <w:r>
          <w:rPr>
            <w:noProof/>
            <w:webHidden/>
          </w:rPr>
          <w:fldChar w:fldCharType="end"/>
        </w:r>
      </w:hyperlink>
    </w:p>
    <w:p w14:paraId="094E1058" w14:textId="1F742805" w:rsidR="00113146" w:rsidRDefault="00113146">
      <w:pPr>
        <w:pStyle w:val="TOC3"/>
        <w:rPr>
          <w:rFonts w:asciiTheme="minorHAnsi" w:eastAsiaTheme="minorEastAsia" w:hAnsiTheme="minorHAnsi" w:cstheme="minorBidi"/>
          <w:noProof/>
          <w:sz w:val="22"/>
          <w:szCs w:val="22"/>
        </w:rPr>
      </w:pPr>
      <w:hyperlink w:anchor="_Toc28680983" w:history="1">
        <w:r w:rsidRPr="00442981">
          <w:rPr>
            <w:rStyle w:val="Hyperlink"/>
            <w:noProof/>
          </w:rPr>
          <w:t>3.48.3 Referenced Standards</w:t>
        </w:r>
        <w:r>
          <w:rPr>
            <w:noProof/>
            <w:webHidden/>
          </w:rPr>
          <w:tab/>
        </w:r>
        <w:r>
          <w:rPr>
            <w:noProof/>
            <w:webHidden/>
          </w:rPr>
          <w:fldChar w:fldCharType="begin"/>
        </w:r>
        <w:r>
          <w:rPr>
            <w:noProof/>
            <w:webHidden/>
          </w:rPr>
          <w:instrText xml:space="preserve"> PAGEREF _Toc28680983 \h </w:instrText>
        </w:r>
        <w:r>
          <w:rPr>
            <w:noProof/>
            <w:webHidden/>
          </w:rPr>
        </w:r>
        <w:r>
          <w:rPr>
            <w:noProof/>
            <w:webHidden/>
          </w:rPr>
          <w:fldChar w:fldCharType="separate"/>
        </w:r>
        <w:r w:rsidR="00FB6D4F">
          <w:rPr>
            <w:noProof/>
            <w:webHidden/>
          </w:rPr>
          <w:t>36</w:t>
        </w:r>
        <w:r>
          <w:rPr>
            <w:noProof/>
            <w:webHidden/>
          </w:rPr>
          <w:fldChar w:fldCharType="end"/>
        </w:r>
      </w:hyperlink>
    </w:p>
    <w:p w14:paraId="12D5C5BB" w14:textId="16601C9A" w:rsidR="00113146" w:rsidRDefault="00113146">
      <w:pPr>
        <w:pStyle w:val="TOC3"/>
        <w:rPr>
          <w:rFonts w:asciiTheme="minorHAnsi" w:eastAsiaTheme="minorEastAsia" w:hAnsiTheme="minorHAnsi" w:cstheme="minorBidi"/>
          <w:noProof/>
          <w:sz w:val="22"/>
          <w:szCs w:val="22"/>
        </w:rPr>
      </w:pPr>
      <w:hyperlink w:anchor="_Toc28680984" w:history="1">
        <w:r w:rsidRPr="00442981">
          <w:rPr>
            <w:rStyle w:val="Hyperlink"/>
            <w:noProof/>
          </w:rPr>
          <w:t>3.48.4 Messages</w:t>
        </w:r>
        <w:r>
          <w:rPr>
            <w:noProof/>
            <w:webHidden/>
          </w:rPr>
          <w:tab/>
        </w:r>
        <w:r>
          <w:rPr>
            <w:noProof/>
            <w:webHidden/>
          </w:rPr>
          <w:fldChar w:fldCharType="begin"/>
        </w:r>
        <w:r>
          <w:rPr>
            <w:noProof/>
            <w:webHidden/>
          </w:rPr>
          <w:instrText xml:space="preserve"> PAGEREF _Toc28680984 \h </w:instrText>
        </w:r>
        <w:r>
          <w:rPr>
            <w:noProof/>
            <w:webHidden/>
          </w:rPr>
        </w:r>
        <w:r>
          <w:rPr>
            <w:noProof/>
            <w:webHidden/>
          </w:rPr>
          <w:fldChar w:fldCharType="separate"/>
        </w:r>
        <w:r w:rsidR="00FB6D4F">
          <w:rPr>
            <w:noProof/>
            <w:webHidden/>
          </w:rPr>
          <w:t>36</w:t>
        </w:r>
        <w:r>
          <w:rPr>
            <w:noProof/>
            <w:webHidden/>
          </w:rPr>
          <w:fldChar w:fldCharType="end"/>
        </w:r>
      </w:hyperlink>
    </w:p>
    <w:p w14:paraId="2E0F4E88" w14:textId="062529C7" w:rsidR="00113146" w:rsidRDefault="00113146">
      <w:pPr>
        <w:pStyle w:val="TOC4"/>
        <w:rPr>
          <w:rFonts w:asciiTheme="minorHAnsi" w:eastAsiaTheme="minorEastAsia" w:hAnsiTheme="minorHAnsi" w:cstheme="minorBidi"/>
          <w:noProof/>
          <w:sz w:val="22"/>
          <w:szCs w:val="22"/>
        </w:rPr>
      </w:pPr>
      <w:hyperlink w:anchor="_Toc28680985" w:history="1">
        <w:r w:rsidRPr="00442981">
          <w:rPr>
            <w:rStyle w:val="Hyperlink"/>
            <w:noProof/>
          </w:rPr>
          <w:t>3.48.4.1 Subscribe to Care Team Updates</w:t>
        </w:r>
        <w:r>
          <w:rPr>
            <w:noProof/>
            <w:webHidden/>
          </w:rPr>
          <w:tab/>
        </w:r>
        <w:r>
          <w:rPr>
            <w:noProof/>
            <w:webHidden/>
          </w:rPr>
          <w:fldChar w:fldCharType="begin"/>
        </w:r>
        <w:r>
          <w:rPr>
            <w:noProof/>
            <w:webHidden/>
          </w:rPr>
          <w:instrText xml:space="preserve"> PAGEREF _Toc28680985 \h </w:instrText>
        </w:r>
        <w:r>
          <w:rPr>
            <w:noProof/>
            <w:webHidden/>
          </w:rPr>
        </w:r>
        <w:r>
          <w:rPr>
            <w:noProof/>
            <w:webHidden/>
          </w:rPr>
          <w:fldChar w:fldCharType="separate"/>
        </w:r>
        <w:r w:rsidR="00FB6D4F">
          <w:rPr>
            <w:noProof/>
            <w:webHidden/>
          </w:rPr>
          <w:t>36</w:t>
        </w:r>
        <w:r>
          <w:rPr>
            <w:noProof/>
            <w:webHidden/>
          </w:rPr>
          <w:fldChar w:fldCharType="end"/>
        </w:r>
      </w:hyperlink>
    </w:p>
    <w:p w14:paraId="1C4488B5" w14:textId="548D55FB" w:rsidR="00113146" w:rsidRDefault="00113146">
      <w:pPr>
        <w:pStyle w:val="TOC5"/>
        <w:rPr>
          <w:rFonts w:asciiTheme="minorHAnsi" w:eastAsiaTheme="minorEastAsia" w:hAnsiTheme="minorHAnsi" w:cstheme="minorBidi"/>
          <w:noProof/>
          <w:sz w:val="22"/>
          <w:szCs w:val="22"/>
        </w:rPr>
      </w:pPr>
      <w:hyperlink w:anchor="_Toc28680986" w:history="1">
        <w:r w:rsidRPr="00442981">
          <w:rPr>
            <w:rStyle w:val="Hyperlink"/>
            <w:noProof/>
          </w:rPr>
          <w:t>3.48.4.1.1 Trigger Events</w:t>
        </w:r>
        <w:r>
          <w:rPr>
            <w:noProof/>
            <w:webHidden/>
          </w:rPr>
          <w:tab/>
        </w:r>
        <w:r>
          <w:rPr>
            <w:noProof/>
            <w:webHidden/>
          </w:rPr>
          <w:fldChar w:fldCharType="begin"/>
        </w:r>
        <w:r>
          <w:rPr>
            <w:noProof/>
            <w:webHidden/>
          </w:rPr>
          <w:instrText xml:space="preserve"> PAGEREF _Toc28680986 \h </w:instrText>
        </w:r>
        <w:r>
          <w:rPr>
            <w:noProof/>
            <w:webHidden/>
          </w:rPr>
        </w:r>
        <w:r>
          <w:rPr>
            <w:noProof/>
            <w:webHidden/>
          </w:rPr>
          <w:fldChar w:fldCharType="separate"/>
        </w:r>
        <w:r w:rsidR="00FB6D4F">
          <w:rPr>
            <w:noProof/>
            <w:webHidden/>
          </w:rPr>
          <w:t>36</w:t>
        </w:r>
        <w:r>
          <w:rPr>
            <w:noProof/>
            <w:webHidden/>
          </w:rPr>
          <w:fldChar w:fldCharType="end"/>
        </w:r>
      </w:hyperlink>
    </w:p>
    <w:p w14:paraId="0C3D3E4E" w14:textId="7FDEFBA5" w:rsidR="00113146" w:rsidRDefault="00113146">
      <w:pPr>
        <w:pStyle w:val="TOC5"/>
        <w:rPr>
          <w:rFonts w:asciiTheme="minorHAnsi" w:eastAsiaTheme="minorEastAsia" w:hAnsiTheme="minorHAnsi" w:cstheme="minorBidi"/>
          <w:noProof/>
          <w:sz w:val="22"/>
          <w:szCs w:val="22"/>
        </w:rPr>
      </w:pPr>
      <w:hyperlink w:anchor="_Toc28680987" w:history="1">
        <w:r w:rsidRPr="00442981">
          <w:rPr>
            <w:rStyle w:val="Hyperlink"/>
            <w:noProof/>
          </w:rPr>
          <w:t>3.48.4.1.2 Message Semantics</w:t>
        </w:r>
        <w:r>
          <w:rPr>
            <w:noProof/>
            <w:webHidden/>
          </w:rPr>
          <w:tab/>
        </w:r>
        <w:r>
          <w:rPr>
            <w:noProof/>
            <w:webHidden/>
          </w:rPr>
          <w:fldChar w:fldCharType="begin"/>
        </w:r>
        <w:r>
          <w:rPr>
            <w:noProof/>
            <w:webHidden/>
          </w:rPr>
          <w:instrText xml:space="preserve"> PAGEREF _Toc28680987 \h </w:instrText>
        </w:r>
        <w:r>
          <w:rPr>
            <w:noProof/>
            <w:webHidden/>
          </w:rPr>
        </w:r>
        <w:r>
          <w:rPr>
            <w:noProof/>
            <w:webHidden/>
          </w:rPr>
          <w:fldChar w:fldCharType="separate"/>
        </w:r>
        <w:r w:rsidR="00FB6D4F">
          <w:rPr>
            <w:noProof/>
            <w:webHidden/>
          </w:rPr>
          <w:t>37</w:t>
        </w:r>
        <w:r>
          <w:rPr>
            <w:noProof/>
            <w:webHidden/>
          </w:rPr>
          <w:fldChar w:fldCharType="end"/>
        </w:r>
      </w:hyperlink>
    </w:p>
    <w:p w14:paraId="248BF2CE" w14:textId="74CF4330" w:rsidR="00113146" w:rsidRDefault="00113146">
      <w:pPr>
        <w:pStyle w:val="TOC5"/>
        <w:rPr>
          <w:rFonts w:asciiTheme="minorHAnsi" w:eastAsiaTheme="minorEastAsia" w:hAnsiTheme="minorHAnsi" w:cstheme="minorBidi"/>
          <w:noProof/>
          <w:sz w:val="22"/>
          <w:szCs w:val="22"/>
        </w:rPr>
      </w:pPr>
      <w:hyperlink w:anchor="_Toc28680988" w:history="1">
        <w:r w:rsidRPr="00442981">
          <w:rPr>
            <w:rStyle w:val="Hyperlink"/>
            <w:noProof/>
          </w:rPr>
          <w:t>3.48.4.1.3 Expected Actions</w:t>
        </w:r>
        <w:r>
          <w:rPr>
            <w:noProof/>
            <w:webHidden/>
          </w:rPr>
          <w:tab/>
        </w:r>
        <w:r>
          <w:rPr>
            <w:noProof/>
            <w:webHidden/>
          </w:rPr>
          <w:fldChar w:fldCharType="begin"/>
        </w:r>
        <w:r>
          <w:rPr>
            <w:noProof/>
            <w:webHidden/>
          </w:rPr>
          <w:instrText xml:space="preserve"> PAGEREF _Toc28680988 \h </w:instrText>
        </w:r>
        <w:r>
          <w:rPr>
            <w:noProof/>
            <w:webHidden/>
          </w:rPr>
        </w:r>
        <w:r>
          <w:rPr>
            <w:noProof/>
            <w:webHidden/>
          </w:rPr>
          <w:fldChar w:fldCharType="separate"/>
        </w:r>
        <w:r w:rsidR="00FB6D4F">
          <w:rPr>
            <w:noProof/>
            <w:webHidden/>
          </w:rPr>
          <w:t>37</w:t>
        </w:r>
        <w:r>
          <w:rPr>
            <w:noProof/>
            <w:webHidden/>
          </w:rPr>
          <w:fldChar w:fldCharType="end"/>
        </w:r>
      </w:hyperlink>
    </w:p>
    <w:p w14:paraId="27EE92B8" w14:textId="3FD860CA" w:rsidR="00113146" w:rsidRDefault="00113146">
      <w:pPr>
        <w:pStyle w:val="TOC4"/>
        <w:rPr>
          <w:rFonts w:asciiTheme="minorHAnsi" w:eastAsiaTheme="minorEastAsia" w:hAnsiTheme="minorHAnsi" w:cstheme="minorBidi"/>
          <w:noProof/>
          <w:sz w:val="22"/>
          <w:szCs w:val="22"/>
        </w:rPr>
      </w:pPr>
      <w:hyperlink w:anchor="_Toc28680989" w:history="1">
        <w:r w:rsidRPr="00442981">
          <w:rPr>
            <w:rStyle w:val="Hyperlink"/>
            <w:noProof/>
          </w:rPr>
          <w:t>3.48.4.2 Update Subscription to Care Team Updates</w:t>
        </w:r>
        <w:r>
          <w:rPr>
            <w:noProof/>
            <w:webHidden/>
          </w:rPr>
          <w:tab/>
        </w:r>
        <w:r>
          <w:rPr>
            <w:noProof/>
            <w:webHidden/>
          </w:rPr>
          <w:fldChar w:fldCharType="begin"/>
        </w:r>
        <w:r>
          <w:rPr>
            <w:noProof/>
            <w:webHidden/>
          </w:rPr>
          <w:instrText xml:space="preserve"> PAGEREF _Toc28680989 \h </w:instrText>
        </w:r>
        <w:r>
          <w:rPr>
            <w:noProof/>
            <w:webHidden/>
          </w:rPr>
        </w:r>
        <w:r>
          <w:rPr>
            <w:noProof/>
            <w:webHidden/>
          </w:rPr>
          <w:fldChar w:fldCharType="separate"/>
        </w:r>
        <w:r w:rsidR="00FB6D4F">
          <w:rPr>
            <w:noProof/>
            <w:webHidden/>
          </w:rPr>
          <w:t>37</w:t>
        </w:r>
        <w:r>
          <w:rPr>
            <w:noProof/>
            <w:webHidden/>
          </w:rPr>
          <w:fldChar w:fldCharType="end"/>
        </w:r>
      </w:hyperlink>
    </w:p>
    <w:p w14:paraId="067F5412" w14:textId="4D4CE528" w:rsidR="00113146" w:rsidRDefault="00113146">
      <w:pPr>
        <w:pStyle w:val="TOC5"/>
        <w:rPr>
          <w:rFonts w:asciiTheme="minorHAnsi" w:eastAsiaTheme="minorEastAsia" w:hAnsiTheme="minorHAnsi" w:cstheme="minorBidi"/>
          <w:noProof/>
          <w:sz w:val="22"/>
          <w:szCs w:val="22"/>
        </w:rPr>
      </w:pPr>
      <w:hyperlink w:anchor="_Toc28680990" w:history="1">
        <w:r w:rsidRPr="00442981">
          <w:rPr>
            <w:rStyle w:val="Hyperlink"/>
            <w:noProof/>
          </w:rPr>
          <w:t>3.48.4.2.1 Trigger Events</w:t>
        </w:r>
        <w:r>
          <w:rPr>
            <w:noProof/>
            <w:webHidden/>
          </w:rPr>
          <w:tab/>
        </w:r>
        <w:r>
          <w:rPr>
            <w:noProof/>
            <w:webHidden/>
          </w:rPr>
          <w:fldChar w:fldCharType="begin"/>
        </w:r>
        <w:r>
          <w:rPr>
            <w:noProof/>
            <w:webHidden/>
          </w:rPr>
          <w:instrText xml:space="preserve"> PAGEREF _Toc28680990 \h </w:instrText>
        </w:r>
        <w:r>
          <w:rPr>
            <w:noProof/>
            <w:webHidden/>
          </w:rPr>
        </w:r>
        <w:r>
          <w:rPr>
            <w:noProof/>
            <w:webHidden/>
          </w:rPr>
          <w:fldChar w:fldCharType="separate"/>
        </w:r>
        <w:r w:rsidR="00FB6D4F">
          <w:rPr>
            <w:noProof/>
            <w:webHidden/>
          </w:rPr>
          <w:t>37</w:t>
        </w:r>
        <w:r>
          <w:rPr>
            <w:noProof/>
            <w:webHidden/>
          </w:rPr>
          <w:fldChar w:fldCharType="end"/>
        </w:r>
      </w:hyperlink>
    </w:p>
    <w:p w14:paraId="5DC8E4FE" w14:textId="4E6572F5" w:rsidR="00113146" w:rsidRDefault="00113146">
      <w:pPr>
        <w:pStyle w:val="TOC5"/>
        <w:rPr>
          <w:rFonts w:asciiTheme="minorHAnsi" w:eastAsiaTheme="minorEastAsia" w:hAnsiTheme="minorHAnsi" w:cstheme="minorBidi"/>
          <w:noProof/>
          <w:sz w:val="22"/>
          <w:szCs w:val="22"/>
        </w:rPr>
      </w:pPr>
      <w:hyperlink w:anchor="_Toc28680991" w:history="1">
        <w:r w:rsidRPr="00442981">
          <w:rPr>
            <w:rStyle w:val="Hyperlink"/>
            <w:noProof/>
          </w:rPr>
          <w:t>3.48.4.2.2 Message Semantics</w:t>
        </w:r>
        <w:r>
          <w:rPr>
            <w:noProof/>
            <w:webHidden/>
          </w:rPr>
          <w:tab/>
        </w:r>
        <w:r>
          <w:rPr>
            <w:noProof/>
            <w:webHidden/>
          </w:rPr>
          <w:fldChar w:fldCharType="begin"/>
        </w:r>
        <w:r>
          <w:rPr>
            <w:noProof/>
            <w:webHidden/>
          </w:rPr>
          <w:instrText xml:space="preserve"> PAGEREF _Toc28680991 \h </w:instrText>
        </w:r>
        <w:r>
          <w:rPr>
            <w:noProof/>
            <w:webHidden/>
          </w:rPr>
        </w:r>
        <w:r>
          <w:rPr>
            <w:noProof/>
            <w:webHidden/>
          </w:rPr>
          <w:fldChar w:fldCharType="separate"/>
        </w:r>
        <w:r w:rsidR="00FB6D4F">
          <w:rPr>
            <w:noProof/>
            <w:webHidden/>
          </w:rPr>
          <w:t>37</w:t>
        </w:r>
        <w:r>
          <w:rPr>
            <w:noProof/>
            <w:webHidden/>
          </w:rPr>
          <w:fldChar w:fldCharType="end"/>
        </w:r>
      </w:hyperlink>
    </w:p>
    <w:p w14:paraId="7F05D5C9" w14:textId="5B4B50D9" w:rsidR="00113146" w:rsidRDefault="00113146">
      <w:pPr>
        <w:pStyle w:val="TOC5"/>
        <w:rPr>
          <w:rFonts w:asciiTheme="minorHAnsi" w:eastAsiaTheme="minorEastAsia" w:hAnsiTheme="minorHAnsi" w:cstheme="minorBidi"/>
          <w:noProof/>
          <w:sz w:val="22"/>
          <w:szCs w:val="22"/>
        </w:rPr>
      </w:pPr>
      <w:hyperlink w:anchor="_Toc28680992" w:history="1">
        <w:r w:rsidRPr="00442981">
          <w:rPr>
            <w:rStyle w:val="Hyperlink"/>
            <w:noProof/>
          </w:rPr>
          <w:t>3.48.4.2.3 Expected Actions</w:t>
        </w:r>
        <w:r>
          <w:rPr>
            <w:noProof/>
            <w:webHidden/>
          </w:rPr>
          <w:tab/>
        </w:r>
        <w:r>
          <w:rPr>
            <w:noProof/>
            <w:webHidden/>
          </w:rPr>
          <w:fldChar w:fldCharType="begin"/>
        </w:r>
        <w:r>
          <w:rPr>
            <w:noProof/>
            <w:webHidden/>
          </w:rPr>
          <w:instrText xml:space="preserve"> PAGEREF _Toc28680992 \h </w:instrText>
        </w:r>
        <w:r>
          <w:rPr>
            <w:noProof/>
            <w:webHidden/>
          </w:rPr>
        </w:r>
        <w:r>
          <w:rPr>
            <w:noProof/>
            <w:webHidden/>
          </w:rPr>
          <w:fldChar w:fldCharType="separate"/>
        </w:r>
        <w:r w:rsidR="00FB6D4F">
          <w:rPr>
            <w:noProof/>
            <w:webHidden/>
          </w:rPr>
          <w:t>38</w:t>
        </w:r>
        <w:r>
          <w:rPr>
            <w:noProof/>
            <w:webHidden/>
          </w:rPr>
          <w:fldChar w:fldCharType="end"/>
        </w:r>
      </w:hyperlink>
    </w:p>
    <w:p w14:paraId="1DE78758" w14:textId="203E42D7" w:rsidR="00113146" w:rsidRDefault="00113146">
      <w:pPr>
        <w:pStyle w:val="TOC3"/>
        <w:rPr>
          <w:rFonts w:asciiTheme="minorHAnsi" w:eastAsiaTheme="minorEastAsia" w:hAnsiTheme="minorHAnsi" w:cstheme="minorBidi"/>
          <w:noProof/>
          <w:sz w:val="22"/>
          <w:szCs w:val="22"/>
        </w:rPr>
      </w:pPr>
      <w:hyperlink w:anchor="_Toc28680993" w:history="1">
        <w:r w:rsidRPr="00442981">
          <w:rPr>
            <w:rStyle w:val="Hyperlink"/>
            <w:noProof/>
          </w:rPr>
          <w:t>3.48.5 Security Considerations</w:t>
        </w:r>
        <w:r>
          <w:rPr>
            <w:noProof/>
            <w:webHidden/>
          </w:rPr>
          <w:tab/>
        </w:r>
        <w:r>
          <w:rPr>
            <w:noProof/>
            <w:webHidden/>
          </w:rPr>
          <w:fldChar w:fldCharType="begin"/>
        </w:r>
        <w:r>
          <w:rPr>
            <w:noProof/>
            <w:webHidden/>
          </w:rPr>
          <w:instrText xml:space="preserve"> PAGEREF _Toc28680993 \h </w:instrText>
        </w:r>
        <w:r>
          <w:rPr>
            <w:noProof/>
            <w:webHidden/>
          </w:rPr>
        </w:r>
        <w:r>
          <w:rPr>
            <w:noProof/>
            <w:webHidden/>
          </w:rPr>
          <w:fldChar w:fldCharType="separate"/>
        </w:r>
        <w:r w:rsidR="00FB6D4F">
          <w:rPr>
            <w:noProof/>
            <w:webHidden/>
          </w:rPr>
          <w:t>38</w:t>
        </w:r>
        <w:r>
          <w:rPr>
            <w:noProof/>
            <w:webHidden/>
          </w:rPr>
          <w:fldChar w:fldCharType="end"/>
        </w:r>
      </w:hyperlink>
    </w:p>
    <w:p w14:paraId="563FF03E" w14:textId="586BFACD" w:rsidR="00113146" w:rsidRDefault="00113146">
      <w:pPr>
        <w:pStyle w:val="TOC2"/>
        <w:rPr>
          <w:rFonts w:asciiTheme="minorHAnsi" w:eastAsiaTheme="minorEastAsia" w:hAnsiTheme="minorHAnsi" w:cstheme="minorBidi"/>
          <w:noProof/>
          <w:sz w:val="22"/>
          <w:szCs w:val="22"/>
        </w:rPr>
      </w:pPr>
      <w:hyperlink w:anchor="_Toc28680994" w:history="1">
        <w:r w:rsidRPr="00442981">
          <w:rPr>
            <w:rStyle w:val="Hyperlink"/>
            <w:noProof/>
          </w:rPr>
          <w:t>3.49 Provide Care Team [PCC-49]</w:t>
        </w:r>
        <w:r>
          <w:rPr>
            <w:noProof/>
            <w:webHidden/>
          </w:rPr>
          <w:tab/>
        </w:r>
        <w:r>
          <w:rPr>
            <w:noProof/>
            <w:webHidden/>
          </w:rPr>
          <w:fldChar w:fldCharType="begin"/>
        </w:r>
        <w:r>
          <w:rPr>
            <w:noProof/>
            <w:webHidden/>
          </w:rPr>
          <w:instrText xml:space="preserve"> PAGEREF _Toc28680994 \h </w:instrText>
        </w:r>
        <w:r>
          <w:rPr>
            <w:noProof/>
            <w:webHidden/>
          </w:rPr>
        </w:r>
        <w:r>
          <w:rPr>
            <w:noProof/>
            <w:webHidden/>
          </w:rPr>
          <w:fldChar w:fldCharType="separate"/>
        </w:r>
        <w:r w:rsidR="00FB6D4F">
          <w:rPr>
            <w:noProof/>
            <w:webHidden/>
          </w:rPr>
          <w:t>38</w:t>
        </w:r>
        <w:r>
          <w:rPr>
            <w:noProof/>
            <w:webHidden/>
          </w:rPr>
          <w:fldChar w:fldCharType="end"/>
        </w:r>
      </w:hyperlink>
    </w:p>
    <w:p w14:paraId="6DF059FB" w14:textId="0F79F942" w:rsidR="00113146" w:rsidRDefault="00113146">
      <w:pPr>
        <w:pStyle w:val="TOC3"/>
        <w:rPr>
          <w:rFonts w:asciiTheme="minorHAnsi" w:eastAsiaTheme="minorEastAsia" w:hAnsiTheme="minorHAnsi" w:cstheme="minorBidi"/>
          <w:noProof/>
          <w:sz w:val="22"/>
          <w:szCs w:val="22"/>
        </w:rPr>
      </w:pPr>
      <w:hyperlink w:anchor="_Toc28680995" w:history="1">
        <w:r w:rsidRPr="00442981">
          <w:rPr>
            <w:rStyle w:val="Hyperlink"/>
            <w:noProof/>
          </w:rPr>
          <w:t>3.49.1 Scope</w:t>
        </w:r>
        <w:r>
          <w:rPr>
            <w:noProof/>
            <w:webHidden/>
          </w:rPr>
          <w:tab/>
        </w:r>
        <w:r>
          <w:rPr>
            <w:noProof/>
            <w:webHidden/>
          </w:rPr>
          <w:fldChar w:fldCharType="begin"/>
        </w:r>
        <w:r>
          <w:rPr>
            <w:noProof/>
            <w:webHidden/>
          </w:rPr>
          <w:instrText xml:space="preserve"> PAGEREF _Toc28680995 \h </w:instrText>
        </w:r>
        <w:r>
          <w:rPr>
            <w:noProof/>
            <w:webHidden/>
          </w:rPr>
        </w:r>
        <w:r>
          <w:rPr>
            <w:noProof/>
            <w:webHidden/>
          </w:rPr>
          <w:fldChar w:fldCharType="separate"/>
        </w:r>
        <w:r w:rsidR="00FB6D4F">
          <w:rPr>
            <w:noProof/>
            <w:webHidden/>
          </w:rPr>
          <w:t>38</w:t>
        </w:r>
        <w:r>
          <w:rPr>
            <w:noProof/>
            <w:webHidden/>
          </w:rPr>
          <w:fldChar w:fldCharType="end"/>
        </w:r>
      </w:hyperlink>
    </w:p>
    <w:p w14:paraId="38B8DBC2" w14:textId="5AEB12B7" w:rsidR="00113146" w:rsidRDefault="00113146">
      <w:pPr>
        <w:pStyle w:val="TOC3"/>
        <w:rPr>
          <w:rFonts w:asciiTheme="minorHAnsi" w:eastAsiaTheme="minorEastAsia" w:hAnsiTheme="minorHAnsi" w:cstheme="minorBidi"/>
          <w:noProof/>
          <w:sz w:val="22"/>
          <w:szCs w:val="22"/>
        </w:rPr>
      </w:pPr>
      <w:hyperlink w:anchor="_Toc28680996" w:history="1">
        <w:r w:rsidRPr="00442981">
          <w:rPr>
            <w:rStyle w:val="Hyperlink"/>
            <w:noProof/>
          </w:rPr>
          <w:t>3.49.2 Actor Roles</w:t>
        </w:r>
        <w:r>
          <w:rPr>
            <w:noProof/>
            <w:webHidden/>
          </w:rPr>
          <w:tab/>
        </w:r>
        <w:r>
          <w:rPr>
            <w:noProof/>
            <w:webHidden/>
          </w:rPr>
          <w:fldChar w:fldCharType="begin"/>
        </w:r>
        <w:r>
          <w:rPr>
            <w:noProof/>
            <w:webHidden/>
          </w:rPr>
          <w:instrText xml:space="preserve"> PAGEREF _Toc28680996 \h </w:instrText>
        </w:r>
        <w:r>
          <w:rPr>
            <w:noProof/>
            <w:webHidden/>
          </w:rPr>
        </w:r>
        <w:r>
          <w:rPr>
            <w:noProof/>
            <w:webHidden/>
          </w:rPr>
          <w:fldChar w:fldCharType="separate"/>
        </w:r>
        <w:r w:rsidR="00FB6D4F">
          <w:rPr>
            <w:noProof/>
            <w:webHidden/>
          </w:rPr>
          <w:t>38</w:t>
        </w:r>
        <w:r>
          <w:rPr>
            <w:noProof/>
            <w:webHidden/>
          </w:rPr>
          <w:fldChar w:fldCharType="end"/>
        </w:r>
      </w:hyperlink>
    </w:p>
    <w:p w14:paraId="26D378C5" w14:textId="6CC4D80C" w:rsidR="00113146" w:rsidRDefault="00113146">
      <w:pPr>
        <w:pStyle w:val="TOC3"/>
        <w:rPr>
          <w:rFonts w:asciiTheme="minorHAnsi" w:eastAsiaTheme="minorEastAsia" w:hAnsiTheme="minorHAnsi" w:cstheme="minorBidi"/>
          <w:noProof/>
          <w:sz w:val="22"/>
          <w:szCs w:val="22"/>
        </w:rPr>
      </w:pPr>
      <w:hyperlink w:anchor="_Toc28680997" w:history="1">
        <w:r w:rsidRPr="00442981">
          <w:rPr>
            <w:rStyle w:val="Hyperlink"/>
            <w:noProof/>
          </w:rPr>
          <w:t>3.49.3 Referenced Standards</w:t>
        </w:r>
        <w:r>
          <w:rPr>
            <w:noProof/>
            <w:webHidden/>
          </w:rPr>
          <w:tab/>
        </w:r>
        <w:r>
          <w:rPr>
            <w:noProof/>
            <w:webHidden/>
          </w:rPr>
          <w:fldChar w:fldCharType="begin"/>
        </w:r>
        <w:r>
          <w:rPr>
            <w:noProof/>
            <w:webHidden/>
          </w:rPr>
          <w:instrText xml:space="preserve"> PAGEREF _Toc28680997 \h </w:instrText>
        </w:r>
        <w:r>
          <w:rPr>
            <w:noProof/>
            <w:webHidden/>
          </w:rPr>
        </w:r>
        <w:r>
          <w:rPr>
            <w:noProof/>
            <w:webHidden/>
          </w:rPr>
          <w:fldChar w:fldCharType="separate"/>
        </w:r>
        <w:r w:rsidR="00FB6D4F">
          <w:rPr>
            <w:noProof/>
            <w:webHidden/>
          </w:rPr>
          <w:t>39</w:t>
        </w:r>
        <w:r>
          <w:rPr>
            <w:noProof/>
            <w:webHidden/>
          </w:rPr>
          <w:fldChar w:fldCharType="end"/>
        </w:r>
      </w:hyperlink>
    </w:p>
    <w:p w14:paraId="19CCE87F" w14:textId="7D3FF088" w:rsidR="00113146" w:rsidRDefault="00113146">
      <w:pPr>
        <w:pStyle w:val="TOC3"/>
        <w:rPr>
          <w:rFonts w:asciiTheme="minorHAnsi" w:eastAsiaTheme="minorEastAsia" w:hAnsiTheme="minorHAnsi" w:cstheme="minorBidi"/>
          <w:noProof/>
          <w:sz w:val="22"/>
          <w:szCs w:val="22"/>
        </w:rPr>
      </w:pPr>
      <w:hyperlink w:anchor="_Toc28680998" w:history="1">
        <w:r w:rsidRPr="00442981">
          <w:rPr>
            <w:rStyle w:val="Hyperlink"/>
            <w:noProof/>
          </w:rPr>
          <w:t>3.49.4 Messages</w:t>
        </w:r>
        <w:r>
          <w:rPr>
            <w:noProof/>
            <w:webHidden/>
          </w:rPr>
          <w:tab/>
        </w:r>
        <w:r>
          <w:rPr>
            <w:noProof/>
            <w:webHidden/>
          </w:rPr>
          <w:fldChar w:fldCharType="begin"/>
        </w:r>
        <w:r>
          <w:rPr>
            <w:noProof/>
            <w:webHidden/>
          </w:rPr>
          <w:instrText xml:space="preserve"> PAGEREF _Toc28680998 \h </w:instrText>
        </w:r>
        <w:r>
          <w:rPr>
            <w:noProof/>
            <w:webHidden/>
          </w:rPr>
        </w:r>
        <w:r>
          <w:rPr>
            <w:noProof/>
            <w:webHidden/>
          </w:rPr>
          <w:fldChar w:fldCharType="separate"/>
        </w:r>
        <w:r w:rsidR="00FB6D4F">
          <w:rPr>
            <w:noProof/>
            <w:webHidden/>
          </w:rPr>
          <w:t>39</w:t>
        </w:r>
        <w:r>
          <w:rPr>
            <w:noProof/>
            <w:webHidden/>
          </w:rPr>
          <w:fldChar w:fldCharType="end"/>
        </w:r>
      </w:hyperlink>
    </w:p>
    <w:p w14:paraId="65001C30" w14:textId="513B29EE" w:rsidR="00113146" w:rsidRDefault="00113146">
      <w:pPr>
        <w:pStyle w:val="TOC4"/>
        <w:rPr>
          <w:rFonts w:asciiTheme="minorHAnsi" w:eastAsiaTheme="minorEastAsia" w:hAnsiTheme="minorHAnsi" w:cstheme="minorBidi"/>
          <w:noProof/>
          <w:sz w:val="22"/>
          <w:szCs w:val="22"/>
        </w:rPr>
      </w:pPr>
      <w:hyperlink w:anchor="_Toc28680999" w:history="1">
        <w:r w:rsidRPr="00442981">
          <w:rPr>
            <w:rStyle w:val="Hyperlink"/>
            <w:noProof/>
          </w:rPr>
          <w:t>3.49.4.1 Provide Care Team</w:t>
        </w:r>
        <w:r>
          <w:rPr>
            <w:noProof/>
            <w:webHidden/>
          </w:rPr>
          <w:tab/>
        </w:r>
        <w:r>
          <w:rPr>
            <w:noProof/>
            <w:webHidden/>
          </w:rPr>
          <w:fldChar w:fldCharType="begin"/>
        </w:r>
        <w:r>
          <w:rPr>
            <w:noProof/>
            <w:webHidden/>
          </w:rPr>
          <w:instrText xml:space="preserve"> PAGEREF _Toc28680999 \h </w:instrText>
        </w:r>
        <w:r>
          <w:rPr>
            <w:noProof/>
            <w:webHidden/>
          </w:rPr>
        </w:r>
        <w:r>
          <w:rPr>
            <w:noProof/>
            <w:webHidden/>
          </w:rPr>
          <w:fldChar w:fldCharType="separate"/>
        </w:r>
        <w:r w:rsidR="00FB6D4F">
          <w:rPr>
            <w:noProof/>
            <w:webHidden/>
          </w:rPr>
          <w:t>39</w:t>
        </w:r>
        <w:r>
          <w:rPr>
            <w:noProof/>
            <w:webHidden/>
          </w:rPr>
          <w:fldChar w:fldCharType="end"/>
        </w:r>
      </w:hyperlink>
    </w:p>
    <w:p w14:paraId="5046454A" w14:textId="14FD4D7E" w:rsidR="00113146" w:rsidRDefault="00113146">
      <w:pPr>
        <w:pStyle w:val="TOC5"/>
        <w:rPr>
          <w:rFonts w:asciiTheme="minorHAnsi" w:eastAsiaTheme="minorEastAsia" w:hAnsiTheme="minorHAnsi" w:cstheme="minorBidi"/>
          <w:noProof/>
          <w:sz w:val="22"/>
          <w:szCs w:val="22"/>
        </w:rPr>
      </w:pPr>
      <w:hyperlink w:anchor="_Toc28681000" w:history="1">
        <w:r w:rsidRPr="00442981">
          <w:rPr>
            <w:rStyle w:val="Hyperlink"/>
            <w:noProof/>
          </w:rPr>
          <w:t>3.49.4.1.1 Trigger Events</w:t>
        </w:r>
        <w:r>
          <w:rPr>
            <w:noProof/>
            <w:webHidden/>
          </w:rPr>
          <w:tab/>
        </w:r>
        <w:r>
          <w:rPr>
            <w:noProof/>
            <w:webHidden/>
          </w:rPr>
          <w:fldChar w:fldCharType="begin"/>
        </w:r>
        <w:r>
          <w:rPr>
            <w:noProof/>
            <w:webHidden/>
          </w:rPr>
          <w:instrText xml:space="preserve"> PAGEREF _Toc28681000 \h </w:instrText>
        </w:r>
        <w:r>
          <w:rPr>
            <w:noProof/>
            <w:webHidden/>
          </w:rPr>
        </w:r>
        <w:r>
          <w:rPr>
            <w:noProof/>
            <w:webHidden/>
          </w:rPr>
          <w:fldChar w:fldCharType="separate"/>
        </w:r>
        <w:r w:rsidR="00FB6D4F">
          <w:rPr>
            <w:noProof/>
            <w:webHidden/>
          </w:rPr>
          <w:t>39</w:t>
        </w:r>
        <w:r>
          <w:rPr>
            <w:noProof/>
            <w:webHidden/>
          </w:rPr>
          <w:fldChar w:fldCharType="end"/>
        </w:r>
      </w:hyperlink>
    </w:p>
    <w:p w14:paraId="32DCF848" w14:textId="64CF82DE" w:rsidR="00113146" w:rsidRDefault="00113146">
      <w:pPr>
        <w:pStyle w:val="TOC5"/>
        <w:rPr>
          <w:rFonts w:asciiTheme="minorHAnsi" w:eastAsiaTheme="minorEastAsia" w:hAnsiTheme="minorHAnsi" w:cstheme="minorBidi"/>
          <w:noProof/>
          <w:sz w:val="22"/>
          <w:szCs w:val="22"/>
        </w:rPr>
      </w:pPr>
      <w:hyperlink w:anchor="_Toc28681001" w:history="1">
        <w:r w:rsidRPr="00442981">
          <w:rPr>
            <w:rStyle w:val="Hyperlink"/>
            <w:noProof/>
          </w:rPr>
          <w:t>3.49.4.1.2 Message Semantics</w:t>
        </w:r>
        <w:r>
          <w:rPr>
            <w:noProof/>
            <w:webHidden/>
          </w:rPr>
          <w:tab/>
        </w:r>
        <w:r>
          <w:rPr>
            <w:noProof/>
            <w:webHidden/>
          </w:rPr>
          <w:fldChar w:fldCharType="begin"/>
        </w:r>
        <w:r>
          <w:rPr>
            <w:noProof/>
            <w:webHidden/>
          </w:rPr>
          <w:instrText xml:space="preserve"> PAGEREF _Toc28681001 \h </w:instrText>
        </w:r>
        <w:r>
          <w:rPr>
            <w:noProof/>
            <w:webHidden/>
          </w:rPr>
        </w:r>
        <w:r>
          <w:rPr>
            <w:noProof/>
            <w:webHidden/>
          </w:rPr>
          <w:fldChar w:fldCharType="separate"/>
        </w:r>
        <w:r w:rsidR="00FB6D4F">
          <w:rPr>
            <w:noProof/>
            <w:webHidden/>
          </w:rPr>
          <w:t>39</w:t>
        </w:r>
        <w:r>
          <w:rPr>
            <w:noProof/>
            <w:webHidden/>
          </w:rPr>
          <w:fldChar w:fldCharType="end"/>
        </w:r>
      </w:hyperlink>
    </w:p>
    <w:p w14:paraId="622DB82C" w14:textId="26D7BFA8" w:rsidR="00113146" w:rsidRDefault="00113146">
      <w:pPr>
        <w:pStyle w:val="TOC5"/>
        <w:rPr>
          <w:rFonts w:asciiTheme="minorHAnsi" w:eastAsiaTheme="minorEastAsia" w:hAnsiTheme="minorHAnsi" w:cstheme="minorBidi"/>
          <w:noProof/>
          <w:sz w:val="22"/>
          <w:szCs w:val="22"/>
        </w:rPr>
      </w:pPr>
      <w:hyperlink w:anchor="_Toc28681002" w:history="1">
        <w:r w:rsidRPr="00442981">
          <w:rPr>
            <w:rStyle w:val="Hyperlink"/>
            <w:noProof/>
          </w:rPr>
          <w:t>3.49.4.1.3 Expected Actions</w:t>
        </w:r>
        <w:r>
          <w:rPr>
            <w:noProof/>
            <w:webHidden/>
          </w:rPr>
          <w:tab/>
        </w:r>
        <w:r>
          <w:rPr>
            <w:noProof/>
            <w:webHidden/>
          </w:rPr>
          <w:fldChar w:fldCharType="begin"/>
        </w:r>
        <w:r>
          <w:rPr>
            <w:noProof/>
            <w:webHidden/>
          </w:rPr>
          <w:instrText xml:space="preserve"> PAGEREF _Toc28681002 \h </w:instrText>
        </w:r>
        <w:r>
          <w:rPr>
            <w:noProof/>
            <w:webHidden/>
          </w:rPr>
        </w:r>
        <w:r>
          <w:rPr>
            <w:noProof/>
            <w:webHidden/>
          </w:rPr>
          <w:fldChar w:fldCharType="separate"/>
        </w:r>
        <w:r w:rsidR="00FB6D4F">
          <w:rPr>
            <w:noProof/>
            <w:webHidden/>
          </w:rPr>
          <w:t>39</w:t>
        </w:r>
        <w:r>
          <w:rPr>
            <w:noProof/>
            <w:webHidden/>
          </w:rPr>
          <w:fldChar w:fldCharType="end"/>
        </w:r>
      </w:hyperlink>
    </w:p>
    <w:p w14:paraId="0EFF5DE8" w14:textId="0D89090A" w:rsidR="00113146" w:rsidRDefault="00113146">
      <w:pPr>
        <w:pStyle w:val="TOC3"/>
        <w:rPr>
          <w:rFonts w:asciiTheme="minorHAnsi" w:eastAsiaTheme="minorEastAsia" w:hAnsiTheme="minorHAnsi" w:cstheme="minorBidi"/>
          <w:noProof/>
          <w:sz w:val="22"/>
          <w:szCs w:val="22"/>
        </w:rPr>
      </w:pPr>
      <w:hyperlink w:anchor="_Toc28681003" w:history="1">
        <w:r w:rsidRPr="00442981">
          <w:rPr>
            <w:rStyle w:val="Hyperlink"/>
            <w:noProof/>
          </w:rPr>
          <w:t>3.49.5 Security Considerations</w:t>
        </w:r>
        <w:r>
          <w:rPr>
            <w:noProof/>
            <w:webHidden/>
          </w:rPr>
          <w:tab/>
        </w:r>
        <w:r>
          <w:rPr>
            <w:noProof/>
            <w:webHidden/>
          </w:rPr>
          <w:fldChar w:fldCharType="begin"/>
        </w:r>
        <w:r>
          <w:rPr>
            <w:noProof/>
            <w:webHidden/>
          </w:rPr>
          <w:instrText xml:space="preserve"> PAGEREF _Toc28681003 \h </w:instrText>
        </w:r>
        <w:r>
          <w:rPr>
            <w:noProof/>
            <w:webHidden/>
          </w:rPr>
        </w:r>
        <w:r>
          <w:rPr>
            <w:noProof/>
            <w:webHidden/>
          </w:rPr>
          <w:fldChar w:fldCharType="separate"/>
        </w:r>
        <w:r w:rsidR="00FB6D4F">
          <w:rPr>
            <w:noProof/>
            <w:webHidden/>
          </w:rPr>
          <w:t>40</w:t>
        </w:r>
        <w:r>
          <w:rPr>
            <w:noProof/>
            <w:webHidden/>
          </w:rPr>
          <w:fldChar w:fldCharType="end"/>
        </w:r>
      </w:hyperlink>
    </w:p>
    <w:p w14:paraId="75C252A9" w14:textId="5C269732" w:rsidR="00113146" w:rsidRDefault="00113146">
      <w:pPr>
        <w:pStyle w:val="TOC1"/>
        <w:rPr>
          <w:rFonts w:asciiTheme="minorHAnsi" w:eastAsiaTheme="minorEastAsia" w:hAnsiTheme="minorHAnsi" w:cstheme="minorBidi"/>
          <w:noProof/>
          <w:sz w:val="22"/>
          <w:szCs w:val="22"/>
        </w:rPr>
      </w:pPr>
      <w:hyperlink w:anchor="_Toc28681004" w:history="1">
        <w:r w:rsidRPr="00442981">
          <w:rPr>
            <w:rStyle w:val="Hyperlink"/>
            <w:noProof/>
          </w:rPr>
          <w:t>Appendices to Volume 2</w:t>
        </w:r>
        <w:r>
          <w:rPr>
            <w:noProof/>
            <w:webHidden/>
          </w:rPr>
          <w:tab/>
        </w:r>
        <w:r>
          <w:rPr>
            <w:noProof/>
            <w:webHidden/>
          </w:rPr>
          <w:fldChar w:fldCharType="begin"/>
        </w:r>
        <w:r>
          <w:rPr>
            <w:noProof/>
            <w:webHidden/>
          </w:rPr>
          <w:instrText xml:space="preserve"> PAGEREF _Toc28681004 \h </w:instrText>
        </w:r>
        <w:r>
          <w:rPr>
            <w:noProof/>
            <w:webHidden/>
          </w:rPr>
        </w:r>
        <w:r>
          <w:rPr>
            <w:noProof/>
            <w:webHidden/>
          </w:rPr>
          <w:fldChar w:fldCharType="separate"/>
        </w:r>
        <w:r w:rsidR="00FB6D4F">
          <w:rPr>
            <w:noProof/>
            <w:webHidden/>
          </w:rPr>
          <w:t>41</w:t>
        </w:r>
        <w:r>
          <w:rPr>
            <w:noProof/>
            <w:webHidden/>
          </w:rPr>
          <w:fldChar w:fldCharType="end"/>
        </w:r>
      </w:hyperlink>
    </w:p>
    <w:p w14:paraId="3AEA253D" w14:textId="6C771A53" w:rsidR="00113146" w:rsidRDefault="00113146">
      <w:pPr>
        <w:pStyle w:val="TOC1"/>
        <w:rPr>
          <w:rFonts w:asciiTheme="minorHAnsi" w:eastAsiaTheme="minorEastAsia" w:hAnsiTheme="minorHAnsi" w:cstheme="minorBidi"/>
          <w:noProof/>
          <w:sz w:val="22"/>
          <w:szCs w:val="22"/>
        </w:rPr>
      </w:pPr>
      <w:hyperlink w:anchor="_Toc28681005" w:history="1">
        <w:r w:rsidRPr="00442981">
          <w:rPr>
            <w:rStyle w:val="Hyperlink"/>
            <w:noProof/>
          </w:rPr>
          <w:t>Volume 2 Namespace Additions</w:t>
        </w:r>
        <w:r>
          <w:rPr>
            <w:noProof/>
            <w:webHidden/>
          </w:rPr>
          <w:tab/>
        </w:r>
        <w:r>
          <w:rPr>
            <w:noProof/>
            <w:webHidden/>
          </w:rPr>
          <w:fldChar w:fldCharType="begin"/>
        </w:r>
        <w:r>
          <w:rPr>
            <w:noProof/>
            <w:webHidden/>
          </w:rPr>
          <w:instrText xml:space="preserve"> PAGEREF _Toc28681005 \h </w:instrText>
        </w:r>
        <w:r>
          <w:rPr>
            <w:noProof/>
            <w:webHidden/>
          </w:rPr>
        </w:r>
        <w:r>
          <w:rPr>
            <w:noProof/>
            <w:webHidden/>
          </w:rPr>
          <w:fldChar w:fldCharType="separate"/>
        </w:r>
        <w:r w:rsidR="00FB6D4F">
          <w:rPr>
            <w:noProof/>
            <w:webHidden/>
          </w:rPr>
          <w:t>41</w:t>
        </w:r>
        <w:r>
          <w:rPr>
            <w:noProof/>
            <w:webHidden/>
          </w:rPr>
          <w:fldChar w:fldCharType="end"/>
        </w:r>
      </w:hyperlink>
    </w:p>
    <w:p w14:paraId="43A37B23" w14:textId="7E99D781" w:rsidR="00113146" w:rsidRPr="008A3D76" w:rsidRDefault="00113146">
      <w:pPr>
        <w:pStyle w:val="TOC1"/>
        <w:rPr>
          <w:rFonts w:asciiTheme="minorHAnsi" w:eastAsiaTheme="minorEastAsia" w:hAnsiTheme="minorHAnsi" w:cstheme="minorBidi"/>
          <w:b/>
          <w:bCs/>
          <w:noProof/>
          <w:sz w:val="22"/>
          <w:szCs w:val="22"/>
        </w:rPr>
      </w:pPr>
      <w:hyperlink w:anchor="_Toc28681006" w:history="1">
        <w:r w:rsidRPr="008A3D76">
          <w:rPr>
            <w:rStyle w:val="Hyperlink"/>
            <w:b/>
            <w:bCs/>
            <w:noProof/>
          </w:rPr>
          <w:t>Volume 3 – Content Modules</w:t>
        </w:r>
        <w:r w:rsidRPr="008A3D76">
          <w:rPr>
            <w:b/>
            <w:bCs/>
            <w:noProof/>
            <w:webHidden/>
          </w:rPr>
          <w:tab/>
        </w:r>
        <w:r w:rsidRPr="008A3D76">
          <w:rPr>
            <w:b/>
            <w:bCs/>
            <w:noProof/>
            <w:webHidden/>
          </w:rPr>
          <w:fldChar w:fldCharType="begin"/>
        </w:r>
        <w:r w:rsidRPr="008A3D76">
          <w:rPr>
            <w:b/>
            <w:bCs/>
            <w:noProof/>
            <w:webHidden/>
          </w:rPr>
          <w:instrText xml:space="preserve"> PAGEREF _Toc28681006 \h </w:instrText>
        </w:r>
        <w:r w:rsidRPr="008A3D76">
          <w:rPr>
            <w:b/>
            <w:bCs/>
            <w:noProof/>
            <w:webHidden/>
          </w:rPr>
        </w:r>
        <w:r w:rsidRPr="008A3D76">
          <w:rPr>
            <w:b/>
            <w:bCs/>
            <w:noProof/>
            <w:webHidden/>
          </w:rPr>
          <w:fldChar w:fldCharType="separate"/>
        </w:r>
        <w:r w:rsidR="00FB6D4F">
          <w:rPr>
            <w:b/>
            <w:bCs/>
            <w:noProof/>
            <w:webHidden/>
          </w:rPr>
          <w:t>42</w:t>
        </w:r>
        <w:r w:rsidRPr="008A3D76">
          <w:rPr>
            <w:b/>
            <w:bCs/>
            <w:noProof/>
            <w:webHidden/>
          </w:rPr>
          <w:fldChar w:fldCharType="end"/>
        </w:r>
      </w:hyperlink>
    </w:p>
    <w:p w14:paraId="71B7CFB8" w14:textId="3570A5B4" w:rsidR="00113146" w:rsidRDefault="00113146">
      <w:pPr>
        <w:pStyle w:val="TOC1"/>
        <w:rPr>
          <w:rFonts w:asciiTheme="minorHAnsi" w:eastAsiaTheme="minorEastAsia" w:hAnsiTheme="minorHAnsi" w:cstheme="minorBidi"/>
          <w:noProof/>
          <w:sz w:val="22"/>
          <w:szCs w:val="22"/>
        </w:rPr>
      </w:pPr>
      <w:hyperlink w:anchor="_Toc28681007" w:history="1">
        <w:r w:rsidRPr="00442981">
          <w:rPr>
            <w:rStyle w:val="Hyperlink"/>
            <w:noProof/>
          </w:rPr>
          <w:t>5 Namespaces and Vocabularies</w:t>
        </w:r>
        <w:r>
          <w:rPr>
            <w:noProof/>
            <w:webHidden/>
          </w:rPr>
          <w:tab/>
        </w:r>
        <w:r>
          <w:rPr>
            <w:noProof/>
            <w:webHidden/>
          </w:rPr>
          <w:fldChar w:fldCharType="begin"/>
        </w:r>
        <w:r>
          <w:rPr>
            <w:noProof/>
            <w:webHidden/>
          </w:rPr>
          <w:instrText xml:space="preserve"> PAGEREF _Toc28681007 \h </w:instrText>
        </w:r>
        <w:r>
          <w:rPr>
            <w:noProof/>
            <w:webHidden/>
          </w:rPr>
        </w:r>
        <w:r>
          <w:rPr>
            <w:noProof/>
            <w:webHidden/>
          </w:rPr>
          <w:fldChar w:fldCharType="separate"/>
        </w:r>
        <w:r w:rsidR="00FB6D4F">
          <w:rPr>
            <w:noProof/>
            <w:webHidden/>
          </w:rPr>
          <w:t>42</w:t>
        </w:r>
        <w:r>
          <w:rPr>
            <w:noProof/>
            <w:webHidden/>
          </w:rPr>
          <w:fldChar w:fldCharType="end"/>
        </w:r>
      </w:hyperlink>
    </w:p>
    <w:p w14:paraId="33A8B62A" w14:textId="17ED69A4" w:rsidR="00113146" w:rsidRDefault="00113146">
      <w:pPr>
        <w:pStyle w:val="TOC1"/>
        <w:rPr>
          <w:rFonts w:asciiTheme="minorHAnsi" w:eastAsiaTheme="minorEastAsia" w:hAnsiTheme="minorHAnsi" w:cstheme="minorBidi"/>
          <w:noProof/>
          <w:sz w:val="22"/>
          <w:szCs w:val="22"/>
        </w:rPr>
      </w:pPr>
      <w:hyperlink w:anchor="_Toc28681008" w:history="1">
        <w:r w:rsidRPr="00442981">
          <w:rPr>
            <w:rStyle w:val="Hyperlink"/>
            <w:noProof/>
          </w:rPr>
          <w:t>6 Content Modules</w:t>
        </w:r>
        <w:r>
          <w:rPr>
            <w:noProof/>
            <w:webHidden/>
          </w:rPr>
          <w:tab/>
        </w:r>
        <w:r>
          <w:rPr>
            <w:noProof/>
            <w:webHidden/>
          </w:rPr>
          <w:fldChar w:fldCharType="begin"/>
        </w:r>
        <w:r>
          <w:rPr>
            <w:noProof/>
            <w:webHidden/>
          </w:rPr>
          <w:instrText xml:space="preserve"> PAGEREF _Toc28681008 \h </w:instrText>
        </w:r>
        <w:r>
          <w:rPr>
            <w:noProof/>
            <w:webHidden/>
          </w:rPr>
        </w:r>
        <w:r>
          <w:rPr>
            <w:noProof/>
            <w:webHidden/>
          </w:rPr>
          <w:fldChar w:fldCharType="separate"/>
        </w:r>
        <w:r w:rsidR="00FB6D4F">
          <w:rPr>
            <w:noProof/>
            <w:webHidden/>
          </w:rPr>
          <w:t>43</w:t>
        </w:r>
        <w:r>
          <w:rPr>
            <w:noProof/>
            <w:webHidden/>
          </w:rPr>
          <w:fldChar w:fldCharType="end"/>
        </w:r>
      </w:hyperlink>
    </w:p>
    <w:p w14:paraId="6A612785" w14:textId="151EE616" w:rsidR="00113146" w:rsidRDefault="00113146">
      <w:pPr>
        <w:pStyle w:val="TOC3"/>
        <w:rPr>
          <w:rFonts w:asciiTheme="minorHAnsi" w:eastAsiaTheme="minorEastAsia" w:hAnsiTheme="minorHAnsi" w:cstheme="minorBidi"/>
          <w:noProof/>
          <w:sz w:val="22"/>
          <w:szCs w:val="22"/>
        </w:rPr>
      </w:pPr>
      <w:hyperlink w:anchor="_Toc28681009" w:history="1">
        <w:r w:rsidRPr="00442981">
          <w:rPr>
            <w:rStyle w:val="Hyperlink"/>
            <w:noProof/>
          </w:rPr>
          <w:t>6.3.1 CDA</w:t>
        </w:r>
        <w:r w:rsidRPr="00442981">
          <w:rPr>
            <w:rStyle w:val="Hyperlink"/>
            <w:rFonts w:cs="Arial"/>
            <w:noProof/>
            <w:vertAlign w:val="superscript"/>
          </w:rPr>
          <w:t>®</w:t>
        </w:r>
        <w:r w:rsidRPr="00442981">
          <w:rPr>
            <w:rStyle w:val="Hyperlink"/>
            <w:noProof/>
          </w:rPr>
          <w:t xml:space="preserve"> Content Modules</w:t>
        </w:r>
        <w:r>
          <w:rPr>
            <w:noProof/>
            <w:webHidden/>
          </w:rPr>
          <w:tab/>
        </w:r>
        <w:r>
          <w:rPr>
            <w:noProof/>
            <w:webHidden/>
          </w:rPr>
          <w:fldChar w:fldCharType="begin"/>
        </w:r>
        <w:r>
          <w:rPr>
            <w:noProof/>
            <w:webHidden/>
          </w:rPr>
          <w:instrText xml:space="preserve"> PAGEREF _Toc28681009 \h </w:instrText>
        </w:r>
        <w:r>
          <w:rPr>
            <w:noProof/>
            <w:webHidden/>
          </w:rPr>
        </w:r>
        <w:r>
          <w:rPr>
            <w:noProof/>
            <w:webHidden/>
          </w:rPr>
          <w:fldChar w:fldCharType="separate"/>
        </w:r>
        <w:r w:rsidR="00FB6D4F">
          <w:rPr>
            <w:noProof/>
            <w:webHidden/>
          </w:rPr>
          <w:t>43</w:t>
        </w:r>
        <w:r>
          <w:rPr>
            <w:noProof/>
            <w:webHidden/>
          </w:rPr>
          <w:fldChar w:fldCharType="end"/>
        </w:r>
      </w:hyperlink>
    </w:p>
    <w:p w14:paraId="2C361759" w14:textId="7043C026" w:rsidR="00113146" w:rsidRDefault="00113146">
      <w:pPr>
        <w:pStyle w:val="TOC2"/>
        <w:rPr>
          <w:rFonts w:asciiTheme="minorHAnsi" w:eastAsiaTheme="minorEastAsia" w:hAnsiTheme="minorHAnsi" w:cstheme="minorBidi"/>
          <w:noProof/>
          <w:sz w:val="22"/>
          <w:szCs w:val="22"/>
        </w:rPr>
      </w:pPr>
      <w:hyperlink w:anchor="_Toc28681010" w:history="1">
        <w:r w:rsidRPr="00442981">
          <w:rPr>
            <w:rStyle w:val="Hyperlink"/>
            <w:noProof/>
          </w:rPr>
          <w:t>6.6 HL7 FHIR Content Module</w:t>
        </w:r>
        <w:r>
          <w:rPr>
            <w:noProof/>
            <w:webHidden/>
          </w:rPr>
          <w:tab/>
        </w:r>
        <w:r>
          <w:rPr>
            <w:noProof/>
            <w:webHidden/>
          </w:rPr>
          <w:fldChar w:fldCharType="begin"/>
        </w:r>
        <w:r>
          <w:rPr>
            <w:noProof/>
            <w:webHidden/>
          </w:rPr>
          <w:instrText xml:space="preserve"> PAGEREF _Toc28681010 \h </w:instrText>
        </w:r>
        <w:r>
          <w:rPr>
            <w:noProof/>
            <w:webHidden/>
          </w:rPr>
        </w:r>
        <w:r>
          <w:rPr>
            <w:noProof/>
            <w:webHidden/>
          </w:rPr>
          <w:fldChar w:fldCharType="separate"/>
        </w:r>
        <w:r w:rsidR="00FB6D4F">
          <w:rPr>
            <w:noProof/>
            <w:webHidden/>
          </w:rPr>
          <w:t>43</w:t>
        </w:r>
        <w:r>
          <w:rPr>
            <w:noProof/>
            <w:webHidden/>
          </w:rPr>
          <w:fldChar w:fldCharType="end"/>
        </w:r>
      </w:hyperlink>
    </w:p>
    <w:p w14:paraId="322A78BD" w14:textId="11DB9D95" w:rsidR="00113146" w:rsidRDefault="00113146">
      <w:pPr>
        <w:pStyle w:val="TOC3"/>
        <w:rPr>
          <w:rFonts w:asciiTheme="minorHAnsi" w:eastAsiaTheme="minorEastAsia" w:hAnsiTheme="minorHAnsi" w:cstheme="minorBidi"/>
          <w:noProof/>
          <w:sz w:val="22"/>
          <w:szCs w:val="22"/>
        </w:rPr>
      </w:pPr>
      <w:hyperlink w:anchor="_Toc28681011" w:history="1">
        <w:r w:rsidRPr="00442981">
          <w:rPr>
            <w:rStyle w:val="Hyperlink"/>
            <w:noProof/>
          </w:rPr>
          <w:t>6.6.1 dctmCareTeam</w:t>
        </w:r>
        <w:r>
          <w:rPr>
            <w:noProof/>
            <w:webHidden/>
          </w:rPr>
          <w:tab/>
        </w:r>
        <w:r>
          <w:rPr>
            <w:noProof/>
            <w:webHidden/>
          </w:rPr>
          <w:fldChar w:fldCharType="begin"/>
        </w:r>
        <w:r>
          <w:rPr>
            <w:noProof/>
            <w:webHidden/>
          </w:rPr>
          <w:instrText xml:space="preserve"> PAGEREF _Toc28681011 \h </w:instrText>
        </w:r>
        <w:r>
          <w:rPr>
            <w:noProof/>
            <w:webHidden/>
          </w:rPr>
        </w:r>
        <w:r>
          <w:rPr>
            <w:noProof/>
            <w:webHidden/>
          </w:rPr>
          <w:fldChar w:fldCharType="separate"/>
        </w:r>
        <w:r w:rsidR="00FB6D4F">
          <w:rPr>
            <w:noProof/>
            <w:webHidden/>
          </w:rPr>
          <w:t>43</w:t>
        </w:r>
        <w:r>
          <w:rPr>
            <w:noProof/>
            <w:webHidden/>
          </w:rPr>
          <w:fldChar w:fldCharType="end"/>
        </w:r>
      </w:hyperlink>
    </w:p>
    <w:p w14:paraId="2266C879" w14:textId="65DEA04F" w:rsidR="00113146" w:rsidRDefault="00113146">
      <w:pPr>
        <w:pStyle w:val="TOC3"/>
        <w:rPr>
          <w:rFonts w:asciiTheme="minorHAnsi" w:eastAsiaTheme="minorEastAsia" w:hAnsiTheme="minorHAnsi" w:cstheme="minorBidi"/>
          <w:noProof/>
          <w:sz w:val="22"/>
          <w:szCs w:val="22"/>
        </w:rPr>
      </w:pPr>
      <w:hyperlink w:anchor="_Toc28681012" w:history="1">
        <w:r w:rsidRPr="00442981">
          <w:rPr>
            <w:rStyle w:val="Hyperlink"/>
            <w:noProof/>
          </w:rPr>
          <w:t>6.6.2 dctmSubscription</w:t>
        </w:r>
        <w:r>
          <w:rPr>
            <w:noProof/>
            <w:webHidden/>
          </w:rPr>
          <w:tab/>
        </w:r>
        <w:r>
          <w:rPr>
            <w:noProof/>
            <w:webHidden/>
          </w:rPr>
          <w:fldChar w:fldCharType="begin"/>
        </w:r>
        <w:r>
          <w:rPr>
            <w:noProof/>
            <w:webHidden/>
          </w:rPr>
          <w:instrText xml:space="preserve"> PAGEREF _Toc28681012 \h </w:instrText>
        </w:r>
        <w:r>
          <w:rPr>
            <w:noProof/>
            <w:webHidden/>
          </w:rPr>
        </w:r>
        <w:r>
          <w:rPr>
            <w:noProof/>
            <w:webHidden/>
          </w:rPr>
          <w:fldChar w:fldCharType="separate"/>
        </w:r>
        <w:r w:rsidR="00FB6D4F">
          <w:rPr>
            <w:noProof/>
            <w:webHidden/>
          </w:rPr>
          <w:t>44</w:t>
        </w:r>
        <w:r>
          <w:rPr>
            <w:noProof/>
            <w:webHidden/>
          </w:rPr>
          <w:fldChar w:fldCharType="end"/>
        </w:r>
      </w:hyperlink>
    </w:p>
    <w:p w14:paraId="5C258D51" w14:textId="1CE113DE" w:rsidR="00113146" w:rsidRDefault="00113146">
      <w:pPr>
        <w:pStyle w:val="TOC1"/>
        <w:rPr>
          <w:rFonts w:asciiTheme="minorHAnsi" w:eastAsiaTheme="minorEastAsia" w:hAnsiTheme="minorHAnsi" w:cstheme="minorBidi"/>
          <w:noProof/>
          <w:sz w:val="22"/>
          <w:szCs w:val="22"/>
        </w:rPr>
      </w:pPr>
      <w:hyperlink w:anchor="_Toc28681013" w:history="1">
        <w:r w:rsidRPr="00442981">
          <w:rPr>
            <w:rStyle w:val="Hyperlink"/>
            <w:noProof/>
          </w:rPr>
          <w:t>Appendices to Volume 3</w:t>
        </w:r>
        <w:r>
          <w:rPr>
            <w:noProof/>
            <w:webHidden/>
          </w:rPr>
          <w:tab/>
        </w:r>
        <w:r>
          <w:rPr>
            <w:noProof/>
            <w:webHidden/>
          </w:rPr>
          <w:fldChar w:fldCharType="begin"/>
        </w:r>
        <w:r>
          <w:rPr>
            <w:noProof/>
            <w:webHidden/>
          </w:rPr>
          <w:instrText xml:space="preserve"> PAGEREF _Toc28681013 \h </w:instrText>
        </w:r>
        <w:r>
          <w:rPr>
            <w:noProof/>
            <w:webHidden/>
          </w:rPr>
        </w:r>
        <w:r>
          <w:rPr>
            <w:noProof/>
            <w:webHidden/>
          </w:rPr>
          <w:fldChar w:fldCharType="separate"/>
        </w:r>
        <w:r w:rsidR="00FB6D4F">
          <w:rPr>
            <w:noProof/>
            <w:webHidden/>
          </w:rPr>
          <w:t>46</w:t>
        </w:r>
        <w:r>
          <w:rPr>
            <w:noProof/>
            <w:webHidden/>
          </w:rPr>
          <w:fldChar w:fldCharType="end"/>
        </w:r>
      </w:hyperlink>
    </w:p>
    <w:p w14:paraId="27AB4195" w14:textId="61347315" w:rsidR="00113146" w:rsidRDefault="00113146">
      <w:pPr>
        <w:pStyle w:val="TOC1"/>
        <w:rPr>
          <w:rFonts w:asciiTheme="minorHAnsi" w:eastAsiaTheme="minorEastAsia" w:hAnsiTheme="minorHAnsi" w:cstheme="minorBidi"/>
          <w:noProof/>
          <w:sz w:val="22"/>
          <w:szCs w:val="22"/>
        </w:rPr>
      </w:pPr>
      <w:hyperlink w:anchor="_Toc28681014" w:history="1">
        <w:r w:rsidRPr="00442981">
          <w:rPr>
            <w:rStyle w:val="Hyperlink"/>
            <w:noProof/>
          </w:rPr>
          <w:t>Volume 3 Namespace Additions</w:t>
        </w:r>
        <w:r>
          <w:rPr>
            <w:noProof/>
            <w:webHidden/>
          </w:rPr>
          <w:tab/>
        </w:r>
        <w:r>
          <w:rPr>
            <w:noProof/>
            <w:webHidden/>
          </w:rPr>
          <w:fldChar w:fldCharType="begin"/>
        </w:r>
        <w:r>
          <w:rPr>
            <w:noProof/>
            <w:webHidden/>
          </w:rPr>
          <w:instrText xml:space="preserve"> PAGEREF _Toc28681014 \h </w:instrText>
        </w:r>
        <w:r>
          <w:rPr>
            <w:noProof/>
            <w:webHidden/>
          </w:rPr>
        </w:r>
        <w:r>
          <w:rPr>
            <w:noProof/>
            <w:webHidden/>
          </w:rPr>
          <w:fldChar w:fldCharType="separate"/>
        </w:r>
        <w:r w:rsidR="00FB6D4F">
          <w:rPr>
            <w:noProof/>
            <w:webHidden/>
          </w:rPr>
          <w:t>46</w:t>
        </w:r>
        <w:r>
          <w:rPr>
            <w:noProof/>
            <w:webHidden/>
          </w:rPr>
          <w:fldChar w:fldCharType="end"/>
        </w:r>
      </w:hyperlink>
    </w:p>
    <w:p w14:paraId="6FFFACD8" w14:textId="31487EDE" w:rsidR="00113146" w:rsidRPr="008A3D76" w:rsidRDefault="00113146">
      <w:pPr>
        <w:pStyle w:val="TOC1"/>
        <w:rPr>
          <w:rFonts w:asciiTheme="minorHAnsi" w:eastAsiaTheme="minorEastAsia" w:hAnsiTheme="minorHAnsi" w:cstheme="minorBidi"/>
          <w:b/>
          <w:bCs/>
          <w:noProof/>
          <w:sz w:val="22"/>
          <w:szCs w:val="22"/>
        </w:rPr>
      </w:pPr>
      <w:hyperlink w:anchor="_Toc28681015" w:history="1">
        <w:r w:rsidRPr="008A3D76">
          <w:rPr>
            <w:rStyle w:val="Hyperlink"/>
            <w:b/>
            <w:bCs/>
            <w:noProof/>
          </w:rPr>
          <w:t>Volume 4 – National Extensions</w:t>
        </w:r>
        <w:r w:rsidRPr="008A3D76">
          <w:rPr>
            <w:b/>
            <w:bCs/>
            <w:noProof/>
            <w:webHidden/>
          </w:rPr>
          <w:tab/>
        </w:r>
        <w:r w:rsidRPr="008A3D76">
          <w:rPr>
            <w:b/>
            <w:bCs/>
            <w:noProof/>
            <w:webHidden/>
          </w:rPr>
          <w:fldChar w:fldCharType="begin"/>
        </w:r>
        <w:r w:rsidRPr="008A3D76">
          <w:rPr>
            <w:b/>
            <w:bCs/>
            <w:noProof/>
            <w:webHidden/>
          </w:rPr>
          <w:instrText xml:space="preserve"> PAGEREF _Toc28681015 \h </w:instrText>
        </w:r>
        <w:r w:rsidRPr="008A3D76">
          <w:rPr>
            <w:b/>
            <w:bCs/>
            <w:noProof/>
            <w:webHidden/>
          </w:rPr>
        </w:r>
        <w:r w:rsidRPr="008A3D76">
          <w:rPr>
            <w:b/>
            <w:bCs/>
            <w:noProof/>
            <w:webHidden/>
          </w:rPr>
          <w:fldChar w:fldCharType="separate"/>
        </w:r>
        <w:r w:rsidR="00FB6D4F">
          <w:rPr>
            <w:b/>
            <w:bCs/>
            <w:noProof/>
            <w:webHidden/>
          </w:rPr>
          <w:t>47</w:t>
        </w:r>
        <w:r w:rsidRPr="008A3D76">
          <w:rPr>
            <w:b/>
            <w:bCs/>
            <w:noProof/>
            <w:webHidden/>
          </w:rPr>
          <w:fldChar w:fldCharType="end"/>
        </w:r>
      </w:hyperlink>
    </w:p>
    <w:p w14:paraId="6C7C73FF" w14:textId="4F60F757" w:rsidR="00CF283F" w:rsidRPr="0032273B" w:rsidRDefault="00CF508D" w:rsidP="009F5CF4">
      <w:pPr>
        <w:pStyle w:val="BodyText"/>
      </w:pPr>
      <w:r w:rsidRPr="0032273B">
        <w:fldChar w:fldCharType="end"/>
      </w:r>
    </w:p>
    <w:p w14:paraId="7D7AEEB3" w14:textId="77777777" w:rsidR="00CF283F" w:rsidRPr="0032273B"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2273B">
        <w:rPr>
          <w:noProof w:val="0"/>
        </w:rPr>
        <w:br w:type="page"/>
      </w:r>
      <w:bookmarkStart w:id="9" w:name="_Toc28680914"/>
      <w:r w:rsidR="00CF283F" w:rsidRPr="0032273B">
        <w:rPr>
          <w:noProof w:val="0"/>
        </w:rPr>
        <w:lastRenderedPageBreak/>
        <w:t>Introduction</w:t>
      </w:r>
      <w:bookmarkEnd w:id="2"/>
      <w:bookmarkEnd w:id="3"/>
      <w:bookmarkEnd w:id="4"/>
      <w:bookmarkEnd w:id="5"/>
      <w:bookmarkEnd w:id="6"/>
      <w:bookmarkEnd w:id="7"/>
      <w:bookmarkEnd w:id="8"/>
      <w:r w:rsidR="00167DB7" w:rsidRPr="0032273B">
        <w:rPr>
          <w:noProof w:val="0"/>
        </w:rPr>
        <w:t xml:space="preserve"> to this Supplement</w:t>
      </w:r>
      <w:bookmarkEnd w:id="9"/>
    </w:p>
    <w:p w14:paraId="42D7FAD4" w14:textId="77777777" w:rsidR="00DF2420" w:rsidRPr="0032273B" w:rsidRDefault="00DF2420" w:rsidP="00DF242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DF2420" w:rsidRPr="0032273B" w14:paraId="7BC4B0E2" w14:textId="77777777" w:rsidTr="00F913D7">
        <w:trPr>
          <w:trHeight w:val="6645"/>
        </w:trPr>
        <w:tc>
          <w:tcPr>
            <w:tcW w:w="9576" w:type="dxa"/>
          </w:tcPr>
          <w:p w14:paraId="36610F57" w14:textId="77777777" w:rsidR="0032273B" w:rsidRPr="006D18AA" w:rsidRDefault="0032273B" w:rsidP="0032273B">
            <w:bookmarkStart w:id="10" w:name="OLE_LINK11"/>
            <w:bookmarkStart w:id="11" w:name="OLE_LINK15"/>
            <w:bookmarkStart w:id="12" w:name="OLE_LINK16"/>
            <w:r w:rsidRPr="006D18AA">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49640CA" w14:textId="77777777" w:rsidR="0032273B" w:rsidRPr="006D18AA" w:rsidRDefault="0032273B" w:rsidP="0032273B">
            <w:r w:rsidRPr="006D18AA">
              <w:t>Product implementations and site deployments may need to be updated in order for them to remain interoperable and conformant with an updated IHE profile.</w:t>
            </w:r>
          </w:p>
          <w:p w14:paraId="4BC5F88A" w14:textId="38D4E5B7" w:rsidR="00DF2420" w:rsidRPr="0032273B" w:rsidRDefault="00DF2420" w:rsidP="00801325">
            <w:pPr>
              <w:pStyle w:val="BodyText"/>
            </w:pPr>
            <w:r w:rsidRPr="0032273B">
              <w:t xml:space="preserve">This </w:t>
            </w:r>
            <w:r w:rsidR="006564D9" w:rsidRPr="0032273B">
              <w:t>DCTM</w:t>
            </w:r>
            <w:r w:rsidRPr="0032273B">
              <w:t xml:space="preserve"> Profile </w:t>
            </w:r>
            <w:r w:rsidR="0032273B" w:rsidRPr="006D18AA">
              <w:t>is based on Release 4 of the emerging HL7</w:t>
            </w:r>
            <w:r w:rsidR="0032273B" w:rsidRPr="006D18AA">
              <w:rPr>
                <w:vertAlign w:val="superscript"/>
              </w:rPr>
              <w:t>®</w:t>
            </w:r>
            <w:r w:rsidR="0032273B" w:rsidRPr="006D18AA">
              <w:rPr>
                <w:rStyle w:val="FootnoteReference"/>
              </w:rPr>
              <w:footnoteReference w:id="1"/>
            </w:r>
            <w:r w:rsidR="0032273B" w:rsidRPr="006D18AA">
              <w:t xml:space="preserve"> FHIR</w:t>
            </w:r>
            <w:r w:rsidR="0032273B" w:rsidRPr="006D18AA">
              <w:rPr>
                <w:vertAlign w:val="superscript"/>
              </w:rPr>
              <w:t>®</w:t>
            </w:r>
            <w:r w:rsidR="0032273B" w:rsidRPr="006D18AA">
              <w:rPr>
                <w:rStyle w:val="FootnoteReference"/>
              </w:rPr>
              <w:footnoteReference w:id="2"/>
            </w:r>
            <w:r w:rsidR="0032273B" w:rsidRPr="006D18AA">
              <w:t xml:space="preserve"> standard. HL7 describes FHIR Change Management and Versioning at </w:t>
            </w:r>
            <w:hyperlink r:id="rId17" w:history="1">
              <w:r w:rsidR="0032273B" w:rsidRPr="006D18AA">
                <w:rPr>
                  <w:rStyle w:val="Hyperlink"/>
                </w:rPr>
                <w:t>https://www.hl7.org/fhir/versions.html</w:t>
              </w:r>
            </w:hyperlink>
            <w:r w:rsidRPr="0032273B">
              <w:t xml:space="preserve">. </w:t>
            </w:r>
          </w:p>
          <w:p w14:paraId="3D48CC6D" w14:textId="77777777" w:rsidR="0032273B" w:rsidRPr="006D18AA" w:rsidRDefault="0032273B" w:rsidP="0032273B">
            <w:r w:rsidRPr="006D18AA">
              <w:t xml:space="preserve">HL7 provides a rating of the maturity of FHIR content based on the FHIR Maturity Model (FMM): level 0 (draft) through N (Normative). See </w:t>
            </w:r>
            <w:hyperlink r:id="rId18" w:anchor="maturity" w:history="1">
              <w:r w:rsidRPr="006D18AA">
                <w:rPr>
                  <w:rStyle w:val="Hyperlink"/>
                </w:rPr>
                <w:t>http://hl7.org/fhir/versions.html#maturity</w:t>
              </w:r>
            </w:hyperlink>
            <w:r w:rsidRPr="006D18AA">
              <w:t xml:space="preserve">. </w:t>
            </w:r>
          </w:p>
          <w:p w14:paraId="2CD75062" w14:textId="77777777" w:rsidR="0032273B" w:rsidRPr="006D18AA" w:rsidRDefault="0032273B" w:rsidP="0032273B">
            <w:pPr>
              <w:pStyle w:val="BodyText"/>
            </w:pPr>
            <w:r w:rsidRPr="006D18AA">
              <w:t>The FMM levels for FHIR content used in this profile are:</w:t>
            </w:r>
          </w:p>
          <w:bookmarkEnd w:id="10"/>
          <w:bookmarkEnd w:id="11"/>
          <w:bookmarkEnd w:id="12"/>
          <w:p w14:paraId="0427A9CC" w14:textId="77777777" w:rsidR="00DF2420" w:rsidRPr="0032273B" w:rsidRDefault="00DF2420" w:rsidP="00DF2420">
            <w:pPr>
              <w:pStyle w:val="BodyText"/>
            </w:pPr>
          </w:p>
          <w:tbl>
            <w:tblPr>
              <w:tblStyle w:val="TableGrid"/>
              <w:tblW w:w="0" w:type="auto"/>
              <w:tblInd w:w="2355" w:type="dxa"/>
              <w:tblLook w:val="04A0" w:firstRow="1" w:lastRow="0" w:firstColumn="1" w:lastColumn="0" w:noHBand="0" w:noVBand="1"/>
            </w:tblPr>
            <w:tblGrid>
              <w:gridCol w:w="2700"/>
              <w:gridCol w:w="1530"/>
            </w:tblGrid>
            <w:tr w:rsidR="00DF2420" w:rsidRPr="0032273B" w14:paraId="770210B7" w14:textId="77777777" w:rsidTr="00DF2420">
              <w:tc>
                <w:tcPr>
                  <w:tcW w:w="2700" w:type="dxa"/>
                  <w:shd w:val="clear" w:color="auto" w:fill="D9D9D9" w:themeFill="background1" w:themeFillShade="D9"/>
                </w:tcPr>
                <w:p w14:paraId="00A9B6E1" w14:textId="77777777" w:rsidR="00DF2420" w:rsidRPr="0032273B" w:rsidRDefault="00DF2420" w:rsidP="00DF2420">
                  <w:pPr>
                    <w:pStyle w:val="TableEntryHeader"/>
                  </w:pPr>
                  <w:r w:rsidRPr="0032273B">
                    <w:t>FHIR Resource Name</w:t>
                  </w:r>
                </w:p>
              </w:tc>
              <w:tc>
                <w:tcPr>
                  <w:tcW w:w="1530" w:type="dxa"/>
                  <w:shd w:val="clear" w:color="auto" w:fill="D9D9D9" w:themeFill="background1" w:themeFillShade="D9"/>
                </w:tcPr>
                <w:p w14:paraId="09D978F5" w14:textId="77777777" w:rsidR="00DF2420" w:rsidRPr="0032273B" w:rsidRDefault="00DF2420" w:rsidP="00DF2420">
                  <w:pPr>
                    <w:pStyle w:val="TableEntryHeader"/>
                  </w:pPr>
                  <w:r w:rsidRPr="0032273B">
                    <w:t>FMM Level</w:t>
                  </w:r>
                </w:p>
              </w:tc>
            </w:tr>
            <w:tr w:rsidR="00DF2420" w:rsidRPr="0032273B" w14:paraId="1C65D4AF" w14:textId="77777777" w:rsidTr="00DF2420">
              <w:tc>
                <w:tcPr>
                  <w:tcW w:w="2700" w:type="dxa"/>
                </w:tcPr>
                <w:p w14:paraId="25482D49" w14:textId="0D2905D3" w:rsidR="00DF2420" w:rsidRPr="0032273B" w:rsidRDefault="00E117B5" w:rsidP="00F913D7">
                  <w:pPr>
                    <w:pStyle w:val="TableEntry"/>
                  </w:pPr>
                  <w:r w:rsidRPr="0032273B">
                    <w:t>Car</w:t>
                  </w:r>
                  <w:r w:rsidR="00FC6228" w:rsidRPr="0032273B">
                    <w:t>e</w:t>
                  </w:r>
                  <w:r w:rsidRPr="0032273B">
                    <w:t>Team</w:t>
                  </w:r>
                </w:p>
              </w:tc>
              <w:tc>
                <w:tcPr>
                  <w:tcW w:w="1530" w:type="dxa"/>
                </w:tcPr>
                <w:p w14:paraId="5CFE21DC" w14:textId="3A63D55F" w:rsidR="00DF2420" w:rsidRPr="0032273B" w:rsidRDefault="00E117B5" w:rsidP="00F913D7">
                  <w:pPr>
                    <w:pStyle w:val="TableEntry"/>
                  </w:pPr>
                  <w:r w:rsidRPr="0032273B">
                    <w:t>2</w:t>
                  </w:r>
                </w:p>
              </w:tc>
            </w:tr>
            <w:tr w:rsidR="00DF2420" w:rsidRPr="0032273B" w14:paraId="00F85D6E" w14:textId="77777777" w:rsidTr="00DF2420">
              <w:tc>
                <w:tcPr>
                  <w:tcW w:w="2700" w:type="dxa"/>
                </w:tcPr>
                <w:p w14:paraId="099CF64C" w14:textId="27C95715" w:rsidR="00DF2420" w:rsidRPr="0032273B" w:rsidRDefault="00E117B5" w:rsidP="00F913D7">
                  <w:pPr>
                    <w:pStyle w:val="TableEntry"/>
                  </w:pPr>
                  <w:r w:rsidRPr="0032273B">
                    <w:t>Subscription</w:t>
                  </w:r>
                </w:p>
              </w:tc>
              <w:tc>
                <w:tcPr>
                  <w:tcW w:w="1530" w:type="dxa"/>
                </w:tcPr>
                <w:p w14:paraId="65A18857" w14:textId="22F496E1" w:rsidR="00DF2420" w:rsidRPr="0032273B" w:rsidRDefault="00E117B5" w:rsidP="00F913D7">
                  <w:pPr>
                    <w:pStyle w:val="TableEntry"/>
                  </w:pPr>
                  <w:r w:rsidRPr="0032273B">
                    <w:t>3</w:t>
                  </w:r>
                </w:p>
              </w:tc>
            </w:tr>
          </w:tbl>
          <w:p w14:paraId="0CC1A431" w14:textId="77777777" w:rsidR="00DF2420" w:rsidRPr="0032273B" w:rsidRDefault="00DF2420" w:rsidP="00DF2420">
            <w:pPr>
              <w:pStyle w:val="BodyText"/>
            </w:pPr>
          </w:p>
        </w:tc>
      </w:tr>
    </w:tbl>
    <w:p w14:paraId="796D30E4" w14:textId="77777777" w:rsidR="00DF2420" w:rsidRPr="0032273B" w:rsidRDefault="00DF2420" w:rsidP="00C73B49">
      <w:pPr>
        <w:pStyle w:val="BodyText"/>
      </w:pPr>
    </w:p>
    <w:p w14:paraId="3BA9E7B7" w14:textId="77777777" w:rsidR="00116F69" w:rsidRPr="0032273B" w:rsidRDefault="00161CE8" w:rsidP="00C73B49">
      <w:pPr>
        <w:pStyle w:val="BodyText"/>
      </w:pPr>
      <w:r w:rsidRPr="0032273B">
        <w:t xml:space="preserve">The Dynamic Care Team Management (DCTM) Profile will provide a mechanism to facilitate </w:t>
      </w:r>
      <w:r w:rsidR="00116F69" w:rsidRPr="0032273B">
        <w:t xml:space="preserve">system interactions to support </w:t>
      </w:r>
      <w:r w:rsidRPr="0032273B">
        <w:t xml:space="preserve">care team </w:t>
      </w:r>
      <w:r w:rsidR="00116F69" w:rsidRPr="0032273B">
        <w:t xml:space="preserve">membership such as: </w:t>
      </w:r>
    </w:p>
    <w:p w14:paraId="002B29AE" w14:textId="77777777" w:rsidR="00116F69" w:rsidRPr="0032273B" w:rsidRDefault="00116F69" w:rsidP="007F4D09">
      <w:pPr>
        <w:pStyle w:val="ListBullet2"/>
      </w:pPr>
      <w:r w:rsidRPr="0032273B">
        <w:t>Discovering Care Teams</w:t>
      </w:r>
    </w:p>
    <w:p w14:paraId="12EAB5A8" w14:textId="77777777" w:rsidR="00116F69" w:rsidRPr="0032273B" w:rsidRDefault="00116F69" w:rsidP="007F4D09">
      <w:pPr>
        <w:pStyle w:val="ListBullet2"/>
      </w:pPr>
      <w:r w:rsidRPr="0032273B">
        <w:t xml:space="preserve">Creating/updating Care Teams </w:t>
      </w:r>
    </w:p>
    <w:p w14:paraId="51479F69" w14:textId="77777777" w:rsidR="00116F69" w:rsidRPr="0032273B" w:rsidRDefault="00116F69" w:rsidP="007F4D09">
      <w:pPr>
        <w:pStyle w:val="ListBullet2"/>
      </w:pPr>
      <w:r w:rsidRPr="0032273B">
        <w:t xml:space="preserve">Listing Care Teams </w:t>
      </w:r>
    </w:p>
    <w:p w14:paraId="3276EEC6" w14:textId="1157D0D6" w:rsidR="007F7200" w:rsidRPr="0032273B" w:rsidRDefault="0032273B" w:rsidP="00C73B49">
      <w:pPr>
        <w:pStyle w:val="BodyText"/>
      </w:pPr>
      <w:r>
        <w:t xml:space="preserve">The </w:t>
      </w:r>
      <w:r w:rsidR="007F7200" w:rsidRPr="0032273B">
        <w:t xml:space="preserve">DCTM Profile provides the structures and transactions for care team management and sharing information about </w:t>
      </w:r>
      <w:r w:rsidR="002D2B72" w:rsidRPr="0032273B">
        <w:t>c</w:t>
      </w:r>
      <w:r w:rsidR="007F7200" w:rsidRPr="0032273B">
        <w:t xml:space="preserve">are </w:t>
      </w:r>
      <w:r w:rsidR="002D2B72" w:rsidRPr="0032273B">
        <w:t>t</w:t>
      </w:r>
      <w:r w:rsidR="007F7200" w:rsidRPr="0032273B">
        <w:t xml:space="preserve">eams that meet the needs of many, such as providers, patients and payers. Care </w:t>
      </w:r>
      <w:r w:rsidR="002D2B72" w:rsidRPr="0032273B">
        <w:t>t</w:t>
      </w:r>
      <w:r w:rsidR="007F7200" w:rsidRPr="0032273B">
        <w:t xml:space="preserve">eams can be dynamically updated as the patient interacts with the healthcare </w:t>
      </w:r>
      <w:r w:rsidR="007F7200" w:rsidRPr="0032273B">
        <w:lastRenderedPageBreak/>
        <w:t xml:space="preserve">system. HL7 FHIR resources and transactions are used by this profile. </w:t>
      </w:r>
      <w:r w:rsidR="00C73B49" w:rsidRPr="0032273B">
        <w:t xml:space="preserve">This profile does not define, nor assume, a single </w:t>
      </w:r>
      <w:r w:rsidR="002D2B72" w:rsidRPr="0032273B">
        <w:t>c</w:t>
      </w:r>
      <w:r w:rsidR="00C73B49" w:rsidRPr="0032273B">
        <w:t xml:space="preserve">are </w:t>
      </w:r>
      <w:r w:rsidR="002D2B72" w:rsidRPr="0032273B">
        <w:t>t</w:t>
      </w:r>
      <w:r w:rsidR="00C73B49" w:rsidRPr="0032273B">
        <w:t xml:space="preserve">eam for a patient. </w:t>
      </w:r>
    </w:p>
    <w:p w14:paraId="05C0F03B" w14:textId="71128A8D" w:rsidR="00CF283F" w:rsidRPr="0032273B" w:rsidRDefault="00CF283F" w:rsidP="008616CB">
      <w:pPr>
        <w:pStyle w:val="Heading2"/>
        <w:numPr>
          <w:ilvl w:val="0"/>
          <w:numId w:val="0"/>
        </w:numPr>
        <w:rPr>
          <w:noProof w:val="0"/>
        </w:rPr>
      </w:pPr>
      <w:bookmarkStart w:id="13" w:name="_Toc28680915"/>
      <w:r w:rsidRPr="0032273B">
        <w:rPr>
          <w:noProof w:val="0"/>
        </w:rPr>
        <w:t>Open Issues and Questions</w:t>
      </w:r>
      <w:bookmarkEnd w:id="13"/>
    </w:p>
    <w:p w14:paraId="294E5E6F" w14:textId="2A1303F3" w:rsidR="00E66D5B" w:rsidRPr="0032273B" w:rsidRDefault="00E424E2" w:rsidP="007F4D09">
      <w:pPr>
        <w:pStyle w:val="ListNumber2"/>
      </w:pPr>
      <w:r w:rsidRPr="0032273B">
        <w:t xml:space="preserve">Seeking feedback: </w:t>
      </w:r>
      <w:r w:rsidR="00AF6C9C" w:rsidRPr="0032273B">
        <w:t>Should we a</w:t>
      </w:r>
      <w:r w:rsidR="00A660C2" w:rsidRPr="0032273B">
        <w:t>dd email as channel type to subscription resource? Is email a useful subscription type for care team in addition to rest-hook?</w:t>
      </w:r>
    </w:p>
    <w:p w14:paraId="368B42C4" w14:textId="7D6BD142" w:rsidR="00A12AE7" w:rsidRPr="0032273B" w:rsidRDefault="00130828" w:rsidP="007F4D09">
      <w:pPr>
        <w:pStyle w:val="ListNumber2"/>
      </w:pPr>
      <w:r w:rsidRPr="0032273B">
        <w:t xml:space="preserve">Seeking feedback: </w:t>
      </w:r>
      <w:r w:rsidR="00A12AE7" w:rsidRPr="0032273B">
        <w:t xml:space="preserve">How should logical IDs </w:t>
      </w:r>
      <w:r w:rsidR="00105C43" w:rsidRPr="0032273B">
        <w:t xml:space="preserve">for the CareTeam resource </w:t>
      </w:r>
      <w:r w:rsidR="00A12AE7" w:rsidRPr="0032273B">
        <w:t xml:space="preserve">be handled? Should a logical ID be used or a conditional update? </w:t>
      </w:r>
    </w:p>
    <w:p w14:paraId="07964BF1" w14:textId="7B52D9C1" w:rsidR="00CF283F" w:rsidRPr="0032273B" w:rsidRDefault="00CF283F" w:rsidP="008616CB">
      <w:pPr>
        <w:pStyle w:val="Heading2"/>
        <w:numPr>
          <w:ilvl w:val="0"/>
          <w:numId w:val="0"/>
        </w:numPr>
        <w:rPr>
          <w:noProof w:val="0"/>
        </w:rPr>
      </w:pPr>
      <w:bookmarkStart w:id="14" w:name="_Toc28680916"/>
      <w:bookmarkStart w:id="15" w:name="_Toc473170357"/>
      <w:bookmarkStart w:id="16" w:name="_Toc504625754"/>
      <w:r w:rsidRPr="0032273B">
        <w:rPr>
          <w:noProof w:val="0"/>
        </w:rPr>
        <w:t>Closed Issues</w:t>
      </w:r>
      <w:bookmarkEnd w:id="14"/>
    </w:p>
    <w:p w14:paraId="31D380D2" w14:textId="31FFF1E1" w:rsidR="00F06AE2" w:rsidRPr="0032273B" w:rsidRDefault="00F06AE2" w:rsidP="00F06AE2">
      <w:pPr>
        <w:pStyle w:val="ListNumber2"/>
        <w:numPr>
          <w:ilvl w:val="0"/>
          <w:numId w:val="75"/>
        </w:numPr>
      </w:pPr>
      <w:r w:rsidRPr="0032273B">
        <w:t xml:space="preserve">[Closed 07/19/2017] Seeking feedback: Do we need do something to tag the care team as an IHE PCC dynamic </w:t>
      </w:r>
      <w:r w:rsidR="00454EC9" w:rsidRPr="0032273B">
        <w:t>C</w:t>
      </w:r>
      <w:r w:rsidRPr="0032273B">
        <w:t>areTeam? Comparable to templateIDs in CDA to show conformance. How are others doing this when they profile FHIR resources?</w:t>
      </w:r>
    </w:p>
    <w:p w14:paraId="10C56991" w14:textId="5FCC77F6" w:rsidR="00F06AE2" w:rsidRPr="0032273B" w:rsidRDefault="00F06AE2" w:rsidP="00F913D7">
      <w:pPr>
        <w:pStyle w:val="ListContinue2"/>
      </w:pPr>
      <w:r w:rsidRPr="0032273B">
        <w:t>Response: added an id element to identify this profile as a</w:t>
      </w:r>
      <w:r w:rsidR="00DD715C">
        <w:t>n</w:t>
      </w:r>
      <w:r w:rsidRPr="0032273B">
        <w:t xml:space="preserve"> IHE PCC Dynamic Care Team profile</w:t>
      </w:r>
      <w:r w:rsidR="00211D26" w:rsidRPr="0032273B">
        <w:t xml:space="preserve"> (see 6.6.1 dctmCareTeam)</w:t>
      </w:r>
    </w:p>
    <w:p w14:paraId="32187CBB" w14:textId="36525CF8" w:rsidR="0075368E" w:rsidRPr="0032273B" w:rsidRDefault="0075368E" w:rsidP="00F913D7">
      <w:pPr>
        <w:pStyle w:val="ListNumber2"/>
        <w:numPr>
          <w:ilvl w:val="0"/>
          <w:numId w:val="75"/>
        </w:numPr>
      </w:pPr>
      <w:r w:rsidRPr="0032273B">
        <w:t>[Closed 07/17/2017] Due to a delay in the availability of the tool used to construct the StructureDefinitions for CareTeam resource profile and subscription resource profile, the StructureDefinitions are not completed. Please see a conceptual representation of the sturctureDefinitions at 6.6.4 (dctmCareTeam) and 6.6.5 (dctmSubscription). Update: Tool has been updated</w:t>
      </w:r>
      <w:r w:rsidR="003435BC" w:rsidRPr="0032273B">
        <w:t xml:space="preserve"> and is available for use</w:t>
      </w:r>
      <w:r w:rsidRPr="0032273B">
        <w:t xml:space="preserve">. </w:t>
      </w:r>
    </w:p>
    <w:p w14:paraId="5560F5C8" w14:textId="1C9F9B60" w:rsidR="0075368E" w:rsidRPr="0032273B" w:rsidRDefault="0075368E" w:rsidP="00F913D7">
      <w:pPr>
        <w:pStyle w:val="ListNumber2"/>
        <w:numPr>
          <w:ilvl w:val="0"/>
          <w:numId w:val="75"/>
        </w:numPr>
      </w:pPr>
      <w:r w:rsidRPr="0032273B">
        <w:t>[Closed 07/17/2017] Seeking feedback: Can a care team get created without participants? Should we constrain CareTeam.participant to 1..* or leave it at 0..*? Feedback: It is possible for a care team to be set up with roles specified only before actual participants are invited into or identified as team members so constrained at 0..*.</w:t>
      </w:r>
    </w:p>
    <w:p w14:paraId="08351B64" w14:textId="17EF60CA" w:rsidR="00E66D5B" w:rsidRPr="0032273B" w:rsidRDefault="002B4E8B" w:rsidP="00F913D7">
      <w:pPr>
        <w:pStyle w:val="ListNumber2"/>
        <w:numPr>
          <w:ilvl w:val="0"/>
          <w:numId w:val="75"/>
        </w:numPr>
      </w:pPr>
      <w:r w:rsidRPr="0032273B">
        <w:t xml:space="preserve">[Closed April 24, 2017] </w:t>
      </w:r>
      <w:r w:rsidR="00E66D5B" w:rsidRPr="0032273B">
        <w:t xml:space="preserve">Should there be explicit instructions in here on how to delete a subscription? </w:t>
      </w:r>
    </w:p>
    <w:p w14:paraId="78687044" w14:textId="77777777" w:rsidR="00E66D5B" w:rsidRPr="0032273B" w:rsidRDefault="00E66D5B" w:rsidP="007F4D09">
      <w:pPr>
        <w:pStyle w:val="ListNumber3"/>
        <w:numPr>
          <w:ilvl w:val="0"/>
          <w:numId w:val="42"/>
        </w:numPr>
      </w:pPr>
      <w:r w:rsidRPr="0032273B">
        <w:t>Response: the subscription resource ‘end’ element is used to delete the subscription</w:t>
      </w:r>
    </w:p>
    <w:p w14:paraId="59A7CF99" w14:textId="65F228A1" w:rsidR="00E66D5B" w:rsidRPr="0032273B" w:rsidRDefault="002B4E8B" w:rsidP="007F4D09">
      <w:pPr>
        <w:pStyle w:val="ListNumber2"/>
      </w:pPr>
      <w:r w:rsidRPr="0032273B">
        <w:t xml:space="preserve">[Closed April 24, 2017] </w:t>
      </w:r>
      <w:r w:rsidR="00E66D5B" w:rsidRPr="0032273B">
        <w:t xml:space="preserve">How would a subscriber discover the id of a subscription if it lost it? </w:t>
      </w:r>
    </w:p>
    <w:p w14:paraId="15D3F3D5" w14:textId="77777777" w:rsidR="00E66D5B" w:rsidRPr="0032273B" w:rsidRDefault="00E66D5B" w:rsidP="007F4D09">
      <w:pPr>
        <w:pStyle w:val="ListNumber3"/>
        <w:numPr>
          <w:ilvl w:val="0"/>
          <w:numId w:val="71"/>
        </w:numPr>
      </w:pPr>
      <w:r w:rsidRPr="0032273B">
        <w:t xml:space="preserve">Response: By querying for any part of the subscription resource. Will need to know the query parameters. </w:t>
      </w:r>
    </w:p>
    <w:p w14:paraId="5BBB1F2C" w14:textId="401B2243" w:rsidR="009F5B70" w:rsidRPr="0032273B" w:rsidRDefault="002B4E8B" w:rsidP="007F4D09">
      <w:pPr>
        <w:pStyle w:val="ListNumber2"/>
      </w:pPr>
      <w:r w:rsidRPr="0032273B">
        <w:t xml:space="preserve">[Closed April 24, 2017] </w:t>
      </w:r>
      <w:r w:rsidR="00E66D5B" w:rsidRPr="0032273B">
        <w:t>Does the Service have the ability to implement a policy that says something like</w:t>
      </w:r>
      <w:r w:rsidR="008D2848" w:rsidRPr="0032273B">
        <w:t xml:space="preserve"> (for example)</w:t>
      </w:r>
      <w:r w:rsidR="00E66D5B" w:rsidRPr="0032273B">
        <w:t>:</w:t>
      </w:r>
    </w:p>
    <w:p w14:paraId="492555A5" w14:textId="5DB1BD96" w:rsidR="002B4E8B" w:rsidRPr="0032273B" w:rsidRDefault="00E66D5B" w:rsidP="007F4D09">
      <w:pPr>
        <w:pStyle w:val="ListContinue2"/>
        <w:rPr>
          <w:i/>
          <w:szCs w:val="24"/>
          <w:lang w:bidi="he-IL"/>
        </w:rPr>
      </w:pPr>
      <w:r w:rsidRPr="0032273B">
        <w:rPr>
          <w:i/>
          <w:lang w:bidi="he-IL"/>
        </w:rPr>
        <w:t>All</w:t>
      </w:r>
      <w:r w:rsidR="009F5B70" w:rsidRPr="0032273B">
        <w:rPr>
          <w:i/>
          <w:szCs w:val="24"/>
          <w:lang w:bidi="he-IL"/>
        </w:rPr>
        <w:t xml:space="preserve"> </w:t>
      </w:r>
      <w:r w:rsidRPr="0032273B">
        <w:rPr>
          <w:i/>
          <w:szCs w:val="24"/>
          <w:lang w:bidi="he-IL"/>
        </w:rPr>
        <w:t>subscriptions will be terminated after 30 days of inactivity. Subscribers will be informed of the cancellation (or not).</w:t>
      </w:r>
    </w:p>
    <w:p w14:paraId="1E2C962A" w14:textId="1231020A" w:rsidR="00E66D5B" w:rsidRPr="0032273B" w:rsidRDefault="00130828" w:rsidP="007F4D09">
      <w:pPr>
        <w:pStyle w:val="ListNumber3"/>
        <w:numPr>
          <w:ilvl w:val="0"/>
          <w:numId w:val="45"/>
        </w:numPr>
      </w:pPr>
      <w:r w:rsidRPr="0032273B">
        <w:t xml:space="preserve">Response: the subscription </w:t>
      </w:r>
      <w:r w:rsidR="00AF2805" w:rsidRPr="0032273B">
        <w:t>after 3</w:t>
      </w:r>
      <w:r w:rsidR="00E66D5B" w:rsidRPr="0032273B">
        <w:t>0 days of inactivity. Subscribers will be informed of the cance</w:t>
      </w:r>
      <w:r w:rsidR="00AF2805" w:rsidRPr="0032273B">
        <w:t>l</w:t>
      </w:r>
      <w:r w:rsidR="00E66D5B" w:rsidRPr="0032273B">
        <w:t>dateTime to end.</w:t>
      </w:r>
    </w:p>
    <w:p w14:paraId="3AC5B7EA" w14:textId="5524458F" w:rsidR="003218EF" w:rsidRPr="0032273B" w:rsidRDefault="002B4E8B" w:rsidP="007F4D09">
      <w:pPr>
        <w:pStyle w:val="ListNumber2"/>
      </w:pPr>
      <w:r w:rsidRPr="0032273B">
        <w:lastRenderedPageBreak/>
        <w:t>[</w:t>
      </w:r>
      <w:r w:rsidR="003218EF" w:rsidRPr="0032273B">
        <w:t>Closed April 24, 2017</w:t>
      </w:r>
      <w:r w:rsidRPr="0032273B">
        <w:t>]</w:t>
      </w:r>
      <w:r w:rsidR="003218EF" w:rsidRPr="0032273B">
        <w:t xml:space="preserve"> Need to differentiate this profile from XDW- WD concept: Definition of Care Team Contributor and Care Team Service: These are very close to the more specific terms HT Participant and HT Manager found in XCHT-WD. I know the technologies differ and there are some differences in responsibilities. However, the responsibilities are close enough that common terms should be used in both profiles. Can you just change the supplement and put it out again for Public Comment? Or it may require a CP to the XCHT-WD supplement.</w:t>
      </w:r>
    </w:p>
    <w:p w14:paraId="4E2D5AAF" w14:textId="77777777" w:rsidR="003218EF" w:rsidRPr="0032273B" w:rsidRDefault="003218EF" w:rsidP="007F4D09">
      <w:pPr>
        <w:pStyle w:val="ListNumber3"/>
        <w:numPr>
          <w:ilvl w:val="0"/>
          <w:numId w:val="47"/>
        </w:numPr>
      </w:pPr>
      <w:r w:rsidRPr="0032273B">
        <w:t xml:space="preserve">Response: XDW-WD HT Participant and HT Manager would be a special case that would be participants on a Care Team. Suggestion made that PCC may need to re-visit the PCC actors and how they relate to each other and provide follow-up as future analysis. </w:t>
      </w:r>
    </w:p>
    <w:p w14:paraId="3CFCBAC6" w14:textId="3E18F9D7" w:rsidR="003218EF" w:rsidRPr="0032273B" w:rsidRDefault="002B4E8B" w:rsidP="007F4D09">
      <w:pPr>
        <w:pStyle w:val="ListNumber2"/>
      </w:pPr>
      <w:r w:rsidRPr="0032273B">
        <w:t>[</w:t>
      </w:r>
      <w:r w:rsidR="003218EF" w:rsidRPr="0032273B">
        <w:t>Closed April 24, 2017</w:t>
      </w:r>
      <w:r w:rsidRPr="0032273B">
        <w:t>]</w:t>
      </w:r>
      <w:r w:rsidR="003218EF" w:rsidRPr="0032273B">
        <w:t xml:space="preserve"> Does a Care Team Service have to support the model where someone creates a Care Team with a single contributor and then adds individual contributors sequentially? I would think the answer is yes </w:t>
      </w:r>
    </w:p>
    <w:p w14:paraId="1D620F74" w14:textId="77777777" w:rsidR="002B4E8B" w:rsidRPr="0032273B" w:rsidRDefault="003218EF" w:rsidP="007F4D09">
      <w:pPr>
        <w:pStyle w:val="ListNumber3"/>
        <w:numPr>
          <w:ilvl w:val="0"/>
          <w:numId w:val="49"/>
        </w:numPr>
      </w:pPr>
      <w:r w:rsidRPr="0032273B">
        <w:t>Response: Yes, see X.4.1 Concepts.</w:t>
      </w:r>
    </w:p>
    <w:p w14:paraId="5C1A4C64" w14:textId="41D5E3D1" w:rsidR="002B4E8B" w:rsidRPr="0032273B" w:rsidRDefault="002B4E8B" w:rsidP="007F4D09">
      <w:pPr>
        <w:pStyle w:val="ListNumber2"/>
      </w:pPr>
      <w:r w:rsidRPr="0032273B">
        <w:t>[</w:t>
      </w:r>
      <w:r w:rsidR="003218EF" w:rsidRPr="0032273B">
        <w:t>Closed April 24, 2017</w:t>
      </w:r>
      <w:r w:rsidRPr="0032273B">
        <w:t>]</w:t>
      </w:r>
      <w:r w:rsidR="003218EF" w:rsidRPr="0032273B">
        <w:t xml:space="preserve"> What about the model where someone wants to create a Care Team with zero contributors and then add individual contributors sequentially? </w:t>
      </w:r>
    </w:p>
    <w:p w14:paraId="5B6169E0" w14:textId="0BDEF1BB" w:rsidR="003218EF" w:rsidRPr="0032273B" w:rsidRDefault="003218EF" w:rsidP="007F4D09">
      <w:pPr>
        <w:pStyle w:val="ListNumber3"/>
        <w:numPr>
          <w:ilvl w:val="0"/>
          <w:numId w:val="51"/>
        </w:numPr>
      </w:pPr>
      <w:r w:rsidRPr="0032273B">
        <w:t>Response: This version of the profile requires at least one participant – See 6.6.1 Care Team</w:t>
      </w:r>
      <w:r w:rsidR="003107C5" w:rsidRPr="0032273B">
        <w:t xml:space="preserve">. </w:t>
      </w:r>
    </w:p>
    <w:p w14:paraId="02EC55EC" w14:textId="28387022" w:rsidR="003107C5" w:rsidRPr="0032273B" w:rsidRDefault="003107C5" w:rsidP="003107C5">
      <w:pPr>
        <w:pStyle w:val="ListNumber3"/>
        <w:numPr>
          <w:ilvl w:val="0"/>
          <w:numId w:val="51"/>
        </w:numPr>
      </w:pPr>
      <w:r w:rsidRPr="0032273B">
        <w:t>Feedback from public comment that it is possible for a care team to be set up with roles specified only before actual participants are invited into or identified as team members</w:t>
      </w:r>
    </w:p>
    <w:p w14:paraId="4327A9D7" w14:textId="083A8BB6" w:rsidR="003218EF" w:rsidRPr="0032273B" w:rsidRDefault="002B4E8B" w:rsidP="007F4D09">
      <w:pPr>
        <w:pStyle w:val="ListNumber2"/>
      </w:pPr>
      <w:r w:rsidRPr="0032273B">
        <w:t>[</w:t>
      </w:r>
      <w:r w:rsidR="003218EF" w:rsidRPr="0032273B">
        <w:t>Closed April 24, 2017</w:t>
      </w:r>
      <w:r w:rsidRPr="0032273B">
        <w:t>]</w:t>
      </w:r>
      <w:r w:rsidR="003218EF" w:rsidRPr="0032273B">
        <w:t xml:space="preserve"> – </w:t>
      </w:r>
      <w:r w:rsidR="00466E47" w:rsidRPr="0032273B">
        <w:t>Section</w:t>
      </w:r>
      <w:r w:rsidR="003218EF" w:rsidRPr="0032273B">
        <w:t xml:space="preserve"> X.5 Security Considerations – Steve Moore wrote a CP to ITI for them to include general Volume 1, </w:t>
      </w:r>
      <w:r w:rsidR="00466E47" w:rsidRPr="0032273B">
        <w:t>Section</w:t>
      </w:r>
      <w:r w:rsidR="003218EF" w:rsidRPr="0032273B">
        <w:t xml:space="preserve"> X.5 security information in an appendix. If they accept that CP (with modifications), you will be able to reference it and only add deltas that are important to the current work.</w:t>
      </w:r>
    </w:p>
    <w:p w14:paraId="0436D554" w14:textId="58C70F52" w:rsidR="003218EF" w:rsidRPr="0032273B" w:rsidRDefault="003218EF" w:rsidP="007F4D09">
      <w:pPr>
        <w:pStyle w:val="ListNumber3"/>
        <w:numPr>
          <w:ilvl w:val="0"/>
          <w:numId w:val="53"/>
        </w:numPr>
      </w:pPr>
      <w:r w:rsidRPr="0032273B">
        <w:t>Response: updated X.5 Security Considerations to reference ITI Appendix Z</w:t>
      </w:r>
    </w:p>
    <w:p w14:paraId="12E3FD29" w14:textId="0D014167" w:rsidR="009C1EB9" w:rsidRPr="0032273B" w:rsidRDefault="009C1EB9" w:rsidP="007F4D09">
      <w:pPr>
        <w:pStyle w:val="ListNumber2"/>
      </w:pPr>
      <w:r w:rsidRPr="0032273B">
        <w:t xml:space="preserve">[Closed February 9, 2017] Need to determine the FHIR version that will be used and what do about future updates and HL7 work groups plans for addressing resource updates. </w:t>
      </w:r>
    </w:p>
    <w:p w14:paraId="4F73CD95" w14:textId="7F1D1A6E" w:rsidR="009C1EB9" w:rsidRPr="0032273B" w:rsidRDefault="009C1EB9" w:rsidP="007F4D09">
      <w:pPr>
        <w:pStyle w:val="ListNumber3"/>
        <w:numPr>
          <w:ilvl w:val="0"/>
          <w:numId w:val="55"/>
        </w:numPr>
      </w:pPr>
      <w:r w:rsidRPr="0032273B">
        <w:t>HL7 FHIR STU3 will be used (</w:t>
      </w:r>
      <w:r w:rsidR="002F6AE8" w:rsidRPr="0032273B">
        <w:t>s</w:t>
      </w:r>
      <w:r w:rsidRPr="0032273B">
        <w:t xml:space="preserve">ee </w:t>
      </w:r>
      <w:hyperlink r:id="rId19" w:history="1">
        <w:r w:rsidRPr="0032273B">
          <w:rPr>
            <w:rStyle w:val="Hyperlink"/>
          </w:rPr>
          <w:t>http://hl7.org/fhir/STU3/index.html</w:t>
        </w:r>
      </w:hyperlink>
      <w:r w:rsidRPr="0032273B">
        <w:t xml:space="preserve">) </w:t>
      </w:r>
    </w:p>
    <w:p w14:paraId="3555217F" w14:textId="7D4BD9E6" w:rsidR="009C1EB9" w:rsidRPr="0032273B" w:rsidRDefault="009C1EB9" w:rsidP="007F4D09">
      <w:pPr>
        <w:pStyle w:val="ListNumber3"/>
        <w:numPr>
          <w:ilvl w:val="0"/>
          <w:numId w:val="55"/>
        </w:numPr>
      </w:pPr>
      <w:r w:rsidRPr="0032273B">
        <w:t>Future updates of FHIR resources will be handled via IHE Change Proposals.</w:t>
      </w:r>
    </w:p>
    <w:p w14:paraId="0AD2D15B" w14:textId="1BFC339F" w:rsidR="00997A85" w:rsidRPr="008A3D76" w:rsidRDefault="00997A85" w:rsidP="007F4D09">
      <w:pPr>
        <w:pStyle w:val="ListNumber2"/>
        <w:rPr>
          <w:rStyle w:val="ListNumber1Char"/>
        </w:rPr>
      </w:pPr>
      <w:r w:rsidRPr="0032273B">
        <w:t xml:space="preserve">[Closed March 13, 2017] Need to examine HPD for care team functionality and determine if we should include in this </w:t>
      </w:r>
      <w:r w:rsidRPr="008A3D76">
        <w:rPr>
          <w:rStyle w:val="ListNumber1Char"/>
        </w:rPr>
        <w:t xml:space="preserve">profile. </w:t>
      </w:r>
    </w:p>
    <w:p w14:paraId="54B6475B" w14:textId="490E8136" w:rsidR="00997A85" w:rsidRPr="0032273B" w:rsidRDefault="00997A85" w:rsidP="007F4D09">
      <w:pPr>
        <w:pStyle w:val="ListNumber3"/>
        <w:numPr>
          <w:ilvl w:val="0"/>
          <w:numId w:val="57"/>
        </w:numPr>
      </w:pPr>
      <w:r w:rsidRPr="0032273B">
        <w:t xml:space="preserve">Response: Care teams are not supported by IHE HPD </w:t>
      </w:r>
      <w:r w:rsidR="00466E47" w:rsidRPr="0032273B">
        <w:t>Profile</w:t>
      </w:r>
      <w:r w:rsidRPr="0032273B">
        <w:t xml:space="preserve">. Per HPD </w:t>
      </w:r>
      <w:r w:rsidR="00406724" w:rsidRPr="0032273B">
        <w:t>Profile, “</w:t>
      </w:r>
      <w:r w:rsidRPr="0032273B">
        <w:t xml:space="preserve">Provider Information Directory - Supports a directory of healthcare providers. The directory can include: </w:t>
      </w:r>
    </w:p>
    <w:p w14:paraId="6FDC49D8" w14:textId="4C7FD903" w:rsidR="00997A85" w:rsidRPr="0032273B" w:rsidRDefault="00997A85" w:rsidP="007F4D09">
      <w:pPr>
        <w:pStyle w:val="ListBullet4"/>
      </w:pPr>
      <w:r w:rsidRPr="0032273B">
        <w:t xml:space="preserve">Only Individual Providers </w:t>
      </w:r>
    </w:p>
    <w:p w14:paraId="7109D0DD" w14:textId="5FB521ED" w:rsidR="00997A85" w:rsidRPr="0032273B" w:rsidRDefault="00997A85" w:rsidP="007F4D09">
      <w:pPr>
        <w:pStyle w:val="ListBullet4"/>
      </w:pPr>
      <w:r w:rsidRPr="0032273B">
        <w:lastRenderedPageBreak/>
        <w:t xml:space="preserve">Only Organizational Providers </w:t>
      </w:r>
    </w:p>
    <w:p w14:paraId="7DF87870" w14:textId="42E37922" w:rsidR="00997A85" w:rsidRPr="0032273B" w:rsidRDefault="00997A85" w:rsidP="007F4D09">
      <w:pPr>
        <w:pStyle w:val="ListBullet4"/>
      </w:pPr>
      <w:r w:rsidRPr="0032273B">
        <w:t xml:space="preserve">Organizational Providers and Individual Providers” </w:t>
      </w:r>
      <w:r w:rsidRPr="0032273B">
        <w:rPr>
          <w:rStyle w:val="FootnoteReference"/>
        </w:rPr>
        <w:footnoteReference w:id="3"/>
      </w:r>
    </w:p>
    <w:p w14:paraId="40314AF0" w14:textId="698E6592" w:rsidR="00997A85" w:rsidRPr="0032273B" w:rsidRDefault="00997A85" w:rsidP="007F4D09">
      <w:pPr>
        <w:pStyle w:val="ListNumber2"/>
      </w:pPr>
      <w:r w:rsidRPr="0032273B">
        <w:t xml:space="preserve">[Closed </w:t>
      </w:r>
      <w:r w:rsidR="009C1EB9" w:rsidRPr="0032273B">
        <w:t>February 9</w:t>
      </w:r>
      <w:r w:rsidRPr="0032273B">
        <w:t xml:space="preserve">, 2017] How are care team members removed from the care team? </w:t>
      </w:r>
    </w:p>
    <w:p w14:paraId="3E14A28B" w14:textId="0400613C" w:rsidR="00997A85" w:rsidRPr="0032273B" w:rsidRDefault="00997A85" w:rsidP="007F4D09">
      <w:pPr>
        <w:pStyle w:val="ListNumber3"/>
        <w:numPr>
          <w:ilvl w:val="0"/>
          <w:numId w:val="59"/>
        </w:numPr>
      </w:pPr>
      <w:r w:rsidRPr="0032273B">
        <w:t>Response: See 3.</w:t>
      </w:r>
      <w:r w:rsidR="000725E0" w:rsidRPr="0032273B">
        <w:t>45</w:t>
      </w:r>
      <w:r w:rsidRPr="0032273B">
        <w:t xml:space="preserve"> Update Care Team [PCC-</w:t>
      </w:r>
      <w:r w:rsidR="000725E0" w:rsidRPr="0032273B">
        <w:t>45</w:t>
      </w:r>
      <w:r w:rsidRPr="0032273B">
        <w:t>]</w:t>
      </w:r>
    </w:p>
    <w:p w14:paraId="38AC81AB" w14:textId="75B3C53B" w:rsidR="00997A85" w:rsidRPr="0032273B" w:rsidRDefault="00997A85" w:rsidP="007F4D09">
      <w:pPr>
        <w:pStyle w:val="ListNumber2"/>
      </w:pPr>
      <w:r w:rsidRPr="0032273B">
        <w:t xml:space="preserve">[Closed </w:t>
      </w:r>
      <w:r w:rsidR="009C1EB9" w:rsidRPr="0032273B">
        <w:t>February 9</w:t>
      </w:r>
      <w:r w:rsidRPr="0032273B">
        <w:t>, 2017] How will Care Team updates occur? If doing this real time need a way to keep the updates.</w:t>
      </w:r>
    </w:p>
    <w:p w14:paraId="4CF7486C" w14:textId="7513A601" w:rsidR="00997A85" w:rsidRPr="0032273B" w:rsidRDefault="00997A85" w:rsidP="007F4D09">
      <w:pPr>
        <w:pStyle w:val="ListNumber3"/>
        <w:numPr>
          <w:ilvl w:val="0"/>
          <w:numId w:val="65"/>
        </w:numPr>
      </w:pPr>
      <w:r w:rsidRPr="0032273B">
        <w:t>Response: See 3.</w:t>
      </w:r>
      <w:r w:rsidR="000725E0" w:rsidRPr="0032273B">
        <w:t>45</w:t>
      </w:r>
      <w:r w:rsidRPr="0032273B">
        <w:t xml:space="preserve"> Update Care Team [PCC-</w:t>
      </w:r>
      <w:r w:rsidR="000725E0" w:rsidRPr="0032273B">
        <w:t>45</w:t>
      </w:r>
      <w:r w:rsidRPr="0032273B">
        <w:t xml:space="preserve">] </w:t>
      </w:r>
    </w:p>
    <w:p w14:paraId="45A24621" w14:textId="6678F310" w:rsidR="00997A85" w:rsidRPr="0032273B" w:rsidRDefault="00997A85" w:rsidP="007F4D09">
      <w:pPr>
        <w:pStyle w:val="ListNumber2"/>
      </w:pPr>
      <w:r w:rsidRPr="0032273B">
        <w:t>[</w:t>
      </w:r>
      <w:r w:rsidRPr="0032273B">
        <w:rPr>
          <w:szCs w:val="24"/>
        </w:rPr>
        <w:t xml:space="preserve">Closed March 13, 2017] </w:t>
      </w:r>
      <w:r w:rsidRPr="0032273B">
        <w:t>Who’s the entity that is responsible for the updates to the care team – what actor? Who is responsible for adding folks to the care team? Concerns about data compete …</w:t>
      </w:r>
    </w:p>
    <w:p w14:paraId="7D69333B" w14:textId="77777777" w:rsidR="00997A85" w:rsidRPr="0032273B" w:rsidRDefault="00997A85" w:rsidP="007F4D09">
      <w:pPr>
        <w:pStyle w:val="ListNumber3"/>
        <w:numPr>
          <w:ilvl w:val="0"/>
          <w:numId w:val="66"/>
        </w:numPr>
      </w:pPr>
      <w:r w:rsidRPr="0032273B">
        <w:t>Response: See X.1.1.1 Care Team Contributor Actor</w:t>
      </w:r>
    </w:p>
    <w:p w14:paraId="47DF5711" w14:textId="736F81A2" w:rsidR="00997A85" w:rsidRPr="0032273B" w:rsidRDefault="00997A85" w:rsidP="007F4D09">
      <w:pPr>
        <w:pStyle w:val="ListNumber2"/>
      </w:pPr>
      <w:r w:rsidRPr="0032273B">
        <w:t>[</w:t>
      </w:r>
      <w:r w:rsidRPr="0032273B">
        <w:rPr>
          <w:szCs w:val="24"/>
        </w:rPr>
        <w:t xml:space="preserve">Closed March 13, 2017] </w:t>
      </w:r>
      <w:r w:rsidRPr="0032273B">
        <w:t>Continuation of care – who is actively involved with the patient and need to be the one that is contacted – who to call?</w:t>
      </w:r>
    </w:p>
    <w:p w14:paraId="5E1C1219" w14:textId="290A61B3" w:rsidR="00997A85" w:rsidRPr="0032273B" w:rsidRDefault="00997A85" w:rsidP="007F4D09">
      <w:pPr>
        <w:pStyle w:val="ListNumber3"/>
        <w:numPr>
          <w:ilvl w:val="0"/>
          <w:numId w:val="67"/>
        </w:numPr>
      </w:pPr>
      <w:r w:rsidRPr="0032273B">
        <w:t xml:space="preserve">Response: This is handled by </w:t>
      </w:r>
      <w:r w:rsidR="004A6BE3" w:rsidRPr="0032273B">
        <w:t>C</w:t>
      </w:r>
      <w:r w:rsidRPr="0032273B">
        <w:t xml:space="preserve">areteam resource </w:t>
      </w:r>
      <w:r w:rsidR="00406724" w:rsidRPr="0032273B">
        <w:t>participant -</w:t>
      </w:r>
      <w:r w:rsidRPr="0032273B">
        <w:t xml:space="preserve"> CareTeam.participant.role</w:t>
      </w:r>
    </w:p>
    <w:p w14:paraId="75EF2AA3" w14:textId="3E0C2040" w:rsidR="00997A85" w:rsidRPr="0032273B" w:rsidRDefault="00997A85" w:rsidP="007F4D09">
      <w:pPr>
        <w:pStyle w:val="ListNumber2"/>
      </w:pPr>
      <w:r w:rsidRPr="0032273B">
        <w:t>[</w:t>
      </w:r>
      <w:r w:rsidRPr="0032273B">
        <w:rPr>
          <w:szCs w:val="24"/>
        </w:rPr>
        <w:t xml:space="preserve">Closed </w:t>
      </w:r>
      <w:r w:rsidR="009C1EB9" w:rsidRPr="0032273B">
        <w:rPr>
          <w:szCs w:val="24"/>
        </w:rPr>
        <w:t>February 9</w:t>
      </w:r>
      <w:r w:rsidRPr="0032273B">
        <w:rPr>
          <w:szCs w:val="24"/>
        </w:rPr>
        <w:t xml:space="preserve">, 2017] </w:t>
      </w:r>
      <w:r w:rsidRPr="0032273B">
        <w:t>Is this profile meant to capture the ability to have real- time communication with care team members (like IM)?</w:t>
      </w:r>
    </w:p>
    <w:p w14:paraId="73439C15" w14:textId="2C70AC91" w:rsidR="00997A85" w:rsidRPr="0032273B" w:rsidRDefault="00997A85" w:rsidP="007F4D09">
      <w:pPr>
        <w:pStyle w:val="ListNumber3"/>
        <w:numPr>
          <w:ilvl w:val="0"/>
          <w:numId w:val="68"/>
        </w:numPr>
      </w:pPr>
      <w:r w:rsidRPr="0032273B">
        <w:t xml:space="preserve">Response: Care Team communication capability as intended by the </w:t>
      </w:r>
      <w:r w:rsidR="00092469" w:rsidRPr="0032273B">
        <w:t>Coordination of Care Services (</w:t>
      </w:r>
      <w:r w:rsidRPr="0032273B">
        <w:t>CCS</w:t>
      </w:r>
      <w:r w:rsidR="00092469" w:rsidRPr="0032273B">
        <w:t>)</w:t>
      </w:r>
      <w:r w:rsidRPr="0032273B">
        <w:t xml:space="preserve"> functional model is not supported by this profile at this time.</w:t>
      </w:r>
    </w:p>
    <w:p w14:paraId="03C7CEFD" w14:textId="67B58F3D" w:rsidR="00997A85" w:rsidRPr="0032273B" w:rsidRDefault="00997A85" w:rsidP="007F4D09">
      <w:pPr>
        <w:pStyle w:val="ListNumber2"/>
      </w:pPr>
      <w:r w:rsidRPr="0032273B">
        <w:rPr>
          <w:szCs w:val="24"/>
        </w:rPr>
        <w:t xml:space="preserve">[Closed March 13, 2017] </w:t>
      </w:r>
      <w:r w:rsidRPr="0032273B">
        <w:t xml:space="preserve">If you subscribed and have provided an update, do you receive provide care team transaction? </w:t>
      </w:r>
    </w:p>
    <w:p w14:paraId="235C6F0B" w14:textId="0E52DC02" w:rsidR="00997A85" w:rsidRPr="0032273B" w:rsidRDefault="00997A85" w:rsidP="007F4D09">
      <w:pPr>
        <w:pStyle w:val="ListNumber3"/>
        <w:numPr>
          <w:ilvl w:val="0"/>
          <w:numId w:val="69"/>
        </w:numPr>
      </w:pPr>
      <w:r w:rsidRPr="0032273B">
        <w:t xml:space="preserve">Response: </w:t>
      </w:r>
      <w:r w:rsidR="00406724" w:rsidRPr="0032273B">
        <w:t>Yes,</w:t>
      </w:r>
      <w:r w:rsidRPr="0032273B">
        <w:t xml:space="preserve"> because you’ve subscribed, you will get all updates. See 3.</w:t>
      </w:r>
      <w:r w:rsidR="000725E0" w:rsidRPr="0032273B">
        <w:t>48</w:t>
      </w:r>
      <w:r w:rsidRPr="0032273B">
        <w:t>.4.1 Subscribe to Care Team Updates</w:t>
      </w:r>
    </w:p>
    <w:p w14:paraId="3478B554" w14:textId="77777777" w:rsidR="00997A85" w:rsidRPr="0032273B" w:rsidRDefault="00997A85" w:rsidP="00D71306">
      <w:pPr>
        <w:pStyle w:val="BodyText"/>
      </w:pPr>
    </w:p>
    <w:p w14:paraId="3B68E5B6" w14:textId="77777777" w:rsidR="009F5CF4" w:rsidRPr="0032273B" w:rsidRDefault="00747676" w:rsidP="00BB76BC">
      <w:pPr>
        <w:pStyle w:val="Heading1"/>
        <w:numPr>
          <w:ilvl w:val="0"/>
          <w:numId w:val="0"/>
        </w:numPr>
        <w:rPr>
          <w:noProof w:val="0"/>
        </w:rPr>
      </w:pPr>
      <w:bookmarkStart w:id="17" w:name="_Toc28680917"/>
      <w:r w:rsidRPr="0032273B">
        <w:rPr>
          <w:noProof w:val="0"/>
        </w:rPr>
        <w:lastRenderedPageBreak/>
        <w:t>General Introduction</w:t>
      </w:r>
      <w:bookmarkEnd w:id="17"/>
    </w:p>
    <w:p w14:paraId="42413CA7" w14:textId="77777777" w:rsidR="00747676" w:rsidRPr="0032273B" w:rsidRDefault="00C16F09" w:rsidP="00BB76BC">
      <w:pPr>
        <w:pStyle w:val="EditorInstructions"/>
      </w:pPr>
      <w:r w:rsidRPr="0032273B">
        <w:t>Update the following Appendices to the General Introduction as indicated below. Note that these are not appendices to Volume 1.</w:t>
      </w:r>
    </w:p>
    <w:p w14:paraId="5BC09BB9" w14:textId="2BAAE6BE" w:rsidR="00747676" w:rsidRPr="008A3D76" w:rsidRDefault="00747676" w:rsidP="008A3D76">
      <w:pPr>
        <w:pStyle w:val="Heading1"/>
        <w:pageBreakBefore w:val="0"/>
        <w:numPr>
          <w:ilvl w:val="0"/>
          <w:numId w:val="0"/>
        </w:numPr>
        <w:rPr>
          <w:bCs/>
          <w:noProof w:val="0"/>
        </w:rPr>
      </w:pPr>
      <w:bookmarkStart w:id="18" w:name="_Toc28680918"/>
      <w:r w:rsidRPr="008A3D76">
        <w:rPr>
          <w:bCs/>
          <w:noProof w:val="0"/>
        </w:rPr>
        <w:t xml:space="preserve">Appendix A </w:t>
      </w:r>
      <w:r w:rsidR="004A243D" w:rsidRPr="008A3D76">
        <w:rPr>
          <w:bCs/>
          <w:noProof w:val="0"/>
        </w:rPr>
        <w:t>–</w:t>
      </w:r>
      <w:r w:rsidRPr="008A3D76">
        <w:rPr>
          <w:bCs/>
          <w:noProof w:val="0"/>
        </w:rPr>
        <w:t xml:space="preserve"> Actor Summary Definitions</w:t>
      </w:r>
      <w:bookmarkEnd w:id="18"/>
    </w:p>
    <w:p w14:paraId="0722E5DF" w14:textId="5662D53F" w:rsidR="00747676" w:rsidRPr="0032273B" w:rsidRDefault="00747676" w:rsidP="00747676">
      <w:pPr>
        <w:pStyle w:val="EditorInstructions"/>
      </w:pPr>
      <w:r w:rsidRPr="0032273B">
        <w:t xml:space="preserve">Add the following actors </w:t>
      </w:r>
      <w:r w:rsidRPr="0032273B">
        <w:rPr>
          <w:iCs w:val="0"/>
        </w:rPr>
        <w:t xml:space="preserve">to the IHE </w:t>
      </w:r>
      <w:r w:rsidRPr="0032273B">
        <w:t>Technical Frameworks</w:t>
      </w:r>
      <w:r w:rsidRPr="0032273B">
        <w:rPr>
          <w:iCs w:val="0"/>
        </w:rPr>
        <w:t xml:space="preserve"> General Introduction list of </w:t>
      </w:r>
      <w:r w:rsidR="003873EE" w:rsidRPr="0032273B">
        <w:rPr>
          <w:iCs w:val="0"/>
        </w:rPr>
        <w:t>a</w:t>
      </w:r>
      <w:r w:rsidRPr="0032273B">
        <w:rPr>
          <w:iCs w:val="0"/>
        </w:rPr>
        <w:t>ctors</w:t>
      </w:r>
      <w:r w:rsidRPr="0032273B">
        <w:t>:</w:t>
      </w:r>
    </w:p>
    <w:p w14:paraId="0C15FCB9" w14:textId="77777777" w:rsidR="00747676" w:rsidRPr="0032273B" w:rsidRDefault="00747676" w:rsidP="007F4D09">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15"/>
        <w:gridCol w:w="7061"/>
      </w:tblGrid>
      <w:tr w:rsidR="00747676" w:rsidRPr="0032273B" w14:paraId="332F5E58" w14:textId="77777777" w:rsidTr="00F913D7">
        <w:tc>
          <w:tcPr>
            <w:tcW w:w="2515" w:type="dxa"/>
            <w:shd w:val="clear" w:color="auto" w:fill="D9D9D9"/>
          </w:tcPr>
          <w:p w14:paraId="428D002D" w14:textId="77777777" w:rsidR="00747676" w:rsidRPr="0032273B" w:rsidRDefault="00747676" w:rsidP="00104558">
            <w:pPr>
              <w:pStyle w:val="TableEntryHeader"/>
            </w:pPr>
            <w:r w:rsidRPr="0032273B">
              <w:t>Actor</w:t>
            </w:r>
          </w:p>
        </w:tc>
        <w:tc>
          <w:tcPr>
            <w:tcW w:w="7061" w:type="dxa"/>
            <w:shd w:val="clear" w:color="auto" w:fill="D9D9D9"/>
          </w:tcPr>
          <w:p w14:paraId="364C9650" w14:textId="77777777" w:rsidR="00747676" w:rsidRPr="0032273B" w:rsidRDefault="00747676" w:rsidP="00104558">
            <w:pPr>
              <w:pStyle w:val="TableEntryHeader"/>
            </w:pPr>
            <w:r w:rsidRPr="0032273B">
              <w:t>Definition</w:t>
            </w:r>
          </w:p>
        </w:tc>
      </w:tr>
      <w:tr w:rsidR="00747676" w:rsidRPr="0032273B" w14:paraId="3E62D5A9" w14:textId="77777777" w:rsidTr="00F913D7">
        <w:tc>
          <w:tcPr>
            <w:tcW w:w="2515" w:type="dxa"/>
            <w:shd w:val="clear" w:color="auto" w:fill="auto"/>
          </w:tcPr>
          <w:p w14:paraId="3B43234C" w14:textId="77777777" w:rsidR="00747676" w:rsidRPr="0032273B" w:rsidRDefault="00F75ECA" w:rsidP="00104558">
            <w:pPr>
              <w:pStyle w:val="TableEntry"/>
            </w:pPr>
            <w:r w:rsidRPr="0032273B">
              <w:t>Care Team Contributor</w:t>
            </w:r>
          </w:p>
        </w:tc>
        <w:tc>
          <w:tcPr>
            <w:tcW w:w="7061" w:type="dxa"/>
            <w:shd w:val="clear" w:color="auto" w:fill="auto"/>
          </w:tcPr>
          <w:p w14:paraId="19ADDF79" w14:textId="289BC401" w:rsidR="00747676" w:rsidRPr="0032273B" w:rsidRDefault="00F75ECA" w:rsidP="007F4D09">
            <w:pPr>
              <w:pStyle w:val="TableEntry"/>
            </w:pPr>
            <w:r w:rsidRPr="0032273B">
              <w:t xml:space="preserve">This </w:t>
            </w:r>
            <w:r w:rsidR="00466E47" w:rsidRPr="0032273B">
              <w:t>a</w:t>
            </w:r>
            <w:r w:rsidRPr="0032273B">
              <w:t xml:space="preserve">ctor reads, creates and updates Care Teams hosted by a Care Team Service. </w:t>
            </w:r>
          </w:p>
        </w:tc>
      </w:tr>
      <w:tr w:rsidR="00747676" w:rsidRPr="0032273B" w14:paraId="64A79644" w14:textId="77777777" w:rsidTr="00F913D7">
        <w:tc>
          <w:tcPr>
            <w:tcW w:w="2515" w:type="dxa"/>
            <w:shd w:val="clear" w:color="auto" w:fill="auto"/>
          </w:tcPr>
          <w:p w14:paraId="70AB90C7" w14:textId="77777777" w:rsidR="00747676" w:rsidRPr="0032273B" w:rsidRDefault="00F75ECA" w:rsidP="00104558">
            <w:pPr>
              <w:pStyle w:val="TableEntry"/>
            </w:pPr>
            <w:r w:rsidRPr="0032273B">
              <w:t>Care Team Service</w:t>
            </w:r>
          </w:p>
        </w:tc>
        <w:tc>
          <w:tcPr>
            <w:tcW w:w="7061" w:type="dxa"/>
            <w:shd w:val="clear" w:color="auto" w:fill="auto"/>
          </w:tcPr>
          <w:p w14:paraId="00DE2113" w14:textId="19A1CF66" w:rsidR="00747676" w:rsidRPr="0032273B" w:rsidRDefault="00F75ECA" w:rsidP="007F4D09">
            <w:pPr>
              <w:pStyle w:val="TableEntry"/>
            </w:pPr>
            <w:r w:rsidRPr="0032273B">
              <w:t>This actor manages Care Teams received from Care Team Contributors and provide</w:t>
            </w:r>
            <w:r w:rsidR="000D4ED7" w:rsidRPr="0032273B">
              <w:t>s</w:t>
            </w:r>
            <w:r w:rsidRPr="0032273B">
              <w:t xml:space="preserve"> notification of updates and access </w:t>
            </w:r>
            <w:bookmarkStart w:id="19" w:name="_GoBack"/>
            <w:r w:rsidRPr="0032273B">
              <w:t>to updated Care Teams to subscribers</w:t>
            </w:r>
            <w:bookmarkEnd w:id="19"/>
            <w:r w:rsidR="00A76D42" w:rsidRPr="0032273B">
              <w:t xml:space="preserve">. </w:t>
            </w:r>
          </w:p>
        </w:tc>
      </w:tr>
    </w:tbl>
    <w:p w14:paraId="0C3C89AC" w14:textId="7ABB2656" w:rsidR="00747676" w:rsidRPr="008A3D76" w:rsidRDefault="00747676" w:rsidP="008A3D76">
      <w:pPr>
        <w:pStyle w:val="Heading1"/>
        <w:pageBreakBefore w:val="0"/>
        <w:numPr>
          <w:ilvl w:val="0"/>
          <w:numId w:val="0"/>
        </w:numPr>
        <w:rPr>
          <w:bCs/>
          <w:noProof w:val="0"/>
        </w:rPr>
      </w:pPr>
      <w:bookmarkStart w:id="20" w:name="_Toc28680919"/>
      <w:r w:rsidRPr="008A3D76">
        <w:rPr>
          <w:bCs/>
          <w:noProof w:val="0"/>
        </w:rPr>
        <w:t xml:space="preserve">Appendix B </w:t>
      </w:r>
      <w:r w:rsidR="004A243D" w:rsidRPr="008A3D76">
        <w:rPr>
          <w:bCs/>
          <w:noProof w:val="0"/>
        </w:rPr>
        <w:t>–</w:t>
      </w:r>
      <w:r w:rsidRPr="008A3D76">
        <w:rPr>
          <w:bCs/>
          <w:noProof w:val="0"/>
        </w:rPr>
        <w:t xml:space="preserve"> Transaction Summary Definitions</w:t>
      </w:r>
      <w:bookmarkEnd w:id="20"/>
    </w:p>
    <w:p w14:paraId="097A37B2" w14:textId="77777777" w:rsidR="00747676" w:rsidRPr="0032273B" w:rsidRDefault="00747676" w:rsidP="00747676">
      <w:pPr>
        <w:pStyle w:val="EditorInstructions"/>
      </w:pPr>
      <w:r w:rsidRPr="0032273B">
        <w:t xml:space="preserve">Add the following transactions </w:t>
      </w:r>
      <w:r w:rsidRPr="0032273B">
        <w:rPr>
          <w:iCs w:val="0"/>
        </w:rPr>
        <w:t xml:space="preserve">to the IHE </w:t>
      </w:r>
      <w:r w:rsidRPr="0032273B">
        <w:t>Technical Frameworks</w:t>
      </w:r>
      <w:r w:rsidR="003B70A2" w:rsidRPr="0032273B">
        <w:rPr>
          <w:iCs w:val="0"/>
        </w:rPr>
        <w:t xml:space="preserve"> General Introduction </w:t>
      </w:r>
      <w:r w:rsidRPr="0032273B">
        <w:rPr>
          <w:iCs w:val="0"/>
        </w:rPr>
        <w:t>list of Transactions</w:t>
      </w:r>
      <w:r w:rsidRPr="0032273B">
        <w:t>:</w:t>
      </w:r>
    </w:p>
    <w:p w14:paraId="50D8BDA1" w14:textId="77777777" w:rsidR="004A243D" w:rsidRPr="0032273B" w:rsidRDefault="004A243D" w:rsidP="007F4D09">
      <w:pPr>
        <w:pStyle w:val="BodyText"/>
      </w:pPr>
      <w:r w:rsidRPr="0032273B">
        <w:t>None</w:t>
      </w:r>
    </w:p>
    <w:p w14:paraId="1497FCFF" w14:textId="25EFB8AF" w:rsidR="00747676" w:rsidRPr="008A3D76" w:rsidRDefault="00747676" w:rsidP="008A3D76">
      <w:pPr>
        <w:pStyle w:val="Heading1"/>
        <w:pageBreakBefore w:val="0"/>
        <w:numPr>
          <w:ilvl w:val="0"/>
          <w:numId w:val="0"/>
        </w:numPr>
        <w:rPr>
          <w:bCs/>
          <w:noProof w:val="0"/>
        </w:rPr>
      </w:pPr>
      <w:bookmarkStart w:id="21" w:name="_Toc28680920"/>
      <w:r w:rsidRPr="008A3D76">
        <w:rPr>
          <w:bCs/>
          <w:noProof w:val="0"/>
        </w:rPr>
        <w:t>Glossary</w:t>
      </w:r>
      <w:bookmarkEnd w:id="21"/>
    </w:p>
    <w:p w14:paraId="25D1816E" w14:textId="77777777" w:rsidR="00747676" w:rsidRPr="0032273B" w:rsidRDefault="00747676">
      <w:pPr>
        <w:pStyle w:val="EditorInstructions"/>
      </w:pPr>
      <w:r w:rsidRPr="0032273B">
        <w:t xml:space="preserve">Add the </w:t>
      </w:r>
      <w:r w:rsidRPr="00530741">
        <w:t>following</w:t>
      </w:r>
      <w:r w:rsidRPr="0032273B">
        <w:t xml:space="preserve"> glossary terms to the IHE Technical Frameworks General Introduction Glossary:</w:t>
      </w:r>
    </w:p>
    <w:p w14:paraId="67A92822" w14:textId="77777777" w:rsidR="00747676" w:rsidRPr="0032273B" w:rsidRDefault="00747676" w:rsidP="00F913D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55"/>
        <w:gridCol w:w="7421"/>
      </w:tblGrid>
      <w:tr w:rsidR="00747676" w:rsidRPr="0032273B" w14:paraId="0C0B10BA" w14:textId="77777777" w:rsidTr="008A3D76">
        <w:trPr>
          <w:cantSplit/>
          <w:tblHeader/>
        </w:trPr>
        <w:tc>
          <w:tcPr>
            <w:tcW w:w="2155" w:type="dxa"/>
            <w:shd w:val="clear" w:color="auto" w:fill="D9D9D9"/>
          </w:tcPr>
          <w:p w14:paraId="5F7580C8" w14:textId="77777777" w:rsidR="00747676" w:rsidRPr="0032273B" w:rsidRDefault="00747676" w:rsidP="00A76D42">
            <w:pPr>
              <w:pStyle w:val="TableEntryHeader"/>
            </w:pPr>
            <w:r w:rsidRPr="0032273B">
              <w:t>Glossary Term</w:t>
            </w:r>
          </w:p>
        </w:tc>
        <w:tc>
          <w:tcPr>
            <w:tcW w:w="7421" w:type="dxa"/>
            <w:shd w:val="clear" w:color="auto" w:fill="D9D9D9"/>
          </w:tcPr>
          <w:p w14:paraId="39DA7018" w14:textId="77777777" w:rsidR="00747676" w:rsidRPr="0032273B" w:rsidRDefault="00747676" w:rsidP="00A76D42">
            <w:pPr>
              <w:pStyle w:val="TableEntryHeader"/>
            </w:pPr>
            <w:r w:rsidRPr="0032273B">
              <w:t>Definition</w:t>
            </w:r>
          </w:p>
        </w:tc>
      </w:tr>
      <w:tr w:rsidR="008B7794" w:rsidRPr="0032273B" w14:paraId="644F1022" w14:textId="77777777" w:rsidTr="008A3D76">
        <w:trPr>
          <w:cantSplit/>
        </w:trPr>
        <w:tc>
          <w:tcPr>
            <w:tcW w:w="2155" w:type="dxa"/>
            <w:shd w:val="clear" w:color="auto" w:fill="auto"/>
          </w:tcPr>
          <w:p w14:paraId="1F8D7867" w14:textId="0724F3CA" w:rsidR="008B7794" w:rsidRPr="0032273B" w:rsidRDefault="00AB1F57" w:rsidP="007F4D09">
            <w:pPr>
              <w:pStyle w:val="BodyText"/>
            </w:pPr>
            <w:r w:rsidRPr="0032273B">
              <w:t>Care Team</w:t>
            </w:r>
          </w:p>
        </w:tc>
        <w:tc>
          <w:tcPr>
            <w:tcW w:w="7421" w:type="dxa"/>
            <w:shd w:val="clear" w:color="auto" w:fill="auto"/>
          </w:tcPr>
          <w:p w14:paraId="1150D02D" w14:textId="1BCEF340" w:rsidR="008B7794" w:rsidRPr="0032273B" w:rsidRDefault="00AB1F57" w:rsidP="00F913D7">
            <w:pPr>
              <w:autoSpaceDE w:val="0"/>
              <w:autoSpaceDN w:val="0"/>
              <w:adjustRightInd w:val="0"/>
            </w:pPr>
            <w:r w:rsidRPr="0032273B">
              <w:rPr>
                <w:rStyle w:val="BodyTextChar"/>
              </w:rPr>
              <w:t xml:space="preserve">Party who manages and/or provides care or service as specified and agreed to in the care plan, including clinicians, other paid and informal caregivers, communication sponsor and the patient. Note: In some </w:t>
            </w:r>
            <w:r w:rsidR="00246AB7" w:rsidRPr="0032273B">
              <w:rPr>
                <w:rStyle w:val="BodyTextChar"/>
              </w:rPr>
              <w:t>settings,</w:t>
            </w:r>
            <w:r w:rsidRPr="0032273B">
              <w:rPr>
                <w:rStyle w:val="BodyTextChar"/>
              </w:rPr>
              <w:t xml:space="preserve">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w:t>
            </w:r>
            <w:r w:rsidR="00246AB7" w:rsidRPr="0032273B">
              <w:rPr>
                <w:rStyle w:val="BodyTextChar"/>
              </w:rPr>
              <w:t>reason,</w:t>
            </w:r>
            <w:r w:rsidRPr="0032273B">
              <w:rPr>
                <w:rStyle w:val="BodyTextChar"/>
              </w:rPr>
              <w:t xml:space="preserve"> the term Care Team is capitalized to indicate the specific group of individuals who create the content of the structured document referred to as care plan</w:t>
            </w:r>
            <w:r w:rsidRPr="008A3D76">
              <w:rPr>
                <w:rStyle w:val="BodyTextChar"/>
              </w:rPr>
              <w:t>.</w:t>
            </w:r>
            <w:r w:rsidR="00F851E6" w:rsidRPr="0032273B">
              <w:rPr>
                <w:rStyle w:val="FootnoteReference"/>
              </w:rPr>
              <w:footnoteReference w:id="4"/>
            </w:r>
          </w:p>
        </w:tc>
      </w:tr>
      <w:tr w:rsidR="00AB1F57" w:rsidRPr="0032273B" w14:paraId="0AB3ECBC" w14:textId="77777777" w:rsidTr="008A3D76">
        <w:trPr>
          <w:cantSplit/>
        </w:trPr>
        <w:tc>
          <w:tcPr>
            <w:tcW w:w="2155" w:type="dxa"/>
            <w:shd w:val="clear" w:color="auto" w:fill="auto"/>
          </w:tcPr>
          <w:p w14:paraId="09DA1472" w14:textId="19FA15F3" w:rsidR="00AB1F57" w:rsidRPr="0032273B" w:rsidRDefault="00AB1F57" w:rsidP="00AB1F57">
            <w:pPr>
              <w:pStyle w:val="BodyText"/>
            </w:pPr>
            <w:r w:rsidRPr="0032273B">
              <w:lastRenderedPageBreak/>
              <w:t>Clinical Care Team</w:t>
            </w:r>
          </w:p>
        </w:tc>
        <w:tc>
          <w:tcPr>
            <w:tcW w:w="7421" w:type="dxa"/>
            <w:shd w:val="clear" w:color="auto" w:fill="auto"/>
          </w:tcPr>
          <w:p w14:paraId="0E4F13B6" w14:textId="6D568C67" w:rsidR="00AB1F57" w:rsidRPr="0032273B" w:rsidRDefault="00AB1F57" w:rsidP="00F10E8B">
            <w:pPr>
              <w:pStyle w:val="BodyText"/>
            </w:pPr>
            <w:r w:rsidRPr="0032273B">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00F10E8B" w:rsidRPr="0032273B">
              <w:t>.</w:t>
            </w:r>
            <w:r w:rsidRPr="0032273B">
              <w:rPr>
                <w:rStyle w:val="FootnoteReference"/>
              </w:rPr>
              <w:footnoteReference w:id="5"/>
            </w:r>
          </w:p>
        </w:tc>
      </w:tr>
      <w:tr w:rsidR="00747676" w:rsidRPr="0032273B" w14:paraId="5FFDF373" w14:textId="77777777" w:rsidTr="008A3D76">
        <w:trPr>
          <w:cantSplit/>
        </w:trPr>
        <w:tc>
          <w:tcPr>
            <w:tcW w:w="2155" w:type="dxa"/>
            <w:shd w:val="clear" w:color="auto" w:fill="auto"/>
          </w:tcPr>
          <w:p w14:paraId="482AD49F" w14:textId="77777777" w:rsidR="00747676" w:rsidRPr="0032273B" w:rsidRDefault="00C73B49" w:rsidP="007F4D09">
            <w:pPr>
              <w:pStyle w:val="BodyText"/>
            </w:pPr>
            <w:r w:rsidRPr="0032273B">
              <w:t>Care Team</w:t>
            </w:r>
            <w:r w:rsidR="008B7794" w:rsidRPr="0032273B">
              <w:t xml:space="preserve"> Management</w:t>
            </w:r>
          </w:p>
        </w:tc>
        <w:tc>
          <w:tcPr>
            <w:tcW w:w="7421" w:type="dxa"/>
            <w:shd w:val="clear" w:color="auto" w:fill="auto"/>
          </w:tcPr>
          <w:p w14:paraId="72F7033B" w14:textId="6F9E32D3" w:rsidR="00E848A1" w:rsidRPr="0032273B" w:rsidRDefault="0091747E" w:rsidP="007F4D09">
            <w:pPr>
              <w:pStyle w:val="BodyText"/>
            </w:pPr>
            <w:r w:rsidRPr="0032273B">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00F10E8B" w:rsidRPr="0032273B">
              <w:t>.</w:t>
            </w:r>
            <w:r w:rsidRPr="0032273B">
              <w:rPr>
                <w:rStyle w:val="FootnoteReference"/>
              </w:rPr>
              <w:footnoteReference w:id="6"/>
            </w:r>
            <w:r w:rsidR="00F22107" w:rsidRPr="0032273B">
              <w:t xml:space="preserve"> </w:t>
            </w:r>
          </w:p>
          <w:p w14:paraId="2E2BC3A9" w14:textId="2CF40768" w:rsidR="00F22107" w:rsidRPr="0032273B" w:rsidRDefault="00E848A1" w:rsidP="007F4D09">
            <w:pPr>
              <w:pStyle w:val="BodyText"/>
            </w:pPr>
            <w:r w:rsidRPr="0032273B">
              <w:t>As a point of differentiation, note that c</w:t>
            </w:r>
            <w:r w:rsidR="00F22107" w:rsidRPr="0032273B">
              <w:t xml:space="preserve">are team management is a process, whereas </w:t>
            </w:r>
            <w:r w:rsidRPr="0032273B">
              <w:t>c</w:t>
            </w:r>
            <w:r w:rsidR="00F22107" w:rsidRPr="0032273B">
              <w:t xml:space="preserve">are </w:t>
            </w:r>
            <w:r w:rsidRPr="0032273B">
              <w:t>m</w:t>
            </w:r>
            <w:r w:rsidR="00F22107" w:rsidRPr="0032273B">
              <w:t>anager is a</w:t>
            </w:r>
            <w:r w:rsidRPr="0032273B">
              <w:t xml:space="preserve"> participant</w:t>
            </w:r>
            <w:r w:rsidR="00F22107" w:rsidRPr="0032273B">
              <w:t xml:space="preserve"> role. </w:t>
            </w:r>
          </w:p>
        </w:tc>
      </w:tr>
      <w:tr w:rsidR="00747676" w:rsidRPr="0032273B" w14:paraId="1420035B" w14:textId="77777777" w:rsidTr="008A3D76">
        <w:trPr>
          <w:cantSplit/>
        </w:trPr>
        <w:tc>
          <w:tcPr>
            <w:tcW w:w="2155" w:type="dxa"/>
            <w:shd w:val="clear" w:color="auto" w:fill="auto"/>
          </w:tcPr>
          <w:p w14:paraId="2C716070" w14:textId="2FD07D20" w:rsidR="00747676" w:rsidRPr="0032273B" w:rsidRDefault="003E0067" w:rsidP="007F4D09">
            <w:pPr>
              <w:pStyle w:val="BodyText"/>
            </w:pPr>
            <w:r w:rsidRPr="0032273B">
              <w:t xml:space="preserve">Coordination of Care Services Functional Model: </w:t>
            </w:r>
            <w:r w:rsidR="008B7794" w:rsidRPr="0032273B">
              <w:t>Care Team Capability</w:t>
            </w:r>
          </w:p>
        </w:tc>
        <w:tc>
          <w:tcPr>
            <w:tcW w:w="7421" w:type="dxa"/>
            <w:shd w:val="clear" w:color="auto" w:fill="auto"/>
          </w:tcPr>
          <w:p w14:paraId="148D847A" w14:textId="5EA1EBC0" w:rsidR="00747676" w:rsidRPr="0032273B" w:rsidRDefault="008B7794" w:rsidP="00F10E8B">
            <w:pPr>
              <w:pStyle w:val="BodyText"/>
            </w:pPr>
            <w:r w:rsidRPr="0032273B">
              <w:t>A working care team is the foundation of effective communication, interaction channels and maintenance of current clinical context awareness. Care team, communication and interactions are the heart of collaborative coordination of care</w:t>
            </w:r>
            <w:r w:rsidR="00F10E8B" w:rsidRPr="0032273B">
              <w:t>.</w:t>
            </w:r>
            <w:r w:rsidRPr="0032273B">
              <w:rPr>
                <w:rStyle w:val="FootnoteReference"/>
              </w:rPr>
              <w:footnoteReference w:id="7"/>
            </w:r>
          </w:p>
        </w:tc>
      </w:tr>
      <w:tr w:rsidR="00732726" w:rsidRPr="0032273B" w14:paraId="40160F82" w14:textId="77777777" w:rsidTr="008A3D76">
        <w:trPr>
          <w:cantSplit/>
        </w:trPr>
        <w:tc>
          <w:tcPr>
            <w:tcW w:w="2155" w:type="dxa"/>
            <w:shd w:val="clear" w:color="auto" w:fill="auto"/>
          </w:tcPr>
          <w:p w14:paraId="2B2D7507" w14:textId="77777777" w:rsidR="00732726" w:rsidRPr="0032273B" w:rsidRDefault="00732726" w:rsidP="007F4D09">
            <w:pPr>
              <w:pStyle w:val="BodyText"/>
            </w:pPr>
            <w:r w:rsidRPr="0032273B">
              <w:t>Encounter-focused Care Team</w:t>
            </w:r>
          </w:p>
        </w:tc>
        <w:tc>
          <w:tcPr>
            <w:tcW w:w="7421" w:type="dxa"/>
            <w:shd w:val="clear" w:color="auto" w:fill="auto"/>
          </w:tcPr>
          <w:p w14:paraId="09EF6583" w14:textId="04DE05B6" w:rsidR="00732726" w:rsidRPr="0032273B" w:rsidRDefault="00732726" w:rsidP="00F10E8B">
            <w:pPr>
              <w:pStyle w:val="BodyText"/>
              <w:rPr>
                <w:color w:val="000000"/>
                <w:shd w:val="clear" w:color="auto" w:fill="FFFFFF"/>
              </w:rPr>
            </w:pPr>
            <w:r w:rsidRPr="0032273B">
              <w:t>This type of team focuses on one specific encounter. The encounter is determined by the context of use</w:t>
            </w:r>
            <w:r w:rsidR="00F10E8B" w:rsidRPr="0032273B">
              <w:t>.</w:t>
            </w:r>
            <w:r w:rsidRPr="0032273B">
              <w:rPr>
                <w:rStyle w:val="FootnoteReference"/>
              </w:rPr>
              <w:footnoteReference w:id="8"/>
            </w:r>
          </w:p>
        </w:tc>
      </w:tr>
      <w:tr w:rsidR="00732726" w:rsidRPr="0032273B" w14:paraId="36EB1B7B" w14:textId="77777777" w:rsidTr="008A3D76">
        <w:trPr>
          <w:cantSplit/>
        </w:trPr>
        <w:tc>
          <w:tcPr>
            <w:tcW w:w="2155" w:type="dxa"/>
            <w:shd w:val="clear" w:color="auto" w:fill="auto"/>
          </w:tcPr>
          <w:p w14:paraId="295DBB8E" w14:textId="77777777" w:rsidR="00732726" w:rsidRPr="0032273B" w:rsidRDefault="00732726" w:rsidP="007F4D09">
            <w:pPr>
              <w:pStyle w:val="BodyText"/>
            </w:pPr>
            <w:r w:rsidRPr="0032273B">
              <w:t>Episode-focused Care Team</w:t>
            </w:r>
          </w:p>
        </w:tc>
        <w:tc>
          <w:tcPr>
            <w:tcW w:w="7421" w:type="dxa"/>
            <w:shd w:val="clear" w:color="auto" w:fill="auto"/>
          </w:tcPr>
          <w:p w14:paraId="0BF0FB73" w14:textId="548DCC3E" w:rsidR="00732726" w:rsidRPr="0032273B" w:rsidRDefault="00732726" w:rsidP="00F10E8B">
            <w:pPr>
              <w:pStyle w:val="BodyText"/>
              <w:rPr>
                <w:color w:val="000000"/>
                <w:shd w:val="clear" w:color="auto" w:fill="FFFFFF"/>
              </w:rPr>
            </w:pPr>
            <w:r w:rsidRPr="0032273B">
              <w:t>This type of team focuses on one specific episode of care. The episode of care is determined by the context of use</w:t>
            </w:r>
            <w:r w:rsidR="00F10E8B" w:rsidRPr="0032273B">
              <w:t>.</w:t>
            </w:r>
            <w:r w:rsidRPr="0032273B">
              <w:rPr>
                <w:rStyle w:val="FootnoteReference"/>
              </w:rPr>
              <w:footnoteReference w:id="9"/>
            </w:r>
          </w:p>
        </w:tc>
      </w:tr>
      <w:tr w:rsidR="00732726" w:rsidRPr="0032273B" w14:paraId="19F3035F" w14:textId="77777777" w:rsidTr="008A3D76">
        <w:trPr>
          <w:cantSplit/>
        </w:trPr>
        <w:tc>
          <w:tcPr>
            <w:tcW w:w="2155" w:type="dxa"/>
            <w:shd w:val="clear" w:color="auto" w:fill="auto"/>
          </w:tcPr>
          <w:p w14:paraId="748A1A11" w14:textId="77777777" w:rsidR="00732726" w:rsidRPr="0032273B" w:rsidRDefault="00732726" w:rsidP="007F4D09">
            <w:pPr>
              <w:pStyle w:val="BodyText"/>
            </w:pPr>
            <w:r w:rsidRPr="0032273B">
              <w:t xml:space="preserve">Condition-focused Care Team </w:t>
            </w:r>
          </w:p>
        </w:tc>
        <w:tc>
          <w:tcPr>
            <w:tcW w:w="7421" w:type="dxa"/>
            <w:shd w:val="clear" w:color="auto" w:fill="auto"/>
          </w:tcPr>
          <w:p w14:paraId="7116FCF4" w14:textId="5EE1380B" w:rsidR="00732726" w:rsidRPr="0032273B" w:rsidRDefault="00732726" w:rsidP="00F10E8B">
            <w:pPr>
              <w:pStyle w:val="BodyText"/>
              <w:rPr>
                <w:color w:val="000000"/>
                <w:shd w:val="clear" w:color="auto" w:fill="FFFFFF"/>
              </w:rPr>
            </w:pPr>
            <w:r w:rsidRPr="0032273B">
              <w:t>This type of team focuses on one specific condition. The condition is determined by the context of use</w:t>
            </w:r>
            <w:r w:rsidR="00F10E8B" w:rsidRPr="0032273B">
              <w:t>.</w:t>
            </w:r>
            <w:r w:rsidRPr="0032273B">
              <w:rPr>
                <w:rStyle w:val="FootnoteReference"/>
              </w:rPr>
              <w:footnoteReference w:id="10"/>
            </w:r>
          </w:p>
        </w:tc>
      </w:tr>
      <w:tr w:rsidR="00732726" w:rsidRPr="0032273B" w14:paraId="396970C5" w14:textId="77777777" w:rsidTr="008A3D76">
        <w:trPr>
          <w:cantSplit/>
        </w:trPr>
        <w:tc>
          <w:tcPr>
            <w:tcW w:w="2155" w:type="dxa"/>
            <w:shd w:val="clear" w:color="auto" w:fill="auto"/>
          </w:tcPr>
          <w:p w14:paraId="1AD50830" w14:textId="77777777" w:rsidR="00732726" w:rsidRPr="0032273B" w:rsidRDefault="00732726" w:rsidP="007F4D09">
            <w:pPr>
              <w:pStyle w:val="BodyText"/>
            </w:pPr>
            <w:r w:rsidRPr="0032273B">
              <w:lastRenderedPageBreak/>
              <w:t>Care-coordination focused Care Team</w:t>
            </w:r>
          </w:p>
        </w:tc>
        <w:tc>
          <w:tcPr>
            <w:tcW w:w="7421" w:type="dxa"/>
            <w:shd w:val="clear" w:color="auto" w:fill="auto"/>
          </w:tcPr>
          <w:p w14:paraId="79A7E782" w14:textId="012FEFD1" w:rsidR="00732726" w:rsidRPr="0032273B" w:rsidRDefault="00732726" w:rsidP="00F10E8B">
            <w:pPr>
              <w:pStyle w:val="BodyText"/>
              <w:rPr>
                <w:color w:val="000000"/>
                <w:shd w:val="clear" w:color="auto" w:fill="FFFFFF"/>
              </w:rPr>
            </w:pPr>
            <w:r w:rsidRPr="0032273B">
              <w:t>This type of team focuses on overall care coordination. The members of the team are determined or selected by an individual or organization. When determined by an organization, the team may be assigned or based on the person’s enrollment in a particular program</w:t>
            </w:r>
            <w:r w:rsidR="00F10E8B" w:rsidRPr="0032273B">
              <w:t>.</w:t>
            </w:r>
            <w:r w:rsidRPr="0032273B">
              <w:rPr>
                <w:rStyle w:val="FootnoteReference"/>
              </w:rPr>
              <w:footnoteReference w:id="11"/>
            </w:r>
            <w:r w:rsidRPr="0032273B">
              <w:t xml:space="preserve"> </w:t>
            </w:r>
          </w:p>
        </w:tc>
      </w:tr>
      <w:tr w:rsidR="006A08C5" w:rsidRPr="0032273B" w14:paraId="1755D1A0" w14:textId="77777777" w:rsidTr="008A3D76">
        <w:trPr>
          <w:cantSplit/>
        </w:trPr>
        <w:tc>
          <w:tcPr>
            <w:tcW w:w="2155" w:type="dxa"/>
            <w:shd w:val="clear" w:color="auto" w:fill="auto"/>
          </w:tcPr>
          <w:p w14:paraId="1D1809DD" w14:textId="77777777" w:rsidR="006A08C5" w:rsidRPr="0032273B" w:rsidRDefault="006A08C5" w:rsidP="007F4D09">
            <w:pPr>
              <w:pStyle w:val="BodyText"/>
            </w:pPr>
            <w:r w:rsidRPr="0032273B">
              <w:t>Research-focused Care Team</w:t>
            </w:r>
          </w:p>
        </w:tc>
        <w:tc>
          <w:tcPr>
            <w:tcW w:w="7421" w:type="dxa"/>
            <w:shd w:val="clear" w:color="auto" w:fill="auto"/>
          </w:tcPr>
          <w:p w14:paraId="3E3F2406" w14:textId="1C4204A0" w:rsidR="006A08C5" w:rsidRPr="0032273B" w:rsidRDefault="004871B1" w:rsidP="007F4D09">
            <w:pPr>
              <w:pStyle w:val="BodyText"/>
              <w:rPr>
                <w:color w:val="000000"/>
                <w:shd w:val="clear" w:color="auto" w:fill="FFFFFF"/>
              </w:rPr>
            </w:pPr>
            <w:r w:rsidRPr="0032273B">
              <w:t>Patients enrolled in a clinical trial may have a team that is part of that clinical trial</w:t>
            </w:r>
            <w:r w:rsidR="00A76D42" w:rsidRPr="0032273B">
              <w:t xml:space="preserve">. </w:t>
            </w:r>
            <w:r w:rsidRPr="0032273B">
              <w:t>In many cases that team may be involved in interventions that are part of the protocol for that clinical trial and often related to a primary diagnosis of the patient, such as a chemotherapy trial for a cancer patient</w:t>
            </w:r>
            <w:r w:rsidR="00A76D42" w:rsidRPr="0032273B">
              <w:t xml:space="preserve">. </w:t>
            </w:r>
            <w:r w:rsidRPr="0032273B">
              <w:t>That research team may include a provider whom the patient was already engaged with or the patient may have been referred to the clinical trial or enrolled on their own volition</w:t>
            </w:r>
            <w:r w:rsidR="00A76D42" w:rsidRPr="0032273B">
              <w:t xml:space="preserve">. </w:t>
            </w:r>
            <w:r w:rsidRPr="0032273B">
              <w:t>Team members might include a principal investigator, sub-investigator, research coordinator site coordinator, research nurse, or others involved in conducting the trial.</w:t>
            </w:r>
            <w:r w:rsidR="00CE7CD4" w:rsidRPr="0032273B">
              <w:rPr>
                <w:rStyle w:val="FootnoteReference"/>
              </w:rPr>
              <w:footnoteReference w:id="12"/>
            </w:r>
          </w:p>
        </w:tc>
      </w:tr>
      <w:tr w:rsidR="0096685B" w:rsidRPr="0032273B" w14:paraId="6B134135" w14:textId="77777777" w:rsidTr="008A3D76">
        <w:trPr>
          <w:cantSplit/>
        </w:trPr>
        <w:tc>
          <w:tcPr>
            <w:tcW w:w="2155" w:type="dxa"/>
            <w:shd w:val="clear" w:color="auto" w:fill="auto"/>
          </w:tcPr>
          <w:p w14:paraId="525799A0" w14:textId="77777777" w:rsidR="0096685B" w:rsidRPr="0032273B" w:rsidRDefault="0096685B" w:rsidP="007F4D09">
            <w:pPr>
              <w:pStyle w:val="BodyText"/>
            </w:pPr>
            <w:r w:rsidRPr="0032273B">
              <w:t>Utilization Review</w:t>
            </w:r>
          </w:p>
        </w:tc>
        <w:tc>
          <w:tcPr>
            <w:tcW w:w="7421" w:type="dxa"/>
            <w:shd w:val="clear" w:color="auto" w:fill="auto"/>
          </w:tcPr>
          <w:p w14:paraId="05AD794D" w14:textId="270FD508" w:rsidR="0096685B" w:rsidRPr="0032273B" w:rsidRDefault="0096685B" w:rsidP="00F10E8B">
            <w:pPr>
              <w:pStyle w:val="BodyText"/>
              <w:rPr>
                <w:color w:val="000000"/>
                <w:shd w:val="clear" w:color="auto" w:fill="FFFFFF"/>
              </w:rPr>
            </w:pPr>
            <w:r w:rsidRPr="0032273B">
              <w:t>A critical evaluation (as by a physician or nurse) of health-care services provided to patients that is made especially for the purpose of controlling costs and monitoring quality of care</w:t>
            </w:r>
            <w:r w:rsidR="00F10E8B" w:rsidRPr="0032273B">
              <w:t>.</w:t>
            </w:r>
            <w:r w:rsidRPr="0032273B">
              <w:rPr>
                <w:rStyle w:val="FootnoteReference"/>
              </w:rPr>
              <w:footnoteReference w:id="13"/>
            </w:r>
          </w:p>
        </w:tc>
      </w:tr>
    </w:tbl>
    <w:p w14:paraId="5CB97DF8" w14:textId="77777777" w:rsidR="00CF283F" w:rsidRPr="0032273B" w:rsidRDefault="00CF283F" w:rsidP="008616CB">
      <w:pPr>
        <w:pStyle w:val="PartTitle"/>
      </w:pPr>
      <w:bookmarkStart w:id="22" w:name="_Toc28680921"/>
      <w:r w:rsidRPr="0032273B">
        <w:lastRenderedPageBreak/>
        <w:t xml:space="preserve">Volume </w:t>
      </w:r>
      <w:r w:rsidR="00B43198" w:rsidRPr="0032273B">
        <w:t>1</w:t>
      </w:r>
      <w:r w:rsidRPr="0032273B">
        <w:t xml:space="preserve"> –</w:t>
      </w:r>
      <w:r w:rsidR="003A09FE" w:rsidRPr="0032273B">
        <w:t xml:space="preserve"> </w:t>
      </w:r>
      <w:r w:rsidRPr="0032273B">
        <w:t>Profiles</w:t>
      </w:r>
      <w:bookmarkEnd w:id="22"/>
    </w:p>
    <w:p w14:paraId="53228CB4" w14:textId="77777777" w:rsidR="00B55350" w:rsidRPr="0032273B" w:rsidRDefault="00B55350" w:rsidP="00C62E65">
      <w:pPr>
        <w:pStyle w:val="Heading2"/>
        <w:numPr>
          <w:ilvl w:val="0"/>
          <w:numId w:val="0"/>
        </w:numPr>
        <w:rPr>
          <w:noProof w:val="0"/>
        </w:rPr>
      </w:pPr>
      <w:bookmarkStart w:id="23" w:name="_Toc28680922"/>
      <w:bookmarkStart w:id="24" w:name="_Toc530206507"/>
      <w:bookmarkStart w:id="25" w:name="_Toc1388427"/>
      <w:bookmarkStart w:id="26" w:name="_Toc1388581"/>
      <w:bookmarkStart w:id="27" w:name="_Toc1456608"/>
      <w:bookmarkStart w:id="28" w:name="_Toc37034633"/>
      <w:bookmarkStart w:id="29" w:name="_Toc38846111"/>
      <w:r w:rsidRPr="0032273B">
        <w:rPr>
          <w:noProof w:val="0"/>
        </w:rPr>
        <w:t xml:space="preserve">Copyright </w:t>
      </w:r>
      <w:r w:rsidR="00D22DE2" w:rsidRPr="0032273B">
        <w:rPr>
          <w:noProof w:val="0"/>
        </w:rPr>
        <w:t>Licenses</w:t>
      </w:r>
      <w:bookmarkEnd w:id="23"/>
    </w:p>
    <w:p w14:paraId="6F7CA7A9" w14:textId="77777777" w:rsidR="00C73B49" w:rsidRPr="0032273B" w:rsidRDefault="00C73B49" w:rsidP="007F4D09">
      <w:pPr>
        <w:pStyle w:val="BodyText"/>
      </w:pPr>
      <w:r w:rsidRPr="0032273B">
        <w:t>NA</w:t>
      </w:r>
    </w:p>
    <w:p w14:paraId="1C38E92B" w14:textId="77777777" w:rsidR="00B55350" w:rsidRPr="0032273B" w:rsidRDefault="00B55350" w:rsidP="008E441F">
      <w:pPr>
        <w:pStyle w:val="EditorInstructions"/>
      </w:pPr>
      <w:r w:rsidRPr="0032273B">
        <w:t>A</w:t>
      </w:r>
      <w:r w:rsidR="00F455EA" w:rsidRPr="0032273B">
        <w:t>dd the following to the IHE Technical Frameworks General Introduction</w:t>
      </w:r>
      <w:r w:rsidR="00255821" w:rsidRPr="0032273B">
        <w:t xml:space="preserve"> Copyright section</w:t>
      </w:r>
      <w:r w:rsidRPr="0032273B">
        <w:t>:</w:t>
      </w:r>
    </w:p>
    <w:p w14:paraId="4E55EA51" w14:textId="77777777" w:rsidR="00F455EA" w:rsidRPr="0032273B" w:rsidRDefault="00F455EA" w:rsidP="007F4D09">
      <w:pPr>
        <w:pStyle w:val="BodyText"/>
      </w:pPr>
    </w:p>
    <w:p w14:paraId="510AFB25" w14:textId="77777777" w:rsidR="00F455EA" w:rsidRPr="0032273B" w:rsidRDefault="00F455EA" w:rsidP="00F455EA">
      <w:pPr>
        <w:pStyle w:val="Heading2"/>
        <w:numPr>
          <w:ilvl w:val="0"/>
          <w:numId w:val="0"/>
        </w:numPr>
        <w:rPr>
          <w:noProof w:val="0"/>
        </w:rPr>
      </w:pPr>
      <w:bookmarkStart w:id="30" w:name="_Toc28680923"/>
      <w:r w:rsidRPr="0032273B">
        <w:rPr>
          <w:noProof w:val="0"/>
        </w:rPr>
        <w:t>Domain-specific additions</w:t>
      </w:r>
      <w:bookmarkEnd w:id="30"/>
    </w:p>
    <w:p w14:paraId="2D518C7D" w14:textId="77777777" w:rsidR="00303E20" w:rsidRPr="0032273B" w:rsidRDefault="00C73B49" w:rsidP="007F4D09">
      <w:pPr>
        <w:pStyle w:val="BodyText"/>
      </w:pPr>
      <w:bookmarkStart w:id="31" w:name="_Toc473170358"/>
      <w:bookmarkStart w:id="32" w:name="_Toc504625755"/>
      <w:bookmarkStart w:id="33" w:name="_Toc530206508"/>
      <w:bookmarkStart w:id="34" w:name="_Toc1388428"/>
      <w:bookmarkStart w:id="35" w:name="_Toc1388582"/>
      <w:bookmarkStart w:id="36" w:name="_Toc1456609"/>
      <w:bookmarkStart w:id="37" w:name="_Toc37034634"/>
      <w:bookmarkStart w:id="38" w:name="_Toc38846112"/>
      <w:bookmarkEnd w:id="15"/>
      <w:bookmarkEnd w:id="16"/>
      <w:bookmarkEnd w:id="24"/>
      <w:bookmarkEnd w:id="25"/>
      <w:bookmarkEnd w:id="26"/>
      <w:bookmarkEnd w:id="27"/>
      <w:bookmarkEnd w:id="28"/>
      <w:bookmarkEnd w:id="29"/>
      <w:r w:rsidRPr="0032273B">
        <w:t>NA</w:t>
      </w:r>
    </w:p>
    <w:p w14:paraId="2C876D48" w14:textId="2E446801" w:rsidR="00303E20" w:rsidRPr="0032273B" w:rsidRDefault="00F967B3" w:rsidP="008E441F">
      <w:pPr>
        <w:pStyle w:val="EditorInstructions"/>
      </w:pPr>
      <w:r w:rsidRPr="0032273B">
        <w:t>A</w:t>
      </w:r>
      <w:r w:rsidR="00303E20" w:rsidRPr="0032273B">
        <w:t>dd</w:t>
      </w:r>
      <w:r w:rsidR="00D91815" w:rsidRPr="0032273B">
        <w:t xml:space="preserve"> Section </w:t>
      </w:r>
      <w:r w:rsidR="004A243D" w:rsidRPr="0032273B">
        <w:t>X</w:t>
      </w:r>
    </w:p>
    <w:p w14:paraId="62781CC6" w14:textId="77777777" w:rsidR="00D91815" w:rsidRPr="0032273B" w:rsidRDefault="00D91815" w:rsidP="007F4D09">
      <w:pPr>
        <w:pStyle w:val="BodyText"/>
      </w:pPr>
    </w:p>
    <w:p w14:paraId="34F4CBEB" w14:textId="77777777" w:rsidR="00303E20" w:rsidRPr="0032273B" w:rsidRDefault="00303E20" w:rsidP="00303E20">
      <w:pPr>
        <w:pStyle w:val="Heading1"/>
        <w:pageBreakBefore w:val="0"/>
        <w:numPr>
          <w:ilvl w:val="0"/>
          <w:numId w:val="0"/>
        </w:numPr>
        <w:rPr>
          <w:noProof w:val="0"/>
        </w:rPr>
      </w:pPr>
      <w:bookmarkStart w:id="39" w:name="_Toc28680924"/>
      <w:r w:rsidRPr="0032273B">
        <w:rPr>
          <w:noProof w:val="0"/>
        </w:rPr>
        <w:t xml:space="preserve">X </w:t>
      </w:r>
      <w:r w:rsidR="00C45334" w:rsidRPr="0032273B">
        <w:rPr>
          <w:noProof w:val="0"/>
        </w:rPr>
        <w:t>Dynamic Care Team Management (</w:t>
      </w:r>
      <w:r w:rsidR="00C73B49" w:rsidRPr="0032273B">
        <w:rPr>
          <w:noProof w:val="0"/>
        </w:rPr>
        <w:t>DCTM</w:t>
      </w:r>
      <w:r w:rsidR="00C45334" w:rsidRPr="0032273B">
        <w:rPr>
          <w:noProof w:val="0"/>
        </w:rPr>
        <w:t>)</w:t>
      </w:r>
      <w:r w:rsidRPr="0032273B">
        <w:rPr>
          <w:noProof w:val="0"/>
        </w:rPr>
        <w:t xml:space="preserve"> Profile</w:t>
      </w:r>
      <w:bookmarkEnd w:id="39"/>
    </w:p>
    <w:p w14:paraId="7043DEB8" w14:textId="23323C35" w:rsidR="003A7B25" w:rsidRPr="0032273B" w:rsidRDefault="003A7B25" w:rsidP="007F4D09">
      <w:pPr>
        <w:pStyle w:val="BodyText"/>
        <w:rPr>
          <w:rFonts w:eastAsia="Calibri"/>
        </w:rPr>
      </w:pPr>
      <w:r w:rsidRPr="0032273B">
        <w:t>T</w:t>
      </w:r>
      <w:r w:rsidRPr="0032273B">
        <w:rPr>
          <w:rFonts w:eastAsia="Calibri"/>
        </w:rPr>
        <w:t>he Dynamic Care Team Management (DCTM) Profile provides the means for sharing care team information about a patient’s care team</w:t>
      </w:r>
      <w:r w:rsidR="00CB7230" w:rsidRPr="0032273B">
        <w:rPr>
          <w:rFonts w:eastAsia="Calibri"/>
        </w:rPr>
        <w:t>s</w:t>
      </w:r>
      <w:r w:rsidRPr="0032273B">
        <w:rPr>
          <w:rFonts w:eastAsia="Calibri"/>
        </w:rPr>
        <w:t xml:space="preserve"> that meet the needs of many users, such as providers, patients and payers. A patient and providers may be associated with multiple types of care teams at any given time. Patients are suffering from an increasing number of complex or chronic health conditions which require frequent episodes of care involving multiple care providers. With this complexity, it is difficult to identify and coordinate care amongst providers and caregivers. The ability to inform providers and patients with care team information and the functions to support improving care provision is needed. </w:t>
      </w:r>
    </w:p>
    <w:p w14:paraId="76C43320" w14:textId="77777777" w:rsidR="003A7B25" w:rsidRPr="0032273B" w:rsidRDefault="003A7B25" w:rsidP="007F4D09">
      <w:pPr>
        <w:pStyle w:val="BodyText"/>
      </w:pPr>
      <w:r w:rsidRPr="0032273B">
        <w:t>The World Health Organization (WHO) stipulates approximately 63% of all annual deaths are due to non-communicable or chronic diseases. The US Medicare and Medicaid Services (CMS) department’s claims data show that $17.4 billion dollars was spent on re-admissions to hospital within 30 days of discharge in 2004.</w:t>
      </w:r>
      <w:r w:rsidRPr="0032273B">
        <w:rPr>
          <w:rStyle w:val="FootnoteReference"/>
        </w:rPr>
        <w:footnoteReference w:id="14"/>
      </w:r>
    </w:p>
    <w:p w14:paraId="5FEA3D3F" w14:textId="2310C064" w:rsidR="003A7B25" w:rsidRPr="0032273B" w:rsidRDefault="003A7B25" w:rsidP="007F4D09">
      <w:pPr>
        <w:pStyle w:val="BodyText"/>
      </w:pPr>
      <w:r w:rsidRPr="0032273B">
        <w:t xml:space="preserve">Effective collaboration and communication </w:t>
      </w:r>
      <w:r w:rsidR="00BD10DA">
        <w:t>are</w:t>
      </w:r>
      <w:r w:rsidRPr="0032273B">
        <w:t xml:space="preserve"> needed to support the provision of patient-centered care. DCTM would enable the efficient provision of health information that is needed for effective care planning and collaboration between applicable </w:t>
      </w:r>
      <w:r w:rsidR="00CB7230" w:rsidRPr="0032273B">
        <w:t>care team members</w:t>
      </w:r>
      <w:r w:rsidRPr="0032273B">
        <w:t xml:space="preserve"> and the patient.</w:t>
      </w:r>
    </w:p>
    <w:p w14:paraId="0665F58E" w14:textId="256C5EEA" w:rsidR="00442F4A" w:rsidRPr="0032273B" w:rsidRDefault="007A6593" w:rsidP="00F913D7">
      <w:pPr>
        <w:pStyle w:val="BodyText"/>
      </w:pPr>
      <w:r w:rsidRPr="0032273B">
        <w:t xml:space="preserve">The DCTM </w:t>
      </w:r>
      <w:r w:rsidR="00466E47" w:rsidRPr="0032273B">
        <w:t>Profile</w:t>
      </w:r>
      <w:r w:rsidR="00C40D59" w:rsidRPr="0032273B">
        <w:t xml:space="preserve"> </w:t>
      </w:r>
      <w:r w:rsidR="00E15BB0" w:rsidRPr="0032273B">
        <w:t>provides the structures and transactions for sharing Care Team information</w:t>
      </w:r>
      <w:r w:rsidR="00C40D59" w:rsidRPr="0032273B">
        <w:t xml:space="preserve"> dynamically as the patient interacts with the healthcare system. FHIR resources and transactions are used by this profile. This profile does not define, nor assume, a single </w:t>
      </w:r>
      <w:r w:rsidR="002D2B72" w:rsidRPr="0032273B">
        <w:t>c</w:t>
      </w:r>
      <w:r w:rsidR="00C40D59" w:rsidRPr="0032273B">
        <w:t xml:space="preserve">are </w:t>
      </w:r>
      <w:r w:rsidR="002D2B72" w:rsidRPr="0032273B">
        <w:t>t</w:t>
      </w:r>
      <w:r w:rsidR="00C40D59" w:rsidRPr="0032273B">
        <w:t>eam for a patient</w:t>
      </w:r>
      <w:r w:rsidR="00A76D42" w:rsidRPr="0032273B">
        <w:t xml:space="preserve">. </w:t>
      </w:r>
      <w:r w:rsidR="00CB6B5B" w:rsidRPr="0032273B">
        <w:t>The care team functionalities are derived from the HL7</w:t>
      </w:r>
      <w:r w:rsidR="0032398E" w:rsidRPr="0032273B">
        <w:t xml:space="preserve"> Service Functional Model; </w:t>
      </w:r>
      <w:r w:rsidR="00CB6B5B" w:rsidRPr="0032273B">
        <w:t xml:space="preserve">Coordination </w:t>
      </w:r>
      <w:r w:rsidR="0032398E" w:rsidRPr="0032273B">
        <w:lastRenderedPageBreak/>
        <w:t xml:space="preserve">of Care </w:t>
      </w:r>
      <w:r w:rsidR="00CB6B5B" w:rsidRPr="0032273B">
        <w:t xml:space="preserve">Service </w:t>
      </w:r>
      <w:r w:rsidR="00FB5C99" w:rsidRPr="0032273B">
        <w:t>(CCS)</w:t>
      </w:r>
      <w:r w:rsidR="00054D02" w:rsidRPr="0032273B">
        <w:rPr>
          <w:rStyle w:val="FootnoteReference"/>
        </w:rPr>
        <w:footnoteReference w:id="15"/>
      </w:r>
      <w:r w:rsidR="00E15BB0" w:rsidRPr="0032273B">
        <w:t xml:space="preserve"> </w:t>
      </w:r>
      <w:r w:rsidR="00A02F2F" w:rsidRPr="0032273B">
        <w:t>care team membership sub-capabilities.</w:t>
      </w:r>
      <w:r w:rsidR="0032398E" w:rsidRPr="0032273B">
        <w:t xml:space="preserve"> </w:t>
      </w:r>
      <w:r w:rsidR="00442F4A" w:rsidRPr="0032273B">
        <w:t xml:space="preserve">Request participation sub-capability which invites or requests care team member(s) to be added to a care team is not supported by this profile at this time. </w:t>
      </w:r>
    </w:p>
    <w:p w14:paraId="2E3FD71B" w14:textId="276A6363" w:rsidR="00FB5C99" w:rsidRPr="0032273B" w:rsidRDefault="00FB5C99" w:rsidP="00F913D7">
      <w:pPr>
        <w:pStyle w:val="BodyText"/>
      </w:pPr>
      <w:r w:rsidRPr="0032273B">
        <w:t>This profile utilizes the following sub-</w:t>
      </w:r>
      <w:r w:rsidR="00A02F2F" w:rsidRPr="0032273B">
        <w:t xml:space="preserve">capabilities </w:t>
      </w:r>
      <w:r w:rsidRPr="0032273B">
        <w:t>used in CCS Care Team Membership Capability:</w:t>
      </w:r>
    </w:p>
    <w:p w14:paraId="622BED64" w14:textId="77777777" w:rsidR="00F77D32" w:rsidRPr="0032273B" w:rsidRDefault="00FB5C99" w:rsidP="007F4D09">
      <w:pPr>
        <w:pStyle w:val="ListBullet2"/>
      </w:pPr>
      <w:r w:rsidRPr="0032273B">
        <w:t>Add Care Team Member - Supports the ability to direct</w:t>
      </w:r>
      <w:r w:rsidR="00F77D32" w:rsidRPr="0032273B">
        <w:t>ly add members to the care team.</w:t>
      </w:r>
    </w:p>
    <w:p w14:paraId="4A3EF337" w14:textId="6977AC52" w:rsidR="00C40D59" w:rsidRPr="0032273B" w:rsidRDefault="00F77D32" w:rsidP="007F4D09">
      <w:pPr>
        <w:pStyle w:val="ListBullet2"/>
      </w:pPr>
      <w:r w:rsidRPr="0032273B">
        <w:t xml:space="preserve"> List my Care Teams </w:t>
      </w:r>
      <w:r w:rsidR="004F72A6" w:rsidRPr="0032273B">
        <w:t>- Supports</w:t>
      </w:r>
      <w:r w:rsidRPr="0032273B">
        <w:t xml:space="preserve"> the ability of an individual to list all care teams for which they (or the patient) have an active membership.</w:t>
      </w:r>
    </w:p>
    <w:p w14:paraId="6C054F4F" w14:textId="77777777" w:rsidR="00F77D32" w:rsidRPr="0032273B" w:rsidRDefault="00F77D32" w:rsidP="007F4D09">
      <w:pPr>
        <w:pStyle w:val="ListBullet2"/>
      </w:pPr>
      <w:r w:rsidRPr="0032273B">
        <w:t>Remove Care Team Member - Supports the ability to either permanently remove or inactivate an individual from the care team</w:t>
      </w:r>
    </w:p>
    <w:p w14:paraId="4ACB6A77" w14:textId="28BABFCF" w:rsidR="007A6593" w:rsidRPr="0032273B" w:rsidRDefault="00444B7A" w:rsidP="007F4D09">
      <w:pPr>
        <w:pStyle w:val="ListBullet2"/>
      </w:pPr>
      <w:r w:rsidRPr="0032273B">
        <w:t>Discover Care Team</w:t>
      </w:r>
      <w:r w:rsidR="00CB7230" w:rsidRPr="0032273B">
        <w:t>s</w:t>
      </w:r>
      <w:r w:rsidRPr="0032273B">
        <w:t xml:space="preserve"> -  Supports the ability to determine who the other </w:t>
      </w:r>
      <w:r w:rsidR="00CB7230" w:rsidRPr="0032273B">
        <w:t xml:space="preserve">Care Teams are and their </w:t>
      </w:r>
      <w:r w:rsidRPr="0032273B">
        <w:t>members in order to engage them in communication, negotiation, harmonization and coordinated execution of the plan (via other CCS capabilities not utilized in this profile)</w:t>
      </w:r>
    </w:p>
    <w:p w14:paraId="40903597" w14:textId="77777777" w:rsidR="00576E74" w:rsidRPr="0032273B" w:rsidRDefault="0082003A" w:rsidP="00F913D7">
      <w:pPr>
        <w:pStyle w:val="BodyText"/>
      </w:pPr>
      <w:r w:rsidRPr="0032273B">
        <w:t>The above sub-capabilities are accomplished by performing operations on, including creation or update of one or more CareTeam (</w:t>
      </w:r>
      <w:hyperlink r:id="rId20" w:history="1">
        <w:r w:rsidRPr="0032273B">
          <w:rPr>
            <w:rStyle w:val="Hyperlink"/>
          </w:rPr>
          <w:t>http://hl7.org/fhir/careteam.html</w:t>
        </w:r>
      </w:hyperlink>
      <w:r w:rsidRPr="0032273B">
        <w:t>) FHIR resources through the RESTful FHIR API (</w:t>
      </w:r>
      <w:hyperlink r:id="rId21" w:history="1">
        <w:r w:rsidRPr="0032273B">
          <w:rPr>
            <w:rStyle w:val="Hyperlink"/>
          </w:rPr>
          <w:t>http://hl7.org/fhir/http.html</w:t>
        </w:r>
      </w:hyperlink>
      <w:r w:rsidRPr="0032273B">
        <w:t>).</w:t>
      </w:r>
      <w:r w:rsidR="00442F4A" w:rsidRPr="0032273B">
        <w:t xml:space="preserve"> </w:t>
      </w:r>
    </w:p>
    <w:p w14:paraId="1903293F" w14:textId="07B8332F" w:rsidR="0082003A" w:rsidRPr="0032273B" w:rsidRDefault="00576E74" w:rsidP="00F913D7">
      <w:pPr>
        <w:pStyle w:val="BodyText"/>
      </w:pPr>
      <w:r w:rsidRPr="0032273B">
        <w:t xml:space="preserve">The terms </w:t>
      </w:r>
      <w:r w:rsidR="00442F4A" w:rsidRPr="0032273B">
        <w:t xml:space="preserve">‘CareTeam resource’ </w:t>
      </w:r>
      <w:r w:rsidRPr="0032273B">
        <w:t>used in this profile, refers to</w:t>
      </w:r>
      <w:r w:rsidR="00442F4A" w:rsidRPr="0032273B">
        <w:t xml:space="preserve"> the FH</w:t>
      </w:r>
      <w:r w:rsidRPr="0032273B">
        <w:t xml:space="preserve">IR resource </w:t>
      </w:r>
      <w:r w:rsidR="00442F4A" w:rsidRPr="0032273B">
        <w:t>that represents the Care Team. Since it is easy to confuse the phrase Care Team with the FHIR CareTea</w:t>
      </w:r>
      <w:r w:rsidRPr="0032273B">
        <w:t>m resource which is the ‘technical</w:t>
      </w:r>
      <w:r w:rsidR="00442F4A" w:rsidRPr="0032273B">
        <w:t xml:space="preserve">’ representation of the Care Team, the FHIR resource will always be written as </w:t>
      </w:r>
      <w:r w:rsidRPr="0032273B">
        <w:t>‘</w:t>
      </w:r>
      <w:r w:rsidR="00442F4A" w:rsidRPr="0032273B">
        <w:t>CareTeam resource</w:t>
      </w:r>
      <w:r w:rsidRPr="0032273B">
        <w:t>’</w:t>
      </w:r>
      <w:r w:rsidR="00442F4A" w:rsidRPr="0032273B">
        <w:t xml:space="preserve"> as opposed to Care Team or care team.</w:t>
      </w:r>
    </w:p>
    <w:p w14:paraId="6EA67C37" w14:textId="77777777" w:rsidR="00A85861" w:rsidRPr="0032273B" w:rsidRDefault="00CF283F" w:rsidP="00D91815">
      <w:pPr>
        <w:pStyle w:val="Heading2"/>
        <w:numPr>
          <w:ilvl w:val="0"/>
          <w:numId w:val="0"/>
        </w:numPr>
        <w:rPr>
          <w:noProof w:val="0"/>
        </w:rPr>
      </w:pPr>
      <w:bookmarkStart w:id="40" w:name="_Toc28680925"/>
      <w:r w:rsidRPr="0032273B">
        <w:rPr>
          <w:noProof w:val="0"/>
        </w:rPr>
        <w:t xml:space="preserve">X.1 </w:t>
      </w:r>
      <w:r w:rsidR="00C73B49" w:rsidRPr="0032273B">
        <w:rPr>
          <w:noProof w:val="0"/>
        </w:rPr>
        <w:t xml:space="preserve">DCTM </w:t>
      </w:r>
      <w:r w:rsidRPr="0032273B">
        <w:rPr>
          <w:noProof w:val="0"/>
        </w:rPr>
        <w:t>Actors</w:t>
      </w:r>
      <w:r w:rsidR="008608EF" w:rsidRPr="0032273B">
        <w:rPr>
          <w:noProof w:val="0"/>
        </w:rPr>
        <w:t xml:space="preserve">, </w:t>
      </w:r>
      <w:r w:rsidRPr="0032273B">
        <w:rPr>
          <w:noProof w:val="0"/>
        </w:rPr>
        <w:t>Transactions</w:t>
      </w:r>
      <w:bookmarkEnd w:id="31"/>
      <w:bookmarkEnd w:id="32"/>
      <w:bookmarkEnd w:id="33"/>
      <w:bookmarkEnd w:id="34"/>
      <w:bookmarkEnd w:id="35"/>
      <w:bookmarkEnd w:id="36"/>
      <w:bookmarkEnd w:id="37"/>
      <w:bookmarkEnd w:id="38"/>
      <w:r w:rsidR="008608EF" w:rsidRPr="0032273B">
        <w:rPr>
          <w:noProof w:val="0"/>
        </w:rPr>
        <w:t>, and Content Modules</w:t>
      </w:r>
      <w:bookmarkStart w:id="41" w:name="_Toc473170359"/>
      <w:bookmarkStart w:id="42" w:name="_Toc504625756"/>
      <w:bookmarkStart w:id="43" w:name="_Toc530206509"/>
      <w:bookmarkStart w:id="44" w:name="_Toc1388429"/>
      <w:bookmarkStart w:id="45" w:name="_Toc1388583"/>
      <w:bookmarkStart w:id="46" w:name="_Toc1456610"/>
      <w:bookmarkStart w:id="47" w:name="_Toc37034635"/>
      <w:bookmarkStart w:id="48" w:name="_Toc38846113"/>
      <w:bookmarkEnd w:id="40"/>
    </w:p>
    <w:p w14:paraId="03F84099" w14:textId="180F5B32" w:rsidR="003B70A2" w:rsidRPr="0032273B" w:rsidRDefault="00323461" w:rsidP="00323461">
      <w:pPr>
        <w:pStyle w:val="BodyText"/>
      </w:pPr>
      <w:r w:rsidRPr="0032273B">
        <w:t>This section define</w:t>
      </w:r>
      <w:r w:rsidR="00D422BB" w:rsidRPr="0032273B">
        <w:t>s the actors, transactions, and/</w:t>
      </w:r>
      <w:r w:rsidRPr="0032273B">
        <w:t xml:space="preserve">or content modules </w:t>
      </w:r>
      <w:r w:rsidR="006D4881" w:rsidRPr="0032273B">
        <w:t xml:space="preserve">in this </w:t>
      </w:r>
      <w:r w:rsidRPr="0032273B">
        <w:t>profile</w:t>
      </w:r>
      <w:r w:rsidR="00887E40" w:rsidRPr="0032273B">
        <w:t xml:space="preserve">. </w:t>
      </w:r>
      <w:r w:rsidR="006C371A" w:rsidRPr="0032273B">
        <w:t>General definitions of actors</w:t>
      </w:r>
      <w:r w:rsidR="00BA1A91" w:rsidRPr="0032273B">
        <w:t xml:space="preserve"> </w:t>
      </w:r>
      <w:r w:rsidR="006C371A" w:rsidRPr="0032273B">
        <w:t xml:space="preserve">are given in the Technical Frameworks General Introduction </w:t>
      </w:r>
      <w:r w:rsidR="006514EA" w:rsidRPr="0032273B">
        <w:t>Appendix</w:t>
      </w:r>
      <w:r w:rsidR="00BA1A91" w:rsidRPr="0032273B">
        <w:t xml:space="preserve"> A </w:t>
      </w:r>
      <w:r w:rsidR="001134EB" w:rsidRPr="0032273B">
        <w:t xml:space="preserve">at </w:t>
      </w:r>
      <w:hyperlink r:id="rId22" w:history="1">
        <w:r w:rsidR="004A243D" w:rsidRPr="0032273B">
          <w:rPr>
            <w:rStyle w:val="Hyperlink"/>
          </w:rPr>
          <w:t>http://ihe.net/Technical_Frameworks</w:t>
        </w:r>
      </w:hyperlink>
      <w:r w:rsidR="005672A9" w:rsidRPr="0032273B">
        <w:t>.</w:t>
      </w:r>
    </w:p>
    <w:p w14:paraId="65D2CF5F" w14:textId="31B6E862" w:rsidR="003921A0" w:rsidRPr="0032273B" w:rsidRDefault="00CF283F" w:rsidP="00D4719F">
      <w:pPr>
        <w:pStyle w:val="BodyText"/>
      </w:pPr>
      <w:r w:rsidRPr="0032273B">
        <w:t>Figure X.1-1 shows the a</w:t>
      </w:r>
      <w:r w:rsidR="00E15BB0" w:rsidRPr="0032273B">
        <w:t>ctors directly involved in the DCTM</w:t>
      </w:r>
      <w:r w:rsidRPr="0032273B">
        <w:t xml:space="preserve"> Profile and the relevant transactions between them</w:t>
      </w:r>
      <w:r w:rsidR="00F0665F" w:rsidRPr="0032273B">
        <w:t xml:space="preserve">. </w:t>
      </w:r>
      <w:r w:rsidR="001F7A35" w:rsidRPr="0032273B">
        <w:t>If needed for context, o</w:t>
      </w:r>
      <w:r w:rsidRPr="0032273B">
        <w:t>ther actors that may be indirectly involved due to their participation i</w:t>
      </w:r>
      <w:r w:rsidR="00D91815" w:rsidRPr="0032273B">
        <w:t>n other related profiles</w:t>
      </w:r>
      <w:r w:rsidR="001F7A35" w:rsidRPr="0032273B">
        <w:t xml:space="preserve"> are </w:t>
      </w:r>
      <w:r w:rsidR="00E61A6A" w:rsidRPr="0032273B">
        <w:t>shown in dotted lines</w:t>
      </w:r>
      <w:r w:rsidR="00F0665F" w:rsidRPr="0032273B">
        <w:t xml:space="preserve">. </w:t>
      </w:r>
      <w:r w:rsidR="00E61A6A" w:rsidRPr="0032273B">
        <w:t xml:space="preserve">Actors </w:t>
      </w:r>
      <w:r w:rsidR="007F7200" w:rsidRPr="0032273B">
        <w:t xml:space="preserve">that </w:t>
      </w:r>
      <w:r w:rsidR="00E61A6A" w:rsidRPr="0032273B">
        <w:t>have a mandatory grouping are shown in conjoined boxes.</w:t>
      </w:r>
    </w:p>
    <w:p w14:paraId="636A6CA4" w14:textId="77777777" w:rsidR="00C40D59" w:rsidRPr="00E33FA9" w:rsidRDefault="00C40D59" w:rsidP="008A3D76">
      <w:pPr>
        <w:pStyle w:val="BodyText"/>
      </w:pPr>
    </w:p>
    <w:p w14:paraId="5B5216AB" w14:textId="3FB6771D" w:rsidR="00771989" w:rsidRPr="0032273B" w:rsidRDefault="00771989" w:rsidP="007F4D09">
      <w:pPr>
        <w:pStyle w:val="BodyText"/>
        <w:jc w:val="center"/>
      </w:pPr>
      <w:r w:rsidRPr="0032273B">
        <w:rPr>
          <w:noProof/>
        </w:rPr>
        <w:lastRenderedPageBreak/>
        <mc:AlternateContent>
          <mc:Choice Requires="wpc">
            <w:drawing>
              <wp:inline distT="0" distB="0" distL="0" distR="0" wp14:anchorId="416E4286" wp14:editId="7F8180B1">
                <wp:extent cx="3971925" cy="4111454"/>
                <wp:effectExtent l="0" t="0" r="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Line 316"/>
                        <wps:cNvCnPr>
                          <a:cxnSpLocks noChangeShapeType="1"/>
                        </wps:cNvCnPr>
                        <wps:spPr bwMode="auto">
                          <a:xfrm>
                            <a:off x="2127546" y="67513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Text Box 320"/>
                        <wps:cNvSpPr txBox="1">
                          <a:spLocks noChangeArrowheads="1"/>
                        </wps:cNvSpPr>
                        <wps:spPr bwMode="auto">
                          <a:xfrm>
                            <a:off x="818176" y="3551045"/>
                            <a:ext cx="2586355" cy="406400"/>
                          </a:xfrm>
                          <a:prstGeom prst="rect">
                            <a:avLst/>
                          </a:prstGeom>
                          <a:solidFill>
                            <a:srgbClr val="FFFFFF"/>
                          </a:solidFill>
                          <a:ln w="25400">
                            <a:solidFill>
                              <a:srgbClr val="000000"/>
                            </a:solidFill>
                            <a:miter lim="800000"/>
                            <a:headEnd/>
                            <a:tailEnd/>
                          </a:ln>
                        </wps:spPr>
                        <wps:txbx>
                          <w:txbxContent>
                            <w:p w14:paraId="2FCF17D1" w14:textId="4F8A4B5B" w:rsidR="0032273B" w:rsidRDefault="0032273B" w:rsidP="00771989">
                              <w:pPr>
                                <w:pStyle w:val="NormalWeb"/>
                                <w:spacing w:after="120"/>
                                <w:jc w:val="center"/>
                              </w:pPr>
                              <w:r>
                                <w:t>Care Team Service</w:t>
                              </w:r>
                            </w:p>
                          </w:txbxContent>
                        </wps:txbx>
                        <wps:bodyPr rot="0" vert="horz" wrap="square" lIns="91440" tIns="45720" rIns="91440" bIns="45720" anchor="t" anchorCtr="0" upright="1">
                          <a:noAutofit/>
                        </wps:bodyPr>
                      </wps:wsp>
                      <wps:wsp>
                        <wps:cNvPr id="260" name="Text Box 322"/>
                        <wps:cNvSpPr txBox="1">
                          <a:spLocks noChangeArrowheads="1"/>
                        </wps:cNvSpPr>
                        <wps:spPr bwMode="auto">
                          <a:xfrm>
                            <a:off x="1208701" y="121705"/>
                            <a:ext cx="1819910" cy="548640"/>
                          </a:xfrm>
                          <a:prstGeom prst="rect">
                            <a:avLst/>
                          </a:prstGeom>
                          <a:solidFill>
                            <a:srgbClr val="FFFFFF"/>
                          </a:solidFill>
                          <a:ln w="25400">
                            <a:solidFill>
                              <a:srgbClr val="000000"/>
                            </a:solidFill>
                            <a:miter lim="800000"/>
                            <a:headEnd/>
                            <a:tailEnd/>
                          </a:ln>
                        </wps:spPr>
                        <wps:txbx>
                          <w:txbxContent>
                            <w:p w14:paraId="38A66CE9" w14:textId="7BC0C39B" w:rsidR="0032273B" w:rsidRDefault="0032273B" w:rsidP="00771989">
                              <w:pPr>
                                <w:pStyle w:val="NormalWeb"/>
                                <w:spacing w:after="120"/>
                                <w:jc w:val="center"/>
                              </w:pPr>
                              <w:r>
                                <w:t>Care Team Contributor</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513376" y="1523785"/>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CDB2AC" w14:textId="2BC01E2C" w:rsidR="0032273B" w:rsidRDefault="0032273B" w:rsidP="00771989">
                              <w:pPr>
                                <w:pStyle w:val="NormalWeb"/>
                              </w:pPr>
                              <w:r>
                                <w:rPr>
                                  <w:rFonts w:hAnsi="Symbol"/>
                                  <w:sz w:val="22"/>
                                  <w:szCs w:val="22"/>
                                </w:rPr>
                                <w:sym w:font="Symbol" w:char="F0AF"/>
                              </w:r>
                              <w:r>
                                <w:rPr>
                                  <w:sz w:val="22"/>
                                  <w:szCs w:val="22"/>
                                </w:rPr>
                                <w:t xml:space="preserve"> Search for Care Team [PCC-46]</w:t>
                              </w:r>
                            </w:p>
                            <w:p w14:paraId="4E4C5A82" w14:textId="4BC1BF98" w:rsidR="0032273B" w:rsidRDefault="0032273B" w:rsidP="00771989">
                              <w:pPr>
                                <w:pStyle w:val="NormalWeb"/>
                              </w:pPr>
                              <w:r>
                                <w:rPr>
                                  <w:rFonts w:hAnsi="Symbol"/>
                                  <w:sz w:val="22"/>
                                  <w:szCs w:val="22"/>
                                </w:rPr>
                                <w:sym w:font="Symbol" w:char="F0AF"/>
                              </w:r>
                              <w:r>
                                <w:rPr>
                                  <w:sz w:val="22"/>
                                  <w:szCs w:val="22"/>
                                </w:rPr>
                                <w:t xml:space="preserve"> Retrieve Care Team [PCC-47]</w:t>
                              </w:r>
                            </w:p>
                            <w:p w14:paraId="62391EE4" w14:textId="62DFFD2A" w:rsidR="0032273B" w:rsidRDefault="0032273B"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32273B" w:rsidRDefault="0032273B" w:rsidP="00771989">
                              <w:pPr>
                                <w:pStyle w:val="NormalWeb"/>
                              </w:pPr>
                              <w:r>
                                <w:t> </w:t>
                              </w:r>
                            </w:p>
                            <w:p w14:paraId="069E476A" w14:textId="5D269C97" w:rsidR="0032273B" w:rsidRDefault="0032273B" w:rsidP="00771989">
                              <w:pPr>
                                <w:pStyle w:val="NormalWeb"/>
                              </w:pP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262" name="Rectangle 262"/>
                        <wps:cNvSpPr>
                          <a:spLocks noChangeArrowheads="1"/>
                        </wps:cNvSpPr>
                        <wps:spPr bwMode="auto">
                          <a:xfrm>
                            <a:off x="456226" y="9732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44A1A" w14:textId="0B99C1B7" w:rsidR="0032273B" w:rsidRDefault="0032273B" w:rsidP="003873EE">
                              <w:pPr>
                                <w:pStyle w:val="NormalWeb"/>
                              </w:pPr>
                              <w:r>
                                <w:rPr>
                                  <w:sz w:val="22"/>
                                  <w:szCs w:val="22"/>
                                </w:rPr>
                                <w:t xml:space="preserve">Update Care Team [PCC-45] </w:t>
                              </w:r>
                              <w:r>
                                <w:rPr>
                                  <w:rFonts w:hAnsi="Symbol"/>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w14:anchorId="416E4286" id="Canvas 105" o:spid="_x0000_s1026" editas="canvas" style="width:312.75pt;height:323.75pt;mso-position-horizontal-relative:char;mso-position-vertical-relative:line" coordsize="39719,4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719;height:41109;visibility:visible;mso-wrap-style:square">
                  <v:fill o:detectmouseclick="t"/>
                  <v:path o:connecttype="none"/>
                </v:shape>
                <v:line id="Line 316" o:spid="_x0000_s1028" style="position:absolute;visibility:visible;mso-wrap-style:square" from="21275,6751" to="21281,3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8CwgAAANwAAAAPAAAAZHJzL2Rvd25yZXYueG1sRE/LasJA&#10;FN0L/YfhFrrTSZVK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CnQa8CwgAAANwAAAAPAAAA&#10;AAAAAAAAAAAAAAcCAABkcnMvZG93bnJldi54bWxQSwUGAAAAAAMAAwC3AAAA9gIAAAAA&#10;" strokeweight="1.5pt"/>
                <v:shapetype id="_x0000_t202" coordsize="21600,21600" o:spt="202" path="m,l,21600r21600,l21600,xe">
                  <v:stroke joinstyle="miter"/>
                  <v:path gradientshapeok="t" o:connecttype="rect"/>
                </v:shapetype>
                <v:shape id="Text Box 320" o:spid="_x0000_s1029" type="#_x0000_t202" style="position:absolute;left:8181;top:35510;width:2586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2FCF17D1" w14:textId="4F8A4B5B" w:rsidR="0032273B" w:rsidRDefault="0032273B" w:rsidP="00771989">
                        <w:pPr>
                          <w:pStyle w:val="NormalWeb"/>
                          <w:spacing w:after="120"/>
                          <w:jc w:val="center"/>
                        </w:pPr>
                        <w:r>
                          <w:t>Care Team Service</w:t>
                        </w:r>
                      </w:p>
                    </w:txbxContent>
                  </v:textbox>
                </v:shape>
                <v:shape id="Text Box 322" o:spid="_x0000_s1030" type="#_x0000_t202" style="position:absolute;left:12087;top:1217;width:1819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" strokeweight="2pt">
                  <v:textbox>
                    <w:txbxContent>
                      <w:p w14:paraId="38A66CE9" w14:textId="7BC0C39B" w:rsidR="0032273B" w:rsidRDefault="0032273B" w:rsidP="00771989">
                        <w:pPr>
                          <w:pStyle w:val="NormalWeb"/>
                          <w:spacing w:after="120"/>
                          <w:jc w:val="center"/>
                        </w:pPr>
                        <w:r>
                          <w:t>Care Team Contributor</w:t>
                        </w:r>
                      </w:p>
                    </w:txbxContent>
                  </v:textbox>
                </v:shape>
                <v:rect id="Rectangle 261" o:spid="_x0000_s1031" style="position:absolute;left:5133;top:15237;width:15602;height:2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" filled="f" stroked="f" strokeweight="0">
                  <v:textbox inset="0,0,0,0">
                    <w:txbxContent>
                      <w:p w14:paraId="60CDB2AC" w14:textId="2BC01E2C" w:rsidR="0032273B" w:rsidRDefault="0032273B" w:rsidP="00771989">
                        <w:pPr>
                          <w:pStyle w:val="NormalWeb"/>
                        </w:pPr>
                        <w:r>
                          <w:rPr>
                            <w:rFonts w:hAnsi="Symbol"/>
                            <w:sz w:val="22"/>
                            <w:szCs w:val="22"/>
                          </w:rPr>
                          <w:sym w:font="Symbol" w:char="F0AF"/>
                        </w:r>
                        <w:r>
                          <w:rPr>
                            <w:sz w:val="22"/>
                            <w:szCs w:val="22"/>
                          </w:rPr>
                          <w:t xml:space="preserve"> Search for Care Team [PCC-46]</w:t>
                        </w:r>
                      </w:p>
                      <w:p w14:paraId="4E4C5A82" w14:textId="4BC1BF98" w:rsidR="0032273B" w:rsidRDefault="0032273B" w:rsidP="00771989">
                        <w:pPr>
                          <w:pStyle w:val="NormalWeb"/>
                        </w:pPr>
                        <w:r>
                          <w:rPr>
                            <w:rFonts w:hAnsi="Symbol"/>
                            <w:sz w:val="22"/>
                            <w:szCs w:val="22"/>
                          </w:rPr>
                          <w:sym w:font="Symbol" w:char="F0AF"/>
                        </w:r>
                        <w:r>
                          <w:rPr>
                            <w:sz w:val="22"/>
                            <w:szCs w:val="22"/>
                          </w:rPr>
                          <w:t xml:space="preserve"> Retrieve Care Team [PCC-47]</w:t>
                        </w:r>
                      </w:p>
                      <w:p w14:paraId="62391EE4" w14:textId="62DFFD2A" w:rsidR="0032273B" w:rsidRDefault="0032273B"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32273B" w:rsidRDefault="0032273B" w:rsidP="00771989">
                        <w:pPr>
                          <w:pStyle w:val="NormalWeb"/>
                        </w:pPr>
                        <w:r>
                          <w:t> </w:t>
                        </w:r>
                      </w:p>
                      <w:p w14:paraId="069E476A" w14:textId="5D269C97" w:rsidR="0032273B" w:rsidRDefault="0032273B" w:rsidP="00771989">
                        <w:pPr>
                          <w:pStyle w:val="NormalWeb"/>
                        </w:pPr>
                        <w:r>
                          <w:rPr>
                            <w:rFonts w:hAnsi="Symbol"/>
                            <w:sz w:val="22"/>
                            <w:szCs w:val="22"/>
                          </w:rPr>
                          <w:sym w:font="Symbol" w:char="F0AD"/>
                        </w:r>
                        <w:r>
                          <w:rPr>
                            <w:sz w:val="22"/>
                            <w:szCs w:val="22"/>
                          </w:rPr>
                          <w:t xml:space="preserve"> Provide Care Team [PCC-49]</w:t>
                        </w:r>
                      </w:p>
                    </w:txbxContent>
                  </v:textbox>
                </v:rect>
                <v:rect id="Rectangle 262" o:spid="_x0000_s1032" style="position:absolute;left:4562;top:9732;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" filled="f" stroked="f" strokeweight="0">
                  <v:textbox>
                    <w:txbxContent>
                      <w:p w14:paraId="1E344A1A" w14:textId="0B99C1B7" w:rsidR="0032273B" w:rsidRDefault="0032273B" w:rsidP="003873EE">
                        <w:pPr>
                          <w:pStyle w:val="NormalWeb"/>
                        </w:pPr>
                        <w:r>
                          <w:rPr>
                            <w:sz w:val="22"/>
                            <w:szCs w:val="22"/>
                          </w:rPr>
                          <w:t xml:space="preserve">Update Care Team [PCC-45] </w:t>
                        </w:r>
                        <w:r>
                          <w:rPr>
                            <w:rFonts w:hAnsi="Symbol"/>
                            <w:sz w:val="22"/>
                            <w:szCs w:val="22"/>
                          </w:rPr>
                          <w:sym w:font="Symbol" w:char="F0AF"/>
                        </w:r>
                      </w:p>
                    </w:txbxContent>
                  </v:textbox>
                </v:rect>
                <w10:anchorlock/>
              </v:group>
            </w:pict>
          </mc:Fallback>
        </mc:AlternateContent>
      </w:r>
    </w:p>
    <w:p w14:paraId="040F167D" w14:textId="202A50C0" w:rsidR="00300F74" w:rsidRPr="00E33FA9" w:rsidRDefault="00300F74">
      <w:pPr>
        <w:pStyle w:val="FigureTitle"/>
      </w:pPr>
      <w:r w:rsidRPr="00E33FA9">
        <w:t>Figure X.1-1: DCTM Actor Diagram</w:t>
      </w:r>
    </w:p>
    <w:p w14:paraId="5D91B788" w14:textId="77777777" w:rsidR="00CF283F" w:rsidRPr="00E33FA9" w:rsidRDefault="00CF283F">
      <w:pPr>
        <w:pStyle w:val="TableTitle"/>
      </w:pPr>
      <w:r w:rsidRPr="00E33FA9">
        <w:t>Table X.1-1</w:t>
      </w:r>
      <w:r w:rsidR="001606A7" w:rsidRPr="00E33FA9">
        <w:t>:</w:t>
      </w:r>
      <w:r w:rsidR="00F436A3" w:rsidRPr="00E33FA9">
        <w:t xml:space="preserve"> DCTM</w:t>
      </w:r>
      <w:r w:rsidRPr="00E33FA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2273B" w14:paraId="0A3C5EB3" w14:textId="77777777" w:rsidTr="00BB76BC">
        <w:trPr>
          <w:cantSplit/>
          <w:tblHeader/>
          <w:jc w:val="center"/>
        </w:trPr>
        <w:tc>
          <w:tcPr>
            <w:tcW w:w="1449" w:type="dxa"/>
            <w:shd w:val="pct15" w:color="auto" w:fill="FFFFFF"/>
          </w:tcPr>
          <w:p w14:paraId="3A3AD305" w14:textId="77777777" w:rsidR="00CF283F" w:rsidRPr="0032273B" w:rsidRDefault="00CF283F" w:rsidP="00663624">
            <w:pPr>
              <w:pStyle w:val="TableEntryHeader"/>
            </w:pPr>
            <w:r w:rsidRPr="0032273B">
              <w:t>Actors</w:t>
            </w:r>
          </w:p>
        </w:tc>
        <w:tc>
          <w:tcPr>
            <w:tcW w:w="2520" w:type="dxa"/>
            <w:shd w:val="pct15" w:color="auto" w:fill="FFFFFF"/>
          </w:tcPr>
          <w:p w14:paraId="7DBE2EE5" w14:textId="77777777" w:rsidR="00CF283F" w:rsidRPr="0032273B" w:rsidRDefault="00CF283F" w:rsidP="00663624">
            <w:pPr>
              <w:pStyle w:val="TableEntryHeader"/>
            </w:pPr>
            <w:r w:rsidRPr="0032273B">
              <w:t xml:space="preserve">Transactions </w:t>
            </w:r>
          </w:p>
        </w:tc>
        <w:tc>
          <w:tcPr>
            <w:tcW w:w="1710" w:type="dxa"/>
            <w:shd w:val="pct15" w:color="auto" w:fill="FFFFFF"/>
          </w:tcPr>
          <w:p w14:paraId="0419FD5B" w14:textId="77777777" w:rsidR="00CF283F" w:rsidRPr="0032273B" w:rsidRDefault="00CF283F" w:rsidP="00663624">
            <w:pPr>
              <w:pStyle w:val="TableEntryHeader"/>
            </w:pPr>
            <w:r w:rsidRPr="0032273B">
              <w:t>Optionality</w:t>
            </w:r>
          </w:p>
        </w:tc>
        <w:tc>
          <w:tcPr>
            <w:tcW w:w="2799" w:type="dxa"/>
            <w:shd w:val="pct15" w:color="auto" w:fill="FFFFFF"/>
          </w:tcPr>
          <w:p w14:paraId="741950C4" w14:textId="77777777" w:rsidR="001558DD" w:rsidRPr="0032273B" w:rsidRDefault="001558DD" w:rsidP="00EF1E77">
            <w:pPr>
              <w:pStyle w:val="TableEntryHeader"/>
              <w:rPr>
                <w:rFonts w:ascii="Times New Roman" w:hAnsi="Times New Roman"/>
                <w:b w:val="0"/>
                <w:i/>
              </w:rPr>
            </w:pPr>
            <w:r w:rsidRPr="0032273B">
              <w:t>Reference</w:t>
            </w:r>
          </w:p>
        </w:tc>
      </w:tr>
      <w:tr w:rsidR="00E96538" w:rsidRPr="0032273B" w14:paraId="48BB3026" w14:textId="77777777" w:rsidTr="00BB76BC">
        <w:trPr>
          <w:cantSplit/>
          <w:jc w:val="center"/>
        </w:trPr>
        <w:tc>
          <w:tcPr>
            <w:tcW w:w="1449" w:type="dxa"/>
            <w:vMerge w:val="restart"/>
          </w:tcPr>
          <w:p w14:paraId="4909B74B" w14:textId="77777777" w:rsidR="00E96538" w:rsidRPr="0032273B" w:rsidRDefault="00E96538" w:rsidP="000646BA">
            <w:pPr>
              <w:pStyle w:val="TableEntry"/>
            </w:pPr>
            <w:r w:rsidRPr="0032273B">
              <w:t>Care Team Contributor</w:t>
            </w:r>
          </w:p>
        </w:tc>
        <w:tc>
          <w:tcPr>
            <w:tcW w:w="2520" w:type="dxa"/>
          </w:tcPr>
          <w:p w14:paraId="14C98FEA" w14:textId="77777777" w:rsidR="00E96538" w:rsidRPr="0032273B" w:rsidRDefault="00E96538" w:rsidP="000646BA">
            <w:pPr>
              <w:pStyle w:val="TableEntry"/>
            </w:pPr>
            <w:r w:rsidRPr="0032273B">
              <w:t>Update Care Team</w:t>
            </w:r>
          </w:p>
        </w:tc>
        <w:tc>
          <w:tcPr>
            <w:tcW w:w="1710" w:type="dxa"/>
          </w:tcPr>
          <w:p w14:paraId="13A2CB6B" w14:textId="77777777" w:rsidR="00E96538" w:rsidRPr="0032273B" w:rsidRDefault="00E96538" w:rsidP="000646BA">
            <w:pPr>
              <w:pStyle w:val="TableEntry"/>
            </w:pPr>
            <w:r w:rsidRPr="0032273B">
              <w:t>R</w:t>
            </w:r>
          </w:p>
        </w:tc>
        <w:tc>
          <w:tcPr>
            <w:tcW w:w="2799" w:type="dxa"/>
          </w:tcPr>
          <w:p w14:paraId="67627F51" w14:textId="377395B9" w:rsidR="00E96538" w:rsidRPr="0032273B" w:rsidRDefault="00E96538" w:rsidP="000646BA">
            <w:pPr>
              <w:pStyle w:val="TableEntry"/>
            </w:pPr>
            <w:r w:rsidRPr="0032273B">
              <w:t>PCC TF-2: 3.</w:t>
            </w:r>
            <w:r w:rsidR="00B61227" w:rsidRPr="0032273B">
              <w:t>45</w:t>
            </w:r>
          </w:p>
        </w:tc>
      </w:tr>
      <w:tr w:rsidR="00E96538" w:rsidRPr="0032273B" w14:paraId="45322C33" w14:textId="77777777" w:rsidTr="00BB76BC">
        <w:trPr>
          <w:cantSplit/>
          <w:jc w:val="center"/>
        </w:trPr>
        <w:tc>
          <w:tcPr>
            <w:tcW w:w="1449" w:type="dxa"/>
            <w:vMerge/>
          </w:tcPr>
          <w:p w14:paraId="503306F5" w14:textId="77777777" w:rsidR="00E96538" w:rsidRPr="0032273B" w:rsidRDefault="00E96538" w:rsidP="000646BA">
            <w:pPr>
              <w:pStyle w:val="TableEntry"/>
            </w:pPr>
          </w:p>
        </w:tc>
        <w:tc>
          <w:tcPr>
            <w:tcW w:w="2520" w:type="dxa"/>
          </w:tcPr>
          <w:p w14:paraId="509EC716" w14:textId="77777777" w:rsidR="00E96538" w:rsidRPr="0032273B" w:rsidRDefault="00E96538" w:rsidP="000646BA">
            <w:pPr>
              <w:pStyle w:val="TableEntry"/>
            </w:pPr>
            <w:r w:rsidRPr="0032273B">
              <w:t>Search for Care Team</w:t>
            </w:r>
          </w:p>
        </w:tc>
        <w:tc>
          <w:tcPr>
            <w:tcW w:w="1710" w:type="dxa"/>
          </w:tcPr>
          <w:p w14:paraId="764867E9" w14:textId="77777777" w:rsidR="00E96538" w:rsidRPr="0032273B" w:rsidRDefault="00E96538" w:rsidP="000646BA">
            <w:pPr>
              <w:pStyle w:val="TableEntry"/>
            </w:pPr>
            <w:r w:rsidRPr="0032273B">
              <w:t>R</w:t>
            </w:r>
          </w:p>
        </w:tc>
        <w:tc>
          <w:tcPr>
            <w:tcW w:w="2799" w:type="dxa"/>
          </w:tcPr>
          <w:p w14:paraId="52C75C71" w14:textId="68439BFE" w:rsidR="00E96538" w:rsidRPr="0032273B" w:rsidRDefault="00E96538" w:rsidP="000646BA">
            <w:pPr>
              <w:pStyle w:val="TableEntry"/>
            </w:pPr>
            <w:r w:rsidRPr="0032273B">
              <w:t>PCC TF-2: 3.</w:t>
            </w:r>
            <w:r w:rsidR="00B61227" w:rsidRPr="0032273B">
              <w:t>46</w:t>
            </w:r>
          </w:p>
        </w:tc>
      </w:tr>
      <w:tr w:rsidR="00E96538" w:rsidRPr="0032273B" w14:paraId="54500AEF" w14:textId="77777777" w:rsidTr="00BB76BC">
        <w:trPr>
          <w:cantSplit/>
          <w:jc w:val="center"/>
        </w:trPr>
        <w:tc>
          <w:tcPr>
            <w:tcW w:w="1449" w:type="dxa"/>
            <w:vMerge/>
          </w:tcPr>
          <w:p w14:paraId="30D66F81" w14:textId="77777777" w:rsidR="00E96538" w:rsidRPr="0032273B" w:rsidRDefault="00E96538" w:rsidP="000646BA">
            <w:pPr>
              <w:pStyle w:val="TableEntry"/>
            </w:pPr>
          </w:p>
        </w:tc>
        <w:tc>
          <w:tcPr>
            <w:tcW w:w="2520" w:type="dxa"/>
          </w:tcPr>
          <w:p w14:paraId="2D806C93" w14:textId="77777777" w:rsidR="00E96538" w:rsidRPr="0032273B" w:rsidRDefault="00E96538" w:rsidP="000646BA">
            <w:pPr>
              <w:pStyle w:val="TableEntry"/>
            </w:pPr>
            <w:r w:rsidRPr="0032273B">
              <w:t>Retrieve Care Team</w:t>
            </w:r>
          </w:p>
        </w:tc>
        <w:tc>
          <w:tcPr>
            <w:tcW w:w="1710" w:type="dxa"/>
          </w:tcPr>
          <w:p w14:paraId="32D20C89" w14:textId="77777777" w:rsidR="00E96538" w:rsidRPr="0032273B" w:rsidRDefault="00E96538" w:rsidP="000646BA">
            <w:pPr>
              <w:pStyle w:val="TableEntry"/>
            </w:pPr>
            <w:r w:rsidRPr="0032273B">
              <w:t>R</w:t>
            </w:r>
          </w:p>
        </w:tc>
        <w:tc>
          <w:tcPr>
            <w:tcW w:w="2799" w:type="dxa"/>
          </w:tcPr>
          <w:p w14:paraId="3F37A209" w14:textId="04C44B8C" w:rsidR="00E96538" w:rsidRPr="0032273B" w:rsidRDefault="00E96538" w:rsidP="000646BA">
            <w:pPr>
              <w:pStyle w:val="TableEntry"/>
            </w:pPr>
            <w:r w:rsidRPr="0032273B">
              <w:t>PCC TF-2: 3.</w:t>
            </w:r>
            <w:r w:rsidR="00B61227" w:rsidRPr="0032273B">
              <w:t>47</w:t>
            </w:r>
          </w:p>
        </w:tc>
      </w:tr>
      <w:tr w:rsidR="00E96538" w:rsidRPr="0032273B" w14:paraId="068DF384" w14:textId="77777777" w:rsidTr="00BB76BC">
        <w:trPr>
          <w:cantSplit/>
          <w:jc w:val="center"/>
        </w:trPr>
        <w:tc>
          <w:tcPr>
            <w:tcW w:w="1449" w:type="dxa"/>
            <w:vMerge/>
          </w:tcPr>
          <w:p w14:paraId="1DC06099" w14:textId="77777777" w:rsidR="00E96538" w:rsidRPr="0032273B" w:rsidRDefault="00E96538" w:rsidP="000646BA">
            <w:pPr>
              <w:pStyle w:val="TableEntry"/>
            </w:pPr>
          </w:p>
        </w:tc>
        <w:tc>
          <w:tcPr>
            <w:tcW w:w="2520" w:type="dxa"/>
          </w:tcPr>
          <w:p w14:paraId="78468507" w14:textId="77777777" w:rsidR="00E96538" w:rsidRPr="0032273B" w:rsidRDefault="00E96538" w:rsidP="000646BA">
            <w:pPr>
              <w:pStyle w:val="TableEntry"/>
            </w:pPr>
            <w:r w:rsidRPr="0032273B">
              <w:t>Subscribe to Care Team Updates</w:t>
            </w:r>
          </w:p>
        </w:tc>
        <w:tc>
          <w:tcPr>
            <w:tcW w:w="1710" w:type="dxa"/>
          </w:tcPr>
          <w:p w14:paraId="446A4744" w14:textId="4981EF2B" w:rsidR="00E96538" w:rsidRPr="0032273B" w:rsidRDefault="00B10601" w:rsidP="00F10E8B">
            <w:pPr>
              <w:pStyle w:val="TableEntry"/>
            </w:pPr>
            <w:r w:rsidRPr="0032273B">
              <w:t>O</w:t>
            </w:r>
            <w:r w:rsidR="00ED77D9" w:rsidRPr="0032273B">
              <w:t xml:space="preserve"> </w:t>
            </w:r>
            <w:r w:rsidR="00F10E8B" w:rsidRPr="0032273B">
              <w:rPr>
                <w:vertAlign w:val="superscript"/>
              </w:rPr>
              <w:t>Note</w:t>
            </w:r>
            <w:r w:rsidRPr="0032273B">
              <w:rPr>
                <w:vertAlign w:val="superscript"/>
              </w:rPr>
              <w:t xml:space="preserve"> 1</w:t>
            </w:r>
          </w:p>
        </w:tc>
        <w:tc>
          <w:tcPr>
            <w:tcW w:w="2799" w:type="dxa"/>
          </w:tcPr>
          <w:p w14:paraId="3C3CE0EF" w14:textId="7992FF64" w:rsidR="00E96538" w:rsidRPr="0032273B" w:rsidRDefault="00E96538" w:rsidP="000646BA">
            <w:pPr>
              <w:pStyle w:val="TableEntry"/>
            </w:pPr>
            <w:r w:rsidRPr="0032273B">
              <w:t>PCC TF-2: 3.</w:t>
            </w:r>
            <w:r w:rsidR="00B61227" w:rsidRPr="0032273B">
              <w:t>48</w:t>
            </w:r>
          </w:p>
        </w:tc>
      </w:tr>
      <w:tr w:rsidR="00E96538" w:rsidRPr="0032273B" w14:paraId="44CDEA4C" w14:textId="77777777" w:rsidTr="00BB76BC">
        <w:trPr>
          <w:cantSplit/>
          <w:jc w:val="center"/>
        </w:trPr>
        <w:tc>
          <w:tcPr>
            <w:tcW w:w="1449" w:type="dxa"/>
            <w:vMerge/>
          </w:tcPr>
          <w:p w14:paraId="0EC3B565" w14:textId="77777777" w:rsidR="00E96538" w:rsidRPr="0032273B" w:rsidRDefault="00E96538" w:rsidP="000646BA">
            <w:pPr>
              <w:pStyle w:val="TableEntry"/>
            </w:pPr>
          </w:p>
        </w:tc>
        <w:tc>
          <w:tcPr>
            <w:tcW w:w="2520" w:type="dxa"/>
          </w:tcPr>
          <w:p w14:paraId="05129E24" w14:textId="77777777" w:rsidR="00E96538" w:rsidRPr="0032273B" w:rsidRDefault="00E96538" w:rsidP="000646BA">
            <w:pPr>
              <w:pStyle w:val="TableEntry"/>
            </w:pPr>
            <w:r w:rsidRPr="0032273B">
              <w:t>Provide Care Team</w:t>
            </w:r>
          </w:p>
        </w:tc>
        <w:tc>
          <w:tcPr>
            <w:tcW w:w="1710" w:type="dxa"/>
          </w:tcPr>
          <w:p w14:paraId="36497244" w14:textId="77777777" w:rsidR="00E96538" w:rsidRPr="0032273B" w:rsidRDefault="00B10601" w:rsidP="000646BA">
            <w:pPr>
              <w:pStyle w:val="TableEntry"/>
            </w:pPr>
            <w:r w:rsidRPr="0032273B">
              <w:t>C</w:t>
            </w:r>
          </w:p>
        </w:tc>
        <w:tc>
          <w:tcPr>
            <w:tcW w:w="2799" w:type="dxa"/>
          </w:tcPr>
          <w:p w14:paraId="3AB17478" w14:textId="175C8EC0" w:rsidR="00E96538" w:rsidRPr="0032273B" w:rsidRDefault="00E96538" w:rsidP="000646BA">
            <w:pPr>
              <w:pStyle w:val="TableEntry"/>
            </w:pPr>
            <w:r w:rsidRPr="0032273B">
              <w:t>PCC TF-2: 3.</w:t>
            </w:r>
            <w:r w:rsidR="00B61227" w:rsidRPr="0032273B">
              <w:t>49</w:t>
            </w:r>
          </w:p>
        </w:tc>
      </w:tr>
      <w:tr w:rsidR="00E96538" w:rsidRPr="0032273B" w14:paraId="6AFA99AA" w14:textId="77777777" w:rsidTr="00BB76BC">
        <w:trPr>
          <w:cantSplit/>
          <w:jc w:val="center"/>
        </w:trPr>
        <w:tc>
          <w:tcPr>
            <w:tcW w:w="1449" w:type="dxa"/>
            <w:vMerge w:val="restart"/>
          </w:tcPr>
          <w:p w14:paraId="2AA2431F" w14:textId="77777777" w:rsidR="00E96538" w:rsidRPr="0032273B" w:rsidRDefault="00E96538" w:rsidP="000646BA">
            <w:pPr>
              <w:pStyle w:val="TableEntry"/>
            </w:pPr>
            <w:r w:rsidRPr="0032273B">
              <w:t>Care Team Service</w:t>
            </w:r>
          </w:p>
        </w:tc>
        <w:tc>
          <w:tcPr>
            <w:tcW w:w="2520" w:type="dxa"/>
          </w:tcPr>
          <w:p w14:paraId="2DF5CA1D" w14:textId="77777777" w:rsidR="00E96538" w:rsidRPr="0032273B" w:rsidRDefault="00E96538" w:rsidP="000646BA">
            <w:pPr>
              <w:pStyle w:val="TableEntry"/>
            </w:pPr>
            <w:r w:rsidRPr="0032273B">
              <w:t>Search for Care Team</w:t>
            </w:r>
          </w:p>
        </w:tc>
        <w:tc>
          <w:tcPr>
            <w:tcW w:w="1710" w:type="dxa"/>
          </w:tcPr>
          <w:p w14:paraId="495789CF" w14:textId="77777777" w:rsidR="00E96538" w:rsidRPr="0032273B" w:rsidRDefault="00E96538" w:rsidP="000646BA">
            <w:pPr>
              <w:pStyle w:val="TableEntry"/>
            </w:pPr>
            <w:r w:rsidRPr="0032273B">
              <w:t>R</w:t>
            </w:r>
          </w:p>
        </w:tc>
        <w:tc>
          <w:tcPr>
            <w:tcW w:w="2799" w:type="dxa"/>
          </w:tcPr>
          <w:p w14:paraId="3E4EAAC8" w14:textId="54DD131F" w:rsidR="00E96538" w:rsidRPr="0032273B" w:rsidRDefault="00E96538" w:rsidP="000646BA">
            <w:pPr>
              <w:pStyle w:val="TableEntry"/>
            </w:pPr>
            <w:r w:rsidRPr="0032273B">
              <w:t>PCC TF-2: 3.</w:t>
            </w:r>
            <w:r w:rsidR="00B61227" w:rsidRPr="0032273B">
              <w:t>46</w:t>
            </w:r>
          </w:p>
        </w:tc>
      </w:tr>
      <w:tr w:rsidR="00E96538" w:rsidRPr="0032273B" w14:paraId="20930B67" w14:textId="77777777" w:rsidTr="00BB76BC">
        <w:trPr>
          <w:cantSplit/>
          <w:jc w:val="center"/>
        </w:trPr>
        <w:tc>
          <w:tcPr>
            <w:tcW w:w="1449" w:type="dxa"/>
            <w:vMerge/>
          </w:tcPr>
          <w:p w14:paraId="2AE5F4E3" w14:textId="77777777" w:rsidR="00E96538" w:rsidRPr="0032273B" w:rsidRDefault="00E96538" w:rsidP="000646BA">
            <w:pPr>
              <w:pStyle w:val="TableEntry"/>
            </w:pPr>
          </w:p>
        </w:tc>
        <w:tc>
          <w:tcPr>
            <w:tcW w:w="2520" w:type="dxa"/>
          </w:tcPr>
          <w:p w14:paraId="52F0721E" w14:textId="77777777" w:rsidR="00E96538" w:rsidRPr="0032273B" w:rsidRDefault="00E96538" w:rsidP="000646BA">
            <w:pPr>
              <w:pStyle w:val="TableEntry"/>
            </w:pPr>
            <w:r w:rsidRPr="0032273B">
              <w:t>Retrieve Care Team</w:t>
            </w:r>
          </w:p>
        </w:tc>
        <w:tc>
          <w:tcPr>
            <w:tcW w:w="1710" w:type="dxa"/>
          </w:tcPr>
          <w:p w14:paraId="6D56D7F1" w14:textId="77777777" w:rsidR="00E96538" w:rsidRPr="0032273B" w:rsidRDefault="00E96538" w:rsidP="000646BA">
            <w:pPr>
              <w:pStyle w:val="TableEntry"/>
            </w:pPr>
            <w:r w:rsidRPr="0032273B">
              <w:t>R</w:t>
            </w:r>
          </w:p>
        </w:tc>
        <w:tc>
          <w:tcPr>
            <w:tcW w:w="2799" w:type="dxa"/>
          </w:tcPr>
          <w:p w14:paraId="37A719BC" w14:textId="40336F04" w:rsidR="00E96538" w:rsidRPr="0032273B" w:rsidRDefault="00E96538" w:rsidP="000646BA">
            <w:pPr>
              <w:pStyle w:val="TableEntry"/>
            </w:pPr>
            <w:r w:rsidRPr="0032273B">
              <w:t>PCC TF-2: 3.</w:t>
            </w:r>
            <w:r w:rsidR="00B61227" w:rsidRPr="0032273B">
              <w:t>47</w:t>
            </w:r>
          </w:p>
        </w:tc>
      </w:tr>
      <w:tr w:rsidR="00E96538" w:rsidRPr="0032273B" w14:paraId="7E66A5CB" w14:textId="77777777" w:rsidTr="00BB76BC">
        <w:trPr>
          <w:cantSplit/>
          <w:jc w:val="center"/>
        </w:trPr>
        <w:tc>
          <w:tcPr>
            <w:tcW w:w="1449" w:type="dxa"/>
            <w:vMerge/>
          </w:tcPr>
          <w:p w14:paraId="44293A8C" w14:textId="77777777" w:rsidR="00E96538" w:rsidRPr="0032273B" w:rsidRDefault="00E96538" w:rsidP="000646BA">
            <w:pPr>
              <w:pStyle w:val="TableEntry"/>
            </w:pPr>
          </w:p>
        </w:tc>
        <w:tc>
          <w:tcPr>
            <w:tcW w:w="2520" w:type="dxa"/>
          </w:tcPr>
          <w:p w14:paraId="7CB7D550" w14:textId="77777777" w:rsidR="00E96538" w:rsidRPr="0032273B" w:rsidRDefault="00E96538" w:rsidP="000646BA">
            <w:pPr>
              <w:pStyle w:val="TableEntry"/>
            </w:pPr>
            <w:r w:rsidRPr="0032273B">
              <w:t>Update Care Team</w:t>
            </w:r>
          </w:p>
        </w:tc>
        <w:tc>
          <w:tcPr>
            <w:tcW w:w="1710" w:type="dxa"/>
          </w:tcPr>
          <w:p w14:paraId="337F50B4" w14:textId="77777777" w:rsidR="00E96538" w:rsidRPr="0032273B" w:rsidRDefault="00E96538" w:rsidP="000646BA">
            <w:pPr>
              <w:pStyle w:val="TableEntry"/>
            </w:pPr>
            <w:r w:rsidRPr="0032273B">
              <w:t>R</w:t>
            </w:r>
          </w:p>
        </w:tc>
        <w:tc>
          <w:tcPr>
            <w:tcW w:w="2799" w:type="dxa"/>
          </w:tcPr>
          <w:p w14:paraId="3647DFEF" w14:textId="1036D5BB" w:rsidR="00E96538" w:rsidRPr="0032273B" w:rsidRDefault="00E96538" w:rsidP="000646BA">
            <w:pPr>
              <w:pStyle w:val="TableEntry"/>
            </w:pPr>
            <w:r w:rsidRPr="0032273B">
              <w:t>PCC TF-2: 3.</w:t>
            </w:r>
            <w:r w:rsidR="00B61227" w:rsidRPr="0032273B">
              <w:t>45</w:t>
            </w:r>
          </w:p>
        </w:tc>
      </w:tr>
      <w:tr w:rsidR="00E96538" w:rsidRPr="0032273B" w14:paraId="4EDA726A" w14:textId="77777777" w:rsidTr="00BB76BC">
        <w:trPr>
          <w:cantSplit/>
          <w:jc w:val="center"/>
        </w:trPr>
        <w:tc>
          <w:tcPr>
            <w:tcW w:w="1449" w:type="dxa"/>
            <w:vMerge/>
          </w:tcPr>
          <w:p w14:paraId="42F35202" w14:textId="77777777" w:rsidR="00E96538" w:rsidRPr="0032273B" w:rsidRDefault="00E96538" w:rsidP="000646BA">
            <w:pPr>
              <w:pStyle w:val="TableEntry"/>
            </w:pPr>
          </w:p>
        </w:tc>
        <w:tc>
          <w:tcPr>
            <w:tcW w:w="2520" w:type="dxa"/>
          </w:tcPr>
          <w:p w14:paraId="0B9DFAE9" w14:textId="77777777" w:rsidR="00E96538" w:rsidRPr="0032273B" w:rsidRDefault="00E96538" w:rsidP="000646BA">
            <w:pPr>
              <w:pStyle w:val="TableEntry"/>
            </w:pPr>
            <w:r w:rsidRPr="0032273B">
              <w:t>Subscribe to Care Team Updates</w:t>
            </w:r>
          </w:p>
        </w:tc>
        <w:tc>
          <w:tcPr>
            <w:tcW w:w="1710" w:type="dxa"/>
          </w:tcPr>
          <w:p w14:paraId="46AF6A80" w14:textId="77777777" w:rsidR="00E96538" w:rsidRPr="0032273B" w:rsidRDefault="00E96538" w:rsidP="000646BA">
            <w:pPr>
              <w:pStyle w:val="TableEntry"/>
            </w:pPr>
            <w:r w:rsidRPr="0032273B">
              <w:t>R</w:t>
            </w:r>
          </w:p>
        </w:tc>
        <w:tc>
          <w:tcPr>
            <w:tcW w:w="2799" w:type="dxa"/>
          </w:tcPr>
          <w:p w14:paraId="529590A2" w14:textId="22B22247" w:rsidR="00E96538" w:rsidRPr="0032273B" w:rsidRDefault="00E96538" w:rsidP="000646BA">
            <w:pPr>
              <w:pStyle w:val="TableEntry"/>
            </w:pPr>
            <w:r w:rsidRPr="0032273B">
              <w:t>PCC TF-2: 3.</w:t>
            </w:r>
            <w:r w:rsidR="00B61227" w:rsidRPr="0032273B">
              <w:t>48</w:t>
            </w:r>
          </w:p>
        </w:tc>
      </w:tr>
      <w:tr w:rsidR="00E96538" w:rsidRPr="0032273B" w14:paraId="52D92797" w14:textId="77777777" w:rsidTr="00BB76BC">
        <w:trPr>
          <w:cantSplit/>
          <w:jc w:val="center"/>
        </w:trPr>
        <w:tc>
          <w:tcPr>
            <w:tcW w:w="1449" w:type="dxa"/>
            <w:vMerge/>
          </w:tcPr>
          <w:p w14:paraId="2D642500" w14:textId="77777777" w:rsidR="00E96538" w:rsidRPr="0032273B" w:rsidRDefault="00E96538" w:rsidP="00F913D7">
            <w:pPr>
              <w:pStyle w:val="TableEntry"/>
            </w:pPr>
          </w:p>
        </w:tc>
        <w:tc>
          <w:tcPr>
            <w:tcW w:w="2520" w:type="dxa"/>
          </w:tcPr>
          <w:p w14:paraId="75EC3854" w14:textId="77777777" w:rsidR="00E96538" w:rsidRPr="0032273B" w:rsidRDefault="00E96538" w:rsidP="00F913D7">
            <w:pPr>
              <w:pStyle w:val="TableEntry"/>
            </w:pPr>
            <w:r w:rsidRPr="0032273B">
              <w:t>Provide Care Team</w:t>
            </w:r>
          </w:p>
        </w:tc>
        <w:tc>
          <w:tcPr>
            <w:tcW w:w="1710" w:type="dxa"/>
          </w:tcPr>
          <w:p w14:paraId="0239EBBA" w14:textId="18C110A3" w:rsidR="00E96538" w:rsidRPr="0032273B" w:rsidRDefault="00E96538" w:rsidP="00F913D7">
            <w:pPr>
              <w:pStyle w:val="TableEntry"/>
            </w:pPr>
            <w:r w:rsidRPr="0032273B">
              <w:t>R (as initiator)</w:t>
            </w:r>
          </w:p>
        </w:tc>
        <w:tc>
          <w:tcPr>
            <w:tcW w:w="2799" w:type="dxa"/>
          </w:tcPr>
          <w:p w14:paraId="0314DFC5" w14:textId="26D9D23D" w:rsidR="00E96538" w:rsidRPr="0032273B" w:rsidRDefault="00E96538" w:rsidP="00F913D7">
            <w:pPr>
              <w:pStyle w:val="TableEntry"/>
            </w:pPr>
            <w:r w:rsidRPr="0032273B">
              <w:t>PCC TF-2: 3.</w:t>
            </w:r>
            <w:r w:rsidR="002D2B72" w:rsidRPr="0032273B">
              <w:t>49</w:t>
            </w:r>
          </w:p>
        </w:tc>
      </w:tr>
    </w:tbl>
    <w:bookmarkEnd w:id="41"/>
    <w:bookmarkEnd w:id="42"/>
    <w:bookmarkEnd w:id="43"/>
    <w:bookmarkEnd w:id="44"/>
    <w:bookmarkEnd w:id="45"/>
    <w:bookmarkEnd w:id="46"/>
    <w:bookmarkEnd w:id="47"/>
    <w:bookmarkEnd w:id="48"/>
    <w:p w14:paraId="6FD09DF8" w14:textId="410C33FA" w:rsidR="00B10601" w:rsidRPr="0032273B" w:rsidRDefault="00B10601" w:rsidP="007F4D09">
      <w:pPr>
        <w:pStyle w:val="Note"/>
        <w:rPr>
          <w:szCs w:val="18"/>
        </w:rPr>
      </w:pPr>
      <w:r w:rsidRPr="0032273B">
        <w:rPr>
          <w:szCs w:val="18"/>
        </w:rPr>
        <w:t xml:space="preserve">Note 1: If </w:t>
      </w:r>
      <w:r w:rsidR="00F10E8B" w:rsidRPr="0032273B">
        <w:rPr>
          <w:szCs w:val="18"/>
        </w:rPr>
        <w:t xml:space="preserve">the </w:t>
      </w:r>
      <w:r w:rsidRPr="0032273B">
        <w:rPr>
          <w:szCs w:val="18"/>
        </w:rPr>
        <w:t xml:space="preserve">Subscribe to Care Team Updates </w:t>
      </w:r>
      <w:r w:rsidR="00F10E8B" w:rsidRPr="0032273B">
        <w:rPr>
          <w:szCs w:val="18"/>
        </w:rPr>
        <w:t xml:space="preserve">Option </w:t>
      </w:r>
      <w:r w:rsidRPr="0032273B">
        <w:rPr>
          <w:szCs w:val="18"/>
        </w:rPr>
        <w:t xml:space="preserve">is supported, </w:t>
      </w:r>
      <w:r w:rsidR="00F10E8B" w:rsidRPr="0032273B">
        <w:rPr>
          <w:szCs w:val="18"/>
        </w:rPr>
        <w:t>must also</w:t>
      </w:r>
      <w:r w:rsidRPr="0032273B">
        <w:rPr>
          <w:szCs w:val="18"/>
        </w:rPr>
        <w:t xml:space="preserve"> support Provide Care Team</w:t>
      </w:r>
      <w:r w:rsidR="00F10E8B" w:rsidRPr="0032273B">
        <w:rPr>
          <w:szCs w:val="18"/>
        </w:rPr>
        <w:t xml:space="preserve"> Option</w:t>
      </w:r>
    </w:p>
    <w:p w14:paraId="5F8F845F" w14:textId="7D471D0D" w:rsidR="000D2487" w:rsidRPr="0032273B" w:rsidRDefault="00995E33" w:rsidP="007F4D09">
      <w:pPr>
        <w:pStyle w:val="BodyText"/>
      </w:pPr>
      <w:r w:rsidRPr="0032273B">
        <w:lastRenderedPageBreak/>
        <w:t>Table X.1-1 lists the transactions for each actor directly involved in the DCT</w:t>
      </w:r>
      <w:r w:rsidR="007F7200" w:rsidRPr="0032273B">
        <w:t>M</w:t>
      </w:r>
      <w:r w:rsidRPr="0032273B">
        <w:t xml:space="preserve"> Profile. To claim compliance with this </w:t>
      </w:r>
      <w:r w:rsidR="00466E47" w:rsidRPr="0032273B">
        <w:t>p</w:t>
      </w:r>
      <w:r w:rsidRPr="0032273B">
        <w:t xml:space="preserve">rofile, an actor shall support all required transactions (labeled “R”) and may support the optional transactions (labeled “O”). </w:t>
      </w:r>
    </w:p>
    <w:p w14:paraId="1FD62A33" w14:textId="77777777" w:rsidR="00FF4C4E" w:rsidRPr="0032273B" w:rsidRDefault="00FF4C4E" w:rsidP="00503AE1">
      <w:pPr>
        <w:pStyle w:val="Heading3"/>
        <w:numPr>
          <w:ilvl w:val="0"/>
          <w:numId w:val="0"/>
        </w:numPr>
        <w:rPr>
          <w:bCs/>
          <w:noProof w:val="0"/>
        </w:rPr>
      </w:pPr>
      <w:bookmarkStart w:id="49" w:name="_Toc28680926"/>
      <w:r w:rsidRPr="0032273B">
        <w:rPr>
          <w:bCs/>
          <w:noProof w:val="0"/>
        </w:rPr>
        <w:t>X.1.1</w:t>
      </w:r>
      <w:r w:rsidR="00503AE1" w:rsidRPr="0032273B">
        <w:rPr>
          <w:bCs/>
          <w:noProof w:val="0"/>
        </w:rPr>
        <w:t xml:space="preserve"> Actor Descriptions and </w:t>
      </w:r>
      <w:r w:rsidR="006A4160" w:rsidRPr="0032273B">
        <w:rPr>
          <w:bCs/>
          <w:noProof w:val="0"/>
        </w:rPr>
        <w:t xml:space="preserve">Actor </w:t>
      </w:r>
      <w:r w:rsidR="00ED0083" w:rsidRPr="0032273B">
        <w:rPr>
          <w:bCs/>
          <w:noProof w:val="0"/>
        </w:rPr>
        <w:t xml:space="preserve">Profile </w:t>
      </w:r>
      <w:r w:rsidR="00503AE1" w:rsidRPr="0032273B">
        <w:rPr>
          <w:bCs/>
          <w:noProof w:val="0"/>
        </w:rPr>
        <w:t>Requirements</w:t>
      </w:r>
      <w:bookmarkEnd w:id="49"/>
    </w:p>
    <w:p w14:paraId="6892EB11" w14:textId="12651BD6" w:rsidR="0038429E" w:rsidRPr="0032273B" w:rsidRDefault="002D5B69" w:rsidP="007F4D09">
      <w:pPr>
        <w:pStyle w:val="BodyText"/>
      </w:pPr>
      <w:r w:rsidRPr="0032273B">
        <w:t>Most requirements are documented in Transactions (Volume 2) and Content Modules (Volume 3). This section documents any additional requirements on profile’s actors.</w:t>
      </w:r>
    </w:p>
    <w:p w14:paraId="6750E5AE" w14:textId="77777777" w:rsidR="009D0CDF" w:rsidRPr="0032273B" w:rsidRDefault="009D0CDF" w:rsidP="009D0CDF">
      <w:pPr>
        <w:pStyle w:val="Heading4"/>
        <w:numPr>
          <w:ilvl w:val="0"/>
          <w:numId w:val="0"/>
        </w:numPr>
        <w:rPr>
          <w:noProof w:val="0"/>
        </w:rPr>
      </w:pPr>
      <w:bookmarkStart w:id="50" w:name="_Toc28680927"/>
      <w:r w:rsidRPr="0032273B">
        <w:rPr>
          <w:noProof w:val="0"/>
        </w:rPr>
        <w:t xml:space="preserve">X.1.1.1 </w:t>
      </w:r>
      <w:r w:rsidR="0084239F" w:rsidRPr="0032273B">
        <w:rPr>
          <w:noProof w:val="0"/>
        </w:rPr>
        <w:t>Care Team Contributor</w:t>
      </w:r>
      <w:bookmarkEnd w:id="50"/>
    </w:p>
    <w:p w14:paraId="258843BE" w14:textId="726132E6" w:rsidR="007C7138" w:rsidRPr="0032273B" w:rsidRDefault="007C7138" w:rsidP="007F4D09">
      <w:pPr>
        <w:pStyle w:val="BodyText"/>
      </w:pPr>
      <w:r w:rsidRPr="0032273B">
        <w:t xml:space="preserve">This </w:t>
      </w:r>
      <w:r w:rsidR="003A7B25" w:rsidRPr="0032273B">
        <w:t>a</w:t>
      </w:r>
      <w:r w:rsidRPr="0032273B">
        <w:t xml:space="preserve">ctor reads, creates and updates </w:t>
      </w:r>
      <w:r w:rsidR="00357931" w:rsidRPr="0032273B">
        <w:t>C</w:t>
      </w:r>
      <w:r w:rsidRPr="0032273B">
        <w:t>are</w:t>
      </w:r>
      <w:r w:rsidR="00357931" w:rsidRPr="0032273B">
        <w:t>T</w:t>
      </w:r>
      <w:r w:rsidRPr="0032273B">
        <w:t>eam</w:t>
      </w:r>
      <w:r w:rsidR="00357931" w:rsidRPr="0032273B">
        <w:t xml:space="preserve"> </w:t>
      </w:r>
      <w:r w:rsidR="00246AB7" w:rsidRPr="0032273B">
        <w:t>resources</w:t>
      </w:r>
      <w:r w:rsidRPr="0032273B">
        <w:t xml:space="preserve"> hosted by a Care Team Service</w:t>
      </w:r>
      <w:r w:rsidR="00357931" w:rsidRPr="0032273B">
        <w:t xml:space="preserve"> FHIR server in accordance with changes in the care team</w:t>
      </w:r>
      <w:r w:rsidRPr="0032273B">
        <w:t xml:space="preserve">. </w:t>
      </w:r>
      <w:r w:rsidR="008D4341" w:rsidRPr="0032273B">
        <w:t>Updates include removal of participants</w:t>
      </w:r>
      <w:r w:rsidR="00357931" w:rsidRPr="0032273B">
        <w:t xml:space="preserve"> by removing the respective CareTeam.participant.elements</w:t>
      </w:r>
      <w:r w:rsidR="008D4341" w:rsidRPr="0032273B">
        <w:t xml:space="preserve">. </w:t>
      </w:r>
      <w:r w:rsidR="00357931" w:rsidRPr="0032273B">
        <w:t xml:space="preserve">The </w:t>
      </w:r>
      <w:r w:rsidR="008D4341" w:rsidRPr="0032273B">
        <w:t>Care</w:t>
      </w:r>
      <w:r w:rsidR="00B65AF0" w:rsidRPr="0032273B">
        <w:t>T</w:t>
      </w:r>
      <w:r w:rsidR="008D4341" w:rsidRPr="0032273B">
        <w:t>eam</w:t>
      </w:r>
      <w:r w:rsidR="00357931" w:rsidRPr="0032273B">
        <w:t>.</w:t>
      </w:r>
      <w:r w:rsidR="008D4341" w:rsidRPr="0032273B">
        <w:t>participant</w:t>
      </w:r>
      <w:r w:rsidR="00357931" w:rsidRPr="0032273B">
        <w:t>.</w:t>
      </w:r>
      <w:r w:rsidR="008D4341" w:rsidRPr="0032273B">
        <w:t xml:space="preserve">period </w:t>
      </w:r>
      <w:r w:rsidR="00357931" w:rsidRPr="0032273B">
        <w:t xml:space="preserve">element </w:t>
      </w:r>
      <w:r w:rsidR="008D4341" w:rsidRPr="0032273B">
        <w:t xml:space="preserve">can be used to determine historical plus forward-looking aspects for members of the care team. </w:t>
      </w:r>
    </w:p>
    <w:p w14:paraId="779B8957" w14:textId="16CDB93E" w:rsidR="007C7138" w:rsidRPr="0032273B" w:rsidRDefault="007C7138" w:rsidP="009F5B70">
      <w:pPr>
        <w:pStyle w:val="BodyText"/>
      </w:pPr>
      <w:r w:rsidRPr="0032273B">
        <w:t>In order to ensure data integrity, as is necessary when multiple Care Team Contributor</w:t>
      </w:r>
      <w:r w:rsidR="00357931" w:rsidRPr="0032273B">
        <w:t xml:space="preserve"> </w:t>
      </w:r>
      <w:r w:rsidR="002F6AE8" w:rsidRPr="0032273B">
        <w:t>A</w:t>
      </w:r>
      <w:r w:rsidR="00357931" w:rsidRPr="0032273B">
        <w:t xml:space="preserve">ctors </w:t>
      </w:r>
      <w:r w:rsidRPr="0032273B">
        <w:t xml:space="preserve">are attempting to update to the same </w:t>
      </w:r>
      <w:r w:rsidR="00357931" w:rsidRPr="0032273B">
        <w:t>C</w:t>
      </w:r>
      <w:r w:rsidRPr="0032273B">
        <w:t>are</w:t>
      </w:r>
      <w:r w:rsidR="00357931" w:rsidRPr="0032273B">
        <w:t>T</w:t>
      </w:r>
      <w:r w:rsidRPr="0032273B">
        <w:t>eam</w:t>
      </w:r>
      <w:r w:rsidR="00357931" w:rsidRPr="0032273B">
        <w:t xml:space="preserve"> resource</w:t>
      </w:r>
      <w:r w:rsidRPr="0032273B">
        <w:t xml:space="preserve">, the Care Team Contributor SHALL use the following </w:t>
      </w:r>
      <w:r w:rsidR="00357931" w:rsidRPr="0032273B">
        <w:t>sequence of operations</w:t>
      </w:r>
      <w:r w:rsidRPr="0032273B">
        <w:t xml:space="preserve"> </w:t>
      </w:r>
      <w:r w:rsidR="009A465C" w:rsidRPr="0032273B">
        <w:t xml:space="preserve">(from </w:t>
      </w:r>
      <w:hyperlink r:id="rId23" w:anchor="transactional-integrity" w:history="1">
        <w:r w:rsidR="009A465C" w:rsidRPr="0032273B">
          <w:rPr>
            <w:rStyle w:val="Hyperlink"/>
          </w:rPr>
          <w:t>http://hl7.org/fhir/R4/http.html#transactional-integrity</w:t>
        </w:r>
      </w:hyperlink>
      <w:r w:rsidR="009A465C" w:rsidRPr="0032273B">
        <w:t>).</w:t>
      </w:r>
    </w:p>
    <w:p w14:paraId="24F0CD16" w14:textId="1800A39E" w:rsidR="007C7138" w:rsidRPr="0032273B" w:rsidRDefault="007C7138" w:rsidP="007C7138">
      <w:pPr>
        <w:pStyle w:val="ListBullet2"/>
      </w:pPr>
      <w:r w:rsidRPr="0032273B">
        <w:t>Before updating, the Care Team Contributor SHALL read the latest version of the CareTeam</w:t>
      </w:r>
      <w:r w:rsidR="00B65AF0" w:rsidRPr="0032273B">
        <w:t xml:space="preserve"> resource</w:t>
      </w:r>
      <w:r w:rsidRPr="0032273B">
        <w:t>;</w:t>
      </w:r>
    </w:p>
    <w:p w14:paraId="44F88FD8" w14:textId="6B91A582" w:rsidR="007C7138" w:rsidRPr="0032273B" w:rsidRDefault="007C7138" w:rsidP="007C7138">
      <w:pPr>
        <w:pStyle w:val="ListBullet2"/>
      </w:pPr>
      <w:r w:rsidRPr="0032273B">
        <w:t>The Care Team Contributor SHALL apply the changes (additions, updates, deletions) it wants to the CareTeam</w:t>
      </w:r>
      <w:r w:rsidR="00B65AF0" w:rsidRPr="0032273B">
        <w:t xml:space="preserve"> resource</w:t>
      </w:r>
      <w:r w:rsidRPr="0032273B">
        <w:t>, leaving all other information intact;</w:t>
      </w:r>
    </w:p>
    <w:p w14:paraId="0EB33CEB" w14:textId="4D876682" w:rsidR="007C7138" w:rsidRPr="0032273B" w:rsidRDefault="007C7138" w:rsidP="007C7138">
      <w:pPr>
        <w:pStyle w:val="ListBullet2"/>
      </w:pPr>
      <w:r w:rsidRPr="0032273B">
        <w:t>The Care Team Contributor SHALL write the CareTeam</w:t>
      </w:r>
      <w:r w:rsidR="00B65AF0" w:rsidRPr="0032273B">
        <w:t xml:space="preserve"> resource</w:t>
      </w:r>
      <w:r w:rsidRPr="0032273B">
        <w:t xml:space="preserve"> back as an update interaction, and is able to handle a failure response, commonly due to other Contributor Updates (usually by trying again).</w:t>
      </w:r>
    </w:p>
    <w:p w14:paraId="3D0F1535" w14:textId="348D37E1" w:rsidR="007C7138" w:rsidRPr="0032273B" w:rsidRDefault="007C7138" w:rsidP="007F4D09">
      <w:pPr>
        <w:pStyle w:val="BodyText"/>
      </w:pPr>
      <w:r w:rsidRPr="0032273B">
        <w:t xml:space="preserve">If a Care Team Contributor follows this pattern, then information from </w:t>
      </w:r>
      <w:r w:rsidR="00FC7260" w:rsidRPr="0032273B">
        <w:t xml:space="preserve">Care Team Contributor </w:t>
      </w:r>
      <w:r w:rsidR="002F6AE8" w:rsidRPr="0032273B">
        <w:t>Actor</w:t>
      </w:r>
      <w:r w:rsidR="00FC7260" w:rsidRPr="0032273B">
        <w:t xml:space="preserve">s on </w:t>
      </w:r>
      <w:r w:rsidRPr="0032273B">
        <w:t xml:space="preserve">other systems will be maintained through the update. </w:t>
      </w:r>
    </w:p>
    <w:p w14:paraId="06AD6BCC" w14:textId="77777777" w:rsidR="00A91802" w:rsidRPr="0032273B" w:rsidRDefault="00503AE1" w:rsidP="0038429E">
      <w:pPr>
        <w:pStyle w:val="Heading4"/>
        <w:numPr>
          <w:ilvl w:val="0"/>
          <w:numId w:val="0"/>
        </w:numPr>
        <w:rPr>
          <w:noProof w:val="0"/>
        </w:rPr>
      </w:pPr>
      <w:bookmarkStart w:id="51" w:name="_Toc28680928"/>
      <w:r w:rsidRPr="0032273B">
        <w:rPr>
          <w:noProof w:val="0"/>
        </w:rPr>
        <w:t xml:space="preserve">X.1.1.2 </w:t>
      </w:r>
      <w:r w:rsidR="00A91802" w:rsidRPr="0032273B">
        <w:rPr>
          <w:noProof w:val="0"/>
        </w:rPr>
        <w:t>Care Team Service</w:t>
      </w:r>
      <w:bookmarkEnd w:id="51"/>
    </w:p>
    <w:p w14:paraId="460D26E8" w14:textId="19976CEC" w:rsidR="00A91802" w:rsidRPr="0032273B" w:rsidRDefault="00A91802" w:rsidP="00A91802">
      <w:pPr>
        <w:pStyle w:val="BodyText"/>
      </w:pPr>
      <w:r w:rsidRPr="0032273B">
        <w:t xml:space="preserve">This actor manages Care Team </w:t>
      </w:r>
      <w:r w:rsidR="006C7F78" w:rsidRPr="0032273B">
        <w:t>U</w:t>
      </w:r>
      <w:r w:rsidR="005637F8" w:rsidRPr="0032273B">
        <w:t xml:space="preserve">pdates </w:t>
      </w:r>
      <w:r w:rsidRPr="0032273B">
        <w:t>received from Care Team</w:t>
      </w:r>
      <w:r w:rsidR="00A7210D" w:rsidRPr="0032273B">
        <w:t xml:space="preserve"> Contributors and provide</w:t>
      </w:r>
      <w:r w:rsidR="003A7B25" w:rsidRPr="0032273B">
        <w:t>s</w:t>
      </w:r>
      <w:r w:rsidRPr="0032273B">
        <w:t xml:space="preserve"> </w:t>
      </w:r>
      <w:r w:rsidR="00C40D59" w:rsidRPr="0032273B">
        <w:t xml:space="preserve">notification of updates and access to </w:t>
      </w:r>
      <w:r w:rsidR="00CB7230" w:rsidRPr="0032273B">
        <w:t xml:space="preserve">subscribers of </w:t>
      </w:r>
      <w:r w:rsidRPr="0032273B">
        <w:t>CareTeam</w:t>
      </w:r>
      <w:r w:rsidR="00FC7260" w:rsidRPr="0032273B">
        <w:t xml:space="preserve"> resource changes. Notifications are managed through the Subscription resource, also maintained on the Care Team Service FHIR server.</w:t>
      </w:r>
    </w:p>
    <w:p w14:paraId="2F187CFC" w14:textId="02A573F4" w:rsidR="00FC7260" w:rsidRPr="0032273B" w:rsidRDefault="00A91802" w:rsidP="00FC7260">
      <w:pPr>
        <w:pStyle w:val="BodyText"/>
      </w:pPr>
      <w:r w:rsidRPr="0032273B">
        <w:t>As described above under the Care Team Contributor, the Care Team Service receive</w:t>
      </w:r>
      <w:r w:rsidR="0000300C" w:rsidRPr="0032273B">
        <w:t>s</w:t>
      </w:r>
      <w:r w:rsidR="006C414E" w:rsidRPr="0032273B">
        <w:t xml:space="preserve"> </w:t>
      </w:r>
      <w:r w:rsidR="00BA1D09" w:rsidRPr="0032273B">
        <w:t xml:space="preserve">Update </w:t>
      </w:r>
      <w:r w:rsidRPr="0032273B">
        <w:t>Care</w:t>
      </w:r>
      <w:r w:rsidR="006C7F78" w:rsidRPr="0032273B">
        <w:t xml:space="preserve"> </w:t>
      </w:r>
      <w:r w:rsidRPr="0032273B">
        <w:t xml:space="preserve">Team </w:t>
      </w:r>
      <w:r w:rsidR="00BA1D09" w:rsidRPr="0032273B">
        <w:t>transaction</w:t>
      </w:r>
      <w:r w:rsidR="0000300C" w:rsidRPr="0032273B">
        <w:t>s</w:t>
      </w:r>
      <w:r w:rsidR="00BA1D09" w:rsidRPr="0032273B">
        <w:t xml:space="preserve"> </w:t>
      </w:r>
      <w:r w:rsidRPr="0032273B">
        <w:t xml:space="preserve">and manages versions of the </w:t>
      </w:r>
      <w:r w:rsidR="008E7FF6" w:rsidRPr="0032273B">
        <w:t>CareTeam resource</w:t>
      </w:r>
      <w:r w:rsidRPr="0032273B">
        <w:t xml:space="preserve"> as a whole. Note – the Care Team Service</w:t>
      </w:r>
      <w:r w:rsidR="00FC7260" w:rsidRPr="0032273B">
        <w:t xml:space="preserve"> FHIR server</w:t>
      </w:r>
      <w:r w:rsidRPr="0032273B">
        <w:t xml:space="preserve"> SHALL support versioning of the CareTeam resource.</w:t>
      </w:r>
      <w:r w:rsidR="00FC7260" w:rsidRPr="0032273B">
        <w:t xml:space="preserve"> The versioning support allows one to obtain a full history of each CareTeam resource including the state of the resource at each stage.</w:t>
      </w:r>
    </w:p>
    <w:p w14:paraId="019A7C29" w14:textId="2FB61D06" w:rsidR="00A91802" w:rsidRPr="0032273B" w:rsidRDefault="00A91802" w:rsidP="00A91802">
      <w:pPr>
        <w:pStyle w:val="BodyText"/>
      </w:pPr>
    </w:p>
    <w:p w14:paraId="1E99D743" w14:textId="74507D2F" w:rsidR="00503AE1" w:rsidRPr="0032273B" w:rsidRDefault="00A91802" w:rsidP="00216639">
      <w:pPr>
        <w:pStyle w:val="BodyText"/>
      </w:pPr>
      <w:r w:rsidRPr="0032273B">
        <w:lastRenderedPageBreak/>
        <w:t>The Care Team Service SHALL support the delete interaction for the Subscription resource</w:t>
      </w:r>
      <w:r w:rsidR="00A76D42" w:rsidRPr="0032273B">
        <w:t xml:space="preserve">. </w:t>
      </w:r>
      <w:r w:rsidRPr="0032273B">
        <w:t xml:space="preserve">See: </w:t>
      </w:r>
      <w:hyperlink r:id="rId24" w:anchor="delete" w:history="1">
        <w:r w:rsidR="00C84ECE" w:rsidRPr="0032273B">
          <w:rPr>
            <w:rStyle w:val="Hyperlink"/>
          </w:rPr>
          <w:t>http://hl7.org/fhir/http.html#delete</w:t>
        </w:r>
        <w:r w:rsidR="00300F74" w:rsidRPr="0032273B">
          <w:rPr>
            <w:rStyle w:val="Hyperlink"/>
          </w:rPr>
          <w:t>.</w:t>
        </w:r>
      </w:hyperlink>
      <w:r w:rsidRPr="0032273B">
        <w:t xml:space="preserve"> This enables a Care Team Contributor to unsubscribe from updates </w:t>
      </w:r>
      <w:r w:rsidR="00894CBF" w:rsidRPr="0032273B">
        <w:t>of a specific CareTeam resource.</w:t>
      </w:r>
    </w:p>
    <w:p w14:paraId="0EE3D8D2" w14:textId="77777777" w:rsidR="00CF283F" w:rsidRPr="0032273B" w:rsidRDefault="00F436A3" w:rsidP="00303E20">
      <w:pPr>
        <w:pStyle w:val="Heading2"/>
        <w:numPr>
          <w:ilvl w:val="0"/>
          <w:numId w:val="0"/>
        </w:numPr>
        <w:rPr>
          <w:noProof w:val="0"/>
        </w:rPr>
      </w:pPr>
      <w:bookmarkStart w:id="52" w:name="_Toc28680929"/>
      <w:r w:rsidRPr="0032273B">
        <w:rPr>
          <w:noProof w:val="0"/>
        </w:rPr>
        <w:t>X.2 DCTM</w:t>
      </w:r>
      <w:r w:rsidR="00104BE6" w:rsidRPr="0032273B">
        <w:rPr>
          <w:noProof w:val="0"/>
        </w:rPr>
        <w:t xml:space="preserve"> Actor</w:t>
      </w:r>
      <w:r w:rsidR="00CF283F" w:rsidRPr="0032273B">
        <w:rPr>
          <w:noProof w:val="0"/>
        </w:rPr>
        <w:t xml:space="preserve"> Options</w:t>
      </w:r>
      <w:bookmarkEnd w:id="52"/>
    </w:p>
    <w:p w14:paraId="5601A719" w14:textId="27D5002C" w:rsidR="00CF283F" w:rsidRPr="0032273B" w:rsidRDefault="00CF283F" w:rsidP="008E0275">
      <w:pPr>
        <w:pStyle w:val="BodyText"/>
      </w:pPr>
      <w:r w:rsidRPr="0032273B">
        <w:t>Options that may be selected for</w:t>
      </w:r>
      <w:r w:rsidR="00323461" w:rsidRPr="0032273B">
        <w:t xml:space="preserve"> each actor in</w:t>
      </w:r>
      <w:r w:rsidRPr="0032273B">
        <w:t xml:space="preserve"> this </w:t>
      </w:r>
      <w:r w:rsidR="00323461" w:rsidRPr="0032273B">
        <w:t>p</w:t>
      </w:r>
      <w:r w:rsidRPr="0032273B">
        <w:t>rofile</w:t>
      </w:r>
      <w:r w:rsidR="00323461" w:rsidRPr="0032273B">
        <w:t>, if any,</w:t>
      </w:r>
      <w:r w:rsidRPr="0032273B">
        <w:t xml:space="preserve"> are listed in the </w:t>
      </w:r>
      <w:r w:rsidR="00466E47" w:rsidRPr="0032273B">
        <w:t>Table</w:t>
      </w:r>
      <w:r w:rsidR="003C4276" w:rsidRPr="0032273B">
        <w:t xml:space="preserve"> </w:t>
      </w:r>
      <w:r w:rsidRPr="0032273B">
        <w:t>X.2-1</w:t>
      </w:r>
      <w:r w:rsidR="00F0665F" w:rsidRPr="0032273B">
        <w:t xml:space="preserve">. </w:t>
      </w:r>
      <w:r w:rsidRPr="0032273B">
        <w:t>Dependencies between options when applicable are specified in notes.</w:t>
      </w:r>
    </w:p>
    <w:p w14:paraId="417F3DF0" w14:textId="55EF4D6E" w:rsidR="00CF283F" w:rsidRPr="0032273B" w:rsidRDefault="00CF283F" w:rsidP="00C56183">
      <w:pPr>
        <w:pStyle w:val="TableTitle"/>
      </w:pPr>
      <w:r w:rsidRPr="0032273B">
        <w:t>Table X.2-1</w:t>
      </w:r>
      <w:r w:rsidR="00701B3A" w:rsidRPr="0032273B">
        <w:t xml:space="preserve">: </w:t>
      </w:r>
      <w:r w:rsidR="00D92A1F" w:rsidRPr="0032273B">
        <w:t>DCTM</w:t>
      </w:r>
      <w:r w:rsidRPr="0032273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2273B" w14:paraId="2008C904" w14:textId="77777777" w:rsidTr="00BB76BC">
        <w:trPr>
          <w:cantSplit/>
          <w:tblHeader/>
          <w:jc w:val="center"/>
        </w:trPr>
        <w:tc>
          <w:tcPr>
            <w:tcW w:w="2891" w:type="dxa"/>
            <w:shd w:val="pct15" w:color="auto" w:fill="FFFFFF"/>
          </w:tcPr>
          <w:p w14:paraId="4977EF63" w14:textId="77777777" w:rsidR="00991D63" w:rsidRPr="0032273B" w:rsidRDefault="00991D63" w:rsidP="00663624">
            <w:pPr>
              <w:pStyle w:val="TableEntryHeader"/>
            </w:pPr>
            <w:r w:rsidRPr="0032273B">
              <w:t>Actor</w:t>
            </w:r>
          </w:p>
        </w:tc>
        <w:tc>
          <w:tcPr>
            <w:tcW w:w="3130" w:type="dxa"/>
            <w:shd w:val="pct15" w:color="auto" w:fill="FFFFFF"/>
          </w:tcPr>
          <w:p w14:paraId="19278295" w14:textId="77777777" w:rsidR="00991D63" w:rsidRPr="0032273B" w:rsidRDefault="00991D63" w:rsidP="00E007E6">
            <w:pPr>
              <w:pStyle w:val="TableEntryHeader"/>
            </w:pPr>
            <w:r w:rsidRPr="0032273B">
              <w:t>Option Name</w:t>
            </w:r>
          </w:p>
        </w:tc>
        <w:tc>
          <w:tcPr>
            <w:tcW w:w="3438" w:type="dxa"/>
            <w:shd w:val="pct15" w:color="auto" w:fill="FFFFFF"/>
          </w:tcPr>
          <w:p w14:paraId="1BC94AE6" w14:textId="77777777" w:rsidR="00991D63" w:rsidRPr="0032273B" w:rsidRDefault="00907134" w:rsidP="00663624">
            <w:pPr>
              <w:pStyle w:val="TableEntryHeader"/>
            </w:pPr>
            <w:r w:rsidRPr="0032273B">
              <w:t>Reference</w:t>
            </w:r>
          </w:p>
          <w:p w14:paraId="144B18F2" w14:textId="77777777" w:rsidR="00787B2D" w:rsidRPr="0032273B" w:rsidRDefault="00787B2D" w:rsidP="00AD069D">
            <w:pPr>
              <w:pStyle w:val="TableEntryHeader"/>
              <w:rPr>
                <w:rFonts w:ascii="Times New Roman" w:hAnsi="Times New Roman"/>
                <w:b w:val="0"/>
                <w:i/>
              </w:rPr>
            </w:pPr>
          </w:p>
        </w:tc>
      </w:tr>
      <w:tr w:rsidR="00991D63" w:rsidRPr="0032273B" w14:paraId="1F5C738A" w14:textId="77777777" w:rsidTr="00BB76BC">
        <w:trPr>
          <w:cantSplit/>
          <w:trHeight w:val="332"/>
          <w:jc w:val="center"/>
        </w:trPr>
        <w:tc>
          <w:tcPr>
            <w:tcW w:w="2891" w:type="dxa"/>
          </w:tcPr>
          <w:p w14:paraId="0C1474C6" w14:textId="77777777" w:rsidR="00991D63" w:rsidRPr="0032273B" w:rsidRDefault="00F436A3" w:rsidP="00663624">
            <w:pPr>
              <w:pStyle w:val="TableEntry"/>
            </w:pPr>
            <w:r w:rsidRPr="0032273B">
              <w:t>Care Team Contributor</w:t>
            </w:r>
          </w:p>
        </w:tc>
        <w:tc>
          <w:tcPr>
            <w:tcW w:w="3130" w:type="dxa"/>
          </w:tcPr>
          <w:p w14:paraId="07D08D00" w14:textId="77777777" w:rsidR="00991D63" w:rsidRPr="0032273B" w:rsidRDefault="00F436A3" w:rsidP="008358E5">
            <w:pPr>
              <w:pStyle w:val="TableEntry"/>
            </w:pPr>
            <w:r w:rsidRPr="0032273B">
              <w:t>Subscribe to Care Team Updates</w:t>
            </w:r>
          </w:p>
        </w:tc>
        <w:tc>
          <w:tcPr>
            <w:tcW w:w="3438" w:type="dxa"/>
          </w:tcPr>
          <w:p w14:paraId="66BDEDE6" w14:textId="15B289E7" w:rsidR="00991D63" w:rsidRPr="0032273B" w:rsidRDefault="00AB3D9F" w:rsidP="00B92EA1">
            <w:pPr>
              <w:pStyle w:val="TableEntry"/>
            </w:pPr>
            <w:r w:rsidRPr="0032273B">
              <w:t>3.</w:t>
            </w:r>
            <w:r w:rsidR="00ED6A4F" w:rsidRPr="0032273B">
              <w:t>48</w:t>
            </w:r>
          </w:p>
        </w:tc>
      </w:tr>
      <w:tr w:rsidR="00991D63" w:rsidRPr="0032273B" w14:paraId="095C712D" w14:textId="77777777" w:rsidTr="00BB76BC">
        <w:trPr>
          <w:cantSplit/>
          <w:trHeight w:val="233"/>
          <w:jc w:val="center"/>
        </w:trPr>
        <w:tc>
          <w:tcPr>
            <w:tcW w:w="2891" w:type="dxa"/>
          </w:tcPr>
          <w:p w14:paraId="38C92696" w14:textId="77777777" w:rsidR="00991D63" w:rsidRPr="0032273B" w:rsidRDefault="00F436A3" w:rsidP="00663624">
            <w:pPr>
              <w:pStyle w:val="TableEntry"/>
            </w:pPr>
            <w:r w:rsidRPr="0032273B">
              <w:t>Care Team Service</w:t>
            </w:r>
          </w:p>
        </w:tc>
        <w:tc>
          <w:tcPr>
            <w:tcW w:w="3130" w:type="dxa"/>
          </w:tcPr>
          <w:p w14:paraId="17DA1DD7" w14:textId="77777777" w:rsidR="00991D63" w:rsidRPr="0032273B" w:rsidRDefault="00991D63" w:rsidP="008358E5">
            <w:pPr>
              <w:pStyle w:val="TableEntry"/>
            </w:pPr>
            <w:r w:rsidRPr="0032273B">
              <w:t xml:space="preserve">No options defined </w:t>
            </w:r>
          </w:p>
        </w:tc>
        <w:tc>
          <w:tcPr>
            <w:tcW w:w="3438" w:type="dxa"/>
          </w:tcPr>
          <w:p w14:paraId="25B77050" w14:textId="77777777" w:rsidR="00991D63" w:rsidRPr="0032273B" w:rsidRDefault="00787B2D" w:rsidP="00B92EA1">
            <w:pPr>
              <w:pStyle w:val="TableEntry"/>
            </w:pPr>
            <w:r w:rsidRPr="0032273B">
              <w:t>--</w:t>
            </w:r>
          </w:p>
        </w:tc>
      </w:tr>
    </w:tbl>
    <w:p w14:paraId="3A6E8318" w14:textId="77777777" w:rsidR="006116E2" w:rsidRPr="0032273B" w:rsidRDefault="006116E2" w:rsidP="00597DB2">
      <w:pPr>
        <w:pStyle w:val="BodyText"/>
      </w:pPr>
    </w:p>
    <w:p w14:paraId="3CA80EF4" w14:textId="77777777" w:rsidR="00CF283F" w:rsidRPr="0032273B" w:rsidRDefault="00323461" w:rsidP="0097454A">
      <w:pPr>
        <w:pStyle w:val="Heading3"/>
        <w:numPr>
          <w:ilvl w:val="0"/>
          <w:numId w:val="0"/>
        </w:numPr>
        <w:ind w:left="720" w:hanging="720"/>
        <w:rPr>
          <w:noProof w:val="0"/>
        </w:rPr>
      </w:pPr>
      <w:bookmarkStart w:id="53" w:name="_Toc28680930"/>
      <w:r w:rsidRPr="0032273B">
        <w:rPr>
          <w:noProof w:val="0"/>
        </w:rPr>
        <w:t xml:space="preserve">X.2.1 </w:t>
      </w:r>
      <w:r w:rsidR="00F436A3" w:rsidRPr="0032273B">
        <w:rPr>
          <w:noProof w:val="0"/>
        </w:rPr>
        <w:t>Subscribe to Care Team Updates</w:t>
      </w:r>
      <w:bookmarkEnd w:id="53"/>
    </w:p>
    <w:p w14:paraId="16527B50" w14:textId="1381F163" w:rsidR="00D92A1F" w:rsidRPr="0032273B" w:rsidRDefault="00D92A1F" w:rsidP="00D92A1F">
      <w:pPr>
        <w:pStyle w:val="BodyText"/>
      </w:pPr>
      <w:r w:rsidRPr="0032273B">
        <w:t>Support for this Subscribe to Care Team Updates means that the optional Subscribe to Care Team Updates [PCC-</w:t>
      </w:r>
      <w:r w:rsidR="00ED6A4F" w:rsidRPr="0032273B">
        <w:t>48</w:t>
      </w:r>
      <w:r w:rsidRPr="0032273B">
        <w:t>] and the optional Provide Care Team [PCC-</w:t>
      </w:r>
      <w:r w:rsidR="00ED6A4F" w:rsidRPr="0032273B">
        <w:t>49</w:t>
      </w:r>
      <w:r w:rsidRPr="0032273B">
        <w:t xml:space="preserve">] are both supported. </w:t>
      </w:r>
    </w:p>
    <w:p w14:paraId="75516947" w14:textId="69DBD206" w:rsidR="00D92A1F" w:rsidRPr="0032273B" w:rsidRDefault="00D92A1F" w:rsidP="00D92A1F">
      <w:pPr>
        <w:pStyle w:val="BodyText"/>
      </w:pPr>
      <w:r w:rsidRPr="0032273B">
        <w:t xml:space="preserve">The alternative to subscribing to </w:t>
      </w:r>
      <w:r w:rsidR="00894CBF" w:rsidRPr="0032273B">
        <w:t>C</w:t>
      </w:r>
      <w:r w:rsidRPr="0032273B">
        <w:t>are</w:t>
      </w:r>
      <w:r w:rsidR="00894CBF" w:rsidRPr="0032273B">
        <w:t>T</w:t>
      </w:r>
      <w:r w:rsidR="00822D4F" w:rsidRPr="0032273B">
        <w:t>eam</w:t>
      </w:r>
      <w:r w:rsidRPr="0032273B">
        <w:t xml:space="preserve"> </w:t>
      </w:r>
      <w:r w:rsidR="00894CBF" w:rsidRPr="0032273B">
        <w:t xml:space="preserve">resource </w:t>
      </w:r>
      <w:r w:rsidRPr="0032273B">
        <w:t xml:space="preserve">updates is a polling process, where a Care Team Contributor would periodically query for a CareTeam resource history and determine that a Retrieve Care Team </w:t>
      </w:r>
      <w:r w:rsidR="00894CBF" w:rsidRPr="0032273B">
        <w:t xml:space="preserve">is </w:t>
      </w:r>
      <w:r w:rsidRPr="0032273B">
        <w:t>necessary.</w:t>
      </w:r>
    </w:p>
    <w:p w14:paraId="4F40B1FE" w14:textId="77777777" w:rsidR="005F21E7" w:rsidRPr="0032273B" w:rsidRDefault="00F436A3" w:rsidP="00303E20">
      <w:pPr>
        <w:pStyle w:val="Heading2"/>
        <w:numPr>
          <w:ilvl w:val="0"/>
          <w:numId w:val="0"/>
        </w:numPr>
        <w:rPr>
          <w:noProof w:val="0"/>
        </w:rPr>
      </w:pPr>
      <w:bookmarkStart w:id="54" w:name="_Toc28680931"/>
      <w:bookmarkStart w:id="55" w:name="_Toc37034636"/>
      <w:bookmarkStart w:id="56" w:name="_Toc38846114"/>
      <w:bookmarkStart w:id="57" w:name="_Toc504625757"/>
      <w:bookmarkStart w:id="58" w:name="_Toc530206510"/>
      <w:bookmarkStart w:id="59" w:name="_Toc1388430"/>
      <w:bookmarkStart w:id="60" w:name="_Toc1388584"/>
      <w:bookmarkStart w:id="61" w:name="_Toc1456611"/>
      <w:r w:rsidRPr="0032273B">
        <w:rPr>
          <w:noProof w:val="0"/>
        </w:rPr>
        <w:t>X.3 DCTM</w:t>
      </w:r>
      <w:r w:rsidR="005F21E7" w:rsidRPr="0032273B">
        <w:rPr>
          <w:noProof w:val="0"/>
        </w:rPr>
        <w:t xml:space="preserve"> </w:t>
      </w:r>
      <w:r w:rsidR="001579E7" w:rsidRPr="0032273B">
        <w:rPr>
          <w:noProof w:val="0"/>
        </w:rPr>
        <w:t xml:space="preserve">Required </w:t>
      </w:r>
      <w:r w:rsidR="00C158E0" w:rsidRPr="0032273B">
        <w:rPr>
          <w:noProof w:val="0"/>
        </w:rPr>
        <w:t>Actor</w:t>
      </w:r>
      <w:r w:rsidR="005F21E7" w:rsidRPr="0032273B">
        <w:rPr>
          <w:noProof w:val="0"/>
        </w:rPr>
        <w:t xml:space="preserve"> Groupings</w:t>
      </w:r>
      <w:bookmarkEnd w:id="54"/>
      <w:r w:rsidR="005F21E7" w:rsidRPr="0032273B">
        <w:rPr>
          <w:noProof w:val="0"/>
        </w:rPr>
        <w:t xml:space="preserve"> </w:t>
      </w:r>
    </w:p>
    <w:p w14:paraId="16E6A3A8" w14:textId="77777777" w:rsidR="00761469" w:rsidRPr="0032273B" w:rsidRDefault="00761469" w:rsidP="00761469">
      <w:pPr>
        <w:pStyle w:val="TableTitle"/>
      </w:pPr>
      <w:r w:rsidRPr="0032273B">
        <w:t>Table X.3-1</w:t>
      </w:r>
      <w:r w:rsidR="00701B3A" w:rsidRPr="0032273B">
        <w:t xml:space="preserve">: </w:t>
      </w:r>
      <w:r w:rsidR="00822D4F" w:rsidRPr="0032273B">
        <w:t>DCTM</w:t>
      </w:r>
      <w:r w:rsidRPr="0032273B">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32273B" w14:paraId="383F8A8A" w14:textId="77777777" w:rsidTr="00F913D7">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21327C" w14:textId="77777777" w:rsidR="00822D4F" w:rsidRPr="0032273B" w:rsidRDefault="00822D4F" w:rsidP="00F913D7">
            <w:pPr>
              <w:pStyle w:val="TableEntryHeader"/>
            </w:pPr>
            <w:r w:rsidRPr="0032273B">
              <w:t>DCTM Actor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9A7957" w14:textId="77777777" w:rsidR="00822D4F" w:rsidRPr="0032273B" w:rsidRDefault="00E24543" w:rsidP="00F913D7">
            <w:pPr>
              <w:pStyle w:val="TableEntryHeader"/>
            </w:pPr>
            <w:r w:rsidRPr="0032273B">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2DE495" w14:textId="77777777" w:rsidR="00822D4F" w:rsidRPr="0032273B" w:rsidRDefault="00822D4F" w:rsidP="00F913D7">
            <w:pPr>
              <w:pStyle w:val="TableEntryHeader"/>
            </w:pPr>
            <w:r w:rsidRPr="0032273B">
              <w:t>Reference</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70A36" w14:textId="77777777" w:rsidR="00822D4F" w:rsidRPr="0032273B" w:rsidRDefault="00822D4F" w:rsidP="00F913D7">
            <w:pPr>
              <w:pStyle w:val="TableEntryHeader"/>
            </w:pPr>
            <w:r w:rsidRPr="0032273B">
              <w:t>Content Bindings Reference</w:t>
            </w:r>
          </w:p>
        </w:tc>
      </w:tr>
      <w:tr w:rsidR="00822D4F" w:rsidRPr="0032273B"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32273B" w:rsidRDefault="00822D4F" w:rsidP="00822D4F">
            <w:pPr>
              <w:pStyle w:val="Note"/>
            </w:pPr>
            <w:r w:rsidRPr="0032273B">
              <w:t>Care Team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32273B" w:rsidRDefault="00822D4F" w:rsidP="00822D4F">
            <w:pPr>
              <w:pStyle w:val="Note"/>
            </w:pPr>
            <w:r w:rsidRPr="0032273B">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32273B"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32273B" w:rsidRDefault="00822D4F" w:rsidP="00822D4F">
            <w:pPr>
              <w:pStyle w:val="Note"/>
            </w:pPr>
          </w:p>
        </w:tc>
      </w:tr>
      <w:tr w:rsidR="00822D4F" w:rsidRPr="0032273B"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32273B" w:rsidRDefault="00822D4F" w:rsidP="00822D4F">
            <w:pPr>
              <w:pStyle w:val="Note"/>
            </w:pPr>
            <w:r w:rsidRPr="0032273B">
              <w:t>Care Team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32273B" w:rsidRDefault="00822D4F" w:rsidP="00822D4F">
            <w:pPr>
              <w:pStyle w:val="Note"/>
            </w:pPr>
            <w:r w:rsidRPr="0032273B">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32273B"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32273B" w:rsidRDefault="00822D4F" w:rsidP="00822D4F">
            <w:pPr>
              <w:pStyle w:val="Note"/>
            </w:pPr>
          </w:p>
        </w:tc>
      </w:tr>
    </w:tbl>
    <w:p w14:paraId="60DC0261" w14:textId="77777777" w:rsidR="004A243D" w:rsidRPr="0032273B" w:rsidRDefault="004A243D" w:rsidP="007F4D09">
      <w:pPr>
        <w:pStyle w:val="BodyText"/>
      </w:pPr>
    </w:p>
    <w:p w14:paraId="558A6E19" w14:textId="77777777" w:rsidR="00CF283F" w:rsidRPr="0032273B" w:rsidRDefault="00CF283F" w:rsidP="00303E20">
      <w:pPr>
        <w:pStyle w:val="Heading2"/>
        <w:numPr>
          <w:ilvl w:val="0"/>
          <w:numId w:val="0"/>
        </w:numPr>
        <w:rPr>
          <w:noProof w:val="0"/>
        </w:rPr>
      </w:pPr>
      <w:bookmarkStart w:id="62" w:name="_Toc28680932"/>
      <w:r w:rsidRPr="0032273B">
        <w:rPr>
          <w:noProof w:val="0"/>
        </w:rPr>
        <w:t>X.</w:t>
      </w:r>
      <w:r w:rsidR="00AF472E" w:rsidRPr="0032273B">
        <w:rPr>
          <w:noProof w:val="0"/>
        </w:rPr>
        <w:t>4</w:t>
      </w:r>
      <w:r w:rsidR="005F21E7" w:rsidRPr="0032273B">
        <w:rPr>
          <w:noProof w:val="0"/>
        </w:rPr>
        <w:t xml:space="preserve"> </w:t>
      </w:r>
      <w:r w:rsidR="00F436A3" w:rsidRPr="0032273B">
        <w:rPr>
          <w:noProof w:val="0"/>
        </w:rPr>
        <w:t>DCTM</w:t>
      </w:r>
      <w:r w:rsidRPr="0032273B">
        <w:rPr>
          <w:noProof w:val="0"/>
        </w:rPr>
        <w:t xml:space="preserve"> </w:t>
      </w:r>
      <w:bookmarkEnd w:id="55"/>
      <w:bookmarkEnd w:id="56"/>
      <w:r w:rsidR="00167DB7" w:rsidRPr="0032273B">
        <w:rPr>
          <w:noProof w:val="0"/>
        </w:rPr>
        <w:t>Overview</w:t>
      </w:r>
      <w:bookmarkEnd w:id="62"/>
    </w:p>
    <w:p w14:paraId="3AAEA1E1" w14:textId="7B162D5E" w:rsidR="00655055" w:rsidRPr="0032273B" w:rsidRDefault="00D15707" w:rsidP="00655055">
      <w:pPr>
        <w:pStyle w:val="BodyText"/>
        <w:rPr>
          <w:iCs/>
        </w:rPr>
      </w:pPr>
      <w:r w:rsidRPr="0032273B">
        <w:rPr>
          <w:iCs/>
        </w:rPr>
        <w:t xml:space="preserve">Patient centered collaborative focused care teams are needed for effective care planning to occur. </w:t>
      </w:r>
      <w:r w:rsidR="00655055" w:rsidRPr="0032273B">
        <w:rPr>
          <w:iCs/>
        </w:rPr>
        <w:t xml:space="preserve">Care planning is needed to manage medically complex and/or functionally impaired individuals as they interact with the health care system. Often, these individuals require real time coordination of care as they receive care from multiple care providers and care settings. These care providers make up patient centered collaborative focused care teams. Effective care planning and care coordination </w:t>
      </w:r>
      <w:r w:rsidRPr="0032273B">
        <w:rPr>
          <w:iCs/>
        </w:rPr>
        <w:t xml:space="preserve">amongst care teams </w:t>
      </w:r>
      <w:r w:rsidR="00655055" w:rsidRPr="0032273B">
        <w:rPr>
          <w:iCs/>
        </w:rPr>
        <w:t xml:space="preserve">for patient with complex health problems </w:t>
      </w:r>
      <w:r w:rsidR="00655055" w:rsidRPr="0032273B">
        <w:rPr>
          <w:iCs/>
        </w:rPr>
        <w:lastRenderedPageBreak/>
        <w:t>and needs are needed throughout the world.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655055" w:rsidRPr="0032273B">
        <w:rPr>
          <w:rStyle w:val="FootnoteReference"/>
          <w:iCs/>
        </w:rPr>
        <w:footnoteReference w:id="16"/>
      </w:r>
    </w:p>
    <w:p w14:paraId="588504B0" w14:textId="71A1A059" w:rsidR="00D15707" w:rsidRPr="0032273B" w:rsidRDefault="00D15707" w:rsidP="00D15707">
      <w:pPr>
        <w:pStyle w:val="BodyText"/>
        <w:rPr>
          <w:iCs/>
        </w:rPr>
      </w:pPr>
      <w:r w:rsidRPr="0032273B">
        <w:rPr>
          <w:iCs/>
        </w:rPr>
        <w:t xml:space="preserve">In the United States, providers and payers are interested in ensuring that patients are receiving effective and efficient care. The </w:t>
      </w:r>
      <w:r w:rsidR="007F7200" w:rsidRPr="0032273B">
        <w:rPr>
          <w:iCs/>
        </w:rPr>
        <w:t>CMS</w:t>
      </w:r>
      <w:r w:rsidRPr="0032273B">
        <w:rPr>
          <w:iCs/>
        </w:rPr>
        <w:t xml:space="preserve"> EHR incentive programs provide financial incentives to care providers for the meaningful use of certified EHR technology that supports care coordination</w:t>
      </w:r>
      <w:r w:rsidR="004A6BE3" w:rsidRPr="0032273B">
        <w:rPr>
          <w:iCs/>
        </w:rPr>
        <w:t>.</w:t>
      </w:r>
      <w:r w:rsidRPr="0032273B">
        <w:rPr>
          <w:rStyle w:val="FootnoteReference"/>
          <w:iCs/>
        </w:rPr>
        <w:footnoteReference w:id="17"/>
      </w:r>
      <w:r w:rsidRPr="0032273B">
        <w:rPr>
          <w:iCs/>
        </w:rPr>
        <w:t xml:space="preserve">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32273B">
        <w:rPr>
          <w:rStyle w:val="FootnoteReference"/>
          <w:iCs/>
        </w:rPr>
        <w:footnoteReference w:id="18"/>
      </w:r>
    </w:p>
    <w:p w14:paraId="0211A683" w14:textId="77777777" w:rsidR="005F3FB5" w:rsidRPr="0032273B" w:rsidRDefault="00D15707" w:rsidP="003A09FE">
      <w:pPr>
        <w:pStyle w:val="BodyText"/>
        <w:rPr>
          <w:i/>
          <w:iCs/>
        </w:rPr>
      </w:pPr>
      <w:r w:rsidRPr="0032273B">
        <w:t>This profile depicts how information about multiple care teams can be shared</w:t>
      </w:r>
      <w:r w:rsidR="001372BE" w:rsidRPr="0032273B">
        <w:t xml:space="preserve"> and used to </w:t>
      </w:r>
      <w:r w:rsidRPr="0032273B">
        <w:t xml:space="preserve">coordinate care. </w:t>
      </w:r>
    </w:p>
    <w:p w14:paraId="7A2DA982" w14:textId="77777777" w:rsidR="00167DB7" w:rsidRPr="0032273B" w:rsidRDefault="00104BE6" w:rsidP="003D19E0">
      <w:pPr>
        <w:pStyle w:val="Heading3"/>
        <w:keepNext w:val="0"/>
        <w:numPr>
          <w:ilvl w:val="0"/>
          <w:numId w:val="0"/>
        </w:numPr>
        <w:rPr>
          <w:bCs/>
          <w:noProof w:val="0"/>
        </w:rPr>
      </w:pPr>
      <w:bookmarkStart w:id="63" w:name="_Toc28680933"/>
      <w:r w:rsidRPr="0032273B">
        <w:rPr>
          <w:bCs/>
          <w:noProof w:val="0"/>
        </w:rPr>
        <w:t>X.</w:t>
      </w:r>
      <w:r w:rsidR="00AF472E" w:rsidRPr="0032273B">
        <w:rPr>
          <w:bCs/>
          <w:noProof w:val="0"/>
        </w:rPr>
        <w:t>4</w:t>
      </w:r>
      <w:r w:rsidR="00167DB7" w:rsidRPr="0032273B">
        <w:rPr>
          <w:bCs/>
          <w:noProof w:val="0"/>
        </w:rPr>
        <w:t>.1 Concepts</w:t>
      </w:r>
      <w:bookmarkEnd w:id="63"/>
    </w:p>
    <w:p w14:paraId="44CCC9BA" w14:textId="05A9BD25" w:rsidR="00F73D2A" w:rsidRPr="0032273B" w:rsidRDefault="00655055" w:rsidP="007F4D09">
      <w:pPr>
        <w:pStyle w:val="BodyText"/>
      </w:pPr>
      <w:r w:rsidRPr="0032273B">
        <w:rPr>
          <w:szCs w:val="24"/>
        </w:rPr>
        <w:t xml:space="preserve">The care team concepts described in this profile </w:t>
      </w:r>
      <w:r w:rsidR="007F7200" w:rsidRPr="0032273B">
        <w:rPr>
          <w:szCs w:val="24"/>
        </w:rPr>
        <w:t>are</w:t>
      </w:r>
      <w:r w:rsidRPr="0032273B">
        <w:rPr>
          <w:szCs w:val="24"/>
        </w:rPr>
        <w:t xml:space="preserve"> patient centered with the overarching goal to support collaborative care. </w:t>
      </w:r>
      <w:r w:rsidR="00884E65" w:rsidRPr="0032273B">
        <w:t>Care teams have many different meanings to many different people. Each discipline has its own definition of what a care team is and what it contains. The concept</w:t>
      </w:r>
      <w:r w:rsidR="00462780" w:rsidRPr="0032273B">
        <w:t xml:space="preserve"> of care team is also often jurisdictional and can be defined in many different ways. </w:t>
      </w:r>
    </w:p>
    <w:p w14:paraId="7F63CBE5" w14:textId="77777777" w:rsidR="00F73D2A" w:rsidRPr="0032273B" w:rsidRDefault="00F73D2A" w:rsidP="007F4D09">
      <w:pPr>
        <w:pStyle w:val="BodyText"/>
      </w:pPr>
      <w:r w:rsidRPr="0032273B">
        <w:t xml:space="preserve">Care teams can be made up of a single individual, a single group of individuals or multiple groups of individuals providing various types of services. </w:t>
      </w:r>
    </w:p>
    <w:p w14:paraId="3291FC8A" w14:textId="5387D73E" w:rsidR="00F73D2A" w:rsidRPr="0032273B" w:rsidRDefault="00F73D2A" w:rsidP="007F4D09">
      <w:pPr>
        <w:pStyle w:val="BodyText"/>
      </w:pPr>
      <w:r w:rsidRPr="0032273B">
        <w:t xml:space="preserve">Care teams made up of a group or groups of individuals are often found in situations that utilize multi-disciplinary teams. The services provided by these teams can be clinical and non-clinical. </w:t>
      </w:r>
    </w:p>
    <w:p w14:paraId="259206C9" w14:textId="5BC9EC90" w:rsidR="00E9158C" w:rsidRPr="0032273B" w:rsidRDefault="007F7200" w:rsidP="007F4D09">
      <w:pPr>
        <w:pStyle w:val="BodyText"/>
      </w:pPr>
      <w:r w:rsidRPr="0032273B">
        <w:t>An e</w:t>
      </w:r>
      <w:r w:rsidR="00F73D2A" w:rsidRPr="0032273B">
        <w:t xml:space="preserve">xample of a care team made up of a single individual is </w:t>
      </w:r>
      <w:r w:rsidR="00462780" w:rsidRPr="0032273B">
        <w:t xml:space="preserve">a patient who provides self-care </w:t>
      </w:r>
      <w:r w:rsidR="006A08C5" w:rsidRPr="0032273B">
        <w:t xml:space="preserve">and </w:t>
      </w:r>
      <w:r w:rsidR="00462780" w:rsidRPr="0032273B">
        <w:t>may consider his caregiver team a team of one, himself. He provides his clinical care by self-</w:t>
      </w:r>
      <w:r w:rsidR="00462780" w:rsidRPr="0032273B">
        <w:lastRenderedPageBreak/>
        <w:t xml:space="preserve">administering his medications, checking his own blood glucose levels etc. He provides his non-clinical care by taking care of his own administrative or financial needs </w:t>
      </w:r>
      <w:r w:rsidR="00B65EDD" w:rsidRPr="0032273B">
        <w:t>such as</w:t>
      </w:r>
      <w:r w:rsidR="00462780" w:rsidRPr="0032273B">
        <w:t xml:space="preserve"> scheduling his own appointments and paying for his own care services. </w:t>
      </w:r>
      <w:r w:rsidR="007423CB" w:rsidRPr="0032273B">
        <w:t>Another example is</w:t>
      </w:r>
      <w:r w:rsidR="00462780" w:rsidRPr="0032273B">
        <w:t xml:space="preserve"> a physical therapist </w:t>
      </w:r>
      <w:r w:rsidR="007423CB" w:rsidRPr="0032273B">
        <w:t xml:space="preserve">who </w:t>
      </w:r>
      <w:r w:rsidR="00462780" w:rsidRPr="0032273B">
        <w:t>may have his own</w:t>
      </w:r>
      <w:r w:rsidR="007423CB" w:rsidRPr="0032273B">
        <w:t xml:space="preserve"> physical therapy business</w:t>
      </w:r>
      <w:r w:rsidR="00462780" w:rsidRPr="0032273B">
        <w:t xml:space="preserve"> in which he function</w:t>
      </w:r>
      <w:r w:rsidR="00847423" w:rsidRPr="0032273B">
        <w:t>s</w:t>
      </w:r>
      <w:r w:rsidR="00462780" w:rsidRPr="0032273B">
        <w:t xml:space="preserve"> independently providing physical therapy services to patients </w:t>
      </w:r>
      <w:r w:rsidR="00847423" w:rsidRPr="0032273B">
        <w:t xml:space="preserve">in an out-patient setting. He provides non-clinical services such as billing, appointment scheduling, etc. </w:t>
      </w:r>
    </w:p>
    <w:p w14:paraId="6E1B1FE3" w14:textId="77777777" w:rsidR="007F18E8" w:rsidRPr="0032273B" w:rsidRDefault="00847423" w:rsidP="007F4D09">
      <w:pPr>
        <w:pStyle w:val="BodyText"/>
      </w:pPr>
      <w:r w:rsidRPr="0032273B">
        <w:t xml:space="preserve">Care teams can be </w:t>
      </w:r>
      <w:r w:rsidR="00F73D2A" w:rsidRPr="0032273B">
        <w:t xml:space="preserve">discipline and or condition specific. Examples of discipline specific </w:t>
      </w:r>
      <w:r w:rsidR="00890239" w:rsidRPr="0032273B">
        <w:t>care teams include</w:t>
      </w:r>
      <w:r w:rsidR="00F73D2A" w:rsidRPr="0032273B">
        <w:t xml:space="preserve">, but not limited to, cardiology care team, nursing care team, respiratory care team, etc. Conditions specific care team examples include, but not limited to, diabetes care team, oncology care team, wound care team, etc. </w:t>
      </w:r>
      <w:r w:rsidR="007F18E8" w:rsidRPr="0032273B">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23B7FA2C" w:rsidR="00E9158C" w:rsidRPr="0032273B" w:rsidRDefault="007F7200" w:rsidP="007F4D09">
      <w:pPr>
        <w:pStyle w:val="BodyText"/>
        <w:rPr>
          <w:szCs w:val="24"/>
        </w:rPr>
      </w:pPr>
      <w:r w:rsidRPr="0032273B">
        <w:t xml:space="preserve">The </w:t>
      </w:r>
      <w:r w:rsidR="00890239" w:rsidRPr="0032273B">
        <w:t xml:space="preserve">HL7 </w:t>
      </w:r>
      <w:r w:rsidR="00BA451A" w:rsidRPr="0032273B">
        <w:t>Learning Health System</w:t>
      </w:r>
      <w:r w:rsidR="00A76DDB" w:rsidRPr="0032273B">
        <w:t>’s</w:t>
      </w:r>
      <w:r w:rsidR="00BA451A" w:rsidRPr="0032273B">
        <w:t xml:space="preserve"> Patient-</w:t>
      </w:r>
      <w:r w:rsidR="00776A2B" w:rsidRPr="0032273B">
        <w:t xml:space="preserve">Centered Care Team Domain Analysis Model </w:t>
      </w:r>
      <w:r w:rsidR="00890239" w:rsidRPr="0032273B">
        <w:t>project</w:t>
      </w:r>
      <w:r w:rsidR="00890239" w:rsidRPr="0032273B">
        <w:rPr>
          <w:rStyle w:val="FootnoteReference"/>
        </w:rPr>
        <w:footnoteReference w:id="19"/>
      </w:r>
      <w:r w:rsidR="004A6BE3" w:rsidRPr="0032273B">
        <w:t xml:space="preserve"> </w:t>
      </w:r>
      <w:r w:rsidR="00890239" w:rsidRPr="0032273B">
        <w:t xml:space="preserve">has defined the following classification of types of care team: </w:t>
      </w:r>
      <w:r w:rsidR="00E9158C" w:rsidRPr="0032273B">
        <w:rPr>
          <w:szCs w:val="24"/>
        </w:rPr>
        <w:t>Encounter-focused Care Team</w:t>
      </w:r>
      <w:r w:rsidR="00890239" w:rsidRPr="0032273B">
        <w:rPr>
          <w:szCs w:val="24"/>
        </w:rPr>
        <w:t xml:space="preserve">, </w:t>
      </w:r>
      <w:r w:rsidR="00E9158C" w:rsidRPr="0032273B">
        <w:rPr>
          <w:szCs w:val="24"/>
        </w:rPr>
        <w:t>Episode-focused Care Team</w:t>
      </w:r>
      <w:r w:rsidR="00890239" w:rsidRPr="0032273B">
        <w:rPr>
          <w:szCs w:val="24"/>
        </w:rPr>
        <w:t xml:space="preserve">, </w:t>
      </w:r>
      <w:r w:rsidR="00562839" w:rsidRPr="0032273B">
        <w:rPr>
          <w:szCs w:val="24"/>
        </w:rPr>
        <w:t xml:space="preserve">Condition-focused Care Team, </w:t>
      </w:r>
      <w:r w:rsidR="00E9158C" w:rsidRPr="0032273B">
        <w:rPr>
          <w:szCs w:val="24"/>
        </w:rPr>
        <w:t>Care-coordination focused Care Team</w:t>
      </w:r>
      <w:r w:rsidR="00562839" w:rsidRPr="0032273B">
        <w:rPr>
          <w:szCs w:val="24"/>
        </w:rPr>
        <w:t xml:space="preserve"> and Research-focused Care Team</w:t>
      </w:r>
      <w:r w:rsidR="00890239" w:rsidRPr="0032273B">
        <w:rPr>
          <w:szCs w:val="24"/>
        </w:rPr>
        <w:t xml:space="preserve">. This classification is used to include care team members specific to a particular care plan, an episode of care, an encounter or to reflect all team members across these perspectives. </w:t>
      </w:r>
    </w:p>
    <w:p w14:paraId="0F6603DB" w14:textId="5B56A378" w:rsidR="00673BD8" w:rsidRPr="0032273B" w:rsidRDefault="00B65EDD" w:rsidP="007F4D09">
      <w:pPr>
        <w:pStyle w:val="BodyText"/>
      </w:pPr>
      <w:r w:rsidRPr="0032273B">
        <w:t>A</w:t>
      </w:r>
      <w:r w:rsidR="00A72B68" w:rsidRPr="0032273B">
        <w:t xml:space="preserve"> patient may be associated with multiple types of care teams at any given time. For example, a patient may be provided care by </w:t>
      </w:r>
      <w:r w:rsidRPr="0032273B">
        <w:t>his or her PCP and/or specialist based on the</w:t>
      </w:r>
      <w:r w:rsidR="00A72B68" w:rsidRPr="0032273B">
        <w:t xml:space="preserve"> encounter-focused care team</w:t>
      </w:r>
      <w:r w:rsidRPr="0032273B">
        <w:t xml:space="preserve"> paradigm. Consequently, </w:t>
      </w:r>
      <w:r w:rsidR="00A72B68" w:rsidRPr="0032273B">
        <w:t>the patient may have an inpatient stay involving epi</w:t>
      </w:r>
      <w:r w:rsidRPr="0032273B">
        <w:t xml:space="preserve">sode-focused care team. During the inpatient stay, </w:t>
      </w:r>
      <w:r w:rsidR="00A72B68" w:rsidRPr="0032273B">
        <w:t xml:space="preserve">the patient care may be coordinated utilizing a care coordination-focused care team. </w:t>
      </w:r>
      <w:r w:rsidRPr="0032273B">
        <w:t>T</w:t>
      </w:r>
      <w:r w:rsidR="00A72B68" w:rsidRPr="0032273B">
        <w:t xml:space="preserve">he </w:t>
      </w:r>
      <w:r w:rsidRPr="0032273B">
        <w:t xml:space="preserve">care provided for the </w:t>
      </w:r>
      <w:r w:rsidR="00A72B68" w:rsidRPr="0032273B">
        <w:t xml:space="preserve">patient may </w:t>
      </w:r>
      <w:r w:rsidRPr="0032273B">
        <w:t xml:space="preserve">be for a condition that </w:t>
      </w:r>
      <w:r w:rsidR="00A72B68" w:rsidRPr="0032273B">
        <w:t>requires the need for a condition-focused care team.</w:t>
      </w:r>
      <w:r w:rsidR="00703161" w:rsidRPr="0032273B">
        <w:t xml:space="preserve"> </w:t>
      </w:r>
      <w:r w:rsidR="00390AD8" w:rsidRPr="0032273B">
        <w:t>T</w:t>
      </w:r>
      <w:r w:rsidRPr="0032273B">
        <w:t xml:space="preserve">he patient’s situation may provide the opportunity for him or her to participate in a research-focused care team. </w:t>
      </w:r>
      <w:r w:rsidR="00703161" w:rsidRPr="0032273B">
        <w:t>Similarly, participants can be associated with multiple care teams</w:t>
      </w:r>
      <w:r w:rsidR="00B2274A" w:rsidRPr="0032273B">
        <w:t xml:space="preserve"> at any given time as well. For example, the patient’s PCP may participate in</w:t>
      </w:r>
      <w:r w:rsidR="000752A6" w:rsidRPr="0032273B">
        <w:t xml:space="preserve"> an event-focused team and in the</w:t>
      </w:r>
      <w:r w:rsidR="00B2274A" w:rsidRPr="0032273B">
        <w:t xml:space="preserve"> episode-focused team by continuing</w:t>
      </w:r>
      <w:r w:rsidR="000752A6" w:rsidRPr="0032273B">
        <w:t xml:space="preserve"> to provide care if the patient gets admitted</w:t>
      </w:r>
      <w:r w:rsidR="00B2274A" w:rsidRPr="0032273B">
        <w:t xml:space="preserve"> </w:t>
      </w:r>
      <w:r w:rsidRPr="0032273B">
        <w:t xml:space="preserve">to </w:t>
      </w:r>
      <w:r w:rsidR="00B2274A" w:rsidRPr="0032273B">
        <w:t>a</w:t>
      </w:r>
      <w:r w:rsidR="000752A6" w:rsidRPr="0032273B">
        <w:t xml:space="preserve">n inpatient setting. The </w:t>
      </w:r>
      <w:r w:rsidR="00B2274A" w:rsidRPr="0032273B">
        <w:t>PCP</w:t>
      </w:r>
      <w:r w:rsidR="000752A6" w:rsidRPr="0032273B">
        <w:t xml:space="preserve"> also part</w:t>
      </w:r>
      <w:r w:rsidRPr="0032273B">
        <w:t>icipate</w:t>
      </w:r>
      <w:r w:rsidR="002C6E50" w:rsidRPr="0032273B">
        <w:t>s in</w:t>
      </w:r>
      <w:r w:rsidR="000752A6" w:rsidRPr="0032273B">
        <w:t xml:space="preserve"> the condition-focused team while managing the patient’s condition.</w:t>
      </w:r>
      <w:r w:rsidR="002C6E50" w:rsidRPr="0032273B">
        <w:t xml:space="preserve"> The PCP </w:t>
      </w:r>
      <w:r w:rsidR="004871B1" w:rsidRPr="0032273B">
        <w:t xml:space="preserve">or a specialist who is involved in the patient’s care </w:t>
      </w:r>
      <w:r w:rsidR="002C6E50" w:rsidRPr="0032273B">
        <w:t>may be participating in a research-focused team in which he oversees the care of his patients participating in a research study.</w:t>
      </w:r>
      <w:r w:rsidR="00390AD8" w:rsidRPr="0032273B">
        <w:t xml:space="preserve"> </w:t>
      </w:r>
      <w:r w:rsidR="00673BD8" w:rsidRPr="0032273B">
        <w:t xml:space="preserve">A care team member could fill more than one role from more than one organization on the same care team. </w:t>
      </w:r>
      <w:r w:rsidR="00390AD8" w:rsidRPr="0032273B">
        <w:t>The PCP could function in a role as part of one organization</w:t>
      </w:r>
      <w:r w:rsidR="002C6E50" w:rsidRPr="0032273B">
        <w:t xml:space="preserve"> </w:t>
      </w:r>
      <w:r w:rsidR="00390AD8" w:rsidRPr="0032273B">
        <w:t>(</w:t>
      </w:r>
      <w:r w:rsidR="00466E47" w:rsidRPr="0032273B">
        <w:t xml:space="preserve">e.g., </w:t>
      </w:r>
      <w:r w:rsidR="00390AD8" w:rsidRPr="0032273B">
        <w:t>primary care provider for the medical clinic) while at the same time function in another role as part of another organization (</w:t>
      </w:r>
      <w:r w:rsidR="00466E47" w:rsidRPr="0032273B">
        <w:t xml:space="preserve">e.g., </w:t>
      </w:r>
      <w:r w:rsidR="00390AD8" w:rsidRPr="0032273B">
        <w:t>primary investigator on the National Institute of Health research team). Both organizations could be part of the same care team.</w:t>
      </w:r>
      <w:r w:rsidR="000752A6" w:rsidRPr="0032273B">
        <w:t xml:space="preserve"> </w:t>
      </w:r>
    </w:p>
    <w:p w14:paraId="6079B8E1" w14:textId="54EF57E2" w:rsidR="00A72B68" w:rsidRPr="0032273B" w:rsidRDefault="00673BD8" w:rsidP="007F4D09">
      <w:pPr>
        <w:pStyle w:val="BodyText"/>
        <w:rPr>
          <w:szCs w:val="24"/>
        </w:rPr>
      </w:pPr>
      <w:r w:rsidRPr="0032273B">
        <w:t>The point here is to reiterate that the concept of care team is often jurisdictional and can be defined in many different ways.</w:t>
      </w:r>
    </w:p>
    <w:p w14:paraId="38B68095" w14:textId="77777777" w:rsidR="00126A38" w:rsidRPr="0032273B" w:rsidRDefault="00126A38" w:rsidP="007F4D09">
      <w:pPr>
        <w:pStyle w:val="Heading3"/>
        <w:numPr>
          <w:ilvl w:val="0"/>
          <w:numId w:val="0"/>
        </w:numPr>
        <w:rPr>
          <w:bCs/>
          <w:noProof w:val="0"/>
        </w:rPr>
      </w:pPr>
      <w:bookmarkStart w:id="64" w:name="_Toc28680934"/>
      <w:r w:rsidRPr="0032273B">
        <w:rPr>
          <w:bCs/>
          <w:noProof w:val="0"/>
        </w:rPr>
        <w:lastRenderedPageBreak/>
        <w:t>X.4.2 Use Cases</w:t>
      </w:r>
      <w:bookmarkEnd w:id="64"/>
    </w:p>
    <w:p w14:paraId="4C6F9CBC" w14:textId="77777777" w:rsidR="002E6F79" w:rsidRPr="0032273B" w:rsidRDefault="002E6F79" w:rsidP="002E6F79">
      <w:pPr>
        <w:pStyle w:val="BodyText"/>
      </w:pPr>
      <w:r w:rsidRPr="0032273B">
        <w:t>This profile reuses the HL7 Care Plan Domain Analysis Model specification storyboard 2: Chronic Conditions</w:t>
      </w:r>
      <w:r w:rsidRPr="0032273B">
        <w:rPr>
          <w:rStyle w:val="FootnoteReference"/>
        </w:rPr>
        <w:footnoteReference w:id="20"/>
      </w:r>
      <w:r w:rsidRPr="0032273B">
        <w:t xml:space="preserve"> with permission from HL7 Patient Care Work Group. </w:t>
      </w:r>
      <w:r w:rsidR="009E5F8E" w:rsidRPr="0032273B">
        <w:t>Slight modifications have been made to t</w:t>
      </w:r>
      <w:r w:rsidRPr="0032273B">
        <w:t xml:space="preserve">he storyboard </w:t>
      </w:r>
      <w:r w:rsidR="009E5F8E" w:rsidRPr="0032273B">
        <w:t xml:space="preserve">in order to depict care team management needed for </w:t>
      </w:r>
      <w:r w:rsidRPr="0032273B">
        <w:t>chronic disease management as well as transition of care episode</w:t>
      </w:r>
      <w:r w:rsidR="009E5F8E" w:rsidRPr="0032273B">
        <w:t>s</w:t>
      </w:r>
      <w:r w:rsidRPr="0032273B">
        <w:t xml:space="preserve">. </w:t>
      </w:r>
    </w:p>
    <w:p w14:paraId="70DCB282" w14:textId="77777777" w:rsidR="002E6F79" w:rsidRPr="0032273B" w:rsidRDefault="002E6F79" w:rsidP="002E6F79">
      <w:pPr>
        <w:pStyle w:val="BodyText"/>
      </w:pPr>
      <w:r w:rsidRPr="0032273B">
        <w:t xml:space="preserve">For the purpose of IHE profiling, the storyboard is being referred to as a use case. </w:t>
      </w:r>
    </w:p>
    <w:p w14:paraId="5DB919BD" w14:textId="77777777" w:rsidR="00FD6B22" w:rsidRPr="0032273B" w:rsidRDefault="007773C8" w:rsidP="00126A38">
      <w:pPr>
        <w:pStyle w:val="Heading4"/>
        <w:numPr>
          <w:ilvl w:val="0"/>
          <w:numId w:val="0"/>
        </w:numPr>
        <w:ind w:left="864" w:hanging="864"/>
        <w:rPr>
          <w:noProof w:val="0"/>
        </w:rPr>
      </w:pPr>
      <w:bookmarkStart w:id="65" w:name="_Toc28680935"/>
      <w:r w:rsidRPr="0032273B">
        <w:rPr>
          <w:noProof w:val="0"/>
        </w:rPr>
        <w:t>X.</w:t>
      </w:r>
      <w:r w:rsidR="00AF472E" w:rsidRPr="0032273B">
        <w:rPr>
          <w:noProof w:val="0"/>
        </w:rPr>
        <w:t>4</w:t>
      </w:r>
      <w:r w:rsidRPr="0032273B">
        <w:rPr>
          <w:noProof w:val="0"/>
        </w:rPr>
        <w:t>.2</w:t>
      </w:r>
      <w:r w:rsidR="00126A38" w:rsidRPr="0032273B">
        <w:rPr>
          <w:noProof w:val="0"/>
        </w:rPr>
        <w:t>.1</w:t>
      </w:r>
      <w:r w:rsidRPr="0032273B">
        <w:rPr>
          <w:noProof w:val="0"/>
        </w:rPr>
        <w:t xml:space="preserve"> Use</w:t>
      </w:r>
      <w:r w:rsidR="00FD6B22" w:rsidRPr="0032273B">
        <w:rPr>
          <w:noProof w:val="0"/>
        </w:rPr>
        <w:t xml:space="preserve"> Case</w:t>
      </w:r>
      <w:r w:rsidR="002869E8" w:rsidRPr="0032273B">
        <w:rPr>
          <w:noProof w:val="0"/>
        </w:rPr>
        <w:t xml:space="preserve">: </w:t>
      </w:r>
      <w:r w:rsidR="0014564B" w:rsidRPr="0032273B">
        <w:rPr>
          <w:noProof w:val="0"/>
        </w:rPr>
        <w:t>Chronic Conditions</w:t>
      </w:r>
      <w:bookmarkEnd w:id="65"/>
    </w:p>
    <w:p w14:paraId="211D52E2" w14:textId="1AB02104" w:rsidR="0014564B" w:rsidRPr="0032273B" w:rsidRDefault="0014564B" w:rsidP="007F4D09">
      <w:pPr>
        <w:pStyle w:val="BodyText"/>
      </w:pPr>
      <w:r w:rsidRPr="0032273B">
        <w:t>The use case provides narrative description of clinica</w:t>
      </w:r>
      <w:r w:rsidR="00732726" w:rsidRPr="0032273B">
        <w:t xml:space="preserve">l scenarios where the need for a care team is identified, created or updated </w:t>
      </w:r>
      <w:r w:rsidRPr="0032273B">
        <w:t>during care provision. For a process flow diagram of this entire use case, see the diagram at:</w:t>
      </w:r>
      <w:r w:rsidR="00EF7891" w:rsidRPr="0032273B">
        <w:t xml:space="preserve"> </w:t>
      </w:r>
      <w:hyperlink r:id="rId25" w:history="1">
        <w:r w:rsidR="00DD4521" w:rsidRPr="0032273B">
          <w:rPr>
            <w:rStyle w:val="Hyperlink"/>
          </w:rPr>
          <w:t>ftp://ftp.ihe.net/TF_Implementation_Material/PCC/DCTM/</w:t>
        </w:r>
      </w:hyperlink>
      <w:r w:rsidR="00DD4521" w:rsidRPr="0032273B">
        <w:t xml:space="preserve"> </w:t>
      </w:r>
    </w:p>
    <w:p w14:paraId="7D017F2A" w14:textId="77777777" w:rsidR="00CF283F" w:rsidRPr="0032273B" w:rsidRDefault="007773C8" w:rsidP="00126A38">
      <w:pPr>
        <w:pStyle w:val="Heading5"/>
        <w:numPr>
          <w:ilvl w:val="0"/>
          <w:numId w:val="0"/>
        </w:numPr>
        <w:rPr>
          <w:noProof w:val="0"/>
        </w:rPr>
      </w:pPr>
      <w:bookmarkStart w:id="66" w:name="_Toc28680936"/>
      <w:r w:rsidRPr="0032273B">
        <w:rPr>
          <w:noProof w:val="0"/>
        </w:rPr>
        <w:t>X.</w:t>
      </w:r>
      <w:r w:rsidR="00AF472E" w:rsidRPr="0032273B">
        <w:rPr>
          <w:noProof w:val="0"/>
        </w:rPr>
        <w:t>4</w:t>
      </w:r>
      <w:r w:rsidRPr="0032273B">
        <w:rPr>
          <w:noProof w:val="0"/>
        </w:rPr>
        <w:t>.2.1</w:t>
      </w:r>
      <w:r w:rsidR="00126A38" w:rsidRPr="0032273B">
        <w:rPr>
          <w:noProof w:val="0"/>
        </w:rPr>
        <w:t>.1</w:t>
      </w:r>
      <w:r w:rsidR="004807FB" w:rsidRPr="0032273B">
        <w:rPr>
          <w:noProof w:val="0"/>
        </w:rPr>
        <w:t xml:space="preserve"> DCTM</w:t>
      </w:r>
      <w:r w:rsidR="002869E8" w:rsidRPr="0032273B">
        <w:rPr>
          <w:bCs/>
          <w:noProof w:val="0"/>
        </w:rPr>
        <w:t xml:space="preserve"> </w:t>
      </w:r>
      <w:r w:rsidR="005F21E7" w:rsidRPr="0032273B">
        <w:rPr>
          <w:noProof w:val="0"/>
        </w:rPr>
        <w:t>Use Case</w:t>
      </w:r>
      <w:r w:rsidR="002869E8" w:rsidRPr="0032273B">
        <w:rPr>
          <w:noProof w:val="0"/>
        </w:rPr>
        <w:t xml:space="preserve"> Description</w:t>
      </w:r>
      <w:bookmarkEnd w:id="66"/>
    </w:p>
    <w:p w14:paraId="3D787102" w14:textId="77777777" w:rsidR="004807FB" w:rsidRPr="0032273B" w:rsidRDefault="0014564B" w:rsidP="004F72A6">
      <w:pPr>
        <w:pStyle w:val="BodyText"/>
      </w:pPr>
      <w:r w:rsidRPr="0032273B">
        <w:t>The purpose of the HL7 chronic conditions storyboard (use case) is to illustrate the purpose and interaction of types of care teams for a patient involved in the care and treatment of a case of Type II Diabetes Mellitus</w:t>
      </w:r>
      <w:r w:rsidR="009E5F8E" w:rsidRPr="0032273B">
        <w:t xml:space="preserve"> with complications</w:t>
      </w:r>
      <w:r w:rsidR="00A72B68" w:rsidRPr="0032273B">
        <w:t xml:space="preserve">. </w:t>
      </w:r>
    </w:p>
    <w:p w14:paraId="50943237" w14:textId="77777777" w:rsidR="0014564B" w:rsidRPr="0032273B" w:rsidRDefault="004807FB" w:rsidP="004F72A6">
      <w:pPr>
        <w:pStyle w:val="BodyText"/>
      </w:pPr>
      <w:r w:rsidRPr="0032273B">
        <w:t>The use case is sub-divided to reflect HL7 Care Team Definition Project’s classification of types of care teams</w:t>
      </w:r>
      <w:r w:rsidR="0014564B" w:rsidRPr="0032273B">
        <w:t xml:space="preserve">: </w:t>
      </w:r>
    </w:p>
    <w:p w14:paraId="605755AD" w14:textId="77777777" w:rsidR="004807FB" w:rsidRPr="0032273B" w:rsidRDefault="008A11C4" w:rsidP="007F4D09">
      <w:pPr>
        <w:pStyle w:val="BodyText"/>
      </w:pPr>
      <w:r w:rsidRPr="0032273B">
        <w:t>Encounter</w:t>
      </w:r>
      <w:r w:rsidRPr="0032273B">
        <w:rPr>
          <w:szCs w:val="24"/>
        </w:rPr>
        <w:t>-focused Care Team</w:t>
      </w:r>
    </w:p>
    <w:p w14:paraId="117EA4B1" w14:textId="77777777" w:rsidR="004807FB" w:rsidRPr="0032273B" w:rsidRDefault="0014564B" w:rsidP="007F4D09">
      <w:pPr>
        <w:pStyle w:val="ListBullet2"/>
      </w:pPr>
      <w:r w:rsidRPr="0032273B">
        <w:t>Prim</w:t>
      </w:r>
      <w:r w:rsidR="008A11C4" w:rsidRPr="0032273B">
        <w:t>ary Care Physician (PCP)</w:t>
      </w:r>
    </w:p>
    <w:p w14:paraId="4280E1C8" w14:textId="77777777" w:rsidR="00F37CF2" w:rsidRPr="0032273B" w:rsidRDefault="00F37CF2" w:rsidP="007F4D09">
      <w:pPr>
        <w:pStyle w:val="ListBullet2"/>
      </w:pPr>
      <w:r w:rsidRPr="0032273B">
        <w:t>Patient</w:t>
      </w:r>
    </w:p>
    <w:p w14:paraId="65629A6F" w14:textId="7D0B5A5B" w:rsidR="004807FB" w:rsidRPr="0032273B" w:rsidRDefault="008A11C4" w:rsidP="007F4D09">
      <w:pPr>
        <w:pStyle w:val="BodyText"/>
      </w:pPr>
      <w:r w:rsidRPr="0032273B">
        <w:t>Condition-focused Care Team</w:t>
      </w:r>
      <w:r w:rsidR="009D61C1" w:rsidRPr="0032273B">
        <w:t xml:space="preserve"> (</w:t>
      </w:r>
      <w:r w:rsidR="00466E47" w:rsidRPr="0032273B">
        <w:t xml:space="preserve">e.g., </w:t>
      </w:r>
      <w:r w:rsidR="009D61C1" w:rsidRPr="0032273B">
        <w:t>Diabetes)</w:t>
      </w:r>
    </w:p>
    <w:p w14:paraId="12CB79EE" w14:textId="77777777" w:rsidR="009D61C1" w:rsidRPr="0032273B" w:rsidRDefault="008A11C4" w:rsidP="007F4D09">
      <w:pPr>
        <w:pStyle w:val="ListBullet2"/>
      </w:pPr>
      <w:r w:rsidRPr="0032273B">
        <w:t>PCP</w:t>
      </w:r>
      <w:r w:rsidR="004807FB" w:rsidRPr="0032273B">
        <w:t xml:space="preserve"> </w:t>
      </w:r>
    </w:p>
    <w:p w14:paraId="23115EA1" w14:textId="77777777" w:rsidR="004807FB" w:rsidRPr="0032273B" w:rsidRDefault="008A11C4" w:rsidP="007F4D09">
      <w:pPr>
        <w:pStyle w:val="ListBullet2"/>
      </w:pPr>
      <w:r w:rsidRPr="0032273B">
        <w:t>Specialists</w:t>
      </w:r>
    </w:p>
    <w:p w14:paraId="6C67FEAF" w14:textId="77777777" w:rsidR="004807FB" w:rsidRPr="0032273B" w:rsidRDefault="0014564B" w:rsidP="007F4D09">
      <w:pPr>
        <w:pStyle w:val="ListBullet2"/>
      </w:pPr>
      <w:r w:rsidRPr="0032273B">
        <w:t>Allied Health Care Provider</w:t>
      </w:r>
      <w:r w:rsidR="008A11C4" w:rsidRPr="0032273B">
        <w:t>s</w:t>
      </w:r>
      <w:r w:rsidR="004807FB" w:rsidRPr="0032273B">
        <w:t xml:space="preserve"> </w:t>
      </w:r>
    </w:p>
    <w:p w14:paraId="6CA26241" w14:textId="77777777" w:rsidR="0014564B" w:rsidRPr="0032273B" w:rsidRDefault="008A11C4" w:rsidP="007F4D09">
      <w:pPr>
        <w:pStyle w:val="ListBullet2"/>
      </w:pPr>
      <w:r w:rsidRPr="0032273B">
        <w:t>Patient</w:t>
      </w:r>
      <w:r w:rsidR="0014564B" w:rsidRPr="0032273B">
        <w:t xml:space="preserve"> </w:t>
      </w:r>
    </w:p>
    <w:p w14:paraId="2CA039FF" w14:textId="77777777" w:rsidR="004807FB" w:rsidRPr="0032273B" w:rsidRDefault="008A11C4" w:rsidP="007F4D09">
      <w:pPr>
        <w:pStyle w:val="BodyText"/>
      </w:pPr>
      <w:r w:rsidRPr="0032273B">
        <w:t>Episode-focused Care Team</w:t>
      </w:r>
    </w:p>
    <w:p w14:paraId="19DDB226" w14:textId="77777777" w:rsidR="00096B0A" w:rsidRPr="0032273B" w:rsidRDefault="0053467B" w:rsidP="007F4D09">
      <w:pPr>
        <w:pStyle w:val="ListBullet2"/>
      </w:pPr>
      <w:r w:rsidRPr="0032273B">
        <w:t>Emergency Department (</w:t>
      </w:r>
      <w:r w:rsidR="008A11C4" w:rsidRPr="0032273B">
        <w:t>ED</w:t>
      </w:r>
      <w:r w:rsidRPr="0032273B">
        <w:t>)</w:t>
      </w:r>
      <w:r w:rsidR="009D61C1" w:rsidRPr="0032273B">
        <w:t xml:space="preserve"> </w:t>
      </w:r>
    </w:p>
    <w:p w14:paraId="69080C5B" w14:textId="77777777" w:rsidR="004807FB" w:rsidRPr="0032273B" w:rsidRDefault="00096B0A" w:rsidP="007F4D09">
      <w:pPr>
        <w:pStyle w:val="ListBullet3"/>
      </w:pPr>
      <w:r w:rsidRPr="0032273B">
        <w:t>Care P</w:t>
      </w:r>
      <w:r w:rsidR="00620A80" w:rsidRPr="0032273B">
        <w:t>roviders</w:t>
      </w:r>
    </w:p>
    <w:p w14:paraId="74CEF3DE" w14:textId="77777777" w:rsidR="00096B0A" w:rsidRPr="0032273B" w:rsidRDefault="00096B0A" w:rsidP="007F4D09">
      <w:pPr>
        <w:pStyle w:val="ListBullet3"/>
      </w:pPr>
      <w:r w:rsidRPr="0032273B">
        <w:t>Patient</w:t>
      </w:r>
    </w:p>
    <w:p w14:paraId="426E92AB" w14:textId="77777777" w:rsidR="00096B0A" w:rsidRPr="0032273B" w:rsidRDefault="009D61C1" w:rsidP="008A3D76">
      <w:pPr>
        <w:pStyle w:val="ListBullet2"/>
        <w:keepNext/>
      </w:pPr>
      <w:r w:rsidRPr="0032273B">
        <w:lastRenderedPageBreak/>
        <w:t>Hospital (</w:t>
      </w:r>
      <w:r w:rsidR="008A11C4" w:rsidRPr="0032273B">
        <w:t>In-patient</w:t>
      </w:r>
      <w:r w:rsidRPr="0032273B">
        <w:t xml:space="preserve"> stay)</w:t>
      </w:r>
      <w:r w:rsidR="00620A80" w:rsidRPr="0032273B">
        <w:t xml:space="preserve"> </w:t>
      </w:r>
    </w:p>
    <w:p w14:paraId="26FD9040" w14:textId="77777777" w:rsidR="004807FB" w:rsidRPr="0032273B" w:rsidRDefault="00096B0A" w:rsidP="007F4D09">
      <w:pPr>
        <w:pStyle w:val="ListBullet3"/>
      </w:pPr>
      <w:r w:rsidRPr="0032273B">
        <w:t>Care P</w:t>
      </w:r>
      <w:r w:rsidR="00620A80" w:rsidRPr="0032273B">
        <w:t>roviders</w:t>
      </w:r>
    </w:p>
    <w:p w14:paraId="6893B0D4" w14:textId="77777777" w:rsidR="0096685B" w:rsidRPr="0032273B" w:rsidRDefault="00096B0A" w:rsidP="007F4D09">
      <w:pPr>
        <w:pStyle w:val="ListBullet3"/>
      </w:pPr>
      <w:r w:rsidRPr="0032273B">
        <w:t>Discharge Planner</w:t>
      </w:r>
    </w:p>
    <w:p w14:paraId="04F39D18" w14:textId="77777777" w:rsidR="0014564B" w:rsidRPr="0032273B" w:rsidRDefault="008A11C4" w:rsidP="007F4D09">
      <w:pPr>
        <w:pStyle w:val="ListBullet3"/>
      </w:pPr>
      <w:r w:rsidRPr="0032273B">
        <w:t xml:space="preserve">Patient </w:t>
      </w:r>
    </w:p>
    <w:p w14:paraId="10DE60A9" w14:textId="77777777" w:rsidR="00F51A01" w:rsidRPr="0032273B" w:rsidRDefault="008A11C4" w:rsidP="007F4D09">
      <w:pPr>
        <w:pStyle w:val="BodyText"/>
      </w:pPr>
      <w:r w:rsidRPr="0032273B">
        <w:t>Care-coordination focused Care Team</w:t>
      </w:r>
    </w:p>
    <w:p w14:paraId="3E2EFD0D" w14:textId="77777777" w:rsidR="00096B0A" w:rsidRPr="0032273B" w:rsidRDefault="00096B0A" w:rsidP="007F4D09">
      <w:pPr>
        <w:pStyle w:val="ListBullet2"/>
      </w:pPr>
      <w:r w:rsidRPr="0032273B">
        <w:t>PCP</w:t>
      </w:r>
    </w:p>
    <w:p w14:paraId="2BAEA468" w14:textId="77777777" w:rsidR="00096B0A" w:rsidRPr="0032273B" w:rsidRDefault="00096B0A" w:rsidP="007F4D09">
      <w:pPr>
        <w:pStyle w:val="ListBullet2"/>
      </w:pPr>
      <w:r w:rsidRPr="0032273B">
        <w:t>Home Health</w:t>
      </w:r>
    </w:p>
    <w:p w14:paraId="65E5E499" w14:textId="77777777" w:rsidR="00F51A01" w:rsidRPr="0032273B" w:rsidRDefault="00620A80" w:rsidP="007F4D09">
      <w:pPr>
        <w:pStyle w:val="ListBullet3"/>
      </w:pPr>
      <w:r w:rsidRPr="0032273B">
        <w:t>Case manager</w:t>
      </w:r>
    </w:p>
    <w:p w14:paraId="3F7FB1FA" w14:textId="77777777" w:rsidR="009D61C1" w:rsidRPr="0032273B" w:rsidRDefault="009D61C1" w:rsidP="007F4D09">
      <w:pPr>
        <w:pStyle w:val="ListBullet3"/>
      </w:pPr>
      <w:r w:rsidRPr="0032273B">
        <w:t>Care</w:t>
      </w:r>
      <w:r w:rsidR="00FE2367" w:rsidRPr="0032273B">
        <w:t xml:space="preserve"> providers</w:t>
      </w:r>
    </w:p>
    <w:p w14:paraId="20DB88FB" w14:textId="77777777" w:rsidR="0014564B" w:rsidRPr="0032273B" w:rsidRDefault="00F51A01" w:rsidP="007F4D09">
      <w:pPr>
        <w:pStyle w:val="ListBullet2"/>
      </w:pPr>
      <w:r w:rsidRPr="0032273B">
        <w:t>P</w:t>
      </w:r>
      <w:r w:rsidR="004028E2" w:rsidRPr="0032273B">
        <w:t>atient</w:t>
      </w:r>
      <w:r w:rsidR="009D61C1" w:rsidRPr="0032273B">
        <w:t xml:space="preserve"> </w:t>
      </w:r>
    </w:p>
    <w:p w14:paraId="2122D1C3" w14:textId="77777777" w:rsidR="004B14AA" w:rsidRPr="0032273B" w:rsidRDefault="001F43FB" w:rsidP="007F4D09">
      <w:pPr>
        <w:pStyle w:val="ListBullet2"/>
      </w:pPr>
      <w:r w:rsidRPr="0032273B">
        <w:t>Research-focused team</w:t>
      </w:r>
    </w:p>
    <w:p w14:paraId="4FD5F1BE" w14:textId="77777777" w:rsidR="001827A0" w:rsidRPr="0032273B" w:rsidRDefault="001827A0" w:rsidP="007F4D09">
      <w:pPr>
        <w:pStyle w:val="ListBullet3"/>
      </w:pPr>
      <w:r w:rsidRPr="0032273B">
        <w:t>Primary Investigator</w:t>
      </w:r>
    </w:p>
    <w:p w14:paraId="5DA7DFF0" w14:textId="77777777" w:rsidR="001827A0" w:rsidRPr="0032273B" w:rsidRDefault="004871B1" w:rsidP="007F4D09">
      <w:pPr>
        <w:pStyle w:val="ListBullet3"/>
      </w:pPr>
      <w:r w:rsidRPr="0032273B">
        <w:t>Sub-i</w:t>
      </w:r>
      <w:r w:rsidR="001827A0" w:rsidRPr="0032273B">
        <w:t>nvestigator</w:t>
      </w:r>
    </w:p>
    <w:p w14:paraId="0C46D2D5" w14:textId="77777777" w:rsidR="001F43FB" w:rsidRPr="0032273B" w:rsidRDefault="001F43FB" w:rsidP="007F4D09">
      <w:pPr>
        <w:pStyle w:val="ListBullet3"/>
      </w:pPr>
      <w:r w:rsidRPr="0032273B">
        <w:t xml:space="preserve">Research coordinator </w:t>
      </w:r>
    </w:p>
    <w:p w14:paraId="1412E449" w14:textId="77777777" w:rsidR="001F43FB" w:rsidRPr="0032273B" w:rsidRDefault="001F43FB" w:rsidP="007F4D09">
      <w:pPr>
        <w:pStyle w:val="ListBullet3"/>
      </w:pPr>
      <w:r w:rsidRPr="0032273B">
        <w:t>Site coordinator</w:t>
      </w:r>
    </w:p>
    <w:p w14:paraId="33CC931F" w14:textId="77777777" w:rsidR="001F43FB" w:rsidRPr="0032273B" w:rsidRDefault="004871B1" w:rsidP="007F4D09">
      <w:pPr>
        <w:pStyle w:val="ListBullet3"/>
      </w:pPr>
      <w:r w:rsidRPr="0032273B">
        <w:t>Research nurse</w:t>
      </w:r>
    </w:p>
    <w:p w14:paraId="4A34D47E" w14:textId="77777777" w:rsidR="004B14AA" w:rsidRPr="0032273B" w:rsidRDefault="004B14AA" w:rsidP="007F4D09">
      <w:pPr>
        <w:pStyle w:val="ListBullet3"/>
      </w:pPr>
      <w:r w:rsidRPr="0032273B">
        <w:t>Patient</w:t>
      </w:r>
    </w:p>
    <w:p w14:paraId="67C8C382" w14:textId="77777777" w:rsidR="00980BB9" w:rsidRPr="0032273B" w:rsidRDefault="00980BB9" w:rsidP="004F72A6">
      <w:pPr>
        <w:pStyle w:val="BodyText"/>
      </w:pPr>
      <w:r w:rsidRPr="0032273B">
        <w:t xml:space="preserve">The use case contains the following actors and roles. </w:t>
      </w:r>
    </w:p>
    <w:p w14:paraId="1C0134FC" w14:textId="77777777" w:rsidR="00980BB9" w:rsidRPr="0032273B" w:rsidRDefault="00980BB9" w:rsidP="004F42A8">
      <w:pPr>
        <w:pStyle w:val="ListBullet2"/>
      </w:pPr>
      <w:r w:rsidRPr="0032273B">
        <w:t>Primary Care Physician: Dr. Patricia Primary</w:t>
      </w:r>
    </w:p>
    <w:p w14:paraId="755A6A74" w14:textId="77777777" w:rsidR="00980BB9" w:rsidRPr="0032273B" w:rsidRDefault="00980BB9" w:rsidP="004F42A8">
      <w:pPr>
        <w:pStyle w:val="ListBullet2"/>
      </w:pPr>
      <w:r w:rsidRPr="0032273B">
        <w:t>Patient: Mr. Bob Anyman</w:t>
      </w:r>
    </w:p>
    <w:p w14:paraId="28B2EC36" w14:textId="77777777" w:rsidR="00980BB9" w:rsidRPr="0032273B" w:rsidRDefault="00980BB9" w:rsidP="004F42A8">
      <w:pPr>
        <w:pStyle w:val="ListBullet2"/>
      </w:pPr>
      <w:r w:rsidRPr="0032273B">
        <w:t>Diabetic Educator: Ms. Edith Teaching</w:t>
      </w:r>
    </w:p>
    <w:p w14:paraId="731CA80F" w14:textId="77777777" w:rsidR="00980BB9" w:rsidRPr="0032273B" w:rsidRDefault="00980BB9" w:rsidP="004F42A8">
      <w:pPr>
        <w:pStyle w:val="ListBullet2"/>
      </w:pPr>
      <w:r w:rsidRPr="0032273B">
        <w:t xml:space="preserve">Dietitian/Nutritionist: Ms. Debbie Nutrition </w:t>
      </w:r>
    </w:p>
    <w:p w14:paraId="2D683C7D" w14:textId="77777777" w:rsidR="00980BB9" w:rsidRPr="0032273B" w:rsidRDefault="000E51AE" w:rsidP="004F42A8">
      <w:pPr>
        <w:pStyle w:val="ListBullet2"/>
      </w:pPr>
      <w:r w:rsidRPr="0032273B">
        <w:t>Physical Therapist</w:t>
      </w:r>
      <w:r w:rsidR="00980BB9" w:rsidRPr="0032273B">
        <w:t>: Mr. Ed Active</w:t>
      </w:r>
    </w:p>
    <w:p w14:paraId="12E556C3" w14:textId="77777777" w:rsidR="00980BB9" w:rsidRPr="0032273B" w:rsidRDefault="00980BB9" w:rsidP="004F42A8">
      <w:pPr>
        <w:pStyle w:val="ListBullet2"/>
      </w:pPr>
      <w:r w:rsidRPr="0032273B">
        <w:t>Pharmacist: Ms. Susan Script</w:t>
      </w:r>
    </w:p>
    <w:p w14:paraId="033E3808" w14:textId="77777777" w:rsidR="00980BB9" w:rsidRPr="0032273B" w:rsidRDefault="00980BB9" w:rsidP="004F42A8">
      <w:pPr>
        <w:pStyle w:val="ListBullet2"/>
      </w:pPr>
      <w:r w:rsidRPr="0032273B">
        <w:t>Optometrist: Dr. Victor Vision</w:t>
      </w:r>
    </w:p>
    <w:p w14:paraId="04F83F6F" w14:textId="77777777" w:rsidR="00980BB9" w:rsidRPr="0032273B" w:rsidRDefault="00980BB9" w:rsidP="004F42A8">
      <w:pPr>
        <w:pStyle w:val="ListBullet2"/>
      </w:pPr>
      <w:r w:rsidRPr="0032273B">
        <w:t>Podiatrist: Dr. Barry Bunion</w:t>
      </w:r>
    </w:p>
    <w:p w14:paraId="42A64577" w14:textId="77777777" w:rsidR="00980BB9" w:rsidRPr="0032273B" w:rsidRDefault="00980BB9" w:rsidP="004F42A8">
      <w:pPr>
        <w:pStyle w:val="ListBullet2"/>
      </w:pPr>
      <w:r w:rsidRPr="0032273B">
        <w:t xml:space="preserve">Psychologist: Dr. Larry Listener </w:t>
      </w:r>
    </w:p>
    <w:p w14:paraId="7FC3C347" w14:textId="77777777" w:rsidR="00980BB9" w:rsidRPr="0032273B" w:rsidRDefault="00980BB9" w:rsidP="004F42A8">
      <w:pPr>
        <w:pStyle w:val="ListBullet2"/>
      </w:pPr>
      <w:r w:rsidRPr="0032273B">
        <w:t>Emergency Department Physician: Dr. Eddie Emergent</w:t>
      </w:r>
    </w:p>
    <w:p w14:paraId="142782A4" w14:textId="77777777" w:rsidR="00980BB9" w:rsidRPr="0032273B" w:rsidRDefault="00980BB9" w:rsidP="004F42A8">
      <w:pPr>
        <w:pStyle w:val="ListBullet2"/>
      </w:pPr>
      <w:r w:rsidRPr="0032273B">
        <w:t>Hospital Attending Physician: Dr. Allen Attend</w:t>
      </w:r>
    </w:p>
    <w:p w14:paraId="4ACB8D31" w14:textId="77777777" w:rsidR="001814BF" w:rsidRPr="0032273B" w:rsidRDefault="001814BF" w:rsidP="004F42A8">
      <w:pPr>
        <w:pStyle w:val="ListBullet2"/>
      </w:pPr>
      <w:r w:rsidRPr="0032273B">
        <w:t>Discharge Planner: Debra Discharge</w:t>
      </w:r>
    </w:p>
    <w:p w14:paraId="7DF472CE" w14:textId="77777777" w:rsidR="000E51AE" w:rsidRPr="0032273B" w:rsidRDefault="000E51AE" w:rsidP="004F42A8">
      <w:pPr>
        <w:pStyle w:val="ListBullet2"/>
      </w:pPr>
      <w:r w:rsidRPr="0032273B">
        <w:lastRenderedPageBreak/>
        <w:t xml:space="preserve">Case Manager: </w:t>
      </w:r>
      <w:r w:rsidR="001814BF" w:rsidRPr="0032273B">
        <w:t>Nurse Nancy Case</w:t>
      </w:r>
    </w:p>
    <w:p w14:paraId="25E53928" w14:textId="77777777" w:rsidR="000E51AE" w:rsidRPr="0032273B" w:rsidRDefault="000E51AE" w:rsidP="004F42A8">
      <w:pPr>
        <w:pStyle w:val="ListBullet2"/>
      </w:pPr>
      <w:r w:rsidRPr="0032273B">
        <w:t>Home Health Nurse</w:t>
      </w:r>
      <w:r w:rsidR="009127FE" w:rsidRPr="0032273B">
        <w:t>: Nurse Angie Able</w:t>
      </w:r>
    </w:p>
    <w:p w14:paraId="65CE71CB" w14:textId="77777777" w:rsidR="000E51AE" w:rsidRPr="0032273B" w:rsidRDefault="000E51AE" w:rsidP="004F42A8">
      <w:pPr>
        <w:pStyle w:val="ListBullet2"/>
      </w:pPr>
      <w:r w:rsidRPr="0032273B">
        <w:t>Home Health Physical Therapist</w:t>
      </w:r>
      <w:r w:rsidR="009127FE" w:rsidRPr="0032273B">
        <w:t>: Peter Physical</w:t>
      </w:r>
    </w:p>
    <w:p w14:paraId="3BF076C7" w14:textId="331964CC" w:rsidR="001827A0" w:rsidRPr="0032273B" w:rsidRDefault="004871B1" w:rsidP="004F42A8">
      <w:pPr>
        <w:pStyle w:val="ListBullet2"/>
      </w:pPr>
      <w:r w:rsidRPr="0032273B">
        <w:t>Primary Investiga</w:t>
      </w:r>
      <w:r w:rsidR="00570979" w:rsidRPr="0032273B">
        <w:t>tor</w:t>
      </w:r>
      <w:r w:rsidR="002C6E50" w:rsidRPr="0032273B">
        <w:t>: Dr</w:t>
      </w:r>
      <w:r w:rsidR="0047098D" w:rsidRPr="0032273B">
        <w:t>.</w:t>
      </w:r>
      <w:r w:rsidR="002C6E50" w:rsidRPr="0032273B">
        <w:t xml:space="preserve"> Rick Research</w:t>
      </w:r>
    </w:p>
    <w:p w14:paraId="130977B4" w14:textId="77777777" w:rsidR="00570979" w:rsidRPr="0032273B" w:rsidRDefault="00F216FC" w:rsidP="004F42A8">
      <w:pPr>
        <w:pStyle w:val="ListBullet2"/>
      </w:pPr>
      <w:r w:rsidRPr="0032273B">
        <w:t>Sub-investigator: Nurse Mary Ree</w:t>
      </w:r>
      <w:r w:rsidR="00570979" w:rsidRPr="0032273B">
        <w:t>se</w:t>
      </w:r>
    </w:p>
    <w:p w14:paraId="6D41EBD6" w14:textId="77777777" w:rsidR="00914D4B" w:rsidRPr="0032273B" w:rsidRDefault="00914D4B" w:rsidP="00914D4B">
      <w:pPr>
        <w:pStyle w:val="Heading6"/>
        <w:numPr>
          <w:ilvl w:val="0"/>
          <w:numId w:val="0"/>
        </w:numPr>
        <w:ind w:left="1152" w:hanging="1152"/>
        <w:rPr>
          <w:noProof w:val="0"/>
        </w:rPr>
      </w:pPr>
      <w:bookmarkStart w:id="67" w:name="_Toc456795230"/>
      <w:bookmarkStart w:id="68" w:name="_Toc28680937"/>
      <w:r w:rsidRPr="0032273B">
        <w:rPr>
          <w:noProof w:val="0"/>
        </w:rPr>
        <w:t>X.4.2.1.1.1 Encounter-focused Care Team: Primary Care Physician</w:t>
      </w:r>
      <w:bookmarkEnd w:id="67"/>
      <w:r w:rsidR="00366FA0" w:rsidRPr="0032273B">
        <w:rPr>
          <w:noProof w:val="0"/>
        </w:rPr>
        <w:t>;</w:t>
      </w:r>
      <w:r w:rsidR="00DE6FF0" w:rsidRPr="0032273B">
        <w:rPr>
          <w:noProof w:val="0"/>
        </w:rPr>
        <w:t xml:space="preserve"> Patient</w:t>
      </w:r>
      <w:bookmarkEnd w:id="68"/>
    </w:p>
    <w:p w14:paraId="15015A78" w14:textId="77777777" w:rsidR="00DE6FF0" w:rsidRPr="0032273B" w:rsidRDefault="00DE6FF0" w:rsidP="00DE6FF0">
      <w:pPr>
        <w:pStyle w:val="BodyText"/>
        <w:rPr>
          <w:szCs w:val="24"/>
        </w:rPr>
      </w:pPr>
      <w:r w:rsidRPr="0032273B">
        <w:rPr>
          <w:b/>
          <w:szCs w:val="24"/>
        </w:rPr>
        <w:t>Pre-conditions:</w:t>
      </w:r>
      <w:r w:rsidRPr="0032273B">
        <w:rPr>
          <w:szCs w:val="24"/>
        </w:rPr>
        <w:t xml:space="preserve"> Patient Mr. Bob Anyman </w:t>
      </w:r>
      <w:r w:rsidR="009E5F8E" w:rsidRPr="0032273B">
        <w:rPr>
          <w:szCs w:val="24"/>
        </w:rPr>
        <w:t xml:space="preserve">relocated to a new city a year ago and has identified a new primary care physician (PCP). He </w:t>
      </w:r>
      <w:r w:rsidRPr="0032273B">
        <w:rPr>
          <w:szCs w:val="24"/>
        </w:rPr>
        <w:t>attends his primary ca</w:t>
      </w:r>
      <w:r w:rsidR="009E5F8E" w:rsidRPr="0032273B">
        <w:rPr>
          <w:szCs w:val="24"/>
        </w:rPr>
        <w:t xml:space="preserve">re physician </w:t>
      </w:r>
      <w:r w:rsidRPr="0032273B">
        <w:rPr>
          <w:szCs w:val="24"/>
        </w:rPr>
        <w:t>clinic because he has been feeling generally unwell in the past 7-8 months. His recent blood test results reveal abnormal glucose challenge test profile.</w:t>
      </w:r>
    </w:p>
    <w:p w14:paraId="6FF86C75" w14:textId="613A46EA" w:rsidR="00DE6FF0" w:rsidRPr="0032273B" w:rsidRDefault="00D3161F" w:rsidP="004F72A6">
      <w:pPr>
        <w:pStyle w:val="BodyText"/>
      </w:pPr>
      <w:r w:rsidRPr="0032273B">
        <w:rPr>
          <w:b/>
        </w:rPr>
        <w:t>Description of Care</w:t>
      </w:r>
      <w:r w:rsidR="00DE6FF0" w:rsidRPr="0032273B">
        <w:rPr>
          <w:b/>
        </w:rPr>
        <w:t>:</w:t>
      </w:r>
      <w:r w:rsidR="00DE6FF0" w:rsidRPr="0032273B">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 Dr. Primary discusses with Mr. Anyman the identified problems, potential risks, goals, management strategies and intended outcomes.</w:t>
      </w:r>
      <w:r w:rsidR="009E5F8E" w:rsidRPr="0032273B">
        <w:t xml:space="preserve"> </w:t>
      </w:r>
      <w:r w:rsidR="002C6E50" w:rsidRPr="0032273B">
        <w:t>Dr</w:t>
      </w:r>
      <w:r w:rsidR="0047098D" w:rsidRPr="0032273B">
        <w:t>.</w:t>
      </w:r>
      <w:r w:rsidR="002C6E50" w:rsidRPr="0032273B">
        <w:t xml:space="preserve"> Primary identifies Bob as a potential candidate for a nationwide Type II DM </w:t>
      </w:r>
      <w:r w:rsidR="00462D8E" w:rsidRPr="0032273B">
        <w:t xml:space="preserve">research </w:t>
      </w:r>
      <w:r w:rsidR="002C6E50" w:rsidRPr="0032273B">
        <w:t>study</w:t>
      </w:r>
      <w:r w:rsidR="006152F3" w:rsidRPr="0032273B">
        <w:t>. She</w:t>
      </w:r>
      <w:r w:rsidR="002C6E50" w:rsidRPr="0032273B">
        <w:t xml:space="preserve"> informs Bob of the study purpose and criteria for participation. Bob consents to participate in the study</w:t>
      </w:r>
      <w:r w:rsidR="00A76D42" w:rsidRPr="0032273B">
        <w:t xml:space="preserve">. </w:t>
      </w:r>
      <w:r w:rsidR="009E5F8E" w:rsidRPr="0032273B">
        <w:t xml:space="preserve">Dr. Primary also makes </w:t>
      </w:r>
      <w:r w:rsidR="00037718" w:rsidRPr="0032273B">
        <w:t>Bob</w:t>
      </w:r>
      <w:r w:rsidR="009E7EA5" w:rsidRPr="0032273B">
        <w:t xml:space="preserve"> </w:t>
      </w:r>
      <w:r w:rsidR="00366FA0" w:rsidRPr="0032273B">
        <w:t xml:space="preserve">aware of her practice contact information and who to call in cases of emergency. Dr. Primary is aware that although </w:t>
      </w:r>
      <w:r w:rsidR="00037718" w:rsidRPr="0032273B">
        <w:t>Bob</w:t>
      </w:r>
      <w:r w:rsidR="00366FA0" w:rsidRPr="0032273B">
        <w:t xml:space="preserve"> is married, he is his own primary caregiver. </w:t>
      </w:r>
    </w:p>
    <w:p w14:paraId="2865AD8E" w14:textId="77777777" w:rsidR="0014564B" w:rsidRPr="0032273B" w:rsidRDefault="00DE6FF0" w:rsidP="007F4D09">
      <w:pPr>
        <w:pStyle w:val="BodyText"/>
      </w:pPr>
      <w:r w:rsidRPr="0032273B">
        <w:rPr>
          <w:b/>
          <w:bCs/>
        </w:rPr>
        <w:t xml:space="preserve">Post Condition: </w:t>
      </w:r>
      <w:r w:rsidRPr="0032273B">
        <w:t xml:space="preserve">Dr. Primary draws up a customized chronic condition (Type II DM) care plan identifying the need for a condition-focused care team. </w:t>
      </w:r>
    </w:p>
    <w:p w14:paraId="5FBFED89" w14:textId="77777777" w:rsidR="000B4780" w:rsidRPr="0032273B" w:rsidRDefault="000B4780" w:rsidP="007F4D09">
      <w:pPr>
        <w:pStyle w:val="BodyText"/>
      </w:pPr>
    </w:p>
    <w:p w14:paraId="61088F83" w14:textId="4E8F16C5" w:rsidR="000B4780" w:rsidRPr="0032273B" w:rsidRDefault="0026791E" w:rsidP="007F4D09">
      <w:pPr>
        <w:pStyle w:val="BodyText"/>
      </w:pPr>
      <w:r w:rsidRPr="0032273B">
        <w:rPr>
          <w:noProof/>
        </w:rPr>
        <w:lastRenderedPageBreak/>
        <mc:AlternateContent>
          <mc:Choice Requires="wpc">
            <w:drawing>
              <wp:inline distT="0" distB="0" distL="0" distR="0" wp14:anchorId="62695829" wp14:editId="6F157B81">
                <wp:extent cx="6305550" cy="3400425"/>
                <wp:effectExtent l="0" t="0" r="0" b="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1"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4F47C" w14:textId="35E759CF" w:rsidR="0032273B" w:rsidRDefault="0032273B"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162"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7C121" w14:textId="4E5029FE" w:rsidR="0032273B" w:rsidRDefault="0032273B" w:rsidP="0026791E">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63"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CA88E" w14:textId="507B1AEF" w:rsidR="0032273B" w:rsidRDefault="0032273B" w:rsidP="003873EE">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164"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Rectangle 165"/>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0"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72"/>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77"/>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178"/>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79"/>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5B9C6" w14:textId="756D9142" w:rsidR="0032273B" w:rsidRDefault="0032273B" w:rsidP="007F4D09">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181"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DB195" w14:textId="30A36EA3" w:rsidR="0032273B" w:rsidRDefault="0032273B" w:rsidP="007F4D09">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185"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32FA2" w14:textId="7CD7274E" w:rsidR="0032273B" w:rsidRDefault="0032273B"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6"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F4499" w14:textId="4C8C7E4D" w:rsidR="0032273B" w:rsidRDefault="0032273B" w:rsidP="007F4D09">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187"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2CFB3" w14:textId="53255E7D" w:rsidR="0032273B" w:rsidRDefault="0032273B"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8"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0DC8E" w14:textId="71F5DFC6" w:rsidR="0032273B" w:rsidRDefault="0032273B" w:rsidP="007F4D09">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189"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03E10" w14:textId="2B5675C6" w:rsidR="0032273B" w:rsidRDefault="0032273B" w:rsidP="007F4D09">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62695829" id="Canvas 103" o:spid="_x0000_s1033"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">
                <v:shape id="_x0000_s1034" type="#_x0000_t75" style="position:absolute;width:63055;height:34004;visibility:visible;mso-wrap-style:square">
                  <v:fill o:detectmouseclick="t"/>
                  <v:path o:connecttype="none"/>
                </v:shape>
                <v:line id="Line 329" o:spid="_x0000_s1035"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">
                  <v:stroke dashstyle="dash"/>
                </v:line>
                <v:line id="Line 327" o:spid="_x0000_s1036"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">
                  <v:stroke dashstyle="dash"/>
                </v:line>
                <v:shape id="Text Box 326" o:spid="_x0000_s1037"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" stroked="f">
                  <v:textbox inset="0,0,0,0">
                    <w:txbxContent>
                      <w:p w14:paraId="4D84F47C" w14:textId="35E759CF" w:rsidR="0032273B" w:rsidRDefault="0032273B"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Text Box 328" o:spid="_x0000_s1038"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" stroked="f">
                  <v:textbox inset="0,0,0,0">
                    <w:txbxContent>
                      <w:p w14:paraId="2D87C121" w14:textId="4E5029FE" w:rsidR="0032273B" w:rsidRDefault="0032273B" w:rsidP="0026791E">
                        <w:pPr>
                          <w:pStyle w:val="NormalWeb"/>
                          <w:tabs>
                            <w:tab w:val="right" w:pos="9346"/>
                          </w:tabs>
                          <w:spacing w:before="0"/>
                          <w:ind w:left="288" w:hanging="288"/>
                        </w:pPr>
                        <w:r>
                          <w:rPr>
                            <w:sz w:val="20"/>
                            <w:szCs w:val="20"/>
                          </w:rPr>
                          <w:t>Care Team Management System as Care Team Service</w:t>
                        </w:r>
                      </w:p>
                    </w:txbxContent>
                  </v:textbox>
                </v:shape>
                <v:shape id="Text Box 331" o:spid="_x0000_s1039"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3cwwAAANwAAAAPAAAAZHJzL2Rvd25yZXYueG1sRE9Na8JA&#10;EL0X/A/LCF5K3dRC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XGrN3MMAAADcAAAADwAA&#10;AAAAAAAAAAAAAAAHAgAAZHJzL2Rvd25yZXYueG1sUEsFBgAAAAADAAMAtwAAAPcCAAAAAA==&#10;" stroked="f">
                  <v:textbox inset="0,0,0,0">
                    <w:txbxContent>
                      <w:p w14:paraId="2C2CA88E" w14:textId="507B1AEF" w:rsidR="0032273B" w:rsidRDefault="0032273B" w:rsidP="003873EE">
                        <w:pPr>
                          <w:pStyle w:val="NormalWeb"/>
                          <w:tabs>
                            <w:tab w:val="right" w:pos="9346"/>
                          </w:tabs>
                          <w:spacing w:before="0"/>
                          <w:ind w:left="288" w:hanging="288"/>
                        </w:pPr>
                        <w:r>
                          <w:rPr>
                            <w:sz w:val="20"/>
                            <w:szCs w:val="20"/>
                          </w:rPr>
                          <w:t>Patient Portal as Care Team Contributor</w:t>
                        </w:r>
                      </w:p>
                    </w:txbxContent>
                  </v:textbox>
                </v:shape>
                <v:line id="Line 330" o:spid="_x0000_s1040"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">
                  <v:stroke dashstyle="dash"/>
                </v:line>
                <v:rect id="Rectangle 165" o:spid="_x0000_s1041"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rect id="Rectangle 166" o:spid="_x0000_s1042"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line id="Line 339" o:spid="_x0000_s1043"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">
                  <v:stroke endarrow="block"/>
                </v:line>
                <v:line id="Line 341" o:spid="_x0000_s1044"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">
                  <v:stroke endarrow="block"/>
                </v:line>
                <v:line id="Line 343" o:spid="_x0000_s1045"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">
                  <v:stroke startarrow="block"/>
                </v:line>
                <v:line id="Line 343" o:spid="_x0000_s1046"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">
                  <v:stroke startarrow="block"/>
                </v:line>
                <v:rect id="Rectangle 171" o:spid="_x0000_s1047"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"/>
                <v:rect id="Rectangle 172" o:spid="_x0000_s1048"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177" o:spid="_x0000_s1049"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rect id="Rectangle 178" o:spid="_x0000_s1050"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rect id="Rectangle 179" o:spid="_x0000_s1051"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"/>
                <v:shape id="Text Box 325" o:spid="_x0000_s1052"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" stroked="f">
                  <v:textbox inset="0,0,0,0">
                    <w:txbxContent>
                      <w:p w14:paraId="6875B9C6" w14:textId="756D9142" w:rsidR="0032273B" w:rsidRDefault="0032273B" w:rsidP="007F4D09">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53"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">
                  <v:stroke endarrow="block"/>
                </v:line>
                <v:line id="Line 338" o:spid="_x0000_s1054"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1nwgAAANwAAAAPAAAAZHJzL2Rvd25yZXYueG1sRE9LawIx&#10;EL4L/Q9hCr1p1ha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AXwE1nwgAAANwAAAAPAAAA&#10;AAAAAAAAAAAAAAcCAABkcnMvZG93bnJldi54bWxQSwUGAAAAAAMAAwC3AAAA9gIAAAAA&#10;">
                  <v:stroke endarrow="block"/>
                </v:line>
                <v:shape id="Text Box 344" o:spid="_x0000_s1055"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NSwQAAANwAAAAPAAAAZHJzL2Rvd25yZXYueG1sRE9Li8Iw&#10;EL4L/ocwghfRVB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GOPs1LBAAAA3AAAAA8AAAAA&#10;AAAAAAAAAAAABwIAAGRycy9kb3ducmV2LnhtbFBLBQYAAAAAAwADALcAAAD1AgAAAAA=&#10;" stroked="f">
                  <v:textbox inset="0,0,0,0">
                    <w:txbxContent>
                      <w:p w14:paraId="039DB195" w14:textId="30A36EA3" w:rsidR="0032273B" w:rsidRDefault="0032273B" w:rsidP="007F4D09">
                        <w:pPr>
                          <w:pStyle w:val="NormalWeb"/>
                          <w:jc w:val="center"/>
                        </w:pPr>
                        <w:r>
                          <w:rPr>
                            <w:sz w:val="18"/>
                            <w:szCs w:val="18"/>
                          </w:rPr>
                          <w:t>Search for Care</w:t>
                        </w:r>
                        <w:r>
                          <w:rPr>
                            <w:sz w:val="20"/>
                            <w:szCs w:val="20"/>
                          </w:rPr>
                          <w:t xml:space="preserve"> Team</w:t>
                        </w:r>
                      </w:p>
                    </w:txbxContent>
                  </v:textbox>
                </v:shape>
                <v:shape id="Text Box 344" o:spid="_x0000_s1056"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bJwQAAANwAAAAPAAAAZHJzL2Rvd25yZXYueG1sRE9Li8Iw&#10;EL4L/ocwghfRVE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AzDFsnBAAAA3AAAAA8AAAAA&#10;AAAAAAAAAAAABwIAAGRycy9kb3ducmV2LnhtbFBLBQYAAAAAAwADALcAAAD1AgAAAAA=&#10;" stroked="f">
                  <v:textbox inset="0,0,0,0">
                    <w:txbxContent>
                      <w:p w14:paraId="5B732FA2" w14:textId="7CD7274E" w:rsidR="0032273B" w:rsidRDefault="0032273B"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33" o:spid="_x0000_s1057"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" stroked="f">
                  <v:textbox inset="0,0,0,0">
                    <w:txbxContent>
                      <w:p w14:paraId="6C0F4499" w14:textId="4C8C7E4D" w:rsidR="0032273B" w:rsidRDefault="0032273B" w:rsidP="007F4D09">
                        <w:pPr>
                          <w:pStyle w:val="NormalWeb"/>
                          <w:tabs>
                            <w:tab w:val="right" w:pos="9346"/>
                          </w:tabs>
                          <w:spacing w:before="0"/>
                          <w:ind w:left="288" w:hanging="288"/>
                          <w:jc w:val="center"/>
                        </w:pPr>
                        <w:r>
                          <w:rPr>
                            <w:sz w:val="18"/>
                            <w:szCs w:val="18"/>
                          </w:rPr>
                          <w:t>Update Care Team</w:t>
                        </w:r>
                      </w:p>
                    </w:txbxContent>
                  </v:textbox>
                </v:shape>
                <v:shape id="Text Box 340" o:spid="_x0000_s1058"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" stroked="f">
                  <v:textbox inset="0,0,0,0">
                    <w:txbxContent>
                      <w:p w14:paraId="3F12CFB3" w14:textId="53255E7D" w:rsidR="0032273B" w:rsidRDefault="0032273B"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059"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" stroked="f">
                  <v:textbox inset="0,0,0,0">
                    <w:txbxContent>
                      <w:p w14:paraId="3930DC8E" w14:textId="71F5DFC6" w:rsidR="0032273B" w:rsidRDefault="0032273B" w:rsidP="007F4D09">
                        <w:pPr>
                          <w:pStyle w:val="NormalWeb"/>
                          <w:tabs>
                            <w:tab w:val="right" w:pos="9346"/>
                          </w:tabs>
                          <w:spacing w:before="0"/>
                          <w:ind w:left="288" w:hanging="288"/>
                          <w:jc w:val="center"/>
                        </w:pPr>
                        <w:r>
                          <w:rPr>
                            <w:sz w:val="18"/>
                            <w:szCs w:val="18"/>
                          </w:rPr>
                          <w:t>Subscribe to Care Team Updates</w:t>
                        </w:r>
                      </w:p>
                    </w:txbxContent>
                  </v:textbox>
                </v:shape>
                <v:shape id="Text Box 337" o:spid="_x0000_s1060"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" stroked="f">
                  <v:textbox inset="0,0,0,0">
                    <w:txbxContent>
                      <w:p w14:paraId="0A703E10" w14:textId="2B5675C6" w:rsidR="0032273B" w:rsidRDefault="0032273B" w:rsidP="007F4D09">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7D5081F1" w14:textId="77777777" w:rsidR="00891482" w:rsidRPr="0032273B" w:rsidRDefault="00891482" w:rsidP="007F4D09">
      <w:pPr>
        <w:pStyle w:val="BodyText"/>
      </w:pPr>
    </w:p>
    <w:p w14:paraId="57FCD5C0" w14:textId="2887B73E" w:rsidR="00366FA0" w:rsidRPr="0032273B" w:rsidRDefault="00891482" w:rsidP="00911DEF">
      <w:pPr>
        <w:pStyle w:val="FigureTitle"/>
      </w:pPr>
      <w:r w:rsidRPr="0032273B">
        <w:t xml:space="preserve">Figure </w:t>
      </w:r>
      <w:r w:rsidR="00366FA0" w:rsidRPr="0032273B">
        <w:t>X.4.2.1.1.1-1: Encounter-focused Care Team: Basic Process Flow in DCTM Profile</w:t>
      </w:r>
    </w:p>
    <w:p w14:paraId="54AB43F8" w14:textId="77777777" w:rsidR="00366FA0" w:rsidRPr="0032273B" w:rsidRDefault="00366FA0" w:rsidP="00366FA0">
      <w:pPr>
        <w:pStyle w:val="Heading6"/>
        <w:numPr>
          <w:ilvl w:val="0"/>
          <w:numId w:val="0"/>
        </w:numPr>
        <w:ind w:left="1152" w:hanging="1152"/>
        <w:rPr>
          <w:noProof w:val="0"/>
        </w:rPr>
      </w:pPr>
      <w:bookmarkStart w:id="69" w:name="_Toc28680938"/>
      <w:r w:rsidRPr="0032273B">
        <w:rPr>
          <w:noProof w:val="0"/>
        </w:rPr>
        <w:t>X.4.2.1.1.2 Condition-focused Care Team: Primary Care Physician; Allied Health Care Providers; Specialists; Patient</w:t>
      </w:r>
      <w:bookmarkEnd w:id="69"/>
    </w:p>
    <w:p w14:paraId="495B6712" w14:textId="77777777" w:rsidR="00366FA0" w:rsidRPr="0032273B" w:rsidRDefault="00366FA0" w:rsidP="00366FA0">
      <w:pPr>
        <w:pStyle w:val="BodyText"/>
      </w:pPr>
      <w:r w:rsidRPr="0032273B">
        <w:rPr>
          <w:b/>
          <w:szCs w:val="24"/>
        </w:rPr>
        <w:t>Pre-conditions:</w:t>
      </w:r>
      <w:r w:rsidRPr="0032273B">
        <w:rPr>
          <w:szCs w:val="24"/>
        </w:rPr>
        <w:t xml:space="preserve"> </w:t>
      </w:r>
      <w:r w:rsidRPr="0032273B">
        <w:t xml:space="preserve">Dr. Primary generates a set of referrals to these allied health care providers and specialists needed to treat Mr. Anyman’s diabetic condition. Scheduling of consultations with diabetic educator, dietitian, </w:t>
      </w:r>
      <w:r w:rsidR="000E51AE" w:rsidRPr="0032273B">
        <w:t>physical therapist</w:t>
      </w:r>
      <w:r w:rsidRPr="0032273B">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rsidRPr="0032273B">
        <w:t xml:space="preserve"> </w:t>
      </w:r>
    </w:p>
    <w:p w14:paraId="528DFF8B" w14:textId="3E0F774B" w:rsidR="00D3161F" w:rsidRPr="0032273B" w:rsidRDefault="00D3161F" w:rsidP="00D3161F">
      <w:pPr>
        <w:pStyle w:val="BodyText"/>
      </w:pPr>
      <w:r w:rsidRPr="0032273B">
        <w:t>The allied health care providers and specialists accept the referral and schedule a first visit with the patient – Mr. Bob Anyman.</w:t>
      </w:r>
    </w:p>
    <w:p w14:paraId="2C9167D1" w14:textId="77777777" w:rsidR="00D3161F" w:rsidRPr="0032273B" w:rsidRDefault="00D3161F" w:rsidP="00D3161F">
      <w:pPr>
        <w:pStyle w:val="BodyText"/>
      </w:pPr>
      <w:r w:rsidRPr="0032273B">
        <w:t>The case is assigned to the following individual allied health care providers and referrals made to the applicable specialists</w:t>
      </w:r>
      <w:r w:rsidR="0053467B" w:rsidRPr="0032273B">
        <w:t xml:space="preserve"> for </w:t>
      </w:r>
      <w:r w:rsidR="00A12282" w:rsidRPr="0032273B">
        <w:t>provision of</w:t>
      </w:r>
      <w:r w:rsidR="0053467B" w:rsidRPr="0032273B">
        <w:t xml:space="preserve"> applicable services</w:t>
      </w:r>
      <w:r w:rsidRPr="0032273B">
        <w:t>:</w:t>
      </w:r>
    </w:p>
    <w:p w14:paraId="61487B1D" w14:textId="77777777" w:rsidR="00D3161F" w:rsidRPr="0032273B" w:rsidRDefault="004559D0" w:rsidP="007F4D09">
      <w:pPr>
        <w:pStyle w:val="ListNumber2"/>
        <w:numPr>
          <w:ilvl w:val="0"/>
          <w:numId w:val="72"/>
        </w:numPr>
      </w:pPr>
      <w:r w:rsidRPr="0032273B">
        <w:t>Diabetic Education</w:t>
      </w:r>
      <w:r w:rsidR="001825CD" w:rsidRPr="0032273B">
        <w:t xml:space="preserve"> Services</w:t>
      </w:r>
      <w:r w:rsidRPr="0032273B">
        <w:t xml:space="preserve">: </w:t>
      </w:r>
      <w:r w:rsidR="00D3161F" w:rsidRPr="0032273B">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34A7FE99" w14:textId="77777777" w:rsidR="00D3161F" w:rsidRPr="0032273B" w:rsidRDefault="004559D0" w:rsidP="007F4D09">
      <w:pPr>
        <w:pStyle w:val="ListNumber2"/>
        <w:numPr>
          <w:ilvl w:val="0"/>
          <w:numId w:val="72"/>
        </w:numPr>
      </w:pPr>
      <w:r w:rsidRPr="0032273B">
        <w:lastRenderedPageBreak/>
        <w:t>Dietary</w:t>
      </w:r>
      <w:r w:rsidR="001825CD" w:rsidRPr="0032273B">
        <w:t>/Nutrition Services</w:t>
      </w:r>
      <w:r w:rsidRPr="0032273B">
        <w:t xml:space="preserve">: </w:t>
      </w:r>
      <w:r w:rsidR="00D3161F" w:rsidRPr="0032273B">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32273B" w:rsidRDefault="004559D0" w:rsidP="007F4D09">
      <w:pPr>
        <w:pStyle w:val="ListNumber2"/>
        <w:numPr>
          <w:ilvl w:val="0"/>
          <w:numId w:val="72"/>
        </w:numPr>
      </w:pPr>
      <w:r w:rsidRPr="0032273B">
        <w:t xml:space="preserve">Physical Therapy </w:t>
      </w:r>
      <w:r w:rsidR="001825CD" w:rsidRPr="0032273B">
        <w:t>Services</w:t>
      </w:r>
      <w:r w:rsidRPr="0032273B">
        <w:t xml:space="preserve">: </w:t>
      </w:r>
      <w:r w:rsidR="00D3161F" w:rsidRPr="0032273B">
        <w:t>Mr. Ed Active (</w:t>
      </w:r>
      <w:r w:rsidR="000E51AE" w:rsidRPr="0032273B">
        <w:t>Physical Therapist</w:t>
      </w:r>
      <w:r w:rsidR="00D3161F" w:rsidRPr="0032273B">
        <w:t>) for development and implementation of an exercise regime.</w:t>
      </w:r>
    </w:p>
    <w:p w14:paraId="24EDB29C" w14:textId="77777777" w:rsidR="00D3161F" w:rsidRPr="0032273B" w:rsidRDefault="004559D0" w:rsidP="007F4D09">
      <w:pPr>
        <w:pStyle w:val="ListNumber2"/>
        <w:numPr>
          <w:ilvl w:val="0"/>
          <w:numId w:val="72"/>
        </w:numPr>
      </w:pPr>
      <w:r w:rsidRPr="0032273B">
        <w:t xml:space="preserve">Pharmacy </w:t>
      </w:r>
      <w:r w:rsidR="001825CD" w:rsidRPr="0032273B">
        <w:t>Services</w:t>
      </w:r>
      <w:r w:rsidRPr="0032273B">
        <w:t xml:space="preserve">: </w:t>
      </w:r>
      <w:r w:rsidR="00D3161F" w:rsidRPr="0032273B">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32273B" w:rsidRDefault="004559D0" w:rsidP="007F4D09">
      <w:pPr>
        <w:pStyle w:val="ListNumber2"/>
        <w:numPr>
          <w:ilvl w:val="0"/>
          <w:numId w:val="72"/>
        </w:numPr>
      </w:pPr>
      <w:r w:rsidRPr="0032273B">
        <w:t xml:space="preserve">Clinical Psychology </w:t>
      </w:r>
      <w:r w:rsidR="001825CD" w:rsidRPr="0032273B">
        <w:t>Services</w:t>
      </w:r>
      <w:r w:rsidRPr="0032273B">
        <w:t xml:space="preserve">: </w:t>
      </w:r>
      <w:r w:rsidR="00D3161F" w:rsidRPr="0032273B">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32273B" w:rsidRDefault="004559D0" w:rsidP="007F4D09">
      <w:pPr>
        <w:pStyle w:val="ListNumber2"/>
        <w:numPr>
          <w:ilvl w:val="0"/>
          <w:numId w:val="72"/>
        </w:numPr>
      </w:pPr>
      <w:r w:rsidRPr="0032273B">
        <w:t xml:space="preserve">Optometry </w:t>
      </w:r>
      <w:r w:rsidR="001825CD" w:rsidRPr="0032273B">
        <w:t xml:space="preserve">Services: </w:t>
      </w:r>
      <w:r w:rsidR="00D3161F" w:rsidRPr="0032273B">
        <w:t>Dr. Victor Vision (Optometrist) for regular (e.g., 6 monthly) visual and retinal screening and to educate patient on the eye care and how best to prevent/minimize the risks of ocular complications.</w:t>
      </w:r>
    </w:p>
    <w:p w14:paraId="41540864" w14:textId="77777777" w:rsidR="00D3161F" w:rsidRPr="0032273B" w:rsidRDefault="004559D0" w:rsidP="007F4D09">
      <w:pPr>
        <w:pStyle w:val="ListNumber2"/>
        <w:numPr>
          <w:ilvl w:val="0"/>
          <w:numId w:val="72"/>
        </w:numPr>
      </w:pPr>
      <w:r w:rsidRPr="0032273B">
        <w:t xml:space="preserve">Podiatry </w:t>
      </w:r>
      <w:r w:rsidR="001825CD" w:rsidRPr="0032273B">
        <w:t xml:space="preserve">Services: </w:t>
      </w:r>
      <w:r w:rsidR="00D3161F" w:rsidRPr="0032273B">
        <w:t>Dr. Barry Bunion (Podiatrist) for education on the risks of foot complications and to develop and implement an effective foot care program including regular self-assessment, care of the feet and follow-up visits.</w:t>
      </w:r>
    </w:p>
    <w:p w14:paraId="4FD2C6DC" w14:textId="75A4175E" w:rsidR="007870C8" w:rsidRPr="0032273B" w:rsidRDefault="00D3161F" w:rsidP="00D3161F">
      <w:pPr>
        <w:pStyle w:val="BodyText"/>
      </w:pPr>
      <w:r w:rsidRPr="0032273B">
        <w:rPr>
          <w:b/>
        </w:rPr>
        <w:t>Description of Care:</w:t>
      </w:r>
      <w:r w:rsidRPr="0032273B">
        <w:t xml:space="preserve"> The patient is registered in the health care record system operated by the allied health provider clinics. Any additional or new information provided by the patient is recorded in the health care record system. </w:t>
      </w:r>
      <w:r w:rsidR="007870C8" w:rsidRPr="0032273B">
        <w:t>The allied health care provider and specialists update the clinical notes and the care plan with the assessment details, and any changes to the management plan including new advice to the patient. The date of next visit is also determined.</w:t>
      </w:r>
      <w:r w:rsidR="009E7EA5" w:rsidRPr="0032273B">
        <w:t xml:space="preserve"> Each care provider makes </w:t>
      </w:r>
      <w:r w:rsidR="00037718" w:rsidRPr="0032273B">
        <w:t>Bob</w:t>
      </w:r>
      <w:r w:rsidR="009E7EA5" w:rsidRPr="0032273B">
        <w:t xml:space="preserve"> aware of their practice contact information and who to call in cases of emergency.</w:t>
      </w:r>
      <w:r w:rsidR="007F19E3" w:rsidRPr="0032273B">
        <w:t xml:space="preserve"> Each care provider is aware that although </w:t>
      </w:r>
      <w:r w:rsidR="00037718" w:rsidRPr="0032273B">
        <w:t>Bob</w:t>
      </w:r>
      <w:r w:rsidR="007F19E3" w:rsidRPr="0032273B">
        <w:t xml:space="preserve"> is married, he is his own primary caregiver.</w:t>
      </w:r>
    </w:p>
    <w:p w14:paraId="6423BA4A" w14:textId="08826AC8" w:rsidR="00D3161F" w:rsidRPr="0032273B" w:rsidRDefault="007870C8" w:rsidP="00D3161F">
      <w:pPr>
        <w:pStyle w:val="BodyText"/>
      </w:pPr>
      <w:r w:rsidRPr="0032273B">
        <w:rPr>
          <w:b/>
        </w:rPr>
        <w:t>Post Condition:</w:t>
      </w:r>
      <w:r w:rsidRPr="0032273B">
        <w:t xml:space="preserve"> </w:t>
      </w:r>
      <w:r w:rsidR="00D3161F" w:rsidRPr="0032273B">
        <w:t>Any updates or changes to the various care teams are recorded in the</w:t>
      </w:r>
      <w:r w:rsidR="0005720B" w:rsidRPr="0032273B">
        <w:t>ir</w:t>
      </w:r>
      <w:r w:rsidR="00D3161F" w:rsidRPr="0032273B">
        <w:t xml:space="preserve"> health care record system.</w:t>
      </w:r>
    </w:p>
    <w:p w14:paraId="49AE96F4" w14:textId="3C394467" w:rsidR="00934BFE" w:rsidRPr="0032273B" w:rsidRDefault="00934BFE" w:rsidP="00D3161F">
      <w:pPr>
        <w:pStyle w:val="BodyText"/>
      </w:pPr>
    </w:p>
    <w:p w14:paraId="49E1E1F6" w14:textId="77777777" w:rsidR="000B4780" w:rsidRPr="0032273B" w:rsidRDefault="000B4780" w:rsidP="00D3161F">
      <w:pPr>
        <w:pStyle w:val="BodyText"/>
      </w:pPr>
    </w:p>
    <w:p w14:paraId="79A6739B" w14:textId="77777777" w:rsidR="00934BFE" w:rsidRPr="0032273B" w:rsidRDefault="00934BFE" w:rsidP="00D3161F">
      <w:pPr>
        <w:pStyle w:val="BodyText"/>
      </w:pPr>
    </w:p>
    <w:p w14:paraId="01ADE7F7" w14:textId="77777777" w:rsidR="00934BFE" w:rsidRPr="0032273B" w:rsidRDefault="00934BFE" w:rsidP="00D3161F">
      <w:pPr>
        <w:pStyle w:val="BodyText"/>
      </w:pPr>
    </w:p>
    <w:p w14:paraId="6A8926C1" w14:textId="73E07BEF" w:rsidR="00934BFE" w:rsidRPr="0032273B" w:rsidRDefault="00891482" w:rsidP="00D3161F">
      <w:pPr>
        <w:pStyle w:val="BodyText"/>
      </w:pPr>
      <w:r w:rsidRPr="0032273B">
        <w:rPr>
          <w:noProof/>
        </w:rPr>
        <w:lastRenderedPageBreak/>
        <mc:AlternateContent>
          <mc:Choice Requires="wpc">
            <w:drawing>
              <wp:inline distT="0" distB="0" distL="0" distR="0" wp14:anchorId="05FF6A27" wp14:editId="25727E05">
                <wp:extent cx="6248400" cy="3448050"/>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B424A" w14:textId="00DC5ED6" w:rsidR="0032273B" w:rsidRDefault="0032273B"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191"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D06899" w14:textId="77777777" w:rsidR="0032273B" w:rsidRDefault="0032273B" w:rsidP="001D153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98"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40FE7" w14:textId="77777777" w:rsidR="0032273B" w:rsidRDefault="0032273B" w:rsidP="001D1535">
                              <w:pPr>
                                <w:pStyle w:val="NormalWeb"/>
                                <w:tabs>
                                  <w:tab w:val="right" w:pos="9346"/>
                                </w:tabs>
                                <w:spacing w:before="0"/>
                                <w:ind w:left="288" w:hanging="288"/>
                                <w:jc w:val="center"/>
                              </w:pPr>
                              <w:r>
                                <w:rPr>
                                  <w:sz w:val="20"/>
                                  <w:szCs w:val="20"/>
                                </w:rPr>
                                <w:t>Patient Portal as Care Team Contributor</w:t>
                              </w:r>
                            </w:p>
                            <w:p w14:paraId="1B92E4D7" w14:textId="77777777" w:rsidR="0032273B" w:rsidRDefault="0032273B" w:rsidP="001D153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203" name="Rectangle 203"/>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206"/>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7"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CA185" w14:textId="77777777" w:rsidR="0032273B" w:rsidRDefault="0032273B"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32273B" w:rsidRDefault="0032273B" w:rsidP="001D1535">
                              <w:pPr>
                                <w:pStyle w:val="NormalWeb"/>
                              </w:pPr>
                              <w:r>
                                <w:t> </w:t>
                              </w:r>
                            </w:p>
                            <w:p w14:paraId="1F9FF0C8" w14:textId="77777777" w:rsidR="0032273B" w:rsidRDefault="0032273B"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09"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7B437" w14:textId="77777777" w:rsidR="0032273B" w:rsidRDefault="0032273B" w:rsidP="001D1535">
                              <w:pPr>
                                <w:pStyle w:val="NormalWeb"/>
                                <w:tabs>
                                  <w:tab w:val="right" w:pos="9346"/>
                                </w:tabs>
                                <w:spacing w:before="0"/>
                                <w:ind w:left="288" w:hanging="288"/>
                                <w:jc w:val="center"/>
                              </w:pPr>
                              <w:r>
                                <w:rPr>
                                  <w:sz w:val="18"/>
                                  <w:szCs w:val="18"/>
                                </w:rPr>
                                <w:t>Subscribe to Care Team Updates</w:t>
                              </w:r>
                            </w:p>
                            <w:p w14:paraId="1F698C28" w14:textId="77777777" w:rsidR="0032273B" w:rsidRDefault="0032273B" w:rsidP="001D1535">
                              <w:pPr>
                                <w:pStyle w:val="NormalWeb"/>
                              </w:pPr>
                              <w:r>
                                <w:t> </w:t>
                              </w:r>
                            </w:p>
                            <w:p w14:paraId="2F329CC5" w14:textId="77777777" w:rsidR="0032273B" w:rsidRDefault="0032273B"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1" name="Rectangle 211"/>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14"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7B4995" w14:textId="77777777" w:rsidR="0032273B" w:rsidRDefault="0032273B" w:rsidP="001D1535">
                              <w:pPr>
                                <w:pStyle w:val="NormalWeb"/>
                                <w:tabs>
                                  <w:tab w:val="right" w:pos="9346"/>
                                </w:tabs>
                                <w:spacing w:before="0"/>
                                <w:ind w:left="288" w:hanging="288"/>
                                <w:jc w:val="center"/>
                              </w:pPr>
                              <w:r>
                                <w:rPr>
                                  <w:sz w:val="18"/>
                                  <w:szCs w:val="18"/>
                                </w:rPr>
                                <w:t>Subscribe to Care Team Updates</w:t>
                              </w:r>
                            </w:p>
                            <w:p w14:paraId="0AC2C807" w14:textId="77777777" w:rsidR="0032273B" w:rsidRDefault="0032273B" w:rsidP="001D1535">
                              <w:pPr>
                                <w:pStyle w:val="NormalWeb"/>
                              </w:pPr>
                              <w:r>
                                <w:t> </w:t>
                              </w:r>
                            </w:p>
                            <w:p w14:paraId="6D80616C" w14:textId="77777777" w:rsidR="0032273B" w:rsidRDefault="0032273B"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5"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C59AC" w14:textId="77777777" w:rsidR="0032273B" w:rsidRDefault="0032273B"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32273B" w:rsidRDefault="0032273B" w:rsidP="001D1535">
                              <w:pPr>
                                <w:pStyle w:val="NormalWeb"/>
                              </w:pPr>
                              <w:r>
                                <w:t> </w:t>
                              </w:r>
                            </w:p>
                            <w:p w14:paraId="13BDF82A" w14:textId="77777777" w:rsidR="0032273B" w:rsidRDefault="0032273B"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6" name="Rectangle 216"/>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7" name="Rectangle 217"/>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Rectangle 218"/>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219"/>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E93A52" w14:textId="77777777" w:rsidR="0032273B" w:rsidRDefault="0032273B" w:rsidP="004F42A8">
                              <w:pPr>
                                <w:pStyle w:val="NormalWeb"/>
                                <w:tabs>
                                  <w:tab w:val="right" w:pos="9346"/>
                                </w:tabs>
                                <w:spacing w:before="0"/>
                                <w:ind w:left="288" w:hanging="288"/>
                                <w:jc w:val="center"/>
                              </w:pPr>
                              <w:r>
                                <w:rPr>
                                  <w:sz w:val="22"/>
                                  <w:szCs w:val="22"/>
                                </w:rPr>
                                <w:t>Condition-Focused Care Team(s)</w:t>
                              </w:r>
                            </w:p>
                            <w:p w14:paraId="696F0E5D" w14:textId="77777777" w:rsidR="0032273B" w:rsidRDefault="0032273B" w:rsidP="004F42A8">
                              <w:pPr>
                                <w:pStyle w:val="NormalWeb"/>
                              </w:pPr>
                              <w:r>
                                <w:t> </w:t>
                              </w:r>
                            </w:p>
                            <w:p w14:paraId="6486F6ED" w14:textId="77777777" w:rsidR="0032273B" w:rsidRDefault="0032273B" w:rsidP="004F42A8">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221"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36B17" w14:textId="77777777" w:rsidR="0032273B" w:rsidRDefault="0032273B" w:rsidP="004F42A8">
                              <w:pPr>
                                <w:pStyle w:val="NormalWeb"/>
                                <w:tabs>
                                  <w:tab w:val="right" w:pos="9346"/>
                                </w:tabs>
                                <w:spacing w:before="0"/>
                                <w:ind w:left="288" w:hanging="288"/>
                                <w:jc w:val="center"/>
                              </w:pPr>
                              <w:r>
                                <w:rPr>
                                  <w:sz w:val="20"/>
                                  <w:szCs w:val="20"/>
                                </w:rPr>
                                <w:t>Update Care Team</w:t>
                              </w:r>
                            </w:p>
                            <w:p w14:paraId="59D02F04" w14:textId="77777777" w:rsidR="0032273B" w:rsidRDefault="0032273B" w:rsidP="004F42A8">
                              <w:pPr>
                                <w:pStyle w:val="NormalWeb"/>
                              </w:pPr>
                              <w:r>
                                <w:t> </w:t>
                              </w:r>
                            </w:p>
                            <w:p w14:paraId="22A8883E" w14:textId="77777777" w:rsidR="0032273B" w:rsidRDefault="0032273B"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2"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799C1" w14:textId="77777777" w:rsidR="0032273B" w:rsidRDefault="0032273B" w:rsidP="004F42A8">
                              <w:pPr>
                                <w:pStyle w:val="NormalWeb"/>
                                <w:tabs>
                                  <w:tab w:val="right" w:pos="9346"/>
                                </w:tabs>
                                <w:spacing w:before="0"/>
                                <w:ind w:left="288" w:hanging="288"/>
                                <w:jc w:val="center"/>
                              </w:pPr>
                              <w:r>
                                <w:rPr>
                                  <w:sz w:val="18"/>
                                  <w:szCs w:val="18"/>
                                </w:rPr>
                                <w:t>Provide Care Team</w:t>
                              </w:r>
                            </w:p>
                            <w:p w14:paraId="10F25EDA" w14:textId="77777777" w:rsidR="0032273B" w:rsidRDefault="0032273B" w:rsidP="004F42A8">
                              <w:pPr>
                                <w:pStyle w:val="NormalWeb"/>
                              </w:pPr>
                              <w:r>
                                <w:t> </w:t>
                              </w:r>
                            </w:p>
                            <w:p w14:paraId="3D2D8D97" w14:textId="77777777" w:rsidR="0032273B" w:rsidRDefault="0032273B"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3"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FF6A27" id="Canvas 104" o:spid="_x0000_s106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">
                <v:shape id="_x0000_s1062" type="#_x0000_t75" style="position:absolute;width:62484;height:34480;visibility:visible;mso-wrap-style:square">
                  <v:fill o:detectmouseclick="t"/>
                  <v:path o:connecttype="none"/>
                </v:shape>
                <v:shape id="Text Box 348" o:spid="_x0000_s106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" stroked="f">
                  <v:textbox inset="0,0,0,0">
                    <w:txbxContent>
                      <w:p w14:paraId="46CB424A" w14:textId="00DC5ED6" w:rsidR="0032273B" w:rsidRDefault="0032273B"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06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">
                  <v:stroke dashstyle="dash"/>
                </v:line>
                <v:shape id="Text Box 350" o:spid="_x0000_s106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0AD06899" w14:textId="77777777" w:rsidR="0032273B" w:rsidRDefault="0032273B" w:rsidP="001D1535">
                        <w:pPr>
                          <w:pStyle w:val="NormalWeb"/>
                          <w:tabs>
                            <w:tab w:val="right" w:pos="9346"/>
                          </w:tabs>
                          <w:spacing w:before="0"/>
                          <w:ind w:left="288" w:hanging="288"/>
                        </w:pPr>
                        <w:r>
                          <w:rPr>
                            <w:sz w:val="20"/>
                            <w:szCs w:val="20"/>
                          </w:rPr>
                          <w:t>Care Team Management System as Care Team Service</w:t>
                        </w:r>
                      </w:p>
                    </w:txbxContent>
                  </v:textbox>
                </v:shape>
                <v:line id="Line 351" o:spid="_x0000_s106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">
                  <v:stroke dashstyle="dash"/>
                </v:line>
                <v:line id="Line 352" o:spid="_x0000_s106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">
                  <v:stroke dashstyle="dash"/>
                </v:line>
                <v:shape id="Text Box 353" o:spid="_x0000_s106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" stroked="f">
                  <v:textbox inset="0,0,0,0">
                    <w:txbxContent>
                      <w:p w14:paraId="4C740FE7" w14:textId="77777777" w:rsidR="0032273B" w:rsidRDefault="0032273B" w:rsidP="001D1535">
                        <w:pPr>
                          <w:pStyle w:val="NormalWeb"/>
                          <w:tabs>
                            <w:tab w:val="right" w:pos="9346"/>
                          </w:tabs>
                          <w:spacing w:before="0"/>
                          <w:ind w:left="288" w:hanging="288"/>
                          <w:jc w:val="center"/>
                        </w:pPr>
                        <w:r>
                          <w:rPr>
                            <w:sz w:val="20"/>
                            <w:szCs w:val="20"/>
                          </w:rPr>
                          <w:t>Patient Portal as Care Team Contributor</w:t>
                        </w:r>
                      </w:p>
                      <w:p w14:paraId="1B92E4D7" w14:textId="77777777" w:rsidR="0032273B" w:rsidRDefault="0032273B" w:rsidP="001D1535">
                        <w:pPr>
                          <w:pStyle w:val="NormalWeb"/>
                          <w:tabs>
                            <w:tab w:val="right" w:pos="9346"/>
                          </w:tabs>
                          <w:spacing w:before="0"/>
                          <w:ind w:left="288" w:hanging="288"/>
                        </w:pPr>
                        <w:r>
                          <w:rPr>
                            <w:sz w:val="22"/>
                            <w:szCs w:val="22"/>
                          </w:rPr>
                          <w:t> </w:t>
                        </w:r>
                      </w:p>
                    </w:txbxContent>
                  </v:textbox>
                </v:shape>
                <v:rect id="Rectangle 203" o:spid="_x0000_s106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356" o:spid="_x0000_s107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rect id="Rectangle 206" o:spid="_x0000_s107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"/>
                <v:line id="Line 359" o:spid="_x0000_s107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">
                  <v:stroke endarrow="block"/>
                </v:line>
                <v:shape id="Text Box 361" o:spid="_x0000_s107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" stroked="f">
                  <v:textbox inset="0,0,0,0">
                    <w:txbxContent>
                      <w:p w14:paraId="38CCA185" w14:textId="77777777" w:rsidR="0032273B" w:rsidRDefault="0032273B"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32273B" w:rsidRDefault="0032273B" w:rsidP="001D1535">
                        <w:pPr>
                          <w:pStyle w:val="NormalWeb"/>
                        </w:pPr>
                        <w:r>
                          <w:t> </w:t>
                        </w:r>
                      </w:p>
                      <w:p w14:paraId="1F9FF0C8" w14:textId="77777777" w:rsidR="0032273B" w:rsidRDefault="0032273B" w:rsidP="001D1535">
                        <w:pPr>
                          <w:pStyle w:val="NormalWeb"/>
                          <w:tabs>
                            <w:tab w:val="right" w:pos="9346"/>
                          </w:tabs>
                          <w:spacing w:before="0"/>
                          <w:ind w:left="288" w:hanging="288"/>
                        </w:pPr>
                        <w:r>
                          <w:rPr>
                            <w:sz w:val="22"/>
                            <w:szCs w:val="22"/>
                          </w:rPr>
                          <w:t>Transaction-B [B]</w:t>
                        </w:r>
                      </w:p>
                    </w:txbxContent>
                  </v:textbox>
                </v:shape>
                <v:line id="Line 362" o:spid="_x0000_s107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">
                  <v:stroke endarrow="block"/>
                </v:line>
                <v:shape id="Text Box 363" o:spid="_x0000_s107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" stroked="f">
                  <v:textbox inset="0,0,0,0">
                    <w:txbxContent>
                      <w:p w14:paraId="6317B437" w14:textId="77777777" w:rsidR="0032273B" w:rsidRDefault="0032273B" w:rsidP="001D1535">
                        <w:pPr>
                          <w:pStyle w:val="NormalWeb"/>
                          <w:tabs>
                            <w:tab w:val="right" w:pos="9346"/>
                          </w:tabs>
                          <w:spacing w:before="0"/>
                          <w:ind w:left="288" w:hanging="288"/>
                          <w:jc w:val="center"/>
                        </w:pPr>
                        <w:r>
                          <w:rPr>
                            <w:sz w:val="18"/>
                            <w:szCs w:val="18"/>
                          </w:rPr>
                          <w:t>Subscribe to Care Team Updates</w:t>
                        </w:r>
                      </w:p>
                      <w:p w14:paraId="1F698C28" w14:textId="77777777" w:rsidR="0032273B" w:rsidRDefault="0032273B" w:rsidP="001D1535">
                        <w:pPr>
                          <w:pStyle w:val="NormalWeb"/>
                        </w:pPr>
                        <w:r>
                          <w:t> </w:t>
                        </w:r>
                      </w:p>
                      <w:p w14:paraId="2F329CC5" w14:textId="77777777" w:rsidR="0032273B" w:rsidRDefault="0032273B" w:rsidP="001D1535">
                        <w:pPr>
                          <w:pStyle w:val="NormalWeb"/>
                          <w:tabs>
                            <w:tab w:val="right" w:pos="9346"/>
                          </w:tabs>
                          <w:spacing w:before="0"/>
                          <w:ind w:left="288" w:hanging="288"/>
                        </w:pPr>
                        <w:r>
                          <w:rPr>
                            <w:sz w:val="22"/>
                            <w:szCs w:val="22"/>
                          </w:rPr>
                          <w:t>Transaction-B [B]</w:t>
                        </w:r>
                      </w:p>
                    </w:txbxContent>
                  </v:textbox>
                </v:shape>
                <v:rect id="Rectangle 211" o:spid="_x0000_s107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line id="Line 365" o:spid="_x0000_s107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367" o:spid="_x0000_s107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">
                  <v:stroke startarrow="block"/>
                </v:line>
                <v:shape id="Text Box 368" o:spid="_x0000_s107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epxAAAANwAAAAPAAAAZHJzL2Rvd25yZXYueG1sRI/Ni8Iw&#10;FMTvC/4P4Ql7WTS1L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FCgR6nEAAAA3AAAAA8A&#10;AAAAAAAAAAAAAAAABwIAAGRycy9kb3ducmV2LnhtbFBLBQYAAAAAAwADALcAAAD4AgAAAAA=&#10;" stroked="f">
                  <v:textbox inset="0,0,0,0">
                    <w:txbxContent>
                      <w:p w14:paraId="6E7B4995" w14:textId="77777777" w:rsidR="0032273B" w:rsidRDefault="0032273B" w:rsidP="001D1535">
                        <w:pPr>
                          <w:pStyle w:val="NormalWeb"/>
                          <w:tabs>
                            <w:tab w:val="right" w:pos="9346"/>
                          </w:tabs>
                          <w:spacing w:before="0"/>
                          <w:ind w:left="288" w:hanging="288"/>
                          <w:jc w:val="center"/>
                        </w:pPr>
                        <w:r>
                          <w:rPr>
                            <w:sz w:val="18"/>
                            <w:szCs w:val="18"/>
                          </w:rPr>
                          <w:t>Subscribe to Care Team Updates</w:t>
                        </w:r>
                      </w:p>
                      <w:p w14:paraId="0AC2C807" w14:textId="77777777" w:rsidR="0032273B" w:rsidRDefault="0032273B" w:rsidP="001D1535">
                        <w:pPr>
                          <w:pStyle w:val="NormalWeb"/>
                        </w:pPr>
                        <w:r>
                          <w:t> </w:t>
                        </w:r>
                      </w:p>
                      <w:p w14:paraId="6D80616C" w14:textId="77777777" w:rsidR="0032273B" w:rsidRDefault="0032273B" w:rsidP="001D1535">
                        <w:pPr>
                          <w:pStyle w:val="NormalWeb"/>
                          <w:tabs>
                            <w:tab w:val="right" w:pos="9346"/>
                          </w:tabs>
                          <w:spacing w:before="0"/>
                          <w:ind w:left="288" w:hanging="288"/>
                        </w:pPr>
                        <w:r>
                          <w:rPr>
                            <w:sz w:val="22"/>
                            <w:szCs w:val="22"/>
                          </w:rPr>
                          <w:t>Transaction-B [B]</w:t>
                        </w:r>
                      </w:p>
                    </w:txbxContent>
                  </v:textbox>
                </v:shape>
                <v:shape id="Text Box 369" o:spid="_x0000_s108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xAAAANwAAAAPAAAAZHJzL2Rvd25yZXYueG1sRI/Ni8Iw&#10;FMTvC/4P4Ql7WTS1s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D/s4jLEAAAA3AAAAA8A&#10;AAAAAAAAAAAAAAAABwIAAGRycy9kb3ducmV2LnhtbFBLBQYAAAAAAwADALcAAAD4AgAAAAA=&#10;" stroked="f">
                  <v:textbox inset="0,0,0,0">
                    <w:txbxContent>
                      <w:p w14:paraId="20DC59AC" w14:textId="77777777" w:rsidR="0032273B" w:rsidRDefault="0032273B"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32273B" w:rsidRDefault="0032273B" w:rsidP="001D1535">
                        <w:pPr>
                          <w:pStyle w:val="NormalWeb"/>
                        </w:pPr>
                        <w:r>
                          <w:t> </w:t>
                        </w:r>
                      </w:p>
                      <w:p w14:paraId="13BDF82A" w14:textId="77777777" w:rsidR="0032273B" w:rsidRDefault="0032273B" w:rsidP="001D1535">
                        <w:pPr>
                          <w:pStyle w:val="NormalWeb"/>
                          <w:tabs>
                            <w:tab w:val="right" w:pos="9346"/>
                          </w:tabs>
                          <w:spacing w:before="0"/>
                          <w:ind w:left="288" w:hanging="288"/>
                        </w:pPr>
                        <w:r>
                          <w:rPr>
                            <w:sz w:val="22"/>
                            <w:szCs w:val="22"/>
                          </w:rPr>
                          <w:t>Transaction-B [B]</w:t>
                        </w:r>
                      </w:p>
                    </w:txbxContent>
                  </v:textbox>
                </v:shape>
                <v:rect id="Rectangle 216" o:spid="_x0000_s108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"/>
                <v:rect id="Rectangle 217" o:spid="_x0000_s108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"/>
                <v:rect id="Rectangle 218" o:spid="_x0000_s108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219" o:spid="_x0000_s108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shape id="Text Box 347" o:spid="_x0000_s108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" stroked="f">
                  <v:textbox inset="0,0,0,0">
                    <w:txbxContent>
                      <w:p w14:paraId="17E93A52" w14:textId="77777777" w:rsidR="0032273B" w:rsidRDefault="0032273B" w:rsidP="004F42A8">
                        <w:pPr>
                          <w:pStyle w:val="NormalWeb"/>
                          <w:tabs>
                            <w:tab w:val="right" w:pos="9346"/>
                          </w:tabs>
                          <w:spacing w:before="0"/>
                          <w:ind w:left="288" w:hanging="288"/>
                          <w:jc w:val="center"/>
                        </w:pPr>
                        <w:r>
                          <w:rPr>
                            <w:sz w:val="22"/>
                            <w:szCs w:val="22"/>
                          </w:rPr>
                          <w:t>Condition-Focused Care Team(s)</w:t>
                        </w:r>
                      </w:p>
                      <w:p w14:paraId="696F0E5D" w14:textId="77777777" w:rsidR="0032273B" w:rsidRDefault="0032273B" w:rsidP="004F42A8">
                        <w:pPr>
                          <w:pStyle w:val="NormalWeb"/>
                        </w:pPr>
                        <w:r>
                          <w:t> </w:t>
                        </w:r>
                      </w:p>
                      <w:p w14:paraId="6486F6ED" w14:textId="77777777" w:rsidR="0032273B" w:rsidRDefault="0032273B" w:rsidP="004F42A8">
                        <w:pPr>
                          <w:pStyle w:val="NormalWeb"/>
                          <w:tabs>
                            <w:tab w:val="right" w:pos="9346"/>
                          </w:tabs>
                          <w:spacing w:before="0"/>
                          <w:ind w:left="288" w:hanging="288"/>
                        </w:pPr>
                        <w:r>
                          <w:rPr>
                            <w:sz w:val="22"/>
                            <w:szCs w:val="22"/>
                          </w:rPr>
                          <w:t>Transaction_1 [1]</w:t>
                        </w:r>
                      </w:p>
                    </w:txbxContent>
                  </v:textbox>
                </v:shape>
                <v:shape id="Text Box 354" o:spid="_x0000_s108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" stroked="f">
                  <v:textbox inset="0,0,0,0">
                    <w:txbxContent>
                      <w:p w14:paraId="30236B17" w14:textId="77777777" w:rsidR="0032273B" w:rsidRDefault="0032273B" w:rsidP="004F42A8">
                        <w:pPr>
                          <w:pStyle w:val="NormalWeb"/>
                          <w:tabs>
                            <w:tab w:val="right" w:pos="9346"/>
                          </w:tabs>
                          <w:spacing w:before="0"/>
                          <w:ind w:left="288" w:hanging="288"/>
                          <w:jc w:val="center"/>
                        </w:pPr>
                        <w:r>
                          <w:rPr>
                            <w:sz w:val="20"/>
                            <w:szCs w:val="20"/>
                          </w:rPr>
                          <w:t>Update Care Team</w:t>
                        </w:r>
                      </w:p>
                      <w:p w14:paraId="59D02F04" w14:textId="77777777" w:rsidR="0032273B" w:rsidRDefault="0032273B" w:rsidP="004F42A8">
                        <w:pPr>
                          <w:pStyle w:val="NormalWeb"/>
                        </w:pPr>
                        <w:r>
                          <w:t> </w:t>
                        </w:r>
                      </w:p>
                      <w:p w14:paraId="22A8883E" w14:textId="77777777" w:rsidR="0032273B" w:rsidRDefault="0032273B" w:rsidP="004F42A8">
                        <w:pPr>
                          <w:pStyle w:val="NormalWeb"/>
                          <w:tabs>
                            <w:tab w:val="right" w:pos="9346"/>
                          </w:tabs>
                          <w:spacing w:before="0"/>
                          <w:ind w:left="288" w:hanging="288"/>
                        </w:pPr>
                        <w:r>
                          <w:rPr>
                            <w:sz w:val="22"/>
                            <w:szCs w:val="22"/>
                          </w:rPr>
                          <w:t>Transaction-B [B]</w:t>
                        </w:r>
                      </w:p>
                    </w:txbxContent>
                  </v:textbox>
                </v:shape>
                <v:shape id="Text Box 358" o:spid="_x0000_s108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" stroked="f">
                  <v:textbox inset="0,0,0,0">
                    <w:txbxContent>
                      <w:p w14:paraId="569799C1" w14:textId="77777777" w:rsidR="0032273B" w:rsidRDefault="0032273B" w:rsidP="004F42A8">
                        <w:pPr>
                          <w:pStyle w:val="NormalWeb"/>
                          <w:tabs>
                            <w:tab w:val="right" w:pos="9346"/>
                          </w:tabs>
                          <w:spacing w:before="0"/>
                          <w:ind w:left="288" w:hanging="288"/>
                          <w:jc w:val="center"/>
                        </w:pPr>
                        <w:r>
                          <w:rPr>
                            <w:sz w:val="18"/>
                            <w:szCs w:val="18"/>
                          </w:rPr>
                          <w:t>Provide Care Team</w:t>
                        </w:r>
                      </w:p>
                      <w:p w14:paraId="10F25EDA" w14:textId="77777777" w:rsidR="0032273B" w:rsidRDefault="0032273B" w:rsidP="004F42A8">
                        <w:pPr>
                          <w:pStyle w:val="NormalWeb"/>
                        </w:pPr>
                        <w:r>
                          <w:t> </w:t>
                        </w:r>
                      </w:p>
                      <w:p w14:paraId="3D2D8D97" w14:textId="77777777" w:rsidR="0032273B" w:rsidRDefault="0032273B" w:rsidP="004F42A8">
                        <w:pPr>
                          <w:pStyle w:val="NormalWeb"/>
                          <w:tabs>
                            <w:tab w:val="right" w:pos="9346"/>
                          </w:tabs>
                          <w:spacing w:before="0"/>
                          <w:ind w:left="288" w:hanging="288"/>
                        </w:pPr>
                        <w:r>
                          <w:rPr>
                            <w:sz w:val="22"/>
                            <w:szCs w:val="22"/>
                          </w:rPr>
                          <w:t>Transaction-B [B]</w:t>
                        </w:r>
                      </w:p>
                    </w:txbxContent>
                  </v:textbox>
                </v:shape>
                <v:line id="Line 362" o:spid="_x0000_s108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">
                  <v:stroke endarrow="block"/>
                </v:line>
                <w10:anchorlock/>
              </v:group>
            </w:pict>
          </mc:Fallback>
        </mc:AlternateContent>
      </w:r>
    </w:p>
    <w:p w14:paraId="0417ED4D" w14:textId="77777777" w:rsidR="00D3161F" w:rsidRPr="0032273B" w:rsidRDefault="00D3161F" w:rsidP="007F4D09">
      <w:pPr>
        <w:pStyle w:val="FigureTitle"/>
      </w:pPr>
      <w:r w:rsidRPr="0032273B">
        <w:t>F</w:t>
      </w:r>
      <w:r w:rsidR="005340AC" w:rsidRPr="0032273B">
        <w:t>igure X.4.2.1.1.2-1: Condition</w:t>
      </w:r>
      <w:r w:rsidRPr="0032273B">
        <w:t>-focused Care Team: Basic Process Flow in DCTM Profile</w:t>
      </w:r>
    </w:p>
    <w:p w14:paraId="24F75627" w14:textId="77777777" w:rsidR="00037718" w:rsidRPr="0032273B" w:rsidRDefault="00037718" w:rsidP="00037718">
      <w:pPr>
        <w:pStyle w:val="Heading6"/>
        <w:numPr>
          <w:ilvl w:val="0"/>
          <w:numId w:val="0"/>
        </w:numPr>
        <w:ind w:left="1152" w:hanging="1152"/>
        <w:rPr>
          <w:noProof w:val="0"/>
        </w:rPr>
      </w:pPr>
      <w:bookmarkStart w:id="70" w:name="_Toc456795232"/>
      <w:bookmarkStart w:id="71" w:name="_Toc28680939"/>
      <w:r w:rsidRPr="0032273B">
        <w:rPr>
          <w:noProof w:val="0"/>
        </w:rPr>
        <w:t>X.4.2.1.1.3 Episode-focused Care Team: ED Visit and Hospital Admission</w:t>
      </w:r>
      <w:bookmarkEnd w:id="70"/>
      <w:bookmarkEnd w:id="71"/>
    </w:p>
    <w:p w14:paraId="6DC1696B" w14:textId="31150D04" w:rsidR="00990F03" w:rsidRPr="0032273B" w:rsidRDefault="00990F03" w:rsidP="004A6BE3">
      <w:pPr>
        <w:pStyle w:val="BodyText"/>
      </w:pPr>
      <w:r w:rsidRPr="0032273B">
        <w:rPr>
          <w:b/>
          <w:bCs/>
        </w:rPr>
        <w:t>Note</w:t>
      </w:r>
      <w:r w:rsidRPr="0032273B">
        <w:t>: "</w:t>
      </w:r>
      <w:r w:rsidR="00246AB7" w:rsidRPr="0032273B">
        <w:t>E</w:t>
      </w:r>
      <w:r w:rsidRPr="0032273B">
        <w:t>pisode" in acute care and chronic disease management usually encompasses more than one encounter event. In this use case, it includes the ED encounter and subsequent in-patient encounter</w:t>
      </w:r>
    </w:p>
    <w:p w14:paraId="3FB0CBF8" w14:textId="2BAE8760" w:rsidR="00037718" w:rsidRPr="0032273B" w:rsidRDefault="00037718" w:rsidP="00037718">
      <w:pPr>
        <w:pStyle w:val="BodyText"/>
        <w:rPr>
          <w:szCs w:val="24"/>
        </w:rPr>
      </w:pPr>
      <w:r w:rsidRPr="0032273B">
        <w:rPr>
          <w:b/>
          <w:szCs w:val="24"/>
        </w:rPr>
        <w:t>Pre-Condition:</w:t>
      </w:r>
      <w:r w:rsidRPr="0032273B">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w:t>
      </w:r>
      <w:bookmarkStart w:id="72" w:name="OLE_LINK1"/>
      <w:bookmarkStart w:id="73" w:name="OLE_LINK2"/>
      <w:r w:rsidRPr="0032273B">
        <w:rPr>
          <w:szCs w:val="24"/>
        </w:rPr>
        <w:t>m</w:t>
      </w:r>
      <w:r w:rsidR="00F31295" w:rsidRPr="0032273B">
        <w:rPr>
          <w:szCs w:val="24"/>
        </w:rPr>
        <w:t>mol/l</w:t>
      </w:r>
      <w:bookmarkEnd w:id="72"/>
      <w:bookmarkEnd w:id="73"/>
      <w:r w:rsidR="00F31295" w:rsidRPr="0032273B">
        <w:rPr>
          <w:szCs w:val="24"/>
        </w:rPr>
        <w:t>)</w:t>
      </w:r>
      <w:r w:rsidRPr="0032273B">
        <w:rPr>
          <w:szCs w:val="24"/>
        </w:rPr>
        <w:t xml:space="preserve"> as complications. He suffers from increasing shortness of breath </w:t>
      </w:r>
      <w:r w:rsidR="00FE2367" w:rsidRPr="0032273B">
        <w:rPr>
          <w:szCs w:val="24"/>
        </w:rPr>
        <w:t xml:space="preserve">and suffers a fall </w:t>
      </w:r>
      <w:r w:rsidRPr="0032273B">
        <w:rPr>
          <w:szCs w:val="24"/>
        </w:rPr>
        <w:t>on a Saturday afternoon.</w:t>
      </w:r>
    </w:p>
    <w:p w14:paraId="7C8DAC9A" w14:textId="77777777" w:rsidR="00037718" w:rsidRPr="0032273B" w:rsidRDefault="00037718" w:rsidP="00037718">
      <w:pPr>
        <w:pStyle w:val="BodyText"/>
        <w:rPr>
          <w:szCs w:val="24"/>
        </w:rPr>
      </w:pPr>
      <w:r w:rsidRPr="0032273B">
        <w:rPr>
          <w:szCs w:val="24"/>
        </w:rPr>
        <w:t>Mr. Anyman presents himself at the emergency department of his local hospital as Dr. Primary’s clinic is closed over the weekend.</w:t>
      </w:r>
    </w:p>
    <w:p w14:paraId="62238309" w14:textId="77777777" w:rsidR="00D3161F" w:rsidRPr="0032273B" w:rsidRDefault="004A5B0B" w:rsidP="00366FA0">
      <w:pPr>
        <w:pStyle w:val="BodyText"/>
      </w:pPr>
      <w:r w:rsidRPr="0032273B">
        <w:rPr>
          <w:b/>
        </w:rPr>
        <w:t>Description of Care:</w:t>
      </w:r>
      <w:r w:rsidR="0053467B" w:rsidRPr="0032273B">
        <w:rPr>
          <w:b/>
        </w:rPr>
        <w:t xml:space="preserve"> </w:t>
      </w:r>
      <w:r w:rsidR="0053467B" w:rsidRPr="0032273B">
        <w:t xml:space="preserve">Mr. Anyman is initially seen in the emergency department (ED) </w:t>
      </w:r>
      <w:r w:rsidR="00E33F5E" w:rsidRPr="0032273B">
        <w:t xml:space="preserve">by Dr. Eddie Emergent </w:t>
      </w:r>
      <w:r w:rsidR="0053467B" w:rsidRPr="0032273B">
        <w:t xml:space="preserve">and is </w:t>
      </w:r>
      <w:r w:rsidR="0005720B" w:rsidRPr="0032273B">
        <w:t>later</w:t>
      </w:r>
      <w:r w:rsidR="0053467B" w:rsidRPr="0032273B">
        <w:t xml:space="preserve"> admitted to the hospital. </w:t>
      </w:r>
      <w:r w:rsidR="001825CD" w:rsidRPr="0032273B">
        <w:t xml:space="preserve">Upon arrival in the ED, the patient is registered </w:t>
      </w:r>
      <w:r w:rsidR="0005720B" w:rsidRPr="0032273B">
        <w:t>and all care provided is documented in the</w:t>
      </w:r>
      <w:r w:rsidR="001825CD" w:rsidRPr="0032273B">
        <w:t xml:space="preserve"> </w:t>
      </w:r>
      <w:r w:rsidR="0005720B" w:rsidRPr="0032273B">
        <w:t xml:space="preserve">ED </w:t>
      </w:r>
      <w:r w:rsidR="001825CD" w:rsidRPr="0032273B">
        <w:t xml:space="preserve">health care record system. </w:t>
      </w:r>
      <w:r w:rsidR="0005720B" w:rsidRPr="0032273B">
        <w:t>Bob</w:t>
      </w:r>
      <w:r w:rsidR="001825CD" w:rsidRPr="0032273B">
        <w:t xml:space="preserve"> is subsequently admitted to the hospital and placed under the care of physicians from the general medicine clinical unit.</w:t>
      </w:r>
      <w:r w:rsidR="00E33F5E" w:rsidRPr="0032273B">
        <w:t xml:space="preserve"> </w:t>
      </w:r>
      <w:r w:rsidR="001825CD" w:rsidRPr="0032273B">
        <w:t xml:space="preserve">During </w:t>
      </w:r>
      <w:r w:rsidR="0005720B" w:rsidRPr="0032273B">
        <w:t>the hospitalization, Bob</w:t>
      </w:r>
      <w:r w:rsidR="001825CD" w:rsidRPr="0032273B">
        <w:t xml:space="preserve"> is provided care services by various </w:t>
      </w:r>
      <w:r w:rsidR="0005720B" w:rsidRPr="0032273B">
        <w:t xml:space="preserve">clinical </w:t>
      </w:r>
      <w:r w:rsidR="001825CD" w:rsidRPr="0032273B">
        <w:t xml:space="preserve">care teams which include medical services, nursing services, nutrition and dietary </w:t>
      </w:r>
      <w:r w:rsidR="001825CD" w:rsidRPr="0032273B">
        <w:lastRenderedPageBreak/>
        <w:t xml:space="preserve">services, physical therapy services, </w:t>
      </w:r>
      <w:r w:rsidR="0005720B" w:rsidRPr="0032273B">
        <w:t xml:space="preserve">and </w:t>
      </w:r>
      <w:r w:rsidR="001825CD" w:rsidRPr="0032273B">
        <w:t xml:space="preserve">respiratory services. </w:t>
      </w:r>
      <w:r w:rsidR="0005720B" w:rsidRPr="0032273B">
        <w:t xml:space="preserve">Non-clinical services are also provided by ancillary care teams. </w:t>
      </w:r>
    </w:p>
    <w:p w14:paraId="0766CA1D" w14:textId="33215C5F" w:rsidR="00060EA1" w:rsidRPr="0032273B" w:rsidRDefault="00060EA1" w:rsidP="00366FA0">
      <w:pPr>
        <w:pStyle w:val="BodyText"/>
      </w:pPr>
      <w:r w:rsidRPr="0032273B">
        <w:t>Bob’s medical care include</w:t>
      </w:r>
      <w:r w:rsidR="007F7200" w:rsidRPr="0032273B">
        <w:t>s</w:t>
      </w:r>
      <w:r w:rsidRPr="0032273B">
        <w:t xml:space="preserve"> a course of IV antibiotics</w:t>
      </w:r>
      <w:r w:rsidR="001B3DC1" w:rsidRPr="0032273B">
        <w:t xml:space="preserve"> and </w:t>
      </w:r>
      <w:r w:rsidRPr="0032273B">
        <w:t>insulin injections to stabilize the blood glucose level. Bob also suffered a joint injury as a result of the fall he had. Nursing services include</w:t>
      </w:r>
      <w:r w:rsidR="007F7200" w:rsidRPr="0032273B">
        <w:t>s</w:t>
      </w:r>
      <w:r w:rsidRPr="0032273B">
        <w:t xml:space="preserve"> administration of Bob’s medications and educating Bob about his condition and treatment. Bob is provided physical therapy services to improve his recovery from his joint injury. </w:t>
      </w:r>
      <w:r w:rsidR="00620A80" w:rsidRPr="0032273B">
        <w:t>Bob is</w:t>
      </w:r>
      <w:r w:rsidR="00E33F5E" w:rsidRPr="0032273B">
        <w:t xml:space="preserve"> assessed by the hospital attending physician, Dr. Allen Attend, as medically fit for discharge</w:t>
      </w:r>
      <w:r w:rsidR="00620A80" w:rsidRPr="0032273B">
        <w:t xml:space="preserve">. </w:t>
      </w:r>
      <w:r w:rsidR="006C4FE8" w:rsidRPr="0032273B">
        <w:t>All care provided is documented in the hospital health care record system.</w:t>
      </w:r>
    </w:p>
    <w:p w14:paraId="0D6465D9" w14:textId="77777777" w:rsidR="00060EA1" w:rsidRPr="0032273B" w:rsidRDefault="0005720B" w:rsidP="00366FA0">
      <w:pPr>
        <w:pStyle w:val="BodyText"/>
      </w:pPr>
      <w:r w:rsidRPr="0032273B">
        <w:t xml:space="preserve">Planning for discharge is initiated soon after admission as per hospital discharge planning protocol. Discharge planning is done by the </w:t>
      </w:r>
      <w:r w:rsidR="009869BD" w:rsidRPr="0032273B">
        <w:rPr>
          <w:b/>
        </w:rPr>
        <w:t>in-patient</w:t>
      </w:r>
      <w:r w:rsidR="009869BD" w:rsidRPr="0032273B">
        <w:t xml:space="preserve"> </w:t>
      </w:r>
      <w:r w:rsidR="00293815" w:rsidRPr="0032273B">
        <w:rPr>
          <w:b/>
        </w:rPr>
        <w:t>case management</w:t>
      </w:r>
      <w:r w:rsidRPr="0032273B">
        <w:rPr>
          <w:b/>
        </w:rPr>
        <w:t xml:space="preserve"> team</w:t>
      </w:r>
      <w:r w:rsidRPr="0032273B">
        <w:t xml:space="preserve"> in collaboration with Bob’s care providers</w:t>
      </w:r>
      <w:r w:rsidR="0096685B" w:rsidRPr="0032273B">
        <w:t>. The case management team also provides non-clinical services such as utilization review to ensure that provided health services is appropriate for billing purposes. All case management activities are</w:t>
      </w:r>
      <w:r w:rsidR="006C4FE8" w:rsidRPr="0032273B">
        <w:t xml:space="preserve"> documented in the hospital health care record system. </w:t>
      </w:r>
    </w:p>
    <w:p w14:paraId="5FA3E8DB" w14:textId="77777777" w:rsidR="0003589A" w:rsidRPr="0032273B" w:rsidRDefault="00060EA1" w:rsidP="00366FA0">
      <w:pPr>
        <w:pStyle w:val="BodyText"/>
      </w:pPr>
      <w:r w:rsidRPr="0032273B">
        <w:rPr>
          <w:b/>
        </w:rPr>
        <w:t>Post Condition:</w:t>
      </w:r>
      <w:r w:rsidR="0005720B" w:rsidRPr="0032273B">
        <w:t xml:space="preserve"> The discharge plan is finalized on the day of discharge</w:t>
      </w:r>
      <w:r w:rsidR="000E51AE" w:rsidRPr="0032273B">
        <w:t xml:space="preserve"> by </w:t>
      </w:r>
      <w:r w:rsidR="001814BF" w:rsidRPr="0032273B">
        <w:t>the discharge planner, Debra Discharge</w:t>
      </w:r>
      <w:r w:rsidR="0005720B" w:rsidRPr="0032273B">
        <w:t xml:space="preserve">. Discharge plans include continuation of Bob’s care </w:t>
      </w:r>
      <w:r w:rsidRPr="0032273B">
        <w:t xml:space="preserve">after he leaves the hospital with care teams at the next level of care. Bob will need </w:t>
      </w:r>
      <w:r w:rsidR="006C4FE8" w:rsidRPr="0032273B">
        <w:t>medical, nursing,</w:t>
      </w:r>
      <w:r w:rsidRPr="0032273B">
        <w:t xml:space="preserve"> and physical therapy services post discharge. </w:t>
      </w:r>
      <w:r w:rsidR="001814BF" w:rsidRPr="0032273B">
        <w:t>Debra Discharge</w:t>
      </w:r>
      <w:r w:rsidR="000E51AE" w:rsidRPr="0032273B">
        <w:t xml:space="preserve"> confirms</w:t>
      </w:r>
      <w:r w:rsidR="006C4FE8" w:rsidRPr="0032273B">
        <w:t xml:space="preserve"> that the applicable teams that will provide these services </w:t>
      </w:r>
      <w:r w:rsidR="00E33F5E" w:rsidRPr="0032273B">
        <w:t xml:space="preserve">post discharge </w:t>
      </w:r>
      <w:r w:rsidR="001814BF" w:rsidRPr="0032273B">
        <w:t xml:space="preserve">are made aware when </w:t>
      </w:r>
      <w:r w:rsidR="006C4FE8" w:rsidRPr="0032273B">
        <w:t>Bob</w:t>
      </w:r>
      <w:r w:rsidR="001814BF" w:rsidRPr="0032273B">
        <w:t xml:space="preserve"> is </w:t>
      </w:r>
      <w:r w:rsidR="006C4FE8" w:rsidRPr="0032273B">
        <w:t>discharge</w:t>
      </w:r>
      <w:r w:rsidR="001814BF" w:rsidRPr="0032273B">
        <w:t>d</w:t>
      </w:r>
      <w:r w:rsidR="006C4FE8" w:rsidRPr="0032273B">
        <w:t>.</w:t>
      </w:r>
    </w:p>
    <w:p w14:paraId="2E290E26" w14:textId="77777777" w:rsidR="00366FA0" w:rsidRPr="0032273B" w:rsidRDefault="0003589A" w:rsidP="0003589A">
      <w:pPr>
        <w:pStyle w:val="Note"/>
        <w:rPr>
          <w:szCs w:val="24"/>
        </w:rPr>
      </w:pPr>
      <w:r w:rsidRPr="0032273B">
        <w:t>Note: The process flow pattern for this episode-focused care team is the same as encounter-focused care team.</w:t>
      </w:r>
      <w:r w:rsidR="00934BFE" w:rsidRPr="0032273B">
        <w:t xml:space="preserve"> See Figure X.4.2.1.1.1</w:t>
      </w:r>
      <w:r w:rsidRPr="0032273B">
        <w:t>-1.</w:t>
      </w:r>
      <w:r w:rsidR="006C4FE8" w:rsidRPr="0032273B">
        <w:t xml:space="preserve"> </w:t>
      </w:r>
    </w:p>
    <w:p w14:paraId="7810938E" w14:textId="77777777" w:rsidR="0096685B" w:rsidRPr="0032273B" w:rsidRDefault="0096685B" w:rsidP="0096685B">
      <w:pPr>
        <w:pStyle w:val="Heading6"/>
        <w:numPr>
          <w:ilvl w:val="0"/>
          <w:numId w:val="0"/>
        </w:numPr>
        <w:ind w:left="1152" w:hanging="1152"/>
        <w:rPr>
          <w:noProof w:val="0"/>
        </w:rPr>
      </w:pPr>
      <w:bookmarkStart w:id="74" w:name="_Toc456795233"/>
      <w:bookmarkStart w:id="75" w:name="_Toc28680940"/>
      <w:r w:rsidRPr="0032273B">
        <w:rPr>
          <w:noProof w:val="0"/>
        </w:rPr>
        <w:t>X.4.2.1.1.4 Care Coordination Focused Care Team: Primary Care</w:t>
      </w:r>
      <w:r w:rsidR="00E53B1D" w:rsidRPr="0032273B">
        <w:rPr>
          <w:noProof w:val="0"/>
        </w:rPr>
        <w:t>, Nursing and Physical Therapy</w:t>
      </w:r>
      <w:r w:rsidRPr="0032273B">
        <w:rPr>
          <w:noProof w:val="0"/>
        </w:rPr>
        <w:t xml:space="preserve"> Follow-up Visits</w:t>
      </w:r>
      <w:bookmarkEnd w:id="74"/>
      <w:bookmarkEnd w:id="75"/>
    </w:p>
    <w:p w14:paraId="2EF9A0EE" w14:textId="77777777" w:rsidR="00E33F5E" w:rsidRPr="0032273B" w:rsidRDefault="00E33F5E" w:rsidP="00F913D7">
      <w:pPr>
        <w:pStyle w:val="BodyText"/>
      </w:pPr>
      <w:r w:rsidRPr="0032273B">
        <w:rPr>
          <w:b/>
          <w:szCs w:val="24"/>
        </w:rPr>
        <w:t xml:space="preserve">Pre-Condition: </w:t>
      </w:r>
      <w:r w:rsidRPr="0032273B">
        <w:t xml:space="preserve">Patient Mr. Bob Anyman is scheduled for a post-hospital discharge consultation with his primary care provider, Dr. Primary. Bob is also scheduled to receive nursing and physical therapy services at his home post discharge. </w:t>
      </w:r>
    </w:p>
    <w:p w14:paraId="399F8521" w14:textId="3D6A7B18" w:rsidR="008A199E" w:rsidRPr="0032273B" w:rsidRDefault="00E33F5E" w:rsidP="004F72A6">
      <w:pPr>
        <w:pStyle w:val="BodyText"/>
      </w:pPr>
      <w:r w:rsidRPr="0032273B">
        <w:rPr>
          <w:b/>
        </w:rPr>
        <w:t xml:space="preserve">Description of Care: </w:t>
      </w:r>
      <w:r w:rsidRPr="0032273B">
        <w:t xml:space="preserve">Home health case manager, Nurse Nancy </w:t>
      </w:r>
      <w:r w:rsidR="00620A80" w:rsidRPr="0032273B">
        <w:t>Case</w:t>
      </w:r>
      <w:r w:rsidRPr="0032273B">
        <w:t xml:space="preserve"> reviews patient Mr. Anyman’s hospital discharge summary and </w:t>
      </w:r>
      <w:r w:rsidR="008A199E" w:rsidRPr="0032273B">
        <w:t xml:space="preserve">discharge orders. She </w:t>
      </w:r>
      <w:r w:rsidRPr="0032273B">
        <w:t>discusses</w:t>
      </w:r>
      <w:r w:rsidR="00620A80" w:rsidRPr="0032273B">
        <w:t xml:space="preserve"> </w:t>
      </w:r>
      <w:r w:rsidR="008A199E" w:rsidRPr="0032273B">
        <w:t xml:space="preserve">Bob’s </w:t>
      </w:r>
      <w:r w:rsidR="00620A80" w:rsidRPr="0032273B">
        <w:t>care plan</w:t>
      </w:r>
      <w:r w:rsidR="008A199E" w:rsidRPr="0032273B">
        <w:t xml:space="preserve"> with him and makes it available for Bob’s PCP, Dr. Primary to review</w:t>
      </w:r>
      <w:r w:rsidR="00620A80" w:rsidRPr="0032273B">
        <w:t xml:space="preserve">. </w:t>
      </w:r>
      <w:r w:rsidR="008A199E" w:rsidRPr="0032273B">
        <w:t>Bob’s care plan includes orders for home health nursing and physical therapy services. Nurse Nancy Case arranges nursing services with the home health nursing team and physical therapy services with the home health physical therapy team</w:t>
      </w:r>
      <w:r w:rsidR="00A76D42" w:rsidRPr="0032273B">
        <w:t xml:space="preserve">. </w:t>
      </w:r>
      <w:r w:rsidR="008A199E" w:rsidRPr="0032273B">
        <w:t xml:space="preserve">Bob is seen by Nurse Angie Able for his nursing care and by </w:t>
      </w:r>
      <w:r w:rsidR="000F143C" w:rsidRPr="0032273B">
        <w:t xml:space="preserve">PT </w:t>
      </w:r>
      <w:r w:rsidR="008A199E" w:rsidRPr="0032273B">
        <w:t xml:space="preserve">Peter Physical for his physical therapy. </w:t>
      </w:r>
    </w:p>
    <w:p w14:paraId="37C32572" w14:textId="77777777" w:rsidR="003A09FE" w:rsidRPr="0032273B" w:rsidRDefault="008A199E" w:rsidP="004F72A6">
      <w:pPr>
        <w:pStyle w:val="BodyText"/>
      </w:pPr>
      <w:r w:rsidRPr="0032273B">
        <w:t xml:space="preserve">A week after discharge, Bob is seen and evaluated by his PCP, Dr. Primary. </w:t>
      </w:r>
    </w:p>
    <w:p w14:paraId="548053D0" w14:textId="77777777" w:rsidR="009869BD" w:rsidRPr="0032273B" w:rsidRDefault="009869BD" w:rsidP="004F72A6">
      <w:pPr>
        <w:pStyle w:val="BodyText"/>
      </w:pPr>
      <w:r w:rsidRPr="0032273B">
        <w:t>Bob needs assistance with activities of daily living (ADLs). He hires a personal care assistant to provide needed services. This information is documented in the home health care record system.</w:t>
      </w:r>
    </w:p>
    <w:p w14:paraId="5A1C44C0" w14:textId="5EDCCBC3" w:rsidR="00077324" w:rsidRPr="0032273B" w:rsidRDefault="001853DE" w:rsidP="007F4D09">
      <w:pPr>
        <w:pStyle w:val="BodyText"/>
      </w:pPr>
      <w:r w:rsidRPr="0032273B">
        <w:rPr>
          <w:b/>
          <w:bCs/>
        </w:rPr>
        <w:t>Post Condition</w:t>
      </w:r>
      <w:r w:rsidRPr="0032273B">
        <w:t xml:space="preserve">: Dr. Primary is the physician of record for the care provided by the home health nurse and the physical therapist. She updates Bob’s Diabetes care team providers of the change in Bob’s condition and the services he is currently receiving. The home health providers are </w:t>
      </w:r>
      <w:r w:rsidRPr="0032273B">
        <w:lastRenderedPageBreak/>
        <w:t>made aware of Bob’s diabetes care team providers and will contact them if needed</w:t>
      </w:r>
      <w:r w:rsidR="00A76D42" w:rsidRPr="0032273B">
        <w:t xml:space="preserve">. </w:t>
      </w:r>
      <w:r w:rsidR="009869BD" w:rsidRPr="0032273B">
        <w:t>All home care services are documented in the home health care record system.</w:t>
      </w:r>
    </w:p>
    <w:p w14:paraId="09867310" w14:textId="77777777" w:rsidR="0003589A" w:rsidRPr="0032273B" w:rsidRDefault="0003589A" w:rsidP="0003589A">
      <w:pPr>
        <w:pStyle w:val="Note"/>
      </w:pPr>
      <w:r w:rsidRPr="0032273B">
        <w:t xml:space="preserve">Note: The process flow pattern for this care coordination care team is the same as </w:t>
      </w:r>
      <w:r w:rsidR="00934BFE" w:rsidRPr="0032273B">
        <w:t>condition</w:t>
      </w:r>
      <w:r w:rsidRPr="0032273B">
        <w:t>-focused care team</w:t>
      </w:r>
      <w:r w:rsidR="00934BFE" w:rsidRPr="0032273B">
        <w:t>. See Figure X.4.2.1.1.2</w:t>
      </w:r>
      <w:r w:rsidRPr="0032273B">
        <w:t>-1.</w:t>
      </w:r>
    </w:p>
    <w:p w14:paraId="05F8E337" w14:textId="77777777" w:rsidR="006152F3" w:rsidRPr="0032273B" w:rsidRDefault="006152F3" w:rsidP="006152F3">
      <w:pPr>
        <w:pStyle w:val="Heading6"/>
        <w:numPr>
          <w:ilvl w:val="0"/>
          <w:numId w:val="0"/>
        </w:numPr>
        <w:ind w:left="1152" w:hanging="1152"/>
        <w:rPr>
          <w:noProof w:val="0"/>
        </w:rPr>
      </w:pPr>
      <w:bookmarkStart w:id="76" w:name="_Toc28680941"/>
      <w:r w:rsidRPr="0032273B">
        <w:rPr>
          <w:noProof w:val="0"/>
        </w:rPr>
        <w:t>X.4.2.1.1.5 Research Focused Care Team: Diabetes Research Participation</w:t>
      </w:r>
      <w:bookmarkEnd w:id="76"/>
    </w:p>
    <w:p w14:paraId="38316383" w14:textId="5D29D3A0" w:rsidR="00BF2986" w:rsidRPr="0032273B" w:rsidRDefault="006152F3" w:rsidP="003B70A2">
      <w:pPr>
        <w:pStyle w:val="BodyText"/>
        <w:rPr>
          <w:b/>
          <w:szCs w:val="24"/>
        </w:rPr>
      </w:pPr>
      <w:r w:rsidRPr="0032273B">
        <w:rPr>
          <w:b/>
          <w:szCs w:val="24"/>
        </w:rPr>
        <w:t xml:space="preserve">Pre-Condition: </w:t>
      </w:r>
      <w:r w:rsidRPr="0032273B">
        <w:rPr>
          <w:szCs w:val="24"/>
        </w:rPr>
        <w:t xml:space="preserve">Bob has consented to participate </w:t>
      </w:r>
      <w:r w:rsidR="00F62B2B" w:rsidRPr="0032273B">
        <w:rPr>
          <w:szCs w:val="24"/>
        </w:rPr>
        <w:t xml:space="preserve">in </w:t>
      </w:r>
      <w:r w:rsidRPr="0032273B">
        <w:rPr>
          <w:szCs w:val="24"/>
        </w:rPr>
        <w:t xml:space="preserve">a diabetes research </w:t>
      </w:r>
      <w:r w:rsidR="00941DA5" w:rsidRPr="0032273B">
        <w:rPr>
          <w:szCs w:val="24"/>
        </w:rPr>
        <w:t xml:space="preserve">trial </w:t>
      </w:r>
      <w:r w:rsidRPr="0032273B">
        <w:rPr>
          <w:szCs w:val="24"/>
        </w:rPr>
        <w:t>relating to medication adherence. Bob is accepted in the study and is enrolled</w:t>
      </w:r>
    </w:p>
    <w:p w14:paraId="59C36AB6" w14:textId="065D0882" w:rsidR="006152F3" w:rsidRPr="0032273B" w:rsidRDefault="006152F3" w:rsidP="003B70A2">
      <w:pPr>
        <w:pStyle w:val="BodyText"/>
        <w:rPr>
          <w:b/>
        </w:rPr>
      </w:pPr>
      <w:r w:rsidRPr="0032273B">
        <w:rPr>
          <w:b/>
        </w:rPr>
        <w:t xml:space="preserve">Description of Care: </w:t>
      </w:r>
      <w:r w:rsidRPr="0032273B">
        <w:t xml:space="preserve">The purpose of the research study is to measure Bob’s adherence to his diabetes care. Dr. Rick Researcher is </w:t>
      </w:r>
      <w:r w:rsidR="00713CD7" w:rsidRPr="0032273B">
        <w:t>the primary investigator of the research study. His team gathers and evaluate</w:t>
      </w:r>
      <w:r w:rsidR="00D92F98" w:rsidRPr="0032273B">
        <w:t>s</w:t>
      </w:r>
      <w:r w:rsidR="00713CD7" w:rsidRPr="0032273B">
        <w:t xml:space="preserve"> data on the diabetes care Bob receives and the type of care providers providing Bob’s diabetes care.</w:t>
      </w:r>
      <w:r w:rsidR="004871B1" w:rsidRPr="0032273B">
        <w:rPr>
          <w:b/>
        </w:rPr>
        <w:t xml:space="preserve"> </w:t>
      </w:r>
      <w:r w:rsidR="004871B1" w:rsidRPr="0032273B">
        <w:t>Bob is seen by a nurse who is a sub-investigator for the study in Bob’s city</w:t>
      </w:r>
      <w:r w:rsidR="00A76D42" w:rsidRPr="0032273B">
        <w:t xml:space="preserve">. </w:t>
      </w:r>
      <w:r w:rsidR="004871B1" w:rsidRPr="0032273B">
        <w:t>The nurse conducts an enrollment interview and administers a survey questionnaire about Bob’s knowledge of his DM and his self-management</w:t>
      </w:r>
      <w:r w:rsidR="00A76D42" w:rsidRPr="0032273B">
        <w:t xml:space="preserve">. </w:t>
      </w:r>
      <w:r w:rsidR="004871B1" w:rsidRPr="0032273B">
        <w:t>She also obtains Bob’s consent to access his records related to his care in the other facilities where he is seen. He will return every 6 months for a follow-up visit with the study nurse for a period of 3 years.</w:t>
      </w:r>
    </w:p>
    <w:p w14:paraId="38E1A4F4" w14:textId="77777777" w:rsidR="006152F3" w:rsidRPr="0032273B" w:rsidRDefault="006152F3" w:rsidP="003B70A2">
      <w:pPr>
        <w:pStyle w:val="BodyText"/>
        <w:rPr>
          <w:b/>
        </w:rPr>
      </w:pPr>
      <w:r w:rsidRPr="0032273B">
        <w:rPr>
          <w:b/>
          <w:szCs w:val="24"/>
        </w:rPr>
        <w:t>Post Condition:</w:t>
      </w:r>
      <w:r w:rsidR="00713CD7" w:rsidRPr="0032273B">
        <w:rPr>
          <w:b/>
          <w:szCs w:val="24"/>
        </w:rPr>
        <w:t xml:space="preserve"> </w:t>
      </w:r>
      <w:r w:rsidR="00713CD7" w:rsidRPr="0032273B">
        <w:t xml:space="preserve">Any updates or changes to Bob’s care and the various care teams are shared. </w:t>
      </w:r>
    </w:p>
    <w:p w14:paraId="43820081" w14:textId="77777777" w:rsidR="00713CD7" w:rsidRPr="0032273B" w:rsidRDefault="00713CD7" w:rsidP="00713CD7">
      <w:pPr>
        <w:pStyle w:val="Note"/>
      </w:pPr>
      <w:r w:rsidRPr="0032273B">
        <w:t>Note: The process flow pattern for this care coordination care team is the same as condition-focused care team. See Figure X.4.2.1.1.2-1.</w:t>
      </w:r>
    </w:p>
    <w:p w14:paraId="35F8557F" w14:textId="77777777" w:rsidR="00303E20" w:rsidRPr="0032273B" w:rsidRDefault="00303E20" w:rsidP="00303E20">
      <w:pPr>
        <w:pStyle w:val="Heading2"/>
        <w:numPr>
          <w:ilvl w:val="0"/>
          <w:numId w:val="0"/>
        </w:numPr>
        <w:rPr>
          <w:noProof w:val="0"/>
        </w:rPr>
      </w:pPr>
      <w:bookmarkStart w:id="77" w:name="_Toc28680942"/>
      <w:r w:rsidRPr="0032273B">
        <w:rPr>
          <w:noProof w:val="0"/>
        </w:rPr>
        <w:t>X.</w:t>
      </w:r>
      <w:r w:rsidR="00AF472E" w:rsidRPr="0032273B">
        <w:rPr>
          <w:noProof w:val="0"/>
        </w:rPr>
        <w:t>5</w:t>
      </w:r>
      <w:r w:rsidR="005F21E7" w:rsidRPr="0032273B">
        <w:rPr>
          <w:noProof w:val="0"/>
        </w:rPr>
        <w:t xml:space="preserve"> </w:t>
      </w:r>
      <w:r w:rsidR="00700897" w:rsidRPr="0032273B">
        <w:rPr>
          <w:noProof w:val="0"/>
        </w:rPr>
        <w:t>DCTM</w:t>
      </w:r>
      <w:r w:rsidRPr="0032273B">
        <w:rPr>
          <w:noProof w:val="0"/>
        </w:rPr>
        <w:t xml:space="preserve"> Security Considerations</w:t>
      </w:r>
      <w:bookmarkEnd w:id="77"/>
    </w:p>
    <w:p w14:paraId="0EFD7E11" w14:textId="28C88DDC" w:rsidR="00F005BD" w:rsidRPr="0032273B" w:rsidRDefault="00F005BD" w:rsidP="00F005BD">
      <w:pPr>
        <w:pStyle w:val="BodyText"/>
      </w:pPr>
      <w:r w:rsidRPr="0032273B">
        <w:rPr>
          <w:iCs/>
        </w:rPr>
        <w:t>See</w:t>
      </w:r>
      <w:r w:rsidRPr="0032273B">
        <w:t xml:space="preserve"> </w:t>
      </w:r>
      <w:hyperlink r:id="rId26" w:history="1">
        <w:r w:rsidRPr="0032273B">
          <w:rPr>
            <w:rStyle w:val="Hyperlink"/>
          </w:rPr>
          <w:t>ITI TF-2.x Appendix Z.8</w:t>
        </w:r>
      </w:hyperlink>
      <w:r w:rsidRPr="0032273B">
        <w:t xml:space="preserve"> “Mobile Security Considerations”</w:t>
      </w:r>
    </w:p>
    <w:p w14:paraId="0112D453" w14:textId="77777777" w:rsidR="00167DB7" w:rsidRPr="0032273B" w:rsidRDefault="00167DB7" w:rsidP="00167DB7">
      <w:pPr>
        <w:pStyle w:val="Heading2"/>
        <w:numPr>
          <w:ilvl w:val="0"/>
          <w:numId w:val="0"/>
        </w:numPr>
        <w:rPr>
          <w:noProof w:val="0"/>
        </w:rPr>
      </w:pPr>
      <w:bookmarkStart w:id="78" w:name="_Toc28680943"/>
      <w:r w:rsidRPr="0032273B">
        <w:rPr>
          <w:noProof w:val="0"/>
        </w:rPr>
        <w:t>X.</w:t>
      </w:r>
      <w:r w:rsidR="00AF472E" w:rsidRPr="0032273B">
        <w:rPr>
          <w:noProof w:val="0"/>
        </w:rPr>
        <w:t>6</w:t>
      </w:r>
      <w:r w:rsidRPr="0032273B">
        <w:rPr>
          <w:noProof w:val="0"/>
        </w:rPr>
        <w:t xml:space="preserve"> </w:t>
      </w:r>
      <w:r w:rsidR="00BA0180" w:rsidRPr="0032273B">
        <w:rPr>
          <w:noProof w:val="0"/>
        </w:rPr>
        <w:t>DCTM</w:t>
      </w:r>
      <w:r w:rsidRPr="0032273B">
        <w:rPr>
          <w:noProof w:val="0"/>
        </w:rPr>
        <w:t xml:space="preserve"> </w:t>
      </w:r>
      <w:r w:rsidR="00ED5269" w:rsidRPr="0032273B">
        <w:rPr>
          <w:noProof w:val="0"/>
        </w:rPr>
        <w:t xml:space="preserve">Cross </w:t>
      </w:r>
      <w:r w:rsidRPr="0032273B">
        <w:rPr>
          <w:noProof w:val="0"/>
        </w:rPr>
        <w:t xml:space="preserve">Profile </w:t>
      </w:r>
      <w:r w:rsidR="00ED5269" w:rsidRPr="0032273B">
        <w:rPr>
          <w:noProof w:val="0"/>
        </w:rPr>
        <w:t>Considerations</w:t>
      </w:r>
      <w:bookmarkEnd w:id="78"/>
    </w:p>
    <w:p w14:paraId="4A682F92" w14:textId="68BA4F7B" w:rsidR="00941829" w:rsidRPr="0032273B" w:rsidRDefault="00004456" w:rsidP="007F4D09">
      <w:pPr>
        <w:pStyle w:val="BodyText"/>
      </w:pPr>
      <w:r w:rsidRPr="0032273B">
        <w:t xml:space="preserve">A Content Consumer in Patient Care Coordination might be grouped with a Care Team Contributor to enable the filtering and display of </w:t>
      </w:r>
      <w:r w:rsidR="00C9724B" w:rsidRPr="0032273B">
        <w:t>c</w:t>
      </w:r>
      <w:r w:rsidRPr="0032273B">
        <w:t xml:space="preserve">are </w:t>
      </w:r>
      <w:r w:rsidR="00C9724B" w:rsidRPr="0032273B">
        <w:t>t</w:t>
      </w:r>
      <w:r w:rsidRPr="0032273B">
        <w:t>eam content. A Content Creator might be grouped with a Care Team Contributor to enable the creation or update of clinical content. A Reconciliation Agent might be grouped with a Care Team Contributor and also with a Care Team Service to facilitate the reconciliation processes. As mentioned in the security considerations section, a Secure Node in the ATNA Profile might be grouped with any and all of the actors in this profile.</w:t>
      </w:r>
      <w:r w:rsidR="007E77F1" w:rsidRPr="0032273B">
        <w:t xml:space="preserve"> Note that </w:t>
      </w:r>
      <w:r w:rsidR="008E7FF6" w:rsidRPr="0032273B">
        <w:t>CareTeam resource</w:t>
      </w:r>
      <w:r w:rsidR="00437533" w:rsidRPr="0032273B">
        <w:t>s</w:t>
      </w:r>
      <w:r w:rsidR="00941829" w:rsidRPr="0032273B">
        <w:t xml:space="preserve"> may be </w:t>
      </w:r>
      <w:r w:rsidR="007E77F1" w:rsidRPr="0032273B">
        <w:t>referenced from zero o</w:t>
      </w:r>
      <w:r w:rsidR="00D92F98" w:rsidRPr="0032273B">
        <w:t>r</w:t>
      </w:r>
      <w:r w:rsidR="007E77F1" w:rsidRPr="0032273B">
        <w:t xml:space="preserve"> more </w:t>
      </w:r>
      <w:r w:rsidR="00437533" w:rsidRPr="0032273B">
        <w:t>C</w:t>
      </w:r>
      <w:r w:rsidR="007E77F1" w:rsidRPr="0032273B">
        <w:t>are</w:t>
      </w:r>
      <w:r w:rsidR="00C9724B" w:rsidRPr="0032273B">
        <w:t>P</w:t>
      </w:r>
      <w:r w:rsidR="008009AF" w:rsidRPr="0032273B">
        <w:t>lan resources</w:t>
      </w:r>
      <w:r w:rsidR="00A76D42" w:rsidRPr="0032273B">
        <w:t xml:space="preserve">. </w:t>
      </w:r>
      <w:r w:rsidR="001B3DC1" w:rsidRPr="0032273B">
        <w:t xml:space="preserve">Please see </w:t>
      </w:r>
      <w:r w:rsidR="00466E47" w:rsidRPr="0032273B">
        <w:t>Section</w:t>
      </w:r>
      <w:r w:rsidR="001B3DC1" w:rsidRPr="0032273B">
        <w:t xml:space="preserve"> X.4 DCTM Overview for a description of the relationship between care planning and care teams. </w:t>
      </w:r>
    </w:p>
    <w:p w14:paraId="19F5CF75" w14:textId="7B0F17BA" w:rsidR="00953CFC" w:rsidRPr="008A3D76" w:rsidRDefault="00953CFC" w:rsidP="0005577A">
      <w:pPr>
        <w:pStyle w:val="PartTitle"/>
      </w:pPr>
      <w:bookmarkStart w:id="79" w:name="_Toc28680944"/>
      <w:r w:rsidRPr="006B66E1">
        <w:lastRenderedPageBreak/>
        <w:t>Appendices</w:t>
      </w:r>
      <w:r w:rsidRPr="008A3D76">
        <w:t xml:space="preserve"> </w:t>
      </w:r>
      <w:r w:rsidR="006B66E1" w:rsidRPr="008A3D76">
        <w:t>to Volume 1</w:t>
      </w:r>
      <w:bookmarkEnd w:id="79"/>
    </w:p>
    <w:p w14:paraId="7BFFD2EF" w14:textId="53D3B33E" w:rsidR="006B66E1" w:rsidRPr="008A3D76" w:rsidRDefault="006B66E1" w:rsidP="008A3D76">
      <w:pPr>
        <w:pStyle w:val="BodyText"/>
      </w:pPr>
      <w:r w:rsidRPr="008A3D76">
        <w:t>None</w:t>
      </w:r>
    </w:p>
    <w:p w14:paraId="671EA41E" w14:textId="77777777" w:rsidR="00CF283F" w:rsidRPr="0032273B" w:rsidRDefault="00CF283F" w:rsidP="008D7642">
      <w:pPr>
        <w:pStyle w:val="PartTitle"/>
      </w:pPr>
      <w:bookmarkStart w:id="80" w:name="_Toc336000611"/>
      <w:bookmarkStart w:id="81" w:name="_Toc28680945"/>
      <w:bookmarkEnd w:id="80"/>
      <w:r w:rsidRPr="0032273B">
        <w:lastRenderedPageBreak/>
        <w:t xml:space="preserve">Volume 2 </w:t>
      </w:r>
      <w:r w:rsidR="008D7642" w:rsidRPr="0032273B">
        <w:t xml:space="preserve">– </w:t>
      </w:r>
      <w:r w:rsidRPr="0032273B">
        <w:t>Transactions</w:t>
      </w:r>
      <w:bookmarkEnd w:id="81"/>
    </w:p>
    <w:p w14:paraId="1D8B0B03" w14:textId="772BE777" w:rsidR="00303E20" w:rsidRPr="0032273B" w:rsidRDefault="00303E20" w:rsidP="008E441F">
      <w:pPr>
        <w:pStyle w:val="EditorInstructions"/>
      </w:pPr>
      <w:bookmarkStart w:id="82" w:name="_Toc75083611"/>
      <w:r w:rsidRPr="0032273B">
        <w:t xml:space="preserve">Add </w:t>
      </w:r>
      <w:r w:rsidR="00466E47" w:rsidRPr="0032273B">
        <w:t>Section</w:t>
      </w:r>
      <w:r w:rsidRPr="0032273B">
        <w:t xml:space="preserve"> 3.</w:t>
      </w:r>
      <w:r w:rsidR="005744F2" w:rsidRPr="0032273B">
        <w:t>45</w:t>
      </w:r>
      <w:r w:rsidRPr="0032273B">
        <w:t xml:space="preserve"> </w:t>
      </w:r>
      <w:bookmarkEnd w:id="82"/>
    </w:p>
    <w:p w14:paraId="7A322C15" w14:textId="5D51CD08" w:rsidR="00CF283F" w:rsidRPr="0032273B" w:rsidRDefault="00303E20" w:rsidP="00303E20">
      <w:pPr>
        <w:pStyle w:val="Heading2"/>
        <w:numPr>
          <w:ilvl w:val="0"/>
          <w:numId w:val="0"/>
        </w:numPr>
        <w:rPr>
          <w:noProof w:val="0"/>
        </w:rPr>
      </w:pPr>
      <w:bookmarkStart w:id="83" w:name="_Toc28680946"/>
      <w:r w:rsidRPr="0032273B">
        <w:rPr>
          <w:noProof w:val="0"/>
        </w:rPr>
        <w:t>3</w:t>
      </w:r>
      <w:r w:rsidR="00CF283F" w:rsidRPr="0032273B">
        <w:rPr>
          <w:noProof w:val="0"/>
        </w:rPr>
        <w:t>.</w:t>
      </w:r>
      <w:r w:rsidR="000725E0" w:rsidRPr="0032273B">
        <w:rPr>
          <w:noProof w:val="0"/>
        </w:rPr>
        <w:t>45</w:t>
      </w:r>
      <w:r w:rsidR="00CF283F" w:rsidRPr="0032273B">
        <w:rPr>
          <w:noProof w:val="0"/>
        </w:rPr>
        <w:t xml:space="preserve"> </w:t>
      </w:r>
      <w:r w:rsidR="00316A5E" w:rsidRPr="0032273B">
        <w:rPr>
          <w:noProof w:val="0"/>
        </w:rPr>
        <w:t>Update Care Team [PCC-</w:t>
      </w:r>
      <w:r w:rsidR="000B1E65" w:rsidRPr="0032273B">
        <w:rPr>
          <w:noProof w:val="0"/>
        </w:rPr>
        <w:t>45</w:t>
      </w:r>
      <w:r w:rsidR="002B43C4" w:rsidRPr="0032273B">
        <w:rPr>
          <w:noProof w:val="0"/>
        </w:rPr>
        <w:t>]</w:t>
      </w:r>
      <w:bookmarkEnd w:id="83"/>
    </w:p>
    <w:p w14:paraId="230D1549" w14:textId="22D53418" w:rsidR="00CF283F" w:rsidRPr="0032273B" w:rsidRDefault="00303E20" w:rsidP="00303E20">
      <w:pPr>
        <w:pStyle w:val="Heading3"/>
        <w:numPr>
          <w:ilvl w:val="0"/>
          <w:numId w:val="0"/>
        </w:numPr>
        <w:rPr>
          <w:noProof w:val="0"/>
        </w:rPr>
      </w:pPr>
      <w:bookmarkStart w:id="84" w:name="_Toc28680947"/>
      <w:r w:rsidRPr="0032273B">
        <w:rPr>
          <w:noProof w:val="0"/>
        </w:rPr>
        <w:t>3</w:t>
      </w:r>
      <w:r w:rsidR="00CF283F" w:rsidRPr="0032273B">
        <w:rPr>
          <w:noProof w:val="0"/>
        </w:rPr>
        <w:t>.</w:t>
      </w:r>
      <w:r w:rsidR="000725E0" w:rsidRPr="0032273B">
        <w:rPr>
          <w:noProof w:val="0"/>
        </w:rPr>
        <w:t>45</w:t>
      </w:r>
      <w:r w:rsidR="00CF283F" w:rsidRPr="0032273B">
        <w:rPr>
          <w:noProof w:val="0"/>
        </w:rPr>
        <w:t>.1 Scope</w:t>
      </w:r>
      <w:bookmarkEnd w:id="84"/>
    </w:p>
    <w:p w14:paraId="18CD3D34" w14:textId="53448448" w:rsidR="002B43C4" w:rsidRPr="0032273B" w:rsidRDefault="002B43C4" w:rsidP="002B43C4">
      <w:pPr>
        <w:pStyle w:val="BodyText"/>
      </w:pPr>
      <w:r w:rsidRPr="0032273B">
        <w:t xml:space="preserve">This transaction is used to update or to create a </w:t>
      </w:r>
      <w:r w:rsidR="00437533" w:rsidRPr="0032273B">
        <w:t>C</w:t>
      </w:r>
      <w:r w:rsidRPr="0032273B">
        <w:t>are</w:t>
      </w:r>
      <w:r w:rsidR="00437533" w:rsidRPr="0032273B">
        <w:t>T</w:t>
      </w:r>
      <w:r w:rsidRPr="0032273B">
        <w:t>eam</w:t>
      </w:r>
      <w:r w:rsidR="00437533" w:rsidRPr="0032273B">
        <w:t xml:space="preserve"> resource</w:t>
      </w:r>
      <w:r w:rsidRPr="0032273B">
        <w:t>. A CareTeam resource is submitted to a Care Team Service where the update or creation is handled.</w:t>
      </w:r>
    </w:p>
    <w:p w14:paraId="51F4CBF1" w14:textId="6A4AE63A" w:rsidR="00CF283F" w:rsidRPr="0032273B" w:rsidRDefault="00303E20" w:rsidP="00303E20">
      <w:pPr>
        <w:pStyle w:val="Heading3"/>
        <w:numPr>
          <w:ilvl w:val="0"/>
          <w:numId w:val="0"/>
        </w:numPr>
        <w:rPr>
          <w:noProof w:val="0"/>
        </w:rPr>
      </w:pPr>
      <w:bookmarkStart w:id="85" w:name="_Toc28680948"/>
      <w:r w:rsidRPr="0032273B">
        <w:rPr>
          <w:noProof w:val="0"/>
        </w:rPr>
        <w:t>3</w:t>
      </w:r>
      <w:r w:rsidR="008D17FF" w:rsidRPr="0032273B">
        <w:rPr>
          <w:noProof w:val="0"/>
        </w:rPr>
        <w:t>.</w:t>
      </w:r>
      <w:r w:rsidR="000725E0" w:rsidRPr="0032273B">
        <w:rPr>
          <w:noProof w:val="0"/>
        </w:rPr>
        <w:t>45</w:t>
      </w:r>
      <w:r w:rsidR="008D17FF" w:rsidRPr="0032273B">
        <w:rPr>
          <w:noProof w:val="0"/>
        </w:rPr>
        <w:t>.2</w:t>
      </w:r>
      <w:r w:rsidR="00291725" w:rsidRPr="0032273B">
        <w:rPr>
          <w:noProof w:val="0"/>
        </w:rPr>
        <w:t xml:space="preserve"> </w:t>
      </w:r>
      <w:r w:rsidR="008D17FF" w:rsidRPr="0032273B">
        <w:rPr>
          <w:noProof w:val="0"/>
        </w:rPr>
        <w:t xml:space="preserve">Actor </w:t>
      </w:r>
      <w:r w:rsidR="00CF283F" w:rsidRPr="0032273B">
        <w:rPr>
          <w:noProof w:val="0"/>
        </w:rPr>
        <w:t>Roles</w:t>
      </w:r>
      <w:bookmarkEnd w:id="85"/>
    </w:p>
    <w:p w14:paraId="478DF86A" w14:textId="42B90786" w:rsidR="007C1AAC" w:rsidRPr="0032273B" w:rsidRDefault="00FE43B6" w:rsidP="00B63B69">
      <w:pPr>
        <w:pStyle w:val="BodyText"/>
        <w:jc w:val="center"/>
      </w:pPr>
      <w:r w:rsidRPr="0032273B">
        <w:rPr>
          <w:noProof/>
        </w:rPr>
        <mc:AlternateContent>
          <mc:Choice Requires="wpc">
            <w:drawing>
              <wp:inline distT="0" distB="0" distL="0" distR="0" wp14:anchorId="51362F06" wp14:editId="23CCE166">
                <wp:extent cx="3726180" cy="165067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61213150" w14:textId="0FBF07C0" w:rsidR="0032273B" w:rsidRDefault="0032273B" w:rsidP="007C1AAC">
                              <w:pPr>
                                <w:jc w:val="center"/>
                                <w:rPr>
                                  <w:sz w:val="18"/>
                                </w:rPr>
                              </w:pPr>
                              <w:r>
                                <w:rPr>
                                  <w:sz w:val="18"/>
                                </w:rPr>
                                <w:t>Update CareTeam [PCC TF-2: 3.45]</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239EB0DE" w14:textId="116C7DDC" w:rsidR="0032273B" w:rsidRDefault="0032273B" w:rsidP="007C1AAC">
                              <w:pPr>
                                <w:rPr>
                                  <w:sz w:val="18"/>
                                </w:rPr>
                              </w:pPr>
                              <w:r>
                                <w:rPr>
                                  <w:sz w:val="18"/>
                                </w:rPr>
                                <w:t>Care Team Contributor</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CC9B198" w14:textId="459A9926" w:rsidR="0032273B" w:rsidRDefault="0032273B" w:rsidP="007C1AAC">
                              <w:pPr>
                                <w:rPr>
                                  <w:sz w:val="18"/>
                                </w:rPr>
                              </w:pPr>
                              <w:r>
                                <w:rPr>
                                  <w:sz w:val="18"/>
                                </w:rPr>
                                <w:t>Care Team Service</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89"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">
                <v:shape id="_x0000_s1090" type="#_x0000_t75" style="position:absolute;width:37261;height:16503;visibility:visible;mso-wrap-style:square">
                  <v:fill o:detectmouseclick="t"/>
                  <v:path o:connecttype="none"/>
                </v:shape>
                <v:oval id="_x0000_s1091"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61213150" w14:textId="0FBF07C0" w:rsidR="0032273B" w:rsidRDefault="0032273B" w:rsidP="007C1AAC">
                        <w:pPr>
                          <w:jc w:val="center"/>
                          <w:rPr>
                            <w:sz w:val="18"/>
                          </w:rPr>
                        </w:pPr>
                        <w:r>
                          <w:rPr>
                            <w:sz w:val="18"/>
                          </w:rPr>
                          <w:t>Update CareTeam [PCC TF-2: 3.45]</w:t>
                        </w:r>
                      </w:p>
                    </w:txbxContent>
                  </v:textbox>
                </v:oval>
                <v:shape id="_x0000_s1092"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239EB0DE" w14:textId="116C7DDC" w:rsidR="0032273B" w:rsidRDefault="0032273B" w:rsidP="007C1AAC">
                        <w:pPr>
                          <w:rPr>
                            <w:sz w:val="18"/>
                          </w:rPr>
                        </w:pPr>
                        <w:r>
                          <w:rPr>
                            <w:sz w:val="18"/>
                          </w:rPr>
                          <w:t>Care Team Contributor</w:t>
                        </w:r>
                      </w:p>
                    </w:txbxContent>
                  </v:textbox>
                </v:shape>
                <v:line id="Line 155" o:spid="_x0000_s109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94"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CC9B198" w14:textId="459A9926" w:rsidR="0032273B" w:rsidRDefault="0032273B" w:rsidP="007C1AAC">
                        <w:pPr>
                          <w:rPr>
                            <w:sz w:val="18"/>
                          </w:rPr>
                        </w:pPr>
                        <w:r>
                          <w:rPr>
                            <w:sz w:val="18"/>
                          </w:rPr>
                          <w:t>Care Team Service</w:t>
                        </w:r>
                      </w:p>
                    </w:txbxContent>
                  </v:textbox>
                </v:shape>
                <v:line id="Line 157" o:spid="_x0000_s109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1EC36510" w14:textId="77777777" w:rsidR="000B1E65" w:rsidRPr="0032273B" w:rsidRDefault="000B1E65" w:rsidP="00F913D7">
      <w:pPr>
        <w:pStyle w:val="BodyText"/>
      </w:pPr>
    </w:p>
    <w:p w14:paraId="2C7FDFE3" w14:textId="033D44BA" w:rsidR="002D5B69" w:rsidRPr="0032273B" w:rsidRDefault="002D5B69" w:rsidP="00BB76BC">
      <w:pPr>
        <w:pStyle w:val="FigureTitle"/>
      </w:pPr>
      <w:r w:rsidRPr="0032273B">
        <w:t>Figure 3.</w:t>
      </w:r>
      <w:r w:rsidR="000725E0" w:rsidRPr="0032273B">
        <w:t>45</w:t>
      </w:r>
      <w:r w:rsidRPr="0032273B">
        <w:t xml:space="preserve">.2-1: </w:t>
      </w:r>
      <w:r w:rsidR="001B2B50" w:rsidRPr="0032273B">
        <w:t>Use Case Diagram</w:t>
      </w:r>
    </w:p>
    <w:p w14:paraId="27BAAEEB" w14:textId="038D0AC6" w:rsidR="002D5B69" w:rsidRPr="0032273B" w:rsidRDefault="002D5B69" w:rsidP="00BB76BC">
      <w:pPr>
        <w:pStyle w:val="TableTitle"/>
      </w:pPr>
      <w:r w:rsidRPr="0032273B">
        <w:t>Table 3.</w:t>
      </w:r>
      <w:r w:rsidR="000725E0" w:rsidRPr="0032273B">
        <w:t>45</w:t>
      </w:r>
      <w:r w:rsidRPr="0032273B">
        <w:t>.2-1: Actor Role</w:t>
      </w:r>
      <w:r w:rsidR="001B2B50" w:rsidRPr="0032273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2273B" w14:paraId="6AA726FD" w14:textId="77777777" w:rsidTr="00BB76BC">
        <w:tc>
          <w:tcPr>
            <w:tcW w:w="1008" w:type="dxa"/>
            <w:shd w:val="clear" w:color="auto" w:fill="auto"/>
          </w:tcPr>
          <w:p w14:paraId="3FD52891" w14:textId="77777777" w:rsidR="00C6772C" w:rsidRPr="0032273B" w:rsidRDefault="00C6772C" w:rsidP="00597DB2">
            <w:pPr>
              <w:pStyle w:val="BodyText"/>
              <w:rPr>
                <w:b/>
              </w:rPr>
            </w:pPr>
            <w:r w:rsidRPr="0032273B">
              <w:rPr>
                <w:b/>
              </w:rPr>
              <w:t>Actor:</w:t>
            </w:r>
          </w:p>
        </w:tc>
        <w:tc>
          <w:tcPr>
            <w:tcW w:w="8568" w:type="dxa"/>
            <w:shd w:val="clear" w:color="auto" w:fill="auto"/>
          </w:tcPr>
          <w:p w14:paraId="6F82092E" w14:textId="1CD9AA69" w:rsidR="00C6772C" w:rsidRPr="0032273B" w:rsidRDefault="002B43C4" w:rsidP="00597DB2">
            <w:pPr>
              <w:pStyle w:val="BodyText"/>
            </w:pPr>
            <w:r w:rsidRPr="0032273B">
              <w:t>Care Team Contributor</w:t>
            </w:r>
          </w:p>
        </w:tc>
      </w:tr>
      <w:tr w:rsidR="002B43C4" w:rsidRPr="0032273B" w14:paraId="076DA544" w14:textId="77777777" w:rsidTr="00BB76BC">
        <w:tc>
          <w:tcPr>
            <w:tcW w:w="1008" w:type="dxa"/>
            <w:shd w:val="clear" w:color="auto" w:fill="auto"/>
          </w:tcPr>
          <w:p w14:paraId="298FACBA" w14:textId="77777777" w:rsidR="002B43C4" w:rsidRPr="0032273B" w:rsidRDefault="002B43C4" w:rsidP="002B43C4">
            <w:pPr>
              <w:pStyle w:val="BodyText"/>
              <w:rPr>
                <w:b/>
              </w:rPr>
            </w:pPr>
            <w:r w:rsidRPr="0032273B">
              <w:rPr>
                <w:b/>
              </w:rPr>
              <w:t>Role:</w:t>
            </w:r>
          </w:p>
        </w:tc>
        <w:tc>
          <w:tcPr>
            <w:tcW w:w="8568" w:type="dxa"/>
            <w:shd w:val="clear" w:color="auto" w:fill="auto"/>
          </w:tcPr>
          <w:p w14:paraId="07E215DE" w14:textId="31CB4B75" w:rsidR="002B43C4" w:rsidRPr="0032273B" w:rsidRDefault="002B43C4" w:rsidP="002B43C4">
            <w:pPr>
              <w:pStyle w:val="BodyText"/>
            </w:pPr>
            <w:r w:rsidRPr="0032273B">
              <w:t>The C</w:t>
            </w:r>
            <w:r w:rsidR="008E7FF6" w:rsidRPr="0032273B">
              <w:t>are Team Contributor submits a C</w:t>
            </w:r>
            <w:r w:rsidRPr="0032273B">
              <w:t>are</w:t>
            </w:r>
            <w:r w:rsidR="00C9724B" w:rsidRPr="0032273B">
              <w:t>T</w:t>
            </w:r>
            <w:r w:rsidRPr="0032273B">
              <w:t>eam</w:t>
            </w:r>
            <w:r w:rsidR="008E7FF6" w:rsidRPr="0032273B">
              <w:t xml:space="preserve"> resource</w:t>
            </w:r>
            <w:r w:rsidRPr="0032273B">
              <w:t xml:space="preserve"> that is updated</w:t>
            </w:r>
            <w:r w:rsidR="00BD10DA">
              <w:t xml:space="preserve"> </w:t>
            </w:r>
            <w:r w:rsidRPr="0032273B">
              <w:t>or needs to be created.</w:t>
            </w:r>
          </w:p>
        </w:tc>
      </w:tr>
      <w:tr w:rsidR="002B43C4" w:rsidRPr="0032273B" w14:paraId="669CFA12" w14:textId="77777777" w:rsidTr="00BB76BC">
        <w:tc>
          <w:tcPr>
            <w:tcW w:w="1008" w:type="dxa"/>
            <w:shd w:val="clear" w:color="auto" w:fill="auto"/>
          </w:tcPr>
          <w:p w14:paraId="1469DD59" w14:textId="77777777" w:rsidR="002B43C4" w:rsidRPr="0032273B" w:rsidRDefault="002B43C4" w:rsidP="002B43C4">
            <w:pPr>
              <w:pStyle w:val="BodyText"/>
              <w:rPr>
                <w:b/>
              </w:rPr>
            </w:pPr>
            <w:r w:rsidRPr="0032273B">
              <w:rPr>
                <w:b/>
              </w:rPr>
              <w:t>Actor:</w:t>
            </w:r>
          </w:p>
        </w:tc>
        <w:tc>
          <w:tcPr>
            <w:tcW w:w="8568" w:type="dxa"/>
            <w:shd w:val="clear" w:color="auto" w:fill="auto"/>
          </w:tcPr>
          <w:p w14:paraId="3C5D6949" w14:textId="4827AE7B" w:rsidR="002B43C4" w:rsidRPr="0032273B" w:rsidRDefault="002B43C4" w:rsidP="002B43C4">
            <w:pPr>
              <w:pStyle w:val="BodyText"/>
            </w:pPr>
            <w:r w:rsidRPr="0032273B">
              <w:t>Care Team Service</w:t>
            </w:r>
          </w:p>
        </w:tc>
      </w:tr>
      <w:tr w:rsidR="002B43C4" w:rsidRPr="0032273B" w14:paraId="62B29564" w14:textId="77777777" w:rsidTr="00BB76BC">
        <w:tc>
          <w:tcPr>
            <w:tcW w:w="1008" w:type="dxa"/>
            <w:shd w:val="clear" w:color="auto" w:fill="auto"/>
          </w:tcPr>
          <w:p w14:paraId="2F327B9A" w14:textId="77777777" w:rsidR="002B43C4" w:rsidRPr="0032273B" w:rsidRDefault="002B43C4" w:rsidP="002B43C4">
            <w:pPr>
              <w:pStyle w:val="BodyText"/>
              <w:rPr>
                <w:b/>
              </w:rPr>
            </w:pPr>
            <w:r w:rsidRPr="0032273B">
              <w:rPr>
                <w:b/>
              </w:rPr>
              <w:t>Role:</w:t>
            </w:r>
          </w:p>
        </w:tc>
        <w:tc>
          <w:tcPr>
            <w:tcW w:w="8568" w:type="dxa"/>
            <w:shd w:val="clear" w:color="auto" w:fill="auto"/>
          </w:tcPr>
          <w:p w14:paraId="3EBC8E79" w14:textId="069390A8" w:rsidR="002B43C4" w:rsidRPr="0032273B" w:rsidRDefault="002B43C4" w:rsidP="002B43C4">
            <w:pPr>
              <w:pStyle w:val="BodyText"/>
            </w:pPr>
            <w:r w:rsidRPr="0032273B">
              <w:t xml:space="preserve">The Care Team Service receives submitted </w:t>
            </w:r>
            <w:r w:rsidR="00437533" w:rsidRPr="0032273B">
              <w:t xml:space="preserve">CareTeam resources </w:t>
            </w:r>
            <w:r w:rsidRPr="0032273B">
              <w:t>for management as per FHIR Resource Integrity management.</w:t>
            </w:r>
          </w:p>
        </w:tc>
      </w:tr>
    </w:tbl>
    <w:p w14:paraId="621618B9" w14:textId="745C19B7" w:rsidR="00613604" w:rsidRPr="0032273B" w:rsidRDefault="00613604" w:rsidP="007F4D09">
      <w:pPr>
        <w:pStyle w:val="BodyText"/>
      </w:pPr>
    </w:p>
    <w:p w14:paraId="2883078C" w14:textId="2651C695" w:rsidR="00CF283F" w:rsidRPr="0032273B" w:rsidRDefault="00303E20" w:rsidP="00303E20">
      <w:pPr>
        <w:pStyle w:val="Heading3"/>
        <w:numPr>
          <w:ilvl w:val="0"/>
          <w:numId w:val="0"/>
        </w:numPr>
        <w:rPr>
          <w:noProof w:val="0"/>
        </w:rPr>
      </w:pPr>
      <w:bookmarkStart w:id="86" w:name="_Toc28680949"/>
      <w:r w:rsidRPr="0032273B">
        <w:rPr>
          <w:noProof w:val="0"/>
        </w:rPr>
        <w:t>3</w:t>
      </w:r>
      <w:r w:rsidR="00CF283F" w:rsidRPr="0032273B">
        <w:rPr>
          <w:noProof w:val="0"/>
        </w:rPr>
        <w:t>.</w:t>
      </w:r>
      <w:r w:rsidR="000725E0" w:rsidRPr="0032273B">
        <w:rPr>
          <w:noProof w:val="0"/>
        </w:rPr>
        <w:t>45</w:t>
      </w:r>
      <w:r w:rsidR="00CF283F" w:rsidRPr="0032273B">
        <w:rPr>
          <w:noProof w:val="0"/>
        </w:rPr>
        <w:t>.3 Referenced Standard</w:t>
      </w:r>
      <w:r w:rsidR="00DD13DB" w:rsidRPr="0032273B">
        <w:rPr>
          <w:noProof w:val="0"/>
        </w:rPr>
        <w:t>s</w:t>
      </w:r>
      <w:bookmarkEnd w:id="86"/>
    </w:p>
    <w:p w14:paraId="7FD4945A" w14:textId="2246A32F" w:rsidR="000601D4" w:rsidRPr="0032273B" w:rsidRDefault="00BC4B81" w:rsidP="00496186">
      <w:pPr>
        <w:pStyle w:val="BodyText"/>
      </w:pPr>
      <w:r w:rsidRPr="0032273B">
        <w:t xml:space="preserve">HL7 FHIR standard R4 </w:t>
      </w:r>
    </w:p>
    <w:p w14:paraId="0E87AB4F" w14:textId="5F1A9C9F" w:rsidR="00CF283F" w:rsidRPr="0032273B" w:rsidRDefault="00303E20" w:rsidP="00303E20">
      <w:pPr>
        <w:pStyle w:val="Heading3"/>
        <w:numPr>
          <w:ilvl w:val="0"/>
          <w:numId w:val="0"/>
        </w:numPr>
        <w:rPr>
          <w:noProof w:val="0"/>
        </w:rPr>
      </w:pPr>
      <w:bookmarkStart w:id="87" w:name="_Toc28680950"/>
      <w:r w:rsidRPr="0032273B">
        <w:rPr>
          <w:noProof w:val="0"/>
        </w:rPr>
        <w:lastRenderedPageBreak/>
        <w:t>3</w:t>
      </w:r>
      <w:r w:rsidR="00CF283F" w:rsidRPr="0032273B">
        <w:rPr>
          <w:noProof w:val="0"/>
        </w:rPr>
        <w:t>.</w:t>
      </w:r>
      <w:r w:rsidR="000725E0" w:rsidRPr="0032273B">
        <w:rPr>
          <w:noProof w:val="0"/>
        </w:rPr>
        <w:t>45</w:t>
      </w:r>
      <w:r w:rsidR="00CF283F" w:rsidRPr="0032273B">
        <w:rPr>
          <w:noProof w:val="0"/>
        </w:rPr>
        <w:t xml:space="preserve">.4 </w:t>
      </w:r>
      <w:r w:rsidR="00EE293D">
        <w:rPr>
          <w:noProof w:val="0"/>
        </w:rPr>
        <w:t>Messages</w:t>
      </w:r>
      <w:bookmarkEnd w:id="87"/>
    </w:p>
    <w:p w14:paraId="40A7F937" w14:textId="114784F1" w:rsidR="007C1AAC" w:rsidRPr="0032273B" w:rsidRDefault="00FE43B6">
      <w:pPr>
        <w:pStyle w:val="BodyText"/>
      </w:pPr>
      <w:r w:rsidRPr="0032273B">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4A03C" w14:textId="0D63E31F" w:rsidR="0032273B" w:rsidRPr="007C1AAC" w:rsidRDefault="0032273B" w:rsidP="007C1AAC">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30BC6" w14:textId="2E990833" w:rsidR="0032273B" w:rsidRPr="007C1AAC" w:rsidRDefault="0032273B" w:rsidP="007C1AAC">
                              <w:pPr>
                                <w:rPr>
                                  <w:sz w:val="22"/>
                                  <w:szCs w:val="22"/>
                                </w:rPr>
                              </w:pPr>
                              <w:r>
                                <w:rPr>
                                  <w:sz w:val="22"/>
                                  <w:szCs w:val="22"/>
                                </w:rPr>
                                <w:t>Update Care Team</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ED228" w14:textId="56E49A2A" w:rsidR="0032273B" w:rsidRPr="007C1AAC" w:rsidRDefault="0032273B" w:rsidP="007C1AAC">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EDD9" w14:textId="3FDC4FE3" w:rsidR="0032273B" w:rsidRPr="007C1AAC" w:rsidRDefault="0032273B" w:rsidP="007C1AAC">
                              <w:pPr>
                                <w:rPr>
                                  <w:sz w:val="22"/>
                                  <w:szCs w:val="22"/>
                                </w:rPr>
                              </w:pPr>
                              <w:r>
                                <w:rPr>
                                  <w:sz w:val="22"/>
                                  <w:szCs w:val="22"/>
                                </w:rPr>
                                <w:t>Create Care Team</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">
                <v:shape id="_x0000_s1097" type="#_x0000_t75" style="position:absolute;width:59436;height:24003;visibility:visible;mso-wrap-style:square">
                  <v:fill o:detectmouseclick="t"/>
                  <v:path o:connecttype="none"/>
                </v:shape>
                <v:shape id="_x0000_s109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314A03C" w14:textId="0D63E31F" w:rsidR="0032273B" w:rsidRPr="007C1AAC" w:rsidRDefault="0032273B" w:rsidP="007C1AAC">
                        <w:pPr>
                          <w:jc w:val="center"/>
                          <w:rPr>
                            <w:sz w:val="22"/>
                            <w:szCs w:val="22"/>
                          </w:rPr>
                        </w:pPr>
                        <w:r>
                          <w:rPr>
                            <w:sz w:val="22"/>
                            <w:szCs w:val="22"/>
                          </w:rPr>
                          <w:t>Care Team Contributor</w:t>
                        </w:r>
                      </w:p>
                    </w:txbxContent>
                  </v:textbox>
                </v:shape>
                <v:line id="Line 161" o:spid="_x0000_s109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10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5830BC6" w14:textId="2E990833" w:rsidR="0032273B" w:rsidRPr="007C1AAC" w:rsidRDefault="0032273B" w:rsidP="007C1AAC">
                        <w:pPr>
                          <w:rPr>
                            <w:sz w:val="22"/>
                            <w:szCs w:val="22"/>
                          </w:rPr>
                        </w:pPr>
                        <w:r>
                          <w:rPr>
                            <w:sz w:val="22"/>
                            <w:szCs w:val="22"/>
                          </w:rPr>
                          <w:t>Update Care Team</w:t>
                        </w:r>
                      </w:p>
                    </w:txbxContent>
                  </v:textbox>
                </v:shape>
                <v:line id="Line 163" o:spid="_x0000_s110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0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0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10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EAED228" w14:textId="56E49A2A" w:rsidR="0032273B" w:rsidRPr="007C1AAC" w:rsidRDefault="0032273B" w:rsidP="007C1AAC">
                        <w:pPr>
                          <w:jc w:val="center"/>
                          <w:rPr>
                            <w:sz w:val="22"/>
                            <w:szCs w:val="22"/>
                          </w:rPr>
                        </w:pPr>
                        <w:r>
                          <w:rPr>
                            <w:sz w:val="22"/>
                            <w:szCs w:val="22"/>
                          </w:rPr>
                          <w:t>Care Team Service</w:t>
                        </w:r>
                      </w:p>
                    </w:txbxContent>
                  </v:textbox>
                </v:shape>
                <v:shape id="Text Box 169" o:spid="_x0000_s1106"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408EDD9" w14:textId="3FDC4FE3" w:rsidR="0032273B" w:rsidRPr="007C1AAC" w:rsidRDefault="0032273B" w:rsidP="007C1AAC">
                        <w:pPr>
                          <w:rPr>
                            <w:sz w:val="22"/>
                            <w:szCs w:val="22"/>
                          </w:rPr>
                        </w:pPr>
                        <w:r>
                          <w:rPr>
                            <w:sz w:val="22"/>
                            <w:szCs w:val="22"/>
                          </w:rPr>
                          <w:t>Create Care Team</w:t>
                        </w:r>
                      </w:p>
                    </w:txbxContent>
                  </v:textbox>
                </v:shape>
                <v:line id="Line 289" o:spid="_x0000_s1107"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598301AC" w:rsidR="00CF283F" w:rsidRPr="0032273B" w:rsidRDefault="00303E20" w:rsidP="00680648">
      <w:pPr>
        <w:pStyle w:val="Heading4"/>
        <w:numPr>
          <w:ilvl w:val="0"/>
          <w:numId w:val="0"/>
        </w:numPr>
        <w:rPr>
          <w:noProof w:val="0"/>
        </w:rPr>
      </w:pPr>
      <w:bookmarkStart w:id="88" w:name="_Toc28680951"/>
      <w:r w:rsidRPr="0032273B">
        <w:rPr>
          <w:noProof w:val="0"/>
        </w:rPr>
        <w:t>3</w:t>
      </w:r>
      <w:r w:rsidR="00CF283F" w:rsidRPr="0032273B">
        <w:rPr>
          <w:noProof w:val="0"/>
        </w:rPr>
        <w:t>.</w:t>
      </w:r>
      <w:r w:rsidR="000725E0" w:rsidRPr="0032273B">
        <w:rPr>
          <w:noProof w:val="0"/>
        </w:rPr>
        <w:t>45</w:t>
      </w:r>
      <w:r w:rsidR="00CF283F" w:rsidRPr="0032273B">
        <w:rPr>
          <w:noProof w:val="0"/>
        </w:rPr>
        <w:t xml:space="preserve">.4.1 </w:t>
      </w:r>
      <w:r w:rsidR="000601D4" w:rsidRPr="0032273B">
        <w:rPr>
          <w:noProof w:val="0"/>
        </w:rPr>
        <w:t>Update Care Team</w:t>
      </w:r>
      <w:bookmarkEnd w:id="88"/>
    </w:p>
    <w:bookmarkEnd w:id="57"/>
    <w:bookmarkEnd w:id="58"/>
    <w:bookmarkEnd w:id="59"/>
    <w:bookmarkEnd w:id="60"/>
    <w:bookmarkEnd w:id="61"/>
    <w:p w14:paraId="7F814E56" w14:textId="33F6A907" w:rsidR="000601D4" w:rsidRPr="0032273B" w:rsidRDefault="000601D4" w:rsidP="000601D4">
      <w:pPr>
        <w:pStyle w:val="BodyText"/>
      </w:pPr>
      <w:r w:rsidRPr="0032273B">
        <w:t xml:space="preserve">The Care Team Contributor submits a </w:t>
      </w:r>
      <w:r w:rsidR="003435BC" w:rsidRPr="0032273B">
        <w:t>C</w:t>
      </w:r>
      <w:r w:rsidRPr="0032273B">
        <w:t>are</w:t>
      </w:r>
      <w:r w:rsidR="00C9724B" w:rsidRPr="0032273B">
        <w:t>T</w:t>
      </w:r>
      <w:r w:rsidRPr="0032273B">
        <w:t>eam</w:t>
      </w:r>
      <w:r w:rsidR="008E7FF6" w:rsidRPr="0032273B">
        <w:t xml:space="preserve"> resource</w:t>
      </w:r>
      <w:r w:rsidRPr="0032273B">
        <w:t xml:space="preserve"> that has been edited to a Care Team Service. The Care Team Ser</w:t>
      </w:r>
      <w:r w:rsidR="008E7FF6" w:rsidRPr="0032273B">
        <w:t>vice handles the FHIR CareTeam r</w:t>
      </w:r>
      <w:r w:rsidRPr="0032273B">
        <w:t>esource according to FHIR Resource integrity.</w:t>
      </w:r>
      <w:r w:rsidR="0044526E" w:rsidRPr="0032273B">
        <w:t xml:space="preserve"> </w:t>
      </w:r>
    </w:p>
    <w:p w14:paraId="1B34D08D" w14:textId="15788C16" w:rsidR="00CF283F" w:rsidRPr="0032273B" w:rsidRDefault="00303E20" w:rsidP="00303E20">
      <w:pPr>
        <w:pStyle w:val="Heading5"/>
        <w:numPr>
          <w:ilvl w:val="0"/>
          <w:numId w:val="0"/>
        </w:numPr>
        <w:rPr>
          <w:noProof w:val="0"/>
        </w:rPr>
      </w:pPr>
      <w:bookmarkStart w:id="89" w:name="_Toc28680952"/>
      <w:r w:rsidRPr="0032273B">
        <w:rPr>
          <w:noProof w:val="0"/>
        </w:rPr>
        <w:t>3</w:t>
      </w:r>
      <w:r w:rsidR="00CF283F" w:rsidRPr="0032273B">
        <w:rPr>
          <w:noProof w:val="0"/>
        </w:rPr>
        <w:t>.</w:t>
      </w:r>
      <w:r w:rsidR="000725E0" w:rsidRPr="0032273B">
        <w:rPr>
          <w:noProof w:val="0"/>
        </w:rPr>
        <w:t>45</w:t>
      </w:r>
      <w:r w:rsidR="00CF283F" w:rsidRPr="0032273B">
        <w:rPr>
          <w:noProof w:val="0"/>
        </w:rPr>
        <w:t>.4.1.1 Trigger Events</w:t>
      </w:r>
      <w:bookmarkEnd w:id="89"/>
    </w:p>
    <w:p w14:paraId="3AA88FDC" w14:textId="123E4473" w:rsidR="000601D4" w:rsidRPr="0032273B" w:rsidRDefault="000601D4" w:rsidP="000601D4">
      <w:pPr>
        <w:pStyle w:val="BodyText"/>
      </w:pPr>
      <w:r w:rsidRPr="0032273B">
        <w:t xml:space="preserve">An existing </w:t>
      </w:r>
      <w:r w:rsidR="003435BC" w:rsidRPr="0032273B">
        <w:t>C</w:t>
      </w:r>
      <w:r w:rsidRPr="0032273B">
        <w:t>are</w:t>
      </w:r>
      <w:r w:rsidR="00C9724B" w:rsidRPr="0032273B">
        <w:t>T</w:t>
      </w:r>
      <w:r w:rsidRPr="0032273B">
        <w:t xml:space="preserve">eam </w:t>
      </w:r>
      <w:r w:rsidR="00437533" w:rsidRPr="0032273B">
        <w:t xml:space="preserve">resource </w:t>
      </w:r>
      <w:r w:rsidRPr="0032273B">
        <w:t xml:space="preserve">has been edited, and the set of attributes for the </w:t>
      </w:r>
      <w:r w:rsidR="003435BC" w:rsidRPr="0032273B">
        <w:t>C</w:t>
      </w:r>
      <w:r w:rsidRPr="0032273B">
        <w:t>are</w:t>
      </w:r>
      <w:r w:rsidR="00C9724B" w:rsidRPr="0032273B">
        <w:t>T</w:t>
      </w:r>
      <w:r w:rsidRPr="0032273B">
        <w:t>eam</w:t>
      </w:r>
      <w:r w:rsidR="008E7FF6" w:rsidRPr="0032273B">
        <w:t xml:space="preserve"> resource</w:t>
      </w:r>
      <w:r w:rsidRPr="0032273B">
        <w:t xml:space="preserve"> are to be committed to a Care Team Service.</w:t>
      </w:r>
    </w:p>
    <w:p w14:paraId="09DC2B91" w14:textId="7FA26B11" w:rsidR="00CF283F" w:rsidRPr="0032273B" w:rsidRDefault="00303E20" w:rsidP="00303E20">
      <w:pPr>
        <w:pStyle w:val="Heading5"/>
        <w:numPr>
          <w:ilvl w:val="0"/>
          <w:numId w:val="0"/>
        </w:numPr>
        <w:rPr>
          <w:noProof w:val="0"/>
        </w:rPr>
      </w:pPr>
      <w:bookmarkStart w:id="90" w:name="_Toc28680953"/>
      <w:r w:rsidRPr="0032273B">
        <w:rPr>
          <w:noProof w:val="0"/>
        </w:rPr>
        <w:t>3</w:t>
      </w:r>
      <w:r w:rsidR="00CF283F" w:rsidRPr="0032273B">
        <w:rPr>
          <w:noProof w:val="0"/>
        </w:rPr>
        <w:t>.</w:t>
      </w:r>
      <w:r w:rsidR="000725E0" w:rsidRPr="0032273B">
        <w:rPr>
          <w:noProof w:val="0"/>
        </w:rPr>
        <w:t>45</w:t>
      </w:r>
      <w:r w:rsidR="00CF283F" w:rsidRPr="0032273B">
        <w:rPr>
          <w:noProof w:val="0"/>
        </w:rPr>
        <w:t>.4.1.2 Message Semantics</w:t>
      </w:r>
      <w:bookmarkEnd w:id="90"/>
    </w:p>
    <w:p w14:paraId="54A92101" w14:textId="209E8E82" w:rsidR="00A853CC" w:rsidRPr="0032273B" w:rsidRDefault="000601D4" w:rsidP="00A853CC">
      <w:pPr>
        <w:pStyle w:val="BodyText"/>
      </w:pPr>
      <w:r w:rsidRPr="0032273B">
        <w:t>This is an HTTP or HTTPS PUT of a CareTeam resource.</w:t>
      </w:r>
      <w:r w:rsidR="00A853CC" w:rsidRPr="0032273B">
        <w:t xml:space="preserve"> Being an update, the client must specify the logical id.</w:t>
      </w:r>
    </w:p>
    <w:p w14:paraId="32A12EEC" w14:textId="24E2740B" w:rsidR="000601D4" w:rsidRPr="0032273B" w:rsidRDefault="000601D4" w:rsidP="000601D4">
      <w:pPr>
        <w:pStyle w:val="BodyText"/>
      </w:pPr>
      <w:r w:rsidRPr="0032273B">
        <w:t xml:space="preserve">The base URL for this is: [base]/CareTeam/[id] </w:t>
      </w:r>
    </w:p>
    <w:p w14:paraId="6C91DF09" w14:textId="46C80EAA" w:rsidR="000601D4" w:rsidRPr="0032273B" w:rsidRDefault="000601D4" w:rsidP="000601D4">
      <w:pPr>
        <w:pStyle w:val="BodyText"/>
      </w:pPr>
      <w:r w:rsidRPr="0032273B">
        <w:t xml:space="preserve">Where the body of the transaction contains the CareTeam resource. </w:t>
      </w:r>
    </w:p>
    <w:p w14:paraId="03E76D0C" w14:textId="279D01C4" w:rsidR="000601D4" w:rsidRPr="0032273B" w:rsidRDefault="000601D4" w:rsidP="000601D4">
      <w:pPr>
        <w:pStyle w:val="BodyText"/>
      </w:pPr>
      <w:r w:rsidRPr="0032273B">
        <w:t>See</w:t>
      </w:r>
      <w:r w:rsidR="00EE3B87" w:rsidRPr="0032273B">
        <w:t xml:space="preserve"> </w:t>
      </w:r>
      <w:bookmarkStart w:id="91" w:name="_Hlk8156334"/>
      <w:r w:rsidR="00D62A5C" w:rsidRPr="0032273B">
        <w:rPr>
          <w:rStyle w:val="Hyperlink"/>
        </w:rPr>
        <w:fldChar w:fldCharType="begin"/>
      </w:r>
      <w:r w:rsidR="00D62A5C" w:rsidRPr="0032273B">
        <w:rPr>
          <w:rStyle w:val="Hyperlink"/>
        </w:rPr>
        <w:instrText xml:space="preserve"> HYPERLINK "http://hl7.org/fhir/R4/http.html" \l "update" </w:instrText>
      </w:r>
      <w:r w:rsidR="00D62A5C" w:rsidRPr="0032273B">
        <w:rPr>
          <w:rStyle w:val="Hyperlink"/>
        </w:rPr>
        <w:fldChar w:fldCharType="separate"/>
      </w:r>
      <w:r w:rsidR="00D62A5C" w:rsidRPr="0032273B">
        <w:rPr>
          <w:rStyle w:val="Hyperlink"/>
        </w:rPr>
        <w:t>http://hl7.org/fhir/R4/http.html#update</w:t>
      </w:r>
      <w:r w:rsidR="00D62A5C" w:rsidRPr="0032273B">
        <w:rPr>
          <w:rStyle w:val="Hyperlink"/>
        </w:rPr>
        <w:fldChar w:fldCharType="end"/>
      </w:r>
      <w:bookmarkEnd w:id="91"/>
    </w:p>
    <w:p w14:paraId="2D1CD912" w14:textId="7AD0446F" w:rsidR="00CF283F" w:rsidRPr="0032273B" w:rsidRDefault="00303E20" w:rsidP="00303E20">
      <w:pPr>
        <w:pStyle w:val="Heading5"/>
        <w:numPr>
          <w:ilvl w:val="0"/>
          <w:numId w:val="0"/>
        </w:numPr>
        <w:rPr>
          <w:noProof w:val="0"/>
        </w:rPr>
      </w:pPr>
      <w:bookmarkStart w:id="92" w:name="_Toc28680954"/>
      <w:r w:rsidRPr="0032273B">
        <w:rPr>
          <w:noProof w:val="0"/>
        </w:rPr>
        <w:t>3</w:t>
      </w:r>
      <w:r w:rsidR="00CF283F" w:rsidRPr="0032273B">
        <w:rPr>
          <w:noProof w:val="0"/>
        </w:rPr>
        <w:t>.</w:t>
      </w:r>
      <w:r w:rsidR="000725E0" w:rsidRPr="0032273B">
        <w:rPr>
          <w:noProof w:val="0"/>
        </w:rPr>
        <w:t>45</w:t>
      </w:r>
      <w:r w:rsidR="00CF283F" w:rsidRPr="0032273B">
        <w:rPr>
          <w:noProof w:val="0"/>
        </w:rPr>
        <w:t>.4.1.3 Expected Actions</w:t>
      </w:r>
      <w:bookmarkEnd w:id="92"/>
    </w:p>
    <w:p w14:paraId="60837A10" w14:textId="27A32F64" w:rsidR="000601D4" w:rsidRPr="0032273B" w:rsidRDefault="000601D4" w:rsidP="004F42A8">
      <w:pPr>
        <w:pStyle w:val="BodyText"/>
      </w:pPr>
      <w:r w:rsidRPr="0032273B">
        <w:t xml:space="preserve">When updating an existing </w:t>
      </w:r>
      <w:r w:rsidR="00A853CC" w:rsidRPr="0032273B">
        <w:t>CareTeam resource</w:t>
      </w:r>
      <w:r w:rsidRPr="0032273B">
        <w:t xml:space="preserve">, the Care Team Contributor shall merge changes into a recently received </w:t>
      </w:r>
      <w:r w:rsidR="00A853CC" w:rsidRPr="0032273B">
        <w:t>CareTeam resource</w:t>
      </w:r>
      <w:r w:rsidRPr="0032273B">
        <w:t>, leaving unchanged content unaltered.</w:t>
      </w:r>
    </w:p>
    <w:p w14:paraId="77824D79" w14:textId="41C4B666" w:rsidR="0044526E" w:rsidRPr="0032273B" w:rsidRDefault="0044526E" w:rsidP="007F4D09">
      <w:pPr>
        <w:pStyle w:val="BodyText"/>
        <w:rPr>
          <w:szCs w:val="24"/>
        </w:rPr>
      </w:pPr>
      <w:r w:rsidRPr="0032273B">
        <w:rPr>
          <w:szCs w:val="24"/>
        </w:rPr>
        <w:t xml:space="preserve">When a </w:t>
      </w:r>
      <w:r w:rsidR="008E7FF6" w:rsidRPr="0032273B">
        <w:rPr>
          <w:szCs w:val="24"/>
        </w:rPr>
        <w:t>CareTeam resource</w:t>
      </w:r>
      <w:r w:rsidRPr="0032273B">
        <w:rPr>
          <w:szCs w:val="24"/>
        </w:rPr>
        <w:t xml:space="preserve"> is </w:t>
      </w:r>
      <w:r w:rsidR="00951AC1" w:rsidRPr="0032273B">
        <w:rPr>
          <w:szCs w:val="24"/>
        </w:rPr>
        <w:t xml:space="preserve">updated, </w:t>
      </w:r>
      <w:r w:rsidRPr="0032273B">
        <w:rPr>
          <w:szCs w:val="24"/>
        </w:rPr>
        <w:t xml:space="preserve">a new version of the </w:t>
      </w:r>
      <w:r w:rsidR="00A853CC" w:rsidRPr="0032273B">
        <w:rPr>
          <w:szCs w:val="24"/>
        </w:rPr>
        <w:t>C</w:t>
      </w:r>
      <w:r w:rsidRPr="0032273B">
        <w:rPr>
          <w:szCs w:val="24"/>
        </w:rPr>
        <w:t>are</w:t>
      </w:r>
      <w:r w:rsidR="00BA1D09" w:rsidRPr="0032273B">
        <w:rPr>
          <w:szCs w:val="24"/>
        </w:rPr>
        <w:t>T</w:t>
      </w:r>
      <w:r w:rsidRPr="0032273B">
        <w:rPr>
          <w:szCs w:val="24"/>
        </w:rPr>
        <w:t xml:space="preserve">eam resource </w:t>
      </w:r>
      <w:r w:rsidR="00951AC1" w:rsidRPr="0032273B">
        <w:rPr>
          <w:szCs w:val="24"/>
        </w:rPr>
        <w:t xml:space="preserve">is </w:t>
      </w:r>
      <w:r w:rsidR="006D4806" w:rsidRPr="0032273B">
        <w:rPr>
          <w:szCs w:val="24"/>
        </w:rPr>
        <w:t xml:space="preserve">instantiated </w:t>
      </w:r>
      <w:r w:rsidRPr="0032273B">
        <w:rPr>
          <w:szCs w:val="24"/>
        </w:rPr>
        <w:t xml:space="preserve">with the </w:t>
      </w:r>
      <w:r w:rsidR="00A853CC" w:rsidRPr="0032273B">
        <w:rPr>
          <w:szCs w:val="24"/>
        </w:rPr>
        <w:t>C</w:t>
      </w:r>
      <w:r w:rsidRPr="0032273B">
        <w:rPr>
          <w:szCs w:val="24"/>
        </w:rPr>
        <w:t>are</w:t>
      </w:r>
      <w:r w:rsidR="00C9724B" w:rsidRPr="0032273B">
        <w:rPr>
          <w:szCs w:val="24"/>
        </w:rPr>
        <w:t>T</w:t>
      </w:r>
      <w:r w:rsidRPr="0032273B">
        <w:rPr>
          <w:szCs w:val="24"/>
        </w:rPr>
        <w:t xml:space="preserve">eam </w:t>
      </w:r>
      <w:r w:rsidR="00A853CC" w:rsidRPr="0032273B">
        <w:rPr>
          <w:szCs w:val="24"/>
        </w:rPr>
        <w:t xml:space="preserve">resource </w:t>
      </w:r>
      <w:r w:rsidRPr="0032273B">
        <w:rPr>
          <w:szCs w:val="24"/>
        </w:rPr>
        <w:t xml:space="preserve">members that are participating. If there is a need for a historical list of </w:t>
      </w:r>
      <w:r w:rsidR="00A853CC" w:rsidRPr="0032273B">
        <w:rPr>
          <w:szCs w:val="24"/>
        </w:rPr>
        <w:t>C</w:t>
      </w:r>
      <w:r w:rsidRPr="0032273B">
        <w:rPr>
          <w:szCs w:val="24"/>
        </w:rPr>
        <w:t>are</w:t>
      </w:r>
      <w:r w:rsidR="00C9724B" w:rsidRPr="0032273B">
        <w:rPr>
          <w:szCs w:val="24"/>
        </w:rPr>
        <w:t>T</w:t>
      </w:r>
      <w:r w:rsidRPr="0032273B">
        <w:rPr>
          <w:szCs w:val="24"/>
        </w:rPr>
        <w:t xml:space="preserve">eam </w:t>
      </w:r>
      <w:r w:rsidR="00A853CC" w:rsidRPr="0032273B">
        <w:rPr>
          <w:szCs w:val="24"/>
        </w:rPr>
        <w:t xml:space="preserve">resource </w:t>
      </w:r>
      <w:r w:rsidRPr="0032273B">
        <w:rPr>
          <w:szCs w:val="24"/>
        </w:rPr>
        <w:t>member</w:t>
      </w:r>
      <w:r w:rsidR="00856E69" w:rsidRPr="0032273B">
        <w:rPr>
          <w:szCs w:val="24"/>
        </w:rPr>
        <w:t>s</w:t>
      </w:r>
      <w:r w:rsidRPr="0032273B">
        <w:rPr>
          <w:szCs w:val="24"/>
        </w:rPr>
        <w:t xml:space="preserve">, </w:t>
      </w:r>
      <w:r w:rsidR="00BA1D09" w:rsidRPr="0032273B">
        <w:rPr>
          <w:szCs w:val="24"/>
        </w:rPr>
        <w:t>use the R</w:t>
      </w:r>
      <w:r w:rsidR="005A460F" w:rsidRPr="0032273B">
        <w:rPr>
          <w:szCs w:val="24"/>
        </w:rPr>
        <w:t xml:space="preserve">etrieve </w:t>
      </w:r>
      <w:r w:rsidR="00BA1D09" w:rsidRPr="0032273B">
        <w:rPr>
          <w:szCs w:val="24"/>
        </w:rPr>
        <w:t>Care T</w:t>
      </w:r>
      <w:r w:rsidR="005A460F" w:rsidRPr="0032273B">
        <w:rPr>
          <w:szCs w:val="24"/>
        </w:rPr>
        <w:t xml:space="preserve">eam </w:t>
      </w:r>
      <w:r w:rsidR="00BA1D09" w:rsidRPr="0032273B">
        <w:rPr>
          <w:szCs w:val="24"/>
        </w:rPr>
        <w:t xml:space="preserve">transaction </w:t>
      </w:r>
      <w:r w:rsidR="005A460F" w:rsidRPr="0032273B">
        <w:rPr>
          <w:szCs w:val="24"/>
        </w:rPr>
        <w:t xml:space="preserve">specifying </w:t>
      </w:r>
      <w:r w:rsidR="00951AC1" w:rsidRPr="0032273B">
        <w:rPr>
          <w:szCs w:val="24"/>
        </w:rPr>
        <w:t xml:space="preserve">the </w:t>
      </w:r>
      <w:r w:rsidR="00A853CC" w:rsidRPr="0032273B">
        <w:rPr>
          <w:szCs w:val="24"/>
        </w:rPr>
        <w:t>C</w:t>
      </w:r>
      <w:r w:rsidR="00951AC1" w:rsidRPr="0032273B">
        <w:rPr>
          <w:szCs w:val="24"/>
        </w:rPr>
        <w:t>are</w:t>
      </w:r>
      <w:r w:rsidR="00C9724B" w:rsidRPr="0032273B">
        <w:rPr>
          <w:szCs w:val="24"/>
        </w:rPr>
        <w:t>T</w:t>
      </w:r>
      <w:r w:rsidR="00951AC1" w:rsidRPr="0032273B">
        <w:rPr>
          <w:szCs w:val="24"/>
        </w:rPr>
        <w:t>eam.participant.</w:t>
      </w:r>
      <w:r w:rsidRPr="0032273B">
        <w:rPr>
          <w:szCs w:val="24"/>
        </w:rPr>
        <w:t>period</w:t>
      </w:r>
      <w:r w:rsidR="005A460F" w:rsidRPr="0032273B">
        <w:rPr>
          <w:szCs w:val="24"/>
        </w:rPr>
        <w:t xml:space="preserve">. </w:t>
      </w:r>
    </w:p>
    <w:p w14:paraId="2EEE9806" w14:textId="69DAA53D" w:rsidR="000601D4" w:rsidRPr="0032273B" w:rsidRDefault="000601D4" w:rsidP="000601D4">
      <w:pPr>
        <w:pStyle w:val="BodyText"/>
      </w:pPr>
      <w:r w:rsidRPr="0032273B">
        <w:lastRenderedPageBreak/>
        <w:t>If the Care Team Service returns an error to the Update Care Team transaction, as would happe</w:t>
      </w:r>
      <w:r w:rsidR="00D05542" w:rsidRPr="0032273B">
        <w:t>n if the version of the CareTeam</w:t>
      </w:r>
      <w:r w:rsidRPr="0032273B">
        <w:t xml:space="preserve"> </w:t>
      </w:r>
      <w:r w:rsidR="00A853CC" w:rsidRPr="0032273B">
        <w:t xml:space="preserve">resource </w:t>
      </w:r>
      <w:r w:rsidRPr="0032273B">
        <w:t xml:space="preserve">is old, then the Care </w:t>
      </w:r>
      <w:r w:rsidR="00D05542" w:rsidRPr="0032273B">
        <w:t>Team</w:t>
      </w:r>
      <w:r w:rsidRPr="0032273B">
        <w:t xml:space="preserve"> Contributor should perform the steps of Retrieve Care </w:t>
      </w:r>
      <w:r w:rsidR="00D05542" w:rsidRPr="0032273B">
        <w:t>Team</w:t>
      </w:r>
      <w:r w:rsidRPr="0032273B">
        <w:t xml:space="preserve">, merge changes, and then attempt Update Care </w:t>
      </w:r>
      <w:r w:rsidR="00D05542" w:rsidRPr="0032273B">
        <w:t>Team</w:t>
      </w:r>
      <w:r w:rsidRPr="0032273B">
        <w:t xml:space="preserve"> again. For example, two providers retrieved copies of a </w:t>
      </w:r>
      <w:r w:rsidR="00A853CC" w:rsidRPr="0032273B">
        <w:t>CareTeam resource</w:t>
      </w:r>
      <w:r w:rsidRPr="0032273B">
        <w:t xml:space="preserve">, one after another, and then attempt to update the </w:t>
      </w:r>
      <w:r w:rsidR="00A853CC" w:rsidRPr="0032273B">
        <w:t xml:space="preserve">CareTeam resource </w:t>
      </w:r>
      <w:r w:rsidRPr="0032273B">
        <w:t>later.</w:t>
      </w:r>
    </w:p>
    <w:p w14:paraId="124ADA5A" w14:textId="5096080B" w:rsidR="000601D4" w:rsidRPr="0032273B" w:rsidRDefault="000601D4" w:rsidP="000601D4">
      <w:pPr>
        <w:pStyle w:val="BodyText"/>
      </w:pPr>
      <w:r w:rsidRPr="0032273B">
        <w:t xml:space="preserve">Since the Care </w:t>
      </w:r>
      <w:r w:rsidR="00D05542" w:rsidRPr="0032273B">
        <w:t>Team</w:t>
      </w:r>
      <w:r w:rsidRPr="0032273B">
        <w:t xml:space="preserve"> Service SHALL su</w:t>
      </w:r>
      <w:r w:rsidR="00D05542" w:rsidRPr="0032273B">
        <w:t>pport versioning of the CareTeam</w:t>
      </w:r>
      <w:r w:rsidRPr="0032273B">
        <w:t xml:space="preserve"> resou</w:t>
      </w:r>
      <w:r w:rsidR="00D05542" w:rsidRPr="0032273B">
        <w:t>r</w:t>
      </w:r>
      <w:r w:rsidRPr="0032273B">
        <w:t xml:space="preserve">ces, the response SHALL contain meta.versionId. See: </w:t>
      </w:r>
      <w:bookmarkStart w:id="93" w:name="_Hlk8156392"/>
      <w:r w:rsidR="00D62A5C" w:rsidRPr="0032273B">
        <w:rPr>
          <w:rStyle w:val="Hyperlink"/>
        </w:rPr>
        <w:fldChar w:fldCharType="begin"/>
      </w:r>
      <w:r w:rsidR="00D62A5C" w:rsidRPr="0032273B">
        <w:rPr>
          <w:rStyle w:val="Hyperlink"/>
        </w:rPr>
        <w:instrText xml:space="preserve"> HYPERLINK "http://hl7.org/fhir/R4/http.html#create" </w:instrText>
      </w:r>
      <w:r w:rsidR="00D62A5C" w:rsidRPr="0032273B">
        <w:rPr>
          <w:rStyle w:val="Hyperlink"/>
        </w:rPr>
        <w:fldChar w:fldCharType="separate"/>
      </w:r>
      <w:r w:rsidR="00D62A5C" w:rsidRPr="0032273B">
        <w:rPr>
          <w:rStyle w:val="Hyperlink"/>
        </w:rPr>
        <w:t>http://hl7.org/fhir/R4/http.html#create</w:t>
      </w:r>
      <w:r w:rsidR="00D62A5C" w:rsidRPr="0032273B">
        <w:rPr>
          <w:rStyle w:val="Hyperlink"/>
        </w:rPr>
        <w:fldChar w:fldCharType="end"/>
      </w:r>
      <w:r w:rsidR="00F95759" w:rsidRPr="0032273B">
        <w:t xml:space="preserve"> </w:t>
      </w:r>
      <w:r w:rsidR="00EE3B87" w:rsidRPr="0032273B" w:rsidDel="00EE3B87">
        <w:t xml:space="preserve"> </w:t>
      </w:r>
      <w:bookmarkEnd w:id="93"/>
      <w:r w:rsidRPr="0032273B">
        <w:t xml:space="preserve">on the response from the Care </w:t>
      </w:r>
      <w:r w:rsidR="00D05542" w:rsidRPr="0032273B">
        <w:t>Team</w:t>
      </w:r>
      <w:r w:rsidRPr="0032273B">
        <w:t xml:space="preserve"> Service.</w:t>
      </w:r>
    </w:p>
    <w:p w14:paraId="7E64AFC3" w14:textId="70D7065C" w:rsidR="009B048D" w:rsidRPr="0032273B" w:rsidRDefault="009B048D" w:rsidP="009B048D">
      <w:pPr>
        <w:pStyle w:val="Heading4"/>
        <w:numPr>
          <w:ilvl w:val="0"/>
          <w:numId w:val="0"/>
        </w:numPr>
        <w:rPr>
          <w:noProof w:val="0"/>
        </w:rPr>
      </w:pPr>
      <w:bookmarkStart w:id="94" w:name="_Toc28680955"/>
      <w:r w:rsidRPr="0032273B">
        <w:rPr>
          <w:noProof w:val="0"/>
        </w:rPr>
        <w:t>3</w:t>
      </w:r>
      <w:r w:rsidR="003B2A2B" w:rsidRPr="0032273B">
        <w:rPr>
          <w:noProof w:val="0"/>
        </w:rPr>
        <w:t>.</w:t>
      </w:r>
      <w:r w:rsidR="000725E0" w:rsidRPr="0032273B">
        <w:rPr>
          <w:noProof w:val="0"/>
        </w:rPr>
        <w:t>45</w:t>
      </w:r>
      <w:r w:rsidR="003B2A2B" w:rsidRPr="0032273B">
        <w:rPr>
          <w:noProof w:val="0"/>
        </w:rPr>
        <w:t>.4.2</w:t>
      </w:r>
      <w:r w:rsidR="00DD13DB" w:rsidRPr="0032273B">
        <w:rPr>
          <w:noProof w:val="0"/>
        </w:rPr>
        <w:t xml:space="preserve"> </w:t>
      </w:r>
      <w:r w:rsidR="00D05542" w:rsidRPr="0032273B">
        <w:rPr>
          <w:noProof w:val="0"/>
        </w:rPr>
        <w:t>Create Care Team</w:t>
      </w:r>
      <w:bookmarkEnd w:id="94"/>
    </w:p>
    <w:p w14:paraId="1A0BD7E2" w14:textId="2123724D" w:rsidR="00D05542" w:rsidRPr="0032273B" w:rsidRDefault="00D05542" w:rsidP="00D05542">
      <w:pPr>
        <w:pStyle w:val="BodyText"/>
      </w:pPr>
      <w:r w:rsidRPr="0032273B">
        <w:t xml:space="preserve">The Care Team Contributor submits a newly created </w:t>
      </w:r>
      <w:r w:rsidR="003435BC" w:rsidRPr="0032273B">
        <w:t>C</w:t>
      </w:r>
      <w:r w:rsidRPr="0032273B">
        <w:t>are</w:t>
      </w:r>
      <w:r w:rsidR="00C9724B" w:rsidRPr="0032273B">
        <w:t>T</w:t>
      </w:r>
      <w:r w:rsidRPr="0032273B">
        <w:t xml:space="preserve">eam </w:t>
      </w:r>
      <w:r w:rsidR="008E7FF6" w:rsidRPr="0032273B">
        <w:t xml:space="preserve">resource </w:t>
      </w:r>
      <w:r w:rsidRPr="0032273B">
        <w:t xml:space="preserve">to a Care Team Service. </w:t>
      </w:r>
    </w:p>
    <w:p w14:paraId="05C71625" w14:textId="3E4A5CC2" w:rsidR="009B048D" w:rsidRPr="0032273B" w:rsidRDefault="009B048D" w:rsidP="009B048D">
      <w:pPr>
        <w:pStyle w:val="Heading5"/>
        <w:numPr>
          <w:ilvl w:val="0"/>
          <w:numId w:val="0"/>
        </w:numPr>
        <w:rPr>
          <w:noProof w:val="0"/>
        </w:rPr>
      </w:pPr>
      <w:bookmarkStart w:id="95" w:name="_Toc28680956"/>
      <w:r w:rsidRPr="0032273B">
        <w:rPr>
          <w:noProof w:val="0"/>
        </w:rPr>
        <w:t>3.</w:t>
      </w:r>
      <w:r w:rsidR="000725E0" w:rsidRPr="0032273B">
        <w:rPr>
          <w:noProof w:val="0"/>
        </w:rPr>
        <w:t>45</w:t>
      </w:r>
      <w:r w:rsidRPr="0032273B">
        <w:rPr>
          <w:noProof w:val="0"/>
        </w:rPr>
        <w:t>.4.</w:t>
      </w:r>
      <w:r w:rsidR="006D768F" w:rsidRPr="0032273B">
        <w:rPr>
          <w:noProof w:val="0"/>
        </w:rPr>
        <w:t>2</w:t>
      </w:r>
      <w:r w:rsidRPr="0032273B">
        <w:rPr>
          <w:noProof w:val="0"/>
        </w:rPr>
        <w:t>.1 Trigger Events</w:t>
      </w:r>
      <w:bookmarkEnd w:id="95"/>
    </w:p>
    <w:p w14:paraId="3717A37B" w14:textId="028F4E6C" w:rsidR="00D05542" w:rsidRPr="0032273B" w:rsidRDefault="00D05542" w:rsidP="00D05542">
      <w:pPr>
        <w:pStyle w:val="BodyText"/>
      </w:pPr>
      <w:r w:rsidRPr="0032273B">
        <w:t xml:space="preserve">Newly created </w:t>
      </w:r>
      <w:r w:rsidR="00A853CC" w:rsidRPr="0032273B">
        <w:t xml:space="preserve">CareTeam resource </w:t>
      </w:r>
      <w:r w:rsidRPr="0032273B">
        <w:t>content is ready to be saved to a Care Team Service.</w:t>
      </w:r>
    </w:p>
    <w:p w14:paraId="13B29F22" w14:textId="1CFD5950" w:rsidR="009B048D" w:rsidRPr="0032273B" w:rsidRDefault="009B048D" w:rsidP="009B048D">
      <w:pPr>
        <w:pStyle w:val="Heading5"/>
        <w:numPr>
          <w:ilvl w:val="0"/>
          <w:numId w:val="0"/>
        </w:numPr>
        <w:rPr>
          <w:noProof w:val="0"/>
        </w:rPr>
      </w:pPr>
      <w:bookmarkStart w:id="96" w:name="_Toc28680957"/>
      <w:r w:rsidRPr="0032273B">
        <w:rPr>
          <w:noProof w:val="0"/>
        </w:rPr>
        <w:t>3</w:t>
      </w:r>
      <w:r w:rsidR="006D768F" w:rsidRPr="0032273B">
        <w:rPr>
          <w:noProof w:val="0"/>
        </w:rPr>
        <w:t>.</w:t>
      </w:r>
      <w:r w:rsidR="000725E0" w:rsidRPr="0032273B">
        <w:rPr>
          <w:noProof w:val="0"/>
        </w:rPr>
        <w:t>45</w:t>
      </w:r>
      <w:r w:rsidR="006D768F" w:rsidRPr="0032273B">
        <w:rPr>
          <w:noProof w:val="0"/>
        </w:rPr>
        <w:t>.4.2</w:t>
      </w:r>
      <w:r w:rsidRPr="0032273B">
        <w:rPr>
          <w:noProof w:val="0"/>
        </w:rPr>
        <w:t>.2 Message Semantics</w:t>
      </w:r>
      <w:bookmarkEnd w:id="96"/>
    </w:p>
    <w:p w14:paraId="6206CA57" w14:textId="041F0EB9" w:rsidR="00D05542" w:rsidRPr="0032273B" w:rsidRDefault="00D05542" w:rsidP="00D05542">
      <w:pPr>
        <w:pStyle w:val="BodyText"/>
      </w:pPr>
      <w:r w:rsidRPr="0032273B">
        <w:t>This is an HTTP or HTTPS POST of a CareTeam resource.</w:t>
      </w:r>
    </w:p>
    <w:p w14:paraId="398D51BC" w14:textId="4F4736FB" w:rsidR="00D05542" w:rsidRPr="0032273B" w:rsidRDefault="00D05542" w:rsidP="00D05542">
      <w:pPr>
        <w:pStyle w:val="BodyText"/>
      </w:pPr>
      <w:r w:rsidRPr="0032273B">
        <w:t>The base URL for this is: [base]/CareTeam</w:t>
      </w:r>
    </w:p>
    <w:p w14:paraId="7D8562DF" w14:textId="643C49FA" w:rsidR="00D05542" w:rsidRPr="0032273B" w:rsidRDefault="00D05542" w:rsidP="00D05542">
      <w:pPr>
        <w:pStyle w:val="BodyText"/>
      </w:pPr>
      <w:r w:rsidRPr="0032273B">
        <w:t xml:space="preserve">Where the body of the transaction contains the CareTeam resource. </w:t>
      </w:r>
    </w:p>
    <w:p w14:paraId="68DFF8C5" w14:textId="099B6F13" w:rsidR="007A676E" w:rsidRPr="0032273B" w:rsidRDefault="00D05542" w:rsidP="00496186">
      <w:pPr>
        <w:pStyle w:val="BodyText"/>
      </w:pPr>
      <w:r w:rsidRPr="0032273B">
        <w:t xml:space="preserve">See: </w:t>
      </w:r>
      <w:hyperlink r:id="rId27" w:anchor="create" w:history="1">
        <w:r w:rsidR="00D62A5C" w:rsidRPr="0032273B">
          <w:rPr>
            <w:rStyle w:val="Hyperlink"/>
          </w:rPr>
          <w:t>http://hl7.org/fhir/R4/http.html#create</w:t>
        </w:r>
      </w:hyperlink>
    </w:p>
    <w:p w14:paraId="73578BDC" w14:textId="1FB47B37" w:rsidR="009B048D" w:rsidRPr="0032273B" w:rsidRDefault="009B048D" w:rsidP="009B048D">
      <w:pPr>
        <w:pStyle w:val="Heading5"/>
        <w:numPr>
          <w:ilvl w:val="0"/>
          <w:numId w:val="0"/>
        </w:numPr>
        <w:rPr>
          <w:noProof w:val="0"/>
        </w:rPr>
      </w:pPr>
      <w:bookmarkStart w:id="97" w:name="_Toc28680958"/>
      <w:r w:rsidRPr="0032273B">
        <w:rPr>
          <w:noProof w:val="0"/>
        </w:rPr>
        <w:t>3</w:t>
      </w:r>
      <w:r w:rsidR="006D768F" w:rsidRPr="0032273B">
        <w:rPr>
          <w:noProof w:val="0"/>
        </w:rPr>
        <w:t>.</w:t>
      </w:r>
      <w:r w:rsidR="000725E0" w:rsidRPr="0032273B">
        <w:rPr>
          <w:noProof w:val="0"/>
        </w:rPr>
        <w:t>45</w:t>
      </w:r>
      <w:r w:rsidR="006D768F" w:rsidRPr="0032273B">
        <w:rPr>
          <w:noProof w:val="0"/>
        </w:rPr>
        <w:t>.4.2</w:t>
      </w:r>
      <w:r w:rsidRPr="0032273B">
        <w:rPr>
          <w:noProof w:val="0"/>
        </w:rPr>
        <w:t>.3 Expected Actions</w:t>
      </w:r>
      <w:bookmarkEnd w:id="97"/>
    </w:p>
    <w:p w14:paraId="7398887A" w14:textId="5A5C03B2" w:rsidR="00D05542" w:rsidRPr="0032273B" w:rsidRDefault="00D05542" w:rsidP="00D05542">
      <w:pPr>
        <w:pStyle w:val="BodyText"/>
      </w:pPr>
      <w:r w:rsidRPr="0032273B">
        <w:t xml:space="preserve">The Care Team Service responds, with success or error, as defined by the FHIR RESTful create interaction. See: </w:t>
      </w:r>
      <w:hyperlink r:id="rId28" w:anchor="create" w:history="1">
        <w:r w:rsidR="00D62A5C" w:rsidRPr="0032273B">
          <w:rPr>
            <w:rStyle w:val="Hyperlink"/>
          </w:rPr>
          <w:t>http://hl7.org/fhir/R4/http.html#create</w:t>
        </w:r>
      </w:hyperlink>
      <w:r w:rsidR="00F95759" w:rsidRPr="0032273B">
        <w:t xml:space="preserve"> </w:t>
      </w:r>
      <w:r w:rsidR="00F95759" w:rsidRPr="0032273B" w:rsidDel="00F95759">
        <w:t xml:space="preserve"> </w:t>
      </w:r>
    </w:p>
    <w:p w14:paraId="2BC8C622" w14:textId="60492CAA" w:rsidR="00303E20" w:rsidRPr="0032273B" w:rsidRDefault="00303E20" w:rsidP="009E34B7">
      <w:pPr>
        <w:pStyle w:val="Heading3"/>
        <w:numPr>
          <w:ilvl w:val="0"/>
          <w:numId w:val="0"/>
        </w:numPr>
        <w:rPr>
          <w:noProof w:val="0"/>
        </w:rPr>
      </w:pPr>
      <w:bookmarkStart w:id="98" w:name="_Toc28680959"/>
      <w:r w:rsidRPr="0032273B">
        <w:rPr>
          <w:noProof w:val="0"/>
        </w:rPr>
        <w:t>3.</w:t>
      </w:r>
      <w:r w:rsidR="000725E0" w:rsidRPr="0032273B">
        <w:rPr>
          <w:noProof w:val="0"/>
        </w:rPr>
        <w:t>45</w:t>
      </w:r>
      <w:r w:rsidRPr="0032273B">
        <w:rPr>
          <w:noProof w:val="0"/>
        </w:rPr>
        <w:t>.</w:t>
      </w:r>
      <w:r w:rsidR="00680648" w:rsidRPr="0032273B">
        <w:rPr>
          <w:noProof w:val="0"/>
        </w:rPr>
        <w:t>5</w:t>
      </w:r>
      <w:r w:rsidRPr="0032273B">
        <w:rPr>
          <w:noProof w:val="0"/>
        </w:rPr>
        <w:t xml:space="preserve"> Security Considerations</w:t>
      </w:r>
      <w:bookmarkEnd w:id="98"/>
    </w:p>
    <w:p w14:paraId="420FF56E" w14:textId="5FD9D7F9" w:rsidR="00424AFD" w:rsidRPr="0032273B" w:rsidRDefault="00424AFD" w:rsidP="00424AFD">
      <w:pPr>
        <w:pStyle w:val="BodyText"/>
      </w:pPr>
      <w:r w:rsidRPr="0032273B">
        <w:t xml:space="preserve">See X.5 DCTM Security Considerations </w:t>
      </w:r>
    </w:p>
    <w:p w14:paraId="5A29E2D2" w14:textId="554D00D4" w:rsidR="00EC0427" w:rsidRPr="0032273B" w:rsidRDefault="00EC0427" w:rsidP="00EC0427">
      <w:pPr>
        <w:pStyle w:val="Heading2"/>
        <w:numPr>
          <w:ilvl w:val="0"/>
          <w:numId w:val="0"/>
        </w:numPr>
        <w:rPr>
          <w:noProof w:val="0"/>
        </w:rPr>
      </w:pPr>
      <w:bookmarkStart w:id="99" w:name="_Toc28680960"/>
      <w:r w:rsidRPr="0032273B">
        <w:rPr>
          <w:noProof w:val="0"/>
        </w:rPr>
        <w:t>3.</w:t>
      </w:r>
      <w:r w:rsidR="000725E0" w:rsidRPr="0032273B">
        <w:rPr>
          <w:noProof w:val="0"/>
        </w:rPr>
        <w:t>46</w:t>
      </w:r>
      <w:r w:rsidRPr="0032273B">
        <w:rPr>
          <w:noProof w:val="0"/>
        </w:rPr>
        <w:t xml:space="preserve"> Search for</w:t>
      </w:r>
      <w:r w:rsidR="00316A5E" w:rsidRPr="0032273B">
        <w:rPr>
          <w:noProof w:val="0"/>
        </w:rPr>
        <w:t xml:space="preserve"> Care Team [PCC-</w:t>
      </w:r>
      <w:r w:rsidR="000B1E65" w:rsidRPr="0032273B">
        <w:rPr>
          <w:noProof w:val="0"/>
        </w:rPr>
        <w:t>46</w:t>
      </w:r>
      <w:r w:rsidRPr="0032273B">
        <w:rPr>
          <w:noProof w:val="0"/>
        </w:rPr>
        <w:t>]</w:t>
      </w:r>
      <w:bookmarkEnd w:id="99"/>
    </w:p>
    <w:p w14:paraId="1A4DE5AB" w14:textId="49F90BB9" w:rsidR="00316A5E" w:rsidRPr="0032273B" w:rsidRDefault="00316A5E" w:rsidP="00316A5E">
      <w:pPr>
        <w:pStyle w:val="Heading3"/>
        <w:numPr>
          <w:ilvl w:val="0"/>
          <w:numId w:val="0"/>
        </w:numPr>
        <w:rPr>
          <w:noProof w:val="0"/>
        </w:rPr>
      </w:pPr>
      <w:bookmarkStart w:id="100" w:name="_Toc461437976"/>
      <w:bookmarkStart w:id="101" w:name="_Toc28680961"/>
      <w:r w:rsidRPr="0032273B">
        <w:rPr>
          <w:noProof w:val="0"/>
        </w:rPr>
        <w:t>3.</w:t>
      </w:r>
      <w:r w:rsidR="000725E0" w:rsidRPr="0032273B">
        <w:rPr>
          <w:noProof w:val="0"/>
        </w:rPr>
        <w:t>46</w:t>
      </w:r>
      <w:r w:rsidRPr="0032273B">
        <w:rPr>
          <w:noProof w:val="0"/>
        </w:rPr>
        <w:t>.1 Scope</w:t>
      </w:r>
      <w:bookmarkEnd w:id="100"/>
      <w:bookmarkEnd w:id="101"/>
    </w:p>
    <w:p w14:paraId="39707E01" w14:textId="2426A86C" w:rsidR="00316A5E" w:rsidRPr="0032273B" w:rsidRDefault="00316A5E" w:rsidP="00316A5E">
      <w:pPr>
        <w:pStyle w:val="BodyText"/>
      </w:pPr>
      <w:r w:rsidRPr="0032273B">
        <w:t xml:space="preserve">This transaction is used to find a </w:t>
      </w:r>
      <w:r w:rsidR="00A853CC" w:rsidRPr="0032273B">
        <w:t>CareTeam resource</w:t>
      </w:r>
      <w:r w:rsidRPr="0032273B">
        <w:t xml:space="preserve">. The Care Team Contributor searches for a </w:t>
      </w:r>
      <w:r w:rsidR="00A853CC" w:rsidRPr="0032273B">
        <w:t>C</w:t>
      </w:r>
      <w:r w:rsidRPr="0032273B">
        <w:t>are</w:t>
      </w:r>
      <w:r w:rsidR="00C9724B" w:rsidRPr="0032273B">
        <w:t>T</w:t>
      </w:r>
      <w:r w:rsidRPr="0032273B">
        <w:t xml:space="preserve">eam </w:t>
      </w:r>
      <w:r w:rsidR="00607379" w:rsidRPr="0032273B">
        <w:t xml:space="preserve">resource </w:t>
      </w:r>
      <w:r w:rsidRPr="0032273B">
        <w:t xml:space="preserve">of interest. A </w:t>
      </w:r>
      <w:r w:rsidR="00A853CC" w:rsidRPr="0032273B">
        <w:t>C</w:t>
      </w:r>
      <w:r w:rsidRPr="0032273B">
        <w:t>are</w:t>
      </w:r>
      <w:r w:rsidR="00C9724B" w:rsidRPr="0032273B">
        <w:t>T</w:t>
      </w:r>
      <w:r w:rsidRPr="0032273B">
        <w:t xml:space="preserve">eam </w:t>
      </w:r>
      <w:r w:rsidR="00607379" w:rsidRPr="0032273B">
        <w:t xml:space="preserve">resource </w:t>
      </w:r>
      <w:r w:rsidRPr="0032273B">
        <w:t>located by search may then be retrieved for viewing or updating.</w:t>
      </w:r>
    </w:p>
    <w:p w14:paraId="367DA948" w14:textId="17D41621" w:rsidR="00316A5E" w:rsidRPr="0032273B" w:rsidRDefault="00316A5E" w:rsidP="00316A5E">
      <w:pPr>
        <w:pStyle w:val="Heading3"/>
        <w:numPr>
          <w:ilvl w:val="0"/>
          <w:numId w:val="0"/>
        </w:numPr>
        <w:rPr>
          <w:noProof w:val="0"/>
        </w:rPr>
      </w:pPr>
      <w:bookmarkStart w:id="102" w:name="_Toc461437977"/>
      <w:bookmarkStart w:id="103" w:name="_Toc28680962"/>
      <w:r w:rsidRPr="0032273B">
        <w:rPr>
          <w:noProof w:val="0"/>
        </w:rPr>
        <w:lastRenderedPageBreak/>
        <w:t>3.</w:t>
      </w:r>
      <w:r w:rsidR="000725E0" w:rsidRPr="0032273B">
        <w:rPr>
          <w:noProof w:val="0"/>
        </w:rPr>
        <w:t>46</w:t>
      </w:r>
      <w:r w:rsidRPr="0032273B">
        <w:rPr>
          <w:noProof w:val="0"/>
        </w:rPr>
        <w:t>.2 Actor Roles</w:t>
      </w:r>
      <w:bookmarkEnd w:id="102"/>
      <w:bookmarkEnd w:id="103"/>
    </w:p>
    <w:p w14:paraId="1E2ED10E" w14:textId="596B4063" w:rsidR="004A243D" w:rsidRPr="0032273B" w:rsidRDefault="004A243D" w:rsidP="007F4D09">
      <w:pPr>
        <w:pStyle w:val="BodyText"/>
        <w:jc w:val="center"/>
      </w:pPr>
      <w:r w:rsidRPr="0032273B">
        <w:rPr>
          <w:noProof/>
        </w:rPr>
        <mc:AlternateContent>
          <mc:Choice Requires="wpc">
            <w:drawing>
              <wp:inline distT="0" distB="0" distL="0" distR="0" wp14:anchorId="0291EE89" wp14:editId="6F3A53B5">
                <wp:extent cx="3523488" cy="162115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Oval 26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1727B5B3" w14:textId="01F19C9F" w:rsidR="0032273B" w:rsidRDefault="0032273B" w:rsidP="004A243D">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26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48614142" w14:textId="17D7AB54" w:rsidR="0032273B" w:rsidRDefault="0032273B" w:rsidP="004A243D">
                              <w:pPr>
                                <w:pStyle w:val="NormalWeb"/>
                              </w:pPr>
                              <w:r>
                                <w:rPr>
                                  <w:sz w:val="18"/>
                                  <w:szCs w:val="18"/>
                                </w:rPr>
                                <w:t>Care Team Contributor</w:t>
                              </w:r>
                            </w:p>
                          </w:txbxContent>
                        </wps:txbx>
                        <wps:bodyPr rot="0" vert="horz" wrap="square" lIns="91440" tIns="45720" rIns="91440" bIns="45720" anchor="t" anchorCtr="0" upright="1">
                          <a:noAutofit/>
                        </wps:bodyPr>
                      </wps:wsp>
                      <wps:wsp>
                        <wps:cNvPr id="26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08E4206C" w14:textId="386A21E4" w:rsidR="0032273B" w:rsidRDefault="0032273B" w:rsidP="004A243D">
                              <w:pPr>
                                <w:pStyle w:val="NormalWeb"/>
                              </w:pPr>
                              <w:r>
                                <w:rPr>
                                  <w:sz w:val="18"/>
                                  <w:szCs w:val="18"/>
                                </w:rPr>
                                <w:t>Care Team Service</w:t>
                              </w:r>
                            </w:p>
                          </w:txbxContent>
                        </wps:txbx>
                        <wps:bodyPr rot="0" vert="horz" wrap="square" lIns="91440" tIns="45720" rIns="91440" bIns="45720" anchor="t" anchorCtr="0" upright="1">
                          <a:noAutofit/>
                        </wps:bodyPr>
                      </wps:wsp>
                      <wps:wsp>
                        <wps:cNvPr id="26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91EE89" id="Canvas 39" o:spid="_x0000_s1108"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">
                <v:shape id="_x0000_s1109" type="#_x0000_t75" style="position:absolute;width:35229;height:16211;visibility:visible;mso-wrap-style:square">
                  <v:fill o:detectmouseclick="t"/>
                  <v:path o:connecttype="none"/>
                </v:shape>
                <v:oval id="Oval 265" o:spid="_x0000_s1110"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">
                  <v:textbox inset="0,.72pt,0,.72pt">
                    <w:txbxContent>
                      <w:p w14:paraId="1727B5B3" w14:textId="01F19C9F" w:rsidR="0032273B" w:rsidRDefault="0032273B" w:rsidP="004A243D">
                        <w:pPr>
                          <w:pStyle w:val="NormalWeb"/>
                          <w:jc w:val="center"/>
                        </w:pPr>
                        <w:r>
                          <w:rPr>
                            <w:sz w:val="18"/>
                            <w:szCs w:val="18"/>
                          </w:rPr>
                          <w:t>Search for Care Team [PCC-46]</w:t>
                        </w:r>
                      </w:p>
                    </w:txbxContent>
                  </v:textbox>
                </v:oval>
                <v:shape id="_x0000_s1111"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48614142" w14:textId="17D7AB54" w:rsidR="0032273B" w:rsidRDefault="0032273B" w:rsidP="004A243D">
                        <w:pPr>
                          <w:pStyle w:val="NormalWeb"/>
                        </w:pPr>
                        <w:r>
                          <w:rPr>
                            <w:sz w:val="18"/>
                            <w:szCs w:val="18"/>
                          </w:rPr>
                          <w:t>Care Team Contributor</w:t>
                        </w:r>
                      </w:p>
                    </w:txbxContent>
                  </v:textbox>
                </v:shape>
                <v:line id="Line 155" o:spid="_x0000_s1112"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shape id="_x0000_s1113"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">
                  <v:textbox>
                    <w:txbxContent>
                      <w:p w14:paraId="08E4206C" w14:textId="386A21E4" w:rsidR="0032273B" w:rsidRDefault="0032273B" w:rsidP="004A243D">
                        <w:pPr>
                          <w:pStyle w:val="NormalWeb"/>
                        </w:pPr>
                        <w:r>
                          <w:rPr>
                            <w:sz w:val="18"/>
                            <w:szCs w:val="18"/>
                          </w:rPr>
                          <w:t>Care Team Service</w:t>
                        </w:r>
                      </w:p>
                    </w:txbxContent>
                  </v:textbox>
                </v:shape>
                <v:line id="Line 157" o:spid="_x0000_s1114"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w10:anchorlock/>
              </v:group>
            </w:pict>
          </mc:Fallback>
        </mc:AlternateContent>
      </w:r>
    </w:p>
    <w:p w14:paraId="372B9ADE" w14:textId="77777777" w:rsidR="004A243D" w:rsidRPr="0032273B" w:rsidRDefault="004A243D" w:rsidP="00F913D7">
      <w:pPr>
        <w:pStyle w:val="BodyText"/>
      </w:pPr>
    </w:p>
    <w:p w14:paraId="71B425D3" w14:textId="6D816F97" w:rsidR="00496186" w:rsidRPr="0032273B" w:rsidRDefault="00496186" w:rsidP="00911DEF">
      <w:pPr>
        <w:pStyle w:val="FigureTitle"/>
      </w:pPr>
      <w:r w:rsidRPr="0032273B">
        <w:t>Figure 3.</w:t>
      </w:r>
      <w:r w:rsidR="000725E0" w:rsidRPr="0032273B">
        <w:t>46</w:t>
      </w:r>
      <w:r w:rsidRPr="0032273B">
        <w:t>.2-1: Use Case Diagram</w:t>
      </w:r>
    </w:p>
    <w:p w14:paraId="7865AFA6" w14:textId="19A2EF57" w:rsidR="00496186" w:rsidRPr="0032273B" w:rsidRDefault="00496186" w:rsidP="00496186">
      <w:pPr>
        <w:pStyle w:val="TableTitle"/>
      </w:pPr>
      <w:r w:rsidRPr="0032273B">
        <w:t>Table 3.</w:t>
      </w:r>
      <w:r w:rsidR="000725E0" w:rsidRPr="0032273B">
        <w:t>46</w:t>
      </w:r>
      <w:r w:rsidRPr="0032273B">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32273B" w14:paraId="255389B4" w14:textId="77777777" w:rsidTr="007F4D09">
        <w:tc>
          <w:tcPr>
            <w:tcW w:w="1008" w:type="dxa"/>
            <w:shd w:val="clear" w:color="auto" w:fill="auto"/>
          </w:tcPr>
          <w:p w14:paraId="1DCB8AE7" w14:textId="77777777" w:rsidR="00496186" w:rsidRPr="0032273B" w:rsidRDefault="00496186" w:rsidP="00A71D47">
            <w:pPr>
              <w:pStyle w:val="BodyText"/>
              <w:rPr>
                <w:b/>
              </w:rPr>
            </w:pPr>
            <w:r w:rsidRPr="0032273B">
              <w:rPr>
                <w:b/>
              </w:rPr>
              <w:t>Actor:</w:t>
            </w:r>
          </w:p>
        </w:tc>
        <w:tc>
          <w:tcPr>
            <w:tcW w:w="8568" w:type="dxa"/>
            <w:shd w:val="clear" w:color="auto" w:fill="auto"/>
          </w:tcPr>
          <w:p w14:paraId="249C902B" w14:textId="2C4E0D43" w:rsidR="00496186" w:rsidRPr="0032273B" w:rsidRDefault="00496186" w:rsidP="00A71D47">
            <w:pPr>
              <w:pStyle w:val="BodyText"/>
            </w:pPr>
            <w:r w:rsidRPr="0032273B">
              <w:t>Care Team Contributor</w:t>
            </w:r>
          </w:p>
        </w:tc>
      </w:tr>
      <w:tr w:rsidR="00496186" w:rsidRPr="0032273B" w14:paraId="7EDF34D8" w14:textId="77777777" w:rsidTr="007F4D09">
        <w:tc>
          <w:tcPr>
            <w:tcW w:w="1008" w:type="dxa"/>
            <w:shd w:val="clear" w:color="auto" w:fill="auto"/>
          </w:tcPr>
          <w:p w14:paraId="10D68E31" w14:textId="77777777" w:rsidR="00496186" w:rsidRPr="0032273B" w:rsidRDefault="00496186" w:rsidP="00A71D47">
            <w:pPr>
              <w:pStyle w:val="BodyText"/>
              <w:rPr>
                <w:b/>
              </w:rPr>
            </w:pPr>
            <w:r w:rsidRPr="0032273B">
              <w:rPr>
                <w:b/>
              </w:rPr>
              <w:t>Role:</w:t>
            </w:r>
          </w:p>
        </w:tc>
        <w:tc>
          <w:tcPr>
            <w:tcW w:w="8568" w:type="dxa"/>
            <w:shd w:val="clear" w:color="auto" w:fill="auto"/>
          </w:tcPr>
          <w:p w14:paraId="1219B270" w14:textId="7A180934" w:rsidR="00496186" w:rsidRPr="0032273B" w:rsidRDefault="00496186" w:rsidP="00A71D47">
            <w:pPr>
              <w:pStyle w:val="BodyText"/>
            </w:pPr>
            <w:r w:rsidRPr="0032273B">
              <w:t>The Care Team Contributor initiates Search for Care</w:t>
            </w:r>
            <w:r w:rsidR="00C9724B" w:rsidRPr="0032273B">
              <w:t xml:space="preserve"> </w:t>
            </w:r>
            <w:r w:rsidRPr="0032273B">
              <w:t xml:space="preserve">Team in order to locate a </w:t>
            </w:r>
            <w:r w:rsidR="00A853CC" w:rsidRPr="0032273B">
              <w:t>CareTeam resource</w:t>
            </w:r>
            <w:r w:rsidRPr="0032273B">
              <w:t xml:space="preserve"> of interest.</w:t>
            </w:r>
          </w:p>
        </w:tc>
      </w:tr>
      <w:tr w:rsidR="00496186" w:rsidRPr="0032273B" w14:paraId="196AF1E8" w14:textId="77777777" w:rsidTr="007F4D09">
        <w:tc>
          <w:tcPr>
            <w:tcW w:w="1008" w:type="dxa"/>
            <w:shd w:val="clear" w:color="auto" w:fill="auto"/>
          </w:tcPr>
          <w:p w14:paraId="53FB5195" w14:textId="77777777" w:rsidR="00496186" w:rsidRPr="0032273B" w:rsidRDefault="00496186" w:rsidP="00A71D47">
            <w:pPr>
              <w:pStyle w:val="BodyText"/>
              <w:rPr>
                <w:b/>
              </w:rPr>
            </w:pPr>
            <w:r w:rsidRPr="0032273B">
              <w:rPr>
                <w:b/>
              </w:rPr>
              <w:t>Actor:</w:t>
            </w:r>
          </w:p>
        </w:tc>
        <w:tc>
          <w:tcPr>
            <w:tcW w:w="8568" w:type="dxa"/>
            <w:shd w:val="clear" w:color="auto" w:fill="auto"/>
          </w:tcPr>
          <w:p w14:paraId="6B759891" w14:textId="7B0EB476" w:rsidR="00496186" w:rsidRPr="0032273B" w:rsidRDefault="00496186" w:rsidP="00A71D47">
            <w:pPr>
              <w:pStyle w:val="BodyText"/>
            </w:pPr>
            <w:r w:rsidRPr="0032273B">
              <w:t>Care Team Service</w:t>
            </w:r>
          </w:p>
        </w:tc>
      </w:tr>
      <w:tr w:rsidR="00496186" w:rsidRPr="0032273B" w14:paraId="50238324" w14:textId="77777777" w:rsidTr="007F4D09">
        <w:tc>
          <w:tcPr>
            <w:tcW w:w="1008" w:type="dxa"/>
            <w:shd w:val="clear" w:color="auto" w:fill="auto"/>
          </w:tcPr>
          <w:p w14:paraId="36CF153E" w14:textId="77777777" w:rsidR="00496186" w:rsidRPr="0032273B" w:rsidRDefault="00496186" w:rsidP="00A71D47">
            <w:pPr>
              <w:pStyle w:val="BodyText"/>
              <w:rPr>
                <w:b/>
              </w:rPr>
            </w:pPr>
            <w:r w:rsidRPr="0032273B">
              <w:rPr>
                <w:b/>
              </w:rPr>
              <w:t>Role:</w:t>
            </w:r>
          </w:p>
        </w:tc>
        <w:tc>
          <w:tcPr>
            <w:tcW w:w="8568" w:type="dxa"/>
            <w:shd w:val="clear" w:color="auto" w:fill="auto"/>
          </w:tcPr>
          <w:p w14:paraId="416EBBB2" w14:textId="225B638E" w:rsidR="00496186" w:rsidRPr="0032273B" w:rsidRDefault="00496186" w:rsidP="00A71D47">
            <w:pPr>
              <w:pStyle w:val="BodyText"/>
            </w:pPr>
            <w:r w:rsidRPr="0032273B">
              <w:t xml:space="preserve"> The Care Team Service responds to the Search for </w:t>
            </w:r>
            <w:r w:rsidR="00A853CC" w:rsidRPr="0032273B">
              <w:t xml:space="preserve">CareTeam resource </w:t>
            </w:r>
            <w:r w:rsidRPr="0032273B">
              <w:t>according to the search parameters and values provided in the transaction.</w:t>
            </w:r>
          </w:p>
        </w:tc>
      </w:tr>
    </w:tbl>
    <w:p w14:paraId="1FA9DCFE" w14:textId="77777777" w:rsidR="004A243D" w:rsidRPr="0032273B" w:rsidRDefault="004A243D" w:rsidP="007F4D09">
      <w:pPr>
        <w:pStyle w:val="BodyText"/>
      </w:pPr>
      <w:bookmarkStart w:id="104" w:name="_Toc461437978"/>
    </w:p>
    <w:p w14:paraId="3BC6E5BA" w14:textId="1AC49D45" w:rsidR="00496186" w:rsidRPr="0032273B" w:rsidRDefault="00496186" w:rsidP="00496186">
      <w:pPr>
        <w:pStyle w:val="Heading3"/>
        <w:numPr>
          <w:ilvl w:val="0"/>
          <w:numId w:val="0"/>
        </w:numPr>
        <w:rPr>
          <w:noProof w:val="0"/>
        </w:rPr>
      </w:pPr>
      <w:bookmarkStart w:id="105" w:name="_Toc28680963"/>
      <w:r w:rsidRPr="0032273B">
        <w:rPr>
          <w:noProof w:val="0"/>
        </w:rPr>
        <w:t>3.</w:t>
      </w:r>
      <w:r w:rsidR="000725E0" w:rsidRPr="0032273B">
        <w:rPr>
          <w:noProof w:val="0"/>
        </w:rPr>
        <w:t>46</w:t>
      </w:r>
      <w:r w:rsidRPr="0032273B">
        <w:rPr>
          <w:noProof w:val="0"/>
        </w:rPr>
        <w:t>.3 Referenced Standards</w:t>
      </w:r>
      <w:bookmarkEnd w:id="104"/>
      <w:bookmarkEnd w:id="105"/>
    </w:p>
    <w:p w14:paraId="4D44D6FE" w14:textId="628372DE" w:rsidR="00F95759" w:rsidRPr="0032273B" w:rsidRDefault="00BC4B81" w:rsidP="00F95759">
      <w:pPr>
        <w:pStyle w:val="BodyText"/>
      </w:pPr>
      <w:r w:rsidRPr="0032273B">
        <w:t xml:space="preserve">HL7 FHIR standard R4 </w:t>
      </w:r>
    </w:p>
    <w:p w14:paraId="72220F37" w14:textId="1E28C8E0" w:rsidR="00496186" w:rsidRPr="0032273B" w:rsidRDefault="00496186" w:rsidP="00496186">
      <w:pPr>
        <w:pStyle w:val="Heading3"/>
        <w:numPr>
          <w:ilvl w:val="0"/>
          <w:numId w:val="0"/>
        </w:numPr>
        <w:rPr>
          <w:noProof w:val="0"/>
        </w:rPr>
      </w:pPr>
      <w:bookmarkStart w:id="106" w:name="_Toc461437979"/>
      <w:bookmarkStart w:id="107" w:name="_Toc28680964"/>
      <w:r w:rsidRPr="0032273B">
        <w:rPr>
          <w:noProof w:val="0"/>
        </w:rPr>
        <w:t>3.</w:t>
      </w:r>
      <w:r w:rsidR="000725E0" w:rsidRPr="0032273B">
        <w:rPr>
          <w:noProof w:val="0"/>
        </w:rPr>
        <w:t>46</w:t>
      </w:r>
      <w:r w:rsidRPr="0032273B">
        <w:rPr>
          <w:noProof w:val="0"/>
        </w:rPr>
        <w:t xml:space="preserve">.4 </w:t>
      </w:r>
      <w:bookmarkEnd w:id="106"/>
      <w:r w:rsidR="00EE293D">
        <w:rPr>
          <w:noProof w:val="0"/>
        </w:rPr>
        <w:t>Messages</w:t>
      </w:r>
      <w:bookmarkEnd w:id="107"/>
    </w:p>
    <w:p w14:paraId="42E9DB41" w14:textId="02464A5F" w:rsidR="00496186" w:rsidRPr="0032273B" w:rsidRDefault="00496186" w:rsidP="00496186">
      <w:pPr>
        <w:pStyle w:val="BodyText"/>
      </w:pPr>
      <w:r w:rsidRPr="0032273B">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955EB" w14:textId="2D123B7B" w:rsidR="0032273B" w:rsidRPr="007C1AAC" w:rsidRDefault="0032273B" w:rsidP="00496186">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115"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" filled="f" stroked="f">
                <v:textbox inset="0,0,0,0">
                  <w:txbxContent>
                    <w:p w14:paraId="659955EB" w14:textId="2D123B7B" w:rsidR="0032273B" w:rsidRPr="007C1AAC" w:rsidRDefault="0032273B" w:rsidP="00496186">
                      <w:pPr>
                        <w:rPr>
                          <w:sz w:val="22"/>
                          <w:szCs w:val="22"/>
                        </w:rPr>
                      </w:pPr>
                      <w:r>
                        <w:rPr>
                          <w:sz w:val="22"/>
                          <w:szCs w:val="22"/>
                        </w:rPr>
                        <w:t>Search for Care Team</w:t>
                      </w:r>
                    </w:p>
                  </w:txbxContent>
                </v:textbox>
              </v:shape>
            </w:pict>
          </mc:Fallback>
        </mc:AlternateContent>
      </w:r>
      <w:r w:rsidRPr="0032273B">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A887A" w14:textId="311E606B" w:rsidR="0032273B" w:rsidRPr="007C1AAC" w:rsidRDefault="0032273B" w:rsidP="00496186">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116"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" stroked="f">
                <v:textbox>
                  <w:txbxContent>
                    <w:p w14:paraId="2BDA887A" w14:textId="311E606B" w:rsidR="0032273B" w:rsidRPr="007C1AAC" w:rsidRDefault="0032273B" w:rsidP="00496186">
                      <w:pPr>
                        <w:jc w:val="center"/>
                        <w:rPr>
                          <w:sz w:val="22"/>
                          <w:szCs w:val="22"/>
                        </w:rPr>
                      </w:pPr>
                      <w:r>
                        <w:rPr>
                          <w:sz w:val="22"/>
                          <w:szCs w:val="22"/>
                        </w:rPr>
                        <w:t>Care Team Contributor</w:t>
                      </w:r>
                    </w:p>
                  </w:txbxContent>
                </v:textbox>
              </v:shape>
            </w:pict>
          </mc:Fallback>
        </mc:AlternateContent>
      </w:r>
      <w:r w:rsidRPr="0032273B">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32273B">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32273B">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32273B">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F5C39" w14:textId="0314670F" w:rsidR="0032273B" w:rsidRPr="007C1AAC" w:rsidRDefault="0032273B" w:rsidP="00496186">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117"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" stroked="f">
                <v:textbox>
                  <w:txbxContent>
                    <w:p w14:paraId="563F5C39" w14:textId="0314670F" w:rsidR="0032273B" w:rsidRPr="007C1AAC" w:rsidRDefault="0032273B" w:rsidP="00496186">
                      <w:pPr>
                        <w:jc w:val="center"/>
                        <w:rPr>
                          <w:sz w:val="22"/>
                          <w:szCs w:val="22"/>
                        </w:rPr>
                      </w:pPr>
                      <w:r>
                        <w:rPr>
                          <w:sz w:val="22"/>
                          <w:szCs w:val="22"/>
                        </w:rPr>
                        <w:t>Care Team Service</w:t>
                      </w:r>
                    </w:p>
                  </w:txbxContent>
                </v:textbox>
              </v:shape>
            </w:pict>
          </mc:Fallback>
        </mc:AlternateContent>
      </w:r>
    </w:p>
    <w:p w14:paraId="5D555CF9" w14:textId="3891B0C8" w:rsidR="00496186" w:rsidRPr="0032273B" w:rsidRDefault="00496186" w:rsidP="00496186"/>
    <w:p w14:paraId="6480B99A" w14:textId="105B9E09" w:rsidR="00496186" w:rsidRPr="0032273B" w:rsidRDefault="00714881" w:rsidP="00496186">
      <w:r w:rsidRPr="0032273B">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sidRPr="0032273B">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32273B" w:rsidRDefault="00496186" w:rsidP="00496186"/>
    <w:p w14:paraId="53C379A3" w14:textId="48D9DFB8" w:rsidR="00496186" w:rsidRPr="0032273B" w:rsidRDefault="00496186" w:rsidP="00496186"/>
    <w:p w14:paraId="5BB93958" w14:textId="0C703F60" w:rsidR="00496186" w:rsidRPr="0032273B" w:rsidRDefault="00496186" w:rsidP="00496186"/>
    <w:p w14:paraId="1C4313D2" w14:textId="40081006" w:rsidR="00496186" w:rsidRPr="0032273B" w:rsidRDefault="00496186" w:rsidP="00496186"/>
    <w:p w14:paraId="0BF05152" w14:textId="3EC82CF9" w:rsidR="00496186" w:rsidRPr="0032273B" w:rsidRDefault="00496186" w:rsidP="00496186"/>
    <w:p w14:paraId="6A226915" w14:textId="01334C4B" w:rsidR="00496186" w:rsidRPr="0032273B" w:rsidRDefault="00496186" w:rsidP="00496186">
      <w:pPr>
        <w:pStyle w:val="Heading4"/>
        <w:numPr>
          <w:ilvl w:val="0"/>
          <w:numId w:val="0"/>
        </w:numPr>
        <w:rPr>
          <w:noProof w:val="0"/>
        </w:rPr>
      </w:pPr>
      <w:bookmarkStart w:id="108" w:name="_Toc461437980"/>
      <w:bookmarkStart w:id="109" w:name="_Toc28680965"/>
      <w:r w:rsidRPr="0032273B">
        <w:rPr>
          <w:noProof w:val="0"/>
        </w:rPr>
        <w:lastRenderedPageBreak/>
        <w:t>3.</w:t>
      </w:r>
      <w:r w:rsidR="000725E0" w:rsidRPr="0032273B">
        <w:rPr>
          <w:noProof w:val="0"/>
        </w:rPr>
        <w:t>46</w:t>
      </w:r>
      <w:r w:rsidRPr="0032273B">
        <w:rPr>
          <w:noProof w:val="0"/>
        </w:rPr>
        <w:t xml:space="preserve">.4.1 Search for Care </w:t>
      </w:r>
      <w:bookmarkEnd w:id="108"/>
      <w:r w:rsidR="004D0873" w:rsidRPr="0032273B">
        <w:rPr>
          <w:noProof w:val="0"/>
        </w:rPr>
        <w:t>Team</w:t>
      </w:r>
      <w:bookmarkEnd w:id="109"/>
    </w:p>
    <w:p w14:paraId="45263AA6" w14:textId="25E6A30B" w:rsidR="00496186" w:rsidRPr="0032273B" w:rsidRDefault="00496186" w:rsidP="00496186">
      <w:pPr>
        <w:pStyle w:val="BodyText"/>
      </w:pPr>
      <w:r w:rsidRPr="0032273B">
        <w:t>The Search for Care Team is implemented through the FHIR search operation using the REST platform constrained to the HTTP or HTTPS GET.</w:t>
      </w:r>
    </w:p>
    <w:p w14:paraId="66A4BAFC" w14:textId="1F41BBFC" w:rsidR="00496186" w:rsidRPr="0032273B" w:rsidRDefault="00496186" w:rsidP="00496186">
      <w:pPr>
        <w:pStyle w:val="Heading5"/>
        <w:numPr>
          <w:ilvl w:val="0"/>
          <w:numId w:val="0"/>
        </w:numPr>
        <w:rPr>
          <w:noProof w:val="0"/>
        </w:rPr>
      </w:pPr>
      <w:bookmarkStart w:id="110" w:name="_Toc461437981"/>
      <w:bookmarkStart w:id="111" w:name="_Toc28680966"/>
      <w:r w:rsidRPr="0032273B">
        <w:rPr>
          <w:noProof w:val="0"/>
        </w:rPr>
        <w:t>3.</w:t>
      </w:r>
      <w:r w:rsidR="000725E0" w:rsidRPr="0032273B">
        <w:rPr>
          <w:noProof w:val="0"/>
        </w:rPr>
        <w:t>46</w:t>
      </w:r>
      <w:r w:rsidRPr="0032273B">
        <w:rPr>
          <w:noProof w:val="0"/>
        </w:rPr>
        <w:t>.4.1.1 Trigger Events</w:t>
      </w:r>
      <w:bookmarkEnd w:id="110"/>
      <w:bookmarkEnd w:id="111"/>
    </w:p>
    <w:p w14:paraId="58A636BA" w14:textId="0C8C4ABB" w:rsidR="00496186" w:rsidRPr="0032273B" w:rsidRDefault="00496186" w:rsidP="00496186">
      <w:pPr>
        <w:pStyle w:val="BodyText"/>
      </w:pPr>
      <w:r w:rsidRPr="0032273B">
        <w:t>The Search for Care Team may be initiated for a number of different reasons:</w:t>
      </w:r>
    </w:p>
    <w:p w14:paraId="7B8E6DF6" w14:textId="34092A41" w:rsidR="00496186" w:rsidRPr="0032273B" w:rsidRDefault="00496186" w:rsidP="00496186">
      <w:pPr>
        <w:pStyle w:val="ListNumber2"/>
        <w:numPr>
          <w:ilvl w:val="0"/>
          <w:numId w:val="27"/>
        </w:numPr>
      </w:pPr>
      <w:r w:rsidRPr="0032273B">
        <w:t xml:space="preserve">need to view a </w:t>
      </w:r>
      <w:r w:rsidR="00A853CC" w:rsidRPr="0032273B">
        <w:t>CareTeam resource</w:t>
      </w:r>
      <w:r w:rsidRPr="0032273B">
        <w:t>;</w:t>
      </w:r>
    </w:p>
    <w:p w14:paraId="221D61E4" w14:textId="70FBC1F5" w:rsidR="00496186" w:rsidRPr="0032273B" w:rsidRDefault="00496186" w:rsidP="00496186">
      <w:pPr>
        <w:pStyle w:val="ListNumber2"/>
      </w:pPr>
      <w:r w:rsidRPr="0032273B">
        <w:t xml:space="preserve">need to update a portion of a </w:t>
      </w:r>
      <w:r w:rsidR="00A853CC" w:rsidRPr="0032273B">
        <w:t>CareTeam resource</w:t>
      </w:r>
    </w:p>
    <w:p w14:paraId="5C41347A" w14:textId="66C9658D" w:rsidR="00496186" w:rsidRPr="0032273B" w:rsidRDefault="00A853CC" w:rsidP="00496186">
      <w:pPr>
        <w:pStyle w:val="ListNumber2"/>
      </w:pPr>
      <w:r w:rsidRPr="0032273B">
        <w:t>i</w:t>
      </w:r>
      <w:r w:rsidR="008F5E50" w:rsidRPr="0032273B">
        <w:t xml:space="preserve">n response to subscription to </w:t>
      </w:r>
      <w:r w:rsidR="00941DA5" w:rsidRPr="0032273B">
        <w:t xml:space="preserve">provide </w:t>
      </w:r>
      <w:r w:rsidR="008F5E50" w:rsidRPr="0032273B">
        <w:t xml:space="preserve">update </w:t>
      </w:r>
      <w:r w:rsidR="00496186" w:rsidRPr="0032273B">
        <w:t xml:space="preserve">for a </w:t>
      </w:r>
      <w:r w:rsidRPr="0032273B">
        <w:t>CareTeam resource</w:t>
      </w:r>
    </w:p>
    <w:p w14:paraId="4C87258E" w14:textId="6054ECF2" w:rsidR="00496186" w:rsidRPr="0032273B" w:rsidRDefault="00496186" w:rsidP="00496186">
      <w:pPr>
        <w:pStyle w:val="Heading5"/>
        <w:numPr>
          <w:ilvl w:val="0"/>
          <w:numId w:val="0"/>
        </w:numPr>
        <w:rPr>
          <w:noProof w:val="0"/>
        </w:rPr>
      </w:pPr>
      <w:bookmarkStart w:id="112" w:name="_Toc461437982"/>
      <w:bookmarkStart w:id="113" w:name="_Toc28680967"/>
      <w:r w:rsidRPr="0032273B">
        <w:rPr>
          <w:noProof w:val="0"/>
        </w:rPr>
        <w:t>3.</w:t>
      </w:r>
      <w:r w:rsidR="000725E0" w:rsidRPr="0032273B">
        <w:rPr>
          <w:noProof w:val="0"/>
        </w:rPr>
        <w:t>46</w:t>
      </w:r>
      <w:r w:rsidRPr="0032273B">
        <w:rPr>
          <w:noProof w:val="0"/>
        </w:rPr>
        <w:t>.4.1.2 Message Semantics</w:t>
      </w:r>
      <w:bookmarkEnd w:id="112"/>
      <w:bookmarkEnd w:id="113"/>
    </w:p>
    <w:p w14:paraId="77B88E60" w14:textId="10D5D0B4" w:rsidR="00496186" w:rsidRPr="0032273B" w:rsidRDefault="00496186" w:rsidP="00496186">
      <w:pPr>
        <w:pStyle w:val="BodyText"/>
      </w:pPr>
      <w:r w:rsidRPr="0032273B">
        <w:t>This is a standard FHIR search operation on the CareTeam resource. It SHALL use the HTTP or HTTPS GET protocol</w:t>
      </w:r>
    </w:p>
    <w:p w14:paraId="7E3AF840" w14:textId="21F6C93B" w:rsidR="00496186" w:rsidRPr="0032273B" w:rsidRDefault="00496186" w:rsidP="00496186">
      <w:pPr>
        <w:pStyle w:val="BodyText"/>
      </w:pPr>
      <w:r w:rsidRPr="0032273B">
        <w:t>The URL for this operation is: [base]/CareTeam/_search</w:t>
      </w:r>
    </w:p>
    <w:p w14:paraId="3752A75C" w14:textId="390A22B6" w:rsidR="00496186" w:rsidRPr="0032273B" w:rsidRDefault="00496186" w:rsidP="00496186">
      <w:pPr>
        <w:pStyle w:val="BodyText"/>
      </w:pPr>
      <w:r w:rsidRPr="0032273B">
        <w:t xml:space="preserve">See the FHIR CareTeam resource Search Parameters at </w:t>
      </w:r>
      <w:hyperlink r:id="rId29" w:anchor="search" w:history="1">
        <w:r w:rsidR="00D62A5C" w:rsidRPr="0032273B">
          <w:rPr>
            <w:rStyle w:val="Hyperlink"/>
          </w:rPr>
          <w:t>http://hl7.org/fhir/R4/careteam.html#search</w:t>
        </w:r>
      </w:hyperlink>
    </w:p>
    <w:p w14:paraId="421B5FA6" w14:textId="2D6E2B24" w:rsidR="00496186" w:rsidRPr="0032273B" w:rsidRDefault="00496186" w:rsidP="00496186">
      <w:pPr>
        <w:pStyle w:val="Heading5"/>
        <w:numPr>
          <w:ilvl w:val="0"/>
          <w:numId w:val="0"/>
        </w:numPr>
        <w:rPr>
          <w:noProof w:val="0"/>
        </w:rPr>
      </w:pPr>
      <w:bookmarkStart w:id="114" w:name="_Toc461437983"/>
      <w:bookmarkStart w:id="115" w:name="_Toc28680968"/>
      <w:r w:rsidRPr="0032273B">
        <w:rPr>
          <w:noProof w:val="0"/>
        </w:rPr>
        <w:t>3.</w:t>
      </w:r>
      <w:r w:rsidR="000725E0" w:rsidRPr="0032273B">
        <w:rPr>
          <w:noProof w:val="0"/>
        </w:rPr>
        <w:t>46</w:t>
      </w:r>
      <w:r w:rsidRPr="0032273B">
        <w:rPr>
          <w:noProof w:val="0"/>
        </w:rPr>
        <w:t>.4.1.3 Expected Actions</w:t>
      </w:r>
      <w:bookmarkEnd w:id="114"/>
      <w:bookmarkEnd w:id="115"/>
    </w:p>
    <w:p w14:paraId="2F312EC2" w14:textId="7546B2F3" w:rsidR="00496186" w:rsidRPr="0032273B" w:rsidRDefault="00496186" w:rsidP="00496186">
      <w:pPr>
        <w:pStyle w:val="BodyText"/>
      </w:pPr>
      <w:r w:rsidRPr="0032273B">
        <w:t xml:space="preserve">The Care Team Contributor initiates the search using HTTP or HTTPS GET, and the Care Team Service responds according to the </w:t>
      </w:r>
      <w:hyperlink r:id="rId30" w:history="1">
        <w:r w:rsidRPr="0032273B">
          <w:rPr>
            <w:rStyle w:val="Hyperlink"/>
          </w:rPr>
          <w:t>FHIR Search specification</w:t>
        </w:r>
      </w:hyperlink>
      <w:r w:rsidRPr="0032273B">
        <w:t xml:space="preserve"> with zero or more </w:t>
      </w:r>
      <w:r w:rsidR="00A853CC" w:rsidRPr="0032273B">
        <w:t>C</w:t>
      </w:r>
      <w:r w:rsidRPr="0032273B">
        <w:t>are</w:t>
      </w:r>
      <w:r w:rsidR="001A7F71" w:rsidRPr="0032273B">
        <w:t>T</w:t>
      </w:r>
      <w:r w:rsidRPr="0032273B">
        <w:t>eam</w:t>
      </w:r>
      <w:r w:rsidR="00A853CC" w:rsidRPr="0032273B">
        <w:t xml:space="preserve"> resources</w:t>
      </w:r>
      <w:r w:rsidRPr="0032273B">
        <w:t xml:space="preserve"> that match the search parameter values supplied with the search message. Specifically, the Care Team Service returns a </w:t>
      </w:r>
      <w:hyperlink r:id="rId31" w:history="1">
        <w:r w:rsidRPr="0032273B">
          <w:rPr>
            <w:rStyle w:val="Hyperlink"/>
          </w:rPr>
          <w:t>bundle</w:t>
        </w:r>
      </w:hyperlink>
      <w:r w:rsidRPr="0032273B">
        <w:t xml:space="preserve"> as the HTTP Response, where the bundle includes the resources that are the results of the search.</w:t>
      </w:r>
    </w:p>
    <w:p w14:paraId="0CDB9EF2" w14:textId="0AC760C1" w:rsidR="00496186" w:rsidRPr="0032273B" w:rsidRDefault="00496186" w:rsidP="00496186">
      <w:pPr>
        <w:pStyle w:val="Heading3"/>
        <w:numPr>
          <w:ilvl w:val="0"/>
          <w:numId w:val="0"/>
        </w:numPr>
        <w:rPr>
          <w:noProof w:val="0"/>
        </w:rPr>
      </w:pPr>
      <w:bookmarkStart w:id="116" w:name="_Toc461437984"/>
      <w:bookmarkStart w:id="117" w:name="_Toc28680969"/>
      <w:r w:rsidRPr="0032273B">
        <w:rPr>
          <w:noProof w:val="0"/>
        </w:rPr>
        <w:t>3.</w:t>
      </w:r>
      <w:r w:rsidR="000725E0" w:rsidRPr="0032273B">
        <w:rPr>
          <w:noProof w:val="0"/>
        </w:rPr>
        <w:t>46</w:t>
      </w:r>
      <w:r w:rsidRPr="0032273B">
        <w:rPr>
          <w:noProof w:val="0"/>
        </w:rPr>
        <w:t>.5 Security Considerations</w:t>
      </w:r>
      <w:bookmarkEnd w:id="116"/>
      <w:bookmarkEnd w:id="117"/>
    </w:p>
    <w:p w14:paraId="606D74EA" w14:textId="07D6E797" w:rsidR="00496186" w:rsidRPr="0032273B" w:rsidRDefault="00496186" w:rsidP="00496186">
      <w:r w:rsidRPr="0032273B">
        <w:t xml:space="preserve">See </w:t>
      </w:r>
      <w:r w:rsidR="00EB1599" w:rsidRPr="0032273B">
        <w:t>PCC</w:t>
      </w:r>
      <w:r w:rsidR="003C4276" w:rsidRPr="0032273B">
        <w:t xml:space="preserve"> TF</w:t>
      </w:r>
      <w:r w:rsidR="00EB1599" w:rsidRPr="0032273B">
        <w:t>-1</w:t>
      </w:r>
      <w:r w:rsidR="003C4276" w:rsidRPr="0032273B">
        <w:t>:</w:t>
      </w:r>
      <w:r w:rsidR="00EB1599" w:rsidRPr="0032273B">
        <w:t xml:space="preserve"> </w:t>
      </w:r>
      <w:r w:rsidRPr="0032273B">
        <w:t xml:space="preserve">X.5 </w:t>
      </w:r>
      <w:r w:rsidR="00EB1599" w:rsidRPr="0032273B">
        <w:t xml:space="preserve">for </w:t>
      </w:r>
      <w:r w:rsidRPr="0032273B">
        <w:t>DC</w:t>
      </w:r>
      <w:r w:rsidR="00645CF9" w:rsidRPr="0032273B">
        <w:t>TM</w:t>
      </w:r>
      <w:r w:rsidRPr="0032273B">
        <w:t xml:space="preserve"> Security Considerations.</w:t>
      </w:r>
    </w:p>
    <w:p w14:paraId="60F09937" w14:textId="3DD048CE" w:rsidR="00932879" w:rsidRPr="0032273B" w:rsidRDefault="00932879" w:rsidP="00932879">
      <w:pPr>
        <w:pStyle w:val="Heading2"/>
        <w:numPr>
          <w:ilvl w:val="0"/>
          <w:numId w:val="0"/>
        </w:numPr>
        <w:rPr>
          <w:noProof w:val="0"/>
        </w:rPr>
      </w:pPr>
      <w:bookmarkStart w:id="118" w:name="_Toc461437941"/>
      <w:bookmarkStart w:id="119" w:name="_Toc28680970"/>
      <w:r w:rsidRPr="0032273B">
        <w:rPr>
          <w:noProof w:val="0"/>
        </w:rPr>
        <w:t>3.</w:t>
      </w:r>
      <w:r w:rsidR="000725E0" w:rsidRPr="0032273B">
        <w:rPr>
          <w:noProof w:val="0"/>
        </w:rPr>
        <w:t>47</w:t>
      </w:r>
      <w:r w:rsidRPr="0032273B">
        <w:rPr>
          <w:noProof w:val="0"/>
        </w:rPr>
        <w:t xml:space="preserve"> Retrieve Care Team [PCC-</w:t>
      </w:r>
      <w:r w:rsidR="000B1E65" w:rsidRPr="0032273B">
        <w:rPr>
          <w:noProof w:val="0"/>
        </w:rPr>
        <w:t>47</w:t>
      </w:r>
      <w:r w:rsidRPr="0032273B">
        <w:rPr>
          <w:noProof w:val="0"/>
        </w:rPr>
        <w:t>]</w:t>
      </w:r>
      <w:bookmarkEnd w:id="118"/>
      <w:bookmarkEnd w:id="119"/>
    </w:p>
    <w:p w14:paraId="0932C46D" w14:textId="39A1B39E" w:rsidR="00932879" w:rsidRPr="0032273B" w:rsidRDefault="00932879" w:rsidP="00932879">
      <w:pPr>
        <w:pStyle w:val="Heading3"/>
        <w:numPr>
          <w:ilvl w:val="0"/>
          <w:numId w:val="0"/>
        </w:numPr>
        <w:rPr>
          <w:noProof w:val="0"/>
        </w:rPr>
      </w:pPr>
      <w:bookmarkStart w:id="120" w:name="_Toc461437942"/>
      <w:bookmarkStart w:id="121" w:name="_Toc28680971"/>
      <w:r w:rsidRPr="0032273B">
        <w:rPr>
          <w:noProof w:val="0"/>
        </w:rPr>
        <w:t>3.</w:t>
      </w:r>
      <w:r w:rsidR="000725E0" w:rsidRPr="0032273B">
        <w:rPr>
          <w:noProof w:val="0"/>
        </w:rPr>
        <w:t>47</w:t>
      </w:r>
      <w:r w:rsidRPr="0032273B">
        <w:rPr>
          <w:noProof w:val="0"/>
        </w:rPr>
        <w:t>.1 Scope</w:t>
      </w:r>
      <w:bookmarkEnd w:id="120"/>
      <w:bookmarkEnd w:id="121"/>
    </w:p>
    <w:p w14:paraId="7BA63D38" w14:textId="1335E7A3" w:rsidR="00932879" w:rsidRPr="0032273B" w:rsidRDefault="00932879" w:rsidP="00932879">
      <w:pPr>
        <w:pStyle w:val="BodyText"/>
      </w:pPr>
      <w:r w:rsidRPr="0032273B">
        <w:t xml:space="preserve">This transaction is used to retrieve a specific </w:t>
      </w:r>
      <w:r w:rsidR="00A853CC" w:rsidRPr="0032273B">
        <w:t xml:space="preserve">CareTeam resource </w:t>
      </w:r>
      <w:r w:rsidRPr="0032273B">
        <w:t>using a known FHIR CareTeam resource id.</w:t>
      </w:r>
    </w:p>
    <w:p w14:paraId="33879351" w14:textId="77638506" w:rsidR="00932879" w:rsidRPr="0032273B" w:rsidRDefault="00932879" w:rsidP="00932879">
      <w:pPr>
        <w:pStyle w:val="Heading3"/>
        <w:numPr>
          <w:ilvl w:val="0"/>
          <w:numId w:val="0"/>
        </w:numPr>
        <w:rPr>
          <w:noProof w:val="0"/>
        </w:rPr>
      </w:pPr>
      <w:bookmarkStart w:id="122" w:name="_Toc461437943"/>
      <w:bookmarkStart w:id="123" w:name="_Toc28680972"/>
      <w:r w:rsidRPr="0032273B">
        <w:rPr>
          <w:noProof w:val="0"/>
        </w:rPr>
        <w:lastRenderedPageBreak/>
        <w:t>3.</w:t>
      </w:r>
      <w:r w:rsidR="000725E0" w:rsidRPr="0032273B">
        <w:rPr>
          <w:noProof w:val="0"/>
        </w:rPr>
        <w:t>47</w:t>
      </w:r>
      <w:r w:rsidRPr="0032273B">
        <w:rPr>
          <w:noProof w:val="0"/>
        </w:rPr>
        <w:t>.2 Actor Roles</w:t>
      </w:r>
      <w:bookmarkEnd w:id="122"/>
      <w:bookmarkEnd w:id="123"/>
    </w:p>
    <w:p w14:paraId="09A4EBCE" w14:textId="381536DA" w:rsidR="00F145C6" w:rsidRPr="0032273B" w:rsidRDefault="00F145C6" w:rsidP="00F145C6">
      <w:pPr>
        <w:pStyle w:val="BodyText"/>
        <w:jc w:val="center"/>
      </w:pPr>
      <w:r w:rsidRPr="0032273B">
        <w:rPr>
          <w:noProof/>
        </w:rPr>
        <mc:AlternateContent>
          <mc:Choice Requires="wpc">
            <w:drawing>
              <wp:inline distT="0" distB="0" distL="0" distR="0" wp14:anchorId="20E6170C" wp14:editId="54EE9FF3">
                <wp:extent cx="3718560" cy="18897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0"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6D4907D1" w14:textId="2A3ADD5D" w:rsidR="0032273B" w:rsidRDefault="0032273B" w:rsidP="00F145C6">
                              <w:pPr>
                                <w:pStyle w:val="NormalWeb"/>
                              </w:pPr>
                              <w:r>
                                <w:rPr>
                                  <w:sz w:val="18"/>
                                  <w:szCs w:val="18"/>
                                </w:rPr>
                                <w:t>Care Team Contributor</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1C419C72" w14:textId="4A75A9B4" w:rsidR="0032273B" w:rsidRDefault="0032273B" w:rsidP="00F145C6">
                              <w:pPr>
                                <w:pStyle w:val="NormalWeb"/>
                              </w:pPr>
                              <w:r>
                                <w:rPr>
                                  <w:sz w:val="18"/>
                                  <w:szCs w:val="18"/>
                                </w:rPr>
                                <w:t>Care Team Service</w:t>
                              </w:r>
                            </w:p>
                          </w:txbxContent>
                        </wps:txbx>
                        <wps:bodyPr rot="0" vert="horz" wrap="square" lIns="91440" tIns="45720" rIns="91440" bIns="45720" anchor="t" anchorCtr="0" upright="1">
                          <a:noAutofit/>
                        </wps:bodyPr>
                      </wps:wsp>
                      <wps:wsp>
                        <wps:cNvPr id="273"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Oval 274"/>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7368C7DB" w14:textId="2F80AE9C" w:rsidR="0032273B" w:rsidRDefault="0032273B" w:rsidP="00F145C6">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20E6170C" id="Canvas 54" o:spid="_x0000_s1118"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">
                <v:shape id="_x0000_s1119" type="#_x0000_t75" style="position:absolute;width:37185;height:18897;visibility:visible;mso-wrap-style:square">
                  <v:fill o:detectmouseclick="t"/>
                  <v:path o:connecttype="none"/>
                </v:shape>
                <v:shape id="_x0000_s1120"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D4907D1" w14:textId="2A3ADD5D" w:rsidR="0032273B" w:rsidRDefault="0032273B" w:rsidP="00F145C6">
                        <w:pPr>
                          <w:pStyle w:val="NormalWeb"/>
                        </w:pPr>
                        <w:r>
                          <w:rPr>
                            <w:sz w:val="18"/>
                            <w:szCs w:val="18"/>
                          </w:rPr>
                          <w:t>Care Team Contributor</w:t>
                        </w:r>
                      </w:p>
                    </w:txbxContent>
                  </v:textbox>
                </v:shape>
                <v:line id="Line 155" o:spid="_x0000_s1121"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122"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1C419C72" w14:textId="4A75A9B4" w:rsidR="0032273B" w:rsidRDefault="0032273B" w:rsidP="00F145C6">
                        <w:pPr>
                          <w:pStyle w:val="NormalWeb"/>
                        </w:pPr>
                        <w:r>
                          <w:rPr>
                            <w:sz w:val="18"/>
                            <w:szCs w:val="18"/>
                          </w:rPr>
                          <w:t>Care Team Service</w:t>
                        </w:r>
                      </w:p>
                    </w:txbxContent>
                  </v:textbox>
                </v:shape>
                <v:line id="Line 157" o:spid="_x0000_s1123"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oval id="Oval 274" o:spid="_x0000_s1124"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">
                  <v:textbox inset="0,.72pt,0,.72pt">
                    <w:txbxContent>
                      <w:p w14:paraId="7368C7DB" w14:textId="2F80AE9C" w:rsidR="0032273B" w:rsidRDefault="0032273B" w:rsidP="00F145C6">
                        <w:pPr>
                          <w:pStyle w:val="NormalWeb"/>
                          <w:jc w:val="center"/>
                        </w:pPr>
                        <w:r>
                          <w:rPr>
                            <w:sz w:val="18"/>
                            <w:szCs w:val="18"/>
                          </w:rPr>
                          <w:t>Retrieve CareTeam [PCC-47]</w:t>
                        </w:r>
                      </w:p>
                    </w:txbxContent>
                  </v:textbox>
                </v:oval>
                <w10:anchorlock/>
              </v:group>
            </w:pict>
          </mc:Fallback>
        </mc:AlternateContent>
      </w:r>
    </w:p>
    <w:p w14:paraId="0B351E99" w14:textId="138F879A" w:rsidR="001C2F03" w:rsidRPr="0032273B" w:rsidRDefault="001C2F03" w:rsidP="001C2F03">
      <w:pPr>
        <w:pStyle w:val="FigureTitle"/>
      </w:pPr>
      <w:r w:rsidRPr="0032273B">
        <w:t>Figure 3.</w:t>
      </w:r>
      <w:r w:rsidR="000725E0" w:rsidRPr="0032273B">
        <w:t>47</w:t>
      </w:r>
      <w:r w:rsidRPr="0032273B">
        <w:t>.2-1: Use Case Diagram</w:t>
      </w:r>
    </w:p>
    <w:p w14:paraId="28FD2263" w14:textId="0451C8AF" w:rsidR="001C2F03" w:rsidRPr="0032273B" w:rsidRDefault="001C2F03" w:rsidP="001C2F03">
      <w:pPr>
        <w:pStyle w:val="TableTitle"/>
      </w:pPr>
      <w:r w:rsidRPr="0032273B">
        <w:t>Table 3.</w:t>
      </w:r>
      <w:r w:rsidR="000725E0" w:rsidRPr="0032273B">
        <w:t>47</w:t>
      </w:r>
      <w:r w:rsidRPr="0032273B">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32273B" w14:paraId="0EA5799D" w14:textId="77777777" w:rsidTr="00A71D47">
        <w:tc>
          <w:tcPr>
            <w:tcW w:w="1008" w:type="dxa"/>
            <w:shd w:val="clear" w:color="auto" w:fill="auto"/>
          </w:tcPr>
          <w:p w14:paraId="15692F78" w14:textId="77777777" w:rsidR="001C2F03" w:rsidRPr="0032273B" w:rsidRDefault="001C2F03" w:rsidP="00A71D47">
            <w:pPr>
              <w:pStyle w:val="BodyText"/>
              <w:rPr>
                <w:b/>
              </w:rPr>
            </w:pPr>
            <w:r w:rsidRPr="0032273B">
              <w:rPr>
                <w:b/>
              </w:rPr>
              <w:t>Actor:</w:t>
            </w:r>
          </w:p>
        </w:tc>
        <w:tc>
          <w:tcPr>
            <w:tcW w:w="8568" w:type="dxa"/>
            <w:shd w:val="clear" w:color="auto" w:fill="auto"/>
          </w:tcPr>
          <w:p w14:paraId="7F4ED745" w14:textId="0B618C9E" w:rsidR="001C2F03" w:rsidRPr="0032273B" w:rsidRDefault="001C2F03" w:rsidP="00A71D47">
            <w:pPr>
              <w:pStyle w:val="BodyText"/>
            </w:pPr>
            <w:r w:rsidRPr="0032273B">
              <w:t>Care Team Contributor</w:t>
            </w:r>
          </w:p>
        </w:tc>
      </w:tr>
      <w:tr w:rsidR="001C2F03" w:rsidRPr="0032273B" w14:paraId="7D0A7CB5" w14:textId="77777777" w:rsidTr="00A71D47">
        <w:tc>
          <w:tcPr>
            <w:tcW w:w="1008" w:type="dxa"/>
            <w:shd w:val="clear" w:color="auto" w:fill="auto"/>
          </w:tcPr>
          <w:p w14:paraId="7D374623" w14:textId="77777777" w:rsidR="001C2F03" w:rsidRPr="0032273B" w:rsidRDefault="001C2F03" w:rsidP="00A71D47">
            <w:pPr>
              <w:pStyle w:val="BodyText"/>
              <w:rPr>
                <w:b/>
              </w:rPr>
            </w:pPr>
            <w:r w:rsidRPr="0032273B">
              <w:rPr>
                <w:b/>
              </w:rPr>
              <w:t>Role:</w:t>
            </w:r>
          </w:p>
        </w:tc>
        <w:tc>
          <w:tcPr>
            <w:tcW w:w="8568" w:type="dxa"/>
            <w:shd w:val="clear" w:color="auto" w:fill="auto"/>
          </w:tcPr>
          <w:p w14:paraId="4C8A9F34" w14:textId="41E43C6F" w:rsidR="001C2F03" w:rsidRPr="0032273B" w:rsidRDefault="001C2F03" w:rsidP="00A71D47">
            <w:pPr>
              <w:pStyle w:val="BodyText"/>
            </w:pPr>
            <w:r w:rsidRPr="0032273B">
              <w:t xml:space="preserve">The Care Team Contributor requests a specific </w:t>
            </w:r>
            <w:r w:rsidR="00C25592" w:rsidRPr="0032273B">
              <w:t xml:space="preserve">CareTeam resource </w:t>
            </w:r>
            <w:r w:rsidRPr="0032273B">
              <w:t xml:space="preserve">using the CareTeam </w:t>
            </w:r>
            <w:r w:rsidR="00F733AA" w:rsidRPr="0032273B">
              <w:t xml:space="preserve">resource </w:t>
            </w:r>
            <w:r w:rsidRPr="0032273B">
              <w:t>id</w:t>
            </w:r>
          </w:p>
        </w:tc>
      </w:tr>
      <w:tr w:rsidR="001C2F03" w:rsidRPr="0032273B" w14:paraId="4709D2C5" w14:textId="77777777" w:rsidTr="00A71D47">
        <w:tc>
          <w:tcPr>
            <w:tcW w:w="1008" w:type="dxa"/>
            <w:shd w:val="clear" w:color="auto" w:fill="auto"/>
          </w:tcPr>
          <w:p w14:paraId="165F1E66" w14:textId="77777777" w:rsidR="001C2F03" w:rsidRPr="0032273B" w:rsidRDefault="001C2F03" w:rsidP="00A71D47">
            <w:pPr>
              <w:pStyle w:val="BodyText"/>
              <w:rPr>
                <w:b/>
              </w:rPr>
            </w:pPr>
            <w:r w:rsidRPr="0032273B">
              <w:rPr>
                <w:b/>
              </w:rPr>
              <w:t>Actor:</w:t>
            </w:r>
          </w:p>
        </w:tc>
        <w:tc>
          <w:tcPr>
            <w:tcW w:w="8568" w:type="dxa"/>
            <w:shd w:val="clear" w:color="auto" w:fill="auto"/>
          </w:tcPr>
          <w:p w14:paraId="5A1DDF3B" w14:textId="67D72EB3" w:rsidR="001C2F03" w:rsidRPr="0032273B" w:rsidRDefault="001C2F03" w:rsidP="00A71D47">
            <w:pPr>
              <w:pStyle w:val="BodyText"/>
            </w:pPr>
            <w:r w:rsidRPr="0032273B">
              <w:t>Care Team Service</w:t>
            </w:r>
          </w:p>
        </w:tc>
      </w:tr>
      <w:tr w:rsidR="001C2F03" w:rsidRPr="0032273B" w14:paraId="6A39F37E" w14:textId="77777777" w:rsidTr="00A71D47">
        <w:tc>
          <w:tcPr>
            <w:tcW w:w="1008" w:type="dxa"/>
            <w:shd w:val="clear" w:color="auto" w:fill="auto"/>
          </w:tcPr>
          <w:p w14:paraId="5EE79E77" w14:textId="77777777" w:rsidR="001C2F03" w:rsidRPr="0032273B" w:rsidRDefault="001C2F03" w:rsidP="00A71D47">
            <w:pPr>
              <w:pStyle w:val="BodyText"/>
              <w:rPr>
                <w:b/>
              </w:rPr>
            </w:pPr>
            <w:r w:rsidRPr="0032273B">
              <w:rPr>
                <w:b/>
              </w:rPr>
              <w:t>Role:</w:t>
            </w:r>
          </w:p>
        </w:tc>
        <w:tc>
          <w:tcPr>
            <w:tcW w:w="8568" w:type="dxa"/>
            <w:shd w:val="clear" w:color="auto" w:fill="auto"/>
          </w:tcPr>
          <w:p w14:paraId="76B71F55" w14:textId="6BEF563F" w:rsidR="001C2F03" w:rsidRPr="0032273B" w:rsidRDefault="001C2F03" w:rsidP="00A71D47">
            <w:pPr>
              <w:pStyle w:val="BodyText"/>
            </w:pPr>
            <w:r w:rsidRPr="0032273B">
              <w:t xml:space="preserve"> The Care Team Service returns the requested CareTeam resource, or an error if the requested </w:t>
            </w:r>
            <w:r w:rsidR="00600A02" w:rsidRPr="0032273B">
              <w:t xml:space="preserve">resource </w:t>
            </w:r>
            <w:r w:rsidRPr="0032273B">
              <w:t>does not exist.</w:t>
            </w:r>
          </w:p>
        </w:tc>
      </w:tr>
    </w:tbl>
    <w:p w14:paraId="08A8598C" w14:textId="77777777" w:rsidR="00F145C6" w:rsidRPr="0032273B" w:rsidRDefault="00F145C6" w:rsidP="007F4D09">
      <w:pPr>
        <w:pStyle w:val="BodyText"/>
      </w:pPr>
      <w:bookmarkStart w:id="124" w:name="_Toc461437944"/>
    </w:p>
    <w:p w14:paraId="45F5481D" w14:textId="508C9BB8" w:rsidR="00714881" w:rsidRPr="0032273B" w:rsidRDefault="00714881" w:rsidP="00714881">
      <w:pPr>
        <w:pStyle w:val="Heading3"/>
        <w:numPr>
          <w:ilvl w:val="0"/>
          <w:numId w:val="0"/>
        </w:numPr>
        <w:rPr>
          <w:noProof w:val="0"/>
        </w:rPr>
      </w:pPr>
      <w:bookmarkStart w:id="125" w:name="_Toc28680973"/>
      <w:r w:rsidRPr="0032273B">
        <w:rPr>
          <w:noProof w:val="0"/>
        </w:rPr>
        <w:t>3.</w:t>
      </w:r>
      <w:r w:rsidR="000725E0" w:rsidRPr="0032273B">
        <w:rPr>
          <w:noProof w:val="0"/>
        </w:rPr>
        <w:t>47</w:t>
      </w:r>
      <w:r w:rsidRPr="0032273B">
        <w:rPr>
          <w:noProof w:val="0"/>
        </w:rPr>
        <w:t>.3 Referenced Standards</w:t>
      </w:r>
      <w:bookmarkEnd w:id="124"/>
      <w:bookmarkEnd w:id="125"/>
    </w:p>
    <w:p w14:paraId="6C2BB048" w14:textId="31D0D58B" w:rsidR="00F95759" w:rsidRPr="0032273B" w:rsidRDefault="00BC4B81" w:rsidP="00F95759">
      <w:pPr>
        <w:pStyle w:val="BodyText"/>
      </w:pPr>
      <w:r w:rsidRPr="0032273B">
        <w:t xml:space="preserve">HL7 FHIR standard R4 </w:t>
      </w:r>
    </w:p>
    <w:p w14:paraId="31E3A350" w14:textId="35C4ABAA" w:rsidR="00714881" w:rsidRPr="0032273B" w:rsidRDefault="00714881" w:rsidP="00714881">
      <w:pPr>
        <w:pStyle w:val="Heading3"/>
        <w:numPr>
          <w:ilvl w:val="0"/>
          <w:numId w:val="0"/>
        </w:numPr>
        <w:rPr>
          <w:noProof w:val="0"/>
        </w:rPr>
      </w:pPr>
      <w:bookmarkStart w:id="126" w:name="_Toc461437945"/>
      <w:bookmarkStart w:id="127" w:name="_Toc28680974"/>
      <w:r w:rsidRPr="0032273B">
        <w:rPr>
          <w:noProof w:val="0"/>
        </w:rPr>
        <w:t>3.</w:t>
      </w:r>
      <w:r w:rsidR="000725E0" w:rsidRPr="0032273B">
        <w:rPr>
          <w:noProof w:val="0"/>
        </w:rPr>
        <w:t>47</w:t>
      </w:r>
      <w:r w:rsidRPr="0032273B">
        <w:rPr>
          <w:noProof w:val="0"/>
        </w:rPr>
        <w:t xml:space="preserve">.4 </w:t>
      </w:r>
      <w:bookmarkEnd w:id="126"/>
      <w:r w:rsidR="00EE293D">
        <w:rPr>
          <w:noProof w:val="0"/>
        </w:rPr>
        <w:t>Messages</w:t>
      </w:r>
      <w:bookmarkEnd w:id="127"/>
    </w:p>
    <w:p w14:paraId="063D9EA0" w14:textId="15F65581" w:rsidR="00714881" w:rsidRPr="0032273B" w:rsidRDefault="00F145C6" w:rsidP="00714881">
      <w:pPr>
        <w:pStyle w:val="BodyText"/>
      </w:pPr>
      <w:r w:rsidRPr="0032273B">
        <w:rPr>
          <w:noProof/>
        </w:rPr>
        <mc:AlternateContent>
          <mc:Choice Requires="wps">
            <w:drawing>
              <wp:anchor distT="0" distB="0" distL="114300" distR="114300" simplePos="0" relativeHeight="251712000" behindDoc="0" locked="0" layoutInCell="1" allowOverlap="1" wp14:anchorId="55D320F0" wp14:editId="5490330A">
                <wp:simplePos x="0" y="0"/>
                <wp:positionH relativeFrom="column">
                  <wp:posOffset>3185160</wp:posOffset>
                </wp:positionH>
                <wp:positionV relativeFrom="paragraph">
                  <wp:posOffset>140717</wp:posOffset>
                </wp:positionV>
                <wp:extent cx="1019175" cy="4998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2FD91" w14:textId="0342FA5B" w:rsidR="0032273B" w:rsidRPr="007C1AAC" w:rsidRDefault="0032273B" w:rsidP="00714881">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125" type="#_x0000_t202" style="position:absolute;margin-left:250.8pt;margin-top:11.1pt;width:80.25pt;height:39.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" stroked="f">
                <v:textbox>
                  <w:txbxContent>
                    <w:p w14:paraId="2222FD91" w14:textId="0342FA5B" w:rsidR="0032273B" w:rsidRPr="007C1AAC" w:rsidRDefault="0032273B" w:rsidP="00714881">
                      <w:pPr>
                        <w:jc w:val="center"/>
                        <w:rPr>
                          <w:sz w:val="22"/>
                          <w:szCs w:val="22"/>
                        </w:rPr>
                      </w:pPr>
                      <w:r>
                        <w:rPr>
                          <w:sz w:val="22"/>
                          <w:szCs w:val="22"/>
                        </w:rPr>
                        <w:t>Care Team Service</w:t>
                      </w:r>
                    </w:p>
                  </w:txbxContent>
                </v:textbox>
              </v:shape>
            </w:pict>
          </mc:Fallback>
        </mc:AlternateContent>
      </w:r>
      <w:r w:rsidR="00714881" w:rsidRPr="0032273B">
        <w:rPr>
          <w:noProof/>
        </w:rPr>
        <mc:AlternateContent>
          <mc:Choice Requires="wps">
            <w:drawing>
              <wp:anchor distT="0" distB="0" distL="114300" distR="114300" simplePos="0" relativeHeight="251706880" behindDoc="0" locked="0" layoutInCell="1" allowOverlap="1" wp14:anchorId="1E0806A1" wp14:editId="7A81BD83">
                <wp:simplePos x="0" y="0"/>
                <wp:positionH relativeFrom="column">
                  <wp:posOffset>832104</wp:posOffset>
                </wp:positionH>
                <wp:positionV relativeFrom="paragraph">
                  <wp:posOffset>140716</wp:posOffset>
                </wp:positionV>
                <wp:extent cx="1257300" cy="524256"/>
                <wp:effectExtent l="0" t="0" r="0" b="9525"/>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64402" w14:textId="34D530B6" w:rsidR="0032273B" w:rsidRPr="007C1AAC" w:rsidRDefault="0032273B" w:rsidP="00714881">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126" type="#_x0000_t202" style="position:absolute;margin-left:65.5pt;margin-top:11.1pt;width:99pt;height:41.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" stroked="f">
                <v:textbox>
                  <w:txbxContent>
                    <w:p w14:paraId="10664402" w14:textId="34D530B6" w:rsidR="0032273B" w:rsidRPr="007C1AAC" w:rsidRDefault="0032273B" w:rsidP="00714881">
                      <w:pPr>
                        <w:jc w:val="center"/>
                        <w:rPr>
                          <w:sz w:val="22"/>
                          <w:szCs w:val="22"/>
                        </w:rPr>
                      </w:pPr>
                      <w:r>
                        <w:rPr>
                          <w:sz w:val="22"/>
                          <w:szCs w:val="22"/>
                        </w:rPr>
                        <w:t>Care Team Contributor</w:t>
                      </w:r>
                    </w:p>
                  </w:txbxContent>
                </v:textbox>
              </v:shape>
            </w:pict>
          </mc:Fallback>
        </mc:AlternateContent>
      </w:r>
      <w:r w:rsidR="00714881" w:rsidRPr="0032273B">
        <w:rPr>
          <w:noProof/>
        </w:rPr>
        <mc:AlternateContent>
          <mc:Choice Requires="wps">
            <w:drawing>
              <wp:anchor distT="0" distB="0" distL="114300" distR="114300" simplePos="0" relativeHeight="251627007" behindDoc="0" locked="0" layoutInCell="1" allowOverlap="1" wp14:anchorId="1936A044" wp14:editId="3EB18DC9">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06B1FA"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00714881" w:rsidRPr="0032273B">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32273B" w:rsidRDefault="00714881" w:rsidP="00714881">
      <w:pPr>
        <w:pStyle w:val="BodyText"/>
      </w:pPr>
    </w:p>
    <w:p w14:paraId="00778CA1" w14:textId="769A7AED" w:rsidR="00562921" w:rsidRPr="0032273B" w:rsidRDefault="00F145C6" w:rsidP="001C2F03">
      <w:r w:rsidRPr="0032273B">
        <w:rPr>
          <w:noProof/>
        </w:rPr>
        <mc:AlternateContent>
          <mc:Choice Requires="wps">
            <w:drawing>
              <wp:anchor distT="0" distB="0" distL="114300" distR="114300" simplePos="0" relativeHeight="251707904" behindDoc="0" locked="0" layoutInCell="1" allowOverlap="1" wp14:anchorId="69C77097" wp14:editId="29CBA59A">
                <wp:simplePos x="0" y="0"/>
                <wp:positionH relativeFrom="column">
                  <wp:posOffset>1867662</wp:posOffset>
                </wp:positionH>
                <wp:positionV relativeFrom="paragraph">
                  <wp:posOffset>222885</wp:posOffset>
                </wp:positionV>
                <wp:extent cx="1584960" cy="268224"/>
                <wp:effectExtent l="0" t="0" r="15240" b="1778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F9B4" w14:textId="76B767BE" w:rsidR="0032273B" w:rsidRPr="007C1AAC" w:rsidRDefault="0032273B" w:rsidP="00714881">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127" type="#_x0000_t202" style="position:absolute;margin-left:147.05pt;margin-top:17.55pt;width:124.8pt;height:21.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" filled="f" stroked="f">
                <v:textbox inset="0,0,0,0">
                  <w:txbxContent>
                    <w:p w14:paraId="349CF9B4" w14:textId="76B767BE" w:rsidR="0032273B" w:rsidRPr="007C1AAC" w:rsidRDefault="0032273B" w:rsidP="00714881">
                      <w:pPr>
                        <w:rPr>
                          <w:sz w:val="22"/>
                          <w:szCs w:val="22"/>
                        </w:rPr>
                      </w:pPr>
                      <w:r>
                        <w:rPr>
                          <w:sz w:val="22"/>
                          <w:szCs w:val="22"/>
                        </w:rPr>
                        <w:t>Retrieve Care Team</w:t>
                      </w:r>
                    </w:p>
                  </w:txbxContent>
                </v:textbox>
              </v:shape>
            </w:pict>
          </mc:Fallback>
        </mc:AlternateContent>
      </w:r>
      <w:r w:rsidR="00714881" w:rsidRPr="0032273B">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sidR="00714881" w:rsidRPr="0032273B">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p>
    <w:p w14:paraId="65F2DD0F" w14:textId="77777777" w:rsidR="00562921" w:rsidRPr="0032273B" w:rsidRDefault="00562921" w:rsidP="00562921"/>
    <w:p w14:paraId="6B9DC5F9" w14:textId="1F6AC85E" w:rsidR="00562921" w:rsidRPr="0032273B" w:rsidRDefault="00F145C6" w:rsidP="00562921">
      <w:r w:rsidRPr="0032273B">
        <w:rPr>
          <w:noProof/>
        </w:rPr>
        <mc:AlternateContent>
          <mc:Choice Requires="wps">
            <w:drawing>
              <wp:anchor distT="0" distB="0" distL="114300" distR="114300" simplePos="0" relativeHeight="251710976" behindDoc="0" locked="0" layoutInCell="1" allowOverlap="1" wp14:anchorId="54D60497" wp14:editId="40623961">
                <wp:simplePos x="0" y="0"/>
                <wp:positionH relativeFrom="column">
                  <wp:posOffset>1624585</wp:posOffset>
                </wp:positionH>
                <wp:positionV relativeFrom="paragraph">
                  <wp:posOffset>7366</wp:posOffset>
                </wp:positionV>
                <wp:extent cx="1792224" cy="0"/>
                <wp:effectExtent l="0" t="76200" r="17780" b="9525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08F537"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">
                <v:stroke endarrow="block"/>
              </v:line>
            </w:pict>
          </mc:Fallback>
        </mc:AlternateContent>
      </w:r>
    </w:p>
    <w:p w14:paraId="644B3401" w14:textId="77777777" w:rsidR="00562921" w:rsidRPr="0032273B" w:rsidRDefault="00562921" w:rsidP="00562921"/>
    <w:p w14:paraId="7150E19D" w14:textId="77777777" w:rsidR="00562921" w:rsidRPr="0032273B" w:rsidRDefault="00562921" w:rsidP="00562921"/>
    <w:p w14:paraId="13AE2897" w14:textId="635FF9E7" w:rsidR="00562921" w:rsidRPr="0032273B" w:rsidRDefault="00562921" w:rsidP="00562921"/>
    <w:p w14:paraId="0CB63359" w14:textId="0525E327" w:rsidR="00562921" w:rsidRPr="0032273B" w:rsidRDefault="00562921" w:rsidP="00562921">
      <w:pPr>
        <w:pStyle w:val="Heading4"/>
        <w:numPr>
          <w:ilvl w:val="0"/>
          <w:numId w:val="0"/>
        </w:numPr>
        <w:rPr>
          <w:noProof w:val="0"/>
        </w:rPr>
      </w:pPr>
      <w:bookmarkStart w:id="128" w:name="_Toc461437946"/>
      <w:bookmarkStart w:id="129" w:name="_Toc28680975"/>
      <w:r w:rsidRPr="0032273B">
        <w:rPr>
          <w:noProof w:val="0"/>
        </w:rPr>
        <w:lastRenderedPageBreak/>
        <w:t>3.</w:t>
      </w:r>
      <w:r w:rsidR="000725E0" w:rsidRPr="0032273B">
        <w:rPr>
          <w:noProof w:val="0"/>
        </w:rPr>
        <w:t>47</w:t>
      </w:r>
      <w:r w:rsidRPr="0032273B">
        <w:rPr>
          <w:noProof w:val="0"/>
        </w:rPr>
        <w:t xml:space="preserve">.4.1 Retrieve Care </w:t>
      </w:r>
      <w:bookmarkEnd w:id="128"/>
      <w:r w:rsidRPr="0032273B">
        <w:rPr>
          <w:noProof w:val="0"/>
        </w:rPr>
        <w:t>Team</w:t>
      </w:r>
      <w:bookmarkEnd w:id="129"/>
    </w:p>
    <w:p w14:paraId="44DC9D52" w14:textId="4C800521" w:rsidR="00562921" w:rsidRPr="0032273B" w:rsidRDefault="00562921" w:rsidP="00562921">
      <w:pPr>
        <w:pStyle w:val="BodyText"/>
      </w:pPr>
      <w:r w:rsidRPr="0032273B">
        <w:t xml:space="preserve">The Care Team Contributor retrieves a specific </w:t>
      </w:r>
      <w:r w:rsidR="00F733AA" w:rsidRPr="0032273B">
        <w:t>CareTeam resource</w:t>
      </w:r>
      <w:r w:rsidRPr="0032273B">
        <w:t xml:space="preserve"> from the Care Team Service.</w:t>
      </w:r>
    </w:p>
    <w:p w14:paraId="5E8C3146" w14:textId="2BF4988E" w:rsidR="00562921" w:rsidRPr="0032273B" w:rsidRDefault="00562921" w:rsidP="00562921">
      <w:pPr>
        <w:pStyle w:val="Heading5"/>
        <w:numPr>
          <w:ilvl w:val="0"/>
          <w:numId w:val="0"/>
        </w:numPr>
        <w:rPr>
          <w:noProof w:val="0"/>
        </w:rPr>
      </w:pPr>
      <w:bookmarkStart w:id="130" w:name="_Toc461437947"/>
      <w:bookmarkStart w:id="131" w:name="_Toc28680976"/>
      <w:r w:rsidRPr="0032273B">
        <w:rPr>
          <w:noProof w:val="0"/>
        </w:rPr>
        <w:t>3.</w:t>
      </w:r>
      <w:r w:rsidR="000725E0" w:rsidRPr="0032273B">
        <w:rPr>
          <w:noProof w:val="0"/>
        </w:rPr>
        <w:t>47</w:t>
      </w:r>
      <w:r w:rsidRPr="0032273B">
        <w:rPr>
          <w:noProof w:val="0"/>
        </w:rPr>
        <w:t>.4.1.1 Trigger Events</w:t>
      </w:r>
      <w:bookmarkEnd w:id="130"/>
      <w:bookmarkEnd w:id="131"/>
    </w:p>
    <w:p w14:paraId="434B2624" w14:textId="57CCAC9E" w:rsidR="00562921" w:rsidRPr="0032273B" w:rsidRDefault="00562921" w:rsidP="00562921">
      <w:pPr>
        <w:pStyle w:val="BodyText"/>
      </w:pPr>
      <w:r w:rsidRPr="0032273B">
        <w:t xml:space="preserve">Any time a specific </w:t>
      </w:r>
      <w:r w:rsidR="00600A02" w:rsidRPr="0032273B">
        <w:t>C</w:t>
      </w:r>
      <w:r w:rsidRPr="0032273B">
        <w:t>are</w:t>
      </w:r>
      <w:r w:rsidR="00DC2782" w:rsidRPr="0032273B">
        <w:t>T</w:t>
      </w:r>
      <w:r w:rsidRPr="0032273B">
        <w:t xml:space="preserve">eam </w:t>
      </w:r>
      <w:r w:rsidR="00F733AA" w:rsidRPr="0032273B">
        <w:t xml:space="preserve">resource </w:t>
      </w:r>
      <w:r w:rsidRPr="0032273B">
        <w:t xml:space="preserve">needs to be retrieved, for the purposes of viewing or in conjunction with the preparation for an update to a </w:t>
      </w:r>
      <w:r w:rsidR="00F733AA" w:rsidRPr="0032273B">
        <w:t>CareTeam resource</w:t>
      </w:r>
      <w:r w:rsidRPr="0032273B">
        <w:t>.</w:t>
      </w:r>
    </w:p>
    <w:p w14:paraId="35031982" w14:textId="7ADFBA78" w:rsidR="00562921" w:rsidRPr="0032273B" w:rsidRDefault="00562921" w:rsidP="00562921">
      <w:pPr>
        <w:pStyle w:val="Heading5"/>
        <w:numPr>
          <w:ilvl w:val="0"/>
          <w:numId w:val="0"/>
        </w:numPr>
        <w:rPr>
          <w:noProof w:val="0"/>
        </w:rPr>
      </w:pPr>
      <w:bookmarkStart w:id="132" w:name="_Toc461437948"/>
      <w:bookmarkStart w:id="133" w:name="_Toc28680977"/>
      <w:r w:rsidRPr="0032273B">
        <w:rPr>
          <w:noProof w:val="0"/>
        </w:rPr>
        <w:t>3.</w:t>
      </w:r>
      <w:r w:rsidR="000725E0" w:rsidRPr="0032273B">
        <w:rPr>
          <w:noProof w:val="0"/>
        </w:rPr>
        <w:t>47</w:t>
      </w:r>
      <w:r w:rsidRPr="0032273B">
        <w:rPr>
          <w:noProof w:val="0"/>
        </w:rPr>
        <w:t>.4.1.2 Message Semantics</w:t>
      </w:r>
      <w:bookmarkEnd w:id="132"/>
      <w:bookmarkEnd w:id="133"/>
    </w:p>
    <w:p w14:paraId="52F64F51" w14:textId="625698F0" w:rsidR="00562921" w:rsidRPr="0032273B" w:rsidRDefault="00562921" w:rsidP="00562921">
      <w:pPr>
        <w:pStyle w:val="BodyText"/>
      </w:pPr>
      <w:r w:rsidRPr="0032273B">
        <w:t>The message is a FHIR HTTP or HTTPS GET of a CareTeam resources where the parameter provided is the CareTeam.id with an option to ask for a specific version of the given CareTeam</w:t>
      </w:r>
      <w:r w:rsidR="00600A02" w:rsidRPr="0032273B">
        <w:t xml:space="preserve"> resource</w:t>
      </w:r>
    </w:p>
    <w:p w14:paraId="4E4DAE04" w14:textId="38B998A3" w:rsidR="00562921" w:rsidRPr="0032273B" w:rsidRDefault="00562921" w:rsidP="00562921">
      <w:pPr>
        <w:pStyle w:val="BodyText"/>
      </w:pPr>
      <w:r w:rsidRPr="0032273B">
        <w:t>The URL for this operation is: [base]/CareTeam/[id]</w:t>
      </w:r>
    </w:p>
    <w:p w14:paraId="1519B642" w14:textId="06A5604C" w:rsidR="00562921" w:rsidRPr="0032273B" w:rsidRDefault="00562921" w:rsidP="00562921">
      <w:pPr>
        <w:pStyle w:val="BodyText"/>
      </w:pPr>
      <w:r w:rsidRPr="0032273B">
        <w:t>or, if this is an historical, version specific retrieval: [base]/CareTeam/[id]/_history/[vid]</w:t>
      </w:r>
    </w:p>
    <w:p w14:paraId="1671BD8C" w14:textId="232F80FB" w:rsidR="00562921" w:rsidRPr="0032273B" w:rsidRDefault="00562921" w:rsidP="00562921">
      <w:pPr>
        <w:pStyle w:val="Heading5"/>
        <w:numPr>
          <w:ilvl w:val="0"/>
          <w:numId w:val="0"/>
        </w:numPr>
        <w:rPr>
          <w:noProof w:val="0"/>
        </w:rPr>
      </w:pPr>
      <w:bookmarkStart w:id="134" w:name="_Toc461437949"/>
      <w:bookmarkStart w:id="135" w:name="_Toc28680978"/>
      <w:r w:rsidRPr="0032273B">
        <w:rPr>
          <w:noProof w:val="0"/>
        </w:rPr>
        <w:t>3.</w:t>
      </w:r>
      <w:r w:rsidR="000725E0" w:rsidRPr="0032273B">
        <w:rPr>
          <w:noProof w:val="0"/>
        </w:rPr>
        <w:t>47</w:t>
      </w:r>
      <w:r w:rsidRPr="0032273B">
        <w:rPr>
          <w:noProof w:val="0"/>
        </w:rPr>
        <w:t>.4.1.3 Expected Actions</w:t>
      </w:r>
      <w:bookmarkEnd w:id="134"/>
      <w:bookmarkEnd w:id="135"/>
    </w:p>
    <w:p w14:paraId="248166D9" w14:textId="5F579DE0" w:rsidR="00562921" w:rsidRPr="0032273B" w:rsidRDefault="00562921" w:rsidP="00562921">
      <w:pPr>
        <w:pStyle w:val="BodyText"/>
      </w:pPr>
      <w:r w:rsidRPr="0032273B">
        <w:t xml:space="preserve">The Care Team Contributor initiates the retrieve request using HTTP or HTTPS GET, and the Care Team Service responds according to the FHIR GET specification with the requested </w:t>
      </w:r>
      <w:r w:rsidR="00600A02" w:rsidRPr="0032273B">
        <w:t xml:space="preserve">CareTeam resource </w:t>
      </w:r>
      <w:r w:rsidRPr="0032273B">
        <w:t xml:space="preserve">or an error message. See: </w:t>
      </w:r>
      <w:hyperlink r:id="rId32" w:anchor="read" w:history="1">
        <w:r w:rsidR="00956DCB" w:rsidRPr="0032273B">
          <w:rPr>
            <w:rStyle w:val="Hyperlink"/>
          </w:rPr>
          <w:t>http://hl7.org/fhir/R4/http.html#read</w:t>
        </w:r>
      </w:hyperlink>
    </w:p>
    <w:p w14:paraId="13535526" w14:textId="1A32AB58" w:rsidR="00562921" w:rsidRPr="0032273B" w:rsidRDefault="00562921" w:rsidP="00562921">
      <w:pPr>
        <w:pStyle w:val="Heading3"/>
        <w:numPr>
          <w:ilvl w:val="0"/>
          <w:numId w:val="0"/>
        </w:numPr>
        <w:rPr>
          <w:noProof w:val="0"/>
        </w:rPr>
      </w:pPr>
      <w:bookmarkStart w:id="136" w:name="_Toc461437950"/>
      <w:bookmarkStart w:id="137" w:name="_Toc28680979"/>
      <w:r w:rsidRPr="0032273B">
        <w:rPr>
          <w:noProof w:val="0"/>
        </w:rPr>
        <w:t>3.</w:t>
      </w:r>
      <w:r w:rsidR="000725E0" w:rsidRPr="0032273B">
        <w:rPr>
          <w:noProof w:val="0"/>
        </w:rPr>
        <w:t>47</w:t>
      </w:r>
      <w:r w:rsidRPr="0032273B">
        <w:rPr>
          <w:noProof w:val="0"/>
        </w:rPr>
        <w:t>.5 Security Considerations</w:t>
      </w:r>
      <w:bookmarkEnd w:id="136"/>
      <w:bookmarkEnd w:id="137"/>
    </w:p>
    <w:p w14:paraId="7EF63CC3" w14:textId="22AC14FC" w:rsidR="00562921" w:rsidRPr="0032273B" w:rsidRDefault="00562921" w:rsidP="00562921">
      <w:r w:rsidRPr="0032273B">
        <w:t>See X.5 DCTM Security Considerations.</w:t>
      </w:r>
    </w:p>
    <w:p w14:paraId="382BBFD3" w14:textId="05382B3F" w:rsidR="006E53CB" w:rsidRPr="0032273B" w:rsidRDefault="006E53CB" w:rsidP="006E53CB">
      <w:pPr>
        <w:pStyle w:val="Heading2"/>
        <w:numPr>
          <w:ilvl w:val="0"/>
          <w:numId w:val="0"/>
        </w:numPr>
        <w:rPr>
          <w:noProof w:val="0"/>
        </w:rPr>
      </w:pPr>
      <w:bookmarkStart w:id="138" w:name="_Toc461437951"/>
      <w:bookmarkStart w:id="139" w:name="_Toc28680980"/>
      <w:r w:rsidRPr="0032273B">
        <w:rPr>
          <w:noProof w:val="0"/>
        </w:rPr>
        <w:t>3.</w:t>
      </w:r>
      <w:r w:rsidR="000725E0" w:rsidRPr="0032273B">
        <w:rPr>
          <w:noProof w:val="0"/>
        </w:rPr>
        <w:t>48</w:t>
      </w:r>
      <w:r w:rsidRPr="0032273B">
        <w:rPr>
          <w:noProof w:val="0"/>
        </w:rPr>
        <w:t xml:space="preserve"> Subscribe to Care Team Updates [PCC-</w:t>
      </w:r>
      <w:r w:rsidR="000B1E65" w:rsidRPr="0032273B">
        <w:rPr>
          <w:noProof w:val="0"/>
        </w:rPr>
        <w:t>48</w:t>
      </w:r>
      <w:r w:rsidRPr="0032273B">
        <w:rPr>
          <w:noProof w:val="0"/>
        </w:rPr>
        <w:t>]</w:t>
      </w:r>
      <w:bookmarkEnd w:id="138"/>
      <w:bookmarkEnd w:id="139"/>
    </w:p>
    <w:p w14:paraId="016AD55A" w14:textId="08238358" w:rsidR="006E53CB" w:rsidRPr="0032273B" w:rsidRDefault="006E53CB" w:rsidP="006E53CB">
      <w:pPr>
        <w:pStyle w:val="Heading3"/>
        <w:numPr>
          <w:ilvl w:val="0"/>
          <w:numId w:val="0"/>
        </w:numPr>
        <w:rPr>
          <w:noProof w:val="0"/>
        </w:rPr>
      </w:pPr>
      <w:bookmarkStart w:id="140" w:name="_Toc461437952"/>
      <w:bookmarkStart w:id="141" w:name="_Toc28680981"/>
      <w:r w:rsidRPr="0032273B">
        <w:rPr>
          <w:noProof w:val="0"/>
        </w:rPr>
        <w:t>3.</w:t>
      </w:r>
      <w:r w:rsidR="000725E0" w:rsidRPr="0032273B">
        <w:rPr>
          <w:noProof w:val="0"/>
        </w:rPr>
        <w:t>48</w:t>
      </w:r>
      <w:r w:rsidRPr="0032273B">
        <w:rPr>
          <w:noProof w:val="0"/>
        </w:rPr>
        <w:t>.1 Scope</w:t>
      </w:r>
      <w:bookmarkEnd w:id="140"/>
      <w:bookmarkEnd w:id="141"/>
    </w:p>
    <w:p w14:paraId="180F4A4D" w14:textId="3BB83606" w:rsidR="00CF129D" w:rsidRPr="0032273B" w:rsidRDefault="006E53CB" w:rsidP="006E53CB">
      <w:pPr>
        <w:pStyle w:val="BodyText"/>
      </w:pPr>
      <w:r w:rsidRPr="0032273B">
        <w:t>This transaction is used to subscribe to updates made to a CareTeam</w:t>
      </w:r>
      <w:r w:rsidR="00600A02" w:rsidRPr="0032273B">
        <w:t xml:space="preserve"> resource</w:t>
      </w:r>
      <w:r w:rsidRPr="0032273B">
        <w:t xml:space="preserve">. </w:t>
      </w:r>
    </w:p>
    <w:p w14:paraId="7A878D0C" w14:textId="331D9A36" w:rsidR="006E53CB" w:rsidRPr="0032273B" w:rsidRDefault="006E53CB" w:rsidP="006E53CB">
      <w:pPr>
        <w:pStyle w:val="BodyText"/>
      </w:pPr>
      <w:r w:rsidRPr="0032273B">
        <w:t xml:space="preserve">As noted in </w:t>
      </w:r>
      <w:r w:rsidR="003C4276" w:rsidRPr="0032273B">
        <w:t xml:space="preserve">Section </w:t>
      </w:r>
      <w:r w:rsidRPr="0032273B">
        <w:t>X</w:t>
      </w:r>
      <w:r w:rsidR="0014636D" w:rsidRPr="0032273B">
        <w:t>.</w:t>
      </w:r>
      <w:r w:rsidRPr="0032273B">
        <w:t>1.1.2, the Care Team Service SHALL support RESTful delete</w:t>
      </w:r>
      <w:r w:rsidR="00650C94" w:rsidRPr="0032273B">
        <w:t xml:space="preserve"> of the subscription</w:t>
      </w:r>
      <w:r w:rsidRPr="0032273B">
        <w:t>, as well as the following messages for creating and updating a Subscription.</w:t>
      </w:r>
      <w:r w:rsidR="004F7F3A" w:rsidRPr="0032273B">
        <w:t xml:space="preserve"> </w:t>
      </w:r>
      <w:r w:rsidR="00CF129D" w:rsidRPr="0032273B">
        <w:t xml:space="preserve">See: </w:t>
      </w:r>
      <w:hyperlink r:id="rId33" w:history="1">
        <w:r w:rsidR="00956DCB" w:rsidRPr="0032273B">
          <w:rPr>
            <w:rStyle w:val="Hyperlink"/>
          </w:rPr>
          <w:t>http://hl7.org/fhir/R4/subscription.html</w:t>
        </w:r>
      </w:hyperlink>
    </w:p>
    <w:p w14:paraId="3D3AFDC5" w14:textId="1579BF14" w:rsidR="006E53CB" w:rsidRPr="0032273B" w:rsidRDefault="00F145C6" w:rsidP="006E53CB">
      <w:pPr>
        <w:pStyle w:val="Heading3"/>
        <w:numPr>
          <w:ilvl w:val="0"/>
          <w:numId w:val="0"/>
        </w:numPr>
        <w:rPr>
          <w:noProof w:val="0"/>
        </w:rPr>
      </w:pPr>
      <w:bookmarkStart w:id="142" w:name="_Toc461437953"/>
      <w:bookmarkStart w:id="143" w:name="_Toc28680982"/>
      <w:r w:rsidRPr="0032273B">
        <mc:AlternateContent>
          <mc:Choice Requires="wps">
            <w:drawing>
              <wp:anchor distT="0" distB="0" distL="114300" distR="114300" simplePos="0" relativeHeight="251717120" behindDoc="0" locked="0" layoutInCell="1" allowOverlap="1" wp14:anchorId="7407B885" wp14:editId="63539CFC">
                <wp:simplePos x="0" y="0"/>
                <wp:positionH relativeFrom="column">
                  <wp:posOffset>2954655</wp:posOffset>
                </wp:positionH>
                <wp:positionV relativeFrom="paragraph">
                  <wp:posOffset>368935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27AE33DE" w14:textId="4698C3A3" w:rsidR="0032273B" w:rsidRDefault="0032273B" w:rsidP="00492C60">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Text Box 156" o:spid="_x0000_s1128" type="#_x0000_t202" style="position:absolute;margin-left:232.65pt;margin-top:29.0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">
                <v:textbox>
                  <w:txbxContent>
                    <w:p w14:paraId="27AE33DE" w14:textId="4698C3A3" w:rsidR="0032273B" w:rsidRDefault="0032273B" w:rsidP="00492C60">
                      <w:pPr>
                        <w:rPr>
                          <w:sz w:val="18"/>
                        </w:rPr>
                      </w:pPr>
                      <w:r>
                        <w:rPr>
                          <w:sz w:val="18"/>
                        </w:rPr>
                        <w:t>Care Team Service</w:t>
                      </w:r>
                    </w:p>
                  </w:txbxContent>
                </v:textbox>
              </v:shape>
            </w:pict>
          </mc:Fallback>
        </mc:AlternateContent>
      </w:r>
      <w:r w:rsidR="006E53CB" w:rsidRPr="0032273B">
        <w:rPr>
          <w:noProof w:val="0"/>
        </w:rPr>
        <w:t>3.</w:t>
      </w:r>
      <w:r w:rsidR="000725E0" w:rsidRPr="0032273B">
        <w:rPr>
          <w:noProof w:val="0"/>
        </w:rPr>
        <w:t>48</w:t>
      </w:r>
      <w:r w:rsidR="006E53CB" w:rsidRPr="0032273B">
        <w:rPr>
          <w:noProof w:val="0"/>
        </w:rPr>
        <w:t>.2 Actor Roles</w:t>
      </w:r>
      <w:bookmarkEnd w:id="142"/>
      <w:bookmarkEnd w:id="143"/>
    </w:p>
    <w:p w14:paraId="17F7F52E" w14:textId="44DF2CCE" w:rsidR="00492C60" w:rsidRPr="0032273B" w:rsidRDefault="00492C60" w:rsidP="00562921">
      <w:r w:rsidRPr="0032273B">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0AF50728" w14:textId="0495E49D" w:rsidR="0032273B" w:rsidRDefault="0032273B" w:rsidP="00492C60">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63069557" id="Oval 153" o:spid="_x0000_s1129"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0AF50728" w14:textId="0495E49D" w:rsidR="0032273B" w:rsidRDefault="0032273B" w:rsidP="00492C60">
                      <w:pPr>
                        <w:jc w:val="center"/>
                        <w:rPr>
                          <w:sz w:val="18"/>
                        </w:rPr>
                      </w:pPr>
                      <w:r>
                        <w:rPr>
                          <w:sz w:val="18"/>
                        </w:rPr>
                        <w:t>Subscribe to Care Team Updates [PCC-48]</w:t>
                      </w:r>
                    </w:p>
                  </w:txbxContent>
                </v:textbox>
              </v:oval>
            </w:pict>
          </mc:Fallback>
        </mc:AlternateContent>
      </w:r>
      <w:r w:rsidRPr="0032273B">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05A430DE" w14:textId="4A9228A7" w:rsidR="0032273B" w:rsidRDefault="0032273B" w:rsidP="00492C60">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14CA7F6A" id="Text Box 154" o:spid="_x0000_s1130"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05A430DE" w14:textId="4A9228A7" w:rsidR="0032273B" w:rsidRDefault="0032273B" w:rsidP="00492C60">
                      <w:pPr>
                        <w:rPr>
                          <w:sz w:val="18"/>
                        </w:rPr>
                      </w:pPr>
                      <w:r>
                        <w:rPr>
                          <w:sz w:val="18"/>
                        </w:rPr>
                        <w:t>Care Team Contributor</w:t>
                      </w:r>
                    </w:p>
                  </w:txbxContent>
                </v:textbox>
              </v:shape>
            </w:pict>
          </mc:Fallback>
        </mc:AlternateContent>
      </w:r>
      <w:r w:rsidRPr="0032273B">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p>
    <w:p w14:paraId="3BD63737" w14:textId="40C6AEFB" w:rsidR="00492C60" w:rsidRPr="0032273B" w:rsidRDefault="003873EE" w:rsidP="00492C60">
      <w:r w:rsidRPr="0032273B">
        <w:rPr>
          <w:noProof/>
        </w:rPr>
        <mc:AlternateContent>
          <mc:Choice Requires="wps">
            <w:drawing>
              <wp:anchor distT="0" distB="0" distL="114300" distR="114300" simplePos="0" relativeHeight="251718144" behindDoc="0" locked="0" layoutInCell="1" allowOverlap="1" wp14:anchorId="6C364660" wp14:editId="037F428F">
                <wp:simplePos x="0" y="0"/>
                <wp:positionH relativeFrom="column">
                  <wp:posOffset>3171824</wp:posOffset>
                </wp:positionH>
                <wp:positionV relativeFrom="paragraph">
                  <wp:posOffset>226695</wp:posOffset>
                </wp:positionV>
                <wp:extent cx="266700" cy="340360"/>
                <wp:effectExtent l="0" t="0" r="19050" b="2159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46FC837" id="Line 157"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KpRRBwjAgAAOgQAAA4AAAAAAAAAAAAAAAAALgIAAGRycy9lMm9Eb2Mu&#10;eG1sUEsBAi0AFAAGAAgAAAAhANDNW5/fAAAACQEAAA8AAAAAAAAAAAAAAAAAfQQAAGRycy9kb3du&#10;cmV2LnhtbFBLBQYAAAAABAAEAPMAAACJBQAAAAA=&#10;"/>
            </w:pict>
          </mc:Fallback>
        </mc:AlternateContent>
      </w:r>
    </w:p>
    <w:p w14:paraId="3DEC3562" w14:textId="77777777" w:rsidR="00492C60" w:rsidRPr="0032273B" w:rsidRDefault="00492C60" w:rsidP="00492C60"/>
    <w:p w14:paraId="18053779" w14:textId="77777777" w:rsidR="00492C60" w:rsidRPr="0032273B" w:rsidRDefault="00492C60" w:rsidP="00492C60"/>
    <w:p w14:paraId="633FEE24" w14:textId="6623DE5F" w:rsidR="00492C60" w:rsidRPr="0032273B" w:rsidRDefault="00492C60" w:rsidP="00492C60"/>
    <w:p w14:paraId="36327E88" w14:textId="48ED05E8" w:rsidR="00492C60" w:rsidRPr="0032273B" w:rsidRDefault="00492C60" w:rsidP="00492C60">
      <w:pPr>
        <w:pStyle w:val="FigureTitle"/>
      </w:pPr>
      <w:r w:rsidRPr="0032273B">
        <w:t>Figure 3.</w:t>
      </w:r>
      <w:r w:rsidR="000725E0" w:rsidRPr="0032273B">
        <w:t>48</w:t>
      </w:r>
      <w:r w:rsidRPr="0032273B">
        <w:t>.2-1: Use Case Diagram</w:t>
      </w:r>
    </w:p>
    <w:p w14:paraId="38260722" w14:textId="480875A4" w:rsidR="00492C60" w:rsidRPr="0032273B" w:rsidRDefault="00492C60" w:rsidP="00492C60">
      <w:pPr>
        <w:pStyle w:val="TableTitle"/>
      </w:pPr>
      <w:r w:rsidRPr="0032273B">
        <w:lastRenderedPageBreak/>
        <w:t>Table 3.</w:t>
      </w:r>
      <w:r w:rsidR="000725E0" w:rsidRPr="0032273B">
        <w:t>48</w:t>
      </w:r>
      <w:r w:rsidRPr="0032273B">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32273B" w14:paraId="01DB20E0" w14:textId="77777777" w:rsidTr="00A71D47">
        <w:tc>
          <w:tcPr>
            <w:tcW w:w="1008" w:type="dxa"/>
            <w:shd w:val="clear" w:color="auto" w:fill="auto"/>
          </w:tcPr>
          <w:p w14:paraId="137F88A7" w14:textId="77777777" w:rsidR="00492C60" w:rsidRPr="0032273B" w:rsidRDefault="00492C60" w:rsidP="00A71D47">
            <w:pPr>
              <w:pStyle w:val="BodyText"/>
              <w:rPr>
                <w:b/>
              </w:rPr>
            </w:pPr>
            <w:r w:rsidRPr="0032273B">
              <w:rPr>
                <w:b/>
              </w:rPr>
              <w:t>Actor:</w:t>
            </w:r>
          </w:p>
        </w:tc>
        <w:tc>
          <w:tcPr>
            <w:tcW w:w="8568" w:type="dxa"/>
            <w:shd w:val="clear" w:color="auto" w:fill="auto"/>
          </w:tcPr>
          <w:p w14:paraId="1EAA2F09" w14:textId="08905E02" w:rsidR="00492C60" w:rsidRPr="0032273B" w:rsidRDefault="00492C60" w:rsidP="00A71D47">
            <w:pPr>
              <w:pStyle w:val="BodyText"/>
            </w:pPr>
            <w:r w:rsidRPr="0032273B">
              <w:t>Care Team Contributor</w:t>
            </w:r>
          </w:p>
        </w:tc>
      </w:tr>
      <w:tr w:rsidR="00492C60" w:rsidRPr="0032273B" w14:paraId="6027DC60" w14:textId="77777777" w:rsidTr="00A71D47">
        <w:tc>
          <w:tcPr>
            <w:tcW w:w="1008" w:type="dxa"/>
            <w:shd w:val="clear" w:color="auto" w:fill="auto"/>
          </w:tcPr>
          <w:p w14:paraId="4E88D21E" w14:textId="77777777" w:rsidR="00492C60" w:rsidRPr="0032273B" w:rsidRDefault="00492C60" w:rsidP="00A71D47">
            <w:pPr>
              <w:pStyle w:val="BodyText"/>
              <w:rPr>
                <w:b/>
              </w:rPr>
            </w:pPr>
            <w:r w:rsidRPr="0032273B">
              <w:rPr>
                <w:b/>
              </w:rPr>
              <w:t>Role:</w:t>
            </w:r>
          </w:p>
        </w:tc>
        <w:tc>
          <w:tcPr>
            <w:tcW w:w="8568" w:type="dxa"/>
            <w:shd w:val="clear" w:color="auto" w:fill="auto"/>
          </w:tcPr>
          <w:p w14:paraId="71F1B133" w14:textId="03808698" w:rsidR="00492C60" w:rsidRPr="0032273B" w:rsidRDefault="00492C60" w:rsidP="00A71D47">
            <w:pPr>
              <w:pStyle w:val="BodyText"/>
            </w:pPr>
            <w:r w:rsidRPr="0032273B">
              <w:t>The Care Team Contributor subscribes to updates based upon changes to a CareTeam resource.</w:t>
            </w:r>
          </w:p>
        </w:tc>
      </w:tr>
      <w:tr w:rsidR="00492C60" w:rsidRPr="0032273B" w14:paraId="1D879666" w14:textId="77777777" w:rsidTr="00A71D47">
        <w:tc>
          <w:tcPr>
            <w:tcW w:w="1008" w:type="dxa"/>
            <w:shd w:val="clear" w:color="auto" w:fill="auto"/>
          </w:tcPr>
          <w:p w14:paraId="743E299C" w14:textId="77777777" w:rsidR="00492C60" w:rsidRPr="0032273B" w:rsidRDefault="00492C60" w:rsidP="00A71D47">
            <w:pPr>
              <w:pStyle w:val="BodyText"/>
              <w:rPr>
                <w:b/>
              </w:rPr>
            </w:pPr>
            <w:r w:rsidRPr="0032273B">
              <w:rPr>
                <w:b/>
              </w:rPr>
              <w:t>Actor:</w:t>
            </w:r>
          </w:p>
        </w:tc>
        <w:tc>
          <w:tcPr>
            <w:tcW w:w="8568" w:type="dxa"/>
            <w:shd w:val="clear" w:color="auto" w:fill="auto"/>
          </w:tcPr>
          <w:p w14:paraId="0FCF449B" w14:textId="51BEB996" w:rsidR="00492C60" w:rsidRPr="0032273B" w:rsidRDefault="00492C60" w:rsidP="00A71D47">
            <w:pPr>
              <w:pStyle w:val="BodyText"/>
            </w:pPr>
            <w:r w:rsidRPr="0032273B">
              <w:t>Care Team Service</w:t>
            </w:r>
          </w:p>
        </w:tc>
      </w:tr>
      <w:tr w:rsidR="00492C60" w:rsidRPr="0032273B" w14:paraId="2F93CDC8" w14:textId="77777777" w:rsidTr="00A71D47">
        <w:tc>
          <w:tcPr>
            <w:tcW w:w="1008" w:type="dxa"/>
            <w:shd w:val="clear" w:color="auto" w:fill="auto"/>
          </w:tcPr>
          <w:p w14:paraId="75A18159" w14:textId="77777777" w:rsidR="00492C60" w:rsidRPr="0032273B" w:rsidRDefault="00492C60" w:rsidP="00A71D47">
            <w:pPr>
              <w:pStyle w:val="BodyText"/>
              <w:rPr>
                <w:b/>
              </w:rPr>
            </w:pPr>
            <w:r w:rsidRPr="0032273B">
              <w:rPr>
                <w:b/>
              </w:rPr>
              <w:t>Role:</w:t>
            </w:r>
          </w:p>
        </w:tc>
        <w:tc>
          <w:tcPr>
            <w:tcW w:w="8568" w:type="dxa"/>
            <w:shd w:val="clear" w:color="auto" w:fill="auto"/>
          </w:tcPr>
          <w:p w14:paraId="4FEC194F" w14:textId="67927A2A" w:rsidR="00492C60" w:rsidRPr="0032273B" w:rsidRDefault="00492C60" w:rsidP="00A71D47">
            <w:pPr>
              <w:pStyle w:val="BodyText"/>
            </w:pPr>
            <w:r w:rsidRPr="0032273B">
              <w:t xml:space="preserve"> The Care Team Service evaluates the involved resources of the Subscription and uses the defined channel to notify a Care Team Contributor about changes.</w:t>
            </w:r>
          </w:p>
        </w:tc>
      </w:tr>
    </w:tbl>
    <w:p w14:paraId="609F6EFE" w14:textId="0795DEB0" w:rsidR="00492C60" w:rsidRPr="0032273B" w:rsidRDefault="00492C60" w:rsidP="00492C60">
      <w:pPr>
        <w:pStyle w:val="Heading3"/>
        <w:numPr>
          <w:ilvl w:val="0"/>
          <w:numId w:val="0"/>
        </w:numPr>
        <w:rPr>
          <w:noProof w:val="0"/>
        </w:rPr>
      </w:pPr>
      <w:bookmarkStart w:id="144" w:name="_Toc461437954"/>
      <w:bookmarkStart w:id="145" w:name="_Toc28680983"/>
      <w:r w:rsidRPr="0032273B">
        <w:rPr>
          <w:noProof w:val="0"/>
        </w:rPr>
        <w:t>3.</w:t>
      </w:r>
      <w:r w:rsidR="000725E0" w:rsidRPr="0032273B">
        <w:rPr>
          <w:noProof w:val="0"/>
        </w:rPr>
        <w:t>48</w:t>
      </w:r>
      <w:r w:rsidRPr="0032273B">
        <w:rPr>
          <w:noProof w:val="0"/>
        </w:rPr>
        <w:t>.3 Referenced Standards</w:t>
      </w:r>
      <w:bookmarkEnd w:id="144"/>
      <w:bookmarkEnd w:id="145"/>
    </w:p>
    <w:p w14:paraId="4DDC3FE8" w14:textId="1A5FCD5F" w:rsidR="003904A0" w:rsidRPr="0032273B" w:rsidRDefault="00BC4B81" w:rsidP="007F4D09">
      <w:pPr>
        <w:pStyle w:val="BodyText"/>
      </w:pPr>
      <w:r w:rsidRPr="0032273B">
        <w:t xml:space="preserve">HL7 FHIR standard R4 </w:t>
      </w:r>
    </w:p>
    <w:p w14:paraId="68A324FA" w14:textId="41E1A9E7" w:rsidR="003904A0" w:rsidRPr="0032273B" w:rsidRDefault="003904A0" w:rsidP="003904A0">
      <w:pPr>
        <w:pStyle w:val="Heading3"/>
        <w:numPr>
          <w:ilvl w:val="0"/>
          <w:numId w:val="0"/>
        </w:numPr>
        <w:rPr>
          <w:noProof w:val="0"/>
        </w:rPr>
      </w:pPr>
      <w:bookmarkStart w:id="146" w:name="_Toc461437955"/>
      <w:bookmarkStart w:id="147" w:name="_Toc28680984"/>
      <w:r w:rsidRPr="0032273B">
        <w:rPr>
          <w:noProof w:val="0"/>
        </w:rPr>
        <w:t>3.</w:t>
      </w:r>
      <w:r w:rsidR="000725E0" w:rsidRPr="0032273B">
        <w:rPr>
          <w:noProof w:val="0"/>
        </w:rPr>
        <w:t>48</w:t>
      </w:r>
      <w:r w:rsidRPr="0032273B">
        <w:rPr>
          <w:noProof w:val="0"/>
        </w:rPr>
        <w:t xml:space="preserve">.4 </w:t>
      </w:r>
      <w:bookmarkEnd w:id="146"/>
      <w:r w:rsidR="00EE293D">
        <w:rPr>
          <w:noProof w:val="0"/>
        </w:rPr>
        <w:t>Messages</w:t>
      </w:r>
      <w:bookmarkEnd w:id="147"/>
    </w:p>
    <w:p w14:paraId="77522D04" w14:textId="7B2B9930" w:rsidR="003904A0" w:rsidRPr="0032273B" w:rsidRDefault="003904A0" w:rsidP="003904A0">
      <w:pPr>
        <w:pStyle w:val="BodyText"/>
      </w:pPr>
      <w:r w:rsidRPr="0032273B">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13830" w14:textId="4F8EADB2" w:rsidR="0032273B" w:rsidRPr="007C1AAC" w:rsidRDefault="0032273B" w:rsidP="003904A0">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2D53653" id="_x0000_s1131"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" stroked="f">
                <v:textbox>
                  <w:txbxContent>
                    <w:p w14:paraId="16813830" w14:textId="4F8EADB2" w:rsidR="0032273B" w:rsidRPr="007C1AAC" w:rsidRDefault="0032273B" w:rsidP="003904A0">
                      <w:pPr>
                        <w:jc w:val="center"/>
                        <w:rPr>
                          <w:sz w:val="22"/>
                          <w:szCs w:val="22"/>
                        </w:rPr>
                      </w:pPr>
                      <w:r>
                        <w:rPr>
                          <w:sz w:val="22"/>
                          <w:szCs w:val="22"/>
                        </w:rPr>
                        <w:t>Care Team Service</w:t>
                      </w:r>
                    </w:p>
                  </w:txbxContent>
                </v:textbox>
              </v:shape>
            </w:pict>
          </mc:Fallback>
        </mc:AlternateContent>
      </w:r>
      <w:r w:rsidRPr="0032273B">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32273B">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32273B">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32273B">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32273B">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A5EA" w14:textId="2D522AE4" w:rsidR="0032273B" w:rsidRPr="007C1AAC" w:rsidRDefault="0032273B" w:rsidP="003904A0">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116A9EDA" id="_x0000_s1132"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" filled="f" stroked="f">
                <v:textbox inset="0,0,0,0">
                  <w:txbxContent>
                    <w:p w14:paraId="4A73A5EA" w14:textId="2D522AE4" w:rsidR="0032273B" w:rsidRPr="007C1AAC" w:rsidRDefault="0032273B" w:rsidP="003904A0">
                      <w:pPr>
                        <w:rPr>
                          <w:sz w:val="22"/>
                          <w:szCs w:val="22"/>
                        </w:rPr>
                      </w:pPr>
                      <w:r>
                        <w:rPr>
                          <w:sz w:val="22"/>
                          <w:szCs w:val="22"/>
                        </w:rPr>
                        <w:t>Subscribe to Care Team Updates</w:t>
                      </w:r>
                    </w:p>
                  </w:txbxContent>
                </v:textbox>
              </v:shape>
            </w:pict>
          </mc:Fallback>
        </mc:AlternateContent>
      </w:r>
      <w:r w:rsidRPr="0032273B">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32273B">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029C0" w14:textId="60F2FD12" w:rsidR="0032273B" w:rsidRPr="007C1AAC" w:rsidRDefault="0032273B" w:rsidP="003904A0">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597A3D2" id="_x0000_s1133"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" stroked="f">
                <v:textbox>
                  <w:txbxContent>
                    <w:p w14:paraId="77B029C0" w14:textId="60F2FD12" w:rsidR="0032273B" w:rsidRPr="007C1AAC" w:rsidRDefault="0032273B" w:rsidP="003904A0">
                      <w:pPr>
                        <w:jc w:val="center"/>
                        <w:rPr>
                          <w:sz w:val="22"/>
                          <w:szCs w:val="22"/>
                        </w:rPr>
                      </w:pPr>
                      <w:r>
                        <w:rPr>
                          <w:sz w:val="22"/>
                          <w:szCs w:val="22"/>
                        </w:rPr>
                        <w:t>Care Team Contributor</w:t>
                      </w:r>
                    </w:p>
                  </w:txbxContent>
                </v:textbox>
              </v:shape>
            </w:pict>
          </mc:Fallback>
        </mc:AlternateContent>
      </w:r>
    </w:p>
    <w:p w14:paraId="0F11F034" w14:textId="68B5A196" w:rsidR="00A71D47" w:rsidRPr="0032273B" w:rsidRDefault="00A71D47" w:rsidP="00492C60"/>
    <w:p w14:paraId="2D06C253" w14:textId="77777777" w:rsidR="00A71D47" w:rsidRPr="0032273B" w:rsidRDefault="00A71D47" w:rsidP="00A71D47"/>
    <w:p w14:paraId="46DDFA2F" w14:textId="77777777" w:rsidR="00A71D47" w:rsidRPr="0032273B" w:rsidRDefault="00A71D47" w:rsidP="00A71D47"/>
    <w:p w14:paraId="6ECCDB51" w14:textId="77777777" w:rsidR="00A71D47" w:rsidRPr="0032273B" w:rsidRDefault="00A71D47" w:rsidP="00A71D47"/>
    <w:p w14:paraId="50AC147A" w14:textId="77777777" w:rsidR="00A71D47" w:rsidRPr="0032273B" w:rsidRDefault="00A71D47" w:rsidP="00A71D47"/>
    <w:p w14:paraId="60B8B6CD" w14:textId="77777777" w:rsidR="00A71D47" w:rsidRPr="0032273B" w:rsidRDefault="00A71D47" w:rsidP="00A71D47"/>
    <w:p w14:paraId="1B04EA3F" w14:textId="23AAACA8" w:rsidR="00A71D47" w:rsidRPr="0032273B" w:rsidRDefault="00A71D47" w:rsidP="00A71D47"/>
    <w:p w14:paraId="09D6C0A6" w14:textId="0D4BDAFC" w:rsidR="00A71D47" w:rsidRPr="0032273B" w:rsidRDefault="00A71D47" w:rsidP="00A71D47">
      <w:pPr>
        <w:pStyle w:val="Heading4"/>
        <w:numPr>
          <w:ilvl w:val="0"/>
          <w:numId w:val="0"/>
        </w:numPr>
        <w:rPr>
          <w:noProof w:val="0"/>
        </w:rPr>
      </w:pPr>
      <w:bookmarkStart w:id="148" w:name="_Toc461437956"/>
      <w:bookmarkStart w:id="149" w:name="_Toc28680985"/>
      <w:r w:rsidRPr="0032273B">
        <w:rPr>
          <w:noProof w:val="0"/>
        </w:rPr>
        <w:t>3.</w:t>
      </w:r>
      <w:r w:rsidR="000725E0" w:rsidRPr="0032273B">
        <w:rPr>
          <w:noProof w:val="0"/>
        </w:rPr>
        <w:t>48</w:t>
      </w:r>
      <w:r w:rsidRPr="0032273B">
        <w:rPr>
          <w:noProof w:val="0"/>
        </w:rPr>
        <w:t>.4.1 Subscribe to Care Team Updates</w:t>
      </w:r>
      <w:bookmarkEnd w:id="148"/>
      <w:bookmarkEnd w:id="149"/>
    </w:p>
    <w:p w14:paraId="0EA95535" w14:textId="0AE50D73" w:rsidR="00A71D47" w:rsidRPr="0032273B" w:rsidRDefault="00A71D47" w:rsidP="00A71D47">
      <w:pPr>
        <w:pStyle w:val="BodyText"/>
      </w:pPr>
      <w:r w:rsidRPr="0032273B">
        <w:t xml:space="preserve">A Care Team Contributor may choose to receive updates as CareTeam resources are changed by using the Subscribe to Care Team Updates transaction. </w:t>
      </w:r>
    </w:p>
    <w:p w14:paraId="11368EE0" w14:textId="2D8FC243" w:rsidR="00A71D47" w:rsidRPr="0032273B" w:rsidRDefault="00A71D47" w:rsidP="00A71D47">
      <w:pPr>
        <w:pStyle w:val="BodyText"/>
      </w:pPr>
      <w:r w:rsidRPr="0032273B">
        <w:t>When the criteria of a subscription request are satisfied, the Care Team Service sends the entire CareTeam resource, using the Provide Care Team [PCC-</w:t>
      </w:r>
      <w:r w:rsidR="00BB5965" w:rsidRPr="0032273B">
        <w:t>49</w:t>
      </w:r>
      <w:r w:rsidRPr="0032273B">
        <w:t>] transaction to the subscribing Care Team Contributor.</w:t>
      </w:r>
    </w:p>
    <w:p w14:paraId="7513D8D3" w14:textId="5F8790C0" w:rsidR="00A71D47" w:rsidRPr="0032273B" w:rsidRDefault="00A71D47" w:rsidP="00A71D47">
      <w:pPr>
        <w:pStyle w:val="Heading5"/>
        <w:numPr>
          <w:ilvl w:val="0"/>
          <w:numId w:val="0"/>
        </w:numPr>
        <w:rPr>
          <w:noProof w:val="0"/>
        </w:rPr>
      </w:pPr>
      <w:bookmarkStart w:id="150" w:name="_Toc461437957"/>
      <w:bookmarkStart w:id="151" w:name="_Toc28680986"/>
      <w:r w:rsidRPr="0032273B">
        <w:rPr>
          <w:noProof w:val="0"/>
        </w:rPr>
        <w:t>3.</w:t>
      </w:r>
      <w:r w:rsidR="000725E0" w:rsidRPr="0032273B">
        <w:rPr>
          <w:noProof w:val="0"/>
        </w:rPr>
        <w:t>48</w:t>
      </w:r>
      <w:r w:rsidRPr="0032273B">
        <w:rPr>
          <w:noProof w:val="0"/>
        </w:rPr>
        <w:t>.4.1.1 Trigger Events</w:t>
      </w:r>
      <w:bookmarkEnd w:id="150"/>
      <w:bookmarkEnd w:id="151"/>
    </w:p>
    <w:p w14:paraId="1572125D" w14:textId="7F1C4094" w:rsidR="00A71D47" w:rsidRPr="0032273B" w:rsidRDefault="00A71D47" w:rsidP="00A71D47">
      <w:pPr>
        <w:pStyle w:val="BodyText"/>
      </w:pPr>
      <w:r w:rsidRPr="0032273B">
        <w:t>Subscribing to Care Team Updates is a business and workflow decision, and the use of this is optional in the DC</w:t>
      </w:r>
      <w:r w:rsidR="00CE0A31" w:rsidRPr="0032273B">
        <w:t>TM</w:t>
      </w:r>
      <w:r w:rsidRPr="0032273B">
        <w:t xml:space="preserve"> Profile.</w:t>
      </w:r>
    </w:p>
    <w:p w14:paraId="54372910" w14:textId="77777777" w:rsidR="00A71D47" w:rsidRPr="0032273B" w:rsidRDefault="00A71D47" w:rsidP="00A71D47">
      <w:pPr>
        <w:pStyle w:val="BodyText"/>
      </w:pPr>
      <w:r w:rsidRPr="0032273B">
        <w:t>The Subscription criteria, used to trigger updates, may be simple or complex.</w:t>
      </w:r>
    </w:p>
    <w:p w14:paraId="632F3C41" w14:textId="07240020" w:rsidR="00A71D47" w:rsidRPr="0032273B" w:rsidRDefault="00A71D47" w:rsidP="00A71D47">
      <w:pPr>
        <w:pStyle w:val="BodyText"/>
      </w:pPr>
      <w:r w:rsidRPr="0032273B">
        <w:t xml:space="preserve">A simple Subscription criteria includes only query parameters about a CareTeam resource, such as the id. A simple Subscription criteria results in notifications of changes to the CareTeam </w:t>
      </w:r>
      <w:r w:rsidRPr="0032273B">
        <w:lastRenderedPageBreak/>
        <w:t xml:space="preserve">resource itself, but the subscription update would not be triggered by changes to a resource referenced by the </w:t>
      </w:r>
      <w:r w:rsidR="00600A02" w:rsidRPr="0032273B">
        <w:t>CareTeam resource</w:t>
      </w:r>
      <w:r w:rsidRPr="0032273B">
        <w:t xml:space="preserve">. </w:t>
      </w:r>
    </w:p>
    <w:p w14:paraId="2627639B" w14:textId="75C31D67" w:rsidR="00A71D47" w:rsidRPr="0032273B" w:rsidRDefault="00A71D47" w:rsidP="00A71D47">
      <w:pPr>
        <w:pStyle w:val="BodyText"/>
      </w:pPr>
      <w:r w:rsidRPr="0032273B">
        <w:t>A complex Subscription criteria contains chained parameters, such as parameters about resources that are referenced within the CareTeam</w:t>
      </w:r>
      <w:r w:rsidR="00600A02" w:rsidRPr="0032273B">
        <w:t xml:space="preserve"> resource</w:t>
      </w:r>
      <w:r w:rsidRPr="0032273B">
        <w:t xml:space="preserve">. For example, chaining parameters about a </w:t>
      </w:r>
      <w:r w:rsidR="008774FD" w:rsidRPr="0032273B">
        <w:t>practitioner</w:t>
      </w:r>
      <w:r w:rsidRPr="0032273B">
        <w:t xml:space="preserve"> referenced from a CareTeam </w:t>
      </w:r>
      <w:r w:rsidR="00F733AA" w:rsidRPr="0032273B">
        <w:t xml:space="preserve">resource </w:t>
      </w:r>
      <w:r w:rsidRPr="0032273B">
        <w:t xml:space="preserve">results in notifications of changes to either the CareTeam </w:t>
      </w:r>
      <w:r w:rsidR="00600A02" w:rsidRPr="0032273B">
        <w:t xml:space="preserve">resource </w:t>
      </w:r>
      <w:r w:rsidRPr="0032273B">
        <w:t xml:space="preserve">or to the referenced </w:t>
      </w:r>
      <w:r w:rsidR="008774FD" w:rsidRPr="0032273B">
        <w:t>practitioner</w:t>
      </w:r>
      <w:r w:rsidRPr="0032273B">
        <w:t>.</w:t>
      </w:r>
    </w:p>
    <w:p w14:paraId="584A4F23" w14:textId="2F52F282" w:rsidR="000D048B" w:rsidRPr="0032273B" w:rsidRDefault="000D048B" w:rsidP="000D048B">
      <w:pPr>
        <w:pStyle w:val="Heading5"/>
        <w:numPr>
          <w:ilvl w:val="0"/>
          <w:numId w:val="0"/>
        </w:numPr>
        <w:rPr>
          <w:noProof w:val="0"/>
        </w:rPr>
      </w:pPr>
      <w:bookmarkStart w:id="152" w:name="_Toc461437958"/>
      <w:bookmarkStart w:id="153" w:name="_Toc28680987"/>
      <w:r w:rsidRPr="0032273B">
        <w:rPr>
          <w:noProof w:val="0"/>
        </w:rPr>
        <w:t>3.</w:t>
      </w:r>
      <w:r w:rsidR="000725E0" w:rsidRPr="0032273B">
        <w:rPr>
          <w:noProof w:val="0"/>
        </w:rPr>
        <w:t>48</w:t>
      </w:r>
      <w:r w:rsidRPr="0032273B">
        <w:rPr>
          <w:noProof w:val="0"/>
        </w:rPr>
        <w:t>.4.1.2 Message Semantics</w:t>
      </w:r>
      <w:bookmarkEnd w:id="152"/>
      <w:bookmarkEnd w:id="153"/>
    </w:p>
    <w:p w14:paraId="35CAC5B6" w14:textId="1A0CE503" w:rsidR="000D048B" w:rsidRPr="0032273B" w:rsidRDefault="000D048B" w:rsidP="000D048B">
      <w:pPr>
        <w:pStyle w:val="BodyText"/>
      </w:pPr>
      <w:r w:rsidRPr="0032273B">
        <w:t>This is an HTTP or HTTPS POST of a Subscription resource.</w:t>
      </w:r>
    </w:p>
    <w:p w14:paraId="3F0FA258" w14:textId="77777777" w:rsidR="000D048B" w:rsidRPr="0032273B" w:rsidRDefault="000D048B" w:rsidP="000D048B">
      <w:pPr>
        <w:pStyle w:val="BodyText"/>
      </w:pPr>
      <w:r w:rsidRPr="0032273B">
        <w:t>The base URL for this is: [base]/Subscription</w:t>
      </w:r>
    </w:p>
    <w:p w14:paraId="55D3F1E5" w14:textId="77777777" w:rsidR="000D048B" w:rsidRPr="0032273B" w:rsidRDefault="000D048B" w:rsidP="000D048B">
      <w:pPr>
        <w:pStyle w:val="BodyText"/>
      </w:pPr>
      <w:r w:rsidRPr="0032273B">
        <w:t xml:space="preserve">Where the body of the transaction contains the Subscription resource. </w:t>
      </w:r>
    </w:p>
    <w:p w14:paraId="61FFD3E4" w14:textId="02364DE2" w:rsidR="000D048B" w:rsidRPr="0032273B" w:rsidRDefault="000D048B" w:rsidP="000D048B">
      <w:pPr>
        <w:pStyle w:val="Heading5"/>
        <w:numPr>
          <w:ilvl w:val="0"/>
          <w:numId w:val="0"/>
        </w:numPr>
        <w:rPr>
          <w:noProof w:val="0"/>
        </w:rPr>
      </w:pPr>
      <w:bookmarkStart w:id="154" w:name="_Toc461437959"/>
      <w:bookmarkStart w:id="155" w:name="_Toc28680988"/>
      <w:r w:rsidRPr="0032273B">
        <w:rPr>
          <w:noProof w:val="0"/>
        </w:rPr>
        <w:t>3.</w:t>
      </w:r>
      <w:r w:rsidR="000725E0" w:rsidRPr="0032273B">
        <w:rPr>
          <w:noProof w:val="0"/>
        </w:rPr>
        <w:t>48</w:t>
      </w:r>
      <w:r w:rsidRPr="0032273B">
        <w:rPr>
          <w:noProof w:val="0"/>
        </w:rPr>
        <w:t>.4.1.3 Expected Actions</w:t>
      </w:r>
      <w:bookmarkEnd w:id="154"/>
      <w:bookmarkEnd w:id="155"/>
    </w:p>
    <w:p w14:paraId="2E70CBD0" w14:textId="5F79E19D" w:rsidR="000D048B" w:rsidRPr="0032273B" w:rsidRDefault="000D048B" w:rsidP="000D048B">
      <w:pPr>
        <w:pStyle w:val="BodyText"/>
      </w:pPr>
      <w:r w:rsidRPr="0032273B">
        <w:t xml:space="preserve">The Care Team Contributor shall </w:t>
      </w:r>
      <w:r w:rsidR="004878E6" w:rsidRPr="0032273B">
        <w:t xml:space="preserve">inspect </w:t>
      </w:r>
      <w:r w:rsidRPr="0032273B">
        <w:t xml:space="preserve">the response from the Care Team Service. See </w:t>
      </w:r>
      <w:hyperlink r:id="rId34" w:anchor="create" w:history="1">
        <w:r w:rsidR="00956DCB" w:rsidRPr="0032273B">
          <w:rPr>
            <w:rStyle w:val="Hyperlink"/>
          </w:rPr>
          <w:t>http://hl7.org/fhir/R4/http.html#create</w:t>
        </w:r>
      </w:hyperlink>
      <w:r w:rsidRPr="0032273B">
        <w:t xml:space="preserve"> for details.</w:t>
      </w:r>
    </w:p>
    <w:p w14:paraId="7B0736FE" w14:textId="086E3C30" w:rsidR="004F7F3A" w:rsidRPr="0032273B" w:rsidRDefault="000D048B" w:rsidP="004F7F3A">
      <w:pPr>
        <w:pStyle w:val="BodyText"/>
      </w:pPr>
      <w:r w:rsidRPr="0032273B">
        <w:t>The Care Team Service shall check that the Subscription resource meets the constraints defined by this profile, in PCC TF-3: 6.</w:t>
      </w:r>
      <w:r w:rsidR="00E83A1E" w:rsidRPr="0032273B">
        <w:t>6</w:t>
      </w:r>
      <w:r w:rsidRPr="0032273B">
        <w:t>.</w:t>
      </w:r>
      <w:r w:rsidR="00E83A1E" w:rsidRPr="0032273B">
        <w:t>2</w:t>
      </w:r>
      <w:r w:rsidRPr="0032273B">
        <w:t xml:space="preserve"> </w:t>
      </w:r>
    </w:p>
    <w:p w14:paraId="48E53DCD" w14:textId="76AB6B85" w:rsidR="004F7F3A" w:rsidRPr="0032273B" w:rsidRDefault="004F7F3A" w:rsidP="004F7F3A">
      <w:pPr>
        <w:pStyle w:val="BodyText"/>
      </w:pPr>
      <w:r w:rsidRPr="0032273B">
        <w:t xml:space="preserve">Also see </w:t>
      </w:r>
      <w:hyperlink r:id="rId35" w:history="1">
        <w:r w:rsidR="00956DCB" w:rsidRPr="0032273B">
          <w:rPr>
            <w:rStyle w:val="Hyperlink"/>
          </w:rPr>
          <w:t>http://hl7.org/fhir/R4/subscription.html</w:t>
        </w:r>
      </w:hyperlink>
      <w:r w:rsidRPr="0032273B">
        <w:t xml:space="preserve"> for details.</w:t>
      </w:r>
    </w:p>
    <w:p w14:paraId="329D083B" w14:textId="317DDADF" w:rsidR="000D048B" w:rsidRPr="0032273B" w:rsidRDefault="000D048B" w:rsidP="000D048B">
      <w:pPr>
        <w:pStyle w:val="BodyText"/>
      </w:pPr>
      <w:r w:rsidRPr="0032273B">
        <w:t>When a Subscription resource is accepted, the Care Team Service sets the status to “requested” and returns in the Location header the Subscription’s logical id for use in future operations. This logical id shall be saved by the Care Team Contributor.</w:t>
      </w:r>
    </w:p>
    <w:p w14:paraId="4D5194ED" w14:textId="280CCA59" w:rsidR="000D048B" w:rsidRPr="0032273B" w:rsidRDefault="000D048B" w:rsidP="000D048B">
      <w:pPr>
        <w:pStyle w:val="BodyText"/>
      </w:pPr>
      <w:r w:rsidRPr="0032273B">
        <w:t>A Subscription may be rejected by the Care Team Service for a number of reasons, such as if the Subscription is incomplete or does not meet the requirements of this profile as in PCC TF-3: 6.</w:t>
      </w:r>
      <w:r w:rsidR="00E562BA" w:rsidRPr="0032273B">
        <w:t>6</w:t>
      </w:r>
      <w:r w:rsidRPr="0032273B">
        <w:t>.</w:t>
      </w:r>
      <w:r w:rsidR="00E562BA" w:rsidRPr="0032273B">
        <w:t>2</w:t>
      </w:r>
    </w:p>
    <w:p w14:paraId="4DCB2B9A" w14:textId="77777777" w:rsidR="000D048B" w:rsidRPr="0032273B" w:rsidRDefault="000D048B" w:rsidP="000D048B">
      <w:pPr>
        <w:pStyle w:val="BodyText"/>
      </w:pPr>
      <w:r w:rsidRPr="0032273B">
        <w:t>As per FHIR POST protocol, a rejected transaction results in the return of a 406 – rejected HTTP response.</w:t>
      </w:r>
    </w:p>
    <w:p w14:paraId="0654952E" w14:textId="6D34CE9C" w:rsidR="000D048B" w:rsidRPr="0032273B" w:rsidRDefault="000D048B" w:rsidP="000D048B">
      <w:pPr>
        <w:pStyle w:val="Heading4"/>
        <w:numPr>
          <w:ilvl w:val="0"/>
          <w:numId w:val="0"/>
        </w:numPr>
        <w:rPr>
          <w:noProof w:val="0"/>
        </w:rPr>
      </w:pPr>
      <w:bookmarkStart w:id="156" w:name="_Toc461437960"/>
      <w:bookmarkStart w:id="157" w:name="_Toc28680989"/>
      <w:r w:rsidRPr="0032273B">
        <w:rPr>
          <w:noProof w:val="0"/>
        </w:rPr>
        <w:t>3.</w:t>
      </w:r>
      <w:r w:rsidR="000725E0" w:rsidRPr="0032273B">
        <w:rPr>
          <w:noProof w:val="0"/>
        </w:rPr>
        <w:t>48</w:t>
      </w:r>
      <w:r w:rsidRPr="0032273B">
        <w:rPr>
          <w:noProof w:val="0"/>
        </w:rPr>
        <w:t>.4.2 Update Subscription to Care Team Updates</w:t>
      </w:r>
      <w:bookmarkEnd w:id="156"/>
      <w:bookmarkEnd w:id="157"/>
    </w:p>
    <w:p w14:paraId="75EBBE34" w14:textId="2CE823FB" w:rsidR="000D048B" w:rsidRPr="0032273B" w:rsidRDefault="000D048B" w:rsidP="000D048B">
      <w:pPr>
        <w:pStyle w:val="BodyText"/>
      </w:pPr>
      <w:r w:rsidRPr="0032273B">
        <w:t>An existing subscription may be updated by a Care Team Contributor, for example to refine the search criteria.</w:t>
      </w:r>
    </w:p>
    <w:p w14:paraId="6FECCF71" w14:textId="4DEA3CA3" w:rsidR="000D048B" w:rsidRPr="0032273B" w:rsidRDefault="000D048B" w:rsidP="000D048B">
      <w:pPr>
        <w:pStyle w:val="Heading5"/>
        <w:numPr>
          <w:ilvl w:val="0"/>
          <w:numId w:val="0"/>
        </w:numPr>
        <w:rPr>
          <w:noProof w:val="0"/>
        </w:rPr>
      </w:pPr>
      <w:bookmarkStart w:id="158" w:name="_Toc461437961"/>
      <w:bookmarkStart w:id="159" w:name="_Toc28680990"/>
      <w:r w:rsidRPr="0032273B">
        <w:rPr>
          <w:noProof w:val="0"/>
        </w:rPr>
        <w:t>3.</w:t>
      </w:r>
      <w:r w:rsidR="000725E0" w:rsidRPr="0032273B">
        <w:rPr>
          <w:noProof w:val="0"/>
        </w:rPr>
        <w:t>48</w:t>
      </w:r>
      <w:r w:rsidRPr="0032273B">
        <w:rPr>
          <w:noProof w:val="0"/>
        </w:rPr>
        <w:t>.4.2.1 Trigger Events</w:t>
      </w:r>
      <w:bookmarkEnd w:id="158"/>
      <w:bookmarkEnd w:id="159"/>
    </w:p>
    <w:p w14:paraId="6ADF1A4F" w14:textId="77777777" w:rsidR="000D048B" w:rsidRPr="0032273B" w:rsidRDefault="000D048B" w:rsidP="000D048B">
      <w:pPr>
        <w:pStyle w:val="BodyText"/>
      </w:pPr>
      <w:r w:rsidRPr="0032273B">
        <w:t>An existing subscription needs to be updated.</w:t>
      </w:r>
    </w:p>
    <w:p w14:paraId="0C013712" w14:textId="6FDAF0EE" w:rsidR="000D048B" w:rsidRPr="0032273B" w:rsidRDefault="000D048B" w:rsidP="000D048B">
      <w:pPr>
        <w:pStyle w:val="Heading5"/>
        <w:numPr>
          <w:ilvl w:val="0"/>
          <w:numId w:val="0"/>
        </w:numPr>
        <w:rPr>
          <w:noProof w:val="0"/>
        </w:rPr>
      </w:pPr>
      <w:bookmarkStart w:id="160" w:name="_Toc461437962"/>
      <w:bookmarkStart w:id="161" w:name="_Toc28680991"/>
      <w:r w:rsidRPr="0032273B">
        <w:rPr>
          <w:noProof w:val="0"/>
        </w:rPr>
        <w:t>3.</w:t>
      </w:r>
      <w:r w:rsidR="000725E0" w:rsidRPr="0032273B">
        <w:rPr>
          <w:noProof w:val="0"/>
        </w:rPr>
        <w:t>48</w:t>
      </w:r>
      <w:r w:rsidRPr="0032273B">
        <w:rPr>
          <w:noProof w:val="0"/>
        </w:rPr>
        <w:t>.4.2.2 Message Semantics</w:t>
      </w:r>
      <w:bookmarkEnd w:id="160"/>
      <w:bookmarkEnd w:id="161"/>
    </w:p>
    <w:p w14:paraId="220B2BB8" w14:textId="6A5E3AC5" w:rsidR="00600A02" w:rsidRPr="0032273B" w:rsidRDefault="000D048B" w:rsidP="00600A02">
      <w:pPr>
        <w:pStyle w:val="BodyText"/>
      </w:pPr>
      <w:r w:rsidRPr="0032273B">
        <w:t>This is an HTTP or HTTPS PUT of a Subscription resource.</w:t>
      </w:r>
      <w:r w:rsidR="00600A02" w:rsidRPr="0032273B">
        <w:t xml:space="preserve"> Using the update requires the client to specify the logical id.</w:t>
      </w:r>
    </w:p>
    <w:p w14:paraId="178EC324" w14:textId="77777777" w:rsidR="000D048B" w:rsidRPr="0032273B" w:rsidRDefault="000D048B" w:rsidP="000D048B">
      <w:pPr>
        <w:pStyle w:val="BodyText"/>
      </w:pPr>
      <w:r w:rsidRPr="0032273B">
        <w:lastRenderedPageBreak/>
        <w:t>The base URL for this is: [base]/Subscription/[id]</w:t>
      </w:r>
    </w:p>
    <w:p w14:paraId="5AE0F9BE" w14:textId="77777777" w:rsidR="000D048B" w:rsidRPr="0032273B" w:rsidRDefault="000D048B" w:rsidP="000D048B">
      <w:pPr>
        <w:pStyle w:val="BodyText"/>
      </w:pPr>
      <w:r w:rsidRPr="0032273B">
        <w:t xml:space="preserve">Where the body of the transaction contains the Subscription resource. </w:t>
      </w:r>
    </w:p>
    <w:p w14:paraId="03D9DAAC" w14:textId="2B0CC5D1" w:rsidR="000D048B" w:rsidRPr="0032273B" w:rsidRDefault="000D048B" w:rsidP="000D048B">
      <w:pPr>
        <w:pStyle w:val="BodyText"/>
      </w:pPr>
      <w:r w:rsidRPr="0032273B">
        <w:t xml:space="preserve">See: </w:t>
      </w:r>
      <w:hyperlink r:id="rId36" w:anchor="update" w:history="1">
        <w:r w:rsidR="00956DCB" w:rsidRPr="0032273B">
          <w:rPr>
            <w:rStyle w:val="Hyperlink"/>
          </w:rPr>
          <w:t>http://hl7.org/fhir/R4/http.html#update</w:t>
        </w:r>
      </w:hyperlink>
      <w:r w:rsidRPr="0032273B">
        <w:t xml:space="preserve"> </w:t>
      </w:r>
    </w:p>
    <w:p w14:paraId="57A6BA7F" w14:textId="12E5F1FB" w:rsidR="000D048B" w:rsidRPr="0032273B" w:rsidRDefault="000D048B" w:rsidP="000D048B">
      <w:pPr>
        <w:pStyle w:val="Heading5"/>
        <w:numPr>
          <w:ilvl w:val="0"/>
          <w:numId w:val="0"/>
        </w:numPr>
        <w:rPr>
          <w:noProof w:val="0"/>
        </w:rPr>
      </w:pPr>
      <w:bookmarkStart w:id="162" w:name="_Toc461437963"/>
      <w:bookmarkStart w:id="163" w:name="_Toc28680992"/>
      <w:r w:rsidRPr="0032273B">
        <w:rPr>
          <w:noProof w:val="0"/>
        </w:rPr>
        <w:t>3.</w:t>
      </w:r>
      <w:r w:rsidR="000725E0" w:rsidRPr="0032273B">
        <w:rPr>
          <w:noProof w:val="0"/>
        </w:rPr>
        <w:t>48</w:t>
      </w:r>
      <w:r w:rsidRPr="0032273B">
        <w:rPr>
          <w:noProof w:val="0"/>
        </w:rPr>
        <w:t>.4.2.3 Expected Actions</w:t>
      </w:r>
      <w:bookmarkEnd w:id="162"/>
      <w:bookmarkEnd w:id="163"/>
    </w:p>
    <w:p w14:paraId="324D74F3" w14:textId="39315565" w:rsidR="000D048B" w:rsidRPr="0032273B" w:rsidRDefault="000D048B" w:rsidP="000D048B">
      <w:pPr>
        <w:pStyle w:val="BodyText"/>
      </w:pPr>
      <w:r w:rsidRPr="0032273B">
        <w:t xml:space="preserve">See </w:t>
      </w:r>
      <w:hyperlink r:id="rId37" w:anchor="update" w:history="1">
        <w:r w:rsidR="00956DCB" w:rsidRPr="0032273B">
          <w:rPr>
            <w:rStyle w:val="Hyperlink"/>
          </w:rPr>
          <w:t>http://hl7.org/fhir/R4/http.html#update</w:t>
        </w:r>
      </w:hyperlink>
      <w:r w:rsidRPr="0032273B">
        <w:t xml:space="preserve"> </w:t>
      </w:r>
    </w:p>
    <w:p w14:paraId="608C6DCF" w14:textId="5642F98D" w:rsidR="000D048B" w:rsidRPr="0032273B" w:rsidRDefault="000D048B" w:rsidP="000D048B">
      <w:pPr>
        <w:pStyle w:val="Heading3"/>
        <w:numPr>
          <w:ilvl w:val="0"/>
          <w:numId w:val="0"/>
        </w:numPr>
        <w:rPr>
          <w:noProof w:val="0"/>
        </w:rPr>
      </w:pPr>
      <w:bookmarkStart w:id="164" w:name="_Toc461437964"/>
      <w:bookmarkStart w:id="165" w:name="_Toc28680993"/>
      <w:r w:rsidRPr="0032273B">
        <w:rPr>
          <w:noProof w:val="0"/>
        </w:rPr>
        <w:t>3.</w:t>
      </w:r>
      <w:r w:rsidR="000725E0" w:rsidRPr="0032273B">
        <w:rPr>
          <w:noProof w:val="0"/>
        </w:rPr>
        <w:t>48</w:t>
      </w:r>
      <w:r w:rsidRPr="0032273B">
        <w:rPr>
          <w:noProof w:val="0"/>
        </w:rPr>
        <w:t>.5 Security Considerations</w:t>
      </w:r>
      <w:bookmarkEnd w:id="164"/>
      <w:bookmarkEnd w:id="165"/>
    </w:p>
    <w:p w14:paraId="065D8EBF" w14:textId="6287B774" w:rsidR="000D048B" w:rsidRPr="0032273B" w:rsidRDefault="000D048B" w:rsidP="000D048B">
      <w:pPr>
        <w:pStyle w:val="BodyText"/>
      </w:pPr>
      <w:r w:rsidRPr="0032273B">
        <w:t xml:space="preserve">See X.5 DCTM Security Considerations </w:t>
      </w:r>
    </w:p>
    <w:p w14:paraId="5D0BDBA2" w14:textId="7561D0D8" w:rsidR="000C18A2" w:rsidRPr="0032273B" w:rsidRDefault="000C18A2" w:rsidP="000C18A2">
      <w:pPr>
        <w:pStyle w:val="Heading2"/>
        <w:numPr>
          <w:ilvl w:val="0"/>
          <w:numId w:val="0"/>
        </w:numPr>
        <w:rPr>
          <w:noProof w:val="0"/>
        </w:rPr>
      </w:pPr>
      <w:bookmarkStart w:id="166" w:name="_Toc461437965"/>
      <w:bookmarkStart w:id="167" w:name="_Toc28680994"/>
      <w:r w:rsidRPr="0032273B">
        <w:rPr>
          <w:noProof w:val="0"/>
        </w:rPr>
        <w:t>3.</w:t>
      </w:r>
      <w:r w:rsidR="000725E0" w:rsidRPr="0032273B">
        <w:rPr>
          <w:noProof w:val="0"/>
        </w:rPr>
        <w:t>49</w:t>
      </w:r>
      <w:r w:rsidRPr="0032273B">
        <w:rPr>
          <w:noProof w:val="0"/>
        </w:rPr>
        <w:t xml:space="preserve"> Provide Care Team [PCC-</w:t>
      </w:r>
      <w:r w:rsidR="00B61227" w:rsidRPr="0032273B">
        <w:rPr>
          <w:noProof w:val="0"/>
        </w:rPr>
        <w:t>49</w:t>
      </w:r>
      <w:r w:rsidRPr="0032273B">
        <w:rPr>
          <w:noProof w:val="0"/>
        </w:rPr>
        <w:t>]</w:t>
      </w:r>
      <w:bookmarkEnd w:id="166"/>
      <w:bookmarkEnd w:id="167"/>
    </w:p>
    <w:p w14:paraId="2AF5B2B0" w14:textId="6C64F8D1" w:rsidR="000C18A2" w:rsidRPr="0032273B" w:rsidRDefault="000C18A2" w:rsidP="000C18A2">
      <w:pPr>
        <w:pStyle w:val="Heading3"/>
        <w:numPr>
          <w:ilvl w:val="0"/>
          <w:numId w:val="0"/>
        </w:numPr>
        <w:rPr>
          <w:noProof w:val="0"/>
        </w:rPr>
      </w:pPr>
      <w:bookmarkStart w:id="168" w:name="_Toc461437966"/>
      <w:bookmarkStart w:id="169" w:name="_Toc28680995"/>
      <w:r w:rsidRPr="0032273B">
        <w:rPr>
          <w:noProof w:val="0"/>
        </w:rPr>
        <w:t>3.</w:t>
      </w:r>
      <w:r w:rsidR="000725E0" w:rsidRPr="0032273B">
        <w:rPr>
          <w:noProof w:val="0"/>
        </w:rPr>
        <w:t>49</w:t>
      </w:r>
      <w:r w:rsidRPr="0032273B">
        <w:rPr>
          <w:noProof w:val="0"/>
        </w:rPr>
        <w:t>.1 Scope</w:t>
      </w:r>
      <w:bookmarkEnd w:id="168"/>
      <w:bookmarkEnd w:id="169"/>
    </w:p>
    <w:p w14:paraId="2ED4E5CD" w14:textId="2151E392" w:rsidR="000C18A2" w:rsidRPr="0032273B" w:rsidRDefault="000C18A2" w:rsidP="000C18A2">
      <w:pPr>
        <w:pStyle w:val="BodyText"/>
      </w:pPr>
      <w:r w:rsidRPr="0032273B">
        <w:t>This transaction is used to provide an updated CareTeam resource to a Care Team Contributor that has subscribed to updates.</w:t>
      </w:r>
    </w:p>
    <w:p w14:paraId="3880B779" w14:textId="38722E4C" w:rsidR="000C18A2" w:rsidRPr="0032273B" w:rsidRDefault="000C18A2" w:rsidP="000C18A2">
      <w:pPr>
        <w:pStyle w:val="Heading3"/>
        <w:numPr>
          <w:ilvl w:val="0"/>
          <w:numId w:val="0"/>
        </w:numPr>
        <w:rPr>
          <w:noProof w:val="0"/>
        </w:rPr>
      </w:pPr>
      <w:bookmarkStart w:id="170" w:name="_Toc461437967"/>
      <w:bookmarkStart w:id="171" w:name="_Toc28680996"/>
      <w:r w:rsidRPr="0032273B">
        <w:rPr>
          <w:noProof w:val="0"/>
        </w:rPr>
        <w:t>3.</w:t>
      </w:r>
      <w:r w:rsidR="000725E0" w:rsidRPr="0032273B">
        <w:rPr>
          <w:noProof w:val="0"/>
        </w:rPr>
        <w:t>49</w:t>
      </w:r>
      <w:r w:rsidRPr="0032273B">
        <w:rPr>
          <w:noProof w:val="0"/>
        </w:rPr>
        <w:t>.2 Actor Roles</w:t>
      </w:r>
      <w:bookmarkEnd w:id="170"/>
      <w:bookmarkEnd w:id="171"/>
    </w:p>
    <w:p w14:paraId="1510BCFE" w14:textId="2A727236" w:rsidR="000C18A2" w:rsidRPr="0032273B" w:rsidRDefault="000C18A2" w:rsidP="000C18A2">
      <w:pPr>
        <w:pStyle w:val="BodyText"/>
      </w:pPr>
      <w:r w:rsidRPr="0032273B">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32273B">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0F078FF4" w14:textId="15A8450B" w:rsidR="0032273B" w:rsidRDefault="0032273B" w:rsidP="000C18A2">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6CDE0181" id="_x0000_s1134"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0F078FF4" w14:textId="15A8450B" w:rsidR="0032273B" w:rsidRDefault="0032273B" w:rsidP="000C18A2">
                      <w:pPr>
                        <w:rPr>
                          <w:sz w:val="18"/>
                        </w:rPr>
                      </w:pPr>
                      <w:r>
                        <w:rPr>
                          <w:sz w:val="18"/>
                        </w:rPr>
                        <w:t>Care Team Contributor</w:t>
                      </w:r>
                    </w:p>
                  </w:txbxContent>
                </v:textbox>
              </v:shape>
            </w:pict>
          </mc:Fallback>
        </mc:AlternateContent>
      </w:r>
      <w:r w:rsidRPr="0032273B">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32273B">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4BF6FCB" w14:textId="6A324FE7" w:rsidR="0032273B" w:rsidRDefault="0032273B" w:rsidP="000C18A2">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35FC5D30" id="_x0000_s1135"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4BF6FCB" w14:textId="6A324FE7" w:rsidR="0032273B" w:rsidRDefault="0032273B" w:rsidP="000C18A2">
                      <w:pPr>
                        <w:rPr>
                          <w:sz w:val="18"/>
                        </w:rPr>
                      </w:pPr>
                      <w:r>
                        <w:rPr>
                          <w:sz w:val="18"/>
                        </w:rPr>
                        <w:t>Care Team Service</w:t>
                      </w:r>
                    </w:p>
                  </w:txbxContent>
                </v:textbox>
              </v:shape>
            </w:pict>
          </mc:Fallback>
        </mc:AlternateContent>
      </w:r>
    </w:p>
    <w:p w14:paraId="300E15EC" w14:textId="77777777" w:rsidR="000D048B" w:rsidRPr="0032273B" w:rsidRDefault="000D048B" w:rsidP="000D048B">
      <w:pPr>
        <w:pStyle w:val="BodyText"/>
      </w:pPr>
    </w:p>
    <w:p w14:paraId="0FA6CB4C" w14:textId="77777777" w:rsidR="000D048B" w:rsidRPr="0032273B" w:rsidRDefault="000D048B" w:rsidP="00A71D47">
      <w:pPr>
        <w:pStyle w:val="BodyText"/>
      </w:pPr>
    </w:p>
    <w:p w14:paraId="65AE712F" w14:textId="7D3D4536" w:rsidR="000C18A2" w:rsidRPr="0032273B" w:rsidRDefault="000C18A2" w:rsidP="00A71D47">
      <w:r w:rsidRPr="0032273B">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E3EE3A4" w14:textId="35A39043" w:rsidR="0032273B" w:rsidRDefault="0032273B" w:rsidP="000C18A2">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136"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E3EE3A4" w14:textId="35A39043" w:rsidR="0032273B" w:rsidRDefault="0032273B" w:rsidP="000C18A2">
                      <w:pPr>
                        <w:jc w:val="center"/>
                        <w:rPr>
                          <w:sz w:val="18"/>
                        </w:rPr>
                      </w:pPr>
                      <w:r>
                        <w:rPr>
                          <w:sz w:val="18"/>
                        </w:rPr>
                        <w:t>Provide Care Team [PCC-49]</w:t>
                      </w:r>
                    </w:p>
                  </w:txbxContent>
                </v:textbox>
              </v:oval>
            </w:pict>
          </mc:Fallback>
        </mc:AlternateContent>
      </w:r>
    </w:p>
    <w:p w14:paraId="329526DF" w14:textId="7909DF0D" w:rsidR="000C18A2" w:rsidRPr="0032273B" w:rsidRDefault="000C18A2" w:rsidP="000C18A2"/>
    <w:p w14:paraId="0184F47A" w14:textId="77777777" w:rsidR="00F145C6" w:rsidRPr="0032273B" w:rsidRDefault="00F145C6" w:rsidP="007F4D09">
      <w:pPr>
        <w:pStyle w:val="BodyText"/>
      </w:pPr>
    </w:p>
    <w:p w14:paraId="74264211" w14:textId="36C14E6B" w:rsidR="000C18A2" w:rsidRPr="0032273B" w:rsidRDefault="000C18A2" w:rsidP="000C18A2">
      <w:pPr>
        <w:pStyle w:val="FigureTitle"/>
      </w:pPr>
      <w:r w:rsidRPr="0032273B">
        <w:t>Figure 3.</w:t>
      </w:r>
      <w:r w:rsidR="000725E0" w:rsidRPr="0032273B">
        <w:t>49</w:t>
      </w:r>
      <w:r w:rsidRPr="0032273B">
        <w:t>.2-1: Use Case Diagram</w:t>
      </w:r>
    </w:p>
    <w:p w14:paraId="6A0E4E6F" w14:textId="30EA2AC6" w:rsidR="000C18A2" w:rsidRPr="0032273B" w:rsidRDefault="000C18A2" w:rsidP="000C18A2">
      <w:pPr>
        <w:pStyle w:val="TableTitle"/>
      </w:pPr>
      <w:r w:rsidRPr="0032273B">
        <w:t>Table 3.</w:t>
      </w:r>
      <w:r w:rsidR="000725E0" w:rsidRPr="0032273B">
        <w:t>49</w:t>
      </w:r>
      <w:r w:rsidRPr="0032273B">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32273B" w14:paraId="6CE32371" w14:textId="77777777" w:rsidTr="00C82BF2">
        <w:tc>
          <w:tcPr>
            <w:tcW w:w="1008" w:type="dxa"/>
            <w:shd w:val="clear" w:color="auto" w:fill="auto"/>
          </w:tcPr>
          <w:p w14:paraId="45B29474" w14:textId="77777777" w:rsidR="000C18A2" w:rsidRPr="0032273B" w:rsidRDefault="000C18A2" w:rsidP="00C82BF2">
            <w:pPr>
              <w:pStyle w:val="BodyText"/>
              <w:rPr>
                <w:b/>
              </w:rPr>
            </w:pPr>
            <w:r w:rsidRPr="0032273B">
              <w:rPr>
                <w:b/>
              </w:rPr>
              <w:t>Actor:</w:t>
            </w:r>
          </w:p>
        </w:tc>
        <w:tc>
          <w:tcPr>
            <w:tcW w:w="8568" w:type="dxa"/>
            <w:shd w:val="clear" w:color="auto" w:fill="auto"/>
          </w:tcPr>
          <w:p w14:paraId="6EF5F5C9" w14:textId="13336D2D" w:rsidR="000C18A2" w:rsidRPr="0032273B" w:rsidRDefault="000C18A2" w:rsidP="00C82BF2">
            <w:pPr>
              <w:pStyle w:val="BodyText"/>
            </w:pPr>
            <w:r w:rsidRPr="0032273B">
              <w:t>Care Team Service</w:t>
            </w:r>
          </w:p>
        </w:tc>
      </w:tr>
      <w:tr w:rsidR="000C18A2" w:rsidRPr="0032273B" w14:paraId="0D259116" w14:textId="77777777" w:rsidTr="00C82BF2">
        <w:tc>
          <w:tcPr>
            <w:tcW w:w="1008" w:type="dxa"/>
            <w:shd w:val="clear" w:color="auto" w:fill="auto"/>
          </w:tcPr>
          <w:p w14:paraId="60D396F7" w14:textId="77777777" w:rsidR="000C18A2" w:rsidRPr="0032273B" w:rsidRDefault="000C18A2" w:rsidP="00C82BF2">
            <w:pPr>
              <w:pStyle w:val="BodyText"/>
              <w:rPr>
                <w:b/>
              </w:rPr>
            </w:pPr>
            <w:r w:rsidRPr="0032273B">
              <w:rPr>
                <w:b/>
              </w:rPr>
              <w:t>Role:</w:t>
            </w:r>
          </w:p>
        </w:tc>
        <w:tc>
          <w:tcPr>
            <w:tcW w:w="8568" w:type="dxa"/>
            <w:shd w:val="clear" w:color="auto" w:fill="auto"/>
          </w:tcPr>
          <w:p w14:paraId="305377BE" w14:textId="361FBDA3" w:rsidR="000C18A2" w:rsidRPr="0032273B" w:rsidRDefault="000C18A2" w:rsidP="00C82BF2">
            <w:pPr>
              <w:pStyle w:val="BodyText"/>
            </w:pPr>
            <w:r w:rsidRPr="0032273B">
              <w:t>The Care Team Service provides updated CareTeam resources to subscribed Care Team Contributors.</w:t>
            </w:r>
          </w:p>
        </w:tc>
      </w:tr>
      <w:tr w:rsidR="000C18A2" w:rsidRPr="0032273B" w14:paraId="45B621A3" w14:textId="77777777" w:rsidTr="00C82BF2">
        <w:tc>
          <w:tcPr>
            <w:tcW w:w="1008" w:type="dxa"/>
            <w:shd w:val="clear" w:color="auto" w:fill="auto"/>
          </w:tcPr>
          <w:p w14:paraId="753BC365" w14:textId="77777777" w:rsidR="000C18A2" w:rsidRPr="0032273B" w:rsidRDefault="000C18A2" w:rsidP="00C82BF2">
            <w:pPr>
              <w:pStyle w:val="BodyText"/>
              <w:rPr>
                <w:b/>
              </w:rPr>
            </w:pPr>
            <w:r w:rsidRPr="0032273B">
              <w:rPr>
                <w:b/>
              </w:rPr>
              <w:t>Actor:</w:t>
            </w:r>
          </w:p>
        </w:tc>
        <w:tc>
          <w:tcPr>
            <w:tcW w:w="8568" w:type="dxa"/>
            <w:shd w:val="clear" w:color="auto" w:fill="auto"/>
          </w:tcPr>
          <w:p w14:paraId="10C3E1B2" w14:textId="013D77DA" w:rsidR="000C18A2" w:rsidRPr="0032273B" w:rsidRDefault="000C18A2" w:rsidP="00C82BF2">
            <w:pPr>
              <w:pStyle w:val="BodyText"/>
            </w:pPr>
            <w:r w:rsidRPr="0032273B">
              <w:t>Care Team Contributor</w:t>
            </w:r>
          </w:p>
        </w:tc>
      </w:tr>
      <w:tr w:rsidR="000C18A2" w:rsidRPr="0032273B" w14:paraId="740EB98B" w14:textId="77777777" w:rsidTr="00C82BF2">
        <w:tc>
          <w:tcPr>
            <w:tcW w:w="1008" w:type="dxa"/>
            <w:shd w:val="clear" w:color="auto" w:fill="auto"/>
          </w:tcPr>
          <w:p w14:paraId="773537FD" w14:textId="77777777" w:rsidR="000C18A2" w:rsidRPr="0032273B" w:rsidRDefault="000C18A2" w:rsidP="00C82BF2">
            <w:pPr>
              <w:pStyle w:val="BodyText"/>
              <w:rPr>
                <w:b/>
              </w:rPr>
            </w:pPr>
            <w:r w:rsidRPr="0032273B">
              <w:rPr>
                <w:b/>
              </w:rPr>
              <w:t>Role:</w:t>
            </w:r>
          </w:p>
        </w:tc>
        <w:tc>
          <w:tcPr>
            <w:tcW w:w="8568" w:type="dxa"/>
            <w:shd w:val="clear" w:color="auto" w:fill="auto"/>
          </w:tcPr>
          <w:p w14:paraId="4FB1D394" w14:textId="1BB51B52" w:rsidR="000C18A2" w:rsidRPr="0032273B" w:rsidRDefault="000C18A2" w:rsidP="00C82BF2">
            <w:pPr>
              <w:pStyle w:val="BodyText"/>
            </w:pPr>
            <w:r w:rsidRPr="0032273B">
              <w:t xml:space="preserve">The Care Team Contributor that has </w:t>
            </w:r>
            <w:r w:rsidR="00BB5965" w:rsidRPr="0032273B">
              <w:t>S</w:t>
            </w:r>
            <w:r w:rsidRPr="0032273B">
              <w:t xml:space="preserve">ubscribed to </w:t>
            </w:r>
            <w:r w:rsidR="00BB5965" w:rsidRPr="0032273B">
              <w:t>C</w:t>
            </w:r>
            <w:r w:rsidRPr="0032273B">
              <w:t xml:space="preserve">are </w:t>
            </w:r>
            <w:r w:rsidR="00BB5965" w:rsidRPr="0032273B">
              <w:t>T</w:t>
            </w:r>
            <w:r w:rsidRPr="0032273B">
              <w:t xml:space="preserve">eam </w:t>
            </w:r>
            <w:r w:rsidR="00BB5965" w:rsidRPr="0032273B">
              <w:t>U</w:t>
            </w:r>
            <w:r w:rsidRPr="0032273B">
              <w:t>pdates receives updates of changed CareTeam resources.</w:t>
            </w:r>
          </w:p>
        </w:tc>
      </w:tr>
    </w:tbl>
    <w:p w14:paraId="424508A3" w14:textId="77777777" w:rsidR="00E33FA9" w:rsidRDefault="00E33FA9" w:rsidP="008A3D76">
      <w:pPr>
        <w:pStyle w:val="BodyText"/>
      </w:pPr>
      <w:bookmarkStart w:id="172" w:name="_Toc461437968"/>
    </w:p>
    <w:p w14:paraId="38954D62" w14:textId="6D1B1016" w:rsidR="000C18A2" w:rsidRPr="0032273B" w:rsidRDefault="000C18A2" w:rsidP="000C18A2">
      <w:pPr>
        <w:pStyle w:val="Heading3"/>
        <w:numPr>
          <w:ilvl w:val="0"/>
          <w:numId w:val="0"/>
        </w:numPr>
        <w:rPr>
          <w:noProof w:val="0"/>
        </w:rPr>
      </w:pPr>
      <w:bookmarkStart w:id="173" w:name="_Toc28680997"/>
      <w:r w:rsidRPr="0032273B">
        <w:rPr>
          <w:noProof w:val="0"/>
        </w:rPr>
        <w:lastRenderedPageBreak/>
        <w:t>3.</w:t>
      </w:r>
      <w:r w:rsidR="000725E0" w:rsidRPr="0032273B">
        <w:rPr>
          <w:noProof w:val="0"/>
        </w:rPr>
        <w:t>49</w:t>
      </w:r>
      <w:r w:rsidRPr="0032273B">
        <w:rPr>
          <w:noProof w:val="0"/>
        </w:rPr>
        <w:t>.3 Referenced Standards</w:t>
      </w:r>
      <w:bookmarkEnd w:id="172"/>
      <w:bookmarkEnd w:id="173"/>
    </w:p>
    <w:p w14:paraId="77AF5499" w14:textId="5B1B645E" w:rsidR="00F95759" w:rsidRPr="0032273B" w:rsidRDefault="00BC4B81" w:rsidP="00F95759">
      <w:pPr>
        <w:pStyle w:val="BodyText"/>
      </w:pPr>
      <w:r w:rsidRPr="0032273B">
        <w:t xml:space="preserve">HL7 FHIR standard R4 </w:t>
      </w:r>
    </w:p>
    <w:p w14:paraId="6736DF48" w14:textId="7618D84B" w:rsidR="000C18A2" w:rsidRPr="0032273B" w:rsidRDefault="000C18A2" w:rsidP="000C18A2">
      <w:pPr>
        <w:pStyle w:val="Heading3"/>
        <w:numPr>
          <w:ilvl w:val="0"/>
          <w:numId w:val="0"/>
        </w:numPr>
        <w:rPr>
          <w:noProof w:val="0"/>
        </w:rPr>
      </w:pPr>
      <w:bookmarkStart w:id="174" w:name="_Toc461437969"/>
      <w:bookmarkStart w:id="175" w:name="_Toc28680998"/>
      <w:r w:rsidRPr="0032273B">
        <w:rPr>
          <w:noProof w:val="0"/>
        </w:rPr>
        <w:t>3.</w:t>
      </w:r>
      <w:r w:rsidR="000725E0" w:rsidRPr="0032273B">
        <w:rPr>
          <w:noProof w:val="0"/>
        </w:rPr>
        <w:t>49</w:t>
      </w:r>
      <w:r w:rsidRPr="0032273B">
        <w:rPr>
          <w:noProof w:val="0"/>
        </w:rPr>
        <w:t xml:space="preserve">.4 </w:t>
      </w:r>
      <w:bookmarkEnd w:id="174"/>
      <w:r w:rsidR="00EE293D">
        <w:rPr>
          <w:noProof w:val="0"/>
        </w:rPr>
        <w:t>Messages</w:t>
      </w:r>
      <w:bookmarkEnd w:id="175"/>
    </w:p>
    <w:p w14:paraId="3814CBB9" w14:textId="05C2495E" w:rsidR="000C18A2" w:rsidRPr="0032273B" w:rsidRDefault="000C18A2" w:rsidP="000C18A2">
      <w:pPr>
        <w:pStyle w:val="BodyText"/>
      </w:pPr>
      <w:r w:rsidRPr="0032273B">
        <w:rPr>
          <w:noProof/>
        </w:rPr>
        <mc:AlternateContent>
          <mc:Choice Requires="wps">
            <w:drawing>
              <wp:anchor distT="0" distB="0" distL="114300" distR="114300" simplePos="0" relativeHeight="251735552" behindDoc="0" locked="0" layoutInCell="1" allowOverlap="1" wp14:anchorId="34C8C090" wp14:editId="589C5383">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84765" w14:textId="02CFC411" w:rsidR="0032273B" w:rsidRPr="007C1AAC" w:rsidRDefault="0032273B" w:rsidP="000C18A2">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4C8C090" id="_x0000_s1137"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" stroked="f">
                <v:textbox>
                  <w:txbxContent>
                    <w:p w14:paraId="04E84765" w14:textId="02CFC411" w:rsidR="0032273B" w:rsidRPr="007C1AAC" w:rsidRDefault="0032273B" w:rsidP="000C18A2">
                      <w:pPr>
                        <w:jc w:val="center"/>
                        <w:rPr>
                          <w:sz w:val="22"/>
                          <w:szCs w:val="22"/>
                        </w:rPr>
                      </w:pPr>
                      <w:r>
                        <w:rPr>
                          <w:sz w:val="22"/>
                          <w:szCs w:val="22"/>
                        </w:rPr>
                        <w:t>Care Team Service</w:t>
                      </w:r>
                    </w:p>
                  </w:txbxContent>
                </v:textbox>
              </v:shape>
            </w:pict>
          </mc:Fallback>
        </mc:AlternateContent>
      </w:r>
      <w:r w:rsidRPr="0032273B">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32273B">
        <w:rPr>
          <w:noProof/>
        </w:rPr>
        <mc:AlternateContent>
          <mc:Choice Requires="wps">
            <w:drawing>
              <wp:anchor distT="0" distB="0" distL="114300" distR="114300" simplePos="0" relativeHeight="251738624" behindDoc="0" locked="0" layoutInCell="1" allowOverlap="1" wp14:anchorId="1A47DDA2" wp14:editId="4FD186D9">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C3E1629"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32273B">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32273B">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32273B">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32273B">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33A52" w14:textId="07663753" w:rsidR="0032273B" w:rsidRPr="007C1AAC" w:rsidRDefault="0032273B" w:rsidP="000C18A2">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47AE809B" id="_x0000_s1138"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" stroked="f">
                <v:textbox>
                  <w:txbxContent>
                    <w:p w14:paraId="49A33A52" w14:textId="07663753" w:rsidR="0032273B" w:rsidRPr="007C1AAC" w:rsidRDefault="0032273B" w:rsidP="000C18A2">
                      <w:pPr>
                        <w:jc w:val="center"/>
                        <w:rPr>
                          <w:sz w:val="22"/>
                          <w:szCs w:val="22"/>
                        </w:rPr>
                      </w:pPr>
                      <w:r>
                        <w:rPr>
                          <w:sz w:val="22"/>
                          <w:szCs w:val="22"/>
                        </w:rPr>
                        <w:t>Care Team Contributor</w:t>
                      </w:r>
                    </w:p>
                  </w:txbxContent>
                </v:textbox>
              </v:shape>
            </w:pict>
          </mc:Fallback>
        </mc:AlternateContent>
      </w:r>
    </w:p>
    <w:p w14:paraId="03491220" w14:textId="44A8E2C8" w:rsidR="000C18A2" w:rsidRPr="0032273B" w:rsidRDefault="000C18A2" w:rsidP="000C18A2">
      <w:pPr>
        <w:pStyle w:val="BodyText"/>
      </w:pPr>
    </w:p>
    <w:p w14:paraId="438F95B7" w14:textId="1E10DAE4" w:rsidR="000C18A2" w:rsidRPr="0032273B" w:rsidRDefault="00F145C6" w:rsidP="007F4D09">
      <w:pPr>
        <w:pStyle w:val="BodyText"/>
      </w:pPr>
      <w:r w:rsidRPr="0032273B">
        <w:rPr>
          <w:noProof/>
        </w:rPr>
        <mc:AlternateContent>
          <mc:Choice Requires="wps">
            <w:drawing>
              <wp:anchor distT="0" distB="0" distL="114300" distR="114300" simplePos="0" relativeHeight="251737600" behindDoc="0" locked="0" layoutInCell="1" allowOverlap="1" wp14:anchorId="0FF00073" wp14:editId="22D5CB49">
                <wp:simplePos x="0" y="0"/>
                <wp:positionH relativeFrom="column">
                  <wp:posOffset>2173605</wp:posOffset>
                </wp:positionH>
                <wp:positionV relativeFrom="paragraph">
                  <wp:posOffset>10795</wp:posOffset>
                </wp:positionV>
                <wp:extent cx="1221105" cy="286385"/>
                <wp:effectExtent l="0" t="0" r="17145" b="18415"/>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6D54" w14:textId="1B1AC252" w:rsidR="0032273B" w:rsidRPr="007C1AAC" w:rsidRDefault="0032273B"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FF00073" id="_x0000_s1139" type="#_x0000_t202" style="position:absolute;margin-left:171.15pt;margin-top:.8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" filled="f" stroked="f">
                <v:textbox inset="0,0,0,0">
                  <w:txbxContent>
                    <w:p w14:paraId="44716D54" w14:textId="1B1AC252" w:rsidR="0032273B" w:rsidRPr="007C1AAC" w:rsidRDefault="0032273B"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0ABEEBE3" w14:textId="5B4869BB" w:rsidR="003904A0" w:rsidRPr="0032273B" w:rsidRDefault="003904A0" w:rsidP="000C18A2"/>
    <w:p w14:paraId="040D042D" w14:textId="1AE69F0C" w:rsidR="000C18A2" w:rsidRPr="0032273B" w:rsidRDefault="000C18A2" w:rsidP="000C18A2"/>
    <w:p w14:paraId="1C70490F" w14:textId="77A1C9D9" w:rsidR="000C18A2" w:rsidRPr="0032273B" w:rsidRDefault="000C18A2" w:rsidP="000C18A2"/>
    <w:p w14:paraId="14C983F8" w14:textId="4DA6827F" w:rsidR="000C18A2" w:rsidRPr="0032273B" w:rsidRDefault="000C18A2" w:rsidP="000C18A2"/>
    <w:p w14:paraId="344F06A7" w14:textId="03E2CFB6" w:rsidR="000C18A2" w:rsidRPr="0032273B" w:rsidRDefault="000C18A2" w:rsidP="000C18A2">
      <w:pPr>
        <w:pStyle w:val="Heading4"/>
        <w:numPr>
          <w:ilvl w:val="0"/>
          <w:numId w:val="0"/>
        </w:numPr>
        <w:rPr>
          <w:noProof w:val="0"/>
        </w:rPr>
      </w:pPr>
      <w:bookmarkStart w:id="176" w:name="_Toc461437970"/>
      <w:bookmarkStart w:id="177" w:name="_Toc28680999"/>
      <w:r w:rsidRPr="0032273B">
        <w:rPr>
          <w:noProof w:val="0"/>
        </w:rPr>
        <w:t>3.</w:t>
      </w:r>
      <w:r w:rsidR="000725E0" w:rsidRPr="0032273B">
        <w:rPr>
          <w:noProof w:val="0"/>
        </w:rPr>
        <w:t>49</w:t>
      </w:r>
      <w:r w:rsidRPr="0032273B">
        <w:rPr>
          <w:noProof w:val="0"/>
        </w:rPr>
        <w:t xml:space="preserve">.4.1 Provide Care </w:t>
      </w:r>
      <w:bookmarkEnd w:id="176"/>
      <w:r w:rsidRPr="0032273B">
        <w:rPr>
          <w:noProof w:val="0"/>
        </w:rPr>
        <w:t>Team</w:t>
      </w:r>
      <w:bookmarkEnd w:id="177"/>
    </w:p>
    <w:p w14:paraId="56BEF58E" w14:textId="72F6CD01" w:rsidR="000C18A2" w:rsidRPr="0032273B" w:rsidRDefault="000C18A2" w:rsidP="000C18A2">
      <w:pPr>
        <w:pStyle w:val="BodyText"/>
      </w:pPr>
      <w:r w:rsidRPr="0032273B">
        <w:t>The Care Team Service sends a CareTeam resource to the endpoint specified in the Subscription resource.</w:t>
      </w:r>
      <w:r w:rsidR="00797E39" w:rsidRPr="0032273B">
        <w:t xml:space="preserve"> </w:t>
      </w:r>
    </w:p>
    <w:p w14:paraId="76DF2DF6" w14:textId="5F4DFAF7" w:rsidR="000C18A2" w:rsidRPr="0032273B" w:rsidRDefault="000C18A2" w:rsidP="000C18A2">
      <w:pPr>
        <w:pStyle w:val="Heading5"/>
        <w:numPr>
          <w:ilvl w:val="0"/>
          <w:numId w:val="0"/>
        </w:numPr>
        <w:rPr>
          <w:noProof w:val="0"/>
        </w:rPr>
      </w:pPr>
      <w:bookmarkStart w:id="178" w:name="_Toc461437971"/>
      <w:bookmarkStart w:id="179" w:name="_Toc28681000"/>
      <w:r w:rsidRPr="0032273B">
        <w:rPr>
          <w:noProof w:val="0"/>
        </w:rPr>
        <w:t>3.</w:t>
      </w:r>
      <w:r w:rsidR="000725E0" w:rsidRPr="0032273B">
        <w:rPr>
          <w:noProof w:val="0"/>
        </w:rPr>
        <w:t>49</w:t>
      </w:r>
      <w:r w:rsidRPr="0032273B">
        <w:rPr>
          <w:noProof w:val="0"/>
        </w:rPr>
        <w:t>.4.1.1 Trigger Events</w:t>
      </w:r>
      <w:bookmarkEnd w:id="178"/>
      <w:bookmarkEnd w:id="179"/>
    </w:p>
    <w:p w14:paraId="6AF32D5A" w14:textId="6F1E466F" w:rsidR="000C18A2" w:rsidRPr="0032273B" w:rsidRDefault="000C18A2" w:rsidP="000C18A2">
      <w:pPr>
        <w:pStyle w:val="BodyText"/>
      </w:pPr>
      <w:r w:rsidRPr="0032273B">
        <w:t>A change to a resource causes a Subscription Criteria to evaluate as true, so the Care Team Service sends the updated CareTeam resource to the designated endpoint.</w:t>
      </w:r>
    </w:p>
    <w:p w14:paraId="0E1FC09F" w14:textId="214463FE" w:rsidR="000C18A2" w:rsidRPr="0032273B" w:rsidRDefault="000C18A2" w:rsidP="000C18A2">
      <w:pPr>
        <w:pStyle w:val="Heading5"/>
        <w:numPr>
          <w:ilvl w:val="0"/>
          <w:numId w:val="0"/>
        </w:numPr>
        <w:rPr>
          <w:noProof w:val="0"/>
        </w:rPr>
      </w:pPr>
      <w:bookmarkStart w:id="180" w:name="_Toc461437972"/>
      <w:bookmarkStart w:id="181" w:name="_Toc28681001"/>
      <w:r w:rsidRPr="0032273B">
        <w:rPr>
          <w:noProof w:val="0"/>
        </w:rPr>
        <w:t>3.</w:t>
      </w:r>
      <w:r w:rsidR="000725E0" w:rsidRPr="0032273B">
        <w:rPr>
          <w:noProof w:val="0"/>
        </w:rPr>
        <w:t>49</w:t>
      </w:r>
      <w:r w:rsidRPr="0032273B">
        <w:rPr>
          <w:noProof w:val="0"/>
        </w:rPr>
        <w:t>.4.1.2 Message Semantics</w:t>
      </w:r>
      <w:bookmarkEnd w:id="180"/>
      <w:bookmarkEnd w:id="181"/>
    </w:p>
    <w:p w14:paraId="732D4F07" w14:textId="4E687138" w:rsidR="000C18A2" w:rsidRPr="0032273B" w:rsidRDefault="000C18A2" w:rsidP="000C18A2">
      <w:pPr>
        <w:pStyle w:val="BodyText"/>
      </w:pPr>
      <w:r w:rsidRPr="0032273B">
        <w:t>This is an HTTP or HTTPS POST of a CareTeam resource.</w:t>
      </w:r>
    </w:p>
    <w:p w14:paraId="2C3DB362" w14:textId="77777777" w:rsidR="000C18A2" w:rsidRPr="0032273B" w:rsidRDefault="000C18A2" w:rsidP="000C18A2">
      <w:pPr>
        <w:pStyle w:val="BodyText"/>
      </w:pPr>
      <w:r w:rsidRPr="0032273B">
        <w:t>The base URL for this is specified in the registered Subscription resource.</w:t>
      </w:r>
    </w:p>
    <w:p w14:paraId="5617898C" w14:textId="7BEC4BB0" w:rsidR="000C18A2" w:rsidRPr="0032273B" w:rsidRDefault="000C18A2" w:rsidP="000C18A2">
      <w:pPr>
        <w:pStyle w:val="BodyText"/>
      </w:pPr>
      <w:r w:rsidRPr="0032273B">
        <w:t xml:space="preserve">Where the body of the transaction contains the CareTeam resource. </w:t>
      </w:r>
    </w:p>
    <w:p w14:paraId="60049C9E" w14:textId="66850EC4" w:rsidR="000C18A2" w:rsidRPr="0032273B" w:rsidRDefault="000C18A2" w:rsidP="000C18A2">
      <w:pPr>
        <w:pStyle w:val="BodyText"/>
      </w:pPr>
      <w:r w:rsidRPr="0032273B">
        <w:t xml:space="preserve">See: </w:t>
      </w:r>
      <w:hyperlink r:id="rId38" w:history="1">
        <w:r w:rsidR="00956DCB" w:rsidRPr="0032273B">
          <w:rPr>
            <w:rStyle w:val="Hyperlink"/>
          </w:rPr>
          <w:t>http://hl7.org/fhir/R4/subscription.html</w:t>
        </w:r>
      </w:hyperlink>
      <w:r w:rsidR="00BB5965" w:rsidRPr="0032273B">
        <w:t xml:space="preserve"> </w:t>
      </w:r>
    </w:p>
    <w:p w14:paraId="2BF954A8" w14:textId="382AD078" w:rsidR="000C18A2" w:rsidRPr="0032273B" w:rsidRDefault="000C18A2" w:rsidP="000C18A2">
      <w:pPr>
        <w:pStyle w:val="Heading5"/>
        <w:numPr>
          <w:ilvl w:val="0"/>
          <w:numId w:val="0"/>
        </w:numPr>
        <w:rPr>
          <w:noProof w:val="0"/>
        </w:rPr>
      </w:pPr>
      <w:bookmarkStart w:id="182" w:name="_Toc461437973"/>
      <w:bookmarkStart w:id="183" w:name="_Toc28681002"/>
      <w:r w:rsidRPr="0032273B">
        <w:rPr>
          <w:noProof w:val="0"/>
        </w:rPr>
        <w:t>3.</w:t>
      </w:r>
      <w:r w:rsidR="000725E0" w:rsidRPr="0032273B">
        <w:rPr>
          <w:noProof w:val="0"/>
        </w:rPr>
        <w:t>49</w:t>
      </w:r>
      <w:r w:rsidRPr="0032273B">
        <w:rPr>
          <w:noProof w:val="0"/>
        </w:rPr>
        <w:t>.4.1.3 Expected Actions</w:t>
      </w:r>
      <w:bookmarkEnd w:id="182"/>
      <w:bookmarkEnd w:id="183"/>
    </w:p>
    <w:p w14:paraId="17318328" w14:textId="5354FD44" w:rsidR="000C18A2" w:rsidRPr="0032273B" w:rsidRDefault="000C18A2" w:rsidP="000C18A2">
      <w:pPr>
        <w:pStyle w:val="BodyText"/>
      </w:pPr>
      <w:r w:rsidRPr="0032273B">
        <w:t>The Care Team Contributor receives the CareTeam resource in the body of the POST.</w:t>
      </w:r>
      <w:r w:rsidR="004827B3" w:rsidRPr="0032273B">
        <w:t xml:space="preserve"> If the Care Team Contributor is offline and cannot accept the transaction, according to </w:t>
      </w:r>
      <w:r w:rsidR="00CF129D" w:rsidRPr="0032273B">
        <w:t xml:space="preserve">2.46.5 Managing Subscriptions and Errors (see: </w:t>
      </w:r>
      <w:hyperlink r:id="rId39" w:history="1">
        <w:r w:rsidR="00956DCB" w:rsidRPr="0032273B">
          <w:rPr>
            <w:rStyle w:val="Hyperlink"/>
          </w:rPr>
          <w:t>http://hl7.org/fhir/R4/subscription.html</w:t>
        </w:r>
      </w:hyperlink>
      <w:r w:rsidR="00CF129D" w:rsidRPr="0032273B">
        <w:t>)</w:t>
      </w:r>
      <w:r w:rsidR="004827B3" w:rsidRPr="0032273B">
        <w:t>, the server may retry the notification a fixed number of times and/or refer errors to its own alert logs. If the notification fails, the server should set the status to 'error</w:t>
      </w:r>
      <w:r w:rsidR="00956DCB" w:rsidRPr="0032273B">
        <w:t>’ and</w:t>
      </w:r>
      <w:r w:rsidR="004827B3" w:rsidRPr="0032273B">
        <w:t xml:space="preserve"> mark the error in the resource. If the notification succeeds, the server should update the status to </w:t>
      </w:r>
      <w:r w:rsidR="00BB5965" w:rsidRPr="0032273B">
        <w:t>‘</w:t>
      </w:r>
      <w:r w:rsidR="004827B3" w:rsidRPr="0032273B">
        <w:t>active</w:t>
      </w:r>
      <w:r w:rsidR="00BB5965" w:rsidRPr="0032273B">
        <w:t>’</w:t>
      </w:r>
      <w:r w:rsidR="004827B3" w:rsidRPr="0032273B">
        <w:t xml:space="preserve"> again. If a subscription fails consistently</w:t>
      </w:r>
      <w:r w:rsidR="00BB5965" w:rsidRPr="0032273B">
        <w:t>,</w:t>
      </w:r>
      <w:r w:rsidR="004827B3" w:rsidRPr="0032273B">
        <w:t xml:space="preserve"> a server may choose </w:t>
      </w:r>
      <w:r w:rsidR="00F62B2B" w:rsidRPr="0032273B">
        <w:t xml:space="preserve">to </w:t>
      </w:r>
      <w:r w:rsidR="004827B3" w:rsidRPr="0032273B">
        <w:t>set the subscription status to off and stop trying to send notifications.</w:t>
      </w:r>
    </w:p>
    <w:p w14:paraId="61814C01" w14:textId="2106D9D1" w:rsidR="000C18A2" w:rsidRPr="0032273B" w:rsidRDefault="000C18A2" w:rsidP="000C18A2">
      <w:pPr>
        <w:pStyle w:val="Heading3"/>
        <w:numPr>
          <w:ilvl w:val="0"/>
          <w:numId w:val="0"/>
        </w:numPr>
        <w:rPr>
          <w:noProof w:val="0"/>
        </w:rPr>
      </w:pPr>
      <w:bookmarkStart w:id="184" w:name="_Toc461437974"/>
      <w:bookmarkStart w:id="185" w:name="_Toc28681003"/>
      <w:r w:rsidRPr="0032273B">
        <w:rPr>
          <w:noProof w:val="0"/>
        </w:rPr>
        <w:lastRenderedPageBreak/>
        <w:t>3.</w:t>
      </w:r>
      <w:r w:rsidR="000725E0" w:rsidRPr="0032273B">
        <w:rPr>
          <w:noProof w:val="0"/>
        </w:rPr>
        <w:t>49</w:t>
      </w:r>
      <w:r w:rsidRPr="0032273B">
        <w:rPr>
          <w:noProof w:val="0"/>
        </w:rPr>
        <w:t>.5 Security Considerations</w:t>
      </w:r>
      <w:bookmarkEnd w:id="184"/>
      <w:bookmarkEnd w:id="185"/>
    </w:p>
    <w:p w14:paraId="384D9E3A" w14:textId="0A483CE8" w:rsidR="000C18A2" w:rsidRPr="0032273B" w:rsidRDefault="000C18A2" w:rsidP="000C18A2">
      <w:pPr>
        <w:pStyle w:val="BodyText"/>
      </w:pPr>
      <w:r w:rsidRPr="0032273B">
        <w:t xml:space="preserve">See </w:t>
      </w:r>
      <w:r w:rsidR="003C4276" w:rsidRPr="0032273B">
        <w:t xml:space="preserve">Section </w:t>
      </w:r>
      <w:r w:rsidRPr="0032273B">
        <w:t xml:space="preserve">X.5 DCTM Security Considerations </w:t>
      </w:r>
    </w:p>
    <w:p w14:paraId="07E92113" w14:textId="77777777" w:rsidR="000C18A2" w:rsidRPr="0032273B" w:rsidRDefault="000C18A2" w:rsidP="000C18A2"/>
    <w:p w14:paraId="41B00B23" w14:textId="029BD8B7" w:rsidR="00EA4EA1" w:rsidRPr="0032273B" w:rsidRDefault="00EA4EA1" w:rsidP="00EA4EA1">
      <w:pPr>
        <w:pStyle w:val="PartTitle"/>
        <w:rPr>
          <w:highlight w:val="yellow"/>
        </w:rPr>
      </w:pPr>
      <w:bookmarkStart w:id="186" w:name="_Toc28681004"/>
      <w:r w:rsidRPr="0032273B">
        <w:lastRenderedPageBreak/>
        <w:t>Appendices</w:t>
      </w:r>
      <w:r w:rsidRPr="008A3D76">
        <w:t xml:space="preserve"> </w:t>
      </w:r>
      <w:r w:rsidR="006B66E1" w:rsidRPr="008A3D76">
        <w:t>to Volume 2</w:t>
      </w:r>
      <w:bookmarkEnd w:id="186"/>
    </w:p>
    <w:p w14:paraId="19A80F17" w14:textId="67FAC846" w:rsidR="00EA4EA1" w:rsidRPr="0032273B" w:rsidRDefault="00785BC7" w:rsidP="007F4D09">
      <w:pPr>
        <w:pStyle w:val="BodyText"/>
      </w:pPr>
      <w:r w:rsidRPr="0032273B">
        <w:t>None</w:t>
      </w:r>
    </w:p>
    <w:p w14:paraId="5F57A2DF" w14:textId="77777777" w:rsidR="00EA4EA1" w:rsidRPr="0032273B" w:rsidRDefault="00EA4EA1" w:rsidP="007F4D09">
      <w:pPr>
        <w:pStyle w:val="BodyText"/>
      </w:pPr>
    </w:p>
    <w:p w14:paraId="5601BC7B" w14:textId="77777777" w:rsidR="00522F40" w:rsidRPr="0032273B" w:rsidRDefault="00F313A8" w:rsidP="008A3D76">
      <w:pPr>
        <w:pStyle w:val="Heading1"/>
        <w:pageBreakBefore w:val="0"/>
        <w:numPr>
          <w:ilvl w:val="0"/>
          <w:numId w:val="0"/>
        </w:numPr>
      </w:pPr>
      <w:bookmarkStart w:id="187" w:name="_Toc28681005"/>
      <w:r w:rsidRPr="0032273B">
        <w:t xml:space="preserve">Volume 2 </w:t>
      </w:r>
      <w:r w:rsidR="004541CC" w:rsidRPr="0032273B">
        <w:t>Name</w:t>
      </w:r>
      <w:r w:rsidR="00522F40" w:rsidRPr="0032273B">
        <w:t>s</w:t>
      </w:r>
      <w:r w:rsidR="004541CC" w:rsidRPr="0032273B">
        <w:t>pace Additions</w:t>
      </w:r>
      <w:bookmarkEnd w:id="187"/>
    </w:p>
    <w:p w14:paraId="1BA89919" w14:textId="77777777" w:rsidR="00DD13DB" w:rsidRPr="0032273B" w:rsidRDefault="00DD13DB" w:rsidP="00DD13DB">
      <w:pPr>
        <w:pStyle w:val="EditorInstructions"/>
      </w:pPr>
      <w:r w:rsidRPr="0032273B">
        <w:t xml:space="preserve">Add the following terms </w:t>
      </w:r>
      <w:r w:rsidRPr="0032273B">
        <w:rPr>
          <w:iCs w:val="0"/>
        </w:rPr>
        <w:t xml:space="preserve">to the IHE </w:t>
      </w:r>
      <w:r w:rsidR="00CD4D46" w:rsidRPr="0032273B">
        <w:rPr>
          <w:iCs w:val="0"/>
        </w:rPr>
        <w:t>General Introduction Appendix G</w:t>
      </w:r>
      <w:r w:rsidRPr="0032273B">
        <w:t>:</w:t>
      </w:r>
    </w:p>
    <w:p w14:paraId="3799536B" w14:textId="42DAF3BF" w:rsidR="00167DB7" w:rsidRPr="0032273B" w:rsidRDefault="00785BC7" w:rsidP="00461A12">
      <w:pPr>
        <w:pStyle w:val="BodyText"/>
      </w:pPr>
      <w:r w:rsidRPr="0032273B">
        <w:t>None</w:t>
      </w:r>
    </w:p>
    <w:p w14:paraId="1021EE97" w14:textId="77777777" w:rsidR="00167DB7" w:rsidRPr="0032273B" w:rsidRDefault="00167DB7" w:rsidP="00461A12">
      <w:pPr>
        <w:pStyle w:val="BodyText"/>
      </w:pPr>
    </w:p>
    <w:p w14:paraId="00CACB9C" w14:textId="77777777" w:rsidR="00993FF5" w:rsidRPr="0032273B" w:rsidRDefault="00993FF5" w:rsidP="00461A12">
      <w:pPr>
        <w:pStyle w:val="BodyText"/>
      </w:pPr>
    </w:p>
    <w:p w14:paraId="7EF1CE59" w14:textId="600D3C42" w:rsidR="00993FF5" w:rsidRPr="0032273B" w:rsidRDefault="00993FF5" w:rsidP="00993FF5">
      <w:pPr>
        <w:pStyle w:val="PartTitle"/>
      </w:pPr>
      <w:bookmarkStart w:id="188" w:name="_Toc28681006"/>
      <w:r w:rsidRPr="0032273B">
        <w:lastRenderedPageBreak/>
        <w:t>Volume 3 – Content Modules</w:t>
      </w:r>
      <w:bookmarkEnd w:id="188"/>
    </w:p>
    <w:p w14:paraId="3CD4AA73" w14:textId="1F457D87" w:rsidR="00170ED0" w:rsidRPr="0032273B" w:rsidRDefault="00170ED0" w:rsidP="008A3D76">
      <w:pPr>
        <w:pStyle w:val="Heading1"/>
        <w:pageBreakBefore w:val="0"/>
        <w:numPr>
          <w:ilvl w:val="0"/>
          <w:numId w:val="0"/>
        </w:numPr>
        <w:ind w:left="432" w:hanging="432"/>
        <w:rPr>
          <w:noProof w:val="0"/>
        </w:rPr>
      </w:pPr>
      <w:bookmarkStart w:id="189" w:name="_Toc28681007"/>
      <w:r w:rsidRPr="0032273B">
        <w:rPr>
          <w:noProof w:val="0"/>
        </w:rPr>
        <w:t>5</w:t>
      </w:r>
      <w:r w:rsidR="0018348D" w:rsidRPr="0032273B">
        <w:rPr>
          <w:noProof w:val="0"/>
        </w:rPr>
        <w:t xml:space="preserve"> </w:t>
      </w:r>
      <w:r w:rsidRPr="0032273B">
        <w:rPr>
          <w:noProof w:val="0"/>
        </w:rPr>
        <w:t>Namespaces and Vocabularies</w:t>
      </w:r>
      <w:bookmarkEnd w:id="189"/>
    </w:p>
    <w:p w14:paraId="459BD645" w14:textId="57D4EBFF" w:rsidR="00701B3A" w:rsidRPr="0032273B" w:rsidRDefault="00170ED0" w:rsidP="00170ED0">
      <w:pPr>
        <w:pStyle w:val="EditorInstructions"/>
      </w:pPr>
      <w:r w:rsidRPr="0032273B">
        <w:t xml:space="preserve">Add to </w:t>
      </w:r>
      <w:r w:rsidR="00466E47" w:rsidRPr="0032273B">
        <w:t>Section</w:t>
      </w:r>
      <w:r w:rsidRPr="0032273B">
        <w:t xml:space="preserve"> 5 Namespaces and Vocabularies</w:t>
      </w:r>
      <w:bookmarkStart w:id="190" w:name="_IHEActCode_Vocabulary"/>
      <w:bookmarkStart w:id="191" w:name="_IHERoleCode_Vocabulary"/>
      <w:bookmarkEnd w:id="190"/>
      <w:bookmarkEnd w:id="191"/>
    </w:p>
    <w:p w14:paraId="0538139F" w14:textId="63C31CC4" w:rsidR="00170ED0" w:rsidRPr="0032273B" w:rsidRDefault="00C82BF2" w:rsidP="007F4D09">
      <w:pPr>
        <w:pStyle w:val="BodyText"/>
      </w:pPr>
      <w:r w:rsidRPr="0032273B">
        <w:t>NA</w:t>
      </w:r>
    </w:p>
    <w:p w14:paraId="4346E656" w14:textId="77777777" w:rsidR="00F145C6" w:rsidRPr="0032273B" w:rsidRDefault="00F145C6" w:rsidP="007F4D09">
      <w:pPr>
        <w:pStyle w:val="BodyText"/>
      </w:pPr>
    </w:p>
    <w:p w14:paraId="53557D26" w14:textId="1E6E7446" w:rsidR="00170ED0" w:rsidRPr="0032273B" w:rsidRDefault="00170ED0" w:rsidP="00170ED0">
      <w:pPr>
        <w:pStyle w:val="EditorInstructions"/>
      </w:pPr>
      <w:r w:rsidRPr="0032273B">
        <w:t xml:space="preserve">Add to </w:t>
      </w:r>
      <w:r w:rsidR="00466E47" w:rsidRPr="0032273B">
        <w:t>Section</w:t>
      </w:r>
      <w:r w:rsidRPr="0032273B">
        <w:t xml:space="preserve"> 5.1.1 IHE Format Codes</w:t>
      </w:r>
    </w:p>
    <w:p w14:paraId="11AEF219" w14:textId="7EFE39A6" w:rsidR="00170ED0" w:rsidRPr="0032273B" w:rsidRDefault="00C82BF2" w:rsidP="00170ED0">
      <w:pPr>
        <w:pStyle w:val="BodyText"/>
        <w:rPr>
          <w:lang w:eastAsia="x-none"/>
        </w:rPr>
      </w:pPr>
      <w:r w:rsidRPr="0032273B">
        <w:rPr>
          <w:lang w:eastAsia="x-none"/>
        </w:rPr>
        <w:t>NA</w:t>
      </w:r>
    </w:p>
    <w:p w14:paraId="685397C9" w14:textId="77777777" w:rsidR="00170ED0" w:rsidRPr="0032273B" w:rsidRDefault="00170ED0" w:rsidP="00170ED0">
      <w:pPr>
        <w:pStyle w:val="BodyText"/>
      </w:pPr>
    </w:p>
    <w:p w14:paraId="69F2F008" w14:textId="0E6F64B8" w:rsidR="00170ED0" w:rsidRPr="0032273B" w:rsidRDefault="00170ED0" w:rsidP="00170ED0">
      <w:pPr>
        <w:pStyle w:val="EditorInstructions"/>
      </w:pPr>
      <w:r w:rsidRPr="0032273B">
        <w:t xml:space="preserve">Add to </w:t>
      </w:r>
      <w:r w:rsidR="00466E47" w:rsidRPr="0032273B">
        <w:t>Section</w:t>
      </w:r>
      <w:r w:rsidRPr="0032273B">
        <w:t xml:space="preserve"> </w:t>
      </w:r>
      <w:r w:rsidR="003F3E4A" w:rsidRPr="0032273B">
        <w:t>5.1.2 IHE</w:t>
      </w:r>
      <w:r w:rsidRPr="0032273B">
        <w:t xml:space="preserve"> ActCode Vocabulary</w:t>
      </w:r>
    </w:p>
    <w:p w14:paraId="27EF3FF8" w14:textId="148FFB21" w:rsidR="00170ED0" w:rsidRPr="0032273B" w:rsidRDefault="00C82BF2" w:rsidP="00170ED0">
      <w:pPr>
        <w:pStyle w:val="BodyText"/>
      </w:pPr>
      <w:r w:rsidRPr="0032273B">
        <w:t>NA</w:t>
      </w:r>
    </w:p>
    <w:p w14:paraId="505B0786" w14:textId="77777777" w:rsidR="00170ED0" w:rsidRPr="0032273B" w:rsidRDefault="00170ED0" w:rsidP="00170ED0">
      <w:pPr>
        <w:pStyle w:val="BodyText"/>
      </w:pPr>
    </w:p>
    <w:p w14:paraId="4F3C86A1" w14:textId="62779EAA" w:rsidR="00170ED0" w:rsidRPr="0032273B" w:rsidRDefault="00170ED0" w:rsidP="00170ED0">
      <w:pPr>
        <w:pStyle w:val="EditorInstructions"/>
      </w:pPr>
      <w:r w:rsidRPr="0032273B">
        <w:t xml:space="preserve">Add to </w:t>
      </w:r>
      <w:r w:rsidR="00466E47" w:rsidRPr="0032273B">
        <w:t>Section</w:t>
      </w:r>
      <w:r w:rsidRPr="0032273B">
        <w:t xml:space="preserve"> </w:t>
      </w:r>
      <w:r w:rsidR="003F3E4A" w:rsidRPr="0032273B">
        <w:t>5.1.3 IHE</w:t>
      </w:r>
      <w:r w:rsidRPr="0032273B">
        <w:t xml:space="preserve"> RoleCode Vocabulary</w:t>
      </w:r>
    </w:p>
    <w:p w14:paraId="6005BE5B" w14:textId="1E437674" w:rsidR="00170ED0" w:rsidRPr="0032273B" w:rsidRDefault="00C82BF2" w:rsidP="00170ED0">
      <w:pPr>
        <w:pStyle w:val="BodyText"/>
      </w:pPr>
      <w:r w:rsidRPr="0032273B">
        <w:t>NA</w:t>
      </w:r>
    </w:p>
    <w:p w14:paraId="5ECB76F4" w14:textId="220EC5F6" w:rsidR="008D45BC" w:rsidRPr="0032273B" w:rsidRDefault="00170ED0" w:rsidP="003D5A68">
      <w:pPr>
        <w:pStyle w:val="Heading1"/>
        <w:numPr>
          <w:ilvl w:val="0"/>
          <w:numId w:val="0"/>
        </w:numPr>
        <w:ind w:left="432" w:hanging="432"/>
        <w:rPr>
          <w:noProof w:val="0"/>
        </w:rPr>
      </w:pPr>
      <w:bookmarkStart w:id="192" w:name="_Toc28681008"/>
      <w:r w:rsidRPr="0032273B">
        <w:rPr>
          <w:noProof w:val="0"/>
        </w:rPr>
        <w:lastRenderedPageBreak/>
        <w:t>6</w:t>
      </w:r>
      <w:r w:rsidR="00291725" w:rsidRPr="0032273B">
        <w:rPr>
          <w:noProof w:val="0"/>
        </w:rPr>
        <w:t xml:space="preserve"> </w:t>
      </w:r>
      <w:r w:rsidR="008D45BC" w:rsidRPr="0032273B">
        <w:rPr>
          <w:noProof w:val="0"/>
        </w:rPr>
        <w:t>Content Modules</w:t>
      </w:r>
      <w:bookmarkEnd w:id="192"/>
    </w:p>
    <w:p w14:paraId="6DDD538F" w14:textId="4D88CB7E" w:rsidR="003C4276" w:rsidRPr="0032273B" w:rsidRDefault="00F145C6" w:rsidP="007F4D09">
      <w:pPr>
        <w:pStyle w:val="Heading3"/>
        <w:numPr>
          <w:ilvl w:val="0"/>
          <w:numId w:val="0"/>
        </w:numPr>
        <w:rPr>
          <w:noProof w:val="0"/>
        </w:rPr>
      </w:pPr>
      <w:bookmarkStart w:id="193" w:name="_Toc28681009"/>
      <w:r w:rsidRPr="0032273B">
        <w:rPr>
          <w:noProof w:val="0"/>
        </w:rPr>
        <w:t xml:space="preserve">6.3.1 </w:t>
      </w:r>
      <w:r w:rsidR="003D5A68" w:rsidRPr="0032273B">
        <w:rPr>
          <w:noProof w:val="0"/>
        </w:rPr>
        <w:t>CDA</w:t>
      </w:r>
      <w:r w:rsidR="005935DE" w:rsidRPr="0032273B">
        <w:rPr>
          <w:rFonts w:cs="Arial"/>
          <w:noProof w:val="0"/>
          <w:vertAlign w:val="superscript"/>
        </w:rPr>
        <w:t>®</w:t>
      </w:r>
      <w:r w:rsidR="005935DE" w:rsidRPr="0032273B">
        <w:rPr>
          <w:rStyle w:val="FootnoteReference"/>
          <w:rFonts w:cs="Arial"/>
          <w:noProof w:val="0"/>
        </w:rPr>
        <w:footnoteReference w:id="21"/>
      </w:r>
      <w:r w:rsidR="003D5A68" w:rsidRPr="0032273B">
        <w:rPr>
          <w:noProof w:val="0"/>
        </w:rPr>
        <w:t xml:space="preserve"> </w:t>
      </w:r>
      <w:r w:rsidR="00147A61" w:rsidRPr="0032273B">
        <w:rPr>
          <w:noProof w:val="0"/>
        </w:rPr>
        <w:t>Content Module</w:t>
      </w:r>
      <w:r w:rsidR="00F847E4" w:rsidRPr="0032273B">
        <w:rPr>
          <w:noProof w:val="0"/>
        </w:rPr>
        <w:t>s</w:t>
      </w:r>
      <w:bookmarkEnd w:id="193"/>
    </w:p>
    <w:p w14:paraId="0A69B364" w14:textId="7F53D3EC" w:rsidR="00665D8F" w:rsidRPr="0032273B" w:rsidRDefault="00A92D4A" w:rsidP="00F913D7">
      <w:pPr>
        <w:pStyle w:val="BodyText"/>
      </w:pPr>
      <w:r w:rsidRPr="0032273B">
        <w:t>NA</w:t>
      </w:r>
    </w:p>
    <w:p w14:paraId="402CA425" w14:textId="3CC15268" w:rsidR="00A92D4A" w:rsidRPr="0032273B" w:rsidRDefault="00F753DE" w:rsidP="007F4D09">
      <w:pPr>
        <w:pStyle w:val="Heading2"/>
        <w:numPr>
          <w:ilvl w:val="0"/>
          <w:numId w:val="0"/>
        </w:numPr>
        <w:rPr>
          <w:noProof w:val="0"/>
        </w:rPr>
      </w:pPr>
      <w:bookmarkStart w:id="194" w:name="_Toc461437991"/>
      <w:bookmarkStart w:id="195" w:name="_Toc28681010"/>
      <w:r w:rsidRPr="0032273B">
        <w:rPr>
          <w:noProof w:val="0"/>
        </w:rPr>
        <w:t xml:space="preserve">6.6 </w:t>
      </w:r>
      <w:r w:rsidR="00A92D4A" w:rsidRPr="0032273B">
        <w:rPr>
          <w:noProof w:val="0"/>
        </w:rPr>
        <w:t>HL7 FHIR Content Module</w:t>
      </w:r>
      <w:bookmarkEnd w:id="194"/>
      <w:bookmarkEnd w:id="195"/>
      <w:r w:rsidR="00A92D4A" w:rsidRPr="0032273B">
        <w:rPr>
          <w:noProof w:val="0"/>
        </w:rPr>
        <w:t xml:space="preserve"> </w:t>
      </w:r>
    </w:p>
    <w:p w14:paraId="65B82B9C" w14:textId="2457B16E" w:rsidR="00D71306" w:rsidRPr="0032273B" w:rsidRDefault="008504FE" w:rsidP="008504FE">
      <w:pPr>
        <w:pStyle w:val="Heading3"/>
        <w:numPr>
          <w:ilvl w:val="0"/>
          <w:numId w:val="0"/>
        </w:numPr>
        <w:ind w:left="720" w:hanging="720"/>
        <w:rPr>
          <w:noProof w:val="0"/>
        </w:rPr>
      </w:pPr>
      <w:bookmarkStart w:id="196" w:name="_Toc28681011"/>
      <w:r w:rsidRPr="0032273B">
        <w:rPr>
          <w:noProof w:val="0"/>
        </w:rPr>
        <w:t>6.6.</w:t>
      </w:r>
      <w:r w:rsidR="00F145C6" w:rsidRPr="0032273B">
        <w:rPr>
          <w:noProof w:val="0"/>
        </w:rPr>
        <w:t>1</w:t>
      </w:r>
      <w:r w:rsidRPr="0032273B">
        <w:rPr>
          <w:noProof w:val="0"/>
        </w:rPr>
        <w:t xml:space="preserve"> </w:t>
      </w:r>
      <w:r w:rsidR="00C7603A" w:rsidRPr="0032273B">
        <w:rPr>
          <w:noProof w:val="0"/>
        </w:rPr>
        <w:t>dctm</w:t>
      </w:r>
      <w:r w:rsidR="00A92D4A" w:rsidRPr="0032273B">
        <w:rPr>
          <w:noProof w:val="0"/>
        </w:rPr>
        <w:t>CareTeam</w:t>
      </w:r>
      <w:bookmarkEnd w:id="196"/>
    </w:p>
    <w:p w14:paraId="3B87CEE7" w14:textId="59D3D97F" w:rsidR="0032060B" w:rsidRPr="0032273B" w:rsidRDefault="00A92D4A" w:rsidP="007F4D09">
      <w:pPr>
        <w:pStyle w:val="BodyText"/>
      </w:pPr>
      <w:r w:rsidRPr="0032273B">
        <w:t>The following table shows the DynamicCareTeamManagement StructureDefinition, which constrains the Car</w:t>
      </w:r>
      <w:r w:rsidR="00C7603A" w:rsidRPr="0032273B">
        <w:t>e</w:t>
      </w:r>
      <w:r w:rsidRPr="0032273B">
        <w:t xml:space="preserve">Team resource. Constraints applied to the CareTeam base resource by this profile are shown in bold. </w:t>
      </w:r>
      <w:r w:rsidR="008E6235" w:rsidRPr="0032273B">
        <w:t xml:space="preserve">The below table is a conceptual representation of the </w:t>
      </w:r>
      <w:r w:rsidR="00BB5965" w:rsidRPr="0032273B">
        <w:t xml:space="preserve">FHIR </w:t>
      </w:r>
      <w:r w:rsidR="008E6235" w:rsidRPr="0032273B">
        <w:t>StuctureDefinition</w:t>
      </w:r>
      <w:r w:rsidR="003404CE" w:rsidRPr="0032273B">
        <w:t>.</w:t>
      </w:r>
    </w:p>
    <w:p w14:paraId="5B8DFEE6" w14:textId="4CBD2191" w:rsidR="008504FE" w:rsidRPr="0032273B" w:rsidRDefault="008504FE" w:rsidP="008504FE">
      <w:pPr>
        <w:pStyle w:val="TableTitle"/>
      </w:pPr>
      <w:r w:rsidRPr="0032273B">
        <w:t>Table 6.6.1-2: CareTeam resource</w:t>
      </w:r>
    </w:p>
    <w:tbl>
      <w:tblPr>
        <w:tblStyle w:val="TableGrid"/>
        <w:tblW w:w="0" w:type="auto"/>
        <w:tblLook w:val="04A0" w:firstRow="1" w:lastRow="0" w:firstColumn="1" w:lastColumn="0" w:noHBand="0" w:noVBand="1"/>
      </w:tblPr>
      <w:tblGrid>
        <w:gridCol w:w="2572"/>
        <w:gridCol w:w="883"/>
        <w:gridCol w:w="893"/>
        <w:gridCol w:w="2836"/>
        <w:gridCol w:w="2166"/>
      </w:tblGrid>
      <w:tr w:rsidR="00956DCB" w:rsidRPr="0032273B" w14:paraId="55E3155E" w14:textId="77777777" w:rsidTr="00B806CC">
        <w:trPr>
          <w:cantSplit/>
          <w:tblHeader/>
        </w:trPr>
        <w:tc>
          <w:tcPr>
            <w:tcW w:w="2572" w:type="dxa"/>
            <w:shd w:val="clear" w:color="auto" w:fill="D9D9D9" w:themeFill="background1" w:themeFillShade="D9"/>
            <w:vAlign w:val="bottom"/>
          </w:tcPr>
          <w:p w14:paraId="2568395A" w14:textId="77777777" w:rsidR="00956DCB" w:rsidRPr="0032273B" w:rsidRDefault="00956DCB" w:rsidP="00B806CC">
            <w:pPr>
              <w:pStyle w:val="TableEntryHeader"/>
              <w:rPr>
                <w:lang w:eastAsia="x-none"/>
              </w:rPr>
            </w:pPr>
            <w:r w:rsidRPr="0032273B">
              <w:t>Name</w:t>
            </w:r>
          </w:p>
        </w:tc>
        <w:tc>
          <w:tcPr>
            <w:tcW w:w="883" w:type="dxa"/>
            <w:shd w:val="clear" w:color="auto" w:fill="D9D9D9" w:themeFill="background1" w:themeFillShade="D9"/>
          </w:tcPr>
          <w:p w14:paraId="2A6D0910" w14:textId="77777777" w:rsidR="00956DCB" w:rsidRPr="0032273B" w:rsidRDefault="00956DCB" w:rsidP="00B806CC">
            <w:pPr>
              <w:pStyle w:val="TableEntryHeader"/>
            </w:pPr>
            <w:r w:rsidRPr="0032273B">
              <w:t>Flags</w:t>
            </w:r>
          </w:p>
        </w:tc>
        <w:tc>
          <w:tcPr>
            <w:tcW w:w="893" w:type="dxa"/>
            <w:shd w:val="clear" w:color="auto" w:fill="D9D9D9" w:themeFill="background1" w:themeFillShade="D9"/>
            <w:vAlign w:val="bottom"/>
          </w:tcPr>
          <w:p w14:paraId="34017CB6" w14:textId="77777777" w:rsidR="00956DCB" w:rsidRPr="0032273B" w:rsidRDefault="00956DCB" w:rsidP="00B806CC">
            <w:pPr>
              <w:pStyle w:val="TableEntryHeader"/>
              <w:rPr>
                <w:lang w:eastAsia="x-none"/>
              </w:rPr>
            </w:pPr>
            <w:r w:rsidRPr="0032273B">
              <w:t>Card.</w:t>
            </w:r>
          </w:p>
        </w:tc>
        <w:tc>
          <w:tcPr>
            <w:tcW w:w="2836" w:type="dxa"/>
            <w:shd w:val="clear" w:color="auto" w:fill="D9D9D9" w:themeFill="background1" w:themeFillShade="D9"/>
          </w:tcPr>
          <w:p w14:paraId="381A1A0D" w14:textId="77777777" w:rsidR="00956DCB" w:rsidRPr="0032273B" w:rsidRDefault="00956DCB" w:rsidP="00B806CC">
            <w:pPr>
              <w:pStyle w:val="TableEntryHeader"/>
              <w:rPr>
                <w:lang w:eastAsia="x-none"/>
              </w:rPr>
            </w:pPr>
            <w:r w:rsidRPr="0032273B">
              <w:t>Description &amp; Constraints</w:t>
            </w:r>
          </w:p>
        </w:tc>
        <w:tc>
          <w:tcPr>
            <w:tcW w:w="2166" w:type="dxa"/>
            <w:shd w:val="clear" w:color="auto" w:fill="D9D9D9" w:themeFill="background1" w:themeFillShade="D9"/>
            <w:vAlign w:val="bottom"/>
          </w:tcPr>
          <w:p w14:paraId="5C662695" w14:textId="77777777" w:rsidR="00956DCB" w:rsidRPr="0032273B" w:rsidRDefault="00956DCB" w:rsidP="00B806CC">
            <w:pPr>
              <w:pStyle w:val="TableEntryHeader"/>
              <w:rPr>
                <w:lang w:eastAsia="x-none"/>
              </w:rPr>
            </w:pPr>
            <w:r w:rsidRPr="0032273B">
              <w:t>Comments</w:t>
            </w:r>
          </w:p>
        </w:tc>
      </w:tr>
      <w:tr w:rsidR="00956DCB" w:rsidRPr="0032273B" w14:paraId="000997D4" w14:textId="77777777" w:rsidTr="00B806CC">
        <w:trPr>
          <w:cantSplit/>
        </w:trPr>
        <w:tc>
          <w:tcPr>
            <w:tcW w:w="2572" w:type="dxa"/>
          </w:tcPr>
          <w:p w14:paraId="03B79EEE" w14:textId="77777777" w:rsidR="00956DCB" w:rsidRPr="0032273B" w:rsidRDefault="00956DCB" w:rsidP="00B806CC">
            <w:pPr>
              <w:pStyle w:val="TableEntry"/>
            </w:pPr>
            <w:r w:rsidRPr="0032273B">
              <w:t>.. CareTeam</w:t>
            </w:r>
          </w:p>
        </w:tc>
        <w:tc>
          <w:tcPr>
            <w:tcW w:w="883" w:type="dxa"/>
          </w:tcPr>
          <w:p w14:paraId="3658B387" w14:textId="77777777" w:rsidR="00956DCB" w:rsidRPr="0032273B" w:rsidRDefault="00956DCB" w:rsidP="00B806CC">
            <w:pPr>
              <w:pStyle w:val="TableEntry"/>
            </w:pPr>
          </w:p>
        </w:tc>
        <w:tc>
          <w:tcPr>
            <w:tcW w:w="893" w:type="dxa"/>
          </w:tcPr>
          <w:p w14:paraId="03EC1C30" w14:textId="77777777" w:rsidR="00956DCB" w:rsidRPr="0032273B" w:rsidRDefault="00956DCB" w:rsidP="00B806CC">
            <w:pPr>
              <w:pStyle w:val="TableEntry"/>
            </w:pPr>
          </w:p>
        </w:tc>
        <w:tc>
          <w:tcPr>
            <w:tcW w:w="2836" w:type="dxa"/>
          </w:tcPr>
          <w:p w14:paraId="1401FE42" w14:textId="77777777" w:rsidR="00956DCB" w:rsidRPr="0032273B" w:rsidRDefault="00956DCB" w:rsidP="00B806CC">
            <w:pPr>
              <w:pStyle w:val="TableEntry"/>
            </w:pPr>
            <w:r w:rsidRPr="0032273B">
              <w:t>Planned participants in the coordination and delivery of care for a patient or group</w:t>
            </w:r>
          </w:p>
        </w:tc>
        <w:tc>
          <w:tcPr>
            <w:tcW w:w="2166" w:type="dxa"/>
          </w:tcPr>
          <w:p w14:paraId="2B83F2E2" w14:textId="77777777" w:rsidR="00956DCB" w:rsidRPr="0032273B" w:rsidRDefault="00956DCB" w:rsidP="00B806CC">
            <w:pPr>
              <w:pStyle w:val="TableEntry"/>
              <w:rPr>
                <w:b/>
              </w:rPr>
            </w:pPr>
          </w:p>
        </w:tc>
      </w:tr>
      <w:tr w:rsidR="00956DCB" w:rsidRPr="0032273B" w14:paraId="241DD26A" w14:textId="77777777" w:rsidTr="00B806CC">
        <w:trPr>
          <w:cantSplit/>
        </w:trPr>
        <w:tc>
          <w:tcPr>
            <w:tcW w:w="2572" w:type="dxa"/>
          </w:tcPr>
          <w:p w14:paraId="0B125DAF" w14:textId="77777777" w:rsidR="00956DCB" w:rsidRPr="0032273B" w:rsidRDefault="00956DCB" w:rsidP="00B806CC">
            <w:pPr>
              <w:pStyle w:val="TableEntry"/>
            </w:pPr>
            <w:r w:rsidRPr="0032273B">
              <w:t xml:space="preserve">  ... identifier</w:t>
            </w:r>
          </w:p>
        </w:tc>
        <w:tc>
          <w:tcPr>
            <w:tcW w:w="883" w:type="dxa"/>
          </w:tcPr>
          <w:p w14:paraId="5AA0C8DB" w14:textId="77777777" w:rsidR="00956DCB" w:rsidRPr="0032273B" w:rsidRDefault="00956DCB" w:rsidP="00B806CC">
            <w:pPr>
              <w:pStyle w:val="TableEntry"/>
            </w:pPr>
            <w:r w:rsidRPr="0032273B">
              <w:t>Σ</w:t>
            </w:r>
          </w:p>
        </w:tc>
        <w:tc>
          <w:tcPr>
            <w:tcW w:w="893" w:type="dxa"/>
          </w:tcPr>
          <w:p w14:paraId="65466F96" w14:textId="77777777" w:rsidR="00956DCB" w:rsidRPr="0032273B" w:rsidRDefault="00956DCB" w:rsidP="00B806CC">
            <w:pPr>
              <w:pStyle w:val="TableEntry"/>
            </w:pPr>
            <w:r w:rsidRPr="0032273B">
              <w:t>1..*</w:t>
            </w:r>
          </w:p>
        </w:tc>
        <w:tc>
          <w:tcPr>
            <w:tcW w:w="2836" w:type="dxa"/>
          </w:tcPr>
          <w:p w14:paraId="5A33C90C" w14:textId="77777777" w:rsidR="00956DCB" w:rsidRPr="0032273B" w:rsidRDefault="00956DCB" w:rsidP="00B806CC">
            <w:pPr>
              <w:pStyle w:val="TableEntry"/>
            </w:pPr>
            <w:r w:rsidRPr="0032273B">
              <w:t>External Ids for this team</w:t>
            </w:r>
          </w:p>
        </w:tc>
        <w:tc>
          <w:tcPr>
            <w:tcW w:w="2166" w:type="dxa"/>
          </w:tcPr>
          <w:p w14:paraId="0FB4BF5B" w14:textId="77777777" w:rsidR="00956DCB" w:rsidRPr="0032273B" w:rsidRDefault="00956DCB" w:rsidP="00B806CC">
            <w:pPr>
              <w:pStyle w:val="TableEntry"/>
              <w:rPr>
                <w:b/>
              </w:rPr>
            </w:pPr>
            <w:r w:rsidRPr="0032273B">
              <w:rPr>
                <w:b/>
              </w:rPr>
              <w:t>This version of the profile requires at least one identifier.</w:t>
            </w:r>
          </w:p>
        </w:tc>
      </w:tr>
      <w:tr w:rsidR="00956DCB" w:rsidRPr="0032273B" w14:paraId="088FAA0F" w14:textId="77777777" w:rsidTr="00B806CC">
        <w:trPr>
          <w:cantSplit/>
        </w:trPr>
        <w:tc>
          <w:tcPr>
            <w:tcW w:w="2572" w:type="dxa"/>
          </w:tcPr>
          <w:p w14:paraId="271DE382" w14:textId="77777777" w:rsidR="00956DCB" w:rsidRPr="0032273B" w:rsidRDefault="00956DCB" w:rsidP="00B806CC">
            <w:pPr>
              <w:pStyle w:val="TableEntry"/>
            </w:pPr>
            <w:r w:rsidRPr="0032273B">
              <w:t>... identifier.value</w:t>
            </w:r>
          </w:p>
        </w:tc>
        <w:tc>
          <w:tcPr>
            <w:tcW w:w="883" w:type="dxa"/>
          </w:tcPr>
          <w:p w14:paraId="40ADB224" w14:textId="77777777" w:rsidR="00956DCB" w:rsidRPr="0032273B" w:rsidRDefault="00956DCB" w:rsidP="00B806CC">
            <w:pPr>
              <w:pStyle w:val="TableEntry"/>
            </w:pPr>
          </w:p>
        </w:tc>
        <w:tc>
          <w:tcPr>
            <w:tcW w:w="893" w:type="dxa"/>
          </w:tcPr>
          <w:p w14:paraId="6297E698" w14:textId="77777777" w:rsidR="00956DCB" w:rsidRPr="0032273B" w:rsidRDefault="00956DCB" w:rsidP="00B806CC">
            <w:pPr>
              <w:pStyle w:val="TableEntry"/>
            </w:pPr>
            <w:r w:rsidRPr="0032273B">
              <w:t>1..1</w:t>
            </w:r>
          </w:p>
        </w:tc>
        <w:tc>
          <w:tcPr>
            <w:tcW w:w="2836" w:type="dxa"/>
          </w:tcPr>
          <w:p w14:paraId="7876350D" w14:textId="77777777" w:rsidR="00956DCB" w:rsidRPr="0032273B" w:rsidRDefault="00956DCB" w:rsidP="00B806CC">
            <w:pPr>
              <w:pStyle w:val="TableEntry"/>
            </w:pPr>
          </w:p>
        </w:tc>
        <w:tc>
          <w:tcPr>
            <w:tcW w:w="2166" w:type="dxa"/>
          </w:tcPr>
          <w:p w14:paraId="69DE19C6" w14:textId="77777777" w:rsidR="00956DCB" w:rsidRPr="0032273B" w:rsidRDefault="00956DCB" w:rsidP="00B806CC">
            <w:pPr>
              <w:pStyle w:val="TableEntry"/>
              <w:rPr>
                <w:b/>
              </w:rPr>
            </w:pPr>
            <w:r w:rsidRPr="0032273B">
              <w:rPr>
                <w:b/>
              </w:rPr>
              <w:t>This version of the profile requires an ID identifying this profile as an IHE PCC Dynamic Care Team</w:t>
            </w:r>
          </w:p>
        </w:tc>
      </w:tr>
      <w:tr w:rsidR="00956DCB" w:rsidRPr="0032273B" w14:paraId="287B54FF" w14:textId="77777777" w:rsidTr="00B806CC">
        <w:trPr>
          <w:cantSplit/>
        </w:trPr>
        <w:tc>
          <w:tcPr>
            <w:tcW w:w="2572" w:type="dxa"/>
          </w:tcPr>
          <w:p w14:paraId="0A7BAEDC" w14:textId="77777777" w:rsidR="00956DCB" w:rsidRPr="0032273B" w:rsidRDefault="00956DCB" w:rsidP="00B806CC">
            <w:pPr>
              <w:pStyle w:val="TableEntry"/>
            </w:pPr>
            <w:r w:rsidRPr="0032273B">
              <w:t xml:space="preserve">  ... status</w:t>
            </w:r>
          </w:p>
        </w:tc>
        <w:tc>
          <w:tcPr>
            <w:tcW w:w="883" w:type="dxa"/>
          </w:tcPr>
          <w:p w14:paraId="45EFE43F" w14:textId="77777777" w:rsidR="00956DCB" w:rsidRPr="0032273B" w:rsidRDefault="00956DCB" w:rsidP="00B806CC">
            <w:pPr>
              <w:pStyle w:val="TableEntry"/>
            </w:pPr>
            <w:r w:rsidRPr="0032273B">
              <w:t>?! Σ</w:t>
            </w:r>
          </w:p>
        </w:tc>
        <w:tc>
          <w:tcPr>
            <w:tcW w:w="893" w:type="dxa"/>
          </w:tcPr>
          <w:p w14:paraId="1F1412D1" w14:textId="77777777" w:rsidR="00956DCB" w:rsidRPr="0032273B" w:rsidRDefault="00956DCB" w:rsidP="00B806CC">
            <w:pPr>
              <w:pStyle w:val="TableEntry"/>
            </w:pPr>
            <w:r w:rsidRPr="0032273B">
              <w:t>1..1</w:t>
            </w:r>
          </w:p>
        </w:tc>
        <w:tc>
          <w:tcPr>
            <w:tcW w:w="2836" w:type="dxa"/>
          </w:tcPr>
          <w:p w14:paraId="60228BCE" w14:textId="77777777" w:rsidR="00956DCB" w:rsidRPr="0032273B" w:rsidRDefault="00956DCB" w:rsidP="00B806CC">
            <w:pPr>
              <w:pStyle w:val="TableEntry"/>
            </w:pPr>
            <w:r w:rsidRPr="0032273B">
              <w:t>proposed | active | suspended | inactive | entered-in-error</w:t>
            </w:r>
          </w:p>
        </w:tc>
        <w:tc>
          <w:tcPr>
            <w:tcW w:w="2166" w:type="dxa"/>
          </w:tcPr>
          <w:p w14:paraId="285A3A4D" w14:textId="77777777" w:rsidR="00956DCB" w:rsidRPr="0032273B" w:rsidRDefault="00956DCB" w:rsidP="00B806CC">
            <w:pPr>
              <w:pStyle w:val="TableEntry"/>
              <w:rPr>
                <w:b/>
              </w:rPr>
            </w:pPr>
            <w:r w:rsidRPr="0032273B">
              <w:rPr>
                <w:b/>
              </w:rPr>
              <w:t>This version of the profile requires the status of the care team.</w:t>
            </w:r>
          </w:p>
        </w:tc>
      </w:tr>
      <w:tr w:rsidR="00956DCB" w:rsidRPr="0032273B" w14:paraId="4F29C5E8" w14:textId="77777777" w:rsidTr="00B806CC">
        <w:trPr>
          <w:cantSplit/>
        </w:trPr>
        <w:tc>
          <w:tcPr>
            <w:tcW w:w="2572" w:type="dxa"/>
          </w:tcPr>
          <w:p w14:paraId="1E7876E2" w14:textId="77777777" w:rsidR="00956DCB" w:rsidRPr="0032273B" w:rsidRDefault="00956DCB" w:rsidP="00B806CC">
            <w:pPr>
              <w:pStyle w:val="TableEntry"/>
            </w:pPr>
            <w:r w:rsidRPr="0032273B">
              <w:t xml:space="preserve">  ... category</w:t>
            </w:r>
            <w:r w:rsidRPr="0032273B">
              <w:tab/>
            </w:r>
          </w:p>
        </w:tc>
        <w:tc>
          <w:tcPr>
            <w:tcW w:w="883" w:type="dxa"/>
          </w:tcPr>
          <w:p w14:paraId="0E757114" w14:textId="77777777" w:rsidR="00956DCB" w:rsidRPr="0032273B" w:rsidRDefault="00956DCB" w:rsidP="00B806CC">
            <w:pPr>
              <w:pStyle w:val="TableEntry"/>
            </w:pPr>
            <w:r w:rsidRPr="0032273B">
              <w:t>Σ</w:t>
            </w:r>
          </w:p>
        </w:tc>
        <w:tc>
          <w:tcPr>
            <w:tcW w:w="893" w:type="dxa"/>
          </w:tcPr>
          <w:p w14:paraId="4A7FCFDA" w14:textId="77777777" w:rsidR="00956DCB" w:rsidRPr="0032273B" w:rsidRDefault="00956DCB" w:rsidP="00B806CC">
            <w:pPr>
              <w:pStyle w:val="TableEntry"/>
            </w:pPr>
            <w:r w:rsidRPr="0032273B">
              <w:t>0.. *</w:t>
            </w:r>
          </w:p>
        </w:tc>
        <w:tc>
          <w:tcPr>
            <w:tcW w:w="2836" w:type="dxa"/>
          </w:tcPr>
          <w:p w14:paraId="2455B1E4" w14:textId="77777777" w:rsidR="00956DCB" w:rsidRPr="0032273B" w:rsidRDefault="00956DCB" w:rsidP="00B806CC">
            <w:pPr>
              <w:pStyle w:val="TableEntry"/>
            </w:pPr>
            <w:r w:rsidRPr="0032273B">
              <w:t>Type of team</w:t>
            </w:r>
          </w:p>
        </w:tc>
        <w:tc>
          <w:tcPr>
            <w:tcW w:w="2166" w:type="dxa"/>
          </w:tcPr>
          <w:p w14:paraId="06964D8D" w14:textId="77777777" w:rsidR="00956DCB" w:rsidRPr="0032273B" w:rsidRDefault="00956DCB" w:rsidP="00B806CC">
            <w:pPr>
              <w:pStyle w:val="TableEntry"/>
              <w:rPr>
                <w:b/>
              </w:rPr>
            </w:pPr>
          </w:p>
        </w:tc>
      </w:tr>
      <w:tr w:rsidR="00956DCB" w:rsidRPr="0032273B" w14:paraId="5F9A7EA9" w14:textId="77777777" w:rsidTr="00B806CC">
        <w:trPr>
          <w:cantSplit/>
        </w:trPr>
        <w:tc>
          <w:tcPr>
            <w:tcW w:w="2572" w:type="dxa"/>
          </w:tcPr>
          <w:p w14:paraId="109A2B27" w14:textId="77777777" w:rsidR="00956DCB" w:rsidRPr="0032273B" w:rsidRDefault="00956DCB" w:rsidP="00B806CC">
            <w:pPr>
              <w:pStyle w:val="TableEntry"/>
            </w:pPr>
            <w:r w:rsidRPr="0032273B">
              <w:t xml:space="preserve">  ... name</w:t>
            </w:r>
          </w:p>
        </w:tc>
        <w:tc>
          <w:tcPr>
            <w:tcW w:w="883" w:type="dxa"/>
          </w:tcPr>
          <w:p w14:paraId="057630CB" w14:textId="77777777" w:rsidR="00956DCB" w:rsidRPr="0032273B" w:rsidRDefault="00956DCB" w:rsidP="00B806CC">
            <w:pPr>
              <w:pStyle w:val="TableEntry"/>
            </w:pPr>
            <w:r w:rsidRPr="0032273B">
              <w:t>Σ</w:t>
            </w:r>
          </w:p>
        </w:tc>
        <w:tc>
          <w:tcPr>
            <w:tcW w:w="893" w:type="dxa"/>
          </w:tcPr>
          <w:p w14:paraId="223A8303" w14:textId="77777777" w:rsidR="00956DCB" w:rsidRPr="0032273B" w:rsidRDefault="00956DCB" w:rsidP="00B806CC">
            <w:pPr>
              <w:pStyle w:val="TableEntry"/>
            </w:pPr>
            <w:r w:rsidRPr="0032273B">
              <w:t>1..1</w:t>
            </w:r>
          </w:p>
        </w:tc>
        <w:tc>
          <w:tcPr>
            <w:tcW w:w="2836" w:type="dxa"/>
          </w:tcPr>
          <w:p w14:paraId="39C0C476" w14:textId="77777777" w:rsidR="00956DCB" w:rsidRPr="0032273B" w:rsidRDefault="00956DCB" w:rsidP="00B806CC">
            <w:pPr>
              <w:pStyle w:val="TableEntry"/>
            </w:pPr>
            <w:r w:rsidRPr="0032273B">
              <w:t>Name of the team, such as crisis assessment team</w:t>
            </w:r>
          </w:p>
        </w:tc>
        <w:tc>
          <w:tcPr>
            <w:tcW w:w="2166" w:type="dxa"/>
          </w:tcPr>
          <w:p w14:paraId="333DA973" w14:textId="77777777" w:rsidR="00956DCB" w:rsidRPr="0032273B" w:rsidRDefault="00956DCB" w:rsidP="00B806CC">
            <w:pPr>
              <w:pStyle w:val="TableEntry"/>
              <w:rPr>
                <w:b/>
              </w:rPr>
            </w:pPr>
            <w:r w:rsidRPr="0032273B">
              <w:rPr>
                <w:b/>
              </w:rPr>
              <w:t>This version of the profile requires the name of the care team.</w:t>
            </w:r>
          </w:p>
        </w:tc>
      </w:tr>
      <w:tr w:rsidR="00956DCB" w:rsidRPr="0032273B" w14:paraId="17FFEA05" w14:textId="77777777" w:rsidTr="00B806CC">
        <w:trPr>
          <w:cantSplit/>
        </w:trPr>
        <w:tc>
          <w:tcPr>
            <w:tcW w:w="2572" w:type="dxa"/>
          </w:tcPr>
          <w:p w14:paraId="44FA0A16" w14:textId="77777777" w:rsidR="00956DCB" w:rsidRPr="0032273B" w:rsidRDefault="00956DCB" w:rsidP="00B806CC">
            <w:pPr>
              <w:pStyle w:val="TableEntry"/>
            </w:pPr>
            <w:r w:rsidRPr="0032273B">
              <w:t xml:space="preserve">  ... subject</w:t>
            </w:r>
          </w:p>
        </w:tc>
        <w:tc>
          <w:tcPr>
            <w:tcW w:w="883" w:type="dxa"/>
          </w:tcPr>
          <w:p w14:paraId="4761CF06" w14:textId="77777777" w:rsidR="00956DCB" w:rsidRPr="0032273B" w:rsidRDefault="00956DCB" w:rsidP="00B806CC">
            <w:pPr>
              <w:pStyle w:val="TableEntry"/>
            </w:pPr>
            <w:r w:rsidRPr="0032273B">
              <w:t>Σ</w:t>
            </w:r>
          </w:p>
        </w:tc>
        <w:tc>
          <w:tcPr>
            <w:tcW w:w="893" w:type="dxa"/>
          </w:tcPr>
          <w:p w14:paraId="0E4FFBA4" w14:textId="77777777" w:rsidR="00956DCB" w:rsidRPr="0032273B" w:rsidRDefault="00956DCB" w:rsidP="00B806CC">
            <w:pPr>
              <w:pStyle w:val="TableEntry"/>
            </w:pPr>
            <w:r w:rsidRPr="0032273B">
              <w:t>1..1</w:t>
            </w:r>
          </w:p>
        </w:tc>
        <w:tc>
          <w:tcPr>
            <w:tcW w:w="2836" w:type="dxa"/>
          </w:tcPr>
          <w:p w14:paraId="2D75699E" w14:textId="77777777" w:rsidR="00956DCB" w:rsidRPr="0032273B" w:rsidRDefault="00956DCB" w:rsidP="00B806CC">
            <w:pPr>
              <w:pStyle w:val="TableEntry"/>
            </w:pPr>
            <w:r w:rsidRPr="0032273B">
              <w:t>The patient who the care team is for</w:t>
            </w:r>
          </w:p>
        </w:tc>
        <w:tc>
          <w:tcPr>
            <w:tcW w:w="2166" w:type="dxa"/>
          </w:tcPr>
          <w:p w14:paraId="0C619E3B" w14:textId="77777777" w:rsidR="00956DCB" w:rsidRPr="0032273B" w:rsidRDefault="00956DCB" w:rsidP="00B806CC">
            <w:pPr>
              <w:pStyle w:val="TableEntry"/>
              <w:rPr>
                <w:b/>
              </w:rPr>
            </w:pPr>
            <w:r w:rsidRPr="0032273B">
              <w:rPr>
                <w:b/>
              </w:rPr>
              <w:t>For this version of the profile, the use of group is not supported.</w:t>
            </w:r>
          </w:p>
        </w:tc>
      </w:tr>
      <w:tr w:rsidR="00956DCB" w:rsidRPr="0032273B" w14:paraId="1126D0CB" w14:textId="77777777" w:rsidTr="00B806CC">
        <w:trPr>
          <w:cantSplit/>
        </w:trPr>
        <w:tc>
          <w:tcPr>
            <w:tcW w:w="2572" w:type="dxa"/>
          </w:tcPr>
          <w:p w14:paraId="4FC17837" w14:textId="77777777" w:rsidR="00956DCB" w:rsidRPr="0032273B" w:rsidRDefault="00956DCB" w:rsidP="00B806CC">
            <w:pPr>
              <w:pStyle w:val="TableEntry"/>
            </w:pPr>
            <w:r w:rsidRPr="0032273B">
              <w:t xml:space="preserve"> … encounter</w:t>
            </w:r>
          </w:p>
        </w:tc>
        <w:tc>
          <w:tcPr>
            <w:tcW w:w="883" w:type="dxa"/>
          </w:tcPr>
          <w:p w14:paraId="4C2DAAE0" w14:textId="77777777" w:rsidR="00956DCB" w:rsidRPr="0032273B" w:rsidRDefault="00956DCB" w:rsidP="00B806CC">
            <w:pPr>
              <w:pStyle w:val="TableEntry"/>
            </w:pPr>
            <w:r w:rsidRPr="0032273B">
              <w:t>Σ</w:t>
            </w:r>
          </w:p>
        </w:tc>
        <w:tc>
          <w:tcPr>
            <w:tcW w:w="893" w:type="dxa"/>
          </w:tcPr>
          <w:p w14:paraId="0F012580" w14:textId="77777777" w:rsidR="00956DCB" w:rsidRPr="0032273B" w:rsidRDefault="00956DCB" w:rsidP="00B806CC">
            <w:pPr>
              <w:pStyle w:val="TableEntry"/>
            </w:pPr>
            <w:r w:rsidRPr="0032273B">
              <w:t>0..1</w:t>
            </w:r>
          </w:p>
        </w:tc>
        <w:tc>
          <w:tcPr>
            <w:tcW w:w="2836" w:type="dxa"/>
          </w:tcPr>
          <w:p w14:paraId="3A0855F9" w14:textId="77777777" w:rsidR="00956DCB" w:rsidRPr="0032273B" w:rsidRDefault="00956DCB" w:rsidP="00B806CC">
            <w:pPr>
              <w:pStyle w:val="TableEntry"/>
            </w:pPr>
            <w:r w:rsidRPr="0032273B">
              <w:t>Encounter created as part of</w:t>
            </w:r>
          </w:p>
        </w:tc>
        <w:tc>
          <w:tcPr>
            <w:tcW w:w="2166" w:type="dxa"/>
          </w:tcPr>
          <w:p w14:paraId="6CD70D51" w14:textId="77777777" w:rsidR="00956DCB" w:rsidRPr="0032273B" w:rsidRDefault="00956DCB" w:rsidP="00B806CC">
            <w:pPr>
              <w:pStyle w:val="TableEntry"/>
              <w:rPr>
                <w:b/>
              </w:rPr>
            </w:pPr>
            <w:r w:rsidRPr="0032273B">
              <w:rPr>
                <w:b/>
              </w:rPr>
              <w:t>This profile allows for CareTeam creation outside of the context of an encounter or episode.</w:t>
            </w:r>
          </w:p>
        </w:tc>
      </w:tr>
      <w:tr w:rsidR="00956DCB" w:rsidRPr="0032273B" w14:paraId="291E0E79" w14:textId="77777777" w:rsidTr="00B806CC">
        <w:trPr>
          <w:cantSplit/>
        </w:trPr>
        <w:tc>
          <w:tcPr>
            <w:tcW w:w="2572" w:type="dxa"/>
          </w:tcPr>
          <w:p w14:paraId="1924B2AC" w14:textId="77777777" w:rsidR="00956DCB" w:rsidRPr="0032273B" w:rsidRDefault="00956DCB" w:rsidP="00B806CC">
            <w:pPr>
              <w:pStyle w:val="TableEntry"/>
            </w:pPr>
            <w:r w:rsidRPr="0032273B">
              <w:lastRenderedPageBreak/>
              <w:t xml:space="preserve">  ... period</w:t>
            </w:r>
          </w:p>
        </w:tc>
        <w:tc>
          <w:tcPr>
            <w:tcW w:w="883" w:type="dxa"/>
          </w:tcPr>
          <w:p w14:paraId="2FE7296E" w14:textId="77777777" w:rsidR="00956DCB" w:rsidRPr="0032273B" w:rsidRDefault="00956DCB" w:rsidP="00B806CC">
            <w:pPr>
              <w:pStyle w:val="TableEntry"/>
            </w:pPr>
            <w:r w:rsidRPr="0032273B">
              <w:t>Σ</w:t>
            </w:r>
          </w:p>
        </w:tc>
        <w:tc>
          <w:tcPr>
            <w:tcW w:w="893" w:type="dxa"/>
          </w:tcPr>
          <w:p w14:paraId="522D3C99" w14:textId="77777777" w:rsidR="00956DCB" w:rsidRPr="0032273B" w:rsidRDefault="00956DCB" w:rsidP="00B806CC">
            <w:pPr>
              <w:pStyle w:val="TableEntry"/>
            </w:pPr>
            <w:r w:rsidRPr="0032273B">
              <w:t>1..1</w:t>
            </w:r>
          </w:p>
        </w:tc>
        <w:tc>
          <w:tcPr>
            <w:tcW w:w="2836" w:type="dxa"/>
          </w:tcPr>
          <w:p w14:paraId="2C7A990B" w14:textId="77777777" w:rsidR="00956DCB" w:rsidRPr="0032273B" w:rsidRDefault="00956DCB" w:rsidP="00B806CC">
            <w:pPr>
              <w:pStyle w:val="TableEntry"/>
            </w:pPr>
            <w:r w:rsidRPr="0032273B">
              <w:t>Time period team covers</w:t>
            </w:r>
          </w:p>
        </w:tc>
        <w:tc>
          <w:tcPr>
            <w:tcW w:w="2166" w:type="dxa"/>
          </w:tcPr>
          <w:p w14:paraId="764DFE34" w14:textId="77777777" w:rsidR="00956DCB" w:rsidRPr="0032273B" w:rsidRDefault="00956DCB" w:rsidP="00B806CC">
            <w:pPr>
              <w:pStyle w:val="TableEntry"/>
              <w:rPr>
                <w:b/>
              </w:rPr>
            </w:pPr>
            <w:r w:rsidRPr="0032273B">
              <w:rPr>
                <w:b/>
              </w:rPr>
              <w:t>This version of the profile requires period for the CareTeam.</w:t>
            </w:r>
          </w:p>
        </w:tc>
      </w:tr>
      <w:tr w:rsidR="00956DCB" w:rsidRPr="0032273B" w14:paraId="0FEA0B3D" w14:textId="77777777" w:rsidTr="00B806CC">
        <w:trPr>
          <w:cantSplit/>
        </w:trPr>
        <w:tc>
          <w:tcPr>
            <w:tcW w:w="2572" w:type="dxa"/>
          </w:tcPr>
          <w:p w14:paraId="011DFBEC" w14:textId="77777777" w:rsidR="00956DCB" w:rsidRPr="0032273B" w:rsidRDefault="00956DCB" w:rsidP="00B806CC">
            <w:pPr>
              <w:pStyle w:val="TableEntry"/>
            </w:pPr>
            <w:r w:rsidRPr="0032273B">
              <w:t xml:space="preserve">      …. start</w:t>
            </w:r>
          </w:p>
        </w:tc>
        <w:tc>
          <w:tcPr>
            <w:tcW w:w="883" w:type="dxa"/>
          </w:tcPr>
          <w:p w14:paraId="7656368B" w14:textId="77777777" w:rsidR="00956DCB" w:rsidRPr="0032273B" w:rsidRDefault="00956DCB" w:rsidP="00B806CC">
            <w:pPr>
              <w:pStyle w:val="TableEntry"/>
            </w:pPr>
          </w:p>
        </w:tc>
        <w:tc>
          <w:tcPr>
            <w:tcW w:w="893" w:type="dxa"/>
          </w:tcPr>
          <w:p w14:paraId="647759F9" w14:textId="77777777" w:rsidR="00956DCB" w:rsidRPr="0032273B" w:rsidRDefault="00956DCB" w:rsidP="00B806CC">
            <w:pPr>
              <w:pStyle w:val="TableEntry"/>
            </w:pPr>
            <w:r w:rsidRPr="0032273B">
              <w:t>1..1</w:t>
            </w:r>
          </w:p>
        </w:tc>
        <w:tc>
          <w:tcPr>
            <w:tcW w:w="2836" w:type="dxa"/>
          </w:tcPr>
          <w:p w14:paraId="51C384FD" w14:textId="77777777" w:rsidR="00956DCB" w:rsidRPr="0032273B" w:rsidRDefault="00956DCB" w:rsidP="00B806CC">
            <w:pPr>
              <w:pStyle w:val="TableEntry"/>
            </w:pPr>
          </w:p>
        </w:tc>
        <w:tc>
          <w:tcPr>
            <w:tcW w:w="2166" w:type="dxa"/>
          </w:tcPr>
          <w:p w14:paraId="54D1CE74" w14:textId="77777777" w:rsidR="00956DCB" w:rsidRPr="0032273B" w:rsidRDefault="00956DCB" w:rsidP="00B806CC">
            <w:pPr>
              <w:pStyle w:val="TableEntry"/>
              <w:rPr>
                <w:b/>
              </w:rPr>
            </w:pPr>
            <w:r w:rsidRPr="0032273B">
              <w:rPr>
                <w:b/>
              </w:rPr>
              <w:t>This version of the profile requires at least a start time for the CareTeam.</w:t>
            </w:r>
          </w:p>
        </w:tc>
      </w:tr>
      <w:tr w:rsidR="00956DCB" w:rsidRPr="0032273B" w14:paraId="7E690BB9" w14:textId="77777777" w:rsidTr="00B806CC">
        <w:trPr>
          <w:cantSplit/>
        </w:trPr>
        <w:tc>
          <w:tcPr>
            <w:tcW w:w="2572" w:type="dxa"/>
          </w:tcPr>
          <w:p w14:paraId="20BDE77F" w14:textId="77777777" w:rsidR="00956DCB" w:rsidRPr="0032273B" w:rsidRDefault="00956DCB" w:rsidP="00B806CC">
            <w:pPr>
              <w:pStyle w:val="TableEntry"/>
            </w:pPr>
            <w:r w:rsidRPr="0032273B">
              <w:t xml:space="preserve">  ... participant</w:t>
            </w:r>
          </w:p>
        </w:tc>
        <w:tc>
          <w:tcPr>
            <w:tcW w:w="883" w:type="dxa"/>
          </w:tcPr>
          <w:p w14:paraId="3066BFCA" w14:textId="77777777" w:rsidR="00956DCB" w:rsidRPr="0032273B" w:rsidRDefault="00956DCB" w:rsidP="00B806CC">
            <w:pPr>
              <w:pStyle w:val="TableEntry"/>
            </w:pPr>
            <w:r w:rsidRPr="0032273B">
              <w:t>I</w:t>
            </w:r>
          </w:p>
        </w:tc>
        <w:tc>
          <w:tcPr>
            <w:tcW w:w="893" w:type="dxa"/>
          </w:tcPr>
          <w:p w14:paraId="70D87B40" w14:textId="77777777" w:rsidR="00956DCB" w:rsidRPr="0032273B" w:rsidRDefault="00956DCB" w:rsidP="00B806CC">
            <w:pPr>
              <w:pStyle w:val="TableEntry"/>
            </w:pPr>
            <w:r w:rsidRPr="0032273B">
              <w:t>0..*</w:t>
            </w:r>
          </w:p>
        </w:tc>
        <w:tc>
          <w:tcPr>
            <w:tcW w:w="2836" w:type="dxa"/>
          </w:tcPr>
          <w:p w14:paraId="3BFD4268" w14:textId="77777777" w:rsidR="00956DCB" w:rsidRPr="0032273B" w:rsidRDefault="00956DCB" w:rsidP="00B806CC">
            <w:pPr>
              <w:pStyle w:val="TableEntry"/>
            </w:pPr>
            <w:r w:rsidRPr="0032273B">
              <w:t>Members of the team</w:t>
            </w:r>
          </w:p>
        </w:tc>
        <w:tc>
          <w:tcPr>
            <w:tcW w:w="2166" w:type="dxa"/>
          </w:tcPr>
          <w:p w14:paraId="7DE968DE" w14:textId="77777777" w:rsidR="00956DCB" w:rsidRPr="0032273B" w:rsidRDefault="00956DCB" w:rsidP="00B806CC">
            <w:pPr>
              <w:pStyle w:val="TableEntry"/>
              <w:rPr>
                <w:b/>
              </w:rPr>
            </w:pPr>
            <w:r w:rsidRPr="0032273B">
              <w:rPr>
                <w:b/>
              </w:rPr>
              <w:t>It is possible for a care team to be set up with roles specified only, before actual participants are invited into or identified as team members</w:t>
            </w:r>
          </w:p>
        </w:tc>
      </w:tr>
      <w:tr w:rsidR="00956DCB" w:rsidRPr="0032273B" w14:paraId="1434DE76" w14:textId="77777777" w:rsidTr="00B806CC">
        <w:trPr>
          <w:cantSplit/>
        </w:trPr>
        <w:tc>
          <w:tcPr>
            <w:tcW w:w="2572" w:type="dxa"/>
          </w:tcPr>
          <w:p w14:paraId="1EF3BACF" w14:textId="77777777" w:rsidR="00956DCB" w:rsidRPr="0032273B" w:rsidRDefault="00956DCB" w:rsidP="00B806CC">
            <w:pPr>
              <w:pStyle w:val="TableEntry"/>
            </w:pPr>
            <w:r w:rsidRPr="0032273B">
              <w:t xml:space="preserve">    .... role</w:t>
            </w:r>
          </w:p>
        </w:tc>
        <w:tc>
          <w:tcPr>
            <w:tcW w:w="883" w:type="dxa"/>
          </w:tcPr>
          <w:p w14:paraId="075261C2" w14:textId="77777777" w:rsidR="00956DCB" w:rsidRPr="0032273B" w:rsidRDefault="00956DCB" w:rsidP="00B806CC">
            <w:pPr>
              <w:pStyle w:val="TableEntry"/>
            </w:pPr>
            <w:r w:rsidRPr="0032273B">
              <w:t>Σ</w:t>
            </w:r>
          </w:p>
        </w:tc>
        <w:tc>
          <w:tcPr>
            <w:tcW w:w="893" w:type="dxa"/>
          </w:tcPr>
          <w:p w14:paraId="7E7CF8AF" w14:textId="77777777" w:rsidR="00956DCB" w:rsidRPr="0032273B" w:rsidRDefault="00956DCB" w:rsidP="00B806CC">
            <w:pPr>
              <w:pStyle w:val="TableEntry"/>
            </w:pPr>
            <w:r w:rsidRPr="0032273B">
              <w:t xml:space="preserve">0..*  </w:t>
            </w:r>
          </w:p>
        </w:tc>
        <w:tc>
          <w:tcPr>
            <w:tcW w:w="2836" w:type="dxa"/>
          </w:tcPr>
          <w:p w14:paraId="1B5D4E08" w14:textId="77777777" w:rsidR="00956DCB" w:rsidRPr="0032273B" w:rsidRDefault="00956DCB" w:rsidP="00B806CC">
            <w:pPr>
              <w:pStyle w:val="TableEntry"/>
            </w:pPr>
            <w:r w:rsidRPr="0032273B">
              <w:t>Type of involvement</w:t>
            </w:r>
          </w:p>
        </w:tc>
        <w:tc>
          <w:tcPr>
            <w:tcW w:w="2166" w:type="dxa"/>
          </w:tcPr>
          <w:p w14:paraId="65875781" w14:textId="77777777" w:rsidR="00956DCB" w:rsidRPr="0032273B" w:rsidRDefault="00956DCB" w:rsidP="00B806CC">
            <w:pPr>
              <w:pStyle w:val="TableEntry"/>
              <w:rPr>
                <w:b/>
              </w:rPr>
            </w:pPr>
          </w:p>
        </w:tc>
      </w:tr>
      <w:tr w:rsidR="00956DCB" w:rsidRPr="0032273B" w14:paraId="35C5B126" w14:textId="77777777" w:rsidTr="00B806CC">
        <w:trPr>
          <w:cantSplit/>
        </w:trPr>
        <w:tc>
          <w:tcPr>
            <w:tcW w:w="2572" w:type="dxa"/>
          </w:tcPr>
          <w:p w14:paraId="4B470C3D" w14:textId="77777777" w:rsidR="00956DCB" w:rsidRPr="0032273B" w:rsidRDefault="00956DCB" w:rsidP="00B806CC">
            <w:pPr>
              <w:pStyle w:val="TableEntry"/>
            </w:pPr>
            <w:r w:rsidRPr="0032273B">
              <w:t xml:space="preserve">    .... member</w:t>
            </w:r>
          </w:p>
        </w:tc>
        <w:tc>
          <w:tcPr>
            <w:tcW w:w="883" w:type="dxa"/>
          </w:tcPr>
          <w:p w14:paraId="7FAD62E9" w14:textId="77777777" w:rsidR="00956DCB" w:rsidRPr="0032273B" w:rsidRDefault="00956DCB" w:rsidP="00B806CC">
            <w:pPr>
              <w:pStyle w:val="TableEntry"/>
            </w:pPr>
            <w:r w:rsidRPr="0032273B">
              <w:t>Σ</w:t>
            </w:r>
          </w:p>
        </w:tc>
        <w:tc>
          <w:tcPr>
            <w:tcW w:w="893" w:type="dxa"/>
          </w:tcPr>
          <w:p w14:paraId="39B89448" w14:textId="77777777" w:rsidR="00956DCB" w:rsidRPr="0032273B" w:rsidRDefault="00956DCB" w:rsidP="00B806CC">
            <w:pPr>
              <w:pStyle w:val="TableEntry"/>
            </w:pPr>
            <w:r w:rsidRPr="0032273B">
              <w:t>1..1</w:t>
            </w:r>
          </w:p>
        </w:tc>
        <w:tc>
          <w:tcPr>
            <w:tcW w:w="2836" w:type="dxa"/>
          </w:tcPr>
          <w:p w14:paraId="791D6FEF" w14:textId="77777777" w:rsidR="00956DCB" w:rsidRPr="0032273B" w:rsidRDefault="00956DCB" w:rsidP="00B806CC">
            <w:pPr>
              <w:pStyle w:val="TableEntry"/>
            </w:pPr>
            <w:r w:rsidRPr="0032273B">
              <w:t>Who is involved</w:t>
            </w:r>
          </w:p>
        </w:tc>
        <w:tc>
          <w:tcPr>
            <w:tcW w:w="2166" w:type="dxa"/>
          </w:tcPr>
          <w:p w14:paraId="795C2599" w14:textId="77777777" w:rsidR="00956DCB" w:rsidRPr="0032273B" w:rsidRDefault="00956DCB" w:rsidP="00B806CC">
            <w:pPr>
              <w:pStyle w:val="TableEntry"/>
            </w:pPr>
            <w:r w:rsidRPr="0032273B">
              <w:t>Need to know who the member is if participant is specified.</w:t>
            </w:r>
          </w:p>
          <w:p w14:paraId="5F1B4F7F" w14:textId="77777777" w:rsidR="00956DCB" w:rsidRPr="0032273B" w:rsidRDefault="00956DCB" w:rsidP="00B806CC">
            <w:pPr>
              <w:pStyle w:val="TableEntry"/>
            </w:pPr>
            <w:r w:rsidRPr="0032273B">
              <w:t>This version of the profile requires that a DynamicCareTeam be referenced when the member is a care team.</w:t>
            </w:r>
          </w:p>
        </w:tc>
      </w:tr>
      <w:tr w:rsidR="00956DCB" w:rsidRPr="0032273B" w14:paraId="4B18A8D4" w14:textId="77777777" w:rsidTr="00B806CC">
        <w:trPr>
          <w:cantSplit/>
        </w:trPr>
        <w:tc>
          <w:tcPr>
            <w:tcW w:w="2572" w:type="dxa"/>
          </w:tcPr>
          <w:p w14:paraId="7C29DBDD" w14:textId="77777777" w:rsidR="00956DCB" w:rsidRPr="0032273B" w:rsidRDefault="00956DCB" w:rsidP="00B806CC">
            <w:pPr>
              <w:pStyle w:val="TableEntry"/>
            </w:pPr>
            <w:r w:rsidRPr="0032273B">
              <w:t xml:space="preserve">    .... onBehalfOf</w:t>
            </w:r>
          </w:p>
        </w:tc>
        <w:tc>
          <w:tcPr>
            <w:tcW w:w="883" w:type="dxa"/>
          </w:tcPr>
          <w:p w14:paraId="6CE49E0D" w14:textId="77777777" w:rsidR="00956DCB" w:rsidRPr="0032273B" w:rsidRDefault="00956DCB" w:rsidP="00B806CC">
            <w:pPr>
              <w:pStyle w:val="TableEntry"/>
            </w:pPr>
            <w:r w:rsidRPr="0032273B">
              <w:t>Σ</w:t>
            </w:r>
          </w:p>
        </w:tc>
        <w:tc>
          <w:tcPr>
            <w:tcW w:w="893" w:type="dxa"/>
          </w:tcPr>
          <w:p w14:paraId="199040CD" w14:textId="77777777" w:rsidR="00956DCB" w:rsidRPr="0032273B" w:rsidRDefault="00956DCB" w:rsidP="00B806CC">
            <w:pPr>
              <w:pStyle w:val="TableEntry"/>
            </w:pPr>
            <w:r w:rsidRPr="0032273B">
              <w:t>0..1</w:t>
            </w:r>
          </w:p>
        </w:tc>
        <w:tc>
          <w:tcPr>
            <w:tcW w:w="2836" w:type="dxa"/>
          </w:tcPr>
          <w:p w14:paraId="4E12B77D" w14:textId="77777777" w:rsidR="00956DCB" w:rsidRPr="0032273B" w:rsidRDefault="00956DCB" w:rsidP="00B806CC">
            <w:pPr>
              <w:pStyle w:val="TableEntry"/>
            </w:pPr>
            <w:r w:rsidRPr="0032273B">
              <w:t>Organization of the practitioner</w:t>
            </w:r>
          </w:p>
        </w:tc>
        <w:tc>
          <w:tcPr>
            <w:tcW w:w="2166" w:type="dxa"/>
          </w:tcPr>
          <w:p w14:paraId="3F160709" w14:textId="77777777" w:rsidR="00956DCB" w:rsidRPr="0032273B" w:rsidRDefault="00956DCB" w:rsidP="00B806CC">
            <w:pPr>
              <w:pStyle w:val="TableEntry"/>
              <w:rPr>
                <w:b/>
              </w:rPr>
            </w:pPr>
          </w:p>
        </w:tc>
      </w:tr>
      <w:tr w:rsidR="00956DCB" w:rsidRPr="0032273B" w14:paraId="253E0D10" w14:textId="77777777" w:rsidTr="00B806CC">
        <w:trPr>
          <w:cantSplit/>
        </w:trPr>
        <w:tc>
          <w:tcPr>
            <w:tcW w:w="2572" w:type="dxa"/>
          </w:tcPr>
          <w:p w14:paraId="0C11AE93" w14:textId="77777777" w:rsidR="00956DCB" w:rsidRPr="0032273B" w:rsidRDefault="00956DCB" w:rsidP="00B806CC">
            <w:pPr>
              <w:pStyle w:val="TableEntry"/>
            </w:pPr>
            <w:r w:rsidRPr="0032273B">
              <w:t xml:space="preserve">    .... period</w:t>
            </w:r>
          </w:p>
        </w:tc>
        <w:tc>
          <w:tcPr>
            <w:tcW w:w="883" w:type="dxa"/>
          </w:tcPr>
          <w:p w14:paraId="1D6303EA" w14:textId="77777777" w:rsidR="00956DCB" w:rsidRPr="0032273B" w:rsidRDefault="00956DCB" w:rsidP="00B806CC">
            <w:pPr>
              <w:pStyle w:val="TableEntry"/>
            </w:pPr>
          </w:p>
        </w:tc>
        <w:tc>
          <w:tcPr>
            <w:tcW w:w="893" w:type="dxa"/>
          </w:tcPr>
          <w:p w14:paraId="7A99D88F" w14:textId="77777777" w:rsidR="00956DCB" w:rsidRPr="0032273B" w:rsidRDefault="00956DCB" w:rsidP="00B806CC">
            <w:pPr>
              <w:pStyle w:val="TableEntry"/>
            </w:pPr>
            <w:r w:rsidRPr="0032273B">
              <w:t>1..1</w:t>
            </w:r>
          </w:p>
        </w:tc>
        <w:tc>
          <w:tcPr>
            <w:tcW w:w="2836" w:type="dxa"/>
          </w:tcPr>
          <w:p w14:paraId="7B15DAC2" w14:textId="77777777" w:rsidR="00956DCB" w:rsidRPr="0032273B" w:rsidRDefault="00956DCB" w:rsidP="00B806CC">
            <w:pPr>
              <w:pStyle w:val="TableEntry"/>
            </w:pPr>
            <w:r w:rsidRPr="0032273B">
              <w:t>Time period of participant</w:t>
            </w:r>
          </w:p>
        </w:tc>
        <w:tc>
          <w:tcPr>
            <w:tcW w:w="2166" w:type="dxa"/>
          </w:tcPr>
          <w:p w14:paraId="10764B93" w14:textId="77777777" w:rsidR="00956DCB" w:rsidRPr="0032273B" w:rsidRDefault="00956DCB" w:rsidP="00B806CC">
            <w:pPr>
              <w:pStyle w:val="TableEntry"/>
            </w:pPr>
            <w:r w:rsidRPr="0032273B">
              <w:t>This version of the profile requires period to indicate how current the participant is.</w:t>
            </w:r>
          </w:p>
        </w:tc>
      </w:tr>
      <w:tr w:rsidR="00956DCB" w:rsidRPr="0032273B" w14:paraId="5C8C66C2" w14:textId="77777777" w:rsidTr="00B806CC">
        <w:trPr>
          <w:cantSplit/>
        </w:trPr>
        <w:tc>
          <w:tcPr>
            <w:tcW w:w="2572" w:type="dxa"/>
          </w:tcPr>
          <w:p w14:paraId="5887DD4D" w14:textId="77777777" w:rsidR="00956DCB" w:rsidRPr="0032273B" w:rsidRDefault="00956DCB" w:rsidP="00B806CC">
            <w:pPr>
              <w:pStyle w:val="TableEntry"/>
            </w:pPr>
            <w:r w:rsidRPr="0032273B">
              <w:t xml:space="preserve">  ... reasonCode</w:t>
            </w:r>
          </w:p>
        </w:tc>
        <w:tc>
          <w:tcPr>
            <w:tcW w:w="883" w:type="dxa"/>
          </w:tcPr>
          <w:p w14:paraId="6F41BF8B" w14:textId="77777777" w:rsidR="00956DCB" w:rsidRPr="0032273B" w:rsidRDefault="00956DCB" w:rsidP="00B806CC">
            <w:pPr>
              <w:pStyle w:val="TableEntry"/>
            </w:pPr>
          </w:p>
        </w:tc>
        <w:tc>
          <w:tcPr>
            <w:tcW w:w="893" w:type="dxa"/>
          </w:tcPr>
          <w:p w14:paraId="485E18E7" w14:textId="77777777" w:rsidR="00956DCB" w:rsidRPr="0032273B" w:rsidRDefault="00956DCB" w:rsidP="00B806CC">
            <w:pPr>
              <w:pStyle w:val="TableEntry"/>
            </w:pPr>
            <w:r w:rsidRPr="0032273B">
              <w:t>0.. *</w:t>
            </w:r>
          </w:p>
        </w:tc>
        <w:tc>
          <w:tcPr>
            <w:tcW w:w="2836" w:type="dxa"/>
          </w:tcPr>
          <w:p w14:paraId="5CEE34DA" w14:textId="77777777" w:rsidR="00956DCB" w:rsidRPr="0032273B" w:rsidRDefault="00956DCB" w:rsidP="00B806CC">
            <w:pPr>
              <w:pStyle w:val="TableEntry"/>
            </w:pPr>
            <w:r w:rsidRPr="0032273B">
              <w:t>Why the care team exists</w:t>
            </w:r>
          </w:p>
        </w:tc>
        <w:tc>
          <w:tcPr>
            <w:tcW w:w="2166" w:type="dxa"/>
          </w:tcPr>
          <w:p w14:paraId="396E6E5B" w14:textId="77777777" w:rsidR="00956DCB" w:rsidRPr="0032273B" w:rsidRDefault="00956DCB" w:rsidP="00B806CC">
            <w:pPr>
              <w:pStyle w:val="TableEntry"/>
            </w:pPr>
          </w:p>
        </w:tc>
      </w:tr>
      <w:tr w:rsidR="00956DCB" w:rsidRPr="0032273B" w14:paraId="694187AF" w14:textId="77777777" w:rsidTr="00B806CC">
        <w:trPr>
          <w:cantSplit/>
        </w:trPr>
        <w:tc>
          <w:tcPr>
            <w:tcW w:w="2572" w:type="dxa"/>
          </w:tcPr>
          <w:p w14:paraId="114F082E" w14:textId="77777777" w:rsidR="00956DCB" w:rsidRPr="0032273B" w:rsidRDefault="00956DCB" w:rsidP="00B806CC">
            <w:pPr>
              <w:pStyle w:val="TableEntry"/>
            </w:pPr>
            <w:r w:rsidRPr="0032273B">
              <w:t xml:space="preserve">  ... reasonReference</w:t>
            </w:r>
          </w:p>
        </w:tc>
        <w:tc>
          <w:tcPr>
            <w:tcW w:w="883" w:type="dxa"/>
          </w:tcPr>
          <w:p w14:paraId="1FF98F2D" w14:textId="77777777" w:rsidR="00956DCB" w:rsidRPr="0032273B" w:rsidRDefault="00956DCB" w:rsidP="00B806CC">
            <w:pPr>
              <w:pStyle w:val="TableEntry"/>
            </w:pPr>
          </w:p>
        </w:tc>
        <w:tc>
          <w:tcPr>
            <w:tcW w:w="893" w:type="dxa"/>
          </w:tcPr>
          <w:p w14:paraId="43F6693F" w14:textId="77777777" w:rsidR="00956DCB" w:rsidRPr="0032273B" w:rsidRDefault="00956DCB" w:rsidP="00B806CC">
            <w:pPr>
              <w:pStyle w:val="TableEntry"/>
            </w:pPr>
            <w:r w:rsidRPr="0032273B">
              <w:t>0.. *</w:t>
            </w:r>
          </w:p>
        </w:tc>
        <w:tc>
          <w:tcPr>
            <w:tcW w:w="2836" w:type="dxa"/>
          </w:tcPr>
          <w:p w14:paraId="5F305CB1" w14:textId="77777777" w:rsidR="00956DCB" w:rsidRPr="0032273B" w:rsidRDefault="00956DCB" w:rsidP="00B806CC">
            <w:pPr>
              <w:pStyle w:val="TableEntry"/>
            </w:pPr>
            <w:r w:rsidRPr="0032273B">
              <w:t>Why the care team exists</w:t>
            </w:r>
          </w:p>
        </w:tc>
        <w:tc>
          <w:tcPr>
            <w:tcW w:w="2166" w:type="dxa"/>
          </w:tcPr>
          <w:p w14:paraId="5D60E517" w14:textId="77777777" w:rsidR="00956DCB" w:rsidRPr="0032273B" w:rsidRDefault="00956DCB" w:rsidP="00B806CC">
            <w:pPr>
              <w:pStyle w:val="TableEntry"/>
            </w:pPr>
          </w:p>
        </w:tc>
      </w:tr>
      <w:tr w:rsidR="00956DCB" w:rsidRPr="0032273B" w14:paraId="5B43F7E7" w14:textId="77777777" w:rsidTr="00B806CC">
        <w:trPr>
          <w:cantSplit/>
        </w:trPr>
        <w:tc>
          <w:tcPr>
            <w:tcW w:w="2572" w:type="dxa"/>
          </w:tcPr>
          <w:p w14:paraId="11FF26BC" w14:textId="77777777" w:rsidR="00956DCB" w:rsidRPr="0032273B" w:rsidRDefault="00956DCB" w:rsidP="00B806CC">
            <w:pPr>
              <w:pStyle w:val="TableEntry"/>
            </w:pPr>
            <w:r w:rsidRPr="0032273B">
              <w:t xml:space="preserve">  ... managingOrganization</w:t>
            </w:r>
          </w:p>
        </w:tc>
        <w:tc>
          <w:tcPr>
            <w:tcW w:w="883" w:type="dxa"/>
          </w:tcPr>
          <w:p w14:paraId="047DABD4" w14:textId="77777777" w:rsidR="00956DCB" w:rsidRPr="0032273B" w:rsidRDefault="00956DCB" w:rsidP="00B806CC">
            <w:pPr>
              <w:pStyle w:val="TableEntry"/>
            </w:pPr>
            <w:r w:rsidRPr="0032273B">
              <w:t>Σ</w:t>
            </w:r>
          </w:p>
        </w:tc>
        <w:tc>
          <w:tcPr>
            <w:tcW w:w="893" w:type="dxa"/>
          </w:tcPr>
          <w:p w14:paraId="643599F6" w14:textId="77777777" w:rsidR="00956DCB" w:rsidRPr="0032273B" w:rsidRDefault="00956DCB" w:rsidP="00B806CC">
            <w:pPr>
              <w:pStyle w:val="TableEntry"/>
            </w:pPr>
            <w:r w:rsidRPr="0032273B">
              <w:t>0.. *</w:t>
            </w:r>
          </w:p>
        </w:tc>
        <w:tc>
          <w:tcPr>
            <w:tcW w:w="2836" w:type="dxa"/>
          </w:tcPr>
          <w:p w14:paraId="77606A2D" w14:textId="77777777" w:rsidR="00956DCB" w:rsidRPr="0032273B" w:rsidRDefault="00956DCB" w:rsidP="00B806CC">
            <w:pPr>
              <w:pStyle w:val="TableEntry"/>
            </w:pPr>
            <w:r w:rsidRPr="0032273B">
              <w:t>Organization responsible for the care team</w:t>
            </w:r>
          </w:p>
        </w:tc>
        <w:tc>
          <w:tcPr>
            <w:tcW w:w="2166" w:type="dxa"/>
          </w:tcPr>
          <w:p w14:paraId="48D62B32" w14:textId="77777777" w:rsidR="00956DCB" w:rsidRPr="0032273B" w:rsidRDefault="00956DCB" w:rsidP="00B806CC">
            <w:pPr>
              <w:pStyle w:val="TableEntry"/>
            </w:pPr>
          </w:p>
        </w:tc>
      </w:tr>
      <w:tr w:rsidR="00956DCB" w:rsidRPr="0032273B" w14:paraId="32A504A9" w14:textId="77777777" w:rsidTr="00B806CC">
        <w:trPr>
          <w:cantSplit/>
        </w:trPr>
        <w:tc>
          <w:tcPr>
            <w:tcW w:w="2572" w:type="dxa"/>
          </w:tcPr>
          <w:p w14:paraId="598A317B" w14:textId="77777777" w:rsidR="00956DCB" w:rsidRPr="0032273B" w:rsidRDefault="00956DCB" w:rsidP="00B806CC">
            <w:pPr>
              <w:pStyle w:val="TableEntry"/>
            </w:pPr>
            <w:r w:rsidRPr="0032273B">
              <w:t xml:space="preserve">  … telecom</w:t>
            </w:r>
          </w:p>
        </w:tc>
        <w:tc>
          <w:tcPr>
            <w:tcW w:w="883" w:type="dxa"/>
          </w:tcPr>
          <w:p w14:paraId="25993059" w14:textId="77777777" w:rsidR="00956DCB" w:rsidRPr="0032273B" w:rsidRDefault="00956DCB" w:rsidP="00B806CC">
            <w:pPr>
              <w:pStyle w:val="TableEntry"/>
            </w:pPr>
          </w:p>
        </w:tc>
        <w:tc>
          <w:tcPr>
            <w:tcW w:w="893" w:type="dxa"/>
          </w:tcPr>
          <w:p w14:paraId="00E0990F" w14:textId="77777777" w:rsidR="00956DCB" w:rsidRPr="0032273B" w:rsidRDefault="00956DCB" w:rsidP="00B806CC">
            <w:pPr>
              <w:pStyle w:val="TableEntry"/>
            </w:pPr>
            <w:r w:rsidRPr="0032273B">
              <w:t>0..*</w:t>
            </w:r>
          </w:p>
        </w:tc>
        <w:tc>
          <w:tcPr>
            <w:tcW w:w="2836" w:type="dxa"/>
          </w:tcPr>
          <w:p w14:paraId="435C75F1" w14:textId="77777777" w:rsidR="00956DCB" w:rsidRPr="0032273B" w:rsidRDefault="00956DCB" w:rsidP="00B806CC">
            <w:pPr>
              <w:pStyle w:val="TableEntry"/>
            </w:pPr>
            <w:r w:rsidRPr="0032273B">
              <w:t>A contact detail for the care team (that applies to all members)</w:t>
            </w:r>
          </w:p>
        </w:tc>
        <w:tc>
          <w:tcPr>
            <w:tcW w:w="2166" w:type="dxa"/>
          </w:tcPr>
          <w:p w14:paraId="4D257FCF" w14:textId="77777777" w:rsidR="00956DCB" w:rsidRPr="0032273B" w:rsidRDefault="00956DCB" w:rsidP="00B806CC">
            <w:pPr>
              <w:pStyle w:val="TableEntry"/>
            </w:pPr>
          </w:p>
        </w:tc>
      </w:tr>
      <w:tr w:rsidR="00956DCB" w:rsidRPr="0032273B" w14:paraId="0AA0A0B5" w14:textId="77777777" w:rsidTr="00B806CC">
        <w:trPr>
          <w:cantSplit/>
        </w:trPr>
        <w:tc>
          <w:tcPr>
            <w:tcW w:w="2572" w:type="dxa"/>
          </w:tcPr>
          <w:p w14:paraId="7FB0A6C6" w14:textId="77777777" w:rsidR="00956DCB" w:rsidRPr="0032273B" w:rsidRDefault="00956DCB" w:rsidP="00B806CC">
            <w:pPr>
              <w:pStyle w:val="TableEntry"/>
            </w:pPr>
            <w:r w:rsidRPr="0032273B">
              <w:t xml:space="preserve">  ... note</w:t>
            </w:r>
          </w:p>
        </w:tc>
        <w:tc>
          <w:tcPr>
            <w:tcW w:w="883" w:type="dxa"/>
          </w:tcPr>
          <w:p w14:paraId="36FB02E6" w14:textId="77777777" w:rsidR="00956DCB" w:rsidRPr="0032273B" w:rsidRDefault="00956DCB" w:rsidP="00B806CC">
            <w:pPr>
              <w:pStyle w:val="TableEntry"/>
            </w:pPr>
          </w:p>
        </w:tc>
        <w:tc>
          <w:tcPr>
            <w:tcW w:w="893" w:type="dxa"/>
          </w:tcPr>
          <w:p w14:paraId="56AB0CE4" w14:textId="77777777" w:rsidR="00956DCB" w:rsidRPr="0032273B" w:rsidRDefault="00956DCB" w:rsidP="00B806CC">
            <w:pPr>
              <w:pStyle w:val="TableEntry"/>
            </w:pPr>
            <w:r w:rsidRPr="0032273B">
              <w:t>0.. *</w:t>
            </w:r>
          </w:p>
        </w:tc>
        <w:tc>
          <w:tcPr>
            <w:tcW w:w="2836" w:type="dxa"/>
          </w:tcPr>
          <w:p w14:paraId="7B1A70C6" w14:textId="77777777" w:rsidR="00956DCB" w:rsidRPr="0032273B" w:rsidRDefault="00956DCB" w:rsidP="00B806CC">
            <w:pPr>
              <w:pStyle w:val="TableEntry"/>
            </w:pPr>
            <w:r w:rsidRPr="0032273B">
              <w:t>Comments made about the CareTeam</w:t>
            </w:r>
          </w:p>
        </w:tc>
        <w:tc>
          <w:tcPr>
            <w:tcW w:w="2166" w:type="dxa"/>
          </w:tcPr>
          <w:p w14:paraId="406555FD" w14:textId="77777777" w:rsidR="00956DCB" w:rsidRPr="0032273B" w:rsidRDefault="00956DCB" w:rsidP="00B806CC">
            <w:pPr>
              <w:pStyle w:val="TableEntry"/>
            </w:pPr>
          </w:p>
        </w:tc>
      </w:tr>
    </w:tbl>
    <w:p w14:paraId="6D7167FA" w14:textId="77777777" w:rsidR="00282B5E" w:rsidRPr="0032273B" w:rsidRDefault="00282B5E" w:rsidP="00282B5E">
      <w:pPr>
        <w:pStyle w:val="BodyText"/>
      </w:pPr>
    </w:p>
    <w:p w14:paraId="13D26AA2" w14:textId="6B4CC4E4" w:rsidR="00665D8F" w:rsidRPr="0032273B" w:rsidRDefault="00996134" w:rsidP="00282B5E">
      <w:pPr>
        <w:pStyle w:val="BodyText"/>
      </w:pPr>
      <w:r w:rsidRPr="0032273B">
        <w:t xml:space="preserve">A FHIR StructureDefinition can be found in implementation materials – see ITI TF-2x: Appendix W for instructions on how to get to the implementation materials. </w:t>
      </w:r>
    </w:p>
    <w:p w14:paraId="7B9C4C24" w14:textId="61826E39" w:rsidR="00F7194F" w:rsidRPr="0032273B" w:rsidRDefault="00F7194F" w:rsidP="00F7194F">
      <w:pPr>
        <w:pStyle w:val="Heading3"/>
        <w:numPr>
          <w:ilvl w:val="0"/>
          <w:numId w:val="0"/>
        </w:numPr>
        <w:rPr>
          <w:noProof w:val="0"/>
        </w:rPr>
      </w:pPr>
      <w:bookmarkStart w:id="197" w:name="_Toc461437993"/>
      <w:bookmarkStart w:id="198" w:name="_Toc28681012"/>
      <w:r w:rsidRPr="0032273B">
        <w:rPr>
          <w:noProof w:val="0"/>
        </w:rPr>
        <w:t>6.6.</w:t>
      </w:r>
      <w:r w:rsidR="00F145C6" w:rsidRPr="0032273B">
        <w:rPr>
          <w:noProof w:val="0"/>
        </w:rPr>
        <w:t>2</w:t>
      </w:r>
      <w:r w:rsidRPr="0032273B">
        <w:rPr>
          <w:noProof w:val="0"/>
        </w:rPr>
        <w:t xml:space="preserve"> </w:t>
      </w:r>
      <w:r w:rsidR="00C7603A" w:rsidRPr="0032273B">
        <w:rPr>
          <w:noProof w:val="0"/>
        </w:rPr>
        <w:t>dctm</w:t>
      </w:r>
      <w:r w:rsidRPr="0032273B">
        <w:rPr>
          <w:noProof w:val="0"/>
        </w:rPr>
        <w:t>Subscription</w:t>
      </w:r>
      <w:bookmarkEnd w:id="197"/>
      <w:bookmarkEnd w:id="198"/>
    </w:p>
    <w:p w14:paraId="03980CAC" w14:textId="09288EE6" w:rsidR="00871613" w:rsidRPr="0032273B" w:rsidRDefault="00F7194F" w:rsidP="007F4D09">
      <w:pPr>
        <w:pStyle w:val="BodyText"/>
        <w:rPr>
          <w:rFonts w:eastAsia="Calibri"/>
        </w:rPr>
      </w:pPr>
      <w:r w:rsidRPr="0032273B">
        <w:t>The following table documents the CareTeamSubscription, which constrains the Subscription resource. Changes to the base Subscription resource are shown in bold.</w:t>
      </w:r>
      <w:r w:rsidR="008E6235" w:rsidRPr="0032273B">
        <w:t xml:space="preserve"> The below table is a conceptual representation of</w:t>
      </w:r>
      <w:r w:rsidR="003404CE" w:rsidRPr="0032273B">
        <w:t xml:space="preserve"> the </w:t>
      </w:r>
      <w:r w:rsidR="00BB5965" w:rsidRPr="0032273B">
        <w:t xml:space="preserve">FHIR </w:t>
      </w:r>
      <w:r w:rsidR="003404CE" w:rsidRPr="0032273B">
        <w:t>StuctureDefinition.</w:t>
      </w:r>
    </w:p>
    <w:p w14:paraId="4EB00888" w14:textId="77777777" w:rsidR="00F7194F" w:rsidRPr="0032273B" w:rsidRDefault="00F7194F" w:rsidP="00F7194F">
      <w:pPr>
        <w:pStyle w:val="TableTitle"/>
      </w:pPr>
      <w:bookmarkStart w:id="199" w:name="_6.2.1.1.6.1_Service_Event"/>
      <w:bookmarkStart w:id="200" w:name="_6.2.1.1.6.2_Medications_Section"/>
      <w:bookmarkStart w:id="201" w:name="_6.2.1.1.6.3_Allergies_and"/>
      <w:bookmarkEnd w:id="199"/>
      <w:bookmarkEnd w:id="200"/>
      <w:bookmarkEnd w:id="201"/>
      <w:r w:rsidRPr="0032273B">
        <w:lastRenderedPageBreak/>
        <w:t>Table 6.6.2-1: Subscription resource</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890"/>
        <w:gridCol w:w="3870"/>
        <w:gridCol w:w="2700"/>
      </w:tblGrid>
      <w:tr w:rsidR="00ED0A26" w:rsidRPr="0032273B" w14:paraId="0E51D443" w14:textId="77777777" w:rsidTr="008A3D76">
        <w:trPr>
          <w:cantSplit/>
          <w:trHeight w:val="300"/>
          <w:tblHeader/>
        </w:trPr>
        <w:tc>
          <w:tcPr>
            <w:tcW w:w="1480" w:type="dxa"/>
            <w:shd w:val="clear" w:color="auto" w:fill="D9D9D9" w:themeFill="background1" w:themeFillShade="D9"/>
            <w:noWrap/>
            <w:vAlign w:val="bottom"/>
            <w:hideMark/>
          </w:tcPr>
          <w:p w14:paraId="088E7BCE" w14:textId="77777777" w:rsidR="00ED0A26" w:rsidRPr="0032273B" w:rsidRDefault="00ED0A26" w:rsidP="00B806CC">
            <w:pPr>
              <w:pStyle w:val="TableEntryHeader"/>
            </w:pPr>
            <w:bookmarkStart w:id="202" w:name="_6.2.2.1.1__Problem"/>
            <w:bookmarkEnd w:id="202"/>
            <w:r w:rsidRPr="0032273B">
              <w:t>Name</w:t>
            </w:r>
          </w:p>
        </w:tc>
        <w:tc>
          <w:tcPr>
            <w:tcW w:w="960" w:type="dxa"/>
            <w:shd w:val="clear" w:color="auto" w:fill="D9D9D9" w:themeFill="background1" w:themeFillShade="D9"/>
          </w:tcPr>
          <w:p w14:paraId="5D3031BA" w14:textId="77777777" w:rsidR="00ED0A26" w:rsidRPr="0032273B" w:rsidRDefault="00ED0A26" w:rsidP="00B806CC">
            <w:pPr>
              <w:pStyle w:val="TableEntryHeader"/>
            </w:pPr>
            <w:r w:rsidRPr="0032273B">
              <w:t>Flags</w:t>
            </w:r>
          </w:p>
        </w:tc>
        <w:tc>
          <w:tcPr>
            <w:tcW w:w="890" w:type="dxa"/>
            <w:shd w:val="clear" w:color="auto" w:fill="D9D9D9" w:themeFill="background1" w:themeFillShade="D9"/>
            <w:noWrap/>
            <w:vAlign w:val="bottom"/>
            <w:hideMark/>
          </w:tcPr>
          <w:p w14:paraId="1CF086A3" w14:textId="77777777" w:rsidR="00ED0A26" w:rsidRPr="0032273B" w:rsidRDefault="00ED0A26" w:rsidP="00B806CC">
            <w:pPr>
              <w:pStyle w:val="TableEntryHeader"/>
            </w:pPr>
            <w:r w:rsidRPr="0032273B">
              <w:t>Card.</w:t>
            </w:r>
          </w:p>
        </w:tc>
        <w:tc>
          <w:tcPr>
            <w:tcW w:w="3870" w:type="dxa"/>
            <w:shd w:val="clear" w:color="auto" w:fill="D9D9D9" w:themeFill="background1" w:themeFillShade="D9"/>
            <w:noWrap/>
            <w:vAlign w:val="bottom"/>
            <w:hideMark/>
          </w:tcPr>
          <w:p w14:paraId="5269DB6D" w14:textId="77777777" w:rsidR="00ED0A26" w:rsidRPr="0032273B" w:rsidRDefault="00ED0A26" w:rsidP="00B806CC">
            <w:pPr>
              <w:pStyle w:val="TableEntryHeader"/>
            </w:pPr>
            <w:r w:rsidRPr="0032273B">
              <w:t>Description</w:t>
            </w:r>
          </w:p>
        </w:tc>
        <w:tc>
          <w:tcPr>
            <w:tcW w:w="2700" w:type="dxa"/>
            <w:shd w:val="clear" w:color="auto" w:fill="D9D9D9" w:themeFill="background1" w:themeFillShade="D9"/>
            <w:vAlign w:val="bottom"/>
            <w:hideMark/>
          </w:tcPr>
          <w:p w14:paraId="4213D7FD" w14:textId="77777777" w:rsidR="00ED0A26" w:rsidRPr="0032273B" w:rsidRDefault="00ED0A26" w:rsidP="00B806CC">
            <w:pPr>
              <w:pStyle w:val="TableEntryHeader"/>
            </w:pPr>
            <w:r w:rsidRPr="0032273B">
              <w:t>Comments</w:t>
            </w:r>
          </w:p>
        </w:tc>
      </w:tr>
      <w:tr w:rsidR="00ED0A26" w:rsidRPr="0032273B" w14:paraId="04810394" w14:textId="77777777" w:rsidTr="008A3D76">
        <w:trPr>
          <w:cantSplit/>
        </w:trPr>
        <w:tc>
          <w:tcPr>
            <w:tcW w:w="1480" w:type="dxa"/>
            <w:shd w:val="clear" w:color="auto" w:fill="auto"/>
            <w:noWrap/>
            <w:hideMark/>
          </w:tcPr>
          <w:p w14:paraId="7448CF86" w14:textId="77777777" w:rsidR="00ED0A26" w:rsidRPr="0032273B" w:rsidRDefault="00ED0A26" w:rsidP="00B806CC">
            <w:pPr>
              <w:pStyle w:val="TableEntry"/>
            </w:pPr>
            <w:r w:rsidRPr="0032273B">
              <w:t xml:space="preserve">.. Subscription </w:t>
            </w:r>
          </w:p>
        </w:tc>
        <w:tc>
          <w:tcPr>
            <w:tcW w:w="960" w:type="dxa"/>
          </w:tcPr>
          <w:p w14:paraId="284E48EF" w14:textId="77777777" w:rsidR="00ED0A26" w:rsidRPr="0032273B" w:rsidRDefault="00ED0A26" w:rsidP="00B806CC">
            <w:pPr>
              <w:pStyle w:val="TableEntry"/>
            </w:pPr>
            <w:r w:rsidRPr="0032273B">
              <w:t>Σ</w:t>
            </w:r>
          </w:p>
        </w:tc>
        <w:tc>
          <w:tcPr>
            <w:tcW w:w="890" w:type="dxa"/>
            <w:shd w:val="clear" w:color="auto" w:fill="auto"/>
            <w:noWrap/>
            <w:hideMark/>
          </w:tcPr>
          <w:p w14:paraId="5E50B909" w14:textId="77777777" w:rsidR="00ED0A26" w:rsidRPr="0032273B" w:rsidRDefault="00ED0A26" w:rsidP="00B806CC">
            <w:pPr>
              <w:pStyle w:val="TableEntry"/>
            </w:pPr>
            <w:r w:rsidRPr="0032273B">
              <w:t> </w:t>
            </w:r>
          </w:p>
        </w:tc>
        <w:tc>
          <w:tcPr>
            <w:tcW w:w="3870" w:type="dxa"/>
            <w:shd w:val="clear" w:color="auto" w:fill="auto"/>
            <w:noWrap/>
            <w:hideMark/>
          </w:tcPr>
          <w:p w14:paraId="59D781A8" w14:textId="77777777" w:rsidR="00ED0A26" w:rsidRPr="0032273B" w:rsidRDefault="00ED0A26" w:rsidP="00B806CC">
            <w:pPr>
              <w:pStyle w:val="TableEntry"/>
            </w:pPr>
            <w:r w:rsidRPr="0032273B">
              <w:t>A server push subscription criteria</w:t>
            </w:r>
          </w:p>
        </w:tc>
        <w:tc>
          <w:tcPr>
            <w:tcW w:w="2700" w:type="dxa"/>
            <w:shd w:val="clear" w:color="auto" w:fill="auto"/>
            <w:hideMark/>
          </w:tcPr>
          <w:p w14:paraId="3B95FFBF" w14:textId="77777777" w:rsidR="00ED0A26" w:rsidRPr="0032273B" w:rsidRDefault="00ED0A26" w:rsidP="00B806CC">
            <w:pPr>
              <w:pStyle w:val="TableEntry"/>
            </w:pPr>
            <w:r w:rsidRPr="0032273B">
              <w:t> </w:t>
            </w:r>
          </w:p>
        </w:tc>
      </w:tr>
      <w:tr w:rsidR="00ED0A26" w:rsidRPr="0032273B" w14:paraId="37D4F718" w14:textId="77777777" w:rsidTr="008A3D76">
        <w:trPr>
          <w:cantSplit/>
        </w:trPr>
        <w:tc>
          <w:tcPr>
            <w:tcW w:w="1480" w:type="dxa"/>
            <w:shd w:val="clear" w:color="auto" w:fill="auto"/>
            <w:noWrap/>
            <w:hideMark/>
          </w:tcPr>
          <w:p w14:paraId="6472F94A" w14:textId="77777777" w:rsidR="00ED0A26" w:rsidRPr="0032273B" w:rsidRDefault="00ED0A26" w:rsidP="00B806CC">
            <w:pPr>
              <w:pStyle w:val="TableEntry"/>
            </w:pPr>
            <w:r w:rsidRPr="0032273B">
              <w:t xml:space="preserve">  ...status</w:t>
            </w:r>
          </w:p>
        </w:tc>
        <w:tc>
          <w:tcPr>
            <w:tcW w:w="960" w:type="dxa"/>
          </w:tcPr>
          <w:p w14:paraId="29D27263" w14:textId="77777777" w:rsidR="00ED0A26" w:rsidRPr="0032273B" w:rsidRDefault="00ED0A26" w:rsidP="00B806CC">
            <w:pPr>
              <w:pStyle w:val="TableEntry"/>
            </w:pPr>
            <w:r w:rsidRPr="0032273B">
              <w:t>?! Σ</w:t>
            </w:r>
          </w:p>
        </w:tc>
        <w:tc>
          <w:tcPr>
            <w:tcW w:w="890" w:type="dxa"/>
            <w:shd w:val="clear" w:color="auto" w:fill="auto"/>
            <w:noWrap/>
            <w:hideMark/>
          </w:tcPr>
          <w:p w14:paraId="097B0607" w14:textId="77777777" w:rsidR="00ED0A26" w:rsidRPr="0032273B" w:rsidRDefault="00ED0A26" w:rsidP="00B806CC">
            <w:pPr>
              <w:pStyle w:val="TableEntry"/>
            </w:pPr>
            <w:r w:rsidRPr="0032273B">
              <w:t>1..1</w:t>
            </w:r>
          </w:p>
        </w:tc>
        <w:tc>
          <w:tcPr>
            <w:tcW w:w="3870" w:type="dxa"/>
            <w:shd w:val="clear" w:color="auto" w:fill="auto"/>
            <w:noWrap/>
            <w:hideMark/>
          </w:tcPr>
          <w:p w14:paraId="4FA2E7A6" w14:textId="77777777" w:rsidR="00ED0A26" w:rsidRPr="0032273B" w:rsidRDefault="00ED0A26" w:rsidP="00B806CC">
            <w:pPr>
              <w:pStyle w:val="TableEntry"/>
              <w:rPr>
                <w:rStyle w:val="SubtleReference"/>
                <w:rFonts w:eastAsia="?l?r ??’c"/>
                <w:smallCaps w:val="0"/>
              </w:rPr>
            </w:pPr>
            <w:r w:rsidRPr="0032273B">
              <w:t>requested | active | off | off</w:t>
            </w:r>
          </w:p>
        </w:tc>
        <w:tc>
          <w:tcPr>
            <w:tcW w:w="2700" w:type="dxa"/>
            <w:shd w:val="clear" w:color="auto" w:fill="auto"/>
            <w:hideMark/>
          </w:tcPr>
          <w:p w14:paraId="379DB27B" w14:textId="77777777" w:rsidR="00ED0A26" w:rsidRPr="0032273B" w:rsidRDefault="00ED0A26" w:rsidP="00B806CC">
            <w:pPr>
              <w:pStyle w:val="TableEntry"/>
            </w:pPr>
            <w:r w:rsidRPr="0032273B">
              <w:t> </w:t>
            </w:r>
          </w:p>
        </w:tc>
      </w:tr>
      <w:tr w:rsidR="00ED0A26" w:rsidRPr="0032273B" w14:paraId="264AA8DB" w14:textId="77777777" w:rsidTr="008A3D76">
        <w:trPr>
          <w:cantSplit/>
        </w:trPr>
        <w:tc>
          <w:tcPr>
            <w:tcW w:w="1480" w:type="dxa"/>
            <w:shd w:val="clear" w:color="auto" w:fill="auto"/>
            <w:noWrap/>
            <w:hideMark/>
          </w:tcPr>
          <w:p w14:paraId="00182878" w14:textId="77777777" w:rsidR="00ED0A26" w:rsidRPr="0032273B" w:rsidRDefault="00ED0A26" w:rsidP="00B806CC">
            <w:pPr>
              <w:pStyle w:val="TableEntry"/>
            </w:pPr>
            <w:r w:rsidRPr="0032273B">
              <w:t xml:space="preserve">  ...contact </w:t>
            </w:r>
          </w:p>
        </w:tc>
        <w:tc>
          <w:tcPr>
            <w:tcW w:w="960" w:type="dxa"/>
          </w:tcPr>
          <w:p w14:paraId="39D5216A" w14:textId="77777777" w:rsidR="00ED0A26" w:rsidRPr="0032273B" w:rsidRDefault="00ED0A26" w:rsidP="00B806CC">
            <w:pPr>
              <w:pStyle w:val="TableEntry"/>
            </w:pPr>
            <w:r w:rsidRPr="0032273B">
              <w:t>Σ</w:t>
            </w:r>
          </w:p>
        </w:tc>
        <w:tc>
          <w:tcPr>
            <w:tcW w:w="890" w:type="dxa"/>
            <w:shd w:val="clear" w:color="auto" w:fill="auto"/>
            <w:noWrap/>
            <w:hideMark/>
          </w:tcPr>
          <w:p w14:paraId="406FC496" w14:textId="77777777" w:rsidR="00ED0A26" w:rsidRPr="0032273B" w:rsidRDefault="00ED0A26" w:rsidP="00B806CC">
            <w:pPr>
              <w:pStyle w:val="TableEntry"/>
            </w:pPr>
            <w:r w:rsidRPr="0032273B">
              <w:t>0..*</w:t>
            </w:r>
          </w:p>
        </w:tc>
        <w:tc>
          <w:tcPr>
            <w:tcW w:w="3870" w:type="dxa"/>
            <w:shd w:val="clear" w:color="auto" w:fill="auto"/>
            <w:noWrap/>
            <w:hideMark/>
          </w:tcPr>
          <w:p w14:paraId="1AD5973F" w14:textId="77777777" w:rsidR="00ED0A26" w:rsidRPr="0032273B" w:rsidRDefault="00ED0A26" w:rsidP="00B806CC">
            <w:pPr>
              <w:pStyle w:val="TableEntry"/>
            </w:pPr>
            <w:r w:rsidRPr="0032273B">
              <w:t>Contact details for source (e.g., troubleshooting)</w:t>
            </w:r>
          </w:p>
        </w:tc>
        <w:tc>
          <w:tcPr>
            <w:tcW w:w="2700" w:type="dxa"/>
            <w:shd w:val="clear" w:color="auto" w:fill="auto"/>
            <w:hideMark/>
          </w:tcPr>
          <w:p w14:paraId="0F17FCD1" w14:textId="77777777" w:rsidR="00ED0A26" w:rsidRPr="0032273B" w:rsidRDefault="00ED0A26" w:rsidP="00B806CC">
            <w:pPr>
              <w:pStyle w:val="TableEntry"/>
            </w:pPr>
            <w:r w:rsidRPr="0032273B">
              <w:t> </w:t>
            </w:r>
          </w:p>
        </w:tc>
      </w:tr>
      <w:tr w:rsidR="00ED0A26" w:rsidRPr="0032273B" w14:paraId="1A20DBA7" w14:textId="77777777" w:rsidTr="008A3D76">
        <w:trPr>
          <w:cantSplit/>
        </w:trPr>
        <w:tc>
          <w:tcPr>
            <w:tcW w:w="1480" w:type="dxa"/>
            <w:shd w:val="clear" w:color="auto" w:fill="auto"/>
            <w:noWrap/>
          </w:tcPr>
          <w:p w14:paraId="193CA59D" w14:textId="77777777" w:rsidR="00ED0A26" w:rsidRPr="0032273B" w:rsidRDefault="00ED0A26" w:rsidP="00B806CC">
            <w:pPr>
              <w:pStyle w:val="TableEntry"/>
            </w:pPr>
            <w:r w:rsidRPr="0032273B">
              <w:t xml:space="preserve">  …end</w:t>
            </w:r>
          </w:p>
        </w:tc>
        <w:tc>
          <w:tcPr>
            <w:tcW w:w="960" w:type="dxa"/>
          </w:tcPr>
          <w:p w14:paraId="46AA3986" w14:textId="77777777" w:rsidR="00ED0A26" w:rsidRPr="0032273B" w:rsidRDefault="00ED0A26" w:rsidP="00B806CC">
            <w:pPr>
              <w:pStyle w:val="TableEntry"/>
            </w:pPr>
            <w:r w:rsidRPr="0032273B">
              <w:t>Σ</w:t>
            </w:r>
          </w:p>
        </w:tc>
        <w:tc>
          <w:tcPr>
            <w:tcW w:w="890" w:type="dxa"/>
            <w:shd w:val="clear" w:color="auto" w:fill="auto"/>
            <w:noWrap/>
          </w:tcPr>
          <w:p w14:paraId="0B6D9A15" w14:textId="77777777" w:rsidR="00ED0A26" w:rsidRPr="0032273B" w:rsidRDefault="00ED0A26" w:rsidP="00B806CC">
            <w:pPr>
              <w:pStyle w:val="TableEntry"/>
            </w:pPr>
            <w:r w:rsidRPr="0032273B">
              <w:t>0..1</w:t>
            </w:r>
          </w:p>
        </w:tc>
        <w:tc>
          <w:tcPr>
            <w:tcW w:w="3870" w:type="dxa"/>
            <w:shd w:val="clear" w:color="auto" w:fill="auto"/>
            <w:noWrap/>
          </w:tcPr>
          <w:p w14:paraId="06BCC74A" w14:textId="77777777" w:rsidR="00ED0A26" w:rsidRPr="0032273B" w:rsidRDefault="00ED0A26" w:rsidP="00B806CC">
            <w:pPr>
              <w:pStyle w:val="TableEntry"/>
            </w:pPr>
            <w:r w:rsidRPr="0032273B">
              <w:t>When to automatically delete the subscription</w:t>
            </w:r>
          </w:p>
        </w:tc>
        <w:tc>
          <w:tcPr>
            <w:tcW w:w="2700" w:type="dxa"/>
            <w:shd w:val="clear" w:color="auto" w:fill="auto"/>
          </w:tcPr>
          <w:p w14:paraId="13360314" w14:textId="77777777" w:rsidR="00ED0A26" w:rsidRPr="0032273B" w:rsidRDefault="00ED0A26" w:rsidP="00B806CC">
            <w:pPr>
              <w:pStyle w:val="TableEntry"/>
            </w:pPr>
          </w:p>
        </w:tc>
      </w:tr>
      <w:tr w:rsidR="00ED0A26" w:rsidRPr="0032273B" w14:paraId="7D0680B6" w14:textId="77777777" w:rsidTr="008A3D76">
        <w:trPr>
          <w:cantSplit/>
        </w:trPr>
        <w:tc>
          <w:tcPr>
            <w:tcW w:w="1480" w:type="dxa"/>
            <w:shd w:val="clear" w:color="auto" w:fill="auto"/>
            <w:noWrap/>
            <w:hideMark/>
          </w:tcPr>
          <w:p w14:paraId="799750C9" w14:textId="77777777" w:rsidR="00ED0A26" w:rsidRPr="0032273B" w:rsidRDefault="00ED0A26" w:rsidP="00B806CC">
            <w:pPr>
              <w:pStyle w:val="TableEntry"/>
            </w:pPr>
            <w:r w:rsidRPr="0032273B">
              <w:t xml:space="preserve">  ...reason </w:t>
            </w:r>
          </w:p>
        </w:tc>
        <w:tc>
          <w:tcPr>
            <w:tcW w:w="960" w:type="dxa"/>
          </w:tcPr>
          <w:p w14:paraId="3D0314EC" w14:textId="77777777" w:rsidR="00ED0A26" w:rsidRPr="0032273B" w:rsidRDefault="00ED0A26" w:rsidP="00B806CC">
            <w:pPr>
              <w:pStyle w:val="TableEntry"/>
            </w:pPr>
            <w:r w:rsidRPr="0032273B">
              <w:t>Σ</w:t>
            </w:r>
          </w:p>
        </w:tc>
        <w:tc>
          <w:tcPr>
            <w:tcW w:w="890" w:type="dxa"/>
            <w:shd w:val="clear" w:color="auto" w:fill="auto"/>
            <w:noWrap/>
            <w:hideMark/>
          </w:tcPr>
          <w:p w14:paraId="3A467CC6" w14:textId="77777777" w:rsidR="00ED0A26" w:rsidRPr="0032273B" w:rsidRDefault="00ED0A26" w:rsidP="00B806CC">
            <w:pPr>
              <w:pStyle w:val="TableEntry"/>
            </w:pPr>
            <w:r w:rsidRPr="0032273B">
              <w:t>1..1</w:t>
            </w:r>
          </w:p>
        </w:tc>
        <w:tc>
          <w:tcPr>
            <w:tcW w:w="3870" w:type="dxa"/>
            <w:shd w:val="clear" w:color="auto" w:fill="auto"/>
            <w:noWrap/>
            <w:hideMark/>
          </w:tcPr>
          <w:p w14:paraId="3D2D8601" w14:textId="77777777" w:rsidR="00ED0A26" w:rsidRPr="0032273B" w:rsidRDefault="00ED0A26" w:rsidP="00B806CC">
            <w:pPr>
              <w:pStyle w:val="TableEntry"/>
            </w:pPr>
            <w:r w:rsidRPr="0032273B">
              <w:t>Description of why this subscription was created</w:t>
            </w:r>
          </w:p>
        </w:tc>
        <w:tc>
          <w:tcPr>
            <w:tcW w:w="2700" w:type="dxa"/>
            <w:shd w:val="clear" w:color="auto" w:fill="auto"/>
            <w:hideMark/>
          </w:tcPr>
          <w:p w14:paraId="167AB88C" w14:textId="77777777" w:rsidR="00ED0A26" w:rsidRPr="0032273B" w:rsidRDefault="00ED0A26" w:rsidP="00B806CC">
            <w:pPr>
              <w:pStyle w:val="TableEntry"/>
            </w:pPr>
            <w:r w:rsidRPr="0032273B">
              <w:t> </w:t>
            </w:r>
          </w:p>
        </w:tc>
      </w:tr>
      <w:tr w:rsidR="00ED0A26" w:rsidRPr="0032273B" w14:paraId="7C22E2A1" w14:textId="77777777" w:rsidTr="008A3D76">
        <w:trPr>
          <w:cantSplit/>
        </w:trPr>
        <w:tc>
          <w:tcPr>
            <w:tcW w:w="1480" w:type="dxa"/>
            <w:shd w:val="clear" w:color="auto" w:fill="auto"/>
            <w:noWrap/>
          </w:tcPr>
          <w:p w14:paraId="7D84CC9C" w14:textId="77777777" w:rsidR="00ED0A26" w:rsidRPr="0032273B" w:rsidRDefault="00ED0A26" w:rsidP="00B806CC">
            <w:pPr>
              <w:pStyle w:val="TableEntry"/>
            </w:pPr>
            <w:r w:rsidRPr="0032273B">
              <w:t xml:space="preserve">  …criteria</w:t>
            </w:r>
          </w:p>
        </w:tc>
        <w:tc>
          <w:tcPr>
            <w:tcW w:w="960" w:type="dxa"/>
          </w:tcPr>
          <w:p w14:paraId="6AAA7EAC" w14:textId="77777777" w:rsidR="00ED0A26" w:rsidRPr="0032273B" w:rsidRDefault="00ED0A26" w:rsidP="00B806CC">
            <w:pPr>
              <w:pStyle w:val="TableEntry"/>
            </w:pPr>
            <w:r w:rsidRPr="0032273B">
              <w:t>Σ</w:t>
            </w:r>
          </w:p>
        </w:tc>
        <w:tc>
          <w:tcPr>
            <w:tcW w:w="890" w:type="dxa"/>
            <w:shd w:val="clear" w:color="auto" w:fill="auto"/>
            <w:noWrap/>
          </w:tcPr>
          <w:p w14:paraId="29CA6C05" w14:textId="77777777" w:rsidR="00ED0A26" w:rsidRPr="0032273B" w:rsidRDefault="00ED0A26" w:rsidP="00B806CC">
            <w:pPr>
              <w:pStyle w:val="TableEntry"/>
            </w:pPr>
            <w:r w:rsidRPr="0032273B">
              <w:t>1..1</w:t>
            </w:r>
          </w:p>
        </w:tc>
        <w:tc>
          <w:tcPr>
            <w:tcW w:w="3870" w:type="dxa"/>
            <w:shd w:val="clear" w:color="auto" w:fill="auto"/>
            <w:noWrap/>
          </w:tcPr>
          <w:p w14:paraId="559EC5FF" w14:textId="77777777" w:rsidR="00ED0A26" w:rsidRPr="0032273B" w:rsidRDefault="00ED0A26" w:rsidP="00B806CC">
            <w:pPr>
              <w:pStyle w:val="TableEntry"/>
            </w:pPr>
            <w:r w:rsidRPr="0032273B">
              <w:t>Rule for server push criteria</w:t>
            </w:r>
          </w:p>
        </w:tc>
        <w:tc>
          <w:tcPr>
            <w:tcW w:w="2700" w:type="dxa"/>
            <w:shd w:val="clear" w:color="auto" w:fill="auto"/>
            <w:hideMark/>
          </w:tcPr>
          <w:p w14:paraId="471E9ABB" w14:textId="77777777" w:rsidR="00ED0A26" w:rsidRPr="0032273B" w:rsidRDefault="00ED0A26" w:rsidP="00B806CC">
            <w:pPr>
              <w:pStyle w:val="TableEntry"/>
            </w:pPr>
            <w:r w:rsidRPr="0032273B">
              <w:t> </w:t>
            </w:r>
          </w:p>
        </w:tc>
      </w:tr>
      <w:tr w:rsidR="00ED0A26" w:rsidRPr="0032273B" w14:paraId="0D661EB5" w14:textId="77777777" w:rsidTr="008A3D76">
        <w:trPr>
          <w:cantSplit/>
        </w:trPr>
        <w:tc>
          <w:tcPr>
            <w:tcW w:w="1480" w:type="dxa"/>
            <w:shd w:val="clear" w:color="auto" w:fill="auto"/>
            <w:noWrap/>
            <w:hideMark/>
          </w:tcPr>
          <w:p w14:paraId="615D2D80" w14:textId="77777777" w:rsidR="00ED0A26" w:rsidRPr="0032273B" w:rsidRDefault="00ED0A26" w:rsidP="00B806CC">
            <w:pPr>
              <w:pStyle w:val="TableEntry"/>
            </w:pPr>
            <w:r w:rsidRPr="0032273B">
              <w:t xml:space="preserve">  ...error</w:t>
            </w:r>
          </w:p>
        </w:tc>
        <w:tc>
          <w:tcPr>
            <w:tcW w:w="960" w:type="dxa"/>
          </w:tcPr>
          <w:p w14:paraId="4EA780CF" w14:textId="77777777" w:rsidR="00ED0A26" w:rsidRPr="0032273B" w:rsidRDefault="00ED0A26" w:rsidP="00B806CC">
            <w:pPr>
              <w:pStyle w:val="TableEntry"/>
            </w:pPr>
            <w:r w:rsidRPr="0032273B">
              <w:t>Σ</w:t>
            </w:r>
          </w:p>
        </w:tc>
        <w:tc>
          <w:tcPr>
            <w:tcW w:w="890" w:type="dxa"/>
            <w:shd w:val="clear" w:color="auto" w:fill="auto"/>
            <w:noWrap/>
            <w:hideMark/>
          </w:tcPr>
          <w:p w14:paraId="0B0561F7" w14:textId="77777777" w:rsidR="00ED0A26" w:rsidRPr="0032273B" w:rsidRDefault="00ED0A26" w:rsidP="00B806CC">
            <w:pPr>
              <w:pStyle w:val="TableEntry"/>
            </w:pPr>
            <w:r w:rsidRPr="0032273B">
              <w:t> 0..1</w:t>
            </w:r>
          </w:p>
        </w:tc>
        <w:tc>
          <w:tcPr>
            <w:tcW w:w="3870" w:type="dxa"/>
            <w:shd w:val="clear" w:color="auto" w:fill="auto"/>
            <w:noWrap/>
            <w:hideMark/>
          </w:tcPr>
          <w:p w14:paraId="688BEF42" w14:textId="77777777" w:rsidR="00ED0A26" w:rsidRPr="0032273B" w:rsidRDefault="00ED0A26" w:rsidP="00B806CC">
            <w:pPr>
              <w:pStyle w:val="TableEntry"/>
            </w:pPr>
            <w:r w:rsidRPr="0032273B">
              <w:t>Latest error note</w:t>
            </w:r>
          </w:p>
        </w:tc>
        <w:tc>
          <w:tcPr>
            <w:tcW w:w="2700" w:type="dxa"/>
            <w:shd w:val="clear" w:color="auto" w:fill="auto"/>
            <w:hideMark/>
          </w:tcPr>
          <w:p w14:paraId="5B66AF76" w14:textId="77777777" w:rsidR="00ED0A26" w:rsidRPr="0032273B" w:rsidRDefault="00ED0A26" w:rsidP="00B806CC">
            <w:pPr>
              <w:pStyle w:val="TableEntry"/>
            </w:pPr>
            <w:r w:rsidRPr="0032273B">
              <w:t> </w:t>
            </w:r>
          </w:p>
        </w:tc>
      </w:tr>
      <w:tr w:rsidR="00ED0A26" w:rsidRPr="0032273B" w14:paraId="4D95D340" w14:textId="77777777" w:rsidTr="008A3D76">
        <w:trPr>
          <w:cantSplit/>
        </w:trPr>
        <w:tc>
          <w:tcPr>
            <w:tcW w:w="1480" w:type="dxa"/>
            <w:shd w:val="clear" w:color="auto" w:fill="auto"/>
            <w:noWrap/>
            <w:hideMark/>
          </w:tcPr>
          <w:p w14:paraId="21B4BB41" w14:textId="77777777" w:rsidR="00ED0A26" w:rsidRPr="0032273B" w:rsidRDefault="00ED0A26" w:rsidP="00B806CC">
            <w:pPr>
              <w:pStyle w:val="TableEntry"/>
            </w:pPr>
            <w:r w:rsidRPr="0032273B">
              <w:t xml:space="preserve">  ...channel </w:t>
            </w:r>
          </w:p>
        </w:tc>
        <w:tc>
          <w:tcPr>
            <w:tcW w:w="960" w:type="dxa"/>
          </w:tcPr>
          <w:p w14:paraId="2D807A9D" w14:textId="77777777" w:rsidR="00ED0A26" w:rsidRPr="0032273B" w:rsidRDefault="00ED0A26" w:rsidP="00B806CC">
            <w:pPr>
              <w:pStyle w:val="TableEntry"/>
            </w:pPr>
            <w:r w:rsidRPr="0032273B">
              <w:t>Σ</w:t>
            </w:r>
          </w:p>
        </w:tc>
        <w:tc>
          <w:tcPr>
            <w:tcW w:w="890" w:type="dxa"/>
            <w:shd w:val="clear" w:color="auto" w:fill="auto"/>
            <w:noWrap/>
            <w:hideMark/>
          </w:tcPr>
          <w:p w14:paraId="34ECB63F" w14:textId="77777777" w:rsidR="00ED0A26" w:rsidRPr="0032273B" w:rsidRDefault="00ED0A26" w:rsidP="00B806CC">
            <w:pPr>
              <w:pStyle w:val="TableEntry"/>
            </w:pPr>
            <w:r w:rsidRPr="0032273B">
              <w:t>1..1</w:t>
            </w:r>
          </w:p>
        </w:tc>
        <w:tc>
          <w:tcPr>
            <w:tcW w:w="3870" w:type="dxa"/>
            <w:shd w:val="clear" w:color="auto" w:fill="auto"/>
            <w:noWrap/>
            <w:hideMark/>
          </w:tcPr>
          <w:p w14:paraId="78186739" w14:textId="77777777" w:rsidR="00ED0A26" w:rsidRPr="0032273B" w:rsidRDefault="00ED0A26" w:rsidP="00B806CC">
            <w:pPr>
              <w:pStyle w:val="TableEntry"/>
            </w:pPr>
            <w:r w:rsidRPr="0032273B">
              <w:t>The channel on which to report matches to the criteria</w:t>
            </w:r>
          </w:p>
        </w:tc>
        <w:tc>
          <w:tcPr>
            <w:tcW w:w="2700" w:type="dxa"/>
            <w:shd w:val="clear" w:color="auto" w:fill="auto"/>
            <w:hideMark/>
          </w:tcPr>
          <w:p w14:paraId="5B3CFBD4" w14:textId="77777777" w:rsidR="00ED0A26" w:rsidRPr="0032273B" w:rsidRDefault="00ED0A26" w:rsidP="00B806CC">
            <w:pPr>
              <w:pStyle w:val="TableEntry"/>
            </w:pPr>
            <w:r w:rsidRPr="0032273B">
              <w:t> </w:t>
            </w:r>
          </w:p>
        </w:tc>
      </w:tr>
      <w:tr w:rsidR="00ED0A26" w:rsidRPr="0032273B" w14:paraId="0B531DC2" w14:textId="77777777" w:rsidTr="008A3D76">
        <w:trPr>
          <w:cantSplit/>
        </w:trPr>
        <w:tc>
          <w:tcPr>
            <w:tcW w:w="1480" w:type="dxa"/>
            <w:shd w:val="clear" w:color="auto" w:fill="auto"/>
            <w:noWrap/>
            <w:hideMark/>
          </w:tcPr>
          <w:p w14:paraId="07D612EC" w14:textId="77777777" w:rsidR="00ED0A26" w:rsidRPr="0032273B" w:rsidRDefault="00ED0A26" w:rsidP="00B806CC">
            <w:pPr>
              <w:pStyle w:val="TableEntry"/>
            </w:pPr>
            <w:r w:rsidRPr="0032273B">
              <w:t xml:space="preserve">     ....type </w:t>
            </w:r>
          </w:p>
        </w:tc>
        <w:tc>
          <w:tcPr>
            <w:tcW w:w="960" w:type="dxa"/>
          </w:tcPr>
          <w:p w14:paraId="3AA0A4F4" w14:textId="77777777" w:rsidR="00ED0A26" w:rsidRPr="0032273B" w:rsidRDefault="00ED0A26" w:rsidP="00B806CC">
            <w:pPr>
              <w:pStyle w:val="TableEntry"/>
            </w:pPr>
            <w:r w:rsidRPr="0032273B">
              <w:t>Σ</w:t>
            </w:r>
          </w:p>
        </w:tc>
        <w:tc>
          <w:tcPr>
            <w:tcW w:w="890" w:type="dxa"/>
            <w:shd w:val="clear" w:color="auto" w:fill="auto"/>
            <w:noWrap/>
            <w:hideMark/>
          </w:tcPr>
          <w:p w14:paraId="3FE4E77A" w14:textId="77777777" w:rsidR="00ED0A26" w:rsidRPr="0032273B" w:rsidRDefault="00ED0A26" w:rsidP="00B806CC">
            <w:pPr>
              <w:pStyle w:val="TableEntry"/>
            </w:pPr>
            <w:r w:rsidRPr="0032273B">
              <w:t>1..1</w:t>
            </w:r>
          </w:p>
        </w:tc>
        <w:tc>
          <w:tcPr>
            <w:tcW w:w="3870" w:type="dxa"/>
            <w:shd w:val="clear" w:color="auto" w:fill="auto"/>
            <w:noWrap/>
            <w:hideMark/>
          </w:tcPr>
          <w:p w14:paraId="4B910E0F" w14:textId="77777777" w:rsidR="00ED0A26" w:rsidRPr="0032273B" w:rsidRDefault="00ED0A26" w:rsidP="00B806CC">
            <w:pPr>
              <w:pStyle w:val="TableEntry"/>
              <w:rPr>
                <w:b/>
              </w:rPr>
            </w:pPr>
            <w:r w:rsidRPr="0032273B">
              <w:rPr>
                <w:b/>
              </w:rPr>
              <w:t>rest-hook</w:t>
            </w:r>
          </w:p>
        </w:tc>
        <w:tc>
          <w:tcPr>
            <w:tcW w:w="2700" w:type="dxa"/>
            <w:shd w:val="clear" w:color="auto" w:fill="auto"/>
            <w:hideMark/>
          </w:tcPr>
          <w:p w14:paraId="16D52E04" w14:textId="77777777" w:rsidR="00ED0A26" w:rsidRPr="0032273B" w:rsidRDefault="00ED0A26" w:rsidP="00B806CC">
            <w:pPr>
              <w:pStyle w:val="TableEntry"/>
              <w:rPr>
                <w:b/>
              </w:rPr>
            </w:pPr>
            <w:r w:rsidRPr="0032273B">
              <w:rPr>
                <w:b/>
              </w:rPr>
              <w:t>This version of the profile constrains the channel type to rest-hook.</w:t>
            </w:r>
          </w:p>
        </w:tc>
      </w:tr>
      <w:tr w:rsidR="00ED0A26" w:rsidRPr="0032273B" w14:paraId="05FA68CA" w14:textId="77777777" w:rsidTr="008A3D76">
        <w:trPr>
          <w:cantSplit/>
        </w:trPr>
        <w:tc>
          <w:tcPr>
            <w:tcW w:w="1480" w:type="dxa"/>
            <w:shd w:val="clear" w:color="auto" w:fill="auto"/>
            <w:noWrap/>
            <w:hideMark/>
          </w:tcPr>
          <w:p w14:paraId="0EA947D6" w14:textId="77777777" w:rsidR="00ED0A26" w:rsidRPr="0032273B" w:rsidRDefault="00ED0A26" w:rsidP="00B806CC">
            <w:pPr>
              <w:pStyle w:val="TableEntry"/>
            </w:pPr>
            <w:r w:rsidRPr="0032273B">
              <w:t xml:space="preserve">     ....endpoint </w:t>
            </w:r>
          </w:p>
        </w:tc>
        <w:tc>
          <w:tcPr>
            <w:tcW w:w="960" w:type="dxa"/>
          </w:tcPr>
          <w:p w14:paraId="0F35A49A" w14:textId="77777777" w:rsidR="00ED0A26" w:rsidRPr="0032273B" w:rsidRDefault="00ED0A26" w:rsidP="00B806CC">
            <w:pPr>
              <w:pStyle w:val="TableEntry"/>
            </w:pPr>
            <w:r w:rsidRPr="0032273B">
              <w:t>Σ</w:t>
            </w:r>
          </w:p>
        </w:tc>
        <w:tc>
          <w:tcPr>
            <w:tcW w:w="890" w:type="dxa"/>
            <w:shd w:val="clear" w:color="auto" w:fill="auto"/>
            <w:noWrap/>
            <w:hideMark/>
          </w:tcPr>
          <w:p w14:paraId="17F862D7" w14:textId="77777777" w:rsidR="00ED0A26" w:rsidRPr="0032273B" w:rsidRDefault="00ED0A26" w:rsidP="00B806CC">
            <w:pPr>
              <w:pStyle w:val="TableEntry"/>
            </w:pPr>
            <w:r w:rsidRPr="0032273B">
              <w:t>1..1</w:t>
            </w:r>
          </w:p>
        </w:tc>
        <w:tc>
          <w:tcPr>
            <w:tcW w:w="3870" w:type="dxa"/>
            <w:shd w:val="clear" w:color="auto" w:fill="auto"/>
            <w:noWrap/>
            <w:hideMark/>
          </w:tcPr>
          <w:p w14:paraId="2EF4A31B" w14:textId="77777777" w:rsidR="00ED0A26" w:rsidRPr="0032273B" w:rsidRDefault="00ED0A26" w:rsidP="00B806CC">
            <w:pPr>
              <w:pStyle w:val="TableEntry"/>
            </w:pPr>
            <w:r w:rsidRPr="0032273B">
              <w:t>Where the channel points to</w:t>
            </w:r>
          </w:p>
        </w:tc>
        <w:tc>
          <w:tcPr>
            <w:tcW w:w="2700" w:type="dxa"/>
            <w:shd w:val="clear" w:color="auto" w:fill="auto"/>
            <w:hideMark/>
          </w:tcPr>
          <w:p w14:paraId="7A2203D8" w14:textId="77777777" w:rsidR="00ED0A26" w:rsidRPr="0032273B" w:rsidRDefault="00ED0A26" w:rsidP="00B806CC">
            <w:pPr>
              <w:pStyle w:val="TableEntry"/>
              <w:rPr>
                <w:b/>
              </w:rPr>
            </w:pPr>
            <w:r w:rsidRPr="0032273B">
              <w:rPr>
                <w:b/>
              </w:rPr>
              <w:t>This version of the profile constrains the channel type to rest-hook, the endpoint must be a valid URL for the Provide Care Team [PCC-49] transaction.</w:t>
            </w:r>
          </w:p>
        </w:tc>
      </w:tr>
      <w:tr w:rsidR="00ED0A26" w:rsidRPr="0032273B" w14:paraId="1275F5F6" w14:textId="77777777" w:rsidTr="008A3D76">
        <w:trPr>
          <w:cantSplit/>
        </w:trPr>
        <w:tc>
          <w:tcPr>
            <w:tcW w:w="1480" w:type="dxa"/>
            <w:shd w:val="clear" w:color="auto" w:fill="auto"/>
            <w:noWrap/>
            <w:hideMark/>
          </w:tcPr>
          <w:p w14:paraId="7292AF79" w14:textId="77777777" w:rsidR="00ED0A26" w:rsidRPr="0032273B" w:rsidRDefault="00ED0A26" w:rsidP="00B806CC">
            <w:pPr>
              <w:pStyle w:val="TableEntry"/>
            </w:pPr>
            <w:r w:rsidRPr="0032273B">
              <w:t xml:space="preserve">     ....payload </w:t>
            </w:r>
          </w:p>
        </w:tc>
        <w:tc>
          <w:tcPr>
            <w:tcW w:w="960" w:type="dxa"/>
          </w:tcPr>
          <w:p w14:paraId="0062A79A" w14:textId="77777777" w:rsidR="00ED0A26" w:rsidRPr="0032273B" w:rsidRDefault="00ED0A26" w:rsidP="00B806CC">
            <w:pPr>
              <w:pStyle w:val="TableEntry"/>
            </w:pPr>
            <w:r w:rsidRPr="0032273B">
              <w:t>Σ</w:t>
            </w:r>
          </w:p>
        </w:tc>
        <w:tc>
          <w:tcPr>
            <w:tcW w:w="890" w:type="dxa"/>
            <w:shd w:val="clear" w:color="auto" w:fill="auto"/>
            <w:noWrap/>
            <w:hideMark/>
          </w:tcPr>
          <w:p w14:paraId="63C46F1F" w14:textId="77777777" w:rsidR="00ED0A26" w:rsidRPr="0032273B" w:rsidRDefault="00ED0A26" w:rsidP="00B806CC">
            <w:pPr>
              <w:pStyle w:val="TableEntry"/>
            </w:pPr>
            <w:r w:rsidRPr="0032273B">
              <w:t>1..1</w:t>
            </w:r>
          </w:p>
        </w:tc>
        <w:tc>
          <w:tcPr>
            <w:tcW w:w="3870" w:type="dxa"/>
            <w:shd w:val="clear" w:color="auto" w:fill="auto"/>
            <w:noWrap/>
            <w:hideMark/>
          </w:tcPr>
          <w:p w14:paraId="01E7F09A" w14:textId="77777777" w:rsidR="00ED0A26" w:rsidRPr="0032273B" w:rsidRDefault="00ED0A26" w:rsidP="00B806CC">
            <w:pPr>
              <w:pStyle w:val="TableEntry"/>
            </w:pPr>
            <w:r w:rsidRPr="0032273B">
              <w:t>Mimetype to send</w:t>
            </w:r>
          </w:p>
        </w:tc>
        <w:tc>
          <w:tcPr>
            <w:tcW w:w="2700" w:type="dxa"/>
            <w:shd w:val="clear" w:color="auto" w:fill="auto"/>
            <w:hideMark/>
          </w:tcPr>
          <w:p w14:paraId="3A05FADE" w14:textId="77777777" w:rsidR="00ED0A26" w:rsidRPr="0032273B" w:rsidRDefault="00ED0A26" w:rsidP="00B806CC">
            <w:pPr>
              <w:pStyle w:val="TableEntry"/>
              <w:rPr>
                <w:b/>
              </w:rPr>
            </w:pPr>
            <w:r w:rsidRPr="0032273B">
              <w:rPr>
                <w:b/>
              </w:rPr>
              <w:t>This version of the profile constrains the channel payload to a non-blank value - the CareTeam resource must be the payload.</w:t>
            </w:r>
          </w:p>
        </w:tc>
      </w:tr>
      <w:tr w:rsidR="00ED0A26" w:rsidRPr="0032273B" w14:paraId="453B1C01" w14:textId="77777777" w:rsidTr="008A3D76">
        <w:trPr>
          <w:cantSplit/>
        </w:trPr>
        <w:tc>
          <w:tcPr>
            <w:tcW w:w="1480" w:type="dxa"/>
            <w:shd w:val="clear" w:color="auto" w:fill="auto"/>
            <w:noWrap/>
            <w:hideMark/>
          </w:tcPr>
          <w:p w14:paraId="5269AAA5" w14:textId="77777777" w:rsidR="00ED0A26" w:rsidRPr="0032273B" w:rsidRDefault="00ED0A26" w:rsidP="00B806CC">
            <w:pPr>
              <w:pStyle w:val="TableEntry"/>
            </w:pPr>
            <w:r w:rsidRPr="0032273B">
              <w:t xml:space="preserve">     ....header </w:t>
            </w:r>
          </w:p>
        </w:tc>
        <w:tc>
          <w:tcPr>
            <w:tcW w:w="960" w:type="dxa"/>
          </w:tcPr>
          <w:p w14:paraId="3AC45256" w14:textId="77777777" w:rsidR="00ED0A26" w:rsidRPr="0032273B" w:rsidRDefault="00ED0A26" w:rsidP="00B806CC">
            <w:pPr>
              <w:pStyle w:val="TableEntry"/>
            </w:pPr>
            <w:r w:rsidRPr="0032273B">
              <w:t>Σ</w:t>
            </w:r>
          </w:p>
        </w:tc>
        <w:tc>
          <w:tcPr>
            <w:tcW w:w="890" w:type="dxa"/>
            <w:shd w:val="clear" w:color="auto" w:fill="auto"/>
            <w:noWrap/>
            <w:hideMark/>
          </w:tcPr>
          <w:p w14:paraId="18977148" w14:textId="77777777" w:rsidR="00ED0A26" w:rsidRPr="0032273B" w:rsidRDefault="00ED0A26" w:rsidP="00B806CC">
            <w:pPr>
              <w:pStyle w:val="TableEntry"/>
            </w:pPr>
            <w:r w:rsidRPr="0032273B">
              <w:t>0..*</w:t>
            </w:r>
          </w:p>
        </w:tc>
        <w:tc>
          <w:tcPr>
            <w:tcW w:w="3870" w:type="dxa"/>
            <w:shd w:val="clear" w:color="auto" w:fill="auto"/>
            <w:noWrap/>
            <w:hideMark/>
          </w:tcPr>
          <w:p w14:paraId="04E187F0" w14:textId="77777777" w:rsidR="00ED0A26" w:rsidRPr="0032273B" w:rsidRDefault="00ED0A26" w:rsidP="00B806CC">
            <w:pPr>
              <w:pStyle w:val="TableEntry"/>
            </w:pPr>
            <w:r w:rsidRPr="0032273B">
              <w:t>Usage depends on the channel type</w:t>
            </w:r>
          </w:p>
        </w:tc>
        <w:tc>
          <w:tcPr>
            <w:tcW w:w="2700" w:type="dxa"/>
            <w:shd w:val="clear" w:color="auto" w:fill="auto"/>
            <w:hideMark/>
          </w:tcPr>
          <w:p w14:paraId="5B28BF2E" w14:textId="77777777" w:rsidR="00ED0A26" w:rsidRPr="0032273B" w:rsidRDefault="00ED0A26" w:rsidP="00B806CC">
            <w:pPr>
              <w:pStyle w:val="TableEntry"/>
            </w:pPr>
            <w:r w:rsidRPr="0032273B">
              <w:t> </w:t>
            </w:r>
          </w:p>
        </w:tc>
      </w:tr>
    </w:tbl>
    <w:p w14:paraId="00974377" w14:textId="77777777" w:rsidR="00282B5E" w:rsidRPr="0032273B" w:rsidRDefault="00282B5E" w:rsidP="00282B5E">
      <w:pPr>
        <w:pStyle w:val="BodyText"/>
      </w:pPr>
    </w:p>
    <w:p w14:paraId="7F9E9023" w14:textId="3B964163" w:rsidR="00996134" w:rsidRPr="0032273B" w:rsidRDefault="00996134" w:rsidP="00282B5E">
      <w:pPr>
        <w:pStyle w:val="BodyText"/>
      </w:pPr>
      <w:r w:rsidRPr="0032273B">
        <w:t xml:space="preserve">A FHIR StructureDefinition can be found in implementation materials – see ITI TF-2x: Appendix W for instructions on how to get to the implementation materials. </w:t>
      </w:r>
    </w:p>
    <w:p w14:paraId="68966FE8" w14:textId="0600AC46" w:rsidR="00746A3D" w:rsidRPr="0032273B" w:rsidRDefault="00746A3D" w:rsidP="00104558">
      <w:pPr>
        <w:pStyle w:val="BodyText"/>
      </w:pPr>
    </w:p>
    <w:p w14:paraId="3324C92F" w14:textId="6F8D8ACD" w:rsidR="00EA4EA1" w:rsidRPr="008A3D76" w:rsidRDefault="00EA4EA1" w:rsidP="00207571">
      <w:pPr>
        <w:pStyle w:val="PartTitle"/>
      </w:pPr>
      <w:bookmarkStart w:id="203" w:name="_6.2.3.1_Encompassing_Encounter"/>
      <w:bookmarkStart w:id="204" w:name="_6.2.3.1.1_Responsible_Party"/>
      <w:bookmarkStart w:id="205" w:name="_6.2.3.1.2_Health_Care"/>
      <w:bookmarkStart w:id="206" w:name="_6.2.4.4.1__Simple"/>
      <w:bookmarkStart w:id="207" w:name="_Toc335730763"/>
      <w:bookmarkStart w:id="208" w:name="_Toc336000666"/>
      <w:bookmarkStart w:id="209" w:name="_Toc336002388"/>
      <w:bookmarkStart w:id="210" w:name="_Toc336006583"/>
      <w:bookmarkStart w:id="211" w:name="_Toc335730764"/>
      <w:bookmarkStart w:id="212" w:name="_Toc336000667"/>
      <w:bookmarkStart w:id="213" w:name="_Toc336002389"/>
      <w:bookmarkStart w:id="214" w:name="_Toc336006584"/>
      <w:bookmarkStart w:id="215" w:name="_Toc28681013"/>
      <w:bookmarkEnd w:id="203"/>
      <w:bookmarkEnd w:id="204"/>
      <w:bookmarkEnd w:id="205"/>
      <w:bookmarkEnd w:id="206"/>
      <w:bookmarkEnd w:id="207"/>
      <w:bookmarkEnd w:id="208"/>
      <w:bookmarkEnd w:id="209"/>
      <w:bookmarkEnd w:id="210"/>
      <w:bookmarkEnd w:id="211"/>
      <w:bookmarkEnd w:id="212"/>
      <w:bookmarkEnd w:id="213"/>
      <w:bookmarkEnd w:id="214"/>
      <w:r w:rsidRPr="006B66E1">
        <w:lastRenderedPageBreak/>
        <w:t>Appendices</w:t>
      </w:r>
      <w:r w:rsidRPr="008A3D76">
        <w:t xml:space="preserve"> </w:t>
      </w:r>
      <w:r w:rsidR="006B66E1" w:rsidRPr="008A3D76">
        <w:t>to Volume 3</w:t>
      </w:r>
      <w:bookmarkEnd w:id="215"/>
    </w:p>
    <w:p w14:paraId="2546EF4F" w14:textId="3347E2EF" w:rsidR="00EA4EA1" w:rsidRPr="0032273B" w:rsidRDefault="006B66E1" w:rsidP="00EA4EA1">
      <w:r>
        <w:t>None</w:t>
      </w:r>
    </w:p>
    <w:p w14:paraId="7DE74967" w14:textId="77777777" w:rsidR="00EA4EA1" w:rsidRPr="0032273B" w:rsidRDefault="00EA4EA1" w:rsidP="008A3D76">
      <w:pPr>
        <w:pStyle w:val="Heading1"/>
        <w:pageBreakBefore w:val="0"/>
        <w:numPr>
          <w:ilvl w:val="0"/>
          <w:numId w:val="0"/>
        </w:numPr>
      </w:pPr>
      <w:bookmarkStart w:id="216" w:name="_Toc28681014"/>
      <w:r w:rsidRPr="0032273B">
        <w:t xml:space="preserve">Volume </w:t>
      </w:r>
      <w:r w:rsidR="001F2CF8" w:rsidRPr="0032273B">
        <w:t>3</w:t>
      </w:r>
      <w:r w:rsidRPr="0032273B">
        <w:t xml:space="preserve"> Namespace Additions</w:t>
      </w:r>
      <w:bookmarkEnd w:id="216"/>
    </w:p>
    <w:p w14:paraId="2CF7E32A" w14:textId="77777777" w:rsidR="00EA4EA1" w:rsidRPr="0032273B" w:rsidRDefault="00EA4EA1" w:rsidP="00EA4EA1">
      <w:pPr>
        <w:pStyle w:val="EditorInstructions"/>
      </w:pPr>
      <w:r w:rsidRPr="0032273B">
        <w:t xml:space="preserve">Add the following terms </w:t>
      </w:r>
      <w:r w:rsidRPr="0032273B">
        <w:rPr>
          <w:iCs w:val="0"/>
        </w:rPr>
        <w:t>to the IHE Namespace</w:t>
      </w:r>
      <w:r w:rsidRPr="0032273B">
        <w:t>:</w:t>
      </w:r>
    </w:p>
    <w:p w14:paraId="3CD287B8" w14:textId="7CBB425C" w:rsidR="00EA4EA1" w:rsidRPr="0032273B" w:rsidRDefault="00F913F7" w:rsidP="007F4D09">
      <w:pPr>
        <w:pStyle w:val="BodyText"/>
      </w:pPr>
      <w:r w:rsidRPr="0032273B">
        <w:t>None</w:t>
      </w:r>
    </w:p>
    <w:p w14:paraId="73AD5FED" w14:textId="77777777" w:rsidR="00EA4EA1" w:rsidRPr="0032273B" w:rsidRDefault="00EA4EA1" w:rsidP="009F5B70">
      <w:pPr>
        <w:pStyle w:val="BodyText"/>
      </w:pPr>
    </w:p>
    <w:p w14:paraId="5D460F3E" w14:textId="77777777" w:rsidR="00EA4EA1" w:rsidRPr="0032273B" w:rsidRDefault="00EA4EA1" w:rsidP="009F5B70">
      <w:pPr>
        <w:pStyle w:val="BodyText"/>
      </w:pPr>
    </w:p>
    <w:p w14:paraId="63C39902" w14:textId="77777777" w:rsidR="009612F6" w:rsidRPr="0032273B" w:rsidRDefault="009612F6" w:rsidP="009F5B70">
      <w:pPr>
        <w:pStyle w:val="BodyText"/>
        <w:rPr>
          <w:lang w:eastAsia="x-none"/>
        </w:rPr>
      </w:pPr>
    </w:p>
    <w:p w14:paraId="61D1D99C" w14:textId="77777777" w:rsidR="009612F6" w:rsidRPr="0032273B" w:rsidRDefault="009612F6" w:rsidP="009F5B70">
      <w:pPr>
        <w:pStyle w:val="BodyText"/>
        <w:rPr>
          <w:lang w:eastAsia="x-none"/>
        </w:rPr>
      </w:pPr>
    </w:p>
    <w:p w14:paraId="4A96277D" w14:textId="77777777" w:rsidR="009612F6" w:rsidRPr="0032273B" w:rsidRDefault="009612F6" w:rsidP="009F5B70">
      <w:pPr>
        <w:pStyle w:val="BodyText"/>
        <w:rPr>
          <w:lang w:eastAsia="x-none"/>
        </w:rPr>
      </w:pPr>
    </w:p>
    <w:p w14:paraId="7D75BCE0" w14:textId="77777777" w:rsidR="00993FF5" w:rsidRPr="0032273B" w:rsidRDefault="00D42ED8" w:rsidP="00993FF5">
      <w:pPr>
        <w:pStyle w:val="PartTitle"/>
      </w:pPr>
      <w:bookmarkStart w:id="217" w:name="_Toc28681015"/>
      <w:r w:rsidRPr="0032273B">
        <w:lastRenderedPageBreak/>
        <w:t>V</w:t>
      </w:r>
      <w:r w:rsidR="00993FF5" w:rsidRPr="0032273B">
        <w:t>olume 4 – National Extensions</w:t>
      </w:r>
      <w:bookmarkEnd w:id="217"/>
    </w:p>
    <w:p w14:paraId="28DBCEBE" w14:textId="77777777" w:rsidR="00993FF5" w:rsidRPr="0032273B" w:rsidRDefault="00993FF5" w:rsidP="00993FF5">
      <w:pPr>
        <w:pStyle w:val="EditorInstructions"/>
      </w:pPr>
      <w:r w:rsidRPr="0032273B">
        <w:t xml:space="preserve">Add </w:t>
      </w:r>
      <w:r w:rsidR="003F0805" w:rsidRPr="0032273B">
        <w:t xml:space="preserve">appropriate Country </w:t>
      </w:r>
      <w:r w:rsidRPr="0032273B">
        <w:t xml:space="preserve">section </w:t>
      </w:r>
    </w:p>
    <w:p w14:paraId="304A8427" w14:textId="77777777" w:rsidR="00F913F7" w:rsidRPr="0032273B" w:rsidRDefault="00F913F7" w:rsidP="007F4D09">
      <w:pPr>
        <w:pStyle w:val="BodyText"/>
      </w:pPr>
      <w:r w:rsidRPr="0032273B">
        <w:t>None</w:t>
      </w:r>
    </w:p>
    <w:p w14:paraId="66CC7E2B" w14:textId="77777777" w:rsidR="00CC4EA3" w:rsidRPr="0032273B" w:rsidRDefault="00CC4EA3" w:rsidP="002F6AE8">
      <w:pPr>
        <w:pStyle w:val="BodyText"/>
      </w:pPr>
    </w:p>
    <w:sectPr w:rsidR="00CC4EA3" w:rsidRPr="0032273B" w:rsidSect="00A76D42">
      <w:headerReference w:type="even" r:id="rId40"/>
      <w:headerReference w:type="default" r:id="rId41"/>
      <w:footerReference w:type="even" r:id="rId42"/>
      <w:footerReference w:type="default" r:id="rId43"/>
      <w:headerReference w:type="first" r:id="rId44"/>
      <w:footerReference w:type="first" r:id="rId4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71551" w14:textId="77777777" w:rsidR="00E81EE0" w:rsidRDefault="00E81EE0">
      <w:r>
        <w:separator/>
      </w:r>
    </w:p>
  </w:endnote>
  <w:endnote w:type="continuationSeparator" w:id="0">
    <w:p w14:paraId="0CA7ACC7" w14:textId="77777777" w:rsidR="00E81EE0" w:rsidRDefault="00E8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6D37A" w14:textId="77777777" w:rsidR="0032273B" w:rsidRDefault="003227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32273B" w:rsidRDefault="00322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A28A" w14:textId="77777777" w:rsidR="0032273B" w:rsidRDefault="0032273B">
    <w:pPr>
      <w:pStyle w:val="Footer"/>
      <w:ind w:right="360"/>
    </w:pPr>
    <w:r>
      <w:t>__________________________________________________________________________</w:t>
    </w:r>
  </w:p>
  <w:p w14:paraId="66557C92" w14:textId="070F56B2" w:rsidR="0032273B" w:rsidRDefault="0032273B" w:rsidP="00597DB2">
    <w:pPr>
      <w:pStyle w:val="Footer"/>
      <w:ind w:right="360"/>
      <w:rPr>
        <w:sz w:val="20"/>
      </w:rPr>
    </w:pPr>
    <w:bookmarkStart w:id="218" w:name="_Toc473170355"/>
    <w:r>
      <w:rPr>
        <w:sz w:val="20"/>
      </w:rPr>
      <w:t>Rev. 2.0 – 20</w:t>
    </w:r>
    <w:r w:rsidR="00E33FA9">
      <w:rPr>
        <w:sz w:val="20"/>
      </w:rPr>
      <w:t>19-12-31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29</w:t>
    </w:r>
    <w:r w:rsidRPr="00597DB2">
      <w:rPr>
        <w:rStyle w:val="PageNumber"/>
        <w:sz w:val="20"/>
      </w:rPr>
      <w:fldChar w:fldCharType="end"/>
    </w:r>
    <w:r>
      <w:rPr>
        <w:sz w:val="20"/>
      </w:rPr>
      <w:tab/>
      <w:t xml:space="preserve">                       Copyright © 20</w:t>
    </w:r>
    <w:r w:rsidR="00E33FA9">
      <w:rPr>
        <w:sz w:val="20"/>
      </w:rPr>
      <w:t>19</w:t>
    </w:r>
    <w:r>
      <w:rPr>
        <w:sz w:val="20"/>
      </w:rPr>
      <w:t>: IHE International, Inc.</w:t>
    </w:r>
    <w:bookmarkEnd w:id="218"/>
  </w:p>
  <w:p w14:paraId="7898D137" w14:textId="77777777" w:rsidR="0032273B" w:rsidRDefault="0032273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E573" w14:textId="727DA4F5" w:rsidR="0032273B" w:rsidRDefault="0032273B">
    <w:pPr>
      <w:pStyle w:val="Footer"/>
      <w:jc w:val="center"/>
    </w:pPr>
    <w:r>
      <w:rPr>
        <w:sz w:val="20"/>
      </w:rPr>
      <w:t>Copyright © 20</w:t>
    </w:r>
    <w:r w:rsidR="00E33FA9">
      <w:rPr>
        <w:sz w:val="20"/>
      </w:rPr>
      <w:t>19</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2EF3A" w14:textId="77777777" w:rsidR="00E81EE0" w:rsidRDefault="00E81EE0">
      <w:r>
        <w:separator/>
      </w:r>
    </w:p>
  </w:footnote>
  <w:footnote w:type="continuationSeparator" w:id="0">
    <w:p w14:paraId="3672864C" w14:textId="77777777" w:rsidR="00E81EE0" w:rsidRDefault="00E81EE0">
      <w:r>
        <w:continuationSeparator/>
      </w:r>
    </w:p>
  </w:footnote>
  <w:footnote w:id="1">
    <w:p w14:paraId="37C752B4" w14:textId="77777777" w:rsidR="0032273B" w:rsidRDefault="0032273B" w:rsidP="0032273B">
      <w:pPr>
        <w:pStyle w:val="FootnoteText"/>
      </w:pPr>
      <w:r>
        <w:rPr>
          <w:rStyle w:val="FootnoteReference"/>
        </w:rPr>
        <w:footnoteRef/>
      </w:r>
      <w:r>
        <w:t xml:space="preserve"> HL7 </w:t>
      </w:r>
      <w:r w:rsidRPr="00964FA2">
        <w:t>is the registered trademark of Health Level Seven International.</w:t>
      </w:r>
    </w:p>
  </w:footnote>
  <w:footnote w:id="2">
    <w:p w14:paraId="74BCA206" w14:textId="77777777" w:rsidR="0032273B" w:rsidRDefault="0032273B" w:rsidP="0032273B">
      <w:pPr>
        <w:pStyle w:val="FootnoteText"/>
      </w:pPr>
      <w:r>
        <w:rPr>
          <w:rStyle w:val="FootnoteReference"/>
        </w:rPr>
        <w:footnoteRef/>
      </w:r>
      <w:r>
        <w:t xml:space="preserve"> FHIR </w:t>
      </w:r>
      <w:r w:rsidRPr="00964FA2">
        <w:t>is the registered trademark of Health Level Seven International.</w:t>
      </w:r>
    </w:p>
  </w:footnote>
  <w:footnote w:id="3">
    <w:p w14:paraId="2C1CB624" w14:textId="77777777" w:rsidR="0032273B" w:rsidRDefault="0032273B"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4">
    <w:p w14:paraId="5977C19D" w14:textId="48F094C8" w:rsidR="0032273B" w:rsidRDefault="0032273B" w:rsidP="00F851E6">
      <w:pPr>
        <w:pStyle w:val="FootnoteText"/>
      </w:pPr>
      <w:r>
        <w:rPr>
          <w:rStyle w:val="FootnoteReference"/>
        </w:rPr>
        <w:footnoteRef/>
      </w:r>
      <w:r>
        <w:t xml:space="preserve"> Retrieved 07/18/2017 from </w:t>
      </w:r>
      <w:hyperlink r:id="rId2" w:history="1">
        <w:r w:rsidRPr="00DE3FD1">
          <w:rPr>
            <w:rStyle w:val="Hyperlink"/>
          </w:rPr>
          <w:t>http://www.hl7.org/implement/standards/product_brief.cfm?product_id=452</w:t>
        </w:r>
      </w:hyperlink>
      <w:r>
        <w:t xml:space="preserve"> </w:t>
      </w:r>
    </w:p>
    <w:p w14:paraId="7D96A833" w14:textId="2F07970B" w:rsidR="0032273B" w:rsidRDefault="0032273B">
      <w:pPr>
        <w:pStyle w:val="FootnoteText"/>
      </w:pPr>
    </w:p>
  </w:footnote>
  <w:footnote w:id="5">
    <w:p w14:paraId="23AE0234" w14:textId="77777777" w:rsidR="0032273B" w:rsidRDefault="0032273B">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6">
    <w:p w14:paraId="0C69D989" w14:textId="77777777" w:rsidR="0032273B" w:rsidRDefault="0032273B">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7">
    <w:p w14:paraId="333A9008" w14:textId="307FC1A3" w:rsidR="0032273B" w:rsidRDefault="0032273B">
      <w:pPr>
        <w:pStyle w:val="FootnoteText"/>
      </w:pPr>
      <w:r>
        <w:rPr>
          <w:rStyle w:val="FootnoteReference"/>
        </w:rPr>
        <w:footnoteRef/>
      </w:r>
      <w:r>
        <w:t xml:space="preserve"> Retrieved 03/05/2017 from </w:t>
      </w:r>
      <w:hyperlink r:id="rId3" w:history="1">
        <w:r w:rsidRPr="00DE3FD1">
          <w:rPr>
            <w:rStyle w:val="Hyperlink"/>
          </w:rPr>
          <w:t>http://www.hl7.org/implement/standards/product_brief.cfm?product_id=452</w:t>
        </w:r>
      </w:hyperlink>
      <w:r>
        <w:t xml:space="preserve"> </w:t>
      </w:r>
    </w:p>
  </w:footnote>
  <w:footnote w:id="8">
    <w:p w14:paraId="68B44225" w14:textId="647C43EE" w:rsidR="0032273B" w:rsidRDefault="0032273B">
      <w:pPr>
        <w:pStyle w:val="FootnoteText"/>
      </w:pPr>
      <w:r>
        <w:rPr>
          <w:rStyle w:val="FootnoteReference"/>
        </w:rPr>
        <w:footnoteRef/>
      </w:r>
      <w:r>
        <w:t xml:space="preserve"> Retrieved 04/12/2017 </w:t>
      </w:r>
      <w:hyperlink r:id="rId4" w:history="1">
        <w:r w:rsidRPr="00DE3FD1">
          <w:rPr>
            <w:rStyle w:val="Hyperlink"/>
          </w:rPr>
          <w:t>http://wiki.hl7.org/images/d/db/HL7_Care-Team-Types-v009_2017-01-09.pptx</w:t>
        </w:r>
      </w:hyperlink>
      <w:r>
        <w:t xml:space="preserve"> </w:t>
      </w:r>
    </w:p>
  </w:footnote>
  <w:footnote w:id="9">
    <w:p w14:paraId="665A6AF8" w14:textId="50FB97C3" w:rsidR="0032273B" w:rsidRDefault="0032273B">
      <w:pPr>
        <w:pStyle w:val="FootnoteText"/>
      </w:pPr>
      <w:r>
        <w:rPr>
          <w:rStyle w:val="FootnoteReference"/>
        </w:rPr>
        <w:footnoteRef/>
      </w:r>
      <w:r>
        <w:t xml:space="preserve"> Retrieved 04/12/2017 </w:t>
      </w:r>
      <w:hyperlink r:id="rId5" w:history="1">
        <w:r w:rsidRPr="00DE3FD1">
          <w:rPr>
            <w:rStyle w:val="Hyperlink"/>
          </w:rPr>
          <w:t>http://wiki.hl7.org/images/d/db/HL7_Care-Team-Types-v009_2017-01-09.pptx</w:t>
        </w:r>
      </w:hyperlink>
      <w:r>
        <w:t xml:space="preserve"> </w:t>
      </w:r>
    </w:p>
  </w:footnote>
  <w:footnote w:id="10">
    <w:p w14:paraId="35C68AA7" w14:textId="36E069B5" w:rsidR="0032273B" w:rsidRDefault="0032273B">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1">
    <w:p w14:paraId="1CC20B5A" w14:textId="1FC39951" w:rsidR="0032273B" w:rsidRDefault="0032273B">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2">
    <w:p w14:paraId="5B3A37A3" w14:textId="3756BEAF" w:rsidR="0032273B" w:rsidRDefault="0032273B">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3">
    <w:p w14:paraId="63754E0A" w14:textId="43DB8F78" w:rsidR="0032273B" w:rsidRDefault="0032273B">
      <w:pPr>
        <w:pStyle w:val="FootnoteText"/>
      </w:pPr>
      <w:r>
        <w:rPr>
          <w:rStyle w:val="FootnoteReference"/>
        </w:rPr>
        <w:footnoteRef/>
      </w:r>
      <w:r>
        <w:t xml:space="preserve"> Retrieved 12/15/2016 from </w:t>
      </w:r>
      <w:hyperlink r:id="rId9" w:history="1">
        <w:r w:rsidRPr="00DE3FD1">
          <w:rPr>
            <w:rStyle w:val="Hyperlink"/>
          </w:rPr>
          <w:t>https://www.merriam-webster.com/dictionary/utilization%20review</w:t>
        </w:r>
      </w:hyperlink>
      <w:r>
        <w:t xml:space="preserve"> </w:t>
      </w:r>
    </w:p>
    <w:p w14:paraId="263FD011" w14:textId="77777777" w:rsidR="0032273B" w:rsidRDefault="0032273B">
      <w:pPr>
        <w:pStyle w:val="FootnoteText"/>
      </w:pPr>
    </w:p>
  </w:footnote>
  <w:footnote w:id="14">
    <w:p w14:paraId="383C8602" w14:textId="77777777" w:rsidR="0032273B" w:rsidRPr="00BF5E62" w:rsidRDefault="0032273B" w:rsidP="003A7B25">
      <w:pPr>
        <w:pStyle w:val="FootnoteText"/>
        <w:rPr>
          <w:sz w:val="16"/>
          <w:szCs w:val="16"/>
        </w:rPr>
      </w:pPr>
      <w:r w:rsidRPr="00F913D7">
        <w:rPr>
          <w:rStyle w:val="FootnoteReference"/>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5">
    <w:p w14:paraId="0C4E9652" w14:textId="5199AE42" w:rsidR="0032273B" w:rsidRDefault="0032273B">
      <w:pPr>
        <w:pStyle w:val="FootnoteText"/>
      </w:pPr>
      <w:r>
        <w:rPr>
          <w:rStyle w:val="FootnoteReference"/>
        </w:rPr>
        <w:footnoteRef/>
      </w:r>
      <w:r>
        <w:t xml:space="preserve"> Retrieved February 8, 2017 from </w:t>
      </w:r>
      <w:r w:rsidRPr="0032398E">
        <w:t>http://www.hl7.org/implement/standards/product_brief.cfm?product_id=452</w:t>
      </w:r>
    </w:p>
  </w:footnote>
  <w:footnote w:id="16">
    <w:p w14:paraId="40DA34FF" w14:textId="77777777" w:rsidR="0032273B" w:rsidRDefault="0032273B"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7">
    <w:p w14:paraId="0E2FF454" w14:textId="77777777" w:rsidR="0032273B" w:rsidRDefault="0032273B"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0" w:history="1">
        <w:r w:rsidRPr="00C9090A">
          <w:rPr>
            <w:rStyle w:val="Hyperlink"/>
          </w:rPr>
          <w:t>https://www.healthit.gov/policy-researchers-implementers/meaningful-use-regulations</w:t>
        </w:r>
      </w:hyperlink>
      <w:r>
        <w:t xml:space="preserve"> </w:t>
      </w:r>
    </w:p>
  </w:footnote>
  <w:footnote w:id="18">
    <w:p w14:paraId="60BCFE40" w14:textId="77777777" w:rsidR="0032273B" w:rsidRDefault="0032273B"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1" w:history="1">
        <w:r w:rsidRPr="00C9090A">
          <w:rPr>
            <w:rStyle w:val="Hyperlink"/>
          </w:rPr>
          <w:t>https://www.healthit.gov/sites/default/files/hie-interoperability/nationwide-interoperability-roadmap-final-version-1.0.pdf</w:t>
        </w:r>
      </w:hyperlink>
      <w:r>
        <w:t xml:space="preserve"> </w:t>
      </w:r>
    </w:p>
  </w:footnote>
  <w:footnote w:id="19">
    <w:p w14:paraId="4D72BEE2" w14:textId="15DE1751" w:rsidR="0032273B" w:rsidRDefault="0032273B">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20">
    <w:p w14:paraId="4611B194" w14:textId="77777777" w:rsidR="0032273B" w:rsidRDefault="0032273B"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21">
    <w:p w14:paraId="13F37200" w14:textId="0AFE0F08" w:rsidR="0032273B" w:rsidRDefault="0032273B">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A6080" w14:textId="77777777" w:rsidR="00113146" w:rsidRDefault="001131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FECBE" w14:textId="21998E09" w:rsidR="0032273B" w:rsidRDefault="0032273B">
    <w:pPr>
      <w:pStyle w:val="Header"/>
    </w:pPr>
    <w:r>
      <w:t xml:space="preserve">IHE PCC Technical Framework Supplement – Dynamic Care Team Management (DCTM) </w:t>
    </w:r>
    <w:r>
      <w:br/>
      <w:t>______________________________________________________________________________</w:t>
    </w:r>
  </w:p>
  <w:p w14:paraId="2739FFBB" w14:textId="77777777" w:rsidR="0032273B" w:rsidRDefault="003227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E83F" w14:textId="77777777" w:rsidR="00113146" w:rsidRDefault="0011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B385928"/>
    <w:lvl w:ilvl="0">
      <w:start w:val="1"/>
      <w:numFmt w:val="decimal"/>
      <w:pStyle w:val="ListNumber2"/>
      <w:lvlText w:val="%1."/>
      <w:lvlJc w:val="left"/>
      <w:pPr>
        <w:tabs>
          <w:tab w:val="num" w:pos="720"/>
        </w:tabs>
        <w:ind w:left="720" w:hanging="360"/>
      </w:pPr>
      <w:rPr>
        <w:i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B4511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14D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B97527"/>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4100B76"/>
    <w:multiLevelType w:val="hybridMultilevel"/>
    <w:tmpl w:val="E09EB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847B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BA44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B473D"/>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25406"/>
    <w:multiLevelType w:val="multilevel"/>
    <w:tmpl w:val="684A36A8"/>
    <w:lvl w:ilvl="0">
      <w:start w:val="6"/>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1EB700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2B08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36257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B93CC2"/>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BD185D"/>
    <w:multiLevelType w:val="hybridMultilevel"/>
    <w:tmpl w:val="BCA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612B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F8751FB"/>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D87A46"/>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A65649"/>
    <w:multiLevelType w:val="hybridMultilevel"/>
    <w:tmpl w:val="38B63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C3A55"/>
    <w:multiLevelType w:val="multilevel"/>
    <w:tmpl w:val="7B943E18"/>
    <w:numStyleLink w:val="Constraints"/>
  </w:abstractNum>
  <w:abstractNum w:abstractNumId="36" w15:restartNumberingAfterBreak="0">
    <w:nsid w:val="44105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130A0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780426F"/>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B025E5F"/>
    <w:multiLevelType w:val="multilevel"/>
    <w:tmpl w:val="7B943E18"/>
    <w:numStyleLink w:val="Constraints"/>
  </w:abstractNum>
  <w:abstractNum w:abstractNumId="4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55D47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C0E46D0"/>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60817BE"/>
    <w:multiLevelType w:val="multilevel"/>
    <w:tmpl w:val="FA0401A6"/>
    <w:lvl w:ilvl="0">
      <w:start w:val="6"/>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DB0BE7"/>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54"/>
  </w:num>
  <w:num w:numId="13">
    <w:abstractNumId w:val="39"/>
  </w:num>
  <w:num w:numId="14">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40"/>
  </w:num>
  <w:num w:numId="16">
    <w:abstractNumId w:val="44"/>
  </w:num>
  <w:num w:numId="17">
    <w:abstractNumId w:val="47"/>
  </w:num>
  <w:num w:numId="18">
    <w:abstractNumId w:val="42"/>
  </w:num>
  <w:num w:numId="19">
    <w:abstractNumId w:val="42"/>
  </w:num>
  <w:num w:numId="20">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5"/>
  </w:num>
  <w:num w:numId="23">
    <w:abstractNumId w:val="51"/>
  </w:num>
  <w:num w:numId="24">
    <w:abstractNumId w:val="52"/>
  </w:num>
  <w:num w:numId="25">
    <w:abstractNumId w:val="12"/>
  </w:num>
  <w:num w:numId="26">
    <w:abstractNumId w:val="24"/>
  </w:num>
  <w:num w:numId="27">
    <w:abstractNumId w:val="3"/>
    <w:lvlOverride w:ilvl="0">
      <w:startOverride w:val="1"/>
    </w:lvlOverride>
  </w:num>
  <w:num w:numId="28">
    <w:abstractNumId w:val="18"/>
  </w:num>
  <w:num w:numId="29">
    <w:abstractNumId w:val="32"/>
  </w:num>
  <w:num w:numId="30">
    <w:abstractNumId w:val="22"/>
  </w:num>
  <w:num w:numId="31">
    <w:abstractNumId w:val="55"/>
  </w:num>
  <w:num w:numId="32">
    <w:abstractNumId w:val="46"/>
  </w:num>
  <w:num w:numId="33">
    <w:abstractNumId w:val="43"/>
  </w:num>
  <w:num w:numId="34">
    <w:abstractNumId w:val="21"/>
  </w:num>
  <w:num w:numId="35">
    <w:abstractNumId w:val="49"/>
  </w:num>
  <w:num w:numId="36">
    <w:abstractNumId w:val="53"/>
  </w:num>
  <w:num w:numId="37">
    <w:abstractNumId w:val="15"/>
  </w:num>
  <w:num w:numId="38">
    <w:abstractNumId w:val="34"/>
  </w:num>
  <w:num w:numId="39">
    <w:abstractNumId w:val="50"/>
  </w:num>
  <w:num w:numId="40">
    <w:abstractNumId w:val="29"/>
  </w:num>
  <w:num w:numId="41">
    <w:abstractNumId w:val="3"/>
    <w:lvlOverride w:ilvl="0">
      <w:startOverride w:val="1"/>
    </w:lvlOverride>
  </w:num>
  <w:num w:numId="42">
    <w:abstractNumId w:val="19"/>
  </w:num>
  <w:num w:numId="43">
    <w:abstractNumId w:val="10"/>
  </w:num>
  <w:num w:numId="44">
    <w:abstractNumId w:val="2"/>
  </w:num>
  <w:num w:numId="45">
    <w:abstractNumId w:val="16"/>
  </w:num>
  <w:num w:numId="46">
    <w:abstractNumId w:val="2"/>
  </w:num>
  <w:num w:numId="47">
    <w:abstractNumId w:val="28"/>
  </w:num>
  <w:num w:numId="48">
    <w:abstractNumId w:val="2"/>
  </w:num>
  <w:num w:numId="49">
    <w:abstractNumId w:val="26"/>
  </w:num>
  <w:num w:numId="50">
    <w:abstractNumId w:val="2"/>
  </w:num>
  <w:num w:numId="51">
    <w:abstractNumId w:val="30"/>
  </w:num>
  <w:num w:numId="52">
    <w:abstractNumId w:val="2"/>
  </w:num>
  <w:num w:numId="53">
    <w:abstractNumId w:val="41"/>
  </w:num>
  <w:num w:numId="54">
    <w:abstractNumId w:val="2"/>
  </w:num>
  <w:num w:numId="55">
    <w:abstractNumId w:val="17"/>
  </w:num>
  <w:num w:numId="56">
    <w:abstractNumId w:val="2"/>
  </w:num>
  <w:num w:numId="57">
    <w:abstractNumId w:val="33"/>
  </w:num>
  <w:num w:numId="58">
    <w:abstractNumId w:val="2"/>
  </w:num>
  <w:num w:numId="59">
    <w:abstractNumId w:val="36"/>
  </w:num>
  <w:num w:numId="60">
    <w:abstractNumId w:val="2"/>
  </w:num>
  <w:num w:numId="61">
    <w:abstractNumId w:val="2"/>
  </w:num>
  <w:num w:numId="62">
    <w:abstractNumId w:val="2"/>
  </w:num>
  <w:num w:numId="63">
    <w:abstractNumId w:val="2"/>
  </w:num>
  <w:num w:numId="64">
    <w:abstractNumId w:val="2"/>
  </w:num>
  <w:num w:numId="65">
    <w:abstractNumId w:val="38"/>
  </w:num>
  <w:num w:numId="66">
    <w:abstractNumId w:val="37"/>
  </w:num>
  <w:num w:numId="67">
    <w:abstractNumId w:val="27"/>
  </w:num>
  <w:num w:numId="68">
    <w:abstractNumId w:val="13"/>
  </w:num>
  <w:num w:numId="69">
    <w:abstractNumId w:val="25"/>
  </w:num>
  <w:num w:numId="70">
    <w:abstractNumId w:val="2"/>
  </w:num>
  <w:num w:numId="71">
    <w:abstractNumId w:val="31"/>
  </w:num>
  <w:num w:numId="72">
    <w:abstractNumId w:val="14"/>
  </w:num>
  <w:num w:numId="73">
    <w:abstractNumId w:val="48"/>
  </w:num>
  <w:num w:numId="74">
    <w:abstractNumId w:val="23"/>
  </w:num>
  <w:num w:numId="75">
    <w:abstractNumId w:val="3"/>
    <w:lvlOverride w:ilvl="0">
      <w:startOverride w:val="1"/>
    </w:lvlOverride>
  </w:num>
  <w:num w:numId="76">
    <w:abstractNumId w:val="47"/>
  </w:num>
  <w:num w:numId="77">
    <w:abstractNumId w:val="4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300C"/>
    <w:rsid w:val="000030DD"/>
    <w:rsid w:val="00003F13"/>
    <w:rsid w:val="00004456"/>
    <w:rsid w:val="0000508F"/>
    <w:rsid w:val="000100AA"/>
    <w:rsid w:val="00010EA6"/>
    <w:rsid w:val="000121FB"/>
    <w:rsid w:val="000125FF"/>
    <w:rsid w:val="00014E64"/>
    <w:rsid w:val="00017E09"/>
    <w:rsid w:val="000203DF"/>
    <w:rsid w:val="00024295"/>
    <w:rsid w:val="00024BCD"/>
    <w:rsid w:val="0003589A"/>
    <w:rsid w:val="00036347"/>
    <w:rsid w:val="00037718"/>
    <w:rsid w:val="0004144C"/>
    <w:rsid w:val="00043D7F"/>
    <w:rsid w:val="000470A5"/>
    <w:rsid w:val="000514E1"/>
    <w:rsid w:val="00054D02"/>
    <w:rsid w:val="0005577A"/>
    <w:rsid w:val="0005720B"/>
    <w:rsid w:val="000601D4"/>
    <w:rsid w:val="00060D78"/>
    <w:rsid w:val="00060EA1"/>
    <w:rsid w:val="000622EE"/>
    <w:rsid w:val="000646BA"/>
    <w:rsid w:val="00070847"/>
    <w:rsid w:val="000717A7"/>
    <w:rsid w:val="000725E0"/>
    <w:rsid w:val="000752A6"/>
    <w:rsid w:val="00076ADD"/>
    <w:rsid w:val="00077324"/>
    <w:rsid w:val="00077EA0"/>
    <w:rsid w:val="000807AC"/>
    <w:rsid w:val="00082F2B"/>
    <w:rsid w:val="00083C0E"/>
    <w:rsid w:val="00084485"/>
    <w:rsid w:val="00087187"/>
    <w:rsid w:val="00092469"/>
    <w:rsid w:val="00094061"/>
    <w:rsid w:val="00096B0A"/>
    <w:rsid w:val="000A2DC5"/>
    <w:rsid w:val="000A4482"/>
    <w:rsid w:val="000B0536"/>
    <w:rsid w:val="000B1E65"/>
    <w:rsid w:val="000B1FE6"/>
    <w:rsid w:val="000B30FF"/>
    <w:rsid w:val="000B4609"/>
    <w:rsid w:val="000B4780"/>
    <w:rsid w:val="000B699D"/>
    <w:rsid w:val="000C12EF"/>
    <w:rsid w:val="000C18A2"/>
    <w:rsid w:val="000C3556"/>
    <w:rsid w:val="000C5467"/>
    <w:rsid w:val="000C6658"/>
    <w:rsid w:val="000D048B"/>
    <w:rsid w:val="000D2487"/>
    <w:rsid w:val="000D4ED7"/>
    <w:rsid w:val="000D6321"/>
    <w:rsid w:val="000D6F01"/>
    <w:rsid w:val="000D711C"/>
    <w:rsid w:val="000E06C5"/>
    <w:rsid w:val="000E1213"/>
    <w:rsid w:val="000E277F"/>
    <w:rsid w:val="000E51AE"/>
    <w:rsid w:val="000E7A55"/>
    <w:rsid w:val="000F13F5"/>
    <w:rsid w:val="000F143C"/>
    <w:rsid w:val="000F613A"/>
    <w:rsid w:val="000F6D26"/>
    <w:rsid w:val="00104558"/>
    <w:rsid w:val="00104BE6"/>
    <w:rsid w:val="001055CB"/>
    <w:rsid w:val="00105C43"/>
    <w:rsid w:val="00110718"/>
    <w:rsid w:val="001115F5"/>
    <w:rsid w:val="00111CBC"/>
    <w:rsid w:val="00113146"/>
    <w:rsid w:val="001134EB"/>
    <w:rsid w:val="001136AE"/>
    <w:rsid w:val="00114040"/>
    <w:rsid w:val="00115142"/>
    <w:rsid w:val="00115A0F"/>
    <w:rsid w:val="00116F69"/>
    <w:rsid w:val="00117DD7"/>
    <w:rsid w:val="00123FD5"/>
    <w:rsid w:val="0012469E"/>
    <w:rsid w:val="001253AA"/>
    <w:rsid w:val="00125F42"/>
    <w:rsid w:val="001263B9"/>
    <w:rsid w:val="00126A38"/>
    <w:rsid w:val="00126AD8"/>
    <w:rsid w:val="00130828"/>
    <w:rsid w:val="00131A89"/>
    <w:rsid w:val="00132A1E"/>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348D"/>
    <w:rsid w:val="0018525E"/>
    <w:rsid w:val="001853DE"/>
    <w:rsid w:val="00186C9E"/>
    <w:rsid w:val="00186DAB"/>
    <w:rsid w:val="00187E92"/>
    <w:rsid w:val="0019441A"/>
    <w:rsid w:val="001946F4"/>
    <w:rsid w:val="00195493"/>
    <w:rsid w:val="00195B0A"/>
    <w:rsid w:val="00195D30"/>
    <w:rsid w:val="001A7247"/>
    <w:rsid w:val="001A7C4C"/>
    <w:rsid w:val="001A7F71"/>
    <w:rsid w:val="001B2B50"/>
    <w:rsid w:val="001B3A53"/>
    <w:rsid w:val="001B3DC1"/>
    <w:rsid w:val="001B463C"/>
    <w:rsid w:val="001B5396"/>
    <w:rsid w:val="001C07DB"/>
    <w:rsid w:val="001C2F03"/>
    <w:rsid w:val="001D0E6D"/>
    <w:rsid w:val="001D1535"/>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097B"/>
    <w:rsid w:val="00201FA5"/>
    <w:rsid w:val="00202AC6"/>
    <w:rsid w:val="002040DD"/>
    <w:rsid w:val="0020453A"/>
    <w:rsid w:val="002073EE"/>
    <w:rsid w:val="00207571"/>
    <w:rsid w:val="00207816"/>
    <w:rsid w:val="00207868"/>
    <w:rsid w:val="00210041"/>
    <w:rsid w:val="00211A7E"/>
    <w:rsid w:val="00211D26"/>
    <w:rsid w:val="00214A67"/>
    <w:rsid w:val="00216639"/>
    <w:rsid w:val="002173E6"/>
    <w:rsid w:val="00221AC2"/>
    <w:rsid w:val="0022261E"/>
    <w:rsid w:val="0022352C"/>
    <w:rsid w:val="002322FF"/>
    <w:rsid w:val="00234BE4"/>
    <w:rsid w:val="002356CB"/>
    <w:rsid w:val="0023732B"/>
    <w:rsid w:val="00246AB7"/>
    <w:rsid w:val="00250A37"/>
    <w:rsid w:val="00254856"/>
    <w:rsid w:val="00255462"/>
    <w:rsid w:val="00255821"/>
    <w:rsid w:val="00256665"/>
    <w:rsid w:val="002566A8"/>
    <w:rsid w:val="0026106A"/>
    <w:rsid w:val="00262A3B"/>
    <w:rsid w:val="002657E0"/>
    <w:rsid w:val="002670D2"/>
    <w:rsid w:val="0026791E"/>
    <w:rsid w:val="00270EBB"/>
    <w:rsid w:val="002711CC"/>
    <w:rsid w:val="00271848"/>
    <w:rsid w:val="00272440"/>
    <w:rsid w:val="002756A6"/>
    <w:rsid w:val="00282B5E"/>
    <w:rsid w:val="00286433"/>
    <w:rsid w:val="002869E8"/>
    <w:rsid w:val="00291725"/>
    <w:rsid w:val="00293342"/>
    <w:rsid w:val="00293815"/>
    <w:rsid w:val="00293CF1"/>
    <w:rsid w:val="00297BD6"/>
    <w:rsid w:val="002A4C2E"/>
    <w:rsid w:val="002B2472"/>
    <w:rsid w:val="002B4312"/>
    <w:rsid w:val="002B43C4"/>
    <w:rsid w:val="002B4844"/>
    <w:rsid w:val="002B4E8B"/>
    <w:rsid w:val="002C6E50"/>
    <w:rsid w:val="002C7AB3"/>
    <w:rsid w:val="002D1421"/>
    <w:rsid w:val="002D2B72"/>
    <w:rsid w:val="002D5B69"/>
    <w:rsid w:val="002E6CDD"/>
    <w:rsid w:val="002E6F79"/>
    <w:rsid w:val="002F051F"/>
    <w:rsid w:val="002F076A"/>
    <w:rsid w:val="002F20FD"/>
    <w:rsid w:val="002F6568"/>
    <w:rsid w:val="002F6AE8"/>
    <w:rsid w:val="00300F74"/>
    <w:rsid w:val="00303E20"/>
    <w:rsid w:val="003107C5"/>
    <w:rsid w:val="00313EFF"/>
    <w:rsid w:val="00316247"/>
    <w:rsid w:val="00316A5E"/>
    <w:rsid w:val="0032060B"/>
    <w:rsid w:val="00320B05"/>
    <w:rsid w:val="003218EF"/>
    <w:rsid w:val="0032273B"/>
    <w:rsid w:val="00323461"/>
    <w:rsid w:val="0032398E"/>
    <w:rsid w:val="00325725"/>
    <w:rsid w:val="0032600B"/>
    <w:rsid w:val="00326252"/>
    <w:rsid w:val="00330802"/>
    <w:rsid w:val="0033418C"/>
    <w:rsid w:val="00335554"/>
    <w:rsid w:val="003375BB"/>
    <w:rsid w:val="00340176"/>
    <w:rsid w:val="003404CE"/>
    <w:rsid w:val="003432DC"/>
    <w:rsid w:val="003435BC"/>
    <w:rsid w:val="00344D9C"/>
    <w:rsid w:val="00346314"/>
    <w:rsid w:val="0034641B"/>
    <w:rsid w:val="00346BB8"/>
    <w:rsid w:val="00352784"/>
    <w:rsid w:val="003556F3"/>
    <w:rsid w:val="003577C8"/>
    <w:rsid w:val="00357931"/>
    <w:rsid w:val="003579DA"/>
    <w:rsid w:val="003601D3"/>
    <w:rsid w:val="003602DC"/>
    <w:rsid w:val="00361D5C"/>
    <w:rsid w:val="00361F12"/>
    <w:rsid w:val="00363069"/>
    <w:rsid w:val="003651D9"/>
    <w:rsid w:val="003652C1"/>
    <w:rsid w:val="00366FA0"/>
    <w:rsid w:val="003675EE"/>
    <w:rsid w:val="00370B52"/>
    <w:rsid w:val="00374B3E"/>
    <w:rsid w:val="00380A34"/>
    <w:rsid w:val="0038429E"/>
    <w:rsid w:val="003873EE"/>
    <w:rsid w:val="0038798C"/>
    <w:rsid w:val="003904A0"/>
    <w:rsid w:val="00390AD8"/>
    <w:rsid w:val="00391C97"/>
    <w:rsid w:val="003921A0"/>
    <w:rsid w:val="00392F7E"/>
    <w:rsid w:val="003A09FE"/>
    <w:rsid w:val="003A139E"/>
    <w:rsid w:val="003A7B25"/>
    <w:rsid w:val="003B2A2B"/>
    <w:rsid w:val="003B38CD"/>
    <w:rsid w:val="003B40CC"/>
    <w:rsid w:val="003B70A2"/>
    <w:rsid w:val="003B7A73"/>
    <w:rsid w:val="003C4276"/>
    <w:rsid w:val="003C4E36"/>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3F24"/>
    <w:rsid w:val="004046B6"/>
    <w:rsid w:val="0040664C"/>
    <w:rsid w:val="00406724"/>
    <w:rsid w:val="004070FB"/>
    <w:rsid w:val="00410D6B"/>
    <w:rsid w:val="00412649"/>
    <w:rsid w:val="00415432"/>
    <w:rsid w:val="00417A70"/>
    <w:rsid w:val="004225C9"/>
    <w:rsid w:val="00422E64"/>
    <w:rsid w:val="0042496E"/>
    <w:rsid w:val="00424AFD"/>
    <w:rsid w:val="00430482"/>
    <w:rsid w:val="00431EE4"/>
    <w:rsid w:val="00432426"/>
    <w:rsid w:val="0043514A"/>
    <w:rsid w:val="00436599"/>
    <w:rsid w:val="00437533"/>
    <w:rsid w:val="004424C6"/>
    <w:rsid w:val="00442F4A"/>
    <w:rsid w:val="0044310A"/>
    <w:rsid w:val="00444100"/>
    <w:rsid w:val="00444B7A"/>
    <w:rsid w:val="00444CFC"/>
    <w:rsid w:val="0044526E"/>
    <w:rsid w:val="00445D2F"/>
    <w:rsid w:val="00447451"/>
    <w:rsid w:val="004541CC"/>
    <w:rsid w:val="00454EC9"/>
    <w:rsid w:val="004559D0"/>
    <w:rsid w:val="00457DDC"/>
    <w:rsid w:val="00461A12"/>
    <w:rsid w:val="00462780"/>
    <w:rsid w:val="00462D8E"/>
    <w:rsid w:val="004651FC"/>
    <w:rsid w:val="00466E47"/>
    <w:rsid w:val="0047024F"/>
    <w:rsid w:val="0047098D"/>
    <w:rsid w:val="00472402"/>
    <w:rsid w:val="004807FB"/>
    <w:rsid w:val="004809A3"/>
    <w:rsid w:val="004818E8"/>
    <w:rsid w:val="004827B3"/>
    <w:rsid w:val="00482DC2"/>
    <w:rsid w:val="004845CE"/>
    <w:rsid w:val="004871B1"/>
    <w:rsid w:val="004878E6"/>
    <w:rsid w:val="00492C60"/>
    <w:rsid w:val="00496186"/>
    <w:rsid w:val="004A243D"/>
    <w:rsid w:val="004A5B0B"/>
    <w:rsid w:val="004A6ADB"/>
    <w:rsid w:val="004A6BE3"/>
    <w:rsid w:val="004A7C90"/>
    <w:rsid w:val="004A7D5B"/>
    <w:rsid w:val="004B14AA"/>
    <w:rsid w:val="004B387F"/>
    <w:rsid w:val="004B4EF3"/>
    <w:rsid w:val="004B576F"/>
    <w:rsid w:val="004B7094"/>
    <w:rsid w:val="004C10B4"/>
    <w:rsid w:val="004C3291"/>
    <w:rsid w:val="004C3F68"/>
    <w:rsid w:val="004D0873"/>
    <w:rsid w:val="004D68CC"/>
    <w:rsid w:val="004D69C3"/>
    <w:rsid w:val="004D6C45"/>
    <w:rsid w:val="004D75EE"/>
    <w:rsid w:val="004E0B12"/>
    <w:rsid w:val="004E399B"/>
    <w:rsid w:val="004F1713"/>
    <w:rsid w:val="004F42A8"/>
    <w:rsid w:val="004F5211"/>
    <w:rsid w:val="004F72A6"/>
    <w:rsid w:val="004F7C05"/>
    <w:rsid w:val="004F7F3A"/>
    <w:rsid w:val="00503AE1"/>
    <w:rsid w:val="0050674C"/>
    <w:rsid w:val="00506C22"/>
    <w:rsid w:val="00510062"/>
    <w:rsid w:val="00513057"/>
    <w:rsid w:val="00516D6D"/>
    <w:rsid w:val="00522681"/>
    <w:rsid w:val="00522F40"/>
    <w:rsid w:val="00523C5F"/>
    <w:rsid w:val="00527CD6"/>
    <w:rsid w:val="00530741"/>
    <w:rsid w:val="00531D0C"/>
    <w:rsid w:val="005339EE"/>
    <w:rsid w:val="005340AC"/>
    <w:rsid w:val="005343D4"/>
    <w:rsid w:val="0053467B"/>
    <w:rsid w:val="005360E4"/>
    <w:rsid w:val="005364CA"/>
    <w:rsid w:val="0054012F"/>
    <w:rsid w:val="005410F9"/>
    <w:rsid w:val="005416D9"/>
    <w:rsid w:val="00542FCC"/>
    <w:rsid w:val="00543FFB"/>
    <w:rsid w:val="00544530"/>
    <w:rsid w:val="0054524C"/>
    <w:rsid w:val="00556505"/>
    <w:rsid w:val="00556E6C"/>
    <w:rsid w:val="00560530"/>
    <w:rsid w:val="00562839"/>
    <w:rsid w:val="00562921"/>
    <w:rsid w:val="005637F8"/>
    <w:rsid w:val="005643FA"/>
    <w:rsid w:val="005652F2"/>
    <w:rsid w:val="005672A9"/>
    <w:rsid w:val="00570979"/>
    <w:rsid w:val="00570B52"/>
    <w:rsid w:val="00572031"/>
    <w:rsid w:val="00573102"/>
    <w:rsid w:val="005744F2"/>
    <w:rsid w:val="00576E74"/>
    <w:rsid w:val="00580E19"/>
    <w:rsid w:val="00581165"/>
    <w:rsid w:val="00581829"/>
    <w:rsid w:val="00582007"/>
    <w:rsid w:val="00585DA2"/>
    <w:rsid w:val="005935DE"/>
    <w:rsid w:val="005942AE"/>
    <w:rsid w:val="00594882"/>
    <w:rsid w:val="00597DB2"/>
    <w:rsid w:val="005A460F"/>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A02"/>
    <w:rsid w:val="00600EC6"/>
    <w:rsid w:val="006014F8"/>
    <w:rsid w:val="00603ED5"/>
    <w:rsid w:val="00605DE1"/>
    <w:rsid w:val="00607379"/>
    <w:rsid w:val="00607529"/>
    <w:rsid w:val="006106AB"/>
    <w:rsid w:val="006116E2"/>
    <w:rsid w:val="00613604"/>
    <w:rsid w:val="00613C53"/>
    <w:rsid w:val="006152F3"/>
    <w:rsid w:val="00617956"/>
    <w:rsid w:val="00620A80"/>
    <w:rsid w:val="00622D31"/>
    <w:rsid w:val="00625D23"/>
    <w:rsid w:val="006263EA"/>
    <w:rsid w:val="00630F33"/>
    <w:rsid w:val="00635640"/>
    <w:rsid w:val="006358F4"/>
    <w:rsid w:val="006360B8"/>
    <w:rsid w:val="006446BF"/>
    <w:rsid w:val="00644FC1"/>
    <w:rsid w:val="00645CF9"/>
    <w:rsid w:val="00646393"/>
    <w:rsid w:val="00650C94"/>
    <w:rsid w:val="006512F0"/>
    <w:rsid w:val="006514EA"/>
    <w:rsid w:val="00655055"/>
    <w:rsid w:val="00655870"/>
    <w:rsid w:val="006564D9"/>
    <w:rsid w:val="00656A6B"/>
    <w:rsid w:val="00662893"/>
    <w:rsid w:val="00663014"/>
    <w:rsid w:val="00663624"/>
    <w:rsid w:val="00665A0A"/>
    <w:rsid w:val="00665D8F"/>
    <w:rsid w:val="00672C39"/>
    <w:rsid w:val="00673376"/>
    <w:rsid w:val="00673BD8"/>
    <w:rsid w:val="00680648"/>
    <w:rsid w:val="00682040"/>
    <w:rsid w:val="006825E1"/>
    <w:rsid w:val="0068355D"/>
    <w:rsid w:val="00692B37"/>
    <w:rsid w:val="006A08C5"/>
    <w:rsid w:val="006A2A74"/>
    <w:rsid w:val="006A3098"/>
    <w:rsid w:val="006A383B"/>
    <w:rsid w:val="006A4160"/>
    <w:rsid w:val="006B019F"/>
    <w:rsid w:val="006B3EF0"/>
    <w:rsid w:val="006B66E1"/>
    <w:rsid w:val="006B7354"/>
    <w:rsid w:val="006B7ABF"/>
    <w:rsid w:val="006C0DA7"/>
    <w:rsid w:val="006C242B"/>
    <w:rsid w:val="006C2C14"/>
    <w:rsid w:val="006C371A"/>
    <w:rsid w:val="006C414E"/>
    <w:rsid w:val="006C46F9"/>
    <w:rsid w:val="006C4FE8"/>
    <w:rsid w:val="006C623D"/>
    <w:rsid w:val="006C7E2C"/>
    <w:rsid w:val="006C7F78"/>
    <w:rsid w:val="006D21DA"/>
    <w:rsid w:val="006D4806"/>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5368E"/>
    <w:rsid w:val="00761469"/>
    <w:rsid w:val="00765569"/>
    <w:rsid w:val="00766CC7"/>
    <w:rsid w:val="00767053"/>
    <w:rsid w:val="00771989"/>
    <w:rsid w:val="00774B6B"/>
    <w:rsid w:val="00775F51"/>
    <w:rsid w:val="00776A2B"/>
    <w:rsid w:val="007773C8"/>
    <w:rsid w:val="00777889"/>
    <w:rsid w:val="0078063E"/>
    <w:rsid w:val="007824BF"/>
    <w:rsid w:val="00785291"/>
    <w:rsid w:val="00785BC7"/>
    <w:rsid w:val="007870C8"/>
    <w:rsid w:val="00787B2D"/>
    <w:rsid w:val="00791668"/>
    <w:rsid w:val="007922ED"/>
    <w:rsid w:val="00792CB0"/>
    <w:rsid w:val="00797E39"/>
    <w:rsid w:val="00797E6F"/>
    <w:rsid w:val="007A2D3E"/>
    <w:rsid w:val="007A51E3"/>
    <w:rsid w:val="007A5635"/>
    <w:rsid w:val="007A6085"/>
    <w:rsid w:val="007A6593"/>
    <w:rsid w:val="007A676E"/>
    <w:rsid w:val="007A7BF7"/>
    <w:rsid w:val="007A7F83"/>
    <w:rsid w:val="007B331F"/>
    <w:rsid w:val="007B44B7"/>
    <w:rsid w:val="007B64E0"/>
    <w:rsid w:val="007B6D6C"/>
    <w:rsid w:val="007C1AAC"/>
    <w:rsid w:val="007C3E9A"/>
    <w:rsid w:val="007C5673"/>
    <w:rsid w:val="007C5C1F"/>
    <w:rsid w:val="007C7138"/>
    <w:rsid w:val="007D1847"/>
    <w:rsid w:val="007D724B"/>
    <w:rsid w:val="007E2E4D"/>
    <w:rsid w:val="007E2E72"/>
    <w:rsid w:val="007E5B51"/>
    <w:rsid w:val="007E77F1"/>
    <w:rsid w:val="007F18E8"/>
    <w:rsid w:val="007F19E3"/>
    <w:rsid w:val="007F4D09"/>
    <w:rsid w:val="007F7200"/>
    <w:rsid w:val="007F771A"/>
    <w:rsid w:val="007F7801"/>
    <w:rsid w:val="008009AF"/>
    <w:rsid w:val="00801325"/>
    <w:rsid w:val="008029FB"/>
    <w:rsid w:val="00802F29"/>
    <w:rsid w:val="00803E2D"/>
    <w:rsid w:val="008044D0"/>
    <w:rsid w:val="008067DF"/>
    <w:rsid w:val="00811D39"/>
    <w:rsid w:val="0081320A"/>
    <w:rsid w:val="00815E51"/>
    <w:rsid w:val="00816410"/>
    <w:rsid w:val="0082003A"/>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56E69"/>
    <w:rsid w:val="008608EF"/>
    <w:rsid w:val="008616CB"/>
    <w:rsid w:val="00861B87"/>
    <w:rsid w:val="0086353F"/>
    <w:rsid w:val="00863C8B"/>
    <w:rsid w:val="00865338"/>
    <w:rsid w:val="00865616"/>
    <w:rsid w:val="00865DF9"/>
    <w:rsid w:val="00866192"/>
    <w:rsid w:val="00867A13"/>
    <w:rsid w:val="00867D80"/>
    <w:rsid w:val="00870306"/>
    <w:rsid w:val="00871613"/>
    <w:rsid w:val="0087339C"/>
    <w:rsid w:val="00875076"/>
    <w:rsid w:val="00875BFD"/>
    <w:rsid w:val="008774FD"/>
    <w:rsid w:val="0088327F"/>
    <w:rsid w:val="00884E65"/>
    <w:rsid w:val="00885ABD"/>
    <w:rsid w:val="00887E40"/>
    <w:rsid w:val="00890239"/>
    <w:rsid w:val="00891482"/>
    <w:rsid w:val="00894CBF"/>
    <w:rsid w:val="00894E21"/>
    <w:rsid w:val="008A11C4"/>
    <w:rsid w:val="008A199E"/>
    <w:rsid w:val="008A3D76"/>
    <w:rsid w:val="008A3FD2"/>
    <w:rsid w:val="008B53CB"/>
    <w:rsid w:val="008B5D7E"/>
    <w:rsid w:val="008B620B"/>
    <w:rsid w:val="008B6391"/>
    <w:rsid w:val="008B7794"/>
    <w:rsid w:val="008C1766"/>
    <w:rsid w:val="008C57EC"/>
    <w:rsid w:val="008D052D"/>
    <w:rsid w:val="008D0BA0"/>
    <w:rsid w:val="008D17FF"/>
    <w:rsid w:val="008D2848"/>
    <w:rsid w:val="008D4341"/>
    <w:rsid w:val="008D45BC"/>
    <w:rsid w:val="008D4CF4"/>
    <w:rsid w:val="008D7044"/>
    <w:rsid w:val="008D7642"/>
    <w:rsid w:val="008E0275"/>
    <w:rsid w:val="008E2796"/>
    <w:rsid w:val="008E2B5E"/>
    <w:rsid w:val="008E3F6C"/>
    <w:rsid w:val="008E441F"/>
    <w:rsid w:val="008E6235"/>
    <w:rsid w:val="008E7FF6"/>
    <w:rsid w:val="008F2990"/>
    <w:rsid w:val="008F5E50"/>
    <w:rsid w:val="008F78D2"/>
    <w:rsid w:val="00907134"/>
    <w:rsid w:val="00910E03"/>
    <w:rsid w:val="00911DEF"/>
    <w:rsid w:val="009127FE"/>
    <w:rsid w:val="00914D4B"/>
    <w:rsid w:val="0091747E"/>
    <w:rsid w:val="00922C68"/>
    <w:rsid w:val="009268F6"/>
    <w:rsid w:val="00932879"/>
    <w:rsid w:val="00932A0F"/>
    <w:rsid w:val="00933C9A"/>
    <w:rsid w:val="009342FD"/>
    <w:rsid w:val="00934BFE"/>
    <w:rsid w:val="00934D96"/>
    <w:rsid w:val="009406A5"/>
    <w:rsid w:val="00940FC7"/>
    <w:rsid w:val="00941829"/>
    <w:rsid w:val="00941DA5"/>
    <w:rsid w:val="009429FB"/>
    <w:rsid w:val="0095196C"/>
    <w:rsid w:val="00951AC1"/>
    <w:rsid w:val="00951E8E"/>
    <w:rsid w:val="00951F63"/>
    <w:rsid w:val="0095298A"/>
    <w:rsid w:val="00952C19"/>
    <w:rsid w:val="00953CFC"/>
    <w:rsid w:val="009554F3"/>
    <w:rsid w:val="0095594C"/>
    <w:rsid w:val="00955CD4"/>
    <w:rsid w:val="00956966"/>
    <w:rsid w:val="00956DCB"/>
    <w:rsid w:val="0095798B"/>
    <w:rsid w:val="009612F6"/>
    <w:rsid w:val="0096685B"/>
    <w:rsid w:val="00966AC0"/>
    <w:rsid w:val="00966BA6"/>
    <w:rsid w:val="00966E56"/>
    <w:rsid w:val="009672CF"/>
    <w:rsid w:val="00967B49"/>
    <w:rsid w:val="0097454A"/>
    <w:rsid w:val="00977C6B"/>
    <w:rsid w:val="00980BB9"/>
    <w:rsid w:val="009813A1"/>
    <w:rsid w:val="00983131"/>
    <w:rsid w:val="00983C65"/>
    <w:rsid w:val="009843EF"/>
    <w:rsid w:val="009869BD"/>
    <w:rsid w:val="009903C2"/>
    <w:rsid w:val="00990F03"/>
    <w:rsid w:val="00991D63"/>
    <w:rsid w:val="00993FF5"/>
    <w:rsid w:val="00995E33"/>
    <w:rsid w:val="00996134"/>
    <w:rsid w:val="00997A85"/>
    <w:rsid w:val="009A1A4A"/>
    <w:rsid w:val="009A465C"/>
    <w:rsid w:val="009A761B"/>
    <w:rsid w:val="009B048D"/>
    <w:rsid w:val="009B7982"/>
    <w:rsid w:val="009C01A0"/>
    <w:rsid w:val="009C10D5"/>
    <w:rsid w:val="009C1EB9"/>
    <w:rsid w:val="009C53AE"/>
    <w:rsid w:val="009C6269"/>
    <w:rsid w:val="009C6F21"/>
    <w:rsid w:val="009D0CDF"/>
    <w:rsid w:val="009D107B"/>
    <w:rsid w:val="009D125C"/>
    <w:rsid w:val="009D2A49"/>
    <w:rsid w:val="009D61C1"/>
    <w:rsid w:val="009D6A32"/>
    <w:rsid w:val="009E02E5"/>
    <w:rsid w:val="009E34B7"/>
    <w:rsid w:val="009E5F8E"/>
    <w:rsid w:val="009E7EA5"/>
    <w:rsid w:val="009F3200"/>
    <w:rsid w:val="009F5B70"/>
    <w:rsid w:val="009F5CF4"/>
    <w:rsid w:val="00A018C2"/>
    <w:rsid w:val="00A02F2F"/>
    <w:rsid w:val="00A05A12"/>
    <w:rsid w:val="00A10E8D"/>
    <w:rsid w:val="00A11F3A"/>
    <w:rsid w:val="00A12282"/>
    <w:rsid w:val="00A12AE7"/>
    <w:rsid w:val="00A174B6"/>
    <w:rsid w:val="00A174DC"/>
    <w:rsid w:val="00A177D5"/>
    <w:rsid w:val="00A23689"/>
    <w:rsid w:val="00A30BDA"/>
    <w:rsid w:val="00A322F4"/>
    <w:rsid w:val="00A43793"/>
    <w:rsid w:val="00A43E92"/>
    <w:rsid w:val="00A5645C"/>
    <w:rsid w:val="00A65C00"/>
    <w:rsid w:val="00A660C2"/>
    <w:rsid w:val="00A66F91"/>
    <w:rsid w:val="00A71C2E"/>
    <w:rsid w:val="00A71D47"/>
    <w:rsid w:val="00A7210D"/>
    <w:rsid w:val="00A72B68"/>
    <w:rsid w:val="00A769A8"/>
    <w:rsid w:val="00A76D42"/>
    <w:rsid w:val="00A76DDB"/>
    <w:rsid w:val="00A773A9"/>
    <w:rsid w:val="00A77706"/>
    <w:rsid w:val="00A77CE4"/>
    <w:rsid w:val="00A81A7C"/>
    <w:rsid w:val="00A853CC"/>
    <w:rsid w:val="00A85861"/>
    <w:rsid w:val="00A875FF"/>
    <w:rsid w:val="00A90BD5"/>
    <w:rsid w:val="00A910E1"/>
    <w:rsid w:val="00A91802"/>
    <w:rsid w:val="00A92699"/>
    <w:rsid w:val="00A92D4A"/>
    <w:rsid w:val="00A947AC"/>
    <w:rsid w:val="00A9751B"/>
    <w:rsid w:val="00AA684E"/>
    <w:rsid w:val="00AA69C0"/>
    <w:rsid w:val="00AB1F57"/>
    <w:rsid w:val="00AB3D9F"/>
    <w:rsid w:val="00AC609B"/>
    <w:rsid w:val="00AC7C88"/>
    <w:rsid w:val="00AD069D"/>
    <w:rsid w:val="00AD2AE2"/>
    <w:rsid w:val="00AD3EA6"/>
    <w:rsid w:val="00AE4AED"/>
    <w:rsid w:val="00AE4D02"/>
    <w:rsid w:val="00AF0095"/>
    <w:rsid w:val="00AF2805"/>
    <w:rsid w:val="00AF472E"/>
    <w:rsid w:val="00AF6C9C"/>
    <w:rsid w:val="00AF7069"/>
    <w:rsid w:val="00B03C08"/>
    <w:rsid w:val="00B03D25"/>
    <w:rsid w:val="00B072B1"/>
    <w:rsid w:val="00B10601"/>
    <w:rsid w:val="00B10DCE"/>
    <w:rsid w:val="00B1148B"/>
    <w:rsid w:val="00B15A1D"/>
    <w:rsid w:val="00B15D8F"/>
    <w:rsid w:val="00B15E9B"/>
    <w:rsid w:val="00B2274A"/>
    <w:rsid w:val="00B24019"/>
    <w:rsid w:val="00B262B7"/>
    <w:rsid w:val="00B275B5"/>
    <w:rsid w:val="00B320A3"/>
    <w:rsid w:val="00B3238C"/>
    <w:rsid w:val="00B35749"/>
    <w:rsid w:val="00B403E4"/>
    <w:rsid w:val="00B43198"/>
    <w:rsid w:val="00B4798B"/>
    <w:rsid w:val="00B541EC"/>
    <w:rsid w:val="00B55350"/>
    <w:rsid w:val="00B56AC6"/>
    <w:rsid w:val="00B61227"/>
    <w:rsid w:val="00B63B69"/>
    <w:rsid w:val="00B65AF0"/>
    <w:rsid w:val="00B65E96"/>
    <w:rsid w:val="00B65EDD"/>
    <w:rsid w:val="00B66EBF"/>
    <w:rsid w:val="00B7582C"/>
    <w:rsid w:val="00B806C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1D09"/>
    <w:rsid w:val="00BA437B"/>
    <w:rsid w:val="00BA451A"/>
    <w:rsid w:val="00BA4A87"/>
    <w:rsid w:val="00BB43C3"/>
    <w:rsid w:val="00BB5965"/>
    <w:rsid w:val="00BB62C0"/>
    <w:rsid w:val="00BB65D8"/>
    <w:rsid w:val="00BB6AAC"/>
    <w:rsid w:val="00BB74AF"/>
    <w:rsid w:val="00BB76BC"/>
    <w:rsid w:val="00BC3D4A"/>
    <w:rsid w:val="00BC3E9F"/>
    <w:rsid w:val="00BC4B81"/>
    <w:rsid w:val="00BC6EDE"/>
    <w:rsid w:val="00BC7584"/>
    <w:rsid w:val="00BD10DA"/>
    <w:rsid w:val="00BD4062"/>
    <w:rsid w:val="00BD50E5"/>
    <w:rsid w:val="00BD6767"/>
    <w:rsid w:val="00BE1308"/>
    <w:rsid w:val="00BE1A6E"/>
    <w:rsid w:val="00BE1F76"/>
    <w:rsid w:val="00BE3731"/>
    <w:rsid w:val="00BE39EE"/>
    <w:rsid w:val="00BE5916"/>
    <w:rsid w:val="00BE6578"/>
    <w:rsid w:val="00BF2986"/>
    <w:rsid w:val="00BF7032"/>
    <w:rsid w:val="00C0135D"/>
    <w:rsid w:val="00C05CCE"/>
    <w:rsid w:val="00C07193"/>
    <w:rsid w:val="00C1037F"/>
    <w:rsid w:val="00C10561"/>
    <w:rsid w:val="00C118CF"/>
    <w:rsid w:val="00C12147"/>
    <w:rsid w:val="00C123FA"/>
    <w:rsid w:val="00C158E0"/>
    <w:rsid w:val="00C16E8D"/>
    <w:rsid w:val="00C16F09"/>
    <w:rsid w:val="00C20EFF"/>
    <w:rsid w:val="00C2370F"/>
    <w:rsid w:val="00C250ED"/>
    <w:rsid w:val="00C25592"/>
    <w:rsid w:val="00C269FC"/>
    <w:rsid w:val="00C26E7C"/>
    <w:rsid w:val="00C3617A"/>
    <w:rsid w:val="00C40D59"/>
    <w:rsid w:val="00C412AE"/>
    <w:rsid w:val="00C42C6C"/>
    <w:rsid w:val="00C45334"/>
    <w:rsid w:val="00C45949"/>
    <w:rsid w:val="00C512AA"/>
    <w:rsid w:val="00C536E4"/>
    <w:rsid w:val="00C56183"/>
    <w:rsid w:val="00C56625"/>
    <w:rsid w:val="00C60F4D"/>
    <w:rsid w:val="00C61586"/>
    <w:rsid w:val="00C62E65"/>
    <w:rsid w:val="00C63D7E"/>
    <w:rsid w:val="00C6772C"/>
    <w:rsid w:val="00C71FDB"/>
    <w:rsid w:val="00C73B49"/>
    <w:rsid w:val="00C7579D"/>
    <w:rsid w:val="00C75E6D"/>
    <w:rsid w:val="00C7603A"/>
    <w:rsid w:val="00C7717D"/>
    <w:rsid w:val="00C77E30"/>
    <w:rsid w:val="00C807CC"/>
    <w:rsid w:val="00C820BB"/>
    <w:rsid w:val="00C82BF2"/>
    <w:rsid w:val="00C82ED4"/>
    <w:rsid w:val="00C83F0F"/>
    <w:rsid w:val="00C84ECE"/>
    <w:rsid w:val="00C940A2"/>
    <w:rsid w:val="00C96401"/>
    <w:rsid w:val="00C969FE"/>
    <w:rsid w:val="00C9724B"/>
    <w:rsid w:val="00CA175A"/>
    <w:rsid w:val="00CA79CE"/>
    <w:rsid w:val="00CB11D3"/>
    <w:rsid w:val="00CB3E41"/>
    <w:rsid w:val="00CB3E4F"/>
    <w:rsid w:val="00CB6B5B"/>
    <w:rsid w:val="00CB7230"/>
    <w:rsid w:val="00CC0A62"/>
    <w:rsid w:val="00CC4EA3"/>
    <w:rsid w:val="00CC6D50"/>
    <w:rsid w:val="00CD0A74"/>
    <w:rsid w:val="00CD44D7"/>
    <w:rsid w:val="00CD4D46"/>
    <w:rsid w:val="00CD61EF"/>
    <w:rsid w:val="00CE0A31"/>
    <w:rsid w:val="00CE0AA5"/>
    <w:rsid w:val="00CE4897"/>
    <w:rsid w:val="00CE7CD4"/>
    <w:rsid w:val="00CF129D"/>
    <w:rsid w:val="00CF283F"/>
    <w:rsid w:val="00CF508D"/>
    <w:rsid w:val="00D0225B"/>
    <w:rsid w:val="00D02A5B"/>
    <w:rsid w:val="00D04330"/>
    <w:rsid w:val="00D05096"/>
    <w:rsid w:val="00D05542"/>
    <w:rsid w:val="00D05B7C"/>
    <w:rsid w:val="00D07411"/>
    <w:rsid w:val="00D07D0C"/>
    <w:rsid w:val="00D101F6"/>
    <w:rsid w:val="00D11DB7"/>
    <w:rsid w:val="00D1275E"/>
    <w:rsid w:val="00D15707"/>
    <w:rsid w:val="00D22DE2"/>
    <w:rsid w:val="00D23CB8"/>
    <w:rsid w:val="00D24277"/>
    <w:rsid w:val="00D250A2"/>
    <w:rsid w:val="00D27F17"/>
    <w:rsid w:val="00D3161F"/>
    <w:rsid w:val="00D34E63"/>
    <w:rsid w:val="00D35F24"/>
    <w:rsid w:val="00D37883"/>
    <w:rsid w:val="00D40905"/>
    <w:rsid w:val="00D422BB"/>
    <w:rsid w:val="00D42ED8"/>
    <w:rsid w:val="00D439FF"/>
    <w:rsid w:val="00D4665E"/>
    <w:rsid w:val="00D4719F"/>
    <w:rsid w:val="00D51A38"/>
    <w:rsid w:val="00D5643C"/>
    <w:rsid w:val="00D609FE"/>
    <w:rsid w:val="00D60F27"/>
    <w:rsid w:val="00D62A5C"/>
    <w:rsid w:val="00D62CEC"/>
    <w:rsid w:val="00D71306"/>
    <w:rsid w:val="00D81BE1"/>
    <w:rsid w:val="00D85A7B"/>
    <w:rsid w:val="00D91791"/>
    <w:rsid w:val="00D91815"/>
    <w:rsid w:val="00D92A1F"/>
    <w:rsid w:val="00D92F98"/>
    <w:rsid w:val="00DA1854"/>
    <w:rsid w:val="00DA46EC"/>
    <w:rsid w:val="00DA7FE0"/>
    <w:rsid w:val="00DB186B"/>
    <w:rsid w:val="00DB2213"/>
    <w:rsid w:val="00DB5C1E"/>
    <w:rsid w:val="00DB5F51"/>
    <w:rsid w:val="00DC0AC2"/>
    <w:rsid w:val="00DC106F"/>
    <w:rsid w:val="00DC2782"/>
    <w:rsid w:val="00DC5581"/>
    <w:rsid w:val="00DC5891"/>
    <w:rsid w:val="00DC6008"/>
    <w:rsid w:val="00DD13DB"/>
    <w:rsid w:val="00DD4521"/>
    <w:rsid w:val="00DD4D5A"/>
    <w:rsid w:val="00DD6DE5"/>
    <w:rsid w:val="00DD715C"/>
    <w:rsid w:val="00DE0504"/>
    <w:rsid w:val="00DE3F6C"/>
    <w:rsid w:val="00DE6574"/>
    <w:rsid w:val="00DE6D6A"/>
    <w:rsid w:val="00DE6FF0"/>
    <w:rsid w:val="00DE7269"/>
    <w:rsid w:val="00DF1207"/>
    <w:rsid w:val="00DF1794"/>
    <w:rsid w:val="00DF2420"/>
    <w:rsid w:val="00DF683C"/>
    <w:rsid w:val="00DF769E"/>
    <w:rsid w:val="00DF7CCA"/>
    <w:rsid w:val="00E007E6"/>
    <w:rsid w:val="00E014B6"/>
    <w:rsid w:val="00E117B5"/>
    <w:rsid w:val="00E121ED"/>
    <w:rsid w:val="00E1423C"/>
    <w:rsid w:val="00E15BB0"/>
    <w:rsid w:val="00E1610E"/>
    <w:rsid w:val="00E20C45"/>
    <w:rsid w:val="00E24543"/>
    <w:rsid w:val="00E25761"/>
    <w:rsid w:val="00E270EF"/>
    <w:rsid w:val="00E30AAF"/>
    <w:rsid w:val="00E31C90"/>
    <w:rsid w:val="00E33F5E"/>
    <w:rsid w:val="00E33FA9"/>
    <w:rsid w:val="00E35F5B"/>
    <w:rsid w:val="00E36A9C"/>
    <w:rsid w:val="00E4210F"/>
    <w:rsid w:val="00E424E2"/>
    <w:rsid w:val="00E451B1"/>
    <w:rsid w:val="00E46BAB"/>
    <w:rsid w:val="00E50AF1"/>
    <w:rsid w:val="00E53A04"/>
    <w:rsid w:val="00E53B1D"/>
    <w:rsid w:val="00E55AEB"/>
    <w:rsid w:val="00E56193"/>
    <w:rsid w:val="00E562BA"/>
    <w:rsid w:val="00E5672F"/>
    <w:rsid w:val="00E61A6A"/>
    <w:rsid w:val="00E66D5B"/>
    <w:rsid w:val="00E7532D"/>
    <w:rsid w:val="00E8043B"/>
    <w:rsid w:val="00E81EE0"/>
    <w:rsid w:val="00E825BC"/>
    <w:rsid w:val="00E83A1E"/>
    <w:rsid w:val="00E848A1"/>
    <w:rsid w:val="00E8520F"/>
    <w:rsid w:val="00E90AC0"/>
    <w:rsid w:val="00E9158C"/>
    <w:rsid w:val="00E91C15"/>
    <w:rsid w:val="00E9442A"/>
    <w:rsid w:val="00E96538"/>
    <w:rsid w:val="00E97419"/>
    <w:rsid w:val="00EA4EA1"/>
    <w:rsid w:val="00EA7E83"/>
    <w:rsid w:val="00EB1599"/>
    <w:rsid w:val="00EB71A2"/>
    <w:rsid w:val="00EC0427"/>
    <w:rsid w:val="00EC098D"/>
    <w:rsid w:val="00EC11E0"/>
    <w:rsid w:val="00ED0083"/>
    <w:rsid w:val="00ED0A26"/>
    <w:rsid w:val="00ED3E87"/>
    <w:rsid w:val="00ED4892"/>
    <w:rsid w:val="00ED5269"/>
    <w:rsid w:val="00ED6A4F"/>
    <w:rsid w:val="00ED77D9"/>
    <w:rsid w:val="00EE1C86"/>
    <w:rsid w:val="00EE293D"/>
    <w:rsid w:val="00EE3A19"/>
    <w:rsid w:val="00EE3B87"/>
    <w:rsid w:val="00EE5B49"/>
    <w:rsid w:val="00EF1335"/>
    <w:rsid w:val="00EF1E77"/>
    <w:rsid w:val="00EF218E"/>
    <w:rsid w:val="00EF3F52"/>
    <w:rsid w:val="00EF4F28"/>
    <w:rsid w:val="00EF6962"/>
    <w:rsid w:val="00EF7891"/>
    <w:rsid w:val="00F002DD"/>
    <w:rsid w:val="00F005BD"/>
    <w:rsid w:val="00F034AC"/>
    <w:rsid w:val="00F059F9"/>
    <w:rsid w:val="00F0665F"/>
    <w:rsid w:val="00F06AE2"/>
    <w:rsid w:val="00F10E8B"/>
    <w:rsid w:val="00F145C6"/>
    <w:rsid w:val="00F146E5"/>
    <w:rsid w:val="00F15441"/>
    <w:rsid w:val="00F159CF"/>
    <w:rsid w:val="00F21142"/>
    <w:rsid w:val="00F216FC"/>
    <w:rsid w:val="00F22107"/>
    <w:rsid w:val="00F2262E"/>
    <w:rsid w:val="00F23863"/>
    <w:rsid w:val="00F25751"/>
    <w:rsid w:val="00F3060F"/>
    <w:rsid w:val="00F31295"/>
    <w:rsid w:val="00F313A8"/>
    <w:rsid w:val="00F37CF2"/>
    <w:rsid w:val="00F436A3"/>
    <w:rsid w:val="00F455EA"/>
    <w:rsid w:val="00F51A01"/>
    <w:rsid w:val="00F53B77"/>
    <w:rsid w:val="00F55AF7"/>
    <w:rsid w:val="00F6224C"/>
    <w:rsid w:val="00F623E5"/>
    <w:rsid w:val="00F6298D"/>
    <w:rsid w:val="00F62B2B"/>
    <w:rsid w:val="00F64792"/>
    <w:rsid w:val="00F669C1"/>
    <w:rsid w:val="00F66C25"/>
    <w:rsid w:val="00F67E58"/>
    <w:rsid w:val="00F67F32"/>
    <w:rsid w:val="00F7194F"/>
    <w:rsid w:val="00F733AA"/>
    <w:rsid w:val="00F73D2A"/>
    <w:rsid w:val="00F74FAA"/>
    <w:rsid w:val="00F753DE"/>
    <w:rsid w:val="00F75ECA"/>
    <w:rsid w:val="00F77D32"/>
    <w:rsid w:val="00F82F74"/>
    <w:rsid w:val="00F847E4"/>
    <w:rsid w:val="00F8495F"/>
    <w:rsid w:val="00F851E6"/>
    <w:rsid w:val="00F8659B"/>
    <w:rsid w:val="00F900F7"/>
    <w:rsid w:val="00F910B8"/>
    <w:rsid w:val="00F913D7"/>
    <w:rsid w:val="00F913F7"/>
    <w:rsid w:val="00F9257D"/>
    <w:rsid w:val="00F95759"/>
    <w:rsid w:val="00F967B3"/>
    <w:rsid w:val="00FA1B42"/>
    <w:rsid w:val="00FA2A29"/>
    <w:rsid w:val="00FA427F"/>
    <w:rsid w:val="00FA6ECB"/>
    <w:rsid w:val="00FA7057"/>
    <w:rsid w:val="00FA7074"/>
    <w:rsid w:val="00FB5C99"/>
    <w:rsid w:val="00FB6D4F"/>
    <w:rsid w:val="00FC24E1"/>
    <w:rsid w:val="00FC278A"/>
    <w:rsid w:val="00FC475E"/>
    <w:rsid w:val="00FC6228"/>
    <w:rsid w:val="00FC7260"/>
    <w:rsid w:val="00FC756B"/>
    <w:rsid w:val="00FD3F02"/>
    <w:rsid w:val="00FD41BB"/>
    <w:rsid w:val="00FD6B22"/>
    <w:rsid w:val="00FE0480"/>
    <w:rsid w:val="00FE2367"/>
    <w:rsid w:val="00FE23E1"/>
    <w:rsid w:val="00FE3C65"/>
    <w:rsid w:val="00FE43B6"/>
    <w:rsid w:val="00FE7973"/>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F753D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0B4609"/>
    <w:pPr>
      <w:keepNext/>
      <w:jc w:val="center"/>
    </w:pPr>
    <w:rPr>
      <w:rFonts w:ascii="Arial" w:hAnsi="Arial"/>
      <w:b/>
      <w:sz w:val="20"/>
    </w:rPr>
  </w:style>
  <w:style w:type="paragraph" w:customStyle="1" w:styleId="TableTitle">
    <w:name w:val="Table Title"/>
    <w:basedOn w:val="BodyText"/>
    <w:rsid w:val="006564D9"/>
    <w:pPr>
      <w:keepNext/>
      <w:spacing w:before="300" w:after="60"/>
      <w:jc w:val="center"/>
    </w:pPr>
    <w:rPr>
      <w:rFonts w:ascii="Arial" w:hAnsi="Arial"/>
      <w:b/>
      <w:sz w:val="22"/>
    </w:rPr>
  </w:style>
  <w:style w:type="paragraph" w:customStyle="1" w:styleId="FigureTitle">
    <w:name w:val="Figure Title"/>
    <w:basedOn w:val="TableTitle"/>
    <w:rsid w:val="000B4609"/>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282B5E"/>
    <w:pPr>
      <w:spacing w:before="240" w:after="60"/>
      <w:outlineLvl w:val="1"/>
    </w:pPr>
    <w:rPr>
      <w:rFonts w:ascii="Arial" w:hAnsi="Arial"/>
      <w:b/>
      <w:noProof/>
      <w:sz w:val="28"/>
    </w:rPr>
  </w:style>
  <w:style w:type="paragraph" w:customStyle="1" w:styleId="AppendixHeading1">
    <w:name w:val="Appendix Heading 1"/>
    <w:next w:val="BodyText"/>
    <w:rsid w:val="00282B5E"/>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282B5E"/>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E33FA9"/>
    <w:pPr>
      <w:numPr>
        <w:numId w:val="3"/>
      </w:numPr>
    </w:pPr>
  </w:style>
  <w:style w:type="paragraph" w:styleId="Caption">
    <w:name w:val="caption"/>
    <w:basedOn w:val="BodyText"/>
    <w:next w:val="BodyText"/>
    <w:qFormat/>
    <w:rsid w:val="00597DB2"/>
    <w:rPr>
      <w:rFonts w:ascii="Arial" w:hAnsi="Arial"/>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styleId="SubtleReference">
    <w:name w:val="Subtle Reference"/>
    <w:basedOn w:val="DefaultParagraphFont"/>
    <w:uiPriority w:val="67"/>
    <w:qFormat/>
    <w:rsid w:val="00430482"/>
    <w:rPr>
      <w:smallCaps/>
      <w:color w:val="5A5A5A" w:themeColor="text1" w:themeTint="A5"/>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 w:type="character" w:customStyle="1" w:styleId="TableEntryHeaderChar">
    <w:name w:val="Table Entry Header Char"/>
    <w:link w:val="TableEntryHeader"/>
    <w:rsid w:val="000B4609"/>
    <w:rPr>
      <w:rFonts w:ascii="Arial" w:hAnsi="Arial"/>
      <w:b/>
    </w:rPr>
  </w:style>
  <w:style w:type="character" w:styleId="UnresolvedMention">
    <w:name w:val="Unresolved Mention"/>
    <w:basedOn w:val="DefaultParagraphFont"/>
    <w:uiPriority w:val="99"/>
    <w:semiHidden/>
    <w:unhideWhenUsed/>
    <w:rsid w:val="00D62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uploadedFiles/Documents/ITI/IHE_ITI_Suppl_Appx-Z.pdf" TargetMode="External"/><Relationship Id="rId39" Type="http://schemas.openxmlformats.org/officeDocument/2006/relationships/hyperlink" Target="http://hl7.org/fhir/R4/subscription.html" TargetMode="External"/><Relationship Id="rId21" Type="http://schemas.openxmlformats.org/officeDocument/2006/relationships/hyperlink" Target="http://hl7.org/fhir/http.html" TargetMode="External"/><Relationship Id="rId34" Type="http://schemas.openxmlformats.org/officeDocument/2006/relationships/hyperlink" Target="http://hl7.org/fhir/R4/http.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R4/caretea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hl7.org/fhir/http.html" TargetMode="External"/><Relationship Id="rId32" Type="http://schemas.openxmlformats.org/officeDocument/2006/relationships/hyperlink" Target="http://hl7.org/fhir/R4/http.html" TargetMode="External"/><Relationship Id="rId37" Type="http://schemas.openxmlformats.org/officeDocument/2006/relationships/hyperlink" Target="http://hl7.org/fhir/R4/http.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http.html" TargetMode="External"/><Relationship Id="rId28" Type="http://schemas.openxmlformats.org/officeDocument/2006/relationships/hyperlink" Target="http://hl7.org/fhir/R4/http.html" TargetMode="External"/><Relationship Id="rId36"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STU3/index.html" TargetMode="External"/><Relationship Id="rId31" Type="http://schemas.openxmlformats.org/officeDocument/2006/relationships/hyperlink" Target="http://hl7.org/fhir/R4/bundle.html"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R4/http.html" TargetMode="External"/><Relationship Id="rId30" Type="http://schemas.openxmlformats.org/officeDocument/2006/relationships/hyperlink" Target="http://hl7.org/fhir/R4/search.html" TargetMode="External"/><Relationship Id="rId35" Type="http://schemas.openxmlformats.org/officeDocument/2006/relationships/hyperlink" Target="http://hl7.org/fhir/R4/subscription.html" TargetMode="Externa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ftp://ftp.ihe.net/TF_Implementation_Material/PCC/DCTM/" TargetMode="External"/><Relationship Id="rId33" Type="http://schemas.openxmlformats.org/officeDocument/2006/relationships/hyperlink" Target="http://hl7.org/fhir/R4/subscription.html" TargetMode="External"/><Relationship Id="rId38" Type="http://schemas.openxmlformats.org/officeDocument/2006/relationships/hyperlink" Target="http://hl7.org/fhir/R4/subscription.html" TargetMode="External"/><Relationship Id="rId46" Type="http://schemas.openxmlformats.org/officeDocument/2006/relationships/fontTable" Target="fontTable.xml"/><Relationship Id="rId20" Type="http://schemas.openxmlformats.org/officeDocument/2006/relationships/hyperlink" Target="http://hl7.org/fhir/careteam.html"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3" Type="http://schemas.openxmlformats.org/officeDocument/2006/relationships/hyperlink" Target="http://www.hl7.org/implement/standards/product_brief.cfm?product_id=452" TargetMode="External"/><Relationship Id="rId7" Type="http://schemas.openxmlformats.org/officeDocument/2006/relationships/hyperlink" Target="http://wiki.hl7.org/images/d/db/HL7_Care-Team-Types-v009_2017-01-09.pptx" TargetMode="External"/><Relationship Id="rId2" Type="http://schemas.openxmlformats.org/officeDocument/2006/relationships/hyperlink" Target="http://www.hl7.org/implement/standards/product_brief.cfm?product_id=452" TargetMode="External"/><Relationship Id="rId1" Type="http://schemas.openxmlformats.org/officeDocument/2006/relationships/hyperlink" Target="http://ihe.net/uploadedFiles/Documents/ITI/IHE_ITI_Suppl_HPD.pdf"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healthit.gov/sites/default/files/hie-interoperability/nationwide-interoperability-roadmap-final-version-1.0.pdf" TargetMode="External"/><Relationship Id="rId5" Type="http://schemas.openxmlformats.org/officeDocument/2006/relationships/hyperlink" Target="http://wiki.hl7.org/images/d/db/HL7_Care-Team-Types-v009_2017-01-09.pptx" TargetMode="External"/><Relationship Id="rId10" Type="http://schemas.openxmlformats.org/officeDocument/2006/relationships/hyperlink" Target="https://www.healthit.gov/policy-researchers-implementers/meaningful-use-regulations" TargetMode="External"/><Relationship Id="rId4" Type="http://schemas.openxmlformats.org/officeDocument/2006/relationships/hyperlink" Target="http://wiki.hl7.org/images/d/db/HL7_Care-Team-Types-v009_2017-01-09.pptx" TargetMode="External"/><Relationship Id="rId9" Type="http://schemas.openxmlformats.org/officeDocument/2006/relationships/hyperlink" Target="https://www.merriam-webster.com/dictionary/utilization%20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30EB1-B982-4D6F-A97B-DDC50CB0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15</TotalTime>
  <Pages>47</Pages>
  <Words>11016</Words>
  <Characters>62796</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IHE_PCC_Suppl_DCTM_Rev2-0_PC_2020-01-xx</vt:lpstr>
    </vt:vector>
  </TitlesOfParts>
  <Company>IHE</Company>
  <LinksUpToDate>false</LinksUpToDate>
  <CharactersWithSpaces>73665</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IHE_PCC_Suppl_DCTM_Rev2-0_PC_2019-12-31</dc:title>
  <dc:subject>IHE PCC Dynamic Care Team Management Supplement</dc:subject>
  <dc:creator>IHE PCC Technical Committee</dc:creator>
  <cp:keywords>IHE PCC Supplement</cp:keywords>
  <dc:description/>
  <cp:lastModifiedBy>Mary Jungers</cp:lastModifiedBy>
  <cp:revision>7</cp:revision>
  <cp:lastPrinted>2012-05-01T13:26:00Z</cp:lastPrinted>
  <dcterms:created xsi:type="dcterms:W3CDTF">2019-12-17T23:03:00Z</dcterms:created>
  <dcterms:modified xsi:type="dcterms:W3CDTF">2019-12-31T16:50:00Z</dcterms:modified>
  <cp:category>IHE Supplement</cp:category>
</cp:coreProperties>
</file>