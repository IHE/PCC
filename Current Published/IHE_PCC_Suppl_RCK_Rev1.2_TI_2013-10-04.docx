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777B4D" w:rsidRDefault="00777B4D" w:rsidP="003D24EE">
      <w:pPr>
        <w:pStyle w:val="BodyText"/>
        <w:jc w:val="center"/>
        <w:rPr>
          <w:rFonts w:ascii="Arial" w:hAnsi="Arial"/>
          <w:b/>
          <w:bCs/>
          <w:kern w:val="28"/>
          <w:sz w:val="28"/>
        </w:rPr>
      </w:pPr>
      <w:r w:rsidRPr="00641859">
        <w:rPr>
          <w:b/>
          <w:bCs/>
          <w:sz w:val="28"/>
          <w:szCs w:val="28"/>
        </w:rPr>
        <w:t>Integrating the Healthcare Enterprise</w:t>
      </w:r>
    </w:p>
    <w:p w:rsidR="00CF283F" w:rsidRPr="00777B4D" w:rsidRDefault="00CF283F" w:rsidP="00A2582A">
      <w:pPr>
        <w:pStyle w:val="BodyText"/>
      </w:pPr>
    </w:p>
    <w:p w:rsidR="00CF283F" w:rsidRPr="00777B4D" w:rsidRDefault="00777B4D" w:rsidP="003D24EE">
      <w:pPr>
        <w:pStyle w:val="BodyText"/>
        <w:jc w:val="center"/>
      </w:pPr>
      <w:r>
        <w:rPr>
          <w:noProof/>
        </w:rPr>
        <w:drawing>
          <wp:inline distT="0" distB="0" distL="0" distR="0" wp14:anchorId="1B31DE1C" wp14:editId="63229FBA">
            <wp:extent cx="1638300" cy="83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rsidR="00CF283F" w:rsidRPr="00777B4D" w:rsidRDefault="00CF283F" w:rsidP="00A2582A">
      <w:pPr>
        <w:pStyle w:val="BodyText"/>
      </w:pPr>
    </w:p>
    <w:p w:rsidR="00777B4D" w:rsidRPr="00641859" w:rsidRDefault="00777B4D" w:rsidP="00777B4D">
      <w:pPr>
        <w:pStyle w:val="BodyText"/>
        <w:jc w:val="center"/>
        <w:rPr>
          <w:b/>
          <w:sz w:val="44"/>
          <w:szCs w:val="44"/>
        </w:rPr>
      </w:pPr>
      <w:r w:rsidRPr="00641859">
        <w:rPr>
          <w:b/>
          <w:sz w:val="44"/>
          <w:szCs w:val="44"/>
        </w:rPr>
        <w:t>IHE Patient Care Coordination</w:t>
      </w:r>
    </w:p>
    <w:p w:rsidR="00777B4D" w:rsidRPr="00641859" w:rsidRDefault="00777B4D" w:rsidP="00777B4D">
      <w:pPr>
        <w:pStyle w:val="BodyText"/>
        <w:jc w:val="center"/>
        <w:rPr>
          <w:b/>
          <w:sz w:val="44"/>
          <w:szCs w:val="44"/>
        </w:rPr>
      </w:pPr>
      <w:r w:rsidRPr="00641859">
        <w:rPr>
          <w:b/>
          <w:sz w:val="44"/>
          <w:szCs w:val="44"/>
        </w:rPr>
        <w:t>Technical Framework Supplement</w:t>
      </w:r>
    </w:p>
    <w:p w:rsidR="00777B4D" w:rsidRDefault="00777B4D" w:rsidP="00777B4D">
      <w:pPr>
        <w:pStyle w:val="BodyText"/>
      </w:pPr>
    </w:p>
    <w:p w:rsidR="00777B4D" w:rsidRPr="00641859" w:rsidRDefault="00777B4D" w:rsidP="00777B4D">
      <w:pPr>
        <w:pStyle w:val="BodyText"/>
      </w:pPr>
    </w:p>
    <w:p w:rsidR="00777B4D" w:rsidRPr="00641859" w:rsidRDefault="00777B4D" w:rsidP="00777B4D">
      <w:pPr>
        <w:pStyle w:val="BodyText"/>
      </w:pPr>
    </w:p>
    <w:p w:rsidR="00777B4D" w:rsidRDefault="00777B4D" w:rsidP="00777B4D">
      <w:pPr>
        <w:pStyle w:val="BodyText"/>
        <w:jc w:val="center"/>
        <w:rPr>
          <w:b/>
          <w:sz w:val="44"/>
          <w:szCs w:val="44"/>
        </w:rPr>
      </w:pPr>
      <w:r>
        <w:rPr>
          <w:b/>
          <w:sz w:val="44"/>
          <w:szCs w:val="44"/>
        </w:rPr>
        <w:t>Retrieve Clinical Knowledge</w:t>
      </w:r>
    </w:p>
    <w:p w:rsidR="00777B4D" w:rsidRPr="00641859" w:rsidRDefault="00777B4D" w:rsidP="00777B4D">
      <w:pPr>
        <w:pStyle w:val="BodyText"/>
        <w:jc w:val="center"/>
        <w:rPr>
          <w:b/>
          <w:sz w:val="44"/>
          <w:szCs w:val="44"/>
        </w:rPr>
      </w:pPr>
      <w:r>
        <w:rPr>
          <w:b/>
          <w:sz w:val="44"/>
          <w:szCs w:val="44"/>
        </w:rPr>
        <w:t>(RCK)</w:t>
      </w:r>
    </w:p>
    <w:p w:rsidR="00777B4D" w:rsidRPr="00641859" w:rsidRDefault="00777B4D" w:rsidP="00777B4D">
      <w:pPr>
        <w:pStyle w:val="BodyText"/>
      </w:pPr>
    </w:p>
    <w:p w:rsidR="00777B4D" w:rsidRPr="00641859" w:rsidRDefault="00777B4D" w:rsidP="00777B4D">
      <w:pPr>
        <w:pStyle w:val="BodyText"/>
      </w:pPr>
    </w:p>
    <w:p w:rsidR="00777B4D" w:rsidRPr="00641859" w:rsidRDefault="00777B4D" w:rsidP="00777B4D">
      <w:pPr>
        <w:pStyle w:val="BodyText"/>
      </w:pPr>
    </w:p>
    <w:p w:rsidR="00777B4D" w:rsidRPr="00641859" w:rsidRDefault="00777B4D" w:rsidP="00777B4D">
      <w:pPr>
        <w:pStyle w:val="BodyText"/>
        <w:jc w:val="center"/>
        <w:rPr>
          <w:b/>
          <w:sz w:val="44"/>
          <w:szCs w:val="44"/>
        </w:rPr>
      </w:pPr>
      <w:r w:rsidRPr="00641859">
        <w:rPr>
          <w:b/>
          <w:sz w:val="44"/>
          <w:szCs w:val="44"/>
        </w:rPr>
        <w:t xml:space="preserve">Trial Implementation </w:t>
      </w:r>
    </w:p>
    <w:p w:rsidR="00777B4D" w:rsidRPr="00150F32" w:rsidRDefault="00777B4D" w:rsidP="00777B4D">
      <w:pPr>
        <w:pStyle w:val="BodyText"/>
      </w:pPr>
    </w:p>
    <w:p w:rsidR="00777B4D" w:rsidRPr="00150F32" w:rsidRDefault="00777B4D" w:rsidP="00777B4D">
      <w:pPr>
        <w:pStyle w:val="BodyText"/>
      </w:pPr>
    </w:p>
    <w:p w:rsidR="0098352A" w:rsidRPr="00777B4D" w:rsidRDefault="0098352A">
      <w:pPr>
        <w:pStyle w:val="BodyText"/>
      </w:pPr>
    </w:p>
    <w:p w:rsidR="00CF283F" w:rsidRPr="00777B4D" w:rsidRDefault="00CF283F">
      <w:pPr>
        <w:pStyle w:val="BodyText"/>
      </w:pPr>
    </w:p>
    <w:p w:rsidR="00A910E1" w:rsidRPr="00777B4D" w:rsidRDefault="00A910E1" w:rsidP="00AC7C88">
      <w:pPr>
        <w:pStyle w:val="BodyText"/>
      </w:pPr>
      <w:r w:rsidRPr="00777B4D">
        <w:t>Date:</w:t>
      </w:r>
      <w:r w:rsidRPr="00777B4D">
        <w:tab/>
      </w:r>
      <w:r w:rsidRPr="00777B4D">
        <w:tab/>
      </w:r>
      <w:r w:rsidR="007A25C7">
        <w:t>October 4</w:t>
      </w:r>
      <w:r w:rsidR="00DE2CE8" w:rsidRPr="00777B4D">
        <w:t xml:space="preserve">, </w:t>
      </w:r>
      <w:r w:rsidR="00777B4D" w:rsidRPr="00777B4D">
        <w:t>201</w:t>
      </w:r>
      <w:r w:rsidR="00777B4D">
        <w:t>3</w:t>
      </w:r>
    </w:p>
    <w:p w:rsidR="00603ED5" w:rsidRPr="00777B4D" w:rsidRDefault="00A910E1" w:rsidP="00AC7C88">
      <w:pPr>
        <w:pStyle w:val="BodyText"/>
      </w:pPr>
      <w:r w:rsidRPr="00777B4D">
        <w:t>Author:</w:t>
      </w:r>
      <w:r w:rsidRPr="00777B4D">
        <w:tab/>
      </w:r>
      <w:r w:rsidR="00713D32" w:rsidRPr="00777B4D">
        <w:t>IHE PCC Technical Committee</w:t>
      </w:r>
    </w:p>
    <w:p w:rsidR="00A875FF" w:rsidRPr="00777B4D" w:rsidRDefault="00603ED5" w:rsidP="00AC7C88">
      <w:pPr>
        <w:pStyle w:val="BodyText"/>
      </w:pPr>
      <w:r w:rsidRPr="00777B4D">
        <w:t>Email:</w:t>
      </w:r>
      <w:r w:rsidR="00FF4C4E" w:rsidRPr="00777B4D">
        <w:tab/>
      </w:r>
      <w:r w:rsidR="00FF4C4E" w:rsidRPr="00777B4D">
        <w:tab/>
      </w:r>
      <w:r w:rsidR="00713D32" w:rsidRPr="00777B4D">
        <w:t>pcc</w:t>
      </w:r>
      <w:r w:rsidR="006D243F" w:rsidRPr="00777B4D">
        <w:t>@ihe.net</w:t>
      </w:r>
    </w:p>
    <w:p w:rsidR="00CF283F" w:rsidRPr="00777B4D" w:rsidRDefault="00CF283F" w:rsidP="00AC7C88">
      <w:pPr>
        <w:pStyle w:val="BodyText"/>
        <w:rPr>
          <w:rFonts w:ascii="Arial" w:hAnsi="Arial"/>
          <w:b/>
          <w:kern w:val="28"/>
          <w:sz w:val="28"/>
        </w:rPr>
      </w:pPr>
      <w:r w:rsidRPr="00777B4D">
        <w:br w:type="page"/>
      </w:r>
      <w:r w:rsidR="00A875FF" w:rsidRPr="00777B4D">
        <w:rPr>
          <w:rFonts w:ascii="Arial" w:hAnsi="Arial"/>
          <w:b/>
          <w:kern w:val="28"/>
          <w:sz w:val="28"/>
        </w:rPr>
        <w:lastRenderedPageBreak/>
        <w:t>Foreword</w:t>
      </w:r>
    </w:p>
    <w:p w:rsidR="00777B4D" w:rsidRPr="00631F10" w:rsidRDefault="00777B4D" w:rsidP="00777B4D">
      <w:pPr>
        <w:pStyle w:val="BodyText"/>
      </w:pPr>
      <w:r w:rsidRPr="00631F10">
        <w:t>This is a supplement to the IHE Patient Care Coordination Technical Framework V9.0. Each supplement undergoes a process of public comment and trial implementation before being incorporated into the volumes of the Technical Frameworks.</w:t>
      </w:r>
    </w:p>
    <w:p w:rsidR="00777B4D" w:rsidRPr="00631F10" w:rsidRDefault="00777B4D" w:rsidP="00777B4D">
      <w:pPr>
        <w:pStyle w:val="BodyText"/>
      </w:pPr>
      <w:r w:rsidRPr="00631F10">
        <w:t xml:space="preserve">This supplement is published on </w:t>
      </w:r>
      <w:r w:rsidR="007A25C7">
        <w:t>October 4</w:t>
      </w:r>
      <w:r w:rsidRPr="00631F10">
        <w:t xml:space="preserve">, 2013 for Trial Implementation and may be available for testing at subsequent IHE </w:t>
      </w:r>
      <w:proofErr w:type="spellStart"/>
      <w:r w:rsidRPr="00631F10">
        <w:t>Connectathons</w:t>
      </w:r>
      <w:proofErr w:type="spellEnd"/>
      <w:r w:rsidRPr="00631F10">
        <w:t xml:space="preserve">. The supplement may be amended based on the results of testing. Following successful testing it will be incorporated into the Patient Care Coordination Technical Framework. Comments are invited and may be submitted at </w:t>
      </w:r>
      <w:hyperlink r:id="rId10" w:history="1">
        <w:r w:rsidRPr="00631F10">
          <w:rPr>
            <w:rStyle w:val="Hyperlink"/>
          </w:rPr>
          <w:t>http://www.ihe.net/PCC_Public_Comments</w:t>
        </w:r>
      </w:hyperlink>
      <w:r w:rsidRPr="00631F10">
        <w:t xml:space="preserve">. </w:t>
      </w:r>
    </w:p>
    <w:p w:rsidR="00777B4D" w:rsidRPr="00631F10" w:rsidRDefault="00777B4D" w:rsidP="00777B4D">
      <w:pPr>
        <w:pStyle w:val="BodyText"/>
      </w:pPr>
      <w:r w:rsidRPr="00631F10">
        <w:t xml:space="preserve">This supplement describes changes to the existing technical framework documents. </w:t>
      </w:r>
    </w:p>
    <w:p w:rsidR="00777B4D" w:rsidRPr="00631F10" w:rsidRDefault="00777B4D" w:rsidP="00777B4D">
      <w:pPr>
        <w:pStyle w:val="BodyText"/>
      </w:pPr>
      <w:r w:rsidRPr="00631F10">
        <w:t xml:space="preserve">“Boxed” instructions like the sample below indicate to the Volume Editor </w:t>
      </w:r>
      <w:proofErr w:type="gramStart"/>
      <w:r w:rsidRPr="00631F10">
        <w:t>how</w:t>
      </w:r>
      <w:proofErr w:type="gramEnd"/>
      <w:r w:rsidRPr="00631F10">
        <w:t xml:space="preserve"> to integrate the relevant section(s) into the relevant Technical Framework volume.</w:t>
      </w:r>
    </w:p>
    <w:p w:rsidR="00777B4D" w:rsidRPr="00631F10" w:rsidRDefault="00777B4D" w:rsidP="00777B4D">
      <w:pPr>
        <w:pStyle w:val="EditorInstructions"/>
      </w:pPr>
      <w:r w:rsidRPr="00631F10">
        <w:t>Amend section X.X by the following:</w:t>
      </w:r>
    </w:p>
    <w:p w:rsidR="00777B4D" w:rsidRPr="00631F10" w:rsidRDefault="00777B4D" w:rsidP="00777B4D">
      <w:pPr>
        <w:pStyle w:val="BodyText"/>
      </w:pPr>
      <w:r w:rsidRPr="00631F10">
        <w:t xml:space="preserve">Where the amendment adds text, make the added text </w:t>
      </w:r>
      <w:r w:rsidRPr="00631F10">
        <w:rPr>
          <w:rStyle w:val="InsertText"/>
        </w:rPr>
        <w:t>bold underline</w:t>
      </w:r>
      <w:r w:rsidRPr="00631F10">
        <w:t xml:space="preserve">. Where the amendment removes text, make the removed text </w:t>
      </w:r>
      <w:r w:rsidRPr="00631F10">
        <w:rPr>
          <w:rStyle w:val="DeleteText"/>
        </w:rPr>
        <w:t>bold strikethrough</w:t>
      </w:r>
      <w:r w:rsidRPr="00631F10">
        <w:t>. When entire new sections are added, introduce with editor’s instructions to “add new text” or similar, which for readability are not bolded or underlined.</w:t>
      </w:r>
    </w:p>
    <w:p w:rsidR="00777B4D" w:rsidRPr="00631F10" w:rsidRDefault="00777B4D" w:rsidP="00777B4D">
      <w:pPr>
        <w:pStyle w:val="BodyText"/>
      </w:pPr>
    </w:p>
    <w:p w:rsidR="00777B4D" w:rsidRPr="00631F10" w:rsidRDefault="00777B4D" w:rsidP="00777B4D">
      <w:pPr>
        <w:pStyle w:val="BodyText"/>
      </w:pPr>
      <w:r w:rsidRPr="00631F10">
        <w:t xml:space="preserve">General information about IHE can be found at: </w:t>
      </w:r>
      <w:hyperlink r:id="rId11" w:history="1">
        <w:r w:rsidRPr="00631F10">
          <w:rPr>
            <w:rStyle w:val="Hyperlink"/>
          </w:rPr>
          <w:t>www.ihe.net</w:t>
        </w:r>
      </w:hyperlink>
      <w:r w:rsidRPr="00631F10">
        <w:t>.</w:t>
      </w:r>
    </w:p>
    <w:p w:rsidR="00777B4D" w:rsidRPr="00631F10" w:rsidRDefault="00777B4D" w:rsidP="00777B4D">
      <w:pPr>
        <w:pStyle w:val="BodyText"/>
      </w:pPr>
      <w:r w:rsidRPr="00631F10">
        <w:t xml:space="preserve">Information about the IHE Patient Care Coordination domain can be found at: </w:t>
      </w:r>
      <w:hyperlink r:id="rId12" w:history="1">
        <w:r w:rsidRPr="00631F10">
          <w:rPr>
            <w:rStyle w:val="Hyperlink"/>
          </w:rPr>
          <w:t>http://www.ihe.net/IHE_Domains</w:t>
        </w:r>
      </w:hyperlink>
      <w:r w:rsidRPr="00631F10">
        <w:t>.</w:t>
      </w:r>
    </w:p>
    <w:p w:rsidR="00777B4D" w:rsidRPr="00631F10" w:rsidRDefault="00777B4D" w:rsidP="00777B4D">
      <w:pPr>
        <w:pStyle w:val="BodyText"/>
      </w:pPr>
      <w:r w:rsidRPr="00631F10">
        <w:t xml:space="preserve">Information about the organization of IHE Technical Frameworks and Supplements and the process used to create them can be found at: </w:t>
      </w:r>
      <w:hyperlink r:id="rId13" w:history="1">
        <w:r w:rsidRPr="00631F10">
          <w:rPr>
            <w:rStyle w:val="Hyperlink"/>
          </w:rPr>
          <w:t>http://www.ihe.net/IHE_Process</w:t>
        </w:r>
      </w:hyperlink>
      <w:r w:rsidRPr="00631F10">
        <w:t xml:space="preserve"> and </w:t>
      </w:r>
      <w:hyperlink r:id="rId14" w:history="1">
        <w:r w:rsidRPr="00631F10">
          <w:rPr>
            <w:rStyle w:val="Hyperlink"/>
          </w:rPr>
          <w:t>http://www.ihe.net/Profiles</w:t>
        </w:r>
      </w:hyperlink>
      <w:r w:rsidRPr="00631F10">
        <w:t>.</w:t>
      </w:r>
    </w:p>
    <w:p w:rsidR="00BE5916" w:rsidRPr="00777B4D" w:rsidRDefault="00777B4D" w:rsidP="00BE5916">
      <w:pPr>
        <w:pStyle w:val="BodyText"/>
      </w:pPr>
      <w:r w:rsidRPr="00631F10">
        <w:t xml:space="preserve">The current version of the IHE Patient Care Coordination Technical Framework can be found at: </w:t>
      </w:r>
      <w:hyperlink r:id="rId15" w:history="1">
        <w:r w:rsidRPr="00631F10">
          <w:rPr>
            <w:rStyle w:val="Hyperlink"/>
          </w:rPr>
          <w:t>http://www.ihe.net/Technical_Frameworks</w:t>
        </w:r>
      </w:hyperlink>
      <w:r w:rsidRPr="00631F10">
        <w:t>.</w:t>
      </w:r>
    </w:p>
    <w:p w:rsidR="00BE5916" w:rsidRPr="00777B4D" w:rsidRDefault="00BE5916" w:rsidP="000470A5">
      <w:pPr>
        <w:pStyle w:val="BodyText"/>
      </w:pPr>
    </w:p>
    <w:p w:rsidR="00D85A7B" w:rsidRPr="00777B4D" w:rsidRDefault="009813A1" w:rsidP="000470A5">
      <w:pPr>
        <w:pStyle w:val="BodyText"/>
        <w:rPr>
          <w:b/>
          <w:bCs/>
        </w:rPr>
      </w:pPr>
      <w:r w:rsidRPr="00777B4D">
        <w:br w:type="page"/>
      </w:r>
      <w:r w:rsidR="00D85A7B" w:rsidRPr="00777B4D">
        <w:rPr>
          <w:b/>
          <w:bCs/>
        </w:rPr>
        <w:lastRenderedPageBreak/>
        <w:t>CONTENTS</w:t>
      </w:r>
    </w:p>
    <w:p w:rsidR="008C4375" w:rsidRPr="00777B4D" w:rsidRDefault="008C4375" w:rsidP="000470A5">
      <w:pPr>
        <w:pStyle w:val="BodyText"/>
        <w:rPr>
          <w:b/>
          <w:bCs/>
        </w:rPr>
      </w:pPr>
    </w:p>
    <w:p w:rsidR="00762985" w:rsidRDefault="008C4375">
      <w:pPr>
        <w:pStyle w:val="TOC1"/>
        <w:rPr>
          <w:rFonts w:asciiTheme="minorHAnsi" w:eastAsiaTheme="minorEastAsia" w:hAnsiTheme="minorHAnsi" w:cstheme="minorBidi"/>
          <w:noProof/>
          <w:sz w:val="22"/>
          <w:szCs w:val="22"/>
        </w:rPr>
      </w:pPr>
      <w:r w:rsidRPr="00777B4D">
        <w:fldChar w:fldCharType="begin"/>
      </w:r>
      <w:r w:rsidRPr="00777B4D">
        <w:instrText xml:space="preserve"> TOC \o "2-6" \h \z \t "Heading 1,1,Appendix Heading 2,2,Appendix Heading 1,1,Appendix Heading 3,3,Glossary,1,Part Title,1" </w:instrText>
      </w:r>
      <w:r w:rsidRPr="00777B4D">
        <w:fldChar w:fldCharType="separate"/>
      </w:r>
      <w:hyperlink w:anchor="_Toc368391225" w:history="1">
        <w:r w:rsidR="00762985" w:rsidRPr="00FE2F40">
          <w:rPr>
            <w:rStyle w:val="Hyperlink"/>
            <w:noProof/>
          </w:rPr>
          <w:t>Introduction to this Supplement</w:t>
        </w:r>
        <w:r w:rsidR="00762985">
          <w:rPr>
            <w:noProof/>
            <w:webHidden/>
          </w:rPr>
          <w:tab/>
        </w:r>
        <w:r w:rsidR="00762985">
          <w:rPr>
            <w:noProof/>
            <w:webHidden/>
          </w:rPr>
          <w:fldChar w:fldCharType="begin"/>
        </w:r>
        <w:r w:rsidR="00762985">
          <w:rPr>
            <w:noProof/>
            <w:webHidden/>
          </w:rPr>
          <w:instrText xml:space="preserve"> PAGEREF _Toc368391225 \h </w:instrText>
        </w:r>
        <w:r w:rsidR="00762985">
          <w:rPr>
            <w:noProof/>
            <w:webHidden/>
          </w:rPr>
        </w:r>
        <w:r w:rsidR="00762985">
          <w:rPr>
            <w:noProof/>
            <w:webHidden/>
          </w:rPr>
          <w:fldChar w:fldCharType="separate"/>
        </w:r>
        <w:r w:rsidR="00762985">
          <w:rPr>
            <w:noProof/>
            <w:webHidden/>
          </w:rPr>
          <w:t>5</w:t>
        </w:r>
        <w:r w:rsidR="00762985">
          <w:rPr>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226" w:history="1">
        <w:r w:rsidRPr="00FE2F40">
          <w:rPr>
            <w:rStyle w:val="Hyperlink"/>
            <w:noProof/>
          </w:rPr>
          <w:t>Open Issues and Questions</w:t>
        </w:r>
        <w:r>
          <w:rPr>
            <w:noProof/>
            <w:webHidden/>
          </w:rPr>
          <w:tab/>
        </w:r>
        <w:r>
          <w:rPr>
            <w:noProof/>
            <w:webHidden/>
          </w:rPr>
          <w:fldChar w:fldCharType="begin"/>
        </w:r>
        <w:r>
          <w:rPr>
            <w:noProof/>
            <w:webHidden/>
          </w:rPr>
          <w:instrText xml:space="preserve"> PAGEREF _Toc368391226 \h </w:instrText>
        </w:r>
        <w:r>
          <w:rPr>
            <w:noProof/>
            <w:webHidden/>
          </w:rPr>
        </w:r>
        <w:r>
          <w:rPr>
            <w:noProof/>
            <w:webHidden/>
          </w:rPr>
          <w:fldChar w:fldCharType="separate"/>
        </w:r>
        <w:r>
          <w:rPr>
            <w:noProof/>
            <w:webHidden/>
          </w:rPr>
          <w:t>5</w:t>
        </w:r>
        <w:r>
          <w:rPr>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227" w:history="1">
        <w:r w:rsidRPr="00FE2F40">
          <w:rPr>
            <w:rStyle w:val="Hyperlink"/>
            <w:noProof/>
          </w:rPr>
          <w:t>Closed Issues</w:t>
        </w:r>
        <w:r>
          <w:rPr>
            <w:noProof/>
            <w:webHidden/>
          </w:rPr>
          <w:tab/>
        </w:r>
        <w:r>
          <w:rPr>
            <w:noProof/>
            <w:webHidden/>
          </w:rPr>
          <w:fldChar w:fldCharType="begin"/>
        </w:r>
        <w:r>
          <w:rPr>
            <w:noProof/>
            <w:webHidden/>
          </w:rPr>
          <w:instrText xml:space="preserve"> PAGEREF _Toc368391227 \h </w:instrText>
        </w:r>
        <w:r>
          <w:rPr>
            <w:noProof/>
            <w:webHidden/>
          </w:rPr>
        </w:r>
        <w:r>
          <w:rPr>
            <w:noProof/>
            <w:webHidden/>
          </w:rPr>
          <w:fldChar w:fldCharType="separate"/>
        </w:r>
        <w:r>
          <w:rPr>
            <w:noProof/>
            <w:webHidden/>
          </w:rPr>
          <w:t>5</w:t>
        </w:r>
        <w:r>
          <w:rPr>
            <w:noProof/>
            <w:webHidden/>
          </w:rPr>
          <w:fldChar w:fldCharType="end"/>
        </w:r>
      </w:hyperlink>
    </w:p>
    <w:p w:rsidR="00762985" w:rsidRPr="00762985" w:rsidRDefault="00762985">
      <w:pPr>
        <w:pStyle w:val="TOC1"/>
        <w:rPr>
          <w:rFonts w:asciiTheme="minorHAnsi" w:eastAsiaTheme="minorEastAsia" w:hAnsiTheme="minorHAnsi" w:cstheme="minorBidi"/>
          <w:b/>
          <w:noProof/>
          <w:sz w:val="22"/>
          <w:szCs w:val="22"/>
        </w:rPr>
      </w:pPr>
      <w:hyperlink w:anchor="_Toc368391228" w:history="1">
        <w:r w:rsidRPr="00762985">
          <w:rPr>
            <w:rStyle w:val="Hyperlink"/>
            <w:b/>
            <w:noProof/>
          </w:rPr>
          <w:t>Volume 1 – Profiles</w:t>
        </w:r>
        <w:r w:rsidRPr="00762985">
          <w:rPr>
            <w:b/>
            <w:noProof/>
            <w:webHidden/>
          </w:rPr>
          <w:tab/>
        </w:r>
        <w:r w:rsidRPr="00762985">
          <w:rPr>
            <w:b/>
            <w:noProof/>
            <w:webHidden/>
          </w:rPr>
          <w:fldChar w:fldCharType="begin"/>
        </w:r>
        <w:r w:rsidRPr="00762985">
          <w:rPr>
            <w:b/>
            <w:noProof/>
            <w:webHidden/>
          </w:rPr>
          <w:instrText xml:space="preserve"> PAGEREF _Toc368391228 \h </w:instrText>
        </w:r>
        <w:r w:rsidRPr="00762985">
          <w:rPr>
            <w:b/>
            <w:noProof/>
            <w:webHidden/>
          </w:rPr>
        </w:r>
        <w:r w:rsidRPr="00762985">
          <w:rPr>
            <w:b/>
            <w:noProof/>
            <w:webHidden/>
          </w:rPr>
          <w:fldChar w:fldCharType="separate"/>
        </w:r>
        <w:r w:rsidRPr="00762985">
          <w:rPr>
            <w:b/>
            <w:noProof/>
            <w:webHidden/>
          </w:rPr>
          <w:t>7</w:t>
        </w:r>
        <w:r w:rsidRPr="00762985">
          <w:rPr>
            <w:b/>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229" w:history="1">
        <w:r w:rsidRPr="00FE2F40">
          <w:rPr>
            <w:rStyle w:val="Hyperlink"/>
            <w:noProof/>
          </w:rPr>
          <w:t>Copyright Permission</w:t>
        </w:r>
        <w:r>
          <w:rPr>
            <w:noProof/>
            <w:webHidden/>
          </w:rPr>
          <w:tab/>
        </w:r>
        <w:r>
          <w:rPr>
            <w:noProof/>
            <w:webHidden/>
          </w:rPr>
          <w:fldChar w:fldCharType="begin"/>
        </w:r>
        <w:r>
          <w:rPr>
            <w:noProof/>
            <w:webHidden/>
          </w:rPr>
          <w:instrText xml:space="preserve"> PAGEREF _Toc368391229 \h </w:instrText>
        </w:r>
        <w:r>
          <w:rPr>
            <w:noProof/>
            <w:webHidden/>
          </w:rPr>
        </w:r>
        <w:r>
          <w:rPr>
            <w:noProof/>
            <w:webHidden/>
          </w:rPr>
          <w:fldChar w:fldCharType="separate"/>
        </w:r>
        <w:r>
          <w:rPr>
            <w:noProof/>
            <w:webHidden/>
          </w:rPr>
          <w:t>7</w:t>
        </w:r>
        <w:r>
          <w:rPr>
            <w:noProof/>
            <w:webHidden/>
          </w:rPr>
          <w:fldChar w:fldCharType="end"/>
        </w:r>
      </w:hyperlink>
    </w:p>
    <w:p w:rsidR="00762985" w:rsidRDefault="00762985">
      <w:pPr>
        <w:pStyle w:val="TOC1"/>
        <w:rPr>
          <w:rFonts w:asciiTheme="minorHAnsi" w:eastAsiaTheme="minorEastAsia" w:hAnsiTheme="minorHAnsi" w:cstheme="minorBidi"/>
          <w:noProof/>
          <w:sz w:val="22"/>
          <w:szCs w:val="22"/>
        </w:rPr>
      </w:pPr>
      <w:hyperlink w:anchor="_Toc368391230" w:history="1">
        <w:r w:rsidRPr="00FE2F40">
          <w:rPr>
            <w:rStyle w:val="Hyperlink"/>
            <w:noProof/>
          </w:rPr>
          <w:t>X Retrieve Clinical Knowledge (RCK) Profile</w:t>
        </w:r>
        <w:r>
          <w:rPr>
            <w:noProof/>
            <w:webHidden/>
          </w:rPr>
          <w:tab/>
        </w:r>
        <w:r>
          <w:rPr>
            <w:noProof/>
            <w:webHidden/>
          </w:rPr>
          <w:fldChar w:fldCharType="begin"/>
        </w:r>
        <w:r>
          <w:rPr>
            <w:noProof/>
            <w:webHidden/>
          </w:rPr>
          <w:instrText xml:space="preserve"> PAGEREF _Toc368391230 \h </w:instrText>
        </w:r>
        <w:r>
          <w:rPr>
            <w:noProof/>
            <w:webHidden/>
          </w:rPr>
        </w:r>
        <w:r>
          <w:rPr>
            <w:noProof/>
            <w:webHidden/>
          </w:rPr>
          <w:fldChar w:fldCharType="separate"/>
        </w:r>
        <w:r>
          <w:rPr>
            <w:noProof/>
            <w:webHidden/>
          </w:rPr>
          <w:t>8</w:t>
        </w:r>
        <w:r>
          <w:rPr>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231" w:history="1">
        <w:r w:rsidRPr="00FE2F40">
          <w:rPr>
            <w:rStyle w:val="Hyperlink"/>
            <w:noProof/>
          </w:rPr>
          <w:t>X.1 RCK Actors, Transactions, and Content Modules</w:t>
        </w:r>
        <w:r>
          <w:rPr>
            <w:noProof/>
            <w:webHidden/>
          </w:rPr>
          <w:tab/>
        </w:r>
        <w:r>
          <w:rPr>
            <w:noProof/>
            <w:webHidden/>
          </w:rPr>
          <w:fldChar w:fldCharType="begin"/>
        </w:r>
        <w:r>
          <w:rPr>
            <w:noProof/>
            <w:webHidden/>
          </w:rPr>
          <w:instrText xml:space="preserve"> PAGEREF _Toc368391231 \h </w:instrText>
        </w:r>
        <w:r>
          <w:rPr>
            <w:noProof/>
            <w:webHidden/>
          </w:rPr>
        </w:r>
        <w:r>
          <w:rPr>
            <w:noProof/>
            <w:webHidden/>
          </w:rPr>
          <w:fldChar w:fldCharType="separate"/>
        </w:r>
        <w:r>
          <w:rPr>
            <w:noProof/>
            <w:webHidden/>
          </w:rPr>
          <w:t>8</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32" w:history="1">
        <w:r w:rsidRPr="00FE2F40">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_Toc368391232 \h </w:instrText>
        </w:r>
        <w:r>
          <w:rPr>
            <w:noProof/>
            <w:webHidden/>
          </w:rPr>
        </w:r>
        <w:r>
          <w:rPr>
            <w:noProof/>
            <w:webHidden/>
          </w:rPr>
          <w:fldChar w:fldCharType="separate"/>
        </w:r>
        <w:r>
          <w:rPr>
            <w:noProof/>
            <w:webHidden/>
          </w:rPr>
          <w:t>10</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33" w:history="1">
        <w:r w:rsidRPr="00FE2F40">
          <w:rPr>
            <w:rStyle w:val="Hyperlink"/>
            <w:bCs/>
            <w:noProof/>
          </w:rPr>
          <w:t>X.1.1.1 Clinical Knowledge Directory</w:t>
        </w:r>
        <w:r>
          <w:rPr>
            <w:noProof/>
            <w:webHidden/>
          </w:rPr>
          <w:tab/>
        </w:r>
        <w:r>
          <w:rPr>
            <w:noProof/>
            <w:webHidden/>
          </w:rPr>
          <w:fldChar w:fldCharType="begin"/>
        </w:r>
        <w:r>
          <w:rPr>
            <w:noProof/>
            <w:webHidden/>
          </w:rPr>
          <w:instrText xml:space="preserve"> PAGEREF _Toc368391233 \h </w:instrText>
        </w:r>
        <w:r>
          <w:rPr>
            <w:noProof/>
            <w:webHidden/>
          </w:rPr>
        </w:r>
        <w:r>
          <w:rPr>
            <w:noProof/>
            <w:webHidden/>
          </w:rPr>
          <w:fldChar w:fldCharType="separate"/>
        </w:r>
        <w:r>
          <w:rPr>
            <w:noProof/>
            <w:webHidden/>
          </w:rPr>
          <w:t>10</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34" w:history="1">
        <w:r w:rsidRPr="00FE2F40">
          <w:rPr>
            <w:rStyle w:val="Hyperlink"/>
            <w:bCs/>
            <w:noProof/>
          </w:rPr>
          <w:t>X.1.1.2 Clinical Knowledge Requester</w:t>
        </w:r>
        <w:r>
          <w:rPr>
            <w:noProof/>
            <w:webHidden/>
          </w:rPr>
          <w:tab/>
        </w:r>
        <w:r>
          <w:rPr>
            <w:noProof/>
            <w:webHidden/>
          </w:rPr>
          <w:fldChar w:fldCharType="begin"/>
        </w:r>
        <w:r>
          <w:rPr>
            <w:noProof/>
            <w:webHidden/>
          </w:rPr>
          <w:instrText xml:space="preserve"> PAGEREF _Toc368391234 \h </w:instrText>
        </w:r>
        <w:r>
          <w:rPr>
            <w:noProof/>
            <w:webHidden/>
          </w:rPr>
        </w:r>
        <w:r>
          <w:rPr>
            <w:noProof/>
            <w:webHidden/>
          </w:rPr>
          <w:fldChar w:fldCharType="separate"/>
        </w:r>
        <w:r>
          <w:rPr>
            <w:noProof/>
            <w:webHidden/>
          </w:rPr>
          <w:t>10</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35" w:history="1">
        <w:r w:rsidRPr="00FE2F40">
          <w:rPr>
            <w:rStyle w:val="Hyperlink"/>
            <w:bCs/>
            <w:noProof/>
          </w:rPr>
          <w:t>X.1.1.3 Clinical Knowledge Resource Repository</w:t>
        </w:r>
        <w:r>
          <w:rPr>
            <w:noProof/>
            <w:webHidden/>
          </w:rPr>
          <w:tab/>
        </w:r>
        <w:r>
          <w:rPr>
            <w:noProof/>
            <w:webHidden/>
          </w:rPr>
          <w:fldChar w:fldCharType="begin"/>
        </w:r>
        <w:r>
          <w:rPr>
            <w:noProof/>
            <w:webHidden/>
          </w:rPr>
          <w:instrText xml:space="preserve"> PAGEREF _Toc368391235 \h </w:instrText>
        </w:r>
        <w:r>
          <w:rPr>
            <w:noProof/>
            <w:webHidden/>
          </w:rPr>
        </w:r>
        <w:r>
          <w:rPr>
            <w:noProof/>
            <w:webHidden/>
          </w:rPr>
          <w:fldChar w:fldCharType="separate"/>
        </w:r>
        <w:r>
          <w:rPr>
            <w:noProof/>
            <w:webHidden/>
          </w:rPr>
          <w:t>10</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36" w:history="1">
        <w:r w:rsidRPr="00FE2F40">
          <w:rPr>
            <w:rStyle w:val="Hyperlink"/>
            <w:noProof/>
          </w:rPr>
          <w:t>X.1.2 Transaction Descriptions</w:t>
        </w:r>
        <w:r>
          <w:rPr>
            <w:noProof/>
            <w:webHidden/>
          </w:rPr>
          <w:tab/>
        </w:r>
        <w:r>
          <w:rPr>
            <w:noProof/>
            <w:webHidden/>
          </w:rPr>
          <w:fldChar w:fldCharType="begin"/>
        </w:r>
        <w:r>
          <w:rPr>
            <w:noProof/>
            <w:webHidden/>
          </w:rPr>
          <w:instrText xml:space="preserve"> PAGEREF _Toc368391236 \h </w:instrText>
        </w:r>
        <w:r>
          <w:rPr>
            <w:noProof/>
            <w:webHidden/>
          </w:rPr>
        </w:r>
        <w:r>
          <w:rPr>
            <w:noProof/>
            <w:webHidden/>
          </w:rPr>
          <w:fldChar w:fldCharType="separate"/>
        </w:r>
        <w:r>
          <w:rPr>
            <w:noProof/>
            <w:webHidden/>
          </w:rPr>
          <w:t>10</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37" w:history="1">
        <w:r w:rsidRPr="00FE2F40">
          <w:rPr>
            <w:rStyle w:val="Hyperlink"/>
            <w:noProof/>
          </w:rPr>
          <w:t>X.1.2.1 Query Clinical Knowledge</w:t>
        </w:r>
        <w:r>
          <w:rPr>
            <w:noProof/>
            <w:webHidden/>
          </w:rPr>
          <w:tab/>
        </w:r>
        <w:r>
          <w:rPr>
            <w:noProof/>
            <w:webHidden/>
          </w:rPr>
          <w:fldChar w:fldCharType="begin"/>
        </w:r>
        <w:r>
          <w:rPr>
            <w:noProof/>
            <w:webHidden/>
          </w:rPr>
          <w:instrText xml:space="preserve"> PAGEREF _Toc368391237 \h </w:instrText>
        </w:r>
        <w:r>
          <w:rPr>
            <w:noProof/>
            <w:webHidden/>
          </w:rPr>
        </w:r>
        <w:r>
          <w:rPr>
            <w:noProof/>
            <w:webHidden/>
          </w:rPr>
          <w:fldChar w:fldCharType="separate"/>
        </w:r>
        <w:r>
          <w:rPr>
            <w:noProof/>
            <w:webHidden/>
          </w:rPr>
          <w:t>10</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38" w:history="1">
        <w:r w:rsidRPr="00FE2F40">
          <w:rPr>
            <w:rStyle w:val="Hyperlink"/>
            <w:noProof/>
          </w:rPr>
          <w:t>X.1.2.2 Retrieve Clinical Knowledge</w:t>
        </w:r>
        <w:r>
          <w:rPr>
            <w:noProof/>
            <w:webHidden/>
          </w:rPr>
          <w:tab/>
        </w:r>
        <w:r>
          <w:rPr>
            <w:noProof/>
            <w:webHidden/>
          </w:rPr>
          <w:fldChar w:fldCharType="begin"/>
        </w:r>
        <w:r>
          <w:rPr>
            <w:noProof/>
            <w:webHidden/>
          </w:rPr>
          <w:instrText xml:space="preserve"> PAGEREF _Toc368391238 \h </w:instrText>
        </w:r>
        <w:r>
          <w:rPr>
            <w:noProof/>
            <w:webHidden/>
          </w:rPr>
        </w:r>
        <w:r>
          <w:rPr>
            <w:noProof/>
            <w:webHidden/>
          </w:rPr>
          <w:fldChar w:fldCharType="separate"/>
        </w:r>
        <w:r>
          <w:rPr>
            <w:noProof/>
            <w:webHidden/>
          </w:rPr>
          <w:t>10</w:t>
        </w:r>
        <w:r>
          <w:rPr>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239" w:history="1">
        <w:r w:rsidRPr="00FE2F40">
          <w:rPr>
            <w:rStyle w:val="Hyperlink"/>
            <w:noProof/>
          </w:rPr>
          <w:t>X.2 RCK Actor Options</w:t>
        </w:r>
        <w:r>
          <w:rPr>
            <w:noProof/>
            <w:webHidden/>
          </w:rPr>
          <w:tab/>
        </w:r>
        <w:r>
          <w:rPr>
            <w:noProof/>
            <w:webHidden/>
          </w:rPr>
          <w:fldChar w:fldCharType="begin"/>
        </w:r>
        <w:r>
          <w:rPr>
            <w:noProof/>
            <w:webHidden/>
          </w:rPr>
          <w:instrText xml:space="preserve"> PAGEREF _Toc368391239 \h </w:instrText>
        </w:r>
        <w:r>
          <w:rPr>
            <w:noProof/>
            <w:webHidden/>
          </w:rPr>
        </w:r>
        <w:r>
          <w:rPr>
            <w:noProof/>
            <w:webHidden/>
          </w:rPr>
          <w:fldChar w:fldCharType="separate"/>
        </w:r>
        <w:r>
          <w:rPr>
            <w:noProof/>
            <w:webHidden/>
          </w:rPr>
          <w:t>10</w:t>
        </w:r>
        <w:r>
          <w:rPr>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240" w:history="1">
        <w:r w:rsidRPr="00FE2F40">
          <w:rPr>
            <w:rStyle w:val="Hyperlink"/>
            <w:noProof/>
          </w:rPr>
          <w:t>X.3 RCK Actor Required Groupings</w:t>
        </w:r>
        <w:r>
          <w:rPr>
            <w:noProof/>
            <w:webHidden/>
          </w:rPr>
          <w:tab/>
        </w:r>
        <w:r>
          <w:rPr>
            <w:noProof/>
            <w:webHidden/>
          </w:rPr>
          <w:fldChar w:fldCharType="begin"/>
        </w:r>
        <w:r>
          <w:rPr>
            <w:noProof/>
            <w:webHidden/>
          </w:rPr>
          <w:instrText xml:space="preserve"> PAGEREF _Toc368391240 \h </w:instrText>
        </w:r>
        <w:r>
          <w:rPr>
            <w:noProof/>
            <w:webHidden/>
          </w:rPr>
        </w:r>
        <w:r>
          <w:rPr>
            <w:noProof/>
            <w:webHidden/>
          </w:rPr>
          <w:fldChar w:fldCharType="separate"/>
        </w:r>
        <w:r>
          <w:rPr>
            <w:noProof/>
            <w:webHidden/>
          </w:rPr>
          <w:t>11</w:t>
        </w:r>
        <w:r>
          <w:rPr>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241" w:history="1">
        <w:r w:rsidRPr="00FE2F40">
          <w:rPr>
            <w:rStyle w:val="Hyperlink"/>
            <w:noProof/>
          </w:rPr>
          <w:t>X.5 RCK Overview</w:t>
        </w:r>
        <w:r>
          <w:rPr>
            <w:noProof/>
            <w:webHidden/>
          </w:rPr>
          <w:tab/>
        </w:r>
        <w:r>
          <w:rPr>
            <w:noProof/>
            <w:webHidden/>
          </w:rPr>
          <w:fldChar w:fldCharType="begin"/>
        </w:r>
        <w:r>
          <w:rPr>
            <w:noProof/>
            <w:webHidden/>
          </w:rPr>
          <w:instrText xml:space="preserve"> PAGEREF _Toc368391241 \h </w:instrText>
        </w:r>
        <w:r>
          <w:rPr>
            <w:noProof/>
            <w:webHidden/>
          </w:rPr>
        </w:r>
        <w:r>
          <w:rPr>
            <w:noProof/>
            <w:webHidden/>
          </w:rPr>
          <w:fldChar w:fldCharType="separate"/>
        </w:r>
        <w:r>
          <w:rPr>
            <w:noProof/>
            <w:webHidden/>
          </w:rPr>
          <w:t>11</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42" w:history="1">
        <w:r w:rsidRPr="00FE2F40">
          <w:rPr>
            <w:rStyle w:val="Hyperlink"/>
            <w:bCs/>
            <w:noProof/>
          </w:rPr>
          <w:t xml:space="preserve">X.5.1 </w:t>
        </w:r>
        <w:r w:rsidRPr="00FE2F40">
          <w:rPr>
            <w:rStyle w:val="Hyperlink"/>
            <w:noProof/>
          </w:rPr>
          <w:t>Overview of the Knowledge Request</w:t>
        </w:r>
        <w:r>
          <w:rPr>
            <w:noProof/>
            <w:webHidden/>
          </w:rPr>
          <w:tab/>
        </w:r>
        <w:r>
          <w:rPr>
            <w:noProof/>
            <w:webHidden/>
          </w:rPr>
          <w:fldChar w:fldCharType="begin"/>
        </w:r>
        <w:r>
          <w:rPr>
            <w:noProof/>
            <w:webHidden/>
          </w:rPr>
          <w:instrText xml:space="preserve"> PAGEREF _Toc368391242 \h </w:instrText>
        </w:r>
        <w:r>
          <w:rPr>
            <w:noProof/>
            <w:webHidden/>
          </w:rPr>
        </w:r>
        <w:r>
          <w:rPr>
            <w:noProof/>
            <w:webHidden/>
          </w:rPr>
          <w:fldChar w:fldCharType="separate"/>
        </w:r>
        <w:r>
          <w:rPr>
            <w:noProof/>
            <w:webHidden/>
          </w:rPr>
          <w:t>11</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43" w:history="1">
        <w:r w:rsidRPr="00FE2F40">
          <w:rPr>
            <w:rStyle w:val="Hyperlink"/>
            <w:noProof/>
          </w:rPr>
          <w:t>X.5.1.1 Patient Demographics</w:t>
        </w:r>
        <w:r>
          <w:rPr>
            <w:noProof/>
            <w:webHidden/>
          </w:rPr>
          <w:tab/>
        </w:r>
        <w:r>
          <w:rPr>
            <w:noProof/>
            <w:webHidden/>
          </w:rPr>
          <w:fldChar w:fldCharType="begin"/>
        </w:r>
        <w:r>
          <w:rPr>
            <w:noProof/>
            <w:webHidden/>
          </w:rPr>
          <w:instrText xml:space="preserve"> PAGEREF _Toc368391243 \h </w:instrText>
        </w:r>
        <w:r>
          <w:rPr>
            <w:noProof/>
            <w:webHidden/>
          </w:rPr>
        </w:r>
        <w:r>
          <w:rPr>
            <w:noProof/>
            <w:webHidden/>
          </w:rPr>
          <w:fldChar w:fldCharType="separate"/>
        </w:r>
        <w:r>
          <w:rPr>
            <w:noProof/>
            <w:webHidden/>
          </w:rPr>
          <w:t>13</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44" w:history="1">
        <w:r w:rsidRPr="00FE2F40">
          <w:rPr>
            <w:rStyle w:val="Hyperlink"/>
            <w:noProof/>
          </w:rPr>
          <w:t>X.5.1.2 Location</w:t>
        </w:r>
        <w:r>
          <w:rPr>
            <w:noProof/>
            <w:webHidden/>
          </w:rPr>
          <w:tab/>
        </w:r>
        <w:r>
          <w:rPr>
            <w:noProof/>
            <w:webHidden/>
          </w:rPr>
          <w:fldChar w:fldCharType="begin"/>
        </w:r>
        <w:r>
          <w:rPr>
            <w:noProof/>
            <w:webHidden/>
          </w:rPr>
          <w:instrText xml:space="preserve"> PAGEREF _Toc368391244 \h </w:instrText>
        </w:r>
        <w:r>
          <w:rPr>
            <w:noProof/>
            <w:webHidden/>
          </w:rPr>
        </w:r>
        <w:r>
          <w:rPr>
            <w:noProof/>
            <w:webHidden/>
          </w:rPr>
          <w:fldChar w:fldCharType="separate"/>
        </w:r>
        <w:r>
          <w:rPr>
            <w:noProof/>
            <w:webHidden/>
          </w:rPr>
          <w:t>13</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45" w:history="1">
        <w:r w:rsidRPr="00FE2F40">
          <w:rPr>
            <w:rStyle w:val="Hyperlink"/>
            <w:noProof/>
          </w:rPr>
          <w:t>X.5.1.3 Audience</w:t>
        </w:r>
        <w:r>
          <w:rPr>
            <w:noProof/>
            <w:webHidden/>
          </w:rPr>
          <w:tab/>
        </w:r>
        <w:r>
          <w:rPr>
            <w:noProof/>
            <w:webHidden/>
          </w:rPr>
          <w:fldChar w:fldCharType="begin"/>
        </w:r>
        <w:r>
          <w:rPr>
            <w:noProof/>
            <w:webHidden/>
          </w:rPr>
          <w:instrText xml:space="preserve"> PAGEREF _Toc368391245 \h </w:instrText>
        </w:r>
        <w:r>
          <w:rPr>
            <w:noProof/>
            <w:webHidden/>
          </w:rPr>
        </w:r>
        <w:r>
          <w:rPr>
            <w:noProof/>
            <w:webHidden/>
          </w:rPr>
          <w:fldChar w:fldCharType="separate"/>
        </w:r>
        <w:r>
          <w:rPr>
            <w:noProof/>
            <w:webHidden/>
          </w:rPr>
          <w:t>13</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46" w:history="1">
        <w:r w:rsidRPr="00FE2F40">
          <w:rPr>
            <w:rStyle w:val="Hyperlink"/>
            <w:noProof/>
          </w:rPr>
          <w:t>X.5.1.4 Knowledge Request Topic</w:t>
        </w:r>
        <w:r>
          <w:rPr>
            <w:noProof/>
            <w:webHidden/>
          </w:rPr>
          <w:tab/>
        </w:r>
        <w:r>
          <w:rPr>
            <w:noProof/>
            <w:webHidden/>
          </w:rPr>
          <w:fldChar w:fldCharType="begin"/>
        </w:r>
        <w:r>
          <w:rPr>
            <w:noProof/>
            <w:webHidden/>
          </w:rPr>
          <w:instrText xml:space="preserve"> PAGEREF _Toc368391246 \h </w:instrText>
        </w:r>
        <w:r>
          <w:rPr>
            <w:noProof/>
            <w:webHidden/>
          </w:rPr>
        </w:r>
        <w:r>
          <w:rPr>
            <w:noProof/>
            <w:webHidden/>
          </w:rPr>
          <w:fldChar w:fldCharType="separate"/>
        </w:r>
        <w:r>
          <w:rPr>
            <w:noProof/>
            <w:webHidden/>
          </w:rPr>
          <w:t>13</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47" w:history="1">
        <w:r w:rsidRPr="00FE2F40">
          <w:rPr>
            <w:rStyle w:val="Hyperlink"/>
            <w:bCs/>
            <w:noProof/>
          </w:rPr>
          <w:t>X.5.2 Use Case #1: Patient Education</w:t>
        </w:r>
        <w:r>
          <w:rPr>
            <w:noProof/>
            <w:webHidden/>
          </w:rPr>
          <w:tab/>
        </w:r>
        <w:r>
          <w:rPr>
            <w:noProof/>
            <w:webHidden/>
          </w:rPr>
          <w:fldChar w:fldCharType="begin"/>
        </w:r>
        <w:r>
          <w:rPr>
            <w:noProof/>
            <w:webHidden/>
          </w:rPr>
          <w:instrText xml:space="preserve"> PAGEREF _Toc368391247 \h </w:instrText>
        </w:r>
        <w:r>
          <w:rPr>
            <w:noProof/>
            <w:webHidden/>
          </w:rPr>
        </w:r>
        <w:r>
          <w:rPr>
            <w:noProof/>
            <w:webHidden/>
          </w:rPr>
          <w:fldChar w:fldCharType="separate"/>
        </w:r>
        <w:r>
          <w:rPr>
            <w:noProof/>
            <w:webHidden/>
          </w:rPr>
          <w:t>14</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48" w:history="1">
        <w:r w:rsidRPr="00FE2F40">
          <w:rPr>
            <w:rStyle w:val="Hyperlink"/>
            <w:noProof/>
          </w:rPr>
          <w:t xml:space="preserve">X.5.2.1 </w:t>
        </w:r>
        <w:r w:rsidRPr="00FE2F40">
          <w:rPr>
            <w:rStyle w:val="Hyperlink"/>
            <w:bCs/>
            <w:noProof/>
          </w:rPr>
          <w:t xml:space="preserve">Patient Education </w:t>
        </w:r>
        <w:r w:rsidRPr="00FE2F40">
          <w:rPr>
            <w:rStyle w:val="Hyperlink"/>
            <w:noProof/>
          </w:rPr>
          <w:t>Use Case Description</w:t>
        </w:r>
        <w:r>
          <w:rPr>
            <w:noProof/>
            <w:webHidden/>
          </w:rPr>
          <w:tab/>
        </w:r>
        <w:r>
          <w:rPr>
            <w:noProof/>
            <w:webHidden/>
          </w:rPr>
          <w:fldChar w:fldCharType="begin"/>
        </w:r>
        <w:r>
          <w:rPr>
            <w:noProof/>
            <w:webHidden/>
          </w:rPr>
          <w:instrText xml:space="preserve"> PAGEREF _Toc368391248 \h </w:instrText>
        </w:r>
        <w:r>
          <w:rPr>
            <w:noProof/>
            <w:webHidden/>
          </w:rPr>
        </w:r>
        <w:r>
          <w:rPr>
            <w:noProof/>
            <w:webHidden/>
          </w:rPr>
          <w:fldChar w:fldCharType="separate"/>
        </w:r>
        <w:r>
          <w:rPr>
            <w:noProof/>
            <w:webHidden/>
          </w:rPr>
          <w:t>14</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49" w:history="1">
        <w:r w:rsidRPr="00FE2F40">
          <w:rPr>
            <w:rStyle w:val="Hyperlink"/>
            <w:noProof/>
          </w:rPr>
          <w:t>X.5.2.2 Patient Education Process Flow</w:t>
        </w:r>
        <w:r>
          <w:rPr>
            <w:noProof/>
            <w:webHidden/>
          </w:rPr>
          <w:tab/>
        </w:r>
        <w:r>
          <w:rPr>
            <w:noProof/>
            <w:webHidden/>
          </w:rPr>
          <w:fldChar w:fldCharType="begin"/>
        </w:r>
        <w:r>
          <w:rPr>
            <w:noProof/>
            <w:webHidden/>
          </w:rPr>
          <w:instrText xml:space="preserve"> PAGEREF _Toc368391249 \h </w:instrText>
        </w:r>
        <w:r>
          <w:rPr>
            <w:noProof/>
            <w:webHidden/>
          </w:rPr>
        </w:r>
        <w:r>
          <w:rPr>
            <w:noProof/>
            <w:webHidden/>
          </w:rPr>
          <w:fldChar w:fldCharType="separate"/>
        </w:r>
        <w:r>
          <w:rPr>
            <w:noProof/>
            <w:webHidden/>
          </w:rPr>
          <w:t>14</w:t>
        </w:r>
        <w:r>
          <w:rPr>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250" w:history="1">
        <w:r w:rsidRPr="00FE2F40">
          <w:rPr>
            <w:rStyle w:val="Hyperlink"/>
            <w:noProof/>
          </w:rPr>
          <w:t>X.6 RCK Security Considerations</w:t>
        </w:r>
        <w:r>
          <w:rPr>
            <w:noProof/>
            <w:webHidden/>
          </w:rPr>
          <w:tab/>
        </w:r>
        <w:r>
          <w:rPr>
            <w:noProof/>
            <w:webHidden/>
          </w:rPr>
          <w:fldChar w:fldCharType="begin"/>
        </w:r>
        <w:r>
          <w:rPr>
            <w:noProof/>
            <w:webHidden/>
          </w:rPr>
          <w:instrText xml:space="preserve"> PAGEREF _Toc368391250 \h </w:instrText>
        </w:r>
        <w:r>
          <w:rPr>
            <w:noProof/>
            <w:webHidden/>
          </w:rPr>
        </w:r>
        <w:r>
          <w:rPr>
            <w:noProof/>
            <w:webHidden/>
          </w:rPr>
          <w:fldChar w:fldCharType="separate"/>
        </w:r>
        <w:r>
          <w:rPr>
            <w:noProof/>
            <w:webHidden/>
          </w:rPr>
          <w:t>14</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51" w:history="1">
        <w:r w:rsidRPr="00FE2F40">
          <w:rPr>
            <w:rStyle w:val="Hyperlink"/>
            <w:noProof/>
          </w:rPr>
          <w:t>X.6.1 Individually Identifiable Information and User Credentials</w:t>
        </w:r>
        <w:r>
          <w:rPr>
            <w:noProof/>
            <w:webHidden/>
          </w:rPr>
          <w:tab/>
        </w:r>
        <w:r>
          <w:rPr>
            <w:noProof/>
            <w:webHidden/>
          </w:rPr>
          <w:fldChar w:fldCharType="begin"/>
        </w:r>
        <w:r>
          <w:rPr>
            <w:noProof/>
            <w:webHidden/>
          </w:rPr>
          <w:instrText xml:space="preserve"> PAGEREF _Toc368391251 \h </w:instrText>
        </w:r>
        <w:r>
          <w:rPr>
            <w:noProof/>
            <w:webHidden/>
          </w:rPr>
        </w:r>
        <w:r>
          <w:rPr>
            <w:noProof/>
            <w:webHidden/>
          </w:rPr>
          <w:fldChar w:fldCharType="separate"/>
        </w:r>
        <w:r>
          <w:rPr>
            <w:noProof/>
            <w:webHidden/>
          </w:rPr>
          <w:t>14</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52" w:history="1">
        <w:r w:rsidRPr="00FE2F40">
          <w:rPr>
            <w:rStyle w:val="Hyperlink"/>
            <w:noProof/>
          </w:rPr>
          <w:t>X.6.2 Configuration Information</w:t>
        </w:r>
        <w:r>
          <w:rPr>
            <w:noProof/>
            <w:webHidden/>
          </w:rPr>
          <w:tab/>
        </w:r>
        <w:r>
          <w:rPr>
            <w:noProof/>
            <w:webHidden/>
          </w:rPr>
          <w:fldChar w:fldCharType="begin"/>
        </w:r>
        <w:r>
          <w:rPr>
            <w:noProof/>
            <w:webHidden/>
          </w:rPr>
          <w:instrText xml:space="preserve"> PAGEREF _Toc368391252 \h </w:instrText>
        </w:r>
        <w:r>
          <w:rPr>
            <w:noProof/>
            <w:webHidden/>
          </w:rPr>
        </w:r>
        <w:r>
          <w:rPr>
            <w:noProof/>
            <w:webHidden/>
          </w:rPr>
          <w:fldChar w:fldCharType="separate"/>
        </w:r>
        <w:r>
          <w:rPr>
            <w:noProof/>
            <w:webHidden/>
          </w:rPr>
          <w:t>15</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53" w:history="1">
        <w:r w:rsidRPr="00FE2F40">
          <w:rPr>
            <w:rStyle w:val="Hyperlink"/>
            <w:noProof/>
          </w:rPr>
          <w:t>X.6.3 Clinical Knowledge</w:t>
        </w:r>
        <w:r>
          <w:rPr>
            <w:noProof/>
            <w:webHidden/>
          </w:rPr>
          <w:tab/>
        </w:r>
        <w:r>
          <w:rPr>
            <w:noProof/>
            <w:webHidden/>
          </w:rPr>
          <w:fldChar w:fldCharType="begin"/>
        </w:r>
        <w:r>
          <w:rPr>
            <w:noProof/>
            <w:webHidden/>
          </w:rPr>
          <w:instrText xml:space="preserve"> PAGEREF _Toc368391253 \h </w:instrText>
        </w:r>
        <w:r>
          <w:rPr>
            <w:noProof/>
            <w:webHidden/>
          </w:rPr>
        </w:r>
        <w:r>
          <w:rPr>
            <w:noProof/>
            <w:webHidden/>
          </w:rPr>
          <w:fldChar w:fldCharType="separate"/>
        </w:r>
        <w:r>
          <w:rPr>
            <w:noProof/>
            <w:webHidden/>
          </w:rPr>
          <w:t>15</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54" w:history="1">
        <w:r w:rsidRPr="00FE2F40">
          <w:rPr>
            <w:rStyle w:val="Hyperlink"/>
            <w:noProof/>
          </w:rPr>
          <w:t>X.6.4 Interfaces and Services</w:t>
        </w:r>
        <w:r>
          <w:rPr>
            <w:noProof/>
            <w:webHidden/>
          </w:rPr>
          <w:tab/>
        </w:r>
        <w:r>
          <w:rPr>
            <w:noProof/>
            <w:webHidden/>
          </w:rPr>
          <w:fldChar w:fldCharType="begin"/>
        </w:r>
        <w:r>
          <w:rPr>
            <w:noProof/>
            <w:webHidden/>
          </w:rPr>
          <w:instrText xml:space="preserve"> PAGEREF _Toc368391254 \h </w:instrText>
        </w:r>
        <w:r>
          <w:rPr>
            <w:noProof/>
            <w:webHidden/>
          </w:rPr>
        </w:r>
        <w:r>
          <w:rPr>
            <w:noProof/>
            <w:webHidden/>
          </w:rPr>
          <w:fldChar w:fldCharType="separate"/>
        </w:r>
        <w:r>
          <w:rPr>
            <w:noProof/>
            <w:webHidden/>
          </w:rPr>
          <w:t>16</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55" w:history="1">
        <w:r w:rsidRPr="00FE2F40">
          <w:rPr>
            <w:rStyle w:val="Hyperlink"/>
            <w:noProof/>
          </w:rPr>
          <w:t>X.6.5 Client Applications and Systems</w:t>
        </w:r>
        <w:r>
          <w:rPr>
            <w:noProof/>
            <w:webHidden/>
          </w:rPr>
          <w:tab/>
        </w:r>
        <w:r>
          <w:rPr>
            <w:noProof/>
            <w:webHidden/>
          </w:rPr>
          <w:fldChar w:fldCharType="begin"/>
        </w:r>
        <w:r>
          <w:rPr>
            <w:noProof/>
            <w:webHidden/>
          </w:rPr>
          <w:instrText xml:space="preserve"> PAGEREF _Toc368391255 \h </w:instrText>
        </w:r>
        <w:r>
          <w:rPr>
            <w:noProof/>
            <w:webHidden/>
          </w:rPr>
        </w:r>
        <w:r>
          <w:rPr>
            <w:noProof/>
            <w:webHidden/>
          </w:rPr>
          <w:fldChar w:fldCharType="separate"/>
        </w:r>
        <w:r>
          <w:rPr>
            <w:noProof/>
            <w:webHidden/>
          </w:rPr>
          <w:t>16</w:t>
        </w:r>
        <w:r>
          <w:rPr>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256" w:history="1">
        <w:r w:rsidRPr="00FE2F40">
          <w:rPr>
            <w:rStyle w:val="Hyperlink"/>
            <w:noProof/>
          </w:rPr>
          <w:t>X.7 RCK Cross Profile Considerations</w:t>
        </w:r>
        <w:r>
          <w:rPr>
            <w:noProof/>
            <w:webHidden/>
          </w:rPr>
          <w:tab/>
        </w:r>
        <w:r>
          <w:rPr>
            <w:noProof/>
            <w:webHidden/>
          </w:rPr>
          <w:fldChar w:fldCharType="begin"/>
        </w:r>
        <w:r>
          <w:rPr>
            <w:noProof/>
            <w:webHidden/>
          </w:rPr>
          <w:instrText xml:space="preserve"> PAGEREF _Toc368391256 \h </w:instrText>
        </w:r>
        <w:r>
          <w:rPr>
            <w:noProof/>
            <w:webHidden/>
          </w:rPr>
        </w:r>
        <w:r>
          <w:rPr>
            <w:noProof/>
            <w:webHidden/>
          </w:rPr>
          <w:fldChar w:fldCharType="separate"/>
        </w:r>
        <w:r>
          <w:rPr>
            <w:noProof/>
            <w:webHidden/>
          </w:rPr>
          <w:t>16</w:t>
        </w:r>
        <w:r>
          <w:rPr>
            <w:noProof/>
            <w:webHidden/>
          </w:rPr>
          <w:fldChar w:fldCharType="end"/>
        </w:r>
      </w:hyperlink>
    </w:p>
    <w:p w:rsidR="00762985" w:rsidRDefault="00762985">
      <w:pPr>
        <w:pStyle w:val="TOC1"/>
        <w:rPr>
          <w:rFonts w:asciiTheme="minorHAnsi" w:eastAsiaTheme="minorEastAsia" w:hAnsiTheme="minorHAnsi" w:cstheme="minorBidi"/>
          <w:noProof/>
          <w:sz w:val="22"/>
          <w:szCs w:val="22"/>
        </w:rPr>
      </w:pPr>
      <w:hyperlink w:anchor="_Toc368391257" w:history="1">
        <w:r w:rsidRPr="00FE2F40">
          <w:rPr>
            <w:rStyle w:val="Hyperlink"/>
            <w:noProof/>
          </w:rPr>
          <w:t>Appendices</w:t>
        </w:r>
        <w:r>
          <w:rPr>
            <w:noProof/>
            <w:webHidden/>
          </w:rPr>
          <w:tab/>
        </w:r>
        <w:r>
          <w:rPr>
            <w:noProof/>
            <w:webHidden/>
          </w:rPr>
          <w:fldChar w:fldCharType="begin"/>
        </w:r>
        <w:r>
          <w:rPr>
            <w:noProof/>
            <w:webHidden/>
          </w:rPr>
          <w:instrText xml:space="preserve"> PAGEREF _Toc368391257 \h </w:instrText>
        </w:r>
        <w:r>
          <w:rPr>
            <w:noProof/>
            <w:webHidden/>
          </w:rPr>
        </w:r>
        <w:r>
          <w:rPr>
            <w:noProof/>
            <w:webHidden/>
          </w:rPr>
          <w:fldChar w:fldCharType="separate"/>
        </w:r>
        <w:r>
          <w:rPr>
            <w:noProof/>
            <w:webHidden/>
          </w:rPr>
          <w:t>17</w:t>
        </w:r>
        <w:r>
          <w:rPr>
            <w:noProof/>
            <w:webHidden/>
          </w:rPr>
          <w:fldChar w:fldCharType="end"/>
        </w:r>
      </w:hyperlink>
    </w:p>
    <w:p w:rsidR="00762985" w:rsidRDefault="00762985">
      <w:pPr>
        <w:pStyle w:val="TOC1"/>
        <w:rPr>
          <w:rFonts w:asciiTheme="minorHAnsi" w:eastAsiaTheme="minorEastAsia" w:hAnsiTheme="minorHAnsi" w:cstheme="minorBidi"/>
          <w:noProof/>
          <w:sz w:val="22"/>
          <w:szCs w:val="22"/>
        </w:rPr>
      </w:pPr>
      <w:hyperlink w:anchor="_Toc368391258" w:history="1">
        <w:r w:rsidRPr="00FE2F40">
          <w:rPr>
            <w:rStyle w:val="Hyperlink"/>
            <w:noProof/>
          </w:rPr>
          <w:t>Actor Summary Definitions</w:t>
        </w:r>
        <w:r>
          <w:rPr>
            <w:noProof/>
            <w:webHidden/>
          </w:rPr>
          <w:tab/>
        </w:r>
        <w:r>
          <w:rPr>
            <w:noProof/>
            <w:webHidden/>
          </w:rPr>
          <w:fldChar w:fldCharType="begin"/>
        </w:r>
        <w:r>
          <w:rPr>
            <w:noProof/>
            <w:webHidden/>
          </w:rPr>
          <w:instrText xml:space="preserve"> PAGEREF _Toc368391258 \h </w:instrText>
        </w:r>
        <w:r>
          <w:rPr>
            <w:noProof/>
            <w:webHidden/>
          </w:rPr>
        </w:r>
        <w:r>
          <w:rPr>
            <w:noProof/>
            <w:webHidden/>
          </w:rPr>
          <w:fldChar w:fldCharType="separate"/>
        </w:r>
        <w:r>
          <w:rPr>
            <w:noProof/>
            <w:webHidden/>
          </w:rPr>
          <w:t>17</w:t>
        </w:r>
        <w:r>
          <w:rPr>
            <w:noProof/>
            <w:webHidden/>
          </w:rPr>
          <w:fldChar w:fldCharType="end"/>
        </w:r>
      </w:hyperlink>
    </w:p>
    <w:p w:rsidR="00762985" w:rsidRDefault="00762985">
      <w:pPr>
        <w:pStyle w:val="TOC1"/>
        <w:rPr>
          <w:rFonts w:asciiTheme="minorHAnsi" w:eastAsiaTheme="minorEastAsia" w:hAnsiTheme="minorHAnsi" w:cstheme="minorBidi"/>
          <w:noProof/>
          <w:sz w:val="22"/>
          <w:szCs w:val="22"/>
        </w:rPr>
      </w:pPr>
      <w:hyperlink w:anchor="_Toc368391259" w:history="1">
        <w:r w:rsidRPr="00FE2F40">
          <w:rPr>
            <w:rStyle w:val="Hyperlink"/>
            <w:noProof/>
          </w:rPr>
          <w:t>Transaction Summary Definitions</w:t>
        </w:r>
        <w:r>
          <w:rPr>
            <w:noProof/>
            <w:webHidden/>
          </w:rPr>
          <w:tab/>
        </w:r>
        <w:r>
          <w:rPr>
            <w:noProof/>
            <w:webHidden/>
          </w:rPr>
          <w:fldChar w:fldCharType="begin"/>
        </w:r>
        <w:r>
          <w:rPr>
            <w:noProof/>
            <w:webHidden/>
          </w:rPr>
          <w:instrText xml:space="preserve"> PAGEREF _Toc368391259 \h </w:instrText>
        </w:r>
        <w:r>
          <w:rPr>
            <w:noProof/>
            <w:webHidden/>
          </w:rPr>
        </w:r>
        <w:r>
          <w:rPr>
            <w:noProof/>
            <w:webHidden/>
          </w:rPr>
          <w:fldChar w:fldCharType="separate"/>
        </w:r>
        <w:r>
          <w:rPr>
            <w:noProof/>
            <w:webHidden/>
          </w:rPr>
          <w:t>17</w:t>
        </w:r>
        <w:r>
          <w:rPr>
            <w:noProof/>
            <w:webHidden/>
          </w:rPr>
          <w:fldChar w:fldCharType="end"/>
        </w:r>
      </w:hyperlink>
    </w:p>
    <w:p w:rsidR="00762985" w:rsidRDefault="00762985">
      <w:pPr>
        <w:pStyle w:val="TOC1"/>
        <w:rPr>
          <w:rFonts w:asciiTheme="minorHAnsi" w:eastAsiaTheme="minorEastAsia" w:hAnsiTheme="minorHAnsi" w:cstheme="minorBidi"/>
          <w:noProof/>
          <w:sz w:val="22"/>
          <w:szCs w:val="22"/>
        </w:rPr>
      </w:pPr>
      <w:hyperlink w:anchor="_Toc368391260" w:history="1">
        <w:r w:rsidRPr="00FE2F40">
          <w:rPr>
            <w:rStyle w:val="Hyperlink"/>
            <w:noProof/>
          </w:rPr>
          <w:t>Glossary</w:t>
        </w:r>
        <w:r>
          <w:rPr>
            <w:noProof/>
            <w:webHidden/>
          </w:rPr>
          <w:tab/>
        </w:r>
        <w:r>
          <w:rPr>
            <w:noProof/>
            <w:webHidden/>
          </w:rPr>
          <w:fldChar w:fldCharType="begin"/>
        </w:r>
        <w:r>
          <w:rPr>
            <w:noProof/>
            <w:webHidden/>
          </w:rPr>
          <w:instrText xml:space="preserve"> PAGEREF _Toc368391260 \h </w:instrText>
        </w:r>
        <w:r>
          <w:rPr>
            <w:noProof/>
            <w:webHidden/>
          </w:rPr>
        </w:r>
        <w:r>
          <w:rPr>
            <w:noProof/>
            <w:webHidden/>
          </w:rPr>
          <w:fldChar w:fldCharType="separate"/>
        </w:r>
        <w:r>
          <w:rPr>
            <w:noProof/>
            <w:webHidden/>
          </w:rPr>
          <w:t>18</w:t>
        </w:r>
        <w:r>
          <w:rPr>
            <w:noProof/>
            <w:webHidden/>
          </w:rPr>
          <w:fldChar w:fldCharType="end"/>
        </w:r>
      </w:hyperlink>
    </w:p>
    <w:p w:rsidR="00762985" w:rsidRPr="00762985" w:rsidRDefault="00762985">
      <w:pPr>
        <w:pStyle w:val="TOC1"/>
        <w:rPr>
          <w:rFonts w:asciiTheme="minorHAnsi" w:eastAsiaTheme="minorEastAsia" w:hAnsiTheme="minorHAnsi" w:cstheme="minorBidi"/>
          <w:b/>
          <w:noProof/>
          <w:sz w:val="22"/>
          <w:szCs w:val="22"/>
        </w:rPr>
      </w:pPr>
      <w:hyperlink w:anchor="_Toc368391261" w:history="1">
        <w:r w:rsidRPr="00762985">
          <w:rPr>
            <w:rStyle w:val="Hyperlink"/>
            <w:b/>
            <w:noProof/>
          </w:rPr>
          <w:t>Volume 2 – Transactions</w:t>
        </w:r>
        <w:r w:rsidRPr="00762985">
          <w:rPr>
            <w:b/>
            <w:noProof/>
            <w:webHidden/>
          </w:rPr>
          <w:tab/>
        </w:r>
        <w:r w:rsidRPr="00762985">
          <w:rPr>
            <w:b/>
            <w:noProof/>
            <w:webHidden/>
          </w:rPr>
          <w:fldChar w:fldCharType="begin"/>
        </w:r>
        <w:r w:rsidRPr="00762985">
          <w:rPr>
            <w:b/>
            <w:noProof/>
            <w:webHidden/>
          </w:rPr>
          <w:instrText xml:space="preserve"> PAGEREF _Toc368391261 \h </w:instrText>
        </w:r>
        <w:r w:rsidRPr="00762985">
          <w:rPr>
            <w:b/>
            <w:noProof/>
            <w:webHidden/>
          </w:rPr>
        </w:r>
        <w:r w:rsidRPr="00762985">
          <w:rPr>
            <w:b/>
            <w:noProof/>
            <w:webHidden/>
          </w:rPr>
          <w:fldChar w:fldCharType="separate"/>
        </w:r>
        <w:r w:rsidRPr="00762985">
          <w:rPr>
            <w:b/>
            <w:noProof/>
            <w:webHidden/>
          </w:rPr>
          <w:t>19</w:t>
        </w:r>
        <w:r w:rsidRPr="00762985">
          <w:rPr>
            <w:b/>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262" w:history="1">
        <w:r w:rsidRPr="00FE2F40">
          <w:rPr>
            <w:rStyle w:val="Hyperlink"/>
            <w:noProof/>
          </w:rPr>
          <w:t>3.Y Query Clinical Knowledge</w:t>
        </w:r>
        <w:r>
          <w:rPr>
            <w:noProof/>
            <w:webHidden/>
          </w:rPr>
          <w:tab/>
        </w:r>
        <w:r>
          <w:rPr>
            <w:noProof/>
            <w:webHidden/>
          </w:rPr>
          <w:fldChar w:fldCharType="begin"/>
        </w:r>
        <w:r>
          <w:rPr>
            <w:noProof/>
            <w:webHidden/>
          </w:rPr>
          <w:instrText xml:space="preserve"> PAGEREF _Toc368391262 \h </w:instrText>
        </w:r>
        <w:r>
          <w:rPr>
            <w:noProof/>
            <w:webHidden/>
          </w:rPr>
        </w:r>
        <w:r>
          <w:rPr>
            <w:noProof/>
            <w:webHidden/>
          </w:rPr>
          <w:fldChar w:fldCharType="separate"/>
        </w:r>
        <w:r>
          <w:rPr>
            <w:noProof/>
            <w:webHidden/>
          </w:rPr>
          <w:t>19</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63" w:history="1">
        <w:r w:rsidRPr="00FE2F40">
          <w:rPr>
            <w:rStyle w:val="Hyperlink"/>
            <w:noProof/>
          </w:rPr>
          <w:t>3.Y.1 Scope</w:t>
        </w:r>
        <w:r>
          <w:rPr>
            <w:noProof/>
            <w:webHidden/>
          </w:rPr>
          <w:tab/>
        </w:r>
        <w:r>
          <w:rPr>
            <w:noProof/>
            <w:webHidden/>
          </w:rPr>
          <w:fldChar w:fldCharType="begin"/>
        </w:r>
        <w:r>
          <w:rPr>
            <w:noProof/>
            <w:webHidden/>
          </w:rPr>
          <w:instrText xml:space="preserve"> PAGEREF _Toc368391263 \h </w:instrText>
        </w:r>
        <w:r>
          <w:rPr>
            <w:noProof/>
            <w:webHidden/>
          </w:rPr>
        </w:r>
        <w:r>
          <w:rPr>
            <w:noProof/>
            <w:webHidden/>
          </w:rPr>
          <w:fldChar w:fldCharType="separate"/>
        </w:r>
        <w:r>
          <w:rPr>
            <w:noProof/>
            <w:webHidden/>
          </w:rPr>
          <w:t>19</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64" w:history="1">
        <w:r w:rsidRPr="00FE2F40">
          <w:rPr>
            <w:rStyle w:val="Hyperlink"/>
            <w:noProof/>
          </w:rPr>
          <w:t>3.Y.2 Use Case Roles</w:t>
        </w:r>
        <w:r>
          <w:rPr>
            <w:noProof/>
            <w:webHidden/>
          </w:rPr>
          <w:tab/>
        </w:r>
        <w:r>
          <w:rPr>
            <w:noProof/>
            <w:webHidden/>
          </w:rPr>
          <w:fldChar w:fldCharType="begin"/>
        </w:r>
        <w:r>
          <w:rPr>
            <w:noProof/>
            <w:webHidden/>
          </w:rPr>
          <w:instrText xml:space="preserve"> PAGEREF _Toc368391264 \h </w:instrText>
        </w:r>
        <w:r>
          <w:rPr>
            <w:noProof/>
            <w:webHidden/>
          </w:rPr>
        </w:r>
        <w:r>
          <w:rPr>
            <w:noProof/>
            <w:webHidden/>
          </w:rPr>
          <w:fldChar w:fldCharType="separate"/>
        </w:r>
        <w:r>
          <w:rPr>
            <w:noProof/>
            <w:webHidden/>
          </w:rPr>
          <w:t>19</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65" w:history="1">
        <w:r w:rsidRPr="00FE2F40">
          <w:rPr>
            <w:rStyle w:val="Hyperlink"/>
            <w:noProof/>
          </w:rPr>
          <w:t>3.Y.3 Referenced Standards</w:t>
        </w:r>
        <w:r>
          <w:rPr>
            <w:noProof/>
            <w:webHidden/>
          </w:rPr>
          <w:tab/>
        </w:r>
        <w:r>
          <w:rPr>
            <w:noProof/>
            <w:webHidden/>
          </w:rPr>
          <w:fldChar w:fldCharType="begin"/>
        </w:r>
        <w:r>
          <w:rPr>
            <w:noProof/>
            <w:webHidden/>
          </w:rPr>
          <w:instrText xml:space="preserve"> PAGEREF _Toc368391265 \h </w:instrText>
        </w:r>
        <w:r>
          <w:rPr>
            <w:noProof/>
            <w:webHidden/>
          </w:rPr>
        </w:r>
        <w:r>
          <w:rPr>
            <w:noProof/>
            <w:webHidden/>
          </w:rPr>
          <w:fldChar w:fldCharType="separate"/>
        </w:r>
        <w:r>
          <w:rPr>
            <w:noProof/>
            <w:webHidden/>
          </w:rPr>
          <w:t>19</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66" w:history="1">
        <w:r w:rsidRPr="00FE2F40">
          <w:rPr>
            <w:rStyle w:val="Hyperlink"/>
            <w:noProof/>
          </w:rPr>
          <w:t>3.Y.4 Interaction Diagram</w:t>
        </w:r>
        <w:r>
          <w:rPr>
            <w:noProof/>
            <w:webHidden/>
          </w:rPr>
          <w:tab/>
        </w:r>
        <w:r>
          <w:rPr>
            <w:noProof/>
            <w:webHidden/>
          </w:rPr>
          <w:fldChar w:fldCharType="begin"/>
        </w:r>
        <w:r>
          <w:rPr>
            <w:noProof/>
            <w:webHidden/>
          </w:rPr>
          <w:instrText xml:space="preserve"> PAGEREF _Toc368391266 \h </w:instrText>
        </w:r>
        <w:r>
          <w:rPr>
            <w:noProof/>
            <w:webHidden/>
          </w:rPr>
        </w:r>
        <w:r>
          <w:rPr>
            <w:noProof/>
            <w:webHidden/>
          </w:rPr>
          <w:fldChar w:fldCharType="separate"/>
        </w:r>
        <w:r>
          <w:rPr>
            <w:noProof/>
            <w:webHidden/>
          </w:rPr>
          <w:t>20</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67" w:history="1">
        <w:r w:rsidRPr="00FE2F40">
          <w:rPr>
            <w:rStyle w:val="Hyperlink"/>
            <w:noProof/>
          </w:rPr>
          <w:t>3.Y.4.1 Infobutton Knowledge Request</w:t>
        </w:r>
        <w:r>
          <w:rPr>
            <w:noProof/>
            <w:webHidden/>
          </w:rPr>
          <w:tab/>
        </w:r>
        <w:r>
          <w:rPr>
            <w:noProof/>
            <w:webHidden/>
          </w:rPr>
          <w:fldChar w:fldCharType="begin"/>
        </w:r>
        <w:r>
          <w:rPr>
            <w:noProof/>
            <w:webHidden/>
          </w:rPr>
          <w:instrText xml:space="preserve"> PAGEREF _Toc368391267 \h </w:instrText>
        </w:r>
        <w:r>
          <w:rPr>
            <w:noProof/>
            <w:webHidden/>
          </w:rPr>
        </w:r>
        <w:r>
          <w:rPr>
            <w:noProof/>
            <w:webHidden/>
          </w:rPr>
          <w:fldChar w:fldCharType="separate"/>
        </w:r>
        <w:r>
          <w:rPr>
            <w:noProof/>
            <w:webHidden/>
          </w:rPr>
          <w:t>20</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68" w:history="1">
        <w:r w:rsidRPr="00FE2F40">
          <w:rPr>
            <w:rStyle w:val="Hyperlink"/>
            <w:noProof/>
          </w:rPr>
          <w:t>3.Y.4.1.1 Trigger Events</w:t>
        </w:r>
        <w:r>
          <w:rPr>
            <w:noProof/>
            <w:webHidden/>
          </w:rPr>
          <w:tab/>
        </w:r>
        <w:r>
          <w:rPr>
            <w:noProof/>
            <w:webHidden/>
          </w:rPr>
          <w:fldChar w:fldCharType="begin"/>
        </w:r>
        <w:r>
          <w:rPr>
            <w:noProof/>
            <w:webHidden/>
          </w:rPr>
          <w:instrText xml:space="preserve"> PAGEREF _Toc368391268 \h </w:instrText>
        </w:r>
        <w:r>
          <w:rPr>
            <w:noProof/>
            <w:webHidden/>
          </w:rPr>
        </w:r>
        <w:r>
          <w:rPr>
            <w:noProof/>
            <w:webHidden/>
          </w:rPr>
          <w:fldChar w:fldCharType="separate"/>
        </w:r>
        <w:r>
          <w:rPr>
            <w:noProof/>
            <w:webHidden/>
          </w:rPr>
          <w:t>20</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69" w:history="1">
        <w:r w:rsidRPr="00FE2F40">
          <w:rPr>
            <w:rStyle w:val="Hyperlink"/>
            <w:noProof/>
          </w:rPr>
          <w:t>3.Y.4.1.2 Message Semantics</w:t>
        </w:r>
        <w:r>
          <w:rPr>
            <w:noProof/>
            <w:webHidden/>
          </w:rPr>
          <w:tab/>
        </w:r>
        <w:r>
          <w:rPr>
            <w:noProof/>
            <w:webHidden/>
          </w:rPr>
          <w:fldChar w:fldCharType="begin"/>
        </w:r>
        <w:r>
          <w:rPr>
            <w:noProof/>
            <w:webHidden/>
          </w:rPr>
          <w:instrText xml:space="preserve"> PAGEREF _Toc368391269 \h </w:instrText>
        </w:r>
        <w:r>
          <w:rPr>
            <w:noProof/>
            <w:webHidden/>
          </w:rPr>
        </w:r>
        <w:r>
          <w:rPr>
            <w:noProof/>
            <w:webHidden/>
          </w:rPr>
          <w:fldChar w:fldCharType="separate"/>
        </w:r>
        <w:r>
          <w:rPr>
            <w:noProof/>
            <w:webHidden/>
          </w:rPr>
          <w:t>20</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70" w:history="1">
        <w:r w:rsidRPr="00FE2F40">
          <w:rPr>
            <w:rStyle w:val="Hyperlink"/>
            <w:noProof/>
          </w:rPr>
          <w:t>3.Y.4.1.3 Expected Actions</w:t>
        </w:r>
        <w:r>
          <w:rPr>
            <w:noProof/>
            <w:webHidden/>
          </w:rPr>
          <w:tab/>
        </w:r>
        <w:r>
          <w:rPr>
            <w:noProof/>
            <w:webHidden/>
          </w:rPr>
          <w:fldChar w:fldCharType="begin"/>
        </w:r>
        <w:r>
          <w:rPr>
            <w:noProof/>
            <w:webHidden/>
          </w:rPr>
          <w:instrText xml:space="preserve"> PAGEREF _Toc368391270 \h </w:instrText>
        </w:r>
        <w:r>
          <w:rPr>
            <w:noProof/>
            <w:webHidden/>
          </w:rPr>
        </w:r>
        <w:r>
          <w:rPr>
            <w:noProof/>
            <w:webHidden/>
          </w:rPr>
          <w:fldChar w:fldCharType="separate"/>
        </w:r>
        <w:r>
          <w:rPr>
            <w:noProof/>
            <w:webHidden/>
          </w:rPr>
          <w:t>31</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71" w:history="1">
        <w:r w:rsidRPr="00FE2F40">
          <w:rPr>
            <w:rStyle w:val="Hyperlink"/>
            <w:noProof/>
          </w:rPr>
          <w:t>3.Y.4.1.4 Sample Infobutton Knowledge Request</w:t>
        </w:r>
        <w:r>
          <w:rPr>
            <w:noProof/>
            <w:webHidden/>
          </w:rPr>
          <w:tab/>
        </w:r>
        <w:r>
          <w:rPr>
            <w:noProof/>
            <w:webHidden/>
          </w:rPr>
          <w:fldChar w:fldCharType="begin"/>
        </w:r>
        <w:r>
          <w:rPr>
            <w:noProof/>
            <w:webHidden/>
          </w:rPr>
          <w:instrText xml:space="preserve"> PAGEREF _Toc368391271 \h </w:instrText>
        </w:r>
        <w:r>
          <w:rPr>
            <w:noProof/>
            <w:webHidden/>
          </w:rPr>
        </w:r>
        <w:r>
          <w:rPr>
            <w:noProof/>
            <w:webHidden/>
          </w:rPr>
          <w:fldChar w:fldCharType="separate"/>
        </w:r>
        <w:r>
          <w:rPr>
            <w:noProof/>
            <w:webHidden/>
          </w:rPr>
          <w:t>33</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72" w:history="1">
        <w:r w:rsidRPr="00FE2F40">
          <w:rPr>
            <w:rStyle w:val="Hyperlink"/>
            <w:noProof/>
          </w:rPr>
          <w:t>3.Y.4.2 Infobutton Knowledge Response</w:t>
        </w:r>
        <w:r>
          <w:rPr>
            <w:noProof/>
            <w:webHidden/>
          </w:rPr>
          <w:tab/>
        </w:r>
        <w:r>
          <w:rPr>
            <w:noProof/>
            <w:webHidden/>
          </w:rPr>
          <w:fldChar w:fldCharType="begin"/>
        </w:r>
        <w:r>
          <w:rPr>
            <w:noProof/>
            <w:webHidden/>
          </w:rPr>
          <w:instrText xml:space="preserve"> PAGEREF _Toc368391272 \h </w:instrText>
        </w:r>
        <w:r>
          <w:rPr>
            <w:noProof/>
            <w:webHidden/>
          </w:rPr>
        </w:r>
        <w:r>
          <w:rPr>
            <w:noProof/>
            <w:webHidden/>
          </w:rPr>
          <w:fldChar w:fldCharType="separate"/>
        </w:r>
        <w:r>
          <w:rPr>
            <w:noProof/>
            <w:webHidden/>
          </w:rPr>
          <w:t>33</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73" w:history="1">
        <w:r w:rsidRPr="00FE2F40">
          <w:rPr>
            <w:rStyle w:val="Hyperlink"/>
            <w:noProof/>
          </w:rPr>
          <w:t>3.Y.4.2.1 Trigger Events</w:t>
        </w:r>
        <w:r>
          <w:rPr>
            <w:noProof/>
            <w:webHidden/>
          </w:rPr>
          <w:tab/>
        </w:r>
        <w:r>
          <w:rPr>
            <w:noProof/>
            <w:webHidden/>
          </w:rPr>
          <w:fldChar w:fldCharType="begin"/>
        </w:r>
        <w:r>
          <w:rPr>
            <w:noProof/>
            <w:webHidden/>
          </w:rPr>
          <w:instrText xml:space="preserve"> PAGEREF _Toc368391273 \h </w:instrText>
        </w:r>
        <w:r>
          <w:rPr>
            <w:noProof/>
            <w:webHidden/>
          </w:rPr>
        </w:r>
        <w:r>
          <w:rPr>
            <w:noProof/>
            <w:webHidden/>
          </w:rPr>
          <w:fldChar w:fldCharType="separate"/>
        </w:r>
        <w:r>
          <w:rPr>
            <w:noProof/>
            <w:webHidden/>
          </w:rPr>
          <w:t>33</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74" w:history="1">
        <w:r w:rsidRPr="00FE2F40">
          <w:rPr>
            <w:rStyle w:val="Hyperlink"/>
            <w:noProof/>
          </w:rPr>
          <w:t>3.Y.4.2.2 Message Semantics</w:t>
        </w:r>
        <w:r>
          <w:rPr>
            <w:noProof/>
            <w:webHidden/>
          </w:rPr>
          <w:tab/>
        </w:r>
        <w:r>
          <w:rPr>
            <w:noProof/>
            <w:webHidden/>
          </w:rPr>
          <w:fldChar w:fldCharType="begin"/>
        </w:r>
        <w:r>
          <w:rPr>
            <w:noProof/>
            <w:webHidden/>
          </w:rPr>
          <w:instrText xml:space="preserve"> PAGEREF _Toc368391274 \h </w:instrText>
        </w:r>
        <w:r>
          <w:rPr>
            <w:noProof/>
            <w:webHidden/>
          </w:rPr>
        </w:r>
        <w:r>
          <w:rPr>
            <w:noProof/>
            <w:webHidden/>
          </w:rPr>
          <w:fldChar w:fldCharType="separate"/>
        </w:r>
        <w:r>
          <w:rPr>
            <w:noProof/>
            <w:webHidden/>
          </w:rPr>
          <w:t>33</w:t>
        </w:r>
        <w:r>
          <w:rPr>
            <w:noProof/>
            <w:webHidden/>
          </w:rPr>
          <w:fldChar w:fldCharType="end"/>
        </w:r>
      </w:hyperlink>
    </w:p>
    <w:p w:rsidR="00762985" w:rsidRDefault="00762985">
      <w:pPr>
        <w:pStyle w:val="TOC6"/>
        <w:rPr>
          <w:rFonts w:asciiTheme="minorHAnsi" w:eastAsiaTheme="minorEastAsia" w:hAnsiTheme="minorHAnsi" w:cstheme="minorBidi"/>
          <w:noProof/>
          <w:sz w:val="22"/>
          <w:szCs w:val="22"/>
        </w:rPr>
      </w:pPr>
      <w:hyperlink w:anchor="_Toc368391275" w:history="1">
        <w:r w:rsidRPr="00FE2F40">
          <w:rPr>
            <w:rStyle w:val="Hyperlink"/>
            <w:noProof/>
          </w:rPr>
          <w:t>3.Y.4.2.2.1 &lt;feed&gt;</w:t>
        </w:r>
        <w:r>
          <w:rPr>
            <w:noProof/>
            <w:webHidden/>
          </w:rPr>
          <w:tab/>
        </w:r>
        <w:r>
          <w:rPr>
            <w:noProof/>
            <w:webHidden/>
          </w:rPr>
          <w:fldChar w:fldCharType="begin"/>
        </w:r>
        <w:r>
          <w:rPr>
            <w:noProof/>
            <w:webHidden/>
          </w:rPr>
          <w:instrText xml:space="preserve"> PAGEREF _Toc368391275 \h </w:instrText>
        </w:r>
        <w:r>
          <w:rPr>
            <w:noProof/>
            <w:webHidden/>
          </w:rPr>
        </w:r>
        <w:r>
          <w:rPr>
            <w:noProof/>
            <w:webHidden/>
          </w:rPr>
          <w:fldChar w:fldCharType="separate"/>
        </w:r>
        <w:r>
          <w:rPr>
            <w:noProof/>
            <w:webHidden/>
          </w:rPr>
          <w:t>34</w:t>
        </w:r>
        <w:r>
          <w:rPr>
            <w:noProof/>
            <w:webHidden/>
          </w:rPr>
          <w:fldChar w:fldCharType="end"/>
        </w:r>
      </w:hyperlink>
    </w:p>
    <w:p w:rsidR="00762985" w:rsidRDefault="00762985">
      <w:pPr>
        <w:pStyle w:val="TOC6"/>
        <w:rPr>
          <w:rFonts w:asciiTheme="minorHAnsi" w:eastAsiaTheme="minorEastAsia" w:hAnsiTheme="minorHAnsi" w:cstheme="minorBidi"/>
          <w:noProof/>
          <w:sz w:val="22"/>
          <w:szCs w:val="22"/>
        </w:rPr>
      </w:pPr>
      <w:hyperlink w:anchor="_Toc368391276" w:history="1">
        <w:r w:rsidRPr="00FE2F40">
          <w:rPr>
            <w:rStyle w:val="Hyperlink"/>
            <w:noProof/>
          </w:rPr>
          <w:t>3.Y.4.2.2.2 &lt;entry&gt;</w:t>
        </w:r>
        <w:r>
          <w:rPr>
            <w:noProof/>
            <w:webHidden/>
          </w:rPr>
          <w:tab/>
        </w:r>
        <w:r>
          <w:rPr>
            <w:noProof/>
            <w:webHidden/>
          </w:rPr>
          <w:fldChar w:fldCharType="begin"/>
        </w:r>
        <w:r>
          <w:rPr>
            <w:noProof/>
            <w:webHidden/>
          </w:rPr>
          <w:instrText xml:space="preserve"> PAGEREF _Toc368391276 \h </w:instrText>
        </w:r>
        <w:r>
          <w:rPr>
            <w:noProof/>
            <w:webHidden/>
          </w:rPr>
        </w:r>
        <w:r>
          <w:rPr>
            <w:noProof/>
            <w:webHidden/>
          </w:rPr>
          <w:fldChar w:fldCharType="separate"/>
        </w:r>
        <w:r>
          <w:rPr>
            <w:noProof/>
            <w:webHidden/>
          </w:rPr>
          <w:t>34</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77" w:history="1">
        <w:r w:rsidRPr="00FE2F40">
          <w:rPr>
            <w:rStyle w:val="Hyperlink"/>
            <w:noProof/>
          </w:rPr>
          <w:t>3.Y.4.2.3 Expected Actions</w:t>
        </w:r>
        <w:r>
          <w:rPr>
            <w:noProof/>
            <w:webHidden/>
          </w:rPr>
          <w:tab/>
        </w:r>
        <w:r>
          <w:rPr>
            <w:noProof/>
            <w:webHidden/>
          </w:rPr>
          <w:fldChar w:fldCharType="begin"/>
        </w:r>
        <w:r>
          <w:rPr>
            <w:noProof/>
            <w:webHidden/>
          </w:rPr>
          <w:instrText xml:space="preserve"> PAGEREF _Toc368391277 \h </w:instrText>
        </w:r>
        <w:r>
          <w:rPr>
            <w:noProof/>
            <w:webHidden/>
          </w:rPr>
        </w:r>
        <w:r>
          <w:rPr>
            <w:noProof/>
            <w:webHidden/>
          </w:rPr>
          <w:fldChar w:fldCharType="separate"/>
        </w:r>
        <w:r>
          <w:rPr>
            <w:noProof/>
            <w:webHidden/>
          </w:rPr>
          <w:t>36</w:t>
        </w:r>
        <w:r>
          <w:rPr>
            <w:noProof/>
            <w:webHidden/>
          </w:rPr>
          <w:fldChar w:fldCharType="end"/>
        </w:r>
      </w:hyperlink>
    </w:p>
    <w:p w:rsidR="00762985" w:rsidRDefault="00762985">
      <w:pPr>
        <w:pStyle w:val="TOC6"/>
        <w:tabs>
          <w:tab w:val="left" w:pos="3024"/>
        </w:tabs>
        <w:rPr>
          <w:rFonts w:asciiTheme="minorHAnsi" w:eastAsiaTheme="minorEastAsia" w:hAnsiTheme="minorHAnsi" w:cstheme="minorBidi"/>
          <w:noProof/>
          <w:sz w:val="22"/>
          <w:szCs w:val="22"/>
        </w:rPr>
      </w:pPr>
      <w:hyperlink w:anchor="_Toc368391278" w:history="1">
        <w:r w:rsidRPr="00FE2F40">
          <w:rPr>
            <w:rStyle w:val="Hyperlink"/>
            <w:noProof/>
          </w:rPr>
          <w:t>3.Y.4.2.3.1</w:t>
        </w:r>
        <w:r>
          <w:rPr>
            <w:rFonts w:asciiTheme="minorHAnsi" w:eastAsiaTheme="minorEastAsia" w:hAnsiTheme="minorHAnsi" w:cstheme="minorBidi"/>
            <w:noProof/>
            <w:sz w:val="22"/>
            <w:szCs w:val="22"/>
          </w:rPr>
          <w:tab/>
        </w:r>
        <w:r w:rsidRPr="00FE2F40">
          <w:rPr>
            <w:rStyle w:val="Hyperlink"/>
            <w:noProof/>
          </w:rPr>
          <w:t>Categories</w:t>
        </w:r>
        <w:r>
          <w:rPr>
            <w:noProof/>
            <w:webHidden/>
          </w:rPr>
          <w:tab/>
        </w:r>
        <w:r>
          <w:rPr>
            <w:noProof/>
            <w:webHidden/>
          </w:rPr>
          <w:fldChar w:fldCharType="begin"/>
        </w:r>
        <w:r>
          <w:rPr>
            <w:noProof/>
            <w:webHidden/>
          </w:rPr>
          <w:instrText xml:space="preserve"> PAGEREF _Toc368391278 \h </w:instrText>
        </w:r>
        <w:r>
          <w:rPr>
            <w:noProof/>
            <w:webHidden/>
          </w:rPr>
        </w:r>
        <w:r>
          <w:rPr>
            <w:noProof/>
            <w:webHidden/>
          </w:rPr>
          <w:fldChar w:fldCharType="separate"/>
        </w:r>
        <w:r>
          <w:rPr>
            <w:noProof/>
            <w:webHidden/>
          </w:rPr>
          <w:t>37</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79" w:history="1">
        <w:r w:rsidRPr="00FE2F40">
          <w:rPr>
            <w:rStyle w:val="Hyperlink"/>
            <w:noProof/>
          </w:rPr>
          <w:t>3.Y.4.2.4 Sample Infobutton Knowledge Response</w:t>
        </w:r>
        <w:r>
          <w:rPr>
            <w:noProof/>
            <w:webHidden/>
          </w:rPr>
          <w:tab/>
        </w:r>
        <w:r>
          <w:rPr>
            <w:noProof/>
            <w:webHidden/>
          </w:rPr>
          <w:fldChar w:fldCharType="begin"/>
        </w:r>
        <w:r>
          <w:rPr>
            <w:noProof/>
            <w:webHidden/>
          </w:rPr>
          <w:instrText xml:space="preserve"> PAGEREF _Toc368391279 \h </w:instrText>
        </w:r>
        <w:r>
          <w:rPr>
            <w:noProof/>
            <w:webHidden/>
          </w:rPr>
        </w:r>
        <w:r>
          <w:rPr>
            <w:noProof/>
            <w:webHidden/>
          </w:rPr>
          <w:fldChar w:fldCharType="separate"/>
        </w:r>
        <w:r>
          <w:rPr>
            <w:noProof/>
            <w:webHidden/>
          </w:rPr>
          <w:t>39</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80" w:history="1">
        <w:r w:rsidRPr="00FE2F40">
          <w:rPr>
            <w:rStyle w:val="Hyperlink"/>
            <w:noProof/>
          </w:rPr>
          <w:t>3.Y.5 Security Considerations</w:t>
        </w:r>
        <w:r>
          <w:rPr>
            <w:noProof/>
            <w:webHidden/>
          </w:rPr>
          <w:tab/>
        </w:r>
        <w:r>
          <w:rPr>
            <w:noProof/>
            <w:webHidden/>
          </w:rPr>
          <w:fldChar w:fldCharType="begin"/>
        </w:r>
        <w:r>
          <w:rPr>
            <w:noProof/>
            <w:webHidden/>
          </w:rPr>
          <w:instrText xml:space="preserve"> PAGEREF _Toc368391280 \h </w:instrText>
        </w:r>
        <w:r>
          <w:rPr>
            <w:noProof/>
            <w:webHidden/>
          </w:rPr>
        </w:r>
        <w:r>
          <w:rPr>
            <w:noProof/>
            <w:webHidden/>
          </w:rPr>
          <w:fldChar w:fldCharType="separate"/>
        </w:r>
        <w:r>
          <w:rPr>
            <w:noProof/>
            <w:webHidden/>
          </w:rPr>
          <w:t>39</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81" w:history="1">
        <w:r w:rsidRPr="00FE2F40">
          <w:rPr>
            <w:rStyle w:val="Hyperlink"/>
            <w:noProof/>
          </w:rPr>
          <w:t>3.Y.5.1 Security Audit Considerations</w:t>
        </w:r>
        <w:r>
          <w:rPr>
            <w:noProof/>
            <w:webHidden/>
          </w:rPr>
          <w:tab/>
        </w:r>
        <w:r>
          <w:rPr>
            <w:noProof/>
            <w:webHidden/>
          </w:rPr>
          <w:fldChar w:fldCharType="begin"/>
        </w:r>
        <w:r>
          <w:rPr>
            <w:noProof/>
            <w:webHidden/>
          </w:rPr>
          <w:instrText xml:space="preserve"> PAGEREF _Toc368391281 \h </w:instrText>
        </w:r>
        <w:r>
          <w:rPr>
            <w:noProof/>
            <w:webHidden/>
          </w:rPr>
        </w:r>
        <w:r>
          <w:rPr>
            <w:noProof/>
            <w:webHidden/>
          </w:rPr>
          <w:fldChar w:fldCharType="separate"/>
        </w:r>
        <w:r>
          <w:rPr>
            <w:noProof/>
            <w:webHidden/>
          </w:rPr>
          <w:t>39</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82" w:history="1">
        <w:r w:rsidRPr="00FE2F40">
          <w:rPr>
            <w:rStyle w:val="Hyperlink"/>
            <w:noProof/>
          </w:rPr>
          <w:t>3.Y.5.1.1 Clinical Knowledge Requester audit message:</w:t>
        </w:r>
        <w:r>
          <w:rPr>
            <w:noProof/>
            <w:webHidden/>
          </w:rPr>
          <w:tab/>
        </w:r>
        <w:r>
          <w:rPr>
            <w:noProof/>
            <w:webHidden/>
          </w:rPr>
          <w:fldChar w:fldCharType="begin"/>
        </w:r>
        <w:r>
          <w:rPr>
            <w:noProof/>
            <w:webHidden/>
          </w:rPr>
          <w:instrText xml:space="preserve"> PAGEREF _Toc368391282 \h </w:instrText>
        </w:r>
        <w:r>
          <w:rPr>
            <w:noProof/>
            <w:webHidden/>
          </w:rPr>
        </w:r>
        <w:r>
          <w:rPr>
            <w:noProof/>
            <w:webHidden/>
          </w:rPr>
          <w:fldChar w:fldCharType="separate"/>
        </w:r>
        <w:r>
          <w:rPr>
            <w:noProof/>
            <w:webHidden/>
          </w:rPr>
          <w:t>39</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83" w:history="1">
        <w:r w:rsidRPr="00FE2F40">
          <w:rPr>
            <w:rStyle w:val="Hyperlink"/>
            <w:noProof/>
          </w:rPr>
          <w:t>3.Y.5.1.2 Clinical Knowledge Requester audit message:</w:t>
        </w:r>
        <w:r>
          <w:rPr>
            <w:noProof/>
            <w:webHidden/>
          </w:rPr>
          <w:tab/>
        </w:r>
        <w:r>
          <w:rPr>
            <w:noProof/>
            <w:webHidden/>
          </w:rPr>
          <w:fldChar w:fldCharType="begin"/>
        </w:r>
        <w:r>
          <w:rPr>
            <w:noProof/>
            <w:webHidden/>
          </w:rPr>
          <w:instrText xml:space="preserve"> PAGEREF _Toc368391283 \h </w:instrText>
        </w:r>
        <w:r>
          <w:rPr>
            <w:noProof/>
            <w:webHidden/>
          </w:rPr>
        </w:r>
        <w:r>
          <w:rPr>
            <w:noProof/>
            <w:webHidden/>
          </w:rPr>
          <w:fldChar w:fldCharType="separate"/>
        </w:r>
        <w:r>
          <w:rPr>
            <w:noProof/>
            <w:webHidden/>
          </w:rPr>
          <w:t>41</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84" w:history="1">
        <w:r w:rsidRPr="00FE2F40">
          <w:rPr>
            <w:rStyle w:val="Hyperlink"/>
            <w:noProof/>
          </w:rPr>
          <w:t>3.Y.5.1.(z) Actor Specific Security Considerations</w:t>
        </w:r>
        <w:r>
          <w:rPr>
            <w:noProof/>
            <w:webHidden/>
          </w:rPr>
          <w:tab/>
        </w:r>
        <w:r>
          <w:rPr>
            <w:noProof/>
            <w:webHidden/>
          </w:rPr>
          <w:fldChar w:fldCharType="begin"/>
        </w:r>
        <w:r>
          <w:rPr>
            <w:noProof/>
            <w:webHidden/>
          </w:rPr>
          <w:instrText xml:space="preserve"> PAGEREF _Toc368391284 \h </w:instrText>
        </w:r>
        <w:r>
          <w:rPr>
            <w:noProof/>
            <w:webHidden/>
          </w:rPr>
        </w:r>
        <w:r>
          <w:rPr>
            <w:noProof/>
            <w:webHidden/>
          </w:rPr>
          <w:fldChar w:fldCharType="separate"/>
        </w:r>
        <w:r>
          <w:rPr>
            <w:noProof/>
            <w:webHidden/>
          </w:rPr>
          <w:t>42</w:t>
        </w:r>
        <w:r>
          <w:rPr>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285" w:history="1">
        <w:r w:rsidRPr="00FE2F40">
          <w:rPr>
            <w:rStyle w:val="Hyperlink"/>
            <w:noProof/>
          </w:rPr>
          <w:t>3.Z Retrieve Clinical Knowledge</w:t>
        </w:r>
        <w:r>
          <w:rPr>
            <w:noProof/>
            <w:webHidden/>
          </w:rPr>
          <w:tab/>
        </w:r>
        <w:r>
          <w:rPr>
            <w:noProof/>
            <w:webHidden/>
          </w:rPr>
          <w:fldChar w:fldCharType="begin"/>
        </w:r>
        <w:r>
          <w:rPr>
            <w:noProof/>
            <w:webHidden/>
          </w:rPr>
          <w:instrText xml:space="preserve"> PAGEREF _Toc368391285 \h </w:instrText>
        </w:r>
        <w:r>
          <w:rPr>
            <w:noProof/>
            <w:webHidden/>
          </w:rPr>
        </w:r>
        <w:r>
          <w:rPr>
            <w:noProof/>
            <w:webHidden/>
          </w:rPr>
          <w:fldChar w:fldCharType="separate"/>
        </w:r>
        <w:r>
          <w:rPr>
            <w:noProof/>
            <w:webHidden/>
          </w:rPr>
          <w:t>43</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86" w:history="1">
        <w:r w:rsidRPr="00FE2F40">
          <w:rPr>
            <w:rStyle w:val="Hyperlink"/>
            <w:noProof/>
          </w:rPr>
          <w:t>3.Z.1 Scope</w:t>
        </w:r>
        <w:r>
          <w:rPr>
            <w:noProof/>
            <w:webHidden/>
          </w:rPr>
          <w:tab/>
        </w:r>
        <w:r>
          <w:rPr>
            <w:noProof/>
            <w:webHidden/>
          </w:rPr>
          <w:fldChar w:fldCharType="begin"/>
        </w:r>
        <w:r>
          <w:rPr>
            <w:noProof/>
            <w:webHidden/>
          </w:rPr>
          <w:instrText xml:space="preserve"> PAGEREF _Toc368391286 \h </w:instrText>
        </w:r>
        <w:r>
          <w:rPr>
            <w:noProof/>
            <w:webHidden/>
          </w:rPr>
        </w:r>
        <w:r>
          <w:rPr>
            <w:noProof/>
            <w:webHidden/>
          </w:rPr>
          <w:fldChar w:fldCharType="separate"/>
        </w:r>
        <w:r>
          <w:rPr>
            <w:noProof/>
            <w:webHidden/>
          </w:rPr>
          <w:t>43</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87" w:history="1">
        <w:r w:rsidRPr="00FE2F40">
          <w:rPr>
            <w:rStyle w:val="Hyperlink"/>
            <w:noProof/>
          </w:rPr>
          <w:t>3.Z.2 Use Case Roles</w:t>
        </w:r>
        <w:r>
          <w:rPr>
            <w:noProof/>
            <w:webHidden/>
          </w:rPr>
          <w:tab/>
        </w:r>
        <w:r>
          <w:rPr>
            <w:noProof/>
            <w:webHidden/>
          </w:rPr>
          <w:fldChar w:fldCharType="begin"/>
        </w:r>
        <w:r>
          <w:rPr>
            <w:noProof/>
            <w:webHidden/>
          </w:rPr>
          <w:instrText xml:space="preserve"> PAGEREF _Toc368391287 \h </w:instrText>
        </w:r>
        <w:r>
          <w:rPr>
            <w:noProof/>
            <w:webHidden/>
          </w:rPr>
        </w:r>
        <w:r>
          <w:rPr>
            <w:noProof/>
            <w:webHidden/>
          </w:rPr>
          <w:fldChar w:fldCharType="separate"/>
        </w:r>
        <w:r>
          <w:rPr>
            <w:noProof/>
            <w:webHidden/>
          </w:rPr>
          <w:t>43</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88" w:history="1">
        <w:r w:rsidRPr="00FE2F40">
          <w:rPr>
            <w:rStyle w:val="Hyperlink"/>
            <w:noProof/>
          </w:rPr>
          <w:t>3.Z.3 Referenced Standard</w:t>
        </w:r>
        <w:r>
          <w:rPr>
            <w:noProof/>
            <w:webHidden/>
          </w:rPr>
          <w:tab/>
        </w:r>
        <w:r>
          <w:rPr>
            <w:noProof/>
            <w:webHidden/>
          </w:rPr>
          <w:fldChar w:fldCharType="begin"/>
        </w:r>
        <w:r>
          <w:rPr>
            <w:noProof/>
            <w:webHidden/>
          </w:rPr>
          <w:instrText xml:space="preserve"> PAGEREF _Toc368391288 \h </w:instrText>
        </w:r>
        <w:r>
          <w:rPr>
            <w:noProof/>
            <w:webHidden/>
          </w:rPr>
        </w:r>
        <w:r>
          <w:rPr>
            <w:noProof/>
            <w:webHidden/>
          </w:rPr>
          <w:fldChar w:fldCharType="separate"/>
        </w:r>
        <w:r>
          <w:rPr>
            <w:noProof/>
            <w:webHidden/>
          </w:rPr>
          <w:t>43</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289" w:history="1">
        <w:r w:rsidRPr="00FE2F40">
          <w:rPr>
            <w:rStyle w:val="Hyperlink"/>
            <w:noProof/>
          </w:rPr>
          <w:t>3.Z.4 Interaction Diagram</w:t>
        </w:r>
        <w:r>
          <w:rPr>
            <w:noProof/>
            <w:webHidden/>
          </w:rPr>
          <w:tab/>
        </w:r>
        <w:r>
          <w:rPr>
            <w:noProof/>
            <w:webHidden/>
          </w:rPr>
          <w:fldChar w:fldCharType="begin"/>
        </w:r>
        <w:r>
          <w:rPr>
            <w:noProof/>
            <w:webHidden/>
          </w:rPr>
          <w:instrText xml:space="preserve"> PAGEREF _Toc368391289 \h </w:instrText>
        </w:r>
        <w:r>
          <w:rPr>
            <w:noProof/>
            <w:webHidden/>
          </w:rPr>
        </w:r>
        <w:r>
          <w:rPr>
            <w:noProof/>
            <w:webHidden/>
          </w:rPr>
          <w:fldChar w:fldCharType="separate"/>
        </w:r>
        <w:r>
          <w:rPr>
            <w:noProof/>
            <w:webHidden/>
          </w:rPr>
          <w:t>44</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90" w:history="1">
        <w:r w:rsidRPr="00FE2F40">
          <w:rPr>
            <w:rStyle w:val="Hyperlink"/>
            <w:noProof/>
          </w:rPr>
          <w:t>3.Z.4.1 Retrieve Clinical Knowledge Request</w:t>
        </w:r>
        <w:r>
          <w:rPr>
            <w:noProof/>
            <w:webHidden/>
          </w:rPr>
          <w:tab/>
        </w:r>
        <w:r>
          <w:rPr>
            <w:noProof/>
            <w:webHidden/>
          </w:rPr>
          <w:fldChar w:fldCharType="begin"/>
        </w:r>
        <w:r>
          <w:rPr>
            <w:noProof/>
            <w:webHidden/>
          </w:rPr>
          <w:instrText xml:space="preserve"> PAGEREF _Toc368391290 \h </w:instrText>
        </w:r>
        <w:r>
          <w:rPr>
            <w:noProof/>
            <w:webHidden/>
          </w:rPr>
        </w:r>
        <w:r>
          <w:rPr>
            <w:noProof/>
            <w:webHidden/>
          </w:rPr>
          <w:fldChar w:fldCharType="separate"/>
        </w:r>
        <w:r>
          <w:rPr>
            <w:noProof/>
            <w:webHidden/>
          </w:rPr>
          <w:t>44</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91" w:history="1">
        <w:r w:rsidRPr="00FE2F40">
          <w:rPr>
            <w:rStyle w:val="Hyperlink"/>
            <w:noProof/>
          </w:rPr>
          <w:t>3.Z.4.1.1 Trigger Events</w:t>
        </w:r>
        <w:r>
          <w:rPr>
            <w:noProof/>
            <w:webHidden/>
          </w:rPr>
          <w:tab/>
        </w:r>
        <w:r>
          <w:rPr>
            <w:noProof/>
            <w:webHidden/>
          </w:rPr>
          <w:fldChar w:fldCharType="begin"/>
        </w:r>
        <w:r>
          <w:rPr>
            <w:noProof/>
            <w:webHidden/>
          </w:rPr>
          <w:instrText xml:space="preserve"> PAGEREF _Toc368391291 \h </w:instrText>
        </w:r>
        <w:r>
          <w:rPr>
            <w:noProof/>
            <w:webHidden/>
          </w:rPr>
        </w:r>
        <w:r>
          <w:rPr>
            <w:noProof/>
            <w:webHidden/>
          </w:rPr>
          <w:fldChar w:fldCharType="separate"/>
        </w:r>
        <w:r>
          <w:rPr>
            <w:noProof/>
            <w:webHidden/>
          </w:rPr>
          <w:t>44</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92" w:history="1">
        <w:r w:rsidRPr="00FE2F40">
          <w:rPr>
            <w:rStyle w:val="Hyperlink"/>
            <w:noProof/>
          </w:rPr>
          <w:t>3.Z.4.1.2 Message Semantics</w:t>
        </w:r>
        <w:r>
          <w:rPr>
            <w:noProof/>
            <w:webHidden/>
          </w:rPr>
          <w:tab/>
        </w:r>
        <w:r>
          <w:rPr>
            <w:noProof/>
            <w:webHidden/>
          </w:rPr>
          <w:fldChar w:fldCharType="begin"/>
        </w:r>
        <w:r>
          <w:rPr>
            <w:noProof/>
            <w:webHidden/>
          </w:rPr>
          <w:instrText xml:space="preserve"> PAGEREF _Toc368391292 \h </w:instrText>
        </w:r>
        <w:r>
          <w:rPr>
            <w:noProof/>
            <w:webHidden/>
          </w:rPr>
        </w:r>
        <w:r>
          <w:rPr>
            <w:noProof/>
            <w:webHidden/>
          </w:rPr>
          <w:fldChar w:fldCharType="separate"/>
        </w:r>
        <w:r>
          <w:rPr>
            <w:noProof/>
            <w:webHidden/>
          </w:rPr>
          <w:t>44</w:t>
        </w:r>
        <w:r>
          <w:rPr>
            <w:noProof/>
            <w:webHidden/>
          </w:rPr>
          <w:fldChar w:fldCharType="end"/>
        </w:r>
      </w:hyperlink>
    </w:p>
    <w:p w:rsidR="00762985" w:rsidRDefault="00762985">
      <w:pPr>
        <w:pStyle w:val="TOC6"/>
        <w:rPr>
          <w:rFonts w:asciiTheme="minorHAnsi" w:eastAsiaTheme="minorEastAsia" w:hAnsiTheme="minorHAnsi" w:cstheme="minorBidi"/>
          <w:noProof/>
          <w:sz w:val="22"/>
          <w:szCs w:val="22"/>
        </w:rPr>
      </w:pPr>
      <w:hyperlink w:anchor="_Toc368391293" w:history="1">
        <w:r w:rsidRPr="00FE2F40">
          <w:rPr>
            <w:rStyle w:val="Hyperlink"/>
            <w:noProof/>
          </w:rPr>
          <w:t>3.Z.4.1.2.1 Request Headers</w:t>
        </w:r>
        <w:r>
          <w:rPr>
            <w:noProof/>
            <w:webHidden/>
          </w:rPr>
          <w:tab/>
        </w:r>
        <w:r>
          <w:rPr>
            <w:noProof/>
            <w:webHidden/>
          </w:rPr>
          <w:fldChar w:fldCharType="begin"/>
        </w:r>
        <w:r>
          <w:rPr>
            <w:noProof/>
            <w:webHidden/>
          </w:rPr>
          <w:instrText xml:space="preserve"> PAGEREF _Toc368391293 \h </w:instrText>
        </w:r>
        <w:r>
          <w:rPr>
            <w:noProof/>
            <w:webHidden/>
          </w:rPr>
        </w:r>
        <w:r>
          <w:rPr>
            <w:noProof/>
            <w:webHidden/>
          </w:rPr>
          <w:fldChar w:fldCharType="separate"/>
        </w:r>
        <w:r>
          <w:rPr>
            <w:noProof/>
            <w:webHidden/>
          </w:rPr>
          <w:t>44</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94" w:history="1">
        <w:r w:rsidRPr="00FE2F40">
          <w:rPr>
            <w:rStyle w:val="Hyperlink"/>
            <w:noProof/>
          </w:rPr>
          <w:t>3.Z.4.1.3 Expected Actions</w:t>
        </w:r>
        <w:r>
          <w:rPr>
            <w:noProof/>
            <w:webHidden/>
          </w:rPr>
          <w:tab/>
        </w:r>
        <w:r>
          <w:rPr>
            <w:noProof/>
            <w:webHidden/>
          </w:rPr>
          <w:fldChar w:fldCharType="begin"/>
        </w:r>
        <w:r>
          <w:rPr>
            <w:noProof/>
            <w:webHidden/>
          </w:rPr>
          <w:instrText xml:space="preserve"> PAGEREF _Toc368391294 \h </w:instrText>
        </w:r>
        <w:r>
          <w:rPr>
            <w:noProof/>
            <w:webHidden/>
          </w:rPr>
        </w:r>
        <w:r>
          <w:rPr>
            <w:noProof/>
            <w:webHidden/>
          </w:rPr>
          <w:fldChar w:fldCharType="separate"/>
        </w:r>
        <w:r>
          <w:rPr>
            <w:noProof/>
            <w:webHidden/>
          </w:rPr>
          <w:t>45</w:t>
        </w:r>
        <w:r>
          <w:rPr>
            <w:noProof/>
            <w:webHidden/>
          </w:rPr>
          <w:fldChar w:fldCharType="end"/>
        </w:r>
      </w:hyperlink>
    </w:p>
    <w:p w:rsidR="00762985" w:rsidRDefault="00762985">
      <w:pPr>
        <w:pStyle w:val="TOC4"/>
        <w:rPr>
          <w:rFonts w:asciiTheme="minorHAnsi" w:eastAsiaTheme="minorEastAsia" w:hAnsiTheme="minorHAnsi" w:cstheme="minorBidi"/>
          <w:noProof/>
          <w:sz w:val="22"/>
          <w:szCs w:val="22"/>
        </w:rPr>
      </w:pPr>
      <w:hyperlink w:anchor="_Toc368391295" w:history="1">
        <w:r w:rsidRPr="00FE2F40">
          <w:rPr>
            <w:rStyle w:val="Hyperlink"/>
            <w:noProof/>
          </w:rPr>
          <w:t>3.Z.4.2 Retrieve Clinical Knowledge Response</w:t>
        </w:r>
        <w:r>
          <w:rPr>
            <w:noProof/>
            <w:webHidden/>
          </w:rPr>
          <w:tab/>
        </w:r>
        <w:r>
          <w:rPr>
            <w:noProof/>
            <w:webHidden/>
          </w:rPr>
          <w:fldChar w:fldCharType="begin"/>
        </w:r>
        <w:r>
          <w:rPr>
            <w:noProof/>
            <w:webHidden/>
          </w:rPr>
          <w:instrText xml:space="preserve"> PAGEREF _Toc368391295 \h </w:instrText>
        </w:r>
        <w:r>
          <w:rPr>
            <w:noProof/>
            <w:webHidden/>
          </w:rPr>
        </w:r>
        <w:r>
          <w:rPr>
            <w:noProof/>
            <w:webHidden/>
          </w:rPr>
          <w:fldChar w:fldCharType="separate"/>
        </w:r>
        <w:r>
          <w:rPr>
            <w:noProof/>
            <w:webHidden/>
          </w:rPr>
          <w:t>45</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96" w:history="1">
        <w:r w:rsidRPr="00FE2F40">
          <w:rPr>
            <w:rStyle w:val="Hyperlink"/>
            <w:noProof/>
          </w:rPr>
          <w:t>3.Z.4.2.1 Trigger Events</w:t>
        </w:r>
        <w:r>
          <w:rPr>
            <w:noProof/>
            <w:webHidden/>
          </w:rPr>
          <w:tab/>
        </w:r>
        <w:r>
          <w:rPr>
            <w:noProof/>
            <w:webHidden/>
          </w:rPr>
          <w:fldChar w:fldCharType="begin"/>
        </w:r>
        <w:r>
          <w:rPr>
            <w:noProof/>
            <w:webHidden/>
          </w:rPr>
          <w:instrText xml:space="preserve"> PAGEREF _Toc368391296 \h </w:instrText>
        </w:r>
        <w:r>
          <w:rPr>
            <w:noProof/>
            <w:webHidden/>
          </w:rPr>
        </w:r>
        <w:r>
          <w:rPr>
            <w:noProof/>
            <w:webHidden/>
          </w:rPr>
          <w:fldChar w:fldCharType="separate"/>
        </w:r>
        <w:r>
          <w:rPr>
            <w:noProof/>
            <w:webHidden/>
          </w:rPr>
          <w:t>45</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97" w:history="1">
        <w:r w:rsidRPr="00FE2F40">
          <w:rPr>
            <w:rStyle w:val="Hyperlink"/>
            <w:noProof/>
          </w:rPr>
          <w:t>3.Z.4.2.2 Message Semantics</w:t>
        </w:r>
        <w:r>
          <w:rPr>
            <w:noProof/>
            <w:webHidden/>
          </w:rPr>
          <w:tab/>
        </w:r>
        <w:r>
          <w:rPr>
            <w:noProof/>
            <w:webHidden/>
          </w:rPr>
          <w:fldChar w:fldCharType="begin"/>
        </w:r>
        <w:r>
          <w:rPr>
            <w:noProof/>
            <w:webHidden/>
          </w:rPr>
          <w:instrText xml:space="preserve"> PAGEREF _Toc368391297 \h </w:instrText>
        </w:r>
        <w:r>
          <w:rPr>
            <w:noProof/>
            <w:webHidden/>
          </w:rPr>
        </w:r>
        <w:r>
          <w:rPr>
            <w:noProof/>
            <w:webHidden/>
          </w:rPr>
          <w:fldChar w:fldCharType="separate"/>
        </w:r>
        <w:r>
          <w:rPr>
            <w:noProof/>
            <w:webHidden/>
          </w:rPr>
          <w:t>45</w:t>
        </w:r>
        <w:r>
          <w:rPr>
            <w:noProof/>
            <w:webHidden/>
          </w:rPr>
          <w:fldChar w:fldCharType="end"/>
        </w:r>
      </w:hyperlink>
    </w:p>
    <w:p w:rsidR="00762985" w:rsidRDefault="00762985">
      <w:pPr>
        <w:pStyle w:val="TOC6"/>
        <w:rPr>
          <w:rFonts w:asciiTheme="minorHAnsi" w:eastAsiaTheme="minorEastAsia" w:hAnsiTheme="minorHAnsi" w:cstheme="minorBidi"/>
          <w:noProof/>
          <w:sz w:val="22"/>
          <w:szCs w:val="22"/>
        </w:rPr>
      </w:pPr>
      <w:hyperlink w:anchor="_Toc368391298" w:history="1">
        <w:r w:rsidRPr="00FE2F40">
          <w:rPr>
            <w:rStyle w:val="Hyperlink"/>
            <w:noProof/>
          </w:rPr>
          <w:t>3.Z.4.2.2.1 Response Headers</w:t>
        </w:r>
        <w:r>
          <w:rPr>
            <w:noProof/>
            <w:webHidden/>
          </w:rPr>
          <w:tab/>
        </w:r>
        <w:r>
          <w:rPr>
            <w:noProof/>
            <w:webHidden/>
          </w:rPr>
          <w:fldChar w:fldCharType="begin"/>
        </w:r>
        <w:r>
          <w:rPr>
            <w:noProof/>
            <w:webHidden/>
          </w:rPr>
          <w:instrText xml:space="preserve"> PAGEREF _Toc368391298 \h </w:instrText>
        </w:r>
        <w:r>
          <w:rPr>
            <w:noProof/>
            <w:webHidden/>
          </w:rPr>
        </w:r>
        <w:r>
          <w:rPr>
            <w:noProof/>
            <w:webHidden/>
          </w:rPr>
          <w:fldChar w:fldCharType="separate"/>
        </w:r>
        <w:r>
          <w:rPr>
            <w:noProof/>
            <w:webHidden/>
          </w:rPr>
          <w:t>46</w:t>
        </w:r>
        <w:r>
          <w:rPr>
            <w:noProof/>
            <w:webHidden/>
          </w:rPr>
          <w:fldChar w:fldCharType="end"/>
        </w:r>
      </w:hyperlink>
    </w:p>
    <w:p w:rsidR="00762985" w:rsidRDefault="00762985">
      <w:pPr>
        <w:pStyle w:val="TOC5"/>
        <w:rPr>
          <w:rFonts w:asciiTheme="minorHAnsi" w:eastAsiaTheme="minorEastAsia" w:hAnsiTheme="minorHAnsi" w:cstheme="minorBidi"/>
          <w:noProof/>
          <w:sz w:val="22"/>
          <w:szCs w:val="22"/>
        </w:rPr>
      </w:pPr>
      <w:hyperlink w:anchor="_Toc368391299" w:history="1">
        <w:r w:rsidRPr="00FE2F40">
          <w:rPr>
            <w:rStyle w:val="Hyperlink"/>
            <w:noProof/>
          </w:rPr>
          <w:t>3.Z.4.2.3 Expected Actions</w:t>
        </w:r>
        <w:r>
          <w:rPr>
            <w:noProof/>
            <w:webHidden/>
          </w:rPr>
          <w:tab/>
        </w:r>
        <w:r>
          <w:rPr>
            <w:noProof/>
            <w:webHidden/>
          </w:rPr>
          <w:fldChar w:fldCharType="begin"/>
        </w:r>
        <w:r>
          <w:rPr>
            <w:noProof/>
            <w:webHidden/>
          </w:rPr>
          <w:instrText xml:space="preserve"> PAGEREF _Toc368391299 \h </w:instrText>
        </w:r>
        <w:r>
          <w:rPr>
            <w:noProof/>
            <w:webHidden/>
          </w:rPr>
        </w:r>
        <w:r>
          <w:rPr>
            <w:noProof/>
            <w:webHidden/>
          </w:rPr>
          <w:fldChar w:fldCharType="separate"/>
        </w:r>
        <w:r>
          <w:rPr>
            <w:noProof/>
            <w:webHidden/>
          </w:rPr>
          <w:t>46</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300" w:history="1">
        <w:r w:rsidRPr="00FE2F40">
          <w:rPr>
            <w:rStyle w:val="Hyperlink"/>
            <w:noProof/>
          </w:rPr>
          <w:t>3.Z.5 Security Requirements</w:t>
        </w:r>
        <w:r>
          <w:rPr>
            <w:noProof/>
            <w:webHidden/>
          </w:rPr>
          <w:tab/>
        </w:r>
        <w:r>
          <w:rPr>
            <w:noProof/>
            <w:webHidden/>
          </w:rPr>
          <w:fldChar w:fldCharType="begin"/>
        </w:r>
        <w:r>
          <w:rPr>
            <w:noProof/>
            <w:webHidden/>
          </w:rPr>
          <w:instrText xml:space="preserve"> PAGEREF _Toc368391300 \h </w:instrText>
        </w:r>
        <w:r>
          <w:rPr>
            <w:noProof/>
            <w:webHidden/>
          </w:rPr>
        </w:r>
        <w:r>
          <w:rPr>
            <w:noProof/>
            <w:webHidden/>
          </w:rPr>
          <w:fldChar w:fldCharType="separate"/>
        </w:r>
        <w:r>
          <w:rPr>
            <w:noProof/>
            <w:webHidden/>
          </w:rPr>
          <w:t>47</w:t>
        </w:r>
        <w:r>
          <w:rPr>
            <w:noProof/>
            <w:webHidden/>
          </w:rPr>
          <w:fldChar w:fldCharType="end"/>
        </w:r>
      </w:hyperlink>
    </w:p>
    <w:p w:rsidR="00762985" w:rsidRDefault="00762985">
      <w:pPr>
        <w:pStyle w:val="TOC1"/>
        <w:rPr>
          <w:rFonts w:asciiTheme="minorHAnsi" w:eastAsiaTheme="minorEastAsia" w:hAnsiTheme="minorHAnsi" w:cstheme="minorBidi"/>
          <w:noProof/>
          <w:sz w:val="22"/>
          <w:szCs w:val="22"/>
        </w:rPr>
      </w:pPr>
      <w:hyperlink w:anchor="_Toc368391301" w:history="1">
        <w:r w:rsidRPr="00FE2F40">
          <w:rPr>
            <w:rStyle w:val="Hyperlink"/>
            <w:noProof/>
          </w:rPr>
          <w:t>Appendix A – Infobutton Implementation Considerations</w:t>
        </w:r>
        <w:r>
          <w:rPr>
            <w:noProof/>
            <w:webHidden/>
          </w:rPr>
          <w:tab/>
        </w:r>
        <w:r>
          <w:rPr>
            <w:noProof/>
            <w:webHidden/>
          </w:rPr>
          <w:fldChar w:fldCharType="begin"/>
        </w:r>
        <w:r>
          <w:rPr>
            <w:noProof/>
            <w:webHidden/>
          </w:rPr>
          <w:instrText xml:space="preserve"> PAGEREF _Toc368391301 \h </w:instrText>
        </w:r>
        <w:r>
          <w:rPr>
            <w:noProof/>
            <w:webHidden/>
          </w:rPr>
        </w:r>
        <w:r>
          <w:rPr>
            <w:noProof/>
            <w:webHidden/>
          </w:rPr>
          <w:fldChar w:fldCharType="separate"/>
        </w:r>
        <w:r>
          <w:rPr>
            <w:noProof/>
            <w:webHidden/>
          </w:rPr>
          <w:t>47</w:t>
        </w:r>
        <w:r>
          <w:rPr>
            <w:noProof/>
            <w:webHidden/>
          </w:rPr>
          <w:fldChar w:fldCharType="end"/>
        </w:r>
      </w:hyperlink>
    </w:p>
    <w:p w:rsidR="00762985" w:rsidRDefault="00762985">
      <w:pPr>
        <w:pStyle w:val="TOC2"/>
        <w:rPr>
          <w:rFonts w:asciiTheme="minorHAnsi" w:eastAsiaTheme="minorEastAsia" w:hAnsiTheme="minorHAnsi" w:cstheme="minorBidi"/>
          <w:noProof/>
          <w:sz w:val="22"/>
          <w:szCs w:val="22"/>
        </w:rPr>
      </w:pPr>
      <w:hyperlink w:anchor="_Toc368391302" w:history="1">
        <w:r w:rsidRPr="00FE2F40">
          <w:rPr>
            <w:rStyle w:val="Hyperlink"/>
            <w:noProof/>
          </w:rPr>
          <w:t>A.1 Aggregation</w:t>
        </w:r>
        <w:r>
          <w:rPr>
            <w:noProof/>
            <w:webHidden/>
          </w:rPr>
          <w:tab/>
        </w:r>
        <w:r>
          <w:rPr>
            <w:noProof/>
            <w:webHidden/>
          </w:rPr>
          <w:fldChar w:fldCharType="begin"/>
        </w:r>
        <w:r>
          <w:rPr>
            <w:noProof/>
            <w:webHidden/>
          </w:rPr>
          <w:instrText xml:space="preserve"> PAGEREF _Toc368391302 \h </w:instrText>
        </w:r>
        <w:r>
          <w:rPr>
            <w:noProof/>
            <w:webHidden/>
          </w:rPr>
        </w:r>
        <w:r>
          <w:rPr>
            <w:noProof/>
            <w:webHidden/>
          </w:rPr>
          <w:fldChar w:fldCharType="separate"/>
        </w:r>
        <w:r>
          <w:rPr>
            <w:noProof/>
            <w:webHidden/>
          </w:rPr>
          <w:t>47</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303" w:history="1">
        <w:r w:rsidRPr="00FE2F40">
          <w:rPr>
            <w:rStyle w:val="Hyperlink"/>
            <w:noProof/>
          </w:rPr>
          <w:t>A.1.1 Requirements of the Clinical Knowledge Directory</w:t>
        </w:r>
        <w:r>
          <w:rPr>
            <w:noProof/>
            <w:webHidden/>
          </w:rPr>
          <w:tab/>
        </w:r>
        <w:r>
          <w:rPr>
            <w:noProof/>
            <w:webHidden/>
          </w:rPr>
          <w:fldChar w:fldCharType="begin"/>
        </w:r>
        <w:r>
          <w:rPr>
            <w:noProof/>
            <w:webHidden/>
          </w:rPr>
          <w:instrText xml:space="preserve"> PAGEREF _Toc368391303 \h </w:instrText>
        </w:r>
        <w:r>
          <w:rPr>
            <w:noProof/>
            <w:webHidden/>
          </w:rPr>
        </w:r>
        <w:r>
          <w:rPr>
            <w:noProof/>
            <w:webHidden/>
          </w:rPr>
          <w:fldChar w:fldCharType="separate"/>
        </w:r>
        <w:r>
          <w:rPr>
            <w:noProof/>
            <w:webHidden/>
          </w:rPr>
          <w:t>47</w:t>
        </w:r>
        <w:r>
          <w:rPr>
            <w:noProof/>
            <w:webHidden/>
          </w:rPr>
          <w:fldChar w:fldCharType="end"/>
        </w:r>
      </w:hyperlink>
    </w:p>
    <w:p w:rsidR="00762985" w:rsidRDefault="00762985">
      <w:pPr>
        <w:pStyle w:val="TOC3"/>
        <w:rPr>
          <w:rFonts w:asciiTheme="minorHAnsi" w:eastAsiaTheme="minorEastAsia" w:hAnsiTheme="minorHAnsi" w:cstheme="minorBidi"/>
          <w:noProof/>
          <w:sz w:val="22"/>
          <w:szCs w:val="22"/>
        </w:rPr>
      </w:pPr>
      <w:hyperlink w:anchor="_Toc368391304" w:history="1">
        <w:r w:rsidRPr="00FE2F40">
          <w:rPr>
            <w:rStyle w:val="Hyperlink"/>
            <w:noProof/>
          </w:rPr>
          <w:t>A.1.2 Requirements of the Clinical Knowledge Requester</w:t>
        </w:r>
        <w:r>
          <w:rPr>
            <w:noProof/>
            <w:webHidden/>
          </w:rPr>
          <w:tab/>
        </w:r>
        <w:r>
          <w:rPr>
            <w:noProof/>
            <w:webHidden/>
          </w:rPr>
          <w:fldChar w:fldCharType="begin"/>
        </w:r>
        <w:r>
          <w:rPr>
            <w:noProof/>
            <w:webHidden/>
          </w:rPr>
          <w:instrText xml:space="preserve"> PAGEREF _Toc368391304 \h </w:instrText>
        </w:r>
        <w:r>
          <w:rPr>
            <w:noProof/>
            <w:webHidden/>
          </w:rPr>
        </w:r>
        <w:r>
          <w:rPr>
            <w:noProof/>
            <w:webHidden/>
          </w:rPr>
          <w:fldChar w:fldCharType="separate"/>
        </w:r>
        <w:r>
          <w:rPr>
            <w:noProof/>
            <w:webHidden/>
          </w:rPr>
          <w:t>48</w:t>
        </w:r>
        <w:r>
          <w:rPr>
            <w:noProof/>
            <w:webHidden/>
          </w:rPr>
          <w:fldChar w:fldCharType="end"/>
        </w:r>
      </w:hyperlink>
    </w:p>
    <w:p w:rsidR="00DB5C1E" w:rsidRPr="00777B4D" w:rsidRDefault="008C4375" w:rsidP="007332F4">
      <w:pPr>
        <w:pStyle w:val="BodyText"/>
        <w:rPr>
          <w:i/>
        </w:rPr>
      </w:pPr>
      <w:r w:rsidRPr="00777B4D">
        <w:rPr>
          <w:b/>
          <w:bCs/>
          <w:caps/>
          <w:sz w:val="20"/>
        </w:rPr>
        <w:fldChar w:fldCharType="end"/>
      </w:r>
    </w:p>
    <w:p w:rsidR="00CF283F" w:rsidRPr="00777B4D" w:rsidRDefault="00CF283F" w:rsidP="00291432">
      <w:pPr>
        <w:pStyle w:val="Heading1"/>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368391225"/>
      <w:bookmarkEnd w:id="0"/>
      <w:bookmarkEnd w:id="1"/>
      <w:r w:rsidRPr="00777B4D">
        <w:rPr>
          <w:noProof w:val="0"/>
        </w:rPr>
        <w:lastRenderedPageBreak/>
        <w:t>Introduction</w:t>
      </w:r>
      <w:bookmarkEnd w:id="2"/>
      <w:bookmarkEnd w:id="3"/>
      <w:bookmarkEnd w:id="4"/>
      <w:bookmarkEnd w:id="5"/>
      <w:bookmarkEnd w:id="6"/>
      <w:bookmarkEnd w:id="7"/>
      <w:bookmarkEnd w:id="8"/>
      <w:r w:rsidR="00167DB7" w:rsidRPr="00777B4D">
        <w:rPr>
          <w:noProof w:val="0"/>
        </w:rPr>
        <w:t xml:space="preserve"> to this Supplement</w:t>
      </w:r>
      <w:bookmarkEnd w:id="9"/>
    </w:p>
    <w:p w:rsidR="001D1619" w:rsidRPr="00777B4D" w:rsidRDefault="00B24368">
      <w:pPr>
        <w:pStyle w:val="BodyText"/>
      </w:pPr>
      <w:r w:rsidRPr="00777B4D">
        <w:t xml:space="preserve">The HL7 </w:t>
      </w:r>
      <w:proofErr w:type="spellStart"/>
      <w:r w:rsidRPr="00777B4D">
        <w:t>Infobutton</w:t>
      </w:r>
      <w:proofErr w:type="spellEnd"/>
      <w:r w:rsidRPr="00777B4D">
        <w:t xml:space="preserve"> standard is widely deployed, but still requires a good deal of custom integration to support access to clinical knowledge</w:t>
      </w:r>
      <w:r w:rsidR="00930679" w:rsidRPr="00777B4D">
        <w:t>.</w:t>
      </w:r>
    </w:p>
    <w:p w:rsidR="00871BEA" w:rsidRPr="00777B4D" w:rsidRDefault="002012AD">
      <w:pPr>
        <w:pStyle w:val="BodyText"/>
      </w:pPr>
      <w:r w:rsidRPr="00777B4D">
        <w:t>Implementations typically</w:t>
      </w:r>
      <w:r w:rsidR="00871BEA" w:rsidRPr="00777B4D">
        <w:t>:</w:t>
      </w:r>
    </w:p>
    <w:p w:rsidR="002012AD" w:rsidRPr="00777B4D" w:rsidRDefault="00871BEA" w:rsidP="00762985">
      <w:pPr>
        <w:pStyle w:val="ListBullet2"/>
      </w:pPr>
      <w:r w:rsidRPr="00777B4D">
        <w:t>U</w:t>
      </w:r>
      <w:r w:rsidR="002012AD" w:rsidRPr="00777B4D">
        <w:t xml:space="preserve">se a </w:t>
      </w:r>
      <w:r w:rsidRPr="00777B4D">
        <w:t xml:space="preserve">variety </w:t>
      </w:r>
      <w:r w:rsidR="002012AD" w:rsidRPr="00777B4D">
        <w:t>of vocabularies</w:t>
      </w:r>
    </w:p>
    <w:p w:rsidR="002012AD" w:rsidRPr="00777B4D" w:rsidRDefault="002012AD" w:rsidP="00762985">
      <w:pPr>
        <w:pStyle w:val="ListBullet2"/>
      </w:pPr>
      <w:r w:rsidRPr="00777B4D">
        <w:t>Respond in a variety of formats, including HTML, PDF, XHTML, and may include scripting appropriate only for some browsers</w:t>
      </w:r>
    </w:p>
    <w:p w:rsidR="002012AD" w:rsidRPr="00777B4D" w:rsidRDefault="002012AD" w:rsidP="00762985">
      <w:pPr>
        <w:pStyle w:val="ListBullet2"/>
      </w:pPr>
      <w:r w:rsidRPr="00777B4D">
        <w:t>Do not address the need to locate multiple resources on a single topic</w:t>
      </w:r>
    </w:p>
    <w:p w:rsidR="00871BEA" w:rsidRPr="00777B4D" w:rsidRDefault="00871BEA" w:rsidP="00762985">
      <w:pPr>
        <w:pStyle w:val="ListBullet2"/>
      </w:pPr>
      <w:r w:rsidRPr="00777B4D">
        <w:t xml:space="preserve">Are not </w:t>
      </w:r>
      <w:proofErr w:type="spellStart"/>
      <w:r w:rsidRPr="00777B4D">
        <w:t>aggregable</w:t>
      </w:r>
      <w:proofErr w:type="spellEnd"/>
      <w:r w:rsidRPr="00777B4D">
        <w:t xml:space="preserve"> across implementations</w:t>
      </w:r>
    </w:p>
    <w:p w:rsidR="002012AD" w:rsidRPr="00777B4D" w:rsidRDefault="002012AD" w:rsidP="00762985">
      <w:pPr>
        <w:pStyle w:val="ListBullet2"/>
      </w:pPr>
      <w:r w:rsidRPr="00777B4D">
        <w:t xml:space="preserve">Do not have </w:t>
      </w:r>
      <w:bookmarkStart w:id="10" w:name="_GoBack"/>
      <w:bookmarkEnd w:id="10"/>
      <w:r w:rsidRPr="00777B4D">
        <w:t>a consistent use of HTTP error codes</w:t>
      </w:r>
    </w:p>
    <w:p w:rsidR="00871BEA" w:rsidRPr="00777B4D" w:rsidRDefault="00871BEA" w:rsidP="00762985">
      <w:pPr>
        <w:pStyle w:val="ListBullet2"/>
      </w:pPr>
      <w:r w:rsidRPr="00777B4D">
        <w:t>Do not specify how to secure communications</w:t>
      </w:r>
    </w:p>
    <w:p w:rsidR="002012AD" w:rsidRPr="00777B4D" w:rsidRDefault="00871BEA" w:rsidP="00762985">
      <w:pPr>
        <w:pStyle w:val="ListBullet2"/>
      </w:pPr>
      <w:r w:rsidRPr="00777B4D">
        <w:t>Do not provide a mechanism supporting audit trails</w:t>
      </w:r>
    </w:p>
    <w:p w:rsidR="00871BEA" w:rsidRPr="00777B4D" w:rsidRDefault="00871BEA" w:rsidP="00871BEA">
      <w:pPr>
        <w:pStyle w:val="BodyText"/>
      </w:pPr>
      <w:r w:rsidRPr="00777B4D">
        <w:t>Because of this, each time an EHR or PHR wants to integrate with a new provider of clinical content, a new interface needs to be developed</w:t>
      </w:r>
      <w:r w:rsidR="00870818">
        <w:t xml:space="preserve">. </w:t>
      </w:r>
      <w:r w:rsidRPr="00777B4D">
        <w:t xml:space="preserve">The purpose of this </w:t>
      </w:r>
      <w:r w:rsidR="00BF09A8" w:rsidRPr="00777B4D">
        <w:t>profile</w:t>
      </w:r>
      <w:r w:rsidRPr="00777B4D">
        <w:t xml:space="preserve"> is to provide a more complete implementation specification that will ensure that the same interface can be used across a wide variety of clinical content.</w:t>
      </w:r>
    </w:p>
    <w:p w:rsidR="00CF283F" w:rsidRPr="00777B4D" w:rsidRDefault="00CF283F" w:rsidP="00EF04D8">
      <w:pPr>
        <w:pStyle w:val="Heading2"/>
        <w:numPr>
          <w:ilvl w:val="0"/>
          <w:numId w:val="0"/>
        </w:numPr>
        <w:rPr>
          <w:noProof w:val="0"/>
          <w:lang w:val="en-US"/>
        </w:rPr>
      </w:pPr>
      <w:bookmarkStart w:id="11" w:name="_Toc368391226"/>
      <w:r w:rsidRPr="00777B4D">
        <w:rPr>
          <w:noProof w:val="0"/>
          <w:lang w:val="en-US"/>
        </w:rPr>
        <w:t>Open Issues and Questions</w:t>
      </w:r>
      <w:bookmarkEnd w:id="11"/>
    </w:p>
    <w:p w:rsidR="00EF04D8" w:rsidRPr="00777B4D" w:rsidRDefault="00EF04D8" w:rsidP="00762985">
      <w:pPr>
        <w:pStyle w:val="ListNumber2"/>
      </w:pPr>
      <w:r w:rsidRPr="00777B4D">
        <w:t xml:space="preserve">What value set should be assigned to the </w:t>
      </w:r>
      <w:proofErr w:type="spellStart"/>
      <w:r w:rsidRPr="00777B4D">
        <w:t>ageGroup</w:t>
      </w:r>
      <w:proofErr w:type="spellEnd"/>
      <w:r w:rsidRPr="00777B4D">
        <w:t xml:space="preserve"> parameter?  In the US, age greater than 79 is considered to be individually identifiable health information, and so some form of age group representation is needed to ensure that age can be sent when available and legal.</w:t>
      </w:r>
    </w:p>
    <w:p w:rsidR="00EF04D8" w:rsidRPr="00777B4D" w:rsidRDefault="00EF04D8" w:rsidP="00762985">
      <w:pPr>
        <w:pStyle w:val="ListNumber2"/>
      </w:pPr>
      <w:r w:rsidRPr="00777B4D">
        <w:t xml:space="preserve">What value set should be used for </w:t>
      </w:r>
      <w:proofErr w:type="spellStart"/>
      <w:r w:rsidRPr="00777B4D">
        <w:t>subTopic</w:t>
      </w:r>
      <w:proofErr w:type="spellEnd"/>
      <w:r w:rsidRPr="00777B4D">
        <w:t>?  LOINC FDA Insert sections are suitable for many medication related queries, but no relationship such section list appears for lab compendia, procedures, problems, or other clinical concepts.</w:t>
      </w:r>
    </w:p>
    <w:p w:rsidR="00CF283F" w:rsidRPr="00777B4D" w:rsidRDefault="00CF283F" w:rsidP="008616CB">
      <w:pPr>
        <w:pStyle w:val="Heading2"/>
        <w:numPr>
          <w:ilvl w:val="0"/>
          <w:numId w:val="0"/>
        </w:numPr>
        <w:rPr>
          <w:noProof w:val="0"/>
          <w:lang w:val="en-US"/>
        </w:rPr>
      </w:pPr>
      <w:bookmarkStart w:id="12" w:name="_Toc473170357"/>
      <w:bookmarkStart w:id="13" w:name="_Toc504625754"/>
      <w:bookmarkStart w:id="14" w:name="_Toc368391227"/>
      <w:r w:rsidRPr="00777B4D">
        <w:rPr>
          <w:noProof w:val="0"/>
          <w:lang w:val="en-US"/>
        </w:rPr>
        <w:t>Closed Issues</w:t>
      </w:r>
      <w:bookmarkEnd w:id="14"/>
    </w:p>
    <w:p w:rsidR="0051122A" w:rsidRPr="00777B4D" w:rsidRDefault="0051122A" w:rsidP="00762985">
      <w:pPr>
        <w:pStyle w:val="ListNumber2"/>
        <w:numPr>
          <w:ilvl w:val="0"/>
          <w:numId w:val="60"/>
        </w:numPr>
      </w:pPr>
      <w:r w:rsidRPr="00777B4D">
        <w:t xml:space="preserve">How will we coordinate this profile with pending </w:t>
      </w:r>
      <w:proofErr w:type="spellStart"/>
      <w:r w:rsidRPr="00777B4D">
        <w:t>Infobutton</w:t>
      </w:r>
      <w:proofErr w:type="spellEnd"/>
      <w:r w:rsidRPr="00777B4D">
        <w:t xml:space="preserve"> implementation work in the HL7 CDS Workgroup? </w:t>
      </w:r>
    </w:p>
    <w:p w:rsidR="0051122A" w:rsidRPr="00777B4D" w:rsidRDefault="0051122A" w:rsidP="007D59D2">
      <w:pPr>
        <w:pStyle w:val="BodyText"/>
        <w:numPr>
          <w:ilvl w:val="1"/>
          <w:numId w:val="29"/>
        </w:numPr>
        <w:rPr>
          <w:lang w:eastAsia="x-none"/>
        </w:rPr>
      </w:pPr>
      <w:r w:rsidRPr="00777B4D">
        <w:rPr>
          <w:lang w:eastAsia="x-none"/>
        </w:rPr>
        <w:t xml:space="preserve">This profile will be based on existing balloted </w:t>
      </w:r>
      <w:proofErr w:type="spellStart"/>
      <w:r w:rsidRPr="00777B4D">
        <w:rPr>
          <w:lang w:eastAsia="x-none"/>
        </w:rPr>
        <w:t>Infobutton</w:t>
      </w:r>
      <w:proofErr w:type="spellEnd"/>
      <w:r w:rsidRPr="00777B4D">
        <w:rPr>
          <w:lang w:eastAsia="x-none"/>
        </w:rPr>
        <w:t xml:space="preserve"> specifications from HL7.</w:t>
      </w:r>
    </w:p>
    <w:p w:rsidR="0051122A" w:rsidRPr="00777B4D" w:rsidRDefault="0051122A" w:rsidP="007D59D2">
      <w:pPr>
        <w:pStyle w:val="BodyText"/>
        <w:numPr>
          <w:ilvl w:val="1"/>
          <w:numId w:val="29"/>
        </w:numPr>
        <w:rPr>
          <w:lang w:eastAsia="x-none"/>
        </w:rPr>
      </w:pPr>
      <w:r w:rsidRPr="00777B4D">
        <w:rPr>
          <w:lang w:eastAsia="x-none"/>
        </w:rPr>
        <w:t>We will ensure consistency with current specifications and future directions proposed by HL7 CDS in the Trial Implementation</w:t>
      </w:r>
    </w:p>
    <w:p w:rsidR="0051122A" w:rsidRPr="00777B4D" w:rsidRDefault="003227D7" w:rsidP="007D59D2">
      <w:pPr>
        <w:pStyle w:val="BodyText"/>
        <w:numPr>
          <w:ilvl w:val="1"/>
          <w:numId w:val="29"/>
        </w:numPr>
        <w:rPr>
          <w:lang w:eastAsia="x-none"/>
        </w:rPr>
      </w:pPr>
      <w:r w:rsidRPr="00777B4D">
        <w:rPr>
          <w:lang w:eastAsia="x-none"/>
        </w:rPr>
        <w:t xml:space="preserve">Trial implementation </w:t>
      </w:r>
      <w:r w:rsidR="0051122A" w:rsidRPr="00777B4D">
        <w:rPr>
          <w:lang w:eastAsia="x-none"/>
        </w:rPr>
        <w:t xml:space="preserve">will be </w:t>
      </w:r>
      <w:r w:rsidRPr="00777B4D">
        <w:rPr>
          <w:lang w:eastAsia="x-none"/>
        </w:rPr>
        <w:t xml:space="preserve">revised in 2013 to be </w:t>
      </w:r>
      <w:r w:rsidR="0051122A" w:rsidRPr="00777B4D">
        <w:rPr>
          <w:lang w:eastAsia="x-none"/>
        </w:rPr>
        <w:t xml:space="preserve">based on newer guides and will refer to the HL7 </w:t>
      </w:r>
      <w:proofErr w:type="spellStart"/>
      <w:r w:rsidR="0051122A" w:rsidRPr="00777B4D">
        <w:rPr>
          <w:lang w:eastAsia="x-none"/>
        </w:rPr>
        <w:t>Infobutton</w:t>
      </w:r>
      <w:proofErr w:type="spellEnd"/>
      <w:r w:rsidR="0051122A" w:rsidRPr="00777B4D">
        <w:rPr>
          <w:lang w:eastAsia="x-none"/>
        </w:rPr>
        <w:t xml:space="preserve"> specifications when they are completed.</w:t>
      </w:r>
    </w:p>
    <w:p w:rsidR="0051122A" w:rsidRPr="00777B4D" w:rsidRDefault="0051122A" w:rsidP="007D59D2">
      <w:pPr>
        <w:pStyle w:val="BodyText"/>
        <w:numPr>
          <w:ilvl w:val="1"/>
          <w:numId w:val="29"/>
        </w:numPr>
        <w:rPr>
          <w:lang w:eastAsia="x-none"/>
        </w:rPr>
      </w:pPr>
      <w:r w:rsidRPr="00777B4D">
        <w:rPr>
          <w:lang w:eastAsia="x-none"/>
        </w:rPr>
        <w:lastRenderedPageBreak/>
        <w:t xml:space="preserve">The committee will provide input to HL7 CDS on existing </w:t>
      </w:r>
      <w:proofErr w:type="spellStart"/>
      <w:r w:rsidRPr="00777B4D">
        <w:rPr>
          <w:lang w:eastAsia="x-none"/>
        </w:rPr>
        <w:t>Infobutton</w:t>
      </w:r>
      <w:proofErr w:type="spellEnd"/>
      <w:r w:rsidRPr="00777B4D">
        <w:rPr>
          <w:lang w:eastAsia="x-none"/>
        </w:rPr>
        <w:t xml:space="preserve"> specifications under development.</w:t>
      </w:r>
    </w:p>
    <w:p w:rsidR="00632E7E" w:rsidRPr="00777B4D" w:rsidRDefault="00632E7E" w:rsidP="00762985">
      <w:pPr>
        <w:pStyle w:val="ListNumber2"/>
      </w:pPr>
      <w:r w:rsidRPr="00777B4D">
        <w:t xml:space="preserve">Should there be separate transactions for </w:t>
      </w:r>
      <w:r w:rsidR="00080631" w:rsidRPr="00777B4D">
        <w:t>knowledge request</w:t>
      </w:r>
      <w:r w:rsidRPr="00777B4D">
        <w:t xml:space="preserve"> vs. subscribe?  No</w:t>
      </w:r>
      <w:r w:rsidR="00870818">
        <w:t xml:space="preserve">. </w:t>
      </w:r>
      <w:r w:rsidRPr="00777B4D">
        <w:t>One transaction can serve both purposes</w:t>
      </w:r>
      <w:r w:rsidR="00870818">
        <w:t xml:space="preserve">. </w:t>
      </w:r>
      <w:r w:rsidR="0051122A" w:rsidRPr="00777B4D">
        <w:t>We have eliminated any discussion of the use of subscribe in this profile</w:t>
      </w:r>
      <w:r w:rsidR="00870818">
        <w:t xml:space="preserve">. </w:t>
      </w:r>
      <w:r w:rsidR="0051122A" w:rsidRPr="00777B4D">
        <w:t>It is possible to subscribe using the URL, but we leave this out of scope.</w:t>
      </w:r>
    </w:p>
    <w:p w:rsidR="00EF04D8" w:rsidRPr="00777B4D" w:rsidRDefault="00EF04D8" w:rsidP="00762985">
      <w:pPr>
        <w:pStyle w:val="ListNumber2"/>
      </w:pPr>
      <w:r w:rsidRPr="00777B4D">
        <w:t>What standard should we use to format the response? The choices seem to be Atom or RSS</w:t>
      </w:r>
      <w:r w:rsidR="00870818">
        <w:t xml:space="preserve">. </w:t>
      </w:r>
      <w:r w:rsidRPr="00777B4D">
        <w:t xml:space="preserve">We used Atom because it has been used by other HL7 published implementation guides, </w:t>
      </w:r>
      <w:proofErr w:type="gramStart"/>
      <w:r w:rsidRPr="00777B4D">
        <w:t>is</w:t>
      </w:r>
      <w:proofErr w:type="gramEnd"/>
      <w:r w:rsidRPr="00777B4D">
        <w:t xml:space="preserve"> </w:t>
      </w:r>
      <w:r w:rsidR="00632E7E" w:rsidRPr="00777B4D">
        <w:t xml:space="preserve">more cleanly </w:t>
      </w:r>
      <w:r w:rsidRPr="00777B4D">
        <w:t xml:space="preserve">extensible, and </w:t>
      </w:r>
      <w:r w:rsidR="00632E7E" w:rsidRPr="00777B4D">
        <w:t>has a schema for validation</w:t>
      </w:r>
      <w:r w:rsidR="00870818">
        <w:t xml:space="preserve">. </w:t>
      </w:r>
      <w:r w:rsidR="00632E7E" w:rsidRPr="00777B4D">
        <w:t xml:space="preserve">For additional comparison see </w:t>
      </w:r>
      <w:hyperlink r:id="rId16" w:history="1">
        <w:r w:rsidR="00632E7E" w:rsidRPr="00777B4D">
          <w:rPr>
            <w:rStyle w:val="Hyperlink"/>
          </w:rPr>
          <w:t>http://www.intertwingly.net/wiki/pie/Rss20AndAtom10Compared</w:t>
        </w:r>
      </w:hyperlink>
    </w:p>
    <w:p w:rsidR="00632E7E" w:rsidRPr="00777B4D" w:rsidRDefault="00632E7E" w:rsidP="00762985">
      <w:pPr>
        <w:pStyle w:val="ListNumber2"/>
      </w:pPr>
      <w:r w:rsidRPr="00777B4D">
        <w:t xml:space="preserve">Should we support </w:t>
      </w:r>
      <w:proofErr w:type="spellStart"/>
      <w:r w:rsidRPr="00777B4D">
        <w:t>holder.assignedEntity.n</w:t>
      </w:r>
      <w:proofErr w:type="spellEnd"/>
      <w:r w:rsidRPr="00777B4D">
        <w:t xml:space="preserve"> and </w:t>
      </w:r>
      <w:proofErr w:type="spellStart"/>
      <w:r w:rsidRPr="00777B4D">
        <w:t>holder.assignedEntity.certificateText</w:t>
      </w:r>
      <w:proofErr w:type="spellEnd"/>
      <w:r w:rsidRPr="00777B4D">
        <w:t xml:space="preserve"> to pass authentication parameters?  No, because this is incompatible with methods used to authenticate with other web resources, violates separation of security and application layers, and would result in inconsistent mechanisms for authentication between the two transactions.</w:t>
      </w:r>
    </w:p>
    <w:p w:rsidR="00632E7E" w:rsidRPr="00777B4D" w:rsidRDefault="00632E7E" w:rsidP="00762985">
      <w:pPr>
        <w:pStyle w:val="ListNumber2"/>
      </w:pPr>
      <w:r w:rsidRPr="00777B4D">
        <w:t xml:space="preserve">What version of the HL7 </w:t>
      </w:r>
      <w:proofErr w:type="spellStart"/>
      <w:r w:rsidRPr="00777B4D">
        <w:t>Infobutton</w:t>
      </w:r>
      <w:proofErr w:type="spellEnd"/>
      <w:r w:rsidRPr="00777B4D">
        <w:t xml:space="preserve"> Standard should we reference?  The latest Implementation guide (in DSTU status) is based on the current draft content rather than the last DSTU of the standard</w:t>
      </w:r>
      <w:r w:rsidR="00870818">
        <w:t xml:space="preserve">. </w:t>
      </w:r>
      <w:r w:rsidRPr="00777B4D">
        <w:t xml:space="preserve">We will reference the current draft (being balloted now), in the anticipation that it will be finished when this profile goes to trial </w:t>
      </w:r>
      <w:r w:rsidR="00D33912" w:rsidRPr="00777B4D">
        <w:t>implementation</w:t>
      </w:r>
      <w:r w:rsidR="00870818">
        <w:t xml:space="preserve">. </w:t>
      </w:r>
      <w:r w:rsidRPr="00777B4D">
        <w:t>The guide is already at DSTU.</w:t>
      </w:r>
    </w:p>
    <w:p w:rsidR="00632E7E" w:rsidRPr="00777B4D" w:rsidRDefault="00632E7E" w:rsidP="00762985">
      <w:pPr>
        <w:pStyle w:val="ListNumber2"/>
      </w:pPr>
      <w:r w:rsidRPr="00777B4D">
        <w:t>GET or POST?  We agreed that POST is the best choice.</w:t>
      </w:r>
    </w:p>
    <w:p w:rsidR="00632E7E" w:rsidRPr="00777B4D" w:rsidRDefault="00632E7E" w:rsidP="00762985">
      <w:pPr>
        <w:pStyle w:val="ListNumber2"/>
      </w:pPr>
      <w:r w:rsidRPr="00777B4D">
        <w:t xml:space="preserve">How much freedom should we give Clinical Knowledge Requester applications with the parameters?   We should normalize the behaviors of the requester as much as possible to ensure that </w:t>
      </w:r>
      <w:r w:rsidR="0051122A" w:rsidRPr="00777B4D">
        <w:t>Clinical Knowledge Director</w:t>
      </w:r>
      <w:r w:rsidR="00B5755E" w:rsidRPr="00777B4D">
        <w:t>ies</w:t>
      </w:r>
      <w:r w:rsidRPr="00777B4D">
        <w:t xml:space="preserve"> receive </w:t>
      </w:r>
      <w:r w:rsidR="0048265A" w:rsidRPr="00777B4D">
        <w:t xml:space="preserve">what </w:t>
      </w:r>
      <w:r w:rsidRPr="00777B4D">
        <w:t>they may need</w:t>
      </w:r>
      <w:r w:rsidR="00870818">
        <w:t xml:space="preserve">. </w:t>
      </w:r>
      <w:r w:rsidR="0051122A" w:rsidRPr="00777B4D">
        <w:t>Clinical Knowledge Director</w:t>
      </w:r>
      <w:r w:rsidR="00B5755E" w:rsidRPr="00777B4D">
        <w:t>ies</w:t>
      </w:r>
      <w:r w:rsidRPr="00777B4D">
        <w:t xml:space="preserve"> are free to ignore information that isn’t needed in their implementation.</w:t>
      </w:r>
    </w:p>
    <w:p w:rsidR="00CF283F" w:rsidRPr="00777B4D" w:rsidRDefault="00B24368" w:rsidP="00762985">
      <w:pPr>
        <w:pStyle w:val="ListNumber2"/>
        <w:rPr>
          <w:i/>
          <w:iCs/>
        </w:rPr>
      </w:pPr>
      <w:r w:rsidRPr="00777B4D">
        <w:t>How should we deal with bibliographic citations and funding sources (to meet US Meaningful Use requirements)</w:t>
      </w:r>
      <w:proofErr w:type="gramStart"/>
      <w:r w:rsidR="00870818">
        <w:t>.</w:t>
      </w:r>
      <w:proofErr w:type="gramEnd"/>
      <w:r w:rsidR="00870818">
        <w:t xml:space="preserve"> </w:t>
      </w:r>
      <w:r w:rsidRPr="00777B4D">
        <w:t>We addressed these by profiling the use of three Dublin Core terms as Atom feed extensions.</w:t>
      </w:r>
    </w:p>
    <w:p w:rsidR="008413B1" w:rsidRPr="00777B4D" w:rsidRDefault="008413B1">
      <w:pPr>
        <w:pStyle w:val="BodyText"/>
      </w:pPr>
    </w:p>
    <w:p w:rsidR="00CF283F" w:rsidRPr="00777B4D" w:rsidRDefault="00CF283F" w:rsidP="008616CB">
      <w:pPr>
        <w:pStyle w:val="PartTitle"/>
      </w:pPr>
      <w:bookmarkStart w:id="15" w:name="_Toc368391228"/>
      <w:r w:rsidRPr="00777B4D">
        <w:lastRenderedPageBreak/>
        <w:t xml:space="preserve">Volume </w:t>
      </w:r>
      <w:r w:rsidR="00B43198" w:rsidRPr="00777B4D">
        <w:t>1</w:t>
      </w:r>
      <w:r w:rsidRPr="00777B4D">
        <w:t xml:space="preserve"> –</w:t>
      </w:r>
      <w:r w:rsidR="003A09FE" w:rsidRPr="00777B4D">
        <w:t xml:space="preserve"> </w:t>
      </w:r>
      <w:r w:rsidRPr="00777B4D">
        <w:t>Profiles</w:t>
      </w:r>
      <w:bookmarkEnd w:id="15"/>
    </w:p>
    <w:p w:rsidR="00B55350" w:rsidRPr="00777B4D" w:rsidRDefault="00B55350" w:rsidP="00C62E65">
      <w:pPr>
        <w:pStyle w:val="Heading2"/>
        <w:numPr>
          <w:ilvl w:val="0"/>
          <w:numId w:val="0"/>
        </w:numPr>
        <w:rPr>
          <w:noProof w:val="0"/>
          <w:lang w:val="en-US"/>
        </w:rPr>
      </w:pPr>
      <w:bookmarkStart w:id="16" w:name="_Toc530206507"/>
      <w:bookmarkStart w:id="17" w:name="_Toc1388427"/>
      <w:bookmarkStart w:id="18" w:name="_Toc1388581"/>
      <w:bookmarkStart w:id="19" w:name="_Toc1456608"/>
      <w:bookmarkStart w:id="20" w:name="_Toc37034633"/>
      <w:bookmarkStart w:id="21" w:name="_Toc38846111"/>
      <w:bookmarkStart w:id="22" w:name="_Toc368391229"/>
      <w:r w:rsidRPr="00762985">
        <w:rPr>
          <w:noProof w:val="0"/>
          <w:lang w:val="en-US"/>
        </w:rPr>
        <w:t>Copyright Permission</w:t>
      </w:r>
      <w:bookmarkEnd w:id="22"/>
    </w:p>
    <w:p w:rsidR="00B55350" w:rsidRPr="00777B4D" w:rsidRDefault="00B55350" w:rsidP="008E441F">
      <w:pPr>
        <w:pStyle w:val="EditorInstructions"/>
      </w:pPr>
      <w:r w:rsidRPr="00777B4D">
        <w:t>A</w:t>
      </w:r>
      <w:r w:rsidR="00F455EA" w:rsidRPr="00777B4D">
        <w:t>dd the following to the IHE Technical Frameworks General Introduction</w:t>
      </w:r>
      <w:r w:rsidR="00255821" w:rsidRPr="00777B4D">
        <w:t xml:space="preserve"> Copyright section</w:t>
      </w:r>
      <w:r w:rsidRPr="00777B4D">
        <w:t>:</w:t>
      </w:r>
    </w:p>
    <w:p w:rsidR="00F455EA" w:rsidRPr="00777B4D" w:rsidRDefault="00930679" w:rsidP="00540383">
      <w:pPr>
        <w:pStyle w:val="BodyText"/>
      </w:pPr>
      <w:r w:rsidRPr="00777B4D">
        <w:t>Not applicable</w:t>
      </w:r>
    </w:p>
    <w:p w:rsidR="00930679" w:rsidRPr="00777B4D" w:rsidRDefault="00930679" w:rsidP="00540383">
      <w:pPr>
        <w:pStyle w:val="BodyText"/>
      </w:pPr>
    </w:p>
    <w:p w:rsidR="00303E20" w:rsidRPr="00777B4D" w:rsidRDefault="00F967B3" w:rsidP="008E441F">
      <w:pPr>
        <w:pStyle w:val="EditorInstructions"/>
      </w:pPr>
      <w:bookmarkStart w:id="23" w:name="_Toc473170358"/>
      <w:bookmarkStart w:id="24" w:name="_Toc504625755"/>
      <w:bookmarkStart w:id="25" w:name="_Toc530206508"/>
      <w:bookmarkStart w:id="26" w:name="_Toc1388428"/>
      <w:bookmarkStart w:id="27" w:name="_Toc1388582"/>
      <w:bookmarkStart w:id="28" w:name="_Toc1456609"/>
      <w:bookmarkStart w:id="29" w:name="_Toc37034634"/>
      <w:bookmarkStart w:id="30" w:name="_Toc38846112"/>
      <w:bookmarkEnd w:id="12"/>
      <w:bookmarkEnd w:id="13"/>
      <w:bookmarkEnd w:id="16"/>
      <w:bookmarkEnd w:id="17"/>
      <w:bookmarkEnd w:id="18"/>
      <w:bookmarkEnd w:id="19"/>
      <w:bookmarkEnd w:id="20"/>
      <w:bookmarkEnd w:id="21"/>
      <w:r w:rsidRPr="00777B4D">
        <w:t>A</w:t>
      </w:r>
      <w:r w:rsidR="00303E20" w:rsidRPr="00777B4D">
        <w:t>dd</w:t>
      </w:r>
      <w:r w:rsidR="00D91815" w:rsidRPr="00777B4D">
        <w:t xml:space="preserve"> </w:t>
      </w:r>
      <w:r w:rsidR="00255821" w:rsidRPr="00777B4D">
        <w:t xml:space="preserve">to </w:t>
      </w:r>
      <w:r w:rsidR="00411AB2">
        <w:t>s</w:t>
      </w:r>
      <w:r w:rsidR="00D91815" w:rsidRPr="00777B4D">
        <w:t>ection</w:t>
      </w:r>
      <w:r w:rsidR="00930679" w:rsidRPr="00777B4D">
        <w:t xml:space="preserve"> X</w:t>
      </w:r>
    </w:p>
    <w:p w:rsidR="00D91815" w:rsidRPr="00777B4D" w:rsidRDefault="00D91815" w:rsidP="00D91815">
      <w:pPr>
        <w:rPr>
          <w:i/>
        </w:rPr>
      </w:pPr>
    </w:p>
    <w:p w:rsidR="00303E20" w:rsidRPr="00777B4D" w:rsidRDefault="00303E20" w:rsidP="007332F4">
      <w:pPr>
        <w:pStyle w:val="Heading1"/>
        <w:numPr>
          <w:ilvl w:val="0"/>
          <w:numId w:val="0"/>
        </w:numPr>
        <w:rPr>
          <w:noProof w:val="0"/>
        </w:rPr>
      </w:pPr>
      <w:bookmarkStart w:id="31" w:name="_Toc368391230"/>
      <w:r w:rsidRPr="00777B4D">
        <w:rPr>
          <w:noProof w:val="0"/>
        </w:rPr>
        <w:lastRenderedPageBreak/>
        <w:t xml:space="preserve">X </w:t>
      </w:r>
      <w:r w:rsidR="00DC6776" w:rsidRPr="00777B4D">
        <w:rPr>
          <w:noProof w:val="0"/>
        </w:rPr>
        <w:t>Retrieve Clinical Knowledge</w:t>
      </w:r>
      <w:r w:rsidR="00FF4C4E" w:rsidRPr="00777B4D">
        <w:rPr>
          <w:noProof w:val="0"/>
        </w:rPr>
        <w:t xml:space="preserve"> (</w:t>
      </w:r>
      <w:r w:rsidR="00DC6776" w:rsidRPr="00777B4D">
        <w:rPr>
          <w:noProof w:val="0"/>
        </w:rPr>
        <w:t>RCK</w:t>
      </w:r>
      <w:r w:rsidR="00FF4C4E" w:rsidRPr="00777B4D">
        <w:rPr>
          <w:noProof w:val="0"/>
        </w:rPr>
        <w:t>)</w:t>
      </w:r>
      <w:r w:rsidRPr="00777B4D">
        <w:rPr>
          <w:noProof w:val="0"/>
        </w:rPr>
        <w:t xml:space="preserve"> Profile</w:t>
      </w:r>
      <w:bookmarkEnd w:id="31"/>
    </w:p>
    <w:p w:rsidR="00DC6776" w:rsidRPr="00777B4D" w:rsidRDefault="00DC6776">
      <w:pPr>
        <w:pStyle w:val="BodyText"/>
      </w:pPr>
      <w:r w:rsidRPr="00777B4D">
        <w:t>This profile describes how Health IT systems, Person Health Records, and HIEs can retrieve clinical knowledge on a topic</w:t>
      </w:r>
      <w:r w:rsidR="00BF09A8" w:rsidRPr="00777B4D">
        <w:t xml:space="preserve"> </w:t>
      </w:r>
      <w:r w:rsidRPr="00777B4D">
        <w:t xml:space="preserve">suitable for presentation to a </w:t>
      </w:r>
      <w:r w:rsidR="00E20E58" w:rsidRPr="00777B4D">
        <w:t>clinician</w:t>
      </w:r>
      <w:r w:rsidRPr="00777B4D">
        <w:t xml:space="preserve"> or patient.</w:t>
      </w:r>
    </w:p>
    <w:p w:rsidR="000648E8" w:rsidRPr="00777B4D" w:rsidRDefault="000648E8" w:rsidP="00540383">
      <w:pPr>
        <w:pStyle w:val="BodyText"/>
      </w:pPr>
      <w:r w:rsidRPr="00777B4D">
        <w:t xml:space="preserve">There are a great number of web resources available that support access of Clinical Knowledge on a specific disease, medical condition, set of symptoms or complaints, </w:t>
      </w:r>
      <w:r w:rsidR="008D3000" w:rsidRPr="00777B4D">
        <w:t xml:space="preserve">medications, et cetera </w:t>
      </w:r>
      <w:r w:rsidRPr="00777B4D">
        <w:t xml:space="preserve">for both </w:t>
      </w:r>
      <w:r w:rsidR="00E20E58" w:rsidRPr="00777B4D">
        <w:t>clinician</w:t>
      </w:r>
      <w:r w:rsidRPr="00777B4D">
        <w:t>s and patients</w:t>
      </w:r>
      <w:r w:rsidR="00870818">
        <w:t xml:space="preserve">. </w:t>
      </w:r>
      <w:r w:rsidRPr="00777B4D">
        <w:t>However, these resources have inconsistent representations of content, search APIs, and responses, making them difficult to integrate into Healthcare IT solutions.</w:t>
      </w:r>
      <w:r w:rsidR="008D3000" w:rsidRPr="00777B4D">
        <w:t xml:space="preserve"> </w:t>
      </w:r>
      <w:r w:rsidRPr="00777B4D">
        <w:t xml:space="preserve">This profile provides a consistent set of rules </w:t>
      </w:r>
      <w:r w:rsidR="00080631" w:rsidRPr="00777B4D">
        <w:t xml:space="preserve">for issuing knowledge requests for </w:t>
      </w:r>
      <w:r w:rsidRPr="00777B4D">
        <w:t>information that is either patient</w:t>
      </w:r>
      <w:r w:rsidR="00080631" w:rsidRPr="00777B4D">
        <w:t xml:space="preserve">-, </w:t>
      </w:r>
      <w:r w:rsidR="00E20E58" w:rsidRPr="00777B4D">
        <w:t>clinician</w:t>
      </w:r>
      <w:r w:rsidRPr="00777B4D">
        <w:t>-</w:t>
      </w:r>
      <w:r w:rsidR="00080631" w:rsidRPr="00777B4D">
        <w:t xml:space="preserve"> or payer-</w:t>
      </w:r>
      <w:r w:rsidRPr="00777B4D">
        <w:t>oriented, and on how to return results so that EHRs and PHRs can process the results and display them in a uniform way.</w:t>
      </w:r>
    </w:p>
    <w:p w:rsidR="0069290C" w:rsidRPr="00777B4D" w:rsidRDefault="004A6FAB" w:rsidP="00540383">
      <w:pPr>
        <w:pStyle w:val="BodyText"/>
      </w:pPr>
      <w:r w:rsidRPr="00777B4D">
        <w:t xml:space="preserve">This profile </w:t>
      </w:r>
      <w:r w:rsidR="0069290C" w:rsidRPr="00777B4D">
        <w:t xml:space="preserve">combines information presently found in </w:t>
      </w:r>
      <w:r w:rsidR="00BF09A8" w:rsidRPr="00777B4D">
        <w:t>standards and implementation guides from Health Level 7 International (</w:t>
      </w:r>
      <w:r w:rsidR="0069290C" w:rsidRPr="00777B4D">
        <w:t>HL7</w:t>
      </w:r>
      <w:r w:rsidR="00BF09A8" w:rsidRPr="00777B4D">
        <w:t>), the</w:t>
      </w:r>
      <w:r w:rsidRPr="00777B4D">
        <w:t xml:space="preserve"> </w:t>
      </w:r>
      <w:r w:rsidR="00BF09A8" w:rsidRPr="00777B4D">
        <w:t>Internet Engineering Task Force (IETF), the World Wide Web Consortium (</w:t>
      </w:r>
      <w:r w:rsidRPr="00777B4D">
        <w:t>W3C</w:t>
      </w:r>
      <w:r w:rsidR="00BF09A8" w:rsidRPr="00777B4D">
        <w:t xml:space="preserve">) </w:t>
      </w:r>
      <w:r w:rsidRPr="00777B4D">
        <w:t xml:space="preserve">and IHE </w:t>
      </w:r>
      <w:r w:rsidR="00BF09A8" w:rsidRPr="00777B4D">
        <w:t xml:space="preserve">to </w:t>
      </w:r>
      <w:r w:rsidRPr="00777B4D">
        <w:t>describe a single interface that can be used by any system needing access to clinical content.</w:t>
      </w:r>
    </w:p>
    <w:p w:rsidR="00A85861" w:rsidRPr="00777B4D" w:rsidRDefault="00CF283F" w:rsidP="00D91815">
      <w:pPr>
        <w:pStyle w:val="Heading2"/>
        <w:numPr>
          <w:ilvl w:val="0"/>
          <w:numId w:val="0"/>
        </w:numPr>
        <w:rPr>
          <w:noProof w:val="0"/>
          <w:lang w:val="en-US"/>
        </w:rPr>
      </w:pPr>
      <w:bookmarkStart w:id="32" w:name="_Toc368391231"/>
      <w:r w:rsidRPr="00777B4D">
        <w:rPr>
          <w:noProof w:val="0"/>
          <w:lang w:val="en-US"/>
        </w:rPr>
        <w:t xml:space="preserve">X.1 </w:t>
      </w:r>
      <w:r w:rsidR="00DC6776" w:rsidRPr="00777B4D">
        <w:rPr>
          <w:noProof w:val="0"/>
          <w:lang w:val="en-US"/>
        </w:rPr>
        <w:t>RCK</w:t>
      </w:r>
      <w:r w:rsidR="00FF4C4E" w:rsidRPr="00777B4D">
        <w:rPr>
          <w:noProof w:val="0"/>
          <w:lang w:val="en-US"/>
        </w:rPr>
        <w:t xml:space="preserve"> </w:t>
      </w:r>
      <w:r w:rsidRPr="00777B4D">
        <w:rPr>
          <w:noProof w:val="0"/>
          <w:lang w:val="en-US"/>
        </w:rPr>
        <w:t>Actors</w:t>
      </w:r>
      <w:r w:rsidR="008608EF" w:rsidRPr="00777B4D">
        <w:rPr>
          <w:noProof w:val="0"/>
          <w:lang w:val="en-US"/>
        </w:rPr>
        <w:t xml:space="preserve">, </w:t>
      </w:r>
      <w:r w:rsidRPr="00777B4D">
        <w:rPr>
          <w:noProof w:val="0"/>
          <w:lang w:val="en-US"/>
        </w:rPr>
        <w:t>Transactions</w:t>
      </w:r>
      <w:bookmarkEnd w:id="23"/>
      <w:bookmarkEnd w:id="24"/>
      <w:bookmarkEnd w:id="25"/>
      <w:bookmarkEnd w:id="26"/>
      <w:bookmarkEnd w:id="27"/>
      <w:bookmarkEnd w:id="28"/>
      <w:bookmarkEnd w:id="29"/>
      <w:bookmarkEnd w:id="30"/>
      <w:r w:rsidR="008608EF" w:rsidRPr="00777B4D">
        <w:rPr>
          <w:noProof w:val="0"/>
          <w:lang w:val="en-US"/>
        </w:rPr>
        <w:t>, and Content Modules</w:t>
      </w:r>
      <w:bookmarkStart w:id="33" w:name="_Toc473170359"/>
      <w:bookmarkStart w:id="34" w:name="_Toc504625756"/>
      <w:bookmarkStart w:id="35" w:name="_Toc530206509"/>
      <w:bookmarkStart w:id="36" w:name="_Toc1388429"/>
      <w:bookmarkStart w:id="37" w:name="_Toc1388583"/>
      <w:bookmarkStart w:id="38" w:name="_Toc1456610"/>
      <w:bookmarkStart w:id="39" w:name="_Toc37034635"/>
      <w:bookmarkStart w:id="40" w:name="_Toc38846113"/>
      <w:bookmarkEnd w:id="32"/>
    </w:p>
    <w:p w:rsidR="00ED0083" w:rsidRPr="00777B4D" w:rsidRDefault="00CF283F">
      <w:pPr>
        <w:pStyle w:val="BodyText"/>
      </w:pPr>
      <w:r w:rsidRPr="00777B4D">
        <w:t xml:space="preserve">Figure X.1-1 shows the actors directly involved in the </w:t>
      </w:r>
      <w:r w:rsidR="00DC6776" w:rsidRPr="00777B4D">
        <w:t>RCK</w:t>
      </w:r>
      <w:r w:rsidRPr="00777B4D">
        <w:t xml:space="preserve"> Profile and the relevant transactions between them</w:t>
      </w:r>
      <w:r w:rsidR="00870818">
        <w:t xml:space="preserve">. </w:t>
      </w:r>
      <w:r w:rsidR="001F7A35" w:rsidRPr="00777B4D">
        <w:t>If needed for context, o</w:t>
      </w:r>
      <w:r w:rsidRPr="00777B4D">
        <w:t>ther actors that may be indirectly involved due to their participation i</w:t>
      </w:r>
      <w:r w:rsidR="00D91815" w:rsidRPr="00777B4D">
        <w:t>n other related profiles</w:t>
      </w:r>
      <w:r w:rsidR="001F7A35" w:rsidRPr="00777B4D">
        <w:t xml:space="preserve"> are </w:t>
      </w:r>
      <w:r w:rsidR="00E61A6A" w:rsidRPr="00777B4D">
        <w:t>shown in dotted lines</w:t>
      </w:r>
      <w:r w:rsidR="00870818">
        <w:t xml:space="preserve">. </w:t>
      </w:r>
      <w:r w:rsidR="00E61A6A" w:rsidRPr="00777B4D">
        <w:t>Actors which have a mandatory grouping are shown in conjoined boxes.</w:t>
      </w:r>
    </w:p>
    <w:p w:rsidR="00077324" w:rsidRPr="00777B4D" w:rsidRDefault="001D7030">
      <w:pPr>
        <w:pStyle w:val="FigureTitle"/>
      </w:pPr>
      <w:r w:rsidRPr="00777B4D">
        <w:rPr>
          <w:noProof/>
        </w:rPr>
        <w:lastRenderedPageBreak/>
        <mc:AlternateContent>
          <mc:Choice Requires="wpc">
            <w:drawing>
              <wp:inline distT="0" distB="0" distL="0" distR="0" wp14:anchorId="267F9317" wp14:editId="073A9F1E">
                <wp:extent cx="5943600" cy="4678680"/>
                <wp:effectExtent l="0" t="0" r="0" b="0"/>
                <wp:docPr id="95"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 name="Line 49"/>
                        <wps:cNvCnPr/>
                        <wps:spPr bwMode="auto">
                          <a:xfrm>
                            <a:off x="3134995" y="929640"/>
                            <a:ext cx="635" cy="28600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Rectangle 51"/>
                        <wps:cNvSpPr>
                          <a:spLocks noChangeArrowheads="1"/>
                        </wps:cNvSpPr>
                        <wps:spPr bwMode="auto">
                          <a:xfrm>
                            <a:off x="519953" y="1259839"/>
                            <a:ext cx="2561344" cy="691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76FB6" w:rsidRPr="00077324" w:rsidRDefault="00576FB6" w:rsidP="00501E86">
                              <w:pPr>
                                <w:rPr>
                                  <w:sz w:val="22"/>
                                  <w:szCs w:val="22"/>
                                </w:rPr>
                              </w:pPr>
                              <w:r>
                                <w:rPr>
                                  <w:sz w:val="22"/>
                                  <w:szCs w:val="22"/>
                                </w:rPr>
                                <w:t>Query Clinical Knowledge</w:t>
                              </w:r>
                              <w:r w:rsidRPr="00077324">
                                <w:rPr>
                                  <w:sz w:val="22"/>
                                  <w:szCs w:val="22"/>
                                </w:rPr>
                                <w:t xml:space="preserve"> [</w:t>
                              </w:r>
                              <w:r>
                                <w:rPr>
                                  <w:sz w:val="22"/>
                                  <w:szCs w:val="22"/>
                                </w:rPr>
                                <w:t>PCC-13</w:t>
                              </w:r>
                              <w:r w:rsidRPr="00077324">
                                <w:rPr>
                                  <w:sz w:val="22"/>
                                  <w:szCs w:val="22"/>
                                </w:rPr>
                                <w:t xml:space="preserve">] </w:t>
                              </w:r>
                              <w:r>
                                <w:rPr>
                                  <w:sz w:val="22"/>
                                  <w:szCs w:val="22"/>
                                </w:rPr>
                                <w:sym w:font="Symbol" w:char="F0AD"/>
                              </w:r>
                            </w:p>
                          </w:txbxContent>
                        </wps:txbx>
                        <wps:bodyPr rot="0" vert="horz" wrap="square" lIns="91440" tIns="45720" rIns="91440" bIns="45720" anchor="t" anchorCtr="0" upright="1">
                          <a:noAutofit/>
                        </wps:bodyPr>
                      </wps:wsp>
                      <wps:wsp>
                        <wps:cNvPr id="91" name="Text Box 53"/>
                        <wps:cNvSpPr txBox="1">
                          <a:spLocks noChangeArrowheads="1"/>
                        </wps:cNvSpPr>
                        <wps:spPr bwMode="auto">
                          <a:xfrm>
                            <a:off x="2385060" y="461393"/>
                            <a:ext cx="1447800" cy="592071"/>
                          </a:xfrm>
                          <a:prstGeom prst="rect">
                            <a:avLst/>
                          </a:prstGeom>
                          <a:solidFill>
                            <a:srgbClr val="FFFFFF"/>
                          </a:solidFill>
                          <a:ln w="25400">
                            <a:solidFill>
                              <a:srgbClr val="000000"/>
                            </a:solidFill>
                            <a:miter lim="800000"/>
                            <a:headEnd/>
                            <a:tailEnd/>
                          </a:ln>
                        </wps:spPr>
                        <wps:txbx>
                          <w:txbxContent>
                            <w:p w:rsidR="00576FB6" w:rsidRDefault="00576FB6" w:rsidP="00501E86">
                              <w:pPr>
                                <w:spacing w:after="120"/>
                                <w:jc w:val="center"/>
                              </w:pPr>
                              <w:r>
                                <w:t>Clinical Knowledge Directory</w:t>
                              </w:r>
                            </w:p>
                          </w:txbxContent>
                        </wps:txbx>
                        <wps:bodyPr rot="0" vert="horz" wrap="square" lIns="91440" tIns="45720" rIns="91440" bIns="45720" anchor="t" anchorCtr="0" upright="1">
                          <a:noAutofit/>
                        </wps:bodyPr>
                      </wps:wsp>
                      <wps:wsp>
                        <wps:cNvPr id="92" name="Text Box 56"/>
                        <wps:cNvSpPr txBox="1">
                          <a:spLocks noChangeArrowheads="1"/>
                        </wps:cNvSpPr>
                        <wps:spPr bwMode="auto">
                          <a:xfrm>
                            <a:off x="2304415" y="2063115"/>
                            <a:ext cx="1564640" cy="571500"/>
                          </a:xfrm>
                          <a:prstGeom prst="rect">
                            <a:avLst/>
                          </a:prstGeom>
                          <a:solidFill>
                            <a:srgbClr val="FFFFFF"/>
                          </a:solidFill>
                          <a:ln w="25400">
                            <a:solidFill>
                              <a:srgbClr val="000000"/>
                            </a:solidFill>
                            <a:miter lim="800000"/>
                            <a:headEnd/>
                            <a:tailEnd/>
                          </a:ln>
                        </wps:spPr>
                        <wps:txbx>
                          <w:txbxContent>
                            <w:p w:rsidR="00576FB6" w:rsidRDefault="00576FB6" w:rsidP="00501E86">
                              <w:pPr>
                                <w:spacing w:after="120"/>
                                <w:jc w:val="center"/>
                              </w:pPr>
                              <w:r>
                                <w:t>Clinical Knowledge Requestor</w:t>
                              </w:r>
                            </w:p>
                          </w:txbxContent>
                        </wps:txbx>
                        <wps:bodyPr rot="0" vert="horz" wrap="square" lIns="91440" tIns="45720" rIns="91440" bIns="45720" anchor="t" anchorCtr="0" upright="1">
                          <a:noAutofit/>
                        </wps:bodyPr>
                      </wps:wsp>
                      <wps:wsp>
                        <wps:cNvPr id="93" name="Text Box 170"/>
                        <wps:cNvSpPr txBox="1">
                          <a:spLocks noChangeArrowheads="1"/>
                        </wps:cNvSpPr>
                        <wps:spPr bwMode="auto">
                          <a:xfrm>
                            <a:off x="2304415" y="3608705"/>
                            <a:ext cx="1564640" cy="543560"/>
                          </a:xfrm>
                          <a:prstGeom prst="rect">
                            <a:avLst/>
                          </a:prstGeom>
                          <a:solidFill>
                            <a:srgbClr val="FFFFFF"/>
                          </a:solidFill>
                          <a:ln w="25400">
                            <a:solidFill>
                              <a:srgbClr val="000000"/>
                            </a:solidFill>
                            <a:miter lim="800000"/>
                            <a:headEnd/>
                            <a:tailEnd/>
                          </a:ln>
                        </wps:spPr>
                        <wps:txbx>
                          <w:txbxContent>
                            <w:p w:rsidR="00576FB6" w:rsidRDefault="00576FB6" w:rsidP="00501E86">
                              <w:pPr>
                                <w:spacing w:after="120"/>
                                <w:jc w:val="center"/>
                              </w:pPr>
                              <w:r>
                                <w:t>Clinical Knowledge Resource Repository</w:t>
                              </w:r>
                            </w:p>
                          </w:txbxContent>
                        </wps:txbx>
                        <wps:bodyPr rot="0" vert="horz" wrap="square" lIns="91440" tIns="45720" rIns="91440" bIns="45720" anchor="t" anchorCtr="0" upright="1">
                          <a:noAutofit/>
                        </wps:bodyPr>
                      </wps:wsp>
                      <wps:wsp>
                        <wps:cNvPr id="94" name="Rectangle 171"/>
                        <wps:cNvSpPr>
                          <a:spLocks noChangeArrowheads="1"/>
                        </wps:cNvSpPr>
                        <wps:spPr bwMode="auto">
                          <a:xfrm>
                            <a:off x="425885" y="2773936"/>
                            <a:ext cx="2570045" cy="6685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76FB6" w:rsidRPr="00077324" w:rsidRDefault="00576FB6" w:rsidP="00501E86">
                              <w:pPr>
                                <w:rPr>
                                  <w:sz w:val="22"/>
                                  <w:szCs w:val="22"/>
                                </w:rPr>
                              </w:pPr>
                              <w:r>
                                <w:rPr>
                                  <w:sz w:val="22"/>
                                  <w:szCs w:val="22"/>
                                </w:rPr>
                                <w:t xml:space="preserve">Retrieve Clinical Knowledge </w:t>
                              </w:r>
                              <w:r w:rsidRPr="00077324">
                                <w:rPr>
                                  <w:sz w:val="22"/>
                                  <w:szCs w:val="22"/>
                                </w:rPr>
                                <w:t>[</w:t>
                              </w:r>
                              <w:r>
                                <w:rPr>
                                  <w:sz w:val="22"/>
                                  <w:szCs w:val="22"/>
                                </w:rPr>
                                <w:t>PCC-14</w:t>
                              </w:r>
                              <w:r w:rsidRPr="00077324">
                                <w:rPr>
                                  <w:sz w:val="22"/>
                                  <w:szCs w:val="22"/>
                                </w:rPr>
                                <w:t xml:space="preserve">] </w:t>
                              </w:r>
                              <w:r w:rsidRPr="00077324">
                                <w:rPr>
                                  <w:sz w:val="22"/>
                                  <w:szCs w:val="22"/>
                                </w:rPr>
                                <w:sym w:font="Symbol" w:char="F0AF"/>
                              </w:r>
                            </w:p>
                          </w:txbxContent>
                        </wps:txbx>
                        <wps:bodyPr rot="0" vert="horz" wrap="square" lIns="91440" tIns="45720" rIns="91440" bIns="45720" anchor="t" anchorCtr="0" upright="1">
                          <a:noAutofit/>
                        </wps:bodyPr>
                      </wps:wsp>
                    </wpc:wpc>
                  </a:graphicData>
                </a:graphic>
              </wp:inline>
            </w:drawing>
          </mc:Choice>
          <mc:Fallback>
            <w:pict>
              <v:group id="Canvas 2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49" o:spid="_x0000_s1028" style="position:absolute;visibility:visible;mso-wrap-style:square" from="31349,9296" to="31356,37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odMMAAADbAAAADwAAAGRycy9kb3ducmV2LnhtbESPQWvCQBSE7wX/w/KE3urGCqLRVURQ&#10;S2+NInh7ZJ9JTPZturvR9N+7hUKPw8x8wyzXvWnEnZyvLCsYjxIQxLnVFRcKTsfd2wyED8gaG8uk&#10;4Ic8rFeDlyWm2j74i+5ZKESEsE9RQRlCm0rp85IM+pFtiaN3tc5giNIVUjt8RLhp5HuSTKXBiuNC&#10;iS1tS8rrrDMKzl3Gl1u9cw12+8Phev6u/eRTqddhv1mACNSH//Bf+0MrmM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VKHTDAAAA2wAAAA8AAAAAAAAAAAAA&#10;AAAAoQIAAGRycy9kb3ducmV2LnhtbFBLBQYAAAAABAAEAPkAAACRAwAAAAA=&#10;" strokeweight="1.5pt"/>
                <v:rect id="Rectangle 51" o:spid="_x0000_s1029" style="position:absolute;left:5199;top:12598;width:25613;height:6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kiMAA&#10;AADbAAAADwAAAGRycy9kb3ducmV2LnhtbERPz2vCMBS+D/wfwhN2m6kyxlaNpQhD2a3dwB4fybMp&#10;Ni+lyWr9781hsOPH93tXzK4XE42h86xgvcpAEGtvOm4V/Hx/vryDCBHZYO+ZFNwpQLFfPO0wN/7G&#10;FU11bEUK4ZCjAhvjkEsZtCWHYeUH4sRd/OgwJji20ox4S+Gul5sse5MOO04NFgc6WNLX+tcpKKdm&#10;c27ao+mbr+trZXVozlEr9bycyy2ISHP8F/+5T0bBR1qfvqQfIP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gkiMAAAADbAAAADwAAAAAAAAAAAAAAAACYAgAAZHJzL2Rvd25y&#10;ZXYueG1sUEsFBgAAAAAEAAQA9QAAAIUDAAAAAA==&#10;" filled="f" stroked="f" strokeweight="0">
                  <v:textbox>
                    <w:txbxContent>
                      <w:p w:rsidR="00576FB6" w:rsidRPr="00077324" w:rsidRDefault="00576FB6" w:rsidP="00501E86">
                        <w:pPr>
                          <w:rPr>
                            <w:sz w:val="22"/>
                            <w:szCs w:val="22"/>
                          </w:rPr>
                        </w:pPr>
                        <w:r>
                          <w:rPr>
                            <w:sz w:val="22"/>
                            <w:szCs w:val="22"/>
                          </w:rPr>
                          <w:t>Query Clinical Knowledge</w:t>
                        </w:r>
                        <w:r w:rsidRPr="00077324">
                          <w:rPr>
                            <w:sz w:val="22"/>
                            <w:szCs w:val="22"/>
                          </w:rPr>
                          <w:t xml:space="preserve"> [</w:t>
                        </w:r>
                        <w:r>
                          <w:rPr>
                            <w:sz w:val="22"/>
                            <w:szCs w:val="22"/>
                          </w:rPr>
                          <w:t>PCC-13</w:t>
                        </w:r>
                        <w:r w:rsidRPr="00077324">
                          <w:rPr>
                            <w:sz w:val="22"/>
                            <w:szCs w:val="22"/>
                          </w:rPr>
                          <w:t xml:space="preserve">] </w:t>
                        </w:r>
                        <w:r>
                          <w:rPr>
                            <w:sz w:val="22"/>
                            <w:szCs w:val="22"/>
                          </w:rPr>
                          <w:sym w:font="Symbol" w:char="F0AD"/>
                        </w:r>
                      </w:p>
                    </w:txbxContent>
                  </v:textbox>
                </v:rect>
                <v:shapetype id="_x0000_t202" coordsize="21600,21600" o:spt="202" path="m,l,21600r21600,l21600,xe">
                  <v:stroke joinstyle="miter"/>
                  <v:path gradientshapeok="t" o:connecttype="rect"/>
                </v:shapetype>
                <v:shape id="Text Box 53" o:spid="_x0000_s1030" type="#_x0000_t202" style="position:absolute;left:23850;top:4613;width:14478;height:5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qMsEA&#10;AADbAAAADwAAAGRycy9kb3ducmV2LnhtbESP3YrCMBSE7wXfIRzBO01VULdrFBEEFRH/2OtDc7Yt&#10;Nieliba+vREEL4eZ+YaZLRpTiAdVLresYNCPQBAnVuecKrhe1r0pCOeRNRaWScGTHCzm7dYMY21r&#10;PtHj7FMRIOxiVJB5X8ZSuiQjg65vS+Lg/dvKoA+ySqWusA5wU8hhFI2lwZzDQoYlrTJKbue7USC3&#10;9WEk98fx5G+7u1+N06OGtVLdTrP8BeGp8d/wp73RCn4G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lKjLBAAAA2wAAAA8AAAAAAAAAAAAAAAAAmAIAAGRycy9kb3du&#10;cmV2LnhtbFBLBQYAAAAABAAEAPUAAACGAwAAAAA=&#10;" strokeweight="2pt">
                  <v:textbox>
                    <w:txbxContent>
                      <w:p w:rsidR="00576FB6" w:rsidRDefault="00576FB6" w:rsidP="00501E86">
                        <w:pPr>
                          <w:spacing w:after="120"/>
                          <w:jc w:val="center"/>
                        </w:pPr>
                        <w:r>
                          <w:t>Clinical Knowledge Directory</w:t>
                        </w:r>
                      </w:p>
                    </w:txbxContent>
                  </v:textbox>
                </v:shape>
                <v:shape id="Text Box 56" o:spid="_x0000_s1031" type="#_x0000_t202" style="position:absolute;left:23044;top:20631;width:1564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0RcEA&#10;AADbAAAADwAAAGRycy9kb3ducmV2LnhtbESPQYvCMBSE74L/ITzBm6aroGs1igiCioi64vnRPNuy&#10;zUtpoq3/3giCx2FmvmFmi8YU4kGVyy0r+OlHIIgTq3NOFVz+1r1fEM4jaywsk4InOVjM260ZxtrW&#10;fKLH2aciQNjFqCDzvoyldElGBl3flsTBu9nKoA+ySqWusA5wU8hBFI2kwZzDQoYlrTJK/s93o0Bu&#10;68NQ7o+j8XW7u1+M08OGtVLdTrOcgvDU+G/4095oBZMB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3tEXBAAAA2wAAAA8AAAAAAAAAAAAAAAAAmAIAAGRycy9kb3du&#10;cmV2LnhtbFBLBQYAAAAABAAEAPUAAACGAwAAAAA=&#10;" strokeweight="2pt">
                  <v:textbox>
                    <w:txbxContent>
                      <w:p w:rsidR="00576FB6" w:rsidRDefault="00576FB6" w:rsidP="00501E86">
                        <w:pPr>
                          <w:spacing w:after="120"/>
                          <w:jc w:val="center"/>
                        </w:pPr>
                        <w:r>
                          <w:t>Clinical Knowledge Requestor</w:t>
                        </w:r>
                      </w:p>
                    </w:txbxContent>
                  </v:textbox>
                </v:shape>
                <v:shape id="Text Box 170" o:spid="_x0000_s1032" type="#_x0000_t202" style="position:absolute;left:23044;top:36087;width:15646;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R3sMA&#10;AADbAAAADwAAAGRycy9kb3ducmV2LnhtbESPQWvCQBSE7wX/w/KE3pqNBmwbXUUEwYgUa4PnR/Y1&#10;Cc2+Ddk1Sf+9KxR6HGbmG2a1GU0jeupcbVnBLIpBEBdW11wqyL/2L28gnEfW2FgmBb/kYLOePK0w&#10;1XbgT+ovvhQBwi5FBZX3bSqlKyoy6CLbEgfv23YGfZBdKXWHQ4CbRs7jeCEN1hwWKmxpV1Hxc7kZ&#10;BTIbPhJ5Oi9er9nxlhunk5G1Us/TcbsE4Wn0/+G/9kEreE/g8S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sR3sMAAADbAAAADwAAAAAAAAAAAAAAAACYAgAAZHJzL2Rv&#10;d25yZXYueG1sUEsFBgAAAAAEAAQA9QAAAIgDAAAAAA==&#10;" strokeweight="2pt">
                  <v:textbox>
                    <w:txbxContent>
                      <w:p w:rsidR="00576FB6" w:rsidRDefault="00576FB6" w:rsidP="00501E86">
                        <w:pPr>
                          <w:spacing w:after="120"/>
                          <w:jc w:val="center"/>
                        </w:pPr>
                        <w:r>
                          <w:t>Clinical Knowledge Resource Repository</w:t>
                        </w:r>
                      </w:p>
                    </w:txbxContent>
                  </v:textbox>
                </v:shape>
                <v:rect id="Rectangle 171" o:spid="_x0000_s1033" style="position:absolute;left:4258;top:27739;width:25701;height:6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Mii8IA&#10;AADbAAAADwAAAGRycy9kb3ducmV2LnhtbESPT4vCMBTE78J+h/AEb5oqIto1iizILt78A/b4SN42&#10;xealNLHWb2+EhT0OM/MbZr3tXS06akPlWcF0koEg1t5UXCq4nPfjJYgQkQ3WnknBkwJsNx+DNebG&#10;P/hI3SmWIkE45KjAxtjkUgZtyWGY+IY4eb++dRiTbEtpWnwkuKvlLMsW0mHFacFiQ1+W9O10dwp2&#10;XTG7FuW3qYvDbX60OhTXqJUaDfvdJ4hIffwP/7V/jILVHN5f0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yKLwgAAANsAAAAPAAAAAAAAAAAAAAAAAJgCAABkcnMvZG93&#10;bnJldi54bWxQSwUGAAAAAAQABAD1AAAAhwMAAAAA&#10;" filled="f" stroked="f" strokeweight="0">
                  <v:textbox>
                    <w:txbxContent>
                      <w:p w:rsidR="00576FB6" w:rsidRPr="00077324" w:rsidRDefault="00576FB6" w:rsidP="00501E86">
                        <w:pPr>
                          <w:rPr>
                            <w:sz w:val="22"/>
                            <w:szCs w:val="22"/>
                          </w:rPr>
                        </w:pPr>
                        <w:r>
                          <w:rPr>
                            <w:sz w:val="22"/>
                            <w:szCs w:val="22"/>
                          </w:rPr>
                          <w:t xml:space="preserve">Retrieve Clinical Knowledge </w:t>
                        </w:r>
                        <w:r w:rsidRPr="00077324">
                          <w:rPr>
                            <w:sz w:val="22"/>
                            <w:szCs w:val="22"/>
                          </w:rPr>
                          <w:t>[</w:t>
                        </w:r>
                        <w:r>
                          <w:rPr>
                            <w:sz w:val="22"/>
                            <w:szCs w:val="22"/>
                          </w:rPr>
                          <w:t>PCC-14</w:t>
                        </w:r>
                        <w:r w:rsidRPr="00077324">
                          <w:rPr>
                            <w:sz w:val="22"/>
                            <w:szCs w:val="22"/>
                          </w:rPr>
                          <w:t xml:space="preserve">] </w:t>
                        </w:r>
                        <w:r w:rsidRPr="00077324">
                          <w:rPr>
                            <w:sz w:val="22"/>
                            <w:szCs w:val="22"/>
                          </w:rPr>
                          <w:sym w:font="Symbol" w:char="F0AF"/>
                        </w:r>
                      </w:p>
                    </w:txbxContent>
                  </v:textbox>
                </v:rect>
                <w10:anchorlock/>
              </v:group>
            </w:pict>
          </mc:Fallback>
        </mc:AlternateContent>
      </w:r>
    </w:p>
    <w:p w:rsidR="00CF283F" w:rsidRPr="00777B4D" w:rsidRDefault="00CF283F">
      <w:pPr>
        <w:pStyle w:val="FigureTitle"/>
      </w:pPr>
      <w:r w:rsidRPr="00777B4D">
        <w:t>Figure X.1-1</w:t>
      </w:r>
      <w:r w:rsidR="00C16B49" w:rsidRPr="00777B4D">
        <w:t>:</w:t>
      </w:r>
      <w:r w:rsidRPr="00777B4D">
        <w:t xml:space="preserve"> </w:t>
      </w:r>
      <w:r w:rsidR="00DC6776" w:rsidRPr="00777B4D">
        <w:t>RCK</w:t>
      </w:r>
      <w:r w:rsidRPr="00777B4D">
        <w:t xml:space="preserve"> Actor Diagram</w:t>
      </w:r>
    </w:p>
    <w:p w:rsidR="00CF283F" w:rsidRDefault="00CF283F">
      <w:pPr>
        <w:pStyle w:val="BodyText"/>
      </w:pPr>
      <w:r w:rsidRPr="00777B4D">
        <w:t xml:space="preserve">Table X.1-1 lists the transactions for each actor directly involved in the </w:t>
      </w:r>
      <w:r w:rsidR="00DC6776" w:rsidRPr="00777B4D">
        <w:t>RCK</w:t>
      </w:r>
      <w:r w:rsidRPr="00777B4D">
        <w:t xml:space="preserve"> Profile. In order to claim support of this Profile, an implementation </w:t>
      </w:r>
      <w:r w:rsidR="001F7A35" w:rsidRPr="00777B4D">
        <w:t xml:space="preserve">of an actor </w:t>
      </w:r>
      <w:r w:rsidRPr="00777B4D">
        <w:t>must perform the requ</w:t>
      </w:r>
      <w:r w:rsidR="006A4160" w:rsidRPr="00777B4D">
        <w:t>ired transactions (labeled “R”) and may support the optional t</w:t>
      </w:r>
      <w:r w:rsidRPr="00777B4D">
        <w:t xml:space="preserve">ransactions </w:t>
      </w:r>
      <w:r w:rsidR="006A4160" w:rsidRPr="00777B4D">
        <w:t>(</w:t>
      </w:r>
      <w:r w:rsidRPr="00777B4D">
        <w:t>labeled “O”</w:t>
      </w:r>
      <w:r w:rsidR="006A4160" w:rsidRPr="00777B4D">
        <w:t>)</w:t>
      </w:r>
      <w:r w:rsidR="00870818">
        <w:t xml:space="preserve">. </w:t>
      </w:r>
      <w:proofErr w:type="gramStart"/>
      <w:r w:rsidR="00E61A6A" w:rsidRPr="00777B4D">
        <w:t>Actors</w:t>
      </w:r>
      <w:proofErr w:type="gramEnd"/>
      <w:r w:rsidR="00E61A6A" w:rsidRPr="00777B4D">
        <w:t xml:space="preserve"> </w:t>
      </w:r>
      <w:r w:rsidR="00CD0A74" w:rsidRPr="00777B4D">
        <w:t>grouping</w:t>
      </w:r>
      <w:r w:rsidR="001F7A35" w:rsidRPr="00777B4D">
        <w:t>s are</w:t>
      </w:r>
      <w:r w:rsidR="00CD0A74" w:rsidRPr="00777B4D">
        <w:t xml:space="preserve"> further described in </w:t>
      </w:r>
      <w:r w:rsidR="00411AB2">
        <w:t>s</w:t>
      </w:r>
      <w:r w:rsidR="00CD0A74" w:rsidRPr="00777B4D">
        <w:t>ection X.3.</w:t>
      </w:r>
    </w:p>
    <w:p w:rsidR="00777B4D" w:rsidRPr="00777B4D" w:rsidRDefault="00777B4D">
      <w:pPr>
        <w:pStyle w:val="BodyText"/>
      </w:pPr>
    </w:p>
    <w:p w:rsidR="00CF283F" w:rsidRPr="00777B4D" w:rsidRDefault="00CF283F">
      <w:pPr>
        <w:pStyle w:val="TableTitle"/>
      </w:pPr>
      <w:r w:rsidRPr="00777B4D">
        <w:t>Table X.1-1</w:t>
      </w:r>
      <w:r w:rsidR="00C16B49" w:rsidRPr="00777B4D">
        <w:t>:</w:t>
      </w:r>
      <w:r w:rsidRPr="00777B4D">
        <w:t xml:space="preserve"> </w:t>
      </w:r>
      <w:r w:rsidR="00DC6776" w:rsidRPr="00777B4D">
        <w:t>RCK</w:t>
      </w:r>
      <w:r w:rsidRPr="00777B4D">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260"/>
      </w:tblGrid>
      <w:tr w:rsidR="00CF283F" w:rsidRPr="00777B4D" w:rsidTr="00762985">
        <w:trPr>
          <w:tblHeader/>
          <w:jc w:val="center"/>
        </w:trPr>
        <w:tc>
          <w:tcPr>
            <w:tcW w:w="2731" w:type="dxa"/>
            <w:shd w:val="pct15" w:color="auto" w:fill="FFFFFF"/>
          </w:tcPr>
          <w:p w:rsidR="00CF283F" w:rsidRPr="00777B4D" w:rsidRDefault="00CF283F">
            <w:pPr>
              <w:pStyle w:val="TableEntryHeader"/>
            </w:pPr>
            <w:r w:rsidRPr="00777B4D">
              <w:t>Actors</w:t>
            </w:r>
          </w:p>
        </w:tc>
        <w:tc>
          <w:tcPr>
            <w:tcW w:w="3047" w:type="dxa"/>
            <w:shd w:val="pct15" w:color="auto" w:fill="FFFFFF"/>
          </w:tcPr>
          <w:p w:rsidR="00CF283F" w:rsidRPr="00777B4D" w:rsidRDefault="00CF283F">
            <w:pPr>
              <w:pStyle w:val="TableEntryHeader"/>
            </w:pPr>
            <w:r w:rsidRPr="00777B4D">
              <w:t xml:space="preserve">Transactions </w:t>
            </w:r>
          </w:p>
        </w:tc>
        <w:tc>
          <w:tcPr>
            <w:tcW w:w="1440" w:type="dxa"/>
            <w:shd w:val="pct15" w:color="auto" w:fill="FFFFFF"/>
          </w:tcPr>
          <w:p w:rsidR="00CF283F" w:rsidRPr="00777B4D" w:rsidRDefault="00CF283F" w:rsidP="003D24EE">
            <w:pPr>
              <w:pStyle w:val="TableEntryHeader"/>
            </w:pPr>
            <w:r w:rsidRPr="00777B4D">
              <w:t>Optionality</w:t>
            </w:r>
          </w:p>
        </w:tc>
        <w:tc>
          <w:tcPr>
            <w:tcW w:w="1260" w:type="dxa"/>
            <w:shd w:val="pct15" w:color="auto" w:fill="FFFFFF"/>
          </w:tcPr>
          <w:p w:rsidR="00CF283F" w:rsidRPr="00777B4D" w:rsidRDefault="00CF283F" w:rsidP="003D24EE">
            <w:pPr>
              <w:pStyle w:val="TableEntryHeader"/>
            </w:pPr>
            <w:r w:rsidRPr="00777B4D">
              <w:t>Section in Vol. 2</w:t>
            </w:r>
          </w:p>
        </w:tc>
      </w:tr>
      <w:tr w:rsidR="00CF283F" w:rsidRPr="00777B4D" w:rsidTr="00762985">
        <w:trPr>
          <w:jc w:val="center"/>
        </w:trPr>
        <w:tc>
          <w:tcPr>
            <w:tcW w:w="2731" w:type="dxa"/>
          </w:tcPr>
          <w:p w:rsidR="00CF283F" w:rsidRPr="00777B4D" w:rsidRDefault="0051122A">
            <w:pPr>
              <w:pStyle w:val="TableEntry"/>
            </w:pPr>
            <w:r w:rsidRPr="00777B4D">
              <w:t>Clinical Knowledge Directory</w:t>
            </w:r>
          </w:p>
        </w:tc>
        <w:tc>
          <w:tcPr>
            <w:tcW w:w="3047" w:type="dxa"/>
          </w:tcPr>
          <w:p w:rsidR="00CF283F" w:rsidRPr="00777B4D" w:rsidRDefault="00E96F48">
            <w:pPr>
              <w:pStyle w:val="TableEntry"/>
            </w:pPr>
            <w:r w:rsidRPr="00777B4D">
              <w:t>Query Clinical Knowledge</w:t>
            </w:r>
          </w:p>
        </w:tc>
        <w:tc>
          <w:tcPr>
            <w:tcW w:w="1440" w:type="dxa"/>
          </w:tcPr>
          <w:p w:rsidR="00CF283F" w:rsidRPr="00777B4D" w:rsidRDefault="00CF283F" w:rsidP="00AC7C88">
            <w:pPr>
              <w:pStyle w:val="TableEntry"/>
              <w:rPr>
                <w:vertAlign w:val="superscript"/>
              </w:rPr>
            </w:pPr>
            <w:r w:rsidRPr="00777B4D">
              <w:t>R</w:t>
            </w:r>
          </w:p>
        </w:tc>
        <w:tc>
          <w:tcPr>
            <w:tcW w:w="1260" w:type="dxa"/>
          </w:tcPr>
          <w:p w:rsidR="00CF283F" w:rsidRPr="00777B4D" w:rsidRDefault="006A4160" w:rsidP="00C80BE3">
            <w:pPr>
              <w:pStyle w:val="TableEntry"/>
              <w:ind w:left="0"/>
              <w:jc w:val="center"/>
            </w:pPr>
            <w:r w:rsidRPr="00777B4D">
              <w:t>3.Y</w:t>
            </w:r>
          </w:p>
        </w:tc>
      </w:tr>
      <w:tr w:rsidR="00CF283F" w:rsidRPr="00777B4D" w:rsidTr="00762985">
        <w:trPr>
          <w:jc w:val="center"/>
        </w:trPr>
        <w:tc>
          <w:tcPr>
            <w:tcW w:w="2731" w:type="dxa"/>
            <w:vMerge w:val="restart"/>
          </w:tcPr>
          <w:p w:rsidR="00CF283F" w:rsidRPr="00777B4D" w:rsidRDefault="00501E86">
            <w:pPr>
              <w:pStyle w:val="TableEntry"/>
            </w:pPr>
            <w:r w:rsidRPr="00777B4D">
              <w:t xml:space="preserve">Clinical Knowledge </w:t>
            </w:r>
            <w:r w:rsidR="00BE7887" w:rsidRPr="00777B4D">
              <w:t>Requester</w:t>
            </w:r>
          </w:p>
        </w:tc>
        <w:tc>
          <w:tcPr>
            <w:tcW w:w="3047" w:type="dxa"/>
          </w:tcPr>
          <w:p w:rsidR="00CF283F" w:rsidRPr="00777B4D" w:rsidRDefault="00E96F48" w:rsidP="001F7A35">
            <w:pPr>
              <w:pStyle w:val="TableEntry"/>
            </w:pPr>
            <w:r w:rsidRPr="00777B4D">
              <w:t>Query Clinical Knowledge</w:t>
            </w:r>
          </w:p>
        </w:tc>
        <w:tc>
          <w:tcPr>
            <w:tcW w:w="1440" w:type="dxa"/>
          </w:tcPr>
          <w:p w:rsidR="00CF283F" w:rsidRPr="00777B4D" w:rsidRDefault="00CF283F" w:rsidP="00AC7C88">
            <w:pPr>
              <w:pStyle w:val="TableEntry"/>
              <w:rPr>
                <w:vertAlign w:val="superscript"/>
              </w:rPr>
            </w:pPr>
            <w:r w:rsidRPr="00777B4D">
              <w:t>R</w:t>
            </w:r>
          </w:p>
        </w:tc>
        <w:tc>
          <w:tcPr>
            <w:tcW w:w="1260" w:type="dxa"/>
          </w:tcPr>
          <w:p w:rsidR="00CF283F" w:rsidRPr="00777B4D" w:rsidRDefault="006A4160" w:rsidP="00681A3B">
            <w:pPr>
              <w:pStyle w:val="TableEntry"/>
              <w:ind w:left="0"/>
              <w:jc w:val="center"/>
            </w:pPr>
            <w:r w:rsidRPr="00777B4D">
              <w:t>3.</w:t>
            </w:r>
            <w:r w:rsidR="00F82F74" w:rsidRPr="00777B4D">
              <w:t>Y</w:t>
            </w:r>
          </w:p>
        </w:tc>
      </w:tr>
      <w:tr w:rsidR="00CF283F" w:rsidRPr="00777B4D" w:rsidTr="00762985">
        <w:trPr>
          <w:jc w:val="center"/>
        </w:trPr>
        <w:tc>
          <w:tcPr>
            <w:tcW w:w="2731" w:type="dxa"/>
            <w:vMerge/>
          </w:tcPr>
          <w:p w:rsidR="00CF283F" w:rsidRPr="00777B4D" w:rsidRDefault="00CF283F">
            <w:pPr>
              <w:pStyle w:val="TableEntry"/>
            </w:pPr>
          </w:p>
        </w:tc>
        <w:tc>
          <w:tcPr>
            <w:tcW w:w="3047" w:type="dxa"/>
          </w:tcPr>
          <w:p w:rsidR="00CF283F" w:rsidRPr="00777B4D" w:rsidRDefault="00E96F48" w:rsidP="001F7A35">
            <w:pPr>
              <w:pStyle w:val="TableEntry"/>
            </w:pPr>
            <w:r w:rsidRPr="00777B4D">
              <w:t>Retrieve Clinical Knowledge</w:t>
            </w:r>
          </w:p>
        </w:tc>
        <w:tc>
          <w:tcPr>
            <w:tcW w:w="1440" w:type="dxa"/>
          </w:tcPr>
          <w:p w:rsidR="00CF283F" w:rsidRPr="00777B4D" w:rsidRDefault="00CF283F" w:rsidP="00AC7C88">
            <w:pPr>
              <w:pStyle w:val="TableEntry"/>
              <w:rPr>
                <w:vertAlign w:val="superscript"/>
              </w:rPr>
            </w:pPr>
            <w:r w:rsidRPr="00777B4D">
              <w:t>R</w:t>
            </w:r>
          </w:p>
        </w:tc>
        <w:tc>
          <w:tcPr>
            <w:tcW w:w="1260" w:type="dxa"/>
          </w:tcPr>
          <w:p w:rsidR="00CF283F" w:rsidRPr="00777B4D" w:rsidRDefault="006A4160" w:rsidP="00C80BE3">
            <w:pPr>
              <w:pStyle w:val="TableEntry"/>
              <w:ind w:left="0"/>
              <w:jc w:val="center"/>
            </w:pPr>
            <w:r w:rsidRPr="00777B4D">
              <w:t>3.</w:t>
            </w:r>
            <w:r w:rsidR="00C80BE3" w:rsidRPr="00777B4D">
              <w:t>Z</w:t>
            </w:r>
          </w:p>
        </w:tc>
      </w:tr>
      <w:tr w:rsidR="00CF283F" w:rsidRPr="00777B4D" w:rsidTr="00762985">
        <w:trPr>
          <w:jc w:val="center"/>
        </w:trPr>
        <w:tc>
          <w:tcPr>
            <w:tcW w:w="2731" w:type="dxa"/>
            <w:tcBorders>
              <w:left w:val="single" w:sz="4" w:space="0" w:color="auto"/>
              <w:right w:val="single" w:sz="4" w:space="0" w:color="auto"/>
            </w:tcBorders>
          </w:tcPr>
          <w:p w:rsidR="00CF283F" w:rsidRPr="00777B4D" w:rsidRDefault="00080631" w:rsidP="00501E86">
            <w:pPr>
              <w:pStyle w:val="TableEntry"/>
            </w:pPr>
            <w:r w:rsidRPr="00777B4D">
              <w:t>Clinical Knowledge Resource Repository</w:t>
            </w:r>
          </w:p>
        </w:tc>
        <w:tc>
          <w:tcPr>
            <w:tcW w:w="3047" w:type="dxa"/>
            <w:tcBorders>
              <w:left w:val="nil"/>
            </w:tcBorders>
          </w:tcPr>
          <w:p w:rsidR="00CF283F" w:rsidRPr="00777B4D" w:rsidRDefault="00E96F48">
            <w:pPr>
              <w:pStyle w:val="TableEntry"/>
            </w:pPr>
            <w:r w:rsidRPr="00777B4D">
              <w:t>Retrieve Clinical Knowledge</w:t>
            </w:r>
          </w:p>
        </w:tc>
        <w:tc>
          <w:tcPr>
            <w:tcW w:w="1440" w:type="dxa"/>
          </w:tcPr>
          <w:p w:rsidR="00CF283F" w:rsidRPr="00777B4D" w:rsidRDefault="00CF283F" w:rsidP="00AC7C88">
            <w:pPr>
              <w:pStyle w:val="TableEntry"/>
            </w:pPr>
            <w:r w:rsidRPr="00777B4D">
              <w:t>R</w:t>
            </w:r>
          </w:p>
        </w:tc>
        <w:tc>
          <w:tcPr>
            <w:tcW w:w="1260" w:type="dxa"/>
          </w:tcPr>
          <w:p w:rsidR="00CF283F" w:rsidRPr="00777B4D" w:rsidRDefault="006A4160" w:rsidP="00C80BE3">
            <w:pPr>
              <w:pStyle w:val="TableEntry"/>
              <w:ind w:left="0"/>
              <w:jc w:val="center"/>
            </w:pPr>
            <w:r w:rsidRPr="00777B4D">
              <w:t>3.</w:t>
            </w:r>
            <w:r w:rsidR="00C80BE3" w:rsidRPr="00777B4D">
              <w:t>Z</w:t>
            </w:r>
          </w:p>
        </w:tc>
      </w:tr>
    </w:tbl>
    <w:p w:rsidR="00FF4C4E" w:rsidRPr="00777B4D" w:rsidRDefault="00FF4C4E" w:rsidP="00503AE1">
      <w:pPr>
        <w:pStyle w:val="Heading3"/>
        <w:numPr>
          <w:ilvl w:val="0"/>
          <w:numId w:val="0"/>
        </w:numPr>
        <w:rPr>
          <w:bCs/>
          <w:noProof w:val="0"/>
          <w:lang w:val="en-US"/>
        </w:rPr>
      </w:pPr>
      <w:bookmarkStart w:id="41" w:name="_Toc368391232"/>
      <w:bookmarkEnd w:id="33"/>
      <w:bookmarkEnd w:id="34"/>
      <w:bookmarkEnd w:id="35"/>
      <w:bookmarkEnd w:id="36"/>
      <w:bookmarkEnd w:id="37"/>
      <w:bookmarkEnd w:id="38"/>
      <w:bookmarkEnd w:id="39"/>
      <w:bookmarkEnd w:id="40"/>
      <w:r w:rsidRPr="00777B4D">
        <w:rPr>
          <w:bCs/>
          <w:noProof w:val="0"/>
          <w:lang w:val="en-US"/>
        </w:rPr>
        <w:lastRenderedPageBreak/>
        <w:t>X.1.1</w:t>
      </w:r>
      <w:r w:rsidR="00503AE1" w:rsidRPr="00777B4D">
        <w:rPr>
          <w:bCs/>
          <w:noProof w:val="0"/>
          <w:lang w:val="en-US"/>
        </w:rPr>
        <w:t xml:space="preserve"> Actor Descriptions and </w:t>
      </w:r>
      <w:r w:rsidR="006A4160" w:rsidRPr="00777B4D">
        <w:rPr>
          <w:bCs/>
          <w:noProof w:val="0"/>
          <w:lang w:val="en-US"/>
        </w:rPr>
        <w:t xml:space="preserve">Actor </w:t>
      </w:r>
      <w:r w:rsidR="00ED0083" w:rsidRPr="00777B4D">
        <w:rPr>
          <w:bCs/>
          <w:noProof w:val="0"/>
          <w:lang w:val="en-US"/>
        </w:rPr>
        <w:t xml:space="preserve">Profile </w:t>
      </w:r>
      <w:r w:rsidR="00503AE1" w:rsidRPr="00777B4D">
        <w:rPr>
          <w:bCs/>
          <w:noProof w:val="0"/>
          <w:lang w:val="en-US"/>
        </w:rPr>
        <w:t>Requirements</w:t>
      </w:r>
      <w:bookmarkEnd w:id="41"/>
    </w:p>
    <w:p w:rsidR="006A4160" w:rsidRPr="00777B4D" w:rsidRDefault="006A4160" w:rsidP="006A4160">
      <w:pPr>
        <w:pStyle w:val="BodyText"/>
      </w:pPr>
      <w:r w:rsidRPr="00777B4D">
        <w:t>Normative requirements</w:t>
      </w:r>
      <w:r w:rsidR="007A51E3" w:rsidRPr="00777B4D">
        <w:t xml:space="preserve"> are typically documented in</w:t>
      </w:r>
      <w:r w:rsidRPr="00777B4D">
        <w:t xml:space="preserve"> Volume 2 (Transactions) and Volume 3 (Content Modules)</w:t>
      </w:r>
      <w:r w:rsidR="00870818">
        <w:t xml:space="preserve">. </w:t>
      </w:r>
      <w:r w:rsidRPr="00777B4D">
        <w:t>Some Integration Profiles, however, contain requirements which link transactions, data, and/or behavior</w:t>
      </w:r>
      <w:r w:rsidR="00870818">
        <w:t xml:space="preserve">. </w:t>
      </w:r>
      <w:r w:rsidRPr="00777B4D">
        <w:t>Thos</w:t>
      </w:r>
      <w:r w:rsidR="001B463C" w:rsidRPr="00777B4D">
        <w:t>e Profile requirements are</w:t>
      </w:r>
      <w:r w:rsidRPr="00777B4D">
        <w:t xml:space="preserve"> documented in this section as normative requirements (“shall”).</w:t>
      </w:r>
    </w:p>
    <w:p w:rsidR="00503AE1" w:rsidRPr="00777B4D" w:rsidRDefault="00503AE1" w:rsidP="00503AE1">
      <w:pPr>
        <w:pStyle w:val="Heading4"/>
        <w:numPr>
          <w:ilvl w:val="0"/>
          <w:numId w:val="0"/>
        </w:numPr>
        <w:rPr>
          <w:bCs/>
          <w:noProof w:val="0"/>
          <w:lang w:val="en-US"/>
        </w:rPr>
      </w:pPr>
      <w:bookmarkStart w:id="42" w:name="_Toc368391233"/>
      <w:r w:rsidRPr="00777B4D">
        <w:rPr>
          <w:bCs/>
          <w:noProof w:val="0"/>
          <w:lang w:val="en-US"/>
        </w:rPr>
        <w:t xml:space="preserve">X.1.1.1 </w:t>
      </w:r>
      <w:r w:rsidR="0051122A" w:rsidRPr="00777B4D">
        <w:rPr>
          <w:bCs/>
          <w:noProof w:val="0"/>
          <w:lang w:val="en-US"/>
        </w:rPr>
        <w:t>Clinical Knowledge Directory</w:t>
      </w:r>
      <w:bookmarkEnd w:id="42"/>
    </w:p>
    <w:p w:rsidR="00454B79" w:rsidRPr="00777B4D" w:rsidRDefault="00501E86" w:rsidP="003A09FE">
      <w:pPr>
        <w:pStyle w:val="BodyText"/>
      </w:pPr>
      <w:r w:rsidRPr="00777B4D">
        <w:t xml:space="preserve">A </w:t>
      </w:r>
      <w:r w:rsidR="0051122A" w:rsidRPr="00777B4D">
        <w:t>Clinical Knowledge Directory</w:t>
      </w:r>
      <w:r w:rsidRPr="00777B4D">
        <w:t xml:space="preserve"> receives </w:t>
      </w:r>
      <w:r w:rsidR="00A97D84" w:rsidRPr="00777B4D">
        <w:t xml:space="preserve">requests </w:t>
      </w:r>
      <w:r w:rsidRPr="00777B4D">
        <w:t>for clinical knowledge</w:t>
      </w:r>
      <w:r w:rsidR="00A97D84" w:rsidRPr="00777B4D">
        <w:t xml:space="preserve"> and </w:t>
      </w:r>
      <w:r w:rsidRPr="00777B4D">
        <w:t xml:space="preserve">returns a list of relevant clinical knowledge resources based on the content of the </w:t>
      </w:r>
      <w:r w:rsidR="00080631" w:rsidRPr="00777B4D">
        <w:t>knowledge request</w:t>
      </w:r>
      <w:r w:rsidR="00454B79" w:rsidRPr="00777B4D">
        <w:t>.</w:t>
      </w:r>
    </w:p>
    <w:p w:rsidR="00503AE1" w:rsidRPr="00777B4D" w:rsidRDefault="00503AE1" w:rsidP="00503AE1">
      <w:pPr>
        <w:pStyle w:val="Heading4"/>
        <w:numPr>
          <w:ilvl w:val="0"/>
          <w:numId w:val="0"/>
        </w:numPr>
        <w:rPr>
          <w:bCs/>
          <w:noProof w:val="0"/>
          <w:lang w:val="en-US"/>
        </w:rPr>
      </w:pPr>
      <w:bookmarkStart w:id="43" w:name="_Toc368391234"/>
      <w:r w:rsidRPr="00777B4D">
        <w:rPr>
          <w:bCs/>
          <w:noProof w:val="0"/>
          <w:lang w:val="en-US"/>
        </w:rPr>
        <w:t xml:space="preserve">X.1.1.2 </w:t>
      </w:r>
      <w:r w:rsidR="00501E86" w:rsidRPr="00777B4D">
        <w:rPr>
          <w:bCs/>
          <w:noProof w:val="0"/>
          <w:lang w:val="en-US"/>
        </w:rPr>
        <w:t xml:space="preserve">Clinical Knowledge </w:t>
      </w:r>
      <w:r w:rsidR="00BE7887" w:rsidRPr="00777B4D">
        <w:rPr>
          <w:bCs/>
          <w:noProof w:val="0"/>
          <w:lang w:val="en-US"/>
        </w:rPr>
        <w:t>Requester</w:t>
      </w:r>
      <w:bookmarkEnd w:id="43"/>
    </w:p>
    <w:p w:rsidR="00501E86" w:rsidRPr="00777B4D" w:rsidRDefault="00501E86" w:rsidP="00501E86">
      <w:r w:rsidRPr="00777B4D">
        <w:t xml:space="preserve">A Clinical Knowledge </w:t>
      </w:r>
      <w:r w:rsidR="00BE7887" w:rsidRPr="00777B4D">
        <w:t>Requester</w:t>
      </w:r>
      <w:r w:rsidRPr="00777B4D">
        <w:t xml:space="preserve"> collects appropriate clinical context and uses it to </w:t>
      </w:r>
      <w:r w:rsidR="00A97D84" w:rsidRPr="00777B4D">
        <w:t xml:space="preserve">request </w:t>
      </w:r>
      <w:r w:rsidRPr="00777B4D">
        <w:t>clinical knowledge.</w:t>
      </w:r>
    </w:p>
    <w:p w:rsidR="00501E86" w:rsidRPr="00777B4D" w:rsidRDefault="00501E86" w:rsidP="00501E86">
      <w:pPr>
        <w:pStyle w:val="Heading4"/>
        <w:numPr>
          <w:ilvl w:val="0"/>
          <w:numId w:val="0"/>
        </w:numPr>
        <w:rPr>
          <w:bCs/>
          <w:noProof w:val="0"/>
          <w:lang w:val="en-US"/>
        </w:rPr>
      </w:pPr>
      <w:bookmarkStart w:id="44" w:name="_Toc368391235"/>
      <w:r w:rsidRPr="00777B4D">
        <w:rPr>
          <w:bCs/>
          <w:noProof w:val="0"/>
          <w:lang w:val="en-US"/>
        </w:rPr>
        <w:t>X.1.1.</w:t>
      </w:r>
      <w:r w:rsidR="00681A3B" w:rsidRPr="00777B4D">
        <w:rPr>
          <w:bCs/>
          <w:noProof w:val="0"/>
          <w:lang w:val="en-US"/>
        </w:rPr>
        <w:t>3</w:t>
      </w:r>
      <w:r w:rsidRPr="00777B4D">
        <w:rPr>
          <w:bCs/>
          <w:noProof w:val="0"/>
          <w:lang w:val="en-US"/>
        </w:rPr>
        <w:t xml:space="preserve"> </w:t>
      </w:r>
      <w:r w:rsidR="00080631" w:rsidRPr="00777B4D">
        <w:rPr>
          <w:bCs/>
          <w:noProof w:val="0"/>
          <w:lang w:val="en-US"/>
        </w:rPr>
        <w:t>Clinical Knowledge Resource Repository</w:t>
      </w:r>
      <w:bookmarkEnd w:id="44"/>
    </w:p>
    <w:p w:rsidR="00501E86" w:rsidRPr="00777B4D" w:rsidRDefault="00501E86" w:rsidP="00501E86">
      <w:r w:rsidRPr="00777B4D">
        <w:t xml:space="preserve">A </w:t>
      </w:r>
      <w:r w:rsidR="00080631" w:rsidRPr="00777B4D">
        <w:t>Clinical Knowledge Resource Repository</w:t>
      </w:r>
      <w:r w:rsidRPr="00777B4D">
        <w:t xml:space="preserve"> stores documents providing clinical knowledge and returns them to </w:t>
      </w:r>
      <w:r w:rsidR="00BE7887" w:rsidRPr="00777B4D">
        <w:t>Requester</w:t>
      </w:r>
      <w:r w:rsidRPr="00777B4D">
        <w:t>s on demand.</w:t>
      </w:r>
    </w:p>
    <w:p w:rsidR="00D054DE" w:rsidRPr="00777B4D" w:rsidRDefault="00D054DE" w:rsidP="007D59D2">
      <w:pPr>
        <w:pStyle w:val="Heading3"/>
        <w:numPr>
          <w:ilvl w:val="0"/>
          <w:numId w:val="0"/>
        </w:numPr>
        <w:rPr>
          <w:noProof w:val="0"/>
          <w:lang w:val="en-US"/>
        </w:rPr>
      </w:pPr>
      <w:bookmarkStart w:id="45" w:name="_Toc368391236"/>
      <w:r w:rsidRPr="00777B4D">
        <w:rPr>
          <w:noProof w:val="0"/>
          <w:lang w:val="en-US"/>
        </w:rPr>
        <w:t>X.1.2 Transaction Descriptions</w:t>
      </w:r>
      <w:bookmarkEnd w:id="45"/>
    </w:p>
    <w:p w:rsidR="00D054DE" w:rsidRPr="00777B4D" w:rsidRDefault="00D054DE" w:rsidP="007D59D2">
      <w:pPr>
        <w:pStyle w:val="BodyText"/>
        <w:rPr>
          <w:lang w:eastAsia="x-none"/>
        </w:rPr>
      </w:pPr>
      <w:r w:rsidRPr="00777B4D">
        <w:rPr>
          <w:lang w:eastAsia="x-none"/>
        </w:rPr>
        <w:t xml:space="preserve">This section describes the </w:t>
      </w:r>
      <w:r w:rsidR="00BF09A8" w:rsidRPr="00777B4D">
        <w:rPr>
          <w:lang w:eastAsia="x-none"/>
        </w:rPr>
        <w:t>general behavior</w:t>
      </w:r>
      <w:r w:rsidRPr="00777B4D">
        <w:rPr>
          <w:lang w:eastAsia="x-none"/>
        </w:rPr>
        <w:t xml:space="preserve"> of the transactions described above.</w:t>
      </w:r>
    </w:p>
    <w:p w:rsidR="00D054DE" w:rsidRPr="00777B4D" w:rsidRDefault="00D054DE" w:rsidP="007D59D2">
      <w:pPr>
        <w:pStyle w:val="Heading4"/>
        <w:numPr>
          <w:ilvl w:val="0"/>
          <w:numId w:val="0"/>
        </w:numPr>
        <w:ind w:left="864" w:hanging="864"/>
        <w:rPr>
          <w:noProof w:val="0"/>
          <w:lang w:val="en-US"/>
        </w:rPr>
      </w:pPr>
      <w:bookmarkStart w:id="46" w:name="_Toc368391237"/>
      <w:r w:rsidRPr="00777B4D">
        <w:rPr>
          <w:noProof w:val="0"/>
          <w:lang w:val="en-US"/>
        </w:rPr>
        <w:t xml:space="preserve">X.1.2.1 </w:t>
      </w:r>
      <w:r w:rsidR="00E96F48" w:rsidRPr="00777B4D">
        <w:rPr>
          <w:noProof w:val="0"/>
          <w:lang w:val="en-US"/>
        </w:rPr>
        <w:t>Query Clinical Knowledge</w:t>
      </w:r>
      <w:bookmarkEnd w:id="46"/>
    </w:p>
    <w:p w:rsidR="00D054DE" w:rsidRPr="00777B4D" w:rsidRDefault="00D054DE" w:rsidP="00D054DE">
      <w:pPr>
        <w:pStyle w:val="BodyText"/>
      </w:pPr>
      <w:r w:rsidRPr="00777B4D">
        <w:t xml:space="preserve">This transaction is sent from the Clinical Knowledge Requester to obtain a list of </w:t>
      </w:r>
      <w:r w:rsidR="00E96F48" w:rsidRPr="00777B4D">
        <w:t xml:space="preserve">references to </w:t>
      </w:r>
      <w:r w:rsidRPr="00777B4D">
        <w:t>relevant Clinical Knowledge Resources that can be presented to the end user based upon their current context</w:t>
      </w:r>
      <w:r w:rsidR="00870818">
        <w:t xml:space="preserve">. </w:t>
      </w:r>
      <w:r w:rsidR="00BF09A8" w:rsidRPr="00777B4D">
        <w:rPr>
          <w:lang w:eastAsia="x-none"/>
        </w:rPr>
        <w:t xml:space="preserve">The Query Clinical Knowledge transaction is described in detail in section 3.Y </w:t>
      </w:r>
      <w:r w:rsidR="00BF09A8" w:rsidRPr="00777B4D">
        <w:t>Query Clinical Knowledge below</w:t>
      </w:r>
      <w:r w:rsidR="00870818">
        <w:t xml:space="preserve">. </w:t>
      </w:r>
    </w:p>
    <w:p w:rsidR="00D054DE" w:rsidRPr="00777B4D" w:rsidRDefault="00D054DE" w:rsidP="007D59D2">
      <w:pPr>
        <w:pStyle w:val="Heading4"/>
        <w:numPr>
          <w:ilvl w:val="0"/>
          <w:numId w:val="0"/>
        </w:numPr>
        <w:ind w:left="864" w:hanging="864"/>
        <w:rPr>
          <w:noProof w:val="0"/>
          <w:lang w:val="en-US"/>
        </w:rPr>
      </w:pPr>
      <w:bookmarkStart w:id="47" w:name="_Toc368391238"/>
      <w:r w:rsidRPr="00777B4D">
        <w:rPr>
          <w:noProof w:val="0"/>
          <w:lang w:val="en-US"/>
        </w:rPr>
        <w:t xml:space="preserve">X.1.2.2 </w:t>
      </w:r>
      <w:r w:rsidR="00E96F48" w:rsidRPr="00777B4D">
        <w:rPr>
          <w:noProof w:val="0"/>
          <w:lang w:val="en-US"/>
        </w:rPr>
        <w:t>Retrieve Clinical Knowledge</w:t>
      </w:r>
      <w:bookmarkEnd w:id="47"/>
    </w:p>
    <w:p w:rsidR="00D054DE" w:rsidRPr="00777B4D" w:rsidRDefault="00D054DE" w:rsidP="00D054DE">
      <w:pPr>
        <w:pStyle w:val="BodyText"/>
      </w:pPr>
      <w:r w:rsidRPr="00777B4D">
        <w:t xml:space="preserve">This transaction is used by the Clinical Knowledge Requester to access a specific knowledge resource presented to it via the </w:t>
      </w:r>
      <w:r w:rsidR="00E96F48" w:rsidRPr="00777B4D">
        <w:t>Query Clinical Knowledge</w:t>
      </w:r>
      <w:r w:rsidRPr="00777B4D">
        <w:t xml:space="preserve"> transaction</w:t>
      </w:r>
      <w:r w:rsidR="00870818">
        <w:t xml:space="preserve">. </w:t>
      </w:r>
      <w:r w:rsidRPr="00777B4D">
        <w:t>The accessed resource can be then presented to the end user</w:t>
      </w:r>
      <w:r w:rsidR="00870818">
        <w:t xml:space="preserve">. </w:t>
      </w:r>
      <w:r w:rsidR="00BF09A8" w:rsidRPr="00777B4D">
        <w:rPr>
          <w:lang w:eastAsia="x-none"/>
        </w:rPr>
        <w:t xml:space="preserve">The Retrieve Clinical Knowledge transaction is described in detail in section </w:t>
      </w:r>
      <w:r w:rsidR="00BF09A8" w:rsidRPr="00777B4D">
        <w:t>3.Z Retrieve Clinical Knowledge</w:t>
      </w:r>
      <w:r w:rsidR="00870818">
        <w:t xml:space="preserve">. </w:t>
      </w:r>
    </w:p>
    <w:p w:rsidR="00CF283F" w:rsidRPr="00777B4D" w:rsidRDefault="00CF283F" w:rsidP="00303E20">
      <w:pPr>
        <w:pStyle w:val="Heading2"/>
        <w:numPr>
          <w:ilvl w:val="0"/>
          <w:numId w:val="0"/>
        </w:numPr>
        <w:rPr>
          <w:noProof w:val="0"/>
          <w:lang w:val="en-US"/>
        </w:rPr>
      </w:pPr>
      <w:bookmarkStart w:id="48" w:name="_Toc368391239"/>
      <w:r w:rsidRPr="00777B4D">
        <w:rPr>
          <w:noProof w:val="0"/>
          <w:lang w:val="en-US"/>
        </w:rPr>
        <w:t xml:space="preserve">X.2 </w:t>
      </w:r>
      <w:r w:rsidR="00DC6776" w:rsidRPr="00777B4D">
        <w:rPr>
          <w:noProof w:val="0"/>
          <w:lang w:val="en-US"/>
        </w:rPr>
        <w:t>RCK</w:t>
      </w:r>
      <w:r w:rsidR="00104BE6" w:rsidRPr="00777B4D">
        <w:rPr>
          <w:noProof w:val="0"/>
          <w:lang w:val="en-US"/>
        </w:rPr>
        <w:t xml:space="preserve"> Actor</w:t>
      </w:r>
      <w:r w:rsidRPr="00777B4D">
        <w:rPr>
          <w:noProof w:val="0"/>
          <w:lang w:val="en-US"/>
        </w:rPr>
        <w:t xml:space="preserve"> Options</w:t>
      </w:r>
      <w:bookmarkEnd w:id="48"/>
    </w:p>
    <w:p w:rsidR="00CF283F" w:rsidRPr="00777B4D" w:rsidRDefault="00CF283F">
      <w:r w:rsidRPr="00777B4D">
        <w:t>Options that may be selected for this Profile are listed in the table X.2-1 along with the Actors to which they apply</w:t>
      </w:r>
      <w:r w:rsidR="00870818">
        <w:t xml:space="preserve">. </w:t>
      </w:r>
      <w:r w:rsidRPr="00777B4D">
        <w:t>Dependencies between options when applicable are specified in notes.</w:t>
      </w:r>
    </w:p>
    <w:p w:rsidR="003A09FE" w:rsidRPr="00777B4D" w:rsidRDefault="003A09FE" w:rsidP="00291432">
      <w:pPr>
        <w:pStyle w:val="BodyText"/>
      </w:pPr>
    </w:p>
    <w:p w:rsidR="00CF283F" w:rsidRPr="00777B4D" w:rsidRDefault="00CF283F">
      <w:pPr>
        <w:pStyle w:val="TableTitle"/>
      </w:pPr>
      <w:r w:rsidRPr="00777B4D">
        <w:t>Table X.2-1</w:t>
      </w:r>
      <w:r w:rsidR="00C16B49" w:rsidRPr="00777B4D">
        <w:t>:</w:t>
      </w:r>
      <w:r w:rsidRPr="00777B4D">
        <w:t xml:space="preserve"> </w:t>
      </w:r>
      <w:r w:rsidR="0001161D" w:rsidRPr="00777B4D">
        <w:t>RCK</w:t>
      </w:r>
      <w:r w:rsidRPr="00777B4D">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5"/>
        <w:gridCol w:w="1720"/>
        <w:gridCol w:w="2061"/>
      </w:tblGrid>
      <w:tr w:rsidR="00CF283F" w:rsidRPr="00777B4D">
        <w:trPr>
          <w:cantSplit/>
          <w:tblHeader/>
          <w:jc w:val="center"/>
        </w:trPr>
        <w:tc>
          <w:tcPr>
            <w:tcW w:w="0" w:type="auto"/>
            <w:shd w:val="pct15" w:color="auto" w:fill="FFFFFF"/>
          </w:tcPr>
          <w:p w:rsidR="00CF283F" w:rsidRPr="00777B4D" w:rsidRDefault="00CF283F">
            <w:pPr>
              <w:pStyle w:val="TableEntryHeader"/>
            </w:pPr>
            <w:r w:rsidRPr="00777B4D">
              <w:t>Actor</w:t>
            </w:r>
          </w:p>
        </w:tc>
        <w:tc>
          <w:tcPr>
            <w:tcW w:w="0" w:type="auto"/>
            <w:shd w:val="pct15" w:color="auto" w:fill="FFFFFF"/>
          </w:tcPr>
          <w:p w:rsidR="00CF283F" w:rsidRPr="00777B4D" w:rsidRDefault="00CF283F" w:rsidP="003D24EE">
            <w:pPr>
              <w:pStyle w:val="TableEntryHeader"/>
            </w:pPr>
            <w:r w:rsidRPr="00777B4D">
              <w:t>Options</w:t>
            </w:r>
          </w:p>
        </w:tc>
        <w:tc>
          <w:tcPr>
            <w:tcW w:w="0" w:type="auto"/>
            <w:shd w:val="pct15" w:color="auto" w:fill="FFFFFF"/>
          </w:tcPr>
          <w:p w:rsidR="00CF283F" w:rsidRPr="00777B4D" w:rsidRDefault="00CF283F">
            <w:pPr>
              <w:pStyle w:val="TableEntryHeader"/>
            </w:pPr>
            <w:r w:rsidRPr="00777B4D">
              <w:t>Vol</w:t>
            </w:r>
            <w:r w:rsidR="009D6A32" w:rsidRPr="00777B4D">
              <w:t>ume</w:t>
            </w:r>
            <w:r w:rsidRPr="00777B4D">
              <w:t xml:space="preserve"> &amp; Section</w:t>
            </w:r>
          </w:p>
        </w:tc>
      </w:tr>
      <w:tr w:rsidR="00501E86" w:rsidRPr="00777B4D">
        <w:trPr>
          <w:cantSplit/>
          <w:trHeight w:val="332"/>
          <w:jc w:val="center"/>
        </w:trPr>
        <w:tc>
          <w:tcPr>
            <w:tcW w:w="0" w:type="auto"/>
          </w:tcPr>
          <w:p w:rsidR="00501E86" w:rsidRPr="00777B4D" w:rsidRDefault="0051122A" w:rsidP="00021227">
            <w:pPr>
              <w:pStyle w:val="TableEntry"/>
            </w:pPr>
            <w:r w:rsidRPr="00777B4D">
              <w:t>Clinical Knowledge Directory</w:t>
            </w:r>
          </w:p>
        </w:tc>
        <w:tc>
          <w:tcPr>
            <w:tcW w:w="0" w:type="auto"/>
          </w:tcPr>
          <w:p w:rsidR="00501E86" w:rsidRPr="00777B4D" w:rsidRDefault="00501E86">
            <w:pPr>
              <w:pStyle w:val="TableEntry"/>
              <w:jc w:val="center"/>
              <w:rPr>
                <w:i/>
              </w:rPr>
            </w:pPr>
            <w:r w:rsidRPr="00777B4D">
              <w:rPr>
                <w:i/>
              </w:rPr>
              <w:t xml:space="preserve">No options defined </w:t>
            </w:r>
          </w:p>
        </w:tc>
        <w:tc>
          <w:tcPr>
            <w:tcW w:w="0" w:type="auto"/>
          </w:tcPr>
          <w:p w:rsidR="00501E86" w:rsidRPr="00777B4D" w:rsidRDefault="00501E86">
            <w:pPr>
              <w:pStyle w:val="TableEntry"/>
            </w:pPr>
            <w:r w:rsidRPr="00777B4D">
              <w:t>- -</w:t>
            </w:r>
          </w:p>
        </w:tc>
      </w:tr>
      <w:tr w:rsidR="00501E86" w:rsidRPr="00777B4D">
        <w:trPr>
          <w:cantSplit/>
          <w:trHeight w:val="332"/>
          <w:jc w:val="center"/>
        </w:trPr>
        <w:tc>
          <w:tcPr>
            <w:tcW w:w="0" w:type="auto"/>
          </w:tcPr>
          <w:p w:rsidR="00501E86" w:rsidRPr="00777B4D" w:rsidRDefault="00501E86" w:rsidP="00BE7887">
            <w:pPr>
              <w:pStyle w:val="TableEntry"/>
            </w:pPr>
            <w:r w:rsidRPr="00777B4D">
              <w:lastRenderedPageBreak/>
              <w:t>Clinical Knowledge Request</w:t>
            </w:r>
            <w:r w:rsidR="00BE7887" w:rsidRPr="00777B4D">
              <w:t>e</w:t>
            </w:r>
            <w:r w:rsidRPr="00777B4D">
              <w:t>r</w:t>
            </w:r>
          </w:p>
        </w:tc>
        <w:tc>
          <w:tcPr>
            <w:tcW w:w="0" w:type="auto"/>
          </w:tcPr>
          <w:p w:rsidR="00501E86" w:rsidRPr="00777B4D" w:rsidRDefault="00501E86" w:rsidP="00021227">
            <w:pPr>
              <w:pStyle w:val="TableEntry"/>
              <w:jc w:val="center"/>
              <w:rPr>
                <w:i/>
              </w:rPr>
            </w:pPr>
            <w:r w:rsidRPr="00777B4D">
              <w:rPr>
                <w:i/>
              </w:rPr>
              <w:t xml:space="preserve">No options defined </w:t>
            </w:r>
          </w:p>
        </w:tc>
        <w:tc>
          <w:tcPr>
            <w:tcW w:w="0" w:type="auto"/>
          </w:tcPr>
          <w:p w:rsidR="00501E86" w:rsidRPr="00777B4D" w:rsidRDefault="00501E86" w:rsidP="00021227">
            <w:pPr>
              <w:pStyle w:val="TableEntry"/>
            </w:pPr>
            <w:r w:rsidRPr="00777B4D">
              <w:t>- -</w:t>
            </w:r>
          </w:p>
        </w:tc>
      </w:tr>
      <w:tr w:rsidR="00501E86" w:rsidRPr="00777B4D">
        <w:trPr>
          <w:cantSplit/>
          <w:trHeight w:val="233"/>
          <w:jc w:val="center"/>
        </w:trPr>
        <w:tc>
          <w:tcPr>
            <w:tcW w:w="0" w:type="auto"/>
          </w:tcPr>
          <w:p w:rsidR="00501E86" w:rsidRPr="00777B4D" w:rsidRDefault="00080631" w:rsidP="00021227">
            <w:pPr>
              <w:pStyle w:val="TableEntry"/>
            </w:pPr>
            <w:r w:rsidRPr="00777B4D">
              <w:t>Clinical Knowledge Resource Repository</w:t>
            </w:r>
          </w:p>
        </w:tc>
        <w:tc>
          <w:tcPr>
            <w:tcW w:w="0" w:type="auto"/>
          </w:tcPr>
          <w:p w:rsidR="00501E86" w:rsidRPr="00777B4D" w:rsidRDefault="00501E86" w:rsidP="00021227">
            <w:pPr>
              <w:pStyle w:val="TableEntry"/>
              <w:jc w:val="center"/>
              <w:rPr>
                <w:i/>
              </w:rPr>
            </w:pPr>
            <w:r w:rsidRPr="00777B4D">
              <w:rPr>
                <w:i/>
              </w:rPr>
              <w:t xml:space="preserve">No options defined </w:t>
            </w:r>
          </w:p>
        </w:tc>
        <w:tc>
          <w:tcPr>
            <w:tcW w:w="0" w:type="auto"/>
          </w:tcPr>
          <w:p w:rsidR="00501E86" w:rsidRPr="00777B4D" w:rsidRDefault="00501E86" w:rsidP="00021227">
            <w:pPr>
              <w:pStyle w:val="TableEntry"/>
            </w:pPr>
            <w:r w:rsidRPr="00777B4D">
              <w:t>- -</w:t>
            </w:r>
          </w:p>
        </w:tc>
      </w:tr>
    </w:tbl>
    <w:p w:rsidR="00CF283F" w:rsidRPr="00777B4D" w:rsidRDefault="00CF283F">
      <w:pPr>
        <w:pStyle w:val="BodyText"/>
        <w:rPr>
          <w:iCs/>
        </w:rPr>
      </w:pPr>
    </w:p>
    <w:p w:rsidR="005F21E7" w:rsidRPr="00777B4D" w:rsidRDefault="005F21E7" w:rsidP="00303E20">
      <w:pPr>
        <w:pStyle w:val="Heading2"/>
        <w:numPr>
          <w:ilvl w:val="0"/>
          <w:numId w:val="0"/>
        </w:numPr>
        <w:rPr>
          <w:noProof w:val="0"/>
          <w:lang w:val="en-US"/>
        </w:rPr>
      </w:pPr>
      <w:bookmarkStart w:id="49" w:name="_Toc37034636"/>
      <w:bookmarkStart w:id="50" w:name="_Toc38846114"/>
      <w:bookmarkStart w:id="51" w:name="_Toc504625757"/>
      <w:bookmarkStart w:id="52" w:name="_Toc530206510"/>
      <w:bookmarkStart w:id="53" w:name="_Toc1388430"/>
      <w:bookmarkStart w:id="54" w:name="_Toc1388584"/>
      <w:bookmarkStart w:id="55" w:name="_Toc1456611"/>
      <w:bookmarkStart w:id="56" w:name="_Toc368391240"/>
      <w:r w:rsidRPr="00777B4D">
        <w:rPr>
          <w:noProof w:val="0"/>
          <w:lang w:val="en-US"/>
        </w:rPr>
        <w:t xml:space="preserve">X.3 </w:t>
      </w:r>
      <w:r w:rsidR="00DC6776" w:rsidRPr="00777B4D">
        <w:rPr>
          <w:noProof w:val="0"/>
          <w:lang w:val="en-US"/>
        </w:rPr>
        <w:t>RCK</w:t>
      </w:r>
      <w:r w:rsidRPr="00777B4D">
        <w:rPr>
          <w:noProof w:val="0"/>
          <w:lang w:val="en-US"/>
        </w:rPr>
        <w:t xml:space="preserve"> Actor</w:t>
      </w:r>
      <w:r w:rsidR="00167DB7" w:rsidRPr="00777B4D">
        <w:rPr>
          <w:noProof w:val="0"/>
          <w:lang w:val="en-US"/>
        </w:rPr>
        <w:t xml:space="preserve"> Required</w:t>
      </w:r>
      <w:r w:rsidRPr="00777B4D">
        <w:rPr>
          <w:noProof w:val="0"/>
          <w:lang w:val="en-US"/>
        </w:rPr>
        <w:t xml:space="preserve"> Groupings</w:t>
      </w:r>
      <w:bookmarkEnd w:id="56"/>
      <w:r w:rsidRPr="00777B4D">
        <w:rPr>
          <w:noProof w:val="0"/>
          <w:lang w:val="en-US"/>
        </w:rPr>
        <w:t xml:space="preserve"> </w:t>
      </w:r>
    </w:p>
    <w:p w:rsidR="00167DB7" w:rsidRPr="00777B4D" w:rsidRDefault="00167DB7" w:rsidP="00167DB7">
      <w:r w:rsidRPr="00777B4D">
        <w:t>Actor</w:t>
      </w:r>
      <w:r w:rsidR="001B463C" w:rsidRPr="00777B4D">
        <w:t>(s) which are</w:t>
      </w:r>
      <w:r w:rsidRPr="00777B4D">
        <w:t xml:space="preserve"> required to be grouped with another Actor(s)</w:t>
      </w:r>
      <w:r w:rsidR="001B463C" w:rsidRPr="00777B4D">
        <w:t xml:space="preserve"> are listed in this section</w:t>
      </w:r>
      <w:r w:rsidR="00870818">
        <w:t xml:space="preserve">. </w:t>
      </w:r>
      <w:r w:rsidR="001B463C" w:rsidRPr="00777B4D">
        <w:t>The</w:t>
      </w:r>
      <w:r w:rsidR="006A3098" w:rsidRPr="00777B4D">
        <w:t xml:space="preserve"> grouped Actor may be from this profile or a different domain/profile</w:t>
      </w:r>
      <w:r w:rsidR="00870818">
        <w:t xml:space="preserve">. </w:t>
      </w:r>
      <w:r w:rsidRPr="00777B4D">
        <w:t xml:space="preserve">These </w:t>
      </w:r>
      <w:r w:rsidR="00DA1854" w:rsidRPr="00777B4D">
        <w:t xml:space="preserve">mandatory </w:t>
      </w:r>
      <w:r w:rsidRPr="00777B4D">
        <w:t>required groupings, plus further descriptions if necessary, are given in the table below.</w:t>
      </w:r>
    </w:p>
    <w:p w:rsidR="00167DB7" w:rsidRPr="00777B4D" w:rsidRDefault="00F900F7" w:rsidP="00167DB7">
      <w:pPr>
        <w:pStyle w:val="BodyText"/>
      </w:pPr>
      <w:r w:rsidRPr="00777B4D">
        <w:t>A</w:t>
      </w:r>
      <w:r w:rsidR="006A3098" w:rsidRPr="00777B4D">
        <w:t>n Actor from this profile (Column 1)</w:t>
      </w:r>
      <w:r w:rsidRPr="00777B4D">
        <w:t xml:space="preserve"> must implement all of the required transactions in this profile in addition to all of the required transactions for the</w:t>
      </w:r>
      <w:r w:rsidR="006A3098" w:rsidRPr="00777B4D">
        <w:t xml:space="preserve"> grouped</w:t>
      </w:r>
      <w:r w:rsidRPr="00777B4D">
        <w:t xml:space="preserve"> profile/actor listed </w:t>
      </w:r>
      <w:r w:rsidR="006A3098" w:rsidRPr="00777B4D">
        <w:t>(</w:t>
      </w:r>
      <w:r w:rsidRPr="00777B4D">
        <w:t>Column 2</w:t>
      </w:r>
      <w:r w:rsidR="006A3098" w:rsidRPr="00777B4D">
        <w:t>)</w:t>
      </w:r>
      <w:r w:rsidR="00167DB7" w:rsidRPr="00777B4D">
        <w:t xml:space="preserve">. </w:t>
      </w:r>
    </w:p>
    <w:p w:rsidR="00167DB7" w:rsidRPr="00777B4D" w:rsidRDefault="00167DB7" w:rsidP="00167DB7">
      <w:pPr>
        <w:pStyle w:val="TableTitle"/>
      </w:pPr>
    </w:p>
    <w:p w:rsidR="00167DB7" w:rsidRPr="00777B4D" w:rsidRDefault="00167DB7" w:rsidP="00167DB7">
      <w:pPr>
        <w:pStyle w:val="TableTitle"/>
      </w:pPr>
      <w:r w:rsidRPr="00777B4D">
        <w:t>Table X.3-1</w:t>
      </w:r>
      <w:r w:rsidR="00C16B49" w:rsidRPr="00777B4D">
        <w:t>:</w:t>
      </w:r>
      <w:r w:rsidRPr="00777B4D">
        <w:t xml:space="preserve"> </w:t>
      </w:r>
      <w:r w:rsidR="0001161D" w:rsidRPr="00777B4D">
        <w:t>RCK</w:t>
      </w:r>
      <w:r w:rsidRPr="00777B4D">
        <w:t xml:space="preserve"> - Actors Required Groups</w:t>
      </w:r>
    </w:p>
    <w:tbl>
      <w:tblPr>
        <w:tblW w:w="0" w:type="auto"/>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2910"/>
        <w:gridCol w:w="2707"/>
        <w:gridCol w:w="891"/>
      </w:tblGrid>
      <w:tr w:rsidR="00DA1854" w:rsidRPr="00777B4D" w:rsidTr="00F900F7">
        <w:trPr>
          <w:cantSplit/>
          <w:tblHeader/>
          <w:jc w:val="center"/>
        </w:trPr>
        <w:tc>
          <w:tcPr>
            <w:tcW w:w="1271" w:type="dxa"/>
            <w:shd w:val="pct15" w:color="auto" w:fill="FFFFFF"/>
          </w:tcPr>
          <w:p w:rsidR="00DA1854" w:rsidRPr="00777B4D" w:rsidRDefault="00DC6776" w:rsidP="00F64792">
            <w:pPr>
              <w:pStyle w:val="TableEntryHeader"/>
            </w:pPr>
            <w:r w:rsidRPr="00777B4D">
              <w:t>RCK</w:t>
            </w:r>
            <w:r w:rsidR="00F900F7" w:rsidRPr="00777B4D">
              <w:t xml:space="preserve"> </w:t>
            </w:r>
            <w:r w:rsidR="00DA1854" w:rsidRPr="00777B4D">
              <w:t>Actor</w:t>
            </w:r>
          </w:p>
        </w:tc>
        <w:tc>
          <w:tcPr>
            <w:tcW w:w="0" w:type="auto"/>
            <w:shd w:val="pct15" w:color="auto" w:fill="FFFFFF"/>
          </w:tcPr>
          <w:p w:rsidR="00DA1854" w:rsidRPr="00777B4D" w:rsidRDefault="00DA1854" w:rsidP="00F64792">
            <w:pPr>
              <w:pStyle w:val="TableEntryHeader"/>
            </w:pPr>
            <w:r w:rsidRPr="00777B4D">
              <w:t>Required Grouping Actor</w:t>
            </w:r>
          </w:p>
        </w:tc>
        <w:tc>
          <w:tcPr>
            <w:tcW w:w="2707" w:type="dxa"/>
            <w:shd w:val="pct15" w:color="auto" w:fill="FFFFFF"/>
          </w:tcPr>
          <w:p w:rsidR="00DA1854" w:rsidRPr="00777B4D" w:rsidRDefault="00DA1854" w:rsidP="00DA1854">
            <w:pPr>
              <w:pStyle w:val="TableEntryHeader"/>
            </w:pPr>
            <w:r w:rsidRPr="00777B4D">
              <w:t>Technical</w:t>
            </w:r>
          </w:p>
          <w:p w:rsidR="00DA1854" w:rsidRPr="00777B4D" w:rsidRDefault="00DA1854" w:rsidP="00F64792">
            <w:pPr>
              <w:pStyle w:val="TableEntryHeader"/>
            </w:pPr>
            <w:r w:rsidRPr="00777B4D">
              <w:t>Framework Reference</w:t>
            </w:r>
          </w:p>
        </w:tc>
        <w:tc>
          <w:tcPr>
            <w:tcW w:w="891" w:type="dxa"/>
            <w:shd w:val="pct15" w:color="auto" w:fill="FFFFFF"/>
          </w:tcPr>
          <w:p w:rsidR="00DA1854" w:rsidRPr="00777B4D" w:rsidRDefault="00F900F7" w:rsidP="00DA1854">
            <w:pPr>
              <w:pStyle w:val="TableEntryHeader"/>
            </w:pPr>
            <w:r w:rsidRPr="00777B4D">
              <w:t xml:space="preserve">Note  </w:t>
            </w:r>
          </w:p>
        </w:tc>
      </w:tr>
      <w:tr w:rsidR="00501E86" w:rsidRPr="00777B4D" w:rsidTr="00F900F7">
        <w:trPr>
          <w:cantSplit/>
          <w:trHeight w:val="332"/>
          <w:jc w:val="center"/>
        </w:trPr>
        <w:tc>
          <w:tcPr>
            <w:tcW w:w="1271" w:type="dxa"/>
          </w:tcPr>
          <w:p w:rsidR="00501E86" w:rsidRPr="00777B4D" w:rsidRDefault="0051122A" w:rsidP="00021227">
            <w:pPr>
              <w:pStyle w:val="TableEntry"/>
            </w:pPr>
            <w:r w:rsidRPr="00777B4D">
              <w:t>Clinical Knowledge Directory</w:t>
            </w:r>
          </w:p>
        </w:tc>
        <w:tc>
          <w:tcPr>
            <w:tcW w:w="0" w:type="auto"/>
          </w:tcPr>
          <w:p w:rsidR="00501E86" w:rsidRPr="00777B4D" w:rsidRDefault="00194B64" w:rsidP="00F64792">
            <w:pPr>
              <w:pStyle w:val="TableEntry"/>
              <w:jc w:val="center"/>
            </w:pPr>
            <w:r w:rsidRPr="00777B4D">
              <w:t>Secure Node or Secure Application</w:t>
            </w:r>
          </w:p>
        </w:tc>
        <w:tc>
          <w:tcPr>
            <w:tcW w:w="2707" w:type="dxa"/>
          </w:tcPr>
          <w:p w:rsidR="00501E86" w:rsidRPr="00777B4D" w:rsidRDefault="007C2941" w:rsidP="007C2941">
            <w:pPr>
              <w:pStyle w:val="TableEntry"/>
              <w:jc w:val="center"/>
            </w:pPr>
            <w:r w:rsidRPr="00777B4D">
              <w:t>ITI TF-1:9 ATNA</w:t>
            </w:r>
          </w:p>
        </w:tc>
        <w:tc>
          <w:tcPr>
            <w:tcW w:w="891" w:type="dxa"/>
          </w:tcPr>
          <w:p w:rsidR="00501E86" w:rsidRPr="00777B4D" w:rsidRDefault="00501E86" w:rsidP="00167DB7">
            <w:pPr>
              <w:pStyle w:val="TableEntry"/>
            </w:pPr>
          </w:p>
        </w:tc>
      </w:tr>
      <w:tr w:rsidR="00501E86" w:rsidRPr="00777B4D" w:rsidTr="00F900F7">
        <w:trPr>
          <w:cantSplit/>
          <w:trHeight w:val="233"/>
          <w:jc w:val="center"/>
        </w:trPr>
        <w:tc>
          <w:tcPr>
            <w:tcW w:w="1271" w:type="dxa"/>
          </w:tcPr>
          <w:p w:rsidR="00501E86" w:rsidRPr="00777B4D" w:rsidRDefault="00501E86" w:rsidP="00021227">
            <w:pPr>
              <w:pStyle w:val="TableEntry"/>
            </w:pPr>
            <w:r w:rsidRPr="00777B4D">
              <w:t xml:space="preserve">Clinical Knowledge </w:t>
            </w:r>
            <w:r w:rsidR="00BE7887" w:rsidRPr="00777B4D">
              <w:t>Requester</w:t>
            </w:r>
          </w:p>
        </w:tc>
        <w:tc>
          <w:tcPr>
            <w:tcW w:w="0" w:type="auto"/>
          </w:tcPr>
          <w:p w:rsidR="00501E86" w:rsidRPr="00777B4D" w:rsidRDefault="00194B64" w:rsidP="00F64792">
            <w:pPr>
              <w:pStyle w:val="TableEntry"/>
              <w:jc w:val="center"/>
            </w:pPr>
            <w:r w:rsidRPr="00777B4D">
              <w:t>Secure Node or Secure Application</w:t>
            </w:r>
          </w:p>
        </w:tc>
        <w:tc>
          <w:tcPr>
            <w:tcW w:w="2707" w:type="dxa"/>
          </w:tcPr>
          <w:p w:rsidR="00501E86" w:rsidRPr="00777B4D" w:rsidRDefault="007C2941" w:rsidP="007C2941">
            <w:pPr>
              <w:pStyle w:val="TableEntry"/>
              <w:jc w:val="center"/>
            </w:pPr>
            <w:r w:rsidRPr="00777B4D">
              <w:t>ITI TF-1:9 ATNA</w:t>
            </w:r>
          </w:p>
        </w:tc>
        <w:tc>
          <w:tcPr>
            <w:tcW w:w="891" w:type="dxa"/>
          </w:tcPr>
          <w:p w:rsidR="00501E86" w:rsidRPr="00777B4D" w:rsidRDefault="00501E86" w:rsidP="00167DB7">
            <w:pPr>
              <w:pStyle w:val="TableEntry"/>
            </w:pPr>
          </w:p>
        </w:tc>
      </w:tr>
      <w:tr w:rsidR="00501E86" w:rsidRPr="00777B4D" w:rsidTr="00F900F7">
        <w:trPr>
          <w:cantSplit/>
          <w:trHeight w:val="586"/>
          <w:jc w:val="center"/>
        </w:trPr>
        <w:tc>
          <w:tcPr>
            <w:tcW w:w="1271" w:type="dxa"/>
          </w:tcPr>
          <w:p w:rsidR="00501E86" w:rsidRPr="00777B4D" w:rsidRDefault="00080631" w:rsidP="0065120B">
            <w:pPr>
              <w:pStyle w:val="TableEntry"/>
            </w:pPr>
            <w:r w:rsidRPr="00777B4D">
              <w:t>Clinical Knowledge Resource Repository</w:t>
            </w:r>
          </w:p>
        </w:tc>
        <w:tc>
          <w:tcPr>
            <w:tcW w:w="0" w:type="auto"/>
          </w:tcPr>
          <w:p w:rsidR="00501E86" w:rsidRPr="00777B4D" w:rsidRDefault="00194B64" w:rsidP="00F64792">
            <w:pPr>
              <w:pStyle w:val="TableEntry"/>
              <w:jc w:val="center"/>
            </w:pPr>
            <w:r w:rsidRPr="00777B4D">
              <w:t>Secure Node or Secure Application</w:t>
            </w:r>
          </w:p>
        </w:tc>
        <w:tc>
          <w:tcPr>
            <w:tcW w:w="2707" w:type="dxa"/>
          </w:tcPr>
          <w:p w:rsidR="00501E86" w:rsidRPr="00777B4D" w:rsidRDefault="007C2941" w:rsidP="007C2941">
            <w:pPr>
              <w:pStyle w:val="TableEntry"/>
              <w:jc w:val="center"/>
            </w:pPr>
            <w:r w:rsidRPr="00777B4D">
              <w:t>ITI TF-1:9 ATNA</w:t>
            </w:r>
          </w:p>
        </w:tc>
        <w:tc>
          <w:tcPr>
            <w:tcW w:w="891" w:type="dxa"/>
          </w:tcPr>
          <w:p w:rsidR="00501E86" w:rsidRPr="00777B4D" w:rsidRDefault="00501E86" w:rsidP="00F64792">
            <w:pPr>
              <w:pStyle w:val="TableEntry"/>
            </w:pPr>
          </w:p>
        </w:tc>
      </w:tr>
    </w:tbl>
    <w:p w:rsidR="00CF283F" w:rsidRPr="00777B4D" w:rsidRDefault="00CF283F" w:rsidP="00303E20">
      <w:pPr>
        <w:pStyle w:val="Heading2"/>
        <w:numPr>
          <w:ilvl w:val="0"/>
          <w:numId w:val="0"/>
        </w:numPr>
        <w:rPr>
          <w:noProof w:val="0"/>
          <w:lang w:val="en-US"/>
        </w:rPr>
      </w:pPr>
      <w:bookmarkStart w:id="57" w:name="_Toc368391241"/>
      <w:r w:rsidRPr="00777B4D">
        <w:rPr>
          <w:noProof w:val="0"/>
          <w:lang w:val="en-US"/>
        </w:rPr>
        <w:t>X.</w:t>
      </w:r>
      <w:r w:rsidR="00104BE6" w:rsidRPr="00777B4D">
        <w:rPr>
          <w:noProof w:val="0"/>
          <w:lang w:val="en-US"/>
        </w:rPr>
        <w:t>5</w:t>
      </w:r>
      <w:r w:rsidR="005F21E7" w:rsidRPr="00777B4D">
        <w:rPr>
          <w:noProof w:val="0"/>
          <w:lang w:val="en-US"/>
        </w:rPr>
        <w:t xml:space="preserve"> </w:t>
      </w:r>
      <w:r w:rsidR="00DC6776" w:rsidRPr="00777B4D">
        <w:rPr>
          <w:noProof w:val="0"/>
          <w:lang w:val="en-US"/>
        </w:rPr>
        <w:t>RCK</w:t>
      </w:r>
      <w:r w:rsidRPr="00777B4D">
        <w:rPr>
          <w:noProof w:val="0"/>
          <w:lang w:val="en-US"/>
        </w:rPr>
        <w:t xml:space="preserve"> </w:t>
      </w:r>
      <w:bookmarkEnd w:id="49"/>
      <w:bookmarkEnd w:id="50"/>
      <w:r w:rsidR="00167DB7" w:rsidRPr="00777B4D">
        <w:rPr>
          <w:noProof w:val="0"/>
          <w:lang w:val="en-US"/>
        </w:rPr>
        <w:t>Overview</w:t>
      </w:r>
      <w:bookmarkEnd w:id="57"/>
    </w:p>
    <w:p w:rsidR="00167DB7" w:rsidRPr="00777B4D" w:rsidRDefault="00104BE6" w:rsidP="003D19E0">
      <w:pPr>
        <w:pStyle w:val="Heading3"/>
        <w:keepNext w:val="0"/>
        <w:numPr>
          <w:ilvl w:val="0"/>
          <w:numId w:val="0"/>
        </w:numPr>
        <w:rPr>
          <w:bCs/>
          <w:noProof w:val="0"/>
          <w:lang w:val="en-US"/>
        </w:rPr>
      </w:pPr>
      <w:bookmarkStart w:id="58" w:name="_Toc368391242"/>
      <w:r w:rsidRPr="00777B4D">
        <w:rPr>
          <w:bCs/>
          <w:noProof w:val="0"/>
          <w:lang w:val="en-US"/>
        </w:rPr>
        <w:t>X.5</w:t>
      </w:r>
      <w:r w:rsidR="00167DB7" w:rsidRPr="00777B4D">
        <w:rPr>
          <w:bCs/>
          <w:noProof w:val="0"/>
          <w:lang w:val="en-US"/>
        </w:rPr>
        <w:t xml:space="preserve">.1 </w:t>
      </w:r>
      <w:r w:rsidR="00681A3B" w:rsidRPr="00777B4D">
        <w:rPr>
          <w:noProof w:val="0"/>
          <w:lang w:val="en-US"/>
        </w:rPr>
        <w:t xml:space="preserve">Overview of the </w:t>
      </w:r>
      <w:r w:rsidR="00624197" w:rsidRPr="00777B4D">
        <w:rPr>
          <w:noProof w:val="0"/>
          <w:lang w:val="en-US"/>
        </w:rPr>
        <w:t xml:space="preserve">Knowledge </w:t>
      </w:r>
      <w:r w:rsidR="00681A3B" w:rsidRPr="00777B4D">
        <w:rPr>
          <w:noProof w:val="0"/>
          <w:lang w:val="en-US"/>
        </w:rPr>
        <w:t>Request</w:t>
      </w:r>
      <w:bookmarkEnd w:id="58"/>
    </w:p>
    <w:p w:rsidR="00624197" w:rsidRPr="00777B4D" w:rsidRDefault="00624197" w:rsidP="00E51CD6">
      <w:pPr>
        <w:pStyle w:val="BodyText"/>
        <w:rPr>
          <w:lang w:eastAsia="x-none"/>
        </w:rPr>
      </w:pPr>
      <w:r w:rsidRPr="00777B4D">
        <w:rPr>
          <w:lang w:eastAsia="x-none"/>
        </w:rPr>
        <w:t>Clinical content is typically organized using different kinds of index terms</w:t>
      </w:r>
      <w:r w:rsidR="00870818">
        <w:rPr>
          <w:lang w:eastAsia="x-none"/>
        </w:rPr>
        <w:t xml:space="preserve">. </w:t>
      </w:r>
      <w:r w:rsidRPr="00777B4D">
        <w:rPr>
          <w:lang w:eastAsia="x-none"/>
        </w:rPr>
        <w:t>A system that wishes to locate relevant content (a Clinical Knowledge Requester) supplies the terms of interest it knows, and the system retrieving the content (a Clinical Knowledge Directory) matches these terms against the index terms it has for the clinical content</w:t>
      </w:r>
      <w:r w:rsidR="00870818">
        <w:rPr>
          <w:lang w:eastAsia="x-none"/>
        </w:rPr>
        <w:t xml:space="preserve">. </w:t>
      </w:r>
      <w:r w:rsidRPr="00777B4D">
        <w:rPr>
          <w:lang w:eastAsia="x-none"/>
        </w:rPr>
        <w:t>A variety of different technical approaches allow results to be ranked by according to relevance and/or filtered based on content in the index terms provided.</w:t>
      </w:r>
    </w:p>
    <w:p w:rsidR="009C6369" w:rsidRPr="00777B4D" w:rsidRDefault="009C6369" w:rsidP="00E51CD6">
      <w:pPr>
        <w:pStyle w:val="BodyText"/>
        <w:rPr>
          <w:lang w:eastAsia="x-none"/>
        </w:rPr>
      </w:pPr>
      <w:r w:rsidRPr="00777B4D">
        <w:rPr>
          <w:lang w:eastAsia="x-none"/>
        </w:rPr>
        <w:t>One challenge in information retrieval applications is to ensure that requesters of information specify relevant index terms</w:t>
      </w:r>
      <w:r w:rsidR="00870818">
        <w:rPr>
          <w:lang w:eastAsia="x-none"/>
        </w:rPr>
        <w:t xml:space="preserve">. </w:t>
      </w:r>
      <w:r w:rsidRPr="00777B4D">
        <w:rPr>
          <w:lang w:eastAsia="x-none"/>
        </w:rPr>
        <w:t xml:space="preserve">There are numerous different types of index terms, as well as different vocabularies that can </w:t>
      </w:r>
      <w:r w:rsidR="00260B6D" w:rsidRPr="00777B4D">
        <w:rPr>
          <w:lang w:eastAsia="x-none"/>
        </w:rPr>
        <w:t xml:space="preserve">be </w:t>
      </w:r>
      <w:r w:rsidRPr="00777B4D">
        <w:rPr>
          <w:lang w:eastAsia="x-none"/>
        </w:rPr>
        <w:t>used with them</w:t>
      </w:r>
      <w:r w:rsidR="00870818">
        <w:rPr>
          <w:lang w:eastAsia="x-none"/>
        </w:rPr>
        <w:t xml:space="preserve">. </w:t>
      </w:r>
      <w:r w:rsidRPr="00777B4D">
        <w:rPr>
          <w:lang w:eastAsia="x-none"/>
        </w:rPr>
        <w:t>When the requestor is not aware of which index terms are available, or which values can be used with them, the receiver of the request is challenged to find appropriate content.</w:t>
      </w:r>
    </w:p>
    <w:p w:rsidR="009C6369" w:rsidRPr="00777B4D" w:rsidRDefault="009C6369" w:rsidP="009C6369">
      <w:pPr>
        <w:pStyle w:val="BodyText"/>
        <w:rPr>
          <w:lang w:eastAsia="x-none"/>
        </w:rPr>
      </w:pPr>
      <w:r w:rsidRPr="00777B4D">
        <w:rPr>
          <w:lang w:eastAsia="x-none"/>
        </w:rPr>
        <w:lastRenderedPageBreak/>
        <w:t>Main search terms can come from a wide variety of vocabularies, and it is difficult in a healthcare setting to limit the vocabulary for the main search terms</w:t>
      </w:r>
      <w:r w:rsidR="00870818">
        <w:rPr>
          <w:lang w:eastAsia="x-none"/>
        </w:rPr>
        <w:t xml:space="preserve">. </w:t>
      </w:r>
      <w:r w:rsidRPr="00777B4D">
        <w:rPr>
          <w:lang w:eastAsia="x-none"/>
        </w:rPr>
        <w:t>However, there are numerous secondary search terms that can help the receiver of a request to filter relevant content</w:t>
      </w:r>
      <w:r w:rsidR="00870818">
        <w:rPr>
          <w:lang w:eastAsia="x-none"/>
        </w:rPr>
        <w:t xml:space="preserve">. </w:t>
      </w:r>
      <w:r w:rsidRPr="00777B4D">
        <w:rPr>
          <w:lang w:eastAsia="x-none"/>
        </w:rPr>
        <w:t>For example, in Internet search engines, you can often filter results by date of last update, or type of content (e.g., PDF, HTML)</w:t>
      </w:r>
      <w:r w:rsidR="00870818">
        <w:rPr>
          <w:lang w:eastAsia="x-none"/>
        </w:rPr>
        <w:t xml:space="preserve">. </w:t>
      </w:r>
      <w:r w:rsidRPr="00777B4D">
        <w:rPr>
          <w:lang w:eastAsia="x-none"/>
        </w:rPr>
        <w:t>Use of these secondary search terms can greatly increase chances of being able to quickly find relevant content when those secondary index terms are supplied.</w:t>
      </w:r>
    </w:p>
    <w:p w:rsidR="009C6369" w:rsidRPr="00777B4D" w:rsidRDefault="009C6369" w:rsidP="00E51CD6">
      <w:pPr>
        <w:pStyle w:val="BodyText"/>
        <w:rPr>
          <w:lang w:eastAsia="x-none"/>
        </w:rPr>
      </w:pPr>
      <w:r w:rsidRPr="00777B4D">
        <w:rPr>
          <w:lang w:eastAsia="x-none"/>
        </w:rPr>
        <w:t xml:space="preserve">The Retrieve Clinical Knowledge profile specifies the names of the different index terms that </w:t>
      </w:r>
      <w:r w:rsidR="009E2EF9" w:rsidRPr="00777B4D">
        <w:rPr>
          <w:lang w:eastAsia="x-none"/>
        </w:rPr>
        <w:t>can</w:t>
      </w:r>
      <w:r w:rsidRPr="00777B4D">
        <w:rPr>
          <w:lang w:eastAsia="x-none"/>
        </w:rPr>
        <w:t xml:space="preserve"> be used to retrieve relevant content, and the range of possible values that can be used for those terms</w:t>
      </w:r>
      <w:r w:rsidR="00870818">
        <w:rPr>
          <w:lang w:eastAsia="x-none"/>
        </w:rPr>
        <w:t xml:space="preserve">. </w:t>
      </w:r>
      <w:r w:rsidRPr="00777B4D">
        <w:rPr>
          <w:lang w:eastAsia="x-none"/>
        </w:rPr>
        <w:t>It also places requirements upon which terms must be used in the request</w:t>
      </w:r>
      <w:r w:rsidR="00870818">
        <w:rPr>
          <w:lang w:eastAsia="x-none"/>
        </w:rPr>
        <w:t xml:space="preserve">. </w:t>
      </w:r>
      <w:r w:rsidRPr="00777B4D">
        <w:rPr>
          <w:lang w:eastAsia="x-none"/>
        </w:rPr>
        <w:t>Receivers of the request are free to ignore search terms that they do not use.</w:t>
      </w:r>
    </w:p>
    <w:p w:rsidR="009C6369" w:rsidRPr="00777B4D" w:rsidRDefault="009C6369" w:rsidP="00E51CD6">
      <w:pPr>
        <w:pStyle w:val="BodyText"/>
        <w:rPr>
          <w:lang w:eastAsia="x-none"/>
        </w:rPr>
      </w:pPr>
      <w:r w:rsidRPr="00777B4D">
        <w:rPr>
          <w:lang w:eastAsia="x-none"/>
        </w:rPr>
        <w:t>Foreknowledge of the index terms allows content suppliers to appropriate</w:t>
      </w:r>
      <w:r w:rsidR="00C978A8" w:rsidRPr="00777B4D">
        <w:rPr>
          <w:lang w:eastAsia="x-none"/>
        </w:rPr>
        <w:t>ly</w:t>
      </w:r>
      <w:r w:rsidRPr="00777B4D">
        <w:rPr>
          <w:lang w:eastAsia="x-none"/>
        </w:rPr>
        <w:t xml:space="preserve"> index and or map requests into the values they use to access content</w:t>
      </w:r>
      <w:r w:rsidR="00870818">
        <w:rPr>
          <w:lang w:eastAsia="x-none"/>
        </w:rPr>
        <w:t xml:space="preserve">. </w:t>
      </w:r>
      <w:r w:rsidRPr="00777B4D">
        <w:rPr>
          <w:lang w:eastAsia="x-none"/>
        </w:rPr>
        <w:t xml:space="preserve">It also </w:t>
      </w:r>
      <w:r w:rsidR="001726F8" w:rsidRPr="00777B4D">
        <w:rPr>
          <w:lang w:eastAsia="x-none"/>
        </w:rPr>
        <w:t xml:space="preserve">makes it possible for </w:t>
      </w:r>
      <w:r w:rsidRPr="00777B4D">
        <w:rPr>
          <w:lang w:eastAsia="x-none"/>
        </w:rPr>
        <w:t xml:space="preserve">applications </w:t>
      </w:r>
      <w:r w:rsidR="001726F8" w:rsidRPr="00777B4D">
        <w:rPr>
          <w:lang w:eastAsia="x-none"/>
        </w:rPr>
        <w:t>making requests to use a common interface, without requiring complex interface configuration to enabling discovery and mapping to index terms used by the content supplier.</w:t>
      </w:r>
    </w:p>
    <w:p w:rsidR="00624197" w:rsidRPr="00777B4D" w:rsidRDefault="001726F8" w:rsidP="001726F8">
      <w:pPr>
        <w:pStyle w:val="BodyText"/>
        <w:rPr>
          <w:lang w:eastAsia="x-none"/>
        </w:rPr>
      </w:pPr>
      <w:r w:rsidRPr="00777B4D">
        <w:rPr>
          <w:lang w:eastAsia="x-none"/>
        </w:rPr>
        <w:t>In this profile, the collection of index terms that is used is known as the request context</w:t>
      </w:r>
      <w:r w:rsidR="00870818">
        <w:rPr>
          <w:lang w:eastAsia="x-none"/>
        </w:rPr>
        <w:t xml:space="preserve">. </w:t>
      </w:r>
      <w:r w:rsidRPr="00777B4D">
        <w:rPr>
          <w:lang w:eastAsia="x-none"/>
        </w:rPr>
        <w:t>This is because the values for the secondary index terms come from details about the current situation.</w:t>
      </w:r>
      <w:r w:rsidR="00624197" w:rsidRPr="00777B4D">
        <w:rPr>
          <w:lang w:eastAsia="x-none"/>
        </w:rPr>
        <w:t xml:space="preserve"> This context is passed to a Clinical Knowledge Directory that uses those details to locate clinical content. </w:t>
      </w:r>
    </w:p>
    <w:p w:rsidR="0015233D" w:rsidRPr="00777B4D" w:rsidRDefault="0015233D" w:rsidP="00E51CD6">
      <w:pPr>
        <w:pStyle w:val="BodyText"/>
        <w:rPr>
          <w:lang w:eastAsia="x-none"/>
        </w:rPr>
      </w:pPr>
      <w:r w:rsidRPr="00777B4D">
        <w:rPr>
          <w:lang w:eastAsia="x-none"/>
        </w:rPr>
        <w:t>The context of the request provides details about clinical concept</w:t>
      </w:r>
      <w:r w:rsidR="001726F8" w:rsidRPr="00777B4D">
        <w:rPr>
          <w:lang w:eastAsia="x-none"/>
        </w:rPr>
        <w:t>s</w:t>
      </w:r>
      <w:r w:rsidRPr="00777B4D">
        <w:rPr>
          <w:lang w:eastAsia="x-none"/>
        </w:rPr>
        <w:t xml:space="preserve"> on which information is being sought</w:t>
      </w:r>
      <w:r w:rsidR="00870818">
        <w:rPr>
          <w:lang w:eastAsia="x-none"/>
        </w:rPr>
        <w:t xml:space="preserve">. </w:t>
      </w:r>
      <w:r w:rsidRPr="00777B4D">
        <w:rPr>
          <w:lang w:eastAsia="x-none"/>
        </w:rPr>
        <w:t>The context helps to determine the kind of information required, and</w:t>
      </w:r>
      <w:r w:rsidR="00E51CD6" w:rsidRPr="00777B4D">
        <w:rPr>
          <w:lang w:eastAsia="x-none"/>
        </w:rPr>
        <w:t xml:space="preserve"> </w:t>
      </w:r>
      <w:r w:rsidRPr="00777B4D">
        <w:rPr>
          <w:lang w:eastAsia="x-none"/>
        </w:rPr>
        <w:t>may include:</w:t>
      </w:r>
    </w:p>
    <w:p w:rsidR="0015233D" w:rsidRPr="00777B4D" w:rsidRDefault="0015233D" w:rsidP="00762985">
      <w:pPr>
        <w:pStyle w:val="ListBullet2"/>
      </w:pPr>
      <w:r w:rsidRPr="00777B4D">
        <w:t>Patient Demographics (Age</w:t>
      </w:r>
      <w:r w:rsidR="005E30C8" w:rsidRPr="00777B4D">
        <w:t xml:space="preserve">, Age Group or </w:t>
      </w:r>
      <w:r w:rsidRPr="00777B4D">
        <w:t>Gender</w:t>
      </w:r>
      <w:r w:rsidR="005E30C8" w:rsidRPr="00777B4D">
        <w:t>)</w:t>
      </w:r>
    </w:p>
    <w:p w:rsidR="0015233D" w:rsidRPr="00777B4D" w:rsidRDefault="0015233D" w:rsidP="00762985">
      <w:pPr>
        <w:pStyle w:val="ListBullet2"/>
      </w:pPr>
      <w:r w:rsidRPr="00777B4D">
        <w:t>Location</w:t>
      </w:r>
    </w:p>
    <w:p w:rsidR="0015233D" w:rsidRPr="00777B4D" w:rsidRDefault="0015233D" w:rsidP="00762985">
      <w:pPr>
        <w:pStyle w:val="ListBullet2"/>
      </w:pPr>
      <w:r w:rsidRPr="00777B4D">
        <w:t>Audience (Patient</w:t>
      </w:r>
      <w:r w:rsidR="004D763E" w:rsidRPr="00777B4D">
        <w:t xml:space="preserve"> or </w:t>
      </w:r>
      <w:r w:rsidR="00E20E58" w:rsidRPr="00777B4D">
        <w:t>clinician</w:t>
      </w:r>
      <w:r w:rsidR="004D763E" w:rsidRPr="00777B4D">
        <w:t xml:space="preserve"> and preferred language</w:t>
      </w:r>
      <w:r w:rsidRPr="00777B4D">
        <w:t>)</w:t>
      </w:r>
    </w:p>
    <w:p w:rsidR="0015233D" w:rsidRPr="00777B4D" w:rsidRDefault="0015233D" w:rsidP="00762985">
      <w:pPr>
        <w:pStyle w:val="ListBullet2"/>
      </w:pPr>
      <w:r w:rsidRPr="00777B4D">
        <w:t>Type of Patient Encounter (inpatient, outpatient, emergency, et cetera)</w:t>
      </w:r>
    </w:p>
    <w:p w:rsidR="00C23302" w:rsidRPr="00777B4D" w:rsidRDefault="00080631" w:rsidP="00762985">
      <w:pPr>
        <w:pStyle w:val="ListBullet2"/>
      </w:pPr>
      <w:r w:rsidRPr="00777B4D">
        <w:t>Knowledge request</w:t>
      </w:r>
      <w:r w:rsidR="00C23302" w:rsidRPr="00777B4D">
        <w:t xml:space="preserve"> Topic</w:t>
      </w:r>
    </w:p>
    <w:p w:rsidR="0015233D" w:rsidRPr="00777B4D" w:rsidRDefault="00E51CD6" w:rsidP="00762985">
      <w:pPr>
        <w:pStyle w:val="ListBullet2"/>
      </w:pPr>
      <w:r w:rsidRPr="00777B4D">
        <w:t xml:space="preserve">Request </w:t>
      </w:r>
      <w:r w:rsidR="0015233D" w:rsidRPr="00777B4D">
        <w:t>Initiator (</w:t>
      </w:r>
      <w:r w:rsidR="00E20E58" w:rsidRPr="00777B4D">
        <w:t>Clinician</w:t>
      </w:r>
      <w:r w:rsidR="0015233D" w:rsidRPr="00777B4D">
        <w:t>, Patient)</w:t>
      </w:r>
    </w:p>
    <w:p w:rsidR="0015233D" w:rsidRPr="00777B4D" w:rsidRDefault="005E30C8" w:rsidP="0015233D">
      <w:pPr>
        <w:pStyle w:val="BodyText"/>
        <w:rPr>
          <w:lang w:eastAsia="x-none"/>
        </w:rPr>
      </w:pPr>
      <w:r w:rsidRPr="00777B4D">
        <w:rPr>
          <w:lang w:eastAsia="x-none"/>
        </w:rPr>
        <w:t xml:space="preserve">The </w:t>
      </w:r>
      <w:r w:rsidR="00C978A8" w:rsidRPr="00777B4D">
        <w:rPr>
          <w:lang w:eastAsia="x-none"/>
        </w:rPr>
        <w:t xml:space="preserve">clinical content </w:t>
      </w:r>
      <w:r w:rsidRPr="00777B4D">
        <w:rPr>
          <w:lang w:eastAsia="x-none"/>
        </w:rPr>
        <w:t xml:space="preserve">being returned </w:t>
      </w:r>
      <w:r w:rsidR="00E51CD6" w:rsidRPr="00777B4D">
        <w:rPr>
          <w:lang w:eastAsia="x-none"/>
        </w:rPr>
        <w:t>should be appropriate to the supplied context where possible</w:t>
      </w:r>
      <w:r w:rsidR="00870818">
        <w:rPr>
          <w:lang w:eastAsia="x-none"/>
        </w:rPr>
        <w:t xml:space="preserve">. </w:t>
      </w:r>
      <w:r w:rsidR="00C978A8" w:rsidRPr="00777B4D">
        <w:rPr>
          <w:lang w:eastAsia="x-none"/>
        </w:rPr>
        <w:t>It should also be uniquely identified and described so that applications can present the relevant results to the user</w:t>
      </w:r>
      <w:r w:rsidR="00870818">
        <w:rPr>
          <w:lang w:eastAsia="x-none"/>
        </w:rPr>
        <w:t xml:space="preserve">. </w:t>
      </w:r>
      <w:r w:rsidR="00C978A8" w:rsidRPr="00777B4D">
        <w:rPr>
          <w:lang w:eastAsia="x-none"/>
        </w:rPr>
        <w:t>Identification is import</w:t>
      </w:r>
      <w:r w:rsidR="009E2EF9" w:rsidRPr="00777B4D">
        <w:rPr>
          <w:lang w:eastAsia="x-none"/>
        </w:rPr>
        <w:t>ant</w:t>
      </w:r>
      <w:r w:rsidR="00C978A8" w:rsidRPr="00777B4D">
        <w:rPr>
          <w:lang w:eastAsia="x-none"/>
        </w:rPr>
        <w:t xml:space="preserve"> to enable applications </w:t>
      </w:r>
      <w:r w:rsidR="00A34FFB" w:rsidRPr="00777B4D">
        <w:rPr>
          <w:lang w:eastAsia="x-none"/>
        </w:rPr>
        <w:t xml:space="preserve">to </w:t>
      </w:r>
      <w:r w:rsidR="00C978A8" w:rsidRPr="00777B4D">
        <w:rPr>
          <w:lang w:eastAsia="x-none"/>
        </w:rPr>
        <w:t>record information about their use of relevant content, and to enable subsequent retrieval</w:t>
      </w:r>
      <w:r w:rsidR="00870818">
        <w:rPr>
          <w:lang w:eastAsia="x-none"/>
        </w:rPr>
        <w:t xml:space="preserve">. </w:t>
      </w:r>
      <w:r w:rsidR="00C978A8" w:rsidRPr="00777B4D">
        <w:rPr>
          <w:lang w:eastAsia="x-none"/>
        </w:rPr>
        <w:t>Descriptions of the relevant content are import</w:t>
      </w:r>
      <w:r w:rsidR="009E2EF9" w:rsidRPr="00777B4D">
        <w:rPr>
          <w:lang w:eastAsia="x-none"/>
        </w:rPr>
        <w:t>ant</w:t>
      </w:r>
      <w:r w:rsidR="00C978A8" w:rsidRPr="00777B4D">
        <w:rPr>
          <w:lang w:eastAsia="x-none"/>
        </w:rPr>
        <w:t xml:space="preserve"> to enable presentation of </w:t>
      </w:r>
      <w:r w:rsidR="00A34FFB" w:rsidRPr="00777B4D">
        <w:rPr>
          <w:lang w:eastAsia="x-none"/>
        </w:rPr>
        <w:t xml:space="preserve">the </w:t>
      </w:r>
      <w:r w:rsidR="00C978A8" w:rsidRPr="00777B4D">
        <w:rPr>
          <w:lang w:eastAsia="x-none"/>
        </w:rPr>
        <w:t>results to the user.</w:t>
      </w:r>
    </w:p>
    <w:p w:rsidR="007B719F" w:rsidRPr="00777B4D" w:rsidRDefault="007B719F" w:rsidP="0015233D">
      <w:pPr>
        <w:pStyle w:val="BodyText"/>
        <w:rPr>
          <w:lang w:eastAsia="x-none"/>
        </w:rPr>
      </w:pPr>
      <w:r w:rsidRPr="00777B4D">
        <w:rPr>
          <w:lang w:eastAsia="x-none"/>
        </w:rPr>
        <w:t>A Clinical Knowledge Directory can be grouped with the Clinical Knowledge Requester actor of this profile to “fan-out” a single request to multiple other systems implementing the Clinical Knowledge Directory actor</w:t>
      </w:r>
      <w:r w:rsidR="00870818">
        <w:rPr>
          <w:lang w:eastAsia="x-none"/>
        </w:rPr>
        <w:t xml:space="preserve">. </w:t>
      </w:r>
      <w:r w:rsidRPr="00777B4D">
        <w:rPr>
          <w:lang w:eastAsia="x-none"/>
        </w:rPr>
        <w:t xml:space="preserve">Additional requirements of this grouped pair are described in Appendix A.1 Aggregation of </w:t>
      </w:r>
      <w:proofErr w:type="spellStart"/>
      <w:r w:rsidRPr="00777B4D">
        <w:rPr>
          <w:lang w:eastAsia="x-none"/>
        </w:rPr>
        <w:t>Infobutton</w:t>
      </w:r>
      <w:proofErr w:type="spellEnd"/>
      <w:r w:rsidRPr="00777B4D">
        <w:rPr>
          <w:lang w:eastAsia="x-none"/>
        </w:rPr>
        <w:t xml:space="preserve"> </w:t>
      </w:r>
      <w:r w:rsidR="0037029F" w:rsidRPr="00777B4D">
        <w:rPr>
          <w:lang w:eastAsia="x-none"/>
        </w:rPr>
        <w:t>Results</w:t>
      </w:r>
    </w:p>
    <w:p w:rsidR="00E51CD6" w:rsidRPr="00777B4D" w:rsidRDefault="006065B7" w:rsidP="00681A3B">
      <w:pPr>
        <w:pStyle w:val="Heading4"/>
        <w:numPr>
          <w:ilvl w:val="0"/>
          <w:numId w:val="0"/>
        </w:numPr>
        <w:ind w:left="864" w:hanging="864"/>
        <w:rPr>
          <w:noProof w:val="0"/>
          <w:lang w:val="en-US"/>
        </w:rPr>
      </w:pPr>
      <w:bookmarkStart w:id="59" w:name="_Toc368391243"/>
      <w:r w:rsidRPr="00777B4D">
        <w:rPr>
          <w:noProof w:val="0"/>
          <w:lang w:val="en-US"/>
        </w:rPr>
        <w:lastRenderedPageBreak/>
        <w:t>X.5.1.1 Patient Demographics</w:t>
      </w:r>
      <w:bookmarkEnd w:id="59"/>
    </w:p>
    <w:p w:rsidR="006065B7" w:rsidRPr="00777B4D" w:rsidRDefault="006065B7" w:rsidP="006065B7">
      <w:pPr>
        <w:pStyle w:val="BodyText"/>
        <w:rPr>
          <w:lang w:eastAsia="x-none"/>
        </w:rPr>
      </w:pPr>
      <w:r w:rsidRPr="00777B4D">
        <w:rPr>
          <w:lang w:eastAsia="x-none"/>
        </w:rPr>
        <w:t xml:space="preserve">Age and gender assist the </w:t>
      </w:r>
      <w:r w:rsidR="0051122A" w:rsidRPr="00777B4D">
        <w:rPr>
          <w:lang w:eastAsia="x-none"/>
        </w:rPr>
        <w:t>Clinical Knowledge Directory</w:t>
      </w:r>
      <w:r w:rsidRPr="00777B4D">
        <w:rPr>
          <w:lang w:eastAsia="x-none"/>
        </w:rPr>
        <w:t xml:space="preserve"> in providing information that is most relevant for the patient</w:t>
      </w:r>
      <w:r w:rsidR="00870818">
        <w:rPr>
          <w:lang w:eastAsia="x-none"/>
        </w:rPr>
        <w:t xml:space="preserve">. </w:t>
      </w:r>
      <w:r w:rsidRPr="00777B4D">
        <w:rPr>
          <w:lang w:eastAsia="x-none"/>
        </w:rPr>
        <w:t xml:space="preserve">Age beyond certain limits is considered to be personally </w:t>
      </w:r>
      <w:r w:rsidR="00D33912" w:rsidRPr="00777B4D">
        <w:rPr>
          <w:lang w:eastAsia="x-none"/>
        </w:rPr>
        <w:t>identifiable</w:t>
      </w:r>
      <w:r w:rsidRPr="00777B4D">
        <w:rPr>
          <w:lang w:eastAsia="x-none"/>
        </w:rPr>
        <w:t xml:space="preserve"> information, so the </w:t>
      </w:r>
      <w:r w:rsidR="0051122A" w:rsidRPr="00777B4D">
        <w:rPr>
          <w:lang w:eastAsia="x-none"/>
        </w:rPr>
        <w:t>Clinical Knowledge Directory</w:t>
      </w:r>
      <w:r w:rsidRPr="00777B4D">
        <w:rPr>
          <w:lang w:eastAsia="x-none"/>
        </w:rPr>
        <w:t xml:space="preserve"> must be able to accept age ranges as well as a specific age</w:t>
      </w:r>
      <w:r w:rsidR="00870818">
        <w:rPr>
          <w:lang w:eastAsia="x-none"/>
        </w:rPr>
        <w:t xml:space="preserve">. </w:t>
      </w:r>
      <w:r w:rsidRPr="00777B4D">
        <w:rPr>
          <w:lang w:eastAsia="x-none"/>
        </w:rPr>
        <w:t>For neonates and infants, age must be able to be specified in units smaller than years, e.g., months, weeks or days.</w:t>
      </w:r>
    </w:p>
    <w:p w:rsidR="006065B7" w:rsidRPr="00777B4D" w:rsidRDefault="006065B7" w:rsidP="006065B7">
      <w:pPr>
        <w:pStyle w:val="BodyText"/>
        <w:rPr>
          <w:lang w:eastAsia="x-none"/>
        </w:rPr>
      </w:pPr>
      <w:r w:rsidRPr="00777B4D">
        <w:rPr>
          <w:lang w:eastAsia="x-none"/>
        </w:rPr>
        <w:t xml:space="preserve">In general, </w:t>
      </w:r>
      <w:r w:rsidR="004D763E" w:rsidRPr="00777B4D">
        <w:rPr>
          <w:lang w:eastAsia="x-none"/>
        </w:rPr>
        <w:t xml:space="preserve">queries containing </w:t>
      </w:r>
      <w:r w:rsidRPr="00777B4D">
        <w:rPr>
          <w:lang w:eastAsia="x-none"/>
        </w:rPr>
        <w:t>age should be specified in units greater than two</w:t>
      </w:r>
      <w:r w:rsidR="004D763E" w:rsidRPr="00777B4D">
        <w:rPr>
          <w:lang w:eastAsia="x-none"/>
        </w:rPr>
        <w:t xml:space="preserve">, e.g., for an infant under two years old, the age should be specified in months, </w:t>
      </w:r>
      <w:proofErr w:type="gramStart"/>
      <w:r w:rsidR="004D763E" w:rsidRPr="00777B4D">
        <w:rPr>
          <w:lang w:eastAsia="x-none"/>
        </w:rPr>
        <w:t>under</w:t>
      </w:r>
      <w:proofErr w:type="gramEnd"/>
      <w:r w:rsidR="004D763E" w:rsidRPr="00777B4D">
        <w:rPr>
          <w:lang w:eastAsia="x-none"/>
        </w:rPr>
        <w:t xml:space="preserve"> two months old should have age specified in weeks, and under two weeks, should be specified in days</w:t>
      </w:r>
      <w:r w:rsidR="00870818">
        <w:rPr>
          <w:lang w:eastAsia="x-none"/>
        </w:rPr>
        <w:t xml:space="preserve">. </w:t>
      </w:r>
      <w:r w:rsidR="004D763E" w:rsidRPr="00777B4D">
        <w:rPr>
          <w:lang w:eastAsia="x-none"/>
        </w:rPr>
        <w:t xml:space="preserve">Clinical knowledge </w:t>
      </w:r>
      <w:r w:rsidR="00BE7887" w:rsidRPr="00777B4D">
        <w:rPr>
          <w:lang w:eastAsia="x-none"/>
        </w:rPr>
        <w:t>Requester</w:t>
      </w:r>
      <w:r w:rsidR="004D763E" w:rsidRPr="00777B4D">
        <w:rPr>
          <w:lang w:eastAsia="x-none"/>
        </w:rPr>
        <w:t>s should accept age values specified in years, months, weeks or days, and may normalize age depending on the type of information they provide.</w:t>
      </w:r>
    </w:p>
    <w:p w:rsidR="004D763E" w:rsidRPr="00777B4D" w:rsidRDefault="004D763E" w:rsidP="006065B7">
      <w:pPr>
        <w:pStyle w:val="BodyText"/>
        <w:rPr>
          <w:lang w:eastAsia="x-none"/>
        </w:rPr>
      </w:pPr>
      <w:r w:rsidRPr="00777B4D">
        <w:rPr>
          <w:lang w:eastAsia="x-none"/>
        </w:rPr>
        <w:t>Gender need only be specified as male, female or un</w:t>
      </w:r>
      <w:r w:rsidR="001710AB" w:rsidRPr="00777B4D">
        <w:rPr>
          <w:lang w:eastAsia="x-none"/>
        </w:rPr>
        <w:t>determined</w:t>
      </w:r>
      <w:r w:rsidRPr="00777B4D">
        <w:rPr>
          <w:lang w:eastAsia="x-none"/>
        </w:rPr>
        <w:t>.</w:t>
      </w:r>
    </w:p>
    <w:p w:rsidR="004D763E" w:rsidRPr="00777B4D" w:rsidRDefault="00681A3B" w:rsidP="00681A3B">
      <w:pPr>
        <w:pStyle w:val="Heading4"/>
        <w:numPr>
          <w:ilvl w:val="0"/>
          <w:numId w:val="0"/>
        </w:numPr>
        <w:ind w:left="864" w:hanging="864"/>
        <w:rPr>
          <w:noProof w:val="0"/>
          <w:lang w:val="en-US"/>
        </w:rPr>
      </w:pPr>
      <w:bookmarkStart w:id="60" w:name="_Toc368391244"/>
      <w:r w:rsidRPr="00777B4D">
        <w:rPr>
          <w:noProof w:val="0"/>
          <w:lang w:val="en-US"/>
        </w:rPr>
        <w:t>X.5.1.</w:t>
      </w:r>
      <w:r w:rsidR="004D763E" w:rsidRPr="00777B4D">
        <w:rPr>
          <w:noProof w:val="0"/>
          <w:lang w:val="en-US"/>
        </w:rPr>
        <w:t>2 Location</w:t>
      </w:r>
      <w:bookmarkEnd w:id="60"/>
    </w:p>
    <w:p w:rsidR="004D763E" w:rsidRPr="00777B4D" w:rsidRDefault="004D763E" w:rsidP="006065B7">
      <w:pPr>
        <w:pStyle w:val="BodyText"/>
        <w:rPr>
          <w:lang w:eastAsia="x-none"/>
        </w:rPr>
      </w:pPr>
      <w:r w:rsidRPr="00777B4D">
        <w:rPr>
          <w:lang w:eastAsia="x-none"/>
        </w:rPr>
        <w:t xml:space="preserve">The </w:t>
      </w:r>
      <w:r w:rsidR="00E20E58" w:rsidRPr="00777B4D">
        <w:rPr>
          <w:lang w:eastAsia="x-none"/>
        </w:rPr>
        <w:t>clinician</w:t>
      </w:r>
      <w:r w:rsidRPr="00777B4D">
        <w:rPr>
          <w:lang w:eastAsia="x-none"/>
        </w:rPr>
        <w:t xml:space="preserve"> and/or patient location can be used to customize results </w:t>
      </w:r>
      <w:r w:rsidR="00E20E58" w:rsidRPr="00777B4D">
        <w:rPr>
          <w:lang w:eastAsia="x-none"/>
        </w:rPr>
        <w:t>based on knowledge of either the patient's home or treatment location</w:t>
      </w:r>
      <w:r w:rsidR="00870818">
        <w:rPr>
          <w:lang w:eastAsia="x-none"/>
        </w:rPr>
        <w:t xml:space="preserve">. </w:t>
      </w:r>
      <w:r w:rsidRPr="00777B4D">
        <w:rPr>
          <w:lang w:eastAsia="x-none"/>
        </w:rPr>
        <w:t xml:space="preserve">Location information about either the patient, or where they seek treatment could be considered to be personally </w:t>
      </w:r>
      <w:r w:rsidR="00D33912" w:rsidRPr="00777B4D">
        <w:rPr>
          <w:lang w:eastAsia="x-none"/>
        </w:rPr>
        <w:t>identifiable</w:t>
      </w:r>
      <w:r w:rsidRPr="00777B4D">
        <w:rPr>
          <w:lang w:eastAsia="x-none"/>
        </w:rPr>
        <w:t xml:space="preserve"> information, especially if highly detailed</w:t>
      </w:r>
      <w:r w:rsidR="00870818">
        <w:rPr>
          <w:lang w:eastAsia="x-none"/>
        </w:rPr>
        <w:t xml:space="preserve">. </w:t>
      </w:r>
      <w:r w:rsidRPr="00777B4D">
        <w:rPr>
          <w:lang w:eastAsia="x-none"/>
        </w:rPr>
        <w:t>For most use cases, location information can be limited to simple regional identifiers (postal codes, cities, states).</w:t>
      </w:r>
    </w:p>
    <w:p w:rsidR="004D763E" w:rsidRPr="00777B4D" w:rsidRDefault="004D763E" w:rsidP="00681A3B">
      <w:pPr>
        <w:pStyle w:val="Heading4"/>
        <w:numPr>
          <w:ilvl w:val="0"/>
          <w:numId w:val="0"/>
        </w:numPr>
        <w:ind w:left="864" w:hanging="864"/>
        <w:rPr>
          <w:noProof w:val="0"/>
          <w:lang w:val="en-US"/>
        </w:rPr>
      </w:pPr>
      <w:bookmarkStart w:id="61" w:name="_Toc368391245"/>
      <w:r w:rsidRPr="00777B4D">
        <w:rPr>
          <w:noProof w:val="0"/>
          <w:lang w:val="en-US"/>
        </w:rPr>
        <w:t>X.5.1.3 Audience</w:t>
      </w:r>
      <w:bookmarkEnd w:id="61"/>
    </w:p>
    <w:p w:rsidR="004D763E" w:rsidRPr="00777B4D" w:rsidRDefault="004D763E" w:rsidP="006065B7">
      <w:pPr>
        <w:pStyle w:val="BodyText"/>
        <w:rPr>
          <w:lang w:eastAsia="x-none"/>
        </w:rPr>
      </w:pPr>
      <w:r w:rsidRPr="00777B4D">
        <w:rPr>
          <w:lang w:eastAsia="x-none"/>
        </w:rPr>
        <w:t>The information returned may be for consumption by patient</w:t>
      </w:r>
      <w:r w:rsidR="00556A13" w:rsidRPr="00777B4D">
        <w:rPr>
          <w:lang w:eastAsia="x-none"/>
        </w:rPr>
        <w:t>s</w:t>
      </w:r>
      <w:r w:rsidRPr="00777B4D">
        <w:rPr>
          <w:lang w:eastAsia="x-none"/>
        </w:rPr>
        <w:t xml:space="preserve">, </w:t>
      </w:r>
      <w:r w:rsidR="00E20E58" w:rsidRPr="00777B4D">
        <w:rPr>
          <w:lang w:eastAsia="x-none"/>
        </w:rPr>
        <w:t>clinician</w:t>
      </w:r>
      <w:r w:rsidR="00556A13" w:rsidRPr="00777B4D">
        <w:rPr>
          <w:lang w:eastAsia="x-none"/>
        </w:rPr>
        <w:t>s</w:t>
      </w:r>
      <w:r w:rsidR="00BF09A8" w:rsidRPr="00777B4D">
        <w:rPr>
          <w:lang w:eastAsia="x-none"/>
        </w:rPr>
        <w:t>, or payer</w:t>
      </w:r>
      <w:r w:rsidR="00556A13" w:rsidRPr="00777B4D">
        <w:rPr>
          <w:lang w:eastAsia="x-none"/>
        </w:rPr>
        <w:t>s</w:t>
      </w:r>
      <w:r w:rsidR="00870818">
        <w:rPr>
          <w:lang w:eastAsia="x-none"/>
        </w:rPr>
        <w:t xml:space="preserve">. </w:t>
      </w:r>
      <w:r w:rsidRPr="00777B4D">
        <w:rPr>
          <w:lang w:eastAsia="x-none"/>
        </w:rPr>
        <w:t>The content may be requested in a specific language.</w:t>
      </w:r>
    </w:p>
    <w:p w:rsidR="004D763E" w:rsidRPr="00777B4D" w:rsidRDefault="004D763E" w:rsidP="00681A3B">
      <w:pPr>
        <w:pStyle w:val="Heading4"/>
        <w:numPr>
          <w:ilvl w:val="0"/>
          <w:numId w:val="0"/>
        </w:numPr>
        <w:ind w:left="864" w:hanging="864"/>
        <w:rPr>
          <w:noProof w:val="0"/>
          <w:lang w:val="en-US"/>
        </w:rPr>
      </w:pPr>
      <w:bookmarkStart w:id="62" w:name="_Toc368391246"/>
      <w:r w:rsidRPr="00777B4D">
        <w:rPr>
          <w:noProof w:val="0"/>
          <w:lang w:val="en-US"/>
        </w:rPr>
        <w:t xml:space="preserve">X.5.1.4 </w:t>
      </w:r>
      <w:r w:rsidR="00080631" w:rsidRPr="00777B4D">
        <w:rPr>
          <w:noProof w:val="0"/>
          <w:lang w:val="en-US"/>
        </w:rPr>
        <w:t>Knowledge Request</w:t>
      </w:r>
      <w:r w:rsidR="00C23302" w:rsidRPr="00777B4D">
        <w:rPr>
          <w:noProof w:val="0"/>
          <w:lang w:val="en-US"/>
        </w:rPr>
        <w:t xml:space="preserve"> Topic</w:t>
      </w:r>
      <w:bookmarkEnd w:id="62"/>
    </w:p>
    <w:p w:rsidR="00FD3D78" w:rsidRPr="00777B4D" w:rsidRDefault="00C23302" w:rsidP="00FD3D78">
      <w:pPr>
        <w:pStyle w:val="BodyText"/>
        <w:rPr>
          <w:lang w:eastAsia="x-none"/>
        </w:rPr>
      </w:pPr>
      <w:r w:rsidRPr="00777B4D">
        <w:rPr>
          <w:lang w:eastAsia="x-none"/>
        </w:rPr>
        <w:t xml:space="preserve">The topic </w:t>
      </w:r>
      <w:r w:rsidR="00080631" w:rsidRPr="00777B4D">
        <w:rPr>
          <w:lang w:eastAsia="x-none"/>
        </w:rPr>
        <w:t xml:space="preserve">for which clinical knowledge is being requested </w:t>
      </w:r>
      <w:r w:rsidRPr="00777B4D">
        <w:rPr>
          <w:lang w:eastAsia="x-none"/>
        </w:rPr>
        <w:t>can be divided up into at least three separate components</w:t>
      </w:r>
      <w:r w:rsidR="00870818">
        <w:rPr>
          <w:lang w:eastAsia="x-none"/>
        </w:rPr>
        <w:t xml:space="preserve">. </w:t>
      </w:r>
      <w:r w:rsidRPr="00777B4D">
        <w:rPr>
          <w:lang w:eastAsia="x-none"/>
        </w:rPr>
        <w:t xml:space="preserve">The main topic of interest is usually based upon a coded term, such as a diagnostic </w:t>
      </w:r>
      <w:r w:rsidR="00621D0E" w:rsidRPr="00777B4D">
        <w:rPr>
          <w:lang w:eastAsia="x-none"/>
        </w:rPr>
        <w:t>result</w:t>
      </w:r>
      <w:r w:rsidRPr="00777B4D">
        <w:rPr>
          <w:lang w:eastAsia="x-none"/>
        </w:rPr>
        <w:t xml:space="preserve">, </w:t>
      </w:r>
      <w:r w:rsidR="00621D0E" w:rsidRPr="00777B4D">
        <w:rPr>
          <w:lang w:eastAsia="x-none"/>
        </w:rPr>
        <w:t xml:space="preserve">problem or </w:t>
      </w:r>
      <w:r w:rsidRPr="00777B4D">
        <w:rPr>
          <w:lang w:eastAsia="x-none"/>
        </w:rPr>
        <w:t>diagnosis</w:t>
      </w:r>
      <w:r w:rsidR="00621D0E" w:rsidRPr="00777B4D">
        <w:rPr>
          <w:lang w:eastAsia="x-none"/>
        </w:rPr>
        <w:t>, medication or procedure</w:t>
      </w:r>
      <w:r w:rsidR="00870818">
        <w:rPr>
          <w:lang w:eastAsia="x-none"/>
        </w:rPr>
        <w:t xml:space="preserve">. </w:t>
      </w:r>
    </w:p>
    <w:p w:rsidR="00C23302" w:rsidRPr="00777B4D" w:rsidRDefault="00FD3D78" w:rsidP="00C23302">
      <w:pPr>
        <w:pStyle w:val="BodyText"/>
        <w:rPr>
          <w:lang w:eastAsia="x-none"/>
        </w:rPr>
      </w:pPr>
      <w:r w:rsidRPr="00777B4D">
        <w:rPr>
          <w:lang w:eastAsia="x-none"/>
        </w:rPr>
        <w:t xml:space="preserve">The subtopics are </w:t>
      </w:r>
      <w:r w:rsidR="00080631" w:rsidRPr="00777B4D">
        <w:rPr>
          <w:lang w:eastAsia="x-none"/>
        </w:rPr>
        <w:t xml:space="preserve">categorical </w:t>
      </w:r>
      <w:r w:rsidRPr="00777B4D">
        <w:rPr>
          <w:lang w:eastAsia="x-none"/>
        </w:rPr>
        <w:t xml:space="preserve">secondary index terms </w:t>
      </w:r>
      <w:r w:rsidR="00080631" w:rsidRPr="00777B4D">
        <w:rPr>
          <w:lang w:eastAsia="x-none"/>
        </w:rPr>
        <w:t xml:space="preserve">relevant </w:t>
      </w:r>
      <w:r w:rsidRPr="00777B4D">
        <w:rPr>
          <w:lang w:eastAsia="x-none"/>
        </w:rPr>
        <w:t>within the context of the main topic</w:t>
      </w:r>
      <w:r w:rsidR="00870818">
        <w:rPr>
          <w:lang w:eastAsia="x-none"/>
        </w:rPr>
        <w:t xml:space="preserve">. </w:t>
      </w:r>
      <w:r w:rsidR="00080631" w:rsidRPr="00777B4D">
        <w:rPr>
          <w:lang w:eastAsia="x-none"/>
        </w:rPr>
        <w:t xml:space="preserve">These </w:t>
      </w:r>
      <w:r w:rsidRPr="00777B4D">
        <w:rPr>
          <w:lang w:eastAsia="x-none"/>
        </w:rPr>
        <w:t xml:space="preserve">identify the kind of information being requested </w:t>
      </w:r>
      <w:r w:rsidR="00080631" w:rsidRPr="00777B4D">
        <w:rPr>
          <w:lang w:eastAsia="x-none"/>
        </w:rPr>
        <w:t xml:space="preserve">about </w:t>
      </w:r>
      <w:r w:rsidRPr="00777B4D">
        <w:rPr>
          <w:lang w:eastAsia="x-none"/>
        </w:rPr>
        <w:t>the main topic</w:t>
      </w:r>
      <w:r w:rsidR="00870818">
        <w:rPr>
          <w:lang w:eastAsia="x-none"/>
        </w:rPr>
        <w:t xml:space="preserve">. </w:t>
      </w:r>
      <w:r w:rsidRPr="00777B4D">
        <w:rPr>
          <w:lang w:eastAsia="x-none"/>
        </w:rPr>
        <w:t>The subtopic should come from a limited vocabulary.</w:t>
      </w:r>
    </w:p>
    <w:p w:rsidR="00621D0E" w:rsidRPr="00777B4D" w:rsidRDefault="00621D0E" w:rsidP="006065B7">
      <w:pPr>
        <w:pStyle w:val="BodyText"/>
        <w:rPr>
          <w:lang w:eastAsia="x-none"/>
        </w:rPr>
      </w:pPr>
      <w:r w:rsidRPr="00777B4D">
        <w:rPr>
          <w:lang w:eastAsia="x-none"/>
        </w:rPr>
        <w:t xml:space="preserve">The workflow task being performed can assist the </w:t>
      </w:r>
      <w:r w:rsidR="0051122A" w:rsidRPr="00777B4D">
        <w:rPr>
          <w:lang w:eastAsia="x-none"/>
        </w:rPr>
        <w:t>Clinical Knowledge Directory</w:t>
      </w:r>
      <w:r w:rsidR="004D763E" w:rsidRPr="00777B4D">
        <w:rPr>
          <w:lang w:eastAsia="x-none"/>
        </w:rPr>
        <w:t xml:space="preserve"> in determining what kind of </w:t>
      </w:r>
      <w:r w:rsidR="005F1FC4" w:rsidRPr="00777B4D">
        <w:rPr>
          <w:lang w:eastAsia="x-none"/>
        </w:rPr>
        <w:t xml:space="preserve">clinical knowledge </w:t>
      </w:r>
      <w:r w:rsidR="004D763E" w:rsidRPr="00777B4D">
        <w:rPr>
          <w:lang w:eastAsia="x-none"/>
        </w:rPr>
        <w:t>may be relevant</w:t>
      </w:r>
      <w:r w:rsidR="00870818">
        <w:rPr>
          <w:lang w:eastAsia="x-none"/>
        </w:rPr>
        <w:t xml:space="preserve">. </w:t>
      </w:r>
      <w:r w:rsidR="004D763E" w:rsidRPr="00777B4D">
        <w:rPr>
          <w:lang w:eastAsia="x-none"/>
        </w:rPr>
        <w:t xml:space="preserve">For example, a </w:t>
      </w:r>
      <w:r w:rsidR="00080631" w:rsidRPr="00777B4D">
        <w:rPr>
          <w:lang w:eastAsia="x-none"/>
        </w:rPr>
        <w:t>knowledge request</w:t>
      </w:r>
      <w:r w:rsidR="004D763E" w:rsidRPr="00777B4D">
        <w:rPr>
          <w:lang w:eastAsia="x-none"/>
        </w:rPr>
        <w:t xml:space="preserve"> on a diagnosis during medication order entry might return clinical knowledge </w:t>
      </w:r>
      <w:r w:rsidR="00556A13" w:rsidRPr="00777B4D">
        <w:rPr>
          <w:lang w:eastAsia="x-none"/>
        </w:rPr>
        <w:t>re</w:t>
      </w:r>
      <w:r w:rsidR="004D763E" w:rsidRPr="00777B4D">
        <w:rPr>
          <w:lang w:eastAsia="x-none"/>
        </w:rPr>
        <w:t xml:space="preserve">sources describing </w:t>
      </w:r>
      <w:r w:rsidR="000A2549" w:rsidRPr="00777B4D">
        <w:rPr>
          <w:lang w:eastAsia="x-none"/>
        </w:rPr>
        <w:t>suggested medications for treatment, whereas the same request during review of discharge notes might return information on that diagnosis and the discharge instructions associated with it</w:t>
      </w:r>
      <w:r w:rsidR="00870818">
        <w:rPr>
          <w:lang w:eastAsia="x-none"/>
        </w:rPr>
        <w:t xml:space="preserve">. </w:t>
      </w:r>
      <w:r w:rsidR="000A2549" w:rsidRPr="00777B4D">
        <w:rPr>
          <w:lang w:eastAsia="x-none"/>
        </w:rPr>
        <w:t xml:space="preserve">The behaviors associated with use of the workflow task and type of information returned is up to the </w:t>
      </w:r>
      <w:r w:rsidR="0051122A" w:rsidRPr="00777B4D">
        <w:rPr>
          <w:lang w:eastAsia="x-none"/>
        </w:rPr>
        <w:t>Clinical Knowledge Directory</w:t>
      </w:r>
      <w:r w:rsidR="000A2549" w:rsidRPr="00777B4D">
        <w:rPr>
          <w:lang w:eastAsia="x-none"/>
        </w:rPr>
        <w:t>.</w:t>
      </w:r>
    </w:p>
    <w:p w:rsidR="00FD6B22" w:rsidRPr="00777B4D" w:rsidRDefault="00104BE6" w:rsidP="00762985">
      <w:pPr>
        <w:pStyle w:val="Heading3"/>
        <w:numPr>
          <w:ilvl w:val="0"/>
          <w:numId w:val="0"/>
        </w:numPr>
        <w:rPr>
          <w:bCs/>
          <w:noProof w:val="0"/>
          <w:lang w:val="en-US"/>
        </w:rPr>
      </w:pPr>
      <w:bookmarkStart w:id="63" w:name="_Toc368391247"/>
      <w:r w:rsidRPr="00777B4D">
        <w:rPr>
          <w:bCs/>
          <w:noProof w:val="0"/>
          <w:lang w:val="en-US"/>
        </w:rPr>
        <w:lastRenderedPageBreak/>
        <w:t>X.5</w:t>
      </w:r>
      <w:r w:rsidR="00412649" w:rsidRPr="00777B4D">
        <w:rPr>
          <w:bCs/>
          <w:noProof w:val="0"/>
          <w:lang w:val="en-US"/>
        </w:rPr>
        <w:t>.</w:t>
      </w:r>
      <w:r w:rsidR="00681A3B" w:rsidRPr="00777B4D">
        <w:rPr>
          <w:bCs/>
          <w:noProof w:val="0"/>
          <w:lang w:val="en-US"/>
        </w:rPr>
        <w:t>2</w:t>
      </w:r>
      <w:r w:rsidR="00FD6B22" w:rsidRPr="00777B4D">
        <w:rPr>
          <w:bCs/>
          <w:noProof w:val="0"/>
          <w:lang w:val="en-US"/>
        </w:rPr>
        <w:t xml:space="preserve"> Use Case</w:t>
      </w:r>
      <w:r w:rsidR="002869E8" w:rsidRPr="00777B4D">
        <w:rPr>
          <w:bCs/>
          <w:noProof w:val="0"/>
          <w:lang w:val="en-US"/>
        </w:rPr>
        <w:t xml:space="preserve"> #1: </w:t>
      </w:r>
      <w:r w:rsidR="009D05B6" w:rsidRPr="00777B4D">
        <w:rPr>
          <w:bCs/>
          <w:noProof w:val="0"/>
          <w:lang w:val="en-US"/>
        </w:rPr>
        <w:t>Patient Education</w:t>
      </w:r>
      <w:bookmarkEnd w:id="63"/>
    </w:p>
    <w:p w:rsidR="00682881" w:rsidRPr="00777B4D" w:rsidRDefault="009D05B6" w:rsidP="00682881">
      <w:r w:rsidRPr="00777B4D">
        <w:t xml:space="preserve">In this use case, a </w:t>
      </w:r>
      <w:r w:rsidR="00E20E58" w:rsidRPr="00777B4D">
        <w:t>clinician</w:t>
      </w:r>
      <w:r w:rsidRPr="00777B4D">
        <w:t xml:space="preserve"> uses the profile to a</w:t>
      </w:r>
      <w:r w:rsidR="00682881" w:rsidRPr="00777B4D">
        <w:t>ccess</w:t>
      </w:r>
      <w:r w:rsidRPr="00777B4D">
        <w:t xml:space="preserve"> </w:t>
      </w:r>
      <w:r w:rsidR="00682881" w:rsidRPr="00777B4D">
        <w:t>Patient oriented education information on a laboratory result, condition</w:t>
      </w:r>
      <w:r w:rsidRPr="00777B4D">
        <w:t xml:space="preserve">, </w:t>
      </w:r>
      <w:r w:rsidR="00682881" w:rsidRPr="00777B4D">
        <w:t>diagnosis, or medication.</w:t>
      </w:r>
    </w:p>
    <w:p w:rsidR="00CF283F" w:rsidRPr="00777B4D" w:rsidRDefault="00104BE6" w:rsidP="00FD6B22">
      <w:pPr>
        <w:pStyle w:val="Heading4"/>
        <w:numPr>
          <w:ilvl w:val="0"/>
          <w:numId w:val="0"/>
        </w:numPr>
        <w:ind w:left="864" w:hanging="864"/>
        <w:rPr>
          <w:noProof w:val="0"/>
          <w:lang w:val="en-US"/>
        </w:rPr>
      </w:pPr>
      <w:bookmarkStart w:id="64" w:name="_Toc368391248"/>
      <w:r w:rsidRPr="00777B4D">
        <w:rPr>
          <w:noProof w:val="0"/>
          <w:lang w:val="en-US"/>
        </w:rPr>
        <w:t>X.5</w:t>
      </w:r>
      <w:r w:rsidR="00412649" w:rsidRPr="00777B4D">
        <w:rPr>
          <w:noProof w:val="0"/>
          <w:lang w:val="en-US"/>
        </w:rPr>
        <w:t>.2</w:t>
      </w:r>
      <w:r w:rsidR="00FD6B22" w:rsidRPr="00777B4D">
        <w:rPr>
          <w:noProof w:val="0"/>
          <w:lang w:val="en-US"/>
        </w:rPr>
        <w:t>.1</w:t>
      </w:r>
      <w:r w:rsidR="005F21E7" w:rsidRPr="00777B4D">
        <w:rPr>
          <w:noProof w:val="0"/>
          <w:lang w:val="en-US"/>
        </w:rPr>
        <w:t xml:space="preserve"> </w:t>
      </w:r>
      <w:r w:rsidR="009D05B6" w:rsidRPr="00777B4D">
        <w:rPr>
          <w:bCs/>
          <w:noProof w:val="0"/>
          <w:lang w:val="en-US"/>
        </w:rPr>
        <w:t xml:space="preserve">Patient Education </w:t>
      </w:r>
      <w:r w:rsidR="005F21E7" w:rsidRPr="00777B4D">
        <w:rPr>
          <w:noProof w:val="0"/>
          <w:lang w:val="en-US"/>
        </w:rPr>
        <w:t>Use Case</w:t>
      </w:r>
      <w:r w:rsidR="002869E8" w:rsidRPr="00777B4D">
        <w:rPr>
          <w:noProof w:val="0"/>
          <w:lang w:val="en-US"/>
        </w:rPr>
        <w:t xml:space="preserve"> Description</w:t>
      </w:r>
      <w:bookmarkEnd w:id="64"/>
    </w:p>
    <w:p w:rsidR="009D05B6" w:rsidRPr="00777B4D" w:rsidRDefault="009D05B6" w:rsidP="003A09FE">
      <w:pPr>
        <w:pStyle w:val="BodyText"/>
        <w:rPr>
          <w:iCs/>
        </w:rPr>
      </w:pPr>
      <w:r w:rsidRPr="00777B4D">
        <w:rPr>
          <w:iCs/>
        </w:rPr>
        <w:t xml:space="preserve">Upon completion of an encounter, a </w:t>
      </w:r>
      <w:r w:rsidR="00E20E58" w:rsidRPr="00777B4D">
        <w:rPr>
          <w:iCs/>
        </w:rPr>
        <w:t>clinician</w:t>
      </w:r>
      <w:r w:rsidRPr="00777B4D">
        <w:rPr>
          <w:iCs/>
        </w:rPr>
        <w:t xml:space="preserve"> will request information based on diagnoses made, medications prescribed, or test results used during the encounter from his or her Electronic Health Record</w:t>
      </w:r>
      <w:r w:rsidR="00870818">
        <w:rPr>
          <w:iCs/>
        </w:rPr>
        <w:t xml:space="preserve">. </w:t>
      </w:r>
      <w:r w:rsidRPr="00777B4D">
        <w:rPr>
          <w:iCs/>
        </w:rPr>
        <w:t xml:space="preserve">The EHR will format a request, sending it to a </w:t>
      </w:r>
      <w:r w:rsidR="0051122A" w:rsidRPr="00777B4D">
        <w:rPr>
          <w:iCs/>
        </w:rPr>
        <w:t>Clinical Knowledge Directory</w:t>
      </w:r>
      <w:r w:rsidR="00870818">
        <w:rPr>
          <w:iCs/>
        </w:rPr>
        <w:t xml:space="preserve">. </w:t>
      </w:r>
      <w:r w:rsidRPr="00777B4D">
        <w:rPr>
          <w:iCs/>
        </w:rPr>
        <w:t xml:space="preserve">The </w:t>
      </w:r>
      <w:r w:rsidR="0051122A" w:rsidRPr="00777B4D">
        <w:rPr>
          <w:iCs/>
        </w:rPr>
        <w:t>Clinical Knowledge Directory</w:t>
      </w:r>
      <w:r w:rsidRPr="00777B4D">
        <w:rPr>
          <w:iCs/>
        </w:rPr>
        <w:t xml:space="preserve"> will locate appropriate patient education materials and return a list of </w:t>
      </w:r>
      <w:r w:rsidR="00D33912" w:rsidRPr="00777B4D">
        <w:rPr>
          <w:iCs/>
        </w:rPr>
        <w:t>these</w:t>
      </w:r>
      <w:r w:rsidRPr="00777B4D">
        <w:rPr>
          <w:iCs/>
        </w:rPr>
        <w:t xml:space="preserve"> to the EHR</w:t>
      </w:r>
      <w:r w:rsidR="00870818">
        <w:rPr>
          <w:iCs/>
        </w:rPr>
        <w:t xml:space="preserve">. </w:t>
      </w:r>
      <w:r w:rsidRPr="00777B4D">
        <w:rPr>
          <w:iCs/>
        </w:rPr>
        <w:t xml:space="preserve">The EHR will display appropriate metadata about the information to the </w:t>
      </w:r>
      <w:r w:rsidR="00E20E58" w:rsidRPr="00777B4D">
        <w:rPr>
          <w:iCs/>
        </w:rPr>
        <w:t>clinician</w:t>
      </w:r>
      <w:r w:rsidR="00870818">
        <w:rPr>
          <w:iCs/>
        </w:rPr>
        <w:t xml:space="preserve">. </w:t>
      </w:r>
      <w:r w:rsidRPr="00777B4D">
        <w:rPr>
          <w:iCs/>
        </w:rPr>
        <w:t xml:space="preserve">The </w:t>
      </w:r>
      <w:r w:rsidR="00E20E58" w:rsidRPr="00777B4D">
        <w:rPr>
          <w:iCs/>
        </w:rPr>
        <w:t>clinician</w:t>
      </w:r>
      <w:r w:rsidRPr="00777B4D">
        <w:rPr>
          <w:iCs/>
        </w:rPr>
        <w:t xml:space="preserve"> will then print appropriate articles and give them to the patient</w:t>
      </w:r>
      <w:r w:rsidR="00870818">
        <w:rPr>
          <w:iCs/>
        </w:rPr>
        <w:t xml:space="preserve">. </w:t>
      </w:r>
      <w:r w:rsidRPr="00777B4D">
        <w:rPr>
          <w:iCs/>
        </w:rPr>
        <w:t>The EHR will record the information provided to the patient.</w:t>
      </w:r>
    </w:p>
    <w:p w:rsidR="005F21E7" w:rsidRPr="00777B4D" w:rsidRDefault="005F21E7" w:rsidP="00291432">
      <w:pPr>
        <w:pStyle w:val="Heading4"/>
        <w:numPr>
          <w:ilvl w:val="0"/>
          <w:numId w:val="0"/>
        </w:numPr>
        <w:ind w:left="864" w:hanging="864"/>
        <w:rPr>
          <w:noProof w:val="0"/>
          <w:lang w:val="en-US"/>
        </w:rPr>
      </w:pPr>
      <w:bookmarkStart w:id="65" w:name="_Toc368391249"/>
      <w:r w:rsidRPr="00777B4D">
        <w:rPr>
          <w:noProof w:val="0"/>
          <w:lang w:val="en-US"/>
        </w:rPr>
        <w:t>X</w:t>
      </w:r>
      <w:r w:rsidR="00104BE6" w:rsidRPr="00777B4D">
        <w:rPr>
          <w:noProof w:val="0"/>
          <w:lang w:val="en-US"/>
        </w:rPr>
        <w:t>.5</w:t>
      </w:r>
      <w:r w:rsidRPr="00777B4D">
        <w:rPr>
          <w:noProof w:val="0"/>
          <w:lang w:val="en-US"/>
        </w:rPr>
        <w:t>.</w:t>
      </w:r>
      <w:r w:rsidR="00412649" w:rsidRPr="00777B4D">
        <w:rPr>
          <w:noProof w:val="0"/>
          <w:lang w:val="en-US"/>
        </w:rPr>
        <w:t>2</w:t>
      </w:r>
      <w:r w:rsidR="00FD6B22" w:rsidRPr="00777B4D">
        <w:rPr>
          <w:noProof w:val="0"/>
          <w:lang w:val="en-US"/>
        </w:rPr>
        <w:t>.</w:t>
      </w:r>
      <w:r w:rsidRPr="00777B4D">
        <w:rPr>
          <w:noProof w:val="0"/>
          <w:lang w:val="en-US"/>
        </w:rPr>
        <w:t xml:space="preserve">2 </w:t>
      </w:r>
      <w:r w:rsidR="009D05B6" w:rsidRPr="00777B4D">
        <w:rPr>
          <w:noProof w:val="0"/>
          <w:lang w:val="en-US"/>
        </w:rPr>
        <w:t>Patient Education</w:t>
      </w:r>
      <w:r w:rsidR="002869E8" w:rsidRPr="00777B4D">
        <w:rPr>
          <w:noProof w:val="0"/>
          <w:lang w:val="en-US"/>
        </w:rPr>
        <w:t xml:space="preserve"> </w:t>
      </w:r>
      <w:r w:rsidRPr="00777B4D">
        <w:rPr>
          <w:noProof w:val="0"/>
          <w:lang w:val="en-US"/>
        </w:rPr>
        <w:t>Process Flow</w:t>
      </w:r>
      <w:bookmarkEnd w:id="65"/>
    </w:p>
    <w:p w:rsidR="00987904" w:rsidRPr="00777B4D" w:rsidRDefault="00987904" w:rsidP="00987904">
      <w:pPr>
        <w:pStyle w:val="BodyText"/>
        <w:rPr>
          <w:lang w:eastAsia="x-none"/>
        </w:rPr>
      </w:pPr>
    </w:p>
    <w:p w:rsidR="00077324" w:rsidRPr="00777B4D" w:rsidRDefault="001D7030" w:rsidP="008E2B5E">
      <w:pPr>
        <w:pStyle w:val="FigureTitle"/>
      </w:pPr>
      <w:r w:rsidRPr="00777B4D">
        <w:rPr>
          <w:noProof/>
        </w:rPr>
        <mc:AlternateContent>
          <mc:Choice Requires="wpc">
            <w:drawing>
              <wp:inline distT="0" distB="0" distL="0" distR="0" wp14:anchorId="43987922" wp14:editId="4B6BE731">
                <wp:extent cx="5943600" cy="2489835"/>
                <wp:effectExtent l="0" t="0" r="0" b="0"/>
                <wp:docPr id="390" name="Canvas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Text Box 392"/>
                        <wps:cNvSpPr txBox="1">
                          <a:spLocks noChangeArrowheads="1"/>
                        </wps:cNvSpPr>
                        <wps:spPr bwMode="auto">
                          <a:xfrm>
                            <a:off x="1398270" y="103759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FB6" w:rsidRPr="009940AA" w:rsidRDefault="00576FB6" w:rsidP="00987904">
                              <w:pPr>
                                <w:pStyle w:val="BodyText"/>
                                <w:jc w:val="center"/>
                                <w:rPr>
                                  <w:i/>
                                  <w:sz w:val="16"/>
                                  <w:szCs w:val="22"/>
                                </w:rPr>
                              </w:pPr>
                              <w:r>
                                <w:rPr>
                                  <w:i/>
                                  <w:sz w:val="18"/>
                                </w:rPr>
                                <w:t>Request Clinical Knowledge Resources</w:t>
                              </w:r>
                              <w:r w:rsidRPr="009940AA">
                                <w:rPr>
                                  <w:i/>
                                  <w:sz w:val="18"/>
                                </w:rPr>
                                <w:t xml:space="preserve"> [</w:t>
                              </w:r>
                              <w:r>
                                <w:rPr>
                                  <w:i/>
                                  <w:sz w:val="18"/>
                                </w:rPr>
                                <w:t>Y</w:t>
                              </w:r>
                              <w:r w:rsidRPr="009940AA">
                                <w:rPr>
                                  <w:i/>
                                  <w:sz w:val="18"/>
                                </w:rPr>
                                <w:t>.1]</w:t>
                              </w:r>
                            </w:p>
                          </w:txbxContent>
                        </wps:txbx>
                        <wps:bodyPr rot="0" vert="horz" wrap="square" lIns="0" tIns="0" rIns="0" bIns="0" anchor="t" anchorCtr="0" upright="1">
                          <a:noAutofit/>
                        </wps:bodyPr>
                      </wps:wsp>
                      <wps:wsp>
                        <wps:cNvPr id="72" name="Text Box 393"/>
                        <wps:cNvSpPr txBox="1">
                          <a:spLocks noChangeArrowheads="1"/>
                        </wps:cNvSpPr>
                        <wps:spPr bwMode="auto">
                          <a:xfrm>
                            <a:off x="693420" y="106045"/>
                            <a:ext cx="117729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FB6" w:rsidRPr="00077324" w:rsidRDefault="00576FB6" w:rsidP="00987904">
                              <w:pPr>
                                <w:pStyle w:val="BodyText"/>
                                <w:jc w:val="center"/>
                                <w:rPr>
                                  <w:sz w:val="22"/>
                                  <w:szCs w:val="22"/>
                                </w:rPr>
                              </w:pPr>
                              <w:r>
                                <w:rPr>
                                  <w:sz w:val="22"/>
                                  <w:szCs w:val="22"/>
                                </w:rPr>
                                <w:t>Clinical Knowledge Directory</w:t>
                              </w:r>
                            </w:p>
                            <w:p w:rsidR="00576FB6" w:rsidRPr="00077324" w:rsidRDefault="00576FB6" w:rsidP="00987904">
                              <w:pPr>
                                <w:pStyle w:val="BodyText"/>
                                <w:jc w:val="center"/>
                                <w:rPr>
                                  <w:sz w:val="22"/>
                                  <w:szCs w:val="22"/>
                                </w:rPr>
                              </w:pPr>
                              <w:r w:rsidRPr="00077324">
                                <w:rPr>
                                  <w:sz w:val="22"/>
                                  <w:szCs w:val="22"/>
                                </w:rPr>
                                <w:t>Actor E</w:t>
                              </w:r>
                            </w:p>
                          </w:txbxContent>
                        </wps:txbx>
                        <wps:bodyPr rot="0" vert="horz" wrap="square" lIns="0" tIns="0" rIns="0" bIns="0" anchor="t" anchorCtr="0" upright="1">
                          <a:noAutofit/>
                        </wps:bodyPr>
                      </wps:wsp>
                      <wps:wsp>
                        <wps:cNvPr id="73" name="Line 394"/>
                        <wps:cNvCnPr/>
                        <wps:spPr bwMode="auto">
                          <a:xfrm flipV="1">
                            <a:off x="1277620" y="570230"/>
                            <a:ext cx="6350"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4" name="Text Box 395"/>
                        <wps:cNvSpPr txBox="1">
                          <a:spLocks noChangeArrowheads="1"/>
                        </wps:cNvSpPr>
                        <wps:spPr bwMode="auto">
                          <a:xfrm>
                            <a:off x="1911350" y="113665"/>
                            <a:ext cx="1333500" cy="400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FB6" w:rsidRPr="00077324" w:rsidRDefault="00576FB6" w:rsidP="00987904">
                              <w:pPr>
                                <w:pStyle w:val="BodyText"/>
                                <w:jc w:val="center"/>
                                <w:rPr>
                                  <w:sz w:val="22"/>
                                  <w:szCs w:val="22"/>
                                </w:rPr>
                              </w:pPr>
                              <w:r>
                                <w:rPr>
                                  <w:sz w:val="22"/>
                                  <w:szCs w:val="22"/>
                                </w:rPr>
                                <w:t>Clinical Knowledge Requestor</w:t>
                              </w:r>
                            </w:p>
                            <w:p w:rsidR="00576FB6" w:rsidRPr="00077324" w:rsidRDefault="00576FB6" w:rsidP="00987904">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5" name="Line 396"/>
                        <wps:cNvCnPr/>
                        <wps:spPr bwMode="auto">
                          <a:xfrm flipV="1">
                            <a:off x="2564130" y="570230"/>
                            <a:ext cx="635"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6" name="Line 397"/>
                        <wps:cNvCnPr/>
                        <wps:spPr bwMode="auto">
                          <a:xfrm flipH="1" flipV="1">
                            <a:off x="1343025" y="1377315"/>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398"/>
                        <wps:cNvCnPr/>
                        <wps:spPr bwMode="auto">
                          <a:xfrm flipV="1">
                            <a:off x="4039870" y="570230"/>
                            <a:ext cx="635"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Rectangle 399"/>
                        <wps:cNvSpPr>
                          <a:spLocks noChangeArrowheads="1"/>
                        </wps:cNvSpPr>
                        <wps:spPr bwMode="auto">
                          <a:xfrm>
                            <a:off x="1175385" y="1052830"/>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9" name="Group 400"/>
                        <wpg:cNvGrpSpPr>
                          <a:grpSpLocks/>
                        </wpg:cNvGrpSpPr>
                        <wpg:grpSpPr bwMode="auto">
                          <a:xfrm>
                            <a:off x="2652395" y="789940"/>
                            <a:ext cx="285115" cy="257175"/>
                            <a:chOff x="5175" y="7275"/>
                            <a:chExt cx="480" cy="405"/>
                          </a:xfrm>
                        </wpg:grpSpPr>
                        <wps:wsp>
                          <wps:cNvPr id="80" name="Line 40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1" name="Line 402"/>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403"/>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 name="Text Box 404"/>
                        <wps:cNvSpPr txBox="1">
                          <a:spLocks noChangeArrowheads="1"/>
                        </wps:cNvSpPr>
                        <wps:spPr bwMode="auto">
                          <a:xfrm>
                            <a:off x="2966085" y="752475"/>
                            <a:ext cx="102679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FB6" w:rsidRPr="009940AA" w:rsidRDefault="00576FB6" w:rsidP="00987904">
                              <w:pPr>
                                <w:pStyle w:val="BodyText"/>
                                <w:rPr>
                                  <w:i/>
                                  <w:sz w:val="20"/>
                                  <w:szCs w:val="22"/>
                                </w:rPr>
                              </w:pPr>
                              <w:r>
                                <w:rPr>
                                  <w:i/>
                                  <w:sz w:val="20"/>
                                  <w:szCs w:val="22"/>
                                </w:rPr>
                                <w:t>Select Topic</w:t>
                              </w:r>
                            </w:p>
                          </w:txbxContent>
                        </wps:txbx>
                        <wps:bodyPr rot="0" vert="horz" wrap="square" lIns="0" tIns="0" rIns="0" bIns="0" anchor="t" anchorCtr="0" upright="1">
                          <a:noAutofit/>
                        </wps:bodyPr>
                      </wps:wsp>
                      <wps:wsp>
                        <wps:cNvPr id="84" name="Line 405"/>
                        <wps:cNvCnPr/>
                        <wps:spPr bwMode="auto">
                          <a:xfrm flipH="1">
                            <a:off x="2652395" y="1976755"/>
                            <a:ext cx="129794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5" name="Rectangle 406"/>
                        <wps:cNvSpPr>
                          <a:spLocks noChangeArrowheads="1"/>
                        </wps:cNvSpPr>
                        <wps:spPr bwMode="auto">
                          <a:xfrm>
                            <a:off x="3950335" y="1839595"/>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07"/>
                        <wps:cNvSpPr txBox="1">
                          <a:spLocks noChangeArrowheads="1"/>
                        </wps:cNvSpPr>
                        <wps:spPr bwMode="auto">
                          <a:xfrm>
                            <a:off x="2773680" y="1577340"/>
                            <a:ext cx="1049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FB6" w:rsidRPr="009940AA" w:rsidRDefault="00576FB6"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576FB6" w:rsidRPr="00077324" w:rsidRDefault="00576FB6" w:rsidP="00987904">
                              <w:pPr>
                                <w:pStyle w:val="BodyText"/>
                                <w:rPr>
                                  <w:sz w:val="22"/>
                                  <w:szCs w:val="22"/>
                                </w:rPr>
                              </w:pPr>
                            </w:p>
                          </w:txbxContent>
                        </wps:txbx>
                        <wps:bodyPr rot="0" vert="horz" wrap="square" lIns="0" tIns="0" rIns="0" bIns="0" anchor="t" anchorCtr="0" upright="1">
                          <a:noAutofit/>
                        </wps:bodyPr>
                      </wps:wsp>
                      <wps:wsp>
                        <wps:cNvPr id="87" name="Text Box 408"/>
                        <wps:cNvSpPr txBox="1">
                          <a:spLocks noChangeArrowheads="1"/>
                        </wps:cNvSpPr>
                        <wps:spPr bwMode="auto">
                          <a:xfrm>
                            <a:off x="3345180" y="106045"/>
                            <a:ext cx="12573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FB6" w:rsidRPr="00077324" w:rsidRDefault="00576FB6" w:rsidP="00987904">
                              <w:pPr>
                                <w:pStyle w:val="BodyText"/>
                                <w:jc w:val="center"/>
                                <w:rPr>
                                  <w:sz w:val="22"/>
                                  <w:szCs w:val="22"/>
                                </w:rPr>
                              </w:pPr>
                              <w:r>
                                <w:rPr>
                                  <w:sz w:val="22"/>
                                  <w:szCs w:val="22"/>
                                </w:rPr>
                                <w:t>Clinical Knowledge Repository</w:t>
                              </w:r>
                            </w:p>
                            <w:p w:rsidR="00576FB6" w:rsidRPr="00077324" w:rsidRDefault="00576FB6" w:rsidP="00987904">
                              <w:pPr>
                                <w:pStyle w:val="BodyText"/>
                                <w:rPr>
                                  <w:sz w:val="22"/>
                                  <w:szCs w:val="22"/>
                                </w:rPr>
                              </w:pPr>
                            </w:p>
                          </w:txbxContent>
                        </wps:txbx>
                        <wps:bodyPr rot="0" vert="horz" wrap="square" lIns="0" tIns="0" rIns="0" bIns="0" anchor="t" anchorCtr="0" upright="1">
                          <a:noAutofit/>
                        </wps:bodyPr>
                      </wps:wsp>
                      <wps:wsp>
                        <wps:cNvPr id="88" name="Rectangle 409"/>
                        <wps:cNvSpPr>
                          <a:spLocks noChangeArrowheads="1"/>
                        </wps:cNvSpPr>
                        <wps:spPr bwMode="auto">
                          <a:xfrm>
                            <a:off x="2479040" y="633730"/>
                            <a:ext cx="181610" cy="1509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390" o:spid="_x0000_s1034" editas="canvas" style="width:468pt;height:196.05pt;mso-position-horizontal-relative:char;mso-position-vertical-relative:line" coordsize="59436,2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">
                <v:shape id="_x0000_s1035" type="#_x0000_t75" style="position:absolute;width:59436;height:24898;visibility:visible;mso-wrap-style:square">
                  <v:fill o:detectmouseclick="t"/>
                  <v:path o:connecttype="none"/>
                </v:shape>
                <v:shape id="Text Box 392" o:spid="_x0000_s1036" type="#_x0000_t202" style="position:absolute;left:13982;top:10375;width:11144;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GUZcQA&#10;AADbAAAADwAAAGRycy9kb3ducmV2LnhtbESPT2sCMRTE74V+h/AKXkrNugeVrVGsVuihHrTi+bF5&#10;3V3cvCxJ9t+3bwqCx2FmfsOsNoOpRUfOV5YVzKYJCOLc6ooLBZefw9sShA/IGmvLpGAkD5v189MK&#10;M217PlF3DoWIEPYZKihDaDIpfV6SQT+1DXH0fq0zGKJ0hdQO+wg3tUyTZC4NVhwXSmxoV1J+O7dG&#10;wXzv2v7Eu9f95fMbj02RXj/Gq1KTl2H7DiLQEB7he/tLK1jM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lGXEAAAA2wAAAA8AAAAAAAAAAAAAAAAAmAIAAGRycy9k&#10;b3ducmV2LnhtbFBLBQYAAAAABAAEAPUAAACJAwAAAAA=&#10;" stroked="f">
                  <v:textbox inset="0,0,0,0">
                    <w:txbxContent>
                      <w:p w:rsidR="00576FB6" w:rsidRPr="009940AA" w:rsidRDefault="00576FB6" w:rsidP="00987904">
                        <w:pPr>
                          <w:pStyle w:val="BodyText"/>
                          <w:jc w:val="center"/>
                          <w:rPr>
                            <w:i/>
                            <w:sz w:val="16"/>
                            <w:szCs w:val="22"/>
                          </w:rPr>
                        </w:pPr>
                        <w:r>
                          <w:rPr>
                            <w:i/>
                            <w:sz w:val="18"/>
                          </w:rPr>
                          <w:t>Request Clinical Knowledge Resources</w:t>
                        </w:r>
                        <w:r w:rsidRPr="009940AA">
                          <w:rPr>
                            <w:i/>
                            <w:sz w:val="18"/>
                          </w:rPr>
                          <w:t xml:space="preserve"> [</w:t>
                        </w:r>
                        <w:r>
                          <w:rPr>
                            <w:i/>
                            <w:sz w:val="18"/>
                          </w:rPr>
                          <w:t>Y</w:t>
                        </w:r>
                        <w:r w:rsidRPr="009940AA">
                          <w:rPr>
                            <w:i/>
                            <w:sz w:val="18"/>
                          </w:rPr>
                          <w:t>.1]</w:t>
                        </w:r>
                      </w:p>
                    </w:txbxContent>
                  </v:textbox>
                </v:shape>
                <v:shape id="Text Box 393" o:spid="_x0000_s1037" type="#_x0000_t202" style="position:absolute;left:6934;top:1060;width:117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KEsUA&#10;AADbAAAADwAAAGRycy9kb3ducmV2LnhtbESPzWrDMBCE74W8g9hALqWR60Na3CghPw30kB7shpwX&#10;a2uZWisjKbHz9lWg0OMwM98wy/VoO3ElH1rHCp7nGQji2umWGwWnr8PTK4gQkTV2jknBjQKsV5OH&#10;JRbaDVzStYqNSBAOBSowMfaFlKE2ZDHMXU+cvG/nLcYkfSO1xyHBbSfzLFtIiy2nBYM97QzVP9XF&#10;Kljs/WUoefe4P70f8bNv8vP2dlZqNh03byAijfE//Nf+0Apecr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woSxQAAANsAAAAPAAAAAAAAAAAAAAAAAJgCAABkcnMv&#10;ZG93bnJldi54bWxQSwUGAAAAAAQABAD1AAAAigMAAAAA&#10;" stroked="f">
                  <v:textbox inset="0,0,0,0">
                    <w:txbxContent>
                      <w:p w:rsidR="00576FB6" w:rsidRPr="00077324" w:rsidRDefault="00576FB6" w:rsidP="00987904">
                        <w:pPr>
                          <w:pStyle w:val="BodyText"/>
                          <w:jc w:val="center"/>
                          <w:rPr>
                            <w:sz w:val="22"/>
                            <w:szCs w:val="22"/>
                          </w:rPr>
                        </w:pPr>
                        <w:r>
                          <w:rPr>
                            <w:sz w:val="22"/>
                            <w:szCs w:val="22"/>
                          </w:rPr>
                          <w:t>Clinical Knowledge Directory</w:t>
                        </w:r>
                      </w:p>
                      <w:p w:rsidR="00576FB6" w:rsidRPr="00077324" w:rsidRDefault="00576FB6" w:rsidP="00987904">
                        <w:pPr>
                          <w:pStyle w:val="BodyText"/>
                          <w:jc w:val="center"/>
                          <w:rPr>
                            <w:sz w:val="22"/>
                            <w:szCs w:val="22"/>
                          </w:rPr>
                        </w:pPr>
                        <w:r w:rsidRPr="00077324">
                          <w:rPr>
                            <w:sz w:val="22"/>
                            <w:szCs w:val="22"/>
                          </w:rPr>
                          <w:t>Actor E</w:t>
                        </w:r>
                      </w:p>
                    </w:txbxContent>
                  </v:textbox>
                </v:shape>
                <v:line id="Line 394" o:spid="_x0000_s1038" style="position:absolute;flip:y;visibility:visible;mso-wrap-style:square" from="12776,5702" to="12839,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oID8IAAADbAAAADwAAAGRycy9kb3ducmV2LnhtbESPQWvCQBSE7wX/w/IEb82mFmuJriJi&#10;pYgXY72/ZJ+b0OzbkF01/feuIPQ4zMw3zHzZ20ZcqfO1YwVvSQqCuHS6ZqPg5/j1+gnCB2SNjWNS&#10;8EcelovByxwz7W58oGsejIgQ9hkqqEJoMyl9WZFFn7iWOHpn11kMUXZG6g5vEW4bOU7TD2mx5rhQ&#10;YUvrisrf/GIVFJvVyeyK08aOea+3ZpIXLHOlRsN+NQMRqA//4Wf7WyuYvsPj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oID8IAAADbAAAADwAAAAAAAAAAAAAA&#10;AAChAgAAZHJzL2Rvd25yZXYueG1sUEsFBgAAAAAEAAQA+QAAAJADAAAAAA==&#10;">
                  <v:stroke dashstyle="dash"/>
                </v:line>
                <v:shape id="Text Box 395" o:spid="_x0000_s1039" type="#_x0000_t202" style="position:absolute;left:19113;top:1136;width:1333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3/cUA&#10;AADbAAAADwAAAGRycy9kb3ducmV2LnhtbESPT2vCQBTE7wW/w/KEXopuGoqV6CrWtNBDPWjF8yP7&#10;TILZt2F3zZ9v3y0Uehxm5jfMejuYRnTkfG1ZwfM8AUFcWF1zqeD8/TFbgvABWWNjmRSM5GG7mTys&#10;MdO25yN1p1CKCGGfoYIqhDaT0hcVGfRz2xJH72qdwRClK6V22Ee4aWSaJAtpsOa4UGFL+4qK2+lu&#10;FCxyd++PvH/Kz+9feGjL9PI2XpR6nA67FYhAQ/gP/7U/tYLX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jf9xQAAANsAAAAPAAAAAAAAAAAAAAAAAJgCAABkcnMv&#10;ZG93bnJldi54bWxQSwUGAAAAAAQABAD1AAAAigMAAAAA&#10;" stroked="f">
                  <v:textbox inset="0,0,0,0">
                    <w:txbxContent>
                      <w:p w:rsidR="00576FB6" w:rsidRPr="00077324" w:rsidRDefault="00576FB6" w:rsidP="00987904">
                        <w:pPr>
                          <w:pStyle w:val="BodyText"/>
                          <w:jc w:val="center"/>
                          <w:rPr>
                            <w:sz w:val="22"/>
                            <w:szCs w:val="22"/>
                          </w:rPr>
                        </w:pPr>
                        <w:r>
                          <w:rPr>
                            <w:sz w:val="22"/>
                            <w:szCs w:val="22"/>
                          </w:rPr>
                          <w:t>Clinical Knowledge Requestor</w:t>
                        </w:r>
                      </w:p>
                      <w:p w:rsidR="00576FB6" w:rsidRPr="00077324" w:rsidRDefault="00576FB6" w:rsidP="00987904">
                        <w:pPr>
                          <w:pStyle w:val="BodyText"/>
                          <w:rPr>
                            <w:sz w:val="22"/>
                            <w:szCs w:val="22"/>
                          </w:rPr>
                        </w:pPr>
                        <w:r w:rsidRPr="00077324">
                          <w:rPr>
                            <w:sz w:val="22"/>
                            <w:szCs w:val="22"/>
                          </w:rPr>
                          <w:t>Actor B</w:t>
                        </w:r>
                      </w:p>
                    </w:txbxContent>
                  </v:textbox>
                </v:shape>
                <v:line id="Line 396" o:spid="_x0000_s1040" style="position:absolute;flip:y;visibility:visible;mso-wrap-style:square" from="25641,5702" to="25647,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814MEAAADbAAAADwAAAGRycy9kb3ducmV2LnhtbESPQYvCMBSE74L/ITxhb5oqqEs1iiyu&#10;LOLFut5fm2dabF5KE7X+eyMs7HGYmW+Y5bqztbhT6yvHCsajBARx4XTFRsHv6Xv4CcIHZI21Y1Lw&#10;JA/rVb+3xFS7Bx/pngUjIoR9igrKEJpUSl+UZNGPXEMcvYtrLYYoWyN1i48It7WcJMlMWqw4LpTY&#10;0FdJxTW7WQX5dnM2+/y8tRM+6J2ZZjnLTKmPQbdZgAjUhf/wX/tHK5hP4f0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jzXgwQAAANsAAAAPAAAAAAAAAAAAAAAA&#10;AKECAABkcnMvZG93bnJldi54bWxQSwUGAAAAAAQABAD5AAAAjwMAAAAA&#10;">
                  <v:stroke dashstyle="dash"/>
                </v:line>
                <v:line id="Line 397" o:spid="_x0000_s1041" style="position:absolute;flip:x y;visibility:visible;mso-wrap-style:square" from="13430,13773" to="24790,1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ijd8QAAADbAAAADwAAAGRycy9kb3ducmV2LnhtbESPQWvCQBSE74L/YXlCb7qxh9RGVxGh&#10;0IMXtdjrS/aZjWbfJtk1pv++WxB6HGbmG2a1GWwteup85VjBfJaAIC6crrhU8HX6mC5A+ICssXZM&#10;Cn7Iw2Y9Hq0w0+7BB+qPoRQRwj5DBSaEJpPSF4Ys+plriKN3cZ3FEGVXSt3hI8JtLV+TJJUWK44L&#10;BhvaGSpux7tV0Of3+fW8P9x8/t2+5wvT7vZtqtTLZNguQQQawn/42f7UCt5S+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CKN3xAAAANsAAAAPAAAAAAAAAAAA&#10;AAAAAKECAABkcnMvZG93bnJldi54bWxQSwUGAAAAAAQABAD5AAAAkgMAAAAA&#10;">
                  <v:stroke endarrow="block"/>
                </v:line>
                <v:line id="Line 398" o:spid="_x0000_s1042" style="position:absolute;flip:y;visibility:visible;mso-wrap-style:square" from="40398,5702" to="40405,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DMEAAADbAAAADwAAAGRycy9kb3ducmV2LnhtbESPQYvCMBSE74L/ITxhb5oqrC7VKLK4&#10;i4gX63p/bZ5psXkpTVbrvzeC4HGYmW+YxaqztbhS6yvHCsajBARx4XTFRsHf8Wf4BcIHZI21Y1Jw&#10;Jw+rZb+3wFS7Gx/omgUjIoR9igrKEJpUSl+UZNGPXEMcvbNrLYYoWyN1i7cIt7WcJMlUWqw4LpTY&#10;0HdJxSX7twryzfpkdvlpYye817/mM8tZZkp9DLr1HESgLrzDr/ZWK5jN4Pkl/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EQ4MwQAAANsAAAAPAAAAAAAAAAAAAAAA&#10;AKECAABkcnMvZG93bnJldi54bWxQSwUGAAAAAAQABAD5AAAAjwMAAAAA&#10;">
                  <v:stroke dashstyle="dash"/>
                </v:line>
                <v:rect id="Rectangle 399" o:spid="_x0000_s1043" style="position:absolute;left:11753;top:10528;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group id="Group 400" o:spid="_x0000_s1044" style="position:absolute;left:26523;top:7899;width:285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Line 401" o:spid="_x0000_s104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FUsEAAADbAAAADwAAAGRycy9kb3ducmV2LnhtbERPTWvCQBC9C/0PyxS86aZFJI2uIkKh&#10;KAiJCj2O2TEJZmdDdk2iv949FHp8vO/lejC16Kh1lWUFH9MIBHFudcWFgtPxexKDcB5ZY22ZFDzI&#10;wXr1Nlpiom3PKXWZL0QIYZeggtL7JpHS5SUZdFPbEAfualuDPsC2kLrFPoSbWn5G0VwarDg0lNjQ&#10;tqT8lt2NApTbp4/TYT/7Ohv5e9jMz5fnTqnx+7BZgPA0+H/xn/tHK4jD+v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7cVSwQAAANsAAAAPAAAAAAAAAAAAAAAA&#10;AKECAABkcnMvZG93bnJldi54bWxQSwUGAAAAAAQABAD5AAAAjwMAAAAA&#10;">
                    <v:stroke startarrow="block"/>
                  </v:line>
                  <v:line id="Line 402" o:spid="_x0000_s104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Sf8UAAADbAAAADwAAAAAAAAAA&#10;AAAAAAChAgAAZHJzL2Rvd25yZXYueG1sUEsFBgAAAAAEAAQA+QAAAJMDAAAAAA==&#10;"/>
                  <v:line id="Line 403" o:spid="_x0000_s104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group>
                <v:shape id="Text Box 404" o:spid="_x0000_s1048" type="#_x0000_t202" style="position:absolute;left:29660;top:7524;width:102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frsMA&#10;AADbAAAADwAAAGRycy9kb3ducmV2LnhtbESPzYvCMBTE74L/Q3iCF9FUB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frsMAAADbAAAADwAAAAAAAAAAAAAAAACYAgAAZHJzL2Rv&#10;d25yZXYueG1sUEsFBgAAAAAEAAQA9QAAAIgDAAAAAA==&#10;" stroked="f">
                  <v:textbox inset="0,0,0,0">
                    <w:txbxContent>
                      <w:p w:rsidR="00576FB6" w:rsidRPr="009940AA" w:rsidRDefault="00576FB6" w:rsidP="00987904">
                        <w:pPr>
                          <w:pStyle w:val="BodyText"/>
                          <w:rPr>
                            <w:i/>
                            <w:sz w:val="20"/>
                            <w:szCs w:val="22"/>
                          </w:rPr>
                        </w:pPr>
                        <w:r>
                          <w:rPr>
                            <w:i/>
                            <w:sz w:val="20"/>
                            <w:szCs w:val="22"/>
                          </w:rPr>
                          <w:t>Select Topic</w:t>
                        </w:r>
                      </w:p>
                    </w:txbxContent>
                  </v:textbox>
                </v:shape>
                <v:line id="Line 405" o:spid="_x0000_s1049" style="position:absolute;flip:x;visibility:visible;mso-wrap-style:square" from="26523,19767" to="39503,1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Y+sIAAADbAAAADwAAAGRycy9kb3ducmV2LnhtbESPQWvCQBSE7wX/w/IEL0U3FSkhuooI&#10;QvGktr0/si+bYPZtyK5JzK93hUKPw8x8w2x2g61FR62vHCv4WCQgiHOnKzYKfr6P8xSED8gaa8ek&#10;4EEedtvJ2wYz7Xq+UHcNRkQI+wwVlCE0mZQ+L8miX7iGOHqFay2GKFsjdYt9hNtaLpPkU1qsOC6U&#10;2NChpPx2vVsFy/dx8CYvLunYjaez683qt9grNZsO+zWIQEP4D/+1v7SCdAWvL/EHyO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UY+sIAAADbAAAADwAAAAAAAAAAAAAA&#10;AAChAgAAZHJzL2Rvd25yZXYueG1sUEsFBgAAAAAEAAQA+QAAAJADAAAAAA==&#10;">
                  <v:stroke startarrow="block"/>
                </v:line>
                <v:rect id="Rectangle 406" o:spid="_x0000_s1050" style="position:absolute;left:39503;top:18395;width:1822;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shape id="Text Box 407" o:spid="_x0000_s1051" type="#_x0000_t202" style="position:absolute;left:27736;top:15773;width:1049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576FB6" w:rsidRPr="009940AA" w:rsidRDefault="00576FB6"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576FB6" w:rsidRPr="00077324" w:rsidRDefault="00576FB6" w:rsidP="00987904">
                        <w:pPr>
                          <w:pStyle w:val="BodyText"/>
                          <w:rPr>
                            <w:sz w:val="22"/>
                            <w:szCs w:val="22"/>
                          </w:rPr>
                        </w:pPr>
                      </w:p>
                    </w:txbxContent>
                  </v:textbox>
                </v:shape>
                <v:shape id="Text Box 408" o:spid="_x0000_s1052" type="#_x0000_t202" style="position:absolute;left:33451;top:1060;width:125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576FB6" w:rsidRPr="00077324" w:rsidRDefault="00576FB6" w:rsidP="00987904">
                        <w:pPr>
                          <w:pStyle w:val="BodyText"/>
                          <w:jc w:val="center"/>
                          <w:rPr>
                            <w:sz w:val="22"/>
                            <w:szCs w:val="22"/>
                          </w:rPr>
                        </w:pPr>
                        <w:r>
                          <w:rPr>
                            <w:sz w:val="22"/>
                            <w:szCs w:val="22"/>
                          </w:rPr>
                          <w:t>Clinical Knowledge Repository</w:t>
                        </w:r>
                      </w:p>
                      <w:p w:rsidR="00576FB6" w:rsidRPr="00077324" w:rsidRDefault="00576FB6" w:rsidP="00987904">
                        <w:pPr>
                          <w:pStyle w:val="BodyText"/>
                          <w:rPr>
                            <w:sz w:val="22"/>
                            <w:szCs w:val="22"/>
                          </w:rPr>
                        </w:pPr>
                      </w:p>
                    </w:txbxContent>
                  </v:textbox>
                </v:shape>
                <v:rect id="Rectangle 409" o:spid="_x0000_s1053" style="position:absolute;left:24790;top:6337;width:1816;height:15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w10:anchorlock/>
              </v:group>
            </w:pict>
          </mc:Fallback>
        </mc:AlternateContent>
      </w:r>
      <w:r w:rsidR="009E34B7" w:rsidRPr="00777B4D">
        <w:t xml:space="preserve"> </w:t>
      </w:r>
    </w:p>
    <w:p w:rsidR="008E2B5E" w:rsidRPr="00777B4D" w:rsidRDefault="008E2B5E" w:rsidP="008E2B5E">
      <w:pPr>
        <w:pStyle w:val="FigureTitle"/>
      </w:pPr>
      <w:r w:rsidRPr="00777B4D">
        <w:t>Figure X.</w:t>
      </w:r>
      <w:r w:rsidR="00412649" w:rsidRPr="00777B4D">
        <w:t>5</w:t>
      </w:r>
      <w:r w:rsidR="005F21E7" w:rsidRPr="00777B4D">
        <w:t>.</w:t>
      </w:r>
      <w:r w:rsidR="00412649" w:rsidRPr="00777B4D">
        <w:t>2</w:t>
      </w:r>
      <w:r w:rsidR="003D19E0" w:rsidRPr="00777B4D">
        <w:t>.</w:t>
      </w:r>
      <w:r w:rsidR="005F21E7" w:rsidRPr="00777B4D">
        <w:t>2</w:t>
      </w:r>
      <w:r w:rsidRPr="00777B4D">
        <w:t>-1</w:t>
      </w:r>
      <w:r w:rsidR="00C16B49" w:rsidRPr="00777B4D">
        <w:t>:</w:t>
      </w:r>
      <w:r w:rsidRPr="00777B4D">
        <w:t xml:space="preserve"> Basic Process Flow in </w:t>
      </w:r>
      <w:r w:rsidR="00DC6776" w:rsidRPr="00777B4D">
        <w:t>RCK</w:t>
      </w:r>
      <w:r w:rsidRPr="00777B4D">
        <w:t xml:space="preserve"> Profile</w:t>
      </w:r>
    </w:p>
    <w:p w:rsidR="00CF283F" w:rsidRPr="00777B4D" w:rsidRDefault="00CF283F">
      <w:pPr>
        <w:pStyle w:val="BodyText"/>
      </w:pPr>
    </w:p>
    <w:p w:rsidR="00303E20" w:rsidRPr="00777B4D" w:rsidRDefault="00303E20" w:rsidP="00303E20">
      <w:pPr>
        <w:pStyle w:val="Heading2"/>
        <w:numPr>
          <w:ilvl w:val="0"/>
          <w:numId w:val="0"/>
        </w:numPr>
        <w:rPr>
          <w:noProof w:val="0"/>
          <w:lang w:val="en-US"/>
        </w:rPr>
      </w:pPr>
      <w:bookmarkStart w:id="66" w:name="_Toc368391250"/>
      <w:r w:rsidRPr="00777B4D">
        <w:rPr>
          <w:noProof w:val="0"/>
          <w:lang w:val="en-US"/>
        </w:rPr>
        <w:t>X.</w:t>
      </w:r>
      <w:r w:rsidR="00104BE6" w:rsidRPr="00777B4D">
        <w:rPr>
          <w:noProof w:val="0"/>
          <w:lang w:val="en-US"/>
        </w:rPr>
        <w:t>6</w:t>
      </w:r>
      <w:r w:rsidR="005F21E7" w:rsidRPr="00777B4D">
        <w:rPr>
          <w:noProof w:val="0"/>
          <w:lang w:val="en-US"/>
        </w:rPr>
        <w:t xml:space="preserve"> </w:t>
      </w:r>
      <w:r w:rsidR="00DC6776" w:rsidRPr="00777B4D">
        <w:rPr>
          <w:noProof w:val="0"/>
          <w:lang w:val="en-US"/>
        </w:rPr>
        <w:t>RCK</w:t>
      </w:r>
      <w:r w:rsidRPr="00777B4D">
        <w:rPr>
          <w:noProof w:val="0"/>
          <w:lang w:val="en-US"/>
        </w:rPr>
        <w:t xml:space="preserve"> Security Considerations</w:t>
      </w:r>
      <w:bookmarkEnd w:id="66"/>
    </w:p>
    <w:p w:rsidR="00DA1A82" w:rsidRPr="00777B4D" w:rsidRDefault="00DA1A82" w:rsidP="00DA1A82">
      <w:pPr>
        <w:pStyle w:val="Heading3"/>
        <w:numPr>
          <w:ilvl w:val="0"/>
          <w:numId w:val="0"/>
        </w:numPr>
        <w:ind w:left="720" w:hanging="720"/>
        <w:rPr>
          <w:noProof w:val="0"/>
          <w:lang w:val="en-US"/>
        </w:rPr>
      </w:pPr>
      <w:bookmarkStart w:id="67" w:name="_Toc368391251"/>
      <w:r w:rsidRPr="00777B4D">
        <w:rPr>
          <w:noProof w:val="0"/>
          <w:lang w:val="en-US"/>
        </w:rPr>
        <w:t>X.6.1 Individually Identifiable Information</w:t>
      </w:r>
      <w:r w:rsidR="000A709C" w:rsidRPr="00777B4D">
        <w:rPr>
          <w:noProof w:val="0"/>
          <w:lang w:val="en-US"/>
        </w:rPr>
        <w:t xml:space="preserve"> and User Credentials</w:t>
      </w:r>
      <w:bookmarkEnd w:id="67"/>
    </w:p>
    <w:p w:rsidR="00681A3B" w:rsidRPr="00777B4D" w:rsidRDefault="00A30645">
      <w:pPr>
        <w:pStyle w:val="BodyText"/>
      </w:pPr>
      <w:r w:rsidRPr="00777B4D">
        <w:t xml:space="preserve">The context information may include age, gender and location information, which </w:t>
      </w:r>
      <w:r w:rsidR="00252939" w:rsidRPr="00777B4D">
        <w:t>may be</w:t>
      </w:r>
      <w:r w:rsidRPr="00777B4D">
        <w:t xml:space="preserve"> suffi</w:t>
      </w:r>
      <w:r w:rsidR="008C4375" w:rsidRPr="00777B4D">
        <w:t>ci</w:t>
      </w:r>
      <w:r w:rsidRPr="00777B4D">
        <w:t>ent to individually identify a single person or small group of persons</w:t>
      </w:r>
      <w:r w:rsidR="00870818">
        <w:t xml:space="preserve">. </w:t>
      </w:r>
      <w:r w:rsidR="00F56F68" w:rsidRPr="00777B4D">
        <w:t>It may also include information about sensitive health related topics, e.g., HIV, Alcohol or Drug Abuse treatment, etc</w:t>
      </w:r>
      <w:r w:rsidR="00870818">
        <w:t xml:space="preserve">. </w:t>
      </w:r>
      <w:r w:rsidRPr="00777B4D">
        <w:t xml:space="preserve">A </w:t>
      </w:r>
      <w:r w:rsidR="00556A13" w:rsidRPr="00777B4D">
        <w:t xml:space="preserve">Clinical Knowledge </w:t>
      </w:r>
      <w:r w:rsidR="00BE7887" w:rsidRPr="00777B4D">
        <w:t>Requester</w:t>
      </w:r>
      <w:r w:rsidRPr="00777B4D">
        <w:t xml:space="preserve"> </w:t>
      </w:r>
      <w:r w:rsidR="00681A3B" w:rsidRPr="00777B4D">
        <w:t>could</w:t>
      </w:r>
      <w:r w:rsidR="00621D0E" w:rsidRPr="00777B4D">
        <w:t xml:space="preserve"> </w:t>
      </w:r>
      <w:r w:rsidR="0076782B" w:rsidRPr="00777B4D">
        <w:t xml:space="preserve">expose individually identifiable data to </w:t>
      </w:r>
      <w:r w:rsidRPr="00777B4D">
        <w:t xml:space="preserve">other systems nearby it or the </w:t>
      </w:r>
      <w:r w:rsidR="0076782B" w:rsidRPr="00777B4D">
        <w:t xml:space="preserve">recipient of the </w:t>
      </w:r>
      <w:r w:rsidR="00080631" w:rsidRPr="00777B4D">
        <w:t>knowledge request</w:t>
      </w:r>
      <w:r w:rsidR="0076782B" w:rsidRPr="00777B4D">
        <w:t xml:space="preserve">, and </w:t>
      </w:r>
      <w:r w:rsidRPr="00777B4D">
        <w:t xml:space="preserve">to </w:t>
      </w:r>
      <w:r w:rsidR="0076782B" w:rsidRPr="00777B4D">
        <w:t>anyone with access to communications channels between the two systems</w:t>
      </w:r>
      <w:r w:rsidR="00870818">
        <w:t xml:space="preserve">. </w:t>
      </w:r>
      <w:r w:rsidR="00621D0E" w:rsidRPr="00777B4D">
        <w:t xml:space="preserve">This </w:t>
      </w:r>
      <w:r w:rsidR="00681A3B" w:rsidRPr="00777B4D">
        <w:t xml:space="preserve">might </w:t>
      </w:r>
      <w:r w:rsidR="00621D0E" w:rsidRPr="00777B4D">
        <w:t xml:space="preserve">include </w:t>
      </w:r>
      <w:r w:rsidRPr="00777B4D">
        <w:t xml:space="preserve">exposure to </w:t>
      </w:r>
      <w:r w:rsidR="00621D0E" w:rsidRPr="00777B4D">
        <w:t xml:space="preserve">nearby computers, </w:t>
      </w:r>
      <w:r w:rsidR="00621D0E" w:rsidRPr="00777B4D">
        <w:lastRenderedPageBreak/>
        <w:t xml:space="preserve">maintainers of the IT infrastructure where the </w:t>
      </w:r>
      <w:r w:rsidR="00080631" w:rsidRPr="00777B4D">
        <w:t>knowledge request</w:t>
      </w:r>
      <w:r w:rsidR="00621D0E" w:rsidRPr="00777B4D">
        <w:t xml:space="preserve"> is originated or received, and any intermediaries</w:t>
      </w:r>
      <w:r w:rsidR="00870818">
        <w:t xml:space="preserve">. </w:t>
      </w:r>
    </w:p>
    <w:p w:rsidR="0076782B" w:rsidRPr="00777B4D" w:rsidRDefault="00621D0E">
      <w:pPr>
        <w:pStyle w:val="BodyText"/>
      </w:pPr>
      <w:r w:rsidRPr="00777B4D">
        <w:t xml:space="preserve">In order to protect the individually identifiable information, IHE </w:t>
      </w:r>
      <w:r w:rsidR="00DA1A82" w:rsidRPr="00777B4D">
        <w:t xml:space="preserve">requires that </w:t>
      </w:r>
      <w:r w:rsidRPr="00777B4D">
        <w:t xml:space="preserve">actors implementing the RCK profile also implement the ATNA Secure Node </w:t>
      </w:r>
      <w:r w:rsidR="00292292" w:rsidRPr="00777B4D">
        <w:t xml:space="preserve">or Secure Application </w:t>
      </w:r>
      <w:r w:rsidRPr="00777B4D">
        <w:t>actor, and encrypt all communications</w:t>
      </w:r>
      <w:r w:rsidR="00870818">
        <w:t xml:space="preserve">. </w:t>
      </w:r>
      <w:r w:rsidR="004014A4" w:rsidRPr="00777B4D">
        <w:t xml:space="preserve">Use of ATNA will also ensure that any credentials required to access the Clinical </w:t>
      </w:r>
      <w:r w:rsidR="00556A13" w:rsidRPr="00777B4D">
        <w:t xml:space="preserve">Knowledge Directory </w:t>
      </w:r>
      <w:r w:rsidR="004014A4" w:rsidRPr="00777B4D">
        <w:t>are protected from exposure.</w:t>
      </w:r>
    </w:p>
    <w:p w:rsidR="00DA1A82" w:rsidRPr="00777B4D" w:rsidRDefault="00DA1A82">
      <w:pPr>
        <w:pStyle w:val="BodyText"/>
      </w:pPr>
      <w:r w:rsidRPr="00777B4D">
        <w:t xml:space="preserve">IHE mandates the use of ATNA in this profile to ensure that </w:t>
      </w:r>
      <w:r w:rsidR="008C4375" w:rsidRPr="00777B4D">
        <w:t>implementers</w:t>
      </w:r>
      <w:r w:rsidRPr="00777B4D">
        <w:t xml:space="preserve"> and organizations </w:t>
      </w:r>
      <w:r w:rsidR="008C4375" w:rsidRPr="00777B4D">
        <w:t>acquiring</w:t>
      </w:r>
      <w:r w:rsidRPr="00777B4D">
        <w:t xml:space="preserve"> these systems can appropriately secure the data</w:t>
      </w:r>
      <w:r w:rsidR="00870818">
        <w:t xml:space="preserve">. </w:t>
      </w:r>
      <w:r w:rsidRPr="00777B4D">
        <w:t>However, IHE cannot mandate that these capabilities be enabled for any given implementation</w:t>
      </w:r>
      <w:r w:rsidR="00870818">
        <w:t xml:space="preserve">. </w:t>
      </w:r>
      <w:r w:rsidRPr="00777B4D">
        <w:t>Organizations that choose to disable these features should take appropriate precautions to secure their systems.</w:t>
      </w:r>
    </w:p>
    <w:p w:rsidR="00DA1A82" w:rsidRPr="00777B4D" w:rsidRDefault="00DA1A82" w:rsidP="00DA1A82">
      <w:pPr>
        <w:pStyle w:val="Heading3"/>
        <w:numPr>
          <w:ilvl w:val="0"/>
          <w:numId w:val="0"/>
        </w:numPr>
        <w:ind w:left="720" w:hanging="720"/>
        <w:rPr>
          <w:noProof w:val="0"/>
          <w:lang w:val="en-US"/>
        </w:rPr>
      </w:pPr>
      <w:bookmarkStart w:id="68" w:name="_Toc368391252"/>
      <w:r w:rsidRPr="00777B4D">
        <w:rPr>
          <w:noProof w:val="0"/>
          <w:lang w:val="en-US"/>
        </w:rPr>
        <w:t>X.6.2 Configuration Information</w:t>
      </w:r>
      <w:bookmarkEnd w:id="68"/>
    </w:p>
    <w:p w:rsidR="004014A4" w:rsidRPr="00777B4D" w:rsidRDefault="004014A4">
      <w:pPr>
        <w:pStyle w:val="BodyText"/>
      </w:pPr>
      <w:r w:rsidRPr="00777B4D">
        <w:t xml:space="preserve">Some systems </w:t>
      </w:r>
      <w:r w:rsidR="00174F4A" w:rsidRPr="00777B4D">
        <w:t xml:space="preserve">used to </w:t>
      </w:r>
      <w:r w:rsidRPr="00777B4D">
        <w:t xml:space="preserve">support </w:t>
      </w:r>
      <w:r w:rsidR="00681A3B" w:rsidRPr="00777B4D">
        <w:t xml:space="preserve">requests or retrieval of </w:t>
      </w:r>
      <w:r w:rsidR="00174F4A" w:rsidRPr="00777B4D">
        <w:t xml:space="preserve">clinical knowledge </w:t>
      </w:r>
      <w:r w:rsidRPr="00777B4D">
        <w:t>(such as publically available feed readers) may not appropriately secure the URL parameters used to retrieve the feed</w:t>
      </w:r>
      <w:r w:rsidR="00870818">
        <w:t xml:space="preserve">. </w:t>
      </w:r>
      <w:r w:rsidR="00174F4A" w:rsidRPr="00777B4D">
        <w:t xml:space="preserve">This </w:t>
      </w:r>
      <w:r w:rsidR="009A11A3" w:rsidRPr="00777B4D">
        <w:t xml:space="preserve">can </w:t>
      </w:r>
      <w:r w:rsidRPr="00777B4D">
        <w:t xml:space="preserve">expose </w:t>
      </w:r>
      <w:r w:rsidR="00174F4A" w:rsidRPr="00777B4D">
        <w:t>individually identifiable health information (e.g., person X is retrieving information on clinical trials for condition Y)</w:t>
      </w:r>
      <w:r w:rsidR="00870818">
        <w:t xml:space="preserve">. </w:t>
      </w:r>
      <w:r w:rsidR="00174F4A" w:rsidRPr="00777B4D">
        <w:t xml:space="preserve">Applications which make such URLs readily available for access through a feed reader </w:t>
      </w:r>
      <w:r w:rsidR="00F56F68" w:rsidRPr="00777B4D">
        <w:t xml:space="preserve">or publically accessible computer resources </w:t>
      </w:r>
      <w:r w:rsidR="00174F4A" w:rsidRPr="00777B4D">
        <w:t>should provide adequate warnings to users about the possible exposures of PHI.</w:t>
      </w:r>
    </w:p>
    <w:p w:rsidR="00DA1A82" w:rsidRPr="00777B4D" w:rsidRDefault="00DA1A82" w:rsidP="00DA1A82">
      <w:pPr>
        <w:pStyle w:val="Heading3"/>
        <w:numPr>
          <w:ilvl w:val="0"/>
          <w:numId w:val="0"/>
        </w:numPr>
        <w:ind w:left="720" w:hanging="720"/>
        <w:rPr>
          <w:noProof w:val="0"/>
          <w:lang w:val="en-US"/>
        </w:rPr>
      </w:pPr>
      <w:bookmarkStart w:id="69" w:name="_Toc368391253"/>
      <w:r w:rsidRPr="00777B4D">
        <w:rPr>
          <w:noProof w:val="0"/>
          <w:lang w:val="en-US"/>
        </w:rPr>
        <w:t xml:space="preserve">X.6.3 Clinical </w:t>
      </w:r>
      <w:r w:rsidR="0048265A" w:rsidRPr="00777B4D">
        <w:rPr>
          <w:noProof w:val="0"/>
          <w:lang w:val="en-US"/>
        </w:rPr>
        <w:t>Knowledge</w:t>
      </w:r>
      <w:bookmarkEnd w:id="69"/>
    </w:p>
    <w:p w:rsidR="00174F4A" w:rsidRPr="00777B4D" w:rsidRDefault="00174F4A">
      <w:pPr>
        <w:pStyle w:val="BodyText"/>
      </w:pPr>
      <w:r w:rsidRPr="00777B4D">
        <w:t xml:space="preserve">Applications which support consumption of data from a </w:t>
      </w:r>
      <w:r w:rsidR="00F56F68" w:rsidRPr="00777B4D">
        <w:t xml:space="preserve">Clinical Knowledge Directory </w:t>
      </w:r>
      <w:r w:rsidRPr="00777B4D">
        <w:t xml:space="preserve">or </w:t>
      </w:r>
      <w:r w:rsidR="00F56F68" w:rsidRPr="00777B4D">
        <w:t xml:space="preserve">Repository </w:t>
      </w:r>
      <w:r w:rsidRPr="00777B4D">
        <w:t xml:space="preserve">may not be in a position to control the breadth, appropriateness, readability, availability, accuracy, currency, or overall quality of the content to which users of </w:t>
      </w:r>
      <w:r w:rsidR="00252939" w:rsidRPr="00777B4D">
        <w:t xml:space="preserve">these </w:t>
      </w:r>
      <w:r w:rsidRPr="00777B4D">
        <w:t>data are exposed</w:t>
      </w:r>
      <w:r w:rsidR="00870818">
        <w:t xml:space="preserve">. </w:t>
      </w:r>
      <w:r w:rsidRPr="00777B4D">
        <w:t xml:space="preserve">Implementers are advised to either configure information systems accessing clinical knowledge with </w:t>
      </w:r>
      <w:r w:rsidR="009A11A3" w:rsidRPr="00777B4D">
        <w:t xml:space="preserve">well-qualified </w:t>
      </w:r>
      <w:r w:rsidRPr="00777B4D">
        <w:t xml:space="preserve">clinical resources, or to warn users that the clinical information which they may retrieve is not guaranteed to be accurate, et cetera, and that </w:t>
      </w:r>
      <w:r w:rsidR="009A11A3" w:rsidRPr="00777B4D">
        <w:t>the end-</w:t>
      </w:r>
      <w:r w:rsidRPr="00777B4D">
        <w:t>user</w:t>
      </w:r>
      <w:r w:rsidR="009A11A3" w:rsidRPr="00777B4D">
        <w:t xml:space="preserve"> is </w:t>
      </w:r>
      <w:r w:rsidRPr="00777B4D">
        <w:t>responsible for ensuring the validity of the information source.</w:t>
      </w:r>
    </w:p>
    <w:p w:rsidR="000A709C" w:rsidRPr="00777B4D" w:rsidRDefault="000A709C">
      <w:pPr>
        <w:pStyle w:val="BodyText"/>
      </w:pPr>
      <w:r w:rsidRPr="00777B4D">
        <w:t xml:space="preserve">The clinical </w:t>
      </w:r>
      <w:r w:rsidR="0048265A" w:rsidRPr="00777B4D">
        <w:t>knowledge</w:t>
      </w:r>
      <w:r w:rsidRPr="00777B4D">
        <w:t xml:space="preserve"> managed and returned by the </w:t>
      </w:r>
      <w:r w:rsidR="0051122A" w:rsidRPr="00777B4D">
        <w:t>Clinical Knowledge Directory</w:t>
      </w:r>
      <w:r w:rsidRPr="00777B4D">
        <w:t xml:space="preserve"> and </w:t>
      </w:r>
      <w:r w:rsidR="00080631" w:rsidRPr="00777B4D">
        <w:t>Clinical Knowledge Resource Repository</w:t>
      </w:r>
      <w:r w:rsidRPr="00777B4D">
        <w:t xml:space="preserve"> </w:t>
      </w:r>
      <w:r w:rsidR="00930679" w:rsidRPr="00777B4D">
        <w:t>is</w:t>
      </w:r>
      <w:r w:rsidRPr="00777B4D">
        <w:t xml:space="preserve"> both valuable and </w:t>
      </w:r>
      <w:r w:rsidR="0048265A" w:rsidRPr="00777B4D">
        <w:t>susceptible</w:t>
      </w:r>
      <w:r w:rsidRPr="00777B4D">
        <w:t xml:space="preserve"> to a variety of threats, including theft and malicious or accidental corruption</w:t>
      </w:r>
      <w:r w:rsidR="00870818">
        <w:t xml:space="preserve">. </w:t>
      </w:r>
      <w:r w:rsidRPr="00777B4D">
        <w:t xml:space="preserve">They also may be offered </w:t>
      </w:r>
      <w:r w:rsidR="00F56F68" w:rsidRPr="00777B4D">
        <w:t xml:space="preserve">only </w:t>
      </w:r>
      <w:r w:rsidRPr="00777B4D">
        <w:t>to licensed or otherwise authorized users</w:t>
      </w:r>
      <w:r w:rsidR="00870818">
        <w:t xml:space="preserve">. </w:t>
      </w:r>
      <w:r w:rsidRPr="00777B4D">
        <w:t>To protect user credentials from exposure, IHE requires the use of the ATNA Secure Node and/or Secure Application actor with actors from the RCK profile</w:t>
      </w:r>
      <w:r w:rsidR="00870818">
        <w:t xml:space="preserve">. </w:t>
      </w:r>
      <w:r w:rsidR="00F56F68" w:rsidRPr="00777B4D">
        <w:t>This profile does not specify how credentials are to be exchanged</w:t>
      </w:r>
      <w:r w:rsidR="00870818">
        <w:t xml:space="preserve">. </w:t>
      </w:r>
      <w:r w:rsidRPr="00777B4D">
        <w:t xml:space="preserve">To ensure appropriate authorization to access content, application developers may wish to consider use of the IHE EUA or XUA profiles as appropriate. </w:t>
      </w:r>
    </w:p>
    <w:p w:rsidR="000A709C" w:rsidRPr="00777B4D" w:rsidRDefault="000A709C">
      <w:pPr>
        <w:pStyle w:val="BodyText"/>
      </w:pPr>
      <w:r w:rsidRPr="00777B4D">
        <w:t xml:space="preserve">The </w:t>
      </w:r>
      <w:r w:rsidR="00930679" w:rsidRPr="00777B4D">
        <w:t>responsibility</w:t>
      </w:r>
      <w:r w:rsidRPr="00777B4D">
        <w:t xml:space="preserve"> to manage server resources used to index and maintain the clinical content remains the responsibility of the organization implementing and/or deploying the </w:t>
      </w:r>
      <w:r w:rsidR="0051122A" w:rsidRPr="00777B4D">
        <w:t>Clinical Knowledge Directory</w:t>
      </w:r>
      <w:r w:rsidRPr="00777B4D">
        <w:t xml:space="preserve"> and </w:t>
      </w:r>
      <w:r w:rsidR="00080631" w:rsidRPr="00777B4D">
        <w:t>Clinical Knowledge Resource Repository</w:t>
      </w:r>
      <w:r w:rsidRPr="00777B4D">
        <w:t xml:space="preserve"> </w:t>
      </w:r>
      <w:r w:rsidR="00930679" w:rsidRPr="00777B4D">
        <w:t>actors</w:t>
      </w:r>
      <w:r w:rsidRPr="00777B4D">
        <w:t>.</w:t>
      </w:r>
    </w:p>
    <w:p w:rsidR="00DA1A82" w:rsidRPr="00777B4D" w:rsidRDefault="00DA1A82" w:rsidP="00DA1A82">
      <w:pPr>
        <w:pStyle w:val="Heading3"/>
        <w:numPr>
          <w:ilvl w:val="0"/>
          <w:numId w:val="0"/>
        </w:numPr>
        <w:ind w:left="720" w:hanging="720"/>
        <w:rPr>
          <w:noProof w:val="0"/>
          <w:lang w:val="en-US"/>
        </w:rPr>
      </w:pPr>
      <w:bookmarkStart w:id="70" w:name="_Toc368391254"/>
      <w:r w:rsidRPr="00777B4D">
        <w:rPr>
          <w:noProof w:val="0"/>
          <w:lang w:val="en-US"/>
        </w:rPr>
        <w:lastRenderedPageBreak/>
        <w:t>X.6.4 Interfaces and Services</w:t>
      </w:r>
      <w:bookmarkEnd w:id="70"/>
    </w:p>
    <w:p w:rsidR="002008D2" w:rsidRPr="00777B4D" w:rsidRDefault="00F56F68">
      <w:pPr>
        <w:pStyle w:val="BodyText"/>
      </w:pPr>
      <w:r w:rsidRPr="00777B4D">
        <w:t>Clinical Knowledge Directorie</w:t>
      </w:r>
      <w:r w:rsidR="00174F4A" w:rsidRPr="00777B4D">
        <w:t xml:space="preserve">s and </w:t>
      </w:r>
      <w:r w:rsidR="00484159" w:rsidRPr="00777B4D">
        <w:t xml:space="preserve">Resource </w:t>
      </w:r>
      <w:r w:rsidR="00174F4A" w:rsidRPr="00777B4D">
        <w:t>Repositories can be implemented using standard HTTP services</w:t>
      </w:r>
      <w:r w:rsidR="00870818">
        <w:t xml:space="preserve">. </w:t>
      </w:r>
      <w:r w:rsidR="00174F4A" w:rsidRPr="00777B4D">
        <w:t>These services are subject to the same kinds of attacks as other web servers</w:t>
      </w:r>
      <w:r w:rsidR="00870818">
        <w:t xml:space="preserve">. </w:t>
      </w:r>
      <w:r w:rsidR="00174F4A" w:rsidRPr="00777B4D">
        <w:t xml:space="preserve">Implementers of these systems are advised to provide additional security due to the sensitivity of data which they gather and </w:t>
      </w:r>
      <w:r w:rsidR="002008D2" w:rsidRPr="00777B4D">
        <w:t>communicate</w:t>
      </w:r>
      <w:r w:rsidR="00870818">
        <w:t xml:space="preserve">. </w:t>
      </w:r>
      <w:r w:rsidR="00174F4A" w:rsidRPr="00777B4D">
        <w:t xml:space="preserve">For example, server access logs typically gather information about the </w:t>
      </w:r>
      <w:r w:rsidR="00BE7887" w:rsidRPr="00777B4D">
        <w:t>Requester</w:t>
      </w:r>
      <w:r w:rsidR="00174F4A" w:rsidRPr="00777B4D">
        <w:t xml:space="preserve">, including the requested URL and the </w:t>
      </w:r>
      <w:r w:rsidR="00BE7887" w:rsidRPr="00777B4D">
        <w:t>Requester</w:t>
      </w:r>
      <w:r w:rsidR="002008D2" w:rsidRPr="00777B4D">
        <w:t>’</w:t>
      </w:r>
      <w:r w:rsidR="00174F4A" w:rsidRPr="00777B4D">
        <w:t>s IP address</w:t>
      </w:r>
      <w:r w:rsidR="00870818">
        <w:t xml:space="preserve">. </w:t>
      </w:r>
      <w:r w:rsidR="00174F4A" w:rsidRPr="00777B4D">
        <w:t xml:space="preserve">These two information items together could </w:t>
      </w:r>
      <w:r w:rsidR="002008D2" w:rsidRPr="00777B4D">
        <w:t xml:space="preserve">contain </w:t>
      </w:r>
      <w:r w:rsidR="00174F4A" w:rsidRPr="00777B4D">
        <w:t>individually identifiable information</w:t>
      </w:r>
      <w:r w:rsidR="00870818">
        <w:t xml:space="preserve">. </w:t>
      </w:r>
    </w:p>
    <w:p w:rsidR="00174F4A" w:rsidRPr="00777B4D" w:rsidRDefault="00174F4A">
      <w:pPr>
        <w:pStyle w:val="BodyText"/>
      </w:pPr>
      <w:r w:rsidRPr="00777B4D">
        <w:t xml:space="preserve">Loss of the server logs </w:t>
      </w:r>
      <w:r w:rsidR="00A30645" w:rsidRPr="00777B4D">
        <w:t xml:space="preserve">may </w:t>
      </w:r>
      <w:r w:rsidRPr="00777B4D">
        <w:t xml:space="preserve">be viewed as a privacy breach under laws and regulations of many </w:t>
      </w:r>
      <w:r w:rsidR="00A30645" w:rsidRPr="00777B4D">
        <w:t>regions</w:t>
      </w:r>
      <w:r w:rsidRPr="00777B4D">
        <w:t xml:space="preserve">, and </w:t>
      </w:r>
      <w:r w:rsidR="00A30645" w:rsidRPr="00777B4D">
        <w:t xml:space="preserve">could </w:t>
      </w:r>
      <w:r w:rsidRPr="00777B4D">
        <w:t>require public reporting</w:t>
      </w:r>
      <w:r w:rsidR="00A30645" w:rsidRPr="00777B4D">
        <w:t>, or other remedies to be provided to the individuals whose information was lost</w:t>
      </w:r>
      <w:r w:rsidR="00616C06" w:rsidRPr="00777B4D">
        <w:t xml:space="preserve">; </w:t>
      </w:r>
      <w:r w:rsidR="00A30645" w:rsidRPr="00777B4D">
        <w:t>result</w:t>
      </w:r>
      <w:r w:rsidR="00616C06" w:rsidRPr="00777B4D">
        <w:t>ing</w:t>
      </w:r>
      <w:r w:rsidR="00A30645" w:rsidRPr="00777B4D">
        <w:t xml:space="preserve"> in </w:t>
      </w:r>
      <w:r w:rsidR="00616C06" w:rsidRPr="00777B4D">
        <w:t xml:space="preserve">potential </w:t>
      </w:r>
      <w:r w:rsidR="00A30645" w:rsidRPr="00777B4D">
        <w:t>loss of reputation and/or income, and</w:t>
      </w:r>
      <w:r w:rsidR="00616C06" w:rsidRPr="00777B4D">
        <w:t>/or</w:t>
      </w:r>
      <w:r w:rsidR="00A30645" w:rsidRPr="00777B4D">
        <w:t xml:space="preserve"> increased expenses</w:t>
      </w:r>
      <w:r w:rsidR="00616C06" w:rsidRPr="00777B4D">
        <w:t xml:space="preserve"> to remedy those impacted by the breach</w:t>
      </w:r>
      <w:r w:rsidR="00A30645" w:rsidRPr="00777B4D">
        <w:t>.</w:t>
      </w:r>
    </w:p>
    <w:p w:rsidR="000A709C" w:rsidRPr="00777B4D" w:rsidRDefault="000A709C">
      <w:pPr>
        <w:pStyle w:val="BodyText"/>
      </w:pPr>
      <w:r w:rsidRPr="00777B4D">
        <w:t>Other attacks, such as denial of service, may prevent services from being accessed, and must be protected against by means not described in this profile</w:t>
      </w:r>
      <w:r w:rsidR="00870818">
        <w:t xml:space="preserve">. </w:t>
      </w:r>
    </w:p>
    <w:p w:rsidR="00484159" w:rsidRPr="00777B4D" w:rsidRDefault="00484159">
      <w:pPr>
        <w:pStyle w:val="BodyText"/>
      </w:pPr>
      <w:r w:rsidRPr="00777B4D">
        <w:t>It is expected that Clinical Knowledge Requester actors will often not reside on the same network as the Clinical Knowledge Directory or Resource Repository</w:t>
      </w:r>
      <w:r w:rsidR="00870818">
        <w:t xml:space="preserve">. </w:t>
      </w:r>
      <w:r w:rsidRPr="00777B4D">
        <w:t>Traditional network protections, such as fire walls and proxies can be used to protect this actor</w:t>
      </w:r>
      <w:r w:rsidR="00870818">
        <w:t xml:space="preserve">. </w:t>
      </w:r>
      <w:r w:rsidRPr="00777B4D">
        <w:t xml:space="preserve">To ensure that </w:t>
      </w:r>
      <w:r w:rsidR="0048533A" w:rsidRPr="00777B4D">
        <w:t xml:space="preserve">the Clinical Knowledge Requestor </w:t>
      </w:r>
      <w:r w:rsidRPr="00777B4D">
        <w:t xml:space="preserve">can communicate with actors on other networks, this profile requires </w:t>
      </w:r>
      <w:r w:rsidR="0048533A" w:rsidRPr="00777B4D">
        <w:t xml:space="preserve">that it </w:t>
      </w:r>
      <w:r w:rsidRPr="00777B4D">
        <w:t xml:space="preserve">be configurable to operate through an HTTP proxy. </w:t>
      </w:r>
    </w:p>
    <w:p w:rsidR="00DA1A82" w:rsidRPr="00777B4D" w:rsidRDefault="000A709C" w:rsidP="000A709C">
      <w:pPr>
        <w:pStyle w:val="Heading3"/>
        <w:numPr>
          <w:ilvl w:val="0"/>
          <w:numId w:val="0"/>
        </w:numPr>
        <w:ind w:left="720" w:hanging="720"/>
        <w:rPr>
          <w:noProof w:val="0"/>
          <w:lang w:val="en-US"/>
        </w:rPr>
      </w:pPr>
      <w:bookmarkStart w:id="71" w:name="_Toc368391255"/>
      <w:r w:rsidRPr="00777B4D">
        <w:rPr>
          <w:noProof w:val="0"/>
          <w:lang w:val="en-US"/>
        </w:rPr>
        <w:t>X.6.5 Client Applications and Systems</w:t>
      </w:r>
      <w:bookmarkEnd w:id="71"/>
    </w:p>
    <w:p w:rsidR="0093597A" w:rsidRPr="00777B4D" w:rsidRDefault="009D05B6" w:rsidP="007D59D2">
      <w:pPr>
        <w:pStyle w:val="BodyText"/>
      </w:pPr>
      <w:r w:rsidRPr="00777B4D">
        <w:t xml:space="preserve">Information returned from a </w:t>
      </w:r>
      <w:r w:rsidR="00080631" w:rsidRPr="00777B4D">
        <w:t>knowledge request</w:t>
      </w:r>
      <w:r w:rsidRPr="00777B4D">
        <w:t xml:space="preserve"> may be </w:t>
      </w:r>
      <w:r w:rsidR="002008D2" w:rsidRPr="00777B4D">
        <w:t xml:space="preserve">accessed and </w:t>
      </w:r>
      <w:r w:rsidRPr="00777B4D">
        <w:t>displayed using common browser technology</w:t>
      </w:r>
      <w:r w:rsidR="002008D2" w:rsidRPr="00777B4D">
        <w:t xml:space="preserve"> and/or feed readers</w:t>
      </w:r>
      <w:r w:rsidRPr="00777B4D">
        <w:t xml:space="preserve">, and as such, is susceptible to the same variety attacks </w:t>
      </w:r>
      <w:r w:rsidR="002008D2" w:rsidRPr="00777B4D">
        <w:t>to which browsers are</w:t>
      </w:r>
      <w:r w:rsidRPr="00777B4D">
        <w:t xml:space="preserve"> susceptible</w:t>
      </w:r>
      <w:r w:rsidR="002008D2" w:rsidRPr="00777B4D">
        <w:t xml:space="preserve"> (e.g., </w:t>
      </w:r>
      <w:proofErr w:type="spellStart"/>
      <w:r w:rsidR="002008D2" w:rsidRPr="00777B4D">
        <w:t>trojans</w:t>
      </w:r>
      <w:proofErr w:type="spellEnd"/>
      <w:r w:rsidR="002008D2" w:rsidRPr="00777B4D">
        <w:t>, viruses, scripting attacks, et cetera)</w:t>
      </w:r>
      <w:r w:rsidR="00870818">
        <w:t xml:space="preserve">. </w:t>
      </w:r>
      <w:r w:rsidR="002008D2" w:rsidRPr="00777B4D">
        <w:t xml:space="preserve">Clinical </w:t>
      </w:r>
      <w:r w:rsidR="00934C57" w:rsidRPr="00777B4D">
        <w:t xml:space="preserve">Knowledge Requestors </w:t>
      </w:r>
      <w:r w:rsidR="002008D2" w:rsidRPr="00777B4D">
        <w:t>making information available to consumers through these applications should provide information about the security risks associated with accessing the information.</w:t>
      </w:r>
    </w:p>
    <w:p w:rsidR="00167DB7" w:rsidRPr="00777B4D" w:rsidRDefault="00167DB7" w:rsidP="00167DB7">
      <w:pPr>
        <w:pStyle w:val="Heading2"/>
        <w:numPr>
          <w:ilvl w:val="0"/>
          <w:numId w:val="0"/>
        </w:numPr>
        <w:rPr>
          <w:noProof w:val="0"/>
          <w:lang w:val="en-US"/>
        </w:rPr>
      </w:pPr>
      <w:bookmarkStart w:id="72" w:name="_Toc368391256"/>
      <w:r w:rsidRPr="00777B4D">
        <w:rPr>
          <w:noProof w:val="0"/>
          <w:lang w:val="en-US"/>
        </w:rPr>
        <w:t>X.</w:t>
      </w:r>
      <w:r w:rsidR="00104BE6" w:rsidRPr="00777B4D">
        <w:rPr>
          <w:noProof w:val="0"/>
          <w:lang w:val="en-US"/>
        </w:rPr>
        <w:t>7</w:t>
      </w:r>
      <w:r w:rsidRPr="00777B4D">
        <w:rPr>
          <w:noProof w:val="0"/>
          <w:lang w:val="en-US"/>
        </w:rPr>
        <w:t xml:space="preserve"> </w:t>
      </w:r>
      <w:r w:rsidR="00DC6776" w:rsidRPr="00777B4D">
        <w:rPr>
          <w:noProof w:val="0"/>
          <w:lang w:val="en-US"/>
        </w:rPr>
        <w:t>RCK</w:t>
      </w:r>
      <w:r w:rsidRPr="00777B4D">
        <w:rPr>
          <w:noProof w:val="0"/>
          <w:lang w:val="en-US"/>
        </w:rPr>
        <w:t xml:space="preserve"> </w:t>
      </w:r>
      <w:r w:rsidR="00ED5269" w:rsidRPr="00777B4D">
        <w:rPr>
          <w:noProof w:val="0"/>
          <w:lang w:val="en-US"/>
        </w:rPr>
        <w:t xml:space="preserve">Cross </w:t>
      </w:r>
      <w:r w:rsidRPr="00777B4D">
        <w:rPr>
          <w:noProof w:val="0"/>
          <w:lang w:val="en-US"/>
        </w:rPr>
        <w:t xml:space="preserve">Profile </w:t>
      </w:r>
      <w:r w:rsidR="00ED5269" w:rsidRPr="00777B4D">
        <w:rPr>
          <w:noProof w:val="0"/>
          <w:lang w:val="en-US"/>
        </w:rPr>
        <w:t>Considerations</w:t>
      </w:r>
      <w:bookmarkEnd w:id="72"/>
    </w:p>
    <w:p w:rsidR="00167DB7" w:rsidRPr="00777B4D" w:rsidRDefault="000F5F8A" w:rsidP="00291432">
      <w:pPr>
        <w:pStyle w:val="BodyText"/>
      </w:pPr>
      <w:r w:rsidRPr="00777B4D">
        <w:t xml:space="preserve">The Retrieve Clinical Knowledge profile can be used to assist patients or </w:t>
      </w:r>
      <w:r w:rsidR="00E20E58" w:rsidRPr="00777B4D">
        <w:t>clinician</w:t>
      </w:r>
      <w:r w:rsidRPr="00777B4D">
        <w:t>s in interpreting information found in clinical documents which are exchanged using templates described in the PCC Technical Framework</w:t>
      </w:r>
      <w:r w:rsidR="00870818">
        <w:t xml:space="preserve">. </w:t>
      </w:r>
      <w:r w:rsidRPr="00777B4D">
        <w:t>For example, it could retrieve appropriate patient education and follow-up instructions during creation of a discharge summary</w:t>
      </w:r>
      <w:r w:rsidR="00934C57" w:rsidRPr="00777B4D">
        <w:t xml:space="preserve"> or </w:t>
      </w:r>
      <w:r w:rsidRPr="00777B4D">
        <w:t>history and physical examination</w:t>
      </w:r>
      <w:r w:rsidR="00870818">
        <w:t xml:space="preserve">. </w:t>
      </w:r>
      <w:r w:rsidRPr="00777B4D">
        <w:t xml:space="preserve">It could also be used by a PHR to assist a patient in understanding the content of information </w:t>
      </w:r>
      <w:r w:rsidR="00934C57" w:rsidRPr="00777B4D">
        <w:t xml:space="preserve">exchanged </w:t>
      </w:r>
      <w:r w:rsidRPr="00777B4D">
        <w:t xml:space="preserve">using the </w:t>
      </w:r>
      <w:r w:rsidR="00934C57" w:rsidRPr="00777B4D">
        <w:t xml:space="preserve">Exchange of Personal Health Records (XPHR) </w:t>
      </w:r>
      <w:r w:rsidRPr="00777B4D">
        <w:t>profile, or provide more details about lab results reported using the Antepartum Laboratory Profile</w:t>
      </w:r>
      <w:r w:rsidR="00934C57" w:rsidRPr="00777B4D">
        <w:t xml:space="preserve"> (APL)</w:t>
      </w:r>
      <w:r w:rsidRPr="00777B4D">
        <w:t>.</w:t>
      </w:r>
    </w:p>
    <w:p w:rsidR="007B719F" w:rsidRPr="00777B4D" w:rsidRDefault="007B719F" w:rsidP="00291432">
      <w:pPr>
        <w:pStyle w:val="BodyText"/>
      </w:pPr>
      <w:r w:rsidRPr="00777B4D">
        <w:t xml:space="preserve">This profile </w:t>
      </w:r>
      <w:r w:rsidR="000F5F8A" w:rsidRPr="00777B4D">
        <w:t xml:space="preserve">might also be used to help educate those responsible for completing data capture forms used with the </w:t>
      </w:r>
      <w:r w:rsidR="00934C57" w:rsidRPr="00777B4D">
        <w:t xml:space="preserve">Request Form for Data Capture (RFD) </w:t>
      </w:r>
      <w:r w:rsidR="000F5F8A" w:rsidRPr="00777B4D">
        <w:t>profile.</w:t>
      </w:r>
    </w:p>
    <w:p w:rsidR="008C4375" w:rsidRPr="00777B4D" w:rsidRDefault="008C4375" w:rsidP="00291432">
      <w:pPr>
        <w:pStyle w:val="PartTitle"/>
      </w:pPr>
      <w:bookmarkStart w:id="73" w:name="_Toc368391257"/>
      <w:r w:rsidRPr="00777B4D">
        <w:lastRenderedPageBreak/>
        <w:t>Appendices</w:t>
      </w:r>
      <w:bookmarkEnd w:id="73"/>
    </w:p>
    <w:p w:rsidR="00CF283F" w:rsidRPr="00777B4D" w:rsidRDefault="00CF283F" w:rsidP="00303E20">
      <w:pPr>
        <w:pStyle w:val="AppendixHeading1"/>
        <w:rPr>
          <w:noProof w:val="0"/>
        </w:rPr>
      </w:pPr>
      <w:bookmarkStart w:id="74" w:name="_Toc368391258"/>
      <w:r w:rsidRPr="00777B4D">
        <w:rPr>
          <w:noProof w:val="0"/>
        </w:rPr>
        <w:t>Actor Summary Definitions</w:t>
      </w:r>
      <w:bookmarkEnd w:id="74"/>
    </w:p>
    <w:p w:rsidR="00403EB1" w:rsidRPr="00777B4D" w:rsidRDefault="0051122A" w:rsidP="00291432">
      <w:pPr>
        <w:pStyle w:val="BodyText"/>
        <w:rPr>
          <w:b/>
          <w:i/>
          <w:iCs/>
        </w:rPr>
      </w:pPr>
      <w:r w:rsidRPr="00777B4D">
        <w:rPr>
          <w:b/>
        </w:rPr>
        <w:t>Clinical Knowledge Directory</w:t>
      </w:r>
    </w:p>
    <w:p w:rsidR="00760015" w:rsidRPr="00777B4D" w:rsidRDefault="00760015" w:rsidP="00760015">
      <w:pPr>
        <w:pStyle w:val="BodyText"/>
      </w:pPr>
      <w:r w:rsidRPr="00777B4D">
        <w:t>A Clinical Knowledge Directory receives requests for clinical knowledge and returns a list of relevant clinical knowledge resources based on the content of the knowledge request.</w:t>
      </w:r>
    </w:p>
    <w:p w:rsidR="00403EB1" w:rsidRPr="00777B4D" w:rsidRDefault="00403EB1" w:rsidP="00291432">
      <w:pPr>
        <w:pStyle w:val="BodyText"/>
        <w:rPr>
          <w:b/>
          <w:i/>
          <w:iCs/>
        </w:rPr>
      </w:pPr>
      <w:r w:rsidRPr="00777B4D">
        <w:rPr>
          <w:b/>
        </w:rPr>
        <w:t>Clinical Knowledge Requester</w:t>
      </w:r>
    </w:p>
    <w:p w:rsidR="00760015" w:rsidRPr="00777B4D" w:rsidRDefault="00760015" w:rsidP="00760015">
      <w:r w:rsidRPr="00777B4D">
        <w:t>A Clinical Knowledge Requester collects appropriate clinical context and uses it to request clinical knowledge, and presents the resulting knowledge to the user.</w:t>
      </w:r>
    </w:p>
    <w:p w:rsidR="00403EB1" w:rsidRPr="00777B4D" w:rsidRDefault="00080631" w:rsidP="00291432">
      <w:pPr>
        <w:pStyle w:val="BodyText"/>
        <w:rPr>
          <w:b/>
          <w:i/>
          <w:iCs/>
        </w:rPr>
      </w:pPr>
      <w:r w:rsidRPr="00777B4D">
        <w:rPr>
          <w:b/>
        </w:rPr>
        <w:t>Clinical Knowledge Resource Repository</w:t>
      </w:r>
    </w:p>
    <w:p w:rsidR="00760015" w:rsidRPr="00777B4D" w:rsidRDefault="00760015" w:rsidP="00760015">
      <w:r w:rsidRPr="00777B4D">
        <w:t>A Clinical Knowledge Resource Repository stores documents providing clinical knowledge and returns them to Requesters on demand.</w:t>
      </w:r>
    </w:p>
    <w:p w:rsidR="00CF283F" w:rsidRPr="00777B4D" w:rsidRDefault="00CF283F">
      <w:pPr>
        <w:pStyle w:val="AppendixHeading1"/>
        <w:rPr>
          <w:noProof w:val="0"/>
        </w:rPr>
      </w:pPr>
      <w:bookmarkStart w:id="75" w:name="_Toc368391259"/>
      <w:r w:rsidRPr="00777B4D">
        <w:rPr>
          <w:noProof w:val="0"/>
        </w:rPr>
        <w:t>Transaction Summary Definitions</w:t>
      </w:r>
      <w:bookmarkEnd w:id="75"/>
    </w:p>
    <w:p w:rsidR="00403EB1" w:rsidRPr="00777B4D" w:rsidRDefault="00E96F48" w:rsidP="00D33912">
      <w:pPr>
        <w:pStyle w:val="BodyText"/>
        <w:rPr>
          <w:b/>
        </w:rPr>
      </w:pPr>
      <w:r w:rsidRPr="00777B4D">
        <w:rPr>
          <w:b/>
        </w:rPr>
        <w:t>Query Clinical Knowledge</w:t>
      </w:r>
    </w:p>
    <w:p w:rsidR="00760015" w:rsidRPr="00777B4D" w:rsidRDefault="00760015" w:rsidP="00760015">
      <w:pPr>
        <w:pStyle w:val="BodyText"/>
      </w:pPr>
      <w:r w:rsidRPr="00777B4D">
        <w:t>This transaction is used to obtain a list of references to relevant Clinical Knowledge Resources that can be presented to the end user based upon their current context.</w:t>
      </w:r>
    </w:p>
    <w:p w:rsidR="002869E8" w:rsidRPr="00777B4D" w:rsidRDefault="00E96F48" w:rsidP="00D33912">
      <w:pPr>
        <w:pStyle w:val="BodyText"/>
        <w:rPr>
          <w:b/>
        </w:rPr>
      </w:pPr>
      <w:r w:rsidRPr="00777B4D">
        <w:rPr>
          <w:b/>
        </w:rPr>
        <w:t>Retrieve Clinical Knowledge</w:t>
      </w:r>
    </w:p>
    <w:p w:rsidR="00760015" w:rsidRPr="00777B4D" w:rsidRDefault="00760015" w:rsidP="00760015">
      <w:pPr>
        <w:pStyle w:val="BodyText"/>
      </w:pPr>
      <w:r w:rsidRPr="00777B4D">
        <w:t xml:space="preserve">This transaction is used to access a specific knowledge </w:t>
      </w:r>
      <w:r w:rsidR="00C90EF8" w:rsidRPr="00777B4D">
        <w:t>resource for</w:t>
      </w:r>
      <w:r w:rsidRPr="00777B4D">
        <w:t xml:space="preserve"> presentation to the user.</w:t>
      </w:r>
    </w:p>
    <w:p w:rsidR="00760015" w:rsidRPr="00777B4D" w:rsidRDefault="00760015">
      <w:pPr>
        <w:pStyle w:val="Heading4"/>
        <w:numPr>
          <w:ilvl w:val="0"/>
          <w:numId w:val="0"/>
        </w:numPr>
        <w:rPr>
          <w:noProof w:val="0"/>
          <w:lang w:val="en-US"/>
        </w:rPr>
      </w:pPr>
    </w:p>
    <w:p w:rsidR="00760015" w:rsidRPr="00777B4D" w:rsidRDefault="00760015">
      <w:pPr>
        <w:pStyle w:val="BodyText"/>
      </w:pPr>
    </w:p>
    <w:p w:rsidR="008E2B5E" w:rsidRPr="00777B4D" w:rsidRDefault="008E2B5E" w:rsidP="00291432">
      <w:pPr>
        <w:pStyle w:val="Glossary"/>
        <w:rPr>
          <w:noProof w:val="0"/>
        </w:rPr>
      </w:pPr>
      <w:bookmarkStart w:id="76" w:name="_Toc368391260"/>
      <w:r w:rsidRPr="00777B4D">
        <w:rPr>
          <w:noProof w:val="0"/>
        </w:rPr>
        <w:lastRenderedPageBreak/>
        <w:t>Glossary</w:t>
      </w:r>
      <w:bookmarkEnd w:id="76"/>
    </w:p>
    <w:p w:rsidR="00403EB1" w:rsidRPr="00777B4D" w:rsidRDefault="00403EB1" w:rsidP="00291432">
      <w:pPr>
        <w:pStyle w:val="BodyText"/>
        <w:rPr>
          <w:b/>
        </w:rPr>
      </w:pPr>
      <w:proofErr w:type="spellStart"/>
      <w:r w:rsidRPr="00777B4D">
        <w:rPr>
          <w:b/>
        </w:rPr>
        <w:t>Infobutton</w:t>
      </w:r>
      <w:proofErr w:type="spellEnd"/>
    </w:p>
    <w:p w:rsidR="00403EB1" w:rsidRPr="00777B4D" w:rsidRDefault="00403EB1" w:rsidP="00291432">
      <w:pPr>
        <w:pStyle w:val="BodyText"/>
        <w:spacing w:after="240" w:line="276" w:lineRule="auto"/>
      </w:pPr>
      <w:r w:rsidRPr="00777B4D">
        <w:t xml:space="preserve">An </w:t>
      </w:r>
      <w:proofErr w:type="spellStart"/>
      <w:r w:rsidRPr="00777B4D">
        <w:t>Infobutton</w:t>
      </w:r>
      <w:proofErr w:type="spellEnd"/>
      <w:r w:rsidRPr="00777B4D">
        <w:t xml:space="preserve"> is a graphical user interface element which allows the user of an application to quickly obtain information about a specialized term or value found on application displays</w:t>
      </w:r>
      <w:r w:rsidR="00870818">
        <w:t xml:space="preserve">. </w:t>
      </w:r>
      <w:r w:rsidRPr="00777B4D">
        <w:t xml:space="preserve">It is typically represented as a lowercase letter </w:t>
      </w:r>
      <w:proofErr w:type="spellStart"/>
      <w:r w:rsidRPr="00777B4D">
        <w:t>i</w:t>
      </w:r>
      <w:proofErr w:type="spellEnd"/>
      <w:r w:rsidRPr="00777B4D">
        <w:t xml:space="preserve"> in a </w:t>
      </w:r>
      <w:r w:rsidR="009312E8" w:rsidRPr="00777B4D">
        <w:t xml:space="preserve">blue </w:t>
      </w:r>
      <w:proofErr w:type="gramStart"/>
      <w:r w:rsidRPr="00777B4D">
        <w:t xml:space="preserve">circle </w:t>
      </w:r>
      <w:proofErr w:type="gramEnd"/>
      <w:r w:rsidR="009312E8" w:rsidRPr="00777B4D">
        <w:rPr>
          <w:noProof/>
        </w:rPr>
        <w:drawing>
          <wp:inline distT="0" distB="0" distL="0" distR="0" wp14:anchorId="0591147A" wp14:editId="29CB3F59">
            <wp:extent cx="213928" cy="219456"/>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105" cy="227844"/>
                    </a:xfrm>
                    <a:prstGeom prst="rect">
                      <a:avLst/>
                    </a:prstGeom>
                    <a:noFill/>
                    <a:ln>
                      <a:noFill/>
                    </a:ln>
                  </pic:spPr>
                </pic:pic>
              </a:graphicData>
            </a:graphic>
          </wp:inline>
        </w:drawing>
      </w:r>
      <w:r w:rsidR="00870818">
        <w:t xml:space="preserve">. </w:t>
      </w:r>
      <w:r w:rsidR="009312E8" w:rsidRPr="00777B4D">
        <w:t xml:space="preserve">The term may also be used to refer to the HL7 Context Aware Information Retrieval standard, which is often used to implement the information retrieval side of </w:t>
      </w:r>
      <w:r w:rsidR="00FB18A1" w:rsidRPr="00777B4D">
        <w:t xml:space="preserve">the </w:t>
      </w:r>
      <w:r w:rsidR="009312E8" w:rsidRPr="00777B4D">
        <w:t>interface.</w:t>
      </w:r>
    </w:p>
    <w:p w:rsidR="008E2B5E" w:rsidRPr="00777B4D" w:rsidRDefault="008E2B5E" w:rsidP="00D33912">
      <w:pPr>
        <w:pStyle w:val="BodyText"/>
      </w:pPr>
    </w:p>
    <w:p w:rsidR="00CF283F" w:rsidRPr="00777B4D" w:rsidRDefault="00CF283F" w:rsidP="008C4375">
      <w:pPr>
        <w:pStyle w:val="PartTitle"/>
      </w:pPr>
      <w:bookmarkStart w:id="77" w:name="_Toc368391261"/>
      <w:r w:rsidRPr="00777B4D">
        <w:lastRenderedPageBreak/>
        <w:t xml:space="preserve">Volume 2 </w:t>
      </w:r>
      <w:r w:rsidR="008D7642" w:rsidRPr="00777B4D">
        <w:t xml:space="preserve">– </w:t>
      </w:r>
      <w:r w:rsidRPr="00777B4D">
        <w:t>Transactions</w:t>
      </w:r>
      <w:bookmarkEnd w:id="77"/>
    </w:p>
    <w:p w:rsidR="00303E20" w:rsidRPr="00777B4D" w:rsidRDefault="00303E20" w:rsidP="008E441F">
      <w:pPr>
        <w:pStyle w:val="EditorInstructions"/>
      </w:pPr>
      <w:bookmarkStart w:id="78" w:name="_Toc75083611"/>
      <w:r w:rsidRPr="00777B4D">
        <w:t xml:space="preserve">Add section 3.Y </w:t>
      </w:r>
      <w:bookmarkEnd w:id="78"/>
    </w:p>
    <w:p w:rsidR="00CF283F" w:rsidRPr="00777B4D" w:rsidRDefault="00303E20" w:rsidP="00303E20">
      <w:pPr>
        <w:pStyle w:val="Heading2"/>
        <w:numPr>
          <w:ilvl w:val="0"/>
          <w:numId w:val="0"/>
        </w:numPr>
        <w:rPr>
          <w:noProof w:val="0"/>
          <w:lang w:val="en-US"/>
        </w:rPr>
      </w:pPr>
      <w:bookmarkStart w:id="79" w:name="_Toc368391262"/>
      <w:proofErr w:type="gramStart"/>
      <w:r w:rsidRPr="00777B4D">
        <w:rPr>
          <w:noProof w:val="0"/>
          <w:lang w:val="en-US"/>
        </w:rPr>
        <w:t>3</w:t>
      </w:r>
      <w:r w:rsidR="00CF283F" w:rsidRPr="00777B4D">
        <w:rPr>
          <w:noProof w:val="0"/>
          <w:lang w:val="en-US"/>
        </w:rPr>
        <w:t>.Y</w:t>
      </w:r>
      <w:proofErr w:type="gramEnd"/>
      <w:r w:rsidR="00CF283F" w:rsidRPr="00777B4D">
        <w:rPr>
          <w:noProof w:val="0"/>
          <w:lang w:val="en-US"/>
        </w:rPr>
        <w:t xml:space="preserve"> </w:t>
      </w:r>
      <w:r w:rsidR="00E96F48" w:rsidRPr="00777B4D">
        <w:rPr>
          <w:noProof w:val="0"/>
          <w:lang w:val="en-US"/>
        </w:rPr>
        <w:t>Query Clinical Knowledge</w:t>
      </w:r>
      <w:bookmarkEnd w:id="79"/>
    </w:p>
    <w:p w:rsidR="00CF283F" w:rsidRPr="00777B4D" w:rsidRDefault="00303E20" w:rsidP="00303E20">
      <w:pPr>
        <w:pStyle w:val="Heading3"/>
        <w:numPr>
          <w:ilvl w:val="0"/>
          <w:numId w:val="0"/>
        </w:numPr>
        <w:rPr>
          <w:noProof w:val="0"/>
          <w:lang w:val="en-US"/>
        </w:rPr>
      </w:pPr>
      <w:bookmarkStart w:id="80" w:name="_Toc368391263"/>
      <w:proofErr w:type="gramStart"/>
      <w:r w:rsidRPr="00777B4D">
        <w:rPr>
          <w:noProof w:val="0"/>
          <w:lang w:val="en-US"/>
        </w:rPr>
        <w:t>3</w:t>
      </w:r>
      <w:r w:rsidR="00CF283F" w:rsidRPr="00777B4D">
        <w:rPr>
          <w:noProof w:val="0"/>
          <w:lang w:val="en-US"/>
        </w:rPr>
        <w:t>.Y.1</w:t>
      </w:r>
      <w:proofErr w:type="gramEnd"/>
      <w:r w:rsidR="00CF283F" w:rsidRPr="00777B4D">
        <w:rPr>
          <w:noProof w:val="0"/>
          <w:lang w:val="en-US"/>
        </w:rPr>
        <w:t xml:space="preserve"> Scope</w:t>
      </w:r>
      <w:bookmarkEnd w:id="80"/>
    </w:p>
    <w:p w:rsidR="00CF283F" w:rsidRPr="00777B4D" w:rsidRDefault="005F1FC4">
      <w:pPr>
        <w:pStyle w:val="BodyText"/>
        <w:rPr>
          <w:lang w:eastAsia="x-none"/>
        </w:rPr>
      </w:pPr>
      <w:r w:rsidRPr="00777B4D">
        <w:rPr>
          <w:lang w:eastAsia="x-none"/>
        </w:rPr>
        <w:t xml:space="preserve">This transaction returns a list of </w:t>
      </w:r>
      <w:r w:rsidR="00067203" w:rsidRPr="00777B4D">
        <w:rPr>
          <w:lang w:eastAsia="x-none"/>
        </w:rPr>
        <w:t xml:space="preserve">references to </w:t>
      </w:r>
      <w:r w:rsidRPr="00777B4D">
        <w:rPr>
          <w:lang w:eastAsia="x-none"/>
        </w:rPr>
        <w:t>clinical knowledge resources relevant to the requested clinical knowledge</w:t>
      </w:r>
      <w:r w:rsidR="00870818">
        <w:rPr>
          <w:lang w:eastAsia="x-none"/>
        </w:rPr>
        <w:t xml:space="preserve">. </w:t>
      </w:r>
      <w:r w:rsidR="0060733E" w:rsidRPr="00777B4D">
        <w:rPr>
          <w:lang w:eastAsia="x-none"/>
        </w:rPr>
        <w:t>This may occur when a user attempts to lookup information relevant to a particular term or collection of terms found on a patient’s chart, such as a problem, medication, allergy, laboratory result, et cetera.</w:t>
      </w:r>
    </w:p>
    <w:p w:rsidR="0060733E" w:rsidRPr="00777B4D" w:rsidRDefault="0060733E">
      <w:pPr>
        <w:pStyle w:val="BodyText"/>
        <w:rPr>
          <w:i/>
          <w:iCs/>
        </w:rPr>
      </w:pPr>
      <w:r w:rsidRPr="00777B4D">
        <w:rPr>
          <w:lang w:eastAsia="x-none"/>
        </w:rPr>
        <w:t>To support access to a wide variety of information sources, information is returned as an Atom feed listing links to relevant resources.</w:t>
      </w:r>
    </w:p>
    <w:p w:rsidR="00CF283F" w:rsidRPr="00777B4D" w:rsidRDefault="00303E20" w:rsidP="00303E20">
      <w:pPr>
        <w:pStyle w:val="Heading3"/>
        <w:numPr>
          <w:ilvl w:val="0"/>
          <w:numId w:val="0"/>
        </w:numPr>
        <w:rPr>
          <w:noProof w:val="0"/>
          <w:lang w:val="en-US"/>
        </w:rPr>
      </w:pPr>
      <w:bookmarkStart w:id="81" w:name="_Toc368391264"/>
      <w:proofErr w:type="gramStart"/>
      <w:r w:rsidRPr="00777B4D">
        <w:rPr>
          <w:noProof w:val="0"/>
          <w:lang w:val="en-US"/>
        </w:rPr>
        <w:t>3</w:t>
      </w:r>
      <w:r w:rsidR="00CF283F" w:rsidRPr="00777B4D">
        <w:rPr>
          <w:noProof w:val="0"/>
          <w:lang w:val="en-US"/>
        </w:rPr>
        <w:t>.Y.2</w:t>
      </w:r>
      <w:proofErr w:type="gramEnd"/>
      <w:r w:rsidR="00CF283F" w:rsidRPr="00777B4D">
        <w:rPr>
          <w:noProof w:val="0"/>
          <w:lang w:val="en-US"/>
        </w:rPr>
        <w:t xml:space="preserve"> Use Case Roles</w:t>
      </w:r>
      <w:bookmarkEnd w:id="81"/>
    </w:p>
    <w:p w:rsidR="007C1AAC" w:rsidRPr="00777B4D" w:rsidRDefault="001D7030" w:rsidP="00B63B69">
      <w:pPr>
        <w:pStyle w:val="BodyText"/>
        <w:jc w:val="center"/>
      </w:pPr>
      <w:r w:rsidRPr="00777B4D">
        <w:rPr>
          <w:noProof/>
        </w:rPr>
        <mc:AlternateContent>
          <mc:Choice Requires="wpc">
            <w:drawing>
              <wp:inline distT="0" distB="0" distL="0" distR="0" wp14:anchorId="754A078E" wp14:editId="3410C4B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Oval 153"/>
                        <wps:cNvSpPr>
                          <a:spLocks noChangeArrowheads="1"/>
                        </wps:cNvSpPr>
                        <wps:spPr bwMode="auto">
                          <a:xfrm>
                            <a:off x="1016156" y="901260"/>
                            <a:ext cx="1631958" cy="513355"/>
                          </a:xfrm>
                          <a:prstGeom prst="ellipse">
                            <a:avLst/>
                          </a:prstGeom>
                          <a:solidFill>
                            <a:srgbClr val="FFFFFF"/>
                          </a:solidFill>
                          <a:ln w="9525">
                            <a:solidFill>
                              <a:srgbClr val="000000"/>
                            </a:solidFill>
                            <a:round/>
                            <a:headEnd/>
                            <a:tailEnd/>
                          </a:ln>
                        </wps:spPr>
                        <wps:txbx>
                          <w:txbxContent>
                            <w:p w:rsidR="00576FB6" w:rsidRPr="0060733E" w:rsidRDefault="00576FB6" w:rsidP="007C1AAC">
                              <w:pPr>
                                <w:jc w:val="center"/>
                                <w:rPr>
                                  <w:sz w:val="12"/>
                                </w:rPr>
                              </w:pPr>
                              <w:r>
                                <w:rPr>
                                  <w:sz w:val="18"/>
                                </w:rPr>
                                <w:t>Request Clinical Knowledge Resources</w:t>
                              </w:r>
                            </w:p>
                          </w:txbxContent>
                        </wps:txbx>
                        <wps:bodyPr rot="0" vert="horz" wrap="square" lIns="0" tIns="9144" rIns="0" bIns="9144" anchor="t" anchorCtr="0" upright="1">
                          <a:noAutofit/>
                        </wps:bodyPr>
                      </wps:wsp>
                      <wps:wsp>
                        <wps:cNvPr id="12" name="Text Box 154"/>
                        <wps:cNvSpPr txBox="1">
                          <a:spLocks noChangeArrowheads="1"/>
                        </wps:cNvSpPr>
                        <wps:spPr bwMode="auto">
                          <a:xfrm>
                            <a:off x="171698" y="168367"/>
                            <a:ext cx="914623" cy="622299"/>
                          </a:xfrm>
                          <a:prstGeom prst="rect">
                            <a:avLst/>
                          </a:prstGeom>
                          <a:solidFill>
                            <a:srgbClr val="FFFFFF"/>
                          </a:solidFill>
                          <a:ln w="9525">
                            <a:solidFill>
                              <a:srgbClr val="000000"/>
                            </a:solidFill>
                            <a:miter lim="800000"/>
                            <a:headEnd/>
                            <a:tailEnd/>
                          </a:ln>
                        </wps:spPr>
                        <wps:txbx>
                          <w:txbxContent>
                            <w:p w:rsidR="00576FB6" w:rsidRDefault="00576FB6" w:rsidP="0060733E">
                              <w:pPr>
                                <w:jc w:val="center"/>
                                <w:rPr>
                                  <w:sz w:val="18"/>
                                </w:rPr>
                              </w:pPr>
                              <w:r>
                                <w:rPr>
                                  <w:sz w:val="18"/>
                                </w:rPr>
                                <w:t>Clinical Knowledge Requestor</w:t>
                              </w:r>
                            </w:p>
                          </w:txbxContent>
                        </wps:txbx>
                        <wps:bodyPr rot="0" vert="horz" wrap="square" lIns="91440" tIns="45720" rIns="91440" bIns="45720" anchor="t" anchorCtr="0" upright="1">
                          <a:noAutofit/>
                        </wps:bodyPr>
                      </wps:wsp>
                      <wps:wsp>
                        <wps:cNvPr id="13"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56"/>
                        <wps:cNvSpPr txBox="1">
                          <a:spLocks noChangeArrowheads="1"/>
                        </wps:cNvSpPr>
                        <wps:spPr bwMode="auto">
                          <a:xfrm>
                            <a:off x="2648114" y="168368"/>
                            <a:ext cx="914623" cy="798094"/>
                          </a:xfrm>
                          <a:prstGeom prst="rect">
                            <a:avLst/>
                          </a:prstGeom>
                          <a:solidFill>
                            <a:srgbClr val="FFFFFF"/>
                          </a:solidFill>
                          <a:ln w="9525">
                            <a:solidFill>
                              <a:srgbClr val="000000"/>
                            </a:solidFill>
                            <a:miter lim="800000"/>
                            <a:headEnd/>
                            <a:tailEnd/>
                          </a:ln>
                        </wps:spPr>
                        <wps:txbx>
                          <w:txbxContent>
                            <w:p w:rsidR="00576FB6" w:rsidRDefault="00576FB6" w:rsidP="0060733E">
                              <w:pPr>
                                <w:jc w:val="center"/>
                                <w:rPr>
                                  <w:sz w:val="18"/>
                                </w:rPr>
                              </w:pPr>
                              <w:r>
                                <w:rPr>
                                  <w:sz w:val="18"/>
                                </w:rPr>
                                <w:t>Clinical Knowledge Directory</w:t>
                              </w:r>
                            </w:p>
                          </w:txbxContent>
                        </wps:txbx>
                        <wps:bodyPr rot="0" vert="horz" wrap="square" lIns="91440" tIns="45720" rIns="91440" bIns="45720" anchor="t" anchorCtr="0" upright="1">
                          <a:noAutofit/>
                        </wps:bodyPr>
                      </wps:wsp>
                      <wps:wsp>
                        <wps:cNvPr id="15"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5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">
                <v:shape id="_x0000_s1055" type="#_x0000_t75" style="position:absolute;width:37261;height:15392;visibility:visible;mso-wrap-style:square">
                  <v:fill o:detectmouseclick="t"/>
                  <v:path o:connecttype="none"/>
                </v:shape>
                <v:oval id="Oval 153" o:spid="_x0000_s1056" style="position:absolute;left:10161;top:9012;width:16320;height:5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Q0cEA&#10;AADbAAAADwAAAGRycy9kb3ducmV2LnhtbERPS2sCMRC+F/ofwgheimZX6oPVKFIRpD35AK/DZtwN&#10;bibLJmr896ZQ6G0+vucsVtE24k6dN44V5MMMBHHptOFKwem4HcxA+ICssXFMCp7kYbV8f1tgod2D&#10;93Q/hEqkEPYFKqhDaAspfVmTRT90LXHiLq6zGBLsKqk7fKRw28hRlk2kRcOpocaWvmoqr4ebVfDZ&#10;rifjmP+Yj+/LZjp25/12ZKJS/V5cz0EEiuFf/Ofe6TQ/h99f0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hkNHBAAAA2wAAAA8AAAAAAAAAAAAAAAAAmAIAAGRycy9kb3du&#10;cmV2LnhtbFBLBQYAAAAABAAEAPUAAACGAwAAAAA=&#10;">
                  <v:textbox inset="0,.72pt,0,.72pt">
                    <w:txbxContent>
                      <w:p w:rsidR="00576FB6" w:rsidRPr="0060733E" w:rsidRDefault="00576FB6" w:rsidP="007C1AAC">
                        <w:pPr>
                          <w:jc w:val="center"/>
                          <w:rPr>
                            <w:sz w:val="12"/>
                          </w:rPr>
                        </w:pPr>
                        <w:r>
                          <w:rPr>
                            <w:sz w:val="18"/>
                          </w:rPr>
                          <w:t>Request Clinical Knowledge Resources</w:t>
                        </w:r>
                      </w:p>
                    </w:txbxContent>
                  </v:textbox>
                </v:oval>
                <v:shape id="Text Box 154" o:spid="_x0000_s1057" type="#_x0000_t202" style="position:absolute;left:1716;top:1683;width:9147;height:6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576FB6" w:rsidRDefault="00576FB6" w:rsidP="0060733E">
                        <w:pPr>
                          <w:jc w:val="center"/>
                          <w:rPr>
                            <w:sz w:val="18"/>
                          </w:rPr>
                        </w:pPr>
                        <w:r>
                          <w:rPr>
                            <w:sz w:val="18"/>
                          </w:rPr>
                          <w:t>Clinical Knowledge Requestor</w:t>
                        </w:r>
                      </w:p>
                    </w:txbxContent>
                  </v:textbox>
                </v:shape>
                <v:line id="Line 155" o:spid="_x0000_s1058"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156" o:spid="_x0000_s1059" type="#_x0000_t202" style="position:absolute;left:26481;top:1683;width:9146;height: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576FB6" w:rsidRDefault="00576FB6" w:rsidP="0060733E">
                        <w:pPr>
                          <w:jc w:val="center"/>
                          <w:rPr>
                            <w:sz w:val="18"/>
                          </w:rPr>
                        </w:pPr>
                        <w:r>
                          <w:rPr>
                            <w:sz w:val="18"/>
                          </w:rPr>
                          <w:t>Clinical Knowledge Directory</w:t>
                        </w:r>
                      </w:p>
                    </w:txbxContent>
                  </v:textbox>
                </v:shape>
                <v:line id="Line 157" o:spid="_x0000_s1060"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w10:anchorlock/>
              </v:group>
            </w:pict>
          </mc:Fallback>
        </mc:AlternateContent>
      </w:r>
    </w:p>
    <w:p w:rsidR="00CF283F" w:rsidRPr="00777B4D" w:rsidRDefault="00CF283F">
      <w:pPr>
        <w:pStyle w:val="BodyText"/>
        <w:outlineLvl w:val="0"/>
      </w:pPr>
      <w:r w:rsidRPr="00777B4D">
        <w:rPr>
          <w:b/>
        </w:rPr>
        <w:t>Actor:</w:t>
      </w:r>
      <w:r w:rsidR="00543FFB" w:rsidRPr="00777B4D">
        <w:rPr>
          <w:b/>
        </w:rPr>
        <w:t xml:space="preserve"> </w:t>
      </w:r>
      <w:r w:rsidR="0060733E" w:rsidRPr="00777B4D">
        <w:t xml:space="preserve">Clinical Knowledge </w:t>
      </w:r>
      <w:r w:rsidR="00BE7887" w:rsidRPr="00777B4D">
        <w:t>Requester</w:t>
      </w:r>
    </w:p>
    <w:p w:rsidR="00CF283F" w:rsidRPr="00777B4D" w:rsidRDefault="00CF283F">
      <w:pPr>
        <w:pStyle w:val="BodyText"/>
      </w:pPr>
      <w:r w:rsidRPr="00777B4D">
        <w:rPr>
          <w:b/>
        </w:rPr>
        <w:t>Role:</w:t>
      </w:r>
      <w:r w:rsidR="00404B28">
        <w:t xml:space="preserve"> </w:t>
      </w:r>
      <w:r w:rsidR="00F26CA3" w:rsidRPr="00777B4D">
        <w:t>Electronic Health Record (REDS_AR010002UV01)</w:t>
      </w:r>
    </w:p>
    <w:p w:rsidR="00CF283F" w:rsidRPr="00777B4D" w:rsidRDefault="00CF283F">
      <w:r w:rsidRPr="00777B4D">
        <w:rPr>
          <w:b/>
        </w:rPr>
        <w:t>Actor:</w:t>
      </w:r>
      <w:r w:rsidRPr="00777B4D">
        <w:t xml:space="preserve"> </w:t>
      </w:r>
      <w:r w:rsidR="0051122A" w:rsidRPr="00777B4D">
        <w:t>Clinical Knowledge Directory</w:t>
      </w:r>
    </w:p>
    <w:p w:rsidR="00CF283F" w:rsidRPr="00777B4D" w:rsidRDefault="00CF283F">
      <w:pPr>
        <w:pStyle w:val="BodyText"/>
      </w:pPr>
      <w:r w:rsidRPr="00777B4D">
        <w:rPr>
          <w:b/>
        </w:rPr>
        <w:t>Role</w:t>
      </w:r>
      <w:r w:rsidR="00411AB2">
        <w:rPr>
          <w:b/>
        </w:rPr>
        <w:t xml:space="preserve">: </w:t>
      </w:r>
      <w:r w:rsidR="00F26CA3" w:rsidRPr="00777B4D">
        <w:t>Decision Support System (REDS_AR010001UV01)</w:t>
      </w:r>
    </w:p>
    <w:p w:rsidR="00CF283F" w:rsidRPr="00777B4D" w:rsidRDefault="00303E20" w:rsidP="00303E20">
      <w:pPr>
        <w:pStyle w:val="Heading3"/>
        <w:numPr>
          <w:ilvl w:val="0"/>
          <w:numId w:val="0"/>
        </w:numPr>
        <w:rPr>
          <w:noProof w:val="0"/>
          <w:lang w:val="en-US"/>
        </w:rPr>
      </w:pPr>
      <w:bookmarkStart w:id="82" w:name="_Toc368391265"/>
      <w:proofErr w:type="gramStart"/>
      <w:r w:rsidRPr="00777B4D">
        <w:rPr>
          <w:noProof w:val="0"/>
          <w:lang w:val="en-US"/>
        </w:rPr>
        <w:t>3</w:t>
      </w:r>
      <w:r w:rsidR="00CF283F" w:rsidRPr="00777B4D">
        <w:rPr>
          <w:noProof w:val="0"/>
          <w:lang w:val="en-US"/>
        </w:rPr>
        <w:t>.Y.3</w:t>
      </w:r>
      <w:proofErr w:type="gramEnd"/>
      <w:r w:rsidR="00CF283F" w:rsidRPr="00777B4D">
        <w:rPr>
          <w:noProof w:val="0"/>
          <w:lang w:val="en-US"/>
        </w:rPr>
        <w:t xml:space="preserve"> Referenced Standard</w:t>
      </w:r>
      <w:r w:rsidR="00DD13DB" w:rsidRPr="00777B4D">
        <w:rPr>
          <w:noProof w:val="0"/>
          <w:lang w:val="en-US"/>
        </w:rPr>
        <w:t>s</w:t>
      </w:r>
      <w:bookmarkEnd w:id="82"/>
    </w:p>
    <w:p w:rsidR="00ED355F" w:rsidRPr="00777B4D" w:rsidRDefault="00DF4443" w:rsidP="00762985">
      <w:pPr>
        <w:pStyle w:val="ListBullet2"/>
      </w:pPr>
      <w:r w:rsidRPr="00777B4D">
        <w:t>[</w:t>
      </w:r>
      <w:proofErr w:type="spellStart"/>
      <w:r w:rsidR="00C10532" w:rsidRPr="00777B4D">
        <w:t>Infobutton</w:t>
      </w:r>
      <w:proofErr w:type="spellEnd"/>
      <w:r w:rsidRPr="00777B4D">
        <w:t xml:space="preserve">] </w:t>
      </w:r>
      <w:r w:rsidR="00BE6043" w:rsidRPr="00777B4D">
        <w:t>HL7 Version 3 Standard: Context-Aware Retrieval Application (</w:t>
      </w:r>
      <w:proofErr w:type="spellStart"/>
      <w:r w:rsidR="00BE6043" w:rsidRPr="00777B4D">
        <w:t>Infobutton</w:t>
      </w:r>
      <w:proofErr w:type="spellEnd"/>
      <w:r w:rsidR="00BE6043" w:rsidRPr="00777B4D">
        <w:t>); Release 1http://www.hl7.org/implement/standards/product_brief.cfm?product_id=208</w:t>
      </w:r>
    </w:p>
    <w:p w:rsidR="00ED355F" w:rsidRPr="00777B4D" w:rsidRDefault="00DF4443" w:rsidP="00762985">
      <w:pPr>
        <w:pStyle w:val="ListBullet2"/>
        <w:rPr>
          <w:rStyle w:val="Hyperlink"/>
          <w:iCs/>
          <w:color w:val="auto"/>
          <w:u w:val="none"/>
        </w:rPr>
      </w:pPr>
      <w:r w:rsidRPr="00777B4D">
        <w:rPr>
          <w:iCs/>
        </w:rPr>
        <w:t>[</w:t>
      </w:r>
      <w:proofErr w:type="spellStart"/>
      <w:r w:rsidR="00C10532" w:rsidRPr="00777B4D">
        <w:rPr>
          <w:iCs/>
        </w:rPr>
        <w:t>Infobutton</w:t>
      </w:r>
      <w:r w:rsidRPr="00777B4D">
        <w:rPr>
          <w:iCs/>
        </w:rPr>
        <w:t>URL</w:t>
      </w:r>
      <w:proofErr w:type="spellEnd"/>
      <w:r w:rsidRPr="00777B4D">
        <w:rPr>
          <w:iCs/>
        </w:rPr>
        <w:t xml:space="preserve">] </w:t>
      </w:r>
      <w:r w:rsidR="00ED355F" w:rsidRPr="00777B4D">
        <w:rPr>
          <w:iCs/>
        </w:rPr>
        <w:t>HL7 Version 3 Implementation Guide: URL-Based Implementations of the Context-Aware Information Retrieval (</w:t>
      </w:r>
      <w:proofErr w:type="spellStart"/>
      <w:r w:rsidR="00605F48" w:rsidRPr="00777B4D">
        <w:rPr>
          <w:iCs/>
        </w:rPr>
        <w:t>Infobutton</w:t>
      </w:r>
      <w:proofErr w:type="spellEnd"/>
      <w:r w:rsidR="00ED355F" w:rsidRPr="00777B4D">
        <w:rPr>
          <w:iCs/>
        </w:rPr>
        <w:t>) Domain, Release 3</w:t>
      </w:r>
      <w:r w:rsidR="00ED355F" w:rsidRPr="00777B4D">
        <w:rPr>
          <w:iCs/>
        </w:rPr>
        <w:br/>
      </w:r>
      <w:hyperlink r:id="rId18" w:history="1">
        <w:r w:rsidR="00ED355F" w:rsidRPr="00777B4D">
          <w:rPr>
            <w:rStyle w:val="Hyperlink"/>
          </w:rPr>
          <w:t>http://www.hl7.org/implement/standards/product_brief.cfm?product_id=22</w:t>
        </w:r>
      </w:hyperlink>
    </w:p>
    <w:p w:rsidR="00BE6043" w:rsidRPr="00777B4D" w:rsidRDefault="00DF4443" w:rsidP="00762985">
      <w:pPr>
        <w:pStyle w:val="ListBullet2"/>
      </w:pPr>
      <w:r w:rsidRPr="00777B4D">
        <w:t>[</w:t>
      </w:r>
      <w:proofErr w:type="spellStart"/>
      <w:r w:rsidR="00C10532" w:rsidRPr="00777B4D">
        <w:t>Infobutton</w:t>
      </w:r>
      <w:r w:rsidRPr="00777B4D">
        <w:t>SOA</w:t>
      </w:r>
      <w:proofErr w:type="spellEnd"/>
      <w:r w:rsidRPr="00777B4D">
        <w:t xml:space="preserve">] </w:t>
      </w:r>
      <w:r w:rsidR="00BE6043" w:rsidRPr="00777B4D">
        <w:t>Context-Aware Knowledge Retrieval (</w:t>
      </w:r>
      <w:proofErr w:type="spellStart"/>
      <w:r w:rsidR="00BE6043" w:rsidRPr="00777B4D">
        <w:t>Infobutton</w:t>
      </w:r>
      <w:proofErr w:type="spellEnd"/>
      <w:r w:rsidR="00BE6043" w:rsidRPr="00777B4D">
        <w:t>) Service Oriented Architecture Implementation Guide, Release 1</w:t>
      </w:r>
      <w:r w:rsidR="00BE6043" w:rsidRPr="00777B4D">
        <w:br/>
      </w:r>
      <w:r w:rsidR="00BE6043" w:rsidRPr="00777B4D">
        <w:rPr>
          <w:iCs/>
        </w:rPr>
        <w:t>http://www.hl7.org/implement/standards/product_brief.cfm?product_id=208</w:t>
      </w:r>
    </w:p>
    <w:p w:rsidR="00F26CA3" w:rsidRPr="00777B4D" w:rsidRDefault="00DF4443" w:rsidP="00762985">
      <w:pPr>
        <w:pStyle w:val="ListBullet2"/>
        <w:rPr>
          <w:iCs/>
        </w:rPr>
      </w:pPr>
      <w:r w:rsidRPr="00777B4D">
        <w:rPr>
          <w:iCs/>
        </w:rPr>
        <w:lastRenderedPageBreak/>
        <w:t xml:space="preserve">[Atom] </w:t>
      </w:r>
      <w:r w:rsidR="000B3022" w:rsidRPr="00777B4D">
        <w:rPr>
          <w:iCs/>
        </w:rPr>
        <w:t>RFC-4287 The Atom Syndication Format</w:t>
      </w:r>
      <w:r w:rsidR="00ED355F" w:rsidRPr="00777B4D">
        <w:rPr>
          <w:iCs/>
        </w:rPr>
        <w:t xml:space="preserve"> </w:t>
      </w:r>
      <w:r w:rsidR="00ED355F" w:rsidRPr="00777B4D">
        <w:rPr>
          <w:iCs/>
        </w:rPr>
        <w:br/>
      </w:r>
      <w:hyperlink r:id="rId19" w:history="1">
        <w:r w:rsidR="00ED355F" w:rsidRPr="00777B4D">
          <w:rPr>
            <w:rStyle w:val="Hyperlink"/>
          </w:rPr>
          <w:t>http://tools.ietf.org/html/rfc4287</w:t>
        </w:r>
      </w:hyperlink>
    </w:p>
    <w:p w:rsidR="00667F41" w:rsidRPr="00777B4D" w:rsidRDefault="00DF4443" w:rsidP="00762985">
      <w:pPr>
        <w:pStyle w:val="ListBullet2"/>
        <w:rPr>
          <w:rStyle w:val="Hyperlink"/>
          <w:iCs/>
          <w:color w:val="auto"/>
          <w:u w:val="none"/>
        </w:rPr>
      </w:pPr>
      <w:r w:rsidRPr="00777B4D">
        <w:rPr>
          <w:iCs/>
        </w:rPr>
        <w:t xml:space="preserve">[DC] </w:t>
      </w:r>
      <w:r w:rsidR="00B46105" w:rsidRPr="00777B4D">
        <w:rPr>
          <w:iCs/>
        </w:rPr>
        <w:t xml:space="preserve">DCMI Metadata Terms (Dublin Core) </w:t>
      </w:r>
      <w:r w:rsidR="00ED355F" w:rsidRPr="00777B4D">
        <w:rPr>
          <w:iCs/>
        </w:rPr>
        <w:br/>
      </w:r>
      <w:hyperlink r:id="rId20" w:history="1">
        <w:r w:rsidR="00B46105" w:rsidRPr="00777B4D">
          <w:rPr>
            <w:rStyle w:val="Hyperlink"/>
          </w:rPr>
          <w:t>http://dublincore.org/documents/dcmi-terms/</w:t>
        </w:r>
      </w:hyperlink>
    </w:p>
    <w:p w:rsidR="00F33D14" w:rsidRPr="00777B4D" w:rsidRDefault="00F33D14" w:rsidP="00762985">
      <w:pPr>
        <w:pStyle w:val="ListBullet2"/>
        <w:rPr>
          <w:iCs/>
        </w:rPr>
      </w:pPr>
      <w:r w:rsidRPr="00777B4D">
        <w:rPr>
          <w:lang w:eastAsia="x-none"/>
        </w:rPr>
        <w:t>[RFC3986] Uniform Resource Identifier (URI): Generic Syntax</w:t>
      </w:r>
      <w:r w:rsidRPr="00777B4D">
        <w:rPr>
          <w:lang w:eastAsia="x-none"/>
        </w:rPr>
        <w:br/>
      </w:r>
      <w:hyperlink r:id="rId21" w:history="1">
        <w:r w:rsidRPr="00777B4D">
          <w:rPr>
            <w:rStyle w:val="Hyperlink"/>
          </w:rPr>
          <w:t>http://tools.ietf.org/html/rfc3986</w:t>
        </w:r>
      </w:hyperlink>
    </w:p>
    <w:p w:rsidR="00F33D14" w:rsidRPr="00777B4D" w:rsidRDefault="00F33D14" w:rsidP="00762985">
      <w:pPr>
        <w:pStyle w:val="ListBullet2"/>
        <w:rPr>
          <w:iCs/>
        </w:rPr>
      </w:pPr>
      <w:r w:rsidRPr="00777B4D">
        <w:t>[HTML4] HTML 4.01 Specification</w:t>
      </w:r>
      <w:r w:rsidRPr="00777B4D">
        <w:br/>
      </w:r>
      <w:hyperlink r:id="rId22" w:history="1">
        <w:r w:rsidRPr="00777B4D">
          <w:rPr>
            <w:rStyle w:val="Hyperlink"/>
          </w:rPr>
          <w:t>http://www.w3.org/TR/1999/REC-html401-19991224</w:t>
        </w:r>
      </w:hyperlink>
    </w:p>
    <w:p w:rsidR="00167DB7" w:rsidRPr="00777B4D" w:rsidRDefault="00303E20" w:rsidP="00B46105">
      <w:pPr>
        <w:pStyle w:val="Heading3"/>
        <w:numPr>
          <w:ilvl w:val="0"/>
          <w:numId w:val="0"/>
        </w:numPr>
        <w:rPr>
          <w:noProof w:val="0"/>
          <w:lang w:val="en-US"/>
        </w:rPr>
      </w:pPr>
      <w:bookmarkStart w:id="83" w:name="_Toc368391266"/>
      <w:proofErr w:type="gramStart"/>
      <w:r w:rsidRPr="00777B4D">
        <w:rPr>
          <w:noProof w:val="0"/>
          <w:lang w:val="en-US"/>
        </w:rPr>
        <w:t>3</w:t>
      </w:r>
      <w:r w:rsidR="00CF283F" w:rsidRPr="00777B4D">
        <w:rPr>
          <w:noProof w:val="0"/>
          <w:lang w:val="en-US"/>
        </w:rPr>
        <w:t>.Y.4</w:t>
      </w:r>
      <w:proofErr w:type="gramEnd"/>
      <w:r w:rsidR="00CF283F" w:rsidRPr="00777B4D">
        <w:rPr>
          <w:noProof w:val="0"/>
          <w:lang w:val="en-US"/>
        </w:rPr>
        <w:t xml:space="preserve"> Interaction Diagram</w:t>
      </w:r>
      <w:bookmarkEnd w:id="83"/>
    </w:p>
    <w:p w:rsidR="007C1AAC" w:rsidRPr="00777B4D" w:rsidRDefault="001D7030">
      <w:pPr>
        <w:pStyle w:val="BodyText"/>
      </w:pPr>
      <w:r w:rsidRPr="00777B4D">
        <w:rPr>
          <w:noProof/>
        </w:rPr>
        <mc:AlternateContent>
          <mc:Choice Requires="wpc">
            <w:drawing>
              <wp:inline distT="0" distB="0" distL="0" distR="0" wp14:anchorId="0256F972" wp14:editId="5DAC4BE6">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03835"/>
                            <a:ext cx="91440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FB6" w:rsidRDefault="00576FB6" w:rsidP="00D63681">
                              <w:pPr>
                                <w:jc w:val="center"/>
                                <w:rPr>
                                  <w:sz w:val="18"/>
                                </w:rPr>
                              </w:pPr>
                              <w:r>
                                <w:rPr>
                                  <w:sz w:val="18"/>
                                </w:rPr>
                                <w:t>Clinical Knowledge Requestor</w:t>
                              </w:r>
                            </w:p>
                            <w:p w:rsidR="00576FB6" w:rsidRPr="007C1AAC" w:rsidRDefault="00576FB6" w:rsidP="007C1AAC">
                              <w:pPr>
                                <w:jc w:val="center"/>
                                <w:rPr>
                                  <w:sz w:val="22"/>
                                  <w:szCs w:val="22"/>
                                </w:rPr>
                              </w:pPr>
                            </w:p>
                          </w:txbxContent>
                        </wps:txbx>
                        <wps:bodyPr rot="0" vert="horz" wrap="square" lIns="91440" tIns="45720" rIns="91440" bIns="45720" anchor="t" anchorCtr="0" upright="1">
                          <a:noAutofit/>
                        </wps:bodyPr>
                      </wps:wsp>
                      <wps:wsp>
                        <wps:cNvPr id="2"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 name="Text Box 162"/>
                        <wps:cNvSpPr txBox="1">
                          <a:spLocks noChangeArrowheads="1"/>
                        </wps:cNvSpPr>
                        <wps:spPr bwMode="auto">
                          <a:xfrm>
                            <a:off x="2029459" y="860425"/>
                            <a:ext cx="2567219"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FB6" w:rsidRPr="007C1AAC" w:rsidRDefault="00576FB6" w:rsidP="00D63681">
                              <w:pPr>
                                <w:jc w:val="center"/>
                                <w:rPr>
                                  <w:sz w:val="22"/>
                                  <w:szCs w:val="22"/>
                                </w:rPr>
                              </w:pPr>
                              <w:r>
                                <w:rPr>
                                  <w:sz w:val="22"/>
                                  <w:szCs w:val="22"/>
                                </w:rPr>
                                <w:t>HL7 Infobutton Knowledge Request</w:t>
                              </w:r>
                              <w:r>
                                <w:rPr>
                                  <w:sz w:val="22"/>
                                  <w:szCs w:val="22"/>
                                </w:rPr>
                                <w:br/>
                              </w:r>
                              <w:r w:rsidRPr="00E96F48">
                                <w:rPr>
                                  <w:sz w:val="22"/>
                                  <w:szCs w:val="22"/>
                                </w:rPr>
                                <w:t>REDS_IN010001UV01</w:t>
                              </w:r>
                            </w:p>
                          </w:txbxContent>
                        </wps:txbx>
                        <wps:bodyPr rot="0" vert="horz" wrap="square" lIns="0" tIns="0" rIns="0" bIns="0" anchor="t" anchorCtr="0" upright="1">
                          <a:noAutofit/>
                        </wps:bodyPr>
                      </wps:wsp>
                      <wps:wsp>
                        <wps:cNvPr id="4" name="Line 163"/>
                        <wps:cNvCnPr/>
                        <wps:spPr bwMode="auto">
                          <a:xfrm>
                            <a:off x="4696439"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65"/>
                        <wps:cNvSpPr>
                          <a:spLocks noChangeArrowheads="1"/>
                        </wps:cNvSpPr>
                        <wps:spPr bwMode="auto">
                          <a:xfrm>
                            <a:off x="4596680" y="90487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66"/>
                        <wps:cNvCnPr>
                          <a:endCxn id="3" idx="3"/>
                        </wps:cNvCnPr>
                        <wps:spPr bwMode="auto">
                          <a:xfrm flipV="1">
                            <a:off x="1978025" y="1089025"/>
                            <a:ext cx="2618653" cy="133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67"/>
                        <wps:cNvSpPr txBox="1">
                          <a:spLocks noChangeArrowheads="1"/>
                        </wps:cNvSpPr>
                        <wps:spPr bwMode="auto">
                          <a:xfrm>
                            <a:off x="4234730" y="212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FB6" w:rsidRDefault="00576FB6" w:rsidP="00D63681">
                              <w:pPr>
                                <w:jc w:val="center"/>
                                <w:rPr>
                                  <w:sz w:val="18"/>
                                </w:rPr>
                              </w:pPr>
                              <w:r>
                                <w:rPr>
                                  <w:sz w:val="18"/>
                                </w:rPr>
                                <w:t>Clinical Knowledge Directory</w:t>
                              </w:r>
                            </w:p>
                            <w:p w:rsidR="00576FB6" w:rsidRPr="007C1AAC" w:rsidRDefault="00576FB6" w:rsidP="007C1AAC">
                              <w:pPr>
                                <w:jc w:val="center"/>
                                <w:rPr>
                                  <w:sz w:val="22"/>
                                  <w:szCs w:val="22"/>
                                </w:rPr>
                              </w:pPr>
                            </w:p>
                          </w:txbxContent>
                        </wps:txbx>
                        <wps:bodyPr rot="0" vert="horz" wrap="square" lIns="91440" tIns="45720" rIns="91440" bIns="45720" anchor="t" anchorCtr="0" upright="1">
                          <a:noAutofit/>
                        </wps:bodyPr>
                      </wps:wsp>
                      <wps:wsp>
                        <wps:cNvPr id="9" name="Line 168"/>
                        <wps:cNvCnPr/>
                        <wps:spPr bwMode="auto">
                          <a:xfrm flipH="1">
                            <a:off x="1978025" y="1609725"/>
                            <a:ext cx="261865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69"/>
                        <wps:cNvSpPr txBox="1">
                          <a:spLocks noChangeArrowheads="1"/>
                        </wps:cNvSpPr>
                        <wps:spPr bwMode="auto">
                          <a:xfrm>
                            <a:off x="2077084" y="1338580"/>
                            <a:ext cx="2519595" cy="57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FB6" w:rsidRDefault="00576FB6" w:rsidP="007D59D2">
                              <w:pPr>
                                <w:jc w:val="center"/>
                                <w:rPr>
                                  <w:sz w:val="22"/>
                                  <w:szCs w:val="22"/>
                                </w:rPr>
                              </w:pPr>
                              <w:r>
                                <w:rPr>
                                  <w:sz w:val="22"/>
                                  <w:szCs w:val="22"/>
                                </w:rPr>
                                <w:t>HL7 Infobutton Knowledge Response</w:t>
                              </w:r>
                            </w:p>
                            <w:p w:rsidR="00576FB6" w:rsidRDefault="00576FB6" w:rsidP="007D59D2">
                              <w:pPr>
                                <w:jc w:val="center"/>
                                <w:rPr>
                                  <w:sz w:val="22"/>
                                  <w:szCs w:val="22"/>
                                </w:rPr>
                              </w:pPr>
                              <w:r w:rsidRPr="00E96F48">
                                <w:rPr>
                                  <w:sz w:val="22"/>
                                  <w:szCs w:val="22"/>
                                </w:rPr>
                                <w:t>REDS_IN01000</w:t>
                              </w:r>
                              <w:r>
                                <w:rPr>
                                  <w:sz w:val="22"/>
                                  <w:szCs w:val="22"/>
                                </w:rPr>
                                <w:t>2</w:t>
                              </w:r>
                              <w:r w:rsidRPr="00E96F48">
                                <w:rPr>
                                  <w:sz w:val="22"/>
                                  <w:szCs w:val="22"/>
                                </w:rPr>
                                <w:t>UV01</w:t>
                              </w:r>
                            </w:p>
                            <w:p w:rsidR="00576FB6" w:rsidRPr="007C1AAC" w:rsidRDefault="00576FB6" w:rsidP="00E96F48">
                              <w:pPr>
                                <w:jc w:val="center"/>
                                <w:rPr>
                                  <w:sz w:val="22"/>
                                  <w:szCs w:val="22"/>
                                </w:rPr>
                              </w:pPr>
                            </w:p>
                          </w:txbxContent>
                        </wps:txbx>
                        <wps:bodyPr rot="0" vert="horz" wrap="square" lIns="0" tIns="0" rIns="0" bIns="0" anchor="t" anchorCtr="0" upright="1">
                          <a:noAutofit/>
                        </wps:bodyPr>
                      </wps:wsp>
                    </wpc:wpc>
                  </a:graphicData>
                </a:graphic>
              </wp:inline>
            </w:drawing>
          </mc:Choice>
          <mc:Fallback>
            <w:pict>
              <v:group id="Canvas 159" o:spid="_x0000_s106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">
                <v:shape id="_x0000_s1062" type="#_x0000_t75" style="position:absolute;width:59436;height:24003;visibility:visible;mso-wrap-style:square">
                  <v:fill o:detectmouseclick="t"/>
                  <v:path o:connecttype="none"/>
                </v:shape>
                <v:shape id="Text Box 160" o:spid="_x0000_s1063" type="#_x0000_t202" style="position:absolute;left:14160;top:2038;width:9144;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576FB6" w:rsidRDefault="00576FB6" w:rsidP="00D63681">
                        <w:pPr>
                          <w:jc w:val="center"/>
                          <w:rPr>
                            <w:sz w:val="18"/>
                          </w:rPr>
                        </w:pPr>
                        <w:r>
                          <w:rPr>
                            <w:sz w:val="18"/>
                          </w:rPr>
                          <w:t>Clinical Knowledge Requestor</w:t>
                        </w:r>
                      </w:p>
                      <w:p w:rsidR="00576FB6" w:rsidRPr="007C1AAC" w:rsidRDefault="00576FB6" w:rsidP="007C1AAC">
                        <w:pPr>
                          <w:jc w:val="center"/>
                          <w:rPr>
                            <w:sz w:val="22"/>
                            <w:szCs w:val="22"/>
                          </w:rPr>
                        </w:pPr>
                      </w:p>
                    </w:txbxContent>
                  </v:textbox>
                </v:shape>
                <v:line id="Line 161" o:spid="_x0000_s1064"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s3FsEAAADaAAAADwAAAGRycy9kb3ducmV2LnhtbESPzYrCMBSF98K8Q7gDs9NUF4N2jCKC&#10;4EJHtDLrS3Ntq81NTWLtvL0RBJeH8/NxpvPO1KIl5yvLCoaDBARxbnXFhYJjtuqPQfiArLG2TAr+&#10;ycN89tGbYqrtnffUHkIh4gj7FBWUITSplD4vyaAf2IY4eifrDIYoXSG1w3scN7UcJcm3NFhxJJTY&#10;0LKk/HK4mcjNi427/p0v3fq03ayu3E5+s51SX5/d4gdEoC68w6/2WisYwfNKvA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zcWwQAAANoAAAAPAAAAAAAAAAAAAAAA&#10;AKECAABkcnMvZG93bnJldi54bWxQSwUGAAAAAAQABAD5AAAAjwMAAAAA&#10;">
                  <v:stroke dashstyle="dash"/>
                </v:line>
                <v:shape id="Text Box 162" o:spid="_x0000_s1065" type="#_x0000_t202" style="position:absolute;left:20294;top:8604;width:256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576FB6" w:rsidRPr="007C1AAC" w:rsidRDefault="00576FB6" w:rsidP="00D63681">
                        <w:pPr>
                          <w:jc w:val="center"/>
                          <w:rPr>
                            <w:sz w:val="22"/>
                            <w:szCs w:val="22"/>
                          </w:rPr>
                        </w:pPr>
                        <w:r>
                          <w:rPr>
                            <w:sz w:val="22"/>
                            <w:szCs w:val="22"/>
                          </w:rPr>
                          <w:t>HL7 Infobutton Knowledge Request</w:t>
                        </w:r>
                        <w:r>
                          <w:rPr>
                            <w:sz w:val="22"/>
                            <w:szCs w:val="22"/>
                          </w:rPr>
                          <w:br/>
                        </w:r>
                        <w:r w:rsidRPr="00E96F48">
                          <w:rPr>
                            <w:sz w:val="22"/>
                            <w:szCs w:val="22"/>
                          </w:rPr>
                          <w:t>REDS_IN010001UV01</w:t>
                        </w:r>
                      </w:p>
                    </w:txbxContent>
                  </v:textbox>
                </v:shape>
                <v:line id="Line 163" o:spid="_x0000_s1066" style="position:absolute;visibility:visible;mso-wrap-style:square" from="46964,7385" to="4697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K+cMAAADaAAAADwAAAGRycy9kb3ducmV2LnhtbESPX2vCMBTF3wd+h3CFvc3UM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CvnDAAAA2gAAAA8AAAAAAAAAAAAA&#10;AAAAoQIAAGRycy9kb3ducmV2LnhtbFBLBQYAAAAABAAEAPkAAACRAwAAAAA=&#10;">
                  <v:stroke dashstyle="dash"/>
                </v:line>
                <v:rect id="Rectangle 164" o:spid="_x0000_s1067"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165" o:spid="_x0000_s1068" style="position:absolute;left:45966;top:9048;width:2039;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line id="Line 166" o:spid="_x0000_s1069" style="position:absolute;flip:y;visibility:visible;mso-wrap-style:square" from="19780,10890" to="45966,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shape id="Text Box 167" o:spid="_x0000_s1070" type="#_x0000_t202" style="position:absolute;left:42347;top:212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576FB6" w:rsidRDefault="00576FB6" w:rsidP="00D63681">
                        <w:pPr>
                          <w:jc w:val="center"/>
                          <w:rPr>
                            <w:sz w:val="18"/>
                          </w:rPr>
                        </w:pPr>
                        <w:r>
                          <w:rPr>
                            <w:sz w:val="18"/>
                          </w:rPr>
                          <w:t>Clinical Knowledge Directory</w:t>
                        </w:r>
                      </w:p>
                      <w:p w:rsidR="00576FB6" w:rsidRPr="007C1AAC" w:rsidRDefault="00576FB6" w:rsidP="007C1AAC">
                        <w:pPr>
                          <w:jc w:val="center"/>
                          <w:rPr>
                            <w:sz w:val="22"/>
                            <w:szCs w:val="22"/>
                          </w:rPr>
                        </w:pPr>
                      </w:p>
                    </w:txbxContent>
                  </v:textbox>
                </v:shape>
                <v:line id="Line 168" o:spid="_x0000_s1071" style="position:absolute;flip:x;visibility:visible;mso-wrap-style:square" from="19780,16097" to="45966,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169" o:spid="_x0000_s1072" type="#_x0000_t202" style="position:absolute;left:20770;top:13385;width:25196;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576FB6" w:rsidRDefault="00576FB6" w:rsidP="007D59D2">
                        <w:pPr>
                          <w:jc w:val="center"/>
                          <w:rPr>
                            <w:sz w:val="22"/>
                            <w:szCs w:val="22"/>
                          </w:rPr>
                        </w:pPr>
                        <w:r>
                          <w:rPr>
                            <w:sz w:val="22"/>
                            <w:szCs w:val="22"/>
                          </w:rPr>
                          <w:t>HL7 Infobutton Knowledge Response</w:t>
                        </w:r>
                      </w:p>
                      <w:p w:rsidR="00576FB6" w:rsidRDefault="00576FB6" w:rsidP="007D59D2">
                        <w:pPr>
                          <w:jc w:val="center"/>
                          <w:rPr>
                            <w:sz w:val="22"/>
                            <w:szCs w:val="22"/>
                          </w:rPr>
                        </w:pPr>
                        <w:r w:rsidRPr="00E96F48">
                          <w:rPr>
                            <w:sz w:val="22"/>
                            <w:szCs w:val="22"/>
                          </w:rPr>
                          <w:t>REDS_IN01000</w:t>
                        </w:r>
                        <w:r>
                          <w:rPr>
                            <w:sz w:val="22"/>
                            <w:szCs w:val="22"/>
                          </w:rPr>
                          <w:t>2</w:t>
                        </w:r>
                        <w:r w:rsidRPr="00E96F48">
                          <w:rPr>
                            <w:sz w:val="22"/>
                            <w:szCs w:val="22"/>
                          </w:rPr>
                          <w:t>UV01</w:t>
                        </w:r>
                      </w:p>
                      <w:p w:rsidR="00576FB6" w:rsidRPr="007C1AAC" w:rsidRDefault="00576FB6" w:rsidP="00E96F48">
                        <w:pPr>
                          <w:jc w:val="center"/>
                          <w:rPr>
                            <w:sz w:val="22"/>
                            <w:szCs w:val="22"/>
                          </w:rPr>
                        </w:pPr>
                      </w:p>
                    </w:txbxContent>
                  </v:textbox>
                </v:shape>
                <w10:anchorlock/>
              </v:group>
            </w:pict>
          </mc:Fallback>
        </mc:AlternateContent>
      </w:r>
    </w:p>
    <w:p w:rsidR="00470B65" w:rsidRPr="00777B4D" w:rsidRDefault="00303E20">
      <w:pPr>
        <w:pStyle w:val="Heading4"/>
        <w:numPr>
          <w:ilvl w:val="0"/>
          <w:numId w:val="0"/>
        </w:numPr>
        <w:rPr>
          <w:noProof w:val="0"/>
          <w:lang w:val="en-US"/>
        </w:rPr>
      </w:pPr>
      <w:bookmarkStart w:id="84" w:name="_Toc368391267"/>
      <w:proofErr w:type="gramStart"/>
      <w:r w:rsidRPr="00777B4D">
        <w:rPr>
          <w:noProof w:val="0"/>
          <w:lang w:val="en-US"/>
        </w:rPr>
        <w:t>3</w:t>
      </w:r>
      <w:r w:rsidR="00CF283F" w:rsidRPr="00777B4D">
        <w:rPr>
          <w:noProof w:val="0"/>
          <w:lang w:val="en-US"/>
        </w:rPr>
        <w:t>.Y.4.1</w:t>
      </w:r>
      <w:proofErr w:type="gramEnd"/>
      <w:r w:rsidR="00CF283F" w:rsidRPr="00777B4D">
        <w:rPr>
          <w:noProof w:val="0"/>
          <w:lang w:val="en-US"/>
        </w:rPr>
        <w:t xml:space="preserve"> </w:t>
      </w:r>
      <w:proofErr w:type="spellStart"/>
      <w:r w:rsidR="00605F48" w:rsidRPr="00777B4D">
        <w:rPr>
          <w:noProof w:val="0"/>
          <w:lang w:val="en-US"/>
        </w:rPr>
        <w:t>Infobutton</w:t>
      </w:r>
      <w:proofErr w:type="spellEnd"/>
      <w:r w:rsidR="00D63681" w:rsidRPr="00777B4D">
        <w:rPr>
          <w:noProof w:val="0"/>
          <w:lang w:val="en-US"/>
        </w:rPr>
        <w:t xml:space="preserve"> Knowledge Request</w:t>
      </w:r>
      <w:bookmarkEnd w:id="84"/>
    </w:p>
    <w:p w:rsidR="00BE6043" w:rsidRPr="00777B4D" w:rsidRDefault="00BE6043" w:rsidP="007D59D2">
      <w:pPr>
        <w:pStyle w:val="BodyText"/>
      </w:pPr>
      <w:r w:rsidRPr="00777B4D">
        <w:rPr>
          <w:lang w:eastAsia="x-none"/>
        </w:rPr>
        <w:t xml:space="preserve">The </w:t>
      </w:r>
      <w:proofErr w:type="spellStart"/>
      <w:r w:rsidR="00C10532" w:rsidRPr="00777B4D">
        <w:rPr>
          <w:lang w:eastAsia="x-none"/>
        </w:rPr>
        <w:t>Infobutton</w:t>
      </w:r>
      <w:proofErr w:type="spellEnd"/>
      <w:r w:rsidRPr="00777B4D">
        <w:rPr>
          <w:lang w:eastAsia="x-none"/>
        </w:rPr>
        <w:t xml:space="preserve"> Knowledge Request is an HTTP Request conforming to </w:t>
      </w:r>
      <w:r w:rsidR="00DF4443" w:rsidRPr="00777B4D">
        <w:rPr>
          <w:lang w:eastAsia="x-none"/>
        </w:rPr>
        <w:t>[</w:t>
      </w:r>
      <w:proofErr w:type="spellStart"/>
      <w:r w:rsidR="00C10532" w:rsidRPr="00777B4D">
        <w:rPr>
          <w:lang w:eastAsia="x-none"/>
        </w:rPr>
        <w:t>Infobutton</w:t>
      </w:r>
      <w:r w:rsidR="00DF4443" w:rsidRPr="00777B4D">
        <w:rPr>
          <w:lang w:eastAsia="x-none"/>
        </w:rPr>
        <w:t>URL</w:t>
      </w:r>
      <w:proofErr w:type="spellEnd"/>
      <w:r w:rsidR="00DF4443" w:rsidRPr="00777B4D">
        <w:rPr>
          <w:lang w:eastAsia="x-none"/>
        </w:rPr>
        <w:t>]</w:t>
      </w:r>
      <w:r w:rsidR="00870818">
        <w:rPr>
          <w:lang w:eastAsia="x-none"/>
        </w:rPr>
        <w:t xml:space="preserve">. </w:t>
      </w:r>
      <w:r w:rsidRPr="00777B4D">
        <w:rPr>
          <w:lang w:eastAsia="x-none"/>
        </w:rPr>
        <w:t xml:space="preserve">This IHE profile includes several extensions to that </w:t>
      </w:r>
      <w:r w:rsidR="00DF4443" w:rsidRPr="00777B4D">
        <w:rPr>
          <w:lang w:eastAsia="x-none"/>
        </w:rPr>
        <w:t xml:space="preserve">guide </w:t>
      </w:r>
      <w:r w:rsidRPr="00777B4D">
        <w:rPr>
          <w:lang w:eastAsia="x-none"/>
        </w:rPr>
        <w:t>which are expected to be incorporated into Release 4</w:t>
      </w:r>
      <w:r w:rsidR="00870818">
        <w:rPr>
          <w:lang w:eastAsia="x-none"/>
        </w:rPr>
        <w:t xml:space="preserve">. </w:t>
      </w:r>
      <w:r w:rsidRPr="00777B4D">
        <w:rPr>
          <w:lang w:eastAsia="x-none"/>
        </w:rPr>
        <w:t xml:space="preserve">This profile is expected to be </w:t>
      </w:r>
      <w:r w:rsidR="00067203" w:rsidRPr="00777B4D">
        <w:rPr>
          <w:lang w:eastAsia="x-none"/>
        </w:rPr>
        <w:t>revised in 2013</w:t>
      </w:r>
      <w:r w:rsidRPr="00777B4D">
        <w:rPr>
          <w:lang w:eastAsia="x-none"/>
        </w:rPr>
        <w:t xml:space="preserve"> after that version of the standard has been adopted.</w:t>
      </w:r>
    </w:p>
    <w:p w:rsidR="00CF283F" w:rsidRPr="00777B4D" w:rsidRDefault="00303E20" w:rsidP="00303E20">
      <w:pPr>
        <w:pStyle w:val="Heading5"/>
        <w:numPr>
          <w:ilvl w:val="0"/>
          <w:numId w:val="0"/>
        </w:numPr>
        <w:rPr>
          <w:noProof w:val="0"/>
          <w:lang w:val="en-US"/>
        </w:rPr>
      </w:pPr>
      <w:bookmarkStart w:id="85" w:name="_Toc368391268"/>
      <w:bookmarkEnd w:id="51"/>
      <w:bookmarkEnd w:id="52"/>
      <w:bookmarkEnd w:id="53"/>
      <w:bookmarkEnd w:id="54"/>
      <w:bookmarkEnd w:id="55"/>
      <w:proofErr w:type="gramStart"/>
      <w:r w:rsidRPr="00777B4D">
        <w:rPr>
          <w:noProof w:val="0"/>
          <w:lang w:val="en-US"/>
        </w:rPr>
        <w:t>3</w:t>
      </w:r>
      <w:r w:rsidR="00CF283F" w:rsidRPr="00777B4D">
        <w:rPr>
          <w:noProof w:val="0"/>
          <w:lang w:val="en-US"/>
        </w:rPr>
        <w:t>.Y.4.1.1</w:t>
      </w:r>
      <w:proofErr w:type="gramEnd"/>
      <w:r w:rsidR="00CF283F" w:rsidRPr="00777B4D">
        <w:rPr>
          <w:noProof w:val="0"/>
          <w:lang w:val="en-US"/>
        </w:rPr>
        <w:t xml:space="preserve"> Trigger Events</w:t>
      </w:r>
      <w:bookmarkEnd w:id="85"/>
    </w:p>
    <w:p w:rsidR="00CF283F" w:rsidRPr="00777B4D" w:rsidRDefault="00D63681" w:rsidP="009C6F21">
      <w:pPr>
        <w:pStyle w:val="BodyText"/>
        <w:rPr>
          <w:iCs/>
        </w:rPr>
      </w:pPr>
      <w:r w:rsidRPr="00777B4D">
        <w:rPr>
          <w:iCs/>
        </w:rPr>
        <w:t xml:space="preserve">A context aware knowledge request event is triggered by the Clinical Knowledge </w:t>
      </w:r>
      <w:r w:rsidR="00BE7887" w:rsidRPr="00777B4D">
        <w:rPr>
          <w:iCs/>
        </w:rPr>
        <w:t>Requester</w:t>
      </w:r>
      <w:r w:rsidRPr="00777B4D">
        <w:rPr>
          <w:iCs/>
        </w:rPr>
        <w:t xml:space="preserve">, e.g., in response to a user clicking on an </w:t>
      </w:r>
      <w:proofErr w:type="spellStart"/>
      <w:r w:rsidR="00605F48" w:rsidRPr="00777B4D">
        <w:rPr>
          <w:iCs/>
        </w:rPr>
        <w:t>Infobutton</w:t>
      </w:r>
      <w:proofErr w:type="spellEnd"/>
      <w:r w:rsidRPr="00777B4D">
        <w:rPr>
          <w:iCs/>
        </w:rPr>
        <w:t xml:space="preserve"> in an EHR.</w:t>
      </w:r>
    </w:p>
    <w:p w:rsidR="00470B65" w:rsidRPr="00777B4D" w:rsidRDefault="00303E20" w:rsidP="00FE1785">
      <w:pPr>
        <w:pStyle w:val="Heading5"/>
        <w:numPr>
          <w:ilvl w:val="0"/>
          <w:numId w:val="0"/>
        </w:numPr>
        <w:rPr>
          <w:noProof w:val="0"/>
          <w:lang w:val="en-US"/>
        </w:rPr>
      </w:pPr>
      <w:bookmarkStart w:id="86" w:name="_Ref323775373"/>
      <w:bookmarkStart w:id="87" w:name="_Toc368391269"/>
      <w:proofErr w:type="gramStart"/>
      <w:r w:rsidRPr="00777B4D">
        <w:rPr>
          <w:noProof w:val="0"/>
          <w:lang w:val="en-US"/>
        </w:rPr>
        <w:t>3</w:t>
      </w:r>
      <w:r w:rsidR="00CF283F" w:rsidRPr="00777B4D">
        <w:rPr>
          <w:noProof w:val="0"/>
          <w:lang w:val="en-US"/>
        </w:rPr>
        <w:t>.Y.4.1.2</w:t>
      </w:r>
      <w:proofErr w:type="gramEnd"/>
      <w:r w:rsidR="00CF283F" w:rsidRPr="00777B4D">
        <w:rPr>
          <w:noProof w:val="0"/>
          <w:lang w:val="en-US"/>
        </w:rPr>
        <w:t xml:space="preserve"> Message Semantics</w:t>
      </w:r>
      <w:bookmarkEnd w:id="86"/>
      <w:bookmarkEnd w:id="87"/>
    </w:p>
    <w:p w:rsidR="00D63681" w:rsidRPr="00777B4D" w:rsidRDefault="00C509F8" w:rsidP="00D63681">
      <w:pPr>
        <w:pStyle w:val="BodyText"/>
        <w:rPr>
          <w:lang w:eastAsia="x-none"/>
        </w:rPr>
      </w:pPr>
      <w:r w:rsidRPr="00777B4D">
        <w:rPr>
          <w:lang w:eastAsia="x-none"/>
        </w:rPr>
        <w:t xml:space="preserve">The </w:t>
      </w:r>
      <w:proofErr w:type="spellStart"/>
      <w:r w:rsidRPr="00777B4D">
        <w:rPr>
          <w:lang w:eastAsia="x-none"/>
        </w:rPr>
        <w:t>Infobutton</w:t>
      </w:r>
      <w:proofErr w:type="spellEnd"/>
      <w:r w:rsidRPr="00777B4D">
        <w:rPr>
          <w:lang w:eastAsia="x-none"/>
        </w:rPr>
        <w:t xml:space="preserve"> Knowledge Request is sent as a set of name-value pairs in an HTTP </w:t>
      </w:r>
      <w:r w:rsidR="00F3246D" w:rsidRPr="00777B4D">
        <w:rPr>
          <w:lang w:eastAsia="x-none"/>
        </w:rPr>
        <w:t xml:space="preserve">GET or </w:t>
      </w:r>
      <w:r w:rsidRPr="00777B4D">
        <w:rPr>
          <w:lang w:eastAsia="x-none"/>
        </w:rPr>
        <w:t>POST transaction</w:t>
      </w:r>
      <w:r w:rsidR="00870818">
        <w:rPr>
          <w:lang w:eastAsia="x-none"/>
        </w:rPr>
        <w:t xml:space="preserve">. </w:t>
      </w:r>
    </w:p>
    <w:p w:rsidR="00DF4443" w:rsidRPr="00777B4D" w:rsidRDefault="00DF4443" w:rsidP="006751D6">
      <w:pPr>
        <w:pStyle w:val="BodyText"/>
        <w:rPr>
          <w:lang w:eastAsia="x-none"/>
        </w:rPr>
      </w:pPr>
      <w:r w:rsidRPr="00777B4D">
        <w:rPr>
          <w:lang w:eastAsia="x-none"/>
        </w:rPr>
        <w:t>[</w:t>
      </w:r>
      <w:proofErr w:type="spellStart"/>
      <w:r w:rsidR="00C10532" w:rsidRPr="00777B4D">
        <w:rPr>
          <w:lang w:eastAsia="x-none"/>
        </w:rPr>
        <w:t>Infobutton</w:t>
      </w:r>
      <w:r w:rsidRPr="00777B4D">
        <w:rPr>
          <w:lang w:eastAsia="x-none"/>
        </w:rPr>
        <w:t>URL</w:t>
      </w:r>
      <w:proofErr w:type="spellEnd"/>
      <w:r w:rsidRPr="00777B4D">
        <w:rPr>
          <w:lang w:eastAsia="x-none"/>
        </w:rPr>
        <w:t xml:space="preserve">] describes how to translate the classes and attributes in the HL7 </w:t>
      </w:r>
      <w:proofErr w:type="spellStart"/>
      <w:r w:rsidR="00C10532" w:rsidRPr="00777B4D">
        <w:rPr>
          <w:lang w:eastAsia="x-none"/>
        </w:rPr>
        <w:t>Infobutton</w:t>
      </w:r>
      <w:proofErr w:type="spellEnd"/>
      <w:r w:rsidRPr="00777B4D">
        <w:rPr>
          <w:lang w:eastAsia="x-none"/>
        </w:rPr>
        <w:t xml:space="preserve"> Message Model found in [</w:t>
      </w:r>
      <w:proofErr w:type="spellStart"/>
      <w:r w:rsidR="00C10532" w:rsidRPr="00777B4D">
        <w:rPr>
          <w:lang w:eastAsia="x-none"/>
        </w:rPr>
        <w:t>Infobutton</w:t>
      </w:r>
      <w:proofErr w:type="spellEnd"/>
      <w:r w:rsidRPr="00777B4D">
        <w:rPr>
          <w:lang w:eastAsia="x-none"/>
        </w:rPr>
        <w:t>] to HTTP parameters for a GET or POST request</w:t>
      </w:r>
      <w:r w:rsidR="00870818">
        <w:rPr>
          <w:lang w:eastAsia="x-none"/>
        </w:rPr>
        <w:t xml:space="preserve">. </w:t>
      </w:r>
      <w:r w:rsidR="006751D6" w:rsidRPr="00777B4D">
        <w:rPr>
          <w:lang w:eastAsia="x-none"/>
        </w:rPr>
        <w:t>Many of the attributes thus exchanged use the HL7 Concept Descriptor</w:t>
      </w:r>
      <w:r w:rsidR="00067203" w:rsidRPr="00777B4D">
        <w:rPr>
          <w:lang w:eastAsia="x-none"/>
        </w:rPr>
        <w:t xml:space="preserve"> (CD)</w:t>
      </w:r>
      <w:r w:rsidR="006751D6" w:rsidRPr="00777B4D">
        <w:rPr>
          <w:lang w:eastAsia="x-none"/>
        </w:rPr>
        <w:t xml:space="preserve"> data type</w:t>
      </w:r>
      <w:r w:rsidR="00870818">
        <w:rPr>
          <w:lang w:eastAsia="x-none"/>
        </w:rPr>
        <w:t xml:space="preserve">. </w:t>
      </w:r>
      <w:r w:rsidR="006751D6" w:rsidRPr="00777B4D">
        <w:rPr>
          <w:lang w:eastAsia="x-none"/>
        </w:rPr>
        <w:t xml:space="preserve">That data type </w:t>
      </w:r>
      <w:r w:rsidR="006751D6" w:rsidRPr="00777B4D">
        <w:rPr>
          <w:lang w:eastAsia="x-none"/>
        </w:rPr>
        <w:lastRenderedPageBreak/>
        <w:t>includes values for the code, code system, code system name, original text being coded and the display name</w:t>
      </w:r>
      <w:r w:rsidR="00870818">
        <w:rPr>
          <w:lang w:eastAsia="x-none"/>
        </w:rPr>
        <w:t xml:space="preserve">. </w:t>
      </w:r>
      <w:r w:rsidR="006751D6" w:rsidRPr="00777B4D">
        <w:rPr>
          <w:lang w:eastAsia="x-none"/>
        </w:rPr>
        <w:t>The code system name and display name are optional components of the CD data type which are permitted, but only aid in human interpretation, rather than conveying any semantics in the message</w:t>
      </w:r>
      <w:r w:rsidR="00870818">
        <w:rPr>
          <w:lang w:eastAsia="x-none"/>
        </w:rPr>
        <w:t xml:space="preserve">. </w:t>
      </w:r>
      <w:r w:rsidR="006751D6" w:rsidRPr="00777B4D">
        <w:rPr>
          <w:lang w:eastAsia="x-none"/>
        </w:rPr>
        <w:t>The display name attribute is often mistakenly used to convey the original text used in the knowledge request</w:t>
      </w:r>
      <w:r w:rsidR="00870818">
        <w:rPr>
          <w:lang w:eastAsia="x-none"/>
        </w:rPr>
        <w:t xml:space="preserve">. </w:t>
      </w:r>
      <w:r w:rsidR="006751D6" w:rsidRPr="00777B4D">
        <w:rPr>
          <w:lang w:eastAsia="x-none"/>
        </w:rPr>
        <w:t>To avoid this confusion, this profile allows the display name and code system name parameters to be sent in the message, but provides no details about them in the text below.</w:t>
      </w:r>
    </w:p>
    <w:p w:rsidR="00BE6043" w:rsidRPr="00777B4D" w:rsidRDefault="003B6C91" w:rsidP="00D63681">
      <w:pPr>
        <w:pStyle w:val="BodyText"/>
        <w:rPr>
          <w:lang w:eastAsia="x-none"/>
        </w:rPr>
      </w:pPr>
      <w:r w:rsidRPr="00777B4D">
        <w:rPr>
          <w:lang w:eastAsia="x-none"/>
        </w:rPr>
        <w:t>Translations in [</w:t>
      </w:r>
      <w:proofErr w:type="spellStart"/>
      <w:r w:rsidR="00C10532" w:rsidRPr="00777B4D">
        <w:rPr>
          <w:lang w:eastAsia="x-none"/>
        </w:rPr>
        <w:t>Infobutton</w:t>
      </w:r>
      <w:r w:rsidRPr="00777B4D">
        <w:rPr>
          <w:lang w:eastAsia="x-none"/>
        </w:rPr>
        <w:t>URL</w:t>
      </w:r>
      <w:proofErr w:type="spellEnd"/>
      <w:r w:rsidRPr="00777B4D">
        <w:rPr>
          <w:lang w:eastAsia="x-none"/>
        </w:rPr>
        <w:t>] are ambiguous as to how to deal with the code system attribute for coded terms</w:t>
      </w:r>
      <w:r w:rsidR="00870818">
        <w:rPr>
          <w:lang w:eastAsia="x-none"/>
        </w:rPr>
        <w:t xml:space="preserve">. </w:t>
      </w:r>
      <w:r w:rsidRPr="00777B4D">
        <w:rPr>
          <w:lang w:eastAsia="x-none"/>
        </w:rPr>
        <w:t>According to the HL7 Data Types specifications, code system must always be specified, but may be fixed by the model, and thus need not be sent in a message</w:t>
      </w:r>
      <w:r w:rsidR="00870818">
        <w:rPr>
          <w:lang w:eastAsia="x-none"/>
        </w:rPr>
        <w:t xml:space="preserve">. </w:t>
      </w:r>
      <w:r w:rsidRPr="00777B4D">
        <w:rPr>
          <w:lang w:eastAsia="x-none"/>
        </w:rPr>
        <w:t>This profile takes the approach that where a code system has been recommended or required by the model or by this profile, the code system attribute need not be sent, as the receiver can simply assume the parameter uses the default coding system in these cases</w:t>
      </w:r>
      <w:r w:rsidR="00870818">
        <w:rPr>
          <w:lang w:eastAsia="x-none"/>
        </w:rPr>
        <w:t xml:space="preserve">. </w:t>
      </w:r>
      <w:r w:rsidRPr="00777B4D">
        <w:rPr>
          <w:lang w:eastAsia="x-none"/>
        </w:rPr>
        <w:t>Messages that include the code system attribute must use the code sy</w:t>
      </w:r>
      <w:r w:rsidR="008E7F86" w:rsidRPr="00777B4D">
        <w:rPr>
          <w:lang w:eastAsia="x-none"/>
        </w:rPr>
        <w:t>stem(s) allowed by this profile</w:t>
      </w:r>
      <w:r w:rsidR="00870818">
        <w:rPr>
          <w:lang w:eastAsia="x-none"/>
        </w:rPr>
        <w:t xml:space="preserve">. </w:t>
      </w:r>
      <w:r w:rsidR="00BE6043" w:rsidRPr="00777B4D">
        <w:rPr>
          <w:lang w:eastAsia="x-none"/>
        </w:rPr>
        <w:t>The table below summarizes the requirements of this profile</w:t>
      </w:r>
      <w:r w:rsidR="00870818">
        <w:rPr>
          <w:lang w:eastAsia="x-none"/>
        </w:rPr>
        <w:t xml:space="preserve">. </w:t>
      </w:r>
      <w:r w:rsidR="00BE6043" w:rsidRPr="00777B4D">
        <w:rPr>
          <w:lang w:eastAsia="x-none"/>
        </w:rPr>
        <w:t>The first column identifies the parameters that may be sen</w:t>
      </w:r>
      <w:r w:rsidR="00B5755E" w:rsidRPr="00777B4D">
        <w:rPr>
          <w:lang w:eastAsia="x-none"/>
        </w:rPr>
        <w:t>t</w:t>
      </w:r>
      <w:r w:rsidR="00BE6043" w:rsidRPr="00777B4D">
        <w:rPr>
          <w:lang w:eastAsia="x-none"/>
        </w:rPr>
        <w:t xml:space="preserve"> in the knowledge request</w:t>
      </w:r>
      <w:r w:rsidR="00870818">
        <w:rPr>
          <w:lang w:eastAsia="x-none"/>
        </w:rPr>
        <w:t xml:space="preserve">. </w:t>
      </w:r>
      <w:r w:rsidR="00BE6043" w:rsidRPr="00777B4D">
        <w:rPr>
          <w:lang w:eastAsia="x-none"/>
        </w:rPr>
        <w:t>The second column indicates whether the parameter can repeat (Y), or which can only be sent once (N)</w:t>
      </w:r>
      <w:r w:rsidR="00870818">
        <w:rPr>
          <w:lang w:eastAsia="x-none"/>
        </w:rPr>
        <w:t xml:space="preserve">. </w:t>
      </w:r>
      <w:r w:rsidR="00BE6043" w:rsidRPr="00777B4D">
        <w:rPr>
          <w:lang w:eastAsia="x-none"/>
        </w:rPr>
        <w:t>The third column indicates whether the parameter is required (R) or optional (O) in a request</w:t>
      </w:r>
      <w:r w:rsidR="00870818">
        <w:rPr>
          <w:lang w:eastAsia="x-none"/>
        </w:rPr>
        <w:t xml:space="preserve">. </w:t>
      </w:r>
      <w:r w:rsidR="00BE6043" w:rsidRPr="00777B4D">
        <w:rPr>
          <w:lang w:eastAsia="x-none"/>
        </w:rPr>
        <w:t xml:space="preserve">Where this profile has extended the </w:t>
      </w:r>
      <w:proofErr w:type="spellStart"/>
      <w:r w:rsidR="00C10532" w:rsidRPr="00777B4D">
        <w:rPr>
          <w:lang w:eastAsia="x-none"/>
        </w:rPr>
        <w:t>Infobutton</w:t>
      </w:r>
      <w:proofErr w:type="spellEnd"/>
      <w:r w:rsidR="00BE6043" w:rsidRPr="00777B4D">
        <w:rPr>
          <w:lang w:eastAsia="x-none"/>
        </w:rPr>
        <w:t xml:space="preserve"> specification, the parameter is marked in italics</w:t>
      </w:r>
      <w:r w:rsidR="00870818">
        <w:rPr>
          <w:lang w:eastAsia="x-none"/>
        </w:rPr>
        <w:t xml:space="preserve">. </w:t>
      </w:r>
      <w:r w:rsidR="00BE6043" w:rsidRPr="00777B4D">
        <w:rPr>
          <w:lang w:eastAsia="x-none"/>
        </w:rPr>
        <w:t xml:space="preserve">Where the profile is more constrained than the </w:t>
      </w:r>
      <w:proofErr w:type="spellStart"/>
      <w:r w:rsidR="00C10532" w:rsidRPr="00777B4D">
        <w:rPr>
          <w:lang w:eastAsia="x-none"/>
        </w:rPr>
        <w:t>Infobutton</w:t>
      </w:r>
      <w:proofErr w:type="spellEnd"/>
      <w:r w:rsidR="00BE6043" w:rsidRPr="00777B4D">
        <w:rPr>
          <w:lang w:eastAsia="x-none"/>
        </w:rPr>
        <w:t xml:space="preserve"> specification, the </w:t>
      </w:r>
      <w:r w:rsidR="00DF4443" w:rsidRPr="00777B4D">
        <w:rPr>
          <w:lang w:eastAsia="x-none"/>
        </w:rPr>
        <w:t>constraint is in bold</w:t>
      </w:r>
      <w:r w:rsidR="00870818">
        <w:rPr>
          <w:lang w:eastAsia="x-none"/>
        </w:rPr>
        <w:t xml:space="preserve">. </w:t>
      </w:r>
      <w:r w:rsidR="00067203" w:rsidRPr="00777B4D">
        <w:rPr>
          <w:lang w:eastAsia="x-none"/>
        </w:rPr>
        <w:t>Those that are identical to [</w:t>
      </w:r>
      <w:proofErr w:type="spellStart"/>
      <w:r w:rsidR="00067203" w:rsidRPr="00777B4D">
        <w:rPr>
          <w:lang w:eastAsia="x-none"/>
        </w:rPr>
        <w:t>InfobuttonURL</w:t>
      </w:r>
      <w:proofErr w:type="spellEnd"/>
      <w:r w:rsidR="00067203" w:rsidRPr="00777B4D">
        <w:rPr>
          <w:lang w:eastAsia="x-none"/>
        </w:rPr>
        <w:t>] are in normal type.</w:t>
      </w:r>
    </w:p>
    <w:p w:rsidR="00760015" w:rsidRPr="00777B4D" w:rsidRDefault="00760015" w:rsidP="00D63681">
      <w:pPr>
        <w:pStyle w:val="BodyText"/>
        <w:rPr>
          <w:lang w:eastAsia="x-none"/>
        </w:rPr>
      </w:pPr>
      <w:r w:rsidRPr="00777B4D">
        <w:rPr>
          <w:lang w:eastAsia="x-none"/>
        </w:rPr>
        <w:t>The [</w:t>
      </w:r>
      <w:proofErr w:type="spellStart"/>
      <w:r w:rsidRPr="00777B4D">
        <w:rPr>
          <w:lang w:eastAsia="x-none"/>
        </w:rPr>
        <w:t>Infobutton</w:t>
      </w:r>
      <w:proofErr w:type="spellEnd"/>
      <w:r w:rsidRPr="00777B4D">
        <w:rPr>
          <w:lang w:eastAsia="x-none"/>
        </w:rPr>
        <w:t>] and [</w:t>
      </w:r>
      <w:proofErr w:type="spellStart"/>
      <w:r w:rsidRPr="00777B4D">
        <w:rPr>
          <w:lang w:eastAsia="x-none"/>
        </w:rPr>
        <w:t>InfobuttonURL</w:t>
      </w:r>
      <w:proofErr w:type="spellEnd"/>
      <w:r w:rsidRPr="00777B4D">
        <w:rPr>
          <w:lang w:eastAsia="x-none"/>
        </w:rPr>
        <w:t xml:space="preserve">] specifications reference the </w:t>
      </w:r>
      <w:proofErr w:type="spellStart"/>
      <w:r w:rsidRPr="00777B4D">
        <w:rPr>
          <w:lang w:eastAsia="x-none"/>
        </w:rPr>
        <w:t>severityObservation</w:t>
      </w:r>
      <w:proofErr w:type="spellEnd"/>
      <w:r w:rsidRPr="00777B4D">
        <w:rPr>
          <w:lang w:eastAsia="x-none"/>
        </w:rPr>
        <w:t xml:space="preserve"> class</w:t>
      </w:r>
      <w:r w:rsidR="00870818">
        <w:rPr>
          <w:lang w:eastAsia="x-none"/>
        </w:rPr>
        <w:t xml:space="preserve">. </w:t>
      </w:r>
      <w:r w:rsidRPr="00777B4D">
        <w:rPr>
          <w:lang w:eastAsia="x-none"/>
        </w:rPr>
        <w:t>The use of this class is out of scope for this profile</w:t>
      </w:r>
      <w:r w:rsidR="00870818">
        <w:rPr>
          <w:lang w:eastAsia="x-none"/>
        </w:rPr>
        <w:t xml:space="preserve">. </w:t>
      </w:r>
      <w:r w:rsidRPr="00777B4D">
        <w:rPr>
          <w:lang w:eastAsia="x-none"/>
        </w:rPr>
        <w:t>The text below does not address the use of this class.</w:t>
      </w:r>
    </w:p>
    <w:p w:rsidR="00C509F8" w:rsidRPr="00777B4D" w:rsidRDefault="00415734" w:rsidP="00D63681">
      <w:pPr>
        <w:pStyle w:val="BodyText"/>
        <w:rPr>
          <w:lang w:eastAsia="x-none"/>
        </w:rPr>
      </w:pPr>
      <w:r w:rsidRPr="00777B4D">
        <w:rPr>
          <w:lang w:eastAsia="x-none"/>
        </w:rPr>
        <w:t>Table 3.Y.4</w:t>
      </w:r>
      <w:r w:rsidR="00936AB2" w:rsidRPr="00777B4D">
        <w:rPr>
          <w:lang w:eastAsia="x-none"/>
        </w:rPr>
        <w:t>.1.2</w:t>
      </w:r>
      <w:r w:rsidRPr="00777B4D">
        <w:rPr>
          <w:lang w:eastAsia="x-none"/>
        </w:rPr>
        <w:t>-1 below lists the required and optional parameters for the Query Clinical Knowledge transaction and whether or not they are repeatable</w:t>
      </w:r>
      <w:r w:rsidR="00870818">
        <w:rPr>
          <w:lang w:eastAsia="x-none"/>
        </w:rPr>
        <w:t xml:space="preserve">. </w:t>
      </w:r>
      <w:r w:rsidRPr="00777B4D">
        <w:rPr>
          <w:lang w:eastAsia="x-none"/>
        </w:rPr>
        <w:t>The name of the first occurrence of a repeatable parameter is provided as shown in the table</w:t>
      </w:r>
      <w:r w:rsidR="00870818">
        <w:rPr>
          <w:lang w:eastAsia="x-none"/>
        </w:rPr>
        <w:t xml:space="preserve">. </w:t>
      </w:r>
      <w:r w:rsidRPr="00777B4D">
        <w:rPr>
          <w:lang w:eastAsia="x-none"/>
        </w:rPr>
        <w:t>Second and subsequent occurrences of a repeatable parameter use the same name as the first, and append sequential numbers starting at 1</w:t>
      </w:r>
      <w:r w:rsidR="00870818">
        <w:rPr>
          <w:lang w:eastAsia="x-none"/>
        </w:rPr>
        <w:t xml:space="preserve">. </w:t>
      </w:r>
      <w:r w:rsidRPr="00777B4D">
        <w:rPr>
          <w:lang w:eastAsia="x-none"/>
        </w:rPr>
        <w:t>See [</w:t>
      </w:r>
      <w:proofErr w:type="spellStart"/>
      <w:r w:rsidRPr="00777B4D">
        <w:rPr>
          <w:lang w:eastAsia="x-none"/>
        </w:rPr>
        <w:t>InfobuttonURL</w:t>
      </w:r>
      <w:proofErr w:type="spellEnd"/>
      <w:r w:rsidRPr="00777B4D">
        <w:rPr>
          <w:lang w:eastAsia="x-none"/>
        </w:rPr>
        <w:t xml:space="preserve">] for more details on numbering parameters. </w:t>
      </w:r>
      <w:r w:rsidR="00C509F8" w:rsidRPr="00777B4D">
        <w:rPr>
          <w:lang w:eastAsia="x-none"/>
        </w:rPr>
        <w:t xml:space="preserve">Detailed </w:t>
      </w:r>
      <w:r w:rsidR="00411AB2">
        <w:rPr>
          <w:lang w:eastAsia="x-none"/>
        </w:rPr>
        <w:t>r</w:t>
      </w:r>
      <w:r w:rsidR="00C509F8" w:rsidRPr="00777B4D">
        <w:rPr>
          <w:lang w:eastAsia="x-none"/>
        </w:rPr>
        <w:t>equirements on each of the parameters follow the table</w:t>
      </w:r>
      <w:r w:rsidR="00870818">
        <w:rPr>
          <w:lang w:eastAsia="x-none"/>
        </w:rPr>
        <w:t xml:space="preserve">. </w:t>
      </w:r>
      <w:r w:rsidR="008E7F86" w:rsidRPr="00777B4D">
        <w:rPr>
          <w:lang w:eastAsia="x-none"/>
        </w:rPr>
        <w:t>A complete list of parameters can be found in Appendix 1 List of Parameter Names in [</w:t>
      </w:r>
      <w:proofErr w:type="spellStart"/>
      <w:r w:rsidR="00C10532" w:rsidRPr="00777B4D">
        <w:rPr>
          <w:lang w:eastAsia="x-none"/>
        </w:rPr>
        <w:t>Infobutton</w:t>
      </w:r>
      <w:r w:rsidR="008E7F86" w:rsidRPr="00777B4D">
        <w:rPr>
          <w:lang w:eastAsia="x-none"/>
        </w:rPr>
        <w:t>URL</w:t>
      </w:r>
      <w:proofErr w:type="spellEnd"/>
      <w:r w:rsidR="008E7F86" w:rsidRPr="00777B4D">
        <w:rPr>
          <w:lang w:eastAsia="x-none"/>
        </w:rPr>
        <w:t>].</w:t>
      </w:r>
    </w:p>
    <w:p w:rsidR="00C509F8" w:rsidRPr="00777B4D" w:rsidRDefault="00C509F8" w:rsidP="00D63681">
      <w:pPr>
        <w:pStyle w:val="BodyText"/>
        <w:rPr>
          <w:lang w:eastAsia="x-none"/>
        </w:rPr>
      </w:pPr>
    </w:p>
    <w:p w:rsidR="00C509F8" w:rsidRPr="00777B4D" w:rsidRDefault="00C509F8" w:rsidP="00C509F8">
      <w:pPr>
        <w:pStyle w:val="TableTitle"/>
      </w:pPr>
      <w:r w:rsidRPr="00777B4D">
        <w:t>Table 3.Y.4</w:t>
      </w:r>
      <w:r w:rsidR="00936AB2" w:rsidRPr="00777B4D">
        <w:t>.1.2</w:t>
      </w:r>
      <w:r w:rsidRPr="00777B4D">
        <w:t>-1</w:t>
      </w:r>
      <w:r w:rsidR="00C16B49" w:rsidRPr="00777B4D">
        <w:t>:</w:t>
      </w:r>
      <w:r w:rsidRPr="00777B4D">
        <w:t xml:space="preserve"> </w:t>
      </w:r>
      <w:proofErr w:type="spellStart"/>
      <w:r w:rsidRPr="00777B4D">
        <w:t>Infobutton</w:t>
      </w:r>
      <w:proofErr w:type="spellEnd"/>
      <w:r w:rsidRPr="00777B4D">
        <w:t xml:space="preserve"> Request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5"/>
        <w:gridCol w:w="1483"/>
        <w:gridCol w:w="1440"/>
      </w:tblGrid>
      <w:tr w:rsidR="00FE1785" w:rsidRPr="00777B4D" w:rsidTr="007D59D2">
        <w:trPr>
          <w:tblHeader/>
        </w:trPr>
        <w:tc>
          <w:tcPr>
            <w:tcW w:w="6185" w:type="dxa"/>
            <w:shd w:val="clear" w:color="auto" w:fill="D9D9D9" w:themeFill="background1" w:themeFillShade="D9"/>
          </w:tcPr>
          <w:p w:rsidR="00FE1785" w:rsidRPr="00777B4D" w:rsidRDefault="00FE1785" w:rsidP="00291432">
            <w:pPr>
              <w:pStyle w:val="TableEntryHeader"/>
            </w:pPr>
            <w:r w:rsidRPr="00777B4D">
              <w:t>Parameter</w:t>
            </w:r>
            <w:r w:rsidR="002F3C6D" w:rsidRPr="00777B4D">
              <w:t xml:space="preserve"> Name</w:t>
            </w:r>
          </w:p>
        </w:tc>
        <w:tc>
          <w:tcPr>
            <w:tcW w:w="1483" w:type="dxa"/>
            <w:shd w:val="clear" w:color="auto" w:fill="D9D9D9" w:themeFill="background1" w:themeFillShade="D9"/>
          </w:tcPr>
          <w:p w:rsidR="00FE1785" w:rsidRPr="00777B4D" w:rsidRDefault="00FE1785" w:rsidP="00291432">
            <w:pPr>
              <w:pStyle w:val="TableEntryHeader"/>
            </w:pPr>
            <w:r w:rsidRPr="00777B4D">
              <w:t>Repeatable</w:t>
            </w:r>
          </w:p>
        </w:tc>
        <w:tc>
          <w:tcPr>
            <w:tcW w:w="1440" w:type="dxa"/>
            <w:shd w:val="clear" w:color="auto" w:fill="D9D9D9" w:themeFill="background1" w:themeFillShade="D9"/>
          </w:tcPr>
          <w:p w:rsidR="00FE1785" w:rsidRPr="00777B4D" w:rsidRDefault="00FE1785" w:rsidP="00291432">
            <w:pPr>
              <w:pStyle w:val="TableEntryHeader"/>
            </w:pPr>
            <w:r w:rsidRPr="00777B4D">
              <w:t>Required/</w:t>
            </w:r>
            <w:r w:rsidR="00D63681" w:rsidRPr="00777B4D">
              <w:br/>
            </w:r>
            <w:r w:rsidRPr="00777B4D">
              <w:t>Optional</w:t>
            </w:r>
          </w:p>
        </w:tc>
      </w:tr>
      <w:tr w:rsidR="00FE1785" w:rsidRPr="00777B4D" w:rsidTr="007D59D2">
        <w:tc>
          <w:tcPr>
            <w:tcW w:w="6185" w:type="dxa"/>
            <w:shd w:val="clear" w:color="auto" w:fill="auto"/>
          </w:tcPr>
          <w:p w:rsidR="00FE1785" w:rsidRPr="00777B4D" w:rsidRDefault="00FE1785" w:rsidP="00291432">
            <w:pPr>
              <w:pStyle w:val="TableEntry"/>
              <w:rPr>
                <w:rStyle w:val="BodyTextChar3"/>
                <w:sz w:val="18"/>
              </w:rPr>
            </w:pPr>
            <w:proofErr w:type="spellStart"/>
            <w:r w:rsidRPr="00777B4D">
              <w:rPr>
                <w:rStyle w:val="BodyTextChar3"/>
                <w:sz w:val="18"/>
              </w:rPr>
              <w:t>knowledgeRequestNotification.id.root</w:t>
            </w:r>
            <w:proofErr w:type="spellEnd"/>
          </w:p>
        </w:tc>
        <w:tc>
          <w:tcPr>
            <w:tcW w:w="1483" w:type="dxa"/>
            <w:shd w:val="clear" w:color="auto" w:fill="auto"/>
          </w:tcPr>
          <w:p w:rsidR="00FE1785" w:rsidRPr="00777B4D" w:rsidRDefault="00FE1785" w:rsidP="007D59D2">
            <w:pPr>
              <w:pStyle w:val="TableEntry"/>
              <w:jc w:val="center"/>
              <w:rPr>
                <w:b/>
              </w:rPr>
            </w:pPr>
            <w:r w:rsidRPr="00777B4D">
              <w:rPr>
                <w:b/>
              </w:rPr>
              <w:t>N</w:t>
            </w:r>
          </w:p>
        </w:tc>
        <w:tc>
          <w:tcPr>
            <w:tcW w:w="1440" w:type="dxa"/>
            <w:shd w:val="clear" w:color="auto" w:fill="auto"/>
          </w:tcPr>
          <w:p w:rsidR="00FE1785" w:rsidRPr="00777B4D" w:rsidRDefault="00FE1785" w:rsidP="007D59D2">
            <w:pPr>
              <w:pStyle w:val="TableEntry"/>
              <w:jc w:val="center"/>
              <w:rPr>
                <w:b/>
              </w:rPr>
            </w:pPr>
            <w:r w:rsidRPr="00777B4D">
              <w:rPr>
                <w:b/>
              </w:rPr>
              <w:t>R</w:t>
            </w:r>
          </w:p>
        </w:tc>
      </w:tr>
      <w:tr w:rsidR="00FE1785" w:rsidRPr="00777B4D" w:rsidTr="007D59D2">
        <w:tc>
          <w:tcPr>
            <w:tcW w:w="6185" w:type="dxa"/>
            <w:shd w:val="clear" w:color="auto" w:fill="auto"/>
          </w:tcPr>
          <w:p w:rsidR="00FE1785" w:rsidRPr="00777B4D" w:rsidRDefault="00FE1785" w:rsidP="00291432">
            <w:pPr>
              <w:pStyle w:val="TableEntry"/>
              <w:rPr>
                <w:rStyle w:val="BodyTextChar3"/>
                <w:sz w:val="18"/>
              </w:rPr>
            </w:pPr>
            <w:proofErr w:type="spellStart"/>
            <w:r w:rsidRPr="00777B4D">
              <w:rPr>
                <w:rStyle w:val="BodyTextChar3"/>
                <w:sz w:val="18"/>
              </w:rPr>
              <w:t>knowledgeRequestNotification.effectiveTime.v</w:t>
            </w:r>
            <w:proofErr w:type="spellEnd"/>
            <w:r w:rsidRPr="00777B4D">
              <w:rPr>
                <w:rStyle w:val="BodyTextChar3"/>
                <w:sz w:val="18"/>
              </w:rPr>
              <w:t xml:space="preserve"> </w:t>
            </w:r>
          </w:p>
        </w:tc>
        <w:tc>
          <w:tcPr>
            <w:tcW w:w="1483" w:type="dxa"/>
            <w:shd w:val="clear" w:color="auto" w:fill="auto"/>
          </w:tcPr>
          <w:p w:rsidR="00FE1785" w:rsidRPr="00777B4D" w:rsidRDefault="00FE1785" w:rsidP="007D59D2">
            <w:pPr>
              <w:pStyle w:val="TableEntry"/>
              <w:jc w:val="center"/>
            </w:pPr>
            <w:r w:rsidRPr="00777B4D">
              <w:t>N</w:t>
            </w:r>
          </w:p>
        </w:tc>
        <w:tc>
          <w:tcPr>
            <w:tcW w:w="1440" w:type="dxa"/>
            <w:shd w:val="clear" w:color="auto" w:fill="auto"/>
          </w:tcPr>
          <w:p w:rsidR="00FE1785" w:rsidRPr="00777B4D" w:rsidRDefault="00AC585A" w:rsidP="007D59D2">
            <w:pPr>
              <w:pStyle w:val="TableEntry"/>
              <w:jc w:val="center"/>
            </w:pPr>
            <w:r w:rsidRPr="00777B4D">
              <w:t>O</w:t>
            </w:r>
          </w:p>
        </w:tc>
      </w:tr>
      <w:tr w:rsidR="00BE6043" w:rsidRPr="00777B4D" w:rsidTr="007D59D2">
        <w:tc>
          <w:tcPr>
            <w:tcW w:w="6185" w:type="dxa"/>
            <w:shd w:val="clear" w:color="auto" w:fill="auto"/>
          </w:tcPr>
          <w:p w:rsidR="00BE6043" w:rsidRPr="00777B4D" w:rsidRDefault="00BE6043" w:rsidP="005F1FC4">
            <w:pPr>
              <w:pStyle w:val="TableEntry"/>
              <w:rPr>
                <w:rStyle w:val="BodyTextChar3"/>
                <w:sz w:val="18"/>
              </w:rPr>
            </w:pPr>
            <w:proofErr w:type="spellStart"/>
            <w:r w:rsidRPr="00777B4D">
              <w:rPr>
                <w:rStyle w:val="BodyTextChar3"/>
                <w:sz w:val="18"/>
              </w:rPr>
              <w:t>holder.assignedEntity.n</w:t>
            </w:r>
            <w:proofErr w:type="spellEnd"/>
            <w:r w:rsidRPr="00777B4D">
              <w:rPr>
                <w:rStyle w:val="BodyTextChar3"/>
                <w:sz w:val="18"/>
              </w:rPr>
              <w:t xml:space="preserve"> </w:t>
            </w:r>
          </w:p>
        </w:tc>
        <w:tc>
          <w:tcPr>
            <w:tcW w:w="2923" w:type="dxa"/>
            <w:gridSpan w:val="2"/>
            <w:shd w:val="clear" w:color="auto" w:fill="auto"/>
          </w:tcPr>
          <w:p w:rsidR="00BE6043" w:rsidRPr="00777B4D" w:rsidRDefault="00BE6043" w:rsidP="007D59D2">
            <w:pPr>
              <w:pStyle w:val="TableEntry"/>
              <w:jc w:val="center"/>
              <w:rPr>
                <w:b/>
              </w:rPr>
            </w:pPr>
            <w:r w:rsidRPr="00777B4D">
              <w:rPr>
                <w:b/>
              </w:rPr>
              <w:t>Deprecated</w:t>
            </w:r>
            <w:r w:rsidRPr="00777B4D">
              <w:rPr>
                <w:b/>
                <w:vertAlign w:val="superscript"/>
              </w:rPr>
              <w:t>4</w:t>
            </w:r>
          </w:p>
        </w:tc>
      </w:tr>
      <w:tr w:rsidR="00BE6043" w:rsidRPr="00777B4D" w:rsidTr="007D59D2">
        <w:tc>
          <w:tcPr>
            <w:tcW w:w="6185" w:type="dxa"/>
            <w:shd w:val="clear" w:color="auto" w:fill="auto"/>
          </w:tcPr>
          <w:p w:rsidR="00BE6043" w:rsidRPr="00777B4D" w:rsidRDefault="00BE6043" w:rsidP="00291432">
            <w:pPr>
              <w:pStyle w:val="TableEntry"/>
              <w:rPr>
                <w:rStyle w:val="BodyTextChar3"/>
                <w:sz w:val="18"/>
              </w:rPr>
            </w:pPr>
            <w:proofErr w:type="spellStart"/>
            <w:r w:rsidRPr="00777B4D">
              <w:rPr>
                <w:rStyle w:val="BodyTextChar3"/>
                <w:sz w:val="18"/>
              </w:rPr>
              <w:t>holder.assignedEntity.certificateText</w:t>
            </w:r>
            <w:proofErr w:type="spellEnd"/>
          </w:p>
        </w:tc>
        <w:tc>
          <w:tcPr>
            <w:tcW w:w="2923" w:type="dxa"/>
            <w:gridSpan w:val="2"/>
            <w:shd w:val="clear" w:color="auto" w:fill="auto"/>
          </w:tcPr>
          <w:p w:rsidR="00BE6043" w:rsidRPr="00777B4D" w:rsidRDefault="00BE6043" w:rsidP="007D59D2">
            <w:pPr>
              <w:pStyle w:val="TableEntry"/>
              <w:jc w:val="center"/>
              <w:rPr>
                <w:b/>
              </w:rPr>
            </w:pPr>
            <w:r w:rsidRPr="00777B4D">
              <w:rPr>
                <w:b/>
              </w:rPr>
              <w:t>Deprecated</w:t>
            </w:r>
            <w:r w:rsidRPr="00777B4D">
              <w:rPr>
                <w:b/>
                <w:vertAlign w:val="superscript"/>
              </w:rPr>
              <w:t>4</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assignedAuthorizedPerson.id.root</w:t>
            </w:r>
            <w:proofErr w:type="spellEnd"/>
            <w:r w:rsidRPr="00777B4D">
              <w:rPr>
                <w:rStyle w:val="BodyTextChar3"/>
                <w:sz w:val="18"/>
              </w:rPr>
              <w:t xml:space="preserve"> </w:t>
            </w:r>
          </w:p>
        </w:tc>
        <w:tc>
          <w:tcPr>
            <w:tcW w:w="1483" w:type="dxa"/>
            <w:vMerge w:val="restart"/>
            <w:shd w:val="clear" w:color="auto" w:fill="auto"/>
          </w:tcPr>
          <w:p w:rsidR="00F95CCA" w:rsidRPr="00777B4D" w:rsidRDefault="00F95CCA" w:rsidP="007D59D2">
            <w:pPr>
              <w:pStyle w:val="TableEntry"/>
              <w:jc w:val="center"/>
              <w:rPr>
                <w:b/>
              </w:rPr>
            </w:pPr>
            <w:r w:rsidRPr="00777B4D">
              <w:rPr>
                <w:b/>
              </w:rPr>
              <w:t>N</w:t>
            </w:r>
          </w:p>
          <w:p w:rsidR="00F95CCA" w:rsidRPr="00777B4D" w:rsidRDefault="00F95CCA" w:rsidP="007D59D2">
            <w:pPr>
              <w:pStyle w:val="TableEntry"/>
              <w:jc w:val="center"/>
            </w:pPr>
          </w:p>
        </w:tc>
        <w:tc>
          <w:tcPr>
            <w:tcW w:w="1440" w:type="dxa"/>
            <w:vMerge w:val="restart"/>
            <w:shd w:val="clear" w:color="auto" w:fill="auto"/>
          </w:tcPr>
          <w:p w:rsidR="00F95CCA" w:rsidRPr="00777B4D" w:rsidRDefault="00F95CCA" w:rsidP="007D59D2">
            <w:pPr>
              <w:pStyle w:val="TableEntry"/>
              <w:jc w:val="center"/>
            </w:pPr>
            <w:r w:rsidRPr="00777B4D">
              <w:t>O</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assignedAuthorizedPerson.id.extension</w:t>
            </w:r>
            <w:proofErr w:type="spellEnd"/>
          </w:p>
        </w:tc>
        <w:tc>
          <w:tcPr>
            <w:tcW w:w="1483" w:type="dxa"/>
            <w:vMerge/>
            <w:shd w:val="clear" w:color="auto" w:fill="auto"/>
          </w:tcPr>
          <w:p w:rsidR="00F95CCA" w:rsidRPr="00777B4D" w:rsidRDefault="00F95CCA" w:rsidP="007D59D2">
            <w:pPr>
              <w:pStyle w:val="TableEntry"/>
              <w:jc w:val="center"/>
            </w:pPr>
          </w:p>
        </w:tc>
        <w:tc>
          <w:tcPr>
            <w:tcW w:w="1440" w:type="dxa"/>
            <w:vMerge/>
            <w:shd w:val="clear" w:color="auto" w:fill="auto"/>
          </w:tcPr>
          <w:p w:rsidR="00F95CCA" w:rsidRPr="00777B4D" w:rsidRDefault="00F95CCA" w:rsidP="007D59D2">
            <w:pPr>
              <w:pStyle w:val="TableEntry"/>
              <w:jc w:val="center"/>
            </w:pP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lastRenderedPageBreak/>
              <w:t>representedOrganization.id.root</w:t>
            </w:r>
            <w:proofErr w:type="spellEnd"/>
            <w:r w:rsidRPr="00777B4D">
              <w:rPr>
                <w:rStyle w:val="BodyTextChar3"/>
                <w:sz w:val="18"/>
              </w:rPr>
              <w:t xml:space="preserve"> </w:t>
            </w:r>
          </w:p>
        </w:tc>
        <w:tc>
          <w:tcPr>
            <w:tcW w:w="1483" w:type="dxa"/>
            <w:vMerge w:val="restart"/>
            <w:shd w:val="clear" w:color="auto" w:fill="auto"/>
          </w:tcPr>
          <w:p w:rsidR="00F95CCA" w:rsidRPr="00777B4D" w:rsidRDefault="00F95CCA" w:rsidP="007D59D2">
            <w:pPr>
              <w:pStyle w:val="TableEntry"/>
              <w:jc w:val="center"/>
              <w:rPr>
                <w:b/>
              </w:rPr>
            </w:pPr>
            <w:r w:rsidRPr="00777B4D">
              <w:rPr>
                <w:b/>
              </w:rPr>
              <w:t>N</w:t>
            </w:r>
          </w:p>
        </w:tc>
        <w:tc>
          <w:tcPr>
            <w:tcW w:w="1440" w:type="dxa"/>
            <w:vMerge w:val="restart"/>
            <w:shd w:val="clear" w:color="auto" w:fill="auto"/>
          </w:tcPr>
          <w:p w:rsidR="00F95CCA" w:rsidRPr="00777B4D" w:rsidRDefault="00F95CCA" w:rsidP="007D59D2">
            <w:pPr>
              <w:pStyle w:val="TableEntry"/>
              <w:jc w:val="center"/>
            </w:pPr>
            <w:r w:rsidRPr="00777B4D">
              <w:t>O</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representedOrganization.id.extension</w:t>
            </w:r>
            <w:proofErr w:type="spellEnd"/>
          </w:p>
        </w:tc>
        <w:tc>
          <w:tcPr>
            <w:tcW w:w="1483" w:type="dxa"/>
            <w:vMerge/>
            <w:shd w:val="clear" w:color="auto" w:fill="auto"/>
          </w:tcPr>
          <w:p w:rsidR="00F95CCA" w:rsidRPr="00777B4D" w:rsidRDefault="00F95CCA" w:rsidP="007D59D2">
            <w:pPr>
              <w:pStyle w:val="TableEntry"/>
              <w:jc w:val="center"/>
            </w:pPr>
          </w:p>
        </w:tc>
        <w:tc>
          <w:tcPr>
            <w:tcW w:w="1440" w:type="dxa"/>
            <w:vMerge/>
            <w:shd w:val="clear" w:color="auto" w:fill="auto"/>
          </w:tcPr>
          <w:p w:rsidR="00F95CCA" w:rsidRPr="00777B4D" w:rsidRDefault="00F95CCA" w:rsidP="007D59D2">
            <w:pPr>
              <w:pStyle w:val="TableEntry"/>
              <w:jc w:val="center"/>
            </w:pPr>
          </w:p>
        </w:tc>
      </w:tr>
      <w:tr w:rsidR="00FE1785" w:rsidRPr="00777B4D" w:rsidTr="007D59D2">
        <w:tc>
          <w:tcPr>
            <w:tcW w:w="6185" w:type="dxa"/>
            <w:shd w:val="clear" w:color="auto" w:fill="auto"/>
          </w:tcPr>
          <w:p w:rsidR="00FE1785" w:rsidRPr="00777B4D" w:rsidRDefault="00FE1785" w:rsidP="00291432">
            <w:pPr>
              <w:pStyle w:val="TableEntry"/>
              <w:rPr>
                <w:rStyle w:val="BodyTextChar3"/>
                <w:sz w:val="18"/>
              </w:rPr>
            </w:pPr>
            <w:proofErr w:type="spellStart"/>
            <w:r w:rsidRPr="00777B4D">
              <w:rPr>
                <w:rStyle w:val="BodyTextChar3"/>
                <w:sz w:val="18"/>
              </w:rPr>
              <w:t>patientPerson.administrativeGenderCode.c</w:t>
            </w:r>
            <w:proofErr w:type="spellEnd"/>
            <w:r w:rsidRPr="00777B4D">
              <w:rPr>
                <w:rStyle w:val="BodyTextChar3"/>
                <w:sz w:val="18"/>
              </w:rPr>
              <w:t xml:space="preserve"> </w:t>
            </w:r>
          </w:p>
        </w:tc>
        <w:tc>
          <w:tcPr>
            <w:tcW w:w="1483" w:type="dxa"/>
            <w:shd w:val="clear" w:color="auto" w:fill="auto"/>
          </w:tcPr>
          <w:p w:rsidR="00FE1785" w:rsidRPr="00777B4D" w:rsidRDefault="00FE1785" w:rsidP="007D59D2">
            <w:pPr>
              <w:pStyle w:val="TableEntry"/>
              <w:jc w:val="center"/>
            </w:pPr>
            <w:r w:rsidRPr="00777B4D">
              <w:t>N</w:t>
            </w:r>
          </w:p>
        </w:tc>
        <w:tc>
          <w:tcPr>
            <w:tcW w:w="1440" w:type="dxa"/>
            <w:shd w:val="clear" w:color="auto" w:fill="auto"/>
          </w:tcPr>
          <w:p w:rsidR="00FE1785" w:rsidRPr="00777B4D" w:rsidRDefault="00FE1785" w:rsidP="007D59D2">
            <w:pPr>
              <w:pStyle w:val="TableEntry"/>
              <w:jc w:val="center"/>
            </w:pPr>
            <w:r w:rsidRPr="00777B4D">
              <w:t>R</w:t>
            </w:r>
          </w:p>
        </w:tc>
      </w:tr>
      <w:tr w:rsidR="00210FF1" w:rsidRPr="00777B4D" w:rsidTr="00F56F68">
        <w:tc>
          <w:tcPr>
            <w:tcW w:w="6185" w:type="dxa"/>
            <w:shd w:val="clear" w:color="auto" w:fill="auto"/>
          </w:tcPr>
          <w:p w:rsidR="00210FF1" w:rsidRPr="00777B4D" w:rsidRDefault="00210FF1" w:rsidP="00291432">
            <w:pPr>
              <w:pStyle w:val="TableEntry"/>
              <w:rPr>
                <w:rStyle w:val="BodyTextChar3"/>
                <w:sz w:val="18"/>
              </w:rPr>
            </w:pPr>
            <w:proofErr w:type="spellStart"/>
            <w:r w:rsidRPr="00777B4D">
              <w:rPr>
                <w:rStyle w:val="BodyTextChar3"/>
                <w:sz w:val="18"/>
              </w:rPr>
              <w:t>age.v.v</w:t>
            </w:r>
            <w:proofErr w:type="spellEnd"/>
            <w:r w:rsidRPr="00777B4D">
              <w:rPr>
                <w:rStyle w:val="BodyTextChar3"/>
                <w:sz w:val="18"/>
              </w:rPr>
              <w:t xml:space="preserve"> </w:t>
            </w:r>
          </w:p>
        </w:tc>
        <w:tc>
          <w:tcPr>
            <w:tcW w:w="1483" w:type="dxa"/>
            <w:vMerge w:val="restart"/>
            <w:shd w:val="clear" w:color="auto" w:fill="auto"/>
          </w:tcPr>
          <w:p w:rsidR="00210FF1" w:rsidRPr="00777B4D" w:rsidRDefault="00210FF1" w:rsidP="007D59D2">
            <w:pPr>
              <w:pStyle w:val="TableEntry"/>
              <w:jc w:val="center"/>
              <w:rPr>
                <w:b/>
              </w:rPr>
            </w:pPr>
            <w:r w:rsidRPr="00777B4D">
              <w:rPr>
                <w:b/>
              </w:rPr>
              <w:t>N</w:t>
            </w:r>
          </w:p>
        </w:tc>
        <w:tc>
          <w:tcPr>
            <w:tcW w:w="1440" w:type="dxa"/>
            <w:vMerge w:val="restart"/>
            <w:shd w:val="clear" w:color="auto" w:fill="auto"/>
          </w:tcPr>
          <w:p w:rsidR="00210FF1" w:rsidRPr="00777B4D" w:rsidRDefault="00210FF1" w:rsidP="006751D6">
            <w:pPr>
              <w:pStyle w:val="TableEntry"/>
              <w:jc w:val="center"/>
            </w:pPr>
            <w:r w:rsidRPr="00777B4D">
              <w:t>R</w:t>
            </w:r>
            <w:r w:rsidRPr="00777B4D">
              <w:rPr>
                <w:vertAlign w:val="superscript"/>
              </w:rPr>
              <w:t>1</w:t>
            </w:r>
          </w:p>
          <w:p w:rsidR="00210FF1" w:rsidRPr="00777B4D" w:rsidRDefault="00210FF1" w:rsidP="007D59D2">
            <w:pPr>
              <w:pStyle w:val="TableEntry"/>
              <w:jc w:val="center"/>
            </w:pPr>
          </w:p>
        </w:tc>
      </w:tr>
      <w:tr w:rsidR="00210FF1" w:rsidRPr="00777B4D" w:rsidTr="00F56F68">
        <w:tc>
          <w:tcPr>
            <w:tcW w:w="6185" w:type="dxa"/>
            <w:shd w:val="clear" w:color="auto" w:fill="auto"/>
          </w:tcPr>
          <w:p w:rsidR="00210FF1" w:rsidRPr="00777B4D" w:rsidRDefault="00210FF1" w:rsidP="00291432">
            <w:pPr>
              <w:pStyle w:val="TableEntry"/>
              <w:rPr>
                <w:rStyle w:val="BodyTextChar3"/>
                <w:sz w:val="18"/>
              </w:rPr>
            </w:pPr>
            <w:proofErr w:type="spellStart"/>
            <w:r w:rsidRPr="00777B4D">
              <w:rPr>
                <w:rStyle w:val="BodyTextChar3"/>
                <w:sz w:val="18"/>
              </w:rPr>
              <w:t>age.v.u</w:t>
            </w:r>
            <w:proofErr w:type="spellEnd"/>
            <w:r w:rsidRPr="00777B4D">
              <w:rPr>
                <w:rStyle w:val="BodyTextChar3"/>
                <w:sz w:val="18"/>
              </w:rPr>
              <w:t xml:space="preserve"> </w:t>
            </w:r>
          </w:p>
        </w:tc>
        <w:tc>
          <w:tcPr>
            <w:tcW w:w="1483" w:type="dxa"/>
            <w:vMerge/>
            <w:shd w:val="clear" w:color="auto" w:fill="auto"/>
          </w:tcPr>
          <w:p w:rsidR="00210FF1" w:rsidRPr="00777B4D" w:rsidRDefault="00210FF1" w:rsidP="007D59D2">
            <w:pPr>
              <w:pStyle w:val="TableEntry"/>
              <w:jc w:val="center"/>
              <w:rPr>
                <w:b/>
              </w:rPr>
            </w:pPr>
          </w:p>
        </w:tc>
        <w:tc>
          <w:tcPr>
            <w:tcW w:w="1440" w:type="dxa"/>
            <w:vMerge/>
            <w:shd w:val="clear" w:color="auto" w:fill="auto"/>
          </w:tcPr>
          <w:p w:rsidR="00210FF1" w:rsidRPr="00777B4D" w:rsidRDefault="00210FF1" w:rsidP="007D59D2">
            <w:pPr>
              <w:pStyle w:val="TableEntry"/>
              <w:jc w:val="center"/>
            </w:pPr>
          </w:p>
        </w:tc>
      </w:tr>
      <w:tr w:rsidR="00210FF1" w:rsidRPr="00777B4D" w:rsidTr="00F56F68">
        <w:tc>
          <w:tcPr>
            <w:tcW w:w="6185" w:type="dxa"/>
            <w:shd w:val="clear" w:color="auto" w:fill="auto"/>
          </w:tcPr>
          <w:p w:rsidR="00210FF1" w:rsidRPr="00777B4D" w:rsidRDefault="00210FF1" w:rsidP="00291432">
            <w:pPr>
              <w:pStyle w:val="TableEntry"/>
              <w:rPr>
                <w:rStyle w:val="BodyTextChar3"/>
                <w:sz w:val="18"/>
              </w:rPr>
            </w:pPr>
            <w:proofErr w:type="spellStart"/>
            <w:r w:rsidRPr="00777B4D">
              <w:rPr>
                <w:rStyle w:val="BodyTextChar3"/>
                <w:sz w:val="18"/>
              </w:rPr>
              <w:t>ageGroup.v.c</w:t>
            </w:r>
            <w:proofErr w:type="spellEnd"/>
            <w:r w:rsidRPr="00777B4D">
              <w:rPr>
                <w:rStyle w:val="BodyTextChar3"/>
                <w:sz w:val="18"/>
              </w:rPr>
              <w:t xml:space="preserve"> </w:t>
            </w:r>
          </w:p>
        </w:tc>
        <w:tc>
          <w:tcPr>
            <w:tcW w:w="1483" w:type="dxa"/>
            <w:shd w:val="clear" w:color="auto" w:fill="auto"/>
          </w:tcPr>
          <w:p w:rsidR="00210FF1" w:rsidRPr="00777B4D" w:rsidRDefault="00210FF1" w:rsidP="007D59D2">
            <w:pPr>
              <w:pStyle w:val="TableEntry"/>
              <w:jc w:val="center"/>
              <w:rPr>
                <w:b/>
              </w:rPr>
            </w:pPr>
            <w:r w:rsidRPr="00777B4D">
              <w:rPr>
                <w:b/>
              </w:rPr>
              <w:t>N</w:t>
            </w:r>
          </w:p>
        </w:tc>
        <w:tc>
          <w:tcPr>
            <w:tcW w:w="1440" w:type="dxa"/>
            <w:vMerge/>
            <w:shd w:val="clear" w:color="auto" w:fill="auto"/>
          </w:tcPr>
          <w:p w:rsidR="00210FF1" w:rsidRPr="00777B4D" w:rsidRDefault="00210FF1" w:rsidP="007D59D2">
            <w:pPr>
              <w:pStyle w:val="TableEntry"/>
              <w:jc w:val="center"/>
            </w:pPr>
          </w:p>
        </w:tc>
      </w:tr>
      <w:tr w:rsidR="00FE1785" w:rsidRPr="00777B4D" w:rsidTr="007D59D2">
        <w:tc>
          <w:tcPr>
            <w:tcW w:w="6185" w:type="dxa"/>
            <w:shd w:val="clear" w:color="auto" w:fill="auto"/>
          </w:tcPr>
          <w:p w:rsidR="00FE1785" w:rsidRPr="00777B4D" w:rsidRDefault="00FE1785" w:rsidP="00291432">
            <w:pPr>
              <w:pStyle w:val="TableEntry"/>
              <w:rPr>
                <w:rStyle w:val="BodyTextChar3"/>
                <w:sz w:val="18"/>
              </w:rPr>
            </w:pPr>
            <w:proofErr w:type="spellStart"/>
            <w:r w:rsidRPr="00777B4D">
              <w:rPr>
                <w:rStyle w:val="BodyTextChar3"/>
                <w:sz w:val="18"/>
              </w:rPr>
              <w:t>taskContext.c.c</w:t>
            </w:r>
            <w:proofErr w:type="spellEnd"/>
          </w:p>
        </w:tc>
        <w:tc>
          <w:tcPr>
            <w:tcW w:w="1483" w:type="dxa"/>
            <w:shd w:val="clear" w:color="auto" w:fill="auto"/>
          </w:tcPr>
          <w:p w:rsidR="00FE1785" w:rsidRPr="00777B4D" w:rsidRDefault="00FE1785" w:rsidP="007D59D2">
            <w:pPr>
              <w:pStyle w:val="TableEntry"/>
              <w:jc w:val="center"/>
            </w:pPr>
            <w:r w:rsidRPr="00777B4D">
              <w:t>N</w:t>
            </w:r>
          </w:p>
        </w:tc>
        <w:tc>
          <w:tcPr>
            <w:tcW w:w="1440" w:type="dxa"/>
            <w:shd w:val="clear" w:color="auto" w:fill="auto"/>
          </w:tcPr>
          <w:p w:rsidR="00FE1785" w:rsidRPr="00777B4D" w:rsidRDefault="00FE1785" w:rsidP="007D59D2">
            <w:pPr>
              <w:pStyle w:val="TableEntry"/>
              <w:jc w:val="center"/>
            </w:pPr>
            <w:r w:rsidRPr="00777B4D">
              <w:t>R</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subTopic.v.c</w:t>
            </w:r>
            <w:proofErr w:type="spellEnd"/>
            <w:r w:rsidRPr="00777B4D">
              <w:rPr>
                <w:rStyle w:val="BodyTextChar3"/>
                <w:sz w:val="18"/>
              </w:rPr>
              <w:t xml:space="preserve"> </w:t>
            </w:r>
          </w:p>
        </w:tc>
        <w:tc>
          <w:tcPr>
            <w:tcW w:w="1483" w:type="dxa"/>
            <w:vMerge w:val="restart"/>
            <w:shd w:val="clear" w:color="auto" w:fill="auto"/>
          </w:tcPr>
          <w:p w:rsidR="00F95CCA" w:rsidRPr="00777B4D" w:rsidRDefault="00F95CCA" w:rsidP="007D59D2">
            <w:pPr>
              <w:pStyle w:val="TableEntry"/>
              <w:jc w:val="center"/>
            </w:pPr>
            <w:r w:rsidRPr="00777B4D">
              <w:t>N</w:t>
            </w:r>
          </w:p>
        </w:tc>
        <w:tc>
          <w:tcPr>
            <w:tcW w:w="1440" w:type="dxa"/>
            <w:vMerge w:val="restart"/>
            <w:shd w:val="clear" w:color="auto" w:fill="auto"/>
          </w:tcPr>
          <w:p w:rsidR="00F95CCA" w:rsidRPr="00777B4D" w:rsidRDefault="005F1FC4" w:rsidP="007D59D2">
            <w:pPr>
              <w:pStyle w:val="TableEntry"/>
              <w:jc w:val="center"/>
            </w:pPr>
            <w:r w:rsidRPr="00777B4D">
              <w:t>O</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subTopic.v.cs</w:t>
            </w:r>
            <w:proofErr w:type="spellEnd"/>
            <w:r w:rsidRPr="00777B4D">
              <w:rPr>
                <w:rStyle w:val="BodyTextChar3"/>
                <w:sz w:val="18"/>
              </w:rPr>
              <w:t xml:space="preserve"> </w:t>
            </w:r>
          </w:p>
        </w:tc>
        <w:tc>
          <w:tcPr>
            <w:tcW w:w="1483" w:type="dxa"/>
            <w:vMerge/>
            <w:shd w:val="clear" w:color="auto" w:fill="auto"/>
          </w:tcPr>
          <w:p w:rsidR="00F95CCA" w:rsidRPr="00777B4D" w:rsidRDefault="00F95CCA" w:rsidP="007D59D2">
            <w:pPr>
              <w:pStyle w:val="TableEntry"/>
              <w:jc w:val="center"/>
            </w:pPr>
          </w:p>
        </w:tc>
        <w:tc>
          <w:tcPr>
            <w:tcW w:w="1440" w:type="dxa"/>
            <w:vMerge/>
            <w:shd w:val="clear" w:color="auto" w:fill="auto"/>
          </w:tcPr>
          <w:p w:rsidR="00F95CCA" w:rsidRPr="00777B4D" w:rsidRDefault="00F95CCA" w:rsidP="007D59D2">
            <w:pPr>
              <w:pStyle w:val="TableEntry"/>
              <w:jc w:val="center"/>
            </w:pPr>
          </w:p>
        </w:tc>
      </w:tr>
      <w:tr w:rsidR="00B85632" w:rsidRPr="00777B4D" w:rsidTr="00C03E61">
        <w:tc>
          <w:tcPr>
            <w:tcW w:w="6185" w:type="dxa"/>
            <w:shd w:val="clear" w:color="auto" w:fill="auto"/>
          </w:tcPr>
          <w:p w:rsidR="00B85632" w:rsidRPr="00777B4D" w:rsidRDefault="00B85632" w:rsidP="00291432">
            <w:pPr>
              <w:pStyle w:val="TableEntry"/>
              <w:rPr>
                <w:rStyle w:val="BodyTextChar3"/>
                <w:sz w:val="18"/>
              </w:rPr>
            </w:pPr>
            <w:proofErr w:type="spellStart"/>
            <w:r w:rsidRPr="00777B4D">
              <w:rPr>
                <w:rStyle w:val="BodyTextChar3"/>
                <w:sz w:val="18"/>
              </w:rPr>
              <w:t>mainSearchCriteria.v.c</w:t>
            </w:r>
            <w:proofErr w:type="spellEnd"/>
            <w:r w:rsidRPr="00777B4D">
              <w:rPr>
                <w:rStyle w:val="BodyTextChar3"/>
                <w:sz w:val="18"/>
              </w:rPr>
              <w:t xml:space="preserve"> </w:t>
            </w:r>
          </w:p>
        </w:tc>
        <w:tc>
          <w:tcPr>
            <w:tcW w:w="1483" w:type="dxa"/>
            <w:vMerge w:val="restart"/>
            <w:shd w:val="clear" w:color="auto" w:fill="auto"/>
          </w:tcPr>
          <w:p w:rsidR="00B85632" w:rsidRPr="00777B4D" w:rsidRDefault="00B85632" w:rsidP="006751D6">
            <w:pPr>
              <w:pStyle w:val="TableEntry"/>
              <w:jc w:val="center"/>
            </w:pPr>
            <w:r w:rsidRPr="00777B4D">
              <w:t>Y</w:t>
            </w:r>
          </w:p>
          <w:p w:rsidR="00B85632" w:rsidRPr="00777B4D" w:rsidRDefault="00B85632" w:rsidP="007D59D2">
            <w:pPr>
              <w:pStyle w:val="TableEntry"/>
              <w:jc w:val="center"/>
            </w:pPr>
          </w:p>
        </w:tc>
        <w:tc>
          <w:tcPr>
            <w:tcW w:w="1440" w:type="dxa"/>
            <w:vMerge w:val="restart"/>
            <w:shd w:val="clear" w:color="auto" w:fill="auto"/>
          </w:tcPr>
          <w:p w:rsidR="00B85632" w:rsidRPr="00777B4D" w:rsidRDefault="00B85632" w:rsidP="007D59D2">
            <w:pPr>
              <w:pStyle w:val="TableEntry"/>
              <w:jc w:val="center"/>
            </w:pPr>
            <w:r w:rsidRPr="00777B4D">
              <w:rPr>
                <w:b/>
              </w:rPr>
              <w:t>R</w:t>
            </w:r>
            <w:r w:rsidR="00210FF1" w:rsidRPr="00777B4D">
              <w:rPr>
                <w:vertAlign w:val="superscript"/>
              </w:rPr>
              <w:t>2</w:t>
            </w:r>
          </w:p>
        </w:tc>
      </w:tr>
      <w:tr w:rsidR="00B85632" w:rsidRPr="00777B4D" w:rsidTr="00C03E61">
        <w:tc>
          <w:tcPr>
            <w:tcW w:w="6185" w:type="dxa"/>
            <w:shd w:val="clear" w:color="auto" w:fill="auto"/>
          </w:tcPr>
          <w:p w:rsidR="00B85632" w:rsidRPr="00777B4D" w:rsidRDefault="00B85632" w:rsidP="00291432">
            <w:pPr>
              <w:pStyle w:val="TableEntry"/>
              <w:rPr>
                <w:rStyle w:val="BodyTextChar3"/>
                <w:sz w:val="18"/>
              </w:rPr>
            </w:pPr>
            <w:proofErr w:type="spellStart"/>
            <w:r w:rsidRPr="00777B4D">
              <w:rPr>
                <w:rStyle w:val="BodyTextChar3"/>
                <w:sz w:val="18"/>
              </w:rPr>
              <w:t>mainSearchCriteria.v.cs</w:t>
            </w:r>
            <w:proofErr w:type="spellEnd"/>
            <w:r w:rsidRPr="00777B4D">
              <w:rPr>
                <w:rStyle w:val="BodyTextChar3"/>
                <w:sz w:val="18"/>
              </w:rPr>
              <w:t xml:space="preserve"> </w:t>
            </w:r>
          </w:p>
        </w:tc>
        <w:tc>
          <w:tcPr>
            <w:tcW w:w="1483" w:type="dxa"/>
            <w:vMerge/>
            <w:shd w:val="clear" w:color="auto" w:fill="auto"/>
          </w:tcPr>
          <w:p w:rsidR="00B85632" w:rsidRPr="00777B4D" w:rsidRDefault="00B85632" w:rsidP="007D59D2">
            <w:pPr>
              <w:pStyle w:val="TableEntry"/>
              <w:jc w:val="center"/>
            </w:pPr>
          </w:p>
        </w:tc>
        <w:tc>
          <w:tcPr>
            <w:tcW w:w="1440" w:type="dxa"/>
            <w:vMerge/>
            <w:shd w:val="clear" w:color="auto" w:fill="auto"/>
          </w:tcPr>
          <w:p w:rsidR="00B85632" w:rsidRPr="00777B4D" w:rsidRDefault="00B85632" w:rsidP="007D59D2">
            <w:pPr>
              <w:pStyle w:val="TableEntry"/>
              <w:jc w:val="center"/>
            </w:pPr>
          </w:p>
        </w:tc>
      </w:tr>
      <w:tr w:rsidR="00B85632" w:rsidRPr="00777B4D" w:rsidTr="00C03E61">
        <w:tc>
          <w:tcPr>
            <w:tcW w:w="6185" w:type="dxa"/>
            <w:shd w:val="clear" w:color="auto" w:fill="auto"/>
          </w:tcPr>
          <w:p w:rsidR="00B85632" w:rsidRPr="00777B4D" w:rsidRDefault="00B85632" w:rsidP="00291432">
            <w:pPr>
              <w:pStyle w:val="TableEntry"/>
              <w:rPr>
                <w:rStyle w:val="BodyTextChar3"/>
                <w:sz w:val="18"/>
              </w:rPr>
            </w:pPr>
            <w:proofErr w:type="spellStart"/>
            <w:r w:rsidRPr="00777B4D">
              <w:rPr>
                <w:rStyle w:val="BodyTextChar3"/>
                <w:sz w:val="18"/>
              </w:rPr>
              <w:t>mainSearchCriteria.v.ot</w:t>
            </w:r>
            <w:proofErr w:type="spellEnd"/>
            <w:r w:rsidRPr="00777B4D">
              <w:rPr>
                <w:rStyle w:val="BodyTextChar3"/>
                <w:sz w:val="18"/>
              </w:rPr>
              <w:t xml:space="preserve"> </w:t>
            </w:r>
          </w:p>
        </w:tc>
        <w:tc>
          <w:tcPr>
            <w:tcW w:w="1483" w:type="dxa"/>
            <w:vMerge/>
            <w:shd w:val="clear" w:color="auto" w:fill="auto"/>
          </w:tcPr>
          <w:p w:rsidR="00B85632" w:rsidRPr="00777B4D" w:rsidRDefault="00B85632" w:rsidP="007D59D2">
            <w:pPr>
              <w:pStyle w:val="TableEntry"/>
              <w:jc w:val="center"/>
            </w:pPr>
          </w:p>
        </w:tc>
        <w:tc>
          <w:tcPr>
            <w:tcW w:w="1440" w:type="dxa"/>
            <w:vMerge/>
            <w:shd w:val="clear" w:color="auto" w:fill="auto"/>
          </w:tcPr>
          <w:p w:rsidR="00B85632" w:rsidRPr="00777B4D" w:rsidRDefault="00B85632" w:rsidP="007D59D2">
            <w:pPr>
              <w:pStyle w:val="TableEntry"/>
              <w:jc w:val="center"/>
            </w:pP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informationRecipient</w:t>
            </w:r>
            <w:proofErr w:type="spellEnd"/>
            <w:r w:rsidRPr="00777B4D">
              <w:rPr>
                <w:rStyle w:val="BodyTextChar3"/>
                <w:sz w:val="18"/>
              </w:rPr>
              <w:t xml:space="preserve"> </w:t>
            </w:r>
          </w:p>
        </w:tc>
        <w:tc>
          <w:tcPr>
            <w:tcW w:w="1483" w:type="dxa"/>
            <w:shd w:val="clear" w:color="auto" w:fill="auto"/>
          </w:tcPr>
          <w:p w:rsidR="00F95CCA" w:rsidRPr="00777B4D" w:rsidRDefault="00F95CCA" w:rsidP="007D59D2">
            <w:pPr>
              <w:pStyle w:val="TableEntry"/>
              <w:jc w:val="center"/>
            </w:pPr>
            <w:r w:rsidRPr="00777B4D">
              <w:t>N</w:t>
            </w:r>
          </w:p>
        </w:tc>
        <w:tc>
          <w:tcPr>
            <w:tcW w:w="1440" w:type="dxa"/>
            <w:shd w:val="clear" w:color="auto" w:fill="auto"/>
          </w:tcPr>
          <w:p w:rsidR="00F95CCA" w:rsidRPr="00777B4D" w:rsidRDefault="00F95CCA" w:rsidP="007D59D2">
            <w:pPr>
              <w:pStyle w:val="TableEntry"/>
              <w:jc w:val="center"/>
              <w:rPr>
                <w:b/>
              </w:rPr>
            </w:pPr>
            <w:r w:rsidRPr="00777B4D">
              <w:rPr>
                <w:b/>
              </w:rPr>
              <w:t>R</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informationRecipient.healthCareProvider.c.c</w:t>
            </w:r>
            <w:proofErr w:type="spellEnd"/>
            <w:r w:rsidRPr="00777B4D">
              <w:rPr>
                <w:rStyle w:val="BodyTextChar3"/>
                <w:sz w:val="18"/>
              </w:rPr>
              <w:t xml:space="preserve"> </w:t>
            </w:r>
          </w:p>
        </w:tc>
        <w:tc>
          <w:tcPr>
            <w:tcW w:w="1483" w:type="dxa"/>
            <w:vMerge w:val="restart"/>
            <w:shd w:val="clear" w:color="auto" w:fill="auto"/>
          </w:tcPr>
          <w:p w:rsidR="00F95CCA" w:rsidRPr="00777B4D" w:rsidRDefault="00F95CCA" w:rsidP="007D59D2">
            <w:pPr>
              <w:pStyle w:val="TableEntry"/>
              <w:jc w:val="center"/>
            </w:pPr>
            <w:r w:rsidRPr="00777B4D">
              <w:t>N</w:t>
            </w:r>
          </w:p>
        </w:tc>
        <w:tc>
          <w:tcPr>
            <w:tcW w:w="1440" w:type="dxa"/>
            <w:vMerge w:val="restart"/>
            <w:shd w:val="clear" w:color="auto" w:fill="auto"/>
          </w:tcPr>
          <w:p w:rsidR="00F95CCA" w:rsidRPr="00777B4D" w:rsidRDefault="00F95CCA" w:rsidP="007D59D2">
            <w:pPr>
              <w:pStyle w:val="TableEntry"/>
              <w:jc w:val="center"/>
            </w:pPr>
            <w:r w:rsidRPr="00777B4D">
              <w:t>O</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informationRecipient.healthCareProvider.c.cs</w:t>
            </w:r>
            <w:proofErr w:type="spellEnd"/>
            <w:r w:rsidRPr="00777B4D">
              <w:rPr>
                <w:rStyle w:val="BodyTextChar3"/>
                <w:sz w:val="18"/>
              </w:rPr>
              <w:t xml:space="preserve"> </w:t>
            </w:r>
          </w:p>
        </w:tc>
        <w:tc>
          <w:tcPr>
            <w:tcW w:w="1483" w:type="dxa"/>
            <w:vMerge/>
            <w:shd w:val="clear" w:color="auto" w:fill="auto"/>
          </w:tcPr>
          <w:p w:rsidR="00F95CCA" w:rsidRPr="00777B4D" w:rsidRDefault="00F95CCA" w:rsidP="007D59D2">
            <w:pPr>
              <w:pStyle w:val="TableEntry"/>
              <w:jc w:val="center"/>
            </w:pPr>
          </w:p>
        </w:tc>
        <w:tc>
          <w:tcPr>
            <w:tcW w:w="1440" w:type="dxa"/>
            <w:vMerge/>
            <w:shd w:val="clear" w:color="auto" w:fill="auto"/>
          </w:tcPr>
          <w:p w:rsidR="00F95CCA" w:rsidRPr="00777B4D" w:rsidRDefault="00F95CCA" w:rsidP="007D59D2">
            <w:pPr>
              <w:pStyle w:val="TableEntry"/>
              <w:jc w:val="center"/>
            </w:pP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informationRecipient.languageCode.c</w:t>
            </w:r>
            <w:proofErr w:type="spellEnd"/>
            <w:r w:rsidRPr="00777B4D">
              <w:rPr>
                <w:rStyle w:val="BodyTextChar3"/>
                <w:sz w:val="18"/>
              </w:rPr>
              <w:t xml:space="preserve"> </w:t>
            </w:r>
          </w:p>
        </w:tc>
        <w:tc>
          <w:tcPr>
            <w:tcW w:w="1483" w:type="dxa"/>
            <w:shd w:val="clear" w:color="auto" w:fill="auto"/>
          </w:tcPr>
          <w:p w:rsidR="00F95CCA" w:rsidRPr="00777B4D" w:rsidRDefault="00F95CCA" w:rsidP="007D59D2">
            <w:pPr>
              <w:pStyle w:val="TableEntry"/>
              <w:jc w:val="center"/>
            </w:pPr>
            <w:r w:rsidRPr="00777B4D">
              <w:t>Y</w:t>
            </w:r>
          </w:p>
        </w:tc>
        <w:tc>
          <w:tcPr>
            <w:tcW w:w="1440" w:type="dxa"/>
            <w:shd w:val="clear" w:color="auto" w:fill="auto"/>
          </w:tcPr>
          <w:p w:rsidR="00F95CCA" w:rsidRPr="00777B4D" w:rsidRDefault="00F95CCA" w:rsidP="007D59D2">
            <w:pPr>
              <w:pStyle w:val="TableEntry"/>
              <w:jc w:val="center"/>
            </w:pPr>
            <w:r w:rsidRPr="00777B4D">
              <w:t>R</w:t>
            </w:r>
          </w:p>
        </w:tc>
      </w:tr>
      <w:tr w:rsidR="00B85632" w:rsidRPr="00777B4D" w:rsidTr="006751D6">
        <w:tc>
          <w:tcPr>
            <w:tcW w:w="6185" w:type="dxa"/>
            <w:shd w:val="clear" w:color="auto" w:fill="auto"/>
          </w:tcPr>
          <w:p w:rsidR="00B85632" w:rsidRPr="00777B4D" w:rsidRDefault="00B85632" w:rsidP="00210FF1">
            <w:pPr>
              <w:pStyle w:val="TableEntry"/>
              <w:rPr>
                <w:rStyle w:val="BodyTextChar3"/>
                <w:i/>
                <w:sz w:val="18"/>
              </w:rPr>
            </w:pPr>
            <w:r w:rsidRPr="00777B4D">
              <w:rPr>
                <w:rStyle w:val="BodyTextChar3"/>
                <w:i/>
                <w:sz w:val="18"/>
              </w:rPr>
              <w:t>payor</w:t>
            </w:r>
            <w:r w:rsidR="00210FF1" w:rsidRPr="00777B4D">
              <w:rPr>
                <w:vertAlign w:val="superscript"/>
              </w:rPr>
              <w:t>5</w:t>
            </w:r>
          </w:p>
        </w:tc>
        <w:tc>
          <w:tcPr>
            <w:tcW w:w="1483" w:type="dxa"/>
            <w:shd w:val="clear" w:color="auto" w:fill="auto"/>
          </w:tcPr>
          <w:p w:rsidR="00B85632" w:rsidRPr="00777B4D" w:rsidRDefault="00B85632" w:rsidP="006751D6">
            <w:pPr>
              <w:pStyle w:val="TableEntry"/>
              <w:jc w:val="center"/>
            </w:pPr>
            <w:r w:rsidRPr="00777B4D">
              <w:t>N</w:t>
            </w:r>
          </w:p>
        </w:tc>
        <w:tc>
          <w:tcPr>
            <w:tcW w:w="1440" w:type="dxa"/>
            <w:shd w:val="clear" w:color="auto" w:fill="auto"/>
          </w:tcPr>
          <w:p w:rsidR="00B85632" w:rsidRPr="00777B4D" w:rsidRDefault="00B85632" w:rsidP="006751D6">
            <w:pPr>
              <w:pStyle w:val="TableEntry"/>
              <w:jc w:val="center"/>
            </w:pPr>
            <w:r w:rsidRPr="00777B4D">
              <w:t>O</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r w:rsidRPr="00777B4D">
              <w:rPr>
                <w:rStyle w:val="BodyTextChar3"/>
                <w:sz w:val="18"/>
              </w:rPr>
              <w:t xml:space="preserve">performer </w:t>
            </w:r>
          </w:p>
        </w:tc>
        <w:tc>
          <w:tcPr>
            <w:tcW w:w="1483" w:type="dxa"/>
            <w:shd w:val="clear" w:color="auto" w:fill="auto"/>
          </w:tcPr>
          <w:p w:rsidR="00F95CCA" w:rsidRPr="00777B4D" w:rsidRDefault="00F95CCA" w:rsidP="007D59D2">
            <w:pPr>
              <w:pStyle w:val="TableEntry"/>
              <w:jc w:val="center"/>
            </w:pPr>
            <w:r w:rsidRPr="00777B4D">
              <w:t>N</w:t>
            </w:r>
          </w:p>
        </w:tc>
        <w:tc>
          <w:tcPr>
            <w:tcW w:w="1440" w:type="dxa"/>
            <w:shd w:val="clear" w:color="auto" w:fill="auto"/>
          </w:tcPr>
          <w:p w:rsidR="00F95CCA" w:rsidRPr="00777B4D" w:rsidRDefault="00F1790D" w:rsidP="007D59D2">
            <w:pPr>
              <w:pStyle w:val="TableEntry"/>
              <w:jc w:val="center"/>
            </w:pPr>
            <w:r w:rsidRPr="00777B4D">
              <w:t>O</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performer.languageCode.c</w:t>
            </w:r>
            <w:proofErr w:type="spellEnd"/>
          </w:p>
        </w:tc>
        <w:tc>
          <w:tcPr>
            <w:tcW w:w="1483" w:type="dxa"/>
            <w:shd w:val="clear" w:color="auto" w:fill="auto"/>
          </w:tcPr>
          <w:p w:rsidR="00F95CCA" w:rsidRPr="00777B4D" w:rsidRDefault="00F95CCA" w:rsidP="007D59D2">
            <w:pPr>
              <w:pStyle w:val="TableEntry"/>
              <w:jc w:val="center"/>
            </w:pPr>
            <w:r w:rsidRPr="00777B4D">
              <w:t>Y</w:t>
            </w:r>
          </w:p>
        </w:tc>
        <w:tc>
          <w:tcPr>
            <w:tcW w:w="1440" w:type="dxa"/>
            <w:shd w:val="clear" w:color="auto" w:fill="auto"/>
          </w:tcPr>
          <w:p w:rsidR="00F95CCA" w:rsidRPr="00777B4D" w:rsidRDefault="00F1790D" w:rsidP="007D59D2">
            <w:pPr>
              <w:pStyle w:val="TableEntry"/>
              <w:jc w:val="center"/>
            </w:pPr>
            <w:r w:rsidRPr="00777B4D">
              <w:t>C</w:t>
            </w:r>
            <w:r w:rsidR="00950529" w:rsidRPr="00777B4D">
              <w:rPr>
                <w:vertAlign w:val="superscript"/>
              </w:rPr>
              <w:t>3</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performer.healthCareProvider.c.c</w:t>
            </w:r>
            <w:proofErr w:type="spellEnd"/>
            <w:r w:rsidRPr="00777B4D">
              <w:rPr>
                <w:rStyle w:val="BodyTextChar3"/>
                <w:sz w:val="18"/>
              </w:rPr>
              <w:t xml:space="preserve"> </w:t>
            </w:r>
          </w:p>
        </w:tc>
        <w:tc>
          <w:tcPr>
            <w:tcW w:w="1483" w:type="dxa"/>
            <w:vMerge w:val="restart"/>
            <w:shd w:val="clear" w:color="auto" w:fill="auto"/>
          </w:tcPr>
          <w:p w:rsidR="00F95CCA" w:rsidRPr="00777B4D" w:rsidRDefault="00F95CCA" w:rsidP="007D59D2">
            <w:pPr>
              <w:pStyle w:val="TableEntry"/>
              <w:jc w:val="center"/>
            </w:pPr>
            <w:r w:rsidRPr="00777B4D">
              <w:t>N</w:t>
            </w:r>
          </w:p>
        </w:tc>
        <w:tc>
          <w:tcPr>
            <w:tcW w:w="1440" w:type="dxa"/>
            <w:vMerge w:val="restart"/>
            <w:shd w:val="clear" w:color="auto" w:fill="auto"/>
          </w:tcPr>
          <w:p w:rsidR="00F95CCA" w:rsidRPr="00777B4D" w:rsidRDefault="00F95CCA" w:rsidP="007D59D2">
            <w:pPr>
              <w:pStyle w:val="TableEntry"/>
              <w:jc w:val="center"/>
            </w:pPr>
            <w:r w:rsidRPr="00777B4D">
              <w:t>O</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performer.healthCareProvider.c.cs</w:t>
            </w:r>
            <w:proofErr w:type="spellEnd"/>
            <w:r w:rsidRPr="00777B4D">
              <w:rPr>
                <w:rStyle w:val="BodyTextChar3"/>
                <w:sz w:val="18"/>
              </w:rPr>
              <w:t xml:space="preserve"> </w:t>
            </w:r>
          </w:p>
        </w:tc>
        <w:tc>
          <w:tcPr>
            <w:tcW w:w="1483" w:type="dxa"/>
            <w:vMerge/>
            <w:shd w:val="clear" w:color="auto" w:fill="auto"/>
          </w:tcPr>
          <w:p w:rsidR="00F95CCA" w:rsidRPr="00777B4D" w:rsidRDefault="00F95CCA" w:rsidP="007D59D2">
            <w:pPr>
              <w:pStyle w:val="TableEntry"/>
              <w:jc w:val="center"/>
            </w:pPr>
          </w:p>
        </w:tc>
        <w:tc>
          <w:tcPr>
            <w:tcW w:w="1440" w:type="dxa"/>
            <w:vMerge/>
            <w:shd w:val="clear" w:color="auto" w:fill="auto"/>
          </w:tcPr>
          <w:p w:rsidR="00F95CCA" w:rsidRPr="00777B4D" w:rsidRDefault="00F95CCA" w:rsidP="007D59D2">
            <w:pPr>
              <w:pStyle w:val="TableEntry"/>
              <w:jc w:val="center"/>
            </w:pP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encounter.c.c</w:t>
            </w:r>
            <w:proofErr w:type="spellEnd"/>
            <w:r w:rsidRPr="00777B4D">
              <w:rPr>
                <w:rStyle w:val="BodyTextChar3"/>
                <w:sz w:val="18"/>
              </w:rPr>
              <w:t xml:space="preserve"> </w:t>
            </w:r>
          </w:p>
        </w:tc>
        <w:tc>
          <w:tcPr>
            <w:tcW w:w="1483" w:type="dxa"/>
            <w:shd w:val="clear" w:color="auto" w:fill="auto"/>
          </w:tcPr>
          <w:p w:rsidR="00F95CCA" w:rsidRPr="00777B4D" w:rsidRDefault="00F95CCA" w:rsidP="007D59D2">
            <w:pPr>
              <w:pStyle w:val="TableEntry"/>
              <w:jc w:val="center"/>
            </w:pPr>
            <w:r w:rsidRPr="00777B4D">
              <w:t>N</w:t>
            </w:r>
          </w:p>
        </w:tc>
        <w:tc>
          <w:tcPr>
            <w:tcW w:w="1440" w:type="dxa"/>
            <w:shd w:val="clear" w:color="auto" w:fill="auto"/>
          </w:tcPr>
          <w:p w:rsidR="00F95CCA" w:rsidRPr="00777B4D" w:rsidRDefault="00F95CCA" w:rsidP="007D59D2">
            <w:pPr>
              <w:pStyle w:val="TableEntry"/>
              <w:jc w:val="center"/>
            </w:pPr>
            <w:r w:rsidRPr="00777B4D">
              <w:t>O</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serviceDeliveryLocation.id.root</w:t>
            </w:r>
            <w:proofErr w:type="spellEnd"/>
          </w:p>
        </w:tc>
        <w:tc>
          <w:tcPr>
            <w:tcW w:w="1483" w:type="dxa"/>
            <w:vMerge w:val="restart"/>
            <w:shd w:val="clear" w:color="auto" w:fill="auto"/>
          </w:tcPr>
          <w:p w:rsidR="00F95CCA" w:rsidRPr="00777B4D" w:rsidRDefault="00F95CCA" w:rsidP="007D59D2">
            <w:pPr>
              <w:pStyle w:val="TableEntry"/>
              <w:jc w:val="center"/>
            </w:pPr>
            <w:r w:rsidRPr="00777B4D">
              <w:t>Y</w:t>
            </w:r>
          </w:p>
        </w:tc>
        <w:tc>
          <w:tcPr>
            <w:tcW w:w="1440" w:type="dxa"/>
            <w:vMerge w:val="restart"/>
            <w:shd w:val="clear" w:color="auto" w:fill="auto"/>
          </w:tcPr>
          <w:p w:rsidR="00F95CCA" w:rsidRPr="00777B4D" w:rsidRDefault="00981FBA" w:rsidP="007D59D2">
            <w:pPr>
              <w:pStyle w:val="TableEntry"/>
              <w:jc w:val="center"/>
            </w:pPr>
            <w:r w:rsidRPr="00777B4D">
              <w:t>O</w:t>
            </w:r>
          </w:p>
        </w:tc>
      </w:tr>
      <w:tr w:rsidR="00F95CCA" w:rsidRPr="00777B4D" w:rsidTr="007D59D2">
        <w:tc>
          <w:tcPr>
            <w:tcW w:w="6185" w:type="dxa"/>
            <w:shd w:val="clear" w:color="auto" w:fill="auto"/>
          </w:tcPr>
          <w:p w:rsidR="00F95CCA" w:rsidRPr="00777B4D" w:rsidRDefault="00F95CCA" w:rsidP="00291432">
            <w:pPr>
              <w:pStyle w:val="TableEntry"/>
              <w:rPr>
                <w:rStyle w:val="BodyTextChar3"/>
                <w:sz w:val="18"/>
              </w:rPr>
            </w:pPr>
            <w:proofErr w:type="spellStart"/>
            <w:r w:rsidRPr="00777B4D">
              <w:rPr>
                <w:rStyle w:val="BodyTextChar3"/>
                <w:sz w:val="18"/>
              </w:rPr>
              <w:t>serviceDeliveryLocation.id.extension</w:t>
            </w:r>
            <w:proofErr w:type="spellEnd"/>
          </w:p>
        </w:tc>
        <w:tc>
          <w:tcPr>
            <w:tcW w:w="1483" w:type="dxa"/>
            <w:vMerge/>
            <w:shd w:val="clear" w:color="auto" w:fill="auto"/>
          </w:tcPr>
          <w:p w:rsidR="00F95CCA" w:rsidRPr="00777B4D" w:rsidRDefault="00F95CCA" w:rsidP="00291432">
            <w:pPr>
              <w:pStyle w:val="TableEntry"/>
              <w:rPr>
                <w:lang w:eastAsia="x-none"/>
              </w:rPr>
            </w:pPr>
          </w:p>
        </w:tc>
        <w:tc>
          <w:tcPr>
            <w:tcW w:w="1440" w:type="dxa"/>
            <w:vMerge/>
            <w:shd w:val="clear" w:color="auto" w:fill="auto"/>
          </w:tcPr>
          <w:p w:rsidR="00F95CCA" w:rsidRPr="00777B4D" w:rsidRDefault="00F95CCA" w:rsidP="0064527F">
            <w:pPr>
              <w:pStyle w:val="BodyText"/>
              <w:jc w:val="center"/>
              <w:rPr>
                <w:lang w:eastAsia="x-none"/>
              </w:rPr>
            </w:pPr>
          </w:p>
        </w:tc>
      </w:tr>
    </w:tbl>
    <w:p w:rsidR="00F95CCA" w:rsidRPr="00777B4D" w:rsidRDefault="00F95CCA" w:rsidP="00415734">
      <w:pPr>
        <w:pStyle w:val="Note"/>
        <w:tabs>
          <w:tab w:val="left" w:pos="720"/>
        </w:tabs>
        <w:ind w:left="720" w:hanging="288"/>
      </w:pPr>
      <w:r w:rsidRPr="00777B4D">
        <w:rPr>
          <w:vertAlign w:val="superscript"/>
        </w:rPr>
        <w:t>1</w:t>
      </w:r>
      <w:r w:rsidRPr="00777B4D">
        <w:t xml:space="preserve"> </w:t>
      </w:r>
      <w:r w:rsidR="00415734" w:rsidRPr="00777B4D">
        <w:tab/>
      </w:r>
      <w:r w:rsidR="00210FF1" w:rsidRPr="00777B4D">
        <w:t xml:space="preserve">The </w:t>
      </w:r>
      <w:proofErr w:type="spellStart"/>
      <w:r w:rsidR="00210FF1" w:rsidRPr="00777B4D">
        <w:t>age.v.v</w:t>
      </w:r>
      <w:proofErr w:type="spellEnd"/>
      <w:r w:rsidR="00210FF1" w:rsidRPr="00777B4D">
        <w:t xml:space="preserve"> and </w:t>
      </w:r>
      <w:proofErr w:type="spellStart"/>
      <w:r w:rsidR="00210FF1" w:rsidRPr="00777B4D">
        <w:t>age.v.u</w:t>
      </w:r>
      <w:proofErr w:type="spellEnd"/>
      <w:r w:rsidR="00210FF1" w:rsidRPr="00777B4D">
        <w:t xml:space="preserve"> parameters </w:t>
      </w:r>
      <w:r w:rsidRPr="00777B4D">
        <w:rPr>
          <w:smallCaps/>
        </w:rPr>
        <w:t>shall</w:t>
      </w:r>
      <w:r w:rsidRPr="00777B4D">
        <w:t xml:space="preserve"> be sent when </w:t>
      </w:r>
      <w:r w:rsidR="00210FF1" w:rsidRPr="00777B4D">
        <w:t xml:space="preserve">they are </w:t>
      </w:r>
      <w:r w:rsidRPr="00777B4D">
        <w:t>not considered to be individually identifiable information</w:t>
      </w:r>
      <w:r w:rsidR="00870818">
        <w:t xml:space="preserve">. </w:t>
      </w:r>
      <w:r w:rsidR="00210FF1" w:rsidRPr="00777B4D">
        <w:t xml:space="preserve">Otherwise, </w:t>
      </w:r>
      <w:proofErr w:type="spellStart"/>
      <w:r w:rsidR="00210FF1" w:rsidRPr="00777B4D">
        <w:t>ageGroup.v.c</w:t>
      </w:r>
      <w:proofErr w:type="spellEnd"/>
      <w:r w:rsidR="00210FF1" w:rsidRPr="00777B4D">
        <w:t xml:space="preserve"> </w:t>
      </w:r>
      <w:r w:rsidR="00210FF1" w:rsidRPr="00777B4D">
        <w:rPr>
          <w:smallCaps/>
        </w:rPr>
        <w:t>shall</w:t>
      </w:r>
      <w:r w:rsidR="00210FF1" w:rsidRPr="00777B4D">
        <w:t xml:space="preserve"> be sent.</w:t>
      </w:r>
    </w:p>
    <w:p w:rsidR="00F95CCA" w:rsidRPr="00777B4D" w:rsidRDefault="00F95CCA" w:rsidP="00415734">
      <w:pPr>
        <w:pStyle w:val="Note"/>
        <w:tabs>
          <w:tab w:val="left" w:pos="720"/>
        </w:tabs>
        <w:ind w:left="720" w:hanging="288"/>
      </w:pPr>
      <w:r w:rsidRPr="00777B4D">
        <w:rPr>
          <w:vertAlign w:val="superscript"/>
        </w:rPr>
        <w:t>2</w:t>
      </w:r>
      <w:r w:rsidRPr="00777B4D">
        <w:t xml:space="preserve"> </w:t>
      </w:r>
      <w:r w:rsidR="00415734" w:rsidRPr="00777B4D">
        <w:tab/>
      </w:r>
      <w:r w:rsidR="00210FF1" w:rsidRPr="00777B4D">
        <w:t xml:space="preserve">At least </w:t>
      </w:r>
      <w:proofErr w:type="spellStart"/>
      <w:r w:rsidR="00210FF1" w:rsidRPr="00777B4D">
        <w:t>mainSearchCriteria.v.c</w:t>
      </w:r>
      <w:proofErr w:type="spellEnd"/>
      <w:r w:rsidR="00210FF1" w:rsidRPr="00777B4D">
        <w:t xml:space="preserve"> and </w:t>
      </w:r>
      <w:proofErr w:type="spellStart"/>
      <w:r w:rsidR="00210FF1" w:rsidRPr="00777B4D">
        <w:t>mainSearchCriteria.v.cs</w:t>
      </w:r>
      <w:proofErr w:type="spellEnd"/>
      <w:r w:rsidR="00210FF1" w:rsidRPr="00777B4D">
        <w:t xml:space="preserve"> must be sent, or </w:t>
      </w:r>
      <w:proofErr w:type="spellStart"/>
      <w:r w:rsidR="00210FF1" w:rsidRPr="00777B4D">
        <w:t>mainSearchCriteria.v.ot</w:t>
      </w:r>
      <w:proofErr w:type="spellEnd"/>
      <w:r w:rsidR="00210FF1" w:rsidRPr="00777B4D">
        <w:t xml:space="preserve"> must be sent.</w:t>
      </w:r>
      <w:r w:rsidR="00210FF1" w:rsidRPr="00777B4D" w:rsidDel="00210FF1">
        <w:t xml:space="preserve"> </w:t>
      </w:r>
      <w:r w:rsidR="00950529" w:rsidRPr="00777B4D">
        <w:rPr>
          <w:vertAlign w:val="superscript"/>
        </w:rPr>
        <w:t>3</w:t>
      </w:r>
      <w:r w:rsidR="00F1790D" w:rsidRPr="00777B4D">
        <w:rPr>
          <w:vertAlign w:val="superscript"/>
        </w:rPr>
        <w:t xml:space="preserve"> </w:t>
      </w:r>
      <w:r w:rsidR="00F1790D" w:rsidRPr="00777B4D">
        <w:t xml:space="preserve">This parameter shall be sent when </w:t>
      </w:r>
      <w:proofErr w:type="spellStart"/>
      <w:r w:rsidR="00F1790D" w:rsidRPr="00777B4D">
        <w:t>mainSearchCriteria.v.ot</w:t>
      </w:r>
      <w:proofErr w:type="spellEnd"/>
      <w:r w:rsidR="00F1790D" w:rsidRPr="00777B4D">
        <w:t xml:space="preserve"> is present as a parameter.</w:t>
      </w:r>
    </w:p>
    <w:p w:rsidR="00625F8B" w:rsidRPr="00777B4D" w:rsidRDefault="005F1FC4" w:rsidP="00415734">
      <w:pPr>
        <w:pStyle w:val="Note"/>
        <w:tabs>
          <w:tab w:val="left" w:pos="720"/>
        </w:tabs>
        <w:ind w:left="720" w:hanging="288"/>
      </w:pPr>
      <w:r w:rsidRPr="00777B4D">
        <w:rPr>
          <w:vertAlign w:val="superscript"/>
        </w:rPr>
        <w:t xml:space="preserve">4 </w:t>
      </w:r>
      <w:r w:rsidR="00415734" w:rsidRPr="00777B4D">
        <w:rPr>
          <w:vertAlign w:val="superscript"/>
        </w:rPr>
        <w:tab/>
      </w:r>
      <w:r w:rsidRPr="00777B4D">
        <w:t>These parameters are not to be used under this profile.</w:t>
      </w:r>
    </w:p>
    <w:p w:rsidR="00B85632" w:rsidRPr="00777B4D" w:rsidRDefault="00B85632" w:rsidP="00415734">
      <w:pPr>
        <w:pStyle w:val="Note"/>
        <w:tabs>
          <w:tab w:val="left" w:pos="720"/>
        </w:tabs>
        <w:ind w:left="720" w:hanging="288"/>
      </w:pPr>
      <w:r w:rsidRPr="00777B4D">
        <w:rPr>
          <w:vertAlign w:val="superscript"/>
        </w:rPr>
        <w:t xml:space="preserve">5 </w:t>
      </w:r>
      <w:r w:rsidR="00415734" w:rsidRPr="00777B4D">
        <w:rPr>
          <w:vertAlign w:val="superscript"/>
        </w:rPr>
        <w:tab/>
      </w:r>
      <w:proofErr w:type="spellStart"/>
      <w:r w:rsidR="00210FF1" w:rsidRPr="00777B4D">
        <w:t>p</w:t>
      </w:r>
      <w:r w:rsidRPr="00777B4D">
        <w:t>ayor</w:t>
      </w:r>
      <w:proofErr w:type="spellEnd"/>
      <w:r w:rsidRPr="00777B4D">
        <w:t xml:space="preserve"> is an extension to [</w:t>
      </w:r>
      <w:proofErr w:type="spellStart"/>
      <w:r w:rsidR="00C10532" w:rsidRPr="00777B4D">
        <w:t>Infobutton</w:t>
      </w:r>
      <w:r w:rsidRPr="00777B4D">
        <w:t>URL</w:t>
      </w:r>
      <w:proofErr w:type="spellEnd"/>
      <w:r w:rsidRPr="00777B4D">
        <w:t>] that is expected to be adopted in the next release.</w:t>
      </w:r>
    </w:p>
    <w:p w:rsidR="0093597A" w:rsidRPr="00777B4D" w:rsidRDefault="0093597A" w:rsidP="00291432">
      <w:pPr>
        <w:pStyle w:val="XMLExample"/>
        <w:rPr>
          <w:rStyle w:val="BodyTextChar3"/>
          <w:rFonts w:ascii="Times New Roman" w:hAnsi="Times New Roman"/>
          <w:b/>
          <w:szCs w:val="24"/>
        </w:rPr>
      </w:pPr>
    </w:p>
    <w:p w:rsidR="00415734" w:rsidRPr="00777B4D" w:rsidRDefault="00415734" w:rsidP="00291432">
      <w:pPr>
        <w:pStyle w:val="XMLExample"/>
        <w:rPr>
          <w:rStyle w:val="BodyTextChar3"/>
          <w:rFonts w:ascii="Times New Roman" w:hAnsi="Times New Roman"/>
          <w:szCs w:val="24"/>
        </w:rPr>
      </w:pPr>
      <w:r w:rsidRPr="00777B4D">
        <w:rPr>
          <w:rStyle w:val="BodyTextChar3"/>
          <w:rFonts w:ascii="Times New Roman" w:hAnsi="Times New Roman"/>
          <w:szCs w:val="24"/>
        </w:rPr>
        <w:t>The sections following describe each parameter in detail</w:t>
      </w:r>
      <w:r w:rsidR="00870818">
        <w:rPr>
          <w:rStyle w:val="BodyTextChar3"/>
          <w:rFonts w:ascii="Times New Roman" w:hAnsi="Times New Roman"/>
          <w:szCs w:val="24"/>
        </w:rPr>
        <w:t xml:space="preserve">. </w:t>
      </w:r>
      <w:r w:rsidRPr="00777B4D">
        <w:rPr>
          <w:rStyle w:val="BodyTextChar3"/>
          <w:rFonts w:ascii="Times New Roman" w:hAnsi="Times New Roman"/>
          <w:szCs w:val="24"/>
        </w:rPr>
        <w:t>The numbered items beneath each parameter specify conformance requirements of this profile</w:t>
      </w:r>
      <w:r w:rsidR="00870818">
        <w:rPr>
          <w:rStyle w:val="BodyTextChar3"/>
          <w:rFonts w:ascii="Times New Roman" w:hAnsi="Times New Roman"/>
          <w:szCs w:val="24"/>
        </w:rPr>
        <w:t xml:space="preserve">. </w:t>
      </w:r>
      <w:r w:rsidR="001C7E5B" w:rsidRPr="00777B4D">
        <w:rPr>
          <w:rStyle w:val="BodyTextChar3"/>
          <w:rFonts w:ascii="Times New Roman" w:hAnsi="Times New Roman"/>
          <w:szCs w:val="24"/>
        </w:rPr>
        <w:t>Numbered conformance r</w:t>
      </w:r>
      <w:r w:rsidRPr="00777B4D">
        <w:rPr>
          <w:rStyle w:val="BodyTextChar3"/>
          <w:rFonts w:ascii="Times New Roman" w:hAnsi="Times New Roman"/>
          <w:szCs w:val="24"/>
        </w:rPr>
        <w:t xml:space="preserve">equirements marked in bold </w:t>
      </w:r>
      <w:r w:rsidR="001C7E5B" w:rsidRPr="00777B4D">
        <w:rPr>
          <w:rStyle w:val="BodyTextChar3"/>
          <w:rFonts w:ascii="Times New Roman" w:hAnsi="Times New Roman"/>
          <w:szCs w:val="24"/>
        </w:rPr>
        <w:t xml:space="preserve">are constraints that are more restrictive than those provided in the HL7 </w:t>
      </w:r>
      <w:proofErr w:type="spellStart"/>
      <w:r w:rsidR="001C7E5B" w:rsidRPr="00777B4D">
        <w:rPr>
          <w:rStyle w:val="BodyTextChar3"/>
          <w:rFonts w:ascii="Times New Roman" w:hAnsi="Times New Roman"/>
          <w:szCs w:val="24"/>
        </w:rPr>
        <w:t>Infobutton</w:t>
      </w:r>
      <w:proofErr w:type="spellEnd"/>
      <w:r w:rsidR="001C7E5B" w:rsidRPr="00777B4D">
        <w:rPr>
          <w:rStyle w:val="BodyTextChar3"/>
          <w:rFonts w:ascii="Times New Roman" w:hAnsi="Times New Roman"/>
          <w:szCs w:val="24"/>
        </w:rPr>
        <w:t xml:space="preserve"> standard or guides</w:t>
      </w:r>
      <w:r w:rsidR="00870818">
        <w:rPr>
          <w:rStyle w:val="BodyTextChar3"/>
          <w:rFonts w:ascii="Times New Roman" w:hAnsi="Times New Roman"/>
          <w:szCs w:val="24"/>
        </w:rPr>
        <w:t xml:space="preserve">. </w:t>
      </w:r>
      <w:r w:rsidR="001C7E5B" w:rsidRPr="00777B4D">
        <w:rPr>
          <w:rStyle w:val="BodyTextChar3"/>
          <w:rFonts w:ascii="Times New Roman" w:hAnsi="Times New Roman"/>
          <w:szCs w:val="24"/>
        </w:rPr>
        <w:t>Those marked in italics are extensions to those specifications.</w:t>
      </w:r>
    </w:p>
    <w:p w:rsidR="001C7E5B" w:rsidRPr="00777B4D" w:rsidRDefault="001C7E5B" w:rsidP="00291432">
      <w:pPr>
        <w:pStyle w:val="XMLExample"/>
        <w:rPr>
          <w:rStyle w:val="BodyTextChar3"/>
          <w:rFonts w:ascii="Times New Roman" w:hAnsi="Times New Roman"/>
          <w:szCs w:val="24"/>
        </w:rPr>
      </w:pPr>
    </w:p>
    <w:p w:rsidR="00C80BE3" w:rsidRPr="00777B4D" w:rsidRDefault="00C80BE3" w:rsidP="00291432">
      <w:pPr>
        <w:pStyle w:val="XMLExample"/>
        <w:rPr>
          <w:rStyle w:val="BodyTextChar3"/>
          <w:rFonts w:ascii="Times New Roman" w:hAnsi="Times New Roman"/>
          <w:b/>
          <w:szCs w:val="24"/>
        </w:rPr>
      </w:pPr>
      <w:proofErr w:type="spellStart"/>
      <w:r w:rsidRPr="00777B4D">
        <w:rPr>
          <w:rStyle w:val="BodyTextChar3"/>
          <w:szCs w:val="24"/>
        </w:rPr>
        <w:t>knowledgeRequestNotification.id.root</w:t>
      </w:r>
      <w:proofErr w:type="spellEnd"/>
    </w:p>
    <w:p w:rsidR="0093597A" w:rsidRPr="00777B4D" w:rsidRDefault="000D1757" w:rsidP="00291432">
      <w:pPr>
        <w:pStyle w:val="XMLExample"/>
        <w:rPr>
          <w:rStyle w:val="BodyTextChar3"/>
          <w:rFonts w:ascii="Times New Roman" w:hAnsi="Times New Roman"/>
          <w:szCs w:val="24"/>
        </w:rPr>
      </w:pPr>
      <w:r w:rsidRPr="00777B4D">
        <w:rPr>
          <w:rStyle w:val="BodyTextChar3"/>
          <w:rFonts w:ascii="Times New Roman" w:hAnsi="Times New Roman"/>
          <w:szCs w:val="24"/>
        </w:rPr>
        <w:lastRenderedPageBreak/>
        <w:t xml:space="preserve">The identifier for the knowledge request is used both in the </w:t>
      </w:r>
      <w:r w:rsidR="0074399C" w:rsidRPr="00777B4D">
        <w:rPr>
          <w:rStyle w:val="BodyTextChar3"/>
          <w:rFonts w:ascii="Times New Roman" w:hAnsi="Times New Roman"/>
          <w:szCs w:val="24"/>
        </w:rPr>
        <w:t>query clinical knowledge transaction</w:t>
      </w:r>
      <w:r w:rsidRPr="00777B4D">
        <w:rPr>
          <w:rStyle w:val="BodyTextChar3"/>
          <w:rFonts w:ascii="Times New Roman" w:hAnsi="Times New Roman"/>
          <w:szCs w:val="24"/>
        </w:rPr>
        <w:t>, and in audit logs</w:t>
      </w:r>
      <w:r w:rsidR="00870818">
        <w:rPr>
          <w:rStyle w:val="BodyTextChar3"/>
          <w:rFonts w:ascii="Times New Roman" w:hAnsi="Times New Roman"/>
          <w:szCs w:val="24"/>
        </w:rPr>
        <w:t xml:space="preserve">. </w:t>
      </w:r>
      <w:r w:rsidRPr="00777B4D">
        <w:rPr>
          <w:rStyle w:val="BodyTextChar3"/>
          <w:rFonts w:ascii="Times New Roman" w:hAnsi="Times New Roman"/>
          <w:szCs w:val="24"/>
        </w:rPr>
        <w:t>It is required to be sent to ensure that audit logs between the Clinical Knowledge Request actor and the Clinical Knowledge Directory actor can be correlated.</w:t>
      </w:r>
    </w:p>
    <w:p w:rsidR="00C80BE3" w:rsidRPr="00762985" w:rsidRDefault="00C80BE3" w:rsidP="00762985">
      <w:pPr>
        <w:pStyle w:val="ListNumber2"/>
        <w:numPr>
          <w:ilvl w:val="0"/>
          <w:numId w:val="61"/>
        </w:numPr>
        <w:rPr>
          <w:b/>
        </w:rPr>
      </w:pPr>
      <w:r w:rsidRPr="00762985">
        <w:rPr>
          <w:b/>
        </w:rPr>
        <w:t xml:space="preserve">The Clinical Knowledge Requester </w:t>
      </w:r>
      <w:r w:rsidRPr="00762985">
        <w:rPr>
          <w:b/>
          <w:smallCaps/>
        </w:rPr>
        <w:t>shall</w:t>
      </w:r>
      <w:r w:rsidRPr="00762985">
        <w:rPr>
          <w:b/>
        </w:rPr>
        <w:t xml:space="preserve"> </w:t>
      </w:r>
      <w:proofErr w:type="gramStart"/>
      <w:r w:rsidRPr="00762985">
        <w:rPr>
          <w:b/>
        </w:rPr>
        <w:t>send</w:t>
      </w:r>
      <w:proofErr w:type="gramEnd"/>
      <w:r w:rsidRPr="00762985">
        <w:rPr>
          <w:b/>
        </w:rPr>
        <w:t xml:space="preserve"> this parameter for every retrieval</w:t>
      </w:r>
      <w:r w:rsidR="00870818">
        <w:rPr>
          <w:b/>
        </w:rPr>
        <w:t xml:space="preserve">. </w:t>
      </w:r>
      <w:r w:rsidRPr="00762985">
        <w:rPr>
          <w:b/>
        </w:rPr>
        <w:t xml:space="preserve">The value </w:t>
      </w:r>
      <w:r w:rsidRPr="00762985">
        <w:rPr>
          <w:b/>
          <w:smallCaps/>
        </w:rPr>
        <w:t>shall</w:t>
      </w:r>
      <w:r w:rsidRPr="00762985">
        <w:rPr>
          <w:b/>
        </w:rPr>
        <w:t xml:space="preserve"> be an OID or UUID that uniquely identifies the individual request and </w:t>
      </w:r>
      <w:r w:rsidRPr="00762985">
        <w:rPr>
          <w:b/>
          <w:smallCaps/>
        </w:rPr>
        <w:t>shall</w:t>
      </w:r>
      <w:r w:rsidRPr="00762985">
        <w:rPr>
          <w:b/>
        </w:rPr>
        <w:t xml:space="preserve"> not be repeated for any subsequent request.</w:t>
      </w:r>
    </w:p>
    <w:p w:rsidR="00C80BE3" w:rsidRPr="00762985" w:rsidRDefault="00C80BE3" w:rsidP="00762985">
      <w:pPr>
        <w:pStyle w:val="ListNumber2"/>
        <w:numPr>
          <w:ilvl w:val="0"/>
          <w:numId w:val="61"/>
        </w:numPr>
        <w:rPr>
          <w:b/>
        </w:rPr>
      </w:pPr>
      <w:r w:rsidRPr="00762985">
        <w:rPr>
          <w:b/>
        </w:rPr>
        <w:t xml:space="preserve">The </w:t>
      </w:r>
      <w:r w:rsidR="0051122A" w:rsidRPr="00762985">
        <w:rPr>
          <w:b/>
        </w:rPr>
        <w:t>Clinical Knowledge Directory</w:t>
      </w:r>
      <w:r w:rsidRPr="00762985">
        <w:rPr>
          <w:b/>
        </w:rPr>
        <w:t xml:space="preserve"> </w:t>
      </w:r>
      <w:r w:rsidRPr="00762985">
        <w:rPr>
          <w:b/>
          <w:smallCaps/>
        </w:rPr>
        <w:t>shall</w:t>
      </w:r>
      <w:r w:rsidRPr="00762985">
        <w:rPr>
          <w:b/>
        </w:rPr>
        <w:t xml:space="preserve"> </w:t>
      </w:r>
      <w:proofErr w:type="gramStart"/>
      <w:r w:rsidRPr="00762985">
        <w:rPr>
          <w:b/>
        </w:rPr>
        <w:t>report</w:t>
      </w:r>
      <w:proofErr w:type="gramEnd"/>
      <w:r w:rsidRPr="00762985">
        <w:rPr>
          <w:b/>
        </w:rPr>
        <w:t xml:space="preserve"> this identifier in its </w:t>
      </w:r>
      <w:r w:rsidR="0093597A" w:rsidRPr="00762985">
        <w:rPr>
          <w:b/>
        </w:rPr>
        <w:t>subsequent</w:t>
      </w:r>
      <w:r w:rsidRPr="00762985">
        <w:rPr>
          <w:b/>
        </w:rPr>
        <w:t xml:space="preserve"> responses.</w:t>
      </w:r>
    </w:p>
    <w:p w:rsidR="0093597A" w:rsidRPr="00777B4D" w:rsidRDefault="0093597A" w:rsidP="00291432">
      <w:pPr>
        <w:rPr>
          <w:lang w:eastAsia="x-none"/>
        </w:rPr>
      </w:pPr>
    </w:p>
    <w:p w:rsidR="0093597A" w:rsidRPr="00777B4D" w:rsidRDefault="00C80BE3" w:rsidP="00291432">
      <w:pPr>
        <w:pStyle w:val="XMLExample"/>
        <w:rPr>
          <w:rStyle w:val="BodyTextChar3"/>
          <w:rFonts w:ascii="Times New Roman" w:hAnsi="Times New Roman"/>
          <w:b/>
          <w:szCs w:val="24"/>
        </w:rPr>
      </w:pPr>
      <w:proofErr w:type="spellStart"/>
      <w:r w:rsidRPr="00777B4D">
        <w:rPr>
          <w:rStyle w:val="BodyTextChar3"/>
          <w:szCs w:val="24"/>
        </w:rPr>
        <w:t>knowledgeRequestNotification.effectiveTime.v</w:t>
      </w:r>
      <w:proofErr w:type="spellEnd"/>
    </w:p>
    <w:p w:rsidR="00C80BE3" w:rsidRPr="00777B4D" w:rsidRDefault="0074399C" w:rsidP="00291432">
      <w:pPr>
        <w:pStyle w:val="BodyText"/>
        <w:rPr>
          <w:rStyle w:val="BodyTextChar3"/>
          <w:b/>
          <w:szCs w:val="24"/>
        </w:rPr>
      </w:pPr>
      <w:r w:rsidRPr="00777B4D">
        <w:rPr>
          <w:rStyle w:val="BodyTextChar3"/>
          <w:szCs w:val="24"/>
        </w:rPr>
        <w:t>The effective time specifies the time at which the request is made</w:t>
      </w:r>
      <w:r w:rsidR="00870818">
        <w:rPr>
          <w:rStyle w:val="BodyTextChar3"/>
          <w:szCs w:val="24"/>
        </w:rPr>
        <w:t xml:space="preserve">. </w:t>
      </w:r>
      <w:r w:rsidRPr="00777B4D">
        <w:rPr>
          <w:rStyle w:val="BodyTextChar3"/>
          <w:szCs w:val="24"/>
        </w:rPr>
        <w:t>Because both the sender and receiver typically have a clock, it need not be sent</w:t>
      </w:r>
      <w:r w:rsidR="00870818">
        <w:rPr>
          <w:rStyle w:val="BodyTextChar3"/>
          <w:szCs w:val="24"/>
        </w:rPr>
        <w:t xml:space="preserve">. </w:t>
      </w:r>
      <w:r w:rsidRPr="00777B4D">
        <w:rPr>
          <w:rStyle w:val="BodyTextChar3"/>
          <w:szCs w:val="24"/>
        </w:rPr>
        <w:t>However, this parameter may also be relevant to the request (e.g., for knowledge that varies based upon the current time)</w:t>
      </w:r>
      <w:r w:rsidR="00870818">
        <w:rPr>
          <w:rStyle w:val="BodyTextChar3"/>
          <w:szCs w:val="24"/>
        </w:rPr>
        <w:t xml:space="preserve">. </w:t>
      </w:r>
      <w:r w:rsidRPr="00777B4D">
        <w:rPr>
          <w:rStyle w:val="BodyTextChar3"/>
          <w:szCs w:val="24"/>
        </w:rPr>
        <w:t xml:space="preserve">For example, a public health alert may expire at a particular point in time, and thus be no longer relevant to a knowledge request, or a health resource referred to by a knowledge resource might not be available at a particular point in time. </w:t>
      </w:r>
    </w:p>
    <w:p w:rsidR="00A360AF" w:rsidRPr="00777B4D" w:rsidRDefault="00A360AF" w:rsidP="00762985">
      <w:pPr>
        <w:pStyle w:val="ListNumber2"/>
        <w:numPr>
          <w:ilvl w:val="0"/>
          <w:numId w:val="61"/>
        </w:numPr>
      </w:pPr>
      <w:r w:rsidRPr="00777B4D">
        <w:t xml:space="preserve">The Clinical Knowledge Requester </w:t>
      </w:r>
      <w:r w:rsidRPr="00870818">
        <w:rPr>
          <w:smallCaps/>
        </w:rPr>
        <w:t>may</w:t>
      </w:r>
      <w:r w:rsidRPr="00777B4D">
        <w:t xml:space="preserve"> send this parameter.</w:t>
      </w:r>
    </w:p>
    <w:p w:rsidR="00F717B0" w:rsidRPr="00762985" w:rsidRDefault="00C80BE3" w:rsidP="00762985">
      <w:pPr>
        <w:pStyle w:val="ListNumber2"/>
        <w:numPr>
          <w:ilvl w:val="0"/>
          <w:numId w:val="61"/>
        </w:numPr>
        <w:rPr>
          <w:b/>
        </w:rPr>
      </w:pPr>
      <w:r w:rsidRPr="00762985">
        <w:rPr>
          <w:b/>
        </w:rPr>
        <w:t xml:space="preserve">When this </w:t>
      </w:r>
      <w:r w:rsidR="000D0441" w:rsidRPr="00762985">
        <w:rPr>
          <w:b/>
        </w:rPr>
        <w:t>parameter</w:t>
      </w:r>
      <w:r w:rsidRPr="00762985">
        <w:rPr>
          <w:b/>
        </w:rPr>
        <w:t xml:space="preserve"> is present, the </w:t>
      </w:r>
      <w:r w:rsidR="0051122A" w:rsidRPr="00762985">
        <w:rPr>
          <w:b/>
        </w:rPr>
        <w:t>Clinical Knowledge Directory</w:t>
      </w:r>
      <w:r w:rsidRPr="00762985">
        <w:rPr>
          <w:b/>
        </w:rPr>
        <w:t xml:space="preserve"> </w:t>
      </w:r>
      <w:r w:rsidRPr="00762985">
        <w:rPr>
          <w:b/>
          <w:smallCaps/>
        </w:rPr>
        <w:t>may</w:t>
      </w:r>
      <w:r w:rsidRPr="00762985">
        <w:rPr>
          <w:b/>
        </w:rPr>
        <w:t xml:space="preserve"> use this date and time to limit the search results, but is not required to</w:t>
      </w:r>
      <w:r w:rsidR="00870818">
        <w:rPr>
          <w:b/>
        </w:rPr>
        <w:t xml:space="preserve">. </w:t>
      </w:r>
      <w:r w:rsidR="000029A5" w:rsidRPr="00762985">
        <w:rPr>
          <w:b/>
        </w:rPr>
        <w:t>This may be used for example, when querying for information about public health alerts relevant to patient symptoms.</w:t>
      </w:r>
    </w:p>
    <w:p w:rsidR="000D1757" w:rsidRPr="00777B4D" w:rsidRDefault="00C80BE3" w:rsidP="00762985">
      <w:pPr>
        <w:pStyle w:val="ListNumber2"/>
        <w:numPr>
          <w:ilvl w:val="0"/>
          <w:numId w:val="61"/>
        </w:numPr>
      </w:pPr>
      <w:r w:rsidRPr="00762985">
        <w:rPr>
          <w:b/>
        </w:rPr>
        <w:t xml:space="preserve">When this parameter is used to limit the search, the </w:t>
      </w:r>
      <w:r w:rsidR="0051122A" w:rsidRPr="00762985">
        <w:rPr>
          <w:b/>
        </w:rPr>
        <w:t>Clinical Knowledge Directory</w:t>
      </w:r>
      <w:r w:rsidRPr="00762985">
        <w:rPr>
          <w:b/>
        </w:rPr>
        <w:t xml:space="preserve"> </w:t>
      </w:r>
      <w:r w:rsidRPr="00762985">
        <w:rPr>
          <w:b/>
          <w:smallCaps/>
        </w:rPr>
        <w:t>should not</w:t>
      </w:r>
      <w:r w:rsidRPr="00762985">
        <w:rPr>
          <w:b/>
        </w:rPr>
        <w:t xml:space="preserve"> </w:t>
      </w:r>
      <w:proofErr w:type="gramStart"/>
      <w:r w:rsidRPr="00762985">
        <w:rPr>
          <w:b/>
        </w:rPr>
        <w:t>return</w:t>
      </w:r>
      <w:proofErr w:type="gramEnd"/>
      <w:r w:rsidRPr="00762985">
        <w:rPr>
          <w:b/>
        </w:rPr>
        <w:t xml:space="preserve"> any results which were updated after this date </w:t>
      </w:r>
      <w:r w:rsidR="000D0441" w:rsidRPr="00762985">
        <w:rPr>
          <w:b/>
        </w:rPr>
        <w:t>and</w:t>
      </w:r>
      <w:r w:rsidRPr="00762985">
        <w:rPr>
          <w:b/>
        </w:rPr>
        <w:t xml:space="preserve"> time</w:t>
      </w:r>
      <w:r w:rsidR="00870818">
        <w:rPr>
          <w:b/>
        </w:rPr>
        <w:t xml:space="preserve">. </w:t>
      </w:r>
      <w:r w:rsidR="000D1757" w:rsidRPr="00762985">
        <w:rPr>
          <w:b/>
        </w:rPr>
        <w:t xml:space="preserve">Clinical Knowledge Requesters </w:t>
      </w:r>
      <w:r w:rsidR="000D1757" w:rsidRPr="00762985">
        <w:rPr>
          <w:b/>
          <w:smallCaps/>
        </w:rPr>
        <w:t>shall not</w:t>
      </w:r>
      <w:r w:rsidR="000D1757" w:rsidRPr="00762985">
        <w:rPr>
          <w:b/>
        </w:rPr>
        <w:t xml:space="preserve"> </w:t>
      </w:r>
      <w:proofErr w:type="gramStart"/>
      <w:r w:rsidR="000D1757" w:rsidRPr="00762985">
        <w:rPr>
          <w:b/>
        </w:rPr>
        <w:t>rely</w:t>
      </w:r>
      <w:proofErr w:type="gramEnd"/>
      <w:r w:rsidR="000D1757" w:rsidRPr="00762985">
        <w:rPr>
          <w:b/>
        </w:rPr>
        <w:t xml:space="preserve"> on this behavior.</w:t>
      </w:r>
    </w:p>
    <w:p w:rsidR="00411AB2" w:rsidRDefault="00411AB2" w:rsidP="00291432">
      <w:pPr>
        <w:pStyle w:val="XMLExample"/>
        <w:rPr>
          <w:rStyle w:val="BodyTextChar3"/>
          <w:szCs w:val="24"/>
        </w:rPr>
      </w:pPr>
    </w:p>
    <w:p w:rsidR="002E154F" w:rsidRPr="00777B4D" w:rsidRDefault="00C80BE3" w:rsidP="00291432">
      <w:pPr>
        <w:pStyle w:val="XMLExample"/>
        <w:rPr>
          <w:rStyle w:val="BodyTextChar3"/>
          <w:rFonts w:ascii="Times New Roman" w:hAnsi="Times New Roman"/>
          <w:b/>
          <w:szCs w:val="24"/>
        </w:rPr>
      </w:pPr>
      <w:proofErr w:type="spellStart"/>
      <w:r w:rsidRPr="00777B4D">
        <w:rPr>
          <w:rStyle w:val="BodyTextChar3"/>
          <w:szCs w:val="24"/>
        </w:rPr>
        <w:t>holder.assignedEntity.n</w:t>
      </w:r>
      <w:proofErr w:type="spellEnd"/>
      <w:r w:rsidRPr="00777B4D">
        <w:rPr>
          <w:rStyle w:val="BodyTextChar3"/>
          <w:szCs w:val="24"/>
        </w:rPr>
        <w:t xml:space="preserve"> </w:t>
      </w:r>
      <w:r w:rsidR="00625F8B" w:rsidRPr="00777B4D">
        <w:rPr>
          <w:rStyle w:val="BodyTextChar3"/>
          <w:szCs w:val="24"/>
        </w:rPr>
        <w:t>(deprecated</w:t>
      </w:r>
      <w:r w:rsidR="00576FB6" w:rsidRPr="00777B4D">
        <w:rPr>
          <w:rStyle w:val="BodyTextChar3"/>
          <w:szCs w:val="24"/>
        </w:rPr>
        <w:t xml:space="preserve">) </w:t>
      </w:r>
      <w:r w:rsidR="002E154F" w:rsidRPr="00777B4D">
        <w:rPr>
          <w:rStyle w:val="BodyTextChar3"/>
          <w:szCs w:val="24"/>
        </w:rPr>
        <w:br/>
      </w:r>
      <w:proofErr w:type="spellStart"/>
      <w:r w:rsidR="002E154F" w:rsidRPr="00777B4D">
        <w:rPr>
          <w:rStyle w:val="BodyTextChar3"/>
          <w:szCs w:val="24"/>
        </w:rPr>
        <w:t>holder.assignedEntity.certificateText</w:t>
      </w:r>
      <w:proofErr w:type="spellEnd"/>
      <w:r w:rsidR="00625F8B" w:rsidRPr="00777B4D">
        <w:rPr>
          <w:rStyle w:val="BodyTextChar3"/>
          <w:szCs w:val="24"/>
        </w:rPr>
        <w:t xml:space="preserve"> (deprecated)</w:t>
      </w:r>
    </w:p>
    <w:p w:rsidR="00A360AF" w:rsidRPr="00777B4D" w:rsidRDefault="0095630B" w:rsidP="0095630B">
      <w:pPr>
        <w:pStyle w:val="BodyText"/>
        <w:rPr>
          <w:lang w:eastAsia="x-none"/>
        </w:rPr>
      </w:pPr>
      <w:r w:rsidRPr="00777B4D">
        <w:rPr>
          <w:lang w:eastAsia="x-none"/>
        </w:rPr>
        <w:t xml:space="preserve">These parameters are designed to hold the user name and password used to authenticate with the </w:t>
      </w:r>
      <w:r w:rsidR="0051122A" w:rsidRPr="00777B4D">
        <w:rPr>
          <w:lang w:eastAsia="x-none"/>
        </w:rPr>
        <w:t>Clinical Knowledge Directory</w:t>
      </w:r>
      <w:r w:rsidRPr="00777B4D">
        <w:rPr>
          <w:lang w:eastAsia="x-none"/>
        </w:rPr>
        <w:t xml:space="preserve"> from the HL7 Version 3 message content</w:t>
      </w:r>
      <w:r w:rsidR="00870818">
        <w:rPr>
          <w:lang w:eastAsia="x-none"/>
        </w:rPr>
        <w:t xml:space="preserve">. </w:t>
      </w:r>
      <w:r w:rsidRPr="00777B4D">
        <w:rPr>
          <w:lang w:eastAsia="x-none"/>
        </w:rPr>
        <w:t>However, this violates the separation of the security and access control layer from the application layer, and provide for an alternate method to request access to content that is not supported by common web application frameworks and tools</w:t>
      </w:r>
      <w:r w:rsidR="00870818">
        <w:rPr>
          <w:lang w:eastAsia="x-none"/>
        </w:rPr>
        <w:t xml:space="preserve">. </w:t>
      </w:r>
    </w:p>
    <w:p w:rsidR="0095630B" w:rsidRPr="00762985" w:rsidRDefault="00A360AF" w:rsidP="00762985">
      <w:pPr>
        <w:pStyle w:val="ListNumber2"/>
        <w:numPr>
          <w:ilvl w:val="0"/>
          <w:numId w:val="61"/>
        </w:numPr>
        <w:rPr>
          <w:b/>
        </w:rPr>
      </w:pPr>
      <w:r w:rsidRPr="00762985">
        <w:rPr>
          <w:b/>
        </w:rPr>
        <w:t>The</w:t>
      </w:r>
      <w:r w:rsidR="0095630B" w:rsidRPr="00762985">
        <w:rPr>
          <w:b/>
        </w:rPr>
        <w:t xml:space="preserve"> Clinical Knowledge Requester Actor </w:t>
      </w:r>
      <w:r w:rsidR="00625F8B" w:rsidRPr="00762985">
        <w:rPr>
          <w:b/>
          <w:smallCaps/>
        </w:rPr>
        <w:t xml:space="preserve">should </w:t>
      </w:r>
      <w:r w:rsidR="0095630B" w:rsidRPr="00762985">
        <w:rPr>
          <w:b/>
          <w:smallCaps/>
        </w:rPr>
        <w:t>not</w:t>
      </w:r>
      <w:r w:rsidR="0095630B" w:rsidRPr="00762985">
        <w:rPr>
          <w:b/>
        </w:rPr>
        <w:t xml:space="preserve"> </w:t>
      </w:r>
      <w:proofErr w:type="gramStart"/>
      <w:r w:rsidR="0093597A" w:rsidRPr="00762985">
        <w:rPr>
          <w:b/>
        </w:rPr>
        <w:t>use</w:t>
      </w:r>
      <w:proofErr w:type="gramEnd"/>
      <w:r w:rsidR="0095630B" w:rsidRPr="00762985">
        <w:rPr>
          <w:b/>
        </w:rPr>
        <w:t xml:space="preserve"> these parameters</w:t>
      </w:r>
      <w:r w:rsidR="00870818">
        <w:rPr>
          <w:b/>
        </w:rPr>
        <w:t xml:space="preserve">. </w:t>
      </w:r>
      <w:r w:rsidR="0095630B" w:rsidRPr="00762985">
        <w:rPr>
          <w:b/>
        </w:rPr>
        <w:t>There are numerous methods supported through the HTTP protocol to authenticate users with a web server, and one of these should be used instead</w:t>
      </w:r>
      <w:r w:rsidR="00870818">
        <w:rPr>
          <w:b/>
        </w:rPr>
        <w:t xml:space="preserve">. </w:t>
      </w:r>
    </w:p>
    <w:p w:rsidR="0093597A" w:rsidRPr="00777B4D" w:rsidRDefault="0093597A" w:rsidP="00291432">
      <w:pPr>
        <w:pStyle w:val="XMLExample"/>
        <w:rPr>
          <w:rStyle w:val="BodyTextChar3"/>
          <w:b/>
          <w:szCs w:val="24"/>
        </w:rPr>
      </w:pPr>
    </w:p>
    <w:p w:rsidR="0093597A" w:rsidRPr="00777B4D" w:rsidRDefault="00C80BE3" w:rsidP="00291432">
      <w:pPr>
        <w:pStyle w:val="XMLExample"/>
        <w:rPr>
          <w:rStyle w:val="BodyTextChar3"/>
          <w:szCs w:val="24"/>
        </w:rPr>
      </w:pPr>
      <w:proofErr w:type="spellStart"/>
      <w:r w:rsidRPr="00777B4D">
        <w:rPr>
          <w:rStyle w:val="BodyTextChar3"/>
          <w:szCs w:val="24"/>
        </w:rPr>
        <w:t>assignedAuthorizedPerson.id.root</w:t>
      </w:r>
      <w:proofErr w:type="spellEnd"/>
      <w:r w:rsidRPr="00777B4D">
        <w:rPr>
          <w:rStyle w:val="BodyTextChar3"/>
          <w:szCs w:val="24"/>
        </w:rPr>
        <w:t xml:space="preserve"> </w:t>
      </w:r>
      <w:r w:rsidR="002E154F" w:rsidRPr="00777B4D">
        <w:rPr>
          <w:rStyle w:val="BodyTextChar3"/>
          <w:szCs w:val="24"/>
        </w:rPr>
        <w:br/>
      </w:r>
      <w:proofErr w:type="spellStart"/>
      <w:r w:rsidR="002E154F" w:rsidRPr="00777B4D">
        <w:rPr>
          <w:rStyle w:val="BodyTextChar3"/>
          <w:szCs w:val="24"/>
        </w:rPr>
        <w:t>assignedAuthorizedPerson.id.extension</w:t>
      </w:r>
      <w:proofErr w:type="spellEnd"/>
    </w:p>
    <w:p w:rsidR="0074399C" w:rsidRPr="00777B4D" w:rsidRDefault="0074399C" w:rsidP="007D59D2">
      <w:pPr>
        <w:rPr>
          <w:rStyle w:val="BodyTextChar3"/>
          <w:b/>
          <w:szCs w:val="24"/>
        </w:rPr>
      </w:pPr>
      <w:r w:rsidRPr="00777B4D">
        <w:rPr>
          <w:rStyle w:val="BodyTextChar3"/>
          <w:szCs w:val="24"/>
        </w:rPr>
        <w:t>These parameters are intended to convey the identifier of the person who is authorized to make the knowledge request.</w:t>
      </w:r>
    </w:p>
    <w:p w:rsidR="002E154F" w:rsidRPr="00777B4D" w:rsidRDefault="002E154F" w:rsidP="00762985">
      <w:pPr>
        <w:pStyle w:val="ListNumber2"/>
        <w:numPr>
          <w:ilvl w:val="0"/>
          <w:numId w:val="61"/>
        </w:numPr>
      </w:pPr>
      <w:r w:rsidRPr="00777B4D">
        <w:lastRenderedPageBreak/>
        <w:t xml:space="preserve">The Clinical Knowledge </w:t>
      </w:r>
      <w:r w:rsidR="00BE7887" w:rsidRPr="00777B4D">
        <w:t>Requester</w:t>
      </w:r>
      <w:r w:rsidRPr="00777B4D">
        <w:t xml:space="preserve"> </w:t>
      </w:r>
      <w:r w:rsidRPr="00870818">
        <w:rPr>
          <w:smallCaps/>
        </w:rPr>
        <w:t>may</w:t>
      </w:r>
      <w:r w:rsidRPr="00777B4D">
        <w:t xml:space="preserve"> use these parameter to pass the user id and assigning authority to the </w:t>
      </w:r>
      <w:r w:rsidR="0051122A" w:rsidRPr="00777B4D">
        <w:t>Clinical Knowledge Directory</w:t>
      </w:r>
      <w:r w:rsidR="00870818">
        <w:t xml:space="preserve">. </w:t>
      </w:r>
    </w:p>
    <w:p w:rsidR="002E154F" w:rsidRPr="00762985" w:rsidRDefault="002E154F" w:rsidP="00762985">
      <w:pPr>
        <w:pStyle w:val="ListNumber2"/>
        <w:numPr>
          <w:ilvl w:val="0"/>
          <w:numId w:val="61"/>
        </w:numPr>
        <w:rPr>
          <w:b/>
        </w:rPr>
      </w:pPr>
      <w:r w:rsidRPr="00762985">
        <w:rPr>
          <w:b/>
        </w:rPr>
        <w:t xml:space="preserve">When present, the </w:t>
      </w:r>
      <w:r w:rsidR="0051122A" w:rsidRPr="00762985">
        <w:rPr>
          <w:b/>
        </w:rPr>
        <w:t>Clinical Knowledge Directory</w:t>
      </w:r>
      <w:r w:rsidRPr="00762985">
        <w:rPr>
          <w:b/>
        </w:rPr>
        <w:t xml:space="preserve"> </w:t>
      </w:r>
      <w:r w:rsidRPr="00762985">
        <w:rPr>
          <w:b/>
          <w:smallCaps/>
        </w:rPr>
        <w:t>shall</w:t>
      </w:r>
      <w:r w:rsidRPr="00762985">
        <w:rPr>
          <w:b/>
        </w:rPr>
        <w:t xml:space="preserve"> </w:t>
      </w:r>
      <w:proofErr w:type="gramStart"/>
      <w:r w:rsidRPr="00762985">
        <w:rPr>
          <w:b/>
        </w:rPr>
        <w:t>use</w:t>
      </w:r>
      <w:proofErr w:type="gramEnd"/>
      <w:r w:rsidRPr="00762985">
        <w:rPr>
          <w:b/>
        </w:rPr>
        <w:t xml:space="preserve"> this information in the audit log</w:t>
      </w:r>
      <w:r w:rsidR="00252CFC" w:rsidRPr="00762985">
        <w:rPr>
          <w:b/>
        </w:rPr>
        <w:t xml:space="preserve"> to identify the requester</w:t>
      </w:r>
      <w:r w:rsidRPr="00762985">
        <w:rPr>
          <w:b/>
        </w:rPr>
        <w:t>.</w:t>
      </w:r>
    </w:p>
    <w:p w:rsidR="0093597A" w:rsidRPr="00777B4D" w:rsidRDefault="0093597A" w:rsidP="00291432">
      <w:pPr>
        <w:pStyle w:val="XMLExample"/>
        <w:rPr>
          <w:rStyle w:val="BodyTextChar3"/>
          <w:rFonts w:ascii="Times New Roman" w:hAnsi="Times New Roman"/>
          <w:b/>
          <w:szCs w:val="24"/>
        </w:rPr>
      </w:pPr>
    </w:p>
    <w:p w:rsidR="0093597A" w:rsidRPr="00777B4D" w:rsidRDefault="00C80BE3" w:rsidP="00291432">
      <w:pPr>
        <w:pStyle w:val="XMLExample"/>
        <w:rPr>
          <w:rStyle w:val="BodyTextChar3"/>
          <w:szCs w:val="24"/>
        </w:rPr>
      </w:pPr>
      <w:proofErr w:type="spellStart"/>
      <w:r w:rsidRPr="00777B4D">
        <w:rPr>
          <w:rStyle w:val="BodyTextChar3"/>
          <w:szCs w:val="24"/>
        </w:rPr>
        <w:t>representedOrganization.id.root</w:t>
      </w:r>
      <w:proofErr w:type="spellEnd"/>
      <w:r w:rsidRPr="00777B4D">
        <w:rPr>
          <w:rStyle w:val="BodyTextChar3"/>
          <w:szCs w:val="24"/>
        </w:rPr>
        <w:t xml:space="preserve"> </w:t>
      </w:r>
      <w:r w:rsidR="00252CFC" w:rsidRPr="00777B4D">
        <w:rPr>
          <w:rStyle w:val="BodyTextChar3"/>
          <w:szCs w:val="24"/>
        </w:rPr>
        <w:br/>
      </w:r>
      <w:proofErr w:type="spellStart"/>
      <w:r w:rsidRPr="00777B4D">
        <w:rPr>
          <w:rStyle w:val="BodyTextChar3"/>
          <w:szCs w:val="24"/>
        </w:rPr>
        <w:t>representedOrganization.id.extension</w:t>
      </w:r>
      <w:proofErr w:type="spellEnd"/>
    </w:p>
    <w:p w:rsidR="0074399C" w:rsidRPr="00777B4D" w:rsidRDefault="0074399C" w:rsidP="007D59D2">
      <w:pPr>
        <w:rPr>
          <w:rStyle w:val="BodyTextChar3"/>
          <w:b/>
          <w:szCs w:val="24"/>
        </w:rPr>
      </w:pPr>
      <w:r w:rsidRPr="00777B4D">
        <w:rPr>
          <w:rStyle w:val="BodyTextChar3"/>
          <w:szCs w:val="24"/>
        </w:rPr>
        <w:t>These parameters are intended to convey the identifier of the organization who is authorized to make the knowledge request.</w:t>
      </w:r>
    </w:p>
    <w:p w:rsidR="00252CFC" w:rsidRPr="00777B4D" w:rsidRDefault="00252CFC" w:rsidP="00762985">
      <w:pPr>
        <w:pStyle w:val="ListNumber2"/>
        <w:numPr>
          <w:ilvl w:val="0"/>
          <w:numId w:val="61"/>
        </w:numPr>
      </w:pPr>
      <w:r w:rsidRPr="00777B4D">
        <w:t xml:space="preserve">The Clinical Knowledge </w:t>
      </w:r>
      <w:r w:rsidR="00BE7887" w:rsidRPr="00777B4D">
        <w:t>Requester</w:t>
      </w:r>
      <w:r w:rsidRPr="00777B4D">
        <w:t xml:space="preserve"> </w:t>
      </w:r>
      <w:r w:rsidRPr="00870818">
        <w:rPr>
          <w:smallCaps/>
        </w:rPr>
        <w:t>may</w:t>
      </w:r>
      <w:r w:rsidRPr="00777B4D">
        <w:t xml:space="preserve"> use these parameters to pass the organization</w:t>
      </w:r>
      <w:r w:rsidR="00FD06B3" w:rsidRPr="00777B4D">
        <w:t>’</w:t>
      </w:r>
      <w:r w:rsidRPr="00777B4D">
        <w:t xml:space="preserve">s id and assigning authority to the </w:t>
      </w:r>
      <w:r w:rsidR="0051122A" w:rsidRPr="00777B4D">
        <w:t>Clinical Knowledge Directory</w:t>
      </w:r>
      <w:r w:rsidRPr="00777B4D">
        <w:t xml:space="preserve">. </w:t>
      </w:r>
    </w:p>
    <w:p w:rsidR="00252CFC" w:rsidRPr="00762985" w:rsidRDefault="00252CFC" w:rsidP="00762985">
      <w:pPr>
        <w:pStyle w:val="ListNumber2"/>
        <w:numPr>
          <w:ilvl w:val="0"/>
          <w:numId w:val="61"/>
        </w:numPr>
        <w:rPr>
          <w:b/>
        </w:rPr>
      </w:pPr>
      <w:r w:rsidRPr="00762985">
        <w:rPr>
          <w:b/>
        </w:rPr>
        <w:t xml:space="preserve">When these parameters are present and the assignedAuthorizedPerson.id parameters are absent, the </w:t>
      </w:r>
      <w:r w:rsidR="0051122A" w:rsidRPr="00762985">
        <w:rPr>
          <w:b/>
        </w:rPr>
        <w:t>Clinical Knowledge Directory</w:t>
      </w:r>
      <w:r w:rsidRPr="00762985">
        <w:rPr>
          <w:b/>
        </w:rPr>
        <w:t xml:space="preserve"> </w:t>
      </w:r>
      <w:r w:rsidRPr="00762985">
        <w:rPr>
          <w:b/>
          <w:smallCaps/>
        </w:rPr>
        <w:t>shall</w:t>
      </w:r>
      <w:r w:rsidRPr="00762985">
        <w:rPr>
          <w:b/>
        </w:rPr>
        <w:t xml:space="preserve"> </w:t>
      </w:r>
      <w:proofErr w:type="gramStart"/>
      <w:r w:rsidRPr="00762985">
        <w:rPr>
          <w:b/>
        </w:rPr>
        <w:t>use</w:t>
      </w:r>
      <w:proofErr w:type="gramEnd"/>
      <w:r w:rsidRPr="00762985">
        <w:rPr>
          <w:b/>
        </w:rPr>
        <w:t xml:space="preserve"> this information in the audit log to identify the requester.</w:t>
      </w:r>
    </w:p>
    <w:p w:rsidR="0093597A" w:rsidRPr="00777B4D" w:rsidRDefault="0093597A" w:rsidP="00291432">
      <w:pPr>
        <w:pStyle w:val="XMLExample"/>
        <w:rPr>
          <w:rStyle w:val="BodyTextChar3"/>
          <w:b/>
          <w:szCs w:val="24"/>
        </w:rPr>
      </w:pPr>
    </w:p>
    <w:p w:rsidR="0093597A" w:rsidRPr="00777B4D" w:rsidRDefault="00C80BE3" w:rsidP="00291432">
      <w:pPr>
        <w:pStyle w:val="XMLExample"/>
        <w:rPr>
          <w:rStyle w:val="BodyTextChar3"/>
          <w:b/>
          <w:szCs w:val="24"/>
        </w:rPr>
      </w:pPr>
      <w:proofErr w:type="spellStart"/>
      <w:r w:rsidRPr="00777B4D">
        <w:rPr>
          <w:rStyle w:val="BodyTextChar3"/>
          <w:szCs w:val="24"/>
        </w:rPr>
        <w:t>patientPerson.administrativeGenderCode.c</w:t>
      </w:r>
      <w:proofErr w:type="spellEnd"/>
    </w:p>
    <w:p w:rsidR="00C80BE3" w:rsidRPr="00777B4D" w:rsidRDefault="00C80BE3" w:rsidP="00291432">
      <w:pPr>
        <w:pStyle w:val="XMLExample"/>
        <w:rPr>
          <w:rStyle w:val="BodyTextChar3"/>
          <w:b/>
          <w:szCs w:val="24"/>
        </w:rPr>
      </w:pPr>
      <w:r w:rsidRPr="00777B4D">
        <w:rPr>
          <w:rStyle w:val="BodyTextChar3"/>
          <w:szCs w:val="24"/>
        </w:rPr>
        <w:t xml:space="preserve"> </w:t>
      </w:r>
    </w:p>
    <w:p w:rsidR="00F717B0" w:rsidRPr="00777B4D" w:rsidRDefault="00252CFC" w:rsidP="00762985">
      <w:pPr>
        <w:pStyle w:val="ListNumber2"/>
        <w:numPr>
          <w:ilvl w:val="0"/>
          <w:numId w:val="61"/>
        </w:numPr>
      </w:pPr>
      <w:r w:rsidRPr="00777B4D">
        <w:t xml:space="preserve">The Clinical Knowledge Requester </w:t>
      </w:r>
      <w:r w:rsidRPr="00870818">
        <w:rPr>
          <w:smallCaps/>
        </w:rPr>
        <w:t>shall</w:t>
      </w:r>
      <w:r w:rsidRPr="00777B4D">
        <w:t xml:space="preserve"> </w:t>
      </w:r>
      <w:proofErr w:type="gramStart"/>
      <w:r w:rsidRPr="00777B4D">
        <w:t>send</w:t>
      </w:r>
      <w:proofErr w:type="gramEnd"/>
      <w:r w:rsidRPr="00777B4D">
        <w:t xml:space="preserve"> the gender when it is known</w:t>
      </w:r>
      <w:r w:rsidR="00870818">
        <w:t xml:space="preserve">. </w:t>
      </w:r>
      <w:r w:rsidRPr="00777B4D">
        <w:t xml:space="preserve">When the gender is not known, this parameter </w:t>
      </w:r>
      <w:r w:rsidRPr="00870818">
        <w:rPr>
          <w:smallCaps/>
        </w:rPr>
        <w:t>may</w:t>
      </w:r>
      <w:r w:rsidRPr="00777B4D">
        <w:t xml:space="preserve"> be omitted</w:t>
      </w:r>
      <w:r w:rsidRPr="00777B4D">
        <w:rPr>
          <w:rStyle w:val="FootnoteReference"/>
          <w:lang w:eastAsia="x-none"/>
        </w:rPr>
        <w:footnoteReference w:id="1"/>
      </w:r>
      <w:r w:rsidR="00870818">
        <w:t xml:space="preserve">. </w:t>
      </w:r>
    </w:p>
    <w:p w:rsidR="00252CFC" w:rsidRPr="00777B4D" w:rsidRDefault="00252CFC" w:rsidP="00252CFC">
      <w:pPr>
        <w:pStyle w:val="BodyText"/>
        <w:rPr>
          <w:lang w:eastAsia="x-none"/>
        </w:rPr>
      </w:pPr>
      <w:r w:rsidRPr="00777B4D">
        <w:rPr>
          <w:lang w:eastAsia="x-none"/>
        </w:rPr>
        <w:t xml:space="preserve">The code system is fixed by the HL7 </w:t>
      </w:r>
      <w:proofErr w:type="spellStart"/>
      <w:r w:rsidR="00605F48" w:rsidRPr="00777B4D">
        <w:rPr>
          <w:lang w:eastAsia="x-none"/>
        </w:rPr>
        <w:t>Infobutton</w:t>
      </w:r>
      <w:proofErr w:type="spellEnd"/>
      <w:r w:rsidRPr="00777B4D">
        <w:rPr>
          <w:lang w:eastAsia="x-none"/>
        </w:rPr>
        <w:t xml:space="preserve"> Standard to be codes from the HL7 Administrative Gender domain</w:t>
      </w:r>
      <w:r w:rsidR="00870818">
        <w:rPr>
          <w:lang w:eastAsia="x-none"/>
        </w:rPr>
        <w:t xml:space="preserve">. </w:t>
      </w:r>
      <w:r w:rsidR="00C509F8" w:rsidRPr="00777B4D">
        <w:rPr>
          <w:lang w:eastAsia="x-none"/>
        </w:rPr>
        <w:t>Table 3.Y.4</w:t>
      </w:r>
      <w:r w:rsidR="00936AB2" w:rsidRPr="00777B4D">
        <w:rPr>
          <w:lang w:eastAsia="x-none"/>
        </w:rPr>
        <w:t>.1.2</w:t>
      </w:r>
      <w:r w:rsidR="00C509F8" w:rsidRPr="00777B4D">
        <w:rPr>
          <w:lang w:eastAsia="x-none"/>
        </w:rPr>
        <w:t>-2 below lists the allowed codes</w:t>
      </w:r>
      <w:r w:rsidR="0074399C" w:rsidRPr="00777B4D">
        <w:rPr>
          <w:lang w:eastAsia="x-none"/>
        </w:rPr>
        <w:t xml:space="preserve"> that </w:t>
      </w:r>
      <w:r w:rsidR="0074399C" w:rsidRPr="00777B4D">
        <w:rPr>
          <w:smallCaps/>
          <w:lang w:eastAsia="x-none"/>
        </w:rPr>
        <w:t>shall</w:t>
      </w:r>
      <w:r w:rsidR="0074399C" w:rsidRPr="00777B4D">
        <w:rPr>
          <w:lang w:eastAsia="x-none"/>
        </w:rPr>
        <w:t xml:space="preserve"> be used in a request</w:t>
      </w:r>
      <w:r w:rsidR="00C509F8" w:rsidRPr="00777B4D">
        <w:rPr>
          <w:lang w:eastAsia="x-none"/>
        </w:rPr>
        <w:t>.</w:t>
      </w:r>
    </w:p>
    <w:p w:rsidR="00605F48" w:rsidRPr="00777B4D" w:rsidRDefault="00605F48" w:rsidP="00252CFC">
      <w:pPr>
        <w:pStyle w:val="BodyText"/>
        <w:rPr>
          <w:lang w:eastAsia="x-none"/>
        </w:rPr>
      </w:pPr>
    </w:p>
    <w:p w:rsidR="00C509F8" w:rsidRPr="00777B4D" w:rsidRDefault="00C509F8" w:rsidP="00C509F8">
      <w:pPr>
        <w:pStyle w:val="TableTitle"/>
      </w:pPr>
      <w:r w:rsidRPr="00777B4D">
        <w:t>Table 3.Y.4</w:t>
      </w:r>
      <w:r w:rsidR="00936AB2" w:rsidRPr="00777B4D">
        <w:t>.1.2</w:t>
      </w:r>
      <w:r w:rsidRPr="00777B4D">
        <w:t>-2</w:t>
      </w:r>
      <w:r w:rsidR="00C16B49" w:rsidRPr="00777B4D">
        <w:t xml:space="preserve">: </w:t>
      </w:r>
      <w:r w:rsidRPr="00777B4D">
        <w:t>Administrative Gender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5490"/>
      </w:tblGrid>
      <w:tr w:rsidR="00802FD7" w:rsidRPr="00777B4D" w:rsidTr="007D59D2">
        <w:trPr>
          <w:jc w:val="center"/>
        </w:trPr>
        <w:tc>
          <w:tcPr>
            <w:tcW w:w="1008" w:type="dxa"/>
            <w:shd w:val="clear" w:color="auto" w:fill="D9D9D9" w:themeFill="background1" w:themeFillShade="D9"/>
          </w:tcPr>
          <w:p w:rsidR="00802FD7" w:rsidRPr="00777B4D" w:rsidRDefault="00802FD7" w:rsidP="00802FD7">
            <w:pPr>
              <w:pStyle w:val="TableEntryHeader"/>
            </w:pPr>
            <w:r w:rsidRPr="00777B4D">
              <w:t>Code</w:t>
            </w:r>
          </w:p>
        </w:tc>
        <w:tc>
          <w:tcPr>
            <w:tcW w:w="5490" w:type="dxa"/>
            <w:shd w:val="clear" w:color="auto" w:fill="D9D9D9" w:themeFill="background1" w:themeFillShade="D9"/>
          </w:tcPr>
          <w:p w:rsidR="00802FD7" w:rsidRPr="00777B4D" w:rsidRDefault="00802FD7" w:rsidP="00C509F8">
            <w:pPr>
              <w:pStyle w:val="TableEntryHeader"/>
            </w:pPr>
            <w:r w:rsidRPr="00777B4D">
              <w:t>Description</w:t>
            </w:r>
          </w:p>
        </w:tc>
      </w:tr>
      <w:tr w:rsidR="00802FD7" w:rsidRPr="00777B4D" w:rsidTr="00FB767C">
        <w:trPr>
          <w:jc w:val="center"/>
        </w:trPr>
        <w:tc>
          <w:tcPr>
            <w:tcW w:w="1008" w:type="dxa"/>
            <w:shd w:val="clear" w:color="auto" w:fill="auto"/>
          </w:tcPr>
          <w:p w:rsidR="00802FD7" w:rsidRPr="00777B4D" w:rsidRDefault="00802FD7" w:rsidP="00802FD7">
            <w:pPr>
              <w:pStyle w:val="TableEntry"/>
            </w:pPr>
            <w:r w:rsidRPr="00777B4D">
              <w:t>M</w:t>
            </w:r>
          </w:p>
        </w:tc>
        <w:tc>
          <w:tcPr>
            <w:tcW w:w="5490" w:type="dxa"/>
            <w:shd w:val="clear" w:color="auto" w:fill="auto"/>
          </w:tcPr>
          <w:p w:rsidR="00802FD7" w:rsidRPr="00777B4D" w:rsidRDefault="00802FD7" w:rsidP="00802FD7">
            <w:pPr>
              <w:pStyle w:val="TableEntry"/>
            </w:pPr>
            <w:r w:rsidRPr="00777B4D">
              <w:t>Male</w:t>
            </w:r>
          </w:p>
        </w:tc>
      </w:tr>
      <w:tr w:rsidR="00802FD7" w:rsidRPr="00777B4D" w:rsidTr="00FB767C">
        <w:trPr>
          <w:jc w:val="center"/>
        </w:trPr>
        <w:tc>
          <w:tcPr>
            <w:tcW w:w="1008" w:type="dxa"/>
            <w:shd w:val="clear" w:color="auto" w:fill="auto"/>
          </w:tcPr>
          <w:p w:rsidR="00802FD7" w:rsidRPr="00777B4D" w:rsidRDefault="00802FD7" w:rsidP="00802FD7">
            <w:pPr>
              <w:pStyle w:val="TableEntry"/>
            </w:pPr>
            <w:r w:rsidRPr="00777B4D">
              <w:t>F</w:t>
            </w:r>
          </w:p>
        </w:tc>
        <w:tc>
          <w:tcPr>
            <w:tcW w:w="5490" w:type="dxa"/>
            <w:shd w:val="clear" w:color="auto" w:fill="auto"/>
          </w:tcPr>
          <w:p w:rsidR="00802FD7" w:rsidRPr="00777B4D" w:rsidRDefault="00802FD7" w:rsidP="00802FD7">
            <w:pPr>
              <w:pStyle w:val="TableEntry"/>
            </w:pPr>
            <w:r w:rsidRPr="00777B4D">
              <w:t>Female</w:t>
            </w:r>
          </w:p>
        </w:tc>
      </w:tr>
      <w:tr w:rsidR="00802FD7" w:rsidRPr="00777B4D" w:rsidTr="00FB767C">
        <w:trPr>
          <w:jc w:val="center"/>
        </w:trPr>
        <w:tc>
          <w:tcPr>
            <w:tcW w:w="1008" w:type="dxa"/>
            <w:shd w:val="clear" w:color="auto" w:fill="auto"/>
          </w:tcPr>
          <w:p w:rsidR="00802FD7" w:rsidRPr="00777B4D" w:rsidRDefault="00802FD7" w:rsidP="00802FD7">
            <w:pPr>
              <w:pStyle w:val="TableEntry"/>
            </w:pPr>
            <w:r w:rsidRPr="00777B4D">
              <w:t>UN</w:t>
            </w:r>
          </w:p>
        </w:tc>
        <w:tc>
          <w:tcPr>
            <w:tcW w:w="5490" w:type="dxa"/>
            <w:shd w:val="clear" w:color="auto" w:fill="auto"/>
          </w:tcPr>
          <w:p w:rsidR="00802FD7" w:rsidRPr="00777B4D" w:rsidRDefault="00802FD7" w:rsidP="00802FD7">
            <w:pPr>
              <w:pStyle w:val="TableEntry"/>
            </w:pPr>
            <w:r w:rsidRPr="00777B4D">
              <w:t>Undifferentiated, used when gender cannot be distinguished</w:t>
            </w:r>
            <w:r w:rsidR="00870818">
              <w:t xml:space="preserve">. </w:t>
            </w:r>
            <w:r w:rsidRPr="00777B4D">
              <w:t>This is commonly misinterpreted to be Unknown, but that interpretation is not correct.</w:t>
            </w:r>
          </w:p>
        </w:tc>
      </w:tr>
    </w:tbl>
    <w:p w:rsidR="0093597A" w:rsidRPr="00777B4D" w:rsidRDefault="0093597A" w:rsidP="00291432">
      <w:pPr>
        <w:pStyle w:val="XMLExample"/>
        <w:rPr>
          <w:rStyle w:val="BodyTextChar3"/>
          <w:rFonts w:ascii="Times New Roman" w:hAnsi="Times New Roman"/>
          <w:b/>
          <w:szCs w:val="24"/>
        </w:rPr>
      </w:pPr>
    </w:p>
    <w:p w:rsidR="0093597A" w:rsidRPr="00777B4D" w:rsidRDefault="00C80BE3" w:rsidP="00291432">
      <w:pPr>
        <w:pStyle w:val="XMLExample"/>
        <w:rPr>
          <w:rStyle w:val="BodyTextChar3"/>
          <w:rFonts w:ascii="Times New Roman" w:hAnsi="Times New Roman"/>
          <w:b/>
          <w:szCs w:val="24"/>
        </w:rPr>
      </w:pPr>
      <w:proofErr w:type="spellStart"/>
      <w:r w:rsidRPr="00777B4D">
        <w:rPr>
          <w:rStyle w:val="BodyTextChar3"/>
          <w:szCs w:val="24"/>
        </w:rPr>
        <w:t>age.v.v</w:t>
      </w:r>
      <w:proofErr w:type="spellEnd"/>
      <w:r w:rsidRPr="00777B4D">
        <w:rPr>
          <w:rStyle w:val="BodyTextChar3"/>
          <w:szCs w:val="24"/>
        </w:rPr>
        <w:t xml:space="preserve"> </w:t>
      </w:r>
      <w:r w:rsidR="00252CFC" w:rsidRPr="00777B4D">
        <w:rPr>
          <w:rStyle w:val="BodyTextChar3"/>
          <w:szCs w:val="24"/>
        </w:rPr>
        <w:br/>
      </w:r>
      <w:proofErr w:type="spellStart"/>
      <w:r w:rsidRPr="00777B4D">
        <w:rPr>
          <w:rStyle w:val="BodyTextChar3"/>
          <w:szCs w:val="24"/>
        </w:rPr>
        <w:t>age.v.u</w:t>
      </w:r>
      <w:proofErr w:type="spellEnd"/>
      <w:r w:rsidRPr="00777B4D">
        <w:rPr>
          <w:rStyle w:val="BodyTextChar3"/>
          <w:szCs w:val="24"/>
        </w:rPr>
        <w:t xml:space="preserve"> </w:t>
      </w:r>
    </w:p>
    <w:p w:rsidR="00C80BE3" w:rsidRPr="00777B4D" w:rsidRDefault="00C80BE3" w:rsidP="00291432">
      <w:pPr>
        <w:pStyle w:val="XMLExample"/>
        <w:rPr>
          <w:rStyle w:val="BodyTextChar3"/>
          <w:b/>
          <w:szCs w:val="24"/>
        </w:rPr>
      </w:pPr>
      <w:r w:rsidRPr="00777B4D">
        <w:rPr>
          <w:rStyle w:val="BodyTextChar3"/>
          <w:szCs w:val="24"/>
        </w:rPr>
        <w:t xml:space="preserve"> </w:t>
      </w:r>
    </w:p>
    <w:p w:rsidR="00252CFC" w:rsidRPr="00762985" w:rsidRDefault="00802FD7" w:rsidP="00762985">
      <w:pPr>
        <w:pStyle w:val="ListNumber2"/>
        <w:numPr>
          <w:ilvl w:val="0"/>
          <w:numId w:val="61"/>
        </w:numPr>
        <w:rPr>
          <w:b/>
        </w:rPr>
      </w:pPr>
      <w:r w:rsidRPr="00762985">
        <w:rPr>
          <w:b/>
        </w:rPr>
        <w:t xml:space="preserve">The Clinical Knowledge Requester </w:t>
      </w:r>
      <w:r w:rsidRPr="00762985">
        <w:rPr>
          <w:b/>
          <w:smallCaps/>
        </w:rPr>
        <w:t>shall</w:t>
      </w:r>
      <w:r w:rsidRPr="00762985">
        <w:rPr>
          <w:b/>
        </w:rPr>
        <w:t xml:space="preserve"> </w:t>
      </w:r>
      <w:proofErr w:type="gramStart"/>
      <w:r w:rsidRPr="00762985">
        <w:rPr>
          <w:b/>
        </w:rPr>
        <w:t>send</w:t>
      </w:r>
      <w:proofErr w:type="gramEnd"/>
      <w:r w:rsidRPr="00762985">
        <w:rPr>
          <w:b/>
        </w:rPr>
        <w:t xml:space="preserve"> age when it is known and not considered (</w:t>
      </w:r>
      <w:r w:rsidR="00F717B0" w:rsidRPr="00762985">
        <w:rPr>
          <w:b/>
        </w:rPr>
        <w:t xml:space="preserve">e.g., </w:t>
      </w:r>
      <w:r w:rsidRPr="00762985">
        <w:rPr>
          <w:b/>
        </w:rPr>
        <w:t>due to advanced age) to be individually identifiable information</w:t>
      </w:r>
      <w:r w:rsidR="00870818">
        <w:rPr>
          <w:b/>
        </w:rPr>
        <w:t xml:space="preserve">. </w:t>
      </w:r>
      <w:r w:rsidRPr="00762985">
        <w:rPr>
          <w:b/>
        </w:rPr>
        <w:lastRenderedPageBreak/>
        <w:t xml:space="preserve">Age ranges that are considered </w:t>
      </w:r>
      <w:r w:rsidR="00E0430A" w:rsidRPr="00762985">
        <w:rPr>
          <w:b/>
        </w:rPr>
        <w:t xml:space="preserve">individually identifiable are determined by local policy. </w:t>
      </w:r>
    </w:p>
    <w:p w:rsidR="00E0430A" w:rsidRPr="00777B4D" w:rsidRDefault="00E0430A" w:rsidP="00762985">
      <w:pPr>
        <w:pStyle w:val="ListNumber2"/>
        <w:numPr>
          <w:ilvl w:val="0"/>
          <w:numId w:val="61"/>
        </w:numPr>
      </w:pPr>
      <w:r w:rsidRPr="00777B4D">
        <w:t xml:space="preserve">The values </w:t>
      </w:r>
      <w:r w:rsidR="00C509F8" w:rsidRPr="00777B4D">
        <w:t xml:space="preserve">in </w:t>
      </w:r>
      <w:r w:rsidR="00411AB2">
        <w:t>t</w:t>
      </w:r>
      <w:r w:rsidR="00C509F8" w:rsidRPr="00777B4D">
        <w:t>able 3.Y.4</w:t>
      </w:r>
      <w:r w:rsidR="00936AB2" w:rsidRPr="00777B4D">
        <w:t>.1.2</w:t>
      </w:r>
      <w:r w:rsidR="00C509F8" w:rsidRPr="00777B4D">
        <w:t xml:space="preserve">-3 Age Unit Codes </w:t>
      </w:r>
      <w:r w:rsidRPr="00777B4D">
        <w:t xml:space="preserve">are </w:t>
      </w:r>
      <w:r w:rsidR="00C509F8" w:rsidRPr="00777B4D">
        <w:t xml:space="preserve">the only values </w:t>
      </w:r>
      <w:r w:rsidRPr="00777B4D">
        <w:t xml:space="preserve">allowed for the age unit found in </w:t>
      </w:r>
      <w:proofErr w:type="spellStart"/>
      <w:r w:rsidRPr="00777B4D">
        <w:t>age.v.u</w:t>
      </w:r>
      <w:proofErr w:type="spellEnd"/>
      <w:r w:rsidRPr="00777B4D">
        <w:t xml:space="preserve"> and </w:t>
      </w:r>
      <w:r w:rsidRPr="00870818">
        <w:rPr>
          <w:smallCaps/>
        </w:rPr>
        <w:t>shall</w:t>
      </w:r>
      <w:r w:rsidRPr="00777B4D">
        <w:t xml:space="preserve"> be interpreted by the </w:t>
      </w:r>
      <w:r w:rsidR="0051122A" w:rsidRPr="00777B4D">
        <w:t>Clinical Knowledge Directory</w:t>
      </w:r>
      <w:r w:rsidRPr="00777B4D">
        <w:t xml:space="preserve"> according to the table below</w:t>
      </w:r>
      <w:r w:rsidR="00870818">
        <w:t xml:space="preserve">. </w:t>
      </w:r>
    </w:p>
    <w:p w:rsidR="00E0430A" w:rsidRPr="00762985" w:rsidRDefault="00E0430A" w:rsidP="00762985">
      <w:pPr>
        <w:pStyle w:val="ListNumber2"/>
        <w:numPr>
          <w:ilvl w:val="0"/>
          <w:numId w:val="61"/>
        </w:numPr>
        <w:rPr>
          <w:b/>
        </w:rPr>
      </w:pPr>
      <w:r w:rsidRPr="00762985">
        <w:rPr>
          <w:b/>
        </w:rPr>
        <w:t xml:space="preserve">The Clinical Knowledge </w:t>
      </w:r>
      <w:r w:rsidR="00BE7887" w:rsidRPr="00762985">
        <w:rPr>
          <w:b/>
        </w:rPr>
        <w:t>Requester</w:t>
      </w:r>
      <w:r w:rsidRPr="00762985">
        <w:rPr>
          <w:b/>
        </w:rPr>
        <w:t xml:space="preserve"> </w:t>
      </w:r>
      <w:r w:rsidRPr="00762985">
        <w:rPr>
          <w:b/>
          <w:smallCaps/>
        </w:rPr>
        <w:t>should</w:t>
      </w:r>
      <w:r w:rsidRPr="00762985">
        <w:rPr>
          <w:b/>
        </w:rPr>
        <w:t xml:space="preserve"> send the age in years when the patient is more than 2 years old, in months when the patient is more than 2 months old but less than 2 years old, weeks when the patient is more than 2 weeks old but less than 2 </w:t>
      </w:r>
      <w:r w:rsidR="005A6089" w:rsidRPr="00762985">
        <w:rPr>
          <w:b/>
        </w:rPr>
        <w:t>months</w:t>
      </w:r>
      <w:r w:rsidRPr="00762985">
        <w:rPr>
          <w:b/>
        </w:rPr>
        <w:t xml:space="preserve"> old, days when the patient is more than 2 days old but less than 2 </w:t>
      </w:r>
      <w:r w:rsidR="005A6089" w:rsidRPr="00762985">
        <w:rPr>
          <w:b/>
        </w:rPr>
        <w:t>weeks</w:t>
      </w:r>
      <w:r w:rsidRPr="00762985">
        <w:rPr>
          <w:b/>
        </w:rPr>
        <w:t xml:space="preserve"> old, and in hours when the patient is less than 2 </w:t>
      </w:r>
      <w:r w:rsidR="005A6089" w:rsidRPr="00762985">
        <w:rPr>
          <w:b/>
        </w:rPr>
        <w:t>days</w:t>
      </w:r>
      <w:r w:rsidRPr="00762985">
        <w:rPr>
          <w:b/>
        </w:rPr>
        <w:t xml:space="preserve"> in age.</w:t>
      </w:r>
    </w:p>
    <w:p w:rsidR="00FF2F49" w:rsidRPr="00762985" w:rsidRDefault="00FF2F49" w:rsidP="00762985">
      <w:pPr>
        <w:pStyle w:val="ListNumber2"/>
        <w:numPr>
          <w:ilvl w:val="0"/>
          <w:numId w:val="61"/>
        </w:numPr>
        <w:rPr>
          <w:b/>
        </w:rPr>
      </w:pPr>
      <w:r w:rsidRPr="00762985">
        <w:rPr>
          <w:b/>
        </w:rPr>
        <w:t xml:space="preserve">The Clinical Knowledge </w:t>
      </w:r>
      <w:r w:rsidR="00BE7887" w:rsidRPr="00762985">
        <w:rPr>
          <w:b/>
        </w:rPr>
        <w:t>Requester</w:t>
      </w:r>
      <w:r w:rsidRPr="00762985">
        <w:rPr>
          <w:b/>
        </w:rPr>
        <w:t xml:space="preserve"> </w:t>
      </w:r>
      <w:r w:rsidRPr="00762985">
        <w:rPr>
          <w:b/>
          <w:smallCaps/>
        </w:rPr>
        <w:t>shall not</w:t>
      </w:r>
      <w:r w:rsidRPr="00762985">
        <w:rPr>
          <w:b/>
        </w:rPr>
        <w:t xml:space="preserve"> </w:t>
      </w:r>
      <w:proofErr w:type="gramStart"/>
      <w:r w:rsidRPr="00762985">
        <w:rPr>
          <w:b/>
        </w:rPr>
        <w:t>send</w:t>
      </w:r>
      <w:proofErr w:type="gramEnd"/>
      <w:r w:rsidRPr="00762985">
        <w:rPr>
          <w:b/>
        </w:rPr>
        <w:t xml:space="preserve"> age as a decimal fraction.</w:t>
      </w:r>
    </w:p>
    <w:p w:rsidR="00316469" w:rsidRPr="00762985" w:rsidRDefault="00FF2F49" w:rsidP="00762985">
      <w:pPr>
        <w:pStyle w:val="ListNumber2"/>
        <w:numPr>
          <w:ilvl w:val="0"/>
          <w:numId w:val="61"/>
        </w:numPr>
        <w:rPr>
          <w:b/>
        </w:rPr>
      </w:pPr>
      <w:r w:rsidRPr="00762985">
        <w:rPr>
          <w:b/>
        </w:rPr>
        <w:t xml:space="preserve">The </w:t>
      </w:r>
      <w:r w:rsidR="0051122A" w:rsidRPr="00762985">
        <w:rPr>
          <w:b/>
        </w:rPr>
        <w:t>Clinical Knowledge Directory</w:t>
      </w:r>
      <w:r w:rsidRPr="00762985">
        <w:rPr>
          <w:b/>
        </w:rPr>
        <w:t xml:space="preserve"> </w:t>
      </w:r>
      <w:r w:rsidRPr="00762985">
        <w:rPr>
          <w:b/>
          <w:smallCaps/>
        </w:rPr>
        <w:t>shall</w:t>
      </w:r>
      <w:r w:rsidRPr="00762985">
        <w:rPr>
          <w:b/>
        </w:rPr>
        <w:t xml:space="preserve"> appropriat</w:t>
      </w:r>
      <w:r w:rsidR="001F614E" w:rsidRPr="00762985">
        <w:rPr>
          <w:b/>
        </w:rPr>
        <w:t>e</w:t>
      </w:r>
      <w:r w:rsidRPr="00762985">
        <w:rPr>
          <w:b/>
        </w:rPr>
        <w:t xml:space="preserve">ly </w:t>
      </w:r>
      <w:proofErr w:type="gramStart"/>
      <w:r w:rsidRPr="00762985">
        <w:rPr>
          <w:b/>
        </w:rPr>
        <w:t>interpret</w:t>
      </w:r>
      <w:proofErr w:type="gramEnd"/>
      <w:r w:rsidRPr="00762985">
        <w:rPr>
          <w:b/>
        </w:rPr>
        <w:t xml:space="preserve"> age specified in any unit</w:t>
      </w:r>
      <w:r w:rsidR="001F614E" w:rsidRPr="00762985">
        <w:rPr>
          <w:b/>
        </w:rPr>
        <w:t>.</w:t>
      </w:r>
    </w:p>
    <w:p w:rsidR="00FF2F49" w:rsidRDefault="001F614E" w:rsidP="00762985">
      <w:pPr>
        <w:pStyle w:val="ListNumber2"/>
        <w:numPr>
          <w:ilvl w:val="0"/>
          <w:numId w:val="61"/>
        </w:numPr>
      </w:pPr>
      <w:r w:rsidRPr="00777B4D">
        <w:t xml:space="preserve">The </w:t>
      </w:r>
      <w:r w:rsidR="0051122A" w:rsidRPr="00777B4D">
        <w:t>Clinical Knowledge Directory</w:t>
      </w:r>
      <w:r w:rsidRPr="00777B4D">
        <w:t xml:space="preserve"> </w:t>
      </w:r>
      <w:r w:rsidRPr="00870818">
        <w:rPr>
          <w:smallCaps/>
        </w:rPr>
        <w:t>may</w:t>
      </w:r>
      <w:r w:rsidRPr="00777B4D">
        <w:t xml:space="preserve"> use appropriate mathematical approximations to convert between units</w:t>
      </w:r>
      <w:r w:rsidR="001C7E5B" w:rsidRPr="00777B4D">
        <w:t xml:space="preserve"> (e.g., a year may be treated as 365.25 days)</w:t>
      </w:r>
      <w:r w:rsidRPr="00777B4D">
        <w:t>.</w:t>
      </w:r>
    </w:p>
    <w:p w:rsidR="00411AB2" w:rsidRPr="00777B4D" w:rsidRDefault="00411AB2" w:rsidP="00762985">
      <w:pPr>
        <w:pStyle w:val="BodyText"/>
      </w:pPr>
    </w:p>
    <w:p w:rsidR="00C509F8" w:rsidRPr="00777B4D" w:rsidRDefault="00C509F8" w:rsidP="00C509F8">
      <w:pPr>
        <w:pStyle w:val="TableTitle"/>
        <w:keepLines/>
      </w:pPr>
      <w:r w:rsidRPr="00777B4D">
        <w:t>Table 3.Y.4</w:t>
      </w:r>
      <w:r w:rsidR="00936AB2" w:rsidRPr="00777B4D">
        <w:t>.1.2</w:t>
      </w:r>
      <w:r w:rsidRPr="00777B4D">
        <w:t>-3</w:t>
      </w:r>
      <w:r w:rsidR="00C16B49" w:rsidRPr="00777B4D">
        <w:t>:</w:t>
      </w:r>
      <w:r w:rsidRPr="00777B4D">
        <w:t xml:space="preserve"> Age Unit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572"/>
      </w:tblGrid>
      <w:tr w:rsidR="00E0430A" w:rsidRPr="00777B4D" w:rsidTr="007D59D2">
        <w:trPr>
          <w:jc w:val="center"/>
        </w:trPr>
        <w:tc>
          <w:tcPr>
            <w:tcW w:w="1416" w:type="dxa"/>
            <w:shd w:val="clear" w:color="auto" w:fill="D9D9D9" w:themeFill="background1" w:themeFillShade="D9"/>
          </w:tcPr>
          <w:p w:rsidR="00E0430A" w:rsidRPr="00777B4D" w:rsidRDefault="00E0430A" w:rsidP="00C509F8">
            <w:pPr>
              <w:pStyle w:val="TableEntryHeader"/>
              <w:keepNext/>
              <w:keepLines/>
            </w:pPr>
            <w:r w:rsidRPr="00777B4D">
              <w:t>Unit Code</w:t>
            </w:r>
          </w:p>
        </w:tc>
        <w:tc>
          <w:tcPr>
            <w:tcW w:w="1572" w:type="dxa"/>
            <w:shd w:val="clear" w:color="auto" w:fill="D9D9D9" w:themeFill="background1" w:themeFillShade="D9"/>
          </w:tcPr>
          <w:p w:rsidR="00E0430A" w:rsidRPr="00777B4D" w:rsidRDefault="00E0430A" w:rsidP="00C509F8">
            <w:pPr>
              <w:pStyle w:val="TableEntryHeader"/>
              <w:keepNext/>
              <w:keepLines/>
            </w:pPr>
            <w:r w:rsidRPr="00777B4D">
              <w:t>Description</w:t>
            </w:r>
          </w:p>
        </w:tc>
      </w:tr>
      <w:tr w:rsidR="00E0430A" w:rsidRPr="00777B4D" w:rsidTr="00BD58A9">
        <w:trPr>
          <w:jc w:val="center"/>
        </w:trPr>
        <w:tc>
          <w:tcPr>
            <w:tcW w:w="1416" w:type="dxa"/>
            <w:shd w:val="clear" w:color="auto" w:fill="auto"/>
          </w:tcPr>
          <w:p w:rsidR="00E0430A" w:rsidRPr="00777B4D" w:rsidRDefault="00E0430A" w:rsidP="00C509F8">
            <w:pPr>
              <w:pStyle w:val="TableEntry"/>
              <w:keepNext/>
              <w:keepLines/>
              <w:jc w:val="center"/>
            </w:pPr>
            <w:r w:rsidRPr="00777B4D">
              <w:t>a</w:t>
            </w:r>
          </w:p>
        </w:tc>
        <w:tc>
          <w:tcPr>
            <w:tcW w:w="1572" w:type="dxa"/>
            <w:shd w:val="clear" w:color="auto" w:fill="auto"/>
          </w:tcPr>
          <w:p w:rsidR="00E0430A" w:rsidRPr="00777B4D" w:rsidRDefault="00E0430A" w:rsidP="00C509F8">
            <w:pPr>
              <w:pStyle w:val="TableEntry"/>
              <w:keepNext/>
              <w:keepLines/>
            </w:pPr>
            <w:r w:rsidRPr="00777B4D">
              <w:t>Year</w:t>
            </w:r>
          </w:p>
        </w:tc>
      </w:tr>
      <w:tr w:rsidR="00E0430A" w:rsidRPr="00777B4D" w:rsidTr="00BD58A9">
        <w:trPr>
          <w:jc w:val="center"/>
        </w:trPr>
        <w:tc>
          <w:tcPr>
            <w:tcW w:w="1416" w:type="dxa"/>
            <w:shd w:val="clear" w:color="auto" w:fill="auto"/>
          </w:tcPr>
          <w:p w:rsidR="00E0430A" w:rsidRPr="00777B4D" w:rsidRDefault="00E0430A" w:rsidP="00C509F8">
            <w:pPr>
              <w:pStyle w:val="TableEntry"/>
              <w:keepNext/>
              <w:keepLines/>
              <w:jc w:val="center"/>
            </w:pPr>
            <w:r w:rsidRPr="00777B4D">
              <w:t>m</w:t>
            </w:r>
          </w:p>
        </w:tc>
        <w:tc>
          <w:tcPr>
            <w:tcW w:w="1572" w:type="dxa"/>
            <w:shd w:val="clear" w:color="auto" w:fill="auto"/>
          </w:tcPr>
          <w:p w:rsidR="00E0430A" w:rsidRPr="00777B4D" w:rsidRDefault="00E0430A" w:rsidP="00C509F8">
            <w:pPr>
              <w:pStyle w:val="TableEntry"/>
              <w:keepNext/>
              <w:keepLines/>
            </w:pPr>
            <w:r w:rsidRPr="00777B4D">
              <w:t>Month</w:t>
            </w:r>
          </w:p>
        </w:tc>
      </w:tr>
      <w:tr w:rsidR="00E0430A" w:rsidRPr="00777B4D" w:rsidTr="00BD58A9">
        <w:trPr>
          <w:jc w:val="center"/>
        </w:trPr>
        <w:tc>
          <w:tcPr>
            <w:tcW w:w="1416" w:type="dxa"/>
            <w:shd w:val="clear" w:color="auto" w:fill="auto"/>
          </w:tcPr>
          <w:p w:rsidR="00E0430A" w:rsidRPr="00777B4D" w:rsidRDefault="00E0430A" w:rsidP="00C509F8">
            <w:pPr>
              <w:pStyle w:val="TableEntry"/>
              <w:keepNext/>
              <w:keepLines/>
              <w:jc w:val="center"/>
            </w:pPr>
            <w:r w:rsidRPr="00777B4D">
              <w:t>w</w:t>
            </w:r>
          </w:p>
        </w:tc>
        <w:tc>
          <w:tcPr>
            <w:tcW w:w="1572" w:type="dxa"/>
            <w:shd w:val="clear" w:color="auto" w:fill="auto"/>
          </w:tcPr>
          <w:p w:rsidR="00E0430A" w:rsidRPr="00777B4D" w:rsidRDefault="00E0430A" w:rsidP="00C509F8">
            <w:pPr>
              <w:pStyle w:val="TableEntry"/>
              <w:keepNext/>
              <w:keepLines/>
            </w:pPr>
            <w:r w:rsidRPr="00777B4D">
              <w:t>Week</w:t>
            </w:r>
          </w:p>
        </w:tc>
      </w:tr>
      <w:tr w:rsidR="00E0430A" w:rsidRPr="00777B4D" w:rsidTr="00BD58A9">
        <w:trPr>
          <w:jc w:val="center"/>
        </w:trPr>
        <w:tc>
          <w:tcPr>
            <w:tcW w:w="1416" w:type="dxa"/>
            <w:shd w:val="clear" w:color="auto" w:fill="auto"/>
          </w:tcPr>
          <w:p w:rsidR="00E0430A" w:rsidRPr="00777B4D" w:rsidRDefault="00E0430A" w:rsidP="00C509F8">
            <w:pPr>
              <w:pStyle w:val="TableEntry"/>
              <w:keepNext/>
              <w:keepLines/>
              <w:jc w:val="center"/>
            </w:pPr>
            <w:r w:rsidRPr="00777B4D">
              <w:t>d</w:t>
            </w:r>
          </w:p>
        </w:tc>
        <w:tc>
          <w:tcPr>
            <w:tcW w:w="1572" w:type="dxa"/>
            <w:shd w:val="clear" w:color="auto" w:fill="auto"/>
          </w:tcPr>
          <w:p w:rsidR="00E0430A" w:rsidRPr="00777B4D" w:rsidRDefault="00E0430A" w:rsidP="00C509F8">
            <w:pPr>
              <w:pStyle w:val="TableEntry"/>
              <w:keepNext/>
              <w:keepLines/>
            </w:pPr>
            <w:r w:rsidRPr="00777B4D">
              <w:t>Day</w:t>
            </w:r>
          </w:p>
        </w:tc>
      </w:tr>
      <w:tr w:rsidR="00E0430A" w:rsidRPr="00777B4D" w:rsidTr="00BD58A9">
        <w:trPr>
          <w:jc w:val="center"/>
        </w:trPr>
        <w:tc>
          <w:tcPr>
            <w:tcW w:w="1416" w:type="dxa"/>
            <w:shd w:val="clear" w:color="auto" w:fill="auto"/>
          </w:tcPr>
          <w:p w:rsidR="00E0430A" w:rsidRPr="00777B4D" w:rsidRDefault="00E0430A" w:rsidP="00C509F8">
            <w:pPr>
              <w:pStyle w:val="TableEntry"/>
              <w:keepNext/>
              <w:keepLines/>
              <w:jc w:val="center"/>
            </w:pPr>
            <w:r w:rsidRPr="00777B4D">
              <w:t>h</w:t>
            </w:r>
          </w:p>
        </w:tc>
        <w:tc>
          <w:tcPr>
            <w:tcW w:w="1572" w:type="dxa"/>
            <w:shd w:val="clear" w:color="auto" w:fill="auto"/>
          </w:tcPr>
          <w:p w:rsidR="00E0430A" w:rsidRPr="00777B4D" w:rsidRDefault="00E0430A" w:rsidP="00C509F8">
            <w:pPr>
              <w:pStyle w:val="TableEntry"/>
              <w:keepNext/>
              <w:keepLines/>
            </w:pPr>
            <w:r w:rsidRPr="00777B4D">
              <w:t>Hour</w:t>
            </w:r>
          </w:p>
        </w:tc>
      </w:tr>
    </w:tbl>
    <w:p w:rsidR="00FF2F49" w:rsidRPr="00777B4D" w:rsidRDefault="00FF2F49" w:rsidP="00291432">
      <w:pPr>
        <w:pStyle w:val="Note"/>
      </w:pPr>
      <w:r w:rsidRPr="00777B4D">
        <w:t>Note:</w:t>
      </w:r>
      <w:r w:rsidRPr="00777B4D">
        <w:tab/>
      </w:r>
      <w:r w:rsidR="001F614E" w:rsidRPr="00777B4D">
        <w:t xml:space="preserve">Gestational </w:t>
      </w:r>
      <w:r w:rsidRPr="00777B4D">
        <w:t xml:space="preserve">Age </w:t>
      </w:r>
      <w:r w:rsidR="001F614E" w:rsidRPr="00777B4D">
        <w:t xml:space="preserve">rather than age as days since birth </w:t>
      </w:r>
      <w:r w:rsidRPr="00777B4D">
        <w:t>is often quite relevant in neonatal contexts</w:t>
      </w:r>
      <w:r w:rsidR="00870818">
        <w:t xml:space="preserve">. </w:t>
      </w:r>
      <w:r w:rsidR="001F614E" w:rsidRPr="00777B4D">
        <w:t>However, this profile expects the Clinical Knowledge Requester to send the age since birth</w:t>
      </w:r>
      <w:r w:rsidR="00870818">
        <w:t xml:space="preserve">. </w:t>
      </w:r>
      <w:r w:rsidR="0051122A" w:rsidRPr="00777B4D">
        <w:t xml:space="preserve">Clinical Knowledge </w:t>
      </w:r>
      <w:proofErr w:type="spellStart"/>
      <w:r w:rsidR="0051122A" w:rsidRPr="00777B4D">
        <w:t>Directory</w:t>
      </w:r>
      <w:r w:rsidR="001F614E" w:rsidRPr="00777B4D">
        <w:t>s</w:t>
      </w:r>
      <w:proofErr w:type="spellEnd"/>
      <w:r w:rsidR="001F614E" w:rsidRPr="00777B4D">
        <w:t xml:space="preserve"> should consider the range of possible gestational ages associated with the days since birth when searching for relevant content in these cases.</w:t>
      </w:r>
    </w:p>
    <w:p w:rsidR="0093597A" w:rsidRPr="00777B4D" w:rsidRDefault="0093597A" w:rsidP="00291432">
      <w:pPr>
        <w:pStyle w:val="XMLExample"/>
        <w:rPr>
          <w:rStyle w:val="BodyTextChar3"/>
          <w:rFonts w:ascii="Times New Roman" w:hAnsi="Times New Roman"/>
          <w:b/>
          <w:szCs w:val="24"/>
        </w:rPr>
      </w:pPr>
    </w:p>
    <w:p w:rsidR="00C80BE3" w:rsidRPr="00777B4D" w:rsidRDefault="00C80BE3" w:rsidP="00291432">
      <w:pPr>
        <w:pStyle w:val="XMLExample"/>
        <w:rPr>
          <w:rStyle w:val="BodyTextChar3"/>
          <w:rFonts w:ascii="Times New Roman" w:hAnsi="Times New Roman"/>
          <w:b/>
          <w:szCs w:val="24"/>
        </w:rPr>
      </w:pPr>
      <w:proofErr w:type="spellStart"/>
      <w:r w:rsidRPr="00777B4D">
        <w:rPr>
          <w:rStyle w:val="BodyTextChar3"/>
          <w:szCs w:val="24"/>
        </w:rPr>
        <w:t>ageGroup.v.c</w:t>
      </w:r>
      <w:proofErr w:type="spellEnd"/>
      <w:r w:rsidRPr="00777B4D">
        <w:rPr>
          <w:rStyle w:val="BodyTextChar3"/>
          <w:szCs w:val="24"/>
        </w:rPr>
        <w:t xml:space="preserve"> </w:t>
      </w:r>
      <w:r w:rsidR="00252CFC" w:rsidRPr="00777B4D">
        <w:rPr>
          <w:rStyle w:val="BodyTextChar3"/>
          <w:szCs w:val="24"/>
        </w:rPr>
        <w:br/>
      </w:r>
      <w:proofErr w:type="spellStart"/>
      <w:r w:rsidRPr="00777B4D">
        <w:rPr>
          <w:rStyle w:val="BodyTextChar3"/>
          <w:szCs w:val="24"/>
        </w:rPr>
        <w:t>ageGroup.v.cs</w:t>
      </w:r>
      <w:proofErr w:type="spellEnd"/>
      <w:r w:rsidRPr="00777B4D">
        <w:rPr>
          <w:rStyle w:val="BodyTextChar3"/>
          <w:szCs w:val="24"/>
        </w:rPr>
        <w:t xml:space="preserve"> </w:t>
      </w:r>
    </w:p>
    <w:p w:rsidR="00FE752A" w:rsidRPr="00762985" w:rsidRDefault="00F717B0" w:rsidP="00762985">
      <w:pPr>
        <w:pStyle w:val="ListNumber2"/>
        <w:numPr>
          <w:ilvl w:val="0"/>
          <w:numId w:val="61"/>
        </w:numPr>
        <w:rPr>
          <w:b/>
        </w:rPr>
      </w:pPr>
      <w:r w:rsidRPr="00762985">
        <w:rPr>
          <w:b/>
        </w:rPr>
        <w:t xml:space="preserve">The Clinical Knowledge Requester </w:t>
      </w:r>
      <w:r w:rsidRPr="00762985">
        <w:rPr>
          <w:b/>
          <w:smallCaps/>
        </w:rPr>
        <w:t>shall</w:t>
      </w:r>
      <w:r w:rsidRPr="00762985">
        <w:rPr>
          <w:b/>
        </w:rPr>
        <w:t xml:space="preserve"> </w:t>
      </w:r>
      <w:proofErr w:type="gramStart"/>
      <w:r w:rsidRPr="00762985">
        <w:rPr>
          <w:b/>
        </w:rPr>
        <w:t>send</w:t>
      </w:r>
      <w:proofErr w:type="gramEnd"/>
      <w:r w:rsidRPr="00762985">
        <w:rPr>
          <w:b/>
        </w:rPr>
        <w:t xml:space="preserve"> </w:t>
      </w:r>
      <w:r w:rsidR="00FE752A" w:rsidRPr="00762985">
        <w:rPr>
          <w:b/>
        </w:rPr>
        <w:t xml:space="preserve">these </w:t>
      </w:r>
      <w:r w:rsidRPr="00762985">
        <w:rPr>
          <w:b/>
        </w:rPr>
        <w:t>parameter</w:t>
      </w:r>
      <w:r w:rsidR="00FE752A" w:rsidRPr="00762985">
        <w:rPr>
          <w:b/>
        </w:rPr>
        <w:t>s</w:t>
      </w:r>
      <w:r w:rsidRPr="00762985">
        <w:rPr>
          <w:b/>
        </w:rPr>
        <w:t xml:space="preserve"> when age is known but is considered (e.g., due to advanced age) to be individually identifiable information</w:t>
      </w:r>
      <w:r w:rsidR="00870818">
        <w:rPr>
          <w:b/>
        </w:rPr>
        <w:t xml:space="preserve">. </w:t>
      </w:r>
    </w:p>
    <w:p w:rsidR="00F717B0" w:rsidRPr="00777B4D" w:rsidRDefault="0095630B" w:rsidP="00291432">
      <w:pPr>
        <w:pStyle w:val="Note"/>
      </w:pPr>
      <w:r w:rsidRPr="00777B4D">
        <w:t>Note:</w:t>
      </w:r>
      <w:r w:rsidRPr="00777B4D">
        <w:tab/>
      </w:r>
      <w:r w:rsidR="00FE752A" w:rsidRPr="00777B4D">
        <w:t>The code system is not profiled</w:t>
      </w:r>
      <w:r w:rsidR="00870818">
        <w:t xml:space="preserve">. </w:t>
      </w:r>
      <w:r w:rsidRPr="00777B4D">
        <w:t xml:space="preserve">We would welcome suggestions for an appropriate value set to apply for the </w:t>
      </w:r>
      <w:proofErr w:type="spellStart"/>
      <w:r w:rsidRPr="00777B4D">
        <w:t>ageGroup</w:t>
      </w:r>
      <w:proofErr w:type="spellEnd"/>
      <w:r w:rsidRPr="00777B4D">
        <w:t xml:space="preserve"> parameters.</w:t>
      </w:r>
    </w:p>
    <w:p w:rsidR="00E97596" w:rsidRPr="00777B4D" w:rsidRDefault="00E97596" w:rsidP="00762985">
      <w:pPr>
        <w:pStyle w:val="ListNumber2"/>
      </w:pPr>
      <w:r w:rsidRPr="00777B4D">
        <w:t xml:space="preserve">The </w:t>
      </w:r>
      <w:proofErr w:type="spellStart"/>
      <w:r w:rsidRPr="00777B4D">
        <w:t>ageGroup</w:t>
      </w:r>
      <w:proofErr w:type="spellEnd"/>
      <w:r w:rsidRPr="00777B4D">
        <w:t xml:space="preserve"> </w:t>
      </w:r>
      <w:r w:rsidR="00BE06D7" w:rsidRPr="00777B4D">
        <w:t xml:space="preserve">parameter </w:t>
      </w:r>
      <w:r w:rsidRPr="00777B4D">
        <w:rPr>
          <w:smallCaps/>
        </w:rPr>
        <w:t>may</w:t>
      </w:r>
      <w:r w:rsidRPr="00777B4D">
        <w:t xml:space="preserve"> </w:t>
      </w:r>
      <w:r w:rsidR="00BE06D7" w:rsidRPr="00777B4D">
        <w:t xml:space="preserve">use </w:t>
      </w:r>
      <w:r w:rsidRPr="00777B4D">
        <w:t xml:space="preserve">terms from </w:t>
      </w:r>
      <w:r w:rsidR="00BE06D7" w:rsidRPr="00777B4D">
        <w:t xml:space="preserve">the </w:t>
      </w:r>
      <w:r w:rsidRPr="00777B4D">
        <w:t>Me</w:t>
      </w:r>
      <w:r w:rsidR="00D97584" w:rsidRPr="00777B4D">
        <w:t xml:space="preserve">dical </w:t>
      </w:r>
      <w:r w:rsidRPr="00777B4D">
        <w:t>S</w:t>
      </w:r>
      <w:r w:rsidR="00D97584" w:rsidRPr="00777B4D">
        <w:t>ubheadings (</w:t>
      </w:r>
      <w:proofErr w:type="spellStart"/>
      <w:r w:rsidR="00D97584" w:rsidRPr="00777B4D">
        <w:t>MeS</w:t>
      </w:r>
      <w:r w:rsidRPr="00777B4D">
        <w:t>H</w:t>
      </w:r>
      <w:proofErr w:type="spellEnd"/>
      <w:r w:rsidR="00D97584" w:rsidRPr="00777B4D">
        <w:t>)</w:t>
      </w:r>
      <w:r w:rsidRPr="00777B4D">
        <w:t xml:space="preserve"> </w:t>
      </w:r>
      <w:r w:rsidR="00BE06D7" w:rsidRPr="00777B4D">
        <w:t xml:space="preserve">Code System (2.16.840.1.113883.6.177) </w:t>
      </w:r>
      <w:r w:rsidR="00D97584" w:rsidRPr="00777B4D">
        <w:t xml:space="preserve">from UMLS </w:t>
      </w:r>
      <w:r w:rsidRPr="00777B4D">
        <w:t>described in the table below.</w:t>
      </w:r>
    </w:p>
    <w:p w:rsidR="00BE06D7" w:rsidRDefault="00BE06D7" w:rsidP="00762985">
      <w:pPr>
        <w:pStyle w:val="ListNumber2"/>
        <w:rPr>
          <w:b/>
        </w:rPr>
      </w:pPr>
      <w:r w:rsidRPr="00777B4D">
        <w:rPr>
          <w:b/>
        </w:rPr>
        <w:lastRenderedPageBreak/>
        <w:t xml:space="preserve">When the </w:t>
      </w:r>
      <w:proofErr w:type="spellStart"/>
      <w:r w:rsidRPr="00777B4D">
        <w:rPr>
          <w:b/>
        </w:rPr>
        <w:t>MeSH</w:t>
      </w:r>
      <w:proofErr w:type="spellEnd"/>
      <w:r w:rsidRPr="00777B4D">
        <w:rPr>
          <w:b/>
        </w:rPr>
        <w:t xml:space="preserve"> Code system is used, </w:t>
      </w:r>
      <w:proofErr w:type="spellStart"/>
      <w:r w:rsidRPr="00777B4D">
        <w:rPr>
          <w:b/>
        </w:rPr>
        <w:t>ageGroup.v.cs</w:t>
      </w:r>
      <w:proofErr w:type="spellEnd"/>
      <w:r w:rsidRPr="00777B4D">
        <w:rPr>
          <w:b/>
        </w:rPr>
        <w:t xml:space="preserve"> need not be sent, as this is the default cause system</w:t>
      </w:r>
      <w:r w:rsidR="00870818">
        <w:rPr>
          <w:b/>
        </w:rPr>
        <w:t xml:space="preserve">. </w:t>
      </w:r>
      <w:r w:rsidR="00DE4D42" w:rsidRPr="00777B4D">
        <w:rPr>
          <w:b/>
        </w:rPr>
        <w:t xml:space="preserve">If any other code system is used, the </w:t>
      </w:r>
      <w:proofErr w:type="spellStart"/>
      <w:r w:rsidR="00DE4D42" w:rsidRPr="00777B4D">
        <w:rPr>
          <w:b/>
        </w:rPr>
        <w:t>ageGroup.v.cs</w:t>
      </w:r>
      <w:proofErr w:type="spellEnd"/>
      <w:r w:rsidR="00DE4D42" w:rsidRPr="00777B4D">
        <w:rPr>
          <w:b/>
        </w:rPr>
        <w:t xml:space="preserve"> parameter must be sent.</w:t>
      </w:r>
    </w:p>
    <w:p w:rsidR="00404B28" w:rsidRPr="00777B4D" w:rsidRDefault="00404B28" w:rsidP="00762985">
      <w:pPr>
        <w:pStyle w:val="BodyText"/>
      </w:pPr>
    </w:p>
    <w:tbl>
      <w:tblPr>
        <w:tblStyle w:val="TableGrid"/>
        <w:tblW w:w="0" w:type="auto"/>
        <w:jc w:val="center"/>
        <w:tblLook w:val="04A0" w:firstRow="1" w:lastRow="0" w:firstColumn="1" w:lastColumn="0" w:noHBand="0" w:noVBand="1"/>
      </w:tblPr>
      <w:tblGrid>
        <w:gridCol w:w="1818"/>
        <w:gridCol w:w="4339"/>
      </w:tblGrid>
      <w:tr w:rsidR="00E97596" w:rsidRPr="00777B4D" w:rsidTr="007D59D2">
        <w:trPr>
          <w:jc w:val="center"/>
        </w:trPr>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7596" w:rsidRPr="00777B4D" w:rsidRDefault="00E97596" w:rsidP="007D59D2">
            <w:pPr>
              <w:pStyle w:val="TableEntryHeader"/>
            </w:pPr>
            <w:r w:rsidRPr="00777B4D">
              <w:t>Concept code</w:t>
            </w:r>
          </w:p>
        </w:tc>
        <w:tc>
          <w:tcPr>
            <w:tcW w:w="4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97596" w:rsidRPr="00777B4D" w:rsidRDefault="00E97596" w:rsidP="007D59D2">
            <w:pPr>
              <w:pStyle w:val="TableEntryHeader"/>
            </w:pPr>
            <w:r w:rsidRPr="00777B4D">
              <w:t>Display name</w:t>
            </w:r>
          </w:p>
        </w:tc>
      </w:tr>
      <w:tr w:rsidR="00E97596" w:rsidRPr="00777B4D" w:rsidTr="007D59D2">
        <w:trPr>
          <w:jc w:val="center"/>
        </w:trPr>
        <w:tc>
          <w:tcPr>
            <w:tcW w:w="1818"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D007231</w:t>
            </w:r>
          </w:p>
        </w:tc>
        <w:tc>
          <w:tcPr>
            <w:tcW w:w="4339"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infant, newborn; birth to 1 month</w:t>
            </w:r>
          </w:p>
        </w:tc>
      </w:tr>
      <w:tr w:rsidR="00E97596" w:rsidRPr="00777B4D" w:rsidTr="007D59D2">
        <w:trPr>
          <w:jc w:val="center"/>
        </w:trPr>
        <w:tc>
          <w:tcPr>
            <w:tcW w:w="1818"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D007223</w:t>
            </w:r>
          </w:p>
        </w:tc>
        <w:tc>
          <w:tcPr>
            <w:tcW w:w="4339"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Infant; 1 to 23 months</w:t>
            </w:r>
          </w:p>
        </w:tc>
      </w:tr>
      <w:tr w:rsidR="00E97596" w:rsidRPr="00777B4D" w:rsidTr="007D59D2">
        <w:trPr>
          <w:jc w:val="center"/>
        </w:trPr>
        <w:tc>
          <w:tcPr>
            <w:tcW w:w="1818"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D002675</w:t>
            </w:r>
          </w:p>
        </w:tc>
        <w:tc>
          <w:tcPr>
            <w:tcW w:w="4339"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child, preschool; 2 to 5 years</w:t>
            </w:r>
          </w:p>
        </w:tc>
      </w:tr>
      <w:tr w:rsidR="00E97596" w:rsidRPr="00777B4D" w:rsidTr="007D59D2">
        <w:trPr>
          <w:jc w:val="center"/>
        </w:trPr>
        <w:tc>
          <w:tcPr>
            <w:tcW w:w="1818"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D002648</w:t>
            </w:r>
          </w:p>
        </w:tc>
        <w:tc>
          <w:tcPr>
            <w:tcW w:w="4339"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child; 6 to 12 years</w:t>
            </w:r>
          </w:p>
        </w:tc>
      </w:tr>
      <w:tr w:rsidR="00E97596" w:rsidRPr="00777B4D" w:rsidTr="007D59D2">
        <w:trPr>
          <w:jc w:val="center"/>
        </w:trPr>
        <w:tc>
          <w:tcPr>
            <w:tcW w:w="1818"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D000293</w:t>
            </w:r>
          </w:p>
        </w:tc>
        <w:tc>
          <w:tcPr>
            <w:tcW w:w="4339"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adolescent; 13-18 years</w:t>
            </w:r>
          </w:p>
        </w:tc>
      </w:tr>
      <w:tr w:rsidR="00E97596" w:rsidRPr="00777B4D" w:rsidTr="007D59D2">
        <w:trPr>
          <w:jc w:val="center"/>
        </w:trPr>
        <w:tc>
          <w:tcPr>
            <w:tcW w:w="1818"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D055815</w:t>
            </w:r>
          </w:p>
        </w:tc>
        <w:tc>
          <w:tcPr>
            <w:tcW w:w="4339"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young adult; 19-24 years</w:t>
            </w:r>
          </w:p>
        </w:tc>
      </w:tr>
      <w:tr w:rsidR="00E97596" w:rsidRPr="00777B4D" w:rsidTr="007D59D2">
        <w:trPr>
          <w:jc w:val="center"/>
        </w:trPr>
        <w:tc>
          <w:tcPr>
            <w:tcW w:w="1818"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D000328</w:t>
            </w:r>
          </w:p>
        </w:tc>
        <w:tc>
          <w:tcPr>
            <w:tcW w:w="4339"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adult; 19-44 years</w:t>
            </w:r>
          </w:p>
        </w:tc>
      </w:tr>
      <w:tr w:rsidR="00E97596" w:rsidRPr="00777B4D" w:rsidTr="007D59D2">
        <w:trPr>
          <w:jc w:val="center"/>
        </w:trPr>
        <w:tc>
          <w:tcPr>
            <w:tcW w:w="1818"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D000368</w:t>
            </w:r>
          </w:p>
        </w:tc>
        <w:tc>
          <w:tcPr>
            <w:tcW w:w="4339"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aged; 56-79 years</w:t>
            </w:r>
          </w:p>
        </w:tc>
      </w:tr>
      <w:tr w:rsidR="00E97596" w:rsidRPr="00777B4D" w:rsidTr="007D59D2">
        <w:trPr>
          <w:jc w:val="center"/>
        </w:trPr>
        <w:tc>
          <w:tcPr>
            <w:tcW w:w="1818"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D008875</w:t>
            </w:r>
          </w:p>
        </w:tc>
        <w:tc>
          <w:tcPr>
            <w:tcW w:w="4339"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middle aged; 45-64 years</w:t>
            </w:r>
          </w:p>
        </w:tc>
      </w:tr>
      <w:tr w:rsidR="00E97596" w:rsidRPr="00777B4D" w:rsidTr="007D59D2">
        <w:trPr>
          <w:jc w:val="center"/>
        </w:trPr>
        <w:tc>
          <w:tcPr>
            <w:tcW w:w="1818"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D000369</w:t>
            </w:r>
          </w:p>
        </w:tc>
        <w:tc>
          <w:tcPr>
            <w:tcW w:w="4339" w:type="dxa"/>
            <w:tcBorders>
              <w:top w:val="single" w:sz="4" w:space="0" w:color="auto"/>
              <w:left w:val="single" w:sz="4" w:space="0" w:color="auto"/>
              <w:bottom w:val="single" w:sz="4" w:space="0" w:color="auto"/>
              <w:right w:val="single" w:sz="4" w:space="0" w:color="auto"/>
            </w:tcBorders>
            <w:hideMark/>
          </w:tcPr>
          <w:p w:rsidR="00E97596" w:rsidRPr="00777B4D" w:rsidRDefault="00E97596" w:rsidP="007D59D2">
            <w:pPr>
              <w:pStyle w:val="TableEntry"/>
            </w:pPr>
            <w:r w:rsidRPr="00777B4D">
              <w:t>aged, 80 and older; a person 80 years of age and older</w:t>
            </w:r>
          </w:p>
        </w:tc>
      </w:tr>
    </w:tbl>
    <w:p w:rsidR="0093597A" w:rsidRPr="00777B4D" w:rsidRDefault="0093597A" w:rsidP="00291432">
      <w:pPr>
        <w:pStyle w:val="XMLExample"/>
        <w:rPr>
          <w:rStyle w:val="BodyTextChar3"/>
          <w:rFonts w:ascii="Times New Roman" w:hAnsi="Times New Roman"/>
          <w:b/>
          <w:szCs w:val="24"/>
        </w:rPr>
      </w:pPr>
    </w:p>
    <w:p w:rsidR="00252ADD" w:rsidRPr="00777B4D" w:rsidRDefault="00C80BE3" w:rsidP="00291432">
      <w:pPr>
        <w:pStyle w:val="XMLExample"/>
        <w:rPr>
          <w:rStyle w:val="BodyTextChar3"/>
          <w:rFonts w:ascii="Times New Roman" w:hAnsi="Times New Roman"/>
          <w:b/>
          <w:szCs w:val="24"/>
        </w:rPr>
      </w:pPr>
      <w:proofErr w:type="spellStart"/>
      <w:r w:rsidRPr="00777B4D">
        <w:rPr>
          <w:rStyle w:val="BodyTextChar3"/>
          <w:szCs w:val="24"/>
        </w:rPr>
        <w:t>taskContext.c.c</w:t>
      </w:r>
      <w:proofErr w:type="spellEnd"/>
    </w:p>
    <w:p w:rsidR="00252ADD" w:rsidRPr="00762985" w:rsidRDefault="00252ADD" w:rsidP="00762985">
      <w:pPr>
        <w:pStyle w:val="ListNumber2"/>
        <w:rPr>
          <w:b/>
        </w:rPr>
      </w:pPr>
      <w:r w:rsidRPr="00762985">
        <w:rPr>
          <w:b/>
        </w:rPr>
        <w:t xml:space="preserve">The Clinical Knowledge Requester </w:t>
      </w:r>
      <w:r w:rsidRPr="00762985">
        <w:rPr>
          <w:b/>
          <w:smallCaps/>
        </w:rPr>
        <w:t>shall</w:t>
      </w:r>
      <w:r w:rsidRPr="00762985">
        <w:rPr>
          <w:b/>
        </w:rPr>
        <w:t xml:space="preserve"> </w:t>
      </w:r>
      <w:proofErr w:type="gramStart"/>
      <w:r w:rsidRPr="00762985">
        <w:rPr>
          <w:b/>
        </w:rPr>
        <w:t>send</w:t>
      </w:r>
      <w:proofErr w:type="gramEnd"/>
      <w:r w:rsidRPr="00762985">
        <w:rPr>
          <w:b/>
        </w:rPr>
        <w:t xml:space="preserve"> the task currently being performed using terms from the HL7 </w:t>
      </w:r>
      <w:proofErr w:type="spellStart"/>
      <w:r w:rsidRPr="00762985">
        <w:rPr>
          <w:b/>
        </w:rPr>
        <w:t>ActTaskCode</w:t>
      </w:r>
      <w:proofErr w:type="spellEnd"/>
      <w:r w:rsidRPr="00762985">
        <w:rPr>
          <w:b/>
        </w:rPr>
        <w:t xml:space="preserve"> value set of the </w:t>
      </w:r>
      <w:proofErr w:type="spellStart"/>
      <w:r w:rsidRPr="00762985">
        <w:rPr>
          <w:b/>
        </w:rPr>
        <w:t>ActCode</w:t>
      </w:r>
      <w:proofErr w:type="spellEnd"/>
      <w:r w:rsidRPr="00762985">
        <w:rPr>
          <w:b/>
        </w:rPr>
        <w:t xml:space="preserve"> vocabulary</w:t>
      </w:r>
      <w:r w:rsidR="00870818">
        <w:rPr>
          <w:b/>
        </w:rPr>
        <w:t xml:space="preserve">. </w:t>
      </w:r>
      <w:r w:rsidR="005B2BEB" w:rsidRPr="00762985">
        <w:rPr>
          <w:b/>
        </w:rPr>
        <w:t xml:space="preserve">The codes found in </w:t>
      </w:r>
      <w:r w:rsidR="00411AB2">
        <w:rPr>
          <w:b/>
        </w:rPr>
        <w:t>t</w:t>
      </w:r>
      <w:r w:rsidR="005B2BEB" w:rsidRPr="00762985">
        <w:rPr>
          <w:b/>
        </w:rPr>
        <w:t>able 3.Y.4</w:t>
      </w:r>
      <w:r w:rsidR="00936AB2" w:rsidRPr="00762985">
        <w:rPr>
          <w:b/>
        </w:rPr>
        <w:t>.1.2</w:t>
      </w:r>
      <w:r w:rsidR="005B2BEB" w:rsidRPr="00762985">
        <w:rPr>
          <w:b/>
        </w:rPr>
        <w:t>-4 Task Context Codes are the only codes that may be sent in this parameter.</w:t>
      </w:r>
    </w:p>
    <w:p w:rsidR="00252ADD" w:rsidRPr="00777B4D" w:rsidRDefault="00252ADD" w:rsidP="00762985">
      <w:pPr>
        <w:pStyle w:val="ListNumber2"/>
      </w:pPr>
      <w:r w:rsidRPr="00777B4D">
        <w:t xml:space="preserve">The </w:t>
      </w:r>
      <w:r w:rsidR="0051122A" w:rsidRPr="00777B4D">
        <w:t>Clinical Knowledge Directory</w:t>
      </w:r>
      <w:r w:rsidRPr="00777B4D">
        <w:t xml:space="preserve"> </w:t>
      </w:r>
      <w:r w:rsidRPr="00870818">
        <w:rPr>
          <w:smallCaps/>
        </w:rPr>
        <w:t>may</w:t>
      </w:r>
      <w:r w:rsidRPr="00777B4D">
        <w:t xml:space="preserve"> use this parameter to filter relevant content for the user.</w:t>
      </w:r>
    </w:p>
    <w:p w:rsidR="005B2BEB" w:rsidRPr="00777B4D" w:rsidRDefault="005B2BEB" w:rsidP="00252ADD">
      <w:pPr>
        <w:pStyle w:val="BodyText"/>
        <w:rPr>
          <w:lang w:eastAsia="x-none"/>
        </w:rPr>
      </w:pPr>
    </w:p>
    <w:p w:rsidR="00252ADD" w:rsidRPr="00777B4D" w:rsidRDefault="005B2BEB" w:rsidP="005B2BEB">
      <w:pPr>
        <w:pStyle w:val="TableTitle"/>
      </w:pPr>
      <w:r w:rsidRPr="00777B4D">
        <w:t>Table 3.Y.4</w:t>
      </w:r>
      <w:r w:rsidR="00936AB2" w:rsidRPr="00777B4D">
        <w:t>.1.2</w:t>
      </w:r>
      <w:r w:rsidRPr="00777B4D">
        <w:t>-4</w:t>
      </w:r>
      <w:r w:rsidR="00C16B49" w:rsidRPr="00777B4D">
        <w:t>:</w:t>
      </w:r>
      <w:r w:rsidR="00982AA8" w:rsidRPr="00777B4D">
        <w:t xml:space="preserve"> </w:t>
      </w:r>
      <w:r w:rsidRPr="00777B4D">
        <w:t>Task Context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2647"/>
        <w:gridCol w:w="4934"/>
      </w:tblGrid>
      <w:tr w:rsidR="00252ADD" w:rsidRPr="00777B4D" w:rsidTr="00291432">
        <w:trPr>
          <w:tblHeader/>
        </w:trPr>
        <w:tc>
          <w:tcPr>
            <w:tcW w:w="1961" w:type="dxa"/>
            <w:shd w:val="clear" w:color="auto" w:fill="D9D9D9" w:themeFill="background1" w:themeFillShade="D9"/>
          </w:tcPr>
          <w:p w:rsidR="00252ADD" w:rsidRPr="00777B4D" w:rsidRDefault="00252ADD" w:rsidP="00252ADD">
            <w:pPr>
              <w:pStyle w:val="TableEntryHeader"/>
            </w:pPr>
            <w:r w:rsidRPr="00777B4D">
              <w:t>Code</w:t>
            </w:r>
          </w:p>
        </w:tc>
        <w:tc>
          <w:tcPr>
            <w:tcW w:w="2647" w:type="dxa"/>
            <w:shd w:val="clear" w:color="auto" w:fill="D9D9D9" w:themeFill="background1" w:themeFillShade="D9"/>
          </w:tcPr>
          <w:p w:rsidR="00252ADD" w:rsidRPr="00777B4D" w:rsidRDefault="00252ADD" w:rsidP="00252ADD">
            <w:pPr>
              <w:pStyle w:val="TableEntryHeader"/>
            </w:pPr>
            <w:r w:rsidRPr="00777B4D">
              <w:t>Display Name</w:t>
            </w:r>
          </w:p>
        </w:tc>
        <w:tc>
          <w:tcPr>
            <w:tcW w:w="4934" w:type="dxa"/>
            <w:shd w:val="clear" w:color="auto" w:fill="D9D9D9" w:themeFill="background1" w:themeFillShade="D9"/>
          </w:tcPr>
          <w:p w:rsidR="00252ADD" w:rsidRPr="00777B4D" w:rsidRDefault="00252ADD" w:rsidP="00252ADD">
            <w:pPr>
              <w:pStyle w:val="TableEntryHeader"/>
            </w:pPr>
            <w:r w:rsidRPr="00777B4D">
              <w:t>Description</w:t>
            </w:r>
          </w:p>
        </w:tc>
      </w:tr>
      <w:tr w:rsidR="00252ADD" w:rsidRPr="00777B4D" w:rsidTr="00FB767C">
        <w:tc>
          <w:tcPr>
            <w:tcW w:w="1961" w:type="dxa"/>
            <w:shd w:val="clear" w:color="auto" w:fill="auto"/>
          </w:tcPr>
          <w:p w:rsidR="00252ADD" w:rsidRPr="00777B4D" w:rsidRDefault="00252ADD" w:rsidP="00D33912">
            <w:pPr>
              <w:pStyle w:val="TableEntry"/>
            </w:pPr>
            <w:r w:rsidRPr="00777B4D">
              <w:t>OE</w:t>
            </w:r>
          </w:p>
        </w:tc>
        <w:tc>
          <w:tcPr>
            <w:tcW w:w="2647" w:type="dxa"/>
            <w:shd w:val="clear" w:color="auto" w:fill="auto"/>
          </w:tcPr>
          <w:p w:rsidR="00252ADD" w:rsidRPr="00777B4D" w:rsidRDefault="00252ADD" w:rsidP="00C16B49">
            <w:pPr>
              <w:pStyle w:val="TableEntry"/>
            </w:pPr>
            <w:r w:rsidRPr="00777B4D">
              <w:t>order entry task</w:t>
            </w:r>
          </w:p>
        </w:tc>
        <w:tc>
          <w:tcPr>
            <w:tcW w:w="4934" w:type="dxa"/>
            <w:shd w:val="clear" w:color="auto" w:fill="auto"/>
          </w:tcPr>
          <w:p w:rsidR="00252ADD" w:rsidRPr="00777B4D" w:rsidRDefault="00252ADD" w:rsidP="00C16B49">
            <w:pPr>
              <w:pStyle w:val="TableEntry"/>
            </w:pPr>
            <w:r w:rsidRPr="00777B4D">
              <w:t>A clinician creates a request for a service to be performed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LABOE</w:t>
            </w:r>
          </w:p>
        </w:tc>
        <w:tc>
          <w:tcPr>
            <w:tcW w:w="2647" w:type="dxa"/>
            <w:shd w:val="clear" w:color="auto" w:fill="auto"/>
          </w:tcPr>
          <w:p w:rsidR="00252ADD" w:rsidRPr="00777B4D" w:rsidRDefault="00252ADD" w:rsidP="00C16B49">
            <w:pPr>
              <w:pStyle w:val="TableEntry"/>
            </w:pPr>
            <w:r w:rsidRPr="00777B4D">
              <w:t>laboratory test order entry task</w:t>
            </w:r>
          </w:p>
        </w:tc>
        <w:tc>
          <w:tcPr>
            <w:tcW w:w="4934" w:type="dxa"/>
            <w:shd w:val="clear" w:color="auto" w:fill="auto"/>
          </w:tcPr>
          <w:p w:rsidR="00252ADD" w:rsidRPr="00777B4D" w:rsidRDefault="00252ADD" w:rsidP="00C16B49">
            <w:pPr>
              <w:pStyle w:val="TableEntry"/>
            </w:pPr>
            <w:r w:rsidRPr="00777B4D">
              <w:t>A clinician creates a request for a laboratory test to be done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MEDOE</w:t>
            </w:r>
          </w:p>
        </w:tc>
        <w:tc>
          <w:tcPr>
            <w:tcW w:w="2647" w:type="dxa"/>
            <w:shd w:val="clear" w:color="auto" w:fill="auto"/>
          </w:tcPr>
          <w:p w:rsidR="00252ADD" w:rsidRPr="00777B4D" w:rsidRDefault="00252ADD" w:rsidP="00C16B49">
            <w:pPr>
              <w:pStyle w:val="TableEntry"/>
            </w:pPr>
            <w:r w:rsidRPr="00777B4D">
              <w:t>medication order entry task</w:t>
            </w:r>
          </w:p>
        </w:tc>
        <w:tc>
          <w:tcPr>
            <w:tcW w:w="4934" w:type="dxa"/>
            <w:shd w:val="clear" w:color="auto" w:fill="auto"/>
          </w:tcPr>
          <w:p w:rsidR="00252ADD" w:rsidRPr="00777B4D" w:rsidRDefault="00252ADD" w:rsidP="00C16B49">
            <w:pPr>
              <w:pStyle w:val="TableEntry"/>
            </w:pPr>
            <w:r w:rsidRPr="00777B4D">
              <w:t>A clinician creates a request for the administration of one or more medications to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PATDOC</w:t>
            </w:r>
          </w:p>
        </w:tc>
        <w:tc>
          <w:tcPr>
            <w:tcW w:w="2647" w:type="dxa"/>
            <w:shd w:val="clear" w:color="auto" w:fill="auto"/>
          </w:tcPr>
          <w:p w:rsidR="00252ADD" w:rsidRPr="00777B4D" w:rsidRDefault="00252ADD" w:rsidP="00C16B49">
            <w:pPr>
              <w:pStyle w:val="TableEntry"/>
            </w:pPr>
            <w:r w:rsidRPr="00777B4D">
              <w:t>patient documentation task</w:t>
            </w:r>
          </w:p>
        </w:tc>
        <w:tc>
          <w:tcPr>
            <w:tcW w:w="4934" w:type="dxa"/>
            <w:shd w:val="clear" w:color="auto" w:fill="auto"/>
          </w:tcPr>
          <w:p w:rsidR="00252ADD" w:rsidRPr="00777B4D" w:rsidRDefault="00252ADD" w:rsidP="00C16B49">
            <w:pPr>
              <w:pStyle w:val="TableEntry"/>
            </w:pPr>
            <w:r w:rsidRPr="00777B4D">
              <w:t>A person enters documentation about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ALLERLREV</w:t>
            </w:r>
          </w:p>
        </w:tc>
        <w:tc>
          <w:tcPr>
            <w:tcW w:w="2647" w:type="dxa"/>
            <w:shd w:val="clear" w:color="auto" w:fill="auto"/>
          </w:tcPr>
          <w:p w:rsidR="00252ADD" w:rsidRPr="00777B4D" w:rsidRDefault="00252ADD" w:rsidP="00C16B49">
            <w:pPr>
              <w:pStyle w:val="TableEntry"/>
            </w:pPr>
            <w:r w:rsidRPr="00777B4D">
              <w:t>allergy list review</w:t>
            </w:r>
          </w:p>
        </w:tc>
        <w:tc>
          <w:tcPr>
            <w:tcW w:w="4934" w:type="dxa"/>
            <w:shd w:val="clear" w:color="auto" w:fill="auto"/>
          </w:tcPr>
          <w:p w:rsidR="00252ADD" w:rsidRPr="00777B4D" w:rsidRDefault="00252ADD" w:rsidP="00C16B49">
            <w:pPr>
              <w:pStyle w:val="TableEntry"/>
            </w:pPr>
            <w:r w:rsidRPr="00777B4D">
              <w:t>A person reviews a list of known allergies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CLINNOTEE</w:t>
            </w:r>
          </w:p>
        </w:tc>
        <w:tc>
          <w:tcPr>
            <w:tcW w:w="2647" w:type="dxa"/>
            <w:shd w:val="clear" w:color="auto" w:fill="auto"/>
          </w:tcPr>
          <w:p w:rsidR="00252ADD" w:rsidRPr="00777B4D" w:rsidRDefault="00252ADD" w:rsidP="00C16B49">
            <w:pPr>
              <w:pStyle w:val="TableEntry"/>
            </w:pPr>
            <w:r w:rsidRPr="00777B4D">
              <w:t>clinical note entry task</w:t>
            </w:r>
          </w:p>
        </w:tc>
        <w:tc>
          <w:tcPr>
            <w:tcW w:w="4934" w:type="dxa"/>
            <w:shd w:val="clear" w:color="auto" w:fill="auto"/>
          </w:tcPr>
          <w:p w:rsidR="00252ADD" w:rsidRPr="00777B4D" w:rsidRDefault="00252ADD" w:rsidP="00C16B49">
            <w:pPr>
              <w:pStyle w:val="TableEntry"/>
            </w:pPr>
            <w:r w:rsidRPr="00777B4D">
              <w:t>A clinician enters a clinical note about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DIAGLISTE</w:t>
            </w:r>
          </w:p>
        </w:tc>
        <w:tc>
          <w:tcPr>
            <w:tcW w:w="2647" w:type="dxa"/>
            <w:shd w:val="clear" w:color="auto" w:fill="auto"/>
          </w:tcPr>
          <w:p w:rsidR="00252ADD" w:rsidRPr="00777B4D" w:rsidRDefault="00252ADD" w:rsidP="00C16B49">
            <w:pPr>
              <w:pStyle w:val="TableEntry"/>
            </w:pPr>
            <w:r w:rsidRPr="00777B4D">
              <w:t>diagnosis list entry task</w:t>
            </w:r>
          </w:p>
        </w:tc>
        <w:tc>
          <w:tcPr>
            <w:tcW w:w="4934" w:type="dxa"/>
            <w:shd w:val="clear" w:color="auto" w:fill="auto"/>
          </w:tcPr>
          <w:p w:rsidR="00252ADD" w:rsidRPr="00777B4D" w:rsidRDefault="00252ADD" w:rsidP="00C16B49">
            <w:pPr>
              <w:pStyle w:val="TableEntry"/>
            </w:pPr>
            <w:r w:rsidRPr="00777B4D">
              <w:t>A clinician enters a diagnosis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DISCHSUME</w:t>
            </w:r>
          </w:p>
        </w:tc>
        <w:tc>
          <w:tcPr>
            <w:tcW w:w="2647" w:type="dxa"/>
            <w:shd w:val="clear" w:color="auto" w:fill="auto"/>
          </w:tcPr>
          <w:p w:rsidR="00252ADD" w:rsidRPr="00777B4D" w:rsidRDefault="00252ADD" w:rsidP="00C16B49">
            <w:pPr>
              <w:pStyle w:val="TableEntry"/>
            </w:pPr>
            <w:r w:rsidRPr="00777B4D">
              <w:t>discharge summary entry task</w:t>
            </w:r>
          </w:p>
        </w:tc>
        <w:tc>
          <w:tcPr>
            <w:tcW w:w="4934" w:type="dxa"/>
            <w:shd w:val="clear" w:color="auto" w:fill="auto"/>
          </w:tcPr>
          <w:p w:rsidR="00252ADD" w:rsidRPr="00777B4D" w:rsidRDefault="00252ADD" w:rsidP="00C16B49">
            <w:pPr>
              <w:pStyle w:val="TableEntry"/>
            </w:pPr>
            <w:r w:rsidRPr="00777B4D">
              <w:t>A clinician enters a discharge summary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PATREPE</w:t>
            </w:r>
          </w:p>
        </w:tc>
        <w:tc>
          <w:tcPr>
            <w:tcW w:w="2647" w:type="dxa"/>
            <w:shd w:val="clear" w:color="auto" w:fill="auto"/>
          </w:tcPr>
          <w:p w:rsidR="00252ADD" w:rsidRPr="00777B4D" w:rsidRDefault="00252ADD" w:rsidP="00C16B49">
            <w:pPr>
              <w:pStyle w:val="TableEntry"/>
            </w:pPr>
            <w:r w:rsidRPr="00777B4D">
              <w:t>pathology report entry task</w:t>
            </w:r>
          </w:p>
        </w:tc>
        <w:tc>
          <w:tcPr>
            <w:tcW w:w="4934" w:type="dxa"/>
            <w:shd w:val="clear" w:color="auto" w:fill="auto"/>
          </w:tcPr>
          <w:p w:rsidR="00252ADD" w:rsidRPr="00777B4D" w:rsidRDefault="00252ADD" w:rsidP="00C16B49">
            <w:pPr>
              <w:pStyle w:val="TableEntry"/>
            </w:pPr>
            <w:r w:rsidRPr="00777B4D">
              <w:t>A pathologist enters a report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PROBLISTE</w:t>
            </w:r>
          </w:p>
        </w:tc>
        <w:tc>
          <w:tcPr>
            <w:tcW w:w="2647" w:type="dxa"/>
            <w:shd w:val="clear" w:color="auto" w:fill="auto"/>
          </w:tcPr>
          <w:p w:rsidR="00252ADD" w:rsidRPr="00777B4D" w:rsidRDefault="00252ADD" w:rsidP="00C16B49">
            <w:pPr>
              <w:pStyle w:val="TableEntry"/>
            </w:pPr>
            <w:r w:rsidRPr="00777B4D">
              <w:t>problem list entry task</w:t>
            </w:r>
          </w:p>
        </w:tc>
        <w:tc>
          <w:tcPr>
            <w:tcW w:w="4934" w:type="dxa"/>
            <w:shd w:val="clear" w:color="auto" w:fill="auto"/>
          </w:tcPr>
          <w:p w:rsidR="00252ADD" w:rsidRPr="00777B4D" w:rsidRDefault="00252ADD" w:rsidP="00C16B49">
            <w:pPr>
              <w:pStyle w:val="TableEntry"/>
            </w:pPr>
            <w:r w:rsidRPr="00777B4D">
              <w:t>A clinician enters a problem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RADREPE</w:t>
            </w:r>
          </w:p>
        </w:tc>
        <w:tc>
          <w:tcPr>
            <w:tcW w:w="2647" w:type="dxa"/>
            <w:shd w:val="clear" w:color="auto" w:fill="auto"/>
          </w:tcPr>
          <w:p w:rsidR="00252ADD" w:rsidRPr="00777B4D" w:rsidRDefault="00252ADD" w:rsidP="00C16B49">
            <w:pPr>
              <w:pStyle w:val="TableEntry"/>
            </w:pPr>
            <w:r w:rsidRPr="00777B4D">
              <w:t>radiology report entry task</w:t>
            </w:r>
          </w:p>
        </w:tc>
        <w:tc>
          <w:tcPr>
            <w:tcW w:w="4934" w:type="dxa"/>
            <w:shd w:val="clear" w:color="auto" w:fill="auto"/>
          </w:tcPr>
          <w:p w:rsidR="00252ADD" w:rsidRPr="00777B4D" w:rsidRDefault="00252ADD" w:rsidP="00C16B49">
            <w:pPr>
              <w:pStyle w:val="TableEntry"/>
            </w:pPr>
            <w:r w:rsidRPr="00777B4D">
              <w:t>A radiologist enters a report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lastRenderedPageBreak/>
              <w:t>IMMLREV</w:t>
            </w:r>
          </w:p>
        </w:tc>
        <w:tc>
          <w:tcPr>
            <w:tcW w:w="2647" w:type="dxa"/>
            <w:shd w:val="clear" w:color="auto" w:fill="auto"/>
          </w:tcPr>
          <w:p w:rsidR="00252ADD" w:rsidRPr="00777B4D" w:rsidRDefault="00252ADD" w:rsidP="00C16B49">
            <w:pPr>
              <w:pStyle w:val="TableEntry"/>
            </w:pPr>
            <w:r w:rsidRPr="00777B4D">
              <w:t>immunization list review</w:t>
            </w:r>
          </w:p>
        </w:tc>
        <w:tc>
          <w:tcPr>
            <w:tcW w:w="4934" w:type="dxa"/>
            <w:shd w:val="clear" w:color="auto" w:fill="auto"/>
          </w:tcPr>
          <w:p w:rsidR="00252ADD" w:rsidRPr="00777B4D" w:rsidRDefault="00252ADD" w:rsidP="00C16B49">
            <w:pPr>
              <w:pStyle w:val="TableEntry"/>
            </w:pPr>
            <w:r w:rsidRPr="00777B4D">
              <w:t>A person reviews a list of immunizations due or received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REMLREV</w:t>
            </w:r>
          </w:p>
        </w:tc>
        <w:tc>
          <w:tcPr>
            <w:tcW w:w="2647" w:type="dxa"/>
            <w:shd w:val="clear" w:color="auto" w:fill="auto"/>
          </w:tcPr>
          <w:p w:rsidR="00252ADD" w:rsidRPr="00777B4D" w:rsidRDefault="00252ADD" w:rsidP="00C16B49">
            <w:pPr>
              <w:pStyle w:val="TableEntry"/>
            </w:pPr>
            <w:r w:rsidRPr="00777B4D">
              <w:t>reminder list review</w:t>
            </w:r>
          </w:p>
        </w:tc>
        <w:tc>
          <w:tcPr>
            <w:tcW w:w="4934" w:type="dxa"/>
            <w:shd w:val="clear" w:color="auto" w:fill="auto"/>
          </w:tcPr>
          <w:p w:rsidR="00252ADD" w:rsidRPr="00777B4D" w:rsidRDefault="00252ADD" w:rsidP="00C16B49">
            <w:pPr>
              <w:pStyle w:val="TableEntry"/>
            </w:pPr>
            <w:r w:rsidRPr="00777B4D">
              <w:t>A person reviews a list of health care reminders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WELLREMLREV</w:t>
            </w:r>
          </w:p>
        </w:tc>
        <w:tc>
          <w:tcPr>
            <w:tcW w:w="2647" w:type="dxa"/>
            <w:shd w:val="clear" w:color="auto" w:fill="auto"/>
          </w:tcPr>
          <w:p w:rsidR="00252ADD" w:rsidRPr="00777B4D" w:rsidRDefault="00252ADD" w:rsidP="00C16B49">
            <w:pPr>
              <w:pStyle w:val="TableEntry"/>
            </w:pPr>
            <w:r w:rsidRPr="00777B4D">
              <w:t>wellness reminder list review</w:t>
            </w:r>
          </w:p>
        </w:tc>
        <w:tc>
          <w:tcPr>
            <w:tcW w:w="4934" w:type="dxa"/>
            <w:shd w:val="clear" w:color="auto" w:fill="auto"/>
          </w:tcPr>
          <w:p w:rsidR="00252ADD" w:rsidRPr="00777B4D" w:rsidRDefault="00252ADD" w:rsidP="00C16B49">
            <w:pPr>
              <w:pStyle w:val="TableEntry"/>
            </w:pPr>
            <w:r w:rsidRPr="00777B4D">
              <w:t>A person reviews a list of wellness or preventive care reminders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PATINFO</w:t>
            </w:r>
          </w:p>
        </w:tc>
        <w:tc>
          <w:tcPr>
            <w:tcW w:w="2647" w:type="dxa"/>
            <w:shd w:val="clear" w:color="auto" w:fill="auto"/>
          </w:tcPr>
          <w:p w:rsidR="00252ADD" w:rsidRPr="00777B4D" w:rsidRDefault="00252ADD" w:rsidP="00C16B49">
            <w:pPr>
              <w:pStyle w:val="TableEntry"/>
            </w:pPr>
            <w:r w:rsidRPr="00777B4D">
              <w:t>patient information review task</w:t>
            </w:r>
          </w:p>
        </w:tc>
        <w:tc>
          <w:tcPr>
            <w:tcW w:w="4934" w:type="dxa"/>
            <w:shd w:val="clear" w:color="auto" w:fill="auto"/>
          </w:tcPr>
          <w:p w:rsidR="00252ADD" w:rsidRPr="00777B4D" w:rsidRDefault="00252ADD" w:rsidP="00C16B49">
            <w:pPr>
              <w:pStyle w:val="TableEntry"/>
            </w:pPr>
            <w:r w:rsidRPr="00777B4D">
              <w:t>A person (e.g., clinician, the patient herself) reviews patient information in the electronic medical record.</w:t>
            </w:r>
          </w:p>
        </w:tc>
      </w:tr>
      <w:tr w:rsidR="00252ADD" w:rsidRPr="00777B4D" w:rsidTr="00FB767C">
        <w:tc>
          <w:tcPr>
            <w:tcW w:w="1961" w:type="dxa"/>
            <w:shd w:val="clear" w:color="auto" w:fill="auto"/>
          </w:tcPr>
          <w:p w:rsidR="00252ADD" w:rsidRPr="00777B4D" w:rsidRDefault="00252ADD" w:rsidP="00D33912">
            <w:pPr>
              <w:pStyle w:val="TableEntry"/>
            </w:pPr>
            <w:r w:rsidRPr="00777B4D">
              <w:t>ALLERLE</w:t>
            </w:r>
          </w:p>
        </w:tc>
        <w:tc>
          <w:tcPr>
            <w:tcW w:w="2647" w:type="dxa"/>
            <w:shd w:val="clear" w:color="auto" w:fill="auto"/>
          </w:tcPr>
          <w:p w:rsidR="00252ADD" w:rsidRPr="00777B4D" w:rsidRDefault="00252ADD" w:rsidP="00C16B49">
            <w:pPr>
              <w:pStyle w:val="TableEntry"/>
            </w:pPr>
            <w:r w:rsidRPr="00777B4D">
              <w:t>allergy list entry</w:t>
            </w:r>
          </w:p>
        </w:tc>
        <w:tc>
          <w:tcPr>
            <w:tcW w:w="4934" w:type="dxa"/>
            <w:shd w:val="clear" w:color="auto" w:fill="auto"/>
          </w:tcPr>
          <w:p w:rsidR="00252ADD" w:rsidRPr="00777B4D" w:rsidRDefault="00252ADD" w:rsidP="00C16B49">
            <w:pPr>
              <w:pStyle w:val="TableEntry"/>
            </w:pPr>
            <w:r w:rsidRPr="00777B4D">
              <w:t>A person enters a known allergy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CLINNOTEREV</w:t>
            </w:r>
          </w:p>
        </w:tc>
        <w:tc>
          <w:tcPr>
            <w:tcW w:w="2647" w:type="dxa"/>
            <w:shd w:val="clear" w:color="auto" w:fill="auto"/>
          </w:tcPr>
          <w:p w:rsidR="00252ADD" w:rsidRPr="00777B4D" w:rsidRDefault="00252ADD" w:rsidP="00C16B49">
            <w:pPr>
              <w:pStyle w:val="TableEntry"/>
            </w:pPr>
            <w:r w:rsidRPr="00777B4D">
              <w:t>clinical note review task</w:t>
            </w:r>
          </w:p>
        </w:tc>
        <w:tc>
          <w:tcPr>
            <w:tcW w:w="4934" w:type="dxa"/>
            <w:shd w:val="clear" w:color="auto" w:fill="auto"/>
          </w:tcPr>
          <w:p w:rsidR="00252ADD" w:rsidRPr="00777B4D" w:rsidRDefault="00252ADD" w:rsidP="00C16B49">
            <w:pPr>
              <w:pStyle w:val="TableEntry"/>
            </w:pPr>
            <w:r w:rsidRPr="00777B4D">
              <w:t>A person reviews a clinical note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DISCHSUMREV</w:t>
            </w:r>
          </w:p>
        </w:tc>
        <w:tc>
          <w:tcPr>
            <w:tcW w:w="2647" w:type="dxa"/>
            <w:shd w:val="clear" w:color="auto" w:fill="auto"/>
          </w:tcPr>
          <w:p w:rsidR="00252ADD" w:rsidRPr="00777B4D" w:rsidRDefault="00252ADD" w:rsidP="00C16B49">
            <w:pPr>
              <w:pStyle w:val="TableEntry"/>
            </w:pPr>
            <w:r w:rsidRPr="00777B4D">
              <w:t>discharge summary review task</w:t>
            </w:r>
          </w:p>
        </w:tc>
        <w:tc>
          <w:tcPr>
            <w:tcW w:w="4934" w:type="dxa"/>
            <w:shd w:val="clear" w:color="auto" w:fill="auto"/>
          </w:tcPr>
          <w:p w:rsidR="00252ADD" w:rsidRPr="00777B4D" w:rsidRDefault="00252ADD" w:rsidP="00C16B49">
            <w:pPr>
              <w:pStyle w:val="TableEntry"/>
            </w:pPr>
            <w:r w:rsidRPr="00777B4D">
              <w:t>A person reviews a discharge summary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DIAGLISTREV</w:t>
            </w:r>
          </w:p>
        </w:tc>
        <w:tc>
          <w:tcPr>
            <w:tcW w:w="2647" w:type="dxa"/>
            <w:shd w:val="clear" w:color="auto" w:fill="auto"/>
          </w:tcPr>
          <w:p w:rsidR="00252ADD" w:rsidRPr="00777B4D" w:rsidRDefault="00252ADD" w:rsidP="00C16B49">
            <w:pPr>
              <w:pStyle w:val="TableEntry"/>
            </w:pPr>
            <w:r w:rsidRPr="00777B4D">
              <w:t>diagnosis list review task</w:t>
            </w:r>
          </w:p>
        </w:tc>
        <w:tc>
          <w:tcPr>
            <w:tcW w:w="4934" w:type="dxa"/>
            <w:shd w:val="clear" w:color="auto" w:fill="auto"/>
          </w:tcPr>
          <w:p w:rsidR="00252ADD" w:rsidRPr="00777B4D" w:rsidRDefault="00252ADD" w:rsidP="00C16B49">
            <w:pPr>
              <w:pStyle w:val="TableEntry"/>
            </w:pPr>
            <w:r w:rsidRPr="00777B4D">
              <w:t>A person reviews a list of diagnoses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IMMLE</w:t>
            </w:r>
          </w:p>
        </w:tc>
        <w:tc>
          <w:tcPr>
            <w:tcW w:w="2647" w:type="dxa"/>
            <w:shd w:val="clear" w:color="auto" w:fill="auto"/>
          </w:tcPr>
          <w:p w:rsidR="00252ADD" w:rsidRPr="00777B4D" w:rsidRDefault="00252ADD" w:rsidP="00C16B49">
            <w:pPr>
              <w:pStyle w:val="TableEntry"/>
            </w:pPr>
            <w:r w:rsidRPr="00777B4D">
              <w:t>immunization list entry</w:t>
            </w:r>
          </w:p>
        </w:tc>
        <w:tc>
          <w:tcPr>
            <w:tcW w:w="4934" w:type="dxa"/>
            <w:shd w:val="clear" w:color="auto" w:fill="auto"/>
          </w:tcPr>
          <w:p w:rsidR="00252ADD" w:rsidRPr="00777B4D" w:rsidRDefault="00252ADD" w:rsidP="00C16B49">
            <w:pPr>
              <w:pStyle w:val="TableEntry"/>
            </w:pPr>
            <w:r w:rsidRPr="00777B4D">
              <w:t>A person enters an immunization due or received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LABRREV</w:t>
            </w:r>
          </w:p>
        </w:tc>
        <w:tc>
          <w:tcPr>
            <w:tcW w:w="2647" w:type="dxa"/>
            <w:shd w:val="clear" w:color="auto" w:fill="auto"/>
          </w:tcPr>
          <w:p w:rsidR="00252ADD" w:rsidRPr="00777B4D" w:rsidRDefault="00252ADD" w:rsidP="00C16B49">
            <w:pPr>
              <w:pStyle w:val="TableEntry"/>
            </w:pPr>
            <w:r w:rsidRPr="00777B4D">
              <w:t>laboratory results review task</w:t>
            </w:r>
          </w:p>
        </w:tc>
        <w:tc>
          <w:tcPr>
            <w:tcW w:w="4934" w:type="dxa"/>
            <w:shd w:val="clear" w:color="auto" w:fill="auto"/>
          </w:tcPr>
          <w:p w:rsidR="00252ADD" w:rsidRPr="00777B4D" w:rsidRDefault="00252ADD" w:rsidP="00C16B49">
            <w:pPr>
              <w:pStyle w:val="TableEntry"/>
            </w:pPr>
            <w:r w:rsidRPr="00777B4D">
              <w:t>A person reviews a list of laboratory results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MICRORREV</w:t>
            </w:r>
          </w:p>
        </w:tc>
        <w:tc>
          <w:tcPr>
            <w:tcW w:w="2647" w:type="dxa"/>
            <w:shd w:val="clear" w:color="auto" w:fill="auto"/>
          </w:tcPr>
          <w:p w:rsidR="00252ADD" w:rsidRPr="00777B4D" w:rsidRDefault="00252ADD" w:rsidP="00C16B49">
            <w:pPr>
              <w:pStyle w:val="TableEntry"/>
            </w:pPr>
            <w:r w:rsidRPr="00777B4D">
              <w:t>microbiology results review task</w:t>
            </w:r>
          </w:p>
        </w:tc>
        <w:tc>
          <w:tcPr>
            <w:tcW w:w="4934" w:type="dxa"/>
            <w:shd w:val="clear" w:color="auto" w:fill="auto"/>
          </w:tcPr>
          <w:p w:rsidR="00252ADD" w:rsidRPr="00777B4D" w:rsidRDefault="00252ADD" w:rsidP="00C16B49">
            <w:pPr>
              <w:pStyle w:val="TableEntry"/>
            </w:pPr>
            <w:r w:rsidRPr="00777B4D">
              <w:t>A person reviews a list of microbiology results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MICROORGRREV</w:t>
            </w:r>
          </w:p>
        </w:tc>
        <w:tc>
          <w:tcPr>
            <w:tcW w:w="2647" w:type="dxa"/>
            <w:shd w:val="clear" w:color="auto" w:fill="auto"/>
          </w:tcPr>
          <w:p w:rsidR="00252ADD" w:rsidRPr="00777B4D" w:rsidRDefault="00252ADD" w:rsidP="00C16B49">
            <w:pPr>
              <w:pStyle w:val="TableEntry"/>
            </w:pPr>
            <w:r w:rsidRPr="00777B4D">
              <w:t>microbiology organisms results review task</w:t>
            </w:r>
          </w:p>
        </w:tc>
        <w:tc>
          <w:tcPr>
            <w:tcW w:w="4934" w:type="dxa"/>
            <w:shd w:val="clear" w:color="auto" w:fill="auto"/>
          </w:tcPr>
          <w:p w:rsidR="00252ADD" w:rsidRPr="00777B4D" w:rsidRDefault="00252ADD" w:rsidP="00C16B49">
            <w:pPr>
              <w:pStyle w:val="TableEntry"/>
            </w:pPr>
            <w:r w:rsidRPr="00777B4D">
              <w:t>A person reviews organisms of microbiology results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MICROSENSRREV</w:t>
            </w:r>
          </w:p>
        </w:tc>
        <w:tc>
          <w:tcPr>
            <w:tcW w:w="2647" w:type="dxa"/>
            <w:shd w:val="clear" w:color="auto" w:fill="auto"/>
          </w:tcPr>
          <w:p w:rsidR="00252ADD" w:rsidRPr="00777B4D" w:rsidRDefault="00252ADD" w:rsidP="00C16B49">
            <w:pPr>
              <w:pStyle w:val="TableEntry"/>
            </w:pPr>
            <w:r w:rsidRPr="00777B4D">
              <w:t>microbiology sensitivity test results review task</w:t>
            </w:r>
          </w:p>
        </w:tc>
        <w:tc>
          <w:tcPr>
            <w:tcW w:w="4934" w:type="dxa"/>
            <w:shd w:val="clear" w:color="auto" w:fill="auto"/>
          </w:tcPr>
          <w:p w:rsidR="00252ADD" w:rsidRPr="00777B4D" w:rsidRDefault="00252ADD" w:rsidP="00C16B49">
            <w:pPr>
              <w:pStyle w:val="TableEntry"/>
            </w:pPr>
            <w:r w:rsidRPr="00777B4D">
              <w:t>A person reviews the sensitivity test of microbiology results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MLREV</w:t>
            </w:r>
          </w:p>
        </w:tc>
        <w:tc>
          <w:tcPr>
            <w:tcW w:w="2647" w:type="dxa"/>
            <w:shd w:val="clear" w:color="auto" w:fill="auto"/>
          </w:tcPr>
          <w:p w:rsidR="00252ADD" w:rsidRPr="00777B4D" w:rsidRDefault="00252ADD" w:rsidP="00C16B49">
            <w:pPr>
              <w:pStyle w:val="TableEntry"/>
            </w:pPr>
            <w:r w:rsidRPr="00777B4D">
              <w:t>medication list review task</w:t>
            </w:r>
          </w:p>
        </w:tc>
        <w:tc>
          <w:tcPr>
            <w:tcW w:w="4934" w:type="dxa"/>
            <w:shd w:val="clear" w:color="auto" w:fill="auto"/>
          </w:tcPr>
          <w:p w:rsidR="00252ADD" w:rsidRPr="00777B4D" w:rsidRDefault="00252ADD" w:rsidP="00C16B49">
            <w:pPr>
              <w:pStyle w:val="TableEntry"/>
            </w:pPr>
            <w:r w:rsidRPr="00777B4D">
              <w:t>A person reviews a list of medication orders submitted to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MARWLREV</w:t>
            </w:r>
          </w:p>
        </w:tc>
        <w:tc>
          <w:tcPr>
            <w:tcW w:w="2647" w:type="dxa"/>
            <w:shd w:val="clear" w:color="auto" w:fill="auto"/>
          </w:tcPr>
          <w:p w:rsidR="00252ADD" w:rsidRPr="00777B4D" w:rsidRDefault="00252ADD" w:rsidP="00C16B49">
            <w:pPr>
              <w:pStyle w:val="TableEntry"/>
            </w:pPr>
            <w:r w:rsidRPr="00777B4D">
              <w:t>medication administration record work list review task</w:t>
            </w:r>
          </w:p>
        </w:tc>
        <w:tc>
          <w:tcPr>
            <w:tcW w:w="4934" w:type="dxa"/>
            <w:shd w:val="clear" w:color="auto" w:fill="auto"/>
          </w:tcPr>
          <w:p w:rsidR="00252ADD" w:rsidRPr="00777B4D" w:rsidRDefault="00252ADD" w:rsidP="00C16B49">
            <w:pPr>
              <w:pStyle w:val="TableEntry"/>
            </w:pPr>
            <w:r w:rsidRPr="00777B4D">
              <w:t>A clinician reviews a work list of medications to be administered to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OREV</w:t>
            </w:r>
          </w:p>
        </w:tc>
        <w:tc>
          <w:tcPr>
            <w:tcW w:w="2647" w:type="dxa"/>
            <w:shd w:val="clear" w:color="auto" w:fill="auto"/>
          </w:tcPr>
          <w:p w:rsidR="00252ADD" w:rsidRPr="00777B4D" w:rsidRDefault="00252ADD" w:rsidP="00C16B49">
            <w:pPr>
              <w:pStyle w:val="TableEntry"/>
            </w:pPr>
            <w:r w:rsidRPr="00777B4D">
              <w:t>orders review task</w:t>
            </w:r>
          </w:p>
        </w:tc>
        <w:tc>
          <w:tcPr>
            <w:tcW w:w="4934" w:type="dxa"/>
            <w:shd w:val="clear" w:color="auto" w:fill="auto"/>
          </w:tcPr>
          <w:p w:rsidR="00252ADD" w:rsidRPr="00777B4D" w:rsidRDefault="00252ADD" w:rsidP="00C16B49">
            <w:pPr>
              <w:pStyle w:val="TableEntry"/>
            </w:pPr>
            <w:r w:rsidRPr="00777B4D">
              <w:t>A person reviews a list of orders submitted to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PATREPREV</w:t>
            </w:r>
          </w:p>
        </w:tc>
        <w:tc>
          <w:tcPr>
            <w:tcW w:w="2647" w:type="dxa"/>
            <w:shd w:val="clear" w:color="auto" w:fill="auto"/>
          </w:tcPr>
          <w:p w:rsidR="00252ADD" w:rsidRPr="00777B4D" w:rsidRDefault="00252ADD" w:rsidP="00C16B49">
            <w:pPr>
              <w:pStyle w:val="TableEntry"/>
            </w:pPr>
            <w:r w:rsidRPr="00777B4D">
              <w:t>pathology report review task</w:t>
            </w:r>
          </w:p>
        </w:tc>
        <w:tc>
          <w:tcPr>
            <w:tcW w:w="4934" w:type="dxa"/>
            <w:shd w:val="clear" w:color="auto" w:fill="auto"/>
          </w:tcPr>
          <w:p w:rsidR="00252ADD" w:rsidRPr="00777B4D" w:rsidRDefault="00252ADD" w:rsidP="00C16B49">
            <w:pPr>
              <w:pStyle w:val="TableEntry"/>
            </w:pPr>
            <w:r w:rsidRPr="00777B4D">
              <w:t>A person reviews a pathology report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PROBLISTREV</w:t>
            </w:r>
          </w:p>
        </w:tc>
        <w:tc>
          <w:tcPr>
            <w:tcW w:w="2647" w:type="dxa"/>
            <w:shd w:val="clear" w:color="auto" w:fill="auto"/>
          </w:tcPr>
          <w:p w:rsidR="00252ADD" w:rsidRPr="00777B4D" w:rsidRDefault="00252ADD" w:rsidP="00C16B49">
            <w:pPr>
              <w:pStyle w:val="TableEntry"/>
            </w:pPr>
            <w:r w:rsidRPr="00777B4D">
              <w:t>problem list review task</w:t>
            </w:r>
          </w:p>
        </w:tc>
        <w:tc>
          <w:tcPr>
            <w:tcW w:w="4934" w:type="dxa"/>
            <w:shd w:val="clear" w:color="auto" w:fill="auto"/>
          </w:tcPr>
          <w:p w:rsidR="00252ADD" w:rsidRPr="00777B4D" w:rsidRDefault="00252ADD" w:rsidP="00C16B49">
            <w:pPr>
              <w:pStyle w:val="TableEntry"/>
            </w:pPr>
            <w:r w:rsidRPr="00777B4D">
              <w:t>A person reviews a list of problems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RADREPREV</w:t>
            </w:r>
          </w:p>
        </w:tc>
        <w:tc>
          <w:tcPr>
            <w:tcW w:w="2647" w:type="dxa"/>
            <w:shd w:val="clear" w:color="auto" w:fill="auto"/>
          </w:tcPr>
          <w:p w:rsidR="00252ADD" w:rsidRPr="00777B4D" w:rsidRDefault="00252ADD" w:rsidP="00C16B49">
            <w:pPr>
              <w:pStyle w:val="TableEntry"/>
            </w:pPr>
            <w:r w:rsidRPr="00777B4D">
              <w:t>radiology report review task</w:t>
            </w:r>
          </w:p>
        </w:tc>
        <w:tc>
          <w:tcPr>
            <w:tcW w:w="4934" w:type="dxa"/>
            <w:shd w:val="clear" w:color="auto" w:fill="auto"/>
          </w:tcPr>
          <w:p w:rsidR="00252ADD" w:rsidRPr="00777B4D" w:rsidRDefault="00252ADD" w:rsidP="00C16B49">
            <w:pPr>
              <w:pStyle w:val="TableEntry"/>
            </w:pPr>
            <w:r w:rsidRPr="00777B4D">
              <w:t>A person reviews a radiology report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REMLE</w:t>
            </w:r>
          </w:p>
        </w:tc>
        <w:tc>
          <w:tcPr>
            <w:tcW w:w="2647" w:type="dxa"/>
            <w:shd w:val="clear" w:color="auto" w:fill="auto"/>
          </w:tcPr>
          <w:p w:rsidR="00252ADD" w:rsidRPr="00777B4D" w:rsidRDefault="00252ADD" w:rsidP="00C16B49">
            <w:pPr>
              <w:pStyle w:val="TableEntry"/>
            </w:pPr>
            <w:r w:rsidRPr="00777B4D">
              <w:t>reminder list entry</w:t>
            </w:r>
          </w:p>
        </w:tc>
        <w:tc>
          <w:tcPr>
            <w:tcW w:w="4934" w:type="dxa"/>
            <w:shd w:val="clear" w:color="auto" w:fill="auto"/>
          </w:tcPr>
          <w:p w:rsidR="00252ADD" w:rsidRPr="00777B4D" w:rsidRDefault="00252ADD" w:rsidP="00C16B49">
            <w:pPr>
              <w:pStyle w:val="TableEntry"/>
            </w:pPr>
            <w:r w:rsidRPr="00777B4D">
              <w:t>A person enters a health care reminder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WELLREMLE</w:t>
            </w:r>
          </w:p>
        </w:tc>
        <w:tc>
          <w:tcPr>
            <w:tcW w:w="2647" w:type="dxa"/>
            <w:shd w:val="clear" w:color="auto" w:fill="auto"/>
          </w:tcPr>
          <w:p w:rsidR="00252ADD" w:rsidRPr="00777B4D" w:rsidRDefault="00252ADD" w:rsidP="00C16B49">
            <w:pPr>
              <w:pStyle w:val="TableEntry"/>
            </w:pPr>
            <w:r w:rsidRPr="00777B4D">
              <w:t>wellness reminder list entry</w:t>
            </w:r>
          </w:p>
        </w:tc>
        <w:tc>
          <w:tcPr>
            <w:tcW w:w="4934" w:type="dxa"/>
            <w:shd w:val="clear" w:color="auto" w:fill="auto"/>
          </w:tcPr>
          <w:p w:rsidR="00252ADD" w:rsidRPr="00777B4D" w:rsidRDefault="00252ADD" w:rsidP="00C16B49">
            <w:pPr>
              <w:pStyle w:val="TableEntry"/>
            </w:pPr>
            <w:r w:rsidRPr="00777B4D">
              <w:t>A person enters a wellness or preventive care reminder for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RISKASSESS</w:t>
            </w:r>
          </w:p>
        </w:tc>
        <w:tc>
          <w:tcPr>
            <w:tcW w:w="2647" w:type="dxa"/>
            <w:shd w:val="clear" w:color="auto" w:fill="auto"/>
          </w:tcPr>
          <w:p w:rsidR="00252ADD" w:rsidRPr="00777B4D" w:rsidRDefault="00252ADD" w:rsidP="00C16B49">
            <w:pPr>
              <w:pStyle w:val="TableEntry"/>
            </w:pPr>
            <w:r w:rsidRPr="00777B4D">
              <w:t>risk assessment instrument task</w:t>
            </w:r>
          </w:p>
        </w:tc>
        <w:tc>
          <w:tcPr>
            <w:tcW w:w="4934" w:type="dxa"/>
            <w:shd w:val="clear" w:color="auto" w:fill="auto"/>
          </w:tcPr>
          <w:p w:rsidR="00252ADD" w:rsidRPr="00777B4D" w:rsidRDefault="00252ADD" w:rsidP="00C16B49">
            <w:pPr>
              <w:pStyle w:val="TableEntry"/>
            </w:pPr>
            <w:r w:rsidRPr="00777B4D">
              <w:t>A person reviews a Risk Assessment Instrument report of a given patient.</w:t>
            </w:r>
          </w:p>
        </w:tc>
      </w:tr>
      <w:tr w:rsidR="00252ADD" w:rsidRPr="00777B4D" w:rsidTr="00FB767C">
        <w:tc>
          <w:tcPr>
            <w:tcW w:w="1961" w:type="dxa"/>
            <w:shd w:val="clear" w:color="auto" w:fill="auto"/>
          </w:tcPr>
          <w:p w:rsidR="00252ADD" w:rsidRPr="00777B4D" w:rsidRDefault="00252ADD" w:rsidP="00D33912">
            <w:pPr>
              <w:pStyle w:val="TableEntry"/>
            </w:pPr>
            <w:r w:rsidRPr="00777B4D">
              <w:t>FALLRISK</w:t>
            </w:r>
          </w:p>
        </w:tc>
        <w:tc>
          <w:tcPr>
            <w:tcW w:w="2647" w:type="dxa"/>
            <w:shd w:val="clear" w:color="auto" w:fill="auto"/>
          </w:tcPr>
          <w:p w:rsidR="00252ADD" w:rsidRPr="00777B4D" w:rsidRDefault="00252ADD" w:rsidP="00C16B49">
            <w:pPr>
              <w:pStyle w:val="TableEntry"/>
            </w:pPr>
            <w:r w:rsidRPr="00777B4D">
              <w:t>falls risk assessment instrument task</w:t>
            </w:r>
          </w:p>
        </w:tc>
        <w:tc>
          <w:tcPr>
            <w:tcW w:w="4934" w:type="dxa"/>
            <w:shd w:val="clear" w:color="auto" w:fill="auto"/>
          </w:tcPr>
          <w:p w:rsidR="00252ADD" w:rsidRPr="00777B4D" w:rsidRDefault="00252ADD" w:rsidP="00C16B49">
            <w:pPr>
              <w:pStyle w:val="TableEntry"/>
            </w:pPr>
            <w:r w:rsidRPr="00777B4D">
              <w:t>A person reviews a Falls Risk Assessment Instrument report of a given patient.</w:t>
            </w:r>
          </w:p>
        </w:tc>
      </w:tr>
    </w:tbl>
    <w:p w:rsidR="0028453E" w:rsidRPr="00777B4D" w:rsidRDefault="0028453E" w:rsidP="0028453E">
      <w:pPr>
        <w:pStyle w:val="BodyText"/>
        <w:rPr>
          <w:lang w:eastAsia="x-none"/>
        </w:rPr>
      </w:pPr>
    </w:p>
    <w:p w:rsidR="0028453E" w:rsidRPr="00777B4D" w:rsidRDefault="0028453E" w:rsidP="0028453E">
      <w:pPr>
        <w:pStyle w:val="BodyText"/>
        <w:rPr>
          <w:lang w:eastAsia="x-none"/>
        </w:rPr>
      </w:pPr>
      <w:r w:rsidRPr="00777B4D">
        <w:rPr>
          <w:lang w:eastAsia="x-none"/>
        </w:rPr>
        <w:t>In the above, many tasks appear twice, once in the context of list entry, and a second time in the context of review</w:t>
      </w:r>
      <w:r w:rsidR="00870818">
        <w:rPr>
          <w:lang w:eastAsia="x-none"/>
        </w:rPr>
        <w:t xml:space="preserve">. </w:t>
      </w:r>
      <w:r w:rsidRPr="00777B4D">
        <w:rPr>
          <w:lang w:eastAsia="x-none"/>
        </w:rPr>
        <w:t xml:space="preserve">For example, there is a </w:t>
      </w:r>
      <w:r w:rsidR="0093597A" w:rsidRPr="00777B4D">
        <w:rPr>
          <w:lang w:eastAsia="x-none"/>
        </w:rPr>
        <w:t>task</w:t>
      </w:r>
      <w:r w:rsidRPr="00777B4D">
        <w:rPr>
          <w:lang w:eastAsia="x-none"/>
        </w:rPr>
        <w:t xml:space="preserve"> for medication order entry, and a second task for order review</w:t>
      </w:r>
      <w:r w:rsidR="00870818">
        <w:rPr>
          <w:lang w:eastAsia="x-none"/>
        </w:rPr>
        <w:t xml:space="preserve">. </w:t>
      </w:r>
      <w:r w:rsidRPr="00777B4D">
        <w:rPr>
          <w:lang w:eastAsia="x-none"/>
        </w:rPr>
        <w:t xml:space="preserve">In general, review tasks should be used </w:t>
      </w:r>
      <w:r w:rsidR="000C55EA" w:rsidRPr="00777B4D">
        <w:rPr>
          <w:lang w:eastAsia="x-none"/>
        </w:rPr>
        <w:t xml:space="preserve">with </w:t>
      </w:r>
      <w:proofErr w:type="spellStart"/>
      <w:r w:rsidRPr="00777B4D">
        <w:rPr>
          <w:lang w:eastAsia="x-none"/>
        </w:rPr>
        <w:t>Infobuttons</w:t>
      </w:r>
      <w:proofErr w:type="spellEnd"/>
      <w:r w:rsidRPr="00777B4D">
        <w:rPr>
          <w:lang w:eastAsia="x-none"/>
        </w:rPr>
        <w:t xml:space="preserve"> attached to information already entered or present in the patients chart</w:t>
      </w:r>
      <w:r w:rsidR="00870818">
        <w:rPr>
          <w:lang w:eastAsia="x-none"/>
        </w:rPr>
        <w:t xml:space="preserve">. </w:t>
      </w:r>
      <w:r w:rsidRPr="00777B4D">
        <w:rPr>
          <w:lang w:eastAsia="x-none"/>
        </w:rPr>
        <w:t>List entry tasks should be use</w:t>
      </w:r>
      <w:r w:rsidR="000C55EA" w:rsidRPr="00777B4D">
        <w:rPr>
          <w:lang w:eastAsia="x-none"/>
        </w:rPr>
        <w:t xml:space="preserve">d with </w:t>
      </w:r>
      <w:proofErr w:type="spellStart"/>
      <w:r w:rsidRPr="00777B4D">
        <w:rPr>
          <w:lang w:eastAsia="x-none"/>
        </w:rPr>
        <w:t>Infobuttons</w:t>
      </w:r>
      <w:proofErr w:type="spellEnd"/>
      <w:r w:rsidRPr="00777B4D">
        <w:rPr>
          <w:lang w:eastAsia="x-none"/>
        </w:rPr>
        <w:t xml:space="preserve"> attached to pick lists </w:t>
      </w:r>
      <w:r w:rsidR="000C55EA" w:rsidRPr="00777B4D">
        <w:rPr>
          <w:lang w:eastAsia="x-none"/>
        </w:rPr>
        <w:t xml:space="preserve">or other data entry controls </w:t>
      </w:r>
      <w:r w:rsidRPr="00777B4D">
        <w:rPr>
          <w:lang w:eastAsia="x-none"/>
        </w:rPr>
        <w:t xml:space="preserve">from which a </w:t>
      </w:r>
      <w:r w:rsidR="00E20E58" w:rsidRPr="00777B4D">
        <w:rPr>
          <w:lang w:eastAsia="x-none"/>
        </w:rPr>
        <w:t>clinician</w:t>
      </w:r>
      <w:r w:rsidRPr="00777B4D">
        <w:rPr>
          <w:lang w:eastAsia="x-none"/>
        </w:rPr>
        <w:t xml:space="preserve"> could create a new entry.</w:t>
      </w:r>
    </w:p>
    <w:p w:rsidR="0093597A" w:rsidRPr="00777B4D" w:rsidRDefault="0093597A" w:rsidP="00291432">
      <w:pPr>
        <w:pStyle w:val="XMLExample"/>
        <w:rPr>
          <w:rStyle w:val="BodyTextChar3"/>
          <w:rFonts w:ascii="Times New Roman" w:hAnsi="Times New Roman"/>
          <w:b/>
          <w:szCs w:val="24"/>
        </w:rPr>
      </w:pPr>
    </w:p>
    <w:p w:rsidR="00C80BE3" w:rsidRPr="00777B4D" w:rsidRDefault="00C80BE3" w:rsidP="00291432">
      <w:pPr>
        <w:pStyle w:val="XMLExample"/>
        <w:rPr>
          <w:rStyle w:val="BodyTextChar3"/>
          <w:rFonts w:ascii="Times New Roman" w:hAnsi="Times New Roman"/>
          <w:b/>
          <w:szCs w:val="24"/>
        </w:rPr>
      </w:pPr>
      <w:proofErr w:type="spellStart"/>
      <w:r w:rsidRPr="00777B4D">
        <w:rPr>
          <w:rStyle w:val="BodyTextChar3"/>
          <w:szCs w:val="24"/>
        </w:rPr>
        <w:lastRenderedPageBreak/>
        <w:t>mainSearchCriteria.v.c</w:t>
      </w:r>
      <w:proofErr w:type="spellEnd"/>
      <w:r w:rsidRPr="00777B4D">
        <w:rPr>
          <w:rStyle w:val="BodyTextChar3"/>
          <w:szCs w:val="24"/>
        </w:rPr>
        <w:t xml:space="preserve"> </w:t>
      </w:r>
      <w:r w:rsidR="00252ADD" w:rsidRPr="00777B4D">
        <w:rPr>
          <w:rStyle w:val="BodyTextChar3"/>
          <w:szCs w:val="24"/>
        </w:rPr>
        <w:br/>
      </w:r>
      <w:proofErr w:type="spellStart"/>
      <w:r w:rsidRPr="00777B4D">
        <w:rPr>
          <w:rStyle w:val="BodyTextChar3"/>
          <w:szCs w:val="24"/>
        </w:rPr>
        <w:t>mainSearchCriteria.v.cs</w:t>
      </w:r>
      <w:proofErr w:type="spellEnd"/>
      <w:r w:rsidRPr="00777B4D">
        <w:rPr>
          <w:rStyle w:val="BodyTextChar3"/>
          <w:szCs w:val="24"/>
        </w:rPr>
        <w:t xml:space="preserve"> </w:t>
      </w:r>
      <w:r w:rsidR="00252ADD" w:rsidRPr="00777B4D">
        <w:rPr>
          <w:rStyle w:val="BodyTextChar3"/>
          <w:szCs w:val="24"/>
        </w:rPr>
        <w:br/>
      </w:r>
      <w:proofErr w:type="spellStart"/>
      <w:r w:rsidRPr="00777B4D">
        <w:rPr>
          <w:rStyle w:val="BodyTextChar3"/>
          <w:szCs w:val="24"/>
        </w:rPr>
        <w:t>mainSearchCriteria.v.ot</w:t>
      </w:r>
      <w:proofErr w:type="spellEnd"/>
      <w:r w:rsidRPr="00777B4D">
        <w:rPr>
          <w:rStyle w:val="BodyTextChar3"/>
          <w:szCs w:val="24"/>
        </w:rPr>
        <w:t xml:space="preserve"> </w:t>
      </w:r>
    </w:p>
    <w:p w:rsidR="00BF1E84" w:rsidRPr="00777B4D" w:rsidRDefault="002A09B5" w:rsidP="00BF1E84">
      <w:pPr>
        <w:pStyle w:val="BodyText"/>
        <w:rPr>
          <w:lang w:eastAsia="x-none"/>
        </w:rPr>
      </w:pPr>
      <w:r w:rsidRPr="00777B4D">
        <w:rPr>
          <w:lang w:eastAsia="x-none"/>
        </w:rPr>
        <w:t xml:space="preserve">The </w:t>
      </w:r>
      <w:proofErr w:type="spellStart"/>
      <w:r w:rsidRPr="00777B4D">
        <w:rPr>
          <w:lang w:eastAsia="x-none"/>
        </w:rPr>
        <w:t>mainSearchCriteria</w:t>
      </w:r>
      <w:proofErr w:type="spellEnd"/>
      <w:r w:rsidRPr="00777B4D">
        <w:rPr>
          <w:lang w:eastAsia="x-none"/>
        </w:rPr>
        <w:t xml:space="preserve"> parameters are used to send information about the term being queried</w:t>
      </w:r>
      <w:r w:rsidR="00870818">
        <w:rPr>
          <w:lang w:eastAsia="x-none"/>
        </w:rPr>
        <w:t xml:space="preserve">. </w:t>
      </w:r>
      <w:r w:rsidRPr="00777B4D">
        <w:rPr>
          <w:lang w:eastAsia="x-none"/>
        </w:rPr>
        <w:t xml:space="preserve">Usually this will be a coded term and be sent using the </w:t>
      </w:r>
      <w:proofErr w:type="spellStart"/>
      <w:r w:rsidRPr="00777B4D">
        <w:rPr>
          <w:lang w:eastAsia="x-none"/>
        </w:rPr>
        <w:t>mainSearchCriteria.v.c</w:t>
      </w:r>
      <w:proofErr w:type="spellEnd"/>
      <w:r w:rsidRPr="00777B4D">
        <w:rPr>
          <w:lang w:eastAsia="x-none"/>
        </w:rPr>
        <w:t xml:space="preserve"> and </w:t>
      </w:r>
      <w:proofErr w:type="spellStart"/>
      <w:r w:rsidRPr="00777B4D">
        <w:rPr>
          <w:lang w:eastAsia="x-none"/>
        </w:rPr>
        <w:t>mainSearchCriteria.v.cs</w:t>
      </w:r>
      <w:proofErr w:type="spellEnd"/>
      <w:r w:rsidRPr="00777B4D">
        <w:rPr>
          <w:lang w:eastAsia="x-none"/>
        </w:rPr>
        <w:t xml:space="preserve"> parameters</w:t>
      </w:r>
      <w:r w:rsidR="00870818">
        <w:rPr>
          <w:lang w:eastAsia="x-none"/>
        </w:rPr>
        <w:t xml:space="preserve">. </w:t>
      </w:r>
      <w:r w:rsidRPr="00777B4D">
        <w:rPr>
          <w:lang w:eastAsia="x-none"/>
        </w:rPr>
        <w:t xml:space="preserve">However, if there is no code associated with the search term, the string value of the term can be sent using the </w:t>
      </w:r>
      <w:proofErr w:type="spellStart"/>
      <w:r w:rsidRPr="00777B4D">
        <w:rPr>
          <w:lang w:eastAsia="x-none"/>
        </w:rPr>
        <w:t>mainSearchCriteria.v.ot</w:t>
      </w:r>
      <w:proofErr w:type="spellEnd"/>
      <w:r w:rsidRPr="00777B4D">
        <w:rPr>
          <w:lang w:eastAsia="x-none"/>
        </w:rPr>
        <w:t>.</w:t>
      </w:r>
    </w:p>
    <w:p w:rsidR="002A09B5" w:rsidRPr="00777B4D" w:rsidRDefault="002A09B5" w:rsidP="00762985">
      <w:pPr>
        <w:pStyle w:val="ListNumber2"/>
      </w:pPr>
      <w:r w:rsidRPr="00777B4D">
        <w:t xml:space="preserve">The </w:t>
      </w:r>
      <w:r w:rsidR="0051122A" w:rsidRPr="00777B4D">
        <w:t>Clinical Knowledge Directory</w:t>
      </w:r>
      <w:r w:rsidRPr="00777B4D">
        <w:t xml:space="preserve"> </w:t>
      </w:r>
      <w:r w:rsidRPr="00870818">
        <w:rPr>
          <w:smallCaps/>
        </w:rPr>
        <w:t>shall</w:t>
      </w:r>
      <w:r w:rsidRPr="00777B4D">
        <w:t xml:space="preserve"> </w:t>
      </w:r>
      <w:proofErr w:type="gramStart"/>
      <w:r w:rsidRPr="00777B4D">
        <w:t>send</w:t>
      </w:r>
      <w:proofErr w:type="gramEnd"/>
      <w:r w:rsidRPr="00777B4D">
        <w:t xml:space="preserve"> at least one search term in </w:t>
      </w:r>
      <w:proofErr w:type="spellStart"/>
      <w:r w:rsidRPr="00777B4D">
        <w:rPr>
          <w:rStyle w:val="BodyTextChar3"/>
        </w:rPr>
        <w:t>mainSearchCriteria.v.c</w:t>
      </w:r>
      <w:proofErr w:type="spellEnd"/>
      <w:r w:rsidRPr="00777B4D">
        <w:rPr>
          <w:rStyle w:val="BodyTextChar3"/>
        </w:rPr>
        <w:t xml:space="preserve"> </w:t>
      </w:r>
      <w:r w:rsidRPr="00777B4D">
        <w:t xml:space="preserve">or </w:t>
      </w:r>
      <w:proofErr w:type="spellStart"/>
      <w:r w:rsidRPr="00777B4D">
        <w:rPr>
          <w:rStyle w:val="BodyTextChar3"/>
        </w:rPr>
        <w:t>mainSearchCriteria.v.ot</w:t>
      </w:r>
      <w:proofErr w:type="spellEnd"/>
      <w:r w:rsidRPr="00777B4D">
        <w:t>.</w:t>
      </w:r>
    </w:p>
    <w:p w:rsidR="00D37B57" w:rsidRPr="00762985" w:rsidRDefault="00D37B57" w:rsidP="00762985">
      <w:pPr>
        <w:pStyle w:val="ListNumber2"/>
        <w:rPr>
          <w:b/>
        </w:rPr>
      </w:pPr>
      <w:r w:rsidRPr="00762985">
        <w:rPr>
          <w:b/>
        </w:rPr>
        <w:t xml:space="preserve">If </w:t>
      </w:r>
      <w:proofErr w:type="spellStart"/>
      <w:r w:rsidRPr="00870818">
        <w:rPr>
          <w:rStyle w:val="BodyTextChar3"/>
          <w:b/>
        </w:rPr>
        <w:t>mainSearchCriteria.v.c</w:t>
      </w:r>
      <w:proofErr w:type="spellEnd"/>
      <w:r w:rsidRPr="00762985">
        <w:rPr>
          <w:b/>
        </w:rPr>
        <w:t xml:space="preserve"> is sent, the coding system used </w:t>
      </w:r>
      <w:r w:rsidRPr="00762985">
        <w:rPr>
          <w:b/>
          <w:smallCaps/>
        </w:rPr>
        <w:t>shall</w:t>
      </w:r>
      <w:r w:rsidRPr="00762985">
        <w:rPr>
          <w:b/>
        </w:rPr>
        <w:t xml:space="preserve"> be sent in the </w:t>
      </w:r>
      <w:proofErr w:type="spellStart"/>
      <w:r w:rsidRPr="00870818">
        <w:rPr>
          <w:rStyle w:val="BodyTextChar3"/>
          <w:b/>
        </w:rPr>
        <w:t>mainSearchCriteria.v.cs</w:t>
      </w:r>
      <w:proofErr w:type="spellEnd"/>
      <w:r w:rsidRPr="00762985">
        <w:rPr>
          <w:b/>
        </w:rPr>
        <w:t xml:space="preserve"> parameter.</w:t>
      </w:r>
    </w:p>
    <w:p w:rsidR="0093597A" w:rsidRPr="00777B4D" w:rsidRDefault="0093597A" w:rsidP="00291432">
      <w:pPr>
        <w:pStyle w:val="XMLExample"/>
        <w:rPr>
          <w:rStyle w:val="BodyTextChar3"/>
          <w:b/>
          <w:szCs w:val="24"/>
        </w:rPr>
      </w:pPr>
    </w:p>
    <w:p w:rsidR="003944FF" w:rsidRPr="00777B4D" w:rsidRDefault="003944FF" w:rsidP="00291432">
      <w:pPr>
        <w:pStyle w:val="XMLExample"/>
        <w:rPr>
          <w:rStyle w:val="BodyTextChar3"/>
          <w:b/>
          <w:szCs w:val="24"/>
        </w:rPr>
      </w:pPr>
      <w:proofErr w:type="spellStart"/>
      <w:r w:rsidRPr="00777B4D">
        <w:rPr>
          <w:rStyle w:val="BodyTextChar3"/>
          <w:szCs w:val="24"/>
        </w:rPr>
        <w:t>subTopic.v.c</w:t>
      </w:r>
      <w:proofErr w:type="spellEnd"/>
      <w:r w:rsidRPr="00777B4D">
        <w:rPr>
          <w:rStyle w:val="BodyTextChar3"/>
          <w:szCs w:val="24"/>
        </w:rPr>
        <w:t xml:space="preserve"> </w:t>
      </w:r>
      <w:r w:rsidRPr="00777B4D">
        <w:rPr>
          <w:rStyle w:val="BodyTextChar3"/>
          <w:szCs w:val="24"/>
        </w:rPr>
        <w:br/>
      </w:r>
      <w:proofErr w:type="spellStart"/>
      <w:r w:rsidRPr="00777B4D">
        <w:rPr>
          <w:rStyle w:val="BodyTextChar3"/>
          <w:szCs w:val="24"/>
        </w:rPr>
        <w:t>subTopic.v.cs</w:t>
      </w:r>
      <w:proofErr w:type="spellEnd"/>
      <w:r w:rsidRPr="00777B4D">
        <w:rPr>
          <w:rStyle w:val="BodyTextChar3"/>
          <w:szCs w:val="24"/>
        </w:rPr>
        <w:t xml:space="preserve"> </w:t>
      </w:r>
    </w:p>
    <w:p w:rsidR="00FB1643" w:rsidRPr="00777B4D" w:rsidRDefault="00FB1643" w:rsidP="00762985">
      <w:pPr>
        <w:pStyle w:val="ListNumber2"/>
      </w:pPr>
      <w:r w:rsidRPr="00777B4D">
        <w:t xml:space="preserve">The subtopic parameter identifies the kind of information being sought using </w:t>
      </w:r>
      <w:proofErr w:type="spellStart"/>
      <w:r w:rsidRPr="00777B4D">
        <w:t>mainSearchCriteria</w:t>
      </w:r>
      <w:proofErr w:type="spellEnd"/>
      <w:r w:rsidRPr="00777B4D">
        <w:t xml:space="preserve"> above</w:t>
      </w:r>
      <w:r w:rsidR="00870818">
        <w:t xml:space="preserve">. </w:t>
      </w:r>
      <w:r w:rsidRPr="00777B4D">
        <w:t xml:space="preserve">The Clinical Knowledge Requestor </w:t>
      </w:r>
      <w:r w:rsidR="005F1FC4" w:rsidRPr="00870818">
        <w:rPr>
          <w:smallCaps/>
        </w:rPr>
        <w:t>may</w:t>
      </w:r>
      <w:r w:rsidRPr="00777B4D">
        <w:t xml:space="preserve"> use this parameter to represent the specific kind of content being sought.</w:t>
      </w:r>
    </w:p>
    <w:p w:rsidR="007D795A" w:rsidRPr="00777B4D" w:rsidRDefault="000A3DE5" w:rsidP="00BF1E84">
      <w:pPr>
        <w:pStyle w:val="BodyText"/>
        <w:rPr>
          <w:lang w:eastAsia="x-none"/>
        </w:rPr>
      </w:pPr>
      <w:r w:rsidRPr="00777B4D">
        <w:rPr>
          <w:lang w:eastAsia="x-none"/>
        </w:rPr>
        <w:t>There are many comm</w:t>
      </w:r>
      <w:r w:rsidR="007D795A" w:rsidRPr="00777B4D">
        <w:rPr>
          <w:lang w:eastAsia="x-none"/>
        </w:rPr>
        <w:t>o</w:t>
      </w:r>
      <w:r w:rsidRPr="00777B4D">
        <w:rPr>
          <w:lang w:eastAsia="x-none"/>
        </w:rPr>
        <w:t>n sections in clinical content used to provide information about problems, medications, lab tests, et cetera</w:t>
      </w:r>
      <w:r w:rsidR="00870818">
        <w:rPr>
          <w:lang w:eastAsia="x-none"/>
        </w:rPr>
        <w:t xml:space="preserve">. </w:t>
      </w:r>
      <w:r w:rsidR="007D795A" w:rsidRPr="00777B4D">
        <w:rPr>
          <w:lang w:eastAsia="x-none"/>
        </w:rPr>
        <w:t xml:space="preserve">However, there </w:t>
      </w:r>
      <w:r w:rsidR="00581AE8" w:rsidRPr="00777B4D">
        <w:rPr>
          <w:lang w:eastAsia="x-none"/>
        </w:rPr>
        <w:t xml:space="preserve">is no single vocabulary </w:t>
      </w:r>
      <w:r w:rsidR="007D795A" w:rsidRPr="00777B4D">
        <w:rPr>
          <w:lang w:eastAsia="x-none"/>
        </w:rPr>
        <w:t xml:space="preserve">which </w:t>
      </w:r>
      <w:r w:rsidR="00581AE8" w:rsidRPr="00777B4D">
        <w:rPr>
          <w:lang w:eastAsia="x-none"/>
        </w:rPr>
        <w:t xml:space="preserve">codifies all of </w:t>
      </w:r>
      <w:r w:rsidR="007D795A" w:rsidRPr="00777B4D">
        <w:rPr>
          <w:lang w:eastAsia="x-none"/>
        </w:rPr>
        <w:t>these concepts.</w:t>
      </w:r>
    </w:p>
    <w:p w:rsidR="00581AE8" w:rsidRPr="00777B4D" w:rsidRDefault="00C8501B" w:rsidP="00BF1E84">
      <w:pPr>
        <w:pStyle w:val="BodyText"/>
        <w:rPr>
          <w:lang w:eastAsia="x-none"/>
        </w:rPr>
      </w:pPr>
      <w:r w:rsidRPr="00777B4D">
        <w:rPr>
          <w:lang w:eastAsia="x-none"/>
        </w:rPr>
        <w:t>LOINC includes a set of values used in FDA Package inserts which represent many concepts common to clinical content on medications</w:t>
      </w:r>
      <w:r w:rsidR="00870818">
        <w:rPr>
          <w:lang w:eastAsia="x-none"/>
        </w:rPr>
        <w:t xml:space="preserve">. </w:t>
      </w:r>
      <w:r w:rsidR="00581AE8" w:rsidRPr="00777B4D">
        <w:rPr>
          <w:lang w:eastAsia="x-none"/>
        </w:rPr>
        <w:t>MESH also includes a number of terms that could be used for these concept</w:t>
      </w:r>
      <w:r w:rsidR="00936AB2" w:rsidRPr="00777B4D">
        <w:rPr>
          <w:lang w:eastAsia="x-none"/>
        </w:rPr>
        <w:t>s</w:t>
      </w:r>
      <w:r w:rsidR="00870818">
        <w:rPr>
          <w:lang w:eastAsia="x-none"/>
        </w:rPr>
        <w:t xml:space="preserve">. </w:t>
      </w:r>
      <w:r w:rsidR="00581AE8" w:rsidRPr="00777B4D">
        <w:rPr>
          <w:lang w:eastAsia="x-none"/>
        </w:rPr>
        <w:t>A number of relevant terms also appear in SNOMED CT.</w:t>
      </w:r>
    </w:p>
    <w:p w:rsidR="003944FF" w:rsidRPr="00777B4D" w:rsidRDefault="007D795A" w:rsidP="00BF1E84">
      <w:pPr>
        <w:pStyle w:val="BodyText"/>
        <w:rPr>
          <w:lang w:eastAsia="x-none"/>
        </w:rPr>
      </w:pPr>
      <w:r w:rsidRPr="00777B4D">
        <w:rPr>
          <w:lang w:eastAsia="x-none"/>
        </w:rPr>
        <w:t>A list of different kinds of publications appears below with some of the expected subsections.</w:t>
      </w:r>
    </w:p>
    <w:p w:rsidR="00C8501B" w:rsidRPr="00777B4D" w:rsidRDefault="00C8501B" w:rsidP="00BF1E84">
      <w:pPr>
        <w:pStyle w:val="BodyText"/>
        <w:rPr>
          <w:lang w:eastAsia="x-none"/>
        </w:rPr>
      </w:pPr>
      <w:r w:rsidRPr="00777B4D">
        <w:rPr>
          <w:lang w:eastAsia="x-none"/>
        </w:rPr>
        <w:t>Clinical Trial Descriptions</w:t>
      </w:r>
    </w:p>
    <w:p w:rsidR="002177B7" w:rsidRPr="00777B4D" w:rsidRDefault="002177B7" w:rsidP="00762985">
      <w:pPr>
        <w:pStyle w:val="ListBullet2"/>
      </w:pPr>
      <w:r w:rsidRPr="00777B4D">
        <w:t>Purpose</w:t>
      </w:r>
    </w:p>
    <w:p w:rsidR="007D795A" w:rsidRPr="00777B4D" w:rsidRDefault="007D795A" w:rsidP="00762985">
      <w:pPr>
        <w:pStyle w:val="ListBullet2"/>
      </w:pPr>
      <w:r w:rsidRPr="00777B4D">
        <w:t>Condition</w:t>
      </w:r>
    </w:p>
    <w:p w:rsidR="007D795A" w:rsidRPr="00777B4D" w:rsidRDefault="007D795A" w:rsidP="00762985">
      <w:pPr>
        <w:pStyle w:val="ListBullet2"/>
      </w:pPr>
      <w:r w:rsidRPr="00777B4D">
        <w:t>Intervention</w:t>
      </w:r>
    </w:p>
    <w:p w:rsidR="002177B7" w:rsidRPr="00777B4D" w:rsidRDefault="002177B7" w:rsidP="00762985">
      <w:pPr>
        <w:pStyle w:val="ListBullet2"/>
      </w:pPr>
      <w:r w:rsidRPr="00777B4D">
        <w:t>Eligibility</w:t>
      </w:r>
    </w:p>
    <w:p w:rsidR="002177B7" w:rsidRPr="00777B4D" w:rsidRDefault="002177B7" w:rsidP="00762985">
      <w:pPr>
        <w:pStyle w:val="ListBullet2"/>
      </w:pPr>
      <w:r w:rsidRPr="00777B4D">
        <w:t>Contacts and Locations</w:t>
      </w:r>
    </w:p>
    <w:p w:rsidR="00C8501B" w:rsidRPr="00777B4D" w:rsidRDefault="00C8501B" w:rsidP="00BF1E84">
      <w:pPr>
        <w:pStyle w:val="BodyText"/>
        <w:rPr>
          <w:lang w:eastAsia="x-none"/>
        </w:rPr>
      </w:pPr>
      <w:r w:rsidRPr="00777B4D">
        <w:rPr>
          <w:lang w:eastAsia="x-none"/>
        </w:rPr>
        <w:t>Lab Test Compendia</w:t>
      </w:r>
    </w:p>
    <w:p w:rsidR="00C8501B" w:rsidRPr="00777B4D" w:rsidRDefault="00C8501B" w:rsidP="00762985">
      <w:pPr>
        <w:pStyle w:val="ListBullet2"/>
      </w:pPr>
      <w:r w:rsidRPr="00777B4D">
        <w:t>Specimen (type, handling, et cetera)</w:t>
      </w:r>
    </w:p>
    <w:p w:rsidR="00C8501B" w:rsidRPr="00777B4D" w:rsidRDefault="00C8501B" w:rsidP="00762985">
      <w:pPr>
        <w:pStyle w:val="ListBullet2"/>
      </w:pPr>
      <w:r w:rsidRPr="00777B4D">
        <w:t>Indications</w:t>
      </w:r>
    </w:p>
    <w:p w:rsidR="00C8501B" w:rsidRPr="00777B4D" w:rsidRDefault="00C8501B" w:rsidP="00762985">
      <w:pPr>
        <w:pStyle w:val="ListBullet2"/>
      </w:pPr>
      <w:r w:rsidRPr="00777B4D">
        <w:t>Contraindications</w:t>
      </w:r>
    </w:p>
    <w:p w:rsidR="00C8501B" w:rsidRPr="00777B4D" w:rsidRDefault="00C8501B" w:rsidP="00762985">
      <w:pPr>
        <w:pStyle w:val="ListBullet2"/>
      </w:pPr>
      <w:r w:rsidRPr="00777B4D">
        <w:t>Interpretation</w:t>
      </w:r>
    </w:p>
    <w:p w:rsidR="00C8501B" w:rsidRPr="00777B4D" w:rsidRDefault="00C8501B" w:rsidP="00762985">
      <w:pPr>
        <w:pStyle w:val="ListBullet2"/>
      </w:pPr>
      <w:r w:rsidRPr="00777B4D">
        <w:lastRenderedPageBreak/>
        <w:t>Reference Range</w:t>
      </w:r>
    </w:p>
    <w:p w:rsidR="00C8501B" w:rsidRPr="00777B4D" w:rsidRDefault="00C8501B" w:rsidP="00762985">
      <w:pPr>
        <w:pStyle w:val="ListBullet2"/>
      </w:pPr>
      <w:r w:rsidRPr="00777B4D">
        <w:t>Method</w:t>
      </w:r>
    </w:p>
    <w:p w:rsidR="00C8501B" w:rsidRPr="00777B4D" w:rsidRDefault="00C8501B" w:rsidP="00BF1E84">
      <w:pPr>
        <w:pStyle w:val="BodyText"/>
        <w:rPr>
          <w:lang w:eastAsia="x-none"/>
        </w:rPr>
      </w:pPr>
      <w:r w:rsidRPr="00777B4D">
        <w:rPr>
          <w:lang w:eastAsia="x-none"/>
        </w:rPr>
        <w:t>Public Health Alerts</w:t>
      </w:r>
    </w:p>
    <w:p w:rsidR="00C8501B" w:rsidRPr="00777B4D" w:rsidRDefault="00C8501B" w:rsidP="00762985">
      <w:pPr>
        <w:pStyle w:val="ListBullet2"/>
      </w:pPr>
      <w:r w:rsidRPr="00777B4D">
        <w:t>Description</w:t>
      </w:r>
    </w:p>
    <w:p w:rsidR="00C8501B" w:rsidRPr="00777B4D" w:rsidRDefault="00C8501B" w:rsidP="00762985">
      <w:pPr>
        <w:pStyle w:val="ListBullet2"/>
      </w:pPr>
      <w:r w:rsidRPr="00777B4D">
        <w:t>Screening</w:t>
      </w:r>
    </w:p>
    <w:p w:rsidR="00C8501B" w:rsidRPr="00777B4D" w:rsidRDefault="00C8501B" w:rsidP="00762985">
      <w:pPr>
        <w:pStyle w:val="ListBullet2"/>
      </w:pPr>
      <w:r w:rsidRPr="00777B4D">
        <w:t>Diagnosis</w:t>
      </w:r>
    </w:p>
    <w:p w:rsidR="00C8501B" w:rsidRPr="00777B4D" w:rsidRDefault="00C8501B" w:rsidP="00762985">
      <w:pPr>
        <w:pStyle w:val="ListBullet2"/>
      </w:pPr>
      <w:r w:rsidRPr="00777B4D">
        <w:t>Treatment</w:t>
      </w:r>
    </w:p>
    <w:p w:rsidR="00C8501B" w:rsidRPr="00777B4D" w:rsidRDefault="00C8501B" w:rsidP="00762985">
      <w:pPr>
        <w:pStyle w:val="ListBullet2"/>
      </w:pPr>
      <w:r w:rsidRPr="00777B4D">
        <w:t>Prognosis</w:t>
      </w:r>
    </w:p>
    <w:p w:rsidR="00C8501B" w:rsidRPr="00777B4D" w:rsidRDefault="00C8501B" w:rsidP="00762985">
      <w:pPr>
        <w:pStyle w:val="ListBullet2"/>
      </w:pPr>
      <w:r w:rsidRPr="00777B4D">
        <w:t>Reporting</w:t>
      </w:r>
    </w:p>
    <w:p w:rsidR="00C8501B" w:rsidRPr="00777B4D" w:rsidRDefault="00C8501B" w:rsidP="00BF1E84">
      <w:pPr>
        <w:pStyle w:val="BodyText"/>
        <w:rPr>
          <w:lang w:eastAsia="x-none"/>
        </w:rPr>
      </w:pPr>
      <w:r w:rsidRPr="00777B4D">
        <w:rPr>
          <w:lang w:eastAsia="x-none"/>
        </w:rPr>
        <w:t>Problems and Allergies</w:t>
      </w:r>
    </w:p>
    <w:p w:rsidR="00C8501B" w:rsidRPr="00777B4D" w:rsidRDefault="00C8501B" w:rsidP="00762985">
      <w:pPr>
        <w:pStyle w:val="ListBullet2"/>
      </w:pPr>
      <w:r w:rsidRPr="00777B4D">
        <w:t>Description</w:t>
      </w:r>
    </w:p>
    <w:p w:rsidR="00C8501B" w:rsidRPr="00777B4D" w:rsidRDefault="00C8501B" w:rsidP="00762985">
      <w:pPr>
        <w:pStyle w:val="ListBullet2"/>
      </w:pPr>
      <w:r w:rsidRPr="00777B4D">
        <w:t>Risks</w:t>
      </w:r>
    </w:p>
    <w:p w:rsidR="00C8501B" w:rsidRPr="00777B4D" w:rsidRDefault="00C8501B" w:rsidP="00762985">
      <w:pPr>
        <w:pStyle w:val="ListBullet2"/>
      </w:pPr>
      <w:r w:rsidRPr="00777B4D">
        <w:t>Diagnosis</w:t>
      </w:r>
    </w:p>
    <w:p w:rsidR="00C8501B" w:rsidRPr="00777B4D" w:rsidRDefault="00C8501B" w:rsidP="00762985">
      <w:pPr>
        <w:pStyle w:val="ListBullet2"/>
      </w:pPr>
      <w:r w:rsidRPr="00777B4D">
        <w:t>Treatment</w:t>
      </w:r>
    </w:p>
    <w:p w:rsidR="00C8501B" w:rsidRPr="00777B4D" w:rsidRDefault="00C8501B" w:rsidP="00762985">
      <w:pPr>
        <w:pStyle w:val="ListBullet2"/>
      </w:pPr>
      <w:r w:rsidRPr="00777B4D">
        <w:t>Prognosis</w:t>
      </w:r>
    </w:p>
    <w:p w:rsidR="00C8501B" w:rsidRPr="00777B4D" w:rsidRDefault="00C8501B" w:rsidP="00BF1E84">
      <w:pPr>
        <w:pStyle w:val="BodyText"/>
        <w:rPr>
          <w:lang w:eastAsia="x-none"/>
        </w:rPr>
      </w:pPr>
      <w:r w:rsidRPr="00777B4D">
        <w:rPr>
          <w:lang w:eastAsia="x-none"/>
        </w:rPr>
        <w:t>Procedures</w:t>
      </w:r>
    </w:p>
    <w:p w:rsidR="001C2117" w:rsidRPr="00777B4D" w:rsidRDefault="001C2117" w:rsidP="00762985">
      <w:pPr>
        <w:pStyle w:val="ListBullet2"/>
      </w:pPr>
      <w:r w:rsidRPr="00777B4D">
        <w:t>Purpose</w:t>
      </w:r>
    </w:p>
    <w:p w:rsidR="00C8501B" w:rsidRPr="00777B4D" w:rsidRDefault="00C8501B" w:rsidP="00762985">
      <w:pPr>
        <w:pStyle w:val="ListBullet2"/>
      </w:pPr>
      <w:r w:rsidRPr="00777B4D">
        <w:t>Indications</w:t>
      </w:r>
    </w:p>
    <w:p w:rsidR="00C8501B" w:rsidRPr="00777B4D" w:rsidRDefault="00C8501B" w:rsidP="00762985">
      <w:pPr>
        <w:pStyle w:val="ListBullet2"/>
      </w:pPr>
      <w:r w:rsidRPr="00777B4D">
        <w:t>Contraindications</w:t>
      </w:r>
    </w:p>
    <w:p w:rsidR="00C8501B" w:rsidRPr="00777B4D" w:rsidRDefault="00C8501B" w:rsidP="00762985">
      <w:pPr>
        <w:pStyle w:val="ListBullet2"/>
      </w:pPr>
      <w:r w:rsidRPr="00777B4D">
        <w:t>Risks, Complications and Side Effects</w:t>
      </w:r>
    </w:p>
    <w:p w:rsidR="00C8501B" w:rsidRPr="00777B4D" w:rsidRDefault="00C8501B" w:rsidP="00762985">
      <w:pPr>
        <w:pStyle w:val="ListBullet2"/>
      </w:pPr>
      <w:r w:rsidRPr="00777B4D">
        <w:t>Prognosis</w:t>
      </w:r>
    </w:p>
    <w:p w:rsidR="007D795A" w:rsidRPr="00777B4D" w:rsidRDefault="007D795A" w:rsidP="007D795A">
      <w:pPr>
        <w:pStyle w:val="BodyText"/>
        <w:rPr>
          <w:lang w:eastAsia="x-none"/>
        </w:rPr>
      </w:pPr>
      <w:r w:rsidRPr="00777B4D">
        <w:rPr>
          <w:lang w:eastAsia="x-none"/>
        </w:rPr>
        <w:t>Vaccination Information</w:t>
      </w:r>
    </w:p>
    <w:p w:rsidR="007D795A" w:rsidRPr="00777B4D" w:rsidRDefault="007D795A" w:rsidP="00762985">
      <w:pPr>
        <w:pStyle w:val="ListBullet2"/>
      </w:pPr>
      <w:r w:rsidRPr="00777B4D">
        <w:t>Indications</w:t>
      </w:r>
    </w:p>
    <w:p w:rsidR="007D795A" w:rsidRPr="00777B4D" w:rsidRDefault="007D795A" w:rsidP="00762985">
      <w:pPr>
        <w:pStyle w:val="ListBullet2"/>
      </w:pPr>
      <w:r w:rsidRPr="00777B4D">
        <w:t>Contraindications</w:t>
      </w:r>
    </w:p>
    <w:p w:rsidR="007D795A" w:rsidRPr="00777B4D" w:rsidRDefault="007D795A" w:rsidP="00762985">
      <w:pPr>
        <w:pStyle w:val="ListBullet2"/>
      </w:pPr>
      <w:r w:rsidRPr="00777B4D">
        <w:t>Risks, Complications and Side Effects</w:t>
      </w:r>
    </w:p>
    <w:p w:rsidR="00442F02" w:rsidRPr="00777B4D" w:rsidRDefault="00442F02" w:rsidP="007D59D2">
      <w:pPr>
        <w:pStyle w:val="ListBullet"/>
        <w:numPr>
          <w:ilvl w:val="0"/>
          <w:numId w:val="0"/>
        </w:numPr>
        <w:ind w:left="360"/>
      </w:pPr>
    </w:p>
    <w:p w:rsidR="00252ADD" w:rsidRPr="00777B4D" w:rsidRDefault="00C80BE3" w:rsidP="00291432">
      <w:pPr>
        <w:pStyle w:val="XMLExample"/>
        <w:rPr>
          <w:rStyle w:val="BodyTextChar3"/>
          <w:rFonts w:ascii="Times New Roman" w:hAnsi="Times New Roman"/>
          <w:b/>
          <w:szCs w:val="24"/>
        </w:rPr>
      </w:pPr>
      <w:proofErr w:type="spellStart"/>
      <w:proofErr w:type="gramStart"/>
      <w:r w:rsidRPr="00777B4D">
        <w:rPr>
          <w:rStyle w:val="BodyTextChar3"/>
          <w:szCs w:val="24"/>
        </w:rPr>
        <w:t>informationRecipient</w:t>
      </w:r>
      <w:proofErr w:type="spellEnd"/>
      <w:proofErr w:type="gramEnd"/>
    </w:p>
    <w:p w:rsidR="00A360AF" w:rsidRPr="00762985" w:rsidRDefault="00252ADD" w:rsidP="00762985">
      <w:pPr>
        <w:pStyle w:val="ListNumber2"/>
        <w:rPr>
          <w:b/>
        </w:rPr>
      </w:pPr>
      <w:r w:rsidRPr="00762985">
        <w:rPr>
          <w:b/>
        </w:rPr>
        <w:t xml:space="preserve">The Clinical Knowledge Requester </w:t>
      </w:r>
      <w:r w:rsidRPr="00762985">
        <w:rPr>
          <w:b/>
          <w:smallCaps/>
        </w:rPr>
        <w:t>shall</w:t>
      </w:r>
      <w:r w:rsidRPr="00762985">
        <w:rPr>
          <w:b/>
        </w:rPr>
        <w:t xml:space="preserve"> </w:t>
      </w:r>
      <w:proofErr w:type="gramStart"/>
      <w:r w:rsidRPr="00762985">
        <w:rPr>
          <w:b/>
        </w:rPr>
        <w:t>send</w:t>
      </w:r>
      <w:proofErr w:type="gramEnd"/>
      <w:r w:rsidRPr="00762985">
        <w:rPr>
          <w:b/>
        </w:rPr>
        <w:t xml:space="preserve"> this parameter</w:t>
      </w:r>
      <w:r w:rsidR="00870818">
        <w:rPr>
          <w:b/>
        </w:rPr>
        <w:t xml:space="preserve">. </w:t>
      </w:r>
    </w:p>
    <w:p w:rsidR="00252ADD" w:rsidRPr="00777B4D" w:rsidRDefault="00252ADD" w:rsidP="00762985">
      <w:pPr>
        <w:pStyle w:val="ListNumber2"/>
        <w:rPr>
          <w:lang w:eastAsia="x-none"/>
        </w:rPr>
      </w:pPr>
      <w:r w:rsidRPr="00777B4D">
        <w:rPr>
          <w:lang w:eastAsia="x-none"/>
        </w:rPr>
        <w:t xml:space="preserve">It </w:t>
      </w:r>
      <w:r w:rsidRPr="00777B4D">
        <w:rPr>
          <w:smallCaps/>
          <w:lang w:eastAsia="x-none"/>
        </w:rPr>
        <w:t>shall</w:t>
      </w:r>
      <w:r w:rsidRPr="00777B4D">
        <w:rPr>
          <w:lang w:eastAsia="x-none"/>
        </w:rPr>
        <w:t xml:space="preserve"> have the value PAT if the final information recipient is to be the </w:t>
      </w:r>
      <w:proofErr w:type="gramStart"/>
      <w:r w:rsidRPr="00777B4D">
        <w:rPr>
          <w:lang w:eastAsia="x-none"/>
        </w:rPr>
        <w:t>patient,</w:t>
      </w:r>
      <w:proofErr w:type="gramEnd"/>
      <w:r w:rsidRPr="00777B4D">
        <w:rPr>
          <w:lang w:eastAsia="x-none"/>
        </w:rPr>
        <w:t xml:space="preserve"> or PROV if the final information recipient is to be a </w:t>
      </w:r>
      <w:r w:rsidR="00E20E58" w:rsidRPr="00777B4D">
        <w:rPr>
          <w:lang w:eastAsia="x-none"/>
        </w:rPr>
        <w:t>clinician</w:t>
      </w:r>
      <w:r w:rsidR="0051122A" w:rsidRPr="00777B4D">
        <w:rPr>
          <w:i/>
          <w:lang w:eastAsia="x-none"/>
        </w:rPr>
        <w:t>, or PAYOR if the final information recipient is to be a payer</w:t>
      </w:r>
      <w:r w:rsidR="00870818">
        <w:rPr>
          <w:lang w:eastAsia="x-none"/>
        </w:rPr>
        <w:t xml:space="preserve">. </w:t>
      </w:r>
      <w:r w:rsidRPr="00777B4D">
        <w:rPr>
          <w:lang w:eastAsia="x-none"/>
        </w:rPr>
        <w:t>No other values are permitted.</w:t>
      </w:r>
    </w:p>
    <w:p w:rsidR="0093597A" w:rsidRPr="00777B4D" w:rsidRDefault="0093597A" w:rsidP="00291432">
      <w:pPr>
        <w:pStyle w:val="XMLExample"/>
        <w:rPr>
          <w:rStyle w:val="BodyTextChar3"/>
          <w:rFonts w:ascii="Times New Roman" w:hAnsi="Times New Roman"/>
          <w:b/>
          <w:szCs w:val="24"/>
        </w:rPr>
      </w:pPr>
      <w:bookmarkStart w:id="88" w:name="_Ref323718506"/>
    </w:p>
    <w:p w:rsidR="00252ADD" w:rsidRPr="00777B4D" w:rsidRDefault="00252ADD" w:rsidP="00291432">
      <w:pPr>
        <w:pStyle w:val="XMLExample"/>
        <w:rPr>
          <w:szCs w:val="24"/>
        </w:rPr>
      </w:pPr>
      <w:proofErr w:type="spellStart"/>
      <w:r w:rsidRPr="00777B4D">
        <w:rPr>
          <w:rStyle w:val="BodyTextChar3"/>
          <w:szCs w:val="24"/>
        </w:rPr>
        <w:t>informationRecipient.languageCode.c</w:t>
      </w:r>
      <w:bookmarkEnd w:id="88"/>
      <w:proofErr w:type="spellEnd"/>
      <w:r w:rsidRPr="00777B4D">
        <w:rPr>
          <w:rStyle w:val="BodyTextChar3"/>
          <w:szCs w:val="24"/>
        </w:rPr>
        <w:t xml:space="preserve"> </w:t>
      </w:r>
    </w:p>
    <w:p w:rsidR="00A360AF" w:rsidRPr="00777B4D" w:rsidRDefault="00252ADD" w:rsidP="00762985">
      <w:pPr>
        <w:pStyle w:val="ListNumber2"/>
        <w:rPr>
          <w:b/>
          <w:lang w:eastAsia="x-none"/>
        </w:rPr>
      </w:pPr>
      <w:r w:rsidRPr="00777B4D">
        <w:rPr>
          <w:b/>
          <w:lang w:eastAsia="x-none"/>
        </w:rPr>
        <w:t xml:space="preserve">The Clinical Knowledge Requester </w:t>
      </w:r>
      <w:r w:rsidRPr="00777B4D">
        <w:rPr>
          <w:b/>
          <w:smallCaps/>
          <w:lang w:eastAsia="x-none"/>
        </w:rPr>
        <w:t>shall</w:t>
      </w:r>
      <w:r w:rsidRPr="00777B4D">
        <w:rPr>
          <w:b/>
          <w:lang w:eastAsia="x-none"/>
        </w:rPr>
        <w:t xml:space="preserve"> </w:t>
      </w:r>
      <w:proofErr w:type="gramStart"/>
      <w:r w:rsidRPr="00777B4D">
        <w:rPr>
          <w:b/>
          <w:lang w:eastAsia="x-none"/>
        </w:rPr>
        <w:t>send</w:t>
      </w:r>
      <w:proofErr w:type="gramEnd"/>
      <w:r w:rsidRPr="00777B4D">
        <w:rPr>
          <w:b/>
          <w:lang w:eastAsia="x-none"/>
        </w:rPr>
        <w:t xml:space="preserve"> this parameter</w:t>
      </w:r>
      <w:r w:rsidR="00870818">
        <w:rPr>
          <w:b/>
          <w:lang w:eastAsia="x-none"/>
        </w:rPr>
        <w:t xml:space="preserve">. </w:t>
      </w:r>
      <w:r w:rsidRPr="00777B4D">
        <w:rPr>
          <w:b/>
          <w:lang w:eastAsia="x-none"/>
        </w:rPr>
        <w:t xml:space="preserve">It indicates the desired language of the </w:t>
      </w:r>
      <w:r w:rsidR="00D33912" w:rsidRPr="00777B4D">
        <w:rPr>
          <w:b/>
          <w:lang w:eastAsia="x-none"/>
        </w:rPr>
        <w:t>information</w:t>
      </w:r>
      <w:r w:rsidRPr="00777B4D">
        <w:rPr>
          <w:b/>
          <w:lang w:eastAsia="x-none"/>
        </w:rPr>
        <w:t xml:space="preserve"> recipient</w:t>
      </w:r>
      <w:r w:rsidR="00870818">
        <w:rPr>
          <w:b/>
          <w:lang w:eastAsia="x-none"/>
        </w:rPr>
        <w:t xml:space="preserve">. </w:t>
      </w:r>
    </w:p>
    <w:p w:rsidR="00A360AF" w:rsidRPr="00777B4D" w:rsidRDefault="00252ADD" w:rsidP="00762985">
      <w:pPr>
        <w:pStyle w:val="ListNumber2"/>
        <w:rPr>
          <w:lang w:eastAsia="x-none"/>
        </w:rPr>
      </w:pPr>
      <w:r w:rsidRPr="00777B4D">
        <w:rPr>
          <w:lang w:eastAsia="x-none"/>
        </w:rPr>
        <w:t xml:space="preserve">This parameter </w:t>
      </w:r>
      <w:r w:rsidRPr="00777B4D">
        <w:rPr>
          <w:smallCaps/>
          <w:lang w:eastAsia="x-none"/>
        </w:rPr>
        <w:t>may</w:t>
      </w:r>
      <w:r w:rsidRPr="00777B4D">
        <w:rPr>
          <w:lang w:eastAsia="x-none"/>
        </w:rPr>
        <w:t xml:space="preserve"> be sent more than once if the information recipient is interested in content available in additional languages</w:t>
      </w:r>
      <w:r w:rsidR="00870818">
        <w:rPr>
          <w:lang w:eastAsia="x-none"/>
        </w:rPr>
        <w:t xml:space="preserve">. </w:t>
      </w:r>
    </w:p>
    <w:p w:rsidR="00252ADD" w:rsidRPr="00777B4D" w:rsidRDefault="00252ADD" w:rsidP="00762985">
      <w:pPr>
        <w:pStyle w:val="ListNumber2"/>
        <w:rPr>
          <w:lang w:eastAsia="x-none"/>
        </w:rPr>
      </w:pPr>
      <w:r w:rsidRPr="00777B4D">
        <w:rPr>
          <w:lang w:eastAsia="x-none"/>
        </w:rPr>
        <w:t xml:space="preserve">Each subsequent parameter </w:t>
      </w:r>
      <w:r w:rsidRPr="00777B4D">
        <w:rPr>
          <w:smallCaps/>
          <w:lang w:eastAsia="x-none"/>
        </w:rPr>
        <w:t>shall</w:t>
      </w:r>
      <w:r w:rsidRPr="00777B4D">
        <w:rPr>
          <w:lang w:eastAsia="x-none"/>
        </w:rPr>
        <w:t xml:space="preserve"> have its ordinal appended according to the requirements of the </w:t>
      </w:r>
      <w:proofErr w:type="spellStart"/>
      <w:r w:rsidR="00605F48" w:rsidRPr="00777B4D">
        <w:rPr>
          <w:lang w:eastAsia="x-none"/>
        </w:rPr>
        <w:t>Infobutton</w:t>
      </w:r>
      <w:proofErr w:type="spellEnd"/>
      <w:r w:rsidRPr="00777B4D">
        <w:rPr>
          <w:lang w:eastAsia="x-none"/>
        </w:rPr>
        <w:t xml:space="preserve"> URL Implementation guide.</w:t>
      </w:r>
    </w:p>
    <w:p w:rsidR="00BF1E84" w:rsidRPr="00777B4D" w:rsidRDefault="0051122A" w:rsidP="00762985">
      <w:pPr>
        <w:pStyle w:val="ListNumber2"/>
        <w:rPr>
          <w:lang w:eastAsia="x-none"/>
        </w:rPr>
      </w:pPr>
      <w:r w:rsidRPr="00777B4D">
        <w:rPr>
          <w:lang w:eastAsia="x-none"/>
        </w:rPr>
        <w:t>Clinical Knowledge Directory</w:t>
      </w:r>
      <w:r w:rsidR="00BF1E84" w:rsidRPr="00777B4D">
        <w:rPr>
          <w:lang w:eastAsia="x-none"/>
        </w:rPr>
        <w:t xml:space="preserve"> </w:t>
      </w:r>
      <w:r w:rsidR="00BF1E84" w:rsidRPr="00777B4D">
        <w:rPr>
          <w:smallCaps/>
          <w:lang w:eastAsia="x-none"/>
        </w:rPr>
        <w:t>should not</w:t>
      </w:r>
      <w:r w:rsidR="00BF1E84" w:rsidRPr="00777B4D">
        <w:rPr>
          <w:lang w:eastAsia="x-none"/>
        </w:rPr>
        <w:t xml:space="preserve"> return resources in languages other than specified by this parameter (it </w:t>
      </w:r>
      <w:r w:rsidR="00BF1E84" w:rsidRPr="00777B4D">
        <w:rPr>
          <w:smallCaps/>
          <w:lang w:eastAsia="x-none"/>
        </w:rPr>
        <w:t>may</w:t>
      </w:r>
      <w:r w:rsidR="00BF1E84" w:rsidRPr="00777B4D">
        <w:rPr>
          <w:lang w:eastAsia="x-none"/>
        </w:rPr>
        <w:t xml:space="preserve"> do so if alternative resources are available in the requested language).</w:t>
      </w:r>
    </w:p>
    <w:p w:rsidR="00BF1E84" w:rsidRPr="00777B4D" w:rsidRDefault="00BF1E84" w:rsidP="00762985">
      <w:pPr>
        <w:pStyle w:val="ListNumber2"/>
        <w:rPr>
          <w:lang w:eastAsia="x-none"/>
        </w:rPr>
      </w:pPr>
      <w:r w:rsidRPr="00777B4D">
        <w:rPr>
          <w:lang w:eastAsia="x-none"/>
        </w:rPr>
        <w:t xml:space="preserve">The value of this parameter </w:t>
      </w:r>
      <w:r w:rsidRPr="00777B4D">
        <w:rPr>
          <w:smallCaps/>
          <w:lang w:eastAsia="x-none"/>
        </w:rPr>
        <w:t>shall</w:t>
      </w:r>
      <w:r w:rsidRPr="00777B4D">
        <w:rPr>
          <w:lang w:eastAsia="x-none"/>
        </w:rPr>
        <w:t xml:space="preserve"> be a language code as specified by RFC 1766 Tags for Identifying Languages</w:t>
      </w:r>
      <w:r w:rsidR="00870818">
        <w:rPr>
          <w:lang w:eastAsia="x-none"/>
        </w:rPr>
        <w:t xml:space="preserve">. </w:t>
      </w:r>
    </w:p>
    <w:p w:rsidR="0093597A" w:rsidRPr="00777B4D" w:rsidRDefault="0093597A" w:rsidP="00291432">
      <w:pPr>
        <w:pStyle w:val="XMLExample"/>
        <w:rPr>
          <w:rStyle w:val="BodyTextChar3"/>
          <w:rFonts w:ascii="Times New Roman" w:hAnsi="Times New Roman"/>
          <w:b/>
          <w:szCs w:val="24"/>
        </w:rPr>
      </w:pPr>
    </w:p>
    <w:p w:rsidR="00C80BE3" w:rsidRPr="00777B4D" w:rsidRDefault="00C80BE3" w:rsidP="00291432">
      <w:pPr>
        <w:pStyle w:val="XMLExample"/>
        <w:rPr>
          <w:szCs w:val="24"/>
        </w:rPr>
      </w:pPr>
      <w:proofErr w:type="spellStart"/>
      <w:r w:rsidRPr="00777B4D">
        <w:rPr>
          <w:rStyle w:val="BodyTextChar3"/>
          <w:szCs w:val="24"/>
        </w:rPr>
        <w:t>informationRecipient.healthCareProvider</w:t>
      </w:r>
      <w:r w:rsidR="00252ADD" w:rsidRPr="00777B4D">
        <w:rPr>
          <w:rStyle w:val="BodyTextChar3"/>
          <w:szCs w:val="24"/>
        </w:rPr>
        <w:t>.c.c</w:t>
      </w:r>
      <w:proofErr w:type="spellEnd"/>
      <w:r w:rsidR="00252ADD" w:rsidRPr="00777B4D">
        <w:rPr>
          <w:rStyle w:val="BodyTextChar3"/>
          <w:szCs w:val="24"/>
        </w:rPr>
        <w:br/>
      </w:r>
      <w:proofErr w:type="spellStart"/>
      <w:r w:rsidRPr="00777B4D">
        <w:rPr>
          <w:rStyle w:val="BodyTextChar3"/>
          <w:szCs w:val="24"/>
        </w:rPr>
        <w:t>informationRecipient.healthCareProvider.c.cs</w:t>
      </w:r>
      <w:proofErr w:type="spellEnd"/>
      <w:r w:rsidRPr="00777B4D">
        <w:rPr>
          <w:rStyle w:val="BodyTextChar3"/>
          <w:szCs w:val="24"/>
        </w:rPr>
        <w:t xml:space="preserve"> </w:t>
      </w:r>
    </w:p>
    <w:p w:rsidR="00BF1E84" w:rsidRPr="00777B4D" w:rsidRDefault="00BF1E84" w:rsidP="00762985">
      <w:pPr>
        <w:pStyle w:val="ListNumber2"/>
        <w:rPr>
          <w:lang w:eastAsia="x-none"/>
        </w:rPr>
      </w:pPr>
      <w:r w:rsidRPr="00777B4D">
        <w:rPr>
          <w:lang w:eastAsia="x-none"/>
        </w:rPr>
        <w:t xml:space="preserve">When the information recipient is a </w:t>
      </w:r>
      <w:r w:rsidR="00E20E58" w:rsidRPr="00777B4D">
        <w:rPr>
          <w:lang w:eastAsia="x-none"/>
        </w:rPr>
        <w:t>clinician</w:t>
      </w:r>
      <w:r w:rsidRPr="00777B4D">
        <w:rPr>
          <w:lang w:eastAsia="x-none"/>
        </w:rPr>
        <w:t xml:space="preserve">, these parameters </w:t>
      </w:r>
      <w:r w:rsidRPr="00777B4D">
        <w:rPr>
          <w:smallCaps/>
          <w:lang w:eastAsia="x-none"/>
        </w:rPr>
        <w:t>may</w:t>
      </w:r>
      <w:r w:rsidRPr="00777B4D">
        <w:rPr>
          <w:lang w:eastAsia="x-none"/>
        </w:rPr>
        <w:t xml:space="preserve"> be sent by the Clinical Knowledge </w:t>
      </w:r>
      <w:r w:rsidR="00BE7887" w:rsidRPr="00777B4D">
        <w:rPr>
          <w:lang w:eastAsia="x-none"/>
        </w:rPr>
        <w:t>Requester</w:t>
      </w:r>
      <w:r w:rsidRPr="00777B4D">
        <w:rPr>
          <w:lang w:eastAsia="x-none"/>
        </w:rPr>
        <w:t xml:space="preserve"> to identify the specialty or level or training of the </w:t>
      </w:r>
      <w:r w:rsidR="00E20E58" w:rsidRPr="00777B4D">
        <w:rPr>
          <w:lang w:eastAsia="x-none"/>
        </w:rPr>
        <w:t>clinician</w:t>
      </w:r>
      <w:r w:rsidRPr="00777B4D">
        <w:rPr>
          <w:lang w:eastAsia="x-none"/>
        </w:rPr>
        <w:t>.</w:t>
      </w:r>
    </w:p>
    <w:p w:rsidR="002E213D" w:rsidRPr="00777B4D" w:rsidRDefault="002E213D" w:rsidP="00291432">
      <w:pPr>
        <w:pStyle w:val="XMLExample"/>
        <w:rPr>
          <w:rStyle w:val="BodyTextChar3"/>
          <w:b/>
          <w:szCs w:val="24"/>
        </w:rPr>
      </w:pPr>
      <w:proofErr w:type="gramStart"/>
      <w:r w:rsidRPr="00777B4D">
        <w:rPr>
          <w:rStyle w:val="BodyTextChar3"/>
          <w:szCs w:val="24"/>
        </w:rPr>
        <w:t>performer</w:t>
      </w:r>
      <w:proofErr w:type="gramEnd"/>
    </w:p>
    <w:p w:rsidR="00A360AF" w:rsidRPr="00777B4D" w:rsidRDefault="002E213D" w:rsidP="00762985">
      <w:pPr>
        <w:pStyle w:val="ListNumber2"/>
        <w:rPr>
          <w:lang w:eastAsia="x-none"/>
        </w:rPr>
      </w:pPr>
      <w:r w:rsidRPr="00777B4D">
        <w:rPr>
          <w:lang w:eastAsia="x-none"/>
        </w:rPr>
        <w:t xml:space="preserve">The Clinical Knowledge Requester </w:t>
      </w:r>
      <w:r w:rsidRPr="00777B4D">
        <w:rPr>
          <w:smallCaps/>
          <w:lang w:eastAsia="x-none"/>
        </w:rPr>
        <w:t>may</w:t>
      </w:r>
      <w:r w:rsidRPr="00777B4D">
        <w:rPr>
          <w:lang w:eastAsia="x-none"/>
        </w:rPr>
        <w:t xml:space="preserve"> send this parameter</w:t>
      </w:r>
      <w:r w:rsidR="00870818">
        <w:rPr>
          <w:lang w:eastAsia="x-none"/>
        </w:rPr>
        <w:t xml:space="preserve">. </w:t>
      </w:r>
    </w:p>
    <w:p w:rsidR="002E213D" w:rsidRPr="00777B4D" w:rsidRDefault="002E213D" w:rsidP="00762985">
      <w:pPr>
        <w:pStyle w:val="ListNumber2"/>
        <w:rPr>
          <w:lang w:eastAsia="x-none"/>
        </w:rPr>
      </w:pPr>
      <w:r w:rsidRPr="00777B4D">
        <w:rPr>
          <w:lang w:eastAsia="x-none"/>
        </w:rPr>
        <w:t xml:space="preserve">It </w:t>
      </w:r>
      <w:r w:rsidRPr="00777B4D">
        <w:rPr>
          <w:smallCaps/>
          <w:lang w:eastAsia="x-none"/>
        </w:rPr>
        <w:t>shall</w:t>
      </w:r>
      <w:r w:rsidRPr="00777B4D">
        <w:rPr>
          <w:lang w:eastAsia="x-none"/>
        </w:rPr>
        <w:t xml:space="preserve"> have the value PAT if the performer of the request is the </w:t>
      </w:r>
      <w:proofErr w:type="gramStart"/>
      <w:r w:rsidRPr="00777B4D">
        <w:rPr>
          <w:lang w:eastAsia="x-none"/>
        </w:rPr>
        <w:t>patient,</w:t>
      </w:r>
      <w:proofErr w:type="gramEnd"/>
      <w:r w:rsidRPr="00777B4D">
        <w:rPr>
          <w:lang w:eastAsia="x-none"/>
        </w:rPr>
        <w:t xml:space="preserve"> or PROV if the performer of the request is a </w:t>
      </w:r>
      <w:r w:rsidR="00E20E58" w:rsidRPr="00777B4D">
        <w:rPr>
          <w:lang w:eastAsia="x-none"/>
        </w:rPr>
        <w:t>clinician</w:t>
      </w:r>
      <w:r w:rsidR="0051122A" w:rsidRPr="00777B4D">
        <w:rPr>
          <w:i/>
          <w:lang w:eastAsia="x-none"/>
        </w:rPr>
        <w:t>, or PAYOR if the performer of the request is a payer</w:t>
      </w:r>
      <w:r w:rsidR="00870818">
        <w:rPr>
          <w:lang w:eastAsia="x-none"/>
        </w:rPr>
        <w:t xml:space="preserve">. </w:t>
      </w:r>
      <w:r w:rsidRPr="00777B4D">
        <w:rPr>
          <w:lang w:eastAsia="x-none"/>
        </w:rPr>
        <w:t>No other values are permitted.</w:t>
      </w:r>
    </w:p>
    <w:p w:rsidR="0093597A" w:rsidRPr="00777B4D" w:rsidRDefault="0093597A" w:rsidP="00291432">
      <w:pPr>
        <w:pStyle w:val="XMLExample"/>
        <w:rPr>
          <w:rStyle w:val="BodyTextChar3"/>
          <w:b/>
          <w:szCs w:val="24"/>
        </w:rPr>
      </w:pPr>
    </w:p>
    <w:p w:rsidR="002E213D" w:rsidRPr="00777B4D" w:rsidRDefault="002E213D" w:rsidP="00291432">
      <w:pPr>
        <w:pStyle w:val="XMLExample"/>
        <w:rPr>
          <w:szCs w:val="24"/>
        </w:rPr>
      </w:pPr>
      <w:proofErr w:type="spellStart"/>
      <w:r w:rsidRPr="00777B4D">
        <w:rPr>
          <w:rStyle w:val="BodyTextChar3"/>
          <w:szCs w:val="24"/>
        </w:rPr>
        <w:t>performer.healthCareProvider.c.c</w:t>
      </w:r>
      <w:proofErr w:type="spellEnd"/>
      <w:r w:rsidRPr="00777B4D">
        <w:rPr>
          <w:rStyle w:val="BodyTextChar3"/>
          <w:szCs w:val="24"/>
        </w:rPr>
        <w:br/>
      </w:r>
      <w:proofErr w:type="spellStart"/>
      <w:r w:rsidRPr="00777B4D">
        <w:rPr>
          <w:rStyle w:val="BodyTextChar3"/>
          <w:szCs w:val="24"/>
        </w:rPr>
        <w:t>performer.healthCareProvider.c.cs</w:t>
      </w:r>
      <w:proofErr w:type="spellEnd"/>
    </w:p>
    <w:p w:rsidR="002E213D" w:rsidRPr="00777B4D" w:rsidRDefault="002E213D" w:rsidP="00762985">
      <w:pPr>
        <w:pStyle w:val="ListNumber2"/>
        <w:rPr>
          <w:lang w:eastAsia="x-none"/>
        </w:rPr>
      </w:pPr>
      <w:r w:rsidRPr="00777B4D">
        <w:rPr>
          <w:lang w:eastAsia="x-none"/>
        </w:rPr>
        <w:t xml:space="preserve">The Clinical Knowledge Requester </w:t>
      </w:r>
      <w:r w:rsidRPr="00777B4D">
        <w:rPr>
          <w:smallCaps/>
          <w:lang w:eastAsia="x-none"/>
        </w:rPr>
        <w:t>may</w:t>
      </w:r>
      <w:r w:rsidRPr="00777B4D">
        <w:rPr>
          <w:lang w:eastAsia="x-none"/>
        </w:rPr>
        <w:t xml:space="preserve"> send this parameter to identify the specialty and/or level of training of the performer of the request when performer contains the value PROV. </w:t>
      </w:r>
    </w:p>
    <w:p w:rsidR="002E213D" w:rsidRPr="00777B4D" w:rsidRDefault="002E213D" w:rsidP="00762985">
      <w:pPr>
        <w:pStyle w:val="ListNumber2"/>
        <w:rPr>
          <w:lang w:eastAsia="x-none"/>
        </w:rPr>
      </w:pPr>
      <w:r w:rsidRPr="00777B4D">
        <w:rPr>
          <w:lang w:eastAsia="x-none"/>
        </w:rPr>
        <w:t xml:space="preserve">This parameter </w:t>
      </w:r>
      <w:r w:rsidRPr="00777B4D">
        <w:rPr>
          <w:smallCaps/>
          <w:lang w:eastAsia="x-none"/>
        </w:rPr>
        <w:t>may</w:t>
      </w:r>
      <w:r w:rsidRPr="00777B4D">
        <w:rPr>
          <w:lang w:eastAsia="x-none"/>
        </w:rPr>
        <w:t xml:space="preserve"> be used by the </w:t>
      </w:r>
      <w:r w:rsidR="0051122A" w:rsidRPr="00777B4D">
        <w:rPr>
          <w:lang w:eastAsia="x-none"/>
        </w:rPr>
        <w:t>Clinical Knowledge Directory</w:t>
      </w:r>
      <w:r w:rsidRPr="00777B4D">
        <w:rPr>
          <w:lang w:eastAsia="x-none"/>
        </w:rPr>
        <w:t xml:space="preserve"> to locate appropriate resources facilitating </w:t>
      </w:r>
      <w:r w:rsidR="00693990" w:rsidRPr="00777B4D">
        <w:rPr>
          <w:lang w:eastAsia="x-none"/>
        </w:rPr>
        <w:t xml:space="preserve">communication between </w:t>
      </w:r>
      <w:r w:rsidR="00E20E58" w:rsidRPr="00777B4D">
        <w:rPr>
          <w:lang w:eastAsia="x-none"/>
        </w:rPr>
        <w:t>clinician</w:t>
      </w:r>
      <w:r w:rsidR="00693990" w:rsidRPr="00777B4D">
        <w:rPr>
          <w:lang w:eastAsia="x-none"/>
        </w:rPr>
        <w:t>s (e.g., with different specialties).</w:t>
      </w:r>
    </w:p>
    <w:p w:rsidR="0093597A" w:rsidRPr="00777B4D" w:rsidRDefault="0093597A" w:rsidP="00291432">
      <w:pPr>
        <w:pStyle w:val="XMLExample"/>
        <w:rPr>
          <w:rStyle w:val="BodyTextChar3"/>
          <w:b/>
          <w:szCs w:val="24"/>
        </w:rPr>
      </w:pPr>
    </w:p>
    <w:p w:rsidR="002E213D" w:rsidRPr="00777B4D" w:rsidRDefault="002E213D" w:rsidP="00291432">
      <w:pPr>
        <w:pStyle w:val="XMLExample"/>
        <w:rPr>
          <w:rStyle w:val="BodyTextChar3"/>
          <w:b/>
          <w:szCs w:val="24"/>
        </w:rPr>
      </w:pPr>
      <w:proofErr w:type="spellStart"/>
      <w:r w:rsidRPr="00777B4D">
        <w:rPr>
          <w:rStyle w:val="BodyTextChar3"/>
          <w:szCs w:val="24"/>
        </w:rPr>
        <w:t>performer.languageCode.c</w:t>
      </w:r>
      <w:proofErr w:type="spellEnd"/>
      <w:r w:rsidRPr="00777B4D">
        <w:rPr>
          <w:rStyle w:val="BodyTextChar3"/>
          <w:szCs w:val="24"/>
        </w:rPr>
        <w:t xml:space="preserve"> </w:t>
      </w:r>
    </w:p>
    <w:p w:rsidR="002E213D" w:rsidRPr="00777B4D" w:rsidRDefault="002E213D" w:rsidP="00762985">
      <w:pPr>
        <w:pStyle w:val="ListNumber2"/>
        <w:rPr>
          <w:b/>
          <w:lang w:eastAsia="x-none"/>
        </w:rPr>
      </w:pPr>
      <w:r w:rsidRPr="00777B4D">
        <w:rPr>
          <w:b/>
          <w:lang w:eastAsia="x-none"/>
        </w:rPr>
        <w:t xml:space="preserve">The Clinical Knowledge Requester </w:t>
      </w:r>
      <w:r w:rsidRPr="00777B4D">
        <w:rPr>
          <w:b/>
          <w:smallCaps/>
          <w:lang w:eastAsia="x-none"/>
        </w:rPr>
        <w:t>shall</w:t>
      </w:r>
      <w:r w:rsidRPr="00777B4D">
        <w:rPr>
          <w:b/>
          <w:lang w:eastAsia="x-none"/>
        </w:rPr>
        <w:t xml:space="preserve"> </w:t>
      </w:r>
      <w:proofErr w:type="gramStart"/>
      <w:r w:rsidRPr="00777B4D">
        <w:rPr>
          <w:b/>
          <w:lang w:eastAsia="x-none"/>
        </w:rPr>
        <w:t>send</w:t>
      </w:r>
      <w:proofErr w:type="gramEnd"/>
      <w:r w:rsidRPr="00777B4D">
        <w:rPr>
          <w:b/>
          <w:lang w:eastAsia="x-none"/>
        </w:rPr>
        <w:t xml:space="preserve"> this parameter when </w:t>
      </w:r>
      <w:proofErr w:type="spellStart"/>
      <w:r w:rsidRPr="00777B4D">
        <w:rPr>
          <w:rStyle w:val="BodyTextChar3"/>
          <w:b/>
        </w:rPr>
        <w:t>mainSearchCriteria.v.ot</w:t>
      </w:r>
      <w:proofErr w:type="spellEnd"/>
      <w:r w:rsidRPr="00777B4D">
        <w:rPr>
          <w:rStyle w:val="BodyTextChar3"/>
          <w:b/>
        </w:rPr>
        <w:t xml:space="preserve"> </w:t>
      </w:r>
      <w:r w:rsidRPr="00777B4D">
        <w:rPr>
          <w:b/>
          <w:lang w:eastAsia="x-none"/>
        </w:rPr>
        <w:t>is sent</w:t>
      </w:r>
      <w:r w:rsidR="00870818">
        <w:rPr>
          <w:b/>
          <w:lang w:eastAsia="x-none"/>
        </w:rPr>
        <w:t xml:space="preserve">. </w:t>
      </w:r>
      <w:r w:rsidRPr="00777B4D">
        <w:rPr>
          <w:b/>
          <w:lang w:eastAsia="x-none"/>
        </w:rPr>
        <w:t xml:space="preserve">This parameter indicates the human language of the text found in the </w:t>
      </w:r>
      <w:proofErr w:type="spellStart"/>
      <w:r w:rsidRPr="00777B4D">
        <w:rPr>
          <w:rStyle w:val="BodyTextChar3"/>
          <w:b/>
        </w:rPr>
        <w:t>mainSearchCriteria.v.ot</w:t>
      </w:r>
      <w:proofErr w:type="spellEnd"/>
      <w:r w:rsidRPr="00777B4D">
        <w:rPr>
          <w:rStyle w:val="BodyTextChar3"/>
          <w:b/>
        </w:rPr>
        <w:t xml:space="preserve"> </w:t>
      </w:r>
      <w:r w:rsidRPr="00777B4D">
        <w:rPr>
          <w:b/>
          <w:lang w:eastAsia="x-none"/>
        </w:rPr>
        <w:t>parameter.</w:t>
      </w:r>
    </w:p>
    <w:p w:rsidR="002E213D" w:rsidRPr="00777B4D" w:rsidRDefault="002E213D" w:rsidP="00762985">
      <w:pPr>
        <w:pStyle w:val="ListNumber2"/>
        <w:rPr>
          <w:lang w:eastAsia="x-none"/>
        </w:rPr>
      </w:pPr>
      <w:r w:rsidRPr="00777B4D">
        <w:rPr>
          <w:lang w:eastAsia="x-none"/>
        </w:rPr>
        <w:lastRenderedPageBreak/>
        <w:t xml:space="preserve">The </w:t>
      </w:r>
      <w:r w:rsidR="0051122A" w:rsidRPr="00777B4D">
        <w:rPr>
          <w:lang w:eastAsia="x-none"/>
        </w:rPr>
        <w:t>Clinical Knowledge Directory</w:t>
      </w:r>
      <w:r w:rsidRPr="00777B4D">
        <w:rPr>
          <w:lang w:eastAsia="x-none"/>
        </w:rPr>
        <w:t xml:space="preserve"> </w:t>
      </w:r>
      <w:r w:rsidRPr="00777B4D">
        <w:rPr>
          <w:smallCaps/>
          <w:lang w:eastAsia="x-none"/>
        </w:rPr>
        <w:t>may</w:t>
      </w:r>
      <w:r w:rsidRPr="00777B4D">
        <w:rPr>
          <w:lang w:eastAsia="x-none"/>
        </w:rPr>
        <w:t xml:space="preserve"> use this parameter to assist in interpretation of the </w:t>
      </w:r>
      <w:proofErr w:type="spellStart"/>
      <w:r w:rsidRPr="00777B4D">
        <w:rPr>
          <w:rStyle w:val="BodyTextChar3"/>
        </w:rPr>
        <w:t>mainSearchCriteria.v.ot</w:t>
      </w:r>
      <w:proofErr w:type="spellEnd"/>
      <w:r w:rsidRPr="00777B4D">
        <w:rPr>
          <w:rStyle w:val="BodyTextChar3"/>
        </w:rPr>
        <w:t xml:space="preserve"> </w:t>
      </w:r>
      <w:r w:rsidRPr="00777B4D">
        <w:rPr>
          <w:lang w:eastAsia="x-none"/>
        </w:rPr>
        <w:t>parameter (e.g., to select appropriate language specific processing algorithms).</w:t>
      </w:r>
    </w:p>
    <w:p w:rsidR="0093597A" w:rsidRPr="00777B4D" w:rsidRDefault="0093597A" w:rsidP="00291432">
      <w:pPr>
        <w:pStyle w:val="XMLExample"/>
        <w:rPr>
          <w:rStyle w:val="BodyTextChar3"/>
          <w:b/>
          <w:szCs w:val="24"/>
        </w:rPr>
      </w:pPr>
    </w:p>
    <w:p w:rsidR="00C80BE3" w:rsidRPr="00777B4D" w:rsidRDefault="00C80BE3" w:rsidP="00291432">
      <w:pPr>
        <w:pStyle w:val="XMLExample"/>
        <w:rPr>
          <w:rStyle w:val="BodyTextChar3"/>
          <w:b/>
          <w:szCs w:val="24"/>
        </w:rPr>
      </w:pPr>
      <w:proofErr w:type="spellStart"/>
      <w:r w:rsidRPr="00777B4D">
        <w:rPr>
          <w:rStyle w:val="BodyTextChar3"/>
          <w:szCs w:val="24"/>
        </w:rPr>
        <w:t>encounter.c.c</w:t>
      </w:r>
      <w:proofErr w:type="spellEnd"/>
      <w:r w:rsidRPr="00777B4D">
        <w:rPr>
          <w:rStyle w:val="BodyTextChar3"/>
          <w:szCs w:val="24"/>
        </w:rPr>
        <w:t xml:space="preserve"> </w:t>
      </w:r>
    </w:p>
    <w:p w:rsidR="00BF1E84" w:rsidRPr="00777B4D" w:rsidRDefault="00BF1E84" w:rsidP="00762985">
      <w:pPr>
        <w:pStyle w:val="ListNumber2"/>
        <w:rPr>
          <w:lang w:eastAsia="x-none"/>
        </w:rPr>
      </w:pPr>
      <w:r w:rsidRPr="00777B4D">
        <w:rPr>
          <w:lang w:eastAsia="x-none"/>
        </w:rPr>
        <w:t xml:space="preserve">The Clinical Knowledge </w:t>
      </w:r>
      <w:r w:rsidR="00BE7887" w:rsidRPr="00777B4D">
        <w:rPr>
          <w:lang w:eastAsia="x-none"/>
        </w:rPr>
        <w:t>Requester</w:t>
      </w:r>
      <w:r w:rsidRPr="00777B4D">
        <w:rPr>
          <w:lang w:eastAsia="x-none"/>
        </w:rPr>
        <w:t xml:space="preserve"> </w:t>
      </w:r>
      <w:r w:rsidRPr="00777B4D">
        <w:rPr>
          <w:smallCaps/>
          <w:lang w:eastAsia="x-none"/>
        </w:rPr>
        <w:t>may</w:t>
      </w:r>
      <w:r w:rsidRPr="00777B4D">
        <w:rPr>
          <w:lang w:eastAsia="x-none"/>
        </w:rPr>
        <w:t xml:space="preserve"> send this parameter to indicate the type of encounter in which the request is being performed</w:t>
      </w:r>
      <w:r w:rsidR="00870818">
        <w:rPr>
          <w:lang w:eastAsia="x-none"/>
        </w:rPr>
        <w:t xml:space="preserve">. </w:t>
      </w:r>
      <w:r w:rsidRPr="00777B4D">
        <w:rPr>
          <w:lang w:eastAsia="x-none"/>
        </w:rPr>
        <w:t xml:space="preserve">Values </w:t>
      </w:r>
      <w:r w:rsidRPr="00777B4D">
        <w:rPr>
          <w:smallCaps/>
          <w:lang w:eastAsia="x-none"/>
        </w:rPr>
        <w:t>shall</w:t>
      </w:r>
      <w:r w:rsidRPr="00777B4D">
        <w:rPr>
          <w:lang w:eastAsia="x-none"/>
        </w:rPr>
        <w:t xml:space="preserve"> be drawn from the list of code</w:t>
      </w:r>
      <w:r w:rsidR="002F4401" w:rsidRPr="00777B4D">
        <w:rPr>
          <w:lang w:eastAsia="x-none"/>
        </w:rPr>
        <w:t>s</w:t>
      </w:r>
      <w:r w:rsidRPr="00777B4D">
        <w:rPr>
          <w:lang w:eastAsia="x-none"/>
        </w:rPr>
        <w:t xml:space="preserve"> </w:t>
      </w:r>
      <w:r w:rsidR="005B2BEB" w:rsidRPr="00777B4D">
        <w:rPr>
          <w:lang w:eastAsia="x-none"/>
        </w:rPr>
        <w:t xml:space="preserve">found in </w:t>
      </w:r>
      <w:r w:rsidR="00411AB2">
        <w:rPr>
          <w:lang w:eastAsia="x-none"/>
        </w:rPr>
        <w:t>t</w:t>
      </w:r>
      <w:r w:rsidR="005B2BEB" w:rsidRPr="00777B4D">
        <w:rPr>
          <w:lang w:eastAsia="x-none"/>
        </w:rPr>
        <w:t>able 3.Y.4</w:t>
      </w:r>
      <w:r w:rsidR="00936AB2" w:rsidRPr="00777B4D">
        <w:rPr>
          <w:lang w:eastAsia="x-none"/>
        </w:rPr>
        <w:t>.1.2</w:t>
      </w:r>
      <w:r w:rsidR="005B2BEB" w:rsidRPr="00777B4D">
        <w:rPr>
          <w:lang w:eastAsia="x-none"/>
        </w:rPr>
        <w:t>-5</w:t>
      </w:r>
      <w:r w:rsidR="002F4401" w:rsidRPr="00777B4D">
        <w:rPr>
          <w:lang w:eastAsia="x-none"/>
        </w:rPr>
        <w:t xml:space="preserve"> below</w:t>
      </w:r>
      <w:r w:rsidR="00870818">
        <w:rPr>
          <w:lang w:eastAsia="x-none"/>
        </w:rPr>
        <w:t xml:space="preserve">. </w:t>
      </w:r>
      <w:r w:rsidR="005B2BEB" w:rsidRPr="00777B4D">
        <w:rPr>
          <w:lang w:eastAsia="x-none"/>
        </w:rPr>
        <w:t>These codes can be</w:t>
      </w:r>
      <w:r w:rsidRPr="00777B4D">
        <w:rPr>
          <w:lang w:eastAsia="x-none"/>
        </w:rPr>
        <w:t xml:space="preserve"> found in the HL7 </w:t>
      </w:r>
      <w:proofErr w:type="spellStart"/>
      <w:r w:rsidRPr="00777B4D">
        <w:rPr>
          <w:lang w:eastAsia="x-none"/>
        </w:rPr>
        <w:t>ActCode</w:t>
      </w:r>
      <w:proofErr w:type="spellEnd"/>
      <w:r w:rsidRPr="00777B4D">
        <w:rPr>
          <w:lang w:eastAsia="x-none"/>
        </w:rPr>
        <w:t xml:space="preserve"> Vocabulary.</w:t>
      </w:r>
    </w:p>
    <w:p w:rsidR="00BF1E84" w:rsidRPr="00777B4D" w:rsidRDefault="002E213D" w:rsidP="00762985">
      <w:pPr>
        <w:pStyle w:val="ListNumber2"/>
        <w:rPr>
          <w:lang w:eastAsia="x-none"/>
        </w:rPr>
      </w:pPr>
      <w:r w:rsidRPr="00777B4D">
        <w:rPr>
          <w:lang w:eastAsia="x-none"/>
        </w:rPr>
        <w:t xml:space="preserve">The </w:t>
      </w:r>
      <w:r w:rsidR="0051122A" w:rsidRPr="00777B4D">
        <w:rPr>
          <w:lang w:eastAsia="x-none"/>
        </w:rPr>
        <w:t>Clinical Knowledge Directory</w:t>
      </w:r>
      <w:r w:rsidRPr="00777B4D">
        <w:rPr>
          <w:lang w:eastAsia="x-none"/>
        </w:rPr>
        <w:t xml:space="preserve"> </w:t>
      </w:r>
      <w:r w:rsidRPr="00777B4D">
        <w:rPr>
          <w:smallCaps/>
          <w:lang w:eastAsia="x-none"/>
        </w:rPr>
        <w:t>may</w:t>
      </w:r>
      <w:r w:rsidRPr="00777B4D">
        <w:rPr>
          <w:lang w:eastAsia="x-none"/>
        </w:rPr>
        <w:t xml:space="preserve"> use this parameter to filter the resources returned.</w:t>
      </w:r>
    </w:p>
    <w:p w:rsidR="002E213D" w:rsidRPr="00777B4D" w:rsidRDefault="005B2BEB" w:rsidP="005B2BEB">
      <w:pPr>
        <w:pStyle w:val="TableTitle"/>
      </w:pPr>
      <w:r w:rsidRPr="00777B4D">
        <w:t>Table 3.Y.4</w:t>
      </w:r>
      <w:r w:rsidR="00936AB2" w:rsidRPr="00777B4D">
        <w:t>.1.2</w:t>
      </w:r>
      <w:r w:rsidRPr="00777B4D">
        <w:t>-5</w:t>
      </w:r>
      <w:r w:rsidR="00C16B49" w:rsidRPr="00777B4D">
        <w:t xml:space="preserve">: </w:t>
      </w:r>
      <w:r w:rsidRPr="00777B4D">
        <w:t>Encounter Type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182"/>
      </w:tblGrid>
      <w:tr w:rsidR="00BF1E84" w:rsidRPr="00777B4D" w:rsidTr="00291432">
        <w:trPr>
          <w:jc w:val="center"/>
        </w:trPr>
        <w:tc>
          <w:tcPr>
            <w:tcW w:w="1190" w:type="dxa"/>
            <w:shd w:val="clear" w:color="auto" w:fill="D9D9D9" w:themeFill="background1" w:themeFillShade="D9"/>
          </w:tcPr>
          <w:p w:rsidR="00BF1E84" w:rsidRPr="00777B4D" w:rsidRDefault="00BF1E84" w:rsidP="00BF1E84">
            <w:pPr>
              <w:pStyle w:val="TableEntryHeader"/>
            </w:pPr>
            <w:r w:rsidRPr="00777B4D">
              <w:t>Code</w:t>
            </w:r>
          </w:p>
        </w:tc>
        <w:tc>
          <w:tcPr>
            <w:tcW w:w="2182" w:type="dxa"/>
            <w:shd w:val="clear" w:color="auto" w:fill="D9D9D9" w:themeFill="background1" w:themeFillShade="D9"/>
          </w:tcPr>
          <w:p w:rsidR="00BF1E84" w:rsidRPr="00777B4D" w:rsidRDefault="00BF1E84" w:rsidP="00BF1E84">
            <w:pPr>
              <w:pStyle w:val="TableEntryHeader"/>
            </w:pPr>
            <w:r w:rsidRPr="00777B4D">
              <w:t>Description</w:t>
            </w:r>
          </w:p>
        </w:tc>
      </w:tr>
      <w:tr w:rsidR="00BF1E84" w:rsidRPr="00777B4D" w:rsidTr="00BD58A9">
        <w:trPr>
          <w:jc w:val="center"/>
        </w:trPr>
        <w:tc>
          <w:tcPr>
            <w:tcW w:w="1190" w:type="dxa"/>
            <w:shd w:val="clear" w:color="auto" w:fill="auto"/>
          </w:tcPr>
          <w:p w:rsidR="00BF1E84" w:rsidRPr="00777B4D" w:rsidRDefault="00BF1E84" w:rsidP="00D33912">
            <w:pPr>
              <w:pStyle w:val="TableEntry"/>
            </w:pPr>
            <w:r w:rsidRPr="00777B4D">
              <w:t>AMB</w:t>
            </w:r>
          </w:p>
        </w:tc>
        <w:tc>
          <w:tcPr>
            <w:tcW w:w="2182" w:type="dxa"/>
            <w:shd w:val="clear" w:color="auto" w:fill="auto"/>
          </w:tcPr>
          <w:p w:rsidR="00BF1E84" w:rsidRPr="00777B4D" w:rsidRDefault="00BF1E84" w:rsidP="00C16B49">
            <w:pPr>
              <w:pStyle w:val="TableEntry"/>
            </w:pPr>
            <w:r w:rsidRPr="00777B4D">
              <w:t>ambulatory</w:t>
            </w:r>
          </w:p>
        </w:tc>
      </w:tr>
      <w:tr w:rsidR="00BF1E84" w:rsidRPr="00777B4D" w:rsidTr="00BD58A9">
        <w:trPr>
          <w:jc w:val="center"/>
        </w:trPr>
        <w:tc>
          <w:tcPr>
            <w:tcW w:w="1190" w:type="dxa"/>
            <w:shd w:val="clear" w:color="auto" w:fill="auto"/>
          </w:tcPr>
          <w:p w:rsidR="00BF1E84" w:rsidRPr="00777B4D" w:rsidRDefault="002E213D" w:rsidP="00D33912">
            <w:pPr>
              <w:pStyle w:val="TableEntry"/>
            </w:pPr>
            <w:r w:rsidRPr="00777B4D">
              <w:t xml:space="preserve">  </w:t>
            </w:r>
            <w:r w:rsidR="00BF1E84" w:rsidRPr="00777B4D">
              <w:t>EMER</w:t>
            </w:r>
          </w:p>
        </w:tc>
        <w:tc>
          <w:tcPr>
            <w:tcW w:w="2182" w:type="dxa"/>
            <w:shd w:val="clear" w:color="auto" w:fill="auto"/>
          </w:tcPr>
          <w:p w:rsidR="00BF1E84" w:rsidRPr="00777B4D" w:rsidRDefault="00BF1E84" w:rsidP="00C16B49">
            <w:pPr>
              <w:pStyle w:val="TableEntry"/>
            </w:pPr>
            <w:r w:rsidRPr="00777B4D">
              <w:t>emergency</w:t>
            </w:r>
          </w:p>
        </w:tc>
      </w:tr>
      <w:tr w:rsidR="00BF1E84" w:rsidRPr="00777B4D" w:rsidTr="00BD58A9">
        <w:trPr>
          <w:jc w:val="center"/>
        </w:trPr>
        <w:tc>
          <w:tcPr>
            <w:tcW w:w="1190" w:type="dxa"/>
            <w:shd w:val="clear" w:color="auto" w:fill="auto"/>
          </w:tcPr>
          <w:p w:rsidR="00BF1E84" w:rsidRPr="00777B4D" w:rsidRDefault="002E213D" w:rsidP="00D33912">
            <w:pPr>
              <w:pStyle w:val="TableEntry"/>
            </w:pPr>
            <w:r w:rsidRPr="00777B4D">
              <w:t xml:space="preserve">  </w:t>
            </w:r>
            <w:r w:rsidR="00BF1E84" w:rsidRPr="00777B4D">
              <w:t>FLD</w:t>
            </w:r>
          </w:p>
        </w:tc>
        <w:tc>
          <w:tcPr>
            <w:tcW w:w="2182" w:type="dxa"/>
            <w:shd w:val="clear" w:color="auto" w:fill="auto"/>
          </w:tcPr>
          <w:p w:rsidR="00BF1E84" w:rsidRPr="00777B4D" w:rsidRDefault="00BF1E84" w:rsidP="00C16B49">
            <w:pPr>
              <w:pStyle w:val="TableEntry"/>
            </w:pPr>
            <w:r w:rsidRPr="00777B4D">
              <w:t>field</w:t>
            </w:r>
          </w:p>
        </w:tc>
      </w:tr>
      <w:tr w:rsidR="00BF1E84" w:rsidRPr="00777B4D" w:rsidTr="00BD58A9">
        <w:trPr>
          <w:jc w:val="center"/>
        </w:trPr>
        <w:tc>
          <w:tcPr>
            <w:tcW w:w="1190" w:type="dxa"/>
            <w:shd w:val="clear" w:color="auto" w:fill="auto"/>
          </w:tcPr>
          <w:p w:rsidR="00BF1E84" w:rsidRPr="00777B4D" w:rsidRDefault="002E213D" w:rsidP="00D33912">
            <w:pPr>
              <w:pStyle w:val="TableEntry"/>
            </w:pPr>
            <w:r w:rsidRPr="00777B4D">
              <w:t xml:space="preserve">  </w:t>
            </w:r>
            <w:r w:rsidR="00BF1E84" w:rsidRPr="00777B4D">
              <w:t>HH</w:t>
            </w:r>
          </w:p>
        </w:tc>
        <w:tc>
          <w:tcPr>
            <w:tcW w:w="2182" w:type="dxa"/>
            <w:shd w:val="clear" w:color="auto" w:fill="auto"/>
          </w:tcPr>
          <w:p w:rsidR="00BF1E84" w:rsidRPr="00777B4D" w:rsidRDefault="00BF1E84" w:rsidP="00C16B49">
            <w:pPr>
              <w:pStyle w:val="TableEntry"/>
            </w:pPr>
            <w:r w:rsidRPr="00777B4D">
              <w:t>home health</w:t>
            </w:r>
          </w:p>
        </w:tc>
      </w:tr>
      <w:tr w:rsidR="00BF1E84" w:rsidRPr="00777B4D" w:rsidTr="00BD58A9">
        <w:trPr>
          <w:jc w:val="center"/>
        </w:trPr>
        <w:tc>
          <w:tcPr>
            <w:tcW w:w="1190" w:type="dxa"/>
            <w:shd w:val="clear" w:color="auto" w:fill="auto"/>
          </w:tcPr>
          <w:p w:rsidR="00BF1E84" w:rsidRPr="00777B4D" w:rsidRDefault="00BF1E84" w:rsidP="00D33912">
            <w:pPr>
              <w:pStyle w:val="TableEntry"/>
            </w:pPr>
            <w:r w:rsidRPr="00777B4D">
              <w:t>IMP</w:t>
            </w:r>
          </w:p>
        </w:tc>
        <w:tc>
          <w:tcPr>
            <w:tcW w:w="2182" w:type="dxa"/>
            <w:shd w:val="clear" w:color="auto" w:fill="auto"/>
          </w:tcPr>
          <w:p w:rsidR="00BF1E84" w:rsidRPr="00777B4D" w:rsidRDefault="00BF1E84" w:rsidP="00C16B49">
            <w:pPr>
              <w:pStyle w:val="TableEntry"/>
            </w:pPr>
            <w:r w:rsidRPr="00777B4D">
              <w:t>inpatient encounter</w:t>
            </w:r>
          </w:p>
        </w:tc>
      </w:tr>
      <w:tr w:rsidR="00BF1E84" w:rsidRPr="00777B4D" w:rsidTr="00BD58A9">
        <w:trPr>
          <w:jc w:val="center"/>
        </w:trPr>
        <w:tc>
          <w:tcPr>
            <w:tcW w:w="1190" w:type="dxa"/>
            <w:shd w:val="clear" w:color="auto" w:fill="auto"/>
          </w:tcPr>
          <w:p w:rsidR="00BF1E84" w:rsidRPr="00777B4D" w:rsidRDefault="002E213D" w:rsidP="00D33912">
            <w:pPr>
              <w:pStyle w:val="TableEntry"/>
            </w:pPr>
            <w:r w:rsidRPr="00777B4D">
              <w:t xml:space="preserve">  </w:t>
            </w:r>
            <w:r w:rsidR="00BF1E84" w:rsidRPr="00777B4D">
              <w:t>ACUTE</w:t>
            </w:r>
          </w:p>
        </w:tc>
        <w:tc>
          <w:tcPr>
            <w:tcW w:w="2182" w:type="dxa"/>
            <w:shd w:val="clear" w:color="auto" w:fill="auto"/>
          </w:tcPr>
          <w:p w:rsidR="00BF1E84" w:rsidRPr="00777B4D" w:rsidRDefault="00BF1E84" w:rsidP="00C16B49">
            <w:pPr>
              <w:pStyle w:val="TableEntry"/>
            </w:pPr>
            <w:r w:rsidRPr="00777B4D">
              <w:t>inpatient acute</w:t>
            </w:r>
          </w:p>
        </w:tc>
      </w:tr>
      <w:tr w:rsidR="00BF1E84" w:rsidRPr="00777B4D" w:rsidTr="00BD58A9">
        <w:trPr>
          <w:jc w:val="center"/>
        </w:trPr>
        <w:tc>
          <w:tcPr>
            <w:tcW w:w="1190" w:type="dxa"/>
            <w:shd w:val="clear" w:color="auto" w:fill="auto"/>
          </w:tcPr>
          <w:p w:rsidR="00BF1E84" w:rsidRPr="00777B4D" w:rsidRDefault="002E213D" w:rsidP="00D33912">
            <w:pPr>
              <w:pStyle w:val="TableEntry"/>
            </w:pPr>
            <w:r w:rsidRPr="00777B4D">
              <w:t xml:space="preserve">  </w:t>
            </w:r>
            <w:r w:rsidR="00BF1E84" w:rsidRPr="00777B4D">
              <w:t>NONAC</w:t>
            </w:r>
          </w:p>
        </w:tc>
        <w:tc>
          <w:tcPr>
            <w:tcW w:w="2182" w:type="dxa"/>
            <w:shd w:val="clear" w:color="auto" w:fill="auto"/>
          </w:tcPr>
          <w:p w:rsidR="00BF1E84" w:rsidRPr="00777B4D" w:rsidRDefault="00BF1E84" w:rsidP="00C16B49">
            <w:pPr>
              <w:pStyle w:val="TableEntry"/>
            </w:pPr>
            <w:r w:rsidRPr="00777B4D">
              <w:t>inpatient non-acute</w:t>
            </w:r>
          </w:p>
        </w:tc>
      </w:tr>
      <w:tr w:rsidR="00BF1E84" w:rsidRPr="00777B4D" w:rsidTr="00BD58A9">
        <w:trPr>
          <w:jc w:val="center"/>
        </w:trPr>
        <w:tc>
          <w:tcPr>
            <w:tcW w:w="1190" w:type="dxa"/>
            <w:shd w:val="clear" w:color="auto" w:fill="auto"/>
          </w:tcPr>
          <w:p w:rsidR="00BF1E84" w:rsidRPr="00777B4D" w:rsidRDefault="00BF1E84" w:rsidP="00D33912">
            <w:pPr>
              <w:pStyle w:val="TableEntry"/>
            </w:pPr>
            <w:r w:rsidRPr="00777B4D">
              <w:t>SS</w:t>
            </w:r>
          </w:p>
        </w:tc>
        <w:tc>
          <w:tcPr>
            <w:tcW w:w="2182" w:type="dxa"/>
            <w:shd w:val="clear" w:color="auto" w:fill="auto"/>
          </w:tcPr>
          <w:p w:rsidR="00BF1E84" w:rsidRPr="00777B4D" w:rsidRDefault="00BF1E84" w:rsidP="00C16B49">
            <w:pPr>
              <w:pStyle w:val="TableEntry"/>
            </w:pPr>
            <w:r w:rsidRPr="00777B4D">
              <w:t>short stay</w:t>
            </w:r>
          </w:p>
        </w:tc>
      </w:tr>
      <w:tr w:rsidR="00BF1E84" w:rsidRPr="00777B4D" w:rsidTr="00BD58A9">
        <w:trPr>
          <w:jc w:val="center"/>
        </w:trPr>
        <w:tc>
          <w:tcPr>
            <w:tcW w:w="1190" w:type="dxa"/>
            <w:shd w:val="clear" w:color="auto" w:fill="auto"/>
          </w:tcPr>
          <w:p w:rsidR="00BF1E84" w:rsidRPr="00777B4D" w:rsidRDefault="00BF1E84" w:rsidP="00D33912">
            <w:pPr>
              <w:pStyle w:val="TableEntry"/>
            </w:pPr>
            <w:r w:rsidRPr="00777B4D">
              <w:t>VR</w:t>
            </w:r>
          </w:p>
        </w:tc>
        <w:tc>
          <w:tcPr>
            <w:tcW w:w="2182" w:type="dxa"/>
            <w:shd w:val="clear" w:color="auto" w:fill="auto"/>
          </w:tcPr>
          <w:p w:rsidR="00BF1E84" w:rsidRPr="00777B4D" w:rsidRDefault="00BF1E84" w:rsidP="00C16B49">
            <w:pPr>
              <w:pStyle w:val="TableEntry"/>
            </w:pPr>
            <w:r w:rsidRPr="00777B4D">
              <w:t>virtual</w:t>
            </w:r>
          </w:p>
        </w:tc>
      </w:tr>
    </w:tbl>
    <w:p w:rsidR="00BE79FE" w:rsidRPr="00777B4D" w:rsidRDefault="00BE79FE" w:rsidP="00291432">
      <w:pPr>
        <w:pStyle w:val="XMLExample"/>
        <w:rPr>
          <w:rStyle w:val="BodyTextChar3"/>
          <w:rFonts w:ascii="Times New Roman" w:hAnsi="Times New Roman"/>
          <w:b/>
          <w:szCs w:val="24"/>
        </w:rPr>
      </w:pPr>
    </w:p>
    <w:p w:rsidR="00C80BE3" w:rsidRPr="00777B4D" w:rsidRDefault="00C80BE3" w:rsidP="00291432">
      <w:pPr>
        <w:pStyle w:val="XMLExample"/>
        <w:rPr>
          <w:rStyle w:val="BodyTextChar3"/>
          <w:rFonts w:ascii="Times New Roman" w:hAnsi="Times New Roman"/>
          <w:b/>
          <w:szCs w:val="24"/>
        </w:rPr>
      </w:pPr>
      <w:proofErr w:type="spellStart"/>
      <w:r w:rsidRPr="00777B4D">
        <w:rPr>
          <w:rStyle w:val="BodyTextChar3"/>
          <w:szCs w:val="24"/>
        </w:rPr>
        <w:t>serviceDeliveryLocation.id.root</w:t>
      </w:r>
      <w:proofErr w:type="spellEnd"/>
      <w:r w:rsidR="00252ADD" w:rsidRPr="00777B4D">
        <w:rPr>
          <w:rStyle w:val="BodyTextChar3"/>
          <w:szCs w:val="24"/>
        </w:rPr>
        <w:br/>
      </w:r>
      <w:proofErr w:type="spellStart"/>
      <w:r w:rsidRPr="00777B4D">
        <w:rPr>
          <w:rStyle w:val="BodyTextChar3"/>
          <w:szCs w:val="24"/>
        </w:rPr>
        <w:t>serviceDeliveryLocation.id.extension</w:t>
      </w:r>
      <w:proofErr w:type="spellEnd"/>
    </w:p>
    <w:p w:rsidR="002E213D" w:rsidRPr="00777B4D" w:rsidRDefault="002E213D" w:rsidP="00762985">
      <w:pPr>
        <w:pStyle w:val="ListNumber2"/>
        <w:rPr>
          <w:lang w:eastAsia="x-none"/>
        </w:rPr>
      </w:pPr>
      <w:r w:rsidRPr="00777B4D">
        <w:rPr>
          <w:lang w:eastAsia="x-none"/>
        </w:rPr>
        <w:t xml:space="preserve">The Clinical Knowledge </w:t>
      </w:r>
      <w:r w:rsidR="00BE7887" w:rsidRPr="00777B4D">
        <w:rPr>
          <w:lang w:eastAsia="x-none"/>
        </w:rPr>
        <w:t>Requester</w:t>
      </w:r>
      <w:r w:rsidRPr="00777B4D">
        <w:rPr>
          <w:lang w:eastAsia="x-none"/>
        </w:rPr>
        <w:t xml:space="preserve"> </w:t>
      </w:r>
      <w:r w:rsidRPr="00777B4D">
        <w:rPr>
          <w:smallCaps/>
          <w:lang w:eastAsia="x-none"/>
        </w:rPr>
        <w:t>may</w:t>
      </w:r>
      <w:r w:rsidRPr="00777B4D">
        <w:rPr>
          <w:lang w:eastAsia="x-none"/>
        </w:rPr>
        <w:t xml:space="preserve"> send this parameter to identify the location where care is being performed</w:t>
      </w:r>
      <w:r w:rsidR="00870818">
        <w:rPr>
          <w:lang w:eastAsia="x-none"/>
        </w:rPr>
        <w:t xml:space="preserve">. </w:t>
      </w:r>
    </w:p>
    <w:p w:rsidR="002E213D" w:rsidRPr="00777B4D" w:rsidRDefault="002E213D" w:rsidP="00762985">
      <w:pPr>
        <w:pStyle w:val="ListNumber2"/>
        <w:rPr>
          <w:lang w:eastAsia="x-none"/>
        </w:rPr>
      </w:pPr>
      <w:r w:rsidRPr="00777B4D">
        <w:rPr>
          <w:lang w:eastAsia="x-none"/>
        </w:rPr>
        <w:t xml:space="preserve">The </w:t>
      </w:r>
      <w:r w:rsidR="0051122A" w:rsidRPr="00777B4D">
        <w:rPr>
          <w:lang w:eastAsia="x-none"/>
        </w:rPr>
        <w:t>Clinical Knowledge Directory</w:t>
      </w:r>
      <w:r w:rsidRPr="00777B4D">
        <w:rPr>
          <w:lang w:eastAsia="x-none"/>
        </w:rPr>
        <w:t xml:space="preserve"> </w:t>
      </w:r>
      <w:r w:rsidRPr="00777B4D">
        <w:rPr>
          <w:smallCaps/>
          <w:lang w:eastAsia="x-none"/>
        </w:rPr>
        <w:t>may</w:t>
      </w:r>
      <w:r w:rsidRPr="00777B4D">
        <w:rPr>
          <w:lang w:eastAsia="x-none"/>
        </w:rPr>
        <w:t xml:space="preserve"> use this parameter to locate relevant resources based on location.</w:t>
      </w:r>
    </w:p>
    <w:p w:rsidR="002E213D" w:rsidRPr="00777B4D" w:rsidRDefault="002E213D" w:rsidP="00291432">
      <w:pPr>
        <w:pStyle w:val="Note"/>
      </w:pPr>
      <w:r w:rsidRPr="00777B4D">
        <w:t xml:space="preserve">Note: </w:t>
      </w:r>
      <w:r w:rsidRPr="00777B4D">
        <w:tab/>
        <w:t>Traditional service delivery location identifiers may not be useful for many cases</w:t>
      </w:r>
      <w:r w:rsidR="00870818">
        <w:t xml:space="preserve">. </w:t>
      </w:r>
      <w:r w:rsidRPr="00777B4D">
        <w:t>However, postal codes (zip codes), county, state and country names can all be represented as identifiers within an appropriate assigning authority domain, and could be useful in filtering information passed on service delivery location, which is why this parameter has been included in the profile</w:t>
      </w:r>
      <w:r w:rsidR="00870818">
        <w:t xml:space="preserve">. </w:t>
      </w:r>
      <w:r w:rsidRPr="00777B4D">
        <w:t>Note that this location may not be the same as the location from where the request is being performed</w:t>
      </w:r>
      <w:r w:rsidR="00870818">
        <w:t xml:space="preserve">. </w:t>
      </w:r>
      <w:r w:rsidR="00BD58A9" w:rsidRPr="00777B4D">
        <w:t xml:space="preserve">Future editions of the </w:t>
      </w:r>
      <w:proofErr w:type="spellStart"/>
      <w:r w:rsidR="00BD58A9" w:rsidRPr="00777B4D">
        <w:t>Infobutton</w:t>
      </w:r>
      <w:proofErr w:type="spellEnd"/>
      <w:r w:rsidR="00BD58A9" w:rsidRPr="00777B4D">
        <w:t xml:space="preserve"> standard are expected to provide better support for use of location as a search </w:t>
      </w:r>
      <w:r w:rsidR="00E02A7E" w:rsidRPr="00777B4D">
        <w:t>criterion</w:t>
      </w:r>
      <w:r w:rsidR="00BD58A9" w:rsidRPr="00777B4D">
        <w:t>.</w:t>
      </w:r>
    </w:p>
    <w:p w:rsidR="00167DB7" w:rsidRPr="00777B4D" w:rsidRDefault="00576FB6" w:rsidP="002F3C6D">
      <w:pPr>
        <w:pStyle w:val="Heading5"/>
        <w:numPr>
          <w:ilvl w:val="0"/>
          <w:numId w:val="0"/>
        </w:numPr>
        <w:rPr>
          <w:noProof w:val="0"/>
          <w:lang w:val="en-US"/>
        </w:rPr>
      </w:pPr>
      <w:bookmarkStart w:id="89" w:name="_Toc368391270"/>
      <w:proofErr w:type="gramStart"/>
      <w:r w:rsidRPr="00777B4D">
        <w:rPr>
          <w:noProof w:val="0"/>
          <w:lang w:val="en-US"/>
        </w:rPr>
        <w:t>3.Y.4.1.3</w:t>
      </w:r>
      <w:proofErr w:type="gramEnd"/>
      <w:r w:rsidR="00CF283F" w:rsidRPr="00777B4D">
        <w:rPr>
          <w:noProof w:val="0"/>
          <w:lang w:val="en-US"/>
        </w:rPr>
        <w:t xml:space="preserve"> Expected Actions</w:t>
      </w:r>
      <w:bookmarkEnd w:id="89"/>
    </w:p>
    <w:p w:rsidR="00F3246D" w:rsidRPr="00777B4D" w:rsidRDefault="003330D8" w:rsidP="004D0D72">
      <w:pPr>
        <w:pStyle w:val="BodyText"/>
        <w:numPr>
          <w:ilvl w:val="0"/>
          <w:numId w:val="32"/>
        </w:numPr>
        <w:rPr>
          <w:lang w:eastAsia="x-none"/>
        </w:rPr>
      </w:pPr>
      <w:r w:rsidRPr="00777B4D">
        <w:rPr>
          <w:lang w:eastAsia="x-none"/>
        </w:rPr>
        <w:t xml:space="preserve">The Clinical Knowledge Requester </w:t>
      </w:r>
      <w:r w:rsidRPr="00777B4D">
        <w:rPr>
          <w:smallCaps/>
          <w:lang w:eastAsia="x-none"/>
        </w:rPr>
        <w:t>shal</w:t>
      </w:r>
      <w:r w:rsidR="004B3140" w:rsidRPr="00777B4D">
        <w:rPr>
          <w:smallCaps/>
          <w:lang w:eastAsia="x-none"/>
        </w:rPr>
        <w:t>l</w:t>
      </w:r>
      <w:r w:rsidR="004B3140" w:rsidRPr="00777B4D">
        <w:rPr>
          <w:lang w:eastAsia="x-none"/>
        </w:rPr>
        <w:t xml:space="preserve"> </w:t>
      </w:r>
      <w:proofErr w:type="gramStart"/>
      <w:r w:rsidR="004B3140" w:rsidRPr="00777B4D">
        <w:rPr>
          <w:lang w:eastAsia="x-none"/>
        </w:rPr>
        <w:t>generate</w:t>
      </w:r>
      <w:proofErr w:type="gramEnd"/>
      <w:r w:rsidR="004B3140" w:rsidRPr="00777B4D">
        <w:rPr>
          <w:lang w:eastAsia="x-none"/>
        </w:rPr>
        <w:t xml:space="preserve"> an HTTP </w:t>
      </w:r>
      <w:r w:rsidR="00F33D14" w:rsidRPr="00777B4D">
        <w:rPr>
          <w:lang w:eastAsia="x-none"/>
        </w:rPr>
        <w:t xml:space="preserve">GET or </w:t>
      </w:r>
      <w:r w:rsidR="004B3140" w:rsidRPr="00777B4D">
        <w:rPr>
          <w:lang w:eastAsia="x-none"/>
        </w:rPr>
        <w:t>POST request</w:t>
      </w:r>
      <w:r w:rsidR="0095630B" w:rsidRPr="00777B4D">
        <w:rPr>
          <w:lang w:eastAsia="x-none"/>
        </w:rPr>
        <w:t xml:space="preserve"> passing the </w:t>
      </w:r>
      <w:proofErr w:type="spellStart"/>
      <w:r w:rsidR="0095630B" w:rsidRPr="00777B4D">
        <w:rPr>
          <w:lang w:eastAsia="x-none"/>
        </w:rPr>
        <w:t>Infobutton</w:t>
      </w:r>
      <w:proofErr w:type="spellEnd"/>
      <w:r w:rsidR="0095630B" w:rsidRPr="00777B4D">
        <w:rPr>
          <w:lang w:eastAsia="x-none"/>
        </w:rPr>
        <w:t xml:space="preserve"> parameters described above</w:t>
      </w:r>
      <w:r w:rsidR="005D2E80" w:rsidRPr="00777B4D">
        <w:rPr>
          <w:lang w:eastAsia="x-none"/>
        </w:rPr>
        <w:t>.</w:t>
      </w:r>
      <w:r w:rsidR="00F33D14" w:rsidRPr="00777B4D">
        <w:rPr>
          <w:lang w:eastAsia="x-none"/>
        </w:rPr>
        <w:t xml:space="preserve"> </w:t>
      </w:r>
    </w:p>
    <w:p w:rsidR="00F33D14" w:rsidRPr="00777B4D" w:rsidRDefault="00F33D14" w:rsidP="004D0D72">
      <w:pPr>
        <w:pStyle w:val="BodyText"/>
        <w:numPr>
          <w:ilvl w:val="0"/>
          <w:numId w:val="32"/>
        </w:numPr>
        <w:rPr>
          <w:lang w:eastAsia="x-none"/>
        </w:rPr>
      </w:pPr>
      <w:r w:rsidRPr="00777B4D">
        <w:rPr>
          <w:lang w:eastAsia="x-none"/>
        </w:rPr>
        <w:lastRenderedPageBreak/>
        <w:t>When the Clinical Knowledge Requester generates an HTTP GET request, the parameters are passed as URL Query parameters as specified in section 3.4 of [RFC3986].</w:t>
      </w:r>
    </w:p>
    <w:p w:rsidR="00F3246D" w:rsidRPr="00777B4D" w:rsidRDefault="00F3246D" w:rsidP="00F3246D">
      <w:pPr>
        <w:pStyle w:val="BodyText"/>
        <w:numPr>
          <w:ilvl w:val="0"/>
          <w:numId w:val="32"/>
        </w:numPr>
        <w:rPr>
          <w:lang w:eastAsia="x-none"/>
        </w:rPr>
      </w:pPr>
      <w:r w:rsidRPr="00777B4D">
        <w:rPr>
          <w:lang w:eastAsia="x-none"/>
        </w:rPr>
        <w:t xml:space="preserve">The GET parameter values </w:t>
      </w:r>
      <w:r w:rsidRPr="00777B4D">
        <w:rPr>
          <w:smallCaps/>
          <w:lang w:eastAsia="x-none"/>
        </w:rPr>
        <w:t>shall</w:t>
      </w:r>
      <w:r w:rsidRPr="00777B4D">
        <w:rPr>
          <w:lang w:eastAsia="x-none"/>
        </w:rPr>
        <w:t xml:space="preserve"> be URL-encoded (just as if a form was being submitted using the GET method in an HTML web page).</w:t>
      </w:r>
    </w:p>
    <w:p w:rsidR="003330D8" w:rsidRPr="00777B4D" w:rsidRDefault="004B3140" w:rsidP="004D0D72">
      <w:pPr>
        <w:pStyle w:val="BodyText"/>
        <w:numPr>
          <w:ilvl w:val="0"/>
          <w:numId w:val="32"/>
        </w:numPr>
        <w:rPr>
          <w:i/>
          <w:lang w:eastAsia="x-none"/>
        </w:rPr>
      </w:pPr>
      <w:r w:rsidRPr="00777B4D">
        <w:rPr>
          <w:i/>
          <w:lang w:eastAsia="x-none"/>
        </w:rPr>
        <w:t xml:space="preserve">The </w:t>
      </w:r>
      <w:r w:rsidRPr="00777B4D">
        <w:rPr>
          <w:rStyle w:val="BodyTextChar3"/>
          <w:i/>
        </w:rPr>
        <w:t>Content-Type</w:t>
      </w:r>
      <w:r w:rsidRPr="00777B4D">
        <w:rPr>
          <w:i/>
          <w:lang w:eastAsia="x-none"/>
        </w:rPr>
        <w:t xml:space="preserve"> header of </w:t>
      </w:r>
      <w:r w:rsidR="00F3246D" w:rsidRPr="00777B4D">
        <w:rPr>
          <w:i/>
          <w:lang w:eastAsia="x-none"/>
        </w:rPr>
        <w:t xml:space="preserve">an HTTP POST </w:t>
      </w:r>
      <w:r w:rsidRPr="00777B4D">
        <w:rPr>
          <w:i/>
          <w:lang w:eastAsia="x-none"/>
        </w:rPr>
        <w:t xml:space="preserve">request </w:t>
      </w:r>
      <w:r w:rsidRPr="00777B4D">
        <w:rPr>
          <w:i/>
          <w:smallCaps/>
          <w:lang w:eastAsia="x-none"/>
        </w:rPr>
        <w:t>shall</w:t>
      </w:r>
      <w:r w:rsidRPr="00777B4D">
        <w:rPr>
          <w:i/>
          <w:lang w:eastAsia="x-none"/>
        </w:rPr>
        <w:t xml:space="preserve"> be </w:t>
      </w:r>
      <w:r w:rsidRPr="00777B4D">
        <w:rPr>
          <w:rStyle w:val="BodyTextChar3"/>
          <w:i/>
          <w:lang w:eastAsia="x-none"/>
        </w:rPr>
        <w:t>application/x-www-form-</w:t>
      </w:r>
      <w:proofErr w:type="spellStart"/>
      <w:r w:rsidRPr="00777B4D">
        <w:rPr>
          <w:rStyle w:val="BodyTextChar3"/>
          <w:i/>
          <w:lang w:eastAsia="x-none"/>
        </w:rPr>
        <w:t>urlencoded</w:t>
      </w:r>
      <w:proofErr w:type="spellEnd"/>
      <w:r w:rsidRPr="00777B4D">
        <w:rPr>
          <w:i/>
          <w:lang w:eastAsia="x-none"/>
        </w:rPr>
        <w:t xml:space="preserve"> </w:t>
      </w:r>
      <w:r w:rsidR="00F3246D" w:rsidRPr="00777B4D">
        <w:rPr>
          <w:i/>
          <w:lang w:eastAsia="x-none"/>
        </w:rPr>
        <w:t xml:space="preserve">specified in section 17.13.4 of [HTML4] </w:t>
      </w:r>
      <w:r w:rsidRPr="00777B4D">
        <w:rPr>
          <w:i/>
          <w:lang w:eastAsia="x-none"/>
        </w:rPr>
        <w:t>(just as if a form was being submitted using the POST method in an HTML web page).</w:t>
      </w:r>
    </w:p>
    <w:p w:rsidR="00F3246D" w:rsidRPr="00777B4D" w:rsidRDefault="00F3246D" w:rsidP="007D59D2">
      <w:pPr>
        <w:pStyle w:val="Note"/>
      </w:pPr>
      <w:r w:rsidRPr="00777B4D">
        <w:rPr>
          <w:i/>
        </w:rPr>
        <w:t>Not</w:t>
      </w:r>
      <w:r w:rsidRPr="00777B4D">
        <w:t>e:</w:t>
      </w:r>
      <w:r w:rsidR="0016110B" w:rsidRPr="00777B4D">
        <w:tab/>
      </w:r>
      <w:r w:rsidRPr="00777B4D">
        <w:t>[</w:t>
      </w:r>
      <w:proofErr w:type="spellStart"/>
      <w:r w:rsidR="00C10532" w:rsidRPr="00777B4D">
        <w:t>Infobutton</w:t>
      </w:r>
      <w:r w:rsidRPr="00777B4D">
        <w:t>URL</w:t>
      </w:r>
      <w:proofErr w:type="spellEnd"/>
      <w:r w:rsidRPr="00777B4D">
        <w:t>] specifies an alternate method of encoding for passing the parameters</w:t>
      </w:r>
      <w:r w:rsidR="00870818">
        <w:t xml:space="preserve">. </w:t>
      </w:r>
      <w:r w:rsidRPr="00777B4D">
        <w:t>This profile adopts the mechanism of earlier releases of th</w:t>
      </w:r>
      <w:r w:rsidR="0016110B" w:rsidRPr="00777B4D">
        <w:t>e</w:t>
      </w:r>
      <w:r w:rsidRPr="00777B4D">
        <w:t xml:space="preserve"> guide as being the most compatible with existing implementations, and which is expected to be re-adopted in later releases of the URL guide</w:t>
      </w:r>
      <w:r w:rsidR="00870818">
        <w:t xml:space="preserve">. </w:t>
      </w:r>
      <w:r w:rsidRPr="00777B4D">
        <w:t>This mechanism is also compatible with HTML Forms.</w:t>
      </w:r>
    </w:p>
    <w:p w:rsidR="00BE4D75" w:rsidRPr="00777B4D" w:rsidRDefault="00BE4D75" w:rsidP="00F3246D">
      <w:pPr>
        <w:pStyle w:val="BodyText"/>
        <w:numPr>
          <w:ilvl w:val="0"/>
          <w:numId w:val="32"/>
        </w:numPr>
        <w:rPr>
          <w:b/>
          <w:lang w:eastAsia="x-none"/>
        </w:rPr>
      </w:pPr>
      <w:r w:rsidRPr="00777B4D">
        <w:rPr>
          <w:b/>
          <w:lang w:eastAsia="x-none"/>
        </w:rPr>
        <w:t xml:space="preserve">A Clinical Knowledge Requestor actor </w:t>
      </w:r>
      <w:r w:rsidRPr="00777B4D">
        <w:rPr>
          <w:b/>
          <w:smallCaps/>
          <w:lang w:eastAsia="x-none"/>
        </w:rPr>
        <w:t>shall</w:t>
      </w:r>
      <w:r w:rsidRPr="00777B4D">
        <w:rPr>
          <w:b/>
          <w:lang w:eastAsia="x-none"/>
        </w:rPr>
        <w:t xml:space="preserve"> be configurable to send its HTTP GET or HTTP POST request to a Clinical Knowledge Directory through a Proxy.</w:t>
      </w:r>
    </w:p>
    <w:p w:rsidR="00F3246D" w:rsidRPr="00777B4D" w:rsidRDefault="00F3246D" w:rsidP="00F3246D">
      <w:pPr>
        <w:pStyle w:val="BodyText"/>
        <w:numPr>
          <w:ilvl w:val="0"/>
          <w:numId w:val="32"/>
        </w:numPr>
        <w:rPr>
          <w:lang w:eastAsia="x-none"/>
        </w:rPr>
      </w:pPr>
      <w:r w:rsidRPr="00777B4D">
        <w:rPr>
          <w:lang w:eastAsia="x-none"/>
        </w:rPr>
        <w:t xml:space="preserve">The URL to which the request is made is left unspecified by this profile. </w:t>
      </w:r>
    </w:p>
    <w:p w:rsidR="004B3140" w:rsidRPr="00777B4D" w:rsidRDefault="004B3140" w:rsidP="004D0D72">
      <w:pPr>
        <w:pStyle w:val="BodyText"/>
        <w:numPr>
          <w:ilvl w:val="0"/>
          <w:numId w:val="32"/>
        </w:numPr>
        <w:rPr>
          <w:lang w:eastAsia="x-none"/>
        </w:rPr>
      </w:pPr>
      <w:r w:rsidRPr="00777B4D">
        <w:rPr>
          <w:lang w:eastAsia="x-none"/>
        </w:rPr>
        <w:t xml:space="preserve">The Clinical Knowledge Requester Actor </w:t>
      </w:r>
      <w:r w:rsidRPr="00777B4D">
        <w:rPr>
          <w:smallCaps/>
          <w:lang w:eastAsia="x-none"/>
        </w:rPr>
        <w:t>may</w:t>
      </w:r>
      <w:r w:rsidRPr="00777B4D">
        <w:rPr>
          <w:lang w:eastAsia="x-none"/>
        </w:rPr>
        <w:t xml:space="preserve"> send other HTTP headers (e.g., </w:t>
      </w:r>
      <w:r w:rsidRPr="00777B4D">
        <w:rPr>
          <w:rStyle w:val="BodyTextChar3"/>
        </w:rPr>
        <w:t>Authorization</w:t>
      </w:r>
      <w:r w:rsidRPr="00777B4D">
        <w:rPr>
          <w:lang w:eastAsia="x-none"/>
        </w:rPr>
        <w:t>).</w:t>
      </w:r>
    </w:p>
    <w:p w:rsidR="004B3140" w:rsidRPr="00777B4D" w:rsidRDefault="0095630B" w:rsidP="004D0D72">
      <w:pPr>
        <w:pStyle w:val="BodyText"/>
        <w:numPr>
          <w:ilvl w:val="0"/>
          <w:numId w:val="32"/>
        </w:numPr>
        <w:rPr>
          <w:b/>
          <w:lang w:eastAsia="x-none"/>
        </w:rPr>
      </w:pPr>
      <w:r w:rsidRPr="00777B4D">
        <w:rPr>
          <w:b/>
          <w:lang w:eastAsia="x-none"/>
        </w:rPr>
        <w:t>T</w:t>
      </w:r>
      <w:r w:rsidR="004B3140" w:rsidRPr="00777B4D">
        <w:rPr>
          <w:b/>
          <w:lang w:eastAsia="x-none"/>
        </w:rPr>
        <w:t>he Clinical Knowledge Requester Actor</w:t>
      </w:r>
      <w:r w:rsidRPr="00777B4D">
        <w:rPr>
          <w:b/>
          <w:lang w:eastAsia="x-none"/>
        </w:rPr>
        <w:t xml:space="preserve"> </w:t>
      </w:r>
      <w:r w:rsidRPr="00777B4D">
        <w:rPr>
          <w:b/>
          <w:smallCaps/>
          <w:lang w:eastAsia="x-none"/>
        </w:rPr>
        <w:t>may</w:t>
      </w:r>
      <w:r w:rsidRPr="00777B4D">
        <w:rPr>
          <w:b/>
          <w:lang w:eastAsia="x-none"/>
        </w:rPr>
        <w:t xml:space="preserve"> specify the </w:t>
      </w:r>
      <w:r w:rsidRPr="00777B4D">
        <w:rPr>
          <w:rStyle w:val="BodyTextChar3"/>
          <w:b/>
        </w:rPr>
        <w:t>Accept-Language</w:t>
      </w:r>
      <w:r w:rsidRPr="00777B4D">
        <w:rPr>
          <w:b/>
          <w:lang w:eastAsia="x-none"/>
        </w:rPr>
        <w:t xml:space="preserve"> header </w:t>
      </w:r>
      <w:r w:rsidR="004B3140" w:rsidRPr="00777B4D">
        <w:rPr>
          <w:b/>
          <w:lang w:eastAsia="x-none"/>
        </w:rPr>
        <w:t>to indicate the preferred language of the Atom feed content for human readable text (e.g., titles of articles, et cetera)</w:t>
      </w:r>
      <w:r w:rsidR="00870818">
        <w:rPr>
          <w:b/>
          <w:lang w:eastAsia="x-none"/>
        </w:rPr>
        <w:t xml:space="preserve">. </w:t>
      </w:r>
      <w:r w:rsidRPr="00777B4D">
        <w:rPr>
          <w:b/>
          <w:lang w:eastAsia="x-none"/>
        </w:rPr>
        <w:t xml:space="preserve">This HTTP parameter does not have any </w:t>
      </w:r>
      <w:r w:rsidR="00BE79FE" w:rsidRPr="00777B4D">
        <w:rPr>
          <w:b/>
          <w:lang w:eastAsia="x-none"/>
        </w:rPr>
        <w:t>effect</w:t>
      </w:r>
      <w:r w:rsidRPr="00777B4D">
        <w:rPr>
          <w:b/>
          <w:lang w:eastAsia="x-none"/>
        </w:rPr>
        <w:t xml:space="preserve"> on the preferred language of the resources returned by the </w:t>
      </w:r>
      <w:r w:rsidR="0051122A" w:rsidRPr="00777B4D">
        <w:rPr>
          <w:b/>
          <w:lang w:eastAsia="x-none"/>
        </w:rPr>
        <w:t>Clinical Knowledge Directory</w:t>
      </w:r>
      <w:r w:rsidRPr="00777B4D">
        <w:rPr>
          <w:b/>
          <w:lang w:eastAsia="x-none"/>
        </w:rPr>
        <w:t xml:space="preserve"> (see </w:t>
      </w:r>
      <w:r w:rsidR="001E7C3E" w:rsidRPr="00777B4D">
        <w:rPr>
          <w:b/>
          <w:lang w:eastAsia="x-none"/>
        </w:rPr>
        <w:fldChar w:fldCharType="begin"/>
      </w:r>
      <w:r w:rsidR="001E7C3E" w:rsidRPr="00777B4D">
        <w:rPr>
          <w:b/>
          <w:lang w:eastAsia="x-none"/>
        </w:rPr>
        <w:instrText xml:space="preserve"> REF _Ref323718506 \h </w:instrText>
      </w:r>
      <w:r w:rsidR="008A4783" w:rsidRPr="00777B4D">
        <w:rPr>
          <w:b/>
          <w:lang w:eastAsia="x-none"/>
        </w:rPr>
        <w:instrText xml:space="preserve"> \* MERGEFORMAT </w:instrText>
      </w:r>
      <w:r w:rsidR="001E7C3E" w:rsidRPr="00777B4D">
        <w:rPr>
          <w:b/>
          <w:lang w:eastAsia="x-none"/>
        </w:rPr>
      </w:r>
      <w:r w:rsidR="001E7C3E" w:rsidRPr="00777B4D">
        <w:rPr>
          <w:b/>
          <w:lang w:eastAsia="x-none"/>
        </w:rPr>
        <w:fldChar w:fldCharType="separate"/>
      </w:r>
      <w:proofErr w:type="spellStart"/>
      <w:r w:rsidR="001E7C3E" w:rsidRPr="00777B4D">
        <w:rPr>
          <w:rStyle w:val="BodyTextChar3"/>
          <w:b/>
        </w:rPr>
        <w:t>informationRecipient.languageCode.c</w:t>
      </w:r>
      <w:proofErr w:type="spellEnd"/>
      <w:r w:rsidR="001E7C3E" w:rsidRPr="00777B4D">
        <w:rPr>
          <w:b/>
          <w:lang w:eastAsia="x-none"/>
        </w:rPr>
        <w:fldChar w:fldCharType="end"/>
      </w:r>
      <w:r w:rsidRPr="00777B4D">
        <w:rPr>
          <w:b/>
          <w:lang w:eastAsia="x-none"/>
        </w:rPr>
        <w:t xml:space="preserve"> above).</w:t>
      </w:r>
    </w:p>
    <w:p w:rsidR="0095630B" w:rsidRPr="00777B4D" w:rsidRDefault="0095630B" w:rsidP="004D0D72">
      <w:pPr>
        <w:pStyle w:val="BodyText"/>
        <w:numPr>
          <w:ilvl w:val="0"/>
          <w:numId w:val="32"/>
        </w:numPr>
        <w:rPr>
          <w:b/>
          <w:lang w:eastAsia="x-none"/>
        </w:rPr>
      </w:pPr>
      <w:r w:rsidRPr="00777B4D">
        <w:rPr>
          <w:b/>
          <w:lang w:eastAsia="x-none"/>
        </w:rPr>
        <w:t xml:space="preserve">The Clinical Knowledge Requester Actor </w:t>
      </w:r>
      <w:r w:rsidRPr="00777B4D">
        <w:rPr>
          <w:b/>
          <w:smallCaps/>
          <w:lang w:eastAsia="x-none"/>
        </w:rPr>
        <w:t>may</w:t>
      </w:r>
      <w:r w:rsidRPr="00777B4D">
        <w:rPr>
          <w:b/>
          <w:lang w:eastAsia="x-none"/>
        </w:rPr>
        <w:t xml:space="preserve"> specify the </w:t>
      </w:r>
      <w:r w:rsidRPr="00777B4D">
        <w:rPr>
          <w:rStyle w:val="BodyTextChar3"/>
          <w:b/>
        </w:rPr>
        <w:t>Accept-Charset</w:t>
      </w:r>
      <w:r w:rsidRPr="00777B4D">
        <w:rPr>
          <w:b/>
          <w:lang w:eastAsia="x-none"/>
        </w:rPr>
        <w:t xml:space="preserve"> header to indicate the preferred character set for the Atom feed content for human readable text (e.g., titles of articles, et cetera)</w:t>
      </w:r>
      <w:r w:rsidR="00870818">
        <w:rPr>
          <w:b/>
          <w:lang w:eastAsia="x-none"/>
        </w:rPr>
        <w:t xml:space="preserve">. </w:t>
      </w:r>
      <w:r w:rsidRPr="00777B4D">
        <w:rPr>
          <w:b/>
          <w:lang w:eastAsia="x-none"/>
        </w:rPr>
        <w:t xml:space="preserve">This HTTP parameter does not have any </w:t>
      </w:r>
      <w:r w:rsidR="00BE79FE" w:rsidRPr="00777B4D">
        <w:rPr>
          <w:b/>
          <w:lang w:eastAsia="x-none"/>
        </w:rPr>
        <w:t>effect</w:t>
      </w:r>
      <w:r w:rsidRPr="00777B4D">
        <w:rPr>
          <w:b/>
          <w:lang w:eastAsia="x-none"/>
        </w:rPr>
        <w:t xml:space="preserve"> on the </w:t>
      </w:r>
      <w:r w:rsidR="000A6642" w:rsidRPr="00777B4D">
        <w:rPr>
          <w:b/>
          <w:lang w:eastAsia="x-none"/>
        </w:rPr>
        <w:t xml:space="preserve">character set used for </w:t>
      </w:r>
      <w:r w:rsidRPr="00777B4D">
        <w:rPr>
          <w:b/>
          <w:lang w:eastAsia="x-none"/>
        </w:rPr>
        <w:t xml:space="preserve">the resources returned by the </w:t>
      </w:r>
      <w:r w:rsidR="0051122A" w:rsidRPr="00777B4D">
        <w:rPr>
          <w:b/>
          <w:lang w:eastAsia="x-none"/>
        </w:rPr>
        <w:t>Clinical Knowledge Directory</w:t>
      </w:r>
      <w:r w:rsidRPr="00777B4D">
        <w:rPr>
          <w:b/>
          <w:lang w:eastAsia="x-none"/>
        </w:rPr>
        <w:t>.</w:t>
      </w:r>
    </w:p>
    <w:p w:rsidR="00D10ED5" w:rsidRPr="00777B4D" w:rsidRDefault="00D10ED5" w:rsidP="00316469">
      <w:pPr>
        <w:pStyle w:val="Heading5"/>
        <w:keepLines/>
        <w:numPr>
          <w:ilvl w:val="0"/>
          <w:numId w:val="0"/>
        </w:numPr>
        <w:rPr>
          <w:noProof w:val="0"/>
          <w:lang w:val="en-US"/>
        </w:rPr>
      </w:pPr>
      <w:bookmarkStart w:id="90" w:name="_Toc368391271"/>
      <w:proofErr w:type="gramStart"/>
      <w:r w:rsidRPr="00777B4D">
        <w:rPr>
          <w:noProof w:val="0"/>
          <w:lang w:val="en-US"/>
        </w:rPr>
        <w:lastRenderedPageBreak/>
        <w:t>3.Y.4.1.4</w:t>
      </w:r>
      <w:proofErr w:type="gramEnd"/>
      <w:r w:rsidRPr="00777B4D">
        <w:rPr>
          <w:noProof w:val="0"/>
          <w:lang w:val="en-US"/>
        </w:rPr>
        <w:t xml:space="preserve"> Sample Infobutton Knowledge Request</w:t>
      </w:r>
      <w:bookmarkEnd w:id="90"/>
    </w:p>
    <w:p w:rsidR="00D10ED5" w:rsidRPr="00777B4D" w:rsidRDefault="00D10ED5" w:rsidP="00316469">
      <w:pPr>
        <w:pStyle w:val="BodyText"/>
        <w:keepNext/>
        <w:keepLines/>
        <w:rPr>
          <w:lang w:eastAsia="x-none"/>
        </w:rPr>
      </w:pPr>
      <w:r w:rsidRPr="00777B4D">
        <w:rPr>
          <w:lang w:eastAsia="x-none"/>
        </w:rPr>
        <w:t>The example in the figure below shows an example Infobutton Knowledge Request</w:t>
      </w:r>
      <w:r w:rsidR="00870818">
        <w:rPr>
          <w:lang w:eastAsia="x-none"/>
        </w:rPr>
        <w:t xml:space="preserve">. </w:t>
      </w:r>
      <w:r w:rsidRPr="00777B4D">
        <w:rPr>
          <w:lang w:eastAsia="x-none"/>
        </w:rPr>
        <w:t>It was generated with the assistance of the HTML Page described in Appendix A – Infobutton Knowledge Request from a common browser.</w:t>
      </w:r>
    </w:p>
    <w:p w:rsidR="00D10ED5" w:rsidRPr="00777B4D" w:rsidRDefault="00D10ED5" w:rsidP="00D10ED5">
      <w:pPr>
        <w:pStyle w:val="XMLFragment"/>
        <w:rPr>
          <w:noProof w:val="0"/>
        </w:rPr>
      </w:pPr>
      <w:r w:rsidRPr="00777B4D">
        <w:rPr>
          <w:noProof w:val="0"/>
        </w:rPr>
        <w:t>POST / HTTP/1.1</w:t>
      </w:r>
      <w:r w:rsidRPr="00777B4D">
        <w:rPr>
          <w:noProof w:val="0"/>
        </w:rPr>
        <w:cr/>
        <w:t>Host: sample.com</w:t>
      </w:r>
      <w:r w:rsidRPr="00777B4D">
        <w:rPr>
          <w:noProof w:val="0"/>
        </w:rPr>
        <w:cr/>
        <w:t>Connection: keep-alive</w:t>
      </w:r>
      <w:r w:rsidRPr="00777B4D">
        <w:rPr>
          <w:noProof w:val="0"/>
        </w:rPr>
        <w:cr/>
        <w:t>Content-Type: application/x-www-form-urlencoded</w:t>
      </w:r>
      <w:r w:rsidRPr="00777B4D">
        <w:rPr>
          <w:noProof w:val="0"/>
        </w:rPr>
        <w:cr/>
        <w:t>Accept: text/html,application/xhtml+xml,application/xml;q=0.9,*/*;q=0.8</w:t>
      </w:r>
      <w:r w:rsidRPr="00777B4D">
        <w:rPr>
          <w:noProof w:val="0"/>
        </w:rPr>
        <w:cr/>
        <w:t>Accept-Encoding: gzip</w:t>
      </w:r>
      <w:proofErr w:type="gramStart"/>
      <w:r w:rsidRPr="00777B4D">
        <w:rPr>
          <w:noProof w:val="0"/>
        </w:rPr>
        <w:t>,deflate,sdch</w:t>
      </w:r>
      <w:proofErr w:type="gramEnd"/>
      <w:r w:rsidRPr="00777B4D">
        <w:rPr>
          <w:noProof w:val="0"/>
        </w:rPr>
        <w:cr/>
        <w:t>Accept-Language: en-US</w:t>
      </w:r>
      <w:proofErr w:type="gramStart"/>
      <w:r w:rsidRPr="00777B4D">
        <w:rPr>
          <w:noProof w:val="0"/>
        </w:rPr>
        <w:t>,en</w:t>
      </w:r>
      <w:proofErr w:type="gramEnd"/>
      <w:r w:rsidRPr="00777B4D">
        <w:rPr>
          <w:noProof w:val="0"/>
        </w:rPr>
        <w:t>;q=0.8</w:t>
      </w:r>
      <w:r w:rsidRPr="00777B4D">
        <w:rPr>
          <w:noProof w:val="0"/>
        </w:rPr>
        <w:cr/>
        <w:t>Accept-Charset: ISO-8859-1</w:t>
      </w:r>
      <w:proofErr w:type="gramStart"/>
      <w:r w:rsidRPr="00777B4D">
        <w:rPr>
          <w:noProof w:val="0"/>
        </w:rPr>
        <w:t>,utf</w:t>
      </w:r>
      <w:proofErr w:type="gramEnd"/>
      <w:r w:rsidRPr="00777B4D">
        <w:rPr>
          <w:noProof w:val="0"/>
        </w:rPr>
        <w:t>-8;q=0.7,*;q=0.3</w:t>
      </w:r>
      <w:r w:rsidRPr="00777B4D">
        <w:rPr>
          <w:noProof w:val="0"/>
        </w:rPr>
        <w:cr/>
      </w:r>
    </w:p>
    <w:p w:rsidR="00D10ED5" w:rsidRPr="00777B4D" w:rsidRDefault="00D10ED5" w:rsidP="00D10ED5">
      <w:pPr>
        <w:pStyle w:val="XMLFragment"/>
        <w:rPr>
          <w:noProof w:val="0"/>
        </w:rPr>
      </w:pPr>
      <w:r w:rsidRPr="00777B4D">
        <w:rPr>
          <w:noProof w:val="0"/>
        </w:rPr>
        <w:t>knowledgeRequestNotification.id.root=67234cef-f312-49d3-bf62-eaa362db5bd0&amp;knowledgeRequestNotific</w:t>
      </w:r>
    </w:p>
    <w:p w:rsidR="00D10ED5" w:rsidRPr="00777B4D" w:rsidRDefault="00D10ED5" w:rsidP="00D10ED5">
      <w:pPr>
        <w:pStyle w:val="XMLFragment"/>
        <w:rPr>
          <w:noProof w:val="0"/>
        </w:rPr>
      </w:pPr>
      <w:r w:rsidRPr="00777B4D">
        <w:rPr>
          <w:noProof w:val="0"/>
        </w:rPr>
        <w:t>ation.effectiveTime.v=20120503121700&amp;assignedAuthorizedPerson.id.root=55f42dca-858f-4656-8d95-d53</w:t>
      </w:r>
    </w:p>
    <w:p w:rsidR="00D10ED5" w:rsidRPr="00777B4D" w:rsidRDefault="00D10ED5" w:rsidP="00D10ED5">
      <w:pPr>
        <w:pStyle w:val="XMLFragment"/>
        <w:rPr>
          <w:noProof w:val="0"/>
        </w:rPr>
      </w:pPr>
      <w:r w:rsidRPr="00777B4D">
        <w:rPr>
          <w:noProof w:val="0"/>
        </w:rPr>
        <w:t>250dc897f&amp;assignedAuthorizedPerson.id.extension=KWB&amp;patientPerson.administrativeGenderCode.c=M&amp;age.v.v=47&amp;age.v.u=a&amp;taskContext.c.c=LABOE&amp;mainSearchCriteria.v.c=55454-3&amp;mainSearchCriteria.v.cs=2</w:t>
      </w:r>
    </w:p>
    <w:p w:rsidR="00D10ED5" w:rsidRPr="00777B4D" w:rsidRDefault="00D10ED5" w:rsidP="00D10ED5">
      <w:pPr>
        <w:pStyle w:val="XMLFragment"/>
        <w:rPr>
          <w:noProof w:val="0"/>
        </w:rPr>
      </w:pPr>
      <w:r w:rsidRPr="00777B4D">
        <w:rPr>
          <w:noProof w:val="0"/>
        </w:rPr>
        <w:t>.16.840.1.113883.6.1&amp;informationRecipient=PAT&amp;informationRecipient.languageCode.c=en&amp;encounter.c.c=AMB</w:t>
      </w:r>
    </w:p>
    <w:p w:rsidR="00BE79FE" w:rsidRPr="00777B4D" w:rsidRDefault="00BE79FE" w:rsidP="007D59D2">
      <w:pPr>
        <w:pStyle w:val="FigureTitle"/>
      </w:pPr>
      <w:r w:rsidRPr="00777B4D">
        <w:t>Figure 3.Y.4</w:t>
      </w:r>
      <w:r w:rsidR="00936AB2" w:rsidRPr="00777B4D">
        <w:t>.1.4</w:t>
      </w:r>
      <w:r w:rsidRPr="00777B4D">
        <w:t>-1</w:t>
      </w:r>
      <w:r w:rsidR="00411AB2">
        <w:t xml:space="preserve">: </w:t>
      </w:r>
      <w:r w:rsidRPr="00777B4D">
        <w:t>Sample Request</w:t>
      </w:r>
    </w:p>
    <w:p w:rsidR="0007061E" w:rsidRPr="00777B4D" w:rsidRDefault="009B048D" w:rsidP="007D59D2">
      <w:pPr>
        <w:pStyle w:val="Heading4"/>
        <w:numPr>
          <w:ilvl w:val="0"/>
          <w:numId w:val="0"/>
        </w:numPr>
        <w:rPr>
          <w:noProof w:val="0"/>
          <w:lang w:val="en-US"/>
        </w:rPr>
      </w:pPr>
      <w:bookmarkStart w:id="91" w:name="_Toc368391272"/>
      <w:proofErr w:type="gramStart"/>
      <w:r w:rsidRPr="00777B4D">
        <w:rPr>
          <w:noProof w:val="0"/>
          <w:lang w:val="en-US"/>
        </w:rPr>
        <w:t>3</w:t>
      </w:r>
      <w:r w:rsidR="003B2A2B" w:rsidRPr="00777B4D">
        <w:rPr>
          <w:noProof w:val="0"/>
          <w:lang w:val="en-US"/>
        </w:rPr>
        <w:t>.Y.4.2</w:t>
      </w:r>
      <w:proofErr w:type="gramEnd"/>
      <w:r w:rsidR="00DD13DB" w:rsidRPr="00777B4D">
        <w:rPr>
          <w:noProof w:val="0"/>
          <w:lang w:val="en-US"/>
        </w:rPr>
        <w:t xml:space="preserve"> </w:t>
      </w:r>
      <w:r w:rsidR="00605F48" w:rsidRPr="00777B4D">
        <w:rPr>
          <w:noProof w:val="0"/>
          <w:lang w:val="en-US"/>
        </w:rPr>
        <w:t>Infobutton</w:t>
      </w:r>
      <w:r w:rsidR="002F3C6D" w:rsidRPr="00777B4D">
        <w:rPr>
          <w:noProof w:val="0"/>
          <w:lang w:val="en-US"/>
        </w:rPr>
        <w:t xml:space="preserve"> Knowledge Response</w:t>
      </w:r>
      <w:bookmarkEnd w:id="91"/>
    </w:p>
    <w:p w:rsidR="009B048D" w:rsidRPr="00777B4D" w:rsidRDefault="0007061E" w:rsidP="009B048D">
      <w:pPr>
        <w:pStyle w:val="Heading5"/>
        <w:numPr>
          <w:ilvl w:val="0"/>
          <w:numId w:val="0"/>
        </w:numPr>
        <w:rPr>
          <w:noProof w:val="0"/>
          <w:lang w:val="en-US"/>
        </w:rPr>
      </w:pPr>
      <w:bookmarkStart w:id="92" w:name="_Toc368391273"/>
      <w:proofErr w:type="gramStart"/>
      <w:r w:rsidRPr="00777B4D">
        <w:rPr>
          <w:noProof w:val="0"/>
          <w:lang w:val="en-US"/>
        </w:rPr>
        <w:t>3</w:t>
      </w:r>
      <w:r w:rsidR="009B048D" w:rsidRPr="00777B4D">
        <w:rPr>
          <w:noProof w:val="0"/>
          <w:lang w:val="en-US"/>
        </w:rPr>
        <w:t>.Y.4.</w:t>
      </w:r>
      <w:r w:rsidR="006D768F" w:rsidRPr="00777B4D">
        <w:rPr>
          <w:noProof w:val="0"/>
          <w:lang w:val="en-US"/>
        </w:rPr>
        <w:t>2</w:t>
      </w:r>
      <w:r w:rsidR="009B048D" w:rsidRPr="00777B4D">
        <w:rPr>
          <w:noProof w:val="0"/>
          <w:lang w:val="en-US"/>
        </w:rPr>
        <w:t>.1</w:t>
      </w:r>
      <w:proofErr w:type="gramEnd"/>
      <w:r w:rsidR="009B048D" w:rsidRPr="00777B4D">
        <w:rPr>
          <w:noProof w:val="0"/>
          <w:lang w:val="en-US"/>
        </w:rPr>
        <w:t xml:space="preserve"> Trigger Events</w:t>
      </w:r>
      <w:bookmarkEnd w:id="92"/>
    </w:p>
    <w:p w:rsidR="002F3C6D" w:rsidRPr="00777B4D" w:rsidRDefault="002F3C6D" w:rsidP="002F3C6D">
      <w:pPr>
        <w:pStyle w:val="BodyText"/>
        <w:rPr>
          <w:lang w:eastAsia="x-none"/>
        </w:rPr>
      </w:pPr>
      <w:r w:rsidRPr="00777B4D">
        <w:rPr>
          <w:lang w:eastAsia="x-none"/>
        </w:rPr>
        <w:t xml:space="preserve">The </w:t>
      </w:r>
      <w:r w:rsidR="00605F48" w:rsidRPr="00777B4D">
        <w:rPr>
          <w:lang w:eastAsia="x-none"/>
        </w:rPr>
        <w:t>Infobutton</w:t>
      </w:r>
      <w:r w:rsidRPr="00777B4D">
        <w:rPr>
          <w:lang w:eastAsia="x-none"/>
        </w:rPr>
        <w:t xml:space="preserve"> Knowledge Response is triggered in response to the receipt of the </w:t>
      </w:r>
      <w:r w:rsidR="00605F48" w:rsidRPr="00777B4D">
        <w:rPr>
          <w:lang w:eastAsia="x-none"/>
        </w:rPr>
        <w:t>Infobutton</w:t>
      </w:r>
      <w:r w:rsidRPr="00777B4D">
        <w:rPr>
          <w:lang w:eastAsia="x-none"/>
        </w:rPr>
        <w:t xml:space="preserve"> Knowledge Request message.</w:t>
      </w:r>
    </w:p>
    <w:p w:rsidR="009B048D" w:rsidRPr="00777B4D" w:rsidRDefault="009B048D" w:rsidP="009B048D">
      <w:pPr>
        <w:pStyle w:val="Heading5"/>
        <w:numPr>
          <w:ilvl w:val="0"/>
          <w:numId w:val="0"/>
        </w:numPr>
        <w:rPr>
          <w:noProof w:val="0"/>
          <w:lang w:val="en-US"/>
        </w:rPr>
      </w:pPr>
      <w:bookmarkStart w:id="93" w:name="_Toc368391274"/>
      <w:proofErr w:type="gramStart"/>
      <w:r w:rsidRPr="00777B4D">
        <w:rPr>
          <w:noProof w:val="0"/>
          <w:lang w:val="en-US"/>
        </w:rPr>
        <w:t>3</w:t>
      </w:r>
      <w:r w:rsidR="006D768F" w:rsidRPr="00777B4D">
        <w:rPr>
          <w:noProof w:val="0"/>
          <w:lang w:val="en-US"/>
        </w:rPr>
        <w:t>.Y.4.2</w:t>
      </w:r>
      <w:r w:rsidRPr="00777B4D">
        <w:rPr>
          <w:noProof w:val="0"/>
          <w:lang w:val="en-US"/>
        </w:rPr>
        <w:t>.2</w:t>
      </w:r>
      <w:proofErr w:type="gramEnd"/>
      <w:r w:rsidRPr="00777B4D">
        <w:rPr>
          <w:noProof w:val="0"/>
          <w:lang w:val="en-US"/>
        </w:rPr>
        <w:t xml:space="preserve"> Message Semantics</w:t>
      </w:r>
      <w:bookmarkEnd w:id="93"/>
    </w:p>
    <w:p w:rsidR="00667F41" w:rsidRPr="00777B4D" w:rsidRDefault="00667F41" w:rsidP="00667F41">
      <w:pPr>
        <w:pStyle w:val="BodyText"/>
        <w:rPr>
          <w:lang w:eastAsia="x-none"/>
        </w:rPr>
      </w:pPr>
      <w:r w:rsidRPr="00777B4D">
        <w:t xml:space="preserve">The </w:t>
      </w:r>
      <w:r w:rsidR="00605F48" w:rsidRPr="00777B4D">
        <w:t>Infobutton</w:t>
      </w:r>
      <w:r w:rsidRPr="00777B4D">
        <w:t xml:space="preserve"> Knowledge Response</w:t>
      </w:r>
      <w:r w:rsidRPr="00777B4D">
        <w:rPr>
          <w:lang w:eastAsia="x-none"/>
        </w:rPr>
        <w:t xml:space="preserve"> is returned in the form of an atom feed pointing to appropriate clinical knowledge resources based on the parameters given</w:t>
      </w:r>
      <w:r w:rsidR="00621873" w:rsidRPr="00777B4D">
        <w:rPr>
          <w:lang w:eastAsia="x-none"/>
        </w:rPr>
        <w:t xml:space="preserve"> in the request</w:t>
      </w:r>
      <w:r w:rsidR="00870818">
        <w:rPr>
          <w:lang w:eastAsia="x-none"/>
        </w:rPr>
        <w:t xml:space="preserve">. </w:t>
      </w:r>
      <w:r w:rsidR="00C03E61" w:rsidRPr="00777B4D">
        <w:rPr>
          <w:lang w:eastAsia="x-none"/>
        </w:rPr>
        <w:t>This response is formatted as specified in section 4.2.1 Overall Atom Structure found in [InfobuttonSOA]</w:t>
      </w:r>
      <w:r w:rsidR="00870818">
        <w:rPr>
          <w:lang w:eastAsia="x-none"/>
        </w:rPr>
        <w:t xml:space="preserve">. </w:t>
      </w:r>
      <w:proofErr w:type="gramStart"/>
      <w:r w:rsidR="00621873" w:rsidRPr="00777B4D">
        <w:rPr>
          <w:lang w:eastAsia="x-none"/>
        </w:rPr>
        <w:t xml:space="preserve">Requirements upon how a </w:t>
      </w:r>
      <w:r w:rsidR="0051122A" w:rsidRPr="00777B4D">
        <w:rPr>
          <w:lang w:eastAsia="x-none"/>
        </w:rPr>
        <w:t>Clinical Knowledge Directory</w:t>
      </w:r>
      <w:r w:rsidR="00621873" w:rsidRPr="00777B4D">
        <w:rPr>
          <w:lang w:eastAsia="x-none"/>
        </w:rPr>
        <w:t xml:space="preserve"> must interpret these parameters is</w:t>
      </w:r>
      <w:proofErr w:type="gramEnd"/>
      <w:r w:rsidR="00621873" w:rsidRPr="00777B4D">
        <w:rPr>
          <w:lang w:eastAsia="x-none"/>
        </w:rPr>
        <w:t xml:space="preserve"> given in section 3.Y.4.1.2 above</w:t>
      </w:r>
      <w:r w:rsidR="00870818">
        <w:rPr>
          <w:lang w:eastAsia="x-none"/>
        </w:rPr>
        <w:t xml:space="preserve">. </w:t>
      </w:r>
      <w:r w:rsidRPr="00777B4D">
        <w:rPr>
          <w:lang w:eastAsia="x-none"/>
        </w:rPr>
        <w:t xml:space="preserve">Requirements of </w:t>
      </w:r>
      <w:r w:rsidR="00621873" w:rsidRPr="00777B4D">
        <w:rPr>
          <w:lang w:eastAsia="x-none"/>
        </w:rPr>
        <w:t xml:space="preserve">the </w:t>
      </w:r>
      <w:r w:rsidRPr="00777B4D">
        <w:rPr>
          <w:lang w:eastAsia="x-none"/>
        </w:rPr>
        <w:t>atom feed are described in the sections below.</w:t>
      </w:r>
    </w:p>
    <w:p w:rsidR="003330D8" w:rsidRPr="00777B4D" w:rsidRDefault="00B46105" w:rsidP="003330D8">
      <w:pPr>
        <w:pStyle w:val="BodyText"/>
        <w:rPr>
          <w:lang w:eastAsia="x-none"/>
        </w:rPr>
      </w:pPr>
      <w:r w:rsidRPr="00777B4D">
        <w:rPr>
          <w:lang w:eastAsia="x-none"/>
        </w:rPr>
        <w:t>Atom is an extensible format</w:t>
      </w:r>
      <w:r w:rsidR="00870818">
        <w:rPr>
          <w:lang w:eastAsia="x-none"/>
        </w:rPr>
        <w:t xml:space="preserve">. </w:t>
      </w:r>
      <w:r w:rsidRPr="00777B4D">
        <w:rPr>
          <w:lang w:eastAsia="x-none"/>
        </w:rPr>
        <w:t xml:space="preserve">This profile extends atom by drawing on three properties from the Dublin Core to provide a </w:t>
      </w:r>
      <w:r w:rsidR="00BE79FE" w:rsidRPr="00777B4D">
        <w:rPr>
          <w:lang w:eastAsia="x-none"/>
        </w:rPr>
        <w:t>mechanism</w:t>
      </w:r>
      <w:r w:rsidRPr="00777B4D">
        <w:rPr>
          <w:lang w:eastAsia="x-none"/>
        </w:rPr>
        <w:t xml:space="preserve"> to optional</w:t>
      </w:r>
      <w:r w:rsidR="005F1FC4" w:rsidRPr="00777B4D">
        <w:rPr>
          <w:lang w:eastAsia="x-none"/>
        </w:rPr>
        <w:t>ly</w:t>
      </w:r>
      <w:r w:rsidRPr="00777B4D">
        <w:rPr>
          <w:lang w:eastAsia="x-none"/>
        </w:rPr>
        <w:t xml:space="preserve"> record bibliographic citations, </w:t>
      </w:r>
      <w:r w:rsidR="00DB0B68" w:rsidRPr="00777B4D">
        <w:rPr>
          <w:lang w:eastAsia="x-none"/>
        </w:rPr>
        <w:t>identifiers</w:t>
      </w:r>
      <w:r w:rsidRPr="00777B4D">
        <w:rPr>
          <w:lang w:eastAsia="x-none"/>
        </w:rPr>
        <w:t xml:space="preserve"> for cited resources, and other information relevant to the provenance of the content (e.g., funding sources)</w:t>
      </w:r>
      <w:r w:rsidR="00870818">
        <w:rPr>
          <w:lang w:eastAsia="x-none"/>
        </w:rPr>
        <w:t xml:space="preserve">. </w:t>
      </w:r>
    </w:p>
    <w:p w:rsidR="00B46105" w:rsidRPr="00777B4D" w:rsidRDefault="003330D8" w:rsidP="003330D8">
      <w:pPr>
        <w:pStyle w:val="BodyText"/>
        <w:rPr>
          <w:lang w:eastAsia="x-none"/>
        </w:rPr>
      </w:pPr>
      <w:r w:rsidRPr="00777B4D">
        <w:rPr>
          <w:lang w:eastAsia="x-none"/>
        </w:rPr>
        <w:t xml:space="preserve">Elements appearing in the text and examples below are bound to the </w:t>
      </w:r>
      <w:r w:rsidRPr="00777B4D">
        <w:rPr>
          <w:rStyle w:val="BodyTextChar3"/>
          <w:lang w:eastAsia="x-none"/>
        </w:rPr>
        <w:t>http://www.w3.org/2005/Atom</w:t>
      </w:r>
      <w:r w:rsidRPr="00777B4D">
        <w:rPr>
          <w:lang w:eastAsia="x-none"/>
        </w:rPr>
        <w:t xml:space="preserve"> namespace if no namespace prefix is present</w:t>
      </w:r>
      <w:r w:rsidR="00870818">
        <w:rPr>
          <w:lang w:eastAsia="x-none"/>
        </w:rPr>
        <w:t xml:space="preserve">. </w:t>
      </w:r>
      <w:r w:rsidRPr="00777B4D">
        <w:rPr>
          <w:lang w:eastAsia="x-none"/>
        </w:rPr>
        <w:t xml:space="preserve">The namespace prefix dcterms is used for extension elements borrowed from the Dublin Core and are bound to the </w:t>
      </w:r>
      <w:r w:rsidR="00B46105" w:rsidRPr="00777B4D">
        <w:rPr>
          <w:rStyle w:val="BodyTextChar3"/>
        </w:rPr>
        <w:t>http://purl.org/dc/terms/</w:t>
      </w:r>
      <w:r w:rsidRPr="00777B4D">
        <w:rPr>
          <w:lang w:eastAsia="x-none"/>
        </w:rPr>
        <w:t xml:space="preserve"> namespace. </w:t>
      </w:r>
    </w:p>
    <w:p w:rsidR="00D61DF8" w:rsidRPr="00777B4D" w:rsidRDefault="00D61DF8" w:rsidP="003330D8">
      <w:pPr>
        <w:pStyle w:val="BodyText"/>
        <w:rPr>
          <w:lang w:eastAsia="x-none"/>
        </w:rPr>
      </w:pPr>
      <w:r w:rsidRPr="00777B4D">
        <w:rPr>
          <w:lang w:eastAsia="x-none"/>
        </w:rPr>
        <w:t xml:space="preserve">Numbered paragraphs in the text below identify requirements </w:t>
      </w:r>
      <w:r w:rsidR="00623AA9" w:rsidRPr="00777B4D">
        <w:rPr>
          <w:lang w:eastAsia="x-none"/>
        </w:rPr>
        <w:t>of this profile</w:t>
      </w:r>
      <w:r w:rsidR="00870818">
        <w:rPr>
          <w:lang w:eastAsia="x-none"/>
        </w:rPr>
        <w:t xml:space="preserve">. </w:t>
      </w:r>
      <w:r w:rsidR="00623AA9" w:rsidRPr="00777B4D">
        <w:rPr>
          <w:lang w:eastAsia="x-none"/>
        </w:rPr>
        <w:t>Paragraphs marked in bold are more constrained than the [InfobuttonSOA] specification</w:t>
      </w:r>
      <w:r w:rsidR="00870818">
        <w:rPr>
          <w:lang w:eastAsia="x-none"/>
        </w:rPr>
        <w:t xml:space="preserve">. </w:t>
      </w:r>
      <w:r w:rsidR="00623AA9" w:rsidRPr="00777B4D">
        <w:rPr>
          <w:lang w:eastAsia="x-none"/>
        </w:rPr>
        <w:t>Paragraphs marked in italic represent extensions to the [InfobuttonSOA] specifications.</w:t>
      </w:r>
    </w:p>
    <w:p w:rsidR="00667F41" w:rsidRPr="00777B4D" w:rsidRDefault="00667F41" w:rsidP="00667F41">
      <w:pPr>
        <w:pStyle w:val="Heading6"/>
        <w:numPr>
          <w:ilvl w:val="0"/>
          <w:numId w:val="0"/>
        </w:numPr>
        <w:ind w:left="1152" w:hanging="1152"/>
        <w:rPr>
          <w:noProof w:val="0"/>
          <w:lang w:val="en-US"/>
        </w:rPr>
      </w:pPr>
      <w:bookmarkStart w:id="94" w:name="_Toc368391275"/>
      <w:proofErr w:type="gramStart"/>
      <w:r w:rsidRPr="00777B4D">
        <w:rPr>
          <w:noProof w:val="0"/>
          <w:lang w:val="en-US"/>
        </w:rPr>
        <w:lastRenderedPageBreak/>
        <w:t>3.Y.4.2.2.1</w:t>
      </w:r>
      <w:proofErr w:type="gramEnd"/>
      <w:r w:rsidRPr="00777B4D">
        <w:rPr>
          <w:noProof w:val="0"/>
          <w:lang w:val="en-US"/>
        </w:rPr>
        <w:t xml:space="preserve"> &lt;feed&gt;</w:t>
      </w:r>
      <w:bookmarkEnd w:id="94"/>
    </w:p>
    <w:p w:rsidR="003063B8" w:rsidRPr="00777B4D" w:rsidRDefault="003063B8" w:rsidP="007D59D2">
      <w:pPr>
        <w:pStyle w:val="BodyText"/>
      </w:pPr>
      <w:r w:rsidRPr="00777B4D">
        <w:rPr>
          <w:lang w:eastAsia="x-none"/>
        </w:rPr>
        <w:t>The feed element is constrained as specified in [InfobuttonSOA]</w:t>
      </w:r>
      <w:r w:rsidR="00870818">
        <w:rPr>
          <w:lang w:eastAsia="x-none"/>
        </w:rPr>
        <w:t xml:space="preserve">. </w:t>
      </w:r>
      <w:r w:rsidRPr="00777B4D">
        <w:rPr>
          <w:lang w:eastAsia="x-none"/>
        </w:rPr>
        <w:t>Additional constraints added by IHE appear in bold</w:t>
      </w:r>
      <w:r w:rsidR="00870818">
        <w:rPr>
          <w:lang w:eastAsia="x-none"/>
        </w:rPr>
        <w:t xml:space="preserve">. </w:t>
      </w:r>
      <w:r w:rsidRPr="00777B4D">
        <w:rPr>
          <w:lang w:eastAsia="x-none"/>
        </w:rPr>
        <w:t xml:space="preserve">Extensions are italicized. </w:t>
      </w:r>
    </w:p>
    <w:p w:rsidR="00667F41" w:rsidRPr="00777B4D" w:rsidRDefault="00667F41" w:rsidP="004D0D72">
      <w:pPr>
        <w:pStyle w:val="BodyText"/>
        <w:numPr>
          <w:ilvl w:val="0"/>
          <w:numId w:val="21"/>
        </w:numPr>
      </w:pPr>
      <w:r w:rsidRPr="00777B4D">
        <w:t xml:space="preserve">The response </w:t>
      </w:r>
      <w:r w:rsidRPr="00777B4D">
        <w:rPr>
          <w:smallCaps/>
        </w:rPr>
        <w:t>shall</w:t>
      </w:r>
      <w:r w:rsidRPr="00777B4D">
        <w:t xml:space="preserve"> </w:t>
      </w:r>
      <w:r w:rsidR="00DB0B68" w:rsidRPr="00777B4D">
        <w:t xml:space="preserve">be contained within a single </w:t>
      </w:r>
      <w:r w:rsidRPr="00777B4D">
        <w:t xml:space="preserve">atom </w:t>
      </w:r>
      <w:r w:rsidRPr="00777B4D">
        <w:rPr>
          <w:rFonts w:ascii="Courier New" w:hAnsi="Courier New" w:cs="Courier New"/>
        </w:rPr>
        <w:t>&lt;feed&gt;</w:t>
      </w:r>
      <w:r w:rsidRPr="00777B4D">
        <w:t xml:space="preserve"> element.</w:t>
      </w:r>
    </w:p>
    <w:p w:rsidR="003063B8" w:rsidRPr="00777B4D" w:rsidRDefault="003063B8" w:rsidP="003063B8">
      <w:pPr>
        <w:pStyle w:val="BodyText"/>
        <w:numPr>
          <w:ilvl w:val="0"/>
          <w:numId w:val="21"/>
        </w:numPr>
      </w:pPr>
      <w:r w:rsidRPr="00777B4D">
        <w:t xml:space="preserve">The </w:t>
      </w:r>
      <w:r w:rsidRPr="00777B4D">
        <w:rPr>
          <w:rStyle w:val="BodyTextChar3"/>
        </w:rPr>
        <w:t>&lt;id&gt;</w:t>
      </w:r>
      <w:r w:rsidRPr="00777B4D">
        <w:t xml:space="preserve"> element </w:t>
      </w:r>
      <w:r w:rsidRPr="00777B4D">
        <w:rPr>
          <w:smallCaps/>
        </w:rPr>
        <w:t>shall</w:t>
      </w:r>
      <w:r w:rsidRPr="00777B4D">
        <w:t xml:space="preserve"> be present and may be a URL representing the endpoint to which the request was sent, or may be some other unique URI.</w:t>
      </w:r>
    </w:p>
    <w:p w:rsidR="003063B8" w:rsidRPr="00777B4D" w:rsidRDefault="003063B8" w:rsidP="003063B8">
      <w:pPr>
        <w:pStyle w:val="BodyText"/>
        <w:numPr>
          <w:ilvl w:val="0"/>
          <w:numId w:val="21"/>
        </w:numPr>
      </w:pPr>
      <w:r w:rsidRPr="00777B4D">
        <w:t xml:space="preserve">The </w:t>
      </w:r>
      <w:r w:rsidRPr="00777B4D">
        <w:rPr>
          <w:rStyle w:val="BodyTextChar3"/>
        </w:rPr>
        <w:t>&lt;title&gt;</w:t>
      </w:r>
      <w:r w:rsidRPr="00777B4D">
        <w:t xml:space="preserve"> element </w:t>
      </w:r>
      <w:r w:rsidRPr="00777B4D">
        <w:rPr>
          <w:smallCaps/>
        </w:rPr>
        <w:t>shall</w:t>
      </w:r>
      <w:r w:rsidRPr="00777B4D">
        <w:t xml:space="preserve"> be present.</w:t>
      </w:r>
    </w:p>
    <w:p w:rsidR="003063B8" w:rsidRPr="00777B4D" w:rsidRDefault="003063B8" w:rsidP="003063B8">
      <w:pPr>
        <w:pStyle w:val="BodyText"/>
        <w:numPr>
          <w:ilvl w:val="0"/>
          <w:numId w:val="21"/>
        </w:numPr>
      </w:pPr>
      <w:r w:rsidRPr="00777B4D">
        <w:t xml:space="preserve">The &lt;subtitle&gt; element </w:t>
      </w:r>
      <w:r w:rsidRPr="00777B4D">
        <w:rPr>
          <w:smallCaps/>
        </w:rPr>
        <w:t>may</w:t>
      </w:r>
      <w:r w:rsidRPr="00777B4D">
        <w:t xml:space="preserve"> be present.</w:t>
      </w:r>
    </w:p>
    <w:p w:rsidR="003063B8" w:rsidRPr="00777B4D" w:rsidRDefault="003063B8" w:rsidP="003063B8">
      <w:pPr>
        <w:pStyle w:val="BodyText"/>
        <w:numPr>
          <w:ilvl w:val="0"/>
          <w:numId w:val="21"/>
        </w:numPr>
      </w:pPr>
      <w:r w:rsidRPr="00777B4D">
        <w:t xml:space="preserve">The &lt;updated&gt; element </w:t>
      </w:r>
      <w:r w:rsidRPr="00777B4D">
        <w:rPr>
          <w:smallCaps/>
        </w:rPr>
        <w:t>shall</w:t>
      </w:r>
      <w:r w:rsidRPr="00777B4D">
        <w:t xml:space="preserve"> be present to indicate the last time the feed was updated.</w:t>
      </w:r>
    </w:p>
    <w:p w:rsidR="003063B8" w:rsidRPr="00777B4D" w:rsidRDefault="00623AA9" w:rsidP="003063B8">
      <w:pPr>
        <w:pStyle w:val="BodyText"/>
        <w:numPr>
          <w:ilvl w:val="0"/>
          <w:numId w:val="21"/>
        </w:numPr>
      </w:pPr>
      <w:r w:rsidRPr="00777B4D">
        <w:t>At least one</w:t>
      </w:r>
      <w:r w:rsidR="003063B8" w:rsidRPr="00777B4D">
        <w:t xml:space="preserve"> &lt;author&gt; element </w:t>
      </w:r>
      <w:r w:rsidR="003063B8" w:rsidRPr="00777B4D">
        <w:rPr>
          <w:smallCaps/>
        </w:rPr>
        <w:t>shall</w:t>
      </w:r>
      <w:r w:rsidR="003063B8" w:rsidRPr="00777B4D">
        <w:t xml:space="preserve"> be present to indicate the publisher of the feed.</w:t>
      </w:r>
    </w:p>
    <w:p w:rsidR="00623AA9" w:rsidRPr="00777B4D" w:rsidRDefault="00623AA9" w:rsidP="00623AA9">
      <w:pPr>
        <w:pStyle w:val="BodyText"/>
        <w:numPr>
          <w:ilvl w:val="0"/>
          <w:numId w:val="21"/>
        </w:numPr>
        <w:rPr>
          <w:b/>
        </w:rPr>
      </w:pPr>
      <w:r w:rsidRPr="00777B4D">
        <w:rPr>
          <w:b/>
        </w:rPr>
        <w:t xml:space="preserve">The response </w:t>
      </w:r>
      <w:r w:rsidRPr="00777B4D">
        <w:rPr>
          <w:b/>
          <w:smallCaps/>
        </w:rPr>
        <w:t>shall</w:t>
      </w:r>
      <w:r w:rsidRPr="00777B4D">
        <w:rPr>
          <w:b/>
        </w:rPr>
        <w:t xml:space="preserve"> include a </w:t>
      </w:r>
      <w:r w:rsidRPr="00777B4D">
        <w:rPr>
          <w:rStyle w:val="BodyTextChar3"/>
          <w:b/>
        </w:rPr>
        <w:t>&lt;link&gt;</w:t>
      </w:r>
      <w:r w:rsidRPr="00777B4D">
        <w:rPr>
          <w:b/>
        </w:rPr>
        <w:t xml:space="preserve"> element, where the </w:t>
      </w:r>
      <w:r w:rsidRPr="00777B4D">
        <w:rPr>
          <w:rStyle w:val="BodyTextChar3"/>
          <w:b/>
        </w:rPr>
        <w:t>href</w:t>
      </w:r>
      <w:r w:rsidRPr="00777B4D">
        <w:rPr>
          <w:b/>
        </w:rPr>
        <w:t xml:space="preserve"> attribute is a representation of the endpoint URL and the clinically related knowledge request parameters formatted as HTTP query parameters</w:t>
      </w:r>
      <w:r w:rsidR="00870818">
        <w:rPr>
          <w:b/>
        </w:rPr>
        <w:t xml:space="preserve">. </w:t>
      </w:r>
      <w:r w:rsidRPr="00777B4D">
        <w:rPr>
          <w:b/>
        </w:rPr>
        <w:t xml:space="preserve">This </w:t>
      </w:r>
      <w:r w:rsidRPr="00777B4D">
        <w:rPr>
          <w:rStyle w:val="BodyTextChar3"/>
          <w:b/>
        </w:rPr>
        <w:t>&lt;link&gt;</w:t>
      </w:r>
      <w:r w:rsidRPr="00777B4D">
        <w:rPr>
          <w:b/>
        </w:rPr>
        <w:t xml:space="preserve"> element shall include a </w:t>
      </w:r>
      <w:r w:rsidRPr="00777B4D">
        <w:rPr>
          <w:rStyle w:val="BodyTextChar3"/>
          <w:b/>
        </w:rPr>
        <w:t>rel</w:t>
      </w:r>
      <w:r w:rsidRPr="00777B4D">
        <w:rPr>
          <w:b/>
        </w:rPr>
        <w:t xml:space="preserve"> attribute that has the value </w:t>
      </w:r>
      <w:r w:rsidRPr="00777B4D">
        <w:rPr>
          <w:rStyle w:val="BodyTextChar3"/>
          <w:b/>
        </w:rPr>
        <w:t>self</w:t>
      </w:r>
      <w:r w:rsidRPr="00777B4D">
        <w:rPr>
          <w:b/>
        </w:rPr>
        <w:t>.</w:t>
      </w:r>
    </w:p>
    <w:p w:rsidR="00667F41" w:rsidRPr="00777B4D" w:rsidRDefault="003063B8" w:rsidP="004D0D72">
      <w:pPr>
        <w:pStyle w:val="BodyText"/>
        <w:numPr>
          <w:ilvl w:val="0"/>
          <w:numId w:val="21"/>
        </w:numPr>
        <w:rPr>
          <w:i/>
        </w:rPr>
      </w:pPr>
      <w:r w:rsidRPr="00777B4D">
        <w:rPr>
          <w:i/>
        </w:rPr>
        <w:t xml:space="preserve">The feed </w:t>
      </w:r>
      <w:r w:rsidR="00667F41" w:rsidRPr="00777B4D">
        <w:rPr>
          <w:i/>
          <w:smallCaps/>
        </w:rPr>
        <w:t>shall</w:t>
      </w:r>
      <w:r w:rsidR="00667F41" w:rsidRPr="00777B4D">
        <w:rPr>
          <w:i/>
        </w:rPr>
        <w:t xml:space="preserve"> include a </w:t>
      </w:r>
      <w:r w:rsidR="00667F41" w:rsidRPr="00777B4D">
        <w:rPr>
          <w:rStyle w:val="BodyTextChar3"/>
          <w:i/>
        </w:rPr>
        <w:t>&lt;category&gt;</w:t>
      </w:r>
      <w:r w:rsidR="00667F41" w:rsidRPr="00777B4D">
        <w:rPr>
          <w:i/>
        </w:rPr>
        <w:t xml:space="preserve"> element representing the values sent in the request for each of the subtopic, task context, encounter, age/age group, gender and information recipient parameters, and used by the </w:t>
      </w:r>
      <w:r w:rsidR="0051122A" w:rsidRPr="00777B4D">
        <w:rPr>
          <w:i/>
        </w:rPr>
        <w:t>Clinical Knowledge Directory</w:t>
      </w:r>
      <w:r w:rsidR="00667F41" w:rsidRPr="00777B4D">
        <w:rPr>
          <w:i/>
        </w:rPr>
        <w:t xml:space="preserve"> to select appropriate content</w:t>
      </w:r>
      <w:r w:rsidR="00870818">
        <w:rPr>
          <w:i/>
        </w:rPr>
        <w:t xml:space="preserve">. </w:t>
      </w:r>
      <w:r w:rsidRPr="00777B4D">
        <w:rPr>
          <w:i/>
        </w:rPr>
        <w:t xml:space="preserve">These shall be structured as specified in section </w:t>
      </w:r>
      <w:r w:rsidRPr="00777B4D">
        <w:rPr>
          <w:i/>
        </w:rPr>
        <w:fldChar w:fldCharType="begin"/>
      </w:r>
      <w:r w:rsidRPr="00777B4D">
        <w:rPr>
          <w:i/>
        </w:rPr>
        <w:instrText xml:space="preserve"> REF _Ref330286376 \h  \* MERGEFORMAT </w:instrText>
      </w:r>
      <w:r w:rsidRPr="00777B4D">
        <w:rPr>
          <w:i/>
        </w:rPr>
      </w:r>
      <w:r w:rsidRPr="00777B4D">
        <w:rPr>
          <w:i/>
        </w:rPr>
        <w:fldChar w:fldCharType="separate"/>
      </w:r>
      <w:r w:rsidRPr="00777B4D">
        <w:rPr>
          <w:i/>
        </w:rPr>
        <w:t>3.Y.2.4.3.1</w:t>
      </w:r>
      <w:r w:rsidRPr="00777B4D">
        <w:rPr>
          <w:i/>
        </w:rPr>
        <w:tab/>
        <w:t>Categories</w:t>
      </w:r>
      <w:r w:rsidRPr="00777B4D">
        <w:rPr>
          <w:i/>
        </w:rPr>
        <w:fldChar w:fldCharType="end"/>
      </w:r>
      <w:r w:rsidRPr="00777B4D">
        <w:rPr>
          <w:i/>
        </w:rPr>
        <w:t xml:space="preserve"> below</w:t>
      </w:r>
      <w:r w:rsidR="00870818">
        <w:rPr>
          <w:i/>
        </w:rPr>
        <w:t xml:space="preserve">. </w:t>
      </w:r>
      <w:r w:rsidRPr="00777B4D">
        <w:rPr>
          <w:i/>
        </w:rPr>
        <w:t>This is an extension to the material described in [InfobuttonSOA].</w:t>
      </w:r>
    </w:p>
    <w:p w:rsidR="003063B8" w:rsidRPr="00777B4D" w:rsidRDefault="00667F41" w:rsidP="00623AA9">
      <w:pPr>
        <w:pStyle w:val="BodyText"/>
        <w:numPr>
          <w:ilvl w:val="0"/>
          <w:numId w:val="21"/>
        </w:numPr>
      </w:pPr>
      <w:r w:rsidRPr="00777B4D">
        <w:t xml:space="preserve">Other </w:t>
      </w:r>
      <w:r w:rsidRPr="00777B4D">
        <w:rPr>
          <w:rStyle w:val="BodyTextChar3"/>
        </w:rPr>
        <w:t>&lt;category&gt;</w:t>
      </w:r>
      <w:r w:rsidRPr="00777B4D">
        <w:t xml:space="preserve"> elements </w:t>
      </w:r>
      <w:r w:rsidRPr="00777B4D">
        <w:rPr>
          <w:smallCaps/>
        </w:rPr>
        <w:t>may</w:t>
      </w:r>
      <w:r w:rsidRPr="00777B4D">
        <w:t xml:space="preserve"> be present to represent additional </w:t>
      </w:r>
      <w:r w:rsidR="00080631" w:rsidRPr="00777B4D">
        <w:t>knowledge request</w:t>
      </w:r>
      <w:r w:rsidRPr="00777B4D">
        <w:t xml:space="preserve"> parameters at the option of the </w:t>
      </w:r>
      <w:r w:rsidR="0051122A" w:rsidRPr="00777B4D">
        <w:t xml:space="preserve">Clinical Knowledge </w:t>
      </w:r>
      <w:r w:rsidR="003063B8" w:rsidRPr="00777B4D">
        <w:t>Directory</w:t>
      </w:r>
      <w:r w:rsidR="00870818">
        <w:t xml:space="preserve">. </w:t>
      </w:r>
      <w:r w:rsidR="003063B8" w:rsidRPr="00777B4D">
        <w:t>These may be formatted as specified in section 4.3.2.1 Atom</w:t>
      </w:r>
      <w:proofErr w:type="gramStart"/>
      <w:r w:rsidR="003063B8" w:rsidRPr="00777B4D">
        <w:t>:category</w:t>
      </w:r>
      <w:proofErr w:type="gramEnd"/>
      <w:r w:rsidR="003063B8" w:rsidRPr="00777B4D">
        <w:t xml:space="preserve"> domain specific extensions in [InfobuttonSOA].</w:t>
      </w:r>
    </w:p>
    <w:p w:rsidR="003063B8" w:rsidRPr="00777B4D" w:rsidRDefault="003063B8" w:rsidP="007D59D2">
      <w:pPr>
        <w:pStyle w:val="Note"/>
      </w:pPr>
      <w:r w:rsidRPr="00777B4D">
        <w:t xml:space="preserve">Note: </w:t>
      </w:r>
      <w:r w:rsidR="00623AA9" w:rsidRPr="00777B4D">
        <w:tab/>
      </w:r>
      <w:r w:rsidRPr="00777B4D">
        <w:t>The HL7 SOA Guide specifies the representation of Category using the HL7 Version 3 XML as an extension</w:t>
      </w:r>
      <w:r w:rsidR="00870818">
        <w:t xml:space="preserve">. </w:t>
      </w:r>
      <w:r w:rsidRPr="00777B4D">
        <w:t xml:space="preserve">The next release of the guide is expected to adopt the simpler format described in section </w:t>
      </w:r>
      <w:r w:rsidRPr="00777B4D">
        <w:fldChar w:fldCharType="begin"/>
      </w:r>
      <w:r w:rsidRPr="00777B4D">
        <w:instrText xml:space="preserve"> REF _Ref330286376 \h  \* MERGEFORMAT </w:instrText>
      </w:r>
      <w:r w:rsidRPr="00777B4D">
        <w:fldChar w:fldCharType="separate"/>
      </w:r>
      <w:r w:rsidRPr="00777B4D">
        <w:t>3.Y.2.4.3.1 Categories</w:t>
      </w:r>
      <w:r w:rsidRPr="00777B4D">
        <w:fldChar w:fldCharType="end"/>
      </w:r>
      <w:r w:rsidRPr="00777B4D">
        <w:t xml:space="preserve"> below.</w:t>
      </w:r>
    </w:p>
    <w:p w:rsidR="003063B8" w:rsidRPr="00777B4D" w:rsidRDefault="003063B8" w:rsidP="004D0D72">
      <w:pPr>
        <w:pStyle w:val="BodyText"/>
        <w:numPr>
          <w:ilvl w:val="0"/>
          <w:numId w:val="21"/>
        </w:numPr>
      </w:pPr>
      <w:r w:rsidRPr="00777B4D">
        <w:t xml:space="preserve">The &lt;feed&gt; element </w:t>
      </w:r>
      <w:r w:rsidRPr="00777B4D">
        <w:rPr>
          <w:smallCaps/>
        </w:rPr>
        <w:t>may</w:t>
      </w:r>
      <w:r w:rsidRPr="00777B4D">
        <w:t xml:space="preserve"> contain an &lt;icon&gt; element.</w:t>
      </w:r>
    </w:p>
    <w:p w:rsidR="00667F41" w:rsidRPr="00777B4D" w:rsidRDefault="00667F41" w:rsidP="004D0D72">
      <w:pPr>
        <w:pStyle w:val="BodyText"/>
        <w:numPr>
          <w:ilvl w:val="0"/>
          <w:numId w:val="21"/>
        </w:numPr>
      </w:pPr>
      <w:r w:rsidRPr="00777B4D">
        <w:t xml:space="preserve">The </w:t>
      </w:r>
      <w:r w:rsidRPr="00777B4D">
        <w:rPr>
          <w:rStyle w:val="BodyTextChar3"/>
        </w:rPr>
        <w:t>&lt;feed&gt;</w:t>
      </w:r>
      <w:r w:rsidRPr="00777B4D">
        <w:t xml:space="preserve"> element </w:t>
      </w:r>
      <w:r w:rsidRPr="00777B4D">
        <w:rPr>
          <w:smallCaps/>
        </w:rPr>
        <w:t>shall</w:t>
      </w:r>
      <w:r w:rsidRPr="00777B4D">
        <w:t xml:space="preserve"> contain 0 or more </w:t>
      </w:r>
      <w:r w:rsidRPr="00777B4D">
        <w:rPr>
          <w:rStyle w:val="BodyTextChar3"/>
        </w:rPr>
        <w:t>&lt;entry&gt;</w:t>
      </w:r>
      <w:r w:rsidRPr="00777B4D">
        <w:t xml:space="preserve"> elements conforming to the requirements below.</w:t>
      </w:r>
    </w:p>
    <w:p w:rsidR="005D2E80" w:rsidRPr="00777B4D" w:rsidRDefault="005D2E80" w:rsidP="004D0D72">
      <w:pPr>
        <w:pStyle w:val="BodyText"/>
        <w:numPr>
          <w:ilvl w:val="0"/>
          <w:numId w:val="21"/>
        </w:numPr>
      </w:pPr>
      <w:r w:rsidRPr="00777B4D">
        <w:t xml:space="preserve">The </w:t>
      </w:r>
      <w:r w:rsidRPr="00777B4D">
        <w:rPr>
          <w:rStyle w:val="BodyTextChar3"/>
        </w:rPr>
        <w:t>&lt;feed&gt;</w:t>
      </w:r>
      <w:r w:rsidRPr="00777B4D">
        <w:t xml:space="preserve"> element may contain legal Atom extension elements to communicate additional information.</w:t>
      </w:r>
    </w:p>
    <w:p w:rsidR="00667F41" w:rsidRPr="00777B4D" w:rsidRDefault="00667F41" w:rsidP="00667F41">
      <w:pPr>
        <w:pStyle w:val="Heading6"/>
        <w:numPr>
          <w:ilvl w:val="0"/>
          <w:numId w:val="0"/>
        </w:numPr>
        <w:ind w:left="1152" w:hanging="1152"/>
        <w:rPr>
          <w:noProof w:val="0"/>
          <w:lang w:val="en-US"/>
        </w:rPr>
      </w:pPr>
      <w:bookmarkStart w:id="95" w:name="_Toc368391276"/>
      <w:proofErr w:type="gramStart"/>
      <w:r w:rsidRPr="00777B4D">
        <w:rPr>
          <w:noProof w:val="0"/>
          <w:lang w:val="en-US"/>
        </w:rPr>
        <w:t>3.Y.4.2.2.2</w:t>
      </w:r>
      <w:proofErr w:type="gramEnd"/>
      <w:r w:rsidRPr="00777B4D">
        <w:rPr>
          <w:noProof w:val="0"/>
          <w:lang w:val="en-US"/>
        </w:rPr>
        <w:t xml:space="preserve"> &lt;entry&gt;</w:t>
      </w:r>
      <w:bookmarkEnd w:id="95"/>
    </w:p>
    <w:p w:rsidR="003063B8" w:rsidRPr="00777B4D" w:rsidRDefault="003063B8" w:rsidP="004D0D72">
      <w:pPr>
        <w:pStyle w:val="BodyText"/>
        <w:numPr>
          <w:ilvl w:val="0"/>
          <w:numId w:val="20"/>
        </w:numPr>
        <w:rPr>
          <w:lang w:eastAsia="x-none"/>
        </w:rPr>
      </w:pPr>
      <w:r w:rsidRPr="00777B4D">
        <w:rPr>
          <w:lang w:eastAsia="x-none"/>
        </w:rPr>
        <w:t xml:space="preserve">Each &lt;entry&gt; element </w:t>
      </w:r>
      <w:r w:rsidRPr="00777B4D">
        <w:rPr>
          <w:smallCaps/>
          <w:lang w:eastAsia="x-none"/>
        </w:rPr>
        <w:t>shall</w:t>
      </w:r>
      <w:r w:rsidRPr="00777B4D">
        <w:rPr>
          <w:lang w:eastAsia="x-none"/>
        </w:rPr>
        <w:t xml:space="preserve"> contain an &lt;id&gt;.</w:t>
      </w:r>
    </w:p>
    <w:p w:rsidR="003063B8" w:rsidRPr="00777B4D" w:rsidRDefault="003063B8" w:rsidP="004D0D72">
      <w:pPr>
        <w:pStyle w:val="BodyText"/>
        <w:numPr>
          <w:ilvl w:val="0"/>
          <w:numId w:val="20"/>
        </w:numPr>
        <w:rPr>
          <w:lang w:eastAsia="x-none"/>
        </w:rPr>
      </w:pPr>
      <w:r w:rsidRPr="00777B4D">
        <w:rPr>
          <w:lang w:eastAsia="x-none"/>
        </w:rPr>
        <w:t xml:space="preserve">Each &lt;entry&gt; element </w:t>
      </w:r>
      <w:r w:rsidRPr="00777B4D">
        <w:rPr>
          <w:smallCaps/>
          <w:lang w:eastAsia="x-none"/>
        </w:rPr>
        <w:t>shall</w:t>
      </w:r>
      <w:r w:rsidRPr="00777B4D">
        <w:rPr>
          <w:lang w:eastAsia="x-none"/>
        </w:rPr>
        <w:t xml:space="preserve"> contain a &lt;title&gt;.</w:t>
      </w:r>
    </w:p>
    <w:p w:rsidR="003063B8" w:rsidRPr="00777B4D" w:rsidRDefault="003063B8" w:rsidP="003063B8">
      <w:pPr>
        <w:pStyle w:val="BodyText"/>
        <w:numPr>
          <w:ilvl w:val="0"/>
          <w:numId w:val="20"/>
        </w:numPr>
        <w:rPr>
          <w:b/>
          <w:lang w:eastAsia="x-none"/>
        </w:rPr>
      </w:pPr>
      <w:r w:rsidRPr="00777B4D">
        <w:rPr>
          <w:b/>
          <w:lang w:eastAsia="x-none"/>
        </w:rPr>
        <w:lastRenderedPageBreak/>
        <w:t xml:space="preserve">The </w:t>
      </w:r>
      <w:r w:rsidRPr="00777B4D">
        <w:rPr>
          <w:rStyle w:val="BodyTextChar3"/>
          <w:b/>
        </w:rPr>
        <w:t>&lt;entry&gt;</w:t>
      </w:r>
      <w:r w:rsidRPr="00777B4D">
        <w:rPr>
          <w:b/>
          <w:lang w:eastAsia="x-none"/>
        </w:rPr>
        <w:t xml:space="preserve"> </w:t>
      </w:r>
      <w:r w:rsidR="00C01B99" w:rsidRPr="00777B4D">
        <w:rPr>
          <w:b/>
          <w:smallCaps/>
          <w:lang w:eastAsia="x-none"/>
        </w:rPr>
        <w:t>may</w:t>
      </w:r>
      <w:r w:rsidRPr="00777B4D">
        <w:rPr>
          <w:b/>
          <w:lang w:eastAsia="x-none"/>
        </w:rPr>
        <w:t xml:space="preserve"> include a </w:t>
      </w:r>
      <w:r w:rsidRPr="00777B4D">
        <w:rPr>
          <w:rStyle w:val="BodyTextChar3"/>
          <w:b/>
        </w:rPr>
        <w:t>&lt;published&gt;</w:t>
      </w:r>
      <w:r w:rsidRPr="00777B4D">
        <w:rPr>
          <w:b/>
          <w:lang w:eastAsia="x-none"/>
        </w:rPr>
        <w:t xml:space="preserve"> element giving the original publication date of the content</w:t>
      </w:r>
      <w:r w:rsidR="00870818">
        <w:rPr>
          <w:b/>
          <w:lang w:eastAsia="x-none"/>
        </w:rPr>
        <w:t xml:space="preserve">. </w:t>
      </w:r>
    </w:p>
    <w:p w:rsidR="003063B8" w:rsidRPr="00777B4D" w:rsidRDefault="003063B8" w:rsidP="003063B8">
      <w:pPr>
        <w:pStyle w:val="BodyText"/>
        <w:numPr>
          <w:ilvl w:val="0"/>
          <w:numId w:val="20"/>
        </w:numPr>
        <w:rPr>
          <w:lang w:eastAsia="x-none"/>
        </w:rPr>
      </w:pPr>
      <w:r w:rsidRPr="00777B4D">
        <w:rPr>
          <w:lang w:eastAsia="x-none"/>
        </w:rPr>
        <w:t xml:space="preserve">The </w:t>
      </w:r>
      <w:r w:rsidRPr="00777B4D">
        <w:rPr>
          <w:rStyle w:val="BodyTextChar3"/>
        </w:rPr>
        <w:t>&lt;entry&gt;</w:t>
      </w:r>
      <w:r w:rsidRPr="00777B4D">
        <w:rPr>
          <w:lang w:eastAsia="x-none"/>
        </w:rPr>
        <w:t xml:space="preserve"> </w:t>
      </w:r>
      <w:r w:rsidRPr="00777B4D">
        <w:rPr>
          <w:smallCaps/>
          <w:lang w:eastAsia="x-none"/>
        </w:rPr>
        <w:t>shall</w:t>
      </w:r>
      <w:r w:rsidRPr="00777B4D">
        <w:rPr>
          <w:lang w:eastAsia="x-none"/>
        </w:rPr>
        <w:t xml:space="preserve"> contain an </w:t>
      </w:r>
      <w:r w:rsidRPr="00777B4D">
        <w:rPr>
          <w:rStyle w:val="BodyTextChar3"/>
        </w:rPr>
        <w:t>&lt;updated&gt;</w:t>
      </w:r>
      <w:r w:rsidRPr="00777B4D">
        <w:rPr>
          <w:lang w:eastAsia="x-none"/>
        </w:rPr>
        <w:t xml:space="preserve"> element giving the date of last update or publication of the content.</w:t>
      </w:r>
    </w:p>
    <w:p w:rsidR="003063B8" w:rsidRPr="00777B4D" w:rsidRDefault="003063B8" w:rsidP="003063B8">
      <w:pPr>
        <w:pStyle w:val="BodyText"/>
        <w:numPr>
          <w:ilvl w:val="0"/>
          <w:numId w:val="20"/>
        </w:numPr>
        <w:rPr>
          <w:b/>
        </w:rPr>
      </w:pPr>
      <w:r w:rsidRPr="00777B4D">
        <w:rPr>
          <w:b/>
        </w:rPr>
        <w:t xml:space="preserve">The </w:t>
      </w:r>
      <w:r w:rsidRPr="00777B4D">
        <w:rPr>
          <w:rStyle w:val="BodyTextChar3"/>
          <w:b/>
        </w:rPr>
        <w:t>&lt;published&gt;</w:t>
      </w:r>
      <w:r w:rsidRPr="00777B4D">
        <w:rPr>
          <w:b/>
        </w:rPr>
        <w:t xml:space="preserve"> and </w:t>
      </w:r>
      <w:r w:rsidRPr="00777B4D">
        <w:rPr>
          <w:rStyle w:val="BodyTextChar3"/>
          <w:b/>
        </w:rPr>
        <w:t>&lt;updated&gt;</w:t>
      </w:r>
      <w:r w:rsidRPr="00777B4D">
        <w:rPr>
          <w:b/>
        </w:rPr>
        <w:t xml:space="preserve"> time stamps </w:t>
      </w:r>
      <w:r w:rsidRPr="00777B4D">
        <w:rPr>
          <w:b/>
          <w:smallCaps/>
        </w:rPr>
        <w:t>should</w:t>
      </w:r>
      <w:r w:rsidRPr="00777B4D">
        <w:rPr>
          <w:b/>
        </w:rPr>
        <w:t xml:space="preserve"> be reported with a time zone offset.</w:t>
      </w:r>
    </w:p>
    <w:p w:rsidR="00667F41" w:rsidRPr="00777B4D" w:rsidRDefault="00667F41" w:rsidP="004D0D72">
      <w:pPr>
        <w:pStyle w:val="BodyText"/>
        <w:numPr>
          <w:ilvl w:val="0"/>
          <w:numId w:val="20"/>
        </w:numPr>
        <w:rPr>
          <w:lang w:eastAsia="x-none"/>
        </w:rPr>
      </w:pPr>
      <w:r w:rsidRPr="00777B4D">
        <w:rPr>
          <w:lang w:eastAsia="x-none"/>
        </w:rPr>
        <w:t xml:space="preserve">Each </w:t>
      </w:r>
      <w:r w:rsidRPr="00777B4D">
        <w:rPr>
          <w:rStyle w:val="BodyTextChar3"/>
        </w:rPr>
        <w:t>&lt;entry&gt;</w:t>
      </w:r>
      <w:r w:rsidRPr="00777B4D">
        <w:rPr>
          <w:lang w:eastAsia="x-none"/>
        </w:rPr>
        <w:t xml:space="preserve"> element </w:t>
      </w:r>
      <w:r w:rsidRPr="00777B4D">
        <w:rPr>
          <w:smallCaps/>
          <w:lang w:eastAsia="x-none"/>
        </w:rPr>
        <w:t>shall</w:t>
      </w:r>
      <w:r w:rsidRPr="00777B4D">
        <w:rPr>
          <w:lang w:eastAsia="x-none"/>
        </w:rPr>
        <w:t xml:space="preserve"> contain at least one </w:t>
      </w:r>
      <w:r w:rsidRPr="00777B4D">
        <w:rPr>
          <w:rStyle w:val="BodyTextChar3"/>
        </w:rPr>
        <w:t>&lt;author&gt;</w:t>
      </w:r>
      <w:r w:rsidRPr="00777B4D">
        <w:rPr>
          <w:lang w:eastAsia="x-none"/>
        </w:rPr>
        <w:t xml:space="preserve"> element representing the organizational or individual author of the content</w:t>
      </w:r>
      <w:r w:rsidR="00870818">
        <w:rPr>
          <w:lang w:eastAsia="x-none"/>
        </w:rPr>
        <w:t xml:space="preserve">. </w:t>
      </w:r>
    </w:p>
    <w:p w:rsidR="00667F41" w:rsidRPr="00777B4D" w:rsidRDefault="00667F41" w:rsidP="004D0D72">
      <w:pPr>
        <w:pStyle w:val="BodyText"/>
        <w:numPr>
          <w:ilvl w:val="0"/>
          <w:numId w:val="20"/>
        </w:numPr>
        <w:rPr>
          <w:b/>
          <w:lang w:eastAsia="x-none"/>
        </w:rPr>
      </w:pPr>
      <w:r w:rsidRPr="00777B4D">
        <w:rPr>
          <w:b/>
          <w:lang w:eastAsia="x-none"/>
        </w:rPr>
        <w:t xml:space="preserve">The name or the person or organization </w:t>
      </w:r>
      <w:r w:rsidRPr="00777B4D">
        <w:rPr>
          <w:b/>
          <w:smallCaps/>
          <w:lang w:eastAsia="x-none"/>
        </w:rPr>
        <w:t>shall</w:t>
      </w:r>
      <w:r w:rsidRPr="00777B4D">
        <w:rPr>
          <w:b/>
          <w:lang w:eastAsia="x-none"/>
        </w:rPr>
        <w:t xml:space="preserve"> be provided in the </w:t>
      </w:r>
      <w:r w:rsidRPr="00777B4D">
        <w:rPr>
          <w:rStyle w:val="BodyTextChar3"/>
          <w:b/>
        </w:rPr>
        <w:t>&lt;name&gt;</w:t>
      </w:r>
      <w:r w:rsidRPr="00777B4D">
        <w:rPr>
          <w:b/>
          <w:lang w:eastAsia="x-none"/>
        </w:rPr>
        <w:t xml:space="preserve"> element</w:t>
      </w:r>
      <w:r w:rsidR="00870818">
        <w:rPr>
          <w:b/>
          <w:lang w:eastAsia="x-none"/>
        </w:rPr>
        <w:t xml:space="preserve">. </w:t>
      </w:r>
    </w:p>
    <w:p w:rsidR="00A92F81" w:rsidRPr="00777B4D" w:rsidRDefault="00A92F81" w:rsidP="00A92F81">
      <w:pPr>
        <w:pStyle w:val="BodyText"/>
        <w:numPr>
          <w:ilvl w:val="0"/>
          <w:numId w:val="20"/>
        </w:numPr>
      </w:pPr>
      <w:r w:rsidRPr="00777B4D">
        <w:rPr>
          <w:i/>
        </w:rPr>
        <w:t xml:space="preserve">The feed </w:t>
      </w:r>
      <w:r w:rsidRPr="00777B4D">
        <w:rPr>
          <w:i/>
          <w:smallCaps/>
        </w:rPr>
        <w:t>may</w:t>
      </w:r>
      <w:r w:rsidRPr="00777B4D">
        <w:rPr>
          <w:i/>
        </w:rPr>
        <w:t xml:space="preserve"> include a </w:t>
      </w:r>
      <w:r w:rsidRPr="00777B4D">
        <w:rPr>
          <w:rStyle w:val="BodyTextChar3"/>
          <w:i/>
        </w:rPr>
        <w:t>&lt;category&gt;</w:t>
      </w:r>
      <w:r w:rsidRPr="00777B4D">
        <w:rPr>
          <w:i/>
        </w:rPr>
        <w:t xml:space="preserve"> element representing the values sent in the request for each of the subtopic, task context, encounter, age/age group, gender and information recipient parameters, and used by the Clinical Knowledge Directory to select the content represented in this &lt;entry&gt;.</w:t>
      </w:r>
    </w:p>
    <w:p w:rsidR="00667F41" w:rsidRPr="00777B4D" w:rsidRDefault="00667F41" w:rsidP="004D0D72">
      <w:pPr>
        <w:pStyle w:val="BodyText"/>
        <w:numPr>
          <w:ilvl w:val="0"/>
          <w:numId w:val="20"/>
        </w:numPr>
        <w:rPr>
          <w:lang w:eastAsia="x-none"/>
        </w:rPr>
      </w:pPr>
      <w:r w:rsidRPr="00777B4D">
        <w:rPr>
          <w:lang w:eastAsia="x-none"/>
        </w:rPr>
        <w:t xml:space="preserve">Each </w:t>
      </w:r>
      <w:r w:rsidRPr="00777B4D">
        <w:rPr>
          <w:rStyle w:val="BodyTextChar3"/>
        </w:rPr>
        <w:t>&lt;entry&gt;</w:t>
      </w:r>
      <w:r w:rsidRPr="00777B4D">
        <w:rPr>
          <w:lang w:eastAsia="x-none"/>
        </w:rPr>
        <w:t xml:space="preserve"> element </w:t>
      </w:r>
      <w:r w:rsidRPr="00777B4D">
        <w:rPr>
          <w:smallCaps/>
          <w:lang w:eastAsia="x-none"/>
        </w:rPr>
        <w:t>may</w:t>
      </w:r>
      <w:r w:rsidRPr="00777B4D">
        <w:rPr>
          <w:lang w:eastAsia="x-none"/>
        </w:rPr>
        <w:t xml:space="preserve"> contain additional </w:t>
      </w:r>
      <w:r w:rsidRPr="00777B4D">
        <w:rPr>
          <w:rStyle w:val="BodyTextChar3"/>
        </w:rPr>
        <w:t>&lt;author&gt;</w:t>
      </w:r>
      <w:r w:rsidRPr="00777B4D">
        <w:rPr>
          <w:lang w:eastAsia="x-none"/>
        </w:rPr>
        <w:t xml:space="preserve"> or </w:t>
      </w:r>
      <w:r w:rsidRPr="00777B4D">
        <w:rPr>
          <w:rStyle w:val="BodyTextChar3"/>
        </w:rPr>
        <w:t>&lt;contributor&gt;</w:t>
      </w:r>
      <w:r w:rsidRPr="00777B4D">
        <w:rPr>
          <w:lang w:eastAsia="x-none"/>
        </w:rPr>
        <w:t xml:space="preserve"> elements to name additional authors and contributors.</w:t>
      </w:r>
    </w:p>
    <w:p w:rsidR="00A92F81" w:rsidRPr="00777B4D" w:rsidRDefault="00A92F81" w:rsidP="00A92F81">
      <w:pPr>
        <w:pStyle w:val="BodyText"/>
        <w:numPr>
          <w:ilvl w:val="0"/>
          <w:numId w:val="20"/>
        </w:numPr>
        <w:rPr>
          <w:b/>
          <w:lang w:eastAsia="x-none"/>
        </w:rPr>
      </w:pPr>
      <w:r w:rsidRPr="00777B4D">
        <w:rPr>
          <w:b/>
          <w:lang w:eastAsia="x-none"/>
        </w:rPr>
        <w:t xml:space="preserve">The </w:t>
      </w:r>
      <w:r w:rsidRPr="00777B4D">
        <w:rPr>
          <w:rStyle w:val="BodyTextChar3"/>
          <w:b/>
        </w:rPr>
        <w:t>&lt;entry&gt;</w:t>
      </w:r>
      <w:r w:rsidRPr="00777B4D">
        <w:rPr>
          <w:b/>
          <w:lang w:eastAsia="x-none"/>
        </w:rPr>
        <w:t xml:space="preserve"> element </w:t>
      </w:r>
      <w:r w:rsidRPr="00777B4D">
        <w:rPr>
          <w:b/>
          <w:smallCaps/>
          <w:lang w:eastAsia="x-none"/>
        </w:rPr>
        <w:t>shall</w:t>
      </w:r>
      <w:r w:rsidRPr="00777B4D">
        <w:rPr>
          <w:b/>
          <w:lang w:eastAsia="x-none"/>
        </w:rPr>
        <w:t xml:space="preserve"> contain at least one </w:t>
      </w:r>
      <w:r w:rsidRPr="00777B4D">
        <w:rPr>
          <w:rStyle w:val="BodyTextChar3"/>
          <w:b/>
        </w:rPr>
        <w:t>&lt;link&gt;</w:t>
      </w:r>
      <w:r w:rsidRPr="00777B4D">
        <w:rPr>
          <w:b/>
          <w:lang w:eastAsia="x-none"/>
        </w:rPr>
        <w:t xml:space="preserve"> element containing </w:t>
      </w:r>
      <w:r w:rsidRPr="00777B4D">
        <w:rPr>
          <w:rStyle w:val="BodyTextChar3"/>
          <w:b/>
        </w:rPr>
        <w:t>rel</w:t>
      </w:r>
      <w:r w:rsidRPr="00777B4D">
        <w:rPr>
          <w:b/>
          <w:lang w:eastAsia="x-none"/>
        </w:rPr>
        <w:t xml:space="preserve"> attribute set to </w:t>
      </w:r>
      <w:r w:rsidRPr="00777B4D">
        <w:rPr>
          <w:rStyle w:val="BodyTextChar3"/>
          <w:b/>
        </w:rPr>
        <w:t>alternate</w:t>
      </w:r>
      <w:r w:rsidR="00870818">
        <w:rPr>
          <w:b/>
          <w:lang w:eastAsia="x-none"/>
        </w:rPr>
        <w:t xml:space="preserve">. </w:t>
      </w:r>
    </w:p>
    <w:p w:rsidR="00A92F81" w:rsidRPr="00777B4D" w:rsidRDefault="00A92F81" w:rsidP="00A92F81">
      <w:pPr>
        <w:pStyle w:val="BodyText"/>
        <w:numPr>
          <w:ilvl w:val="0"/>
          <w:numId w:val="20"/>
        </w:numPr>
        <w:rPr>
          <w:b/>
          <w:lang w:eastAsia="x-none"/>
        </w:rPr>
      </w:pPr>
      <w:r w:rsidRPr="00777B4D">
        <w:rPr>
          <w:b/>
          <w:lang w:eastAsia="x-none"/>
        </w:rPr>
        <w:t xml:space="preserve">The </w:t>
      </w:r>
      <w:r w:rsidRPr="00777B4D">
        <w:rPr>
          <w:rStyle w:val="BodyTextChar3"/>
          <w:b/>
        </w:rPr>
        <w:t>href</w:t>
      </w:r>
      <w:r w:rsidRPr="00777B4D">
        <w:rPr>
          <w:b/>
          <w:lang w:eastAsia="x-none"/>
        </w:rPr>
        <w:t xml:space="preserve"> attribute of the &lt;link&gt; element </w:t>
      </w:r>
      <w:r w:rsidRPr="00777B4D">
        <w:rPr>
          <w:b/>
          <w:smallCaps/>
          <w:lang w:eastAsia="x-none"/>
        </w:rPr>
        <w:t>shall</w:t>
      </w:r>
      <w:r w:rsidRPr="00777B4D">
        <w:rPr>
          <w:b/>
          <w:lang w:eastAsia="x-none"/>
        </w:rPr>
        <w:t xml:space="preserve"> point to a URL from which the content can be subsequently retrieved</w:t>
      </w:r>
      <w:r w:rsidR="00870818">
        <w:rPr>
          <w:b/>
          <w:lang w:eastAsia="x-none"/>
        </w:rPr>
        <w:t xml:space="preserve">. </w:t>
      </w:r>
      <w:r w:rsidR="00011E6E" w:rsidRPr="00777B4D">
        <w:rPr>
          <w:b/>
          <w:lang w:eastAsia="x-none"/>
        </w:rPr>
        <w:t>This URL can subsequently be used in the Retrieve Clinical Knowledge transaction described in section 3.Z below.</w:t>
      </w:r>
    </w:p>
    <w:p w:rsidR="00A92F81" w:rsidRPr="00777B4D" w:rsidRDefault="00A92F81" w:rsidP="00A92F81">
      <w:pPr>
        <w:pStyle w:val="BodyText"/>
        <w:numPr>
          <w:ilvl w:val="0"/>
          <w:numId w:val="20"/>
        </w:numPr>
        <w:rPr>
          <w:b/>
          <w:lang w:eastAsia="x-none"/>
        </w:rPr>
      </w:pPr>
      <w:r w:rsidRPr="00777B4D">
        <w:rPr>
          <w:b/>
          <w:lang w:eastAsia="x-none"/>
        </w:rPr>
        <w:t xml:space="preserve">The </w:t>
      </w:r>
      <w:r w:rsidRPr="00777B4D">
        <w:rPr>
          <w:rStyle w:val="BodyTextChar3"/>
          <w:b/>
        </w:rPr>
        <w:t>type</w:t>
      </w:r>
      <w:r w:rsidRPr="00777B4D">
        <w:rPr>
          <w:b/>
          <w:lang w:eastAsia="x-none"/>
        </w:rPr>
        <w:t xml:space="preserve"> attribute used with the </w:t>
      </w:r>
      <w:r w:rsidRPr="00777B4D">
        <w:rPr>
          <w:rStyle w:val="BodyTextChar3"/>
          <w:b/>
        </w:rPr>
        <w:t>&lt;link&gt;</w:t>
      </w:r>
      <w:r w:rsidRPr="00777B4D">
        <w:rPr>
          <w:b/>
          <w:lang w:eastAsia="x-none"/>
        </w:rPr>
        <w:t xml:space="preserve"> element </w:t>
      </w:r>
      <w:r w:rsidRPr="00777B4D">
        <w:rPr>
          <w:b/>
          <w:smallCaps/>
          <w:lang w:eastAsia="x-none"/>
        </w:rPr>
        <w:t>should</w:t>
      </w:r>
      <w:r w:rsidRPr="00777B4D">
        <w:rPr>
          <w:b/>
          <w:lang w:eastAsia="x-none"/>
        </w:rPr>
        <w:t xml:space="preserve"> be </w:t>
      </w:r>
      <w:r w:rsidRPr="00777B4D">
        <w:rPr>
          <w:rStyle w:val="BodyTextChar3"/>
          <w:b/>
        </w:rPr>
        <w:t>text/xhtml</w:t>
      </w:r>
      <w:r w:rsidRPr="00777B4D">
        <w:rPr>
          <w:b/>
          <w:lang w:eastAsia="x-none"/>
        </w:rPr>
        <w:t xml:space="preserve"> or </w:t>
      </w:r>
      <w:r w:rsidRPr="00777B4D">
        <w:rPr>
          <w:rStyle w:val="BodyTextChar3"/>
          <w:b/>
        </w:rPr>
        <w:t>application/pdf</w:t>
      </w:r>
      <w:r w:rsidRPr="00777B4D">
        <w:rPr>
          <w:b/>
          <w:lang w:eastAsia="x-none"/>
        </w:rPr>
        <w:t>.</w:t>
      </w:r>
    </w:p>
    <w:p w:rsidR="00A92F81" w:rsidRPr="00777B4D" w:rsidRDefault="00A92F81" w:rsidP="004D0D72">
      <w:pPr>
        <w:pStyle w:val="BodyText"/>
        <w:numPr>
          <w:ilvl w:val="0"/>
          <w:numId w:val="20"/>
        </w:numPr>
        <w:rPr>
          <w:lang w:eastAsia="x-none"/>
        </w:rPr>
      </w:pPr>
      <w:r w:rsidRPr="00777B4D">
        <w:rPr>
          <w:lang w:eastAsia="x-none"/>
        </w:rPr>
        <w:t xml:space="preserve">Each &lt;entry&gt; element </w:t>
      </w:r>
      <w:r w:rsidRPr="00777B4D">
        <w:rPr>
          <w:smallCaps/>
          <w:lang w:eastAsia="x-none"/>
        </w:rPr>
        <w:t>may</w:t>
      </w:r>
      <w:r w:rsidRPr="00777B4D">
        <w:rPr>
          <w:lang w:eastAsia="x-none"/>
        </w:rPr>
        <w:t xml:space="preserve"> contain a &lt;summary&gt; element.</w:t>
      </w:r>
    </w:p>
    <w:p w:rsidR="000A6642" w:rsidRPr="00777B4D" w:rsidRDefault="00667F41" w:rsidP="004D0D72">
      <w:pPr>
        <w:pStyle w:val="BodyText"/>
        <w:numPr>
          <w:ilvl w:val="0"/>
          <w:numId w:val="20"/>
        </w:numPr>
        <w:rPr>
          <w:lang w:eastAsia="x-none"/>
        </w:rPr>
      </w:pPr>
      <w:r w:rsidRPr="00777B4D">
        <w:rPr>
          <w:lang w:eastAsia="x-none"/>
        </w:rPr>
        <w:t xml:space="preserve">Each </w:t>
      </w:r>
      <w:r w:rsidRPr="00777B4D">
        <w:rPr>
          <w:rStyle w:val="BodyTextChar3"/>
        </w:rPr>
        <w:t>&lt;entry&gt;</w:t>
      </w:r>
      <w:r w:rsidRPr="00777B4D">
        <w:rPr>
          <w:lang w:eastAsia="x-none"/>
        </w:rPr>
        <w:t xml:space="preserve"> element </w:t>
      </w:r>
      <w:r w:rsidRPr="00777B4D">
        <w:rPr>
          <w:smallCaps/>
          <w:lang w:eastAsia="x-none"/>
        </w:rPr>
        <w:t>may</w:t>
      </w:r>
      <w:r w:rsidRPr="00777B4D">
        <w:rPr>
          <w:lang w:eastAsia="x-none"/>
        </w:rPr>
        <w:t xml:space="preserve"> contain a </w:t>
      </w:r>
      <w:r w:rsidRPr="00777B4D">
        <w:rPr>
          <w:rStyle w:val="BodyTextChar3"/>
        </w:rPr>
        <w:t>&lt;content&gt;</w:t>
      </w:r>
      <w:r w:rsidRPr="00777B4D">
        <w:rPr>
          <w:lang w:eastAsia="x-none"/>
        </w:rPr>
        <w:t xml:space="preserve"> element</w:t>
      </w:r>
      <w:r w:rsidR="00870818">
        <w:rPr>
          <w:lang w:eastAsia="x-none"/>
        </w:rPr>
        <w:t xml:space="preserve">. </w:t>
      </w:r>
    </w:p>
    <w:p w:rsidR="00667F41" w:rsidRPr="00777B4D" w:rsidRDefault="00667F41" w:rsidP="004D0D72">
      <w:pPr>
        <w:pStyle w:val="BodyText"/>
        <w:numPr>
          <w:ilvl w:val="0"/>
          <w:numId w:val="20"/>
        </w:numPr>
        <w:rPr>
          <w:b/>
          <w:lang w:eastAsia="x-none"/>
        </w:rPr>
      </w:pPr>
      <w:r w:rsidRPr="00777B4D">
        <w:rPr>
          <w:b/>
          <w:lang w:eastAsia="x-none"/>
        </w:rPr>
        <w:t xml:space="preserve">When present, the </w:t>
      </w:r>
      <w:r w:rsidRPr="00777B4D">
        <w:rPr>
          <w:rStyle w:val="BodyTextChar3"/>
          <w:b/>
        </w:rPr>
        <w:t>&lt;content&gt;</w:t>
      </w:r>
      <w:r w:rsidRPr="00777B4D">
        <w:rPr>
          <w:b/>
          <w:lang w:eastAsia="x-none"/>
        </w:rPr>
        <w:t xml:space="preserve"> element </w:t>
      </w:r>
      <w:r w:rsidRPr="00777B4D">
        <w:rPr>
          <w:b/>
          <w:smallCaps/>
          <w:lang w:eastAsia="x-none"/>
        </w:rPr>
        <w:t>shall</w:t>
      </w:r>
      <w:r w:rsidRPr="00777B4D">
        <w:rPr>
          <w:b/>
          <w:lang w:eastAsia="x-none"/>
        </w:rPr>
        <w:t xml:space="preserve"> contain the content of the resource</w:t>
      </w:r>
      <w:r w:rsidR="00870818">
        <w:rPr>
          <w:b/>
          <w:lang w:eastAsia="x-none"/>
        </w:rPr>
        <w:t xml:space="preserve">. </w:t>
      </w:r>
    </w:p>
    <w:p w:rsidR="00667F41" w:rsidRPr="00777B4D" w:rsidRDefault="00667F41" w:rsidP="004D0D72">
      <w:pPr>
        <w:pStyle w:val="BodyText"/>
        <w:numPr>
          <w:ilvl w:val="0"/>
          <w:numId w:val="20"/>
        </w:numPr>
        <w:rPr>
          <w:b/>
          <w:lang w:eastAsia="x-none"/>
        </w:rPr>
      </w:pPr>
      <w:r w:rsidRPr="00777B4D">
        <w:rPr>
          <w:b/>
          <w:lang w:eastAsia="x-none"/>
        </w:rPr>
        <w:t xml:space="preserve">The type attribute of the </w:t>
      </w:r>
      <w:r w:rsidRPr="00777B4D">
        <w:rPr>
          <w:rStyle w:val="BodyTextChar3"/>
          <w:b/>
        </w:rPr>
        <w:t>&lt;content&gt;</w:t>
      </w:r>
      <w:r w:rsidRPr="00777B4D">
        <w:rPr>
          <w:b/>
          <w:lang w:eastAsia="x-none"/>
        </w:rPr>
        <w:t xml:space="preserve"> element </w:t>
      </w:r>
      <w:r w:rsidRPr="00777B4D">
        <w:rPr>
          <w:b/>
          <w:smallCaps/>
          <w:lang w:eastAsia="x-none"/>
        </w:rPr>
        <w:t>should</w:t>
      </w:r>
      <w:r w:rsidR="001E7C3E" w:rsidRPr="00777B4D">
        <w:rPr>
          <w:b/>
          <w:lang w:eastAsia="x-none"/>
        </w:rPr>
        <w:t xml:space="preserve"> use the value </w:t>
      </w:r>
      <w:r w:rsidRPr="00777B4D">
        <w:rPr>
          <w:rStyle w:val="BodyTextChar3"/>
          <w:b/>
        </w:rPr>
        <w:t>xhtml</w:t>
      </w:r>
      <w:r w:rsidRPr="00777B4D">
        <w:rPr>
          <w:b/>
          <w:lang w:eastAsia="x-none"/>
        </w:rPr>
        <w:t>.</w:t>
      </w:r>
    </w:p>
    <w:p w:rsidR="0007061E" w:rsidRPr="00777B4D" w:rsidRDefault="00667F41" w:rsidP="00260B6D">
      <w:pPr>
        <w:pStyle w:val="BodyText"/>
        <w:numPr>
          <w:ilvl w:val="0"/>
          <w:numId w:val="20"/>
        </w:numPr>
        <w:rPr>
          <w:b/>
          <w:lang w:eastAsia="x-none"/>
        </w:rPr>
      </w:pPr>
      <w:r w:rsidRPr="00777B4D">
        <w:rPr>
          <w:b/>
          <w:lang w:eastAsia="x-none"/>
        </w:rPr>
        <w:t xml:space="preserve">Content </w:t>
      </w:r>
      <w:r w:rsidRPr="00777B4D">
        <w:rPr>
          <w:b/>
          <w:smallCaps/>
          <w:lang w:eastAsia="x-none"/>
        </w:rPr>
        <w:t>should</w:t>
      </w:r>
      <w:r w:rsidRPr="00777B4D">
        <w:rPr>
          <w:b/>
          <w:lang w:eastAsia="x-none"/>
        </w:rPr>
        <w:t xml:space="preserve"> appear in an </w:t>
      </w:r>
      <w:r w:rsidRPr="00777B4D">
        <w:rPr>
          <w:rStyle w:val="BodyTextChar3"/>
          <w:b/>
        </w:rPr>
        <w:t>&lt;xhtml</w:t>
      </w:r>
      <w:proofErr w:type="gramStart"/>
      <w:r w:rsidRPr="00777B4D">
        <w:rPr>
          <w:rStyle w:val="BodyTextChar3"/>
          <w:b/>
        </w:rPr>
        <w:t>:div</w:t>
      </w:r>
      <w:proofErr w:type="gramEnd"/>
      <w:r w:rsidRPr="00777B4D">
        <w:rPr>
          <w:rStyle w:val="BodyTextChar3"/>
          <w:b/>
        </w:rPr>
        <w:t>&gt;</w:t>
      </w:r>
      <w:r w:rsidRPr="00777B4D">
        <w:rPr>
          <w:b/>
          <w:lang w:eastAsia="x-none"/>
        </w:rPr>
        <w:t xml:space="preserve"> element beneath the </w:t>
      </w:r>
      <w:r w:rsidRPr="00777B4D">
        <w:rPr>
          <w:rStyle w:val="BodyTextChar3"/>
          <w:b/>
        </w:rPr>
        <w:t>&lt;content&gt;</w:t>
      </w:r>
      <w:r w:rsidRPr="00777B4D">
        <w:rPr>
          <w:b/>
          <w:lang w:eastAsia="x-none"/>
        </w:rPr>
        <w:t xml:space="preserve"> element.</w:t>
      </w:r>
    </w:p>
    <w:p w:rsidR="00667F41" w:rsidRPr="00777B4D" w:rsidRDefault="00667F41" w:rsidP="004D0D72">
      <w:pPr>
        <w:pStyle w:val="BodyText"/>
        <w:numPr>
          <w:ilvl w:val="0"/>
          <w:numId w:val="20"/>
        </w:numPr>
        <w:rPr>
          <w:i/>
          <w:lang w:eastAsia="x-none"/>
        </w:rPr>
      </w:pPr>
      <w:r w:rsidRPr="00777B4D">
        <w:rPr>
          <w:i/>
          <w:lang w:eastAsia="x-none"/>
        </w:rPr>
        <w:t xml:space="preserve">The </w:t>
      </w:r>
      <w:r w:rsidRPr="00777B4D">
        <w:rPr>
          <w:rStyle w:val="BodyTextChar3"/>
          <w:i/>
        </w:rPr>
        <w:t>&lt;entry&gt;</w:t>
      </w:r>
      <w:r w:rsidRPr="00777B4D">
        <w:rPr>
          <w:i/>
          <w:lang w:eastAsia="x-none"/>
        </w:rPr>
        <w:t xml:space="preserve"> element </w:t>
      </w:r>
      <w:r w:rsidRPr="00777B4D">
        <w:rPr>
          <w:i/>
          <w:smallCaps/>
          <w:lang w:eastAsia="x-none"/>
        </w:rPr>
        <w:t>may</w:t>
      </w:r>
      <w:r w:rsidRPr="00777B4D">
        <w:rPr>
          <w:i/>
          <w:lang w:eastAsia="x-none"/>
        </w:rPr>
        <w:t xml:space="preserve"> contain an </w:t>
      </w:r>
      <w:r w:rsidRPr="00777B4D">
        <w:rPr>
          <w:rStyle w:val="BodyTextChar3"/>
          <w:i/>
        </w:rPr>
        <w:t>&lt;</w:t>
      </w:r>
      <w:r w:rsidR="00B46105" w:rsidRPr="00777B4D">
        <w:rPr>
          <w:rStyle w:val="BodyTextChar3"/>
          <w:i/>
        </w:rPr>
        <w:t>dcterms</w:t>
      </w:r>
      <w:proofErr w:type="gramStart"/>
      <w:r w:rsidRPr="00777B4D">
        <w:rPr>
          <w:rStyle w:val="BodyTextChar3"/>
          <w:i/>
        </w:rPr>
        <w:t>:bibliographicCitation</w:t>
      </w:r>
      <w:proofErr w:type="gramEnd"/>
      <w:r w:rsidRPr="00777B4D">
        <w:rPr>
          <w:rStyle w:val="BodyTextChar3"/>
          <w:i/>
        </w:rPr>
        <w:t>&gt;</w:t>
      </w:r>
      <w:r w:rsidRPr="00777B4D">
        <w:rPr>
          <w:i/>
          <w:lang w:eastAsia="x-none"/>
        </w:rPr>
        <w:t xml:space="preserve"> element to provide a citation for the content being returned</w:t>
      </w:r>
      <w:r w:rsidR="00870818">
        <w:rPr>
          <w:i/>
          <w:lang w:eastAsia="x-none"/>
        </w:rPr>
        <w:t xml:space="preserve">. </w:t>
      </w:r>
    </w:p>
    <w:p w:rsidR="00667F41" w:rsidRPr="00777B4D" w:rsidRDefault="00667F41" w:rsidP="004D0D72">
      <w:pPr>
        <w:pStyle w:val="BodyText"/>
        <w:numPr>
          <w:ilvl w:val="0"/>
          <w:numId w:val="20"/>
        </w:numPr>
        <w:rPr>
          <w:i/>
          <w:lang w:eastAsia="x-none"/>
        </w:rPr>
      </w:pPr>
      <w:r w:rsidRPr="00777B4D">
        <w:rPr>
          <w:i/>
          <w:lang w:eastAsia="x-none"/>
        </w:rPr>
        <w:t xml:space="preserve">The </w:t>
      </w:r>
      <w:r w:rsidRPr="00777B4D">
        <w:rPr>
          <w:rStyle w:val="BodyTextChar3"/>
          <w:i/>
        </w:rPr>
        <w:t>&lt;</w:t>
      </w:r>
      <w:r w:rsidR="00B46105" w:rsidRPr="00777B4D">
        <w:rPr>
          <w:rStyle w:val="BodyTextChar3"/>
          <w:i/>
        </w:rPr>
        <w:t>entry&gt;</w:t>
      </w:r>
      <w:r w:rsidR="00B46105" w:rsidRPr="00777B4D">
        <w:rPr>
          <w:i/>
          <w:lang w:eastAsia="x-none"/>
        </w:rPr>
        <w:t xml:space="preserve"> </w:t>
      </w:r>
      <w:r w:rsidR="00B46105" w:rsidRPr="00777B4D">
        <w:rPr>
          <w:i/>
          <w:smallCaps/>
          <w:lang w:eastAsia="x-none"/>
        </w:rPr>
        <w:t>may</w:t>
      </w:r>
      <w:r w:rsidR="00B46105" w:rsidRPr="00777B4D">
        <w:rPr>
          <w:i/>
          <w:lang w:eastAsia="x-none"/>
        </w:rPr>
        <w:t xml:space="preserve"> contain an </w:t>
      </w:r>
      <w:r w:rsidR="00B46105" w:rsidRPr="00777B4D">
        <w:rPr>
          <w:rStyle w:val="BodyTextChar3"/>
          <w:i/>
        </w:rPr>
        <w:t>&lt;dcterms</w:t>
      </w:r>
      <w:proofErr w:type="gramStart"/>
      <w:r w:rsidRPr="00777B4D">
        <w:rPr>
          <w:rStyle w:val="BodyTextChar3"/>
          <w:i/>
        </w:rPr>
        <w:t>:</w:t>
      </w:r>
      <w:r w:rsidR="00B46105" w:rsidRPr="00777B4D">
        <w:rPr>
          <w:rStyle w:val="BodyTextChar3"/>
          <w:i/>
        </w:rPr>
        <w:t>isPartOf</w:t>
      </w:r>
      <w:proofErr w:type="gramEnd"/>
      <w:r w:rsidRPr="00777B4D">
        <w:rPr>
          <w:rStyle w:val="BodyTextChar3"/>
          <w:i/>
        </w:rPr>
        <w:t>&gt;</w:t>
      </w:r>
      <w:r w:rsidRPr="00777B4D">
        <w:rPr>
          <w:i/>
          <w:lang w:eastAsia="x-none"/>
        </w:rPr>
        <w:t xml:space="preserve"> element </w:t>
      </w:r>
      <w:r w:rsidR="00B46105" w:rsidRPr="00777B4D">
        <w:rPr>
          <w:i/>
          <w:lang w:eastAsia="x-none"/>
        </w:rPr>
        <w:t xml:space="preserve">to provide a </w:t>
      </w:r>
      <w:r w:rsidRPr="00777B4D">
        <w:rPr>
          <w:i/>
          <w:lang w:eastAsia="x-none"/>
        </w:rPr>
        <w:t>URI for the cited publication</w:t>
      </w:r>
      <w:r w:rsidR="00870818">
        <w:rPr>
          <w:i/>
          <w:lang w:eastAsia="x-none"/>
        </w:rPr>
        <w:t xml:space="preserve">. </w:t>
      </w:r>
      <w:r w:rsidRPr="00777B4D">
        <w:rPr>
          <w:i/>
          <w:lang w:eastAsia="x-none"/>
        </w:rPr>
        <w:t xml:space="preserve">That </w:t>
      </w:r>
      <w:r w:rsidR="00B46105" w:rsidRPr="00777B4D">
        <w:rPr>
          <w:i/>
          <w:lang w:eastAsia="x-none"/>
        </w:rPr>
        <w:t xml:space="preserve">URI may be </w:t>
      </w:r>
      <w:r w:rsidRPr="00777B4D">
        <w:rPr>
          <w:i/>
          <w:lang w:eastAsia="x-none"/>
        </w:rPr>
        <w:t>URL to a web page, a URN, an ISSN or ISBN encoded as a URN</w:t>
      </w:r>
      <w:proofErr w:type="gramStart"/>
      <w:r w:rsidRPr="00777B4D">
        <w:rPr>
          <w:i/>
          <w:lang w:eastAsia="x-none"/>
        </w:rPr>
        <w:t>,  or</w:t>
      </w:r>
      <w:proofErr w:type="gramEnd"/>
      <w:r w:rsidRPr="00777B4D">
        <w:rPr>
          <w:i/>
          <w:lang w:eastAsia="x-none"/>
        </w:rPr>
        <w:t xml:space="preserve"> a DOI number prefixed with the doi: URL scheme.</w:t>
      </w:r>
    </w:p>
    <w:p w:rsidR="00667F41" w:rsidRPr="00777B4D" w:rsidRDefault="00667F41" w:rsidP="004D0D72">
      <w:pPr>
        <w:pStyle w:val="BodyText"/>
        <w:numPr>
          <w:ilvl w:val="0"/>
          <w:numId w:val="20"/>
        </w:numPr>
        <w:rPr>
          <w:i/>
          <w:lang w:eastAsia="x-none"/>
        </w:rPr>
      </w:pPr>
      <w:r w:rsidRPr="00777B4D">
        <w:rPr>
          <w:i/>
          <w:lang w:eastAsia="x-none"/>
        </w:rPr>
        <w:t xml:space="preserve">The </w:t>
      </w:r>
      <w:r w:rsidRPr="00777B4D">
        <w:rPr>
          <w:rStyle w:val="BodyTextChar3"/>
          <w:i/>
        </w:rPr>
        <w:t>&lt;entry&gt;</w:t>
      </w:r>
      <w:r w:rsidRPr="00777B4D">
        <w:rPr>
          <w:i/>
          <w:lang w:eastAsia="x-none"/>
        </w:rPr>
        <w:t xml:space="preserve"> element </w:t>
      </w:r>
      <w:r w:rsidRPr="00777B4D">
        <w:rPr>
          <w:i/>
          <w:smallCaps/>
          <w:lang w:eastAsia="x-none"/>
        </w:rPr>
        <w:t>may</w:t>
      </w:r>
      <w:r w:rsidRPr="00777B4D">
        <w:rPr>
          <w:i/>
          <w:lang w:eastAsia="x-none"/>
        </w:rPr>
        <w:t xml:space="preserve"> contain an </w:t>
      </w:r>
      <w:r w:rsidRPr="00777B4D">
        <w:rPr>
          <w:rStyle w:val="BodyTextChar3"/>
          <w:i/>
        </w:rPr>
        <w:t>&lt;dc</w:t>
      </w:r>
      <w:r w:rsidR="000A6642" w:rsidRPr="00777B4D">
        <w:rPr>
          <w:rStyle w:val="BodyTextChar3"/>
          <w:i/>
        </w:rPr>
        <w:t>terms</w:t>
      </w:r>
      <w:proofErr w:type="gramStart"/>
      <w:r w:rsidRPr="00777B4D">
        <w:rPr>
          <w:rStyle w:val="BodyTextChar3"/>
          <w:i/>
        </w:rPr>
        <w:t>:provenance</w:t>
      </w:r>
      <w:proofErr w:type="gramEnd"/>
      <w:r w:rsidRPr="00777B4D">
        <w:rPr>
          <w:rStyle w:val="BodyTextChar3"/>
          <w:i/>
        </w:rPr>
        <w:t>&gt;</w:t>
      </w:r>
      <w:r w:rsidRPr="00777B4D">
        <w:rPr>
          <w:i/>
          <w:lang w:eastAsia="x-none"/>
        </w:rPr>
        <w:t xml:space="preserve"> element to provide statements about the provenance of a resource (e.g., source of funding, changes in ownership, et cetera).</w:t>
      </w:r>
    </w:p>
    <w:p w:rsidR="005D2E80" w:rsidRPr="00777B4D" w:rsidRDefault="005D2E80" w:rsidP="004D0D72">
      <w:pPr>
        <w:pStyle w:val="BodyText"/>
        <w:numPr>
          <w:ilvl w:val="0"/>
          <w:numId w:val="20"/>
        </w:numPr>
      </w:pPr>
      <w:r w:rsidRPr="00777B4D">
        <w:lastRenderedPageBreak/>
        <w:t xml:space="preserve">The </w:t>
      </w:r>
      <w:r w:rsidRPr="00777B4D">
        <w:rPr>
          <w:rStyle w:val="BodyTextChar3"/>
        </w:rPr>
        <w:t>&lt;entry&gt;</w:t>
      </w:r>
      <w:r w:rsidRPr="00777B4D">
        <w:t xml:space="preserve"> element </w:t>
      </w:r>
      <w:r w:rsidRPr="00777B4D">
        <w:rPr>
          <w:smallCaps/>
        </w:rPr>
        <w:t>may</w:t>
      </w:r>
      <w:r w:rsidRPr="00777B4D">
        <w:t xml:space="preserve"> contain other legal Atom extension elements to communicate additional information about the entry (e.g., priority of a public health alert).</w:t>
      </w:r>
    </w:p>
    <w:p w:rsidR="009B048D" w:rsidRPr="00777B4D" w:rsidRDefault="009B048D" w:rsidP="009B048D">
      <w:pPr>
        <w:pStyle w:val="Heading5"/>
        <w:numPr>
          <w:ilvl w:val="0"/>
          <w:numId w:val="0"/>
        </w:numPr>
        <w:rPr>
          <w:noProof w:val="0"/>
          <w:lang w:val="en-US"/>
        </w:rPr>
      </w:pPr>
      <w:bookmarkStart w:id="96" w:name="_Toc368391277"/>
      <w:proofErr w:type="gramStart"/>
      <w:r w:rsidRPr="00777B4D">
        <w:rPr>
          <w:noProof w:val="0"/>
          <w:lang w:val="en-US"/>
        </w:rPr>
        <w:t>3</w:t>
      </w:r>
      <w:r w:rsidR="006D768F" w:rsidRPr="00777B4D">
        <w:rPr>
          <w:noProof w:val="0"/>
          <w:lang w:val="en-US"/>
        </w:rPr>
        <w:t>.Y.4.2</w:t>
      </w:r>
      <w:r w:rsidRPr="00777B4D">
        <w:rPr>
          <w:noProof w:val="0"/>
          <w:lang w:val="en-US"/>
        </w:rPr>
        <w:t>.3</w:t>
      </w:r>
      <w:proofErr w:type="gramEnd"/>
      <w:r w:rsidRPr="00777B4D">
        <w:rPr>
          <w:noProof w:val="0"/>
          <w:lang w:val="en-US"/>
        </w:rPr>
        <w:t xml:space="preserve"> Expected Actions</w:t>
      </w:r>
      <w:bookmarkEnd w:id="96"/>
    </w:p>
    <w:p w:rsidR="001B715C" w:rsidRPr="00777B4D" w:rsidRDefault="001B715C" w:rsidP="001B715C">
      <w:pPr>
        <w:pStyle w:val="BodyText"/>
        <w:numPr>
          <w:ilvl w:val="0"/>
          <w:numId w:val="30"/>
        </w:numPr>
        <w:rPr>
          <w:b/>
          <w:lang w:eastAsia="x-none"/>
        </w:rPr>
      </w:pPr>
      <w:r w:rsidRPr="00777B4D">
        <w:rPr>
          <w:b/>
          <w:lang w:eastAsia="x-none"/>
        </w:rPr>
        <w:t xml:space="preserve">A Clinical Knowledge Directory </w:t>
      </w:r>
      <w:r w:rsidRPr="00777B4D">
        <w:rPr>
          <w:b/>
          <w:smallCaps/>
          <w:lang w:eastAsia="x-none"/>
        </w:rPr>
        <w:t>shall</w:t>
      </w:r>
      <w:r w:rsidRPr="00777B4D">
        <w:rPr>
          <w:b/>
          <w:lang w:eastAsia="x-none"/>
        </w:rPr>
        <w:t xml:space="preserve"> </w:t>
      </w:r>
      <w:proofErr w:type="gramStart"/>
      <w:r w:rsidRPr="00777B4D">
        <w:rPr>
          <w:b/>
          <w:lang w:eastAsia="x-none"/>
        </w:rPr>
        <w:t>accept</w:t>
      </w:r>
      <w:proofErr w:type="gramEnd"/>
      <w:r w:rsidRPr="00777B4D">
        <w:rPr>
          <w:b/>
          <w:lang w:eastAsia="x-none"/>
        </w:rPr>
        <w:t xml:space="preserve"> requests using both the HTTP GET and HTTP POST methods.</w:t>
      </w:r>
    </w:p>
    <w:p w:rsidR="00D909AB" w:rsidRPr="00777B4D" w:rsidRDefault="00194B64" w:rsidP="004D0D72">
      <w:pPr>
        <w:pStyle w:val="BodyText"/>
        <w:numPr>
          <w:ilvl w:val="0"/>
          <w:numId w:val="30"/>
        </w:numPr>
        <w:rPr>
          <w:b/>
          <w:lang w:eastAsia="x-none"/>
        </w:rPr>
      </w:pPr>
      <w:r w:rsidRPr="00777B4D">
        <w:rPr>
          <w:b/>
          <w:lang w:eastAsia="x-none"/>
        </w:rPr>
        <w:t>Upon rece</w:t>
      </w:r>
      <w:r w:rsidR="001B715C" w:rsidRPr="00777B4D">
        <w:rPr>
          <w:b/>
          <w:lang w:eastAsia="x-none"/>
        </w:rPr>
        <w:t>i</w:t>
      </w:r>
      <w:r w:rsidRPr="00777B4D">
        <w:rPr>
          <w:b/>
          <w:lang w:eastAsia="x-none"/>
        </w:rPr>
        <w:t xml:space="preserve">pt of the </w:t>
      </w:r>
      <w:r w:rsidR="00605F48" w:rsidRPr="00777B4D">
        <w:rPr>
          <w:b/>
          <w:lang w:eastAsia="x-none"/>
        </w:rPr>
        <w:t>Infobutton</w:t>
      </w:r>
      <w:r w:rsidRPr="00777B4D">
        <w:rPr>
          <w:b/>
          <w:lang w:eastAsia="x-none"/>
        </w:rPr>
        <w:t xml:space="preserve"> Knowledge Request, the </w:t>
      </w:r>
      <w:r w:rsidR="0051122A" w:rsidRPr="00777B4D">
        <w:rPr>
          <w:b/>
          <w:lang w:eastAsia="x-none"/>
        </w:rPr>
        <w:t>Clinical Knowledge Directory</w:t>
      </w:r>
      <w:r w:rsidRPr="00777B4D">
        <w:rPr>
          <w:b/>
          <w:lang w:eastAsia="x-none"/>
        </w:rPr>
        <w:t xml:space="preserve"> Actor </w:t>
      </w:r>
      <w:r w:rsidRPr="00777B4D">
        <w:rPr>
          <w:b/>
          <w:smallCaps/>
          <w:lang w:eastAsia="x-none"/>
        </w:rPr>
        <w:t>shall</w:t>
      </w:r>
      <w:r w:rsidRPr="00777B4D">
        <w:rPr>
          <w:b/>
          <w:lang w:eastAsia="x-none"/>
        </w:rPr>
        <w:t xml:space="preserve"> </w:t>
      </w:r>
      <w:proofErr w:type="gramStart"/>
      <w:r w:rsidRPr="00777B4D">
        <w:rPr>
          <w:b/>
          <w:lang w:eastAsia="x-none"/>
        </w:rPr>
        <w:t>parse</w:t>
      </w:r>
      <w:proofErr w:type="gramEnd"/>
      <w:r w:rsidRPr="00777B4D">
        <w:rPr>
          <w:b/>
          <w:lang w:eastAsia="x-none"/>
        </w:rPr>
        <w:t xml:space="preserve"> the request</w:t>
      </w:r>
      <w:r w:rsidR="00D909AB" w:rsidRPr="00777B4D">
        <w:rPr>
          <w:b/>
          <w:lang w:eastAsia="x-none"/>
        </w:rPr>
        <w:t>.</w:t>
      </w:r>
    </w:p>
    <w:p w:rsidR="00194B64" w:rsidRPr="00777B4D" w:rsidRDefault="00D909AB" w:rsidP="004D0D72">
      <w:pPr>
        <w:pStyle w:val="BodyText"/>
        <w:numPr>
          <w:ilvl w:val="0"/>
          <w:numId w:val="30"/>
        </w:numPr>
        <w:rPr>
          <w:b/>
          <w:lang w:eastAsia="x-none"/>
        </w:rPr>
      </w:pPr>
      <w:r w:rsidRPr="00777B4D">
        <w:rPr>
          <w:b/>
          <w:lang w:eastAsia="x-none"/>
        </w:rPr>
        <w:t>I</w:t>
      </w:r>
      <w:r w:rsidR="00194B64" w:rsidRPr="00777B4D">
        <w:rPr>
          <w:b/>
          <w:lang w:eastAsia="x-none"/>
        </w:rPr>
        <w:t xml:space="preserve">f there are no errors, </w:t>
      </w:r>
      <w:r w:rsidRPr="00777B4D">
        <w:rPr>
          <w:b/>
          <w:lang w:eastAsia="x-none"/>
        </w:rPr>
        <w:t xml:space="preserve">it </w:t>
      </w:r>
      <w:r w:rsidRPr="00777B4D">
        <w:rPr>
          <w:b/>
          <w:smallCaps/>
          <w:lang w:eastAsia="x-none"/>
        </w:rPr>
        <w:t>shall</w:t>
      </w:r>
      <w:r w:rsidRPr="00777B4D">
        <w:rPr>
          <w:b/>
          <w:lang w:eastAsia="x-none"/>
        </w:rPr>
        <w:t xml:space="preserve"> </w:t>
      </w:r>
      <w:r w:rsidR="00194B64" w:rsidRPr="00777B4D">
        <w:rPr>
          <w:b/>
          <w:lang w:eastAsia="x-none"/>
        </w:rPr>
        <w:t xml:space="preserve">return the </w:t>
      </w:r>
      <w:r w:rsidR="00605F48" w:rsidRPr="00777B4D">
        <w:rPr>
          <w:b/>
        </w:rPr>
        <w:t>Infobutton</w:t>
      </w:r>
      <w:r w:rsidR="00194B64" w:rsidRPr="00777B4D">
        <w:rPr>
          <w:b/>
        </w:rPr>
        <w:t xml:space="preserve"> Knowledge </w:t>
      </w:r>
      <w:r w:rsidR="001B715C" w:rsidRPr="00777B4D">
        <w:rPr>
          <w:b/>
        </w:rPr>
        <w:t xml:space="preserve">Response </w:t>
      </w:r>
      <w:r w:rsidR="001B715C" w:rsidRPr="00777B4D">
        <w:rPr>
          <w:b/>
          <w:lang w:eastAsia="x-none"/>
        </w:rPr>
        <w:t>as</w:t>
      </w:r>
      <w:r w:rsidR="00194B64" w:rsidRPr="00777B4D">
        <w:rPr>
          <w:b/>
          <w:lang w:eastAsia="x-none"/>
        </w:rPr>
        <w:t xml:space="preserve"> specified in </w:t>
      </w:r>
      <w:r w:rsidR="00194B64" w:rsidRPr="00777B4D">
        <w:rPr>
          <w:b/>
        </w:rPr>
        <w:t>3.Y.4.2.2</w:t>
      </w:r>
      <w:r w:rsidR="00194B64" w:rsidRPr="00777B4D">
        <w:rPr>
          <w:b/>
          <w:lang w:eastAsia="x-none"/>
        </w:rPr>
        <w:t xml:space="preserve"> and HTTP response code </w:t>
      </w:r>
      <w:r w:rsidR="00194B64" w:rsidRPr="00777B4D">
        <w:rPr>
          <w:rStyle w:val="BodyTextChar3"/>
          <w:b/>
        </w:rPr>
        <w:t>200 - OK</w:t>
      </w:r>
      <w:r w:rsidR="00194B64" w:rsidRPr="00777B4D">
        <w:rPr>
          <w:b/>
          <w:lang w:eastAsia="x-none"/>
        </w:rPr>
        <w:t>.</w:t>
      </w:r>
    </w:p>
    <w:p w:rsidR="00D909AB" w:rsidRPr="00777B4D" w:rsidRDefault="00D909AB" w:rsidP="004D0D72">
      <w:pPr>
        <w:pStyle w:val="BodyText"/>
        <w:numPr>
          <w:ilvl w:val="0"/>
          <w:numId w:val="30"/>
        </w:numPr>
        <w:rPr>
          <w:b/>
          <w:lang w:eastAsia="x-none"/>
        </w:rPr>
      </w:pPr>
      <w:r w:rsidRPr="00777B4D">
        <w:rPr>
          <w:b/>
          <w:lang w:eastAsia="x-none"/>
        </w:rPr>
        <w:t xml:space="preserve">If there </w:t>
      </w:r>
      <w:proofErr w:type="gramStart"/>
      <w:r w:rsidRPr="00777B4D">
        <w:rPr>
          <w:b/>
          <w:lang w:eastAsia="x-none"/>
        </w:rPr>
        <w:t>are</w:t>
      </w:r>
      <w:proofErr w:type="gramEnd"/>
      <w:r w:rsidRPr="00777B4D">
        <w:rPr>
          <w:b/>
          <w:lang w:eastAsia="x-none"/>
        </w:rPr>
        <w:t xml:space="preserve"> </w:t>
      </w:r>
      <w:r w:rsidR="001E7C3E" w:rsidRPr="00777B4D">
        <w:rPr>
          <w:b/>
          <w:lang w:eastAsia="x-none"/>
        </w:rPr>
        <w:t xml:space="preserve">syntax </w:t>
      </w:r>
      <w:r w:rsidRPr="00777B4D">
        <w:rPr>
          <w:b/>
          <w:lang w:eastAsia="x-none"/>
        </w:rPr>
        <w:t xml:space="preserve">errors in the request </w:t>
      </w:r>
      <w:r w:rsidR="0011396E" w:rsidRPr="00777B4D">
        <w:rPr>
          <w:b/>
          <w:lang w:eastAsia="x-none"/>
        </w:rPr>
        <w:t xml:space="preserve">the </w:t>
      </w:r>
      <w:r w:rsidR="0051122A" w:rsidRPr="00777B4D">
        <w:rPr>
          <w:b/>
          <w:lang w:eastAsia="x-none"/>
        </w:rPr>
        <w:t>Clinical Knowledge Directory</w:t>
      </w:r>
      <w:r w:rsidR="0011396E" w:rsidRPr="00777B4D">
        <w:rPr>
          <w:b/>
          <w:lang w:eastAsia="x-none"/>
        </w:rPr>
        <w:t xml:space="preserve"> </w:t>
      </w:r>
      <w:r w:rsidRPr="00777B4D">
        <w:rPr>
          <w:b/>
          <w:smallCaps/>
          <w:lang w:eastAsia="x-none"/>
        </w:rPr>
        <w:t>shall</w:t>
      </w:r>
      <w:r w:rsidRPr="00777B4D">
        <w:rPr>
          <w:b/>
          <w:lang w:eastAsia="x-none"/>
        </w:rPr>
        <w:t xml:space="preserve"> return a </w:t>
      </w:r>
      <w:r w:rsidR="001E7C3E" w:rsidRPr="00777B4D">
        <w:rPr>
          <w:rStyle w:val="BodyTextChar3"/>
          <w:b/>
        </w:rPr>
        <w:t>400 - Bad Request</w:t>
      </w:r>
      <w:r w:rsidR="001E7C3E" w:rsidRPr="00777B4D">
        <w:rPr>
          <w:b/>
          <w:lang w:eastAsia="x-none"/>
        </w:rPr>
        <w:t xml:space="preserve"> response code</w:t>
      </w:r>
      <w:r w:rsidRPr="00777B4D">
        <w:rPr>
          <w:b/>
          <w:lang w:eastAsia="x-none"/>
        </w:rPr>
        <w:t>.</w:t>
      </w:r>
    </w:p>
    <w:p w:rsidR="0011396E" w:rsidRPr="00777B4D" w:rsidRDefault="00D909AB" w:rsidP="004D0D72">
      <w:pPr>
        <w:pStyle w:val="BodyText"/>
        <w:numPr>
          <w:ilvl w:val="0"/>
          <w:numId w:val="30"/>
        </w:numPr>
        <w:rPr>
          <w:b/>
          <w:lang w:eastAsia="x-none"/>
        </w:rPr>
      </w:pPr>
      <w:r w:rsidRPr="00777B4D">
        <w:rPr>
          <w:b/>
          <w:lang w:eastAsia="x-none"/>
        </w:rPr>
        <w:t xml:space="preserve">If the </w:t>
      </w:r>
      <w:r w:rsidR="0011396E" w:rsidRPr="00777B4D">
        <w:rPr>
          <w:b/>
          <w:lang w:eastAsia="x-none"/>
        </w:rPr>
        <w:t xml:space="preserve">Clinical Knowledge Requester </w:t>
      </w:r>
      <w:r w:rsidRPr="00777B4D">
        <w:rPr>
          <w:b/>
          <w:lang w:eastAsia="x-none"/>
        </w:rPr>
        <w:t xml:space="preserve">is not authorized to access the </w:t>
      </w:r>
      <w:r w:rsidR="0051122A" w:rsidRPr="00777B4D">
        <w:rPr>
          <w:b/>
          <w:lang w:eastAsia="x-none"/>
        </w:rPr>
        <w:t>Clinical Knowledge Directory</w:t>
      </w:r>
      <w:r w:rsidRPr="00777B4D">
        <w:rPr>
          <w:b/>
          <w:lang w:eastAsia="x-none"/>
        </w:rPr>
        <w:t xml:space="preserve">, it </w:t>
      </w:r>
      <w:r w:rsidR="00034E36" w:rsidRPr="00777B4D">
        <w:rPr>
          <w:b/>
          <w:smallCaps/>
          <w:lang w:eastAsia="x-none"/>
        </w:rPr>
        <w:t>should</w:t>
      </w:r>
      <w:r w:rsidR="00034E36" w:rsidRPr="00777B4D">
        <w:rPr>
          <w:b/>
          <w:lang w:eastAsia="x-none"/>
        </w:rPr>
        <w:t xml:space="preserve"> </w:t>
      </w:r>
      <w:r w:rsidRPr="00777B4D">
        <w:rPr>
          <w:b/>
          <w:lang w:eastAsia="x-none"/>
        </w:rPr>
        <w:t xml:space="preserve">return </w:t>
      </w:r>
      <w:r w:rsidR="00D33912" w:rsidRPr="00777B4D">
        <w:rPr>
          <w:b/>
          <w:lang w:eastAsia="x-none"/>
        </w:rPr>
        <w:t>a</w:t>
      </w:r>
      <w:r w:rsidRPr="00777B4D">
        <w:rPr>
          <w:b/>
          <w:lang w:eastAsia="x-none"/>
        </w:rPr>
        <w:t xml:space="preserve"> </w:t>
      </w:r>
      <w:r w:rsidR="001E7C3E" w:rsidRPr="00777B4D">
        <w:rPr>
          <w:rStyle w:val="BodyTextChar3"/>
          <w:b/>
        </w:rPr>
        <w:t>4</w:t>
      </w:r>
      <w:r w:rsidR="0011396E" w:rsidRPr="00777B4D">
        <w:rPr>
          <w:rStyle w:val="BodyTextChar3"/>
          <w:b/>
        </w:rPr>
        <w:t>0</w:t>
      </w:r>
      <w:r w:rsidR="001E7C3E" w:rsidRPr="00777B4D">
        <w:rPr>
          <w:rStyle w:val="BodyTextChar3"/>
          <w:b/>
        </w:rPr>
        <w:t>1 – Request Unauthorized</w:t>
      </w:r>
      <w:r w:rsidR="001E7C3E" w:rsidRPr="00777B4D">
        <w:rPr>
          <w:b/>
          <w:lang w:eastAsia="x-none"/>
        </w:rPr>
        <w:t xml:space="preserve"> </w:t>
      </w:r>
      <w:r w:rsidRPr="00777B4D">
        <w:rPr>
          <w:b/>
          <w:lang w:eastAsia="x-none"/>
        </w:rPr>
        <w:t>failure</w:t>
      </w:r>
      <w:r w:rsidR="00034E36" w:rsidRPr="00777B4D">
        <w:rPr>
          <w:b/>
          <w:lang w:eastAsia="x-none"/>
        </w:rPr>
        <w:t xml:space="preserve">, but </w:t>
      </w:r>
      <w:r w:rsidR="00034E36" w:rsidRPr="00777B4D">
        <w:rPr>
          <w:b/>
          <w:smallCaps/>
          <w:lang w:eastAsia="x-none"/>
        </w:rPr>
        <w:t>may</w:t>
      </w:r>
      <w:r w:rsidR="00034E36" w:rsidRPr="00777B4D">
        <w:rPr>
          <w:b/>
          <w:lang w:eastAsia="x-none"/>
        </w:rPr>
        <w:t xml:space="preserve"> return other values depending upon how the system implements authentication.</w:t>
      </w:r>
    </w:p>
    <w:p w:rsidR="00D909AB" w:rsidRPr="00777B4D" w:rsidRDefault="00D909AB" w:rsidP="004D0D72">
      <w:pPr>
        <w:pStyle w:val="BodyText"/>
        <w:numPr>
          <w:ilvl w:val="0"/>
          <w:numId w:val="30"/>
        </w:numPr>
        <w:rPr>
          <w:b/>
          <w:lang w:eastAsia="x-none"/>
        </w:rPr>
      </w:pPr>
      <w:r w:rsidRPr="00777B4D">
        <w:rPr>
          <w:b/>
          <w:lang w:eastAsia="x-none"/>
        </w:rPr>
        <w:t xml:space="preserve">If </w:t>
      </w:r>
      <w:r w:rsidR="001E7C3E" w:rsidRPr="00777B4D">
        <w:rPr>
          <w:b/>
          <w:lang w:eastAsia="x-none"/>
        </w:rPr>
        <w:t xml:space="preserve">the </w:t>
      </w:r>
      <w:r w:rsidR="0011396E" w:rsidRPr="00777B4D">
        <w:rPr>
          <w:b/>
          <w:lang w:eastAsia="x-none"/>
        </w:rPr>
        <w:t>Infobutton Knowledge R</w:t>
      </w:r>
      <w:r w:rsidR="001E7C3E" w:rsidRPr="00777B4D">
        <w:rPr>
          <w:b/>
          <w:lang w:eastAsia="x-none"/>
        </w:rPr>
        <w:t xml:space="preserve">equest </w:t>
      </w:r>
      <w:r w:rsidRPr="00777B4D">
        <w:rPr>
          <w:b/>
          <w:lang w:eastAsia="x-none"/>
        </w:rPr>
        <w:t>suppl</w:t>
      </w:r>
      <w:r w:rsidR="001E7C3E" w:rsidRPr="00777B4D">
        <w:rPr>
          <w:b/>
          <w:lang w:eastAsia="x-none"/>
        </w:rPr>
        <w:t>ied</w:t>
      </w:r>
      <w:r w:rsidRPr="00777B4D">
        <w:rPr>
          <w:b/>
          <w:lang w:eastAsia="x-none"/>
        </w:rPr>
        <w:t xml:space="preserve"> credentials</w:t>
      </w:r>
      <w:r w:rsidR="001E7C3E" w:rsidRPr="00777B4D">
        <w:rPr>
          <w:b/>
          <w:lang w:eastAsia="x-none"/>
        </w:rPr>
        <w:t xml:space="preserve"> </w:t>
      </w:r>
      <w:r w:rsidR="0011396E" w:rsidRPr="00777B4D">
        <w:rPr>
          <w:b/>
          <w:lang w:eastAsia="x-none"/>
        </w:rPr>
        <w:t xml:space="preserve">in the HTTP request </w:t>
      </w:r>
      <w:r w:rsidR="001E7C3E" w:rsidRPr="00777B4D">
        <w:rPr>
          <w:b/>
          <w:lang w:eastAsia="x-none"/>
        </w:rPr>
        <w:t xml:space="preserve">and they are not valid </w:t>
      </w:r>
      <w:r w:rsidR="0051122A" w:rsidRPr="00777B4D">
        <w:rPr>
          <w:b/>
          <w:lang w:eastAsia="x-none"/>
        </w:rPr>
        <w:t>Clinical Knowledge Directory</w:t>
      </w:r>
      <w:r w:rsidRPr="00777B4D">
        <w:rPr>
          <w:b/>
          <w:lang w:eastAsia="x-none"/>
        </w:rPr>
        <w:t xml:space="preserve"> </w:t>
      </w:r>
      <w:r w:rsidRPr="00777B4D">
        <w:rPr>
          <w:b/>
          <w:smallCaps/>
          <w:lang w:eastAsia="x-none"/>
        </w:rPr>
        <w:t>shall</w:t>
      </w:r>
      <w:r w:rsidRPr="00777B4D">
        <w:rPr>
          <w:b/>
          <w:lang w:eastAsia="x-none"/>
        </w:rPr>
        <w:t xml:space="preserve"> log an authentication error</w:t>
      </w:r>
      <w:r w:rsidR="001E7C3E" w:rsidRPr="00777B4D">
        <w:rPr>
          <w:b/>
          <w:lang w:eastAsia="x-none"/>
        </w:rPr>
        <w:t xml:space="preserve"> in the audit log</w:t>
      </w:r>
      <w:r w:rsidR="00870818">
        <w:rPr>
          <w:b/>
          <w:lang w:eastAsia="x-none"/>
        </w:rPr>
        <w:t xml:space="preserve">. </w:t>
      </w:r>
      <w:r w:rsidR="001E7C3E" w:rsidRPr="00777B4D">
        <w:rPr>
          <w:b/>
          <w:lang w:eastAsia="x-none"/>
        </w:rPr>
        <w:t xml:space="preserve">If no credentials were supplied, an audit log entry </w:t>
      </w:r>
      <w:r w:rsidR="0011396E" w:rsidRPr="00777B4D">
        <w:rPr>
          <w:b/>
          <w:smallCaps/>
          <w:lang w:eastAsia="x-none"/>
        </w:rPr>
        <w:t xml:space="preserve">should </w:t>
      </w:r>
      <w:r w:rsidR="001E7C3E" w:rsidRPr="00777B4D">
        <w:rPr>
          <w:b/>
          <w:smallCaps/>
          <w:lang w:eastAsia="x-none"/>
        </w:rPr>
        <w:t>not</w:t>
      </w:r>
      <w:r w:rsidR="001E7C3E" w:rsidRPr="00777B4D">
        <w:rPr>
          <w:b/>
          <w:lang w:eastAsia="x-none"/>
        </w:rPr>
        <w:t xml:space="preserve"> be generated.</w:t>
      </w:r>
    </w:p>
    <w:p w:rsidR="001E7C3E" w:rsidRPr="00777B4D" w:rsidRDefault="00D909AB" w:rsidP="004D0D72">
      <w:pPr>
        <w:pStyle w:val="BodyText"/>
        <w:numPr>
          <w:ilvl w:val="0"/>
          <w:numId w:val="30"/>
        </w:numPr>
        <w:rPr>
          <w:b/>
          <w:lang w:eastAsia="x-none"/>
        </w:rPr>
      </w:pPr>
      <w:r w:rsidRPr="00777B4D">
        <w:rPr>
          <w:b/>
          <w:lang w:eastAsia="x-none"/>
        </w:rPr>
        <w:t xml:space="preserve">Other error codes </w:t>
      </w:r>
      <w:r w:rsidRPr="00777B4D">
        <w:rPr>
          <w:b/>
          <w:smallCaps/>
          <w:lang w:eastAsia="x-none"/>
        </w:rPr>
        <w:t>may</w:t>
      </w:r>
      <w:r w:rsidRPr="00777B4D">
        <w:rPr>
          <w:b/>
          <w:lang w:eastAsia="x-none"/>
        </w:rPr>
        <w:t xml:space="preserve"> be returned by the </w:t>
      </w:r>
      <w:r w:rsidR="0051122A" w:rsidRPr="00777B4D">
        <w:rPr>
          <w:b/>
          <w:lang w:eastAsia="x-none"/>
        </w:rPr>
        <w:t>Clinical Knowledge Directory</w:t>
      </w:r>
      <w:r w:rsidRPr="00777B4D">
        <w:rPr>
          <w:b/>
          <w:lang w:eastAsia="x-none"/>
        </w:rPr>
        <w:t xml:space="preserve"> as needed</w:t>
      </w:r>
      <w:r w:rsidR="00870818">
        <w:rPr>
          <w:b/>
          <w:lang w:eastAsia="x-none"/>
        </w:rPr>
        <w:t xml:space="preserve">. </w:t>
      </w:r>
    </w:p>
    <w:p w:rsidR="00BE7887" w:rsidRPr="00777B4D" w:rsidRDefault="00BE7887" w:rsidP="00BE7887">
      <w:pPr>
        <w:pStyle w:val="BodyText"/>
        <w:rPr>
          <w:lang w:eastAsia="x-none"/>
        </w:rPr>
      </w:pPr>
      <w:r w:rsidRPr="00777B4D">
        <w:rPr>
          <w:lang w:eastAsia="x-none"/>
        </w:rPr>
        <w:t xml:space="preserve">Some web-based authentication </w:t>
      </w:r>
      <w:r w:rsidR="00BE79FE" w:rsidRPr="00777B4D">
        <w:rPr>
          <w:lang w:eastAsia="x-none"/>
        </w:rPr>
        <w:t>mechanisms</w:t>
      </w:r>
      <w:r w:rsidRPr="00777B4D">
        <w:rPr>
          <w:lang w:eastAsia="x-none"/>
        </w:rPr>
        <w:t xml:space="preserve"> use HTTP redirects to provide for user authentication (e.g., OAuth) or access controls</w:t>
      </w:r>
      <w:r w:rsidR="00870818">
        <w:rPr>
          <w:lang w:eastAsia="x-none"/>
        </w:rPr>
        <w:t xml:space="preserve">. </w:t>
      </w:r>
      <w:r w:rsidRPr="00777B4D">
        <w:rPr>
          <w:lang w:eastAsia="x-none"/>
        </w:rPr>
        <w:t xml:space="preserve">This IHE profile </w:t>
      </w:r>
      <w:r w:rsidR="0011396E" w:rsidRPr="00777B4D">
        <w:rPr>
          <w:lang w:eastAsia="x-none"/>
        </w:rPr>
        <w:t xml:space="preserve">neither </w:t>
      </w:r>
      <w:r w:rsidRPr="00777B4D">
        <w:rPr>
          <w:lang w:eastAsia="x-none"/>
        </w:rPr>
        <w:t>require</w:t>
      </w:r>
      <w:r w:rsidR="0011396E" w:rsidRPr="00777B4D">
        <w:rPr>
          <w:lang w:eastAsia="x-none"/>
        </w:rPr>
        <w:t>s</w:t>
      </w:r>
      <w:r w:rsidRPr="00777B4D">
        <w:rPr>
          <w:lang w:eastAsia="x-none"/>
        </w:rPr>
        <w:t xml:space="preserve"> </w:t>
      </w:r>
      <w:r w:rsidR="0011396E" w:rsidRPr="00777B4D">
        <w:rPr>
          <w:lang w:eastAsia="x-none"/>
        </w:rPr>
        <w:t>n</w:t>
      </w:r>
      <w:r w:rsidRPr="00777B4D">
        <w:rPr>
          <w:lang w:eastAsia="x-none"/>
        </w:rPr>
        <w:t>or prohibit</w:t>
      </w:r>
      <w:r w:rsidR="0011396E" w:rsidRPr="00777B4D">
        <w:rPr>
          <w:lang w:eastAsia="x-none"/>
        </w:rPr>
        <w:t>s</w:t>
      </w:r>
      <w:r w:rsidRPr="00777B4D">
        <w:rPr>
          <w:lang w:eastAsia="x-none"/>
        </w:rPr>
        <w:t xml:space="preserve"> use of these mechanisms to enforce user authentication or enable access controls</w:t>
      </w:r>
      <w:r w:rsidR="00870818">
        <w:rPr>
          <w:lang w:eastAsia="x-none"/>
        </w:rPr>
        <w:t xml:space="preserve">. </w:t>
      </w:r>
      <w:r w:rsidRPr="00777B4D">
        <w:rPr>
          <w:lang w:eastAsia="x-none"/>
        </w:rPr>
        <w:t>The use of these methods for authentication or access control is out of the scope of this profile</w:t>
      </w:r>
      <w:r w:rsidR="00870818">
        <w:rPr>
          <w:lang w:eastAsia="x-none"/>
        </w:rPr>
        <w:t xml:space="preserve">. </w:t>
      </w:r>
    </w:p>
    <w:p w:rsidR="007E3ECC" w:rsidRPr="00777B4D" w:rsidRDefault="007E3ECC" w:rsidP="00291432">
      <w:pPr>
        <w:pStyle w:val="Note"/>
      </w:pPr>
      <w:r w:rsidRPr="00777B4D">
        <w:t>Note:</w:t>
      </w:r>
      <w:r w:rsidRPr="00777B4D">
        <w:tab/>
        <w:t>A Clinical Knowledge Requester should fail gracefully upon receipt of an unrecognized return code in the HTTP response (e.g., such as a redirect request in the example above)</w:t>
      </w:r>
      <w:r w:rsidR="00870818">
        <w:t xml:space="preserve">. </w:t>
      </w:r>
      <w:r w:rsidR="0011396E" w:rsidRPr="00777B4D">
        <w:t xml:space="preserve">Additional error </w:t>
      </w:r>
      <w:r w:rsidR="00424BA2" w:rsidRPr="00777B4D">
        <w:t xml:space="preserve">return codes </w:t>
      </w:r>
      <w:r w:rsidRPr="00777B4D">
        <w:t xml:space="preserve">may be introduced by web intermediaries such as firewalls and caches that appear between the </w:t>
      </w:r>
      <w:r w:rsidR="0051122A" w:rsidRPr="00777B4D">
        <w:t>Clinical Knowledge Directory</w:t>
      </w:r>
      <w:r w:rsidRPr="00777B4D">
        <w:t xml:space="preserve"> and Clinical Knowledge Requester actors</w:t>
      </w:r>
      <w:r w:rsidR="00870818">
        <w:t xml:space="preserve">. </w:t>
      </w:r>
      <w:r w:rsidRPr="00777B4D">
        <w:t>These servers may introduce additional failure modes and failure codes.</w:t>
      </w:r>
    </w:p>
    <w:p w:rsidR="0011396E" w:rsidRPr="00777B4D" w:rsidRDefault="0011396E" w:rsidP="00BE7887">
      <w:pPr>
        <w:pStyle w:val="BodyText"/>
        <w:rPr>
          <w:lang w:eastAsia="x-none"/>
        </w:rPr>
      </w:pPr>
      <w:r w:rsidRPr="00777B4D">
        <w:rPr>
          <w:lang w:eastAsia="x-none"/>
        </w:rPr>
        <w:t>Responses to the Infobutton Knowledge Request should not be cached</w:t>
      </w:r>
      <w:r w:rsidR="00A360AF" w:rsidRPr="00777B4D">
        <w:rPr>
          <w:rStyle w:val="FootnoteReference"/>
          <w:lang w:eastAsia="x-none"/>
        </w:rPr>
        <w:footnoteReference w:id="2"/>
      </w:r>
      <w:r w:rsidR="00870818">
        <w:rPr>
          <w:lang w:eastAsia="x-none"/>
        </w:rPr>
        <w:t xml:space="preserve">. </w:t>
      </w:r>
    </w:p>
    <w:p w:rsidR="0011396E" w:rsidRPr="00777B4D" w:rsidRDefault="0011396E" w:rsidP="004D0D72">
      <w:pPr>
        <w:pStyle w:val="BodyText"/>
        <w:numPr>
          <w:ilvl w:val="0"/>
          <w:numId w:val="30"/>
        </w:numPr>
        <w:rPr>
          <w:b/>
          <w:lang w:eastAsia="x-none"/>
        </w:rPr>
      </w:pPr>
      <w:r w:rsidRPr="00777B4D">
        <w:rPr>
          <w:b/>
          <w:lang w:eastAsia="x-none"/>
        </w:rPr>
        <w:t xml:space="preserve">To ensure this, the </w:t>
      </w:r>
      <w:r w:rsidR="0051122A" w:rsidRPr="00777B4D">
        <w:rPr>
          <w:b/>
          <w:lang w:eastAsia="x-none"/>
        </w:rPr>
        <w:t>Clinical Knowledge Directory</w:t>
      </w:r>
      <w:r w:rsidRPr="00777B4D">
        <w:rPr>
          <w:b/>
          <w:lang w:eastAsia="x-none"/>
        </w:rPr>
        <w:t xml:space="preserve"> </w:t>
      </w:r>
      <w:r w:rsidRPr="00777B4D">
        <w:rPr>
          <w:b/>
          <w:smallCaps/>
          <w:lang w:eastAsia="x-none"/>
        </w:rPr>
        <w:t>shall</w:t>
      </w:r>
      <w:r w:rsidRPr="00777B4D">
        <w:rPr>
          <w:b/>
          <w:lang w:eastAsia="x-none"/>
        </w:rPr>
        <w:t xml:space="preserve"> set the HTTP </w:t>
      </w:r>
      <w:r w:rsidRPr="00777B4D">
        <w:rPr>
          <w:rStyle w:val="BodyTextChar3"/>
          <w:b/>
        </w:rPr>
        <w:t>Cache-Control</w:t>
      </w:r>
      <w:r w:rsidRPr="00777B4D">
        <w:rPr>
          <w:b/>
          <w:lang w:eastAsia="x-none"/>
        </w:rPr>
        <w:t xml:space="preserve"> header to </w:t>
      </w:r>
      <w:r w:rsidRPr="00777B4D">
        <w:rPr>
          <w:rStyle w:val="BodyTextChar3"/>
          <w:b/>
        </w:rPr>
        <w:t>no-cache</w:t>
      </w:r>
      <w:r w:rsidRPr="00777B4D">
        <w:rPr>
          <w:b/>
          <w:lang w:eastAsia="x-none"/>
        </w:rPr>
        <w:t xml:space="preserve"> and also </w:t>
      </w:r>
      <w:proofErr w:type="gramStart"/>
      <w:r w:rsidRPr="00777B4D">
        <w:rPr>
          <w:b/>
          <w:lang w:eastAsia="x-none"/>
        </w:rPr>
        <w:t>send</w:t>
      </w:r>
      <w:proofErr w:type="gramEnd"/>
      <w:r w:rsidRPr="00777B4D">
        <w:rPr>
          <w:b/>
          <w:lang w:eastAsia="x-none"/>
        </w:rPr>
        <w:t xml:space="preserve"> an HTTP </w:t>
      </w:r>
      <w:r w:rsidRPr="00777B4D">
        <w:rPr>
          <w:rStyle w:val="BodyTextChar3"/>
          <w:b/>
        </w:rPr>
        <w:t>Pragma</w:t>
      </w:r>
      <w:r w:rsidRPr="00777B4D">
        <w:rPr>
          <w:b/>
          <w:lang w:eastAsia="x-none"/>
        </w:rPr>
        <w:t xml:space="preserve"> header to </w:t>
      </w:r>
      <w:r w:rsidRPr="00777B4D">
        <w:rPr>
          <w:rStyle w:val="BodyTextChar3"/>
          <w:b/>
        </w:rPr>
        <w:t>no-cache</w:t>
      </w:r>
      <w:r w:rsidRPr="00777B4D">
        <w:rPr>
          <w:b/>
          <w:lang w:eastAsia="x-none"/>
        </w:rPr>
        <w:t xml:space="preserve"> (for HTTP/1.0 caches).</w:t>
      </w:r>
    </w:p>
    <w:p w:rsidR="007C2958" w:rsidRPr="00777B4D" w:rsidRDefault="00BD58A9" w:rsidP="004D0D72">
      <w:pPr>
        <w:pStyle w:val="BodyText"/>
        <w:numPr>
          <w:ilvl w:val="0"/>
          <w:numId w:val="30"/>
        </w:numPr>
        <w:rPr>
          <w:b/>
          <w:lang w:eastAsia="x-none"/>
        </w:rPr>
      </w:pPr>
      <w:r w:rsidRPr="00777B4D">
        <w:rPr>
          <w:b/>
          <w:lang w:eastAsia="x-none"/>
        </w:rPr>
        <w:lastRenderedPageBreak/>
        <w:t xml:space="preserve">The </w:t>
      </w:r>
      <w:r w:rsidR="0051122A" w:rsidRPr="00777B4D">
        <w:rPr>
          <w:b/>
          <w:lang w:eastAsia="x-none"/>
        </w:rPr>
        <w:t>Clinical Knowledge Directory</w:t>
      </w:r>
      <w:r w:rsidRPr="00777B4D">
        <w:rPr>
          <w:b/>
          <w:lang w:eastAsia="x-none"/>
        </w:rPr>
        <w:t xml:space="preserve"> </w:t>
      </w:r>
      <w:r w:rsidRPr="00777B4D">
        <w:rPr>
          <w:b/>
          <w:smallCaps/>
          <w:lang w:eastAsia="x-none"/>
        </w:rPr>
        <w:t>shall</w:t>
      </w:r>
      <w:r w:rsidRPr="00777B4D">
        <w:rPr>
          <w:b/>
          <w:lang w:eastAsia="x-none"/>
        </w:rPr>
        <w:t xml:space="preserve"> </w:t>
      </w:r>
      <w:proofErr w:type="gramStart"/>
      <w:r w:rsidRPr="00777B4D">
        <w:rPr>
          <w:b/>
          <w:lang w:eastAsia="x-none"/>
        </w:rPr>
        <w:t>report</w:t>
      </w:r>
      <w:proofErr w:type="gramEnd"/>
      <w:r w:rsidRPr="00777B4D">
        <w:rPr>
          <w:b/>
          <w:lang w:eastAsia="x-none"/>
        </w:rPr>
        <w:t xml:space="preserve"> each parameter </w:t>
      </w:r>
      <w:r w:rsidR="007C2958" w:rsidRPr="00777B4D">
        <w:rPr>
          <w:b/>
          <w:lang w:eastAsia="x-none"/>
        </w:rPr>
        <w:t xml:space="preserve">or set of related </w:t>
      </w:r>
      <w:r w:rsidR="00D33912" w:rsidRPr="00777B4D">
        <w:rPr>
          <w:b/>
          <w:lang w:eastAsia="x-none"/>
        </w:rPr>
        <w:t>parameters</w:t>
      </w:r>
      <w:r w:rsidR="007C2958" w:rsidRPr="00777B4D">
        <w:rPr>
          <w:b/>
          <w:lang w:eastAsia="x-none"/>
        </w:rPr>
        <w:t xml:space="preserve"> </w:t>
      </w:r>
      <w:r w:rsidRPr="00777B4D">
        <w:rPr>
          <w:b/>
          <w:lang w:eastAsia="x-none"/>
        </w:rPr>
        <w:t xml:space="preserve">it used to filter information as a </w:t>
      </w:r>
      <w:r w:rsidRPr="00777B4D">
        <w:rPr>
          <w:rStyle w:val="BodyTextChar3"/>
          <w:b/>
        </w:rPr>
        <w:t>&lt;category&gt;</w:t>
      </w:r>
      <w:r w:rsidRPr="00777B4D">
        <w:rPr>
          <w:b/>
          <w:lang w:eastAsia="x-none"/>
        </w:rPr>
        <w:t xml:space="preserve"> in the Infobutton Knowledge Response</w:t>
      </w:r>
      <w:r w:rsidR="00870818">
        <w:rPr>
          <w:b/>
          <w:lang w:eastAsia="x-none"/>
        </w:rPr>
        <w:t xml:space="preserve">. </w:t>
      </w:r>
    </w:p>
    <w:p w:rsidR="00BD58A9" w:rsidRPr="00777B4D" w:rsidRDefault="00BD58A9" w:rsidP="004D0D72">
      <w:pPr>
        <w:pStyle w:val="BodyText"/>
        <w:numPr>
          <w:ilvl w:val="0"/>
          <w:numId w:val="30"/>
        </w:numPr>
        <w:rPr>
          <w:b/>
          <w:lang w:eastAsia="x-none"/>
        </w:rPr>
      </w:pPr>
      <w:r w:rsidRPr="00777B4D">
        <w:rPr>
          <w:b/>
          <w:lang w:eastAsia="x-none"/>
        </w:rPr>
        <w:t xml:space="preserve">The Clinical Knowledge </w:t>
      </w:r>
      <w:r w:rsidR="001B715C" w:rsidRPr="00777B4D">
        <w:rPr>
          <w:b/>
          <w:lang w:eastAsia="x-none"/>
        </w:rPr>
        <w:t xml:space="preserve">Directory </w:t>
      </w:r>
      <w:r w:rsidRPr="00777B4D">
        <w:rPr>
          <w:b/>
          <w:smallCaps/>
          <w:lang w:eastAsia="x-none"/>
        </w:rPr>
        <w:t>may</w:t>
      </w:r>
      <w:r w:rsidRPr="00777B4D">
        <w:rPr>
          <w:b/>
          <w:lang w:eastAsia="x-none"/>
        </w:rPr>
        <w:t xml:space="preserve"> ignore parameters that are not relevant</w:t>
      </w:r>
      <w:r w:rsidR="00870818">
        <w:rPr>
          <w:b/>
          <w:lang w:eastAsia="x-none"/>
        </w:rPr>
        <w:t xml:space="preserve">. </w:t>
      </w:r>
      <w:r w:rsidRPr="00777B4D">
        <w:rPr>
          <w:b/>
          <w:lang w:eastAsia="x-none"/>
        </w:rPr>
        <w:t xml:space="preserve">The ignored parameters </w:t>
      </w:r>
      <w:r w:rsidRPr="00777B4D">
        <w:rPr>
          <w:b/>
          <w:smallCaps/>
          <w:lang w:eastAsia="x-none"/>
        </w:rPr>
        <w:t>shall not</w:t>
      </w:r>
      <w:r w:rsidRPr="00777B4D">
        <w:rPr>
          <w:b/>
          <w:lang w:eastAsia="x-none"/>
        </w:rPr>
        <w:t xml:space="preserve"> </w:t>
      </w:r>
      <w:proofErr w:type="gramStart"/>
      <w:r w:rsidRPr="00777B4D">
        <w:rPr>
          <w:b/>
          <w:lang w:eastAsia="x-none"/>
        </w:rPr>
        <w:t>be</w:t>
      </w:r>
      <w:proofErr w:type="gramEnd"/>
      <w:r w:rsidRPr="00777B4D">
        <w:rPr>
          <w:b/>
          <w:lang w:eastAsia="x-none"/>
        </w:rPr>
        <w:t xml:space="preserve"> included in a </w:t>
      </w:r>
      <w:r w:rsidRPr="00777B4D">
        <w:rPr>
          <w:rStyle w:val="BodyTextChar3"/>
          <w:b/>
        </w:rPr>
        <w:t>&lt;category&gt;</w:t>
      </w:r>
      <w:r w:rsidRPr="00777B4D">
        <w:rPr>
          <w:b/>
          <w:lang w:eastAsia="x-none"/>
        </w:rPr>
        <w:t xml:space="preserve"> element</w:t>
      </w:r>
      <w:r w:rsidR="00870818">
        <w:rPr>
          <w:b/>
          <w:lang w:eastAsia="x-none"/>
        </w:rPr>
        <w:t xml:space="preserve">. </w:t>
      </w:r>
      <w:r w:rsidRPr="00777B4D">
        <w:rPr>
          <w:b/>
          <w:lang w:eastAsia="x-none"/>
        </w:rPr>
        <w:t xml:space="preserve">For example, the </w:t>
      </w:r>
      <w:r w:rsidRPr="00777B4D">
        <w:rPr>
          <w:rStyle w:val="BodyTextChar3"/>
          <w:b/>
        </w:rPr>
        <w:t>administrativeGenderCode.v.c</w:t>
      </w:r>
      <w:r w:rsidR="002C1FDD" w:rsidRPr="00777B4D">
        <w:rPr>
          <w:b/>
          <w:lang w:eastAsia="x-none"/>
        </w:rPr>
        <w:t xml:space="preserve"> parameter is required to be sent by the Clinical Knowledge Requestor</w:t>
      </w:r>
      <w:r w:rsidR="00870818">
        <w:rPr>
          <w:b/>
          <w:lang w:eastAsia="x-none"/>
        </w:rPr>
        <w:t xml:space="preserve">. </w:t>
      </w:r>
      <w:r w:rsidR="002C1FDD" w:rsidRPr="00777B4D">
        <w:rPr>
          <w:b/>
          <w:lang w:eastAsia="x-none"/>
        </w:rPr>
        <w:t xml:space="preserve">However, it may not be relevant to an Infobutton Knowledge response when the mainSearchCritiera parameter </w:t>
      </w:r>
      <w:r w:rsidR="007E5216" w:rsidRPr="00777B4D">
        <w:rPr>
          <w:b/>
          <w:lang w:eastAsia="x-none"/>
        </w:rPr>
        <w:t xml:space="preserve">is about an </w:t>
      </w:r>
      <w:r w:rsidR="002C1FDD" w:rsidRPr="00777B4D">
        <w:rPr>
          <w:b/>
          <w:lang w:eastAsia="x-none"/>
        </w:rPr>
        <w:t>immunization</w:t>
      </w:r>
      <w:r w:rsidR="00243EB2" w:rsidRPr="00777B4D">
        <w:rPr>
          <w:b/>
          <w:lang w:eastAsia="x-none"/>
        </w:rPr>
        <w:t>, for example</w:t>
      </w:r>
      <w:r w:rsidR="002C1FDD" w:rsidRPr="00777B4D">
        <w:rPr>
          <w:b/>
          <w:lang w:eastAsia="x-none"/>
        </w:rPr>
        <w:t>.</w:t>
      </w:r>
    </w:p>
    <w:p w:rsidR="001B715C" w:rsidRPr="00777B4D" w:rsidRDefault="001B715C" w:rsidP="004D0D72">
      <w:pPr>
        <w:pStyle w:val="BodyText"/>
        <w:numPr>
          <w:ilvl w:val="0"/>
          <w:numId w:val="30"/>
        </w:numPr>
        <w:rPr>
          <w:b/>
          <w:lang w:eastAsia="x-none"/>
        </w:rPr>
      </w:pPr>
      <w:r w:rsidRPr="00777B4D">
        <w:rPr>
          <w:b/>
          <w:lang w:eastAsia="x-none"/>
        </w:rPr>
        <w:t>The Clinical Knowledge Directory shall log the request in the audit log.</w:t>
      </w:r>
    </w:p>
    <w:p w:rsidR="003063B8" w:rsidRPr="00777B4D" w:rsidRDefault="003063B8" w:rsidP="007D59D2">
      <w:pPr>
        <w:pStyle w:val="Heading6"/>
        <w:numPr>
          <w:ilvl w:val="0"/>
          <w:numId w:val="0"/>
        </w:numPr>
        <w:ind w:left="1152" w:hanging="1152"/>
        <w:rPr>
          <w:noProof w:val="0"/>
          <w:lang w:val="en-US"/>
        </w:rPr>
      </w:pPr>
      <w:bookmarkStart w:id="97" w:name="_Ref330286376"/>
      <w:bookmarkStart w:id="98" w:name="_Toc368391278"/>
      <w:proofErr w:type="gramStart"/>
      <w:r w:rsidRPr="00777B4D">
        <w:rPr>
          <w:noProof w:val="0"/>
          <w:lang w:val="en-US"/>
        </w:rPr>
        <w:t>3.Y.</w:t>
      </w:r>
      <w:r w:rsidR="0007061E" w:rsidRPr="00777B4D">
        <w:rPr>
          <w:noProof w:val="0"/>
          <w:lang w:val="en-US"/>
        </w:rPr>
        <w:t>4</w:t>
      </w:r>
      <w:r w:rsidRPr="00777B4D">
        <w:rPr>
          <w:noProof w:val="0"/>
          <w:lang w:val="en-US"/>
        </w:rPr>
        <w:t>.</w:t>
      </w:r>
      <w:r w:rsidR="0007061E" w:rsidRPr="00777B4D">
        <w:rPr>
          <w:noProof w:val="0"/>
          <w:lang w:val="en-US"/>
        </w:rPr>
        <w:t>2</w:t>
      </w:r>
      <w:r w:rsidRPr="00777B4D">
        <w:rPr>
          <w:noProof w:val="0"/>
          <w:lang w:val="en-US"/>
        </w:rPr>
        <w:t>.3.1</w:t>
      </w:r>
      <w:proofErr w:type="gramEnd"/>
      <w:r w:rsidRPr="00777B4D">
        <w:rPr>
          <w:noProof w:val="0"/>
          <w:lang w:val="en-US"/>
        </w:rPr>
        <w:tab/>
        <w:t>Categories</w:t>
      </w:r>
      <w:bookmarkEnd w:id="97"/>
      <w:bookmarkEnd w:id="98"/>
    </w:p>
    <w:p w:rsidR="00C13717" w:rsidRPr="00777B4D" w:rsidRDefault="008168AC" w:rsidP="00E94B4B">
      <w:pPr>
        <w:pStyle w:val="BodyText"/>
        <w:rPr>
          <w:lang w:eastAsia="x-none"/>
        </w:rPr>
      </w:pPr>
      <w:r w:rsidRPr="00777B4D">
        <w:rPr>
          <w:lang w:eastAsia="x-none"/>
        </w:rPr>
        <w:t>The parameters in the Infobutton Knowledge Request are named based on the model elements and data type components associated with them in the HL7 model</w:t>
      </w:r>
      <w:r w:rsidR="00870818">
        <w:rPr>
          <w:lang w:eastAsia="x-none"/>
        </w:rPr>
        <w:t xml:space="preserve">. </w:t>
      </w:r>
      <w:r w:rsidRPr="00777B4D">
        <w:rPr>
          <w:lang w:eastAsia="x-none"/>
        </w:rPr>
        <w:t>Several model elements are associated with multiple parameters because the data type has several components</w:t>
      </w:r>
      <w:r w:rsidR="00870818">
        <w:rPr>
          <w:lang w:eastAsia="x-none"/>
        </w:rPr>
        <w:t xml:space="preserve">. </w:t>
      </w:r>
      <w:r w:rsidRPr="00777B4D">
        <w:rPr>
          <w:lang w:eastAsia="x-none"/>
        </w:rPr>
        <w:t xml:space="preserve">For the purpose of categorization the information about the model element should only appear in one </w:t>
      </w:r>
      <w:r w:rsidRPr="00777B4D">
        <w:rPr>
          <w:rStyle w:val="BodyTextChar3"/>
        </w:rPr>
        <w:t>&lt;category&gt;</w:t>
      </w:r>
      <w:r w:rsidRPr="00777B4D">
        <w:rPr>
          <w:lang w:eastAsia="x-none"/>
        </w:rPr>
        <w:t xml:space="preserve"> element</w:t>
      </w:r>
      <w:r w:rsidR="00870818">
        <w:rPr>
          <w:lang w:eastAsia="x-none"/>
        </w:rPr>
        <w:t xml:space="preserve">. </w:t>
      </w:r>
      <w:r w:rsidR="00E94B4B" w:rsidRPr="00777B4D">
        <w:rPr>
          <w:lang w:eastAsia="x-none"/>
        </w:rPr>
        <w:t xml:space="preserve">In order to collapse multiple parameters into one </w:t>
      </w:r>
      <w:r w:rsidR="00E94B4B" w:rsidRPr="00777B4D">
        <w:rPr>
          <w:rStyle w:val="BodyTextChar3"/>
        </w:rPr>
        <w:t>&lt;category&gt;</w:t>
      </w:r>
      <w:r w:rsidR="00E94B4B" w:rsidRPr="00777B4D">
        <w:rPr>
          <w:lang w:eastAsia="x-none"/>
        </w:rPr>
        <w:t xml:space="preserve"> element, the values associated multiple parameters must be combined</w:t>
      </w:r>
      <w:r w:rsidR="00870818">
        <w:rPr>
          <w:lang w:eastAsia="x-none"/>
        </w:rPr>
        <w:t xml:space="preserve">. </w:t>
      </w:r>
      <w:r w:rsidR="00E94B4B" w:rsidRPr="00777B4D">
        <w:rPr>
          <w:lang w:eastAsia="x-none"/>
        </w:rPr>
        <w:t>The rules for combining are based on the data type of the model element</w:t>
      </w:r>
      <w:r w:rsidR="00C13717" w:rsidRPr="00777B4D">
        <w:rPr>
          <w:lang w:eastAsia="x-none"/>
        </w:rPr>
        <w:t xml:space="preserve"> and can be found in </w:t>
      </w:r>
      <w:r w:rsidR="00411AB2">
        <w:rPr>
          <w:lang w:eastAsia="x-none"/>
        </w:rPr>
        <w:t>t</w:t>
      </w:r>
      <w:r w:rsidR="00C13717" w:rsidRPr="00777B4D">
        <w:rPr>
          <w:lang w:eastAsia="x-none"/>
        </w:rPr>
        <w:t>able 3.Y.</w:t>
      </w:r>
      <w:r w:rsidR="0007061E" w:rsidRPr="00777B4D">
        <w:rPr>
          <w:lang w:eastAsia="x-none"/>
        </w:rPr>
        <w:t>4.2.3.1-1</w:t>
      </w:r>
      <w:r w:rsidR="00C13717" w:rsidRPr="00777B4D">
        <w:rPr>
          <w:lang w:eastAsia="x-none"/>
        </w:rPr>
        <w:t xml:space="preserve"> Literal Representations below.</w:t>
      </w:r>
    </w:p>
    <w:p w:rsidR="00404B28" w:rsidRDefault="00404B28" w:rsidP="00C13717">
      <w:pPr>
        <w:pStyle w:val="TableTitle"/>
      </w:pPr>
    </w:p>
    <w:p w:rsidR="00E94B4B" w:rsidRPr="00777B4D" w:rsidRDefault="00C13717" w:rsidP="00C13717">
      <w:pPr>
        <w:pStyle w:val="TableTitle"/>
      </w:pPr>
      <w:r w:rsidRPr="00777B4D">
        <w:t>Table 3.Y.4</w:t>
      </w:r>
      <w:r w:rsidR="0007061E" w:rsidRPr="00777B4D">
        <w:t>.2.3.1-1</w:t>
      </w:r>
      <w:r w:rsidR="00C16B49" w:rsidRPr="00777B4D">
        <w:t>:</w:t>
      </w:r>
      <w:r w:rsidRPr="00777B4D">
        <w:t xml:space="preserve"> Literal Representations</w:t>
      </w:r>
    </w:p>
    <w:tbl>
      <w:tblPr>
        <w:tblStyle w:val="TableGrid"/>
        <w:tblW w:w="0" w:type="auto"/>
        <w:jc w:val="center"/>
        <w:tblLook w:val="04A0" w:firstRow="1" w:lastRow="0" w:firstColumn="1" w:lastColumn="0" w:noHBand="0" w:noVBand="1"/>
      </w:tblPr>
      <w:tblGrid>
        <w:gridCol w:w="1343"/>
        <w:gridCol w:w="1623"/>
        <w:gridCol w:w="5353"/>
      </w:tblGrid>
      <w:tr w:rsidR="00E94B4B" w:rsidRPr="00777B4D" w:rsidTr="00291432">
        <w:trPr>
          <w:tblHeader/>
          <w:jc w:val="center"/>
        </w:trPr>
        <w:tc>
          <w:tcPr>
            <w:tcW w:w="1343" w:type="dxa"/>
            <w:shd w:val="clear" w:color="auto" w:fill="D9D9D9" w:themeFill="background1" w:themeFillShade="D9"/>
          </w:tcPr>
          <w:p w:rsidR="00E94B4B" w:rsidRPr="00777B4D" w:rsidRDefault="00E94B4B" w:rsidP="00852EE8">
            <w:pPr>
              <w:pStyle w:val="TableEntryHeader"/>
            </w:pPr>
            <w:r w:rsidRPr="00777B4D">
              <w:t>Data Type</w:t>
            </w:r>
          </w:p>
        </w:tc>
        <w:tc>
          <w:tcPr>
            <w:tcW w:w="1623" w:type="dxa"/>
            <w:shd w:val="clear" w:color="auto" w:fill="D9D9D9" w:themeFill="background1" w:themeFillShade="D9"/>
          </w:tcPr>
          <w:p w:rsidR="00E94B4B" w:rsidRPr="00777B4D" w:rsidRDefault="00E94B4B" w:rsidP="00852EE8">
            <w:pPr>
              <w:pStyle w:val="TableEntryHeader"/>
            </w:pPr>
            <w:r w:rsidRPr="00777B4D">
              <w:t>Suffix</w:t>
            </w:r>
          </w:p>
        </w:tc>
        <w:tc>
          <w:tcPr>
            <w:tcW w:w="5353" w:type="dxa"/>
            <w:shd w:val="clear" w:color="auto" w:fill="D9D9D9" w:themeFill="background1" w:themeFillShade="D9"/>
          </w:tcPr>
          <w:p w:rsidR="00E94B4B" w:rsidRPr="00777B4D" w:rsidRDefault="00E94B4B" w:rsidP="00852EE8">
            <w:pPr>
              <w:pStyle w:val="TableEntryHeader"/>
            </w:pPr>
            <w:r w:rsidRPr="00777B4D">
              <w:t>Literal Representation</w:t>
            </w:r>
          </w:p>
        </w:tc>
      </w:tr>
      <w:tr w:rsidR="00E94B4B" w:rsidRPr="00777B4D" w:rsidTr="00291432">
        <w:trPr>
          <w:jc w:val="center"/>
        </w:trPr>
        <w:tc>
          <w:tcPr>
            <w:tcW w:w="1343" w:type="dxa"/>
          </w:tcPr>
          <w:p w:rsidR="00E94B4B" w:rsidRPr="00777B4D" w:rsidRDefault="00E94B4B" w:rsidP="00852EE8">
            <w:pPr>
              <w:pStyle w:val="TableEntry"/>
            </w:pPr>
            <w:r w:rsidRPr="00777B4D">
              <w:t>PQ</w:t>
            </w:r>
          </w:p>
        </w:tc>
        <w:tc>
          <w:tcPr>
            <w:tcW w:w="1623" w:type="dxa"/>
          </w:tcPr>
          <w:p w:rsidR="00E94B4B" w:rsidRPr="00777B4D" w:rsidRDefault="00E94B4B" w:rsidP="00852EE8">
            <w:pPr>
              <w:pStyle w:val="TableEntry"/>
            </w:pPr>
            <w:r w:rsidRPr="00777B4D">
              <w:t>.v.v</w:t>
            </w:r>
          </w:p>
        </w:tc>
        <w:tc>
          <w:tcPr>
            <w:tcW w:w="5353" w:type="dxa"/>
            <w:vMerge w:val="restart"/>
          </w:tcPr>
          <w:p w:rsidR="00E94B4B" w:rsidRPr="00777B4D" w:rsidRDefault="00E94B4B" w:rsidP="00852EE8">
            <w:pPr>
              <w:pStyle w:val="TableEntry"/>
            </w:pPr>
            <w:r w:rsidRPr="00777B4D">
              <w:t>concat(X.v.v, X.v.u)</w:t>
            </w:r>
          </w:p>
          <w:p w:rsidR="003063B8" w:rsidRPr="00777B4D" w:rsidRDefault="003063B8" w:rsidP="003063B8">
            <w:pPr>
              <w:pStyle w:val="TableEntry"/>
            </w:pPr>
            <w:r w:rsidRPr="00777B4D">
              <w:t xml:space="preserve">e.g., 1mg, 2{tablet}, 9% </w:t>
            </w:r>
          </w:p>
        </w:tc>
      </w:tr>
      <w:tr w:rsidR="00E94B4B" w:rsidRPr="00777B4D" w:rsidTr="00291432">
        <w:trPr>
          <w:jc w:val="center"/>
        </w:trPr>
        <w:tc>
          <w:tcPr>
            <w:tcW w:w="1343" w:type="dxa"/>
          </w:tcPr>
          <w:p w:rsidR="00E94B4B" w:rsidRPr="00777B4D" w:rsidRDefault="00E94B4B" w:rsidP="00852EE8">
            <w:pPr>
              <w:pStyle w:val="TableEntry"/>
            </w:pPr>
          </w:p>
        </w:tc>
        <w:tc>
          <w:tcPr>
            <w:tcW w:w="1623" w:type="dxa"/>
          </w:tcPr>
          <w:p w:rsidR="00E94B4B" w:rsidRPr="00777B4D" w:rsidRDefault="00E94B4B" w:rsidP="00852EE8">
            <w:pPr>
              <w:pStyle w:val="TableEntry"/>
            </w:pPr>
            <w:r w:rsidRPr="00777B4D">
              <w:t>.v.u</w:t>
            </w:r>
          </w:p>
        </w:tc>
        <w:tc>
          <w:tcPr>
            <w:tcW w:w="5353" w:type="dxa"/>
            <w:vMerge/>
          </w:tcPr>
          <w:p w:rsidR="00E94B4B" w:rsidRPr="00777B4D" w:rsidRDefault="00E94B4B" w:rsidP="00852EE8">
            <w:pPr>
              <w:pStyle w:val="TableEntry"/>
            </w:pPr>
          </w:p>
        </w:tc>
      </w:tr>
      <w:tr w:rsidR="00E94B4B" w:rsidRPr="00777B4D" w:rsidTr="00291432">
        <w:trPr>
          <w:jc w:val="center"/>
        </w:trPr>
        <w:tc>
          <w:tcPr>
            <w:tcW w:w="1343" w:type="dxa"/>
          </w:tcPr>
          <w:p w:rsidR="00E94B4B" w:rsidRPr="00777B4D" w:rsidRDefault="00E94B4B" w:rsidP="00852EE8">
            <w:pPr>
              <w:pStyle w:val="TableEntry"/>
            </w:pPr>
            <w:r w:rsidRPr="00777B4D">
              <w:t>CD</w:t>
            </w:r>
          </w:p>
        </w:tc>
        <w:tc>
          <w:tcPr>
            <w:tcW w:w="1623" w:type="dxa"/>
          </w:tcPr>
          <w:p w:rsidR="00E94B4B" w:rsidRPr="00777B4D" w:rsidRDefault="00E94B4B" w:rsidP="00852EE8">
            <w:pPr>
              <w:pStyle w:val="TableEntry"/>
            </w:pPr>
            <w:r w:rsidRPr="00777B4D">
              <w:t>.c, .c.c or .v.c</w:t>
            </w:r>
          </w:p>
        </w:tc>
        <w:tc>
          <w:tcPr>
            <w:tcW w:w="5353" w:type="dxa"/>
            <w:vMerge w:val="restart"/>
          </w:tcPr>
          <w:p w:rsidR="00E94B4B" w:rsidRPr="00777B4D" w:rsidRDefault="00E94B4B" w:rsidP="00852EE8">
            <w:pPr>
              <w:pStyle w:val="TableEntry"/>
            </w:pPr>
            <w:r w:rsidRPr="00777B4D">
              <w:t>concat(X.c.cs, ":",X.c.c) or concat(X.v.cs, ":",X.v.c)</w:t>
            </w:r>
          </w:p>
          <w:p w:rsidR="003063B8" w:rsidRPr="00777B4D" w:rsidRDefault="003063B8" w:rsidP="003063B8">
            <w:pPr>
              <w:pStyle w:val="TableEntry"/>
            </w:pPr>
            <w:r w:rsidRPr="00777B4D">
              <w:t>e.g., 2.16.840.1.113883.6.96: 22298006</w:t>
            </w:r>
          </w:p>
        </w:tc>
      </w:tr>
      <w:tr w:rsidR="00E94B4B" w:rsidRPr="00777B4D" w:rsidTr="00291432">
        <w:trPr>
          <w:jc w:val="center"/>
        </w:trPr>
        <w:tc>
          <w:tcPr>
            <w:tcW w:w="1343" w:type="dxa"/>
          </w:tcPr>
          <w:p w:rsidR="00E94B4B" w:rsidRPr="00777B4D" w:rsidRDefault="00E94B4B" w:rsidP="00852EE8">
            <w:pPr>
              <w:pStyle w:val="TableEntry"/>
            </w:pPr>
          </w:p>
        </w:tc>
        <w:tc>
          <w:tcPr>
            <w:tcW w:w="1623" w:type="dxa"/>
          </w:tcPr>
          <w:p w:rsidR="00E94B4B" w:rsidRPr="00777B4D" w:rsidRDefault="00E94B4B" w:rsidP="00852EE8">
            <w:pPr>
              <w:pStyle w:val="TableEntry"/>
            </w:pPr>
            <w:r w:rsidRPr="00777B4D">
              <w:t>.c.cs or .v.cs</w:t>
            </w:r>
          </w:p>
        </w:tc>
        <w:tc>
          <w:tcPr>
            <w:tcW w:w="5353" w:type="dxa"/>
            <w:vMerge/>
          </w:tcPr>
          <w:p w:rsidR="00E94B4B" w:rsidRPr="00777B4D" w:rsidRDefault="00E94B4B" w:rsidP="00852EE8">
            <w:pPr>
              <w:pStyle w:val="TableEntry"/>
            </w:pPr>
          </w:p>
        </w:tc>
      </w:tr>
      <w:tr w:rsidR="00E94B4B" w:rsidRPr="00777B4D" w:rsidTr="00291432">
        <w:trPr>
          <w:jc w:val="center"/>
        </w:trPr>
        <w:tc>
          <w:tcPr>
            <w:tcW w:w="1343" w:type="dxa"/>
          </w:tcPr>
          <w:p w:rsidR="00E94B4B" w:rsidRPr="00777B4D" w:rsidRDefault="00E94B4B" w:rsidP="00852EE8">
            <w:pPr>
              <w:pStyle w:val="TableEntry"/>
            </w:pPr>
          </w:p>
        </w:tc>
        <w:tc>
          <w:tcPr>
            <w:tcW w:w="1623" w:type="dxa"/>
          </w:tcPr>
          <w:p w:rsidR="00E94B4B" w:rsidRPr="00777B4D" w:rsidRDefault="00E94B4B" w:rsidP="00852EE8">
            <w:pPr>
              <w:pStyle w:val="TableEntry"/>
            </w:pPr>
            <w:r w:rsidRPr="00777B4D">
              <w:t>.v.ot</w:t>
            </w:r>
          </w:p>
        </w:tc>
        <w:tc>
          <w:tcPr>
            <w:tcW w:w="5353" w:type="dxa"/>
          </w:tcPr>
          <w:p w:rsidR="00E94B4B" w:rsidRPr="00777B4D" w:rsidRDefault="00E94B4B" w:rsidP="00852EE8">
            <w:pPr>
              <w:pStyle w:val="TableEntry"/>
            </w:pPr>
            <w:r w:rsidRPr="00777B4D">
              <w:t>X.v.ot</w:t>
            </w:r>
          </w:p>
          <w:p w:rsidR="003063B8" w:rsidRPr="00777B4D" w:rsidRDefault="003063B8" w:rsidP="00852EE8">
            <w:pPr>
              <w:pStyle w:val="TableEntry"/>
            </w:pPr>
            <w:r w:rsidRPr="00777B4D">
              <w:t>e.g., myocardial infarct</w:t>
            </w:r>
          </w:p>
        </w:tc>
      </w:tr>
      <w:tr w:rsidR="00E94B4B" w:rsidRPr="00777B4D" w:rsidTr="00291432">
        <w:trPr>
          <w:jc w:val="center"/>
        </w:trPr>
        <w:tc>
          <w:tcPr>
            <w:tcW w:w="1343" w:type="dxa"/>
          </w:tcPr>
          <w:p w:rsidR="00E94B4B" w:rsidRPr="00777B4D" w:rsidRDefault="00E94B4B" w:rsidP="00852EE8">
            <w:pPr>
              <w:pStyle w:val="TableEntry"/>
            </w:pPr>
            <w:r w:rsidRPr="00777B4D">
              <w:t>II</w:t>
            </w:r>
          </w:p>
        </w:tc>
        <w:tc>
          <w:tcPr>
            <w:tcW w:w="1623" w:type="dxa"/>
          </w:tcPr>
          <w:p w:rsidR="00E94B4B" w:rsidRPr="00777B4D" w:rsidRDefault="00E94B4B" w:rsidP="00852EE8">
            <w:pPr>
              <w:pStyle w:val="TableEntry"/>
            </w:pPr>
            <w:r w:rsidRPr="00777B4D">
              <w:t>.root</w:t>
            </w:r>
          </w:p>
        </w:tc>
        <w:tc>
          <w:tcPr>
            <w:tcW w:w="5353" w:type="dxa"/>
            <w:vMerge w:val="restart"/>
          </w:tcPr>
          <w:p w:rsidR="00E94B4B" w:rsidRPr="00777B4D" w:rsidRDefault="00E94B4B" w:rsidP="00852EE8">
            <w:pPr>
              <w:pStyle w:val="TableEntry"/>
            </w:pPr>
            <w:r w:rsidRPr="00777B4D">
              <w:t>concat(X.root, ":",X.extension)</w:t>
            </w:r>
          </w:p>
          <w:p w:rsidR="003063B8" w:rsidRPr="00777B4D" w:rsidRDefault="003063B8" w:rsidP="00852EE8">
            <w:pPr>
              <w:pStyle w:val="TableEntry"/>
            </w:pPr>
            <w:r w:rsidRPr="00777B4D">
              <w:t>e.g., 2.16.840.1.113884.13.9:123456</w:t>
            </w:r>
          </w:p>
        </w:tc>
      </w:tr>
      <w:tr w:rsidR="00E94B4B" w:rsidRPr="00777B4D" w:rsidTr="00291432">
        <w:trPr>
          <w:jc w:val="center"/>
        </w:trPr>
        <w:tc>
          <w:tcPr>
            <w:tcW w:w="1343" w:type="dxa"/>
          </w:tcPr>
          <w:p w:rsidR="00E94B4B" w:rsidRPr="00777B4D" w:rsidRDefault="00E94B4B" w:rsidP="00852EE8">
            <w:pPr>
              <w:pStyle w:val="TableEntry"/>
            </w:pPr>
          </w:p>
        </w:tc>
        <w:tc>
          <w:tcPr>
            <w:tcW w:w="1623" w:type="dxa"/>
          </w:tcPr>
          <w:p w:rsidR="00E94B4B" w:rsidRPr="00777B4D" w:rsidRDefault="00E94B4B" w:rsidP="00852EE8">
            <w:pPr>
              <w:pStyle w:val="TableEntry"/>
            </w:pPr>
            <w:r w:rsidRPr="00777B4D">
              <w:t>.extension</w:t>
            </w:r>
          </w:p>
        </w:tc>
        <w:tc>
          <w:tcPr>
            <w:tcW w:w="5353" w:type="dxa"/>
            <w:vMerge/>
          </w:tcPr>
          <w:p w:rsidR="00E94B4B" w:rsidRPr="00777B4D" w:rsidRDefault="00E94B4B" w:rsidP="00852EE8">
            <w:pPr>
              <w:pStyle w:val="TableEntry"/>
            </w:pPr>
          </w:p>
        </w:tc>
      </w:tr>
    </w:tbl>
    <w:p w:rsidR="00A360AF" w:rsidRPr="00777B4D" w:rsidRDefault="00A360AF" w:rsidP="004D0D72">
      <w:pPr>
        <w:pStyle w:val="BodyText"/>
        <w:numPr>
          <w:ilvl w:val="0"/>
          <w:numId w:val="30"/>
        </w:numPr>
        <w:rPr>
          <w:b/>
          <w:lang w:eastAsia="x-none"/>
        </w:rPr>
      </w:pPr>
      <w:r w:rsidRPr="00777B4D">
        <w:rPr>
          <w:b/>
          <w:lang w:eastAsia="x-none"/>
        </w:rPr>
        <w:t xml:space="preserve">The </w:t>
      </w:r>
      <w:r w:rsidRPr="00777B4D">
        <w:rPr>
          <w:rStyle w:val="BodyTextChar3"/>
          <w:b/>
        </w:rPr>
        <w:t>term</w:t>
      </w:r>
      <w:r w:rsidRPr="00777B4D">
        <w:rPr>
          <w:b/>
          <w:lang w:eastAsia="x-none"/>
        </w:rPr>
        <w:t xml:space="preserve"> attribute of the </w:t>
      </w:r>
      <w:r w:rsidRPr="00777B4D">
        <w:rPr>
          <w:rStyle w:val="BodyTextChar3"/>
          <w:b/>
        </w:rPr>
        <w:t>&lt;category&gt;</w:t>
      </w:r>
      <w:r w:rsidRPr="00777B4D">
        <w:rPr>
          <w:b/>
          <w:lang w:eastAsia="x-none"/>
        </w:rPr>
        <w:t xml:space="preserve"> element </w:t>
      </w:r>
      <w:r w:rsidRPr="00777B4D">
        <w:rPr>
          <w:b/>
          <w:smallCaps/>
          <w:lang w:eastAsia="x-none"/>
        </w:rPr>
        <w:t>shall</w:t>
      </w:r>
      <w:r w:rsidRPr="00777B4D">
        <w:rPr>
          <w:b/>
          <w:lang w:eastAsia="x-none"/>
        </w:rPr>
        <w:t xml:space="preserve"> populated by the code, value or identifier associated with the parameter.</w:t>
      </w:r>
    </w:p>
    <w:p w:rsidR="00A360AF" w:rsidRPr="00777B4D" w:rsidRDefault="007E5216" w:rsidP="004D0D72">
      <w:pPr>
        <w:pStyle w:val="BodyText"/>
        <w:numPr>
          <w:ilvl w:val="0"/>
          <w:numId w:val="30"/>
        </w:numPr>
        <w:rPr>
          <w:b/>
          <w:lang w:eastAsia="x-none"/>
        </w:rPr>
      </w:pPr>
      <w:r w:rsidRPr="00777B4D">
        <w:rPr>
          <w:b/>
          <w:lang w:eastAsia="x-none"/>
        </w:rPr>
        <w:t xml:space="preserve">The </w:t>
      </w:r>
      <w:r w:rsidRPr="00777B4D">
        <w:rPr>
          <w:rStyle w:val="BodyTextChar3"/>
          <w:b/>
        </w:rPr>
        <w:t>schem</w:t>
      </w:r>
      <w:r w:rsidR="00C13717" w:rsidRPr="00777B4D">
        <w:rPr>
          <w:rStyle w:val="BodyTextChar3"/>
          <w:b/>
        </w:rPr>
        <w:t>e</w:t>
      </w:r>
      <w:r w:rsidRPr="00777B4D">
        <w:rPr>
          <w:b/>
          <w:lang w:eastAsia="x-none"/>
        </w:rPr>
        <w:t xml:space="preserve"> attribute of the </w:t>
      </w:r>
      <w:r w:rsidRPr="00777B4D">
        <w:rPr>
          <w:rStyle w:val="BodyTextChar3"/>
          <w:b/>
        </w:rPr>
        <w:t>&lt;category&gt;</w:t>
      </w:r>
      <w:r w:rsidRPr="00777B4D">
        <w:rPr>
          <w:b/>
          <w:lang w:eastAsia="x-none"/>
        </w:rPr>
        <w:t xml:space="preserve"> element </w:t>
      </w:r>
      <w:r w:rsidR="00852EE8" w:rsidRPr="00777B4D">
        <w:rPr>
          <w:b/>
          <w:smallCaps/>
          <w:lang w:eastAsia="x-none"/>
        </w:rPr>
        <w:t>shall</w:t>
      </w:r>
      <w:r w:rsidR="00852EE8" w:rsidRPr="00777B4D">
        <w:rPr>
          <w:b/>
          <w:lang w:eastAsia="x-none"/>
        </w:rPr>
        <w:t xml:space="preserve"> be </w:t>
      </w:r>
      <w:r w:rsidRPr="00777B4D">
        <w:rPr>
          <w:b/>
          <w:lang w:eastAsia="x-none"/>
        </w:rPr>
        <w:t>populated with the name of the parameter</w:t>
      </w:r>
      <w:r w:rsidR="00852EE8" w:rsidRPr="00777B4D">
        <w:rPr>
          <w:b/>
          <w:lang w:eastAsia="x-none"/>
        </w:rPr>
        <w:t xml:space="preserve"> after removing the suffixes found in the table </w:t>
      </w:r>
      <w:r w:rsidR="00C13717" w:rsidRPr="00777B4D">
        <w:rPr>
          <w:b/>
          <w:lang w:eastAsia="x-none"/>
        </w:rPr>
        <w:t>above</w:t>
      </w:r>
      <w:r w:rsidR="00870818">
        <w:rPr>
          <w:b/>
          <w:lang w:eastAsia="x-none"/>
        </w:rPr>
        <w:t xml:space="preserve">. </w:t>
      </w:r>
      <w:r w:rsidR="00C13717" w:rsidRPr="00777B4D">
        <w:rPr>
          <w:b/>
          <w:lang w:eastAsia="x-none"/>
        </w:rPr>
        <w:t>This generates the scheme names found in the table below.</w:t>
      </w:r>
    </w:p>
    <w:p w:rsidR="0007061E" w:rsidRDefault="0007061E" w:rsidP="007D59D2">
      <w:pPr>
        <w:pStyle w:val="BodyText"/>
      </w:pPr>
    </w:p>
    <w:p w:rsidR="00404B28" w:rsidRPr="00777B4D" w:rsidRDefault="00404B28" w:rsidP="007D59D2">
      <w:pPr>
        <w:pStyle w:val="BodyText"/>
      </w:pPr>
    </w:p>
    <w:p w:rsidR="007E5216" w:rsidRPr="00777B4D" w:rsidRDefault="00C13717" w:rsidP="00C13717">
      <w:pPr>
        <w:pStyle w:val="TableTitle"/>
      </w:pPr>
      <w:r w:rsidRPr="00777B4D">
        <w:lastRenderedPageBreak/>
        <w:t>Table 3.Y.</w:t>
      </w:r>
      <w:r w:rsidR="0007061E" w:rsidRPr="00777B4D">
        <w:t>4.2.3.1-2</w:t>
      </w:r>
      <w:r w:rsidR="00C16B49" w:rsidRPr="00777B4D">
        <w:t>:</w:t>
      </w:r>
      <w:r w:rsidRPr="00777B4D">
        <w:t xml:space="preserve"> Category scheme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9"/>
        <w:gridCol w:w="3447"/>
      </w:tblGrid>
      <w:tr w:rsidR="007E5216" w:rsidRPr="00777B4D" w:rsidTr="00762985">
        <w:trPr>
          <w:tblHeader/>
        </w:trPr>
        <w:tc>
          <w:tcPr>
            <w:tcW w:w="6129" w:type="dxa"/>
            <w:shd w:val="clear" w:color="auto" w:fill="D9D9D9" w:themeFill="background1" w:themeFillShade="D9"/>
          </w:tcPr>
          <w:p w:rsidR="007E5216" w:rsidRPr="00777B4D" w:rsidRDefault="00E408DF" w:rsidP="00291432">
            <w:pPr>
              <w:pStyle w:val="TableEntryHeader"/>
            </w:pPr>
            <w:r w:rsidRPr="00777B4D">
              <w:t>Schem</w:t>
            </w:r>
            <w:r w:rsidR="00C13717" w:rsidRPr="00777B4D">
              <w:t>e Name</w:t>
            </w:r>
          </w:p>
        </w:tc>
        <w:tc>
          <w:tcPr>
            <w:tcW w:w="3447" w:type="dxa"/>
            <w:shd w:val="clear" w:color="auto" w:fill="D9D9D9" w:themeFill="background1" w:themeFillShade="D9"/>
          </w:tcPr>
          <w:p w:rsidR="007E5216" w:rsidRPr="00777B4D" w:rsidRDefault="00852EE8" w:rsidP="00291432">
            <w:pPr>
              <w:pStyle w:val="TableEntryHeader"/>
            </w:pPr>
            <w:r w:rsidRPr="00777B4D">
              <w:t>Suffixes</w:t>
            </w:r>
          </w:p>
        </w:tc>
      </w:tr>
      <w:tr w:rsidR="007E5216" w:rsidRPr="00777B4D" w:rsidTr="007E5216">
        <w:tc>
          <w:tcPr>
            <w:tcW w:w="6129" w:type="dxa"/>
            <w:shd w:val="clear" w:color="auto" w:fill="auto"/>
          </w:tcPr>
          <w:p w:rsidR="007E5216" w:rsidRPr="00777B4D" w:rsidRDefault="007E5216" w:rsidP="00291432">
            <w:pPr>
              <w:pStyle w:val="TableEntry"/>
              <w:rPr>
                <w:rStyle w:val="BodyTextChar3"/>
                <w:rFonts w:ascii="Arial" w:hAnsi="Arial"/>
                <w:b/>
                <w:sz w:val="18"/>
              </w:rPr>
            </w:pPr>
            <w:r w:rsidRPr="00777B4D">
              <w:rPr>
                <w:rStyle w:val="BodyTextChar3"/>
                <w:sz w:val="18"/>
              </w:rPr>
              <w:t xml:space="preserve">patientPerson.administrativeGenderCode </w:t>
            </w:r>
          </w:p>
        </w:tc>
        <w:tc>
          <w:tcPr>
            <w:tcW w:w="3447" w:type="dxa"/>
          </w:tcPr>
          <w:p w:rsidR="007E5216" w:rsidRPr="00777B4D" w:rsidRDefault="007C2958" w:rsidP="00291432">
            <w:pPr>
              <w:pStyle w:val="TableEntry"/>
            </w:pPr>
            <w:r w:rsidRPr="00777B4D">
              <w:t>.c.c</w:t>
            </w:r>
          </w:p>
        </w:tc>
      </w:tr>
      <w:tr w:rsidR="007E5216" w:rsidRPr="00777B4D" w:rsidTr="007E5216">
        <w:tc>
          <w:tcPr>
            <w:tcW w:w="6129" w:type="dxa"/>
            <w:shd w:val="clear" w:color="auto" w:fill="auto"/>
          </w:tcPr>
          <w:p w:rsidR="007E5216" w:rsidRPr="00777B4D" w:rsidRDefault="007E5216" w:rsidP="00291432">
            <w:pPr>
              <w:pStyle w:val="TableEntry"/>
              <w:rPr>
                <w:rStyle w:val="BodyTextChar3"/>
                <w:sz w:val="18"/>
              </w:rPr>
            </w:pPr>
            <w:r w:rsidRPr="00777B4D">
              <w:rPr>
                <w:rStyle w:val="BodyTextChar3"/>
                <w:sz w:val="18"/>
              </w:rPr>
              <w:t xml:space="preserve">age </w:t>
            </w:r>
          </w:p>
        </w:tc>
        <w:tc>
          <w:tcPr>
            <w:tcW w:w="3447" w:type="dxa"/>
          </w:tcPr>
          <w:p w:rsidR="007E5216" w:rsidRPr="00777B4D" w:rsidRDefault="007C2958" w:rsidP="00291432">
            <w:pPr>
              <w:pStyle w:val="TableEntry"/>
            </w:pPr>
            <w:r w:rsidRPr="00777B4D">
              <w:t>.v.v .v.u</w:t>
            </w:r>
          </w:p>
        </w:tc>
      </w:tr>
      <w:tr w:rsidR="007E5216" w:rsidRPr="00777B4D" w:rsidTr="007E5216">
        <w:tc>
          <w:tcPr>
            <w:tcW w:w="6129" w:type="dxa"/>
            <w:shd w:val="clear" w:color="auto" w:fill="auto"/>
          </w:tcPr>
          <w:p w:rsidR="007E5216" w:rsidRPr="00777B4D" w:rsidRDefault="007E5216" w:rsidP="00291432">
            <w:pPr>
              <w:pStyle w:val="TableEntry"/>
              <w:rPr>
                <w:rStyle w:val="BodyTextChar3"/>
                <w:sz w:val="18"/>
              </w:rPr>
            </w:pPr>
            <w:r w:rsidRPr="00777B4D">
              <w:rPr>
                <w:rStyle w:val="BodyTextChar3"/>
                <w:sz w:val="18"/>
              </w:rPr>
              <w:t xml:space="preserve">ageGroup </w:t>
            </w:r>
          </w:p>
        </w:tc>
        <w:tc>
          <w:tcPr>
            <w:tcW w:w="3447" w:type="dxa"/>
          </w:tcPr>
          <w:p w:rsidR="007E5216" w:rsidRPr="00777B4D" w:rsidRDefault="007C2958" w:rsidP="00291432">
            <w:pPr>
              <w:pStyle w:val="TableEntry"/>
            </w:pPr>
            <w:r w:rsidRPr="00777B4D">
              <w:t>.c.cs:.c.c</w:t>
            </w:r>
          </w:p>
        </w:tc>
      </w:tr>
      <w:tr w:rsidR="007E5216" w:rsidRPr="00777B4D" w:rsidTr="007E5216">
        <w:tc>
          <w:tcPr>
            <w:tcW w:w="6129" w:type="dxa"/>
            <w:shd w:val="clear" w:color="auto" w:fill="auto"/>
          </w:tcPr>
          <w:p w:rsidR="007E5216" w:rsidRPr="00777B4D" w:rsidRDefault="007E5216" w:rsidP="00291432">
            <w:pPr>
              <w:pStyle w:val="TableEntry"/>
              <w:rPr>
                <w:rStyle w:val="BodyTextChar3"/>
                <w:sz w:val="18"/>
              </w:rPr>
            </w:pPr>
            <w:r w:rsidRPr="00777B4D">
              <w:rPr>
                <w:rStyle w:val="BodyTextChar3"/>
                <w:sz w:val="18"/>
              </w:rPr>
              <w:t>taskContext</w:t>
            </w:r>
          </w:p>
        </w:tc>
        <w:tc>
          <w:tcPr>
            <w:tcW w:w="3447" w:type="dxa"/>
          </w:tcPr>
          <w:p w:rsidR="007E5216" w:rsidRPr="00777B4D" w:rsidRDefault="007C2958" w:rsidP="00291432">
            <w:pPr>
              <w:pStyle w:val="TableEntry"/>
            </w:pPr>
            <w:r w:rsidRPr="00777B4D">
              <w:t>.c.c</w:t>
            </w:r>
          </w:p>
        </w:tc>
      </w:tr>
      <w:tr w:rsidR="007E5216" w:rsidRPr="00777B4D" w:rsidTr="007E5216">
        <w:tc>
          <w:tcPr>
            <w:tcW w:w="6129" w:type="dxa"/>
            <w:shd w:val="clear" w:color="auto" w:fill="auto"/>
          </w:tcPr>
          <w:p w:rsidR="007E5216" w:rsidRPr="00777B4D" w:rsidRDefault="007E5216" w:rsidP="00291432">
            <w:pPr>
              <w:pStyle w:val="TableEntry"/>
              <w:rPr>
                <w:rStyle w:val="BodyTextChar3"/>
                <w:sz w:val="18"/>
              </w:rPr>
            </w:pPr>
            <w:r w:rsidRPr="00777B4D">
              <w:rPr>
                <w:rStyle w:val="BodyTextChar3"/>
                <w:sz w:val="18"/>
              </w:rPr>
              <w:t xml:space="preserve">subTopic </w:t>
            </w:r>
          </w:p>
        </w:tc>
        <w:tc>
          <w:tcPr>
            <w:tcW w:w="3447" w:type="dxa"/>
          </w:tcPr>
          <w:p w:rsidR="007E5216" w:rsidRPr="00777B4D" w:rsidRDefault="007C2958" w:rsidP="00291432">
            <w:pPr>
              <w:pStyle w:val="TableEntry"/>
            </w:pPr>
            <w:r w:rsidRPr="00777B4D">
              <w:t>.c.c</w:t>
            </w:r>
          </w:p>
        </w:tc>
      </w:tr>
      <w:tr w:rsidR="007E5216" w:rsidRPr="00777B4D" w:rsidTr="007E5216">
        <w:tc>
          <w:tcPr>
            <w:tcW w:w="6129" w:type="dxa"/>
            <w:shd w:val="clear" w:color="auto" w:fill="auto"/>
          </w:tcPr>
          <w:p w:rsidR="007E5216" w:rsidRPr="00777B4D" w:rsidRDefault="007E5216" w:rsidP="00291432">
            <w:pPr>
              <w:pStyle w:val="TableEntry"/>
              <w:rPr>
                <w:rStyle w:val="BodyTextChar3"/>
                <w:sz w:val="18"/>
              </w:rPr>
            </w:pPr>
            <w:r w:rsidRPr="00777B4D">
              <w:rPr>
                <w:rStyle w:val="BodyTextChar3"/>
                <w:sz w:val="18"/>
              </w:rPr>
              <w:t>informationRecipient</w:t>
            </w:r>
          </w:p>
        </w:tc>
        <w:tc>
          <w:tcPr>
            <w:tcW w:w="3447" w:type="dxa"/>
          </w:tcPr>
          <w:p w:rsidR="007E5216" w:rsidRPr="00777B4D" w:rsidRDefault="007E5216" w:rsidP="00291432">
            <w:pPr>
              <w:pStyle w:val="TableEntry"/>
            </w:pPr>
          </w:p>
        </w:tc>
      </w:tr>
      <w:tr w:rsidR="007E5216" w:rsidRPr="00777B4D" w:rsidTr="007E5216">
        <w:tc>
          <w:tcPr>
            <w:tcW w:w="6129" w:type="dxa"/>
            <w:shd w:val="clear" w:color="auto" w:fill="auto"/>
          </w:tcPr>
          <w:p w:rsidR="007E5216" w:rsidRPr="00777B4D" w:rsidRDefault="007E5216" w:rsidP="00291432">
            <w:pPr>
              <w:pStyle w:val="TableEntry"/>
              <w:rPr>
                <w:rStyle w:val="BodyTextChar3"/>
                <w:sz w:val="18"/>
              </w:rPr>
            </w:pPr>
            <w:r w:rsidRPr="00777B4D">
              <w:rPr>
                <w:rStyle w:val="BodyTextChar3"/>
                <w:sz w:val="18"/>
              </w:rPr>
              <w:t>informationRecipient.languageCode</w:t>
            </w:r>
          </w:p>
        </w:tc>
        <w:tc>
          <w:tcPr>
            <w:tcW w:w="3447" w:type="dxa"/>
          </w:tcPr>
          <w:p w:rsidR="007E5216" w:rsidRPr="00777B4D" w:rsidRDefault="007C2958" w:rsidP="00291432">
            <w:pPr>
              <w:pStyle w:val="TableEntry"/>
            </w:pPr>
            <w:r w:rsidRPr="00777B4D">
              <w:t>.c.c</w:t>
            </w:r>
          </w:p>
        </w:tc>
      </w:tr>
      <w:tr w:rsidR="007E5216" w:rsidRPr="00777B4D" w:rsidTr="007E5216">
        <w:tc>
          <w:tcPr>
            <w:tcW w:w="6129" w:type="dxa"/>
            <w:shd w:val="clear" w:color="auto" w:fill="auto"/>
          </w:tcPr>
          <w:p w:rsidR="007E5216" w:rsidRPr="00777B4D" w:rsidRDefault="007E5216" w:rsidP="00291432">
            <w:pPr>
              <w:pStyle w:val="TableEntry"/>
              <w:rPr>
                <w:rStyle w:val="BodyTextChar3"/>
                <w:sz w:val="18"/>
              </w:rPr>
            </w:pPr>
            <w:r w:rsidRPr="00777B4D">
              <w:rPr>
                <w:rStyle w:val="BodyTextChar3"/>
                <w:sz w:val="18"/>
              </w:rPr>
              <w:t xml:space="preserve">encounter </w:t>
            </w:r>
          </w:p>
        </w:tc>
        <w:tc>
          <w:tcPr>
            <w:tcW w:w="3447" w:type="dxa"/>
          </w:tcPr>
          <w:p w:rsidR="007E5216" w:rsidRPr="00777B4D" w:rsidRDefault="007C2958" w:rsidP="00291432">
            <w:pPr>
              <w:pStyle w:val="TableEntry"/>
            </w:pPr>
            <w:r w:rsidRPr="00777B4D">
              <w:t>.c.c</w:t>
            </w:r>
          </w:p>
        </w:tc>
      </w:tr>
      <w:tr w:rsidR="007E5216" w:rsidRPr="00777B4D" w:rsidTr="007E5216">
        <w:tc>
          <w:tcPr>
            <w:tcW w:w="6129" w:type="dxa"/>
            <w:shd w:val="clear" w:color="auto" w:fill="auto"/>
          </w:tcPr>
          <w:p w:rsidR="007E5216" w:rsidRPr="00777B4D" w:rsidRDefault="007E5216" w:rsidP="00291432">
            <w:pPr>
              <w:pStyle w:val="TableEntry"/>
              <w:rPr>
                <w:rStyle w:val="BodyTextChar3"/>
                <w:sz w:val="18"/>
              </w:rPr>
            </w:pPr>
            <w:r w:rsidRPr="00777B4D">
              <w:rPr>
                <w:rStyle w:val="BodyTextChar3"/>
                <w:sz w:val="18"/>
              </w:rPr>
              <w:t>serviceDeliveryLocation</w:t>
            </w:r>
            <w:r w:rsidR="007C2958" w:rsidRPr="00777B4D">
              <w:rPr>
                <w:rStyle w:val="BodyTextChar3"/>
                <w:sz w:val="18"/>
              </w:rPr>
              <w:t>.id</w:t>
            </w:r>
          </w:p>
        </w:tc>
        <w:tc>
          <w:tcPr>
            <w:tcW w:w="3447" w:type="dxa"/>
          </w:tcPr>
          <w:p w:rsidR="007E5216" w:rsidRPr="00777B4D" w:rsidRDefault="007C2958" w:rsidP="00291432">
            <w:pPr>
              <w:pStyle w:val="TableEntry"/>
            </w:pPr>
            <w:r w:rsidRPr="00777B4D">
              <w:t>.root:.extension</w:t>
            </w:r>
          </w:p>
        </w:tc>
      </w:tr>
    </w:tbl>
    <w:p w:rsidR="007E5216" w:rsidRPr="00777B4D" w:rsidRDefault="00BC5E23" w:rsidP="00A360AF">
      <w:pPr>
        <w:pStyle w:val="Heading5"/>
        <w:keepLines/>
        <w:numPr>
          <w:ilvl w:val="0"/>
          <w:numId w:val="0"/>
        </w:numPr>
        <w:rPr>
          <w:noProof w:val="0"/>
          <w:lang w:val="en-US"/>
        </w:rPr>
      </w:pPr>
      <w:bookmarkStart w:id="99" w:name="_Toc368391279"/>
      <w:proofErr w:type="gramStart"/>
      <w:r w:rsidRPr="00777B4D">
        <w:rPr>
          <w:noProof w:val="0"/>
          <w:lang w:val="en-US"/>
        </w:rPr>
        <w:lastRenderedPageBreak/>
        <w:t>3.Y.4.2.4</w:t>
      </w:r>
      <w:proofErr w:type="gramEnd"/>
      <w:r w:rsidRPr="00777B4D">
        <w:rPr>
          <w:noProof w:val="0"/>
          <w:lang w:val="en-US"/>
        </w:rPr>
        <w:t xml:space="preserve"> Sample Infobutton Knowledge Response</w:t>
      </w:r>
      <w:bookmarkEnd w:id="99"/>
    </w:p>
    <w:p w:rsidR="00C13717" w:rsidRPr="00777B4D" w:rsidRDefault="00C13717" w:rsidP="00A360AF">
      <w:pPr>
        <w:pStyle w:val="BodyText"/>
        <w:keepNext/>
        <w:keepLines/>
        <w:rPr>
          <w:lang w:eastAsia="x-none"/>
        </w:rPr>
      </w:pPr>
    </w:p>
    <w:p w:rsidR="00BC5E23" w:rsidRPr="00777B4D" w:rsidRDefault="00BC5E23" w:rsidP="00A360AF">
      <w:pPr>
        <w:pStyle w:val="XMLFragment"/>
        <w:rPr>
          <w:noProof w:val="0"/>
        </w:rPr>
      </w:pPr>
      <w:proofErr w:type="gramStart"/>
      <w:r w:rsidRPr="00777B4D">
        <w:rPr>
          <w:noProof w:val="0"/>
        </w:rPr>
        <w:t>&lt;?xml</w:t>
      </w:r>
      <w:proofErr w:type="gramEnd"/>
      <w:r w:rsidRPr="00777B4D">
        <w:rPr>
          <w:noProof w:val="0"/>
        </w:rPr>
        <w:t xml:space="preserve"> version="1.0" encoding="UTF-8"?&gt;</w:t>
      </w:r>
    </w:p>
    <w:p w:rsidR="00BC5E23" w:rsidRPr="00777B4D" w:rsidRDefault="00BC5E23" w:rsidP="00A360AF">
      <w:pPr>
        <w:pStyle w:val="XMLFragment"/>
        <w:rPr>
          <w:noProof w:val="0"/>
        </w:rPr>
      </w:pPr>
      <w:r w:rsidRPr="00777B4D">
        <w:rPr>
          <w:noProof w:val="0"/>
        </w:rPr>
        <w:t>&lt;feed xmlns:xsi="http://www.w3.org/2001/XMLSchema-instance"</w:t>
      </w:r>
    </w:p>
    <w:p w:rsidR="00BC5E23" w:rsidRPr="00777B4D" w:rsidRDefault="00BC5E23" w:rsidP="00A360AF">
      <w:pPr>
        <w:pStyle w:val="XMLFragment"/>
        <w:rPr>
          <w:noProof w:val="0"/>
        </w:rPr>
      </w:pPr>
      <w:r w:rsidRPr="00777B4D">
        <w:rPr>
          <w:noProof w:val="0"/>
        </w:rPr>
        <w:t xml:space="preserve">  xmlns:dcterms="http://purl.org/dc/terms/"</w:t>
      </w:r>
    </w:p>
    <w:p w:rsidR="00BC5E23" w:rsidRPr="00777B4D" w:rsidRDefault="00BC5E23" w:rsidP="00A360AF">
      <w:pPr>
        <w:pStyle w:val="XMLFragment"/>
        <w:rPr>
          <w:noProof w:val="0"/>
        </w:rPr>
      </w:pPr>
      <w:r w:rsidRPr="00777B4D">
        <w:rPr>
          <w:noProof w:val="0"/>
        </w:rPr>
        <w:t xml:space="preserve">  xsi:schemaLocation="http://www.w3.org/2005/</w:t>
      </w:r>
      <w:proofErr w:type="gramStart"/>
      <w:r w:rsidRPr="00777B4D">
        <w:rPr>
          <w:noProof w:val="0"/>
        </w:rPr>
        <w:t>Atom ..</w:t>
      </w:r>
      <w:proofErr w:type="gramEnd"/>
      <w:r w:rsidRPr="00777B4D">
        <w:rPr>
          <w:noProof w:val="0"/>
        </w:rPr>
        <w:t>/../atom.xsd"</w:t>
      </w:r>
    </w:p>
    <w:p w:rsidR="00BC5E23" w:rsidRPr="00777B4D" w:rsidRDefault="00BC5E23" w:rsidP="00A360AF">
      <w:pPr>
        <w:pStyle w:val="XMLFragment"/>
        <w:rPr>
          <w:noProof w:val="0"/>
        </w:rPr>
      </w:pPr>
      <w:r w:rsidRPr="00777B4D">
        <w:rPr>
          <w:noProof w:val="0"/>
        </w:rPr>
        <w:t xml:space="preserve">  xmlns="http://www.w3.org/2005/Atom"&gt;</w:t>
      </w:r>
    </w:p>
    <w:p w:rsidR="00BC5E23" w:rsidRPr="00777B4D" w:rsidRDefault="00BC5E23" w:rsidP="00A360AF">
      <w:pPr>
        <w:pStyle w:val="XMLFragment"/>
        <w:rPr>
          <w:noProof w:val="0"/>
        </w:rPr>
      </w:pPr>
      <w:r w:rsidRPr="00777B4D">
        <w:rPr>
          <w:noProof w:val="0"/>
        </w:rPr>
        <w:t xml:space="preserve">  &lt;category term="47" scheme="age"/&gt;</w:t>
      </w:r>
    </w:p>
    <w:p w:rsidR="00BC5E23" w:rsidRPr="00777B4D" w:rsidRDefault="00BC5E23" w:rsidP="00A360AF">
      <w:pPr>
        <w:pStyle w:val="XMLFragment"/>
        <w:rPr>
          <w:noProof w:val="0"/>
        </w:rPr>
      </w:pPr>
      <w:r w:rsidRPr="00777B4D">
        <w:rPr>
          <w:noProof w:val="0"/>
        </w:rPr>
        <w:t xml:space="preserve">  &lt;category term="M" scheme="administrativeGenderCode"/&gt;</w:t>
      </w:r>
    </w:p>
    <w:p w:rsidR="00BC5E23" w:rsidRPr="00777B4D" w:rsidRDefault="00BC5E23" w:rsidP="00A360AF">
      <w:pPr>
        <w:pStyle w:val="XMLFragment"/>
        <w:rPr>
          <w:noProof w:val="0"/>
        </w:rPr>
      </w:pPr>
      <w:r w:rsidRPr="00777B4D">
        <w:rPr>
          <w:noProof w:val="0"/>
        </w:rPr>
        <w:t xml:space="preserve">  &lt;category term="PAT" scheme="informationRecipient"/&gt;</w:t>
      </w:r>
    </w:p>
    <w:p w:rsidR="00BC5E23" w:rsidRPr="00777B4D" w:rsidRDefault="00BC5E23" w:rsidP="00A360AF">
      <w:pPr>
        <w:pStyle w:val="XMLFragment"/>
        <w:rPr>
          <w:noProof w:val="0"/>
        </w:rPr>
      </w:pPr>
      <w:r w:rsidRPr="00777B4D">
        <w:rPr>
          <w:noProof w:val="0"/>
        </w:rPr>
        <w:t xml:space="preserve">  &lt;category term="en" scheme="informationRecipient.languageCode"/&gt;</w:t>
      </w:r>
    </w:p>
    <w:p w:rsidR="00BC5E23" w:rsidRPr="00777B4D" w:rsidRDefault="00BC5E23" w:rsidP="00A360AF">
      <w:pPr>
        <w:pStyle w:val="XMLFragment"/>
        <w:rPr>
          <w:noProof w:val="0"/>
        </w:rPr>
      </w:pPr>
      <w:r w:rsidRPr="00777B4D">
        <w:rPr>
          <w:noProof w:val="0"/>
        </w:rPr>
        <w:t xml:space="preserve">  &lt;category term="AMB" scheme="encounter"/&gt;</w:t>
      </w:r>
    </w:p>
    <w:p w:rsidR="00BC5E23" w:rsidRPr="00777B4D" w:rsidRDefault="00BC5E23" w:rsidP="00A360AF">
      <w:pPr>
        <w:pStyle w:val="XMLFragment"/>
        <w:rPr>
          <w:noProof w:val="0"/>
        </w:rPr>
      </w:pPr>
      <w:r w:rsidRPr="00777B4D">
        <w:rPr>
          <w:noProof w:val="0"/>
        </w:rPr>
        <w:t xml:space="preserve">  &lt;</w:t>
      </w:r>
      <w:proofErr w:type="gramStart"/>
      <w:r w:rsidRPr="00777B4D">
        <w:rPr>
          <w:noProof w:val="0"/>
        </w:rPr>
        <w:t>generator&gt;</w:t>
      </w:r>
      <w:proofErr w:type="gramEnd"/>
      <w:r w:rsidRPr="00777B4D">
        <w:rPr>
          <w:noProof w:val="0"/>
        </w:rPr>
        <w:t>Sample Gener</w:t>
      </w:r>
      <w:r w:rsidR="00576FB6">
        <w:rPr>
          <w:noProof w:val="0"/>
        </w:rPr>
        <w:t>at</w:t>
      </w:r>
      <w:r w:rsidRPr="00777B4D">
        <w:rPr>
          <w:noProof w:val="0"/>
        </w:rPr>
        <w:t>or&lt;/generator&gt;</w:t>
      </w:r>
    </w:p>
    <w:p w:rsidR="00BC5E23" w:rsidRPr="00777B4D" w:rsidRDefault="00BC5E23" w:rsidP="00A360AF">
      <w:pPr>
        <w:pStyle w:val="XMLFragment"/>
        <w:rPr>
          <w:noProof w:val="0"/>
        </w:rPr>
      </w:pPr>
      <w:r w:rsidRPr="00777B4D">
        <w:rPr>
          <w:noProof w:val="0"/>
        </w:rPr>
        <w:t xml:space="preserve">  &lt;id&gt;http://sample.com&lt;/id&gt;</w:t>
      </w:r>
    </w:p>
    <w:p w:rsidR="00BC5E23" w:rsidRPr="00777B4D" w:rsidRDefault="00950529" w:rsidP="00A360AF">
      <w:pPr>
        <w:pStyle w:val="XMLFragment"/>
        <w:rPr>
          <w:noProof w:val="0"/>
        </w:rPr>
      </w:pPr>
      <w:r w:rsidRPr="00777B4D">
        <w:rPr>
          <w:noProof w:val="0"/>
        </w:rPr>
        <w:t> </w:t>
      </w:r>
      <w:r w:rsidR="00BC5E23" w:rsidRPr="00777B4D">
        <w:rPr>
          <w:noProof w:val="0"/>
        </w:rPr>
        <w:t xml:space="preserve"> &lt;link</w:t>
      </w:r>
      <w:r w:rsidRPr="00777B4D">
        <w:rPr>
          <w:noProof w:val="0"/>
        </w:rPr>
        <w:t> </w:t>
      </w:r>
      <w:r w:rsidR="00BC5E23" w:rsidRPr="00777B4D">
        <w:rPr>
          <w:noProof w:val="0"/>
        </w:rPr>
        <w:t>rel="self"</w:t>
      </w:r>
      <w:r w:rsidRPr="00777B4D">
        <w:rPr>
          <w:noProof w:val="0"/>
        </w:rPr>
        <w:t> </w:t>
      </w:r>
      <w:r w:rsidR="00BC5E23" w:rsidRPr="00777B4D">
        <w:rPr>
          <w:noProof w:val="0"/>
        </w:rPr>
        <w:t>href="http://endpointURI/</w:t>
      </w:r>
      <w:r w:rsidR="00C10532" w:rsidRPr="00777B4D">
        <w:rPr>
          <w:noProof w:val="0"/>
        </w:rPr>
        <w:t>Infobutton</w:t>
      </w:r>
      <w:r w:rsidR="00BC5E23" w:rsidRPr="00777B4D">
        <w:rPr>
          <w:noProof w:val="0"/>
        </w:rPr>
        <w:t>?knowledgeRequestNotification.id.root=67234cef</w:t>
      </w:r>
      <w:r w:rsidRPr="00777B4D">
        <w:rPr>
          <w:noProof w:val="0"/>
        </w:rPr>
        <w:noBreakHyphen/>
      </w:r>
      <w:r w:rsidR="00BC5E23" w:rsidRPr="00777B4D">
        <w:rPr>
          <w:noProof w:val="0"/>
        </w:rPr>
        <w:t>f312</w:t>
      </w:r>
      <w:r w:rsidRPr="00777B4D">
        <w:rPr>
          <w:noProof w:val="0"/>
        </w:rPr>
        <w:noBreakHyphen/>
      </w:r>
      <w:r w:rsidR="00BC5E23" w:rsidRPr="00777B4D">
        <w:rPr>
          <w:noProof w:val="0"/>
        </w:rPr>
        <w:t>49d3</w:t>
      </w:r>
      <w:r w:rsidRPr="00777B4D">
        <w:rPr>
          <w:noProof w:val="0"/>
        </w:rPr>
        <w:noBreakHyphen/>
      </w:r>
      <w:r w:rsidR="00BC5E23" w:rsidRPr="00777B4D">
        <w:rPr>
          <w:noProof w:val="0"/>
        </w:rPr>
        <w:t>bf62</w:t>
      </w:r>
      <w:r w:rsidRPr="00777B4D">
        <w:rPr>
          <w:noProof w:val="0"/>
        </w:rPr>
        <w:noBreakHyphen/>
      </w:r>
      <w:r w:rsidR="00BC5E23" w:rsidRPr="00777B4D">
        <w:rPr>
          <w:noProof w:val="0"/>
        </w:rPr>
        <w:t>eaa362db5bd0&amp;amp;knowledgeRequestNotification.effectiveTime.v=20120503121700&amp;amp;assignedAuthorizedPerson.id.root=55f42dca</w:t>
      </w:r>
      <w:r w:rsidRPr="00777B4D">
        <w:rPr>
          <w:noProof w:val="0"/>
        </w:rPr>
        <w:noBreakHyphen/>
      </w:r>
      <w:r w:rsidR="00BC5E23" w:rsidRPr="00777B4D">
        <w:rPr>
          <w:noProof w:val="0"/>
        </w:rPr>
        <w:t>858f</w:t>
      </w:r>
      <w:r w:rsidRPr="00777B4D">
        <w:rPr>
          <w:noProof w:val="0"/>
        </w:rPr>
        <w:noBreakHyphen/>
      </w:r>
      <w:r w:rsidR="00BC5E23" w:rsidRPr="00777B4D">
        <w:rPr>
          <w:noProof w:val="0"/>
        </w:rPr>
        <w:t>4656</w:t>
      </w:r>
      <w:r w:rsidRPr="00777B4D">
        <w:rPr>
          <w:noProof w:val="0"/>
        </w:rPr>
        <w:noBreakHyphen/>
      </w:r>
      <w:r w:rsidR="00BC5E23" w:rsidRPr="00777B4D">
        <w:rPr>
          <w:noProof w:val="0"/>
        </w:rPr>
        <w:t>8d95</w:t>
      </w:r>
      <w:r w:rsidRPr="00777B4D">
        <w:rPr>
          <w:noProof w:val="0"/>
        </w:rPr>
        <w:noBreakHyphen/>
      </w:r>
      <w:r w:rsidR="00BC5E23" w:rsidRPr="00777B4D">
        <w:rPr>
          <w:noProof w:val="0"/>
        </w:rPr>
        <w:t>d53250dc897f&amp;amp;assignedAuthorizedPerson.id.extension=KWB&amp;amp;patientPerson.administrativeGenderCode.c=M&amp;amp;age.v.v=47&amp;amp;age.v.u=a&amp;amp;taskContext.c.c=LABOE&amp;amp;mainSearchCriteria.v.c=55454</w:t>
      </w:r>
      <w:r w:rsidRPr="00777B4D">
        <w:rPr>
          <w:noProof w:val="0"/>
        </w:rPr>
        <w:noBreakHyphen/>
      </w:r>
      <w:r w:rsidR="00BC5E23" w:rsidRPr="00777B4D">
        <w:rPr>
          <w:noProof w:val="0"/>
        </w:rPr>
        <w:t>3&amp;amp;mainSearchCriteria.v.cs=2.16.840.1.113883.6.1&amp;amp;informationRecipient=PAT&amp;amp;informationRecipient.languageCode.c=en&amp;amp;encounter.c.c=AMB"/&gt;</w:t>
      </w:r>
    </w:p>
    <w:p w:rsidR="00BC5E23" w:rsidRPr="00777B4D" w:rsidRDefault="00BC5E23" w:rsidP="00A360AF">
      <w:pPr>
        <w:pStyle w:val="XMLFragment"/>
        <w:rPr>
          <w:noProof w:val="0"/>
        </w:rPr>
      </w:pPr>
      <w:r w:rsidRPr="00777B4D">
        <w:rPr>
          <w:noProof w:val="0"/>
        </w:rPr>
        <w:t xml:space="preserve">  &lt;</w:t>
      </w:r>
      <w:proofErr w:type="gramStart"/>
      <w:r w:rsidRPr="00777B4D">
        <w:rPr>
          <w:noProof w:val="0"/>
        </w:rPr>
        <w:t>title&gt;</w:t>
      </w:r>
      <w:proofErr w:type="gramEnd"/>
      <w:r w:rsidRPr="00777B4D">
        <w:rPr>
          <w:noProof w:val="0"/>
        </w:rPr>
        <w:t>Sample Infobutton Response&lt;/title&gt;</w:t>
      </w:r>
    </w:p>
    <w:p w:rsidR="00BC5E23" w:rsidRPr="00777B4D" w:rsidRDefault="00BC5E23" w:rsidP="00A360AF">
      <w:pPr>
        <w:pStyle w:val="XMLFragment"/>
        <w:rPr>
          <w:noProof w:val="0"/>
        </w:rPr>
      </w:pPr>
      <w:r w:rsidRPr="00777B4D">
        <w:rPr>
          <w:noProof w:val="0"/>
        </w:rPr>
        <w:t xml:space="preserve">  &lt;</w:t>
      </w:r>
      <w:proofErr w:type="gramStart"/>
      <w:r w:rsidRPr="00777B4D">
        <w:rPr>
          <w:noProof w:val="0"/>
        </w:rPr>
        <w:t>entry</w:t>
      </w:r>
      <w:proofErr w:type="gramEnd"/>
      <w:r w:rsidRPr="00777B4D">
        <w:rPr>
          <w:noProof w:val="0"/>
        </w:rPr>
        <w:t>&gt;</w:t>
      </w:r>
    </w:p>
    <w:p w:rsidR="00BC5E23" w:rsidRPr="00777B4D" w:rsidRDefault="00BC5E23" w:rsidP="00A360AF">
      <w:pPr>
        <w:pStyle w:val="XMLFragment"/>
        <w:rPr>
          <w:noProof w:val="0"/>
        </w:rPr>
      </w:pPr>
      <w:r w:rsidRPr="00777B4D">
        <w:rPr>
          <w:noProof w:val="0"/>
        </w:rPr>
        <w:t xml:space="preserve">    &lt;</w:t>
      </w:r>
      <w:proofErr w:type="gramStart"/>
      <w:r w:rsidRPr="00777B4D">
        <w:rPr>
          <w:noProof w:val="0"/>
        </w:rPr>
        <w:t>author</w:t>
      </w:r>
      <w:proofErr w:type="gramEnd"/>
      <w:r w:rsidRPr="00777B4D">
        <w:rPr>
          <w:noProof w:val="0"/>
        </w:rPr>
        <w:t>&gt;</w:t>
      </w:r>
    </w:p>
    <w:p w:rsidR="00BC5E23" w:rsidRPr="00777B4D" w:rsidRDefault="00BC5E23" w:rsidP="00A360AF">
      <w:pPr>
        <w:pStyle w:val="XMLFragment"/>
        <w:rPr>
          <w:noProof w:val="0"/>
        </w:rPr>
      </w:pPr>
      <w:r w:rsidRPr="00777B4D">
        <w:rPr>
          <w:noProof w:val="0"/>
        </w:rPr>
        <w:t xml:space="preserve">      &lt;</w:t>
      </w:r>
      <w:proofErr w:type="gramStart"/>
      <w:r w:rsidRPr="00777B4D">
        <w:rPr>
          <w:noProof w:val="0"/>
        </w:rPr>
        <w:t>name&gt;</w:t>
      </w:r>
      <w:proofErr w:type="gramEnd"/>
      <w:r w:rsidRPr="00777B4D">
        <w:rPr>
          <w:noProof w:val="0"/>
        </w:rPr>
        <w:t>Keith W. Boone&lt;/name&gt;</w:t>
      </w:r>
    </w:p>
    <w:p w:rsidR="00BC5E23" w:rsidRPr="00777B4D" w:rsidRDefault="00BC5E23" w:rsidP="00A360AF">
      <w:pPr>
        <w:pStyle w:val="XMLFragment"/>
        <w:rPr>
          <w:noProof w:val="0"/>
        </w:rPr>
      </w:pPr>
      <w:r w:rsidRPr="00777B4D">
        <w:rPr>
          <w:noProof w:val="0"/>
        </w:rPr>
        <w:t xml:space="preserve">      &lt;uri&gt;http://motorcycleguy.blogspot.com&lt;/uri&gt;</w:t>
      </w:r>
    </w:p>
    <w:p w:rsidR="00BC5E23" w:rsidRPr="00777B4D" w:rsidRDefault="00BC5E23" w:rsidP="00A360AF">
      <w:pPr>
        <w:pStyle w:val="XMLFragment"/>
        <w:rPr>
          <w:noProof w:val="0"/>
        </w:rPr>
      </w:pPr>
      <w:r w:rsidRPr="00777B4D">
        <w:rPr>
          <w:noProof w:val="0"/>
        </w:rPr>
        <w:t xml:space="preserve">    &lt;/author&gt;</w:t>
      </w:r>
    </w:p>
    <w:p w:rsidR="00BC5E23" w:rsidRPr="00777B4D" w:rsidRDefault="00BC5E23" w:rsidP="00A360AF">
      <w:pPr>
        <w:pStyle w:val="XMLFragment"/>
        <w:rPr>
          <w:noProof w:val="0"/>
        </w:rPr>
      </w:pPr>
      <w:r w:rsidRPr="00777B4D">
        <w:rPr>
          <w:noProof w:val="0"/>
        </w:rPr>
        <w:t xml:space="preserve">    &lt;link rel="alternate"</w:t>
      </w:r>
    </w:p>
    <w:p w:rsidR="00BC5E23" w:rsidRPr="00777B4D" w:rsidRDefault="00BC5E23" w:rsidP="00A360AF">
      <w:pPr>
        <w:pStyle w:val="XMLFragment"/>
        <w:rPr>
          <w:noProof w:val="0"/>
        </w:rPr>
      </w:pPr>
      <w:r w:rsidRPr="00777B4D">
        <w:rPr>
          <w:noProof w:val="0"/>
        </w:rPr>
        <w:t xml:space="preserve">      href="http://motorcycleguy.blogspot.com/2012/05/two-ihe-profiles-for-meaningfuluse.html"/&gt;</w:t>
      </w:r>
    </w:p>
    <w:p w:rsidR="00BC5E23" w:rsidRPr="00777B4D" w:rsidRDefault="00BC5E23" w:rsidP="00A360AF">
      <w:pPr>
        <w:pStyle w:val="XMLFragment"/>
        <w:rPr>
          <w:noProof w:val="0"/>
        </w:rPr>
      </w:pPr>
      <w:r w:rsidRPr="00777B4D">
        <w:rPr>
          <w:noProof w:val="0"/>
        </w:rPr>
        <w:t xml:space="preserve">    &lt;</w:t>
      </w:r>
      <w:proofErr w:type="gramStart"/>
      <w:r w:rsidRPr="00777B4D">
        <w:rPr>
          <w:noProof w:val="0"/>
        </w:rPr>
        <w:t>published&gt;</w:t>
      </w:r>
      <w:proofErr w:type="gramEnd"/>
      <w:r w:rsidRPr="00777B4D">
        <w:rPr>
          <w:noProof w:val="0"/>
        </w:rPr>
        <w:t>2012-05-01T14:05:17-06:00&lt;/published&gt;</w:t>
      </w:r>
    </w:p>
    <w:p w:rsidR="00BC5E23" w:rsidRPr="00777B4D" w:rsidRDefault="00BC5E23" w:rsidP="00A360AF">
      <w:pPr>
        <w:pStyle w:val="XMLFragment"/>
        <w:rPr>
          <w:noProof w:val="0"/>
        </w:rPr>
      </w:pPr>
      <w:r w:rsidRPr="00777B4D">
        <w:rPr>
          <w:noProof w:val="0"/>
        </w:rPr>
        <w:t xml:space="preserve">    &lt;dcterms</w:t>
      </w:r>
      <w:proofErr w:type="gramStart"/>
      <w:r w:rsidRPr="00777B4D">
        <w:rPr>
          <w:noProof w:val="0"/>
        </w:rPr>
        <w:t>:bibliographicCitation</w:t>
      </w:r>
      <w:proofErr w:type="gramEnd"/>
      <w:r w:rsidRPr="00777B4D">
        <w:rPr>
          <w:noProof w:val="0"/>
        </w:rPr>
        <w:t>&gt; Boone, K. (May 1, 2012). Two IHE</w:t>
      </w:r>
    </w:p>
    <w:p w:rsidR="00BC5E23" w:rsidRPr="00777B4D" w:rsidRDefault="00BC5E23" w:rsidP="00A360AF">
      <w:pPr>
        <w:pStyle w:val="XMLFragment"/>
        <w:rPr>
          <w:noProof w:val="0"/>
        </w:rPr>
      </w:pPr>
      <w:r w:rsidRPr="00777B4D">
        <w:rPr>
          <w:noProof w:val="0"/>
        </w:rPr>
        <w:t xml:space="preserve">      </w:t>
      </w:r>
      <w:proofErr w:type="gramStart"/>
      <w:r w:rsidRPr="00777B4D">
        <w:rPr>
          <w:noProof w:val="0"/>
        </w:rPr>
        <w:t>Profiles for MeaningfulUse Stage2.</w:t>
      </w:r>
      <w:proofErr w:type="gramEnd"/>
      <w:r w:rsidRPr="00777B4D">
        <w:rPr>
          <w:noProof w:val="0"/>
        </w:rPr>
        <w:t xml:space="preserve"> </w:t>
      </w:r>
      <w:proofErr w:type="gramStart"/>
      <w:r w:rsidRPr="00777B4D">
        <w:rPr>
          <w:noProof w:val="0"/>
        </w:rPr>
        <w:t>Healthcare Standards.</w:t>
      </w:r>
      <w:proofErr w:type="gramEnd"/>
      <w:r w:rsidRPr="00777B4D">
        <w:rPr>
          <w:noProof w:val="0"/>
        </w:rPr>
        <w:t xml:space="preserve"> Retrieved</w:t>
      </w:r>
    </w:p>
    <w:p w:rsidR="00BC5E23" w:rsidRPr="00777B4D" w:rsidRDefault="00BC5E23" w:rsidP="00A360AF">
      <w:pPr>
        <w:pStyle w:val="XMLFragment"/>
        <w:rPr>
          <w:noProof w:val="0"/>
        </w:rPr>
      </w:pPr>
      <w:r w:rsidRPr="00777B4D">
        <w:rPr>
          <w:noProof w:val="0"/>
        </w:rPr>
        <w:t xml:space="preserve">      May 2, 2012 from</w:t>
      </w:r>
    </w:p>
    <w:p w:rsidR="00B03DB3" w:rsidRPr="00777B4D" w:rsidRDefault="00BC5E23" w:rsidP="00A360AF">
      <w:pPr>
        <w:pStyle w:val="XMLFragment"/>
        <w:rPr>
          <w:noProof w:val="0"/>
        </w:rPr>
      </w:pPr>
      <w:r w:rsidRPr="00777B4D">
        <w:rPr>
          <w:noProof w:val="0"/>
        </w:rPr>
        <w:t xml:space="preserve">      http://motorcycleguy.blogspot.com/2012/05/two-ihe-profiles-for-meaningfuluse.html</w:t>
      </w:r>
    </w:p>
    <w:p w:rsidR="00BC5E23" w:rsidRPr="00777B4D" w:rsidRDefault="00B03DB3" w:rsidP="00A360AF">
      <w:pPr>
        <w:pStyle w:val="XMLFragment"/>
        <w:rPr>
          <w:noProof w:val="0"/>
        </w:rPr>
      </w:pPr>
      <w:r w:rsidRPr="00777B4D">
        <w:rPr>
          <w:noProof w:val="0"/>
        </w:rPr>
        <w:tab/>
      </w:r>
      <w:r w:rsidR="00BC5E23" w:rsidRPr="00777B4D">
        <w:rPr>
          <w:noProof w:val="0"/>
        </w:rPr>
        <w:t xml:space="preserve"> </w:t>
      </w:r>
      <w:r w:rsidRPr="00777B4D">
        <w:rPr>
          <w:noProof w:val="0"/>
        </w:rPr>
        <w:t xml:space="preserve"> </w:t>
      </w:r>
      <w:r w:rsidR="00BC5E23" w:rsidRPr="00777B4D">
        <w:rPr>
          <w:noProof w:val="0"/>
        </w:rPr>
        <w:t>&lt;/dcterms</w:t>
      </w:r>
      <w:proofErr w:type="gramStart"/>
      <w:r w:rsidR="00BC5E23" w:rsidRPr="00777B4D">
        <w:rPr>
          <w:noProof w:val="0"/>
        </w:rPr>
        <w:t>:bibliographicCitation</w:t>
      </w:r>
      <w:proofErr w:type="gramEnd"/>
      <w:r w:rsidR="00BC5E23" w:rsidRPr="00777B4D">
        <w:rPr>
          <w:noProof w:val="0"/>
        </w:rPr>
        <w:t>&gt;</w:t>
      </w:r>
    </w:p>
    <w:p w:rsidR="00BC5E23" w:rsidRPr="00777B4D" w:rsidRDefault="00BC5E23" w:rsidP="00A360AF">
      <w:pPr>
        <w:pStyle w:val="XMLFragment"/>
        <w:rPr>
          <w:noProof w:val="0"/>
        </w:rPr>
      </w:pPr>
      <w:r w:rsidRPr="00777B4D">
        <w:rPr>
          <w:noProof w:val="0"/>
        </w:rPr>
        <w:t xml:space="preserve">    &lt;dcterms</w:t>
      </w:r>
      <w:proofErr w:type="gramStart"/>
      <w:r w:rsidRPr="00777B4D">
        <w:rPr>
          <w:noProof w:val="0"/>
        </w:rPr>
        <w:t>:provenance</w:t>
      </w:r>
      <w:proofErr w:type="gramEnd"/>
      <w:r w:rsidRPr="00777B4D">
        <w:rPr>
          <w:noProof w:val="0"/>
        </w:rPr>
        <w:t>&gt; The opinions represented in this blog are my</w:t>
      </w:r>
    </w:p>
    <w:p w:rsidR="00BC5E23" w:rsidRPr="00777B4D" w:rsidRDefault="00BC5E23" w:rsidP="00A360AF">
      <w:pPr>
        <w:pStyle w:val="XMLFragment"/>
        <w:rPr>
          <w:noProof w:val="0"/>
        </w:rPr>
      </w:pPr>
      <w:r w:rsidRPr="00777B4D">
        <w:rPr>
          <w:noProof w:val="0"/>
        </w:rPr>
        <w:t xml:space="preserve">      </w:t>
      </w:r>
      <w:proofErr w:type="gramStart"/>
      <w:r w:rsidRPr="00777B4D">
        <w:rPr>
          <w:noProof w:val="0"/>
        </w:rPr>
        <w:t>own</w:t>
      </w:r>
      <w:proofErr w:type="gramEnd"/>
      <w:r w:rsidRPr="00777B4D">
        <w:rPr>
          <w:noProof w:val="0"/>
        </w:rPr>
        <w:t>, and not that of my employer or the respective standards</w:t>
      </w:r>
    </w:p>
    <w:p w:rsidR="00BC5E23" w:rsidRPr="00777B4D" w:rsidRDefault="00BC5E23" w:rsidP="00A360AF">
      <w:pPr>
        <w:pStyle w:val="XMLFragment"/>
        <w:rPr>
          <w:noProof w:val="0"/>
        </w:rPr>
      </w:pPr>
      <w:r w:rsidRPr="00777B4D">
        <w:rPr>
          <w:noProof w:val="0"/>
        </w:rPr>
        <w:t xml:space="preserve">      </w:t>
      </w:r>
      <w:proofErr w:type="gramStart"/>
      <w:r w:rsidRPr="00777B4D">
        <w:rPr>
          <w:noProof w:val="0"/>
        </w:rPr>
        <w:t>organizations</w:t>
      </w:r>
      <w:proofErr w:type="gramEnd"/>
      <w:r w:rsidRPr="00777B4D">
        <w:rPr>
          <w:noProof w:val="0"/>
        </w:rPr>
        <w:t xml:space="preserve"> that I work with. &lt;/dcterms</w:t>
      </w:r>
      <w:proofErr w:type="gramStart"/>
      <w:r w:rsidRPr="00777B4D">
        <w:rPr>
          <w:noProof w:val="0"/>
        </w:rPr>
        <w:t>:provenance</w:t>
      </w:r>
      <w:proofErr w:type="gramEnd"/>
      <w:r w:rsidRPr="00777B4D">
        <w:rPr>
          <w:noProof w:val="0"/>
        </w:rPr>
        <w:t>&gt;</w:t>
      </w:r>
    </w:p>
    <w:p w:rsidR="00BC5E23" w:rsidRPr="00777B4D" w:rsidRDefault="00BC5E23" w:rsidP="00A360AF">
      <w:pPr>
        <w:pStyle w:val="XMLFragment"/>
        <w:rPr>
          <w:noProof w:val="0"/>
        </w:rPr>
      </w:pPr>
      <w:r w:rsidRPr="00777B4D">
        <w:rPr>
          <w:noProof w:val="0"/>
        </w:rPr>
        <w:t xml:space="preserve">  &lt;/entry&gt;</w:t>
      </w:r>
    </w:p>
    <w:p w:rsidR="00BC5E23" w:rsidRPr="00777B4D" w:rsidRDefault="00BC5E23" w:rsidP="00A360AF">
      <w:pPr>
        <w:pStyle w:val="XMLFragment"/>
        <w:rPr>
          <w:noProof w:val="0"/>
        </w:rPr>
      </w:pPr>
      <w:r w:rsidRPr="00777B4D">
        <w:rPr>
          <w:noProof w:val="0"/>
        </w:rPr>
        <w:t>&lt;/feed&gt;</w:t>
      </w:r>
    </w:p>
    <w:p w:rsidR="00C16B49" w:rsidRPr="00777B4D" w:rsidRDefault="00C16B49" w:rsidP="00C16B49">
      <w:pPr>
        <w:pStyle w:val="TableTitle"/>
        <w:keepLines/>
      </w:pPr>
      <w:r w:rsidRPr="00777B4D">
        <w:t>Figure 3.Y.4</w:t>
      </w:r>
      <w:r w:rsidR="0007061E" w:rsidRPr="00777B4D">
        <w:t>.2.4-1</w:t>
      </w:r>
      <w:r w:rsidRPr="00777B4D">
        <w:t>: Sample Response</w:t>
      </w:r>
    </w:p>
    <w:p w:rsidR="00303E20" w:rsidRPr="00777B4D" w:rsidRDefault="00303E20" w:rsidP="009E34B7">
      <w:pPr>
        <w:pStyle w:val="Heading3"/>
        <w:numPr>
          <w:ilvl w:val="0"/>
          <w:numId w:val="0"/>
        </w:numPr>
        <w:rPr>
          <w:noProof w:val="0"/>
          <w:lang w:val="en-US"/>
        </w:rPr>
      </w:pPr>
      <w:bookmarkStart w:id="100" w:name="_Toc368391280"/>
      <w:proofErr w:type="gramStart"/>
      <w:r w:rsidRPr="00777B4D">
        <w:rPr>
          <w:noProof w:val="0"/>
          <w:lang w:val="en-US"/>
        </w:rPr>
        <w:t>3.Y.</w:t>
      </w:r>
      <w:r w:rsidR="00680648" w:rsidRPr="00777B4D">
        <w:rPr>
          <w:noProof w:val="0"/>
          <w:lang w:val="en-US"/>
        </w:rPr>
        <w:t>5</w:t>
      </w:r>
      <w:proofErr w:type="gramEnd"/>
      <w:r w:rsidRPr="00777B4D">
        <w:rPr>
          <w:noProof w:val="0"/>
          <w:lang w:val="en-US"/>
        </w:rPr>
        <w:t xml:space="preserve"> Security Considerations</w:t>
      </w:r>
      <w:bookmarkEnd w:id="100"/>
    </w:p>
    <w:p w:rsidR="00680648" w:rsidRPr="00777B4D" w:rsidRDefault="00680648" w:rsidP="009E34B7">
      <w:pPr>
        <w:pStyle w:val="Heading4"/>
        <w:numPr>
          <w:ilvl w:val="0"/>
          <w:numId w:val="0"/>
        </w:numPr>
        <w:rPr>
          <w:noProof w:val="0"/>
          <w:lang w:val="en-US"/>
        </w:rPr>
      </w:pPr>
      <w:bookmarkStart w:id="101" w:name="_Toc368391281"/>
      <w:r w:rsidRPr="00777B4D">
        <w:rPr>
          <w:noProof w:val="0"/>
          <w:lang w:val="en-US"/>
        </w:rPr>
        <w:t>3.Y.5.1 Security Audit Considerations</w:t>
      </w:r>
      <w:bookmarkEnd w:id="101"/>
    </w:p>
    <w:p w:rsidR="00287FD7" w:rsidRPr="00777B4D" w:rsidRDefault="008014AB" w:rsidP="008014AB">
      <w:pPr>
        <w:pStyle w:val="Heading5"/>
        <w:numPr>
          <w:ilvl w:val="0"/>
          <w:numId w:val="0"/>
        </w:numPr>
        <w:rPr>
          <w:noProof w:val="0"/>
          <w:lang w:val="en-US"/>
        </w:rPr>
      </w:pPr>
      <w:bookmarkStart w:id="102" w:name="_Toc368391282"/>
      <w:r w:rsidRPr="00777B4D">
        <w:rPr>
          <w:noProof w:val="0"/>
          <w:lang w:val="en-US"/>
        </w:rPr>
        <w:t xml:space="preserve">3.Y.5.1.1 </w:t>
      </w:r>
      <w:r w:rsidR="00287FD7" w:rsidRPr="00777B4D">
        <w:rPr>
          <w:noProof w:val="0"/>
          <w:lang w:val="en-US"/>
        </w:rPr>
        <w:t>Clinical Knowledge Requester audit message:</w:t>
      </w:r>
      <w:bookmarkEnd w:id="102"/>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2608"/>
        <w:gridCol w:w="720"/>
        <w:gridCol w:w="4875"/>
      </w:tblGrid>
      <w:tr w:rsidR="00287FD7" w:rsidRPr="00777B4D" w:rsidTr="00287FD7">
        <w:trPr>
          <w:cantSplit/>
        </w:trPr>
        <w:tc>
          <w:tcPr>
            <w:tcW w:w="1457" w:type="dxa"/>
            <w:tcBorders>
              <w:top w:val="single" w:sz="4" w:space="0" w:color="auto"/>
              <w:left w:val="single" w:sz="4" w:space="0" w:color="auto"/>
              <w:bottom w:val="double" w:sz="4" w:space="0" w:color="auto"/>
              <w:right w:val="single" w:sz="4" w:space="0" w:color="auto"/>
            </w:tcBorders>
            <w:textDirection w:val="btLr"/>
            <w:vAlign w:val="center"/>
          </w:tcPr>
          <w:p w:rsidR="00287FD7" w:rsidRPr="00777B4D" w:rsidRDefault="00287FD7">
            <w:pPr>
              <w:pStyle w:val="TableLabel"/>
              <w:rPr>
                <w:sz w:val="16"/>
              </w:rPr>
            </w:pPr>
          </w:p>
        </w:tc>
        <w:tc>
          <w:tcPr>
            <w:tcW w:w="2608"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ind w:left="72" w:right="72"/>
              <w:rPr>
                <w:rFonts w:ascii="Arial" w:hAnsi="Arial"/>
                <w:b/>
                <w:bCs/>
                <w:sz w:val="20"/>
              </w:rPr>
            </w:pPr>
            <w:r w:rsidRPr="00777B4D">
              <w:rPr>
                <w:rFonts w:ascii="Arial" w:hAnsi="Arial"/>
                <w:b/>
                <w:bCs/>
                <w:sz w:val="20"/>
              </w:rPr>
              <w:t>Field Name</w:t>
            </w:r>
          </w:p>
        </w:tc>
        <w:tc>
          <w:tcPr>
            <w:tcW w:w="720"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ind w:left="72" w:right="72"/>
              <w:rPr>
                <w:rFonts w:ascii="Arial" w:hAnsi="Arial"/>
                <w:b/>
                <w:bCs/>
                <w:sz w:val="20"/>
              </w:rPr>
            </w:pPr>
            <w:r w:rsidRPr="00777B4D">
              <w:rPr>
                <w:rFonts w:ascii="Arial" w:hAnsi="Arial"/>
                <w:b/>
                <w:bCs/>
                <w:sz w:val="20"/>
              </w:rPr>
              <w:t>Opt</w:t>
            </w:r>
          </w:p>
        </w:tc>
        <w:tc>
          <w:tcPr>
            <w:tcW w:w="4875"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ind w:left="72" w:right="72"/>
              <w:rPr>
                <w:rFonts w:ascii="Arial" w:hAnsi="Arial"/>
                <w:b/>
                <w:bCs/>
                <w:sz w:val="20"/>
              </w:rPr>
            </w:pPr>
            <w:r w:rsidRPr="00777B4D">
              <w:rPr>
                <w:rFonts w:ascii="Arial" w:hAnsi="Arial"/>
                <w:b/>
                <w:bCs/>
                <w:sz w:val="20"/>
              </w:rPr>
              <w:t>Value Constraints</w:t>
            </w:r>
          </w:p>
        </w:tc>
      </w:tr>
      <w:tr w:rsidR="00287FD7" w:rsidRPr="00777B4D" w:rsidTr="00287FD7">
        <w:trPr>
          <w:cantSplit/>
        </w:trPr>
        <w:tc>
          <w:tcPr>
            <w:tcW w:w="1457" w:type="dxa"/>
            <w:vMerge w:val="restart"/>
            <w:tcBorders>
              <w:top w:val="double" w:sz="4" w:space="0" w:color="auto"/>
              <w:left w:val="single" w:sz="4" w:space="0" w:color="auto"/>
              <w:bottom w:val="single" w:sz="4" w:space="0" w:color="auto"/>
              <w:right w:val="single" w:sz="4" w:space="0" w:color="auto"/>
            </w:tcBorders>
            <w:hideMark/>
          </w:tcPr>
          <w:p w:rsidR="00287FD7" w:rsidRPr="00777B4D" w:rsidRDefault="00287FD7">
            <w:pPr>
              <w:spacing w:before="40" w:after="40"/>
              <w:ind w:left="72" w:right="72"/>
              <w:jc w:val="center"/>
              <w:rPr>
                <w:rFonts w:ascii="Arial" w:hAnsi="Arial"/>
                <w:b/>
                <w:bCs/>
                <w:sz w:val="20"/>
              </w:rPr>
            </w:pPr>
            <w:r w:rsidRPr="00777B4D">
              <w:rPr>
                <w:rFonts w:ascii="Arial" w:hAnsi="Arial"/>
                <w:b/>
                <w:bCs/>
                <w:sz w:val="20"/>
              </w:rPr>
              <w:t>Event</w:t>
            </w:r>
          </w:p>
          <w:p w:rsidR="00287FD7" w:rsidRPr="00777B4D" w:rsidRDefault="00287FD7">
            <w:pPr>
              <w:pStyle w:val="TableLabel"/>
              <w:rPr>
                <w:sz w:val="12"/>
                <w:szCs w:val="12"/>
              </w:rPr>
            </w:pPr>
            <w:r w:rsidRPr="00777B4D">
              <w:rPr>
                <w:sz w:val="12"/>
                <w:szCs w:val="12"/>
              </w:rPr>
              <w:t>AuditMessage/</w:t>
            </w:r>
            <w:r w:rsidRPr="00777B4D">
              <w:rPr>
                <w:sz w:val="12"/>
                <w:szCs w:val="12"/>
              </w:rPr>
              <w:br/>
              <w:t>EventIdentification</w:t>
            </w:r>
          </w:p>
        </w:tc>
        <w:tc>
          <w:tcPr>
            <w:tcW w:w="2608"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EventID</w:t>
            </w:r>
          </w:p>
        </w:tc>
        <w:tc>
          <w:tcPr>
            <w:tcW w:w="720"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875"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EV(110112, DCM, “Query”)</w:t>
            </w:r>
          </w:p>
        </w:tc>
      </w:tr>
      <w:tr w:rsidR="00287FD7" w:rsidRPr="00777B4D"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875" w:type="dxa"/>
            <w:tcBorders>
              <w:top w:val="single" w:sz="4" w:space="0" w:color="auto"/>
              <w:left w:val="single" w:sz="4" w:space="0" w:color="auto"/>
              <w:bottom w:val="single" w:sz="4" w:space="0" w:color="auto"/>
              <w:right w:val="single" w:sz="4" w:space="0" w:color="auto"/>
            </w:tcBorders>
            <w:hideMark/>
          </w:tcPr>
          <w:p w:rsidR="00287FD7" w:rsidRPr="00777B4D" w:rsidRDefault="00287FD7">
            <w:pPr>
              <w:pStyle w:val="TableEntry"/>
              <w:rPr>
                <w:sz w:val="16"/>
              </w:rPr>
            </w:pPr>
            <w:r w:rsidRPr="00777B4D">
              <w:rPr>
                <w:sz w:val="16"/>
              </w:rPr>
              <w:t xml:space="preserve">“E” (Execute) </w:t>
            </w:r>
          </w:p>
        </w:tc>
      </w:tr>
      <w:tr w:rsidR="00287FD7" w:rsidRPr="00777B4D"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rsidP="008014AB">
            <w:pPr>
              <w:pStyle w:val="TableEntry"/>
              <w:rPr>
                <w:sz w:val="16"/>
              </w:rPr>
            </w:pPr>
            <w:r w:rsidRPr="00777B4D">
              <w:rPr>
                <w:sz w:val="16"/>
              </w:rPr>
              <w:t>EV(“PCC-Y”, “IHE Transactions”, “</w:t>
            </w:r>
            <w:r w:rsidR="00E96F48" w:rsidRPr="00777B4D">
              <w:rPr>
                <w:sz w:val="16"/>
              </w:rPr>
              <w:t>Query Clinical Knowledge</w:t>
            </w:r>
            <w:r w:rsidRPr="00777B4D">
              <w:rPr>
                <w:sz w:val="16"/>
              </w:rPr>
              <w:t>”)</w:t>
            </w:r>
          </w:p>
        </w:tc>
      </w:tr>
      <w:tr w:rsidR="00287FD7" w:rsidRPr="00777B4D"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Pr="00777B4D" w:rsidRDefault="00287FD7" w:rsidP="00287FD7">
            <w:pPr>
              <w:pStyle w:val="TableLabel"/>
              <w:jc w:val="left"/>
            </w:pPr>
            <w:r w:rsidRPr="00777B4D">
              <w:rPr>
                <w:sz w:val="16"/>
              </w:rPr>
              <w:lastRenderedPageBreak/>
              <w:t>Source (Clinical Knowledge Requester) (1)</w:t>
            </w:r>
          </w:p>
        </w:tc>
      </w:tr>
      <w:tr w:rsidR="00287FD7" w:rsidRPr="00777B4D"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Pr="00777B4D" w:rsidRDefault="00287FD7">
            <w:pPr>
              <w:pStyle w:val="TableLabel"/>
              <w:jc w:val="left"/>
              <w:rPr>
                <w:sz w:val="16"/>
                <w:szCs w:val="16"/>
              </w:rPr>
            </w:pPr>
            <w:r w:rsidRPr="00777B4D">
              <w:rPr>
                <w:sz w:val="16"/>
                <w:szCs w:val="16"/>
              </w:rPr>
              <w:t xml:space="preserve">Human </w:t>
            </w:r>
            <w:r w:rsidR="00BE7887" w:rsidRPr="00777B4D">
              <w:rPr>
                <w:sz w:val="16"/>
                <w:szCs w:val="16"/>
              </w:rPr>
              <w:t>Requester</w:t>
            </w:r>
            <w:r w:rsidRPr="00777B4D">
              <w:rPr>
                <w:sz w:val="16"/>
                <w:szCs w:val="16"/>
              </w:rPr>
              <w:t xml:space="preserve"> (0..n)</w:t>
            </w:r>
          </w:p>
        </w:tc>
      </w:tr>
      <w:tr w:rsidR="00287FD7" w:rsidRPr="00777B4D"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Pr="00777B4D" w:rsidRDefault="00287FD7" w:rsidP="00287FD7">
            <w:pPr>
              <w:pStyle w:val="TableLabel"/>
              <w:jc w:val="left"/>
            </w:pPr>
            <w:r w:rsidRPr="00777B4D">
              <w:rPr>
                <w:sz w:val="16"/>
              </w:rPr>
              <w:t>Destination (</w:t>
            </w:r>
            <w:r w:rsidR="0051122A" w:rsidRPr="00777B4D">
              <w:rPr>
                <w:sz w:val="16"/>
              </w:rPr>
              <w:t>Clinical Knowledge Directory</w:t>
            </w:r>
            <w:r w:rsidRPr="00777B4D">
              <w:rPr>
                <w:sz w:val="16"/>
              </w:rPr>
              <w:t>) (1)</w:t>
            </w:r>
          </w:p>
        </w:tc>
      </w:tr>
      <w:tr w:rsidR="00287FD7" w:rsidRPr="00777B4D"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Pr="00777B4D" w:rsidRDefault="00287FD7">
            <w:pPr>
              <w:pStyle w:val="TableLabel"/>
              <w:jc w:val="left"/>
              <w:rPr>
                <w:sz w:val="16"/>
              </w:rPr>
            </w:pPr>
            <w:r w:rsidRPr="00777B4D">
              <w:rPr>
                <w:sz w:val="16"/>
              </w:rPr>
              <w:t>Audit Source (Clinical Knowledge Requester) (1)</w:t>
            </w:r>
          </w:p>
        </w:tc>
      </w:tr>
      <w:tr w:rsidR="00287FD7" w:rsidRPr="00777B4D"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Pr="00777B4D" w:rsidRDefault="00287FD7">
            <w:pPr>
              <w:pStyle w:val="TableLabel"/>
              <w:jc w:val="left"/>
              <w:rPr>
                <w:sz w:val="16"/>
              </w:rPr>
            </w:pPr>
            <w:r w:rsidRPr="00777B4D">
              <w:rPr>
                <w:sz w:val="16"/>
              </w:rPr>
              <w:t>Query Parameters(1)</w:t>
            </w:r>
          </w:p>
        </w:tc>
      </w:tr>
    </w:tbl>
    <w:p w:rsidR="00287FD7" w:rsidRPr="00777B4D" w:rsidRDefault="00287FD7" w:rsidP="00287FD7">
      <w:pPr>
        <w:rPr>
          <w:b/>
          <w:i/>
        </w:rPr>
      </w:pPr>
      <w:r w:rsidRPr="00777B4D">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777B4D" w:rsidTr="00287FD7">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rsidR="00287FD7" w:rsidRPr="00777B4D" w:rsidRDefault="00287FD7">
            <w:pPr>
              <w:spacing w:before="40" w:after="40"/>
              <w:ind w:left="72" w:right="72"/>
              <w:jc w:val="center"/>
              <w:rPr>
                <w:rFonts w:ascii="Arial" w:hAnsi="Arial"/>
                <w:b/>
                <w:bCs/>
                <w:sz w:val="20"/>
              </w:rPr>
            </w:pPr>
            <w:r w:rsidRPr="00777B4D">
              <w:rPr>
                <w:rFonts w:ascii="Arial" w:hAnsi="Arial"/>
                <w:b/>
                <w:bCs/>
                <w:sz w:val="20"/>
              </w:rPr>
              <w:t>Source</w:t>
            </w:r>
          </w:p>
          <w:p w:rsidR="00287FD7" w:rsidRPr="00777B4D" w:rsidRDefault="00287FD7">
            <w:pPr>
              <w:pStyle w:val="TableLabel"/>
              <w:rPr>
                <w:sz w:val="12"/>
                <w:szCs w:val="12"/>
              </w:rPr>
            </w:pPr>
            <w:r w:rsidRPr="00777B4D">
              <w:rPr>
                <w:sz w:val="12"/>
                <w:szCs w:val="12"/>
              </w:rPr>
              <w:t>AuditMessage/</w:t>
            </w:r>
            <w:r w:rsidRPr="00777B4D">
              <w:rPr>
                <w:sz w:val="12"/>
                <w:szCs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rsidP="00287FD7">
            <w:pPr>
              <w:pStyle w:val="TableEntry"/>
              <w:rPr>
                <w:sz w:val="16"/>
              </w:rPr>
            </w:pPr>
            <w:r w:rsidRPr="00777B4D">
              <w:rPr>
                <w:sz w:val="16"/>
              </w:rPr>
              <w:t>????</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sz w:val="16"/>
              </w:rPr>
              <w:t>the process ID as used within the local operating system in the local system logs.</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ind w:left="0" w:firstLine="72"/>
              <w:rPr>
                <w:i/>
                <w:iCs/>
                <w:sz w:val="16"/>
              </w:rPr>
            </w:pPr>
            <w:r w:rsidRPr="00777B4D">
              <w:rPr>
                <w:i/>
                <w:iCs/>
                <w:sz w:val="16"/>
              </w:rPr>
              <w:t>not specialized</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UserIs</w:t>
            </w:r>
            <w:r w:rsidR="00BE7887" w:rsidRPr="00777B4D">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“true”</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EV(110153, DCM, “Source”)</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“1” for machine (DNS) name, “2” for IP address</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The machine name or IP address, as specified in RFC 3881.</w:t>
            </w:r>
          </w:p>
        </w:tc>
      </w:tr>
      <w:tr w:rsidR="00287FD7" w:rsidRPr="00777B4D"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Pr="00777B4D" w:rsidRDefault="00287FD7">
            <w:pPr>
              <w:spacing w:before="40" w:after="40"/>
              <w:ind w:left="72" w:right="72"/>
              <w:jc w:val="center"/>
              <w:rPr>
                <w:rFonts w:ascii="Arial" w:hAnsi="Arial"/>
                <w:b/>
                <w:bCs/>
                <w:sz w:val="20"/>
              </w:rPr>
            </w:pPr>
            <w:r w:rsidRPr="00777B4D">
              <w:rPr>
                <w:rFonts w:ascii="Arial" w:hAnsi="Arial"/>
                <w:b/>
                <w:bCs/>
                <w:sz w:val="20"/>
              </w:rPr>
              <w:t xml:space="preserve">Human </w:t>
            </w:r>
            <w:r w:rsidR="00BE7887" w:rsidRPr="00777B4D">
              <w:rPr>
                <w:rFonts w:ascii="Arial" w:hAnsi="Arial"/>
                <w:b/>
                <w:bCs/>
                <w:sz w:val="20"/>
              </w:rPr>
              <w:t>Requester</w:t>
            </w:r>
            <w:r w:rsidRPr="00777B4D">
              <w:rPr>
                <w:rFonts w:ascii="Arial" w:hAnsi="Arial"/>
                <w:b/>
                <w:bCs/>
                <w:sz w:val="20"/>
              </w:rPr>
              <w:t xml:space="preserve"> (if known)</w:t>
            </w:r>
          </w:p>
          <w:p w:rsidR="00287FD7" w:rsidRPr="00777B4D" w:rsidRDefault="00287FD7">
            <w:pPr>
              <w:pStyle w:val="TableLabel"/>
              <w:rPr>
                <w:sz w:val="16"/>
              </w:rPr>
            </w:pPr>
            <w:r w:rsidRPr="00777B4D">
              <w:rPr>
                <w:sz w:val="12"/>
                <w:szCs w:val="12"/>
              </w:rPr>
              <w:t>AuditMessage/</w:t>
            </w:r>
            <w:r w:rsidRPr="00777B4D">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rsidP="00287FD7">
            <w:pPr>
              <w:pStyle w:val="TableEntry"/>
              <w:rPr>
                <w:sz w:val="16"/>
              </w:rPr>
            </w:pPr>
            <w:r w:rsidRPr="00777B4D">
              <w:rPr>
                <w:sz w:val="16"/>
              </w:rPr>
              <w:t>Identity of the human that initiated the transaction</w:t>
            </w:r>
            <w:r w:rsidR="00870818">
              <w:rPr>
                <w:sz w:val="16"/>
              </w:rPr>
              <w:t xml:space="preserve">. </w:t>
            </w:r>
            <w:r w:rsidRPr="00777B4D">
              <w:rPr>
                <w:sz w:val="16"/>
              </w:rPr>
              <w:t>The content of the assignedAuthorizedPerson.id.root and assignedAuthorizedPerson.id.extension in the form:  root^extension, or just root if extension is not present.</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UserIs</w:t>
            </w:r>
            <w:r w:rsidR="00BE7887" w:rsidRPr="00777B4D">
              <w:rPr>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“true”</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Access Control role(s) the user holds that allows this transaction.</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NA</w:t>
            </w:r>
          </w:p>
        </w:tc>
        <w:tc>
          <w:tcPr>
            <w:tcW w:w="4968" w:type="dxa"/>
            <w:tcBorders>
              <w:top w:val="single" w:sz="4" w:space="0" w:color="auto"/>
              <w:left w:val="single" w:sz="4" w:space="0" w:color="auto"/>
              <w:bottom w:val="single" w:sz="4" w:space="0" w:color="auto"/>
              <w:right w:val="single" w:sz="4" w:space="0" w:color="auto"/>
            </w:tcBorders>
            <w:vAlign w:val="center"/>
          </w:tcPr>
          <w:p w:rsidR="00287FD7" w:rsidRPr="00777B4D" w:rsidRDefault="00287FD7">
            <w:pPr>
              <w:pStyle w:val="TableEntry"/>
              <w:ind w:left="0"/>
              <w:rPr>
                <w:i/>
                <w:iCs/>
                <w:sz w:val="16"/>
              </w:rPr>
            </w:pP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NA</w:t>
            </w:r>
          </w:p>
        </w:tc>
        <w:tc>
          <w:tcPr>
            <w:tcW w:w="4968" w:type="dxa"/>
            <w:tcBorders>
              <w:top w:val="single" w:sz="4" w:space="0" w:color="auto"/>
              <w:left w:val="single" w:sz="4" w:space="0" w:color="auto"/>
              <w:bottom w:val="double" w:sz="4" w:space="0" w:color="auto"/>
              <w:right w:val="single" w:sz="4" w:space="0" w:color="auto"/>
            </w:tcBorders>
            <w:vAlign w:val="center"/>
          </w:tcPr>
          <w:p w:rsidR="00287FD7" w:rsidRPr="00777B4D" w:rsidRDefault="00287FD7">
            <w:pPr>
              <w:pStyle w:val="TableEntry"/>
              <w:rPr>
                <w:i/>
                <w:iCs/>
                <w:sz w:val="16"/>
              </w:rPr>
            </w:pPr>
          </w:p>
        </w:tc>
      </w:tr>
    </w:tbl>
    <w:p w:rsidR="00287FD7" w:rsidRPr="00777B4D" w:rsidRDefault="00287FD7" w:rsidP="00287FD7"/>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777B4D"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Pr="00777B4D" w:rsidRDefault="00287FD7">
            <w:pPr>
              <w:spacing w:before="40" w:after="40"/>
              <w:ind w:left="72" w:right="72"/>
              <w:rPr>
                <w:rFonts w:ascii="Arial" w:hAnsi="Arial"/>
                <w:b/>
                <w:bCs/>
                <w:sz w:val="20"/>
              </w:rPr>
            </w:pPr>
            <w:r w:rsidRPr="00777B4D">
              <w:rPr>
                <w:rFonts w:ascii="Arial" w:hAnsi="Arial"/>
                <w:b/>
                <w:bCs/>
                <w:sz w:val="20"/>
              </w:rPr>
              <w:t>Destination</w:t>
            </w:r>
          </w:p>
          <w:p w:rsidR="00287FD7" w:rsidRPr="00777B4D" w:rsidRDefault="00287FD7">
            <w:pPr>
              <w:pStyle w:val="TableLabel"/>
              <w:rPr>
                <w:sz w:val="12"/>
                <w:szCs w:val="12"/>
              </w:rPr>
            </w:pPr>
            <w:r w:rsidRPr="00777B4D">
              <w:rPr>
                <w:sz w:val="12"/>
                <w:szCs w:val="12"/>
              </w:rPr>
              <w:t>AuditMessage/</w:t>
            </w:r>
            <w:r w:rsidRPr="00777B4D">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HTTP endpoint URI.</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UserIs</w:t>
            </w:r>
            <w:r w:rsidR="00BE7887" w:rsidRPr="00777B4D">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“false”</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EV(110152, DCM, “Destination”)</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“1” for machine (DNS) name, “2” for IP address</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pStyle w:val="TableEntry"/>
              <w:rPr>
                <w:iCs/>
                <w:sz w:val="16"/>
              </w:rPr>
            </w:pPr>
            <w:r w:rsidRPr="00777B4D">
              <w:rPr>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pStyle w:val="TableEntry"/>
              <w:rPr>
                <w:sz w:val="16"/>
              </w:rPr>
            </w:pPr>
            <w:r w:rsidRPr="00777B4D">
              <w:rPr>
                <w:sz w:val="16"/>
              </w:rPr>
              <w:t>The machine name or IP address, as specified in RFC 3881.</w:t>
            </w:r>
          </w:p>
        </w:tc>
      </w:tr>
    </w:tbl>
    <w:p w:rsidR="00287FD7" w:rsidRPr="00777B4D" w:rsidRDefault="00287FD7" w:rsidP="00287FD7"/>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6"/>
        <w:gridCol w:w="2339"/>
        <w:gridCol w:w="630"/>
        <w:gridCol w:w="4965"/>
      </w:tblGrid>
      <w:tr w:rsidR="00287FD7" w:rsidRPr="00777B4D" w:rsidTr="00287FD7">
        <w:trPr>
          <w:cantSplit/>
        </w:trPr>
        <w:tc>
          <w:tcPr>
            <w:tcW w:w="1728" w:type="dxa"/>
            <w:vMerge w:val="restart"/>
            <w:tcBorders>
              <w:top w:val="single" w:sz="4" w:space="0" w:color="auto"/>
              <w:left w:val="single" w:sz="4" w:space="0" w:color="auto"/>
              <w:bottom w:val="single" w:sz="4" w:space="0" w:color="auto"/>
              <w:right w:val="single" w:sz="4" w:space="0" w:color="auto"/>
            </w:tcBorders>
            <w:hideMark/>
          </w:tcPr>
          <w:p w:rsidR="00287FD7" w:rsidRPr="00777B4D" w:rsidRDefault="00287FD7">
            <w:pPr>
              <w:spacing w:before="40" w:after="40"/>
              <w:ind w:left="72" w:right="72"/>
              <w:rPr>
                <w:rFonts w:ascii="Arial" w:hAnsi="Arial"/>
                <w:b/>
                <w:bCs/>
                <w:sz w:val="20"/>
              </w:rPr>
            </w:pPr>
            <w:r w:rsidRPr="00777B4D">
              <w:rPr>
                <w:rFonts w:ascii="Arial" w:hAnsi="Arial"/>
                <w:b/>
                <w:bCs/>
                <w:sz w:val="20"/>
              </w:rPr>
              <w:t>Audit Source</w:t>
            </w:r>
          </w:p>
          <w:p w:rsidR="00287FD7" w:rsidRPr="00777B4D" w:rsidRDefault="00287FD7">
            <w:pPr>
              <w:pStyle w:val="TableLabel"/>
              <w:rPr>
                <w:sz w:val="12"/>
                <w:szCs w:val="12"/>
              </w:rPr>
            </w:pPr>
            <w:r w:rsidRPr="00777B4D">
              <w:rPr>
                <w:sz w:val="12"/>
                <w:szCs w:val="12"/>
              </w:rPr>
              <w:t>AuditMessage/</w:t>
            </w:r>
            <w:r w:rsidRPr="00777B4D">
              <w:rPr>
                <w:sz w:val="12"/>
                <w:szCs w:val="12"/>
              </w:rPr>
              <w:br/>
              <w:t>AuditSourceIdentification</w:t>
            </w: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ind w:left="0" w:firstLine="72"/>
              <w:rPr>
                <w:i/>
                <w:iCs/>
                <w:sz w:val="16"/>
              </w:rPr>
            </w:pPr>
            <w:r w:rsidRPr="00777B4D">
              <w:rPr>
                <w:i/>
                <w:iCs/>
                <w:sz w:val="16"/>
              </w:rPr>
              <w:t>not specialized</w:t>
            </w:r>
          </w:p>
        </w:tc>
      </w:tr>
    </w:tbl>
    <w:p w:rsidR="00287FD7" w:rsidRPr="00777B4D" w:rsidRDefault="00287FD7" w:rsidP="00287FD7"/>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777B4D" w:rsidTr="00287FD7">
        <w:trPr>
          <w:cantSplit/>
        </w:trPr>
        <w:tc>
          <w:tcPr>
            <w:tcW w:w="1547" w:type="dxa"/>
            <w:vMerge w:val="restart"/>
            <w:tcBorders>
              <w:top w:val="double" w:sz="4" w:space="0" w:color="auto"/>
              <w:left w:val="single" w:sz="4" w:space="0" w:color="auto"/>
              <w:bottom w:val="single" w:sz="4" w:space="0" w:color="auto"/>
              <w:right w:val="single" w:sz="4" w:space="0" w:color="auto"/>
            </w:tcBorders>
            <w:hideMark/>
          </w:tcPr>
          <w:p w:rsidR="00287FD7" w:rsidRPr="00777B4D" w:rsidRDefault="00287FD7">
            <w:pPr>
              <w:spacing w:before="40" w:after="40"/>
              <w:ind w:left="72" w:right="72"/>
              <w:jc w:val="center"/>
              <w:rPr>
                <w:rFonts w:ascii="Arial" w:hAnsi="Arial"/>
                <w:b/>
                <w:bCs/>
                <w:sz w:val="20"/>
              </w:rPr>
            </w:pPr>
            <w:r w:rsidRPr="00777B4D">
              <w:rPr>
                <w:rFonts w:ascii="Arial" w:hAnsi="Arial"/>
                <w:b/>
                <w:bCs/>
                <w:sz w:val="20"/>
              </w:rPr>
              <w:t>Query Parameters</w:t>
            </w:r>
          </w:p>
          <w:p w:rsidR="00287FD7" w:rsidRPr="00777B4D" w:rsidRDefault="00287FD7" w:rsidP="00D33912">
            <w:pPr>
              <w:pStyle w:val="TableLabel"/>
              <w:rPr>
                <w:sz w:val="16"/>
              </w:rPr>
            </w:pPr>
            <w:r w:rsidRPr="00777B4D">
              <w:rPr>
                <w:sz w:val="12"/>
                <w:szCs w:val="12"/>
              </w:rPr>
              <w:t>(AuditMessage/</w:t>
            </w:r>
            <w:r w:rsidRPr="00777B4D">
              <w:rPr>
                <w:sz w:val="12"/>
                <w:szCs w:val="12"/>
              </w:rPr>
              <w:br/>
              <w:t>ParticipantObjectIdentification)</w:t>
            </w:r>
          </w:p>
        </w:tc>
        <w:tc>
          <w:tcPr>
            <w:tcW w:w="2518"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ParticipantObjectTypeCode</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5"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“2” (system object)</w:t>
            </w:r>
          </w:p>
        </w:tc>
      </w:tr>
      <w:tr w:rsidR="00287FD7" w:rsidRPr="00777B4D"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b/>
                <w:i/>
                <w:sz w:val="16"/>
              </w:rPr>
            </w:pPr>
            <w:r w:rsidRPr="00777B4D">
              <w:rPr>
                <w:sz w:val="16"/>
              </w:rPr>
              <w:t>“24” (query)</w:t>
            </w:r>
          </w:p>
        </w:tc>
      </w:tr>
      <w:tr w:rsidR="00287FD7" w:rsidRPr="00777B4D"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i/>
                <w:iCs/>
                <w:sz w:val="16"/>
              </w:rPr>
              <w:t>not specialized</w:t>
            </w:r>
          </w:p>
        </w:tc>
      </w:tr>
      <w:tr w:rsidR="00287FD7" w:rsidRPr="00777B4D"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OC1"/>
              <w:rPr>
                <w:sz w:val="16"/>
              </w:rPr>
            </w:pPr>
            <w:r w:rsidRPr="00777B4D">
              <w:rPr>
                <w:sz w:val="16"/>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OC1"/>
              <w:jc w:val="center"/>
              <w:rPr>
                <w:sz w:val="16"/>
              </w:rPr>
            </w:pPr>
            <w:r w:rsidRPr="00777B4D">
              <w:rPr>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Pr="00777B4D" w:rsidRDefault="00287FD7" w:rsidP="00287FD7">
            <w:pPr>
              <w:pStyle w:val="TableEntry"/>
              <w:rPr>
                <w:sz w:val="16"/>
              </w:rPr>
            </w:pPr>
            <w:r w:rsidRPr="00777B4D">
              <w:rPr>
                <w:sz w:val="16"/>
              </w:rPr>
              <w:t>EV(“PCC-Y”, “IHE Transactions”, “</w:t>
            </w:r>
            <w:r w:rsidR="00E96F48" w:rsidRPr="00777B4D">
              <w:rPr>
                <w:sz w:val="16"/>
              </w:rPr>
              <w:t>Query Clinical Knowledge</w:t>
            </w:r>
            <w:r w:rsidRPr="00777B4D">
              <w:rPr>
                <w:sz w:val="16"/>
              </w:rPr>
              <w:t>”)</w:t>
            </w:r>
          </w:p>
        </w:tc>
      </w:tr>
      <w:tr w:rsidR="00287FD7" w:rsidRPr="00777B4D"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i/>
                <w:iCs/>
                <w:sz w:val="16"/>
              </w:rPr>
              <w:t>not specialized</w:t>
            </w:r>
          </w:p>
        </w:tc>
      </w:tr>
      <w:tr w:rsidR="00287FD7" w:rsidRPr="00777B4D"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OC1"/>
              <w:rPr>
                <w:sz w:val="16"/>
              </w:rPr>
            </w:pPr>
            <w:r w:rsidRPr="00777B4D">
              <w:rPr>
                <w:sz w:val="16"/>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Pr="00777B4D" w:rsidRDefault="00287FD7" w:rsidP="00287FD7">
            <w:pPr>
              <w:pStyle w:val="TableEntry"/>
              <w:rPr>
                <w:iCs/>
                <w:sz w:val="16"/>
              </w:rPr>
            </w:pPr>
            <w:r w:rsidRPr="00777B4D">
              <w:rPr>
                <w:iCs/>
                <w:sz w:val="16"/>
              </w:rPr>
              <w:t>The content of knowledgeRequestNotification.id.root (a UUID or OID)</w:t>
            </w:r>
          </w:p>
        </w:tc>
      </w:tr>
      <w:tr w:rsidR="00287FD7" w:rsidRPr="00777B4D"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OC1"/>
              <w:rPr>
                <w:i/>
                <w:iCs/>
                <w:sz w:val="16"/>
              </w:rPr>
            </w:pPr>
            <w:r w:rsidRPr="00777B4D">
              <w:rPr>
                <w:i/>
                <w:iCs/>
                <w:sz w:val="16"/>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The content of the HTTP POST body base64 encoded.</w:t>
            </w:r>
          </w:p>
        </w:tc>
      </w:tr>
    </w:tbl>
    <w:p w:rsidR="008014AB" w:rsidRPr="00777B4D" w:rsidRDefault="008014AB" w:rsidP="008014AB">
      <w:pPr>
        <w:pStyle w:val="Heading5"/>
        <w:numPr>
          <w:ilvl w:val="0"/>
          <w:numId w:val="0"/>
        </w:numPr>
        <w:rPr>
          <w:noProof w:val="0"/>
          <w:lang w:val="en-US"/>
        </w:rPr>
      </w:pPr>
      <w:bookmarkStart w:id="103" w:name="_Toc368391283"/>
      <w:r w:rsidRPr="00777B4D">
        <w:rPr>
          <w:noProof w:val="0"/>
          <w:lang w:val="en-US"/>
        </w:rPr>
        <w:t>3.Y.5.1.2 Clinical Knowledge Requester audit message:</w:t>
      </w:r>
      <w:bookmarkEnd w:id="103"/>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2608"/>
        <w:gridCol w:w="720"/>
        <w:gridCol w:w="4875"/>
      </w:tblGrid>
      <w:tr w:rsidR="00287FD7" w:rsidRPr="00777B4D" w:rsidTr="00287FD7">
        <w:trPr>
          <w:cantSplit/>
        </w:trPr>
        <w:tc>
          <w:tcPr>
            <w:tcW w:w="1458" w:type="dxa"/>
            <w:tcBorders>
              <w:top w:val="single" w:sz="4" w:space="0" w:color="auto"/>
              <w:left w:val="single" w:sz="4" w:space="0" w:color="auto"/>
              <w:bottom w:val="double" w:sz="4" w:space="0" w:color="auto"/>
              <w:right w:val="single" w:sz="4" w:space="0" w:color="auto"/>
            </w:tcBorders>
            <w:textDirection w:val="btLr"/>
            <w:vAlign w:val="center"/>
          </w:tcPr>
          <w:p w:rsidR="00287FD7" w:rsidRPr="00777B4D" w:rsidRDefault="00287FD7">
            <w:pPr>
              <w:pStyle w:val="TableLabel"/>
              <w:rPr>
                <w:sz w:val="16"/>
              </w:rPr>
            </w:pPr>
          </w:p>
        </w:tc>
        <w:tc>
          <w:tcPr>
            <w:tcW w:w="2610"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ind w:left="72" w:right="72"/>
              <w:rPr>
                <w:rFonts w:ascii="Arial" w:hAnsi="Arial"/>
                <w:b/>
                <w:bCs/>
                <w:sz w:val="20"/>
              </w:rPr>
            </w:pPr>
            <w:r w:rsidRPr="00777B4D">
              <w:rPr>
                <w:rFonts w:ascii="Arial" w:hAnsi="Arial"/>
                <w:b/>
                <w:bCs/>
                <w:sz w:val="20"/>
              </w:rPr>
              <w:t>Field Name</w:t>
            </w:r>
          </w:p>
        </w:tc>
        <w:tc>
          <w:tcPr>
            <w:tcW w:w="720"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ind w:left="72" w:right="72"/>
              <w:rPr>
                <w:rFonts w:ascii="Arial" w:hAnsi="Arial"/>
                <w:b/>
                <w:bCs/>
                <w:sz w:val="20"/>
              </w:rPr>
            </w:pPr>
            <w:r w:rsidRPr="00777B4D">
              <w:rPr>
                <w:rFonts w:ascii="Arial" w:hAnsi="Arial"/>
                <w:b/>
                <w:bCs/>
                <w:sz w:val="20"/>
              </w:rPr>
              <w:t>Opt</w:t>
            </w:r>
          </w:p>
        </w:tc>
        <w:tc>
          <w:tcPr>
            <w:tcW w:w="4878"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ind w:left="72" w:right="72"/>
              <w:rPr>
                <w:rFonts w:ascii="Arial" w:hAnsi="Arial"/>
                <w:b/>
                <w:bCs/>
                <w:sz w:val="20"/>
              </w:rPr>
            </w:pPr>
            <w:r w:rsidRPr="00777B4D">
              <w:rPr>
                <w:rFonts w:ascii="Arial" w:hAnsi="Arial"/>
                <w:b/>
                <w:bCs/>
                <w:sz w:val="20"/>
              </w:rPr>
              <w:t>Value Constraints</w:t>
            </w:r>
          </w:p>
        </w:tc>
      </w:tr>
      <w:tr w:rsidR="00287FD7" w:rsidRPr="00777B4D" w:rsidTr="00287FD7">
        <w:trPr>
          <w:cantSplit/>
        </w:trPr>
        <w:tc>
          <w:tcPr>
            <w:tcW w:w="1458" w:type="dxa"/>
            <w:vMerge w:val="restart"/>
            <w:tcBorders>
              <w:top w:val="double" w:sz="4" w:space="0" w:color="auto"/>
              <w:left w:val="single" w:sz="4" w:space="0" w:color="auto"/>
              <w:bottom w:val="single" w:sz="4" w:space="0" w:color="auto"/>
              <w:right w:val="single" w:sz="4" w:space="0" w:color="auto"/>
            </w:tcBorders>
            <w:hideMark/>
          </w:tcPr>
          <w:p w:rsidR="00287FD7" w:rsidRPr="00777B4D" w:rsidRDefault="00287FD7">
            <w:pPr>
              <w:spacing w:before="40" w:after="40"/>
              <w:ind w:left="72" w:right="72"/>
              <w:jc w:val="center"/>
              <w:rPr>
                <w:rFonts w:ascii="Arial" w:hAnsi="Arial"/>
                <w:b/>
                <w:bCs/>
                <w:sz w:val="20"/>
              </w:rPr>
            </w:pPr>
            <w:r w:rsidRPr="00777B4D">
              <w:rPr>
                <w:rFonts w:ascii="Arial" w:hAnsi="Arial"/>
                <w:b/>
                <w:bCs/>
                <w:sz w:val="20"/>
              </w:rPr>
              <w:t>Event</w:t>
            </w:r>
          </w:p>
          <w:p w:rsidR="00287FD7" w:rsidRPr="00777B4D" w:rsidRDefault="00287FD7">
            <w:pPr>
              <w:pStyle w:val="TableLabel"/>
              <w:rPr>
                <w:sz w:val="12"/>
                <w:szCs w:val="12"/>
              </w:rPr>
            </w:pPr>
            <w:r w:rsidRPr="00777B4D">
              <w:rPr>
                <w:sz w:val="12"/>
                <w:szCs w:val="12"/>
              </w:rPr>
              <w:t>AuditMessage/</w:t>
            </w:r>
            <w:r w:rsidRPr="00777B4D">
              <w:rPr>
                <w:sz w:val="12"/>
                <w:szCs w:val="12"/>
              </w:rPr>
              <w:br/>
              <w:t>EventIdentification</w:t>
            </w:r>
          </w:p>
        </w:tc>
        <w:tc>
          <w:tcPr>
            <w:tcW w:w="2610"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EventID</w:t>
            </w:r>
          </w:p>
        </w:tc>
        <w:tc>
          <w:tcPr>
            <w:tcW w:w="720"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878"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EV(110112, DCM, “Query”)</w:t>
            </w:r>
          </w:p>
        </w:tc>
      </w:tr>
      <w:tr w:rsidR="00287FD7" w:rsidRPr="00777B4D"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878" w:type="dxa"/>
            <w:tcBorders>
              <w:top w:val="single" w:sz="4" w:space="0" w:color="auto"/>
              <w:left w:val="single" w:sz="4" w:space="0" w:color="auto"/>
              <w:bottom w:val="single" w:sz="4" w:space="0" w:color="auto"/>
              <w:right w:val="single" w:sz="4" w:space="0" w:color="auto"/>
            </w:tcBorders>
            <w:hideMark/>
          </w:tcPr>
          <w:p w:rsidR="00287FD7" w:rsidRPr="00777B4D" w:rsidRDefault="00287FD7">
            <w:pPr>
              <w:pStyle w:val="TableEntry"/>
              <w:rPr>
                <w:sz w:val="16"/>
              </w:rPr>
            </w:pPr>
            <w:r w:rsidRPr="00777B4D">
              <w:rPr>
                <w:sz w:val="16"/>
              </w:rPr>
              <w:t xml:space="preserve">“E” (Execute) </w:t>
            </w:r>
          </w:p>
        </w:tc>
      </w:tr>
      <w:tr w:rsidR="00287FD7" w:rsidRPr="00777B4D"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rsidP="008014AB">
            <w:pPr>
              <w:pStyle w:val="TableEntry"/>
              <w:rPr>
                <w:sz w:val="16"/>
              </w:rPr>
            </w:pPr>
            <w:r w:rsidRPr="00777B4D">
              <w:rPr>
                <w:sz w:val="16"/>
              </w:rPr>
              <w:t>EV(“</w:t>
            </w:r>
            <w:r w:rsidR="008014AB" w:rsidRPr="00777B4D">
              <w:rPr>
                <w:sz w:val="16"/>
              </w:rPr>
              <w:t>PCC-Y</w:t>
            </w:r>
            <w:r w:rsidRPr="00777B4D">
              <w:rPr>
                <w:sz w:val="16"/>
              </w:rPr>
              <w:t>”, “IHE Transactions”, “</w:t>
            </w:r>
            <w:r w:rsidR="00E96F48" w:rsidRPr="00777B4D">
              <w:rPr>
                <w:sz w:val="16"/>
              </w:rPr>
              <w:t>Query Clinical Knowledge</w:t>
            </w:r>
            <w:r w:rsidRPr="00777B4D">
              <w:rPr>
                <w:sz w:val="16"/>
              </w:rPr>
              <w:t>”)</w:t>
            </w:r>
          </w:p>
        </w:tc>
      </w:tr>
      <w:tr w:rsidR="00287FD7" w:rsidRPr="00777B4D"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Pr="00777B4D" w:rsidRDefault="00287FD7">
            <w:pPr>
              <w:pStyle w:val="TableLabel"/>
              <w:jc w:val="left"/>
            </w:pPr>
            <w:r w:rsidRPr="00777B4D">
              <w:rPr>
                <w:sz w:val="16"/>
              </w:rPr>
              <w:t>Source (Document Consumer) (1)</w:t>
            </w:r>
          </w:p>
        </w:tc>
      </w:tr>
      <w:tr w:rsidR="00287FD7" w:rsidRPr="00777B4D"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Pr="00777B4D" w:rsidRDefault="00287FD7">
            <w:pPr>
              <w:pStyle w:val="TableLabel"/>
              <w:jc w:val="left"/>
            </w:pPr>
            <w:r w:rsidRPr="00777B4D">
              <w:rPr>
                <w:sz w:val="16"/>
              </w:rPr>
              <w:t>Destination (Document Registry) (1)</w:t>
            </w:r>
          </w:p>
        </w:tc>
      </w:tr>
      <w:tr w:rsidR="00287FD7" w:rsidRPr="00777B4D"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Pr="00777B4D" w:rsidRDefault="00287FD7">
            <w:pPr>
              <w:pStyle w:val="TableLabel"/>
              <w:jc w:val="left"/>
              <w:rPr>
                <w:sz w:val="16"/>
              </w:rPr>
            </w:pPr>
            <w:r w:rsidRPr="00777B4D">
              <w:rPr>
                <w:sz w:val="16"/>
              </w:rPr>
              <w:t>Audit Source (Document Registry) (1)</w:t>
            </w:r>
          </w:p>
        </w:tc>
      </w:tr>
      <w:tr w:rsidR="00287FD7" w:rsidRPr="00777B4D"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Pr="00777B4D" w:rsidRDefault="00287FD7">
            <w:pPr>
              <w:pStyle w:val="TableLabel"/>
              <w:jc w:val="left"/>
              <w:rPr>
                <w:sz w:val="16"/>
              </w:rPr>
            </w:pPr>
            <w:r w:rsidRPr="00777B4D">
              <w:rPr>
                <w:sz w:val="16"/>
              </w:rPr>
              <w:t>Patient (0..1)</w:t>
            </w:r>
          </w:p>
        </w:tc>
      </w:tr>
      <w:tr w:rsidR="00287FD7" w:rsidRPr="00777B4D"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Pr="00777B4D" w:rsidRDefault="00287FD7">
            <w:pPr>
              <w:pStyle w:val="TableLabel"/>
              <w:jc w:val="left"/>
              <w:rPr>
                <w:sz w:val="16"/>
              </w:rPr>
            </w:pPr>
            <w:r w:rsidRPr="00777B4D">
              <w:rPr>
                <w:sz w:val="16"/>
              </w:rPr>
              <w:t>Query Parameters(1)</w:t>
            </w:r>
          </w:p>
        </w:tc>
      </w:tr>
    </w:tbl>
    <w:p w:rsidR="00287FD7" w:rsidRPr="00777B4D" w:rsidRDefault="00287FD7" w:rsidP="00287FD7">
      <w:pPr>
        <w:rPr>
          <w:b/>
          <w:i/>
        </w:rPr>
      </w:pPr>
      <w:r w:rsidRPr="00777B4D">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777B4D" w:rsidTr="00287FD7">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rsidR="00287FD7" w:rsidRPr="00777B4D" w:rsidRDefault="00287FD7">
            <w:pPr>
              <w:spacing w:before="40" w:after="40"/>
              <w:ind w:left="72" w:right="72"/>
              <w:jc w:val="center"/>
              <w:rPr>
                <w:rFonts w:ascii="Arial" w:hAnsi="Arial"/>
                <w:b/>
                <w:bCs/>
                <w:sz w:val="20"/>
              </w:rPr>
            </w:pPr>
            <w:r w:rsidRPr="00777B4D">
              <w:rPr>
                <w:rFonts w:ascii="Arial" w:hAnsi="Arial"/>
                <w:b/>
                <w:bCs/>
                <w:sz w:val="20"/>
              </w:rPr>
              <w:t>Source</w:t>
            </w:r>
          </w:p>
          <w:p w:rsidR="00287FD7" w:rsidRPr="00777B4D" w:rsidRDefault="00287FD7">
            <w:pPr>
              <w:pStyle w:val="TableLabel"/>
              <w:rPr>
                <w:sz w:val="12"/>
                <w:szCs w:val="12"/>
              </w:rPr>
            </w:pPr>
            <w:r w:rsidRPr="00777B4D">
              <w:rPr>
                <w:sz w:val="12"/>
                <w:szCs w:val="12"/>
              </w:rPr>
              <w:t>AuditMessage/</w:t>
            </w:r>
            <w:r w:rsidRPr="00777B4D">
              <w:rPr>
                <w:sz w:val="12"/>
                <w:szCs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8014AB">
            <w:pPr>
              <w:pStyle w:val="TableEntry"/>
              <w:ind w:left="0" w:firstLine="72"/>
              <w:rPr>
                <w:sz w:val="16"/>
              </w:rPr>
            </w:pPr>
            <w:r w:rsidRPr="00777B4D">
              <w:rPr>
                <w:sz w:val="16"/>
              </w:rPr>
              <w:t>?</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ind w:left="0" w:firstLine="72"/>
              <w:rPr>
                <w:i/>
                <w:iCs/>
                <w:sz w:val="16"/>
              </w:rPr>
            </w:pPr>
            <w:r w:rsidRPr="00777B4D">
              <w:rPr>
                <w:i/>
                <w:iCs/>
                <w:sz w:val="16"/>
              </w:rPr>
              <w:t>not specialized</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ind w:left="0" w:firstLine="72"/>
              <w:rPr>
                <w:i/>
                <w:iCs/>
                <w:sz w:val="16"/>
              </w:rPr>
            </w:pPr>
            <w:r w:rsidRPr="00777B4D">
              <w:rPr>
                <w:i/>
                <w:iCs/>
                <w:sz w:val="16"/>
              </w:rPr>
              <w:t>not specialized</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UserIs</w:t>
            </w:r>
            <w:r w:rsidR="00BE7887" w:rsidRPr="00777B4D">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“true”</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EV(110153, DCM, “Source”)</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“1” for machine (DNS) name, “2” for IP address</w:t>
            </w:r>
          </w:p>
        </w:tc>
      </w:tr>
      <w:tr w:rsidR="00287FD7" w:rsidRPr="00777B4D"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The machine name or IP address, as specified in RFC 3881.</w:t>
            </w:r>
          </w:p>
        </w:tc>
      </w:tr>
    </w:tbl>
    <w:p w:rsidR="00287FD7" w:rsidRPr="00777B4D" w:rsidRDefault="00287FD7" w:rsidP="00287FD7"/>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777B4D"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Pr="00777B4D" w:rsidRDefault="00287FD7">
            <w:pPr>
              <w:spacing w:before="40" w:after="40"/>
              <w:ind w:left="72" w:right="72"/>
              <w:rPr>
                <w:rFonts w:ascii="Arial" w:hAnsi="Arial"/>
                <w:b/>
                <w:bCs/>
                <w:sz w:val="20"/>
              </w:rPr>
            </w:pPr>
            <w:r w:rsidRPr="00777B4D">
              <w:rPr>
                <w:rFonts w:ascii="Arial" w:hAnsi="Arial"/>
                <w:b/>
                <w:bCs/>
                <w:sz w:val="20"/>
              </w:rPr>
              <w:t>Destination</w:t>
            </w:r>
          </w:p>
          <w:p w:rsidR="00287FD7" w:rsidRPr="00777B4D" w:rsidRDefault="00287FD7">
            <w:pPr>
              <w:pStyle w:val="TableLabel"/>
              <w:rPr>
                <w:sz w:val="12"/>
                <w:szCs w:val="12"/>
              </w:rPr>
            </w:pPr>
            <w:r w:rsidRPr="00777B4D">
              <w:rPr>
                <w:sz w:val="12"/>
                <w:szCs w:val="12"/>
              </w:rPr>
              <w:t>AuditMessage/</w:t>
            </w:r>
            <w:r w:rsidRPr="00777B4D">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8014AB">
            <w:pPr>
              <w:pStyle w:val="TableEntry"/>
              <w:rPr>
                <w:sz w:val="16"/>
              </w:rPr>
            </w:pPr>
            <w:r w:rsidRPr="00777B4D">
              <w:rPr>
                <w:sz w:val="16"/>
              </w:rPr>
              <w:t xml:space="preserve">HTTP </w:t>
            </w:r>
            <w:r w:rsidR="00287FD7" w:rsidRPr="00777B4D">
              <w:rPr>
                <w:sz w:val="16"/>
              </w:rPr>
              <w:t>endpoint URI.</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sz w:val="16"/>
              </w:rPr>
              <w:t>the process ID as used within the local operating system in the local system logs.</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UserIs</w:t>
            </w:r>
            <w:r w:rsidR="00BE7887" w:rsidRPr="00777B4D">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“false”</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EV(110152, DCM, “Destination”)</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Cs/>
                <w:sz w:val="16"/>
              </w:rPr>
            </w:pPr>
            <w:r w:rsidRPr="00777B4D">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“1” for machine (DNS) name, “2” for IP address</w:t>
            </w:r>
          </w:p>
        </w:tc>
      </w:tr>
      <w:tr w:rsidR="00287FD7" w:rsidRPr="00777B4D"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pStyle w:val="TableEntry"/>
              <w:rPr>
                <w:iCs/>
                <w:sz w:val="16"/>
              </w:rPr>
            </w:pPr>
            <w:r w:rsidRPr="00777B4D">
              <w:rPr>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pStyle w:val="TableEntry"/>
              <w:jc w:val="center"/>
              <w:rPr>
                <w:iCs/>
                <w:sz w:val="16"/>
              </w:rPr>
            </w:pPr>
            <w:r w:rsidRPr="00777B4D">
              <w:rPr>
                <w:iCs/>
                <w:sz w:val="16"/>
              </w:rPr>
              <w:t>M</w:t>
            </w:r>
          </w:p>
        </w:tc>
        <w:tc>
          <w:tcPr>
            <w:tcW w:w="4968" w:type="dxa"/>
            <w:tcBorders>
              <w:top w:val="single" w:sz="4" w:space="0" w:color="auto"/>
              <w:left w:val="single" w:sz="4" w:space="0" w:color="auto"/>
              <w:bottom w:val="double" w:sz="4" w:space="0" w:color="auto"/>
              <w:right w:val="single" w:sz="4" w:space="0" w:color="auto"/>
            </w:tcBorders>
            <w:vAlign w:val="center"/>
            <w:hideMark/>
          </w:tcPr>
          <w:p w:rsidR="00287FD7" w:rsidRPr="00777B4D" w:rsidRDefault="00287FD7">
            <w:pPr>
              <w:pStyle w:val="TableEntry"/>
              <w:rPr>
                <w:sz w:val="16"/>
              </w:rPr>
            </w:pPr>
            <w:r w:rsidRPr="00777B4D">
              <w:rPr>
                <w:sz w:val="16"/>
              </w:rPr>
              <w:t>The machine name or IP address, as specified in RFC 3881.</w:t>
            </w:r>
          </w:p>
        </w:tc>
      </w:tr>
    </w:tbl>
    <w:p w:rsidR="00287FD7" w:rsidRPr="00777B4D" w:rsidRDefault="00287FD7" w:rsidP="00287FD7"/>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6"/>
        <w:gridCol w:w="2339"/>
        <w:gridCol w:w="630"/>
        <w:gridCol w:w="4965"/>
      </w:tblGrid>
      <w:tr w:rsidR="00287FD7" w:rsidRPr="00777B4D" w:rsidTr="00287FD7">
        <w:trPr>
          <w:cantSplit/>
        </w:trPr>
        <w:tc>
          <w:tcPr>
            <w:tcW w:w="1728" w:type="dxa"/>
            <w:vMerge w:val="restart"/>
            <w:tcBorders>
              <w:top w:val="single" w:sz="4" w:space="0" w:color="auto"/>
              <w:left w:val="single" w:sz="4" w:space="0" w:color="auto"/>
              <w:bottom w:val="single" w:sz="4" w:space="0" w:color="auto"/>
              <w:right w:val="single" w:sz="4" w:space="0" w:color="auto"/>
            </w:tcBorders>
            <w:hideMark/>
          </w:tcPr>
          <w:p w:rsidR="00287FD7" w:rsidRPr="00777B4D" w:rsidRDefault="00287FD7">
            <w:pPr>
              <w:spacing w:before="40" w:after="40"/>
              <w:ind w:left="72" w:right="72"/>
              <w:rPr>
                <w:rFonts w:ascii="Arial" w:hAnsi="Arial"/>
                <w:b/>
                <w:bCs/>
                <w:sz w:val="20"/>
              </w:rPr>
            </w:pPr>
            <w:r w:rsidRPr="00777B4D">
              <w:rPr>
                <w:rFonts w:ascii="Arial" w:hAnsi="Arial"/>
                <w:b/>
                <w:bCs/>
                <w:sz w:val="20"/>
              </w:rPr>
              <w:t>Audit Source</w:t>
            </w:r>
          </w:p>
          <w:p w:rsidR="00287FD7" w:rsidRPr="00777B4D" w:rsidRDefault="00287FD7">
            <w:pPr>
              <w:pStyle w:val="TableLabel"/>
              <w:rPr>
                <w:sz w:val="12"/>
                <w:szCs w:val="12"/>
              </w:rPr>
            </w:pPr>
            <w:r w:rsidRPr="00777B4D">
              <w:rPr>
                <w:sz w:val="12"/>
                <w:szCs w:val="12"/>
              </w:rPr>
              <w:t>AuditMessage/</w:t>
            </w:r>
            <w:r w:rsidRPr="00777B4D">
              <w:rPr>
                <w:sz w:val="12"/>
                <w:szCs w:val="12"/>
              </w:rPr>
              <w:br/>
              <w:t>AuditSourceIdentification</w:t>
            </w: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not specialized</w:t>
            </w:r>
          </w:p>
        </w:tc>
      </w:tr>
      <w:tr w:rsidR="00287FD7" w:rsidRPr="00777B4D"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ind w:left="0" w:firstLine="72"/>
              <w:rPr>
                <w:i/>
                <w:iCs/>
                <w:sz w:val="16"/>
              </w:rPr>
            </w:pPr>
            <w:r w:rsidRPr="00777B4D">
              <w:rPr>
                <w:i/>
                <w:iCs/>
                <w:sz w:val="16"/>
              </w:rPr>
              <w:t>not specialized</w:t>
            </w:r>
          </w:p>
        </w:tc>
      </w:tr>
    </w:tbl>
    <w:p w:rsidR="00287FD7" w:rsidRPr="00777B4D" w:rsidRDefault="00287FD7" w:rsidP="00287FD7"/>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777B4D" w:rsidTr="008014AB">
        <w:trPr>
          <w:cantSplit/>
        </w:trPr>
        <w:tc>
          <w:tcPr>
            <w:tcW w:w="1547" w:type="dxa"/>
            <w:vMerge w:val="restart"/>
            <w:tcBorders>
              <w:top w:val="double" w:sz="4" w:space="0" w:color="auto"/>
              <w:left w:val="single" w:sz="4" w:space="0" w:color="auto"/>
              <w:bottom w:val="single" w:sz="4" w:space="0" w:color="auto"/>
              <w:right w:val="single" w:sz="4" w:space="0" w:color="auto"/>
            </w:tcBorders>
            <w:hideMark/>
          </w:tcPr>
          <w:p w:rsidR="00287FD7" w:rsidRPr="00777B4D" w:rsidRDefault="00287FD7">
            <w:pPr>
              <w:spacing w:before="40" w:after="40"/>
              <w:ind w:left="72" w:right="72"/>
              <w:jc w:val="center"/>
              <w:rPr>
                <w:rFonts w:ascii="Arial" w:hAnsi="Arial"/>
                <w:b/>
                <w:bCs/>
                <w:sz w:val="20"/>
              </w:rPr>
            </w:pPr>
            <w:r w:rsidRPr="00777B4D">
              <w:rPr>
                <w:rFonts w:ascii="Arial" w:hAnsi="Arial"/>
                <w:b/>
                <w:bCs/>
                <w:sz w:val="20"/>
              </w:rPr>
              <w:t>Query Parameters</w:t>
            </w:r>
          </w:p>
          <w:p w:rsidR="00287FD7" w:rsidRPr="00777B4D" w:rsidRDefault="00287FD7" w:rsidP="00D33912">
            <w:pPr>
              <w:pStyle w:val="TableLabel"/>
              <w:rPr>
                <w:sz w:val="16"/>
              </w:rPr>
            </w:pPr>
            <w:r w:rsidRPr="00777B4D">
              <w:rPr>
                <w:sz w:val="12"/>
                <w:szCs w:val="12"/>
              </w:rPr>
              <w:t>(AuditMessage/</w:t>
            </w:r>
            <w:r w:rsidRPr="00777B4D">
              <w:rPr>
                <w:sz w:val="12"/>
                <w:szCs w:val="12"/>
              </w:rPr>
              <w:br/>
              <w:t>ParticipantObjectIdentification)</w:t>
            </w:r>
          </w:p>
        </w:tc>
        <w:tc>
          <w:tcPr>
            <w:tcW w:w="2518"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ParticipantObjectTypeCode</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5" w:type="dxa"/>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“2” (system object)</w:t>
            </w:r>
          </w:p>
        </w:tc>
      </w:tr>
      <w:tr w:rsidR="00287FD7" w:rsidRPr="00777B4D"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sz w:val="16"/>
              </w:rPr>
            </w:pPr>
            <w:r w:rsidRPr="00777B4D">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b/>
                <w:i/>
                <w:sz w:val="16"/>
              </w:rPr>
            </w:pPr>
            <w:r w:rsidRPr="00777B4D">
              <w:rPr>
                <w:sz w:val="16"/>
              </w:rPr>
              <w:t>“24” (query)</w:t>
            </w:r>
          </w:p>
        </w:tc>
      </w:tr>
      <w:tr w:rsidR="00287FD7" w:rsidRPr="00777B4D"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i/>
                <w:iCs/>
                <w:sz w:val="16"/>
              </w:rPr>
              <w:t>not specialized</w:t>
            </w:r>
          </w:p>
        </w:tc>
      </w:tr>
      <w:tr w:rsidR="00287FD7" w:rsidRPr="00777B4D"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sz w:val="16"/>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OC1"/>
              <w:jc w:val="center"/>
              <w:rPr>
                <w:sz w:val="16"/>
              </w:rPr>
            </w:pPr>
            <w:r w:rsidRPr="00777B4D">
              <w:rPr>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Pr="00777B4D" w:rsidRDefault="00287FD7" w:rsidP="008014AB">
            <w:pPr>
              <w:pStyle w:val="TableEntry"/>
              <w:rPr>
                <w:sz w:val="16"/>
              </w:rPr>
            </w:pPr>
            <w:r w:rsidRPr="00777B4D">
              <w:rPr>
                <w:sz w:val="16"/>
              </w:rPr>
              <w:t>EV(“</w:t>
            </w:r>
            <w:r w:rsidR="008014AB" w:rsidRPr="00777B4D">
              <w:rPr>
                <w:sz w:val="16"/>
              </w:rPr>
              <w:t>PCC</w:t>
            </w:r>
            <w:r w:rsidRPr="00777B4D">
              <w:rPr>
                <w:sz w:val="16"/>
              </w:rPr>
              <w:t>-</w:t>
            </w:r>
            <w:r w:rsidR="008014AB" w:rsidRPr="00777B4D">
              <w:rPr>
                <w:sz w:val="16"/>
              </w:rPr>
              <w:t>Y</w:t>
            </w:r>
            <w:r w:rsidRPr="00777B4D">
              <w:rPr>
                <w:sz w:val="16"/>
              </w:rPr>
              <w:t>”, “IHE Transactions”, “</w:t>
            </w:r>
            <w:r w:rsidR="00E96F48" w:rsidRPr="00777B4D">
              <w:rPr>
                <w:sz w:val="16"/>
              </w:rPr>
              <w:t>Query Clinical Knowledge</w:t>
            </w:r>
            <w:r w:rsidRPr="00777B4D">
              <w:rPr>
                <w:sz w:val="16"/>
              </w:rPr>
              <w:t>”)</w:t>
            </w:r>
          </w:p>
        </w:tc>
      </w:tr>
      <w:tr w:rsidR="00287FD7" w:rsidRPr="00777B4D"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777B4D"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i/>
                <w:iCs/>
                <w:sz w:val="16"/>
              </w:rPr>
            </w:pPr>
            <w:r w:rsidRPr="00777B4D">
              <w:rPr>
                <w:i/>
                <w:iCs/>
                <w:sz w:val="16"/>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jc w:val="center"/>
              <w:rPr>
                <w:i/>
                <w:iCs/>
                <w:sz w:val="16"/>
              </w:rPr>
            </w:pPr>
            <w:r w:rsidRPr="00777B4D">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777B4D" w:rsidRDefault="00287FD7">
            <w:pPr>
              <w:pStyle w:val="TableEntry"/>
              <w:rPr>
                <w:sz w:val="16"/>
              </w:rPr>
            </w:pPr>
            <w:r w:rsidRPr="00777B4D">
              <w:rPr>
                <w:i/>
                <w:iCs/>
                <w:sz w:val="16"/>
              </w:rPr>
              <w:t>not specialized</w:t>
            </w:r>
          </w:p>
        </w:tc>
      </w:tr>
      <w:tr w:rsidR="008014AB" w:rsidRPr="00777B4D"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8014AB" w:rsidRPr="00777B4D" w:rsidRDefault="008014AB">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8014AB" w:rsidRPr="00777B4D" w:rsidRDefault="008014AB">
            <w:pPr>
              <w:pStyle w:val="TOC1"/>
              <w:rPr>
                <w:sz w:val="16"/>
              </w:rPr>
            </w:pPr>
            <w:r w:rsidRPr="00777B4D">
              <w:rPr>
                <w:sz w:val="16"/>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8014AB" w:rsidRPr="00777B4D" w:rsidRDefault="008014AB">
            <w:pPr>
              <w:pStyle w:val="TableEntry"/>
              <w:jc w:val="center"/>
              <w:rPr>
                <w:iCs/>
                <w:sz w:val="16"/>
              </w:rPr>
            </w:pPr>
            <w:r w:rsidRPr="00777B4D">
              <w:rPr>
                <w:iCs/>
                <w:sz w:val="16"/>
              </w:rPr>
              <w:t>M</w:t>
            </w:r>
          </w:p>
        </w:tc>
        <w:tc>
          <w:tcPr>
            <w:tcW w:w="4965" w:type="dxa"/>
            <w:tcBorders>
              <w:top w:val="single" w:sz="4" w:space="0" w:color="auto"/>
              <w:left w:val="single" w:sz="4" w:space="0" w:color="auto"/>
              <w:bottom w:val="single" w:sz="4" w:space="0" w:color="auto"/>
              <w:right w:val="single" w:sz="4" w:space="0" w:color="auto"/>
            </w:tcBorders>
            <w:hideMark/>
          </w:tcPr>
          <w:p w:rsidR="008014AB" w:rsidRPr="00777B4D" w:rsidRDefault="008014AB" w:rsidP="008014AB">
            <w:pPr>
              <w:pStyle w:val="TableEntry"/>
              <w:rPr>
                <w:iCs/>
                <w:sz w:val="16"/>
              </w:rPr>
            </w:pPr>
            <w:r w:rsidRPr="00777B4D">
              <w:rPr>
                <w:iCs/>
                <w:sz w:val="16"/>
              </w:rPr>
              <w:t>The content of knowledgeRequestNotification.id.root (a UUID or OID)</w:t>
            </w:r>
          </w:p>
        </w:tc>
      </w:tr>
      <w:tr w:rsidR="008014AB" w:rsidRPr="00777B4D"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8014AB" w:rsidRPr="00777B4D" w:rsidRDefault="008014AB">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8014AB" w:rsidRPr="00777B4D" w:rsidRDefault="008014AB">
            <w:pPr>
              <w:pStyle w:val="TOC1"/>
              <w:rPr>
                <w:i/>
                <w:iCs/>
                <w:sz w:val="16"/>
              </w:rPr>
            </w:pPr>
            <w:r w:rsidRPr="00777B4D">
              <w:rPr>
                <w:i/>
                <w:iCs/>
                <w:sz w:val="16"/>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rsidR="008014AB" w:rsidRPr="00777B4D" w:rsidRDefault="008014AB">
            <w:pPr>
              <w:pStyle w:val="TableEntry"/>
              <w:jc w:val="center"/>
              <w:rPr>
                <w:sz w:val="16"/>
              </w:rPr>
            </w:pPr>
            <w:r w:rsidRPr="00777B4D">
              <w:rPr>
                <w:sz w:val="16"/>
              </w:rPr>
              <w:t>M</w:t>
            </w:r>
          </w:p>
        </w:tc>
        <w:tc>
          <w:tcPr>
            <w:tcW w:w="4965" w:type="dxa"/>
            <w:tcBorders>
              <w:top w:val="single" w:sz="4" w:space="0" w:color="auto"/>
              <w:left w:val="single" w:sz="4" w:space="0" w:color="auto"/>
              <w:bottom w:val="single" w:sz="4" w:space="0" w:color="auto"/>
              <w:right w:val="single" w:sz="4" w:space="0" w:color="auto"/>
            </w:tcBorders>
          </w:tcPr>
          <w:p w:rsidR="008014AB" w:rsidRPr="00777B4D" w:rsidRDefault="008014AB" w:rsidP="008014AB">
            <w:pPr>
              <w:pStyle w:val="TableEntry"/>
              <w:rPr>
                <w:iCs/>
                <w:sz w:val="16"/>
              </w:rPr>
            </w:pPr>
            <w:r w:rsidRPr="00777B4D">
              <w:rPr>
                <w:sz w:val="16"/>
              </w:rPr>
              <w:t>The content of the HTTP POST body base64 encoded.</w:t>
            </w:r>
          </w:p>
        </w:tc>
      </w:tr>
    </w:tbl>
    <w:p w:rsidR="00FD06B3" w:rsidRPr="00777B4D" w:rsidRDefault="00FD06B3" w:rsidP="00FD06B3">
      <w:pPr>
        <w:pStyle w:val="BodyText"/>
        <w:rPr>
          <w:lang w:eastAsia="x-none"/>
        </w:rPr>
      </w:pPr>
    </w:p>
    <w:p w:rsidR="00680648" w:rsidRPr="00777B4D" w:rsidRDefault="00680648" w:rsidP="00680648">
      <w:pPr>
        <w:pStyle w:val="Heading5"/>
        <w:numPr>
          <w:ilvl w:val="0"/>
          <w:numId w:val="0"/>
        </w:numPr>
        <w:rPr>
          <w:noProof w:val="0"/>
          <w:lang w:val="en-US"/>
        </w:rPr>
      </w:pPr>
      <w:bookmarkStart w:id="104" w:name="_Toc368391284"/>
      <w:r w:rsidRPr="00777B4D">
        <w:rPr>
          <w:noProof w:val="0"/>
          <w:lang w:val="en-US"/>
        </w:rPr>
        <w:t>3.Y.5.1.(z) Actor Specific Security Considerations</w:t>
      </w:r>
      <w:bookmarkEnd w:id="104"/>
    </w:p>
    <w:p w:rsidR="00230F53" w:rsidRPr="00777B4D" w:rsidRDefault="00230F53" w:rsidP="00230F53">
      <w:pPr>
        <w:pStyle w:val="BodyText"/>
        <w:rPr>
          <w:lang w:eastAsia="x-none"/>
        </w:rPr>
      </w:pPr>
      <w:r w:rsidRPr="00777B4D">
        <w:rPr>
          <w:lang w:eastAsia="x-none"/>
        </w:rPr>
        <w:t xml:space="preserve">When individually identifiable data </w:t>
      </w:r>
      <w:r w:rsidR="008826A8" w:rsidRPr="00777B4D">
        <w:rPr>
          <w:lang w:eastAsia="x-none"/>
        </w:rPr>
        <w:t xml:space="preserve">are </w:t>
      </w:r>
      <w:r w:rsidRPr="00777B4D">
        <w:rPr>
          <w:lang w:eastAsia="x-none"/>
        </w:rPr>
        <w:t xml:space="preserve">provided in an Infobutton request, additional security may be </w:t>
      </w:r>
      <w:r w:rsidR="00ED7F2A" w:rsidRPr="00777B4D">
        <w:rPr>
          <w:lang w:eastAsia="x-none"/>
        </w:rPr>
        <w:t xml:space="preserve">required by the </w:t>
      </w:r>
      <w:r w:rsidR="0051122A" w:rsidRPr="00777B4D">
        <w:rPr>
          <w:lang w:eastAsia="x-none"/>
        </w:rPr>
        <w:t>Clinical Knowledge Directory</w:t>
      </w:r>
      <w:r w:rsidRPr="00777B4D">
        <w:rPr>
          <w:lang w:eastAsia="x-none"/>
        </w:rPr>
        <w:t xml:space="preserve"> to protect information systems that have access to this information</w:t>
      </w:r>
      <w:r w:rsidR="00870818">
        <w:rPr>
          <w:lang w:eastAsia="x-none"/>
        </w:rPr>
        <w:t xml:space="preserve">. </w:t>
      </w:r>
      <w:r w:rsidRPr="00777B4D">
        <w:rPr>
          <w:lang w:eastAsia="x-none"/>
        </w:rPr>
        <w:t xml:space="preserve">For example, if locations are specified using the full zip code associated with a patient, </w:t>
      </w:r>
      <w:r w:rsidR="00ED7F2A" w:rsidRPr="00777B4D">
        <w:rPr>
          <w:lang w:eastAsia="x-none"/>
        </w:rPr>
        <w:t xml:space="preserve">or age is provided for patients older than </w:t>
      </w:r>
      <w:r w:rsidR="00E02A7E" w:rsidRPr="00777B4D">
        <w:rPr>
          <w:lang w:eastAsia="x-none"/>
        </w:rPr>
        <w:t>89</w:t>
      </w:r>
      <w:r w:rsidR="00ED7F2A" w:rsidRPr="00777B4D">
        <w:rPr>
          <w:lang w:eastAsia="x-none"/>
        </w:rPr>
        <w:t xml:space="preserve">, </w:t>
      </w:r>
      <w:r w:rsidRPr="00777B4D">
        <w:rPr>
          <w:lang w:eastAsia="x-none"/>
        </w:rPr>
        <w:t>this is considered to be individually identifiable information in the US</w:t>
      </w:r>
      <w:r w:rsidR="00870818">
        <w:rPr>
          <w:lang w:eastAsia="x-none"/>
        </w:rPr>
        <w:t xml:space="preserve">. </w:t>
      </w:r>
      <w:r w:rsidR="00ED7F2A" w:rsidRPr="00777B4D">
        <w:rPr>
          <w:lang w:eastAsia="x-none"/>
        </w:rPr>
        <w:t xml:space="preserve">Applications created by certain entities in the US that have access to </w:t>
      </w:r>
      <w:r w:rsidRPr="00777B4D">
        <w:rPr>
          <w:lang w:eastAsia="x-none"/>
        </w:rPr>
        <w:t xml:space="preserve">such information </w:t>
      </w:r>
      <w:r w:rsidR="00ED7F2A" w:rsidRPr="00777B4D">
        <w:rPr>
          <w:lang w:eastAsia="x-none"/>
        </w:rPr>
        <w:t>must include additional security and access control measures</w:t>
      </w:r>
      <w:r w:rsidR="00870818">
        <w:rPr>
          <w:lang w:eastAsia="x-none"/>
        </w:rPr>
        <w:t xml:space="preserve">. </w:t>
      </w:r>
      <w:r w:rsidR="00ED7F2A" w:rsidRPr="00777B4D">
        <w:rPr>
          <w:lang w:eastAsia="x-none"/>
        </w:rPr>
        <w:t xml:space="preserve">This can substantially increase the cost of deployment of a </w:t>
      </w:r>
      <w:r w:rsidR="0051122A" w:rsidRPr="00777B4D">
        <w:rPr>
          <w:lang w:eastAsia="x-none"/>
        </w:rPr>
        <w:t>Clinical Knowledge Directory</w:t>
      </w:r>
      <w:r w:rsidR="00ED7F2A" w:rsidRPr="00777B4D">
        <w:rPr>
          <w:lang w:eastAsia="x-none"/>
        </w:rPr>
        <w:t xml:space="preserve"> by those entities</w:t>
      </w:r>
      <w:r w:rsidR="00870818">
        <w:rPr>
          <w:lang w:eastAsia="x-none"/>
        </w:rPr>
        <w:t xml:space="preserve">. </w:t>
      </w:r>
      <w:r w:rsidR="00ED7F2A" w:rsidRPr="00777B4D">
        <w:rPr>
          <w:lang w:eastAsia="x-none"/>
        </w:rPr>
        <w:t xml:space="preserve">Careful consideration must be given to how much information is provided in </w:t>
      </w:r>
      <w:r w:rsidR="00D33912" w:rsidRPr="00777B4D">
        <w:rPr>
          <w:lang w:eastAsia="x-none"/>
        </w:rPr>
        <w:t>a</w:t>
      </w:r>
      <w:r w:rsidR="00ED7F2A" w:rsidRPr="00777B4D">
        <w:rPr>
          <w:lang w:eastAsia="x-none"/>
        </w:rPr>
        <w:t xml:space="preserve"> Clinical Knowledge Request transaction to ensure that applications can be designed in a cost effective manner.</w:t>
      </w:r>
    </w:p>
    <w:p w:rsidR="00D5588D" w:rsidRPr="00777B4D" w:rsidRDefault="00D5588D" w:rsidP="00D5588D">
      <w:pPr>
        <w:pStyle w:val="Heading2"/>
        <w:pageBreakBefore/>
        <w:numPr>
          <w:ilvl w:val="0"/>
          <w:numId w:val="0"/>
        </w:numPr>
        <w:ind w:left="576" w:hanging="576"/>
        <w:rPr>
          <w:noProof w:val="0"/>
          <w:lang w:val="en-US"/>
        </w:rPr>
      </w:pPr>
      <w:bookmarkStart w:id="105" w:name="_Toc150877412"/>
      <w:bookmarkStart w:id="106" w:name="_Toc150877656"/>
      <w:bookmarkStart w:id="107" w:name="_Ref330306817"/>
      <w:bookmarkStart w:id="108" w:name="_Toc368391285"/>
      <w:r w:rsidRPr="00777B4D">
        <w:rPr>
          <w:noProof w:val="0"/>
          <w:lang w:val="en-US"/>
        </w:rPr>
        <w:lastRenderedPageBreak/>
        <w:t xml:space="preserve">3.Z </w:t>
      </w:r>
      <w:bookmarkEnd w:id="105"/>
      <w:bookmarkEnd w:id="106"/>
      <w:r w:rsidR="00E96F48" w:rsidRPr="00777B4D">
        <w:rPr>
          <w:noProof w:val="0"/>
          <w:lang w:val="en-US"/>
        </w:rPr>
        <w:t>Retrieve Clinical Knowledge</w:t>
      </w:r>
      <w:bookmarkEnd w:id="107"/>
      <w:bookmarkEnd w:id="108"/>
    </w:p>
    <w:p w:rsidR="00D5588D" w:rsidRPr="00777B4D" w:rsidRDefault="00D5588D" w:rsidP="00291432">
      <w:pPr>
        <w:pStyle w:val="BodyText"/>
      </w:pPr>
      <w:r w:rsidRPr="00777B4D">
        <w:t>This section corresponds to Transaction PCC-</w:t>
      </w:r>
      <w:r w:rsidR="00605F48" w:rsidRPr="00777B4D">
        <w:t>Z</w:t>
      </w:r>
      <w:r w:rsidRPr="00777B4D">
        <w:t xml:space="preserve"> of the IHE Technical Framework. The Clinical Knowledge </w:t>
      </w:r>
      <w:r w:rsidR="00BE7887" w:rsidRPr="00777B4D">
        <w:t>Requester</w:t>
      </w:r>
      <w:r w:rsidRPr="00777B4D">
        <w:t xml:space="preserve"> and </w:t>
      </w:r>
      <w:r w:rsidR="00080631" w:rsidRPr="00777B4D">
        <w:t>Clinical Knowledge Resource Repository</w:t>
      </w:r>
      <w:r w:rsidRPr="00777B4D">
        <w:t xml:space="preserve"> actors use transaction PCC-</w:t>
      </w:r>
      <w:r w:rsidR="00605F48" w:rsidRPr="00777B4D">
        <w:t>Z</w:t>
      </w:r>
      <w:r w:rsidRPr="00777B4D">
        <w:t>.</w:t>
      </w:r>
    </w:p>
    <w:p w:rsidR="00D5588D" w:rsidRPr="00777B4D" w:rsidRDefault="00D5588D" w:rsidP="00D5588D">
      <w:pPr>
        <w:pStyle w:val="Heading3"/>
        <w:numPr>
          <w:ilvl w:val="0"/>
          <w:numId w:val="0"/>
        </w:numPr>
        <w:ind w:left="720" w:hanging="720"/>
        <w:rPr>
          <w:noProof w:val="0"/>
          <w:lang w:val="en-US"/>
        </w:rPr>
      </w:pPr>
      <w:bookmarkStart w:id="109" w:name="_Toc80450244"/>
      <w:bookmarkStart w:id="110" w:name="_Toc80454086"/>
      <w:bookmarkStart w:id="111" w:name="_Toc368391286"/>
      <w:r w:rsidRPr="00777B4D">
        <w:rPr>
          <w:noProof w:val="0"/>
          <w:lang w:val="en-US"/>
        </w:rPr>
        <w:t>3.Z.1 Scope</w:t>
      </w:r>
      <w:bookmarkEnd w:id="109"/>
      <w:bookmarkEnd w:id="110"/>
      <w:bookmarkEnd w:id="111"/>
    </w:p>
    <w:p w:rsidR="00D5588D" w:rsidRPr="00777B4D" w:rsidRDefault="00D5588D" w:rsidP="00291432">
      <w:pPr>
        <w:pStyle w:val="BodyText"/>
      </w:pPr>
      <w:r w:rsidRPr="00777B4D">
        <w:t xml:space="preserve">This transaction is used by the Clinical Knowledge </w:t>
      </w:r>
      <w:r w:rsidR="00BE7887" w:rsidRPr="00777B4D">
        <w:t>Requester</w:t>
      </w:r>
      <w:r w:rsidRPr="00777B4D">
        <w:t xml:space="preserve"> to retrieve a document from the </w:t>
      </w:r>
      <w:r w:rsidR="00080631" w:rsidRPr="00777B4D">
        <w:t>Clinical Knowledge Resource Repository</w:t>
      </w:r>
      <w:r w:rsidR="00870818">
        <w:t xml:space="preserve">. </w:t>
      </w:r>
      <w:r w:rsidRPr="00777B4D">
        <w:t xml:space="preserve">The Clinical Knowledge </w:t>
      </w:r>
      <w:r w:rsidR="00BE7887" w:rsidRPr="00777B4D">
        <w:t>Requester</w:t>
      </w:r>
      <w:r w:rsidRPr="00777B4D">
        <w:t xml:space="preserve"> has already obtained the URI information from the </w:t>
      </w:r>
      <w:r w:rsidR="0051122A" w:rsidRPr="00777B4D">
        <w:t>Clinical Knowledge Directory</w:t>
      </w:r>
      <w:r w:rsidRPr="00777B4D">
        <w:t xml:space="preserve"> by means of the </w:t>
      </w:r>
      <w:r w:rsidR="00E96F48" w:rsidRPr="00777B4D">
        <w:t>Query Clinical Knowledge</w:t>
      </w:r>
      <w:r w:rsidRPr="00777B4D">
        <w:t xml:space="preserve"> transaction</w:t>
      </w:r>
      <w:r w:rsidR="00870818">
        <w:t xml:space="preserve">. </w:t>
      </w:r>
    </w:p>
    <w:p w:rsidR="00D5588D" w:rsidRPr="00777B4D" w:rsidRDefault="00D5588D" w:rsidP="00D5588D">
      <w:pPr>
        <w:pStyle w:val="Heading3"/>
        <w:numPr>
          <w:ilvl w:val="0"/>
          <w:numId w:val="0"/>
        </w:numPr>
        <w:ind w:left="720" w:hanging="720"/>
        <w:rPr>
          <w:noProof w:val="0"/>
          <w:lang w:val="en-US"/>
        </w:rPr>
      </w:pPr>
      <w:bookmarkStart w:id="112" w:name="_Toc80450245"/>
      <w:bookmarkStart w:id="113" w:name="_Toc80454087"/>
      <w:bookmarkStart w:id="114" w:name="_Toc368391287"/>
      <w:r w:rsidRPr="00777B4D">
        <w:rPr>
          <w:noProof w:val="0"/>
          <w:lang w:val="en-US"/>
        </w:rPr>
        <w:t>3.Z.2 Use Case Roles</w:t>
      </w:r>
      <w:bookmarkEnd w:id="112"/>
      <w:bookmarkEnd w:id="113"/>
      <w:bookmarkEnd w:id="114"/>
    </w:p>
    <w:bookmarkStart w:id="115" w:name="_MON_1403959064"/>
    <w:bookmarkEnd w:id="115"/>
    <w:p w:rsidR="00D5588D" w:rsidRPr="00777B4D" w:rsidRDefault="001B5C62" w:rsidP="00762985">
      <w:pPr>
        <w:jc w:val="center"/>
        <w:rPr>
          <w:b/>
        </w:rPr>
      </w:pPr>
      <w:r w:rsidRPr="00777B4D">
        <w:object w:dxaOrig="5260" w:dyaOrig="2380">
          <v:shape id="_x0000_i1025" type="#_x0000_t75" style="width:297.6pt;height:132.5pt" o:ole="" fillcolor="window">
            <v:imagedata r:id="rId23" o:title=""/>
          </v:shape>
          <o:OLEObject Type="Embed" ProgID="Word.Picture.8" ShapeID="_x0000_i1025" DrawAspect="Content" ObjectID="_1442133088" r:id="rId24"/>
        </w:object>
      </w:r>
    </w:p>
    <w:p w:rsidR="00D5588D" w:rsidRPr="00777B4D" w:rsidRDefault="00D5588D" w:rsidP="00D5588D">
      <w:r w:rsidRPr="00777B4D">
        <w:rPr>
          <w:b/>
        </w:rPr>
        <w:t>Actor:</w:t>
      </w:r>
      <w:r w:rsidRPr="00777B4D">
        <w:t xml:space="preserve"> Clinical Knowledge </w:t>
      </w:r>
      <w:r w:rsidR="00BE7887" w:rsidRPr="00777B4D">
        <w:t>Requester</w:t>
      </w:r>
    </w:p>
    <w:p w:rsidR="00D5588D" w:rsidRPr="00777B4D" w:rsidRDefault="00D5588D" w:rsidP="00D5588D">
      <w:r w:rsidRPr="00777B4D">
        <w:rPr>
          <w:b/>
        </w:rPr>
        <w:t>Role</w:t>
      </w:r>
      <w:r w:rsidR="00411AB2">
        <w:rPr>
          <w:b/>
        </w:rPr>
        <w:t xml:space="preserve">: </w:t>
      </w:r>
      <w:r w:rsidRPr="00777B4D">
        <w:t>Obtains document.</w:t>
      </w:r>
    </w:p>
    <w:p w:rsidR="00D5588D" w:rsidRPr="00777B4D" w:rsidRDefault="00D5588D" w:rsidP="00D5588D">
      <w:r w:rsidRPr="00777B4D">
        <w:rPr>
          <w:b/>
        </w:rPr>
        <w:t>Actor:</w:t>
      </w:r>
      <w:r w:rsidRPr="00777B4D">
        <w:t xml:space="preserve"> </w:t>
      </w:r>
      <w:r w:rsidR="00080631" w:rsidRPr="00777B4D">
        <w:t>Clinical Knowledge Resource Repository</w:t>
      </w:r>
      <w:r w:rsidRPr="00777B4D">
        <w:t xml:space="preserve"> </w:t>
      </w:r>
    </w:p>
    <w:p w:rsidR="00D5588D" w:rsidRPr="00777B4D" w:rsidRDefault="00D5588D" w:rsidP="00D5588D">
      <w:r w:rsidRPr="00777B4D">
        <w:rPr>
          <w:b/>
        </w:rPr>
        <w:t>Role</w:t>
      </w:r>
      <w:r w:rsidR="00411AB2">
        <w:rPr>
          <w:b/>
        </w:rPr>
        <w:t xml:space="preserve">: </w:t>
      </w:r>
      <w:r w:rsidRPr="00777B4D">
        <w:t>Provides documents.</w:t>
      </w:r>
    </w:p>
    <w:p w:rsidR="00D5588D" w:rsidRPr="00777B4D" w:rsidRDefault="00D5588D" w:rsidP="00D5588D">
      <w:pPr>
        <w:pStyle w:val="Heading3"/>
        <w:numPr>
          <w:ilvl w:val="0"/>
          <w:numId w:val="0"/>
        </w:numPr>
        <w:ind w:left="720" w:hanging="720"/>
        <w:rPr>
          <w:noProof w:val="0"/>
          <w:lang w:val="en-US"/>
        </w:rPr>
      </w:pPr>
      <w:bookmarkStart w:id="116" w:name="_Toc80450246"/>
      <w:bookmarkStart w:id="117" w:name="_Toc80454088"/>
      <w:bookmarkStart w:id="118" w:name="_Toc368391288"/>
      <w:r w:rsidRPr="00777B4D">
        <w:rPr>
          <w:noProof w:val="0"/>
          <w:lang w:val="en-US"/>
        </w:rPr>
        <w:t>3.Z.3 Referenced Standard</w:t>
      </w:r>
      <w:bookmarkEnd w:id="116"/>
      <w:bookmarkEnd w:id="117"/>
      <w:bookmarkEnd w:id="118"/>
    </w:p>
    <w:tbl>
      <w:tblPr>
        <w:tblW w:w="0" w:type="auto"/>
        <w:tblLook w:val="0000" w:firstRow="0" w:lastRow="0" w:firstColumn="0" w:lastColumn="0" w:noHBand="0" w:noVBand="0"/>
      </w:tblPr>
      <w:tblGrid>
        <w:gridCol w:w="1188"/>
        <w:gridCol w:w="7818"/>
      </w:tblGrid>
      <w:tr w:rsidR="00D5588D" w:rsidRPr="00777B4D" w:rsidTr="00762985">
        <w:tc>
          <w:tcPr>
            <w:tcW w:w="1188" w:type="dxa"/>
          </w:tcPr>
          <w:p w:rsidR="00D5588D" w:rsidRPr="00777B4D" w:rsidRDefault="00D5588D" w:rsidP="0064527F">
            <w:r w:rsidRPr="00777B4D">
              <w:t>HTTP</w:t>
            </w:r>
          </w:p>
        </w:tc>
        <w:tc>
          <w:tcPr>
            <w:tcW w:w="7818" w:type="dxa"/>
          </w:tcPr>
          <w:p w:rsidR="00D5588D" w:rsidRPr="00777B4D" w:rsidRDefault="00D5588D" w:rsidP="0064527F">
            <w:r w:rsidRPr="00777B4D">
              <w:t>Hyper Text Transfer Protocol HTTP 1.1 (RFC 2616)</w:t>
            </w:r>
          </w:p>
        </w:tc>
      </w:tr>
      <w:tr w:rsidR="00D5588D" w:rsidRPr="00777B4D" w:rsidTr="00762985">
        <w:tc>
          <w:tcPr>
            <w:tcW w:w="1188" w:type="dxa"/>
          </w:tcPr>
          <w:p w:rsidR="00D5588D" w:rsidRPr="00777B4D" w:rsidRDefault="00D5588D" w:rsidP="0064527F">
            <w:r w:rsidRPr="00777B4D">
              <w:t>MIME</w:t>
            </w:r>
          </w:p>
        </w:tc>
        <w:tc>
          <w:tcPr>
            <w:tcW w:w="7818" w:type="dxa"/>
          </w:tcPr>
          <w:p w:rsidR="00D5588D" w:rsidRPr="00777B4D" w:rsidRDefault="00D5588D" w:rsidP="0064527F">
            <w:r w:rsidRPr="00777B4D">
              <w:t>Multipurpose Internet Message Extensions (RFC 2045 to RFC 2049)</w:t>
            </w:r>
          </w:p>
        </w:tc>
      </w:tr>
    </w:tbl>
    <w:p w:rsidR="00D5588D" w:rsidRPr="00777B4D" w:rsidRDefault="00D5588D" w:rsidP="00D5588D"/>
    <w:p w:rsidR="00D5588D" w:rsidRPr="00777B4D" w:rsidRDefault="00D5588D" w:rsidP="00D5588D">
      <w:pPr>
        <w:pStyle w:val="Heading3"/>
        <w:numPr>
          <w:ilvl w:val="0"/>
          <w:numId w:val="0"/>
        </w:numPr>
        <w:ind w:left="720" w:hanging="720"/>
        <w:rPr>
          <w:noProof w:val="0"/>
          <w:lang w:val="en-US"/>
        </w:rPr>
      </w:pPr>
      <w:bookmarkStart w:id="119" w:name="_Toc80450247"/>
      <w:bookmarkStart w:id="120" w:name="_Toc80454089"/>
      <w:bookmarkStart w:id="121" w:name="_Toc368391289"/>
      <w:r w:rsidRPr="00777B4D">
        <w:rPr>
          <w:noProof w:val="0"/>
          <w:lang w:val="en-US"/>
        </w:rPr>
        <w:lastRenderedPageBreak/>
        <w:t>3.Z.4 Interaction Diagram</w:t>
      </w:r>
      <w:bookmarkEnd w:id="119"/>
      <w:bookmarkEnd w:id="120"/>
      <w:bookmarkEnd w:id="121"/>
    </w:p>
    <w:p w:rsidR="00D5588D" w:rsidRPr="00777B4D" w:rsidRDefault="00D5588D" w:rsidP="00D5588D">
      <w:pPr>
        <w:jc w:val="center"/>
      </w:pPr>
      <w:r w:rsidRPr="00777B4D">
        <w:object w:dxaOrig="5610" w:dyaOrig="2625">
          <v:shape id="_x0000_i1026" type="#_x0000_t75" style="width:281.3pt;height:133.45pt" o:ole="">
            <v:imagedata r:id="rId25" o:title=""/>
          </v:shape>
          <o:OLEObject Type="Embed" ProgID="Word.Picture.8" ShapeID="_x0000_i1026" DrawAspect="Content" ObjectID="_1442133089" r:id="rId26"/>
        </w:object>
      </w:r>
    </w:p>
    <w:p w:rsidR="00D5588D" w:rsidRPr="00777B4D" w:rsidRDefault="00D5588D" w:rsidP="00D5588D">
      <w:pPr>
        <w:pStyle w:val="Heading4"/>
        <w:numPr>
          <w:ilvl w:val="0"/>
          <w:numId w:val="0"/>
        </w:numPr>
        <w:ind w:left="864" w:hanging="864"/>
        <w:rPr>
          <w:noProof w:val="0"/>
          <w:lang w:val="en-US"/>
        </w:rPr>
      </w:pPr>
      <w:bookmarkStart w:id="122" w:name="_Toc80450248"/>
      <w:bookmarkStart w:id="123" w:name="_Toc368391290"/>
      <w:r w:rsidRPr="00777B4D">
        <w:rPr>
          <w:noProof w:val="0"/>
          <w:lang w:val="en-US"/>
        </w:rPr>
        <w:t xml:space="preserve">3.Z.4.1 </w:t>
      </w:r>
      <w:r w:rsidR="00E96F48" w:rsidRPr="00777B4D">
        <w:rPr>
          <w:noProof w:val="0"/>
          <w:lang w:val="en-US"/>
        </w:rPr>
        <w:t>Retrieve Clinical Knowledge</w:t>
      </w:r>
      <w:r w:rsidRPr="00777B4D">
        <w:rPr>
          <w:noProof w:val="0"/>
          <w:lang w:val="en-US"/>
        </w:rPr>
        <w:t xml:space="preserve"> Request</w:t>
      </w:r>
      <w:bookmarkEnd w:id="122"/>
      <w:bookmarkEnd w:id="123"/>
    </w:p>
    <w:p w:rsidR="00D5588D" w:rsidRPr="00777B4D" w:rsidRDefault="00D5588D" w:rsidP="00D5588D">
      <w:pPr>
        <w:pStyle w:val="Heading5"/>
        <w:numPr>
          <w:ilvl w:val="0"/>
          <w:numId w:val="0"/>
        </w:numPr>
        <w:rPr>
          <w:noProof w:val="0"/>
          <w:lang w:val="en-US"/>
        </w:rPr>
      </w:pPr>
      <w:bookmarkStart w:id="124" w:name="_Toc80450249"/>
      <w:bookmarkStart w:id="125" w:name="_Toc368391291"/>
      <w:r w:rsidRPr="00777B4D">
        <w:rPr>
          <w:noProof w:val="0"/>
          <w:lang w:val="en-US"/>
        </w:rPr>
        <w:t>3.Z.4.1.1 Trigger Events</w:t>
      </w:r>
      <w:bookmarkEnd w:id="124"/>
      <w:bookmarkEnd w:id="125"/>
    </w:p>
    <w:p w:rsidR="00D5588D" w:rsidRPr="00777B4D" w:rsidRDefault="00AF0574" w:rsidP="00291432">
      <w:pPr>
        <w:pStyle w:val="BodyText"/>
      </w:pPr>
      <w:r w:rsidRPr="00777B4D">
        <w:t xml:space="preserve">The Clinical Knowledge </w:t>
      </w:r>
      <w:r w:rsidR="00BE7887" w:rsidRPr="00777B4D">
        <w:t>Requester</w:t>
      </w:r>
      <w:r w:rsidRPr="00777B4D">
        <w:t xml:space="preserve"> has obtained </w:t>
      </w:r>
      <w:r w:rsidR="00E14AA1" w:rsidRPr="00777B4D">
        <w:t>URI</w:t>
      </w:r>
      <w:r w:rsidRPr="00777B4D">
        <w:t xml:space="preserve"> information from the </w:t>
      </w:r>
      <w:r w:rsidR="0051122A" w:rsidRPr="00777B4D">
        <w:t>Clinical Knowledge Directory</w:t>
      </w:r>
      <w:r w:rsidRPr="00777B4D">
        <w:t xml:space="preserve"> by means of the </w:t>
      </w:r>
      <w:r w:rsidR="00E96F48" w:rsidRPr="00777B4D">
        <w:t>Query Clinical Knowledge</w:t>
      </w:r>
      <w:r w:rsidRPr="00777B4D">
        <w:t xml:space="preserve"> transaction</w:t>
      </w:r>
      <w:r w:rsidR="00D5588D" w:rsidRPr="00777B4D">
        <w:t>.</w:t>
      </w:r>
    </w:p>
    <w:p w:rsidR="00D5588D" w:rsidRPr="00777B4D" w:rsidRDefault="00D5588D" w:rsidP="00D5588D">
      <w:pPr>
        <w:pStyle w:val="Heading5"/>
        <w:numPr>
          <w:ilvl w:val="0"/>
          <w:numId w:val="0"/>
        </w:numPr>
        <w:rPr>
          <w:noProof w:val="0"/>
          <w:lang w:val="en-US"/>
        </w:rPr>
      </w:pPr>
      <w:bookmarkStart w:id="126" w:name="_Toc80450250"/>
      <w:bookmarkStart w:id="127" w:name="_Toc368391292"/>
      <w:r w:rsidRPr="00777B4D">
        <w:rPr>
          <w:noProof w:val="0"/>
          <w:lang w:val="en-US"/>
        </w:rPr>
        <w:t>3.Z.4.1.2 Message Semantics</w:t>
      </w:r>
      <w:bookmarkEnd w:id="126"/>
      <w:bookmarkEnd w:id="127"/>
    </w:p>
    <w:p w:rsidR="00D5588D" w:rsidRPr="00777B4D" w:rsidRDefault="00D5588D" w:rsidP="00291432">
      <w:pPr>
        <w:pStyle w:val="BodyText"/>
      </w:pPr>
      <w:r w:rsidRPr="00777B4D">
        <w:t>The URI specifies the protocol and protocol parameters that are to be used to retrieve the document</w:t>
      </w:r>
      <w:r w:rsidR="00870818">
        <w:t xml:space="preserve">. </w:t>
      </w:r>
      <w:r w:rsidRPr="00777B4D">
        <w:t xml:space="preserve">The </w:t>
      </w:r>
      <w:r w:rsidR="00080631" w:rsidRPr="00777B4D">
        <w:t>Clinical Knowledge Resource Repository</w:t>
      </w:r>
      <w:r w:rsidRPr="00777B4D">
        <w:t xml:space="preserve"> shall support the following parameters for protocol in the URI:</w:t>
      </w:r>
    </w:p>
    <w:p w:rsidR="00D5588D" w:rsidRPr="00404B28" w:rsidRDefault="00D5588D" w:rsidP="00762985">
      <w:pPr>
        <w:pStyle w:val="ListBullet2"/>
      </w:pPr>
      <w:r w:rsidRPr="00870818">
        <w:t>HTTP</w:t>
      </w:r>
    </w:p>
    <w:p w:rsidR="00DD7007" w:rsidRPr="00404B28" w:rsidRDefault="00DD7007" w:rsidP="00762985">
      <w:pPr>
        <w:pStyle w:val="ListBullet2"/>
      </w:pPr>
      <w:r w:rsidRPr="00404B28">
        <w:t>HTTPS</w:t>
      </w:r>
    </w:p>
    <w:p w:rsidR="00D5588D" w:rsidRPr="00777B4D" w:rsidRDefault="00D5588D" w:rsidP="00291432">
      <w:pPr>
        <w:pStyle w:val="BodyText"/>
      </w:pPr>
      <w:r w:rsidRPr="00777B4D">
        <w:t>The details of URI handling are specified in the HTTP standard (RFC 2616).</w:t>
      </w:r>
    </w:p>
    <w:p w:rsidR="00D5588D" w:rsidRPr="00777B4D" w:rsidRDefault="00D5588D" w:rsidP="00291432">
      <w:pPr>
        <w:pStyle w:val="BodyText"/>
      </w:pPr>
      <w:r w:rsidRPr="00777B4D">
        <w:t xml:space="preserve">The </w:t>
      </w:r>
      <w:r w:rsidR="00080631" w:rsidRPr="00777B4D">
        <w:t>Clinical Knowledge Resource Repository</w:t>
      </w:r>
      <w:r w:rsidRPr="00777B4D">
        <w:t xml:space="preserve"> shall fully implement support for any protocol parameters that are required by the HTTP standard.</w:t>
      </w:r>
    </w:p>
    <w:p w:rsidR="00D5588D" w:rsidRPr="00777B4D" w:rsidRDefault="00AF0574" w:rsidP="00AF0574">
      <w:pPr>
        <w:pStyle w:val="Heading6"/>
        <w:numPr>
          <w:ilvl w:val="0"/>
          <w:numId w:val="0"/>
        </w:numPr>
        <w:ind w:left="1152" w:hanging="1152"/>
        <w:rPr>
          <w:noProof w:val="0"/>
          <w:lang w:val="en-US"/>
        </w:rPr>
      </w:pPr>
      <w:bookmarkStart w:id="128" w:name="_Toc368391293"/>
      <w:r w:rsidRPr="00777B4D">
        <w:rPr>
          <w:noProof w:val="0"/>
          <w:lang w:val="en-US"/>
        </w:rPr>
        <w:t xml:space="preserve">3.Z.4.1.2.1 </w:t>
      </w:r>
      <w:r w:rsidR="00D5588D" w:rsidRPr="00777B4D">
        <w:rPr>
          <w:noProof w:val="0"/>
          <w:lang w:val="en-US"/>
        </w:rPr>
        <w:t>Request Headers</w:t>
      </w:r>
      <w:bookmarkEnd w:id="128"/>
    </w:p>
    <w:p w:rsidR="00D5588D" w:rsidRPr="00777B4D" w:rsidRDefault="00D5588D" w:rsidP="00291432">
      <w:pPr>
        <w:pStyle w:val="BodyText"/>
      </w:pPr>
      <w:r w:rsidRPr="00777B4D">
        <w:t>The HTTP Protocol specifies a variety of request headers that can affect the result returned by the server</w:t>
      </w:r>
      <w:r w:rsidR="00870818">
        <w:t xml:space="preserve">. </w:t>
      </w:r>
      <w:r w:rsidR="00AF0574" w:rsidRPr="00777B4D">
        <w:t xml:space="preserve">Clinical Knowledge Requesters </w:t>
      </w:r>
      <w:r w:rsidRPr="00777B4D">
        <w:t>may use any request header allowed by the HTTP Protocol</w:t>
      </w:r>
      <w:r w:rsidRPr="00777B4D">
        <w:rPr>
          <w:rStyle w:val="FootnoteReference"/>
        </w:rPr>
        <w:footnoteReference w:id="3"/>
      </w:r>
      <w:r w:rsidR="00870818">
        <w:t xml:space="preserve">. </w:t>
      </w:r>
      <w:r w:rsidRPr="00777B4D">
        <w:t xml:space="preserve">However, </w:t>
      </w:r>
      <w:r w:rsidR="00AF0574" w:rsidRPr="00777B4D">
        <w:t xml:space="preserve">Clinical Knowledge </w:t>
      </w:r>
      <w:r w:rsidRPr="00777B4D">
        <w:t>Repositories are not required to acknowledge or support of these headers not required by the protocol, and may be required in certain cases to ignore certain headers</w:t>
      </w:r>
      <w:r w:rsidR="00870818">
        <w:t xml:space="preserve">. </w:t>
      </w:r>
      <w:r w:rsidRPr="00777B4D">
        <w:t>See the table below for details.</w:t>
      </w:r>
    </w:p>
    <w:p w:rsidR="00FB780E" w:rsidRPr="00777B4D" w:rsidRDefault="00FB780E" w:rsidP="00FB780E">
      <w:pPr>
        <w:pStyle w:val="TableTitle"/>
        <w:keepLines/>
      </w:pPr>
      <w:r w:rsidRPr="00777B4D">
        <w:lastRenderedPageBreak/>
        <w:t>Table 3.Z.4</w:t>
      </w:r>
      <w:r w:rsidR="00260B6D" w:rsidRPr="00777B4D">
        <w:t>.1.2.1</w:t>
      </w:r>
      <w:r w:rsidRPr="00777B4D">
        <w:t>-1</w:t>
      </w:r>
      <w:r w:rsidR="00C16B49" w:rsidRPr="00777B4D">
        <w:t xml:space="preserve">: </w:t>
      </w:r>
      <w:r w:rsidRPr="00777B4D">
        <w:t>Request Headers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405"/>
        <w:gridCol w:w="6120"/>
      </w:tblGrid>
      <w:tr w:rsidR="00D5588D" w:rsidRPr="00777B4D" w:rsidTr="00291432">
        <w:tc>
          <w:tcPr>
            <w:tcW w:w="1998" w:type="dxa"/>
            <w:shd w:val="clear" w:color="auto" w:fill="D9D9D9" w:themeFill="background1" w:themeFillShade="D9"/>
          </w:tcPr>
          <w:p w:rsidR="00D5588D" w:rsidRPr="00777B4D" w:rsidRDefault="00D5588D" w:rsidP="00FB780E">
            <w:pPr>
              <w:pStyle w:val="TableEntryHeader"/>
              <w:keepNext/>
              <w:keepLines/>
            </w:pPr>
            <w:r w:rsidRPr="00777B4D">
              <w:t>Request Header</w:t>
            </w:r>
          </w:p>
        </w:tc>
        <w:tc>
          <w:tcPr>
            <w:tcW w:w="1405" w:type="dxa"/>
            <w:shd w:val="clear" w:color="auto" w:fill="D9D9D9" w:themeFill="background1" w:themeFillShade="D9"/>
          </w:tcPr>
          <w:p w:rsidR="00D5588D" w:rsidRPr="00777B4D" w:rsidRDefault="00D5588D" w:rsidP="00FB780E">
            <w:pPr>
              <w:pStyle w:val="TableEntryHeader"/>
              <w:keepNext/>
              <w:keepLines/>
            </w:pPr>
            <w:r w:rsidRPr="00777B4D">
              <w:t>Repository</w:t>
            </w:r>
            <w:r w:rsidRPr="00777B4D">
              <w:br/>
              <w:t>Support</w:t>
            </w:r>
          </w:p>
        </w:tc>
        <w:tc>
          <w:tcPr>
            <w:tcW w:w="6120" w:type="dxa"/>
            <w:shd w:val="clear" w:color="auto" w:fill="D9D9D9" w:themeFill="background1" w:themeFillShade="D9"/>
          </w:tcPr>
          <w:p w:rsidR="00D5588D" w:rsidRPr="00777B4D" w:rsidRDefault="00D5588D" w:rsidP="00FB780E">
            <w:pPr>
              <w:pStyle w:val="TableEntryHeader"/>
              <w:keepNext/>
              <w:keepLines/>
            </w:pPr>
            <w:r w:rsidRPr="00777B4D">
              <w:t>Comments</w:t>
            </w:r>
          </w:p>
        </w:tc>
      </w:tr>
      <w:tr w:rsidR="00D5588D" w:rsidRPr="00777B4D" w:rsidTr="00FB780E">
        <w:tc>
          <w:tcPr>
            <w:tcW w:w="1998" w:type="dxa"/>
          </w:tcPr>
          <w:p w:rsidR="00D5588D" w:rsidRPr="00777B4D" w:rsidRDefault="00D5588D" w:rsidP="00FB780E">
            <w:pPr>
              <w:pStyle w:val="TableEntry"/>
              <w:keepNext/>
              <w:keepLines/>
            </w:pPr>
            <w:r w:rsidRPr="00777B4D">
              <w:t>Accept</w:t>
            </w:r>
            <w:r w:rsidRPr="00777B4D">
              <w:br/>
              <w:t>Accept-Charset</w:t>
            </w:r>
            <w:r w:rsidRPr="00777B4D">
              <w:br/>
              <w:t>Accept-Language</w:t>
            </w:r>
          </w:p>
        </w:tc>
        <w:tc>
          <w:tcPr>
            <w:tcW w:w="1405" w:type="dxa"/>
          </w:tcPr>
          <w:p w:rsidR="00D5588D" w:rsidRPr="00777B4D" w:rsidRDefault="00AF0574" w:rsidP="00FB780E">
            <w:pPr>
              <w:pStyle w:val="TableEntry"/>
              <w:keepNext/>
              <w:keepLines/>
            </w:pPr>
            <w:r w:rsidRPr="00777B4D">
              <w:t>O</w:t>
            </w:r>
          </w:p>
        </w:tc>
        <w:tc>
          <w:tcPr>
            <w:tcW w:w="6120" w:type="dxa"/>
          </w:tcPr>
          <w:p w:rsidR="00D5588D" w:rsidRPr="00777B4D" w:rsidRDefault="00AF0574" w:rsidP="00FB780E">
            <w:pPr>
              <w:pStyle w:val="TableEntry"/>
              <w:keepNext/>
              <w:keepLines/>
            </w:pPr>
            <w:r w:rsidRPr="00777B4D">
              <w:t>These headers can alter the charset or language of the requested resource.</w:t>
            </w:r>
          </w:p>
        </w:tc>
      </w:tr>
      <w:tr w:rsidR="00D5588D" w:rsidRPr="00777B4D" w:rsidTr="00FB780E">
        <w:tc>
          <w:tcPr>
            <w:tcW w:w="1998" w:type="dxa"/>
          </w:tcPr>
          <w:p w:rsidR="00D5588D" w:rsidRPr="00777B4D" w:rsidRDefault="00D5588D" w:rsidP="00FB780E">
            <w:pPr>
              <w:pStyle w:val="TableEntry"/>
              <w:keepNext/>
              <w:keepLines/>
            </w:pPr>
            <w:r w:rsidRPr="00777B4D">
              <w:t>Accept-Encoding</w:t>
            </w:r>
          </w:p>
        </w:tc>
        <w:tc>
          <w:tcPr>
            <w:tcW w:w="1405" w:type="dxa"/>
          </w:tcPr>
          <w:p w:rsidR="00D5588D" w:rsidRPr="00777B4D" w:rsidRDefault="00D5588D" w:rsidP="00FB780E">
            <w:pPr>
              <w:pStyle w:val="TableEntry"/>
              <w:keepNext/>
              <w:keepLines/>
            </w:pPr>
            <w:r w:rsidRPr="00777B4D">
              <w:t>O</w:t>
            </w:r>
          </w:p>
        </w:tc>
        <w:tc>
          <w:tcPr>
            <w:tcW w:w="6120" w:type="dxa"/>
          </w:tcPr>
          <w:p w:rsidR="00D5588D" w:rsidRPr="00777B4D" w:rsidRDefault="00D5588D" w:rsidP="00FB780E">
            <w:pPr>
              <w:pStyle w:val="TableEntry"/>
              <w:keepNext/>
              <w:keepLines/>
            </w:pPr>
            <w:r w:rsidRPr="00777B4D">
              <w:t xml:space="preserve">This header requests that an encoded form </w:t>
            </w:r>
            <w:r w:rsidR="00D54A19" w:rsidRPr="00777B4D">
              <w:t xml:space="preserve">of </w:t>
            </w:r>
            <w:r w:rsidRPr="00777B4D">
              <w:t>the data be returned [e.g., gzip or compress]</w:t>
            </w:r>
            <w:r w:rsidR="00870818">
              <w:t xml:space="preserve">. </w:t>
            </w:r>
            <w:r w:rsidRPr="00777B4D">
              <w:t>Repositories may support this header, but are not required to</w:t>
            </w:r>
            <w:r w:rsidR="00870818">
              <w:t xml:space="preserve">. </w:t>
            </w:r>
            <w:r w:rsidR="00AF0574" w:rsidRPr="00777B4D">
              <w:t xml:space="preserve">Clinical Knowledge Requesters </w:t>
            </w:r>
            <w:r w:rsidRPr="00777B4D">
              <w:t>must support responses that ignore this content header.</w:t>
            </w:r>
          </w:p>
        </w:tc>
      </w:tr>
      <w:tr w:rsidR="00D5588D" w:rsidRPr="00777B4D" w:rsidTr="00FB780E">
        <w:tc>
          <w:tcPr>
            <w:tcW w:w="1998" w:type="dxa"/>
          </w:tcPr>
          <w:p w:rsidR="00D5588D" w:rsidRPr="00777B4D" w:rsidRDefault="00D5588D" w:rsidP="00FB780E">
            <w:pPr>
              <w:pStyle w:val="TableEntry"/>
              <w:keepNext/>
              <w:keepLines/>
            </w:pPr>
            <w:r w:rsidRPr="00777B4D">
              <w:t>Authorization</w:t>
            </w:r>
          </w:p>
        </w:tc>
        <w:tc>
          <w:tcPr>
            <w:tcW w:w="1405" w:type="dxa"/>
          </w:tcPr>
          <w:p w:rsidR="00D5588D" w:rsidRPr="00777B4D" w:rsidRDefault="00D5588D" w:rsidP="00FB780E">
            <w:pPr>
              <w:pStyle w:val="TableEntry"/>
              <w:keepNext/>
              <w:keepLines/>
            </w:pPr>
            <w:r w:rsidRPr="00777B4D">
              <w:t>O</w:t>
            </w:r>
          </w:p>
        </w:tc>
        <w:tc>
          <w:tcPr>
            <w:tcW w:w="6120" w:type="dxa"/>
          </w:tcPr>
          <w:p w:rsidR="00D5588D" w:rsidRPr="00777B4D" w:rsidRDefault="00D5588D" w:rsidP="005F1FC4">
            <w:pPr>
              <w:pStyle w:val="TableEntry"/>
              <w:keepNext/>
              <w:keepLines/>
            </w:pPr>
            <w:r w:rsidRPr="00777B4D">
              <w:t>This header may be sent in environments where EUA is used</w:t>
            </w:r>
            <w:r w:rsidR="00870818">
              <w:t xml:space="preserve">. </w:t>
            </w:r>
            <w:r w:rsidRPr="00777B4D">
              <w:t>See the EUA profile for more details.</w:t>
            </w:r>
          </w:p>
        </w:tc>
      </w:tr>
      <w:tr w:rsidR="00D5588D" w:rsidRPr="00777B4D" w:rsidTr="00FB780E">
        <w:tc>
          <w:tcPr>
            <w:tcW w:w="1998" w:type="dxa"/>
          </w:tcPr>
          <w:p w:rsidR="00D5588D" w:rsidRPr="00777B4D" w:rsidRDefault="00D5588D" w:rsidP="00FB780E">
            <w:pPr>
              <w:pStyle w:val="TableEntry"/>
              <w:keepNext/>
              <w:keepLines/>
            </w:pPr>
            <w:r w:rsidRPr="00777B4D">
              <w:t>If-Modified-Since</w:t>
            </w:r>
          </w:p>
        </w:tc>
        <w:tc>
          <w:tcPr>
            <w:tcW w:w="1405" w:type="dxa"/>
          </w:tcPr>
          <w:p w:rsidR="00D5588D" w:rsidRPr="00777B4D" w:rsidRDefault="00D5588D" w:rsidP="00FB780E">
            <w:pPr>
              <w:pStyle w:val="TableEntry"/>
              <w:keepNext/>
              <w:keepLines/>
            </w:pPr>
            <w:r w:rsidRPr="00777B4D">
              <w:t>O</w:t>
            </w:r>
          </w:p>
        </w:tc>
        <w:tc>
          <w:tcPr>
            <w:tcW w:w="6120" w:type="dxa"/>
          </w:tcPr>
          <w:p w:rsidR="00D5588D" w:rsidRPr="00777B4D" w:rsidRDefault="00D5588D" w:rsidP="00FB780E">
            <w:pPr>
              <w:pStyle w:val="TableEntry"/>
              <w:keepNext/>
              <w:keepLines/>
            </w:pPr>
            <w:r w:rsidRPr="00777B4D">
              <w:t xml:space="preserve">Since Repositories </w:t>
            </w:r>
            <w:r w:rsidR="00AF0574" w:rsidRPr="00777B4D">
              <w:t xml:space="preserve">need </w:t>
            </w:r>
            <w:r w:rsidRPr="00777B4D">
              <w:t xml:space="preserve">not </w:t>
            </w:r>
            <w:r w:rsidR="00AF0574" w:rsidRPr="00777B4D">
              <w:t xml:space="preserve">be </w:t>
            </w:r>
            <w:r w:rsidRPr="00777B4D">
              <w:t>expected to change documents once stored, they are free to ignore this header or respond as appropriate.</w:t>
            </w:r>
          </w:p>
        </w:tc>
      </w:tr>
    </w:tbl>
    <w:p w:rsidR="00D5588D" w:rsidRPr="00777B4D" w:rsidRDefault="00AF0574" w:rsidP="00AF0574">
      <w:pPr>
        <w:pStyle w:val="Heading5"/>
        <w:numPr>
          <w:ilvl w:val="0"/>
          <w:numId w:val="0"/>
        </w:numPr>
        <w:rPr>
          <w:noProof w:val="0"/>
          <w:lang w:val="en-US"/>
        </w:rPr>
      </w:pPr>
      <w:bookmarkStart w:id="129" w:name="_Toc80450251"/>
      <w:bookmarkStart w:id="130" w:name="_Toc368391294"/>
      <w:r w:rsidRPr="00777B4D">
        <w:rPr>
          <w:noProof w:val="0"/>
          <w:lang w:val="en-US"/>
        </w:rPr>
        <w:t xml:space="preserve">3.Z.4.1.3 </w:t>
      </w:r>
      <w:r w:rsidR="00D5588D" w:rsidRPr="00777B4D">
        <w:rPr>
          <w:noProof w:val="0"/>
          <w:lang w:val="en-US"/>
        </w:rPr>
        <w:t>Expected Actions</w:t>
      </w:r>
      <w:bookmarkEnd w:id="129"/>
      <w:bookmarkEnd w:id="130"/>
    </w:p>
    <w:p w:rsidR="00D5588D" w:rsidRPr="00777B4D" w:rsidRDefault="00D5588D" w:rsidP="00291432">
      <w:pPr>
        <w:pStyle w:val="BodyText"/>
      </w:pPr>
      <w:r w:rsidRPr="00777B4D">
        <w:t xml:space="preserve">A </w:t>
      </w:r>
      <w:r w:rsidR="00E96F48" w:rsidRPr="00777B4D">
        <w:t>Retrieve Clinical Knowledge</w:t>
      </w:r>
      <w:r w:rsidR="00135B6A" w:rsidRPr="00777B4D">
        <w:t xml:space="preserve"> </w:t>
      </w:r>
      <w:r w:rsidRPr="00777B4D">
        <w:t>Response will be generated in return. Details are specified in the HTTP standard.</w:t>
      </w:r>
    </w:p>
    <w:p w:rsidR="00D5588D" w:rsidRPr="00777B4D" w:rsidRDefault="00AF0574" w:rsidP="00AF0574">
      <w:pPr>
        <w:pStyle w:val="Heading4"/>
        <w:numPr>
          <w:ilvl w:val="0"/>
          <w:numId w:val="0"/>
        </w:numPr>
        <w:ind w:left="864" w:hanging="864"/>
        <w:rPr>
          <w:noProof w:val="0"/>
          <w:lang w:val="en-US"/>
        </w:rPr>
      </w:pPr>
      <w:bookmarkStart w:id="131" w:name="_Toc80450252"/>
      <w:bookmarkStart w:id="132" w:name="_Toc368391295"/>
      <w:r w:rsidRPr="00777B4D">
        <w:rPr>
          <w:noProof w:val="0"/>
          <w:lang w:val="en-US"/>
        </w:rPr>
        <w:t xml:space="preserve">3.Z.4.2 </w:t>
      </w:r>
      <w:r w:rsidR="00E96F48" w:rsidRPr="00777B4D">
        <w:rPr>
          <w:noProof w:val="0"/>
          <w:lang w:val="en-US"/>
        </w:rPr>
        <w:t>Retrieve Clinical Knowledge</w:t>
      </w:r>
      <w:r w:rsidR="00135B6A" w:rsidRPr="00777B4D">
        <w:rPr>
          <w:noProof w:val="0"/>
          <w:lang w:val="en-US"/>
        </w:rPr>
        <w:t xml:space="preserve"> </w:t>
      </w:r>
      <w:r w:rsidR="00D5588D" w:rsidRPr="00777B4D">
        <w:rPr>
          <w:noProof w:val="0"/>
          <w:lang w:val="en-US"/>
        </w:rPr>
        <w:t>Response</w:t>
      </w:r>
      <w:bookmarkEnd w:id="131"/>
      <w:bookmarkEnd w:id="132"/>
    </w:p>
    <w:p w:rsidR="00D5588D" w:rsidRPr="00777B4D" w:rsidRDefault="00AF0574" w:rsidP="00AF0574">
      <w:pPr>
        <w:pStyle w:val="Heading5"/>
        <w:numPr>
          <w:ilvl w:val="0"/>
          <w:numId w:val="0"/>
        </w:numPr>
        <w:rPr>
          <w:noProof w:val="0"/>
          <w:lang w:val="en-US"/>
        </w:rPr>
      </w:pPr>
      <w:bookmarkStart w:id="133" w:name="_Toc80450253"/>
      <w:bookmarkStart w:id="134" w:name="_Toc368391296"/>
      <w:r w:rsidRPr="00777B4D">
        <w:rPr>
          <w:noProof w:val="0"/>
          <w:lang w:val="en-US"/>
        </w:rPr>
        <w:t xml:space="preserve">3.Z.4.2.1 </w:t>
      </w:r>
      <w:r w:rsidR="00D5588D" w:rsidRPr="00777B4D">
        <w:rPr>
          <w:noProof w:val="0"/>
          <w:lang w:val="en-US"/>
        </w:rPr>
        <w:t>Trigger Events</w:t>
      </w:r>
      <w:bookmarkEnd w:id="133"/>
      <w:bookmarkEnd w:id="134"/>
    </w:p>
    <w:p w:rsidR="00D5588D" w:rsidRPr="00777B4D" w:rsidRDefault="00D5588D" w:rsidP="00291432">
      <w:pPr>
        <w:pStyle w:val="BodyText"/>
      </w:pPr>
      <w:r w:rsidRPr="00777B4D">
        <w:t>This message is triggered by the</w:t>
      </w:r>
      <w:r w:rsidR="00AF0574" w:rsidRPr="00777B4D">
        <w:t xml:space="preserve"> </w:t>
      </w:r>
      <w:r w:rsidR="00E96F48" w:rsidRPr="00777B4D">
        <w:t>Retrieve Clinical Knowledge</w:t>
      </w:r>
      <w:r w:rsidRPr="00777B4D">
        <w:t xml:space="preserve"> Request.</w:t>
      </w:r>
    </w:p>
    <w:p w:rsidR="00D5588D" w:rsidRPr="00777B4D" w:rsidRDefault="00AF0574" w:rsidP="00AF0574">
      <w:pPr>
        <w:pStyle w:val="Heading5"/>
        <w:numPr>
          <w:ilvl w:val="0"/>
          <w:numId w:val="0"/>
        </w:numPr>
        <w:rPr>
          <w:noProof w:val="0"/>
          <w:lang w:val="en-US"/>
        </w:rPr>
      </w:pPr>
      <w:bookmarkStart w:id="135" w:name="_Toc80450254"/>
      <w:bookmarkStart w:id="136" w:name="_Toc368391297"/>
      <w:r w:rsidRPr="00777B4D">
        <w:rPr>
          <w:noProof w:val="0"/>
          <w:lang w:val="en-US"/>
        </w:rPr>
        <w:t xml:space="preserve">3.Z.4.2.2 </w:t>
      </w:r>
      <w:r w:rsidR="00D5588D" w:rsidRPr="00777B4D">
        <w:rPr>
          <w:noProof w:val="0"/>
          <w:lang w:val="en-US"/>
        </w:rPr>
        <w:t>Message Semantics</w:t>
      </w:r>
      <w:bookmarkEnd w:id="135"/>
      <w:bookmarkEnd w:id="136"/>
    </w:p>
    <w:p w:rsidR="00D5588D" w:rsidRPr="00777B4D" w:rsidRDefault="00DC7FF1" w:rsidP="00291432">
      <w:pPr>
        <w:pStyle w:val="BodyText"/>
      </w:pPr>
      <w:bookmarkStart w:id="137" w:name="_Toc80450255"/>
      <w:r w:rsidRPr="00777B4D">
        <w:t xml:space="preserve">A </w:t>
      </w:r>
      <w:r w:rsidR="00AF0574" w:rsidRPr="00777B4D">
        <w:t xml:space="preserve">Clinical Knowledge </w:t>
      </w:r>
      <w:r w:rsidRPr="00777B4D">
        <w:t>Resource Repository actor is</w:t>
      </w:r>
      <w:r w:rsidR="00D5588D" w:rsidRPr="00777B4D">
        <w:t xml:space="preserve"> required to return the following values:</w:t>
      </w:r>
    </w:p>
    <w:p w:rsidR="00D5588D" w:rsidRPr="00777B4D" w:rsidRDefault="00FB780E" w:rsidP="00FB780E">
      <w:pPr>
        <w:pStyle w:val="TableTitle"/>
        <w:keepLines/>
      </w:pPr>
      <w:r w:rsidRPr="00777B4D">
        <w:lastRenderedPageBreak/>
        <w:t>Table 3.Z.4</w:t>
      </w:r>
      <w:r w:rsidR="00260B6D" w:rsidRPr="00777B4D">
        <w:t>.2.2-1</w:t>
      </w:r>
      <w:r w:rsidR="00C16B49" w:rsidRPr="00777B4D">
        <w:t>:</w:t>
      </w:r>
      <w:r w:rsidRPr="00777B4D">
        <w:t xml:space="preserve"> Response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5196"/>
        <w:gridCol w:w="1188"/>
      </w:tblGrid>
      <w:tr w:rsidR="00D5588D" w:rsidRPr="00777B4D" w:rsidTr="00291432">
        <w:tc>
          <w:tcPr>
            <w:tcW w:w="3192" w:type="dxa"/>
            <w:shd w:val="clear" w:color="auto" w:fill="D9D9D9" w:themeFill="background1" w:themeFillShade="D9"/>
          </w:tcPr>
          <w:p w:rsidR="00D5588D" w:rsidRPr="00777B4D" w:rsidRDefault="00D5588D" w:rsidP="00FB780E">
            <w:pPr>
              <w:pStyle w:val="TableEntryHeader"/>
              <w:keepNext/>
              <w:keepLines/>
            </w:pPr>
            <w:r w:rsidRPr="00777B4D">
              <w:t>Response Code</w:t>
            </w:r>
          </w:p>
        </w:tc>
        <w:tc>
          <w:tcPr>
            <w:tcW w:w="5196" w:type="dxa"/>
            <w:shd w:val="clear" w:color="auto" w:fill="D9D9D9" w:themeFill="background1" w:themeFillShade="D9"/>
          </w:tcPr>
          <w:p w:rsidR="00D5588D" w:rsidRPr="00777B4D" w:rsidRDefault="00D5588D" w:rsidP="00FB780E">
            <w:pPr>
              <w:pStyle w:val="TableEntryHeader"/>
              <w:keepNext/>
              <w:keepLines/>
            </w:pPr>
            <w:r w:rsidRPr="00777B4D">
              <w:t>When to Return</w:t>
            </w:r>
          </w:p>
        </w:tc>
        <w:tc>
          <w:tcPr>
            <w:tcW w:w="1188" w:type="dxa"/>
            <w:shd w:val="clear" w:color="auto" w:fill="D9D9D9" w:themeFill="background1" w:themeFillShade="D9"/>
          </w:tcPr>
          <w:p w:rsidR="00D5588D" w:rsidRPr="00777B4D" w:rsidRDefault="00D5588D" w:rsidP="00FB780E">
            <w:pPr>
              <w:pStyle w:val="TableEntryHeader"/>
              <w:keepNext/>
              <w:keepLines/>
            </w:pPr>
            <w:r w:rsidRPr="00777B4D">
              <w:t>Support</w:t>
            </w:r>
          </w:p>
        </w:tc>
      </w:tr>
      <w:tr w:rsidR="00D5588D" w:rsidRPr="00777B4D" w:rsidTr="0064527F">
        <w:tc>
          <w:tcPr>
            <w:tcW w:w="3192" w:type="dxa"/>
          </w:tcPr>
          <w:p w:rsidR="00D5588D" w:rsidRPr="00777B4D" w:rsidRDefault="00D5588D" w:rsidP="00FB780E">
            <w:pPr>
              <w:pStyle w:val="TableEntry"/>
              <w:keepNext/>
              <w:keepLines/>
            </w:pPr>
            <w:r w:rsidRPr="00777B4D">
              <w:t>200 – OK</w:t>
            </w:r>
          </w:p>
        </w:tc>
        <w:tc>
          <w:tcPr>
            <w:tcW w:w="5196" w:type="dxa"/>
          </w:tcPr>
          <w:p w:rsidR="00D5588D" w:rsidRPr="00777B4D" w:rsidRDefault="00D5588D" w:rsidP="00D54A19">
            <w:pPr>
              <w:pStyle w:val="TableEntry"/>
              <w:keepNext/>
              <w:keepLines/>
            </w:pPr>
            <w:r w:rsidRPr="00777B4D">
              <w:t xml:space="preserve">If the request is valid and data </w:t>
            </w:r>
            <w:r w:rsidR="00D54A19" w:rsidRPr="00777B4D">
              <w:t xml:space="preserve">are </w:t>
            </w:r>
            <w:r w:rsidRPr="00777B4D">
              <w:t>available.</w:t>
            </w:r>
          </w:p>
        </w:tc>
        <w:tc>
          <w:tcPr>
            <w:tcW w:w="1188" w:type="dxa"/>
          </w:tcPr>
          <w:p w:rsidR="00D5588D" w:rsidRPr="00777B4D" w:rsidRDefault="00D5588D" w:rsidP="00FB780E">
            <w:pPr>
              <w:pStyle w:val="TableEntry"/>
              <w:keepNext/>
              <w:keepLines/>
            </w:pPr>
            <w:r w:rsidRPr="00777B4D">
              <w:t>R</w:t>
            </w:r>
          </w:p>
        </w:tc>
      </w:tr>
      <w:tr w:rsidR="00D5588D" w:rsidRPr="00777B4D" w:rsidTr="0064527F">
        <w:tc>
          <w:tcPr>
            <w:tcW w:w="3192" w:type="dxa"/>
          </w:tcPr>
          <w:p w:rsidR="00D5588D" w:rsidRPr="00777B4D" w:rsidRDefault="00D5588D" w:rsidP="00FB780E">
            <w:pPr>
              <w:pStyle w:val="TableEntry"/>
              <w:keepNext/>
              <w:keepLines/>
            </w:pPr>
            <w:r w:rsidRPr="00777B4D">
              <w:t>304 – Not Modified</w:t>
            </w:r>
          </w:p>
        </w:tc>
        <w:tc>
          <w:tcPr>
            <w:tcW w:w="5196" w:type="dxa"/>
          </w:tcPr>
          <w:p w:rsidR="00D5588D" w:rsidRPr="00777B4D" w:rsidRDefault="00D5588D" w:rsidP="00FB780E">
            <w:pPr>
              <w:pStyle w:val="TableEntry"/>
              <w:keepNext/>
              <w:keepLines/>
            </w:pPr>
            <w:r w:rsidRPr="00777B4D">
              <w:t>If the request is a valid conditional GET [see HTTP specification], and the document has not been modified since the requested modification date.</w:t>
            </w:r>
          </w:p>
        </w:tc>
        <w:tc>
          <w:tcPr>
            <w:tcW w:w="1188" w:type="dxa"/>
          </w:tcPr>
          <w:p w:rsidR="00D5588D" w:rsidRPr="00777B4D" w:rsidRDefault="00D5588D" w:rsidP="00FB780E">
            <w:pPr>
              <w:pStyle w:val="TableEntry"/>
              <w:keepNext/>
              <w:keepLines/>
            </w:pPr>
            <w:r w:rsidRPr="00777B4D">
              <w:t>O</w:t>
            </w:r>
          </w:p>
        </w:tc>
      </w:tr>
      <w:tr w:rsidR="00D5588D" w:rsidRPr="00777B4D" w:rsidTr="0064527F">
        <w:tc>
          <w:tcPr>
            <w:tcW w:w="3192" w:type="dxa"/>
          </w:tcPr>
          <w:p w:rsidR="00D5588D" w:rsidRPr="00777B4D" w:rsidRDefault="00D5588D" w:rsidP="00FB780E">
            <w:pPr>
              <w:pStyle w:val="TableEntry"/>
              <w:keepNext/>
              <w:keepLines/>
            </w:pPr>
            <w:r w:rsidRPr="00777B4D">
              <w:t>400 – Bad Request</w:t>
            </w:r>
          </w:p>
        </w:tc>
        <w:tc>
          <w:tcPr>
            <w:tcW w:w="5196" w:type="dxa"/>
          </w:tcPr>
          <w:p w:rsidR="00D5588D" w:rsidRPr="00777B4D" w:rsidRDefault="00D5588D" w:rsidP="00FB780E">
            <w:pPr>
              <w:pStyle w:val="TableEntry"/>
              <w:keepNext/>
              <w:keepLines/>
            </w:pPr>
            <w:r w:rsidRPr="00777B4D">
              <w:t>If the request is not valid.</w:t>
            </w:r>
          </w:p>
        </w:tc>
        <w:tc>
          <w:tcPr>
            <w:tcW w:w="1188" w:type="dxa"/>
          </w:tcPr>
          <w:p w:rsidR="00D5588D" w:rsidRPr="00777B4D" w:rsidRDefault="00D5588D" w:rsidP="00FB780E">
            <w:pPr>
              <w:pStyle w:val="TableEntry"/>
              <w:keepNext/>
              <w:keepLines/>
            </w:pPr>
            <w:r w:rsidRPr="00777B4D">
              <w:t>R</w:t>
            </w:r>
          </w:p>
        </w:tc>
      </w:tr>
      <w:tr w:rsidR="00D5588D" w:rsidRPr="00777B4D" w:rsidTr="0064527F">
        <w:tc>
          <w:tcPr>
            <w:tcW w:w="3192" w:type="dxa"/>
          </w:tcPr>
          <w:p w:rsidR="00D5588D" w:rsidRPr="00777B4D" w:rsidRDefault="00D5588D" w:rsidP="00FB780E">
            <w:pPr>
              <w:pStyle w:val="TableEntry"/>
              <w:keepNext/>
              <w:keepLines/>
            </w:pPr>
            <w:r w:rsidRPr="00777B4D">
              <w:t>401 – Authorization Required</w:t>
            </w:r>
          </w:p>
        </w:tc>
        <w:tc>
          <w:tcPr>
            <w:tcW w:w="5196" w:type="dxa"/>
          </w:tcPr>
          <w:p w:rsidR="00D5588D" w:rsidRPr="00777B4D" w:rsidRDefault="00D5588D" w:rsidP="001F1AC3">
            <w:pPr>
              <w:pStyle w:val="TableEntry"/>
              <w:keepNext/>
              <w:keepLines/>
            </w:pPr>
            <w:r w:rsidRPr="00777B4D">
              <w:t>If the request requires authentication, and an Authorization header is not present, or is not valid.</w:t>
            </w:r>
          </w:p>
        </w:tc>
        <w:tc>
          <w:tcPr>
            <w:tcW w:w="1188" w:type="dxa"/>
          </w:tcPr>
          <w:p w:rsidR="00D5588D" w:rsidRPr="00777B4D" w:rsidRDefault="00D5588D" w:rsidP="00FB780E">
            <w:pPr>
              <w:pStyle w:val="TableEntry"/>
              <w:keepNext/>
              <w:keepLines/>
            </w:pPr>
            <w:r w:rsidRPr="00777B4D">
              <w:t>O</w:t>
            </w:r>
          </w:p>
        </w:tc>
      </w:tr>
      <w:tr w:rsidR="00D5588D" w:rsidRPr="00777B4D" w:rsidTr="0064527F">
        <w:tc>
          <w:tcPr>
            <w:tcW w:w="3192" w:type="dxa"/>
          </w:tcPr>
          <w:p w:rsidR="00D5588D" w:rsidRPr="00777B4D" w:rsidRDefault="00D5588D" w:rsidP="00FB780E">
            <w:pPr>
              <w:pStyle w:val="TableEntry"/>
              <w:keepNext/>
              <w:keepLines/>
            </w:pPr>
            <w:r w:rsidRPr="00777B4D">
              <w:t>403 – Forbidden</w:t>
            </w:r>
          </w:p>
        </w:tc>
        <w:tc>
          <w:tcPr>
            <w:tcW w:w="5196" w:type="dxa"/>
          </w:tcPr>
          <w:p w:rsidR="00D5588D" w:rsidRPr="00777B4D" w:rsidRDefault="00D5588D" w:rsidP="00FB780E">
            <w:pPr>
              <w:pStyle w:val="TableEntry"/>
              <w:keepNext/>
              <w:keepLines/>
            </w:pPr>
            <w:r w:rsidRPr="00777B4D">
              <w:t>If access needs to be denied for reasons other than authentication failure [e.g., because the request comes from a Node that is not allowed access to the document].</w:t>
            </w:r>
          </w:p>
        </w:tc>
        <w:tc>
          <w:tcPr>
            <w:tcW w:w="1188" w:type="dxa"/>
          </w:tcPr>
          <w:p w:rsidR="00D5588D" w:rsidRPr="00777B4D" w:rsidRDefault="00D5588D" w:rsidP="00FB780E">
            <w:pPr>
              <w:pStyle w:val="TableEntry"/>
              <w:keepNext/>
              <w:keepLines/>
            </w:pPr>
            <w:r w:rsidRPr="00777B4D">
              <w:t>R</w:t>
            </w:r>
          </w:p>
        </w:tc>
      </w:tr>
      <w:tr w:rsidR="00D5588D" w:rsidRPr="00777B4D" w:rsidTr="0064527F">
        <w:tc>
          <w:tcPr>
            <w:tcW w:w="3192" w:type="dxa"/>
          </w:tcPr>
          <w:p w:rsidR="00D5588D" w:rsidRPr="00777B4D" w:rsidRDefault="00D5588D" w:rsidP="00FB780E">
            <w:pPr>
              <w:pStyle w:val="TableEntry"/>
              <w:keepNext/>
              <w:keepLines/>
            </w:pPr>
            <w:r w:rsidRPr="00777B4D">
              <w:t>404 – Not Found</w:t>
            </w:r>
          </w:p>
        </w:tc>
        <w:tc>
          <w:tcPr>
            <w:tcW w:w="5196" w:type="dxa"/>
          </w:tcPr>
          <w:p w:rsidR="00D5588D" w:rsidRPr="00777B4D" w:rsidRDefault="00D5588D" w:rsidP="001F1AC3">
            <w:pPr>
              <w:pStyle w:val="TableEntry"/>
              <w:keepNext/>
              <w:keepLines/>
            </w:pPr>
            <w:r w:rsidRPr="00777B4D">
              <w:t>If the request is syntactically valid, but the document cannot be located, or does not otherwise exist.</w:t>
            </w:r>
          </w:p>
        </w:tc>
        <w:tc>
          <w:tcPr>
            <w:tcW w:w="1188" w:type="dxa"/>
          </w:tcPr>
          <w:p w:rsidR="00D5588D" w:rsidRPr="00777B4D" w:rsidRDefault="00D5588D" w:rsidP="00FB780E">
            <w:pPr>
              <w:pStyle w:val="TableEntry"/>
              <w:keepNext/>
              <w:keepLines/>
            </w:pPr>
            <w:r w:rsidRPr="00777B4D">
              <w:t>R</w:t>
            </w:r>
          </w:p>
        </w:tc>
      </w:tr>
      <w:tr w:rsidR="00D5588D" w:rsidRPr="00777B4D" w:rsidTr="0064527F">
        <w:tc>
          <w:tcPr>
            <w:tcW w:w="3192" w:type="dxa"/>
          </w:tcPr>
          <w:p w:rsidR="00D5588D" w:rsidRPr="00777B4D" w:rsidRDefault="00D5588D" w:rsidP="00FB780E">
            <w:pPr>
              <w:pStyle w:val="TableEntry"/>
              <w:keepNext/>
              <w:keepLines/>
            </w:pPr>
            <w:r w:rsidRPr="00777B4D">
              <w:t>410 – Gone</w:t>
            </w:r>
          </w:p>
        </w:tc>
        <w:tc>
          <w:tcPr>
            <w:tcW w:w="5196" w:type="dxa"/>
          </w:tcPr>
          <w:p w:rsidR="00D5588D" w:rsidRPr="00777B4D" w:rsidRDefault="00D5588D" w:rsidP="00FB780E">
            <w:pPr>
              <w:pStyle w:val="TableEntry"/>
              <w:keepNext/>
              <w:keepLines/>
            </w:pPr>
            <w:r w:rsidRPr="00777B4D">
              <w:t>If the request is valid, and the document once existed, but is no longer available [e.g., the document may have been removed at the patients request].</w:t>
            </w:r>
          </w:p>
        </w:tc>
        <w:tc>
          <w:tcPr>
            <w:tcW w:w="1188" w:type="dxa"/>
          </w:tcPr>
          <w:p w:rsidR="00D5588D" w:rsidRPr="00777B4D" w:rsidRDefault="00D5588D" w:rsidP="00FB780E">
            <w:pPr>
              <w:pStyle w:val="TableEntry"/>
              <w:keepNext/>
              <w:keepLines/>
            </w:pPr>
            <w:r w:rsidRPr="00777B4D">
              <w:t>O</w:t>
            </w:r>
          </w:p>
        </w:tc>
      </w:tr>
      <w:tr w:rsidR="00D5588D" w:rsidRPr="00777B4D" w:rsidTr="0064527F">
        <w:tc>
          <w:tcPr>
            <w:tcW w:w="3192" w:type="dxa"/>
          </w:tcPr>
          <w:p w:rsidR="00D5588D" w:rsidRPr="00777B4D" w:rsidRDefault="00D5588D" w:rsidP="00FB780E">
            <w:pPr>
              <w:pStyle w:val="TableEntry"/>
              <w:keepNext/>
              <w:keepLines/>
            </w:pPr>
            <w:r w:rsidRPr="00777B4D">
              <w:t>5XX – Server Error</w:t>
            </w:r>
          </w:p>
        </w:tc>
        <w:tc>
          <w:tcPr>
            <w:tcW w:w="5196" w:type="dxa"/>
          </w:tcPr>
          <w:p w:rsidR="00D5588D" w:rsidRPr="00777B4D" w:rsidRDefault="00D5588D" w:rsidP="00FB780E">
            <w:pPr>
              <w:pStyle w:val="TableEntry"/>
              <w:keepNext/>
              <w:keepLines/>
            </w:pPr>
            <w:r w:rsidRPr="00777B4D">
              <w:t>The server may return any error code beginning with the digit 5 to indicate a server error.</w:t>
            </w:r>
          </w:p>
        </w:tc>
        <w:tc>
          <w:tcPr>
            <w:tcW w:w="1188" w:type="dxa"/>
          </w:tcPr>
          <w:p w:rsidR="00D5588D" w:rsidRPr="00777B4D" w:rsidRDefault="00D5588D" w:rsidP="00FB780E">
            <w:pPr>
              <w:pStyle w:val="TableEntry"/>
              <w:keepNext/>
              <w:keepLines/>
            </w:pPr>
            <w:r w:rsidRPr="00777B4D">
              <w:t>O</w:t>
            </w:r>
          </w:p>
        </w:tc>
      </w:tr>
    </w:tbl>
    <w:p w:rsidR="00D5588D" w:rsidRPr="00777B4D" w:rsidRDefault="00AF0574" w:rsidP="00AF0574">
      <w:pPr>
        <w:pStyle w:val="Heading6"/>
        <w:numPr>
          <w:ilvl w:val="0"/>
          <w:numId w:val="0"/>
        </w:numPr>
        <w:ind w:left="1152" w:hanging="1152"/>
        <w:rPr>
          <w:noProof w:val="0"/>
          <w:lang w:val="en-US"/>
        </w:rPr>
      </w:pPr>
      <w:bookmarkStart w:id="138" w:name="_Toc368391298"/>
      <w:r w:rsidRPr="00777B4D">
        <w:rPr>
          <w:noProof w:val="0"/>
          <w:lang w:val="en-US"/>
        </w:rPr>
        <w:t xml:space="preserve">3.Z.4.2.2.1 </w:t>
      </w:r>
      <w:r w:rsidR="00D5588D" w:rsidRPr="00777B4D">
        <w:rPr>
          <w:noProof w:val="0"/>
          <w:lang w:val="en-US"/>
        </w:rPr>
        <w:t>Response Headers</w:t>
      </w:r>
      <w:bookmarkEnd w:id="138"/>
    </w:p>
    <w:p w:rsidR="00D5588D" w:rsidRPr="00777B4D" w:rsidRDefault="00D5588D" w:rsidP="00291432">
      <w:pPr>
        <w:pStyle w:val="BodyText"/>
      </w:pPr>
      <w:r w:rsidRPr="00777B4D">
        <w:t>The HTTP Protocol specifies a variety of response headers that provide more information about the response</w:t>
      </w:r>
      <w:r w:rsidR="00870818">
        <w:t xml:space="preserve">. </w:t>
      </w:r>
      <w:r w:rsidRPr="00777B4D">
        <w:t>The use of these headers is described in the table below:</w:t>
      </w:r>
    </w:p>
    <w:p w:rsidR="00D5588D" w:rsidRPr="00777B4D" w:rsidRDefault="00FB780E" w:rsidP="00FB780E">
      <w:pPr>
        <w:pStyle w:val="TableTitle"/>
        <w:keepLines/>
      </w:pPr>
      <w:r w:rsidRPr="00777B4D">
        <w:t>Table 3.Z.4</w:t>
      </w:r>
      <w:r w:rsidR="00260B6D" w:rsidRPr="00777B4D">
        <w:t>.2.2.1-1</w:t>
      </w:r>
      <w:r w:rsidR="00C16B49" w:rsidRPr="00777B4D">
        <w:t>:</w:t>
      </w:r>
      <w:r w:rsidRPr="00777B4D">
        <w:t xml:space="preserve"> Response Headers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458"/>
        <w:gridCol w:w="5760"/>
      </w:tblGrid>
      <w:tr w:rsidR="00D5588D" w:rsidRPr="00777B4D" w:rsidTr="00291432">
        <w:tc>
          <w:tcPr>
            <w:tcW w:w="2358" w:type="dxa"/>
            <w:shd w:val="clear" w:color="auto" w:fill="D9D9D9" w:themeFill="background1" w:themeFillShade="D9"/>
          </w:tcPr>
          <w:p w:rsidR="00D5588D" w:rsidRPr="00777B4D" w:rsidRDefault="00D5588D" w:rsidP="00FB780E">
            <w:pPr>
              <w:pStyle w:val="TableEntryHeader"/>
            </w:pPr>
            <w:r w:rsidRPr="00777B4D">
              <w:t>Response Header</w:t>
            </w:r>
          </w:p>
        </w:tc>
        <w:tc>
          <w:tcPr>
            <w:tcW w:w="1458" w:type="dxa"/>
            <w:shd w:val="clear" w:color="auto" w:fill="D9D9D9" w:themeFill="background1" w:themeFillShade="D9"/>
          </w:tcPr>
          <w:p w:rsidR="00D5588D" w:rsidRPr="00777B4D" w:rsidRDefault="00D5588D" w:rsidP="00FB780E">
            <w:pPr>
              <w:pStyle w:val="TableEntryHeader"/>
            </w:pPr>
            <w:r w:rsidRPr="00777B4D">
              <w:t>Repository</w:t>
            </w:r>
            <w:r w:rsidRPr="00777B4D">
              <w:br/>
              <w:t>Support</w:t>
            </w:r>
          </w:p>
        </w:tc>
        <w:tc>
          <w:tcPr>
            <w:tcW w:w="5760" w:type="dxa"/>
            <w:shd w:val="clear" w:color="auto" w:fill="D9D9D9" w:themeFill="background1" w:themeFillShade="D9"/>
          </w:tcPr>
          <w:p w:rsidR="00D5588D" w:rsidRPr="00777B4D" w:rsidRDefault="00D5588D" w:rsidP="00FB780E">
            <w:pPr>
              <w:pStyle w:val="TableEntryHeader"/>
            </w:pPr>
            <w:r w:rsidRPr="00777B4D">
              <w:t>Comments</w:t>
            </w:r>
          </w:p>
        </w:tc>
      </w:tr>
      <w:tr w:rsidR="00D5588D" w:rsidRPr="00777B4D" w:rsidTr="00FB780E">
        <w:tc>
          <w:tcPr>
            <w:tcW w:w="2358" w:type="dxa"/>
          </w:tcPr>
          <w:p w:rsidR="00D5588D" w:rsidRPr="00777B4D" w:rsidRDefault="00D5588D" w:rsidP="00FB780E">
            <w:pPr>
              <w:pStyle w:val="TableEntry"/>
            </w:pPr>
            <w:r w:rsidRPr="00777B4D">
              <w:t>Expires</w:t>
            </w:r>
          </w:p>
        </w:tc>
        <w:tc>
          <w:tcPr>
            <w:tcW w:w="1458" w:type="dxa"/>
          </w:tcPr>
          <w:p w:rsidR="00D5588D" w:rsidRPr="00777B4D" w:rsidRDefault="00D5588D" w:rsidP="00FB780E">
            <w:pPr>
              <w:pStyle w:val="TableEntry"/>
              <w:jc w:val="center"/>
            </w:pPr>
            <w:r w:rsidRPr="00777B4D">
              <w:t>R</w:t>
            </w:r>
          </w:p>
        </w:tc>
        <w:tc>
          <w:tcPr>
            <w:tcW w:w="5760" w:type="dxa"/>
          </w:tcPr>
          <w:p w:rsidR="00D5588D" w:rsidRPr="00777B4D" w:rsidRDefault="00D5588D" w:rsidP="00FB780E">
            <w:pPr>
              <w:pStyle w:val="TableEntry"/>
            </w:pPr>
            <w:r w:rsidRPr="00777B4D">
              <w:t>Any valid value according to RFC2616, or 0 [c.f. RID volume ]</w:t>
            </w:r>
          </w:p>
        </w:tc>
      </w:tr>
      <w:tr w:rsidR="00D5588D" w:rsidRPr="00777B4D" w:rsidTr="00FB780E">
        <w:tc>
          <w:tcPr>
            <w:tcW w:w="2358" w:type="dxa"/>
          </w:tcPr>
          <w:p w:rsidR="00D5588D" w:rsidRPr="00777B4D" w:rsidRDefault="00D5588D" w:rsidP="00FB780E">
            <w:pPr>
              <w:pStyle w:val="TableEntry"/>
            </w:pPr>
            <w:r w:rsidRPr="00777B4D">
              <w:t>Content-Encoding</w:t>
            </w:r>
          </w:p>
        </w:tc>
        <w:tc>
          <w:tcPr>
            <w:tcW w:w="1458" w:type="dxa"/>
          </w:tcPr>
          <w:p w:rsidR="00D5588D" w:rsidRPr="00777B4D" w:rsidRDefault="00D5588D" w:rsidP="00FB780E">
            <w:pPr>
              <w:pStyle w:val="TableEntry"/>
              <w:jc w:val="center"/>
            </w:pPr>
            <w:r w:rsidRPr="00777B4D">
              <w:t>O</w:t>
            </w:r>
          </w:p>
        </w:tc>
        <w:tc>
          <w:tcPr>
            <w:tcW w:w="5760" w:type="dxa"/>
          </w:tcPr>
          <w:p w:rsidR="00D5588D" w:rsidRPr="00777B4D" w:rsidRDefault="00D5588D" w:rsidP="00FB780E">
            <w:pPr>
              <w:pStyle w:val="TableEntry"/>
            </w:pPr>
            <w:r w:rsidRPr="00777B4D">
              <w:t xml:space="preserve">If the </w:t>
            </w:r>
            <w:r w:rsidR="00AF0574" w:rsidRPr="00777B4D">
              <w:t xml:space="preserve">Clinical Knowledge Requester </w:t>
            </w:r>
            <w:r w:rsidRPr="00777B4D">
              <w:t>requested encoding of the response, and the repository is able to fulfill that request, it must return the appropriate value in this header.</w:t>
            </w:r>
          </w:p>
        </w:tc>
      </w:tr>
      <w:tr w:rsidR="00D5588D" w:rsidRPr="00777B4D" w:rsidTr="00FB780E">
        <w:trPr>
          <w:cantSplit/>
        </w:trPr>
        <w:tc>
          <w:tcPr>
            <w:tcW w:w="2358" w:type="dxa"/>
          </w:tcPr>
          <w:p w:rsidR="00D5588D" w:rsidRPr="00777B4D" w:rsidRDefault="00D5588D" w:rsidP="00FB780E">
            <w:pPr>
              <w:pStyle w:val="TableEntry"/>
            </w:pPr>
            <w:r w:rsidRPr="00777B4D">
              <w:t>Content-Type</w:t>
            </w:r>
            <w:r w:rsidRPr="00777B4D">
              <w:br/>
            </w:r>
          </w:p>
        </w:tc>
        <w:tc>
          <w:tcPr>
            <w:tcW w:w="1458" w:type="dxa"/>
          </w:tcPr>
          <w:p w:rsidR="00D5588D" w:rsidRPr="00777B4D" w:rsidRDefault="00D5588D" w:rsidP="00FB780E">
            <w:pPr>
              <w:pStyle w:val="TableEntry"/>
              <w:jc w:val="center"/>
            </w:pPr>
            <w:r w:rsidRPr="00777B4D">
              <w:t>R</w:t>
            </w:r>
          </w:p>
        </w:tc>
        <w:tc>
          <w:tcPr>
            <w:tcW w:w="5760" w:type="dxa"/>
            <w:vMerge w:val="restart"/>
          </w:tcPr>
          <w:p w:rsidR="00D5588D" w:rsidRPr="00777B4D" w:rsidRDefault="00D5588D" w:rsidP="00FB780E">
            <w:pPr>
              <w:pStyle w:val="TableEntry"/>
            </w:pPr>
            <w:r w:rsidRPr="00777B4D">
              <w:t xml:space="preserve">These headers correspond to the mimeType, languageCode,  and size attributes of the </w:t>
            </w:r>
            <w:r w:rsidR="00AF0574" w:rsidRPr="00777B4D">
              <w:t>Content</w:t>
            </w:r>
            <w:r w:rsidR="00870818">
              <w:t xml:space="preserve">. </w:t>
            </w:r>
            <w:r w:rsidRPr="00777B4D">
              <w:t>Content-Type is required in the response</w:t>
            </w:r>
            <w:r w:rsidR="00870818">
              <w:t xml:space="preserve">. </w:t>
            </w:r>
            <w:r w:rsidRPr="00777B4D">
              <w:t>The other two are optional.</w:t>
            </w:r>
          </w:p>
        </w:tc>
      </w:tr>
      <w:tr w:rsidR="00D5588D" w:rsidRPr="00777B4D" w:rsidTr="00FB780E">
        <w:trPr>
          <w:cantSplit/>
        </w:trPr>
        <w:tc>
          <w:tcPr>
            <w:tcW w:w="2358" w:type="dxa"/>
          </w:tcPr>
          <w:p w:rsidR="00D5588D" w:rsidRPr="00777B4D" w:rsidRDefault="00D5588D" w:rsidP="00FB780E">
            <w:pPr>
              <w:pStyle w:val="TableEntry"/>
            </w:pPr>
            <w:r w:rsidRPr="00777B4D">
              <w:t>Content-Language</w:t>
            </w:r>
            <w:r w:rsidRPr="00777B4D">
              <w:br/>
              <w:t>Content-Length</w:t>
            </w:r>
          </w:p>
        </w:tc>
        <w:tc>
          <w:tcPr>
            <w:tcW w:w="1458" w:type="dxa"/>
          </w:tcPr>
          <w:p w:rsidR="00D5588D" w:rsidRPr="00777B4D" w:rsidRDefault="00D5588D" w:rsidP="00FB780E">
            <w:pPr>
              <w:pStyle w:val="TableEntry"/>
              <w:jc w:val="center"/>
            </w:pPr>
            <w:r w:rsidRPr="00777B4D">
              <w:t>O</w:t>
            </w:r>
          </w:p>
        </w:tc>
        <w:tc>
          <w:tcPr>
            <w:tcW w:w="5760" w:type="dxa"/>
            <w:vMerge/>
          </w:tcPr>
          <w:p w:rsidR="00D5588D" w:rsidRPr="00777B4D" w:rsidRDefault="00D5588D" w:rsidP="00FB780E">
            <w:pPr>
              <w:pStyle w:val="TableEntry"/>
            </w:pPr>
          </w:p>
        </w:tc>
      </w:tr>
      <w:tr w:rsidR="00D5588D" w:rsidRPr="00777B4D" w:rsidTr="00FB780E">
        <w:tc>
          <w:tcPr>
            <w:tcW w:w="2358" w:type="dxa"/>
          </w:tcPr>
          <w:p w:rsidR="00D5588D" w:rsidRPr="00777B4D" w:rsidRDefault="00D5588D" w:rsidP="00FB780E">
            <w:pPr>
              <w:pStyle w:val="TableEntry"/>
            </w:pPr>
            <w:r w:rsidRPr="00777B4D">
              <w:t>Last-Modified</w:t>
            </w:r>
          </w:p>
        </w:tc>
        <w:tc>
          <w:tcPr>
            <w:tcW w:w="1458" w:type="dxa"/>
          </w:tcPr>
          <w:p w:rsidR="00D5588D" w:rsidRPr="00777B4D" w:rsidRDefault="00D5588D" w:rsidP="00FB780E">
            <w:pPr>
              <w:pStyle w:val="TableEntry"/>
              <w:jc w:val="center"/>
            </w:pPr>
            <w:r w:rsidRPr="00777B4D">
              <w:t>R</w:t>
            </w:r>
          </w:p>
        </w:tc>
        <w:tc>
          <w:tcPr>
            <w:tcW w:w="5760" w:type="dxa"/>
          </w:tcPr>
          <w:p w:rsidR="00D5588D" w:rsidRPr="00777B4D" w:rsidRDefault="00D5588D" w:rsidP="00FB780E">
            <w:pPr>
              <w:pStyle w:val="TableEntry"/>
            </w:pPr>
            <w:r w:rsidRPr="00777B4D">
              <w:t xml:space="preserve">This header should correspond to the date the document was </w:t>
            </w:r>
            <w:r w:rsidR="00AF0574" w:rsidRPr="00777B4D">
              <w:t xml:space="preserve">last published or updated </w:t>
            </w:r>
            <w:r w:rsidRPr="00777B4D">
              <w:t>in the repository</w:t>
            </w:r>
            <w:r w:rsidR="00AF0574" w:rsidRPr="00777B4D">
              <w:t>, and should be the same as the most recent of the published or updated element in the atom feed entry for the document</w:t>
            </w:r>
            <w:r w:rsidRPr="00777B4D">
              <w:t>.</w:t>
            </w:r>
          </w:p>
        </w:tc>
      </w:tr>
      <w:tr w:rsidR="00D5588D" w:rsidRPr="00777B4D" w:rsidTr="00FB780E">
        <w:tc>
          <w:tcPr>
            <w:tcW w:w="2358" w:type="dxa"/>
          </w:tcPr>
          <w:p w:rsidR="00D5588D" w:rsidRPr="00777B4D" w:rsidRDefault="00D5588D" w:rsidP="00FB780E">
            <w:pPr>
              <w:pStyle w:val="TableEntry"/>
            </w:pPr>
            <w:r w:rsidRPr="00777B4D">
              <w:t>WWW-Authenticate</w:t>
            </w:r>
          </w:p>
        </w:tc>
        <w:tc>
          <w:tcPr>
            <w:tcW w:w="1458" w:type="dxa"/>
          </w:tcPr>
          <w:p w:rsidR="00D5588D" w:rsidRPr="00777B4D" w:rsidRDefault="00D5588D" w:rsidP="00FB780E">
            <w:pPr>
              <w:pStyle w:val="TableEntry"/>
              <w:jc w:val="center"/>
            </w:pPr>
            <w:r w:rsidRPr="00777B4D">
              <w:t>O</w:t>
            </w:r>
          </w:p>
        </w:tc>
        <w:tc>
          <w:tcPr>
            <w:tcW w:w="5760" w:type="dxa"/>
          </w:tcPr>
          <w:p w:rsidR="00D5588D" w:rsidRPr="00777B4D" w:rsidRDefault="00D5588D" w:rsidP="00FB780E">
            <w:pPr>
              <w:pStyle w:val="TableEntry"/>
            </w:pPr>
            <w:r w:rsidRPr="00777B4D">
              <w:t>If the Repository requires authentication and the request did not contain valid credentials, this header must be returned in the 401 response.</w:t>
            </w:r>
          </w:p>
          <w:p w:rsidR="00D5588D" w:rsidRPr="00777B4D" w:rsidRDefault="00D5588D" w:rsidP="00FB780E">
            <w:pPr>
              <w:pStyle w:val="TableEntry"/>
            </w:pPr>
          </w:p>
        </w:tc>
      </w:tr>
    </w:tbl>
    <w:p w:rsidR="00D5588D" w:rsidRPr="00777B4D" w:rsidRDefault="00AF0574" w:rsidP="00AF0574">
      <w:pPr>
        <w:pStyle w:val="Heading5"/>
        <w:numPr>
          <w:ilvl w:val="0"/>
          <w:numId w:val="0"/>
        </w:numPr>
        <w:rPr>
          <w:noProof w:val="0"/>
          <w:lang w:val="en-US"/>
        </w:rPr>
      </w:pPr>
      <w:bookmarkStart w:id="139" w:name="_Toc368391299"/>
      <w:r w:rsidRPr="00777B4D">
        <w:rPr>
          <w:noProof w:val="0"/>
          <w:lang w:val="en-US"/>
        </w:rPr>
        <w:t xml:space="preserve">3.Z.4.2.3 </w:t>
      </w:r>
      <w:r w:rsidR="00D5588D" w:rsidRPr="00777B4D">
        <w:rPr>
          <w:noProof w:val="0"/>
          <w:lang w:val="en-US"/>
        </w:rPr>
        <w:t>Expected Actions</w:t>
      </w:r>
      <w:bookmarkEnd w:id="137"/>
      <w:bookmarkEnd w:id="139"/>
    </w:p>
    <w:p w:rsidR="00DC7FF1" w:rsidRPr="00777B4D" w:rsidRDefault="00DC7FF1" w:rsidP="00762985">
      <w:pPr>
        <w:pStyle w:val="ListNumber2"/>
        <w:numPr>
          <w:ilvl w:val="0"/>
          <w:numId w:val="72"/>
        </w:numPr>
      </w:pPr>
      <w:r w:rsidRPr="00777B4D">
        <w:t xml:space="preserve">A Clinical Knowledge Requestor actor </w:t>
      </w:r>
      <w:r w:rsidRPr="00870818">
        <w:rPr>
          <w:smallCaps/>
        </w:rPr>
        <w:t>shall</w:t>
      </w:r>
      <w:r w:rsidRPr="00777B4D">
        <w:t xml:space="preserve"> be configurable to send its HTTP GET</w:t>
      </w:r>
      <w:r w:rsidR="0053372B" w:rsidRPr="00777B4D">
        <w:t xml:space="preserve"> </w:t>
      </w:r>
      <w:r w:rsidRPr="00777B4D">
        <w:t>request to a Clinical Knowledge Resource Repository through a Proxy.</w:t>
      </w:r>
    </w:p>
    <w:p w:rsidR="00DC7FF1" w:rsidRPr="00777B4D" w:rsidRDefault="00DC7FF1" w:rsidP="00291432">
      <w:pPr>
        <w:pStyle w:val="BodyText"/>
      </w:pPr>
    </w:p>
    <w:p w:rsidR="00D5588D" w:rsidRPr="00777B4D" w:rsidRDefault="00D5588D" w:rsidP="00291432">
      <w:pPr>
        <w:pStyle w:val="BodyText"/>
      </w:pPr>
      <w:r w:rsidRPr="00777B4D">
        <w:lastRenderedPageBreak/>
        <w:t xml:space="preserve">The </w:t>
      </w:r>
      <w:r w:rsidR="00AF0574" w:rsidRPr="00777B4D">
        <w:t xml:space="preserve">Clinical Knowledge Requester </w:t>
      </w:r>
      <w:r w:rsidRPr="00777B4D">
        <w:t>now has the content of the document to process.</w:t>
      </w:r>
    </w:p>
    <w:p w:rsidR="003F7EC8" w:rsidRPr="00777B4D" w:rsidRDefault="003F7EC8" w:rsidP="003F7EC8">
      <w:pPr>
        <w:pStyle w:val="Heading3"/>
        <w:numPr>
          <w:ilvl w:val="0"/>
          <w:numId w:val="0"/>
        </w:numPr>
        <w:rPr>
          <w:noProof w:val="0"/>
          <w:lang w:val="en-US"/>
        </w:rPr>
      </w:pPr>
      <w:bookmarkStart w:id="140" w:name="_Toc368391300"/>
      <w:r w:rsidRPr="00777B4D">
        <w:rPr>
          <w:noProof w:val="0"/>
          <w:lang w:val="en-US"/>
        </w:rPr>
        <w:t>3.Z.5 Security Requirements</w:t>
      </w:r>
      <w:bookmarkEnd w:id="140"/>
    </w:p>
    <w:p w:rsidR="00C025AA" w:rsidRPr="00777B4D" w:rsidRDefault="003F7EC8" w:rsidP="00762985">
      <w:pPr>
        <w:pStyle w:val="BodyText"/>
      </w:pPr>
      <w:r w:rsidRPr="00777B4D">
        <w:t>This transaction involves the retrieval of clinical knowledge</w:t>
      </w:r>
      <w:r w:rsidR="00870818">
        <w:t xml:space="preserve">. </w:t>
      </w:r>
      <w:r w:rsidRPr="00777B4D">
        <w:t>There is no individually identifiable health information being exchange</w:t>
      </w:r>
      <w:r w:rsidR="00B30F9C" w:rsidRPr="00777B4D">
        <w:t>d</w:t>
      </w:r>
      <w:r w:rsidRPr="00777B4D">
        <w:t>, and therefore no audit logging requirements</w:t>
      </w:r>
      <w:r w:rsidR="00870818">
        <w:t xml:space="preserve">. </w:t>
      </w:r>
      <w:r w:rsidR="00621873" w:rsidRPr="00777B4D">
        <w:t>Encryption of the communication is still required because this transaction may pass authentication parameters, and/or communicate content that needs to be access controlled.</w:t>
      </w:r>
    </w:p>
    <w:p w:rsidR="007B0011" w:rsidRPr="00777B4D" w:rsidRDefault="007B0011" w:rsidP="007D59D2">
      <w:pPr>
        <w:pStyle w:val="AppendixHeading1"/>
        <w:rPr>
          <w:noProof w:val="0"/>
        </w:rPr>
      </w:pPr>
      <w:bookmarkStart w:id="141" w:name="_Toc368391301"/>
      <w:r w:rsidRPr="00777B4D">
        <w:rPr>
          <w:noProof w:val="0"/>
        </w:rPr>
        <w:t>Appendix A – Infobutton Implementation Considerations</w:t>
      </w:r>
      <w:bookmarkEnd w:id="141"/>
    </w:p>
    <w:p w:rsidR="007B0011" w:rsidRPr="00777B4D" w:rsidRDefault="007B0011" w:rsidP="007D59D2">
      <w:pPr>
        <w:pStyle w:val="BodyText"/>
      </w:pPr>
      <w:r w:rsidRPr="00777B4D">
        <w:t>This appendix describes additional considerations for Infobutton implementations.</w:t>
      </w:r>
    </w:p>
    <w:p w:rsidR="007B0011" w:rsidRPr="00777B4D" w:rsidRDefault="00E67D0F" w:rsidP="007D59D2">
      <w:pPr>
        <w:pStyle w:val="AppendixHeading2"/>
        <w:numPr>
          <w:ilvl w:val="0"/>
          <w:numId w:val="0"/>
        </w:numPr>
        <w:ind w:left="576" w:hanging="576"/>
        <w:rPr>
          <w:noProof w:val="0"/>
        </w:rPr>
      </w:pPr>
      <w:bookmarkStart w:id="142" w:name="_Toc368391302"/>
      <w:r w:rsidRPr="00777B4D">
        <w:rPr>
          <w:noProof w:val="0"/>
        </w:rPr>
        <w:t xml:space="preserve">A.1 </w:t>
      </w:r>
      <w:r w:rsidR="007B0011" w:rsidRPr="00777B4D">
        <w:rPr>
          <w:noProof w:val="0"/>
        </w:rPr>
        <w:t>Aggregation</w:t>
      </w:r>
      <w:bookmarkEnd w:id="142"/>
    </w:p>
    <w:p w:rsidR="007B0011" w:rsidRPr="00777B4D" w:rsidRDefault="007B0011" w:rsidP="007D59D2">
      <w:pPr>
        <w:pStyle w:val="BodyText"/>
      </w:pPr>
      <w:r w:rsidRPr="00777B4D">
        <w:t>One of the design goals of the RCK Profile is to enable a single request to be usable across multiple Clinical Knowledge Directories</w:t>
      </w:r>
      <w:r w:rsidR="00870818">
        <w:t xml:space="preserve">. </w:t>
      </w:r>
      <w:r w:rsidRPr="00777B4D">
        <w:t>This capability is enabled by grouping a Clinical Knowledge Directory actor with a Clinical Knowledge Requester actor</w:t>
      </w:r>
      <w:r w:rsidR="00870818">
        <w:t xml:space="preserve">. </w:t>
      </w:r>
      <w:r w:rsidRPr="00777B4D">
        <w:t xml:space="preserve">The Clinical Knowledge Directory actor receives </w:t>
      </w:r>
      <w:r w:rsidR="00F27702" w:rsidRPr="00777B4D">
        <w:t xml:space="preserve">the </w:t>
      </w:r>
      <w:r w:rsidRPr="00777B4D">
        <w:t xml:space="preserve">Query Clinical Knowledge </w:t>
      </w:r>
      <w:r w:rsidR="00F27702" w:rsidRPr="00777B4D">
        <w:t>transactions</w:t>
      </w:r>
      <w:r w:rsidRPr="00777B4D">
        <w:t>, and sends copies of it to one or more other Clinical Knowledge Directories</w:t>
      </w:r>
      <w:r w:rsidR="00870818">
        <w:t xml:space="preserve">. </w:t>
      </w:r>
      <w:r w:rsidRPr="00777B4D">
        <w:t>It then aggregates the responses from each Clinical Knowledge Directory into a single response, and returns it to the original Clinical Knowledge Requester.</w:t>
      </w:r>
    </w:p>
    <w:p w:rsidR="007B0011" w:rsidRPr="00777B4D" w:rsidRDefault="007B0011" w:rsidP="007D59D2">
      <w:pPr>
        <w:pStyle w:val="BodyText"/>
      </w:pPr>
      <w:r w:rsidRPr="00777B4D">
        <w:t>This section describes the requirements of the grouped Clinical Knowledge Directory and Clinical Knowledge Requester actors.</w:t>
      </w:r>
    </w:p>
    <w:p w:rsidR="00E82F2D" w:rsidRPr="00777B4D" w:rsidRDefault="00E67D0F" w:rsidP="007D59D2">
      <w:pPr>
        <w:pStyle w:val="AppendixHeading3"/>
        <w:numPr>
          <w:ilvl w:val="0"/>
          <w:numId w:val="0"/>
        </w:numPr>
        <w:rPr>
          <w:noProof w:val="0"/>
        </w:rPr>
      </w:pPr>
      <w:bookmarkStart w:id="143" w:name="_Toc368391303"/>
      <w:r w:rsidRPr="00777B4D">
        <w:rPr>
          <w:noProof w:val="0"/>
        </w:rPr>
        <w:t xml:space="preserve">A.1.1 </w:t>
      </w:r>
      <w:r w:rsidR="00E82F2D" w:rsidRPr="00777B4D">
        <w:rPr>
          <w:noProof w:val="0"/>
        </w:rPr>
        <w:t>Requirements of the Clinical Knowledge Directory</w:t>
      </w:r>
      <w:bookmarkEnd w:id="143"/>
    </w:p>
    <w:p w:rsidR="00E82F2D" w:rsidRPr="00777B4D" w:rsidRDefault="00E82F2D" w:rsidP="00762985">
      <w:pPr>
        <w:pStyle w:val="ListNumber2"/>
        <w:numPr>
          <w:ilvl w:val="0"/>
          <w:numId w:val="73"/>
        </w:numPr>
      </w:pPr>
      <w:r w:rsidRPr="00777B4D">
        <w:t xml:space="preserve">The Clinical Knowledge Directory </w:t>
      </w:r>
      <w:r w:rsidRPr="00870818">
        <w:rPr>
          <w:smallCaps/>
        </w:rPr>
        <w:t>shall</w:t>
      </w:r>
      <w:r w:rsidRPr="00777B4D">
        <w:t xml:space="preserve"> pass the existing clinical knowledge request to the Clinical Knowledge Requester actor for each additional Clinical Knowledge Directory that needs to be contacted.</w:t>
      </w:r>
    </w:p>
    <w:p w:rsidR="00E82F2D" w:rsidRPr="00777B4D" w:rsidRDefault="00E82F2D" w:rsidP="00762985">
      <w:pPr>
        <w:pStyle w:val="ListNumber2"/>
        <w:numPr>
          <w:ilvl w:val="0"/>
          <w:numId w:val="73"/>
        </w:numPr>
      </w:pPr>
      <w:r w:rsidRPr="00777B4D">
        <w:t xml:space="preserve">Each response which returns with 200 – OK </w:t>
      </w:r>
      <w:r w:rsidRPr="00870818">
        <w:rPr>
          <w:smallCaps/>
        </w:rPr>
        <w:t>shall</w:t>
      </w:r>
      <w:r w:rsidRPr="00777B4D">
        <w:t xml:space="preserve"> be aggregated into a response containing a single atom &lt;feed&gt; element.</w:t>
      </w:r>
    </w:p>
    <w:p w:rsidR="00E82F2D" w:rsidRPr="00777B4D" w:rsidRDefault="00E82F2D" w:rsidP="00762985">
      <w:pPr>
        <w:pStyle w:val="ListNumber2"/>
        <w:numPr>
          <w:ilvl w:val="0"/>
          <w:numId w:val="73"/>
        </w:numPr>
      </w:pPr>
      <w:r w:rsidRPr="00777B4D">
        <w:t xml:space="preserve">The &lt;feed&gt; element </w:t>
      </w:r>
      <w:r w:rsidRPr="00870818">
        <w:rPr>
          <w:smallCaps/>
        </w:rPr>
        <w:t>shall</w:t>
      </w:r>
      <w:r w:rsidRPr="00777B4D">
        <w:t xml:space="preserve"> include all &lt;author&gt; elements found in all aggregated responses (and may contain additional &lt;author&gt; elements).</w:t>
      </w:r>
    </w:p>
    <w:p w:rsidR="00E82F2D" w:rsidRPr="00777B4D" w:rsidRDefault="00E82F2D" w:rsidP="00762985">
      <w:pPr>
        <w:pStyle w:val="ListNumber2"/>
        <w:numPr>
          <w:ilvl w:val="0"/>
          <w:numId w:val="73"/>
        </w:numPr>
      </w:pPr>
      <w:r w:rsidRPr="00777B4D">
        <w:t xml:space="preserve">The &lt;feed&gt; element </w:t>
      </w:r>
      <w:r w:rsidRPr="00870818">
        <w:rPr>
          <w:smallCaps/>
        </w:rPr>
        <w:t>shall</w:t>
      </w:r>
      <w:r w:rsidRPr="00777B4D">
        <w:t xml:space="preserve"> contain all &lt;category&gt; elements found in all aggregated responses</w:t>
      </w:r>
      <w:r w:rsidR="00870818">
        <w:t xml:space="preserve">. </w:t>
      </w:r>
    </w:p>
    <w:p w:rsidR="00E82F2D" w:rsidRPr="00777B4D" w:rsidRDefault="00E82F2D" w:rsidP="00762985">
      <w:pPr>
        <w:pStyle w:val="ListNumber2"/>
        <w:numPr>
          <w:ilvl w:val="0"/>
          <w:numId w:val="73"/>
        </w:numPr>
      </w:pPr>
      <w:r w:rsidRPr="00777B4D">
        <w:t xml:space="preserve">Duplicate &lt;category&gt; elements </w:t>
      </w:r>
      <w:r w:rsidRPr="00870818">
        <w:rPr>
          <w:smallCaps/>
        </w:rPr>
        <w:t>shall</w:t>
      </w:r>
      <w:r w:rsidRPr="00777B4D">
        <w:t xml:space="preserve"> be removed.</w:t>
      </w:r>
    </w:p>
    <w:p w:rsidR="00F477F2" w:rsidRPr="00777B4D" w:rsidRDefault="00F477F2" w:rsidP="00762985">
      <w:pPr>
        <w:pStyle w:val="ListNumber2"/>
        <w:numPr>
          <w:ilvl w:val="0"/>
          <w:numId w:val="73"/>
        </w:numPr>
      </w:pPr>
      <w:r w:rsidRPr="00777B4D">
        <w:t xml:space="preserve">The &lt;feed&gt; element </w:t>
      </w:r>
      <w:r w:rsidRPr="00870818">
        <w:rPr>
          <w:smallCaps/>
        </w:rPr>
        <w:t>shall</w:t>
      </w:r>
      <w:r w:rsidRPr="00777B4D">
        <w:t xml:space="preserve"> include all &lt;entry&gt; elements found in all aggregated responses.</w:t>
      </w:r>
    </w:p>
    <w:p w:rsidR="00F92908" w:rsidRPr="00777B4D" w:rsidRDefault="00F92908" w:rsidP="00F92908">
      <w:pPr>
        <w:pStyle w:val="BodyText"/>
      </w:pPr>
      <w:r w:rsidRPr="00777B4D">
        <w:t>It is up to the implementation to determine how to handle cases where one or more requests failed.</w:t>
      </w:r>
    </w:p>
    <w:p w:rsidR="00982AA8" w:rsidRPr="00777B4D" w:rsidRDefault="00982AA8" w:rsidP="00F92908">
      <w:pPr>
        <w:pStyle w:val="BodyText"/>
      </w:pPr>
    </w:p>
    <w:p w:rsidR="007B0011" w:rsidRPr="00777B4D" w:rsidRDefault="00856820" w:rsidP="007D59D2">
      <w:pPr>
        <w:pStyle w:val="AppendixHeading3"/>
        <w:numPr>
          <w:ilvl w:val="0"/>
          <w:numId w:val="0"/>
        </w:numPr>
        <w:rPr>
          <w:noProof w:val="0"/>
        </w:rPr>
      </w:pPr>
      <w:bookmarkStart w:id="144" w:name="_Toc368391304"/>
      <w:r w:rsidRPr="00777B4D">
        <w:rPr>
          <w:noProof w:val="0"/>
        </w:rPr>
        <w:lastRenderedPageBreak/>
        <w:t xml:space="preserve">A.1.2 </w:t>
      </w:r>
      <w:r w:rsidR="007B0011" w:rsidRPr="00777B4D">
        <w:rPr>
          <w:noProof w:val="0"/>
        </w:rPr>
        <w:t>Requirements of the Clinical Knowledge Requester</w:t>
      </w:r>
      <w:bookmarkEnd w:id="144"/>
    </w:p>
    <w:p w:rsidR="00E82F2D" w:rsidRPr="00777B4D" w:rsidRDefault="007B0011" w:rsidP="00762985">
      <w:pPr>
        <w:pStyle w:val="ListNumber2"/>
        <w:numPr>
          <w:ilvl w:val="0"/>
          <w:numId w:val="74"/>
        </w:numPr>
      </w:pPr>
      <w:r w:rsidRPr="00777B4D">
        <w:t xml:space="preserve">The Clinical Knowledge Requester </w:t>
      </w:r>
      <w:r w:rsidRPr="00870818">
        <w:rPr>
          <w:smallCaps/>
        </w:rPr>
        <w:t>shall</w:t>
      </w:r>
      <w:r w:rsidRPr="00777B4D">
        <w:t xml:space="preserve"> create a new clinical knowledge request and send</w:t>
      </w:r>
      <w:r w:rsidR="00E67D0F" w:rsidRPr="00777B4D">
        <w:t xml:space="preserve"> </w:t>
      </w:r>
      <w:r w:rsidRPr="00777B4D">
        <w:t>it to each Clinical Knowledge Directory that it is connected to</w:t>
      </w:r>
      <w:r w:rsidR="00870818">
        <w:t xml:space="preserve">. </w:t>
      </w:r>
    </w:p>
    <w:p w:rsidR="007B0011" w:rsidRPr="00777B4D" w:rsidRDefault="007B0011" w:rsidP="00762985">
      <w:pPr>
        <w:pStyle w:val="ListNumber2"/>
        <w:numPr>
          <w:ilvl w:val="0"/>
          <w:numId w:val="74"/>
        </w:numPr>
      </w:pPr>
      <w:r w:rsidRPr="00777B4D">
        <w:t xml:space="preserve">The new request </w:t>
      </w:r>
      <w:r w:rsidRPr="00870818">
        <w:rPr>
          <w:smallCaps/>
        </w:rPr>
        <w:t>shall</w:t>
      </w:r>
      <w:r w:rsidRPr="00777B4D">
        <w:t xml:space="preserve"> </w:t>
      </w:r>
      <w:r w:rsidR="00E82F2D" w:rsidRPr="00777B4D">
        <w:t xml:space="preserve">be given </w:t>
      </w:r>
      <w:r w:rsidRPr="00777B4D">
        <w:t xml:space="preserve">a new </w:t>
      </w:r>
      <w:r w:rsidR="00E82F2D" w:rsidRPr="00777B4D">
        <w:t>value in knowledgeRequestNotification.id.root.</w:t>
      </w:r>
    </w:p>
    <w:p w:rsidR="00E82F2D" w:rsidRPr="00777B4D" w:rsidRDefault="00E82F2D" w:rsidP="00762985">
      <w:pPr>
        <w:pStyle w:val="ListNumber2"/>
        <w:numPr>
          <w:ilvl w:val="0"/>
          <w:numId w:val="74"/>
        </w:numPr>
      </w:pPr>
      <w:r w:rsidRPr="00777B4D">
        <w:t xml:space="preserve">All other parameters </w:t>
      </w:r>
      <w:r w:rsidRPr="00870818">
        <w:rPr>
          <w:smallCaps/>
        </w:rPr>
        <w:t>should</w:t>
      </w:r>
      <w:r w:rsidRPr="00777B4D">
        <w:t xml:space="preserve"> be copied to the new request unmodified.</w:t>
      </w:r>
    </w:p>
    <w:p w:rsidR="007B0011" w:rsidRPr="00777B4D" w:rsidRDefault="007B0011" w:rsidP="007D59D2">
      <w:pPr>
        <w:pStyle w:val="AppendixHeading2"/>
        <w:numPr>
          <w:ilvl w:val="0"/>
          <w:numId w:val="0"/>
        </w:numPr>
        <w:rPr>
          <w:noProof w:val="0"/>
        </w:rPr>
      </w:pPr>
    </w:p>
    <w:sectPr w:rsidR="007B0011" w:rsidRPr="00777B4D" w:rsidSect="00540383">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A58" w:rsidRDefault="002F5A58">
      <w:r>
        <w:separator/>
      </w:r>
    </w:p>
  </w:endnote>
  <w:endnote w:type="continuationSeparator" w:id="0">
    <w:p w:rsidR="002F5A58" w:rsidRDefault="002F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FB6" w:rsidRDefault="00576F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76FB6" w:rsidRDefault="00576F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FB6" w:rsidRDefault="00576FB6">
    <w:pPr>
      <w:pStyle w:val="Footer"/>
      <w:ind w:right="360"/>
    </w:pPr>
    <w:r>
      <w:t>__________________________________________________________________________</w:t>
    </w:r>
  </w:p>
  <w:p w:rsidR="00576FB6" w:rsidRDefault="00576FB6">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762985">
      <w:rPr>
        <w:rStyle w:val="PageNumber"/>
        <w:noProof/>
      </w:rPr>
      <w:t>8</w:t>
    </w:r>
    <w:r>
      <w:rPr>
        <w:rStyle w:val="PageNumber"/>
      </w:rPr>
      <w:fldChar w:fldCharType="end"/>
    </w:r>
    <w:bookmarkStart w:id="145" w:name="_Toc473170355"/>
  </w:p>
  <w:p w:rsidR="00576FB6" w:rsidRDefault="00576FB6">
    <w:pPr>
      <w:pStyle w:val="Footer"/>
      <w:ind w:right="360"/>
      <w:rPr>
        <w:sz w:val="20"/>
      </w:rPr>
    </w:pPr>
    <w:r>
      <w:rPr>
        <w:sz w:val="20"/>
      </w:rPr>
      <w:tab/>
    </w:r>
  </w:p>
  <w:p w:rsidR="00576FB6" w:rsidRDefault="00576FB6" w:rsidP="007E5B51">
    <w:pPr>
      <w:pStyle w:val="Footer"/>
    </w:pPr>
    <w:r>
      <w:rPr>
        <w:sz w:val="20"/>
      </w:rPr>
      <w:t>Rev. 1.2 – 2013-</w:t>
    </w:r>
    <w:r w:rsidR="007A25C7">
      <w:rPr>
        <w:sz w:val="20"/>
      </w:rPr>
      <w:t>10-04</w:t>
    </w:r>
    <w:r>
      <w:rPr>
        <w:sz w:val="20"/>
      </w:rPr>
      <w:t xml:space="preserve"> </w:t>
    </w:r>
    <w:r>
      <w:rPr>
        <w:sz w:val="20"/>
      </w:rPr>
      <w:tab/>
    </w:r>
    <w:r>
      <w:rPr>
        <w:sz w:val="20"/>
      </w:rPr>
      <w:tab/>
      <w:t>Copyright © 2013: IHE International, Inc.</w:t>
    </w:r>
    <w:bookmarkEnd w:id="145"/>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FB6" w:rsidRDefault="00576FB6">
    <w:pPr>
      <w:pStyle w:val="Footer"/>
      <w:jc w:val="center"/>
    </w:pPr>
    <w:r>
      <w:rPr>
        <w:sz w:val="20"/>
      </w:rPr>
      <w:t>Copyright © 2013: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A58" w:rsidRDefault="002F5A58">
      <w:r>
        <w:separator/>
      </w:r>
    </w:p>
  </w:footnote>
  <w:footnote w:type="continuationSeparator" w:id="0">
    <w:p w:rsidR="002F5A58" w:rsidRDefault="002F5A58">
      <w:r>
        <w:continuationSeparator/>
      </w:r>
    </w:p>
  </w:footnote>
  <w:footnote w:id="1">
    <w:p w:rsidR="00576FB6" w:rsidRDefault="00576FB6">
      <w:pPr>
        <w:pStyle w:val="FootnoteText"/>
      </w:pPr>
      <w:r>
        <w:rPr>
          <w:rStyle w:val="FootnoteReference"/>
        </w:rPr>
        <w:footnoteRef/>
      </w:r>
      <w:r>
        <w:t xml:space="preserve"> A conforming Clinical Knowledge Requester must demonstrate the ability to send this parameter.</w:t>
      </w:r>
    </w:p>
  </w:footnote>
  <w:footnote w:id="2">
    <w:p w:rsidR="00576FB6" w:rsidRDefault="00576FB6">
      <w:pPr>
        <w:pStyle w:val="FootnoteText"/>
      </w:pPr>
      <w:r>
        <w:rPr>
          <w:rStyle w:val="FootnoteReference"/>
        </w:rPr>
        <w:footnoteRef/>
      </w:r>
      <w:r>
        <w:t xml:space="preserve"> This is not a formal requirement of the Clinical Knowledge Directory or Requester actors because they do not exert anything other than advisory control on proxies, caches or other intermediaries that may lie between them on a network.</w:t>
      </w:r>
    </w:p>
  </w:footnote>
  <w:footnote w:id="3">
    <w:p w:rsidR="00576FB6" w:rsidRDefault="00576FB6" w:rsidP="00D5588D">
      <w:pPr>
        <w:pStyle w:val="FootnoteText"/>
      </w:pPr>
      <w:r>
        <w:rPr>
          <w:rStyle w:val="FootnoteReference"/>
        </w:rPr>
        <w:footnoteRef/>
      </w:r>
      <w:r>
        <w:t xml:space="preserve"> Ed Note: To allow common web browsers to be used without restriction.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FB6" w:rsidRDefault="00576FB6">
    <w:pPr>
      <w:pStyle w:val="Header"/>
    </w:pPr>
    <w:r>
      <w:t xml:space="preserve">IHE PCC Technical Framework Supplement – Retrieve Clinical Knowledge (RCK) </w:t>
    </w:r>
    <w:r>
      <w:br/>
      <w:t>______________________________________________________________________________</w:t>
    </w:r>
  </w:p>
  <w:p w:rsidR="00576FB6" w:rsidRDefault="00576F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96D382"/>
    <w:lvl w:ilvl="0">
      <w:start w:val="1"/>
      <w:numFmt w:val="decimal"/>
      <w:pStyle w:val="ListNumber2"/>
      <w:lvlText w:val="%1."/>
      <w:lvlJc w:val="left"/>
      <w:pPr>
        <w:tabs>
          <w:tab w:val="num" w:pos="720"/>
        </w:tabs>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953C09"/>
    <w:multiLevelType w:val="hybridMultilevel"/>
    <w:tmpl w:val="A9D8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3103C4"/>
    <w:multiLevelType w:val="hybridMultilevel"/>
    <w:tmpl w:val="6D48D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62EA6"/>
    <w:multiLevelType w:val="multilevel"/>
    <w:tmpl w:val="5B6210AC"/>
    <w:lvl w:ilvl="0">
      <w:start w:val="1"/>
      <w:numFmt w:val="decimal"/>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8C24280"/>
    <w:multiLevelType w:val="hybridMultilevel"/>
    <w:tmpl w:val="C4AA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4A2D09"/>
    <w:multiLevelType w:val="hybridMultilevel"/>
    <w:tmpl w:val="C79C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866D41"/>
    <w:multiLevelType w:val="multilevel"/>
    <w:tmpl w:val="714AB138"/>
    <w:lvl w:ilvl="0">
      <w:start w:val="1"/>
      <w:numFmt w:val="decimal"/>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83E4F02"/>
    <w:multiLevelType w:val="hybridMultilevel"/>
    <w:tmpl w:val="93BE4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521A19"/>
    <w:multiLevelType w:val="hybridMultilevel"/>
    <w:tmpl w:val="6FB0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5E68BD"/>
    <w:multiLevelType w:val="hybridMultilevel"/>
    <w:tmpl w:val="E5E2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133E07"/>
    <w:multiLevelType w:val="hybridMultilevel"/>
    <w:tmpl w:val="B1987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BA4D16"/>
    <w:multiLevelType w:val="multilevel"/>
    <w:tmpl w:val="8604CCD0"/>
    <w:lvl w:ilvl="0">
      <w:start w:val="1"/>
      <w:numFmt w:val="decimal"/>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9C64F5B"/>
    <w:multiLevelType w:val="hybridMultilevel"/>
    <w:tmpl w:val="2FCC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F43267"/>
    <w:multiLevelType w:val="hybridMultilevel"/>
    <w:tmpl w:val="CB96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F2542"/>
    <w:multiLevelType w:val="hybridMultilevel"/>
    <w:tmpl w:val="FD10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E254BA"/>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458"/>
        </w:tabs>
        <w:ind w:left="1458" w:hanging="1008"/>
      </w:pPr>
      <w:rPr>
        <w:rFonts w:hint="default"/>
      </w:rPr>
    </w:lvl>
    <w:lvl w:ilvl="5">
      <w:start w:val="1"/>
      <w:numFmt w:val="decimal"/>
      <w:pStyle w:val="Heading6"/>
      <w:lvlText w:val="%1.%2.%3.%4.%5.%6"/>
      <w:lvlJc w:val="left"/>
      <w:pPr>
        <w:tabs>
          <w:tab w:val="num" w:pos="2322"/>
        </w:tabs>
        <w:ind w:left="232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664A67F4"/>
    <w:multiLevelType w:val="hybridMultilevel"/>
    <w:tmpl w:val="C03C69D2"/>
    <w:lvl w:ilvl="0" w:tplc="34503B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4A30D2"/>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D5D5795"/>
    <w:multiLevelType w:val="multilevel"/>
    <w:tmpl w:val="8B98D624"/>
    <w:lvl w:ilvl="0">
      <w:start w:val="1"/>
      <w:numFmt w:val="decimal"/>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702B61A1"/>
    <w:multiLevelType w:val="hybridMultilevel"/>
    <w:tmpl w:val="5B6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15192B"/>
    <w:multiLevelType w:val="hybridMultilevel"/>
    <w:tmpl w:val="8B5CD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67104B"/>
    <w:multiLevelType w:val="hybridMultilevel"/>
    <w:tmpl w:val="6FB0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632AA9"/>
    <w:multiLevelType w:val="hybridMultilevel"/>
    <w:tmpl w:val="87A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20"/>
  </w:num>
  <w:num w:numId="10">
    <w:abstractNumId w:val="25"/>
  </w:num>
  <w:num w:numId="11">
    <w:abstractNumId w:val="25"/>
  </w:num>
  <w:num w:numId="12">
    <w:abstractNumId w:val="25"/>
  </w:num>
  <w:num w:numId="13">
    <w:abstractNumId w:val="25"/>
  </w:num>
  <w:num w:numId="14">
    <w:abstractNumId w:val="25"/>
  </w:num>
  <w:num w:numId="15">
    <w:abstractNumId w:val="25"/>
  </w:num>
  <w:num w:numId="16">
    <w:abstractNumId w:val="25"/>
  </w:num>
  <w:num w:numId="17">
    <w:abstractNumId w:val="25"/>
  </w:num>
  <w:num w:numId="18">
    <w:abstractNumId w:val="25"/>
  </w:num>
  <w:num w:numId="19">
    <w:abstractNumId w:val="23"/>
  </w:num>
  <w:num w:numId="20">
    <w:abstractNumId w:val="16"/>
  </w:num>
  <w:num w:numId="21">
    <w:abstractNumId w:val="26"/>
  </w:num>
  <w:num w:numId="22">
    <w:abstractNumId w:val="13"/>
  </w:num>
  <w:num w:numId="23">
    <w:abstractNumId w:val="18"/>
  </w:num>
  <w:num w:numId="24">
    <w:abstractNumId w:val="19"/>
  </w:num>
  <w:num w:numId="25">
    <w:abstractNumId w:val="10"/>
  </w:num>
  <w:num w:numId="26">
    <w:abstractNumId w:val="32"/>
  </w:num>
  <w:num w:numId="27">
    <w:abstractNumId w:val="21"/>
  </w:num>
  <w:num w:numId="28">
    <w:abstractNumId w:val="22"/>
  </w:num>
  <w:num w:numId="29">
    <w:abstractNumId w:val="11"/>
  </w:num>
  <w:num w:numId="30">
    <w:abstractNumId w:val="30"/>
  </w:num>
  <w:num w:numId="31">
    <w:abstractNumId w:val="14"/>
  </w:num>
  <w:num w:numId="32">
    <w:abstractNumId w:val="31"/>
  </w:num>
  <w:num w:numId="33">
    <w:abstractNumId w:val="5"/>
  </w:num>
  <w:num w:numId="34">
    <w:abstractNumId w:val="4"/>
  </w:num>
  <w:num w:numId="35">
    <w:abstractNumId w:val="25"/>
  </w:num>
  <w:num w:numId="36">
    <w:abstractNumId w:val="25"/>
  </w:num>
  <w:num w:numId="37">
    <w:abstractNumId w:val="17"/>
  </w:num>
  <w:num w:numId="38">
    <w:abstractNumId w:val="29"/>
  </w:num>
  <w:num w:numId="39">
    <w:abstractNumId w:val="24"/>
  </w:num>
  <w:num w:numId="40">
    <w:abstractNumId w:val="15"/>
  </w:num>
  <w:num w:numId="41">
    <w:abstractNumId w:val="27"/>
  </w:num>
  <w:num w:numId="42">
    <w:abstractNumId w:val="12"/>
  </w:num>
  <w:num w:numId="43">
    <w:abstractNumId w:val="28"/>
  </w:num>
  <w:num w:numId="44">
    <w:abstractNumId w:val="25"/>
  </w:num>
  <w:num w:numId="45">
    <w:abstractNumId w:val="25"/>
  </w:num>
  <w:num w:numId="46">
    <w:abstractNumId w:val="25"/>
  </w:num>
  <w:num w:numId="47">
    <w:abstractNumId w:val="20"/>
  </w:num>
  <w:num w:numId="48">
    <w:abstractNumId w:val="9"/>
  </w:num>
  <w:num w:numId="49">
    <w:abstractNumId w:val="9"/>
  </w:num>
  <w:num w:numId="50">
    <w:abstractNumId w:val="7"/>
  </w:num>
  <w:num w:numId="51">
    <w:abstractNumId w:val="6"/>
  </w:num>
  <w:num w:numId="52">
    <w:abstractNumId w:val="5"/>
  </w:num>
  <w:num w:numId="53">
    <w:abstractNumId w:val="4"/>
  </w:num>
  <w:num w:numId="54">
    <w:abstractNumId w:val="8"/>
  </w:num>
  <w:num w:numId="55">
    <w:abstractNumId w:val="8"/>
  </w:num>
  <w:num w:numId="56">
    <w:abstractNumId w:val="3"/>
  </w:num>
  <w:num w:numId="57">
    <w:abstractNumId w:val="2"/>
  </w:num>
  <w:num w:numId="58">
    <w:abstractNumId w:val="1"/>
  </w:num>
  <w:num w:numId="59">
    <w:abstractNumId w:val="0"/>
  </w:num>
  <w:num w:numId="60">
    <w:abstractNumId w:val="3"/>
    <w:lvlOverride w:ilvl="0">
      <w:startOverride w:val="1"/>
    </w:lvlOverride>
  </w:num>
  <w:num w:numId="61">
    <w:abstractNumId w:val="3"/>
    <w:lvlOverride w:ilvl="0">
      <w:startOverride w:val="1"/>
    </w:lvlOverride>
  </w:num>
  <w:num w:numId="62">
    <w:abstractNumId w:val="3"/>
    <w:lvlOverride w:ilvl="0">
      <w:startOverride w:val="1"/>
    </w:lvlOverride>
  </w:num>
  <w:num w:numId="63">
    <w:abstractNumId w:val="3"/>
    <w:lvlOverride w:ilvl="0">
      <w:startOverride w:val="1"/>
    </w:lvlOverride>
  </w:num>
  <w:num w:numId="64">
    <w:abstractNumId w:val="3"/>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3"/>
    <w:lvlOverride w:ilvl="0">
      <w:startOverride w:val="1"/>
    </w:lvlOverride>
  </w:num>
  <w:num w:numId="68">
    <w:abstractNumId w:val="3"/>
    <w:lvlOverride w:ilvl="0">
      <w:startOverride w:val="1"/>
    </w:lvlOverride>
  </w:num>
  <w:num w:numId="69">
    <w:abstractNumId w:val="3"/>
    <w:lvlOverride w:ilvl="0">
      <w:startOverride w:val="1"/>
    </w:lvlOverride>
  </w:num>
  <w:num w:numId="70">
    <w:abstractNumId w:val="3"/>
    <w:lvlOverride w:ilvl="0">
      <w:startOverride w:val="1"/>
    </w:lvlOverride>
  </w:num>
  <w:num w:numId="71">
    <w:abstractNumId w:val="3"/>
    <w:lvlOverride w:ilvl="0">
      <w:startOverride w:val="1"/>
    </w:lvlOverride>
  </w:num>
  <w:num w:numId="72">
    <w:abstractNumId w:val="3"/>
    <w:lvlOverride w:ilvl="0">
      <w:startOverride w:val="1"/>
    </w:lvlOverride>
  </w:num>
  <w:num w:numId="73">
    <w:abstractNumId w:val="3"/>
    <w:lvlOverride w:ilvl="0">
      <w:startOverride w:val="1"/>
    </w:lvlOverride>
  </w:num>
  <w:num w:numId="74">
    <w:abstractNumId w:val="3"/>
    <w:lvlOverride w:ilvl="0">
      <w:startOverride w:val="1"/>
    </w:lvlOverride>
  </w:num>
  <w:num w:numId="75">
    <w:abstractNumId w:val="2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9A5"/>
    <w:rsid w:val="000030DD"/>
    <w:rsid w:val="00007DE2"/>
    <w:rsid w:val="0001161D"/>
    <w:rsid w:val="00011E6E"/>
    <w:rsid w:val="000147BA"/>
    <w:rsid w:val="00021227"/>
    <w:rsid w:val="00034E36"/>
    <w:rsid w:val="00036347"/>
    <w:rsid w:val="000470A5"/>
    <w:rsid w:val="000514E1"/>
    <w:rsid w:val="000622EE"/>
    <w:rsid w:val="000648E8"/>
    <w:rsid w:val="00067203"/>
    <w:rsid w:val="0007061E"/>
    <w:rsid w:val="00070847"/>
    <w:rsid w:val="00077324"/>
    <w:rsid w:val="00077EA0"/>
    <w:rsid w:val="00080631"/>
    <w:rsid w:val="000837AE"/>
    <w:rsid w:val="000A1644"/>
    <w:rsid w:val="000A2549"/>
    <w:rsid w:val="000A3DE5"/>
    <w:rsid w:val="000A6642"/>
    <w:rsid w:val="000A709C"/>
    <w:rsid w:val="000B3022"/>
    <w:rsid w:val="000B699D"/>
    <w:rsid w:val="000C1C54"/>
    <w:rsid w:val="000C55EA"/>
    <w:rsid w:val="000D0441"/>
    <w:rsid w:val="000D1757"/>
    <w:rsid w:val="000D6F01"/>
    <w:rsid w:val="000F5F8A"/>
    <w:rsid w:val="000F6D26"/>
    <w:rsid w:val="00104BE6"/>
    <w:rsid w:val="00110EFE"/>
    <w:rsid w:val="0011147B"/>
    <w:rsid w:val="0011396E"/>
    <w:rsid w:val="00117DD7"/>
    <w:rsid w:val="001253AA"/>
    <w:rsid w:val="00135B6A"/>
    <w:rsid w:val="00141C5A"/>
    <w:rsid w:val="0014217D"/>
    <w:rsid w:val="00147A61"/>
    <w:rsid w:val="0015233D"/>
    <w:rsid w:val="00153E4D"/>
    <w:rsid w:val="00154107"/>
    <w:rsid w:val="0016110B"/>
    <w:rsid w:val="001654F6"/>
    <w:rsid w:val="00167B95"/>
    <w:rsid w:val="00167DB7"/>
    <w:rsid w:val="001710AB"/>
    <w:rsid w:val="001726F8"/>
    <w:rsid w:val="001728FE"/>
    <w:rsid w:val="00174F4A"/>
    <w:rsid w:val="00186DAB"/>
    <w:rsid w:val="00194B64"/>
    <w:rsid w:val="001B463C"/>
    <w:rsid w:val="001B5C62"/>
    <w:rsid w:val="001B715C"/>
    <w:rsid w:val="001C2117"/>
    <w:rsid w:val="001C26B8"/>
    <w:rsid w:val="001C7E5B"/>
    <w:rsid w:val="001D0E6D"/>
    <w:rsid w:val="001D1619"/>
    <w:rsid w:val="001D7030"/>
    <w:rsid w:val="001E5453"/>
    <w:rsid w:val="001E7C3E"/>
    <w:rsid w:val="001F1AC3"/>
    <w:rsid w:val="001F614E"/>
    <w:rsid w:val="001F7A35"/>
    <w:rsid w:val="002008D2"/>
    <w:rsid w:val="002012AD"/>
    <w:rsid w:val="00202AC6"/>
    <w:rsid w:val="00203748"/>
    <w:rsid w:val="00207868"/>
    <w:rsid w:val="00207D44"/>
    <w:rsid w:val="00210FF1"/>
    <w:rsid w:val="00214069"/>
    <w:rsid w:val="00216143"/>
    <w:rsid w:val="002173E6"/>
    <w:rsid w:val="002177B7"/>
    <w:rsid w:val="0022037A"/>
    <w:rsid w:val="0022352C"/>
    <w:rsid w:val="00230F53"/>
    <w:rsid w:val="00243EB2"/>
    <w:rsid w:val="002464AA"/>
    <w:rsid w:val="00252939"/>
    <w:rsid w:val="00252ADD"/>
    <w:rsid w:val="00252CFC"/>
    <w:rsid w:val="00255821"/>
    <w:rsid w:val="00260B6D"/>
    <w:rsid w:val="002670D2"/>
    <w:rsid w:val="002711CC"/>
    <w:rsid w:val="002756A6"/>
    <w:rsid w:val="00277596"/>
    <w:rsid w:val="0028453E"/>
    <w:rsid w:val="002869E8"/>
    <w:rsid w:val="00287FCB"/>
    <w:rsid w:val="00287FD7"/>
    <w:rsid w:val="00291432"/>
    <w:rsid w:val="00292292"/>
    <w:rsid w:val="00295F14"/>
    <w:rsid w:val="002A09B5"/>
    <w:rsid w:val="002A23EE"/>
    <w:rsid w:val="002B2984"/>
    <w:rsid w:val="002B4844"/>
    <w:rsid w:val="002C1FDD"/>
    <w:rsid w:val="002C2BC0"/>
    <w:rsid w:val="002D1958"/>
    <w:rsid w:val="002E0880"/>
    <w:rsid w:val="002E154F"/>
    <w:rsid w:val="002E213D"/>
    <w:rsid w:val="002F076A"/>
    <w:rsid w:val="002F3C6D"/>
    <w:rsid w:val="002F4401"/>
    <w:rsid w:val="002F5A58"/>
    <w:rsid w:val="00303E20"/>
    <w:rsid w:val="003063B8"/>
    <w:rsid w:val="00316469"/>
    <w:rsid w:val="003227D7"/>
    <w:rsid w:val="00323CE2"/>
    <w:rsid w:val="003328B7"/>
    <w:rsid w:val="003330D8"/>
    <w:rsid w:val="003375BB"/>
    <w:rsid w:val="00352784"/>
    <w:rsid w:val="003577C8"/>
    <w:rsid w:val="00367327"/>
    <w:rsid w:val="0037029F"/>
    <w:rsid w:val="00373144"/>
    <w:rsid w:val="003802CD"/>
    <w:rsid w:val="003944FF"/>
    <w:rsid w:val="0039636F"/>
    <w:rsid w:val="003A09FE"/>
    <w:rsid w:val="003A79C2"/>
    <w:rsid w:val="003B2A2B"/>
    <w:rsid w:val="003B5BF9"/>
    <w:rsid w:val="003B5E66"/>
    <w:rsid w:val="003B6C91"/>
    <w:rsid w:val="003C2E7E"/>
    <w:rsid w:val="003D19E0"/>
    <w:rsid w:val="003D24EE"/>
    <w:rsid w:val="003E5C68"/>
    <w:rsid w:val="003F0805"/>
    <w:rsid w:val="003F25BC"/>
    <w:rsid w:val="003F55FA"/>
    <w:rsid w:val="003F7EC8"/>
    <w:rsid w:val="00400219"/>
    <w:rsid w:val="004014A4"/>
    <w:rsid w:val="00401D48"/>
    <w:rsid w:val="00403EB1"/>
    <w:rsid w:val="00404B28"/>
    <w:rsid w:val="00410D6B"/>
    <w:rsid w:val="00411AB2"/>
    <w:rsid w:val="00412649"/>
    <w:rsid w:val="00415734"/>
    <w:rsid w:val="00417A70"/>
    <w:rsid w:val="00424020"/>
    <w:rsid w:val="00424BA2"/>
    <w:rsid w:val="00437837"/>
    <w:rsid w:val="004424C6"/>
    <w:rsid w:val="00442F02"/>
    <w:rsid w:val="004541CC"/>
    <w:rsid w:val="00454B79"/>
    <w:rsid w:val="00457DDC"/>
    <w:rsid w:val="00470B65"/>
    <w:rsid w:val="004809A3"/>
    <w:rsid w:val="0048265A"/>
    <w:rsid w:val="00482DC2"/>
    <w:rsid w:val="00484159"/>
    <w:rsid w:val="0048533A"/>
    <w:rsid w:val="004A6FAB"/>
    <w:rsid w:val="004B019E"/>
    <w:rsid w:val="004B3140"/>
    <w:rsid w:val="004B387F"/>
    <w:rsid w:val="004B576F"/>
    <w:rsid w:val="004C32EA"/>
    <w:rsid w:val="004D0D72"/>
    <w:rsid w:val="004D1D14"/>
    <w:rsid w:val="004D335E"/>
    <w:rsid w:val="004D763E"/>
    <w:rsid w:val="004F0053"/>
    <w:rsid w:val="004F1713"/>
    <w:rsid w:val="004F5211"/>
    <w:rsid w:val="00501E86"/>
    <w:rsid w:val="00503AE1"/>
    <w:rsid w:val="00506C22"/>
    <w:rsid w:val="00510062"/>
    <w:rsid w:val="0051122A"/>
    <w:rsid w:val="00522681"/>
    <w:rsid w:val="00523C5F"/>
    <w:rsid w:val="0053372B"/>
    <w:rsid w:val="00540383"/>
    <w:rsid w:val="00543FFB"/>
    <w:rsid w:val="00556A13"/>
    <w:rsid w:val="00572031"/>
    <w:rsid w:val="00576FB6"/>
    <w:rsid w:val="00581AE8"/>
    <w:rsid w:val="00585843"/>
    <w:rsid w:val="005A6089"/>
    <w:rsid w:val="005B2BEB"/>
    <w:rsid w:val="005D0522"/>
    <w:rsid w:val="005D2E80"/>
    <w:rsid w:val="005E30C8"/>
    <w:rsid w:val="005F10BD"/>
    <w:rsid w:val="005F1FC4"/>
    <w:rsid w:val="005F2045"/>
    <w:rsid w:val="005F21E7"/>
    <w:rsid w:val="00603ED5"/>
    <w:rsid w:val="00605F48"/>
    <w:rsid w:val="006065B7"/>
    <w:rsid w:val="0060733E"/>
    <w:rsid w:val="006106AB"/>
    <w:rsid w:val="0061386A"/>
    <w:rsid w:val="00616C06"/>
    <w:rsid w:val="00621873"/>
    <w:rsid w:val="00621D0E"/>
    <w:rsid w:val="00623AA9"/>
    <w:rsid w:val="00624197"/>
    <w:rsid w:val="00625F8B"/>
    <w:rsid w:val="006263EA"/>
    <w:rsid w:val="00632E7E"/>
    <w:rsid w:val="00644FC1"/>
    <w:rsid w:val="0064527F"/>
    <w:rsid w:val="0065120B"/>
    <w:rsid w:val="006512F0"/>
    <w:rsid w:val="00662893"/>
    <w:rsid w:val="00667F41"/>
    <w:rsid w:val="006751D6"/>
    <w:rsid w:val="00680648"/>
    <w:rsid w:val="00681A3B"/>
    <w:rsid w:val="006821B0"/>
    <w:rsid w:val="00682881"/>
    <w:rsid w:val="006844E7"/>
    <w:rsid w:val="00684DE8"/>
    <w:rsid w:val="00690503"/>
    <w:rsid w:val="0069290C"/>
    <w:rsid w:val="00693990"/>
    <w:rsid w:val="006A3098"/>
    <w:rsid w:val="006A4160"/>
    <w:rsid w:val="006C08D4"/>
    <w:rsid w:val="006C3A1F"/>
    <w:rsid w:val="006C64F7"/>
    <w:rsid w:val="006D243F"/>
    <w:rsid w:val="006D768F"/>
    <w:rsid w:val="00713D32"/>
    <w:rsid w:val="007251A4"/>
    <w:rsid w:val="00731AFA"/>
    <w:rsid w:val="007332F4"/>
    <w:rsid w:val="00736A91"/>
    <w:rsid w:val="0074399C"/>
    <w:rsid w:val="00760015"/>
    <w:rsid w:val="00762985"/>
    <w:rsid w:val="007669AF"/>
    <w:rsid w:val="0076782B"/>
    <w:rsid w:val="00777B4D"/>
    <w:rsid w:val="0078063E"/>
    <w:rsid w:val="007922ED"/>
    <w:rsid w:val="007A0204"/>
    <w:rsid w:val="007A25C7"/>
    <w:rsid w:val="007A51E3"/>
    <w:rsid w:val="007A7BF7"/>
    <w:rsid w:val="007B0011"/>
    <w:rsid w:val="007B719F"/>
    <w:rsid w:val="007C1AAC"/>
    <w:rsid w:val="007C2941"/>
    <w:rsid w:val="007C2958"/>
    <w:rsid w:val="007C5673"/>
    <w:rsid w:val="007C777A"/>
    <w:rsid w:val="007D59D2"/>
    <w:rsid w:val="007D66B5"/>
    <w:rsid w:val="007D795A"/>
    <w:rsid w:val="007E3ECC"/>
    <w:rsid w:val="007E5216"/>
    <w:rsid w:val="007E5B51"/>
    <w:rsid w:val="007F6A39"/>
    <w:rsid w:val="007F771A"/>
    <w:rsid w:val="008014AB"/>
    <w:rsid w:val="00802F29"/>
    <w:rsid w:val="00802FD7"/>
    <w:rsid w:val="008067DF"/>
    <w:rsid w:val="00815E51"/>
    <w:rsid w:val="008168AC"/>
    <w:rsid w:val="00825642"/>
    <w:rsid w:val="00830E0E"/>
    <w:rsid w:val="00833045"/>
    <w:rsid w:val="008413B1"/>
    <w:rsid w:val="00852EE8"/>
    <w:rsid w:val="00856820"/>
    <w:rsid w:val="008608EF"/>
    <w:rsid w:val="008616CB"/>
    <w:rsid w:val="00870818"/>
    <w:rsid w:val="00871BEA"/>
    <w:rsid w:val="008826A8"/>
    <w:rsid w:val="008A4783"/>
    <w:rsid w:val="008A769D"/>
    <w:rsid w:val="008B53CB"/>
    <w:rsid w:val="008B620B"/>
    <w:rsid w:val="008B6391"/>
    <w:rsid w:val="008C1766"/>
    <w:rsid w:val="008C4375"/>
    <w:rsid w:val="008D0BA0"/>
    <w:rsid w:val="008D2DCF"/>
    <w:rsid w:val="008D3000"/>
    <w:rsid w:val="008D7642"/>
    <w:rsid w:val="008E2B5E"/>
    <w:rsid w:val="008E441F"/>
    <w:rsid w:val="008E7F86"/>
    <w:rsid w:val="008F3960"/>
    <w:rsid w:val="008F7B46"/>
    <w:rsid w:val="00900AC7"/>
    <w:rsid w:val="00910E03"/>
    <w:rsid w:val="009268F6"/>
    <w:rsid w:val="00930679"/>
    <w:rsid w:val="009312E8"/>
    <w:rsid w:val="00934C57"/>
    <w:rsid w:val="00934D96"/>
    <w:rsid w:val="0093509B"/>
    <w:rsid w:val="0093597A"/>
    <w:rsid w:val="00936AB2"/>
    <w:rsid w:val="009406A5"/>
    <w:rsid w:val="009429FB"/>
    <w:rsid w:val="00950529"/>
    <w:rsid w:val="00953CFC"/>
    <w:rsid w:val="0095561A"/>
    <w:rsid w:val="00955CD4"/>
    <w:rsid w:val="0095630B"/>
    <w:rsid w:val="00967B49"/>
    <w:rsid w:val="009813A1"/>
    <w:rsid w:val="00981FBA"/>
    <w:rsid w:val="00982AA8"/>
    <w:rsid w:val="0098352A"/>
    <w:rsid w:val="00983C65"/>
    <w:rsid w:val="009843EF"/>
    <w:rsid w:val="00987904"/>
    <w:rsid w:val="009903C2"/>
    <w:rsid w:val="00993FF5"/>
    <w:rsid w:val="009940AA"/>
    <w:rsid w:val="009A11A3"/>
    <w:rsid w:val="009B048D"/>
    <w:rsid w:val="009C6269"/>
    <w:rsid w:val="009C6369"/>
    <w:rsid w:val="009C6917"/>
    <w:rsid w:val="009C6F21"/>
    <w:rsid w:val="009D05B6"/>
    <w:rsid w:val="009D2A49"/>
    <w:rsid w:val="009D6A32"/>
    <w:rsid w:val="009E2EF9"/>
    <w:rsid w:val="009E335C"/>
    <w:rsid w:val="009E34B7"/>
    <w:rsid w:val="00A05BBE"/>
    <w:rsid w:val="00A177D5"/>
    <w:rsid w:val="00A2582A"/>
    <w:rsid w:val="00A30645"/>
    <w:rsid w:val="00A322F4"/>
    <w:rsid w:val="00A34FFB"/>
    <w:rsid w:val="00A360AF"/>
    <w:rsid w:val="00A47327"/>
    <w:rsid w:val="00A67D23"/>
    <w:rsid w:val="00A834E3"/>
    <w:rsid w:val="00A85861"/>
    <w:rsid w:val="00A875FF"/>
    <w:rsid w:val="00A87E7A"/>
    <w:rsid w:val="00A90C77"/>
    <w:rsid w:val="00A910E1"/>
    <w:rsid w:val="00A91704"/>
    <w:rsid w:val="00A92770"/>
    <w:rsid w:val="00A92F81"/>
    <w:rsid w:val="00A9507F"/>
    <w:rsid w:val="00A9751B"/>
    <w:rsid w:val="00A97D84"/>
    <w:rsid w:val="00AA684E"/>
    <w:rsid w:val="00AA7EAB"/>
    <w:rsid w:val="00AB340B"/>
    <w:rsid w:val="00AB6CDE"/>
    <w:rsid w:val="00AC585A"/>
    <w:rsid w:val="00AC7C88"/>
    <w:rsid w:val="00AD1FA1"/>
    <w:rsid w:val="00AD3EA6"/>
    <w:rsid w:val="00AD567A"/>
    <w:rsid w:val="00AE42CE"/>
    <w:rsid w:val="00AF0095"/>
    <w:rsid w:val="00AF0574"/>
    <w:rsid w:val="00B03DB3"/>
    <w:rsid w:val="00B072B1"/>
    <w:rsid w:val="00B10DCE"/>
    <w:rsid w:val="00B1148B"/>
    <w:rsid w:val="00B15DF8"/>
    <w:rsid w:val="00B15E9B"/>
    <w:rsid w:val="00B24368"/>
    <w:rsid w:val="00B30706"/>
    <w:rsid w:val="00B30F9C"/>
    <w:rsid w:val="00B35749"/>
    <w:rsid w:val="00B37CD3"/>
    <w:rsid w:val="00B403E4"/>
    <w:rsid w:val="00B4277A"/>
    <w:rsid w:val="00B43198"/>
    <w:rsid w:val="00B46105"/>
    <w:rsid w:val="00B4798B"/>
    <w:rsid w:val="00B55350"/>
    <w:rsid w:val="00B564CE"/>
    <w:rsid w:val="00B569FA"/>
    <w:rsid w:val="00B5755E"/>
    <w:rsid w:val="00B63B69"/>
    <w:rsid w:val="00B649BD"/>
    <w:rsid w:val="00B85632"/>
    <w:rsid w:val="00B8586D"/>
    <w:rsid w:val="00B9490B"/>
    <w:rsid w:val="00B94919"/>
    <w:rsid w:val="00B965FD"/>
    <w:rsid w:val="00BA1337"/>
    <w:rsid w:val="00BA4A87"/>
    <w:rsid w:val="00BB0B91"/>
    <w:rsid w:val="00BB6AAC"/>
    <w:rsid w:val="00BB74AF"/>
    <w:rsid w:val="00BC3A1A"/>
    <w:rsid w:val="00BC5E23"/>
    <w:rsid w:val="00BC5E2E"/>
    <w:rsid w:val="00BC7584"/>
    <w:rsid w:val="00BD58A9"/>
    <w:rsid w:val="00BD6767"/>
    <w:rsid w:val="00BE06D7"/>
    <w:rsid w:val="00BE4D75"/>
    <w:rsid w:val="00BE5916"/>
    <w:rsid w:val="00BE6043"/>
    <w:rsid w:val="00BE7887"/>
    <w:rsid w:val="00BE79FE"/>
    <w:rsid w:val="00BF09A8"/>
    <w:rsid w:val="00BF1E84"/>
    <w:rsid w:val="00C01B99"/>
    <w:rsid w:val="00C025AA"/>
    <w:rsid w:val="00C03E61"/>
    <w:rsid w:val="00C10532"/>
    <w:rsid w:val="00C13717"/>
    <w:rsid w:val="00C16B49"/>
    <w:rsid w:val="00C16FB3"/>
    <w:rsid w:val="00C23302"/>
    <w:rsid w:val="00C3010B"/>
    <w:rsid w:val="00C40E36"/>
    <w:rsid w:val="00C412AE"/>
    <w:rsid w:val="00C509F8"/>
    <w:rsid w:val="00C512AA"/>
    <w:rsid w:val="00C62E65"/>
    <w:rsid w:val="00C640BD"/>
    <w:rsid w:val="00C64C5E"/>
    <w:rsid w:val="00C71FDB"/>
    <w:rsid w:val="00C7717D"/>
    <w:rsid w:val="00C77A34"/>
    <w:rsid w:val="00C803D3"/>
    <w:rsid w:val="00C80BE3"/>
    <w:rsid w:val="00C81741"/>
    <w:rsid w:val="00C83F0F"/>
    <w:rsid w:val="00C8501B"/>
    <w:rsid w:val="00C87BDF"/>
    <w:rsid w:val="00C90EF8"/>
    <w:rsid w:val="00C940A2"/>
    <w:rsid w:val="00C978A8"/>
    <w:rsid w:val="00CA175A"/>
    <w:rsid w:val="00CA2A1D"/>
    <w:rsid w:val="00CA5D2F"/>
    <w:rsid w:val="00CC41F2"/>
    <w:rsid w:val="00CD0A74"/>
    <w:rsid w:val="00CF283F"/>
    <w:rsid w:val="00CF7E62"/>
    <w:rsid w:val="00D054DE"/>
    <w:rsid w:val="00D10ED5"/>
    <w:rsid w:val="00D12529"/>
    <w:rsid w:val="00D250A2"/>
    <w:rsid w:val="00D33912"/>
    <w:rsid w:val="00D37B57"/>
    <w:rsid w:val="00D54A19"/>
    <w:rsid w:val="00D5588D"/>
    <w:rsid w:val="00D61DF8"/>
    <w:rsid w:val="00D63681"/>
    <w:rsid w:val="00D67934"/>
    <w:rsid w:val="00D84EE9"/>
    <w:rsid w:val="00D85A7B"/>
    <w:rsid w:val="00D909AB"/>
    <w:rsid w:val="00D91815"/>
    <w:rsid w:val="00D97584"/>
    <w:rsid w:val="00DA1854"/>
    <w:rsid w:val="00DA1A82"/>
    <w:rsid w:val="00DB0B68"/>
    <w:rsid w:val="00DB3331"/>
    <w:rsid w:val="00DB5C1E"/>
    <w:rsid w:val="00DC5581"/>
    <w:rsid w:val="00DC6776"/>
    <w:rsid w:val="00DC7FF1"/>
    <w:rsid w:val="00DD08BC"/>
    <w:rsid w:val="00DD13DB"/>
    <w:rsid w:val="00DD4D5A"/>
    <w:rsid w:val="00DD7007"/>
    <w:rsid w:val="00DE2CE8"/>
    <w:rsid w:val="00DE4D42"/>
    <w:rsid w:val="00DF375C"/>
    <w:rsid w:val="00DF4443"/>
    <w:rsid w:val="00DF769E"/>
    <w:rsid w:val="00E02A7E"/>
    <w:rsid w:val="00E0430A"/>
    <w:rsid w:val="00E121ED"/>
    <w:rsid w:val="00E1423C"/>
    <w:rsid w:val="00E14AA1"/>
    <w:rsid w:val="00E20E58"/>
    <w:rsid w:val="00E408DF"/>
    <w:rsid w:val="00E430D0"/>
    <w:rsid w:val="00E46BAB"/>
    <w:rsid w:val="00E51CD6"/>
    <w:rsid w:val="00E51EBE"/>
    <w:rsid w:val="00E557B4"/>
    <w:rsid w:val="00E61A6A"/>
    <w:rsid w:val="00E63650"/>
    <w:rsid w:val="00E6657E"/>
    <w:rsid w:val="00E67D0F"/>
    <w:rsid w:val="00E82F2D"/>
    <w:rsid w:val="00E868CD"/>
    <w:rsid w:val="00E94B4B"/>
    <w:rsid w:val="00E96F48"/>
    <w:rsid w:val="00E97596"/>
    <w:rsid w:val="00EA3C2A"/>
    <w:rsid w:val="00EC11E0"/>
    <w:rsid w:val="00ED0083"/>
    <w:rsid w:val="00ED355F"/>
    <w:rsid w:val="00ED3E87"/>
    <w:rsid w:val="00ED5269"/>
    <w:rsid w:val="00ED7F2A"/>
    <w:rsid w:val="00EF04D8"/>
    <w:rsid w:val="00EF3F9F"/>
    <w:rsid w:val="00F002DD"/>
    <w:rsid w:val="00F02E47"/>
    <w:rsid w:val="00F034AC"/>
    <w:rsid w:val="00F059F9"/>
    <w:rsid w:val="00F146E5"/>
    <w:rsid w:val="00F1790D"/>
    <w:rsid w:val="00F23863"/>
    <w:rsid w:val="00F26CA3"/>
    <w:rsid w:val="00F27702"/>
    <w:rsid w:val="00F3246D"/>
    <w:rsid w:val="00F33D14"/>
    <w:rsid w:val="00F34C7C"/>
    <w:rsid w:val="00F36E63"/>
    <w:rsid w:val="00F455EA"/>
    <w:rsid w:val="00F477F2"/>
    <w:rsid w:val="00F51871"/>
    <w:rsid w:val="00F56F68"/>
    <w:rsid w:val="00F64792"/>
    <w:rsid w:val="00F67F32"/>
    <w:rsid w:val="00F717B0"/>
    <w:rsid w:val="00F74FAA"/>
    <w:rsid w:val="00F82F74"/>
    <w:rsid w:val="00F8659B"/>
    <w:rsid w:val="00F900F7"/>
    <w:rsid w:val="00F92908"/>
    <w:rsid w:val="00F95CCA"/>
    <w:rsid w:val="00F967B3"/>
    <w:rsid w:val="00FA008C"/>
    <w:rsid w:val="00FA2A29"/>
    <w:rsid w:val="00FA7074"/>
    <w:rsid w:val="00FB1643"/>
    <w:rsid w:val="00FB18A1"/>
    <w:rsid w:val="00FB767C"/>
    <w:rsid w:val="00FB780E"/>
    <w:rsid w:val="00FD06B3"/>
    <w:rsid w:val="00FD3D78"/>
    <w:rsid w:val="00FD61A5"/>
    <w:rsid w:val="00FD6B22"/>
    <w:rsid w:val="00FE1785"/>
    <w:rsid w:val="00FE752A"/>
    <w:rsid w:val="00FF2F49"/>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375"/>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Id w:val="11"/>
      </w:numPr>
      <w:outlineLvl w:val="1"/>
    </w:pPr>
    <w:rPr>
      <w:lang w:val="x-none" w:eastAsia="x-none"/>
    </w:rPr>
  </w:style>
  <w:style w:type="paragraph" w:styleId="Heading3">
    <w:name w:val="heading 3"/>
    <w:basedOn w:val="Heading2"/>
    <w:next w:val="BodyText"/>
    <w:link w:val="Heading3Char"/>
    <w:qFormat/>
    <w:pPr>
      <w:numPr>
        <w:ilvl w:val="2"/>
        <w:numId w:val="12"/>
      </w:numPr>
      <w:outlineLvl w:val="2"/>
    </w:pPr>
    <w:rPr>
      <w:sz w:val="24"/>
    </w:rPr>
  </w:style>
  <w:style w:type="paragraph" w:styleId="Heading4">
    <w:name w:val="heading 4"/>
    <w:basedOn w:val="Heading3"/>
    <w:next w:val="BodyText"/>
    <w:link w:val="Heading4Char"/>
    <w:qFormat/>
    <w:pPr>
      <w:numPr>
        <w:ilvl w:val="3"/>
        <w:numId w:val="13"/>
      </w:numPr>
      <w:tabs>
        <w:tab w:val="left" w:pos="900"/>
      </w:tabs>
      <w:outlineLvl w:val="3"/>
    </w:pPr>
  </w:style>
  <w:style w:type="paragraph" w:styleId="Heading5">
    <w:name w:val="heading 5"/>
    <w:basedOn w:val="Heading4"/>
    <w:next w:val="BodyText"/>
    <w:link w:val="Heading5Char"/>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3"/>
    <w:rsid w:val="0093597A"/>
    <w:pPr>
      <w:spacing w:after="120"/>
    </w:pPr>
  </w:style>
  <w:style w:type="paragraph" w:styleId="BodyTextIndent">
    <w:name w:val="Body Text Indent"/>
    <w:basedOn w:val="Normal"/>
    <w:link w:val="BodyTextIndentChar"/>
    <w:pPr>
      <w:ind w:left="360"/>
    </w:pPr>
  </w:style>
  <w:style w:type="paragraph" w:styleId="ListNumber">
    <w:name w:val="List Number"/>
    <w:basedOn w:val="Normal"/>
    <w:uiPriority w:val="99"/>
    <w:unhideWhenUsed/>
    <w:rsid w:val="00777B4D"/>
    <w:pPr>
      <w:numPr>
        <w:numId w:val="55"/>
      </w:numPr>
      <w:contextualSpacing/>
    </w:pPr>
  </w:style>
  <w:style w:type="paragraph" w:styleId="List">
    <w:name w:val="List"/>
    <w:basedOn w:val="BodyText"/>
    <w:link w:val="ListChar"/>
    <w:rsid w:val="00777B4D"/>
    <w:pPr>
      <w:spacing w:after="0"/>
      <w:ind w:left="1080" w:hanging="720"/>
    </w:pPr>
  </w:style>
  <w:style w:type="paragraph" w:styleId="ListBullet">
    <w:name w:val="List Bullet"/>
    <w:basedOn w:val="Normal"/>
    <w:link w:val="ListBulletChar"/>
    <w:unhideWhenUsed/>
    <w:rsid w:val="00777B4D"/>
    <w:pPr>
      <w:numPr>
        <w:numId w:val="49"/>
      </w:numPr>
    </w:pPr>
  </w:style>
  <w:style w:type="paragraph" w:styleId="ListBullet2">
    <w:name w:val="List Bullet 2"/>
    <w:basedOn w:val="Normal"/>
    <w:link w:val="ListBullet2Char"/>
    <w:rsid w:val="00777B4D"/>
    <w:pPr>
      <w:numPr>
        <w:numId w:val="50"/>
      </w:numPr>
    </w:pPr>
  </w:style>
  <w:style w:type="paragraph" w:styleId="ListBullet3">
    <w:name w:val="List Bullet 3"/>
    <w:basedOn w:val="Normal"/>
    <w:link w:val="ListBullet3Char"/>
    <w:rsid w:val="00777B4D"/>
    <w:pPr>
      <w:numPr>
        <w:numId w:val="51"/>
      </w:numPr>
    </w:pPr>
  </w:style>
  <w:style w:type="paragraph" w:styleId="List2">
    <w:name w:val="List 2"/>
    <w:basedOn w:val="List"/>
    <w:link w:val="List2Char"/>
    <w:rsid w:val="00777B4D"/>
    <w:pPr>
      <w:ind w:left="1440"/>
    </w:pPr>
  </w:style>
  <w:style w:type="paragraph" w:styleId="TOC1">
    <w:name w:val="toc 1"/>
    <w:next w:val="Normal"/>
    <w:uiPriority w:val="39"/>
    <w:rsid w:val="00777B4D"/>
    <w:pPr>
      <w:tabs>
        <w:tab w:val="right" w:leader="dot" w:pos="9346"/>
      </w:tabs>
      <w:ind w:left="288" w:hanging="288"/>
    </w:pPr>
    <w:rPr>
      <w:sz w:val="24"/>
      <w:szCs w:val="24"/>
    </w:rPr>
  </w:style>
  <w:style w:type="paragraph" w:styleId="TOC2">
    <w:name w:val="toc 2"/>
    <w:basedOn w:val="TOC1"/>
    <w:next w:val="Normal"/>
    <w:uiPriority w:val="39"/>
    <w:rsid w:val="00777B4D"/>
    <w:pPr>
      <w:tabs>
        <w:tab w:val="clear" w:pos="9346"/>
        <w:tab w:val="right" w:leader="dot" w:pos="9350"/>
      </w:tabs>
      <w:ind w:left="720" w:hanging="432"/>
    </w:pPr>
  </w:style>
  <w:style w:type="paragraph" w:styleId="TOC3">
    <w:name w:val="toc 3"/>
    <w:basedOn w:val="TOC2"/>
    <w:next w:val="Normal"/>
    <w:uiPriority w:val="39"/>
    <w:rsid w:val="00777B4D"/>
    <w:pPr>
      <w:ind w:left="1152" w:hanging="576"/>
    </w:pPr>
  </w:style>
  <w:style w:type="paragraph" w:styleId="TOC4">
    <w:name w:val="toc 4"/>
    <w:basedOn w:val="TOC3"/>
    <w:next w:val="Normal"/>
    <w:uiPriority w:val="39"/>
    <w:rsid w:val="00777B4D"/>
    <w:pPr>
      <w:ind w:left="1584" w:hanging="720"/>
    </w:pPr>
  </w:style>
  <w:style w:type="paragraph" w:styleId="TOC5">
    <w:name w:val="toc 5"/>
    <w:basedOn w:val="TOC4"/>
    <w:next w:val="Normal"/>
    <w:uiPriority w:val="39"/>
    <w:rsid w:val="00777B4D"/>
    <w:pPr>
      <w:ind w:left="2160" w:hanging="1008"/>
    </w:pPr>
  </w:style>
  <w:style w:type="paragraph" w:styleId="TOC6">
    <w:name w:val="toc 6"/>
    <w:basedOn w:val="TOC5"/>
    <w:next w:val="Normal"/>
    <w:uiPriority w:val="39"/>
    <w:rsid w:val="00777B4D"/>
    <w:pPr>
      <w:ind w:left="2592" w:hanging="1152"/>
    </w:pPr>
  </w:style>
  <w:style w:type="paragraph" w:styleId="TOC7">
    <w:name w:val="toc 7"/>
    <w:basedOn w:val="TOC6"/>
    <w:next w:val="Normal"/>
    <w:uiPriority w:val="39"/>
    <w:rsid w:val="00777B4D"/>
    <w:pPr>
      <w:ind w:left="3024" w:hanging="1296"/>
    </w:pPr>
  </w:style>
  <w:style w:type="paragraph" w:styleId="TOC8">
    <w:name w:val="toc 8"/>
    <w:basedOn w:val="TOC7"/>
    <w:next w:val="Normal"/>
    <w:uiPriority w:val="39"/>
    <w:rsid w:val="00777B4D"/>
    <w:pPr>
      <w:ind w:left="3456" w:hanging="1440"/>
    </w:pPr>
  </w:style>
  <w:style w:type="paragraph" w:styleId="TOC9">
    <w:name w:val="toc 9"/>
    <w:basedOn w:val="TOC8"/>
    <w:next w:val="Normal"/>
    <w:uiPriority w:val="39"/>
    <w:rsid w:val="00777B4D"/>
    <w:pPr>
      <w:ind w:left="4032" w:hanging="1728"/>
    </w:pPr>
  </w:style>
  <w:style w:type="paragraph" w:customStyle="1" w:styleId="TableEntry">
    <w:name w:val="Table Entry"/>
    <w:basedOn w:val="Normal"/>
    <w:link w:val="TableEntryChar"/>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Normal"/>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customStyle="1" w:styleId="XMLExample">
    <w:name w:val="XML Example"/>
    <w:basedOn w:val="Normal"/>
    <w:rsid w:val="003D24EE"/>
    <w:pPr>
      <w:spacing w:before="0"/>
    </w:pPr>
    <w:rPr>
      <w:rFonts w:ascii="Courier New" w:hAnsi="Courier New" w:cs="Courier New"/>
      <w:sz w:val="20"/>
    </w:rPr>
  </w:style>
  <w:style w:type="paragraph" w:styleId="List3">
    <w:name w:val="List 3"/>
    <w:basedOn w:val="Normal"/>
    <w:link w:val="List3Char"/>
    <w:rsid w:val="00777B4D"/>
    <w:pPr>
      <w:ind w:left="1800" w:hanging="720"/>
    </w:pPr>
  </w:style>
  <w:style w:type="paragraph" w:styleId="ListContinue">
    <w:name w:val="List Continue"/>
    <w:basedOn w:val="Normal"/>
    <w:link w:val="ListContinueChar"/>
    <w:uiPriority w:val="99"/>
    <w:unhideWhenUsed/>
    <w:rsid w:val="00777B4D"/>
    <w:pPr>
      <w:ind w:left="360"/>
      <w:contextualSpacing/>
    </w:pPr>
  </w:style>
  <w:style w:type="paragraph" w:styleId="ListContinue2">
    <w:name w:val="List Continue 2"/>
    <w:basedOn w:val="Normal"/>
    <w:uiPriority w:val="99"/>
    <w:unhideWhenUsed/>
    <w:rsid w:val="00777B4D"/>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777B4D"/>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777B4D"/>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semiHidden/>
    <w:rPr>
      <w:sz w:val="20"/>
    </w:rPr>
  </w:style>
  <w:style w:type="paragraph" w:styleId="ListContinue3">
    <w:name w:val="List Continue 3"/>
    <w:basedOn w:val="Normal"/>
    <w:uiPriority w:val="99"/>
    <w:unhideWhenUsed/>
    <w:rsid w:val="00777B4D"/>
    <w:pPr>
      <w:ind w:left="1080"/>
      <w:contextualSpacing/>
    </w:pPr>
  </w:style>
  <w:style w:type="paragraph" w:styleId="ListContinue4">
    <w:name w:val="List Continue 4"/>
    <w:basedOn w:val="Normal"/>
    <w:uiPriority w:val="99"/>
    <w:unhideWhenUsed/>
    <w:rsid w:val="00777B4D"/>
    <w:pPr>
      <w:ind w:left="1440"/>
      <w:contextualSpacing/>
    </w:pPr>
  </w:style>
  <w:style w:type="paragraph" w:styleId="ListContinue5">
    <w:name w:val="List Continue 5"/>
    <w:basedOn w:val="Normal"/>
    <w:uiPriority w:val="99"/>
    <w:unhideWhenUsed/>
    <w:rsid w:val="00777B4D"/>
    <w:pPr>
      <w:ind w:left="1800"/>
      <w:contextualSpacing/>
    </w:pPr>
  </w:style>
  <w:style w:type="paragraph" w:styleId="ListNumber2">
    <w:name w:val="List Number 2"/>
    <w:basedOn w:val="Normal"/>
    <w:link w:val="ListNumber2Char"/>
    <w:rsid w:val="00777B4D"/>
    <w:pPr>
      <w:numPr>
        <w:numId w:val="56"/>
      </w:numPr>
    </w:pPr>
  </w:style>
  <w:style w:type="paragraph" w:styleId="ListNumber3">
    <w:name w:val="List Number 3"/>
    <w:basedOn w:val="Normal"/>
    <w:rsid w:val="00777B4D"/>
    <w:pPr>
      <w:numPr>
        <w:numId w:val="57"/>
      </w:numPr>
    </w:pPr>
  </w:style>
  <w:style w:type="paragraph" w:styleId="ListNumber4">
    <w:name w:val="List Number 4"/>
    <w:basedOn w:val="Normal"/>
    <w:rsid w:val="00777B4D"/>
    <w:pPr>
      <w:numPr>
        <w:numId w:val="58"/>
      </w:numPr>
    </w:pPr>
  </w:style>
  <w:style w:type="paragraph" w:styleId="ListNumber5">
    <w:name w:val="List Number 5"/>
    <w:basedOn w:val="Normal"/>
    <w:uiPriority w:val="99"/>
    <w:unhideWhenUsed/>
    <w:rsid w:val="00777B4D"/>
    <w:pPr>
      <w:numPr>
        <w:numId w:val="59"/>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rsid w:val="00BE79FE"/>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BodyTextChar1">
    <w:name w:val="Body Text Char1"/>
    <w:aliases w:val="Body Text Char Char Char Char1"/>
    <w:rsid w:val="00ED0083"/>
    <w:rPr>
      <w:noProof/>
      <w:sz w:val="24"/>
      <w:lang w:val="en-US" w:eastAsia="en-US" w:bidi="ar-SA"/>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character" w:customStyle="1" w:styleId="CommentTextChar">
    <w:name w:val="Comment Text Char"/>
    <w:basedOn w:val="DefaultParagraphFont"/>
    <w:link w:val="CommentText"/>
    <w:semiHidden/>
    <w:rsid w:val="009C6269"/>
  </w:style>
  <w:style w:type="character" w:customStyle="1" w:styleId="BodyTextChar">
    <w:name w:val="Body Text Char"/>
    <w:rsid w:val="00930679"/>
    <w:rPr>
      <w:sz w:val="24"/>
    </w:rPr>
  </w:style>
  <w:style w:type="character" w:customStyle="1" w:styleId="BodyTextIndentChar">
    <w:name w:val="Body Text Indent Char"/>
    <w:basedOn w:val="BodyTextChar"/>
    <w:link w:val="BodyTextIndent"/>
    <w:rsid w:val="009C6269"/>
    <w:rPr>
      <w:noProof/>
      <w:sz w:val="24"/>
      <w:lang w:val="en-US" w:eastAsia="en-US" w:bidi="ar-SA"/>
    </w:rPr>
  </w:style>
  <w:style w:type="character" w:customStyle="1" w:styleId="Heading2Char">
    <w:name w:val="Heading 2 Char"/>
    <w:link w:val="Heading2"/>
    <w:rsid w:val="004B576F"/>
    <w:rPr>
      <w:rFonts w:ascii="Arial" w:hAnsi="Arial"/>
      <w:b/>
      <w:noProof/>
      <w:kern w:val="28"/>
      <w:sz w:val="28"/>
      <w:lang w:val="x-none" w:eastAsia="x-none"/>
    </w:rPr>
  </w:style>
  <w:style w:type="character" w:customStyle="1" w:styleId="apple-style-span">
    <w:name w:val="apple-style-span"/>
    <w:rsid w:val="00993FF5"/>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instructions">
    <w:name w:val="instructions"/>
    <w:basedOn w:val="Normal"/>
    <w:rsid w:val="00833045"/>
    <w:pPr>
      <w:pBdr>
        <w:top w:val="single" w:sz="4" w:space="1" w:color="auto"/>
        <w:left w:val="single" w:sz="4" w:space="4" w:color="auto"/>
        <w:bottom w:val="single" w:sz="4" w:space="1" w:color="auto"/>
        <w:right w:val="single" w:sz="4" w:space="4" w:color="auto"/>
      </w:pBdr>
    </w:pPr>
    <w:rPr>
      <w:b/>
      <w:i/>
      <w:sz w:val="22"/>
    </w:rPr>
  </w:style>
  <w:style w:type="paragraph" w:customStyle="1" w:styleId="Heading5TOC">
    <w:name w:val="Heading 5 TOC"/>
    <w:basedOn w:val="Heading5"/>
    <w:rsid w:val="00BA1337"/>
    <w:pPr>
      <w:numPr>
        <w:ilvl w:val="0"/>
        <w:numId w:val="0"/>
      </w:numPr>
      <w:tabs>
        <w:tab w:val="num" w:pos="360"/>
      </w:tabs>
      <w:ind w:left="1458" w:hanging="1008"/>
    </w:pPr>
    <w:rPr>
      <w:lang w:val="en"/>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character" w:customStyle="1" w:styleId="Heading4Char">
    <w:name w:val="Heading 4 Char"/>
    <w:link w:val="Heading4"/>
    <w:rsid w:val="00501E86"/>
    <w:rPr>
      <w:rFonts w:ascii="Arial" w:hAnsi="Arial"/>
      <w:b/>
      <w:noProof/>
      <w:kern w:val="28"/>
      <w:sz w:val="24"/>
      <w:lang w:val="x-none" w:eastAsia="x-none"/>
    </w:rPr>
  </w:style>
  <w:style w:type="character" w:customStyle="1" w:styleId="Heading3Char">
    <w:name w:val="Heading 3 Char"/>
    <w:link w:val="Heading3"/>
    <w:rsid w:val="00682881"/>
    <w:rPr>
      <w:rFonts w:ascii="Arial" w:hAnsi="Arial"/>
      <w:b/>
      <w:noProof/>
      <w:kern w:val="28"/>
      <w:sz w:val="24"/>
      <w:lang w:val="x-none" w:eastAsia="x-none"/>
    </w:rPr>
  </w:style>
  <w:style w:type="table" w:styleId="TableGrid">
    <w:name w:val="Table Grid"/>
    <w:basedOn w:val="TableNormal"/>
    <w:uiPriority w:val="59"/>
    <w:rsid w:val="00FE1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EntryChar">
    <w:name w:val="Table Entry Char"/>
    <w:link w:val="TableEntry"/>
    <w:locked/>
    <w:rsid w:val="00287FD7"/>
    <w:rPr>
      <w:noProof/>
      <w:sz w:val="18"/>
    </w:rPr>
  </w:style>
  <w:style w:type="paragraph" w:customStyle="1" w:styleId="TableLabel">
    <w:name w:val="Table Label"/>
    <w:basedOn w:val="TableEntry"/>
    <w:rsid w:val="00287FD7"/>
    <w:pPr>
      <w:keepNext/>
      <w:overflowPunct w:val="0"/>
      <w:autoSpaceDE w:val="0"/>
      <w:ind w:left="0" w:right="0"/>
      <w:jc w:val="center"/>
    </w:pPr>
    <w:rPr>
      <w:rFonts w:ascii="Helvetica" w:hAnsi="Helvetica"/>
      <w:b/>
      <w:sz w:val="20"/>
    </w:rPr>
  </w:style>
  <w:style w:type="character" w:customStyle="1" w:styleId="Heading5Char">
    <w:name w:val="Heading 5 Char"/>
    <w:link w:val="Heading5"/>
    <w:locked/>
    <w:rsid w:val="00287FD7"/>
    <w:rPr>
      <w:rFonts w:ascii="Arial" w:hAnsi="Arial"/>
      <w:b/>
      <w:noProof/>
      <w:kern w:val="28"/>
      <w:sz w:val="24"/>
      <w:lang w:val="x-none" w:eastAsia="x-none"/>
    </w:rPr>
  </w:style>
  <w:style w:type="character" w:customStyle="1" w:styleId="BodyTextChar3">
    <w:name w:val="Body Text Char3"/>
    <w:basedOn w:val="DefaultParagraphFont"/>
    <w:link w:val="BodyText"/>
    <w:rsid w:val="0093597A"/>
    <w:rPr>
      <w:sz w:val="24"/>
    </w:rPr>
  </w:style>
  <w:style w:type="paragraph" w:styleId="Revision">
    <w:name w:val="Revision"/>
    <w:hidden/>
    <w:uiPriority w:val="99"/>
    <w:semiHidden/>
    <w:rsid w:val="005D2E80"/>
    <w:rPr>
      <w:sz w:val="24"/>
    </w:rPr>
  </w:style>
  <w:style w:type="paragraph" w:styleId="Caption">
    <w:name w:val="caption"/>
    <w:basedOn w:val="Normal"/>
    <w:next w:val="Normal"/>
    <w:unhideWhenUsed/>
    <w:qFormat/>
    <w:rsid w:val="00C509F8"/>
    <w:pPr>
      <w:spacing w:before="0" w:after="200"/>
    </w:pPr>
    <w:rPr>
      <w:b/>
      <w:bCs/>
      <w:color w:val="4F81BD" w:themeColor="accent1"/>
      <w:sz w:val="18"/>
      <w:szCs w:val="18"/>
    </w:rPr>
  </w:style>
  <w:style w:type="character" w:customStyle="1" w:styleId="BodyTextChar2">
    <w:name w:val="Body Text Char2"/>
    <w:basedOn w:val="DefaultParagraphFont"/>
    <w:rsid w:val="0001161D"/>
    <w:rPr>
      <w:sz w:val="24"/>
    </w:rPr>
  </w:style>
  <w:style w:type="paragraph" w:styleId="TOCHeading">
    <w:name w:val="TOC Heading"/>
    <w:basedOn w:val="Heading1"/>
    <w:next w:val="Normal"/>
    <w:uiPriority w:val="39"/>
    <w:semiHidden/>
    <w:unhideWhenUsed/>
    <w:qFormat/>
    <w:rsid w:val="000D044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character" w:styleId="LineNumber">
    <w:name w:val="line number"/>
    <w:basedOn w:val="DefaultParagraphFont"/>
    <w:rsid w:val="00D33912"/>
  </w:style>
  <w:style w:type="paragraph" w:styleId="Bibliography">
    <w:name w:val="Bibliography"/>
    <w:basedOn w:val="Normal"/>
    <w:next w:val="Normal"/>
    <w:uiPriority w:val="37"/>
    <w:semiHidden/>
    <w:unhideWhenUsed/>
    <w:rsid w:val="0098352A"/>
  </w:style>
  <w:style w:type="paragraph" w:styleId="BlockText">
    <w:name w:val="Block Text"/>
    <w:basedOn w:val="Normal"/>
    <w:rsid w:val="009835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98352A"/>
    <w:pPr>
      <w:spacing w:after="120"/>
    </w:pPr>
    <w:rPr>
      <w:sz w:val="16"/>
      <w:szCs w:val="16"/>
    </w:rPr>
  </w:style>
  <w:style w:type="character" w:customStyle="1" w:styleId="BodyText3Char">
    <w:name w:val="Body Text 3 Char"/>
    <w:basedOn w:val="DefaultParagraphFont"/>
    <w:link w:val="BodyText3"/>
    <w:rsid w:val="0098352A"/>
    <w:rPr>
      <w:sz w:val="16"/>
      <w:szCs w:val="16"/>
    </w:rPr>
  </w:style>
  <w:style w:type="paragraph" w:styleId="BodyTextFirstIndent">
    <w:name w:val="Body Text First Indent"/>
    <w:basedOn w:val="BodyText"/>
    <w:link w:val="BodyTextFirstIndentChar"/>
    <w:rsid w:val="0098352A"/>
    <w:pPr>
      <w:spacing w:after="0"/>
      <w:ind w:firstLine="360"/>
    </w:pPr>
  </w:style>
  <w:style w:type="character" w:customStyle="1" w:styleId="BodyTextFirstIndentChar">
    <w:name w:val="Body Text First Indent Char"/>
    <w:basedOn w:val="BodyTextChar3"/>
    <w:link w:val="BodyTextFirstIndent"/>
    <w:rsid w:val="0098352A"/>
    <w:rPr>
      <w:sz w:val="24"/>
    </w:rPr>
  </w:style>
  <w:style w:type="paragraph" w:styleId="BodyTextFirstIndent2">
    <w:name w:val="Body Text First Indent 2"/>
    <w:basedOn w:val="BodyTextIndent"/>
    <w:link w:val="BodyTextFirstIndent2Char"/>
    <w:rsid w:val="0098352A"/>
    <w:pPr>
      <w:ind w:firstLine="360"/>
    </w:pPr>
  </w:style>
  <w:style w:type="character" w:customStyle="1" w:styleId="BodyTextFirstIndent2Char">
    <w:name w:val="Body Text First Indent 2 Char"/>
    <w:basedOn w:val="BodyTextIndentChar"/>
    <w:link w:val="BodyTextFirstIndent2"/>
    <w:rsid w:val="0098352A"/>
    <w:rPr>
      <w:noProof/>
      <w:sz w:val="24"/>
      <w:lang w:val="en-US" w:eastAsia="en-US" w:bidi="ar-SA"/>
    </w:rPr>
  </w:style>
  <w:style w:type="paragraph" w:styleId="BodyTextIndent3">
    <w:name w:val="Body Text Indent 3"/>
    <w:basedOn w:val="Normal"/>
    <w:link w:val="BodyTextIndent3Char"/>
    <w:rsid w:val="0098352A"/>
    <w:pPr>
      <w:spacing w:after="120"/>
      <w:ind w:left="360"/>
    </w:pPr>
    <w:rPr>
      <w:sz w:val="16"/>
      <w:szCs w:val="16"/>
    </w:rPr>
  </w:style>
  <w:style w:type="character" w:customStyle="1" w:styleId="BodyTextIndent3Char">
    <w:name w:val="Body Text Indent 3 Char"/>
    <w:basedOn w:val="DefaultParagraphFont"/>
    <w:link w:val="BodyTextIndent3"/>
    <w:rsid w:val="0098352A"/>
    <w:rPr>
      <w:sz w:val="16"/>
      <w:szCs w:val="16"/>
    </w:rPr>
  </w:style>
  <w:style w:type="paragraph" w:styleId="Closing">
    <w:name w:val="Closing"/>
    <w:basedOn w:val="Normal"/>
    <w:link w:val="ClosingChar"/>
    <w:rsid w:val="0098352A"/>
    <w:pPr>
      <w:spacing w:before="0"/>
      <w:ind w:left="4320"/>
    </w:pPr>
  </w:style>
  <w:style w:type="character" w:customStyle="1" w:styleId="ClosingChar">
    <w:name w:val="Closing Char"/>
    <w:basedOn w:val="DefaultParagraphFont"/>
    <w:link w:val="Closing"/>
    <w:rsid w:val="0098352A"/>
    <w:rPr>
      <w:sz w:val="24"/>
    </w:rPr>
  </w:style>
  <w:style w:type="paragraph" w:styleId="Date">
    <w:name w:val="Date"/>
    <w:basedOn w:val="Normal"/>
    <w:next w:val="Normal"/>
    <w:link w:val="DateChar"/>
    <w:rsid w:val="0098352A"/>
  </w:style>
  <w:style w:type="character" w:customStyle="1" w:styleId="DateChar">
    <w:name w:val="Date Char"/>
    <w:basedOn w:val="DefaultParagraphFont"/>
    <w:link w:val="Date"/>
    <w:rsid w:val="0098352A"/>
    <w:rPr>
      <w:sz w:val="24"/>
    </w:rPr>
  </w:style>
  <w:style w:type="paragraph" w:styleId="E-mailSignature">
    <w:name w:val="E-mail Signature"/>
    <w:basedOn w:val="Normal"/>
    <w:link w:val="E-mailSignatureChar"/>
    <w:rsid w:val="0098352A"/>
    <w:pPr>
      <w:spacing w:before="0"/>
    </w:pPr>
  </w:style>
  <w:style w:type="character" w:customStyle="1" w:styleId="E-mailSignatureChar">
    <w:name w:val="E-mail Signature Char"/>
    <w:basedOn w:val="DefaultParagraphFont"/>
    <w:link w:val="E-mailSignature"/>
    <w:rsid w:val="0098352A"/>
    <w:rPr>
      <w:sz w:val="24"/>
    </w:rPr>
  </w:style>
  <w:style w:type="paragraph" w:styleId="EndnoteText">
    <w:name w:val="endnote text"/>
    <w:basedOn w:val="Normal"/>
    <w:link w:val="EndnoteTextChar"/>
    <w:rsid w:val="0098352A"/>
    <w:pPr>
      <w:spacing w:before="0"/>
    </w:pPr>
    <w:rPr>
      <w:sz w:val="20"/>
    </w:rPr>
  </w:style>
  <w:style w:type="character" w:customStyle="1" w:styleId="EndnoteTextChar">
    <w:name w:val="Endnote Text Char"/>
    <w:basedOn w:val="DefaultParagraphFont"/>
    <w:link w:val="EndnoteText"/>
    <w:rsid w:val="0098352A"/>
  </w:style>
  <w:style w:type="paragraph" w:styleId="EnvelopeAddress">
    <w:name w:val="envelope address"/>
    <w:basedOn w:val="Normal"/>
    <w:rsid w:val="0098352A"/>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rsid w:val="0098352A"/>
    <w:pPr>
      <w:spacing w:before="0"/>
    </w:pPr>
    <w:rPr>
      <w:rFonts w:asciiTheme="majorHAnsi" w:eastAsiaTheme="majorEastAsia" w:hAnsiTheme="majorHAnsi" w:cstheme="majorBidi"/>
      <w:sz w:val="20"/>
    </w:rPr>
  </w:style>
  <w:style w:type="paragraph" w:styleId="HTMLAddress">
    <w:name w:val="HTML Address"/>
    <w:basedOn w:val="Normal"/>
    <w:link w:val="HTMLAddressChar"/>
    <w:rsid w:val="0098352A"/>
    <w:pPr>
      <w:spacing w:before="0"/>
    </w:pPr>
    <w:rPr>
      <w:i/>
      <w:iCs/>
    </w:rPr>
  </w:style>
  <w:style w:type="character" w:customStyle="1" w:styleId="HTMLAddressChar">
    <w:name w:val="HTML Address Char"/>
    <w:basedOn w:val="DefaultParagraphFont"/>
    <w:link w:val="HTMLAddress"/>
    <w:rsid w:val="0098352A"/>
    <w:rPr>
      <w:i/>
      <w:iCs/>
      <w:sz w:val="24"/>
    </w:rPr>
  </w:style>
  <w:style w:type="paragraph" w:styleId="HTMLPreformatted">
    <w:name w:val="HTML Preformatted"/>
    <w:basedOn w:val="Normal"/>
    <w:link w:val="HTMLPreformattedChar"/>
    <w:rsid w:val="0098352A"/>
    <w:pPr>
      <w:spacing w:before="0"/>
    </w:pPr>
    <w:rPr>
      <w:rFonts w:ascii="Consolas" w:hAnsi="Consolas" w:cs="Consolas"/>
      <w:sz w:val="20"/>
    </w:rPr>
  </w:style>
  <w:style w:type="character" w:customStyle="1" w:styleId="HTMLPreformattedChar">
    <w:name w:val="HTML Preformatted Char"/>
    <w:basedOn w:val="DefaultParagraphFont"/>
    <w:link w:val="HTMLPreformatted"/>
    <w:rsid w:val="0098352A"/>
    <w:rPr>
      <w:rFonts w:ascii="Consolas" w:hAnsi="Consolas" w:cs="Consolas"/>
    </w:rPr>
  </w:style>
  <w:style w:type="paragraph" w:styleId="Index1">
    <w:name w:val="index 1"/>
    <w:basedOn w:val="Normal"/>
    <w:next w:val="Normal"/>
    <w:autoRedefine/>
    <w:rsid w:val="0098352A"/>
    <w:pPr>
      <w:spacing w:before="0"/>
      <w:ind w:left="240" w:hanging="240"/>
    </w:pPr>
  </w:style>
  <w:style w:type="paragraph" w:styleId="Index2">
    <w:name w:val="index 2"/>
    <w:basedOn w:val="Normal"/>
    <w:next w:val="Normal"/>
    <w:autoRedefine/>
    <w:rsid w:val="0098352A"/>
    <w:pPr>
      <w:spacing w:before="0"/>
      <w:ind w:left="480" w:hanging="240"/>
    </w:pPr>
  </w:style>
  <w:style w:type="paragraph" w:styleId="Index3">
    <w:name w:val="index 3"/>
    <w:basedOn w:val="Normal"/>
    <w:next w:val="Normal"/>
    <w:autoRedefine/>
    <w:rsid w:val="0098352A"/>
    <w:pPr>
      <w:spacing w:before="0"/>
      <w:ind w:left="720" w:hanging="240"/>
    </w:pPr>
  </w:style>
  <w:style w:type="paragraph" w:styleId="Index4">
    <w:name w:val="index 4"/>
    <w:basedOn w:val="Normal"/>
    <w:next w:val="Normal"/>
    <w:autoRedefine/>
    <w:rsid w:val="0098352A"/>
    <w:pPr>
      <w:spacing w:before="0"/>
      <w:ind w:left="960" w:hanging="240"/>
    </w:pPr>
  </w:style>
  <w:style w:type="paragraph" w:styleId="Index5">
    <w:name w:val="index 5"/>
    <w:basedOn w:val="Normal"/>
    <w:next w:val="Normal"/>
    <w:autoRedefine/>
    <w:rsid w:val="0098352A"/>
    <w:pPr>
      <w:spacing w:before="0"/>
      <w:ind w:left="1200" w:hanging="240"/>
    </w:pPr>
  </w:style>
  <w:style w:type="paragraph" w:styleId="Index6">
    <w:name w:val="index 6"/>
    <w:basedOn w:val="Normal"/>
    <w:next w:val="Normal"/>
    <w:autoRedefine/>
    <w:rsid w:val="0098352A"/>
    <w:pPr>
      <w:spacing w:before="0"/>
      <w:ind w:left="1440" w:hanging="240"/>
    </w:pPr>
  </w:style>
  <w:style w:type="paragraph" w:styleId="Index7">
    <w:name w:val="index 7"/>
    <w:basedOn w:val="Normal"/>
    <w:next w:val="Normal"/>
    <w:autoRedefine/>
    <w:rsid w:val="0098352A"/>
    <w:pPr>
      <w:spacing w:before="0"/>
      <w:ind w:left="1680" w:hanging="240"/>
    </w:pPr>
  </w:style>
  <w:style w:type="paragraph" w:styleId="Index8">
    <w:name w:val="index 8"/>
    <w:basedOn w:val="Normal"/>
    <w:next w:val="Normal"/>
    <w:autoRedefine/>
    <w:rsid w:val="0098352A"/>
    <w:pPr>
      <w:spacing w:before="0"/>
      <w:ind w:left="1920" w:hanging="240"/>
    </w:pPr>
  </w:style>
  <w:style w:type="paragraph" w:styleId="Index9">
    <w:name w:val="index 9"/>
    <w:basedOn w:val="Normal"/>
    <w:next w:val="Normal"/>
    <w:autoRedefine/>
    <w:rsid w:val="0098352A"/>
    <w:pPr>
      <w:spacing w:before="0"/>
      <w:ind w:left="2160" w:hanging="240"/>
    </w:pPr>
  </w:style>
  <w:style w:type="paragraph" w:styleId="IndexHeading">
    <w:name w:val="index heading"/>
    <w:basedOn w:val="Normal"/>
    <w:next w:val="Index1"/>
    <w:rsid w:val="0098352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835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352A"/>
    <w:rPr>
      <w:b/>
      <w:bCs/>
      <w:i/>
      <w:iCs/>
      <w:color w:val="4F81BD" w:themeColor="accent1"/>
      <w:sz w:val="24"/>
    </w:rPr>
  </w:style>
  <w:style w:type="paragraph" w:styleId="List4">
    <w:name w:val="List 4"/>
    <w:basedOn w:val="Normal"/>
    <w:uiPriority w:val="99"/>
    <w:unhideWhenUsed/>
    <w:rsid w:val="00777B4D"/>
    <w:pPr>
      <w:ind w:left="1800" w:hanging="360"/>
    </w:pPr>
  </w:style>
  <w:style w:type="paragraph" w:styleId="List5">
    <w:name w:val="List 5"/>
    <w:basedOn w:val="Normal"/>
    <w:link w:val="List5Char"/>
    <w:rsid w:val="00777B4D"/>
    <w:pPr>
      <w:ind w:left="1800" w:hanging="360"/>
    </w:pPr>
  </w:style>
  <w:style w:type="paragraph" w:styleId="ListBullet4">
    <w:name w:val="List Bullet 4"/>
    <w:basedOn w:val="Normal"/>
    <w:rsid w:val="00777B4D"/>
    <w:pPr>
      <w:numPr>
        <w:numId w:val="52"/>
      </w:numPr>
    </w:pPr>
  </w:style>
  <w:style w:type="paragraph" w:styleId="ListBullet5">
    <w:name w:val="List Bullet 5"/>
    <w:basedOn w:val="Normal"/>
    <w:uiPriority w:val="99"/>
    <w:unhideWhenUsed/>
    <w:rsid w:val="00777B4D"/>
    <w:pPr>
      <w:numPr>
        <w:numId w:val="53"/>
      </w:numPr>
    </w:pPr>
  </w:style>
  <w:style w:type="paragraph" w:styleId="ListParagraph">
    <w:name w:val="List Paragraph"/>
    <w:basedOn w:val="Normal"/>
    <w:uiPriority w:val="34"/>
    <w:qFormat/>
    <w:rsid w:val="00777B4D"/>
    <w:pPr>
      <w:ind w:left="720"/>
    </w:pPr>
  </w:style>
  <w:style w:type="paragraph" w:styleId="MacroText">
    <w:name w:val="macro"/>
    <w:link w:val="MacroTextChar"/>
    <w:rsid w:val="0098352A"/>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croTextChar">
    <w:name w:val="Macro Text Char"/>
    <w:basedOn w:val="DefaultParagraphFont"/>
    <w:link w:val="MacroText"/>
    <w:rsid w:val="0098352A"/>
    <w:rPr>
      <w:rFonts w:ascii="Consolas" w:hAnsi="Consolas" w:cs="Consolas"/>
    </w:rPr>
  </w:style>
  <w:style w:type="paragraph" w:styleId="MessageHeader">
    <w:name w:val="Message Header"/>
    <w:basedOn w:val="Normal"/>
    <w:link w:val="MessageHeaderChar"/>
    <w:rsid w:val="0098352A"/>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98352A"/>
    <w:rPr>
      <w:rFonts w:asciiTheme="majorHAnsi" w:eastAsiaTheme="majorEastAsia" w:hAnsiTheme="majorHAnsi" w:cstheme="majorBidi"/>
      <w:sz w:val="24"/>
      <w:szCs w:val="24"/>
      <w:shd w:val="pct20" w:color="auto" w:fill="auto"/>
    </w:rPr>
  </w:style>
  <w:style w:type="paragraph" w:styleId="NoSpacing">
    <w:name w:val="No Spacing"/>
    <w:uiPriority w:val="1"/>
    <w:qFormat/>
    <w:rsid w:val="0098352A"/>
    <w:rPr>
      <w:sz w:val="24"/>
    </w:rPr>
  </w:style>
  <w:style w:type="paragraph" w:styleId="NormalWeb">
    <w:name w:val="Normal (Web)"/>
    <w:basedOn w:val="Normal"/>
    <w:rsid w:val="0098352A"/>
    <w:rPr>
      <w:szCs w:val="24"/>
    </w:rPr>
  </w:style>
  <w:style w:type="paragraph" w:styleId="NormalIndent">
    <w:name w:val="Normal Indent"/>
    <w:basedOn w:val="Normal"/>
    <w:rsid w:val="0098352A"/>
    <w:pPr>
      <w:ind w:left="720"/>
    </w:pPr>
  </w:style>
  <w:style w:type="paragraph" w:styleId="NoteHeading">
    <w:name w:val="Note Heading"/>
    <w:basedOn w:val="Normal"/>
    <w:next w:val="Normal"/>
    <w:link w:val="NoteHeadingChar"/>
    <w:rsid w:val="0098352A"/>
    <w:pPr>
      <w:spacing w:before="0"/>
    </w:pPr>
  </w:style>
  <w:style w:type="character" w:customStyle="1" w:styleId="NoteHeadingChar">
    <w:name w:val="Note Heading Char"/>
    <w:basedOn w:val="DefaultParagraphFont"/>
    <w:link w:val="NoteHeading"/>
    <w:rsid w:val="0098352A"/>
    <w:rPr>
      <w:sz w:val="24"/>
    </w:rPr>
  </w:style>
  <w:style w:type="paragraph" w:styleId="Quote">
    <w:name w:val="Quote"/>
    <w:basedOn w:val="Normal"/>
    <w:next w:val="Normal"/>
    <w:link w:val="QuoteChar"/>
    <w:uiPriority w:val="29"/>
    <w:qFormat/>
    <w:rsid w:val="0098352A"/>
    <w:rPr>
      <w:i/>
      <w:iCs/>
      <w:color w:val="000000" w:themeColor="text1"/>
    </w:rPr>
  </w:style>
  <w:style w:type="character" w:customStyle="1" w:styleId="QuoteChar">
    <w:name w:val="Quote Char"/>
    <w:basedOn w:val="DefaultParagraphFont"/>
    <w:link w:val="Quote"/>
    <w:uiPriority w:val="29"/>
    <w:rsid w:val="0098352A"/>
    <w:rPr>
      <w:i/>
      <w:iCs/>
      <w:color w:val="000000" w:themeColor="text1"/>
      <w:sz w:val="24"/>
    </w:rPr>
  </w:style>
  <w:style w:type="paragraph" w:styleId="Salutation">
    <w:name w:val="Salutation"/>
    <w:basedOn w:val="Normal"/>
    <w:next w:val="Normal"/>
    <w:link w:val="SalutationChar"/>
    <w:rsid w:val="0098352A"/>
  </w:style>
  <w:style w:type="character" w:customStyle="1" w:styleId="SalutationChar">
    <w:name w:val="Salutation Char"/>
    <w:basedOn w:val="DefaultParagraphFont"/>
    <w:link w:val="Salutation"/>
    <w:rsid w:val="0098352A"/>
    <w:rPr>
      <w:sz w:val="24"/>
    </w:rPr>
  </w:style>
  <w:style w:type="paragraph" w:styleId="Signature">
    <w:name w:val="Signature"/>
    <w:basedOn w:val="Normal"/>
    <w:link w:val="SignatureChar"/>
    <w:rsid w:val="0098352A"/>
    <w:pPr>
      <w:spacing w:before="0"/>
      <w:ind w:left="4320"/>
    </w:pPr>
  </w:style>
  <w:style w:type="character" w:customStyle="1" w:styleId="SignatureChar">
    <w:name w:val="Signature Char"/>
    <w:basedOn w:val="DefaultParagraphFont"/>
    <w:link w:val="Signature"/>
    <w:rsid w:val="0098352A"/>
    <w:rPr>
      <w:sz w:val="24"/>
    </w:rPr>
  </w:style>
  <w:style w:type="paragraph" w:styleId="Subtitle">
    <w:name w:val="Subtitle"/>
    <w:basedOn w:val="Normal"/>
    <w:next w:val="Normal"/>
    <w:link w:val="SubtitleChar"/>
    <w:qFormat/>
    <w:rsid w:val="0098352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98352A"/>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C03E61"/>
    <w:pPr>
      <w:autoSpaceDE w:val="0"/>
      <w:autoSpaceDN w:val="0"/>
      <w:adjustRightInd w:val="0"/>
    </w:pPr>
    <w:rPr>
      <w:rFonts w:ascii="Arial" w:hAnsi="Arial" w:cs="Arial"/>
      <w:color w:val="000000"/>
      <w:sz w:val="24"/>
      <w:szCs w:val="24"/>
    </w:rPr>
  </w:style>
  <w:style w:type="character" w:customStyle="1" w:styleId="ListChar">
    <w:name w:val="List Char"/>
    <w:link w:val="List"/>
    <w:rsid w:val="00777B4D"/>
    <w:rPr>
      <w:sz w:val="24"/>
    </w:rPr>
  </w:style>
  <w:style w:type="paragraph" w:customStyle="1" w:styleId="List1">
    <w:name w:val="List 1"/>
    <w:basedOn w:val="List"/>
    <w:link w:val="List1Char"/>
    <w:qFormat/>
    <w:rsid w:val="00777B4D"/>
  </w:style>
  <w:style w:type="character" w:customStyle="1" w:styleId="List1Char">
    <w:name w:val="List 1 Char"/>
    <w:link w:val="List1"/>
    <w:rsid w:val="00777B4D"/>
    <w:rPr>
      <w:sz w:val="24"/>
    </w:rPr>
  </w:style>
  <w:style w:type="character" w:customStyle="1" w:styleId="List2Char">
    <w:name w:val="List 2 Char"/>
    <w:link w:val="List2"/>
    <w:rsid w:val="00777B4D"/>
    <w:rPr>
      <w:sz w:val="24"/>
    </w:rPr>
  </w:style>
  <w:style w:type="character" w:customStyle="1" w:styleId="List3Char">
    <w:name w:val="List 3 Char"/>
    <w:link w:val="List3"/>
    <w:rsid w:val="00777B4D"/>
    <w:rPr>
      <w:sz w:val="24"/>
    </w:rPr>
  </w:style>
  <w:style w:type="character" w:customStyle="1" w:styleId="List5Char">
    <w:name w:val="List 5 Char"/>
    <w:link w:val="List5"/>
    <w:rsid w:val="00777B4D"/>
    <w:rPr>
      <w:sz w:val="24"/>
    </w:rPr>
  </w:style>
  <w:style w:type="character" w:customStyle="1" w:styleId="ListBulletChar">
    <w:name w:val="List Bullet Char"/>
    <w:link w:val="ListBullet"/>
    <w:rsid w:val="00777B4D"/>
    <w:rPr>
      <w:sz w:val="24"/>
    </w:rPr>
  </w:style>
  <w:style w:type="paragraph" w:customStyle="1" w:styleId="ListBullet1">
    <w:name w:val="List Bullet 1"/>
    <w:basedOn w:val="ListBullet"/>
    <w:link w:val="ListBullet1Char"/>
    <w:qFormat/>
    <w:rsid w:val="00777B4D"/>
    <w:pPr>
      <w:numPr>
        <w:numId w:val="0"/>
      </w:numPr>
    </w:pPr>
  </w:style>
  <w:style w:type="character" w:customStyle="1" w:styleId="ListBullet1Char">
    <w:name w:val="List Bullet 1 Char"/>
    <w:link w:val="ListBullet1"/>
    <w:rsid w:val="00777B4D"/>
    <w:rPr>
      <w:sz w:val="24"/>
    </w:rPr>
  </w:style>
  <w:style w:type="character" w:customStyle="1" w:styleId="ListBullet2Char">
    <w:name w:val="List Bullet 2 Char"/>
    <w:link w:val="ListBullet2"/>
    <w:rsid w:val="00777B4D"/>
    <w:rPr>
      <w:sz w:val="24"/>
    </w:rPr>
  </w:style>
  <w:style w:type="character" w:customStyle="1" w:styleId="ListBullet3Char">
    <w:name w:val="List Bullet 3 Char"/>
    <w:link w:val="ListBullet3"/>
    <w:rsid w:val="00777B4D"/>
    <w:rPr>
      <w:sz w:val="24"/>
    </w:rPr>
  </w:style>
  <w:style w:type="character" w:customStyle="1" w:styleId="ListContinueChar">
    <w:name w:val="List Continue Char"/>
    <w:link w:val="ListContinue"/>
    <w:uiPriority w:val="99"/>
    <w:rsid w:val="00777B4D"/>
    <w:rPr>
      <w:sz w:val="24"/>
    </w:rPr>
  </w:style>
  <w:style w:type="paragraph" w:customStyle="1" w:styleId="ListContinue1">
    <w:name w:val="List Continue 1"/>
    <w:basedOn w:val="ListContinue"/>
    <w:link w:val="ListContinue1Char"/>
    <w:qFormat/>
    <w:rsid w:val="00777B4D"/>
  </w:style>
  <w:style w:type="character" w:customStyle="1" w:styleId="ListContinue1Char">
    <w:name w:val="List Continue 1 Char"/>
    <w:link w:val="ListContinue1"/>
    <w:rsid w:val="00777B4D"/>
    <w:rPr>
      <w:sz w:val="24"/>
    </w:rPr>
  </w:style>
  <w:style w:type="paragraph" w:customStyle="1" w:styleId="ListNumber1">
    <w:name w:val="List Number 1"/>
    <w:basedOn w:val="ListNumber"/>
    <w:link w:val="ListNumber1Char"/>
    <w:qFormat/>
    <w:rsid w:val="00777B4D"/>
    <w:pPr>
      <w:numPr>
        <w:numId w:val="0"/>
      </w:numPr>
      <w:contextualSpacing w:val="0"/>
    </w:pPr>
  </w:style>
  <w:style w:type="character" w:customStyle="1" w:styleId="ListNumber1Char">
    <w:name w:val="List Number 1 Char"/>
    <w:link w:val="ListNumber1"/>
    <w:rsid w:val="00777B4D"/>
    <w:rPr>
      <w:sz w:val="24"/>
    </w:rPr>
  </w:style>
  <w:style w:type="character" w:customStyle="1" w:styleId="ListNumber2Char">
    <w:name w:val="List Number 2 Char"/>
    <w:link w:val="ListNumber2"/>
    <w:rsid w:val="00777B4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375"/>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Id w:val="11"/>
      </w:numPr>
      <w:outlineLvl w:val="1"/>
    </w:pPr>
    <w:rPr>
      <w:lang w:val="x-none" w:eastAsia="x-none"/>
    </w:rPr>
  </w:style>
  <w:style w:type="paragraph" w:styleId="Heading3">
    <w:name w:val="heading 3"/>
    <w:basedOn w:val="Heading2"/>
    <w:next w:val="BodyText"/>
    <w:link w:val="Heading3Char"/>
    <w:qFormat/>
    <w:pPr>
      <w:numPr>
        <w:ilvl w:val="2"/>
        <w:numId w:val="12"/>
      </w:numPr>
      <w:outlineLvl w:val="2"/>
    </w:pPr>
    <w:rPr>
      <w:sz w:val="24"/>
    </w:rPr>
  </w:style>
  <w:style w:type="paragraph" w:styleId="Heading4">
    <w:name w:val="heading 4"/>
    <w:basedOn w:val="Heading3"/>
    <w:next w:val="BodyText"/>
    <w:link w:val="Heading4Char"/>
    <w:qFormat/>
    <w:pPr>
      <w:numPr>
        <w:ilvl w:val="3"/>
        <w:numId w:val="13"/>
      </w:numPr>
      <w:tabs>
        <w:tab w:val="left" w:pos="900"/>
      </w:tabs>
      <w:outlineLvl w:val="3"/>
    </w:pPr>
  </w:style>
  <w:style w:type="paragraph" w:styleId="Heading5">
    <w:name w:val="heading 5"/>
    <w:basedOn w:val="Heading4"/>
    <w:next w:val="BodyText"/>
    <w:link w:val="Heading5Char"/>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3"/>
    <w:rsid w:val="0093597A"/>
    <w:pPr>
      <w:spacing w:after="120"/>
    </w:pPr>
  </w:style>
  <w:style w:type="paragraph" w:styleId="BodyTextIndent">
    <w:name w:val="Body Text Indent"/>
    <w:basedOn w:val="Normal"/>
    <w:link w:val="BodyTextIndentChar"/>
    <w:pPr>
      <w:ind w:left="360"/>
    </w:pPr>
  </w:style>
  <w:style w:type="paragraph" w:styleId="ListNumber">
    <w:name w:val="List Number"/>
    <w:basedOn w:val="Normal"/>
    <w:uiPriority w:val="99"/>
    <w:unhideWhenUsed/>
    <w:rsid w:val="00777B4D"/>
    <w:pPr>
      <w:numPr>
        <w:numId w:val="55"/>
      </w:numPr>
      <w:contextualSpacing/>
    </w:pPr>
  </w:style>
  <w:style w:type="paragraph" w:styleId="List">
    <w:name w:val="List"/>
    <w:basedOn w:val="BodyText"/>
    <w:link w:val="ListChar"/>
    <w:rsid w:val="00777B4D"/>
    <w:pPr>
      <w:spacing w:after="0"/>
      <w:ind w:left="1080" w:hanging="720"/>
    </w:pPr>
  </w:style>
  <w:style w:type="paragraph" w:styleId="ListBullet">
    <w:name w:val="List Bullet"/>
    <w:basedOn w:val="Normal"/>
    <w:link w:val="ListBulletChar"/>
    <w:unhideWhenUsed/>
    <w:rsid w:val="00777B4D"/>
    <w:pPr>
      <w:numPr>
        <w:numId w:val="49"/>
      </w:numPr>
    </w:pPr>
  </w:style>
  <w:style w:type="paragraph" w:styleId="ListBullet2">
    <w:name w:val="List Bullet 2"/>
    <w:basedOn w:val="Normal"/>
    <w:link w:val="ListBullet2Char"/>
    <w:rsid w:val="00777B4D"/>
    <w:pPr>
      <w:numPr>
        <w:numId w:val="50"/>
      </w:numPr>
    </w:pPr>
  </w:style>
  <w:style w:type="paragraph" w:styleId="ListBullet3">
    <w:name w:val="List Bullet 3"/>
    <w:basedOn w:val="Normal"/>
    <w:link w:val="ListBullet3Char"/>
    <w:rsid w:val="00777B4D"/>
    <w:pPr>
      <w:numPr>
        <w:numId w:val="51"/>
      </w:numPr>
    </w:pPr>
  </w:style>
  <w:style w:type="paragraph" w:styleId="List2">
    <w:name w:val="List 2"/>
    <w:basedOn w:val="List"/>
    <w:link w:val="List2Char"/>
    <w:rsid w:val="00777B4D"/>
    <w:pPr>
      <w:ind w:left="1440"/>
    </w:pPr>
  </w:style>
  <w:style w:type="paragraph" w:styleId="TOC1">
    <w:name w:val="toc 1"/>
    <w:next w:val="Normal"/>
    <w:uiPriority w:val="39"/>
    <w:rsid w:val="00777B4D"/>
    <w:pPr>
      <w:tabs>
        <w:tab w:val="right" w:leader="dot" w:pos="9346"/>
      </w:tabs>
      <w:ind w:left="288" w:hanging="288"/>
    </w:pPr>
    <w:rPr>
      <w:sz w:val="24"/>
      <w:szCs w:val="24"/>
    </w:rPr>
  </w:style>
  <w:style w:type="paragraph" w:styleId="TOC2">
    <w:name w:val="toc 2"/>
    <w:basedOn w:val="TOC1"/>
    <w:next w:val="Normal"/>
    <w:uiPriority w:val="39"/>
    <w:rsid w:val="00777B4D"/>
    <w:pPr>
      <w:tabs>
        <w:tab w:val="clear" w:pos="9346"/>
        <w:tab w:val="right" w:leader="dot" w:pos="9350"/>
      </w:tabs>
      <w:ind w:left="720" w:hanging="432"/>
    </w:pPr>
  </w:style>
  <w:style w:type="paragraph" w:styleId="TOC3">
    <w:name w:val="toc 3"/>
    <w:basedOn w:val="TOC2"/>
    <w:next w:val="Normal"/>
    <w:uiPriority w:val="39"/>
    <w:rsid w:val="00777B4D"/>
    <w:pPr>
      <w:ind w:left="1152" w:hanging="576"/>
    </w:pPr>
  </w:style>
  <w:style w:type="paragraph" w:styleId="TOC4">
    <w:name w:val="toc 4"/>
    <w:basedOn w:val="TOC3"/>
    <w:next w:val="Normal"/>
    <w:uiPriority w:val="39"/>
    <w:rsid w:val="00777B4D"/>
    <w:pPr>
      <w:ind w:left="1584" w:hanging="720"/>
    </w:pPr>
  </w:style>
  <w:style w:type="paragraph" w:styleId="TOC5">
    <w:name w:val="toc 5"/>
    <w:basedOn w:val="TOC4"/>
    <w:next w:val="Normal"/>
    <w:uiPriority w:val="39"/>
    <w:rsid w:val="00777B4D"/>
    <w:pPr>
      <w:ind w:left="2160" w:hanging="1008"/>
    </w:pPr>
  </w:style>
  <w:style w:type="paragraph" w:styleId="TOC6">
    <w:name w:val="toc 6"/>
    <w:basedOn w:val="TOC5"/>
    <w:next w:val="Normal"/>
    <w:uiPriority w:val="39"/>
    <w:rsid w:val="00777B4D"/>
    <w:pPr>
      <w:ind w:left="2592" w:hanging="1152"/>
    </w:pPr>
  </w:style>
  <w:style w:type="paragraph" w:styleId="TOC7">
    <w:name w:val="toc 7"/>
    <w:basedOn w:val="TOC6"/>
    <w:next w:val="Normal"/>
    <w:uiPriority w:val="39"/>
    <w:rsid w:val="00777B4D"/>
    <w:pPr>
      <w:ind w:left="3024" w:hanging="1296"/>
    </w:pPr>
  </w:style>
  <w:style w:type="paragraph" w:styleId="TOC8">
    <w:name w:val="toc 8"/>
    <w:basedOn w:val="TOC7"/>
    <w:next w:val="Normal"/>
    <w:uiPriority w:val="39"/>
    <w:rsid w:val="00777B4D"/>
    <w:pPr>
      <w:ind w:left="3456" w:hanging="1440"/>
    </w:pPr>
  </w:style>
  <w:style w:type="paragraph" w:styleId="TOC9">
    <w:name w:val="toc 9"/>
    <w:basedOn w:val="TOC8"/>
    <w:next w:val="Normal"/>
    <w:uiPriority w:val="39"/>
    <w:rsid w:val="00777B4D"/>
    <w:pPr>
      <w:ind w:left="4032" w:hanging="1728"/>
    </w:pPr>
  </w:style>
  <w:style w:type="paragraph" w:customStyle="1" w:styleId="TableEntry">
    <w:name w:val="Table Entry"/>
    <w:basedOn w:val="Normal"/>
    <w:link w:val="TableEntryChar"/>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Normal"/>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customStyle="1" w:styleId="XMLExample">
    <w:name w:val="XML Example"/>
    <w:basedOn w:val="Normal"/>
    <w:rsid w:val="003D24EE"/>
    <w:pPr>
      <w:spacing w:before="0"/>
    </w:pPr>
    <w:rPr>
      <w:rFonts w:ascii="Courier New" w:hAnsi="Courier New" w:cs="Courier New"/>
      <w:sz w:val="20"/>
    </w:rPr>
  </w:style>
  <w:style w:type="paragraph" w:styleId="List3">
    <w:name w:val="List 3"/>
    <w:basedOn w:val="Normal"/>
    <w:link w:val="List3Char"/>
    <w:rsid w:val="00777B4D"/>
    <w:pPr>
      <w:ind w:left="1800" w:hanging="720"/>
    </w:pPr>
  </w:style>
  <w:style w:type="paragraph" w:styleId="ListContinue">
    <w:name w:val="List Continue"/>
    <w:basedOn w:val="Normal"/>
    <w:link w:val="ListContinueChar"/>
    <w:uiPriority w:val="99"/>
    <w:unhideWhenUsed/>
    <w:rsid w:val="00777B4D"/>
    <w:pPr>
      <w:ind w:left="360"/>
      <w:contextualSpacing/>
    </w:pPr>
  </w:style>
  <w:style w:type="paragraph" w:styleId="ListContinue2">
    <w:name w:val="List Continue 2"/>
    <w:basedOn w:val="Normal"/>
    <w:uiPriority w:val="99"/>
    <w:unhideWhenUsed/>
    <w:rsid w:val="00777B4D"/>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777B4D"/>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777B4D"/>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semiHidden/>
    <w:rPr>
      <w:sz w:val="20"/>
    </w:rPr>
  </w:style>
  <w:style w:type="paragraph" w:styleId="ListContinue3">
    <w:name w:val="List Continue 3"/>
    <w:basedOn w:val="Normal"/>
    <w:uiPriority w:val="99"/>
    <w:unhideWhenUsed/>
    <w:rsid w:val="00777B4D"/>
    <w:pPr>
      <w:ind w:left="1080"/>
      <w:contextualSpacing/>
    </w:pPr>
  </w:style>
  <w:style w:type="paragraph" w:styleId="ListContinue4">
    <w:name w:val="List Continue 4"/>
    <w:basedOn w:val="Normal"/>
    <w:uiPriority w:val="99"/>
    <w:unhideWhenUsed/>
    <w:rsid w:val="00777B4D"/>
    <w:pPr>
      <w:ind w:left="1440"/>
      <w:contextualSpacing/>
    </w:pPr>
  </w:style>
  <w:style w:type="paragraph" w:styleId="ListContinue5">
    <w:name w:val="List Continue 5"/>
    <w:basedOn w:val="Normal"/>
    <w:uiPriority w:val="99"/>
    <w:unhideWhenUsed/>
    <w:rsid w:val="00777B4D"/>
    <w:pPr>
      <w:ind w:left="1800"/>
      <w:contextualSpacing/>
    </w:pPr>
  </w:style>
  <w:style w:type="paragraph" w:styleId="ListNumber2">
    <w:name w:val="List Number 2"/>
    <w:basedOn w:val="Normal"/>
    <w:link w:val="ListNumber2Char"/>
    <w:rsid w:val="00777B4D"/>
    <w:pPr>
      <w:numPr>
        <w:numId w:val="56"/>
      </w:numPr>
    </w:pPr>
  </w:style>
  <w:style w:type="paragraph" w:styleId="ListNumber3">
    <w:name w:val="List Number 3"/>
    <w:basedOn w:val="Normal"/>
    <w:rsid w:val="00777B4D"/>
    <w:pPr>
      <w:numPr>
        <w:numId w:val="57"/>
      </w:numPr>
    </w:pPr>
  </w:style>
  <w:style w:type="paragraph" w:styleId="ListNumber4">
    <w:name w:val="List Number 4"/>
    <w:basedOn w:val="Normal"/>
    <w:rsid w:val="00777B4D"/>
    <w:pPr>
      <w:numPr>
        <w:numId w:val="58"/>
      </w:numPr>
    </w:pPr>
  </w:style>
  <w:style w:type="paragraph" w:styleId="ListNumber5">
    <w:name w:val="List Number 5"/>
    <w:basedOn w:val="Normal"/>
    <w:uiPriority w:val="99"/>
    <w:unhideWhenUsed/>
    <w:rsid w:val="00777B4D"/>
    <w:pPr>
      <w:numPr>
        <w:numId w:val="59"/>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rsid w:val="00BE79FE"/>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BodyTextChar1">
    <w:name w:val="Body Text Char1"/>
    <w:aliases w:val="Body Text Char Char Char Char1"/>
    <w:rsid w:val="00ED0083"/>
    <w:rPr>
      <w:noProof/>
      <w:sz w:val="24"/>
      <w:lang w:val="en-US" w:eastAsia="en-US" w:bidi="ar-SA"/>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character" w:customStyle="1" w:styleId="CommentTextChar">
    <w:name w:val="Comment Text Char"/>
    <w:basedOn w:val="DefaultParagraphFont"/>
    <w:link w:val="CommentText"/>
    <w:semiHidden/>
    <w:rsid w:val="009C6269"/>
  </w:style>
  <w:style w:type="character" w:customStyle="1" w:styleId="BodyTextChar">
    <w:name w:val="Body Text Char"/>
    <w:rsid w:val="00930679"/>
    <w:rPr>
      <w:sz w:val="24"/>
    </w:rPr>
  </w:style>
  <w:style w:type="character" w:customStyle="1" w:styleId="BodyTextIndentChar">
    <w:name w:val="Body Text Indent Char"/>
    <w:basedOn w:val="BodyTextChar"/>
    <w:link w:val="BodyTextIndent"/>
    <w:rsid w:val="009C6269"/>
    <w:rPr>
      <w:noProof/>
      <w:sz w:val="24"/>
      <w:lang w:val="en-US" w:eastAsia="en-US" w:bidi="ar-SA"/>
    </w:rPr>
  </w:style>
  <w:style w:type="character" w:customStyle="1" w:styleId="Heading2Char">
    <w:name w:val="Heading 2 Char"/>
    <w:link w:val="Heading2"/>
    <w:rsid w:val="004B576F"/>
    <w:rPr>
      <w:rFonts w:ascii="Arial" w:hAnsi="Arial"/>
      <w:b/>
      <w:noProof/>
      <w:kern w:val="28"/>
      <w:sz w:val="28"/>
      <w:lang w:val="x-none" w:eastAsia="x-none"/>
    </w:rPr>
  </w:style>
  <w:style w:type="character" w:customStyle="1" w:styleId="apple-style-span">
    <w:name w:val="apple-style-span"/>
    <w:rsid w:val="00993FF5"/>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instructions">
    <w:name w:val="instructions"/>
    <w:basedOn w:val="Normal"/>
    <w:rsid w:val="00833045"/>
    <w:pPr>
      <w:pBdr>
        <w:top w:val="single" w:sz="4" w:space="1" w:color="auto"/>
        <w:left w:val="single" w:sz="4" w:space="4" w:color="auto"/>
        <w:bottom w:val="single" w:sz="4" w:space="1" w:color="auto"/>
        <w:right w:val="single" w:sz="4" w:space="4" w:color="auto"/>
      </w:pBdr>
    </w:pPr>
    <w:rPr>
      <w:b/>
      <w:i/>
      <w:sz w:val="22"/>
    </w:rPr>
  </w:style>
  <w:style w:type="paragraph" w:customStyle="1" w:styleId="Heading5TOC">
    <w:name w:val="Heading 5 TOC"/>
    <w:basedOn w:val="Heading5"/>
    <w:rsid w:val="00BA1337"/>
    <w:pPr>
      <w:numPr>
        <w:ilvl w:val="0"/>
        <w:numId w:val="0"/>
      </w:numPr>
      <w:tabs>
        <w:tab w:val="num" w:pos="360"/>
      </w:tabs>
      <w:ind w:left="1458" w:hanging="1008"/>
    </w:pPr>
    <w:rPr>
      <w:lang w:val="en"/>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character" w:customStyle="1" w:styleId="Heading4Char">
    <w:name w:val="Heading 4 Char"/>
    <w:link w:val="Heading4"/>
    <w:rsid w:val="00501E86"/>
    <w:rPr>
      <w:rFonts w:ascii="Arial" w:hAnsi="Arial"/>
      <w:b/>
      <w:noProof/>
      <w:kern w:val="28"/>
      <w:sz w:val="24"/>
      <w:lang w:val="x-none" w:eastAsia="x-none"/>
    </w:rPr>
  </w:style>
  <w:style w:type="character" w:customStyle="1" w:styleId="Heading3Char">
    <w:name w:val="Heading 3 Char"/>
    <w:link w:val="Heading3"/>
    <w:rsid w:val="00682881"/>
    <w:rPr>
      <w:rFonts w:ascii="Arial" w:hAnsi="Arial"/>
      <w:b/>
      <w:noProof/>
      <w:kern w:val="28"/>
      <w:sz w:val="24"/>
      <w:lang w:val="x-none" w:eastAsia="x-none"/>
    </w:rPr>
  </w:style>
  <w:style w:type="table" w:styleId="TableGrid">
    <w:name w:val="Table Grid"/>
    <w:basedOn w:val="TableNormal"/>
    <w:uiPriority w:val="59"/>
    <w:rsid w:val="00FE1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EntryChar">
    <w:name w:val="Table Entry Char"/>
    <w:link w:val="TableEntry"/>
    <w:locked/>
    <w:rsid w:val="00287FD7"/>
    <w:rPr>
      <w:noProof/>
      <w:sz w:val="18"/>
    </w:rPr>
  </w:style>
  <w:style w:type="paragraph" w:customStyle="1" w:styleId="TableLabel">
    <w:name w:val="Table Label"/>
    <w:basedOn w:val="TableEntry"/>
    <w:rsid w:val="00287FD7"/>
    <w:pPr>
      <w:keepNext/>
      <w:overflowPunct w:val="0"/>
      <w:autoSpaceDE w:val="0"/>
      <w:ind w:left="0" w:right="0"/>
      <w:jc w:val="center"/>
    </w:pPr>
    <w:rPr>
      <w:rFonts w:ascii="Helvetica" w:hAnsi="Helvetica"/>
      <w:b/>
      <w:sz w:val="20"/>
    </w:rPr>
  </w:style>
  <w:style w:type="character" w:customStyle="1" w:styleId="Heading5Char">
    <w:name w:val="Heading 5 Char"/>
    <w:link w:val="Heading5"/>
    <w:locked/>
    <w:rsid w:val="00287FD7"/>
    <w:rPr>
      <w:rFonts w:ascii="Arial" w:hAnsi="Arial"/>
      <w:b/>
      <w:noProof/>
      <w:kern w:val="28"/>
      <w:sz w:val="24"/>
      <w:lang w:val="x-none" w:eastAsia="x-none"/>
    </w:rPr>
  </w:style>
  <w:style w:type="character" w:customStyle="1" w:styleId="BodyTextChar3">
    <w:name w:val="Body Text Char3"/>
    <w:basedOn w:val="DefaultParagraphFont"/>
    <w:link w:val="BodyText"/>
    <w:rsid w:val="0093597A"/>
    <w:rPr>
      <w:sz w:val="24"/>
    </w:rPr>
  </w:style>
  <w:style w:type="paragraph" w:styleId="Revision">
    <w:name w:val="Revision"/>
    <w:hidden/>
    <w:uiPriority w:val="99"/>
    <w:semiHidden/>
    <w:rsid w:val="005D2E80"/>
    <w:rPr>
      <w:sz w:val="24"/>
    </w:rPr>
  </w:style>
  <w:style w:type="paragraph" w:styleId="Caption">
    <w:name w:val="caption"/>
    <w:basedOn w:val="Normal"/>
    <w:next w:val="Normal"/>
    <w:unhideWhenUsed/>
    <w:qFormat/>
    <w:rsid w:val="00C509F8"/>
    <w:pPr>
      <w:spacing w:before="0" w:after="200"/>
    </w:pPr>
    <w:rPr>
      <w:b/>
      <w:bCs/>
      <w:color w:val="4F81BD" w:themeColor="accent1"/>
      <w:sz w:val="18"/>
      <w:szCs w:val="18"/>
    </w:rPr>
  </w:style>
  <w:style w:type="character" w:customStyle="1" w:styleId="BodyTextChar2">
    <w:name w:val="Body Text Char2"/>
    <w:basedOn w:val="DefaultParagraphFont"/>
    <w:rsid w:val="0001161D"/>
    <w:rPr>
      <w:sz w:val="24"/>
    </w:rPr>
  </w:style>
  <w:style w:type="paragraph" w:styleId="TOCHeading">
    <w:name w:val="TOC Heading"/>
    <w:basedOn w:val="Heading1"/>
    <w:next w:val="Normal"/>
    <w:uiPriority w:val="39"/>
    <w:semiHidden/>
    <w:unhideWhenUsed/>
    <w:qFormat/>
    <w:rsid w:val="000D044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character" w:styleId="LineNumber">
    <w:name w:val="line number"/>
    <w:basedOn w:val="DefaultParagraphFont"/>
    <w:rsid w:val="00D33912"/>
  </w:style>
  <w:style w:type="paragraph" w:styleId="Bibliography">
    <w:name w:val="Bibliography"/>
    <w:basedOn w:val="Normal"/>
    <w:next w:val="Normal"/>
    <w:uiPriority w:val="37"/>
    <w:semiHidden/>
    <w:unhideWhenUsed/>
    <w:rsid w:val="0098352A"/>
  </w:style>
  <w:style w:type="paragraph" w:styleId="BlockText">
    <w:name w:val="Block Text"/>
    <w:basedOn w:val="Normal"/>
    <w:rsid w:val="009835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98352A"/>
    <w:pPr>
      <w:spacing w:after="120"/>
    </w:pPr>
    <w:rPr>
      <w:sz w:val="16"/>
      <w:szCs w:val="16"/>
    </w:rPr>
  </w:style>
  <w:style w:type="character" w:customStyle="1" w:styleId="BodyText3Char">
    <w:name w:val="Body Text 3 Char"/>
    <w:basedOn w:val="DefaultParagraphFont"/>
    <w:link w:val="BodyText3"/>
    <w:rsid w:val="0098352A"/>
    <w:rPr>
      <w:sz w:val="16"/>
      <w:szCs w:val="16"/>
    </w:rPr>
  </w:style>
  <w:style w:type="paragraph" w:styleId="BodyTextFirstIndent">
    <w:name w:val="Body Text First Indent"/>
    <w:basedOn w:val="BodyText"/>
    <w:link w:val="BodyTextFirstIndentChar"/>
    <w:rsid w:val="0098352A"/>
    <w:pPr>
      <w:spacing w:after="0"/>
      <w:ind w:firstLine="360"/>
    </w:pPr>
  </w:style>
  <w:style w:type="character" w:customStyle="1" w:styleId="BodyTextFirstIndentChar">
    <w:name w:val="Body Text First Indent Char"/>
    <w:basedOn w:val="BodyTextChar3"/>
    <w:link w:val="BodyTextFirstIndent"/>
    <w:rsid w:val="0098352A"/>
    <w:rPr>
      <w:sz w:val="24"/>
    </w:rPr>
  </w:style>
  <w:style w:type="paragraph" w:styleId="BodyTextFirstIndent2">
    <w:name w:val="Body Text First Indent 2"/>
    <w:basedOn w:val="BodyTextIndent"/>
    <w:link w:val="BodyTextFirstIndent2Char"/>
    <w:rsid w:val="0098352A"/>
    <w:pPr>
      <w:ind w:firstLine="360"/>
    </w:pPr>
  </w:style>
  <w:style w:type="character" w:customStyle="1" w:styleId="BodyTextFirstIndent2Char">
    <w:name w:val="Body Text First Indent 2 Char"/>
    <w:basedOn w:val="BodyTextIndentChar"/>
    <w:link w:val="BodyTextFirstIndent2"/>
    <w:rsid w:val="0098352A"/>
    <w:rPr>
      <w:noProof/>
      <w:sz w:val="24"/>
      <w:lang w:val="en-US" w:eastAsia="en-US" w:bidi="ar-SA"/>
    </w:rPr>
  </w:style>
  <w:style w:type="paragraph" w:styleId="BodyTextIndent3">
    <w:name w:val="Body Text Indent 3"/>
    <w:basedOn w:val="Normal"/>
    <w:link w:val="BodyTextIndent3Char"/>
    <w:rsid w:val="0098352A"/>
    <w:pPr>
      <w:spacing w:after="120"/>
      <w:ind w:left="360"/>
    </w:pPr>
    <w:rPr>
      <w:sz w:val="16"/>
      <w:szCs w:val="16"/>
    </w:rPr>
  </w:style>
  <w:style w:type="character" w:customStyle="1" w:styleId="BodyTextIndent3Char">
    <w:name w:val="Body Text Indent 3 Char"/>
    <w:basedOn w:val="DefaultParagraphFont"/>
    <w:link w:val="BodyTextIndent3"/>
    <w:rsid w:val="0098352A"/>
    <w:rPr>
      <w:sz w:val="16"/>
      <w:szCs w:val="16"/>
    </w:rPr>
  </w:style>
  <w:style w:type="paragraph" w:styleId="Closing">
    <w:name w:val="Closing"/>
    <w:basedOn w:val="Normal"/>
    <w:link w:val="ClosingChar"/>
    <w:rsid w:val="0098352A"/>
    <w:pPr>
      <w:spacing w:before="0"/>
      <w:ind w:left="4320"/>
    </w:pPr>
  </w:style>
  <w:style w:type="character" w:customStyle="1" w:styleId="ClosingChar">
    <w:name w:val="Closing Char"/>
    <w:basedOn w:val="DefaultParagraphFont"/>
    <w:link w:val="Closing"/>
    <w:rsid w:val="0098352A"/>
    <w:rPr>
      <w:sz w:val="24"/>
    </w:rPr>
  </w:style>
  <w:style w:type="paragraph" w:styleId="Date">
    <w:name w:val="Date"/>
    <w:basedOn w:val="Normal"/>
    <w:next w:val="Normal"/>
    <w:link w:val="DateChar"/>
    <w:rsid w:val="0098352A"/>
  </w:style>
  <w:style w:type="character" w:customStyle="1" w:styleId="DateChar">
    <w:name w:val="Date Char"/>
    <w:basedOn w:val="DefaultParagraphFont"/>
    <w:link w:val="Date"/>
    <w:rsid w:val="0098352A"/>
    <w:rPr>
      <w:sz w:val="24"/>
    </w:rPr>
  </w:style>
  <w:style w:type="paragraph" w:styleId="E-mailSignature">
    <w:name w:val="E-mail Signature"/>
    <w:basedOn w:val="Normal"/>
    <w:link w:val="E-mailSignatureChar"/>
    <w:rsid w:val="0098352A"/>
    <w:pPr>
      <w:spacing w:before="0"/>
    </w:pPr>
  </w:style>
  <w:style w:type="character" w:customStyle="1" w:styleId="E-mailSignatureChar">
    <w:name w:val="E-mail Signature Char"/>
    <w:basedOn w:val="DefaultParagraphFont"/>
    <w:link w:val="E-mailSignature"/>
    <w:rsid w:val="0098352A"/>
    <w:rPr>
      <w:sz w:val="24"/>
    </w:rPr>
  </w:style>
  <w:style w:type="paragraph" w:styleId="EndnoteText">
    <w:name w:val="endnote text"/>
    <w:basedOn w:val="Normal"/>
    <w:link w:val="EndnoteTextChar"/>
    <w:rsid w:val="0098352A"/>
    <w:pPr>
      <w:spacing w:before="0"/>
    </w:pPr>
    <w:rPr>
      <w:sz w:val="20"/>
    </w:rPr>
  </w:style>
  <w:style w:type="character" w:customStyle="1" w:styleId="EndnoteTextChar">
    <w:name w:val="Endnote Text Char"/>
    <w:basedOn w:val="DefaultParagraphFont"/>
    <w:link w:val="EndnoteText"/>
    <w:rsid w:val="0098352A"/>
  </w:style>
  <w:style w:type="paragraph" w:styleId="EnvelopeAddress">
    <w:name w:val="envelope address"/>
    <w:basedOn w:val="Normal"/>
    <w:rsid w:val="0098352A"/>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rsid w:val="0098352A"/>
    <w:pPr>
      <w:spacing w:before="0"/>
    </w:pPr>
    <w:rPr>
      <w:rFonts w:asciiTheme="majorHAnsi" w:eastAsiaTheme="majorEastAsia" w:hAnsiTheme="majorHAnsi" w:cstheme="majorBidi"/>
      <w:sz w:val="20"/>
    </w:rPr>
  </w:style>
  <w:style w:type="paragraph" w:styleId="HTMLAddress">
    <w:name w:val="HTML Address"/>
    <w:basedOn w:val="Normal"/>
    <w:link w:val="HTMLAddressChar"/>
    <w:rsid w:val="0098352A"/>
    <w:pPr>
      <w:spacing w:before="0"/>
    </w:pPr>
    <w:rPr>
      <w:i/>
      <w:iCs/>
    </w:rPr>
  </w:style>
  <w:style w:type="character" w:customStyle="1" w:styleId="HTMLAddressChar">
    <w:name w:val="HTML Address Char"/>
    <w:basedOn w:val="DefaultParagraphFont"/>
    <w:link w:val="HTMLAddress"/>
    <w:rsid w:val="0098352A"/>
    <w:rPr>
      <w:i/>
      <w:iCs/>
      <w:sz w:val="24"/>
    </w:rPr>
  </w:style>
  <w:style w:type="paragraph" w:styleId="HTMLPreformatted">
    <w:name w:val="HTML Preformatted"/>
    <w:basedOn w:val="Normal"/>
    <w:link w:val="HTMLPreformattedChar"/>
    <w:rsid w:val="0098352A"/>
    <w:pPr>
      <w:spacing w:before="0"/>
    </w:pPr>
    <w:rPr>
      <w:rFonts w:ascii="Consolas" w:hAnsi="Consolas" w:cs="Consolas"/>
      <w:sz w:val="20"/>
    </w:rPr>
  </w:style>
  <w:style w:type="character" w:customStyle="1" w:styleId="HTMLPreformattedChar">
    <w:name w:val="HTML Preformatted Char"/>
    <w:basedOn w:val="DefaultParagraphFont"/>
    <w:link w:val="HTMLPreformatted"/>
    <w:rsid w:val="0098352A"/>
    <w:rPr>
      <w:rFonts w:ascii="Consolas" w:hAnsi="Consolas" w:cs="Consolas"/>
    </w:rPr>
  </w:style>
  <w:style w:type="paragraph" w:styleId="Index1">
    <w:name w:val="index 1"/>
    <w:basedOn w:val="Normal"/>
    <w:next w:val="Normal"/>
    <w:autoRedefine/>
    <w:rsid w:val="0098352A"/>
    <w:pPr>
      <w:spacing w:before="0"/>
      <w:ind w:left="240" w:hanging="240"/>
    </w:pPr>
  </w:style>
  <w:style w:type="paragraph" w:styleId="Index2">
    <w:name w:val="index 2"/>
    <w:basedOn w:val="Normal"/>
    <w:next w:val="Normal"/>
    <w:autoRedefine/>
    <w:rsid w:val="0098352A"/>
    <w:pPr>
      <w:spacing w:before="0"/>
      <w:ind w:left="480" w:hanging="240"/>
    </w:pPr>
  </w:style>
  <w:style w:type="paragraph" w:styleId="Index3">
    <w:name w:val="index 3"/>
    <w:basedOn w:val="Normal"/>
    <w:next w:val="Normal"/>
    <w:autoRedefine/>
    <w:rsid w:val="0098352A"/>
    <w:pPr>
      <w:spacing w:before="0"/>
      <w:ind w:left="720" w:hanging="240"/>
    </w:pPr>
  </w:style>
  <w:style w:type="paragraph" w:styleId="Index4">
    <w:name w:val="index 4"/>
    <w:basedOn w:val="Normal"/>
    <w:next w:val="Normal"/>
    <w:autoRedefine/>
    <w:rsid w:val="0098352A"/>
    <w:pPr>
      <w:spacing w:before="0"/>
      <w:ind w:left="960" w:hanging="240"/>
    </w:pPr>
  </w:style>
  <w:style w:type="paragraph" w:styleId="Index5">
    <w:name w:val="index 5"/>
    <w:basedOn w:val="Normal"/>
    <w:next w:val="Normal"/>
    <w:autoRedefine/>
    <w:rsid w:val="0098352A"/>
    <w:pPr>
      <w:spacing w:before="0"/>
      <w:ind w:left="1200" w:hanging="240"/>
    </w:pPr>
  </w:style>
  <w:style w:type="paragraph" w:styleId="Index6">
    <w:name w:val="index 6"/>
    <w:basedOn w:val="Normal"/>
    <w:next w:val="Normal"/>
    <w:autoRedefine/>
    <w:rsid w:val="0098352A"/>
    <w:pPr>
      <w:spacing w:before="0"/>
      <w:ind w:left="1440" w:hanging="240"/>
    </w:pPr>
  </w:style>
  <w:style w:type="paragraph" w:styleId="Index7">
    <w:name w:val="index 7"/>
    <w:basedOn w:val="Normal"/>
    <w:next w:val="Normal"/>
    <w:autoRedefine/>
    <w:rsid w:val="0098352A"/>
    <w:pPr>
      <w:spacing w:before="0"/>
      <w:ind w:left="1680" w:hanging="240"/>
    </w:pPr>
  </w:style>
  <w:style w:type="paragraph" w:styleId="Index8">
    <w:name w:val="index 8"/>
    <w:basedOn w:val="Normal"/>
    <w:next w:val="Normal"/>
    <w:autoRedefine/>
    <w:rsid w:val="0098352A"/>
    <w:pPr>
      <w:spacing w:before="0"/>
      <w:ind w:left="1920" w:hanging="240"/>
    </w:pPr>
  </w:style>
  <w:style w:type="paragraph" w:styleId="Index9">
    <w:name w:val="index 9"/>
    <w:basedOn w:val="Normal"/>
    <w:next w:val="Normal"/>
    <w:autoRedefine/>
    <w:rsid w:val="0098352A"/>
    <w:pPr>
      <w:spacing w:before="0"/>
      <w:ind w:left="2160" w:hanging="240"/>
    </w:pPr>
  </w:style>
  <w:style w:type="paragraph" w:styleId="IndexHeading">
    <w:name w:val="index heading"/>
    <w:basedOn w:val="Normal"/>
    <w:next w:val="Index1"/>
    <w:rsid w:val="0098352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835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352A"/>
    <w:rPr>
      <w:b/>
      <w:bCs/>
      <w:i/>
      <w:iCs/>
      <w:color w:val="4F81BD" w:themeColor="accent1"/>
      <w:sz w:val="24"/>
    </w:rPr>
  </w:style>
  <w:style w:type="paragraph" w:styleId="List4">
    <w:name w:val="List 4"/>
    <w:basedOn w:val="Normal"/>
    <w:uiPriority w:val="99"/>
    <w:unhideWhenUsed/>
    <w:rsid w:val="00777B4D"/>
    <w:pPr>
      <w:ind w:left="1800" w:hanging="360"/>
    </w:pPr>
  </w:style>
  <w:style w:type="paragraph" w:styleId="List5">
    <w:name w:val="List 5"/>
    <w:basedOn w:val="Normal"/>
    <w:link w:val="List5Char"/>
    <w:rsid w:val="00777B4D"/>
    <w:pPr>
      <w:ind w:left="1800" w:hanging="360"/>
    </w:pPr>
  </w:style>
  <w:style w:type="paragraph" w:styleId="ListBullet4">
    <w:name w:val="List Bullet 4"/>
    <w:basedOn w:val="Normal"/>
    <w:rsid w:val="00777B4D"/>
    <w:pPr>
      <w:numPr>
        <w:numId w:val="52"/>
      </w:numPr>
    </w:pPr>
  </w:style>
  <w:style w:type="paragraph" w:styleId="ListBullet5">
    <w:name w:val="List Bullet 5"/>
    <w:basedOn w:val="Normal"/>
    <w:uiPriority w:val="99"/>
    <w:unhideWhenUsed/>
    <w:rsid w:val="00777B4D"/>
    <w:pPr>
      <w:numPr>
        <w:numId w:val="53"/>
      </w:numPr>
    </w:pPr>
  </w:style>
  <w:style w:type="paragraph" w:styleId="ListParagraph">
    <w:name w:val="List Paragraph"/>
    <w:basedOn w:val="Normal"/>
    <w:uiPriority w:val="34"/>
    <w:qFormat/>
    <w:rsid w:val="00777B4D"/>
    <w:pPr>
      <w:ind w:left="720"/>
    </w:pPr>
  </w:style>
  <w:style w:type="paragraph" w:styleId="MacroText">
    <w:name w:val="macro"/>
    <w:link w:val="MacroTextChar"/>
    <w:rsid w:val="0098352A"/>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croTextChar">
    <w:name w:val="Macro Text Char"/>
    <w:basedOn w:val="DefaultParagraphFont"/>
    <w:link w:val="MacroText"/>
    <w:rsid w:val="0098352A"/>
    <w:rPr>
      <w:rFonts w:ascii="Consolas" w:hAnsi="Consolas" w:cs="Consolas"/>
    </w:rPr>
  </w:style>
  <w:style w:type="paragraph" w:styleId="MessageHeader">
    <w:name w:val="Message Header"/>
    <w:basedOn w:val="Normal"/>
    <w:link w:val="MessageHeaderChar"/>
    <w:rsid w:val="0098352A"/>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98352A"/>
    <w:rPr>
      <w:rFonts w:asciiTheme="majorHAnsi" w:eastAsiaTheme="majorEastAsia" w:hAnsiTheme="majorHAnsi" w:cstheme="majorBidi"/>
      <w:sz w:val="24"/>
      <w:szCs w:val="24"/>
      <w:shd w:val="pct20" w:color="auto" w:fill="auto"/>
    </w:rPr>
  </w:style>
  <w:style w:type="paragraph" w:styleId="NoSpacing">
    <w:name w:val="No Spacing"/>
    <w:uiPriority w:val="1"/>
    <w:qFormat/>
    <w:rsid w:val="0098352A"/>
    <w:rPr>
      <w:sz w:val="24"/>
    </w:rPr>
  </w:style>
  <w:style w:type="paragraph" w:styleId="NormalWeb">
    <w:name w:val="Normal (Web)"/>
    <w:basedOn w:val="Normal"/>
    <w:rsid w:val="0098352A"/>
    <w:rPr>
      <w:szCs w:val="24"/>
    </w:rPr>
  </w:style>
  <w:style w:type="paragraph" w:styleId="NormalIndent">
    <w:name w:val="Normal Indent"/>
    <w:basedOn w:val="Normal"/>
    <w:rsid w:val="0098352A"/>
    <w:pPr>
      <w:ind w:left="720"/>
    </w:pPr>
  </w:style>
  <w:style w:type="paragraph" w:styleId="NoteHeading">
    <w:name w:val="Note Heading"/>
    <w:basedOn w:val="Normal"/>
    <w:next w:val="Normal"/>
    <w:link w:val="NoteHeadingChar"/>
    <w:rsid w:val="0098352A"/>
    <w:pPr>
      <w:spacing w:before="0"/>
    </w:pPr>
  </w:style>
  <w:style w:type="character" w:customStyle="1" w:styleId="NoteHeadingChar">
    <w:name w:val="Note Heading Char"/>
    <w:basedOn w:val="DefaultParagraphFont"/>
    <w:link w:val="NoteHeading"/>
    <w:rsid w:val="0098352A"/>
    <w:rPr>
      <w:sz w:val="24"/>
    </w:rPr>
  </w:style>
  <w:style w:type="paragraph" w:styleId="Quote">
    <w:name w:val="Quote"/>
    <w:basedOn w:val="Normal"/>
    <w:next w:val="Normal"/>
    <w:link w:val="QuoteChar"/>
    <w:uiPriority w:val="29"/>
    <w:qFormat/>
    <w:rsid w:val="0098352A"/>
    <w:rPr>
      <w:i/>
      <w:iCs/>
      <w:color w:val="000000" w:themeColor="text1"/>
    </w:rPr>
  </w:style>
  <w:style w:type="character" w:customStyle="1" w:styleId="QuoteChar">
    <w:name w:val="Quote Char"/>
    <w:basedOn w:val="DefaultParagraphFont"/>
    <w:link w:val="Quote"/>
    <w:uiPriority w:val="29"/>
    <w:rsid w:val="0098352A"/>
    <w:rPr>
      <w:i/>
      <w:iCs/>
      <w:color w:val="000000" w:themeColor="text1"/>
      <w:sz w:val="24"/>
    </w:rPr>
  </w:style>
  <w:style w:type="paragraph" w:styleId="Salutation">
    <w:name w:val="Salutation"/>
    <w:basedOn w:val="Normal"/>
    <w:next w:val="Normal"/>
    <w:link w:val="SalutationChar"/>
    <w:rsid w:val="0098352A"/>
  </w:style>
  <w:style w:type="character" w:customStyle="1" w:styleId="SalutationChar">
    <w:name w:val="Salutation Char"/>
    <w:basedOn w:val="DefaultParagraphFont"/>
    <w:link w:val="Salutation"/>
    <w:rsid w:val="0098352A"/>
    <w:rPr>
      <w:sz w:val="24"/>
    </w:rPr>
  </w:style>
  <w:style w:type="paragraph" w:styleId="Signature">
    <w:name w:val="Signature"/>
    <w:basedOn w:val="Normal"/>
    <w:link w:val="SignatureChar"/>
    <w:rsid w:val="0098352A"/>
    <w:pPr>
      <w:spacing w:before="0"/>
      <w:ind w:left="4320"/>
    </w:pPr>
  </w:style>
  <w:style w:type="character" w:customStyle="1" w:styleId="SignatureChar">
    <w:name w:val="Signature Char"/>
    <w:basedOn w:val="DefaultParagraphFont"/>
    <w:link w:val="Signature"/>
    <w:rsid w:val="0098352A"/>
    <w:rPr>
      <w:sz w:val="24"/>
    </w:rPr>
  </w:style>
  <w:style w:type="paragraph" w:styleId="Subtitle">
    <w:name w:val="Subtitle"/>
    <w:basedOn w:val="Normal"/>
    <w:next w:val="Normal"/>
    <w:link w:val="SubtitleChar"/>
    <w:qFormat/>
    <w:rsid w:val="0098352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98352A"/>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C03E61"/>
    <w:pPr>
      <w:autoSpaceDE w:val="0"/>
      <w:autoSpaceDN w:val="0"/>
      <w:adjustRightInd w:val="0"/>
    </w:pPr>
    <w:rPr>
      <w:rFonts w:ascii="Arial" w:hAnsi="Arial" w:cs="Arial"/>
      <w:color w:val="000000"/>
      <w:sz w:val="24"/>
      <w:szCs w:val="24"/>
    </w:rPr>
  </w:style>
  <w:style w:type="character" w:customStyle="1" w:styleId="ListChar">
    <w:name w:val="List Char"/>
    <w:link w:val="List"/>
    <w:rsid w:val="00777B4D"/>
    <w:rPr>
      <w:sz w:val="24"/>
    </w:rPr>
  </w:style>
  <w:style w:type="paragraph" w:customStyle="1" w:styleId="List1">
    <w:name w:val="List 1"/>
    <w:basedOn w:val="List"/>
    <w:link w:val="List1Char"/>
    <w:qFormat/>
    <w:rsid w:val="00777B4D"/>
  </w:style>
  <w:style w:type="character" w:customStyle="1" w:styleId="List1Char">
    <w:name w:val="List 1 Char"/>
    <w:link w:val="List1"/>
    <w:rsid w:val="00777B4D"/>
    <w:rPr>
      <w:sz w:val="24"/>
    </w:rPr>
  </w:style>
  <w:style w:type="character" w:customStyle="1" w:styleId="List2Char">
    <w:name w:val="List 2 Char"/>
    <w:link w:val="List2"/>
    <w:rsid w:val="00777B4D"/>
    <w:rPr>
      <w:sz w:val="24"/>
    </w:rPr>
  </w:style>
  <w:style w:type="character" w:customStyle="1" w:styleId="List3Char">
    <w:name w:val="List 3 Char"/>
    <w:link w:val="List3"/>
    <w:rsid w:val="00777B4D"/>
    <w:rPr>
      <w:sz w:val="24"/>
    </w:rPr>
  </w:style>
  <w:style w:type="character" w:customStyle="1" w:styleId="List5Char">
    <w:name w:val="List 5 Char"/>
    <w:link w:val="List5"/>
    <w:rsid w:val="00777B4D"/>
    <w:rPr>
      <w:sz w:val="24"/>
    </w:rPr>
  </w:style>
  <w:style w:type="character" w:customStyle="1" w:styleId="ListBulletChar">
    <w:name w:val="List Bullet Char"/>
    <w:link w:val="ListBullet"/>
    <w:rsid w:val="00777B4D"/>
    <w:rPr>
      <w:sz w:val="24"/>
    </w:rPr>
  </w:style>
  <w:style w:type="paragraph" w:customStyle="1" w:styleId="ListBullet1">
    <w:name w:val="List Bullet 1"/>
    <w:basedOn w:val="ListBullet"/>
    <w:link w:val="ListBullet1Char"/>
    <w:qFormat/>
    <w:rsid w:val="00777B4D"/>
    <w:pPr>
      <w:numPr>
        <w:numId w:val="0"/>
      </w:numPr>
    </w:pPr>
  </w:style>
  <w:style w:type="character" w:customStyle="1" w:styleId="ListBullet1Char">
    <w:name w:val="List Bullet 1 Char"/>
    <w:link w:val="ListBullet1"/>
    <w:rsid w:val="00777B4D"/>
    <w:rPr>
      <w:sz w:val="24"/>
    </w:rPr>
  </w:style>
  <w:style w:type="character" w:customStyle="1" w:styleId="ListBullet2Char">
    <w:name w:val="List Bullet 2 Char"/>
    <w:link w:val="ListBullet2"/>
    <w:rsid w:val="00777B4D"/>
    <w:rPr>
      <w:sz w:val="24"/>
    </w:rPr>
  </w:style>
  <w:style w:type="character" w:customStyle="1" w:styleId="ListBullet3Char">
    <w:name w:val="List Bullet 3 Char"/>
    <w:link w:val="ListBullet3"/>
    <w:rsid w:val="00777B4D"/>
    <w:rPr>
      <w:sz w:val="24"/>
    </w:rPr>
  </w:style>
  <w:style w:type="character" w:customStyle="1" w:styleId="ListContinueChar">
    <w:name w:val="List Continue Char"/>
    <w:link w:val="ListContinue"/>
    <w:uiPriority w:val="99"/>
    <w:rsid w:val="00777B4D"/>
    <w:rPr>
      <w:sz w:val="24"/>
    </w:rPr>
  </w:style>
  <w:style w:type="paragraph" w:customStyle="1" w:styleId="ListContinue1">
    <w:name w:val="List Continue 1"/>
    <w:basedOn w:val="ListContinue"/>
    <w:link w:val="ListContinue1Char"/>
    <w:qFormat/>
    <w:rsid w:val="00777B4D"/>
  </w:style>
  <w:style w:type="character" w:customStyle="1" w:styleId="ListContinue1Char">
    <w:name w:val="List Continue 1 Char"/>
    <w:link w:val="ListContinue1"/>
    <w:rsid w:val="00777B4D"/>
    <w:rPr>
      <w:sz w:val="24"/>
    </w:rPr>
  </w:style>
  <w:style w:type="paragraph" w:customStyle="1" w:styleId="ListNumber1">
    <w:name w:val="List Number 1"/>
    <w:basedOn w:val="ListNumber"/>
    <w:link w:val="ListNumber1Char"/>
    <w:qFormat/>
    <w:rsid w:val="00777B4D"/>
    <w:pPr>
      <w:numPr>
        <w:numId w:val="0"/>
      </w:numPr>
      <w:contextualSpacing w:val="0"/>
    </w:pPr>
  </w:style>
  <w:style w:type="character" w:customStyle="1" w:styleId="ListNumber1Char">
    <w:name w:val="List Number 1 Char"/>
    <w:link w:val="ListNumber1"/>
    <w:rsid w:val="00777B4D"/>
    <w:rPr>
      <w:sz w:val="24"/>
    </w:rPr>
  </w:style>
  <w:style w:type="character" w:customStyle="1" w:styleId="ListNumber2Char">
    <w:name w:val="List Number 2 Char"/>
    <w:link w:val="ListNumber2"/>
    <w:rsid w:val="00777B4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02905">
      <w:bodyDiv w:val="1"/>
      <w:marLeft w:val="0"/>
      <w:marRight w:val="0"/>
      <w:marTop w:val="0"/>
      <w:marBottom w:val="0"/>
      <w:divBdr>
        <w:top w:val="none" w:sz="0" w:space="0" w:color="auto"/>
        <w:left w:val="none" w:sz="0" w:space="0" w:color="auto"/>
        <w:bottom w:val="none" w:sz="0" w:space="0" w:color="auto"/>
        <w:right w:val="none" w:sz="0" w:space="0" w:color="auto"/>
      </w:divBdr>
    </w:div>
    <w:div w:id="585041422">
      <w:bodyDiv w:val="1"/>
      <w:marLeft w:val="0"/>
      <w:marRight w:val="0"/>
      <w:marTop w:val="0"/>
      <w:marBottom w:val="0"/>
      <w:divBdr>
        <w:top w:val="none" w:sz="0" w:space="0" w:color="auto"/>
        <w:left w:val="none" w:sz="0" w:space="0" w:color="auto"/>
        <w:bottom w:val="none" w:sz="0" w:space="0" w:color="auto"/>
        <w:right w:val="none" w:sz="0" w:space="0" w:color="auto"/>
      </w:divBdr>
    </w:div>
    <w:div w:id="848104179">
      <w:bodyDiv w:val="1"/>
      <w:marLeft w:val="0"/>
      <w:marRight w:val="0"/>
      <w:marTop w:val="0"/>
      <w:marBottom w:val="0"/>
      <w:divBdr>
        <w:top w:val="none" w:sz="0" w:space="0" w:color="auto"/>
        <w:left w:val="none" w:sz="0" w:space="0" w:color="auto"/>
        <w:bottom w:val="none" w:sz="0" w:space="0" w:color="auto"/>
        <w:right w:val="none" w:sz="0" w:space="0" w:color="auto"/>
      </w:divBdr>
    </w:div>
    <w:div w:id="1381511254">
      <w:bodyDiv w:val="1"/>
      <w:marLeft w:val="0"/>
      <w:marRight w:val="0"/>
      <w:marTop w:val="0"/>
      <w:marBottom w:val="0"/>
      <w:divBdr>
        <w:top w:val="none" w:sz="0" w:space="0" w:color="auto"/>
        <w:left w:val="none" w:sz="0" w:space="0" w:color="auto"/>
        <w:bottom w:val="none" w:sz="0" w:space="0" w:color="auto"/>
        <w:right w:val="none" w:sz="0" w:space="0" w:color="auto"/>
      </w:divBdr>
    </w:div>
    <w:div w:id="17525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IHE_Process/" TargetMode="External"/><Relationship Id="rId18" Type="http://schemas.openxmlformats.org/officeDocument/2006/relationships/hyperlink" Target="http://www.hl7.org/implement/standards/product_brief.cfm?product_id=22" TargetMode="Externa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yperlink" Target="http://tools.ietf.org/html/rfc3986" TargetMode="External"/><Relationship Id="rId7" Type="http://schemas.openxmlformats.org/officeDocument/2006/relationships/footnotes" Target="footnotes.xml"/><Relationship Id="rId12" Type="http://schemas.openxmlformats.org/officeDocument/2006/relationships/hyperlink" Target="http://www.ihe.net/IHE_Domains/" TargetMode="External"/><Relationship Id="rId17" Type="http://schemas.openxmlformats.org/officeDocument/2006/relationships/image" Target="media/image2.png"/><Relationship Id="rId25"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http://www.intertwingly.net/wiki/pie/Rss20AndAtom10Compared" TargetMode="External"/><Relationship Id="rId20" Type="http://schemas.openxmlformats.org/officeDocument/2006/relationships/hyperlink" Target="http://dublincore.org/documents/dcmi-term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he.net"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he.net/Technical_Frameworks/" TargetMode="External"/><Relationship Id="rId23" Type="http://schemas.openxmlformats.org/officeDocument/2006/relationships/image" Target="media/image3.emf"/><Relationship Id="rId28" Type="http://schemas.openxmlformats.org/officeDocument/2006/relationships/footer" Target="footer1.xml"/><Relationship Id="rId10" Type="http://schemas.openxmlformats.org/officeDocument/2006/relationships/hyperlink" Target="http://www.ihe.net/PCC_Public_Comments/" TargetMode="External"/><Relationship Id="rId19" Type="http://schemas.openxmlformats.org/officeDocument/2006/relationships/hyperlink" Target="http://tools.ietf.org/html/rfc4287"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ihe.net/Profiles/" TargetMode="External"/><Relationship Id="rId22" Type="http://schemas.openxmlformats.org/officeDocument/2006/relationships/hyperlink" Target="http://www.w3.org/TR/1999/REC-html401-19991224" TargetMode="External"/><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37E65-F9FB-415C-9669-B24612A5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53</TotalTime>
  <Pages>48</Pages>
  <Words>13380</Words>
  <Characters>76269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IHE_PCC_Suppl_RCK_Rev1.2_TI_2013-09-xx</vt:lpstr>
    </vt:vector>
  </TitlesOfParts>
  <Company>IHE</Company>
  <LinksUpToDate>false</LinksUpToDate>
  <CharactersWithSpaces>89471</CharactersWithSpaces>
  <SharedDoc>false</SharedDoc>
  <HLinks>
    <vt:vector size="312" baseType="variant">
      <vt:variant>
        <vt:i4>1310735</vt:i4>
      </vt:variant>
      <vt:variant>
        <vt:i4>291</vt:i4>
      </vt:variant>
      <vt:variant>
        <vt:i4>0</vt:i4>
      </vt:variant>
      <vt:variant>
        <vt:i4>5</vt:i4>
      </vt:variant>
      <vt:variant>
        <vt:lpwstr>http://www.w3.org/TR/xmlschema-2/</vt:lpwstr>
      </vt:variant>
      <vt:variant>
        <vt:lpwstr>dateTime</vt:lpwstr>
      </vt:variant>
      <vt:variant>
        <vt:i4>8192039</vt:i4>
      </vt:variant>
      <vt:variant>
        <vt:i4>282</vt:i4>
      </vt:variant>
      <vt:variant>
        <vt:i4>0</vt:i4>
      </vt:variant>
      <vt:variant>
        <vt:i4>5</vt:i4>
      </vt:variant>
      <vt:variant>
        <vt:lpwstr>http://dublincore.org/documents/dcmi-terms/</vt:lpwstr>
      </vt:variant>
      <vt:variant>
        <vt:lpwstr/>
      </vt:variant>
      <vt:variant>
        <vt:i4>2162799</vt:i4>
      </vt:variant>
      <vt:variant>
        <vt:i4>279</vt:i4>
      </vt:variant>
      <vt:variant>
        <vt:i4>0</vt:i4>
      </vt:variant>
      <vt:variant>
        <vt:i4>5</vt:i4>
      </vt:variant>
      <vt:variant>
        <vt:lpwstr>http://tools.ietf.org/html/rfc4287</vt:lpwstr>
      </vt:variant>
      <vt:variant>
        <vt:lpwstr/>
      </vt:variant>
      <vt:variant>
        <vt:i4>6488164</vt:i4>
      </vt:variant>
      <vt:variant>
        <vt:i4>276</vt:i4>
      </vt:variant>
      <vt:variant>
        <vt:i4>0</vt:i4>
      </vt:variant>
      <vt:variant>
        <vt:i4>5</vt:i4>
      </vt:variant>
      <vt:variant>
        <vt:lpwstr>http://www.hl7.org/implement/standards/product_brief.cfm?product_id=22</vt:lpwstr>
      </vt:variant>
      <vt:variant>
        <vt:lpwstr/>
      </vt:variant>
      <vt:variant>
        <vt:i4>3735558</vt:i4>
      </vt:variant>
      <vt:variant>
        <vt:i4>273</vt:i4>
      </vt:variant>
      <vt:variant>
        <vt:i4>0</vt:i4>
      </vt:variant>
      <vt:variant>
        <vt:i4>5</vt:i4>
      </vt:variant>
      <vt:variant>
        <vt:lpwstr>http://www.hl7.org/v3ballot/html/domains/uvds/uvds_Context-awareKnowledgeRetrieval(Infobutton).html</vt:lpwstr>
      </vt:variant>
      <vt:variant>
        <vt:lpwstr/>
      </vt:variant>
      <vt:variant>
        <vt:i4>1179706</vt:i4>
      </vt:variant>
      <vt:variant>
        <vt:i4>254</vt:i4>
      </vt:variant>
      <vt:variant>
        <vt:i4>0</vt:i4>
      </vt:variant>
      <vt:variant>
        <vt:i4>5</vt:i4>
      </vt:variant>
      <vt:variant>
        <vt:lpwstr/>
      </vt:variant>
      <vt:variant>
        <vt:lpwstr>_Toc323629884</vt:lpwstr>
      </vt:variant>
      <vt:variant>
        <vt:i4>1179706</vt:i4>
      </vt:variant>
      <vt:variant>
        <vt:i4>248</vt:i4>
      </vt:variant>
      <vt:variant>
        <vt:i4>0</vt:i4>
      </vt:variant>
      <vt:variant>
        <vt:i4>5</vt:i4>
      </vt:variant>
      <vt:variant>
        <vt:lpwstr/>
      </vt:variant>
      <vt:variant>
        <vt:lpwstr>_Toc323629883</vt:lpwstr>
      </vt:variant>
      <vt:variant>
        <vt:i4>1179706</vt:i4>
      </vt:variant>
      <vt:variant>
        <vt:i4>242</vt:i4>
      </vt:variant>
      <vt:variant>
        <vt:i4>0</vt:i4>
      </vt:variant>
      <vt:variant>
        <vt:i4>5</vt:i4>
      </vt:variant>
      <vt:variant>
        <vt:lpwstr/>
      </vt:variant>
      <vt:variant>
        <vt:lpwstr>_Toc323629882</vt:lpwstr>
      </vt:variant>
      <vt:variant>
        <vt:i4>1179706</vt:i4>
      </vt:variant>
      <vt:variant>
        <vt:i4>236</vt:i4>
      </vt:variant>
      <vt:variant>
        <vt:i4>0</vt:i4>
      </vt:variant>
      <vt:variant>
        <vt:i4>5</vt:i4>
      </vt:variant>
      <vt:variant>
        <vt:lpwstr/>
      </vt:variant>
      <vt:variant>
        <vt:lpwstr>_Toc323629881</vt:lpwstr>
      </vt:variant>
      <vt:variant>
        <vt:i4>1179706</vt:i4>
      </vt:variant>
      <vt:variant>
        <vt:i4>230</vt:i4>
      </vt:variant>
      <vt:variant>
        <vt:i4>0</vt:i4>
      </vt:variant>
      <vt:variant>
        <vt:i4>5</vt:i4>
      </vt:variant>
      <vt:variant>
        <vt:lpwstr/>
      </vt:variant>
      <vt:variant>
        <vt:lpwstr>_Toc323629880</vt:lpwstr>
      </vt:variant>
      <vt:variant>
        <vt:i4>1900602</vt:i4>
      </vt:variant>
      <vt:variant>
        <vt:i4>224</vt:i4>
      </vt:variant>
      <vt:variant>
        <vt:i4>0</vt:i4>
      </vt:variant>
      <vt:variant>
        <vt:i4>5</vt:i4>
      </vt:variant>
      <vt:variant>
        <vt:lpwstr/>
      </vt:variant>
      <vt:variant>
        <vt:lpwstr>_Toc323629879</vt:lpwstr>
      </vt:variant>
      <vt:variant>
        <vt:i4>1900602</vt:i4>
      </vt:variant>
      <vt:variant>
        <vt:i4>218</vt:i4>
      </vt:variant>
      <vt:variant>
        <vt:i4>0</vt:i4>
      </vt:variant>
      <vt:variant>
        <vt:i4>5</vt:i4>
      </vt:variant>
      <vt:variant>
        <vt:lpwstr/>
      </vt:variant>
      <vt:variant>
        <vt:lpwstr>_Toc323629878</vt:lpwstr>
      </vt:variant>
      <vt:variant>
        <vt:i4>1900602</vt:i4>
      </vt:variant>
      <vt:variant>
        <vt:i4>212</vt:i4>
      </vt:variant>
      <vt:variant>
        <vt:i4>0</vt:i4>
      </vt:variant>
      <vt:variant>
        <vt:i4>5</vt:i4>
      </vt:variant>
      <vt:variant>
        <vt:lpwstr/>
      </vt:variant>
      <vt:variant>
        <vt:lpwstr>_Toc323629877</vt:lpwstr>
      </vt:variant>
      <vt:variant>
        <vt:i4>1900602</vt:i4>
      </vt:variant>
      <vt:variant>
        <vt:i4>206</vt:i4>
      </vt:variant>
      <vt:variant>
        <vt:i4>0</vt:i4>
      </vt:variant>
      <vt:variant>
        <vt:i4>5</vt:i4>
      </vt:variant>
      <vt:variant>
        <vt:lpwstr/>
      </vt:variant>
      <vt:variant>
        <vt:lpwstr>_Toc323629876</vt:lpwstr>
      </vt:variant>
      <vt:variant>
        <vt:i4>1900602</vt:i4>
      </vt:variant>
      <vt:variant>
        <vt:i4>200</vt:i4>
      </vt:variant>
      <vt:variant>
        <vt:i4>0</vt:i4>
      </vt:variant>
      <vt:variant>
        <vt:i4>5</vt:i4>
      </vt:variant>
      <vt:variant>
        <vt:lpwstr/>
      </vt:variant>
      <vt:variant>
        <vt:lpwstr>_Toc323629875</vt:lpwstr>
      </vt:variant>
      <vt:variant>
        <vt:i4>1900602</vt:i4>
      </vt:variant>
      <vt:variant>
        <vt:i4>194</vt:i4>
      </vt:variant>
      <vt:variant>
        <vt:i4>0</vt:i4>
      </vt:variant>
      <vt:variant>
        <vt:i4>5</vt:i4>
      </vt:variant>
      <vt:variant>
        <vt:lpwstr/>
      </vt:variant>
      <vt:variant>
        <vt:lpwstr>_Toc323629874</vt:lpwstr>
      </vt:variant>
      <vt:variant>
        <vt:i4>1900602</vt:i4>
      </vt:variant>
      <vt:variant>
        <vt:i4>188</vt:i4>
      </vt:variant>
      <vt:variant>
        <vt:i4>0</vt:i4>
      </vt:variant>
      <vt:variant>
        <vt:i4>5</vt:i4>
      </vt:variant>
      <vt:variant>
        <vt:lpwstr/>
      </vt:variant>
      <vt:variant>
        <vt:lpwstr>_Toc323629873</vt:lpwstr>
      </vt:variant>
      <vt:variant>
        <vt:i4>1900602</vt:i4>
      </vt:variant>
      <vt:variant>
        <vt:i4>182</vt:i4>
      </vt:variant>
      <vt:variant>
        <vt:i4>0</vt:i4>
      </vt:variant>
      <vt:variant>
        <vt:i4>5</vt:i4>
      </vt:variant>
      <vt:variant>
        <vt:lpwstr/>
      </vt:variant>
      <vt:variant>
        <vt:lpwstr>_Toc323629872</vt:lpwstr>
      </vt:variant>
      <vt:variant>
        <vt:i4>1900602</vt:i4>
      </vt:variant>
      <vt:variant>
        <vt:i4>176</vt:i4>
      </vt:variant>
      <vt:variant>
        <vt:i4>0</vt:i4>
      </vt:variant>
      <vt:variant>
        <vt:i4>5</vt:i4>
      </vt:variant>
      <vt:variant>
        <vt:lpwstr/>
      </vt:variant>
      <vt:variant>
        <vt:lpwstr>_Toc323629871</vt:lpwstr>
      </vt:variant>
      <vt:variant>
        <vt:i4>1900602</vt:i4>
      </vt:variant>
      <vt:variant>
        <vt:i4>170</vt:i4>
      </vt:variant>
      <vt:variant>
        <vt:i4>0</vt:i4>
      </vt:variant>
      <vt:variant>
        <vt:i4>5</vt:i4>
      </vt:variant>
      <vt:variant>
        <vt:lpwstr/>
      </vt:variant>
      <vt:variant>
        <vt:lpwstr>_Toc323629870</vt:lpwstr>
      </vt:variant>
      <vt:variant>
        <vt:i4>1835066</vt:i4>
      </vt:variant>
      <vt:variant>
        <vt:i4>164</vt:i4>
      </vt:variant>
      <vt:variant>
        <vt:i4>0</vt:i4>
      </vt:variant>
      <vt:variant>
        <vt:i4>5</vt:i4>
      </vt:variant>
      <vt:variant>
        <vt:lpwstr/>
      </vt:variant>
      <vt:variant>
        <vt:lpwstr>_Toc323629869</vt:lpwstr>
      </vt:variant>
      <vt:variant>
        <vt:i4>1835066</vt:i4>
      </vt:variant>
      <vt:variant>
        <vt:i4>158</vt:i4>
      </vt:variant>
      <vt:variant>
        <vt:i4>0</vt:i4>
      </vt:variant>
      <vt:variant>
        <vt:i4>5</vt:i4>
      </vt:variant>
      <vt:variant>
        <vt:lpwstr/>
      </vt:variant>
      <vt:variant>
        <vt:lpwstr>_Toc323629868</vt:lpwstr>
      </vt:variant>
      <vt:variant>
        <vt:i4>1835066</vt:i4>
      </vt:variant>
      <vt:variant>
        <vt:i4>152</vt:i4>
      </vt:variant>
      <vt:variant>
        <vt:i4>0</vt:i4>
      </vt:variant>
      <vt:variant>
        <vt:i4>5</vt:i4>
      </vt:variant>
      <vt:variant>
        <vt:lpwstr/>
      </vt:variant>
      <vt:variant>
        <vt:lpwstr>_Toc323629867</vt:lpwstr>
      </vt:variant>
      <vt:variant>
        <vt:i4>1835066</vt:i4>
      </vt:variant>
      <vt:variant>
        <vt:i4>146</vt:i4>
      </vt:variant>
      <vt:variant>
        <vt:i4>0</vt:i4>
      </vt:variant>
      <vt:variant>
        <vt:i4>5</vt:i4>
      </vt:variant>
      <vt:variant>
        <vt:lpwstr/>
      </vt:variant>
      <vt:variant>
        <vt:lpwstr>_Toc323629866</vt:lpwstr>
      </vt:variant>
      <vt:variant>
        <vt:i4>1835066</vt:i4>
      </vt:variant>
      <vt:variant>
        <vt:i4>140</vt:i4>
      </vt:variant>
      <vt:variant>
        <vt:i4>0</vt:i4>
      </vt:variant>
      <vt:variant>
        <vt:i4>5</vt:i4>
      </vt:variant>
      <vt:variant>
        <vt:lpwstr/>
      </vt:variant>
      <vt:variant>
        <vt:lpwstr>_Toc323629865</vt:lpwstr>
      </vt:variant>
      <vt:variant>
        <vt:i4>1835066</vt:i4>
      </vt:variant>
      <vt:variant>
        <vt:i4>134</vt:i4>
      </vt:variant>
      <vt:variant>
        <vt:i4>0</vt:i4>
      </vt:variant>
      <vt:variant>
        <vt:i4>5</vt:i4>
      </vt:variant>
      <vt:variant>
        <vt:lpwstr/>
      </vt:variant>
      <vt:variant>
        <vt:lpwstr>_Toc323629864</vt:lpwstr>
      </vt:variant>
      <vt:variant>
        <vt:i4>1835066</vt:i4>
      </vt:variant>
      <vt:variant>
        <vt:i4>128</vt:i4>
      </vt:variant>
      <vt:variant>
        <vt:i4>0</vt:i4>
      </vt:variant>
      <vt:variant>
        <vt:i4>5</vt:i4>
      </vt:variant>
      <vt:variant>
        <vt:lpwstr/>
      </vt:variant>
      <vt:variant>
        <vt:lpwstr>_Toc323629863</vt:lpwstr>
      </vt:variant>
      <vt:variant>
        <vt:i4>1835066</vt:i4>
      </vt:variant>
      <vt:variant>
        <vt:i4>122</vt:i4>
      </vt:variant>
      <vt:variant>
        <vt:i4>0</vt:i4>
      </vt:variant>
      <vt:variant>
        <vt:i4>5</vt:i4>
      </vt:variant>
      <vt:variant>
        <vt:lpwstr/>
      </vt:variant>
      <vt:variant>
        <vt:lpwstr>_Toc323629862</vt:lpwstr>
      </vt:variant>
      <vt:variant>
        <vt:i4>1835066</vt:i4>
      </vt:variant>
      <vt:variant>
        <vt:i4>116</vt:i4>
      </vt:variant>
      <vt:variant>
        <vt:i4>0</vt:i4>
      </vt:variant>
      <vt:variant>
        <vt:i4>5</vt:i4>
      </vt:variant>
      <vt:variant>
        <vt:lpwstr/>
      </vt:variant>
      <vt:variant>
        <vt:lpwstr>_Toc323629861</vt:lpwstr>
      </vt:variant>
      <vt:variant>
        <vt:i4>1835066</vt:i4>
      </vt:variant>
      <vt:variant>
        <vt:i4>110</vt:i4>
      </vt:variant>
      <vt:variant>
        <vt:i4>0</vt:i4>
      </vt:variant>
      <vt:variant>
        <vt:i4>5</vt:i4>
      </vt:variant>
      <vt:variant>
        <vt:lpwstr/>
      </vt:variant>
      <vt:variant>
        <vt:lpwstr>_Toc323629860</vt:lpwstr>
      </vt:variant>
      <vt:variant>
        <vt:i4>2031674</vt:i4>
      </vt:variant>
      <vt:variant>
        <vt:i4>104</vt:i4>
      </vt:variant>
      <vt:variant>
        <vt:i4>0</vt:i4>
      </vt:variant>
      <vt:variant>
        <vt:i4>5</vt:i4>
      </vt:variant>
      <vt:variant>
        <vt:lpwstr/>
      </vt:variant>
      <vt:variant>
        <vt:lpwstr>_Toc323629859</vt:lpwstr>
      </vt:variant>
      <vt:variant>
        <vt:i4>2031674</vt:i4>
      </vt:variant>
      <vt:variant>
        <vt:i4>98</vt:i4>
      </vt:variant>
      <vt:variant>
        <vt:i4>0</vt:i4>
      </vt:variant>
      <vt:variant>
        <vt:i4>5</vt:i4>
      </vt:variant>
      <vt:variant>
        <vt:lpwstr/>
      </vt:variant>
      <vt:variant>
        <vt:lpwstr>_Toc323629858</vt:lpwstr>
      </vt:variant>
      <vt:variant>
        <vt:i4>2031674</vt:i4>
      </vt:variant>
      <vt:variant>
        <vt:i4>92</vt:i4>
      </vt:variant>
      <vt:variant>
        <vt:i4>0</vt:i4>
      </vt:variant>
      <vt:variant>
        <vt:i4>5</vt:i4>
      </vt:variant>
      <vt:variant>
        <vt:lpwstr/>
      </vt:variant>
      <vt:variant>
        <vt:lpwstr>_Toc323629857</vt:lpwstr>
      </vt:variant>
      <vt:variant>
        <vt:i4>2031674</vt:i4>
      </vt:variant>
      <vt:variant>
        <vt:i4>86</vt:i4>
      </vt:variant>
      <vt:variant>
        <vt:i4>0</vt:i4>
      </vt:variant>
      <vt:variant>
        <vt:i4>5</vt:i4>
      </vt:variant>
      <vt:variant>
        <vt:lpwstr/>
      </vt:variant>
      <vt:variant>
        <vt:lpwstr>_Toc323629856</vt:lpwstr>
      </vt:variant>
      <vt:variant>
        <vt:i4>2031674</vt:i4>
      </vt:variant>
      <vt:variant>
        <vt:i4>80</vt:i4>
      </vt:variant>
      <vt:variant>
        <vt:i4>0</vt:i4>
      </vt:variant>
      <vt:variant>
        <vt:i4>5</vt:i4>
      </vt:variant>
      <vt:variant>
        <vt:lpwstr/>
      </vt:variant>
      <vt:variant>
        <vt:lpwstr>_Toc323629855</vt:lpwstr>
      </vt:variant>
      <vt:variant>
        <vt:i4>2031674</vt:i4>
      </vt:variant>
      <vt:variant>
        <vt:i4>74</vt:i4>
      </vt:variant>
      <vt:variant>
        <vt:i4>0</vt:i4>
      </vt:variant>
      <vt:variant>
        <vt:i4>5</vt:i4>
      </vt:variant>
      <vt:variant>
        <vt:lpwstr/>
      </vt:variant>
      <vt:variant>
        <vt:lpwstr>_Toc323629854</vt:lpwstr>
      </vt:variant>
      <vt:variant>
        <vt:i4>2031674</vt:i4>
      </vt:variant>
      <vt:variant>
        <vt:i4>68</vt:i4>
      </vt:variant>
      <vt:variant>
        <vt:i4>0</vt:i4>
      </vt:variant>
      <vt:variant>
        <vt:i4>5</vt:i4>
      </vt:variant>
      <vt:variant>
        <vt:lpwstr/>
      </vt:variant>
      <vt:variant>
        <vt:lpwstr>_Toc323629853</vt:lpwstr>
      </vt:variant>
      <vt:variant>
        <vt:i4>2031674</vt:i4>
      </vt:variant>
      <vt:variant>
        <vt:i4>62</vt:i4>
      </vt:variant>
      <vt:variant>
        <vt:i4>0</vt:i4>
      </vt:variant>
      <vt:variant>
        <vt:i4>5</vt:i4>
      </vt:variant>
      <vt:variant>
        <vt:lpwstr/>
      </vt:variant>
      <vt:variant>
        <vt:lpwstr>_Toc323629852</vt:lpwstr>
      </vt:variant>
      <vt:variant>
        <vt:i4>2031674</vt:i4>
      </vt:variant>
      <vt:variant>
        <vt:i4>56</vt:i4>
      </vt:variant>
      <vt:variant>
        <vt:i4>0</vt:i4>
      </vt:variant>
      <vt:variant>
        <vt:i4>5</vt:i4>
      </vt:variant>
      <vt:variant>
        <vt:lpwstr/>
      </vt:variant>
      <vt:variant>
        <vt:lpwstr>_Toc323629851</vt:lpwstr>
      </vt:variant>
      <vt:variant>
        <vt:i4>2031674</vt:i4>
      </vt:variant>
      <vt:variant>
        <vt:i4>50</vt:i4>
      </vt:variant>
      <vt:variant>
        <vt:i4>0</vt:i4>
      </vt:variant>
      <vt:variant>
        <vt:i4>5</vt:i4>
      </vt:variant>
      <vt:variant>
        <vt:lpwstr/>
      </vt:variant>
      <vt:variant>
        <vt:lpwstr>_Toc323629850</vt:lpwstr>
      </vt:variant>
      <vt:variant>
        <vt:i4>1966138</vt:i4>
      </vt:variant>
      <vt:variant>
        <vt:i4>44</vt:i4>
      </vt:variant>
      <vt:variant>
        <vt:i4>0</vt:i4>
      </vt:variant>
      <vt:variant>
        <vt:i4>5</vt:i4>
      </vt:variant>
      <vt:variant>
        <vt:lpwstr/>
      </vt:variant>
      <vt:variant>
        <vt:lpwstr>_Toc323629849</vt:lpwstr>
      </vt:variant>
      <vt:variant>
        <vt:i4>1966138</vt:i4>
      </vt:variant>
      <vt:variant>
        <vt:i4>38</vt:i4>
      </vt:variant>
      <vt:variant>
        <vt:i4>0</vt:i4>
      </vt:variant>
      <vt:variant>
        <vt:i4>5</vt:i4>
      </vt:variant>
      <vt:variant>
        <vt:lpwstr/>
      </vt:variant>
      <vt:variant>
        <vt:lpwstr>_Toc323629848</vt:lpwstr>
      </vt:variant>
      <vt:variant>
        <vt:i4>1966138</vt:i4>
      </vt:variant>
      <vt:variant>
        <vt:i4>32</vt:i4>
      </vt:variant>
      <vt:variant>
        <vt:i4>0</vt:i4>
      </vt:variant>
      <vt:variant>
        <vt:i4>5</vt:i4>
      </vt:variant>
      <vt:variant>
        <vt:lpwstr/>
      </vt:variant>
      <vt:variant>
        <vt:lpwstr>_Toc323629847</vt:lpwstr>
      </vt:variant>
      <vt:variant>
        <vt:i4>1966138</vt:i4>
      </vt:variant>
      <vt:variant>
        <vt:i4>26</vt:i4>
      </vt:variant>
      <vt:variant>
        <vt:i4>0</vt:i4>
      </vt:variant>
      <vt:variant>
        <vt:i4>5</vt:i4>
      </vt:variant>
      <vt:variant>
        <vt:lpwstr/>
      </vt:variant>
      <vt:variant>
        <vt:lpwstr>_Toc323629846</vt:lpwstr>
      </vt:variant>
      <vt:variant>
        <vt:i4>5636208</vt:i4>
      </vt:variant>
      <vt:variant>
        <vt:i4>21</vt:i4>
      </vt:variant>
      <vt:variant>
        <vt:i4>0</vt:i4>
      </vt:variant>
      <vt:variant>
        <vt:i4>5</vt:i4>
      </vt:variant>
      <vt:variant>
        <vt:lpwstr>http://www.ihe.net/Technical_Framework/index.cfm</vt:lpwstr>
      </vt:variant>
      <vt:variant>
        <vt:lpwstr/>
      </vt:variant>
      <vt:variant>
        <vt:i4>4325441</vt:i4>
      </vt:variant>
      <vt:variant>
        <vt:i4>18</vt:i4>
      </vt:variant>
      <vt:variant>
        <vt:i4>0</vt:i4>
      </vt:variant>
      <vt:variant>
        <vt:i4>5</vt:i4>
      </vt:variant>
      <vt:variant>
        <vt:lpwstr>http://www.ihe.net/profiles/index.cfm</vt:lpwstr>
      </vt:variant>
      <vt:variant>
        <vt:lpwstr/>
      </vt:variant>
      <vt:variant>
        <vt:i4>4194382</vt:i4>
      </vt:variant>
      <vt:variant>
        <vt:i4>15</vt:i4>
      </vt:variant>
      <vt:variant>
        <vt:i4>0</vt:i4>
      </vt:variant>
      <vt:variant>
        <vt:i4>5</vt:i4>
      </vt:variant>
      <vt:variant>
        <vt:lpwstr>http://www.ihe.net/About/process.cfm</vt:lpwstr>
      </vt:variant>
      <vt:variant>
        <vt:lpwstr/>
      </vt:variant>
      <vt:variant>
        <vt:i4>5570640</vt:i4>
      </vt:variant>
      <vt:variant>
        <vt:i4>12</vt:i4>
      </vt:variant>
      <vt:variant>
        <vt:i4>0</vt:i4>
      </vt:variant>
      <vt:variant>
        <vt:i4>5</vt:i4>
      </vt:variant>
      <vt:variant>
        <vt:lpwstr>http://www.ihe.net/Domains/index.cfm</vt:lpwstr>
      </vt:variant>
      <vt:variant>
        <vt:lpwstr/>
      </vt:variant>
      <vt:variant>
        <vt:i4>3997811</vt:i4>
      </vt:variant>
      <vt:variant>
        <vt:i4>9</vt:i4>
      </vt:variant>
      <vt:variant>
        <vt:i4>0</vt:i4>
      </vt:variant>
      <vt:variant>
        <vt:i4>5</vt:i4>
      </vt:variant>
      <vt:variant>
        <vt:lpwstr>http://www.ihe.net/</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IHE_PCC_Suppl_RCK_Rev1.2_TI_2013-10-04</dc:title>
  <dc:subject>IHE PCC Retrieve Clinical Knowledge Supplement</dc:subject>
  <dc:creator>IHE PCC Technical Committee</dc:creator>
  <cp:keywords>IHE Supplement</cp:keywords>
  <cp:lastModifiedBy>Mary Jungers</cp:lastModifiedBy>
  <cp:revision>8</cp:revision>
  <cp:lastPrinted>2011-06-13T18:58:00Z</cp:lastPrinted>
  <dcterms:created xsi:type="dcterms:W3CDTF">2013-08-06T19:17:00Z</dcterms:created>
  <dcterms:modified xsi:type="dcterms:W3CDTF">2013-10-01T16:45:00Z</dcterms:modified>
  <cp:category>IHE Supplement</cp:category>
</cp:coreProperties>
</file>