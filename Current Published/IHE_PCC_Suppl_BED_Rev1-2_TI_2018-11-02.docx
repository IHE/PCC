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ADA68" w14:textId="21FA87FC" w:rsidR="00691FBA" w:rsidRPr="00115FF0" w:rsidRDefault="00691FBA" w:rsidP="00691FBA">
      <w:pPr>
        <w:pStyle w:val="BodyText"/>
        <w:jc w:val="center"/>
        <w:rPr>
          <w:b/>
          <w:bCs/>
          <w:sz w:val="28"/>
          <w:szCs w:val="28"/>
        </w:rPr>
      </w:pPr>
      <w:r w:rsidRPr="00115FF0">
        <w:rPr>
          <w:b/>
          <w:bCs/>
          <w:sz w:val="28"/>
          <w:szCs w:val="28"/>
        </w:rPr>
        <w:t>Integrating the Healthcare Enterprise</w:t>
      </w:r>
    </w:p>
    <w:p w14:paraId="68D98B37" w14:textId="77777777" w:rsidR="00691FBA" w:rsidRPr="00115FF0" w:rsidRDefault="00691FBA" w:rsidP="00691FBA">
      <w:pPr>
        <w:pStyle w:val="BodyText"/>
      </w:pPr>
    </w:p>
    <w:p w14:paraId="7CBEA919" w14:textId="77777777" w:rsidR="00691FBA" w:rsidRPr="00115FF0" w:rsidRDefault="00691FBA" w:rsidP="00691FBA">
      <w:pPr>
        <w:pStyle w:val="BodyText"/>
        <w:jc w:val="center"/>
      </w:pPr>
      <w:r w:rsidRPr="00115FF0">
        <w:rPr>
          <w:noProof/>
        </w:rPr>
        <w:drawing>
          <wp:inline distT="0" distB="0" distL="0" distR="0" wp14:anchorId="566D4A3A" wp14:editId="39C577A0">
            <wp:extent cx="1645920" cy="841375"/>
            <wp:effectExtent l="0" t="0" r="0" b="0"/>
            <wp:docPr id="247" name="Picture 247"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396A2868" w14:textId="77777777" w:rsidR="00691FBA" w:rsidRPr="00115FF0" w:rsidRDefault="00691FBA" w:rsidP="00691FBA">
      <w:pPr>
        <w:pStyle w:val="BodyText"/>
      </w:pPr>
    </w:p>
    <w:p w14:paraId="389CEF3B" w14:textId="6FF12284" w:rsidR="00691FBA" w:rsidRPr="00115FF0" w:rsidRDefault="00691FBA" w:rsidP="00691FBA">
      <w:pPr>
        <w:pStyle w:val="BodyText"/>
        <w:jc w:val="center"/>
        <w:rPr>
          <w:b/>
          <w:sz w:val="44"/>
          <w:szCs w:val="44"/>
        </w:rPr>
      </w:pPr>
      <w:r w:rsidRPr="00115FF0">
        <w:rPr>
          <w:b/>
          <w:sz w:val="44"/>
          <w:szCs w:val="44"/>
        </w:rPr>
        <w:t>IHE Patient Care Coordination</w:t>
      </w:r>
    </w:p>
    <w:p w14:paraId="77926EEA" w14:textId="77777777" w:rsidR="00691FBA" w:rsidRPr="00115FF0" w:rsidRDefault="00691FBA" w:rsidP="00691FBA">
      <w:pPr>
        <w:pStyle w:val="BodyText"/>
        <w:jc w:val="center"/>
        <w:rPr>
          <w:b/>
          <w:sz w:val="44"/>
          <w:szCs w:val="44"/>
        </w:rPr>
      </w:pPr>
      <w:r w:rsidRPr="00115FF0">
        <w:rPr>
          <w:b/>
          <w:sz w:val="44"/>
          <w:szCs w:val="44"/>
        </w:rPr>
        <w:t>Technical Framework Supplement</w:t>
      </w:r>
    </w:p>
    <w:p w14:paraId="47B607F6" w14:textId="77777777" w:rsidR="00691FBA" w:rsidRPr="00115FF0" w:rsidRDefault="00691FBA" w:rsidP="00691FBA">
      <w:pPr>
        <w:pStyle w:val="BodyText"/>
      </w:pPr>
    </w:p>
    <w:p w14:paraId="2D5C3312" w14:textId="77777777" w:rsidR="00691FBA" w:rsidRPr="00115FF0" w:rsidRDefault="00691FBA" w:rsidP="00691FBA">
      <w:pPr>
        <w:pStyle w:val="BodyText"/>
      </w:pPr>
    </w:p>
    <w:p w14:paraId="4520170D" w14:textId="77777777" w:rsidR="00691FBA" w:rsidRPr="00115FF0" w:rsidRDefault="00691FBA" w:rsidP="00691FBA">
      <w:pPr>
        <w:pStyle w:val="BodyText"/>
      </w:pPr>
    </w:p>
    <w:p w14:paraId="7B211B92" w14:textId="41C69D3E" w:rsidR="00691FBA" w:rsidRPr="00115FF0" w:rsidRDefault="00691FBA" w:rsidP="00691FBA">
      <w:pPr>
        <w:pStyle w:val="BodyText"/>
        <w:jc w:val="center"/>
        <w:rPr>
          <w:b/>
          <w:sz w:val="44"/>
          <w:szCs w:val="44"/>
        </w:rPr>
      </w:pPr>
      <w:r w:rsidRPr="00115FF0">
        <w:rPr>
          <w:b/>
          <w:sz w:val="44"/>
          <w:szCs w:val="44"/>
        </w:rPr>
        <w:t>Bed Management</w:t>
      </w:r>
    </w:p>
    <w:p w14:paraId="402BA5AD" w14:textId="46F3829F" w:rsidR="00691FBA" w:rsidRPr="00115FF0" w:rsidRDefault="00691FBA" w:rsidP="00691FBA">
      <w:pPr>
        <w:pStyle w:val="BodyText"/>
        <w:jc w:val="center"/>
        <w:rPr>
          <w:b/>
          <w:sz w:val="44"/>
          <w:szCs w:val="44"/>
        </w:rPr>
      </w:pPr>
      <w:r w:rsidRPr="00115FF0">
        <w:rPr>
          <w:b/>
          <w:sz w:val="44"/>
          <w:szCs w:val="44"/>
        </w:rPr>
        <w:t>(BED)</w:t>
      </w:r>
    </w:p>
    <w:p w14:paraId="657FBE94" w14:textId="77777777" w:rsidR="00691FBA" w:rsidRPr="00115FF0" w:rsidRDefault="00691FBA" w:rsidP="00691FBA">
      <w:pPr>
        <w:pStyle w:val="BodyText"/>
      </w:pPr>
    </w:p>
    <w:p w14:paraId="70BF20B5" w14:textId="77777777" w:rsidR="00691FBA" w:rsidRPr="00115FF0" w:rsidRDefault="00691FBA" w:rsidP="00691FBA">
      <w:pPr>
        <w:pStyle w:val="BodyText"/>
      </w:pPr>
    </w:p>
    <w:p w14:paraId="6F56C400" w14:textId="77777777" w:rsidR="00691FBA" w:rsidRPr="00115FF0" w:rsidRDefault="00691FBA" w:rsidP="00691FBA">
      <w:pPr>
        <w:pStyle w:val="BodyText"/>
      </w:pPr>
    </w:p>
    <w:p w14:paraId="6EAA24C4" w14:textId="64794397" w:rsidR="00691FBA" w:rsidRPr="00115FF0" w:rsidRDefault="00825A80" w:rsidP="00691FBA">
      <w:pPr>
        <w:pStyle w:val="BodyText"/>
        <w:jc w:val="center"/>
        <w:rPr>
          <w:b/>
          <w:bCs/>
          <w:sz w:val="44"/>
          <w:szCs w:val="44"/>
        </w:rPr>
      </w:pPr>
      <w:r w:rsidRPr="00115FF0">
        <w:rPr>
          <w:b/>
          <w:bCs/>
          <w:sz w:val="44"/>
          <w:szCs w:val="44"/>
        </w:rPr>
        <w:t>Rev 1.</w:t>
      </w:r>
      <w:r w:rsidR="00115FF0">
        <w:rPr>
          <w:b/>
          <w:bCs/>
          <w:sz w:val="44"/>
          <w:szCs w:val="44"/>
        </w:rPr>
        <w:t>2</w:t>
      </w:r>
      <w:r w:rsidRPr="00115FF0">
        <w:rPr>
          <w:b/>
          <w:bCs/>
          <w:sz w:val="44"/>
          <w:szCs w:val="44"/>
        </w:rPr>
        <w:t xml:space="preserve"> -</w:t>
      </w:r>
      <w:r w:rsidR="00691FBA" w:rsidRPr="00115FF0">
        <w:rPr>
          <w:b/>
          <w:bCs/>
          <w:sz w:val="44"/>
          <w:szCs w:val="44"/>
        </w:rPr>
        <w:t xml:space="preserve"> </w:t>
      </w:r>
      <w:r w:rsidR="00704205" w:rsidRPr="00115FF0">
        <w:rPr>
          <w:b/>
          <w:bCs/>
          <w:sz w:val="44"/>
          <w:szCs w:val="44"/>
        </w:rPr>
        <w:t>Trial Implementation</w:t>
      </w:r>
      <w:r w:rsidR="00691FBA" w:rsidRPr="00115FF0">
        <w:rPr>
          <w:b/>
          <w:bCs/>
          <w:sz w:val="44"/>
          <w:szCs w:val="44"/>
        </w:rPr>
        <w:t xml:space="preserve"> </w:t>
      </w:r>
    </w:p>
    <w:p w14:paraId="10515B48" w14:textId="77777777" w:rsidR="00691FBA" w:rsidRPr="00115FF0" w:rsidRDefault="00691FBA" w:rsidP="00691FBA"/>
    <w:p w14:paraId="1C27982C" w14:textId="77777777" w:rsidR="00691FBA" w:rsidRPr="00115FF0" w:rsidRDefault="00691FBA" w:rsidP="00691FBA"/>
    <w:p w14:paraId="3605A09C" w14:textId="77777777" w:rsidR="00691FBA" w:rsidRPr="00115FF0" w:rsidRDefault="00691FBA" w:rsidP="00691FBA"/>
    <w:p w14:paraId="10EF453C" w14:textId="77777777" w:rsidR="00691FBA" w:rsidRPr="00115FF0" w:rsidRDefault="00691FBA" w:rsidP="00691FBA"/>
    <w:p w14:paraId="463FC9FD" w14:textId="239996E8" w:rsidR="00691FBA" w:rsidRPr="00115FF0" w:rsidRDefault="00691FBA" w:rsidP="00691FBA">
      <w:pPr>
        <w:pStyle w:val="BodyText"/>
      </w:pPr>
      <w:r w:rsidRPr="00115FF0">
        <w:t>Date:</w:t>
      </w:r>
      <w:r w:rsidRPr="00115FF0">
        <w:tab/>
      </w:r>
      <w:r w:rsidRPr="00115FF0">
        <w:tab/>
      </w:r>
      <w:r w:rsidR="00115FF0">
        <w:t xml:space="preserve">November </w:t>
      </w:r>
      <w:r w:rsidR="004704B5">
        <w:t>2</w:t>
      </w:r>
      <w:r w:rsidR="00115FF0">
        <w:t>, 2018</w:t>
      </w:r>
    </w:p>
    <w:p w14:paraId="1834DBC9" w14:textId="77777777" w:rsidR="00691FBA" w:rsidRPr="00115FF0" w:rsidRDefault="00691FBA" w:rsidP="00691FBA">
      <w:pPr>
        <w:pStyle w:val="BodyText"/>
      </w:pPr>
      <w:r w:rsidRPr="00115FF0">
        <w:t>Author:</w:t>
      </w:r>
      <w:r w:rsidRPr="00115FF0">
        <w:tab/>
        <w:t>PCC Technical Committee</w:t>
      </w:r>
    </w:p>
    <w:p w14:paraId="3EE05E93" w14:textId="77777777" w:rsidR="00691FBA" w:rsidRPr="00115FF0" w:rsidRDefault="00691FBA" w:rsidP="00662D38">
      <w:pPr>
        <w:pStyle w:val="BodyText"/>
        <w:spacing w:after="20"/>
      </w:pPr>
      <w:r w:rsidRPr="00115FF0">
        <w:t>Email:</w:t>
      </w:r>
      <w:r w:rsidRPr="00115FF0">
        <w:tab/>
      </w:r>
      <w:r w:rsidRPr="00115FF0">
        <w:tab/>
        <w:t xml:space="preserve">pcc@ihe.net </w:t>
      </w:r>
    </w:p>
    <w:p w14:paraId="4098FBDA" w14:textId="77777777" w:rsidR="00691FBA" w:rsidRPr="00115FF0" w:rsidRDefault="00691FBA" w:rsidP="00691FBA">
      <w:pPr>
        <w:pStyle w:val="BodyText"/>
      </w:pPr>
    </w:p>
    <w:p w14:paraId="4802BADA" w14:textId="77777777" w:rsidR="00691FBA" w:rsidRPr="00115FF0" w:rsidRDefault="00691FBA" w:rsidP="00691FBA">
      <w:pPr>
        <w:pStyle w:val="BodyText"/>
      </w:pPr>
    </w:p>
    <w:p w14:paraId="2BC7232D" w14:textId="487DE41D" w:rsidR="00691FBA" w:rsidRPr="00115FF0" w:rsidRDefault="00691FBA" w:rsidP="00691FBA">
      <w:pPr>
        <w:pStyle w:val="BodyText"/>
        <w:pBdr>
          <w:top w:val="single" w:sz="18" w:space="1" w:color="auto"/>
          <w:left w:val="single" w:sz="18" w:space="4" w:color="auto"/>
          <w:bottom w:val="single" w:sz="18" w:space="1" w:color="auto"/>
          <w:right w:val="single" w:sz="18" w:space="4" w:color="auto"/>
        </w:pBdr>
        <w:spacing w:line="276" w:lineRule="auto"/>
        <w:jc w:val="center"/>
      </w:pPr>
      <w:r w:rsidRPr="00115FF0">
        <w:rPr>
          <w:b/>
        </w:rPr>
        <w:t xml:space="preserve">Please verify you have the most recent version of this document. </w:t>
      </w:r>
      <w:r w:rsidRPr="00115FF0">
        <w:t xml:space="preserve">See </w:t>
      </w:r>
      <w:hyperlink r:id="rId9" w:history="1">
        <w:r w:rsidRPr="00115FF0">
          <w:rPr>
            <w:rStyle w:val="Hyperlink"/>
          </w:rPr>
          <w:t>here</w:t>
        </w:r>
      </w:hyperlink>
      <w:r w:rsidRPr="00115FF0">
        <w:t xml:space="preserve"> for Trial Implementation and Final Text versions and </w:t>
      </w:r>
      <w:hyperlink r:id="rId10" w:history="1">
        <w:r w:rsidRPr="00115FF0">
          <w:rPr>
            <w:rStyle w:val="Hyperlink"/>
          </w:rPr>
          <w:t>here</w:t>
        </w:r>
      </w:hyperlink>
      <w:r w:rsidRPr="00115FF0">
        <w:t xml:space="preserve"> for Public Comment versions.</w:t>
      </w:r>
    </w:p>
    <w:p w14:paraId="41C734E2" w14:textId="77777777" w:rsidR="00CF283F" w:rsidRPr="00662D38" w:rsidRDefault="009D125C" w:rsidP="00662D38">
      <w:pPr>
        <w:pStyle w:val="BodyText"/>
        <w:rPr>
          <w:rFonts w:ascii="Arial" w:hAnsi="Arial" w:cs="Arial"/>
          <w:b/>
          <w:i/>
          <w:sz w:val="28"/>
          <w:szCs w:val="28"/>
        </w:rPr>
      </w:pPr>
      <w:r w:rsidRPr="00115FF0">
        <w:br w:type="page"/>
      </w:r>
      <w:r w:rsidR="00A875FF" w:rsidRPr="00662D38">
        <w:rPr>
          <w:rFonts w:ascii="Arial" w:hAnsi="Arial" w:cs="Arial"/>
          <w:b/>
          <w:sz w:val="28"/>
          <w:szCs w:val="28"/>
        </w:rPr>
        <w:lastRenderedPageBreak/>
        <w:t>Foreword</w:t>
      </w:r>
    </w:p>
    <w:p w14:paraId="6BD21D1E" w14:textId="20A50B52" w:rsidR="00691FBA" w:rsidRPr="00115FF0" w:rsidRDefault="00691FBA" w:rsidP="00691FBA">
      <w:pPr>
        <w:pStyle w:val="BodyText"/>
      </w:pPr>
      <w:r w:rsidRPr="00115FF0">
        <w:t>This is a supplement to the IHE Patient Care Coordination Technical Framework. Each supplement undergoes a process of public comment and trial implementation before being incorporated into the volumes of the Technical Frameworks.</w:t>
      </w:r>
    </w:p>
    <w:p w14:paraId="76B3EABA" w14:textId="012E08F0" w:rsidR="00691FBA" w:rsidRPr="00115FF0" w:rsidRDefault="00691FBA" w:rsidP="00691FBA">
      <w:pPr>
        <w:pStyle w:val="BodyText"/>
      </w:pPr>
      <w:r w:rsidRPr="00115FF0">
        <w:t xml:space="preserve">This supplement is published on </w:t>
      </w:r>
      <w:r w:rsidR="00115FF0">
        <w:t xml:space="preserve">November </w:t>
      </w:r>
      <w:r w:rsidR="004704B5">
        <w:t>2</w:t>
      </w:r>
      <w:r w:rsidR="00115FF0">
        <w:t>, 2018</w:t>
      </w:r>
      <w:r w:rsidRPr="00115FF0">
        <w:t xml:space="preserve"> for </w:t>
      </w:r>
      <w:r w:rsidR="008741F1" w:rsidRPr="00115FF0">
        <w:t>trial implementation</w:t>
      </w:r>
      <w:r w:rsidR="00E6065F" w:rsidRPr="00115FF0">
        <w:t xml:space="preserve"> and may be available for testing at subsequent IHE Connectathons. The supplement may be amended based on the results of testing. Following successful testing it will be incorporated into the Patient Care Coordination Technical Framework. Comments are invited and may be submitted at </w:t>
      </w:r>
      <w:hyperlink r:id="rId11" w:history="1">
        <w:r w:rsidR="00115FF0" w:rsidRPr="00115FF0">
          <w:rPr>
            <w:rStyle w:val="Hyperlink"/>
          </w:rPr>
          <w:t>https://www.ihe.net/PCC_Public_Comments</w:t>
        </w:r>
      </w:hyperlink>
      <w:r w:rsidRPr="00115FF0">
        <w:t xml:space="preserve">. </w:t>
      </w:r>
    </w:p>
    <w:p w14:paraId="6F40D1E3" w14:textId="77777777" w:rsidR="00691FBA" w:rsidRPr="00115FF0" w:rsidRDefault="00691FBA" w:rsidP="00691FBA">
      <w:pPr>
        <w:pStyle w:val="BodyText"/>
      </w:pPr>
      <w:r w:rsidRPr="00115FF0">
        <w:t xml:space="preserve">This supplement describes changes to the existing technical framework documents. </w:t>
      </w:r>
    </w:p>
    <w:p w14:paraId="24C0D618" w14:textId="77777777" w:rsidR="00691FBA" w:rsidRPr="00115FF0" w:rsidRDefault="00691FBA" w:rsidP="00691FBA">
      <w:pPr>
        <w:pStyle w:val="BodyText"/>
      </w:pPr>
      <w:r w:rsidRPr="00115FF0">
        <w:t>“Boxed” instructions like the sample below indicate to the Volume Editor how to integrate the relevant section(s) into the relevant Technical Framework volume.</w:t>
      </w:r>
    </w:p>
    <w:p w14:paraId="14E22E76" w14:textId="77777777" w:rsidR="00691FBA" w:rsidRPr="00115FF0" w:rsidRDefault="00691FBA" w:rsidP="00691FBA">
      <w:pPr>
        <w:pStyle w:val="EditorInstructions"/>
      </w:pPr>
      <w:r w:rsidRPr="00115FF0">
        <w:t>Amend Section X.X by the following:</w:t>
      </w:r>
    </w:p>
    <w:p w14:paraId="441D333E" w14:textId="77777777" w:rsidR="00691FBA" w:rsidRPr="00115FF0" w:rsidRDefault="00691FBA" w:rsidP="00691FBA">
      <w:pPr>
        <w:pStyle w:val="BodyText"/>
      </w:pPr>
      <w:r w:rsidRPr="00115FF0">
        <w:t xml:space="preserve">Where the amendment adds text, make the added text </w:t>
      </w:r>
      <w:r w:rsidRPr="00115FF0">
        <w:rPr>
          <w:rStyle w:val="InsertText"/>
        </w:rPr>
        <w:t>bold underline</w:t>
      </w:r>
      <w:r w:rsidRPr="00115FF0">
        <w:t xml:space="preserve">. Where the amendment removes text, make the removed text </w:t>
      </w:r>
      <w:r w:rsidRPr="00115FF0">
        <w:rPr>
          <w:rStyle w:val="DeleteText"/>
        </w:rPr>
        <w:t>bold strikethrough</w:t>
      </w:r>
      <w:r w:rsidRPr="00115FF0">
        <w:t>. When entire new sections are added, introduce with editor’s instructions to “add new text” or similar, which for readability are not bolded or underlined.</w:t>
      </w:r>
    </w:p>
    <w:p w14:paraId="2F43AB37" w14:textId="77777777" w:rsidR="00691FBA" w:rsidRPr="00115FF0" w:rsidRDefault="00691FBA" w:rsidP="00691FBA">
      <w:pPr>
        <w:pStyle w:val="BodyText"/>
      </w:pPr>
    </w:p>
    <w:p w14:paraId="380152F7" w14:textId="77777777" w:rsidR="00393074" w:rsidRPr="00115FF0" w:rsidRDefault="00393074" w:rsidP="00393074">
      <w:pPr>
        <w:pStyle w:val="BodyText"/>
      </w:pPr>
      <w:r w:rsidRPr="00115FF0">
        <w:t xml:space="preserve">General information about IHE can be found at </w:t>
      </w:r>
      <w:hyperlink r:id="rId12" w:history="1">
        <w:r w:rsidRPr="00081921">
          <w:rPr>
            <w:rStyle w:val="Hyperlink"/>
          </w:rPr>
          <w:t>https://www.ihe.net</w:t>
        </w:r>
      </w:hyperlink>
      <w:r w:rsidRPr="00115FF0">
        <w:t>.</w:t>
      </w:r>
    </w:p>
    <w:p w14:paraId="25D897FD" w14:textId="77777777" w:rsidR="00393074" w:rsidRPr="00115FF0" w:rsidRDefault="00393074" w:rsidP="00393074">
      <w:pPr>
        <w:pStyle w:val="BodyText"/>
      </w:pPr>
      <w:r w:rsidRPr="00115FF0">
        <w:t xml:space="preserve">Information about the IHE Patient Care Coordination domain can be found at </w:t>
      </w:r>
      <w:hyperlink r:id="rId13" w:history="1">
        <w:r w:rsidRPr="00081921">
          <w:rPr>
            <w:rStyle w:val="Hyperlink"/>
          </w:rPr>
          <w:t>https://www.ihe.net/IHE_Domains</w:t>
        </w:r>
      </w:hyperlink>
      <w:r w:rsidRPr="00115FF0">
        <w:t>.</w:t>
      </w:r>
    </w:p>
    <w:p w14:paraId="014B789D" w14:textId="77777777" w:rsidR="00393074" w:rsidRPr="00115FF0" w:rsidRDefault="00393074" w:rsidP="00393074">
      <w:pPr>
        <w:pStyle w:val="BodyText"/>
      </w:pPr>
      <w:r w:rsidRPr="00115FF0">
        <w:t xml:space="preserve">Information about the organization of IHE Technical Frameworks and Supplements and the process used to create them can be found at </w:t>
      </w:r>
      <w:hyperlink r:id="rId14" w:history="1">
        <w:r w:rsidRPr="00A11BA2">
          <w:rPr>
            <w:rStyle w:val="Hyperlink"/>
          </w:rPr>
          <w:t>https://www.ihe.net/about_ihe/ihe_process</w:t>
        </w:r>
      </w:hyperlink>
      <w:r w:rsidRPr="00115FF0">
        <w:t xml:space="preserve"> and </w:t>
      </w:r>
      <w:hyperlink r:id="rId15" w:history="1">
        <w:r w:rsidRPr="00A11BA2">
          <w:rPr>
            <w:rStyle w:val="Hyperlink"/>
          </w:rPr>
          <w:t>https://www.ihe.net/resources/profiles</w:t>
        </w:r>
      </w:hyperlink>
      <w:r w:rsidRPr="00115FF0">
        <w:t>.</w:t>
      </w:r>
    </w:p>
    <w:p w14:paraId="475EDF40" w14:textId="77777777" w:rsidR="00393074" w:rsidRPr="00115FF0" w:rsidRDefault="00393074" w:rsidP="00393074">
      <w:pPr>
        <w:pStyle w:val="BodyText"/>
      </w:pPr>
      <w:r w:rsidRPr="00115FF0">
        <w:t>The current version of the IHE Patient Care Coordination</w:t>
      </w:r>
      <w:r w:rsidRPr="00115FF0" w:rsidDel="00115FF0">
        <w:t xml:space="preserve"> </w:t>
      </w:r>
      <w:r>
        <w:t xml:space="preserve">Technical Framework </w:t>
      </w:r>
      <w:r w:rsidRPr="00115FF0">
        <w:t xml:space="preserve">can be found at </w:t>
      </w:r>
      <w:hyperlink r:id="rId16" w:history="1">
        <w:r w:rsidRPr="00A11BA2">
          <w:rPr>
            <w:rStyle w:val="Hyperlink"/>
          </w:rPr>
          <w:t>https://www.ihe.net/resources/technical_frameworks</w:t>
        </w:r>
      </w:hyperlink>
      <w:r w:rsidRPr="00115FF0">
        <w:t>.</w:t>
      </w:r>
    </w:p>
    <w:p w14:paraId="368CDB19" w14:textId="77777777" w:rsidR="00D85A7B" w:rsidRPr="00115FF0" w:rsidRDefault="009813A1" w:rsidP="00597DB2">
      <w:pPr>
        <w:pStyle w:val="TOCHeading"/>
      </w:pPr>
      <w:r w:rsidRPr="00115FF0">
        <w:br w:type="page"/>
      </w:r>
      <w:r w:rsidR="00D85A7B" w:rsidRPr="00115FF0">
        <w:lastRenderedPageBreak/>
        <w:t>C</w:t>
      </w:r>
      <w:r w:rsidR="00060D78" w:rsidRPr="00115FF0">
        <w:t>ONTENTS</w:t>
      </w:r>
    </w:p>
    <w:p w14:paraId="54BE18DC" w14:textId="77777777" w:rsidR="004D69C3" w:rsidRPr="00115FF0" w:rsidRDefault="004D69C3" w:rsidP="00597DB2"/>
    <w:p w14:paraId="5B29A05D" w14:textId="02FB3858" w:rsidR="004704B5" w:rsidRDefault="00CF508D">
      <w:pPr>
        <w:pStyle w:val="TOC1"/>
        <w:rPr>
          <w:rFonts w:asciiTheme="minorHAnsi" w:eastAsiaTheme="minorEastAsia" w:hAnsiTheme="minorHAnsi" w:cstheme="minorBidi"/>
          <w:noProof/>
          <w:sz w:val="22"/>
          <w:szCs w:val="22"/>
        </w:rPr>
      </w:pPr>
      <w:r w:rsidRPr="00115FF0">
        <w:fldChar w:fldCharType="begin"/>
      </w:r>
      <w:r w:rsidRPr="00115FF0">
        <w:instrText xml:space="preserve"> TOC \o "2-7" \h \z \t "Heading 1,1,Appendix Heading 2,2,Appendix Heading 1,1,Appendix Heading 3,3,Glossary,1,Part Title,1" </w:instrText>
      </w:r>
      <w:r w:rsidRPr="00115FF0">
        <w:fldChar w:fldCharType="separate"/>
      </w:r>
      <w:hyperlink w:anchor="_Toc528756433" w:history="1">
        <w:r w:rsidR="004704B5" w:rsidRPr="001A5140">
          <w:rPr>
            <w:rStyle w:val="Hyperlink"/>
            <w:noProof/>
          </w:rPr>
          <w:t>Introduction to this Supplement</w:t>
        </w:r>
        <w:r w:rsidR="004704B5">
          <w:rPr>
            <w:noProof/>
            <w:webHidden/>
          </w:rPr>
          <w:tab/>
        </w:r>
        <w:r w:rsidR="004704B5">
          <w:rPr>
            <w:noProof/>
            <w:webHidden/>
          </w:rPr>
          <w:fldChar w:fldCharType="begin"/>
        </w:r>
        <w:r w:rsidR="004704B5">
          <w:rPr>
            <w:noProof/>
            <w:webHidden/>
          </w:rPr>
          <w:instrText xml:space="preserve"> PAGEREF _Toc528756433 \h </w:instrText>
        </w:r>
        <w:r w:rsidR="004704B5">
          <w:rPr>
            <w:noProof/>
            <w:webHidden/>
          </w:rPr>
        </w:r>
        <w:r w:rsidR="004704B5">
          <w:rPr>
            <w:noProof/>
            <w:webHidden/>
          </w:rPr>
          <w:fldChar w:fldCharType="separate"/>
        </w:r>
        <w:r w:rsidR="004704B5">
          <w:rPr>
            <w:noProof/>
            <w:webHidden/>
          </w:rPr>
          <w:t>5</w:t>
        </w:r>
        <w:r w:rsidR="004704B5">
          <w:rPr>
            <w:noProof/>
            <w:webHidden/>
          </w:rPr>
          <w:fldChar w:fldCharType="end"/>
        </w:r>
      </w:hyperlink>
    </w:p>
    <w:p w14:paraId="66F9F071" w14:textId="24A5F9B4" w:rsidR="004704B5" w:rsidRDefault="004704B5">
      <w:pPr>
        <w:pStyle w:val="TOC2"/>
        <w:rPr>
          <w:rFonts w:asciiTheme="minorHAnsi" w:eastAsiaTheme="minorEastAsia" w:hAnsiTheme="minorHAnsi" w:cstheme="minorBidi"/>
          <w:noProof/>
          <w:sz w:val="22"/>
          <w:szCs w:val="22"/>
        </w:rPr>
      </w:pPr>
      <w:hyperlink w:anchor="_Toc528756434" w:history="1">
        <w:r w:rsidRPr="001A5140">
          <w:rPr>
            <w:rStyle w:val="Hyperlink"/>
            <w:noProof/>
          </w:rPr>
          <w:t>Open Issues and Questions</w:t>
        </w:r>
        <w:r>
          <w:rPr>
            <w:noProof/>
            <w:webHidden/>
          </w:rPr>
          <w:tab/>
        </w:r>
        <w:r>
          <w:rPr>
            <w:noProof/>
            <w:webHidden/>
          </w:rPr>
          <w:fldChar w:fldCharType="begin"/>
        </w:r>
        <w:r>
          <w:rPr>
            <w:noProof/>
            <w:webHidden/>
          </w:rPr>
          <w:instrText xml:space="preserve"> PAGEREF _Toc528756434 \h </w:instrText>
        </w:r>
        <w:r>
          <w:rPr>
            <w:noProof/>
            <w:webHidden/>
          </w:rPr>
        </w:r>
        <w:r>
          <w:rPr>
            <w:noProof/>
            <w:webHidden/>
          </w:rPr>
          <w:fldChar w:fldCharType="separate"/>
        </w:r>
        <w:r>
          <w:rPr>
            <w:noProof/>
            <w:webHidden/>
          </w:rPr>
          <w:t>5</w:t>
        </w:r>
        <w:r>
          <w:rPr>
            <w:noProof/>
            <w:webHidden/>
          </w:rPr>
          <w:fldChar w:fldCharType="end"/>
        </w:r>
      </w:hyperlink>
    </w:p>
    <w:p w14:paraId="1D8A0508" w14:textId="10BEA256" w:rsidR="004704B5" w:rsidRDefault="004704B5">
      <w:pPr>
        <w:pStyle w:val="TOC2"/>
        <w:rPr>
          <w:rFonts w:asciiTheme="minorHAnsi" w:eastAsiaTheme="minorEastAsia" w:hAnsiTheme="minorHAnsi" w:cstheme="minorBidi"/>
          <w:noProof/>
          <w:sz w:val="22"/>
          <w:szCs w:val="22"/>
        </w:rPr>
      </w:pPr>
      <w:hyperlink w:anchor="_Toc528756435" w:history="1">
        <w:r w:rsidRPr="001A5140">
          <w:rPr>
            <w:rStyle w:val="Hyperlink"/>
            <w:noProof/>
          </w:rPr>
          <w:t>Closed Issues</w:t>
        </w:r>
        <w:r>
          <w:rPr>
            <w:noProof/>
            <w:webHidden/>
          </w:rPr>
          <w:tab/>
        </w:r>
        <w:r>
          <w:rPr>
            <w:noProof/>
            <w:webHidden/>
          </w:rPr>
          <w:fldChar w:fldCharType="begin"/>
        </w:r>
        <w:r>
          <w:rPr>
            <w:noProof/>
            <w:webHidden/>
          </w:rPr>
          <w:instrText xml:space="preserve"> PAGEREF _Toc528756435 \h </w:instrText>
        </w:r>
        <w:r>
          <w:rPr>
            <w:noProof/>
            <w:webHidden/>
          </w:rPr>
        </w:r>
        <w:r>
          <w:rPr>
            <w:noProof/>
            <w:webHidden/>
          </w:rPr>
          <w:fldChar w:fldCharType="separate"/>
        </w:r>
        <w:r>
          <w:rPr>
            <w:noProof/>
            <w:webHidden/>
          </w:rPr>
          <w:t>5</w:t>
        </w:r>
        <w:r>
          <w:rPr>
            <w:noProof/>
            <w:webHidden/>
          </w:rPr>
          <w:fldChar w:fldCharType="end"/>
        </w:r>
      </w:hyperlink>
    </w:p>
    <w:p w14:paraId="52EFBF8C" w14:textId="5D3B8107" w:rsidR="004704B5" w:rsidRDefault="004704B5">
      <w:pPr>
        <w:pStyle w:val="TOC1"/>
        <w:rPr>
          <w:rFonts w:asciiTheme="minorHAnsi" w:eastAsiaTheme="minorEastAsia" w:hAnsiTheme="minorHAnsi" w:cstheme="minorBidi"/>
          <w:noProof/>
          <w:sz w:val="22"/>
          <w:szCs w:val="22"/>
        </w:rPr>
      </w:pPr>
      <w:hyperlink w:anchor="_Toc528756436" w:history="1">
        <w:r w:rsidRPr="001A5140">
          <w:rPr>
            <w:rStyle w:val="Hyperlink"/>
            <w:noProof/>
          </w:rPr>
          <w:t>General Introduction and Shared Appendices</w:t>
        </w:r>
        <w:r>
          <w:rPr>
            <w:noProof/>
            <w:webHidden/>
          </w:rPr>
          <w:tab/>
        </w:r>
        <w:r>
          <w:rPr>
            <w:noProof/>
            <w:webHidden/>
          </w:rPr>
          <w:fldChar w:fldCharType="begin"/>
        </w:r>
        <w:r>
          <w:rPr>
            <w:noProof/>
            <w:webHidden/>
          </w:rPr>
          <w:instrText xml:space="preserve"> PAGEREF _Toc528756436 \h </w:instrText>
        </w:r>
        <w:r>
          <w:rPr>
            <w:noProof/>
            <w:webHidden/>
          </w:rPr>
        </w:r>
        <w:r>
          <w:rPr>
            <w:noProof/>
            <w:webHidden/>
          </w:rPr>
          <w:fldChar w:fldCharType="separate"/>
        </w:r>
        <w:r>
          <w:rPr>
            <w:noProof/>
            <w:webHidden/>
          </w:rPr>
          <w:t>6</w:t>
        </w:r>
        <w:r>
          <w:rPr>
            <w:noProof/>
            <w:webHidden/>
          </w:rPr>
          <w:fldChar w:fldCharType="end"/>
        </w:r>
      </w:hyperlink>
    </w:p>
    <w:p w14:paraId="52944E2D" w14:textId="31E3A9E4" w:rsidR="004704B5" w:rsidRDefault="004704B5">
      <w:pPr>
        <w:pStyle w:val="TOC1"/>
        <w:rPr>
          <w:rFonts w:asciiTheme="minorHAnsi" w:eastAsiaTheme="minorEastAsia" w:hAnsiTheme="minorHAnsi" w:cstheme="minorBidi"/>
          <w:noProof/>
          <w:sz w:val="22"/>
          <w:szCs w:val="22"/>
        </w:rPr>
      </w:pPr>
      <w:hyperlink w:anchor="_Toc528756437" w:history="1">
        <w:r w:rsidRPr="001A5140">
          <w:rPr>
            <w:rStyle w:val="Hyperlink"/>
            <w:noProof/>
          </w:rPr>
          <w:t>Appendix A – Actor Summary Definitions</w:t>
        </w:r>
        <w:r>
          <w:rPr>
            <w:noProof/>
            <w:webHidden/>
          </w:rPr>
          <w:tab/>
        </w:r>
        <w:r>
          <w:rPr>
            <w:noProof/>
            <w:webHidden/>
          </w:rPr>
          <w:fldChar w:fldCharType="begin"/>
        </w:r>
        <w:r>
          <w:rPr>
            <w:noProof/>
            <w:webHidden/>
          </w:rPr>
          <w:instrText xml:space="preserve"> PAGEREF _Toc528756437 \h </w:instrText>
        </w:r>
        <w:r>
          <w:rPr>
            <w:noProof/>
            <w:webHidden/>
          </w:rPr>
        </w:r>
        <w:r>
          <w:rPr>
            <w:noProof/>
            <w:webHidden/>
          </w:rPr>
          <w:fldChar w:fldCharType="separate"/>
        </w:r>
        <w:r>
          <w:rPr>
            <w:noProof/>
            <w:webHidden/>
          </w:rPr>
          <w:t>6</w:t>
        </w:r>
        <w:r>
          <w:rPr>
            <w:noProof/>
            <w:webHidden/>
          </w:rPr>
          <w:fldChar w:fldCharType="end"/>
        </w:r>
      </w:hyperlink>
    </w:p>
    <w:p w14:paraId="1E87F8E7" w14:textId="04078C30" w:rsidR="004704B5" w:rsidRDefault="004704B5">
      <w:pPr>
        <w:pStyle w:val="TOC1"/>
        <w:rPr>
          <w:rFonts w:asciiTheme="minorHAnsi" w:eastAsiaTheme="minorEastAsia" w:hAnsiTheme="minorHAnsi" w:cstheme="minorBidi"/>
          <w:noProof/>
          <w:sz w:val="22"/>
          <w:szCs w:val="22"/>
        </w:rPr>
      </w:pPr>
      <w:hyperlink w:anchor="_Toc528756438" w:history="1">
        <w:r w:rsidRPr="001A5140">
          <w:rPr>
            <w:rStyle w:val="Hyperlink"/>
            <w:noProof/>
          </w:rPr>
          <w:t>Appendix B – Transaction Summary Definitions</w:t>
        </w:r>
        <w:r>
          <w:rPr>
            <w:noProof/>
            <w:webHidden/>
          </w:rPr>
          <w:tab/>
        </w:r>
        <w:r>
          <w:rPr>
            <w:noProof/>
            <w:webHidden/>
          </w:rPr>
          <w:fldChar w:fldCharType="begin"/>
        </w:r>
        <w:r>
          <w:rPr>
            <w:noProof/>
            <w:webHidden/>
          </w:rPr>
          <w:instrText xml:space="preserve"> PAGEREF _Toc528756438 \h </w:instrText>
        </w:r>
        <w:r>
          <w:rPr>
            <w:noProof/>
            <w:webHidden/>
          </w:rPr>
        </w:r>
        <w:r>
          <w:rPr>
            <w:noProof/>
            <w:webHidden/>
          </w:rPr>
          <w:fldChar w:fldCharType="separate"/>
        </w:r>
        <w:r>
          <w:rPr>
            <w:noProof/>
            <w:webHidden/>
          </w:rPr>
          <w:t>6</w:t>
        </w:r>
        <w:r>
          <w:rPr>
            <w:noProof/>
            <w:webHidden/>
          </w:rPr>
          <w:fldChar w:fldCharType="end"/>
        </w:r>
      </w:hyperlink>
    </w:p>
    <w:p w14:paraId="6164869D" w14:textId="46CB85D0" w:rsidR="004704B5" w:rsidRDefault="004704B5">
      <w:pPr>
        <w:pStyle w:val="TOC1"/>
        <w:rPr>
          <w:rFonts w:asciiTheme="minorHAnsi" w:eastAsiaTheme="minorEastAsia" w:hAnsiTheme="minorHAnsi" w:cstheme="minorBidi"/>
          <w:noProof/>
          <w:sz w:val="22"/>
          <w:szCs w:val="22"/>
        </w:rPr>
      </w:pPr>
      <w:hyperlink w:anchor="_Toc528756439" w:history="1">
        <w:r w:rsidRPr="001A5140">
          <w:rPr>
            <w:rStyle w:val="Hyperlink"/>
            <w:noProof/>
          </w:rPr>
          <w:t>Appendix D – Glossary</w:t>
        </w:r>
        <w:r>
          <w:rPr>
            <w:noProof/>
            <w:webHidden/>
          </w:rPr>
          <w:tab/>
        </w:r>
        <w:r>
          <w:rPr>
            <w:noProof/>
            <w:webHidden/>
          </w:rPr>
          <w:fldChar w:fldCharType="begin"/>
        </w:r>
        <w:r>
          <w:rPr>
            <w:noProof/>
            <w:webHidden/>
          </w:rPr>
          <w:instrText xml:space="preserve"> PAGEREF _Toc528756439 \h </w:instrText>
        </w:r>
        <w:r>
          <w:rPr>
            <w:noProof/>
            <w:webHidden/>
          </w:rPr>
        </w:r>
        <w:r>
          <w:rPr>
            <w:noProof/>
            <w:webHidden/>
          </w:rPr>
          <w:fldChar w:fldCharType="separate"/>
        </w:r>
        <w:r>
          <w:rPr>
            <w:noProof/>
            <w:webHidden/>
          </w:rPr>
          <w:t>6</w:t>
        </w:r>
        <w:r>
          <w:rPr>
            <w:noProof/>
            <w:webHidden/>
          </w:rPr>
          <w:fldChar w:fldCharType="end"/>
        </w:r>
      </w:hyperlink>
    </w:p>
    <w:p w14:paraId="688D26ED" w14:textId="36ED5543" w:rsidR="004704B5" w:rsidRPr="00662D38" w:rsidRDefault="004704B5">
      <w:pPr>
        <w:pStyle w:val="TOC1"/>
        <w:rPr>
          <w:rFonts w:asciiTheme="minorHAnsi" w:eastAsiaTheme="minorEastAsia" w:hAnsiTheme="minorHAnsi" w:cstheme="minorBidi"/>
          <w:b/>
          <w:noProof/>
          <w:sz w:val="22"/>
          <w:szCs w:val="22"/>
        </w:rPr>
      </w:pPr>
      <w:hyperlink w:anchor="_Toc528756440" w:history="1">
        <w:r w:rsidRPr="00662D38">
          <w:rPr>
            <w:rStyle w:val="Hyperlink"/>
            <w:b/>
            <w:noProof/>
          </w:rPr>
          <w:t>Volume 1 – Profiles</w:t>
        </w:r>
        <w:r w:rsidRPr="00662D38">
          <w:rPr>
            <w:b/>
            <w:noProof/>
            <w:webHidden/>
          </w:rPr>
          <w:tab/>
        </w:r>
        <w:r w:rsidRPr="00662D38">
          <w:rPr>
            <w:b/>
            <w:noProof/>
            <w:webHidden/>
          </w:rPr>
          <w:fldChar w:fldCharType="begin"/>
        </w:r>
        <w:r w:rsidRPr="00662D38">
          <w:rPr>
            <w:b/>
            <w:noProof/>
            <w:webHidden/>
          </w:rPr>
          <w:instrText xml:space="preserve"> PAGEREF _Toc528756440 \h </w:instrText>
        </w:r>
        <w:r w:rsidRPr="00662D38">
          <w:rPr>
            <w:b/>
            <w:noProof/>
            <w:webHidden/>
          </w:rPr>
        </w:r>
        <w:r w:rsidRPr="00662D38">
          <w:rPr>
            <w:b/>
            <w:noProof/>
            <w:webHidden/>
          </w:rPr>
          <w:fldChar w:fldCharType="separate"/>
        </w:r>
        <w:r w:rsidRPr="00662D38">
          <w:rPr>
            <w:b/>
            <w:noProof/>
            <w:webHidden/>
          </w:rPr>
          <w:t>7</w:t>
        </w:r>
        <w:r w:rsidRPr="00662D38">
          <w:rPr>
            <w:b/>
            <w:noProof/>
            <w:webHidden/>
          </w:rPr>
          <w:fldChar w:fldCharType="end"/>
        </w:r>
      </w:hyperlink>
    </w:p>
    <w:p w14:paraId="0A1B2F89" w14:textId="5C1881F8" w:rsidR="004704B5" w:rsidRDefault="004704B5">
      <w:pPr>
        <w:pStyle w:val="TOC1"/>
        <w:rPr>
          <w:rFonts w:asciiTheme="minorHAnsi" w:eastAsiaTheme="minorEastAsia" w:hAnsiTheme="minorHAnsi" w:cstheme="minorBidi"/>
          <w:noProof/>
          <w:sz w:val="22"/>
          <w:szCs w:val="22"/>
        </w:rPr>
      </w:pPr>
      <w:hyperlink w:anchor="_Toc528756441" w:history="1">
        <w:r w:rsidRPr="001A5140">
          <w:rPr>
            <w:rStyle w:val="Hyperlink"/>
            <w:noProof/>
          </w:rPr>
          <w:t>X Bed Management (BED) Profile</w:t>
        </w:r>
        <w:r>
          <w:rPr>
            <w:noProof/>
            <w:webHidden/>
          </w:rPr>
          <w:tab/>
        </w:r>
        <w:r>
          <w:rPr>
            <w:noProof/>
            <w:webHidden/>
          </w:rPr>
          <w:fldChar w:fldCharType="begin"/>
        </w:r>
        <w:r>
          <w:rPr>
            <w:noProof/>
            <w:webHidden/>
          </w:rPr>
          <w:instrText xml:space="preserve"> PAGEREF _Toc528756441 \h </w:instrText>
        </w:r>
        <w:r>
          <w:rPr>
            <w:noProof/>
            <w:webHidden/>
          </w:rPr>
        </w:r>
        <w:r>
          <w:rPr>
            <w:noProof/>
            <w:webHidden/>
          </w:rPr>
          <w:fldChar w:fldCharType="separate"/>
        </w:r>
        <w:r>
          <w:rPr>
            <w:noProof/>
            <w:webHidden/>
          </w:rPr>
          <w:t>7</w:t>
        </w:r>
        <w:r>
          <w:rPr>
            <w:noProof/>
            <w:webHidden/>
          </w:rPr>
          <w:fldChar w:fldCharType="end"/>
        </w:r>
      </w:hyperlink>
    </w:p>
    <w:p w14:paraId="4FFB61A7" w14:textId="71000263" w:rsidR="004704B5" w:rsidRDefault="004704B5">
      <w:pPr>
        <w:pStyle w:val="TOC2"/>
        <w:rPr>
          <w:rFonts w:asciiTheme="minorHAnsi" w:eastAsiaTheme="minorEastAsia" w:hAnsiTheme="minorHAnsi" w:cstheme="minorBidi"/>
          <w:noProof/>
          <w:sz w:val="22"/>
          <w:szCs w:val="22"/>
        </w:rPr>
      </w:pPr>
      <w:hyperlink w:anchor="_Toc528756442" w:history="1">
        <w:r w:rsidRPr="001A5140">
          <w:rPr>
            <w:rStyle w:val="Hyperlink"/>
            <w:noProof/>
          </w:rPr>
          <w:t>X.1 BED Actors and Transactions</w:t>
        </w:r>
        <w:r>
          <w:rPr>
            <w:noProof/>
            <w:webHidden/>
          </w:rPr>
          <w:tab/>
        </w:r>
        <w:r>
          <w:rPr>
            <w:noProof/>
            <w:webHidden/>
          </w:rPr>
          <w:fldChar w:fldCharType="begin"/>
        </w:r>
        <w:r>
          <w:rPr>
            <w:noProof/>
            <w:webHidden/>
          </w:rPr>
          <w:instrText xml:space="preserve"> PAGEREF _Toc528756442 \h </w:instrText>
        </w:r>
        <w:r>
          <w:rPr>
            <w:noProof/>
            <w:webHidden/>
          </w:rPr>
        </w:r>
        <w:r>
          <w:rPr>
            <w:noProof/>
            <w:webHidden/>
          </w:rPr>
          <w:fldChar w:fldCharType="separate"/>
        </w:r>
        <w:r>
          <w:rPr>
            <w:noProof/>
            <w:webHidden/>
          </w:rPr>
          <w:t>7</w:t>
        </w:r>
        <w:r>
          <w:rPr>
            <w:noProof/>
            <w:webHidden/>
          </w:rPr>
          <w:fldChar w:fldCharType="end"/>
        </w:r>
      </w:hyperlink>
    </w:p>
    <w:p w14:paraId="79DE170F" w14:textId="76301C13" w:rsidR="004704B5" w:rsidRDefault="004704B5">
      <w:pPr>
        <w:pStyle w:val="TOC3"/>
        <w:rPr>
          <w:rFonts w:asciiTheme="minorHAnsi" w:eastAsiaTheme="minorEastAsia" w:hAnsiTheme="minorHAnsi" w:cstheme="minorBidi"/>
          <w:noProof/>
          <w:sz w:val="22"/>
          <w:szCs w:val="22"/>
        </w:rPr>
      </w:pPr>
      <w:hyperlink w:anchor="_Toc528756443" w:history="1">
        <w:r w:rsidRPr="001A5140">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_Toc528756443 \h </w:instrText>
        </w:r>
        <w:r>
          <w:rPr>
            <w:noProof/>
            <w:webHidden/>
          </w:rPr>
        </w:r>
        <w:r>
          <w:rPr>
            <w:noProof/>
            <w:webHidden/>
          </w:rPr>
          <w:fldChar w:fldCharType="separate"/>
        </w:r>
        <w:r>
          <w:rPr>
            <w:noProof/>
            <w:webHidden/>
          </w:rPr>
          <w:t>9</w:t>
        </w:r>
        <w:r>
          <w:rPr>
            <w:noProof/>
            <w:webHidden/>
          </w:rPr>
          <w:fldChar w:fldCharType="end"/>
        </w:r>
      </w:hyperlink>
    </w:p>
    <w:p w14:paraId="5827A105" w14:textId="1DD675BB" w:rsidR="004704B5" w:rsidRDefault="004704B5">
      <w:pPr>
        <w:pStyle w:val="TOC4"/>
        <w:rPr>
          <w:rFonts w:asciiTheme="minorHAnsi" w:eastAsiaTheme="minorEastAsia" w:hAnsiTheme="minorHAnsi" w:cstheme="minorBidi"/>
          <w:noProof/>
          <w:sz w:val="22"/>
          <w:szCs w:val="22"/>
        </w:rPr>
      </w:pPr>
      <w:hyperlink w:anchor="_Toc528756444" w:history="1">
        <w:r w:rsidRPr="001A5140">
          <w:rPr>
            <w:rStyle w:val="Hyperlink"/>
            <w:noProof/>
          </w:rPr>
          <w:t>X.1.1.1 ADT Patient Registration</w:t>
        </w:r>
        <w:r>
          <w:rPr>
            <w:noProof/>
            <w:webHidden/>
          </w:rPr>
          <w:tab/>
        </w:r>
        <w:r>
          <w:rPr>
            <w:noProof/>
            <w:webHidden/>
          </w:rPr>
          <w:fldChar w:fldCharType="begin"/>
        </w:r>
        <w:r>
          <w:rPr>
            <w:noProof/>
            <w:webHidden/>
          </w:rPr>
          <w:instrText xml:space="preserve"> PAGEREF _Toc528756444 \h </w:instrText>
        </w:r>
        <w:r>
          <w:rPr>
            <w:noProof/>
            <w:webHidden/>
          </w:rPr>
        </w:r>
        <w:r>
          <w:rPr>
            <w:noProof/>
            <w:webHidden/>
          </w:rPr>
          <w:fldChar w:fldCharType="separate"/>
        </w:r>
        <w:r>
          <w:rPr>
            <w:noProof/>
            <w:webHidden/>
          </w:rPr>
          <w:t>9</w:t>
        </w:r>
        <w:r>
          <w:rPr>
            <w:noProof/>
            <w:webHidden/>
          </w:rPr>
          <w:fldChar w:fldCharType="end"/>
        </w:r>
      </w:hyperlink>
    </w:p>
    <w:p w14:paraId="03591F5A" w14:textId="142FD403" w:rsidR="004704B5" w:rsidRDefault="004704B5">
      <w:pPr>
        <w:pStyle w:val="TOC4"/>
        <w:rPr>
          <w:rFonts w:asciiTheme="minorHAnsi" w:eastAsiaTheme="minorEastAsia" w:hAnsiTheme="minorHAnsi" w:cstheme="minorBidi"/>
          <w:noProof/>
          <w:sz w:val="22"/>
          <w:szCs w:val="22"/>
        </w:rPr>
      </w:pPr>
      <w:hyperlink w:anchor="_Toc528756445" w:history="1">
        <w:r w:rsidRPr="001A5140">
          <w:rPr>
            <w:rStyle w:val="Hyperlink"/>
            <w:noProof/>
          </w:rPr>
          <w:t>X.1.1.2 Emergency Department Information System</w:t>
        </w:r>
        <w:r>
          <w:rPr>
            <w:noProof/>
            <w:webHidden/>
          </w:rPr>
          <w:tab/>
        </w:r>
        <w:r>
          <w:rPr>
            <w:noProof/>
            <w:webHidden/>
          </w:rPr>
          <w:fldChar w:fldCharType="begin"/>
        </w:r>
        <w:r>
          <w:rPr>
            <w:noProof/>
            <w:webHidden/>
          </w:rPr>
          <w:instrText xml:space="preserve"> PAGEREF _Toc528756445 \h </w:instrText>
        </w:r>
        <w:r>
          <w:rPr>
            <w:noProof/>
            <w:webHidden/>
          </w:rPr>
        </w:r>
        <w:r>
          <w:rPr>
            <w:noProof/>
            <w:webHidden/>
          </w:rPr>
          <w:fldChar w:fldCharType="separate"/>
        </w:r>
        <w:r>
          <w:rPr>
            <w:noProof/>
            <w:webHidden/>
          </w:rPr>
          <w:t>9</w:t>
        </w:r>
        <w:r>
          <w:rPr>
            <w:noProof/>
            <w:webHidden/>
          </w:rPr>
          <w:fldChar w:fldCharType="end"/>
        </w:r>
      </w:hyperlink>
    </w:p>
    <w:p w14:paraId="0D146DB4" w14:textId="77F82D3D" w:rsidR="004704B5" w:rsidRDefault="004704B5">
      <w:pPr>
        <w:pStyle w:val="TOC4"/>
        <w:rPr>
          <w:rFonts w:asciiTheme="minorHAnsi" w:eastAsiaTheme="minorEastAsia" w:hAnsiTheme="minorHAnsi" w:cstheme="minorBidi"/>
          <w:noProof/>
          <w:sz w:val="22"/>
          <w:szCs w:val="22"/>
        </w:rPr>
      </w:pPr>
      <w:hyperlink w:anchor="_Toc528756446" w:history="1">
        <w:r w:rsidRPr="001A5140">
          <w:rPr>
            <w:rStyle w:val="Hyperlink"/>
            <w:noProof/>
          </w:rPr>
          <w:t>X.1.1.3 Order Placer</w:t>
        </w:r>
        <w:r>
          <w:rPr>
            <w:noProof/>
            <w:webHidden/>
          </w:rPr>
          <w:tab/>
        </w:r>
        <w:r>
          <w:rPr>
            <w:noProof/>
            <w:webHidden/>
          </w:rPr>
          <w:fldChar w:fldCharType="begin"/>
        </w:r>
        <w:r>
          <w:rPr>
            <w:noProof/>
            <w:webHidden/>
          </w:rPr>
          <w:instrText xml:space="preserve"> PAGEREF _Toc528756446 \h </w:instrText>
        </w:r>
        <w:r>
          <w:rPr>
            <w:noProof/>
            <w:webHidden/>
          </w:rPr>
        </w:r>
        <w:r>
          <w:rPr>
            <w:noProof/>
            <w:webHidden/>
          </w:rPr>
          <w:fldChar w:fldCharType="separate"/>
        </w:r>
        <w:r>
          <w:rPr>
            <w:noProof/>
            <w:webHidden/>
          </w:rPr>
          <w:t>9</w:t>
        </w:r>
        <w:r>
          <w:rPr>
            <w:noProof/>
            <w:webHidden/>
          </w:rPr>
          <w:fldChar w:fldCharType="end"/>
        </w:r>
      </w:hyperlink>
    </w:p>
    <w:p w14:paraId="63C15A18" w14:textId="144A6436" w:rsidR="004704B5" w:rsidRDefault="004704B5">
      <w:pPr>
        <w:pStyle w:val="TOC4"/>
        <w:rPr>
          <w:rFonts w:asciiTheme="minorHAnsi" w:eastAsiaTheme="minorEastAsia" w:hAnsiTheme="minorHAnsi" w:cstheme="minorBidi"/>
          <w:noProof/>
          <w:sz w:val="22"/>
          <w:szCs w:val="22"/>
        </w:rPr>
      </w:pPr>
      <w:hyperlink w:anchor="_Toc528756447" w:history="1">
        <w:r w:rsidRPr="001A5140">
          <w:rPr>
            <w:rStyle w:val="Hyperlink"/>
            <w:noProof/>
          </w:rPr>
          <w:t>X.1.1.4 Bed Manager</w:t>
        </w:r>
        <w:r>
          <w:rPr>
            <w:noProof/>
            <w:webHidden/>
          </w:rPr>
          <w:tab/>
        </w:r>
        <w:r>
          <w:rPr>
            <w:noProof/>
            <w:webHidden/>
          </w:rPr>
          <w:fldChar w:fldCharType="begin"/>
        </w:r>
        <w:r>
          <w:rPr>
            <w:noProof/>
            <w:webHidden/>
          </w:rPr>
          <w:instrText xml:space="preserve"> PAGEREF _Toc528756447 \h </w:instrText>
        </w:r>
        <w:r>
          <w:rPr>
            <w:noProof/>
            <w:webHidden/>
          </w:rPr>
        </w:r>
        <w:r>
          <w:rPr>
            <w:noProof/>
            <w:webHidden/>
          </w:rPr>
          <w:fldChar w:fldCharType="separate"/>
        </w:r>
        <w:r>
          <w:rPr>
            <w:noProof/>
            <w:webHidden/>
          </w:rPr>
          <w:t>9</w:t>
        </w:r>
        <w:r>
          <w:rPr>
            <w:noProof/>
            <w:webHidden/>
          </w:rPr>
          <w:fldChar w:fldCharType="end"/>
        </w:r>
      </w:hyperlink>
    </w:p>
    <w:p w14:paraId="0BAA4468" w14:textId="6B917EBB" w:rsidR="004704B5" w:rsidRDefault="004704B5">
      <w:pPr>
        <w:pStyle w:val="TOC4"/>
        <w:rPr>
          <w:rFonts w:asciiTheme="minorHAnsi" w:eastAsiaTheme="minorEastAsia" w:hAnsiTheme="minorHAnsi" w:cstheme="minorBidi"/>
          <w:noProof/>
          <w:sz w:val="22"/>
          <w:szCs w:val="22"/>
        </w:rPr>
      </w:pPr>
      <w:hyperlink w:anchor="_Toc528756448" w:history="1">
        <w:r w:rsidRPr="001A5140">
          <w:rPr>
            <w:rStyle w:val="Hyperlink"/>
            <w:noProof/>
          </w:rPr>
          <w:t>X.1.1.5 Tracker</w:t>
        </w:r>
        <w:r>
          <w:rPr>
            <w:noProof/>
            <w:webHidden/>
          </w:rPr>
          <w:tab/>
        </w:r>
        <w:r>
          <w:rPr>
            <w:noProof/>
            <w:webHidden/>
          </w:rPr>
          <w:fldChar w:fldCharType="begin"/>
        </w:r>
        <w:r>
          <w:rPr>
            <w:noProof/>
            <w:webHidden/>
          </w:rPr>
          <w:instrText xml:space="preserve"> PAGEREF _Toc528756448 \h </w:instrText>
        </w:r>
        <w:r>
          <w:rPr>
            <w:noProof/>
            <w:webHidden/>
          </w:rPr>
        </w:r>
        <w:r>
          <w:rPr>
            <w:noProof/>
            <w:webHidden/>
          </w:rPr>
          <w:fldChar w:fldCharType="separate"/>
        </w:r>
        <w:r>
          <w:rPr>
            <w:noProof/>
            <w:webHidden/>
          </w:rPr>
          <w:t>10</w:t>
        </w:r>
        <w:r>
          <w:rPr>
            <w:noProof/>
            <w:webHidden/>
          </w:rPr>
          <w:fldChar w:fldCharType="end"/>
        </w:r>
      </w:hyperlink>
    </w:p>
    <w:p w14:paraId="1E0EFCA9" w14:textId="09F62C2D" w:rsidR="004704B5" w:rsidRDefault="004704B5">
      <w:pPr>
        <w:pStyle w:val="TOC2"/>
        <w:rPr>
          <w:rFonts w:asciiTheme="minorHAnsi" w:eastAsiaTheme="minorEastAsia" w:hAnsiTheme="minorHAnsi" w:cstheme="minorBidi"/>
          <w:noProof/>
          <w:sz w:val="22"/>
          <w:szCs w:val="22"/>
        </w:rPr>
      </w:pPr>
      <w:hyperlink w:anchor="_Toc528756449" w:history="1">
        <w:r w:rsidRPr="001A5140">
          <w:rPr>
            <w:rStyle w:val="Hyperlink"/>
            <w:noProof/>
          </w:rPr>
          <w:t>X.2 Actor Options</w:t>
        </w:r>
        <w:r>
          <w:rPr>
            <w:noProof/>
            <w:webHidden/>
          </w:rPr>
          <w:tab/>
        </w:r>
        <w:r>
          <w:rPr>
            <w:noProof/>
            <w:webHidden/>
          </w:rPr>
          <w:fldChar w:fldCharType="begin"/>
        </w:r>
        <w:r>
          <w:rPr>
            <w:noProof/>
            <w:webHidden/>
          </w:rPr>
          <w:instrText xml:space="preserve"> PAGEREF _Toc528756449 \h </w:instrText>
        </w:r>
        <w:r>
          <w:rPr>
            <w:noProof/>
            <w:webHidden/>
          </w:rPr>
        </w:r>
        <w:r>
          <w:rPr>
            <w:noProof/>
            <w:webHidden/>
          </w:rPr>
          <w:fldChar w:fldCharType="separate"/>
        </w:r>
        <w:r>
          <w:rPr>
            <w:noProof/>
            <w:webHidden/>
          </w:rPr>
          <w:t>10</w:t>
        </w:r>
        <w:r>
          <w:rPr>
            <w:noProof/>
            <w:webHidden/>
          </w:rPr>
          <w:fldChar w:fldCharType="end"/>
        </w:r>
      </w:hyperlink>
    </w:p>
    <w:p w14:paraId="3FFF9FAF" w14:textId="68187BBD" w:rsidR="004704B5" w:rsidRDefault="004704B5">
      <w:pPr>
        <w:pStyle w:val="TOC2"/>
        <w:rPr>
          <w:rFonts w:asciiTheme="minorHAnsi" w:eastAsiaTheme="minorEastAsia" w:hAnsiTheme="minorHAnsi" w:cstheme="minorBidi"/>
          <w:noProof/>
          <w:sz w:val="22"/>
          <w:szCs w:val="22"/>
        </w:rPr>
      </w:pPr>
      <w:hyperlink w:anchor="_Toc528756450" w:history="1">
        <w:r w:rsidRPr="001A5140">
          <w:rPr>
            <w:rStyle w:val="Hyperlink"/>
            <w:noProof/>
          </w:rPr>
          <w:t>X.3 BED Required Actor Groupings</w:t>
        </w:r>
        <w:r>
          <w:rPr>
            <w:noProof/>
            <w:webHidden/>
          </w:rPr>
          <w:tab/>
        </w:r>
        <w:r>
          <w:rPr>
            <w:noProof/>
            <w:webHidden/>
          </w:rPr>
          <w:fldChar w:fldCharType="begin"/>
        </w:r>
        <w:r>
          <w:rPr>
            <w:noProof/>
            <w:webHidden/>
          </w:rPr>
          <w:instrText xml:space="preserve"> PAGEREF _Toc528756450 \h </w:instrText>
        </w:r>
        <w:r>
          <w:rPr>
            <w:noProof/>
            <w:webHidden/>
          </w:rPr>
        </w:r>
        <w:r>
          <w:rPr>
            <w:noProof/>
            <w:webHidden/>
          </w:rPr>
          <w:fldChar w:fldCharType="separate"/>
        </w:r>
        <w:r>
          <w:rPr>
            <w:noProof/>
            <w:webHidden/>
          </w:rPr>
          <w:t>10</w:t>
        </w:r>
        <w:r>
          <w:rPr>
            <w:noProof/>
            <w:webHidden/>
          </w:rPr>
          <w:fldChar w:fldCharType="end"/>
        </w:r>
      </w:hyperlink>
    </w:p>
    <w:p w14:paraId="4C9DD092" w14:textId="04D86128" w:rsidR="004704B5" w:rsidRDefault="004704B5">
      <w:pPr>
        <w:pStyle w:val="TOC2"/>
        <w:rPr>
          <w:rFonts w:asciiTheme="minorHAnsi" w:eastAsiaTheme="minorEastAsia" w:hAnsiTheme="minorHAnsi" w:cstheme="minorBidi"/>
          <w:noProof/>
          <w:sz w:val="22"/>
          <w:szCs w:val="22"/>
        </w:rPr>
      </w:pPr>
      <w:hyperlink w:anchor="_Toc528756451" w:history="1">
        <w:r w:rsidRPr="001A5140">
          <w:rPr>
            <w:rStyle w:val="Hyperlink"/>
            <w:noProof/>
          </w:rPr>
          <w:t>X.4 BED Overview</w:t>
        </w:r>
        <w:r>
          <w:rPr>
            <w:noProof/>
            <w:webHidden/>
          </w:rPr>
          <w:tab/>
        </w:r>
        <w:r>
          <w:rPr>
            <w:noProof/>
            <w:webHidden/>
          </w:rPr>
          <w:fldChar w:fldCharType="begin"/>
        </w:r>
        <w:r>
          <w:rPr>
            <w:noProof/>
            <w:webHidden/>
          </w:rPr>
          <w:instrText xml:space="preserve"> PAGEREF _Toc528756451 \h </w:instrText>
        </w:r>
        <w:r>
          <w:rPr>
            <w:noProof/>
            <w:webHidden/>
          </w:rPr>
        </w:r>
        <w:r>
          <w:rPr>
            <w:noProof/>
            <w:webHidden/>
          </w:rPr>
          <w:fldChar w:fldCharType="separate"/>
        </w:r>
        <w:r>
          <w:rPr>
            <w:noProof/>
            <w:webHidden/>
          </w:rPr>
          <w:t>10</w:t>
        </w:r>
        <w:r>
          <w:rPr>
            <w:noProof/>
            <w:webHidden/>
          </w:rPr>
          <w:fldChar w:fldCharType="end"/>
        </w:r>
      </w:hyperlink>
    </w:p>
    <w:p w14:paraId="5D573C44" w14:textId="143209D3" w:rsidR="004704B5" w:rsidRDefault="004704B5">
      <w:pPr>
        <w:pStyle w:val="TOC3"/>
        <w:rPr>
          <w:rFonts w:asciiTheme="minorHAnsi" w:eastAsiaTheme="minorEastAsia" w:hAnsiTheme="minorHAnsi" w:cstheme="minorBidi"/>
          <w:noProof/>
          <w:sz w:val="22"/>
          <w:szCs w:val="22"/>
        </w:rPr>
      </w:pPr>
      <w:hyperlink w:anchor="_Toc528756452" w:history="1">
        <w:r w:rsidRPr="001A5140">
          <w:rPr>
            <w:rStyle w:val="Hyperlink"/>
            <w:bCs/>
            <w:noProof/>
          </w:rPr>
          <w:t>X.4.1 Concepts</w:t>
        </w:r>
        <w:r>
          <w:rPr>
            <w:noProof/>
            <w:webHidden/>
          </w:rPr>
          <w:tab/>
        </w:r>
        <w:r>
          <w:rPr>
            <w:noProof/>
            <w:webHidden/>
          </w:rPr>
          <w:fldChar w:fldCharType="begin"/>
        </w:r>
        <w:r>
          <w:rPr>
            <w:noProof/>
            <w:webHidden/>
          </w:rPr>
          <w:instrText xml:space="preserve"> PAGEREF _Toc528756452 \h </w:instrText>
        </w:r>
        <w:r>
          <w:rPr>
            <w:noProof/>
            <w:webHidden/>
          </w:rPr>
        </w:r>
        <w:r>
          <w:rPr>
            <w:noProof/>
            <w:webHidden/>
          </w:rPr>
          <w:fldChar w:fldCharType="separate"/>
        </w:r>
        <w:r>
          <w:rPr>
            <w:noProof/>
            <w:webHidden/>
          </w:rPr>
          <w:t>11</w:t>
        </w:r>
        <w:r>
          <w:rPr>
            <w:noProof/>
            <w:webHidden/>
          </w:rPr>
          <w:fldChar w:fldCharType="end"/>
        </w:r>
      </w:hyperlink>
    </w:p>
    <w:p w14:paraId="76AFE4A0" w14:textId="27528F6E" w:rsidR="004704B5" w:rsidRDefault="004704B5">
      <w:pPr>
        <w:pStyle w:val="TOC3"/>
        <w:rPr>
          <w:rFonts w:asciiTheme="minorHAnsi" w:eastAsiaTheme="minorEastAsia" w:hAnsiTheme="minorHAnsi" w:cstheme="minorBidi"/>
          <w:noProof/>
          <w:sz w:val="22"/>
          <w:szCs w:val="22"/>
        </w:rPr>
      </w:pPr>
      <w:hyperlink w:anchor="_Toc528756453" w:history="1">
        <w:r w:rsidRPr="001A5140">
          <w:rPr>
            <w:rStyle w:val="Hyperlink"/>
            <w:bCs/>
            <w:noProof/>
          </w:rPr>
          <w:t>X.4.2 Use Cases</w:t>
        </w:r>
        <w:r>
          <w:rPr>
            <w:noProof/>
            <w:webHidden/>
          </w:rPr>
          <w:tab/>
        </w:r>
        <w:r>
          <w:rPr>
            <w:noProof/>
            <w:webHidden/>
          </w:rPr>
          <w:fldChar w:fldCharType="begin"/>
        </w:r>
        <w:r>
          <w:rPr>
            <w:noProof/>
            <w:webHidden/>
          </w:rPr>
          <w:instrText xml:space="preserve"> PAGEREF _Toc528756453 \h </w:instrText>
        </w:r>
        <w:r>
          <w:rPr>
            <w:noProof/>
            <w:webHidden/>
          </w:rPr>
        </w:r>
        <w:r>
          <w:rPr>
            <w:noProof/>
            <w:webHidden/>
          </w:rPr>
          <w:fldChar w:fldCharType="separate"/>
        </w:r>
        <w:r>
          <w:rPr>
            <w:noProof/>
            <w:webHidden/>
          </w:rPr>
          <w:t>12</w:t>
        </w:r>
        <w:r>
          <w:rPr>
            <w:noProof/>
            <w:webHidden/>
          </w:rPr>
          <w:fldChar w:fldCharType="end"/>
        </w:r>
      </w:hyperlink>
    </w:p>
    <w:p w14:paraId="54E2CBDB" w14:textId="67B7A6BD" w:rsidR="004704B5" w:rsidRDefault="004704B5">
      <w:pPr>
        <w:pStyle w:val="TOC4"/>
        <w:rPr>
          <w:rFonts w:asciiTheme="minorHAnsi" w:eastAsiaTheme="minorEastAsia" w:hAnsiTheme="minorHAnsi" w:cstheme="minorBidi"/>
          <w:noProof/>
          <w:sz w:val="22"/>
          <w:szCs w:val="22"/>
        </w:rPr>
      </w:pPr>
      <w:hyperlink w:anchor="_Toc528756454" w:history="1">
        <w:r w:rsidRPr="001A5140">
          <w:rPr>
            <w:rStyle w:val="Hyperlink"/>
            <w:noProof/>
          </w:rPr>
          <w:t>X.4.2.1 Use Case #1: ED Admission</w:t>
        </w:r>
        <w:r>
          <w:rPr>
            <w:noProof/>
            <w:webHidden/>
          </w:rPr>
          <w:tab/>
        </w:r>
        <w:r>
          <w:rPr>
            <w:noProof/>
            <w:webHidden/>
          </w:rPr>
          <w:fldChar w:fldCharType="begin"/>
        </w:r>
        <w:r>
          <w:rPr>
            <w:noProof/>
            <w:webHidden/>
          </w:rPr>
          <w:instrText xml:space="preserve"> PAGEREF _Toc528756454 \h </w:instrText>
        </w:r>
        <w:r>
          <w:rPr>
            <w:noProof/>
            <w:webHidden/>
          </w:rPr>
        </w:r>
        <w:r>
          <w:rPr>
            <w:noProof/>
            <w:webHidden/>
          </w:rPr>
          <w:fldChar w:fldCharType="separate"/>
        </w:r>
        <w:r>
          <w:rPr>
            <w:noProof/>
            <w:webHidden/>
          </w:rPr>
          <w:t>12</w:t>
        </w:r>
        <w:r>
          <w:rPr>
            <w:noProof/>
            <w:webHidden/>
          </w:rPr>
          <w:fldChar w:fldCharType="end"/>
        </w:r>
      </w:hyperlink>
    </w:p>
    <w:p w14:paraId="1BB3629C" w14:textId="28D4485E" w:rsidR="004704B5" w:rsidRDefault="004704B5">
      <w:pPr>
        <w:pStyle w:val="TOC5"/>
        <w:rPr>
          <w:rFonts w:asciiTheme="minorHAnsi" w:eastAsiaTheme="minorEastAsia" w:hAnsiTheme="minorHAnsi" w:cstheme="minorBidi"/>
          <w:noProof/>
          <w:sz w:val="22"/>
          <w:szCs w:val="22"/>
        </w:rPr>
      </w:pPr>
      <w:hyperlink w:anchor="_Toc528756455" w:history="1">
        <w:r w:rsidRPr="001A5140">
          <w:rPr>
            <w:rStyle w:val="Hyperlink"/>
            <w:noProof/>
          </w:rPr>
          <w:t>X.4.2.1.1 ED Admission</w:t>
        </w:r>
        <w:r w:rsidRPr="001A5140">
          <w:rPr>
            <w:rStyle w:val="Hyperlink"/>
            <w:bCs/>
            <w:noProof/>
          </w:rPr>
          <w:t xml:space="preserve"> </w:t>
        </w:r>
        <w:r w:rsidRPr="001A5140">
          <w:rPr>
            <w:rStyle w:val="Hyperlink"/>
            <w:noProof/>
          </w:rPr>
          <w:t>Use Case Description</w:t>
        </w:r>
        <w:r>
          <w:rPr>
            <w:noProof/>
            <w:webHidden/>
          </w:rPr>
          <w:tab/>
        </w:r>
        <w:r>
          <w:rPr>
            <w:noProof/>
            <w:webHidden/>
          </w:rPr>
          <w:fldChar w:fldCharType="begin"/>
        </w:r>
        <w:r>
          <w:rPr>
            <w:noProof/>
            <w:webHidden/>
          </w:rPr>
          <w:instrText xml:space="preserve"> PAGEREF _Toc528756455 \h </w:instrText>
        </w:r>
        <w:r>
          <w:rPr>
            <w:noProof/>
            <w:webHidden/>
          </w:rPr>
        </w:r>
        <w:r>
          <w:rPr>
            <w:noProof/>
            <w:webHidden/>
          </w:rPr>
          <w:fldChar w:fldCharType="separate"/>
        </w:r>
        <w:r>
          <w:rPr>
            <w:noProof/>
            <w:webHidden/>
          </w:rPr>
          <w:t>12</w:t>
        </w:r>
        <w:r>
          <w:rPr>
            <w:noProof/>
            <w:webHidden/>
          </w:rPr>
          <w:fldChar w:fldCharType="end"/>
        </w:r>
      </w:hyperlink>
    </w:p>
    <w:p w14:paraId="4BDAAA2D" w14:textId="7AE9103F" w:rsidR="004704B5" w:rsidRDefault="004704B5">
      <w:pPr>
        <w:pStyle w:val="TOC5"/>
        <w:rPr>
          <w:rFonts w:asciiTheme="minorHAnsi" w:eastAsiaTheme="minorEastAsia" w:hAnsiTheme="minorHAnsi" w:cstheme="minorBidi"/>
          <w:noProof/>
          <w:sz w:val="22"/>
          <w:szCs w:val="22"/>
        </w:rPr>
      </w:pPr>
      <w:hyperlink w:anchor="_Toc528756456" w:history="1">
        <w:r w:rsidRPr="001A5140">
          <w:rPr>
            <w:rStyle w:val="Hyperlink"/>
            <w:noProof/>
          </w:rPr>
          <w:t>X.4.2.1.2 ED Admission Process Flow</w:t>
        </w:r>
        <w:r>
          <w:rPr>
            <w:noProof/>
            <w:webHidden/>
          </w:rPr>
          <w:tab/>
        </w:r>
        <w:r>
          <w:rPr>
            <w:noProof/>
            <w:webHidden/>
          </w:rPr>
          <w:fldChar w:fldCharType="begin"/>
        </w:r>
        <w:r>
          <w:rPr>
            <w:noProof/>
            <w:webHidden/>
          </w:rPr>
          <w:instrText xml:space="preserve"> PAGEREF _Toc528756456 \h </w:instrText>
        </w:r>
        <w:r>
          <w:rPr>
            <w:noProof/>
            <w:webHidden/>
          </w:rPr>
        </w:r>
        <w:r>
          <w:rPr>
            <w:noProof/>
            <w:webHidden/>
          </w:rPr>
          <w:fldChar w:fldCharType="separate"/>
        </w:r>
        <w:r>
          <w:rPr>
            <w:noProof/>
            <w:webHidden/>
          </w:rPr>
          <w:t>13</w:t>
        </w:r>
        <w:r>
          <w:rPr>
            <w:noProof/>
            <w:webHidden/>
          </w:rPr>
          <w:fldChar w:fldCharType="end"/>
        </w:r>
      </w:hyperlink>
    </w:p>
    <w:p w14:paraId="1EBF6055" w14:textId="51B39E39" w:rsidR="004704B5" w:rsidRDefault="004704B5">
      <w:pPr>
        <w:pStyle w:val="TOC4"/>
        <w:rPr>
          <w:rFonts w:asciiTheme="minorHAnsi" w:eastAsiaTheme="minorEastAsia" w:hAnsiTheme="minorHAnsi" w:cstheme="minorBidi"/>
          <w:noProof/>
          <w:sz w:val="22"/>
          <w:szCs w:val="22"/>
        </w:rPr>
      </w:pPr>
      <w:hyperlink w:anchor="_Toc528756457" w:history="1">
        <w:r w:rsidRPr="001A5140">
          <w:rPr>
            <w:rStyle w:val="Hyperlink"/>
            <w:noProof/>
          </w:rPr>
          <w:t>X.4.2.2 Use Case #2: Admit for Observation</w:t>
        </w:r>
        <w:r>
          <w:rPr>
            <w:noProof/>
            <w:webHidden/>
          </w:rPr>
          <w:tab/>
        </w:r>
        <w:r>
          <w:rPr>
            <w:noProof/>
            <w:webHidden/>
          </w:rPr>
          <w:fldChar w:fldCharType="begin"/>
        </w:r>
        <w:r>
          <w:rPr>
            <w:noProof/>
            <w:webHidden/>
          </w:rPr>
          <w:instrText xml:space="preserve"> PAGEREF _Toc528756457 \h </w:instrText>
        </w:r>
        <w:r>
          <w:rPr>
            <w:noProof/>
            <w:webHidden/>
          </w:rPr>
        </w:r>
        <w:r>
          <w:rPr>
            <w:noProof/>
            <w:webHidden/>
          </w:rPr>
          <w:fldChar w:fldCharType="separate"/>
        </w:r>
        <w:r>
          <w:rPr>
            <w:noProof/>
            <w:webHidden/>
          </w:rPr>
          <w:t>15</w:t>
        </w:r>
        <w:r>
          <w:rPr>
            <w:noProof/>
            <w:webHidden/>
          </w:rPr>
          <w:fldChar w:fldCharType="end"/>
        </w:r>
      </w:hyperlink>
    </w:p>
    <w:p w14:paraId="2EDF6A82" w14:textId="06CBD2DF" w:rsidR="004704B5" w:rsidRDefault="004704B5">
      <w:pPr>
        <w:pStyle w:val="TOC5"/>
        <w:rPr>
          <w:rFonts w:asciiTheme="minorHAnsi" w:eastAsiaTheme="minorEastAsia" w:hAnsiTheme="minorHAnsi" w:cstheme="minorBidi"/>
          <w:noProof/>
          <w:sz w:val="22"/>
          <w:szCs w:val="22"/>
        </w:rPr>
      </w:pPr>
      <w:hyperlink w:anchor="_Toc528756458" w:history="1">
        <w:r w:rsidRPr="001A5140">
          <w:rPr>
            <w:rStyle w:val="Hyperlink"/>
            <w:noProof/>
          </w:rPr>
          <w:t>X.4.2.2.1 Admit for Observation</w:t>
        </w:r>
        <w:r w:rsidRPr="001A5140">
          <w:rPr>
            <w:rStyle w:val="Hyperlink"/>
            <w:bCs/>
            <w:noProof/>
          </w:rPr>
          <w:t xml:space="preserve"> </w:t>
        </w:r>
        <w:r w:rsidRPr="001A5140">
          <w:rPr>
            <w:rStyle w:val="Hyperlink"/>
            <w:noProof/>
          </w:rPr>
          <w:t>Use Case Description</w:t>
        </w:r>
        <w:r>
          <w:rPr>
            <w:noProof/>
            <w:webHidden/>
          </w:rPr>
          <w:tab/>
        </w:r>
        <w:r>
          <w:rPr>
            <w:noProof/>
            <w:webHidden/>
          </w:rPr>
          <w:fldChar w:fldCharType="begin"/>
        </w:r>
        <w:r>
          <w:rPr>
            <w:noProof/>
            <w:webHidden/>
          </w:rPr>
          <w:instrText xml:space="preserve"> PAGEREF _Toc528756458 \h </w:instrText>
        </w:r>
        <w:r>
          <w:rPr>
            <w:noProof/>
            <w:webHidden/>
          </w:rPr>
        </w:r>
        <w:r>
          <w:rPr>
            <w:noProof/>
            <w:webHidden/>
          </w:rPr>
          <w:fldChar w:fldCharType="separate"/>
        </w:r>
        <w:r>
          <w:rPr>
            <w:noProof/>
            <w:webHidden/>
          </w:rPr>
          <w:t>15</w:t>
        </w:r>
        <w:r>
          <w:rPr>
            <w:noProof/>
            <w:webHidden/>
          </w:rPr>
          <w:fldChar w:fldCharType="end"/>
        </w:r>
      </w:hyperlink>
    </w:p>
    <w:p w14:paraId="4C05B798" w14:textId="4747F872" w:rsidR="004704B5" w:rsidRDefault="004704B5">
      <w:pPr>
        <w:pStyle w:val="TOC2"/>
        <w:rPr>
          <w:rFonts w:asciiTheme="minorHAnsi" w:eastAsiaTheme="minorEastAsia" w:hAnsiTheme="minorHAnsi" w:cstheme="minorBidi"/>
          <w:noProof/>
          <w:sz w:val="22"/>
          <w:szCs w:val="22"/>
        </w:rPr>
      </w:pPr>
      <w:hyperlink w:anchor="_Toc528756459" w:history="1">
        <w:r w:rsidRPr="001A5140">
          <w:rPr>
            <w:rStyle w:val="Hyperlink"/>
            <w:noProof/>
          </w:rPr>
          <w:t>X.5 BED Security Considerations</w:t>
        </w:r>
        <w:r>
          <w:rPr>
            <w:noProof/>
            <w:webHidden/>
          </w:rPr>
          <w:tab/>
        </w:r>
        <w:r>
          <w:rPr>
            <w:noProof/>
            <w:webHidden/>
          </w:rPr>
          <w:fldChar w:fldCharType="begin"/>
        </w:r>
        <w:r>
          <w:rPr>
            <w:noProof/>
            <w:webHidden/>
          </w:rPr>
          <w:instrText xml:space="preserve"> PAGEREF _Toc528756459 \h </w:instrText>
        </w:r>
        <w:r>
          <w:rPr>
            <w:noProof/>
            <w:webHidden/>
          </w:rPr>
        </w:r>
        <w:r>
          <w:rPr>
            <w:noProof/>
            <w:webHidden/>
          </w:rPr>
          <w:fldChar w:fldCharType="separate"/>
        </w:r>
        <w:r>
          <w:rPr>
            <w:noProof/>
            <w:webHidden/>
          </w:rPr>
          <w:t>16</w:t>
        </w:r>
        <w:r>
          <w:rPr>
            <w:noProof/>
            <w:webHidden/>
          </w:rPr>
          <w:fldChar w:fldCharType="end"/>
        </w:r>
      </w:hyperlink>
    </w:p>
    <w:p w14:paraId="12612F2B" w14:textId="1DD0D36F" w:rsidR="004704B5" w:rsidRDefault="004704B5">
      <w:pPr>
        <w:pStyle w:val="TOC2"/>
        <w:rPr>
          <w:rFonts w:asciiTheme="minorHAnsi" w:eastAsiaTheme="minorEastAsia" w:hAnsiTheme="minorHAnsi" w:cstheme="minorBidi"/>
          <w:noProof/>
          <w:sz w:val="22"/>
          <w:szCs w:val="22"/>
        </w:rPr>
      </w:pPr>
      <w:hyperlink w:anchor="_Toc528756460" w:history="1">
        <w:r w:rsidRPr="001A5140">
          <w:rPr>
            <w:rStyle w:val="Hyperlink"/>
            <w:noProof/>
          </w:rPr>
          <w:t>X.6 BED Cross Profile Considerations</w:t>
        </w:r>
        <w:r>
          <w:rPr>
            <w:noProof/>
            <w:webHidden/>
          </w:rPr>
          <w:tab/>
        </w:r>
        <w:r>
          <w:rPr>
            <w:noProof/>
            <w:webHidden/>
          </w:rPr>
          <w:fldChar w:fldCharType="begin"/>
        </w:r>
        <w:r>
          <w:rPr>
            <w:noProof/>
            <w:webHidden/>
          </w:rPr>
          <w:instrText xml:space="preserve"> PAGEREF _Toc528756460 \h </w:instrText>
        </w:r>
        <w:r>
          <w:rPr>
            <w:noProof/>
            <w:webHidden/>
          </w:rPr>
        </w:r>
        <w:r>
          <w:rPr>
            <w:noProof/>
            <w:webHidden/>
          </w:rPr>
          <w:fldChar w:fldCharType="separate"/>
        </w:r>
        <w:r>
          <w:rPr>
            <w:noProof/>
            <w:webHidden/>
          </w:rPr>
          <w:t>16</w:t>
        </w:r>
        <w:r>
          <w:rPr>
            <w:noProof/>
            <w:webHidden/>
          </w:rPr>
          <w:fldChar w:fldCharType="end"/>
        </w:r>
      </w:hyperlink>
    </w:p>
    <w:p w14:paraId="355B3C25" w14:textId="327E83FF" w:rsidR="004704B5" w:rsidRPr="00662D38" w:rsidRDefault="004704B5">
      <w:pPr>
        <w:pStyle w:val="TOC1"/>
        <w:rPr>
          <w:rFonts w:asciiTheme="minorHAnsi" w:eastAsiaTheme="minorEastAsia" w:hAnsiTheme="minorHAnsi" w:cstheme="minorBidi"/>
          <w:b/>
          <w:noProof/>
          <w:sz w:val="22"/>
          <w:szCs w:val="22"/>
        </w:rPr>
      </w:pPr>
      <w:hyperlink w:anchor="_Toc528756461" w:history="1">
        <w:r w:rsidRPr="00662D38">
          <w:rPr>
            <w:rStyle w:val="Hyperlink"/>
            <w:b/>
            <w:noProof/>
          </w:rPr>
          <w:t>Volume 2 – Transactions</w:t>
        </w:r>
        <w:r w:rsidRPr="00662D38">
          <w:rPr>
            <w:b/>
            <w:noProof/>
            <w:webHidden/>
          </w:rPr>
          <w:tab/>
        </w:r>
        <w:r w:rsidRPr="00662D38">
          <w:rPr>
            <w:b/>
            <w:noProof/>
            <w:webHidden/>
          </w:rPr>
          <w:fldChar w:fldCharType="begin"/>
        </w:r>
        <w:r w:rsidRPr="00662D38">
          <w:rPr>
            <w:b/>
            <w:noProof/>
            <w:webHidden/>
          </w:rPr>
          <w:instrText xml:space="preserve"> PAGEREF _Toc528756461 \h </w:instrText>
        </w:r>
        <w:r w:rsidRPr="00662D38">
          <w:rPr>
            <w:b/>
            <w:noProof/>
            <w:webHidden/>
          </w:rPr>
        </w:r>
        <w:r w:rsidRPr="00662D38">
          <w:rPr>
            <w:b/>
            <w:noProof/>
            <w:webHidden/>
          </w:rPr>
          <w:fldChar w:fldCharType="separate"/>
        </w:r>
        <w:r w:rsidRPr="00662D38">
          <w:rPr>
            <w:b/>
            <w:noProof/>
            <w:webHidden/>
          </w:rPr>
          <w:t>17</w:t>
        </w:r>
        <w:r w:rsidRPr="00662D38">
          <w:rPr>
            <w:b/>
            <w:noProof/>
            <w:webHidden/>
          </w:rPr>
          <w:fldChar w:fldCharType="end"/>
        </w:r>
      </w:hyperlink>
    </w:p>
    <w:p w14:paraId="081F21C6" w14:textId="25DF52AA" w:rsidR="004704B5" w:rsidRDefault="004704B5">
      <w:pPr>
        <w:pStyle w:val="TOC2"/>
        <w:rPr>
          <w:rFonts w:asciiTheme="minorHAnsi" w:eastAsiaTheme="minorEastAsia" w:hAnsiTheme="minorHAnsi" w:cstheme="minorBidi"/>
          <w:noProof/>
          <w:sz w:val="22"/>
          <w:szCs w:val="22"/>
        </w:rPr>
      </w:pPr>
      <w:hyperlink w:anchor="_Toc528756462" w:history="1">
        <w:r w:rsidRPr="001A5140">
          <w:rPr>
            <w:rStyle w:val="Hyperlink"/>
            <w:noProof/>
          </w:rPr>
          <w:t>3.23 Admission Notification [PCC-23]</w:t>
        </w:r>
        <w:r>
          <w:rPr>
            <w:noProof/>
            <w:webHidden/>
          </w:rPr>
          <w:tab/>
        </w:r>
        <w:r>
          <w:rPr>
            <w:noProof/>
            <w:webHidden/>
          </w:rPr>
          <w:fldChar w:fldCharType="begin"/>
        </w:r>
        <w:r>
          <w:rPr>
            <w:noProof/>
            <w:webHidden/>
          </w:rPr>
          <w:instrText xml:space="preserve"> PAGEREF _Toc528756462 \h </w:instrText>
        </w:r>
        <w:r>
          <w:rPr>
            <w:noProof/>
            <w:webHidden/>
          </w:rPr>
        </w:r>
        <w:r>
          <w:rPr>
            <w:noProof/>
            <w:webHidden/>
          </w:rPr>
          <w:fldChar w:fldCharType="separate"/>
        </w:r>
        <w:r>
          <w:rPr>
            <w:noProof/>
            <w:webHidden/>
          </w:rPr>
          <w:t>17</w:t>
        </w:r>
        <w:r>
          <w:rPr>
            <w:noProof/>
            <w:webHidden/>
          </w:rPr>
          <w:fldChar w:fldCharType="end"/>
        </w:r>
      </w:hyperlink>
    </w:p>
    <w:p w14:paraId="2D5F639A" w14:textId="57927DCA" w:rsidR="004704B5" w:rsidRDefault="004704B5">
      <w:pPr>
        <w:pStyle w:val="TOC3"/>
        <w:rPr>
          <w:rFonts w:asciiTheme="minorHAnsi" w:eastAsiaTheme="minorEastAsia" w:hAnsiTheme="minorHAnsi" w:cstheme="minorBidi"/>
          <w:noProof/>
          <w:sz w:val="22"/>
          <w:szCs w:val="22"/>
        </w:rPr>
      </w:pPr>
      <w:hyperlink w:anchor="_Toc528756463" w:history="1">
        <w:r w:rsidRPr="001A5140">
          <w:rPr>
            <w:rStyle w:val="Hyperlink"/>
            <w:noProof/>
          </w:rPr>
          <w:t>3.23.1 Scope</w:t>
        </w:r>
        <w:r>
          <w:rPr>
            <w:noProof/>
            <w:webHidden/>
          </w:rPr>
          <w:tab/>
        </w:r>
        <w:r>
          <w:rPr>
            <w:noProof/>
            <w:webHidden/>
          </w:rPr>
          <w:fldChar w:fldCharType="begin"/>
        </w:r>
        <w:r>
          <w:rPr>
            <w:noProof/>
            <w:webHidden/>
          </w:rPr>
          <w:instrText xml:space="preserve"> PAGEREF _Toc528756463 \h </w:instrText>
        </w:r>
        <w:r>
          <w:rPr>
            <w:noProof/>
            <w:webHidden/>
          </w:rPr>
        </w:r>
        <w:r>
          <w:rPr>
            <w:noProof/>
            <w:webHidden/>
          </w:rPr>
          <w:fldChar w:fldCharType="separate"/>
        </w:r>
        <w:r>
          <w:rPr>
            <w:noProof/>
            <w:webHidden/>
          </w:rPr>
          <w:t>17</w:t>
        </w:r>
        <w:r>
          <w:rPr>
            <w:noProof/>
            <w:webHidden/>
          </w:rPr>
          <w:fldChar w:fldCharType="end"/>
        </w:r>
      </w:hyperlink>
    </w:p>
    <w:p w14:paraId="3F7CC70A" w14:textId="54B863C8" w:rsidR="004704B5" w:rsidRDefault="004704B5">
      <w:pPr>
        <w:pStyle w:val="TOC3"/>
        <w:rPr>
          <w:rFonts w:asciiTheme="minorHAnsi" w:eastAsiaTheme="minorEastAsia" w:hAnsiTheme="minorHAnsi" w:cstheme="minorBidi"/>
          <w:noProof/>
          <w:sz w:val="22"/>
          <w:szCs w:val="22"/>
        </w:rPr>
      </w:pPr>
      <w:hyperlink w:anchor="_Toc528756464" w:history="1">
        <w:r w:rsidRPr="001A5140">
          <w:rPr>
            <w:rStyle w:val="Hyperlink"/>
            <w:noProof/>
          </w:rPr>
          <w:t>3.23.2 Actor Roles</w:t>
        </w:r>
        <w:r>
          <w:rPr>
            <w:noProof/>
            <w:webHidden/>
          </w:rPr>
          <w:tab/>
        </w:r>
        <w:r>
          <w:rPr>
            <w:noProof/>
            <w:webHidden/>
          </w:rPr>
          <w:fldChar w:fldCharType="begin"/>
        </w:r>
        <w:r>
          <w:rPr>
            <w:noProof/>
            <w:webHidden/>
          </w:rPr>
          <w:instrText xml:space="preserve"> PAGEREF _Toc528756464 \h </w:instrText>
        </w:r>
        <w:r>
          <w:rPr>
            <w:noProof/>
            <w:webHidden/>
          </w:rPr>
        </w:r>
        <w:r>
          <w:rPr>
            <w:noProof/>
            <w:webHidden/>
          </w:rPr>
          <w:fldChar w:fldCharType="separate"/>
        </w:r>
        <w:r>
          <w:rPr>
            <w:noProof/>
            <w:webHidden/>
          </w:rPr>
          <w:t>17</w:t>
        </w:r>
        <w:r>
          <w:rPr>
            <w:noProof/>
            <w:webHidden/>
          </w:rPr>
          <w:fldChar w:fldCharType="end"/>
        </w:r>
      </w:hyperlink>
    </w:p>
    <w:p w14:paraId="30EC9809" w14:textId="2EB7C0BD" w:rsidR="004704B5" w:rsidRDefault="004704B5">
      <w:pPr>
        <w:pStyle w:val="TOC3"/>
        <w:rPr>
          <w:rFonts w:asciiTheme="minorHAnsi" w:eastAsiaTheme="minorEastAsia" w:hAnsiTheme="minorHAnsi" w:cstheme="minorBidi"/>
          <w:noProof/>
          <w:sz w:val="22"/>
          <w:szCs w:val="22"/>
        </w:rPr>
      </w:pPr>
      <w:hyperlink w:anchor="_Toc528756465" w:history="1">
        <w:r w:rsidRPr="001A5140">
          <w:rPr>
            <w:rStyle w:val="Hyperlink"/>
            <w:noProof/>
          </w:rPr>
          <w:t>3.23.3 Referenced Standards</w:t>
        </w:r>
        <w:r>
          <w:rPr>
            <w:noProof/>
            <w:webHidden/>
          </w:rPr>
          <w:tab/>
        </w:r>
        <w:r>
          <w:rPr>
            <w:noProof/>
            <w:webHidden/>
          </w:rPr>
          <w:fldChar w:fldCharType="begin"/>
        </w:r>
        <w:r>
          <w:rPr>
            <w:noProof/>
            <w:webHidden/>
          </w:rPr>
          <w:instrText xml:space="preserve"> PAGEREF _Toc528756465 \h </w:instrText>
        </w:r>
        <w:r>
          <w:rPr>
            <w:noProof/>
            <w:webHidden/>
          </w:rPr>
        </w:r>
        <w:r>
          <w:rPr>
            <w:noProof/>
            <w:webHidden/>
          </w:rPr>
          <w:fldChar w:fldCharType="separate"/>
        </w:r>
        <w:r>
          <w:rPr>
            <w:noProof/>
            <w:webHidden/>
          </w:rPr>
          <w:t>17</w:t>
        </w:r>
        <w:r>
          <w:rPr>
            <w:noProof/>
            <w:webHidden/>
          </w:rPr>
          <w:fldChar w:fldCharType="end"/>
        </w:r>
      </w:hyperlink>
    </w:p>
    <w:p w14:paraId="7F915D18" w14:textId="0E8A33F8" w:rsidR="004704B5" w:rsidRDefault="004704B5">
      <w:pPr>
        <w:pStyle w:val="TOC3"/>
        <w:rPr>
          <w:rFonts w:asciiTheme="minorHAnsi" w:eastAsiaTheme="minorEastAsia" w:hAnsiTheme="minorHAnsi" w:cstheme="minorBidi"/>
          <w:noProof/>
          <w:sz w:val="22"/>
          <w:szCs w:val="22"/>
        </w:rPr>
      </w:pPr>
      <w:hyperlink w:anchor="_Toc528756466" w:history="1">
        <w:r w:rsidRPr="001A5140">
          <w:rPr>
            <w:rStyle w:val="Hyperlink"/>
            <w:noProof/>
          </w:rPr>
          <w:t>3.23.4 Interaction Diagram</w:t>
        </w:r>
        <w:r>
          <w:rPr>
            <w:noProof/>
            <w:webHidden/>
          </w:rPr>
          <w:tab/>
        </w:r>
        <w:r>
          <w:rPr>
            <w:noProof/>
            <w:webHidden/>
          </w:rPr>
          <w:fldChar w:fldCharType="begin"/>
        </w:r>
        <w:r>
          <w:rPr>
            <w:noProof/>
            <w:webHidden/>
          </w:rPr>
          <w:instrText xml:space="preserve"> PAGEREF _Toc528756466 \h </w:instrText>
        </w:r>
        <w:r>
          <w:rPr>
            <w:noProof/>
            <w:webHidden/>
          </w:rPr>
        </w:r>
        <w:r>
          <w:rPr>
            <w:noProof/>
            <w:webHidden/>
          </w:rPr>
          <w:fldChar w:fldCharType="separate"/>
        </w:r>
        <w:r>
          <w:rPr>
            <w:noProof/>
            <w:webHidden/>
          </w:rPr>
          <w:t>18</w:t>
        </w:r>
        <w:r>
          <w:rPr>
            <w:noProof/>
            <w:webHidden/>
          </w:rPr>
          <w:fldChar w:fldCharType="end"/>
        </w:r>
      </w:hyperlink>
    </w:p>
    <w:p w14:paraId="06AD5B08" w14:textId="53DC9253" w:rsidR="004704B5" w:rsidRDefault="004704B5">
      <w:pPr>
        <w:pStyle w:val="TOC4"/>
        <w:rPr>
          <w:rFonts w:asciiTheme="minorHAnsi" w:eastAsiaTheme="minorEastAsia" w:hAnsiTheme="minorHAnsi" w:cstheme="minorBidi"/>
          <w:noProof/>
          <w:sz w:val="22"/>
          <w:szCs w:val="22"/>
        </w:rPr>
      </w:pPr>
      <w:hyperlink w:anchor="_Toc528756467" w:history="1">
        <w:r w:rsidRPr="001A5140">
          <w:rPr>
            <w:rStyle w:val="Hyperlink"/>
            <w:noProof/>
          </w:rPr>
          <w:t>3.23.4.1 Admit Patient - ADT^A01^ADT_A01</w:t>
        </w:r>
        <w:r>
          <w:rPr>
            <w:noProof/>
            <w:webHidden/>
          </w:rPr>
          <w:tab/>
        </w:r>
        <w:r>
          <w:rPr>
            <w:noProof/>
            <w:webHidden/>
          </w:rPr>
          <w:fldChar w:fldCharType="begin"/>
        </w:r>
        <w:r>
          <w:rPr>
            <w:noProof/>
            <w:webHidden/>
          </w:rPr>
          <w:instrText xml:space="preserve"> PAGEREF _Toc528756467 \h </w:instrText>
        </w:r>
        <w:r>
          <w:rPr>
            <w:noProof/>
            <w:webHidden/>
          </w:rPr>
        </w:r>
        <w:r>
          <w:rPr>
            <w:noProof/>
            <w:webHidden/>
          </w:rPr>
          <w:fldChar w:fldCharType="separate"/>
        </w:r>
        <w:r>
          <w:rPr>
            <w:noProof/>
            <w:webHidden/>
          </w:rPr>
          <w:t>18</w:t>
        </w:r>
        <w:r>
          <w:rPr>
            <w:noProof/>
            <w:webHidden/>
          </w:rPr>
          <w:fldChar w:fldCharType="end"/>
        </w:r>
      </w:hyperlink>
    </w:p>
    <w:p w14:paraId="4389F861" w14:textId="12C012B9" w:rsidR="004704B5" w:rsidRDefault="004704B5">
      <w:pPr>
        <w:pStyle w:val="TOC5"/>
        <w:rPr>
          <w:rFonts w:asciiTheme="minorHAnsi" w:eastAsiaTheme="minorEastAsia" w:hAnsiTheme="minorHAnsi" w:cstheme="minorBidi"/>
          <w:noProof/>
          <w:sz w:val="22"/>
          <w:szCs w:val="22"/>
        </w:rPr>
      </w:pPr>
      <w:hyperlink w:anchor="_Toc528756468" w:history="1">
        <w:r w:rsidRPr="001A5140">
          <w:rPr>
            <w:rStyle w:val="Hyperlink"/>
            <w:noProof/>
          </w:rPr>
          <w:t>3.23.4.1.1 Trigger Event</w:t>
        </w:r>
        <w:r>
          <w:rPr>
            <w:noProof/>
            <w:webHidden/>
          </w:rPr>
          <w:tab/>
        </w:r>
        <w:r>
          <w:rPr>
            <w:noProof/>
            <w:webHidden/>
          </w:rPr>
          <w:fldChar w:fldCharType="begin"/>
        </w:r>
        <w:r>
          <w:rPr>
            <w:noProof/>
            <w:webHidden/>
          </w:rPr>
          <w:instrText xml:space="preserve"> PAGEREF _Toc528756468 \h </w:instrText>
        </w:r>
        <w:r>
          <w:rPr>
            <w:noProof/>
            <w:webHidden/>
          </w:rPr>
        </w:r>
        <w:r>
          <w:rPr>
            <w:noProof/>
            <w:webHidden/>
          </w:rPr>
          <w:fldChar w:fldCharType="separate"/>
        </w:r>
        <w:r>
          <w:rPr>
            <w:noProof/>
            <w:webHidden/>
          </w:rPr>
          <w:t>18</w:t>
        </w:r>
        <w:r>
          <w:rPr>
            <w:noProof/>
            <w:webHidden/>
          </w:rPr>
          <w:fldChar w:fldCharType="end"/>
        </w:r>
      </w:hyperlink>
    </w:p>
    <w:p w14:paraId="1F0A7D1A" w14:textId="74C5535E" w:rsidR="004704B5" w:rsidRDefault="004704B5">
      <w:pPr>
        <w:pStyle w:val="TOC5"/>
        <w:rPr>
          <w:rFonts w:asciiTheme="minorHAnsi" w:eastAsiaTheme="minorEastAsia" w:hAnsiTheme="minorHAnsi" w:cstheme="minorBidi"/>
          <w:noProof/>
          <w:sz w:val="22"/>
          <w:szCs w:val="22"/>
        </w:rPr>
      </w:pPr>
      <w:hyperlink w:anchor="_Toc528756469" w:history="1">
        <w:r w:rsidRPr="001A5140">
          <w:rPr>
            <w:rStyle w:val="Hyperlink"/>
            <w:noProof/>
          </w:rPr>
          <w:t>3.23.4.1.2 Message Static Definition</w:t>
        </w:r>
        <w:r>
          <w:rPr>
            <w:noProof/>
            <w:webHidden/>
          </w:rPr>
          <w:tab/>
        </w:r>
        <w:r>
          <w:rPr>
            <w:noProof/>
            <w:webHidden/>
          </w:rPr>
          <w:fldChar w:fldCharType="begin"/>
        </w:r>
        <w:r>
          <w:rPr>
            <w:noProof/>
            <w:webHidden/>
          </w:rPr>
          <w:instrText xml:space="preserve"> PAGEREF _Toc528756469 \h </w:instrText>
        </w:r>
        <w:r>
          <w:rPr>
            <w:noProof/>
            <w:webHidden/>
          </w:rPr>
        </w:r>
        <w:r>
          <w:rPr>
            <w:noProof/>
            <w:webHidden/>
          </w:rPr>
          <w:fldChar w:fldCharType="separate"/>
        </w:r>
        <w:r>
          <w:rPr>
            <w:noProof/>
            <w:webHidden/>
          </w:rPr>
          <w:t>18</w:t>
        </w:r>
        <w:r>
          <w:rPr>
            <w:noProof/>
            <w:webHidden/>
          </w:rPr>
          <w:fldChar w:fldCharType="end"/>
        </w:r>
      </w:hyperlink>
    </w:p>
    <w:p w14:paraId="706E1C71" w14:textId="2D649660" w:rsidR="004704B5" w:rsidRDefault="004704B5">
      <w:pPr>
        <w:pStyle w:val="TOC5"/>
        <w:rPr>
          <w:rFonts w:asciiTheme="minorHAnsi" w:eastAsiaTheme="minorEastAsia" w:hAnsiTheme="minorHAnsi" w:cstheme="minorBidi"/>
          <w:noProof/>
          <w:sz w:val="22"/>
          <w:szCs w:val="22"/>
        </w:rPr>
      </w:pPr>
      <w:hyperlink w:anchor="_Toc528756470" w:history="1">
        <w:r w:rsidRPr="001A5140">
          <w:rPr>
            <w:rStyle w:val="Hyperlink"/>
            <w:noProof/>
          </w:rPr>
          <w:t>3.23.4.1.3 Common Message Segment Constraints</w:t>
        </w:r>
        <w:r>
          <w:rPr>
            <w:noProof/>
            <w:webHidden/>
          </w:rPr>
          <w:tab/>
        </w:r>
        <w:r>
          <w:rPr>
            <w:noProof/>
            <w:webHidden/>
          </w:rPr>
          <w:fldChar w:fldCharType="begin"/>
        </w:r>
        <w:r>
          <w:rPr>
            <w:noProof/>
            <w:webHidden/>
          </w:rPr>
          <w:instrText xml:space="preserve"> PAGEREF _Toc528756470 \h </w:instrText>
        </w:r>
        <w:r>
          <w:rPr>
            <w:noProof/>
            <w:webHidden/>
          </w:rPr>
        </w:r>
        <w:r>
          <w:rPr>
            <w:noProof/>
            <w:webHidden/>
          </w:rPr>
          <w:fldChar w:fldCharType="separate"/>
        </w:r>
        <w:r>
          <w:rPr>
            <w:noProof/>
            <w:webHidden/>
          </w:rPr>
          <w:t>20</w:t>
        </w:r>
        <w:r>
          <w:rPr>
            <w:noProof/>
            <w:webHidden/>
          </w:rPr>
          <w:fldChar w:fldCharType="end"/>
        </w:r>
      </w:hyperlink>
    </w:p>
    <w:p w14:paraId="4B461EA0" w14:textId="1A2FB75B" w:rsidR="004704B5" w:rsidRDefault="004704B5">
      <w:pPr>
        <w:pStyle w:val="TOC5"/>
        <w:rPr>
          <w:rFonts w:asciiTheme="minorHAnsi" w:eastAsiaTheme="minorEastAsia" w:hAnsiTheme="minorHAnsi" w:cstheme="minorBidi"/>
          <w:noProof/>
          <w:sz w:val="22"/>
          <w:szCs w:val="22"/>
        </w:rPr>
      </w:pPr>
      <w:hyperlink w:anchor="_Toc528756471" w:history="1">
        <w:r w:rsidRPr="001A5140">
          <w:rPr>
            <w:rStyle w:val="Hyperlink"/>
            <w:noProof/>
          </w:rPr>
          <w:t>3.23.4.1.4 Expected actions – Admission Reporter</w:t>
        </w:r>
        <w:r>
          <w:rPr>
            <w:noProof/>
            <w:webHidden/>
          </w:rPr>
          <w:tab/>
        </w:r>
        <w:r>
          <w:rPr>
            <w:noProof/>
            <w:webHidden/>
          </w:rPr>
          <w:fldChar w:fldCharType="begin"/>
        </w:r>
        <w:r>
          <w:rPr>
            <w:noProof/>
            <w:webHidden/>
          </w:rPr>
          <w:instrText xml:space="preserve"> PAGEREF _Toc528756471 \h </w:instrText>
        </w:r>
        <w:r>
          <w:rPr>
            <w:noProof/>
            <w:webHidden/>
          </w:rPr>
        </w:r>
        <w:r>
          <w:rPr>
            <w:noProof/>
            <w:webHidden/>
          </w:rPr>
          <w:fldChar w:fldCharType="separate"/>
        </w:r>
        <w:r>
          <w:rPr>
            <w:noProof/>
            <w:webHidden/>
          </w:rPr>
          <w:t>22</w:t>
        </w:r>
        <w:r>
          <w:rPr>
            <w:noProof/>
            <w:webHidden/>
          </w:rPr>
          <w:fldChar w:fldCharType="end"/>
        </w:r>
      </w:hyperlink>
    </w:p>
    <w:p w14:paraId="5C11B877" w14:textId="3C82ED36" w:rsidR="004704B5" w:rsidRDefault="004704B5">
      <w:pPr>
        <w:pStyle w:val="TOC5"/>
        <w:rPr>
          <w:rFonts w:asciiTheme="minorHAnsi" w:eastAsiaTheme="minorEastAsia" w:hAnsiTheme="minorHAnsi" w:cstheme="minorBidi"/>
          <w:noProof/>
          <w:sz w:val="22"/>
          <w:szCs w:val="22"/>
        </w:rPr>
      </w:pPr>
      <w:hyperlink w:anchor="_Toc528756472" w:history="1">
        <w:r w:rsidRPr="001A5140">
          <w:rPr>
            <w:rStyle w:val="Hyperlink"/>
            <w:noProof/>
          </w:rPr>
          <w:t>3.23.4.1.5 Expected actions – Admission Tracker</w:t>
        </w:r>
        <w:r>
          <w:rPr>
            <w:noProof/>
            <w:webHidden/>
          </w:rPr>
          <w:tab/>
        </w:r>
        <w:r>
          <w:rPr>
            <w:noProof/>
            <w:webHidden/>
          </w:rPr>
          <w:fldChar w:fldCharType="begin"/>
        </w:r>
        <w:r>
          <w:rPr>
            <w:noProof/>
            <w:webHidden/>
          </w:rPr>
          <w:instrText xml:space="preserve"> PAGEREF _Toc528756472 \h </w:instrText>
        </w:r>
        <w:r>
          <w:rPr>
            <w:noProof/>
            <w:webHidden/>
          </w:rPr>
        </w:r>
        <w:r>
          <w:rPr>
            <w:noProof/>
            <w:webHidden/>
          </w:rPr>
          <w:fldChar w:fldCharType="separate"/>
        </w:r>
        <w:r>
          <w:rPr>
            <w:noProof/>
            <w:webHidden/>
          </w:rPr>
          <w:t>22</w:t>
        </w:r>
        <w:r>
          <w:rPr>
            <w:noProof/>
            <w:webHidden/>
          </w:rPr>
          <w:fldChar w:fldCharType="end"/>
        </w:r>
      </w:hyperlink>
    </w:p>
    <w:p w14:paraId="2EDE8CFD" w14:textId="66E91418" w:rsidR="004704B5" w:rsidRDefault="004704B5">
      <w:pPr>
        <w:pStyle w:val="TOC5"/>
        <w:rPr>
          <w:rFonts w:asciiTheme="minorHAnsi" w:eastAsiaTheme="minorEastAsia" w:hAnsiTheme="minorHAnsi" w:cstheme="minorBidi"/>
          <w:noProof/>
          <w:sz w:val="22"/>
          <w:szCs w:val="22"/>
        </w:rPr>
      </w:pPr>
      <w:hyperlink w:anchor="_Toc528756473" w:history="1">
        <w:r w:rsidRPr="001A5140">
          <w:rPr>
            <w:rStyle w:val="Hyperlink"/>
            <w:noProof/>
          </w:rPr>
          <w:t>3.23.4.1.6 Expected actions – Tracker</w:t>
        </w:r>
        <w:r>
          <w:rPr>
            <w:noProof/>
            <w:webHidden/>
          </w:rPr>
          <w:tab/>
        </w:r>
        <w:r>
          <w:rPr>
            <w:noProof/>
            <w:webHidden/>
          </w:rPr>
          <w:fldChar w:fldCharType="begin"/>
        </w:r>
        <w:r>
          <w:rPr>
            <w:noProof/>
            <w:webHidden/>
          </w:rPr>
          <w:instrText xml:space="preserve"> PAGEREF _Toc528756473 \h </w:instrText>
        </w:r>
        <w:r>
          <w:rPr>
            <w:noProof/>
            <w:webHidden/>
          </w:rPr>
        </w:r>
        <w:r>
          <w:rPr>
            <w:noProof/>
            <w:webHidden/>
          </w:rPr>
          <w:fldChar w:fldCharType="separate"/>
        </w:r>
        <w:r>
          <w:rPr>
            <w:noProof/>
            <w:webHidden/>
          </w:rPr>
          <w:t>23</w:t>
        </w:r>
        <w:r>
          <w:rPr>
            <w:noProof/>
            <w:webHidden/>
          </w:rPr>
          <w:fldChar w:fldCharType="end"/>
        </w:r>
      </w:hyperlink>
    </w:p>
    <w:p w14:paraId="2AD3A4FF" w14:textId="4E44B390" w:rsidR="004704B5" w:rsidRDefault="004704B5">
      <w:pPr>
        <w:pStyle w:val="TOC3"/>
        <w:rPr>
          <w:rFonts w:asciiTheme="minorHAnsi" w:eastAsiaTheme="minorEastAsia" w:hAnsiTheme="minorHAnsi" w:cstheme="minorBidi"/>
          <w:noProof/>
          <w:sz w:val="22"/>
          <w:szCs w:val="22"/>
        </w:rPr>
      </w:pPr>
      <w:hyperlink w:anchor="_Toc528756474" w:history="1">
        <w:r w:rsidRPr="001A5140">
          <w:rPr>
            <w:rStyle w:val="Hyperlink"/>
            <w:noProof/>
          </w:rPr>
          <w:t>3.23.5 Security Considerations</w:t>
        </w:r>
        <w:r>
          <w:rPr>
            <w:noProof/>
            <w:webHidden/>
          </w:rPr>
          <w:tab/>
        </w:r>
        <w:r>
          <w:rPr>
            <w:noProof/>
            <w:webHidden/>
          </w:rPr>
          <w:fldChar w:fldCharType="begin"/>
        </w:r>
        <w:r>
          <w:rPr>
            <w:noProof/>
            <w:webHidden/>
          </w:rPr>
          <w:instrText xml:space="preserve"> PAGEREF _Toc528756474 \h </w:instrText>
        </w:r>
        <w:r>
          <w:rPr>
            <w:noProof/>
            <w:webHidden/>
          </w:rPr>
        </w:r>
        <w:r>
          <w:rPr>
            <w:noProof/>
            <w:webHidden/>
          </w:rPr>
          <w:fldChar w:fldCharType="separate"/>
        </w:r>
        <w:r>
          <w:rPr>
            <w:noProof/>
            <w:webHidden/>
          </w:rPr>
          <w:t>23</w:t>
        </w:r>
        <w:r>
          <w:rPr>
            <w:noProof/>
            <w:webHidden/>
          </w:rPr>
          <w:fldChar w:fldCharType="end"/>
        </w:r>
      </w:hyperlink>
    </w:p>
    <w:p w14:paraId="146D915F" w14:textId="6744C4B2" w:rsidR="004704B5" w:rsidRDefault="004704B5">
      <w:pPr>
        <w:pStyle w:val="TOC4"/>
        <w:rPr>
          <w:rFonts w:asciiTheme="minorHAnsi" w:eastAsiaTheme="minorEastAsia" w:hAnsiTheme="minorHAnsi" w:cstheme="minorBidi"/>
          <w:noProof/>
          <w:sz w:val="22"/>
          <w:szCs w:val="22"/>
        </w:rPr>
      </w:pPr>
      <w:hyperlink w:anchor="_Toc528756475" w:history="1">
        <w:r w:rsidRPr="001A5140">
          <w:rPr>
            <w:rStyle w:val="Hyperlink"/>
            <w:noProof/>
            <w:lang w:eastAsia="fr-FR"/>
          </w:rPr>
          <w:t>3.23.5.1 Security Audit Record</w:t>
        </w:r>
        <w:r>
          <w:rPr>
            <w:noProof/>
            <w:webHidden/>
          </w:rPr>
          <w:tab/>
        </w:r>
        <w:r>
          <w:rPr>
            <w:noProof/>
            <w:webHidden/>
          </w:rPr>
          <w:fldChar w:fldCharType="begin"/>
        </w:r>
        <w:r>
          <w:rPr>
            <w:noProof/>
            <w:webHidden/>
          </w:rPr>
          <w:instrText xml:space="preserve"> PAGEREF _Toc528756475 \h </w:instrText>
        </w:r>
        <w:r>
          <w:rPr>
            <w:noProof/>
            <w:webHidden/>
          </w:rPr>
        </w:r>
        <w:r>
          <w:rPr>
            <w:noProof/>
            <w:webHidden/>
          </w:rPr>
          <w:fldChar w:fldCharType="separate"/>
        </w:r>
        <w:r>
          <w:rPr>
            <w:noProof/>
            <w:webHidden/>
          </w:rPr>
          <w:t>23</w:t>
        </w:r>
        <w:r>
          <w:rPr>
            <w:noProof/>
            <w:webHidden/>
          </w:rPr>
          <w:fldChar w:fldCharType="end"/>
        </w:r>
      </w:hyperlink>
    </w:p>
    <w:p w14:paraId="4A6EAEF8" w14:textId="07F17A48" w:rsidR="004704B5" w:rsidRDefault="004704B5">
      <w:pPr>
        <w:pStyle w:val="TOC5"/>
        <w:rPr>
          <w:rFonts w:asciiTheme="minorHAnsi" w:eastAsiaTheme="minorEastAsia" w:hAnsiTheme="minorHAnsi" w:cstheme="minorBidi"/>
          <w:noProof/>
          <w:sz w:val="22"/>
          <w:szCs w:val="22"/>
        </w:rPr>
      </w:pPr>
      <w:hyperlink w:anchor="_Toc528756476" w:history="1">
        <w:r w:rsidRPr="001A5140">
          <w:rPr>
            <w:rStyle w:val="Hyperlink"/>
            <w:noProof/>
          </w:rPr>
          <w:t>3.23.5.1.1 Admission audit message</w:t>
        </w:r>
        <w:r>
          <w:rPr>
            <w:noProof/>
            <w:webHidden/>
          </w:rPr>
          <w:tab/>
        </w:r>
        <w:r>
          <w:rPr>
            <w:noProof/>
            <w:webHidden/>
          </w:rPr>
          <w:fldChar w:fldCharType="begin"/>
        </w:r>
        <w:r>
          <w:rPr>
            <w:noProof/>
            <w:webHidden/>
          </w:rPr>
          <w:instrText xml:space="preserve"> PAGEREF _Toc528756476 \h </w:instrText>
        </w:r>
        <w:r>
          <w:rPr>
            <w:noProof/>
            <w:webHidden/>
          </w:rPr>
        </w:r>
        <w:r>
          <w:rPr>
            <w:noProof/>
            <w:webHidden/>
          </w:rPr>
          <w:fldChar w:fldCharType="separate"/>
        </w:r>
        <w:r>
          <w:rPr>
            <w:noProof/>
            <w:webHidden/>
          </w:rPr>
          <w:t>23</w:t>
        </w:r>
        <w:r>
          <w:rPr>
            <w:noProof/>
            <w:webHidden/>
          </w:rPr>
          <w:fldChar w:fldCharType="end"/>
        </w:r>
      </w:hyperlink>
    </w:p>
    <w:p w14:paraId="133B488C" w14:textId="6DF52121" w:rsidR="004704B5" w:rsidRDefault="004704B5">
      <w:pPr>
        <w:pStyle w:val="TOC2"/>
        <w:rPr>
          <w:rFonts w:asciiTheme="minorHAnsi" w:eastAsiaTheme="minorEastAsia" w:hAnsiTheme="minorHAnsi" w:cstheme="minorBidi"/>
          <w:noProof/>
          <w:sz w:val="22"/>
          <w:szCs w:val="22"/>
        </w:rPr>
      </w:pPr>
      <w:hyperlink w:anchor="_Toc528756477" w:history="1">
        <w:r w:rsidRPr="001A5140">
          <w:rPr>
            <w:rStyle w:val="Hyperlink"/>
            <w:noProof/>
          </w:rPr>
          <w:t>3.24 Admission Order [PCC-24]</w:t>
        </w:r>
        <w:r>
          <w:rPr>
            <w:noProof/>
            <w:webHidden/>
          </w:rPr>
          <w:tab/>
        </w:r>
        <w:r>
          <w:rPr>
            <w:noProof/>
            <w:webHidden/>
          </w:rPr>
          <w:fldChar w:fldCharType="begin"/>
        </w:r>
        <w:r>
          <w:rPr>
            <w:noProof/>
            <w:webHidden/>
          </w:rPr>
          <w:instrText xml:space="preserve"> PAGEREF _Toc528756477 \h </w:instrText>
        </w:r>
        <w:r>
          <w:rPr>
            <w:noProof/>
            <w:webHidden/>
          </w:rPr>
        </w:r>
        <w:r>
          <w:rPr>
            <w:noProof/>
            <w:webHidden/>
          </w:rPr>
          <w:fldChar w:fldCharType="separate"/>
        </w:r>
        <w:r>
          <w:rPr>
            <w:noProof/>
            <w:webHidden/>
          </w:rPr>
          <w:t>25</w:t>
        </w:r>
        <w:r>
          <w:rPr>
            <w:noProof/>
            <w:webHidden/>
          </w:rPr>
          <w:fldChar w:fldCharType="end"/>
        </w:r>
      </w:hyperlink>
    </w:p>
    <w:p w14:paraId="645ADE47" w14:textId="3FAE7C35" w:rsidR="004704B5" w:rsidRDefault="004704B5">
      <w:pPr>
        <w:pStyle w:val="TOC3"/>
        <w:rPr>
          <w:rFonts w:asciiTheme="minorHAnsi" w:eastAsiaTheme="minorEastAsia" w:hAnsiTheme="minorHAnsi" w:cstheme="minorBidi"/>
          <w:noProof/>
          <w:sz w:val="22"/>
          <w:szCs w:val="22"/>
        </w:rPr>
      </w:pPr>
      <w:hyperlink w:anchor="_Toc528756478" w:history="1">
        <w:r w:rsidRPr="001A5140">
          <w:rPr>
            <w:rStyle w:val="Hyperlink"/>
            <w:noProof/>
          </w:rPr>
          <w:t>3.24.1 Scope</w:t>
        </w:r>
        <w:r>
          <w:rPr>
            <w:noProof/>
            <w:webHidden/>
          </w:rPr>
          <w:tab/>
        </w:r>
        <w:r>
          <w:rPr>
            <w:noProof/>
            <w:webHidden/>
          </w:rPr>
          <w:fldChar w:fldCharType="begin"/>
        </w:r>
        <w:r>
          <w:rPr>
            <w:noProof/>
            <w:webHidden/>
          </w:rPr>
          <w:instrText xml:space="preserve"> PAGEREF _Toc528756478 \h </w:instrText>
        </w:r>
        <w:r>
          <w:rPr>
            <w:noProof/>
            <w:webHidden/>
          </w:rPr>
        </w:r>
        <w:r>
          <w:rPr>
            <w:noProof/>
            <w:webHidden/>
          </w:rPr>
          <w:fldChar w:fldCharType="separate"/>
        </w:r>
        <w:r>
          <w:rPr>
            <w:noProof/>
            <w:webHidden/>
          </w:rPr>
          <w:t>25</w:t>
        </w:r>
        <w:r>
          <w:rPr>
            <w:noProof/>
            <w:webHidden/>
          </w:rPr>
          <w:fldChar w:fldCharType="end"/>
        </w:r>
      </w:hyperlink>
    </w:p>
    <w:p w14:paraId="0D0E2535" w14:textId="5E61EE07" w:rsidR="004704B5" w:rsidRDefault="004704B5">
      <w:pPr>
        <w:pStyle w:val="TOC3"/>
        <w:rPr>
          <w:rFonts w:asciiTheme="minorHAnsi" w:eastAsiaTheme="minorEastAsia" w:hAnsiTheme="minorHAnsi" w:cstheme="minorBidi"/>
          <w:noProof/>
          <w:sz w:val="22"/>
          <w:szCs w:val="22"/>
        </w:rPr>
      </w:pPr>
      <w:hyperlink w:anchor="_Toc528756479" w:history="1">
        <w:r w:rsidRPr="001A5140">
          <w:rPr>
            <w:rStyle w:val="Hyperlink"/>
            <w:noProof/>
          </w:rPr>
          <w:t>3.24.2 Actor Roles</w:t>
        </w:r>
        <w:r>
          <w:rPr>
            <w:noProof/>
            <w:webHidden/>
          </w:rPr>
          <w:tab/>
        </w:r>
        <w:r>
          <w:rPr>
            <w:noProof/>
            <w:webHidden/>
          </w:rPr>
          <w:fldChar w:fldCharType="begin"/>
        </w:r>
        <w:r>
          <w:rPr>
            <w:noProof/>
            <w:webHidden/>
          </w:rPr>
          <w:instrText xml:space="preserve"> PAGEREF _Toc528756479 \h </w:instrText>
        </w:r>
        <w:r>
          <w:rPr>
            <w:noProof/>
            <w:webHidden/>
          </w:rPr>
        </w:r>
        <w:r>
          <w:rPr>
            <w:noProof/>
            <w:webHidden/>
          </w:rPr>
          <w:fldChar w:fldCharType="separate"/>
        </w:r>
        <w:r>
          <w:rPr>
            <w:noProof/>
            <w:webHidden/>
          </w:rPr>
          <w:t>25</w:t>
        </w:r>
        <w:r>
          <w:rPr>
            <w:noProof/>
            <w:webHidden/>
          </w:rPr>
          <w:fldChar w:fldCharType="end"/>
        </w:r>
      </w:hyperlink>
    </w:p>
    <w:p w14:paraId="72B62CCE" w14:textId="022339D6" w:rsidR="004704B5" w:rsidRDefault="004704B5">
      <w:pPr>
        <w:pStyle w:val="TOC3"/>
        <w:rPr>
          <w:rFonts w:asciiTheme="minorHAnsi" w:eastAsiaTheme="minorEastAsia" w:hAnsiTheme="minorHAnsi" w:cstheme="minorBidi"/>
          <w:noProof/>
          <w:sz w:val="22"/>
          <w:szCs w:val="22"/>
        </w:rPr>
      </w:pPr>
      <w:hyperlink w:anchor="_Toc528756480" w:history="1">
        <w:r w:rsidRPr="001A5140">
          <w:rPr>
            <w:rStyle w:val="Hyperlink"/>
            <w:noProof/>
          </w:rPr>
          <w:t>3.24.3 Referenced Standards</w:t>
        </w:r>
        <w:r>
          <w:rPr>
            <w:noProof/>
            <w:webHidden/>
          </w:rPr>
          <w:tab/>
        </w:r>
        <w:r>
          <w:rPr>
            <w:noProof/>
            <w:webHidden/>
          </w:rPr>
          <w:fldChar w:fldCharType="begin"/>
        </w:r>
        <w:r>
          <w:rPr>
            <w:noProof/>
            <w:webHidden/>
          </w:rPr>
          <w:instrText xml:space="preserve"> PAGEREF _Toc528756480 \h </w:instrText>
        </w:r>
        <w:r>
          <w:rPr>
            <w:noProof/>
            <w:webHidden/>
          </w:rPr>
        </w:r>
        <w:r>
          <w:rPr>
            <w:noProof/>
            <w:webHidden/>
          </w:rPr>
          <w:fldChar w:fldCharType="separate"/>
        </w:r>
        <w:r>
          <w:rPr>
            <w:noProof/>
            <w:webHidden/>
          </w:rPr>
          <w:t>25</w:t>
        </w:r>
        <w:r>
          <w:rPr>
            <w:noProof/>
            <w:webHidden/>
          </w:rPr>
          <w:fldChar w:fldCharType="end"/>
        </w:r>
      </w:hyperlink>
    </w:p>
    <w:p w14:paraId="51E1D0C6" w14:textId="0DD2979B" w:rsidR="004704B5" w:rsidRDefault="004704B5">
      <w:pPr>
        <w:pStyle w:val="TOC3"/>
        <w:rPr>
          <w:rFonts w:asciiTheme="minorHAnsi" w:eastAsiaTheme="minorEastAsia" w:hAnsiTheme="minorHAnsi" w:cstheme="minorBidi"/>
          <w:noProof/>
          <w:sz w:val="22"/>
          <w:szCs w:val="22"/>
        </w:rPr>
      </w:pPr>
      <w:hyperlink w:anchor="_Toc528756481" w:history="1">
        <w:r w:rsidRPr="001A5140">
          <w:rPr>
            <w:rStyle w:val="Hyperlink"/>
            <w:noProof/>
          </w:rPr>
          <w:t>3.24.4 Interaction Diagram</w:t>
        </w:r>
        <w:r>
          <w:rPr>
            <w:noProof/>
            <w:webHidden/>
          </w:rPr>
          <w:tab/>
        </w:r>
        <w:r>
          <w:rPr>
            <w:noProof/>
            <w:webHidden/>
          </w:rPr>
          <w:fldChar w:fldCharType="begin"/>
        </w:r>
        <w:r>
          <w:rPr>
            <w:noProof/>
            <w:webHidden/>
          </w:rPr>
          <w:instrText xml:space="preserve"> PAGEREF _Toc528756481 \h </w:instrText>
        </w:r>
        <w:r>
          <w:rPr>
            <w:noProof/>
            <w:webHidden/>
          </w:rPr>
        </w:r>
        <w:r>
          <w:rPr>
            <w:noProof/>
            <w:webHidden/>
          </w:rPr>
          <w:fldChar w:fldCharType="separate"/>
        </w:r>
        <w:r>
          <w:rPr>
            <w:noProof/>
            <w:webHidden/>
          </w:rPr>
          <w:t>25</w:t>
        </w:r>
        <w:r>
          <w:rPr>
            <w:noProof/>
            <w:webHidden/>
          </w:rPr>
          <w:fldChar w:fldCharType="end"/>
        </w:r>
      </w:hyperlink>
    </w:p>
    <w:p w14:paraId="5F13122C" w14:textId="316BC44D" w:rsidR="004704B5" w:rsidRDefault="004704B5">
      <w:pPr>
        <w:pStyle w:val="TOC4"/>
        <w:rPr>
          <w:rFonts w:asciiTheme="minorHAnsi" w:eastAsiaTheme="minorEastAsia" w:hAnsiTheme="minorHAnsi" w:cstheme="minorBidi"/>
          <w:noProof/>
          <w:sz w:val="22"/>
          <w:szCs w:val="22"/>
        </w:rPr>
      </w:pPr>
      <w:hyperlink w:anchor="_Toc528756482" w:history="1">
        <w:r w:rsidRPr="001A5140">
          <w:rPr>
            <w:rStyle w:val="Hyperlink"/>
            <w:noProof/>
          </w:rPr>
          <w:t>3.24.4.1 Admission Order</w:t>
        </w:r>
        <w:r>
          <w:rPr>
            <w:noProof/>
            <w:webHidden/>
          </w:rPr>
          <w:tab/>
        </w:r>
        <w:r>
          <w:rPr>
            <w:noProof/>
            <w:webHidden/>
          </w:rPr>
          <w:fldChar w:fldCharType="begin"/>
        </w:r>
        <w:r>
          <w:rPr>
            <w:noProof/>
            <w:webHidden/>
          </w:rPr>
          <w:instrText xml:space="preserve"> PAGEREF _Toc528756482 \h </w:instrText>
        </w:r>
        <w:r>
          <w:rPr>
            <w:noProof/>
            <w:webHidden/>
          </w:rPr>
        </w:r>
        <w:r>
          <w:rPr>
            <w:noProof/>
            <w:webHidden/>
          </w:rPr>
          <w:fldChar w:fldCharType="separate"/>
        </w:r>
        <w:r>
          <w:rPr>
            <w:noProof/>
            <w:webHidden/>
          </w:rPr>
          <w:t>26</w:t>
        </w:r>
        <w:r>
          <w:rPr>
            <w:noProof/>
            <w:webHidden/>
          </w:rPr>
          <w:fldChar w:fldCharType="end"/>
        </w:r>
      </w:hyperlink>
    </w:p>
    <w:p w14:paraId="79ACFE71" w14:textId="69E12ADA" w:rsidR="004704B5" w:rsidRDefault="004704B5">
      <w:pPr>
        <w:pStyle w:val="TOC5"/>
        <w:rPr>
          <w:rFonts w:asciiTheme="minorHAnsi" w:eastAsiaTheme="minorEastAsia" w:hAnsiTheme="minorHAnsi" w:cstheme="minorBidi"/>
          <w:noProof/>
          <w:sz w:val="22"/>
          <w:szCs w:val="22"/>
        </w:rPr>
      </w:pPr>
      <w:hyperlink w:anchor="_Toc528756483" w:history="1">
        <w:r w:rsidRPr="001A5140">
          <w:rPr>
            <w:rStyle w:val="Hyperlink"/>
            <w:noProof/>
          </w:rPr>
          <w:t>3.24.4.1.1 Trigger Events</w:t>
        </w:r>
        <w:r>
          <w:rPr>
            <w:noProof/>
            <w:webHidden/>
          </w:rPr>
          <w:tab/>
        </w:r>
        <w:r>
          <w:rPr>
            <w:noProof/>
            <w:webHidden/>
          </w:rPr>
          <w:fldChar w:fldCharType="begin"/>
        </w:r>
        <w:r>
          <w:rPr>
            <w:noProof/>
            <w:webHidden/>
          </w:rPr>
          <w:instrText xml:space="preserve"> PAGEREF _Toc528756483 \h </w:instrText>
        </w:r>
        <w:r>
          <w:rPr>
            <w:noProof/>
            <w:webHidden/>
          </w:rPr>
        </w:r>
        <w:r>
          <w:rPr>
            <w:noProof/>
            <w:webHidden/>
          </w:rPr>
          <w:fldChar w:fldCharType="separate"/>
        </w:r>
        <w:r>
          <w:rPr>
            <w:noProof/>
            <w:webHidden/>
          </w:rPr>
          <w:t>26</w:t>
        </w:r>
        <w:r>
          <w:rPr>
            <w:noProof/>
            <w:webHidden/>
          </w:rPr>
          <w:fldChar w:fldCharType="end"/>
        </w:r>
      </w:hyperlink>
    </w:p>
    <w:p w14:paraId="7CAA3ACB" w14:textId="15286193" w:rsidR="004704B5" w:rsidRDefault="004704B5">
      <w:pPr>
        <w:pStyle w:val="TOC5"/>
        <w:rPr>
          <w:rFonts w:asciiTheme="minorHAnsi" w:eastAsiaTheme="minorEastAsia" w:hAnsiTheme="minorHAnsi" w:cstheme="minorBidi"/>
          <w:noProof/>
          <w:sz w:val="22"/>
          <w:szCs w:val="22"/>
        </w:rPr>
      </w:pPr>
      <w:hyperlink w:anchor="_Toc528756484" w:history="1">
        <w:r w:rsidRPr="001A5140">
          <w:rPr>
            <w:rStyle w:val="Hyperlink"/>
            <w:noProof/>
          </w:rPr>
          <w:t>3.24.4.1.2 Message Semantics</w:t>
        </w:r>
        <w:r>
          <w:rPr>
            <w:noProof/>
            <w:webHidden/>
          </w:rPr>
          <w:tab/>
        </w:r>
        <w:r>
          <w:rPr>
            <w:noProof/>
            <w:webHidden/>
          </w:rPr>
          <w:fldChar w:fldCharType="begin"/>
        </w:r>
        <w:r>
          <w:rPr>
            <w:noProof/>
            <w:webHidden/>
          </w:rPr>
          <w:instrText xml:space="preserve"> PAGEREF _Toc528756484 \h </w:instrText>
        </w:r>
        <w:r>
          <w:rPr>
            <w:noProof/>
            <w:webHidden/>
          </w:rPr>
        </w:r>
        <w:r>
          <w:rPr>
            <w:noProof/>
            <w:webHidden/>
          </w:rPr>
          <w:fldChar w:fldCharType="separate"/>
        </w:r>
        <w:r>
          <w:rPr>
            <w:noProof/>
            <w:webHidden/>
          </w:rPr>
          <w:t>26</w:t>
        </w:r>
        <w:r>
          <w:rPr>
            <w:noProof/>
            <w:webHidden/>
          </w:rPr>
          <w:fldChar w:fldCharType="end"/>
        </w:r>
      </w:hyperlink>
    </w:p>
    <w:p w14:paraId="299E86CB" w14:textId="6F02F80F" w:rsidR="004704B5" w:rsidRDefault="004704B5">
      <w:pPr>
        <w:pStyle w:val="TOC5"/>
        <w:rPr>
          <w:rFonts w:asciiTheme="minorHAnsi" w:eastAsiaTheme="minorEastAsia" w:hAnsiTheme="minorHAnsi" w:cstheme="minorBidi"/>
          <w:noProof/>
          <w:sz w:val="22"/>
          <w:szCs w:val="22"/>
        </w:rPr>
      </w:pPr>
      <w:hyperlink w:anchor="_Toc528756485" w:history="1">
        <w:r w:rsidRPr="001A5140">
          <w:rPr>
            <w:rStyle w:val="Hyperlink"/>
            <w:noProof/>
          </w:rPr>
          <w:t>3.24.4.1.3 Expected Actions – Order Placer</w:t>
        </w:r>
        <w:r>
          <w:rPr>
            <w:noProof/>
            <w:webHidden/>
          </w:rPr>
          <w:tab/>
        </w:r>
        <w:r>
          <w:rPr>
            <w:noProof/>
            <w:webHidden/>
          </w:rPr>
          <w:fldChar w:fldCharType="begin"/>
        </w:r>
        <w:r>
          <w:rPr>
            <w:noProof/>
            <w:webHidden/>
          </w:rPr>
          <w:instrText xml:space="preserve"> PAGEREF _Toc528756485 \h </w:instrText>
        </w:r>
        <w:r>
          <w:rPr>
            <w:noProof/>
            <w:webHidden/>
          </w:rPr>
        </w:r>
        <w:r>
          <w:rPr>
            <w:noProof/>
            <w:webHidden/>
          </w:rPr>
          <w:fldChar w:fldCharType="separate"/>
        </w:r>
        <w:r>
          <w:rPr>
            <w:noProof/>
            <w:webHidden/>
          </w:rPr>
          <w:t>26</w:t>
        </w:r>
        <w:r>
          <w:rPr>
            <w:noProof/>
            <w:webHidden/>
          </w:rPr>
          <w:fldChar w:fldCharType="end"/>
        </w:r>
      </w:hyperlink>
    </w:p>
    <w:p w14:paraId="41A5D5C4" w14:textId="32544CFE" w:rsidR="004704B5" w:rsidRDefault="004704B5">
      <w:pPr>
        <w:pStyle w:val="TOC5"/>
        <w:rPr>
          <w:rFonts w:asciiTheme="minorHAnsi" w:eastAsiaTheme="minorEastAsia" w:hAnsiTheme="minorHAnsi" w:cstheme="minorBidi"/>
          <w:noProof/>
          <w:sz w:val="22"/>
          <w:szCs w:val="22"/>
        </w:rPr>
      </w:pPr>
      <w:hyperlink w:anchor="_Toc528756486" w:history="1">
        <w:r w:rsidRPr="001A5140">
          <w:rPr>
            <w:rStyle w:val="Hyperlink"/>
            <w:noProof/>
          </w:rPr>
          <w:t>3.24.4.1.4 Expected Actions – Bed Manager</w:t>
        </w:r>
        <w:r>
          <w:rPr>
            <w:noProof/>
            <w:webHidden/>
          </w:rPr>
          <w:tab/>
        </w:r>
        <w:r>
          <w:rPr>
            <w:noProof/>
            <w:webHidden/>
          </w:rPr>
          <w:fldChar w:fldCharType="begin"/>
        </w:r>
        <w:r>
          <w:rPr>
            <w:noProof/>
            <w:webHidden/>
          </w:rPr>
          <w:instrText xml:space="preserve"> PAGEREF _Toc528756486 \h </w:instrText>
        </w:r>
        <w:r>
          <w:rPr>
            <w:noProof/>
            <w:webHidden/>
          </w:rPr>
        </w:r>
        <w:r>
          <w:rPr>
            <w:noProof/>
            <w:webHidden/>
          </w:rPr>
          <w:fldChar w:fldCharType="separate"/>
        </w:r>
        <w:r>
          <w:rPr>
            <w:noProof/>
            <w:webHidden/>
          </w:rPr>
          <w:t>26</w:t>
        </w:r>
        <w:r>
          <w:rPr>
            <w:noProof/>
            <w:webHidden/>
          </w:rPr>
          <w:fldChar w:fldCharType="end"/>
        </w:r>
      </w:hyperlink>
    </w:p>
    <w:p w14:paraId="120686A4" w14:textId="32A8A804" w:rsidR="004704B5" w:rsidRDefault="004704B5">
      <w:pPr>
        <w:pStyle w:val="TOC5"/>
        <w:rPr>
          <w:rFonts w:asciiTheme="minorHAnsi" w:eastAsiaTheme="minorEastAsia" w:hAnsiTheme="minorHAnsi" w:cstheme="minorBidi"/>
          <w:noProof/>
          <w:sz w:val="22"/>
          <w:szCs w:val="22"/>
        </w:rPr>
      </w:pPr>
      <w:hyperlink w:anchor="_Toc528756487" w:history="1">
        <w:r w:rsidRPr="001A5140">
          <w:rPr>
            <w:rStyle w:val="Hyperlink"/>
            <w:noProof/>
          </w:rPr>
          <w:t>3.24.4.1.5 Expected Actions – Tracker</w:t>
        </w:r>
        <w:r>
          <w:rPr>
            <w:noProof/>
            <w:webHidden/>
          </w:rPr>
          <w:tab/>
        </w:r>
        <w:r>
          <w:rPr>
            <w:noProof/>
            <w:webHidden/>
          </w:rPr>
          <w:fldChar w:fldCharType="begin"/>
        </w:r>
        <w:r>
          <w:rPr>
            <w:noProof/>
            <w:webHidden/>
          </w:rPr>
          <w:instrText xml:space="preserve"> PAGEREF _Toc528756487 \h </w:instrText>
        </w:r>
        <w:r>
          <w:rPr>
            <w:noProof/>
            <w:webHidden/>
          </w:rPr>
        </w:r>
        <w:r>
          <w:rPr>
            <w:noProof/>
            <w:webHidden/>
          </w:rPr>
          <w:fldChar w:fldCharType="separate"/>
        </w:r>
        <w:r>
          <w:rPr>
            <w:noProof/>
            <w:webHidden/>
          </w:rPr>
          <w:t>27</w:t>
        </w:r>
        <w:r>
          <w:rPr>
            <w:noProof/>
            <w:webHidden/>
          </w:rPr>
          <w:fldChar w:fldCharType="end"/>
        </w:r>
      </w:hyperlink>
    </w:p>
    <w:p w14:paraId="1F67EB2A" w14:textId="20E08C24" w:rsidR="004704B5" w:rsidRDefault="004704B5">
      <w:pPr>
        <w:pStyle w:val="TOC5"/>
        <w:rPr>
          <w:rFonts w:asciiTheme="minorHAnsi" w:eastAsiaTheme="minorEastAsia" w:hAnsiTheme="minorHAnsi" w:cstheme="minorBidi"/>
          <w:noProof/>
          <w:sz w:val="22"/>
          <w:szCs w:val="22"/>
        </w:rPr>
      </w:pPr>
      <w:hyperlink w:anchor="_Toc528756488" w:history="1">
        <w:r w:rsidRPr="001A5140">
          <w:rPr>
            <w:rStyle w:val="Hyperlink"/>
            <w:noProof/>
          </w:rPr>
          <w:t>3.24.4.1.6 Expected Actions – Emergency Department Information System</w:t>
        </w:r>
        <w:r>
          <w:rPr>
            <w:noProof/>
            <w:webHidden/>
          </w:rPr>
          <w:tab/>
        </w:r>
        <w:r>
          <w:rPr>
            <w:noProof/>
            <w:webHidden/>
          </w:rPr>
          <w:fldChar w:fldCharType="begin"/>
        </w:r>
        <w:r>
          <w:rPr>
            <w:noProof/>
            <w:webHidden/>
          </w:rPr>
          <w:instrText xml:space="preserve"> PAGEREF _Toc528756488 \h </w:instrText>
        </w:r>
        <w:r>
          <w:rPr>
            <w:noProof/>
            <w:webHidden/>
          </w:rPr>
        </w:r>
        <w:r>
          <w:rPr>
            <w:noProof/>
            <w:webHidden/>
          </w:rPr>
          <w:fldChar w:fldCharType="separate"/>
        </w:r>
        <w:r>
          <w:rPr>
            <w:noProof/>
            <w:webHidden/>
          </w:rPr>
          <w:t>27</w:t>
        </w:r>
        <w:r>
          <w:rPr>
            <w:noProof/>
            <w:webHidden/>
          </w:rPr>
          <w:fldChar w:fldCharType="end"/>
        </w:r>
      </w:hyperlink>
    </w:p>
    <w:p w14:paraId="70B57CD3" w14:textId="124C2159" w:rsidR="004704B5" w:rsidRDefault="004704B5">
      <w:pPr>
        <w:pStyle w:val="TOC3"/>
        <w:rPr>
          <w:rFonts w:asciiTheme="minorHAnsi" w:eastAsiaTheme="minorEastAsia" w:hAnsiTheme="minorHAnsi" w:cstheme="minorBidi"/>
          <w:noProof/>
          <w:sz w:val="22"/>
          <w:szCs w:val="22"/>
        </w:rPr>
      </w:pPr>
      <w:hyperlink w:anchor="_Toc528756489" w:history="1">
        <w:r w:rsidRPr="001A5140">
          <w:rPr>
            <w:rStyle w:val="Hyperlink"/>
            <w:noProof/>
          </w:rPr>
          <w:t>3.24.5 Security Considerations</w:t>
        </w:r>
        <w:r>
          <w:rPr>
            <w:noProof/>
            <w:webHidden/>
          </w:rPr>
          <w:tab/>
        </w:r>
        <w:r>
          <w:rPr>
            <w:noProof/>
            <w:webHidden/>
          </w:rPr>
          <w:fldChar w:fldCharType="begin"/>
        </w:r>
        <w:r>
          <w:rPr>
            <w:noProof/>
            <w:webHidden/>
          </w:rPr>
          <w:instrText xml:space="preserve"> PAGEREF _Toc528756489 \h </w:instrText>
        </w:r>
        <w:r>
          <w:rPr>
            <w:noProof/>
            <w:webHidden/>
          </w:rPr>
        </w:r>
        <w:r>
          <w:rPr>
            <w:noProof/>
            <w:webHidden/>
          </w:rPr>
          <w:fldChar w:fldCharType="separate"/>
        </w:r>
        <w:r>
          <w:rPr>
            <w:noProof/>
            <w:webHidden/>
          </w:rPr>
          <w:t>27</w:t>
        </w:r>
        <w:r>
          <w:rPr>
            <w:noProof/>
            <w:webHidden/>
          </w:rPr>
          <w:fldChar w:fldCharType="end"/>
        </w:r>
      </w:hyperlink>
    </w:p>
    <w:p w14:paraId="7D82B14C" w14:textId="22C5A9CD" w:rsidR="004704B5" w:rsidRDefault="004704B5">
      <w:pPr>
        <w:pStyle w:val="TOC4"/>
        <w:rPr>
          <w:rFonts w:asciiTheme="minorHAnsi" w:eastAsiaTheme="minorEastAsia" w:hAnsiTheme="minorHAnsi" w:cstheme="minorBidi"/>
          <w:noProof/>
          <w:sz w:val="22"/>
          <w:szCs w:val="22"/>
        </w:rPr>
      </w:pPr>
      <w:hyperlink w:anchor="_Toc528756490" w:history="1">
        <w:r w:rsidRPr="001A5140">
          <w:rPr>
            <w:rStyle w:val="Hyperlink"/>
            <w:noProof/>
            <w:lang w:eastAsia="fr-FR"/>
          </w:rPr>
          <w:t>3.24.5.1 Security Audit Record</w:t>
        </w:r>
        <w:r>
          <w:rPr>
            <w:noProof/>
            <w:webHidden/>
          </w:rPr>
          <w:tab/>
        </w:r>
        <w:r>
          <w:rPr>
            <w:noProof/>
            <w:webHidden/>
          </w:rPr>
          <w:fldChar w:fldCharType="begin"/>
        </w:r>
        <w:r>
          <w:rPr>
            <w:noProof/>
            <w:webHidden/>
          </w:rPr>
          <w:instrText xml:space="preserve"> PAGEREF _Toc528756490 \h </w:instrText>
        </w:r>
        <w:r>
          <w:rPr>
            <w:noProof/>
            <w:webHidden/>
          </w:rPr>
        </w:r>
        <w:r>
          <w:rPr>
            <w:noProof/>
            <w:webHidden/>
          </w:rPr>
          <w:fldChar w:fldCharType="separate"/>
        </w:r>
        <w:r>
          <w:rPr>
            <w:noProof/>
            <w:webHidden/>
          </w:rPr>
          <w:t>27</w:t>
        </w:r>
        <w:r>
          <w:rPr>
            <w:noProof/>
            <w:webHidden/>
          </w:rPr>
          <w:fldChar w:fldCharType="end"/>
        </w:r>
      </w:hyperlink>
    </w:p>
    <w:p w14:paraId="19D89A30" w14:textId="7B9A6A02" w:rsidR="004704B5" w:rsidRDefault="004704B5">
      <w:pPr>
        <w:pStyle w:val="TOC5"/>
        <w:rPr>
          <w:rFonts w:asciiTheme="minorHAnsi" w:eastAsiaTheme="minorEastAsia" w:hAnsiTheme="minorHAnsi" w:cstheme="minorBidi"/>
          <w:noProof/>
          <w:sz w:val="22"/>
          <w:szCs w:val="22"/>
        </w:rPr>
      </w:pPr>
      <w:hyperlink w:anchor="_Toc528756491" w:history="1">
        <w:r w:rsidRPr="001A5140">
          <w:rPr>
            <w:rStyle w:val="Hyperlink"/>
            <w:noProof/>
          </w:rPr>
          <w:t>3.24.5.1.1 Admission audit message</w:t>
        </w:r>
        <w:r>
          <w:rPr>
            <w:noProof/>
            <w:webHidden/>
          </w:rPr>
          <w:tab/>
        </w:r>
        <w:r>
          <w:rPr>
            <w:noProof/>
            <w:webHidden/>
          </w:rPr>
          <w:fldChar w:fldCharType="begin"/>
        </w:r>
        <w:r>
          <w:rPr>
            <w:noProof/>
            <w:webHidden/>
          </w:rPr>
          <w:instrText xml:space="preserve"> PAGEREF _Toc528756491 \h </w:instrText>
        </w:r>
        <w:r>
          <w:rPr>
            <w:noProof/>
            <w:webHidden/>
          </w:rPr>
        </w:r>
        <w:r>
          <w:rPr>
            <w:noProof/>
            <w:webHidden/>
          </w:rPr>
          <w:fldChar w:fldCharType="separate"/>
        </w:r>
        <w:r>
          <w:rPr>
            <w:noProof/>
            <w:webHidden/>
          </w:rPr>
          <w:t>27</w:t>
        </w:r>
        <w:r>
          <w:rPr>
            <w:noProof/>
            <w:webHidden/>
          </w:rPr>
          <w:fldChar w:fldCharType="end"/>
        </w:r>
      </w:hyperlink>
    </w:p>
    <w:p w14:paraId="259FD45E" w14:textId="5D16DC25" w:rsidR="004704B5" w:rsidRDefault="004704B5">
      <w:pPr>
        <w:pStyle w:val="TOC2"/>
        <w:rPr>
          <w:rFonts w:asciiTheme="minorHAnsi" w:eastAsiaTheme="minorEastAsia" w:hAnsiTheme="minorHAnsi" w:cstheme="minorBidi"/>
          <w:noProof/>
          <w:sz w:val="22"/>
          <w:szCs w:val="22"/>
        </w:rPr>
      </w:pPr>
      <w:hyperlink w:anchor="_Toc528756492" w:history="1">
        <w:r w:rsidRPr="001A5140">
          <w:rPr>
            <w:rStyle w:val="Hyperlink"/>
            <w:noProof/>
          </w:rPr>
          <w:t>3.25 Patient Movement [PCC-25]</w:t>
        </w:r>
        <w:r>
          <w:rPr>
            <w:noProof/>
            <w:webHidden/>
          </w:rPr>
          <w:tab/>
        </w:r>
        <w:r>
          <w:rPr>
            <w:noProof/>
            <w:webHidden/>
          </w:rPr>
          <w:fldChar w:fldCharType="begin"/>
        </w:r>
        <w:r>
          <w:rPr>
            <w:noProof/>
            <w:webHidden/>
          </w:rPr>
          <w:instrText xml:space="preserve"> PAGEREF _Toc528756492 \h </w:instrText>
        </w:r>
        <w:r>
          <w:rPr>
            <w:noProof/>
            <w:webHidden/>
          </w:rPr>
        </w:r>
        <w:r>
          <w:rPr>
            <w:noProof/>
            <w:webHidden/>
          </w:rPr>
          <w:fldChar w:fldCharType="separate"/>
        </w:r>
        <w:r>
          <w:rPr>
            <w:noProof/>
            <w:webHidden/>
          </w:rPr>
          <w:t>28</w:t>
        </w:r>
        <w:r>
          <w:rPr>
            <w:noProof/>
            <w:webHidden/>
          </w:rPr>
          <w:fldChar w:fldCharType="end"/>
        </w:r>
      </w:hyperlink>
    </w:p>
    <w:p w14:paraId="7FA2E513" w14:textId="730CA6F5" w:rsidR="004704B5" w:rsidRDefault="004704B5">
      <w:pPr>
        <w:pStyle w:val="TOC3"/>
        <w:rPr>
          <w:rFonts w:asciiTheme="minorHAnsi" w:eastAsiaTheme="minorEastAsia" w:hAnsiTheme="minorHAnsi" w:cstheme="minorBidi"/>
          <w:noProof/>
          <w:sz w:val="22"/>
          <w:szCs w:val="22"/>
        </w:rPr>
      </w:pPr>
      <w:hyperlink w:anchor="_Toc528756493" w:history="1">
        <w:r w:rsidRPr="001A5140">
          <w:rPr>
            <w:rStyle w:val="Hyperlink"/>
            <w:noProof/>
          </w:rPr>
          <w:t>3.25.1 Scope</w:t>
        </w:r>
        <w:r>
          <w:rPr>
            <w:noProof/>
            <w:webHidden/>
          </w:rPr>
          <w:tab/>
        </w:r>
        <w:r>
          <w:rPr>
            <w:noProof/>
            <w:webHidden/>
          </w:rPr>
          <w:fldChar w:fldCharType="begin"/>
        </w:r>
        <w:r>
          <w:rPr>
            <w:noProof/>
            <w:webHidden/>
          </w:rPr>
          <w:instrText xml:space="preserve"> PAGEREF _Toc528756493 \h </w:instrText>
        </w:r>
        <w:r>
          <w:rPr>
            <w:noProof/>
            <w:webHidden/>
          </w:rPr>
        </w:r>
        <w:r>
          <w:rPr>
            <w:noProof/>
            <w:webHidden/>
          </w:rPr>
          <w:fldChar w:fldCharType="separate"/>
        </w:r>
        <w:r>
          <w:rPr>
            <w:noProof/>
            <w:webHidden/>
          </w:rPr>
          <w:t>28</w:t>
        </w:r>
        <w:r>
          <w:rPr>
            <w:noProof/>
            <w:webHidden/>
          </w:rPr>
          <w:fldChar w:fldCharType="end"/>
        </w:r>
      </w:hyperlink>
    </w:p>
    <w:p w14:paraId="273AFC52" w14:textId="2BB38BE8" w:rsidR="004704B5" w:rsidRDefault="004704B5">
      <w:pPr>
        <w:pStyle w:val="TOC3"/>
        <w:rPr>
          <w:rFonts w:asciiTheme="minorHAnsi" w:eastAsiaTheme="minorEastAsia" w:hAnsiTheme="minorHAnsi" w:cstheme="minorBidi"/>
          <w:noProof/>
          <w:sz w:val="22"/>
          <w:szCs w:val="22"/>
        </w:rPr>
      </w:pPr>
      <w:hyperlink w:anchor="_Toc528756494" w:history="1">
        <w:r w:rsidRPr="001A5140">
          <w:rPr>
            <w:rStyle w:val="Hyperlink"/>
            <w:noProof/>
          </w:rPr>
          <w:t>3.25.2 Actor Roles</w:t>
        </w:r>
        <w:r>
          <w:rPr>
            <w:noProof/>
            <w:webHidden/>
          </w:rPr>
          <w:tab/>
        </w:r>
        <w:r>
          <w:rPr>
            <w:noProof/>
            <w:webHidden/>
          </w:rPr>
          <w:fldChar w:fldCharType="begin"/>
        </w:r>
        <w:r>
          <w:rPr>
            <w:noProof/>
            <w:webHidden/>
          </w:rPr>
          <w:instrText xml:space="preserve"> PAGEREF _Toc528756494 \h </w:instrText>
        </w:r>
        <w:r>
          <w:rPr>
            <w:noProof/>
            <w:webHidden/>
          </w:rPr>
        </w:r>
        <w:r>
          <w:rPr>
            <w:noProof/>
            <w:webHidden/>
          </w:rPr>
          <w:fldChar w:fldCharType="separate"/>
        </w:r>
        <w:r>
          <w:rPr>
            <w:noProof/>
            <w:webHidden/>
          </w:rPr>
          <w:t>29</w:t>
        </w:r>
        <w:r>
          <w:rPr>
            <w:noProof/>
            <w:webHidden/>
          </w:rPr>
          <w:fldChar w:fldCharType="end"/>
        </w:r>
      </w:hyperlink>
    </w:p>
    <w:p w14:paraId="1CEE975B" w14:textId="016A9CFB" w:rsidR="004704B5" w:rsidRDefault="004704B5">
      <w:pPr>
        <w:pStyle w:val="TOC3"/>
        <w:rPr>
          <w:rFonts w:asciiTheme="minorHAnsi" w:eastAsiaTheme="minorEastAsia" w:hAnsiTheme="minorHAnsi" w:cstheme="minorBidi"/>
          <w:noProof/>
          <w:sz w:val="22"/>
          <w:szCs w:val="22"/>
        </w:rPr>
      </w:pPr>
      <w:hyperlink w:anchor="_Toc528756495" w:history="1">
        <w:r w:rsidRPr="001A5140">
          <w:rPr>
            <w:rStyle w:val="Hyperlink"/>
            <w:noProof/>
          </w:rPr>
          <w:t>3.25.3 Referenced Standards</w:t>
        </w:r>
        <w:r>
          <w:rPr>
            <w:noProof/>
            <w:webHidden/>
          </w:rPr>
          <w:tab/>
        </w:r>
        <w:r>
          <w:rPr>
            <w:noProof/>
            <w:webHidden/>
          </w:rPr>
          <w:fldChar w:fldCharType="begin"/>
        </w:r>
        <w:r>
          <w:rPr>
            <w:noProof/>
            <w:webHidden/>
          </w:rPr>
          <w:instrText xml:space="preserve"> PAGEREF _Toc528756495 \h </w:instrText>
        </w:r>
        <w:r>
          <w:rPr>
            <w:noProof/>
            <w:webHidden/>
          </w:rPr>
        </w:r>
        <w:r>
          <w:rPr>
            <w:noProof/>
            <w:webHidden/>
          </w:rPr>
          <w:fldChar w:fldCharType="separate"/>
        </w:r>
        <w:r>
          <w:rPr>
            <w:noProof/>
            <w:webHidden/>
          </w:rPr>
          <w:t>29</w:t>
        </w:r>
        <w:r>
          <w:rPr>
            <w:noProof/>
            <w:webHidden/>
          </w:rPr>
          <w:fldChar w:fldCharType="end"/>
        </w:r>
      </w:hyperlink>
    </w:p>
    <w:p w14:paraId="08312F11" w14:textId="386F1615" w:rsidR="004704B5" w:rsidRDefault="004704B5">
      <w:pPr>
        <w:pStyle w:val="TOC3"/>
        <w:rPr>
          <w:rFonts w:asciiTheme="minorHAnsi" w:eastAsiaTheme="minorEastAsia" w:hAnsiTheme="minorHAnsi" w:cstheme="minorBidi"/>
          <w:noProof/>
          <w:sz w:val="22"/>
          <w:szCs w:val="22"/>
        </w:rPr>
      </w:pPr>
      <w:hyperlink w:anchor="_Toc528756496" w:history="1">
        <w:r w:rsidRPr="001A5140">
          <w:rPr>
            <w:rStyle w:val="Hyperlink"/>
            <w:noProof/>
          </w:rPr>
          <w:t>3.25.4 Interaction Diagram</w:t>
        </w:r>
        <w:r>
          <w:rPr>
            <w:noProof/>
            <w:webHidden/>
          </w:rPr>
          <w:tab/>
        </w:r>
        <w:r>
          <w:rPr>
            <w:noProof/>
            <w:webHidden/>
          </w:rPr>
          <w:fldChar w:fldCharType="begin"/>
        </w:r>
        <w:r>
          <w:rPr>
            <w:noProof/>
            <w:webHidden/>
          </w:rPr>
          <w:instrText xml:space="preserve"> PAGEREF _Toc528756496 \h </w:instrText>
        </w:r>
        <w:r>
          <w:rPr>
            <w:noProof/>
            <w:webHidden/>
          </w:rPr>
        </w:r>
        <w:r>
          <w:rPr>
            <w:noProof/>
            <w:webHidden/>
          </w:rPr>
          <w:fldChar w:fldCharType="separate"/>
        </w:r>
        <w:r>
          <w:rPr>
            <w:noProof/>
            <w:webHidden/>
          </w:rPr>
          <w:t>30</w:t>
        </w:r>
        <w:r>
          <w:rPr>
            <w:noProof/>
            <w:webHidden/>
          </w:rPr>
          <w:fldChar w:fldCharType="end"/>
        </w:r>
      </w:hyperlink>
    </w:p>
    <w:p w14:paraId="61E74AB5" w14:textId="4066C9FA" w:rsidR="004704B5" w:rsidRDefault="004704B5">
      <w:pPr>
        <w:pStyle w:val="TOC4"/>
        <w:rPr>
          <w:rFonts w:asciiTheme="minorHAnsi" w:eastAsiaTheme="minorEastAsia" w:hAnsiTheme="minorHAnsi" w:cstheme="minorBidi"/>
          <w:noProof/>
          <w:sz w:val="22"/>
          <w:szCs w:val="22"/>
        </w:rPr>
      </w:pPr>
      <w:hyperlink w:anchor="_Toc528756497" w:history="1">
        <w:r w:rsidRPr="001A5140">
          <w:rPr>
            <w:rStyle w:val="Hyperlink"/>
            <w:noProof/>
          </w:rPr>
          <w:t>3.25.4.1 Patient Movement</w:t>
        </w:r>
        <w:r>
          <w:rPr>
            <w:noProof/>
            <w:webHidden/>
          </w:rPr>
          <w:tab/>
        </w:r>
        <w:r>
          <w:rPr>
            <w:noProof/>
            <w:webHidden/>
          </w:rPr>
          <w:fldChar w:fldCharType="begin"/>
        </w:r>
        <w:r>
          <w:rPr>
            <w:noProof/>
            <w:webHidden/>
          </w:rPr>
          <w:instrText xml:space="preserve"> PAGEREF _Toc528756497 \h </w:instrText>
        </w:r>
        <w:r>
          <w:rPr>
            <w:noProof/>
            <w:webHidden/>
          </w:rPr>
        </w:r>
        <w:r>
          <w:rPr>
            <w:noProof/>
            <w:webHidden/>
          </w:rPr>
          <w:fldChar w:fldCharType="separate"/>
        </w:r>
        <w:r>
          <w:rPr>
            <w:noProof/>
            <w:webHidden/>
          </w:rPr>
          <w:t>30</w:t>
        </w:r>
        <w:r>
          <w:rPr>
            <w:noProof/>
            <w:webHidden/>
          </w:rPr>
          <w:fldChar w:fldCharType="end"/>
        </w:r>
      </w:hyperlink>
    </w:p>
    <w:p w14:paraId="0129F00D" w14:textId="7B2A49DA" w:rsidR="004704B5" w:rsidRDefault="004704B5">
      <w:pPr>
        <w:pStyle w:val="TOC3"/>
        <w:rPr>
          <w:rFonts w:asciiTheme="minorHAnsi" w:eastAsiaTheme="minorEastAsia" w:hAnsiTheme="minorHAnsi" w:cstheme="minorBidi"/>
          <w:noProof/>
          <w:sz w:val="22"/>
          <w:szCs w:val="22"/>
        </w:rPr>
      </w:pPr>
      <w:hyperlink w:anchor="_Toc528756498" w:history="1">
        <w:r w:rsidRPr="001A5140">
          <w:rPr>
            <w:rStyle w:val="Hyperlink"/>
            <w:noProof/>
          </w:rPr>
          <w:t>3.25.5 Security Considerations</w:t>
        </w:r>
        <w:r>
          <w:rPr>
            <w:noProof/>
            <w:webHidden/>
          </w:rPr>
          <w:tab/>
        </w:r>
        <w:r>
          <w:rPr>
            <w:noProof/>
            <w:webHidden/>
          </w:rPr>
          <w:fldChar w:fldCharType="begin"/>
        </w:r>
        <w:r>
          <w:rPr>
            <w:noProof/>
            <w:webHidden/>
          </w:rPr>
          <w:instrText xml:space="preserve"> PAGEREF _Toc528756498 \h </w:instrText>
        </w:r>
        <w:r>
          <w:rPr>
            <w:noProof/>
            <w:webHidden/>
          </w:rPr>
        </w:r>
        <w:r>
          <w:rPr>
            <w:noProof/>
            <w:webHidden/>
          </w:rPr>
          <w:fldChar w:fldCharType="separate"/>
        </w:r>
        <w:r>
          <w:rPr>
            <w:noProof/>
            <w:webHidden/>
          </w:rPr>
          <w:t>30</w:t>
        </w:r>
        <w:r>
          <w:rPr>
            <w:noProof/>
            <w:webHidden/>
          </w:rPr>
          <w:fldChar w:fldCharType="end"/>
        </w:r>
      </w:hyperlink>
    </w:p>
    <w:p w14:paraId="40EAE496" w14:textId="15D1F794" w:rsidR="004704B5" w:rsidRDefault="004704B5">
      <w:pPr>
        <w:pStyle w:val="TOC4"/>
        <w:rPr>
          <w:rFonts w:asciiTheme="minorHAnsi" w:eastAsiaTheme="minorEastAsia" w:hAnsiTheme="minorHAnsi" w:cstheme="minorBidi"/>
          <w:noProof/>
          <w:sz w:val="22"/>
          <w:szCs w:val="22"/>
        </w:rPr>
      </w:pPr>
      <w:hyperlink w:anchor="_Toc528756499" w:history="1">
        <w:r w:rsidRPr="001A5140">
          <w:rPr>
            <w:rStyle w:val="Hyperlink"/>
            <w:noProof/>
            <w:lang w:eastAsia="fr-FR"/>
          </w:rPr>
          <w:t>3.25.5.1 Security Audit Record</w:t>
        </w:r>
        <w:r>
          <w:rPr>
            <w:noProof/>
            <w:webHidden/>
          </w:rPr>
          <w:tab/>
        </w:r>
        <w:r>
          <w:rPr>
            <w:noProof/>
            <w:webHidden/>
          </w:rPr>
          <w:fldChar w:fldCharType="begin"/>
        </w:r>
        <w:r>
          <w:rPr>
            <w:noProof/>
            <w:webHidden/>
          </w:rPr>
          <w:instrText xml:space="preserve"> PAGEREF _Toc528756499 \h </w:instrText>
        </w:r>
        <w:r>
          <w:rPr>
            <w:noProof/>
            <w:webHidden/>
          </w:rPr>
        </w:r>
        <w:r>
          <w:rPr>
            <w:noProof/>
            <w:webHidden/>
          </w:rPr>
          <w:fldChar w:fldCharType="separate"/>
        </w:r>
        <w:r>
          <w:rPr>
            <w:noProof/>
            <w:webHidden/>
          </w:rPr>
          <w:t>30</w:t>
        </w:r>
        <w:r>
          <w:rPr>
            <w:noProof/>
            <w:webHidden/>
          </w:rPr>
          <w:fldChar w:fldCharType="end"/>
        </w:r>
      </w:hyperlink>
    </w:p>
    <w:p w14:paraId="0E501B60" w14:textId="761F6E96" w:rsidR="004704B5" w:rsidRDefault="004704B5">
      <w:pPr>
        <w:pStyle w:val="TOC5"/>
        <w:rPr>
          <w:rFonts w:asciiTheme="minorHAnsi" w:eastAsiaTheme="minorEastAsia" w:hAnsiTheme="minorHAnsi" w:cstheme="minorBidi"/>
          <w:noProof/>
          <w:sz w:val="22"/>
          <w:szCs w:val="22"/>
        </w:rPr>
      </w:pPr>
      <w:hyperlink w:anchor="_Toc528756500" w:history="1">
        <w:r w:rsidRPr="001A5140">
          <w:rPr>
            <w:rStyle w:val="Hyperlink"/>
            <w:noProof/>
          </w:rPr>
          <w:t>3.25.5.1.1 Admission audit message</w:t>
        </w:r>
        <w:r>
          <w:rPr>
            <w:noProof/>
            <w:webHidden/>
          </w:rPr>
          <w:tab/>
        </w:r>
        <w:r>
          <w:rPr>
            <w:noProof/>
            <w:webHidden/>
          </w:rPr>
          <w:fldChar w:fldCharType="begin"/>
        </w:r>
        <w:r>
          <w:rPr>
            <w:noProof/>
            <w:webHidden/>
          </w:rPr>
          <w:instrText xml:space="preserve"> PAGEREF _Toc528756500 \h </w:instrText>
        </w:r>
        <w:r>
          <w:rPr>
            <w:noProof/>
            <w:webHidden/>
          </w:rPr>
        </w:r>
        <w:r>
          <w:rPr>
            <w:noProof/>
            <w:webHidden/>
          </w:rPr>
          <w:fldChar w:fldCharType="separate"/>
        </w:r>
        <w:r>
          <w:rPr>
            <w:noProof/>
            <w:webHidden/>
          </w:rPr>
          <w:t>31</w:t>
        </w:r>
        <w:r>
          <w:rPr>
            <w:noProof/>
            <w:webHidden/>
          </w:rPr>
          <w:fldChar w:fldCharType="end"/>
        </w:r>
      </w:hyperlink>
    </w:p>
    <w:p w14:paraId="17E3522D" w14:textId="77777777" w:rsidR="00CF283F" w:rsidRPr="00115FF0" w:rsidRDefault="00CF508D" w:rsidP="009F5CF4">
      <w:pPr>
        <w:pStyle w:val="BodyText"/>
      </w:pPr>
      <w:r w:rsidRPr="00115FF0">
        <w:fldChar w:fldCharType="end"/>
      </w:r>
      <w:r w:rsidR="00692B37" w:rsidRPr="00115FF0">
        <w:t xml:space="preserve"> </w:t>
      </w:r>
    </w:p>
    <w:p w14:paraId="06D4451E" w14:textId="77777777" w:rsidR="00CF283F" w:rsidRPr="00115FF0"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115FF0">
        <w:rPr>
          <w:noProof w:val="0"/>
        </w:rPr>
        <w:br w:type="page"/>
      </w:r>
      <w:bookmarkStart w:id="9" w:name="_Toc528756433"/>
      <w:r w:rsidR="00CF283F" w:rsidRPr="00115FF0">
        <w:rPr>
          <w:noProof w:val="0"/>
        </w:rPr>
        <w:lastRenderedPageBreak/>
        <w:t>Introduction</w:t>
      </w:r>
      <w:bookmarkEnd w:id="2"/>
      <w:bookmarkEnd w:id="3"/>
      <w:bookmarkEnd w:id="4"/>
      <w:bookmarkEnd w:id="5"/>
      <w:bookmarkEnd w:id="6"/>
      <w:bookmarkEnd w:id="7"/>
      <w:bookmarkEnd w:id="8"/>
      <w:r w:rsidR="00167DB7" w:rsidRPr="00115FF0">
        <w:rPr>
          <w:noProof w:val="0"/>
        </w:rPr>
        <w:t xml:space="preserve"> to this Supplement</w:t>
      </w:r>
      <w:bookmarkEnd w:id="9"/>
    </w:p>
    <w:p w14:paraId="186C4F4A" w14:textId="2D236762" w:rsidR="001D1619" w:rsidRPr="00115FF0" w:rsidRDefault="003D5823" w:rsidP="00662D38">
      <w:pPr>
        <w:pStyle w:val="BodyText"/>
      </w:pPr>
      <w:r w:rsidRPr="00115FF0">
        <w:t xml:space="preserve">The purpose of this supplement is to add support for integration of bed management with information systems in the hospital and </w:t>
      </w:r>
      <w:r w:rsidR="00493290" w:rsidRPr="00115FF0">
        <w:t>Emergency Department (</w:t>
      </w:r>
      <w:r w:rsidRPr="00115FF0">
        <w:t>ED</w:t>
      </w:r>
      <w:r w:rsidR="00493290" w:rsidRPr="00115FF0">
        <w:t>)</w:t>
      </w:r>
      <w:r w:rsidRPr="00115FF0">
        <w:t xml:space="preserve"> environment to enable better utilization of beds and staff in the care of patients and to provide better care.</w:t>
      </w:r>
    </w:p>
    <w:p w14:paraId="0E2A96FD" w14:textId="77777777" w:rsidR="00CF283F" w:rsidRPr="00115FF0" w:rsidRDefault="00CF283F" w:rsidP="008616CB">
      <w:pPr>
        <w:pStyle w:val="Heading2"/>
        <w:numPr>
          <w:ilvl w:val="0"/>
          <w:numId w:val="0"/>
        </w:numPr>
        <w:rPr>
          <w:noProof w:val="0"/>
        </w:rPr>
      </w:pPr>
      <w:bookmarkStart w:id="10" w:name="_Toc528756434"/>
      <w:r w:rsidRPr="00115FF0">
        <w:rPr>
          <w:noProof w:val="0"/>
        </w:rPr>
        <w:t>Open Issues and Questions</w:t>
      </w:r>
      <w:bookmarkEnd w:id="10"/>
    </w:p>
    <w:p w14:paraId="12EF17DE" w14:textId="77777777" w:rsidR="00CF283F" w:rsidRPr="00115FF0" w:rsidRDefault="00CF283F" w:rsidP="008616CB">
      <w:pPr>
        <w:pStyle w:val="Heading2"/>
        <w:numPr>
          <w:ilvl w:val="0"/>
          <w:numId w:val="0"/>
        </w:numPr>
        <w:rPr>
          <w:noProof w:val="0"/>
        </w:rPr>
      </w:pPr>
      <w:bookmarkStart w:id="11" w:name="_Toc528756435"/>
      <w:bookmarkStart w:id="12" w:name="_Toc473170357"/>
      <w:bookmarkStart w:id="13" w:name="_Toc504625754"/>
      <w:r w:rsidRPr="00115FF0">
        <w:rPr>
          <w:noProof w:val="0"/>
        </w:rPr>
        <w:t>Closed Issues</w:t>
      </w:r>
      <w:bookmarkEnd w:id="11"/>
    </w:p>
    <w:p w14:paraId="79735CB6" w14:textId="1A667CD8" w:rsidR="003D5823" w:rsidRPr="00115FF0" w:rsidRDefault="003D5823" w:rsidP="00662D38">
      <w:pPr>
        <w:pStyle w:val="ListNumber2"/>
      </w:pPr>
      <w:r w:rsidRPr="00115FF0">
        <w:t>Do we have options? If not, we should at least say so in the Options Section, that appears to be missing.</w:t>
      </w:r>
      <w:r w:rsidRPr="00115FF0">
        <w:br/>
        <w:t>We do not have any options.</w:t>
      </w:r>
    </w:p>
    <w:p w14:paraId="59B8B3BE" w14:textId="77777777" w:rsidR="003D5823" w:rsidRPr="00115FF0" w:rsidRDefault="003D5823" w:rsidP="00662D38">
      <w:pPr>
        <w:pStyle w:val="ListNumber2"/>
      </w:pPr>
      <w:r w:rsidRPr="00115FF0">
        <w:t>Need to incorporate by reference 3.31.4 from ITI-2b, review PAM w/ ITI</w:t>
      </w:r>
      <w:r w:rsidRPr="00115FF0">
        <w:br/>
        <w:t xml:space="preserve">We have </w:t>
      </w:r>
      <w:r w:rsidR="008508CE" w:rsidRPr="00115FF0">
        <w:t>incorporated</w:t>
      </w:r>
      <w:r w:rsidRPr="00115FF0">
        <w:t xml:space="preserve"> the reference.</w:t>
      </w:r>
    </w:p>
    <w:p w14:paraId="1DD46328" w14:textId="51680821" w:rsidR="004050D9" w:rsidRPr="00115FF0" w:rsidRDefault="004050D9" w:rsidP="00662D38">
      <w:pPr>
        <w:pStyle w:val="ListNumber2"/>
      </w:pPr>
      <w:r w:rsidRPr="00115FF0">
        <w:t>Consider how this profile could be used in settings other than the ED</w:t>
      </w:r>
      <w:r w:rsidR="001A06CD" w:rsidRPr="00115FF0">
        <w:t xml:space="preserve">. </w:t>
      </w:r>
      <w:r w:rsidRPr="00115FF0">
        <w:t xml:space="preserve">Do we want to increase scope? </w:t>
      </w:r>
    </w:p>
    <w:p w14:paraId="77ECB4EB" w14:textId="77777777" w:rsidR="004050D9" w:rsidRPr="00115FF0" w:rsidRDefault="003D5823" w:rsidP="00662D38">
      <w:pPr>
        <w:pStyle w:val="ListNumber3"/>
        <w:numPr>
          <w:ilvl w:val="0"/>
          <w:numId w:val="37"/>
        </w:numPr>
      </w:pPr>
      <w:r w:rsidRPr="00115FF0">
        <w:t>We have not increased scope, billing is noted as being specifically out of scope.</w:t>
      </w:r>
    </w:p>
    <w:p w14:paraId="4EE58ED6" w14:textId="4ECE5824" w:rsidR="007040D9" w:rsidRPr="00115FF0" w:rsidRDefault="007040D9" w:rsidP="00662D38">
      <w:pPr>
        <w:pStyle w:val="ListNumber2"/>
      </w:pPr>
      <w:r w:rsidRPr="00115FF0">
        <w:t xml:space="preserve">Should Order Placer be grouped with EDIS? </w:t>
      </w:r>
      <w:r w:rsidR="003D5823" w:rsidRPr="00115FF0">
        <w:t>No</w:t>
      </w:r>
      <w:r w:rsidR="001A06CD" w:rsidRPr="00115FF0">
        <w:t xml:space="preserve">. </w:t>
      </w:r>
      <w:r w:rsidR="003D5823" w:rsidRPr="00115FF0">
        <w:t>It is not explicitly grouped to enable a separate CPOE and EDIS system to be integrated.</w:t>
      </w:r>
    </w:p>
    <w:p w14:paraId="57A57E22" w14:textId="77777777" w:rsidR="001F0928" w:rsidRPr="00115FF0" w:rsidRDefault="001F0928" w:rsidP="00662D38">
      <w:pPr>
        <w:pStyle w:val="ListNumber2"/>
      </w:pPr>
      <w:r w:rsidRPr="00115FF0">
        <w:t>What concepts do we need to describe?</w:t>
      </w:r>
      <w:r w:rsidRPr="00115FF0">
        <w:br/>
        <w:t>Moved some content from overview to concepts.</w:t>
      </w:r>
    </w:p>
    <w:p w14:paraId="02E4C8C1" w14:textId="73BBAFD2" w:rsidR="00136CEB" w:rsidRPr="00115FF0" w:rsidRDefault="00136CEB" w:rsidP="00662D38">
      <w:pPr>
        <w:pStyle w:val="ListNumber2"/>
      </w:pPr>
      <w:r w:rsidRPr="00115FF0">
        <w:t xml:space="preserve">What should we call the ADT Tracker </w:t>
      </w:r>
      <w:r w:rsidR="001A06CD" w:rsidRPr="00115FF0">
        <w:t>Actor</w:t>
      </w:r>
      <w:r w:rsidRPr="00115FF0">
        <w:t xml:space="preserve">? </w:t>
      </w:r>
      <w:r w:rsidR="003D5823" w:rsidRPr="00115FF0">
        <w:t>Renamed to Tracker.</w:t>
      </w:r>
    </w:p>
    <w:p w14:paraId="1DF644E5" w14:textId="77777777" w:rsidR="004050D9" w:rsidRPr="00115FF0" w:rsidRDefault="004050D9" w:rsidP="00662D38">
      <w:pPr>
        <w:pStyle w:val="ListNumber2"/>
      </w:pPr>
      <w:r w:rsidRPr="00115FF0">
        <w:t xml:space="preserve">How do we integrate this with the IHE ITI PAM Profile? </w:t>
      </w:r>
    </w:p>
    <w:p w14:paraId="0BBDC230" w14:textId="77777777" w:rsidR="004050D9" w:rsidRPr="00115FF0" w:rsidRDefault="004050D9" w:rsidP="00662D38">
      <w:pPr>
        <w:pStyle w:val="ListNumber3"/>
        <w:numPr>
          <w:ilvl w:val="0"/>
          <w:numId w:val="39"/>
        </w:numPr>
      </w:pPr>
      <w:r w:rsidRPr="00115FF0">
        <w:t>Should this profile’s actors use PAM Actor names? No</w:t>
      </w:r>
    </w:p>
    <w:p w14:paraId="09CF7060" w14:textId="77777777" w:rsidR="004050D9" w:rsidRPr="00115FF0" w:rsidRDefault="004050D9" w:rsidP="00662D38">
      <w:pPr>
        <w:pStyle w:val="ListNumber3"/>
        <w:numPr>
          <w:ilvl w:val="0"/>
          <w:numId w:val="39"/>
        </w:numPr>
      </w:pPr>
      <w:r w:rsidRPr="00115FF0">
        <w:t>Should we require grouping with PAM Actors for certain transactions</w:t>
      </w:r>
      <w:r w:rsidR="003D5823" w:rsidRPr="00115FF0">
        <w:t>?</w:t>
      </w:r>
      <w:r w:rsidRPr="00115FF0">
        <w:t xml:space="preserve"> No</w:t>
      </w:r>
    </w:p>
    <w:p w14:paraId="7616CA8B" w14:textId="77777777" w:rsidR="00C1053F" w:rsidRPr="00115FF0" w:rsidRDefault="00C1053F" w:rsidP="00662D38">
      <w:pPr>
        <w:pStyle w:val="ListNumber2"/>
      </w:pPr>
      <w:r w:rsidRPr="00115FF0">
        <w:t xml:space="preserve">What do we do about discharge?  </w:t>
      </w:r>
    </w:p>
    <w:p w14:paraId="63653520" w14:textId="77777777" w:rsidR="00C1053F" w:rsidRPr="00115FF0" w:rsidRDefault="00C1053F" w:rsidP="00662D38">
      <w:pPr>
        <w:pStyle w:val="ListNumber3"/>
        <w:numPr>
          <w:ilvl w:val="0"/>
          <w:numId w:val="41"/>
        </w:numPr>
      </w:pPr>
      <w:r w:rsidRPr="00115FF0">
        <w:t>We placed this out of scope (could be a profile for next year because we have to integrate with discharge planning).</w:t>
      </w:r>
    </w:p>
    <w:p w14:paraId="3CB3E591" w14:textId="77777777" w:rsidR="001F0928" w:rsidRPr="00115FF0" w:rsidRDefault="001F0928" w:rsidP="001F0928">
      <w:pPr>
        <w:pStyle w:val="BodyText"/>
      </w:pPr>
    </w:p>
    <w:p w14:paraId="5C7AB674" w14:textId="62312082" w:rsidR="009F5CF4" w:rsidRPr="00115FF0" w:rsidRDefault="00747676" w:rsidP="00BB76BC">
      <w:pPr>
        <w:pStyle w:val="Heading1"/>
        <w:numPr>
          <w:ilvl w:val="0"/>
          <w:numId w:val="0"/>
        </w:numPr>
        <w:rPr>
          <w:noProof w:val="0"/>
        </w:rPr>
      </w:pPr>
      <w:bookmarkStart w:id="14" w:name="_Toc528756436"/>
      <w:r w:rsidRPr="00115FF0">
        <w:rPr>
          <w:noProof w:val="0"/>
        </w:rPr>
        <w:lastRenderedPageBreak/>
        <w:t>General Introduction</w:t>
      </w:r>
      <w:r w:rsidR="00F66EFB">
        <w:rPr>
          <w:noProof w:val="0"/>
        </w:rPr>
        <w:t xml:space="preserve"> and Shared Appendices</w:t>
      </w:r>
      <w:bookmarkEnd w:id="14"/>
    </w:p>
    <w:p w14:paraId="6AB6649E" w14:textId="77777777" w:rsidR="00747676" w:rsidRPr="00115FF0" w:rsidRDefault="00C16F09" w:rsidP="00BB76BC">
      <w:pPr>
        <w:pStyle w:val="EditorInstructions"/>
      </w:pPr>
      <w:r w:rsidRPr="00115FF0">
        <w:t xml:space="preserve">Update the following Appendices to the General Introduction as indicated below. Note that </w:t>
      </w:r>
      <w:r w:rsidRPr="00662D38">
        <w:rPr>
          <w:b/>
        </w:rPr>
        <w:t>these are not appendices to Volume 1</w:t>
      </w:r>
      <w:r w:rsidRPr="00115FF0">
        <w:t>.</w:t>
      </w:r>
    </w:p>
    <w:p w14:paraId="723EF17D" w14:textId="68D026C9" w:rsidR="00747676" w:rsidRPr="00115FF0" w:rsidRDefault="00747676" w:rsidP="00662D38">
      <w:pPr>
        <w:pStyle w:val="Heading1"/>
        <w:pageBreakBefore w:val="0"/>
        <w:numPr>
          <w:ilvl w:val="0"/>
          <w:numId w:val="0"/>
        </w:numPr>
        <w:rPr>
          <w:noProof w:val="0"/>
        </w:rPr>
      </w:pPr>
      <w:bookmarkStart w:id="15" w:name="_Toc528756437"/>
      <w:r w:rsidRPr="00115FF0">
        <w:rPr>
          <w:noProof w:val="0"/>
        </w:rPr>
        <w:t xml:space="preserve">Appendix A </w:t>
      </w:r>
      <w:r w:rsidR="008915E0">
        <w:rPr>
          <w:noProof w:val="0"/>
        </w:rPr>
        <w:t>–</w:t>
      </w:r>
      <w:r w:rsidRPr="00115FF0">
        <w:rPr>
          <w:noProof w:val="0"/>
        </w:rPr>
        <w:t xml:space="preserve"> Actor Summary Definitions</w:t>
      </w:r>
      <w:bookmarkEnd w:id="15"/>
    </w:p>
    <w:p w14:paraId="73C33E6B" w14:textId="0545D942" w:rsidR="00747676" w:rsidRPr="00115FF0" w:rsidRDefault="00747676" w:rsidP="00747676">
      <w:pPr>
        <w:pStyle w:val="EditorInstructions"/>
      </w:pPr>
      <w:r w:rsidRPr="00115FF0">
        <w:t xml:space="preserve">Add the following </w:t>
      </w:r>
      <w:r w:rsidR="008915E0">
        <w:t xml:space="preserve">new </w:t>
      </w:r>
      <w:r w:rsidRPr="00115FF0">
        <w:t xml:space="preserve">actors </w:t>
      </w:r>
      <w:r w:rsidRPr="00115FF0">
        <w:rPr>
          <w:iCs w:val="0"/>
        </w:rPr>
        <w:t xml:space="preserve">to the IHE </w:t>
      </w:r>
      <w:r w:rsidRPr="00115FF0">
        <w:t>Technical Frameworks</w:t>
      </w:r>
      <w:r w:rsidRPr="00115FF0">
        <w:rPr>
          <w:iCs w:val="0"/>
        </w:rPr>
        <w:t xml:space="preserve"> General Introduction </w:t>
      </w:r>
      <w:r w:rsidR="00DB1D48">
        <w:rPr>
          <w:iCs w:val="0"/>
        </w:rPr>
        <w:t>Appendix A</w:t>
      </w:r>
      <w:r w:rsidRPr="00115FF0">
        <w:t>:</w:t>
      </w:r>
    </w:p>
    <w:p w14:paraId="243E925F" w14:textId="77777777" w:rsidR="00747676" w:rsidRPr="00115FF0" w:rsidRDefault="00747676" w:rsidP="00662D3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275"/>
        <w:gridCol w:w="7301"/>
      </w:tblGrid>
      <w:tr w:rsidR="00747676" w:rsidRPr="00115FF0" w14:paraId="3B3A11C9" w14:textId="77777777" w:rsidTr="007C1CF5">
        <w:tc>
          <w:tcPr>
            <w:tcW w:w="2275" w:type="dxa"/>
            <w:shd w:val="clear" w:color="auto" w:fill="D9D9D9"/>
          </w:tcPr>
          <w:p w14:paraId="0F8217F6" w14:textId="77777777" w:rsidR="00747676" w:rsidRPr="00115FF0" w:rsidRDefault="00747676" w:rsidP="007C1CF5">
            <w:pPr>
              <w:pStyle w:val="TableEntryHeader"/>
            </w:pPr>
            <w:r w:rsidRPr="00115FF0">
              <w:t>Actor</w:t>
            </w:r>
          </w:p>
        </w:tc>
        <w:tc>
          <w:tcPr>
            <w:tcW w:w="7301" w:type="dxa"/>
            <w:shd w:val="clear" w:color="auto" w:fill="D9D9D9"/>
          </w:tcPr>
          <w:p w14:paraId="0CDDFCDB" w14:textId="77777777" w:rsidR="00747676" w:rsidRPr="00115FF0" w:rsidRDefault="00747676" w:rsidP="007C1CF5">
            <w:pPr>
              <w:pStyle w:val="TableEntryHeader"/>
            </w:pPr>
            <w:r w:rsidRPr="00115FF0">
              <w:t>Definition</w:t>
            </w:r>
          </w:p>
        </w:tc>
      </w:tr>
      <w:tr w:rsidR="00430BA2" w:rsidRPr="00115FF0" w14:paraId="76D56389" w14:textId="77777777" w:rsidTr="000C6708">
        <w:tc>
          <w:tcPr>
            <w:tcW w:w="2275" w:type="dxa"/>
            <w:shd w:val="clear" w:color="auto" w:fill="auto"/>
          </w:tcPr>
          <w:p w14:paraId="177F3FBD" w14:textId="77777777" w:rsidR="00430BA2" w:rsidRPr="00115FF0" w:rsidRDefault="00430BA2" w:rsidP="000C6708">
            <w:pPr>
              <w:pStyle w:val="TableEntry"/>
              <w:rPr>
                <w:rFonts w:eastAsia="Calibri"/>
              </w:rPr>
            </w:pPr>
            <w:r w:rsidRPr="00115FF0">
              <w:rPr>
                <w:rFonts w:eastAsia="Calibri"/>
              </w:rPr>
              <w:t>Tracker</w:t>
            </w:r>
          </w:p>
        </w:tc>
        <w:tc>
          <w:tcPr>
            <w:tcW w:w="7301" w:type="dxa"/>
            <w:shd w:val="clear" w:color="auto" w:fill="auto"/>
          </w:tcPr>
          <w:p w14:paraId="07BCF37B" w14:textId="77777777" w:rsidR="00430BA2" w:rsidRPr="00115FF0" w:rsidRDefault="00430BA2" w:rsidP="00E748AF">
            <w:pPr>
              <w:pStyle w:val="TableEntry"/>
            </w:pPr>
            <w:r w:rsidRPr="00115FF0">
              <w:t>System that receives duplicate copies of messages to enable real-time decision-support and analytics</w:t>
            </w:r>
            <w:r w:rsidR="00BA130F" w:rsidRPr="00115FF0">
              <w:t>.</w:t>
            </w:r>
          </w:p>
        </w:tc>
      </w:tr>
      <w:tr w:rsidR="00430BA2" w:rsidRPr="00115FF0" w14:paraId="03F2B225" w14:textId="77777777" w:rsidTr="000C6708">
        <w:tc>
          <w:tcPr>
            <w:tcW w:w="2275" w:type="dxa"/>
            <w:shd w:val="clear" w:color="auto" w:fill="auto"/>
          </w:tcPr>
          <w:p w14:paraId="73588543" w14:textId="77777777" w:rsidR="00430BA2" w:rsidRPr="00115FF0" w:rsidRDefault="00430BA2" w:rsidP="000C6708">
            <w:pPr>
              <w:pStyle w:val="TableEntry"/>
            </w:pPr>
            <w:r w:rsidRPr="00115FF0">
              <w:rPr>
                <w:rFonts w:eastAsia="Calibri"/>
              </w:rPr>
              <w:t>Bed Manager</w:t>
            </w:r>
          </w:p>
        </w:tc>
        <w:tc>
          <w:tcPr>
            <w:tcW w:w="7301" w:type="dxa"/>
            <w:shd w:val="clear" w:color="auto" w:fill="auto"/>
          </w:tcPr>
          <w:p w14:paraId="25FD5D58" w14:textId="77777777" w:rsidR="00430BA2" w:rsidRPr="00115FF0" w:rsidRDefault="00430BA2" w:rsidP="000C6708">
            <w:pPr>
              <w:pStyle w:val="TableEntry"/>
            </w:pPr>
            <w:r w:rsidRPr="00115FF0">
              <w:t>A hospital or enterprise-wide system used to coordinate the identification and requisitioning of beds for incoming admissions and transfers and manage intra- and inter-hospital transfers</w:t>
            </w:r>
          </w:p>
        </w:tc>
      </w:tr>
      <w:tr w:rsidR="00747676" w:rsidRPr="00115FF0" w14:paraId="7541793C" w14:textId="77777777" w:rsidTr="007C1CF5">
        <w:tc>
          <w:tcPr>
            <w:tcW w:w="2275" w:type="dxa"/>
            <w:shd w:val="clear" w:color="auto" w:fill="auto"/>
          </w:tcPr>
          <w:p w14:paraId="10A8D943" w14:textId="77777777" w:rsidR="00747676" w:rsidRPr="00115FF0" w:rsidRDefault="007C1CF5" w:rsidP="007C1CF5">
            <w:pPr>
              <w:pStyle w:val="TableEntry"/>
            </w:pPr>
            <w:r w:rsidRPr="00115FF0">
              <w:rPr>
                <w:rFonts w:eastAsia="Calibri"/>
              </w:rPr>
              <w:t>Emergency Department Information System</w:t>
            </w:r>
          </w:p>
        </w:tc>
        <w:tc>
          <w:tcPr>
            <w:tcW w:w="7301" w:type="dxa"/>
            <w:shd w:val="clear" w:color="auto" w:fill="auto"/>
          </w:tcPr>
          <w:p w14:paraId="38A38C13" w14:textId="77777777" w:rsidR="00747676" w:rsidRPr="00115FF0" w:rsidRDefault="00E42042" w:rsidP="00430BA2">
            <w:pPr>
              <w:pStyle w:val="TableEntry"/>
              <w:rPr>
                <w:rFonts w:eastAsia="Calibri"/>
              </w:rPr>
            </w:pPr>
            <w:r w:rsidRPr="00115FF0">
              <w:rPr>
                <w:rFonts w:eastAsia="Calibri"/>
              </w:rPr>
              <w:t>A departmental s</w:t>
            </w:r>
            <w:r w:rsidR="007C1CF5" w:rsidRPr="00115FF0">
              <w:rPr>
                <w:rFonts w:eastAsia="Calibri"/>
              </w:rPr>
              <w:t xml:space="preserve">ystem that </w:t>
            </w:r>
            <w:r w:rsidR="00430BA2" w:rsidRPr="00115FF0">
              <w:rPr>
                <w:rFonts w:eastAsia="Calibri"/>
              </w:rPr>
              <w:t xml:space="preserve">supports management of the </w:t>
            </w:r>
            <w:r w:rsidR="007C1CF5" w:rsidRPr="00115FF0">
              <w:rPr>
                <w:rFonts w:eastAsia="Calibri"/>
              </w:rPr>
              <w:t>course of care in the ED and</w:t>
            </w:r>
            <w:r w:rsidRPr="00115FF0">
              <w:rPr>
                <w:rFonts w:eastAsia="Calibri"/>
              </w:rPr>
              <w:t xml:space="preserve"> </w:t>
            </w:r>
            <w:r w:rsidR="007C1CF5" w:rsidRPr="00115FF0">
              <w:rPr>
                <w:rFonts w:eastAsia="Calibri"/>
              </w:rPr>
              <w:t>support</w:t>
            </w:r>
            <w:r w:rsidRPr="00115FF0">
              <w:rPr>
                <w:rFonts w:eastAsia="Calibri"/>
              </w:rPr>
              <w:t>s</w:t>
            </w:r>
            <w:r w:rsidR="007C1CF5" w:rsidRPr="00115FF0">
              <w:rPr>
                <w:rFonts w:eastAsia="Calibri"/>
              </w:rPr>
              <w:t xml:space="preserve"> communications with other hospital systems.</w:t>
            </w:r>
          </w:p>
        </w:tc>
      </w:tr>
    </w:tbl>
    <w:p w14:paraId="420020AD" w14:textId="63AC64CF" w:rsidR="00747676" w:rsidRPr="00115FF0" w:rsidRDefault="00747676" w:rsidP="00662D38">
      <w:pPr>
        <w:pStyle w:val="Heading1"/>
        <w:pageBreakBefore w:val="0"/>
        <w:numPr>
          <w:ilvl w:val="0"/>
          <w:numId w:val="0"/>
        </w:numPr>
        <w:rPr>
          <w:noProof w:val="0"/>
        </w:rPr>
      </w:pPr>
      <w:bookmarkStart w:id="16" w:name="_Toc528756438"/>
      <w:r w:rsidRPr="00115FF0">
        <w:rPr>
          <w:noProof w:val="0"/>
        </w:rPr>
        <w:t xml:space="preserve">Appendix B </w:t>
      </w:r>
      <w:bookmarkStart w:id="17" w:name="OLE_LINK4"/>
      <w:r w:rsidR="008915E0">
        <w:rPr>
          <w:noProof w:val="0"/>
        </w:rPr>
        <w:t>–</w:t>
      </w:r>
      <w:bookmarkEnd w:id="17"/>
      <w:r w:rsidRPr="00115FF0">
        <w:rPr>
          <w:noProof w:val="0"/>
        </w:rPr>
        <w:t xml:space="preserve"> Transaction Summary Definitions</w:t>
      </w:r>
      <w:bookmarkEnd w:id="16"/>
    </w:p>
    <w:p w14:paraId="19F25ADA" w14:textId="67A43D00" w:rsidR="00747676" w:rsidRPr="00115FF0" w:rsidRDefault="00747676" w:rsidP="00747676">
      <w:pPr>
        <w:pStyle w:val="EditorInstructions"/>
      </w:pPr>
      <w:r w:rsidRPr="00115FF0">
        <w:t>Add the following</w:t>
      </w:r>
      <w:r w:rsidR="008915E0">
        <w:t xml:space="preserve"> new</w:t>
      </w:r>
      <w:r w:rsidRPr="00115FF0">
        <w:t xml:space="preserve"> transactions </w:t>
      </w:r>
      <w:r w:rsidRPr="00115FF0">
        <w:rPr>
          <w:iCs w:val="0"/>
        </w:rPr>
        <w:t xml:space="preserve">to the IHE </w:t>
      </w:r>
      <w:r w:rsidRPr="00115FF0">
        <w:t>Technical Frameworks</w:t>
      </w:r>
      <w:r w:rsidR="003B70A2" w:rsidRPr="00115FF0">
        <w:rPr>
          <w:iCs w:val="0"/>
        </w:rPr>
        <w:t xml:space="preserve"> General Introduction </w:t>
      </w:r>
      <w:r w:rsidR="00DB1D48">
        <w:rPr>
          <w:iCs w:val="0"/>
        </w:rPr>
        <w:t>Appendix B</w:t>
      </w:r>
      <w:r w:rsidRPr="00115FF0">
        <w:t>:</w:t>
      </w:r>
    </w:p>
    <w:p w14:paraId="0194140C" w14:textId="77777777" w:rsidR="00747676" w:rsidRPr="00115FF0" w:rsidRDefault="00747676" w:rsidP="00662D3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115FF0" w14:paraId="6D461395" w14:textId="77777777" w:rsidTr="00BB76BC">
        <w:tc>
          <w:tcPr>
            <w:tcW w:w="3078" w:type="dxa"/>
            <w:shd w:val="clear" w:color="auto" w:fill="D9D9D9"/>
          </w:tcPr>
          <w:p w14:paraId="28D1C257" w14:textId="77777777" w:rsidR="00747676" w:rsidRPr="00115FF0" w:rsidRDefault="00747676" w:rsidP="00EB71A2">
            <w:pPr>
              <w:pStyle w:val="TableEntryHeader"/>
            </w:pPr>
            <w:r w:rsidRPr="00115FF0">
              <w:t>Transaction</w:t>
            </w:r>
          </w:p>
        </w:tc>
        <w:tc>
          <w:tcPr>
            <w:tcW w:w="6498" w:type="dxa"/>
            <w:shd w:val="clear" w:color="auto" w:fill="D9D9D9"/>
          </w:tcPr>
          <w:p w14:paraId="12193D01" w14:textId="77777777" w:rsidR="00747676" w:rsidRPr="00115FF0" w:rsidRDefault="00747676" w:rsidP="00EB71A2">
            <w:pPr>
              <w:pStyle w:val="TableEntryHeader"/>
            </w:pPr>
            <w:r w:rsidRPr="00115FF0">
              <w:t>Definition</w:t>
            </w:r>
          </w:p>
        </w:tc>
      </w:tr>
      <w:tr w:rsidR="002161DD" w:rsidRPr="00115FF0" w14:paraId="3719B70E" w14:textId="77777777" w:rsidTr="00BB76BC">
        <w:tc>
          <w:tcPr>
            <w:tcW w:w="3078" w:type="dxa"/>
            <w:shd w:val="clear" w:color="auto" w:fill="auto"/>
          </w:tcPr>
          <w:p w14:paraId="346A36E0" w14:textId="6425B5C3" w:rsidR="002161DD" w:rsidRPr="00115FF0" w:rsidRDefault="00EB0C5E" w:rsidP="00EB0C5E">
            <w:pPr>
              <w:pStyle w:val="TableEntry"/>
            </w:pPr>
            <w:r w:rsidRPr="00115FF0">
              <w:t>Admission Notification</w:t>
            </w:r>
            <w:r w:rsidR="00DB1D48">
              <w:t xml:space="preserve"> </w:t>
            </w:r>
            <w:r w:rsidR="00DB1D48" w:rsidRPr="00115FF0">
              <w:t>[PCC-23]</w:t>
            </w:r>
          </w:p>
        </w:tc>
        <w:tc>
          <w:tcPr>
            <w:tcW w:w="6498" w:type="dxa"/>
            <w:shd w:val="clear" w:color="auto" w:fill="auto"/>
          </w:tcPr>
          <w:p w14:paraId="69C7F548" w14:textId="15BAE3F1" w:rsidR="002161DD" w:rsidRPr="00115FF0" w:rsidRDefault="002161DD" w:rsidP="00EB0C5E">
            <w:pPr>
              <w:pStyle w:val="TableEntry"/>
            </w:pPr>
            <w:r w:rsidRPr="00115FF0">
              <w:t xml:space="preserve">The </w:t>
            </w:r>
            <w:r w:rsidR="00EB0C5E" w:rsidRPr="00115FF0">
              <w:t xml:space="preserve">Admission </w:t>
            </w:r>
            <w:r w:rsidR="00DB1D48">
              <w:t>N</w:t>
            </w:r>
            <w:r w:rsidR="00EB0C5E" w:rsidRPr="00115FF0">
              <w:t>otification transaction</w:t>
            </w:r>
            <w:r w:rsidRPr="00115FF0">
              <w:t xml:space="preserve"> </w:t>
            </w:r>
            <w:r w:rsidR="00EB0C5E" w:rsidRPr="00115FF0">
              <w:t>notifies actors about admission of a patient to a bed.</w:t>
            </w:r>
          </w:p>
        </w:tc>
      </w:tr>
      <w:tr w:rsidR="002161DD" w:rsidRPr="00115FF0" w14:paraId="7F992D98" w14:textId="77777777" w:rsidTr="00BB76BC">
        <w:tc>
          <w:tcPr>
            <w:tcW w:w="3078" w:type="dxa"/>
            <w:shd w:val="clear" w:color="auto" w:fill="auto"/>
          </w:tcPr>
          <w:p w14:paraId="70905D23" w14:textId="0C629346" w:rsidR="002161DD" w:rsidRPr="00115FF0" w:rsidRDefault="0021576D" w:rsidP="0021576D">
            <w:pPr>
              <w:pStyle w:val="TableEntry"/>
            </w:pPr>
            <w:r w:rsidRPr="00115FF0">
              <w:t>Admission Order</w:t>
            </w:r>
            <w:r w:rsidR="00DB1D48">
              <w:t xml:space="preserve"> </w:t>
            </w:r>
            <w:r w:rsidR="00DB1D48" w:rsidRPr="00115FF0">
              <w:t>[PCC-24]</w:t>
            </w:r>
          </w:p>
        </w:tc>
        <w:tc>
          <w:tcPr>
            <w:tcW w:w="6498" w:type="dxa"/>
            <w:shd w:val="clear" w:color="auto" w:fill="auto"/>
          </w:tcPr>
          <w:p w14:paraId="6D520BBC" w14:textId="77777777" w:rsidR="002161DD" w:rsidRPr="00115FF0" w:rsidRDefault="002161DD" w:rsidP="00EB0C5E">
            <w:pPr>
              <w:pStyle w:val="TableEntry"/>
            </w:pPr>
            <w:r w:rsidRPr="00115FF0">
              <w:t xml:space="preserve">The </w:t>
            </w:r>
            <w:r w:rsidR="00EB0C5E" w:rsidRPr="00115FF0">
              <w:t>Admission Order transaction notifies actors about the intention to admit a patient to a bed.</w:t>
            </w:r>
          </w:p>
        </w:tc>
      </w:tr>
      <w:tr w:rsidR="002161DD" w:rsidRPr="00115FF0" w14:paraId="2349248A" w14:textId="77777777" w:rsidTr="00BB76BC">
        <w:tc>
          <w:tcPr>
            <w:tcW w:w="3078" w:type="dxa"/>
            <w:shd w:val="clear" w:color="auto" w:fill="auto"/>
          </w:tcPr>
          <w:p w14:paraId="32771BA0" w14:textId="5229F271" w:rsidR="002161DD" w:rsidRPr="00115FF0" w:rsidRDefault="00EB0C5E" w:rsidP="00EB0C5E">
            <w:pPr>
              <w:pStyle w:val="TableEntry"/>
            </w:pPr>
            <w:r w:rsidRPr="00115FF0">
              <w:t>Patient Movement</w:t>
            </w:r>
            <w:r w:rsidR="00DB1D48">
              <w:t xml:space="preserve"> </w:t>
            </w:r>
            <w:r w:rsidR="00DB1D48" w:rsidRPr="00115FF0">
              <w:t>[PCC-25]</w:t>
            </w:r>
          </w:p>
        </w:tc>
        <w:tc>
          <w:tcPr>
            <w:tcW w:w="6498" w:type="dxa"/>
            <w:shd w:val="clear" w:color="auto" w:fill="auto"/>
          </w:tcPr>
          <w:p w14:paraId="1E6BA943" w14:textId="77777777" w:rsidR="002161DD" w:rsidRPr="00115FF0" w:rsidRDefault="00455BA2" w:rsidP="00EB0C5E">
            <w:pPr>
              <w:pStyle w:val="TableEntry"/>
            </w:pPr>
            <w:r w:rsidRPr="00115FF0">
              <w:t xml:space="preserve">The </w:t>
            </w:r>
            <w:r w:rsidR="00EB0C5E" w:rsidRPr="00115FF0">
              <w:t xml:space="preserve">Patient Movement </w:t>
            </w:r>
            <w:r w:rsidRPr="00115FF0">
              <w:t xml:space="preserve">transaction communicates </w:t>
            </w:r>
            <w:r w:rsidR="00EB0C5E" w:rsidRPr="00115FF0">
              <w:t>information about movement of a patient from one location to another</w:t>
            </w:r>
            <w:r w:rsidR="00E511B2" w:rsidRPr="00115FF0">
              <w:t>.</w:t>
            </w:r>
          </w:p>
        </w:tc>
      </w:tr>
    </w:tbl>
    <w:p w14:paraId="480B9A9F" w14:textId="5F950DA4" w:rsidR="00747676" w:rsidRPr="00115FF0" w:rsidRDefault="00F66EFB" w:rsidP="00662D38">
      <w:pPr>
        <w:pStyle w:val="Heading1"/>
        <w:pageBreakBefore w:val="0"/>
        <w:numPr>
          <w:ilvl w:val="0"/>
          <w:numId w:val="0"/>
        </w:numPr>
      </w:pPr>
      <w:bookmarkStart w:id="18" w:name="_Toc528756439"/>
      <w:r>
        <w:t xml:space="preserve">Appendix D </w:t>
      </w:r>
      <w:r>
        <w:rPr>
          <w:noProof w:val="0"/>
        </w:rPr>
        <w:t>–</w:t>
      </w:r>
      <w:r>
        <w:t xml:space="preserve"> </w:t>
      </w:r>
      <w:r w:rsidR="00747676" w:rsidRPr="00115FF0">
        <w:t>Glossary</w:t>
      </w:r>
      <w:bookmarkEnd w:id="18"/>
    </w:p>
    <w:p w14:paraId="0037B376" w14:textId="2E46A8A0" w:rsidR="00747676" w:rsidRPr="00115FF0" w:rsidRDefault="00747676" w:rsidP="00B32B07">
      <w:pPr>
        <w:pStyle w:val="EditorInstructions"/>
      </w:pPr>
      <w:r w:rsidRPr="00115FF0">
        <w:rPr>
          <w:rStyle w:val="BodyTextChar"/>
        </w:rPr>
        <w:t xml:space="preserve">Add the following </w:t>
      </w:r>
      <w:r w:rsidR="008915E0">
        <w:rPr>
          <w:rStyle w:val="BodyTextChar"/>
        </w:rPr>
        <w:t xml:space="preserve">new </w:t>
      </w:r>
      <w:r w:rsidRPr="00115FF0">
        <w:rPr>
          <w:rStyle w:val="BodyTextChar"/>
        </w:rPr>
        <w:t xml:space="preserve">glossary terms to the IHE Technical Frameworks General Introduction </w:t>
      </w:r>
      <w:r w:rsidR="00DB1D48">
        <w:rPr>
          <w:rStyle w:val="BodyTextChar"/>
        </w:rPr>
        <w:t>Appendix D</w:t>
      </w:r>
      <w:r w:rsidRPr="00115FF0">
        <w:t>:</w:t>
      </w:r>
    </w:p>
    <w:p w14:paraId="6EFC76D7" w14:textId="34D8DE93" w:rsidR="00B32B07" w:rsidRPr="00115FF0" w:rsidRDefault="00B32B07" w:rsidP="00B70C36">
      <w:pPr>
        <w:pStyle w:val="BodyText"/>
      </w:pPr>
      <w:r w:rsidRPr="00115FF0">
        <w:t>None.</w:t>
      </w:r>
    </w:p>
    <w:p w14:paraId="794BC2DC" w14:textId="77777777" w:rsidR="00CF283F" w:rsidRPr="00115FF0" w:rsidRDefault="00CF283F" w:rsidP="008616CB">
      <w:pPr>
        <w:pStyle w:val="PartTitle"/>
      </w:pPr>
      <w:bookmarkStart w:id="19" w:name="_Toc528756440"/>
      <w:r w:rsidRPr="00115FF0">
        <w:lastRenderedPageBreak/>
        <w:t xml:space="preserve">Volume </w:t>
      </w:r>
      <w:r w:rsidR="00B43198" w:rsidRPr="00115FF0">
        <w:t>1</w:t>
      </w:r>
      <w:r w:rsidRPr="00115FF0">
        <w:t xml:space="preserve"> –</w:t>
      </w:r>
      <w:r w:rsidR="003A09FE" w:rsidRPr="00115FF0">
        <w:t xml:space="preserve"> </w:t>
      </w:r>
      <w:r w:rsidRPr="00115FF0">
        <w:t>Profiles</w:t>
      </w:r>
      <w:bookmarkEnd w:id="19"/>
    </w:p>
    <w:p w14:paraId="0F775E94" w14:textId="421C6992" w:rsidR="003B1DDC" w:rsidRPr="00D26514" w:rsidRDefault="003B1DDC" w:rsidP="003B1DDC">
      <w:pPr>
        <w:pStyle w:val="EditorInstructions"/>
      </w:pPr>
      <w:bookmarkStart w:id="20" w:name="_Toc473170358"/>
      <w:bookmarkStart w:id="21" w:name="_Toc504625755"/>
      <w:bookmarkStart w:id="22" w:name="_Toc530206508"/>
      <w:bookmarkStart w:id="23" w:name="_Toc1388428"/>
      <w:bookmarkStart w:id="24" w:name="_Toc1388582"/>
      <w:bookmarkStart w:id="25" w:name="_Toc1456609"/>
      <w:bookmarkStart w:id="26" w:name="_Toc37034634"/>
      <w:bookmarkStart w:id="27" w:name="_Toc38846112"/>
      <w:bookmarkEnd w:id="12"/>
      <w:bookmarkEnd w:id="13"/>
      <w:r w:rsidRPr="00D26514">
        <w:t xml:space="preserve">Add new Section </w:t>
      </w:r>
      <w:r w:rsidR="00893662">
        <w:t>X</w:t>
      </w:r>
    </w:p>
    <w:p w14:paraId="6A7F78DE" w14:textId="0B667CEB" w:rsidR="00303E20" w:rsidRPr="00115FF0" w:rsidRDefault="00303E20" w:rsidP="00303E20">
      <w:pPr>
        <w:pStyle w:val="Heading1"/>
        <w:pageBreakBefore w:val="0"/>
        <w:numPr>
          <w:ilvl w:val="0"/>
          <w:numId w:val="0"/>
        </w:numPr>
        <w:rPr>
          <w:noProof w:val="0"/>
        </w:rPr>
      </w:pPr>
      <w:bookmarkStart w:id="28" w:name="_Toc528756441"/>
      <w:r w:rsidRPr="00115FF0">
        <w:rPr>
          <w:noProof w:val="0"/>
        </w:rPr>
        <w:t xml:space="preserve">X </w:t>
      </w:r>
      <w:r w:rsidR="006877CF" w:rsidRPr="00115FF0">
        <w:rPr>
          <w:noProof w:val="0"/>
        </w:rPr>
        <w:t>Bed Management</w:t>
      </w:r>
      <w:r w:rsidR="00FF4C4E" w:rsidRPr="00115FF0">
        <w:rPr>
          <w:noProof w:val="0"/>
        </w:rPr>
        <w:t xml:space="preserve"> </w:t>
      </w:r>
      <w:r w:rsidR="006877CF" w:rsidRPr="00115FF0">
        <w:rPr>
          <w:noProof w:val="0"/>
        </w:rPr>
        <w:t>(BED)</w:t>
      </w:r>
      <w:r w:rsidRPr="00115FF0">
        <w:rPr>
          <w:noProof w:val="0"/>
        </w:rPr>
        <w:t xml:space="preserve"> Profile</w:t>
      </w:r>
      <w:bookmarkEnd w:id="28"/>
    </w:p>
    <w:p w14:paraId="374CBBBC" w14:textId="3A44FCC2" w:rsidR="003E2881" w:rsidRPr="00115FF0" w:rsidRDefault="0048646C" w:rsidP="001F0928">
      <w:pPr>
        <w:pStyle w:val="BodyText"/>
      </w:pPr>
      <w:r w:rsidRPr="00115FF0">
        <w:t>This transport profile facilitates bed management for patients admitted from the ED. Inefficiencies</w:t>
      </w:r>
      <w:r w:rsidR="003631D1" w:rsidRPr="00115FF0">
        <w:t xml:space="preserve"> </w:t>
      </w:r>
      <w:r w:rsidRPr="00115FF0">
        <w:t xml:space="preserve">in transferring patients between the emergency department and inpatient setting result in </w:t>
      </w:r>
      <w:r w:rsidR="003631D1" w:rsidRPr="00115FF0">
        <w:t>poorer patient outcomes (</w:t>
      </w:r>
      <w:r w:rsidR="00C96B47" w:rsidRPr="00115FF0">
        <w:t xml:space="preserve">e.g., </w:t>
      </w:r>
      <w:r w:rsidR="003631D1" w:rsidRPr="00115FF0">
        <w:t xml:space="preserve">morbidity, mortality or length of stay), increased </w:t>
      </w:r>
      <w:r w:rsidRPr="00115FF0">
        <w:t>patient dissatisfaction</w:t>
      </w:r>
      <w:r w:rsidR="003631D1" w:rsidRPr="00115FF0">
        <w:t xml:space="preserve"> and poorer resource utilization in the ED</w:t>
      </w:r>
      <w:r w:rsidR="001A06CD" w:rsidRPr="00115FF0">
        <w:t xml:space="preserve">. </w:t>
      </w:r>
      <w:r w:rsidR="003631D1" w:rsidRPr="00115FF0">
        <w:t>This profile describes how communications between the ED and various inpatient systems can improve care, reduce cost and result in higher patient satisfaction, and enable tracking and monitoring of these activities to support quality improvement activities.</w:t>
      </w:r>
    </w:p>
    <w:p w14:paraId="15CAE208" w14:textId="77777777" w:rsidR="004B53B3" w:rsidRPr="00115FF0" w:rsidRDefault="004B53B3" w:rsidP="001F0928">
      <w:pPr>
        <w:pStyle w:val="BodyText"/>
      </w:pPr>
      <w:r w:rsidRPr="00115FF0">
        <w:t>This profile does not address how charge information is transferred from various involved systems to the back office</w:t>
      </w:r>
      <w:r w:rsidR="00C1053F" w:rsidRPr="00115FF0">
        <w:t>, or how discharge or transfers from the inpatient setting to other settings are handled.</w:t>
      </w:r>
    </w:p>
    <w:p w14:paraId="234E125E" w14:textId="77777777" w:rsidR="00A85861" w:rsidRPr="00115FF0" w:rsidRDefault="00CF283F" w:rsidP="00D91815">
      <w:pPr>
        <w:pStyle w:val="Heading2"/>
        <w:numPr>
          <w:ilvl w:val="0"/>
          <w:numId w:val="0"/>
        </w:numPr>
        <w:rPr>
          <w:noProof w:val="0"/>
        </w:rPr>
      </w:pPr>
      <w:bookmarkStart w:id="29" w:name="_Toc528756442"/>
      <w:r w:rsidRPr="00115FF0">
        <w:rPr>
          <w:noProof w:val="0"/>
        </w:rPr>
        <w:t xml:space="preserve">X.1 </w:t>
      </w:r>
      <w:r w:rsidR="006877CF" w:rsidRPr="00115FF0">
        <w:rPr>
          <w:noProof w:val="0"/>
        </w:rPr>
        <w:t>BED</w:t>
      </w:r>
      <w:r w:rsidR="00FF4C4E" w:rsidRPr="00115FF0">
        <w:rPr>
          <w:noProof w:val="0"/>
        </w:rPr>
        <w:t xml:space="preserve"> </w:t>
      </w:r>
      <w:r w:rsidRPr="00115FF0">
        <w:rPr>
          <w:noProof w:val="0"/>
        </w:rPr>
        <w:t>Actors</w:t>
      </w:r>
      <w:r w:rsidR="00260E18" w:rsidRPr="00115FF0">
        <w:rPr>
          <w:noProof w:val="0"/>
        </w:rPr>
        <w:t xml:space="preserve"> and </w:t>
      </w:r>
      <w:r w:rsidRPr="00115FF0">
        <w:rPr>
          <w:noProof w:val="0"/>
        </w:rPr>
        <w:t>Transactions</w:t>
      </w:r>
      <w:bookmarkStart w:id="30" w:name="_Toc473170359"/>
      <w:bookmarkStart w:id="31" w:name="_Toc504625756"/>
      <w:bookmarkStart w:id="32" w:name="_Toc530206509"/>
      <w:bookmarkStart w:id="33" w:name="_Toc1388429"/>
      <w:bookmarkStart w:id="34" w:name="_Toc1388583"/>
      <w:bookmarkStart w:id="35" w:name="_Toc1456610"/>
      <w:bookmarkStart w:id="36" w:name="_Toc37034635"/>
      <w:bookmarkStart w:id="37" w:name="_Toc38846113"/>
      <w:bookmarkEnd w:id="20"/>
      <w:bookmarkEnd w:id="21"/>
      <w:bookmarkEnd w:id="22"/>
      <w:bookmarkEnd w:id="23"/>
      <w:bookmarkEnd w:id="24"/>
      <w:bookmarkEnd w:id="25"/>
      <w:bookmarkEnd w:id="26"/>
      <w:bookmarkEnd w:id="27"/>
      <w:bookmarkEnd w:id="29"/>
    </w:p>
    <w:p w14:paraId="0523623D" w14:textId="10C6D3A1" w:rsidR="003B70A2" w:rsidRPr="00115FF0" w:rsidRDefault="00323461" w:rsidP="00323461">
      <w:pPr>
        <w:pStyle w:val="BodyText"/>
      </w:pPr>
      <w:r w:rsidRPr="00115FF0">
        <w:t>This section define</w:t>
      </w:r>
      <w:r w:rsidR="00D422BB" w:rsidRPr="00115FF0">
        <w:t>s the actors</w:t>
      </w:r>
      <w:r w:rsidR="00197325" w:rsidRPr="00115FF0">
        <w:t xml:space="preserve"> and </w:t>
      </w:r>
      <w:r w:rsidR="00D422BB" w:rsidRPr="00115FF0">
        <w:t>transactions, and/</w:t>
      </w:r>
      <w:r w:rsidRPr="00115FF0">
        <w:t xml:space="preserve">or content modules </w:t>
      </w:r>
      <w:r w:rsidR="006D4881" w:rsidRPr="00115FF0">
        <w:t xml:space="preserve">in this </w:t>
      </w:r>
      <w:r w:rsidRPr="00115FF0">
        <w:t>profile</w:t>
      </w:r>
      <w:r w:rsidR="00887E40" w:rsidRPr="00115FF0">
        <w:t xml:space="preserve">. </w:t>
      </w:r>
      <w:r w:rsidR="006C371A" w:rsidRPr="00115FF0">
        <w:t>General definitions of actors</w:t>
      </w:r>
      <w:r w:rsidR="00BA1A91" w:rsidRPr="00115FF0">
        <w:t xml:space="preserve"> </w:t>
      </w:r>
      <w:r w:rsidR="006C371A" w:rsidRPr="00115FF0">
        <w:t xml:space="preserve">are given in the Technical Frameworks General Introduction </w:t>
      </w:r>
      <w:r w:rsidR="006514EA" w:rsidRPr="00115FF0">
        <w:t>Appendix</w:t>
      </w:r>
      <w:r w:rsidR="00BA1A91" w:rsidRPr="00115FF0">
        <w:t xml:space="preserve"> A </w:t>
      </w:r>
      <w:r w:rsidR="001134EB" w:rsidRPr="00115FF0">
        <w:t xml:space="preserve">at </w:t>
      </w:r>
      <w:hyperlink r:id="rId17" w:history="1">
        <w:r w:rsidR="00B32B07" w:rsidRPr="00115FF0">
          <w:rPr>
            <w:rStyle w:val="Hyperlink"/>
          </w:rPr>
          <w:t>http://ihe.net/Technical_Frameworks</w:t>
        </w:r>
      </w:hyperlink>
      <w:r w:rsidR="005672A9" w:rsidRPr="00115FF0">
        <w:t>.</w:t>
      </w:r>
    </w:p>
    <w:p w14:paraId="7933F543" w14:textId="06B2AB2A" w:rsidR="00ED0083" w:rsidRPr="00115FF0" w:rsidRDefault="00CF283F">
      <w:pPr>
        <w:pStyle w:val="BodyText"/>
      </w:pPr>
      <w:r w:rsidRPr="00115FF0">
        <w:t xml:space="preserve">Figure X.1-1 shows the actors directly involved in the </w:t>
      </w:r>
      <w:r w:rsidR="006877CF" w:rsidRPr="00115FF0">
        <w:t>BED</w:t>
      </w:r>
      <w:r w:rsidRPr="00115FF0">
        <w:t xml:space="preserve"> Profile and the relevant transactions between them</w:t>
      </w:r>
      <w:r w:rsidR="00F0665F" w:rsidRPr="00115FF0">
        <w:t xml:space="preserve">. </w:t>
      </w:r>
      <w:r w:rsidR="001F7A35" w:rsidRPr="00115FF0">
        <w:t>If needed for context, o</w:t>
      </w:r>
      <w:r w:rsidRPr="00115FF0">
        <w:t>ther actors that may be indirectly involved due to their participation i</w:t>
      </w:r>
      <w:r w:rsidR="00D91815" w:rsidRPr="00115FF0">
        <w:t>n other related profiles</w:t>
      </w:r>
      <w:r w:rsidR="001F7A35" w:rsidRPr="00115FF0">
        <w:t xml:space="preserve"> are </w:t>
      </w:r>
      <w:r w:rsidR="00E61A6A" w:rsidRPr="00115FF0">
        <w:t>shown in dotted lines</w:t>
      </w:r>
      <w:r w:rsidR="00F0665F" w:rsidRPr="00115FF0">
        <w:t xml:space="preserve">. </w:t>
      </w:r>
      <w:r w:rsidR="00E61A6A" w:rsidRPr="00115FF0">
        <w:t>Actors which have a mandatory grouping are shown in conjoined boxes.</w:t>
      </w:r>
    </w:p>
    <w:p w14:paraId="5955015A" w14:textId="2672F18C" w:rsidR="00077324" w:rsidRPr="00115FF0" w:rsidRDefault="004243B2" w:rsidP="00B70C36">
      <w:pPr>
        <w:pStyle w:val="BodyText"/>
      </w:pPr>
      <w:r w:rsidRPr="00115FF0">
        <w:rPr>
          <w:noProof/>
        </w:rPr>
        <w:lastRenderedPageBreak/>
        <mc:AlternateContent>
          <mc:Choice Requires="wps">
            <w:drawing>
              <wp:anchor distT="0" distB="0" distL="114300" distR="114300" simplePos="0" relativeHeight="251664384" behindDoc="0" locked="0" layoutInCell="1" allowOverlap="1" wp14:anchorId="7F6BCA9B" wp14:editId="1B1BAAFE">
                <wp:simplePos x="0" y="0"/>
                <wp:positionH relativeFrom="column">
                  <wp:posOffset>654050</wp:posOffset>
                </wp:positionH>
                <wp:positionV relativeFrom="paragraph">
                  <wp:posOffset>4232910</wp:posOffset>
                </wp:positionV>
                <wp:extent cx="2637155" cy="34798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347980"/>
                        </a:xfrm>
                        <a:prstGeom prst="rect">
                          <a:avLst/>
                        </a:prstGeom>
                        <a:noFill/>
                        <a:ln w="9525">
                          <a:noFill/>
                          <a:miter lim="800000"/>
                          <a:headEnd/>
                          <a:tailEnd/>
                        </a:ln>
                      </wps:spPr>
                      <wps:txbx>
                        <w:txbxContent>
                          <w:p w14:paraId="4C1C6B11" w14:textId="32FEC162" w:rsidR="00081921" w:rsidRPr="00CC6D16" w:rsidRDefault="00081921" w:rsidP="00CC6D16">
                            <w:pPr>
                              <w:jc w:val="right"/>
                              <w:rPr>
                                <w:sz w:val="22"/>
                                <w:szCs w:val="22"/>
                              </w:rPr>
                            </w:pPr>
                            <w:r>
                              <w:rPr>
                                <w:sz w:val="22"/>
                                <w:szCs w:val="22"/>
                              </w:rPr>
                              <w:t xml:space="preserve">Admission Notification </w:t>
                            </w:r>
                            <w:r w:rsidRPr="00485667">
                              <w:rPr>
                                <w:sz w:val="22"/>
                                <w:szCs w:val="22"/>
                              </w:rPr>
                              <w:sym w:font="Symbol" w:char="F0AE"/>
                            </w:r>
                            <w:r>
                              <w:rPr>
                                <w:sz w:val="22"/>
                                <w:szCs w:val="22"/>
                              </w:rPr>
                              <w:sym w:font="Symbol" w:char="F0AC"/>
                            </w:r>
                            <w:r>
                              <w:rPr>
                                <w:sz w:val="22"/>
                                <w:szCs w:val="22"/>
                              </w:rPr>
                              <w:t xml:space="preserve"> [PCC-23</w:t>
                            </w:r>
                            <w:r w:rsidRPr="00077324">
                              <w:rPr>
                                <w:sz w:val="22"/>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6BCA9B" id="_x0000_t202" coordsize="21600,21600" o:spt="202" path="m,l,21600r21600,l21600,xe">
                <v:stroke joinstyle="miter"/>
                <v:path gradientshapeok="t" o:connecttype="rect"/>
              </v:shapetype>
              <v:shape id="Text Box 2" o:spid="_x0000_s1026" type="#_x0000_t202" style="position:absolute;margin-left:51.5pt;margin-top:333.3pt;width:207.65pt;height:27.4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" filled="f" stroked="f">
                <v:textbox style="mso-fit-shape-to-text:t">
                  <w:txbxContent>
                    <w:p w14:paraId="4C1C6B11" w14:textId="32FEC162" w:rsidR="00081921" w:rsidRPr="00CC6D16" w:rsidRDefault="00081921" w:rsidP="00CC6D16">
                      <w:pPr>
                        <w:jc w:val="right"/>
                        <w:rPr>
                          <w:sz w:val="22"/>
                          <w:szCs w:val="22"/>
                        </w:rPr>
                      </w:pPr>
                      <w:r>
                        <w:rPr>
                          <w:sz w:val="22"/>
                          <w:szCs w:val="22"/>
                        </w:rPr>
                        <w:t xml:space="preserve">Admission Notification </w:t>
                      </w:r>
                      <w:r w:rsidRPr="00485667">
                        <w:rPr>
                          <w:sz w:val="22"/>
                          <w:szCs w:val="22"/>
                        </w:rPr>
                        <w:sym w:font="Symbol" w:char="F0AE"/>
                      </w:r>
                      <w:r>
                        <w:rPr>
                          <w:sz w:val="22"/>
                          <w:szCs w:val="22"/>
                        </w:rPr>
                        <w:sym w:font="Symbol" w:char="F0AC"/>
                      </w:r>
                      <w:r>
                        <w:rPr>
                          <w:sz w:val="22"/>
                          <w:szCs w:val="22"/>
                        </w:rPr>
                        <w:t xml:space="preserve"> [PCC-23</w:t>
                      </w:r>
                      <w:r w:rsidRPr="00077324">
                        <w:rPr>
                          <w:sz w:val="22"/>
                          <w:szCs w:val="22"/>
                        </w:rPr>
                        <w:t>]</w:t>
                      </w:r>
                    </w:p>
                  </w:txbxContent>
                </v:textbox>
              </v:shape>
            </w:pict>
          </mc:Fallback>
        </mc:AlternateContent>
      </w:r>
      <w:r w:rsidR="00DA7DCB" w:rsidRPr="00115FF0">
        <w:rPr>
          <w:noProof/>
        </w:rPr>
        <mc:AlternateContent>
          <mc:Choice Requires="wps">
            <w:drawing>
              <wp:anchor distT="0" distB="0" distL="114300" distR="114300" simplePos="0" relativeHeight="251678720" behindDoc="0" locked="0" layoutInCell="1" allowOverlap="1" wp14:anchorId="0518266C" wp14:editId="576E5E2B">
                <wp:simplePos x="0" y="0"/>
                <wp:positionH relativeFrom="column">
                  <wp:posOffset>5308715</wp:posOffset>
                </wp:positionH>
                <wp:positionV relativeFrom="paragraph">
                  <wp:posOffset>1381183</wp:posOffset>
                </wp:positionV>
                <wp:extent cx="1319645" cy="1143000"/>
                <wp:effectExtent l="0" t="0" r="0" b="0"/>
                <wp:wrapNone/>
                <wp:docPr id="225" name="Text Box 6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64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8D250" w14:textId="53465F88" w:rsidR="00081921" w:rsidRDefault="00081921" w:rsidP="00AE0CE5">
                            <w:r>
                              <w:rPr>
                                <w:sz w:val="22"/>
                                <w:szCs w:val="22"/>
                              </w:rPr>
                              <w:t>Admission</w:t>
                            </w:r>
                            <w:r>
                              <w:rPr>
                                <w:sz w:val="22"/>
                                <w:szCs w:val="22"/>
                              </w:rPr>
                              <w:br/>
                              <w:t xml:space="preserve">Order </w:t>
                            </w:r>
                            <w:r w:rsidRPr="00077324">
                              <w:rPr>
                                <w:sz w:val="22"/>
                                <w:szCs w:val="22"/>
                              </w:rPr>
                              <w:sym w:font="Symbol" w:char="F0AF"/>
                            </w:r>
                            <w:r w:rsidRPr="00077324">
                              <w:rPr>
                                <w:sz w:val="22"/>
                                <w:szCs w:val="22"/>
                              </w:rPr>
                              <w:t xml:space="preserve"> </w:t>
                            </w:r>
                            <w:r>
                              <w:rPr>
                                <w:sz w:val="22"/>
                                <w:szCs w:val="22"/>
                              </w:rPr>
                              <w:t>[PCC-24</w:t>
                            </w:r>
                            <w:r w:rsidRPr="00077324">
                              <w:rPr>
                                <w:sz w:val="22"/>
                                <w:szCs w:val="22"/>
                              </w:rPr>
                              <w:t>]</w:t>
                            </w:r>
                            <w:r>
                              <w:rPr>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8266C" id="Text Box 637" o:spid="_x0000_s1027" type="#_x0000_t202" style="position:absolute;margin-left:418pt;margin-top:108.75pt;width:103.9pt;height:9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" filled="f" stroked="f">
                <v:textbox>
                  <w:txbxContent>
                    <w:p w14:paraId="1A98D250" w14:textId="53465F88" w:rsidR="00081921" w:rsidRDefault="00081921" w:rsidP="00AE0CE5">
                      <w:r>
                        <w:rPr>
                          <w:sz w:val="22"/>
                          <w:szCs w:val="22"/>
                        </w:rPr>
                        <w:t>Admission</w:t>
                      </w:r>
                      <w:r>
                        <w:rPr>
                          <w:sz w:val="22"/>
                          <w:szCs w:val="22"/>
                        </w:rPr>
                        <w:br/>
                        <w:t xml:space="preserve">Order </w:t>
                      </w:r>
                      <w:r w:rsidRPr="00077324">
                        <w:rPr>
                          <w:sz w:val="22"/>
                          <w:szCs w:val="22"/>
                        </w:rPr>
                        <w:sym w:font="Symbol" w:char="F0AF"/>
                      </w:r>
                      <w:r w:rsidRPr="00077324">
                        <w:rPr>
                          <w:sz w:val="22"/>
                          <w:szCs w:val="22"/>
                        </w:rPr>
                        <w:t xml:space="preserve"> </w:t>
                      </w:r>
                      <w:r>
                        <w:rPr>
                          <w:sz w:val="22"/>
                          <w:szCs w:val="22"/>
                        </w:rPr>
                        <w:t>[PCC-24</w:t>
                      </w:r>
                      <w:r w:rsidRPr="00077324">
                        <w:rPr>
                          <w:sz w:val="22"/>
                          <w:szCs w:val="22"/>
                        </w:rPr>
                        <w:t>]</w:t>
                      </w:r>
                      <w:r>
                        <w:rPr>
                          <w:sz w:val="22"/>
                          <w:szCs w:val="22"/>
                        </w:rPr>
                        <w:t xml:space="preserve"> </w:t>
                      </w:r>
                    </w:p>
                  </w:txbxContent>
                </v:textbox>
              </v:shape>
            </w:pict>
          </mc:Fallback>
        </mc:AlternateContent>
      </w:r>
      <w:r w:rsidR="00DA7DCB" w:rsidRPr="00115FF0">
        <w:rPr>
          <w:noProof/>
        </w:rPr>
        <mc:AlternateContent>
          <mc:Choice Requires="wps">
            <w:drawing>
              <wp:anchor distT="0" distB="0" distL="114300" distR="114300" simplePos="0" relativeHeight="251650048" behindDoc="0" locked="0" layoutInCell="1" allowOverlap="1" wp14:anchorId="4C1AC717" wp14:editId="22A943BB">
                <wp:simplePos x="0" y="0"/>
                <wp:positionH relativeFrom="column">
                  <wp:posOffset>3140075</wp:posOffset>
                </wp:positionH>
                <wp:positionV relativeFrom="paragraph">
                  <wp:posOffset>1611976</wp:posOffset>
                </wp:positionV>
                <wp:extent cx="2057400" cy="1143000"/>
                <wp:effectExtent l="0" t="0" r="0" b="0"/>
                <wp:wrapNone/>
                <wp:docPr id="149" name="Text Box 6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CB70B" w14:textId="4DCBB81A" w:rsidR="00081921" w:rsidRDefault="00081921" w:rsidP="00662D38">
                            <w:pPr>
                              <w:jc w:val="right"/>
                            </w:pPr>
                            <w:r>
                              <w:rPr>
                                <w:sz w:val="22"/>
                                <w:szCs w:val="22"/>
                              </w:rPr>
                              <w:t xml:space="preserve">Admission </w:t>
                            </w:r>
                            <w:r>
                              <w:rPr>
                                <w:sz w:val="22"/>
                                <w:szCs w:val="22"/>
                              </w:rPr>
                              <w:br/>
                              <w:t xml:space="preserve">Order </w:t>
                            </w:r>
                            <w:r w:rsidRPr="00077324">
                              <w:rPr>
                                <w:sz w:val="22"/>
                                <w:szCs w:val="22"/>
                              </w:rPr>
                              <w:sym w:font="Symbol" w:char="F0AF"/>
                            </w:r>
                            <w:r w:rsidRPr="00077324">
                              <w:rPr>
                                <w:sz w:val="22"/>
                                <w:szCs w:val="22"/>
                              </w:rPr>
                              <w:t xml:space="preserve"> </w:t>
                            </w:r>
                            <w:r>
                              <w:rPr>
                                <w:sz w:val="22"/>
                                <w:szCs w:val="22"/>
                              </w:rPr>
                              <w:t>[PCC-24</w:t>
                            </w:r>
                            <w:r w:rsidRPr="00077324">
                              <w:rPr>
                                <w:sz w:val="22"/>
                                <w:szCs w:val="22"/>
                              </w:rPr>
                              <w:t>]</w:t>
                            </w:r>
                            <w:r>
                              <w:rPr>
                                <w:sz w:val="22"/>
                                <w:szCs w:val="22"/>
                              </w:rPr>
                              <w:t xml:space="preserve"> </w:t>
                            </w:r>
                            <w:r>
                              <w:rPr>
                                <w:sz w:val="22"/>
                                <w:szCs w:val="22"/>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1AC717" id="_x0000_s1028" type="#_x0000_t202" style="position:absolute;margin-left:247.25pt;margin-top:126.95pt;width:162pt;height:90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" filled="f" stroked="f">
                <v:textbox>
                  <w:txbxContent>
                    <w:p w14:paraId="4DECB70B" w14:textId="4DCBB81A" w:rsidR="00081921" w:rsidRDefault="00081921" w:rsidP="00662D38">
                      <w:pPr>
                        <w:jc w:val="right"/>
                      </w:pPr>
                      <w:r>
                        <w:rPr>
                          <w:sz w:val="22"/>
                          <w:szCs w:val="22"/>
                        </w:rPr>
                        <w:t xml:space="preserve">Admission </w:t>
                      </w:r>
                      <w:r>
                        <w:rPr>
                          <w:sz w:val="22"/>
                          <w:szCs w:val="22"/>
                        </w:rPr>
                        <w:br/>
                        <w:t xml:space="preserve">Order </w:t>
                      </w:r>
                      <w:r w:rsidRPr="00077324">
                        <w:rPr>
                          <w:sz w:val="22"/>
                          <w:szCs w:val="22"/>
                        </w:rPr>
                        <w:sym w:font="Symbol" w:char="F0AF"/>
                      </w:r>
                      <w:r w:rsidRPr="00077324">
                        <w:rPr>
                          <w:sz w:val="22"/>
                          <w:szCs w:val="22"/>
                        </w:rPr>
                        <w:t xml:space="preserve"> </w:t>
                      </w:r>
                      <w:r>
                        <w:rPr>
                          <w:sz w:val="22"/>
                          <w:szCs w:val="22"/>
                        </w:rPr>
                        <w:t>[PCC-24</w:t>
                      </w:r>
                      <w:r w:rsidRPr="00077324">
                        <w:rPr>
                          <w:sz w:val="22"/>
                          <w:szCs w:val="22"/>
                        </w:rPr>
                        <w:t>]</w:t>
                      </w:r>
                      <w:r>
                        <w:rPr>
                          <w:sz w:val="22"/>
                          <w:szCs w:val="22"/>
                        </w:rPr>
                        <w:t xml:space="preserve"> </w:t>
                      </w:r>
                      <w:r>
                        <w:rPr>
                          <w:sz w:val="22"/>
                          <w:szCs w:val="22"/>
                        </w:rPr>
                        <w:br/>
                      </w:r>
                    </w:p>
                  </w:txbxContent>
                </v:textbox>
              </v:shape>
            </w:pict>
          </mc:Fallback>
        </mc:AlternateContent>
      </w:r>
      <w:r w:rsidR="0011208B" w:rsidRPr="00115FF0">
        <w:rPr>
          <w:noProof/>
        </w:rPr>
        <mc:AlternateContent>
          <mc:Choice Requires="wpc">
            <w:drawing>
              <wp:inline distT="0" distB="0" distL="0" distR="0" wp14:anchorId="3A548BF5" wp14:editId="0E5D9FDE">
                <wp:extent cx="5943600" cy="4800600"/>
                <wp:effectExtent l="0" t="0" r="0" b="0"/>
                <wp:docPr id="148"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1" name="Rectangle 47"/>
                        <wps:cNvSpPr>
                          <a:spLocks noChangeArrowheads="1"/>
                        </wps:cNvSpPr>
                        <wps:spPr bwMode="auto">
                          <a:xfrm>
                            <a:off x="3057352" y="2335877"/>
                            <a:ext cx="2448560" cy="8686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496213" w14:textId="4A155DC0" w:rsidR="00081921" w:rsidRDefault="00081921" w:rsidP="00493B5A">
                              <w:pPr>
                                <w:rPr>
                                  <w:sz w:val="22"/>
                                  <w:szCs w:val="22"/>
                                </w:rPr>
                              </w:pPr>
                              <w:r>
                                <w:rPr>
                                  <w:sz w:val="22"/>
                                  <w:szCs w:val="22"/>
                                </w:rPr>
                                <w:t xml:space="preserve">  </w:t>
                              </w:r>
                              <w:r>
                                <w:rPr>
                                  <w:sz w:val="22"/>
                                  <w:szCs w:val="22"/>
                                </w:rPr>
                                <w:sym w:font="Symbol" w:char="F0AD"/>
                              </w:r>
                              <w:r w:rsidRPr="00077324">
                                <w:rPr>
                                  <w:sz w:val="22"/>
                                  <w:szCs w:val="22"/>
                                </w:rPr>
                                <w:t xml:space="preserve"> </w:t>
                              </w:r>
                              <w:r>
                                <w:rPr>
                                  <w:sz w:val="22"/>
                                  <w:szCs w:val="22"/>
                                </w:rPr>
                                <w:t>[PCC-24] Admission Order</w:t>
                              </w:r>
                            </w:p>
                            <w:p w14:paraId="3F446FCF" w14:textId="625E2654" w:rsidR="00081921" w:rsidRDefault="00081921" w:rsidP="00493B5A">
                              <w:r w:rsidRPr="00077324">
                                <w:rPr>
                                  <w:sz w:val="22"/>
                                  <w:szCs w:val="22"/>
                                </w:rPr>
                                <w:sym w:font="Symbol" w:char="F0AF"/>
                              </w:r>
                              <w:r>
                                <w:rPr>
                                  <w:sz w:val="22"/>
                                  <w:szCs w:val="22"/>
                                </w:rPr>
                                <w:sym w:font="Symbol" w:char="F0AD"/>
                              </w:r>
                              <w:r w:rsidRPr="00077324">
                                <w:rPr>
                                  <w:sz w:val="22"/>
                                  <w:szCs w:val="22"/>
                                </w:rPr>
                                <w:t xml:space="preserve"> </w:t>
                              </w:r>
                              <w:r>
                                <w:rPr>
                                  <w:sz w:val="22"/>
                                  <w:szCs w:val="22"/>
                                </w:rPr>
                                <w:t>[PCC-25</w:t>
                              </w:r>
                              <w:r w:rsidRPr="00077324">
                                <w:rPr>
                                  <w:sz w:val="22"/>
                                  <w:szCs w:val="22"/>
                                </w:rPr>
                                <w:t>]</w:t>
                              </w:r>
                              <w:r>
                                <w:rPr>
                                  <w:sz w:val="22"/>
                                  <w:szCs w:val="22"/>
                                </w:rPr>
                                <w:t xml:space="preserve"> Patient Movement</w:t>
                              </w:r>
                            </w:p>
                            <w:p w14:paraId="3F822A2C" w14:textId="77777777" w:rsidR="00081921" w:rsidRDefault="00081921" w:rsidP="00493B5A">
                              <w:pPr>
                                <w:rPr>
                                  <w:sz w:val="22"/>
                                  <w:szCs w:val="22"/>
                                </w:rPr>
                              </w:pPr>
                            </w:p>
                            <w:p w14:paraId="7F98A8E1" w14:textId="77777777" w:rsidR="00081921" w:rsidRPr="00077324" w:rsidRDefault="00081921" w:rsidP="00493B5A">
                              <w:pPr>
                                <w:rPr>
                                  <w:sz w:val="22"/>
                                  <w:szCs w:val="22"/>
                                </w:rPr>
                              </w:pPr>
                            </w:p>
                          </w:txbxContent>
                        </wps:txbx>
                        <wps:bodyPr rot="0" vert="horz" wrap="square" lIns="18288" tIns="18288" rIns="18288" bIns="18288" anchor="t" anchorCtr="0" upright="1">
                          <a:noAutofit/>
                        </wps:bodyPr>
                      </wps:wsp>
                      <wps:wsp>
                        <wps:cNvPr id="132" name="Rectangle 52"/>
                        <wps:cNvSpPr>
                          <a:spLocks noChangeArrowheads="1"/>
                        </wps:cNvSpPr>
                        <wps:spPr bwMode="auto">
                          <a:xfrm>
                            <a:off x="1308100" y="471170"/>
                            <a:ext cx="1983740" cy="5270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C12082" w14:textId="27367764" w:rsidR="00081921" w:rsidRPr="00DA7DCB" w:rsidRDefault="00081921" w:rsidP="00493B5A">
                              <w:pPr>
                                <w:rPr>
                                  <w:sz w:val="20"/>
                                  <w:szCs w:val="22"/>
                                </w:rPr>
                              </w:pPr>
                              <w:r w:rsidRPr="00DA7DCB">
                                <w:rPr>
                                  <w:sz w:val="20"/>
                                  <w:szCs w:val="22"/>
                                </w:rPr>
                                <w:sym w:font="Symbol" w:char="F0AE"/>
                              </w:r>
                              <w:r w:rsidRPr="00DA7DCB">
                                <w:rPr>
                                  <w:sz w:val="20"/>
                                  <w:szCs w:val="22"/>
                                </w:rPr>
                                <w:t xml:space="preserve"> [PCC-</w:t>
                              </w:r>
                              <w:r>
                                <w:rPr>
                                  <w:sz w:val="20"/>
                                  <w:szCs w:val="22"/>
                                </w:rPr>
                                <w:t>23</w:t>
                              </w:r>
                              <w:r w:rsidRPr="00DA7DCB">
                                <w:rPr>
                                  <w:sz w:val="20"/>
                                  <w:szCs w:val="22"/>
                                </w:rPr>
                                <w:t xml:space="preserve">] Admission </w:t>
                              </w:r>
                              <w:r>
                                <w:rPr>
                                  <w:sz w:val="20"/>
                                  <w:szCs w:val="22"/>
                                </w:rPr>
                                <w:t>N</w:t>
                              </w:r>
                              <w:r w:rsidRPr="00DA7DCB">
                                <w:rPr>
                                  <w:sz w:val="20"/>
                                  <w:szCs w:val="22"/>
                                </w:rPr>
                                <w:t xml:space="preserve">otification </w:t>
                              </w:r>
                            </w:p>
                          </w:txbxContent>
                        </wps:txbx>
                        <wps:bodyPr rot="0" vert="horz" wrap="square" lIns="0" tIns="0" rIns="0" bIns="0" anchor="t" anchorCtr="0" upright="1">
                          <a:noAutofit/>
                        </wps:bodyPr>
                      </wps:wsp>
                      <wps:wsp>
                        <wps:cNvPr id="133" name="Text Box 53"/>
                        <wps:cNvSpPr txBox="1">
                          <a:spLocks noChangeArrowheads="1"/>
                        </wps:cNvSpPr>
                        <wps:spPr bwMode="auto">
                          <a:xfrm>
                            <a:off x="76835" y="330200"/>
                            <a:ext cx="1155065" cy="800100"/>
                          </a:xfrm>
                          <a:prstGeom prst="rect">
                            <a:avLst/>
                          </a:prstGeom>
                          <a:solidFill>
                            <a:srgbClr val="FFFFFF"/>
                          </a:solidFill>
                          <a:ln w="25400">
                            <a:solidFill>
                              <a:srgbClr val="000000"/>
                            </a:solidFill>
                            <a:miter lim="800000"/>
                            <a:headEnd/>
                            <a:tailEnd/>
                          </a:ln>
                        </wps:spPr>
                        <wps:txbx>
                          <w:txbxContent>
                            <w:p w14:paraId="12A1714E" w14:textId="3B447A34" w:rsidR="00081921" w:rsidRDefault="00081921" w:rsidP="00493B5A">
                              <w:pPr>
                                <w:spacing w:after="120"/>
                                <w:jc w:val="center"/>
                              </w:pPr>
                              <w:r>
                                <w:t>ADT</w:t>
                              </w:r>
                              <w:r>
                                <w:br/>
                                <w:t>Patient</w:t>
                              </w:r>
                              <w:r>
                                <w:br/>
                                <w:t>Registration</w:t>
                              </w:r>
                            </w:p>
                          </w:txbxContent>
                        </wps:txbx>
                        <wps:bodyPr rot="0" vert="horz" wrap="square" lIns="91440" tIns="45720" rIns="91440" bIns="45720" anchor="t" anchorCtr="0" upright="1">
                          <a:noAutofit/>
                        </wps:bodyPr>
                      </wps:wsp>
                      <wps:wsp>
                        <wps:cNvPr id="134" name="Text Box 54"/>
                        <wps:cNvSpPr txBox="1">
                          <a:spLocks noChangeArrowheads="1"/>
                        </wps:cNvSpPr>
                        <wps:spPr bwMode="auto">
                          <a:xfrm>
                            <a:off x="4686300" y="325120"/>
                            <a:ext cx="1143000" cy="804545"/>
                          </a:xfrm>
                          <a:prstGeom prst="rect">
                            <a:avLst/>
                          </a:prstGeom>
                          <a:solidFill>
                            <a:srgbClr val="FFFFFF"/>
                          </a:solidFill>
                          <a:ln w="25400">
                            <a:solidFill>
                              <a:srgbClr val="000000"/>
                            </a:solidFill>
                            <a:miter lim="800000"/>
                            <a:headEnd/>
                            <a:tailEnd/>
                          </a:ln>
                        </wps:spPr>
                        <wps:txbx>
                          <w:txbxContent>
                            <w:p w14:paraId="63F5927B" w14:textId="6D613FBB" w:rsidR="00081921" w:rsidRDefault="00081921" w:rsidP="00493B5A">
                              <w:pPr>
                                <w:spacing w:after="120"/>
                                <w:jc w:val="center"/>
                              </w:pPr>
                              <w:r>
                                <w:t>Order</w:t>
                              </w:r>
                              <w:r>
                                <w:br/>
                                <w:t>Placer</w:t>
                              </w:r>
                            </w:p>
                          </w:txbxContent>
                        </wps:txbx>
                        <wps:bodyPr rot="0" vert="horz" wrap="square" lIns="91440" tIns="45720" rIns="91440" bIns="45720" anchor="t" anchorCtr="0" upright="1">
                          <a:noAutofit/>
                        </wps:bodyPr>
                      </wps:wsp>
                      <wps:wsp>
                        <wps:cNvPr id="135" name="Text Box 171"/>
                        <wps:cNvSpPr txBox="1">
                          <a:spLocks noChangeArrowheads="1"/>
                        </wps:cNvSpPr>
                        <wps:spPr bwMode="auto">
                          <a:xfrm>
                            <a:off x="3314700" y="329565"/>
                            <a:ext cx="1143000" cy="800100"/>
                          </a:xfrm>
                          <a:prstGeom prst="rect">
                            <a:avLst/>
                          </a:prstGeom>
                          <a:solidFill>
                            <a:srgbClr val="FFFFFF"/>
                          </a:solidFill>
                          <a:ln w="25400">
                            <a:solidFill>
                              <a:srgbClr val="000000"/>
                            </a:solidFill>
                            <a:miter lim="800000"/>
                            <a:headEnd/>
                            <a:tailEnd/>
                          </a:ln>
                        </wps:spPr>
                        <wps:txbx>
                          <w:txbxContent>
                            <w:p w14:paraId="7AA2B677" w14:textId="0A22E233" w:rsidR="00081921" w:rsidRDefault="00081921" w:rsidP="00493B5A">
                              <w:pPr>
                                <w:spacing w:after="120"/>
                                <w:jc w:val="center"/>
                              </w:pPr>
                              <w:r>
                                <w:t>Emergency Department Information</w:t>
                              </w:r>
                              <w:r>
                                <w:br/>
                                <w:t>System</w:t>
                              </w:r>
                            </w:p>
                          </w:txbxContent>
                        </wps:txbx>
                        <wps:bodyPr rot="0" vert="horz" wrap="square" lIns="0" tIns="0" rIns="0" bIns="0" anchor="t" anchorCtr="0" upright="1">
                          <a:noAutofit/>
                        </wps:bodyPr>
                      </wps:wsp>
                      <wps:wsp>
                        <wps:cNvPr id="136" name="Text Box 172"/>
                        <wps:cNvSpPr txBox="1">
                          <a:spLocks noChangeArrowheads="1"/>
                        </wps:cNvSpPr>
                        <wps:spPr bwMode="auto">
                          <a:xfrm>
                            <a:off x="3310255" y="3716020"/>
                            <a:ext cx="1155700" cy="800100"/>
                          </a:xfrm>
                          <a:prstGeom prst="rect">
                            <a:avLst/>
                          </a:prstGeom>
                          <a:solidFill>
                            <a:srgbClr val="FFFFFF"/>
                          </a:solidFill>
                          <a:ln w="25400">
                            <a:solidFill>
                              <a:srgbClr val="000000"/>
                            </a:solidFill>
                            <a:miter lim="800000"/>
                            <a:headEnd/>
                            <a:tailEnd/>
                          </a:ln>
                        </wps:spPr>
                        <wps:txbx>
                          <w:txbxContent>
                            <w:p w14:paraId="26DC7F93" w14:textId="7CEA0230" w:rsidR="00081921" w:rsidRDefault="00081921" w:rsidP="00493B5A">
                              <w:pPr>
                                <w:spacing w:after="120"/>
                                <w:jc w:val="center"/>
                              </w:pPr>
                              <w:r>
                                <w:t>Bed</w:t>
                              </w:r>
                              <w:r>
                                <w:br/>
                                <w:t>Manager</w:t>
                              </w:r>
                            </w:p>
                          </w:txbxContent>
                        </wps:txbx>
                        <wps:bodyPr rot="0" vert="horz" wrap="square" lIns="91440" tIns="45720" rIns="91440" bIns="45720" anchor="t" anchorCtr="0" upright="1">
                          <a:noAutofit/>
                        </wps:bodyPr>
                      </wps:wsp>
                      <wps:wsp>
                        <wps:cNvPr id="137" name="AutoShape 173"/>
                        <wps:cNvCnPr>
                          <a:cxnSpLocks noChangeShapeType="1"/>
                          <a:stCxn id="133" idx="3"/>
                          <a:endCxn id="135" idx="1"/>
                        </wps:cNvCnPr>
                        <wps:spPr bwMode="auto">
                          <a:xfrm flipV="1">
                            <a:off x="1244600" y="729615"/>
                            <a:ext cx="2057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175"/>
                        <wps:cNvCnPr>
                          <a:cxnSpLocks noChangeShapeType="1"/>
                          <a:stCxn id="135" idx="2"/>
                          <a:endCxn id="136" idx="0"/>
                        </wps:cNvCnPr>
                        <wps:spPr bwMode="auto">
                          <a:xfrm rot="16200000" flipH="1">
                            <a:off x="2606675" y="2421890"/>
                            <a:ext cx="2560955" cy="1905"/>
                          </a:xfrm>
                          <a:prstGeom prst="bentConnector3">
                            <a:avLst>
                              <a:gd name="adj1" fmla="val 4998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39" name="AutoShape 176"/>
                        <wps:cNvCnPr>
                          <a:cxnSpLocks noChangeShapeType="1"/>
                          <a:stCxn id="134" idx="2"/>
                          <a:endCxn id="136" idx="3"/>
                        </wps:cNvCnPr>
                        <wps:spPr bwMode="auto">
                          <a:xfrm rot="5400000">
                            <a:off x="3381375" y="2239645"/>
                            <a:ext cx="2973705" cy="77914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40" name="Rectangle 178"/>
                        <wps:cNvSpPr>
                          <a:spLocks noChangeArrowheads="1"/>
                        </wps:cNvSpPr>
                        <wps:spPr bwMode="auto">
                          <a:xfrm>
                            <a:off x="1121872" y="3317240"/>
                            <a:ext cx="21717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DD14CC" w14:textId="59E6A617" w:rsidR="00081921" w:rsidRPr="00077324" w:rsidRDefault="00081921" w:rsidP="00493B5A">
                              <w:pPr>
                                <w:jc w:val="right"/>
                                <w:rPr>
                                  <w:sz w:val="22"/>
                                  <w:szCs w:val="22"/>
                                </w:rPr>
                              </w:pPr>
                              <w:r>
                                <w:rPr>
                                  <w:sz w:val="22"/>
                                  <w:szCs w:val="22"/>
                                </w:rPr>
                                <w:t xml:space="preserve">Admission Notification </w:t>
                              </w:r>
                              <w:r>
                                <w:rPr>
                                  <w:sz w:val="22"/>
                                  <w:szCs w:val="22"/>
                                </w:rPr>
                                <w:sym w:font="Symbol" w:char="F0AC"/>
                              </w:r>
                              <w:r>
                                <w:rPr>
                                  <w:sz w:val="22"/>
                                  <w:szCs w:val="22"/>
                                </w:rPr>
                                <w:t xml:space="preserve"> [PCC-23</w:t>
                              </w:r>
                              <w:r w:rsidRPr="00077324">
                                <w:rPr>
                                  <w:sz w:val="22"/>
                                  <w:szCs w:val="22"/>
                                </w:rPr>
                                <w:t>]</w:t>
                              </w:r>
                            </w:p>
                            <w:p w14:paraId="72739891" w14:textId="7BA9EABF" w:rsidR="00081921" w:rsidRDefault="00081921" w:rsidP="00493B5A">
                              <w:pPr>
                                <w:jc w:val="right"/>
                                <w:rPr>
                                  <w:sz w:val="22"/>
                                  <w:szCs w:val="22"/>
                                </w:rPr>
                              </w:pPr>
                              <w:r>
                                <w:rPr>
                                  <w:sz w:val="22"/>
                                  <w:szCs w:val="22"/>
                                </w:rPr>
                                <w:t xml:space="preserve">Admission Order </w:t>
                              </w:r>
                              <w:r>
                                <w:rPr>
                                  <w:sz w:val="22"/>
                                  <w:szCs w:val="22"/>
                                </w:rPr>
                                <w:sym w:font="Symbol" w:char="F0AC"/>
                              </w:r>
                              <w:r>
                                <w:rPr>
                                  <w:sz w:val="22"/>
                                  <w:szCs w:val="22"/>
                                </w:rPr>
                                <w:t xml:space="preserve"> [PCC-24</w:t>
                              </w:r>
                              <w:r w:rsidRPr="00077324">
                                <w:rPr>
                                  <w:sz w:val="22"/>
                                  <w:szCs w:val="22"/>
                                </w:rPr>
                                <w:t>]</w:t>
                              </w:r>
                            </w:p>
                            <w:p w14:paraId="57B0F74C" w14:textId="11D4CF8D" w:rsidR="00081921" w:rsidRPr="00077324" w:rsidRDefault="00081921" w:rsidP="00493B5A">
                              <w:pPr>
                                <w:jc w:val="right"/>
                                <w:rPr>
                                  <w:sz w:val="22"/>
                                  <w:szCs w:val="22"/>
                                </w:rPr>
                              </w:pPr>
                              <w:r>
                                <w:rPr>
                                  <w:sz w:val="22"/>
                                  <w:szCs w:val="22"/>
                                </w:rPr>
                                <w:t>Patient Movement</w:t>
                              </w:r>
                              <w:r w:rsidRPr="00493B5A">
                                <w:rPr>
                                  <w:sz w:val="22"/>
                                  <w:szCs w:val="22"/>
                                </w:rPr>
                                <w:t xml:space="preserve"> </w:t>
                              </w:r>
                              <w:r>
                                <w:rPr>
                                  <w:sz w:val="22"/>
                                  <w:szCs w:val="22"/>
                                </w:rPr>
                                <w:sym w:font="Symbol" w:char="F0AC"/>
                              </w:r>
                              <w:r>
                                <w:rPr>
                                  <w:sz w:val="22"/>
                                  <w:szCs w:val="22"/>
                                </w:rPr>
                                <w:t xml:space="preserve"> [PCC-25</w:t>
                              </w:r>
                              <w:r w:rsidRPr="00077324">
                                <w:rPr>
                                  <w:sz w:val="22"/>
                                  <w:szCs w:val="22"/>
                                </w:rPr>
                                <w:t>]</w:t>
                              </w:r>
                            </w:p>
                            <w:p w14:paraId="3B0C0BEE" w14:textId="77777777" w:rsidR="00081921" w:rsidRPr="00077324" w:rsidRDefault="00081921" w:rsidP="00493B5A">
                              <w:pPr>
                                <w:jc w:val="right"/>
                                <w:rPr>
                                  <w:sz w:val="22"/>
                                  <w:szCs w:val="22"/>
                                </w:rPr>
                              </w:pPr>
                            </w:p>
                            <w:p w14:paraId="583283D3" w14:textId="77777777" w:rsidR="00081921" w:rsidRDefault="00081921" w:rsidP="00493B5A">
                              <w:pPr>
                                <w:jc w:val="right"/>
                              </w:pPr>
                            </w:p>
                            <w:p w14:paraId="24F811BE" w14:textId="77777777" w:rsidR="00081921" w:rsidRPr="00077324" w:rsidRDefault="00081921" w:rsidP="00493B5A">
                              <w:pPr>
                                <w:jc w:val="right"/>
                                <w:rPr>
                                  <w:sz w:val="22"/>
                                  <w:szCs w:val="22"/>
                                </w:rPr>
                              </w:pPr>
                              <w:r w:rsidRPr="00077324">
                                <w:rPr>
                                  <w:sz w:val="22"/>
                                  <w:szCs w:val="22"/>
                                </w:rPr>
                                <w:sym w:font="Symbol" w:char="F0AD"/>
                              </w:r>
                              <w:r w:rsidRPr="00077324">
                                <w:rPr>
                                  <w:sz w:val="22"/>
                                  <w:szCs w:val="22"/>
                                </w:rPr>
                                <w:t xml:space="preserve"> Transaction</w:t>
                              </w:r>
                              <w:r>
                                <w:rPr>
                                  <w:sz w:val="22"/>
                                  <w:szCs w:val="22"/>
                                </w:rPr>
                                <w:t xml:space="preserve"> </w:t>
                              </w:r>
                              <w:r w:rsidRPr="00077324">
                                <w:rPr>
                                  <w:sz w:val="22"/>
                                  <w:szCs w:val="22"/>
                                </w:rPr>
                                <w:t>3 [3]</w:t>
                              </w:r>
                            </w:p>
                            <w:p w14:paraId="5BCD6290" w14:textId="77777777" w:rsidR="00081921" w:rsidRPr="00077324" w:rsidRDefault="00081921" w:rsidP="00493B5A">
                              <w:pPr>
                                <w:jc w:val="right"/>
                                <w:rPr>
                                  <w:sz w:val="22"/>
                                  <w:szCs w:val="22"/>
                                </w:rPr>
                              </w:pPr>
                              <w:r w:rsidRPr="00077324">
                                <w:rPr>
                                  <w:sz w:val="22"/>
                                  <w:szCs w:val="22"/>
                                </w:rPr>
                                <w:sym w:font="Symbol" w:char="F0AD"/>
                              </w:r>
                              <w:r w:rsidRPr="00077324">
                                <w:rPr>
                                  <w:sz w:val="22"/>
                                  <w:szCs w:val="22"/>
                                </w:rPr>
                                <w:t xml:space="preserve"> Transaction</w:t>
                              </w:r>
                              <w:r>
                                <w:rPr>
                                  <w:sz w:val="22"/>
                                  <w:szCs w:val="22"/>
                                </w:rPr>
                                <w:t xml:space="preserve"> </w:t>
                              </w:r>
                              <w:r w:rsidRPr="00077324">
                                <w:rPr>
                                  <w:sz w:val="22"/>
                                  <w:szCs w:val="22"/>
                                </w:rPr>
                                <w:t>4 [4]</w:t>
                              </w:r>
                            </w:p>
                            <w:p w14:paraId="714B2585" w14:textId="77777777" w:rsidR="00081921" w:rsidRPr="00077324" w:rsidRDefault="00081921" w:rsidP="00493B5A">
                              <w:pPr>
                                <w:jc w:val="right"/>
                                <w:rPr>
                                  <w:sz w:val="22"/>
                                  <w:szCs w:val="22"/>
                                </w:rPr>
                              </w:pPr>
                            </w:p>
                          </w:txbxContent>
                        </wps:txbx>
                        <wps:bodyPr rot="0" vert="horz" wrap="square" lIns="18288" tIns="18288" rIns="18288" bIns="18288" anchor="t" anchorCtr="0" upright="1">
                          <a:noAutofit/>
                        </wps:bodyPr>
                      </wps:wsp>
                      <wps:wsp>
                        <wps:cNvPr id="141" name="AutoShape 179"/>
                        <wps:cNvCnPr>
                          <a:cxnSpLocks noChangeShapeType="1"/>
                          <a:stCxn id="133" idx="2"/>
                        </wps:cNvCnPr>
                        <wps:spPr bwMode="auto">
                          <a:xfrm rot="16200000" flipH="1">
                            <a:off x="328801" y="1455867"/>
                            <a:ext cx="3298767" cy="2647632"/>
                          </a:xfrm>
                          <a:prstGeom prst="bentConnector3">
                            <a:avLst>
                              <a:gd name="adj1" fmla="val 10018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42" name="Text Box 180"/>
                        <wps:cNvSpPr txBox="1">
                          <a:spLocks noChangeArrowheads="1"/>
                        </wps:cNvSpPr>
                        <wps:spPr bwMode="auto">
                          <a:xfrm>
                            <a:off x="914400" y="2259965"/>
                            <a:ext cx="1155065" cy="800100"/>
                          </a:xfrm>
                          <a:prstGeom prst="rect">
                            <a:avLst/>
                          </a:prstGeom>
                          <a:solidFill>
                            <a:srgbClr val="FFFFFF"/>
                          </a:solidFill>
                          <a:ln w="25400">
                            <a:solidFill>
                              <a:srgbClr val="000000"/>
                            </a:solidFill>
                            <a:miter lim="800000"/>
                            <a:headEnd/>
                            <a:tailEnd/>
                          </a:ln>
                        </wps:spPr>
                        <wps:txbx>
                          <w:txbxContent>
                            <w:p w14:paraId="121723D7" w14:textId="3AF652FB" w:rsidR="00081921" w:rsidRDefault="00081921" w:rsidP="00493B5A">
                              <w:pPr>
                                <w:spacing w:after="120"/>
                                <w:jc w:val="center"/>
                              </w:pPr>
                              <w:r>
                                <w:br/>
                                <w:t>Tracker</w:t>
                              </w:r>
                            </w:p>
                          </w:txbxContent>
                        </wps:txbx>
                        <wps:bodyPr rot="0" vert="horz" wrap="square" lIns="91440" tIns="45720" rIns="91440" bIns="45720" anchor="t" anchorCtr="0" upright="1">
                          <a:noAutofit/>
                        </wps:bodyPr>
                      </wps:wsp>
                      <wps:wsp>
                        <wps:cNvPr id="143" name="AutoShape 182"/>
                        <wps:cNvCnPr>
                          <a:cxnSpLocks noChangeShapeType="1"/>
                          <a:stCxn id="142" idx="0"/>
                          <a:endCxn id="133" idx="3"/>
                        </wps:cNvCnPr>
                        <wps:spPr bwMode="auto">
                          <a:xfrm rot="5400000" flipH="1">
                            <a:off x="609600" y="1365250"/>
                            <a:ext cx="1517015" cy="24765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44" name="AutoShape 183"/>
                        <wps:cNvCnPr>
                          <a:cxnSpLocks noChangeShapeType="1"/>
                          <a:stCxn id="142" idx="3"/>
                          <a:endCxn id="134" idx="2"/>
                        </wps:cNvCnPr>
                        <wps:spPr bwMode="auto">
                          <a:xfrm flipV="1">
                            <a:off x="2082165" y="1142365"/>
                            <a:ext cx="3175635" cy="151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AutoShape 185"/>
                        <wps:cNvCnPr>
                          <a:cxnSpLocks noChangeShapeType="1"/>
                          <a:stCxn id="142" idx="2"/>
                          <a:endCxn id="136" idx="1"/>
                        </wps:cNvCnPr>
                        <wps:spPr bwMode="auto">
                          <a:xfrm rot="16200000" flipH="1">
                            <a:off x="1873250" y="2691765"/>
                            <a:ext cx="1043305" cy="180530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46" name="AutoShape 670"/>
                        <wps:cNvCnPr>
                          <a:cxnSpLocks noChangeShapeType="1"/>
                          <a:stCxn id="142" idx="3"/>
                          <a:endCxn id="135" idx="2"/>
                        </wps:cNvCnPr>
                        <wps:spPr bwMode="auto">
                          <a:xfrm flipV="1">
                            <a:off x="2082165" y="1142365"/>
                            <a:ext cx="1804035" cy="151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Rectangle 671"/>
                        <wps:cNvSpPr>
                          <a:spLocks noChangeArrowheads="1"/>
                        </wps:cNvSpPr>
                        <wps:spPr bwMode="auto">
                          <a:xfrm>
                            <a:off x="1308100" y="1130300"/>
                            <a:ext cx="2448560" cy="8686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8A08A5" w14:textId="1E30B4A4" w:rsidR="00081921" w:rsidRDefault="00081921" w:rsidP="00493B5A">
                              <w:pPr>
                                <w:jc w:val="right"/>
                              </w:pPr>
                              <w:r>
                                <w:rPr>
                                  <w:sz w:val="22"/>
                                  <w:szCs w:val="22"/>
                                </w:rPr>
                                <w:t>Patient Movement</w:t>
                              </w:r>
                              <w:r w:rsidRPr="00077324">
                                <w:rPr>
                                  <w:sz w:val="22"/>
                                  <w:szCs w:val="22"/>
                                </w:rPr>
                                <w:t xml:space="preserve"> </w:t>
                              </w:r>
                              <w:r w:rsidRPr="00077324">
                                <w:rPr>
                                  <w:sz w:val="22"/>
                                  <w:szCs w:val="22"/>
                                </w:rPr>
                                <w:sym w:font="Symbol" w:char="F0AF"/>
                              </w:r>
                              <w:r w:rsidRPr="00077324">
                                <w:rPr>
                                  <w:sz w:val="22"/>
                                  <w:szCs w:val="22"/>
                                </w:rPr>
                                <w:t xml:space="preserve"> </w:t>
                              </w:r>
                              <w:r>
                                <w:rPr>
                                  <w:sz w:val="22"/>
                                  <w:szCs w:val="22"/>
                                </w:rPr>
                                <w:t>[PCC-25</w:t>
                              </w:r>
                              <w:r w:rsidRPr="00077324">
                                <w:rPr>
                                  <w:sz w:val="22"/>
                                  <w:szCs w:val="22"/>
                                </w:rPr>
                                <w:t>]</w:t>
                              </w:r>
                              <w:r>
                                <w:rPr>
                                  <w:sz w:val="22"/>
                                  <w:szCs w:val="22"/>
                                </w:rPr>
                                <w:t xml:space="preserve"> </w:t>
                              </w:r>
                            </w:p>
                            <w:p w14:paraId="187A70EB" w14:textId="77777777" w:rsidR="00081921" w:rsidRDefault="00081921" w:rsidP="00493B5A">
                              <w:pPr>
                                <w:rPr>
                                  <w:sz w:val="22"/>
                                  <w:szCs w:val="22"/>
                                </w:rPr>
                              </w:pPr>
                            </w:p>
                            <w:p w14:paraId="2C4AAC15" w14:textId="77777777" w:rsidR="00081921" w:rsidRPr="00077324" w:rsidRDefault="00081921" w:rsidP="00493B5A">
                              <w:pPr>
                                <w:rPr>
                                  <w:sz w:val="22"/>
                                  <w:szCs w:val="22"/>
                                </w:rPr>
                              </w:pPr>
                            </w:p>
                          </w:txbxContent>
                        </wps:txbx>
                        <wps:bodyPr rot="0" vert="horz" wrap="square" lIns="18288" tIns="18288" rIns="18288" bIns="18288" anchor="t" anchorCtr="0" upright="1">
                          <a:noAutofit/>
                        </wps:bodyPr>
                      </wps:wsp>
                    </wpc:wpc>
                  </a:graphicData>
                </a:graphic>
              </wp:inline>
            </w:drawing>
          </mc:Choice>
          <mc:Fallback>
            <w:pict>
              <v:group w14:anchorId="3A548BF5" id="Canvas 24" o:spid="_x0000_s1029" editas="canvas" style="width:468pt;height:378pt;mso-position-horizontal-relative:char;mso-position-vertical-relative:line" coordsize="59436,48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9436;height:48006;visibility:visible;mso-wrap-style:square">
                  <v:fill o:detectmouseclick="t"/>
                  <v:path o:connecttype="none"/>
                </v:shape>
                <v:rect id="Rectangle 47" o:spid="_x0000_s1031" style="position:absolute;left:30573;top:23358;width:24486;height:8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" filled="f" stroked="f" strokeweight="0">
                  <v:textbox inset="1.44pt,1.44pt,1.44pt,1.44pt">
                    <w:txbxContent>
                      <w:p w14:paraId="69496213" w14:textId="4A155DC0" w:rsidR="00081921" w:rsidRDefault="00081921" w:rsidP="00493B5A">
                        <w:pPr>
                          <w:rPr>
                            <w:sz w:val="22"/>
                            <w:szCs w:val="22"/>
                          </w:rPr>
                        </w:pPr>
                        <w:r>
                          <w:rPr>
                            <w:sz w:val="22"/>
                            <w:szCs w:val="22"/>
                          </w:rPr>
                          <w:t xml:space="preserve">  </w:t>
                        </w:r>
                        <w:r>
                          <w:rPr>
                            <w:sz w:val="22"/>
                            <w:szCs w:val="22"/>
                          </w:rPr>
                          <w:sym w:font="Symbol" w:char="F0AD"/>
                        </w:r>
                        <w:r w:rsidRPr="00077324">
                          <w:rPr>
                            <w:sz w:val="22"/>
                            <w:szCs w:val="22"/>
                          </w:rPr>
                          <w:t xml:space="preserve"> </w:t>
                        </w:r>
                        <w:r>
                          <w:rPr>
                            <w:sz w:val="22"/>
                            <w:szCs w:val="22"/>
                          </w:rPr>
                          <w:t>[PCC-24] Admission Order</w:t>
                        </w:r>
                      </w:p>
                      <w:p w14:paraId="3F446FCF" w14:textId="625E2654" w:rsidR="00081921" w:rsidRDefault="00081921" w:rsidP="00493B5A">
                        <w:r w:rsidRPr="00077324">
                          <w:rPr>
                            <w:sz w:val="22"/>
                            <w:szCs w:val="22"/>
                          </w:rPr>
                          <w:sym w:font="Symbol" w:char="F0AF"/>
                        </w:r>
                        <w:r>
                          <w:rPr>
                            <w:sz w:val="22"/>
                            <w:szCs w:val="22"/>
                          </w:rPr>
                          <w:sym w:font="Symbol" w:char="F0AD"/>
                        </w:r>
                        <w:r w:rsidRPr="00077324">
                          <w:rPr>
                            <w:sz w:val="22"/>
                            <w:szCs w:val="22"/>
                          </w:rPr>
                          <w:t xml:space="preserve"> </w:t>
                        </w:r>
                        <w:r>
                          <w:rPr>
                            <w:sz w:val="22"/>
                            <w:szCs w:val="22"/>
                          </w:rPr>
                          <w:t>[PCC-25</w:t>
                        </w:r>
                        <w:r w:rsidRPr="00077324">
                          <w:rPr>
                            <w:sz w:val="22"/>
                            <w:szCs w:val="22"/>
                          </w:rPr>
                          <w:t>]</w:t>
                        </w:r>
                        <w:r>
                          <w:rPr>
                            <w:sz w:val="22"/>
                            <w:szCs w:val="22"/>
                          </w:rPr>
                          <w:t xml:space="preserve"> Patient Movement</w:t>
                        </w:r>
                      </w:p>
                      <w:p w14:paraId="3F822A2C" w14:textId="77777777" w:rsidR="00081921" w:rsidRDefault="00081921" w:rsidP="00493B5A">
                        <w:pPr>
                          <w:rPr>
                            <w:sz w:val="22"/>
                            <w:szCs w:val="22"/>
                          </w:rPr>
                        </w:pPr>
                      </w:p>
                      <w:p w14:paraId="7F98A8E1" w14:textId="77777777" w:rsidR="00081921" w:rsidRPr="00077324" w:rsidRDefault="00081921" w:rsidP="00493B5A">
                        <w:pPr>
                          <w:rPr>
                            <w:sz w:val="22"/>
                            <w:szCs w:val="22"/>
                          </w:rPr>
                        </w:pPr>
                      </w:p>
                    </w:txbxContent>
                  </v:textbox>
                </v:rect>
                <v:rect id="Rectangle 52" o:spid="_x0000_s1032" style="position:absolute;left:13081;top:4711;width:19837;height:5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" filled="f" stroked="f" strokeweight="0">
                  <v:textbox inset="0,0,0,0">
                    <w:txbxContent>
                      <w:p w14:paraId="26C12082" w14:textId="27367764" w:rsidR="00081921" w:rsidRPr="00DA7DCB" w:rsidRDefault="00081921" w:rsidP="00493B5A">
                        <w:pPr>
                          <w:rPr>
                            <w:sz w:val="20"/>
                            <w:szCs w:val="22"/>
                          </w:rPr>
                        </w:pPr>
                        <w:r w:rsidRPr="00DA7DCB">
                          <w:rPr>
                            <w:sz w:val="20"/>
                            <w:szCs w:val="22"/>
                          </w:rPr>
                          <w:sym w:font="Symbol" w:char="F0AE"/>
                        </w:r>
                        <w:r w:rsidRPr="00DA7DCB">
                          <w:rPr>
                            <w:sz w:val="20"/>
                            <w:szCs w:val="22"/>
                          </w:rPr>
                          <w:t xml:space="preserve"> [PCC-</w:t>
                        </w:r>
                        <w:r>
                          <w:rPr>
                            <w:sz w:val="20"/>
                            <w:szCs w:val="22"/>
                          </w:rPr>
                          <w:t>23</w:t>
                        </w:r>
                        <w:r w:rsidRPr="00DA7DCB">
                          <w:rPr>
                            <w:sz w:val="20"/>
                            <w:szCs w:val="22"/>
                          </w:rPr>
                          <w:t xml:space="preserve">] Admission </w:t>
                        </w:r>
                        <w:r>
                          <w:rPr>
                            <w:sz w:val="20"/>
                            <w:szCs w:val="22"/>
                          </w:rPr>
                          <w:t>N</w:t>
                        </w:r>
                        <w:r w:rsidRPr="00DA7DCB">
                          <w:rPr>
                            <w:sz w:val="20"/>
                            <w:szCs w:val="22"/>
                          </w:rPr>
                          <w:t xml:space="preserve">otification </w:t>
                        </w:r>
                      </w:p>
                    </w:txbxContent>
                  </v:textbox>
                </v:rect>
                <v:shape id="Text Box 53" o:spid="_x0000_s1033" type="#_x0000_t202" style="position:absolute;left:768;top:3302;width:1155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" strokeweight="2pt">
                  <v:textbox>
                    <w:txbxContent>
                      <w:p w14:paraId="12A1714E" w14:textId="3B447A34" w:rsidR="00081921" w:rsidRDefault="00081921" w:rsidP="00493B5A">
                        <w:pPr>
                          <w:spacing w:after="120"/>
                          <w:jc w:val="center"/>
                        </w:pPr>
                        <w:r>
                          <w:t>ADT</w:t>
                        </w:r>
                        <w:r>
                          <w:br/>
                          <w:t>Patient</w:t>
                        </w:r>
                        <w:r>
                          <w:br/>
                          <w:t>Registration</w:t>
                        </w:r>
                      </w:p>
                    </w:txbxContent>
                  </v:textbox>
                </v:shape>
                <v:shape id="Text Box 54" o:spid="_x0000_s1034" type="#_x0000_t202" style="position:absolute;left:46863;top:3251;width:11430;height:8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" strokeweight="2pt">
                  <v:textbox>
                    <w:txbxContent>
                      <w:p w14:paraId="63F5927B" w14:textId="6D613FBB" w:rsidR="00081921" w:rsidRDefault="00081921" w:rsidP="00493B5A">
                        <w:pPr>
                          <w:spacing w:after="120"/>
                          <w:jc w:val="center"/>
                        </w:pPr>
                        <w:r>
                          <w:t>Order</w:t>
                        </w:r>
                        <w:r>
                          <w:br/>
                          <w:t>Placer</w:t>
                        </w:r>
                      </w:p>
                    </w:txbxContent>
                  </v:textbox>
                </v:shape>
                <v:shape id="Text Box 171" o:spid="_x0000_s1035" type="#_x0000_t202" style="position:absolute;left:33147;top:3295;width:11430;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" strokeweight="2pt">
                  <v:textbox inset="0,0,0,0">
                    <w:txbxContent>
                      <w:p w14:paraId="7AA2B677" w14:textId="0A22E233" w:rsidR="00081921" w:rsidRDefault="00081921" w:rsidP="00493B5A">
                        <w:pPr>
                          <w:spacing w:after="120"/>
                          <w:jc w:val="center"/>
                        </w:pPr>
                        <w:r>
                          <w:t>Emergency Department Information</w:t>
                        </w:r>
                        <w:r>
                          <w:br/>
                          <w:t>System</w:t>
                        </w:r>
                      </w:p>
                    </w:txbxContent>
                  </v:textbox>
                </v:shape>
                <v:shape id="Text Box 172" o:spid="_x0000_s1036" type="#_x0000_t202" style="position:absolute;left:33102;top:37160;width:11557;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" strokeweight="2pt">
                  <v:textbox>
                    <w:txbxContent>
                      <w:p w14:paraId="26DC7F93" w14:textId="7CEA0230" w:rsidR="00081921" w:rsidRDefault="00081921" w:rsidP="00493B5A">
                        <w:pPr>
                          <w:spacing w:after="120"/>
                          <w:jc w:val="center"/>
                        </w:pPr>
                        <w:r>
                          <w:t>Bed</w:t>
                        </w:r>
                        <w:r>
                          <w:br/>
                          <w:t>Manager</w:t>
                        </w:r>
                      </w:p>
                    </w:txbxContent>
                  </v:textbox>
                </v:shape>
                <v:shapetype id="_x0000_t32" coordsize="21600,21600" o:spt="32" o:oned="t" path="m,l21600,21600e" filled="f">
                  <v:path arrowok="t" fillok="f" o:connecttype="none"/>
                  <o:lock v:ext="edit" shapetype="t"/>
                </v:shapetype>
                <v:shape id="AutoShape 173" o:spid="_x0000_s1037" type="#_x0000_t32" style="position:absolute;left:12446;top:7296;width:20574;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75" o:spid="_x0000_s1038" type="#_x0000_t34" style="position:absolute;left:26067;top:24218;width:25610;height: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" adj="10797"/>
                <v:shapetype id="_x0000_t33" coordsize="21600,21600" o:spt="33" o:oned="t" path="m,l21600,r,21600e" filled="f">
                  <v:stroke joinstyle="miter"/>
                  <v:path arrowok="t" fillok="f" o:connecttype="none"/>
                  <o:lock v:ext="edit" shapetype="t"/>
                </v:shapetype>
                <v:shape id="AutoShape 176" o:spid="_x0000_s1039" type="#_x0000_t33" style="position:absolute;left:33813;top:22396;width:29737;height:779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"/>
                <v:rect id="Rectangle 178" o:spid="_x0000_s1040" style="position:absolute;left:11218;top:33172;width:21717;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" filled="f" stroked="f" strokeweight="0">
                  <v:textbox inset="1.44pt,1.44pt,1.44pt,1.44pt">
                    <w:txbxContent>
                      <w:p w14:paraId="2EDD14CC" w14:textId="59E6A617" w:rsidR="00081921" w:rsidRPr="00077324" w:rsidRDefault="00081921" w:rsidP="00493B5A">
                        <w:pPr>
                          <w:jc w:val="right"/>
                          <w:rPr>
                            <w:sz w:val="22"/>
                            <w:szCs w:val="22"/>
                          </w:rPr>
                        </w:pPr>
                        <w:r>
                          <w:rPr>
                            <w:sz w:val="22"/>
                            <w:szCs w:val="22"/>
                          </w:rPr>
                          <w:t xml:space="preserve">Admission Notification </w:t>
                        </w:r>
                        <w:r>
                          <w:rPr>
                            <w:sz w:val="22"/>
                            <w:szCs w:val="22"/>
                          </w:rPr>
                          <w:sym w:font="Symbol" w:char="F0AC"/>
                        </w:r>
                        <w:r>
                          <w:rPr>
                            <w:sz w:val="22"/>
                            <w:szCs w:val="22"/>
                          </w:rPr>
                          <w:t xml:space="preserve"> [PCC-23</w:t>
                        </w:r>
                        <w:r w:rsidRPr="00077324">
                          <w:rPr>
                            <w:sz w:val="22"/>
                            <w:szCs w:val="22"/>
                          </w:rPr>
                          <w:t>]</w:t>
                        </w:r>
                      </w:p>
                      <w:p w14:paraId="72739891" w14:textId="7BA9EABF" w:rsidR="00081921" w:rsidRDefault="00081921" w:rsidP="00493B5A">
                        <w:pPr>
                          <w:jc w:val="right"/>
                          <w:rPr>
                            <w:sz w:val="22"/>
                            <w:szCs w:val="22"/>
                          </w:rPr>
                        </w:pPr>
                        <w:r>
                          <w:rPr>
                            <w:sz w:val="22"/>
                            <w:szCs w:val="22"/>
                          </w:rPr>
                          <w:t xml:space="preserve">Admission Order </w:t>
                        </w:r>
                        <w:r>
                          <w:rPr>
                            <w:sz w:val="22"/>
                            <w:szCs w:val="22"/>
                          </w:rPr>
                          <w:sym w:font="Symbol" w:char="F0AC"/>
                        </w:r>
                        <w:r>
                          <w:rPr>
                            <w:sz w:val="22"/>
                            <w:szCs w:val="22"/>
                          </w:rPr>
                          <w:t xml:space="preserve"> [PCC-24</w:t>
                        </w:r>
                        <w:r w:rsidRPr="00077324">
                          <w:rPr>
                            <w:sz w:val="22"/>
                            <w:szCs w:val="22"/>
                          </w:rPr>
                          <w:t>]</w:t>
                        </w:r>
                      </w:p>
                      <w:p w14:paraId="57B0F74C" w14:textId="11D4CF8D" w:rsidR="00081921" w:rsidRPr="00077324" w:rsidRDefault="00081921" w:rsidP="00493B5A">
                        <w:pPr>
                          <w:jc w:val="right"/>
                          <w:rPr>
                            <w:sz w:val="22"/>
                            <w:szCs w:val="22"/>
                          </w:rPr>
                        </w:pPr>
                        <w:r>
                          <w:rPr>
                            <w:sz w:val="22"/>
                            <w:szCs w:val="22"/>
                          </w:rPr>
                          <w:t>Patient Movement</w:t>
                        </w:r>
                        <w:r w:rsidRPr="00493B5A">
                          <w:rPr>
                            <w:sz w:val="22"/>
                            <w:szCs w:val="22"/>
                          </w:rPr>
                          <w:t xml:space="preserve"> </w:t>
                        </w:r>
                        <w:r>
                          <w:rPr>
                            <w:sz w:val="22"/>
                            <w:szCs w:val="22"/>
                          </w:rPr>
                          <w:sym w:font="Symbol" w:char="F0AC"/>
                        </w:r>
                        <w:r>
                          <w:rPr>
                            <w:sz w:val="22"/>
                            <w:szCs w:val="22"/>
                          </w:rPr>
                          <w:t xml:space="preserve"> [PCC-25</w:t>
                        </w:r>
                        <w:r w:rsidRPr="00077324">
                          <w:rPr>
                            <w:sz w:val="22"/>
                            <w:szCs w:val="22"/>
                          </w:rPr>
                          <w:t>]</w:t>
                        </w:r>
                      </w:p>
                      <w:p w14:paraId="3B0C0BEE" w14:textId="77777777" w:rsidR="00081921" w:rsidRPr="00077324" w:rsidRDefault="00081921" w:rsidP="00493B5A">
                        <w:pPr>
                          <w:jc w:val="right"/>
                          <w:rPr>
                            <w:sz w:val="22"/>
                            <w:szCs w:val="22"/>
                          </w:rPr>
                        </w:pPr>
                      </w:p>
                      <w:p w14:paraId="583283D3" w14:textId="77777777" w:rsidR="00081921" w:rsidRDefault="00081921" w:rsidP="00493B5A">
                        <w:pPr>
                          <w:jc w:val="right"/>
                        </w:pPr>
                      </w:p>
                      <w:p w14:paraId="24F811BE" w14:textId="77777777" w:rsidR="00081921" w:rsidRPr="00077324" w:rsidRDefault="00081921" w:rsidP="00493B5A">
                        <w:pPr>
                          <w:jc w:val="right"/>
                          <w:rPr>
                            <w:sz w:val="22"/>
                            <w:szCs w:val="22"/>
                          </w:rPr>
                        </w:pPr>
                        <w:r w:rsidRPr="00077324">
                          <w:rPr>
                            <w:sz w:val="22"/>
                            <w:szCs w:val="22"/>
                          </w:rPr>
                          <w:sym w:font="Symbol" w:char="F0AD"/>
                        </w:r>
                        <w:r w:rsidRPr="00077324">
                          <w:rPr>
                            <w:sz w:val="22"/>
                            <w:szCs w:val="22"/>
                          </w:rPr>
                          <w:t xml:space="preserve"> Transaction</w:t>
                        </w:r>
                        <w:r>
                          <w:rPr>
                            <w:sz w:val="22"/>
                            <w:szCs w:val="22"/>
                          </w:rPr>
                          <w:t xml:space="preserve"> </w:t>
                        </w:r>
                        <w:r w:rsidRPr="00077324">
                          <w:rPr>
                            <w:sz w:val="22"/>
                            <w:szCs w:val="22"/>
                          </w:rPr>
                          <w:t>3 [3]</w:t>
                        </w:r>
                      </w:p>
                      <w:p w14:paraId="5BCD6290" w14:textId="77777777" w:rsidR="00081921" w:rsidRPr="00077324" w:rsidRDefault="00081921" w:rsidP="00493B5A">
                        <w:pPr>
                          <w:jc w:val="right"/>
                          <w:rPr>
                            <w:sz w:val="22"/>
                            <w:szCs w:val="22"/>
                          </w:rPr>
                        </w:pPr>
                        <w:r w:rsidRPr="00077324">
                          <w:rPr>
                            <w:sz w:val="22"/>
                            <w:szCs w:val="22"/>
                          </w:rPr>
                          <w:sym w:font="Symbol" w:char="F0AD"/>
                        </w:r>
                        <w:r w:rsidRPr="00077324">
                          <w:rPr>
                            <w:sz w:val="22"/>
                            <w:szCs w:val="22"/>
                          </w:rPr>
                          <w:t xml:space="preserve"> Transaction</w:t>
                        </w:r>
                        <w:r>
                          <w:rPr>
                            <w:sz w:val="22"/>
                            <w:szCs w:val="22"/>
                          </w:rPr>
                          <w:t xml:space="preserve"> </w:t>
                        </w:r>
                        <w:r w:rsidRPr="00077324">
                          <w:rPr>
                            <w:sz w:val="22"/>
                            <w:szCs w:val="22"/>
                          </w:rPr>
                          <w:t>4 [4]</w:t>
                        </w:r>
                      </w:p>
                      <w:p w14:paraId="714B2585" w14:textId="77777777" w:rsidR="00081921" w:rsidRPr="00077324" w:rsidRDefault="00081921" w:rsidP="00493B5A">
                        <w:pPr>
                          <w:jc w:val="right"/>
                          <w:rPr>
                            <w:sz w:val="22"/>
                            <w:szCs w:val="22"/>
                          </w:rPr>
                        </w:pPr>
                      </w:p>
                    </w:txbxContent>
                  </v:textbox>
                </v:rect>
                <v:shape id="AutoShape 179" o:spid="_x0000_s1041" type="#_x0000_t34" style="position:absolute;left:3288;top:14557;width:32988;height:2647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" adj="21641"/>
                <v:shape id="Text Box 180" o:spid="_x0000_s1042" type="#_x0000_t202" style="position:absolute;left:9144;top:22599;width:11550;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" strokeweight="2pt">
                  <v:textbox>
                    <w:txbxContent>
                      <w:p w14:paraId="121723D7" w14:textId="3AF652FB" w:rsidR="00081921" w:rsidRDefault="00081921" w:rsidP="00493B5A">
                        <w:pPr>
                          <w:spacing w:after="120"/>
                          <w:jc w:val="center"/>
                        </w:pPr>
                        <w:r>
                          <w:br/>
                          <w:t>Tracker</w:t>
                        </w:r>
                      </w:p>
                    </w:txbxContent>
                  </v:textbox>
                </v:shape>
                <v:shape id="AutoShape 182" o:spid="_x0000_s1043" type="#_x0000_t33" style="position:absolute;left:6096;top:13651;width:15170;height:247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"/>
                <v:shape id="AutoShape 183" o:spid="_x0000_s1044" type="#_x0000_t32" style="position:absolute;left:20821;top:11423;width:31757;height:151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"/>
                <v:shape id="AutoShape 185" o:spid="_x0000_s1045" type="#_x0000_t33" style="position:absolute;left:18732;top:26917;width:10433;height:1805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"/>
                <v:shape id="AutoShape 670" o:spid="_x0000_s1046" type="#_x0000_t32" style="position:absolute;left:20821;top:11423;width:18041;height:151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"/>
                <v:rect id="Rectangle 671" o:spid="_x0000_s1047" style="position:absolute;left:13081;top:11303;width:24485;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" filled="f" stroked="f" strokeweight="0">
                  <v:textbox inset="1.44pt,1.44pt,1.44pt,1.44pt">
                    <w:txbxContent>
                      <w:p w14:paraId="268A08A5" w14:textId="1E30B4A4" w:rsidR="00081921" w:rsidRDefault="00081921" w:rsidP="00493B5A">
                        <w:pPr>
                          <w:jc w:val="right"/>
                        </w:pPr>
                        <w:r>
                          <w:rPr>
                            <w:sz w:val="22"/>
                            <w:szCs w:val="22"/>
                          </w:rPr>
                          <w:t>Patient Movement</w:t>
                        </w:r>
                        <w:r w:rsidRPr="00077324">
                          <w:rPr>
                            <w:sz w:val="22"/>
                            <w:szCs w:val="22"/>
                          </w:rPr>
                          <w:t xml:space="preserve"> </w:t>
                        </w:r>
                        <w:r w:rsidRPr="00077324">
                          <w:rPr>
                            <w:sz w:val="22"/>
                            <w:szCs w:val="22"/>
                          </w:rPr>
                          <w:sym w:font="Symbol" w:char="F0AF"/>
                        </w:r>
                        <w:r w:rsidRPr="00077324">
                          <w:rPr>
                            <w:sz w:val="22"/>
                            <w:szCs w:val="22"/>
                          </w:rPr>
                          <w:t xml:space="preserve"> </w:t>
                        </w:r>
                        <w:r>
                          <w:rPr>
                            <w:sz w:val="22"/>
                            <w:szCs w:val="22"/>
                          </w:rPr>
                          <w:t>[PCC-25</w:t>
                        </w:r>
                        <w:r w:rsidRPr="00077324">
                          <w:rPr>
                            <w:sz w:val="22"/>
                            <w:szCs w:val="22"/>
                          </w:rPr>
                          <w:t>]</w:t>
                        </w:r>
                        <w:r>
                          <w:rPr>
                            <w:sz w:val="22"/>
                            <w:szCs w:val="22"/>
                          </w:rPr>
                          <w:t xml:space="preserve"> </w:t>
                        </w:r>
                      </w:p>
                      <w:p w14:paraId="187A70EB" w14:textId="77777777" w:rsidR="00081921" w:rsidRDefault="00081921" w:rsidP="00493B5A">
                        <w:pPr>
                          <w:rPr>
                            <w:sz w:val="22"/>
                            <w:szCs w:val="22"/>
                          </w:rPr>
                        </w:pPr>
                      </w:p>
                      <w:p w14:paraId="2C4AAC15" w14:textId="77777777" w:rsidR="00081921" w:rsidRPr="00077324" w:rsidRDefault="00081921" w:rsidP="00493B5A">
                        <w:pPr>
                          <w:rPr>
                            <w:sz w:val="22"/>
                            <w:szCs w:val="22"/>
                          </w:rPr>
                        </w:pPr>
                      </w:p>
                    </w:txbxContent>
                  </v:textbox>
                </v:rect>
                <w10:anchorlock/>
              </v:group>
            </w:pict>
          </mc:Fallback>
        </mc:AlternateContent>
      </w:r>
    </w:p>
    <w:p w14:paraId="2D21B6D5" w14:textId="77777777" w:rsidR="00CF283F" w:rsidRPr="00115FF0" w:rsidRDefault="00CF283F">
      <w:pPr>
        <w:pStyle w:val="FigureTitle"/>
      </w:pPr>
      <w:r w:rsidRPr="00115FF0">
        <w:t>Figure X.1-1</w:t>
      </w:r>
      <w:r w:rsidR="00701B3A" w:rsidRPr="00115FF0">
        <w:t xml:space="preserve">: </w:t>
      </w:r>
      <w:r w:rsidR="006877CF" w:rsidRPr="00115FF0">
        <w:t>BED</w:t>
      </w:r>
      <w:r w:rsidRPr="00115FF0">
        <w:t xml:space="preserve"> Actor Diagram</w:t>
      </w:r>
    </w:p>
    <w:p w14:paraId="016FDAC1" w14:textId="36B194AB" w:rsidR="00CF283F" w:rsidRPr="00115FF0" w:rsidRDefault="00CF283F">
      <w:pPr>
        <w:pStyle w:val="BodyText"/>
      </w:pPr>
      <w:r w:rsidRPr="00115FF0">
        <w:t xml:space="preserve">Table X.1-1 lists the transactions for each actor directly involved in the </w:t>
      </w:r>
      <w:r w:rsidR="006877CF" w:rsidRPr="00115FF0">
        <w:t>BED</w:t>
      </w:r>
      <w:r w:rsidRPr="00115FF0">
        <w:t xml:space="preserve"> Profile. </w:t>
      </w:r>
      <w:r w:rsidR="00F66C25" w:rsidRPr="00115FF0">
        <w:t xml:space="preserve">To </w:t>
      </w:r>
      <w:r w:rsidRPr="00115FF0">
        <w:t xml:space="preserve">claim </w:t>
      </w:r>
      <w:r w:rsidR="00F66C25" w:rsidRPr="00115FF0">
        <w:t xml:space="preserve">compliance with this </w:t>
      </w:r>
      <w:r w:rsidR="001A06CD" w:rsidRPr="00115FF0">
        <w:t>p</w:t>
      </w:r>
      <w:r w:rsidR="00F66C25" w:rsidRPr="00115FF0">
        <w:t>rofile, an actor shall support all re</w:t>
      </w:r>
      <w:r w:rsidRPr="00115FF0">
        <w:t>qu</w:t>
      </w:r>
      <w:r w:rsidR="006A4160" w:rsidRPr="00115FF0">
        <w:t>ired transactions (labeled “R”) and may support the optional t</w:t>
      </w:r>
      <w:r w:rsidRPr="00115FF0">
        <w:t xml:space="preserve">ransactions </w:t>
      </w:r>
      <w:r w:rsidR="006A4160" w:rsidRPr="00115FF0">
        <w:t>(</w:t>
      </w:r>
      <w:r w:rsidRPr="00115FF0">
        <w:t>labeled “O”</w:t>
      </w:r>
      <w:r w:rsidR="006A4160" w:rsidRPr="00115FF0">
        <w:t>)</w:t>
      </w:r>
      <w:r w:rsidR="00887E40" w:rsidRPr="00115FF0">
        <w:t xml:space="preserve">. </w:t>
      </w:r>
    </w:p>
    <w:p w14:paraId="3B27DBA1" w14:textId="77777777" w:rsidR="00CF283F" w:rsidRPr="00115FF0" w:rsidRDefault="00CF283F" w:rsidP="006A5CC6">
      <w:pPr>
        <w:pStyle w:val="TableTitle"/>
        <w:keepLines/>
      </w:pPr>
      <w:r w:rsidRPr="00115FF0">
        <w:t>Table X.1-1</w:t>
      </w:r>
      <w:r w:rsidR="001606A7" w:rsidRPr="00115FF0">
        <w:t>:</w:t>
      </w:r>
      <w:r w:rsidRPr="00115FF0">
        <w:t xml:space="preserve"> </w:t>
      </w:r>
      <w:r w:rsidR="006877CF" w:rsidRPr="00115FF0">
        <w:t>BED</w:t>
      </w:r>
      <w:r w:rsidRPr="00115FF0">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0"/>
        <w:gridCol w:w="3193"/>
        <w:gridCol w:w="1080"/>
        <w:gridCol w:w="1984"/>
      </w:tblGrid>
      <w:tr w:rsidR="001606A7" w:rsidRPr="00115FF0" w14:paraId="0C5B4E96" w14:textId="77777777" w:rsidTr="00662D38">
        <w:trPr>
          <w:cantSplit/>
          <w:tblHeader/>
          <w:jc w:val="center"/>
        </w:trPr>
        <w:tc>
          <w:tcPr>
            <w:tcW w:w="2880" w:type="dxa"/>
            <w:shd w:val="pct15" w:color="auto" w:fill="FFFFFF"/>
          </w:tcPr>
          <w:p w14:paraId="03218E34" w14:textId="77777777" w:rsidR="00CF283F" w:rsidRPr="00115FF0" w:rsidRDefault="00CF283F" w:rsidP="006A5CC6">
            <w:pPr>
              <w:pStyle w:val="TableEntryHeader"/>
              <w:keepLines/>
            </w:pPr>
            <w:r w:rsidRPr="00115FF0">
              <w:t>Actors</w:t>
            </w:r>
          </w:p>
        </w:tc>
        <w:tc>
          <w:tcPr>
            <w:tcW w:w="3193" w:type="dxa"/>
            <w:shd w:val="pct15" w:color="auto" w:fill="FFFFFF"/>
          </w:tcPr>
          <w:p w14:paraId="3959103F" w14:textId="77777777" w:rsidR="00CF283F" w:rsidRPr="00115FF0" w:rsidRDefault="00CF283F" w:rsidP="006A5CC6">
            <w:pPr>
              <w:pStyle w:val="TableEntryHeader"/>
              <w:keepLines/>
            </w:pPr>
            <w:r w:rsidRPr="00115FF0">
              <w:t xml:space="preserve">Transactions </w:t>
            </w:r>
          </w:p>
        </w:tc>
        <w:tc>
          <w:tcPr>
            <w:tcW w:w="1080" w:type="dxa"/>
            <w:shd w:val="pct15" w:color="auto" w:fill="FFFFFF"/>
          </w:tcPr>
          <w:p w14:paraId="28D112F0" w14:textId="77777777" w:rsidR="00CF283F" w:rsidRPr="00115FF0" w:rsidRDefault="00CF283F" w:rsidP="006A5CC6">
            <w:pPr>
              <w:pStyle w:val="TableEntryHeader"/>
              <w:keepLines/>
            </w:pPr>
            <w:r w:rsidRPr="00115FF0">
              <w:t>Opt</w:t>
            </w:r>
            <w:r w:rsidR="006A5CC6" w:rsidRPr="00115FF0">
              <w:t>.</w:t>
            </w:r>
          </w:p>
        </w:tc>
        <w:tc>
          <w:tcPr>
            <w:tcW w:w="1984" w:type="dxa"/>
            <w:shd w:val="pct15" w:color="auto" w:fill="FFFFFF"/>
          </w:tcPr>
          <w:p w14:paraId="77D047B1" w14:textId="77777777" w:rsidR="001558DD" w:rsidRPr="00115FF0" w:rsidRDefault="001558DD" w:rsidP="006A5CC6">
            <w:pPr>
              <w:pStyle w:val="TableEntryHeader"/>
              <w:keepLines/>
              <w:rPr>
                <w:rFonts w:ascii="Times New Roman" w:hAnsi="Times New Roman"/>
                <w:b w:val="0"/>
                <w:i/>
              </w:rPr>
            </w:pPr>
            <w:r w:rsidRPr="00115FF0">
              <w:t>Reference</w:t>
            </w:r>
          </w:p>
        </w:tc>
      </w:tr>
      <w:tr w:rsidR="001606A7" w:rsidRPr="00115FF0" w14:paraId="7CDDD3F2" w14:textId="77777777" w:rsidTr="00662D38">
        <w:trPr>
          <w:cantSplit/>
          <w:jc w:val="center"/>
        </w:trPr>
        <w:tc>
          <w:tcPr>
            <w:tcW w:w="2880" w:type="dxa"/>
          </w:tcPr>
          <w:p w14:paraId="25E27895" w14:textId="77777777" w:rsidR="00CF283F" w:rsidRPr="00365426" w:rsidRDefault="006E2E17" w:rsidP="00662D38">
            <w:pPr>
              <w:pStyle w:val="TableEntry"/>
            </w:pPr>
            <w:r w:rsidRPr="00365426">
              <w:t xml:space="preserve">ADT </w:t>
            </w:r>
            <w:r w:rsidR="00571C15" w:rsidRPr="00365426">
              <w:t xml:space="preserve">Patient </w:t>
            </w:r>
            <w:r w:rsidRPr="00365426">
              <w:t>Registration</w:t>
            </w:r>
          </w:p>
        </w:tc>
        <w:tc>
          <w:tcPr>
            <w:tcW w:w="3193" w:type="dxa"/>
          </w:tcPr>
          <w:p w14:paraId="7C38A66B" w14:textId="3C6B505E" w:rsidR="00571C15" w:rsidRPr="00365426" w:rsidRDefault="00D058F6" w:rsidP="00662D38">
            <w:pPr>
              <w:pStyle w:val="TableEntry"/>
            </w:pPr>
            <w:r w:rsidRPr="00365426">
              <w:t>Admission</w:t>
            </w:r>
            <w:r w:rsidR="00313DBD" w:rsidRPr="00365426">
              <w:t xml:space="preserve"> Notification</w:t>
            </w:r>
            <w:r w:rsidR="00CD1D59" w:rsidRPr="00365426">
              <w:t xml:space="preserve"> [PCC-23]</w:t>
            </w:r>
          </w:p>
        </w:tc>
        <w:tc>
          <w:tcPr>
            <w:tcW w:w="1080" w:type="dxa"/>
          </w:tcPr>
          <w:p w14:paraId="24556337" w14:textId="77777777" w:rsidR="00CF283F" w:rsidRPr="00115FF0" w:rsidRDefault="00CF283F" w:rsidP="006A5CC6">
            <w:pPr>
              <w:pStyle w:val="TableEntry"/>
              <w:keepNext/>
              <w:keepLines/>
            </w:pPr>
            <w:r w:rsidRPr="00115FF0">
              <w:t>R</w:t>
            </w:r>
          </w:p>
        </w:tc>
        <w:tc>
          <w:tcPr>
            <w:tcW w:w="1984" w:type="dxa"/>
          </w:tcPr>
          <w:p w14:paraId="7ACBF0B2" w14:textId="00EC89F3" w:rsidR="00CF283F" w:rsidRPr="00115FF0" w:rsidRDefault="006E2E17" w:rsidP="006A5CC6">
            <w:pPr>
              <w:pStyle w:val="TableEntry"/>
              <w:keepNext/>
              <w:keepLines/>
            </w:pPr>
            <w:r w:rsidRPr="00115FF0">
              <w:t xml:space="preserve">PCC </w:t>
            </w:r>
            <w:r w:rsidR="00AD2AE2" w:rsidRPr="00115FF0">
              <w:t xml:space="preserve">TF-2: </w:t>
            </w:r>
            <w:r w:rsidR="006A4160" w:rsidRPr="00115FF0">
              <w:t>3.</w:t>
            </w:r>
            <w:r w:rsidR="00316BBC" w:rsidRPr="00115FF0">
              <w:t>23</w:t>
            </w:r>
          </w:p>
        </w:tc>
      </w:tr>
      <w:tr w:rsidR="0039663F" w:rsidRPr="00115FF0" w14:paraId="3D9BACDD" w14:textId="77777777" w:rsidTr="00662D38">
        <w:trPr>
          <w:cantSplit/>
          <w:jc w:val="center"/>
        </w:trPr>
        <w:tc>
          <w:tcPr>
            <w:tcW w:w="2880" w:type="dxa"/>
            <w:vMerge w:val="restart"/>
          </w:tcPr>
          <w:p w14:paraId="6518F1B5" w14:textId="77777777" w:rsidR="0039663F" w:rsidRPr="00365426" w:rsidRDefault="0039663F" w:rsidP="00662D38">
            <w:pPr>
              <w:pStyle w:val="TableEntry"/>
            </w:pPr>
            <w:r w:rsidRPr="00365426">
              <w:t>Emergency Department Information System</w:t>
            </w:r>
          </w:p>
        </w:tc>
        <w:tc>
          <w:tcPr>
            <w:tcW w:w="3193" w:type="dxa"/>
          </w:tcPr>
          <w:p w14:paraId="08FDA445" w14:textId="1C03823B" w:rsidR="0039663F" w:rsidRPr="00365426" w:rsidRDefault="00313DBD" w:rsidP="00662D38">
            <w:pPr>
              <w:pStyle w:val="TableEntry"/>
            </w:pPr>
            <w:r w:rsidRPr="00365426">
              <w:t>Admission Notification</w:t>
            </w:r>
            <w:r w:rsidR="00CD1D59" w:rsidRPr="00365426">
              <w:t xml:space="preserve"> </w:t>
            </w:r>
            <w:bookmarkStart w:id="38" w:name="OLE_LINK19"/>
            <w:bookmarkStart w:id="39" w:name="OLE_LINK20"/>
            <w:r w:rsidR="00CD1D59" w:rsidRPr="00365426">
              <w:t>[PCC-23]</w:t>
            </w:r>
            <w:bookmarkEnd w:id="38"/>
            <w:bookmarkEnd w:id="39"/>
          </w:p>
        </w:tc>
        <w:tc>
          <w:tcPr>
            <w:tcW w:w="1080" w:type="dxa"/>
          </w:tcPr>
          <w:p w14:paraId="059393AE" w14:textId="77777777" w:rsidR="0039663F" w:rsidRPr="00115FF0" w:rsidRDefault="0039663F" w:rsidP="006A5CC6">
            <w:pPr>
              <w:pStyle w:val="TableEntry"/>
              <w:keepNext/>
              <w:keepLines/>
            </w:pPr>
            <w:r w:rsidRPr="00115FF0">
              <w:t>R</w:t>
            </w:r>
          </w:p>
        </w:tc>
        <w:tc>
          <w:tcPr>
            <w:tcW w:w="1984" w:type="dxa"/>
          </w:tcPr>
          <w:p w14:paraId="09953EED" w14:textId="40854C4D" w:rsidR="0039663F" w:rsidRPr="00115FF0" w:rsidRDefault="0039663F" w:rsidP="006A5CC6">
            <w:pPr>
              <w:pStyle w:val="TableEntry"/>
              <w:keepNext/>
              <w:keepLines/>
            </w:pPr>
            <w:r w:rsidRPr="00115FF0">
              <w:t>PCC TF-2: 3.</w:t>
            </w:r>
            <w:r w:rsidR="00316BBC" w:rsidRPr="00115FF0">
              <w:t>23</w:t>
            </w:r>
          </w:p>
        </w:tc>
      </w:tr>
      <w:tr w:rsidR="0039663F" w:rsidRPr="00115FF0" w14:paraId="619B01E7" w14:textId="77777777" w:rsidTr="00662D38">
        <w:trPr>
          <w:cantSplit/>
          <w:jc w:val="center"/>
        </w:trPr>
        <w:tc>
          <w:tcPr>
            <w:tcW w:w="2880" w:type="dxa"/>
            <w:vMerge/>
          </w:tcPr>
          <w:p w14:paraId="18437EEB" w14:textId="77777777" w:rsidR="0039663F" w:rsidRPr="00365426" w:rsidRDefault="0039663F" w:rsidP="00662D38">
            <w:pPr>
              <w:pStyle w:val="TableEntry"/>
            </w:pPr>
          </w:p>
        </w:tc>
        <w:tc>
          <w:tcPr>
            <w:tcW w:w="3193" w:type="dxa"/>
          </w:tcPr>
          <w:p w14:paraId="7068AEAC" w14:textId="4E9BB03F" w:rsidR="0039663F" w:rsidRPr="00365426" w:rsidRDefault="0039663F" w:rsidP="00662D38">
            <w:pPr>
              <w:pStyle w:val="TableEntry"/>
            </w:pPr>
            <w:r w:rsidRPr="00365426">
              <w:t>Admi</w:t>
            </w:r>
            <w:r w:rsidR="00313DBD" w:rsidRPr="00365426">
              <w:t>ssion</w:t>
            </w:r>
            <w:r w:rsidRPr="00365426">
              <w:t xml:space="preserve"> Order</w:t>
            </w:r>
            <w:r w:rsidR="00CD1D59" w:rsidRPr="00365426">
              <w:t xml:space="preserve"> [PCC-24]</w:t>
            </w:r>
          </w:p>
        </w:tc>
        <w:tc>
          <w:tcPr>
            <w:tcW w:w="1080" w:type="dxa"/>
          </w:tcPr>
          <w:p w14:paraId="7B01EA40" w14:textId="77777777" w:rsidR="0039663F" w:rsidRPr="00115FF0" w:rsidRDefault="0039663F" w:rsidP="006A5CC6">
            <w:pPr>
              <w:pStyle w:val="TableEntry"/>
              <w:keepNext/>
              <w:keepLines/>
            </w:pPr>
            <w:r w:rsidRPr="00115FF0">
              <w:t>R</w:t>
            </w:r>
          </w:p>
        </w:tc>
        <w:tc>
          <w:tcPr>
            <w:tcW w:w="1984" w:type="dxa"/>
          </w:tcPr>
          <w:p w14:paraId="13849D80" w14:textId="0761A76C" w:rsidR="0039663F" w:rsidRPr="00115FF0" w:rsidRDefault="0039663F" w:rsidP="006A5CC6">
            <w:pPr>
              <w:pStyle w:val="TableEntry"/>
              <w:keepNext/>
              <w:keepLines/>
            </w:pPr>
            <w:r w:rsidRPr="00115FF0">
              <w:t>PCC TF-2: 3.</w:t>
            </w:r>
            <w:r w:rsidR="00316BBC" w:rsidRPr="00115FF0">
              <w:t>24</w:t>
            </w:r>
          </w:p>
        </w:tc>
      </w:tr>
      <w:tr w:rsidR="0039663F" w:rsidRPr="00115FF0" w14:paraId="387F0FD2" w14:textId="77777777" w:rsidTr="00662D38">
        <w:trPr>
          <w:cantSplit/>
          <w:jc w:val="center"/>
        </w:trPr>
        <w:tc>
          <w:tcPr>
            <w:tcW w:w="2880" w:type="dxa"/>
            <w:vMerge/>
          </w:tcPr>
          <w:p w14:paraId="12A4E2EC" w14:textId="77777777" w:rsidR="0039663F" w:rsidRPr="00365426" w:rsidRDefault="0039663F" w:rsidP="00662D38">
            <w:pPr>
              <w:pStyle w:val="TableEntry"/>
            </w:pPr>
          </w:p>
        </w:tc>
        <w:tc>
          <w:tcPr>
            <w:tcW w:w="3193" w:type="dxa"/>
          </w:tcPr>
          <w:p w14:paraId="5AA22FB4" w14:textId="2EB7DEFA" w:rsidR="0039663F" w:rsidRPr="00365426" w:rsidRDefault="0039663F" w:rsidP="00662D38">
            <w:pPr>
              <w:pStyle w:val="TableEntry"/>
            </w:pPr>
            <w:r w:rsidRPr="00365426">
              <w:t>Patient Movement</w:t>
            </w:r>
            <w:r w:rsidR="00CD1D59" w:rsidRPr="00365426">
              <w:t xml:space="preserve"> [PCC-25]</w:t>
            </w:r>
          </w:p>
        </w:tc>
        <w:tc>
          <w:tcPr>
            <w:tcW w:w="1080" w:type="dxa"/>
          </w:tcPr>
          <w:p w14:paraId="1B0D0088" w14:textId="77777777" w:rsidR="0039663F" w:rsidRPr="00115FF0" w:rsidRDefault="0039663F" w:rsidP="00803473">
            <w:pPr>
              <w:pStyle w:val="TableEntry"/>
              <w:keepNext/>
              <w:keepLines/>
            </w:pPr>
            <w:r w:rsidRPr="00115FF0">
              <w:t>R</w:t>
            </w:r>
          </w:p>
        </w:tc>
        <w:tc>
          <w:tcPr>
            <w:tcW w:w="1984" w:type="dxa"/>
          </w:tcPr>
          <w:p w14:paraId="5CDA29B6" w14:textId="4C48E7B9" w:rsidR="0039663F" w:rsidRPr="00115FF0" w:rsidRDefault="0039663F" w:rsidP="00BB0773">
            <w:pPr>
              <w:pStyle w:val="TableEntry"/>
              <w:keepNext/>
              <w:keepLines/>
            </w:pPr>
            <w:r w:rsidRPr="00115FF0">
              <w:t>PCC TF-2: 3.</w:t>
            </w:r>
            <w:r w:rsidR="00316BBC" w:rsidRPr="00115FF0">
              <w:t>25</w:t>
            </w:r>
          </w:p>
        </w:tc>
      </w:tr>
      <w:tr w:rsidR="0039663F" w:rsidRPr="00115FF0" w14:paraId="64963109" w14:textId="77777777" w:rsidTr="00662D38">
        <w:trPr>
          <w:cantSplit/>
          <w:trHeight w:val="287"/>
          <w:jc w:val="center"/>
        </w:trPr>
        <w:tc>
          <w:tcPr>
            <w:tcW w:w="2880" w:type="dxa"/>
            <w:vMerge w:val="restart"/>
          </w:tcPr>
          <w:p w14:paraId="7D8EC9EC" w14:textId="77777777" w:rsidR="0039663F" w:rsidRPr="00365426" w:rsidRDefault="0039663F" w:rsidP="00662D38">
            <w:pPr>
              <w:pStyle w:val="TableEntry"/>
            </w:pPr>
            <w:r w:rsidRPr="00365426">
              <w:t>Order Placer</w:t>
            </w:r>
          </w:p>
        </w:tc>
        <w:tc>
          <w:tcPr>
            <w:tcW w:w="3193" w:type="dxa"/>
          </w:tcPr>
          <w:p w14:paraId="69E54C62" w14:textId="1EE153D6" w:rsidR="0039663F" w:rsidRPr="00365426" w:rsidRDefault="00313DBD" w:rsidP="00662D38">
            <w:pPr>
              <w:pStyle w:val="TableEntry"/>
            </w:pPr>
            <w:r w:rsidRPr="00365426">
              <w:t>Admission Order</w:t>
            </w:r>
            <w:r w:rsidR="00CD1D59" w:rsidRPr="00365426">
              <w:t xml:space="preserve"> [PCC-24]</w:t>
            </w:r>
          </w:p>
        </w:tc>
        <w:tc>
          <w:tcPr>
            <w:tcW w:w="1080" w:type="dxa"/>
          </w:tcPr>
          <w:p w14:paraId="1CB029F0" w14:textId="77777777" w:rsidR="0039663F" w:rsidRPr="00115FF0" w:rsidRDefault="0039663F" w:rsidP="00803473">
            <w:pPr>
              <w:pStyle w:val="TableEntry"/>
              <w:keepNext/>
              <w:keepLines/>
            </w:pPr>
            <w:r w:rsidRPr="00115FF0">
              <w:t>R</w:t>
            </w:r>
          </w:p>
        </w:tc>
        <w:tc>
          <w:tcPr>
            <w:tcW w:w="1984" w:type="dxa"/>
          </w:tcPr>
          <w:p w14:paraId="2D45A9F7" w14:textId="510F0D4C" w:rsidR="0039663F" w:rsidRPr="00115FF0" w:rsidRDefault="0039663F" w:rsidP="00803473">
            <w:pPr>
              <w:pStyle w:val="TableEntry"/>
              <w:keepNext/>
              <w:keepLines/>
            </w:pPr>
            <w:r w:rsidRPr="00115FF0">
              <w:t>PCC TF-2: 3.</w:t>
            </w:r>
            <w:r w:rsidR="00316BBC" w:rsidRPr="00115FF0">
              <w:t>24</w:t>
            </w:r>
          </w:p>
        </w:tc>
      </w:tr>
      <w:tr w:rsidR="0039663F" w:rsidRPr="00115FF0" w14:paraId="6766EFD2" w14:textId="77777777" w:rsidTr="00662D38">
        <w:trPr>
          <w:cantSplit/>
          <w:trHeight w:val="269"/>
          <w:jc w:val="center"/>
        </w:trPr>
        <w:tc>
          <w:tcPr>
            <w:tcW w:w="2880" w:type="dxa"/>
            <w:vMerge/>
          </w:tcPr>
          <w:p w14:paraId="70E40AF8" w14:textId="77777777" w:rsidR="0039663F" w:rsidRPr="00365426" w:rsidRDefault="0039663F" w:rsidP="00662D38">
            <w:pPr>
              <w:pStyle w:val="TableEntry"/>
            </w:pPr>
          </w:p>
        </w:tc>
        <w:tc>
          <w:tcPr>
            <w:tcW w:w="3193" w:type="dxa"/>
          </w:tcPr>
          <w:p w14:paraId="7785D117" w14:textId="165BF420" w:rsidR="0039663F" w:rsidRPr="00365426" w:rsidRDefault="00CD1D59" w:rsidP="00662D38">
            <w:pPr>
              <w:pStyle w:val="TableEntry"/>
            </w:pPr>
            <w:r w:rsidRPr="00365426">
              <w:t>P</w:t>
            </w:r>
            <w:r w:rsidR="0039663F" w:rsidRPr="00365426">
              <w:t>atient Movement</w:t>
            </w:r>
            <w:r w:rsidRPr="00365426">
              <w:t xml:space="preserve"> [PCC-25]</w:t>
            </w:r>
          </w:p>
        </w:tc>
        <w:tc>
          <w:tcPr>
            <w:tcW w:w="1080" w:type="dxa"/>
          </w:tcPr>
          <w:p w14:paraId="63B34914" w14:textId="77777777" w:rsidR="0039663F" w:rsidRPr="00115FF0" w:rsidRDefault="0039663F" w:rsidP="00803473">
            <w:pPr>
              <w:pStyle w:val="TableEntry"/>
              <w:keepNext/>
              <w:keepLines/>
            </w:pPr>
            <w:r w:rsidRPr="00115FF0">
              <w:t>R</w:t>
            </w:r>
          </w:p>
        </w:tc>
        <w:tc>
          <w:tcPr>
            <w:tcW w:w="1984" w:type="dxa"/>
          </w:tcPr>
          <w:p w14:paraId="7007697E" w14:textId="046447D4" w:rsidR="0039663F" w:rsidRPr="00115FF0" w:rsidRDefault="0039663F" w:rsidP="00DF54E2">
            <w:pPr>
              <w:pStyle w:val="TableEntry"/>
              <w:keepNext/>
              <w:keepLines/>
            </w:pPr>
            <w:r w:rsidRPr="00115FF0">
              <w:t>PCC TF-2: 3.</w:t>
            </w:r>
            <w:r w:rsidR="00DF54E2" w:rsidRPr="00115FF0">
              <w:t xml:space="preserve"> 25</w:t>
            </w:r>
          </w:p>
        </w:tc>
      </w:tr>
      <w:tr w:rsidR="0039663F" w:rsidRPr="00115FF0" w14:paraId="7F28C2E0" w14:textId="77777777" w:rsidTr="00662D38">
        <w:trPr>
          <w:cantSplit/>
          <w:jc w:val="center"/>
        </w:trPr>
        <w:tc>
          <w:tcPr>
            <w:tcW w:w="2880" w:type="dxa"/>
            <w:vMerge w:val="restart"/>
            <w:tcBorders>
              <w:left w:val="single" w:sz="4" w:space="0" w:color="auto"/>
              <w:right w:val="single" w:sz="4" w:space="0" w:color="auto"/>
            </w:tcBorders>
          </w:tcPr>
          <w:p w14:paraId="730B3E9A" w14:textId="77777777" w:rsidR="0039663F" w:rsidRPr="00365426" w:rsidRDefault="0039663F" w:rsidP="00662D38">
            <w:pPr>
              <w:pStyle w:val="TableEntry"/>
            </w:pPr>
            <w:r w:rsidRPr="00365426">
              <w:t>Bed Manager</w:t>
            </w:r>
          </w:p>
        </w:tc>
        <w:tc>
          <w:tcPr>
            <w:tcW w:w="3193" w:type="dxa"/>
            <w:tcBorders>
              <w:left w:val="nil"/>
            </w:tcBorders>
          </w:tcPr>
          <w:p w14:paraId="116D88B1" w14:textId="6528EDA7" w:rsidR="0039663F" w:rsidRPr="00365426" w:rsidRDefault="0039663F" w:rsidP="00662D38">
            <w:pPr>
              <w:pStyle w:val="TableEntry"/>
            </w:pPr>
            <w:r w:rsidRPr="00365426">
              <w:t>Admission</w:t>
            </w:r>
            <w:r w:rsidR="00313DBD" w:rsidRPr="00365426">
              <w:t xml:space="preserve"> Notification</w:t>
            </w:r>
            <w:r w:rsidR="00CD1D59" w:rsidRPr="00365426">
              <w:t xml:space="preserve"> [PCC-23]</w:t>
            </w:r>
          </w:p>
        </w:tc>
        <w:tc>
          <w:tcPr>
            <w:tcW w:w="1080" w:type="dxa"/>
          </w:tcPr>
          <w:p w14:paraId="3221B3C3" w14:textId="77777777" w:rsidR="0039663F" w:rsidRPr="00115FF0" w:rsidRDefault="0039663F" w:rsidP="00D058F6">
            <w:pPr>
              <w:pStyle w:val="TableEntry"/>
              <w:keepNext/>
              <w:keepLines/>
            </w:pPr>
            <w:r w:rsidRPr="00115FF0">
              <w:t>R</w:t>
            </w:r>
          </w:p>
        </w:tc>
        <w:tc>
          <w:tcPr>
            <w:tcW w:w="1984" w:type="dxa"/>
          </w:tcPr>
          <w:p w14:paraId="51FA01ED" w14:textId="269718AD" w:rsidR="0039663F" w:rsidRPr="00115FF0" w:rsidRDefault="0039663F" w:rsidP="00D058F6">
            <w:pPr>
              <w:pStyle w:val="TableEntry"/>
              <w:keepNext/>
              <w:keepLines/>
            </w:pPr>
            <w:r w:rsidRPr="00115FF0">
              <w:t>PCC TF-2: 3.</w:t>
            </w:r>
            <w:r w:rsidR="00316BBC" w:rsidRPr="00115FF0">
              <w:t>23</w:t>
            </w:r>
          </w:p>
        </w:tc>
      </w:tr>
      <w:tr w:rsidR="0039663F" w:rsidRPr="00115FF0" w14:paraId="78D0F946" w14:textId="77777777" w:rsidTr="00662D38">
        <w:trPr>
          <w:cantSplit/>
          <w:jc w:val="center"/>
        </w:trPr>
        <w:tc>
          <w:tcPr>
            <w:tcW w:w="2880" w:type="dxa"/>
            <w:vMerge/>
            <w:tcBorders>
              <w:left w:val="single" w:sz="4" w:space="0" w:color="auto"/>
              <w:right w:val="single" w:sz="4" w:space="0" w:color="auto"/>
            </w:tcBorders>
          </w:tcPr>
          <w:p w14:paraId="59C90D26" w14:textId="77777777" w:rsidR="0039663F" w:rsidRPr="00365426" w:rsidRDefault="0039663F" w:rsidP="00662D38">
            <w:pPr>
              <w:pStyle w:val="TableEntry"/>
            </w:pPr>
          </w:p>
        </w:tc>
        <w:tc>
          <w:tcPr>
            <w:tcW w:w="3193" w:type="dxa"/>
            <w:tcBorders>
              <w:left w:val="nil"/>
            </w:tcBorders>
          </w:tcPr>
          <w:p w14:paraId="110A5BBA" w14:textId="03F3B581" w:rsidR="0039663F" w:rsidRPr="00365426" w:rsidRDefault="000B0888" w:rsidP="00662D38">
            <w:pPr>
              <w:pStyle w:val="TableEntry"/>
            </w:pPr>
            <w:r>
              <w:t>Admission Order</w:t>
            </w:r>
            <w:bookmarkStart w:id="40" w:name="_GoBack"/>
            <w:r w:rsidR="00CD1D59">
              <w:t xml:space="preserve"> </w:t>
            </w:r>
            <w:bookmarkEnd w:id="40"/>
            <w:r w:rsidR="00CD1D59" w:rsidRPr="00862096">
              <w:t>[PCC-24]</w:t>
            </w:r>
          </w:p>
        </w:tc>
        <w:tc>
          <w:tcPr>
            <w:tcW w:w="1080" w:type="dxa"/>
          </w:tcPr>
          <w:p w14:paraId="556D97C8" w14:textId="77777777" w:rsidR="0039663F" w:rsidRPr="00115FF0" w:rsidRDefault="0039663F" w:rsidP="00D058F6">
            <w:pPr>
              <w:pStyle w:val="TableEntry"/>
              <w:keepNext/>
              <w:keepLines/>
            </w:pPr>
            <w:r w:rsidRPr="00115FF0">
              <w:t>R</w:t>
            </w:r>
          </w:p>
        </w:tc>
        <w:tc>
          <w:tcPr>
            <w:tcW w:w="1984" w:type="dxa"/>
          </w:tcPr>
          <w:p w14:paraId="6864A9BF" w14:textId="51E5257D" w:rsidR="0039663F" w:rsidRPr="00115FF0" w:rsidRDefault="0039663F" w:rsidP="00D058F6">
            <w:pPr>
              <w:pStyle w:val="TableEntry"/>
              <w:keepNext/>
              <w:keepLines/>
            </w:pPr>
            <w:r w:rsidRPr="00115FF0">
              <w:t>PCC TF-2: 3.</w:t>
            </w:r>
            <w:r w:rsidR="00316BBC" w:rsidRPr="00115FF0">
              <w:t>24</w:t>
            </w:r>
          </w:p>
        </w:tc>
      </w:tr>
      <w:tr w:rsidR="0039663F" w:rsidRPr="00115FF0" w14:paraId="7AD8F220" w14:textId="77777777" w:rsidTr="00662D38">
        <w:trPr>
          <w:cantSplit/>
          <w:jc w:val="center"/>
        </w:trPr>
        <w:tc>
          <w:tcPr>
            <w:tcW w:w="2880" w:type="dxa"/>
            <w:vMerge/>
            <w:tcBorders>
              <w:left w:val="single" w:sz="4" w:space="0" w:color="auto"/>
              <w:right w:val="single" w:sz="4" w:space="0" w:color="auto"/>
            </w:tcBorders>
          </w:tcPr>
          <w:p w14:paraId="03F7DA0F" w14:textId="77777777" w:rsidR="0039663F" w:rsidRPr="00365426" w:rsidRDefault="0039663F" w:rsidP="00662D38">
            <w:pPr>
              <w:pStyle w:val="TableEntry"/>
            </w:pPr>
          </w:p>
        </w:tc>
        <w:tc>
          <w:tcPr>
            <w:tcW w:w="3193" w:type="dxa"/>
            <w:tcBorders>
              <w:left w:val="nil"/>
            </w:tcBorders>
          </w:tcPr>
          <w:p w14:paraId="56752D04" w14:textId="199AC14E" w:rsidR="0039663F" w:rsidRPr="00365426" w:rsidRDefault="0039663F" w:rsidP="00662D38">
            <w:pPr>
              <w:pStyle w:val="TableEntry"/>
            </w:pPr>
            <w:r w:rsidRPr="00365426">
              <w:t>Patient Movement</w:t>
            </w:r>
            <w:r w:rsidR="00CD1D59" w:rsidRPr="00365426">
              <w:t xml:space="preserve"> [PCC-25]</w:t>
            </w:r>
          </w:p>
        </w:tc>
        <w:tc>
          <w:tcPr>
            <w:tcW w:w="1080" w:type="dxa"/>
          </w:tcPr>
          <w:p w14:paraId="684CDBCD" w14:textId="77777777" w:rsidR="0039663F" w:rsidRPr="00115FF0" w:rsidRDefault="0039663F" w:rsidP="006A5CC6">
            <w:pPr>
              <w:pStyle w:val="TableEntry"/>
              <w:keepNext/>
              <w:keepLines/>
            </w:pPr>
            <w:r w:rsidRPr="00115FF0">
              <w:t>R</w:t>
            </w:r>
          </w:p>
        </w:tc>
        <w:tc>
          <w:tcPr>
            <w:tcW w:w="1984" w:type="dxa"/>
          </w:tcPr>
          <w:p w14:paraId="67993025" w14:textId="3B694CEA" w:rsidR="0039663F" w:rsidRPr="00115FF0" w:rsidRDefault="0039663F" w:rsidP="00BB0773">
            <w:pPr>
              <w:pStyle w:val="TableEntry"/>
              <w:keepNext/>
              <w:keepLines/>
            </w:pPr>
            <w:r w:rsidRPr="00115FF0">
              <w:t>PCC TF-2: 3.</w:t>
            </w:r>
            <w:r w:rsidR="00316BBC" w:rsidRPr="00115FF0">
              <w:t>25</w:t>
            </w:r>
          </w:p>
        </w:tc>
      </w:tr>
      <w:tr w:rsidR="0039663F" w:rsidRPr="00115FF0" w14:paraId="6707A1BB" w14:textId="77777777" w:rsidTr="00662D38">
        <w:trPr>
          <w:cantSplit/>
          <w:jc w:val="center"/>
        </w:trPr>
        <w:tc>
          <w:tcPr>
            <w:tcW w:w="2880" w:type="dxa"/>
            <w:vMerge w:val="restart"/>
            <w:tcBorders>
              <w:left w:val="single" w:sz="4" w:space="0" w:color="auto"/>
              <w:right w:val="single" w:sz="4" w:space="0" w:color="auto"/>
            </w:tcBorders>
          </w:tcPr>
          <w:p w14:paraId="6FCDAB09" w14:textId="77777777" w:rsidR="0039663F" w:rsidRPr="00365426" w:rsidRDefault="003D5823" w:rsidP="00662D38">
            <w:pPr>
              <w:pStyle w:val="TableEntry"/>
            </w:pPr>
            <w:r w:rsidRPr="00365426">
              <w:t>Tracker</w:t>
            </w:r>
          </w:p>
        </w:tc>
        <w:tc>
          <w:tcPr>
            <w:tcW w:w="3193" w:type="dxa"/>
            <w:tcBorders>
              <w:left w:val="nil"/>
            </w:tcBorders>
          </w:tcPr>
          <w:p w14:paraId="40276A63" w14:textId="27A227C4" w:rsidR="0039663F" w:rsidRPr="00365426" w:rsidRDefault="00313DBD" w:rsidP="00662D38">
            <w:pPr>
              <w:pStyle w:val="TableEntry"/>
            </w:pPr>
            <w:r w:rsidRPr="00365426">
              <w:t>Admission Notification</w:t>
            </w:r>
            <w:r w:rsidR="00CD1D59">
              <w:t xml:space="preserve"> </w:t>
            </w:r>
            <w:r w:rsidR="00CD1D59" w:rsidRPr="00862096">
              <w:t>[PCC-23]</w:t>
            </w:r>
          </w:p>
        </w:tc>
        <w:tc>
          <w:tcPr>
            <w:tcW w:w="1080" w:type="dxa"/>
          </w:tcPr>
          <w:p w14:paraId="43292404" w14:textId="77777777" w:rsidR="0039663F" w:rsidRPr="00115FF0" w:rsidRDefault="0039663F" w:rsidP="006A5CC6">
            <w:pPr>
              <w:pStyle w:val="TableEntry"/>
              <w:keepNext/>
              <w:keepLines/>
            </w:pPr>
            <w:r w:rsidRPr="00115FF0">
              <w:t>R</w:t>
            </w:r>
          </w:p>
        </w:tc>
        <w:tc>
          <w:tcPr>
            <w:tcW w:w="1984" w:type="dxa"/>
          </w:tcPr>
          <w:p w14:paraId="1C57954E" w14:textId="2EC2522A" w:rsidR="0039663F" w:rsidRPr="00115FF0" w:rsidRDefault="0039663F" w:rsidP="006A5CC6">
            <w:pPr>
              <w:pStyle w:val="TableEntry"/>
              <w:keepNext/>
              <w:keepLines/>
            </w:pPr>
            <w:r w:rsidRPr="00115FF0">
              <w:t>PCC TF-2: 3.</w:t>
            </w:r>
            <w:r w:rsidR="00316BBC" w:rsidRPr="00115FF0">
              <w:t>23</w:t>
            </w:r>
          </w:p>
        </w:tc>
      </w:tr>
      <w:tr w:rsidR="0039663F" w:rsidRPr="00115FF0" w14:paraId="046B8B75" w14:textId="77777777" w:rsidTr="00662D38">
        <w:trPr>
          <w:cantSplit/>
          <w:jc w:val="center"/>
        </w:trPr>
        <w:tc>
          <w:tcPr>
            <w:tcW w:w="2880" w:type="dxa"/>
            <w:vMerge/>
            <w:tcBorders>
              <w:left w:val="single" w:sz="4" w:space="0" w:color="auto"/>
              <w:right w:val="single" w:sz="4" w:space="0" w:color="auto"/>
            </w:tcBorders>
          </w:tcPr>
          <w:p w14:paraId="2AD47F51" w14:textId="77777777" w:rsidR="0039663F" w:rsidRPr="00115FF0" w:rsidRDefault="0039663F" w:rsidP="006A5CC6">
            <w:pPr>
              <w:pStyle w:val="TableEntry"/>
              <w:keepNext/>
              <w:keepLines/>
            </w:pPr>
          </w:p>
        </w:tc>
        <w:tc>
          <w:tcPr>
            <w:tcW w:w="3193" w:type="dxa"/>
            <w:tcBorders>
              <w:left w:val="nil"/>
            </w:tcBorders>
          </w:tcPr>
          <w:p w14:paraId="35250DFC" w14:textId="75B7751E" w:rsidR="0039663F" w:rsidRPr="00365426" w:rsidRDefault="00313DBD" w:rsidP="00662D38">
            <w:pPr>
              <w:pStyle w:val="TableEntry"/>
            </w:pPr>
            <w:r w:rsidRPr="00365426">
              <w:t xml:space="preserve">Admission </w:t>
            </w:r>
            <w:r w:rsidR="0039663F" w:rsidRPr="00365426">
              <w:t>Order</w:t>
            </w:r>
            <w:r w:rsidR="00CD1D59">
              <w:t xml:space="preserve"> </w:t>
            </w:r>
            <w:r w:rsidR="00CD1D59" w:rsidRPr="00862096">
              <w:t>[PCC-24]</w:t>
            </w:r>
          </w:p>
        </w:tc>
        <w:tc>
          <w:tcPr>
            <w:tcW w:w="1080" w:type="dxa"/>
          </w:tcPr>
          <w:p w14:paraId="699641EE" w14:textId="77777777" w:rsidR="0039663F" w:rsidRPr="00115FF0" w:rsidRDefault="0039663F" w:rsidP="006A5CC6">
            <w:pPr>
              <w:pStyle w:val="TableEntry"/>
              <w:keepNext/>
              <w:keepLines/>
            </w:pPr>
            <w:r w:rsidRPr="00115FF0">
              <w:t>R</w:t>
            </w:r>
          </w:p>
        </w:tc>
        <w:tc>
          <w:tcPr>
            <w:tcW w:w="1984" w:type="dxa"/>
          </w:tcPr>
          <w:p w14:paraId="446C28F1" w14:textId="588BF238" w:rsidR="0039663F" w:rsidRPr="00115FF0" w:rsidRDefault="0039663F" w:rsidP="006A5CC6">
            <w:pPr>
              <w:pStyle w:val="TableEntry"/>
              <w:keepNext/>
              <w:keepLines/>
            </w:pPr>
            <w:r w:rsidRPr="00115FF0">
              <w:t>PCC TF-2: 3.</w:t>
            </w:r>
            <w:r w:rsidR="00316BBC" w:rsidRPr="00115FF0">
              <w:t>24</w:t>
            </w:r>
          </w:p>
        </w:tc>
      </w:tr>
      <w:tr w:rsidR="0039663F" w:rsidRPr="00115FF0" w14:paraId="68B66884" w14:textId="77777777" w:rsidTr="00662D38">
        <w:trPr>
          <w:cantSplit/>
          <w:jc w:val="center"/>
        </w:trPr>
        <w:tc>
          <w:tcPr>
            <w:tcW w:w="2880" w:type="dxa"/>
            <w:vMerge/>
            <w:tcBorders>
              <w:left w:val="single" w:sz="4" w:space="0" w:color="auto"/>
              <w:right w:val="single" w:sz="4" w:space="0" w:color="auto"/>
            </w:tcBorders>
          </w:tcPr>
          <w:p w14:paraId="2CD1BC2E" w14:textId="77777777" w:rsidR="0039663F" w:rsidRPr="00115FF0" w:rsidRDefault="0039663F" w:rsidP="006A5CC6">
            <w:pPr>
              <w:pStyle w:val="TableEntry"/>
              <w:keepNext/>
              <w:keepLines/>
            </w:pPr>
          </w:p>
        </w:tc>
        <w:tc>
          <w:tcPr>
            <w:tcW w:w="3193" w:type="dxa"/>
            <w:tcBorders>
              <w:left w:val="nil"/>
            </w:tcBorders>
          </w:tcPr>
          <w:p w14:paraId="052CFECA" w14:textId="145C055D" w:rsidR="0039663F" w:rsidRPr="00365426" w:rsidRDefault="0039663F" w:rsidP="00662D38">
            <w:pPr>
              <w:pStyle w:val="TableEntry"/>
            </w:pPr>
            <w:r w:rsidRPr="00365426">
              <w:t>Patient Movement</w:t>
            </w:r>
            <w:r w:rsidR="00CD1D59" w:rsidRPr="00365426">
              <w:t xml:space="preserve"> [PCC-25]</w:t>
            </w:r>
          </w:p>
        </w:tc>
        <w:tc>
          <w:tcPr>
            <w:tcW w:w="1080" w:type="dxa"/>
          </w:tcPr>
          <w:p w14:paraId="2A374933" w14:textId="77777777" w:rsidR="0039663F" w:rsidRPr="00115FF0" w:rsidRDefault="0039663F" w:rsidP="006A5CC6">
            <w:pPr>
              <w:pStyle w:val="TableEntry"/>
              <w:keepNext/>
              <w:keepLines/>
            </w:pPr>
            <w:r w:rsidRPr="00115FF0">
              <w:t>R</w:t>
            </w:r>
          </w:p>
        </w:tc>
        <w:tc>
          <w:tcPr>
            <w:tcW w:w="1984" w:type="dxa"/>
          </w:tcPr>
          <w:p w14:paraId="25FFFDC0" w14:textId="61EEC630" w:rsidR="0039663F" w:rsidRPr="00115FF0" w:rsidRDefault="0039663F" w:rsidP="00BB0773">
            <w:pPr>
              <w:pStyle w:val="TableEntry"/>
              <w:keepNext/>
              <w:keepLines/>
            </w:pPr>
            <w:r w:rsidRPr="00115FF0">
              <w:t>PCC TF-2: 3.</w:t>
            </w:r>
            <w:r w:rsidR="00316BBC" w:rsidRPr="00115FF0">
              <w:t>25</w:t>
            </w:r>
          </w:p>
        </w:tc>
      </w:tr>
      <w:bookmarkEnd w:id="30"/>
      <w:bookmarkEnd w:id="31"/>
      <w:bookmarkEnd w:id="32"/>
      <w:bookmarkEnd w:id="33"/>
      <w:bookmarkEnd w:id="34"/>
      <w:bookmarkEnd w:id="35"/>
      <w:bookmarkEnd w:id="36"/>
      <w:bookmarkEnd w:id="37"/>
    </w:tbl>
    <w:p w14:paraId="1F59676F" w14:textId="77777777" w:rsidR="00B32B07" w:rsidRPr="00115FF0" w:rsidRDefault="00B32B07" w:rsidP="00B70C36">
      <w:pPr>
        <w:pStyle w:val="BodyText"/>
      </w:pPr>
    </w:p>
    <w:p w14:paraId="38D491E1" w14:textId="07AD5318" w:rsidR="00FF4C4E" w:rsidRPr="00115FF0" w:rsidRDefault="00FF4C4E" w:rsidP="00503AE1">
      <w:pPr>
        <w:pStyle w:val="Heading3"/>
        <w:numPr>
          <w:ilvl w:val="0"/>
          <w:numId w:val="0"/>
        </w:numPr>
        <w:rPr>
          <w:bCs/>
          <w:noProof w:val="0"/>
        </w:rPr>
      </w:pPr>
      <w:bookmarkStart w:id="41" w:name="_Toc528756443"/>
      <w:r w:rsidRPr="00115FF0">
        <w:rPr>
          <w:bCs/>
          <w:noProof w:val="0"/>
        </w:rPr>
        <w:t>X.1.1</w:t>
      </w:r>
      <w:r w:rsidR="00503AE1" w:rsidRPr="00115FF0">
        <w:rPr>
          <w:bCs/>
          <w:noProof w:val="0"/>
        </w:rPr>
        <w:t xml:space="preserve"> Actor Descriptions and </w:t>
      </w:r>
      <w:r w:rsidR="006A4160" w:rsidRPr="00115FF0">
        <w:rPr>
          <w:bCs/>
          <w:noProof w:val="0"/>
        </w:rPr>
        <w:t xml:space="preserve">Actor </w:t>
      </w:r>
      <w:r w:rsidR="00ED0083" w:rsidRPr="00115FF0">
        <w:rPr>
          <w:bCs/>
          <w:noProof w:val="0"/>
        </w:rPr>
        <w:t xml:space="preserve">Profile </w:t>
      </w:r>
      <w:r w:rsidR="00503AE1" w:rsidRPr="00115FF0">
        <w:rPr>
          <w:bCs/>
          <w:noProof w:val="0"/>
        </w:rPr>
        <w:t>Requirements</w:t>
      </w:r>
      <w:bookmarkEnd w:id="41"/>
    </w:p>
    <w:p w14:paraId="3A4D7BD6" w14:textId="77777777" w:rsidR="00E9320B" w:rsidRPr="00115FF0" w:rsidRDefault="00062E61" w:rsidP="00E9320B">
      <w:pPr>
        <w:pStyle w:val="Heading4"/>
        <w:numPr>
          <w:ilvl w:val="0"/>
          <w:numId w:val="0"/>
        </w:numPr>
        <w:ind w:left="864" w:hanging="864"/>
        <w:rPr>
          <w:noProof w:val="0"/>
        </w:rPr>
      </w:pPr>
      <w:bookmarkStart w:id="42" w:name="_Toc528756444"/>
      <w:r w:rsidRPr="00115FF0">
        <w:rPr>
          <w:noProof w:val="0"/>
        </w:rPr>
        <w:t>X.1.1.</w:t>
      </w:r>
      <w:r w:rsidR="00E64205" w:rsidRPr="00115FF0">
        <w:rPr>
          <w:noProof w:val="0"/>
        </w:rPr>
        <w:t>1</w:t>
      </w:r>
      <w:r w:rsidRPr="00115FF0">
        <w:rPr>
          <w:noProof w:val="0"/>
        </w:rPr>
        <w:t xml:space="preserve"> </w:t>
      </w:r>
      <w:r w:rsidR="00E9320B" w:rsidRPr="00115FF0">
        <w:rPr>
          <w:noProof w:val="0"/>
        </w:rPr>
        <w:t>ADT Patient Registration</w:t>
      </w:r>
      <w:bookmarkEnd w:id="42"/>
    </w:p>
    <w:p w14:paraId="3CFA1D81" w14:textId="29D6677D" w:rsidR="00E9320B" w:rsidRPr="00115FF0" w:rsidRDefault="00E9320B" w:rsidP="00E9320B">
      <w:pPr>
        <w:pStyle w:val="BodyText"/>
      </w:pPr>
      <w:r w:rsidRPr="00115FF0">
        <w:t>On admission of a patient to an emergency department bed, the ADT Patient Registration sends the Admission Notification</w:t>
      </w:r>
      <w:r w:rsidR="00365426">
        <w:t xml:space="preserve"> [</w:t>
      </w:r>
      <w:r w:rsidR="00365426" w:rsidRPr="00115FF0">
        <w:t>PCC-23</w:t>
      </w:r>
      <w:r w:rsidR="00365426">
        <w:t>]</w:t>
      </w:r>
      <w:r w:rsidRPr="00115FF0">
        <w:t xml:space="preserve"> </w:t>
      </w:r>
      <w:r w:rsidR="00A1510C" w:rsidRPr="00115FF0">
        <w:t xml:space="preserve">transaction </w:t>
      </w:r>
      <w:r w:rsidRPr="00115FF0">
        <w:t xml:space="preserve">to the Emergency </w:t>
      </w:r>
      <w:r w:rsidR="00925152" w:rsidRPr="00115FF0">
        <w:t>Department Information System</w:t>
      </w:r>
      <w:r w:rsidR="00061924" w:rsidRPr="00115FF0">
        <w:t xml:space="preserve">, </w:t>
      </w:r>
      <w:r w:rsidR="004243B2" w:rsidRPr="00115FF0">
        <w:t>the Bed Manager</w:t>
      </w:r>
      <w:r w:rsidR="00061924" w:rsidRPr="00115FF0">
        <w:t xml:space="preserve">, and the Tracker </w:t>
      </w:r>
      <w:r w:rsidR="00CD1D59">
        <w:t>A</w:t>
      </w:r>
      <w:r w:rsidR="00061924" w:rsidRPr="00115FF0">
        <w:t>ctors</w:t>
      </w:r>
      <w:r w:rsidR="00925152" w:rsidRPr="00115FF0">
        <w:t>.</w:t>
      </w:r>
    </w:p>
    <w:p w14:paraId="499495A3" w14:textId="45D99653" w:rsidR="00E9320B" w:rsidRPr="00115FF0" w:rsidRDefault="00E9320B" w:rsidP="00E9320B">
      <w:pPr>
        <w:pStyle w:val="Heading4"/>
        <w:numPr>
          <w:ilvl w:val="0"/>
          <w:numId w:val="0"/>
        </w:numPr>
        <w:ind w:left="864" w:hanging="864"/>
        <w:rPr>
          <w:noProof w:val="0"/>
        </w:rPr>
      </w:pPr>
      <w:bookmarkStart w:id="43" w:name="_Toc528756445"/>
      <w:r w:rsidRPr="00115FF0">
        <w:rPr>
          <w:noProof w:val="0"/>
        </w:rPr>
        <w:t>X.1.1.2 Emergency Department Information System</w:t>
      </w:r>
      <w:bookmarkEnd w:id="43"/>
    </w:p>
    <w:p w14:paraId="275ECFFD" w14:textId="1C8D2A24" w:rsidR="00925152" w:rsidRPr="00115FF0" w:rsidRDefault="00925152" w:rsidP="00925152">
      <w:pPr>
        <w:pStyle w:val="BodyText"/>
      </w:pPr>
      <w:r w:rsidRPr="00115FF0">
        <w:t>When the patient is moved from the ED to another location, the Emergency Department Information System sends the</w:t>
      </w:r>
      <w:r w:rsidR="00A1510C" w:rsidRPr="00115FF0">
        <w:t xml:space="preserve"> </w:t>
      </w:r>
      <w:r w:rsidRPr="00115FF0">
        <w:t xml:space="preserve">Patient Movement </w:t>
      </w:r>
      <w:r w:rsidR="00365426">
        <w:t>[</w:t>
      </w:r>
      <w:r w:rsidR="00365426" w:rsidRPr="00115FF0">
        <w:t>PCC-25</w:t>
      </w:r>
      <w:r w:rsidR="00365426">
        <w:t xml:space="preserve">] </w:t>
      </w:r>
      <w:r w:rsidR="00A1510C" w:rsidRPr="00115FF0">
        <w:t xml:space="preserve">transaction </w:t>
      </w:r>
      <w:r w:rsidRPr="00115FF0">
        <w:t>to the Bed Manager</w:t>
      </w:r>
      <w:r w:rsidR="00061924" w:rsidRPr="00115FF0">
        <w:t xml:space="preserve"> and the Tracker </w:t>
      </w:r>
      <w:r w:rsidR="00CD1D59">
        <w:t>Actor</w:t>
      </w:r>
      <w:r w:rsidR="00061924" w:rsidRPr="00115FF0">
        <w:t>s</w:t>
      </w:r>
      <w:r w:rsidR="00115FF0" w:rsidRPr="00115FF0">
        <w:t xml:space="preserve">. </w:t>
      </w:r>
      <w:r w:rsidRPr="00115FF0">
        <w:t>It is also responsible for updating the patient location when it receives a similar message from the Bed Manager indicating a new location for a patient.</w:t>
      </w:r>
    </w:p>
    <w:p w14:paraId="69FAFB20" w14:textId="5C9BB0A2" w:rsidR="00E9320B" w:rsidRPr="00115FF0" w:rsidRDefault="00E9320B" w:rsidP="00E9320B">
      <w:pPr>
        <w:pStyle w:val="Heading4"/>
        <w:numPr>
          <w:ilvl w:val="0"/>
          <w:numId w:val="0"/>
        </w:numPr>
        <w:ind w:left="864" w:hanging="864"/>
        <w:rPr>
          <w:noProof w:val="0"/>
        </w:rPr>
      </w:pPr>
      <w:bookmarkStart w:id="44" w:name="_Toc528756446"/>
      <w:r w:rsidRPr="00115FF0">
        <w:rPr>
          <w:noProof w:val="0"/>
        </w:rPr>
        <w:t>X.1.1.3 Order Placer</w:t>
      </w:r>
      <w:bookmarkEnd w:id="44"/>
    </w:p>
    <w:p w14:paraId="6D761023" w14:textId="4CD10314" w:rsidR="00925152" w:rsidRPr="00115FF0" w:rsidRDefault="00925152" w:rsidP="00925152">
      <w:pPr>
        <w:pStyle w:val="BodyText"/>
      </w:pPr>
      <w:r w:rsidRPr="00115FF0">
        <w:t>When a physician communicates a heads up notification the Order Placer communicates it to the Bed Manager</w:t>
      </w:r>
      <w:r w:rsidR="00061924" w:rsidRPr="00115FF0">
        <w:t xml:space="preserve"> and the Tracker </w:t>
      </w:r>
      <w:r w:rsidR="00CD1D59">
        <w:t>A</w:t>
      </w:r>
      <w:r w:rsidR="00061924" w:rsidRPr="00115FF0">
        <w:t>ctors</w:t>
      </w:r>
      <w:r w:rsidR="00A1510C" w:rsidRPr="00115FF0">
        <w:t xml:space="preserve"> using the Admission Order </w:t>
      </w:r>
      <w:r w:rsidR="00365426">
        <w:t>[</w:t>
      </w:r>
      <w:r w:rsidR="00365426" w:rsidRPr="00115FF0">
        <w:t>PCC-24</w:t>
      </w:r>
      <w:r w:rsidR="00365426">
        <w:t xml:space="preserve">] </w:t>
      </w:r>
      <w:r w:rsidR="00A1510C" w:rsidRPr="00115FF0">
        <w:t>transaction</w:t>
      </w:r>
      <w:r w:rsidR="00115FF0" w:rsidRPr="00115FF0">
        <w:t xml:space="preserve">. </w:t>
      </w:r>
      <w:r w:rsidRPr="00115FF0">
        <w:t>When the order for patient admission is placed, it is also sent by the Order Placer to the Bed Manager</w:t>
      </w:r>
      <w:r w:rsidR="00061924" w:rsidRPr="00115FF0">
        <w:t xml:space="preserve"> and the Tracker </w:t>
      </w:r>
      <w:r w:rsidR="00CD1D59">
        <w:t>Actor</w:t>
      </w:r>
      <w:r w:rsidR="00061924" w:rsidRPr="00115FF0">
        <w:t>s</w:t>
      </w:r>
      <w:r w:rsidR="00A1510C" w:rsidRPr="00115FF0">
        <w:t xml:space="preserve"> using the Admission Order</w:t>
      </w:r>
      <w:r w:rsidR="00365426" w:rsidRPr="00115FF0">
        <w:t xml:space="preserve"> </w:t>
      </w:r>
      <w:r w:rsidR="00365426">
        <w:t>[</w:t>
      </w:r>
      <w:r w:rsidR="00365426" w:rsidRPr="00115FF0">
        <w:t>PCC-24</w:t>
      </w:r>
      <w:r w:rsidR="00365426">
        <w:t>]</w:t>
      </w:r>
      <w:r w:rsidR="00A1510C" w:rsidRPr="00115FF0">
        <w:t xml:space="preserve"> transaction</w:t>
      </w:r>
      <w:r w:rsidRPr="00115FF0">
        <w:t>.</w:t>
      </w:r>
    </w:p>
    <w:p w14:paraId="595D3D1F" w14:textId="1599384F" w:rsidR="00E9320B" w:rsidRPr="00115FF0" w:rsidRDefault="00E9320B" w:rsidP="00E9320B">
      <w:pPr>
        <w:pStyle w:val="Heading4"/>
        <w:numPr>
          <w:ilvl w:val="0"/>
          <w:numId w:val="0"/>
        </w:numPr>
        <w:ind w:left="864" w:hanging="864"/>
        <w:rPr>
          <w:noProof w:val="0"/>
        </w:rPr>
      </w:pPr>
      <w:bookmarkStart w:id="45" w:name="_Toc528756447"/>
      <w:r w:rsidRPr="00115FF0">
        <w:rPr>
          <w:noProof w:val="0"/>
        </w:rPr>
        <w:t>X.1.1.4 Bed Manager</w:t>
      </w:r>
      <w:bookmarkEnd w:id="45"/>
    </w:p>
    <w:p w14:paraId="20805175" w14:textId="5656C76B" w:rsidR="00925152" w:rsidRPr="00115FF0" w:rsidRDefault="00925152" w:rsidP="00925152">
      <w:pPr>
        <w:pStyle w:val="BodyText"/>
      </w:pPr>
      <w:r w:rsidRPr="00115FF0">
        <w:t>The Bed Manager:</w:t>
      </w:r>
    </w:p>
    <w:p w14:paraId="126427BE" w14:textId="78F30441" w:rsidR="00925152" w:rsidRPr="00115FF0" w:rsidRDefault="00C335CE" w:rsidP="00662D38">
      <w:pPr>
        <w:pStyle w:val="ListNumber2"/>
        <w:numPr>
          <w:ilvl w:val="0"/>
          <w:numId w:val="42"/>
        </w:numPr>
      </w:pPr>
      <w:r w:rsidRPr="00115FF0">
        <w:t xml:space="preserve">Tracks </w:t>
      </w:r>
      <w:r w:rsidR="00925152" w:rsidRPr="00115FF0">
        <w:t xml:space="preserve">patient locations through receipt of Admission </w:t>
      </w:r>
      <w:r w:rsidRPr="00115FF0">
        <w:t>Notification</w:t>
      </w:r>
      <w:r w:rsidR="00925152" w:rsidRPr="00115FF0">
        <w:t xml:space="preserve"> and Patient Movement transactions.</w:t>
      </w:r>
    </w:p>
    <w:p w14:paraId="50557C14" w14:textId="28189970" w:rsidR="00925152" w:rsidRPr="00115FF0" w:rsidRDefault="00925152" w:rsidP="00662D38">
      <w:pPr>
        <w:pStyle w:val="ListNumber2"/>
      </w:pPr>
      <w:r w:rsidRPr="00115FF0">
        <w:t xml:space="preserve">On receipt of an Admission Order, the Bed Manager assigns a bed to a patient and communicates that assignment to other actors also using the Admission Order </w:t>
      </w:r>
      <w:r w:rsidR="00365426">
        <w:t>[</w:t>
      </w:r>
      <w:r w:rsidR="00365426" w:rsidRPr="00115FF0">
        <w:t>PCC-24</w:t>
      </w:r>
      <w:r w:rsidR="00365426">
        <w:t>]</w:t>
      </w:r>
      <w:r w:rsidR="00365426" w:rsidRPr="00115FF0">
        <w:t xml:space="preserve"> </w:t>
      </w:r>
      <w:r w:rsidRPr="00115FF0">
        <w:t>transaction.</w:t>
      </w:r>
    </w:p>
    <w:p w14:paraId="43E5DE65" w14:textId="29E42A07" w:rsidR="00925152" w:rsidRPr="00115FF0" w:rsidRDefault="00925152" w:rsidP="00662D38">
      <w:pPr>
        <w:pStyle w:val="ListNumber2"/>
      </w:pPr>
      <w:r w:rsidRPr="00115FF0">
        <w:t>Upon receipt of an Admission Order that is just a heads up notification, the Bed Manager may take appropriate actions to ensure a bed will be available for the patient should they be admitted (e.g., notifying the Bed Czar, updating staffing needs, et cetera).</w:t>
      </w:r>
    </w:p>
    <w:p w14:paraId="4DED3D3A" w14:textId="0AF5B2B8" w:rsidR="00503AE1" w:rsidRPr="00115FF0" w:rsidRDefault="00E9320B" w:rsidP="0038429E">
      <w:pPr>
        <w:pStyle w:val="Heading4"/>
        <w:numPr>
          <w:ilvl w:val="0"/>
          <w:numId w:val="0"/>
        </w:numPr>
        <w:rPr>
          <w:noProof w:val="0"/>
        </w:rPr>
      </w:pPr>
      <w:bookmarkStart w:id="46" w:name="_Toc528756448"/>
      <w:r w:rsidRPr="00115FF0">
        <w:rPr>
          <w:noProof w:val="0"/>
        </w:rPr>
        <w:lastRenderedPageBreak/>
        <w:t xml:space="preserve">X.1.1.5 </w:t>
      </w:r>
      <w:r w:rsidR="003D5823" w:rsidRPr="00115FF0">
        <w:rPr>
          <w:noProof w:val="0"/>
        </w:rPr>
        <w:t>Tracker</w:t>
      </w:r>
      <w:bookmarkEnd w:id="46"/>
      <w:r w:rsidR="00062E61" w:rsidRPr="00115FF0">
        <w:rPr>
          <w:noProof w:val="0"/>
        </w:rPr>
        <w:t xml:space="preserve"> </w:t>
      </w:r>
    </w:p>
    <w:p w14:paraId="2152C7C4" w14:textId="5D31A634" w:rsidR="00062E61" w:rsidRPr="00115FF0" w:rsidRDefault="002161DD" w:rsidP="00062E61">
      <w:pPr>
        <w:pStyle w:val="BodyText"/>
      </w:pPr>
      <w:r w:rsidRPr="00115FF0">
        <w:t xml:space="preserve">The </w:t>
      </w:r>
      <w:r w:rsidR="003D5823" w:rsidRPr="00115FF0">
        <w:t>Tracker</w:t>
      </w:r>
      <w:r w:rsidR="001A06CD" w:rsidRPr="00115FF0">
        <w:t xml:space="preserve"> </w:t>
      </w:r>
      <w:r w:rsidR="00062E61" w:rsidRPr="00115FF0">
        <w:t xml:space="preserve">receives duplicate copies of each message </w:t>
      </w:r>
      <w:r w:rsidR="00BA130F" w:rsidRPr="00115FF0">
        <w:t xml:space="preserve">sent in this profile </w:t>
      </w:r>
      <w:r w:rsidR="00062E61" w:rsidRPr="00115FF0">
        <w:t>to enable real-time bed management decision-support</w:t>
      </w:r>
      <w:r w:rsidR="001A06CD" w:rsidRPr="00115FF0">
        <w:t xml:space="preserve">. </w:t>
      </w:r>
      <w:r w:rsidR="00062E61" w:rsidRPr="00115FF0">
        <w:t>This can include dashboard display of patient flow indicators, rule-based alerts for ED crowding, or support development of comprehensive bed management and staffing analytics.</w:t>
      </w:r>
    </w:p>
    <w:p w14:paraId="7FC6810B" w14:textId="77777777" w:rsidR="00E64205" w:rsidRPr="00115FF0" w:rsidRDefault="00E64205" w:rsidP="00303E20">
      <w:pPr>
        <w:pStyle w:val="Heading2"/>
        <w:numPr>
          <w:ilvl w:val="0"/>
          <w:numId w:val="0"/>
        </w:numPr>
        <w:rPr>
          <w:noProof w:val="0"/>
        </w:rPr>
      </w:pPr>
      <w:bookmarkStart w:id="47" w:name="_Toc528756449"/>
      <w:bookmarkStart w:id="48" w:name="_Toc37034636"/>
      <w:bookmarkStart w:id="49" w:name="_Toc38846114"/>
      <w:bookmarkStart w:id="50" w:name="_Toc504625757"/>
      <w:bookmarkStart w:id="51" w:name="_Toc530206510"/>
      <w:bookmarkStart w:id="52" w:name="_Toc1388430"/>
      <w:bookmarkStart w:id="53" w:name="_Toc1388584"/>
      <w:bookmarkStart w:id="54" w:name="_Toc1456611"/>
      <w:r w:rsidRPr="00115FF0">
        <w:rPr>
          <w:noProof w:val="0"/>
        </w:rPr>
        <w:t>X.2 Actor Options</w:t>
      </w:r>
      <w:bookmarkEnd w:id="47"/>
    </w:p>
    <w:p w14:paraId="6B3DF381" w14:textId="2924CE0E" w:rsidR="00B32B07" w:rsidRPr="00115FF0" w:rsidRDefault="00A24AB2" w:rsidP="00A24AB2">
      <w:pPr>
        <w:pStyle w:val="BodyText"/>
      </w:pPr>
      <w:r w:rsidRPr="00115FF0">
        <w:t>There are no options for actors in this profile.</w:t>
      </w:r>
    </w:p>
    <w:p w14:paraId="3862CD09" w14:textId="0401C6D5" w:rsidR="00A24AB2" w:rsidRPr="00115FF0" w:rsidRDefault="00A24AB2" w:rsidP="00A24AB2">
      <w:pPr>
        <w:pStyle w:val="TableTitle"/>
      </w:pPr>
      <w:r w:rsidRPr="00115FF0">
        <w:t xml:space="preserve">Table X.2-1: Bed Management </w:t>
      </w:r>
      <w:r w:rsidR="00F66EFB">
        <w:t>–</w:t>
      </w:r>
      <w:r w:rsidRPr="00115FF0">
        <w:t xml:space="preserve">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91"/>
        <w:gridCol w:w="3130"/>
        <w:gridCol w:w="3438"/>
      </w:tblGrid>
      <w:tr w:rsidR="00A24AB2" w:rsidRPr="00115FF0" w14:paraId="2485D616" w14:textId="77777777" w:rsidTr="00A24AB2">
        <w:trPr>
          <w:cantSplit/>
          <w:tblHeader/>
          <w:jc w:val="center"/>
        </w:trPr>
        <w:tc>
          <w:tcPr>
            <w:tcW w:w="2891" w:type="dxa"/>
            <w:tcBorders>
              <w:top w:val="single" w:sz="4" w:space="0" w:color="auto"/>
              <w:left w:val="single" w:sz="4" w:space="0" w:color="auto"/>
              <w:bottom w:val="single" w:sz="4" w:space="0" w:color="auto"/>
              <w:right w:val="single" w:sz="4" w:space="0" w:color="auto"/>
            </w:tcBorders>
            <w:shd w:val="pct15" w:color="auto" w:fill="FFFFFF"/>
            <w:hideMark/>
          </w:tcPr>
          <w:p w14:paraId="41609F85" w14:textId="77777777" w:rsidR="00A24AB2" w:rsidRPr="00115FF0" w:rsidRDefault="00A24AB2">
            <w:pPr>
              <w:pStyle w:val="TableEntryHeader"/>
            </w:pPr>
            <w:r w:rsidRPr="00115FF0">
              <w:t>Actor</w:t>
            </w:r>
          </w:p>
        </w:tc>
        <w:tc>
          <w:tcPr>
            <w:tcW w:w="3130" w:type="dxa"/>
            <w:tcBorders>
              <w:top w:val="single" w:sz="4" w:space="0" w:color="auto"/>
              <w:left w:val="single" w:sz="4" w:space="0" w:color="auto"/>
              <w:bottom w:val="single" w:sz="4" w:space="0" w:color="auto"/>
              <w:right w:val="single" w:sz="4" w:space="0" w:color="auto"/>
            </w:tcBorders>
            <w:shd w:val="pct15" w:color="auto" w:fill="FFFFFF"/>
            <w:hideMark/>
          </w:tcPr>
          <w:p w14:paraId="32D49592" w14:textId="77777777" w:rsidR="00A24AB2" w:rsidRPr="00115FF0" w:rsidRDefault="00A24AB2">
            <w:pPr>
              <w:pStyle w:val="TableEntryHeader"/>
            </w:pPr>
            <w:r w:rsidRPr="00115FF0">
              <w:t>Option Name</w:t>
            </w:r>
          </w:p>
        </w:tc>
        <w:tc>
          <w:tcPr>
            <w:tcW w:w="3438" w:type="dxa"/>
            <w:tcBorders>
              <w:top w:val="single" w:sz="4" w:space="0" w:color="auto"/>
              <w:left w:val="single" w:sz="4" w:space="0" w:color="auto"/>
              <w:bottom w:val="single" w:sz="4" w:space="0" w:color="auto"/>
              <w:right w:val="single" w:sz="4" w:space="0" w:color="auto"/>
            </w:tcBorders>
            <w:shd w:val="pct15" w:color="auto" w:fill="FFFFFF"/>
            <w:hideMark/>
          </w:tcPr>
          <w:p w14:paraId="207ADD3B" w14:textId="77777777" w:rsidR="00A24AB2" w:rsidRPr="00115FF0" w:rsidRDefault="00A24AB2" w:rsidP="00A24AB2">
            <w:pPr>
              <w:pStyle w:val="TableEntryHeader"/>
            </w:pPr>
            <w:r w:rsidRPr="00115FF0">
              <w:t>Reference</w:t>
            </w:r>
          </w:p>
        </w:tc>
      </w:tr>
      <w:tr w:rsidR="00A24AB2" w:rsidRPr="00115FF0" w14:paraId="53B174B2" w14:textId="77777777" w:rsidTr="00A24AB2">
        <w:trPr>
          <w:cantSplit/>
          <w:trHeight w:val="332"/>
          <w:jc w:val="center"/>
        </w:trPr>
        <w:tc>
          <w:tcPr>
            <w:tcW w:w="2891" w:type="dxa"/>
            <w:tcBorders>
              <w:top w:val="single" w:sz="4" w:space="0" w:color="auto"/>
              <w:left w:val="single" w:sz="4" w:space="0" w:color="auto"/>
              <w:bottom w:val="single" w:sz="4" w:space="0" w:color="auto"/>
              <w:right w:val="single" w:sz="4" w:space="0" w:color="auto"/>
            </w:tcBorders>
            <w:hideMark/>
          </w:tcPr>
          <w:p w14:paraId="3D72BF91" w14:textId="77777777" w:rsidR="00A24AB2" w:rsidRPr="00115FF0" w:rsidRDefault="00A24AB2">
            <w:pPr>
              <w:pStyle w:val="TableEntry"/>
            </w:pPr>
            <w:r w:rsidRPr="00115FF0">
              <w:t>ADT Patient Registration</w:t>
            </w:r>
          </w:p>
        </w:tc>
        <w:tc>
          <w:tcPr>
            <w:tcW w:w="3130" w:type="dxa"/>
            <w:tcBorders>
              <w:top w:val="single" w:sz="4" w:space="0" w:color="auto"/>
              <w:left w:val="single" w:sz="4" w:space="0" w:color="auto"/>
              <w:bottom w:val="single" w:sz="4" w:space="0" w:color="auto"/>
              <w:right w:val="single" w:sz="4" w:space="0" w:color="auto"/>
            </w:tcBorders>
            <w:hideMark/>
          </w:tcPr>
          <w:p w14:paraId="762BF2A4" w14:textId="77777777" w:rsidR="00A24AB2" w:rsidRPr="00115FF0" w:rsidRDefault="00A24AB2">
            <w:pPr>
              <w:pStyle w:val="TableEntry"/>
            </w:pPr>
            <w:r w:rsidRPr="00115FF0">
              <w:t xml:space="preserve">No options defined </w:t>
            </w:r>
          </w:p>
        </w:tc>
        <w:tc>
          <w:tcPr>
            <w:tcW w:w="3438" w:type="dxa"/>
            <w:tcBorders>
              <w:top w:val="single" w:sz="4" w:space="0" w:color="auto"/>
              <w:left w:val="single" w:sz="4" w:space="0" w:color="auto"/>
              <w:bottom w:val="single" w:sz="4" w:space="0" w:color="auto"/>
              <w:right w:val="single" w:sz="4" w:space="0" w:color="auto"/>
            </w:tcBorders>
            <w:hideMark/>
          </w:tcPr>
          <w:p w14:paraId="0F087D09" w14:textId="77777777" w:rsidR="00A24AB2" w:rsidRPr="00115FF0" w:rsidRDefault="00A24AB2">
            <w:pPr>
              <w:pStyle w:val="TableEntry"/>
            </w:pPr>
            <w:r w:rsidRPr="00115FF0">
              <w:t>--</w:t>
            </w:r>
          </w:p>
        </w:tc>
      </w:tr>
      <w:tr w:rsidR="00A24AB2" w:rsidRPr="00115FF0" w14:paraId="7D298176" w14:textId="77777777" w:rsidTr="00A24AB2">
        <w:trPr>
          <w:cantSplit/>
          <w:trHeight w:val="332"/>
          <w:jc w:val="center"/>
        </w:trPr>
        <w:tc>
          <w:tcPr>
            <w:tcW w:w="2891" w:type="dxa"/>
            <w:tcBorders>
              <w:top w:val="single" w:sz="4" w:space="0" w:color="auto"/>
              <w:left w:val="single" w:sz="4" w:space="0" w:color="auto"/>
              <w:bottom w:val="single" w:sz="4" w:space="0" w:color="auto"/>
              <w:right w:val="single" w:sz="4" w:space="0" w:color="auto"/>
            </w:tcBorders>
          </w:tcPr>
          <w:p w14:paraId="59D6B3DE" w14:textId="77777777" w:rsidR="00A24AB2" w:rsidRPr="00115FF0" w:rsidRDefault="00A24AB2" w:rsidP="00A24AB2">
            <w:pPr>
              <w:pStyle w:val="TableEntry"/>
            </w:pPr>
            <w:r w:rsidRPr="00115FF0">
              <w:t>Emergency Department Information System</w:t>
            </w:r>
          </w:p>
        </w:tc>
        <w:tc>
          <w:tcPr>
            <w:tcW w:w="3130" w:type="dxa"/>
            <w:tcBorders>
              <w:top w:val="single" w:sz="4" w:space="0" w:color="auto"/>
              <w:left w:val="single" w:sz="4" w:space="0" w:color="auto"/>
              <w:bottom w:val="single" w:sz="4" w:space="0" w:color="auto"/>
              <w:right w:val="single" w:sz="4" w:space="0" w:color="auto"/>
            </w:tcBorders>
          </w:tcPr>
          <w:p w14:paraId="1CBF385F" w14:textId="77777777" w:rsidR="00A24AB2" w:rsidRPr="00115FF0" w:rsidRDefault="00A24AB2" w:rsidP="00D058F6">
            <w:pPr>
              <w:pStyle w:val="TableEntry"/>
            </w:pPr>
            <w:r w:rsidRPr="00115FF0">
              <w:t xml:space="preserve">No options defined </w:t>
            </w:r>
          </w:p>
        </w:tc>
        <w:tc>
          <w:tcPr>
            <w:tcW w:w="3438" w:type="dxa"/>
            <w:tcBorders>
              <w:top w:val="single" w:sz="4" w:space="0" w:color="auto"/>
              <w:left w:val="single" w:sz="4" w:space="0" w:color="auto"/>
              <w:bottom w:val="single" w:sz="4" w:space="0" w:color="auto"/>
              <w:right w:val="single" w:sz="4" w:space="0" w:color="auto"/>
            </w:tcBorders>
          </w:tcPr>
          <w:p w14:paraId="6EE25D7D" w14:textId="77777777" w:rsidR="00A24AB2" w:rsidRPr="00115FF0" w:rsidRDefault="00A24AB2" w:rsidP="00D058F6">
            <w:pPr>
              <w:pStyle w:val="TableEntry"/>
            </w:pPr>
            <w:r w:rsidRPr="00115FF0">
              <w:t>--</w:t>
            </w:r>
          </w:p>
        </w:tc>
      </w:tr>
      <w:tr w:rsidR="00A24AB2" w:rsidRPr="00115FF0" w14:paraId="78E42277" w14:textId="77777777" w:rsidTr="00A24AB2">
        <w:trPr>
          <w:cantSplit/>
          <w:trHeight w:val="332"/>
          <w:jc w:val="center"/>
        </w:trPr>
        <w:tc>
          <w:tcPr>
            <w:tcW w:w="2891" w:type="dxa"/>
            <w:tcBorders>
              <w:top w:val="single" w:sz="4" w:space="0" w:color="auto"/>
              <w:left w:val="single" w:sz="4" w:space="0" w:color="auto"/>
              <w:bottom w:val="single" w:sz="4" w:space="0" w:color="auto"/>
              <w:right w:val="single" w:sz="4" w:space="0" w:color="auto"/>
            </w:tcBorders>
          </w:tcPr>
          <w:p w14:paraId="3C589237" w14:textId="77777777" w:rsidR="00A24AB2" w:rsidRPr="00115FF0" w:rsidRDefault="00A24AB2">
            <w:pPr>
              <w:pStyle w:val="TableEntry"/>
            </w:pPr>
            <w:r w:rsidRPr="00115FF0">
              <w:t>Order Placer</w:t>
            </w:r>
          </w:p>
        </w:tc>
        <w:tc>
          <w:tcPr>
            <w:tcW w:w="3130" w:type="dxa"/>
            <w:tcBorders>
              <w:top w:val="single" w:sz="4" w:space="0" w:color="auto"/>
              <w:left w:val="single" w:sz="4" w:space="0" w:color="auto"/>
              <w:bottom w:val="single" w:sz="4" w:space="0" w:color="auto"/>
              <w:right w:val="single" w:sz="4" w:space="0" w:color="auto"/>
            </w:tcBorders>
          </w:tcPr>
          <w:p w14:paraId="2CEE15AF" w14:textId="77777777" w:rsidR="00A24AB2" w:rsidRPr="00115FF0" w:rsidRDefault="00A24AB2" w:rsidP="00D058F6">
            <w:pPr>
              <w:pStyle w:val="TableEntry"/>
            </w:pPr>
            <w:r w:rsidRPr="00115FF0">
              <w:t xml:space="preserve">No options defined </w:t>
            </w:r>
          </w:p>
        </w:tc>
        <w:tc>
          <w:tcPr>
            <w:tcW w:w="3438" w:type="dxa"/>
            <w:tcBorders>
              <w:top w:val="single" w:sz="4" w:space="0" w:color="auto"/>
              <w:left w:val="single" w:sz="4" w:space="0" w:color="auto"/>
              <w:bottom w:val="single" w:sz="4" w:space="0" w:color="auto"/>
              <w:right w:val="single" w:sz="4" w:space="0" w:color="auto"/>
            </w:tcBorders>
          </w:tcPr>
          <w:p w14:paraId="44C29BE9" w14:textId="77777777" w:rsidR="00A24AB2" w:rsidRPr="00115FF0" w:rsidRDefault="00A24AB2" w:rsidP="00D058F6">
            <w:pPr>
              <w:pStyle w:val="TableEntry"/>
            </w:pPr>
            <w:r w:rsidRPr="00115FF0">
              <w:t>--</w:t>
            </w:r>
          </w:p>
        </w:tc>
      </w:tr>
      <w:tr w:rsidR="00A24AB2" w:rsidRPr="00115FF0" w14:paraId="6E143083" w14:textId="77777777" w:rsidTr="00A24AB2">
        <w:trPr>
          <w:cantSplit/>
          <w:trHeight w:val="332"/>
          <w:jc w:val="center"/>
        </w:trPr>
        <w:tc>
          <w:tcPr>
            <w:tcW w:w="2891" w:type="dxa"/>
            <w:tcBorders>
              <w:top w:val="single" w:sz="4" w:space="0" w:color="auto"/>
              <w:left w:val="single" w:sz="4" w:space="0" w:color="auto"/>
              <w:bottom w:val="single" w:sz="4" w:space="0" w:color="auto"/>
              <w:right w:val="single" w:sz="4" w:space="0" w:color="auto"/>
            </w:tcBorders>
          </w:tcPr>
          <w:p w14:paraId="630B33DA" w14:textId="77777777" w:rsidR="00A24AB2" w:rsidRPr="00115FF0" w:rsidRDefault="00A24AB2">
            <w:pPr>
              <w:pStyle w:val="TableEntry"/>
            </w:pPr>
            <w:r w:rsidRPr="00115FF0">
              <w:t>Bed Manager</w:t>
            </w:r>
          </w:p>
        </w:tc>
        <w:tc>
          <w:tcPr>
            <w:tcW w:w="3130" w:type="dxa"/>
            <w:tcBorders>
              <w:top w:val="single" w:sz="4" w:space="0" w:color="auto"/>
              <w:left w:val="single" w:sz="4" w:space="0" w:color="auto"/>
              <w:bottom w:val="single" w:sz="4" w:space="0" w:color="auto"/>
              <w:right w:val="single" w:sz="4" w:space="0" w:color="auto"/>
            </w:tcBorders>
          </w:tcPr>
          <w:p w14:paraId="3FD11F84" w14:textId="77777777" w:rsidR="00A24AB2" w:rsidRPr="00115FF0" w:rsidRDefault="00A24AB2" w:rsidP="00D058F6">
            <w:pPr>
              <w:pStyle w:val="TableEntry"/>
            </w:pPr>
            <w:r w:rsidRPr="00115FF0">
              <w:t xml:space="preserve">No options defined </w:t>
            </w:r>
          </w:p>
        </w:tc>
        <w:tc>
          <w:tcPr>
            <w:tcW w:w="3438" w:type="dxa"/>
            <w:tcBorders>
              <w:top w:val="single" w:sz="4" w:space="0" w:color="auto"/>
              <w:left w:val="single" w:sz="4" w:space="0" w:color="auto"/>
              <w:bottom w:val="single" w:sz="4" w:space="0" w:color="auto"/>
              <w:right w:val="single" w:sz="4" w:space="0" w:color="auto"/>
            </w:tcBorders>
          </w:tcPr>
          <w:p w14:paraId="54B2E551" w14:textId="77777777" w:rsidR="00A24AB2" w:rsidRPr="00115FF0" w:rsidRDefault="00A24AB2" w:rsidP="00D058F6">
            <w:pPr>
              <w:pStyle w:val="TableEntry"/>
            </w:pPr>
            <w:r w:rsidRPr="00115FF0">
              <w:t>--</w:t>
            </w:r>
          </w:p>
        </w:tc>
      </w:tr>
      <w:tr w:rsidR="00A24AB2" w:rsidRPr="00115FF0" w14:paraId="2EC4AD6F" w14:textId="77777777" w:rsidTr="00A24AB2">
        <w:trPr>
          <w:cantSplit/>
          <w:trHeight w:val="332"/>
          <w:jc w:val="center"/>
        </w:trPr>
        <w:tc>
          <w:tcPr>
            <w:tcW w:w="2891" w:type="dxa"/>
            <w:tcBorders>
              <w:top w:val="single" w:sz="4" w:space="0" w:color="auto"/>
              <w:left w:val="single" w:sz="4" w:space="0" w:color="auto"/>
              <w:bottom w:val="single" w:sz="4" w:space="0" w:color="auto"/>
              <w:right w:val="single" w:sz="4" w:space="0" w:color="auto"/>
            </w:tcBorders>
          </w:tcPr>
          <w:p w14:paraId="1795F47F" w14:textId="77777777" w:rsidR="00A24AB2" w:rsidRPr="00115FF0" w:rsidRDefault="003D5823">
            <w:pPr>
              <w:pStyle w:val="TableEntry"/>
            </w:pPr>
            <w:r w:rsidRPr="00115FF0">
              <w:t>Tracker</w:t>
            </w:r>
          </w:p>
        </w:tc>
        <w:tc>
          <w:tcPr>
            <w:tcW w:w="3130" w:type="dxa"/>
            <w:tcBorders>
              <w:top w:val="single" w:sz="4" w:space="0" w:color="auto"/>
              <w:left w:val="single" w:sz="4" w:space="0" w:color="auto"/>
              <w:bottom w:val="single" w:sz="4" w:space="0" w:color="auto"/>
              <w:right w:val="single" w:sz="4" w:space="0" w:color="auto"/>
            </w:tcBorders>
          </w:tcPr>
          <w:p w14:paraId="6ED17CFB" w14:textId="77777777" w:rsidR="00A24AB2" w:rsidRPr="00115FF0" w:rsidRDefault="00A24AB2" w:rsidP="00D058F6">
            <w:pPr>
              <w:pStyle w:val="TableEntry"/>
            </w:pPr>
            <w:r w:rsidRPr="00115FF0">
              <w:t xml:space="preserve">No options defined </w:t>
            </w:r>
          </w:p>
        </w:tc>
        <w:tc>
          <w:tcPr>
            <w:tcW w:w="3438" w:type="dxa"/>
            <w:tcBorders>
              <w:top w:val="single" w:sz="4" w:space="0" w:color="auto"/>
              <w:left w:val="single" w:sz="4" w:space="0" w:color="auto"/>
              <w:bottom w:val="single" w:sz="4" w:space="0" w:color="auto"/>
              <w:right w:val="single" w:sz="4" w:space="0" w:color="auto"/>
            </w:tcBorders>
          </w:tcPr>
          <w:p w14:paraId="75B4A902" w14:textId="77777777" w:rsidR="00A24AB2" w:rsidRPr="00115FF0" w:rsidRDefault="00A24AB2" w:rsidP="00D058F6">
            <w:pPr>
              <w:pStyle w:val="TableEntry"/>
            </w:pPr>
            <w:r w:rsidRPr="00115FF0">
              <w:t>--</w:t>
            </w:r>
          </w:p>
        </w:tc>
      </w:tr>
    </w:tbl>
    <w:p w14:paraId="681FDA18" w14:textId="77777777" w:rsidR="00B32B07" w:rsidRPr="00115FF0" w:rsidRDefault="00B32B07" w:rsidP="00B70C36">
      <w:pPr>
        <w:pStyle w:val="BodyText"/>
      </w:pPr>
    </w:p>
    <w:p w14:paraId="4A3E50F8" w14:textId="2E4D576E" w:rsidR="005F21E7" w:rsidRPr="00115FF0" w:rsidRDefault="005F21E7" w:rsidP="00303E20">
      <w:pPr>
        <w:pStyle w:val="Heading2"/>
        <w:numPr>
          <w:ilvl w:val="0"/>
          <w:numId w:val="0"/>
        </w:numPr>
        <w:rPr>
          <w:noProof w:val="0"/>
        </w:rPr>
      </w:pPr>
      <w:bookmarkStart w:id="55" w:name="_Toc528756450"/>
      <w:r w:rsidRPr="00115FF0">
        <w:rPr>
          <w:noProof w:val="0"/>
        </w:rPr>
        <w:t xml:space="preserve">X.3 </w:t>
      </w:r>
      <w:r w:rsidR="006877CF" w:rsidRPr="00115FF0">
        <w:rPr>
          <w:noProof w:val="0"/>
        </w:rPr>
        <w:t>BED</w:t>
      </w:r>
      <w:r w:rsidRPr="00115FF0">
        <w:rPr>
          <w:noProof w:val="0"/>
        </w:rPr>
        <w:t xml:space="preserve"> </w:t>
      </w:r>
      <w:r w:rsidR="001579E7" w:rsidRPr="00115FF0">
        <w:rPr>
          <w:noProof w:val="0"/>
        </w:rPr>
        <w:t xml:space="preserve">Required </w:t>
      </w:r>
      <w:r w:rsidR="00C158E0" w:rsidRPr="00115FF0">
        <w:rPr>
          <w:noProof w:val="0"/>
        </w:rPr>
        <w:t>Actor</w:t>
      </w:r>
      <w:r w:rsidRPr="00115FF0">
        <w:rPr>
          <w:noProof w:val="0"/>
        </w:rPr>
        <w:t xml:space="preserve"> Groupings</w:t>
      </w:r>
      <w:bookmarkEnd w:id="55"/>
      <w:r w:rsidRPr="00115FF0">
        <w:rPr>
          <w:noProof w:val="0"/>
        </w:rPr>
        <w:t xml:space="preserve"> </w:t>
      </w:r>
    </w:p>
    <w:p w14:paraId="5C45D5E4" w14:textId="53358164" w:rsidR="00B32B07" w:rsidRPr="00115FF0" w:rsidRDefault="002161DD" w:rsidP="00761469">
      <w:pPr>
        <w:pStyle w:val="BodyText"/>
        <w:rPr>
          <w:iCs/>
        </w:rPr>
      </w:pPr>
      <w:r w:rsidRPr="00115FF0">
        <w:rPr>
          <w:iCs/>
        </w:rPr>
        <w:t>There are no requi</w:t>
      </w:r>
      <w:r w:rsidR="0023695A" w:rsidRPr="00115FF0">
        <w:rPr>
          <w:iCs/>
        </w:rPr>
        <w:t>red groupings for this profile.</w:t>
      </w:r>
    </w:p>
    <w:p w14:paraId="629442F9" w14:textId="46B1B304" w:rsidR="00761469" w:rsidRPr="00115FF0" w:rsidRDefault="00761469" w:rsidP="00761469">
      <w:pPr>
        <w:pStyle w:val="TableTitle"/>
      </w:pPr>
      <w:r w:rsidRPr="00115FF0">
        <w:t>Table X.3-1</w:t>
      </w:r>
      <w:r w:rsidR="00701B3A" w:rsidRPr="00115FF0">
        <w:t xml:space="preserve">: </w:t>
      </w:r>
      <w:r w:rsidR="006877CF" w:rsidRPr="00115FF0">
        <w:t>Bed Management</w:t>
      </w:r>
      <w:r w:rsidRPr="00115FF0">
        <w:t xml:space="preserve"> </w:t>
      </w:r>
      <w:r w:rsidR="00F66EFB">
        <w:t>–</w:t>
      </w:r>
      <w:r w:rsidRPr="00115FF0">
        <w:t xml:space="preserve">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115FF0" w14:paraId="7F2DB60B" w14:textId="77777777" w:rsidTr="00BB76BC">
        <w:trPr>
          <w:cantSplit/>
          <w:tblHeader/>
          <w:jc w:val="center"/>
        </w:trPr>
        <w:tc>
          <w:tcPr>
            <w:tcW w:w="2326" w:type="dxa"/>
            <w:shd w:val="pct15" w:color="auto" w:fill="FFFFFF"/>
          </w:tcPr>
          <w:p w14:paraId="6CDA2A10" w14:textId="77777777" w:rsidR="00761469" w:rsidRPr="00115FF0" w:rsidRDefault="002161DD" w:rsidP="00DB186B">
            <w:pPr>
              <w:pStyle w:val="TableEntryHeader"/>
            </w:pPr>
            <w:r w:rsidRPr="00115FF0">
              <w:t>BED</w:t>
            </w:r>
            <w:r w:rsidR="00761469" w:rsidRPr="00115FF0">
              <w:t xml:space="preserve"> Actor</w:t>
            </w:r>
          </w:p>
        </w:tc>
        <w:tc>
          <w:tcPr>
            <w:tcW w:w="1980" w:type="dxa"/>
            <w:shd w:val="pct15" w:color="auto" w:fill="FFFFFF"/>
          </w:tcPr>
          <w:p w14:paraId="088C9F54" w14:textId="77777777" w:rsidR="00761469" w:rsidRPr="00115FF0" w:rsidRDefault="00761469" w:rsidP="00DB186B">
            <w:pPr>
              <w:pStyle w:val="TableEntryHeader"/>
            </w:pPr>
            <w:r w:rsidRPr="00115FF0">
              <w:t>Actor to be grouped with</w:t>
            </w:r>
          </w:p>
        </w:tc>
        <w:tc>
          <w:tcPr>
            <w:tcW w:w="2160" w:type="dxa"/>
            <w:shd w:val="pct15" w:color="auto" w:fill="FFFFFF"/>
          </w:tcPr>
          <w:p w14:paraId="15C90234" w14:textId="77777777" w:rsidR="00761469" w:rsidRPr="00115FF0" w:rsidRDefault="00CD44D7" w:rsidP="00DB186B">
            <w:pPr>
              <w:pStyle w:val="TableEntryHeader"/>
            </w:pPr>
            <w:r w:rsidRPr="00115FF0">
              <w:t>Reference</w:t>
            </w:r>
          </w:p>
        </w:tc>
        <w:tc>
          <w:tcPr>
            <w:tcW w:w="2685" w:type="dxa"/>
            <w:shd w:val="pct15" w:color="auto" w:fill="FFFFFF"/>
          </w:tcPr>
          <w:p w14:paraId="5B665091" w14:textId="77777777" w:rsidR="00761469" w:rsidRPr="00115FF0" w:rsidRDefault="00761469" w:rsidP="00DB186B">
            <w:pPr>
              <w:pStyle w:val="TableEntryHeader"/>
            </w:pPr>
            <w:r w:rsidRPr="00115FF0">
              <w:t>Content Bindings Reference</w:t>
            </w:r>
          </w:p>
        </w:tc>
      </w:tr>
      <w:tr w:rsidR="002161DD" w:rsidRPr="00115FF0" w14:paraId="229F7252" w14:textId="77777777" w:rsidTr="00BB76BC">
        <w:trPr>
          <w:cantSplit/>
          <w:trHeight w:val="332"/>
          <w:jc w:val="center"/>
        </w:trPr>
        <w:tc>
          <w:tcPr>
            <w:tcW w:w="2326" w:type="dxa"/>
          </w:tcPr>
          <w:p w14:paraId="17ADCF5E" w14:textId="77777777" w:rsidR="002161DD" w:rsidRPr="00115FF0" w:rsidRDefault="002161DD" w:rsidP="0048646C">
            <w:pPr>
              <w:pStyle w:val="TableEntry"/>
            </w:pPr>
            <w:r w:rsidRPr="00115FF0">
              <w:t>ADT Patient Registration</w:t>
            </w:r>
          </w:p>
        </w:tc>
        <w:tc>
          <w:tcPr>
            <w:tcW w:w="1980" w:type="dxa"/>
          </w:tcPr>
          <w:p w14:paraId="01F8F6EF" w14:textId="77777777" w:rsidR="002161DD" w:rsidRPr="00115FF0" w:rsidRDefault="002161DD" w:rsidP="0048646C">
            <w:pPr>
              <w:pStyle w:val="TableEntry"/>
            </w:pPr>
            <w:r w:rsidRPr="00115FF0">
              <w:t>None</w:t>
            </w:r>
          </w:p>
        </w:tc>
        <w:tc>
          <w:tcPr>
            <w:tcW w:w="2160" w:type="dxa"/>
          </w:tcPr>
          <w:p w14:paraId="4725E1A0" w14:textId="77777777" w:rsidR="002161DD" w:rsidRPr="00115FF0" w:rsidRDefault="002161DD" w:rsidP="0048646C">
            <w:pPr>
              <w:pStyle w:val="TableEntry"/>
              <w:jc w:val="center"/>
            </w:pPr>
            <w:r w:rsidRPr="00115FF0">
              <w:t>--</w:t>
            </w:r>
          </w:p>
        </w:tc>
        <w:tc>
          <w:tcPr>
            <w:tcW w:w="2685" w:type="dxa"/>
          </w:tcPr>
          <w:p w14:paraId="134D96D0" w14:textId="77777777" w:rsidR="002161DD" w:rsidRPr="00115FF0" w:rsidRDefault="002161DD" w:rsidP="0048646C">
            <w:pPr>
              <w:pStyle w:val="TableEntry"/>
              <w:jc w:val="center"/>
            </w:pPr>
            <w:r w:rsidRPr="00115FF0">
              <w:t>--</w:t>
            </w:r>
          </w:p>
        </w:tc>
      </w:tr>
      <w:tr w:rsidR="002161DD" w:rsidRPr="00115FF0" w14:paraId="0B76A8B2" w14:textId="77777777" w:rsidTr="00BB76BC">
        <w:trPr>
          <w:cantSplit/>
          <w:trHeight w:val="332"/>
          <w:jc w:val="center"/>
        </w:trPr>
        <w:tc>
          <w:tcPr>
            <w:tcW w:w="2326" w:type="dxa"/>
          </w:tcPr>
          <w:p w14:paraId="59F17593" w14:textId="77777777" w:rsidR="002161DD" w:rsidRPr="00115FF0" w:rsidRDefault="002161DD" w:rsidP="002161DD">
            <w:pPr>
              <w:pStyle w:val="TableEntry"/>
            </w:pPr>
            <w:r w:rsidRPr="00115FF0">
              <w:t>Emergency Department Information System</w:t>
            </w:r>
          </w:p>
        </w:tc>
        <w:tc>
          <w:tcPr>
            <w:tcW w:w="1980" w:type="dxa"/>
          </w:tcPr>
          <w:p w14:paraId="1F3874AD" w14:textId="77777777" w:rsidR="002161DD" w:rsidRPr="00115FF0" w:rsidRDefault="002161DD" w:rsidP="0048646C">
            <w:pPr>
              <w:pStyle w:val="TableEntry"/>
            </w:pPr>
            <w:r w:rsidRPr="00115FF0">
              <w:t>None</w:t>
            </w:r>
          </w:p>
        </w:tc>
        <w:tc>
          <w:tcPr>
            <w:tcW w:w="2160" w:type="dxa"/>
          </w:tcPr>
          <w:p w14:paraId="53E0D661" w14:textId="77777777" w:rsidR="002161DD" w:rsidRPr="00115FF0" w:rsidRDefault="002161DD" w:rsidP="0048646C">
            <w:pPr>
              <w:pStyle w:val="TableEntry"/>
              <w:jc w:val="center"/>
            </w:pPr>
            <w:r w:rsidRPr="00115FF0">
              <w:t>--</w:t>
            </w:r>
          </w:p>
        </w:tc>
        <w:tc>
          <w:tcPr>
            <w:tcW w:w="2685" w:type="dxa"/>
          </w:tcPr>
          <w:p w14:paraId="738D36A7" w14:textId="77777777" w:rsidR="002161DD" w:rsidRPr="00115FF0" w:rsidRDefault="002161DD" w:rsidP="0048646C">
            <w:pPr>
              <w:pStyle w:val="TableEntry"/>
              <w:jc w:val="center"/>
            </w:pPr>
            <w:r w:rsidRPr="00115FF0">
              <w:t>--</w:t>
            </w:r>
          </w:p>
        </w:tc>
      </w:tr>
      <w:tr w:rsidR="002161DD" w:rsidRPr="00115FF0" w14:paraId="43795E6C" w14:textId="77777777" w:rsidTr="00BB76BC">
        <w:trPr>
          <w:cantSplit/>
          <w:trHeight w:val="332"/>
          <w:jc w:val="center"/>
        </w:trPr>
        <w:tc>
          <w:tcPr>
            <w:tcW w:w="2326" w:type="dxa"/>
          </w:tcPr>
          <w:p w14:paraId="62326A3C" w14:textId="77777777" w:rsidR="002161DD" w:rsidRPr="00115FF0" w:rsidRDefault="002161DD" w:rsidP="0048646C">
            <w:pPr>
              <w:pStyle w:val="TableEntry"/>
            </w:pPr>
            <w:r w:rsidRPr="00115FF0">
              <w:t>Order Placer</w:t>
            </w:r>
          </w:p>
        </w:tc>
        <w:tc>
          <w:tcPr>
            <w:tcW w:w="1980" w:type="dxa"/>
          </w:tcPr>
          <w:p w14:paraId="43227B21" w14:textId="77777777" w:rsidR="002161DD" w:rsidRPr="00115FF0" w:rsidRDefault="002161DD" w:rsidP="0048646C">
            <w:pPr>
              <w:pStyle w:val="TableEntry"/>
            </w:pPr>
            <w:r w:rsidRPr="00115FF0">
              <w:t>None</w:t>
            </w:r>
          </w:p>
        </w:tc>
        <w:tc>
          <w:tcPr>
            <w:tcW w:w="2160" w:type="dxa"/>
          </w:tcPr>
          <w:p w14:paraId="1CDA7A15" w14:textId="77777777" w:rsidR="002161DD" w:rsidRPr="00115FF0" w:rsidRDefault="002161DD" w:rsidP="0048646C">
            <w:pPr>
              <w:pStyle w:val="TableEntry"/>
              <w:jc w:val="center"/>
            </w:pPr>
            <w:r w:rsidRPr="00115FF0">
              <w:t>--</w:t>
            </w:r>
          </w:p>
        </w:tc>
        <w:tc>
          <w:tcPr>
            <w:tcW w:w="2685" w:type="dxa"/>
          </w:tcPr>
          <w:p w14:paraId="048A29FC" w14:textId="77777777" w:rsidR="002161DD" w:rsidRPr="00115FF0" w:rsidRDefault="002161DD" w:rsidP="0048646C">
            <w:pPr>
              <w:pStyle w:val="TableEntry"/>
              <w:jc w:val="center"/>
            </w:pPr>
            <w:r w:rsidRPr="00115FF0">
              <w:t>--</w:t>
            </w:r>
          </w:p>
        </w:tc>
      </w:tr>
      <w:tr w:rsidR="002161DD" w:rsidRPr="00115FF0" w14:paraId="1326EB92" w14:textId="77777777" w:rsidTr="00BB76BC">
        <w:trPr>
          <w:cantSplit/>
          <w:trHeight w:val="332"/>
          <w:jc w:val="center"/>
        </w:trPr>
        <w:tc>
          <w:tcPr>
            <w:tcW w:w="2326" w:type="dxa"/>
          </w:tcPr>
          <w:p w14:paraId="22281FB7" w14:textId="77777777" w:rsidR="002161DD" w:rsidRPr="00115FF0" w:rsidRDefault="002161DD" w:rsidP="0048646C">
            <w:pPr>
              <w:pStyle w:val="TableEntry"/>
            </w:pPr>
            <w:r w:rsidRPr="00115FF0">
              <w:t>Bed Manager</w:t>
            </w:r>
          </w:p>
        </w:tc>
        <w:tc>
          <w:tcPr>
            <w:tcW w:w="1980" w:type="dxa"/>
          </w:tcPr>
          <w:p w14:paraId="78557815" w14:textId="77777777" w:rsidR="002161DD" w:rsidRPr="00115FF0" w:rsidRDefault="002161DD" w:rsidP="0048646C">
            <w:pPr>
              <w:pStyle w:val="TableEntry"/>
            </w:pPr>
            <w:r w:rsidRPr="00115FF0">
              <w:t>None</w:t>
            </w:r>
          </w:p>
        </w:tc>
        <w:tc>
          <w:tcPr>
            <w:tcW w:w="2160" w:type="dxa"/>
          </w:tcPr>
          <w:p w14:paraId="01ECBE36" w14:textId="77777777" w:rsidR="002161DD" w:rsidRPr="00115FF0" w:rsidRDefault="002161DD" w:rsidP="0048646C">
            <w:pPr>
              <w:pStyle w:val="TableEntry"/>
              <w:jc w:val="center"/>
            </w:pPr>
            <w:r w:rsidRPr="00115FF0">
              <w:t>--</w:t>
            </w:r>
          </w:p>
        </w:tc>
        <w:tc>
          <w:tcPr>
            <w:tcW w:w="2685" w:type="dxa"/>
          </w:tcPr>
          <w:p w14:paraId="7249C567" w14:textId="77777777" w:rsidR="002161DD" w:rsidRPr="00115FF0" w:rsidRDefault="002161DD" w:rsidP="0048646C">
            <w:pPr>
              <w:pStyle w:val="TableEntry"/>
              <w:jc w:val="center"/>
            </w:pPr>
            <w:r w:rsidRPr="00115FF0">
              <w:t>--</w:t>
            </w:r>
          </w:p>
        </w:tc>
      </w:tr>
      <w:tr w:rsidR="002161DD" w:rsidRPr="00115FF0" w14:paraId="0941F926" w14:textId="77777777" w:rsidTr="00BB76BC">
        <w:trPr>
          <w:cantSplit/>
          <w:trHeight w:val="332"/>
          <w:jc w:val="center"/>
        </w:trPr>
        <w:tc>
          <w:tcPr>
            <w:tcW w:w="2326" w:type="dxa"/>
          </w:tcPr>
          <w:p w14:paraId="572800DA" w14:textId="77777777" w:rsidR="002161DD" w:rsidRPr="00115FF0" w:rsidRDefault="003D5823" w:rsidP="0048646C">
            <w:pPr>
              <w:pStyle w:val="TableEntry"/>
            </w:pPr>
            <w:r w:rsidRPr="00115FF0">
              <w:t>Tracker</w:t>
            </w:r>
          </w:p>
        </w:tc>
        <w:tc>
          <w:tcPr>
            <w:tcW w:w="1980" w:type="dxa"/>
          </w:tcPr>
          <w:p w14:paraId="34B5899B" w14:textId="77777777" w:rsidR="002161DD" w:rsidRPr="00115FF0" w:rsidRDefault="002161DD" w:rsidP="0048646C">
            <w:pPr>
              <w:pStyle w:val="TableEntry"/>
            </w:pPr>
            <w:r w:rsidRPr="00115FF0">
              <w:t>None</w:t>
            </w:r>
          </w:p>
        </w:tc>
        <w:tc>
          <w:tcPr>
            <w:tcW w:w="2160" w:type="dxa"/>
          </w:tcPr>
          <w:p w14:paraId="336CD40E" w14:textId="77777777" w:rsidR="002161DD" w:rsidRPr="00115FF0" w:rsidRDefault="002161DD" w:rsidP="0048646C">
            <w:pPr>
              <w:pStyle w:val="TableEntry"/>
              <w:jc w:val="center"/>
            </w:pPr>
            <w:r w:rsidRPr="00115FF0">
              <w:t>--</w:t>
            </w:r>
          </w:p>
        </w:tc>
        <w:tc>
          <w:tcPr>
            <w:tcW w:w="2685" w:type="dxa"/>
          </w:tcPr>
          <w:p w14:paraId="710FE145" w14:textId="77777777" w:rsidR="002161DD" w:rsidRPr="00115FF0" w:rsidRDefault="002161DD" w:rsidP="0048646C">
            <w:pPr>
              <w:pStyle w:val="TableEntry"/>
              <w:jc w:val="center"/>
            </w:pPr>
            <w:r w:rsidRPr="00115FF0">
              <w:t>--</w:t>
            </w:r>
          </w:p>
        </w:tc>
      </w:tr>
    </w:tbl>
    <w:p w14:paraId="5B20B8CC" w14:textId="77777777" w:rsidR="00B32B07" w:rsidRPr="00115FF0" w:rsidRDefault="00B32B07" w:rsidP="00B70C36">
      <w:pPr>
        <w:pStyle w:val="BodyText"/>
      </w:pPr>
    </w:p>
    <w:p w14:paraId="42FFDBA1" w14:textId="1C32923C" w:rsidR="00CF283F" w:rsidRPr="00115FF0" w:rsidRDefault="00CF283F" w:rsidP="00303E20">
      <w:pPr>
        <w:pStyle w:val="Heading2"/>
        <w:numPr>
          <w:ilvl w:val="0"/>
          <w:numId w:val="0"/>
        </w:numPr>
        <w:rPr>
          <w:noProof w:val="0"/>
        </w:rPr>
      </w:pPr>
      <w:bookmarkStart w:id="56" w:name="_Toc528756451"/>
      <w:r w:rsidRPr="00115FF0">
        <w:rPr>
          <w:noProof w:val="0"/>
        </w:rPr>
        <w:t>X.</w:t>
      </w:r>
      <w:r w:rsidR="00AF472E" w:rsidRPr="00115FF0">
        <w:rPr>
          <w:noProof w:val="0"/>
        </w:rPr>
        <w:t>4</w:t>
      </w:r>
      <w:r w:rsidR="005F21E7" w:rsidRPr="00115FF0">
        <w:rPr>
          <w:noProof w:val="0"/>
        </w:rPr>
        <w:t xml:space="preserve"> </w:t>
      </w:r>
      <w:r w:rsidR="006877CF" w:rsidRPr="00115FF0">
        <w:rPr>
          <w:noProof w:val="0"/>
        </w:rPr>
        <w:t>BED</w:t>
      </w:r>
      <w:r w:rsidRPr="00115FF0">
        <w:rPr>
          <w:noProof w:val="0"/>
        </w:rPr>
        <w:t xml:space="preserve"> </w:t>
      </w:r>
      <w:bookmarkEnd w:id="48"/>
      <w:bookmarkEnd w:id="49"/>
      <w:r w:rsidR="00167DB7" w:rsidRPr="00115FF0">
        <w:rPr>
          <w:noProof w:val="0"/>
        </w:rPr>
        <w:t>Overview</w:t>
      </w:r>
      <w:bookmarkEnd w:id="56"/>
    </w:p>
    <w:p w14:paraId="6C998B7F" w14:textId="77777777" w:rsidR="0031537F" w:rsidRPr="00115FF0" w:rsidRDefault="0031537F" w:rsidP="001F0928">
      <w:pPr>
        <w:pStyle w:val="BodyText"/>
      </w:pPr>
      <w:r w:rsidRPr="00115FF0">
        <w:rPr>
          <w:rStyle w:val="Strong"/>
          <w:rFonts w:eastAsia="Calibri"/>
          <w:b w:val="0"/>
          <w:bCs w:val="0"/>
        </w:rPr>
        <w:t>The goal of this profile is to document the data exchange between interoperable systems that would enable bed management for patients admitted from the emergency department.</w:t>
      </w:r>
    </w:p>
    <w:p w14:paraId="59898970" w14:textId="77777777" w:rsidR="00167DB7" w:rsidRPr="00115FF0" w:rsidRDefault="00104BE6" w:rsidP="00662D38">
      <w:pPr>
        <w:pStyle w:val="Heading3"/>
        <w:numPr>
          <w:ilvl w:val="0"/>
          <w:numId w:val="0"/>
        </w:numPr>
        <w:rPr>
          <w:bCs/>
          <w:noProof w:val="0"/>
        </w:rPr>
      </w:pPr>
      <w:bookmarkStart w:id="57" w:name="_Toc528756452"/>
      <w:r w:rsidRPr="00115FF0">
        <w:rPr>
          <w:bCs/>
          <w:noProof w:val="0"/>
        </w:rPr>
        <w:lastRenderedPageBreak/>
        <w:t>X.</w:t>
      </w:r>
      <w:r w:rsidR="00AF472E" w:rsidRPr="00115FF0">
        <w:rPr>
          <w:bCs/>
          <w:noProof w:val="0"/>
        </w:rPr>
        <w:t>4</w:t>
      </w:r>
      <w:r w:rsidR="00167DB7" w:rsidRPr="00115FF0">
        <w:rPr>
          <w:bCs/>
          <w:noProof w:val="0"/>
        </w:rPr>
        <w:t>.1 Concepts</w:t>
      </w:r>
      <w:bookmarkEnd w:id="57"/>
    </w:p>
    <w:p w14:paraId="0C6A62BC" w14:textId="77777777" w:rsidR="001F0928" w:rsidRPr="00115FF0" w:rsidRDefault="007E5C96" w:rsidP="001F0928">
      <w:pPr>
        <w:pStyle w:val="BodyText"/>
        <w:rPr>
          <w:rFonts w:eastAsia="Calibri"/>
        </w:rPr>
      </w:pPr>
      <w:r w:rsidRPr="00115FF0">
        <w:rPr>
          <w:rFonts w:eastAsia="Calibri"/>
        </w:rPr>
        <w:t xml:space="preserve">Access to robust bed management functionality is a significant need within inpatient settings. </w:t>
      </w:r>
      <w:r w:rsidR="001F0928" w:rsidRPr="00115FF0">
        <w:rPr>
          <w:rFonts w:eastAsia="Calibri"/>
        </w:rPr>
        <w:t xml:space="preserve">Bed management is the ability for a healthcare facility or system to have real-time operational awareness of the status of all of its available beds and to be able to plan for the expedient use of </w:t>
      </w:r>
      <w:r w:rsidRPr="00115FF0">
        <w:rPr>
          <w:rFonts w:eastAsia="Calibri"/>
        </w:rPr>
        <w:t xml:space="preserve">beds </w:t>
      </w:r>
      <w:r w:rsidR="001F0928" w:rsidRPr="00115FF0">
        <w:rPr>
          <w:rFonts w:eastAsia="Calibri"/>
        </w:rPr>
        <w:t>through coordination of the bed turnover process. Beds are a scarce resource, and the limitation of access to beds leads to delays and waste within healthcare systems.</w:t>
      </w:r>
    </w:p>
    <w:p w14:paraId="685A7FFD" w14:textId="5ABEFC70" w:rsidR="001F0928" w:rsidRPr="00115FF0" w:rsidRDefault="001F0928" w:rsidP="001F0928">
      <w:pPr>
        <w:pStyle w:val="BodyText"/>
      </w:pPr>
      <w:r w:rsidRPr="00115FF0">
        <w:rPr>
          <w:rFonts w:eastAsia="Calibri"/>
        </w:rPr>
        <w:t>The maturity of bed management system</w:t>
      </w:r>
      <w:r w:rsidR="007E5C96" w:rsidRPr="00115FF0">
        <w:rPr>
          <w:rFonts w:eastAsia="Calibri"/>
        </w:rPr>
        <w:t>s</w:t>
      </w:r>
      <w:r w:rsidRPr="00115FF0">
        <w:rPr>
          <w:rFonts w:eastAsia="Calibri"/>
        </w:rPr>
        <w:t xml:space="preserve"> in use varies from hospital to hospital – from limited real-time awareness by a central bed authority (bed czar) to a robust, integrated health IT product which aids predictive planning and communication between various teams, and optimizes the availability of beds. Bed management IT products can be commercial off-the-shelf (COTS) products or home-grown. They can be separate IT packages or integrate</w:t>
      </w:r>
      <w:r w:rsidR="0047709A" w:rsidRPr="00115FF0">
        <w:rPr>
          <w:rFonts w:eastAsia="Calibri"/>
        </w:rPr>
        <w:t>d</w:t>
      </w:r>
      <w:r w:rsidRPr="00115FF0">
        <w:rPr>
          <w:rFonts w:eastAsia="Calibri"/>
        </w:rPr>
        <w:t xml:space="preserve"> functionality within an all-in-one health IT solution. While the solutions vary in terms of scale and degree of integration, the following set of functional components (although incorporated into different IT products in each site) is common to most systems:</w:t>
      </w:r>
    </w:p>
    <w:p w14:paraId="72ED07DD" w14:textId="77777777" w:rsidR="007E5C96" w:rsidRPr="00115FF0" w:rsidRDefault="007E5C96" w:rsidP="00B70C36">
      <w:pPr>
        <w:pStyle w:val="ListBullet2"/>
        <w:rPr>
          <w:rFonts w:eastAsia="Calibri"/>
        </w:rPr>
      </w:pPr>
      <w:r w:rsidRPr="00115FF0">
        <w:rPr>
          <w:rFonts w:eastAsia="Calibri"/>
        </w:rPr>
        <w:t>The patient registration system which stores data on ED visits and inpatient admissions and is the system of record for length of stay for billing purposes,</w:t>
      </w:r>
    </w:p>
    <w:p w14:paraId="0A53AC43" w14:textId="77777777" w:rsidR="007E5C96" w:rsidRPr="00115FF0" w:rsidRDefault="001F0928" w:rsidP="00B70C36">
      <w:pPr>
        <w:pStyle w:val="ListBullet2"/>
        <w:rPr>
          <w:rFonts w:eastAsia="Calibri"/>
        </w:rPr>
      </w:pPr>
      <w:r w:rsidRPr="00115FF0">
        <w:rPr>
          <w:rFonts w:eastAsia="Calibri"/>
        </w:rPr>
        <w:t xml:space="preserve">The </w:t>
      </w:r>
      <w:r w:rsidR="007E5C96" w:rsidRPr="00115FF0">
        <w:rPr>
          <w:rFonts w:eastAsia="Calibri"/>
        </w:rPr>
        <w:t xml:space="preserve">CPOE system </w:t>
      </w:r>
      <w:r w:rsidRPr="00115FF0">
        <w:rPr>
          <w:rFonts w:eastAsia="Calibri"/>
        </w:rPr>
        <w:t>which practitioners use to place orders</w:t>
      </w:r>
      <w:r w:rsidR="007E5C96" w:rsidRPr="00115FF0">
        <w:rPr>
          <w:rFonts w:eastAsia="Calibri"/>
        </w:rPr>
        <w:t>, e.g., for orders for admission,</w:t>
      </w:r>
    </w:p>
    <w:p w14:paraId="47044D4C" w14:textId="77777777" w:rsidR="001F0928" w:rsidRPr="00115FF0" w:rsidRDefault="007E5C96" w:rsidP="00B70C36">
      <w:pPr>
        <w:pStyle w:val="ListBullet2"/>
        <w:rPr>
          <w:rFonts w:eastAsia="Calibri"/>
        </w:rPr>
      </w:pPr>
      <w:r w:rsidRPr="00115FF0">
        <w:rPr>
          <w:rFonts w:eastAsia="Calibri"/>
        </w:rPr>
        <w:t xml:space="preserve">The Emergency Department Information System (EDIS) which practitioners use to </w:t>
      </w:r>
      <w:r w:rsidR="001F0928" w:rsidRPr="00115FF0">
        <w:rPr>
          <w:rFonts w:eastAsia="Calibri"/>
        </w:rPr>
        <w:t>track care of patients</w:t>
      </w:r>
      <w:r w:rsidRPr="00115FF0">
        <w:rPr>
          <w:rFonts w:eastAsia="Calibri"/>
        </w:rPr>
        <w:t>, and</w:t>
      </w:r>
    </w:p>
    <w:p w14:paraId="0B1636FA" w14:textId="77777777" w:rsidR="001F0928" w:rsidRPr="00115FF0" w:rsidRDefault="001F0928" w:rsidP="00B70C36">
      <w:pPr>
        <w:pStyle w:val="ListBullet2"/>
        <w:rPr>
          <w:rFonts w:eastAsia="Calibri"/>
        </w:rPr>
      </w:pPr>
      <w:r w:rsidRPr="00115FF0">
        <w:rPr>
          <w:rFonts w:eastAsia="Calibri"/>
        </w:rPr>
        <w:t>The bed management system (BMS) which provides real-time awareness of the status of beds (clean, dirty, occupied, reserved, etc.)</w:t>
      </w:r>
    </w:p>
    <w:p w14:paraId="6E47CA8B" w14:textId="4EC0EF27" w:rsidR="001F0928" w:rsidRPr="00115FF0" w:rsidRDefault="001F0928" w:rsidP="001F0928">
      <w:pPr>
        <w:pStyle w:val="BodyText"/>
      </w:pPr>
      <w:r w:rsidRPr="00115FF0">
        <w:rPr>
          <w:rFonts w:eastAsia="Calibri"/>
        </w:rPr>
        <w:t>As an example, an estimated 420,000 patients are admitted per year from Veterans Health Administration (VHA) EDs; they represent 17% of the nearly 2.4 million ED visits</w:t>
      </w:r>
      <w:r w:rsidR="007E5788" w:rsidRPr="00115FF0">
        <w:rPr>
          <w:rFonts w:eastAsia="Calibri"/>
        </w:rPr>
        <w:t>.</w:t>
      </w:r>
      <w:r w:rsidR="00E14CE7" w:rsidRPr="00115FF0">
        <w:rPr>
          <w:rStyle w:val="FootnoteReference"/>
        </w:rPr>
        <w:footnoteReference w:id="1"/>
      </w:r>
      <w:r w:rsidR="007E5788" w:rsidRPr="00115FF0">
        <w:rPr>
          <w:rFonts w:eastAsia="Calibri"/>
        </w:rPr>
        <w:t xml:space="preserve"> </w:t>
      </w:r>
      <w:r w:rsidRPr="00115FF0">
        <w:rPr>
          <w:rFonts w:eastAsia="Calibri"/>
        </w:rPr>
        <w:t xml:space="preserve">The VHA has developed standalone home-grown applications to monitor patient </w:t>
      </w:r>
      <w:r w:rsidR="007E5C96" w:rsidRPr="00115FF0">
        <w:rPr>
          <w:rFonts w:eastAsia="Calibri"/>
        </w:rPr>
        <w:t xml:space="preserve">flow: </w:t>
      </w:r>
      <w:r w:rsidRPr="00115FF0">
        <w:rPr>
          <w:rFonts w:eastAsia="Calibri"/>
        </w:rPr>
        <w:t>EDIS</w:t>
      </w:r>
      <w:r w:rsidR="007E5C96" w:rsidRPr="00115FF0">
        <w:rPr>
          <w:rFonts w:eastAsia="Calibri"/>
        </w:rPr>
        <w:t xml:space="preserve">, </w:t>
      </w:r>
      <w:r w:rsidRPr="00115FF0">
        <w:rPr>
          <w:rFonts w:eastAsia="Calibri"/>
        </w:rPr>
        <w:t xml:space="preserve">BMS operate alongside the VHA’s EHR - CPRS/VistA (which includes </w:t>
      </w:r>
      <w:r w:rsidR="007E5C96" w:rsidRPr="00115FF0">
        <w:rPr>
          <w:rFonts w:eastAsia="Calibri"/>
        </w:rPr>
        <w:t xml:space="preserve">a patient registration </w:t>
      </w:r>
      <w:r w:rsidRPr="00115FF0">
        <w:rPr>
          <w:rFonts w:eastAsia="Calibri"/>
        </w:rPr>
        <w:t>system). However these three nationally-sanctioned IT products do not share data among themselves.</w:t>
      </w:r>
    </w:p>
    <w:p w14:paraId="53321967" w14:textId="77777777" w:rsidR="001F0928" w:rsidRPr="00115FF0" w:rsidRDefault="001F0928" w:rsidP="00B70C36">
      <w:pPr>
        <w:pStyle w:val="ListBullet2"/>
      </w:pPr>
      <w:r w:rsidRPr="00115FF0">
        <w:rPr>
          <w:rFonts w:eastAsia="Calibri"/>
        </w:rPr>
        <w:t xml:space="preserve">The current lack of interoperability between EDIS, BMS and </w:t>
      </w:r>
      <w:r w:rsidR="007E5C96" w:rsidRPr="00115FF0">
        <w:rPr>
          <w:rFonts w:eastAsia="Calibri"/>
        </w:rPr>
        <w:t>patient registration</w:t>
      </w:r>
      <w:r w:rsidRPr="00115FF0">
        <w:rPr>
          <w:rFonts w:eastAsia="Calibri"/>
        </w:rPr>
        <w:t xml:space="preserve"> systems creates several interrelated problems:</w:t>
      </w:r>
    </w:p>
    <w:p w14:paraId="44055544" w14:textId="77777777" w:rsidR="001F0928" w:rsidRPr="00115FF0" w:rsidRDefault="001F0928" w:rsidP="00B70C36">
      <w:pPr>
        <w:pStyle w:val="ListBullet2"/>
      </w:pPr>
      <w:r w:rsidRPr="00115FF0">
        <w:rPr>
          <w:rFonts w:eastAsia="Calibri"/>
        </w:rPr>
        <w:t>Inefficiency for ED providers and staff who must</w:t>
      </w:r>
      <w:r w:rsidRPr="00115FF0">
        <w:rPr>
          <w:rFonts w:eastAsia="Calibri"/>
          <w:highlight w:val="white"/>
        </w:rPr>
        <w:t xml:space="preserve"> enter or relay the same information to multiple information systems with no mechanism to monitor patient status in real time</w:t>
      </w:r>
      <w:r w:rsidRPr="00115FF0">
        <w:rPr>
          <w:rFonts w:eastAsia="Calibri"/>
        </w:rPr>
        <w:t>,</w:t>
      </w:r>
    </w:p>
    <w:p w14:paraId="1BA4EB2C" w14:textId="77777777" w:rsidR="001F0928" w:rsidRPr="00115FF0" w:rsidRDefault="001F0928" w:rsidP="00B70C36">
      <w:pPr>
        <w:pStyle w:val="ListBullet2"/>
      </w:pPr>
      <w:r w:rsidRPr="00115FF0">
        <w:rPr>
          <w:rFonts w:eastAsia="Calibri"/>
        </w:rPr>
        <w:t>Delays in patient transfers to inpatient units associated with patient transfer messaging failures and rework</w:t>
      </w:r>
    </w:p>
    <w:p w14:paraId="20DEA5D1" w14:textId="77777777" w:rsidR="001F0928" w:rsidRPr="00115FF0" w:rsidRDefault="001F0928" w:rsidP="00B70C36">
      <w:pPr>
        <w:pStyle w:val="ListBullet2"/>
      </w:pPr>
      <w:r w:rsidRPr="00115FF0">
        <w:rPr>
          <w:rFonts w:eastAsia="Calibri"/>
        </w:rPr>
        <w:t>Poor data quality with which to measure the performance of patient transfer and care coordination systems due to siloed data</w:t>
      </w:r>
    </w:p>
    <w:p w14:paraId="188C0A8F" w14:textId="055EE76D" w:rsidR="005E2EDD" w:rsidRPr="00115FF0" w:rsidRDefault="001F0928" w:rsidP="001F0928">
      <w:pPr>
        <w:pStyle w:val="BodyText"/>
        <w:rPr>
          <w:rFonts w:eastAsia="Calibri"/>
        </w:rPr>
      </w:pPr>
      <w:r w:rsidRPr="00115FF0">
        <w:rPr>
          <w:rFonts w:eastAsia="Calibri"/>
        </w:rPr>
        <w:lastRenderedPageBreak/>
        <w:t xml:space="preserve">Delays have financial and clinical costs. In a 2011 study, Pines et al. found that a </w:t>
      </w:r>
      <w:r w:rsidR="00B32B07" w:rsidRPr="00115FF0">
        <w:rPr>
          <w:rFonts w:eastAsia="Calibri"/>
        </w:rPr>
        <w:t>one-hour</w:t>
      </w:r>
      <w:r w:rsidRPr="00115FF0">
        <w:rPr>
          <w:rFonts w:eastAsia="Calibri"/>
        </w:rPr>
        <w:t xml:space="preserve"> decrease in ED boarding times resulted in approximately $10,000 per day of increased revenue at their inner-city teaching hospital.</w:t>
      </w:r>
      <w:r w:rsidR="00E14CE7" w:rsidRPr="00115FF0">
        <w:rPr>
          <w:rStyle w:val="FootnoteReference"/>
          <w:rFonts w:eastAsia="Calibri"/>
        </w:rPr>
        <w:footnoteReference w:id="2"/>
      </w:r>
      <w:r w:rsidRPr="00115FF0">
        <w:rPr>
          <w:rFonts w:eastAsia="Calibri"/>
        </w:rPr>
        <w:t xml:space="preserve"> It is probable that financial benefits would also be achieved in other hospital settings if post-admission delays were decreased in a manner similar to the one highlighted in this study. In addition, prolonged post-admission delays are associated with increased mortality and length of stay in the hospital, even controlling for acuity and comorbid conditions.</w:t>
      </w:r>
      <w:r w:rsidR="00E14CE7" w:rsidRPr="00115FF0">
        <w:rPr>
          <w:rStyle w:val="FootnoteReference"/>
          <w:rFonts w:eastAsia="Calibri"/>
        </w:rPr>
        <w:footnoteReference w:id="3"/>
      </w:r>
    </w:p>
    <w:p w14:paraId="4F7DDC4D" w14:textId="2EB2ABB3" w:rsidR="005E2EDD" w:rsidRPr="00115FF0" w:rsidRDefault="005E2EDD" w:rsidP="001F0928">
      <w:pPr>
        <w:pStyle w:val="BodyText"/>
        <w:rPr>
          <w:rFonts w:eastAsia="Calibri"/>
        </w:rPr>
      </w:pPr>
      <w:r w:rsidRPr="00115FF0">
        <w:rPr>
          <w:rFonts w:eastAsia="Calibri"/>
        </w:rPr>
        <w:t>In order to adequately manage resources, information about current or possible admissions needs to be provided</w:t>
      </w:r>
      <w:r w:rsidR="001A06CD" w:rsidRPr="00115FF0">
        <w:rPr>
          <w:rFonts w:eastAsia="Calibri"/>
        </w:rPr>
        <w:t xml:space="preserve">. </w:t>
      </w:r>
      <w:r w:rsidRPr="00115FF0">
        <w:t>Resources include not only beds, but nursing, physician and other staff (e.g., a sitter may be needed for agitated patients) necessary to ensure adequate care</w:t>
      </w:r>
      <w:r w:rsidR="001A06CD" w:rsidRPr="00115FF0">
        <w:t xml:space="preserve">. </w:t>
      </w:r>
      <w:r w:rsidRPr="00115FF0">
        <w:rPr>
          <w:rFonts w:eastAsia="Calibri"/>
        </w:rPr>
        <w:t>The necessary information includes the reason for admission, isolation precautions necessary for adequate care of the patient and other patients around them, the expected time of admission or sur</w:t>
      </w:r>
      <w:r w:rsidR="00E64205" w:rsidRPr="00115FF0">
        <w:rPr>
          <w:rFonts w:eastAsia="Calibri"/>
        </w:rPr>
        <w:t>g</w:t>
      </w:r>
      <w:r w:rsidRPr="00115FF0">
        <w:rPr>
          <w:rFonts w:eastAsia="Calibri"/>
        </w:rPr>
        <w:t>ery, the level of care (</w:t>
      </w:r>
      <w:r w:rsidR="00E64205" w:rsidRPr="00115FF0">
        <w:rPr>
          <w:rFonts w:eastAsia="Calibri"/>
        </w:rPr>
        <w:t xml:space="preserve">often called </w:t>
      </w:r>
      <w:r w:rsidRPr="00115FF0">
        <w:rPr>
          <w:rFonts w:eastAsia="Calibri"/>
        </w:rPr>
        <w:t>acuity), and any necessary non-clinical precautions that need to be accounted for</w:t>
      </w:r>
      <w:r w:rsidR="001A06CD" w:rsidRPr="00115FF0">
        <w:rPr>
          <w:rFonts w:eastAsia="Calibri"/>
        </w:rPr>
        <w:t xml:space="preserve">. </w:t>
      </w:r>
      <w:r w:rsidRPr="00115FF0">
        <w:rPr>
          <w:rFonts w:eastAsia="Calibri"/>
        </w:rPr>
        <w:t>Additional information such as the expected discharge date, estimated length of stay or expected discharge disposition can also be helpful in managing the necessary resources to care for the patient.</w:t>
      </w:r>
    </w:p>
    <w:p w14:paraId="2A795356" w14:textId="77777777" w:rsidR="00126A38" w:rsidRPr="00115FF0" w:rsidRDefault="00126A38" w:rsidP="00B70C36">
      <w:pPr>
        <w:pStyle w:val="Heading3"/>
        <w:numPr>
          <w:ilvl w:val="0"/>
          <w:numId w:val="0"/>
        </w:numPr>
        <w:rPr>
          <w:bCs/>
          <w:noProof w:val="0"/>
        </w:rPr>
      </w:pPr>
      <w:bookmarkStart w:id="58" w:name="_Toc528756453"/>
      <w:r w:rsidRPr="00115FF0">
        <w:rPr>
          <w:bCs/>
          <w:noProof w:val="0"/>
        </w:rPr>
        <w:t>X.4.2 Use Cases</w:t>
      </w:r>
      <w:bookmarkEnd w:id="58"/>
    </w:p>
    <w:p w14:paraId="0B7ECA29" w14:textId="56293A3F" w:rsidR="0023779C" w:rsidRPr="00115FF0" w:rsidRDefault="0023779C" w:rsidP="0023779C">
      <w:pPr>
        <w:pStyle w:val="BodyText"/>
      </w:pPr>
      <w:r w:rsidRPr="00115FF0">
        <w:t>Two use cases describe the need for capabilities expressed in this profile</w:t>
      </w:r>
      <w:r w:rsidR="001A06CD" w:rsidRPr="00115FF0">
        <w:t xml:space="preserve">. </w:t>
      </w:r>
    </w:p>
    <w:p w14:paraId="1A1E380D" w14:textId="77777777" w:rsidR="0023779C" w:rsidRPr="00115FF0" w:rsidRDefault="00D058F6" w:rsidP="00B70C36">
      <w:pPr>
        <w:pStyle w:val="ListBullet2"/>
      </w:pPr>
      <w:r w:rsidRPr="00115FF0">
        <w:t>Admission</w:t>
      </w:r>
      <w:r w:rsidR="009A3FD5" w:rsidRPr="00115FF0">
        <w:t xml:space="preserve"> to the Inpatient Setting</w:t>
      </w:r>
    </w:p>
    <w:p w14:paraId="14590432" w14:textId="77777777" w:rsidR="0023779C" w:rsidRPr="00115FF0" w:rsidRDefault="009A3FD5" w:rsidP="00B70C36">
      <w:pPr>
        <w:pStyle w:val="ListBullet2"/>
      </w:pPr>
      <w:r w:rsidRPr="00115FF0">
        <w:t>Admission for Observation</w:t>
      </w:r>
    </w:p>
    <w:p w14:paraId="3602B1DB" w14:textId="77777777" w:rsidR="0023779C" w:rsidRPr="00115FF0" w:rsidRDefault="0023779C" w:rsidP="0023779C">
      <w:pPr>
        <w:pStyle w:val="BodyText"/>
      </w:pPr>
      <w:r w:rsidRPr="00115FF0">
        <w:t>These are described in more detail below.</w:t>
      </w:r>
    </w:p>
    <w:p w14:paraId="206DE12C" w14:textId="77777777" w:rsidR="0031537F" w:rsidRPr="00115FF0" w:rsidRDefault="0031537F" w:rsidP="0031537F">
      <w:pPr>
        <w:pStyle w:val="Heading4"/>
        <w:numPr>
          <w:ilvl w:val="0"/>
          <w:numId w:val="0"/>
        </w:numPr>
        <w:ind w:left="864" w:hanging="864"/>
        <w:rPr>
          <w:noProof w:val="0"/>
        </w:rPr>
      </w:pPr>
      <w:bookmarkStart w:id="59" w:name="_Toc528756454"/>
      <w:r w:rsidRPr="00115FF0">
        <w:rPr>
          <w:noProof w:val="0"/>
        </w:rPr>
        <w:t>X.4.2.1 Use Case #1: ED Admission</w:t>
      </w:r>
      <w:bookmarkEnd w:id="59"/>
    </w:p>
    <w:p w14:paraId="32641AD2" w14:textId="14375B29" w:rsidR="0023779C" w:rsidRPr="00115FF0" w:rsidRDefault="0023779C" w:rsidP="0023779C">
      <w:pPr>
        <w:pStyle w:val="BodyText"/>
      </w:pPr>
      <w:r w:rsidRPr="00115FF0">
        <w:t>The ED Admission use case describes a scenario where a patient in the ED is known at some point during the ED encounter to need to be admitted</w:t>
      </w:r>
      <w:r w:rsidR="001A06CD" w:rsidRPr="00115FF0">
        <w:t xml:space="preserve">. </w:t>
      </w:r>
      <w:r w:rsidRPr="00115FF0">
        <w:t>It illustrates the points at which the Emergency Department Information System</w:t>
      </w:r>
      <w:r w:rsidR="001F0928" w:rsidRPr="00115FF0">
        <w:t xml:space="preserve"> </w:t>
      </w:r>
      <w:r w:rsidR="00D57083" w:rsidRPr="00115FF0">
        <w:t>communicates to Bed Management.</w:t>
      </w:r>
    </w:p>
    <w:p w14:paraId="4565A8DB" w14:textId="77777777" w:rsidR="0031537F" w:rsidRPr="00115FF0" w:rsidRDefault="0031537F" w:rsidP="0031537F">
      <w:pPr>
        <w:pStyle w:val="Heading5"/>
        <w:numPr>
          <w:ilvl w:val="0"/>
          <w:numId w:val="0"/>
        </w:numPr>
        <w:rPr>
          <w:noProof w:val="0"/>
        </w:rPr>
      </w:pPr>
      <w:bookmarkStart w:id="60" w:name="_Toc528756455"/>
      <w:r w:rsidRPr="00115FF0">
        <w:rPr>
          <w:noProof w:val="0"/>
        </w:rPr>
        <w:t>X.4.2.1.1 ED Admission</w:t>
      </w:r>
      <w:r w:rsidRPr="00115FF0">
        <w:rPr>
          <w:bCs/>
          <w:noProof w:val="0"/>
        </w:rPr>
        <w:t xml:space="preserve"> </w:t>
      </w:r>
      <w:r w:rsidRPr="00115FF0">
        <w:rPr>
          <w:noProof w:val="0"/>
        </w:rPr>
        <w:t>Use Case Description</w:t>
      </w:r>
      <w:bookmarkEnd w:id="60"/>
    </w:p>
    <w:p w14:paraId="680BA6BC" w14:textId="3FCCECB4" w:rsidR="0031537F" w:rsidRPr="00115FF0" w:rsidRDefault="0031537F" w:rsidP="00455BA2">
      <w:pPr>
        <w:pStyle w:val="BodyText"/>
      </w:pPr>
      <w:r w:rsidRPr="00115FF0">
        <w:t>Mrs. Penny arrives for care in the ED where an administrative clerk creates an outpatient visit</w:t>
      </w:r>
      <w:r w:rsidR="008915E0">
        <w:t>,</w:t>
      </w:r>
      <w:r w:rsidRPr="00115FF0">
        <w:t xml:space="preserve"> (</w:t>
      </w:r>
      <w:r w:rsidR="007E5C96" w:rsidRPr="00115FF0">
        <w:t>admits</w:t>
      </w:r>
      <w:r w:rsidRPr="00115FF0">
        <w:t xml:space="preserve">) Mrs. Penny in the ADT system for the ED, which is part of the EHR system. This populates EDIS with Mrs. Penny’s name and visit information. Mrs. Penny is seen by Nurse Nickel, the triage nurse. Mrs. Penny receives care in the ED from Dr. Dent, who records himself as the provider of record in EDIS. During early care of Mrs. Penny, a nurse or doctor identifies that Mrs. Penny’s complaint is likely to result in an inpatient admission. Dr. Dent or Nurse </w:t>
      </w:r>
      <w:r w:rsidRPr="00115FF0">
        <w:lastRenderedPageBreak/>
        <w:t xml:space="preserve">Nickel can create a “heads up” notification in </w:t>
      </w:r>
      <w:r w:rsidR="00C335CE" w:rsidRPr="00115FF0">
        <w:t xml:space="preserve">the CPOE system </w:t>
      </w:r>
      <w:r w:rsidRPr="00115FF0">
        <w:t>to communicate the potential of an admission for Mrs. Penny to BMS. This is not a formal admission order because the patient may not be fully stabilized for admission and the clinician may not know at this time all the information necessary for an admission order (for example: service, team, level of care, and isolation or cohabitation needs). The action of creating a “heads up” notification updates a list of patients in BMS to give operational awareness of an estimate of total pending admissions from the ED.</w:t>
      </w:r>
    </w:p>
    <w:p w14:paraId="22085796" w14:textId="6A875D9B" w:rsidR="0031537F" w:rsidRPr="00115FF0" w:rsidRDefault="0031537F" w:rsidP="00455BA2">
      <w:pPr>
        <w:pStyle w:val="BodyText"/>
      </w:pPr>
      <w:r w:rsidRPr="00115FF0">
        <w:t xml:space="preserve">Care proceeds, and eventually Dr. Dent decides to admit Mrs. Penny to the hospital. At this time, he enters the details of the admission into </w:t>
      </w:r>
      <w:r w:rsidR="00C335CE" w:rsidRPr="00115FF0">
        <w:t>the CPOE system</w:t>
      </w:r>
      <w:r w:rsidRPr="00115FF0">
        <w:t xml:space="preserve">, including the necessary information regarding her bed requirements (for example: service, team, level of care, and isolation or cohabitation needs). Cohabitation and/or Isolation needs are determined using clinical decision support accomplished via patient information retrieved from Mrs. Penny’s EHR; for instance, recommending isolation if data in the EHR reveals that the patient is colonized with Methicillin-resistant Staph aureus (MRSA). Dr. Dent’s admission entry in EDIS updates Mrs. Penny’s status to display in EDIS as “admitted, waiting bed assignment.” It also creates a formal admission order in the EHR as well as a pending bed request in BMS. (Mrs. Penny is removed from the “heads up” list of patients if placed there earlier.) The information in the admission order/pending bed request identifies Mrs. Penny’s ED care team as Dr. Dent and Nurse Nickel, and this information is updated in real time in EDIS with ED staff changes </w:t>
      </w:r>
    </w:p>
    <w:p w14:paraId="3514CE70" w14:textId="77777777" w:rsidR="0031537F" w:rsidRPr="00115FF0" w:rsidRDefault="0031537F" w:rsidP="00455BA2">
      <w:pPr>
        <w:pStyle w:val="BodyText"/>
      </w:pPr>
      <w:r w:rsidRPr="00115FF0">
        <w:t>The task of identifying an appropriate bed for Mrs. Penny involves coordination with individual wards and bed cleaning staff to locate available (or soon-to-be available) beds. Inpatient discharges and bed cleaning activities change bed statuses within BMS. The bed management administrator uses this information to identify the likely future bed for Mrs. Penny and enters the potential bed assignment into BMS. The potential bed assignment is sent from BMS to EDIS, where it is visible to ED staff. After report of Mrs. Penny’s ED course of care is communicated between ED and floor nurses, ED administrative staff update Mrs. Penny’s location in the ADT system from the ED to the ward. When Mrs. Penny leaves the ED, the ED administrator records her departure from the ED in EDIS. When Mrs. Penny arrives on the ward, the ward clerk enters in BMS that she has arrived on the ward for care.</w:t>
      </w:r>
    </w:p>
    <w:p w14:paraId="7A407A52" w14:textId="77777777" w:rsidR="009A3FD5" w:rsidRPr="00115FF0" w:rsidRDefault="009A3FD5" w:rsidP="00455BA2">
      <w:pPr>
        <w:pStyle w:val="BodyText"/>
      </w:pPr>
      <w:r w:rsidRPr="00115FF0">
        <w:t>While all of these activities are occurring, the bed management system is able to display in dashboards and by facility location the current and projected utilization of beds, and staffing needs can also be projected for the near future.</w:t>
      </w:r>
    </w:p>
    <w:p w14:paraId="16A1A19D" w14:textId="77777777" w:rsidR="00197325" w:rsidRPr="00115FF0" w:rsidRDefault="00197325" w:rsidP="00197325">
      <w:pPr>
        <w:pStyle w:val="Heading5"/>
        <w:numPr>
          <w:ilvl w:val="0"/>
          <w:numId w:val="0"/>
        </w:numPr>
        <w:rPr>
          <w:noProof w:val="0"/>
        </w:rPr>
      </w:pPr>
      <w:bookmarkStart w:id="61" w:name="_Toc528756456"/>
      <w:r w:rsidRPr="00115FF0">
        <w:rPr>
          <w:noProof w:val="0"/>
        </w:rPr>
        <w:t>X.4.2.1.2 ED Admission Process Flow</w:t>
      </w:r>
      <w:bookmarkEnd w:id="61"/>
    </w:p>
    <w:p w14:paraId="51C1C765" w14:textId="28BBDF06" w:rsidR="001F0928" w:rsidRPr="00115FF0" w:rsidRDefault="001F0928" w:rsidP="001F0928">
      <w:pPr>
        <w:pStyle w:val="BodyText"/>
      </w:pPr>
      <w:r w:rsidRPr="00115FF0">
        <w:t xml:space="preserve">The interaction diagram shown in Figure 1 illustrates the transactions used in a profile that supports Storyboard 1. These include the following existing </w:t>
      </w:r>
      <w:r w:rsidR="00896A0E" w:rsidRPr="00115FF0">
        <w:t>HL7</w:t>
      </w:r>
      <w:r w:rsidR="00B47338" w:rsidRPr="00115FF0">
        <w:rPr>
          <w:vertAlign w:val="superscript"/>
        </w:rPr>
        <w:t>®</w:t>
      </w:r>
      <w:r w:rsidR="00B47338" w:rsidRPr="00115FF0">
        <w:rPr>
          <w:rStyle w:val="FootnoteReference"/>
        </w:rPr>
        <w:footnoteReference w:id="4"/>
      </w:r>
      <w:r w:rsidR="00896A0E" w:rsidRPr="00115FF0">
        <w:t xml:space="preserve"> Messages</w:t>
      </w:r>
      <w:r w:rsidRPr="00115FF0">
        <w:t>:</w:t>
      </w:r>
    </w:p>
    <w:p w14:paraId="120B52D9" w14:textId="24E0F4E6" w:rsidR="001F0928" w:rsidRPr="00115FF0" w:rsidRDefault="00906ED5" w:rsidP="00B70C36">
      <w:pPr>
        <w:pStyle w:val="ListBullet2"/>
      </w:pPr>
      <w:r w:rsidRPr="00115FF0">
        <w:t>Admit</w:t>
      </w:r>
      <w:r w:rsidR="001F0928" w:rsidRPr="00115FF0">
        <w:t xml:space="preserve"> a Patient</w:t>
      </w:r>
      <w:r w:rsidRPr="00115FF0">
        <w:t xml:space="preserve"> to the ED</w:t>
      </w:r>
    </w:p>
    <w:p w14:paraId="57760A8C" w14:textId="651FED26" w:rsidR="001F0928" w:rsidRPr="00115FF0" w:rsidRDefault="001F0928" w:rsidP="00B70C36">
      <w:pPr>
        <w:pStyle w:val="ListBullet2"/>
      </w:pPr>
      <w:r w:rsidRPr="00115FF0">
        <w:t>Pending Admit</w:t>
      </w:r>
    </w:p>
    <w:p w14:paraId="667F9425" w14:textId="14D9C398" w:rsidR="001F0928" w:rsidRPr="00115FF0" w:rsidRDefault="00C002A1" w:rsidP="00B70C36">
      <w:pPr>
        <w:pStyle w:val="ListBullet2"/>
      </w:pPr>
      <w:r w:rsidRPr="00115FF0">
        <w:lastRenderedPageBreak/>
        <w:t xml:space="preserve">Admission </w:t>
      </w:r>
      <w:r w:rsidR="001F0928" w:rsidRPr="00115FF0">
        <w:t>Status Update</w:t>
      </w:r>
    </w:p>
    <w:p w14:paraId="47632FE0" w14:textId="01314A35" w:rsidR="001F0928" w:rsidRPr="00115FF0" w:rsidRDefault="001F0928" w:rsidP="00B70C36">
      <w:pPr>
        <w:pStyle w:val="ListBullet2"/>
      </w:pPr>
      <w:r w:rsidRPr="00115FF0">
        <w:t>Pending Transfer</w:t>
      </w:r>
    </w:p>
    <w:p w14:paraId="43307573" w14:textId="5AF87844" w:rsidR="001F0928" w:rsidRPr="00115FF0" w:rsidRDefault="001F0928" w:rsidP="00B70C36">
      <w:pPr>
        <w:pStyle w:val="ListBullet2"/>
      </w:pPr>
      <w:r w:rsidRPr="00115FF0">
        <w:t>Admit/Visit Notification</w:t>
      </w:r>
    </w:p>
    <w:p w14:paraId="351684C9" w14:textId="092ABE92" w:rsidR="001F0928" w:rsidRPr="00115FF0" w:rsidRDefault="001F0928" w:rsidP="00B70C36">
      <w:pPr>
        <w:pStyle w:val="ListBullet2"/>
      </w:pPr>
      <w:r w:rsidRPr="00115FF0">
        <w:t>Patient Departing - Tracking</w:t>
      </w:r>
    </w:p>
    <w:p w14:paraId="3BF0DBDA" w14:textId="47DD9B44" w:rsidR="001F0928" w:rsidRPr="00115FF0" w:rsidRDefault="001F0928" w:rsidP="00B70C36">
      <w:pPr>
        <w:pStyle w:val="ListBullet2"/>
      </w:pPr>
      <w:r w:rsidRPr="00115FF0">
        <w:t>Patient Arriving - Tracking</w:t>
      </w:r>
    </w:p>
    <w:p w14:paraId="222F02F4" w14:textId="77777777" w:rsidR="001F0928" w:rsidRPr="00115FF0" w:rsidRDefault="001F0928" w:rsidP="001F0928">
      <w:pPr>
        <w:pStyle w:val="BodyText"/>
      </w:pPr>
      <w:r w:rsidRPr="00115FF0">
        <w:t>The diagram also includes a new transaction:</w:t>
      </w:r>
    </w:p>
    <w:p w14:paraId="00910C6F" w14:textId="1B9A4A56" w:rsidR="001F0928" w:rsidRPr="00115FF0" w:rsidRDefault="001F0928" w:rsidP="00B70C36">
      <w:pPr>
        <w:pStyle w:val="ListBullet2"/>
      </w:pPr>
      <w:r w:rsidRPr="00115FF0">
        <w:t>Pending Admit - “Heads-up” Notification</w:t>
      </w:r>
    </w:p>
    <w:p w14:paraId="57969DDE" w14:textId="77777777" w:rsidR="001F0928" w:rsidRPr="00115FF0" w:rsidRDefault="001F0928" w:rsidP="001F0928">
      <w:pPr>
        <w:pStyle w:val="BodyText"/>
      </w:pPr>
      <w:r w:rsidRPr="00115FF0">
        <w:t>This transaction uses the optional Event Reason Code field in the EVN message segment (updates user-defined table 0062) to indicate that the event type is a “heads-up” notification rather than a formal admit.</w:t>
      </w:r>
    </w:p>
    <w:p w14:paraId="67BC2AD0" w14:textId="2A32FA28" w:rsidR="00D2199B" w:rsidRPr="00115FF0" w:rsidRDefault="001F0928" w:rsidP="001F0928">
      <w:pPr>
        <w:pStyle w:val="BodyText"/>
      </w:pPr>
      <w:r w:rsidRPr="00115FF0">
        <w:t>All messages are acknowledged and duplicate</w:t>
      </w:r>
      <w:r w:rsidR="00455BA2" w:rsidRPr="00115FF0">
        <w:t>s</w:t>
      </w:r>
      <w:r w:rsidRPr="00115FF0">
        <w:t xml:space="preserve"> of each message </w:t>
      </w:r>
      <w:r w:rsidR="00455BA2" w:rsidRPr="00115FF0">
        <w:t xml:space="preserve">can be </w:t>
      </w:r>
      <w:r w:rsidRPr="00115FF0">
        <w:t xml:space="preserve">sent to the </w:t>
      </w:r>
      <w:r w:rsidR="003D5823" w:rsidRPr="00115FF0">
        <w:t>Tracker</w:t>
      </w:r>
      <w:r w:rsidRPr="00115FF0">
        <w:t xml:space="preserve">. In order to improve readability, neither </w:t>
      </w:r>
      <w:r w:rsidR="00455BA2" w:rsidRPr="00115FF0">
        <w:t xml:space="preserve">acknowledgements </w:t>
      </w:r>
      <w:r w:rsidRPr="00115FF0">
        <w:t>nor duplicate</w:t>
      </w:r>
      <w:r w:rsidR="00455BA2" w:rsidRPr="00115FF0">
        <w:t>d</w:t>
      </w:r>
      <w:r w:rsidRPr="00115FF0">
        <w:t xml:space="preserve"> messages are shown in the interaction diagram in Figure </w:t>
      </w:r>
      <w:r w:rsidR="00D2199B" w:rsidRPr="00115FF0">
        <w:t>X.4.2.1.2-1</w:t>
      </w:r>
      <w:r w:rsidRPr="00115FF0">
        <w:t>.</w:t>
      </w:r>
      <w:r w:rsidR="00B03217" w:rsidRPr="00115FF0">
        <w:t xml:space="preserve"> </w:t>
      </w:r>
    </w:p>
    <w:p w14:paraId="4833398C" w14:textId="22A9D0CE" w:rsidR="001F0928" w:rsidRPr="00115FF0" w:rsidRDefault="0011208B" w:rsidP="001F0928">
      <w:pPr>
        <w:pStyle w:val="BodyText"/>
      </w:pPr>
      <w:r w:rsidRPr="00115FF0">
        <w:rPr>
          <w:noProof/>
        </w:rPr>
        <w:lastRenderedPageBreak/>
        <mc:AlternateContent>
          <mc:Choice Requires="wpc">
            <w:drawing>
              <wp:inline distT="0" distB="0" distL="0" distR="0" wp14:anchorId="40EB2188" wp14:editId="0366A355">
                <wp:extent cx="5943600" cy="5372100"/>
                <wp:effectExtent l="0" t="0" r="0" b="3810"/>
                <wp:docPr id="553" name="Canvas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79" name="AutoShape 631"/>
                        <wps:cNvCnPr>
                          <a:cxnSpLocks noChangeShapeType="1"/>
                          <a:endCxn id="348" idx="1"/>
                        </wps:cNvCnPr>
                        <wps:spPr bwMode="auto">
                          <a:xfrm flipV="1">
                            <a:off x="920750" y="970280"/>
                            <a:ext cx="343535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 name="AutoShape 619"/>
                        <wps:cNvCnPr>
                          <a:cxnSpLocks noChangeShapeType="1"/>
                          <a:endCxn id="338" idx="1"/>
                        </wps:cNvCnPr>
                        <wps:spPr bwMode="auto">
                          <a:xfrm flipV="1">
                            <a:off x="2282825" y="4422775"/>
                            <a:ext cx="320230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 name="AutoShape 567"/>
                        <wps:cNvCnPr>
                          <a:cxnSpLocks noChangeShapeType="1"/>
                        </wps:cNvCnPr>
                        <wps:spPr bwMode="auto">
                          <a:xfrm>
                            <a:off x="914400" y="1028065"/>
                            <a:ext cx="45707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Rectangle 555"/>
                        <wps:cNvSpPr>
                          <a:spLocks noChangeArrowheads="1"/>
                        </wps:cNvSpPr>
                        <wps:spPr bwMode="auto">
                          <a:xfrm>
                            <a:off x="2971800" y="228600"/>
                            <a:ext cx="800735" cy="457200"/>
                          </a:xfrm>
                          <a:prstGeom prst="rect">
                            <a:avLst/>
                          </a:prstGeom>
                          <a:solidFill>
                            <a:srgbClr val="FFFFFF"/>
                          </a:solidFill>
                          <a:ln w="9525">
                            <a:solidFill>
                              <a:srgbClr val="000000"/>
                            </a:solidFill>
                            <a:miter lim="800000"/>
                            <a:headEnd/>
                            <a:tailEnd/>
                          </a:ln>
                        </wps:spPr>
                        <wps:txbx>
                          <w:txbxContent>
                            <w:p w14:paraId="08E4791C" w14:textId="7E392B12" w:rsidR="00081921" w:rsidRPr="002F1FC0" w:rsidRDefault="00081921" w:rsidP="00AD7ADC">
                              <w:pPr>
                                <w:spacing w:before="0"/>
                                <w:jc w:val="center"/>
                                <w:rPr>
                                  <w:sz w:val="22"/>
                                </w:rPr>
                              </w:pPr>
                              <w:r>
                                <w:rPr>
                                  <w:sz w:val="22"/>
                                </w:rPr>
                                <w:t>CPOE System</w:t>
                              </w:r>
                            </w:p>
                          </w:txbxContent>
                        </wps:txbx>
                        <wps:bodyPr rot="0" vert="horz" wrap="square" lIns="91440" tIns="45720" rIns="91440" bIns="45720" anchor="t" anchorCtr="0" upright="1">
                          <a:noAutofit/>
                        </wps:bodyPr>
                      </wps:wsp>
                      <wps:wsp>
                        <wps:cNvPr id="259" name="Rectangle 556"/>
                        <wps:cNvSpPr>
                          <a:spLocks noChangeArrowheads="1"/>
                        </wps:cNvSpPr>
                        <wps:spPr bwMode="auto">
                          <a:xfrm>
                            <a:off x="1714500" y="227965"/>
                            <a:ext cx="1029335" cy="457200"/>
                          </a:xfrm>
                          <a:prstGeom prst="rect">
                            <a:avLst/>
                          </a:prstGeom>
                          <a:solidFill>
                            <a:srgbClr val="FFFFFF"/>
                          </a:solidFill>
                          <a:ln w="9525">
                            <a:solidFill>
                              <a:srgbClr val="000000"/>
                            </a:solidFill>
                            <a:miter lim="800000"/>
                            <a:headEnd/>
                            <a:tailEnd/>
                          </a:ln>
                        </wps:spPr>
                        <wps:txbx>
                          <w:txbxContent>
                            <w:p w14:paraId="61AB87BA" w14:textId="3A4D6104" w:rsidR="00081921" w:rsidRPr="002F1FC0" w:rsidRDefault="00081921" w:rsidP="00AD7ADC">
                              <w:pPr>
                                <w:spacing w:before="0"/>
                                <w:jc w:val="center"/>
                                <w:rPr>
                                  <w:sz w:val="18"/>
                                </w:rPr>
                              </w:pPr>
                              <w:r>
                                <w:rPr>
                                  <w:sz w:val="18"/>
                                </w:rPr>
                                <w:t>EDIS</w:t>
                              </w:r>
                            </w:p>
                          </w:txbxContent>
                        </wps:txbx>
                        <wps:bodyPr rot="0" vert="horz" wrap="square" lIns="0" tIns="0" rIns="0" bIns="0" anchor="t" anchorCtr="0" upright="1">
                          <a:noAutofit/>
                        </wps:bodyPr>
                      </wps:wsp>
                      <wps:wsp>
                        <wps:cNvPr id="260" name="Rectangle 557"/>
                        <wps:cNvSpPr>
                          <a:spLocks noChangeArrowheads="1"/>
                        </wps:cNvSpPr>
                        <wps:spPr bwMode="auto">
                          <a:xfrm>
                            <a:off x="457200" y="228600"/>
                            <a:ext cx="800735" cy="457200"/>
                          </a:xfrm>
                          <a:prstGeom prst="rect">
                            <a:avLst/>
                          </a:prstGeom>
                          <a:solidFill>
                            <a:srgbClr val="FFFFFF"/>
                          </a:solidFill>
                          <a:ln w="9525">
                            <a:solidFill>
                              <a:srgbClr val="000000"/>
                            </a:solidFill>
                            <a:miter lim="800000"/>
                            <a:headEnd/>
                            <a:tailEnd/>
                          </a:ln>
                        </wps:spPr>
                        <wps:txbx>
                          <w:txbxContent>
                            <w:p w14:paraId="104E1AF7" w14:textId="77777777" w:rsidR="00081921" w:rsidRPr="002F1FC0" w:rsidRDefault="00081921" w:rsidP="00AD7ADC">
                              <w:pPr>
                                <w:spacing w:before="0"/>
                                <w:jc w:val="center"/>
                                <w:rPr>
                                  <w:sz w:val="18"/>
                                </w:rPr>
                              </w:pPr>
                              <w:r w:rsidRPr="002F1FC0">
                                <w:rPr>
                                  <w:sz w:val="18"/>
                                </w:rPr>
                                <w:t>ADT Patient Registration</w:t>
                              </w:r>
                            </w:p>
                          </w:txbxContent>
                        </wps:txbx>
                        <wps:bodyPr rot="0" vert="horz" wrap="square" lIns="91440" tIns="45720" rIns="91440" bIns="45720" anchor="t" anchorCtr="0" upright="1">
                          <a:noAutofit/>
                        </wps:bodyPr>
                      </wps:wsp>
                      <wps:wsp>
                        <wps:cNvPr id="261" name="Rectangle 558"/>
                        <wps:cNvSpPr>
                          <a:spLocks noChangeArrowheads="1"/>
                        </wps:cNvSpPr>
                        <wps:spPr bwMode="auto">
                          <a:xfrm>
                            <a:off x="5125720" y="227330"/>
                            <a:ext cx="798830" cy="457835"/>
                          </a:xfrm>
                          <a:prstGeom prst="rect">
                            <a:avLst/>
                          </a:prstGeom>
                          <a:solidFill>
                            <a:srgbClr val="FFFFFF"/>
                          </a:solidFill>
                          <a:ln w="9525">
                            <a:solidFill>
                              <a:srgbClr val="000000"/>
                            </a:solidFill>
                            <a:miter lim="800000"/>
                            <a:headEnd/>
                            <a:tailEnd/>
                          </a:ln>
                        </wps:spPr>
                        <wps:txbx>
                          <w:txbxContent>
                            <w:p w14:paraId="3B84B466" w14:textId="77777777" w:rsidR="00081921" w:rsidRPr="002F1FC0" w:rsidRDefault="00081921" w:rsidP="00AD7ADC">
                              <w:pPr>
                                <w:spacing w:before="0"/>
                                <w:jc w:val="center"/>
                                <w:rPr>
                                  <w:sz w:val="22"/>
                                </w:rPr>
                              </w:pPr>
                              <w:r>
                                <w:rPr>
                                  <w:sz w:val="22"/>
                                </w:rPr>
                                <w:t>Tracker</w:t>
                              </w:r>
                            </w:p>
                          </w:txbxContent>
                        </wps:txbx>
                        <wps:bodyPr rot="0" vert="horz" wrap="square" lIns="91440" tIns="45720" rIns="91440" bIns="45720" anchor="t" anchorCtr="0" upright="1">
                          <a:noAutofit/>
                        </wps:bodyPr>
                      </wps:wsp>
                      <wps:wsp>
                        <wps:cNvPr id="262" name="AutoShape 559"/>
                        <wps:cNvCnPr>
                          <a:cxnSpLocks noChangeShapeType="1"/>
                          <a:stCxn id="260" idx="2"/>
                        </wps:cNvCnPr>
                        <wps:spPr bwMode="auto">
                          <a:xfrm>
                            <a:off x="857885" y="685800"/>
                            <a:ext cx="635" cy="44577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3" name="AutoShape 560"/>
                        <wps:cNvCnPr>
                          <a:cxnSpLocks noChangeShapeType="1"/>
                          <a:stCxn id="259" idx="2"/>
                        </wps:cNvCnPr>
                        <wps:spPr bwMode="auto">
                          <a:xfrm>
                            <a:off x="2229485" y="685165"/>
                            <a:ext cx="635" cy="44583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4" name="AutoShape 561"/>
                        <wps:cNvCnPr>
                          <a:cxnSpLocks noChangeShapeType="1"/>
                          <a:stCxn id="258" idx="2"/>
                        </wps:cNvCnPr>
                        <wps:spPr bwMode="auto">
                          <a:xfrm>
                            <a:off x="3372485" y="685800"/>
                            <a:ext cx="635" cy="44577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5" name="AutoShape 562"/>
                        <wps:cNvCnPr>
                          <a:cxnSpLocks noChangeShapeType="1"/>
                        </wps:cNvCnPr>
                        <wps:spPr bwMode="auto">
                          <a:xfrm>
                            <a:off x="5534025" y="684530"/>
                            <a:ext cx="635" cy="445897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6" name="Rectangle 563"/>
                        <wps:cNvSpPr>
                          <a:spLocks noChangeArrowheads="1"/>
                        </wps:cNvSpPr>
                        <wps:spPr bwMode="auto">
                          <a:xfrm>
                            <a:off x="800100" y="800100"/>
                            <a:ext cx="114300" cy="457200"/>
                          </a:xfrm>
                          <a:prstGeom prst="rect">
                            <a:avLst/>
                          </a:prstGeom>
                          <a:solidFill>
                            <a:srgbClr val="FFFFFF"/>
                          </a:solidFill>
                          <a:ln w="9525">
                            <a:solidFill>
                              <a:srgbClr val="000000"/>
                            </a:solidFill>
                            <a:miter lim="800000"/>
                            <a:headEnd/>
                            <a:tailEnd/>
                          </a:ln>
                        </wps:spPr>
                        <wps:txbx>
                          <w:txbxContent>
                            <w:p w14:paraId="2032C041" w14:textId="77777777" w:rsidR="00081921" w:rsidRPr="002F1FC0" w:rsidRDefault="00081921" w:rsidP="00AD7ADC">
                              <w:pPr>
                                <w:spacing w:before="0"/>
                                <w:jc w:val="center"/>
                                <w:rPr>
                                  <w:sz w:val="18"/>
                                </w:rPr>
                              </w:pPr>
                            </w:p>
                          </w:txbxContent>
                        </wps:txbx>
                        <wps:bodyPr rot="0" vert="horz" wrap="square" lIns="91440" tIns="45720" rIns="91440" bIns="45720" anchor="t" anchorCtr="0" upright="1">
                          <a:noAutofit/>
                        </wps:bodyPr>
                      </wps:wsp>
                      <wps:wsp>
                        <wps:cNvPr id="267" name="Rectangle 564"/>
                        <wps:cNvSpPr>
                          <a:spLocks noChangeArrowheads="1"/>
                        </wps:cNvSpPr>
                        <wps:spPr bwMode="auto">
                          <a:xfrm>
                            <a:off x="2171700" y="800100"/>
                            <a:ext cx="114300" cy="228600"/>
                          </a:xfrm>
                          <a:prstGeom prst="rect">
                            <a:avLst/>
                          </a:prstGeom>
                          <a:solidFill>
                            <a:srgbClr val="FFFFFF"/>
                          </a:solidFill>
                          <a:ln w="9525">
                            <a:solidFill>
                              <a:srgbClr val="000000"/>
                            </a:solidFill>
                            <a:miter lim="800000"/>
                            <a:headEnd/>
                            <a:tailEnd/>
                          </a:ln>
                        </wps:spPr>
                        <wps:txbx>
                          <w:txbxContent>
                            <w:p w14:paraId="4B085DD0" w14:textId="77777777" w:rsidR="00081921" w:rsidRPr="002F1FC0" w:rsidRDefault="00081921" w:rsidP="00AD7ADC">
                              <w:pPr>
                                <w:spacing w:before="0"/>
                                <w:jc w:val="center"/>
                                <w:rPr>
                                  <w:sz w:val="18"/>
                                </w:rPr>
                              </w:pPr>
                            </w:p>
                          </w:txbxContent>
                        </wps:txbx>
                        <wps:bodyPr rot="0" vert="horz" wrap="square" lIns="91440" tIns="45720" rIns="91440" bIns="45720" anchor="t" anchorCtr="0" upright="1">
                          <a:noAutofit/>
                        </wps:bodyPr>
                      </wps:wsp>
                      <wps:wsp>
                        <wps:cNvPr id="268" name="Rectangle 565"/>
                        <wps:cNvSpPr>
                          <a:spLocks noChangeArrowheads="1"/>
                        </wps:cNvSpPr>
                        <wps:spPr bwMode="auto">
                          <a:xfrm>
                            <a:off x="5485130" y="855980"/>
                            <a:ext cx="114300" cy="228600"/>
                          </a:xfrm>
                          <a:prstGeom prst="rect">
                            <a:avLst/>
                          </a:prstGeom>
                          <a:solidFill>
                            <a:srgbClr val="FFFFFF"/>
                          </a:solidFill>
                          <a:ln w="9525">
                            <a:solidFill>
                              <a:srgbClr val="000000"/>
                            </a:solidFill>
                            <a:miter lim="800000"/>
                            <a:headEnd/>
                            <a:tailEnd/>
                          </a:ln>
                        </wps:spPr>
                        <wps:txbx>
                          <w:txbxContent>
                            <w:p w14:paraId="7EA73957" w14:textId="77777777" w:rsidR="00081921" w:rsidRPr="002F1FC0" w:rsidRDefault="00081921" w:rsidP="00AD7ADC">
                              <w:pPr>
                                <w:spacing w:before="0"/>
                                <w:jc w:val="center"/>
                                <w:rPr>
                                  <w:sz w:val="18"/>
                                </w:rPr>
                              </w:pPr>
                            </w:p>
                          </w:txbxContent>
                        </wps:txbx>
                        <wps:bodyPr rot="0" vert="horz" wrap="square" lIns="91440" tIns="45720" rIns="91440" bIns="45720" anchor="t" anchorCtr="0" upright="1">
                          <a:noAutofit/>
                        </wps:bodyPr>
                      </wps:wsp>
                      <wps:wsp>
                        <wps:cNvPr id="270" name="AutoShape 566"/>
                        <wps:cNvCnPr>
                          <a:cxnSpLocks noChangeShapeType="1"/>
                        </wps:cNvCnPr>
                        <wps:spPr bwMode="auto">
                          <a:xfrm>
                            <a:off x="914400" y="914400"/>
                            <a:ext cx="12573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Text Box 568"/>
                        <wps:cNvSpPr txBox="1">
                          <a:spLocks noChangeArrowheads="1"/>
                        </wps:cNvSpPr>
                        <wps:spPr bwMode="auto">
                          <a:xfrm>
                            <a:off x="1066165" y="629920"/>
                            <a:ext cx="87693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5CA53" w14:textId="77777777" w:rsidR="00081921" w:rsidRPr="0095441C" w:rsidRDefault="00081921" w:rsidP="00AD7ADC">
                              <w:pPr>
                                <w:rPr>
                                  <w:sz w:val="18"/>
                                </w:rPr>
                              </w:pPr>
                              <w:r w:rsidRPr="0095441C">
                                <w:rPr>
                                  <w:sz w:val="18"/>
                                </w:rPr>
                                <w:t>ED Admission</w:t>
                              </w:r>
                            </w:p>
                          </w:txbxContent>
                        </wps:txbx>
                        <wps:bodyPr rot="0" vert="horz" wrap="square" lIns="91440" tIns="45720" rIns="91440" bIns="45720" anchor="t" anchorCtr="0" upright="1">
                          <a:noAutofit/>
                        </wps:bodyPr>
                      </wps:wsp>
                      <wps:wsp>
                        <wps:cNvPr id="272" name="Rectangle 569"/>
                        <wps:cNvSpPr>
                          <a:spLocks noChangeArrowheads="1"/>
                        </wps:cNvSpPr>
                        <wps:spPr bwMode="auto">
                          <a:xfrm>
                            <a:off x="3944620" y="227330"/>
                            <a:ext cx="914400" cy="457200"/>
                          </a:xfrm>
                          <a:prstGeom prst="rect">
                            <a:avLst/>
                          </a:prstGeom>
                          <a:solidFill>
                            <a:srgbClr val="FFFFFF"/>
                          </a:solidFill>
                          <a:ln w="9525">
                            <a:solidFill>
                              <a:srgbClr val="000000"/>
                            </a:solidFill>
                            <a:miter lim="800000"/>
                            <a:headEnd/>
                            <a:tailEnd/>
                          </a:ln>
                        </wps:spPr>
                        <wps:txbx>
                          <w:txbxContent>
                            <w:p w14:paraId="16A1149B" w14:textId="77777777" w:rsidR="00081921" w:rsidRDefault="00081921" w:rsidP="00AD7ADC">
                              <w:pPr>
                                <w:spacing w:before="0"/>
                                <w:jc w:val="center"/>
                                <w:rPr>
                                  <w:sz w:val="18"/>
                                </w:rPr>
                              </w:pPr>
                              <w:r w:rsidRPr="0095441C">
                                <w:rPr>
                                  <w:sz w:val="18"/>
                                </w:rPr>
                                <w:t xml:space="preserve">Bed </w:t>
                              </w:r>
                            </w:p>
                            <w:p w14:paraId="3CA03DEC" w14:textId="77777777" w:rsidR="00081921" w:rsidRPr="0095441C" w:rsidRDefault="00081921" w:rsidP="00AD7ADC">
                              <w:pPr>
                                <w:spacing w:before="0"/>
                                <w:jc w:val="center"/>
                                <w:rPr>
                                  <w:sz w:val="18"/>
                                </w:rPr>
                              </w:pPr>
                              <w:r w:rsidRPr="0095441C">
                                <w:rPr>
                                  <w:sz w:val="18"/>
                                </w:rPr>
                                <w:t>Management</w:t>
                              </w:r>
                            </w:p>
                            <w:p w14:paraId="6A7468BD" w14:textId="77777777" w:rsidR="00081921" w:rsidRPr="0095441C" w:rsidRDefault="00081921" w:rsidP="00AD7ADC">
                              <w:pPr>
                                <w:spacing w:before="0"/>
                                <w:jc w:val="center"/>
                                <w:rPr>
                                  <w:sz w:val="18"/>
                                </w:rPr>
                              </w:pPr>
                              <w:r w:rsidRPr="0095441C">
                                <w:rPr>
                                  <w:sz w:val="18"/>
                                </w:rPr>
                                <w:t>System</w:t>
                              </w:r>
                            </w:p>
                          </w:txbxContent>
                        </wps:txbx>
                        <wps:bodyPr rot="0" vert="horz" wrap="square" lIns="0" tIns="0" rIns="0" bIns="0" anchor="t" anchorCtr="0" upright="1">
                          <a:noAutofit/>
                        </wps:bodyPr>
                      </wps:wsp>
                      <wps:wsp>
                        <wps:cNvPr id="273" name="AutoShape 570"/>
                        <wps:cNvCnPr>
                          <a:cxnSpLocks noChangeShapeType="1"/>
                        </wps:cNvCnPr>
                        <wps:spPr bwMode="auto">
                          <a:xfrm>
                            <a:off x="4401185" y="684530"/>
                            <a:ext cx="21590" cy="445897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4" name="Text Box 576"/>
                        <wps:cNvSpPr txBox="1">
                          <a:spLocks noChangeArrowheads="1"/>
                        </wps:cNvSpPr>
                        <wps:spPr bwMode="auto">
                          <a:xfrm>
                            <a:off x="3296285" y="1143000"/>
                            <a:ext cx="2057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8FD60" w14:textId="77777777" w:rsidR="00081921" w:rsidRPr="0095441C" w:rsidRDefault="00081921" w:rsidP="00AD7ADC">
                              <w:pPr>
                                <w:rPr>
                                  <w:sz w:val="18"/>
                                </w:rPr>
                              </w:pPr>
                              <w:r>
                                <w:rPr>
                                  <w:sz w:val="18"/>
                                </w:rPr>
                                <w:t>Heads Up Notification</w:t>
                              </w:r>
                            </w:p>
                          </w:txbxContent>
                        </wps:txbx>
                        <wps:bodyPr rot="0" vert="horz" wrap="square" lIns="91440" tIns="45720" rIns="91440" bIns="45720" anchor="t" anchorCtr="0" upright="1">
                          <a:noAutofit/>
                        </wps:bodyPr>
                      </wps:wsp>
                      <wps:wsp>
                        <wps:cNvPr id="275" name="Rectangle 577"/>
                        <wps:cNvSpPr>
                          <a:spLocks noChangeArrowheads="1"/>
                        </wps:cNvSpPr>
                        <wps:spPr bwMode="auto">
                          <a:xfrm>
                            <a:off x="3314700" y="2130425"/>
                            <a:ext cx="114300" cy="384175"/>
                          </a:xfrm>
                          <a:prstGeom prst="rect">
                            <a:avLst/>
                          </a:prstGeom>
                          <a:solidFill>
                            <a:srgbClr val="FFFFFF"/>
                          </a:solidFill>
                          <a:ln w="9525">
                            <a:solidFill>
                              <a:srgbClr val="000000"/>
                            </a:solidFill>
                            <a:miter lim="800000"/>
                            <a:headEnd/>
                            <a:tailEnd/>
                          </a:ln>
                        </wps:spPr>
                        <wps:txbx>
                          <w:txbxContent>
                            <w:p w14:paraId="528DFEEE" w14:textId="77777777" w:rsidR="00081921" w:rsidRPr="002F1FC0" w:rsidRDefault="00081921" w:rsidP="00AD7ADC">
                              <w:pPr>
                                <w:spacing w:before="0"/>
                                <w:jc w:val="center"/>
                                <w:rPr>
                                  <w:sz w:val="18"/>
                                </w:rPr>
                              </w:pPr>
                            </w:p>
                          </w:txbxContent>
                        </wps:txbx>
                        <wps:bodyPr rot="0" vert="horz" wrap="square" lIns="91440" tIns="45720" rIns="91440" bIns="45720" anchor="t" anchorCtr="0" upright="1">
                          <a:noAutofit/>
                        </wps:bodyPr>
                      </wps:wsp>
                      <wps:wsp>
                        <wps:cNvPr id="276" name="Rectangle 578"/>
                        <wps:cNvSpPr>
                          <a:spLocks noChangeArrowheads="1"/>
                        </wps:cNvSpPr>
                        <wps:spPr bwMode="auto">
                          <a:xfrm>
                            <a:off x="5491480" y="2171700"/>
                            <a:ext cx="114300" cy="228600"/>
                          </a:xfrm>
                          <a:prstGeom prst="rect">
                            <a:avLst/>
                          </a:prstGeom>
                          <a:solidFill>
                            <a:srgbClr val="FFFFFF"/>
                          </a:solidFill>
                          <a:ln w="9525">
                            <a:solidFill>
                              <a:srgbClr val="000000"/>
                            </a:solidFill>
                            <a:miter lim="800000"/>
                            <a:headEnd/>
                            <a:tailEnd/>
                          </a:ln>
                        </wps:spPr>
                        <wps:txbx>
                          <w:txbxContent>
                            <w:p w14:paraId="57DCB770" w14:textId="77777777" w:rsidR="00081921" w:rsidRDefault="00081921"/>
                          </w:txbxContent>
                        </wps:txbx>
                        <wps:bodyPr rot="0" vert="horz" wrap="square" lIns="91440" tIns="45720" rIns="91440" bIns="45720" anchor="t" anchorCtr="0" upright="1">
                          <a:noAutofit/>
                        </wps:bodyPr>
                      </wps:wsp>
                      <wps:wsp>
                        <wps:cNvPr id="277" name="AutoShape 579"/>
                        <wps:cNvCnPr>
                          <a:cxnSpLocks noChangeShapeType="1"/>
                          <a:endCxn id="279" idx="1"/>
                        </wps:cNvCnPr>
                        <wps:spPr bwMode="auto">
                          <a:xfrm>
                            <a:off x="3429000" y="2244090"/>
                            <a:ext cx="9144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AutoShape 581"/>
                        <wps:cNvCnPr>
                          <a:cxnSpLocks noChangeShapeType="1"/>
                        </wps:cNvCnPr>
                        <wps:spPr bwMode="auto">
                          <a:xfrm>
                            <a:off x="3435350" y="2291080"/>
                            <a:ext cx="205613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9" name="Rectangle 580"/>
                        <wps:cNvSpPr>
                          <a:spLocks noChangeArrowheads="1"/>
                        </wps:cNvSpPr>
                        <wps:spPr bwMode="auto">
                          <a:xfrm>
                            <a:off x="4343400" y="2130425"/>
                            <a:ext cx="114300" cy="228600"/>
                          </a:xfrm>
                          <a:prstGeom prst="rect">
                            <a:avLst/>
                          </a:prstGeom>
                          <a:solidFill>
                            <a:srgbClr val="FFFFFF"/>
                          </a:solidFill>
                          <a:ln w="9525">
                            <a:solidFill>
                              <a:srgbClr val="000000"/>
                            </a:solidFill>
                            <a:miter lim="800000"/>
                            <a:headEnd/>
                            <a:tailEnd/>
                          </a:ln>
                        </wps:spPr>
                        <wps:txbx>
                          <w:txbxContent>
                            <w:p w14:paraId="526060D6" w14:textId="77777777" w:rsidR="00081921" w:rsidRDefault="00081921"/>
                          </w:txbxContent>
                        </wps:txbx>
                        <wps:bodyPr rot="0" vert="horz" wrap="square" lIns="91440" tIns="45720" rIns="91440" bIns="45720" anchor="t" anchorCtr="0" upright="1">
                          <a:noAutofit/>
                        </wps:bodyPr>
                      </wps:wsp>
                      <wps:wsp>
                        <wps:cNvPr id="280" name="Text Box 582"/>
                        <wps:cNvSpPr txBox="1">
                          <a:spLocks noChangeArrowheads="1"/>
                        </wps:cNvSpPr>
                        <wps:spPr bwMode="auto">
                          <a:xfrm>
                            <a:off x="3394075" y="1964055"/>
                            <a:ext cx="1028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F55CD" w14:textId="77777777" w:rsidR="00081921" w:rsidRPr="0095441C" w:rsidRDefault="00081921" w:rsidP="00AD7ADC">
                              <w:pPr>
                                <w:rPr>
                                  <w:sz w:val="18"/>
                                </w:rPr>
                              </w:pPr>
                              <w:r>
                                <w:rPr>
                                  <w:sz w:val="18"/>
                                </w:rPr>
                                <w:t>Admission Order</w:t>
                              </w:r>
                            </w:p>
                          </w:txbxContent>
                        </wps:txbx>
                        <wps:bodyPr rot="0" vert="horz" wrap="square" lIns="91440" tIns="45720" rIns="91440" bIns="45720" anchor="t" anchorCtr="0" upright="1">
                          <a:noAutofit/>
                        </wps:bodyPr>
                      </wps:wsp>
                      <wps:wsp>
                        <wps:cNvPr id="281" name="Rectangle 583"/>
                        <wps:cNvSpPr>
                          <a:spLocks noChangeArrowheads="1"/>
                        </wps:cNvSpPr>
                        <wps:spPr bwMode="auto">
                          <a:xfrm>
                            <a:off x="4343400" y="2687320"/>
                            <a:ext cx="114300" cy="398780"/>
                          </a:xfrm>
                          <a:prstGeom prst="rect">
                            <a:avLst/>
                          </a:prstGeom>
                          <a:solidFill>
                            <a:srgbClr val="FFFFFF"/>
                          </a:solidFill>
                          <a:ln w="9525">
                            <a:solidFill>
                              <a:srgbClr val="000000"/>
                            </a:solidFill>
                            <a:miter lim="800000"/>
                            <a:headEnd/>
                            <a:tailEnd/>
                          </a:ln>
                        </wps:spPr>
                        <wps:txbx>
                          <w:txbxContent>
                            <w:p w14:paraId="23CBF509" w14:textId="77777777" w:rsidR="00081921" w:rsidRPr="002F1FC0" w:rsidRDefault="00081921" w:rsidP="00AD7ADC">
                              <w:pPr>
                                <w:spacing w:before="0"/>
                                <w:jc w:val="center"/>
                                <w:rPr>
                                  <w:sz w:val="18"/>
                                </w:rPr>
                              </w:pPr>
                            </w:p>
                          </w:txbxContent>
                        </wps:txbx>
                        <wps:bodyPr rot="0" vert="horz" wrap="square" lIns="91440" tIns="45720" rIns="91440" bIns="45720" anchor="t" anchorCtr="0" upright="1">
                          <a:noAutofit/>
                        </wps:bodyPr>
                      </wps:wsp>
                      <wps:wsp>
                        <wps:cNvPr id="282" name="Rectangle 584"/>
                        <wps:cNvSpPr>
                          <a:spLocks noChangeArrowheads="1"/>
                        </wps:cNvSpPr>
                        <wps:spPr bwMode="auto">
                          <a:xfrm>
                            <a:off x="5485130" y="2743200"/>
                            <a:ext cx="114300" cy="228600"/>
                          </a:xfrm>
                          <a:prstGeom prst="rect">
                            <a:avLst/>
                          </a:prstGeom>
                          <a:solidFill>
                            <a:srgbClr val="FFFFFF"/>
                          </a:solidFill>
                          <a:ln w="9525">
                            <a:solidFill>
                              <a:srgbClr val="000000"/>
                            </a:solidFill>
                            <a:miter lim="800000"/>
                            <a:headEnd/>
                            <a:tailEnd/>
                          </a:ln>
                        </wps:spPr>
                        <wps:txbx>
                          <w:txbxContent>
                            <w:p w14:paraId="7EF94218" w14:textId="77777777" w:rsidR="00081921" w:rsidRDefault="00081921"/>
                          </w:txbxContent>
                        </wps:txbx>
                        <wps:bodyPr rot="0" vert="horz" wrap="square" lIns="91440" tIns="45720" rIns="91440" bIns="45720" anchor="t" anchorCtr="0" upright="1">
                          <a:noAutofit/>
                        </wps:bodyPr>
                      </wps:wsp>
                      <wps:wsp>
                        <wps:cNvPr id="283" name="AutoShape 585"/>
                        <wps:cNvCnPr>
                          <a:cxnSpLocks noChangeShapeType="1"/>
                          <a:endCxn id="284" idx="3"/>
                        </wps:cNvCnPr>
                        <wps:spPr bwMode="auto">
                          <a:xfrm flipH="1">
                            <a:off x="2289175" y="2800985"/>
                            <a:ext cx="20542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4" name="Rectangle 586"/>
                        <wps:cNvSpPr>
                          <a:spLocks noChangeArrowheads="1"/>
                        </wps:cNvSpPr>
                        <wps:spPr bwMode="auto">
                          <a:xfrm>
                            <a:off x="2174875" y="2687320"/>
                            <a:ext cx="114300" cy="228600"/>
                          </a:xfrm>
                          <a:prstGeom prst="rect">
                            <a:avLst/>
                          </a:prstGeom>
                          <a:solidFill>
                            <a:srgbClr val="FFFFFF"/>
                          </a:solidFill>
                          <a:ln w="9525">
                            <a:solidFill>
                              <a:srgbClr val="000000"/>
                            </a:solidFill>
                            <a:miter lim="800000"/>
                            <a:headEnd/>
                            <a:tailEnd/>
                          </a:ln>
                        </wps:spPr>
                        <wps:txbx>
                          <w:txbxContent>
                            <w:p w14:paraId="59FA3324" w14:textId="77777777" w:rsidR="00081921" w:rsidRDefault="00081921"/>
                          </w:txbxContent>
                        </wps:txbx>
                        <wps:bodyPr rot="0" vert="horz" wrap="square" lIns="91440" tIns="45720" rIns="91440" bIns="45720" anchor="t" anchorCtr="0" upright="1">
                          <a:noAutofit/>
                        </wps:bodyPr>
                      </wps:wsp>
                      <wps:wsp>
                        <wps:cNvPr id="285" name="AutoShape 587"/>
                        <wps:cNvCnPr>
                          <a:cxnSpLocks noChangeShapeType="1"/>
                          <a:endCxn id="282" idx="1"/>
                        </wps:cNvCnPr>
                        <wps:spPr bwMode="auto">
                          <a:xfrm>
                            <a:off x="4457700" y="2854325"/>
                            <a:ext cx="1027430"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6" name="Text Box 588"/>
                        <wps:cNvSpPr txBox="1">
                          <a:spLocks noChangeArrowheads="1"/>
                        </wps:cNvSpPr>
                        <wps:spPr bwMode="auto">
                          <a:xfrm>
                            <a:off x="2764790" y="2514600"/>
                            <a:ext cx="1447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721DD" w14:textId="77777777" w:rsidR="00081921" w:rsidRPr="0095441C" w:rsidRDefault="00081921" w:rsidP="00AD7ADC">
                              <w:pPr>
                                <w:rPr>
                                  <w:sz w:val="18"/>
                                </w:rPr>
                              </w:pPr>
                              <w:r>
                                <w:rPr>
                                  <w:sz w:val="18"/>
                                </w:rPr>
                                <w:t>Admission Status Update</w:t>
                              </w:r>
                            </w:p>
                          </w:txbxContent>
                        </wps:txbx>
                        <wps:bodyPr rot="0" vert="horz" wrap="square" lIns="91440" tIns="45720" rIns="91440" bIns="45720" anchor="t" anchorCtr="0" upright="1">
                          <a:noAutofit/>
                        </wps:bodyPr>
                      </wps:wsp>
                      <wps:wsp>
                        <wps:cNvPr id="287" name="Rectangle 589"/>
                        <wps:cNvSpPr>
                          <a:spLocks noChangeArrowheads="1"/>
                        </wps:cNvSpPr>
                        <wps:spPr bwMode="auto">
                          <a:xfrm>
                            <a:off x="800100" y="2857500"/>
                            <a:ext cx="114300" cy="228600"/>
                          </a:xfrm>
                          <a:prstGeom prst="rect">
                            <a:avLst/>
                          </a:prstGeom>
                          <a:solidFill>
                            <a:srgbClr val="FFFFFF"/>
                          </a:solidFill>
                          <a:ln w="9525">
                            <a:solidFill>
                              <a:srgbClr val="000000"/>
                            </a:solidFill>
                            <a:miter lim="800000"/>
                            <a:headEnd/>
                            <a:tailEnd/>
                          </a:ln>
                        </wps:spPr>
                        <wps:txbx>
                          <w:txbxContent>
                            <w:p w14:paraId="66EB26FA" w14:textId="77777777" w:rsidR="00081921" w:rsidRDefault="00081921"/>
                          </w:txbxContent>
                        </wps:txbx>
                        <wps:bodyPr rot="0" vert="horz" wrap="square" lIns="91440" tIns="45720" rIns="91440" bIns="45720" anchor="t" anchorCtr="0" upright="1">
                          <a:noAutofit/>
                        </wps:bodyPr>
                      </wps:wsp>
                      <wps:wsp>
                        <wps:cNvPr id="320" name="AutoShape 590"/>
                        <wps:cNvCnPr>
                          <a:cxnSpLocks noChangeShapeType="1"/>
                          <a:endCxn id="287" idx="3"/>
                        </wps:cNvCnPr>
                        <wps:spPr bwMode="auto">
                          <a:xfrm flipH="1" flipV="1">
                            <a:off x="914400" y="2971800"/>
                            <a:ext cx="3429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Rectangle 599"/>
                        <wps:cNvSpPr>
                          <a:spLocks noChangeArrowheads="1"/>
                        </wps:cNvSpPr>
                        <wps:spPr bwMode="auto">
                          <a:xfrm>
                            <a:off x="4349750" y="3179445"/>
                            <a:ext cx="114300" cy="398780"/>
                          </a:xfrm>
                          <a:prstGeom prst="rect">
                            <a:avLst/>
                          </a:prstGeom>
                          <a:solidFill>
                            <a:srgbClr val="FFFFFF"/>
                          </a:solidFill>
                          <a:ln w="9525">
                            <a:solidFill>
                              <a:srgbClr val="000000"/>
                            </a:solidFill>
                            <a:miter lim="800000"/>
                            <a:headEnd/>
                            <a:tailEnd/>
                          </a:ln>
                        </wps:spPr>
                        <wps:txbx>
                          <w:txbxContent>
                            <w:p w14:paraId="3A0CF345" w14:textId="77777777" w:rsidR="00081921" w:rsidRPr="002F1FC0" w:rsidRDefault="00081921" w:rsidP="00AD7ADC">
                              <w:pPr>
                                <w:spacing w:before="0"/>
                                <w:jc w:val="center"/>
                                <w:rPr>
                                  <w:sz w:val="18"/>
                                </w:rPr>
                              </w:pPr>
                            </w:p>
                          </w:txbxContent>
                        </wps:txbx>
                        <wps:bodyPr rot="0" vert="horz" wrap="square" lIns="91440" tIns="45720" rIns="91440" bIns="45720" anchor="t" anchorCtr="0" upright="1">
                          <a:noAutofit/>
                        </wps:bodyPr>
                      </wps:wsp>
                      <wps:wsp>
                        <wps:cNvPr id="322" name="Rectangle 600"/>
                        <wps:cNvSpPr>
                          <a:spLocks noChangeArrowheads="1"/>
                        </wps:cNvSpPr>
                        <wps:spPr bwMode="auto">
                          <a:xfrm>
                            <a:off x="5491480" y="3235325"/>
                            <a:ext cx="114300" cy="228600"/>
                          </a:xfrm>
                          <a:prstGeom prst="rect">
                            <a:avLst/>
                          </a:prstGeom>
                          <a:solidFill>
                            <a:srgbClr val="FFFFFF"/>
                          </a:solidFill>
                          <a:ln w="9525">
                            <a:solidFill>
                              <a:srgbClr val="000000"/>
                            </a:solidFill>
                            <a:miter lim="800000"/>
                            <a:headEnd/>
                            <a:tailEnd/>
                          </a:ln>
                        </wps:spPr>
                        <wps:txbx>
                          <w:txbxContent>
                            <w:p w14:paraId="55958235" w14:textId="77777777" w:rsidR="00081921" w:rsidRDefault="00081921"/>
                          </w:txbxContent>
                        </wps:txbx>
                        <wps:bodyPr rot="0" vert="horz" wrap="square" lIns="91440" tIns="45720" rIns="91440" bIns="45720" anchor="t" anchorCtr="0" upright="1">
                          <a:noAutofit/>
                        </wps:bodyPr>
                      </wps:wsp>
                      <wps:wsp>
                        <wps:cNvPr id="323" name="AutoShape 601"/>
                        <wps:cNvCnPr>
                          <a:cxnSpLocks noChangeShapeType="1"/>
                        </wps:cNvCnPr>
                        <wps:spPr bwMode="auto">
                          <a:xfrm flipH="1">
                            <a:off x="2295525" y="3293110"/>
                            <a:ext cx="20542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4" name="Rectangle 602"/>
                        <wps:cNvSpPr>
                          <a:spLocks noChangeArrowheads="1"/>
                        </wps:cNvSpPr>
                        <wps:spPr bwMode="auto">
                          <a:xfrm>
                            <a:off x="2181225" y="3179445"/>
                            <a:ext cx="114300" cy="228600"/>
                          </a:xfrm>
                          <a:prstGeom prst="rect">
                            <a:avLst/>
                          </a:prstGeom>
                          <a:solidFill>
                            <a:srgbClr val="FFFFFF"/>
                          </a:solidFill>
                          <a:ln w="9525">
                            <a:solidFill>
                              <a:srgbClr val="000000"/>
                            </a:solidFill>
                            <a:miter lim="800000"/>
                            <a:headEnd/>
                            <a:tailEnd/>
                          </a:ln>
                        </wps:spPr>
                        <wps:txbx>
                          <w:txbxContent>
                            <w:p w14:paraId="1D618A40" w14:textId="77777777" w:rsidR="00081921" w:rsidRDefault="00081921"/>
                          </w:txbxContent>
                        </wps:txbx>
                        <wps:bodyPr rot="0" vert="horz" wrap="square" lIns="91440" tIns="45720" rIns="91440" bIns="45720" anchor="t" anchorCtr="0" upright="1">
                          <a:noAutofit/>
                        </wps:bodyPr>
                      </wps:wsp>
                      <wps:wsp>
                        <wps:cNvPr id="325" name="AutoShape 603"/>
                        <wps:cNvCnPr>
                          <a:cxnSpLocks noChangeShapeType="1"/>
                        </wps:cNvCnPr>
                        <wps:spPr bwMode="auto">
                          <a:xfrm>
                            <a:off x="4464050" y="3346450"/>
                            <a:ext cx="1027430"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6" name="Text Box 604"/>
                        <wps:cNvSpPr txBox="1">
                          <a:spLocks noChangeArrowheads="1"/>
                        </wps:cNvSpPr>
                        <wps:spPr bwMode="auto">
                          <a:xfrm>
                            <a:off x="2782570" y="3006725"/>
                            <a:ext cx="1447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C221F" w14:textId="77777777" w:rsidR="00081921" w:rsidRPr="0095441C" w:rsidRDefault="00081921" w:rsidP="00AD7ADC">
                              <w:pPr>
                                <w:rPr>
                                  <w:sz w:val="18"/>
                                </w:rPr>
                              </w:pPr>
                              <w:r>
                                <w:rPr>
                                  <w:sz w:val="18"/>
                                </w:rPr>
                                <w:t>Candidate Bed Notification</w:t>
                              </w:r>
                            </w:p>
                          </w:txbxContent>
                        </wps:txbx>
                        <wps:bodyPr rot="0" vert="horz" wrap="square" lIns="91440" tIns="45720" rIns="91440" bIns="45720" anchor="t" anchorCtr="0" upright="1">
                          <a:noAutofit/>
                        </wps:bodyPr>
                      </wps:wsp>
                      <wps:wsp>
                        <wps:cNvPr id="327" name="Rectangle 605"/>
                        <wps:cNvSpPr>
                          <a:spLocks noChangeArrowheads="1"/>
                        </wps:cNvSpPr>
                        <wps:spPr bwMode="auto">
                          <a:xfrm>
                            <a:off x="806450" y="3349625"/>
                            <a:ext cx="114300" cy="228600"/>
                          </a:xfrm>
                          <a:prstGeom prst="rect">
                            <a:avLst/>
                          </a:prstGeom>
                          <a:solidFill>
                            <a:srgbClr val="FFFFFF"/>
                          </a:solidFill>
                          <a:ln w="9525">
                            <a:solidFill>
                              <a:srgbClr val="000000"/>
                            </a:solidFill>
                            <a:miter lim="800000"/>
                            <a:headEnd/>
                            <a:tailEnd/>
                          </a:ln>
                        </wps:spPr>
                        <wps:txbx>
                          <w:txbxContent>
                            <w:p w14:paraId="2E169CAC" w14:textId="77777777" w:rsidR="00081921" w:rsidRDefault="00081921"/>
                          </w:txbxContent>
                        </wps:txbx>
                        <wps:bodyPr rot="0" vert="horz" wrap="square" lIns="91440" tIns="45720" rIns="91440" bIns="45720" anchor="t" anchorCtr="0" upright="1">
                          <a:noAutofit/>
                        </wps:bodyPr>
                      </wps:wsp>
                      <wps:wsp>
                        <wps:cNvPr id="328" name="AutoShape 606"/>
                        <wps:cNvCnPr>
                          <a:cxnSpLocks noChangeShapeType="1"/>
                        </wps:cNvCnPr>
                        <wps:spPr bwMode="auto">
                          <a:xfrm flipH="1" flipV="1">
                            <a:off x="920750" y="3463925"/>
                            <a:ext cx="3429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Rectangle 607"/>
                        <wps:cNvSpPr>
                          <a:spLocks noChangeArrowheads="1"/>
                        </wps:cNvSpPr>
                        <wps:spPr bwMode="auto">
                          <a:xfrm>
                            <a:off x="4343400" y="3716020"/>
                            <a:ext cx="114300" cy="398780"/>
                          </a:xfrm>
                          <a:prstGeom prst="rect">
                            <a:avLst/>
                          </a:prstGeom>
                          <a:solidFill>
                            <a:srgbClr val="FFFFFF"/>
                          </a:solidFill>
                          <a:ln w="9525">
                            <a:solidFill>
                              <a:srgbClr val="000000"/>
                            </a:solidFill>
                            <a:miter lim="800000"/>
                            <a:headEnd/>
                            <a:tailEnd/>
                          </a:ln>
                        </wps:spPr>
                        <wps:txbx>
                          <w:txbxContent>
                            <w:p w14:paraId="774CC627" w14:textId="77777777" w:rsidR="00081921" w:rsidRPr="002F1FC0" w:rsidRDefault="00081921" w:rsidP="00AD7ADC">
                              <w:pPr>
                                <w:spacing w:before="0"/>
                                <w:jc w:val="center"/>
                                <w:rPr>
                                  <w:sz w:val="18"/>
                                </w:rPr>
                              </w:pPr>
                            </w:p>
                          </w:txbxContent>
                        </wps:txbx>
                        <wps:bodyPr rot="0" vert="horz" wrap="square" lIns="91440" tIns="45720" rIns="91440" bIns="45720" anchor="t" anchorCtr="0" upright="1">
                          <a:noAutofit/>
                        </wps:bodyPr>
                      </wps:wsp>
                      <wps:wsp>
                        <wps:cNvPr id="330" name="Rectangle 608"/>
                        <wps:cNvSpPr>
                          <a:spLocks noChangeArrowheads="1"/>
                        </wps:cNvSpPr>
                        <wps:spPr bwMode="auto">
                          <a:xfrm>
                            <a:off x="5485130" y="3771900"/>
                            <a:ext cx="114300" cy="228600"/>
                          </a:xfrm>
                          <a:prstGeom prst="rect">
                            <a:avLst/>
                          </a:prstGeom>
                          <a:solidFill>
                            <a:srgbClr val="FFFFFF"/>
                          </a:solidFill>
                          <a:ln w="9525">
                            <a:solidFill>
                              <a:srgbClr val="000000"/>
                            </a:solidFill>
                            <a:miter lim="800000"/>
                            <a:headEnd/>
                            <a:tailEnd/>
                          </a:ln>
                        </wps:spPr>
                        <wps:txbx>
                          <w:txbxContent>
                            <w:p w14:paraId="515092A2" w14:textId="77777777" w:rsidR="00081921" w:rsidRDefault="00081921"/>
                          </w:txbxContent>
                        </wps:txbx>
                        <wps:bodyPr rot="0" vert="horz" wrap="square" lIns="91440" tIns="45720" rIns="91440" bIns="45720" anchor="t" anchorCtr="0" upright="1">
                          <a:noAutofit/>
                        </wps:bodyPr>
                      </wps:wsp>
                      <wps:wsp>
                        <wps:cNvPr id="331" name="AutoShape 609"/>
                        <wps:cNvCnPr>
                          <a:cxnSpLocks noChangeShapeType="1"/>
                        </wps:cNvCnPr>
                        <wps:spPr bwMode="auto">
                          <a:xfrm flipH="1">
                            <a:off x="2289175" y="3829685"/>
                            <a:ext cx="20542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2" name="Rectangle 610"/>
                        <wps:cNvSpPr>
                          <a:spLocks noChangeArrowheads="1"/>
                        </wps:cNvSpPr>
                        <wps:spPr bwMode="auto">
                          <a:xfrm>
                            <a:off x="2174875" y="3716020"/>
                            <a:ext cx="114300" cy="228600"/>
                          </a:xfrm>
                          <a:prstGeom prst="rect">
                            <a:avLst/>
                          </a:prstGeom>
                          <a:solidFill>
                            <a:srgbClr val="FFFFFF"/>
                          </a:solidFill>
                          <a:ln w="9525">
                            <a:solidFill>
                              <a:srgbClr val="000000"/>
                            </a:solidFill>
                            <a:miter lim="800000"/>
                            <a:headEnd/>
                            <a:tailEnd/>
                          </a:ln>
                        </wps:spPr>
                        <wps:txbx>
                          <w:txbxContent>
                            <w:p w14:paraId="3E22A672" w14:textId="77777777" w:rsidR="00081921" w:rsidRDefault="00081921"/>
                          </w:txbxContent>
                        </wps:txbx>
                        <wps:bodyPr rot="0" vert="horz" wrap="square" lIns="91440" tIns="45720" rIns="91440" bIns="45720" anchor="t" anchorCtr="0" upright="1">
                          <a:noAutofit/>
                        </wps:bodyPr>
                      </wps:wsp>
                      <wps:wsp>
                        <wps:cNvPr id="333" name="AutoShape 611"/>
                        <wps:cNvCnPr>
                          <a:cxnSpLocks noChangeShapeType="1"/>
                        </wps:cNvCnPr>
                        <wps:spPr bwMode="auto">
                          <a:xfrm>
                            <a:off x="4457700" y="3883025"/>
                            <a:ext cx="1027430"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Text Box 612"/>
                        <wps:cNvSpPr txBox="1">
                          <a:spLocks noChangeArrowheads="1"/>
                        </wps:cNvSpPr>
                        <wps:spPr bwMode="auto">
                          <a:xfrm>
                            <a:off x="2776220" y="3543300"/>
                            <a:ext cx="1447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CA7AD" w14:textId="77777777" w:rsidR="00081921" w:rsidRPr="0095441C" w:rsidRDefault="00081921" w:rsidP="00AD7ADC">
                              <w:pPr>
                                <w:rPr>
                                  <w:sz w:val="18"/>
                                </w:rPr>
                              </w:pPr>
                              <w:r>
                                <w:rPr>
                                  <w:sz w:val="18"/>
                                </w:rPr>
                                <w:t>Admission Notification</w:t>
                              </w:r>
                            </w:p>
                          </w:txbxContent>
                        </wps:txbx>
                        <wps:bodyPr rot="0" vert="horz" wrap="square" lIns="91440" tIns="45720" rIns="91440" bIns="45720" anchor="t" anchorCtr="0" upright="1">
                          <a:noAutofit/>
                        </wps:bodyPr>
                      </wps:wsp>
                      <wps:wsp>
                        <wps:cNvPr id="335" name="Rectangle 613"/>
                        <wps:cNvSpPr>
                          <a:spLocks noChangeArrowheads="1"/>
                        </wps:cNvSpPr>
                        <wps:spPr bwMode="auto">
                          <a:xfrm>
                            <a:off x="800100" y="3886200"/>
                            <a:ext cx="114300" cy="228600"/>
                          </a:xfrm>
                          <a:prstGeom prst="rect">
                            <a:avLst/>
                          </a:prstGeom>
                          <a:solidFill>
                            <a:srgbClr val="FFFFFF"/>
                          </a:solidFill>
                          <a:ln w="9525">
                            <a:solidFill>
                              <a:srgbClr val="000000"/>
                            </a:solidFill>
                            <a:miter lim="800000"/>
                            <a:headEnd/>
                            <a:tailEnd/>
                          </a:ln>
                        </wps:spPr>
                        <wps:txbx>
                          <w:txbxContent>
                            <w:p w14:paraId="61DAEDBD" w14:textId="77777777" w:rsidR="00081921" w:rsidRDefault="00081921"/>
                          </w:txbxContent>
                        </wps:txbx>
                        <wps:bodyPr rot="0" vert="horz" wrap="square" lIns="91440" tIns="45720" rIns="91440" bIns="45720" anchor="t" anchorCtr="0" upright="1">
                          <a:noAutofit/>
                        </wps:bodyPr>
                      </wps:wsp>
                      <wps:wsp>
                        <wps:cNvPr id="336" name="AutoShape 614"/>
                        <wps:cNvCnPr>
                          <a:cxnSpLocks noChangeShapeType="1"/>
                        </wps:cNvCnPr>
                        <wps:spPr bwMode="auto">
                          <a:xfrm flipH="1" flipV="1">
                            <a:off x="914400" y="4000500"/>
                            <a:ext cx="3429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7" name="Rectangle 615"/>
                        <wps:cNvSpPr>
                          <a:spLocks noChangeArrowheads="1"/>
                        </wps:cNvSpPr>
                        <wps:spPr bwMode="auto">
                          <a:xfrm>
                            <a:off x="2171700" y="4267200"/>
                            <a:ext cx="114300" cy="304800"/>
                          </a:xfrm>
                          <a:prstGeom prst="rect">
                            <a:avLst/>
                          </a:prstGeom>
                          <a:solidFill>
                            <a:srgbClr val="FFFFFF"/>
                          </a:solidFill>
                          <a:ln w="9525">
                            <a:solidFill>
                              <a:srgbClr val="000000"/>
                            </a:solidFill>
                            <a:miter lim="800000"/>
                            <a:headEnd/>
                            <a:tailEnd/>
                          </a:ln>
                        </wps:spPr>
                        <wps:txbx>
                          <w:txbxContent>
                            <w:p w14:paraId="61AD4C50" w14:textId="77777777" w:rsidR="00081921" w:rsidRPr="002F1FC0" w:rsidRDefault="00081921" w:rsidP="00AD7ADC">
                              <w:pPr>
                                <w:spacing w:before="0"/>
                                <w:jc w:val="center"/>
                                <w:rPr>
                                  <w:sz w:val="18"/>
                                </w:rPr>
                              </w:pPr>
                            </w:p>
                          </w:txbxContent>
                        </wps:txbx>
                        <wps:bodyPr rot="0" vert="horz" wrap="square" lIns="91440" tIns="45720" rIns="91440" bIns="45720" anchor="t" anchorCtr="0" upright="1">
                          <a:noAutofit/>
                        </wps:bodyPr>
                      </wps:wsp>
                      <wps:wsp>
                        <wps:cNvPr id="338" name="Rectangle 616"/>
                        <wps:cNvSpPr>
                          <a:spLocks noChangeArrowheads="1"/>
                        </wps:cNvSpPr>
                        <wps:spPr bwMode="auto">
                          <a:xfrm>
                            <a:off x="5485130" y="4308475"/>
                            <a:ext cx="114300" cy="228600"/>
                          </a:xfrm>
                          <a:prstGeom prst="rect">
                            <a:avLst/>
                          </a:prstGeom>
                          <a:solidFill>
                            <a:srgbClr val="FFFFFF"/>
                          </a:solidFill>
                          <a:ln w="9525">
                            <a:solidFill>
                              <a:srgbClr val="000000"/>
                            </a:solidFill>
                            <a:miter lim="800000"/>
                            <a:headEnd/>
                            <a:tailEnd/>
                          </a:ln>
                        </wps:spPr>
                        <wps:txbx>
                          <w:txbxContent>
                            <w:p w14:paraId="7B4AE0E3" w14:textId="77777777" w:rsidR="00081921" w:rsidRDefault="00081921"/>
                          </w:txbxContent>
                        </wps:txbx>
                        <wps:bodyPr rot="0" vert="horz" wrap="square" lIns="91440" tIns="45720" rIns="91440" bIns="45720" anchor="t" anchorCtr="0" upright="1">
                          <a:noAutofit/>
                        </wps:bodyPr>
                      </wps:wsp>
                      <wps:wsp>
                        <wps:cNvPr id="339" name="Rectangle 617"/>
                        <wps:cNvSpPr>
                          <a:spLocks noChangeArrowheads="1"/>
                        </wps:cNvSpPr>
                        <wps:spPr bwMode="auto">
                          <a:xfrm>
                            <a:off x="4349750" y="4253230"/>
                            <a:ext cx="114300" cy="228600"/>
                          </a:xfrm>
                          <a:prstGeom prst="rect">
                            <a:avLst/>
                          </a:prstGeom>
                          <a:solidFill>
                            <a:srgbClr val="FFFFFF"/>
                          </a:solidFill>
                          <a:ln w="9525">
                            <a:solidFill>
                              <a:srgbClr val="000000"/>
                            </a:solidFill>
                            <a:miter lim="800000"/>
                            <a:headEnd/>
                            <a:tailEnd/>
                          </a:ln>
                        </wps:spPr>
                        <wps:txbx>
                          <w:txbxContent>
                            <w:p w14:paraId="27F1C8D8" w14:textId="77777777" w:rsidR="00081921" w:rsidRDefault="00081921"/>
                          </w:txbxContent>
                        </wps:txbx>
                        <wps:bodyPr rot="0" vert="horz" wrap="square" lIns="91440" tIns="45720" rIns="91440" bIns="45720" anchor="t" anchorCtr="0" upright="1">
                          <a:noAutofit/>
                        </wps:bodyPr>
                      </wps:wsp>
                      <wps:wsp>
                        <wps:cNvPr id="340" name="AutoShape 618"/>
                        <wps:cNvCnPr>
                          <a:cxnSpLocks noChangeShapeType="1"/>
                          <a:endCxn id="339" idx="1"/>
                        </wps:cNvCnPr>
                        <wps:spPr bwMode="auto">
                          <a:xfrm flipV="1">
                            <a:off x="2289175" y="4367530"/>
                            <a:ext cx="2060575"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1" name="Text Box 620"/>
                        <wps:cNvSpPr txBox="1">
                          <a:spLocks noChangeArrowheads="1"/>
                        </wps:cNvSpPr>
                        <wps:spPr bwMode="auto">
                          <a:xfrm>
                            <a:off x="2934335" y="4114800"/>
                            <a:ext cx="1447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6FAFE" w14:textId="77777777" w:rsidR="00081921" w:rsidRPr="0095441C" w:rsidRDefault="00081921" w:rsidP="00AD7ADC">
                              <w:pPr>
                                <w:rPr>
                                  <w:sz w:val="18"/>
                                </w:rPr>
                              </w:pPr>
                              <w:r>
                                <w:rPr>
                                  <w:sz w:val="18"/>
                                </w:rPr>
                                <w:t>Patient Departs ED</w:t>
                              </w:r>
                            </w:p>
                          </w:txbxContent>
                        </wps:txbx>
                        <wps:bodyPr rot="0" vert="horz" wrap="square" lIns="91440" tIns="45720" rIns="91440" bIns="45720" anchor="t" anchorCtr="0" upright="1">
                          <a:noAutofit/>
                        </wps:bodyPr>
                      </wps:wsp>
                      <wps:wsp>
                        <wps:cNvPr id="342" name="Rectangle 622"/>
                        <wps:cNvSpPr>
                          <a:spLocks noChangeArrowheads="1"/>
                        </wps:cNvSpPr>
                        <wps:spPr bwMode="auto">
                          <a:xfrm>
                            <a:off x="3314700" y="4724400"/>
                            <a:ext cx="114300" cy="304800"/>
                          </a:xfrm>
                          <a:prstGeom prst="rect">
                            <a:avLst/>
                          </a:prstGeom>
                          <a:solidFill>
                            <a:srgbClr val="FFFFFF"/>
                          </a:solidFill>
                          <a:ln w="9525">
                            <a:solidFill>
                              <a:srgbClr val="000000"/>
                            </a:solidFill>
                            <a:miter lim="800000"/>
                            <a:headEnd/>
                            <a:tailEnd/>
                          </a:ln>
                        </wps:spPr>
                        <wps:txbx>
                          <w:txbxContent>
                            <w:p w14:paraId="010AFB1C" w14:textId="77777777" w:rsidR="00081921" w:rsidRPr="002F1FC0" w:rsidRDefault="00081921" w:rsidP="00AD7ADC">
                              <w:pPr>
                                <w:spacing w:before="0"/>
                                <w:jc w:val="center"/>
                                <w:rPr>
                                  <w:sz w:val="18"/>
                                </w:rPr>
                              </w:pPr>
                            </w:p>
                          </w:txbxContent>
                        </wps:txbx>
                        <wps:bodyPr rot="0" vert="horz" wrap="square" lIns="91440" tIns="45720" rIns="91440" bIns="45720" anchor="t" anchorCtr="0" upright="1">
                          <a:noAutofit/>
                        </wps:bodyPr>
                      </wps:wsp>
                      <wps:wsp>
                        <wps:cNvPr id="343" name="Rectangle 623"/>
                        <wps:cNvSpPr>
                          <a:spLocks noChangeArrowheads="1"/>
                        </wps:cNvSpPr>
                        <wps:spPr bwMode="auto">
                          <a:xfrm>
                            <a:off x="5491480" y="4758690"/>
                            <a:ext cx="114300" cy="228600"/>
                          </a:xfrm>
                          <a:prstGeom prst="rect">
                            <a:avLst/>
                          </a:prstGeom>
                          <a:solidFill>
                            <a:srgbClr val="FFFFFF"/>
                          </a:solidFill>
                          <a:ln w="9525">
                            <a:solidFill>
                              <a:srgbClr val="000000"/>
                            </a:solidFill>
                            <a:miter lim="800000"/>
                            <a:headEnd/>
                            <a:tailEnd/>
                          </a:ln>
                        </wps:spPr>
                        <wps:txbx>
                          <w:txbxContent>
                            <w:p w14:paraId="228E68FE" w14:textId="77777777" w:rsidR="00081921" w:rsidRDefault="00081921"/>
                          </w:txbxContent>
                        </wps:txbx>
                        <wps:bodyPr rot="0" vert="horz" wrap="square" lIns="91440" tIns="45720" rIns="91440" bIns="45720" anchor="t" anchorCtr="0" upright="1">
                          <a:noAutofit/>
                        </wps:bodyPr>
                      </wps:wsp>
                      <wps:wsp>
                        <wps:cNvPr id="344" name="Rectangle 624"/>
                        <wps:cNvSpPr>
                          <a:spLocks noChangeArrowheads="1"/>
                        </wps:cNvSpPr>
                        <wps:spPr bwMode="auto">
                          <a:xfrm>
                            <a:off x="4356100" y="4710430"/>
                            <a:ext cx="114300" cy="228600"/>
                          </a:xfrm>
                          <a:prstGeom prst="rect">
                            <a:avLst/>
                          </a:prstGeom>
                          <a:solidFill>
                            <a:srgbClr val="FFFFFF"/>
                          </a:solidFill>
                          <a:ln w="9525">
                            <a:solidFill>
                              <a:srgbClr val="000000"/>
                            </a:solidFill>
                            <a:miter lim="800000"/>
                            <a:headEnd/>
                            <a:tailEnd/>
                          </a:ln>
                        </wps:spPr>
                        <wps:txbx>
                          <w:txbxContent>
                            <w:p w14:paraId="6298812F" w14:textId="77777777" w:rsidR="00081921" w:rsidRDefault="00081921"/>
                          </w:txbxContent>
                        </wps:txbx>
                        <wps:bodyPr rot="0" vert="horz" wrap="square" lIns="91440" tIns="45720" rIns="91440" bIns="45720" anchor="t" anchorCtr="0" upright="1">
                          <a:noAutofit/>
                        </wps:bodyPr>
                      </wps:wsp>
                      <wps:wsp>
                        <wps:cNvPr id="345" name="AutoShape 625"/>
                        <wps:cNvCnPr>
                          <a:cxnSpLocks noChangeShapeType="1"/>
                          <a:stCxn id="344" idx="1"/>
                        </wps:cNvCnPr>
                        <wps:spPr bwMode="auto">
                          <a:xfrm flipH="1" flipV="1">
                            <a:off x="3432175" y="4821555"/>
                            <a:ext cx="923925"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6" name="Text Box 626"/>
                        <wps:cNvSpPr txBox="1">
                          <a:spLocks noChangeArrowheads="1"/>
                        </wps:cNvSpPr>
                        <wps:spPr bwMode="auto">
                          <a:xfrm>
                            <a:off x="3604895" y="4457700"/>
                            <a:ext cx="1447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81680" w14:textId="77777777" w:rsidR="00081921" w:rsidRPr="0095441C" w:rsidRDefault="00081921" w:rsidP="00AD7ADC">
                              <w:pPr>
                                <w:rPr>
                                  <w:sz w:val="18"/>
                                </w:rPr>
                              </w:pPr>
                              <w:r>
                                <w:rPr>
                                  <w:sz w:val="18"/>
                                </w:rPr>
                                <w:t>Patient Arrives in Bed</w:t>
                              </w:r>
                            </w:p>
                          </w:txbxContent>
                        </wps:txbx>
                        <wps:bodyPr rot="0" vert="horz" wrap="square" lIns="91440" tIns="45720" rIns="91440" bIns="45720" anchor="t" anchorCtr="0" upright="1">
                          <a:noAutofit/>
                        </wps:bodyPr>
                      </wps:wsp>
                      <wps:wsp>
                        <wps:cNvPr id="347" name="AutoShape 627"/>
                        <wps:cNvCnPr>
                          <a:cxnSpLocks noChangeShapeType="1"/>
                        </wps:cNvCnPr>
                        <wps:spPr bwMode="auto">
                          <a:xfrm>
                            <a:off x="4470400" y="4866005"/>
                            <a:ext cx="1027430"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8" name="Rectangle 630"/>
                        <wps:cNvSpPr>
                          <a:spLocks noChangeArrowheads="1"/>
                        </wps:cNvSpPr>
                        <wps:spPr bwMode="auto">
                          <a:xfrm>
                            <a:off x="4356100" y="855980"/>
                            <a:ext cx="114300" cy="228600"/>
                          </a:xfrm>
                          <a:prstGeom prst="rect">
                            <a:avLst/>
                          </a:prstGeom>
                          <a:solidFill>
                            <a:srgbClr val="FFFFFF"/>
                          </a:solidFill>
                          <a:ln w="9525">
                            <a:solidFill>
                              <a:srgbClr val="000000"/>
                            </a:solidFill>
                            <a:miter lim="800000"/>
                            <a:headEnd/>
                            <a:tailEnd/>
                          </a:ln>
                        </wps:spPr>
                        <wps:txbx>
                          <w:txbxContent>
                            <w:p w14:paraId="71D81390" w14:textId="77777777" w:rsidR="00081921" w:rsidRPr="002F1FC0" w:rsidRDefault="00081921" w:rsidP="00AD7ADC">
                              <w:pPr>
                                <w:spacing w:before="0"/>
                                <w:jc w:val="center"/>
                                <w:rPr>
                                  <w:sz w:val="18"/>
                                </w:rPr>
                              </w:pPr>
                            </w:p>
                          </w:txbxContent>
                        </wps:txbx>
                        <wps:bodyPr rot="0" vert="horz" wrap="square" lIns="91440" tIns="45720" rIns="91440" bIns="45720" anchor="t" anchorCtr="0" upright="1">
                          <a:noAutofit/>
                        </wps:bodyPr>
                      </wps:wsp>
                      <wps:wsp>
                        <wps:cNvPr id="349" name="Rectangle 632"/>
                        <wps:cNvSpPr>
                          <a:spLocks noChangeArrowheads="1"/>
                        </wps:cNvSpPr>
                        <wps:spPr bwMode="auto">
                          <a:xfrm>
                            <a:off x="3314700" y="1485900"/>
                            <a:ext cx="114300" cy="384175"/>
                          </a:xfrm>
                          <a:prstGeom prst="rect">
                            <a:avLst/>
                          </a:prstGeom>
                          <a:solidFill>
                            <a:srgbClr val="FFFFFF"/>
                          </a:solidFill>
                          <a:ln w="9525">
                            <a:solidFill>
                              <a:srgbClr val="000000"/>
                            </a:solidFill>
                            <a:miter lim="800000"/>
                            <a:headEnd/>
                            <a:tailEnd/>
                          </a:ln>
                        </wps:spPr>
                        <wps:txbx>
                          <w:txbxContent>
                            <w:p w14:paraId="2EFFE125" w14:textId="77777777" w:rsidR="00081921" w:rsidRPr="002F1FC0" w:rsidRDefault="00081921" w:rsidP="00AD7ADC">
                              <w:pPr>
                                <w:spacing w:before="0"/>
                                <w:jc w:val="center"/>
                                <w:rPr>
                                  <w:sz w:val="18"/>
                                </w:rPr>
                              </w:pPr>
                            </w:p>
                          </w:txbxContent>
                        </wps:txbx>
                        <wps:bodyPr rot="0" vert="horz" wrap="square" lIns="91440" tIns="45720" rIns="91440" bIns="45720" anchor="t" anchorCtr="0" upright="1">
                          <a:noAutofit/>
                        </wps:bodyPr>
                      </wps:wsp>
                      <wps:wsp>
                        <wps:cNvPr id="350" name="Rectangle 633"/>
                        <wps:cNvSpPr>
                          <a:spLocks noChangeArrowheads="1"/>
                        </wps:cNvSpPr>
                        <wps:spPr bwMode="auto">
                          <a:xfrm>
                            <a:off x="5491480" y="1527175"/>
                            <a:ext cx="114300" cy="228600"/>
                          </a:xfrm>
                          <a:prstGeom prst="rect">
                            <a:avLst/>
                          </a:prstGeom>
                          <a:solidFill>
                            <a:srgbClr val="FFFFFF"/>
                          </a:solidFill>
                          <a:ln w="9525">
                            <a:solidFill>
                              <a:srgbClr val="000000"/>
                            </a:solidFill>
                            <a:miter lim="800000"/>
                            <a:headEnd/>
                            <a:tailEnd/>
                          </a:ln>
                        </wps:spPr>
                        <wps:txbx>
                          <w:txbxContent>
                            <w:p w14:paraId="5ADD14EC" w14:textId="77777777" w:rsidR="00081921" w:rsidRDefault="00081921"/>
                          </w:txbxContent>
                        </wps:txbx>
                        <wps:bodyPr rot="0" vert="horz" wrap="square" lIns="91440" tIns="45720" rIns="91440" bIns="45720" anchor="t" anchorCtr="0" upright="1">
                          <a:noAutofit/>
                        </wps:bodyPr>
                      </wps:wsp>
                      <wps:wsp>
                        <wps:cNvPr id="128" name="AutoShape 634"/>
                        <wps:cNvCnPr>
                          <a:cxnSpLocks noChangeShapeType="1"/>
                        </wps:cNvCnPr>
                        <wps:spPr bwMode="auto">
                          <a:xfrm>
                            <a:off x="3429000" y="1599565"/>
                            <a:ext cx="9144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AutoShape 635"/>
                        <wps:cNvCnPr>
                          <a:cxnSpLocks noChangeShapeType="1"/>
                        </wps:cNvCnPr>
                        <wps:spPr bwMode="auto">
                          <a:xfrm>
                            <a:off x="3435350" y="1646555"/>
                            <a:ext cx="205613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Rectangle 636"/>
                        <wps:cNvSpPr>
                          <a:spLocks noChangeArrowheads="1"/>
                        </wps:cNvSpPr>
                        <wps:spPr bwMode="auto">
                          <a:xfrm>
                            <a:off x="4343400" y="1485900"/>
                            <a:ext cx="114300" cy="228600"/>
                          </a:xfrm>
                          <a:prstGeom prst="rect">
                            <a:avLst/>
                          </a:prstGeom>
                          <a:solidFill>
                            <a:srgbClr val="FFFFFF"/>
                          </a:solidFill>
                          <a:ln w="9525">
                            <a:solidFill>
                              <a:srgbClr val="000000"/>
                            </a:solidFill>
                            <a:miter lim="800000"/>
                            <a:headEnd/>
                            <a:tailEnd/>
                          </a:ln>
                        </wps:spPr>
                        <wps:txbx>
                          <w:txbxContent>
                            <w:p w14:paraId="2085586E" w14:textId="77777777" w:rsidR="00081921" w:rsidRDefault="00081921"/>
                          </w:txbxContent>
                        </wps:txbx>
                        <wps:bodyPr rot="0" vert="horz" wrap="square" lIns="91440" tIns="45720" rIns="91440" bIns="45720" anchor="t" anchorCtr="0" upright="1">
                          <a:noAutofit/>
                        </wps:bodyPr>
                      </wps:wsp>
                    </wpc:wpc>
                  </a:graphicData>
                </a:graphic>
              </wp:inline>
            </w:drawing>
          </mc:Choice>
          <mc:Fallback>
            <w:pict>
              <v:group w14:anchorId="40EB2188" id="Canvas 553" o:spid="_x0000_s1048" editas="canvas" style="width:468pt;height:423pt;mso-position-horizontal-relative:char;mso-position-vertical-relative:line" coordsize="59436,5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">
                <v:shape id="_x0000_s1049" type="#_x0000_t75" style="position:absolute;width:59436;height:53721;visibility:visible;mso-wrap-style:square">
                  <v:fill o:detectmouseclick="t"/>
                  <v:path o:connecttype="none"/>
                </v:shape>
                <v:shape id="AutoShape 631" o:spid="_x0000_s1050" type="#_x0000_t32" style="position:absolute;left:9207;top:9702;width:34354;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">
                  <v:stroke endarrow="block"/>
                </v:shape>
                <v:shape id="AutoShape 619" o:spid="_x0000_s1051" type="#_x0000_t32" style="position:absolute;left:22828;top:44227;width:32023;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">
                  <v:stroke endarrow="block"/>
                </v:shape>
                <v:shape id="AutoShape 567" o:spid="_x0000_s1052" type="#_x0000_t32" style="position:absolute;left:9144;top:10280;width:4570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">
                  <v:stroke endarrow="block"/>
                </v:shape>
                <v:rect id="Rectangle 555" o:spid="_x0000_s1053" style="position:absolute;left:29718;top:2286;width:800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">
                  <v:textbox>
                    <w:txbxContent>
                      <w:p w14:paraId="08E4791C" w14:textId="7E392B12" w:rsidR="00081921" w:rsidRPr="002F1FC0" w:rsidRDefault="00081921" w:rsidP="00AD7ADC">
                        <w:pPr>
                          <w:spacing w:before="0"/>
                          <w:jc w:val="center"/>
                          <w:rPr>
                            <w:sz w:val="22"/>
                          </w:rPr>
                        </w:pPr>
                        <w:r>
                          <w:rPr>
                            <w:sz w:val="22"/>
                          </w:rPr>
                          <w:t>CPOE System</w:t>
                        </w:r>
                      </w:p>
                    </w:txbxContent>
                  </v:textbox>
                </v:rect>
                <v:rect id="Rectangle 556" o:spid="_x0000_s1054" style="position:absolute;left:17145;top:2279;width:1029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">
                  <v:textbox inset="0,0,0,0">
                    <w:txbxContent>
                      <w:p w14:paraId="61AB87BA" w14:textId="3A4D6104" w:rsidR="00081921" w:rsidRPr="002F1FC0" w:rsidRDefault="00081921" w:rsidP="00AD7ADC">
                        <w:pPr>
                          <w:spacing w:before="0"/>
                          <w:jc w:val="center"/>
                          <w:rPr>
                            <w:sz w:val="18"/>
                          </w:rPr>
                        </w:pPr>
                        <w:r>
                          <w:rPr>
                            <w:sz w:val="18"/>
                          </w:rPr>
                          <w:t>EDIS</w:t>
                        </w:r>
                      </w:p>
                    </w:txbxContent>
                  </v:textbox>
                </v:rect>
                <v:rect id="Rectangle 557" o:spid="_x0000_s1055" style="position:absolute;left:4572;top:2286;width:800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">
                  <v:textbox>
                    <w:txbxContent>
                      <w:p w14:paraId="104E1AF7" w14:textId="77777777" w:rsidR="00081921" w:rsidRPr="002F1FC0" w:rsidRDefault="00081921" w:rsidP="00AD7ADC">
                        <w:pPr>
                          <w:spacing w:before="0"/>
                          <w:jc w:val="center"/>
                          <w:rPr>
                            <w:sz w:val="18"/>
                          </w:rPr>
                        </w:pPr>
                        <w:r w:rsidRPr="002F1FC0">
                          <w:rPr>
                            <w:sz w:val="18"/>
                          </w:rPr>
                          <w:t>ADT Patient Registration</w:t>
                        </w:r>
                      </w:p>
                    </w:txbxContent>
                  </v:textbox>
                </v:rect>
                <v:rect id="Rectangle 558" o:spid="_x0000_s1056" style="position:absolute;left:51257;top:2273;width:7988;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">
                  <v:textbox>
                    <w:txbxContent>
                      <w:p w14:paraId="3B84B466" w14:textId="77777777" w:rsidR="00081921" w:rsidRPr="002F1FC0" w:rsidRDefault="00081921" w:rsidP="00AD7ADC">
                        <w:pPr>
                          <w:spacing w:before="0"/>
                          <w:jc w:val="center"/>
                          <w:rPr>
                            <w:sz w:val="22"/>
                          </w:rPr>
                        </w:pPr>
                        <w:r>
                          <w:rPr>
                            <w:sz w:val="22"/>
                          </w:rPr>
                          <w:t>Tracker</w:t>
                        </w:r>
                      </w:p>
                    </w:txbxContent>
                  </v:textbox>
                </v:rect>
                <v:shape id="AutoShape 559" o:spid="_x0000_s1057" type="#_x0000_t32" style="position:absolute;left:8578;top:6858;width:7;height:445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">
                  <v:stroke dashstyle="dash"/>
                </v:shape>
                <v:shape id="AutoShape 560" o:spid="_x0000_s1058" type="#_x0000_t32" style="position:absolute;left:22294;top:6851;width:7;height:445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">
                  <v:stroke dashstyle="dash"/>
                </v:shape>
                <v:shape id="AutoShape 561" o:spid="_x0000_s1059" type="#_x0000_t32" style="position:absolute;left:33724;top:6858;width:7;height:445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">
                  <v:stroke dashstyle="dash"/>
                </v:shape>
                <v:shape id="AutoShape 562" o:spid="_x0000_s1060" type="#_x0000_t32" style="position:absolute;left:55340;top:6845;width:6;height:445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">
                  <v:stroke dashstyle="dash"/>
                </v:shape>
                <v:rect id="Rectangle 563" o:spid="_x0000_s1061" style="position:absolute;left:8001;top:8001;width:114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032C041" w14:textId="77777777" w:rsidR="00081921" w:rsidRPr="002F1FC0" w:rsidRDefault="00081921" w:rsidP="00AD7ADC">
                        <w:pPr>
                          <w:spacing w:before="0"/>
                          <w:jc w:val="center"/>
                          <w:rPr>
                            <w:sz w:val="18"/>
                          </w:rPr>
                        </w:pPr>
                      </w:p>
                    </w:txbxContent>
                  </v:textbox>
                </v:rect>
                <v:rect id="Rectangle 564" o:spid="_x0000_s1062" style="position:absolute;left:21717;top:8001;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">
                  <v:textbox>
                    <w:txbxContent>
                      <w:p w14:paraId="4B085DD0" w14:textId="77777777" w:rsidR="00081921" w:rsidRPr="002F1FC0" w:rsidRDefault="00081921" w:rsidP="00AD7ADC">
                        <w:pPr>
                          <w:spacing w:before="0"/>
                          <w:jc w:val="center"/>
                          <w:rPr>
                            <w:sz w:val="18"/>
                          </w:rPr>
                        </w:pPr>
                      </w:p>
                    </w:txbxContent>
                  </v:textbox>
                </v:rect>
                <v:rect id="Rectangle 565" o:spid="_x0000_s1063" style="position:absolute;left:54851;top:8559;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">
                  <v:textbox>
                    <w:txbxContent>
                      <w:p w14:paraId="7EA73957" w14:textId="77777777" w:rsidR="00081921" w:rsidRPr="002F1FC0" w:rsidRDefault="00081921" w:rsidP="00AD7ADC">
                        <w:pPr>
                          <w:spacing w:before="0"/>
                          <w:jc w:val="center"/>
                          <w:rPr>
                            <w:sz w:val="18"/>
                          </w:rPr>
                        </w:pPr>
                      </w:p>
                    </w:txbxContent>
                  </v:textbox>
                </v:rect>
                <v:shape id="AutoShape 566" o:spid="_x0000_s1064" type="#_x0000_t32" style="position:absolute;left:9144;top:9144;width:1257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">
                  <v:stroke endarrow="block"/>
                </v:shape>
                <v:shape id="Text Box 568" o:spid="_x0000_s1065" type="#_x0000_t202" style="position:absolute;left:10661;top:6299;width:877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3FF5CA53" w14:textId="77777777" w:rsidR="00081921" w:rsidRPr="0095441C" w:rsidRDefault="00081921" w:rsidP="00AD7ADC">
                        <w:pPr>
                          <w:rPr>
                            <w:sz w:val="18"/>
                          </w:rPr>
                        </w:pPr>
                        <w:r w:rsidRPr="0095441C">
                          <w:rPr>
                            <w:sz w:val="18"/>
                          </w:rPr>
                          <w:t>ED Admission</w:t>
                        </w:r>
                      </w:p>
                    </w:txbxContent>
                  </v:textbox>
                </v:shape>
                <v:rect id="Rectangle 569" o:spid="_x0000_s1066" style="position:absolute;left:39446;top:2273;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">
                  <v:textbox inset="0,0,0,0">
                    <w:txbxContent>
                      <w:p w14:paraId="16A1149B" w14:textId="77777777" w:rsidR="00081921" w:rsidRDefault="00081921" w:rsidP="00AD7ADC">
                        <w:pPr>
                          <w:spacing w:before="0"/>
                          <w:jc w:val="center"/>
                          <w:rPr>
                            <w:sz w:val="18"/>
                          </w:rPr>
                        </w:pPr>
                        <w:r w:rsidRPr="0095441C">
                          <w:rPr>
                            <w:sz w:val="18"/>
                          </w:rPr>
                          <w:t xml:space="preserve">Bed </w:t>
                        </w:r>
                      </w:p>
                      <w:p w14:paraId="3CA03DEC" w14:textId="77777777" w:rsidR="00081921" w:rsidRPr="0095441C" w:rsidRDefault="00081921" w:rsidP="00AD7ADC">
                        <w:pPr>
                          <w:spacing w:before="0"/>
                          <w:jc w:val="center"/>
                          <w:rPr>
                            <w:sz w:val="18"/>
                          </w:rPr>
                        </w:pPr>
                        <w:r w:rsidRPr="0095441C">
                          <w:rPr>
                            <w:sz w:val="18"/>
                          </w:rPr>
                          <w:t>Management</w:t>
                        </w:r>
                      </w:p>
                      <w:p w14:paraId="6A7468BD" w14:textId="77777777" w:rsidR="00081921" w:rsidRPr="0095441C" w:rsidRDefault="00081921" w:rsidP="00AD7ADC">
                        <w:pPr>
                          <w:spacing w:before="0"/>
                          <w:jc w:val="center"/>
                          <w:rPr>
                            <w:sz w:val="18"/>
                          </w:rPr>
                        </w:pPr>
                        <w:r w:rsidRPr="0095441C">
                          <w:rPr>
                            <w:sz w:val="18"/>
                          </w:rPr>
                          <w:t>System</w:t>
                        </w:r>
                      </w:p>
                    </w:txbxContent>
                  </v:textbox>
                </v:rect>
                <v:shape id="AutoShape 570" o:spid="_x0000_s1067" type="#_x0000_t32" style="position:absolute;left:44011;top:6845;width:216;height:445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">
                  <v:stroke dashstyle="dash"/>
                </v:shape>
                <v:shape id="Text Box 576" o:spid="_x0000_s1068" type="#_x0000_t202" style="position:absolute;left:32962;top:11430;width:205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" filled="f" stroked="f">
                  <v:textbox>
                    <w:txbxContent>
                      <w:p w14:paraId="3728FD60" w14:textId="77777777" w:rsidR="00081921" w:rsidRPr="0095441C" w:rsidRDefault="00081921" w:rsidP="00AD7ADC">
                        <w:pPr>
                          <w:rPr>
                            <w:sz w:val="18"/>
                          </w:rPr>
                        </w:pPr>
                        <w:r>
                          <w:rPr>
                            <w:sz w:val="18"/>
                          </w:rPr>
                          <w:t>Heads Up Notification</w:t>
                        </w:r>
                      </w:p>
                    </w:txbxContent>
                  </v:textbox>
                </v:shape>
                <v:rect id="Rectangle 577" o:spid="_x0000_s1069" style="position:absolute;left:33147;top:21304;width:1143;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textbox>
                    <w:txbxContent>
                      <w:p w14:paraId="528DFEEE" w14:textId="77777777" w:rsidR="00081921" w:rsidRPr="002F1FC0" w:rsidRDefault="00081921" w:rsidP="00AD7ADC">
                        <w:pPr>
                          <w:spacing w:before="0"/>
                          <w:jc w:val="center"/>
                          <w:rPr>
                            <w:sz w:val="18"/>
                          </w:rPr>
                        </w:pPr>
                      </w:p>
                    </w:txbxContent>
                  </v:textbox>
                </v:rect>
                <v:rect id="Rectangle 578" o:spid="_x0000_s1070" style="position:absolute;left:54914;top:21717;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">
                  <v:textbox>
                    <w:txbxContent>
                      <w:p w14:paraId="57DCB770" w14:textId="77777777" w:rsidR="00081921" w:rsidRDefault="00081921"/>
                    </w:txbxContent>
                  </v:textbox>
                </v:rect>
                <v:shape id="AutoShape 579" o:spid="_x0000_s1071" type="#_x0000_t32" style="position:absolute;left:34290;top:22440;width:914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">
                  <v:stroke endarrow="block"/>
                </v:shape>
                <v:shape id="AutoShape 581" o:spid="_x0000_s1072" type="#_x0000_t32" style="position:absolute;left:34353;top:22910;width:20561;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">
                  <v:stroke endarrow="block"/>
                </v:shape>
                <v:rect id="Rectangle 580" o:spid="_x0000_s1073" style="position:absolute;left:43434;top:2130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526060D6" w14:textId="77777777" w:rsidR="00081921" w:rsidRDefault="00081921"/>
                    </w:txbxContent>
                  </v:textbox>
                </v:rect>
                <v:shape id="Text Box 582" o:spid="_x0000_s1074" type="#_x0000_t202" style="position:absolute;left:33940;top:19640;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" filled="f" stroked="f">
                  <v:textbox>
                    <w:txbxContent>
                      <w:p w14:paraId="1B2F55CD" w14:textId="77777777" w:rsidR="00081921" w:rsidRPr="0095441C" w:rsidRDefault="00081921" w:rsidP="00AD7ADC">
                        <w:pPr>
                          <w:rPr>
                            <w:sz w:val="18"/>
                          </w:rPr>
                        </w:pPr>
                        <w:r>
                          <w:rPr>
                            <w:sz w:val="18"/>
                          </w:rPr>
                          <w:t>Admission Order</w:t>
                        </w:r>
                      </w:p>
                    </w:txbxContent>
                  </v:textbox>
                </v:shape>
                <v:rect id="Rectangle 583" o:spid="_x0000_s1075" style="position:absolute;left:43434;top:26873;width:1143;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">
                  <v:textbox>
                    <w:txbxContent>
                      <w:p w14:paraId="23CBF509" w14:textId="77777777" w:rsidR="00081921" w:rsidRPr="002F1FC0" w:rsidRDefault="00081921" w:rsidP="00AD7ADC">
                        <w:pPr>
                          <w:spacing w:before="0"/>
                          <w:jc w:val="center"/>
                          <w:rPr>
                            <w:sz w:val="18"/>
                          </w:rPr>
                        </w:pPr>
                      </w:p>
                    </w:txbxContent>
                  </v:textbox>
                </v:rect>
                <v:rect id="Rectangle 584" o:spid="_x0000_s1076" style="position:absolute;left:54851;top:27432;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7EF94218" w14:textId="77777777" w:rsidR="00081921" w:rsidRDefault="00081921"/>
                    </w:txbxContent>
                  </v:textbox>
                </v:rect>
                <v:shape id="AutoShape 585" o:spid="_x0000_s1077" type="#_x0000_t32" style="position:absolute;left:22891;top:28009;width:20543;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">
                  <v:stroke endarrow="block"/>
                </v:shape>
                <v:rect id="Rectangle 586" o:spid="_x0000_s1078" style="position:absolute;left:21748;top:26873;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59FA3324" w14:textId="77777777" w:rsidR="00081921" w:rsidRDefault="00081921"/>
                    </w:txbxContent>
                  </v:textbox>
                </v:rect>
                <v:shape id="AutoShape 587" o:spid="_x0000_s1079" type="#_x0000_t32" style="position:absolute;left:44577;top:28543;width:10274;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">
                  <v:stroke endarrow="block"/>
                </v:shape>
                <v:shape id="Text Box 588" o:spid="_x0000_s1080" type="#_x0000_t202" style="position:absolute;left:27647;top:2514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" filled="f" stroked="f">
                  <v:textbox>
                    <w:txbxContent>
                      <w:p w14:paraId="123721DD" w14:textId="77777777" w:rsidR="00081921" w:rsidRPr="0095441C" w:rsidRDefault="00081921" w:rsidP="00AD7ADC">
                        <w:pPr>
                          <w:rPr>
                            <w:sz w:val="18"/>
                          </w:rPr>
                        </w:pPr>
                        <w:r>
                          <w:rPr>
                            <w:sz w:val="18"/>
                          </w:rPr>
                          <w:t>Admission Status Update</w:t>
                        </w:r>
                      </w:p>
                    </w:txbxContent>
                  </v:textbox>
                </v:shape>
                <v:rect id="Rectangle 589" o:spid="_x0000_s1081" style="position:absolute;left:8001;top:28575;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">
                  <v:textbox>
                    <w:txbxContent>
                      <w:p w14:paraId="66EB26FA" w14:textId="77777777" w:rsidR="00081921" w:rsidRDefault="00081921"/>
                    </w:txbxContent>
                  </v:textbox>
                </v:rect>
                <v:shape id="AutoShape 590" o:spid="_x0000_s1082" type="#_x0000_t32" style="position:absolute;left:9144;top:29718;width:34290;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">
                  <v:stroke endarrow="block"/>
                </v:shape>
                <v:rect id="Rectangle 599" o:spid="_x0000_s1083" style="position:absolute;left:43497;top:31794;width:1143;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14:paraId="3A0CF345" w14:textId="77777777" w:rsidR="00081921" w:rsidRPr="002F1FC0" w:rsidRDefault="00081921" w:rsidP="00AD7ADC">
                        <w:pPr>
                          <w:spacing w:before="0"/>
                          <w:jc w:val="center"/>
                          <w:rPr>
                            <w:sz w:val="18"/>
                          </w:rPr>
                        </w:pPr>
                      </w:p>
                    </w:txbxContent>
                  </v:textbox>
                </v:rect>
                <v:rect id="Rectangle 600" o:spid="_x0000_s1084" style="position:absolute;left:54914;top:32353;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textbox>
                    <w:txbxContent>
                      <w:p w14:paraId="55958235" w14:textId="77777777" w:rsidR="00081921" w:rsidRDefault="00081921"/>
                    </w:txbxContent>
                  </v:textbox>
                </v:rect>
                <v:shape id="AutoShape 601" o:spid="_x0000_s1085" type="#_x0000_t32" style="position:absolute;left:22955;top:32931;width:2054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">
                  <v:stroke endarrow="block"/>
                </v:shape>
                <v:rect id="Rectangle 602" o:spid="_x0000_s1086" style="position:absolute;left:21812;top:3179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sQxQAAANwAAAAPAAAAZHJzL2Rvd25yZXYueG1sRI9Pa8JA&#10;FMTvQr/D8gq96cZYpK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Df5UsQxQAAANwAAAAP&#10;AAAAAAAAAAAAAAAAAAcCAABkcnMvZG93bnJldi54bWxQSwUGAAAAAAMAAwC3AAAA+QIAAAAA&#10;">
                  <v:textbox>
                    <w:txbxContent>
                      <w:p w14:paraId="1D618A40" w14:textId="77777777" w:rsidR="00081921" w:rsidRDefault="00081921"/>
                    </w:txbxContent>
                  </v:textbox>
                </v:rect>
                <v:shape id="AutoShape 603" o:spid="_x0000_s1087" type="#_x0000_t32" style="position:absolute;left:44640;top:33464;width:10274;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">
                  <v:stroke endarrow="block"/>
                </v:shape>
                <v:shape id="Text Box 604" o:spid="_x0000_s1088" type="#_x0000_t202" style="position:absolute;left:27825;top:30067;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" filled="f" stroked="f">
                  <v:textbox>
                    <w:txbxContent>
                      <w:p w14:paraId="4CAC221F" w14:textId="77777777" w:rsidR="00081921" w:rsidRPr="0095441C" w:rsidRDefault="00081921" w:rsidP="00AD7ADC">
                        <w:pPr>
                          <w:rPr>
                            <w:sz w:val="18"/>
                          </w:rPr>
                        </w:pPr>
                        <w:r>
                          <w:rPr>
                            <w:sz w:val="18"/>
                          </w:rPr>
                          <w:t>Candidate Bed Notification</w:t>
                        </w:r>
                      </w:p>
                    </w:txbxContent>
                  </v:textbox>
                </v:shape>
                <v:rect id="Rectangle 605" o:spid="_x0000_s1089" style="position:absolute;left:8064;top:33496;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">
                  <v:textbox>
                    <w:txbxContent>
                      <w:p w14:paraId="2E169CAC" w14:textId="77777777" w:rsidR="00081921" w:rsidRDefault="00081921"/>
                    </w:txbxContent>
                  </v:textbox>
                </v:rect>
                <v:shape id="AutoShape 606" o:spid="_x0000_s1090" type="#_x0000_t32" style="position:absolute;left:9207;top:34639;width:34290;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">
                  <v:stroke endarrow="block"/>
                </v:shape>
                <v:rect id="Rectangle 607" o:spid="_x0000_s1091" style="position:absolute;left:43434;top:37160;width:1143;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">
                  <v:textbox>
                    <w:txbxContent>
                      <w:p w14:paraId="774CC627" w14:textId="77777777" w:rsidR="00081921" w:rsidRPr="002F1FC0" w:rsidRDefault="00081921" w:rsidP="00AD7ADC">
                        <w:pPr>
                          <w:spacing w:before="0"/>
                          <w:jc w:val="center"/>
                          <w:rPr>
                            <w:sz w:val="18"/>
                          </w:rPr>
                        </w:pPr>
                      </w:p>
                    </w:txbxContent>
                  </v:textbox>
                </v:rect>
                <v:rect id="Rectangle 608" o:spid="_x0000_s1092" style="position:absolute;left:54851;top:37719;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">
                  <v:textbox>
                    <w:txbxContent>
                      <w:p w14:paraId="515092A2" w14:textId="77777777" w:rsidR="00081921" w:rsidRDefault="00081921"/>
                    </w:txbxContent>
                  </v:textbox>
                </v:rect>
                <v:shape id="AutoShape 609" o:spid="_x0000_s1093" type="#_x0000_t32" style="position:absolute;left:22891;top:38296;width:20543;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">
                  <v:stroke endarrow="block"/>
                </v:shape>
                <v:rect id="Rectangle 610" o:spid="_x0000_s1094" style="position:absolute;left:21748;top:3716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">
                  <v:textbox>
                    <w:txbxContent>
                      <w:p w14:paraId="3E22A672" w14:textId="77777777" w:rsidR="00081921" w:rsidRDefault="00081921"/>
                    </w:txbxContent>
                  </v:textbox>
                </v:rect>
                <v:shape id="AutoShape 611" o:spid="_x0000_s1095" type="#_x0000_t32" style="position:absolute;left:44577;top:38830;width:10274;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">
                  <v:stroke endarrow="block"/>
                </v:shape>
                <v:shape id="Text Box 612" o:spid="_x0000_s1096" type="#_x0000_t202" style="position:absolute;left:27762;top:35433;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7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zh70w8AnL1AAAA//8DAFBLAQItABQABgAIAAAAIQDb4fbL7gAAAIUBAAATAAAAAAAAAAAA&#10;AAAAAAAAAABbQ29udGVudF9UeXBlc10ueG1sUEsBAi0AFAAGAAgAAAAhAFr0LFu/AAAAFQEAAAsA&#10;AAAAAAAAAAAAAAAAHwEAAF9yZWxzLy5yZWxzUEsBAi0AFAAGAAgAAAAhAPDDvb/EAAAA3AAAAA8A&#10;AAAAAAAAAAAAAAAABwIAAGRycy9kb3ducmV2LnhtbFBLBQYAAAAAAwADALcAAAD4AgAAAAA=&#10;" filled="f" stroked="f">
                  <v:textbox>
                    <w:txbxContent>
                      <w:p w14:paraId="1CDCA7AD" w14:textId="77777777" w:rsidR="00081921" w:rsidRPr="0095441C" w:rsidRDefault="00081921" w:rsidP="00AD7ADC">
                        <w:pPr>
                          <w:rPr>
                            <w:sz w:val="18"/>
                          </w:rPr>
                        </w:pPr>
                        <w:r>
                          <w:rPr>
                            <w:sz w:val="18"/>
                          </w:rPr>
                          <w:t>Admission Notification</w:t>
                        </w:r>
                      </w:p>
                    </w:txbxContent>
                  </v:textbox>
                </v:shape>
                <v:rect id="Rectangle 613" o:spid="_x0000_s1097" style="position:absolute;left:8001;top:38862;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HhWxQAAANwAAAAPAAAAZHJzL2Rvd25yZXYueG1sRI9Pa8JA&#10;FMTvhX6H5RV6azY1KG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A1cHhWxQAAANwAAAAP&#10;AAAAAAAAAAAAAAAAAAcCAABkcnMvZG93bnJldi54bWxQSwUGAAAAAAMAAwC3AAAA+QIAAAAA&#10;">
                  <v:textbox>
                    <w:txbxContent>
                      <w:p w14:paraId="61DAEDBD" w14:textId="77777777" w:rsidR="00081921" w:rsidRDefault="00081921"/>
                    </w:txbxContent>
                  </v:textbox>
                </v:rect>
                <v:shape id="AutoShape 614" o:spid="_x0000_s1098" type="#_x0000_t32" style="position:absolute;left:9144;top:40005;width:34290;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">
                  <v:stroke endarrow="block"/>
                </v:shape>
                <v:rect id="Rectangle 615" o:spid="_x0000_s1099" style="position:absolute;left:21717;top:42672;width:114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">
                  <v:textbox>
                    <w:txbxContent>
                      <w:p w14:paraId="61AD4C50" w14:textId="77777777" w:rsidR="00081921" w:rsidRPr="002F1FC0" w:rsidRDefault="00081921" w:rsidP="00AD7ADC">
                        <w:pPr>
                          <w:spacing w:before="0"/>
                          <w:jc w:val="center"/>
                          <w:rPr>
                            <w:sz w:val="18"/>
                          </w:rPr>
                        </w:pPr>
                      </w:p>
                    </w:txbxContent>
                  </v:textbox>
                </v:rect>
                <v:rect id="Rectangle 616" o:spid="_x0000_s1100" style="position:absolute;left:54851;top:4308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7B4AE0E3" w14:textId="77777777" w:rsidR="00081921" w:rsidRDefault="00081921"/>
                    </w:txbxContent>
                  </v:textbox>
                </v:rect>
                <v:rect id="Rectangle 617" o:spid="_x0000_s1101" style="position:absolute;left:43497;top:42532;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">
                  <v:textbox>
                    <w:txbxContent>
                      <w:p w14:paraId="27F1C8D8" w14:textId="77777777" w:rsidR="00081921" w:rsidRDefault="00081921"/>
                    </w:txbxContent>
                  </v:textbox>
                </v:rect>
                <v:shape id="AutoShape 618" o:spid="_x0000_s1102" type="#_x0000_t32" style="position:absolute;left:22891;top:43675;width:20606;height: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">
                  <v:stroke endarrow="block"/>
                </v:shape>
                <v:shape id="Text Box 620" o:spid="_x0000_s1103" type="#_x0000_t202" style="position:absolute;left:29343;top:41148;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4126FAFE" w14:textId="77777777" w:rsidR="00081921" w:rsidRPr="0095441C" w:rsidRDefault="00081921" w:rsidP="00AD7ADC">
                        <w:pPr>
                          <w:rPr>
                            <w:sz w:val="18"/>
                          </w:rPr>
                        </w:pPr>
                        <w:r>
                          <w:rPr>
                            <w:sz w:val="18"/>
                          </w:rPr>
                          <w:t>Patient Departs ED</w:t>
                        </w:r>
                      </w:p>
                    </w:txbxContent>
                  </v:textbox>
                </v:shape>
                <v:rect id="Rectangle 622" o:spid="_x0000_s1104" style="position:absolute;left:33147;top:47244;width:114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010AFB1C" w14:textId="77777777" w:rsidR="00081921" w:rsidRPr="002F1FC0" w:rsidRDefault="00081921" w:rsidP="00AD7ADC">
                        <w:pPr>
                          <w:spacing w:before="0"/>
                          <w:jc w:val="center"/>
                          <w:rPr>
                            <w:sz w:val="18"/>
                          </w:rPr>
                        </w:pPr>
                      </w:p>
                    </w:txbxContent>
                  </v:textbox>
                </v:rect>
                <v:rect id="Rectangle 623" o:spid="_x0000_s1105" style="position:absolute;left:54914;top:47586;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zbExQAAANwAAAAPAAAAZHJzL2Rvd25yZXYueG1sRI9Pa8JA&#10;FMTvhX6H5RV6azY1Im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CN0zbExQAAANwAAAAP&#10;AAAAAAAAAAAAAAAAAAcCAABkcnMvZG93bnJldi54bWxQSwUGAAAAAAMAAwC3AAAA+QIAAAAA&#10;">
                  <v:textbox>
                    <w:txbxContent>
                      <w:p w14:paraId="228E68FE" w14:textId="77777777" w:rsidR="00081921" w:rsidRDefault="00081921"/>
                    </w:txbxContent>
                  </v:textbox>
                </v:rect>
                <v:rect id="Rectangle 624" o:spid="_x0000_s1106" style="position:absolute;left:43561;top:4710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">
                  <v:textbox>
                    <w:txbxContent>
                      <w:p w14:paraId="6298812F" w14:textId="77777777" w:rsidR="00081921" w:rsidRDefault="00081921"/>
                    </w:txbxContent>
                  </v:textbox>
                </v:rect>
                <v:shape id="AutoShape 625" o:spid="_x0000_s1107" type="#_x0000_t32" style="position:absolute;left:34321;top:48215;width:9240;height: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">
                  <v:stroke endarrow="block"/>
                </v:shape>
                <v:shape id="Text Box 626" o:spid="_x0000_s1108" type="#_x0000_t202" style="position:absolute;left:36048;top:44577;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" filled="f" stroked="f">
                  <v:textbox>
                    <w:txbxContent>
                      <w:p w14:paraId="26081680" w14:textId="77777777" w:rsidR="00081921" w:rsidRPr="0095441C" w:rsidRDefault="00081921" w:rsidP="00AD7ADC">
                        <w:pPr>
                          <w:rPr>
                            <w:sz w:val="18"/>
                          </w:rPr>
                        </w:pPr>
                        <w:r>
                          <w:rPr>
                            <w:sz w:val="18"/>
                          </w:rPr>
                          <w:t>Patient Arrives in Bed</w:t>
                        </w:r>
                      </w:p>
                    </w:txbxContent>
                  </v:textbox>
                </v:shape>
                <v:shape id="AutoShape 627" o:spid="_x0000_s1109" type="#_x0000_t32" style="position:absolute;left:44704;top:48660;width:10274;height: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">
                  <v:stroke endarrow="block"/>
                </v:shape>
                <v:rect id="Rectangle 630" o:spid="_x0000_s1110" style="position:absolute;left:43561;top:8559;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71D81390" w14:textId="77777777" w:rsidR="00081921" w:rsidRPr="002F1FC0" w:rsidRDefault="00081921" w:rsidP="00AD7ADC">
                        <w:pPr>
                          <w:spacing w:before="0"/>
                          <w:jc w:val="center"/>
                          <w:rPr>
                            <w:sz w:val="18"/>
                          </w:rPr>
                        </w:pPr>
                      </w:p>
                    </w:txbxContent>
                  </v:textbox>
                </v:rect>
                <v:rect id="Rectangle 632" o:spid="_x0000_s1111" style="position:absolute;left:33147;top:14859;width:1143;height:3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EuxQAAANwAAAAPAAAAZHJzL2Rvd25yZXYueG1sRI9Ba8JA&#10;FITvhf6H5RV6azZqK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DsOwEuxQAAANwAAAAP&#10;AAAAAAAAAAAAAAAAAAcCAABkcnMvZG93bnJldi54bWxQSwUGAAAAAAMAAwC3AAAA+QIAAAAA&#10;">
                  <v:textbox>
                    <w:txbxContent>
                      <w:p w14:paraId="2EFFE125" w14:textId="77777777" w:rsidR="00081921" w:rsidRPr="002F1FC0" w:rsidRDefault="00081921" w:rsidP="00AD7ADC">
                        <w:pPr>
                          <w:spacing w:before="0"/>
                          <w:jc w:val="center"/>
                          <w:rPr>
                            <w:sz w:val="18"/>
                          </w:rPr>
                        </w:pPr>
                      </w:p>
                    </w:txbxContent>
                  </v:textbox>
                </v:rect>
                <v:rect id="Rectangle 633" o:spid="_x0000_s1112" style="position:absolute;left:54914;top:15271;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">
                  <v:textbox>
                    <w:txbxContent>
                      <w:p w14:paraId="5ADD14EC" w14:textId="77777777" w:rsidR="00081921" w:rsidRDefault="00081921"/>
                    </w:txbxContent>
                  </v:textbox>
                </v:rect>
                <v:shape id="AutoShape 634" o:spid="_x0000_s1113" type="#_x0000_t32" style="position:absolute;left:34290;top:15995;width:914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">
                  <v:stroke endarrow="block"/>
                </v:shape>
                <v:shape id="AutoShape 635" o:spid="_x0000_s1114" type="#_x0000_t32" style="position:absolute;left:34353;top:16465;width:20561;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">
                  <v:stroke endarrow="block"/>
                </v:shape>
                <v:rect id="Rectangle 636" o:spid="_x0000_s1115" style="position:absolute;left:43434;top:14859;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2085586E" w14:textId="77777777" w:rsidR="00081921" w:rsidRDefault="00081921"/>
                    </w:txbxContent>
                  </v:textbox>
                </v:rect>
                <w10:anchorlock/>
              </v:group>
            </w:pict>
          </mc:Fallback>
        </mc:AlternateContent>
      </w:r>
    </w:p>
    <w:p w14:paraId="1E9D51D3" w14:textId="305BAB9A" w:rsidR="00B32B07" w:rsidRPr="00115FF0" w:rsidRDefault="00B32B07" w:rsidP="00B70C36">
      <w:pPr>
        <w:pStyle w:val="FigureTitle"/>
      </w:pPr>
      <w:r w:rsidRPr="00115FF0">
        <w:t xml:space="preserve">Figure X.4.2.1.2-1: </w:t>
      </w:r>
      <w:r w:rsidR="00E14CE7" w:rsidRPr="00115FF0">
        <w:t xml:space="preserve">ED Admission Process </w:t>
      </w:r>
      <w:r w:rsidRPr="00115FF0">
        <w:t>Interaction Diagram</w:t>
      </w:r>
    </w:p>
    <w:p w14:paraId="70338460" w14:textId="5629DA02" w:rsidR="00A24AB2" w:rsidRPr="00115FF0" w:rsidRDefault="00A24AB2" w:rsidP="00A24AB2">
      <w:pPr>
        <w:pStyle w:val="Heading4"/>
        <w:numPr>
          <w:ilvl w:val="0"/>
          <w:numId w:val="0"/>
        </w:numPr>
        <w:ind w:left="864" w:hanging="864"/>
        <w:rPr>
          <w:noProof w:val="0"/>
        </w:rPr>
      </w:pPr>
      <w:bookmarkStart w:id="62" w:name="_Toc528756457"/>
      <w:r w:rsidRPr="00115FF0">
        <w:rPr>
          <w:noProof w:val="0"/>
        </w:rPr>
        <w:t>X.4.2.</w:t>
      </w:r>
      <w:r w:rsidR="00475FA8" w:rsidRPr="00115FF0">
        <w:rPr>
          <w:noProof w:val="0"/>
        </w:rPr>
        <w:t>2</w:t>
      </w:r>
      <w:r w:rsidRPr="00115FF0">
        <w:rPr>
          <w:noProof w:val="0"/>
        </w:rPr>
        <w:t xml:space="preserve"> Use Case #</w:t>
      </w:r>
      <w:r w:rsidR="00475FA8" w:rsidRPr="00115FF0">
        <w:rPr>
          <w:noProof w:val="0"/>
        </w:rPr>
        <w:t>2</w:t>
      </w:r>
      <w:r w:rsidRPr="00115FF0">
        <w:rPr>
          <w:noProof w:val="0"/>
        </w:rPr>
        <w:t>: Admit for Observation</w:t>
      </w:r>
      <w:bookmarkEnd w:id="62"/>
    </w:p>
    <w:p w14:paraId="036A52E3" w14:textId="77777777" w:rsidR="00A24AB2" w:rsidRPr="00115FF0" w:rsidRDefault="00A24AB2" w:rsidP="00A24AB2">
      <w:pPr>
        <w:pStyle w:val="Heading5"/>
        <w:numPr>
          <w:ilvl w:val="0"/>
          <w:numId w:val="0"/>
        </w:numPr>
        <w:rPr>
          <w:noProof w:val="0"/>
        </w:rPr>
      </w:pPr>
      <w:bookmarkStart w:id="63" w:name="_Toc528756458"/>
      <w:r w:rsidRPr="00115FF0">
        <w:rPr>
          <w:noProof w:val="0"/>
        </w:rPr>
        <w:t>X.4.2.</w:t>
      </w:r>
      <w:r w:rsidR="00475FA8" w:rsidRPr="00115FF0">
        <w:rPr>
          <w:noProof w:val="0"/>
        </w:rPr>
        <w:t>2</w:t>
      </w:r>
      <w:r w:rsidRPr="00115FF0">
        <w:rPr>
          <w:noProof w:val="0"/>
        </w:rPr>
        <w:t>.1 Admit for Observation</w:t>
      </w:r>
      <w:r w:rsidRPr="00115FF0">
        <w:rPr>
          <w:bCs/>
          <w:noProof w:val="0"/>
        </w:rPr>
        <w:t xml:space="preserve"> </w:t>
      </w:r>
      <w:r w:rsidRPr="00115FF0">
        <w:rPr>
          <w:noProof w:val="0"/>
        </w:rPr>
        <w:t>Use Case Description</w:t>
      </w:r>
      <w:bookmarkEnd w:id="63"/>
    </w:p>
    <w:p w14:paraId="20FA7342" w14:textId="0365E0AF" w:rsidR="00A24AB2" w:rsidRPr="00115FF0" w:rsidRDefault="00A24AB2" w:rsidP="00365426">
      <w:pPr>
        <w:pStyle w:val="BodyText"/>
      </w:pPr>
      <w:r w:rsidRPr="00115FF0">
        <w:t xml:space="preserve">In </w:t>
      </w:r>
      <w:r w:rsidR="00D2199B" w:rsidRPr="00115FF0">
        <w:t>U</w:t>
      </w:r>
      <w:r w:rsidRPr="00115FF0">
        <w:t xml:space="preserve">se </w:t>
      </w:r>
      <w:r w:rsidR="00D2199B" w:rsidRPr="00115FF0">
        <w:t>C</w:t>
      </w:r>
      <w:r w:rsidRPr="00115FF0">
        <w:t>ase 1, Mrs. Penny is admitted</w:t>
      </w:r>
      <w:r w:rsidR="001A06CD" w:rsidRPr="00115FF0">
        <w:t xml:space="preserve">. </w:t>
      </w:r>
      <w:r w:rsidRPr="00115FF0">
        <w:t>However, there are also cases where Mrs. Penny might first be admitted for observation before she is then sent home or admitted to the hospital</w:t>
      </w:r>
      <w:r w:rsidR="001A06CD" w:rsidRPr="00115FF0">
        <w:t xml:space="preserve">. </w:t>
      </w:r>
      <w:r w:rsidRPr="00115FF0">
        <w:t>An admission for observation consumes a bed, but often only for a short stay (less than a day)</w:t>
      </w:r>
      <w:r w:rsidR="001A06CD" w:rsidRPr="00115FF0">
        <w:t xml:space="preserve">. </w:t>
      </w:r>
      <w:r w:rsidRPr="00115FF0">
        <w:t>In some facilities, observation wards are available which are typically only used for patients under observation</w:t>
      </w:r>
      <w:r w:rsidR="001A06CD" w:rsidRPr="00115FF0">
        <w:t xml:space="preserve">. </w:t>
      </w:r>
      <w:r w:rsidRPr="00115FF0">
        <w:t>However, other facilities may use a regular bed for patient observation. The patient may then transition from observation to being discharged, or being admitted as an inpatient.</w:t>
      </w:r>
    </w:p>
    <w:p w14:paraId="43246592" w14:textId="04D3A7C3" w:rsidR="00A24AB2" w:rsidRPr="00115FF0" w:rsidRDefault="00A24AB2" w:rsidP="00662D38">
      <w:pPr>
        <w:pStyle w:val="BodyText"/>
      </w:pPr>
      <w:r w:rsidRPr="00115FF0">
        <w:lastRenderedPageBreak/>
        <w:t>In this use case the same messages as shown in Use Case 1 can also be used to support admissions for observation</w:t>
      </w:r>
      <w:r w:rsidR="001A06CD" w:rsidRPr="00115FF0">
        <w:t xml:space="preserve">. </w:t>
      </w:r>
      <w:r w:rsidRPr="00115FF0">
        <w:t>The patient class and bed location recorded in those messages is simply adjusted to account for the fact that the admission is to an observation ward rather than a regular inpatient ward.</w:t>
      </w:r>
    </w:p>
    <w:p w14:paraId="66596D86" w14:textId="77777777" w:rsidR="00303E20" w:rsidRPr="00115FF0" w:rsidRDefault="00303E20" w:rsidP="00303E20">
      <w:pPr>
        <w:pStyle w:val="Heading2"/>
        <w:numPr>
          <w:ilvl w:val="0"/>
          <w:numId w:val="0"/>
        </w:numPr>
        <w:rPr>
          <w:noProof w:val="0"/>
        </w:rPr>
      </w:pPr>
      <w:bookmarkStart w:id="64" w:name="_Toc528756459"/>
      <w:r w:rsidRPr="00115FF0">
        <w:rPr>
          <w:noProof w:val="0"/>
        </w:rPr>
        <w:t>X.</w:t>
      </w:r>
      <w:r w:rsidR="00AF472E" w:rsidRPr="00115FF0">
        <w:rPr>
          <w:noProof w:val="0"/>
        </w:rPr>
        <w:t>5</w:t>
      </w:r>
      <w:r w:rsidR="005F21E7" w:rsidRPr="00115FF0">
        <w:rPr>
          <w:noProof w:val="0"/>
        </w:rPr>
        <w:t xml:space="preserve"> </w:t>
      </w:r>
      <w:r w:rsidR="006877CF" w:rsidRPr="00115FF0">
        <w:rPr>
          <w:noProof w:val="0"/>
        </w:rPr>
        <w:t>BED</w:t>
      </w:r>
      <w:r w:rsidRPr="00115FF0">
        <w:rPr>
          <w:noProof w:val="0"/>
        </w:rPr>
        <w:t xml:space="preserve"> Security Considerations</w:t>
      </w:r>
      <w:bookmarkEnd w:id="64"/>
    </w:p>
    <w:p w14:paraId="0FCBA591" w14:textId="2C0C3224" w:rsidR="00A94FA6" w:rsidRPr="00115FF0" w:rsidRDefault="007B7EEB" w:rsidP="00662D38">
      <w:pPr>
        <w:pStyle w:val="BodyText"/>
      </w:pPr>
      <w:r w:rsidRPr="00115FF0">
        <w:t xml:space="preserve">Actors in the BED </w:t>
      </w:r>
      <w:r w:rsidR="001A06CD" w:rsidRPr="00115FF0">
        <w:t>Profile</w:t>
      </w:r>
      <w:r w:rsidRPr="00115FF0">
        <w:t xml:space="preserve"> create, modify and consume patient demographics, clinical and administrative information which includes personally identifiable health information</w:t>
      </w:r>
      <w:r w:rsidR="001A06CD" w:rsidRPr="00115FF0">
        <w:t xml:space="preserve">. </w:t>
      </w:r>
      <w:r w:rsidRPr="00115FF0">
        <w:t>This information must be protected against unauthorized access, modification or tampering</w:t>
      </w:r>
      <w:r w:rsidR="001A06CD" w:rsidRPr="00115FF0">
        <w:t xml:space="preserve">. </w:t>
      </w:r>
      <w:r w:rsidRPr="00115FF0">
        <w:t xml:space="preserve">This profile recommends but does not require that connections between actors be grouped with the Secure Node or Secure Application </w:t>
      </w:r>
      <w:r w:rsidR="001A06CD" w:rsidRPr="00115FF0">
        <w:t>Actor</w:t>
      </w:r>
      <w:r w:rsidRPr="00115FF0">
        <w:t xml:space="preserve">s from the IHE ATNA </w:t>
      </w:r>
      <w:r w:rsidR="001A06CD" w:rsidRPr="00115FF0">
        <w:t>P</w:t>
      </w:r>
      <w:r w:rsidRPr="00115FF0">
        <w:t>rofile.</w:t>
      </w:r>
    </w:p>
    <w:p w14:paraId="129B7722" w14:textId="77777777" w:rsidR="007B7EEB" w:rsidRPr="00115FF0" w:rsidRDefault="007B7EEB" w:rsidP="00662D38">
      <w:pPr>
        <w:pStyle w:val="BodyText"/>
      </w:pPr>
      <w:r w:rsidRPr="00115FF0">
        <w:t>These actors ensure appropriate user authentication and authorization to access the application, and protect personally identifiable health information against unauthorized access, modification or tampering while the information is in transit.</w:t>
      </w:r>
    </w:p>
    <w:p w14:paraId="71360374" w14:textId="77777777" w:rsidR="00167DB7" w:rsidRPr="00115FF0" w:rsidRDefault="00167DB7" w:rsidP="00167DB7">
      <w:pPr>
        <w:pStyle w:val="Heading2"/>
        <w:numPr>
          <w:ilvl w:val="0"/>
          <w:numId w:val="0"/>
        </w:numPr>
        <w:rPr>
          <w:noProof w:val="0"/>
        </w:rPr>
      </w:pPr>
      <w:bookmarkStart w:id="65" w:name="_Toc528756460"/>
      <w:r w:rsidRPr="00115FF0">
        <w:rPr>
          <w:noProof w:val="0"/>
        </w:rPr>
        <w:t>X.</w:t>
      </w:r>
      <w:r w:rsidR="00AF472E" w:rsidRPr="00115FF0">
        <w:rPr>
          <w:noProof w:val="0"/>
        </w:rPr>
        <w:t>6</w:t>
      </w:r>
      <w:r w:rsidRPr="00115FF0">
        <w:rPr>
          <w:noProof w:val="0"/>
        </w:rPr>
        <w:t xml:space="preserve"> </w:t>
      </w:r>
      <w:r w:rsidR="006877CF" w:rsidRPr="00115FF0">
        <w:rPr>
          <w:noProof w:val="0"/>
        </w:rPr>
        <w:t>BED</w:t>
      </w:r>
      <w:r w:rsidRPr="00115FF0">
        <w:rPr>
          <w:noProof w:val="0"/>
        </w:rPr>
        <w:t xml:space="preserve"> </w:t>
      </w:r>
      <w:r w:rsidR="00ED5269" w:rsidRPr="00115FF0">
        <w:rPr>
          <w:noProof w:val="0"/>
        </w:rPr>
        <w:t xml:space="preserve">Cross </w:t>
      </w:r>
      <w:r w:rsidRPr="00115FF0">
        <w:rPr>
          <w:noProof w:val="0"/>
        </w:rPr>
        <w:t xml:space="preserve">Profile </w:t>
      </w:r>
      <w:r w:rsidR="00ED5269" w:rsidRPr="00115FF0">
        <w:rPr>
          <w:noProof w:val="0"/>
        </w:rPr>
        <w:t>Considerations</w:t>
      </w:r>
      <w:bookmarkEnd w:id="65"/>
    </w:p>
    <w:p w14:paraId="402F6A82" w14:textId="068B1EB3" w:rsidR="007B7EEB" w:rsidRPr="00115FF0" w:rsidRDefault="007B7EEB" w:rsidP="007B7EEB">
      <w:pPr>
        <w:pStyle w:val="BodyText"/>
      </w:pPr>
      <w:r w:rsidRPr="00115FF0">
        <w:t xml:space="preserve">The BED </w:t>
      </w:r>
      <w:r w:rsidR="001A06CD" w:rsidRPr="00115FF0">
        <w:t>P</w:t>
      </w:r>
      <w:r w:rsidRPr="00115FF0">
        <w:t xml:space="preserve">rofile is designed to work alongside the IHE IT Infrastructure PAM </w:t>
      </w:r>
      <w:r w:rsidR="001A06CD" w:rsidRPr="00115FF0">
        <w:t>P</w:t>
      </w:r>
      <w:r w:rsidRPr="00115FF0">
        <w:t>rofile, but has differing requirements upon what actors are used and additional requirements for the messages that they send.</w:t>
      </w:r>
    </w:p>
    <w:p w14:paraId="7615D052" w14:textId="2A2D8A8E" w:rsidR="000514E1" w:rsidRPr="00115FF0" w:rsidRDefault="00951B9A" w:rsidP="00167DB7">
      <w:r w:rsidRPr="00115FF0">
        <w:t>PAM</w:t>
      </w:r>
      <w:r w:rsidR="008C57EC" w:rsidRPr="00115FF0">
        <w:t xml:space="preserve"> </w:t>
      </w:r>
      <w:r w:rsidRPr="00115FF0">
        <w:t>–</w:t>
      </w:r>
      <w:r w:rsidR="008C57EC" w:rsidRPr="00115FF0">
        <w:t xml:space="preserve"> </w:t>
      </w:r>
      <w:r w:rsidRPr="00115FF0">
        <w:t xml:space="preserve">Patient </w:t>
      </w:r>
      <w:r w:rsidR="00A24AB2" w:rsidRPr="00115FF0">
        <w:t>Identity</w:t>
      </w:r>
      <w:r w:rsidRPr="00115FF0">
        <w:t xml:space="preserve"> Source</w:t>
      </w:r>
      <w:r w:rsidR="008C57EC" w:rsidRPr="00115FF0">
        <w:br/>
      </w:r>
      <w:r w:rsidRPr="00115FF0">
        <w:t>A</w:t>
      </w:r>
      <w:r w:rsidR="008C57EC" w:rsidRPr="00115FF0">
        <w:t xml:space="preserve"> </w:t>
      </w:r>
      <w:r w:rsidRPr="00115FF0">
        <w:t xml:space="preserve">Patient </w:t>
      </w:r>
      <w:r w:rsidR="00A24AB2" w:rsidRPr="00115FF0">
        <w:t xml:space="preserve">Identity </w:t>
      </w:r>
      <w:r w:rsidRPr="00115FF0">
        <w:t>Source from the IT Infrastructure Patient Administration Management</w:t>
      </w:r>
      <w:r w:rsidR="008C57EC" w:rsidRPr="00115FF0">
        <w:t xml:space="preserve"> </w:t>
      </w:r>
      <w:r w:rsidR="00CD1D59">
        <w:t>Profile</w:t>
      </w:r>
      <w:r w:rsidR="00C815AC" w:rsidRPr="00115FF0">
        <w:t xml:space="preserve"> </w:t>
      </w:r>
      <w:r w:rsidRPr="00115FF0">
        <w:t xml:space="preserve">may </w:t>
      </w:r>
      <w:r w:rsidR="008C57EC" w:rsidRPr="00115FF0">
        <w:t>be grouped with a</w:t>
      </w:r>
      <w:r w:rsidRPr="00115FF0">
        <w:t>n</w:t>
      </w:r>
      <w:r w:rsidR="008C57EC" w:rsidRPr="00115FF0">
        <w:t xml:space="preserve"> </w:t>
      </w:r>
      <w:r w:rsidRPr="00115FF0">
        <w:t>ADT Patient Registration</w:t>
      </w:r>
      <w:r w:rsidR="008C57EC" w:rsidRPr="00115FF0">
        <w:t xml:space="preserve"> to </w:t>
      </w:r>
      <w:r w:rsidRPr="00115FF0">
        <w:t xml:space="preserve">provide additional </w:t>
      </w:r>
      <w:r w:rsidR="00A24AB2" w:rsidRPr="00115FF0">
        <w:t>patient identity</w:t>
      </w:r>
      <w:r w:rsidRPr="00115FF0">
        <w:t xml:space="preserve"> administration capabilities</w:t>
      </w:r>
      <w:r w:rsidR="008C57EC" w:rsidRPr="00115FF0">
        <w:t>.</w:t>
      </w:r>
    </w:p>
    <w:p w14:paraId="3DE5C47D" w14:textId="302924DB" w:rsidR="00951B9A" w:rsidRPr="00115FF0" w:rsidRDefault="00951B9A" w:rsidP="00167DB7">
      <w:r w:rsidRPr="00115FF0">
        <w:t xml:space="preserve">PAM – Patient </w:t>
      </w:r>
      <w:r w:rsidR="00A24AB2" w:rsidRPr="00115FF0">
        <w:t xml:space="preserve">Identity </w:t>
      </w:r>
      <w:r w:rsidRPr="00115FF0">
        <w:t>Consumer</w:t>
      </w:r>
      <w:r w:rsidRPr="00115FF0">
        <w:br/>
        <w:t xml:space="preserve">A Patient </w:t>
      </w:r>
      <w:r w:rsidR="00A24AB2" w:rsidRPr="00115FF0">
        <w:t xml:space="preserve">Identity </w:t>
      </w:r>
      <w:r w:rsidRPr="00115FF0">
        <w:t xml:space="preserve">Consumer from the IT Infrastructure Patient Administration Management </w:t>
      </w:r>
      <w:r w:rsidR="00CD1D59">
        <w:t>Profile</w:t>
      </w:r>
      <w:r w:rsidR="00C815AC" w:rsidRPr="00115FF0">
        <w:t xml:space="preserve"> </w:t>
      </w:r>
      <w:r w:rsidRPr="00115FF0">
        <w:t xml:space="preserve">may be grouped with an Emergency Department Information System to provide additional </w:t>
      </w:r>
      <w:r w:rsidR="00A24AB2" w:rsidRPr="00115FF0">
        <w:t xml:space="preserve">patient identity </w:t>
      </w:r>
      <w:r w:rsidRPr="00115FF0">
        <w:t>administration capabilities.</w:t>
      </w:r>
    </w:p>
    <w:p w14:paraId="32AFBC10" w14:textId="4C1C3311" w:rsidR="00A24AB2" w:rsidRPr="00115FF0" w:rsidRDefault="00A24AB2" w:rsidP="00A24AB2">
      <w:r w:rsidRPr="00115FF0">
        <w:t xml:space="preserve">PAM – Patient Encounter </w:t>
      </w:r>
      <w:r w:rsidR="00782243" w:rsidRPr="00115FF0">
        <w:t>Supplier</w:t>
      </w:r>
      <w:r w:rsidRPr="00115FF0">
        <w:br/>
        <w:t xml:space="preserve">A Patient Encounter </w:t>
      </w:r>
      <w:r w:rsidR="00782243" w:rsidRPr="00115FF0">
        <w:t xml:space="preserve">Supplier </w:t>
      </w:r>
      <w:r w:rsidRPr="00115FF0">
        <w:t xml:space="preserve">from the IT Infrastructure Patient Administration Management </w:t>
      </w:r>
      <w:r w:rsidR="00CD1D59">
        <w:t>Profile</w:t>
      </w:r>
      <w:r w:rsidR="00C815AC" w:rsidRPr="00115FF0">
        <w:t xml:space="preserve"> </w:t>
      </w:r>
      <w:r w:rsidRPr="00115FF0">
        <w:t>may be grouped with an ADT Patient Registration to provide additional encounter administration capabilities.</w:t>
      </w:r>
    </w:p>
    <w:p w14:paraId="1ACE84B0" w14:textId="70DFE1FF" w:rsidR="00A24AB2" w:rsidRPr="00115FF0" w:rsidRDefault="00A24AB2" w:rsidP="00A24AB2">
      <w:pPr>
        <w:rPr>
          <w:i/>
        </w:rPr>
      </w:pPr>
      <w:r w:rsidRPr="00115FF0">
        <w:t>PAM – Patient Encounter Consumer</w:t>
      </w:r>
      <w:r w:rsidRPr="00115FF0">
        <w:br/>
        <w:t xml:space="preserve">A Patient Encounter Consumer from the IT Infrastructure Patient Administration Management </w:t>
      </w:r>
      <w:r w:rsidR="00CD1D59">
        <w:t>Profile</w:t>
      </w:r>
      <w:r w:rsidR="00C815AC" w:rsidRPr="00115FF0">
        <w:t xml:space="preserve"> </w:t>
      </w:r>
      <w:r w:rsidRPr="00115FF0">
        <w:t>may be grouped with an Emergency Department Information System to provide additional encounter administration capabilities.</w:t>
      </w:r>
    </w:p>
    <w:p w14:paraId="7FC5035D" w14:textId="77777777" w:rsidR="00A24AB2" w:rsidRPr="00115FF0" w:rsidRDefault="00A24AB2" w:rsidP="00167DB7">
      <w:pPr>
        <w:rPr>
          <w:i/>
        </w:rPr>
      </w:pPr>
    </w:p>
    <w:p w14:paraId="441F062A" w14:textId="77777777" w:rsidR="00CF283F" w:rsidRPr="00115FF0" w:rsidRDefault="00CF283F" w:rsidP="008D7642">
      <w:pPr>
        <w:pStyle w:val="PartTitle"/>
      </w:pPr>
      <w:bookmarkStart w:id="66" w:name="_Toc336000611"/>
      <w:bookmarkStart w:id="67" w:name="_Toc528756461"/>
      <w:bookmarkEnd w:id="66"/>
      <w:r w:rsidRPr="00115FF0">
        <w:lastRenderedPageBreak/>
        <w:t xml:space="preserve">Volume 2 </w:t>
      </w:r>
      <w:r w:rsidR="008D7642" w:rsidRPr="00115FF0">
        <w:t xml:space="preserve">– </w:t>
      </w:r>
      <w:r w:rsidRPr="00115FF0">
        <w:t>Transactions</w:t>
      </w:r>
      <w:bookmarkEnd w:id="67"/>
    </w:p>
    <w:p w14:paraId="753C4B00" w14:textId="57EDF722" w:rsidR="00303E20" w:rsidRPr="00115FF0" w:rsidRDefault="00303E20" w:rsidP="008E441F">
      <w:pPr>
        <w:pStyle w:val="EditorInstructions"/>
      </w:pPr>
      <w:bookmarkStart w:id="68" w:name="_Toc75083611"/>
      <w:r w:rsidRPr="00115FF0">
        <w:t xml:space="preserve">Add </w:t>
      </w:r>
      <w:r w:rsidR="001A06CD" w:rsidRPr="00115FF0">
        <w:t>Section</w:t>
      </w:r>
      <w:r w:rsidR="00365426">
        <w:t>s</w:t>
      </w:r>
      <w:r w:rsidRPr="00115FF0">
        <w:t xml:space="preserve"> 3.</w:t>
      </w:r>
      <w:r w:rsidR="00316BBC" w:rsidRPr="00115FF0">
        <w:t>23</w:t>
      </w:r>
      <w:r w:rsidR="006A5CC6" w:rsidRPr="00115FF0">
        <w:t>, 3.</w:t>
      </w:r>
      <w:r w:rsidR="00316BBC" w:rsidRPr="00115FF0">
        <w:t>24</w:t>
      </w:r>
      <w:r w:rsidR="006A5CC6" w:rsidRPr="00115FF0">
        <w:t>,</w:t>
      </w:r>
      <w:r w:rsidRPr="00115FF0">
        <w:t xml:space="preserve"> </w:t>
      </w:r>
      <w:bookmarkEnd w:id="68"/>
      <w:r w:rsidR="009A3FD5" w:rsidRPr="00115FF0">
        <w:t xml:space="preserve">and </w:t>
      </w:r>
      <w:r w:rsidR="006A5CC6" w:rsidRPr="00115FF0">
        <w:t>3.</w:t>
      </w:r>
      <w:r w:rsidR="00316BBC" w:rsidRPr="00115FF0">
        <w:t>25</w:t>
      </w:r>
    </w:p>
    <w:p w14:paraId="251645B9" w14:textId="28FE5424" w:rsidR="00CF283F" w:rsidRPr="00115FF0" w:rsidRDefault="006A5CC6" w:rsidP="00303E20">
      <w:pPr>
        <w:pStyle w:val="Heading2"/>
        <w:numPr>
          <w:ilvl w:val="0"/>
          <w:numId w:val="0"/>
        </w:numPr>
        <w:rPr>
          <w:noProof w:val="0"/>
        </w:rPr>
      </w:pPr>
      <w:bookmarkStart w:id="69" w:name="_Toc528756462"/>
      <w:r w:rsidRPr="00115FF0">
        <w:rPr>
          <w:noProof w:val="0"/>
        </w:rPr>
        <w:t>3.</w:t>
      </w:r>
      <w:r w:rsidR="00316BBC" w:rsidRPr="00115FF0">
        <w:rPr>
          <w:noProof w:val="0"/>
        </w:rPr>
        <w:t>23</w:t>
      </w:r>
      <w:r w:rsidR="00CF283F" w:rsidRPr="00115FF0">
        <w:rPr>
          <w:noProof w:val="0"/>
        </w:rPr>
        <w:t xml:space="preserve"> </w:t>
      </w:r>
      <w:r w:rsidR="001D3EA5" w:rsidRPr="00115FF0">
        <w:rPr>
          <w:noProof w:val="0"/>
        </w:rPr>
        <w:t>Admission</w:t>
      </w:r>
      <w:r w:rsidR="00313DBD" w:rsidRPr="00115FF0">
        <w:rPr>
          <w:noProof w:val="0"/>
        </w:rPr>
        <w:t xml:space="preserve"> </w:t>
      </w:r>
      <w:r w:rsidR="00C002A1" w:rsidRPr="00115FF0">
        <w:rPr>
          <w:noProof w:val="0"/>
        </w:rPr>
        <w:t>Notification</w:t>
      </w:r>
      <w:r w:rsidR="00291725" w:rsidRPr="00115FF0">
        <w:rPr>
          <w:noProof w:val="0"/>
        </w:rPr>
        <w:t xml:space="preserve"> </w:t>
      </w:r>
      <w:r w:rsidR="00126A38" w:rsidRPr="00115FF0">
        <w:rPr>
          <w:noProof w:val="0"/>
        </w:rPr>
        <w:t>[</w:t>
      </w:r>
      <w:r w:rsidR="009961D9" w:rsidRPr="00115FF0">
        <w:rPr>
          <w:noProof w:val="0"/>
        </w:rPr>
        <w:t>PCC</w:t>
      </w:r>
      <w:r w:rsidR="00DD13DB" w:rsidRPr="00115FF0">
        <w:rPr>
          <w:noProof w:val="0"/>
        </w:rPr>
        <w:t>-</w:t>
      </w:r>
      <w:r w:rsidR="00316BBC" w:rsidRPr="00115FF0">
        <w:rPr>
          <w:noProof w:val="0"/>
        </w:rPr>
        <w:t>23</w:t>
      </w:r>
      <w:r w:rsidR="00126A38" w:rsidRPr="00115FF0">
        <w:rPr>
          <w:noProof w:val="0"/>
        </w:rPr>
        <w:t>]</w:t>
      </w:r>
      <w:bookmarkEnd w:id="69"/>
    </w:p>
    <w:p w14:paraId="627D9476" w14:textId="418E1306" w:rsidR="00CF283F" w:rsidRPr="00115FF0" w:rsidRDefault="006A5CC6" w:rsidP="00303E20">
      <w:pPr>
        <w:pStyle w:val="Heading3"/>
        <w:numPr>
          <w:ilvl w:val="0"/>
          <w:numId w:val="0"/>
        </w:numPr>
        <w:rPr>
          <w:noProof w:val="0"/>
        </w:rPr>
      </w:pPr>
      <w:bookmarkStart w:id="70" w:name="_Toc528756463"/>
      <w:r w:rsidRPr="00115FF0">
        <w:rPr>
          <w:noProof w:val="0"/>
        </w:rPr>
        <w:t>3.</w:t>
      </w:r>
      <w:r w:rsidR="00316BBC" w:rsidRPr="00115FF0">
        <w:rPr>
          <w:noProof w:val="0"/>
        </w:rPr>
        <w:t>23</w:t>
      </w:r>
      <w:r w:rsidR="00CF283F" w:rsidRPr="00115FF0">
        <w:rPr>
          <w:noProof w:val="0"/>
        </w:rPr>
        <w:t>.1 Scope</w:t>
      </w:r>
      <w:bookmarkEnd w:id="70"/>
    </w:p>
    <w:p w14:paraId="06B54CEF" w14:textId="77777777" w:rsidR="00DA7FE0" w:rsidRPr="00115FF0" w:rsidRDefault="00DA7FE0" w:rsidP="00BB76BC">
      <w:pPr>
        <w:pStyle w:val="BodyText"/>
      </w:pPr>
      <w:r w:rsidRPr="00115FF0">
        <w:t>This transaction is used to</w:t>
      </w:r>
      <w:r w:rsidR="00C77250" w:rsidRPr="00115FF0">
        <w:t xml:space="preserve"> notify </w:t>
      </w:r>
      <w:r w:rsidR="00313DBD" w:rsidRPr="00115FF0">
        <w:t>a</w:t>
      </w:r>
      <w:r w:rsidR="00B656E6" w:rsidRPr="00115FF0">
        <w:t>ctor</w:t>
      </w:r>
      <w:r w:rsidR="00313DBD" w:rsidRPr="00115FF0">
        <w:t>s</w:t>
      </w:r>
      <w:r w:rsidR="00B656E6" w:rsidRPr="00115FF0">
        <w:t xml:space="preserve"> </w:t>
      </w:r>
      <w:r w:rsidR="00313DBD" w:rsidRPr="00115FF0">
        <w:t>of admission to an emergency department, inpatient or observation bed.</w:t>
      </w:r>
    </w:p>
    <w:p w14:paraId="74552D09" w14:textId="023766F8" w:rsidR="00CF283F" w:rsidRPr="00115FF0" w:rsidRDefault="006A5CC6" w:rsidP="00303E20">
      <w:pPr>
        <w:pStyle w:val="Heading3"/>
        <w:numPr>
          <w:ilvl w:val="0"/>
          <w:numId w:val="0"/>
        </w:numPr>
        <w:rPr>
          <w:noProof w:val="0"/>
        </w:rPr>
      </w:pPr>
      <w:bookmarkStart w:id="71" w:name="_Toc528756464"/>
      <w:r w:rsidRPr="00115FF0">
        <w:rPr>
          <w:noProof w:val="0"/>
        </w:rPr>
        <w:t>3.</w:t>
      </w:r>
      <w:r w:rsidR="00316BBC" w:rsidRPr="00115FF0">
        <w:rPr>
          <w:noProof w:val="0"/>
        </w:rPr>
        <w:t>23</w:t>
      </w:r>
      <w:r w:rsidR="008D17FF" w:rsidRPr="00115FF0">
        <w:rPr>
          <w:noProof w:val="0"/>
        </w:rPr>
        <w:t>.2</w:t>
      </w:r>
      <w:r w:rsidR="00291725" w:rsidRPr="00115FF0">
        <w:rPr>
          <w:noProof w:val="0"/>
        </w:rPr>
        <w:t xml:space="preserve"> </w:t>
      </w:r>
      <w:r w:rsidR="008D17FF" w:rsidRPr="00115FF0">
        <w:rPr>
          <w:noProof w:val="0"/>
        </w:rPr>
        <w:t xml:space="preserve">Actor </w:t>
      </w:r>
      <w:r w:rsidR="00CF283F" w:rsidRPr="00115FF0">
        <w:rPr>
          <w:noProof w:val="0"/>
        </w:rPr>
        <w:t>Roles</w:t>
      </w:r>
      <w:bookmarkEnd w:id="71"/>
    </w:p>
    <w:p w14:paraId="02ADA5AA" w14:textId="57DE4803" w:rsidR="007C1AAC" w:rsidRPr="00115FF0" w:rsidRDefault="0011208B" w:rsidP="00B63B69">
      <w:pPr>
        <w:pStyle w:val="BodyText"/>
        <w:jc w:val="center"/>
      </w:pPr>
      <w:r w:rsidRPr="00115FF0">
        <w:rPr>
          <w:noProof/>
        </w:rPr>
        <mc:AlternateContent>
          <mc:Choice Requires="wpc">
            <w:drawing>
              <wp:inline distT="0" distB="0" distL="0" distR="0" wp14:anchorId="153AAB2C" wp14:editId="763DA677">
                <wp:extent cx="3726180" cy="1539240"/>
                <wp:effectExtent l="3810" t="0" r="381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70" name="Oval 153"/>
                        <wps:cNvSpPr>
                          <a:spLocks noChangeArrowheads="1"/>
                        </wps:cNvSpPr>
                        <wps:spPr bwMode="auto">
                          <a:xfrm>
                            <a:off x="1143000" y="918845"/>
                            <a:ext cx="1504950" cy="477520"/>
                          </a:xfrm>
                          <a:prstGeom prst="ellipse">
                            <a:avLst/>
                          </a:prstGeom>
                          <a:solidFill>
                            <a:srgbClr val="FFFFFF"/>
                          </a:solidFill>
                          <a:ln w="9525">
                            <a:solidFill>
                              <a:srgbClr val="000000"/>
                            </a:solidFill>
                            <a:round/>
                            <a:headEnd/>
                            <a:tailEnd/>
                          </a:ln>
                        </wps:spPr>
                        <wps:txbx>
                          <w:txbxContent>
                            <w:p w14:paraId="6C5045E0" w14:textId="17D0D518" w:rsidR="00081921" w:rsidRDefault="00081921" w:rsidP="00662D38">
                              <w:pPr>
                                <w:spacing w:before="0"/>
                                <w:jc w:val="center"/>
                                <w:rPr>
                                  <w:sz w:val="18"/>
                                </w:rPr>
                              </w:pPr>
                              <w:r>
                                <w:rPr>
                                  <w:sz w:val="18"/>
                                </w:rPr>
                                <w:t>Admission Notification [PCC-23]</w:t>
                              </w:r>
                            </w:p>
                          </w:txbxContent>
                        </wps:txbx>
                        <wps:bodyPr rot="0" vert="horz" wrap="square" lIns="0" tIns="9144" rIns="0" bIns="9144" anchor="t" anchorCtr="0" upright="1">
                          <a:noAutofit/>
                        </wps:bodyPr>
                      </wps:wsp>
                      <wps:wsp>
                        <wps:cNvPr id="471" name="Text Box 154"/>
                        <wps:cNvSpPr txBox="1">
                          <a:spLocks noChangeArrowheads="1"/>
                        </wps:cNvSpPr>
                        <wps:spPr bwMode="auto">
                          <a:xfrm>
                            <a:off x="171450" y="168275"/>
                            <a:ext cx="915035" cy="457200"/>
                          </a:xfrm>
                          <a:prstGeom prst="rect">
                            <a:avLst/>
                          </a:prstGeom>
                          <a:solidFill>
                            <a:srgbClr val="FFFFFF"/>
                          </a:solidFill>
                          <a:ln w="9525">
                            <a:solidFill>
                              <a:srgbClr val="000000"/>
                            </a:solidFill>
                            <a:miter lim="800000"/>
                            <a:headEnd/>
                            <a:tailEnd/>
                          </a:ln>
                        </wps:spPr>
                        <wps:txbx>
                          <w:txbxContent>
                            <w:p w14:paraId="1D8A15F6" w14:textId="6ED56C9E" w:rsidR="00081921" w:rsidRDefault="00081921" w:rsidP="00662D38">
                              <w:pPr>
                                <w:jc w:val="center"/>
                                <w:rPr>
                                  <w:sz w:val="18"/>
                                </w:rPr>
                              </w:pPr>
                              <w:r>
                                <w:rPr>
                                  <w:sz w:val="18"/>
                                </w:rPr>
                                <w:t>ADT Patient Registration</w:t>
                              </w:r>
                            </w:p>
                          </w:txbxContent>
                        </wps:txbx>
                        <wps:bodyPr rot="0" vert="horz" wrap="square" lIns="91440" tIns="45720" rIns="91440" bIns="45720" anchor="t" anchorCtr="0" upright="1">
                          <a:noAutofit/>
                        </wps:bodyPr>
                      </wps:wsp>
                      <wps:wsp>
                        <wps:cNvPr id="472" name="Line 155"/>
                        <wps:cNvCnPr>
                          <a:cxnSpLocks noChangeShapeType="1"/>
                        </wps:cNvCnPr>
                        <wps:spPr bwMode="auto">
                          <a:xfrm>
                            <a:off x="1086485" y="625475"/>
                            <a:ext cx="352425" cy="3409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3" name="Text Box 156"/>
                        <wps:cNvSpPr txBox="1">
                          <a:spLocks noChangeArrowheads="1"/>
                        </wps:cNvSpPr>
                        <wps:spPr bwMode="auto">
                          <a:xfrm>
                            <a:off x="2333625" y="168275"/>
                            <a:ext cx="1323975" cy="457200"/>
                          </a:xfrm>
                          <a:prstGeom prst="rect">
                            <a:avLst/>
                          </a:prstGeom>
                          <a:solidFill>
                            <a:srgbClr val="FFFFFF"/>
                          </a:solidFill>
                          <a:ln w="9525">
                            <a:solidFill>
                              <a:srgbClr val="000000"/>
                            </a:solidFill>
                            <a:miter lim="800000"/>
                            <a:headEnd/>
                            <a:tailEnd/>
                          </a:ln>
                        </wps:spPr>
                        <wps:txbx>
                          <w:txbxContent>
                            <w:p w14:paraId="6237A49D" w14:textId="4F9677A4" w:rsidR="00081921" w:rsidRDefault="00081921" w:rsidP="00662D38">
                              <w:pPr>
                                <w:jc w:val="center"/>
                                <w:rPr>
                                  <w:sz w:val="18"/>
                                </w:rPr>
                              </w:pPr>
                              <w:r>
                                <w:rPr>
                                  <w:sz w:val="18"/>
                                </w:rPr>
                                <w:t>Emergency Department Information System</w:t>
                              </w:r>
                            </w:p>
                          </w:txbxContent>
                        </wps:txbx>
                        <wps:bodyPr rot="0" vert="horz" wrap="square" lIns="91440" tIns="45720" rIns="91440" bIns="45720" anchor="t" anchorCtr="0" upright="1">
                          <a:noAutofit/>
                        </wps:bodyPr>
                      </wps:wsp>
                      <wps:wsp>
                        <wps:cNvPr id="474" name="Line 157"/>
                        <wps:cNvCnPr>
                          <a:cxnSpLocks noChangeShapeType="1"/>
                        </wps:cNvCnPr>
                        <wps:spPr bwMode="auto">
                          <a:xfrm flipH="1">
                            <a:off x="2333625" y="625475"/>
                            <a:ext cx="314325" cy="3409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Text Box 247"/>
                        <wps:cNvSpPr txBox="1">
                          <a:spLocks noChangeArrowheads="1"/>
                        </wps:cNvSpPr>
                        <wps:spPr bwMode="auto">
                          <a:xfrm>
                            <a:off x="1257300" y="168275"/>
                            <a:ext cx="914400" cy="457200"/>
                          </a:xfrm>
                          <a:prstGeom prst="rect">
                            <a:avLst/>
                          </a:prstGeom>
                          <a:solidFill>
                            <a:srgbClr val="FFFFFF"/>
                          </a:solidFill>
                          <a:ln w="9525">
                            <a:solidFill>
                              <a:srgbClr val="000000"/>
                            </a:solidFill>
                            <a:miter lim="800000"/>
                            <a:headEnd/>
                            <a:tailEnd/>
                          </a:ln>
                        </wps:spPr>
                        <wps:txbx>
                          <w:txbxContent>
                            <w:p w14:paraId="7C333F33" w14:textId="3B7D766B" w:rsidR="00081921" w:rsidRDefault="00081921" w:rsidP="00662D38">
                              <w:pPr>
                                <w:jc w:val="center"/>
                                <w:rPr>
                                  <w:sz w:val="18"/>
                                </w:rPr>
                              </w:pPr>
                              <w:r>
                                <w:rPr>
                                  <w:sz w:val="18"/>
                                </w:rPr>
                                <w:t>Tracker</w:t>
                              </w:r>
                            </w:p>
                          </w:txbxContent>
                        </wps:txbx>
                        <wps:bodyPr rot="0" vert="horz" wrap="square" lIns="91440" tIns="45720" rIns="91440" bIns="45720" anchor="t" anchorCtr="0" upright="1">
                          <a:noAutofit/>
                        </wps:bodyPr>
                      </wps:wsp>
                      <wps:wsp>
                        <wps:cNvPr id="476" name="AutoShape 248"/>
                        <wps:cNvCnPr>
                          <a:cxnSpLocks noChangeShapeType="1"/>
                          <a:stCxn id="477" idx="1"/>
                          <a:endCxn id="470" idx="7"/>
                        </wps:cNvCnPr>
                        <wps:spPr bwMode="auto">
                          <a:xfrm flipH="1" flipV="1">
                            <a:off x="2427605" y="988695"/>
                            <a:ext cx="315595" cy="17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7" name="Text Box 628"/>
                        <wps:cNvSpPr txBox="1">
                          <a:spLocks noChangeArrowheads="1"/>
                        </wps:cNvSpPr>
                        <wps:spPr bwMode="auto">
                          <a:xfrm>
                            <a:off x="2743200" y="777875"/>
                            <a:ext cx="914400" cy="457200"/>
                          </a:xfrm>
                          <a:prstGeom prst="rect">
                            <a:avLst/>
                          </a:prstGeom>
                          <a:solidFill>
                            <a:srgbClr val="FFFFFF"/>
                          </a:solidFill>
                          <a:ln w="9525">
                            <a:solidFill>
                              <a:srgbClr val="000000"/>
                            </a:solidFill>
                            <a:miter lim="800000"/>
                            <a:headEnd/>
                            <a:tailEnd/>
                          </a:ln>
                        </wps:spPr>
                        <wps:txbx>
                          <w:txbxContent>
                            <w:p w14:paraId="5A501ED1" w14:textId="368C803E" w:rsidR="00081921" w:rsidRDefault="00081921" w:rsidP="00365426">
                              <w:pPr>
                                <w:spacing w:before="0"/>
                                <w:jc w:val="center"/>
                                <w:rPr>
                                  <w:sz w:val="18"/>
                                </w:rPr>
                              </w:pPr>
                              <w:r>
                                <w:rPr>
                                  <w:sz w:val="18"/>
                                </w:rPr>
                                <w:t>Bed</w:t>
                              </w:r>
                            </w:p>
                            <w:p w14:paraId="5F4D6CB3" w14:textId="02718564" w:rsidR="00081921" w:rsidRDefault="00081921" w:rsidP="00662D38">
                              <w:pPr>
                                <w:spacing w:before="0"/>
                                <w:jc w:val="center"/>
                                <w:rPr>
                                  <w:sz w:val="18"/>
                                </w:rPr>
                              </w:pPr>
                              <w:r>
                                <w:rPr>
                                  <w:sz w:val="18"/>
                                </w:rPr>
                                <w:t>Management System</w:t>
                              </w:r>
                            </w:p>
                          </w:txbxContent>
                        </wps:txbx>
                        <wps:bodyPr rot="0" vert="horz" wrap="square" lIns="0" tIns="0" rIns="0" bIns="0" anchor="t" anchorCtr="0" upright="1">
                          <a:noAutofit/>
                        </wps:bodyPr>
                      </wps:wsp>
                      <wps:wsp>
                        <wps:cNvPr id="478" name="AutoShape 629"/>
                        <wps:cNvCnPr>
                          <a:cxnSpLocks noChangeShapeType="1"/>
                          <a:stCxn id="475" idx="2"/>
                          <a:endCxn id="470" idx="0"/>
                        </wps:cNvCnPr>
                        <wps:spPr bwMode="auto">
                          <a:xfrm>
                            <a:off x="1714500" y="625475"/>
                            <a:ext cx="180975" cy="293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53AAB2C" id="Canvas 152" o:spid="_x0000_s111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">
                <v:shape id="_x0000_s1117" type="#_x0000_t75" style="position:absolute;width:37261;height:15392;visibility:visible;mso-wrap-style:square">
                  <v:fill o:detectmouseclick="t"/>
                  <v:path o:connecttype="none"/>
                </v:shape>
                <v:oval id="Oval 153" o:spid="_x0000_s1118" style="position:absolute;left:11430;top:9188;width:1504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">
                  <v:textbox inset="0,.72pt,0,.72pt">
                    <w:txbxContent>
                      <w:p w14:paraId="6C5045E0" w14:textId="17D0D518" w:rsidR="00081921" w:rsidRDefault="00081921" w:rsidP="00662D38">
                        <w:pPr>
                          <w:spacing w:before="0"/>
                          <w:jc w:val="center"/>
                          <w:rPr>
                            <w:sz w:val="18"/>
                          </w:rPr>
                        </w:pPr>
                        <w:r>
                          <w:rPr>
                            <w:sz w:val="18"/>
                          </w:rPr>
                          <w:t>Admission Notification [PCC-23]</w:t>
                        </w:r>
                      </w:p>
                    </w:txbxContent>
                  </v:textbox>
                </v:oval>
                <v:shape id="Text Box 154" o:spid="_x0000_s1119" type="#_x0000_t202" style="position:absolute;left:1714;top:1682;width:915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">
                  <v:textbox>
                    <w:txbxContent>
                      <w:p w14:paraId="1D8A15F6" w14:textId="6ED56C9E" w:rsidR="00081921" w:rsidRDefault="00081921" w:rsidP="00662D38">
                        <w:pPr>
                          <w:jc w:val="center"/>
                          <w:rPr>
                            <w:sz w:val="18"/>
                          </w:rPr>
                        </w:pPr>
                        <w:r>
                          <w:rPr>
                            <w:sz w:val="18"/>
                          </w:rPr>
                          <w:t>ADT Patient Registration</w:t>
                        </w:r>
                      </w:p>
                    </w:txbxContent>
                  </v:textbox>
                </v:shape>
                <v:line id="Line 155" o:spid="_x0000_s1120" style="position:absolute;visibility:visible;mso-wrap-style:square" from="10864,6254" to="14389,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"/>
                <v:shape id="Text Box 156" o:spid="_x0000_s1121" type="#_x0000_t202" style="position:absolute;left:23336;top:1682;width:1324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">
                  <v:textbox>
                    <w:txbxContent>
                      <w:p w14:paraId="6237A49D" w14:textId="4F9677A4" w:rsidR="00081921" w:rsidRDefault="00081921" w:rsidP="00662D38">
                        <w:pPr>
                          <w:jc w:val="center"/>
                          <w:rPr>
                            <w:sz w:val="18"/>
                          </w:rPr>
                        </w:pPr>
                        <w:r>
                          <w:rPr>
                            <w:sz w:val="18"/>
                          </w:rPr>
                          <w:t>Emergency Department Information System</w:t>
                        </w:r>
                      </w:p>
                    </w:txbxContent>
                  </v:textbox>
                </v:shape>
                <v:line id="Line 157" o:spid="_x0000_s1122" style="position:absolute;flip:x;visibility:visible;mso-wrap-style:square" from="23336,6254" to="26479,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"/>
                <v:shape id="Text Box 247" o:spid="_x0000_s1123" type="#_x0000_t202" style="position:absolute;left:12573;top:1682;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">
                  <v:textbox>
                    <w:txbxContent>
                      <w:p w14:paraId="7C333F33" w14:textId="3B7D766B" w:rsidR="00081921" w:rsidRDefault="00081921" w:rsidP="00662D38">
                        <w:pPr>
                          <w:jc w:val="center"/>
                          <w:rPr>
                            <w:sz w:val="18"/>
                          </w:rPr>
                        </w:pPr>
                        <w:r>
                          <w:rPr>
                            <w:sz w:val="18"/>
                          </w:rPr>
                          <w:t>Tracker</w:t>
                        </w:r>
                      </w:p>
                    </w:txbxContent>
                  </v:textbox>
                </v:shape>
                <v:shape id="AutoShape 248" o:spid="_x0000_s1124" type="#_x0000_t32" style="position:absolute;left:24276;top:9886;width:3156;height:1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"/>
                <v:shape id="Text Box 628" o:spid="_x0000_s1125" type="#_x0000_t202" style="position:absolute;left:27432;top:7778;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">
                  <v:textbox inset="0,0,0,0">
                    <w:txbxContent>
                      <w:p w14:paraId="5A501ED1" w14:textId="368C803E" w:rsidR="00081921" w:rsidRDefault="00081921" w:rsidP="00365426">
                        <w:pPr>
                          <w:spacing w:before="0"/>
                          <w:jc w:val="center"/>
                          <w:rPr>
                            <w:sz w:val="18"/>
                          </w:rPr>
                        </w:pPr>
                        <w:r>
                          <w:rPr>
                            <w:sz w:val="18"/>
                          </w:rPr>
                          <w:t>Bed</w:t>
                        </w:r>
                      </w:p>
                      <w:p w14:paraId="5F4D6CB3" w14:textId="02718564" w:rsidR="00081921" w:rsidRDefault="00081921" w:rsidP="00662D38">
                        <w:pPr>
                          <w:spacing w:before="0"/>
                          <w:jc w:val="center"/>
                          <w:rPr>
                            <w:sz w:val="18"/>
                          </w:rPr>
                        </w:pPr>
                        <w:r>
                          <w:rPr>
                            <w:sz w:val="18"/>
                          </w:rPr>
                          <w:t>Management System</w:t>
                        </w:r>
                      </w:p>
                    </w:txbxContent>
                  </v:textbox>
                </v:shape>
                <v:shape id="AutoShape 629" o:spid="_x0000_s1126" type="#_x0000_t32" style="position:absolute;left:17145;top:6254;width:1809;height:2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"/>
                <w10:anchorlock/>
              </v:group>
            </w:pict>
          </mc:Fallback>
        </mc:AlternateContent>
      </w:r>
    </w:p>
    <w:p w14:paraId="5AB913BE" w14:textId="14F9D22F" w:rsidR="002D5B69" w:rsidRPr="00115FF0" w:rsidRDefault="002D5B69" w:rsidP="00BB76BC">
      <w:pPr>
        <w:pStyle w:val="FigureTitle"/>
      </w:pPr>
      <w:r w:rsidRPr="00115FF0">
        <w:t xml:space="preserve">Figure </w:t>
      </w:r>
      <w:r w:rsidR="006A5CC6" w:rsidRPr="00115FF0">
        <w:t>3.</w:t>
      </w:r>
      <w:r w:rsidR="00316BBC" w:rsidRPr="00115FF0">
        <w:t>23</w:t>
      </w:r>
      <w:r w:rsidRPr="00115FF0">
        <w:t xml:space="preserve">.2-1: </w:t>
      </w:r>
      <w:r w:rsidR="001B2B50" w:rsidRPr="00115FF0">
        <w:t>Use Case Diagram</w:t>
      </w:r>
    </w:p>
    <w:p w14:paraId="28C1C44C" w14:textId="795DD09A" w:rsidR="002D5B69" w:rsidRPr="00115FF0" w:rsidRDefault="002D5B69" w:rsidP="00BB76BC">
      <w:pPr>
        <w:pStyle w:val="TableTitle"/>
      </w:pPr>
      <w:r w:rsidRPr="00115FF0">
        <w:t xml:space="preserve">Table </w:t>
      </w:r>
      <w:r w:rsidR="006A5CC6" w:rsidRPr="00115FF0">
        <w:t>3.</w:t>
      </w:r>
      <w:r w:rsidR="00316BBC" w:rsidRPr="00115FF0">
        <w:t>23</w:t>
      </w:r>
      <w:r w:rsidRPr="00115FF0">
        <w:t>.2-1: Actor Role</w:t>
      </w:r>
      <w:r w:rsidR="001B2B50" w:rsidRPr="00115FF0">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115FF0" w14:paraId="725099E5" w14:textId="77777777" w:rsidTr="00BB76BC">
        <w:tc>
          <w:tcPr>
            <w:tcW w:w="1008" w:type="dxa"/>
            <w:shd w:val="clear" w:color="auto" w:fill="auto"/>
          </w:tcPr>
          <w:p w14:paraId="2C944EAF" w14:textId="77777777" w:rsidR="00C6772C" w:rsidRPr="00115FF0" w:rsidRDefault="00C6772C" w:rsidP="00597DB2">
            <w:pPr>
              <w:pStyle w:val="BodyText"/>
              <w:rPr>
                <w:b/>
              </w:rPr>
            </w:pPr>
            <w:r w:rsidRPr="00115FF0">
              <w:rPr>
                <w:b/>
              </w:rPr>
              <w:t>Actor:</w:t>
            </w:r>
          </w:p>
        </w:tc>
        <w:tc>
          <w:tcPr>
            <w:tcW w:w="8568" w:type="dxa"/>
            <w:shd w:val="clear" w:color="auto" w:fill="auto"/>
          </w:tcPr>
          <w:p w14:paraId="509B5675" w14:textId="77777777" w:rsidR="00C6772C" w:rsidRPr="00115FF0" w:rsidRDefault="009961D9" w:rsidP="00597DB2">
            <w:pPr>
              <w:pStyle w:val="BodyText"/>
            </w:pPr>
            <w:r w:rsidRPr="00115FF0">
              <w:t>ADT Patient Registration</w:t>
            </w:r>
          </w:p>
        </w:tc>
      </w:tr>
      <w:tr w:rsidR="00896A0E" w:rsidRPr="00115FF0" w14:paraId="3BEA2BE2" w14:textId="77777777" w:rsidTr="00BB76BC">
        <w:tc>
          <w:tcPr>
            <w:tcW w:w="1008" w:type="dxa"/>
            <w:shd w:val="clear" w:color="auto" w:fill="auto"/>
          </w:tcPr>
          <w:p w14:paraId="192CECC4" w14:textId="77777777" w:rsidR="00896A0E" w:rsidRPr="00115FF0" w:rsidRDefault="00896A0E" w:rsidP="00896A0E">
            <w:pPr>
              <w:pStyle w:val="BodyText"/>
              <w:jc w:val="right"/>
              <w:rPr>
                <w:b/>
              </w:rPr>
            </w:pPr>
            <w:r w:rsidRPr="00115FF0">
              <w:rPr>
                <w:b/>
              </w:rPr>
              <w:t>Role:</w:t>
            </w:r>
          </w:p>
        </w:tc>
        <w:tc>
          <w:tcPr>
            <w:tcW w:w="8568" w:type="dxa"/>
            <w:shd w:val="clear" w:color="auto" w:fill="auto"/>
          </w:tcPr>
          <w:p w14:paraId="6B83D75E" w14:textId="77777777" w:rsidR="00896A0E" w:rsidRPr="00115FF0" w:rsidRDefault="00896A0E" w:rsidP="00597DB2">
            <w:pPr>
              <w:pStyle w:val="BodyText"/>
            </w:pPr>
            <w:r w:rsidRPr="00115FF0">
              <w:t>Admission Reporter (Admission to ED)</w:t>
            </w:r>
          </w:p>
        </w:tc>
      </w:tr>
      <w:tr w:rsidR="00896A0E" w:rsidRPr="00115FF0" w14:paraId="49467756" w14:textId="77777777" w:rsidTr="00BB76BC">
        <w:tc>
          <w:tcPr>
            <w:tcW w:w="1008" w:type="dxa"/>
            <w:shd w:val="clear" w:color="auto" w:fill="auto"/>
          </w:tcPr>
          <w:p w14:paraId="21A244F6" w14:textId="77777777" w:rsidR="00896A0E" w:rsidRPr="00115FF0" w:rsidRDefault="00896A0E" w:rsidP="00896A0E">
            <w:pPr>
              <w:pStyle w:val="BodyText"/>
              <w:jc w:val="right"/>
              <w:rPr>
                <w:b/>
              </w:rPr>
            </w:pPr>
            <w:r w:rsidRPr="00115FF0">
              <w:rPr>
                <w:b/>
              </w:rPr>
              <w:t>Role:</w:t>
            </w:r>
          </w:p>
        </w:tc>
        <w:tc>
          <w:tcPr>
            <w:tcW w:w="8568" w:type="dxa"/>
            <w:shd w:val="clear" w:color="auto" w:fill="auto"/>
          </w:tcPr>
          <w:p w14:paraId="693C4C42" w14:textId="77777777" w:rsidR="00896A0E" w:rsidRPr="00115FF0" w:rsidRDefault="00896A0E" w:rsidP="00597DB2">
            <w:pPr>
              <w:pStyle w:val="BodyText"/>
            </w:pPr>
            <w:r w:rsidRPr="00115FF0">
              <w:t>Admission Tracker (Admission to Hospital/Observation Ward)</w:t>
            </w:r>
          </w:p>
        </w:tc>
      </w:tr>
      <w:tr w:rsidR="00C6772C" w:rsidRPr="00115FF0" w14:paraId="216EB493" w14:textId="77777777" w:rsidTr="00BB76BC">
        <w:tc>
          <w:tcPr>
            <w:tcW w:w="1008" w:type="dxa"/>
            <w:shd w:val="clear" w:color="auto" w:fill="auto"/>
          </w:tcPr>
          <w:p w14:paraId="2F5D05A5" w14:textId="77777777" w:rsidR="00C6772C" w:rsidRPr="00115FF0" w:rsidRDefault="00C6772C" w:rsidP="00597DB2">
            <w:pPr>
              <w:pStyle w:val="BodyText"/>
              <w:rPr>
                <w:b/>
              </w:rPr>
            </w:pPr>
            <w:r w:rsidRPr="00115FF0">
              <w:rPr>
                <w:b/>
              </w:rPr>
              <w:t>Actor:</w:t>
            </w:r>
          </w:p>
        </w:tc>
        <w:tc>
          <w:tcPr>
            <w:tcW w:w="8568" w:type="dxa"/>
            <w:shd w:val="clear" w:color="auto" w:fill="auto"/>
          </w:tcPr>
          <w:p w14:paraId="1EAE57E5" w14:textId="77777777" w:rsidR="00701B3A" w:rsidRPr="00115FF0" w:rsidRDefault="003D5823" w:rsidP="009961D9">
            <w:pPr>
              <w:pStyle w:val="BodyText"/>
            </w:pPr>
            <w:r w:rsidRPr="00115FF0">
              <w:t>Tracker</w:t>
            </w:r>
          </w:p>
        </w:tc>
      </w:tr>
      <w:tr w:rsidR="00896A0E" w:rsidRPr="00115FF0" w14:paraId="20305A84" w14:textId="77777777" w:rsidTr="00BB76BC">
        <w:tc>
          <w:tcPr>
            <w:tcW w:w="1008" w:type="dxa"/>
            <w:shd w:val="clear" w:color="auto" w:fill="auto"/>
          </w:tcPr>
          <w:p w14:paraId="2F1230B6" w14:textId="77777777" w:rsidR="00896A0E" w:rsidRPr="00115FF0" w:rsidRDefault="00896A0E" w:rsidP="00896A0E">
            <w:pPr>
              <w:pStyle w:val="BodyText"/>
              <w:jc w:val="right"/>
              <w:rPr>
                <w:b/>
              </w:rPr>
            </w:pPr>
            <w:r w:rsidRPr="00115FF0">
              <w:rPr>
                <w:b/>
              </w:rPr>
              <w:t>Role:</w:t>
            </w:r>
          </w:p>
        </w:tc>
        <w:tc>
          <w:tcPr>
            <w:tcW w:w="8568" w:type="dxa"/>
            <w:shd w:val="clear" w:color="auto" w:fill="auto"/>
          </w:tcPr>
          <w:p w14:paraId="67E390A1" w14:textId="77777777" w:rsidR="00896A0E" w:rsidRPr="00115FF0" w:rsidRDefault="00896A0E" w:rsidP="009961D9">
            <w:pPr>
              <w:pStyle w:val="BodyText"/>
            </w:pPr>
            <w:r w:rsidRPr="00115FF0">
              <w:t>Admission Tracker</w:t>
            </w:r>
          </w:p>
        </w:tc>
      </w:tr>
      <w:tr w:rsidR="00C6772C" w:rsidRPr="00115FF0" w14:paraId="2CCFFB1D" w14:textId="77777777" w:rsidTr="00BB76BC">
        <w:tc>
          <w:tcPr>
            <w:tcW w:w="1008" w:type="dxa"/>
            <w:shd w:val="clear" w:color="auto" w:fill="auto"/>
          </w:tcPr>
          <w:p w14:paraId="7A0D2E40" w14:textId="77777777" w:rsidR="00C6772C" w:rsidRPr="00115FF0" w:rsidRDefault="00C6772C" w:rsidP="00597DB2">
            <w:pPr>
              <w:pStyle w:val="BodyText"/>
              <w:rPr>
                <w:b/>
              </w:rPr>
            </w:pPr>
            <w:r w:rsidRPr="00115FF0">
              <w:rPr>
                <w:b/>
              </w:rPr>
              <w:t>Actor:</w:t>
            </w:r>
          </w:p>
        </w:tc>
        <w:tc>
          <w:tcPr>
            <w:tcW w:w="8568" w:type="dxa"/>
            <w:shd w:val="clear" w:color="auto" w:fill="auto"/>
          </w:tcPr>
          <w:p w14:paraId="66B44535" w14:textId="77777777" w:rsidR="00C6772C" w:rsidRPr="00115FF0" w:rsidRDefault="009961D9" w:rsidP="00597DB2">
            <w:pPr>
              <w:pStyle w:val="BodyText"/>
            </w:pPr>
            <w:r w:rsidRPr="00115FF0">
              <w:t>Emergency Department Information System</w:t>
            </w:r>
          </w:p>
        </w:tc>
      </w:tr>
      <w:tr w:rsidR="00896A0E" w:rsidRPr="00115FF0" w14:paraId="7760FC03" w14:textId="77777777" w:rsidTr="00BB76BC">
        <w:tc>
          <w:tcPr>
            <w:tcW w:w="1008" w:type="dxa"/>
            <w:shd w:val="clear" w:color="auto" w:fill="auto"/>
          </w:tcPr>
          <w:p w14:paraId="41E160DA" w14:textId="77777777" w:rsidR="00896A0E" w:rsidRPr="00115FF0" w:rsidRDefault="00896A0E" w:rsidP="00896A0E">
            <w:pPr>
              <w:pStyle w:val="BodyText"/>
              <w:jc w:val="right"/>
              <w:rPr>
                <w:b/>
              </w:rPr>
            </w:pPr>
            <w:r w:rsidRPr="00115FF0">
              <w:rPr>
                <w:b/>
              </w:rPr>
              <w:t>Role:</w:t>
            </w:r>
          </w:p>
        </w:tc>
        <w:tc>
          <w:tcPr>
            <w:tcW w:w="8568" w:type="dxa"/>
            <w:shd w:val="clear" w:color="auto" w:fill="auto"/>
          </w:tcPr>
          <w:p w14:paraId="7E4D5273" w14:textId="77777777" w:rsidR="00896A0E" w:rsidRPr="00115FF0" w:rsidRDefault="00896A0E" w:rsidP="00597DB2">
            <w:pPr>
              <w:pStyle w:val="BodyText"/>
            </w:pPr>
            <w:r w:rsidRPr="00115FF0">
              <w:t>Admission Tracker</w:t>
            </w:r>
          </w:p>
        </w:tc>
      </w:tr>
      <w:tr w:rsidR="00896A0E" w:rsidRPr="00115FF0" w14:paraId="4F897A30" w14:textId="77777777" w:rsidTr="00BB76BC">
        <w:tc>
          <w:tcPr>
            <w:tcW w:w="1008" w:type="dxa"/>
            <w:shd w:val="clear" w:color="auto" w:fill="auto"/>
          </w:tcPr>
          <w:p w14:paraId="5EB0F134" w14:textId="77777777" w:rsidR="00896A0E" w:rsidRPr="00115FF0" w:rsidRDefault="00896A0E" w:rsidP="00597DB2">
            <w:pPr>
              <w:pStyle w:val="BodyText"/>
              <w:rPr>
                <w:b/>
              </w:rPr>
            </w:pPr>
            <w:r w:rsidRPr="00115FF0">
              <w:rPr>
                <w:b/>
              </w:rPr>
              <w:t>Actor:</w:t>
            </w:r>
          </w:p>
        </w:tc>
        <w:tc>
          <w:tcPr>
            <w:tcW w:w="8568" w:type="dxa"/>
            <w:shd w:val="clear" w:color="auto" w:fill="auto"/>
          </w:tcPr>
          <w:p w14:paraId="45224A4E" w14:textId="77777777" w:rsidR="00896A0E" w:rsidRPr="00115FF0" w:rsidRDefault="00A53114" w:rsidP="00597DB2">
            <w:pPr>
              <w:pStyle w:val="BodyText"/>
            </w:pPr>
            <w:r w:rsidRPr="00115FF0">
              <w:t>Bed Manager</w:t>
            </w:r>
          </w:p>
        </w:tc>
      </w:tr>
      <w:tr w:rsidR="00896A0E" w:rsidRPr="00115FF0" w14:paraId="6E351665" w14:textId="77777777" w:rsidTr="00BB76BC">
        <w:tc>
          <w:tcPr>
            <w:tcW w:w="1008" w:type="dxa"/>
            <w:shd w:val="clear" w:color="auto" w:fill="auto"/>
          </w:tcPr>
          <w:p w14:paraId="682153D5" w14:textId="77777777" w:rsidR="00896A0E" w:rsidRPr="00115FF0" w:rsidRDefault="00896A0E" w:rsidP="00896A0E">
            <w:pPr>
              <w:pStyle w:val="BodyText"/>
              <w:jc w:val="right"/>
              <w:rPr>
                <w:b/>
              </w:rPr>
            </w:pPr>
            <w:r w:rsidRPr="00115FF0">
              <w:rPr>
                <w:b/>
              </w:rPr>
              <w:t>Role:</w:t>
            </w:r>
          </w:p>
        </w:tc>
        <w:tc>
          <w:tcPr>
            <w:tcW w:w="8568" w:type="dxa"/>
            <w:shd w:val="clear" w:color="auto" w:fill="auto"/>
          </w:tcPr>
          <w:p w14:paraId="619A0EC2" w14:textId="77777777" w:rsidR="00896A0E" w:rsidRPr="00115FF0" w:rsidRDefault="00896A0E" w:rsidP="00896A0E">
            <w:pPr>
              <w:pStyle w:val="BodyText"/>
            </w:pPr>
            <w:r w:rsidRPr="00115FF0">
              <w:t>Admission Reporter (Admission to Hospital/Observation Ward)</w:t>
            </w:r>
          </w:p>
        </w:tc>
      </w:tr>
    </w:tbl>
    <w:p w14:paraId="05A90C71" w14:textId="77777777" w:rsidR="00E8043B" w:rsidRPr="00115FF0" w:rsidRDefault="00E8043B" w:rsidP="000807AC">
      <w:pPr>
        <w:pStyle w:val="BodyText"/>
        <w:rPr>
          <w:i/>
        </w:rPr>
      </w:pPr>
    </w:p>
    <w:p w14:paraId="414F0652" w14:textId="0E9200A9" w:rsidR="00CF283F" w:rsidRPr="00115FF0" w:rsidRDefault="006A5CC6" w:rsidP="00303E20">
      <w:pPr>
        <w:pStyle w:val="Heading3"/>
        <w:numPr>
          <w:ilvl w:val="0"/>
          <w:numId w:val="0"/>
        </w:numPr>
        <w:rPr>
          <w:noProof w:val="0"/>
        </w:rPr>
      </w:pPr>
      <w:bookmarkStart w:id="72" w:name="_Toc528756465"/>
      <w:r w:rsidRPr="00115FF0">
        <w:rPr>
          <w:noProof w:val="0"/>
        </w:rPr>
        <w:t>3.</w:t>
      </w:r>
      <w:r w:rsidR="00316BBC" w:rsidRPr="00115FF0">
        <w:rPr>
          <w:noProof w:val="0"/>
        </w:rPr>
        <w:t>23</w:t>
      </w:r>
      <w:r w:rsidR="00CF283F" w:rsidRPr="00115FF0">
        <w:rPr>
          <w:noProof w:val="0"/>
        </w:rPr>
        <w:t>.3 Referenced Standard</w:t>
      </w:r>
      <w:r w:rsidR="00DD13DB" w:rsidRPr="00115FF0">
        <w:rPr>
          <w:noProof w:val="0"/>
        </w:rPr>
        <w:t>s</w:t>
      </w:r>
      <w:bookmarkEnd w:id="72"/>
    </w:p>
    <w:p w14:paraId="0FB24545" w14:textId="77777777" w:rsidR="00B43198" w:rsidRPr="00115FF0" w:rsidRDefault="009961D9" w:rsidP="00662D38">
      <w:pPr>
        <w:pStyle w:val="BodyText"/>
      </w:pPr>
      <w:r w:rsidRPr="00115FF0">
        <w:t>HL7 Version 2.5</w:t>
      </w:r>
    </w:p>
    <w:p w14:paraId="45181480" w14:textId="5B0DE1F2" w:rsidR="00CF283F" w:rsidRPr="00115FF0" w:rsidRDefault="006A5CC6" w:rsidP="001428AD">
      <w:pPr>
        <w:pStyle w:val="Heading3"/>
        <w:numPr>
          <w:ilvl w:val="0"/>
          <w:numId w:val="0"/>
        </w:numPr>
        <w:ind w:left="720" w:hanging="720"/>
        <w:rPr>
          <w:noProof w:val="0"/>
        </w:rPr>
      </w:pPr>
      <w:bookmarkStart w:id="73" w:name="_Toc528756466"/>
      <w:r w:rsidRPr="00115FF0">
        <w:rPr>
          <w:noProof w:val="0"/>
        </w:rPr>
        <w:lastRenderedPageBreak/>
        <w:t>3.</w:t>
      </w:r>
      <w:r w:rsidR="00316BBC" w:rsidRPr="00115FF0">
        <w:rPr>
          <w:noProof w:val="0"/>
        </w:rPr>
        <w:t>23</w:t>
      </w:r>
      <w:r w:rsidR="00CF283F" w:rsidRPr="00115FF0">
        <w:rPr>
          <w:noProof w:val="0"/>
        </w:rPr>
        <w:t>.4 Interaction Diagram</w:t>
      </w:r>
      <w:bookmarkEnd w:id="73"/>
    </w:p>
    <w:p w14:paraId="47D74153" w14:textId="2DFF654F" w:rsidR="002C3DB8" w:rsidRPr="00115FF0" w:rsidRDefault="0011208B" w:rsidP="002C3DB8">
      <w:pPr>
        <w:pStyle w:val="BodyText"/>
      </w:pPr>
      <w:r w:rsidRPr="00115FF0">
        <w:rPr>
          <w:noProof/>
        </w:rPr>
        <mc:AlternateContent>
          <mc:Choice Requires="wpc">
            <w:drawing>
              <wp:inline distT="0" distB="0" distL="0" distR="0" wp14:anchorId="5FBFD4F5" wp14:editId="25E06E97">
                <wp:extent cx="5939790" cy="2171700"/>
                <wp:effectExtent l="0" t="0" r="3810" b="4445"/>
                <wp:docPr id="351" name="Canvas 3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51" name="AutoShape 433"/>
                        <wps:cNvCnPr>
                          <a:cxnSpLocks noChangeShapeType="1"/>
                        </wps:cNvCnPr>
                        <wps:spPr bwMode="auto">
                          <a:xfrm>
                            <a:off x="1371600" y="741680"/>
                            <a:ext cx="635" cy="10871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52" name="AutoShape 434"/>
                        <wps:cNvCnPr>
                          <a:cxnSpLocks noChangeShapeType="1"/>
                        </wps:cNvCnPr>
                        <wps:spPr bwMode="auto">
                          <a:xfrm>
                            <a:off x="2895600" y="725805"/>
                            <a:ext cx="635" cy="110299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54" name="Rectangle 352"/>
                        <wps:cNvSpPr>
                          <a:spLocks noChangeArrowheads="1"/>
                        </wps:cNvSpPr>
                        <wps:spPr bwMode="auto">
                          <a:xfrm>
                            <a:off x="800100" y="156845"/>
                            <a:ext cx="1016000" cy="56896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B0DDCD" w14:textId="77777777" w:rsidR="00081921" w:rsidRPr="002C3DB8" w:rsidRDefault="00081921" w:rsidP="00A536B6">
                              <w:pPr>
                                <w:jc w:val="center"/>
                                <w:rPr>
                                  <w:sz w:val="18"/>
                                </w:rPr>
                              </w:pPr>
                              <w:r>
                                <w:rPr>
                                  <w:sz w:val="18"/>
                                </w:rPr>
                                <w:t>Admission Reporter</w:t>
                              </w:r>
                            </w:p>
                          </w:txbxContent>
                        </wps:txbx>
                        <wps:bodyPr rot="0" vert="horz" wrap="square" lIns="91440" tIns="45720" rIns="91440" bIns="45720" anchor="t" anchorCtr="0" upright="1">
                          <a:noAutofit/>
                        </wps:bodyPr>
                      </wps:wsp>
                      <wps:wsp>
                        <wps:cNvPr id="455" name="Rectangle 363"/>
                        <wps:cNvSpPr>
                          <a:spLocks noChangeArrowheads="1"/>
                        </wps:cNvSpPr>
                        <wps:spPr bwMode="auto">
                          <a:xfrm>
                            <a:off x="1312545" y="937260"/>
                            <a:ext cx="113665" cy="66294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456" name="Rectangle 365"/>
                        <wps:cNvSpPr>
                          <a:spLocks noChangeArrowheads="1"/>
                        </wps:cNvSpPr>
                        <wps:spPr bwMode="auto">
                          <a:xfrm>
                            <a:off x="2843530" y="939800"/>
                            <a:ext cx="104775" cy="310515"/>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457" name="Line 367"/>
                        <wps:cNvCnPr>
                          <a:cxnSpLocks noChangeShapeType="1"/>
                        </wps:cNvCnPr>
                        <wps:spPr bwMode="auto">
                          <a:xfrm flipV="1">
                            <a:off x="1312545" y="833120"/>
                            <a:ext cx="0" cy="1041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58" name="Line 368"/>
                        <wps:cNvCnPr>
                          <a:cxnSpLocks noChangeShapeType="1"/>
                        </wps:cNvCnPr>
                        <wps:spPr bwMode="auto">
                          <a:xfrm flipH="1">
                            <a:off x="1103630" y="833120"/>
                            <a:ext cx="20891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59" name="Line 369"/>
                        <wps:cNvCnPr>
                          <a:cxnSpLocks noChangeShapeType="1"/>
                        </wps:cNvCnPr>
                        <wps:spPr bwMode="auto">
                          <a:xfrm>
                            <a:off x="1103630" y="833120"/>
                            <a:ext cx="0" cy="20701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60" name="Freeform 370"/>
                        <wps:cNvSpPr>
                          <a:spLocks noEditPoints="1"/>
                        </wps:cNvSpPr>
                        <wps:spPr bwMode="auto">
                          <a:xfrm>
                            <a:off x="1103630" y="1012825"/>
                            <a:ext cx="208915" cy="55245"/>
                          </a:xfrm>
                          <a:custGeom>
                            <a:avLst/>
                            <a:gdLst>
                              <a:gd name="T0" fmla="*/ 0 w 329"/>
                              <a:gd name="T1" fmla="*/ 38 h 87"/>
                              <a:gd name="T2" fmla="*/ 257 w 329"/>
                              <a:gd name="T3" fmla="*/ 38 h 87"/>
                              <a:gd name="T4" fmla="*/ 257 w 329"/>
                              <a:gd name="T5" fmla="*/ 49 h 87"/>
                              <a:gd name="T6" fmla="*/ 0 w 329"/>
                              <a:gd name="T7" fmla="*/ 49 h 87"/>
                              <a:gd name="T8" fmla="*/ 0 w 329"/>
                              <a:gd name="T9" fmla="*/ 38 h 87"/>
                              <a:gd name="T10" fmla="*/ 242 w 329"/>
                              <a:gd name="T11" fmla="*/ 0 h 87"/>
                              <a:gd name="T12" fmla="*/ 329 w 329"/>
                              <a:gd name="T13" fmla="*/ 43 h 87"/>
                              <a:gd name="T14" fmla="*/ 242 w 329"/>
                              <a:gd name="T15" fmla="*/ 87 h 87"/>
                              <a:gd name="T16" fmla="*/ 242 w 329"/>
                              <a:gd name="T17"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29" h="87">
                                <a:moveTo>
                                  <a:pt x="0" y="38"/>
                                </a:moveTo>
                                <a:lnTo>
                                  <a:pt x="257" y="38"/>
                                </a:lnTo>
                                <a:lnTo>
                                  <a:pt x="257" y="49"/>
                                </a:lnTo>
                                <a:lnTo>
                                  <a:pt x="0" y="49"/>
                                </a:lnTo>
                                <a:lnTo>
                                  <a:pt x="0" y="38"/>
                                </a:lnTo>
                                <a:close/>
                                <a:moveTo>
                                  <a:pt x="242" y="0"/>
                                </a:moveTo>
                                <a:lnTo>
                                  <a:pt x="329" y="43"/>
                                </a:lnTo>
                                <a:lnTo>
                                  <a:pt x="242" y="87"/>
                                </a:lnTo>
                                <a:lnTo>
                                  <a:pt x="242"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461" name="Rectangle 371"/>
                        <wps:cNvSpPr>
                          <a:spLocks noChangeArrowheads="1"/>
                        </wps:cNvSpPr>
                        <wps:spPr bwMode="auto">
                          <a:xfrm>
                            <a:off x="157480" y="827405"/>
                            <a:ext cx="88963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578D3" w14:textId="77777777" w:rsidR="00081921" w:rsidRDefault="00081921" w:rsidP="00A536B6">
                              <w:r>
                                <w:rPr>
                                  <w:rFonts w:ascii="Arial" w:hAnsi="Arial" w:cs="Arial"/>
                                  <w:color w:val="000000"/>
                                </w:rPr>
                                <w:t>Admit patient</w:t>
                              </w:r>
                            </w:p>
                          </w:txbxContent>
                        </wps:txbx>
                        <wps:bodyPr rot="0" vert="horz" wrap="none" lIns="0" tIns="0" rIns="0" bIns="0" anchor="t" anchorCtr="0">
                          <a:spAutoFit/>
                        </wps:bodyPr>
                      </wps:wsp>
                      <wps:wsp>
                        <wps:cNvPr id="462" name="Rectangle 427"/>
                        <wps:cNvSpPr>
                          <a:spLocks noChangeArrowheads="1"/>
                        </wps:cNvSpPr>
                        <wps:spPr bwMode="auto">
                          <a:xfrm>
                            <a:off x="1600200" y="845820"/>
                            <a:ext cx="114998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D080B" w14:textId="77777777" w:rsidR="00081921" w:rsidRPr="00A536B6" w:rsidRDefault="00081921" w:rsidP="00A536B6">
                              <w:pPr>
                                <w:rPr>
                                  <w:sz w:val="20"/>
                                </w:rPr>
                              </w:pPr>
                              <w:r w:rsidRPr="00A536B6">
                                <w:rPr>
                                  <w:rFonts w:ascii="Arial" w:hAnsi="Arial" w:cs="Arial"/>
                                  <w:color w:val="000000"/>
                                  <w:sz w:val="20"/>
                                  <w:szCs w:val="24"/>
                                </w:rPr>
                                <w:t>ADT^A01^ADT_A01</w:t>
                              </w:r>
                            </w:p>
                          </w:txbxContent>
                        </wps:txbx>
                        <wps:bodyPr rot="0" vert="horz" wrap="none" lIns="0" tIns="0" rIns="0" bIns="0" anchor="t" anchorCtr="0">
                          <a:spAutoFit/>
                        </wps:bodyPr>
                      </wps:wsp>
                      <wps:wsp>
                        <wps:cNvPr id="463" name="Rectangle 435"/>
                        <wps:cNvSpPr>
                          <a:spLocks noChangeArrowheads="1"/>
                        </wps:cNvSpPr>
                        <wps:spPr bwMode="auto">
                          <a:xfrm>
                            <a:off x="2171700" y="156845"/>
                            <a:ext cx="1268730" cy="56896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13A54AD" w14:textId="77777777" w:rsidR="00081921" w:rsidRPr="002C3DB8" w:rsidRDefault="00081921" w:rsidP="00A536B6">
                              <w:pPr>
                                <w:jc w:val="center"/>
                                <w:rPr>
                                  <w:sz w:val="18"/>
                                </w:rPr>
                              </w:pPr>
                              <w:r>
                                <w:rPr>
                                  <w:sz w:val="18"/>
                                </w:rPr>
                                <w:t>Admission</w:t>
                              </w:r>
                              <w:r>
                                <w:rPr>
                                  <w:sz w:val="18"/>
                                </w:rPr>
                                <w:br/>
                                <w:t>Tracker</w:t>
                              </w:r>
                            </w:p>
                          </w:txbxContent>
                        </wps:txbx>
                        <wps:bodyPr rot="0" vert="horz" wrap="square" lIns="91440" tIns="45720" rIns="91440" bIns="45720" anchor="t" anchorCtr="0" upright="1">
                          <a:noAutofit/>
                        </wps:bodyPr>
                      </wps:wsp>
                      <wps:wsp>
                        <wps:cNvPr id="464" name="AutoShape 508"/>
                        <wps:cNvCnPr>
                          <a:cxnSpLocks noChangeShapeType="1"/>
                        </wps:cNvCnPr>
                        <wps:spPr bwMode="auto">
                          <a:xfrm>
                            <a:off x="4610100" y="725805"/>
                            <a:ext cx="635" cy="110299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5" name="Rectangle 509"/>
                        <wps:cNvSpPr>
                          <a:spLocks noChangeArrowheads="1"/>
                        </wps:cNvSpPr>
                        <wps:spPr bwMode="auto">
                          <a:xfrm>
                            <a:off x="4558030" y="1371600"/>
                            <a:ext cx="104775" cy="310515"/>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466" name="Rectangle 510"/>
                        <wps:cNvSpPr>
                          <a:spLocks noChangeArrowheads="1"/>
                        </wps:cNvSpPr>
                        <wps:spPr bwMode="auto">
                          <a:xfrm>
                            <a:off x="4229100" y="156845"/>
                            <a:ext cx="800100" cy="56896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F7AB00" w14:textId="5816F26B" w:rsidR="00081921" w:rsidRPr="002C3DB8" w:rsidRDefault="00081921" w:rsidP="00A536B6">
                              <w:pPr>
                                <w:jc w:val="center"/>
                                <w:rPr>
                                  <w:sz w:val="18"/>
                                </w:rPr>
                              </w:pPr>
                              <w:r>
                                <w:rPr>
                                  <w:sz w:val="18"/>
                                </w:rPr>
                                <w:t>Tracker</w:t>
                              </w:r>
                            </w:p>
                          </w:txbxContent>
                        </wps:txbx>
                        <wps:bodyPr rot="0" vert="horz" wrap="square" lIns="91440" tIns="45720" rIns="91440" bIns="45720" anchor="t" anchorCtr="0" upright="1">
                          <a:noAutofit/>
                        </wps:bodyPr>
                      </wps:wsp>
                      <wps:wsp>
                        <wps:cNvPr id="467" name="AutoShape 511"/>
                        <wps:cNvCnPr>
                          <a:cxnSpLocks noChangeShapeType="1"/>
                        </wps:cNvCnPr>
                        <wps:spPr bwMode="auto">
                          <a:xfrm>
                            <a:off x="1426210" y="1078865"/>
                            <a:ext cx="14166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8" name="AutoShape 512"/>
                        <wps:cNvCnPr>
                          <a:cxnSpLocks noChangeShapeType="1"/>
                        </wps:cNvCnPr>
                        <wps:spPr bwMode="auto">
                          <a:xfrm>
                            <a:off x="1426210" y="1485900"/>
                            <a:ext cx="31248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9" name="Rectangle 513"/>
                        <wps:cNvSpPr>
                          <a:spLocks noChangeArrowheads="1"/>
                        </wps:cNvSpPr>
                        <wps:spPr bwMode="auto">
                          <a:xfrm>
                            <a:off x="3086100" y="1264285"/>
                            <a:ext cx="114998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D90B6" w14:textId="77777777" w:rsidR="00081921" w:rsidRPr="00A536B6" w:rsidRDefault="00081921" w:rsidP="00A536B6">
                              <w:pPr>
                                <w:rPr>
                                  <w:sz w:val="20"/>
                                </w:rPr>
                              </w:pPr>
                              <w:r w:rsidRPr="00A536B6">
                                <w:rPr>
                                  <w:rFonts w:ascii="Arial" w:hAnsi="Arial" w:cs="Arial"/>
                                  <w:color w:val="000000"/>
                                  <w:sz w:val="20"/>
                                  <w:szCs w:val="24"/>
                                </w:rPr>
                                <w:t>ADT^A01^ADT_A01</w:t>
                              </w:r>
                            </w:p>
                          </w:txbxContent>
                        </wps:txbx>
                        <wps:bodyPr rot="0" vert="horz" wrap="none" lIns="0" tIns="0" rIns="0" bIns="0" anchor="t" anchorCtr="0">
                          <a:spAutoFit/>
                        </wps:bodyPr>
                      </wps:wsp>
                    </wpc:wpc>
                  </a:graphicData>
                </a:graphic>
              </wp:inline>
            </w:drawing>
          </mc:Choice>
          <mc:Fallback>
            <w:pict>
              <v:group w14:anchorId="5FBFD4F5" id="Canvas 351" o:spid="_x0000_s1127" editas="canvas" style="width:467.7pt;height:171pt;mso-position-horizontal-relative:char;mso-position-vertical-relative:line" coordsize="59397,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">
                <v:shape id="_x0000_s1128" type="#_x0000_t75" style="position:absolute;width:59397;height:21717;visibility:visible;mso-wrap-style:square">
                  <v:fill o:detectmouseclick="t"/>
                  <v:path o:connecttype="none"/>
                </v:shape>
                <v:shape id="AutoShape 433" o:spid="_x0000_s1129" type="#_x0000_t32" style="position:absolute;left:13716;top:7416;width:6;height:108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">
                  <v:stroke dashstyle="dash"/>
                </v:shape>
                <v:shape id="AutoShape 434" o:spid="_x0000_s1130" type="#_x0000_t32" style="position:absolute;left:28956;top:7258;width:6;height:11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">
                  <v:stroke dashstyle="dash"/>
                </v:shape>
                <v:rect id="Rectangle 352" o:spid="_x0000_s1131" style="position:absolute;left:8001;top:1568;width:10160;height:5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" filled="f" strokeweight=".5pt">
                  <v:textbox>
                    <w:txbxContent>
                      <w:p w14:paraId="6CB0DDCD" w14:textId="77777777" w:rsidR="00081921" w:rsidRPr="002C3DB8" w:rsidRDefault="00081921" w:rsidP="00A536B6">
                        <w:pPr>
                          <w:jc w:val="center"/>
                          <w:rPr>
                            <w:sz w:val="18"/>
                          </w:rPr>
                        </w:pPr>
                        <w:r>
                          <w:rPr>
                            <w:sz w:val="18"/>
                          </w:rPr>
                          <w:t>Admission Reporter</w:t>
                        </w:r>
                      </w:p>
                    </w:txbxContent>
                  </v:textbox>
                </v:rect>
                <v:rect id="Rectangle 363" o:spid="_x0000_s1132" style="position:absolute;left:13125;top:9372;width:1137;height:6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" strokeweight=".5pt"/>
                <v:rect id="Rectangle 365" o:spid="_x0000_s1133" style="position:absolute;left:28435;top:9398;width:104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" strokeweight=".5pt"/>
                <v:line id="Line 367" o:spid="_x0000_s1134" style="position:absolute;flip:y;visibility:visible;mso-wrap-style:square" from="13125,8331" to="13125,9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" strokeweight=".5pt"/>
                <v:line id="Line 368" o:spid="_x0000_s1135" style="position:absolute;flip:x;visibility:visible;mso-wrap-style:square" from="11036,8331" to="13125,8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" strokeweight=".5pt"/>
                <v:line id="Line 369" o:spid="_x0000_s1136" style="position:absolute;visibility:visible;mso-wrap-style:square" from="11036,8331" to="11036,10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" strokeweight=".5pt"/>
                <v:shape id="Freeform 370" o:spid="_x0000_s1137" style="position:absolute;left:11036;top:10128;width:2089;height:552;visibility:visible;mso-wrap-style:square;v-text-anchor:top" coordsize="32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" path="m,38r257,l257,49,,49,,38xm242,r87,43l242,87,242,xe" fillcolor="black" strokeweight="0">
                  <v:path arrowok="t" o:connecttype="custom" o:connectlocs="0,24130;163195,24130;163195,31115;0,31115;0,24130;153670,0;208915,27305;153670,55245;153670,0" o:connectangles="0,0,0,0,0,0,0,0,0"/>
                  <o:lock v:ext="edit" verticies="t"/>
                </v:shape>
                <v:rect id="Rectangle 371" o:spid="_x0000_s1138" style="position:absolute;left:1574;top:8274;width:8897;height:25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" filled="f" stroked="f">
                  <v:textbox style="mso-fit-shape-to-text:t" inset="0,0,0,0">
                    <w:txbxContent>
                      <w:p w14:paraId="41D578D3" w14:textId="77777777" w:rsidR="00081921" w:rsidRDefault="00081921" w:rsidP="00A536B6">
                        <w:r>
                          <w:rPr>
                            <w:rFonts w:ascii="Arial" w:hAnsi="Arial" w:cs="Arial"/>
                            <w:color w:val="000000"/>
                          </w:rPr>
                          <w:t>Admit patient</w:t>
                        </w:r>
                      </w:p>
                    </w:txbxContent>
                  </v:textbox>
                </v:rect>
                <v:rect id="Rectangle 427" o:spid="_x0000_s1139" style="position:absolute;left:16002;top:8458;width:11499;height:22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" filled="f" stroked="f">
                  <v:textbox style="mso-fit-shape-to-text:t" inset="0,0,0,0">
                    <w:txbxContent>
                      <w:p w14:paraId="631D080B" w14:textId="77777777" w:rsidR="00081921" w:rsidRPr="00A536B6" w:rsidRDefault="00081921" w:rsidP="00A536B6">
                        <w:pPr>
                          <w:rPr>
                            <w:sz w:val="20"/>
                          </w:rPr>
                        </w:pPr>
                        <w:r w:rsidRPr="00A536B6">
                          <w:rPr>
                            <w:rFonts w:ascii="Arial" w:hAnsi="Arial" w:cs="Arial"/>
                            <w:color w:val="000000"/>
                            <w:sz w:val="20"/>
                            <w:szCs w:val="24"/>
                          </w:rPr>
                          <w:t>ADT^A01^ADT_A01</w:t>
                        </w:r>
                      </w:p>
                    </w:txbxContent>
                  </v:textbox>
                </v:rect>
                <v:rect id="Rectangle 435" o:spid="_x0000_s1140" style="position:absolute;left:21717;top:1568;width:12687;height:5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" filled="f" strokeweight=".5pt">
                  <v:textbox>
                    <w:txbxContent>
                      <w:p w14:paraId="513A54AD" w14:textId="77777777" w:rsidR="00081921" w:rsidRPr="002C3DB8" w:rsidRDefault="00081921" w:rsidP="00A536B6">
                        <w:pPr>
                          <w:jc w:val="center"/>
                          <w:rPr>
                            <w:sz w:val="18"/>
                          </w:rPr>
                        </w:pPr>
                        <w:r>
                          <w:rPr>
                            <w:sz w:val="18"/>
                          </w:rPr>
                          <w:t>Admission</w:t>
                        </w:r>
                        <w:r>
                          <w:rPr>
                            <w:sz w:val="18"/>
                          </w:rPr>
                          <w:br/>
                          <w:t>Tracker</w:t>
                        </w:r>
                      </w:p>
                    </w:txbxContent>
                  </v:textbox>
                </v:rect>
                <v:shape id="AutoShape 508" o:spid="_x0000_s1141" type="#_x0000_t32" style="position:absolute;left:46101;top:7258;width:6;height:11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">
                  <v:stroke dashstyle="dash"/>
                </v:shape>
                <v:rect id="Rectangle 509" o:spid="_x0000_s1142" style="position:absolute;left:45580;top:13716;width:104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" strokeweight=".5pt"/>
                <v:rect id="Rectangle 510" o:spid="_x0000_s1143" style="position:absolute;left:42291;top:1568;width:8001;height:5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" filled="f" strokeweight=".5pt">
                  <v:textbox>
                    <w:txbxContent>
                      <w:p w14:paraId="3FF7AB00" w14:textId="5816F26B" w:rsidR="00081921" w:rsidRPr="002C3DB8" w:rsidRDefault="00081921" w:rsidP="00A536B6">
                        <w:pPr>
                          <w:jc w:val="center"/>
                          <w:rPr>
                            <w:sz w:val="18"/>
                          </w:rPr>
                        </w:pPr>
                        <w:r>
                          <w:rPr>
                            <w:sz w:val="18"/>
                          </w:rPr>
                          <w:t>Tracker</w:t>
                        </w:r>
                      </w:p>
                    </w:txbxContent>
                  </v:textbox>
                </v:rect>
                <v:shape id="AutoShape 511" o:spid="_x0000_s1144" type="#_x0000_t32" style="position:absolute;left:14262;top:10788;width:1416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">
                  <v:stroke endarrow="block"/>
                </v:shape>
                <v:shape id="AutoShape 512" o:spid="_x0000_s1145" type="#_x0000_t32" style="position:absolute;left:14262;top:14859;width:3124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">
                  <v:stroke endarrow="block"/>
                </v:shape>
                <v:rect id="Rectangle 513" o:spid="_x0000_s1146" style="position:absolute;left:30861;top:12642;width:11499;height:22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" filled="f" stroked="f">
                  <v:textbox style="mso-fit-shape-to-text:t" inset="0,0,0,0">
                    <w:txbxContent>
                      <w:p w14:paraId="003D90B6" w14:textId="77777777" w:rsidR="00081921" w:rsidRPr="00A536B6" w:rsidRDefault="00081921" w:rsidP="00A536B6">
                        <w:pPr>
                          <w:rPr>
                            <w:sz w:val="20"/>
                          </w:rPr>
                        </w:pPr>
                        <w:r w:rsidRPr="00A536B6">
                          <w:rPr>
                            <w:rFonts w:ascii="Arial" w:hAnsi="Arial" w:cs="Arial"/>
                            <w:color w:val="000000"/>
                            <w:sz w:val="20"/>
                            <w:szCs w:val="24"/>
                          </w:rPr>
                          <w:t>ADT^A01^ADT_A01</w:t>
                        </w:r>
                      </w:p>
                    </w:txbxContent>
                  </v:textbox>
                </v:rect>
                <w10:anchorlock/>
              </v:group>
            </w:pict>
          </mc:Fallback>
        </mc:AlternateContent>
      </w:r>
    </w:p>
    <w:p w14:paraId="27F1EA4A" w14:textId="594468FB" w:rsidR="00307A8B" w:rsidRPr="00115FF0" w:rsidRDefault="00307A8B" w:rsidP="00307A8B">
      <w:pPr>
        <w:pStyle w:val="FigureTitle"/>
      </w:pPr>
      <w:r w:rsidRPr="00115FF0">
        <w:t>Figure 3.</w:t>
      </w:r>
      <w:r w:rsidR="00316BBC" w:rsidRPr="00115FF0">
        <w:t>23</w:t>
      </w:r>
      <w:r w:rsidR="00D2199B" w:rsidRPr="00115FF0">
        <w:t>.4</w:t>
      </w:r>
      <w:r w:rsidRPr="00115FF0">
        <w:t xml:space="preserve">-1: Interactions of Transaction </w:t>
      </w:r>
      <w:r w:rsidR="005E2EDD" w:rsidRPr="00115FF0">
        <w:t>PCC-</w:t>
      </w:r>
      <w:r w:rsidR="00316BBC" w:rsidRPr="00115FF0">
        <w:t>23</w:t>
      </w:r>
    </w:p>
    <w:p w14:paraId="06B5EA42" w14:textId="2CC9557A" w:rsidR="00307A8B" w:rsidRPr="00115FF0" w:rsidRDefault="003C558D" w:rsidP="003C558D">
      <w:pPr>
        <w:pStyle w:val="Heading4"/>
        <w:numPr>
          <w:ilvl w:val="0"/>
          <w:numId w:val="0"/>
        </w:numPr>
        <w:tabs>
          <w:tab w:val="num" w:pos="720"/>
          <w:tab w:val="left" w:pos="864"/>
          <w:tab w:val="left" w:pos="900"/>
        </w:tabs>
        <w:ind w:left="864" w:hanging="864"/>
        <w:rPr>
          <w:noProof w:val="0"/>
        </w:rPr>
      </w:pPr>
      <w:bookmarkStart w:id="74" w:name="_Toc174249112"/>
      <w:bookmarkStart w:id="75" w:name="_Toc398544147"/>
      <w:bookmarkStart w:id="76" w:name="_Toc528756467"/>
      <w:r w:rsidRPr="00115FF0">
        <w:rPr>
          <w:noProof w:val="0"/>
        </w:rPr>
        <w:t>3.</w:t>
      </w:r>
      <w:r w:rsidR="00316BBC" w:rsidRPr="00115FF0">
        <w:rPr>
          <w:noProof w:val="0"/>
        </w:rPr>
        <w:t>23</w:t>
      </w:r>
      <w:r w:rsidRPr="00115FF0">
        <w:rPr>
          <w:noProof w:val="0"/>
        </w:rPr>
        <w:t xml:space="preserve">.4.1 </w:t>
      </w:r>
      <w:r w:rsidR="009F40A9" w:rsidRPr="00115FF0">
        <w:rPr>
          <w:noProof w:val="0"/>
        </w:rPr>
        <w:t>Admit</w:t>
      </w:r>
      <w:r w:rsidR="00307A8B" w:rsidRPr="00115FF0">
        <w:rPr>
          <w:noProof w:val="0"/>
        </w:rPr>
        <w:t xml:space="preserve"> Patient - ADT^A</w:t>
      </w:r>
      <w:r w:rsidR="009F40A9" w:rsidRPr="00115FF0">
        <w:rPr>
          <w:noProof w:val="0"/>
        </w:rPr>
        <w:t>01</w:t>
      </w:r>
      <w:r w:rsidR="00307A8B" w:rsidRPr="00115FF0">
        <w:rPr>
          <w:noProof w:val="0"/>
        </w:rPr>
        <w:t>^ADT_A0</w:t>
      </w:r>
      <w:bookmarkEnd w:id="74"/>
      <w:bookmarkEnd w:id="75"/>
      <w:r w:rsidR="009F40A9" w:rsidRPr="00115FF0">
        <w:rPr>
          <w:noProof w:val="0"/>
        </w:rPr>
        <w:t>1</w:t>
      </w:r>
      <w:bookmarkEnd w:id="76"/>
    </w:p>
    <w:p w14:paraId="0BE8A37F" w14:textId="033D2CF8" w:rsidR="00D058F6" w:rsidRPr="00115FF0" w:rsidRDefault="001428AD" w:rsidP="001428AD">
      <w:pPr>
        <w:pStyle w:val="BodyText"/>
      </w:pPr>
      <w:r w:rsidRPr="00115FF0">
        <w:t xml:space="preserve">Upon patient admission to the ED, the ADT Patient Registration </w:t>
      </w:r>
      <w:r w:rsidR="00D058F6" w:rsidRPr="00115FF0">
        <w:t xml:space="preserve">or the </w:t>
      </w:r>
      <w:r w:rsidR="00A53114" w:rsidRPr="00115FF0">
        <w:t>Bed Manager</w:t>
      </w:r>
      <w:r w:rsidR="00D058F6" w:rsidRPr="00115FF0">
        <w:t xml:space="preserve"> in the Admission Reporter role </w:t>
      </w:r>
      <w:r w:rsidRPr="00115FF0">
        <w:t xml:space="preserve">shall send an ADT A01 message using the ADT_A01 structure to the Emergency Department Information System and </w:t>
      </w:r>
      <w:r w:rsidR="003D5823" w:rsidRPr="00115FF0">
        <w:t>Tracker</w:t>
      </w:r>
      <w:r w:rsidRPr="00115FF0">
        <w:t xml:space="preserve"> Actors</w:t>
      </w:r>
      <w:r w:rsidR="00D058F6" w:rsidRPr="00115FF0">
        <w:t xml:space="preserve"> in the Admission Tracker Roles</w:t>
      </w:r>
      <w:r w:rsidR="001A06CD" w:rsidRPr="00115FF0">
        <w:t xml:space="preserve">. </w:t>
      </w:r>
      <w:r w:rsidRPr="00115FF0">
        <w:t xml:space="preserve">These </w:t>
      </w:r>
      <w:r w:rsidR="00376BAB" w:rsidRPr="00115FF0">
        <w:t>a</w:t>
      </w:r>
      <w:r w:rsidRPr="00115FF0">
        <w:t>ctors shall be configured to receive such messages.</w:t>
      </w:r>
    </w:p>
    <w:p w14:paraId="76D4F77B" w14:textId="4CEFB151" w:rsidR="00307A8B" w:rsidRPr="00115FF0" w:rsidRDefault="003C558D" w:rsidP="003C558D">
      <w:pPr>
        <w:pStyle w:val="Heading5"/>
        <w:numPr>
          <w:ilvl w:val="0"/>
          <w:numId w:val="0"/>
        </w:numPr>
        <w:tabs>
          <w:tab w:val="num" w:pos="720"/>
          <w:tab w:val="num" w:pos="864"/>
          <w:tab w:val="num" w:pos="1008"/>
        </w:tabs>
        <w:ind w:left="1008" w:hanging="1008"/>
        <w:rPr>
          <w:noProof w:val="0"/>
        </w:rPr>
      </w:pPr>
      <w:bookmarkStart w:id="77" w:name="_Toc174249113"/>
      <w:bookmarkStart w:id="78" w:name="_Toc528756468"/>
      <w:r w:rsidRPr="00115FF0">
        <w:rPr>
          <w:noProof w:val="0"/>
        </w:rPr>
        <w:t>3.</w:t>
      </w:r>
      <w:r w:rsidR="00316BBC" w:rsidRPr="00115FF0">
        <w:rPr>
          <w:noProof w:val="0"/>
        </w:rPr>
        <w:t>23</w:t>
      </w:r>
      <w:r w:rsidRPr="00115FF0">
        <w:rPr>
          <w:noProof w:val="0"/>
        </w:rPr>
        <w:t xml:space="preserve">.4.1.1 </w:t>
      </w:r>
      <w:r w:rsidR="00307A8B" w:rsidRPr="00115FF0">
        <w:rPr>
          <w:noProof w:val="0"/>
        </w:rPr>
        <w:t>Trigger Event</w:t>
      </w:r>
      <w:bookmarkEnd w:id="77"/>
      <w:bookmarkEnd w:id="78"/>
      <w:r w:rsidR="00307A8B" w:rsidRPr="00115FF0">
        <w:rPr>
          <w:noProof w:val="0"/>
        </w:rPr>
        <w:t xml:space="preserve"> </w:t>
      </w:r>
    </w:p>
    <w:p w14:paraId="63271A4D" w14:textId="67291034" w:rsidR="00307A8B" w:rsidRPr="00115FF0" w:rsidRDefault="00307A8B" w:rsidP="00307A8B">
      <w:pPr>
        <w:pStyle w:val="BodyText"/>
      </w:pPr>
      <w:r w:rsidRPr="00115FF0">
        <w:t xml:space="preserve">This message is sent by </w:t>
      </w:r>
      <w:r w:rsidR="009F40A9" w:rsidRPr="00115FF0">
        <w:t>the ADT Registration</w:t>
      </w:r>
      <w:r w:rsidRPr="00115FF0">
        <w:t xml:space="preserve"> to </w:t>
      </w:r>
      <w:r w:rsidR="009F40A9" w:rsidRPr="00115FF0">
        <w:t xml:space="preserve">the Emergency Department Information System and </w:t>
      </w:r>
      <w:r w:rsidR="003D5823" w:rsidRPr="00115FF0">
        <w:t>Tracker</w:t>
      </w:r>
      <w:r w:rsidR="009F40A9" w:rsidRPr="00115FF0">
        <w:t xml:space="preserve"> Actors</w:t>
      </w:r>
      <w:r w:rsidRPr="00115FF0">
        <w:t xml:space="preserve"> to communicate the </w:t>
      </w:r>
      <w:r w:rsidR="009F40A9" w:rsidRPr="00115FF0">
        <w:t xml:space="preserve">admission </w:t>
      </w:r>
      <w:r w:rsidRPr="00115FF0">
        <w:t>of a patient</w:t>
      </w:r>
      <w:r w:rsidR="001428AD" w:rsidRPr="00115FF0">
        <w:t xml:space="preserve"> to the ED</w:t>
      </w:r>
      <w:r w:rsidR="00734227" w:rsidRPr="00115FF0">
        <w:t xml:space="preserve">, or from the </w:t>
      </w:r>
      <w:r w:rsidR="00A53114" w:rsidRPr="00115FF0">
        <w:t>Bed Manager</w:t>
      </w:r>
      <w:r w:rsidR="00734227" w:rsidRPr="00115FF0">
        <w:t xml:space="preserve"> to the Emergency Department Information System and </w:t>
      </w:r>
      <w:r w:rsidR="003D5823" w:rsidRPr="00115FF0">
        <w:t>Tracker</w:t>
      </w:r>
      <w:r w:rsidR="00734227" w:rsidRPr="00115FF0">
        <w:t xml:space="preserve"> Actors to communicate the admission of a patient to </w:t>
      </w:r>
      <w:r w:rsidR="00E13C27" w:rsidRPr="00115FF0">
        <w:t xml:space="preserve">a bed in </w:t>
      </w:r>
      <w:r w:rsidR="00734227" w:rsidRPr="00115FF0">
        <w:t xml:space="preserve">an inpatient </w:t>
      </w:r>
      <w:r w:rsidR="00E13C27" w:rsidRPr="00115FF0">
        <w:t xml:space="preserve">setting (e.g., the ED) </w:t>
      </w:r>
      <w:r w:rsidR="00734227" w:rsidRPr="00115FF0">
        <w:t xml:space="preserve">or </w:t>
      </w:r>
      <w:r w:rsidR="00E13C27" w:rsidRPr="00115FF0">
        <w:t xml:space="preserve">an </w:t>
      </w:r>
      <w:r w:rsidR="00734227" w:rsidRPr="00115FF0">
        <w:t>observation ward.</w:t>
      </w:r>
    </w:p>
    <w:p w14:paraId="6E28D61C" w14:textId="77777777" w:rsidR="00307A8B" w:rsidRPr="00115FF0" w:rsidRDefault="00307A8B" w:rsidP="00307A8B">
      <w:pPr>
        <w:pStyle w:val="BodyText"/>
      </w:pPr>
      <w:r w:rsidRPr="00115FF0">
        <w:t xml:space="preserve">MSH-9 is valued </w:t>
      </w:r>
      <w:r w:rsidRPr="00115FF0">
        <w:rPr>
          <w:b/>
        </w:rPr>
        <w:t>ADT^A</w:t>
      </w:r>
      <w:r w:rsidR="009F40A9" w:rsidRPr="00115FF0">
        <w:rPr>
          <w:b/>
        </w:rPr>
        <w:t>01</w:t>
      </w:r>
      <w:r w:rsidRPr="00115FF0">
        <w:rPr>
          <w:b/>
        </w:rPr>
        <w:t>^ADT_A0</w:t>
      </w:r>
      <w:r w:rsidR="009F40A9" w:rsidRPr="00115FF0">
        <w:rPr>
          <w:b/>
        </w:rPr>
        <w:t>1</w:t>
      </w:r>
      <w:r w:rsidRPr="00115FF0">
        <w:t>.</w:t>
      </w:r>
    </w:p>
    <w:p w14:paraId="2FAADDB8" w14:textId="16303D86" w:rsidR="00307A8B" w:rsidRPr="00115FF0" w:rsidRDefault="003C558D" w:rsidP="003C558D">
      <w:pPr>
        <w:pStyle w:val="Heading5"/>
        <w:numPr>
          <w:ilvl w:val="0"/>
          <w:numId w:val="0"/>
        </w:numPr>
        <w:tabs>
          <w:tab w:val="num" w:pos="720"/>
          <w:tab w:val="num" w:pos="864"/>
        </w:tabs>
        <w:ind w:left="1008" w:hanging="1008"/>
        <w:rPr>
          <w:noProof w:val="0"/>
        </w:rPr>
      </w:pPr>
      <w:bookmarkStart w:id="79" w:name="_Toc174249114"/>
      <w:bookmarkStart w:id="80" w:name="_Toc528756469"/>
      <w:r w:rsidRPr="00115FF0">
        <w:rPr>
          <w:noProof w:val="0"/>
        </w:rPr>
        <w:t>3.</w:t>
      </w:r>
      <w:r w:rsidR="00316BBC" w:rsidRPr="00115FF0">
        <w:rPr>
          <w:noProof w:val="0"/>
        </w:rPr>
        <w:t>23</w:t>
      </w:r>
      <w:r w:rsidRPr="00115FF0">
        <w:rPr>
          <w:noProof w:val="0"/>
        </w:rPr>
        <w:t xml:space="preserve">.4.1.2 </w:t>
      </w:r>
      <w:r w:rsidR="00307A8B" w:rsidRPr="00115FF0">
        <w:rPr>
          <w:noProof w:val="0"/>
        </w:rPr>
        <w:t>Message Static Definition</w:t>
      </w:r>
      <w:bookmarkEnd w:id="79"/>
      <w:bookmarkEnd w:id="80"/>
    </w:p>
    <w:p w14:paraId="4908A4E6" w14:textId="24846BDF" w:rsidR="001428AD" w:rsidRPr="00115FF0" w:rsidRDefault="001428AD" w:rsidP="001428AD">
      <w:pPr>
        <w:pStyle w:val="BodyText"/>
      </w:pPr>
      <w:r w:rsidRPr="00115FF0">
        <w:t>The static definition of this message appears in the table below</w:t>
      </w:r>
      <w:r w:rsidR="001A06CD" w:rsidRPr="00115FF0">
        <w:t xml:space="preserve">. </w:t>
      </w:r>
      <w:r w:rsidRPr="00115FF0">
        <w:t xml:space="preserve">The </w:t>
      </w:r>
      <w:r w:rsidR="005E2EDD" w:rsidRPr="00115FF0">
        <w:t>structure of common message segments is</w:t>
      </w:r>
      <w:r w:rsidRPr="00115FF0">
        <w:t xml:space="preserve"> further </w:t>
      </w:r>
      <w:r w:rsidR="005E2EDD" w:rsidRPr="00115FF0">
        <w:t xml:space="preserve">defined </w:t>
      </w:r>
      <w:r w:rsidR="009A3FD5" w:rsidRPr="00115FF0">
        <w:t>in the section following.</w:t>
      </w:r>
    </w:p>
    <w:p w14:paraId="16C1BEC5" w14:textId="614669AC" w:rsidR="00307A8B" w:rsidRPr="00115FF0" w:rsidRDefault="00307A8B" w:rsidP="00307A8B">
      <w:pPr>
        <w:pStyle w:val="TableTitle"/>
      </w:pPr>
      <w:r w:rsidRPr="00115FF0">
        <w:t xml:space="preserve">Table </w:t>
      </w:r>
      <w:r w:rsidR="003C558D" w:rsidRPr="00115FF0">
        <w:t>3.</w:t>
      </w:r>
      <w:r w:rsidR="00316BBC" w:rsidRPr="00115FF0">
        <w:t>23</w:t>
      </w:r>
      <w:r w:rsidR="003C558D" w:rsidRPr="00115FF0">
        <w:t>.4.1.2</w:t>
      </w:r>
      <w:r w:rsidRPr="00115FF0">
        <w:t>-</w:t>
      </w:r>
      <w:r w:rsidR="003C558D" w:rsidRPr="00115FF0">
        <w:t>1</w:t>
      </w:r>
      <w:r w:rsidRPr="00115FF0">
        <w:t>: Static definition of ADT^A</w:t>
      </w:r>
      <w:r w:rsidR="009F40A9" w:rsidRPr="00115FF0">
        <w:t>01</w:t>
      </w:r>
      <w:r w:rsidRPr="00115FF0">
        <w:t>^ADT_A0</w:t>
      </w:r>
      <w:r w:rsidR="009F40A9" w:rsidRPr="00115FF0">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3544"/>
        <w:gridCol w:w="971"/>
        <w:gridCol w:w="872"/>
        <w:gridCol w:w="1701"/>
      </w:tblGrid>
      <w:tr w:rsidR="00B17D89" w:rsidRPr="00115FF0" w14:paraId="07C4DFAE" w14:textId="77777777" w:rsidTr="00E7599A">
        <w:trPr>
          <w:cantSplit/>
          <w:tblHeader/>
          <w:jc w:val="center"/>
        </w:trPr>
        <w:tc>
          <w:tcPr>
            <w:tcW w:w="1951" w:type="dxa"/>
            <w:shd w:val="clear" w:color="auto" w:fill="D9D9D9"/>
          </w:tcPr>
          <w:p w14:paraId="21C052AD" w14:textId="77777777" w:rsidR="00B17D89" w:rsidRPr="00115FF0" w:rsidRDefault="00B17D89" w:rsidP="009A3FD5">
            <w:pPr>
              <w:pStyle w:val="TableEntryHeader"/>
              <w:keepLines/>
            </w:pPr>
            <w:r w:rsidRPr="00115FF0">
              <w:t>Segment</w:t>
            </w:r>
          </w:p>
        </w:tc>
        <w:tc>
          <w:tcPr>
            <w:tcW w:w="3544" w:type="dxa"/>
            <w:shd w:val="clear" w:color="auto" w:fill="D9D9D9"/>
          </w:tcPr>
          <w:p w14:paraId="6A3078C8" w14:textId="77777777" w:rsidR="00B17D89" w:rsidRPr="00115FF0" w:rsidRDefault="00B17D89" w:rsidP="009A3FD5">
            <w:pPr>
              <w:pStyle w:val="TableEntryHeader"/>
              <w:keepLines/>
            </w:pPr>
            <w:r w:rsidRPr="00115FF0">
              <w:t>Meaning</w:t>
            </w:r>
          </w:p>
        </w:tc>
        <w:tc>
          <w:tcPr>
            <w:tcW w:w="971" w:type="dxa"/>
            <w:shd w:val="clear" w:color="auto" w:fill="D9D9D9"/>
          </w:tcPr>
          <w:p w14:paraId="60968ADD" w14:textId="77777777" w:rsidR="00B17D89" w:rsidRPr="00115FF0" w:rsidRDefault="00B17D89" w:rsidP="009A3FD5">
            <w:pPr>
              <w:pStyle w:val="TableEntryHeader"/>
              <w:keepLines/>
            </w:pPr>
            <w:r w:rsidRPr="00115FF0">
              <w:t>Usage</w:t>
            </w:r>
          </w:p>
        </w:tc>
        <w:tc>
          <w:tcPr>
            <w:tcW w:w="872" w:type="dxa"/>
            <w:shd w:val="clear" w:color="auto" w:fill="D9D9D9"/>
          </w:tcPr>
          <w:p w14:paraId="0A5A23F2" w14:textId="77777777" w:rsidR="00B17D89" w:rsidRPr="00115FF0" w:rsidRDefault="00B17D89" w:rsidP="009A3FD5">
            <w:pPr>
              <w:pStyle w:val="TableEntryHeader"/>
              <w:keepLines/>
            </w:pPr>
            <w:r w:rsidRPr="00115FF0">
              <w:t>Card.</w:t>
            </w:r>
          </w:p>
        </w:tc>
        <w:tc>
          <w:tcPr>
            <w:tcW w:w="1701" w:type="dxa"/>
            <w:shd w:val="clear" w:color="auto" w:fill="D9D9D9"/>
          </w:tcPr>
          <w:p w14:paraId="3F219E5B" w14:textId="77777777" w:rsidR="00B17D89" w:rsidRPr="00115FF0" w:rsidRDefault="00B17D89" w:rsidP="009A3FD5">
            <w:pPr>
              <w:pStyle w:val="TableEntryHeader"/>
              <w:keepLines/>
            </w:pPr>
            <w:r w:rsidRPr="00115FF0">
              <w:t>HL7 chapter</w:t>
            </w:r>
          </w:p>
        </w:tc>
      </w:tr>
      <w:tr w:rsidR="00B17D89" w:rsidRPr="00115FF0" w14:paraId="6369CA23" w14:textId="77777777" w:rsidTr="00E7599A">
        <w:trPr>
          <w:cantSplit/>
          <w:jc w:val="center"/>
        </w:trPr>
        <w:tc>
          <w:tcPr>
            <w:tcW w:w="1951" w:type="dxa"/>
          </w:tcPr>
          <w:p w14:paraId="26C5C8CA" w14:textId="77777777" w:rsidR="00B17D89" w:rsidRPr="00365426" w:rsidRDefault="00B17D89" w:rsidP="00662D38">
            <w:pPr>
              <w:pStyle w:val="TableEntry"/>
            </w:pPr>
            <w:r w:rsidRPr="00365426">
              <w:t>MSH</w:t>
            </w:r>
          </w:p>
        </w:tc>
        <w:tc>
          <w:tcPr>
            <w:tcW w:w="3544" w:type="dxa"/>
          </w:tcPr>
          <w:p w14:paraId="0CB4B82A" w14:textId="77777777" w:rsidR="00B17D89" w:rsidRPr="00115FF0" w:rsidRDefault="00B17D89" w:rsidP="009A3FD5">
            <w:pPr>
              <w:pStyle w:val="TableEntry"/>
              <w:keepNext/>
              <w:keepLines/>
            </w:pPr>
            <w:r w:rsidRPr="00115FF0">
              <w:t>Message Header</w:t>
            </w:r>
          </w:p>
        </w:tc>
        <w:tc>
          <w:tcPr>
            <w:tcW w:w="971" w:type="dxa"/>
          </w:tcPr>
          <w:p w14:paraId="0C09E160" w14:textId="77777777" w:rsidR="00B17D89" w:rsidRPr="00115FF0" w:rsidRDefault="00B17D89" w:rsidP="009A3FD5">
            <w:pPr>
              <w:pStyle w:val="TableEntry"/>
              <w:keepNext/>
              <w:keepLines/>
              <w:jc w:val="center"/>
            </w:pPr>
            <w:r w:rsidRPr="00115FF0">
              <w:t>R</w:t>
            </w:r>
          </w:p>
        </w:tc>
        <w:tc>
          <w:tcPr>
            <w:tcW w:w="872" w:type="dxa"/>
          </w:tcPr>
          <w:p w14:paraId="7217E99A" w14:textId="77777777" w:rsidR="00B17D89" w:rsidRPr="00115FF0" w:rsidRDefault="00B17D89" w:rsidP="009A3FD5">
            <w:pPr>
              <w:pStyle w:val="TableEntry"/>
              <w:keepNext/>
              <w:keepLines/>
              <w:jc w:val="center"/>
            </w:pPr>
            <w:r w:rsidRPr="00115FF0">
              <w:t>[1..1]</w:t>
            </w:r>
          </w:p>
        </w:tc>
        <w:tc>
          <w:tcPr>
            <w:tcW w:w="1701" w:type="dxa"/>
          </w:tcPr>
          <w:p w14:paraId="1A69AEF6" w14:textId="77777777" w:rsidR="00B17D89" w:rsidRPr="00115FF0" w:rsidRDefault="00B17D89" w:rsidP="009A3FD5">
            <w:pPr>
              <w:pStyle w:val="TableEntry"/>
              <w:keepNext/>
              <w:keepLines/>
              <w:jc w:val="center"/>
            </w:pPr>
            <w:r w:rsidRPr="00115FF0">
              <w:t>2</w:t>
            </w:r>
          </w:p>
        </w:tc>
      </w:tr>
      <w:tr w:rsidR="00B17D89" w:rsidRPr="00115FF0" w14:paraId="6F41A281" w14:textId="77777777" w:rsidTr="00E7599A">
        <w:trPr>
          <w:cantSplit/>
          <w:jc w:val="center"/>
        </w:trPr>
        <w:tc>
          <w:tcPr>
            <w:tcW w:w="1951" w:type="dxa"/>
          </w:tcPr>
          <w:p w14:paraId="6C7C9873" w14:textId="77777777" w:rsidR="00B17D89" w:rsidRPr="00115FF0" w:rsidRDefault="00B17D89" w:rsidP="00E7599A">
            <w:pPr>
              <w:pStyle w:val="TableEntry"/>
            </w:pPr>
            <w:r w:rsidRPr="00115FF0">
              <w:t>SFT</w:t>
            </w:r>
          </w:p>
        </w:tc>
        <w:tc>
          <w:tcPr>
            <w:tcW w:w="3544" w:type="dxa"/>
          </w:tcPr>
          <w:p w14:paraId="02F157A9" w14:textId="77777777" w:rsidR="00B17D89" w:rsidRPr="00115FF0" w:rsidRDefault="00B17D89" w:rsidP="00E7599A">
            <w:pPr>
              <w:pStyle w:val="TableEntry"/>
            </w:pPr>
            <w:r w:rsidRPr="00115FF0">
              <w:t>Software Segment</w:t>
            </w:r>
          </w:p>
        </w:tc>
        <w:tc>
          <w:tcPr>
            <w:tcW w:w="971" w:type="dxa"/>
          </w:tcPr>
          <w:p w14:paraId="7FBCA6D0" w14:textId="77777777" w:rsidR="00B17D89" w:rsidRPr="00115FF0" w:rsidRDefault="00B17D89" w:rsidP="00E7599A">
            <w:pPr>
              <w:pStyle w:val="TableEntry"/>
              <w:jc w:val="center"/>
            </w:pPr>
            <w:r w:rsidRPr="00115FF0">
              <w:t>O</w:t>
            </w:r>
          </w:p>
        </w:tc>
        <w:tc>
          <w:tcPr>
            <w:tcW w:w="872" w:type="dxa"/>
          </w:tcPr>
          <w:p w14:paraId="03587128" w14:textId="77777777" w:rsidR="00B17D89" w:rsidRPr="00115FF0" w:rsidRDefault="00B17D89" w:rsidP="00E7599A">
            <w:pPr>
              <w:pStyle w:val="TableEntry"/>
              <w:jc w:val="center"/>
            </w:pPr>
            <w:r w:rsidRPr="00115FF0">
              <w:t>[0..*]</w:t>
            </w:r>
          </w:p>
        </w:tc>
        <w:tc>
          <w:tcPr>
            <w:tcW w:w="1701" w:type="dxa"/>
          </w:tcPr>
          <w:p w14:paraId="72F9ABD3" w14:textId="77777777" w:rsidR="00B17D89" w:rsidRPr="00115FF0" w:rsidRDefault="00B17D89" w:rsidP="00E7599A">
            <w:pPr>
              <w:pStyle w:val="TableEntry"/>
              <w:jc w:val="center"/>
            </w:pPr>
            <w:r w:rsidRPr="00115FF0">
              <w:t>2</w:t>
            </w:r>
          </w:p>
        </w:tc>
      </w:tr>
      <w:tr w:rsidR="00B17D89" w:rsidRPr="00115FF0" w14:paraId="11ABBB39" w14:textId="77777777" w:rsidTr="00E7599A">
        <w:trPr>
          <w:cantSplit/>
          <w:jc w:val="center"/>
        </w:trPr>
        <w:tc>
          <w:tcPr>
            <w:tcW w:w="1951" w:type="dxa"/>
          </w:tcPr>
          <w:p w14:paraId="44041B96" w14:textId="77777777" w:rsidR="00B17D89" w:rsidRPr="00115FF0" w:rsidRDefault="00B17D89" w:rsidP="00E7599A">
            <w:pPr>
              <w:pStyle w:val="TableEntry"/>
            </w:pPr>
            <w:r w:rsidRPr="00115FF0">
              <w:t>EVN</w:t>
            </w:r>
          </w:p>
        </w:tc>
        <w:tc>
          <w:tcPr>
            <w:tcW w:w="3544" w:type="dxa"/>
          </w:tcPr>
          <w:p w14:paraId="6CA3128B" w14:textId="77777777" w:rsidR="00B17D89" w:rsidRPr="00115FF0" w:rsidRDefault="00B17D89" w:rsidP="00E7599A">
            <w:pPr>
              <w:pStyle w:val="TableEntry"/>
            </w:pPr>
            <w:r w:rsidRPr="00115FF0">
              <w:t>Event Type</w:t>
            </w:r>
          </w:p>
        </w:tc>
        <w:tc>
          <w:tcPr>
            <w:tcW w:w="971" w:type="dxa"/>
          </w:tcPr>
          <w:p w14:paraId="470B6285" w14:textId="77777777" w:rsidR="00B17D89" w:rsidRPr="00115FF0" w:rsidRDefault="00B17D89" w:rsidP="00E7599A">
            <w:pPr>
              <w:pStyle w:val="TableEntry"/>
              <w:jc w:val="center"/>
            </w:pPr>
            <w:r w:rsidRPr="00115FF0">
              <w:t>R</w:t>
            </w:r>
          </w:p>
        </w:tc>
        <w:tc>
          <w:tcPr>
            <w:tcW w:w="872" w:type="dxa"/>
          </w:tcPr>
          <w:p w14:paraId="1ACF6442" w14:textId="77777777" w:rsidR="00B17D89" w:rsidRPr="00115FF0" w:rsidRDefault="00B17D89" w:rsidP="00E7599A">
            <w:pPr>
              <w:pStyle w:val="TableEntry"/>
              <w:jc w:val="center"/>
            </w:pPr>
            <w:r w:rsidRPr="00115FF0">
              <w:t>[1..1]</w:t>
            </w:r>
          </w:p>
        </w:tc>
        <w:tc>
          <w:tcPr>
            <w:tcW w:w="1701" w:type="dxa"/>
          </w:tcPr>
          <w:p w14:paraId="2145E696" w14:textId="77777777" w:rsidR="00B17D89" w:rsidRPr="00115FF0" w:rsidRDefault="00B17D89" w:rsidP="00E7599A">
            <w:pPr>
              <w:pStyle w:val="TableEntry"/>
              <w:jc w:val="center"/>
            </w:pPr>
            <w:r w:rsidRPr="00115FF0">
              <w:t>2</w:t>
            </w:r>
          </w:p>
        </w:tc>
      </w:tr>
      <w:tr w:rsidR="00B17D89" w:rsidRPr="00115FF0" w14:paraId="675A61EB" w14:textId="77777777" w:rsidTr="00E7599A">
        <w:trPr>
          <w:cantSplit/>
          <w:jc w:val="center"/>
        </w:trPr>
        <w:tc>
          <w:tcPr>
            <w:tcW w:w="1951" w:type="dxa"/>
          </w:tcPr>
          <w:p w14:paraId="043A2C10" w14:textId="77777777" w:rsidR="00B17D89" w:rsidRPr="00115FF0" w:rsidRDefault="00B17D89" w:rsidP="00E7599A">
            <w:pPr>
              <w:pStyle w:val="TableEntry"/>
            </w:pPr>
            <w:r w:rsidRPr="00115FF0">
              <w:t>PID</w:t>
            </w:r>
          </w:p>
        </w:tc>
        <w:tc>
          <w:tcPr>
            <w:tcW w:w="3544" w:type="dxa"/>
          </w:tcPr>
          <w:p w14:paraId="46B917B0" w14:textId="77777777" w:rsidR="00B17D89" w:rsidRPr="00115FF0" w:rsidRDefault="00B17D89" w:rsidP="00E7599A">
            <w:pPr>
              <w:pStyle w:val="TableEntry"/>
            </w:pPr>
            <w:r w:rsidRPr="00115FF0">
              <w:t>Patient Identification</w:t>
            </w:r>
          </w:p>
        </w:tc>
        <w:tc>
          <w:tcPr>
            <w:tcW w:w="971" w:type="dxa"/>
          </w:tcPr>
          <w:p w14:paraId="45CE856B" w14:textId="77777777" w:rsidR="00B17D89" w:rsidRPr="00115FF0" w:rsidRDefault="00B17D89" w:rsidP="00E7599A">
            <w:pPr>
              <w:pStyle w:val="TableEntry"/>
              <w:jc w:val="center"/>
            </w:pPr>
            <w:r w:rsidRPr="00115FF0">
              <w:t>R</w:t>
            </w:r>
          </w:p>
        </w:tc>
        <w:tc>
          <w:tcPr>
            <w:tcW w:w="872" w:type="dxa"/>
          </w:tcPr>
          <w:p w14:paraId="1EE1227B" w14:textId="77777777" w:rsidR="00B17D89" w:rsidRPr="00115FF0" w:rsidRDefault="00B17D89" w:rsidP="00E7599A">
            <w:pPr>
              <w:pStyle w:val="TableEntry"/>
              <w:jc w:val="center"/>
            </w:pPr>
            <w:r w:rsidRPr="00115FF0">
              <w:t>[1..1]</w:t>
            </w:r>
          </w:p>
        </w:tc>
        <w:tc>
          <w:tcPr>
            <w:tcW w:w="1701" w:type="dxa"/>
          </w:tcPr>
          <w:p w14:paraId="3DF47C89" w14:textId="77777777" w:rsidR="00B17D89" w:rsidRPr="00115FF0" w:rsidRDefault="00B17D89" w:rsidP="00E7599A">
            <w:pPr>
              <w:pStyle w:val="TableEntry"/>
              <w:jc w:val="center"/>
            </w:pPr>
            <w:r w:rsidRPr="00115FF0">
              <w:t>3</w:t>
            </w:r>
          </w:p>
        </w:tc>
      </w:tr>
      <w:tr w:rsidR="00B17D89" w:rsidRPr="00115FF0" w14:paraId="7E1D6488" w14:textId="77777777" w:rsidTr="00E7599A">
        <w:trPr>
          <w:cantSplit/>
          <w:jc w:val="center"/>
        </w:trPr>
        <w:tc>
          <w:tcPr>
            <w:tcW w:w="1951" w:type="dxa"/>
          </w:tcPr>
          <w:p w14:paraId="116B5F86" w14:textId="77777777" w:rsidR="00B17D89" w:rsidRPr="00115FF0" w:rsidRDefault="00B17D89" w:rsidP="00E7599A">
            <w:pPr>
              <w:pStyle w:val="TableEntry"/>
            </w:pPr>
            <w:r w:rsidRPr="00115FF0">
              <w:t>PD1</w:t>
            </w:r>
          </w:p>
        </w:tc>
        <w:tc>
          <w:tcPr>
            <w:tcW w:w="3544" w:type="dxa"/>
          </w:tcPr>
          <w:p w14:paraId="5F3C416A" w14:textId="77777777" w:rsidR="00B17D89" w:rsidRPr="00115FF0" w:rsidRDefault="00B17D89" w:rsidP="00E7599A">
            <w:pPr>
              <w:pStyle w:val="TableEntry"/>
            </w:pPr>
            <w:r w:rsidRPr="00115FF0">
              <w:t>Additional Demographics</w:t>
            </w:r>
          </w:p>
        </w:tc>
        <w:tc>
          <w:tcPr>
            <w:tcW w:w="971" w:type="dxa"/>
          </w:tcPr>
          <w:p w14:paraId="25A66004" w14:textId="77777777" w:rsidR="00B17D89" w:rsidRPr="00115FF0" w:rsidRDefault="00B17D89" w:rsidP="00E7599A">
            <w:pPr>
              <w:pStyle w:val="TableEntry"/>
              <w:jc w:val="center"/>
            </w:pPr>
            <w:r w:rsidRPr="00115FF0">
              <w:t>O</w:t>
            </w:r>
          </w:p>
        </w:tc>
        <w:tc>
          <w:tcPr>
            <w:tcW w:w="872" w:type="dxa"/>
          </w:tcPr>
          <w:p w14:paraId="7ABE517E" w14:textId="77777777" w:rsidR="00B17D89" w:rsidRPr="00115FF0" w:rsidRDefault="00B17D89" w:rsidP="00E7599A">
            <w:pPr>
              <w:pStyle w:val="TableEntry"/>
              <w:jc w:val="center"/>
            </w:pPr>
            <w:r w:rsidRPr="00115FF0">
              <w:t>[0..1]</w:t>
            </w:r>
          </w:p>
        </w:tc>
        <w:tc>
          <w:tcPr>
            <w:tcW w:w="1701" w:type="dxa"/>
          </w:tcPr>
          <w:p w14:paraId="72493905" w14:textId="77777777" w:rsidR="00B17D89" w:rsidRPr="00115FF0" w:rsidRDefault="00B17D89" w:rsidP="00E7599A">
            <w:pPr>
              <w:pStyle w:val="TableEntry"/>
              <w:jc w:val="center"/>
            </w:pPr>
            <w:r w:rsidRPr="00115FF0">
              <w:t>3</w:t>
            </w:r>
          </w:p>
        </w:tc>
      </w:tr>
      <w:tr w:rsidR="00B17D89" w:rsidRPr="00115FF0" w14:paraId="3C927E07" w14:textId="77777777" w:rsidTr="00E7599A">
        <w:trPr>
          <w:cantSplit/>
          <w:jc w:val="center"/>
        </w:trPr>
        <w:tc>
          <w:tcPr>
            <w:tcW w:w="1951" w:type="dxa"/>
          </w:tcPr>
          <w:p w14:paraId="48A6AF04" w14:textId="77777777" w:rsidR="00B17D89" w:rsidRPr="00115FF0" w:rsidRDefault="00B17D89" w:rsidP="00E7599A">
            <w:pPr>
              <w:pStyle w:val="TableEntry"/>
            </w:pPr>
            <w:r w:rsidRPr="00115FF0">
              <w:t>ROL</w:t>
            </w:r>
          </w:p>
        </w:tc>
        <w:tc>
          <w:tcPr>
            <w:tcW w:w="3544" w:type="dxa"/>
          </w:tcPr>
          <w:p w14:paraId="3D94FECD" w14:textId="77777777" w:rsidR="00B17D89" w:rsidRPr="00115FF0" w:rsidRDefault="00B17D89" w:rsidP="00E7599A">
            <w:pPr>
              <w:pStyle w:val="TableEntry"/>
            </w:pPr>
            <w:r w:rsidRPr="00115FF0">
              <w:t>Role</w:t>
            </w:r>
          </w:p>
        </w:tc>
        <w:tc>
          <w:tcPr>
            <w:tcW w:w="971" w:type="dxa"/>
          </w:tcPr>
          <w:p w14:paraId="17FFC9DA" w14:textId="77777777" w:rsidR="00B17D89" w:rsidRPr="00115FF0" w:rsidRDefault="00B17D89" w:rsidP="00E7599A">
            <w:pPr>
              <w:pStyle w:val="TableEntry"/>
              <w:jc w:val="center"/>
            </w:pPr>
            <w:r w:rsidRPr="00115FF0">
              <w:t>O</w:t>
            </w:r>
          </w:p>
        </w:tc>
        <w:tc>
          <w:tcPr>
            <w:tcW w:w="872" w:type="dxa"/>
          </w:tcPr>
          <w:p w14:paraId="4AEF7FB2" w14:textId="77777777" w:rsidR="00B17D89" w:rsidRPr="00115FF0" w:rsidRDefault="00B17D89" w:rsidP="00E7599A">
            <w:pPr>
              <w:pStyle w:val="TableEntry"/>
              <w:jc w:val="center"/>
            </w:pPr>
            <w:r w:rsidRPr="00115FF0">
              <w:t>[0..*]</w:t>
            </w:r>
          </w:p>
        </w:tc>
        <w:tc>
          <w:tcPr>
            <w:tcW w:w="1701" w:type="dxa"/>
          </w:tcPr>
          <w:p w14:paraId="61029EC9" w14:textId="77777777" w:rsidR="00B17D89" w:rsidRPr="00115FF0" w:rsidRDefault="00B17D89" w:rsidP="00E7599A">
            <w:pPr>
              <w:pStyle w:val="TableEntry"/>
              <w:jc w:val="center"/>
            </w:pPr>
            <w:r w:rsidRPr="00115FF0">
              <w:t>15</w:t>
            </w:r>
          </w:p>
        </w:tc>
      </w:tr>
      <w:tr w:rsidR="00B17D89" w:rsidRPr="00115FF0" w14:paraId="1D354BFD" w14:textId="77777777" w:rsidTr="00E7599A">
        <w:trPr>
          <w:cantSplit/>
          <w:jc w:val="center"/>
        </w:trPr>
        <w:tc>
          <w:tcPr>
            <w:tcW w:w="1951" w:type="dxa"/>
          </w:tcPr>
          <w:p w14:paraId="5AF9B9CB" w14:textId="77777777" w:rsidR="00B17D89" w:rsidRPr="00115FF0" w:rsidRDefault="00B17D89" w:rsidP="00E7599A">
            <w:pPr>
              <w:pStyle w:val="TableEntry"/>
            </w:pPr>
            <w:r w:rsidRPr="00115FF0">
              <w:lastRenderedPageBreak/>
              <w:t>NK1</w:t>
            </w:r>
          </w:p>
        </w:tc>
        <w:tc>
          <w:tcPr>
            <w:tcW w:w="3544" w:type="dxa"/>
          </w:tcPr>
          <w:p w14:paraId="39598620" w14:textId="77777777" w:rsidR="00B17D89" w:rsidRPr="00115FF0" w:rsidRDefault="00B17D89" w:rsidP="00E7599A">
            <w:pPr>
              <w:pStyle w:val="TableEntry"/>
            </w:pPr>
            <w:r w:rsidRPr="00115FF0">
              <w:t>Next of Kin / Associated Parties</w:t>
            </w:r>
          </w:p>
        </w:tc>
        <w:tc>
          <w:tcPr>
            <w:tcW w:w="971" w:type="dxa"/>
          </w:tcPr>
          <w:p w14:paraId="3A7B4A40" w14:textId="77777777" w:rsidR="00B17D89" w:rsidRPr="00115FF0" w:rsidRDefault="00B17D89" w:rsidP="00E7599A">
            <w:pPr>
              <w:pStyle w:val="TableEntry"/>
              <w:jc w:val="center"/>
            </w:pPr>
            <w:r w:rsidRPr="00115FF0">
              <w:t>O</w:t>
            </w:r>
          </w:p>
        </w:tc>
        <w:tc>
          <w:tcPr>
            <w:tcW w:w="872" w:type="dxa"/>
          </w:tcPr>
          <w:p w14:paraId="26DC3DD0" w14:textId="77777777" w:rsidR="00B17D89" w:rsidRPr="00115FF0" w:rsidRDefault="00B17D89" w:rsidP="00E7599A">
            <w:pPr>
              <w:pStyle w:val="TableEntry"/>
              <w:jc w:val="center"/>
            </w:pPr>
            <w:r w:rsidRPr="00115FF0">
              <w:t>[0..*]</w:t>
            </w:r>
          </w:p>
        </w:tc>
        <w:tc>
          <w:tcPr>
            <w:tcW w:w="1701" w:type="dxa"/>
          </w:tcPr>
          <w:p w14:paraId="6A3C0FC1" w14:textId="77777777" w:rsidR="00B17D89" w:rsidRPr="00115FF0" w:rsidRDefault="00B17D89" w:rsidP="00E7599A">
            <w:pPr>
              <w:pStyle w:val="TableEntry"/>
              <w:jc w:val="center"/>
            </w:pPr>
            <w:r w:rsidRPr="00115FF0">
              <w:t>3</w:t>
            </w:r>
          </w:p>
        </w:tc>
      </w:tr>
      <w:tr w:rsidR="00B17D89" w:rsidRPr="00115FF0" w14:paraId="69A67F4E" w14:textId="77777777" w:rsidTr="00E7599A">
        <w:trPr>
          <w:cantSplit/>
          <w:jc w:val="center"/>
        </w:trPr>
        <w:tc>
          <w:tcPr>
            <w:tcW w:w="1951" w:type="dxa"/>
          </w:tcPr>
          <w:p w14:paraId="20B0D977" w14:textId="77777777" w:rsidR="00B17D89" w:rsidRPr="00115FF0" w:rsidRDefault="00B17D89" w:rsidP="00E7599A">
            <w:pPr>
              <w:pStyle w:val="TableEntry"/>
            </w:pPr>
            <w:r w:rsidRPr="00115FF0">
              <w:t>PV1</w:t>
            </w:r>
          </w:p>
        </w:tc>
        <w:tc>
          <w:tcPr>
            <w:tcW w:w="3544" w:type="dxa"/>
          </w:tcPr>
          <w:p w14:paraId="3B9378AE" w14:textId="77777777" w:rsidR="00B17D89" w:rsidRPr="00115FF0" w:rsidRDefault="00B17D89" w:rsidP="00E7599A">
            <w:pPr>
              <w:pStyle w:val="TableEntry"/>
            </w:pPr>
            <w:r w:rsidRPr="00115FF0">
              <w:t>Patient Visit</w:t>
            </w:r>
          </w:p>
        </w:tc>
        <w:tc>
          <w:tcPr>
            <w:tcW w:w="971" w:type="dxa"/>
          </w:tcPr>
          <w:p w14:paraId="23898BDF" w14:textId="77777777" w:rsidR="00B17D89" w:rsidRPr="00115FF0" w:rsidRDefault="00B17D89" w:rsidP="00E7599A">
            <w:pPr>
              <w:pStyle w:val="TableEntry"/>
              <w:jc w:val="center"/>
            </w:pPr>
            <w:r w:rsidRPr="00115FF0">
              <w:t>R</w:t>
            </w:r>
          </w:p>
        </w:tc>
        <w:tc>
          <w:tcPr>
            <w:tcW w:w="872" w:type="dxa"/>
          </w:tcPr>
          <w:p w14:paraId="6EC7A9A0" w14:textId="77777777" w:rsidR="00B17D89" w:rsidRPr="00115FF0" w:rsidRDefault="00B17D89" w:rsidP="00E7599A">
            <w:pPr>
              <w:pStyle w:val="TableEntry"/>
              <w:jc w:val="center"/>
            </w:pPr>
            <w:r w:rsidRPr="00115FF0">
              <w:t>[1..1]</w:t>
            </w:r>
          </w:p>
        </w:tc>
        <w:tc>
          <w:tcPr>
            <w:tcW w:w="1701" w:type="dxa"/>
          </w:tcPr>
          <w:p w14:paraId="7CC34121" w14:textId="77777777" w:rsidR="00B17D89" w:rsidRPr="00115FF0" w:rsidRDefault="00B17D89" w:rsidP="00E7599A">
            <w:pPr>
              <w:pStyle w:val="TableEntry"/>
              <w:jc w:val="center"/>
            </w:pPr>
            <w:r w:rsidRPr="00115FF0">
              <w:t>3</w:t>
            </w:r>
          </w:p>
        </w:tc>
      </w:tr>
      <w:tr w:rsidR="00B17D89" w:rsidRPr="00115FF0" w14:paraId="1D1AF632" w14:textId="77777777" w:rsidTr="00E7599A">
        <w:trPr>
          <w:cantSplit/>
          <w:jc w:val="center"/>
        </w:trPr>
        <w:tc>
          <w:tcPr>
            <w:tcW w:w="1951" w:type="dxa"/>
          </w:tcPr>
          <w:p w14:paraId="336EB7F7" w14:textId="77777777" w:rsidR="00B17D89" w:rsidRPr="00115FF0" w:rsidRDefault="00B17D89" w:rsidP="00E7599A">
            <w:pPr>
              <w:pStyle w:val="TableEntry"/>
            </w:pPr>
            <w:r w:rsidRPr="00115FF0">
              <w:t>PV2</w:t>
            </w:r>
          </w:p>
        </w:tc>
        <w:tc>
          <w:tcPr>
            <w:tcW w:w="3544" w:type="dxa"/>
          </w:tcPr>
          <w:p w14:paraId="39945666" w14:textId="77777777" w:rsidR="00B17D89" w:rsidRPr="00115FF0" w:rsidRDefault="00B17D89" w:rsidP="00E7599A">
            <w:pPr>
              <w:pStyle w:val="TableEntry"/>
            </w:pPr>
            <w:r w:rsidRPr="00115FF0">
              <w:t>Patient Visit – Additional Info</w:t>
            </w:r>
          </w:p>
        </w:tc>
        <w:tc>
          <w:tcPr>
            <w:tcW w:w="971" w:type="dxa"/>
          </w:tcPr>
          <w:p w14:paraId="0AC34E77" w14:textId="77777777" w:rsidR="00B17D89" w:rsidRPr="00115FF0" w:rsidRDefault="009E79B9" w:rsidP="00E7599A">
            <w:pPr>
              <w:pStyle w:val="TableEntry"/>
              <w:jc w:val="center"/>
            </w:pPr>
            <w:r w:rsidRPr="00115FF0">
              <w:t>R</w:t>
            </w:r>
          </w:p>
        </w:tc>
        <w:tc>
          <w:tcPr>
            <w:tcW w:w="872" w:type="dxa"/>
          </w:tcPr>
          <w:p w14:paraId="01A5E2AE" w14:textId="77777777" w:rsidR="00B17D89" w:rsidRPr="00115FF0" w:rsidRDefault="00B17D89" w:rsidP="009E79B9">
            <w:pPr>
              <w:pStyle w:val="TableEntry"/>
              <w:jc w:val="center"/>
            </w:pPr>
            <w:r w:rsidRPr="00115FF0">
              <w:t>[</w:t>
            </w:r>
            <w:r w:rsidR="009E79B9" w:rsidRPr="00115FF0">
              <w:t>1</w:t>
            </w:r>
            <w:r w:rsidRPr="00115FF0">
              <w:t>..1]</w:t>
            </w:r>
          </w:p>
        </w:tc>
        <w:tc>
          <w:tcPr>
            <w:tcW w:w="1701" w:type="dxa"/>
          </w:tcPr>
          <w:p w14:paraId="53F5F092" w14:textId="77777777" w:rsidR="00B17D89" w:rsidRPr="00115FF0" w:rsidRDefault="00B17D89" w:rsidP="00E7599A">
            <w:pPr>
              <w:pStyle w:val="TableEntry"/>
              <w:jc w:val="center"/>
            </w:pPr>
            <w:r w:rsidRPr="00115FF0">
              <w:t>3</w:t>
            </w:r>
          </w:p>
        </w:tc>
      </w:tr>
      <w:tr w:rsidR="00B17D89" w:rsidRPr="00115FF0" w14:paraId="138DFC2D" w14:textId="77777777" w:rsidTr="00E7599A">
        <w:trPr>
          <w:cantSplit/>
          <w:jc w:val="center"/>
        </w:trPr>
        <w:tc>
          <w:tcPr>
            <w:tcW w:w="1951" w:type="dxa"/>
          </w:tcPr>
          <w:p w14:paraId="2E63A359" w14:textId="77777777" w:rsidR="00B17D89" w:rsidRPr="00115FF0" w:rsidRDefault="00B17D89" w:rsidP="00E7599A">
            <w:pPr>
              <w:pStyle w:val="TableEntry"/>
            </w:pPr>
            <w:r w:rsidRPr="00115FF0">
              <w:t>ROL</w:t>
            </w:r>
          </w:p>
        </w:tc>
        <w:tc>
          <w:tcPr>
            <w:tcW w:w="3544" w:type="dxa"/>
          </w:tcPr>
          <w:p w14:paraId="3F7E563D" w14:textId="77777777" w:rsidR="00B17D89" w:rsidRPr="00115FF0" w:rsidRDefault="00B17D89" w:rsidP="00E7599A">
            <w:pPr>
              <w:pStyle w:val="TableEntry"/>
            </w:pPr>
            <w:r w:rsidRPr="00115FF0">
              <w:t>Role</w:t>
            </w:r>
          </w:p>
        </w:tc>
        <w:tc>
          <w:tcPr>
            <w:tcW w:w="971" w:type="dxa"/>
          </w:tcPr>
          <w:p w14:paraId="6CBF31E2" w14:textId="77777777" w:rsidR="00B17D89" w:rsidRPr="00115FF0" w:rsidRDefault="00B17D89" w:rsidP="00E7599A">
            <w:pPr>
              <w:pStyle w:val="TableEntry"/>
              <w:jc w:val="center"/>
            </w:pPr>
            <w:r w:rsidRPr="00115FF0">
              <w:t>O</w:t>
            </w:r>
          </w:p>
        </w:tc>
        <w:tc>
          <w:tcPr>
            <w:tcW w:w="872" w:type="dxa"/>
          </w:tcPr>
          <w:p w14:paraId="7DE98F21" w14:textId="77777777" w:rsidR="00B17D89" w:rsidRPr="00115FF0" w:rsidRDefault="00B17D89" w:rsidP="00E7599A">
            <w:pPr>
              <w:pStyle w:val="TableEntry"/>
              <w:jc w:val="center"/>
            </w:pPr>
            <w:r w:rsidRPr="00115FF0">
              <w:t>[0..*]</w:t>
            </w:r>
          </w:p>
        </w:tc>
        <w:tc>
          <w:tcPr>
            <w:tcW w:w="1701" w:type="dxa"/>
          </w:tcPr>
          <w:p w14:paraId="0424D1B7" w14:textId="77777777" w:rsidR="00B17D89" w:rsidRPr="00115FF0" w:rsidRDefault="00B17D89" w:rsidP="00E7599A">
            <w:pPr>
              <w:pStyle w:val="TableEntry"/>
              <w:jc w:val="center"/>
            </w:pPr>
            <w:r w:rsidRPr="00115FF0">
              <w:t>15</w:t>
            </w:r>
          </w:p>
        </w:tc>
      </w:tr>
      <w:tr w:rsidR="00B17D89" w:rsidRPr="00115FF0" w14:paraId="445D1972" w14:textId="77777777" w:rsidTr="00E7599A">
        <w:trPr>
          <w:cantSplit/>
          <w:jc w:val="center"/>
        </w:trPr>
        <w:tc>
          <w:tcPr>
            <w:tcW w:w="1951" w:type="dxa"/>
          </w:tcPr>
          <w:p w14:paraId="491001A5" w14:textId="77777777" w:rsidR="00B17D89" w:rsidRPr="00115FF0" w:rsidRDefault="00B17D89" w:rsidP="00E7599A">
            <w:pPr>
              <w:pStyle w:val="TableEntry"/>
            </w:pPr>
            <w:r w:rsidRPr="00115FF0">
              <w:t>DB1</w:t>
            </w:r>
          </w:p>
        </w:tc>
        <w:tc>
          <w:tcPr>
            <w:tcW w:w="3544" w:type="dxa"/>
          </w:tcPr>
          <w:p w14:paraId="061BF2BC" w14:textId="77777777" w:rsidR="00B17D89" w:rsidRPr="00115FF0" w:rsidRDefault="00B17D89" w:rsidP="00E7599A">
            <w:pPr>
              <w:pStyle w:val="TableEntry"/>
            </w:pPr>
            <w:r w:rsidRPr="00115FF0">
              <w:t>Disability Information</w:t>
            </w:r>
          </w:p>
        </w:tc>
        <w:tc>
          <w:tcPr>
            <w:tcW w:w="971" w:type="dxa"/>
          </w:tcPr>
          <w:p w14:paraId="793BB6F6" w14:textId="77777777" w:rsidR="00B17D89" w:rsidRPr="00115FF0" w:rsidRDefault="00B17D89" w:rsidP="00E7599A">
            <w:pPr>
              <w:pStyle w:val="TableEntry"/>
              <w:jc w:val="center"/>
            </w:pPr>
            <w:r w:rsidRPr="00115FF0">
              <w:t>O</w:t>
            </w:r>
          </w:p>
        </w:tc>
        <w:tc>
          <w:tcPr>
            <w:tcW w:w="872" w:type="dxa"/>
          </w:tcPr>
          <w:p w14:paraId="02E70311" w14:textId="77777777" w:rsidR="00B17D89" w:rsidRPr="00115FF0" w:rsidRDefault="00B17D89" w:rsidP="00E7599A">
            <w:pPr>
              <w:pStyle w:val="TableEntry"/>
              <w:jc w:val="center"/>
            </w:pPr>
            <w:r w:rsidRPr="00115FF0">
              <w:t>[0..*]</w:t>
            </w:r>
          </w:p>
        </w:tc>
        <w:tc>
          <w:tcPr>
            <w:tcW w:w="1701" w:type="dxa"/>
          </w:tcPr>
          <w:p w14:paraId="736D54DA" w14:textId="77777777" w:rsidR="00B17D89" w:rsidRPr="00115FF0" w:rsidRDefault="00B17D89" w:rsidP="00E7599A">
            <w:pPr>
              <w:pStyle w:val="TableEntry"/>
              <w:jc w:val="center"/>
            </w:pPr>
            <w:r w:rsidRPr="00115FF0">
              <w:t>3</w:t>
            </w:r>
          </w:p>
        </w:tc>
      </w:tr>
      <w:tr w:rsidR="00B17D89" w:rsidRPr="00115FF0" w14:paraId="21FC852D" w14:textId="77777777" w:rsidTr="00E7599A">
        <w:trPr>
          <w:cantSplit/>
          <w:jc w:val="center"/>
        </w:trPr>
        <w:tc>
          <w:tcPr>
            <w:tcW w:w="1951" w:type="dxa"/>
          </w:tcPr>
          <w:p w14:paraId="42A60AB2" w14:textId="77777777" w:rsidR="00B17D89" w:rsidRPr="00115FF0" w:rsidRDefault="00B17D89" w:rsidP="00E7599A">
            <w:pPr>
              <w:pStyle w:val="TableEntry"/>
            </w:pPr>
            <w:r w:rsidRPr="00115FF0">
              <w:t>OBX</w:t>
            </w:r>
          </w:p>
        </w:tc>
        <w:tc>
          <w:tcPr>
            <w:tcW w:w="3544" w:type="dxa"/>
          </w:tcPr>
          <w:p w14:paraId="76F53829" w14:textId="77777777" w:rsidR="00B17D89" w:rsidRPr="00115FF0" w:rsidRDefault="00B17D89" w:rsidP="00E7599A">
            <w:pPr>
              <w:pStyle w:val="TableEntry"/>
            </w:pPr>
            <w:r w:rsidRPr="00115FF0">
              <w:t>Observation/Result</w:t>
            </w:r>
          </w:p>
        </w:tc>
        <w:tc>
          <w:tcPr>
            <w:tcW w:w="971" w:type="dxa"/>
          </w:tcPr>
          <w:p w14:paraId="38787382" w14:textId="77777777" w:rsidR="00B17D89" w:rsidRPr="00115FF0" w:rsidRDefault="00B17D89" w:rsidP="00E7599A">
            <w:pPr>
              <w:pStyle w:val="TableEntry"/>
              <w:jc w:val="center"/>
            </w:pPr>
            <w:r w:rsidRPr="00115FF0">
              <w:t>O</w:t>
            </w:r>
          </w:p>
        </w:tc>
        <w:tc>
          <w:tcPr>
            <w:tcW w:w="872" w:type="dxa"/>
          </w:tcPr>
          <w:p w14:paraId="7FF40A61" w14:textId="77777777" w:rsidR="00B17D89" w:rsidRPr="00115FF0" w:rsidRDefault="00B17D89" w:rsidP="00E7599A">
            <w:pPr>
              <w:pStyle w:val="TableEntry"/>
              <w:jc w:val="center"/>
            </w:pPr>
            <w:r w:rsidRPr="00115FF0">
              <w:t>[0..*]</w:t>
            </w:r>
          </w:p>
        </w:tc>
        <w:tc>
          <w:tcPr>
            <w:tcW w:w="1701" w:type="dxa"/>
          </w:tcPr>
          <w:p w14:paraId="503F285E" w14:textId="77777777" w:rsidR="00B17D89" w:rsidRPr="00115FF0" w:rsidRDefault="00B17D89" w:rsidP="00E7599A">
            <w:pPr>
              <w:pStyle w:val="TableEntry"/>
              <w:jc w:val="center"/>
            </w:pPr>
            <w:r w:rsidRPr="00115FF0">
              <w:t>7</w:t>
            </w:r>
          </w:p>
        </w:tc>
      </w:tr>
      <w:tr w:rsidR="00B17D89" w:rsidRPr="00115FF0" w14:paraId="32F9BB57" w14:textId="77777777" w:rsidTr="00E7599A">
        <w:trPr>
          <w:cantSplit/>
          <w:jc w:val="center"/>
        </w:trPr>
        <w:tc>
          <w:tcPr>
            <w:tcW w:w="1951" w:type="dxa"/>
          </w:tcPr>
          <w:p w14:paraId="6F8DDFD1" w14:textId="77777777" w:rsidR="00B17D89" w:rsidRPr="00115FF0" w:rsidRDefault="00B17D89" w:rsidP="00E7599A">
            <w:pPr>
              <w:pStyle w:val="TableEntry"/>
            </w:pPr>
            <w:r w:rsidRPr="00115FF0">
              <w:t>AL1</w:t>
            </w:r>
          </w:p>
        </w:tc>
        <w:tc>
          <w:tcPr>
            <w:tcW w:w="3544" w:type="dxa"/>
          </w:tcPr>
          <w:p w14:paraId="30D05847" w14:textId="77777777" w:rsidR="00B17D89" w:rsidRPr="00115FF0" w:rsidRDefault="00B17D89" w:rsidP="00E7599A">
            <w:pPr>
              <w:pStyle w:val="TableEntry"/>
            </w:pPr>
            <w:r w:rsidRPr="00115FF0">
              <w:t>Allergy Information</w:t>
            </w:r>
          </w:p>
        </w:tc>
        <w:tc>
          <w:tcPr>
            <w:tcW w:w="971" w:type="dxa"/>
          </w:tcPr>
          <w:p w14:paraId="43D75F4E" w14:textId="77777777" w:rsidR="00B17D89" w:rsidRPr="00115FF0" w:rsidRDefault="00B17D89" w:rsidP="00E7599A">
            <w:pPr>
              <w:pStyle w:val="TableEntry"/>
              <w:jc w:val="center"/>
            </w:pPr>
            <w:r w:rsidRPr="00115FF0">
              <w:t>O</w:t>
            </w:r>
          </w:p>
        </w:tc>
        <w:tc>
          <w:tcPr>
            <w:tcW w:w="872" w:type="dxa"/>
          </w:tcPr>
          <w:p w14:paraId="38700010" w14:textId="77777777" w:rsidR="00B17D89" w:rsidRPr="00115FF0" w:rsidRDefault="00B17D89" w:rsidP="00E7599A">
            <w:pPr>
              <w:pStyle w:val="TableEntry"/>
              <w:jc w:val="center"/>
            </w:pPr>
            <w:r w:rsidRPr="00115FF0">
              <w:t>[0..*]</w:t>
            </w:r>
          </w:p>
        </w:tc>
        <w:tc>
          <w:tcPr>
            <w:tcW w:w="1701" w:type="dxa"/>
          </w:tcPr>
          <w:p w14:paraId="3BBF3FA7" w14:textId="77777777" w:rsidR="00B17D89" w:rsidRPr="00115FF0" w:rsidRDefault="00B17D89" w:rsidP="00E7599A">
            <w:pPr>
              <w:pStyle w:val="TableEntry"/>
              <w:jc w:val="center"/>
            </w:pPr>
            <w:r w:rsidRPr="00115FF0">
              <w:t>3</w:t>
            </w:r>
          </w:p>
        </w:tc>
      </w:tr>
      <w:tr w:rsidR="00B17D89" w:rsidRPr="00115FF0" w14:paraId="57C4EF1B" w14:textId="77777777" w:rsidTr="00E7599A">
        <w:trPr>
          <w:cantSplit/>
          <w:jc w:val="center"/>
        </w:trPr>
        <w:tc>
          <w:tcPr>
            <w:tcW w:w="1951" w:type="dxa"/>
          </w:tcPr>
          <w:p w14:paraId="3194D1FF" w14:textId="77777777" w:rsidR="00B17D89" w:rsidRPr="00115FF0" w:rsidRDefault="00B17D89" w:rsidP="00E7599A">
            <w:pPr>
              <w:pStyle w:val="TableEntry"/>
            </w:pPr>
            <w:r w:rsidRPr="00115FF0">
              <w:t>DG1</w:t>
            </w:r>
          </w:p>
        </w:tc>
        <w:tc>
          <w:tcPr>
            <w:tcW w:w="3544" w:type="dxa"/>
          </w:tcPr>
          <w:p w14:paraId="3548F1DD" w14:textId="77777777" w:rsidR="00B17D89" w:rsidRPr="00115FF0" w:rsidRDefault="00B17D89" w:rsidP="00E7599A">
            <w:pPr>
              <w:pStyle w:val="TableEntry"/>
            </w:pPr>
            <w:r w:rsidRPr="00115FF0">
              <w:t>Diagnosis Information</w:t>
            </w:r>
          </w:p>
        </w:tc>
        <w:tc>
          <w:tcPr>
            <w:tcW w:w="971" w:type="dxa"/>
          </w:tcPr>
          <w:p w14:paraId="4A73770A" w14:textId="77777777" w:rsidR="00B17D89" w:rsidRPr="00115FF0" w:rsidRDefault="00B17D89" w:rsidP="00E7599A">
            <w:pPr>
              <w:pStyle w:val="TableEntry"/>
              <w:jc w:val="center"/>
            </w:pPr>
            <w:r w:rsidRPr="00115FF0">
              <w:t>O</w:t>
            </w:r>
          </w:p>
        </w:tc>
        <w:tc>
          <w:tcPr>
            <w:tcW w:w="872" w:type="dxa"/>
          </w:tcPr>
          <w:p w14:paraId="4AAA869C" w14:textId="77777777" w:rsidR="00B17D89" w:rsidRPr="00115FF0" w:rsidRDefault="00B17D89" w:rsidP="00E7599A">
            <w:pPr>
              <w:pStyle w:val="TableEntry"/>
              <w:jc w:val="center"/>
            </w:pPr>
            <w:r w:rsidRPr="00115FF0">
              <w:t>[0..*]</w:t>
            </w:r>
          </w:p>
        </w:tc>
        <w:tc>
          <w:tcPr>
            <w:tcW w:w="1701" w:type="dxa"/>
          </w:tcPr>
          <w:p w14:paraId="0AFAEF8F" w14:textId="77777777" w:rsidR="00B17D89" w:rsidRPr="00115FF0" w:rsidRDefault="00B17D89" w:rsidP="00E7599A">
            <w:pPr>
              <w:pStyle w:val="TableEntry"/>
              <w:jc w:val="center"/>
            </w:pPr>
            <w:r w:rsidRPr="00115FF0">
              <w:t>6</w:t>
            </w:r>
          </w:p>
        </w:tc>
      </w:tr>
      <w:tr w:rsidR="00B17D89" w:rsidRPr="00115FF0" w14:paraId="7A872BEC" w14:textId="77777777" w:rsidTr="00E7599A">
        <w:trPr>
          <w:cantSplit/>
          <w:jc w:val="center"/>
        </w:trPr>
        <w:tc>
          <w:tcPr>
            <w:tcW w:w="1951" w:type="dxa"/>
          </w:tcPr>
          <w:p w14:paraId="3915B474" w14:textId="77777777" w:rsidR="00B17D89" w:rsidRPr="00115FF0" w:rsidRDefault="00B17D89" w:rsidP="00E7599A">
            <w:pPr>
              <w:pStyle w:val="TableEntry"/>
            </w:pPr>
            <w:r w:rsidRPr="00115FF0">
              <w:t>DRG</w:t>
            </w:r>
          </w:p>
        </w:tc>
        <w:tc>
          <w:tcPr>
            <w:tcW w:w="3544" w:type="dxa"/>
          </w:tcPr>
          <w:p w14:paraId="10B89139" w14:textId="77777777" w:rsidR="00B17D89" w:rsidRPr="00115FF0" w:rsidRDefault="00B17D89" w:rsidP="00E7599A">
            <w:pPr>
              <w:pStyle w:val="TableEntry"/>
            </w:pPr>
            <w:r w:rsidRPr="00115FF0">
              <w:t>Diagnosis Related Group</w:t>
            </w:r>
          </w:p>
        </w:tc>
        <w:tc>
          <w:tcPr>
            <w:tcW w:w="971" w:type="dxa"/>
          </w:tcPr>
          <w:p w14:paraId="13A7EB56" w14:textId="77777777" w:rsidR="00B17D89" w:rsidRPr="00115FF0" w:rsidRDefault="00B17D89" w:rsidP="00E7599A">
            <w:pPr>
              <w:pStyle w:val="TableEntry"/>
              <w:jc w:val="center"/>
            </w:pPr>
            <w:r w:rsidRPr="00115FF0">
              <w:t>O</w:t>
            </w:r>
          </w:p>
        </w:tc>
        <w:tc>
          <w:tcPr>
            <w:tcW w:w="872" w:type="dxa"/>
          </w:tcPr>
          <w:p w14:paraId="2BFBFB7D" w14:textId="77777777" w:rsidR="00B17D89" w:rsidRPr="00115FF0" w:rsidRDefault="00B17D89" w:rsidP="00E7599A">
            <w:pPr>
              <w:pStyle w:val="TableEntry"/>
              <w:jc w:val="center"/>
            </w:pPr>
            <w:r w:rsidRPr="00115FF0">
              <w:t>[0..1]</w:t>
            </w:r>
          </w:p>
        </w:tc>
        <w:tc>
          <w:tcPr>
            <w:tcW w:w="1701" w:type="dxa"/>
          </w:tcPr>
          <w:p w14:paraId="7CEBBB8E" w14:textId="77777777" w:rsidR="00B17D89" w:rsidRPr="00115FF0" w:rsidRDefault="00B17D89" w:rsidP="00E7599A">
            <w:pPr>
              <w:pStyle w:val="TableEntry"/>
              <w:jc w:val="center"/>
            </w:pPr>
            <w:r w:rsidRPr="00115FF0">
              <w:t>6</w:t>
            </w:r>
          </w:p>
        </w:tc>
      </w:tr>
      <w:tr w:rsidR="00B17D89" w:rsidRPr="00115FF0" w14:paraId="4F2CE8B4" w14:textId="77777777" w:rsidTr="00E7599A">
        <w:trPr>
          <w:cantSplit/>
          <w:jc w:val="center"/>
        </w:trPr>
        <w:tc>
          <w:tcPr>
            <w:tcW w:w="1951" w:type="dxa"/>
          </w:tcPr>
          <w:p w14:paraId="2EACE7F5" w14:textId="77777777" w:rsidR="00B17D89" w:rsidRPr="00115FF0" w:rsidRDefault="00B17D89" w:rsidP="00E7599A">
            <w:pPr>
              <w:pStyle w:val="TableEntry"/>
            </w:pPr>
            <w:r w:rsidRPr="00115FF0">
              <w:t>---</w:t>
            </w:r>
          </w:p>
        </w:tc>
        <w:tc>
          <w:tcPr>
            <w:tcW w:w="3544" w:type="dxa"/>
          </w:tcPr>
          <w:p w14:paraId="3A4B7925" w14:textId="77777777" w:rsidR="00B17D89" w:rsidRPr="00115FF0" w:rsidRDefault="00B17D89" w:rsidP="00E7599A">
            <w:pPr>
              <w:pStyle w:val="TableEntry"/>
            </w:pPr>
            <w:r w:rsidRPr="00115FF0">
              <w:t>--- PROCEDURE begin</w:t>
            </w:r>
          </w:p>
        </w:tc>
        <w:tc>
          <w:tcPr>
            <w:tcW w:w="971" w:type="dxa"/>
          </w:tcPr>
          <w:p w14:paraId="7C7363CB" w14:textId="77777777" w:rsidR="00B17D89" w:rsidRPr="00115FF0" w:rsidRDefault="00B17D89" w:rsidP="00E7599A">
            <w:pPr>
              <w:pStyle w:val="TableEntry"/>
              <w:jc w:val="center"/>
            </w:pPr>
            <w:r w:rsidRPr="00115FF0">
              <w:t>O</w:t>
            </w:r>
          </w:p>
        </w:tc>
        <w:tc>
          <w:tcPr>
            <w:tcW w:w="872" w:type="dxa"/>
          </w:tcPr>
          <w:p w14:paraId="71C85D67" w14:textId="77777777" w:rsidR="00B17D89" w:rsidRPr="00115FF0" w:rsidRDefault="00B17D89" w:rsidP="00E7599A">
            <w:pPr>
              <w:pStyle w:val="TableEntry"/>
              <w:jc w:val="center"/>
            </w:pPr>
            <w:r w:rsidRPr="00115FF0">
              <w:t>[0..*]</w:t>
            </w:r>
          </w:p>
        </w:tc>
        <w:tc>
          <w:tcPr>
            <w:tcW w:w="1701" w:type="dxa"/>
          </w:tcPr>
          <w:p w14:paraId="2EB41F98" w14:textId="77777777" w:rsidR="00B17D89" w:rsidRPr="00115FF0" w:rsidRDefault="00B17D89" w:rsidP="00E7599A">
            <w:pPr>
              <w:pStyle w:val="TableEntry"/>
              <w:jc w:val="center"/>
            </w:pPr>
          </w:p>
        </w:tc>
      </w:tr>
      <w:tr w:rsidR="00B17D89" w:rsidRPr="00115FF0" w14:paraId="1F55E729" w14:textId="77777777" w:rsidTr="00E7599A">
        <w:trPr>
          <w:cantSplit/>
          <w:jc w:val="center"/>
        </w:trPr>
        <w:tc>
          <w:tcPr>
            <w:tcW w:w="1951" w:type="dxa"/>
          </w:tcPr>
          <w:p w14:paraId="08E81D1B" w14:textId="77777777" w:rsidR="00B17D89" w:rsidRPr="00115FF0" w:rsidRDefault="00B17D89" w:rsidP="00E7599A">
            <w:pPr>
              <w:pStyle w:val="TableEntry"/>
            </w:pPr>
            <w:r w:rsidRPr="00115FF0">
              <w:t xml:space="preserve">  PR1</w:t>
            </w:r>
          </w:p>
        </w:tc>
        <w:tc>
          <w:tcPr>
            <w:tcW w:w="3544" w:type="dxa"/>
          </w:tcPr>
          <w:p w14:paraId="4BB154DF" w14:textId="77777777" w:rsidR="00B17D89" w:rsidRPr="00115FF0" w:rsidRDefault="00B17D89" w:rsidP="00E7599A">
            <w:pPr>
              <w:pStyle w:val="TableEntry"/>
            </w:pPr>
            <w:r w:rsidRPr="00115FF0">
              <w:t>Procedures</w:t>
            </w:r>
          </w:p>
        </w:tc>
        <w:tc>
          <w:tcPr>
            <w:tcW w:w="971" w:type="dxa"/>
          </w:tcPr>
          <w:p w14:paraId="6D11D476" w14:textId="77777777" w:rsidR="00B17D89" w:rsidRPr="00115FF0" w:rsidRDefault="00B17D89" w:rsidP="00E7599A">
            <w:pPr>
              <w:pStyle w:val="TableEntry"/>
              <w:jc w:val="center"/>
            </w:pPr>
            <w:r w:rsidRPr="00115FF0">
              <w:t>R</w:t>
            </w:r>
          </w:p>
        </w:tc>
        <w:tc>
          <w:tcPr>
            <w:tcW w:w="872" w:type="dxa"/>
          </w:tcPr>
          <w:p w14:paraId="6010B0D2" w14:textId="77777777" w:rsidR="00B17D89" w:rsidRPr="00115FF0" w:rsidRDefault="00B17D89" w:rsidP="00E7599A">
            <w:pPr>
              <w:pStyle w:val="TableEntry"/>
              <w:jc w:val="center"/>
            </w:pPr>
            <w:r w:rsidRPr="00115FF0">
              <w:t>[1..1]</w:t>
            </w:r>
          </w:p>
        </w:tc>
        <w:tc>
          <w:tcPr>
            <w:tcW w:w="1701" w:type="dxa"/>
          </w:tcPr>
          <w:p w14:paraId="7B5C4F2A" w14:textId="77777777" w:rsidR="00B17D89" w:rsidRPr="00115FF0" w:rsidRDefault="00B17D89" w:rsidP="00E7599A">
            <w:pPr>
              <w:pStyle w:val="TableEntry"/>
              <w:jc w:val="center"/>
            </w:pPr>
            <w:r w:rsidRPr="00115FF0">
              <w:t>6</w:t>
            </w:r>
          </w:p>
        </w:tc>
      </w:tr>
      <w:tr w:rsidR="00B17D89" w:rsidRPr="00115FF0" w14:paraId="4F1151BB" w14:textId="77777777" w:rsidTr="00E7599A">
        <w:trPr>
          <w:cantSplit/>
          <w:jc w:val="center"/>
        </w:trPr>
        <w:tc>
          <w:tcPr>
            <w:tcW w:w="1951" w:type="dxa"/>
          </w:tcPr>
          <w:p w14:paraId="3D91CEC3" w14:textId="77777777" w:rsidR="00B17D89" w:rsidRPr="00115FF0" w:rsidRDefault="00B17D89" w:rsidP="00E7599A">
            <w:pPr>
              <w:pStyle w:val="TableEntry"/>
            </w:pPr>
            <w:r w:rsidRPr="00115FF0">
              <w:t xml:space="preserve">  ROL</w:t>
            </w:r>
          </w:p>
        </w:tc>
        <w:tc>
          <w:tcPr>
            <w:tcW w:w="3544" w:type="dxa"/>
          </w:tcPr>
          <w:p w14:paraId="1DB5D187" w14:textId="77777777" w:rsidR="00B17D89" w:rsidRPr="00115FF0" w:rsidRDefault="00B17D89" w:rsidP="00E7599A">
            <w:pPr>
              <w:pStyle w:val="TableEntry"/>
            </w:pPr>
            <w:r w:rsidRPr="00115FF0">
              <w:t>Role</w:t>
            </w:r>
          </w:p>
        </w:tc>
        <w:tc>
          <w:tcPr>
            <w:tcW w:w="971" w:type="dxa"/>
          </w:tcPr>
          <w:p w14:paraId="6333F4D8" w14:textId="77777777" w:rsidR="00B17D89" w:rsidRPr="00115FF0" w:rsidRDefault="00B17D89" w:rsidP="00E7599A">
            <w:pPr>
              <w:pStyle w:val="TableEntry"/>
              <w:jc w:val="center"/>
            </w:pPr>
            <w:r w:rsidRPr="00115FF0">
              <w:t>O</w:t>
            </w:r>
          </w:p>
        </w:tc>
        <w:tc>
          <w:tcPr>
            <w:tcW w:w="872" w:type="dxa"/>
          </w:tcPr>
          <w:p w14:paraId="5B44E346" w14:textId="77777777" w:rsidR="00B17D89" w:rsidRPr="00115FF0" w:rsidRDefault="00B17D89" w:rsidP="00E7599A">
            <w:pPr>
              <w:pStyle w:val="TableEntry"/>
              <w:jc w:val="center"/>
            </w:pPr>
            <w:r w:rsidRPr="00115FF0">
              <w:t>[0..*]</w:t>
            </w:r>
          </w:p>
        </w:tc>
        <w:tc>
          <w:tcPr>
            <w:tcW w:w="1701" w:type="dxa"/>
          </w:tcPr>
          <w:p w14:paraId="7CCFE857" w14:textId="77777777" w:rsidR="00B17D89" w:rsidRPr="00115FF0" w:rsidRDefault="00B17D89" w:rsidP="00E7599A">
            <w:pPr>
              <w:pStyle w:val="TableEntry"/>
              <w:jc w:val="center"/>
            </w:pPr>
            <w:r w:rsidRPr="00115FF0">
              <w:t>15</w:t>
            </w:r>
          </w:p>
        </w:tc>
      </w:tr>
      <w:tr w:rsidR="00B17D89" w:rsidRPr="00115FF0" w14:paraId="013EFB1F" w14:textId="77777777" w:rsidTr="00E7599A">
        <w:trPr>
          <w:cantSplit/>
          <w:jc w:val="center"/>
        </w:trPr>
        <w:tc>
          <w:tcPr>
            <w:tcW w:w="1951" w:type="dxa"/>
          </w:tcPr>
          <w:p w14:paraId="66796426" w14:textId="77777777" w:rsidR="00B17D89" w:rsidRPr="00115FF0" w:rsidRDefault="00B17D89" w:rsidP="00E7599A">
            <w:pPr>
              <w:pStyle w:val="TableEntry"/>
            </w:pPr>
            <w:r w:rsidRPr="00115FF0">
              <w:t>---</w:t>
            </w:r>
          </w:p>
        </w:tc>
        <w:tc>
          <w:tcPr>
            <w:tcW w:w="3544" w:type="dxa"/>
          </w:tcPr>
          <w:p w14:paraId="5A03F140" w14:textId="77777777" w:rsidR="00B17D89" w:rsidRPr="00115FF0" w:rsidRDefault="00B17D89" w:rsidP="00E7599A">
            <w:pPr>
              <w:pStyle w:val="TableEntry"/>
            </w:pPr>
            <w:r w:rsidRPr="00115FF0">
              <w:t>--- PROCEDURE end</w:t>
            </w:r>
          </w:p>
        </w:tc>
        <w:tc>
          <w:tcPr>
            <w:tcW w:w="971" w:type="dxa"/>
          </w:tcPr>
          <w:p w14:paraId="644B1038" w14:textId="77777777" w:rsidR="00B17D89" w:rsidRPr="00115FF0" w:rsidRDefault="00B17D89" w:rsidP="00E7599A">
            <w:pPr>
              <w:pStyle w:val="TableEntry"/>
              <w:jc w:val="center"/>
            </w:pPr>
          </w:p>
        </w:tc>
        <w:tc>
          <w:tcPr>
            <w:tcW w:w="872" w:type="dxa"/>
          </w:tcPr>
          <w:p w14:paraId="2EBA2ABB" w14:textId="77777777" w:rsidR="00B17D89" w:rsidRPr="00115FF0" w:rsidRDefault="00B17D89" w:rsidP="00E7599A">
            <w:pPr>
              <w:pStyle w:val="TableEntry"/>
              <w:jc w:val="center"/>
            </w:pPr>
          </w:p>
        </w:tc>
        <w:tc>
          <w:tcPr>
            <w:tcW w:w="1701" w:type="dxa"/>
          </w:tcPr>
          <w:p w14:paraId="37062179" w14:textId="77777777" w:rsidR="00B17D89" w:rsidRPr="00115FF0" w:rsidRDefault="00B17D89" w:rsidP="00E7599A">
            <w:pPr>
              <w:pStyle w:val="TableEntry"/>
              <w:jc w:val="center"/>
            </w:pPr>
          </w:p>
        </w:tc>
      </w:tr>
      <w:tr w:rsidR="00B17D89" w:rsidRPr="00115FF0" w14:paraId="273A47FB" w14:textId="77777777" w:rsidTr="00E7599A">
        <w:trPr>
          <w:cantSplit/>
          <w:jc w:val="center"/>
        </w:trPr>
        <w:tc>
          <w:tcPr>
            <w:tcW w:w="1951" w:type="dxa"/>
          </w:tcPr>
          <w:p w14:paraId="683497C5" w14:textId="77777777" w:rsidR="00B17D89" w:rsidRPr="00115FF0" w:rsidRDefault="00B17D89" w:rsidP="00E7599A">
            <w:pPr>
              <w:pStyle w:val="TableEntry"/>
            </w:pPr>
            <w:r w:rsidRPr="00115FF0">
              <w:t>GT1</w:t>
            </w:r>
          </w:p>
        </w:tc>
        <w:tc>
          <w:tcPr>
            <w:tcW w:w="3544" w:type="dxa"/>
          </w:tcPr>
          <w:p w14:paraId="44AF53A8" w14:textId="77777777" w:rsidR="00B17D89" w:rsidRPr="00115FF0" w:rsidRDefault="00B17D89" w:rsidP="00E7599A">
            <w:pPr>
              <w:pStyle w:val="TableEntry"/>
            </w:pPr>
            <w:r w:rsidRPr="00115FF0">
              <w:t>Guarantor</w:t>
            </w:r>
          </w:p>
        </w:tc>
        <w:tc>
          <w:tcPr>
            <w:tcW w:w="971" w:type="dxa"/>
          </w:tcPr>
          <w:p w14:paraId="15293956" w14:textId="77777777" w:rsidR="00B17D89" w:rsidRPr="00115FF0" w:rsidRDefault="00B17D89" w:rsidP="00E7599A">
            <w:pPr>
              <w:pStyle w:val="TableEntry"/>
              <w:jc w:val="center"/>
            </w:pPr>
            <w:r w:rsidRPr="00115FF0">
              <w:t>O</w:t>
            </w:r>
          </w:p>
        </w:tc>
        <w:tc>
          <w:tcPr>
            <w:tcW w:w="872" w:type="dxa"/>
          </w:tcPr>
          <w:p w14:paraId="698961E5" w14:textId="77777777" w:rsidR="00B17D89" w:rsidRPr="00115FF0" w:rsidRDefault="00B17D89" w:rsidP="00E7599A">
            <w:pPr>
              <w:pStyle w:val="TableEntry"/>
              <w:jc w:val="center"/>
            </w:pPr>
            <w:r w:rsidRPr="00115FF0">
              <w:t>[0..*]</w:t>
            </w:r>
          </w:p>
        </w:tc>
        <w:tc>
          <w:tcPr>
            <w:tcW w:w="1701" w:type="dxa"/>
          </w:tcPr>
          <w:p w14:paraId="567D7D3C" w14:textId="77777777" w:rsidR="00B17D89" w:rsidRPr="00115FF0" w:rsidRDefault="00B17D89" w:rsidP="00E7599A">
            <w:pPr>
              <w:pStyle w:val="TableEntry"/>
              <w:jc w:val="center"/>
            </w:pPr>
            <w:r w:rsidRPr="00115FF0">
              <w:t>6</w:t>
            </w:r>
          </w:p>
        </w:tc>
      </w:tr>
      <w:tr w:rsidR="00B17D89" w:rsidRPr="00115FF0" w14:paraId="2A1953BC" w14:textId="77777777" w:rsidTr="00E7599A">
        <w:trPr>
          <w:cantSplit/>
          <w:jc w:val="center"/>
        </w:trPr>
        <w:tc>
          <w:tcPr>
            <w:tcW w:w="1951" w:type="dxa"/>
          </w:tcPr>
          <w:p w14:paraId="01E83238" w14:textId="77777777" w:rsidR="00B17D89" w:rsidRPr="00115FF0" w:rsidRDefault="00B17D89" w:rsidP="00E7599A">
            <w:pPr>
              <w:pStyle w:val="TableEntry"/>
            </w:pPr>
            <w:r w:rsidRPr="00115FF0">
              <w:t>---</w:t>
            </w:r>
          </w:p>
        </w:tc>
        <w:tc>
          <w:tcPr>
            <w:tcW w:w="3544" w:type="dxa"/>
          </w:tcPr>
          <w:p w14:paraId="43DB2D24" w14:textId="77777777" w:rsidR="00B17D89" w:rsidRPr="00115FF0" w:rsidRDefault="00B17D89" w:rsidP="00E7599A">
            <w:pPr>
              <w:pStyle w:val="TableEntry"/>
            </w:pPr>
            <w:r w:rsidRPr="00115FF0">
              <w:t>--- INSURANCE begin</w:t>
            </w:r>
          </w:p>
        </w:tc>
        <w:tc>
          <w:tcPr>
            <w:tcW w:w="971" w:type="dxa"/>
          </w:tcPr>
          <w:p w14:paraId="4A5F8AA8" w14:textId="77777777" w:rsidR="00B17D89" w:rsidRPr="00115FF0" w:rsidRDefault="00B17D89" w:rsidP="00E7599A">
            <w:pPr>
              <w:pStyle w:val="TableEntry"/>
              <w:jc w:val="center"/>
            </w:pPr>
            <w:r w:rsidRPr="00115FF0">
              <w:t>O</w:t>
            </w:r>
          </w:p>
        </w:tc>
        <w:tc>
          <w:tcPr>
            <w:tcW w:w="872" w:type="dxa"/>
          </w:tcPr>
          <w:p w14:paraId="4E5731F0" w14:textId="77777777" w:rsidR="00B17D89" w:rsidRPr="00115FF0" w:rsidRDefault="00B17D89" w:rsidP="00E7599A">
            <w:pPr>
              <w:pStyle w:val="TableEntry"/>
              <w:jc w:val="center"/>
            </w:pPr>
            <w:r w:rsidRPr="00115FF0">
              <w:t>[0..*]</w:t>
            </w:r>
          </w:p>
        </w:tc>
        <w:tc>
          <w:tcPr>
            <w:tcW w:w="1701" w:type="dxa"/>
          </w:tcPr>
          <w:p w14:paraId="0223950A" w14:textId="77777777" w:rsidR="00B17D89" w:rsidRPr="00115FF0" w:rsidRDefault="00B17D89" w:rsidP="00E7599A">
            <w:pPr>
              <w:pStyle w:val="TableEntry"/>
              <w:jc w:val="center"/>
            </w:pPr>
          </w:p>
        </w:tc>
      </w:tr>
      <w:tr w:rsidR="00B17D89" w:rsidRPr="00115FF0" w14:paraId="6AA9847D" w14:textId="77777777" w:rsidTr="00E7599A">
        <w:trPr>
          <w:cantSplit/>
          <w:jc w:val="center"/>
        </w:trPr>
        <w:tc>
          <w:tcPr>
            <w:tcW w:w="1951" w:type="dxa"/>
          </w:tcPr>
          <w:p w14:paraId="28AE287F" w14:textId="77777777" w:rsidR="00B17D89" w:rsidRPr="00115FF0" w:rsidRDefault="00B17D89" w:rsidP="00E7599A">
            <w:pPr>
              <w:pStyle w:val="TableEntry"/>
            </w:pPr>
            <w:r w:rsidRPr="00115FF0">
              <w:t xml:space="preserve">  IN1</w:t>
            </w:r>
          </w:p>
        </w:tc>
        <w:tc>
          <w:tcPr>
            <w:tcW w:w="3544" w:type="dxa"/>
          </w:tcPr>
          <w:p w14:paraId="3C544869" w14:textId="77777777" w:rsidR="00B17D89" w:rsidRPr="00115FF0" w:rsidRDefault="00B17D89" w:rsidP="00E7599A">
            <w:pPr>
              <w:pStyle w:val="TableEntry"/>
            </w:pPr>
            <w:r w:rsidRPr="00115FF0">
              <w:t>Insurance</w:t>
            </w:r>
          </w:p>
        </w:tc>
        <w:tc>
          <w:tcPr>
            <w:tcW w:w="971" w:type="dxa"/>
          </w:tcPr>
          <w:p w14:paraId="086AA76F" w14:textId="77777777" w:rsidR="00B17D89" w:rsidRPr="00115FF0" w:rsidRDefault="00B17D89" w:rsidP="00E7599A">
            <w:pPr>
              <w:pStyle w:val="TableEntry"/>
              <w:jc w:val="center"/>
            </w:pPr>
            <w:r w:rsidRPr="00115FF0">
              <w:t>R</w:t>
            </w:r>
          </w:p>
        </w:tc>
        <w:tc>
          <w:tcPr>
            <w:tcW w:w="872" w:type="dxa"/>
          </w:tcPr>
          <w:p w14:paraId="7EA60524" w14:textId="77777777" w:rsidR="00B17D89" w:rsidRPr="00115FF0" w:rsidRDefault="00B17D89" w:rsidP="00E7599A">
            <w:pPr>
              <w:pStyle w:val="TableEntry"/>
              <w:jc w:val="center"/>
            </w:pPr>
            <w:r w:rsidRPr="00115FF0">
              <w:t>[1..1]</w:t>
            </w:r>
          </w:p>
        </w:tc>
        <w:tc>
          <w:tcPr>
            <w:tcW w:w="1701" w:type="dxa"/>
          </w:tcPr>
          <w:p w14:paraId="422042A5" w14:textId="77777777" w:rsidR="00B17D89" w:rsidRPr="00115FF0" w:rsidRDefault="00B17D89" w:rsidP="00E7599A">
            <w:pPr>
              <w:pStyle w:val="TableEntry"/>
              <w:jc w:val="center"/>
            </w:pPr>
            <w:r w:rsidRPr="00115FF0">
              <w:t>6</w:t>
            </w:r>
          </w:p>
        </w:tc>
      </w:tr>
      <w:tr w:rsidR="00B17D89" w:rsidRPr="00115FF0" w14:paraId="446F4DA0" w14:textId="77777777" w:rsidTr="00E7599A">
        <w:trPr>
          <w:cantSplit/>
          <w:jc w:val="center"/>
        </w:trPr>
        <w:tc>
          <w:tcPr>
            <w:tcW w:w="1951" w:type="dxa"/>
          </w:tcPr>
          <w:p w14:paraId="044C935E" w14:textId="77777777" w:rsidR="00B17D89" w:rsidRPr="00115FF0" w:rsidRDefault="00B17D89" w:rsidP="00E7599A">
            <w:pPr>
              <w:pStyle w:val="TableEntry"/>
            </w:pPr>
            <w:r w:rsidRPr="00115FF0">
              <w:t xml:space="preserve">  IN2</w:t>
            </w:r>
          </w:p>
        </w:tc>
        <w:tc>
          <w:tcPr>
            <w:tcW w:w="3544" w:type="dxa"/>
          </w:tcPr>
          <w:p w14:paraId="08BE3C77" w14:textId="77777777" w:rsidR="00B17D89" w:rsidRPr="00115FF0" w:rsidRDefault="00B17D89" w:rsidP="00E7599A">
            <w:pPr>
              <w:pStyle w:val="TableEntry"/>
            </w:pPr>
            <w:r w:rsidRPr="00115FF0">
              <w:t>Insurance Additional Info.</w:t>
            </w:r>
          </w:p>
        </w:tc>
        <w:tc>
          <w:tcPr>
            <w:tcW w:w="971" w:type="dxa"/>
          </w:tcPr>
          <w:p w14:paraId="0522675E" w14:textId="77777777" w:rsidR="00B17D89" w:rsidRPr="00115FF0" w:rsidRDefault="00B17D89" w:rsidP="00E7599A">
            <w:pPr>
              <w:pStyle w:val="TableEntry"/>
              <w:jc w:val="center"/>
            </w:pPr>
            <w:r w:rsidRPr="00115FF0">
              <w:t>O</w:t>
            </w:r>
          </w:p>
        </w:tc>
        <w:tc>
          <w:tcPr>
            <w:tcW w:w="872" w:type="dxa"/>
          </w:tcPr>
          <w:p w14:paraId="13E4353A" w14:textId="77777777" w:rsidR="00B17D89" w:rsidRPr="00115FF0" w:rsidRDefault="00B17D89" w:rsidP="00E7599A">
            <w:pPr>
              <w:pStyle w:val="TableEntry"/>
              <w:jc w:val="center"/>
            </w:pPr>
            <w:r w:rsidRPr="00115FF0">
              <w:t>[0..1]</w:t>
            </w:r>
          </w:p>
        </w:tc>
        <w:tc>
          <w:tcPr>
            <w:tcW w:w="1701" w:type="dxa"/>
          </w:tcPr>
          <w:p w14:paraId="34DAAEC3" w14:textId="77777777" w:rsidR="00B17D89" w:rsidRPr="00115FF0" w:rsidRDefault="00B17D89" w:rsidP="00E7599A">
            <w:pPr>
              <w:pStyle w:val="TableEntry"/>
              <w:jc w:val="center"/>
            </w:pPr>
            <w:r w:rsidRPr="00115FF0">
              <w:t>6</w:t>
            </w:r>
          </w:p>
        </w:tc>
      </w:tr>
      <w:tr w:rsidR="00B17D89" w:rsidRPr="00115FF0" w14:paraId="6ECA5BA2" w14:textId="77777777" w:rsidTr="00E7599A">
        <w:trPr>
          <w:cantSplit/>
          <w:jc w:val="center"/>
        </w:trPr>
        <w:tc>
          <w:tcPr>
            <w:tcW w:w="1951" w:type="dxa"/>
          </w:tcPr>
          <w:p w14:paraId="7D01C458" w14:textId="77777777" w:rsidR="00B17D89" w:rsidRPr="00115FF0" w:rsidRDefault="00B17D89" w:rsidP="00E7599A">
            <w:pPr>
              <w:pStyle w:val="TableEntry"/>
            </w:pPr>
            <w:r w:rsidRPr="00115FF0">
              <w:t xml:space="preserve">  IN3 </w:t>
            </w:r>
          </w:p>
        </w:tc>
        <w:tc>
          <w:tcPr>
            <w:tcW w:w="3544" w:type="dxa"/>
          </w:tcPr>
          <w:p w14:paraId="47D66046" w14:textId="77777777" w:rsidR="00B17D89" w:rsidRPr="00115FF0" w:rsidRDefault="00B17D89" w:rsidP="00E7599A">
            <w:pPr>
              <w:pStyle w:val="TableEntry"/>
            </w:pPr>
            <w:r w:rsidRPr="00115FF0">
              <w:t>Insurance Additional Info - Cert.</w:t>
            </w:r>
          </w:p>
        </w:tc>
        <w:tc>
          <w:tcPr>
            <w:tcW w:w="971" w:type="dxa"/>
          </w:tcPr>
          <w:p w14:paraId="06384476" w14:textId="77777777" w:rsidR="00B17D89" w:rsidRPr="00115FF0" w:rsidRDefault="00B17D89" w:rsidP="00E7599A">
            <w:pPr>
              <w:pStyle w:val="TableEntry"/>
              <w:jc w:val="center"/>
            </w:pPr>
            <w:r w:rsidRPr="00115FF0">
              <w:t>O</w:t>
            </w:r>
          </w:p>
        </w:tc>
        <w:tc>
          <w:tcPr>
            <w:tcW w:w="872" w:type="dxa"/>
          </w:tcPr>
          <w:p w14:paraId="37A70CFA" w14:textId="77777777" w:rsidR="00B17D89" w:rsidRPr="00115FF0" w:rsidRDefault="00B17D89" w:rsidP="00E7599A">
            <w:pPr>
              <w:pStyle w:val="TableEntry"/>
              <w:jc w:val="center"/>
            </w:pPr>
            <w:r w:rsidRPr="00115FF0">
              <w:t>[0..1]</w:t>
            </w:r>
          </w:p>
        </w:tc>
        <w:tc>
          <w:tcPr>
            <w:tcW w:w="1701" w:type="dxa"/>
          </w:tcPr>
          <w:p w14:paraId="1EA9AFCF" w14:textId="77777777" w:rsidR="00B17D89" w:rsidRPr="00115FF0" w:rsidRDefault="00B17D89" w:rsidP="00E7599A">
            <w:pPr>
              <w:pStyle w:val="TableEntry"/>
              <w:jc w:val="center"/>
            </w:pPr>
            <w:r w:rsidRPr="00115FF0">
              <w:t>6</w:t>
            </w:r>
          </w:p>
        </w:tc>
      </w:tr>
      <w:tr w:rsidR="00B17D89" w:rsidRPr="00115FF0" w14:paraId="76D6B468" w14:textId="77777777" w:rsidTr="00E7599A">
        <w:trPr>
          <w:cantSplit/>
          <w:jc w:val="center"/>
        </w:trPr>
        <w:tc>
          <w:tcPr>
            <w:tcW w:w="1951" w:type="dxa"/>
          </w:tcPr>
          <w:p w14:paraId="642A41F9" w14:textId="77777777" w:rsidR="00B17D89" w:rsidRPr="00115FF0" w:rsidRDefault="00B17D89" w:rsidP="00E7599A">
            <w:pPr>
              <w:pStyle w:val="TableEntry"/>
            </w:pPr>
            <w:r w:rsidRPr="00115FF0">
              <w:t xml:space="preserve">  ROL</w:t>
            </w:r>
          </w:p>
        </w:tc>
        <w:tc>
          <w:tcPr>
            <w:tcW w:w="3544" w:type="dxa"/>
          </w:tcPr>
          <w:p w14:paraId="4431CB7E" w14:textId="77777777" w:rsidR="00B17D89" w:rsidRPr="00115FF0" w:rsidRDefault="00B17D89" w:rsidP="00E7599A">
            <w:pPr>
              <w:pStyle w:val="TableEntry"/>
            </w:pPr>
            <w:r w:rsidRPr="00115FF0">
              <w:t>Role</w:t>
            </w:r>
          </w:p>
        </w:tc>
        <w:tc>
          <w:tcPr>
            <w:tcW w:w="971" w:type="dxa"/>
          </w:tcPr>
          <w:p w14:paraId="4558790A" w14:textId="77777777" w:rsidR="00B17D89" w:rsidRPr="00115FF0" w:rsidRDefault="00B17D89" w:rsidP="00E7599A">
            <w:pPr>
              <w:pStyle w:val="TableEntry"/>
              <w:jc w:val="center"/>
            </w:pPr>
            <w:r w:rsidRPr="00115FF0">
              <w:t>O</w:t>
            </w:r>
          </w:p>
        </w:tc>
        <w:tc>
          <w:tcPr>
            <w:tcW w:w="872" w:type="dxa"/>
          </w:tcPr>
          <w:p w14:paraId="6E284D6C" w14:textId="77777777" w:rsidR="00B17D89" w:rsidRPr="00115FF0" w:rsidRDefault="00B17D89" w:rsidP="00E7599A">
            <w:pPr>
              <w:pStyle w:val="TableEntry"/>
              <w:jc w:val="center"/>
            </w:pPr>
            <w:r w:rsidRPr="00115FF0">
              <w:t>[0..*]</w:t>
            </w:r>
          </w:p>
        </w:tc>
        <w:tc>
          <w:tcPr>
            <w:tcW w:w="1701" w:type="dxa"/>
          </w:tcPr>
          <w:p w14:paraId="1B2F0B71" w14:textId="77777777" w:rsidR="00B17D89" w:rsidRPr="00115FF0" w:rsidRDefault="00B17D89" w:rsidP="00E7599A">
            <w:pPr>
              <w:pStyle w:val="TableEntry"/>
              <w:jc w:val="center"/>
            </w:pPr>
            <w:r w:rsidRPr="00115FF0">
              <w:t>15</w:t>
            </w:r>
          </w:p>
        </w:tc>
      </w:tr>
      <w:tr w:rsidR="00B17D89" w:rsidRPr="00115FF0" w14:paraId="5ED85417" w14:textId="77777777" w:rsidTr="00E7599A">
        <w:trPr>
          <w:cantSplit/>
          <w:jc w:val="center"/>
        </w:trPr>
        <w:tc>
          <w:tcPr>
            <w:tcW w:w="1951" w:type="dxa"/>
          </w:tcPr>
          <w:p w14:paraId="25D3E920" w14:textId="77777777" w:rsidR="00B17D89" w:rsidRPr="00115FF0" w:rsidRDefault="00B17D89" w:rsidP="00E7599A">
            <w:pPr>
              <w:pStyle w:val="TableEntry"/>
            </w:pPr>
            <w:r w:rsidRPr="00115FF0">
              <w:t>---</w:t>
            </w:r>
          </w:p>
        </w:tc>
        <w:tc>
          <w:tcPr>
            <w:tcW w:w="3544" w:type="dxa"/>
          </w:tcPr>
          <w:p w14:paraId="4DA34777" w14:textId="77777777" w:rsidR="00B17D89" w:rsidRPr="00115FF0" w:rsidRDefault="00B17D89" w:rsidP="00E7599A">
            <w:pPr>
              <w:pStyle w:val="TableEntry"/>
            </w:pPr>
            <w:r w:rsidRPr="00115FF0">
              <w:t>--- INSURANCE end</w:t>
            </w:r>
          </w:p>
        </w:tc>
        <w:tc>
          <w:tcPr>
            <w:tcW w:w="971" w:type="dxa"/>
          </w:tcPr>
          <w:p w14:paraId="0BF98E14" w14:textId="77777777" w:rsidR="00B17D89" w:rsidRPr="00115FF0" w:rsidRDefault="00B17D89" w:rsidP="00E7599A">
            <w:pPr>
              <w:pStyle w:val="TableEntry"/>
              <w:jc w:val="center"/>
            </w:pPr>
          </w:p>
        </w:tc>
        <w:tc>
          <w:tcPr>
            <w:tcW w:w="872" w:type="dxa"/>
          </w:tcPr>
          <w:p w14:paraId="7FCC53AD" w14:textId="77777777" w:rsidR="00B17D89" w:rsidRPr="00115FF0" w:rsidRDefault="00B17D89" w:rsidP="00E7599A">
            <w:pPr>
              <w:pStyle w:val="TableEntry"/>
              <w:jc w:val="center"/>
            </w:pPr>
          </w:p>
        </w:tc>
        <w:tc>
          <w:tcPr>
            <w:tcW w:w="1701" w:type="dxa"/>
          </w:tcPr>
          <w:p w14:paraId="5CB31FD0" w14:textId="77777777" w:rsidR="00B17D89" w:rsidRPr="00115FF0" w:rsidRDefault="00B17D89" w:rsidP="00E7599A">
            <w:pPr>
              <w:pStyle w:val="TableEntry"/>
              <w:jc w:val="center"/>
            </w:pPr>
          </w:p>
        </w:tc>
      </w:tr>
      <w:tr w:rsidR="00B17D89" w:rsidRPr="00115FF0" w14:paraId="5BEDE266" w14:textId="77777777" w:rsidTr="00E7599A">
        <w:trPr>
          <w:cantSplit/>
          <w:jc w:val="center"/>
        </w:trPr>
        <w:tc>
          <w:tcPr>
            <w:tcW w:w="1951" w:type="dxa"/>
          </w:tcPr>
          <w:p w14:paraId="2C1ED4EB" w14:textId="77777777" w:rsidR="00B17D89" w:rsidRPr="00115FF0" w:rsidRDefault="00B17D89" w:rsidP="00E7599A">
            <w:pPr>
              <w:pStyle w:val="TableEntry"/>
            </w:pPr>
            <w:r w:rsidRPr="00115FF0">
              <w:t>ACC</w:t>
            </w:r>
          </w:p>
        </w:tc>
        <w:tc>
          <w:tcPr>
            <w:tcW w:w="3544" w:type="dxa"/>
          </w:tcPr>
          <w:p w14:paraId="35DAF7B0" w14:textId="77777777" w:rsidR="00B17D89" w:rsidRPr="00115FF0" w:rsidRDefault="00B17D89" w:rsidP="00E7599A">
            <w:pPr>
              <w:pStyle w:val="TableEntry"/>
            </w:pPr>
            <w:r w:rsidRPr="00115FF0">
              <w:t xml:space="preserve">Accident Information </w:t>
            </w:r>
          </w:p>
        </w:tc>
        <w:tc>
          <w:tcPr>
            <w:tcW w:w="971" w:type="dxa"/>
          </w:tcPr>
          <w:p w14:paraId="2C5CFD3F" w14:textId="77777777" w:rsidR="00B17D89" w:rsidRPr="00115FF0" w:rsidRDefault="00B17D89" w:rsidP="00E7599A">
            <w:pPr>
              <w:pStyle w:val="TableEntry"/>
              <w:jc w:val="center"/>
            </w:pPr>
            <w:r w:rsidRPr="00115FF0">
              <w:t>O</w:t>
            </w:r>
          </w:p>
        </w:tc>
        <w:tc>
          <w:tcPr>
            <w:tcW w:w="872" w:type="dxa"/>
          </w:tcPr>
          <w:p w14:paraId="066C195B" w14:textId="77777777" w:rsidR="00B17D89" w:rsidRPr="00115FF0" w:rsidRDefault="00B17D89" w:rsidP="00E7599A">
            <w:pPr>
              <w:pStyle w:val="TableEntry"/>
              <w:jc w:val="center"/>
            </w:pPr>
            <w:r w:rsidRPr="00115FF0">
              <w:t>[0..1]</w:t>
            </w:r>
          </w:p>
        </w:tc>
        <w:tc>
          <w:tcPr>
            <w:tcW w:w="1701" w:type="dxa"/>
          </w:tcPr>
          <w:p w14:paraId="7C1565C3" w14:textId="77777777" w:rsidR="00B17D89" w:rsidRPr="00115FF0" w:rsidRDefault="00B17D89" w:rsidP="00E7599A">
            <w:pPr>
              <w:pStyle w:val="TableEntry"/>
              <w:jc w:val="center"/>
            </w:pPr>
            <w:r w:rsidRPr="00115FF0">
              <w:t>6</w:t>
            </w:r>
          </w:p>
        </w:tc>
      </w:tr>
      <w:tr w:rsidR="00B17D89" w:rsidRPr="00115FF0" w14:paraId="0E10867A" w14:textId="77777777" w:rsidTr="00E7599A">
        <w:trPr>
          <w:cantSplit/>
          <w:jc w:val="center"/>
        </w:trPr>
        <w:tc>
          <w:tcPr>
            <w:tcW w:w="1951" w:type="dxa"/>
          </w:tcPr>
          <w:p w14:paraId="501346EF" w14:textId="77777777" w:rsidR="00B17D89" w:rsidRPr="00115FF0" w:rsidRDefault="00B17D89" w:rsidP="00E7599A">
            <w:pPr>
              <w:pStyle w:val="TableEntry"/>
            </w:pPr>
            <w:r w:rsidRPr="00115FF0">
              <w:t>UB1</w:t>
            </w:r>
          </w:p>
        </w:tc>
        <w:tc>
          <w:tcPr>
            <w:tcW w:w="3544" w:type="dxa"/>
          </w:tcPr>
          <w:p w14:paraId="0E951D89" w14:textId="77777777" w:rsidR="00B17D89" w:rsidRPr="00115FF0" w:rsidRDefault="00B17D89" w:rsidP="00E7599A">
            <w:pPr>
              <w:pStyle w:val="TableEntry"/>
            </w:pPr>
            <w:r w:rsidRPr="00115FF0">
              <w:t>Universal Bill Information</w:t>
            </w:r>
          </w:p>
        </w:tc>
        <w:tc>
          <w:tcPr>
            <w:tcW w:w="971" w:type="dxa"/>
          </w:tcPr>
          <w:p w14:paraId="099ADB07" w14:textId="77777777" w:rsidR="00B17D89" w:rsidRPr="00115FF0" w:rsidRDefault="00B17D89" w:rsidP="00E7599A">
            <w:pPr>
              <w:pStyle w:val="TableEntry"/>
              <w:jc w:val="center"/>
            </w:pPr>
            <w:r w:rsidRPr="00115FF0">
              <w:t>O</w:t>
            </w:r>
          </w:p>
        </w:tc>
        <w:tc>
          <w:tcPr>
            <w:tcW w:w="872" w:type="dxa"/>
          </w:tcPr>
          <w:p w14:paraId="14D14F3F" w14:textId="77777777" w:rsidR="00B17D89" w:rsidRPr="00115FF0" w:rsidRDefault="00B17D89" w:rsidP="00E7599A">
            <w:pPr>
              <w:pStyle w:val="TableEntry"/>
              <w:jc w:val="center"/>
            </w:pPr>
            <w:r w:rsidRPr="00115FF0">
              <w:t>[0..1]</w:t>
            </w:r>
          </w:p>
        </w:tc>
        <w:tc>
          <w:tcPr>
            <w:tcW w:w="1701" w:type="dxa"/>
          </w:tcPr>
          <w:p w14:paraId="3CD9E41A" w14:textId="77777777" w:rsidR="00B17D89" w:rsidRPr="00115FF0" w:rsidRDefault="00B17D89" w:rsidP="00E7599A">
            <w:pPr>
              <w:pStyle w:val="TableEntry"/>
              <w:jc w:val="center"/>
            </w:pPr>
            <w:r w:rsidRPr="00115FF0">
              <w:t>6</w:t>
            </w:r>
          </w:p>
        </w:tc>
      </w:tr>
      <w:tr w:rsidR="00B17D89" w:rsidRPr="00115FF0" w14:paraId="7D2D5FF5" w14:textId="77777777" w:rsidTr="00E7599A">
        <w:trPr>
          <w:cantSplit/>
          <w:jc w:val="center"/>
        </w:trPr>
        <w:tc>
          <w:tcPr>
            <w:tcW w:w="1951" w:type="dxa"/>
          </w:tcPr>
          <w:p w14:paraId="2B039F4F" w14:textId="77777777" w:rsidR="00B17D89" w:rsidRPr="00115FF0" w:rsidRDefault="00B17D89" w:rsidP="00E7599A">
            <w:pPr>
              <w:pStyle w:val="TableEntry"/>
            </w:pPr>
            <w:r w:rsidRPr="00115FF0">
              <w:t>UB2</w:t>
            </w:r>
          </w:p>
        </w:tc>
        <w:tc>
          <w:tcPr>
            <w:tcW w:w="3544" w:type="dxa"/>
          </w:tcPr>
          <w:p w14:paraId="45035AE3" w14:textId="77777777" w:rsidR="00B17D89" w:rsidRPr="00115FF0" w:rsidRDefault="00B17D89" w:rsidP="00E7599A">
            <w:pPr>
              <w:pStyle w:val="TableEntry"/>
            </w:pPr>
            <w:r w:rsidRPr="00115FF0">
              <w:t>Universal Bill 92 Information</w:t>
            </w:r>
          </w:p>
        </w:tc>
        <w:tc>
          <w:tcPr>
            <w:tcW w:w="971" w:type="dxa"/>
          </w:tcPr>
          <w:p w14:paraId="2CC2915B" w14:textId="77777777" w:rsidR="00B17D89" w:rsidRPr="00115FF0" w:rsidRDefault="00B17D89" w:rsidP="00E7599A">
            <w:pPr>
              <w:pStyle w:val="TableEntry"/>
              <w:jc w:val="center"/>
            </w:pPr>
            <w:r w:rsidRPr="00115FF0">
              <w:t>O</w:t>
            </w:r>
          </w:p>
        </w:tc>
        <w:tc>
          <w:tcPr>
            <w:tcW w:w="872" w:type="dxa"/>
          </w:tcPr>
          <w:p w14:paraId="3F4F1033" w14:textId="77777777" w:rsidR="00B17D89" w:rsidRPr="00115FF0" w:rsidRDefault="00B17D89" w:rsidP="00E7599A">
            <w:pPr>
              <w:pStyle w:val="TableEntry"/>
              <w:jc w:val="center"/>
            </w:pPr>
            <w:r w:rsidRPr="00115FF0">
              <w:t>[0..1]</w:t>
            </w:r>
          </w:p>
        </w:tc>
        <w:tc>
          <w:tcPr>
            <w:tcW w:w="1701" w:type="dxa"/>
          </w:tcPr>
          <w:p w14:paraId="572D3A96" w14:textId="77777777" w:rsidR="00B17D89" w:rsidRPr="00115FF0" w:rsidRDefault="00B17D89" w:rsidP="00E7599A">
            <w:pPr>
              <w:pStyle w:val="TableEntry"/>
              <w:jc w:val="center"/>
            </w:pPr>
            <w:r w:rsidRPr="00115FF0">
              <w:t>6</w:t>
            </w:r>
          </w:p>
        </w:tc>
      </w:tr>
      <w:tr w:rsidR="00B17D89" w:rsidRPr="00115FF0" w14:paraId="575000A8" w14:textId="77777777" w:rsidTr="00E7599A">
        <w:trPr>
          <w:cantSplit/>
          <w:jc w:val="center"/>
        </w:trPr>
        <w:tc>
          <w:tcPr>
            <w:tcW w:w="1951" w:type="dxa"/>
          </w:tcPr>
          <w:p w14:paraId="50C7478B" w14:textId="77777777" w:rsidR="00B17D89" w:rsidRPr="00115FF0" w:rsidRDefault="00B17D89" w:rsidP="00E7599A">
            <w:pPr>
              <w:pStyle w:val="TableEntry"/>
            </w:pPr>
            <w:r w:rsidRPr="00115FF0">
              <w:t>PDA</w:t>
            </w:r>
          </w:p>
        </w:tc>
        <w:tc>
          <w:tcPr>
            <w:tcW w:w="3544" w:type="dxa"/>
          </w:tcPr>
          <w:p w14:paraId="08107DFC" w14:textId="77777777" w:rsidR="00B17D89" w:rsidRPr="00115FF0" w:rsidRDefault="00B17D89" w:rsidP="00E7599A">
            <w:pPr>
              <w:pStyle w:val="TableEntry"/>
            </w:pPr>
            <w:r w:rsidRPr="00115FF0">
              <w:t>Patient Death and Autopsy</w:t>
            </w:r>
          </w:p>
        </w:tc>
        <w:tc>
          <w:tcPr>
            <w:tcW w:w="971" w:type="dxa"/>
          </w:tcPr>
          <w:p w14:paraId="7BBDE1E4" w14:textId="77777777" w:rsidR="00B17D89" w:rsidRPr="00115FF0" w:rsidRDefault="00B17D89" w:rsidP="00E7599A">
            <w:pPr>
              <w:pStyle w:val="TableEntry"/>
              <w:jc w:val="center"/>
            </w:pPr>
            <w:r w:rsidRPr="00115FF0">
              <w:t>O</w:t>
            </w:r>
          </w:p>
        </w:tc>
        <w:tc>
          <w:tcPr>
            <w:tcW w:w="872" w:type="dxa"/>
          </w:tcPr>
          <w:p w14:paraId="3E8FF49E" w14:textId="77777777" w:rsidR="00B17D89" w:rsidRPr="00115FF0" w:rsidRDefault="00B17D89" w:rsidP="00E7599A">
            <w:pPr>
              <w:pStyle w:val="TableEntry"/>
              <w:jc w:val="center"/>
            </w:pPr>
            <w:r w:rsidRPr="00115FF0">
              <w:t>[0..1]</w:t>
            </w:r>
          </w:p>
        </w:tc>
        <w:tc>
          <w:tcPr>
            <w:tcW w:w="1701" w:type="dxa"/>
          </w:tcPr>
          <w:p w14:paraId="33A836ED" w14:textId="77777777" w:rsidR="00B17D89" w:rsidRPr="00115FF0" w:rsidRDefault="00B17D89" w:rsidP="00E7599A">
            <w:pPr>
              <w:pStyle w:val="TableEntry"/>
              <w:jc w:val="center"/>
            </w:pPr>
            <w:r w:rsidRPr="00115FF0">
              <w:t>3</w:t>
            </w:r>
          </w:p>
        </w:tc>
      </w:tr>
    </w:tbl>
    <w:p w14:paraId="43A8776A" w14:textId="77777777" w:rsidR="00D2199B" w:rsidRPr="00115FF0" w:rsidRDefault="00D2199B" w:rsidP="00376BAB">
      <w:pPr>
        <w:pStyle w:val="BodyText"/>
      </w:pPr>
      <w:bookmarkStart w:id="81" w:name="_Toc174249116"/>
    </w:p>
    <w:p w14:paraId="33360FB7" w14:textId="17EAC20D" w:rsidR="00803473" w:rsidRPr="00115FF0" w:rsidRDefault="00803473" w:rsidP="00376BAB">
      <w:pPr>
        <w:pStyle w:val="BodyText"/>
      </w:pPr>
      <w:r w:rsidRPr="00115FF0">
        <w:t xml:space="preserve">This </w:t>
      </w:r>
      <w:r w:rsidR="0023695A" w:rsidRPr="00115FF0">
        <w:t xml:space="preserve">section below </w:t>
      </w:r>
      <w:r w:rsidRPr="00115FF0">
        <w:t xml:space="preserve">describes the format of common message segments used in ADT messages for transactions in the Bed Management (BED) </w:t>
      </w:r>
      <w:r w:rsidR="001A06CD" w:rsidRPr="00115FF0">
        <w:t>I</w:t>
      </w:r>
      <w:r w:rsidRPr="00115FF0">
        <w:t xml:space="preserve">ntegration </w:t>
      </w:r>
      <w:r w:rsidR="001A06CD" w:rsidRPr="00115FF0">
        <w:t>P</w:t>
      </w:r>
      <w:r w:rsidRPr="00115FF0">
        <w:t>rofile</w:t>
      </w:r>
      <w:r w:rsidR="001A06CD" w:rsidRPr="00115FF0">
        <w:t xml:space="preserve">. </w:t>
      </w:r>
      <w:r w:rsidRPr="00115FF0">
        <w:t>These segments appear in messages found in the Admission</w:t>
      </w:r>
      <w:r w:rsidR="000B0888">
        <w:t xml:space="preserve"> Notification [PCC-23]</w:t>
      </w:r>
      <w:r w:rsidRPr="00115FF0">
        <w:t xml:space="preserve">, </w:t>
      </w:r>
      <w:r w:rsidR="000B0888">
        <w:t xml:space="preserve">Admission Order </w:t>
      </w:r>
      <w:r w:rsidRPr="00115FF0">
        <w:t>[PCC-</w:t>
      </w:r>
      <w:r w:rsidR="00316BBC" w:rsidRPr="00115FF0">
        <w:t>24</w:t>
      </w:r>
      <w:r w:rsidRPr="00115FF0">
        <w:t xml:space="preserve">] and </w:t>
      </w:r>
      <w:r w:rsidR="000B0888">
        <w:t>Patient Movement [PCC-25]</w:t>
      </w:r>
      <w:r w:rsidRPr="00115FF0">
        <w:t xml:space="preserve"> transactions found in this document.</w:t>
      </w:r>
    </w:p>
    <w:p w14:paraId="3C059B6C" w14:textId="18FF1333" w:rsidR="00803473" w:rsidRPr="00115FF0" w:rsidRDefault="00803473" w:rsidP="00376BAB">
      <w:pPr>
        <w:pStyle w:val="BodyText"/>
      </w:pPr>
      <w:r w:rsidRPr="00115FF0">
        <w:t>The MSH, EVN, PID, PV1, OBX, ROL, and AL1 segments are all as defined in ITI TF-2b: 3.30.5 Common HL7 Message Segments</w:t>
      </w:r>
      <w:r w:rsidR="001A06CD" w:rsidRPr="00115FF0">
        <w:t xml:space="preserve">. </w:t>
      </w:r>
      <w:r w:rsidRPr="00115FF0">
        <w:t>The ZBE segment is as defined in ITI TF-2b: 3.31.6 Common HL7 Message Segments.</w:t>
      </w:r>
    </w:p>
    <w:p w14:paraId="3E286410" w14:textId="2EAB135D" w:rsidR="00803473" w:rsidRPr="00115FF0" w:rsidRDefault="00803473" w:rsidP="00803473">
      <w:pPr>
        <w:pStyle w:val="Note"/>
      </w:pPr>
      <w:r w:rsidRPr="00115FF0">
        <w:t>Note:</w:t>
      </w:r>
      <w:r w:rsidRPr="00115FF0">
        <w:tab/>
        <w:t xml:space="preserve">When used in the </w:t>
      </w:r>
      <w:r w:rsidR="00AE0CE5">
        <w:t>[</w:t>
      </w:r>
      <w:r w:rsidRPr="00115FF0">
        <w:t>ITI-30</w:t>
      </w:r>
      <w:r w:rsidR="00AE0CE5">
        <w:t>]</w:t>
      </w:r>
      <w:r w:rsidRPr="00115FF0">
        <w:t xml:space="preserve"> transaction, the PV1 Segment in </w:t>
      </w:r>
      <w:r w:rsidR="00AE0CE5">
        <w:t>[</w:t>
      </w:r>
      <w:r w:rsidRPr="00115FF0">
        <w:t>ITI-30</w:t>
      </w:r>
      <w:r w:rsidR="00AE0CE5">
        <w:t>]</w:t>
      </w:r>
      <w:r w:rsidRPr="00115FF0">
        <w:t xml:space="preserve"> is specified to be a Pseudo-PV1 which contains only Patient Class. However, the definition of this segment in </w:t>
      </w:r>
      <w:r w:rsidR="00AE0CE5">
        <w:t>[</w:t>
      </w:r>
      <w:r w:rsidRPr="00115FF0">
        <w:t>ITI-30</w:t>
      </w:r>
      <w:r w:rsidR="00AE0CE5">
        <w:t>]</w:t>
      </w:r>
      <w:r w:rsidRPr="00115FF0">
        <w:t xml:space="preserve"> allows for broader use, presenting more information necessary to manage the encounter (for example, as used in </w:t>
      </w:r>
      <w:r w:rsidR="00AE0CE5">
        <w:t>[</w:t>
      </w:r>
      <w:r w:rsidRPr="00115FF0">
        <w:t>ITI-31</w:t>
      </w:r>
      <w:r w:rsidR="00AE0CE5">
        <w:t>]</w:t>
      </w:r>
      <w:r w:rsidRPr="00115FF0">
        <w:t>)</w:t>
      </w:r>
      <w:r w:rsidR="001A06CD" w:rsidRPr="00115FF0">
        <w:t xml:space="preserve">. </w:t>
      </w:r>
      <w:r w:rsidRPr="00115FF0">
        <w:t>It is those latter constraints that must be followed in messages used by this profile.</w:t>
      </w:r>
    </w:p>
    <w:p w14:paraId="2E938DE2" w14:textId="77777777" w:rsidR="00803473" w:rsidRPr="00115FF0" w:rsidRDefault="00803473" w:rsidP="00803473">
      <w:pPr>
        <w:pStyle w:val="BodyText"/>
      </w:pPr>
      <w:r w:rsidRPr="00115FF0">
        <w:t>In addition to those constraints, the PV2 segments are also constrained as follows:</w:t>
      </w:r>
    </w:p>
    <w:p w14:paraId="6DB6E94C" w14:textId="027A0DEA" w:rsidR="00803473" w:rsidRPr="00115FF0" w:rsidRDefault="00803473" w:rsidP="00803473">
      <w:pPr>
        <w:pStyle w:val="Heading5"/>
        <w:numPr>
          <w:ilvl w:val="0"/>
          <w:numId w:val="0"/>
        </w:numPr>
        <w:tabs>
          <w:tab w:val="num" w:pos="720"/>
          <w:tab w:val="num" w:pos="864"/>
        </w:tabs>
        <w:ind w:left="1008" w:hanging="1008"/>
        <w:rPr>
          <w:noProof w:val="0"/>
        </w:rPr>
      </w:pPr>
      <w:bookmarkStart w:id="82" w:name="_Toc528756470"/>
      <w:r w:rsidRPr="00115FF0">
        <w:rPr>
          <w:noProof w:val="0"/>
        </w:rPr>
        <w:lastRenderedPageBreak/>
        <w:t>3.</w:t>
      </w:r>
      <w:r w:rsidR="00316BBC" w:rsidRPr="00115FF0">
        <w:rPr>
          <w:noProof w:val="0"/>
        </w:rPr>
        <w:t>23</w:t>
      </w:r>
      <w:r w:rsidRPr="00115FF0">
        <w:rPr>
          <w:noProof w:val="0"/>
        </w:rPr>
        <w:t>.4.1.3 Common Message Segment Constraints</w:t>
      </w:r>
      <w:bookmarkEnd w:id="82"/>
    </w:p>
    <w:p w14:paraId="1D20EC6B" w14:textId="77777777" w:rsidR="00803473" w:rsidRPr="00115FF0" w:rsidRDefault="00803473" w:rsidP="00803473">
      <w:pPr>
        <w:pStyle w:val="BodyText"/>
      </w:pPr>
      <w:r w:rsidRPr="00115FF0">
        <w:t>Standard Reference: HL7 Version 2.5, Chapter 3 (Section 3.4.4)</w:t>
      </w:r>
    </w:p>
    <w:p w14:paraId="60C9AB45" w14:textId="242325AC" w:rsidR="00D2199B" w:rsidRPr="00115FF0" w:rsidRDefault="00803473" w:rsidP="00803473">
      <w:pPr>
        <w:pStyle w:val="BodyText"/>
      </w:pPr>
      <w:r w:rsidRPr="00115FF0">
        <w:t xml:space="preserve">In transactions </w:t>
      </w:r>
      <w:r w:rsidR="00AE0CE5">
        <w:t>[</w:t>
      </w:r>
      <w:r w:rsidRPr="00115FF0">
        <w:t>PCC-</w:t>
      </w:r>
      <w:r w:rsidR="00316BBC" w:rsidRPr="00115FF0">
        <w:t>23</w:t>
      </w:r>
      <w:r w:rsidR="00AE0CE5">
        <w:t>]</w:t>
      </w:r>
      <w:r w:rsidRPr="00115FF0">
        <w:t xml:space="preserve">, </w:t>
      </w:r>
      <w:r w:rsidR="00AE0CE5">
        <w:t>[</w:t>
      </w:r>
      <w:r w:rsidRPr="00115FF0">
        <w:t>PCC-</w:t>
      </w:r>
      <w:r w:rsidR="00316BBC" w:rsidRPr="00115FF0">
        <w:t>24</w:t>
      </w:r>
      <w:r w:rsidR="00AE0CE5">
        <w:t>]</w:t>
      </w:r>
      <w:r w:rsidRPr="00115FF0">
        <w:t xml:space="preserve">, and </w:t>
      </w:r>
      <w:r w:rsidR="00AE0CE5">
        <w:t>[</w:t>
      </w:r>
      <w:r w:rsidRPr="00115FF0">
        <w:t>PCC-</w:t>
      </w:r>
      <w:r w:rsidR="00316BBC" w:rsidRPr="00115FF0">
        <w:t>25</w:t>
      </w:r>
      <w:r w:rsidR="00AE0CE5">
        <w:t>]</w:t>
      </w:r>
      <w:r w:rsidRPr="00115FF0">
        <w:t>, the PV2 segment may be used to convey additional data about the admission</w:t>
      </w:r>
      <w:r w:rsidR="001A06CD" w:rsidRPr="00115FF0">
        <w:t xml:space="preserve">. </w:t>
      </w:r>
      <w:r w:rsidR="009A3FD5" w:rsidRPr="00115FF0">
        <w:t>The table below shows the constraints on this segment</w:t>
      </w:r>
      <w:r w:rsidR="001A06CD" w:rsidRPr="00115FF0">
        <w:t xml:space="preserve">. </w:t>
      </w:r>
      <w:r w:rsidR="009A3FD5" w:rsidRPr="00115FF0">
        <w:t>Items in bold represent additional constraints created for this transaction.</w:t>
      </w:r>
    </w:p>
    <w:p w14:paraId="7937439F" w14:textId="4977E94A" w:rsidR="00803473" w:rsidRPr="00115FF0" w:rsidRDefault="00803473" w:rsidP="00803473">
      <w:pPr>
        <w:pStyle w:val="TableTitle"/>
      </w:pPr>
      <w:r w:rsidRPr="00115FF0">
        <w:t xml:space="preserve">Table </w:t>
      </w:r>
      <w:r w:rsidR="009A3FD5" w:rsidRPr="00115FF0">
        <w:t>3.</w:t>
      </w:r>
      <w:r w:rsidR="00316BBC" w:rsidRPr="00115FF0">
        <w:t>23</w:t>
      </w:r>
      <w:r w:rsidR="009A3FD5" w:rsidRPr="00115FF0">
        <w:t>.</w:t>
      </w:r>
      <w:r w:rsidR="00B940BB" w:rsidRPr="00115FF0">
        <w:t>4</w:t>
      </w:r>
      <w:r w:rsidR="009A3FD5" w:rsidRPr="00115FF0">
        <w:t>.1.3</w:t>
      </w:r>
      <w:r w:rsidRPr="00115FF0">
        <w:t>-1: PV2 Segment</w:t>
      </w:r>
    </w:p>
    <w:p w14:paraId="582A2AD0" w14:textId="77777777" w:rsidR="00803473" w:rsidRPr="00115FF0" w:rsidRDefault="00803473" w:rsidP="00803473">
      <w:pPr>
        <w:kinsoku w:val="0"/>
        <w:overflowPunct w:val="0"/>
        <w:autoSpaceDE w:val="0"/>
        <w:autoSpaceDN w:val="0"/>
        <w:adjustRightInd w:val="0"/>
        <w:spacing w:before="5"/>
        <w:rPr>
          <w:sz w:val="2"/>
          <w:szCs w:val="2"/>
        </w:rPr>
      </w:pPr>
      <w:bookmarkStart w:id="83" w:name="bookmark0"/>
      <w:bookmarkEnd w:id="83"/>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691"/>
        <w:gridCol w:w="810"/>
        <w:gridCol w:w="810"/>
        <w:gridCol w:w="720"/>
        <w:gridCol w:w="810"/>
        <w:gridCol w:w="900"/>
        <w:gridCol w:w="1080"/>
        <w:gridCol w:w="3120"/>
      </w:tblGrid>
      <w:tr w:rsidR="008915E0" w:rsidRPr="00115FF0" w14:paraId="25BA4421" w14:textId="77777777" w:rsidTr="00662D38">
        <w:trPr>
          <w:tblHeader/>
          <w:jc w:val="center"/>
        </w:trPr>
        <w:tc>
          <w:tcPr>
            <w:tcW w:w="691" w:type="dxa"/>
            <w:shd w:val="clear" w:color="auto" w:fill="D9D9D9" w:themeFill="background1" w:themeFillShade="D9"/>
          </w:tcPr>
          <w:p w14:paraId="64B957BC" w14:textId="77777777" w:rsidR="00803473" w:rsidRPr="00115FF0" w:rsidRDefault="00803473" w:rsidP="00D2199B">
            <w:pPr>
              <w:pStyle w:val="TableEntryHeader"/>
            </w:pPr>
            <w:r w:rsidRPr="00115FF0">
              <w:t>SEQ</w:t>
            </w:r>
          </w:p>
        </w:tc>
        <w:tc>
          <w:tcPr>
            <w:tcW w:w="810" w:type="dxa"/>
            <w:shd w:val="clear" w:color="auto" w:fill="D9D9D9" w:themeFill="background1" w:themeFillShade="D9"/>
          </w:tcPr>
          <w:p w14:paraId="3567AFE6" w14:textId="77777777" w:rsidR="00803473" w:rsidRPr="00115FF0" w:rsidRDefault="00803473" w:rsidP="00D2199B">
            <w:pPr>
              <w:pStyle w:val="TableEntryHeader"/>
            </w:pPr>
            <w:r w:rsidRPr="00115FF0">
              <w:t>LEN</w:t>
            </w:r>
          </w:p>
        </w:tc>
        <w:tc>
          <w:tcPr>
            <w:tcW w:w="810" w:type="dxa"/>
            <w:shd w:val="clear" w:color="auto" w:fill="D9D9D9" w:themeFill="background1" w:themeFillShade="D9"/>
          </w:tcPr>
          <w:p w14:paraId="65D3D3E8" w14:textId="77777777" w:rsidR="00803473" w:rsidRPr="00115FF0" w:rsidRDefault="00803473" w:rsidP="00D2199B">
            <w:pPr>
              <w:pStyle w:val="TableEntryHeader"/>
            </w:pPr>
            <w:r w:rsidRPr="00115FF0">
              <w:t>DT</w:t>
            </w:r>
          </w:p>
        </w:tc>
        <w:tc>
          <w:tcPr>
            <w:tcW w:w="720" w:type="dxa"/>
            <w:shd w:val="clear" w:color="auto" w:fill="D9D9D9" w:themeFill="background1" w:themeFillShade="D9"/>
          </w:tcPr>
          <w:p w14:paraId="0A7564D2" w14:textId="77777777" w:rsidR="00803473" w:rsidRPr="00115FF0" w:rsidRDefault="00803473" w:rsidP="00D2199B">
            <w:pPr>
              <w:pStyle w:val="TableEntryHeader"/>
            </w:pPr>
            <w:r w:rsidRPr="00115FF0">
              <w:t>OPT</w:t>
            </w:r>
          </w:p>
        </w:tc>
        <w:tc>
          <w:tcPr>
            <w:tcW w:w="810" w:type="dxa"/>
            <w:shd w:val="clear" w:color="auto" w:fill="D9D9D9" w:themeFill="background1" w:themeFillShade="D9"/>
          </w:tcPr>
          <w:p w14:paraId="54A9713A" w14:textId="77777777" w:rsidR="00803473" w:rsidRPr="00115FF0" w:rsidRDefault="00803473" w:rsidP="00D2199B">
            <w:pPr>
              <w:pStyle w:val="TableEntryHeader"/>
            </w:pPr>
            <w:r w:rsidRPr="00115FF0">
              <w:t>RP/#</w:t>
            </w:r>
          </w:p>
        </w:tc>
        <w:tc>
          <w:tcPr>
            <w:tcW w:w="900" w:type="dxa"/>
            <w:shd w:val="clear" w:color="auto" w:fill="D9D9D9" w:themeFill="background1" w:themeFillShade="D9"/>
          </w:tcPr>
          <w:p w14:paraId="0369ACF8" w14:textId="77777777" w:rsidR="00803473" w:rsidRPr="00115FF0" w:rsidRDefault="00803473" w:rsidP="00D2199B">
            <w:pPr>
              <w:pStyle w:val="TableEntryHeader"/>
            </w:pPr>
            <w:r w:rsidRPr="00115FF0">
              <w:t>TBL#</w:t>
            </w:r>
          </w:p>
        </w:tc>
        <w:tc>
          <w:tcPr>
            <w:tcW w:w="1080" w:type="dxa"/>
            <w:shd w:val="clear" w:color="auto" w:fill="D9D9D9" w:themeFill="background1" w:themeFillShade="D9"/>
          </w:tcPr>
          <w:p w14:paraId="081D52FB" w14:textId="77777777" w:rsidR="00803473" w:rsidRPr="00115FF0" w:rsidRDefault="00803473" w:rsidP="00D2199B">
            <w:pPr>
              <w:pStyle w:val="TableEntryHeader"/>
            </w:pPr>
            <w:r w:rsidRPr="00115FF0">
              <w:t>ITEM#</w:t>
            </w:r>
          </w:p>
        </w:tc>
        <w:tc>
          <w:tcPr>
            <w:tcW w:w="3120" w:type="dxa"/>
            <w:shd w:val="clear" w:color="auto" w:fill="D9D9D9" w:themeFill="background1" w:themeFillShade="D9"/>
          </w:tcPr>
          <w:p w14:paraId="68051317" w14:textId="77777777" w:rsidR="00803473" w:rsidRPr="00115FF0" w:rsidRDefault="00803473" w:rsidP="00D2199B">
            <w:pPr>
              <w:pStyle w:val="TableEntryHeader"/>
            </w:pPr>
            <w:r w:rsidRPr="00115FF0">
              <w:t>ELEMENT NAME</w:t>
            </w:r>
          </w:p>
        </w:tc>
      </w:tr>
      <w:tr w:rsidR="008915E0" w:rsidRPr="00115FF0" w14:paraId="00E04C08" w14:textId="77777777" w:rsidTr="00662D38">
        <w:trPr>
          <w:jc w:val="center"/>
        </w:trPr>
        <w:tc>
          <w:tcPr>
            <w:tcW w:w="691" w:type="dxa"/>
          </w:tcPr>
          <w:p w14:paraId="75D4799B" w14:textId="77777777" w:rsidR="00803473" w:rsidRPr="00115FF0" w:rsidRDefault="00803473" w:rsidP="00803473">
            <w:pPr>
              <w:pStyle w:val="TableEntry"/>
            </w:pPr>
            <w:r w:rsidRPr="00115FF0">
              <w:t>1</w:t>
            </w:r>
          </w:p>
        </w:tc>
        <w:tc>
          <w:tcPr>
            <w:tcW w:w="810" w:type="dxa"/>
          </w:tcPr>
          <w:p w14:paraId="734A246B" w14:textId="77777777" w:rsidR="00803473" w:rsidRPr="00115FF0" w:rsidRDefault="00803473" w:rsidP="00803473">
            <w:pPr>
              <w:pStyle w:val="TableEntry"/>
            </w:pPr>
            <w:r w:rsidRPr="00115FF0">
              <w:t>80</w:t>
            </w:r>
          </w:p>
        </w:tc>
        <w:tc>
          <w:tcPr>
            <w:tcW w:w="810" w:type="dxa"/>
          </w:tcPr>
          <w:p w14:paraId="7E641979" w14:textId="77777777" w:rsidR="00803473" w:rsidRPr="00115FF0" w:rsidRDefault="00803473" w:rsidP="00803473">
            <w:pPr>
              <w:pStyle w:val="TableEntry"/>
            </w:pPr>
            <w:r w:rsidRPr="00115FF0">
              <w:t>PL</w:t>
            </w:r>
          </w:p>
        </w:tc>
        <w:tc>
          <w:tcPr>
            <w:tcW w:w="720" w:type="dxa"/>
          </w:tcPr>
          <w:p w14:paraId="613239DB" w14:textId="77777777" w:rsidR="00803473" w:rsidRPr="00115FF0" w:rsidRDefault="00803473" w:rsidP="00803473">
            <w:pPr>
              <w:pStyle w:val="TableEntry"/>
            </w:pPr>
            <w:r w:rsidRPr="00115FF0">
              <w:t>C</w:t>
            </w:r>
          </w:p>
        </w:tc>
        <w:tc>
          <w:tcPr>
            <w:tcW w:w="810" w:type="dxa"/>
          </w:tcPr>
          <w:p w14:paraId="2F7BE500" w14:textId="77777777" w:rsidR="00803473" w:rsidRPr="00115FF0" w:rsidRDefault="00803473" w:rsidP="00803473">
            <w:pPr>
              <w:pStyle w:val="TableEntry"/>
            </w:pPr>
            <w:r w:rsidRPr="00115FF0">
              <w:t>Y</w:t>
            </w:r>
          </w:p>
        </w:tc>
        <w:tc>
          <w:tcPr>
            <w:tcW w:w="900" w:type="dxa"/>
          </w:tcPr>
          <w:p w14:paraId="720F6FA8" w14:textId="77777777" w:rsidR="00803473" w:rsidRPr="00115FF0" w:rsidRDefault="00803473" w:rsidP="00803473">
            <w:pPr>
              <w:pStyle w:val="TableEntry"/>
            </w:pPr>
            <w:r w:rsidRPr="00115FF0">
              <w:t>0129</w:t>
            </w:r>
          </w:p>
        </w:tc>
        <w:tc>
          <w:tcPr>
            <w:tcW w:w="1080" w:type="dxa"/>
          </w:tcPr>
          <w:p w14:paraId="553B61F6" w14:textId="77777777" w:rsidR="00803473" w:rsidRPr="00115FF0" w:rsidRDefault="00803473" w:rsidP="00803473">
            <w:pPr>
              <w:pStyle w:val="TableEntry"/>
            </w:pPr>
            <w:r w:rsidRPr="00115FF0">
              <w:t>00181</w:t>
            </w:r>
          </w:p>
        </w:tc>
        <w:tc>
          <w:tcPr>
            <w:tcW w:w="3120" w:type="dxa"/>
          </w:tcPr>
          <w:p w14:paraId="622A03CA" w14:textId="77777777" w:rsidR="00803473" w:rsidRPr="00115FF0" w:rsidRDefault="00803473" w:rsidP="00803473">
            <w:pPr>
              <w:pStyle w:val="TableEntry"/>
            </w:pPr>
            <w:r w:rsidRPr="00115FF0">
              <w:t>Prior Pending Location</w:t>
            </w:r>
          </w:p>
        </w:tc>
      </w:tr>
      <w:tr w:rsidR="008915E0" w:rsidRPr="00115FF0" w14:paraId="3E3DEC7C" w14:textId="77777777" w:rsidTr="00662D38">
        <w:trPr>
          <w:jc w:val="center"/>
        </w:trPr>
        <w:tc>
          <w:tcPr>
            <w:tcW w:w="691" w:type="dxa"/>
          </w:tcPr>
          <w:p w14:paraId="37D174BF" w14:textId="77777777" w:rsidR="00803473" w:rsidRPr="00115FF0" w:rsidRDefault="00803473" w:rsidP="00803473">
            <w:pPr>
              <w:pStyle w:val="TableEntry"/>
            </w:pPr>
            <w:r w:rsidRPr="00115FF0">
              <w:t>2</w:t>
            </w:r>
          </w:p>
        </w:tc>
        <w:tc>
          <w:tcPr>
            <w:tcW w:w="810" w:type="dxa"/>
          </w:tcPr>
          <w:p w14:paraId="797892CF" w14:textId="77777777" w:rsidR="00803473" w:rsidRPr="00115FF0" w:rsidRDefault="00803473" w:rsidP="00803473">
            <w:pPr>
              <w:pStyle w:val="TableEntry"/>
            </w:pPr>
            <w:r w:rsidRPr="00115FF0">
              <w:t>250</w:t>
            </w:r>
          </w:p>
        </w:tc>
        <w:tc>
          <w:tcPr>
            <w:tcW w:w="810" w:type="dxa"/>
          </w:tcPr>
          <w:p w14:paraId="21A5092F" w14:textId="77777777" w:rsidR="00803473" w:rsidRPr="00115FF0" w:rsidRDefault="00803473" w:rsidP="00803473">
            <w:pPr>
              <w:pStyle w:val="TableEntry"/>
            </w:pPr>
            <w:r w:rsidRPr="00115FF0">
              <w:t>CE</w:t>
            </w:r>
          </w:p>
        </w:tc>
        <w:tc>
          <w:tcPr>
            <w:tcW w:w="720" w:type="dxa"/>
          </w:tcPr>
          <w:p w14:paraId="535E1ED3" w14:textId="77777777" w:rsidR="00803473" w:rsidRPr="00115FF0" w:rsidRDefault="00803473" w:rsidP="00803473">
            <w:pPr>
              <w:pStyle w:val="TableEntry"/>
            </w:pPr>
            <w:r w:rsidRPr="00115FF0">
              <w:t>O</w:t>
            </w:r>
          </w:p>
        </w:tc>
        <w:tc>
          <w:tcPr>
            <w:tcW w:w="810" w:type="dxa"/>
          </w:tcPr>
          <w:p w14:paraId="5CD15AD2" w14:textId="77777777" w:rsidR="00803473" w:rsidRPr="00115FF0" w:rsidRDefault="00803473" w:rsidP="00803473">
            <w:pPr>
              <w:pStyle w:val="TableEntry"/>
            </w:pPr>
          </w:p>
        </w:tc>
        <w:tc>
          <w:tcPr>
            <w:tcW w:w="900" w:type="dxa"/>
          </w:tcPr>
          <w:p w14:paraId="6695FFC8" w14:textId="77777777" w:rsidR="00803473" w:rsidRPr="00115FF0" w:rsidRDefault="00803473" w:rsidP="00803473">
            <w:pPr>
              <w:pStyle w:val="TableEntry"/>
            </w:pPr>
            <w:r w:rsidRPr="00115FF0">
              <w:t>0129</w:t>
            </w:r>
          </w:p>
        </w:tc>
        <w:tc>
          <w:tcPr>
            <w:tcW w:w="1080" w:type="dxa"/>
          </w:tcPr>
          <w:p w14:paraId="23827F2A" w14:textId="77777777" w:rsidR="00803473" w:rsidRPr="00115FF0" w:rsidRDefault="00803473" w:rsidP="00803473">
            <w:pPr>
              <w:pStyle w:val="TableEntry"/>
            </w:pPr>
            <w:r w:rsidRPr="00115FF0">
              <w:t>00182</w:t>
            </w:r>
          </w:p>
        </w:tc>
        <w:tc>
          <w:tcPr>
            <w:tcW w:w="3120" w:type="dxa"/>
          </w:tcPr>
          <w:p w14:paraId="60552A20" w14:textId="77777777" w:rsidR="00803473" w:rsidRPr="00115FF0" w:rsidRDefault="00803473" w:rsidP="00803473">
            <w:pPr>
              <w:pStyle w:val="TableEntry"/>
            </w:pPr>
            <w:r w:rsidRPr="00115FF0">
              <w:t>Accommodation Code</w:t>
            </w:r>
          </w:p>
        </w:tc>
      </w:tr>
      <w:tr w:rsidR="008915E0" w:rsidRPr="00115FF0" w14:paraId="40AA85C9" w14:textId="77777777" w:rsidTr="00662D38">
        <w:trPr>
          <w:jc w:val="center"/>
        </w:trPr>
        <w:tc>
          <w:tcPr>
            <w:tcW w:w="691" w:type="dxa"/>
          </w:tcPr>
          <w:p w14:paraId="68A6293C" w14:textId="77777777" w:rsidR="00803473" w:rsidRPr="00115FF0" w:rsidRDefault="00803473" w:rsidP="00803473">
            <w:pPr>
              <w:pStyle w:val="TableEntry"/>
            </w:pPr>
            <w:r w:rsidRPr="00115FF0">
              <w:t>3</w:t>
            </w:r>
          </w:p>
        </w:tc>
        <w:tc>
          <w:tcPr>
            <w:tcW w:w="810" w:type="dxa"/>
          </w:tcPr>
          <w:p w14:paraId="4988DAFB" w14:textId="77777777" w:rsidR="00803473" w:rsidRPr="00115FF0" w:rsidRDefault="00803473" w:rsidP="00803473">
            <w:pPr>
              <w:pStyle w:val="TableEntry"/>
            </w:pPr>
            <w:r w:rsidRPr="00115FF0">
              <w:t>250</w:t>
            </w:r>
          </w:p>
        </w:tc>
        <w:tc>
          <w:tcPr>
            <w:tcW w:w="810" w:type="dxa"/>
          </w:tcPr>
          <w:p w14:paraId="2245B683" w14:textId="77777777" w:rsidR="00803473" w:rsidRPr="00115FF0" w:rsidRDefault="00803473" w:rsidP="00803473">
            <w:pPr>
              <w:pStyle w:val="TableEntry"/>
            </w:pPr>
            <w:r w:rsidRPr="00115FF0">
              <w:t>CE</w:t>
            </w:r>
          </w:p>
        </w:tc>
        <w:tc>
          <w:tcPr>
            <w:tcW w:w="720" w:type="dxa"/>
          </w:tcPr>
          <w:p w14:paraId="67778592" w14:textId="77777777" w:rsidR="00803473" w:rsidRPr="00115FF0" w:rsidRDefault="00803473" w:rsidP="00803473">
            <w:pPr>
              <w:pStyle w:val="TableEntry"/>
            </w:pPr>
            <w:r w:rsidRPr="00115FF0">
              <w:t>RE</w:t>
            </w:r>
          </w:p>
        </w:tc>
        <w:tc>
          <w:tcPr>
            <w:tcW w:w="810" w:type="dxa"/>
          </w:tcPr>
          <w:p w14:paraId="6F4C24E7" w14:textId="77777777" w:rsidR="00803473" w:rsidRPr="00115FF0" w:rsidRDefault="00803473" w:rsidP="00803473">
            <w:pPr>
              <w:pStyle w:val="TableEntry"/>
            </w:pPr>
          </w:p>
        </w:tc>
        <w:tc>
          <w:tcPr>
            <w:tcW w:w="900" w:type="dxa"/>
          </w:tcPr>
          <w:p w14:paraId="57309D37" w14:textId="77777777" w:rsidR="00803473" w:rsidRPr="00115FF0" w:rsidRDefault="00803473" w:rsidP="00803473">
            <w:pPr>
              <w:pStyle w:val="TableEntry"/>
            </w:pPr>
          </w:p>
        </w:tc>
        <w:tc>
          <w:tcPr>
            <w:tcW w:w="1080" w:type="dxa"/>
          </w:tcPr>
          <w:p w14:paraId="7F0C2503" w14:textId="77777777" w:rsidR="00803473" w:rsidRPr="00115FF0" w:rsidRDefault="00803473" w:rsidP="00803473">
            <w:pPr>
              <w:pStyle w:val="TableEntry"/>
            </w:pPr>
            <w:r w:rsidRPr="00115FF0">
              <w:t>00183</w:t>
            </w:r>
          </w:p>
        </w:tc>
        <w:tc>
          <w:tcPr>
            <w:tcW w:w="3120" w:type="dxa"/>
          </w:tcPr>
          <w:p w14:paraId="0FF4E2B9" w14:textId="77777777" w:rsidR="00803473" w:rsidRPr="00115FF0" w:rsidRDefault="00803473" w:rsidP="00803473">
            <w:pPr>
              <w:pStyle w:val="TableEntry"/>
              <w:rPr>
                <w:b/>
              </w:rPr>
            </w:pPr>
            <w:r w:rsidRPr="00115FF0">
              <w:rPr>
                <w:b/>
              </w:rPr>
              <w:t>Admit Reason</w:t>
            </w:r>
          </w:p>
        </w:tc>
      </w:tr>
      <w:tr w:rsidR="008915E0" w:rsidRPr="00115FF0" w14:paraId="16D16A6C" w14:textId="77777777" w:rsidTr="00662D38">
        <w:trPr>
          <w:jc w:val="center"/>
        </w:trPr>
        <w:tc>
          <w:tcPr>
            <w:tcW w:w="691" w:type="dxa"/>
          </w:tcPr>
          <w:p w14:paraId="68DB3ACC" w14:textId="77777777" w:rsidR="00803473" w:rsidRPr="00115FF0" w:rsidRDefault="00803473" w:rsidP="00803473">
            <w:pPr>
              <w:pStyle w:val="TableEntry"/>
            </w:pPr>
            <w:r w:rsidRPr="00115FF0">
              <w:t>4</w:t>
            </w:r>
          </w:p>
        </w:tc>
        <w:tc>
          <w:tcPr>
            <w:tcW w:w="810" w:type="dxa"/>
          </w:tcPr>
          <w:p w14:paraId="3D6B8897" w14:textId="77777777" w:rsidR="00803473" w:rsidRPr="00115FF0" w:rsidRDefault="00803473" w:rsidP="00803473">
            <w:pPr>
              <w:pStyle w:val="TableEntry"/>
            </w:pPr>
            <w:r w:rsidRPr="00115FF0">
              <w:t>250</w:t>
            </w:r>
          </w:p>
        </w:tc>
        <w:tc>
          <w:tcPr>
            <w:tcW w:w="810" w:type="dxa"/>
          </w:tcPr>
          <w:p w14:paraId="6163D295" w14:textId="77777777" w:rsidR="00803473" w:rsidRPr="00115FF0" w:rsidRDefault="00803473" w:rsidP="00803473">
            <w:pPr>
              <w:pStyle w:val="TableEntry"/>
            </w:pPr>
            <w:r w:rsidRPr="00115FF0">
              <w:t>CE</w:t>
            </w:r>
          </w:p>
        </w:tc>
        <w:tc>
          <w:tcPr>
            <w:tcW w:w="720" w:type="dxa"/>
          </w:tcPr>
          <w:p w14:paraId="4D929424" w14:textId="77777777" w:rsidR="00803473" w:rsidRPr="00115FF0" w:rsidRDefault="00803473" w:rsidP="00803473">
            <w:pPr>
              <w:pStyle w:val="TableEntry"/>
            </w:pPr>
            <w:r w:rsidRPr="00115FF0">
              <w:t>O</w:t>
            </w:r>
          </w:p>
        </w:tc>
        <w:tc>
          <w:tcPr>
            <w:tcW w:w="810" w:type="dxa"/>
          </w:tcPr>
          <w:p w14:paraId="0B4A0625" w14:textId="77777777" w:rsidR="00803473" w:rsidRPr="00115FF0" w:rsidRDefault="00803473" w:rsidP="00803473">
            <w:pPr>
              <w:pStyle w:val="TableEntry"/>
            </w:pPr>
          </w:p>
        </w:tc>
        <w:tc>
          <w:tcPr>
            <w:tcW w:w="900" w:type="dxa"/>
          </w:tcPr>
          <w:p w14:paraId="31DA5D7C" w14:textId="77777777" w:rsidR="00803473" w:rsidRPr="00115FF0" w:rsidRDefault="00803473" w:rsidP="00803473">
            <w:pPr>
              <w:pStyle w:val="TableEntry"/>
            </w:pPr>
          </w:p>
        </w:tc>
        <w:tc>
          <w:tcPr>
            <w:tcW w:w="1080" w:type="dxa"/>
          </w:tcPr>
          <w:p w14:paraId="21411FB0" w14:textId="77777777" w:rsidR="00803473" w:rsidRPr="00115FF0" w:rsidRDefault="00803473" w:rsidP="00803473">
            <w:pPr>
              <w:pStyle w:val="TableEntry"/>
            </w:pPr>
            <w:r w:rsidRPr="00115FF0">
              <w:t>00184</w:t>
            </w:r>
          </w:p>
        </w:tc>
        <w:tc>
          <w:tcPr>
            <w:tcW w:w="3120" w:type="dxa"/>
          </w:tcPr>
          <w:p w14:paraId="5A695AE8" w14:textId="77777777" w:rsidR="00803473" w:rsidRPr="00115FF0" w:rsidRDefault="00803473" w:rsidP="00803473">
            <w:pPr>
              <w:pStyle w:val="TableEntry"/>
            </w:pPr>
            <w:r w:rsidRPr="00115FF0">
              <w:t>Transfer Reason</w:t>
            </w:r>
          </w:p>
        </w:tc>
      </w:tr>
      <w:tr w:rsidR="008915E0" w:rsidRPr="00115FF0" w14:paraId="33D736AF" w14:textId="77777777" w:rsidTr="00662D38">
        <w:trPr>
          <w:jc w:val="center"/>
        </w:trPr>
        <w:tc>
          <w:tcPr>
            <w:tcW w:w="691" w:type="dxa"/>
          </w:tcPr>
          <w:p w14:paraId="7AEC7989" w14:textId="77777777" w:rsidR="00803473" w:rsidRPr="00115FF0" w:rsidRDefault="00803473" w:rsidP="00803473">
            <w:pPr>
              <w:pStyle w:val="TableEntry"/>
            </w:pPr>
            <w:r w:rsidRPr="00115FF0">
              <w:t>5</w:t>
            </w:r>
          </w:p>
        </w:tc>
        <w:tc>
          <w:tcPr>
            <w:tcW w:w="810" w:type="dxa"/>
          </w:tcPr>
          <w:p w14:paraId="5CFF87D6" w14:textId="77777777" w:rsidR="00803473" w:rsidRPr="00115FF0" w:rsidRDefault="00803473" w:rsidP="00803473">
            <w:pPr>
              <w:pStyle w:val="TableEntry"/>
            </w:pPr>
            <w:r w:rsidRPr="00115FF0">
              <w:t>25</w:t>
            </w:r>
          </w:p>
        </w:tc>
        <w:tc>
          <w:tcPr>
            <w:tcW w:w="810" w:type="dxa"/>
          </w:tcPr>
          <w:p w14:paraId="520AFB60" w14:textId="77777777" w:rsidR="00803473" w:rsidRPr="00115FF0" w:rsidRDefault="00803473" w:rsidP="00803473">
            <w:pPr>
              <w:pStyle w:val="TableEntry"/>
            </w:pPr>
            <w:r w:rsidRPr="00115FF0">
              <w:t>ST</w:t>
            </w:r>
          </w:p>
        </w:tc>
        <w:tc>
          <w:tcPr>
            <w:tcW w:w="720" w:type="dxa"/>
          </w:tcPr>
          <w:p w14:paraId="0A5A7B87" w14:textId="77777777" w:rsidR="00803473" w:rsidRPr="00115FF0" w:rsidRDefault="00803473" w:rsidP="00803473">
            <w:pPr>
              <w:pStyle w:val="TableEntry"/>
            </w:pPr>
            <w:r w:rsidRPr="00115FF0">
              <w:t>O</w:t>
            </w:r>
          </w:p>
        </w:tc>
        <w:tc>
          <w:tcPr>
            <w:tcW w:w="810" w:type="dxa"/>
          </w:tcPr>
          <w:p w14:paraId="4C41A1DD" w14:textId="77777777" w:rsidR="00803473" w:rsidRPr="00115FF0" w:rsidRDefault="00803473" w:rsidP="00803473">
            <w:pPr>
              <w:pStyle w:val="TableEntry"/>
            </w:pPr>
            <w:r w:rsidRPr="00115FF0">
              <w:t>Y</w:t>
            </w:r>
          </w:p>
        </w:tc>
        <w:tc>
          <w:tcPr>
            <w:tcW w:w="900" w:type="dxa"/>
          </w:tcPr>
          <w:p w14:paraId="0CEB817E" w14:textId="77777777" w:rsidR="00803473" w:rsidRPr="00115FF0" w:rsidRDefault="00803473" w:rsidP="00803473">
            <w:pPr>
              <w:pStyle w:val="TableEntry"/>
            </w:pPr>
          </w:p>
        </w:tc>
        <w:tc>
          <w:tcPr>
            <w:tcW w:w="1080" w:type="dxa"/>
          </w:tcPr>
          <w:p w14:paraId="41D368F5" w14:textId="77777777" w:rsidR="00803473" w:rsidRPr="00115FF0" w:rsidRDefault="00803473" w:rsidP="00803473">
            <w:pPr>
              <w:pStyle w:val="TableEntry"/>
            </w:pPr>
            <w:r w:rsidRPr="00115FF0">
              <w:t>00185</w:t>
            </w:r>
          </w:p>
        </w:tc>
        <w:tc>
          <w:tcPr>
            <w:tcW w:w="3120" w:type="dxa"/>
          </w:tcPr>
          <w:p w14:paraId="666E62F5" w14:textId="77777777" w:rsidR="00803473" w:rsidRPr="00115FF0" w:rsidRDefault="00803473" w:rsidP="00803473">
            <w:pPr>
              <w:pStyle w:val="TableEntry"/>
            </w:pPr>
            <w:r w:rsidRPr="00115FF0">
              <w:t>Patient Valuables</w:t>
            </w:r>
          </w:p>
        </w:tc>
      </w:tr>
      <w:tr w:rsidR="008915E0" w:rsidRPr="00115FF0" w14:paraId="792F8AA0" w14:textId="77777777" w:rsidTr="00662D38">
        <w:trPr>
          <w:jc w:val="center"/>
        </w:trPr>
        <w:tc>
          <w:tcPr>
            <w:tcW w:w="691" w:type="dxa"/>
          </w:tcPr>
          <w:p w14:paraId="62599DB5" w14:textId="77777777" w:rsidR="00803473" w:rsidRPr="00115FF0" w:rsidRDefault="00803473" w:rsidP="00803473">
            <w:pPr>
              <w:pStyle w:val="TableEntry"/>
            </w:pPr>
            <w:r w:rsidRPr="00115FF0">
              <w:t>6</w:t>
            </w:r>
          </w:p>
        </w:tc>
        <w:tc>
          <w:tcPr>
            <w:tcW w:w="810" w:type="dxa"/>
          </w:tcPr>
          <w:p w14:paraId="23040332" w14:textId="77777777" w:rsidR="00803473" w:rsidRPr="00115FF0" w:rsidRDefault="00803473" w:rsidP="00803473">
            <w:pPr>
              <w:pStyle w:val="TableEntry"/>
            </w:pPr>
            <w:r w:rsidRPr="00115FF0">
              <w:t>25</w:t>
            </w:r>
          </w:p>
        </w:tc>
        <w:tc>
          <w:tcPr>
            <w:tcW w:w="810" w:type="dxa"/>
          </w:tcPr>
          <w:p w14:paraId="6BFB51DB" w14:textId="77777777" w:rsidR="00803473" w:rsidRPr="00115FF0" w:rsidRDefault="00803473" w:rsidP="00803473">
            <w:pPr>
              <w:pStyle w:val="TableEntry"/>
            </w:pPr>
            <w:r w:rsidRPr="00115FF0">
              <w:t>ST</w:t>
            </w:r>
          </w:p>
        </w:tc>
        <w:tc>
          <w:tcPr>
            <w:tcW w:w="720" w:type="dxa"/>
          </w:tcPr>
          <w:p w14:paraId="23801D58" w14:textId="77777777" w:rsidR="00803473" w:rsidRPr="00115FF0" w:rsidRDefault="00803473" w:rsidP="00803473">
            <w:pPr>
              <w:pStyle w:val="TableEntry"/>
            </w:pPr>
            <w:r w:rsidRPr="00115FF0">
              <w:t>O</w:t>
            </w:r>
          </w:p>
        </w:tc>
        <w:tc>
          <w:tcPr>
            <w:tcW w:w="810" w:type="dxa"/>
          </w:tcPr>
          <w:p w14:paraId="04F28A45" w14:textId="77777777" w:rsidR="00803473" w:rsidRPr="00115FF0" w:rsidRDefault="00803473" w:rsidP="00803473">
            <w:pPr>
              <w:pStyle w:val="TableEntry"/>
            </w:pPr>
          </w:p>
        </w:tc>
        <w:tc>
          <w:tcPr>
            <w:tcW w:w="900" w:type="dxa"/>
          </w:tcPr>
          <w:p w14:paraId="67AF2F9D" w14:textId="77777777" w:rsidR="00803473" w:rsidRPr="00115FF0" w:rsidRDefault="00803473" w:rsidP="00803473">
            <w:pPr>
              <w:pStyle w:val="TableEntry"/>
            </w:pPr>
          </w:p>
        </w:tc>
        <w:tc>
          <w:tcPr>
            <w:tcW w:w="1080" w:type="dxa"/>
          </w:tcPr>
          <w:p w14:paraId="46C27CDE" w14:textId="77777777" w:rsidR="00803473" w:rsidRPr="00115FF0" w:rsidRDefault="00803473" w:rsidP="00803473">
            <w:pPr>
              <w:pStyle w:val="TableEntry"/>
            </w:pPr>
            <w:r w:rsidRPr="00115FF0">
              <w:t>00186</w:t>
            </w:r>
          </w:p>
        </w:tc>
        <w:tc>
          <w:tcPr>
            <w:tcW w:w="3120" w:type="dxa"/>
          </w:tcPr>
          <w:p w14:paraId="2E3D1A87" w14:textId="77777777" w:rsidR="00803473" w:rsidRPr="00115FF0" w:rsidRDefault="00803473" w:rsidP="00803473">
            <w:pPr>
              <w:pStyle w:val="TableEntry"/>
            </w:pPr>
            <w:r w:rsidRPr="00115FF0">
              <w:t>Patient Valuables Location</w:t>
            </w:r>
          </w:p>
        </w:tc>
      </w:tr>
      <w:tr w:rsidR="008915E0" w:rsidRPr="00115FF0" w14:paraId="5A8D50CC" w14:textId="77777777" w:rsidTr="00662D38">
        <w:trPr>
          <w:jc w:val="center"/>
        </w:trPr>
        <w:tc>
          <w:tcPr>
            <w:tcW w:w="691" w:type="dxa"/>
          </w:tcPr>
          <w:p w14:paraId="2FE6174F" w14:textId="77777777" w:rsidR="00803473" w:rsidRPr="00115FF0" w:rsidRDefault="00803473" w:rsidP="00803473">
            <w:pPr>
              <w:pStyle w:val="TableEntry"/>
            </w:pPr>
            <w:r w:rsidRPr="00115FF0">
              <w:t>7</w:t>
            </w:r>
          </w:p>
        </w:tc>
        <w:tc>
          <w:tcPr>
            <w:tcW w:w="810" w:type="dxa"/>
          </w:tcPr>
          <w:p w14:paraId="2918FCDB" w14:textId="77777777" w:rsidR="00803473" w:rsidRPr="00115FF0" w:rsidRDefault="00803473" w:rsidP="00803473">
            <w:pPr>
              <w:pStyle w:val="TableEntry"/>
            </w:pPr>
            <w:r w:rsidRPr="00115FF0">
              <w:t>2</w:t>
            </w:r>
          </w:p>
        </w:tc>
        <w:tc>
          <w:tcPr>
            <w:tcW w:w="810" w:type="dxa"/>
          </w:tcPr>
          <w:p w14:paraId="3EA91827" w14:textId="77777777" w:rsidR="00803473" w:rsidRPr="00115FF0" w:rsidRDefault="00803473" w:rsidP="00803473">
            <w:pPr>
              <w:pStyle w:val="TableEntry"/>
            </w:pPr>
            <w:r w:rsidRPr="00115FF0">
              <w:t>IS</w:t>
            </w:r>
          </w:p>
        </w:tc>
        <w:tc>
          <w:tcPr>
            <w:tcW w:w="720" w:type="dxa"/>
          </w:tcPr>
          <w:p w14:paraId="78106BA7" w14:textId="77777777" w:rsidR="00803473" w:rsidRPr="00115FF0" w:rsidRDefault="00803473" w:rsidP="00803473">
            <w:pPr>
              <w:pStyle w:val="TableEntry"/>
            </w:pPr>
            <w:r w:rsidRPr="00115FF0">
              <w:t>RE</w:t>
            </w:r>
          </w:p>
        </w:tc>
        <w:tc>
          <w:tcPr>
            <w:tcW w:w="810" w:type="dxa"/>
          </w:tcPr>
          <w:p w14:paraId="28FEDD8E" w14:textId="77777777" w:rsidR="00803473" w:rsidRPr="00115FF0" w:rsidRDefault="00803473" w:rsidP="00803473">
            <w:pPr>
              <w:pStyle w:val="TableEntry"/>
            </w:pPr>
            <w:r w:rsidRPr="00115FF0">
              <w:t>Y</w:t>
            </w:r>
          </w:p>
        </w:tc>
        <w:tc>
          <w:tcPr>
            <w:tcW w:w="900" w:type="dxa"/>
          </w:tcPr>
          <w:p w14:paraId="54865C0A" w14:textId="77777777" w:rsidR="00803473" w:rsidRPr="00115FF0" w:rsidRDefault="00803473" w:rsidP="00803473">
            <w:pPr>
              <w:pStyle w:val="TableEntry"/>
            </w:pPr>
            <w:r w:rsidRPr="00115FF0">
              <w:t>0130</w:t>
            </w:r>
          </w:p>
        </w:tc>
        <w:tc>
          <w:tcPr>
            <w:tcW w:w="1080" w:type="dxa"/>
          </w:tcPr>
          <w:p w14:paraId="4185C21A" w14:textId="77777777" w:rsidR="00803473" w:rsidRPr="00115FF0" w:rsidRDefault="00803473" w:rsidP="00803473">
            <w:pPr>
              <w:pStyle w:val="TableEntry"/>
            </w:pPr>
            <w:r w:rsidRPr="00115FF0">
              <w:t>00187</w:t>
            </w:r>
          </w:p>
        </w:tc>
        <w:tc>
          <w:tcPr>
            <w:tcW w:w="3120" w:type="dxa"/>
          </w:tcPr>
          <w:p w14:paraId="43742A73" w14:textId="77777777" w:rsidR="00803473" w:rsidRPr="00115FF0" w:rsidRDefault="00803473" w:rsidP="00803473">
            <w:pPr>
              <w:pStyle w:val="TableEntry"/>
              <w:rPr>
                <w:b/>
              </w:rPr>
            </w:pPr>
            <w:r w:rsidRPr="00115FF0">
              <w:rPr>
                <w:b/>
              </w:rPr>
              <w:t>Visit User Code</w:t>
            </w:r>
          </w:p>
        </w:tc>
      </w:tr>
      <w:tr w:rsidR="008915E0" w:rsidRPr="00115FF0" w14:paraId="3DBB6C9C" w14:textId="77777777" w:rsidTr="00662D38">
        <w:trPr>
          <w:jc w:val="center"/>
        </w:trPr>
        <w:tc>
          <w:tcPr>
            <w:tcW w:w="691" w:type="dxa"/>
          </w:tcPr>
          <w:p w14:paraId="7A6185D6" w14:textId="77777777" w:rsidR="00803473" w:rsidRPr="00115FF0" w:rsidRDefault="00803473" w:rsidP="00803473">
            <w:pPr>
              <w:pStyle w:val="TableEntry"/>
            </w:pPr>
            <w:r w:rsidRPr="00115FF0">
              <w:t>8</w:t>
            </w:r>
          </w:p>
        </w:tc>
        <w:tc>
          <w:tcPr>
            <w:tcW w:w="810" w:type="dxa"/>
          </w:tcPr>
          <w:p w14:paraId="0A5859E2" w14:textId="77777777" w:rsidR="00803473" w:rsidRPr="00115FF0" w:rsidRDefault="00803473" w:rsidP="00803473">
            <w:pPr>
              <w:pStyle w:val="TableEntry"/>
            </w:pPr>
            <w:r w:rsidRPr="00115FF0">
              <w:t>26</w:t>
            </w:r>
          </w:p>
        </w:tc>
        <w:tc>
          <w:tcPr>
            <w:tcW w:w="810" w:type="dxa"/>
          </w:tcPr>
          <w:p w14:paraId="7A7CDF62" w14:textId="77777777" w:rsidR="00803473" w:rsidRPr="00115FF0" w:rsidRDefault="00803473" w:rsidP="00803473">
            <w:pPr>
              <w:pStyle w:val="TableEntry"/>
            </w:pPr>
            <w:r w:rsidRPr="00115FF0">
              <w:t>TS</w:t>
            </w:r>
          </w:p>
        </w:tc>
        <w:tc>
          <w:tcPr>
            <w:tcW w:w="720" w:type="dxa"/>
          </w:tcPr>
          <w:p w14:paraId="239299DB" w14:textId="77777777" w:rsidR="00803473" w:rsidRPr="00115FF0" w:rsidRDefault="00803473" w:rsidP="00803473">
            <w:pPr>
              <w:pStyle w:val="TableEntry"/>
            </w:pPr>
            <w:r w:rsidRPr="00115FF0">
              <w:t>RE</w:t>
            </w:r>
          </w:p>
        </w:tc>
        <w:tc>
          <w:tcPr>
            <w:tcW w:w="810" w:type="dxa"/>
          </w:tcPr>
          <w:p w14:paraId="4A2525B9" w14:textId="77777777" w:rsidR="00803473" w:rsidRPr="00115FF0" w:rsidRDefault="00803473" w:rsidP="00803473">
            <w:pPr>
              <w:pStyle w:val="TableEntry"/>
            </w:pPr>
          </w:p>
        </w:tc>
        <w:tc>
          <w:tcPr>
            <w:tcW w:w="900" w:type="dxa"/>
          </w:tcPr>
          <w:p w14:paraId="0E2508C5" w14:textId="77777777" w:rsidR="00803473" w:rsidRPr="00115FF0" w:rsidRDefault="00803473" w:rsidP="00803473">
            <w:pPr>
              <w:pStyle w:val="TableEntry"/>
            </w:pPr>
          </w:p>
        </w:tc>
        <w:tc>
          <w:tcPr>
            <w:tcW w:w="1080" w:type="dxa"/>
          </w:tcPr>
          <w:p w14:paraId="3DCE29E2" w14:textId="77777777" w:rsidR="00803473" w:rsidRPr="00115FF0" w:rsidRDefault="00803473" w:rsidP="00803473">
            <w:pPr>
              <w:pStyle w:val="TableEntry"/>
            </w:pPr>
            <w:r w:rsidRPr="00115FF0">
              <w:t>00188</w:t>
            </w:r>
          </w:p>
        </w:tc>
        <w:tc>
          <w:tcPr>
            <w:tcW w:w="3120" w:type="dxa"/>
          </w:tcPr>
          <w:p w14:paraId="2929A569" w14:textId="77777777" w:rsidR="00803473" w:rsidRPr="00115FF0" w:rsidRDefault="00803473" w:rsidP="00803473">
            <w:pPr>
              <w:pStyle w:val="TableEntry"/>
              <w:rPr>
                <w:b/>
              </w:rPr>
            </w:pPr>
            <w:r w:rsidRPr="00115FF0">
              <w:rPr>
                <w:b/>
              </w:rPr>
              <w:t>Expected Admit Date/Time</w:t>
            </w:r>
          </w:p>
        </w:tc>
      </w:tr>
      <w:tr w:rsidR="008915E0" w:rsidRPr="00115FF0" w14:paraId="026FB675" w14:textId="77777777" w:rsidTr="00662D38">
        <w:trPr>
          <w:jc w:val="center"/>
        </w:trPr>
        <w:tc>
          <w:tcPr>
            <w:tcW w:w="691" w:type="dxa"/>
          </w:tcPr>
          <w:p w14:paraId="5A4270BD" w14:textId="77777777" w:rsidR="00803473" w:rsidRPr="00115FF0" w:rsidRDefault="00803473" w:rsidP="00803473">
            <w:pPr>
              <w:pStyle w:val="TableEntry"/>
            </w:pPr>
            <w:r w:rsidRPr="00115FF0">
              <w:t>9</w:t>
            </w:r>
          </w:p>
        </w:tc>
        <w:tc>
          <w:tcPr>
            <w:tcW w:w="810" w:type="dxa"/>
          </w:tcPr>
          <w:p w14:paraId="41EBFB38" w14:textId="77777777" w:rsidR="00803473" w:rsidRPr="00115FF0" w:rsidRDefault="00803473" w:rsidP="00803473">
            <w:pPr>
              <w:pStyle w:val="TableEntry"/>
            </w:pPr>
            <w:r w:rsidRPr="00115FF0">
              <w:t>26</w:t>
            </w:r>
          </w:p>
        </w:tc>
        <w:tc>
          <w:tcPr>
            <w:tcW w:w="810" w:type="dxa"/>
          </w:tcPr>
          <w:p w14:paraId="15117727" w14:textId="77777777" w:rsidR="00803473" w:rsidRPr="00115FF0" w:rsidRDefault="00803473" w:rsidP="00803473">
            <w:pPr>
              <w:pStyle w:val="TableEntry"/>
            </w:pPr>
            <w:r w:rsidRPr="00115FF0">
              <w:t>TS</w:t>
            </w:r>
          </w:p>
        </w:tc>
        <w:tc>
          <w:tcPr>
            <w:tcW w:w="720" w:type="dxa"/>
          </w:tcPr>
          <w:p w14:paraId="5A14C48B" w14:textId="77777777" w:rsidR="00803473" w:rsidRPr="00115FF0" w:rsidRDefault="00803473" w:rsidP="00803473">
            <w:pPr>
              <w:pStyle w:val="TableEntry"/>
            </w:pPr>
            <w:r w:rsidRPr="00115FF0">
              <w:t>O</w:t>
            </w:r>
          </w:p>
        </w:tc>
        <w:tc>
          <w:tcPr>
            <w:tcW w:w="810" w:type="dxa"/>
          </w:tcPr>
          <w:p w14:paraId="69C4FD3B" w14:textId="77777777" w:rsidR="00803473" w:rsidRPr="00115FF0" w:rsidRDefault="00803473" w:rsidP="00803473">
            <w:pPr>
              <w:pStyle w:val="TableEntry"/>
            </w:pPr>
          </w:p>
        </w:tc>
        <w:tc>
          <w:tcPr>
            <w:tcW w:w="900" w:type="dxa"/>
          </w:tcPr>
          <w:p w14:paraId="4533C07C" w14:textId="77777777" w:rsidR="00803473" w:rsidRPr="00115FF0" w:rsidRDefault="00803473" w:rsidP="00803473">
            <w:pPr>
              <w:pStyle w:val="TableEntry"/>
            </w:pPr>
          </w:p>
        </w:tc>
        <w:tc>
          <w:tcPr>
            <w:tcW w:w="1080" w:type="dxa"/>
          </w:tcPr>
          <w:p w14:paraId="6D6C3F25" w14:textId="77777777" w:rsidR="00803473" w:rsidRPr="00115FF0" w:rsidRDefault="00803473" w:rsidP="00803473">
            <w:pPr>
              <w:pStyle w:val="TableEntry"/>
            </w:pPr>
            <w:r w:rsidRPr="00115FF0">
              <w:t>00189</w:t>
            </w:r>
          </w:p>
        </w:tc>
        <w:tc>
          <w:tcPr>
            <w:tcW w:w="3120" w:type="dxa"/>
          </w:tcPr>
          <w:p w14:paraId="6CBF5012" w14:textId="77777777" w:rsidR="00803473" w:rsidRPr="00115FF0" w:rsidRDefault="00803473" w:rsidP="00803473">
            <w:pPr>
              <w:pStyle w:val="TableEntry"/>
              <w:rPr>
                <w:b/>
              </w:rPr>
            </w:pPr>
            <w:r w:rsidRPr="00115FF0">
              <w:rPr>
                <w:b/>
              </w:rPr>
              <w:t>Expected Discharge Date/Time</w:t>
            </w:r>
          </w:p>
        </w:tc>
      </w:tr>
      <w:tr w:rsidR="008915E0" w:rsidRPr="00115FF0" w14:paraId="350C6A11" w14:textId="77777777" w:rsidTr="00662D38">
        <w:trPr>
          <w:jc w:val="center"/>
        </w:trPr>
        <w:tc>
          <w:tcPr>
            <w:tcW w:w="691" w:type="dxa"/>
          </w:tcPr>
          <w:p w14:paraId="12B759FC" w14:textId="77777777" w:rsidR="00803473" w:rsidRPr="00115FF0" w:rsidRDefault="00803473" w:rsidP="00803473">
            <w:pPr>
              <w:pStyle w:val="TableEntry"/>
            </w:pPr>
            <w:r w:rsidRPr="00115FF0">
              <w:t>10</w:t>
            </w:r>
          </w:p>
        </w:tc>
        <w:tc>
          <w:tcPr>
            <w:tcW w:w="810" w:type="dxa"/>
          </w:tcPr>
          <w:p w14:paraId="1F03C3DC" w14:textId="77777777" w:rsidR="00803473" w:rsidRPr="00115FF0" w:rsidRDefault="00803473" w:rsidP="00803473">
            <w:pPr>
              <w:pStyle w:val="TableEntry"/>
            </w:pPr>
            <w:r w:rsidRPr="00115FF0">
              <w:t>3</w:t>
            </w:r>
          </w:p>
        </w:tc>
        <w:tc>
          <w:tcPr>
            <w:tcW w:w="810" w:type="dxa"/>
          </w:tcPr>
          <w:p w14:paraId="6E7D98F3" w14:textId="77777777" w:rsidR="00803473" w:rsidRPr="00115FF0" w:rsidRDefault="00803473" w:rsidP="00803473">
            <w:pPr>
              <w:pStyle w:val="TableEntry"/>
            </w:pPr>
            <w:r w:rsidRPr="00115FF0">
              <w:t>NM</w:t>
            </w:r>
          </w:p>
        </w:tc>
        <w:tc>
          <w:tcPr>
            <w:tcW w:w="720" w:type="dxa"/>
          </w:tcPr>
          <w:p w14:paraId="63618DCC" w14:textId="77777777" w:rsidR="00803473" w:rsidRPr="00115FF0" w:rsidRDefault="00803473" w:rsidP="00803473">
            <w:pPr>
              <w:pStyle w:val="TableEntry"/>
            </w:pPr>
            <w:r w:rsidRPr="00115FF0">
              <w:t>O</w:t>
            </w:r>
          </w:p>
        </w:tc>
        <w:tc>
          <w:tcPr>
            <w:tcW w:w="810" w:type="dxa"/>
          </w:tcPr>
          <w:p w14:paraId="3089BE20" w14:textId="77777777" w:rsidR="00803473" w:rsidRPr="00115FF0" w:rsidRDefault="00803473" w:rsidP="00803473">
            <w:pPr>
              <w:pStyle w:val="TableEntry"/>
            </w:pPr>
          </w:p>
        </w:tc>
        <w:tc>
          <w:tcPr>
            <w:tcW w:w="900" w:type="dxa"/>
          </w:tcPr>
          <w:p w14:paraId="2F4FA47F" w14:textId="77777777" w:rsidR="00803473" w:rsidRPr="00115FF0" w:rsidRDefault="00803473" w:rsidP="00803473">
            <w:pPr>
              <w:pStyle w:val="TableEntry"/>
            </w:pPr>
          </w:p>
        </w:tc>
        <w:tc>
          <w:tcPr>
            <w:tcW w:w="1080" w:type="dxa"/>
          </w:tcPr>
          <w:p w14:paraId="1D6671EF" w14:textId="77777777" w:rsidR="00803473" w:rsidRPr="00115FF0" w:rsidRDefault="00803473" w:rsidP="00803473">
            <w:pPr>
              <w:pStyle w:val="TableEntry"/>
            </w:pPr>
            <w:r w:rsidRPr="00115FF0">
              <w:t>00711</w:t>
            </w:r>
          </w:p>
        </w:tc>
        <w:tc>
          <w:tcPr>
            <w:tcW w:w="3120" w:type="dxa"/>
          </w:tcPr>
          <w:p w14:paraId="7E2D9079" w14:textId="77777777" w:rsidR="00803473" w:rsidRPr="00115FF0" w:rsidRDefault="00803473" w:rsidP="00803473">
            <w:pPr>
              <w:pStyle w:val="TableEntry"/>
              <w:rPr>
                <w:b/>
              </w:rPr>
            </w:pPr>
            <w:r w:rsidRPr="00115FF0">
              <w:rPr>
                <w:b/>
              </w:rPr>
              <w:t>Estimated Length of Inpatient Stay</w:t>
            </w:r>
          </w:p>
        </w:tc>
      </w:tr>
      <w:tr w:rsidR="008915E0" w:rsidRPr="00115FF0" w14:paraId="18200D27" w14:textId="77777777" w:rsidTr="00662D38">
        <w:trPr>
          <w:jc w:val="center"/>
        </w:trPr>
        <w:tc>
          <w:tcPr>
            <w:tcW w:w="691" w:type="dxa"/>
          </w:tcPr>
          <w:p w14:paraId="384DEE9C" w14:textId="77777777" w:rsidR="00803473" w:rsidRPr="00115FF0" w:rsidRDefault="00803473" w:rsidP="00803473">
            <w:pPr>
              <w:pStyle w:val="TableEntry"/>
            </w:pPr>
            <w:r w:rsidRPr="00115FF0">
              <w:t>11</w:t>
            </w:r>
          </w:p>
        </w:tc>
        <w:tc>
          <w:tcPr>
            <w:tcW w:w="810" w:type="dxa"/>
          </w:tcPr>
          <w:p w14:paraId="20C7A7BF" w14:textId="77777777" w:rsidR="00803473" w:rsidRPr="00115FF0" w:rsidRDefault="00803473" w:rsidP="00803473">
            <w:pPr>
              <w:pStyle w:val="TableEntry"/>
            </w:pPr>
            <w:r w:rsidRPr="00115FF0">
              <w:t>3</w:t>
            </w:r>
          </w:p>
        </w:tc>
        <w:tc>
          <w:tcPr>
            <w:tcW w:w="810" w:type="dxa"/>
          </w:tcPr>
          <w:p w14:paraId="267B1265" w14:textId="77777777" w:rsidR="00803473" w:rsidRPr="00115FF0" w:rsidRDefault="00803473" w:rsidP="00803473">
            <w:pPr>
              <w:pStyle w:val="TableEntry"/>
            </w:pPr>
            <w:r w:rsidRPr="00115FF0">
              <w:t>NM</w:t>
            </w:r>
          </w:p>
        </w:tc>
        <w:tc>
          <w:tcPr>
            <w:tcW w:w="720" w:type="dxa"/>
          </w:tcPr>
          <w:p w14:paraId="5A7D7585" w14:textId="77777777" w:rsidR="00803473" w:rsidRPr="00115FF0" w:rsidRDefault="00803473" w:rsidP="00803473">
            <w:pPr>
              <w:pStyle w:val="TableEntry"/>
            </w:pPr>
            <w:r w:rsidRPr="00115FF0">
              <w:t>O</w:t>
            </w:r>
          </w:p>
        </w:tc>
        <w:tc>
          <w:tcPr>
            <w:tcW w:w="810" w:type="dxa"/>
          </w:tcPr>
          <w:p w14:paraId="1A125E70" w14:textId="77777777" w:rsidR="00803473" w:rsidRPr="00115FF0" w:rsidRDefault="00803473" w:rsidP="00803473">
            <w:pPr>
              <w:pStyle w:val="TableEntry"/>
            </w:pPr>
          </w:p>
        </w:tc>
        <w:tc>
          <w:tcPr>
            <w:tcW w:w="900" w:type="dxa"/>
          </w:tcPr>
          <w:p w14:paraId="4DBDB079" w14:textId="77777777" w:rsidR="00803473" w:rsidRPr="00115FF0" w:rsidRDefault="00803473" w:rsidP="00803473">
            <w:pPr>
              <w:pStyle w:val="TableEntry"/>
            </w:pPr>
          </w:p>
        </w:tc>
        <w:tc>
          <w:tcPr>
            <w:tcW w:w="1080" w:type="dxa"/>
          </w:tcPr>
          <w:p w14:paraId="0127FE3C" w14:textId="77777777" w:rsidR="00803473" w:rsidRPr="00115FF0" w:rsidRDefault="00803473" w:rsidP="00803473">
            <w:pPr>
              <w:pStyle w:val="TableEntry"/>
            </w:pPr>
            <w:r w:rsidRPr="00115FF0">
              <w:t>00712</w:t>
            </w:r>
          </w:p>
        </w:tc>
        <w:tc>
          <w:tcPr>
            <w:tcW w:w="3120" w:type="dxa"/>
          </w:tcPr>
          <w:p w14:paraId="7650E2F7" w14:textId="77777777" w:rsidR="00803473" w:rsidRPr="00115FF0" w:rsidRDefault="00803473" w:rsidP="00803473">
            <w:pPr>
              <w:pStyle w:val="TableEntry"/>
            </w:pPr>
            <w:r w:rsidRPr="00115FF0">
              <w:t>Actual Length of Inpatient Stay</w:t>
            </w:r>
          </w:p>
        </w:tc>
      </w:tr>
      <w:tr w:rsidR="008915E0" w:rsidRPr="00115FF0" w14:paraId="0B986AA3" w14:textId="77777777" w:rsidTr="00662D38">
        <w:trPr>
          <w:jc w:val="center"/>
        </w:trPr>
        <w:tc>
          <w:tcPr>
            <w:tcW w:w="691" w:type="dxa"/>
          </w:tcPr>
          <w:p w14:paraId="20A55415" w14:textId="77777777" w:rsidR="00803473" w:rsidRPr="00115FF0" w:rsidRDefault="00803473" w:rsidP="00803473">
            <w:pPr>
              <w:pStyle w:val="TableEntry"/>
            </w:pPr>
            <w:r w:rsidRPr="00115FF0">
              <w:t>12</w:t>
            </w:r>
          </w:p>
        </w:tc>
        <w:tc>
          <w:tcPr>
            <w:tcW w:w="810" w:type="dxa"/>
          </w:tcPr>
          <w:p w14:paraId="019764FA" w14:textId="77777777" w:rsidR="00803473" w:rsidRPr="00115FF0" w:rsidRDefault="00803473" w:rsidP="00803473">
            <w:pPr>
              <w:pStyle w:val="TableEntry"/>
            </w:pPr>
            <w:r w:rsidRPr="00115FF0">
              <w:t>50</w:t>
            </w:r>
          </w:p>
        </w:tc>
        <w:tc>
          <w:tcPr>
            <w:tcW w:w="810" w:type="dxa"/>
          </w:tcPr>
          <w:p w14:paraId="280978E7" w14:textId="77777777" w:rsidR="00803473" w:rsidRPr="00115FF0" w:rsidRDefault="00803473" w:rsidP="00803473">
            <w:pPr>
              <w:pStyle w:val="TableEntry"/>
            </w:pPr>
            <w:r w:rsidRPr="00115FF0">
              <w:t>ST</w:t>
            </w:r>
          </w:p>
        </w:tc>
        <w:tc>
          <w:tcPr>
            <w:tcW w:w="720" w:type="dxa"/>
          </w:tcPr>
          <w:p w14:paraId="0E700499" w14:textId="77777777" w:rsidR="00803473" w:rsidRPr="00115FF0" w:rsidRDefault="00803473" w:rsidP="00803473">
            <w:pPr>
              <w:pStyle w:val="TableEntry"/>
            </w:pPr>
            <w:r w:rsidRPr="00115FF0">
              <w:t>O</w:t>
            </w:r>
          </w:p>
        </w:tc>
        <w:tc>
          <w:tcPr>
            <w:tcW w:w="810" w:type="dxa"/>
          </w:tcPr>
          <w:p w14:paraId="7A6D15EB" w14:textId="77777777" w:rsidR="00803473" w:rsidRPr="00115FF0" w:rsidRDefault="00803473" w:rsidP="00803473">
            <w:pPr>
              <w:pStyle w:val="TableEntry"/>
            </w:pPr>
          </w:p>
        </w:tc>
        <w:tc>
          <w:tcPr>
            <w:tcW w:w="900" w:type="dxa"/>
          </w:tcPr>
          <w:p w14:paraId="45EEC0A2" w14:textId="77777777" w:rsidR="00803473" w:rsidRPr="00115FF0" w:rsidRDefault="00803473" w:rsidP="00803473">
            <w:pPr>
              <w:pStyle w:val="TableEntry"/>
            </w:pPr>
          </w:p>
        </w:tc>
        <w:tc>
          <w:tcPr>
            <w:tcW w:w="1080" w:type="dxa"/>
          </w:tcPr>
          <w:p w14:paraId="7360EA6E" w14:textId="77777777" w:rsidR="00803473" w:rsidRPr="00115FF0" w:rsidRDefault="00803473" w:rsidP="00803473">
            <w:pPr>
              <w:pStyle w:val="TableEntry"/>
            </w:pPr>
            <w:r w:rsidRPr="00115FF0">
              <w:t>00713</w:t>
            </w:r>
          </w:p>
        </w:tc>
        <w:tc>
          <w:tcPr>
            <w:tcW w:w="3120" w:type="dxa"/>
          </w:tcPr>
          <w:p w14:paraId="680E6728" w14:textId="77777777" w:rsidR="00803473" w:rsidRPr="00115FF0" w:rsidRDefault="00803473" w:rsidP="00803473">
            <w:pPr>
              <w:pStyle w:val="TableEntry"/>
            </w:pPr>
            <w:r w:rsidRPr="00115FF0">
              <w:t>Visit Description</w:t>
            </w:r>
          </w:p>
        </w:tc>
      </w:tr>
      <w:tr w:rsidR="008915E0" w:rsidRPr="00115FF0" w14:paraId="255AA56D" w14:textId="77777777" w:rsidTr="00662D38">
        <w:trPr>
          <w:jc w:val="center"/>
        </w:trPr>
        <w:tc>
          <w:tcPr>
            <w:tcW w:w="691" w:type="dxa"/>
          </w:tcPr>
          <w:p w14:paraId="713FA16A" w14:textId="77777777" w:rsidR="00803473" w:rsidRPr="00115FF0" w:rsidRDefault="00803473" w:rsidP="00803473">
            <w:pPr>
              <w:pStyle w:val="TableEntry"/>
            </w:pPr>
            <w:r w:rsidRPr="00115FF0">
              <w:t>13</w:t>
            </w:r>
          </w:p>
        </w:tc>
        <w:tc>
          <w:tcPr>
            <w:tcW w:w="810" w:type="dxa"/>
          </w:tcPr>
          <w:p w14:paraId="3120542C" w14:textId="77777777" w:rsidR="00803473" w:rsidRPr="00115FF0" w:rsidRDefault="00803473" w:rsidP="00803473">
            <w:pPr>
              <w:pStyle w:val="TableEntry"/>
            </w:pPr>
            <w:r w:rsidRPr="00115FF0">
              <w:t>250</w:t>
            </w:r>
          </w:p>
        </w:tc>
        <w:tc>
          <w:tcPr>
            <w:tcW w:w="810" w:type="dxa"/>
          </w:tcPr>
          <w:p w14:paraId="4049EEC8" w14:textId="77777777" w:rsidR="00803473" w:rsidRPr="00115FF0" w:rsidRDefault="00803473" w:rsidP="00803473">
            <w:pPr>
              <w:pStyle w:val="TableEntry"/>
            </w:pPr>
            <w:r w:rsidRPr="00115FF0">
              <w:t>XCN</w:t>
            </w:r>
          </w:p>
        </w:tc>
        <w:tc>
          <w:tcPr>
            <w:tcW w:w="720" w:type="dxa"/>
          </w:tcPr>
          <w:p w14:paraId="6F5A3D7A" w14:textId="77777777" w:rsidR="00803473" w:rsidRPr="00115FF0" w:rsidRDefault="00803473" w:rsidP="00803473">
            <w:pPr>
              <w:pStyle w:val="TableEntry"/>
            </w:pPr>
            <w:r w:rsidRPr="00115FF0">
              <w:t>O</w:t>
            </w:r>
          </w:p>
        </w:tc>
        <w:tc>
          <w:tcPr>
            <w:tcW w:w="810" w:type="dxa"/>
          </w:tcPr>
          <w:p w14:paraId="73F574D1" w14:textId="77777777" w:rsidR="00803473" w:rsidRPr="00115FF0" w:rsidRDefault="00803473" w:rsidP="00803473">
            <w:pPr>
              <w:pStyle w:val="TableEntry"/>
            </w:pPr>
            <w:r w:rsidRPr="00115FF0">
              <w:t>Y</w:t>
            </w:r>
          </w:p>
        </w:tc>
        <w:tc>
          <w:tcPr>
            <w:tcW w:w="900" w:type="dxa"/>
          </w:tcPr>
          <w:p w14:paraId="2A8F6DBD" w14:textId="77777777" w:rsidR="00803473" w:rsidRPr="00115FF0" w:rsidRDefault="00803473" w:rsidP="00803473">
            <w:pPr>
              <w:pStyle w:val="TableEntry"/>
            </w:pPr>
          </w:p>
        </w:tc>
        <w:tc>
          <w:tcPr>
            <w:tcW w:w="1080" w:type="dxa"/>
          </w:tcPr>
          <w:p w14:paraId="5B71B038" w14:textId="77777777" w:rsidR="00803473" w:rsidRPr="00115FF0" w:rsidRDefault="00803473" w:rsidP="00803473">
            <w:pPr>
              <w:pStyle w:val="TableEntry"/>
            </w:pPr>
            <w:r w:rsidRPr="00115FF0">
              <w:t>00714</w:t>
            </w:r>
          </w:p>
        </w:tc>
        <w:tc>
          <w:tcPr>
            <w:tcW w:w="3120" w:type="dxa"/>
          </w:tcPr>
          <w:p w14:paraId="338235E7" w14:textId="77777777" w:rsidR="00803473" w:rsidRPr="00115FF0" w:rsidRDefault="00803473" w:rsidP="00803473">
            <w:pPr>
              <w:pStyle w:val="TableEntry"/>
            </w:pPr>
            <w:r w:rsidRPr="00115FF0">
              <w:t>Referral Source Code</w:t>
            </w:r>
          </w:p>
        </w:tc>
      </w:tr>
      <w:tr w:rsidR="008915E0" w:rsidRPr="00115FF0" w14:paraId="6010801D" w14:textId="77777777" w:rsidTr="00662D38">
        <w:trPr>
          <w:jc w:val="center"/>
        </w:trPr>
        <w:tc>
          <w:tcPr>
            <w:tcW w:w="691" w:type="dxa"/>
          </w:tcPr>
          <w:p w14:paraId="21891D84" w14:textId="77777777" w:rsidR="00803473" w:rsidRPr="00115FF0" w:rsidRDefault="00803473" w:rsidP="00803473">
            <w:pPr>
              <w:pStyle w:val="TableEntry"/>
            </w:pPr>
            <w:r w:rsidRPr="00115FF0">
              <w:t>14</w:t>
            </w:r>
          </w:p>
        </w:tc>
        <w:tc>
          <w:tcPr>
            <w:tcW w:w="810" w:type="dxa"/>
          </w:tcPr>
          <w:p w14:paraId="243E1F68" w14:textId="77777777" w:rsidR="00803473" w:rsidRPr="00115FF0" w:rsidRDefault="00803473" w:rsidP="00803473">
            <w:pPr>
              <w:pStyle w:val="TableEntry"/>
            </w:pPr>
            <w:r w:rsidRPr="00115FF0">
              <w:t>8</w:t>
            </w:r>
          </w:p>
        </w:tc>
        <w:tc>
          <w:tcPr>
            <w:tcW w:w="810" w:type="dxa"/>
          </w:tcPr>
          <w:p w14:paraId="7E479312" w14:textId="77777777" w:rsidR="00803473" w:rsidRPr="00115FF0" w:rsidRDefault="00803473" w:rsidP="00803473">
            <w:pPr>
              <w:pStyle w:val="TableEntry"/>
            </w:pPr>
            <w:r w:rsidRPr="00115FF0">
              <w:t>DT</w:t>
            </w:r>
          </w:p>
        </w:tc>
        <w:tc>
          <w:tcPr>
            <w:tcW w:w="720" w:type="dxa"/>
          </w:tcPr>
          <w:p w14:paraId="1AE225E2" w14:textId="77777777" w:rsidR="00803473" w:rsidRPr="00115FF0" w:rsidRDefault="00803473" w:rsidP="00803473">
            <w:pPr>
              <w:pStyle w:val="TableEntry"/>
            </w:pPr>
            <w:r w:rsidRPr="00115FF0">
              <w:t>O</w:t>
            </w:r>
          </w:p>
        </w:tc>
        <w:tc>
          <w:tcPr>
            <w:tcW w:w="810" w:type="dxa"/>
          </w:tcPr>
          <w:p w14:paraId="70D40AD1" w14:textId="77777777" w:rsidR="00803473" w:rsidRPr="00115FF0" w:rsidRDefault="00803473" w:rsidP="00803473">
            <w:pPr>
              <w:pStyle w:val="TableEntry"/>
            </w:pPr>
          </w:p>
        </w:tc>
        <w:tc>
          <w:tcPr>
            <w:tcW w:w="900" w:type="dxa"/>
          </w:tcPr>
          <w:p w14:paraId="11AFEB37" w14:textId="77777777" w:rsidR="00803473" w:rsidRPr="00115FF0" w:rsidRDefault="00803473" w:rsidP="00803473">
            <w:pPr>
              <w:pStyle w:val="TableEntry"/>
            </w:pPr>
          </w:p>
        </w:tc>
        <w:tc>
          <w:tcPr>
            <w:tcW w:w="1080" w:type="dxa"/>
          </w:tcPr>
          <w:p w14:paraId="24DF570D" w14:textId="77777777" w:rsidR="00803473" w:rsidRPr="00115FF0" w:rsidRDefault="00803473" w:rsidP="00803473">
            <w:pPr>
              <w:pStyle w:val="TableEntry"/>
            </w:pPr>
            <w:r w:rsidRPr="00115FF0">
              <w:t>00715</w:t>
            </w:r>
          </w:p>
        </w:tc>
        <w:tc>
          <w:tcPr>
            <w:tcW w:w="3120" w:type="dxa"/>
          </w:tcPr>
          <w:p w14:paraId="271B5ECC" w14:textId="77777777" w:rsidR="00803473" w:rsidRPr="00115FF0" w:rsidRDefault="00803473" w:rsidP="00803473">
            <w:pPr>
              <w:pStyle w:val="TableEntry"/>
            </w:pPr>
            <w:r w:rsidRPr="00115FF0">
              <w:t>Previous Service Date</w:t>
            </w:r>
          </w:p>
        </w:tc>
      </w:tr>
      <w:tr w:rsidR="008915E0" w:rsidRPr="00115FF0" w14:paraId="684B877C" w14:textId="77777777" w:rsidTr="00662D38">
        <w:trPr>
          <w:jc w:val="center"/>
        </w:trPr>
        <w:tc>
          <w:tcPr>
            <w:tcW w:w="691" w:type="dxa"/>
          </w:tcPr>
          <w:p w14:paraId="740FC7BA" w14:textId="77777777" w:rsidR="00803473" w:rsidRPr="00115FF0" w:rsidRDefault="00803473" w:rsidP="00803473">
            <w:pPr>
              <w:pStyle w:val="TableEntry"/>
            </w:pPr>
            <w:r w:rsidRPr="00115FF0">
              <w:t>15</w:t>
            </w:r>
          </w:p>
        </w:tc>
        <w:tc>
          <w:tcPr>
            <w:tcW w:w="810" w:type="dxa"/>
          </w:tcPr>
          <w:p w14:paraId="1C6E19B1" w14:textId="77777777" w:rsidR="00803473" w:rsidRPr="00115FF0" w:rsidRDefault="00803473" w:rsidP="00803473">
            <w:pPr>
              <w:pStyle w:val="TableEntry"/>
            </w:pPr>
            <w:r w:rsidRPr="00115FF0">
              <w:t>1</w:t>
            </w:r>
          </w:p>
        </w:tc>
        <w:tc>
          <w:tcPr>
            <w:tcW w:w="810" w:type="dxa"/>
          </w:tcPr>
          <w:p w14:paraId="46DC5D2A" w14:textId="77777777" w:rsidR="00803473" w:rsidRPr="00115FF0" w:rsidRDefault="00803473" w:rsidP="00803473">
            <w:pPr>
              <w:pStyle w:val="TableEntry"/>
            </w:pPr>
            <w:r w:rsidRPr="00115FF0">
              <w:t>ID</w:t>
            </w:r>
          </w:p>
        </w:tc>
        <w:tc>
          <w:tcPr>
            <w:tcW w:w="720" w:type="dxa"/>
          </w:tcPr>
          <w:p w14:paraId="0EEEE123" w14:textId="77777777" w:rsidR="00803473" w:rsidRPr="00115FF0" w:rsidRDefault="00803473" w:rsidP="00803473">
            <w:pPr>
              <w:pStyle w:val="TableEntry"/>
            </w:pPr>
            <w:r w:rsidRPr="00115FF0">
              <w:t>O</w:t>
            </w:r>
          </w:p>
        </w:tc>
        <w:tc>
          <w:tcPr>
            <w:tcW w:w="810" w:type="dxa"/>
          </w:tcPr>
          <w:p w14:paraId="7D3FBD20" w14:textId="77777777" w:rsidR="00803473" w:rsidRPr="00115FF0" w:rsidRDefault="00803473" w:rsidP="00803473">
            <w:pPr>
              <w:pStyle w:val="TableEntry"/>
            </w:pPr>
          </w:p>
        </w:tc>
        <w:tc>
          <w:tcPr>
            <w:tcW w:w="900" w:type="dxa"/>
          </w:tcPr>
          <w:p w14:paraId="1147646C" w14:textId="77777777" w:rsidR="00803473" w:rsidRPr="00115FF0" w:rsidRDefault="00803473" w:rsidP="00803473">
            <w:pPr>
              <w:pStyle w:val="TableEntry"/>
            </w:pPr>
            <w:r w:rsidRPr="00115FF0">
              <w:t>0136</w:t>
            </w:r>
          </w:p>
        </w:tc>
        <w:tc>
          <w:tcPr>
            <w:tcW w:w="1080" w:type="dxa"/>
          </w:tcPr>
          <w:p w14:paraId="7AE43702" w14:textId="77777777" w:rsidR="00803473" w:rsidRPr="00115FF0" w:rsidRDefault="00803473" w:rsidP="00803473">
            <w:pPr>
              <w:pStyle w:val="TableEntry"/>
            </w:pPr>
            <w:r w:rsidRPr="00115FF0">
              <w:t>00716</w:t>
            </w:r>
          </w:p>
        </w:tc>
        <w:tc>
          <w:tcPr>
            <w:tcW w:w="3120" w:type="dxa"/>
          </w:tcPr>
          <w:p w14:paraId="201F3546" w14:textId="77777777" w:rsidR="00803473" w:rsidRPr="00115FF0" w:rsidRDefault="00803473" w:rsidP="00803473">
            <w:pPr>
              <w:pStyle w:val="TableEntry"/>
            </w:pPr>
            <w:r w:rsidRPr="00115FF0">
              <w:t>Employment Illness Related Indicator</w:t>
            </w:r>
          </w:p>
        </w:tc>
      </w:tr>
      <w:tr w:rsidR="008915E0" w:rsidRPr="00115FF0" w14:paraId="38D4BBE0" w14:textId="77777777" w:rsidTr="00662D38">
        <w:trPr>
          <w:jc w:val="center"/>
        </w:trPr>
        <w:tc>
          <w:tcPr>
            <w:tcW w:w="691" w:type="dxa"/>
          </w:tcPr>
          <w:p w14:paraId="34997DB5" w14:textId="77777777" w:rsidR="00803473" w:rsidRPr="00115FF0" w:rsidRDefault="00803473" w:rsidP="00803473">
            <w:pPr>
              <w:pStyle w:val="TableEntry"/>
            </w:pPr>
            <w:r w:rsidRPr="00115FF0">
              <w:t>16</w:t>
            </w:r>
          </w:p>
        </w:tc>
        <w:tc>
          <w:tcPr>
            <w:tcW w:w="810" w:type="dxa"/>
          </w:tcPr>
          <w:p w14:paraId="7F78648A" w14:textId="77777777" w:rsidR="00803473" w:rsidRPr="00115FF0" w:rsidRDefault="00803473" w:rsidP="00803473">
            <w:pPr>
              <w:pStyle w:val="TableEntry"/>
            </w:pPr>
            <w:r w:rsidRPr="00115FF0">
              <w:t>1</w:t>
            </w:r>
          </w:p>
        </w:tc>
        <w:tc>
          <w:tcPr>
            <w:tcW w:w="810" w:type="dxa"/>
          </w:tcPr>
          <w:p w14:paraId="48B5EF87" w14:textId="77777777" w:rsidR="00803473" w:rsidRPr="00115FF0" w:rsidRDefault="00803473" w:rsidP="00803473">
            <w:pPr>
              <w:pStyle w:val="TableEntry"/>
            </w:pPr>
            <w:r w:rsidRPr="00115FF0">
              <w:t>IS</w:t>
            </w:r>
          </w:p>
        </w:tc>
        <w:tc>
          <w:tcPr>
            <w:tcW w:w="720" w:type="dxa"/>
          </w:tcPr>
          <w:p w14:paraId="06B2EF61" w14:textId="77777777" w:rsidR="00803473" w:rsidRPr="00115FF0" w:rsidRDefault="00803473" w:rsidP="00803473">
            <w:pPr>
              <w:pStyle w:val="TableEntry"/>
            </w:pPr>
            <w:r w:rsidRPr="00115FF0">
              <w:t>O</w:t>
            </w:r>
          </w:p>
        </w:tc>
        <w:tc>
          <w:tcPr>
            <w:tcW w:w="810" w:type="dxa"/>
          </w:tcPr>
          <w:p w14:paraId="19960DD8" w14:textId="77777777" w:rsidR="00803473" w:rsidRPr="00115FF0" w:rsidRDefault="00803473" w:rsidP="00803473">
            <w:pPr>
              <w:pStyle w:val="TableEntry"/>
            </w:pPr>
          </w:p>
        </w:tc>
        <w:tc>
          <w:tcPr>
            <w:tcW w:w="900" w:type="dxa"/>
          </w:tcPr>
          <w:p w14:paraId="2C9DD463" w14:textId="77777777" w:rsidR="00803473" w:rsidRPr="00115FF0" w:rsidRDefault="00803473" w:rsidP="00803473">
            <w:pPr>
              <w:pStyle w:val="TableEntry"/>
            </w:pPr>
            <w:r w:rsidRPr="00115FF0">
              <w:t>0213</w:t>
            </w:r>
          </w:p>
        </w:tc>
        <w:tc>
          <w:tcPr>
            <w:tcW w:w="1080" w:type="dxa"/>
          </w:tcPr>
          <w:p w14:paraId="3DE9A74B" w14:textId="77777777" w:rsidR="00803473" w:rsidRPr="00115FF0" w:rsidRDefault="00803473" w:rsidP="00803473">
            <w:pPr>
              <w:pStyle w:val="TableEntry"/>
            </w:pPr>
            <w:r w:rsidRPr="00115FF0">
              <w:t>00717</w:t>
            </w:r>
          </w:p>
        </w:tc>
        <w:tc>
          <w:tcPr>
            <w:tcW w:w="3120" w:type="dxa"/>
          </w:tcPr>
          <w:p w14:paraId="47C3AD1B" w14:textId="77777777" w:rsidR="00803473" w:rsidRPr="00115FF0" w:rsidRDefault="00803473" w:rsidP="00803473">
            <w:pPr>
              <w:pStyle w:val="TableEntry"/>
            </w:pPr>
            <w:r w:rsidRPr="00115FF0">
              <w:t>Purge Status Code</w:t>
            </w:r>
          </w:p>
        </w:tc>
      </w:tr>
      <w:tr w:rsidR="008915E0" w:rsidRPr="00115FF0" w14:paraId="340F6E24" w14:textId="77777777" w:rsidTr="00662D38">
        <w:trPr>
          <w:jc w:val="center"/>
        </w:trPr>
        <w:tc>
          <w:tcPr>
            <w:tcW w:w="691" w:type="dxa"/>
          </w:tcPr>
          <w:p w14:paraId="54385CC3" w14:textId="77777777" w:rsidR="00803473" w:rsidRPr="00115FF0" w:rsidRDefault="00803473" w:rsidP="00803473">
            <w:pPr>
              <w:pStyle w:val="TableEntry"/>
            </w:pPr>
            <w:r w:rsidRPr="00115FF0">
              <w:t>17</w:t>
            </w:r>
          </w:p>
        </w:tc>
        <w:tc>
          <w:tcPr>
            <w:tcW w:w="810" w:type="dxa"/>
          </w:tcPr>
          <w:p w14:paraId="114B7D42" w14:textId="77777777" w:rsidR="00803473" w:rsidRPr="00115FF0" w:rsidRDefault="00803473" w:rsidP="00803473">
            <w:pPr>
              <w:pStyle w:val="TableEntry"/>
            </w:pPr>
            <w:r w:rsidRPr="00115FF0">
              <w:t>8</w:t>
            </w:r>
          </w:p>
        </w:tc>
        <w:tc>
          <w:tcPr>
            <w:tcW w:w="810" w:type="dxa"/>
          </w:tcPr>
          <w:p w14:paraId="18110D58" w14:textId="77777777" w:rsidR="00803473" w:rsidRPr="00115FF0" w:rsidRDefault="00803473" w:rsidP="00803473">
            <w:pPr>
              <w:pStyle w:val="TableEntry"/>
            </w:pPr>
            <w:r w:rsidRPr="00115FF0">
              <w:t>DT</w:t>
            </w:r>
          </w:p>
        </w:tc>
        <w:tc>
          <w:tcPr>
            <w:tcW w:w="720" w:type="dxa"/>
          </w:tcPr>
          <w:p w14:paraId="61399D91" w14:textId="77777777" w:rsidR="00803473" w:rsidRPr="00115FF0" w:rsidRDefault="00803473" w:rsidP="00803473">
            <w:pPr>
              <w:pStyle w:val="TableEntry"/>
            </w:pPr>
            <w:r w:rsidRPr="00115FF0">
              <w:t>O</w:t>
            </w:r>
          </w:p>
        </w:tc>
        <w:tc>
          <w:tcPr>
            <w:tcW w:w="810" w:type="dxa"/>
          </w:tcPr>
          <w:p w14:paraId="7A5EB125" w14:textId="77777777" w:rsidR="00803473" w:rsidRPr="00115FF0" w:rsidRDefault="00803473" w:rsidP="00803473">
            <w:pPr>
              <w:pStyle w:val="TableEntry"/>
            </w:pPr>
          </w:p>
        </w:tc>
        <w:tc>
          <w:tcPr>
            <w:tcW w:w="900" w:type="dxa"/>
          </w:tcPr>
          <w:p w14:paraId="1DBEC0BE" w14:textId="77777777" w:rsidR="00803473" w:rsidRPr="00115FF0" w:rsidRDefault="00803473" w:rsidP="00803473">
            <w:pPr>
              <w:pStyle w:val="TableEntry"/>
            </w:pPr>
          </w:p>
        </w:tc>
        <w:tc>
          <w:tcPr>
            <w:tcW w:w="1080" w:type="dxa"/>
          </w:tcPr>
          <w:p w14:paraId="39F50CDE" w14:textId="77777777" w:rsidR="00803473" w:rsidRPr="00115FF0" w:rsidRDefault="00803473" w:rsidP="00803473">
            <w:pPr>
              <w:pStyle w:val="TableEntry"/>
            </w:pPr>
            <w:r w:rsidRPr="00115FF0">
              <w:t>00718</w:t>
            </w:r>
          </w:p>
        </w:tc>
        <w:tc>
          <w:tcPr>
            <w:tcW w:w="3120" w:type="dxa"/>
          </w:tcPr>
          <w:p w14:paraId="08FB844F" w14:textId="77777777" w:rsidR="00803473" w:rsidRPr="00115FF0" w:rsidRDefault="00803473" w:rsidP="00803473">
            <w:pPr>
              <w:pStyle w:val="TableEntry"/>
            </w:pPr>
            <w:r w:rsidRPr="00115FF0">
              <w:t>Purge Status Date</w:t>
            </w:r>
          </w:p>
        </w:tc>
      </w:tr>
      <w:tr w:rsidR="008915E0" w:rsidRPr="00115FF0" w14:paraId="765840CC" w14:textId="77777777" w:rsidTr="00662D38">
        <w:trPr>
          <w:jc w:val="center"/>
        </w:trPr>
        <w:tc>
          <w:tcPr>
            <w:tcW w:w="691" w:type="dxa"/>
          </w:tcPr>
          <w:p w14:paraId="4F0131B2" w14:textId="77777777" w:rsidR="00803473" w:rsidRPr="00115FF0" w:rsidRDefault="00803473" w:rsidP="00803473">
            <w:pPr>
              <w:pStyle w:val="TableEntry"/>
            </w:pPr>
            <w:r w:rsidRPr="00115FF0">
              <w:t>18</w:t>
            </w:r>
          </w:p>
        </w:tc>
        <w:tc>
          <w:tcPr>
            <w:tcW w:w="810" w:type="dxa"/>
          </w:tcPr>
          <w:p w14:paraId="7BDC529A" w14:textId="77777777" w:rsidR="00803473" w:rsidRPr="00115FF0" w:rsidRDefault="00803473" w:rsidP="00803473">
            <w:pPr>
              <w:pStyle w:val="TableEntry"/>
            </w:pPr>
            <w:r w:rsidRPr="00115FF0">
              <w:t>2</w:t>
            </w:r>
          </w:p>
        </w:tc>
        <w:tc>
          <w:tcPr>
            <w:tcW w:w="810" w:type="dxa"/>
          </w:tcPr>
          <w:p w14:paraId="4E59CF16" w14:textId="77777777" w:rsidR="00803473" w:rsidRPr="00115FF0" w:rsidRDefault="00803473" w:rsidP="00803473">
            <w:pPr>
              <w:pStyle w:val="TableEntry"/>
            </w:pPr>
            <w:r w:rsidRPr="00115FF0">
              <w:t>IS</w:t>
            </w:r>
          </w:p>
        </w:tc>
        <w:tc>
          <w:tcPr>
            <w:tcW w:w="720" w:type="dxa"/>
          </w:tcPr>
          <w:p w14:paraId="666A639E" w14:textId="77777777" w:rsidR="00803473" w:rsidRPr="00115FF0" w:rsidRDefault="00803473" w:rsidP="00803473">
            <w:pPr>
              <w:pStyle w:val="TableEntry"/>
            </w:pPr>
            <w:r w:rsidRPr="00115FF0">
              <w:t>O</w:t>
            </w:r>
          </w:p>
        </w:tc>
        <w:tc>
          <w:tcPr>
            <w:tcW w:w="810" w:type="dxa"/>
          </w:tcPr>
          <w:p w14:paraId="1A7CA26E" w14:textId="77777777" w:rsidR="00803473" w:rsidRPr="00115FF0" w:rsidRDefault="00803473" w:rsidP="00803473">
            <w:pPr>
              <w:pStyle w:val="TableEntry"/>
            </w:pPr>
          </w:p>
        </w:tc>
        <w:tc>
          <w:tcPr>
            <w:tcW w:w="900" w:type="dxa"/>
          </w:tcPr>
          <w:p w14:paraId="3A701D5E" w14:textId="77777777" w:rsidR="00803473" w:rsidRPr="00115FF0" w:rsidRDefault="00803473" w:rsidP="00803473">
            <w:pPr>
              <w:pStyle w:val="TableEntry"/>
            </w:pPr>
            <w:r w:rsidRPr="00115FF0">
              <w:t>0214</w:t>
            </w:r>
          </w:p>
        </w:tc>
        <w:tc>
          <w:tcPr>
            <w:tcW w:w="1080" w:type="dxa"/>
          </w:tcPr>
          <w:p w14:paraId="7A237CF5" w14:textId="77777777" w:rsidR="00803473" w:rsidRPr="00115FF0" w:rsidRDefault="00803473" w:rsidP="00803473">
            <w:pPr>
              <w:pStyle w:val="TableEntry"/>
            </w:pPr>
            <w:r w:rsidRPr="00115FF0">
              <w:t>00719</w:t>
            </w:r>
          </w:p>
        </w:tc>
        <w:tc>
          <w:tcPr>
            <w:tcW w:w="3120" w:type="dxa"/>
          </w:tcPr>
          <w:p w14:paraId="3E7DACBA" w14:textId="77777777" w:rsidR="00803473" w:rsidRPr="00115FF0" w:rsidRDefault="00803473" w:rsidP="00803473">
            <w:pPr>
              <w:pStyle w:val="TableEntry"/>
            </w:pPr>
            <w:r w:rsidRPr="00115FF0">
              <w:t>Special Program Code</w:t>
            </w:r>
          </w:p>
        </w:tc>
      </w:tr>
      <w:tr w:rsidR="008915E0" w:rsidRPr="00115FF0" w14:paraId="796E3A4A" w14:textId="77777777" w:rsidTr="00662D38">
        <w:trPr>
          <w:jc w:val="center"/>
        </w:trPr>
        <w:tc>
          <w:tcPr>
            <w:tcW w:w="691" w:type="dxa"/>
          </w:tcPr>
          <w:p w14:paraId="32BABB29" w14:textId="77777777" w:rsidR="00803473" w:rsidRPr="00115FF0" w:rsidRDefault="00803473" w:rsidP="00803473">
            <w:pPr>
              <w:pStyle w:val="TableEntry"/>
            </w:pPr>
            <w:r w:rsidRPr="00115FF0">
              <w:t>19</w:t>
            </w:r>
          </w:p>
        </w:tc>
        <w:tc>
          <w:tcPr>
            <w:tcW w:w="810" w:type="dxa"/>
          </w:tcPr>
          <w:p w14:paraId="40AAE0D9" w14:textId="77777777" w:rsidR="00803473" w:rsidRPr="00115FF0" w:rsidRDefault="00803473" w:rsidP="00803473">
            <w:pPr>
              <w:pStyle w:val="TableEntry"/>
            </w:pPr>
            <w:r w:rsidRPr="00115FF0">
              <w:t>1</w:t>
            </w:r>
          </w:p>
        </w:tc>
        <w:tc>
          <w:tcPr>
            <w:tcW w:w="810" w:type="dxa"/>
          </w:tcPr>
          <w:p w14:paraId="7680AD36" w14:textId="77777777" w:rsidR="00803473" w:rsidRPr="00115FF0" w:rsidRDefault="00803473" w:rsidP="00803473">
            <w:pPr>
              <w:pStyle w:val="TableEntry"/>
            </w:pPr>
            <w:r w:rsidRPr="00115FF0">
              <w:t>ID</w:t>
            </w:r>
          </w:p>
        </w:tc>
        <w:tc>
          <w:tcPr>
            <w:tcW w:w="720" w:type="dxa"/>
          </w:tcPr>
          <w:p w14:paraId="4181DC4A" w14:textId="77777777" w:rsidR="00803473" w:rsidRPr="00115FF0" w:rsidRDefault="00803473" w:rsidP="00803473">
            <w:pPr>
              <w:pStyle w:val="TableEntry"/>
            </w:pPr>
            <w:r w:rsidRPr="00115FF0">
              <w:t>O</w:t>
            </w:r>
          </w:p>
        </w:tc>
        <w:tc>
          <w:tcPr>
            <w:tcW w:w="810" w:type="dxa"/>
          </w:tcPr>
          <w:p w14:paraId="2DECDD79" w14:textId="77777777" w:rsidR="00803473" w:rsidRPr="00115FF0" w:rsidRDefault="00803473" w:rsidP="00803473">
            <w:pPr>
              <w:pStyle w:val="TableEntry"/>
            </w:pPr>
          </w:p>
        </w:tc>
        <w:tc>
          <w:tcPr>
            <w:tcW w:w="900" w:type="dxa"/>
          </w:tcPr>
          <w:p w14:paraId="72F93595" w14:textId="77777777" w:rsidR="00803473" w:rsidRPr="00115FF0" w:rsidRDefault="00803473" w:rsidP="00803473">
            <w:pPr>
              <w:pStyle w:val="TableEntry"/>
            </w:pPr>
            <w:r w:rsidRPr="00115FF0">
              <w:t>0136</w:t>
            </w:r>
          </w:p>
        </w:tc>
        <w:tc>
          <w:tcPr>
            <w:tcW w:w="1080" w:type="dxa"/>
          </w:tcPr>
          <w:p w14:paraId="5D899208" w14:textId="77777777" w:rsidR="00803473" w:rsidRPr="00115FF0" w:rsidRDefault="00803473" w:rsidP="00803473">
            <w:pPr>
              <w:pStyle w:val="TableEntry"/>
            </w:pPr>
            <w:r w:rsidRPr="00115FF0">
              <w:t>00720</w:t>
            </w:r>
          </w:p>
        </w:tc>
        <w:tc>
          <w:tcPr>
            <w:tcW w:w="3120" w:type="dxa"/>
          </w:tcPr>
          <w:p w14:paraId="01B43552" w14:textId="77777777" w:rsidR="00803473" w:rsidRPr="00115FF0" w:rsidRDefault="00803473" w:rsidP="00803473">
            <w:pPr>
              <w:pStyle w:val="TableEntry"/>
            </w:pPr>
            <w:r w:rsidRPr="00115FF0">
              <w:t>Retention Indicator</w:t>
            </w:r>
          </w:p>
        </w:tc>
      </w:tr>
      <w:tr w:rsidR="008915E0" w:rsidRPr="00115FF0" w14:paraId="09222614" w14:textId="77777777" w:rsidTr="00662D38">
        <w:trPr>
          <w:jc w:val="center"/>
        </w:trPr>
        <w:tc>
          <w:tcPr>
            <w:tcW w:w="691" w:type="dxa"/>
          </w:tcPr>
          <w:p w14:paraId="14BF2F3C" w14:textId="77777777" w:rsidR="00803473" w:rsidRPr="00115FF0" w:rsidRDefault="00803473" w:rsidP="00803473">
            <w:pPr>
              <w:pStyle w:val="TableEntry"/>
            </w:pPr>
            <w:r w:rsidRPr="00115FF0">
              <w:t>20</w:t>
            </w:r>
          </w:p>
        </w:tc>
        <w:tc>
          <w:tcPr>
            <w:tcW w:w="810" w:type="dxa"/>
          </w:tcPr>
          <w:p w14:paraId="0583CF11" w14:textId="77777777" w:rsidR="00803473" w:rsidRPr="00115FF0" w:rsidRDefault="00803473" w:rsidP="00803473">
            <w:pPr>
              <w:pStyle w:val="TableEntry"/>
            </w:pPr>
            <w:r w:rsidRPr="00115FF0">
              <w:t>1</w:t>
            </w:r>
          </w:p>
        </w:tc>
        <w:tc>
          <w:tcPr>
            <w:tcW w:w="810" w:type="dxa"/>
          </w:tcPr>
          <w:p w14:paraId="2CAB707B" w14:textId="77777777" w:rsidR="00803473" w:rsidRPr="00115FF0" w:rsidRDefault="00803473" w:rsidP="00803473">
            <w:pPr>
              <w:pStyle w:val="TableEntry"/>
            </w:pPr>
            <w:r w:rsidRPr="00115FF0">
              <w:t>NM</w:t>
            </w:r>
          </w:p>
        </w:tc>
        <w:tc>
          <w:tcPr>
            <w:tcW w:w="720" w:type="dxa"/>
          </w:tcPr>
          <w:p w14:paraId="4806E617" w14:textId="77777777" w:rsidR="00803473" w:rsidRPr="00115FF0" w:rsidRDefault="00803473" w:rsidP="00803473">
            <w:pPr>
              <w:pStyle w:val="TableEntry"/>
            </w:pPr>
            <w:r w:rsidRPr="00115FF0">
              <w:t>O</w:t>
            </w:r>
          </w:p>
        </w:tc>
        <w:tc>
          <w:tcPr>
            <w:tcW w:w="810" w:type="dxa"/>
          </w:tcPr>
          <w:p w14:paraId="4BB5DE2A" w14:textId="77777777" w:rsidR="00803473" w:rsidRPr="00115FF0" w:rsidRDefault="00803473" w:rsidP="00803473">
            <w:pPr>
              <w:pStyle w:val="TableEntry"/>
            </w:pPr>
          </w:p>
        </w:tc>
        <w:tc>
          <w:tcPr>
            <w:tcW w:w="900" w:type="dxa"/>
          </w:tcPr>
          <w:p w14:paraId="1B18DAFC" w14:textId="77777777" w:rsidR="00803473" w:rsidRPr="00115FF0" w:rsidRDefault="00803473" w:rsidP="00803473">
            <w:pPr>
              <w:pStyle w:val="TableEntry"/>
            </w:pPr>
          </w:p>
        </w:tc>
        <w:tc>
          <w:tcPr>
            <w:tcW w:w="1080" w:type="dxa"/>
          </w:tcPr>
          <w:p w14:paraId="2395B457" w14:textId="77777777" w:rsidR="00803473" w:rsidRPr="00115FF0" w:rsidRDefault="00803473" w:rsidP="00803473">
            <w:pPr>
              <w:pStyle w:val="TableEntry"/>
            </w:pPr>
            <w:r w:rsidRPr="00115FF0">
              <w:t>00721</w:t>
            </w:r>
          </w:p>
        </w:tc>
        <w:tc>
          <w:tcPr>
            <w:tcW w:w="3120" w:type="dxa"/>
          </w:tcPr>
          <w:p w14:paraId="41342953" w14:textId="77777777" w:rsidR="00803473" w:rsidRPr="00115FF0" w:rsidRDefault="00803473" w:rsidP="00803473">
            <w:pPr>
              <w:pStyle w:val="TableEntry"/>
            </w:pPr>
            <w:r w:rsidRPr="00115FF0">
              <w:t>Expected Number of Insurance Plans</w:t>
            </w:r>
          </w:p>
        </w:tc>
      </w:tr>
      <w:tr w:rsidR="008915E0" w:rsidRPr="00115FF0" w14:paraId="08DCA20B" w14:textId="77777777" w:rsidTr="00662D38">
        <w:trPr>
          <w:jc w:val="center"/>
        </w:trPr>
        <w:tc>
          <w:tcPr>
            <w:tcW w:w="691" w:type="dxa"/>
          </w:tcPr>
          <w:p w14:paraId="7E1B8755" w14:textId="77777777" w:rsidR="00803473" w:rsidRPr="00115FF0" w:rsidRDefault="00803473" w:rsidP="00803473">
            <w:pPr>
              <w:pStyle w:val="TableEntry"/>
            </w:pPr>
            <w:r w:rsidRPr="00115FF0">
              <w:t>21</w:t>
            </w:r>
          </w:p>
        </w:tc>
        <w:tc>
          <w:tcPr>
            <w:tcW w:w="810" w:type="dxa"/>
          </w:tcPr>
          <w:p w14:paraId="0123BF52" w14:textId="77777777" w:rsidR="00803473" w:rsidRPr="00115FF0" w:rsidRDefault="00803473" w:rsidP="00803473">
            <w:pPr>
              <w:pStyle w:val="TableEntry"/>
            </w:pPr>
            <w:r w:rsidRPr="00115FF0">
              <w:t>1</w:t>
            </w:r>
          </w:p>
        </w:tc>
        <w:tc>
          <w:tcPr>
            <w:tcW w:w="810" w:type="dxa"/>
          </w:tcPr>
          <w:p w14:paraId="536F4E95" w14:textId="77777777" w:rsidR="00803473" w:rsidRPr="00115FF0" w:rsidRDefault="00803473" w:rsidP="00803473">
            <w:pPr>
              <w:pStyle w:val="TableEntry"/>
            </w:pPr>
            <w:r w:rsidRPr="00115FF0">
              <w:t>IS</w:t>
            </w:r>
          </w:p>
        </w:tc>
        <w:tc>
          <w:tcPr>
            <w:tcW w:w="720" w:type="dxa"/>
          </w:tcPr>
          <w:p w14:paraId="702680E5" w14:textId="77777777" w:rsidR="00803473" w:rsidRPr="00115FF0" w:rsidRDefault="00803473" w:rsidP="00803473">
            <w:pPr>
              <w:pStyle w:val="TableEntry"/>
            </w:pPr>
            <w:r w:rsidRPr="00115FF0">
              <w:t>O</w:t>
            </w:r>
          </w:p>
        </w:tc>
        <w:tc>
          <w:tcPr>
            <w:tcW w:w="810" w:type="dxa"/>
          </w:tcPr>
          <w:p w14:paraId="102BC389" w14:textId="77777777" w:rsidR="00803473" w:rsidRPr="00115FF0" w:rsidRDefault="00803473" w:rsidP="00803473">
            <w:pPr>
              <w:pStyle w:val="TableEntry"/>
            </w:pPr>
          </w:p>
        </w:tc>
        <w:tc>
          <w:tcPr>
            <w:tcW w:w="900" w:type="dxa"/>
          </w:tcPr>
          <w:p w14:paraId="79F9196F" w14:textId="77777777" w:rsidR="00803473" w:rsidRPr="00115FF0" w:rsidRDefault="00803473" w:rsidP="00803473">
            <w:pPr>
              <w:pStyle w:val="TableEntry"/>
            </w:pPr>
            <w:r w:rsidRPr="00115FF0">
              <w:t>0215</w:t>
            </w:r>
          </w:p>
        </w:tc>
        <w:tc>
          <w:tcPr>
            <w:tcW w:w="1080" w:type="dxa"/>
          </w:tcPr>
          <w:p w14:paraId="6451C024" w14:textId="77777777" w:rsidR="00803473" w:rsidRPr="00115FF0" w:rsidRDefault="00803473" w:rsidP="00803473">
            <w:pPr>
              <w:pStyle w:val="TableEntry"/>
            </w:pPr>
            <w:r w:rsidRPr="00115FF0">
              <w:t>00722</w:t>
            </w:r>
          </w:p>
        </w:tc>
        <w:tc>
          <w:tcPr>
            <w:tcW w:w="3120" w:type="dxa"/>
          </w:tcPr>
          <w:p w14:paraId="2F4518FE" w14:textId="77777777" w:rsidR="00803473" w:rsidRPr="00115FF0" w:rsidRDefault="00803473" w:rsidP="00803473">
            <w:pPr>
              <w:pStyle w:val="TableEntry"/>
            </w:pPr>
            <w:r w:rsidRPr="00115FF0">
              <w:t>Visit Publicity Code</w:t>
            </w:r>
          </w:p>
        </w:tc>
      </w:tr>
      <w:tr w:rsidR="008915E0" w:rsidRPr="00115FF0" w14:paraId="603DE85C" w14:textId="77777777" w:rsidTr="00662D38">
        <w:trPr>
          <w:jc w:val="center"/>
        </w:trPr>
        <w:tc>
          <w:tcPr>
            <w:tcW w:w="691" w:type="dxa"/>
          </w:tcPr>
          <w:p w14:paraId="13412457" w14:textId="77777777" w:rsidR="00803473" w:rsidRPr="00115FF0" w:rsidRDefault="00803473" w:rsidP="00803473">
            <w:pPr>
              <w:pStyle w:val="TableEntry"/>
            </w:pPr>
            <w:r w:rsidRPr="00115FF0">
              <w:t>22</w:t>
            </w:r>
          </w:p>
        </w:tc>
        <w:tc>
          <w:tcPr>
            <w:tcW w:w="810" w:type="dxa"/>
          </w:tcPr>
          <w:p w14:paraId="451BD4C1" w14:textId="77777777" w:rsidR="00803473" w:rsidRPr="00115FF0" w:rsidRDefault="00803473" w:rsidP="00803473">
            <w:pPr>
              <w:pStyle w:val="TableEntry"/>
            </w:pPr>
            <w:r w:rsidRPr="00115FF0">
              <w:t>1</w:t>
            </w:r>
          </w:p>
        </w:tc>
        <w:tc>
          <w:tcPr>
            <w:tcW w:w="810" w:type="dxa"/>
          </w:tcPr>
          <w:p w14:paraId="57BDBDF6" w14:textId="77777777" w:rsidR="00803473" w:rsidRPr="00115FF0" w:rsidRDefault="00803473" w:rsidP="00803473">
            <w:pPr>
              <w:pStyle w:val="TableEntry"/>
            </w:pPr>
            <w:r w:rsidRPr="00115FF0">
              <w:t>ID</w:t>
            </w:r>
          </w:p>
        </w:tc>
        <w:tc>
          <w:tcPr>
            <w:tcW w:w="720" w:type="dxa"/>
          </w:tcPr>
          <w:p w14:paraId="252D7C02" w14:textId="77777777" w:rsidR="00803473" w:rsidRPr="00115FF0" w:rsidRDefault="00803473" w:rsidP="00803473">
            <w:pPr>
              <w:pStyle w:val="TableEntry"/>
            </w:pPr>
            <w:r w:rsidRPr="00115FF0">
              <w:t>O</w:t>
            </w:r>
          </w:p>
        </w:tc>
        <w:tc>
          <w:tcPr>
            <w:tcW w:w="810" w:type="dxa"/>
          </w:tcPr>
          <w:p w14:paraId="5CFB12F2" w14:textId="77777777" w:rsidR="00803473" w:rsidRPr="00115FF0" w:rsidRDefault="00803473" w:rsidP="00803473">
            <w:pPr>
              <w:pStyle w:val="TableEntry"/>
            </w:pPr>
          </w:p>
        </w:tc>
        <w:tc>
          <w:tcPr>
            <w:tcW w:w="900" w:type="dxa"/>
          </w:tcPr>
          <w:p w14:paraId="2712ACED" w14:textId="77777777" w:rsidR="00803473" w:rsidRPr="00115FF0" w:rsidRDefault="00803473" w:rsidP="00803473">
            <w:pPr>
              <w:pStyle w:val="TableEntry"/>
            </w:pPr>
            <w:r w:rsidRPr="00115FF0">
              <w:t>0136</w:t>
            </w:r>
          </w:p>
        </w:tc>
        <w:tc>
          <w:tcPr>
            <w:tcW w:w="1080" w:type="dxa"/>
          </w:tcPr>
          <w:p w14:paraId="1280BFDD" w14:textId="77777777" w:rsidR="00803473" w:rsidRPr="00115FF0" w:rsidRDefault="00803473" w:rsidP="00803473">
            <w:pPr>
              <w:pStyle w:val="TableEntry"/>
            </w:pPr>
            <w:r w:rsidRPr="00115FF0">
              <w:t>00723</w:t>
            </w:r>
          </w:p>
        </w:tc>
        <w:tc>
          <w:tcPr>
            <w:tcW w:w="3120" w:type="dxa"/>
          </w:tcPr>
          <w:p w14:paraId="704D4ADD" w14:textId="77777777" w:rsidR="00803473" w:rsidRPr="00115FF0" w:rsidRDefault="00803473" w:rsidP="00803473">
            <w:pPr>
              <w:pStyle w:val="TableEntry"/>
            </w:pPr>
            <w:r w:rsidRPr="00115FF0">
              <w:t>Visit Protection Indicator</w:t>
            </w:r>
          </w:p>
        </w:tc>
      </w:tr>
      <w:tr w:rsidR="008915E0" w:rsidRPr="00115FF0" w14:paraId="32B37E6E" w14:textId="77777777" w:rsidTr="00662D38">
        <w:trPr>
          <w:jc w:val="center"/>
        </w:trPr>
        <w:tc>
          <w:tcPr>
            <w:tcW w:w="691" w:type="dxa"/>
          </w:tcPr>
          <w:p w14:paraId="4207F6CD" w14:textId="77777777" w:rsidR="00803473" w:rsidRPr="00115FF0" w:rsidRDefault="00803473" w:rsidP="00803473">
            <w:pPr>
              <w:pStyle w:val="TableEntry"/>
            </w:pPr>
            <w:r w:rsidRPr="00115FF0">
              <w:t>23</w:t>
            </w:r>
          </w:p>
        </w:tc>
        <w:tc>
          <w:tcPr>
            <w:tcW w:w="810" w:type="dxa"/>
          </w:tcPr>
          <w:p w14:paraId="4693E718" w14:textId="77777777" w:rsidR="00803473" w:rsidRPr="00115FF0" w:rsidRDefault="00803473" w:rsidP="00803473">
            <w:pPr>
              <w:pStyle w:val="TableEntry"/>
            </w:pPr>
            <w:r w:rsidRPr="00115FF0">
              <w:t>250</w:t>
            </w:r>
          </w:p>
        </w:tc>
        <w:tc>
          <w:tcPr>
            <w:tcW w:w="810" w:type="dxa"/>
          </w:tcPr>
          <w:p w14:paraId="33156EA4" w14:textId="77777777" w:rsidR="00803473" w:rsidRPr="00115FF0" w:rsidRDefault="00803473" w:rsidP="00803473">
            <w:pPr>
              <w:pStyle w:val="TableEntry"/>
            </w:pPr>
            <w:r w:rsidRPr="00115FF0">
              <w:t>XON</w:t>
            </w:r>
          </w:p>
        </w:tc>
        <w:tc>
          <w:tcPr>
            <w:tcW w:w="720" w:type="dxa"/>
          </w:tcPr>
          <w:p w14:paraId="58426B22" w14:textId="77777777" w:rsidR="00803473" w:rsidRPr="00115FF0" w:rsidRDefault="00803473" w:rsidP="00803473">
            <w:pPr>
              <w:pStyle w:val="TableEntry"/>
            </w:pPr>
            <w:r w:rsidRPr="00115FF0">
              <w:t>O</w:t>
            </w:r>
          </w:p>
        </w:tc>
        <w:tc>
          <w:tcPr>
            <w:tcW w:w="810" w:type="dxa"/>
          </w:tcPr>
          <w:p w14:paraId="0714E43A" w14:textId="77777777" w:rsidR="00803473" w:rsidRPr="00115FF0" w:rsidRDefault="00803473" w:rsidP="00803473">
            <w:pPr>
              <w:pStyle w:val="TableEntry"/>
            </w:pPr>
            <w:r w:rsidRPr="00115FF0">
              <w:t>Y</w:t>
            </w:r>
          </w:p>
        </w:tc>
        <w:tc>
          <w:tcPr>
            <w:tcW w:w="900" w:type="dxa"/>
          </w:tcPr>
          <w:p w14:paraId="478435A0" w14:textId="77777777" w:rsidR="00803473" w:rsidRPr="00115FF0" w:rsidRDefault="00803473" w:rsidP="00803473">
            <w:pPr>
              <w:pStyle w:val="TableEntry"/>
            </w:pPr>
          </w:p>
        </w:tc>
        <w:tc>
          <w:tcPr>
            <w:tcW w:w="1080" w:type="dxa"/>
          </w:tcPr>
          <w:p w14:paraId="360A0993" w14:textId="77777777" w:rsidR="00803473" w:rsidRPr="00115FF0" w:rsidRDefault="00803473" w:rsidP="00803473">
            <w:pPr>
              <w:pStyle w:val="TableEntry"/>
            </w:pPr>
            <w:r w:rsidRPr="00115FF0">
              <w:t>00724</w:t>
            </w:r>
          </w:p>
        </w:tc>
        <w:tc>
          <w:tcPr>
            <w:tcW w:w="3120" w:type="dxa"/>
          </w:tcPr>
          <w:p w14:paraId="3A1E2D0F" w14:textId="77777777" w:rsidR="00803473" w:rsidRPr="00115FF0" w:rsidRDefault="00803473" w:rsidP="00803473">
            <w:pPr>
              <w:pStyle w:val="TableEntry"/>
            </w:pPr>
            <w:r w:rsidRPr="00115FF0">
              <w:t>Clinic Organization Name</w:t>
            </w:r>
          </w:p>
        </w:tc>
      </w:tr>
      <w:tr w:rsidR="008915E0" w:rsidRPr="00115FF0" w14:paraId="475E77D3" w14:textId="77777777" w:rsidTr="00662D38">
        <w:trPr>
          <w:jc w:val="center"/>
        </w:trPr>
        <w:tc>
          <w:tcPr>
            <w:tcW w:w="691" w:type="dxa"/>
          </w:tcPr>
          <w:p w14:paraId="2B05FD9B" w14:textId="77777777" w:rsidR="00803473" w:rsidRPr="00115FF0" w:rsidRDefault="00803473" w:rsidP="00803473">
            <w:pPr>
              <w:pStyle w:val="TableEntry"/>
            </w:pPr>
            <w:r w:rsidRPr="00115FF0">
              <w:t>24</w:t>
            </w:r>
          </w:p>
        </w:tc>
        <w:tc>
          <w:tcPr>
            <w:tcW w:w="810" w:type="dxa"/>
          </w:tcPr>
          <w:p w14:paraId="1FDEED44" w14:textId="77777777" w:rsidR="00803473" w:rsidRPr="00115FF0" w:rsidRDefault="00803473" w:rsidP="00803473">
            <w:pPr>
              <w:pStyle w:val="TableEntry"/>
            </w:pPr>
            <w:r w:rsidRPr="00115FF0">
              <w:t>2</w:t>
            </w:r>
          </w:p>
        </w:tc>
        <w:tc>
          <w:tcPr>
            <w:tcW w:w="810" w:type="dxa"/>
          </w:tcPr>
          <w:p w14:paraId="464107E5" w14:textId="77777777" w:rsidR="00803473" w:rsidRPr="00115FF0" w:rsidRDefault="00803473" w:rsidP="00803473">
            <w:pPr>
              <w:pStyle w:val="TableEntry"/>
            </w:pPr>
            <w:r w:rsidRPr="00115FF0">
              <w:t>IS</w:t>
            </w:r>
          </w:p>
        </w:tc>
        <w:tc>
          <w:tcPr>
            <w:tcW w:w="720" w:type="dxa"/>
          </w:tcPr>
          <w:p w14:paraId="47D8ACE4" w14:textId="77777777" w:rsidR="00803473" w:rsidRPr="00115FF0" w:rsidRDefault="00803473" w:rsidP="00803473">
            <w:pPr>
              <w:pStyle w:val="TableEntry"/>
            </w:pPr>
            <w:r w:rsidRPr="00115FF0">
              <w:t>O</w:t>
            </w:r>
          </w:p>
        </w:tc>
        <w:tc>
          <w:tcPr>
            <w:tcW w:w="810" w:type="dxa"/>
          </w:tcPr>
          <w:p w14:paraId="5E6D725B" w14:textId="77777777" w:rsidR="00803473" w:rsidRPr="00115FF0" w:rsidRDefault="00803473" w:rsidP="00803473">
            <w:pPr>
              <w:pStyle w:val="TableEntry"/>
            </w:pPr>
          </w:p>
        </w:tc>
        <w:tc>
          <w:tcPr>
            <w:tcW w:w="900" w:type="dxa"/>
          </w:tcPr>
          <w:p w14:paraId="27C8EA7F" w14:textId="77777777" w:rsidR="00803473" w:rsidRPr="00115FF0" w:rsidRDefault="00803473" w:rsidP="00803473">
            <w:pPr>
              <w:pStyle w:val="TableEntry"/>
            </w:pPr>
            <w:r w:rsidRPr="00115FF0">
              <w:t>0216</w:t>
            </w:r>
          </w:p>
        </w:tc>
        <w:tc>
          <w:tcPr>
            <w:tcW w:w="1080" w:type="dxa"/>
          </w:tcPr>
          <w:p w14:paraId="61D8D104" w14:textId="77777777" w:rsidR="00803473" w:rsidRPr="00115FF0" w:rsidRDefault="00803473" w:rsidP="00803473">
            <w:pPr>
              <w:pStyle w:val="TableEntry"/>
            </w:pPr>
            <w:r w:rsidRPr="00115FF0">
              <w:t>00725</w:t>
            </w:r>
          </w:p>
        </w:tc>
        <w:tc>
          <w:tcPr>
            <w:tcW w:w="3120" w:type="dxa"/>
          </w:tcPr>
          <w:p w14:paraId="55D78036" w14:textId="77777777" w:rsidR="00803473" w:rsidRPr="00115FF0" w:rsidRDefault="00803473" w:rsidP="00803473">
            <w:pPr>
              <w:pStyle w:val="TableEntry"/>
            </w:pPr>
            <w:r w:rsidRPr="00115FF0">
              <w:t>Patient Status Code</w:t>
            </w:r>
          </w:p>
        </w:tc>
      </w:tr>
      <w:tr w:rsidR="008915E0" w:rsidRPr="00115FF0" w14:paraId="0AAD272A" w14:textId="77777777" w:rsidTr="00662D38">
        <w:trPr>
          <w:jc w:val="center"/>
        </w:trPr>
        <w:tc>
          <w:tcPr>
            <w:tcW w:w="691" w:type="dxa"/>
          </w:tcPr>
          <w:p w14:paraId="0E27BC30" w14:textId="77777777" w:rsidR="00803473" w:rsidRPr="00115FF0" w:rsidRDefault="00803473" w:rsidP="00803473">
            <w:pPr>
              <w:pStyle w:val="TableEntry"/>
            </w:pPr>
            <w:r w:rsidRPr="00115FF0">
              <w:t>25</w:t>
            </w:r>
          </w:p>
        </w:tc>
        <w:tc>
          <w:tcPr>
            <w:tcW w:w="810" w:type="dxa"/>
          </w:tcPr>
          <w:p w14:paraId="256B2B72" w14:textId="77777777" w:rsidR="00803473" w:rsidRPr="00115FF0" w:rsidRDefault="00803473" w:rsidP="00803473">
            <w:pPr>
              <w:pStyle w:val="TableEntry"/>
            </w:pPr>
            <w:r w:rsidRPr="00115FF0">
              <w:t>1</w:t>
            </w:r>
          </w:p>
        </w:tc>
        <w:tc>
          <w:tcPr>
            <w:tcW w:w="810" w:type="dxa"/>
          </w:tcPr>
          <w:p w14:paraId="1B6E7C1F" w14:textId="77777777" w:rsidR="00803473" w:rsidRPr="00115FF0" w:rsidRDefault="00803473" w:rsidP="00803473">
            <w:pPr>
              <w:pStyle w:val="TableEntry"/>
            </w:pPr>
            <w:r w:rsidRPr="00115FF0">
              <w:t>IS</w:t>
            </w:r>
          </w:p>
        </w:tc>
        <w:tc>
          <w:tcPr>
            <w:tcW w:w="720" w:type="dxa"/>
          </w:tcPr>
          <w:p w14:paraId="789C8494" w14:textId="77777777" w:rsidR="00803473" w:rsidRPr="00115FF0" w:rsidRDefault="00803473" w:rsidP="00803473">
            <w:pPr>
              <w:pStyle w:val="TableEntry"/>
            </w:pPr>
            <w:r w:rsidRPr="00115FF0">
              <w:t>O</w:t>
            </w:r>
          </w:p>
        </w:tc>
        <w:tc>
          <w:tcPr>
            <w:tcW w:w="810" w:type="dxa"/>
          </w:tcPr>
          <w:p w14:paraId="2797215F" w14:textId="77777777" w:rsidR="00803473" w:rsidRPr="00115FF0" w:rsidRDefault="00803473" w:rsidP="00803473">
            <w:pPr>
              <w:pStyle w:val="TableEntry"/>
            </w:pPr>
          </w:p>
        </w:tc>
        <w:tc>
          <w:tcPr>
            <w:tcW w:w="900" w:type="dxa"/>
          </w:tcPr>
          <w:p w14:paraId="6BE7F9DF" w14:textId="77777777" w:rsidR="00803473" w:rsidRPr="00115FF0" w:rsidRDefault="00803473" w:rsidP="00803473">
            <w:pPr>
              <w:pStyle w:val="TableEntry"/>
            </w:pPr>
            <w:r w:rsidRPr="00115FF0">
              <w:t>0217</w:t>
            </w:r>
          </w:p>
        </w:tc>
        <w:tc>
          <w:tcPr>
            <w:tcW w:w="1080" w:type="dxa"/>
          </w:tcPr>
          <w:p w14:paraId="3D69E157" w14:textId="77777777" w:rsidR="00803473" w:rsidRPr="00115FF0" w:rsidRDefault="00803473" w:rsidP="00803473">
            <w:pPr>
              <w:pStyle w:val="TableEntry"/>
            </w:pPr>
            <w:r w:rsidRPr="00115FF0">
              <w:t>00726</w:t>
            </w:r>
          </w:p>
        </w:tc>
        <w:tc>
          <w:tcPr>
            <w:tcW w:w="3120" w:type="dxa"/>
          </w:tcPr>
          <w:p w14:paraId="21F68DDD" w14:textId="77777777" w:rsidR="00803473" w:rsidRPr="00115FF0" w:rsidRDefault="00803473" w:rsidP="00803473">
            <w:pPr>
              <w:pStyle w:val="TableEntry"/>
            </w:pPr>
            <w:r w:rsidRPr="00115FF0">
              <w:t>Visit Priority Code</w:t>
            </w:r>
          </w:p>
        </w:tc>
      </w:tr>
      <w:tr w:rsidR="008915E0" w:rsidRPr="00115FF0" w14:paraId="2D092D13" w14:textId="77777777" w:rsidTr="00662D38">
        <w:trPr>
          <w:jc w:val="center"/>
        </w:trPr>
        <w:tc>
          <w:tcPr>
            <w:tcW w:w="691" w:type="dxa"/>
          </w:tcPr>
          <w:p w14:paraId="2FC41B80" w14:textId="77777777" w:rsidR="00803473" w:rsidRPr="00115FF0" w:rsidRDefault="00803473" w:rsidP="00803473">
            <w:pPr>
              <w:pStyle w:val="TableEntry"/>
            </w:pPr>
            <w:r w:rsidRPr="00115FF0">
              <w:t>26</w:t>
            </w:r>
          </w:p>
        </w:tc>
        <w:tc>
          <w:tcPr>
            <w:tcW w:w="810" w:type="dxa"/>
          </w:tcPr>
          <w:p w14:paraId="115FBB8B" w14:textId="77777777" w:rsidR="00803473" w:rsidRPr="00115FF0" w:rsidRDefault="00803473" w:rsidP="00803473">
            <w:pPr>
              <w:pStyle w:val="TableEntry"/>
            </w:pPr>
            <w:r w:rsidRPr="00115FF0">
              <w:t>8</w:t>
            </w:r>
          </w:p>
        </w:tc>
        <w:tc>
          <w:tcPr>
            <w:tcW w:w="810" w:type="dxa"/>
          </w:tcPr>
          <w:p w14:paraId="20AA8642" w14:textId="77777777" w:rsidR="00803473" w:rsidRPr="00115FF0" w:rsidRDefault="00803473" w:rsidP="00803473">
            <w:pPr>
              <w:pStyle w:val="TableEntry"/>
            </w:pPr>
            <w:r w:rsidRPr="00115FF0">
              <w:t>DT</w:t>
            </w:r>
          </w:p>
        </w:tc>
        <w:tc>
          <w:tcPr>
            <w:tcW w:w="720" w:type="dxa"/>
          </w:tcPr>
          <w:p w14:paraId="48ED65BF" w14:textId="77777777" w:rsidR="00803473" w:rsidRPr="00115FF0" w:rsidRDefault="00803473" w:rsidP="00803473">
            <w:pPr>
              <w:pStyle w:val="TableEntry"/>
            </w:pPr>
            <w:r w:rsidRPr="00115FF0">
              <w:t>O</w:t>
            </w:r>
          </w:p>
        </w:tc>
        <w:tc>
          <w:tcPr>
            <w:tcW w:w="810" w:type="dxa"/>
          </w:tcPr>
          <w:p w14:paraId="56652D12" w14:textId="77777777" w:rsidR="00803473" w:rsidRPr="00115FF0" w:rsidRDefault="00803473" w:rsidP="00803473">
            <w:pPr>
              <w:pStyle w:val="TableEntry"/>
            </w:pPr>
          </w:p>
        </w:tc>
        <w:tc>
          <w:tcPr>
            <w:tcW w:w="900" w:type="dxa"/>
          </w:tcPr>
          <w:p w14:paraId="027EFFD5" w14:textId="77777777" w:rsidR="00803473" w:rsidRPr="00115FF0" w:rsidRDefault="00803473" w:rsidP="00803473">
            <w:pPr>
              <w:pStyle w:val="TableEntry"/>
            </w:pPr>
          </w:p>
        </w:tc>
        <w:tc>
          <w:tcPr>
            <w:tcW w:w="1080" w:type="dxa"/>
          </w:tcPr>
          <w:p w14:paraId="5D293E42" w14:textId="77777777" w:rsidR="00803473" w:rsidRPr="00115FF0" w:rsidRDefault="00803473" w:rsidP="00803473">
            <w:pPr>
              <w:pStyle w:val="TableEntry"/>
            </w:pPr>
            <w:r w:rsidRPr="00115FF0">
              <w:t>00727</w:t>
            </w:r>
          </w:p>
        </w:tc>
        <w:tc>
          <w:tcPr>
            <w:tcW w:w="3120" w:type="dxa"/>
          </w:tcPr>
          <w:p w14:paraId="12464672" w14:textId="77777777" w:rsidR="00803473" w:rsidRPr="00115FF0" w:rsidRDefault="00803473" w:rsidP="00803473">
            <w:pPr>
              <w:pStyle w:val="TableEntry"/>
            </w:pPr>
            <w:r w:rsidRPr="00115FF0">
              <w:t>Previous Treatment Date</w:t>
            </w:r>
          </w:p>
        </w:tc>
      </w:tr>
      <w:tr w:rsidR="008915E0" w:rsidRPr="00115FF0" w14:paraId="4C348CAC" w14:textId="77777777" w:rsidTr="00662D38">
        <w:trPr>
          <w:jc w:val="center"/>
        </w:trPr>
        <w:tc>
          <w:tcPr>
            <w:tcW w:w="691" w:type="dxa"/>
          </w:tcPr>
          <w:p w14:paraId="54130B71" w14:textId="77777777" w:rsidR="00803473" w:rsidRPr="00115FF0" w:rsidRDefault="00803473" w:rsidP="00803473">
            <w:pPr>
              <w:pStyle w:val="TableEntry"/>
            </w:pPr>
            <w:r w:rsidRPr="00115FF0">
              <w:t>27</w:t>
            </w:r>
          </w:p>
        </w:tc>
        <w:tc>
          <w:tcPr>
            <w:tcW w:w="810" w:type="dxa"/>
          </w:tcPr>
          <w:p w14:paraId="79AACA36" w14:textId="77777777" w:rsidR="00803473" w:rsidRPr="00115FF0" w:rsidRDefault="00803473" w:rsidP="00803473">
            <w:pPr>
              <w:pStyle w:val="TableEntry"/>
            </w:pPr>
            <w:r w:rsidRPr="00115FF0">
              <w:t>2</w:t>
            </w:r>
          </w:p>
        </w:tc>
        <w:tc>
          <w:tcPr>
            <w:tcW w:w="810" w:type="dxa"/>
          </w:tcPr>
          <w:p w14:paraId="281C637E" w14:textId="77777777" w:rsidR="00803473" w:rsidRPr="00115FF0" w:rsidRDefault="00803473" w:rsidP="00803473">
            <w:pPr>
              <w:pStyle w:val="TableEntry"/>
            </w:pPr>
            <w:r w:rsidRPr="00115FF0">
              <w:t>IS</w:t>
            </w:r>
          </w:p>
        </w:tc>
        <w:tc>
          <w:tcPr>
            <w:tcW w:w="720" w:type="dxa"/>
          </w:tcPr>
          <w:p w14:paraId="6421A593" w14:textId="77777777" w:rsidR="00803473" w:rsidRPr="00115FF0" w:rsidRDefault="00803473" w:rsidP="00803473">
            <w:pPr>
              <w:pStyle w:val="TableEntry"/>
            </w:pPr>
            <w:r w:rsidRPr="00115FF0">
              <w:t>O</w:t>
            </w:r>
          </w:p>
        </w:tc>
        <w:tc>
          <w:tcPr>
            <w:tcW w:w="810" w:type="dxa"/>
          </w:tcPr>
          <w:p w14:paraId="79D9D935" w14:textId="77777777" w:rsidR="00803473" w:rsidRPr="00115FF0" w:rsidRDefault="00803473" w:rsidP="00803473">
            <w:pPr>
              <w:pStyle w:val="TableEntry"/>
            </w:pPr>
          </w:p>
        </w:tc>
        <w:tc>
          <w:tcPr>
            <w:tcW w:w="900" w:type="dxa"/>
          </w:tcPr>
          <w:p w14:paraId="356EBA2B" w14:textId="77777777" w:rsidR="00803473" w:rsidRPr="00115FF0" w:rsidRDefault="00803473" w:rsidP="00803473">
            <w:pPr>
              <w:pStyle w:val="TableEntry"/>
            </w:pPr>
            <w:r w:rsidRPr="00115FF0">
              <w:t>0112</w:t>
            </w:r>
          </w:p>
        </w:tc>
        <w:tc>
          <w:tcPr>
            <w:tcW w:w="1080" w:type="dxa"/>
          </w:tcPr>
          <w:p w14:paraId="73E8DD75" w14:textId="77777777" w:rsidR="00803473" w:rsidRPr="00115FF0" w:rsidRDefault="00803473" w:rsidP="00803473">
            <w:pPr>
              <w:pStyle w:val="TableEntry"/>
            </w:pPr>
            <w:r w:rsidRPr="00115FF0">
              <w:t>00728</w:t>
            </w:r>
          </w:p>
        </w:tc>
        <w:tc>
          <w:tcPr>
            <w:tcW w:w="3120" w:type="dxa"/>
          </w:tcPr>
          <w:p w14:paraId="4784C98A" w14:textId="77777777" w:rsidR="00803473" w:rsidRPr="00115FF0" w:rsidRDefault="00803473" w:rsidP="00803473">
            <w:pPr>
              <w:pStyle w:val="TableEntry"/>
              <w:rPr>
                <w:b/>
              </w:rPr>
            </w:pPr>
            <w:r w:rsidRPr="00115FF0">
              <w:rPr>
                <w:b/>
              </w:rPr>
              <w:t>Expected Discharge Disposition</w:t>
            </w:r>
          </w:p>
        </w:tc>
      </w:tr>
      <w:tr w:rsidR="008915E0" w:rsidRPr="00115FF0" w14:paraId="427ED05C" w14:textId="77777777" w:rsidTr="00662D38">
        <w:trPr>
          <w:jc w:val="center"/>
        </w:trPr>
        <w:tc>
          <w:tcPr>
            <w:tcW w:w="691" w:type="dxa"/>
          </w:tcPr>
          <w:p w14:paraId="17057EA6" w14:textId="77777777" w:rsidR="00803473" w:rsidRPr="00115FF0" w:rsidRDefault="00803473" w:rsidP="00803473">
            <w:pPr>
              <w:pStyle w:val="TableEntry"/>
            </w:pPr>
            <w:r w:rsidRPr="00115FF0">
              <w:t>28</w:t>
            </w:r>
          </w:p>
        </w:tc>
        <w:tc>
          <w:tcPr>
            <w:tcW w:w="810" w:type="dxa"/>
          </w:tcPr>
          <w:p w14:paraId="48D869D1" w14:textId="77777777" w:rsidR="00803473" w:rsidRPr="00115FF0" w:rsidRDefault="00803473" w:rsidP="00803473">
            <w:pPr>
              <w:pStyle w:val="TableEntry"/>
            </w:pPr>
            <w:r w:rsidRPr="00115FF0">
              <w:t>8</w:t>
            </w:r>
          </w:p>
        </w:tc>
        <w:tc>
          <w:tcPr>
            <w:tcW w:w="810" w:type="dxa"/>
          </w:tcPr>
          <w:p w14:paraId="316043A7" w14:textId="77777777" w:rsidR="00803473" w:rsidRPr="00115FF0" w:rsidRDefault="00803473" w:rsidP="00803473">
            <w:pPr>
              <w:pStyle w:val="TableEntry"/>
            </w:pPr>
            <w:r w:rsidRPr="00115FF0">
              <w:t>DT</w:t>
            </w:r>
          </w:p>
        </w:tc>
        <w:tc>
          <w:tcPr>
            <w:tcW w:w="720" w:type="dxa"/>
          </w:tcPr>
          <w:p w14:paraId="55103782" w14:textId="77777777" w:rsidR="00803473" w:rsidRPr="00115FF0" w:rsidRDefault="00803473" w:rsidP="00803473">
            <w:pPr>
              <w:pStyle w:val="TableEntry"/>
            </w:pPr>
            <w:r w:rsidRPr="00115FF0">
              <w:t>O</w:t>
            </w:r>
          </w:p>
        </w:tc>
        <w:tc>
          <w:tcPr>
            <w:tcW w:w="810" w:type="dxa"/>
          </w:tcPr>
          <w:p w14:paraId="6A2E47E5" w14:textId="77777777" w:rsidR="00803473" w:rsidRPr="00115FF0" w:rsidRDefault="00803473" w:rsidP="00803473">
            <w:pPr>
              <w:pStyle w:val="TableEntry"/>
            </w:pPr>
          </w:p>
        </w:tc>
        <w:tc>
          <w:tcPr>
            <w:tcW w:w="900" w:type="dxa"/>
          </w:tcPr>
          <w:p w14:paraId="0C891BF3" w14:textId="77777777" w:rsidR="00803473" w:rsidRPr="00115FF0" w:rsidRDefault="00803473" w:rsidP="00803473">
            <w:pPr>
              <w:pStyle w:val="TableEntry"/>
            </w:pPr>
          </w:p>
        </w:tc>
        <w:tc>
          <w:tcPr>
            <w:tcW w:w="1080" w:type="dxa"/>
          </w:tcPr>
          <w:p w14:paraId="0301E125" w14:textId="77777777" w:rsidR="00803473" w:rsidRPr="00115FF0" w:rsidRDefault="00803473" w:rsidP="00803473">
            <w:pPr>
              <w:pStyle w:val="TableEntry"/>
            </w:pPr>
            <w:r w:rsidRPr="00115FF0">
              <w:t>00729</w:t>
            </w:r>
          </w:p>
        </w:tc>
        <w:tc>
          <w:tcPr>
            <w:tcW w:w="3120" w:type="dxa"/>
          </w:tcPr>
          <w:p w14:paraId="7A26EDD4" w14:textId="77777777" w:rsidR="00803473" w:rsidRPr="00115FF0" w:rsidRDefault="00803473" w:rsidP="00803473">
            <w:pPr>
              <w:pStyle w:val="TableEntry"/>
            </w:pPr>
            <w:r w:rsidRPr="00115FF0">
              <w:t>Signature on File Date</w:t>
            </w:r>
          </w:p>
        </w:tc>
      </w:tr>
      <w:tr w:rsidR="008915E0" w:rsidRPr="00115FF0" w14:paraId="5A308701" w14:textId="77777777" w:rsidTr="00662D38">
        <w:trPr>
          <w:jc w:val="center"/>
        </w:trPr>
        <w:tc>
          <w:tcPr>
            <w:tcW w:w="691" w:type="dxa"/>
          </w:tcPr>
          <w:p w14:paraId="160C2B06" w14:textId="77777777" w:rsidR="00803473" w:rsidRPr="00115FF0" w:rsidRDefault="00803473" w:rsidP="00803473">
            <w:pPr>
              <w:pStyle w:val="TableEntry"/>
            </w:pPr>
            <w:r w:rsidRPr="00115FF0">
              <w:t>29</w:t>
            </w:r>
          </w:p>
        </w:tc>
        <w:tc>
          <w:tcPr>
            <w:tcW w:w="810" w:type="dxa"/>
          </w:tcPr>
          <w:p w14:paraId="6BDB313C" w14:textId="77777777" w:rsidR="00803473" w:rsidRPr="00115FF0" w:rsidRDefault="00803473" w:rsidP="00803473">
            <w:pPr>
              <w:pStyle w:val="TableEntry"/>
            </w:pPr>
            <w:r w:rsidRPr="00115FF0">
              <w:t>8</w:t>
            </w:r>
          </w:p>
        </w:tc>
        <w:tc>
          <w:tcPr>
            <w:tcW w:w="810" w:type="dxa"/>
          </w:tcPr>
          <w:p w14:paraId="52FCC381" w14:textId="77777777" w:rsidR="00803473" w:rsidRPr="00115FF0" w:rsidRDefault="00803473" w:rsidP="00803473">
            <w:pPr>
              <w:pStyle w:val="TableEntry"/>
            </w:pPr>
            <w:r w:rsidRPr="00115FF0">
              <w:t>DT</w:t>
            </w:r>
          </w:p>
        </w:tc>
        <w:tc>
          <w:tcPr>
            <w:tcW w:w="720" w:type="dxa"/>
          </w:tcPr>
          <w:p w14:paraId="45E51DAE" w14:textId="77777777" w:rsidR="00803473" w:rsidRPr="00115FF0" w:rsidRDefault="00803473" w:rsidP="00803473">
            <w:pPr>
              <w:pStyle w:val="TableEntry"/>
            </w:pPr>
            <w:r w:rsidRPr="00115FF0">
              <w:t>O</w:t>
            </w:r>
          </w:p>
        </w:tc>
        <w:tc>
          <w:tcPr>
            <w:tcW w:w="810" w:type="dxa"/>
          </w:tcPr>
          <w:p w14:paraId="01B072AF" w14:textId="77777777" w:rsidR="00803473" w:rsidRPr="00115FF0" w:rsidRDefault="00803473" w:rsidP="00803473">
            <w:pPr>
              <w:pStyle w:val="TableEntry"/>
            </w:pPr>
          </w:p>
        </w:tc>
        <w:tc>
          <w:tcPr>
            <w:tcW w:w="900" w:type="dxa"/>
          </w:tcPr>
          <w:p w14:paraId="692C4836" w14:textId="77777777" w:rsidR="00803473" w:rsidRPr="00115FF0" w:rsidRDefault="00803473" w:rsidP="00803473">
            <w:pPr>
              <w:pStyle w:val="TableEntry"/>
            </w:pPr>
          </w:p>
        </w:tc>
        <w:tc>
          <w:tcPr>
            <w:tcW w:w="1080" w:type="dxa"/>
          </w:tcPr>
          <w:p w14:paraId="62DB3900" w14:textId="77777777" w:rsidR="00803473" w:rsidRPr="00115FF0" w:rsidRDefault="00803473" w:rsidP="00803473">
            <w:pPr>
              <w:pStyle w:val="TableEntry"/>
            </w:pPr>
            <w:r w:rsidRPr="00115FF0">
              <w:t>00730</w:t>
            </w:r>
          </w:p>
        </w:tc>
        <w:tc>
          <w:tcPr>
            <w:tcW w:w="3120" w:type="dxa"/>
          </w:tcPr>
          <w:p w14:paraId="0F26AFBC" w14:textId="77777777" w:rsidR="00803473" w:rsidRPr="00115FF0" w:rsidRDefault="00803473" w:rsidP="00803473">
            <w:pPr>
              <w:pStyle w:val="TableEntry"/>
            </w:pPr>
            <w:r w:rsidRPr="00115FF0">
              <w:t>First Similar Illness Date</w:t>
            </w:r>
          </w:p>
        </w:tc>
      </w:tr>
      <w:tr w:rsidR="008915E0" w:rsidRPr="00115FF0" w14:paraId="66BF97CA" w14:textId="77777777" w:rsidTr="00662D38">
        <w:trPr>
          <w:jc w:val="center"/>
        </w:trPr>
        <w:tc>
          <w:tcPr>
            <w:tcW w:w="691" w:type="dxa"/>
          </w:tcPr>
          <w:p w14:paraId="12B804B0" w14:textId="77777777" w:rsidR="00803473" w:rsidRPr="00115FF0" w:rsidRDefault="00803473" w:rsidP="00803473">
            <w:pPr>
              <w:pStyle w:val="TableEntry"/>
            </w:pPr>
            <w:r w:rsidRPr="00115FF0">
              <w:t>30</w:t>
            </w:r>
          </w:p>
        </w:tc>
        <w:tc>
          <w:tcPr>
            <w:tcW w:w="810" w:type="dxa"/>
          </w:tcPr>
          <w:p w14:paraId="389886D1" w14:textId="77777777" w:rsidR="00803473" w:rsidRPr="00115FF0" w:rsidRDefault="00803473" w:rsidP="00803473">
            <w:pPr>
              <w:pStyle w:val="TableEntry"/>
            </w:pPr>
            <w:r w:rsidRPr="00115FF0">
              <w:t>250</w:t>
            </w:r>
          </w:p>
        </w:tc>
        <w:tc>
          <w:tcPr>
            <w:tcW w:w="810" w:type="dxa"/>
          </w:tcPr>
          <w:p w14:paraId="4E78C037" w14:textId="77777777" w:rsidR="00803473" w:rsidRPr="00115FF0" w:rsidRDefault="00803473" w:rsidP="00803473">
            <w:pPr>
              <w:pStyle w:val="TableEntry"/>
            </w:pPr>
            <w:r w:rsidRPr="00115FF0">
              <w:t>CE</w:t>
            </w:r>
          </w:p>
        </w:tc>
        <w:tc>
          <w:tcPr>
            <w:tcW w:w="720" w:type="dxa"/>
          </w:tcPr>
          <w:p w14:paraId="0972D1FB" w14:textId="77777777" w:rsidR="00803473" w:rsidRPr="00115FF0" w:rsidRDefault="00803473" w:rsidP="00803473">
            <w:pPr>
              <w:pStyle w:val="TableEntry"/>
            </w:pPr>
            <w:r w:rsidRPr="00115FF0">
              <w:t>O</w:t>
            </w:r>
          </w:p>
        </w:tc>
        <w:tc>
          <w:tcPr>
            <w:tcW w:w="810" w:type="dxa"/>
          </w:tcPr>
          <w:p w14:paraId="14EE2F0D" w14:textId="77777777" w:rsidR="00803473" w:rsidRPr="00115FF0" w:rsidRDefault="00803473" w:rsidP="00803473">
            <w:pPr>
              <w:pStyle w:val="TableEntry"/>
            </w:pPr>
          </w:p>
        </w:tc>
        <w:tc>
          <w:tcPr>
            <w:tcW w:w="900" w:type="dxa"/>
          </w:tcPr>
          <w:p w14:paraId="108FC74A" w14:textId="77777777" w:rsidR="00803473" w:rsidRPr="00115FF0" w:rsidRDefault="00803473" w:rsidP="00803473">
            <w:pPr>
              <w:pStyle w:val="TableEntry"/>
            </w:pPr>
            <w:r w:rsidRPr="00115FF0">
              <w:t>0218</w:t>
            </w:r>
          </w:p>
        </w:tc>
        <w:tc>
          <w:tcPr>
            <w:tcW w:w="1080" w:type="dxa"/>
          </w:tcPr>
          <w:p w14:paraId="76DD12E2" w14:textId="77777777" w:rsidR="00803473" w:rsidRPr="00115FF0" w:rsidRDefault="00803473" w:rsidP="00803473">
            <w:pPr>
              <w:pStyle w:val="TableEntry"/>
            </w:pPr>
            <w:r w:rsidRPr="00115FF0">
              <w:t>00731</w:t>
            </w:r>
          </w:p>
        </w:tc>
        <w:tc>
          <w:tcPr>
            <w:tcW w:w="3120" w:type="dxa"/>
          </w:tcPr>
          <w:p w14:paraId="1A2A605D" w14:textId="77777777" w:rsidR="00803473" w:rsidRPr="00115FF0" w:rsidRDefault="00803473" w:rsidP="00803473">
            <w:pPr>
              <w:pStyle w:val="TableEntry"/>
            </w:pPr>
            <w:r w:rsidRPr="00115FF0">
              <w:t>Patient Charge Adjustment Code</w:t>
            </w:r>
          </w:p>
        </w:tc>
      </w:tr>
      <w:tr w:rsidR="008915E0" w:rsidRPr="00115FF0" w14:paraId="71F30EA7" w14:textId="77777777" w:rsidTr="00662D38">
        <w:trPr>
          <w:jc w:val="center"/>
        </w:trPr>
        <w:tc>
          <w:tcPr>
            <w:tcW w:w="691" w:type="dxa"/>
          </w:tcPr>
          <w:p w14:paraId="5F2F0F93" w14:textId="77777777" w:rsidR="00803473" w:rsidRPr="00115FF0" w:rsidRDefault="00803473" w:rsidP="00803473">
            <w:pPr>
              <w:pStyle w:val="TableEntry"/>
            </w:pPr>
            <w:r w:rsidRPr="00115FF0">
              <w:t>31</w:t>
            </w:r>
          </w:p>
        </w:tc>
        <w:tc>
          <w:tcPr>
            <w:tcW w:w="810" w:type="dxa"/>
          </w:tcPr>
          <w:p w14:paraId="2B756986" w14:textId="77777777" w:rsidR="00803473" w:rsidRPr="00115FF0" w:rsidRDefault="00803473" w:rsidP="00803473">
            <w:pPr>
              <w:pStyle w:val="TableEntry"/>
            </w:pPr>
            <w:r w:rsidRPr="00115FF0">
              <w:t>2</w:t>
            </w:r>
          </w:p>
        </w:tc>
        <w:tc>
          <w:tcPr>
            <w:tcW w:w="810" w:type="dxa"/>
          </w:tcPr>
          <w:p w14:paraId="525DFB77" w14:textId="77777777" w:rsidR="00803473" w:rsidRPr="00115FF0" w:rsidRDefault="00803473" w:rsidP="00803473">
            <w:pPr>
              <w:pStyle w:val="TableEntry"/>
            </w:pPr>
            <w:r w:rsidRPr="00115FF0">
              <w:t>IS</w:t>
            </w:r>
          </w:p>
        </w:tc>
        <w:tc>
          <w:tcPr>
            <w:tcW w:w="720" w:type="dxa"/>
          </w:tcPr>
          <w:p w14:paraId="7A84F080" w14:textId="77777777" w:rsidR="00803473" w:rsidRPr="00115FF0" w:rsidRDefault="00803473" w:rsidP="00803473">
            <w:pPr>
              <w:pStyle w:val="TableEntry"/>
            </w:pPr>
            <w:r w:rsidRPr="00115FF0">
              <w:t>O</w:t>
            </w:r>
          </w:p>
        </w:tc>
        <w:tc>
          <w:tcPr>
            <w:tcW w:w="810" w:type="dxa"/>
          </w:tcPr>
          <w:p w14:paraId="590B4A65" w14:textId="77777777" w:rsidR="00803473" w:rsidRPr="00115FF0" w:rsidRDefault="00803473" w:rsidP="00803473">
            <w:pPr>
              <w:pStyle w:val="TableEntry"/>
            </w:pPr>
          </w:p>
        </w:tc>
        <w:tc>
          <w:tcPr>
            <w:tcW w:w="900" w:type="dxa"/>
          </w:tcPr>
          <w:p w14:paraId="2131F41D" w14:textId="77777777" w:rsidR="00803473" w:rsidRPr="00115FF0" w:rsidRDefault="00803473" w:rsidP="00803473">
            <w:pPr>
              <w:pStyle w:val="TableEntry"/>
            </w:pPr>
            <w:r w:rsidRPr="00115FF0">
              <w:t>0219</w:t>
            </w:r>
          </w:p>
        </w:tc>
        <w:tc>
          <w:tcPr>
            <w:tcW w:w="1080" w:type="dxa"/>
          </w:tcPr>
          <w:p w14:paraId="146EB3D6" w14:textId="77777777" w:rsidR="00803473" w:rsidRPr="00115FF0" w:rsidRDefault="00803473" w:rsidP="00803473">
            <w:pPr>
              <w:pStyle w:val="TableEntry"/>
            </w:pPr>
            <w:r w:rsidRPr="00115FF0">
              <w:t>00732</w:t>
            </w:r>
          </w:p>
        </w:tc>
        <w:tc>
          <w:tcPr>
            <w:tcW w:w="3120" w:type="dxa"/>
          </w:tcPr>
          <w:p w14:paraId="75F5CE2A" w14:textId="77777777" w:rsidR="00803473" w:rsidRPr="00115FF0" w:rsidRDefault="00803473" w:rsidP="00803473">
            <w:pPr>
              <w:pStyle w:val="TableEntry"/>
            </w:pPr>
            <w:r w:rsidRPr="00115FF0">
              <w:t>Recurring Service Code</w:t>
            </w:r>
          </w:p>
        </w:tc>
      </w:tr>
      <w:tr w:rsidR="008915E0" w:rsidRPr="00115FF0" w14:paraId="2FA072B4" w14:textId="77777777" w:rsidTr="00662D38">
        <w:trPr>
          <w:jc w:val="center"/>
        </w:trPr>
        <w:tc>
          <w:tcPr>
            <w:tcW w:w="691" w:type="dxa"/>
          </w:tcPr>
          <w:p w14:paraId="1485FE01" w14:textId="77777777" w:rsidR="00803473" w:rsidRPr="00115FF0" w:rsidRDefault="00803473" w:rsidP="00803473">
            <w:pPr>
              <w:pStyle w:val="TableEntry"/>
            </w:pPr>
            <w:r w:rsidRPr="00115FF0">
              <w:lastRenderedPageBreak/>
              <w:t>32</w:t>
            </w:r>
          </w:p>
        </w:tc>
        <w:tc>
          <w:tcPr>
            <w:tcW w:w="810" w:type="dxa"/>
          </w:tcPr>
          <w:p w14:paraId="736E1E0A" w14:textId="77777777" w:rsidR="00803473" w:rsidRPr="00115FF0" w:rsidRDefault="00803473" w:rsidP="00803473">
            <w:pPr>
              <w:pStyle w:val="TableEntry"/>
            </w:pPr>
            <w:r w:rsidRPr="00115FF0">
              <w:t>1</w:t>
            </w:r>
          </w:p>
        </w:tc>
        <w:tc>
          <w:tcPr>
            <w:tcW w:w="810" w:type="dxa"/>
          </w:tcPr>
          <w:p w14:paraId="62834FE1" w14:textId="77777777" w:rsidR="00803473" w:rsidRPr="00115FF0" w:rsidRDefault="00803473" w:rsidP="00803473">
            <w:pPr>
              <w:pStyle w:val="TableEntry"/>
            </w:pPr>
            <w:r w:rsidRPr="00115FF0">
              <w:t>ID</w:t>
            </w:r>
          </w:p>
        </w:tc>
        <w:tc>
          <w:tcPr>
            <w:tcW w:w="720" w:type="dxa"/>
          </w:tcPr>
          <w:p w14:paraId="629C5A74" w14:textId="77777777" w:rsidR="00803473" w:rsidRPr="00115FF0" w:rsidRDefault="00803473" w:rsidP="00803473">
            <w:pPr>
              <w:pStyle w:val="TableEntry"/>
            </w:pPr>
            <w:r w:rsidRPr="00115FF0">
              <w:t>O</w:t>
            </w:r>
          </w:p>
        </w:tc>
        <w:tc>
          <w:tcPr>
            <w:tcW w:w="810" w:type="dxa"/>
          </w:tcPr>
          <w:p w14:paraId="23470DAD" w14:textId="77777777" w:rsidR="00803473" w:rsidRPr="00115FF0" w:rsidRDefault="00803473" w:rsidP="00803473">
            <w:pPr>
              <w:pStyle w:val="TableEntry"/>
            </w:pPr>
          </w:p>
        </w:tc>
        <w:tc>
          <w:tcPr>
            <w:tcW w:w="900" w:type="dxa"/>
          </w:tcPr>
          <w:p w14:paraId="77E47126" w14:textId="77777777" w:rsidR="00803473" w:rsidRPr="00115FF0" w:rsidRDefault="00803473" w:rsidP="00803473">
            <w:pPr>
              <w:pStyle w:val="TableEntry"/>
            </w:pPr>
            <w:r w:rsidRPr="00115FF0">
              <w:t>0136</w:t>
            </w:r>
          </w:p>
        </w:tc>
        <w:tc>
          <w:tcPr>
            <w:tcW w:w="1080" w:type="dxa"/>
          </w:tcPr>
          <w:p w14:paraId="11D5ADB4" w14:textId="77777777" w:rsidR="00803473" w:rsidRPr="00115FF0" w:rsidRDefault="00803473" w:rsidP="00803473">
            <w:pPr>
              <w:pStyle w:val="TableEntry"/>
            </w:pPr>
            <w:r w:rsidRPr="00115FF0">
              <w:t>00733</w:t>
            </w:r>
          </w:p>
        </w:tc>
        <w:tc>
          <w:tcPr>
            <w:tcW w:w="3120" w:type="dxa"/>
          </w:tcPr>
          <w:p w14:paraId="4D757F46" w14:textId="77777777" w:rsidR="00803473" w:rsidRPr="00115FF0" w:rsidRDefault="00803473" w:rsidP="00803473">
            <w:pPr>
              <w:pStyle w:val="TableEntry"/>
            </w:pPr>
            <w:r w:rsidRPr="00115FF0">
              <w:t>Billing Media Code</w:t>
            </w:r>
          </w:p>
        </w:tc>
      </w:tr>
      <w:tr w:rsidR="008915E0" w:rsidRPr="00115FF0" w14:paraId="64125459" w14:textId="77777777" w:rsidTr="00662D38">
        <w:trPr>
          <w:jc w:val="center"/>
        </w:trPr>
        <w:tc>
          <w:tcPr>
            <w:tcW w:w="691" w:type="dxa"/>
          </w:tcPr>
          <w:p w14:paraId="395D27CD" w14:textId="77777777" w:rsidR="00803473" w:rsidRPr="00115FF0" w:rsidRDefault="00803473" w:rsidP="00803473">
            <w:pPr>
              <w:pStyle w:val="TableEntry"/>
            </w:pPr>
            <w:r w:rsidRPr="00115FF0">
              <w:t>33</w:t>
            </w:r>
          </w:p>
        </w:tc>
        <w:tc>
          <w:tcPr>
            <w:tcW w:w="810" w:type="dxa"/>
          </w:tcPr>
          <w:p w14:paraId="45CCB718" w14:textId="77777777" w:rsidR="00803473" w:rsidRPr="00115FF0" w:rsidRDefault="00803473" w:rsidP="00803473">
            <w:pPr>
              <w:pStyle w:val="TableEntry"/>
            </w:pPr>
            <w:r w:rsidRPr="00115FF0">
              <w:t>26</w:t>
            </w:r>
          </w:p>
        </w:tc>
        <w:tc>
          <w:tcPr>
            <w:tcW w:w="810" w:type="dxa"/>
          </w:tcPr>
          <w:p w14:paraId="5998E278" w14:textId="77777777" w:rsidR="00803473" w:rsidRPr="00115FF0" w:rsidRDefault="00803473" w:rsidP="00803473">
            <w:pPr>
              <w:pStyle w:val="TableEntry"/>
            </w:pPr>
            <w:r w:rsidRPr="00115FF0">
              <w:t>TS</w:t>
            </w:r>
          </w:p>
        </w:tc>
        <w:tc>
          <w:tcPr>
            <w:tcW w:w="720" w:type="dxa"/>
          </w:tcPr>
          <w:p w14:paraId="5934EBC3" w14:textId="77777777" w:rsidR="00803473" w:rsidRPr="00115FF0" w:rsidRDefault="00803473" w:rsidP="00803473">
            <w:pPr>
              <w:pStyle w:val="TableEntry"/>
            </w:pPr>
            <w:r w:rsidRPr="00115FF0">
              <w:t>RE</w:t>
            </w:r>
          </w:p>
        </w:tc>
        <w:tc>
          <w:tcPr>
            <w:tcW w:w="810" w:type="dxa"/>
          </w:tcPr>
          <w:p w14:paraId="5E456D55" w14:textId="77777777" w:rsidR="00803473" w:rsidRPr="00115FF0" w:rsidRDefault="00803473" w:rsidP="00803473">
            <w:pPr>
              <w:pStyle w:val="TableEntry"/>
            </w:pPr>
          </w:p>
        </w:tc>
        <w:tc>
          <w:tcPr>
            <w:tcW w:w="900" w:type="dxa"/>
          </w:tcPr>
          <w:p w14:paraId="28803963" w14:textId="77777777" w:rsidR="00803473" w:rsidRPr="00115FF0" w:rsidRDefault="00803473" w:rsidP="00803473">
            <w:pPr>
              <w:pStyle w:val="TableEntry"/>
            </w:pPr>
          </w:p>
        </w:tc>
        <w:tc>
          <w:tcPr>
            <w:tcW w:w="1080" w:type="dxa"/>
          </w:tcPr>
          <w:p w14:paraId="5A2646D5" w14:textId="77777777" w:rsidR="00803473" w:rsidRPr="00115FF0" w:rsidRDefault="00803473" w:rsidP="00803473">
            <w:pPr>
              <w:pStyle w:val="TableEntry"/>
            </w:pPr>
            <w:r w:rsidRPr="00115FF0">
              <w:t>00734</w:t>
            </w:r>
          </w:p>
        </w:tc>
        <w:tc>
          <w:tcPr>
            <w:tcW w:w="3120" w:type="dxa"/>
          </w:tcPr>
          <w:p w14:paraId="0978383E" w14:textId="77777777" w:rsidR="00803473" w:rsidRPr="00115FF0" w:rsidRDefault="00803473" w:rsidP="00803473">
            <w:pPr>
              <w:pStyle w:val="TableEntry"/>
              <w:rPr>
                <w:b/>
              </w:rPr>
            </w:pPr>
            <w:r w:rsidRPr="00115FF0">
              <w:rPr>
                <w:b/>
              </w:rPr>
              <w:t>Expected Surgery Date and Time</w:t>
            </w:r>
          </w:p>
        </w:tc>
      </w:tr>
      <w:tr w:rsidR="008915E0" w:rsidRPr="00115FF0" w14:paraId="0B447FF6" w14:textId="77777777" w:rsidTr="00662D38">
        <w:trPr>
          <w:jc w:val="center"/>
        </w:trPr>
        <w:tc>
          <w:tcPr>
            <w:tcW w:w="691" w:type="dxa"/>
          </w:tcPr>
          <w:p w14:paraId="2E3AD285" w14:textId="77777777" w:rsidR="00803473" w:rsidRPr="00115FF0" w:rsidRDefault="00803473" w:rsidP="00803473">
            <w:pPr>
              <w:pStyle w:val="TableEntry"/>
            </w:pPr>
            <w:r w:rsidRPr="00115FF0">
              <w:t>34</w:t>
            </w:r>
          </w:p>
        </w:tc>
        <w:tc>
          <w:tcPr>
            <w:tcW w:w="810" w:type="dxa"/>
          </w:tcPr>
          <w:p w14:paraId="21AAF948" w14:textId="77777777" w:rsidR="00803473" w:rsidRPr="00115FF0" w:rsidRDefault="00803473" w:rsidP="00803473">
            <w:pPr>
              <w:pStyle w:val="TableEntry"/>
            </w:pPr>
            <w:r w:rsidRPr="00115FF0">
              <w:t>1</w:t>
            </w:r>
          </w:p>
        </w:tc>
        <w:tc>
          <w:tcPr>
            <w:tcW w:w="810" w:type="dxa"/>
          </w:tcPr>
          <w:p w14:paraId="372A0524" w14:textId="77777777" w:rsidR="00803473" w:rsidRPr="00115FF0" w:rsidRDefault="00803473" w:rsidP="00803473">
            <w:pPr>
              <w:pStyle w:val="TableEntry"/>
            </w:pPr>
            <w:r w:rsidRPr="00115FF0">
              <w:t>ID</w:t>
            </w:r>
          </w:p>
        </w:tc>
        <w:tc>
          <w:tcPr>
            <w:tcW w:w="720" w:type="dxa"/>
          </w:tcPr>
          <w:p w14:paraId="62140294" w14:textId="77777777" w:rsidR="00803473" w:rsidRPr="00115FF0" w:rsidRDefault="00803473" w:rsidP="00803473">
            <w:pPr>
              <w:pStyle w:val="TableEntry"/>
            </w:pPr>
            <w:r w:rsidRPr="00115FF0">
              <w:t>O</w:t>
            </w:r>
          </w:p>
        </w:tc>
        <w:tc>
          <w:tcPr>
            <w:tcW w:w="810" w:type="dxa"/>
          </w:tcPr>
          <w:p w14:paraId="34B3D310" w14:textId="77777777" w:rsidR="00803473" w:rsidRPr="00115FF0" w:rsidRDefault="00803473" w:rsidP="00803473">
            <w:pPr>
              <w:pStyle w:val="TableEntry"/>
            </w:pPr>
          </w:p>
        </w:tc>
        <w:tc>
          <w:tcPr>
            <w:tcW w:w="900" w:type="dxa"/>
          </w:tcPr>
          <w:p w14:paraId="71B4EAD8" w14:textId="77777777" w:rsidR="00803473" w:rsidRPr="00115FF0" w:rsidRDefault="00803473" w:rsidP="00803473">
            <w:pPr>
              <w:pStyle w:val="TableEntry"/>
            </w:pPr>
            <w:r w:rsidRPr="00115FF0">
              <w:t>0136</w:t>
            </w:r>
          </w:p>
        </w:tc>
        <w:tc>
          <w:tcPr>
            <w:tcW w:w="1080" w:type="dxa"/>
          </w:tcPr>
          <w:p w14:paraId="44A25F19" w14:textId="77777777" w:rsidR="00803473" w:rsidRPr="00115FF0" w:rsidRDefault="00803473" w:rsidP="00803473">
            <w:pPr>
              <w:pStyle w:val="TableEntry"/>
            </w:pPr>
            <w:r w:rsidRPr="00115FF0">
              <w:t>00735</w:t>
            </w:r>
          </w:p>
        </w:tc>
        <w:tc>
          <w:tcPr>
            <w:tcW w:w="3120" w:type="dxa"/>
          </w:tcPr>
          <w:p w14:paraId="24271B06" w14:textId="77777777" w:rsidR="00803473" w:rsidRPr="00115FF0" w:rsidRDefault="00803473" w:rsidP="00803473">
            <w:pPr>
              <w:pStyle w:val="TableEntry"/>
            </w:pPr>
            <w:r w:rsidRPr="00115FF0">
              <w:t>Military Partnership Code</w:t>
            </w:r>
          </w:p>
        </w:tc>
      </w:tr>
      <w:tr w:rsidR="008915E0" w:rsidRPr="00115FF0" w14:paraId="41E6968F" w14:textId="77777777" w:rsidTr="00662D38">
        <w:trPr>
          <w:jc w:val="center"/>
        </w:trPr>
        <w:tc>
          <w:tcPr>
            <w:tcW w:w="691" w:type="dxa"/>
          </w:tcPr>
          <w:p w14:paraId="5DEDBE7B" w14:textId="77777777" w:rsidR="00803473" w:rsidRPr="00115FF0" w:rsidRDefault="00803473" w:rsidP="00803473">
            <w:pPr>
              <w:pStyle w:val="TableEntry"/>
            </w:pPr>
            <w:r w:rsidRPr="00115FF0">
              <w:t>35</w:t>
            </w:r>
          </w:p>
        </w:tc>
        <w:tc>
          <w:tcPr>
            <w:tcW w:w="810" w:type="dxa"/>
          </w:tcPr>
          <w:p w14:paraId="04B164C8" w14:textId="77777777" w:rsidR="00803473" w:rsidRPr="00115FF0" w:rsidRDefault="00803473" w:rsidP="00803473">
            <w:pPr>
              <w:pStyle w:val="TableEntry"/>
            </w:pPr>
            <w:r w:rsidRPr="00115FF0">
              <w:t>1</w:t>
            </w:r>
          </w:p>
        </w:tc>
        <w:tc>
          <w:tcPr>
            <w:tcW w:w="810" w:type="dxa"/>
          </w:tcPr>
          <w:p w14:paraId="2473F5F2" w14:textId="77777777" w:rsidR="00803473" w:rsidRPr="00115FF0" w:rsidRDefault="00803473" w:rsidP="00803473">
            <w:pPr>
              <w:pStyle w:val="TableEntry"/>
            </w:pPr>
            <w:r w:rsidRPr="00115FF0">
              <w:t>ID</w:t>
            </w:r>
          </w:p>
        </w:tc>
        <w:tc>
          <w:tcPr>
            <w:tcW w:w="720" w:type="dxa"/>
          </w:tcPr>
          <w:p w14:paraId="0FAEFB9D" w14:textId="77777777" w:rsidR="00803473" w:rsidRPr="00115FF0" w:rsidRDefault="00803473" w:rsidP="00803473">
            <w:pPr>
              <w:pStyle w:val="TableEntry"/>
            </w:pPr>
            <w:r w:rsidRPr="00115FF0">
              <w:t>O</w:t>
            </w:r>
          </w:p>
        </w:tc>
        <w:tc>
          <w:tcPr>
            <w:tcW w:w="810" w:type="dxa"/>
          </w:tcPr>
          <w:p w14:paraId="46F78070" w14:textId="77777777" w:rsidR="00803473" w:rsidRPr="00115FF0" w:rsidRDefault="00803473" w:rsidP="00803473">
            <w:pPr>
              <w:pStyle w:val="TableEntry"/>
            </w:pPr>
          </w:p>
        </w:tc>
        <w:tc>
          <w:tcPr>
            <w:tcW w:w="900" w:type="dxa"/>
          </w:tcPr>
          <w:p w14:paraId="200730B1" w14:textId="77777777" w:rsidR="00803473" w:rsidRPr="00115FF0" w:rsidRDefault="00803473" w:rsidP="00803473">
            <w:pPr>
              <w:pStyle w:val="TableEntry"/>
            </w:pPr>
            <w:r w:rsidRPr="00115FF0">
              <w:t>0136</w:t>
            </w:r>
          </w:p>
        </w:tc>
        <w:tc>
          <w:tcPr>
            <w:tcW w:w="1080" w:type="dxa"/>
          </w:tcPr>
          <w:p w14:paraId="4EE3AE46" w14:textId="77777777" w:rsidR="00803473" w:rsidRPr="00115FF0" w:rsidRDefault="00803473" w:rsidP="00803473">
            <w:pPr>
              <w:pStyle w:val="TableEntry"/>
            </w:pPr>
            <w:r w:rsidRPr="00115FF0">
              <w:t>00736</w:t>
            </w:r>
          </w:p>
        </w:tc>
        <w:tc>
          <w:tcPr>
            <w:tcW w:w="3120" w:type="dxa"/>
          </w:tcPr>
          <w:p w14:paraId="0FA18135" w14:textId="77777777" w:rsidR="00803473" w:rsidRPr="00115FF0" w:rsidRDefault="00803473" w:rsidP="00803473">
            <w:pPr>
              <w:pStyle w:val="TableEntry"/>
            </w:pPr>
            <w:r w:rsidRPr="00115FF0">
              <w:t>Military Non-Availability Code</w:t>
            </w:r>
          </w:p>
        </w:tc>
      </w:tr>
      <w:tr w:rsidR="008915E0" w:rsidRPr="00115FF0" w14:paraId="34ABD86D" w14:textId="77777777" w:rsidTr="00662D38">
        <w:trPr>
          <w:jc w:val="center"/>
        </w:trPr>
        <w:tc>
          <w:tcPr>
            <w:tcW w:w="691" w:type="dxa"/>
          </w:tcPr>
          <w:p w14:paraId="462AD0A7" w14:textId="77777777" w:rsidR="00803473" w:rsidRPr="00115FF0" w:rsidRDefault="00803473" w:rsidP="00803473">
            <w:pPr>
              <w:pStyle w:val="TableEntry"/>
            </w:pPr>
            <w:r w:rsidRPr="00115FF0">
              <w:t>36</w:t>
            </w:r>
          </w:p>
        </w:tc>
        <w:tc>
          <w:tcPr>
            <w:tcW w:w="810" w:type="dxa"/>
          </w:tcPr>
          <w:p w14:paraId="7393754D" w14:textId="77777777" w:rsidR="00803473" w:rsidRPr="00115FF0" w:rsidRDefault="00803473" w:rsidP="00803473">
            <w:pPr>
              <w:pStyle w:val="TableEntry"/>
            </w:pPr>
            <w:r w:rsidRPr="00115FF0">
              <w:t>1</w:t>
            </w:r>
          </w:p>
        </w:tc>
        <w:tc>
          <w:tcPr>
            <w:tcW w:w="810" w:type="dxa"/>
          </w:tcPr>
          <w:p w14:paraId="7B07F49E" w14:textId="77777777" w:rsidR="00803473" w:rsidRPr="00115FF0" w:rsidRDefault="00803473" w:rsidP="00803473">
            <w:pPr>
              <w:pStyle w:val="TableEntry"/>
            </w:pPr>
            <w:r w:rsidRPr="00115FF0">
              <w:t>ID</w:t>
            </w:r>
          </w:p>
        </w:tc>
        <w:tc>
          <w:tcPr>
            <w:tcW w:w="720" w:type="dxa"/>
          </w:tcPr>
          <w:p w14:paraId="7B405618" w14:textId="77777777" w:rsidR="00803473" w:rsidRPr="00115FF0" w:rsidRDefault="00803473" w:rsidP="00803473">
            <w:pPr>
              <w:pStyle w:val="TableEntry"/>
            </w:pPr>
            <w:r w:rsidRPr="00115FF0">
              <w:t>O</w:t>
            </w:r>
          </w:p>
        </w:tc>
        <w:tc>
          <w:tcPr>
            <w:tcW w:w="810" w:type="dxa"/>
          </w:tcPr>
          <w:p w14:paraId="6E33CAEE" w14:textId="77777777" w:rsidR="00803473" w:rsidRPr="00115FF0" w:rsidRDefault="00803473" w:rsidP="00803473">
            <w:pPr>
              <w:pStyle w:val="TableEntry"/>
            </w:pPr>
          </w:p>
        </w:tc>
        <w:tc>
          <w:tcPr>
            <w:tcW w:w="900" w:type="dxa"/>
          </w:tcPr>
          <w:p w14:paraId="53FD022C" w14:textId="77777777" w:rsidR="00803473" w:rsidRPr="00115FF0" w:rsidRDefault="00803473" w:rsidP="00803473">
            <w:pPr>
              <w:pStyle w:val="TableEntry"/>
            </w:pPr>
            <w:r w:rsidRPr="00115FF0">
              <w:t>0136</w:t>
            </w:r>
          </w:p>
        </w:tc>
        <w:tc>
          <w:tcPr>
            <w:tcW w:w="1080" w:type="dxa"/>
          </w:tcPr>
          <w:p w14:paraId="2C49399D" w14:textId="77777777" w:rsidR="00803473" w:rsidRPr="00115FF0" w:rsidRDefault="00803473" w:rsidP="00803473">
            <w:pPr>
              <w:pStyle w:val="TableEntry"/>
            </w:pPr>
            <w:r w:rsidRPr="00115FF0">
              <w:t>00737</w:t>
            </w:r>
          </w:p>
        </w:tc>
        <w:tc>
          <w:tcPr>
            <w:tcW w:w="3120" w:type="dxa"/>
          </w:tcPr>
          <w:p w14:paraId="1033F788" w14:textId="77777777" w:rsidR="00803473" w:rsidRPr="00115FF0" w:rsidRDefault="00803473" w:rsidP="00803473">
            <w:pPr>
              <w:pStyle w:val="TableEntry"/>
            </w:pPr>
            <w:r w:rsidRPr="00115FF0">
              <w:t>Newborn Baby Indicator</w:t>
            </w:r>
          </w:p>
        </w:tc>
      </w:tr>
      <w:tr w:rsidR="008915E0" w:rsidRPr="00115FF0" w14:paraId="1228EB99" w14:textId="77777777" w:rsidTr="00662D38">
        <w:trPr>
          <w:jc w:val="center"/>
        </w:trPr>
        <w:tc>
          <w:tcPr>
            <w:tcW w:w="691" w:type="dxa"/>
          </w:tcPr>
          <w:p w14:paraId="3F9A9408" w14:textId="77777777" w:rsidR="00803473" w:rsidRPr="00115FF0" w:rsidRDefault="00803473" w:rsidP="00803473">
            <w:pPr>
              <w:pStyle w:val="TableEntry"/>
            </w:pPr>
            <w:r w:rsidRPr="00115FF0">
              <w:t>37</w:t>
            </w:r>
          </w:p>
        </w:tc>
        <w:tc>
          <w:tcPr>
            <w:tcW w:w="810" w:type="dxa"/>
          </w:tcPr>
          <w:p w14:paraId="282DC6DB" w14:textId="77777777" w:rsidR="00803473" w:rsidRPr="00115FF0" w:rsidRDefault="00803473" w:rsidP="00803473">
            <w:pPr>
              <w:pStyle w:val="TableEntry"/>
            </w:pPr>
            <w:r w:rsidRPr="00115FF0">
              <w:t>1</w:t>
            </w:r>
          </w:p>
        </w:tc>
        <w:tc>
          <w:tcPr>
            <w:tcW w:w="810" w:type="dxa"/>
          </w:tcPr>
          <w:p w14:paraId="7F329220" w14:textId="77777777" w:rsidR="00803473" w:rsidRPr="00115FF0" w:rsidRDefault="00803473" w:rsidP="00803473">
            <w:pPr>
              <w:pStyle w:val="TableEntry"/>
            </w:pPr>
            <w:r w:rsidRPr="00115FF0">
              <w:t>ID</w:t>
            </w:r>
          </w:p>
        </w:tc>
        <w:tc>
          <w:tcPr>
            <w:tcW w:w="720" w:type="dxa"/>
          </w:tcPr>
          <w:p w14:paraId="521CDC45" w14:textId="77777777" w:rsidR="00803473" w:rsidRPr="00115FF0" w:rsidRDefault="00803473" w:rsidP="00803473">
            <w:pPr>
              <w:pStyle w:val="TableEntry"/>
            </w:pPr>
            <w:r w:rsidRPr="00115FF0">
              <w:t>O</w:t>
            </w:r>
          </w:p>
        </w:tc>
        <w:tc>
          <w:tcPr>
            <w:tcW w:w="810" w:type="dxa"/>
          </w:tcPr>
          <w:p w14:paraId="383B2CA4" w14:textId="77777777" w:rsidR="00803473" w:rsidRPr="00115FF0" w:rsidRDefault="00803473" w:rsidP="00803473">
            <w:pPr>
              <w:pStyle w:val="TableEntry"/>
            </w:pPr>
          </w:p>
        </w:tc>
        <w:tc>
          <w:tcPr>
            <w:tcW w:w="900" w:type="dxa"/>
          </w:tcPr>
          <w:p w14:paraId="512C66CB" w14:textId="77777777" w:rsidR="00803473" w:rsidRPr="00115FF0" w:rsidRDefault="00803473" w:rsidP="00803473">
            <w:pPr>
              <w:pStyle w:val="TableEntry"/>
            </w:pPr>
            <w:r w:rsidRPr="00115FF0">
              <w:t>0136</w:t>
            </w:r>
          </w:p>
        </w:tc>
        <w:tc>
          <w:tcPr>
            <w:tcW w:w="1080" w:type="dxa"/>
          </w:tcPr>
          <w:p w14:paraId="2F706412" w14:textId="77777777" w:rsidR="00803473" w:rsidRPr="00115FF0" w:rsidRDefault="00803473" w:rsidP="00803473">
            <w:pPr>
              <w:pStyle w:val="TableEntry"/>
            </w:pPr>
            <w:r w:rsidRPr="00115FF0">
              <w:t>00738</w:t>
            </w:r>
          </w:p>
        </w:tc>
        <w:tc>
          <w:tcPr>
            <w:tcW w:w="3120" w:type="dxa"/>
          </w:tcPr>
          <w:p w14:paraId="05BBD6B7" w14:textId="77777777" w:rsidR="00803473" w:rsidRPr="00115FF0" w:rsidRDefault="00803473" w:rsidP="00803473">
            <w:pPr>
              <w:pStyle w:val="TableEntry"/>
            </w:pPr>
            <w:r w:rsidRPr="00115FF0">
              <w:t>Baby Detained Indicator</w:t>
            </w:r>
          </w:p>
        </w:tc>
      </w:tr>
      <w:tr w:rsidR="008915E0" w:rsidRPr="00115FF0" w14:paraId="5C668BD4" w14:textId="77777777" w:rsidTr="00662D38">
        <w:trPr>
          <w:jc w:val="center"/>
        </w:trPr>
        <w:tc>
          <w:tcPr>
            <w:tcW w:w="691" w:type="dxa"/>
          </w:tcPr>
          <w:p w14:paraId="46E2FA23" w14:textId="77777777" w:rsidR="00803473" w:rsidRPr="00115FF0" w:rsidRDefault="00803473" w:rsidP="00803473">
            <w:pPr>
              <w:pStyle w:val="TableEntry"/>
            </w:pPr>
            <w:r w:rsidRPr="00115FF0">
              <w:t>38</w:t>
            </w:r>
          </w:p>
        </w:tc>
        <w:tc>
          <w:tcPr>
            <w:tcW w:w="810" w:type="dxa"/>
          </w:tcPr>
          <w:p w14:paraId="0CA2FB57" w14:textId="77777777" w:rsidR="00803473" w:rsidRPr="00115FF0" w:rsidRDefault="00803473" w:rsidP="00803473">
            <w:pPr>
              <w:pStyle w:val="TableEntry"/>
            </w:pPr>
            <w:r w:rsidRPr="00115FF0">
              <w:t>250</w:t>
            </w:r>
          </w:p>
        </w:tc>
        <w:tc>
          <w:tcPr>
            <w:tcW w:w="810" w:type="dxa"/>
          </w:tcPr>
          <w:p w14:paraId="6390FE49" w14:textId="77777777" w:rsidR="00803473" w:rsidRPr="00115FF0" w:rsidRDefault="00803473" w:rsidP="00803473">
            <w:pPr>
              <w:pStyle w:val="TableEntry"/>
            </w:pPr>
            <w:r w:rsidRPr="00115FF0">
              <w:t>CE</w:t>
            </w:r>
          </w:p>
        </w:tc>
        <w:tc>
          <w:tcPr>
            <w:tcW w:w="720" w:type="dxa"/>
          </w:tcPr>
          <w:p w14:paraId="4C7833E0" w14:textId="77777777" w:rsidR="00803473" w:rsidRPr="00115FF0" w:rsidRDefault="00803473" w:rsidP="00803473">
            <w:pPr>
              <w:pStyle w:val="TableEntry"/>
            </w:pPr>
            <w:r w:rsidRPr="00115FF0">
              <w:t>O</w:t>
            </w:r>
          </w:p>
        </w:tc>
        <w:tc>
          <w:tcPr>
            <w:tcW w:w="810" w:type="dxa"/>
          </w:tcPr>
          <w:p w14:paraId="3A6AEDCB" w14:textId="77777777" w:rsidR="00803473" w:rsidRPr="00115FF0" w:rsidRDefault="00803473" w:rsidP="00803473">
            <w:pPr>
              <w:pStyle w:val="TableEntry"/>
            </w:pPr>
          </w:p>
        </w:tc>
        <w:tc>
          <w:tcPr>
            <w:tcW w:w="900" w:type="dxa"/>
          </w:tcPr>
          <w:p w14:paraId="33316149" w14:textId="77777777" w:rsidR="00803473" w:rsidRPr="00115FF0" w:rsidRDefault="00803473" w:rsidP="00803473">
            <w:pPr>
              <w:pStyle w:val="TableEntry"/>
            </w:pPr>
            <w:r w:rsidRPr="00115FF0">
              <w:t>0430</w:t>
            </w:r>
          </w:p>
        </w:tc>
        <w:tc>
          <w:tcPr>
            <w:tcW w:w="1080" w:type="dxa"/>
          </w:tcPr>
          <w:p w14:paraId="086DED83" w14:textId="77777777" w:rsidR="00803473" w:rsidRPr="00115FF0" w:rsidRDefault="00803473" w:rsidP="00803473">
            <w:pPr>
              <w:pStyle w:val="TableEntry"/>
            </w:pPr>
            <w:r w:rsidRPr="00115FF0">
              <w:t>01543</w:t>
            </w:r>
          </w:p>
        </w:tc>
        <w:tc>
          <w:tcPr>
            <w:tcW w:w="3120" w:type="dxa"/>
          </w:tcPr>
          <w:p w14:paraId="7C3D72B5" w14:textId="77777777" w:rsidR="00803473" w:rsidRPr="00115FF0" w:rsidRDefault="00803473" w:rsidP="00803473">
            <w:pPr>
              <w:pStyle w:val="TableEntry"/>
            </w:pPr>
            <w:r w:rsidRPr="00115FF0">
              <w:t>Mode of Arrival Code</w:t>
            </w:r>
          </w:p>
        </w:tc>
      </w:tr>
      <w:tr w:rsidR="008915E0" w:rsidRPr="00115FF0" w14:paraId="20DA0110" w14:textId="77777777" w:rsidTr="00662D38">
        <w:trPr>
          <w:jc w:val="center"/>
        </w:trPr>
        <w:tc>
          <w:tcPr>
            <w:tcW w:w="691" w:type="dxa"/>
          </w:tcPr>
          <w:p w14:paraId="650F2A71" w14:textId="77777777" w:rsidR="00803473" w:rsidRPr="00115FF0" w:rsidRDefault="00803473" w:rsidP="00803473">
            <w:pPr>
              <w:pStyle w:val="TableEntry"/>
            </w:pPr>
            <w:r w:rsidRPr="00115FF0">
              <w:t>39</w:t>
            </w:r>
          </w:p>
        </w:tc>
        <w:tc>
          <w:tcPr>
            <w:tcW w:w="810" w:type="dxa"/>
          </w:tcPr>
          <w:p w14:paraId="11DC1682" w14:textId="77777777" w:rsidR="00803473" w:rsidRPr="00115FF0" w:rsidRDefault="00803473" w:rsidP="00803473">
            <w:pPr>
              <w:pStyle w:val="TableEntry"/>
            </w:pPr>
            <w:r w:rsidRPr="00115FF0">
              <w:t>250</w:t>
            </w:r>
          </w:p>
        </w:tc>
        <w:tc>
          <w:tcPr>
            <w:tcW w:w="810" w:type="dxa"/>
          </w:tcPr>
          <w:p w14:paraId="43582A74" w14:textId="77777777" w:rsidR="00803473" w:rsidRPr="00115FF0" w:rsidRDefault="00803473" w:rsidP="00803473">
            <w:pPr>
              <w:pStyle w:val="TableEntry"/>
            </w:pPr>
            <w:r w:rsidRPr="00115FF0">
              <w:t>CE</w:t>
            </w:r>
          </w:p>
        </w:tc>
        <w:tc>
          <w:tcPr>
            <w:tcW w:w="720" w:type="dxa"/>
          </w:tcPr>
          <w:p w14:paraId="28618AF2" w14:textId="77777777" w:rsidR="00803473" w:rsidRPr="00115FF0" w:rsidRDefault="00803473" w:rsidP="00803473">
            <w:pPr>
              <w:pStyle w:val="TableEntry"/>
            </w:pPr>
            <w:r w:rsidRPr="00115FF0">
              <w:t>O</w:t>
            </w:r>
          </w:p>
        </w:tc>
        <w:tc>
          <w:tcPr>
            <w:tcW w:w="810" w:type="dxa"/>
          </w:tcPr>
          <w:p w14:paraId="411C217B" w14:textId="77777777" w:rsidR="00803473" w:rsidRPr="00115FF0" w:rsidRDefault="00803473" w:rsidP="00803473">
            <w:pPr>
              <w:pStyle w:val="TableEntry"/>
            </w:pPr>
            <w:r w:rsidRPr="00115FF0">
              <w:t>Y</w:t>
            </w:r>
          </w:p>
        </w:tc>
        <w:tc>
          <w:tcPr>
            <w:tcW w:w="900" w:type="dxa"/>
          </w:tcPr>
          <w:p w14:paraId="6F3D5508" w14:textId="77777777" w:rsidR="00803473" w:rsidRPr="00115FF0" w:rsidRDefault="00803473" w:rsidP="00803473">
            <w:pPr>
              <w:pStyle w:val="TableEntry"/>
            </w:pPr>
            <w:r w:rsidRPr="00115FF0">
              <w:t>0431</w:t>
            </w:r>
          </w:p>
        </w:tc>
        <w:tc>
          <w:tcPr>
            <w:tcW w:w="1080" w:type="dxa"/>
          </w:tcPr>
          <w:p w14:paraId="1EF3FC95" w14:textId="77777777" w:rsidR="00803473" w:rsidRPr="00115FF0" w:rsidRDefault="00803473" w:rsidP="00803473">
            <w:pPr>
              <w:pStyle w:val="TableEntry"/>
            </w:pPr>
            <w:r w:rsidRPr="00115FF0">
              <w:t>01544</w:t>
            </w:r>
          </w:p>
        </w:tc>
        <w:tc>
          <w:tcPr>
            <w:tcW w:w="3120" w:type="dxa"/>
          </w:tcPr>
          <w:p w14:paraId="112DB088" w14:textId="77777777" w:rsidR="00803473" w:rsidRPr="00115FF0" w:rsidRDefault="00803473" w:rsidP="00803473">
            <w:pPr>
              <w:pStyle w:val="TableEntry"/>
            </w:pPr>
            <w:r w:rsidRPr="00115FF0">
              <w:t>Recreational Drug Use Code</w:t>
            </w:r>
          </w:p>
        </w:tc>
      </w:tr>
      <w:tr w:rsidR="008915E0" w:rsidRPr="00115FF0" w14:paraId="37E52AC9" w14:textId="77777777" w:rsidTr="00662D38">
        <w:trPr>
          <w:jc w:val="center"/>
        </w:trPr>
        <w:tc>
          <w:tcPr>
            <w:tcW w:w="691" w:type="dxa"/>
          </w:tcPr>
          <w:p w14:paraId="66678A5E" w14:textId="77777777" w:rsidR="00803473" w:rsidRPr="00115FF0" w:rsidRDefault="00803473" w:rsidP="00803473">
            <w:pPr>
              <w:pStyle w:val="TableEntry"/>
            </w:pPr>
            <w:r w:rsidRPr="00115FF0">
              <w:t>40</w:t>
            </w:r>
          </w:p>
        </w:tc>
        <w:tc>
          <w:tcPr>
            <w:tcW w:w="810" w:type="dxa"/>
          </w:tcPr>
          <w:p w14:paraId="2D3423E6" w14:textId="77777777" w:rsidR="00803473" w:rsidRPr="00115FF0" w:rsidRDefault="00803473" w:rsidP="00803473">
            <w:pPr>
              <w:pStyle w:val="TableEntry"/>
            </w:pPr>
            <w:r w:rsidRPr="00115FF0">
              <w:t>250</w:t>
            </w:r>
          </w:p>
        </w:tc>
        <w:tc>
          <w:tcPr>
            <w:tcW w:w="810" w:type="dxa"/>
          </w:tcPr>
          <w:p w14:paraId="4451E9AC" w14:textId="77777777" w:rsidR="00803473" w:rsidRPr="00115FF0" w:rsidRDefault="00803473" w:rsidP="00803473">
            <w:pPr>
              <w:pStyle w:val="TableEntry"/>
            </w:pPr>
            <w:r w:rsidRPr="00115FF0">
              <w:t>CE</w:t>
            </w:r>
          </w:p>
        </w:tc>
        <w:tc>
          <w:tcPr>
            <w:tcW w:w="720" w:type="dxa"/>
          </w:tcPr>
          <w:p w14:paraId="157E5164" w14:textId="77777777" w:rsidR="00803473" w:rsidRPr="00115FF0" w:rsidRDefault="00803473" w:rsidP="00803473">
            <w:pPr>
              <w:pStyle w:val="TableEntry"/>
            </w:pPr>
            <w:r w:rsidRPr="00115FF0">
              <w:t>RE</w:t>
            </w:r>
          </w:p>
        </w:tc>
        <w:tc>
          <w:tcPr>
            <w:tcW w:w="810" w:type="dxa"/>
          </w:tcPr>
          <w:p w14:paraId="2A051E01" w14:textId="77777777" w:rsidR="00803473" w:rsidRPr="00115FF0" w:rsidRDefault="00803473" w:rsidP="00803473">
            <w:pPr>
              <w:pStyle w:val="TableEntry"/>
            </w:pPr>
          </w:p>
        </w:tc>
        <w:tc>
          <w:tcPr>
            <w:tcW w:w="900" w:type="dxa"/>
          </w:tcPr>
          <w:p w14:paraId="215CDA71" w14:textId="77777777" w:rsidR="00803473" w:rsidRPr="00115FF0" w:rsidRDefault="00803473" w:rsidP="00803473">
            <w:pPr>
              <w:pStyle w:val="TableEntry"/>
            </w:pPr>
            <w:r w:rsidRPr="00115FF0">
              <w:t>0432</w:t>
            </w:r>
          </w:p>
        </w:tc>
        <w:tc>
          <w:tcPr>
            <w:tcW w:w="1080" w:type="dxa"/>
          </w:tcPr>
          <w:p w14:paraId="0234DEDF" w14:textId="77777777" w:rsidR="00803473" w:rsidRPr="00115FF0" w:rsidRDefault="00803473" w:rsidP="00803473">
            <w:pPr>
              <w:pStyle w:val="TableEntry"/>
            </w:pPr>
            <w:r w:rsidRPr="00115FF0">
              <w:t>01545</w:t>
            </w:r>
          </w:p>
        </w:tc>
        <w:tc>
          <w:tcPr>
            <w:tcW w:w="3120" w:type="dxa"/>
          </w:tcPr>
          <w:p w14:paraId="4156BEDE" w14:textId="77777777" w:rsidR="00803473" w:rsidRPr="00115FF0" w:rsidRDefault="00803473" w:rsidP="00803473">
            <w:pPr>
              <w:pStyle w:val="TableEntry"/>
              <w:rPr>
                <w:b/>
              </w:rPr>
            </w:pPr>
            <w:r w:rsidRPr="00115FF0">
              <w:rPr>
                <w:b/>
              </w:rPr>
              <w:t>Admission Level of Care Code</w:t>
            </w:r>
          </w:p>
        </w:tc>
      </w:tr>
      <w:tr w:rsidR="008915E0" w:rsidRPr="00115FF0" w14:paraId="46510994" w14:textId="77777777" w:rsidTr="00662D38">
        <w:trPr>
          <w:jc w:val="center"/>
        </w:trPr>
        <w:tc>
          <w:tcPr>
            <w:tcW w:w="691" w:type="dxa"/>
          </w:tcPr>
          <w:p w14:paraId="6DA72D38" w14:textId="77777777" w:rsidR="00803473" w:rsidRPr="00115FF0" w:rsidRDefault="00803473" w:rsidP="00803473">
            <w:pPr>
              <w:pStyle w:val="TableEntry"/>
            </w:pPr>
            <w:r w:rsidRPr="00115FF0">
              <w:t>41</w:t>
            </w:r>
          </w:p>
        </w:tc>
        <w:tc>
          <w:tcPr>
            <w:tcW w:w="810" w:type="dxa"/>
          </w:tcPr>
          <w:p w14:paraId="417EB322" w14:textId="77777777" w:rsidR="00803473" w:rsidRPr="00115FF0" w:rsidRDefault="00803473" w:rsidP="00803473">
            <w:pPr>
              <w:pStyle w:val="TableEntry"/>
            </w:pPr>
            <w:r w:rsidRPr="00115FF0">
              <w:t>250</w:t>
            </w:r>
          </w:p>
        </w:tc>
        <w:tc>
          <w:tcPr>
            <w:tcW w:w="810" w:type="dxa"/>
          </w:tcPr>
          <w:p w14:paraId="34AAE782" w14:textId="77777777" w:rsidR="00803473" w:rsidRPr="00115FF0" w:rsidRDefault="00803473" w:rsidP="00803473">
            <w:pPr>
              <w:pStyle w:val="TableEntry"/>
            </w:pPr>
            <w:r w:rsidRPr="00115FF0">
              <w:t>CE</w:t>
            </w:r>
          </w:p>
        </w:tc>
        <w:tc>
          <w:tcPr>
            <w:tcW w:w="720" w:type="dxa"/>
          </w:tcPr>
          <w:p w14:paraId="1B803CFF" w14:textId="77777777" w:rsidR="00803473" w:rsidRPr="00115FF0" w:rsidRDefault="00803473" w:rsidP="00803473">
            <w:pPr>
              <w:pStyle w:val="TableEntry"/>
            </w:pPr>
            <w:r w:rsidRPr="00115FF0">
              <w:t>RE</w:t>
            </w:r>
          </w:p>
        </w:tc>
        <w:tc>
          <w:tcPr>
            <w:tcW w:w="810" w:type="dxa"/>
          </w:tcPr>
          <w:p w14:paraId="21B0C327" w14:textId="77777777" w:rsidR="00803473" w:rsidRPr="00115FF0" w:rsidRDefault="00803473" w:rsidP="00803473">
            <w:pPr>
              <w:pStyle w:val="TableEntry"/>
            </w:pPr>
            <w:r w:rsidRPr="00115FF0">
              <w:t>Y</w:t>
            </w:r>
          </w:p>
        </w:tc>
        <w:tc>
          <w:tcPr>
            <w:tcW w:w="900" w:type="dxa"/>
          </w:tcPr>
          <w:p w14:paraId="153B71B5" w14:textId="77777777" w:rsidR="00803473" w:rsidRPr="00115FF0" w:rsidRDefault="00803473" w:rsidP="00803473">
            <w:pPr>
              <w:pStyle w:val="TableEntry"/>
            </w:pPr>
            <w:r w:rsidRPr="00115FF0">
              <w:t>0433</w:t>
            </w:r>
          </w:p>
        </w:tc>
        <w:tc>
          <w:tcPr>
            <w:tcW w:w="1080" w:type="dxa"/>
          </w:tcPr>
          <w:p w14:paraId="2485EB9F" w14:textId="77777777" w:rsidR="00803473" w:rsidRPr="00115FF0" w:rsidRDefault="00803473" w:rsidP="00803473">
            <w:pPr>
              <w:pStyle w:val="TableEntry"/>
            </w:pPr>
            <w:r w:rsidRPr="00115FF0">
              <w:t>01546</w:t>
            </w:r>
          </w:p>
        </w:tc>
        <w:tc>
          <w:tcPr>
            <w:tcW w:w="3120" w:type="dxa"/>
          </w:tcPr>
          <w:p w14:paraId="40ACF573" w14:textId="77777777" w:rsidR="00803473" w:rsidRPr="00115FF0" w:rsidRDefault="00803473" w:rsidP="00803473">
            <w:pPr>
              <w:pStyle w:val="TableEntry"/>
              <w:rPr>
                <w:b/>
              </w:rPr>
            </w:pPr>
            <w:r w:rsidRPr="00115FF0">
              <w:rPr>
                <w:b/>
              </w:rPr>
              <w:t>Precaution Code</w:t>
            </w:r>
          </w:p>
        </w:tc>
      </w:tr>
      <w:tr w:rsidR="008915E0" w:rsidRPr="00115FF0" w14:paraId="77D5BAEA" w14:textId="77777777" w:rsidTr="00662D38">
        <w:trPr>
          <w:jc w:val="center"/>
        </w:trPr>
        <w:tc>
          <w:tcPr>
            <w:tcW w:w="691" w:type="dxa"/>
          </w:tcPr>
          <w:p w14:paraId="2DE95393" w14:textId="77777777" w:rsidR="00803473" w:rsidRPr="00115FF0" w:rsidRDefault="00803473" w:rsidP="00803473">
            <w:pPr>
              <w:pStyle w:val="TableEntry"/>
            </w:pPr>
            <w:r w:rsidRPr="00115FF0">
              <w:t>42</w:t>
            </w:r>
          </w:p>
        </w:tc>
        <w:tc>
          <w:tcPr>
            <w:tcW w:w="810" w:type="dxa"/>
          </w:tcPr>
          <w:p w14:paraId="6B37FBF3" w14:textId="77777777" w:rsidR="00803473" w:rsidRPr="00115FF0" w:rsidRDefault="00803473" w:rsidP="00803473">
            <w:pPr>
              <w:pStyle w:val="TableEntry"/>
            </w:pPr>
            <w:r w:rsidRPr="00115FF0">
              <w:t>250</w:t>
            </w:r>
          </w:p>
        </w:tc>
        <w:tc>
          <w:tcPr>
            <w:tcW w:w="810" w:type="dxa"/>
          </w:tcPr>
          <w:p w14:paraId="5DC99967" w14:textId="77777777" w:rsidR="00803473" w:rsidRPr="00115FF0" w:rsidRDefault="00803473" w:rsidP="00803473">
            <w:pPr>
              <w:pStyle w:val="TableEntry"/>
            </w:pPr>
            <w:r w:rsidRPr="00115FF0">
              <w:t>CE</w:t>
            </w:r>
          </w:p>
        </w:tc>
        <w:tc>
          <w:tcPr>
            <w:tcW w:w="720" w:type="dxa"/>
          </w:tcPr>
          <w:p w14:paraId="1A0EF5A3" w14:textId="77777777" w:rsidR="00803473" w:rsidRPr="00115FF0" w:rsidRDefault="00803473" w:rsidP="00803473">
            <w:pPr>
              <w:pStyle w:val="TableEntry"/>
            </w:pPr>
            <w:r w:rsidRPr="00115FF0">
              <w:t>O</w:t>
            </w:r>
          </w:p>
        </w:tc>
        <w:tc>
          <w:tcPr>
            <w:tcW w:w="810" w:type="dxa"/>
          </w:tcPr>
          <w:p w14:paraId="4AF2334C" w14:textId="77777777" w:rsidR="00803473" w:rsidRPr="00115FF0" w:rsidRDefault="00803473" w:rsidP="00803473">
            <w:pPr>
              <w:pStyle w:val="TableEntry"/>
            </w:pPr>
          </w:p>
        </w:tc>
        <w:tc>
          <w:tcPr>
            <w:tcW w:w="900" w:type="dxa"/>
          </w:tcPr>
          <w:p w14:paraId="48A6D695" w14:textId="77777777" w:rsidR="00803473" w:rsidRPr="00115FF0" w:rsidRDefault="00803473" w:rsidP="00803473">
            <w:pPr>
              <w:pStyle w:val="TableEntry"/>
            </w:pPr>
            <w:r w:rsidRPr="00115FF0">
              <w:t>0434</w:t>
            </w:r>
          </w:p>
        </w:tc>
        <w:tc>
          <w:tcPr>
            <w:tcW w:w="1080" w:type="dxa"/>
          </w:tcPr>
          <w:p w14:paraId="4382E227" w14:textId="77777777" w:rsidR="00803473" w:rsidRPr="00115FF0" w:rsidRDefault="00803473" w:rsidP="00803473">
            <w:pPr>
              <w:pStyle w:val="TableEntry"/>
            </w:pPr>
            <w:r w:rsidRPr="00115FF0">
              <w:t>01547</w:t>
            </w:r>
          </w:p>
        </w:tc>
        <w:tc>
          <w:tcPr>
            <w:tcW w:w="3120" w:type="dxa"/>
          </w:tcPr>
          <w:p w14:paraId="0F2ACBB6" w14:textId="77777777" w:rsidR="00803473" w:rsidRPr="00115FF0" w:rsidRDefault="00803473" w:rsidP="00803473">
            <w:pPr>
              <w:pStyle w:val="TableEntry"/>
            </w:pPr>
            <w:r w:rsidRPr="00115FF0">
              <w:t>Patient Condition Code</w:t>
            </w:r>
          </w:p>
        </w:tc>
      </w:tr>
      <w:tr w:rsidR="008915E0" w:rsidRPr="00115FF0" w14:paraId="7249268D" w14:textId="77777777" w:rsidTr="00662D38">
        <w:trPr>
          <w:jc w:val="center"/>
        </w:trPr>
        <w:tc>
          <w:tcPr>
            <w:tcW w:w="691" w:type="dxa"/>
          </w:tcPr>
          <w:p w14:paraId="5D708CE1" w14:textId="77777777" w:rsidR="00803473" w:rsidRPr="00115FF0" w:rsidRDefault="00803473" w:rsidP="00803473">
            <w:pPr>
              <w:pStyle w:val="TableEntry"/>
            </w:pPr>
            <w:r w:rsidRPr="00115FF0">
              <w:t>43</w:t>
            </w:r>
          </w:p>
        </w:tc>
        <w:tc>
          <w:tcPr>
            <w:tcW w:w="810" w:type="dxa"/>
          </w:tcPr>
          <w:p w14:paraId="41D986E7" w14:textId="77777777" w:rsidR="00803473" w:rsidRPr="00115FF0" w:rsidRDefault="00803473" w:rsidP="00803473">
            <w:pPr>
              <w:pStyle w:val="TableEntry"/>
            </w:pPr>
            <w:r w:rsidRPr="00115FF0">
              <w:t>2</w:t>
            </w:r>
          </w:p>
        </w:tc>
        <w:tc>
          <w:tcPr>
            <w:tcW w:w="810" w:type="dxa"/>
          </w:tcPr>
          <w:p w14:paraId="51192CB9" w14:textId="77777777" w:rsidR="00803473" w:rsidRPr="00115FF0" w:rsidRDefault="00803473" w:rsidP="00803473">
            <w:pPr>
              <w:pStyle w:val="TableEntry"/>
            </w:pPr>
            <w:r w:rsidRPr="00115FF0">
              <w:t>IS</w:t>
            </w:r>
          </w:p>
        </w:tc>
        <w:tc>
          <w:tcPr>
            <w:tcW w:w="720" w:type="dxa"/>
          </w:tcPr>
          <w:p w14:paraId="4DD5A91F" w14:textId="77777777" w:rsidR="00803473" w:rsidRPr="00115FF0" w:rsidRDefault="00803473" w:rsidP="00803473">
            <w:pPr>
              <w:pStyle w:val="TableEntry"/>
            </w:pPr>
            <w:r w:rsidRPr="00115FF0">
              <w:t>O</w:t>
            </w:r>
          </w:p>
        </w:tc>
        <w:tc>
          <w:tcPr>
            <w:tcW w:w="810" w:type="dxa"/>
          </w:tcPr>
          <w:p w14:paraId="18C5E407" w14:textId="77777777" w:rsidR="00803473" w:rsidRPr="00115FF0" w:rsidRDefault="00803473" w:rsidP="00803473">
            <w:pPr>
              <w:pStyle w:val="TableEntry"/>
            </w:pPr>
          </w:p>
        </w:tc>
        <w:tc>
          <w:tcPr>
            <w:tcW w:w="900" w:type="dxa"/>
          </w:tcPr>
          <w:p w14:paraId="7AC9AB3E" w14:textId="77777777" w:rsidR="00803473" w:rsidRPr="00115FF0" w:rsidRDefault="00803473" w:rsidP="00803473">
            <w:pPr>
              <w:pStyle w:val="TableEntry"/>
            </w:pPr>
            <w:r w:rsidRPr="00115FF0">
              <w:t>0315</w:t>
            </w:r>
          </w:p>
        </w:tc>
        <w:tc>
          <w:tcPr>
            <w:tcW w:w="1080" w:type="dxa"/>
          </w:tcPr>
          <w:p w14:paraId="25BB6D66" w14:textId="77777777" w:rsidR="00803473" w:rsidRPr="00115FF0" w:rsidRDefault="00803473" w:rsidP="00803473">
            <w:pPr>
              <w:pStyle w:val="TableEntry"/>
            </w:pPr>
            <w:r w:rsidRPr="00115FF0">
              <w:t>00759</w:t>
            </w:r>
          </w:p>
        </w:tc>
        <w:tc>
          <w:tcPr>
            <w:tcW w:w="3120" w:type="dxa"/>
          </w:tcPr>
          <w:p w14:paraId="2260AFE8" w14:textId="77777777" w:rsidR="00803473" w:rsidRPr="00115FF0" w:rsidRDefault="00803473" w:rsidP="00803473">
            <w:pPr>
              <w:pStyle w:val="TableEntry"/>
            </w:pPr>
            <w:r w:rsidRPr="00115FF0">
              <w:t>Living Will Code</w:t>
            </w:r>
          </w:p>
        </w:tc>
      </w:tr>
      <w:tr w:rsidR="008915E0" w:rsidRPr="00115FF0" w14:paraId="51AF86DB" w14:textId="77777777" w:rsidTr="00662D38">
        <w:trPr>
          <w:jc w:val="center"/>
        </w:trPr>
        <w:tc>
          <w:tcPr>
            <w:tcW w:w="691" w:type="dxa"/>
          </w:tcPr>
          <w:p w14:paraId="7B58F62A" w14:textId="77777777" w:rsidR="00803473" w:rsidRPr="00115FF0" w:rsidRDefault="00803473" w:rsidP="00803473">
            <w:pPr>
              <w:pStyle w:val="TableEntry"/>
            </w:pPr>
            <w:r w:rsidRPr="00115FF0">
              <w:t>44</w:t>
            </w:r>
          </w:p>
        </w:tc>
        <w:tc>
          <w:tcPr>
            <w:tcW w:w="810" w:type="dxa"/>
          </w:tcPr>
          <w:p w14:paraId="1EE8AEB5" w14:textId="77777777" w:rsidR="00803473" w:rsidRPr="00115FF0" w:rsidRDefault="00803473" w:rsidP="00803473">
            <w:pPr>
              <w:pStyle w:val="TableEntry"/>
            </w:pPr>
            <w:r w:rsidRPr="00115FF0">
              <w:t>2</w:t>
            </w:r>
          </w:p>
        </w:tc>
        <w:tc>
          <w:tcPr>
            <w:tcW w:w="810" w:type="dxa"/>
          </w:tcPr>
          <w:p w14:paraId="5F831C8F" w14:textId="77777777" w:rsidR="00803473" w:rsidRPr="00115FF0" w:rsidRDefault="00803473" w:rsidP="00803473">
            <w:pPr>
              <w:pStyle w:val="TableEntry"/>
            </w:pPr>
            <w:r w:rsidRPr="00115FF0">
              <w:t>IS</w:t>
            </w:r>
          </w:p>
        </w:tc>
        <w:tc>
          <w:tcPr>
            <w:tcW w:w="720" w:type="dxa"/>
          </w:tcPr>
          <w:p w14:paraId="43EB8CBD" w14:textId="77777777" w:rsidR="00803473" w:rsidRPr="00115FF0" w:rsidRDefault="00803473" w:rsidP="00803473">
            <w:pPr>
              <w:pStyle w:val="TableEntry"/>
            </w:pPr>
            <w:r w:rsidRPr="00115FF0">
              <w:t>O</w:t>
            </w:r>
          </w:p>
        </w:tc>
        <w:tc>
          <w:tcPr>
            <w:tcW w:w="810" w:type="dxa"/>
          </w:tcPr>
          <w:p w14:paraId="3E8312FD" w14:textId="77777777" w:rsidR="00803473" w:rsidRPr="00115FF0" w:rsidRDefault="00803473" w:rsidP="00803473">
            <w:pPr>
              <w:pStyle w:val="TableEntry"/>
            </w:pPr>
          </w:p>
        </w:tc>
        <w:tc>
          <w:tcPr>
            <w:tcW w:w="900" w:type="dxa"/>
          </w:tcPr>
          <w:p w14:paraId="457C5611" w14:textId="77777777" w:rsidR="00803473" w:rsidRPr="00115FF0" w:rsidRDefault="00803473" w:rsidP="00803473">
            <w:pPr>
              <w:pStyle w:val="TableEntry"/>
            </w:pPr>
            <w:r w:rsidRPr="00115FF0">
              <w:t>0316</w:t>
            </w:r>
          </w:p>
        </w:tc>
        <w:tc>
          <w:tcPr>
            <w:tcW w:w="1080" w:type="dxa"/>
          </w:tcPr>
          <w:p w14:paraId="4DFEA211" w14:textId="77777777" w:rsidR="00803473" w:rsidRPr="00115FF0" w:rsidRDefault="00803473" w:rsidP="00803473">
            <w:pPr>
              <w:pStyle w:val="TableEntry"/>
            </w:pPr>
            <w:r w:rsidRPr="00115FF0">
              <w:t>00760</w:t>
            </w:r>
          </w:p>
        </w:tc>
        <w:tc>
          <w:tcPr>
            <w:tcW w:w="3120" w:type="dxa"/>
          </w:tcPr>
          <w:p w14:paraId="3C9C427D" w14:textId="77777777" w:rsidR="00803473" w:rsidRPr="00115FF0" w:rsidRDefault="00803473" w:rsidP="00803473">
            <w:pPr>
              <w:pStyle w:val="TableEntry"/>
            </w:pPr>
            <w:r w:rsidRPr="00115FF0">
              <w:t>Organ Donor Code</w:t>
            </w:r>
          </w:p>
        </w:tc>
      </w:tr>
      <w:tr w:rsidR="008915E0" w:rsidRPr="00115FF0" w14:paraId="757BD1AD" w14:textId="77777777" w:rsidTr="00662D38">
        <w:trPr>
          <w:jc w:val="center"/>
        </w:trPr>
        <w:tc>
          <w:tcPr>
            <w:tcW w:w="691" w:type="dxa"/>
          </w:tcPr>
          <w:p w14:paraId="55D56A68" w14:textId="77777777" w:rsidR="00803473" w:rsidRPr="00115FF0" w:rsidRDefault="00803473" w:rsidP="00803473">
            <w:pPr>
              <w:pStyle w:val="TableEntry"/>
            </w:pPr>
            <w:r w:rsidRPr="00115FF0">
              <w:t>45</w:t>
            </w:r>
          </w:p>
        </w:tc>
        <w:tc>
          <w:tcPr>
            <w:tcW w:w="810" w:type="dxa"/>
          </w:tcPr>
          <w:p w14:paraId="775FF25E" w14:textId="77777777" w:rsidR="00803473" w:rsidRPr="00115FF0" w:rsidRDefault="00803473" w:rsidP="00803473">
            <w:pPr>
              <w:pStyle w:val="TableEntry"/>
            </w:pPr>
            <w:r w:rsidRPr="00115FF0">
              <w:t>250</w:t>
            </w:r>
          </w:p>
        </w:tc>
        <w:tc>
          <w:tcPr>
            <w:tcW w:w="810" w:type="dxa"/>
          </w:tcPr>
          <w:p w14:paraId="36E1F124" w14:textId="77777777" w:rsidR="00803473" w:rsidRPr="00115FF0" w:rsidRDefault="00803473" w:rsidP="00803473">
            <w:pPr>
              <w:pStyle w:val="TableEntry"/>
            </w:pPr>
            <w:r w:rsidRPr="00115FF0">
              <w:t>CE</w:t>
            </w:r>
          </w:p>
        </w:tc>
        <w:tc>
          <w:tcPr>
            <w:tcW w:w="720" w:type="dxa"/>
          </w:tcPr>
          <w:p w14:paraId="14ECC8A0" w14:textId="77777777" w:rsidR="00803473" w:rsidRPr="00115FF0" w:rsidRDefault="00803473" w:rsidP="00803473">
            <w:pPr>
              <w:pStyle w:val="TableEntry"/>
            </w:pPr>
            <w:r w:rsidRPr="00115FF0">
              <w:t>O</w:t>
            </w:r>
          </w:p>
        </w:tc>
        <w:tc>
          <w:tcPr>
            <w:tcW w:w="810" w:type="dxa"/>
          </w:tcPr>
          <w:p w14:paraId="5AD94DBB" w14:textId="77777777" w:rsidR="00803473" w:rsidRPr="00115FF0" w:rsidRDefault="00803473" w:rsidP="00803473">
            <w:pPr>
              <w:pStyle w:val="TableEntry"/>
            </w:pPr>
            <w:r w:rsidRPr="00115FF0">
              <w:t>Y</w:t>
            </w:r>
          </w:p>
        </w:tc>
        <w:tc>
          <w:tcPr>
            <w:tcW w:w="900" w:type="dxa"/>
          </w:tcPr>
          <w:p w14:paraId="5D87F432" w14:textId="77777777" w:rsidR="00803473" w:rsidRPr="00115FF0" w:rsidRDefault="00803473" w:rsidP="00803473">
            <w:pPr>
              <w:pStyle w:val="TableEntry"/>
            </w:pPr>
            <w:r w:rsidRPr="00115FF0">
              <w:t>0435</w:t>
            </w:r>
          </w:p>
        </w:tc>
        <w:tc>
          <w:tcPr>
            <w:tcW w:w="1080" w:type="dxa"/>
          </w:tcPr>
          <w:p w14:paraId="43B00645" w14:textId="77777777" w:rsidR="00803473" w:rsidRPr="00115FF0" w:rsidRDefault="00803473" w:rsidP="00803473">
            <w:pPr>
              <w:pStyle w:val="TableEntry"/>
            </w:pPr>
            <w:r w:rsidRPr="00115FF0">
              <w:t>01548</w:t>
            </w:r>
          </w:p>
        </w:tc>
        <w:tc>
          <w:tcPr>
            <w:tcW w:w="3120" w:type="dxa"/>
          </w:tcPr>
          <w:p w14:paraId="52ED5251" w14:textId="77777777" w:rsidR="00803473" w:rsidRPr="00115FF0" w:rsidRDefault="00803473" w:rsidP="00803473">
            <w:pPr>
              <w:pStyle w:val="TableEntry"/>
            </w:pPr>
            <w:r w:rsidRPr="00115FF0">
              <w:t>Advance Directive Code</w:t>
            </w:r>
          </w:p>
        </w:tc>
      </w:tr>
      <w:tr w:rsidR="008915E0" w:rsidRPr="00115FF0" w14:paraId="232BDF93" w14:textId="77777777" w:rsidTr="00662D38">
        <w:trPr>
          <w:jc w:val="center"/>
        </w:trPr>
        <w:tc>
          <w:tcPr>
            <w:tcW w:w="691" w:type="dxa"/>
          </w:tcPr>
          <w:p w14:paraId="2A27DB66" w14:textId="77777777" w:rsidR="00803473" w:rsidRPr="00115FF0" w:rsidRDefault="00803473" w:rsidP="00803473">
            <w:pPr>
              <w:pStyle w:val="TableEntry"/>
            </w:pPr>
            <w:r w:rsidRPr="00115FF0">
              <w:t>46</w:t>
            </w:r>
          </w:p>
        </w:tc>
        <w:tc>
          <w:tcPr>
            <w:tcW w:w="810" w:type="dxa"/>
          </w:tcPr>
          <w:p w14:paraId="5618B424" w14:textId="77777777" w:rsidR="00803473" w:rsidRPr="00115FF0" w:rsidRDefault="00803473" w:rsidP="00803473">
            <w:pPr>
              <w:pStyle w:val="TableEntry"/>
            </w:pPr>
            <w:r w:rsidRPr="00115FF0">
              <w:t>8</w:t>
            </w:r>
          </w:p>
        </w:tc>
        <w:tc>
          <w:tcPr>
            <w:tcW w:w="810" w:type="dxa"/>
          </w:tcPr>
          <w:p w14:paraId="0CC3ABFD" w14:textId="77777777" w:rsidR="00803473" w:rsidRPr="00115FF0" w:rsidRDefault="00803473" w:rsidP="00803473">
            <w:pPr>
              <w:pStyle w:val="TableEntry"/>
            </w:pPr>
            <w:r w:rsidRPr="00115FF0">
              <w:t>DT</w:t>
            </w:r>
          </w:p>
        </w:tc>
        <w:tc>
          <w:tcPr>
            <w:tcW w:w="720" w:type="dxa"/>
          </w:tcPr>
          <w:p w14:paraId="49A9B365" w14:textId="77777777" w:rsidR="00803473" w:rsidRPr="00115FF0" w:rsidRDefault="00803473" w:rsidP="00803473">
            <w:pPr>
              <w:pStyle w:val="TableEntry"/>
            </w:pPr>
            <w:r w:rsidRPr="00115FF0">
              <w:t>O</w:t>
            </w:r>
          </w:p>
        </w:tc>
        <w:tc>
          <w:tcPr>
            <w:tcW w:w="810" w:type="dxa"/>
          </w:tcPr>
          <w:p w14:paraId="0E540329" w14:textId="77777777" w:rsidR="00803473" w:rsidRPr="00115FF0" w:rsidRDefault="00803473" w:rsidP="00803473">
            <w:pPr>
              <w:pStyle w:val="TableEntry"/>
            </w:pPr>
          </w:p>
          <w:p w14:paraId="4809EAB9" w14:textId="77777777" w:rsidR="00803473" w:rsidRPr="00115FF0" w:rsidRDefault="00803473" w:rsidP="00803473">
            <w:pPr>
              <w:pStyle w:val="TableEntry"/>
            </w:pPr>
            <w:r w:rsidRPr="00115FF0">
              <w:t>Y</w:t>
            </w:r>
          </w:p>
        </w:tc>
        <w:tc>
          <w:tcPr>
            <w:tcW w:w="900" w:type="dxa"/>
          </w:tcPr>
          <w:p w14:paraId="3F7EA934" w14:textId="77777777" w:rsidR="00803473" w:rsidRPr="00115FF0" w:rsidRDefault="00803473" w:rsidP="00803473">
            <w:pPr>
              <w:pStyle w:val="TableEntry"/>
            </w:pPr>
          </w:p>
          <w:p w14:paraId="792DFC3D" w14:textId="77777777" w:rsidR="00803473" w:rsidRPr="00115FF0" w:rsidRDefault="00803473" w:rsidP="00803473">
            <w:pPr>
              <w:pStyle w:val="TableEntry"/>
            </w:pPr>
            <w:r w:rsidRPr="00115FF0">
              <w:t>0534</w:t>
            </w:r>
          </w:p>
        </w:tc>
        <w:tc>
          <w:tcPr>
            <w:tcW w:w="1080" w:type="dxa"/>
          </w:tcPr>
          <w:p w14:paraId="7432B3E2" w14:textId="77777777" w:rsidR="00803473" w:rsidRPr="00115FF0" w:rsidRDefault="00803473" w:rsidP="00803473">
            <w:pPr>
              <w:pStyle w:val="TableEntry"/>
            </w:pPr>
            <w:r w:rsidRPr="00115FF0">
              <w:t>01549</w:t>
            </w:r>
          </w:p>
        </w:tc>
        <w:tc>
          <w:tcPr>
            <w:tcW w:w="3120" w:type="dxa"/>
          </w:tcPr>
          <w:p w14:paraId="582BCB87" w14:textId="77777777" w:rsidR="00803473" w:rsidRPr="00115FF0" w:rsidRDefault="00803473" w:rsidP="00803473">
            <w:pPr>
              <w:pStyle w:val="TableEntry"/>
            </w:pPr>
            <w:r w:rsidRPr="00115FF0">
              <w:t>Patient Status Effective Date</w:t>
            </w:r>
          </w:p>
        </w:tc>
      </w:tr>
      <w:tr w:rsidR="008915E0" w:rsidRPr="00115FF0" w14:paraId="1567F905" w14:textId="77777777" w:rsidTr="00662D38">
        <w:trPr>
          <w:jc w:val="center"/>
        </w:trPr>
        <w:tc>
          <w:tcPr>
            <w:tcW w:w="691" w:type="dxa"/>
          </w:tcPr>
          <w:p w14:paraId="652CC299" w14:textId="77777777" w:rsidR="00803473" w:rsidRPr="00115FF0" w:rsidRDefault="00803473" w:rsidP="00803473">
            <w:pPr>
              <w:pStyle w:val="TableEntry"/>
            </w:pPr>
            <w:r w:rsidRPr="00115FF0">
              <w:t>47</w:t>
            </w:r>
          </w:p>
        </w:tc>
        <w:tc>
          <w:tcPr>
            <w:tcW w:w="810" w:type="dxa"/>
          </w:tcPr>
          <w:p w14:paraId="01324A44" w14:textId="77777777" w:rsidR="00803473" w:rsidRPr="00115FF0" w:rsidRDefault="00803473" w:rsidP="00803473">
            <w:pPr>
              <w:pStyle w:val="TableEntry"/>
            </w:pPr>
            <w:r w:rsidRPr="00115FF0">
              <w:t>26</w:t>
            </w:r>
          </w:p>
        </w:tc>
        <w:tc>
          <w:tcPr>
            <w:tcW w:w="810" w:type="dxa"/>
          </w:tcPr>
          <w:p w14:paraId="0157CEA6" w14:textId="77777777" w:rsidR="00803473" w:rsidRPr="00115FF0" w:rsidRDefault="00803473" w:rsidP="00803473">
            <w:pPr>
              <w:pStyle w:val="TableEntry"/>
            </w:pPr>
            <w:r w:rsidRPr="00115FF0">
              <w:t>TS</w:t>
            </w:r>
          </w:p>
        </w:tc>
        <w:tc>
          <w:tcPr>
            <w:tcW w:w="720" w:type="dxa"/>
          </w:tcPr>
          <w:p w14:paraId="209F75C6" w14:textId="77777777" w:rsidR="00803473" w:rsidRPr="00115FF0" w:rsidRDefault="00803473" w:rsidP="00803473">
            <w:pPr>
              <w:pStyle w:val="TableEntry"/>
            </w:pPr>
            <w:r w:rsidRPr="00115FF0">
              <w:t>C</w:t>
            </w:r>
          </w:p>
        </w:tc>
        <w:tc>
          <w:tcPr>
            <w:tcW w:w="810" w:type="dxa"/>
          </w:tcPr>
          <w:p w14:paraId="2075E623" w14:textId="77777777" w:rsidR="00803473" w:rsidRPr="00115FF0" w:rsidRDefault="00803473" w:rsidP="00803473">
            <w:pPr>
              <w:pStyle w:val="TableEntry"/>
            </w:pPr>
          </w:p>
        </w:tc>
        <w:tc>
          <w:tcPr>
            <w:tcW w:w="900" w:type="dxa"/>
          </w:tcPr>
          <w:p w14:paraId="660A968E" w14:textId="77777777" w:rsidR="00803473" w:rsidRPr="00115FF0" w:rsidRDefault="00803473" w:rsidP="00803473">
            <w:pPr>
              <w:pStyle w:val="TableEntry"/>
            </w:pPr>
          </w:p>
        </w:tc>
        <w:tc>
          <w:tcPr>
            <w:tcW w:w="1080" w:type="dxa"/>
          </w:tcPr>
          <w:p w14:paraId="3F3EB2DF" w14:textId="77777777" w:rsidR="00803473" w:rsidRPr="00115FF0" w:rsidRDefault="00803473" w:rsidP="00803473">
            <w:pPr>
              <w:pStyle w:val="TableEntry"/>
            </w:pPr>
            <w:r w:rsidRPr="00115FF0">
              <w:t>01550</w:t>
            </w:r>
          </w:p>
        </w:tc>
        <w:tc>
          <w:tcPr>
            <w:tcW w:w="3120" w:type="dxa"/>
          </w:tcPr>
          <w:p w14:paraId="6360D8BF" w14:textId="77777777" w:rsidR="00803473" w:rsidRPr="00115FF0" w:rsidRDefault="00803473" w:rsidP="00803473">
            <w:pPr>
              <w:pStyle w:val="TableEntry"/>
            </w:pPr>
            <w:r w:rsidRPr="00115FF0">
              <w:t>Expected LOA Return Date/Time</w:t>
            </w:r>
          </w:p>
        </w:tc>
      </w:tr>
      <w:tr w:rsidR="008915E0" w:rsidRPr="00115FF0" w14:paraId="1D629F71" w14:textId="77777777" w:rsidTr="00662D38">
        <w:trPr>
          <w:jc w:val="center"/>
        </w:trPr>
        <w:tc>
          <w:tcPr>
            <w:tcW w:w="691" w:type="dxa"/>
          </w:tcPr>
          <w:p w14:paraId="50C9024B" w14:textId="77777777" w:rsidR="00803473" w:rsidRPr="00115FF0" w:rsidRDefault="00803473" w:rsidP="00803473">
            <w:pPr>
              <w:pStyle w:val="TableEntry"/>
            </w:pPr>
            <w:r w:rsidRPr="00115FF0">
              <w:t>48</w:t>
            </w:r>
          </w:p>
        </w:tc>
        <w:tc>
          <w:tcPr>
            <w:tcW w:w="810" w:type="dxa"/>
          </w:tcPr>
          <w:p w14:paraId="4A69CA0B" w14:textId="77777777" w:rsidR="00803473" w:rsidRPr="00115FF0" w:rsidRDefault="00803473" w:rsidP="00803473">
            <w:pPr>
              <w:pStyle w:val="TableEntry"/>
            </w:pPr>
            <w:r w:rsidRPr="00115FF0">
              <w:t>26</w:t>
            </w:r>
          </w:p>
        </w:tc>
        <w:tc>
          <w:tcPr>
            <w:tcW w:w="810" w:type="dxa"/>
          </w:tcPr>
          <w:p w14:paraId="5778D6D2" w14:textId="77777777" w:rsidR="00803473" w:rsidRPr="00115FF0" w:rsidRDefault="00803473" w:rsidP="00803473">
            <w:pPr>
              <w:pStyle w:val="TableEntry"/>
            </w:pPr>
            <w:r w:rsidRPr="00115FF0">
              <w:t>TS</w:t>
            </w:r>
          </w:p>
        </w:tc>
        <w:tc>
          <w:tcPr>
            <w:tcW w:w="720" w:type="dxa"/>
          </w:tcPr>
          <w:p w14:paraId="51D6136D" w14:textId="77777777" w:rsidR="00803473" w:rsidRPr="00115FF0" w:rsidRDefault="00803473" w:rsidP="00803473">
            <w:pPr>
              <w:pStyle w:val="TableEntry"/>
            </w:pPr>
            <w:r w:rsidRPr="00115FF0">
              <w:t>O</w:t>
            </w:r>
          </w:p>
        </w:tc>
        <w:tc>
          <w:tcPr>
            <w:tcW w:w="810" w:type="dxa"/>
          </w:tcPr>
          <w:p w14:paraId="1CB40DF9" w14:textId="77777777" w:rsidR="00803473" w:rsidRPr="00115FF0" w:rsidRDefault="00803473" w:rsidP="00803473">
            <w:pPr>
              <w:pStyle w:val="TableEntry"/>
            </w:pPr>
          </w:p>
        </w:tc>
        <w:tc>
          <w:tcPr>
            <w:tcW w:w="900" w:type="dxa"/>
          </w:tcPr>
          <w:p w14:paraId="4288C6F9" w14:textId="77777777" w:rsidR="00803473" w:rsidRPr="00115FF0" w:rsidRDefault="00803473" w:rsidP="00803473">
            <w:pPr>
              <w:pStyle w:val="TableEntry"/>
            </w:pPr>
          </w:p>
        </w:tc>
        <w:tc>
          <w:tcPr>
            <w:tcW w:w="1080" w:type="dxa"/>
          </w:tcPr>
          <w:p w14:paraId="14461D2B" w14:textId="77777777" w:rsidR="00803473" w:rsidRPr="00115FF0" w:rsidRDefault="00803473" w:rsidP="00803473">
            <w:pPr>
              <w:pStyle w:val="TableEntry"/>
            </w:pPr>
            <w:r w:rsidRPr="00115FF0">
              <w:t>01841</w:t>
            </w:r>
          </w:p>
        </w:tc>
        <w:tc>
          <w:tcPr>
            <w:tcW w:w="3120" w:type="dxa"/>
          </w:tcPr>
          <w:p w14:paraId="60D9C4E0" w14:textId="77777777" w:rsidR="00803473" w:rsidRPr="00115FF0" w:rsidRDefault="00803473" w:rsidP="00803473">
            <w:pPr>
              <w:pStyle w:val="TableEntry"/>
            </w:pPr>
            <w:r w:rsidRPr="00115FF0">
              <w:t>Expected Pre-admission Testing Date/Time</w:t>
            </w:r>
          </w:p>
        </w:tc>
      </w:tr>
      <w:tr w:rsidR="008915E0" w:rsidRPr="00115FF0" w14:paraId="00FF201D" w14:textId="77777777" w:rsidTr="00662D38">
        <w:trPr>
          <w:jc w:val="center"/>
        </w:trPr>
        <w:tc>
          <w:tcPr>
            <w:tcW w:w="691" w:type="dxa"/>
          </w:tcPr>
          <w:p w14:paraId="6B8B7243" w14:textId="77777777" w:rsidR="00803473" w:rsidRPr="00115FF0" w:rsidRDefault="00803473" w:rsidP="00803473">
            <w:pPr>
              <w:pStyle w:val="TableEntry"/>
            </w:pPr>
            <w:r w:rsidRPr="00115FF0">
              <w:t>49</w:t>
            </w:r>
          </w:p>
        </w:tc>
        <w:tc>
          <w:tcPr>
            <w:tcW w:w="810" w:type="dxa"/>
          </w:tcPr>
          <w:p w14:paraId="5FAB67BA" w14:textId="77777777" w:rsidR="00803473" w:rsidRPr="00115FF0" w:rsidRDefault="00803473" w:rsidP="00803473">
            <w:pPr>
              <w:pStyle w:val="TableEntry"/>
            </w:pPr>
            <w:r w:rsidRPr="00115FF0">
              <w:t>20</w:t>
            </w:r>
          </w:p>
        </w:tc>
        <w:tc>
          <w:tcPr>
            <w:tcW w:w="810" w:type="dxa"/>
          </w:tcPr>
          <w:p w14:paraId="4DB74048" w14:textId="77777777" w:rsidR="00803473" w:rsidRPr="00115FF0" w:rsidRDefault="00803473" w:rsidP="00803473">
            <w:pPr>
              <w:pStyle w:val="TableEntry"/>
            </w:pPr>
            <w:r w:rsidRPr="00115FF0">
              <w:t>IS</w:t>
            </w:r>
          </w:p>
        </w:tc>
        <w:tc>
          <w:tcPr>
            <w:tcW w:w="720" w:type="dxa"/>
          </w:tcPr>
          <w:p w14:paraId="0A29F1B6" w14:textId="77777777" w:rsidR="00803473" w:rsidRPr="00115FF0" w:rsidRDefault="00803473" w:rsidP="00803473">
            <w:pPr>
              <w:pStyle w:val="TableEntry"/>
            </w:pPr>
            <w:r w:rsidRPr="00115FF0">
              <w:t>O</w:t>
            </w:r>
          </w:p>
        </w:tc>
        <w:tc>
          <w:tcPr>
            <w:tcW w:w="810" w:type="dxa"/>
          </w:tcPr>
          <w:p w14:paraId="062A87A5" w14:textId="77777777" w:rsidR="00803473" w:rsidRPr="00115FF0" w:rsidRDefault="00803473" w:rsidP="00803473">
            <w:pPr>
              <w:pStyle w:val="TableEntry"/>
            </w:pPr>
          </w:p>
        </w:tc>
        <w:tc>
          <w:tcPr>
            <w:tcW w:w="900" w:type="dxa"/>
          </w:tcPr>
          <w:p w14:paraId="28A28515" w14:textId="77777777" w:rsidR="00803473" w:rsidRPr="00115FF0" w:rsidRDefault="00803473" w:rsidP="00803473">
            <w:pPr>
              <w:pStyle w:val="TableEntry"/>
            </w:pPr>
          </w:p>
        </w:tc>
        <w:tc>
          <w:tcPr>
            <w:tcW w:w="1080" w:type="dxa"/>
          </w:tcPr>
          <w:p w14:paraId="7DD83CAF" w14:textId="77777777" w:rsidR="00803473" w:rsidRPr="00115FF0" w:rsidRDefault="00803473" w:rsidP="00803473">
            <w:pPr>
              <w:pStyle w:val="TableEntry"/>
            </w:pPr>
            <w:r w:rsidRPr="00115FF0">
              <w:t>01842</w:t>
            </w:r>
          </w:p>
        </w:tc>
        <w:tc>
          <w:tcPr>
            <w:tcW w:w="3120" w:type="dxa"/>
          </w:tcPr>
          <w:p w14:paraId="6B9CFF68" w14:textId="77777777" w:rsidR="00803473" w:rsidRPr="00115FF0" w:rsidRDefault="00803473" w:rsidP="00803473">
            <w:pPr>
              <w:pStyle w:val="TableEntry"/>
            </w:pPr>
            <w:r w:rsidRPr="00115FF0">
              <w:t>Notify Clergy Code</w:t>
            </w:r>
          </w:p>
        </w:tc>
      </w:tr>
    </w:tbl>
    <w:p w14:paraId="567F983B" w14:textId="77777777" w:rsidR="00803473" w:rsidRPr="00115FF0" w:rsidRDefault="00803473" w:rsidP="00803473">
      <w:pPr>
        <w:rPr>
          <w:b/>
          <w:bCs/>
        </w:rPr>
      </w:pPr>
    </w:p>
    <w:p w14:paraId="77FFE2E7" w14:textId="77777777" w:rsidR="00803473" w:rsidRPr="00115FF0" w:rsidRDefault="00803473" w:rsidP="00B70C36">
      <w:pPr>
        <w:pStyle w:val="BodyText"/>
        <w:rPr>
          <w:b/>
        </w:rPr>
      </w:pPr>
      <w:r w:rsidRPr="00115FF0">
        <w:rPr>
          <w:b/>
        </w:rPr>
        <w:t>PV2-3 Admit Reason (CE), Required but may be empty</w:t>
      </w:r>
    </w:p>
    <w:p w14:paraId="2EB0AA8F" w14:textId="73036A5E" w:rsidR="00803473" w:rsidRPr="00115FF0" w:rsidRDefault="00803473" w:rsidP="00B70C36">
      <w:pPr>
        <w:pStyle w:val="BodyText"/>
      </w:pPr>
      <w:r w:rsidRPr="00115FF0">
        <w:t>The admission reason shall contain a coded description of the disease, injury or other reason for admission when known</w:t>
      </w:r>
      <w:r w:rsidR="001A06CD" w:rsidRPr="00115FF0">
        <w:t xml:space="preserve">. </w:t>
      </w:r>
      <w:r w:rsidRPr="00115FF0">
        <w:t>Systems must be able to demonstrate the capability to populate this field, although it need not be sent in all cases.</w:t>
      </w:r>
    </w:p>
    <w:p w14:paraId="4A8C067E" w14:textId="77777777" w:rsidR="00803473" w:rsidRPr="00115FF0" w:rsidRDefault="00803473" w:rsidP="00B70C36">
      <w:pPr>
        <w:pStyle w:val="BodyText"/>
        <w:rPr>
          <w:b/>
        </w:rPr>
      </w:pPr>
      <w:r w:rsidRPr="00115FF0">
        <w:rPr>
          <w:b/>
        </w:rPr>
        <w:t>PV2-7 Visit User Code (IS), Required but may be empty</w:t>
      </w:r>
    </w:p>
    <w:p w14:paraId="78E1E1BE" w14:textId="05A9539F" w:rsidR="00803473" w:rsidRPr="00115FF0" w:rsidRDefault="00803473" w:rsidP="00B70C36">
      <w:pPr>
        <w:pStyle w:val="BodyText"/>
      </w:pPr>
      <w:r w:rsidRPr="00115FF0">
        <w:t>The visit user code shall contain a coded description of the isolation needs of the patient when these are known</w:t>
      </w:r>
      <w:r w:rsidR="001A06CD" w:rsidRPr="00115FF0">
        <w:t xml:space="preserve">. </w:t>
      </w:r>
      <w:r w:rsidR="0023695A" w:rsidRPr="00115FF0">
        <w:t xml:space="preserve">This is used to indicate the isolation or other infectious disease prevention requirements for the patient. </w:t>
      </w:r>
      <w:r w:rsidRPr="00115FF0">
        <w:t>Systems must be able to demonstrate the capability to populate this field, although it need not be sent in all cases.</w:t>
      </w:r>
    </w:p>
    <w:p w14:paraId="0C9E2B4A" w14:textId="77777777" w:rsidR="00803473" w:rsidRPr="00115FF0" w:rsidRDefault="00803473" w:rsidP="00B70C36">
      <w:pPr>
        <w:pStyle w:val="BodyText"/>
        <w:rPr>
          <w:b/>
        </w:rPr>
      </w:pPr>
      <w:r w:rsidRPr="00115FF0">
        <w:rPr>
          <w:b/>
        </w:rPr>
        <w:t>PV2-8 Expected Admit Date/Time (TS), Required but may be empty</w:t>
      </w:r>
    </w:p>
    <w:p w14:paraId="2AEF73B3" w14:textId="7D319E85" w:rsidR="00803473" w:rsidRPr="00115FF0" w:rsidRDefault="00803473" w:rsidP="00B70C36">
      <w:pPr>
        <w:pStyle w:val="BodyText"/>
      </w:pPr>
      <w:r w:rsidRPr="00115FF0">
        <w:t>The date and time of the expected admission must be provided when it can be estimated</w:t>
      </w:r>
      <w:r w:rsidR="001A06CD" w:rsidRPr="00115FF0">
        <w:t xml:space="preserve">. </w:t>
      </w:r>
      <w:r w:rsidRPr="00115FF0">
        <w:t>This value is used by bed management to prioritize allocation of beds and staff.</w:t>
      </w:r>
      <w:r w:rsidR="0023695A" w:rsidRPr="00115FF0">
        <w:t xml:space="preserve"> Systems must be able to demonstrate the capability to populate this field, although it need not be sent in all cases.</w:t>
      </w:r>
    </w:p>
    <w:p w14:paraId="3F366E3F" w14:textId="77777777" w:rsidR="00803473" w:rsidRPr="00115FF0" w:rsidRDefault="00803473" w:rsidP="00B70C36">
      <w:pPr>
        <w:pStyle w:val="BodyText"/>
        <w:rPr>
          <w:b/>
        </w:rPr>
      </w:pPr>
      <w:r w:rsidRPr="00115FF0">
        <w:rPr>
          <w:b/>
        </w:rPr>
        <w:t>PV2-9 Expected Discharge Date/Time (TS), Optional</w:t>
      </w:r>
    </w:p>
    <w:p w14:paraId="26304706" w14:textId="65D6CF7A" w:rsidR="00803473" w:rsidRPr="00115FF0" w:rsidRDefault="00803473" w:rsidP="00B70C36">
      <w:pPr>
        <w:pStyle w:val="BodyText"/>
      </w:pPr>
      <w:r w:rsidRPr="00115FF0">
        <w:t>The date and time of the expected discharge may be provided when it can be estimated</w:t>
      </w:r>
      <w:r w:rsidR="001A06CD" w:rsidRPr="00115FF0">
        <w:t xml:space="preserve">. </w:t>
      </w:r>
      <w:r w:rsidRPr="00115FF0">
        <w:t>This value is used by bed management to project the need for beds and staff.</w:t>
      </w:r>
    </w:p>
    <w:p w14:paraId="25216661" w14:textId="77777777" w:rsidR="00803473" w:rsidRPr="00115FF0" w:rsidRDefault="00803473" w:rsidP="00B70C36">
      <w:pPr>
        <w:pStyle w:val="BodyText"/>
        <w:rPr>
          <w:b/>
        </w:rPr>
      </w:pPr>
      <w:r w:rsidRPr="00115FF0">
        <w:rPr>
          <w:b/>
        </w:rPr>
        <w:lastRenderedPageBreak/>
        <w:t>PV2-10 Estimated Length of Inpatient Stay (NM), Optional</w:t>
      </w:r>
    </w:p>
    <w:p w14:paraId="0D616FBB" w14:textId="0E823CD9" w:rsidR="00803473" w:rsidRPr="00115FF0" w:rsidRDefault="00803473" w:rsidP="00B70C36">
      <w:pPr>
        <w:pStyle w:val="BodyText"/>
      </w:pPr>
      <w:r w:rsidRPr="00115FF0">
        <w:t>The expected length of the stay may be provided when it can be estimated</w:t>
      </w:r>
      <w:r w:rsidR="001A06CD" w:rsidRPr="00115FF0">
        <w:t xml:space="preserve">. </w:t>
      </w:r>
      <w:r w:rsidRPr="00115FF0">
        <w:t>This value is used by bed management to project the need for beds and staff.</w:t>
      </w:r>
    </w:p>
    <w:p w14:paraId="6E082043" w14:textId="77777777" w:rsidR="00803473" w:rsidRPr="00115FF0" w:rsidRDefault="00803473" w:rsidP="00B70C36">
      <w:pPr>
        <w:pStyle w:val="BodyText"/>
        <w:rPr>
          <w:b/>
        </w:rPr>
      </w:pPr>
      <w:r w:rsidRPr="00115FF0">
        <w:rPr>
          <w:b/>
        </w:rPr>
        <w:t>PV2-27 Expected Discharge Disposition (IS), Optional</w:t>
      </w:r>
    </w:p>
    <w:p w14:paraId="48CAA78B" w14:textId="7EC09653" w:rsidR="00803473" w:rsidRPr="00115FF0" w:rsidRDefault="00803473" w:rsidP="00B70C36">
      <w:pPr>
        <w:pStyle w:val="BodyText"/>
      </w:pPr>
      <w:r w:rsidRPr="00115FF0">
        <w:t>The expected discharge disposition may be provided when it can be determined</w:t>
      </w:r>
      <w:r w:rsidR="001A06CD" w:rsidRPr="00115FF0">
        <w:t xml:space="preserve">. </w:t>
      </w:r>
      <w:r w:rsidRPr="00115FF0">
        <w:t>This value is used by bed management to project the need for beds and staff, and to facilitate discharge planning</w:t>
      </w:r>
      <w:r w:rsidR="001A06CD" w:rsidRPr="00115FF0">
        <w:t xml:space="preserve">. </w:t>
      </w:r>
      <w:r w:rsidRPr="00115FF0">
        <w:t>For example, when a patient is admitted from a skilled nursing facility, early discharge activity is needed to ensure that a bed will still be available for that patient when they are discharged from the hospital.</w:t>
      </w:r>
    </w:p>
    <w:p w14:paraId="218A6D6B" w14:textId="77777777" w:rsidR="00803473" w:rsidRPr="00115FF0" w:rsidRDefault="00803473" w:rsidP="00B70C36">
      <w:pPr>
        <w:pStyle w:val="BodyText"/>
        <w:rPr>
          <w:b/>
        </w:rPr>
      </w:pPr>
      <w:r w:rsidRPr="00115FF0">
        <w:rPr>
          <w:b/>
        </w:rPr>
        <w:t>PV2-33 Expected Surgery Date and Time (TS), Required but may be empty</w:t>
      </w:r>
    </w:p>
    <w:p w14:paraId="56946741" w14:textId="71A53C1D" w:rsidR="00803473" w:rsidRPr="00115FF0" w:rsidRDefault="002130B9" w:rsidP="00B70C36">
      <w:pPr>
        <w:pStyle w:val="BodyText"/>
      </w:pPr>
      <w:r w:rsidRPr="00115FF0">
        <w:t>When it is known that surgery is needed, t</w:t>
      </w:r>
      <w:r w:rsidR="00803473" w:rsidRPr="00115FF0">
        <w:t>he date and time of any expected surgery must be provided whe</w:t>
      </w:r>
      <w:r w:rsidRPr="00115FF0">
        <w:t>re</w:t>
      </w:r>
      <w:r w:rsidR="00803473" w:rsidRPr="00115FF0">
        <w:t xml:space="preserve"> it can be estimated</w:t>
      </w:r>
      <w:r w:rsidR="001A06CD" w:rsidRPr="00115FF0">
        <w:t xml:space="preserve">. </w:t>
      </w:r>
      <w:r w:rsidR="00803473" w:rsidRPr="00115FF0">
        <w:t>This value is used by bed management to prioritize allocation of beds and staff in the operating room setting</w:t>
      </w:r>
      <w:r w:rsidR="001A06CD" w:rsidRPr="00115FF0">
        <w:t xml:space="preserve">. </w:t>
      </w:r>
      <w:r w:rsidRPr="00115FF0">
        <w:t>Systems must be able to demonstrate the capability to populate this field, although it need not be sent in all cases.</w:t>
      </w:r>
    </w:p>
    <w:p w14:paraId="164A0A19" w14:textId="77777777" w:rsidR="00803473" w:rsidRPr="00115FF0" w:rsidRDefault="00803473" w:rsidP="00B70C36">
      <w:pPr>
        <w:pStyle w:val="BodyText"/>
        <w:rPr>
          <w:b/>
        </w:rPr>
      </w:pPr>
      <w:r w:rsidRPr="00115FF0">
        <w:rPr>
          <w:b/>
        </w:rPr>
        <w:t>PV2-40 Admission Level of Care Code (CE), Required but may be empty</w:t>
      </w:r>
    </w:p>
    <w:p w14:paraId="3172209F" w14:textId="499136CF" w:rsidR="00803473" w:rsidRPr="00115FF0" w:rsidRDefault="00803473" w:rsidP="00B70C36">
      <w:pPr>
        <w:pStyle w:val="BodyText"/>
      </w:pPr>
      <w:r w:rsidRPr="00115FF0">
        <w:t>The admission level of care code shall be provided when it can be determined</w:t>
      </w:r>
      <w:r w:rsidR="001A06CD" w:rsidRPr="00115FF0">
        <w:t xml:space="preserve">. </w:t>
      </w:r>
      <w:r w:rsidRPr="00115FF0">
        <w:t>It is also known as the patient acuity score, and provides an assessment of the level of care needed</w:t>
      </w:r>
      <w:r w:rsidR="001A06CD" w:rsidRPr="00115FF0">
        <w:t xml:space="preserve">. </w:t>
      </w:r>
      <w:r w:rsidRPr="00115FF0">
        <w:t xml:space="preserve">This information is used to determine </w:t>
      </w:r>
      <w:r w:rsidR="002130B9" w:rsidRPr="00115FF0">
        <w:t>the kind of bed and staffing skills need to care</w:t>
      </w:r>
      <w:r w:rsidRPr="00115FF0">
        <w:t xml:space="preserve"> for the patient</w:t>
      </w:r>
      <w:r w:rsidR="001A06CD" w:rsidRPr="00115FF0">
        <w:t xml:space="preserve">. </w:t>
      </w:r>
      <w:r w:rsidR="002130B9" w:rsidRPr="00115FF0">
        <w:t>Systems must be able to demonstrate the capability to populate this field, although it need not be sent in all cases.</w:t>
      </w:r>
    </w:p>
    <w:p w14:paraId="025A4ECE" w14:textId="77777777" w:rsidR="00803473" w:rsidRPr="00115FF0" w:rsidRDefault="00803473" w:rsidP="00B70C36">
      <w:pPr>
        <w:pStyle w:val="BodyText"/>
        <w:rPr>
          <w:b/>
        </w:rPr>
      </w:pPr>
      <w:r w:rsidRPr="00115FF0">
        <w:rPr>
          <w:b/>
        </w:rPr>
        <w:t>PV2-41 Precaution Code (CE), Required but may be empty</w:t>
      </w:r>
    </w:p>
    <w:p w14:paraId="5D8DDC8C" w14:textId="46A876F4" w:rsidR="002130B9" w:rsidRPr="00115FF0" w:rsidRDefault="002130B9" w:rsidP="00B70C36">
      <w:pPr>
        <w:pStyle w:val="BodyText"/>
      </w:pPr>
      <w:r w:rsidRPr="00115FF0">
        <w:t>The precaution code shall be provided when it can be determined</w:t>
      </w:r>
      <w:r w:rsidR="001A06CD" w:rsidRPr="00115FF0">
        <w:t xml:space="preserve">. </w:t>
      </w:r>
      <w:r w:rsidRPr="00115FF0">
        <w:t>This field is only to be used for non-clinical precautions</w:t>
      </w:r>
      <w:r w:rsidR="001A06CD" w:rsidRPr="00115FF0">
        <w:t xml:space="preserve">. </w:t>
      </w:r>
      <w:r w:rsidRPr="00115FF0">
        <w:t>This information is used to determine the kind of bed and staffing skills needed to care for the patient</w:t>
      </w:r>
      <w:r w:rsidR="0023695A" w:rsidRPr="00115FF0">
        <w:t xml:space="preserve"> (e.g., patients who are agitated may need a sitter)</w:t>
      </w:r>
      <w:r w:rsidR="001A06CD" w:rsidRPr="00115FF0">
        <w:t xml:space="preserve">. </w:t>
      </w:r>
      <w:r w:rsidRPr="00115FF0">
        <w:t>Systems must be able to demonstrate the capability to populate this field, although it need not be sent in all cases.</w:t>
      </w:r>
    </w:p>
    <w:p w14:paraId="2652CB0B" w14:textId="107A0B4B" w:rsidR="005E2EDD" w:rsidRPr="00115FF0" w:rsidRDefault="005E2EDD" w:rsidP="005E2EDD">
      <w:pPr>
        <w:pStyle w:val="Heading5"/>
        <w:numPr>
          <w:ilvl w:val="0"/>
          <w:numId w:val="0"/>
        </w:numPr>
        <w:tabs>
          <w:tab w:val="num" w:pos="720"/>
          <w:tab w:val="num" w:pos="864"/>
          <w:tab w:val="num" w:pos="1008"/>
        </w:tabs>
        <w:ind w:left="1008" w:hanging="1008"/>
        <w:rPr>
          <w:noProof w:val="0"/>
        </w:rPr>
      </w:pPr>
      <w:bookmarkStart w:id="84" w:name="_Toc528756471"/>
      <w:r w:rsidRPr="00115FF0">
        <w:rPr>
          <w:noProof w:val="0"/>
        </w:rPr>
        <w:t>3.</w:t>
      </w:r>
      <w:r w:rsidR="00316BBC" w:rsidRPr="00115FF0">
        <w:rPr>
          <w:noProof w:val="0"/>
        </w:rPr>
        <w:t>23</w:t>
      </w:r>
      <w:r w:rsidRPr="00115FF0">
        <w:rPr>
          <w:noProof w:val="0"/>
        </w:rPr>
        <w:t xml:space="preserve">.4.1.4 Expected actions – </w:t>
      </w:r>
      <w:r w:rsidR="0023695A" w:rsidRPr="00115FF0">
        <w:rPr>
          <w:noProof w:val="0"/>
        </w:rPr>
        <w:t>Admission Reporter</w:t>
      </w:r>
      <w:bookmarkEnd w:id="84"/>
    </w:p>
    <w:p w14:paraId="514429DB" w14:textId="3EF3A350" w:rsidR="005E2EDD" w:rsidRPr="00115FF0" w:rsidRDefault="005E2EDD" w:rsidP="005E2EDD">
      <w:pPr>
        <w:pStyle w:val="BodyText"/>
      </w:pPr>
      <w:r w:rsidRPr="00115FF0">
        <w:t xml:space="preserve">The </w:t>
      </w:r>
      <w:r w:rsidR="0023695A" w:rsidRPr="00115FF0">
        <w:t>a</w:t>
      </w:r>
      <w:r w:rsidRPr="00115FF0">
        <w:t>ctor</w:t>
      </w:r>
      <w:r w:rsidR="0023695A" w:rsidRPr="00115FF0">
        <w:t>s in the role of Admission Reporter</w:t>
      </w:r>
      <w:r w:rsidRPr="00115FF0">
        <w:t xml:space="preserve"> shall populate this message with information as described in Table 3.</w:t>
      </w:r>
      <w:r w:rsidR="00316BBC" w:rsidRPr="00115FF0">
        <w:t>23</w:t>
      </w:r>
      <w:r w:rsidRPr="00115FF0">
        <w:t>.4.1.2-1 above</w:t>
      </w:r>
      <w:r w:rsidR="001A06CD" w:rsidRPr="00115FF0">
        <w:t xml:space="preserve">. </w:t>
      </w:r>
      <w:r w:rsidRPr="00115FF0">
        <w:t xml:space="preserve">The actor shall include a PV2 Segment as </w:t>
      </w:r>
      <w:r w:rsidR="0023695A" w:rsidRPr="00115FF0">
        <w:t>described in the previous section</w:t>
      </w:r>
      <w:r w:rsidR="001A06CD" w:rsidRPr="00115FF0">
        <w:t xml:space="preserve">. </w:t>
      </w:r>
      <w:r w:rsidRPr="00115FF0">
        <w:t>This includes information about Admit Reason, Visit User Code, Expected Admit Date/Time, Expected Surgery Date/Time, Admission Level of Care, and Precaution Code.</w:t>
      </w:r>
    </w:p>
    <w:p w14:paraId="3F068DA0" w14:textId="77777777" w:rsidR="005E2EDD" w:rsidRPr="00115FF0" w:rsidRDefault="005E2EDD" w:rsidP="005E2EDD">
      <w:pPr>
        <w:pStyle w:val="BodyText"/>
      </w:pPr>
      <w:r w:rsidRPr="00115FF0">
        <w:t>It may also include Expected Discharge Date/Time, Estimated Length of Inpatient Stay, and Expected Discharge Disposition.</w:t>
      </w:r>
    </w:p>
    <w:p w14:paraId="79740F82" w14:textId="09BB49B3" w:rsidR="00307A8B" w:rsidRPr="00115FF0" w:rsidRDefault="003C558D" w:rsidP="005E2EDD">
      <w:pPr>
        <w:pStyle w:val="Heading5"/>
        <w:numPr>
          <w:ilvl w:val="0"/>
          <w:numId w:val="0"/>
        </w:numPr>
        <w:tabs>
          <w:tab w:val="num" w:pos="720"/>
          <w:tab w:val="num" w:pos="864"/>
          <w:tab w:val="num" w:pos="1008"/>
        </w:tabs>
        <w:ind w:left="1008" w:hanging="1008"/>
        <w:rPr>
          <w:noProof w:val="0"/>
        </w:rPr>
      </w:pPr>
      <w:bookmarkStart w:id="85" w:name="_Toc528756472"/>
      <w:r w:rsidRPr="00115FF0">
        <w:rPr>
          <w:noProof w:val="0"/>
        </w:rPr>
        <w:t>3.</w:t>
      </w:r>
      <w:r w:rsidR="00316BBC" w:rsidRPr="00115FF0">
        <w:rPr>
          <w:noProof w:val="0"/>
        </w:rPr>
        <w:t>23</w:t>
      </w:r>
      <w:r w:rsidRPr="00115FF0">
        <w:rPr>
          <w:noProof w:val="0"/>
        </w:rPr>
        <w:t>.4.1.</w:t>
      </w:r>
      <w:r w:rsidR="005E2EDD" w:rsidRPr="00115FF0">
        <w:rPr>
          <w:noProof w:val="0"/>
        </w:rPr>
        <w:t>5</w:t>
      </w:r>
      <w:r w:rsidRPr="00115FF0">
        <w:rPr>
          <w:noProof w:val="0"/>
        </w:rPr>
        <w:t xml:space="preserve"> </w:t>
      </w:r>
      <w:r w:rsidR="00307A8B" w:rsidRPr="00115FF0">
        <w:rPr>
          <w:noProof w:val="0"/>
        </w:rPr>
        <w:t>Expected actions</w:t>
      </w:r>
      <w:bookmarkEnd w:id="81"/>
      <w:r w:rsidR="009E79B9" w:rsidRPr="00115FF0">
        <w:rPr>
          <w:noProof w:val="0"/>
        </w:rPr>
        <w:t xml:space="preserve"> – </w:t>
      </w:r>
      <w:r w:rsidR="0023695A" w:rsidRPr="00115FF0">
        <w:rPr>
          <w:noProof w:val="0"/>
        </w:rPr>
        <w:t>Admission Tracker</w:t>
      </w:r>
      <w:bookmarkEnd w:id="85"/>
    </w:p>
    <w:p w14:paraId="7483ED01" w14:textId="77777777" w:rsidR="00307A8B" w:rsidRPr="00115FF0" w:rsidRDefault="009E79B9" w:rsidP="00307A8B">
      <w:r w:rsidRPr="00115FF0">
        <w:t>Actor</w:t>
      </w:r>
      <w:r w:rsidR="0023695A" w:rsidRPr="00115FF0">
        <w:t>s in the Admission Tracker role</w:t>
      </w:r>
      <w:r w:rsidR="00307A8B" w:rsidRPr="00115FF0">
        <w:t xml:space="preserve"> shall add this new </w:t>
      </w:r>
      <w:r w:rsidR="00C77250" w:rsidRPr="00115FF0">
        <w:t>visit</w:t>
      </w:r>
      <w:r w:rsidR="00307A8B" w:rsidRPr="00115FF0">
        <w:t xml:space="preserve"> to its database</w:t>
      </w:r>
      <w:r w:rsidR="00C77250" w:rsidRPr="00115FF0">
        <w:t>, adding the patient when necessary</w:t>
      </w:r>
      <w:r w:rsidR="00307A8B" w:rsidRPr="00115FF0">
        <w:t>, and shall report the result of this operation (success / error) in an acknowledgment message returned to the sender.</w:t>
      </w:r>
    </w:p>
    <w:p w14:paraId="04282618" w14:textId="391FC534" w:rsidR="009E79B9" w:rsidRPr="00115FF0" w:rsidRDefault="009E79B9" w:rsidP="009E79B9">
      <w:pPr>
        <w:pStyle w:val="Heading5"/>
        <w:numPr>
          <w:ilvl w:val="0"/>
          <w:numId w:val="0"/>
        </w:numPr>
        <w:tabs>
          <w:tab w:val="num" w:pos="720"/>
          <w:tab w:val="num" w:pos="864"/>
          <w:tab w:val="num" w:pos="1008"/>
        </w:tabs>
        <w:ind w:left="1008" w:hanging="1008"/>
        <w:rPr>
          <w:noProof w:val="0"/>
        </w:rPr>
      </w:pPr>
      <w:bookmarkStart w:id="86" w:name="_Toc528756473"/>
      <w:r w:rsidRPr="00115FF0">
        <w:rPr>
          <w:noProof w:val="0"/>
        </w:rPr>
        <w:lastRenderedPageBreak/>
        <w:t>3.</w:t>
      </w:r>
      <w:r w:rsidR="00316BBC" w:rsidRPr="00115FF0">
        <w:rPr>
          <w:noProof w:val="0"/>
        </w:rPr>
        <w:t>23</w:t>
      </w:r>
      <w:r w:rsidRPr="00115FF0">
        <w:rPr>
          <w:noProof w:val="0"/>
        </w:rPr>
        <w:t>.4.1.</w:t>
      </w:r>
      <w:r w:rsidR="005E2EDD" w:rsidRPr="00115FF0">
        <w:rPr>
          <w:noProof w:val="0"/>
        </w:rPr>
        <w:t>6</w:t>
      </w:r>
      <w:r w:rsidRPr="00115FF0">
        <w:rPr>
          <w:noProof w:val="0"/>
        </w:rPr>
        <w:t xml:space="preserve"> Expected actions – </w:t>
      </w:r>
      <w:r w:rsidR="003D5823" w:rsidRPr="00115FF0">
        <w:rPr>
          <w:noProof w:val="0"/>
        </w:rPr>
        <w:t>Tracker</w:t>
      </w:r>
      <w:bookmarkEnd w:id="86"/>
    </w:p>
    <w:p w14:paraId="134A1B65" w14:textId="1A50E07A" w:rsidR="009E79B9" w:rsidRPr="00115FF0" w:rsidRDefault="009E79B9" w:rsidP="009E79B9">
      <w:pPr>
        <w:pStyle w:val="BodyText"/>
      </w:pPr>
      <w:r w:rsidRPr="00115FF0">
        <w:t xml:space="preserve">The </w:t>
      </w:r>
      <w:r w:rsidR="003D5823" w:rsidRPr="00115FF0">
        <w:t>Tracker</w:t>
      </w:r>
      <w:r w:rsidRPr="00115FF0">
        <w:t xml:space="preserve"> shall acknowledge receipt of this message</w:t>
      </w:r>
      <w:r w:rsidR="001A06CD" w:rsidRPr="00115FF0">
        <w:t xml:space="preserve">. </w:t>
      </w:r>
      <w:r w:rsidRPr="00115FF0">
        <w:t>It has no other expected actions defined by this profile.</w:t>
      </w:r>
    </w:p>
    <w:p w14:paraId="1D09BFC5" w14:textId="20D77225" w:rsidR="00303E20" w:rsidRPr="00115FF0" w:rsidRDefault="006A5CC6" w:rsidP="009E34B7">
      <w:pPr>
        <w:pStyle w:val="Heading3"/>
        <w:numPr>
          <w:ilvl w:val="0"/>
          <w:numId w:val="0"/>
        </w:numPr>
        <w:rPr>
          <w:noProof w:val="0"/>
        </w:rPr>
      </w:pPr>
      <w:bookmarkStart w:id="87" w:name="_Toc528756474"/>
      <w:bookmarkEnd w:id="50"/>
      <w:bookmarkEnd w:id="51"/>
      <w:bookmarkEnd w:id="52"/>
      <w:bookmarkEnd w:id="53"/>
      <w:bookmarkEnd w:id="54"/>
      <w:r w:rsidRPr="00115FF0">
        <w:rPr>
          <w:noProof w:val="0"/>
        </w:rPr>
        <w:t>3.</w:t>
      </w:r>
      <w:r w:rsidR="00316BBC" w:rsidRPr="00115FF0">
        <w:rPr>
          <w:noProof w:val="0"/>
        </w:rPr>
        <w:t>23</w:t>
      </w:r>
      <w:r w:rsidR="00303E20" w:rsidRPr="00115FF0">
        <w:rPr>
          <w:noProof w:val="0"/>
        </w:rPr>
        <w:t>.</w:t>
      </w:r>
      <w:r w:rsidR="00680648" w:rsidRPr="00115FF0">
        <w:rPr>
          <w:noProof w:val="0"/>
        </w:rPr>
        <w:t>5</w:t>
      </w:r>
      <w:r w:rsidR="00303E20" w:rsidRPr="00115FF0">
        <w:rPr>
          <w:noProof w:val="0"/>
        </w:rPr>
        <w:t xml:space="preserve"> Security Considerations</w:t>
      </w:r>
      <w:bookmarkEnd w:id="87"/>
    </w:p>
    <w:p w14:paraId="1A0EA663" w14:textId="0FF94DA8" w:rsidR="00680648" w:rsidRPr="00115FF0" w:rsidRDefault="00734227" w:rsidP="00662D38">
      <w:pPr>
        <w:pStyle w:val="BodyText"/>
      </w:pPr>
      <w:r w:rsidRPr="00115FF0">
        <w:t>ADT Messages used in this transaction are typically communicated within an institution</w:t>
      </w:r>
      <w:r w:rsidR="001A06CD" w:rsidRPr="00115FF0">
        <w:t xml:space="preserve">. </w:t>
      </w:r>
      <w:r w:rsidRPr="00115FF0">
        <w:t>The actors using this transaction may be grouped with a Secure Node or Secure Application Actor as defined in the IHE Audit Trail and Node Authentication (ATNA) Integration Profile.</w:t>
      </w:r>
    </w:p>
    <w:p w14:paraId="3F11D1D2" w14:textId="10AF7EFF" w:rsidR="002A2724" w:rsidRPr="00115FF0" w:rsidRDefault="002A2724" w:rsidP="002A2724">
      <w:pPr>
        <w:pStyle w:val="Heading4"/>
        <w:numPr>
          <w:ilvl w:val="0"/>
          <w:numId w:val="0"/>
        </w:numPr>
        <w:rPr>
          <w:noProof w:val="0"/>
          <w:lang w:eastAsia="fr-FR"/>
        </w:rPr>
      </w:pPr>
      <w:bookmarkStart w:id="88" w:name="_Toc398544336"/>
      <w:bookmarkStart w:id="89" w:name="_Toc528756475"/>
      <w:r w:rsidRPr="00115FF0">
        <w:rPr>
          <w:noProof w:val="0"/>
          <w:lang w:eastAsia="fr-FR"/>
        </w:rPr>
        <w:t>3.</w:t>
      </w:r>
      <w:r w:rsidR="00316BBC" w:rsidRPr="00115FF0">
        <w:rPr>
          <w:noProof w:val="0"/>
          <w:lang w:eastAsia="fr-FR"/>
        </w:rPr>
        <w:t>23</w:t>
      </w:r>
      <w:r w:rsidRPr="00115FF0">
        <w:rPr>
          <w:noProof w:val="0"/>
          <w:lang w:eastAsia="fr-FR"/>
        </w:rPr>
        <w:t>.5.1 Security Audit Record</w:t>
      </w:r>
      <w:bookmarkEnd w:id="88"/>
      <w:bookmarkEnd w:id="89"/>
    </w:p>
    <w:p w14:paraId="29AB456C" w14:textId="77187322" w:rsidR="002A2724" w:rsidRPr="00115FF0" w:rsidRDefault="00734227" w:rsidP="00734227">
      <w:pPr>
        <w:pStyle w:val="BodyText"/>
        <w:rPr>
          <w:szCs w:val="24"/>
          <w:lang w:eastAsia="fr-FR"/>
        </w:rPr>
      </w:pPr>
      <w:r w:rsidRPr="00115FF0">
        <w:t>When grouped with the Secure Node or Secure Application Actor</w:t>
      </w:r>
      <w:r w:rsidR="001A06CD" w:rsidRPr="00115FF0">
        <w:t>s</w:t>
      </w:r>
      <w:r w:rsidRPr="00115FF0">
        <w:t xml:space="preserve"> from ATNA, actors in this profile must generate audit messages. </w:t>
      </w:r>
      <w:r w:rsidRPr="00115FF0">
        <w:rPr>
          <w:szCs w:val="24"/>
          <w:lang w:eastAsia="fr-FR"/>
        </w:rPr>
        <w:t>T</w:t>
      </w:r>
      <w:r w:rsidR="002A2724" w:rsidRPr="00115FF0">
        <w:rPr>
          <w:szCs w:val="24"/>
          <w:lang w:eastAsia="fr-FR"/>
        </w:rPr>
        <w:t xml:space="preserve">his transaction is to be audited as “Patient </w:t>
      </w:r>
      <w:r w:rsidR="00A536B6" w:rsidRPr="00115FF0">
        <w:rPr>
          <w:szCs w:val="24"/>
          <w:lang w:eastAsia="fr-FR"/>
        </w:rPr>
        <w:t>Care Episode</w:t>
      </w:r>
      <w:r w:rsidR="002A2724" w:rsidRPr="00115FF0">
        <w:rPr>
          <w:szCs w:val="24"/>
          <w:lang w:eastAsia="fr-FR"/>
        </w:rPr>
        <w:t>” event, as defined in ITI TF-2a: Table 3.20.6-1. The following tables show items that are required to be part of the audit record for this transaction.</w:t>
      </w:r>
    </w:p>
    <w:p w14:paraId="2A931BCC" w14:textId="39805EA9" w:rsidR="002A2724" w:rsidRPr="00115FF0" w:rsidRDefault="002A2724" w:rsidP="002A2724">
      <w:pPr>
        <w:pStyle w:val="Heading5"/>
        <w:numPr>
          <w:ilvl w:val="0"/>
          <w:numId w:val="0"/>
        </w:numPr>
        <w:rPr>
          <w:noProof w:val="0"/>
        </w:rPr>
      </w:pPr>
      <w:bookmarkStart w:id="90" w:name="_Toc528756476"/>
      <w:r w:rsidRPr="00115FF0">
        <w:rPr>
          <w:noProof w:val="0"/>
        </w:rPr>
        <w:t>3.</w:t>
      </w:r>
      <w:r w:rsidR="00316BBC" w:rsidRPr="00115FF0">
        <w:rPr>
          <w:noProof w:val="0"/>
        </w:rPr>
        <w:t>23</w:t>
      </w:r>
      <w:r w:rsidRPr="00115FF0">
        <w:rPr>
          <w:noProof w:val="0"/>
        </w:rPr>
        <w:t xml:space="preserve">.5.1.1 </w:t>
      </w:r>
      <w:r w:rsidR="00E7599A" w:rsidRPr="00115FF0">
        <w:rPr>
          <w:noProof w:val="0"/>
        </w:rPr>
        <w:t>Admission a</w:t>
      </w:r>
      <w:r w:rsidRPr="00115FF0">
        <w:rPr>
          <w:noProof w:val="0"/>
        </w:rPr>
        <w:t xml:space="preserve">udit </w:t>
      </w:r>
      <w:r w:rsidR="00E7599A" w:rsidRPr="00115FF0">
        <w:rPr>
          <w:noProof w:val="0"/>
        </w:rPr>
        <w:t>m</w:t>
      </w:r>
      <w:r w:rsidRPr="00115FF0">
        <w:rPr>
          <w:noProof w:val="0"/>
        </w:rPr>
        <w:t>essage</w:t>
      </w:r>
      <w:bookmarkEnd w:id="9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2A2724" w:rsidRPr="00115FF0" w14:paraId="5BCB0F71" w14:textId="77777777" w:rsidTr="00662D38">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689E3999" w14:textId="77777777" w:rsidR="002A2724" w:rsidRPr="00115FF0" w:rsidRDefault="002A2724" w:rsidP="002A2724">
            <w:pPr>
              <w:pStyle w:val="TableEntry"/>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19149048" w14:textId="77777777" w:rsidR="002A2724" w:rsidRPr="00115FF0" w:rsidRDefault="002A2724" w:rsidP="002A2724">
            <w:pPr>
              <w:pStyle w:val="TableEntryHeader"/>
            </w:pPr>
            <w:r w:rsidRPr="00115FF0">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44EFCAA3" w14:textId="77777777" w:rsidR="002A2724" w:rsidRPr="00115FF0" w:rsidRDefault="002A2724" w:rsidP="002A2724">
            <w:pPr>
              <w:pStyle w:val="TableEntryHeader"/>
            </w:pPr>
            <w:r w:rsidRPr="00115FF0">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3E3D96B2" w14:textId="77777777" w:rsidR="002A2724" w:rsidRPr="00115FF0" w:rsidRDefault="002A2724" w:rsidP="002A2724">
            <w:pPr>
              <w:pStyle w:val="TableEntryHeader"/>
            </w:pPr>
            <w:r w:rsidRPr="00115FF0">
              <w:t>Value Constraints</w:t>
            </w:r>
          </w:p>
        </w:tc>
      </w:tr>
      <w:tr w:rsidR="002A2724" w:rsidRPr="00115FF0" w14:paraId="6B29DF64" w14:textId="77777777" w:rsidTr="00662D38">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181C47A8" w14:textId="77777777" w:rsidR="002A2724" w:rsidRPr="00115FF0" w:rsidRDefault="002A2724" w:rsidP="00662D38">
            <w:pPr>
              <w:pStyle w:val="TableEntryHeader"/>
            </w:pPr>
            <w:r w:rsidRPr="00115FF0">
              <w:t>Event</w:t>
            </w:r>
          </w:p>
          <w:p w14:paraId="0FF5B733" w14:textId="77777777" w:rsidR="002A2724" w:rsidRPr="00365426" w:rsidRDefault="002A2724" w:rsidP="00662D38">
            <w:pPr>
              <w:pStyle w:val="TableEntry"/>
              <w:jc w:val="center"/>
              <w:rPr>
                <w:bCs/>
                <w:sz w:val="12"/>
              </w:rPr>
            </w:pPr>
            <w:r w:rsidRPr="00365426">
              <w:rPr>
                <w:bCs/>
                <w:sz w:val="12"/>
              </w:rPr>
              <w:t>AuditMessage/</w:t>
            </w:r>
            <w:r w:rsidRPr="00365426">
              <w:rPr>
                <w:bCs/>
                <w:sz w:val="12"/>
              </w:rPr>
              <w:br/>
              <w:t>EventIdentification</w:t>
            </w:r>
          </w:p>
        </w:tc>
        <w:tc>
          <w:tcPr>
            <w:tcW w:w="2610" w:type="dxa"/>
            <w:tcBorders>
              <w:top w:val="single" w:sz="4" w:space="0" w:color="auto"/>
              <w:left w:val="single" w:sz="4" w:space="0" w:color="auto"/>
              <w:bottom w:val="single" w:sz="4" w:space="0" w:color="auto"/>
              <w:right w:val="single" w:sz="4" w:space="0" w:color="auto"/>
            </w:tcBorders>
            <w:vAlign w:val="center"/>
          </w:tcPr>
          <w:p w14:paraId="6081D7B9" w14:textId="77777777" w:rsidR="002A2724" w:rsidRPr="00115FF0" w:rsidRDefault="002A2724" w:rsidP="002A2724">
            <w:pPr>
              <w:pStyle w:val="TableEntry"/>
              <w:rPr>
                <w:sz w:val="16"/>
              </w:rPr>
            </w:pPr>
            <w:r w:rsidRPr="00115FF0">
              <w:rPr>
                <w:sz w:val="16"/>
              </w:rPr>
              <w:t>EventID</w:t>
            </w:r>
          </w:p>
        </w:tc>
        <w:tc>
          <w:tcPr>
            <w:tcW w:w="720" w:type="dxa"/>
            <w:tcBorders>
              <w:top w:val="single" w:sz="4" w:space="0" w:color="auto"/>
              <w:left w:val="single" w:sz="4" w:space="0" w:color="auto"/>
              <w:bottom w:val="single" w:sz="4" w:space="0" w:color="auto"/>
              <w:right w:val="single" w:sz="4" w:space="0" w:color="auto"/>
            </w:tcBorders>
            <w:vAlign w:val="center"/>
          </w:tcPr>
          <w:p w14:paraId="703DB6E3" w14:textId="77777777" w:rsidR="002A2724" w:rsidRPr="00115FF0" w:rsidRDefault="002A2724" w:rsidP="002A2724">
            <w:pPr>
              <w:pStyle w:val="TableEntry"/>
              <w:jc w:val="center"/>
              <w:rPr>
                <w:sz w:val="16"/>
              </w:rPr>
            </w:pPr>
            <w:r w:rsidRPr="00115FF0">
              <w:rPr>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0A9E04C6" w14:textId="77777777" w:rsidR="002A2724" w:rsidRPr="00115FF0" w:rsidRDefault="002A2724" w:rsidP="00F951FE">
            <w:pPr>
              <w:pStyle w:val="TableEntry"/>
              <w:rPr>
                <w:sz w:val="16"/>
              </w:rPr>
            </w:pPr>
            <w:r w:rsidRPr="00115FF0">
              <w:rPr>
                <w:sz w:val="16"/>
              </w:rPr>
              <w:t>EV(</w:t>
            </w:r>
            <w:r w:rsidR="00F951FE" w:rsidRPr="00115FF0">
              <w:rPr>
                <w:sz w:val="16"/>
              </w:rPr>
              <w:t>IHE0004</w:t>
            </w:r>
            <w:r w:rsidRPr="00115FF0">
              <w:rPr>
                <w:sz w:val="16"/>
              </w:rPr>
              <w:t xml:space="preserve">, </w:t>
            </w:r>
            <w:r w:rsidR="00F951FE" w:rsidRPr="00115FF0">
              <w:rPr>
                <w:sz w:val="16"/>
              </w:rPr>
              <w:t>IHE</w:t>
            </w:r>
            <w:r w:rsidRPr="00115FF0">
              <w:rPr>
                <w:sz w:val="16"/>
              </w:rPr>
              <w:t>, “</w:t>
            </w:r>
            <w:r w:rsidR="00F951FE" w:rsidRPr="00115FF0">
              <w:rPr>
                <w:sz w:val="16"/>
              </w:rPr>
              <w:t>Patient Care Episode</w:t>
            </w:r>
            <w:r w:rsidRPr="00115FF0">
              <w:rPr>
                <w:sz w:val="16"/>
              </w:rPr>
              <w:t>”)</w:t>
            </w:r>
          </w:p>
        </w:tc>
      </w:tr>
      <w:tr w:rsidR="002A2724" w:rsidRPr="00115FF0" w14:paraId="29877DB9" w14:textId="77777777" w:rsidTr="00662D38">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406BF9C3" w14:textId="77777777" w:rsidR="002A2724" w:rsidRPr="00115FF0" w:rsidRDefault="002A2724" w:rsidP="002A2724">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09598031" w14:textId="77777777" w:rsidR="002A2724" w:rsidRPr="00115FF0" w:rsidRDefault="002A2724" w:rsidP="002A2724">
            <w:pPr>
              <w:pStyle w:val="TableEntry"/>
              <w:rPr>
                <w:sz w:val="16"/>
              </w:rPr>
            </w:pPr>
            <w:r w:rsidRPr="00115FF0">
              <w:rPr>
                <w:sz w:val="16"/>
              </w:rPr>
              <w:t>EventActionCode</w:t>
            </w:r>
          </w:p>
        </w:tc>
        <w:tc>
          <w:tcPr>
            <w:tcW w:w="720" w:type="dxa"/>
            <w:tcBorders>
              <w:top w:val="single" w:sz="4" w:space="0" w:color="auto"/>
              <w:left w:val="single" w:sz="4" w:space="0" w:color="auto"/>
              <w:bottom w:val="single" w:sz="4" w:space="0" w:color="auto"/>
              <w:right w:val="single" w:sz="4" w:space="0" w:color="auto"/>
            </w:tcBorders>
            <w:vAlign w:val="center"/>
          </w:tcPr>
          <w:p w14:paraId="49977CD1" w14:textId="77777777" w:rsidR="002A2724" w:rsidRPr="00115FF0" w:rsidRDefault="002A2724" w:rsidP="002A2724">
            <w:pPr>
              <w:pStyle w:val="TableEntry"/>
              <w:jc w:val="center"/>
              <w:rPr>
                <w:sz w:val="16"/>
              </w:rPr>
            </w:pPr>
            <w:r w:rsidRPr="00115FF0">
              <w:rPr>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539C2D6D" w14:textId="77777777" w:rsidR="002A2724" w:rsidRPr="00115FF0" w:rsidRDefault="002A2724" w:rsidP="00F951FE">
            <w:pPr>
              <w:pStyle w:val="TableEntry"/>
              <w:rPr>
                <w:sz w:val="16"/>
              </w:rPr>
            </w:pPr>
            <w:r w:rsidRPr="00115FF0">
              <w:rPr>
                <w:sz w:val="16"/>
              </w:rPr>
              <w:t xml:space="preserve">“C” (create) </w:t>
            </w:r>
          </w:p>
        </w:tc>
      </w:tr>
      <w:tr w:rsidR="002A2724" w:rsidRPr="00115FF0" w14:paraId="13082513" w14:textId="77777777" w:rsidTr="00662D38">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4DEEF4DA" w14:textId="77777777" w:rsidR="002A2724" w:rsidRPr="00115FF0" w:rsidRDefault="002A2724" w:rsidP="002A2724">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63343672" w14:textId="77777777" w:rsidR="002A2724" w:rsidRPr="00115FF0" w:rsidRDefault="002A2724" w:rsidP="002A2724">
            <w:pPr>
              <w:pStyle w:val="TableEntry"/>
              <w:rPr>
                <w:i/>
                <w:iCs/>
                <w:sz w:val="16"/>
              </w:rPr>
            </w:pPr>
            <w:r w:rsidRPr="00115FF0">
              <w:rPr>
                <w:i/>
                <w:iCs/>
                <w:sz w:val="16"/>
              </w:rPr>
              <w:t>EventDateTime</w:t>
            </w:r>
          </w:p>
        </w:tc>
        <w:tc>
          <w:tcPr>
            <w:tcW w:w="720" w:type="dxa"/>
            <w:tcBorders>
              <w:top w:val="single" w:sz="4" w:space="0" w:color="auto"/>
              <w:left w:val="single" w:sz="4" w:space="0" w:color="auto"/>
              <w:bottom w:val="single" w:sz="4" w:space="0" w:color="auto"/>
              <w:right w:val="single" w:sz="4" w:space="0" w:color="auto"/>
            </w:tcBorders>
            <w:vAlign w:val="center"/>
          </w:tcPr>
          <w:p w14:paraId="651998CA" w14:textId="77777777" w:rsidR="002A2724" w:rsidRPr="00115FF0" w:rsidRDefault="002A2724" w:rsidP="002A2724">
            <w:pPr>
              <w:pStyle w:val="TableEntry"/>
              <w:jc w:val="center"/>
              <w:rPr>
                <w:i/>
                <w:iCs/>
                <w:sz w:val="16"/>
              </w:rPr>
            </w:pPr>
            <w:r w:rsidRPr="00115FF0">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2207745F" w14:textId="77777777" w:rsidR="002A2724" w:rsidRPr="00115FF0" w:rsidRDefault="002A2724" w:rsidP="002A2724">
            <w:pPr>
              <w:pStyle w:val="TableEntry"/>
              <w:rPr>
                <w:i/>
                <w:iCs/>
                <w:sz w:val="16"/>
              </w:rPr>
            </w:pPr>
            <w:r w:rsidRPr="00115FF0">
              <w:rPr>
                <w:i/>
                <w:iCs/>
                <w:sz w:val="16"/>
              </w:rPr>
              <w:t>not specialized</w:t>
            </w:r>
          </w:p>
        </w:tc>
      </w:tr>
      <w:tr w:rsidR="002A2724" w:rsidRPr="00115FF0" w14:paraId="388DD8E6" w14:textId="77777777" w:rsidTr="00662D38">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A830519" w14:textId="77777777" w:rsidR="002A2724" w:rsidRPr="00115FF0" w:rsidRDefault="002A2724" w:rsidP="002A2724">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4F675697" w14:textId="77777777" w:rsidR="002A2724" w:rsidRPr="00115FF0" w:rsidRDefault="002A2724" w:rsidP="002A2724">
            <w:pPr>
              <w:pStyle w:val="TableEntry"/>
              <w:rPr>
                <w:i/>
                <w:iCs/>
                <w:sz w:val="16"/>
              </w:rPr>
            </w:pPr>
            <w:r w:rsidRPr="00115FF0">
              <w:rPr>
                <w:i/>
                <w:iCs/>
                <w:sz w:val="16"/>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tcPr>
          <w:p w14:paraId="4A71B5C6" w14:textId="77777777" w:rsidR="002A2724" w:rsidRPr="00115FF0" w:rsidRDefault="002A2724" w:rsidP="002A2724">
            <w:pPr>
              <w:pStyle w:val="TableEntry"/>
              <w:jc w:val="center"/>
              <w:rPr>
                <w:i/>
                <w:iCs/>
                <w:sz w:val="16"/>
              </w:rPr>
            </w:pPr>
            <w:r w:rsidRPr="00115FF0">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07573B62" w14:textId="77777777" w:rsidR="002A2724" w:rsidRPr="00115FF0" w:rsidRDefault="002A2724" w:rsidP="002A2724">
            <w:pPr>
              <w:pStyle w:val="TableEntry"/>
              <w:rPr>
                <w:i/>
                <w:iCs/>
                <w:sz w:val="16"/>
              </w:rPr>
            </w:pPr>
            <w:r w:rsidRPr="00115FF0">
              <w:rPr>
                <w:i/>
                <w:iCs/>
                <w:sz w:val="16"/>
              </w:rPr>
              <w:t>not specialized</w:t>
            </w:r>
          </w:p>
        </w:tc>
      </w:tr>
      <w:tr w:rsidR="002A2724" w:rsidRPr="00115FF0" w14:paraId="78DFEA27" w14:textId="77777777" w:rsidTr="00662D38">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4C6AF2B" w14:textId="77777777" w:rsidR="002A2724" w:rsidRPr="00115FF0" w:rsidRDefault="002A2724" w:rsidP="002A2724">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453AE6A1" w14:textId="77777777" w:rsidR="002A2724" w:rsidRPr="00115FF0" w:rsidRDefault="002A2724" w:rsidP="002A2724">
            <w:pPr>
              <w:pStyle w:val="TableEntry"/>
              <w:rPr>
                <w:sz w:val="16"/>
              </w:rPr>
            </w:pPr>
            <w:r w:rsidRPr="00115FF0">
              <w:rPr>
                <w:sz w:val="16"/>
              </w:rPr>
              <w:t>EventTypeCode</w:t>
            </w:r>
          </w:p>
        </w:tc>
        <w:tc>
          <w:tcPr>
            <w:tcW w:w="720" w:type="dxa"/>
            <w:tcBorders>
              <w:top w:val="single" w:sz="4" w:space="0" w:color="auto"/>
              <w:left w:val="single" w:sz="4" w:space="0" w:color="auto"/>
              <w:bottom w:val="single" w:sz="4" w:space="0" w:color="auto"/>
              <w:right w:val="single" w:sz="4" w:space="0" w:color="auto"/>
            </w:tcBorders>
            <w:vAlign w:val="center"/>
          </w:tcPr>
          <w:p w14:paraId="7FAE7870" w14:textId="77777777" w:rsidR="002A2724" w:rsidRPr="00115FF0" w:rsidRDefault="002A2724" w:rsidP="002A2724">
            <w:pPr>
              <w:pStyle w:val="TableEntry"/>
              <w:jc w:val="center"/>
              <w:rPr>
                <w:sz w:val="16"/>
              </w:rPr>
            </w:pPr>
            <w:r w:rsidRPr="00115FF0">
              <w:rPr>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634F6B9A" w14:textId="30700F5B" w:rsidR="002A2724" w:rsidRPr="00115FF0" w:rsidRDefault="002A2724" w:rsidP="001D3EA5">
            <w:pPr>
              <w:pStyle w:val="TableEntry"/>
              <w:rPr>
                <w:sz w:val="16"/>
              </w:rPr>
            </w:pPr>
            <w:r w:rsidRPr="00115FF0">
              <w:rPr>
                <w:sz w:val="16"/>
              </w:rPr>
              <w:t>EV(“</w:t>
            </w:r>
            <w:r w:rsidR="001D3EA5" w:rsidRPr="00115FF0">
              <w:rPr>
                <w:sz w:val="16"/>
              </w:rPr>
              <w:t>PCC-</w:t>
            </w:r>
            <w:r w:rsidR="00316BBC" w:rsidRPr="00115FF0">
              <w:rPr>
                <w:sz w:val="16"/>
              </w:rPr>
              <w:t>23</w:t>
            </w:r>
            <w:r w:rsidRPr="00115FF0">
              <w:rPr>
                <w:sz w:val="16"/>
              </w:rPr>
              <w:t xml:space="preserve">”, “IHE Transactions”, “Patient </w:t>
            </w:r>
            <w:r w:rsidR="001D3EA5" w:rsidRPr="00115FF0">
              <w:rPr>
                <w:sz w:val="16"/>
              </w:rPr>
              <w:t>Admission</w:t>
            </w:r>
            <w:r w:rsidRPr="00115FF0">
              <w:rPr>
                <w:sz w:val="16"/>
              </w:rPr>
              <w:t>”)</w:t>
            </w:r>
          </w:p>
        </w:tc>
      </w:tr>
      <w:tr w:rsidR="002A2724" w:rsidRPr="00115FF0" w14:paraId="0A85E0FC" w14:textId="77777777" w:rsidTr="00662D38">
        <w:trPr>
          <w:cantSplit/>
        </w:trPr>
        <w:tc>
          <w:tcPr>
            <w:tcW w:w="9666" w:type="dxa"/>
            <w:gridSpan w:val="4"/>
            <w:tcBorders>
              <w:top w:val="single" w:sz="4" w:space="0" w:color="auto"/>
              <w:left w:val="single" w:sz="4" w:space="0" w:color="auto"/>
              <w:bottom w:val="single" w:sz="4" w:space="0" w:color="auto"/>
              <w:right w:val="single" w:sz="4" w:space="0" w:color="auto"/>
            </w:tcBorders>
          </w:tcPr>
          <w:p w14:paraId="4126D9FF" w14:textId="77777777" w:rsidR="002A2724" w:rsidRPr="00115FF0" w:rsidRDefault="002A2724" w:rsidP="00662D38">
            <w:pPr>
              <w:pStyle w:val="TableEntry"/>
            </w:pPr>
            <w:r w:rsidRPr="00115FF0">
              <w:t>Source (</w:t>
            </w:r>
            <w:r w:rsidR="009E79B9" w:rsidRPr="00115FF0">
              <w:t>ADT Patient Registration</w:t>
            </w:r>
            <w:r w:rsidRPr="00115FF0">
              <w:t>) (1)</w:t>
            </w:r>
          </w:p>
        </w:tc>
      </w:tr>
      <w:tr w:rsidR="002A2724" w:rsidRPr="00115FF0" w14:paraId="32E5FA39" w14:textId="77777777" w:rsidTr="00662D38">
        <w:trPr>
          <w:cantSplit/>
        </w:trPr>
        <w:tc>
          <w:tcPr>
            <w:tcW w:w="9666" w:type="dxa"/>
            <w:gridSpan w:val="4"/>
            <w:tcBorders>
              <w:top w:val="single" w:sz="4" w:space="0" w:color="auto"/>
              <w:left w:val="single" w:sz="4" w:space="0" w:color="auto"/>
              <w:bottom w:val="single" w:sz="4" w:space="0" w:color="auto"/>
              <w:right w:val="single" w:sz="4" w:space="0" w:color="auto"/>
            </w:tcBorders>
          </w:tcPr>
          <w:p w14:paraId="4D14D2C0" w14:textId="77777777" w:rsidR="002A2724" w:rsidRPr="00115FF0" w:rsidRDefault="002A2724" w:rsidP="00662D38">
            <w:pPr>
              <w:pStyle w:val="TableEntry"/>
            </w:pPr>
            <w:r w:rsidRPr="00115FF0">
              <w:t>Destination (</w:t>
            </w:r>
            <w:r w:rsidR="00F951FE" w:rsidRPr="00115FF0">
              <w:t xml:space="preserve">Emergency Department Information System or </w:t>
            </w:r>
            <w:r w:rsidR="003D5823" w:rsidRPr="00115FF0">
              <w:t>Tracker</w:t>
            </w:r>
            <w:r w:rsidR="00F951FE" w:rsidRPr="00115FF0">
              <w:t xml:space="preserve"> or both</w:t>
            </w:r>
            <w:r w:rsidRPr="00115FF0">
              <w:t>) (1</w:t>
            </w:r>
            <w:r w:rsidR="00F951FE" w:rsidRPr="00115FF0">
              <w:t>..*</w:t>
            </w:r>
            <w:r w:rsidRPr="00115FF0">
              <w:t>)</w:t>
            </w:r>
          </w:p>
        </w:tc>
      </w:tr>
      <w:tr w:rsidR="002A2724" w:rsidRPr="00115FF0" w14:paraId="65864328" w14:textId="77777777" w:rsidTr="00662D38">
        <w:trPr>
          <w:cantSplit/>
        </w:trPr>
        <w:tc>
          <w:tcPr>
            <w:tcW w:w="9666" w:type="dxa"/>
            <w:gridSpan w:val="4"/>
            <w:tcBorders>
              <w:top w:val="single" w:sz="4" w:space="0" w:color="auto"/>
              <w:left w:val="single" w:sz="4" w:space="0" w:color="auto"/>
              <w:bottom w:val="single" w:sz="4" w:space="0" w:color="auto"/>
              <w:right w:val="single" w:sz="4" w:space="0" w:color="auto"/>
            </w:tcBorders>
          </w:tcPr>
          <w:p w14:paraId="3BBD3AD1" w14:textId="77777777" w:rsidR="002A2724" w:rsidRPr="00115FF0" w:rsidRDefault="002A2724" w:rsidP="00662D38">
            <w:pPr>
              <w:pStyle w:val="TableEntry"/>
            </w:pPr>
            <w:r w:rsidRPr="00115FF0">
              <w:t>Audit Source (1)</w:t>
            </w:r>
          </w:p>
        </w:tc>
      </w:tr>
      <w:tr w:rsidR="002A2724" w:rsidRPr="00115FF0" w14:paraId="14DE87E5" w14:textId="77777777" w:rsidTr="00662D38">
        <w:trPr>
          <w:cantSplit/>
        </w:trPr>
        <w:tc>
          <w:tcPr>
            <w:tcW w:w="9666" w:type="dxa"/>
            <w:gridSpan w:val="4"/>
            <w:tcBorders>
              <w:top w:val="single" w:sz="4" w:space="0" w:color="auto"/>
              <w:left w:val="single" w:sz="4" w:space="0" w:color="auto"/>
              <w:bottom w:val="single" w:sz="4" w:space="0" w:color="auto"/>
              <w:right w:val="single" w:sz="4" w:space="0" w:color="auto"/>
            </w:tcBorders>
          </w:tcPr>
          <w:p w14:paraId="6ACB5090" w14:textId="77777777" w:rsidR="002A2724" w:rsidRPr="00115FF0" w:rsidRDefault="002A2724" w:rsidP="00662D38">
            <w:pPr>
              <w:pStyle w:val="TableEntry"/>
            </w:pPr>
            <w:r w:rsidRPr="00115FF0">
              <w:t>Patient (1)</w:t>
            </w:r>
          </w:p>
        </w:tc>
      </w:tr>
    </w:tbl>
    <w:p w14:paraId="38101F1A" w14:textId="77777777" w:rsidR="002A2724" w:rsidRPr="00115FF0" w:rsidRDefault="002A2724" w:rsidP="002A2724">
      <w:pPr>
        <w:pStyle w:val="BodyText"/>
        <w:rPr>
          <w:i/>
        </w:rPr>
      </w:pPr>
      <w:r w:rsidRPr="00115FF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A2724" w:rsidRPr="00115FF0" w14:paraId="0135F38C" w14:textId="77777777" w:rsidTr="002A2724">
        <w:trPr>
          <w:cantSplit/>
        </w:trPr>
        <w:tc>
          <w:tcPr>
            <w:tcW w:w="1548" w:type="dxa"/>
            <w:vMerge w:val="restart"/>
          </w:tcPr>
          <w:p w14:paraId="5D860A26" w14:textId="77777777" w:rsidR="002A2724" w:rsidRPr="00115FF0" w:rsidRDefault="002A2724" w:rsidP="00662D38">
            <w:pPr>
              <w:pStyle w:val="TableEntryHeader"/>
            </w:pPr>
            <w:r w:rsidRPr="00115FF0">
              <w:t>Source</w:t>
            </w:r>
          </w:p>
          <w:p w14:paraId="7A404E9C" w14:textId="77777777" w:rsidR="002A2724" w:rsidRPr="00365426" w:rsidRDefault="002A2724" w:rsidP="00662D38">
            <w:pPr>
              <w:pStyle w:val="TableEntry"/>
              <w:jc w:val="center"/>
              <w:rPr>
                <w:bCs/>
                <w:sz w:val="12"/>
              </w:rPr>
            </w:pPr>
            <w:r w:rsidRPr="00365426">
              <w:rPr>
                <w:bCs/>
                <w:sz w:val="12"/>
              </w:rPr>
              <w:t>AuditMessage/</w:t>
            </w:r>
            <w:r w:rsidRPr="00365426">
              <w:rPr>
                <w:bCs/>
                <w:sz w:val="12"/>
              </w:rPr>
              <w:br/>
              <w:t>ActiveParticipant</w:t>
            </w:r>
          </w:p>
        </w:tc>
        <w:tc>
          <w:tcPr>
            <w:tcW w:w="2520" w:type="dxa"/>
            <w:vAlign w:val="center"/>
          </w:tcPr>
          <w:p w14:paraId="1014ABB7" w14:textId="77777777" w:rsidR="002A2724" w:rsidRPr="00115FF0" w:rsidRDefault="002A2724" w:rsidP="002A2724">
            <w:pPr>
              <w:pStyle w:val="TableEntry"/>
              <w:rPr>
                <w:i/>
                <w:sz w:val="16"/>
              </w:rPr>
            </w:pPr>
            <w:r w:rsidRPr="00115FF0">
              <w:rPr>
                <w:i/>
                <w:sz w:val="16"/>
              </w:rPr>
              <w:t>UserID</w:t>
            </w:r>
          </w:p>
        </w:tc>
        <w:tc>
          <w:tcPr>
            <w:tcW w:w="630" w:type="dxa"/>
            <w:vAlign w:val="center"/>
          </w:tcPr>
          <w:p w14:paraId="040C3478" w14:textId="77777777" w:rsidR="002A2724" w:rsidRPr="00365426" w:rsidRDefault="002A2724" w:rsidP="00662D38">
            <w:pPr>
              <w:pStyle w:val="TableEntry"/>
              <w:jc w:val="center"/>
              <w:rPr>
                <w:i/>
                <w:iCs/>
                <w:sz w:val="16"/>
              </w:rPr>
            </w:pPr>
            <w:r w:rsidRPr="00365426">
              <w:rPr>
                <w:i/>
                <w:iCs/>
                <w:sz w:val="16"/>
              </w:rPr>
              <w:t>U</w:t>
            </w:r>
          </w:p>
        </w:tc>
        <w:tc>
          <w:tcPr>
            <w:tcW w:w="4968" w:type="dxa"/>
            <w:vAlign w:val="center"/>
          </w:tcPr>
          <w:p w14:paraId="6345A0C8" w14:textId="77777777" w:rsidR="002A2724" w:rsidRPr="00115FF0" w:rsidRDefault="002A2724" w:rsidP="00F951FE">
            <w:pPr>
              <w:pStyle w:val="TableEntry"/>
              <w:keepNext/>
              <w:tabs>
                <w:tab w:val="num" w:pos="2160"/>
                <w:tab w:val="num" w:pos="2880"/>
                <w:tab w:val="num" w:pos="3600"/>
                <w:tab w:val="num" w:pos="4320"/>
                <w:tab w:val="num" w:pos="5040"/>
              </w:tabs>
              <w:outlineLvl w:val="5"/>
              <w:rPr>
                <w:i/>
                <w:sz w:val="16"/>
              </w:rPr>
            </w:pPr>
            <w:r w:rsidRPr="00115FF0">
              <w:rPr>
                <w:i/>
                <w:sz w:val="16"/>
              </w:rPr>
              <w:t>not specialized</w:t>
            </w:r>
          </w:p>
        </w:tc>
      </w:tr>
      <w:tr w:rsidR="002A2724" w:rsidRPr="00115FF0" w14:paraId="4084DF7D" w14:textId="77777777" w:rsidTr="002A2724">
        <w:trPr>
          <w:cantSplit/>
        </w:trPr>
        <w:tc>
          <w:tcPr>
            <w:tcW w:w="1548" w:type="dxa"/>
            <w:vMerge/>
            <w:textDirection w:val="btLr"/>
            <w:vAlign w:val="center"/>
          </w:tcPr>
          <w:p w14:paraId="0DCD0200" w14:textId="77777777" w:rsidR="002A2724" w:rsidRPr="00115FF0" w:rsidRDefault="002A2724" w:rsidP="002A2724">
            <w:pPr>
              <w:pStyle w:val="TableLabel"/>
              <w:rPr>
                <w:rFonts w:ascii="Times New Roman" w:hAnsi="Times New Roman"/>
                <w:noProof w:val="0"/>
                <w:sz w:val="16"/>
              </w:rPr>
            </w:pPr>
          </w:p>
        </w:tc>
        <w:tc>
          <w:tcPr>
            <w:tcW w:w="2520" w:type="dxa"/>
            <w:vAlign w:val="center"/>
          </w:tcPr>
          <w:p w14:paraId="0CD28010" w14:textId="77777777" w:rsidR="002A2724" w:rsidRPr="00115FF0" w:rsidRDefault="002A2724" w:rsidP="002A2724">
            <w:pPr>
              <w:pStyle w:val="TableEntry"/>
              <w:rPr>
                <w:sz w:val="16"/>
              </w:rPr>
            </w:pPr>
            <w:r w:rsidRPr="00115FF0">
              <w:rPr>
                <w:sz w:val="16"/>
              </w:rPr>
              <w:t>AlternativeUserID</w:t>
            </w:r>
          </w:p>
        </w:tc>
        <w:tc>
          <w:tcPr>
            <w:tcW w:w="630" w:type="dxa"/>
            <w:vAlign w:val="center"/>
          </w:tcPr>
          <w:p w14:paraId="02879E6D" w14:textId="77777777" w:rsidR="002A2724" w:rsidRPr="00115FF0" w:rsidRDefault="002A2724" w:rsidP="002A2724">
            <w:pPr>
              <w:pStyle w:val="TableEntry"/>
              <w:jc w:val="center"/>
              <w:rPr>
                <w:sz w:val="16"/>
              </w:rPr>
            </w:pPr>
            <w:r w:rsidRPr="00115FF0">
              <w:rPr>
                <w:sz w:val="16"/>
              </w:rPr>
              <w:t>M</w:t>
            </w:r>
          </w:p>
        </w:tc>
        <w:tc>
          <w:tcPr>
            <w:tcW w:w="4968" w:type="dxa"/>
            <w:vAlign w:val="center"/>
          </w:tcPr>
          <w:p w14:paraId="27D564B3" w14:textId="77777777" w:rsidR="002A2724" w:rsidRPr="00115FF0" w:rsidRDefault="002A2724" w:rsidP="002A2724">
            <w:pPr>
              <w:pStyle w:val="TableEntry"/>
              <w:rPr>
                <w:i/>
                <w:iCs/>
                <w:sz w:val="16"/>
              </w:rPr>
            </w:pPr>
            <w:r w:rsidRPr="00115FF0">
              <w:rPr>
                <w:sz w:val="16"/>
              </w:rPr>
              <w:t>the process ID as used within the local operating system in the local system logs.</w:t>
            </w:r>
          </w:p>
        </w:tc>
      </w:tr>
      <w:tr w:rsidR="002A2724" w:rsidRPr="00115FF0" w14:paraId="6D4B79E3" w14:textId="77777777" w:rsidTr="002A2724">
        <w:trPr>
          <w:cantSplit/>
        </w:trPr>
        <w:tc>
          <w:tcPr>
            <w:tcW w:w="1548" w:type="dxa"/>
            <w:vMerge/>
            <w:textDirection w:val="btLr"/>
            <w:vAlign w:val="center"/>
          </w:tcPr>
          <w:p w14:paraId="447E96F0" w14:textId="77777777" w:rsidR="002A2724" w:rsidRPr="00115FF0" w:rsidRDefault="002A2724" w:rsidP="002A2724">
            <w:pPr>
              <w:pStyle w:val="TableLabel"/>
              <w:rPr>
                <w:rFonts w:ascii="Times New Roman" w:hAnsi="Times New Roman"/>
                <w:noProof w:val="0"/>
                <w:sz w:val="16"/>
              </w:rPr>
            </w:pPr>
          </w:p>
        </w:tc>
        <w:tc>
          <w:tcPr>
            <w:tcW w:w="2520" w:type="dxa"/>
            <w:vAlign w:val="center"/>
          </w:tcPr>
          <w:p w14:paraId="47715326" w14:textId="77777777" w:rsidR="002A2724" w:rsidRPr="00115FF0" w:rsidRDefault="002A2724" w:rsidP="002A2724">
            <w:pPr>
              <w:pStyle w:val="TableEntry"/>
              <w:rPr>
                <w:i/>
                <w:iCs/>
                <w:sz w:val="16"/>
              </w:rPr>
            </w:pPr>
            <w:r w:rsidRPr="00115FF0">
              <w:rPr>
                <w:i/>
                <w:iCs/>
                <w:sz w:val="16"/>
              </w:rPr>
              <w:t>UserName</w:t>
            </w:r>
          </w:p>
        </w:tc>
        <w:tc>
          <w:tcPr>
            <w:tcW w:w="630" w:type="dxa"/>
            <w:vAlign w:val="center"/>
          </w:tcPr>
          <w:p w14:paraId="618FAA1A" w14:textId="77777777" w:rsidR="002A2724" w:rsidRPr="00115FF0" w:rsidRDefault="002A2724" w:rsidP="002A2724">
            <w:pPr>
              <w:pStyle w:val="TableEntry"/>
              <w:jc w:val="center"/>
              <w:rPr>
                <w:i/>
                <w:iCs/>
                <w:sz w:val="16"/>
              </w:rPr>
            </w:pPr>
            <w:r w:rsidRPr="00115FF0">
              <w:rPr>
                <w:i/>
                <w:iCs/>
                <w:sz w:val="16"/>
              </w:rPr>
              <w:t>U</w:t>
            </w:r>
          </w:p>
        </w:tc>
        <w:tc>
          <w:tcPr>
            <w:tcW w:w="4968" w:type="dxa"/>
            <w:vAlign w:val="center"/>
          </w:tcPr>
          <w:p w14:paraId="5F7D845B" w14:textId="77777777" w:rsidR="002A2724" w:rsidRPr="00115FF0" w:rsidRDefault="002A2724" w:rsidP="002A2724">
            <w:pPr>
              <w:pStyle w:val="TableEntry"/>
              <w:rPr>
                <w:i/>
                <w:iCs/>
                <w:sz w:val="16"/>
              </w:rPr>
            </w:pPr>
            <w:r w:rsidRPr="00115FF0">
              <w:rPr>
                <w:i/>
                <w:iCs/>
                <w:sz w:val="16"/>
              </w:rPr>
              <w:t>not specialized</w:t>
            </w:r>
          </w:p>
        </w:tc>
      </w:tr>
      <w:tr w:rsidR="002A2724" w:rsidRPr="00115FF0" w14:paraId="0BF85F1E" w14:textId="77777777" w:rsidTr="002A2724">
        <w:trPr>
          <w:cantSplit/>
        </w:trPr>
        <w:tc>
          <w:tcPr>
            <w:tcW w:w="1548" w:type="dxa"/>
            <w:vMerge/>
            <w:textDirection w:val="btLr"/>
            <w:vAlign w:val="center"/>
          </w:tcPr>
          <w:p w14:paraId="038FE9B6" w14:textId="77777777" w:rsidR="002A2724" w:rsidRPr="00115FF0" w:rsidRDefault="002A2724" w:rsidP="002A2724">
            <w:pPr>
              <w:pStyle w:val="TableLabel"/>
              <w:rPr>
                <w:rFonts w:ascii="Times New Roman" w:hAnsi="Times New Roman"/>
                <w:noProof w:val="0"/>
                <w:sz w:val="16"/>
              </w:rPr>
            </w:pPr>
          </w:p>
        </w:tc>
        <w:tc>
          <w:tcPr>
            <w:tcW w:w="2520" w:type="dxa"/>
            <w:vAlign w:val="center"/>
          </w:tcPr>
          <w:p w14:paraId="4305A27D" w14:textId="77777777" w:rsidR="002A2724" w:rsidRPr="00115FF0" w:rsidRDefault="002A2724" w:rsidP="002A2724">
            <w:pPr>
              <w:pStyle w:val="TableEntry"/>
              <w:rPr>
                <w:i/>
                <w:iCs/>
                <w:sz w:val="16"/>
              </w:rPr>
            </w:pPr>
            <w:r w:rsidRPr="00115FF0">
              <w:rPr>
                <w:i/>
                <w:iCs/>
                <w:sz w:val="16"/>
              </w:rPr>
              <w:t>UserIsRequestor</w:t>
            </w:r>
          </w:p>
        </w:tc>
        <w:tc>
          <w:tcPr>
            <w:tcW w:w="630" w:type="dxa"/>
            <w:vAlign w:val="center"/>
          </w:tcPr>
          <w:p w14:paraId="4A37782A" w14:textId="77777777" w:rsidR="002A2724" w:rsidRPr="00115FF0" w:rsidRDefault="002A2724" w:rsidP="002A2724">
            <w:pPr>
              <w:pStyle w:val="TableEntry"/>
              <w:jc w:val="center"/>
              <w:rPr>
                <w:iCs/>
                <w:sz w:val="16"/>
              </w:rPr>
            </w:pPr>
            <w:r w:rsidRPr="00115FF0">
              <w:rPr>
                <w:i/>
                <w:iCs/>
                <w:sz w:val="16"/>
              </w:rPr>
              <w:t>U</w:t>
            </w:r>
          </w:p>
        </w:tc>
        <w:tc>
          <w:tcPr>
            <w:tcW w:w="4968" w:type="dxa"/>
            <w:vAlign w:val="center"/>
          </w:tcPr>
          <w:p w14:paraId="4D09CC88" w14:textId="77777777" w:rsidR="002A2724" w:rsidRPr="00115FF0" w:rsidRDefault="002A2724" w:rsidP="002A2724">
            <w:pPr>
              <w:pStyle w:val="TableEntry"/>
              <w:rPr>
                <w:iCs/>
                <w:sz w:val="16"/>
              </w:rPr>
            </w:pPr>
            <w:r w:rsidRPr="00115FF0">
              <w:rPr>
                <w:i/>
                <w:iCs/>
                <w:sz w:val="16"/>
              </w:rPr>
              <w:t>not specialized</w:t>
            </w:r>
          </w:p>
        </w:tc>
      </w:tr>
      <w:tr w:rsidR="002A2724" w:rsidRPr="00115FF0" w14:paraId="501A6F81" w14:textId="77777777" w:rsidTr="002A2724">
        <w:trPr>
          <w:cantSplit/>
        </w:trPr>
        <w:tc>
          <w:tcPr>
            <w:tcW w:w="1548" w:type="dxa"/>
            <w:vMerge/>
            <w:textDirection w:val="btLr"/>
            <w:vAlign w:val="center"/>
          </w:tcPr>
          <w:p w14:paraId="5265AFFB" w14:textId="77777777" w:rsidR="002A2724" w:rsidRPr="00115FF0" w:rsidRDefault="002A2724" w:rsidP="002A2724">
            <w:pPr>
              <w:pStyle w:val="TableLabel"/>
              <w:rPr>
                <w:rFonts w:ascii="Times New Roman" w:hAnsi="Times New Roman"/>
                <w:noProof w:val="0"/>
                <w:sz w:val="16"/>
              </w:rPr>
            </w:pPr>
          </w:p>
        </w:tc>
        <w:tc>
          <w:tcPr>
            <w:tcW w:w="2520" w:type="dxa"/>
            <w:vAlign w:val="center"/>
          </w:tcPr>
          <w:p w14:paraId="221CFEDC" w14:textId="77777777" w:rsidR="002A2724" w:rsidRPr="00115FF0" w:rsidRDefault="002A2724" w:rsidP="002A2724">
            <w:pPr>
              <w:pStyle w:val="TableEntry"/>
              <w:rPr>
                <w:sz w:val="16"/>
              </w:rPr>
            </w:pPr>
            <w:r w:rsidRPr="00115FF0">
              <w:rPr>
                <w:sz w:val="16"/>
              </w:rPr>
              <w:t>RoleIDCode</w:t>
            </w:r>
          </w:p>
        </w:tc>
        <w:tc>
          <w:tcPr>
            <w:tcW w:w="630" w:type="dxa"/>
            <w:vAlign w:val="center"/>
          </w:tcPr>
          <w:p w14:paraId="4D6A0D1F" w14:textId="77777777" w:rsidR="002A2724" w:rsidRPr="00115FF0" w:rsidRDefault="002A2724" w:rsidP="002A2724">
            <w:pPr>
              <w:pStyle w:val="TableEntry"/>
              <w:jc w:val="center"/>
              <w:rPr>
                <w:sz w:val="16"/>
              </w:rPr>
            </w:pPr>
            <w:r w:rsidRPr="00115FF0">
              <w:rPr>
                <w:sz w:val="16"/>
              </w:rPr>
              <w:t>M</w:t>
            </w:r>
          </w:p>
        </w:tc>
        <w:tc>
          <w:tcPr>
            <w:tcW w:w="4968" w:type="dxa"/>
            <w:vAlign w:val="center"/>
          </w:tcPr>
          <w:p w14:paraId="788637DF" w14:textId="77777777" w:rsidR="002A2724" w:rsidRPr="00115FF0" w:rsidRDefault="002A2724" w:rsidP="002A2724">
            <w:pPr>
              <w:pStyle w:val="TableEntry"/>
              <w:rPr>
                <w:sz w:val="16"/>
              </w:rPr>
            </w:pPr>
            <w:r w:rsidRPr="00115FF0">
              <w:rPr>
                <w:sz w:val="16"/>
              </w:rPr>
              <w:t>EV(110153, DCM, “Source”)</w:t>
            </w:r>
          </w:p>
        </w:tc>
      </w:tr>
      <w:tr w:rsidR="002A2724" w:rsidRPr="00115FF0" w14:paraId="716B198F" w14:textId="77777777" w:rsidTr="002A2724">
        <w:trPr>
          <w:cantSplit/>
        </w:trPr>
        <w:tc>
          <w:tcPr>
            <w:tcW w:w="1548" w:type="dxa"/>
            <w:vMerge/>
            <w:textDirection w:val="btLr"/>
            <w:vAlign w:val="center"/>
          </w:tcPr>
          <w:p w14:paraId="21348DB1" w14:textId="77777777" w:rsidR="002A2724" w:rsidRPr="00115FF0" w:rsidRDefault="002A2724" w:rsidP="002A2724">
            <w:pPr>
              <w:pStyle w:val="TableLabel"/>
              <w:rPr>
                <w:rFonts w:ascii="Times New Roman" w:hAnsi="Times New Roman"/>
                <w:noProof w:val="0"/>
                <w:sz w:val="16"/>
              </w:rPr>
            </w:pPr>
          </w:p>
        </w:tc>
        <w:tc>
          <w:tcPr>
            <w:tcW w:w="2520" w:type="dxa"/>
            <w:vAlign w:val="center"/>
          </w:tcPr>
          <w:p w14:paraId="782C935E" w14:textId="77777777" w:rsidR="002A2724" w:rsidRPr="00115FF0" w:rsidRDefault="002A2724" w:rsidP="002A2724">
            <w:pPr>
              <w:pStyle w:val="TableEntry"/>
              <w:rPr>
                <w:iCs/>
                <w:sz w:val="16"/>
              </w:rPr>
            </w:pPr>
            <w:r w:rsidRPr="00115FF0">
              <w:rPr>
                <w:iCs/>
                <w:sz w:val="16"/>
              </w:rPr>
              <w:t>NetworkAccessPointTypeCode</w:t>
            </w:r>
          </w:p>
        </w:tc>
        <w:tc>
          <w:tcPr>
            <w:tcW w:w="630" w:type="dxa"/>
            <w:vAlign w:val="center"/>
          </w:tcPr>
          <w:p w14:paraId="611E75B5" w14:textId="77777777" w:rsidR="002A2724" w:rsidRPr="00115FF0" w:rsidRDefault="002A2724" w:rsidP="002A2724">
            <w:pPr>
              <w:pStyle w:val="TableEntry"/>
              <w:jc w:val="center"/>
              <w:rPr>
                <w:iCs/>
                <w:sz w:val="16"/>
              </w:rPr>
            </w:pPr>
            <w:r w:rsidRPr="00115FF0">
              <w:rPr>
                <w:iCs/>
                <w:sz w:val="16"/>
              </w:rPr>
              <w:t>M</w:t>
            </w:r>
          </w:p>
        </w:tc>
        <w:tc>
          <w:tcPr>
            <w:tcW w:w="4968" w:type="dxa"/>
            <w:vAlign w:val="center"/>
          </w:tcPr>
          <w:p w14:paraId="689684A2" w14:textId="77777777" w:rsidR="002A2724" w:rsidRPr="00115FF0" w:rsidRDefault="002A2724" w:rsidP="002A2724">
            <w:pPr>
              <w:pStyle w:val="TableEntry"/>
              <w:rPr>
                <w:sz w:val="16"/>
              </w:rPr>
            </w:pPr>
            <w:r w:rsidRPr="00115FF0">
              <w:rPr>
                <w:sz w:val="16"/>
              </w:rPr>
              <w:t>“1” for machine (DNS) name, “2” for IP address</w:t>
            </w:r>
          </w:p>
        </w:tc>
      </w:tr>
      <w:tr w:rsidR="002A2724" w:rsidRPr="00115FF0" w14:paraId="674165FD" w14:textId="77777777" w:rsidTr="002A2724">
        <w:trPr>
          <w:cantSplit/>
        </w:trPr>
        <w:tc>
          <w:tcPr>
            <w:tcW w:w="1548" w:type="dxa"/>
            <w:vMerge/>
            <w:textDirection w:val="btLr"/>
            <w:vAlign w:val="center"/>
          </w:tcPr>
          <w:p w14:paraId="34C07391" w14:textId="77777777" w:rsidR="002A2724" w:rsidRPr="00115FF0" w:rsidRDefault="002A2724" w:rsidP="002A2724">
            <w:pPr>
              <w:pStyle w:val="TableLabel"/>
              <w:rPr>
                <w:rFonts w:ascii="Times New Roman" w:hAnsi="Times New Roman"/>
                <w:noProof w:val="0"/>
                <w:sz w:val="16"/>
              </w:rPr>
            </w:pPr>
          </w:p>
        </w:tc>
        <w:tc>
          <w:tcPr>
            <w:tcW w:w="2520" w:type="dxa"/>
            <w:vAlign w:val="center"/>
          </w:tcPr>
          <w:p w14:paraId="561E5BD0" w14:textId="77777777" w:rsidR="002A2724" w:rsidRPr="00115FF0" w:rsidRDefault="002A2724" w:rsidP="002A2724">
            <w:pPr>
              <w:pStyle w:val="TableEntry"/>
              <w:rPr>
                <w:iCs/>
                <w:sz w:val="16"/>
              </w:rPr>
            </w:pPr>
            <w:r w:rsidRPr="00115FF0">
              <w:rPr>
                <w:iCs/>
                <w:sz w:val="16"/>
              </w:rPr>
              <w:t>NetworkAccessPointID</w:t>
            </w:r>
          </w:p>
        </w:tc>
        <w:tc>
          <w:tcPr>
            <w:tcW w:w="630" w:type="dxa"/>
            <w:vAlign w:val="center"/>
          </w:tcPr>
          <w:p w14:paraId="65B5281B" w14:textId="77777777" w:rsidR="002A2724" w:rsidRPr="00115FF0" w:rsidRDefault="002A2724" w:rsidP="002A2724">
            <w:pPr>
              <w:pStyle w:val="TableEntry"/>
              <w:jc w:val="center"/>
              <w:rPr>
                <w:iCs/>
                <w:sz w:val="16"/>
              </w:rPr>
            </w:pPr>
            <w:r w:rsidRPr="00115FF0">
              <w:rPr>
                <w:iCs/>
                <w:sz w:val="16"/>
              </w:rPr>
              <w:t>M</w:t>
            </w:r>
          </w:p>
        </w:tc>
        <w:tc>
          <w:tcPr>
            <w:tcW w:w="4968" w:type="dxa"/>
            <w:vAlign w:val="center"/>
          </w:tcPr>
          <w:p w14:paraId="71D08313" w14:textId="77777777" w:rsidR="002A2724" w:rsidRPr="00115FF0" w:rsidRDefault="002A2724" w:rsidP="002A2724">
            <w:pPr>
              <w:pStyle w:val="TableEntry"/>
              <w:rPr>
                <w:sz w:val="16"/>
              </w:rPr>
            </w:pPr>
            <w:r w:rsidRPr="00115FF0">
              <w:rPr>
                <w:sz w:val="16"/>
              </w:rPr>
              <w:t>the machine name or IP address.</w:t>
            </w:r>
          </w:p>
        </w:tc>
      </w:tr>
    </w:tbl>
    <w:p w14:paraId="482440F9" w14:textId="77777777" w:rsidR="007E5788" w:rsidRPr="00115FF0" w:rsidRDefault="007E5788" w:rsidP="002A2724">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E7599A" w:rsidRPr="00115FF0" w14:paraId="4F228400" w14:textId="77777777" w:rsidTr="00E7599A">
        <w:trPr>
          <w:cantSplit/>
        </w:trPr>
        <w:tc>
          <w:tcPr>
            <w:tcW w:w="1548" w:type="dxa"/>
            <w:vMerge w:val="restart"/>
          </w:tcPr>
          <w:p w14:paraId="3BFCA9D6" w14:textId="77777777" w:rsidR="00E7599A" w:rsidRPr="00115FF0" w:rsidRDefault="00E7599A" w:rsidP="00662D38">
            <w:pPr>
              <w:pStyle w:val="TableEntryHeader"/>
            </w:pPr>
            <w:r w:rsidRPr="00115FF0">
              <w:t>Destination</w:t>
            </w:r>
          </w:p>
          <w:p w14:paraId="670C38C1" w14:textId="77777777" w:rsidR="00E7599A" w:rsidRPr="00365426" w:rsidRDefault="00E7599A" w:rsidP="00662D38">
            <w:pPr>
              <w:pStyle w:val="TableEntry"/>
              <w:jc w:val="center"/>
              <w:rPr>
                <w:bCs/>
                <w:sz w:val="12"/>
              </w:rPr>
            </w:pPr>
            <w:r w:rsidRPr="00365426">
              <w:rPr>
                <w:bCs/>
                <w:sz w:val="12"/>
              </w:rPr>
              <w:t>AuditMessage/</w:t>
            </w:r>
            <w:r w:rsidRPr="00365426">
              <w:rPr>
                <w:bCs/>
                <w:sz w:val="12"/>
              </w:rPr>
              <w:br/>
              <w:t>ActiveParticipant</w:t>
            </w:r>
          </w:p>
        </w:tc>
        <w:tc>
          <w:tcPr>
            <w:tcW w:w="2520" w:type="dxa"/>
            <w:vAlign w:val="center"/>
          </w:tcPr>
          <w:p w14:paraId="5AEA1EED" w14:textId="77777777" w:rsidR="00E7599A" w:rsidRPr="00115FF0" w:rsidRDefault="00E7599A" w:rsidP="00E7599A">
            <w:pPr>
              <w:pStyle w:val="TableEntry"/>
              <w:rPr>
                <w:i/>
                <w:sz w:val="16"/>
              </w:rPr>
            </w:pPr>
            <w:r w:rsidRPr="00115FF0">
              <w:rPr>
                <w:i/>
                <w:sz w:val="16"/>
              </w:rPr>
              <w:t>UserID</w:t>
            </w:r>
          </w:p>
        </w:tc>
        <w:tc>
          <w:tcPr>
            <w:tcW w:w="630" w:type="dxa"/>
            <w:vAlign w:val="center"/>
          </w:tcPr>
          <w:p w14:paraId="62B149A1" w14:textId="77777777" w:rsidR="00E7599A" w:rsidRPr="00365426" w:rsidRDefault="00E7599A" w:rsidP="00662D38">
            <w:pPr>
              <w:pStyle w:val="TableEntry"/>
              <w:jc w:val="center"/>
              <w:rPr>
                <w:i/>
                <w:iCs/>
                <w:sz w:val="16"/>
              </w:rPr>
            </w:pPr>
            <w:r w:rsidRPr="00365426">
              <w:rPr>
                <w:i/>
                <w:iCs/>
                <w:sz w:val="16"/>
              </w:rPr>
              <w:t>U</w:t>
            </w:r>
          </w:p>
        </w:tc>
        <w:tc>
          <w:tcPr>
            <w:tcW w:w="4968" w:type="dxa"/>
            <w:vAlign w:val="center"/>
          </w:tcPr>
          <w:p w14:paraId="46629608" w14:textId="77777777" w:rsidR="00E7599A" w:rsidRPr="00115FF0" w:rsidRDefault="00E7599A" w:rsidP="00E7599A">
            <w:pPr>
              <w:pStyle w:val="TableEntry"/>
              <w:keepNext/>
              <w:tabs>
                <w:tab w:val="num" w:pos="2160"/>
                <w:tab w:val="num" w:pos="2880"/>
                <w:tab w:val="num" w:pos="3600"/>
                <w:tab w:val="num" w:pos="4320"/>
                <w:tab w:val="num" w:pos="5040"/>
              </w:tabs>
              <w:outlineLvl w:val="5"/>
              <w:rPr>
                <w:i/>
                <w:sz w:val="16"/>
              </w:rPr>
            </w:pPr>
            <w:r w:rsidRPr="00115FF0">
              <w:rPr>
                <w:i/>
                <w:sz w:val="16"/>
              </w:rPr>
              <w:t>not specialized</w:t>
            </w:r>
          </w:p>
        </w:tc>
      </w:tr>
      <w:tr w:rsidR="00E7599A" w:rsidRPr="00115FF0" w14:paraId="45627003" w14:textId="77777777" w:rsidTr="00E7599A">
        <w:trPr>
          <w:cantSplit/>
        </w:trPr>
        <w:tc>
          <w:tcPr>
            <w:tcW w:w="1548" w:type="dxa"/>
            <w:vMerge/>
            <w:textDirection w:val="btLr"/>
            <w:vAlign w:val="center"/>
          </w:tcPr>
          <w:p w14:paraId="7A2EDEB2" w14:textId="77777777" w:rsidR="00E7599A" w:rsidRPr="00115FF0" w:rsidRDefault="00E7599A" w:rsidP="00E7599A">
            <w:pPr>
              <w:pStyle w:val="TableLabel"/>
              <w:rPr>
                <w:rFonts w:ascii="Times New Roman" w:hAnsi="Times New Roman"/>
                <w:noProof w:val="0"/>
                <w:sz w:val="16"/>
              </w:rPr>
            </w:pPr>
          </w:p>
        </w:tc>
        <w:tc>
          <w:tcPr>
            <w:tcW w:w="2520" w:type="dxa"/>
            <w:vAlign w:val="center"/>
          </w:tcPr>
          <w:p w14:paraId="732245AD" w14:textId="77777777" w:rsidR="00E7599A" w:rsidRPr="00115FF0" w:rsidRDefault="00E7599A" w:rsidP="00E7599A">
            <w:pPr>
              <w:pStyle w:val="TableEntry"/>
              <w:rPr>
                <w:sz w:val="16"/>
              </w:rPr>
            </w:pPr>
            <w:r w:rsidRPr="00115FF0">
              <w:rPr>
                <w:sz w:val="16"/>
              </w:rPr>
              <w:t>AlternativeUserID</w:t>
            </w:r>
          </w:p>
        </w:tc>
        <w:tc>
          <w:tcPr>
            <w:tcW w:w="630" w:type="dxa"/>
            <w:vAlign w:val="center"/>
          </w:tcPr>
          <w:p w14:paraId="04D7F729" w14:textId="77777777" w:rsidR="00E7599A" w:rsidRPr="00115FF0" w:rsidRDefault="00E7599A" w:rsidP="00E7599A">
            <w:pPr>
              <w:pStyle w:val="TableEntry"/>
              <w:jc w:val="center"/>
              <w:rPr>
                <w:sz w:val="16"/>
              </w:rPr>
            </w:pPr>
            <w:r w:rsidRPr="00115FF0">
              <w:rPr>
                <w:sz w:val="16"/>
              </w:rPr>
              <w:t>M</w:t>
            </w:r>
          </w:p>
        </w:tc>
        <w:tc>
          <w:tcPr>
            <w:tcW w:w="4968" w:type="dxa"/>
            <w:vAlign w:val="center"/>
          </w:tcPr>
          <w:p w14:paraId="6C31965D" w14:textId="77777777" w:rsidR="00E7599A" w:rsidRPr="00115FF0" w:rsidRDefault="00E7599A" w:rsidP="00E7599A">
            <w:pPr>
              <w:pStyle w:val="TableEntry"/>
              <w:rPr>
                <w:i/>
                <w:iCs/>
                <w:sz w:val="16"/>
              </w:rPr>
            </w:pPr>
            <w:r w:rsidRPr="00115FF0">
              <w:rPr>
                <w:sz w:val="16"/>
              </w:rPr>
              <w:t>the process ID as used within the local operating system in the local system logs.</w:t>
            </w:r>
          </w:p>
        </w:tc>
      </w:tr>
      <w:tr w:rsidR="00E7599A" w:rsidRPr="00115FF0" w14:paraId="6DCF2538" w14:textId="77777777" w:rsidTr="00E7599A">
        <w:trPr>
          <w:cantSplit/>
        </w:trPr>
        <w:tc>
          <w:tcPr>
            <w:tcW w:w="1548" w:type="dxa"/>
            <w:vMerge/>
            <w:textDirection w:val="btLr"/>
            <w:vAlign w:val="center"/>
          </w:tcPr>
          <w:p w14:paraId="6C6FF13D" w14:textId="77777777" w:rsidR="00E7599A" w:rsidRPr="00115FF0" w:rsidRDefault="00E7599A" w:rsidP="00E7599A">
            <w:pPr>
              <w:pStyle w:val="TableLabel"/>
              <w:rPr>
                <w:rFonts w:ascii="Times New Roman" w:hAnsi="Times New Roman"/>
                <w:noProof w:val="0"/>
                <w:sz w:val="16"/>
              </w:rPr>
            </w:pPr>
          </w:p>
        </w:tc>
        <w:tc>
          <w:tcPr>
            <w:tcW w:w="2520" w:type="dxa"/>
            <w:vAlign w:val="center"/>
          </w:tcPr>
          <w:p w14:paraId="1D869C4F" w14:textId="77777777" w:rsidR="00E7599A" w:rsidRPr="00115FF0" w:rsidRDefault="00E7599A" w:rsidP="00E7599A">
            <w:pPr>
              <w:pStyle w:val="TableEntry"/>
              <w:rPr>
                <w:i/>
                <w:iCs/>
                <w:sz w:val="16"/>
              </w:rPr>
            </w:pPr>
            <w:r w:rsidRPr="00115FF0">
              <w:rPr>
                <w:i/>
                <w:iCs/>
                <w:sz w:val="16"/>
              </w:rPr>
              <w:t>UserName</w:t>
            </w:r>
          </w:p>
        </w:tc>
        <w:tc>
          <w:tcPr>
            <w:tcW w:w="630" w:type="dxa"/>
            <w:vAlign w:val="center"/>
          </w:tcPr>
          <w:p w14:paraId="502752F2" w14:textId="77777777" w:rsidR="00E7599A" w:rsidRPr="00115FF0" w:rsidRDefault="00E7599A" w:rsidP="00E7599A">
            <w:pPr>
              <w:pStyle w:val="TableEntry"/>
              <w:jc w:val="center"/>
              <w:rPr>
                <w:i/>
                <w:iCs/>
                <w:sz w:val="16"/>
              </w:rPr>
            </w:pPr>
            <w:r w:rsidRPr="00115FF0">
              <w:rPr>
                <w:i/>
                <w:iCs/>
                <w:sz w:val="16"/>
              </w:rPr>
              <w:t>U</w:t>
            </w:r>
          </w:p>
        </w:tc>
        <w:tc>
          <w:tcPr>
            <w:tcW w:w="4968" w:type="dxa"/>
            <w:vAlign w:val="center"/>
          </w:tcPr>
          <w:p w14:paraId="0FA5FC5D" w14:textId="77777777" w:rsidR="00E7599A" w:rsidRPr="00115FF0" w:rsidRDefault="00E7599A" w:rsidP="00E7599A">
            <w:pPr>
              <w:pStyle w:val="TableEntry"/>
              <w:rPr>
                <w:i/>
                <w:iCs/>
                <w:sz w:val="16"/>
              </w:rPr>
            </w:pPr>
            <w:r w:rsidRPr="00115FF0">
              <w:rPr>
                <w:i/>
                <w:iCs/>
                <w:sz w:val="16"/>
              </w:rPr>
              <w:t>not specialized</w:t>
            </w:r>
          </w:p>
        </w:tc>
      </w:tr>
      <w:tr w:rsidR="00E7599A" w:rsidRPr="00115FF0" w14:paraId="69E2E491" w14:textId="77777777" w:rsidTr="00E7599A">
        <w:trPr>
          <w:cantSplit/>
        </w:trPr>
        <w:tc>
          <w:tcPr>
            <w:tcW w:w="1548" w:type="dxa"/>
            <w:vMerge/>
            <w:textDirection w:val="btLr"/>
            <w:vAlign w:val="center"/>
          </w:tcPr>
          <w:p w14:paraId="3ED3C057" w14:textId="77777777" w:rsidR="00E7599A" w:rsidRPr="00115FF0" w:rsidRDefault="00E7599A" w:rsidP="00E7599A">
            <w:pPr>
              <w:pStyle w:val="TableLabel"/>
              <w:rPr>
                <w:rFonts w:ascii="Times New Roman" w:hAnsi="Times New Roman"/>
                <w:noProof w:val="0"/>
                <w:sz w:val="16"/>
              </w:rPr>
            </w:pPr>
          </w:p>
        </w:tc>
        <w:tc>
          <w:tcPr>
            <w:tcW w:w="2520" w:type="dxa"/>
            <w:vAlign w:val="center"/>
          </w:tcPr>
          <w:p w14:paraId="5C86B221" w14:textId="77777777" w:rsidR="00E7599A" w:rsidRPr="00115FF0" w:rsidRDefault="00E7599A" w:rsidP="00E7599A">
            <w:pPr>
              <w:pStyle w:val="TableEntry"/>
              <w:rPr>
                <w:i/>
                <w:iCs/>
                <w:sz w:val="16"/>
              </w:rPr>
            </w:pPr>
            <w:r w:rsidRPr="00115FF0">
              <w:rPr>
                <w:i/>
                <w:iCs/>
                <w:sz w:val="16"/>
              </w:rPr>
              <w:t>UserIsRequestor</w:t>
            </w:r>
          </w:p>
        </w:tc>
        <w:tc>
          <w:tcPr>
            <w:tcW w:w="630" w:type="dxa"/>
            <w:vAlign w:val="center"/>
          </w:tcPr>
          <w:p w14:paraId="366C84BD" w14:textId="77777777" w:rsidR="00E7599A" w:rsidRPr="00115FF0" w:rsidRDefault="00E7599A" w:rsidP="00E7599A">
            <w:pPr>
              <w:pStyle w:val="TableEntry"/>
              <w:jc w:val="center"/>
              <w:rPr>
                <w:iCs/>
                <w:sz w:val="16"/>
              </w:rPr>
            </w:pPr>
            <w:r w:rsidRPr="00115FF0">
              <w:rPr>
                <w:i/>
                <w:iCs/>
                <w:sz w:val="16"/>
              </w:rPr>
              <w:t>U</w:t>
            </w:r>
          </w:p>
        </w:tc>
        <w:tc>
          <w:tcPr>
            <w:tcW w:w="4968" w:type="dxa"/>
            <w:vAlign w:val="center"/>
          </w:tcPr>
          <w:p w14:paraId="7C2D1DF3" w14:textId="77777777" w:rsidR="00E7599A" w:rsidRPr="00115FF0" w:rsidRDefault="00E7599A" w:rsidP="00E7599A">
            <w:pPr>
              <w:pStyle w:val="TableEntry"/>
              <w:rPr>
                <w:iCs/>
                <w:sz w:val="16"/>
              </w:rPr>
            </w:pPr>
            <w:r w:rsidRPr="00115FF0">
              <w:rPr>
                <w:i/>
                <w:iCs/>
                <w:sz w:val="16"/>
              </w:rPr>
              <w:t>not specialized</w:t>
            </w:r>
          </w:p>
        </w:tc>
      </w:tr>
      <w:tr w:rsidR="00E7599A" w:rsidRPr="00115FF0" w14:paraId="0061AF80" w14:textId="77777777" w:rsidTr="00E7599A">
        <w:trPr>
          <w:cantSplit/>
        </w:trPr>
        <w:tc>
          <w:tcPr>
            <w:tcW w:w="1548" w:type="dxa"/>
            <w:vMerge/>
            <w:textDirection w:val="btLr"/>
            <w:vAlign w:val="center"/>
          </w:tcPr>
          <w:p w14:paraId="40678117" w14:textId="77777777" w:rsidR="00E7599A" w:rsidRPr="00115FF0" w:rsidRDefault="00E7599A" w:rsidP="00E7599A">
            <w:pPr>
              <w:pStyle w:val="TableLabel"/>
              <w:rPr>
                <w:rFonts w:ascii="Times New Roman" w:hAnsi="Times New Roman"/>
                <w:noProof w:val="0"/>
                <w:sz w:val="16"/>
              </w:rPr>
            </w:pPr>
          </w:p>
        </w:tc>
        <w:tc>
          <w:tcPr>
            <w:tcW w:w="2520" w:type="dxa"/>
            <w:vAlign w:val="center"/>
          </w:tcPr>
          <w:p w14:paraId="5DD03734" w14:textId="77777777" w:rsidR="00E7599A" w:rsidRPr="00115FF0" w:rsidRDefault="00E7599A" w:rsidP="00E7599A">
            <w:pPr>
              <w:pStyle w:val="TableEntry"/>
              <w:rPr>
                <w:sz w:val="16"/>
              </w:rPr>
            </w:pPr>
            <w:r w:rsidRPr="00115FF0">
              <w:rPr>
                <w:sz w:val="16"/>
              </w:rPr>
              <w:t>RoleIDCode</w:t>
            </w:r>
          </w:p>
        </w:tc>
        <w:tc>
          <w:tcPr>
            <w:tcW w:w="630" w:type="dxa"/>
            <w:vAlign w:val="center"/>
          </w:tcPr>
          <w:p w14:paraId="17E2BCA8" w14:textId="77777777" w:rsidR="00E7599A" w:rsidRPr="00115FF0" w:rsidRDefault="00E7599A" w:rsidP="00E7599A">
            <w:pPr>
              <w:pStyle w:val="TableEntry"/>
              <w:jc w:val="center"/>
              <w:rPr>
                <w:sz w:val="16"/>
              </w:rPr>
            </w:pPr>
            <w:r w:rsidRPr="00115FF0">
              <w:rPr>
                <w:sz w:val="16"/>
              </w:rPr>
              <w:t>M</w:t>
            </w:r>
          </w:p>
        </w:tc>
        <w:tc>
          <w:tcPr>
            <w:tcW w:w="4968" w:type="dxa"/>
            <w:vAlign w:val="center"/>
          </w:tcPr>
          <w:p w14:paraId="706C28AF" w14:textId="77777777" w:rsidR="00E7599A" w:rsidRPr="00115FF0" w:rsidRDefault="00A536B6" w:rsidP="00E7599A">
            <w:pPr>
              <w:pStyle w:val="TableEntry"/>
              <w:rPr>
                <w:sz w:val="16"/>
              </w:rPr>
            </w:pPr>
            <w:r w:rsidRPr="00115FF0">
              <w:rPr>
                <w:sz w:val="16"/>
              </w:rPr>
              <w:t>EV(110152, DCM, “Destination”)</w:t>
            </w:r>
          </w:p>
        </w:tc>
      </w:tr>
      <w:tr w:rsidR="00E7599A" w:rsidRPr="00115FF0" w14:paraId="7864FB70" w14:textId="77777777" w:rsidTr="00E7599A">
        <w:trPr>
          <w:cantSplit/>
        </w:trPr>
        <w:tc>
          <w:tcPr>
            <w:tcW w:w="1548" w:type="dxa"/>
            <w:vMerge/>
            <w:textDirection w:val="btLr"/>
            <w:vAlign w:val="center"/>
          </w:tcPr>
          <w:p w14:paraId="3E966098" w14:textId="77777777" w:rsidR="00E7599A" w:rsidRPr="00115FF0" w:rsidRDefault="00E7599A" w:rsidP="00E7599A">
            <w:pPr>
              <w:pStyle w:val="TableLabel"/>
              <w:rPr>
                <w:rFonts w:ascii="Times New Roman" w:hAnsi="Times New Roman"/>
                <w:noProof w:val="0"/>
                <w:sz w:val="16"/>
              </w:rPr>
            </w:pPr>
          </w:p>
        </w:tc>
        <w:tc>
          <w:tcPr>
            <w:tcW w:w="2520" w:type="dxa"/>
            <w:vAlign w:val="center"/>
          </w:tcPr>
          <w:p w14:paraId="2A048FAC" w14:textId="77777777" w:rsidR="00E7599A" w:rsidRPr="00115FF0" w:rsidRDefault="00E7599A" w:rsidP="00E7599A">
            <w:pPr>
              <w:pStyle w:val="TableEntry"/>
              <w:rPr>
                <w:iCs/>
                <w:sz w:val="16"/>
              </w:rPr>
            </w:pPr>
            <w:r w:rsidRPr="00115FF0">
              <w:rPr>
                <w:iCs/>
                <w:sz w:val="16"/>
              </w:rPr>
              <w:t>NetworkAccessPointTypeCode</w:t>
            </w:r>
          </w:p>
        </w:tc>
        <w:tc>
          <w:tcPr>
            <w:tcW w:w="630" w:type="dxa"/>
            <w:vAlign w:val="center"/>
          </w:tcPr>
          <w:p w14:paraId="0C08834B" w14:textId="77777777" w:rsidR="00E7599A" w:rsidRPr="00115FF0" w:rsidRDefault="00E7599A" w:rsidP="00E7599A">
            <w:pPr>
              <w:pStyle w:val="TableEntry"/>
              <w:jc w:val="center"/>
              <w:rPr>
                <w:iCs/>
                <w:sz w:val="16"/>
              </w:rPr>
            </w:pPr>
            <w:r w:rsidRPr="00115FF0">
              <w:rPr>
                <w:iCs/>
                <w:sz w:val="16"/>
              </w:rPr>
              <w:t>M</w:t>
            </w:r>
          </w:p>
        </w:tc>
        <w:tc>
          <w:tcPr>
            <w:tcW w:w="4968" w:type="dxa"/>
            <w:vAlign w:val="center"/>
          </w:tcPr>
          <w:p w14:paraId="3DA18480" w14:textId="77777777" w:rsidR="00E7599A" w:rsidRPr="00115FF0" w:rsidRDefault="00E7599A" w:rsidP="00E7599A">
            <w:pPr>
              <w:pStyle w:val="TableEntry"/>
              <w:rPr>
                <w:sz w:val="16"/>
              </w:rPr>
            </w:pPr>
            <w:r w:rsidRPr="00115FF0">
              <w:rPr>
                <w:sz w:val="16"/>
              </w:rPr>
              <w:t>“1” for machine (DNS) name, “2” for IP address</w:t>
            </w:r>
          </w:p>
        </w:tc>
      </w:tr>
      <w:tr w:rsidR="00E7599A" w:rsidRPr="00115FF0" w14:paraId="3818F327" w14:textId="77777777" w:rsidTr="00E7599A">
        <w:trPr>
          <w:cantSplit/>
        </w:trPr>
        <w:tc>
          <w:tcPr>
            <w:tcW w:w="1548" w:type="dxa"/>
            <w:vMerge/>
            <w:textDirection w:val="btLr"/>
            <w:vAlign w:val="center"/>
          </w:tcPr>
          <w:p w14:paraId="550EE8D4" w14:textId="77777777" w:rsidR="00E7599A" w:rsidRPr="00115FF0" w:rsidRDefault="00E7599A" w:rsidP="00E7599A">
            <w:pPr>
              <w:pStyle w:val="TableLabel"/>
              <w:rPr>
                <w:rFonts w:ascii="Times New Roman" w:hAnsi="Times New Roman"/>
                <w:noProof w:val="0"/>
                <w:sz w:val="16"/>
              </w:rPr>
            </w:pPr>
          </w:p>
        </w:tc>
        <w:tc>
          <w:tcPr>
            <w:tcW w:w="2520" w:type="dxa"/>
            <w:vAlign w:val="center"/>
          </w:tcPr>
          <w:p w14:paraId="3806F1A5" w14:textId="77777777" w:rsidR="00E7599A" w:rsidRPr="00115FF0" w:rsidRDefault="00E7599A" w:rsidP="00E7599A">
            <w:pPr>
              <w:pStyle w:val="TableEntry"/>
              <w:rPr>
                <w:iCs/>
                <w:sz w:val="16"/>
              </w:rPr>
            </w:pPr>
            <w:r w:rsidRPr="00115FF0">
              <w:rPr>
                <w:iCs/>
                <w:sz w:val="16"/>
              </w:rPr>
              <w:t>NetworkAccessPointID</w:t>
            </w:r>
          </w:p>
        </w:tc>
        <w:tc>
          <w:tcPr>
            <w:tcW w:w="630" w:type="dxa"/>
            <w:vAlign w:val="center"/>
          </w:tcPr>
          <w:p w14:paraId="7D711E9B" w14:textId="77777777" w:rsidR="00E7599A" w:rsidRPr="00115FF0" w:rsidRDefault="00E7599A" w:rsidP="00E7599A">
            <w:pPr>
              <w:pStyle w:val="TableEntry"/>
              <w:jc w:val="center"/>
              <w:rPr>
                <w:iCs/>
                <w:sz w:val="16"/>
              </w:rPr>
            </w:pPr>
            <w:r w:rsidRPr="00115FF0">
              <w:rPr>
                <w:iCs/>
                <w:sz w:val="16"/>
              </w:rPr>
              <w:t>M</w:t>
            </w:r>
          </w:p>
        </w:tc>
        <w:tc>
          <w:tcPr>
            <w:tcW w:w="4968" w:type="dxa"/>
            <w:vAlign w:val="center"/>
          </w:tcPr>
          <w:p w14:paraId="77B00E13" w14:textId="77777777" w:rsidR="00E7599A" w:rsidRPr="00115FF0" w:rsidRDefault="00E7599A" w:rsidP="00E7599A">
            <w:pPr>
              <w:pStyle w:val="TableEntry"/>
              <w:rPr>
                <w:sz w:val="16"/>
              </w:rPr>
            </w:pPr>
            <w:r w:rsidRPr="00115FF0">
              <w:rPr>
                <w:sz w:val="16"/>
              </w:rPr>
              <w:t>the machine name or IP address.</w:t>
            </w:r>
          </w:p>
        </w:tc>
      </w:tr>
    </w:tbl>
    <w:p w14:paraId="3034E993" w14:textId="77777777" w:rsidR="00E7599A" w:rsidRPr="00115FF0" w:rsidRDefault="00E7599A" w:rsidP="002A2724">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A536B6" w:rsidRPr="00115FF0" w14:paraId="59F4A9D3" w14:textId="77777777" w:rsidTr="00D058F6">
        <w:trPr>
          <w:cantSplit/>
        </w:trPr>
        <w:tc>
          <w:tcPr>
            <w:tcW w:w="1728" w:type="dxa"/>
            <w:vMerge w:val="restart"/>
          </w:tcPr>
          <w:p w14:paraId="78F16E09" w14:textId="77777777" w:rsidR="00A536B6" w:rsidRPr="00115FF0" w:rsidRDefault="00A536B6" w:rsidP="00662D38">
            <w:pPr>
              <w:pStyle w:val="TableEntryHeader"/>
            </w:pPr>
            <w:r w:rsidRPr="00115FF0">
              <w:t>Audit Source</w:t>
            </w:r>
          </w:p>
          <w:p w14:paraId="611753F7" w14:textId="77777777" w:rsidR="00A536B6" w:rsidRPr="00365426" w:rsidRDefault="00A536B6" w:rsidP="00662D38">
            <w:pPr>
              <w:pStyle w:val="TableEntry"/>
              <w:jc w:val="center"/>
              <w:rPr>
                <w:bCs/>
                <w:sz w:val="12"/>
              </w:rPr>
            </w:pPr>
            <w:r w:rsidRPr="00365426">
              <w:rPr>
                <w:bCs/>
                <w:sz w:val="12"/>
              </w:rPr>
              <w:t>AuditMessage/</w:t>
            </w:r>
            <w:r w:rsidRPr="00365426">
              <w:rPr>
                <w:bCs/>
                <w:sz w:val="12"/>
              </w:rPr>
              <w:br/>
              <w:t>AuditSourceIdentification</w:t>
            </w:r>
          </w:p>
        </w:tc>
        <w:tc>
          <w:tcPr>
            <w:tcW w:w="2340" w:type="dxa"/>
            <w:vAlign w:val="center"/>
          </w:tcPr>
          <w:p w14:paraId="56FD1EF1" w14:textId="77777777" w:rsidR="00A536B6" w:rsidRPr="00115FF0" w:rsidRDefault="00A536B6" w:rsidP="00D058F6">
            <w:pPr>
              <w:pStyle w:val="TableEntry"/>
              <w:rPr>
                <w:i/>
                <w:iCs/>
                <w:sz w:val="16"/>
              </w:rPr>
            </w:pPr>
            <w:r w:rsidRPr="00115FF0">
              <w:rPr>
                <w:i/>
                <w:iCs/>
                <w:sz w:val="16"/>
              </w:rPr>
              <w:t>AuditSourceID</w:t>
            </w:r>
          </w:p>
        </w:tc>
        <w:tc>
          <w:tcPr>
            <w:tcW w:w="630" w:type="dxa"/>
            <w:vAlign w:val="center"/>
          </w:tcPr>
          <w:p w14:paraId="4798F930" w14:textId="77777777" w:rsidR="00A536B6" w:rsidRPr="00115FF0" w:rsidRDefault="00A536B6" w:rsidP="00D058F6">
            <w:pPr>
              <w:pStyle w:val="TableEntry"/>
              <w:jc w:val="center"/>
              <w:rPr>
                <w:i/>
                <w:iCs/>
                <w:sz w:val="16"/>
              </w:rPr>
            </w:pPr>
            <w:r w:rsidRPr="00115FF0">
              <w:rPr>
                <w:i/>
                <w:iCs/>
                <w:sz w:val="16"/>
              </w:rPr>
              <w:t>U</w:t>
            </w:r>
          </w:p>
        </w:tc>
        <w:tc>
          <w:tcPr>
            <w:tcW w:w="4968" w:type="dxa"/>
            <w:vAlign w:val="center"/>
          </w:tcPr>
          <w:p w14:paraId="529C8705" w14:textId="77777777" w:rsidR="00A536B6" w:rsidRPr="00115FF0" w:rsidRDefault="00A536B6" w:rsidP="00D058F6">
            <w:pPr>
              <w:pStyle w:val="TableEntry"/>
              <w:rPr>
                <w:i/>
                <w:iCs/>
                <w:sz w:val="16"/>
              </w:rPr>
            </w:pPr>
            <w:r w:rsidRPr="00115FF0">
              <w:rPr>
                <w:i/>
                <w:iCs/>
                <w:sz w:val="16"/>
              </w:rPr>
              <w:t>not specialized</w:t>
            </w:r>
          </w:p>
        </w:tc>
      </w:tr>
      <w:tr w:rsidR="00A536B6" w:rsidRPr="00115FF0" w14:paraId="6386ACF3" w14:textId="77777777" w:rsidTr="00D058F6">
        <w:trPr>
          <w:cantSplit/>
        </w:trPr>
        <w:tc>
          <w:tcPr>
            <w:tcW w:w="1728" w:type="dxa"/>
            <w:vMerge/>
            <w:textDirection w:val="btLr"/>
            <w:vAlign w:val="center"/>
          </w:tcPr>
          <w:p w14:paraId="1A23E9C8" w14:textId="77777777" w:rsidR="00A536B6" w:rsidRPr="00115FF0" w:rsidRDefault="00A536B6" w:rsidP="00D058F6">
            <w:pPr>
              <w:pStyle w:val="TableLabel"/>
              <w:rPr>
                <w:rFonts w:ascii="Times New Roman" w:hAnsi="Times New Roman"/>
                <w:noProof w:val="0"/>
                <w:sz w:val="16"/>
              </w:rPr>
            </w:pPr>
          </w:p>
        </w:tc>
        <w:tc>
          <w:tcPr>
            <w:tcW w:w="2340" w:type="dxa"/>
            <w:vAlign w:val="center"/>
          </w:tcPr>
          <w:p w14:paraId="6ECC673C" w14:textId="77777777" w:rsidR="00A536B6" w:rsidRPr="00115FF0" w:rsidRDefault="00A536B6" w:rsidP="00D058F6">
            <w:pPr>
              <w:pStyle w:val="TableEntry"/>
              <w:rPr>
                <w:i/>
                <w:iCs/>
                <w:sz w:val="16"/>
              </w:rPr>
            </w:pPr>
            <w:r w:rsidRPr="00115FF0">
              <w:rPr>
                <w:i/>
                <w:iCs/>
                <w:sz w:val="16"/>
              </w:rPr>
              <w:t>AuditEnterpriseSiteID</w:t>
            </w:r>
          </w:p>
        </w:tc>
        <w:tc>
          <w:tcPr>
            <w:tcW w:w="630" w:type="dxa"/>
            <w:vAlign w:val="center"/>
          </w:tcPr>
          <w:p w14:paraId="32A150E0" w14:textId="77777777" w:rsidR="00A536B6" w:rsidRPr="00115FF0" w:rsidRDefault="00A536B6" w:rsidP="00D058F6">
            <w:pPr>
              <w:pStyle w:val="TableEntry"/>
              <w:jc w:val="center"/>
              <w:rPr>
                <w:i/>
                <w:iCs/>
                <w:sz w:val="16"/>
              </w:rPr>
            </w:pPr>
            <w:r w:rsidRPr="00115FF0">
              <w:rPr>
                <w:i/>
                <w:iCs/>
                <w:sz w:val="16"/>
              </w:rPr>
              <w:t>U</w:t>
            </w:r>
          </w:p>
        </w:tc>
        <w:tc>
          <w:tcPr>
            <w:tcW w:w="4968" w:type="dxa"/>
            <w:vAlign w:val="center"/>
          </w:tcPr>
          <w:p w14:paraId="71A86063" w14:textId="77777777" w:rsidR="00A536B6" w:rsidRPr="00115FF0" w:rsidRDefault="00A536B6" w:rsidP="00D058F6">
            <w:pPr>
              <w:pStyle w:val="TableEntry"/>
              <w:rPr>
                <w:i/>
                <w:iCs/>
                <w:sz w:val="16"/>
              </w:rPr>
            </w:pPr>
            <w:r w:rsidRPr="00115FF0">
              <w:rPr>
                <w:i/>
                <w:iCs/>
                <w:sz w:val="16"/>
              </w:rPr>
              <w:t>not specialized</w:t>
            </w:r>
          </w:p>
        </w:tc>
      </w:tr>
      <w:tr w:rsidR="00A536B6" w:rsidRPr="00115FF0" w14:paraId="61F20952" w14:textId="77777777" w:rsidTr="00D058F6">
        <w:trPr>
          <w:cantSplit/>
        </w:trPr>
        <w:tc>
          <w:tcPr>
            <w:tcW w:w="1728" w:type="dxa"/>
            <w:vMerge/>
            <w:textDirection w:val="btLr"/>
            <w:vAlign w:val="center"/>
          </w:tcPr>
          <w:p w14:paraId="40A5D133" w14:textId="77777777" w:rsidR="00A536B6" w:rsidRPr="00115FF0" w:rsidRDefault="00A536B6" w:rsidP="00D058F6">
            <w:pPr>
              <w:pStyle w:val="TableLabel"/>
              <w:rPr>
                <w:rFonts w:ascii="Times New Roman" w:hAnsi="Times New Roman"/>
                <w:noProof w:val="0"/>
                <w:sz w:val="16"/>
              </w:rPr>
            </w:pPr>
          </w:p>
        </w:tc>
        <w:tc>
          <w:tcPr>
            <w:tcW w:w="2340" w:type="dxa"/>
            <w:vAlign w:val="center"/>
          </w:tcPr>
          <w:p w14:paraId="34577316" w14:textId="77777777" w:rsidR="00A536B6" w:rsidRPr="00115FF0" w:rsidRDefault="00A536B6" w:rsidP="00D058F6">
            <w:pPr>
              <w:pStyle w:val="TableEntry"/>
              <w:rPr>
                <w:i/>
                <w:iCs/>
                <w:sz w:val="16"/>
              </w:rPr>
            </w:pPr>
            <w:r w:rsidRPr="00115FF0">
              <w:rPr>
                <w:i/>
                <w:iCs/>
                <w:sz w:val="16"/>
              </w:rPr>
              <w:t>AuditSourceTypeCode</w:t>
            </w:r>
          </w:p>
        </w:tc>
        <w:tc>
          <w:tcPr>
            <w:tcW w:w="630" w:type="dxa"/>
            <w:vAlign w:val="center"/>
          </w:tcPr>
          <w:p w14:paraId="19E6D981" w14:textId="77777777" w:rsidR="00A536B6" w:rsidRPr="00115FF0" w:rsidRDefault="00A536B6" w:rsidP="00D058F6">
            <w:pPr>
              <w:pStyle w:val="TableEntry"/>
              <w:jc w:val="center"/>
              <w:rPr>
                <w:i/>
                <w:iCs/>
                <w:sz w:val="16"/>
              </w:rPr>
            </w:pPr>
            <w:r w:rsidRPr="00115FF0">
              <w:rPr>
                <w:i/>
                <w:iCs/>
                <w:sz w:val="16"/>
              </w:rPr>
              <w:t>U</w:t>
            </w:r>
          </w:p>
        </w:tc>
        <w:tc>
          <w:tcPr>
            <w:tcW w:w="4968" w:type="dxa"/>
            <w:vAlign w:val="center"/>
          </w:tcPr>
          <w:p w14:paraId="4832DA6B" w14:textId="77777777" w:rsidR="00A536B6" w:rsidRPr="00115FF0" w:rsidRDefault="00A536B6" w:rsidP="00D058F6">
            <w:pPr>
              <w:pStyle w:val="TableEntry"/>
              <w:rPr>
                <w:i/>
                <w:iCs/>
                <w:sz w:val="16"/>
              </w:rPr>
            </w:pPr>
            <w:r w:rsidRPr="00115FF0">
              <w:rPr>
                <w:i/>
                <w:iCs/>
                <w:sz w:val="16"/>
              </w:rPr>
              <w:t>not specialized</w:t>
            </w:r>
          </w:p>
        </w:tc>
      </w:tr>
    </w:tbl>
    <w:p w14:paraId="28DE8122" w14:textId="77777777" w:rsidR="00B2439D" w:rsidRPr="00115FF0" w:rsidRDefault="00B2439D" w:rsidP="002A2724">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A2724" w:rsidRPr="00115FF0" w14:paraId="06E15E07" w14:textId="77777777" w:rsidTr="00B70C36">
        <w:trPr>
          <w:cantSplit/>
        </w:trPr>
        <w:tc>
          <w:tcPr>
            <w:tcW w:w="1548" w:type="dxa"/>
            <w:vMerge w:val="restart"/>
          </w:tcPr>
          <w:p w14:paraId="7E2C4E63" w14:textId="77777777" w:rsidR="002A2724" w:rsidRPr="00115FF0" w:rsidRDefault="002A2724" w:rsidP="00662D38">
            <w:pPr>
              <w:pStyle w:val="TableEntryHeader"/>
            </w:pPr>
            <w:r w:rsidRPr="00115FF0">
              <w:t>Human Requestor (if known)</w:t>
            </w:r>
          </w:p>
          <w:p w14:paraId="04C83457" w14:textId="77777777" w:rsidR="002A2724" w:rsidRPr="00365426" w:rsidRDefault="002A2724" w:rsidP="00662D38">
            <w:pPr>
              <w:pStyle w:val="TableEntry"/>
              <w:jc w:val="center"/>
              <w:rPr>
                <w:bCs/>
                <w:sz w:val="12"/>
              </w:rPr>
            </w:pPr>
            <w:r w:rsidRPr="00365426">
              <w:rPr>
                <w:bCs/>
                <w:sz w:val="12"/>
              </w:rPr>
              <w:t>AuditMessage/</w:t>
            </w:r>
            <w:r w:rsidRPr="00365426">
              <w:rPr>
                <w:bCs/>
                <w:sz w:val="12"/>
              </w:rPr>
              <w:br/>
              <w:t>ActiveParticipant</w:t>
            </w:r>
          </w:p>
        </w:tc>
        <w:tc>
          <w:tcPr>
            <w:tcW w:w="2520" w:type="dxa"/>
            <w:vAlign w:val="center"/>
          </w:tcPr>
          <w:p w14:paraId="0F8C9133" w14:textId="77777777" w:rsidR="002A2724" w:rsidRPr="00115FF0" w:rsidRDefault="002A2724" w:rsidP="002A2724">
            <w:pPr>
              <w:pStyle w:val="TableEntry"/>
              <w:rPr>
                <w:sz w:val="16"/>
              </w:rPr>
            </w:pPr>
            <w:r w:rsidRPr="00115FF0">
              <w:rPr>
                <w:sz w:val="16"/>
              </w:rPr>
              <w:t>UserID</w:t>
            </w:r>
          </w:p>
        </w:tc>
        <w:tc>
          <w:tcPr>
            <w:tcW w:w="630" w:type="dxa"/>
            <w:vAlign w:val="center"/>
          </w:tcPr>
          <w:p w14:paraId="1EAB0FB8" w14:textId="77777777" w:rsidR="002A2724" w:rsidRPr="00115FF0" w:rsidRDefault="002A2724" w:rsidP="002A2724">
            <w:pPr>
              <w:pStyle w:val="TableEntry"/>
              <w:jc w:val="center"/>
              <w:rPr>
                <w:sz w:val="16"/>
              </w:rPr>
            </w:pPr>
            <w:r w:rsidRPr="00115FF0">
              <w:rPr>
                <w:sz w:val="16"/>
              </w:rPr>
              <w:t>M</w:t>
            </w:r>
          </w:p>
        </w:tc>
        <w:tc>
          <w:tcPr>
            <w:tcW w:w="4968" w:type="dxa"/>
            <w:vAlign w:val="center"/>
          </w:tcPr>
          <w:p w14:paraId="2386D68B" w14:textId="77777777" w:rsidR="002A2724" w:rsidRPr="00115FF0" w:rsidRDefault="002A2724" w:rsidP="002A2724">
            <w:pPr>
              <w:pStyle w:val="TableEntry"/>
              <w:rPr>
                <w:sz w:val="16"/>
              </w:rPr>
            </w:pPr>
            <w:r w:rsidRPr="00115FF0">
              <w:rPr>
                <w:sz w:val="16"/>
              </w:rPr>
              <w:t>identity of the human that initiated the transaction.</w:t>
            </w:r>
          </w:p>
        </w:tc>
      </w:tr>
      <w:tr w:rsidR="002A2724" w:rsidRPr="00115FF0" w14:paraId="3BC47D7E" w14:textId="77777777" w:rsidTr="00B70C36">
        <w:trPr>
          <w:cantSplit/>
        </w:trPr>
        <w:tc>
          <w:tcPr>
            <w:tcW w:w="1548" w:type="dxa"/>
            <w:vMerge/>
            <w:textDirection w:val="btLr"/>
            <w:vAlign w:val="center"/>
          </w:tcPr>
          <w:p w14:paraId="0EE0E99E" w14:textId="77777777" w:rsidR="002A2724" w:rsidRPr="00115FF0" w:rsidRDefault="002A2724" w:rsidP="002A2724">
            <w:pPr>
              <w:pStyle w:val="TableLabel"/>
              <w:rPr>
                <w:rFonts w:ascii="Times New Roman" w:hAnsi="Times New Roman"/>
                <w:noProof w:val="0"/>
                <w:sz w:val="16"/>
              </w:rPr>
            </w:pPr>
          </w:p>
        </w:tc>
        <w:tc>
          <w:tcPr>
            <w:tcW w:w="2520" w:type="dxa"/>
            <w:vAlign w:val="center"/>
          </w:tcPr>
          <w:p w14:paraId="656F1947" w14:textId="77777777" w:rsidR="002A2724" w:rsidRPr="00115FF0" w:rsidRDefault="002A2724" w:rsidP="002A2724">
            <w:pPr>
              <w:pStyle w:val="TableEntry"/>
              <w:rPr>
                <w:i/>
                <w:iCs/>
                <w:sz w:val="16"/>
              </w:rPr>
            </w:pPr>
            <w:r w:rsidRPr="00115FF0">
              <w:rPr>
                <w:i/>
                <w:iCs/>
                <w:sz w:val="16"/>
              </w:rPr>
              <w:t>AlternativeUserID</w:t>
            </w:r>
          </w:p>
        </w:tc>
        <w:tc>
          <w:tcPr>
            <w:tcW w:w="630" w:type="dxa"/>
            <w:vAlign w:val="center"/>
          </w:tcPr>
          <w:p w14:paraId="7229B28C" w14:textId="77777777" w:rsidR="002A2724" w:rsidRPr="00115FF0" w:rsidRDefault="002A2724" w:rsidP="002A2724">
            <w:pPr>
              <w:pStyle w:val="TableEntry"/>
              <w:jc w:val="center"/>
              <w:rPr>
                <w:i/>
                <w:iCs/>
                <w:sz w:val="16"/>
              </w:rPr>
            </w:pPr>
            <w:r w:rsidRPr="00115FF0">
              <w:rPr>
                <w:i/>
                <w:iCs/>
                <w:sz w:val="16"/>
              </w:rPr>
              <w:t>U</w:t>
            </w:r>
          </w:p>
        </w:tc>
        <w:tc>
          <w:tcPr>
            <w:tcW w:w="4968" w:type="dxa"/>
            <w:vAlign w:val="center"/>
          </w:tcPr>
          <w:p w14:paraId="44B3AB6E" w14:textId="77777777" w:rsidR="002A2724" w:rsidRPr="00115FF0" w:rsidRDefault="002A2724" w:rsidP="002A2724">
            <w:pPr>
              <w:pStyle w:val="TableEntry"/>
              <w:rPr>
                <w:i/>
                <w:iCs/>
                <w:sz w:val="16"/>
              </w:rPr>
            </w:pPr>
            <w:r w:rsidRPr="00115FF0">
              <w:rPr>
                <w:i/>
                <w:iCs/>
                <w:sz w:val="16"/>
              </w:rPr>
              <w:t>not specialized</w:t>
            </w:r>
          </w:p>
        </w:tc>
      </w:tr>
      <w:tr w:rsidR="002A2724" w:rsidRPr="00115FF0" w14:paraId="24F83DB3" w14:textId="77777777" w:rsidTr="00B70C36">
        <w:trPr>
          <w:cantSplit/>
        </w:trPr>
        <w:tc>
          <w:tcPr>
            <w:tcW w:w="1548" w:type="dxa"/>
            <w:vMerge/>
            <w:textDirection w:val="btLr"/>
            <w:vAlign w:val="center"/>
          </w:tcPr>
          <w:p w14:paraId="7C0F1F24" w14:textId="77777777" w:rsidR="002A2724" w:rsidRPr="00115FF0" w:rsidRDefault="002A2724" w:rsidP="002A2724">
            <w:pPr>
              <w:pStyle w:val="TableLabel"/>
              <w:rPr>
                <w:rFonts w:ascii="Times New Roman" w:hAnsi="Times New Roman"/>
                <w:noProof w:val="0"/>
                <w:sz w:val="16"/>
              </w:rPr>
            </w:pPr>
          </w:p>
        </w:tc>
        <w:tc>
          <w:tcPr>
            <w:tcW w:w="2520" w:type="dxa"/>
            <w:vAlign w:val="center"/>
          </w:tcPr>
          <w:p w14:paraId="6B2A9625" w14:textId="77777777" w:rsidR="002A2724" w:rsidRPr="00115FF0" w:rsidRDefault="002A2724" w:rsidP="002A2724">
            <w:pPr>
              <w:pStyle w:val="TableEntry"/>
              <w:rPr>
                <w:i/>
                <w:iCs/>
                <w:sz w:val="16"/>
              </w:rPr>
            </w:pPr>
            <w:r w:rsidRPr="00115FF0">
              <w:rPr>
                <w:i/>
                <w:iCs/>
                <w:sz w:val="16"/>
              </w:rPr>
              <w:t>UserName</w:t>
            </w:r>
          </w:p>
        </w:tc>
        <w:tc>
          <w:tcPr>
            <w:tcW w:w="630" w:type="dxa"/>
            <w:vAlign w:val="center"/>
          </w:tcPr>
          <w:p w14:paraId="5BCF0333" w14:textId="77777777" w:rsidR="002A2724" w:rsidRPr="00115FF0" w:rsidRDefault="002A2724" w:rsidP="002A2724">
            <w:pPr>
              <w:pStyle w:val="TableEntry"/>
              <w:jc w:val="center"/>
              <w:rPr>
                <w:i/>
                <w:iCs/>
                <w:sz w:val="16"/>
              </w:rPr>
            </w:pPr>
            <w:r w:rsidRPr="00115FF0">
              <w:rPr>
                <w:i/>
                <w:iCs/>
                <w:sz w:val="16"/>
              </w:rPr>
              <w:t>U</w:t>
            </w:r>
          </w:p>
        </w:tc>
        <w:tc>
          <w:tcPr>
            <w:tcW w:w="4968" w:type="dxa"/>
            <w:vAlign w:val="center"/>
          </w:tcPr>
          <w:p w14:paraId="2FBA9BD0" w14:textId="77777777" w:rsidR="002A2724" w:rsidRPr="00115FF0" w:rsidRDefault="002A2724" w:rsidP="002A2724">
            <w:pPr>
              <w:pStyle w:val="TableEntry"/>
              <w:rPr>
                <w:i/>
                <w:iCs/>
                <w:sz w:val="16"/>
              </w:rPr>
            </w:pPr>
            <w:r w:rsidRPr="00115FF0">
              <w:rPr>
                <w:i/>
                <w:iCs/>
                <w:sz w:val="16"/>
              </w:rPr>
              <w:t>not specialized</w:t>
            </w:r>
          </w:p>
        </w:tc>
      </w:tr>
      <w:tr w:rsidR="002A2724" w:rsidRPr="00115FF0" w14:paraId="49368BB5" w14:textId="77777777" w:rsidTr="00B70C36">
        <w:trPr>
          <w:cantSplit/>
        </w:trPr>
        <w:tc>
          <w:tcPr>
            <w:tcW w:w="1548" w:type="dxa"/>
            <w:vMerge/>
            <w:textDirection w:val="btLr"/>
            <w:vAlign w:val="center"/>
          </w:tcPr>
          <w:p w14:paraId="6263CC46" w14:textId="77777777" w:rsidR="002A2724" w:rsidRPr="00115FF0" w:rsidRDefault="002A2724" w:rsidP="002A2724">
            <w:pPr>
              <w:pStyle w:val="TableLabel"/>
              <w:rPr>
                <w:rFonts w:ascii="Times New Roman" w:hAnsi="Times New Roman"/>
                <w:noProof w:val="0"/>
                <w:sz w:val="16"/>
              </w:rPr>
            </w:pPr>
          </w:p>
        </w:tc>
        <w:tc>
          <w:tcPr>
            <w:tcW w:w="2520" w:type="dxa"/>
            <w:vAlign w:val="center"/>
          </w:tcPr>
          <w:p w14:paraId="29A087E0" w14:textId="77777777" w:rsidR="002A2724" w:rsidRPr="00115FF0" w:rsidRDefault="002A2724" w:rsidP="002A2724">
            <w:pPr>
              <w:pStyle w:val="TableEntry"/>
              <w:rPr>
                <w:i/>
                <w:iCs/>
                <w:sz w:val="16"/>
              </w:rPr>
            </w:pPr>
            <w:r w:rsidRPr="00115FF0">
              <w:rPr>
                <w:i/>
                <w:iCs/>
                <w:sz w:val="16"/>
              </w:rPr>
              <w:t>UserIsRequestor</w:t>
            </w:r>
          </w:p>
        </w:tc>
        <w:tc>
          <w:tcPr>
            <w:tcW w:w="630" w:type="dxa"/>
            <w:vAlign w:val="center"/>
          </w:tcPr>
          <w:p w14:paraId="0E896C2D" w14:textId="77777777" w:rsidR="002A2724" w:rsidRPr="00115FF0" w:rsidRDefault="002A2724" w:rsidP="002A2724">
            <w:pPr>
              <w:pStyle w:val="TableEntry"/>
              <w:jc w:val="center"/>
              <w:rPr>
                <w:sz w:val="16"/>
              </w:rPr>
            </w:pPr>
            <w:r w:rsidRPr="00115FF0">
              <w:rPr>
                <w:i/>
                <w:iCs/>
                <w:sz w:val="16"/>
              </w:rPr>
              <w:t>U</w:t>
            </w:r>
          </w:p>
        </w:tc>
        <w:tc>
          <w:tcPr>
            <w:tcW w:w="4968" w:type="dxa"/>
            <w:vAlign w:val="center"/>
          </w:tcPr>
          <w:p w14:paraId="4907BEFB" w14:textId="77777777" w:rsidR="002A2724" w:rsidRPr="00115FF0" w:rsidRDefault="002A2724" w:rsidP="002A2724">
            <w:pPr>
              <w:pStyle w:val="TableEntry"/>
              <w:rPr>
                <w:sz w:val="16"/>
              </w:rPr>
            </w:pPr>
            <w:r w:rsidRPr="00115FF0">
              <w:rPr>
                <w:i/>
                <w:iCs/>
                <w:sz w:val="16"/>
              </w:rPr>
              <w:t>not specialized</w:t>
            </w:r>
          </w:p>
        </w:tc>
      </w:tr>
      <w:tr w:rsidR="002A2724" w:rsidRPr="00115FF0" w14:paraId="16FD5539" w14:textId="77777777" w:rsidTr="00B70C36">
        <w:trPr>
          <w:cantSplit/>
        </w:trPr>
        <w:tc>
          <w:tcPr>
            <w:tcW w:w="1548" w:type="dxa"/>
            <w:vMerge/>
            <w:textDirection w:val="btLr"/>
            <w:vAlign w:val="center"/>
          </w:tcPr>
          <w:p w14:paraId="4C9A8781" w14:textId="77777777" w:rsidR="002A2724" w:rsidRPr="00115FF0" w:rsidRDefault="002A2724" w:rsidP="002A2724">
            <w:pPr>
              <w:pStyle w:val="TableLabel"/>
              <w:rPr>
                <w:rFonts w:ascii="Times New Roman" w:hAnsi="Times New Roman"/>
                <w:noProof w:val="0"/>
                <w:sz w:val="16"/>
              </w:rPr>
            </w:pPr>
          </w:p>
        </w:tc>
        <w:tc>
          <w:tcPr>
            <w:tcW w:w="2520" w:type="dxa"/>
            <w:vAlign w:val="center"/>
          </w:tcPr>
          <w:p w14:paraId="5F4D3727" w14:textId="77777777" w:rsidR="002A2724" w:rsidRPr="00115FF0" w:rsidRDefault="002A2724" w:rsidP="002A2724">
            <w:pPr>
              <w:pStyle w:val="TableEntry"/>
              <w:rPr>
                <w:sz w:val="16"/>
              </w:rPr>
            </w:pPr>
            <w:r w:rsidRPr="00115FF0">
              <w:rPr>
                <w:sz w:val="16"/>
              </w:rPr>
              <w:t>RoleIDCode</w:t>
            </w:r>
          </w:p>
        </w:tc>
        <w:tc>
          <w:tcPr>
            <w:tcW w:w="630" w:type="dxa"/>
            <w:vAlign w:val="center"/>
          </w:tcPr>
          <w:p w14:paraId="3049C476" w14:textId="77777777" w:rsidR="002A2724" w:rsidRPr="00115FF0" w:rsidRDefault="002A2724" w:rsidP="002A2724">
            <w:pPr>
              <w:pStyle w:val="TableEntry"/>
              <w:jc w:val="center"/>
              <w:rPr>
                <w:sz w:val="16"/>
              </w:rPr>
            </w:pPr>
            <w:r w:rsidRPr="00115FF0">
              <w:rPr>
                <w:sz w:val="16"/>
              </w:rPr>
              <w:t>U</w:t>
            </w:r>
          </w:p>
        </w:tc>
        <w:tc>
          <w:tcPr>
            <w:tcW w:w="4968" w:type="dxa"/>
            <w:vAlign w:val="center"/>
          </w:tcPr>
          <w:p w14:paraId="1902AEEC" w14:textId="77777777" w:rsidR="002A2724" w:rsidRPr="00115FF0" w:rsidRDefault="002A2724" w:rsidP="002A2724">
            <w:pPr>
              <w:pStyle w:val="TableEntry"/>
              <w:rPr>
                <w:sz w:val="16"/>
              </w:rPr>
            </w:pPr>
            <w:r w:rsidRPr="00115FF0">
              <w:rPr>
                <w:sz w:val="16"/>
              </w:rPr>
              <w:t>Access Control role(s) the user holds that allows this transaction.</w:t>
            </w:r>
          </w:p>
        </w:tc>
      </w:tr>
      <w:tr w:rsidR="002A2724" w:rsidRPr="00115FF0" w14:paraId="25896981" w14:textId="77777777" w:rsidTr="00B70C36">
        <w:trPr>
          <w:cantSplit/>
        </w:trPr>
        <w:tc>
          <w:tcPr>
            <w:tcW w:w="1548" w:type="dxa"/>
            <w:vMerge/>
            <w:textDirection w:val="btLr"/>
            <w:vAlign w:val="center"/>
          </w:tcPr>
          <w:p w14:paraId="0FBB3C1C" w14:textId="77777777" w:rsidR="002A2724" w:rsidRPr="00115FF0" w:rsidRDefault="002A2724" w:rsidP="002A2724">
            <w:pPr>
              <w:pStyle w:val="TableLabel"/>
              <w:rPr>
                <w:rFonts w:ascii="Times New Roman" w:hAnsi="Times New Roman"/>
                <w:noProof w:val="0"/>
                <w:sz w:val="16"/>
              </w:rPr>
            </w:pPr>
          </w:p>
        </w:tc>
        <w:tc>
          <w:tcPr>
            <w:tcW w:w="2520" w:type="dxa"/>
            <w:vAlign w:val="center"/>
          </w:tcPr>
          <w:p w14:paraId="1CFDADD4" w14:textId="77777777" w:rsidR="002A2724" w:rsidRPr="00115FF0" w:rsidRDefault="002A2724" w:rsidP="002A2724">
            <w:pPr>
              <w:pStyle w:val="TableEntry"/>
              <w:rPr>
                <w:iCs/>
                <w:sz w:val="16"/>
              </w:rPr>
            </w:pPr>
            <w:r w:rsidRPr="00115FF0">
              <w:rPr>
                <w:iCs/>
                <w:sz w:val="16"/>
              </w:rPr>
              <w:t>NetworkAccessPointTypeCode</w:t>
            </w:r>
          </w:p>
        </w:tc>
        <w:tc>
          <w:tcPr>
            <w:tcW w:w="630" w:type="dxa"/>
            <w:vAlign w:val="center"/>
          </w:tcPr>
          <w:p w14:paraId="4B026592" w14:textId="77777777" w:rsidR="002A2724" w:rsidRPr="00115FF0" w:rsidRDefault="002A2724" w:rsidP="002A2724">
            <w:pPr>
              <w:pStyle w:val="TableEntry"/>
              <w:jc w:val="center"/>
              <w:rPr>
                <w:iCs/>
                <w:sz w:val="16"/>
              </w:rPr>
            </w:pPr>
            <w:r w:rsidRPr="00115FF0">
              <w:rPr>
                <w:iCs/>
                <w:sz w:val="16"/>
              </w:rPr>
              <w:t>NA</w:t>
            </w:r>
          </w:p>
        </w:tc>
        <w:tc>
          <w:tcPr>
            <w:tcW w:w="4968" w:type="dxa"/>
            <w:vAlign w:val="center"/>
          </w:tcPr>
          <w:p w14:paraId="35FF7DC9" w14:textId="77777777" w:rsidR="002A2724" w:rsidRPr="00115FF0" w:rsidRDefault="002A2724" w:rsidP="002A2724">
            <w:pPr>
              <w:pStyle w:val="TableEntry"/>
              <w:ind w:left="0"/>
              <w:rPr>
                <w:i/>
                <w:iCs/>
                <w:sz w:val="16"/>
              </w:rPr>
            </w:pPr>
          </w:p>
        </w:tc>
      </w:tr>
      <w:tr w:rsidR="002A2724" w:rsidRPr="00115FF0" w14:paraId="39B585E0" w14:textId="77777777" w:rsidTr="00B70C36">
        <w:trPr>
          <w:cantSplit/>
        </w:trPr>
        <w:tc>
          <w:tcPr>
            <w:tcW w:w="1548" w:type="dxa"/>
            <w:vMerge/>
            <w:textDirection w:val="btLr"/>
            <w:vAlign w:val="center"/>
          </w:tcPr>
          <w:p w14:paraId="23A13968" w14:textId="77777777" w:rsidR="002A2724" w:rsidRPr="00115FF0" w:rsidRDefault="002A2724" w:rsidP="002A2724">
            <w:pPr>
              <w:pStyle w:val="TableLabel"/>
              <w:rPr>
                <w:rFonts w:ascii="Times New Roman" w:hAnsi="Times New Roman"/>
                <w:noProof w:val="0"/>
                <w:sz w:val="16"/>
              </w:rPr>
            </w:pPr>
          </w:p>
        </w:tc>
        <w:tc>
          <w:tcPr>
            <w:tcW w:w="2520" w:type="dxa"/>
            <w:vAlign w:val="center"/>
          </w:tcPr>
          <w:p w14:paraId="7B23FF74" w14:textId="77777777" w:rsidR="002A2724" w:rsidRPr="00115FF0" w:rsidRDefault="002A2724" w:rsidP="002A2724">
            <w:pPr>
              <w:pStyle w:val="TableEntry"/>
              <w:rPr>
                <w:iCs/>
                <w:sz w:val="16"/>
              </w:rPr>
            </w:pPr>
            <w:r w:rsidRPr="00115FF0">
              <w:rPr>
                <w:iCs/>
                <w:sz w:val="16"/>
              </w:rPr>
              <w:t>NetworkAccessPointID</w:t>
            </w:r>
          </w:p>
        </w:tc>
        <w:tc>
          <w:tcPr>
            <w:tcW w:w="630" w:type="dxa"/>
            <w:vAlign w:val="center"/>
          </w:tcPr>
          <w:p w14:paraId="2F0BF995" w14:textId="77777777" w:rsidR="002A2724" w:rsidRPr="00115FF0" w:rsidRDefault="002A2724" w:rsidP="002A2724">
            <w:pPr>
              <w:pStyle w:val="TableEntry"/>
              <w:jc w:val="center"/>
              <w:rPr>
                <w:iCs/>
                <w:sz w:val="16"/>
              </w:rPr>
            </w:pPr>
            <w:r w:rsidRPr="00115FF0">
              <w:rPr>
                <w:iCs/>
                <w:sz w:val="16"/>
              </w:rPr>
              <w:t>NA</w:t>
            </w:r>
          </w:p>
        </w:tc>
        <w:tc>
          <w:tcPr>
            <w:tcW w:w="4968" w:type="dxa"/>
            <w:vAlign w:val="center"/>
          </w:tcPr>
          <w:p w14:paraId="79728717" w14:textId="77777777" w:rsidR="002A2724" w:rsidRPr="00115FF0" w:rsidRDefault="002A2724" w:rsidP="002A2724">
            <w:pPr>
              <w:pStyle w:val="TableEntry"/>
              <w:rPr>
                <w:i/>
                <w:iCs/>
                <w:sz w:val="16"/>
              </w:rPr>
            </w:pPr>
          </w:p>
        </w:tc>
      </w:tr>
    </w:tbl>
    <w:p w14:paraId="03DDBA6B" w14:textId="77777777" w:rsidR="002A2724" w:rsidRPr="00115FF0" w:rsidRDefault="002A2724" w:rsidP="002A2724">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A2724" w:rsidRPr="00115FF0" w14:paraId="4B54661D" w14:textId="77777777" w:rsidTr="002A2724">
        <w:trPr>
          <w:cantSplit/>
        </w:trPr>
        <w:tc>
          <w:tcPr>
            <w:tcW w:w="1548" w:type="dxa"/>
            <w:vMerge w:val="restart"/>
          </w:tcPr>
          <w:p w14:paraId="6C455EC1" w14:textId="77777777" w:rsidR="002A2724" w:rsidRPr="00115FF0" w:rsidRDefault="002A2724" w:rsidP="00662D38">
            <w:pPr>
              <w:pStyle w:val="TableEntryHeader"/>
            </w:pPr>
            <w:r w:rsidRPr="00115FF0">
              <w:t>Patient</w:t>
            </w:r>
          </w:p>
          <w:p w14:paraId="3C5101AF" w14:textId="77777777" w:rsidR="002A2724" w:rsidRPr="00365426" w:rsidRDefault="002A2724" w:rsidP="00662D38">
            <w:pPr>
              <w:pStyle w:val="TableEntry"/>
              <w:jc w:val="center"/>
              <w:rPr>
                <w:bCs/>
                <w:sz w:val="12"/>
              </w:rPr>
            </w:pPr>
            <w:r w:rsidRPr="00365426">
              <w:rPr>
                <w:bCs/>
                <w:sz w:val="12"/>
              </w:rPr>
              <w:t>(AuditMessage/</w:t>
            </w:r>
            <w:r w:rsidRPr="00365426">
              <w:rPr>
                <w:bCs/>
                <w:sz w:val="12"/>
              </w:rPr>
              <w:br/>
              <w:t>ParticipantObjectIdentification)</w:t>
            </w:r>
          </w:p>
        </w:tc>
        <w:tc>
          <w:tcPr>
            <w:tcW w:w="2520" w:type="dxa"/>
            <w:vAlign w:val="center"/>
          </w:tcPr>
          <w:p w14:paraId="0ABA5BE3" w14:textId="77777777" w:rsidR="002A2724" w:rsidRPr="00115FF0" w:rsidRDefault="002A2724" w:rsidP="002A2724">
            <w:pPr>
              <w:pStyle w:val="TableEntry"/>
              <w:rPr>
                <w:sz w:val="16"/>
              </w:rPr>
            </w:pPr>
            <w:r w:rsidRPr="00115FF0">
              <w:rPr>
                <w:sz w:val="16"/>
              </w:rPr>
              <w:t>ParticipantObjectTypeCode</w:t>
            </w:r>
          </w:p>
        </w:tc>
        <w:tc>
          <w:tcPr>
            <w:tcW w:w="630" w:type="dxa"/>
            <w:vAlign w:val="center"/>
          </w:tcPr>
          <w:p w14:paraId="2A63C79E" w14:textId="77777777" w:rsidR="002A2724" w:rsidRPr="00115FF0" w:rsidRDefault="002A2724" w:rsidP="002A2724">
            <w:pPr>
              <w:pStyle w:val="TableEntry"/>
              <w:jc w:val="center"/>
              <w:rPr>
                <w:sz w:val="16"/>
              </w:rPr>
            </w:pPr>
            <w:r w:rsidRPr="00115FF0">
              <w:rPr>
                <w:sz w:val="16"/>
              </w:rPr>
              <w:t>M</w:t>
            </w:r>
          </w:p>
        </w:tc>
        <w:tc>
          <w:tcPr>
            <w:tcW w:w="4968" w:type="dxa"/>
            <w:vAlign w:val="center"/>
          </w:tcPr>
          <w:p w14:paraId="50EDBC0F" w14:textId="77777777" w:rsidR="002A2724" w:rsidRPr="00115FF0" w:rsidRDefault="002A2724" w:rsidP="002A2724">
            <w:pPr>
              <w:pStyle w:val="TableEntry"/>
              <w:rPr>
                <w:sz w:val="16"/>
              </w:rPr>
            </w:pPr>
            <w:r w:rsidRPr="00115FF0">
              <w:rPr>
                <w:sz w:val="16"/>
              </w:rPr>
              <w:t>“1” (person)</w:t>
            </w:r>
          </w:p>
        </w:tc>
      </w:tr>
      <w:tr w:rsidR="002A2724" w:rsidRPr="00115FF0" w14:paraId="5390F27C" w14:textId="77777777" w:rsidTr="002A2724">
        <w:trPr>
          <w:cantSplit/>
        </w:trPr>
        <w:tc>
          <w:tcPr>
            <w:tcW w:w="1548" w:type="dxa"/>
            <w:vMerge/>
            <w:vAlign w:val="center"/>
          </w:tcPr>
          <w:p w14:paraId="7FDE3821" w14:textId="77777777" w:rsidR="002A2724" w:rsidRPr="00115FF0" w:rsidRDefault="002A2724" w:rsidP="002A2724">
            <w:pPr>
              <w:pStyle w:val="TableLabel"/>
              <w:rPr>
                <w:rFonts w:ascii="Times New Roman" w:hAnsi="Times New Roman"/>
                <w:noProof w:val="0"/>
                <w:sz w:val="16"/>
              </w:rPr>
            </w:pPr>
          </w:p>
        </w:tc>
        <w:tc>
          <w:tcPr>
            <w:tcW w:w="2520" w:type="dxa"/>
            <w:vAlign w:val="center"/>
          </w:tcPr>
          <w:p w14:paraId="0B1C42C7" w14:textId="77777777" w:rsidR="002A2724" w:rsidRPr="00115FF0" w:rsidRDefault="002A2724" w:rsidP="002A2724">
            <w:pPr>
              <w:pStyle w:val="TableEntry"/>
              <w:rPr>
                <w:sz w:val="16"/>
              </w:rPr>
            </w:pPr>
            <w:r w:rsidRPr="00115FF0">
              <w:rPr>
                <w:sz w:val="16"/>
              </w:rPr>
              <w:t>ParticipantObjectTypeCodeRole</w:t>
            </w:r>
          </w:p>
        </w:tc>
        <w:tc>
          <w:tcPr>
            <w:tcW w:w="630" w:type="dxa"/>
            <w:vAlign w:val="center"/>
          </w:tcPr>
          <w:p w14:paraId="563A7846" w14:textId="77777777" w:rsidR="002A2724" w:rsidRPr="00115FF0" w:rsidRDefault="002A2724" w:rsidP="002A2724">
            <w:pPr>
              <w:pStyle w:val="TableEntry"/>
              <w:jc w:val="center"/>
              <w:rPr>
                <w:sz w:val="16"/>
              </w:rPr>
            </w:pPr>
            <w:r w:rsidRPr="00115FF0">
              <w:rPr>
                <w:sz w:val="16"/>
              </w:rPr>
              <w:t>M</w:t>
            </w:r>
          </w:p>
        </w:tc>
        <w:tc>
          <w:tcPr>
            <w:tcW w:w="4968" w:type="dxa"/>
            <w:vAlign w:val="center"/>
          </w:tcPr>
          <w:p w14:paraId="1C25072C" w14:textId="77777777" w:rsidR="002A2724" w:rsidRPr="00115FF0" w:rsidRDefault="002A2724" w:rsidP="002A2724">
            <w:pPr>
              <w:pStyle w:val="TableEntry"/>
              <w:rPr>
                <w:b/>
                <w:i/>
                <w:sz w:val="16"/>
              </w:rPr>
            </w:pPr>
            <w:r w:rsidRPr="00115FF0">
              <w:rPr>
                <w:sz w:val="16"/>
              </w:rPr>
              <w:t>“1” (patient)</w:t>
            </w:r>
          </w:p>
        </w:tc>
      </w:tr>
      <w:tr w:rsidR="002A2724" w:rsidRPr="00115FF0" w14:paraId="05D15126" w14:textId="77777777" w:rsidTr="002A2724">
        <w:trPr>
          <w:cantSplit/>
        </w:trPr>
        <w:tc>
          <w:tcPr>
            <w:tcW w:w="1548" w:type="dxa"/>
            <w:vMerge/>
            <w:vAlign w:val="center"/>
          </w:tcPr>
          <w:p w14:paraId="7AB34E2B" w14:textId="77777777" w:rsidR="002A2724" w:rsidRPr="00115FF0" w:rsidRDefault="002A2724" w:rsidP="002A2724">
            <w:pPr>
              <w:pStyle w:val="TableLabel"/>
              <w:rPr>
                <w:rFonts w:ascii="Times New Roman" w:hAnsi="Times New Roman"/>
                <w:noProof w:val="0"/>
                <w:sz w:val="16"/>
              </w:rPr>
            </w:pPr>
          </w:p>
        </w:tc>
        <w:tc>
          <w:tcPr>
            <w:tcW w:w="2520" w:type="dxa"/>
            <w:vAlign w:val="center"/>
          </w:tcPr>
          <w:p w14:paraId="4BCAC0A1" w14:textId="77777777" w:rsidR="002A2724" w:rsidRPr="00115FF0" w:rsidRDefault="002A2724" w:rsidP="002A2724">
            <w:pPr>
              <w:pStyle w:val="TableEntry"/>
              <w:rPr>
                <w:i/>
                <w:iCs/>
                <w:sz w:val="16"/>
              </w:rPr>
            </w:pPr>
            <w:r w:rsidRPr="00115FF0">
              <w:rPr>
                <w:i/>
                <w:iCs/>
                <w:sz w:val="16"/>
              </w:rPr>
              <w:t>ParticipantObjectDataLifeCycle</w:t>
            </w:r>
          </w:p>
        </w:tc>
        <w:tc>
          <w:tcPr>
            <w:tcW w:w="630" w:type="dxa"/>
            <w:vAlign w:val="center"/>
          </w:tcPr>
          <w:p w14:paraId="3C4CC7D1" w14:textId="77777777" w:rsidR="002A2724" w:rsidRPr="00115FF0" w:rsidRDefault="002A2724" w:rsidP="002A2724">
            <w:pPr>
              <w:pStyle w:val="TableEntry"/>
              <w:jc w:val="center"/>
              <w:rPr>
                <w:i/>
                <w:iCs/>
                <w:sz w:val="16"/>
              </w:rPr>
            </w:pPr>
            <w:r w:rsidRPr="00115FF0">
              <w:rPr>
                <w:i/>
                <w:iCs/>
                <w:sz w:val="16"/>
              </w:rPr>
              <w:t>U</w:t>
            </w:r>
          </w:p>
        </w:tc>
        <w:tc>
          <w:tcPr>
            <w:tcW w:w="4968" w:type="dxa"/>
            <w:vAlign w:val="center"/>
          </w:tcPr>
          <w:p w14:paraId="689A62E8" w14:textId="77777777" w:rsidR="002A2724" w:rsidRPr="00115FF0" w:rsidRDefault="002A2724" w:rsidP="002A2724">
            <w:pPr>
              <w:pStyle w:val="TableEntry"/>
              <w:rPr>
                <w:sz w:val="16"/>
              </w:rPr>
            </w:pPr>
            <w:r w:rsidRPr="00115FF0">
              <w:rPr>
                <w:i/>
                <w:iCs/>
                <w:sz w:val="16"/>
              </w:rPr>
              <w:t>not specialized</w:t>
            </w:r>
          </w:p>
        </w:tc>
      </w:tr>
      <w:tr w:rsidR="002A2724" w:rsidRPr="00115FF0" w14:paraId="5EC0F874" w14:textId="77777777" w:rsidTr="002A2724">
        <w:trPr>
          <w:cantSplit/>
        </w:trPr>
        <w:tc>
          <w:tcPr>
            <w:tcW w:w="1548" w:type="dxa"/>
            <w:vMerge/>
            <w:vAlign w:val="center"/>
          </w:tcPr>
          <w:p w14:paraId="4A22E3BD" w14:textId="77777777" w:rsidR="002A2724" w:rsidRPr="00115FF0" w:rsidRDefault="002A2724" w:rsidP="002A2724">
            <w:pPr>
              <w:pStyle w:val="TableLabel"/>
              <w:rPr>
                <w:rFonts w:ascii="Times New Roman" w:hAnsi="Times New Roman"/>
                <w:noProof w:val="0"/>
                <w:sz w:val="16"/>
              </w:rPr>
            </w:pPr>
          </w:p>
        </w:tc>
        <w:tc>
          <w:tcPr>
            <w:tcW w:w="2520" w:type="dxa"/>
            <w:vAlign w:val="center"/>
          </w:tcPr>
          <w:p w14:paraId="3787A7B2" w14:textId="77777777" w:rsidR="002A2724" w:rsidRPr="00115FF0" w:rsidRDefault="002A2724" w:rsidP="002A2724">
            <w:pPr>
              <w:pStyle w:val="TableEntry"/>
              <w:rPr>
                <w:i/>
                <w:sz w:val="16"/>
              </w:rPr>
            </w:pPr>
            <w:r w:rsidRPr="00115FF0">
              <w:rPr>
                <w:i/>
                <w:sz w:val="16"/>
              </w:rPr>
              <w:t>ParticipantObjectIDTypeCode</w:t>
            </w:r>
          </w:p>
        </w:tc>
        <w:tc>
          <w:tcPr>
            <w:tcW w:w="630" w:type="dxa"/>
            <w:vAlign w:val="center"/>
          </w:tcPr>
          <w:p w14:paraId="6A392FED" w14:textId="77777777" w:rsidR="002A2724" w:rsidRPr="00115FF0" w:rsidRDefault="002A2724" w:rsidP="002A2724">
            <w:pPr>
              <w:pStyle w:val="TableEntry"/>
              <w:jc w:val="center"/>
              <w:rPr>
                <w:i/>
                <w:sz w:val="16"/>
              </w:rPr>
            </w:pPr>
            <w:r w:rsidRPr="00115FF0">
              <w:rPr>
                <w:i/>
                <w:sz w:val="16"/>
              </w:rPr>
              <w:t>M</w:t>
            </w:r>
          </w:p>
        </w:tc>
        <w:tc>
          <w:tcPr>
            <w:tcW w:w="4968" w:type="dxa"/>
            <w:vAlign w:val="center"/>
          </w:tcPr>
          <w:p w14:paraId="2EF09641" w14:textId="77777777" w:rsidR="002A2724" w:rsidRPr="00115FF0" w:rsidRDefault="002A2724" w:rsidP="002A2724">
            <w:pPr>
              <w:pStyle w:val="TableEntry"/>
              <w:rPr>
                <w:sz w:val="16"/>
              </w:rPr>
            </w:pPr>
            <w:r w:rsidRPr="00115FF0">
              <w:rPr>
                <w:i/>
                <w:iCs/>
                <w:sz w:val="16"/>
              </w:rPr>
              <w:t>not specialized</w:t>
            </w:r>
          </w:p>
        </w:tc>
      </w:tr>
      <w:tr w:rsidR="002A2724" w:rsidRPr="00115FF0" w14:paraId="781EDC99" w14:textId="77777777" w:rsidTr="002A2724">
        <w:trPr>
          <w:cantSplit/>
        </w:trPr>
        <w:tc>
          <w:tcPr>
            <w:tcW w:w="1548" w:type="dxa"/>
            <w:vMerge/>
            <w:vAlign w:val="center"/>
          </w:tcPr>
          <w:p w14:paraId="2C0866DD" w14:textId="77777777" w:rsidR="002A2724" w:rsidRPr="00115FF0" w:rsidRDefault="002A2724" w:rsidP="002A2724">
            <w:pPr>
              <w:pStyle w:val="TableLabel"/>
              <w:rPr>
                <w:rFonts w:ascii="Times New Roman" w:hAnsi="Times New Roman"/>
                <w:noProof w:val="0"/>
                <w:sz w:val="16"/>
              </w:rPr>
            </w:pPr>
          </w:p>
        </w:tc>
        <w:tc>
          <w:tcPr>
            <w:tcW w:w="2520" w:type="dxa"/>
            <w:vAlign w:val="center"/>
          </w:tcPr>
          <w:p w14:paraId="595EF544" w14:textId="77777777" w:rsidR="002A2724" w:rsidRPr="00115FF0" w:rsidRDefault="002A2724" w:rsidP="002A2724">
            <w:pPr>
              <w:pStyle w:val="TableEntry"/>
              <w:rPr>
                <w:i/>
                <w:iCs/>
                <w:sz w:val="16"/>
              </w:rPr>
            </w:pPr>
            <w:r w:rsidRPr="00115FF0">
              <w:rPr>
                <w:i/>
                <w:iCs/>
                <w:sz w:val="16"/>
              </w:rPr>
              <w:t>ParticipantObjectSensitivity</w:t>
            </w:r>
          </w:p>
        </w:tc>
        <w:tc>
          <w:tcPr>
            <w:tcW w:w="630" w:type="dxa"/>
            <w:vAlign w:val="center"/>
          </w:tcPr>
          <w:p w14:paraId="2AF40866" w14:textId="77777777" w:rsidR="002A2724" w:rsidRPr="00115FF0" w:rsidRDefault="002A2724" w:rsidP="002A2724">
            <w:pPr>
              <w:pStyle w:val="TableEntry"/>
              <w:jc w:val="center"/>
              <w:rPr>
                <w:i/>
                <w:iCs/>
                <w:sz w:val="16"/>
              </w:rPr>
            </w:pPr>
            <w:r w:rsidRPr="00115FF0">
              <w:rPr>
                <w:i/>
                <w:iCs/>
                <w:sz w:val="16"/>
              </w:rPr>
              <w:t>U</w:t>
            </w:r>
          </w:p>
        </w:tc>
        <w:tc>
          <w:tcPr>
            <w:tcW w:w="4968" w:type="dxa"/>
            <w:vAlign w:val="center"/>
          </w:tcPr>
          <w:p w14:paraId="6EF2EA99" w14:textId="77777777" w:rsidR="002A2724" w:rsidRPr="00115FF0" w:rsidRDefault="002A2724" w:rsidP="002A2724">
            <w:pPr>
              <w:pStyle w:val="TableEntry"/>
              <w:rPr>
                <w:sz w:val="16"/>
              </w:rPr>
            </w:pPr>
            <w:r w:rsidRPr="00115FF0">
              <w:rPr>
                <w:i/>
                <w:iCs/>
                <w:sz w:val="16"/>
              </w:rPr>
              <w:t>not specialized</w:t>
            </w:r>
          </w:p>
        </w:tc>
      </w:tr>
      <w:tr w:rsidR="002A2724" w:rsidRPr="00115FF0" w14:paraId="715FCD9B" w14:textId="77777777" w:rsidTr="002A2724">
        <w:trPr>
          <w:cantSplit/>
        </w:trPr>
        <w:tc>
          <w:tcPr>
            <w:tcW w:w="1548" w:type="dxa"/>
            <w:vMerge/>
            <w:vAlign w:val="center"/>
          </w:tcPr>
          <w:p w14:paraId="5301E4DF" w14:textId="77777777" w:rsidR="002A2724" w:rsidRPr="00115FF0" w:rsidRDefault="002A2724" w:rsidP="002A2724">
            <w:pPr>
              <w:pStyle w:val="TableLabel"/>
              <w:rPr>
                <w:rFonts w:ascii="Times New Roman" w:hAnsi="Times New Roman"/>
                <w:noProof w:val="0"/>
                <w:sz w:val="16"/>
              </w:rPr>
            </w:pPr>
          </w:p>
        </w:tc>
        <w:tc>
          <w:tcPr>
            <w:tcW w:w="2520" w:type="dxa"/>
            <w:vAlign w:val="center"/>
          </w:tcPr>
          <w:p w14:paraId="0AB632A1" w14:textId="77777777" w:rsidR="002A2724" w:rsidRPr="00115FF0" w:rsidRDefault="002A2724" w:rsidP="002A2724">
            <w:pPr>
              <w:pStyle w:val="TableEntry"/>
              <w:rPr>
                <w:sz w:val="16"/>
              </w:rPr>
            </w:pPr>
            <w:r w:rsidRPr="00115FF0">
              <w:rPr>
                <w:sz w:val="16"/>
              </w:rPr>
              <w:t>ParticipantObjectID</w:t>
            </w:r>
          </w:p>
        </w:tc>
        <w:tc>
          <w:tcPr>
            <w:tcW w:w="630" w:type="dxa"/>
            <w:vAlign w:val="center"/>
          </w:tcPr>
          <w:p w14:paraId="0AC10862" w14:textId="77777777" w:rsidR="002A2724" w:rsidRPr="00115FF0" w:rsidRDefault="002A2724" w:rsidP="002A2724">
            <w:pPr>
              <w:pStyle w:val="TableEntry"/>
              <w:jc w:val="center"/>
              <w:rPr>
                <w:sz w:val="16"/>
              </w:rPr>
            </w:pPr>
            <w:r w:rsidRPr="00115FF0">
              <w:rPr>
                <w:sz w:val="16"/>
              </w:rPr>
              <w:t>M</w:t>
            </w:r>
          </w:p>
        </w:tc>
        <w:tc>
          <w:tcPr>
            <w:tcW w:w="4968" w:type="dxa"/>
            <w:vAlign w:val="center"/>
          </w:tcPr>
          <w:p w14:paraId="2A6B4C6D" w14:textId="77777777" w:rsidR="002A2724" w:rsidRPr="00115FF0" w:rsidRDefault="002A2724" w:rsidP="002A2724">
            <w:pPr>
              <w:pStyle w:val="TableEntry"/>
              <w:rPr>
                <w:sz w:val="16"/>
              </w:rPr>
            </w:pPr>
            <w:r w:rsidRPr="00115FF0">
              <w:rPr>
                <w:sz w:val="16"/>
              </w:rPr>
              <w:t>the patient ID in HL7 CX format (see ITI TF-2x: appendix E)</w:t>
            </w:r>
          </w:p>
        </w:tc>
      </w:tr>
      <w:tr w:rsidR="002A2724" w:rsidRPr="00115FF0" w14:paraId="1973702F" w14:textId="77777777" w:rsidTr="002A2724">
        <w:trPr>
          <w:cantSplit/>
        </w:trPr>
        <w:tc>
          <w:tcPr>
            <w:tcW w:w="1548" w:type="dxa"/>
            <w:vMerge/>
            <w:vAlign w:val="center"/>
          </w:tcPr>
          <w:p w14:paraId="035FB59D" w14:textId="77777777" w:rsidR="002A2724" w:rsidRPr="00115FF0" w:rsidRDefault="002A2724" w:rsidP="002A2724">
            <w:pPr>
              <w:pStyle w:val="TableLabel"/>
              <w:rPr>
                <w:rFonts w:ascii="Times New Roman" w:hAnsi="Times New Roman"/>
                <w:noProof w:val="0"/>
                <w:sz w:val="16"/>
              </w:rPr>
            </w:pPr>
          </w:p>
        </w:tc>
        <w:tc>
          <w:tcPr>
            <w:tcW w:w="2520" w:type="dxa"/>
            <w:vAlign w:val="center"/>
          </w:tcPr>
          <w:p w14:paraId="09C6F6B8" w14:textId="77777777" w:rsidR="002A2724" w:rsidRPr="00115FF0" w:rsidRDefault="002A2724" w:rsidP="002A2724">
            <w:pPr>
              <w:pStyle w:val="TableEntry"/>
              <w:rPr>
                <w:i/>
                <w:iCs/>
                <w:sz w:val="16"/>
              </w:rPr>
            </w:pPr>
            <w:r w:rsidRPr="00115FF0">
              <w:rPr>
                <w:i/>
                <w:iCs/>
                <w:sz w:val="16"/>
              </w:rPr>
              <w:t>ParticipantObjectName</w:t>
            </w:r>
          </w:p>
        </w:tc>
        <w:tc>
          <w:tcPr>
            <w:tcW w:w="630" w:type="dxa"/>
            <w:vAlign w:val="center"/>
          </w:tcPr>
          <w:p w14:paraId="30F3AA8A" w14:textId="77777777" w:rsidR="002A2724" w:rsidRPr="00115FF0" w:rsidRDefault="002A2724" w:rsidP="002A2724">
            <w:pPr>
              <w:pStyle w:val="TableEntry"/>
              <w:jc w:val="center"/>
              <w:rPr>
                <w:i/>
                <w:iCs/>
                <w:sz w:val="16"/>
              </w:rPr>
            </w:pPr>
            <w:r w:rsidRPr="00115FF0">
              <w:rPr>
                <w:i/>
                <w:iCs/>
                <w:sz w:val="16"/>
              </w:rPr>
              <w:t>U</w:t>
            </w:r>
          </w:p>
        </w:tc>
        <w:tc>
          <w:tcPr>
            <w:tcW w:w="4968" w:type="dxa"/>
            <w:vAlign w:val="center"/>
          </w:tcPr>
          <w:p w14:paraId="0EE244BB" w14:textId="77777777" w:rsidR="002A2724" w:rsidRPr="00115FF0" w:rsidRDefault="002A2724" w:rsidP="002A2724">
            <w:pPr>
              <w:pStyle w:val="TableEntry"/>
              <w:rPr>
                <w:sz w:val="16"/>
              </w:rPr>
            </w:pPr>
            <w:r w:rsidRPr="00115FF0">
              <w:rPr>
                <w:i/>
                <w:iCs/>
                <w:sz w:val="16"/>
              </w:rPr>
              <w:t>not specialized</w:t>
            </w:r>
          </w:p>
        </w:tc>
      </w:tr>
      <w:tr w:rsidR="002A2724" w:rsidRPr="00115FF0" w14:paraId="0B43DA89" w14:textId="77777777" w:rsidTr="002A2724">
        <w:trPr>
          <w:cantSplit/>
        </w:trPr>
        <w:tc>
          <w:tcPr>
            <w:tcW w:w="1548" w:type="dxa"/>
            <w:vMerge/>
            <w:vAlign w:val="center"/>
          </w:tcPr>
          <w:p w14:paraId="7CA38207" w14:textId="77777777" w:rsidR="002A2724" w:rsidRPr="00115FF0" w:rsidRDefault="002A2724" w:rsidP="002A2724">
            <w:pPr>
              <w:pStyle w:val="TableLabel"/>
              <w:rPr>
                <w:rFonts w:ascii="Times New Roman" w:hAnsi="Times New Roman"/>
                <w:noProof w:val="0"/>
                <w:sz w:val="16"/>
              </w:rPr>
            </w:pPr>
          </w:p>
        </w:tc>
        <w:tc>
          <w:tcPr>
            <w:tcW w:w="2520" w:type="dxa"/>
            <w:vAlign w:val="center"/>
          </w:tcPr>
          <w:p w14:paraId="27C04746" w14:textId="77777777" w:rsidR="002A2724" w:rsidRPr="00115FF0" w:rsidRDefault="002A2724" w:rsidP="002A2724">
            <w:pPr>
              <w:pStyle w:val="TableEntry"/>
              <w:rPr>
                <w:i/>
                <w:iCs/>
                <w:sz w:val="16"/>
              </w:rPr>
            </w:pPr>
            <w:r w:rsidRPr="00115FF0">
              <w:rPr>
                <w:i/>
                <w:iCs/>
                <w:sz w:val="16"/>
              </w:rPr>
              <w:t>ParticipantObjectQuery</w:t>
            </w:r>
          </w:p>
        </w:tc>
        <w:tc>
          <w:tcPr>
            <w:tcW w:w="630" w:type="dxa"/>
            <w:vAlign w:val="center"/>
          </w:tcPr>
          <w:p w14:paraId="167AFE4E" w14:textId="77777777" w:rsidR="002A2724" w:rsidRPr="00115FF0" w:rsidRDefault="002A2724" w:rsidP="002A2724">
            <w:pPr>
              <w:pStyle w:val="TableEntry"/>
              <w:jc w:val="center"/>
              <w:rPr>
                <w:i/>
                <w:iCs/>
                <w:sz w:val="16"/>
              </w:rPr>
            </w:pPr>
            <w:r w:rsidRPr="00115FF0">
              <w:rPr>
                <w:i/>
                <w:iCs/>
                <w:sz w:val="16"/>
              </w:rPr>
              <w:t>U</w:t>
            </w:r>
          </w:p>
        </w:tc>
        <w:tc>
          <w:tcPr>
            <w:tcW w:w="4968" w:type="dxa"/>
            <w:vAlign w:val="center"/>
          </w:tcPr>
          <w:p w14:paraId="077AC0D2" w14:textId="77777777" w:rsidR="002A2724" w:rsidRPr="00115FF0" w:rsidRDefault="002A2724" w:rsidP="002A2724">
            <w:pPr>
              <w:pStyle w:val="TableEntry"/>
              <w:rPr>
                <w:sz w:val="16"/>
              </w:rPr>
            </w:pPr>
            <w:r w:rsidRPr="00115FF0">
              <w:rPr>
                <w:i/>
                <w:iCs/>
                <w:sz w:val="16"/>
              </w:rPr>
              <w:t>not specialized</w:t>
            </w:r>
          </w:p>
        </w:tc>
      </w:tr>
      <w:tr w:rsidR="002A2724" w:rsidRPr="00115FF0" w14:paraId="23BECCB8" w14:textId="77777777" w:rsidTr="002A2724">
        <w:trPr>
          <w:cantSplit/>
        </w:trPr>
        <w:tc>
          <w:tcPr>
            <w:tcW w:w="1548" w:type="dxa"/>
            <w:vMerge/>
            <w:vAlign w:val="center"/>
          </w:tcPr>
          <w:p w14:paraId="45236D9F" w14:textId="77777777" w:rsidR="002A2724" w:rsidRPr="00115FF0" w:rsidRDefault="002A2724" w:rsidP="002A2724">
            <w:pPr>
              <w:pStyle w:val="TableLabel"/>
              <w:rPr>
                <w:rFonts w:ascii="Times New Roman" w:hAnsi="Times New Roman"/>
                <w:noProof w:val="0"/>
                <w:sz w:val="16"/>
              </w:rPr>
            </w:pPr>
          </w:p>
        </w:tc>
        <w:tc>
          <w:tcPr>
            <w:tcW w:w="2520" w:type="dxa"/>
            <w:vAlign w:val="center"/>
          </w:tcPr>
          <w:p w14:paraId="7B313AE9" w14:textId="77777777" w:rsidR="002A2724" w:rsidRPr="00115FF0" w:rsidRDefault="002A2724" w:rsidP="002A2724">
            <w:pPr>
              <w:pStyle w:val="TableEntry"/>
              <w:rPr>
                <w:sz w:val="16"/>
              </w:rPr>
            </w:pPr>
            <w:r w:rsidRPr="00115FF0">
              <w:rPr>
                <w:sz w:val="16"/>
              </w:rPr>
              <w:t>ParticipantObjectDetail</w:t>
            </w:r>
          </w:p>
        </w:tc>
        <w:tc>
          <w:tcPr>
            <w:tcW w:w="630" w:type="dxa"/>
            <w:vAlign w:val="center"/>
          </w:tcPr>
          <w:p w14:paraId="2AADE7CB" w14:textId="77777777" w:rsidR="002A2724" w:rsidRPr="00115FF0" w:rsidRDefault="002A2724" w:rsidP="002A2724">
            <w:pPr>
              <w:pStyle w:val="TableEntry"/>
              <w:jc w:val="center"/>
              <w:rPr>
                <w:sz w:val="16"/>
              </w:rPr>
            </w:pPr>
            <w:r w:rsidRPr="00115FF0">
              <w:rPr>
                <w:sz w:val="16"/>
              </w:rPr>
              <w:t>M</w:t>
            </w:r>
          </w:p>
        </w:tc>
        <w:tc>
          <w:tcPr>
            <w:tcW w:w="4968" w:type="dxa"/>
            <w:vAlign w:val="center"/>
          </w:tcPr>
          <w:p w14:paraId="6CA226FE" w14:textId="77777777" w:rsidR="002A2724" w:rsidRPr="00115FF0" w:rsidRDefault="002A2724" w:rsidP="002A2724">
            <w:pPr>
              <w:pStyle w:val="TableEntry"/>
              <w:rPr>
                <w:sz w:val="16"/>
              </w:rPr>
            </w:pPr>
            <w:r w:rsidRPr="00115FF0">
              <w:rPr>
                <w:sz w:val="16"/>
              </w:rPr>
              <w:t>Type=II (the literal string), Value=the value of message.id</w:t>
            </w:r>
          </w:p>
        </w:tc>
      </w:tr>
    </w:tbl>
    <w:p w14:paraId="69C07ECA" w14:textId="77777777" w:rsidR="00A536B6" w:rsidRPr="00115FF0" w:rsidRDefault="00A536B6" w:rsidP="002A2724">
      <w:pPr>
        <w:pStyle w:val="BodyText"/>
      </w:pPr>
    </w:p>
    <w:p w14:paraId="18CD0452" w14:textId="0005DBD0" w:rsidR="00E7599A" w:rsidRPr="00115FF0" w:rsidRDefault="00E7599A" w:rsidP="002A2724">
      <w:pPr>
        <w:pStyle w:val="BodyText"/>
      </w:pPr>
      <w:r w:rsidRPr="00115FF0">
        <w:t>If a patient record is created or updated as a result of this admission the ADT Patient Registration must also record the Patient Record creation or Update event</w:t>
      </w:r>
      <w:r w:rsidR="00A536B6" w:rsidRPr="00115FF0">
        <w:t>, and shall include the Source, Destination, Audit Source, Human Requestor and Patient as specified above.</w:t>
      </w:r>
    </w:p>
    <w:p w14:paraId="5DA947A3" w14:textId="77777777" w:rsidR="007E5788" w:rsidRPr="00115FF0" w:rsidRDefault="007E5788" w:rsidP="002A2724">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E7599A" w:rsidRPr="00115FF0" w14:paraId="6EE95CD1" w14:textId="77777777" w:rsidTr="00662D38">
        <w:trPr>
          <w:cantSplit/>
        </w:trPr>
        <w:tc>
          <w:tcPr>
            <w:tcW w:w="1458" w:type="dxa"/>
            <w:textDirection w:val="btLr"/>
            <w:vAlign w:val="center"/>
          </w:tcPr>
          <w:p w14:paraId="0C2B77B6" w14:textId="77777777" w:rsidR="00E7599A" w:rsidRPr="00115FF0" w:rsidRDefault="00E7599A" w:rsidP="00E7599A">
            <w:pPr>
              <w:pStyle w:val="TableEntry"/>
            </w:pPr>
          </w:p>
        </w:tc>
        <w:tc>
          <w:tcPr>
            <w:tcW w:w="2610" w:type="dxa"/>
            <w:shd w:val="clear" w:color="auto" w:fill="D9D9D9"/>
            <w:vAlign w:val="center"/>
          </w:tcPr>
          <w:p w14:paraId="7A9C4440" w14:textId="77777777" w:rsidR="00E7599A" w:rsidRPr="00115FF0" w:rsidRDefault="00E7599A" w:rsidP="00E7599A">
            <w:pPr>
              <w:pStyle w:val="TableEntryHeader"/>
            </w:pPr>
            <w:r w:rsidRPr="00115FF0">
              <w:t>Field Name</w:t>
            </w:r>
          </w:p>
        </w:tc>
        <w:tc>
          <w:tcPr>
            <w:tcW w:w="720" w:type="dxa"/>
            <w:shd w:val="clear" w:color="auto" w:fill="D9D9D9"/>
            <w:vAlign w:val="center"/>
          </w:tcPr>
          <w:p w14:paraId="57F341DC" w14:textId="77777777" w:rsidR="00E7599A" w:rsidRPr="00115FF0" w:rsidRDefault="00E7599A" w:rsidP="00E7599A">
            <w:pPr>
              <w:pStyle w:val="TableEntryHeader"/>
            </w:pPr>
            <w:r w:rsidRPr="00115FF0">
              <w:t>Opt</w:t>
            </w:r>
          </w:p>
        </w:tc>
        <w:tc>
          <w:tcPr>
            <w:tcW w:w="4878" w:type="dxa"/>
            <w:shd w:val="clear" w:color="auto" w:fill="D9D9D9"/>
            <w:vAlign w:val="center"/>
          </w:tcPr>
          <w:p w14:paraId="2A328371" w14:textId="77777777" w:rsidR="00E7599A" w:rsidRPr="00115FF0" w:rsidRDefault="00E7599A" w:rsidP="00E7599A">
            <w:pPr>
              <w:pStyle w:val="TableEntryHeader"/>
            </w:pPr>
            <w:r w:rsidRPr="00115FF0">
              <w:t>Value Constraints</w:t>
            </w:r>
          </w:p>
        </w:tc>
      </w:tr>
      <w:tr w:rsidR="00E7599A" w:rsidRPr="00115FF0" w14:paraId="7048B68B" w14:textId="77777777" w:rsidTr="00E7599A">
        <w:trPr>
          <w:cantSplit/>
        </w:trPr>
        <w:tc>
          <w:tcPr>
            <w:tcW w:w="1458" w:type="dxa"/>
            <w:vMerge w:val="restart"/>
          </w:tcPr>
          <w:p w14:paraId="099AA4CE" w14:textId="77777777" w:rsidR="00E7599A" w:rsidRPr="00115FF0" w:rsidRDefault="00E7599A" w:rsidP="00662D38">
            <w:pPr>
              <w:pStyle w:val="TableEntryHeader"/>
            </w:pPr>
            <w:r w:rsidRPr="00115FF0">
              <w:t>Event</w:t>
            </w:r>
          </w:p>
          <w:p w14:paraId="0CB13573" w14:textId="77777777" w:rsidR="00E7599A" w:rsidRPr="00365426" w:rsidRDefault="00E7599A" w:rsidP="00662D38">
            <w:pPr>
              <w:pStyle w:val="TableEntry"/>
              <w:jc w:val="center"/>
              <w:rPr>
                <w:bCs/>
                <w:sz w:val="12"/>
              </w:rPr>
            </w:pPr>
            <w:r w:rsidRPr="00365426">
              <w:rPr>
                <w:bCs/>
                <w:sz w:val="12"/>
              </w:rPr>
              <w:t>AuditMessage/</w:t>
            </w:r>
            <w:r w:rsidRPr="00365426">
              <w:rPr>
                <w:bCs/>
                <w:sz w:val="12"/>
              </w:rPr>
              <w:br/>
              <w:t>EventIdentification</w:t>
            </w:r>
          </w:p>
        </w:tc>
        <w:tc>
          <w:tcPr>
            <w:tcW w:w="2610" w:type="dxa"/>
            <w:vAlign w:val="center"/>
          </w:tcPr>
          <w:p w14:paraId="055C429D" w14:textId="77777777" w:rsidR="00E7599A" w:rsidRPr="00115FF0" w:rsidRDefault="00E7599A" w:rsidP="00E7599A">
            <w:pPr>
              <w:pStyle w:val="TableEntry"/>
              <w:rPr>
                <w:sz w:val="16"/>
              </w:rPr>
            </w:pPr>
            <w:r w:rsidRPr="00115FF0">
              <w:rPr>
                <w:sz w:val="16"/>
              </w:rPr>
              <w:t>EventID</w:t>
            </w:r>
          </w:p>
        </w:tc>
        <w:tc>
          <w:tcPr>
            <w:tcW w:w="720" w:type="dxa"/>
            <w:vAlign w:val="center"/>
          </w:tcPr>
          <w:p w14:paraId="3F743F9A" w14:textId="77777777" w:rsidR="00E7599A" w:rsidRPr="00115FF0" w:rsidRDefault="00E7599A" w:rsidP="00E7599A">
            <w:pPr>
              <w:pStyle w:val="TableEntry"/>
              <w:jc w:val="center"/>
              <w:rPr>
                <w:sz w:val="16"/>
              </w:rPr>
            </w:pPr>
            <w:r w:rsidRPr="00115FF0">
              <w:rPr>
                <w:sz w:val="16"/>
              </w:rPr>
              <w:t>M</w:t>
            </w:r>
          </w:p>
        </w:tc>
        <w:tc>
          <w:tcPr>
            <w:tcW w:w="4878" w:type="dxa"/>
            <w:vAlign w:val="center"/>
          </w:tcPr>
          <w:p w14:paraId="69B8C41F" w14:textId="77777777" w:rsidR="00E7599A" w:rsidRPr="00115FF0" w:rsidRDefault="00E7599A" w:rsidP="00E7599A">
            <w:pPr>
              <w:pStyle w:val="TableEntry"/>
              <w:rPr>
                <w:sz w:val="16"/>
              </w:rPr>
            </w:pPr>
            <w:r w:rsidRPr="00115FF0">
              <w:rPr>
                <w:sz w:val="16"/>
              </w:rPr>
              <w:t>EV(110110, DCM, “Patient Record”)</w:t>
            </w:r>
          </w:p>
        </w:tc>
      </w:tr>
      <w:tr w:rsidR="00E7599A" w:rsidRPr="00115FF0" w14:paraId="0C3CE1C6" w14:textId="77777777" w:rsidTr="00E7599A">
        <w:trPr>
          <w:cantSplit/>
        </w:trPr>
        <w:tc>
          <w:tcPr>
            <w:tcW w:w="1458" w:type="dxa"/>
            <w:vMerge/>
            <w:vAlign w:val="center"/>
          </w:tcPr>
          <w:p w14:paraId="308FF82B" w14:textId="77777777" w:rsidR="00E7599A" w:rsidRPr="00115FF0" w:rsidRDefault="00E7599A" w:rsidP="00E7599A">
            <w:pPr>
              <w:pStyle w:val="TableLabel"/>
              <w:rPr>
                <w:noProof w:val="0"/>
                <w:sz w:val="16"/>
              </w:rPr>
            </w:pPr>
          </w:p>
        </w:tc>
        <w:tc>
          <w:tcPr>
            <w:tcW w:w="2610" w:type="dxa"/>
            <w:vAlign w:val="center"/>
          </w:tcPr>
          <w:p w14:paraId="1E306543" w14:textId="77777777" w:rsidR="00E7599A" w:rsidRPr="00115FF0" w:rsidRDefault="00E7599A" w:rsidP="00E7599A">
            <w:pPr>
              <w:pStyle w:val="TableEntry"/>
              <w:rPr>
                <w:sz w:val="16"/>
              </w:rPr>
            </w:pPr>
            <w:r w:rsidRPr="00115FF0">
              <w:rPr>
                <w:sz w:val="16"/>
              </w:rPr>
              <w:t>EventActionCode</w:t>
            </w:r>
          </w:p>
        </w:tc>
        <w:tc>
          <w:tcPr>
            <w:tcW w:w="720" w:type="dxa"/>
            <w:vAlign w:val="center"/>
          </w:tcPr>
          <w:p w14:paraId="41A9746F" w14:textId="77777777" w:rsidR="00E7599A" w:rsidRPr="00115FF0" w:rsidRDefault="00E7599A" w:rsidP="00E7599A">
            <w:pPr>
              <w:pStyle w:val="TableEntry"/>
              <w:jc w:val="center"/>
              <w:rPr>
                <w:sz w:val="16"/>
              </w:rPr>
            </w:pPr>
            <w:r w:rsidRPr="00115FF0">
              <w:rPr>
                <w:sz w:val="16"/>
              </w:rPr>
              <w:t>M</w:t>
            </w:r>
          </w:p>
        </w:tc>
        <w:tc>
          <w:tcPr>
            <w:tcW w:w="4878" w:type="dxa"/>
            <w:vAlign w:val="center"/>
          </w:tcPr>
          <w:p w14:paraId="1CE4AFE7" w14:textId="77777777" w:rsidR="00E7599A" w:rsidRPr="00115FF0" w:rsidRDefault="00E7599A" w:rsidP="00E7599A">
            <w:pPr>
              <w:pStyle w:val="TableEntry"/>
              <w:rPr>
                <w:sz w:val="16"/>
              </w:rPr>
            </w:pPr>
            <w:r w:rsidRPr="00115FF0">
              <w:rPr>
                <w:sz w:val="16"/>
              </w:rPr>
              <w:t>“C” (create), “U” (update)</w:t>
            </w:r>
          </w:p>
        </w:tc>
      </w:tr>
      <w:tr w:rsidR="00E7599A" w:rsidRPr="00115FF0" w14:paraId="65206CC8" w14:textId="77777777" w:rsidTr="00E7599A">
        <w:trPr>
          <w:cantSplit/>
        </w:trPr>
        <w:tc>
          <w:tcPr>
            <w:tcW w:w="1458" w:type="dxa"/>
            <w:vMerge/>
            <w:vAlign w:val="center"/>
          </w:tcPr>
          <w:p w14:paraId="16AE2CE4" w14:textId="77777777" w:rsidR="00E7599A" w:rsidRPr="00115FF0" w:rsidRDefault="00E7599A" w:rsidP="00E7599A">
            <w:pPr>
              <w:pStyle w:val="TableLabel"/>
              <w:rPr>
                <w:noProof w:val="0"/>
                <w:sz w:val="16"/>
              </w:rPr>
            </w:pPr>
          </w:p>
        </w:tc>
        <w:tc>
          <w:tcPr>
            <w:tcW w:w="2610" w:type="dxa"/>
            <w:vAlign w:val="center"/>
          </w:tcPr>
          <w:p w14:paraId="32FCF701" w14:textId="77777777" w:rsidR="00E7599A" w:rsidRPr="00115FF0" w:rsidRDefault="00E7599A" w:rsidP="00E7599A">
            <w:pPr>
              <w:pStyle w:val="TableEntry"/>
              <w:rPr>
                <w:i/>
                <w:iCs/>
                <w:sz w:val="16"/>
              </w:rPr>
            </w:pPr>
            <w:r w:rsidRPr="00115FF0">
              <w:rPr>
                <w:i/>
                <w:iCs/>
                <w:sz w:val="16"/>
              </w:rPr>
              <w:t>EventDateTime</w:t>
            </w:r>
          </w:p>
        </w:tc>
        <w:tc>
          <w:tcPr>
            <w:tcW w:w="720" w:type="dxa"/>
            <w:vAlign w:val="center"/>
          </w:tcPr>
          <w:p w14:paraId="2D9CA27A" w14:textId="77777777" w:rsidR="00E7599A" w:rsidRPr="00115FF0" w:rsidRDefault="00E7599A" w:rsidP="00E7599A">
            <w:pPr>
              <w:pStyle w:val="TableEntry"/>
              <w:jc w:val="center"/>
              <w:rPr>
                <w:i/>
                <w:iCs/>
                <w:sz w:val="16"/>
              </w:rPr>
            </w:pPr>
            <w:r w:rsidRPr="00115FF0">
              <w:rPr>
                <w:i/>
                <w:iCs/>
                <w:sz w:val="16"/>
              </w:rPr>
              <w:t>M</w:t>
            </w:r>
          </w:p>
        </w:tc>
        <w:tc>
          <w:tcPr>
            <w:tcW w:w="4878" w:type="dxa"/>
            <w:vAlign w:val="center"/>
          </w:tcPr>
          <w:p w14:paraId="6D11F63D" w14:textId="77777777" w:rsidR="00E7599A" w:rsidRPr="00115FF0" w:rsidRDefault="00E7599A" w:rsidP="00E7599A">
            <w:pPr>
              <w:pStyle w:val="TableEntry"/>
              <w:rPr>
                <w:i/>
                <w:iCs/>
                <w:sz w:val="16"/>
              </w:rPr>
            </w:pPr>
            <w:r w:rsidRPr="00115FF0">
              <w:rPr>
                <w:i/>
                <w:iCs/>
                <w:sz w:val="16"/>
              </w:rPr>
              <w:t>not specialized</w:t>
            </w:r>
          </w:p>
        </w:tc>
      </w:tr>
      <w:tr w:rsidR="00E7599A" w:rsidRPr="00115FF0" w14:paraId="27FC836B" w14:textId="77777777" w:rsidTr="00E7599A">
        <w:trPr>
          <w:cantSplit/>
        </w:trPr>
        <w:tc>
          <w:tcPr>
            <w:tcW w:w="1458" w:type="dxa"/>
            <w:vMerge/>
            <w:vAlign w:val="center"/>
          </w:tcPr>
          <w:p w14:paraId="27FA20C8" w14:textId="77777777" w:rsidR="00E7599A" w:rsidRPr="00115FF0" w:rsidRDefault="00E7599A" w:rsidP="00E7599A">
            <w:pPr>
              <w:pStyle w:val="TableLabel"/>
              <w:rPr>
                <w:noProof w:val="0"/>
                <w:sz w:val="16"/>
              </w:rPr>
            </w:pPr>
          </w:p>
        </w:tc>
        <w:tc>
          <w:tcPr>
            <w:tcW w:w="2610" w:type="dxa"/>
            <w:vAlign w:val="center"/>
          </w:tcPr>
          <w:p w14:paraId="41C85041" w14:textId="77777777" w:rsidR="00E7599A" w:rsidRPr="00115FF0" w:rsidRDefault="00E7599A" w:rsidP="00E7599A">
            <w:pPr>
              <w:pStyle w:val="TableEntry"/>
              <w:rPr>
                <w:i/>
                <w:iCs/>
                <w:sz w:val="16"/>
              </w:rPr>
            </w:pPr>
            <w:r w:rsidRPr="00115FF0">
              <w:rPr>
                <w:i/>
                <w:iCs/>
                <w:sz w:val="16"/>
              </w:rPr>
              <w:t>EventOutcomeIndicator</w:t>
            </w:r>
          </w:p>
        </w:tc>
        <w:tc>
          <w:tcPr>
            <w:tcW w:w="720" w:type="dxa"/>
            <w:vAlign w:val="center"/>
          </w:tcPr>
          <w:p w14:paraId="3CBB9EE9" w14:textId="77777777" w:rsidR="00E7599A" w:rsidRPr="00115FF0" w:rsidRDefault="00E7599A" w:rsidP="00E7599A">
            <w:pPr>
              <w:pStyle w:val="TableEntry"/>
              <w:jc w:val="center"/>
              <w:rPr>
                <w:i/>
                <w:iCs/>
                <w:sz w:val="16"/>
              </w:rPr>
            </w:pPr>
            <w:r w:rsidRPr="00115FF0">
              <w:rPr>
                <w:i/>
                <w:iCs/>
                <w:sz w:val="16"/>
              </w:rPr>
              <w:t>M</w:t>
            </w:r>
          </w:p>
        </w:tc>
        <w:tc>
          <w:tcPr>
            <w:tcW w:w="4878" w:type="dxa"/>
            <w:vAlign w:val="center"/>
          </w:tcPr>
          <w:p w14:paraId="04CC2D8F" w14:textId="77777777" w:rsidR="00E7599A" w:rsidRPr="00115FF0" w:rsidRDefault="00E7599A" w:rsidP="00E7599A">
            <w:pPr>
              <w:pStyle w:val="TableEntry"/>
              <w:rPr>
                <w:i/>
                <w:iCs/>
                <w:sz w:val="16"/>
              </w:rPr>
            </w:pPr>
            <w:r w:rsidRPr="00115FF0">
              <w:rPr>
                <w:i/>
                <w:iCs/>
                <w:sz w:val="16"/>
              </w:rPr>
              <w:t>not specialized</w:t>
            </w:r>
          </w:p>
        </w:tc>
      </w:tr>
      <w:tr w:rsidR="00E7599A" w:rsidRPr="00115FF0" w14:paraId="1F06B4C4" w14:textId="77777777" w:rsidTr="00E7599A">
        <w:trPr>
          <w:cantSplit/>
        </w:trPr>
        <w:tc>
          <w:tcPr>
            <w:tcW w:w="1458" w:type="dxa"/>
            <w:vMerge/>
            <w:vAlign w:val="center"/>
          </w:tcPr>
          <w:p w14:paraId="1D4A69C1" w14:textId="77777777" w:rsidR="00E7599A" w:rsidRPr="00115FF0" w:rsidRDefault="00E7599A" w:rsidP="00E7599A">
            <w:pPr>
              <w:pStyle w:val="TableLabel"/>
              <w:rPr>
                <w:noProof w:val="0"/>
                <w:sz w:val="16"/>
              </w:rPr>
            </w:pPr>
          </w:p>
        </w:tc>
        <w:tc>
          <w:tcPr>
            <w:tcW w:w="2610" w:type="dxa"/>
            <w:vAlign w:val="center"/>
          </w:tcPr>
          <w:p w14:paraId="4AC7C856" w14:textId="77777777" w:rsidR="00E7599A" w:rsidRPr="00115FF0" w:rsidRDefault="00E7599A" w:rsidP="00E7599A">
            <w:pPr>
              <w:pStyle w:val="TableEntry"/>
              <w:rPr>
                <w:sz w:val="16"/>
              </w:rPr>
            </w:pPr>
            <w:r w:rsidRPr="00115FF0">
              <w:rPr>
                <w:sz w:val="16"/>
              </w:rPr>
              <w:t>EventTypeCode</w:t>
            </w:r>
          </w:p>
        </w:tc>
        <w:tc>
          <w:tcPr>
            <w:tcW w:w="720" w:type="dxa"/>
            <w:vAlign w:val="center"/>
          </w:tcPr>
          <w:p w14:paraId="6D5D600F" w14:textId="77777777" w:rsidR="00E7599A" w:rsidRPr="00115FF0" w:rsidRDefault="00E7599A" w:rsidP="00E7599A">
            <w:pPr>
              <w:pStyle w:val="TableEntry"/>
              <w:jc w:val="center"/>
              <w:rPr>
                <w:sz w:val="16"/>
              </w:rPr>
            </w:pPr>
            <w:r w:rsidRPr="00115FF0">
              <w:rPr>
                <w:sz w:val="16"/>
              </w:rPr>
              <w:t>M</w:t>
            </w:r>
          </w:p>
        </w:tc>
        <w:tc>
          <w:tcPr>
            <w:tcW w:w="4878" w:type="dxa"/>
            <w:vAlign w:val="center"/>
          </w:tcPr>
          <w:p w14:paraId="323B10F7" w14:textId="56BAF6EC" w:rsidR="00E7599A" w:rsidRPr="00115FF0" w:rsidRDefault="00E7599A" w:rsidP="00E7599A">
            <w:pPr>
              <w:pStyle w:val="TableEntry"/>
              <w:rPr>
                <w:sz w:val="16"/>
              </w:rPr>
            </w:pPr>
            <w:r w:rsidRPr="00115FF0">
              <w:rPr>
                <w:sz w:val="16"/>
              </w:rPr>
              <w:t>EV(“PCC-</w:t>
            </w:r>
            <w:r w:rsidR="00316BBC" w:rsidRPr="00115FF0">
              <w:rPr>
                <w:sz w:val="16"/>
              </w:rPr>
              <w:t>23</w:t>
            </w:r>
            <w:r w:rsidRPr="00115FF0">
              <w:rPr>
                <w:sz w:val="16"/>
              </w:rPr>
              <w:t>”, “IHE Transactions”, “Patient Admission”)</w:t>
            </w:r>
          </w:p>
        </w:tc>
      </w:tr>
      <w:tr w:rsidR="00A536B6" w:rsidRPr="00115FF0" w14:paraId="548D5402" w14:textId="77777777" w:rsidTr="00E7599A">
        <w:trPr>
          <w:cantSplit/>
        </w:trPr>
        <w:tc>
          <w:tcPr>
            <w:tcW w:w="9666" w:type="dxa"/>
            <w:gridSpan w:val="4"/>
          </w:tcPr>
          <w:p w14:paraId="5F517F4B" w14:textId="77777777" w:rsidR="00A536B6" w:rsidRPr="00115FF0" w:rsidRDefault="00A536B6" w:rsidP="00662D38">
            <w:pPr>
              <w:pStyle w:val="TableEntry"/>
            </w:pPr>
            <w:r w:rsidRPr="00115FF0">
              <w:t>Source (ADT Patient Registration) (1)</w:t>
            </w:r>
          </w:p>
        </w:tc>
      </w:tr>
      <w:tr w:rsidR="00A536B6" w:rsidRPr="00115FF0" w14:paraId="4C2E8451" w14:textId="77777777" w:rsidTr="00E7599A">
        <w:trPr>
          <w:cantSplit/>
        </w:trPr>
        <w:tc>
          <w:tcPr>
            <w:tcW w:w="9666" w:type="dxa"/>
            <w:gridSpan w:val="4"/>
          </w:tcPr>
          <w:p w14:paraId="4CDCC2EB" w14:textId="77777777" w:rsidR="00A536B6" w:rsidRPr="00115FF0" w:rsidRDefault="00A536B6" w:rsidP="00662D38">
            <w:pPr>
              <w:pStyle w:val="TableEntry"/>
            </w:pPr>
            <w:r w:rsidRPr="00115FF0">
              <w:t xml:space="preserve">Destination (Emergency Department Information System or </w:t>
            </w:r>
            <w:r w:rsidR="003D5823" w:rsidRPr="00115FF0">
              <w:t>Tracker</w:t>
            </w:r>
            <w:r w:rsidRPr="00115FF0">
              <w:t xml:space="preserve"> or both) (1..*)</w:t>
            </w:r>
          </w:p>
        </w:tc>
      </w:tr>
      <w:tr w:rsidR="00A536B6" w:rsidRPr="00115FF0" w14:paraId="4D22AA55" w14:textId="77777777" w:rsidTr="00E7599A">
        <w:trPr>
          <w:cantSplit/>
        </w:trPr>
        <w:tc>
          <w:tcPr>
            <w:tcW w:w="9666" w:type="dxa"/>
            <w:gridSpan w:val="4"/>
          </w:tcPr>
          <w:p w14:paraId="2F96F430" w14:textId="77777777" w:rsidR="00A536B6" w:rsidRPr="00115FF0" w:rsidRDefault="00A536B6" w:rsidP="00662D38">
            <w:pPr>
              <w:pStyle w:val="TableEntry"/>
            </w:pPr>
            <w:r w:rsidRPr="00115FF0">
              <w:t>Audit Source (ADT Patient Registration) (1)</w:t>
            </w:r>
          </w:p>
        </w:tc>
      </w:tr>
      <w:tr w:rsidR="00E7599A" w:rsidRPr="00115FF0" w14:paraId="3C4949D6" w14:textId="77777777" w:rsidTr="00E7599A">
        <w:trPr>
          <w:cantSplit/>
        </w:trPr>
        <w:tc>
          <w:tcPr>
            <w:tcW w:w="9666" w:type="dxa"/>
            <w:gridSpan w:val="4"/>
          </w:tcPr>
          <w:p w14:paraId="45ED5100" w14:textId="77777777" w:rsidR="00E7599A" w:rsidRPr="00115FF0" w:rsidRDefault="00E7599A" w:rsidP="00662D38">
            <w:pPr>
              <w:pStyle w:val="TableEntry"/>
            </w:pPr>
            <w:r w:rsidRPr="00115FF0">
              <w:t>Patient (1)</w:t>
            </w:r>
          </w:p>
        </w:tc>
      </w:tr>
    </w:tbl>
    <w:p w14:paraId="62A2729A" w14:textId="77777777" w:rsidR="00E7599A" w:rsidRPr="00115FF0" w:rsidRDefault="00E7599A" w:rsidP="002A2724">
      <w:pPr>
        <w:pStyle w:val="BodyText"/>
      </w:pPr>
    </w:p>
    <w:p w14:paraId="0D137250" w14:textId="350FFA93" w:rsidR="006A5CC6" w:rsidRPr="00115FF0" w:rsidRDefault="00735606" w:rsidP="006A5CC6">
      <w:pPr>
        <w:pStyle w:val="Heading2"/>
        <w:numPr>
          <w:ilvl w:val="0"/>
          <w:numId w:val="0"/>
        </w:numPr>
        <w:rPr>
          <w:noProof w:val="0"/>
        </w:rPr>
      </w:pPr>
      <w:r w:rsidRPr="00115FF0">
        <w:rPr>
          <w:noProof w:val="0"/>
        </w:rPr>
        <w:br w:type="page"/>
      </w:r>
      <w:bookmarkStart w:id="91" w:name="_Toc528756477"/>
      <w:r w:rsidR="009961D9" w:rsidRPr="00115FF0">
        <w:rPr>
          <w:noProof w:val="0"/>
        </w:rPr>
        <w:lastRenderedPageBreak/>
        <w:t>3.</w:t>
      </w:r>
      <w:r w:rsidR="00316BBC" w:rsidRPr="00115FF0">
        <w:rPr>
          <w:noProof w:val="0"/>
        </w:rPr>
        <w:t>24</w:t>
      </w:r>
      <w:r w:rsidR="006A5CC6" w:rsidRPr="00115FF0">
        <w:rPr>
          <w:noProof w:val="0"/>
        </w:rPr>
        <w:t xml:space="preserve"> </w:t>
      </w:r>
      <w:r w:rsidR="0039663F" w:rsidRPr="00115FF0">
        <w:rPr>
          <w:noProof w:val="0"/>
        </w:rPr>
        <w:t>Admi</w:t>
      </w:r>
      <w:r w:rsidR="00313DBD" w:rsidRPr="00115FF0">
        <w:rPr>
          <w:noProof w:val="0"/>
        </w:rPr>
        <w:t>ssion</w:t>
      </w:r>
      <w:r w:rsidR="0039663F" w:rsidRPr="00115FF0">
        <w:rPr>
          <w:noProof w:val="0"/>
        </w:rPr>
        <w:t xml:space="preserve"> Order</w:t>
      </w:r>
      <w:r w:rsidR="006A5CC6" w:rsidRPr="00115FF0">
        <w:rPr>
          <w:noProof w:val="0"/>
        </w:rPr>
        <w:t xml:space="preserve"> [</w:t>
      </w:r>
      <w:r w:rsidR="009961D9" w:rsidRPr="00115FF0">
        <w:rPr>
          <w:noProof w:val="0"/>
        </w:rPr>
        <w:t>PCC</w:t>
      </w:r>
      <w:r w:rsidR="006A5CC6" w:rsidRPr="00115FF0">
        <w:rPr>
          <w:noProof w:val="0"/>
        </w:rPr>
        <w:t>-</w:t>
      </w:r>
      <w:r w:rsidR="00316BBC" w:rsidRPr="00115FF0">
        <w:rPr>
          <w:noProof w:val="0"/>
        </w:rPr>
        <w:t>24</w:t>
      </w:r>
      <w:r w:rsidR="006A5CC6" w:rsidRPr="00115FF0">
        <w:rPr>
          <w:noProof w:val="0"/>
        </w:rPr>
        <w:t>]</w:t>
      </w:r>
      <w:bookmarkEnd w:id="91"/>
    </w:p>
    <w:p w14:paraId="3E151DE9" w14:textId="1EC988C2" w:rsidR="006A5CC6" w:rsidRPr="00115FF0" w:rsidRDefault="009961D9" w:rsidP="006A5CC6">
      <w:pPr>
        <w:pStyle w:val="Heading3"/>
        <w:numPr>
          <w:ilvl w:val="0"/>
          <w:numId w:val="0"/>
        </w:numPr>
        <w:rPr>
          <w:noProof w:val="0"/>
        </w:rPr>
      </w:pPr>
      <w:bookmarkStart w:id="92" w:name="_Toc528756478"/>
      <w:r w:rsidRPr="00115FF0">
        <w:rPr>
          <w:noProof w:val="0"/>
        </w:rPr>
        <w:t>3.</w:t>
      </w:r>
      <w:r w:rsidR="00316BBC" w:rsidRPr="00115FF0">
        <w:rPr>
          <w:noProof w:val="0"/>
        </w:rPr>
        <w:t>24</w:t>
      </w:r>
      <w:r w:rsidR="006A5CC6" w:rsidRPr="00115FF0">
        <w:rPr>
          <w:noProof w:val="0"/>
        </w:rPr>
        <w:t>.1 Scope</w:t>
      </w:r>
      <w:bookmarkEnd w:id="92"/>
    </w:p>
    <w:p w14:paraId="4B294BFC" w14:textId="77777777" w:rsidR="006A5CC6" w:rsidRPr="00115FF0" w:rsidRDefault="006A5CC6" w:rsidP="006A5CC6">
      <w:pPr>
        <w:pStyle w:val="BodyText"/>
      </w:pPr>
      <w:r w:rsidRPr="00115FF0">
        <w:t>This transaction is used to</w:t>
      </w:r>
      <w:r w:rsidR="00816D07" w:rsidRPr="00115FF0">
        <w:t xml:space="preserve"> notify </w:t>
      </w:r>
      <w:r w:rsidR="00313DBD" w:rsidRPr="00115FF0">
        <w:t>other actors</w:t>
      </w:r>
      <w:r w:rsidR="00816D07" w:rsidRPr="00115FF0">
        <w:t xml:space="preserve"> of </w:t>
      </w:r>
      <w:r w:rsidR="00313DBD" w:rsidRPr="00115FF0">
        <w:t>proposed or actual admission orders</w:t>
      </w:r>
      <w:r w:rsidR="00816D07" w:rsidRPr="00115FF0">
        <w:t>.</w:t>
      </w:r>
    </w:p>
    <w:p w14:paraId="0A54E24F" w14:textId="1DBDB318" w:rsidR="006A5CC6" w:rsidRPr="00115FF0" w:rsidRDefault="009961D9" w:rsidP="006A5CC6">
      <w:pPr>
        <w:pStyle w:val="Heading3"/>
        <w:numPr>
          <w:ilvl w:val="0"/>
          <w:numId w:val="0"/>
        </w:numPr>
        <w:rPr>
          <w:noProof w:val="0"/>
        </w:rPr>
      </w:pPr>
      <w:bookmarkStart w:id="93" w:name="_Toc528756479"/>
      <w:r w:rsidRPr="00115FF0">
        <w:rPr>
          <w:noProof w:val="0"/>
        </w:rPr>
        <w:t>3.</w:t>
      </w:r>
      <w:r w:rsidR="00316BBC" w:rsidRPr="00115FF0">
        <w:rPr>
          <w:noProof w:val="0"/>
        </w:rPr>
        <w:t>24</w:t>
      </w:r>
      <w:r w:rsidR="006A5CC6" w:rsidRPr="00115FF0">
        <w:rPr>
          <w:noProof w:val="0"/>
        </w:rPr>
        <w:t>.2 Actor Roles</w:t>
      </w:r>
      <w:bookmarkEnd w:id="93"/>
    </w:p>
    <w:p w14:paraId="757AA96B" w14:textId="39A573B7" w:rsidR="006A5CC6" w:rsidRPr="00115FF0" w:rsidRDefault="0011208B" w:rsidP="006A5CC6">
      <w:pPr>
        <w:pStyle w:val="BodyText"/>
        <w:jc w:val="center"/>
      </w:pPr>
      <w:r w:rsidRPr="00115FF0">
        <w:rPr>
          <w:noProof/>
        </w:rPr>
        <mc:AlternateContent>
          <mc:Choice Requires="wpc">
            <w:drawing>
              <wp:inline distT="0" distB="0" distL="0" distR="0" wp14:anchorId="54C36532" wp14:editId="47FFC13F">
                <wp:extent cx="3726180" cy="1539240"/>
                <wp:effectExtent l="3810" t="0" r="3810" b="3810"/>
                <wp:docPr id="659" name="Canvas 6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 name="Oval 661"/>
                        <wps:cNvSpPr>
                          <a:spLocks noChangeArrowheads="1"/>
                        </wps:cNvSpPr>
                        <wps:spPr bwMode="auto">
                          <a:xfrm>
                            <a:off x="1143000" y="918845"/>
                            <a:ext cx="1504950" cy="477520"/>
                          </a:xfrm>
                          <a:prstGeom prst="ellipse">
                            <a:avLst/>
                          </a:prstGeom>
                          <a:solidFill>
                            <a:srgbClr val="FFFFFF"/>
                          </a:solidFill>
                          <a:ln w="9525">
                            <a:solidFill>
                              <a:srgbClr val="000000"/>
                            </a:solidFill>
                            <a:round/>
                            <a:headEnd/>
                            <a:tailEnd/>
                          </a:ln>
                        </wps:spPr>
                        <wps:txbx>
                          <w:txbxContent>
                            <w:p w14:paraId="7A2B6A90" w14:textId="465A775D" w:rsidR="00081921" w:rsidRDefault="00081921" w:rsidP="00A53114">
                              <w:pPr>
                                <w:spacing w:before="0"/>
                                <w:jc w:val="center"/>
                                <w:rPr>
                                  <w:sz w:val="18"/>
                                </w:rPr>
                              </w:pPr>
                              <w:r>
                                <w:rPr>
                                  <w:sz w:val="18"/>
                                </w:rPr>
                                <w:t>Admission Order [PCC-24]</w:t>
                              </w:r>
                            </w:p>
                          </w:txbxContent>
                        </wps:txbx>
                        <wps:bodyPr rot="0" vert="horz" wrap="square" lIns="0" tIns="9144" rIns="0" bIns="9144" anchor="t" anchorCtr="0" upright="1">
                          <a:noAutofit/>
                        </wps:bodyPr>
                      </wps:wsp>
                      <wps:wsp>
                        <wps:cNvPr id="27" name="Text Box 662"/>
                        <wps:cNvSpPr txBox="1">
                          <a:spLocks noChangeArrowheads="1"/>
                        </wps:cNvSpPr>
                        <wps:spPr bwMode="auto">
                          <a:xfrm>
                            <a:off x="171450" y="168275"/>
                            <a:ext cx="915035" cy="457200"/>
                          </a:xfrm>
                          <a:prstGeom prst="rect">
                            <a:avLst/>
                          </a:prstGeom>
                          <a:solidFill>
                            <a:srgbClr val="FFFFFF"/>
                          </a:solidFill>
                          <a:ln w="9525">
                            <a:solidFill>
                              <a:srgbClr val="000000"/>
                            </a:solidFill>
                            <a:miter lim="800000"/>
                            <a:headEnd/>
                            <a:tailEnd/>
                          </a:ln>
                        </wps:spPr>
                        <wps:txbx>
                          <w:txbxContent>
                            <w:p w14:paraId="255C8A96" w14:textId="62FE4E76" w:rsidR="00081921" w:rsidRDefault="00081921" w:rsidP="00662D38">
                              <w:pPr>
                                <w:jc w:val="center"/>
                                <w:rPr>
                                  <w:sz w:val="18"/>
                                </w:rPr>
                              </w:pPr>
                              <w:r>
                                <w:rPr>
                                  <w:sz w:val="18"/>
                                </w:rPr>
                                <w:t>Order Placer</w:t>
                              </w:r>
                            </w:p>
                          </w:txbxContent>
                        </wps:txbx>
                        <wps:bodyPr rot="0" vert="horz" wrap="square" lIns="91440" tIns="45720" rIns="91440" bIns="45720" anchor="t" anchorCtr="0" upright="1">
                          <a:noAutofit/>
                        </wps:bodyPr>
                      </wps:wsp>
                      <wps:wsp>
                        <wps:cNvPr id="28" name="Line 663"/>
                        <wps:cNvCnPr>
                          <a:cxnSpLocks noChangeShapeType="1"/>
                        </wps:cNvCnPr>
                        <wps:spPr bwMode="auto">
                          <a:xfrm>
                            <a:off x="1086485" y="625475"/>
                            <a:ext cx="352425" cy="3409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664"/>
                        <wps:cNvSpPr txBox="1">
                          <a:spLocks noChangeArrowheads="1"/>
                        </wps:cNvSpPr>
                        <wps:spPr bwMode="auto">
                          <a:xfrm>
                            <a:off x="2333625" y="168275"/>
                            <a:ext cx="1323975" cy="457200"/>
                          </a:xfrm>
                          <a:prstGeom prst="rect">
                            <a:avLst/>
                          </a:prstGeom>
                          <a:solidFill>
                            <a:srgbClr val="FFFFFF"/>
                          </a:solidFill>
                          <a:ln w="9525">
                            <a:solidFill>
                              <a:srgbClr val="000000"/>
                            </a:solidFill>
                            <a:miter lim="800000"/>
                            <a:headEnd/>
                            <a:tailEnd/>
                          </a:ln>
                        </wps:spPr>
                        <wps:txbx>
                          <w:txbxContent>
                            <w:p w14:paraId="4E65F19A" w14:textId="18F35B59" w:rsidR="00081921" w:rsidRDefault="00081921" w:rsidP="00662D38">
                              <w:pPr>
                                <w:jc w:val="center"/>
                                <w:rPr>
                                  <w:sz w:val="18"/>
                                </w:rPr>
                              </w:pPr>
                              <w:r>
                                <w:rPr>
                                  <w:sz w:val="18"/>
                                </w:rPr>
                                <w:t>Emergency Department Information System</w:t>
                              </w:r>
                            </w:p>
                          </w:txbxContent>
                        </wps:txbx>
                        <wps:bodyPr rot="0" vert="horz" wrap="square" lIns="91440" tIns="45720" rIns="91440" bIns="45720" anchor="t" anchorCtr="0" upright="1">
                          <a:noAutofit/>
                        </wps:bodyPr>
                      </wps:wsp>
                      <wps:wsp>
                        <wps:cNvPr id="30" name="Line 665"/>
                        <wps:cNvCnPr>
                          <a:cxnSpLocks noChangeShapeType="1"/>
                        </wps:cNvCnPr>
                        <wps:spPr bwMode="auto">
                          <a:xfrm flipH="1">
                            <a:off x="2333625" y="625475"/>
                            <a:ext cx="314325" cy="3409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Text Box 666"/>
                        <wps:cNvSpPr txBox="1">
                          <a:spLocks noChangeArrowheads="1"/>
                        </wps:cNvSpPr>
                        <wps:spPr bwMode="auto">
                          <a:xfrm>
                            <a:off x="1257300" y="168275"/>
                            <a:ext cx="914400" cy="457200"/>
                          </a:xfrm>
                          <a:prstGeom prst="rect">
                            <a:avLst/>
                          </a:prstGeom>
                          <a:solidFill>
                            <a:srgbClr val="FFFFFF"/>
                          </a:solidFill>
                          <a:ln w="9525">
                            <a:solidFill>
                              <a:srgbClr val="000000"/>
                            </a:solidFill>
                            <a:miter lim="800000"/>
                            <a:headEnd/>
                            <a:tailEnd/>
                          </a:ln>
                        </wps:spPr>
                        <wps:txbx>
                          <w:txbxContent>
                            <w:p w14:paraId="23D4FC38" w14:textId="610AFC15" w:rsidR="00081921" w:rsidRDefault="00081921" w:rsidP="00662D38">
                              <w:pPr>
                                <w:jc w:val="center"/>
                                <w:rPr>
                                  <w:sz w:val="18"/>
                                </w:rPr>
                              </w:pPr>
                              <w:r>
                                <w:rPr>
                                  <w:sz w:val="18"/>
                                </w:rPr>
                                <w:t>Tracker</w:t>
                              </w:r>
                            </w:p>
                          </w:txbxContent>
                        </wps:txbx>
                        <wps:bodyPr rot="0" vert="horz" wrap="square" lIns="91440" tIns="45720" rIns="91440" bIns="45720" anchor="t" anchorCtr="0" upright="1">
                          <a:noAutofit/>
                        </wps:bodyPr>
                      </wps:wsp>
                      <wps:wsp>
                        <wps:cNvPr id="448" name="AutoShape 667"/>
                        <wps:cNvCnPr>
                          <a:cxnSpLocks noChangeShapeType="1"/>
                          <a:stCxn id="449" idx="1"/>
                          <a:endCxn id="26" idx="7"/>
                        </wps:cNvCnPr>
                        <wps:spPr bwMode="auto">
                          <a:xfrm flipH="1" flipV="1">
                            <a:off x="2427605" y="988695"/>
                            <a:ext cx="315595" cy="17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9" name="Text Box 668"/>
                        <wps:cNvSpPr txBox="1">
                          <a:spLocks noChangeArrowheads="1"/>
                        </wps:cNvSpPr>
                        <wps:spPr bwMode="auto">
                          <a:xfrm>
                            <a:off x="2743200" y="777875"/>
                            <a:ext cx="914400" cy="457200"/>
                          </a:xfrm>
                          <a:prstGeom prst="rect">
                            <a:avLst/>
                          </a:prstGeom>
                          <a:solidFill>
                            <a:srgbClr val="FFFFFF"/>
                          </a:solidFill>
                          <a:ln w="9525">
                            <a:solidFill>
                              <a:srgbClr val="000000"/>
                            </a:solidFill>
                            <a:miter lim="800000"/>
                            <a:headEnd/>
                            <a:tailEnd/>
                          </a:ln>
                        </wps:spPr>
                        <wps:txbx>
                          <w:txbxContent>
                            <w:p w14:paraId="7C8A6726" w14:textId="4BFDFACA" w:rsidR="00081921" w:rsidRDefault="00081921" w:rsidP="00AE0CE5">
                              <w:pPr>
                                <w:spacing w:before="0"/>
                                <w:jc w:val="center"/>
                                <w:rPr>
                                  <w:sz w:val="18"/>
                                </w:rPr>
                              </w:pPr>
                              <w:r>
                                <w:rPr>
                                  <w:sz w:val="18"/>
                                </w:rPr>
                                <w:t>Bed</w:t>
                              </w:r>
                            </w:p>
                            <w:p w14:paraId="3C779916" w14:textId="7D86A18E" w:rsidR="00081921" w:rsidRDefault="00081921" w:rsidP="00662D38">
                              <w:pPr>
                                <w:spacing w:before="0"/>
                                <w:jc w:val="center"/>
                                <w:rPr>
                                  <w:sz w:val="18"/>
                                </w:rPr>
                              </w:pPr>
                              <w:r>
                                <w:rPr>
                                  <w:sz w:val="18"/>
                                </w:rPr>
                                <w:t>Management System</w:t>
                              </w:r>
                            </w:p>
                          </w:txbxContent>
                        </wps:txbx>
                        <wps:bodyPr rot="0" vert="horz" wrap="square" lIns="0" tIns="0" rIns="0" bIns="0" anchor="t" anchorCtr="0" upright="1">
                          <a:noAutofit/>
                        </wps:bodyPr>
                      </wps:wsp>
                      <wps:wsp>
                        <wps:cNvPr id="450" name="AutoShape 669"/>
                        <wps:cNvCnPr>
                          <a:cxnSpLocks noChangeShapeType="1"/>
                          <a:stCxn id="31" idx="2"/>
                          <a:endCxn id="26" idx="0"/>
                        </wps:cNvCnPr>
                        <wps:spPr bwMode="auto">
                          <a:xfrm>
                            <a:off x="1714500" y="625475"/>
                            <a:ext cx="180975" cy="293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4C36532" id="Canvas 659" o:spid="_x0000_s114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">
                <v:shape id="_x0000_s1148" type="#_x0000_t75" style="position:absolute;width:37261;height:15392;visibility:visible;mso-wrap-style:square">
                  <v:fill o:detectmouseclick="t"/>
                  <v:path o:connecttype="none"/>
                </v:shape>
                <v:oval id="Oval 661" o:spid="_x0000_s1149" style="position:absolute;left:11430;top:9188;width:1504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">
                  <v:textbox inset="0,.72pt,0,.72pt">
                    <w:txbxContent>
                      <w:p w14:paraId="7A2B6A90" w14:textId="465A775D" w:rsidR="00081921" w:rsidRDefault="00081921" w:rsidP="00A53114">
                        <w:pPr>
                          <w:spacing w:before="0"/>
                          <w:jc w:val="center"/>
                          <w:rPr>
                            <w:sz w:val="18"/>
                          </w:rPr>
                        </w:pPr>
                        <w:r>
                          <w:rPr>
                            <w:sz w:val="18"/>
                          </w:rPr>
                          <w:t>Admission Order [PCC-24]</w:t>
                        </w:r>
                      </w:p>
                    </w:txbxContent>
                  </v:textbox>
                </v:oval>
                <v:shape id="Text Box 662" o:spid="_x0000_s1150" type="#_x0000_t202" style="position:absolute;left:1714;top:1682;width:915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255C8A96" w14:textId="62FE4E76" w:rsidR="00081921" w:rsidRDefault="00081921" w:rsidP="00662D38">
                        <w:pPr>
                          <w:jc w:val="center"/>
                          <w:rPr>
                            <w:sz w:val="18"/>
                          </w:rPr>
                        </w:pPr>
                        <w:r>
                          <w:rPr>
                            <w:sz w:val="18"/>
                          </w:rPr>
                          <w:t>Order Placer</w:t>
                        </w:r>
                      </w:p>
                    </w:txbxContent>
                  </v:textbox>
                </v:shape>
                <v:line id="Line 663" o:spid="_x0000_s1151" style="position:absolute;visibility:visible;mso-wrap-style:square" from="10864,6254" to="14389,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shape id="Text Box 664" o:spid="_x0000_s1152" type="#_x0000_t202" style="position:absolute;left:23336;top:1682;width:1324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4E65F19A" w14:textId="18F35B59" w:rsidR="00081921" w:rsidRDefault="00081921" w:rsidP="00662D38">
                        <w:pPr>
                          <w:jc w:val="center"/>
                          <w:rPr>
                            <w:sz w:val="18"/>
                          </w:rPr>
                        </w:pPr>
                        <w:r>
                          <w:rPr>
                            <w:sz w:val="18"/>
                          </w:rPr>
                          <w:t>Emergency Department Information System</w:t>
                        </w:r>
                      </w:p>
                    </w:txbxContent>
                  </v:textbox>
                </v:shape>
                <v:line id="Line 665" o:spid="_x0000_s1153" style="position:absolute;flip:x;visibility:visible;mso-wrap-style:square" from="23336,6254" to="26479,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shape id="Text Box 666" o:spid="_x0000_s1154" type="#_x0000_t202" style="position:absolute;left:12573;top:1682;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14:paraId="23D4FC38" w14:textId="610AFC15" w:rsidR="00081921" w:rsidRDefault="00081921" w:rsidP="00662D38">
                        <w:pPr>
                          <w:jc w:val="center"/>
                          <w:rPr>
                            <w:sz w:val="18"/>
                          </w:rPr>
                        </w:pPr>
                        <w:r>
                          <w:rPr>
                            <w:sz w:val="18"/>
                          </w:rPr>
                          <w:t>Tracker</w:t>
                        </w:r>
                      </w:p>
                    </w:txbxContent>
                  </v:textbox>
                </v:shape>
                <v:shape id="AutoShape 667" o:spid="_x0000_s1155" type="#_x0000_t32" style="position:absolute;left:24276;top:9886;width:3156;height:1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"/>
                <v:shape id="Text Box 668" o:spid="_x0000_s1156" type="#_x0000_t202" style="position:absolute;left:27432;top:7778;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">
                  <v:textbox inset="0,0,0,0">
                    <w:txbxContent>
                      <w:p w14:paraId="7C8A6726" w14:textId="4BFDFACA" w:rsidR="00081921" w:rsidRDefault="00081921" w:rsidP="00AE0CE5">
                        <w:pPr>
                          <w:spacing w:before="0"/>
                          <w:jc w:val="center"/>
                          <w:rPr>
                            <w:sz w:val="18"/>
                          </w:rPr>
                        </w:pPr>
                        <w:r>
                          <w:rPr>
                            <w:sz w:val="18"/>
                          </w:rPr>
                          <w:t>Bed</w:t>
                        </w:r>
                      </w:p>
                      <w:p w14:paraId="3C779916" w14:textId="7D86A18E" w:rsidR="00081921" w:rsidRDefault="00081921" w:rsidP="00662D38">
                        <w:pPr>
                          <w:spacing w:before="0"/>
                          <w:jc w:val="center"/>
                          <w:rPr>
                            <w:sz w:val="18"/>
                          </w:rPr>
                        </w:pPr>
                        <w:r>
                          <w:rPr>
                            <w:sz w:val="18"/>
                          </w:rPr>
                          <w:t>Management System</w:t>
                        </w:r>
                      </w:p>
                    </w:txbxContent>
                  </v:textbox>
                </v:shape>
                <v:shape id="AutoShape 669" o:spid="_x0000_s1157" type="#_x0000_t32" style="position:absolute;left:17145;top:6254;width:1809;height:2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"/>
                <w10:anchorlock/>
              </v:group>
            </w:pict>
          </mc:Fallback>
        </mc:AlternateContent>
      </w:r>
    </w:p>
    <w:p w14:paraId="7DC25AF7" w14:textId="52B6306D" w:rsidR="006A5CC6" w:rsidRPr="00115FF0" w:rsidRDefault="006A5CC6" w:rsidP="006A5CC6">
      <w:pPr>
        <w:pStyle w:val="FigureTitle"/>
      </w:pPr>
      <w:r w:rsidRPr="00115FF0">
        <w:t xml:space="preserve">Figure </w:t>
      </w:r>
      <w:r w:rsidR="009961D9" w:rsidRPr="00115FF0">
        <w:t>3.</w:t>
      </w:r>
      <w:r w:rsidR="00316BBC" w:rsidRPr="00115FF0">
        <w:t>24</w:t>
      </w:r>
      <w:r w:rsidRPr="00115FF0">
        <w:t>.2-1: Use Case Diagram</w:t>
      </w:r>
    </w:p>
    <w:p w14:paraId="45CA86BF" w14:textId="0CA8F7CD" w:rsidR="006A5CC6" w:rsidRPr="00115FF0" w:rsidRDefault="006A5CC6" w:rsidP="006A5CC6">
      <w:pPr>
        <w:pStyle w:val="TableTitle"/>
      </w:pPr>
      <w:r w:rsidRPr="00115FF0">
        <w:t xml:space="preserve">Table </w:t>
      </w:r>
      <w:r w:rsidR="009961D9" w:rsidRPr="00115FF0">
        <w:t>3.</w:t>
      </w:r>
      <w:r w:rsidR="00316BBC" w:rsidRPr="00115FF0">
        <w:t>24</w:t>
      </w:r>
      <w:r w:rsidRPr="00115FF0">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961D9" w:rsidRPr="00115FF0" w14:paraId="1C8B7BA8" w14:textId="77777777" w:rsidTr="00BA0AC9">
        <w:tc>
          <w:tcPr>
            <w:tcW w:w="1008" w:type="dxa"/>
            <w:shd w:val="clear" w:color="auto" w:fill="auto"/>
          </w:tcPr>
          <w:p w14:paraId="05A03624" w14:textId="77777777" w:rsidR="009961D9" w:rsidRPr="00115FF0" w:rsidRDefault="009961D9" w:rsidP="00BA0AC9">
            <w:pPr>
              <w:pStyle w:val="BodyText"/>
              <w:rPr>
                <w:b/>
              </w:rPr>
            </w:pPr>
            <w:r w:rsidRPr="00115FF0">
              <w:rPr>
                <w:b/>
              </w:rPr>
              <w:t>Actor:</w:t>
            </w:r>
          </w:p>
        </w:tc>
        <w:tc>
          <w:tcPr>
            <w:tcW w:w="8568" w:type="dxa"/>
            <w:shd w:val="clear" w:color="auto" w:fill="auto"/>
          </w:tcPr>
          <w:p w14:paraId="6E49B401" w14:textId="77777777" w:rsidR="009961D9" w:rsidRPr="00115FF0" w:rsidRDefault="00A53114" w:rsidP="00A53114">
            <w:pPr>
              <w:pStyle w:val="BodyText"/>
            </w:pPr>
            <w:r w:rsidRPr="00115FF0">
              <w:t>Bed Manager</w:t>
            </w:r>
          </w:p>
        </w:tc>
      </w:tr>
      <w:tr w:rsidR="009961D9" w:rsidRPr="00115FF0" w14:paraId="5A58E015" w14:textId="77777777" w:rsidTr="00BA0AC9">
        <w:tc>
          <w:tcPr>
            <w:tcW w:w="1008" w:type="dxa"/>
            <w:shd w:val="clear" w:color="auto" w:fill="auto"/>
          </w:tcPr>
          <w:p w14:paraId="2E13A816" w14:textId="77777777" w:rsidR="009961D9" w:rsidRPr="00115FF0" w:rsidRDefault="009961D9" w:rsidP="00BA0AC9">
            <w:pPr>
              <w:pStyle w:val="BodyText"/>
              <w:rPr>
                <w:b/>
              </w:rPr>
            </w:pPr>
            <w:r w:rsidRPr="00115FF0">
              <w:rPr>
                <w:b/>
              </w:rPr>
              <w:t>Actor:</w:t>
            </w:r>
          </w:p>
        </w:tc>
        <w:tc>
          <w:tcPr>
            <w:tcW w:w="8568" w:type="dxa"/>
            <w:shd w:val="clear" w:color="auto" w:fill="auto"/>
          </w:tcPr>
          <w:p w14:paraId="4324157B" w14:textId="77777777" w:rsidR="009961D9" w:rsidRPr="00115FF0" w:rsidRDefault="003D5823" w:rsidP="00BA0AC9">
            <w:pPr>
              <w:pStyle w:val="BodyText"/>
            </w:pPr>
            <w:r w:rsidRPr="00115FF0">
              <w:t>Tracker</w:t>
            </w:r>
          </w:p>
        </w:tc>
      </w:tr>
      <w:tr w:rsidR="009961D9" w:rsidRPr="00115FF0" w14:paraId="323D01AC" w14:textId="77777777" w:rsidTr="00BA0AC9">
        <w:tc>
          <w:tcPr>
            <w:tcW w:w="1008" w:type="dxa"/>
            <w:shd w:val="clear" w:color="auto" w:fill="auto"/>
          </w:tcPr>
          <w:p w14:paraId="1E995BA6" w14:textId="77777777" w:rsidR="009961D9" w:rsidRPr="00115FF0" w:rsidRDefault="009961D9" w:rsidP="00BA0AC9">
            <w:pPr>
              <w:pStyle w:val="BodyText"/>
              <w:rPr>
                <w:b/>
              </w:rPr>
            </w:pPr>
            <w:r w:rsidRPr="00115FF0">
              <w:rPr>
                <w:b/>
              </w:rPr>
              <w:t>Actor:</w:t>
            </w:r>
          </w:p>
        </w:tc>
        <w:tc>
          <w:tcPr>
            <w:tcW w:w="8568" w:type="dxa"/>
            <w:shd w:val="clear" w:color="auto" w:fill="auto"/>
          </w:tcPr>
          <w:p w14:paraId="7C5DB6DC" w14:textId="77777777" w:rsidR="009961D9" w:rsidRPr="00115FF0" w:rsidRDefault="00313DBD" w:rsidP="00BA0AC9">
            <w:pPr>
              <w:pStyle w:val="BodyText"/>
            </w:pPr>
            <w:r w:rsidRPr="00115FF0">
              <w:t>Order Placer</w:t>
            </w:r>
          </w:p>
        </w:tc>
      </w:tr>
      <w:tr w:rsidR="00A53114" w:rsidRPr="00115FF0" w14:paraId="1F32F6A7" w14:textId="77777777" w:rsidTr="00BA0AC9">
        <w:tc>
          <w:tcPr>
            <w:tcW w:w="1008" w:type="dxa"/>
            <w:shd w:val="clear" w:color="auto" w:fill="auto"/>
          </w:tcPr>
          <w:p w14:paraId="6975DEC0" w14:textId="77777777" w:rsidR="00A53114" w:rsidRPr="00115FF0" w:rsidRDefault="00A53114" w:rsidP="00BA0AC9">
            <w:pPr>
              <w:pStyle w:val="BodyText"/>
              <w:rPr>
                <w:b/>
              </w:rPr>
            </w:pPr>
            <w:r w:rsidRPr="00115FF0">
              <w:rPr>
                <w:b/>
              </w:rPr>
              <w:t>Actor:</w:t>
            </w:r>
          </w:p>
        </w:tc>
        <w:tc>
          <w:tcPr>
            <w:tcW w:w="8568" w:type="dxa"/>
            <w:shd w:val="clear" w:color="auto" w:fill="auto"/>
          </w:tcPr>
          <w:p w14:paraId="69EF5F96" w14:textId="77777777" w:rsidR="00A53114" w:rsidRPr="00115FF0" w:rsidRDefault="00A53114" w:rsidP="00BA0AC9">
            <w:pPr>
              <w:pStyle w:val="BodyText"/>
            </w:pPr>
            <w:r w:rsidRPr="00115FF0">
              <w:t>Emergency Department Information System</w:t>
            </w:r>
          </w:p>
        </w:tc>
      </w:tr>
    </w:tbl>
    <w:p w14:paraId="012D337F" w14:textId="65FD5181" w:rsidR="006A5CC6" w:rsidRPr="00115FF0" w:rsidRDefault="009961D9" w:rsidP="006A5CC6">
      <w:pPr>
        <w:pStyle w:val="Heading3"/>
        <w:numPr>
          <w:ilvl w:val="0"/>
          <w:numId w:val="0"/>
        </w:numPr>
        <w:rPr>
          <w:noProof w:val="0"/>
        </w:rPr>
      </w:pPr>
      <w:bookmarkStart w:id="94" w:name="_Toc528756480"/>
      <w:r w:rsidRPr="00115FF0">
        <w:rPr>
          <w:noProof w:val="0"/>
        </w:rPr>
        <w:t>3.</w:t>
      </w:r>
      <w:r w:rsidR="00316BBC" w:rsidRPr="00115FF0">
        <w:rPr>
          <w:noProof w:val="0"/>
        </w:rPr>
        <w:t>24</w:t>
      </w:r>
      <w:r w:rsidR="006A5CC6" w:rsidRPr="00115FF0">
        <w:rPr>
          <w:noProof w:val="0"/>
        </w:rPr>
        <w:t>.3 Referenced Standards</w:t>
      </w:r>
      <w:bookmarkEnd w:id="94"/>
    </w:p>
    <w:p w14:paraId="3E1D45E9" w14:textId="77777777" w:rsidR="006A5CC6" w:rsidRPr="00115FF0" w:rsidRDefault="009D4DC7" w:rsidP="00662D38">
      <w:pPr>
        <w:pStyle w:val="BodyText"/>
      </w:pPr>
      <w:r w:rsidRPr="00115FF0">
        <w:t>HL7 Version 2.5</w:t>
      </w:r>
    </w:p>
    <w:p w14:paraId="040FCD06" w14:textId="484F0CAB" w:rsidR="006A5CC6" w:rsidRPr="00115FF0" w:rsidRDefault="009961D9" w:rsidP="006A5CC6">
      <w:pPr>
        <w:pStyle w:val="Heading3"/>
        <w:numPr>
          <w:ilvl w:val="0"/>
          <w:numId w:val="0"/>
        </w:numPr>
        <w:rPr>
          <w:noProof w:val="0"/>
        </w:rPr>
      </w:pPr>
      <w:bookmarkStart w:id="95" w:name="_Toc528756481"/>
      <w:r w:rsidRPr="00115FF0">
        <w:rPr>
          <w:noProof w:val="0"/>
        </w:rPr>
        <w:t>3.</w:t>
      </w:r>
      <w:r w:rsidR="00316BBC" w:rsidRPr="00115FF0">
        <w:rPr>
          <w:noProof w:val="0"/>
        </w:rPr>
        <w:t>24</w:t>
      </w:r>
      <w:r w:rsidR="006A5CC6" w:rsidRPr="00115FF0">
        <w:rPr>
          <w:noProof w:val="0"/>
        </w:rPr>
        <w:t>.4 Interaction Diagram</w:t>
      </w:r>
      <w:bookmarkEnd w:id="95"/>
    </w:p>
    <w:p w14:paraId="6D3901CB" w14:textId="6A19D6C3" w:rsidR="00B73101" w:rsidRPr="00115FF0" w:rsidRDefault="0011208B" w:rsidP="00B73101">
      <w:pPr>
        <w:pStyle w:val="BodyText"/>
      </w:pPr>
      <w:r w:rsidRPr="00115FF0">
        <w:rPr>
          <w:noProof/>
        </w:rPr>
        <mc:AlternateContent>
          <mc:Choice Requires="wpc">
            <w:drawing>
              <wp:inline distT="0" distB="0" distL="0" distR="0" wp14:anchorId="20739D6D" wp14:editId="399E99B6">
                <wp:extent cx="5936673" cy="2160385"/>
                <wp:effectExtent l="0" t="0" r="0" b="0"/>
                <wp:docPr id="453" name="Canvas 4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AutoShape 455"/>
                        <wps:cNvCnPr>
                          <a:cxnSpLocks noChangeShapeType="1"/>
                        </wps:cNvCnPr>
                        <wps:spPr bwMode="auto">
                          <a:xfrm>
                            <a:off x="1372235" y="454660"/>
                            <a:ext cx="635" cy="103124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 name="AutoShape 456"/>
                        <wps:cNvCnPr>
                          <a:cxnSpLocks noChangeShapeType="1"/>
                        </wps:cNvCnPr>
                        <wps:spPr bwMode="auto">
                          <a:xfrm>
                            <a:off x="5144085" y="454593"/>
                            <a:ext cx="0" cy="159119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Rectangle 457"/>
                        <wps:cNvSpPr>
                          <a:spLocks noChangeArrowheads="1"/>
                        </wps:cNvSpPr>
                        <wps:spPr bwMode="auto">
                          <a:xfrm>
                            <a:off x="913878" y="0"/>
                            <a:ext cx="914400" cy="45466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CF2CCC" w14:textId="77777777" w:rsidR="00081921" w:rsidRPr="002C3DB8" w:rsidRDefault="00081921" w:rsidP="009B5E05">
                              <w:pPr>
                                <w:jc w:val="center"/>
                                <w:rPr>
                                  <w:sz w:val="18"/>
                                </w:rPr>
                              </w:pPr>
                              <w:r>
                                <w:rPr>
                                  <w:sz w:val="18"/>
                                </w:rPr>
                                <w:t>Order Placer</w:t>
                              </w:r>
                            </w:p>
                          </w:txbxContent>
                        </wps:txbx>
                        <wps:bodyPr rot="0" vert="horz" wrap="square" lIns="91440" tIns="45720" rIns="91440" bIns="45720" anchor="t" anchorCtr="0" upright="1">
                          <a:noAutofit/>
                        </wps:bodyPr>
                      </wps:wsp>
                      <wps:wsp>
                        <wps:cNvPr id="12" name="Rectangle 458"/>
                        <wps:cNvSpPr>
                          <a:spLocks noChangeArrowheads="1"/>
                        </wps:cNvSpPr>
                        <wps:spPr bwMode="auto">
                          <a:xfrm>
                            <a:off x="1313180" y="650240"/>
                            <a:ext cx="104775"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459"/>
                        <wps:cNvSpPr>
                          <a:spLocks noChangeArrowheads="1"/>
                        </wps:cNvSpPr>
                        <wps:spPr bwMode="auto">
                          <a:xfrm>
                            <a:off x="1313180" y="650240"/>
                            <a:ext cx="104775" cy="3105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460"/>
                        <wps:cNvSpPr>
                          <a:spLocks noChangeArrowheads="1"/>
                        </wps:cNvSpPr>
                        <wps:spPr bwMode="auto">
                          <a:xfrm>
                            <a:off x="5106035" y="1588139"/>
                            <a:ext cx="104775"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461"/>
                        <wps:cNvSpPr>
                          <a:spLocks noChangeArrowheads="1"/>
                        </wps:cNvSpPr>
                        <wps:spPr bwMode="auto">
                          <a:xfrm>
                            <a:off x="5106035" y="1588139"/>
                            <a:ext cx="104775" cy="3105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462"/>
                        <wps:cNvSpPr>
                          <a:spLocks noEditPoints="1"/>
                        </wps:cNvSpPr>
                        <wps:spPr bwMode="auto">
                          <a:xfrm>
                            <a:off x="1417954" y="778510"/>
                            <a:ext cx="1757045" cy="45719"/>
                          </a:xfrm>
                          <a:custGeom>
                            <a:avLst/>
                            <a:gdLst>
                              <a:gd name="T0" fmla="*/ 0 w 5808"/>
                              <a:gd name="T1" fmla="*/ 38 h 87"/>
                              <a:gd name="T2" fmla="*/ 5736 w 5808"/>
                              <a:gd name="T3" fmla="*/ 38 h 87"/>
                              <a:gd name="T4" fmla="*/ 5736 w 5808"/>
                              <a:gd name="T5" fmla="*/ 49 h 87"/>
                              <a:gd name="T6" fmla="*/ 0 w 5808"/>
                              <a:gd name="T7" fmla="*/ 49 h 87"/>
                              <a:gd name="T8" fmla="*/ 0 w 5808"/>
                              <a:gd name="T9" fmla="*/ 38 h 87"/>
                              <a:gd name="T10" fmla="*/ 5722 w 5808"/>
                              <a:gd name="T11" fmla="*/ 0 h 87"/>
                              <a:gd name="T12" fmla="*/ 5808 w 5808"/>
                              <a:gd name="T13" fmla="*/ 43 h 87"/>
                              <a:gd name="T14" fmla="*/ 5722 w 5808"/>
                              <a:gd name="T15" fmla="*/ 87 h 87"/>
                              <a:gd name="T16" fmla="*/ 5722 w 5808"/>
                              <a:gd name="T17"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808" h="87">
                                <a:moveTo>
                                  <a:pt x="0" y="38"/>
                                </a:moveTo>
                                <a:lnTo>
                                  <a:pt x="5736" y="38"/>
                                </a:lnTo>
                                <a:lnTo>
                                  <a:pt x="5736" y="49"/>
                                </a:lnTo>
                                <a:lnTo>
                                  <a:pt x="0" y="49"/>
                                </a:lnTo>
                                <a:lnTo>
                                  <a:pt x="0" y="38"/>
                                </a:lnTo>
                                <a:close/>
                                <a:moveTo>
                                  <a:pt x="5722" y="0"/>
                                </a:moveTo>
                                <a:lnTo>
                                  <a:pt x="5808" y="43"/>
                                </a:lnTo>
                                <a:lnTo>
                                  <a:pt x="5722" y="87"/>
                                </a:lnTo>
                                <a:lnTo>
                                  <a:pt x="5722"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7" name="Rectangle 467"/>
                        <wps:cNvSpPr>
                          <a:spLocks noChangeArrowheads="1"/>
                        </wps:cNvSpPr>
                        <wps:spPr bwMode="auto">
                          <a:xfrm>
                            <a:off x="158111" y="540326"/>
                            <a:ext cx="850900" cy="1505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E3B20" w14:textId="77777777" w:rsidR="00081921" w:rsidRPr="00B70C36" w:rsidRDefault="00081921" w:rsidP="009B5E05">
                              <w:pPr>
                                <w:rPr>
                                  <w:color w:val="000000"/>
                                </w:rPr>
                              </w:pPr>
                              <w:r w:rsidRPr="00B70C36">
                                <w:rPr>
                                  <w:color w:val="000000"/>
                                </w:rPr>
                                <w:t>Heads Up</w:t>
                              </w:r>
                            </w:p>
                            <w:p w14:paraId="2D6F0ABA" w14:textId="77777777" w:rsidR="00081921" w:rsidRPr="00B70C36" w:rsidRDefault="00081921" w:rsidP="009B5E05">
                              <w:pPr>
                                <w:rPr>
                                  <w:color w:val="000000"/>
                                </w:rPr>
                              </w:pPr>
                            </w:p>
                            <w:p w14:paraId="17FB3BB8" w14:textId="77777777" w:rsidR="00081921" w:rsidRDefault="00081921" w:rsidP="009B5E05">
                              <w:pPr>
                                <w:rPr>
                                  <w:color w:val="000000"/>
                                </w:rPr>
                              </w:pPr>
                              <w:r w:rsidRPr="00B70C36">
                                <w:rPr>
                                  <w:color w:val="000000"/>
                                </w:rPr>
                                <w:t>Admit patient</w:t>
                              </w:r>
                            </w:p>
                            <w:p w14:paraId="41B51EE1" w14:textId="77777777" w:rsidR="00081921" w:rsidRDefault="00081921" w:rsidP="009B5E05">
                              <w:pPr>
                                <w:rPr>
                                  <w:color w:val="000000"/>
                                </w:rPr>
                              </w:pPr>
                            </w:p>
                            <w:p w14:paraId="13C6333A" w14:textId="1810998A" w:rsidR="00081921" w:rsidRPr="00B2439D" w:rsidRDefault="00081921" w:rsidP="009B5E05">
                              <w:r>
                                <w:rPr>
                                  <w:color w:val="000000"/>
                                </w:rPr>
                                <w:t>Bed Assigned</w:t>
                              </w:r>
                            </w:p>
                          </w:txbxContent>
                        </wps:txbx>
                        <wps:bodyPr rot="0" vert="horz" wrap="none" lIns="0" tIns="0" rIns="0" bIns="0" anchor="t" anchorCtr="0">
                          <a:noAutofit/>
                        </wps:bodyPr>
                      </wps:wsp>
                      <wps:wsp>
                        <wps:cNvPr id="18" name="Rectangle 468"/>
                        <wps:cNvSpPr>
                          <a:spLocks noChangeArrowheads="1"/>
                        </wps:cNvSpPr>
                        <wps:spPr bwMode="auto">
                          <a:xfrm>
                            <a:off x="1651647" y="512041"/>
                            <a:ext cx="137985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9DF91" w14:textId="77777777" w:rsidR="00081921" w:rsidRDefault="00081921" w:rsidP="009B5E05">
                              <w:r>
                                <w:rPr>
                                  <w:rFonts w:ascii="Arial" w:hAnsi="Arial" w:cs="Arial"/>
                                  <w:color w:val="000000"/>
                                  <w:szCs w:val="24"/>
                                </w:rPr>
                                <w:t>ADT^A14^ADT_A05</w:t>
                              </w:r>
                            </w:p>
                          </w:txbxContent>
                        </wps:txbx>
                        <wps:bodyPr rot="0" vert="horz" wrap="none" lIns="0" tIns="0" rIns="0" bIns="0" anchor="t" anchorCtr="0">
                          <a:spAutoFit/>
                        </wps:bodyPr>
                      </wps:wsp>
                      <wps:wsp>
                        <wps:cNvPr id="19" name="Rectangle 469"/>
                        <wps:cNvSpPr>
                          <a:spLocks noChangeArrowheads="1"/>
                        </wps:cNvSpPr>
                        <wps:spPr bwMode="auto">
                          <a:xfrm>
                            <a:off x="4725903" y="0"/>
                            <a:ext cx="859154" cy="45466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2D5155" w14:textId="0321DC1E" w:rsidR="00081921" w:rsidRPr="002C3DB8" w:rsidRDefault="00081921" w:rsidP="009B5E05">
                              <w:pPr>
                                <w:jc w:val="center"/>
                                <w:rPr>
                                  <w:sz w:val="18"/>
                                </w:rPr>
                              </w:pPr>
                              <w:r>
                                <w:rPr>
                                  <w:sz w:val="18"/>
                                </w:rPr>
                                <w:t>EDIS</w:t>
                              </w:r>
                            </w:p>
                          </w:txbxContent>
                        </wps:txbx>
                        <wps:bodyPr rot="0" vert="horz" wrap="square" lIns="91440" tIns="45720" rIns="91440" bIns="45720" anchor="t" anchorCtr="0" upright="1">
                          <a:noAutofit/>
                        </wps:bodyPr>
                      </wps:wsp>
                      <wps:wsp>
                        <wps:cNvPr id="20" name="Rectangle 651"/>
                        <wps:cNvSpPr>
                          <a:spLocks noChangeArrowheads="1"/>
                        </wps:cNvSpPr>
                        <wps:spPr bwMode="auto">
                          <a:xfrm>
                            <a:off x="1313180" y="1090295"/>
                            <a:ext cx="104775"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652"/>
                        <wps:cNvSpPr>
                          <a:spLocks noChangeArrowheads="1"/>
                        </wps:cNvSpPr>
                        <wps:spPr bwMode="auto">
                          <a:xfrm>
                            <a:off x="1313180" y="1090295"/>
                            <a:ext cx="104775" cy="3105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655"/>
                        <wps:cNvSpPr>
                          <a:spLocks noEditPoints="1"/>
                        </wps:cNvSpPr>
                        <wps:spPr bwMode="auto">
                          <a:xfrm>
                            <a:off x="1417955" y="1218565"/>
                            <a:ext cx="1757044" cy="45719"/>
                          </a:xfrm>
                          <a:custGeom>
                            <a:avLst/>
                            <a:gdLst>
                              <a:gd name="T0" fmla="*/ 0 w 5808"/>
                              <a:gd name="T1" fmla="*/ 38 h 87"/>
                              <a:gd name="T2" fmla="*/ 5736 w 5808"/>
                              <a:gd name="T3" fmla="*/ 38 h 87"/>
                              <a:gd name="T4" fmla="*/ 5736 w 5808"/>
                              <a:gd name="T5" fmla="*/ 49 h 87"/>
                              <a:gd name="T6" fmla="*/ 0 w 5808"/>
                              <a:gd name="T7" fmla="*/ 49 h 87"/>
                              <a:gd name="T8" fmla="*/ 0 w 5808"/>
                              <a:gd name="T9" fmla="*/ 38 h 87"/>
                              <a:gd name="T10" fmla="*/ 5722 w 5808"/>
                              <a:gd name="T11" fmla="*/ 0 h 87"/>
                              <a:gd name="T12" fmla="*/ 5808 w 5808"/>
                              <a:gd name="T13" fmla="*/ 43 h 87"/>
                              <a:gd name="T14" fmla="*/ 5722 w 5808"/>
                              <a:gd name="T15" fmla="*/ 87 h 87"/>
                              <a:gd name="T16" fmla="*/ 5722 w 5808"/>
                              <a:gd name="T17"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808" h="87">
                                <a:moveTo>
                                  <a:pt x="0" y="38"/>
                                </a:moveTo>
                                <a:lnTo>
                                  <a:pt x="5736" y="38"/>
                                </a:lnTo>
                                <a:lnTo>
                                  <a:pt x="5736" y="49"/>
                                </a:lnTo>
                                <a:lnTo>
                                  <a:pt x="0" y="49"/>
                                </a:lnTo>
                                <a:lnTo>
                                  <a:pt x="0" y="38"/>
                                </a:lnTo>
                                <a:close/>
                                <a:moveTo>
                                  <a:pt x="5722" y="0"/>
                                </a:moveTo>
                                <a:lnTo>
                                  <a:pt x="5808" y="43"/>
                                </a:lnTo>
                                <a:lnTo>
                                  <a:pt x="5722" y="87"/>
                                </a:lnTo>
                                <a:lnTo>
                                  <a:pt x="5722"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25" name="Rectangle 656"/>
                        <wps:cNvSpPr>
                          <a:spLocks noChangeArrowheads="1"/>
                        </wps:cNvSpPr>
                        <wps:spPr bwMode="auto">
                          <a:xfrm>
                            <a:off x="1651649" y="970165"/>
                            <a:ext cx="137985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7C42B" w14:textId="77777777" w:rsidR="00081921" w:rsidRDefault="00081921" w:rsidP="009B5E05">
                              <w:r>
                                <w:rPr>
                                  <w:rFonts w:ascii="Arial" w:hAnsi="Arial" w:cs="Arial"/>
                                  <w:color w:val="000000"/>
                                  <w:szCs w:val="24"/>
                                </w:rPr>
                                <w:t>ADT^A14^ADT_A05</w:t>
                              </w:r>
                            </w:p>
                          </w:txbxContent>
                        </wps:txbx>
                        <wps:bodyPr rot="0" vert="horz" wrap="none" lIns="0" tIns="0" rIns="0" bIns="0" anchor="t" anchorCtr="0">
                          <a:spAutoFit/>
                        </wps:bodyPr>
                      </wps:wsp>
                      <wps:wsp>
                        <wps:cNvPr id="157" name="AutoShape 456"/>
                        <wps:cNvCnPr>
                          <a:cxnSpLocks noChangeShapeType="1"/>
                        </wps:cNvCnPr>
                        <wps:spPr bwMode="auto">
                          <a:xfrm>
                            <a:off x="3213069" y="454593"/>
                            <a:ext cx="635" cy="159149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8" name="Rectangle 158"/>
                        <wps:cNvSpPr>
                          <a:spLocks noChangeArrowheads="1"/>
                        </wps:cNvSpPr>
                        <wps:spPr bwMode="auto">
                          <a:xfrm>
                            <a:off x="3175000" y="650240"/>
                            <a:ext cx="104775"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159"/>
                        <wps:cNvSpPr>
                          <a:spLocks noChangeArrowheads="1"/>
                        </wps:cNvSpPr>
                        <wps:spPr bwMode="auto">
                          <a:xfrm>
                            <a:off x="3175000" y="650240"/>
                            <a:ext cx="104775" cy="3105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Rectangle 160"/>
                        <wps:cNvSpPr>
                          <a:spLocks noChangeArrowheads="1"/>
                        </wps:cNvSpPr>
                        <wps:spPr bwMode="auto">
                          <a:xfrm>
                            <a:off x="2794635" y="0"/>
                            <a:ext cx="858520" cy="45466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FFA9BEE" w14:textId="77777777" w:rsidR="00081921" w:rsidRDefault="00081921" w:rsidP="00782243">
                              <w:pPr>
                                <w:pStyle w:val="NormalWeb"/>
                                <w:jc w:val="center"/>
                              </w:pPr>
                              <w:r>
                                <w:rPr>
                                  <w:sz w:val="18"/>
                                  <w:szCs w:val="18"/>
                                </w:rPr>
                                <w:t>Bed Manager</w:t>
                              </w:r>
                            </w:p>
                          </w:txbxContent>
                        </wps:txbx>
                        <wps:bodyPr rot="0" vert="horz" wrap="square" lIns="91440" tIns="45720" rIns="91440" bIns="45720" anchor="t" anchorCtr="0" upright="1">
                          <a:noAutofit/>
                        </wps:bodyPr>
                      </wps:wsp>
                      <wps:wsp>
                        <wps:cNvPr id="162" name="Rectangle 162"/>
                        <wps:cNvSpPr>
                          <a:spLocks noChangeArrowheads="1"/>
                        </wps:cNvSpPr>
                        <wps:spPr bwMode="auto">
                          <a:xfrm>
                            <a:off x="3174969" y="1090135"/>
                            <a:ext cx="104775" cy="727350"/>
                          </a:xfrm>
                          <a:prstGeom prst="rect">
                            <a:avLst/>
                          </a:prstGeom>
                          <a:solidFill>
                            <a:srgbClr val="FFFFFF"/>
                          </a:solidFill>
                          <a:ln w="6350">
                            <a:solidFill>
                              <a:srgbClr val="000000"/>
                            </a:solidFill>
                            <a:miter lim="800000"/>
                            <a:headEnd/>
                            <a:tailEnd/>
                          </a:ln>
                          <a:extLst/>
                        </wps:spPr>
                        <wps:bodyPr rot="0" vert="horz" wrap="square" lIns="91440" tIns="45720" rIns="91440" bIns="45720" anchor="t" anchorCtr="0" upright="1">
                          <a:noAutofit/>
                        </wps:bodyPr>
                      </wps:wsp>
                      <wps:wsp>
                        <wps:cNvPr id="165" name="Freeform 165"/>
                        <wps:cNvSpPr>
                          <a:spLocks noEditPoints="1"/>
                        </wps:cNvSpPr>
                        <wps:spPr bwMode="auto">
                          <a:xfrm>
                            <a:off x="3272235" y="1702960"/>
                            <a:ext cx="1833750" cy="45719"/>
                          </a:xfrm>
                          <a:custGeom>
                            <a:avLst/>
                            <a:gdLst>
                              <a:gd name="T0" fmla="*/ 0 w 5808"/>
                              <a:gd name="T1" fmla="*/ 38 h 87"/>
                              <a:gd name="T2" fmla="*/ 5736 w 5808"/>
                              <a:gd name="T3" fmla="*/ 38 h 87"/>
                              <a:gd name="T4" fmla="*/ 5736 w 5808"/>
                              <a:gd name="T5" fmla="*/ 49 h 87"/>
                              <a:gd name="T6" fmla="*/ 0 w 5808"/>
                              <a:gd name="T7" fmla="*/ 49 h 87"/>
                              <a:gd name="T8" fmla="*/ 0 w 5808"/>
                              <a:gd name="T9" fmla="*/ 38 h 87"/>
                              <a:gd name="T10" fmla="*/ 5722 w 5808"/>
                              <a:gd name="T11" fmla="*/ 0 h 87"/>
                              <a:gd name="T12" fmla="*/ 5808 w 5808"/>
                              <a:gd name="T13" fmla="*/ 43 h 87"/>
                              <a:gd name="T14" fmla="*/ 5722 w 5808"/>
                              <a:gd name="T15" fmla="*/ 87 h 87"/>
                              <a:gd name="T16" fmla="*/ 5722 w 5808"/>
                              <a:gd name="T17"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808" h="87">
                                <a:moveTo>
                                  <a:pt x="0" y="38"/>
                                </a:moveTo>
                                <a:lnTo>
                                  <a:pt x="5736" y="38"/>
                                </a:lnTo>
                                <a:lnTo>
                                  <a:pt x="5736" y="49"/>
                                </a:lnTo>
                                <a:lnTo>
                                  <a:pt x="0" y="49"/>
                                </a:lnTo>
                                <a:lnTo>
                                  <a:pt x="0" y="38"/>
                                </a:lnTo>
                                <a:close/>
                                <a:moveTo>
                                  <a:pt x="5722" y="0"/>
                                </a:moveTo>
                                <a:lnTo>
                                  <a:pt x="5808" y="43"/>
                                </a:lnTo>
                                <a:lnTo>
                                  <a:pt x="5722" y="87"/>
                                </a:lnTo>
                                <a:lnTo>
                                  <a:pt x="5722"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6" name="Rectangle 166"/>
                        <wps:cNvSpPr>
                          <a:spLocks noChangeArrowheads="1"/>
                        </wps:cNvSpPr>
                        <wps:spPr bwMode="auto">
                          <a:xfrm>
                            <a:off x="3480437" y="1451948"/>
                            <a:ext cx="1379220"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8A5F3" w14:textId="77777777" w:rsidR="00081921" w:rsidRDefault="00081921" w:rsidP="00782243">
                              <w:pPr>
                                <w:pStyle w:val="NormalWeb"/>
                              </w:pPr>
                              <w:r>
                                <w:rPr>
                                  <w:rFonts w:ascii="Arial" w:hAnsi="Arial" w:cs="Arial"/>
                                  <w:color w:val="000000"/>
                                </w:rPr>
                                <w:t>ADT^A14^ADT_A05</w:t>
                              </w:r>
                            </w:p>
                          </w:txbxContent>
                        </wps:txbx>
                        <wps:bodyPr rot="0" vert="horz" wrap="none" lIns="0" tIns="0" rIns="0" bIns="0" anchor="t" anchorCtr="0">
                          <a:spAutoFit/>
                        </wps:bodyPr>
                      </wps:wsp>
                    </wpc:wpc>
                  </a:graphicData>
                </a:graphic>
              </wp:inline>
            </w:drawing>
          </mc:Choice>
          <mc:Fallback>
            <w:pict>
              <v:group w14:anchorId="20739D6D" id="Canvas 453" o:spid="_x0000_s1158" editas="canvas" style="width:467.45pt;height:170.1pt;mso-position-horizontal-relative:char;mso-position-vertical-relative:line" coordsize="59366,2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">
                <v:shape id="_x0000_s1159" type="#_x0000_t75" style="position:absolute;width:59366;height:21602;visibility:visible;mso-wrap-style:square">
                  <v:fill o:detectmouseclick="t"/>
                  <v:path o:connecttype="none"/>
                </v:shape>
                <v:shape id="AutoShape 455" o:spid="_x0000_s1160" type="#_x0000_t32" style="position:absolute;left:13722;top:4546;width:6;height:103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">
                  <v:stroke dashstyle="dash"/>
                </v:shape>
                <v:shape id="AutoShape 456" o:spid="_x0000_s1161" type="#_x0000_t32" style="position:absolute;left:51440;top:4545;width:0;height:159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">
                  <v:stroke dashstyle="dash"/>
                </v:shape>
                <v:rect id="Rectangle 457" o:spid="_x0000_s1162" style="position:absolute;left:9138;width:9144;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" filled="f" strokeweight=".5pt">
                  <v:textbox>
                    <w:txbxContent>
                      <w:p w14:paraId="3FCF2CCC" w14:textId="77777777" w:rsidR="00081921" w:rsidRPr="002C3DB8" w:rsidRDefault="00081921" w:rsidP="009B5E05">
                        <w:pPr>
                          <w:jc w:val="center"/>
                          <w:rPr>
                            <w:sz w:val="18"/>
                          </w:rPr>
                        </w:pPr>
                        <w:r>
                          <w:rPr>
                            <w:sz w:val="18"/>
                          </w:rPr>
                          <w:t>Order Placer</w:t>
                        </w:r>
                      </w:p>
                    </w:txbxContent>
                  </v:textbox>
                </v:rect>
                <v:rect id="Rectangle 458" o:spid="_x0000_s1163" style="position:absolute;left:13131;top:6502;width:104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rect id="Rectangle 459" o:spid="_x0000_s1164" style="position:absolute;left:13131;top:6502;width:104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" filled="f" strokeweight=".5pt"/>
                <v:rect id="Rectangle 460" o:spid="_x0000_s1165" style="position:absolute;left:51060;top:15881;width:104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rect id="Rectangle 461" o:spid="_x0000_s1166" style="position:absolute;left:51060;top:15881;width:104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" filled="f" strokeweight=".5pt"/>
                <v:shape id="Freeform 462" o:spid="_x0000_s1167" style="position:absolute;left:14179;top:7785;width:17570;height:457;visibility:visible;mso-wrap-style:square;v-text-anchor:top" coordsize="580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" path="m,38r5736,l5736,49,,49,,38xm5722,r86,43l5722,87r,-87xe" fillcolor="black" strokeweight="0">
                  <v:path arrowok="t" o:connecttype="custom" o:connectlocs="0,19969;1735263,19969;1735263,25750;0,25750;0,19969;1731028,0;1757045,22597;1731028,45719;1731028,0" o:connectangles="0,0,0,0,0,0,0,0,0"/>
                  <o:lock v:ext="edit" verticies="t"/>
                </v:shape>
                <v:rect id="Rectangle 467" o:spid="_x0000_s1168" style="position:absolute;left:1581;top:5403;width:8509;height:150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" filled="f" stroked="f">
                  <v:textbox inset="0,0,0,0">
                    <w:txbxContent>
                      <w:p w14:paraId="4B3E3B20" w14:textId="77777777" w:rsidR="00081921" w:rsidRPr="00B70C36" w:rsidRDefault="00081921" w:rsidP="009B5E05">
                        <w:pPr>
                          <w:rPr>
                            <w:color w:val="000000"/>
                          </w:rPr>
                        </w:pPr>
                        <w:r w:rsidRPr="00B70C36">
                          <w:rPr>
                            <w:color w:val="000000"/>
                          </w:rPr>
                          <w:t>Heads Up</w:t>
                        </w:r>
                      </w:p>
                      <w:p w14:paraId="2D6F0ABA" w14:textId="77777777" w:rsidR="00081921" w:rsidRPr="00B70C36" w:rsidRDefault="00081921" w:rsidP="009B5E05">
                        <w:pPr>
                          <w:rPr>
                            <w:color w:val="000000"/>
                          </w:rPr>
                        </w:pPr>
                      </w:p>
                      <w:p w14:paraId="17FB3BB8" w14:textId="77777777" w:rsidR="00081921" w:rsidRDefault="00081921" w:rsidP="009B5E05">
                        <w:pPr>
                          <w:rPr>
                            <w:color w:val="000000"/>
                          </w:rPr>
                        </w:pPr>
                        <w:r w:rsidRPr="00B70C36">
                          <w:rPr>
                            <w:color w:val="000000"/>
                          </w:rPr>
                          <w:t>Admit patient</w:t>
                        </w:r>
                      </w:p>
                      <w:p w14:paraId="41B51EE1" w14:textId="77777777" w:rsidR="00081921" w:rsidRDefault="00081921" w:rsidP="009B5E05">
                        <w:pPr>
                          <w:rPr>
                            <w:color w:val="000000"/>
                          </w:rPr>
                        </w:pPr>
                      </w:p>
                      <w:p w14:paraId="13C6333A" w14:textId="1810998A" w:rsidR="00081921" w:rsidRPr="00B2439D" w:rsidRDefault="00081921" w:rsidP="009B5E05">
                        <w:r>
                          <w:rPr>
                            <w:color w:val="000000"/>
                          </w:rPr>
                          <w:t>Bed Assigned</w:t>
                        </w:r>
                      </w:p>
                    </w:txbxContent>
                  </v:textbox>
                </v:rect>
                <v:rect id="Rectangle 468" o:spid="_x0000_s1169" style="position:absolute;left:16516;top:5120;width:13799;height:25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14:paraId="46A9DF91" w14:textId="77777777" w:rsidR="00081921" w:rsidRDefault="00081921" w:rsidP="009B5E05">
                        <w:r>
                          <w:rPr>
                            <w:rFonts w:ascii="Arial" w:hAnsi="Arial" w:cs="Arial"/>
                            <w:color w:val="000000"/>
                            <w:szCs w:val="24"/>
                          </w:rPr>
                          <w:t>ADT^A14^ADT_A05</w:t>
                        </w:r>
                      </w:p>
                    </w:txbxContent>
                  </v:textbox>
                </v:rect>
                <v:rect id="Rectangle 469" o:spid="_x0000_s1170" style="position:absolute;left:47259;width:8591;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" filled="f" strokeweight=".5pt">
                  <v:textbox>
                    <w:txbxContent>
                      <w:p w14:paraId="5C2D5155" w14:textId="0321DC1E" w:rsidR="00081921" w:rsidRPr="002C3DB8" w:rsidRDefault="00081921" w:rsidP="009B5E05">
                        <w:pPr>
                          <w:jc w:val="center"/>
                          <w:rPr>
                            <w:sz w:val="18"/>
                          </w:rPr>
                        </w:pPr>
                        <w:r>
                          <w:rPr>
                            <w:sz w:val="18"/>
                          </w:rPr>
                          <w:t>EDIS</w:t>
                        </w:r>
                      </w:p>
                    </w:txbxContent>
                  </v:textbox>
                </v:rect>
                <v:rect id="Rectangle 651" o:spid="_x0000_s1171" style="position:absolute;left:13131;top:10902;width:1048;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rect id="Rectangle 652" o:spid="_x0000_s1172" style="position:absolute;left:13131;top:10902;width:1048;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" filled="f" strokeweight=".5pt"/>
                <v:shape id="Freeform 655" o:spid="_x0000_s1173" style="position:absolute;left:14179;top:12185;width:17570;height:457;visibility:visible;mso-wrap-style:square;v-text-anchor:top" coordsize="580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" path="m,38r5736,l5736,49,,49,,38xm5722,r86,43l5722,87r,-87xe" fillcolor="black" strokeweight="0">
                  <v:path arrowok="t" o:connecttype="custom" o:connectlocs="0,19969;1735262,19969;1735262,25750;0,25750;0,19969;1731027,0;1757044,22597;1731027,45719;1731027,0" o:connectangles="0,0,0,0,0,0,0,0,0"/>
                  <o:lock v:ext="edit" verticies="t"/>
                </v:shape>
                <v:rect id="Rectangle 656" o:spid="_x0000_s1174" style="position:absolute;left:16516;top:9701;width:13799;height:25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14:paraId="07E7C42B" w14:textId="77777777" w:rsidR="00081921" w:rsidRDefault="00081921" w:rsidP="009B5E05">
                        <w:r>
                          <w:rPr>
                            <w:rFonts w:ascii="Arial" w:hAnsi="Arial" w:cs="Arial"/>
                            <w:color w:val="000000"/>
                            <w:szCs w:val="24"/>
                          </w:rPr>
                          <w:t>ADT^A14^ADT_A05</w:t>
                        </w:r>
                      </w:p>
                    </w:txbxContent>
                  </v:textbox>
                </v:rect>
                <v:shape id="AutoShape 456" o:spid="_x0000_s1175" type="#_x0000_t32" style="position:absolute;left:32130;top:4545;width:7;height:15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">
                  <v:stroke dashstyle="dash"/>
                </v:shape>
                <v:rect id="Rectangle 158" o:spid="_x0000_s1176" style="position:absolute;left:31750;top:6502;width:1047;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" stroked="f"/>
                <v:rect id="Rectangle 159" o:spid="_x0000_s1177" style="position:absolute;left:31750;top:6502;width:1047;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" filled="f" strokeweight=".5pt"/>
                <v:rect id="Rectangle 160" o:spid="_x0000_s1178" style="position:absolute;left:27946;width:8585;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" filled="f" strokeweight=".5pt">
                  <v:textbox>
                    <w:txbxContent>
                      <w:p w14:paraId="1FFA9BEE" w14:textId="77777777" w:rsidR="00081921" w:rsidRDefault="00081921" w:rsidP="00782243">
                        <w:pPr>
                          <w:pStyle w:val="NormalWeb"/>
                          <w:jc w:val="center"/>
                        </w:pPr>
                        <w:r>
                          <w:rPr>
                            <w:sz w:val="18"/>
                            <w:szCs w:val="18"/>
                          </w:rPr>
                          <w:t>Bed Manager</w:t>
                        </w:r>
                      </w:p>
                    </w:txbxContent>
                  </v:textbox>
                </v:rect>
                <v:rect id="Rectangle 162" o:spid="_x0000_s1179" style="position:absolute;left:31749;top:10901;width:1048;height:7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" strokeweight=".5pt"/>
                <v:shape id="Freeform 165" o:spid="_x0000_s1180" style="position:absolute;left:32722;top:17029;width:18337;height:457;visibility:visible;mso-wrap-style:square;v-text-anchor:top" coordsize="580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" path="m,38r5736,l5736,49,,49,,38xm5722,r86,43l5722,87r,-87xe" fillcolor="black" strokeweight="0">
                  <v:path arrowok="t" o:connecttype="custom" o:connectlocs="0,19969;1811018,19969;1811018,25750;0,25750;0,19969;1806597,0;1833750,22597;1806597,45719;1806597,0" o:connectangles="0,0,0,0,0,0,0,0,0"/>
                  <o:lock v:ext="edit" verticies="t"/>
                </v:shape>
                <v:rect id="Rectangle 166" o:spid="_x0000_s1181" style="position:absolute;left:34804;top:14519;width:13792;height:25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" filled="f" stroked="f">
                  <v:textbox style="mso-fit-shape-to-text:t" inset="0,0,0,0">
                    <w:txbxContent>
                      <w:p w14:paraId="1D18A5F3" w14:textId="77777777" w:rsidR="00081921" w:rsidRDefault="00081921" w:rsidP="00782243">
                        <w:pPr>
                          <w:pStyle w:val="NormalWeb"/>
                        </w:pPr>
                        <w:r>
                          <w:rPr>
                            <w:rFonts w:ascii="Arial" w:hAnsi="Arial" w:cs="Arial"/>
                            <w:color w:val="000000"/>
                          </w:rPr>
                          <w:t>ADT^A14^ADT_A05</w:t>
                        </w:r>
                      </w:p>
                    </w:txbxContent>
                  </v:textbox>
                </v:rect>
                <w10:anchorlock/>
              </v:group>
            </w:pict>
          </mc:Fallback>
        </mc:AlternateContent>
      </w:r>
    </w:p>
    <w:p w14:paraId="01DF2976" w14:textId="45AEDD49" w:rsidR="006A5CC6" w:rsidRPr="00115FF0" w:rsidRDefault="009961D9" w:rsidP="006A5CC6">
      <w:pPr>
        <w:pStyle w:val="Heading4"/>
        <w:numPr>
          <w:ilvl w:val="0"/>
          <w:numId w:val="0"/>
        </w:numPr>
        <w:rPr>
          <w:noProof w:val="0"/>
        </w:rPr>
      </w:pPr>
      <w:bookmarkStart w:id="96" w:name="_Toc528756482"/>
      <w:r w:rsidRPr="00115FF0">
        <w:rPr>
          <w:noProof w:val="0"/>
        </w:rPr>
        <w:lastRenderedPageBreak/>
        <w:t>3.</w:t>
      </w:r>
      <w:r w:rsidR="00316BBC" w:rsidRPr="00115FF0">
        <w:rPr>
          <w:noProof w:val="0"/>
        </w:rPr>
        <w:t>24</w:t>
      </w:r>
      <w:r w:rsidR="006A5CC6" w:rsidRPr="00115FF0">
        <w:rPr>
          <w:noProof w:val="0"/>
        </w:rPr>
        <w:t xml:space="preserve">.4.1 </w:t>
      </w:r>
      <w:r w:rsidR="00A53114" w:rsidRPr="00115FF0">
        <w:rPr>
          <w:noProof w:val="0"/>
        </w:rPr>
        <w:t>Admission Order</w:t>
      </w:r>
      <w:bookmarkEnd w:id="96"/>
    </w:p>
    <w:p w14:paraId="69463B21" w14:textId="18F4EE8F" w:rsidR="006A5CC6" w:rsidRPr="00115FF0" w:rsidRDefault="009B5E05" w:rsidP="00B70C36">
      <w:pPr>
        <w:pStyle w:val="BodyText"/>
      </w:pPr>
      <w:r w:rsidRPr="00115FF0">
        <w:t xml:space="preserve">The Order Placer sends this message to notify the </w:t>
      </w:r>
      <w:r w:rsidR="00A53114" w:rsidRPr="00115FF0">
        <w:t>B</w:t>
      </w:r>
      <w:r w:rsidRPr="00115FF0">
        <w:t xml:space="preserve">ed </w:t>
      </w:r>
      <w:r w:rsidR="00A53114" w:rsidRPr="00115FF0">
        <w:t>M</w:t>
      </w:r>
      <w:r w:rsidRPr="00115FF0">
        <w:t xml:space="preserve">anager of a </w:t>
      </w:r>
      <w:r w:rsidR="00A263D8" w:rsidRPr="00115FF0">
        <w:t>proposed</w:t>
      </w:r>
      <w:r w:rsidRPr="00115FF0">
        <w:t xml:space="preserve"> (Heads Up) or actual admission order</w:t>
      </w:r>
      <w:r w:rsidR="001A06CD" w:rsidRPr="00115FF0">
        <w:t xml:space="preserve">. </w:t>
      </w:r>
      <w:r w:rsidR="00A53114" w:rsidRPr="00115FF0">
        <w:t>The Bed Manager sends this message to the Emergency Department Information System to update information about the status of an assigned bed related to a previously sent order.</w:t>
      </w:r>
    </w:p>
    <w:p w14:paraId="465741B9" w14:textId="2F8E06CF" w:rsidR="006A5CC6" w:rsidRPr="00115FF0" w:rsidRDefault="009961D9" w:rsidP="006A5CC6">
      <w:pPr>
        <w:pStyle w:val="Heading5"/>
        <w:numPr>
          <w:ilvl w:val="0"/>
          <w:numId w:val="0"/>
        </w:numPr>
        <w:rPr>
          <w:noProof w:val="0"/>
        </w:rPr>
      </w:pPr>
      <w:bookmarkStart w:id="97" w:name="_Toc528756483"/>
      <w:r w:rsidRPr="00115FF0">
        <w:rPr>
          <w:noProof w:val="0"/>
        </w:rPr>
        <w:t>3.</w:t>
      </w:r>
      <w:r w:rsidR="00316BBC" w:rsidRPr="00115FF0">
        <w:rPr>
          <w:noProof w:val="0"/>
        </w:rPr>
        <w:t>24</w:t>
      </w:r>
      <w:r w:rsidR="006A5CC6" w:rsidRPr="00115FF0">
        <w:rPr>
          <w:noProof w:val="0"/>
        </w:rPr>
        <w:t>.4.1.1 Trigger Events</w:t>
      </w:r>
      <w:bookmarkEnd w:id="97"/>
    </w:p>
    <w:p w14:paraId="344FF33A" w14:textId="4C8F6518" w:rsidR="00D16135" w:rsidRPr="00115FF0" w:rsidRDefault="00D16135" w:rsidP="009B5E05">
      <w:pPr>
        <w:pStyle w:val="BodyText"/>
      </w:pPr>
      <w:r w:rsidRPr="00115FF0">
        <w:t xml:space="preserve">When the healthcare provider orders an admission to an inpatient or observation ward, the Order Placer sends this message to the Tracker and the Bed Manager </w:t>
      </w:r>
      <w:r w:rsidR="00CD1D59">
        <w:t>Actor</w:t>
      </w:r>
      <w:r w:rsidRPr="00115FF0">
        <w:t>s.</w:t>
      </w:r>
    </w:p>
    <w:p w14:paraId="23ACC791" w14:textId="3645F596" w:rsidR="009B5E05" w:rsidRPr="00115FF0" w:rsidRDefault="009B5E05" w:rsidP="009B5E05">
      <w:pPr>
        <w:pStyle w:val="BodyText"/>
      </w:pPr>
      <w:r w:rsidRPr="00115FF0">
        <w:t>When a provider suspects that a patient may need a bed, but is not yet certain, he or she may also communicate this information (a Heads Up notification)</w:t>
      </w:r>
      <w:r w:rsidR="00D16135" w:rsidRPr="00115FF0">
        <w:t xml:space="preserve">, which is sent by </w:t>
      </w:r>
      <w:r w:rsidRPr="00115FF0">
        <w:t>the Order Placer</w:t>
      </w:r>
      <w:r w:rsidR="00D16135" w:rsidRPr="00115FF0">
        <w:t xml:space="preserve"> to the Tracker and Bed Manager </w:t>
      </w:r>
      <w:r w:rsidR="00CD1D59">
        <w:t>Actor</w:t>
      </w:r>
      <w:r w:rsidR="00D16135" w:rsidRPr="00115FF0">
        <w:t>s</w:t>
      </w:r>
      <w:r w:rsidR="001A06CD" w:rsidRPr="00115FF0">
        <w:t xml:space="preserve">. </w:t>
      </w:r>
    </w:p>
    <w:p w14:paraId="3670D0D4" w14:textId="43F32704" w:rsidR="00A53114" w:rsidRPr="00115FF0" w:rsidRDefault="00A53114" w:rsidP="009B5E05">
      <w:pPr>
        <w:pStyle w:val="BodyText"/>
      </w:pPr>
      <w:r w:rsidRPr="00115FF0">
        <w:t xml:space="preserve">When a bed </w:t>
      </w:r>
      <w:r w:rsidR="001C6D1B" w:rsidRPr="00115FF0">
        <w:t xml:space="preserve">is </w:t>
      </w:r>
      <w:r w:rsidRPr="00115FF0">
        <w:t xml:space="preserve">assigned to the patient, </w:t>
      </w:r>
      <w:r w:rsidR="00A263D8" w:rsidRPr="00115FF0">
        <w:t xml:space="preserve">but the patient has not yet been formally admitted, </w:t>
      </w:r>
      <w:r w:rsidRPr="00115FF0">
        <w:t>th</w:t>
      </w:r>
      <w:r w:rsidR="00D16135" w:rsidRPr="00115FF0">
        <w:t>e Bed Manager sends this</w:t>
      </w:r>
      <w:r w:rsidRPr="00115FF0">
        <w:t xml:space="preserve"> message to communicate the location of the assigned bed</w:t>
      </w:r>
      <w:r w:rsidR="00D16135" w:rsidRPr="00115FF0">
        <w:t xml:space="preserve"> to the Emergency Department Information System</w:t>
      </w:r>
      <w:r w:rsidRPr="00115FF0">
        <w:t>.</w:t>
      </w:r>
    </w:p>
    <w:p w14:paraId="210835FA" w14:textId="77777777" w:rsidR="009B5E05" w:rsidRPr="00115FF0" w:rsidRDefault="009B5E05" w:rsidP="009B5E05">
      <w:pPr>
        <w:pStyle w:val="BodyText"/>
      </w:pPr>
      <w:r w:rsidRPr="00115FF0">
        <w:t xml:space="preserve">MSH-9 is valued </w:t>
      </w:r>
      <w:r w:rsidRPr="00115FF0">
        <w:rPr>
          <w:b/>
        </w:rPr>
        <w:t>ADT^A</w:t>
      </w:r>
      <w:r w:rsidR="00237D3C" w:rsidRPr="00115FF0">
        <w:rPr>
          <w:b/>
        </w:rPr>
        <w:t>14</w:t>
      </w:r>
      <w:r w:rsidRPr="00115FF0">
        <w:rPr>
          <w:b/>
        </w:rPr>
        <w:t>^ADT_A0</w:t>
      </w:r>
      <w:r w:rsidR="00237D3C" w:rsidRPr="00115FF0">
        <w:rPr>
          <w:b/>
        </w:rPr>
        <w:t>5</w:t>
      </w:r>
      <w:r w:rsidRPr="00115FF0">
        <w:t>.</w:t>
      </w:r>
    </w:p>
    <w:p w14:paraId="530B6CF2" w14:textId="77777777" w:rsidR="009B5E05" w:rsidRPr="00115FF0" w:rsidRDefault="009B5E05" w:rsidP="009B5E05">
      <w:pPr>
        <w:pStyle w:val="BodyText"/>
      </w:pPr>
      <w:r w:rsidRPr="00115FF0">
        <w:t>When used as a Heads Up notification, EVN-4 shall be valued with HU, indicating that this is a heads up notification, not an actual admission order.</w:t>
      </w:r>
    </w:p>
    <w:p w14:paraId="785F516F" w14:textId="2423972F" w:rsidR="006A5CC6" w:rsidRPr="00115FF0" w:rsidRDefault="009961D9" w:rsidP="006A5CC6">
      <w:pPr>
        <w:pStyle w:val="Heading5"/>
        <w:numPr>
          <w:ilvl w:val="0"/>
          <w:numId w:val="0"/>
        </w:numPr>
        <w:rPr>
          <w:noProof w:val="0"/>
        </w:rPr>
      </w:pPr>
      <w:bookmarkStart w:id="98" w:name="_Toc528756484"/>
      <w:r w:rsidRPr="00115FF0">
        <w:rPr>
          <w:noProof w:val="0"/>
        </w:rPr>
        <w:t>3.</w:t>
      </w:r>
      <w:r w:rsidR="00316BBC" w:rsidRPr="00115FF0">
        <w:rPr>
          <w:noProof w:val="0"/>
        </w:rPr>
        <w:t>24</w:t>
      </w:r>
      <w:r w:rsidR="006A5CC6" w:rsidRPr="00115FF0">
        <w:rPr>
          <w:noProof w:val="0"/>
        </w:rPr>
        <w:t>.4.1.2 Message Semantics</w:t>
      </w:r>
      <w:bookmarkEnd w:id="98"/>
    </w:p>
    <w:p w14:paraId="7BC40123" w14:textId="622C9A65" w:rsidR="009B5E05" w:rsidRPr="00115FF0" w:rsidRDefault="009B5E05" w:rsidP="009B5E05">
      <w:pPr>
        <w:pStyle w:val="BodyText"/>
      </w:pPr>
      <w:r w:rsidRPr="00115FF0">
        <w:t xml:space="preserve">Message semantics are as specified in </w:t>
      </w:r>
      <w:r w:rsidR="00AE0CE5">
        <w:t>P</w:t>
      </w:r>
      <w:r w:rsidRPr="00115FF0">
        <w:t xml:space="preserve">atient Encounter Management </w:t>
      </w:r>
      <w:r w:rsidR="00AE0CE5">
        <w:t>[ITI-31]</w:t>
      </w:r>
      <w:r w:rsidRPr="00115FF0">
        <w:t>as described in ITI TF-2b: 3.31</w:t>
      </w:r>
      <w:r w:rsidR="00A263D8" w:rsidRPr="00115FF0">
        <w:t>.7.13 Pending Admit (ADT^A14^ADT_A05). The PV2 segment shall be populated as indicated in Section 3.</w:t>
      </w:r>
      <w:r w:rsidR="00316BBC" w:rsidRPr="00115FF0">
        <w:t>23</w:t>
      </w:r>
      <w:r w:rsidR="00A263D8" w:rsidRPr="00115FF0">
        <w:t xml:space="preserve">.4.1.3 of transaction </w:t>
      </w:r>
      <w:r w:rsidR="00AE0CE5">
        <w:t>[</w:t>
      </w:r>
      <w:r w:rsidR="00A263D8" w:rsidRPr="00115FF0">
        <w:t>PCC-</w:t>
      </w:r>
      <w:r w:rsidR="00316BBC" w:rsidRPr="00115FF0">
        <w:t>23</w:t>
      </w:r>
      <w:r w:rsidR="00AE0CE5">
        <w:t>]</w:t>
      </w:r>
      <w:r w:rsidR="00A263D8" w:rsidRPr="00115FF0">
        <w:t xml:space="preserve"> in this technical framework. </w:t>
      </w:r>
    </w:p>
    <w:p w14:paraId="296C989F" w14:textId="3075764F" w:rsidR="006A5CC6" w:rsidRPr="00115FF0" w:rsidRDefault="009961D9" w:rsidP="006A5CC6">
      <w:pPr>
        <w:pStyle w:val="Heading5"/>
        <w:numPr>
          <w:ilvl w:val="0"/>
          <w:numId w:val="0"/>
        </w:numPr>
        <w:rPr>
          <w:noProof w:val="0"/>
        </w:rPr>
      </w:pPr>
      <w:bookmarkStart w:id="99" w:name="_Toc528756485"/>
      <w:r w:rsidRPr="00115FF0">
        <w:rPr>
          <w:noProof w:val="0"/>
        </w:rPr>
        <w:t>3.</w:t>
      </w:r>
      <w:r w:rsidR="00316BBC" w:rsidRPr="00115FF0">
        <w:rPr>
          <w:noProof w:val="0"/>
        </w:rPr>
        <w:t>24</w:t>
      </w:r>
      <w:r w:rsidR="006A5CC6" w:rsidRPr="00115FF0">
        <w:rPr>
          <w:noProof w:val="0"/>
        </w:rPr>
        <w:t>.4.1.3 Expected Actions</w:t>
      </w:r>
      <w:r w:rsidR="00237D3C" w:rsidRPr="00115FF0">
        <w:rPr>
          <w:noProof w:val="0"/>
        </w:rPr>
        <w:t xml:space="preserve"> – Order Placer</w:t>
      </w:r>
      <w:bookmarkEnd w:id="99"/>
    </w:p>
    <w:p w14:paraId="4627DDCF" w14:textId="6D07A085" w:rsidR="00237D3C" w:rsidRPr="00115FF0" w:rsidRDefault="00237D3C" w:rsidP="00237D3C">
      <w:pPr>
        <w:pStyle w:val="BodyText"/>
      </w:pPr>
      <w:r w:rsidRPr="00115FF0">
        <w:t xml:space="preserve">The Order Placer shall populate this message with information as described in Patient Encounter Management </w:t>
      </w:r>
      <w:r w:rsidR="00AE0CE5">
        <w:t>[</w:t>
      </w:r>
      <w:r w:rsidR="00AE0CE5" w:rsidRPr="00115FF0">
        <w:t>ITI-31</w:t>
      </w:r>
      <w:r w:rsidR="00AE0CE5">
        <w:t>]</w:t>
      </w:r>
      <w:r w:rsidR="00AE0CE5" w:rsidRPr="00115FF0">
        <w:t xml:space="preserve"> </w:t>
      </w:r>
      <w:r w:rsidRPr="00115FF0">
        <w:t>for the Pending Admit message</w:t>
      </w:r>
      <w:r w:rsidR="001A06CD" w:rsidRPr="00115FF0">
        <w:t xml:space="preserve">. </w:t>
      </w:r>
      <w:r w:rsidRPr="00115FF0">
        <w:t xml:space="preserve">The actor shall include a PV2 Segment as defined </w:t>
      </w:r>
      <w:r w:rsidR="00A263D8" w:rsidRPr="00115FF0">
        <w:t xml:space="preserve">in </w:t>
      </w:r>
      <w:r w:rsidR="00AE0CE5">
        <w:t>[</w:t>
      </w:r>
      <w:r w:rsidR="00A263D8" w:rsidRPr="00115FF0">
        <w:t>PCC-</w:t>
      </w:r>
      <w:r w:rsidR="00316BBC" w:rsidRPr="00115FF0">
        <w:t>23</w:t>
      </w:r>
      <w:r w:rsidR="00AE0CE5">
        <w:t>]</w:t>
      </w:r>
      <w:r w:rsidR="00A263D8" w:rsidRPr="00115FF0">
        <w:t xml:space="preserve"> in </w:t>
      </w:r>
      <w:r w:rsidRPr="00115FF0">
        <w:t xml:space="preserve">this </w:t>
      </w:r>
      <w:r w:rsidR="00A263D8" w:rsidRPr="00115FF0">
        <w:t>technical framework</w:t>
      </w:r>
      <w:r w:rsidR="001A06CD" w:rsidRPr="00115FF0">
        <w:t xml:space="preserve">. </w:t>
      </w:r>
      <w:r w:rsidRPr="00115FF0">
        <w:t>That segment shall include information about Admit Reason, Visit User Code (Isolation Requirements), Expected Admit Date/Time, Expected Surgery Date/Time, Admission Level of Care (Acuity), and Precaution Code when known.</w:t>
      </w:r>
    </w:p>
    <w:p w14:paraId="02752412" w14:textId="77777777" w:rsidR="00237D3C" w:rsidRPr="00115FF0" w:rsidRDefault="00237D3C" w:rsidP="00237D3C">
      <w:pPr>
        <w:pStyle w:val="BodyText"/>
      </w:pPr>
      <w:r w:rsidRPr="00115FF0">
        <w:t>The Order Placer may also include Expected Discharge Date/Time, Estimated Length of Inpatient Stay, and Expected Discharge Disposition.</w:t>
      </w:r>
    </w:p>
    <w:p w14:paraId="62F58028" w14:textId="67FEFEEE" w:rsidR="00237D3C" w:rsidRPr="00115FF0" w:rsidRDefault="00237D3C" w:rsidP="00237D3C">
      <w:pPr>
        <w:pStyle w:val="Heading5"/>
        <w:numPr>
          <w:ilvl w:val="0"/>
          <w:numId w:val="0"/>
        </w:numPr>
        <w:rPr>
          <w:noProof w:val="0"/>
        </w:rPr>
      </w:pPr>
      <w:bookmarkStart w:id="100" w:name="_Toc528756486"/>
      <w:r w:rsidRPr="00115FF0">
        <w:rPr>
          <w:noProof w:val="0"/>
        </w:rPr>
        <w:t>3.</w:t>
      </w:r>
      <w:r w:rsidR="00316BBC" w:rsidRPr="00115FF0">
        <w:rPr>
          <w:noProof w:val="0"/>
        </w:rPr>
        <w:t>24</w:t>
      </w:r>
      <w:r w:rsidRPr="00115FF0">
        <w:rPr>
          <w:noProof w:val="0"/>
        </w:rPr>
        <w:t>.4.1.4 Expected Actions – Bed Manager</w:t>
      </w:r>
      <w:bookmarkEnd w:id="100"/>
    </w:p>
    <w:p w14:paraId="7F427285" w14:textId="77777777" w:rsidR="00237D3C" w:rsidRPr="00115FF0" w:rsidRDefault="00237D3C" w:rsidP="00237D3C">
      <w:pPr>
        <w:pStyle w:val="BodyText"/>
      </w:pPr>
      <w:r w:rsidRPr="00115FF0">
        <w:t>The Bed Manager shall acknowledge receipt of this message, and take appropriate actions to initiate allocation of a bed based upon whether this is a heads up notification or an actual admission.</w:t>
      </w:r>
    </w:p>
    <w:p w14:paraId="3330500E" w14:textId="77777777" w:rsidR="00A53114" w:rsidRPr="00115FF0" w:rsidRDefault="00A53114" w:rsidP="00237D3C">
      <w:pPr>
        <w:pStyle w:val="BodyText"/>
      </w:pPr>
      <w:r w:rsidRPr="00115FF0">
        <w:t xml:space="preserve">The Bed Manager shall send this message to the Emergency Department Information System and the </w:t>
      </w:r>
      <w:r w:rsidR="003D5823" w:rsidRPr="00115FF0">
        <w:t>Tracker</w:t>
      </w:r>
      <w:r w:rsidRPr="00115FF0">
        <w:t xml:space="preserve"> to notify these actors of the bed assignment.</w:t>
      </w:r>
    </w:p>
    <w:p w14:paraId="5F7BE6C0" w14:textId="1AE633D1" w:rsidR="00237D3C" w:rsidRPr="00115FF0" w:rsidRDefault="00237D3C" w:rsidP="00237D3C">
      <w:pPr>
        <w:pStyle w:val="Heading5"/>
        <w:numPr>
          <w:ilvl w:val="0"/>
          <w:numId w:val="0"/>
        </w:numPr>
        <w:rPr>
          <w:noProof w:val="0"/>
        </w:rPr>
      </w:pPr>
      <w:bookmarkStart w:id="101" w:name="_Toc528756487"/>
      <w:r w:rsidRPr="00115FF0">
        <w:rPr>
          <w:noProof w:val="0"/>
        </w:rPr>
        <w:lastRenderedPageBreak/>
        <w:t>3.</w:t>
      </w:r>
      <w:r w:rsidR="00316BBC" w:rsidRPr="00115FF0">
        <w:rPr>
          <w:noProof w:val="0"/>
        </w:rPr>
        <w:t>24</w:t>
      </w:r>
      <w:r w:rsidRPr="00115FF0">
        <w:rPr>
          <w:noProof w:val="0"/>
        </w:rPr>
        <w:t xml:space="preserve">.4.1.5 Expected Actions – </w:t>
      </w:r>
      <w:r w:rsidR="003D5823" w:rsidRPr="00115FF0">
        <w:rPr>
          <w:noProof w:val="0"/>
        </w:rPr>
        <w:t>Tracker</w:t>
      </w:r>
      <w:bookmarkEnd w:id="101"/>
    </w:p>
    <w:p w14:paraId="2F504066" w14:textId="53CF5E69" w:rsidR="00237D3C" w:rsidRPr="00115FF0" w:rsidRDefault="00237D3C" w:rsidP="00237D3C">
      <w:pPr>
        <w:pStyle w:val="BodyText"/>
      </w:pPr>
      <w:r w:rsidRPr="00115FF0">
        <w:t xml:space="preserve">The </w:t>
      </w:r>
      <w:r w:rsidR="003D5823" w:rsidRPr="00115FF0">
        <w:t>Tracker</w:t>
      </w:r>
      <w:r w:rsidRPr="00115FF0">
        <w:t xml:space="preserve"> shall acknowledge receipt of this message</w:t>
      </w:r>
      <w:r w:rsidR="001A06CD" w:rsidRPr="00115FF0">
        <w:t xml:space="preserve">. </w:t>
      </w:r>
      <w:r w:rsidRPr="00115FF0">
        <w:t>It has no other expected actions defined by this profile.</w:t>
      </w:r>
    </w:p>
    <w:p w14:paraId="34C34B11" w14:textId="26FA2684" w:rsidR="00A53114" w:rsidRPr="00115FF0" w:rsidRDefault="00A53114" w:rsidP="00A53114">
      <w:pPr>
        <w:pStyle w:val="Heading5"/>
        <w:numPr>
          <w:ilvl w:val="0"/>
          <w:numId w:val="0"/>
        </w:numPr>
        <w:rPr>
          <w:noProof w:val="0"/>
        </w:rPr>
      </w:pPr>
      <w:bookmarkStart w:id="102" w:name="_Toc528756488"/>
      <w:r w:rsidRPr="00115FF0">
        <w:rPr>
          <w:noProof w:val="0"/>
        </w:rPr>
        <w:t>3.</w:t>
      </w:r>
      <w:r w:rsidR="00316BBC" w:rsidRPr="00115FF0">
        <w:rPr>
          <w:noProof w:val="0"/>
        </w:rPr>
        <w:t>24</w:t>
      </w:r>
      <w:r w:rsidRPr="00115FF0">
        <w:rPr>
          <w:noProof w:val="0"/>
        </w:rPr>
        <w:t>.4.1.6 Expected Actions – Emergency Department Information System</w:t>
      </w:r>
      <w:bookmarkEnd w:id="102"/>
    </w:p>
    <w:p w14:paraId="4323A5FD" w14:textId="0C8BF6B2" w:rsidR="00A53114" w:rsidRPr="00115FF0" w:rsidRDefault="00A53114" w:rsidP="00237D3C">
      <w:pPr>
        <w:pStyle w:val="BodyText"/>
      </w:pPr>
      <w:r w:rsidRPr="00115FF0">
        <w:t>The Emergency Department Information System shall acknowledge receipt of this message</w:t>
      </w:r>
      <w:r w:rsidR="001A06CD" w:rsidRPr="00115FF0">
        <w:t xml:space="preserve">. </w:t>
      </w:r>
      <w:r w:rsidRPr="00115FF0">
        <w:t>It shall notify the ED staff that a bed is now available for the assigned patient.</w:t>
      </w:r>
    </w:p>
    <w:p w14:paraId="49A3BA72" w14:textId="6E67A72D" w:rsidR="00734227" w:rsidRPr="00115FF0" w:rsidRDefault="00734227" w:rsidP="00734227">
      <w:pPr>
        <w:pStyle w:val="Heading3"/>
        <w:numPr>
          <w:ilvl w:val="0"/>
          <w:numId w:val="0"/>
        </w:numPr>
        <w:rPr>
          <w:noProof w:val="0"/>
        </w:rPr>
      </w:pPr>
      <w:bookmarkStart w:id="103" w:name="_Toc528756489"/>
      <w:r w:rsidRPr="00115FF0">
        <w:rPr>
          <w:noProof w:val="0"/>
        </w:rPr>
        <w:t>3.</w:t>
      </w:r>
      <w:r w:rsidR="00316BBC" w:rsidRPr="00115FF0">
        <w:rPr>
          <w:noProof w:val="0"/>
        </w:rPr>
        <w:t>24</w:t>
      </w:r>
      <w:r w:rsidRPr="00115FF0">
        <w:rPr>
          <w:noProof w:val="0"/>
        </w:rPr>
        <w:t>.5 Security Considerations</w:t>
      </w:r>
      <w:bookmarkEnd w:id="103"/>
    </w:p>
    <w:p w14:paraId="29347198" w14:textId="527CA027" w:rsidR="00734227" w:rsidRPr="00115FF0" w:rsidRDefault="00734227" w:rsidP="00B70C36">
      <w:pPr>
        <w:pStyle w:val="BodyText"/>
      </w:pPr>
      <w:r w:rsidRPr="00115FF0">
        <w:t>ADT Messages used in this transaction are typically communicated within an institution</w:t>
      </w:r>
      <w:r w:rsidR="001A06CD" w:rsidRPr="00115FF0">
        <w:t xml:space="preserve">. </w:t>
      </w:r>
      <w:r w:rsidRPr="00115FF0">
        <w:t>The actors using this transaction may be grouped with a Secure Node or Secure Application</w:t>
      </w:r>
      <w:r w:rsidR="001A06CD" w:rsidRPr="00115FF0">
        <w:t xml:space="preserve"> </w:t>
      </w:r>
      <w:r w:rsidRPr="00115FF0">
        <w:t>as defined in the IHE Audit Trail and Node Authentication (ATNA) Integration Profile</w:t>
      </w:r>
      <w:r w:rsidR="00237D3C" w:rsidRPr="00115FF0">
        <w:t xml:space="preserve"> to secure the communications.</w:t>
      </w:r>
    </w:p>
    <w:p w14:paraId="5BF6A750" w14:textId="2D93DEF4" w:rsidR="00734227" w:rsidRPr="00115FF0" w:rsidRDefault="00734227" w:rsidP="00734227">
      <w:pPr>
        <w:pStyle w:val="Heading4"/>
        <w:numPr>
          <w:ilvl w:val="0"/>
          <w:numId w:val="0"/>
        </w:numPr>
        <w:rPr>
          <w:noProof w:val="0"/>
          <w:lang w:eastAsia="fr-FR"/>
        </w:rPr>
      </w:pPr>
      <w:bookmarkStart w:id="104" w:name="_Toc528756490"/>
      <w:r w:rsidRPr="00115FF0">
        <w:rPr>
          <w:noProof w:val="0"/>
          <w:lang w:eastAsia="fr-FR"/>
        </w:rPr>
        <w:t>3.</w:t>
      </w:r>
      <w:r w:rsidR="00316BBC" w:rsidRPr="00115FF0">
        <w:rPr>
          <w:noProof w:val="0"/>
          <w:lang w:eastAsia="fr-FR"/>
        </w:rPr>
        <w:t>24</w:t>
      </w:r>
      <w:r w:rsidRPr="00115FF0">
        <w:rPr>
          <w:noProof w:val="0"/>
          <w:lang w:eastAsia="fr-FR"/>
        </w:rPr>
        <w:t>.5.1 Security Audit Record</w:t>
      </w:r>
      <w:bookmarkEnd w:id="104"/>
    </w:p>
    <w:p w14:paraId="207D92C3" w14:textId="26ACAB52" w:rsidR="00734227" w:rsidRPr="00115FF0" w:rsidRDefault="00734227" w:rsidP="00734227">
      <w:pPr>
        <w:pStyle w:val="BodyText"/>
        <w:rPr>
          <w:szCs w:val="24"/>
          <w:lang w:eastAsia="fr-FR"/>
        </w:rPr>
      </w:pPr>
      <w:r w:rsidRPr="00115FF0">
        <w:t>When grouped with the Secure Node or Secure Application Actor</w:t>
      </w:r>
      <w:r w:rsidR="001A06CD" w:rsidRPr="00115FF0">
        <w:t>s</w:t>
      </w:r>
      <w:r w:rsidRPr="00115FF0">
        <w:t xml:space="preserve"> from ATNA, actors in this profile must generate audit messages. </w:t>
      </w:r>
      <w:r w:rsidRPr="00115FF0">
        <w:rPr>
          <w:szCs w:val="24"/>
          <w:lang w:eastAsia="fr-FR"/>
        </w:rPr>
        <w:t>This transaction is to be audited as “Patient Care Episode” event, as defined in ITI TF-2a: Table 3.20.6-1. The following tables show items that are required to be part of the audit record for this transaction.</w:t>
      </w:r>
    </w:p>
    <w:p w14:paraId="0C740F7F" w14:textId="67A2F24B" w:rsidR="00734227" w:rsidRPr="00115FF0" w:rsidRDefault="00734227" w:rsidP="00734227">
      <w:pPr>
        <w:pStyle w:val="Heading5"/>
        <w:numPr>
          <w:ilvl w:val="0"/>
          <w:numId w:val="0"/>
        </w:numPr>
        <w:rPr>
          <w:noProof w:val="0"/>
        </w:rPr>
      </w:pPr>
      <w:bookmarkStart w:id="105" w:name="_Toc528756491"/>
      <w:r w:rsidRPr="00115FF0">
        <w:rPr>
          <w:noProof w:val="0"/>
        </w:rPr>
        <w:t>3.</w:t>
      </w:r>
      <w:r w:rsidR="00316BBC" w:rsidRPr="00115FF0">
        <w:rPr>
          <w:noProof w:val="0"/>
        </w:rPr>
        <w:t>24</w:t>
      </w:r>
      <w:r w:rsidRPr="00115FF0">
        <w:rPr>
          <w:noProof w:val="0"/>
        </w:rPr>
        <w:t>.5.1.1 Admission audit message</w:t>
      </w:r>
      <w:bookmarkEnd w:id="105"/>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734227" w:rsidRPr="00115FF0" w14:paraId="0FE04A8F" w14:textId="77777777" w:rsidTr="00662D38">
        <w:trPr>
          <w:cantSplit/>
        </w:trPr>
        <w:tc>
          <w:tcPr>
            <w:tcW w:w="1458" w:type="dxa"/>
            <w:textDirection w:val="btLr"/>
            <w:vAlign w:val="center"/>
          </w:tcPr>
          <w:p w14:paraId="5B8327A5" w14:textId="77777777" w:rsidR="00734227" w:rsidRPr="00115FF0" w:rsidRDefault="00734227" w:rsidP="00803473">
            <w:pPr>
              <w:pStyle w:val="TableEntry"/>
            </w:pPr>
          </w:p>
        </w:tc>
        <w:tc>
          <w:tcPr>
            <w:tcW w:w="2610" w:type="dxa"/>
            <w:shd w:val="clear" w:color="auto" w:fill="D9D9D9"/>
            <w:vAlign w:val="center"/>
          </w:tcPr>
          <w:p w14:paraId="5194BABC" w14:textId="77777777" w:rsidR="00734227" w:rsidRPr="00115FF0" w:rsidRDefault="00734227" w:rsidP="00803473">
            <w:pPr>
              <w:pStyle w:val="TableEntryHeader"/>
            </w:pPr>
            <w:r w:rsidRPr="00115FF0">
              <w:t>Field Name</w:t>
            </w:r>
          </w:p>
        </w:tc>
        <w:tc>
          <w:tcPr>
            <w:tcW w:w="720" w:type="dxa"/>
            <w:shd w:val="clear" w:color="auto" w:fill="D9D9D9"/>
            <w:vAlign w:val="center"/>
          </w:tcPr>
          <w:p w14:paraId="51CC9750" w14:textId="77777777" w:rsidR="00734227" w:rsidRPr="00115FF0" w:rsidRDefault="00734227" w:rsidP="00803473">
            <w:pPr>
              <w:pStyle w:val="TableEntryHeader"/>
            </w:pPr>
            <w:r w:rsidRPr="00115FF0">
              <w:t>Opt</w:t>
            </w:r>
          </w:p>
        </w:tc>
        <w:tc>
          <w:tcPr>
            <w:tcW w:w="4878" w:type="dxa"/>
            <w:shd w:val="clear" w:color="auto" w:fill="D9D9D9"/>
            <w:vAlign w:val="center"/>
          </w:tcPr>
          <w:p w14:paraId="30D5A9CF" w14:textId="77777777" w:rsidR="00734227" w:rsidRPr="00115FF0" w:rsidRDefault="00734227" w:rsidP="00803473">
            <w:pPr>
              <w:pStyle w:val="TableEntryHeader"/>
            </w:pPr>
            <w:r w:rsidRPr="00115FF0">
              <w:t>Value Constraints</w:t>
            </w:r>
          </w:p>
        </w:tc>
      </w:tr>
      <w:tr w:rsidR="00734227" w:rsidRPr="00115FF0" w14:paraId="15411AAA" w14:textId="77777777" w:rsidTr="00803473">
        <w:trPr>
          <w:cantSplit/>
        </w:trPr>
        <w:tc>
          <w:tcPr>
            <w:tcW w:w="1458" w:type="dxa"/>
            <w:vMerge w:val="restart"/>
          </w:tcPr>
          <w:p w14:paraId="2A991A0E" w14:textId="77777777" w:rsidR="00734227" w:rsidRPr="00115FF0" w:rsidRDefault="00734227" w:rsidP="00662D38">
            <w:pPr>
              <w:pStyle w:val="TableEntryHeader"/>
            </w:pPr>
            <w:r w:rsidRPr="00115FF0">
              <w:t>Event</w:t>
            </w:r>
          </w:p>
          <w:p w14:paraId="4E895736" w14:textId="77777777" w:rsidR="00734227" w:rsidRPr="00365426" w:rsidRDefault="00734227" w:rsidP="00662D38">
            <w:pPr>
              <w:pStyle w:val="TableEntry"/>
              <w:jc w:val="center"/>
              <w:rPr>
                <w:bCs/>
                <w:sz w:val="12"/>
              </w:rPr>
            </w:pPr>
            <w:r w:rsidRPr="00365426">
              <w:rPr>
                <w:bCs/>
                <w:sz w:val="12"/>
              </w:rPr>
              <w:t>AuditMessage/</w:t>
            </w:r>
            <w:r w:rsidRPr="00365426">
              <w:rPr>
                <w:bCs/>
                <w:sz w:val="12"/>
              </w:rPr>
              <w:br/>
              <w:t>EventIdentification</w:t>
            </w:r>
          </w:p>
        </w:tc>
        <w:tc>
          <w:tcPr>
            <w:tcW w:w="2610" w:type="dxa"/>
            <w:vAlign w:val="center"/>
          </w:tcPr>
          <w:p w14:paraId="05E3A171" w14:textId="77777777" w:rsidR="00734227" w:rsidRPr="00115FF0" w:rsidRDefault="00734227" w:rsidP="00803473">
            <w:pPr>
              <w:pStyle w:val="TableEntry"/>
              <w:rPr>
                <w:sz w:val="16"/>
              </w:rPr>
            </w:pPr>
            <w:r w:rsidRPr="00115FF0">
              <w:rPr>
                <w:sz w:val="16"/>
              </w:rPr>
              <w:t>EventID</w:t>
            </w:r>
          </w:p>
        </w:tc>
        <w:tc>
          <w:tcPr>
            <w:tcW w:w="720" w:type="dxa"/>
            <w:vAlign w:val="center"/>
          </w:tcPr>
          <w:p w14:paraId="08B511F8" w14:textId="77777777" w:rsidR="00734227" w:rsidRPr="00115FF0" w:rsidRDefault="00734227" w:rsidP="00803473">
            <w:pPr>
              <w:pStyle w:val="TableEntry"/>
              <w:jc w:val="center"/>
              <w:rPr>
                <w:sz w:val="16"/>
              </w:rPr>
            </w:pPr>
            <w:r w:rsidRPr="00115FF0">
              <w:rPr>
                <w:sz w:val="16"/>
              </w:rPr>
              <w:t>M</w:t>
            </w:r>
          </w:p>
        </w:tc>
        <w:tc>
          <w:tcPr>
            <w:tcW w:w="4878" w:type="dxa"/>
            <w:vAlign w:val="center"/>
          </w:tcPr>
          <w:p w14:paraId="257F0720" w14:textId="77777777" w:rsidR="00734227" w:rsidRPr="00115FF0" w:rsidRDefault="00734227" w:rsidP="00803473">
            <w:pPr>
              <w:pStyle w:val="TableEntry"/>
              <w:rPr>
                <w:sz w:val="16"/>
              </w:rPr>
            </w:pPr>
            <w:r w:rsidRPr="00115FF0">
              <w:rPr>
                <w:sz w:val="16"/>
              </w:rPr>
              <w:t>EV(IHE0004, IHE, “Patient Care Episode”)</w:t>
            </w:r>
          </w:p>
        </w:tc>
      </w:tr>
      <w:tr w:rsidR="00734227" w:rsidRPr="00115FF0" w14:paraId="227DFD55" w14:textId="77777777" w:rsidTr="00803473">
        <w:trPr>
          <w:cantSplit/>
        </w:trPr>
        <w:tc>
          <w:tcPr>
            <w:tcW w:w="1458" w:type="dxa"/>
            <w:vMerge/>
            <w:vAlign w:val="center"/>
          </w:tcPr>
          <w:p w14:paraId="7DA89C88" w14:textId="77777777" w:rsidR="00734227" w:rsidRPr="00115FF0" w:rsidRDefault="00734227" w:rsidP="00803473">
            <w:pPr>
              <w:pStyle w:val="TableLabel"/>
              <w:rPr>
                <w:noProof w:val="0"/>
                <w:sz w:val="16"/>
              </w:rPr>
            </w:pPr>
          </w:p>
        </w:tc>
        <w:tc>
          <w:tcPr>
            <w:tcW w:w="2610" w:type="dxa"/>
            <w:vAlign w:val="center"/>
          </w:tcPr>
          <w:p w14:paraId="488A1720" w14:textId="77777777" w:rsidR="00734227" w:rsidRPr="00115FF0" w:rsidRDefault="00734227" w:rsidP="00803473">
            <w:pPr>
              <w:pStyle w:val="TableEntry"/>
              <w:rPr>
                <w:sz w:val="16"/>
              </w:rPr>
            </w:pPr>
            <w:r w:rsidRPr="00115FF0">
              <w:rPr>
                <w:sz w:val="16"/>
              </w:rPr>
              <w:t>EventActionCode</w:t>
            </w:r>
          </w:p>
        </w:tc>
        <w:tc>
          <w:tcPr>
            <w:tcW w:w="720" w:type="dxa"/>
            <w:vAlign w:val="center"/>
          </w:tcPr>
          <w:p w14:paraId="74A5FB11" w14:textId="77777777" w:rsidR="00734227" w:rsidRPr="00115FF0" w:rsidRDefault="00734227" w:rsidP="00803473">
            <w:pPr>
              <w:pStyle w:val="TableEntry"/>
              <w:jc w:val="center"/>
              <w:rPr>
                <w:sz w:val="16"/>
              </w:rPr>
            </w:pPr>
            <w:r w:rsidRPr="00115FF0">
              <w:rPr>
                <w:sz w:val="16"/>
              </w:rPr>
              <w:t>M</w:t>
            </w:r>
          </w:p>
        </w:tc>
        <w:tc>
          <w:tcPr>
            <w:tcW w:w="4878" w:type="dxa"/>
            <w:vAlign w:val="center"/>
          </w:tcPr>
          <w:p w14:paraId="1E9DB037" w14:textId="77777777" w:rsidR="00734227" w:rsidRPr="00115FF0" w:rsidRDefault="00734227" w:rsidP="00237D3C">
            <w:pPr>
              <w:pStyle w:val="TableEntry"/>
              <w:rPr>
                <w:sz w:val="16"/>
              </w:rPr>
            </w:pPr>
            <w:r w:rsidRPr="00115FF0">
              <w:rPr>
                <w:sz w:val="16"/>
              </w:rPr>
              <w:t xml:space="preserve">“C” (create) </w:t>
            </w:r>
          </w:p>
        </w:tc>
      </w:tr>
      <w:tr w:rsidR="00734227" w:rsidRPr="00115FF0" w14:paraId="6496D397" w14:textId="77777777" w:rsidTr="00803473">
        <w:trPr>
          <w:cantSplit/>
        </w:trPr>
        <w:tc>
          <w:tcPr>
            <w:tcW w:w="1458" w:type="dxa"/>
            <w:vMerge/>
            <w:vAlign w:val="center"/>
          </w:tcPr>
          <w:p w14:paraId="566C6711" w14:textId="77777777" w:rsidR="00734227" w:rsidRPr="00115FF0" w:rsidRDefault="00734227" w:rsidP="00803473">
            <w:pPr>
              <w:pStyle w:val="TableLabel"/>
              <w:rPr>
                <w:noProof w:val="0"/>
                <w:sz w:val="16"/>
              </w:rPr>
            </w:pPr>
          </w:p>
        </w:tc>
        <w:tc>
          <w:tcPr>
            <w:tcW w:w="2610" w:type="dxa"/>
            <w:vAlign w:val="center"/>
          </w:tcPr>
          <w:p w14:paraId="17BAD211" w14:textId="77777777" w:rsidR="00734227" w:rsidRPr="00115FF0" w:rsidRDefault="00734227" w:rsidP="00803473">
            <w:pPr>
              <w:pStyle w:val="TableEntry"/>
              <w:rPr>
                <w:i/>
                <w:iCs/>
                <w:sz w:val="16"/>
              </w:rPr>
            </w:pPr>
            <w:r w:rsidRPr="00115FF0">
              <w:rPr>
                <w:i/>
                <w:iCs/>
                <w:sz w:val="16"/>
              </w:rPr>
              <w:t>EventDateTime</w:t>
            </w:r>
          </w:p>
        </w:tc>
        <w:tc>
          <w:tcPr>
            <w:tcW w:w="720" w:type="dxa"/>
            <w:vAlign w:val="center"/>
          </w:tcPr>
          <w:p w14:paraId="75199650" w14:textId="77777777" w:rsidR="00734227" w:rsidRPr="00115FF0" w:rsidRDefault="00734227" w:rsidP="00803473">
            <w:pPr>
              <w:pStyle w:val="TableEntry"/>
              <w:jc w:val="center"/>
              <w:rPr>
                <w:i/>
                <w:iCs/>
                <w:sz w:val="16"/>
              </w:rPr>
            </w:pPr>
            <w:r w:rsidRPr="00115FF0">
              <w:rPr>
                <w:i/>
                <w:iCs/>
                <w:sz w:val="16"/>
              </w:rPr>
              <w:t>M</w:t>
            </w:r>
          </w:p>
        </w:tc>
        <w:tc>
          <w:tcPr>
            <w:tcW w:w="4878" w:type="dxa"/>
            <w:vAlign w:val="center"/>
          </w:tcPr>
          <w:p w14:paraId="71A8677B" w14:textId="77777777" w:rsidR="00734227" w:rsidRPr="00115FF0" w:rsidRDefault="00734227" w:rsidP="00803473">
            <w:pPr>
              <w:pStyle w:val="TableEntry"/>
              <w:rPr>
                <w:i/>
                <w:iCs/>
                <w:sz w:val="16"/>
              </w:rPr>
            </w:pPr>
            <w:r w:rsidRPr="00115FF0">
              <w:rPr>
                <w:i/>
                <w:iCs/>
                <w:sz w:val="16"/>
              </w:rPr>
              <w:t>not specialized</w:t>
            </w:r>
          </w:p>
        </w:tc>
      </w:tr>
      <w:tr w:rsidR="00734227" w:rsidRPr="00115FF0" w14:paraId="45662341" w14:textId="77777777" w:rsidTr="00803473">
        <w:trPr>
          <w:cantSplit/>
        </w:trPr>
        <w:tc>
          <w:tcPr>
            <w:tcW w:w="1458" w:type="dxa"/>
            <w:vMerge/>
            <w:vAlign w:val="center"/>
          </w:tcPr>
          <w:p w14:paraId="09403614" w14:textId="77777777" w:rsidR="00734227" w:rsidRPr="00115FF0" w:rsidRDefault="00734227" w:rsidP="00803473">
            <w:pPr>
              <w:pStyle w:val="TableLabel"/>
              <w:rPr>
                <w:noProof w:val="0"/>
                <w:sz w:val="16"/>
              </w:rPr>
            </w:pPr>
          </w:p>
        </w:tc>
        <w:tc>
          <w:tcPr>
            <w:tcW w:w="2610" w:type="dxa"/>
            <w:vAlign w:val="center"/>
          </w:tcPr>
          <w:p w14:paraId="7F675828" w14:textId="77777777" w:rsidR="00734227" w:rsidRPr="00115FF0" w:rsidRDefault="00734227" w:rsidP="00803473">
            <w:pPr>
              <w:pStyle w:val="TableEntry"/>
              <w:rPr>
                <w:i/>
                <w:iCs/>
                <w:sz w:val="16"/>
              </w:rPr>
            </w:pPr>
            <w:r w:rsidRPr="00115FF0">
              <w:rPr>
                <w:i/>
                <w:iCs/>
                <w:sz w:val="16"/>
              </w:rPr>
              <w:t>EventOutcomeIndicator</w:t>
            </w:r>
          </w:p>
        </w:tc>
        <w:tc>
          <w:tcPr>
            <w:tcW w:w="720" w:type="dxa"/>
            <w:vAlign w:val="center"/>
          </w:tcPr>
          <w:p w14:paraId="3AADEDE5" w14:textId="77777777" w:rsidR="00734227" w:rsidRPr="00115FF0" w:rsidRDefault="00734227" w:rsidP="00803473">
            <w:pPr>
              <w:pStyle w:val="TableEntry"/>
              <w:jc w:val="center"/>
              <w:rPr>
                <w:i/>
                <w:iCs/>
                <w:sz w:val="16"/>
              </w:rPr>
            </w:pPr>
            <w:r w:rsidRPr="00115FF0">
              <w:rPr>
                <w:i/>
                <w:iCs/>
                <w:sz w:val="16"/>
              </w:rPr>
              <w:t>M</w:t>
            </w:r>
          </w:p>
        </w:tc>
        <w:tc>
          <w:tcPr>
            <w:tcW w:w="4878" w:type="dxa"/>
            <w:vAlign w:val="center"/>
          </w:tcPr>
          <w:p w14:paraId="3D8C2B4E" w14:textId="77777777" w:rsidR="00734227" w:rsidRPr="00115FF0" w:rsidRDefault="00734227" w:rsidP="00803473">
            <w:pPr>
              <w:pStyle w:val="TableEntry"/>
              <w:rPr>
                <w:i/>
                <w:iCs/>
                <w:sz w:val="16"/>
              </w:rPr>
            </w:pPr>
            <w:r w:rsidRPr="00115FF0">
              <w:rPr>
                <w:i/>
                <w:iCs/>
                <w:sz w:val="16"/>
              </w:rPr>
              <w:t>not specialized</w:t>
            </w:r>
          </w:p>
        </w:tc>
      </w:tr>
      <w:tr w:rsidR="00734227" w:rsidRPr="00115FF0" w14:paraId="11C14DD7" w14:textId="77777777" w:rsidTr="00803473">
        <w:trPr>
          <w:cantSplit/>
        </w:trPr>
        <w:tc>
          <w:tcPr>
            <w:tcW w:w="1458" w:type="dxa"/>
            <w:vMerge/>
            <w:vAlign w:val="center"/>
          </w:tcPr>
          <w:p w14:paraId="7A635F3C" w14:textId="77777777" w:rsidR="00734227" w:rsidRPr="00115FF0" w:rsidRDefault="00734227" w:rsidP="00803473">
            <w:pPr>
              <w:pStyle w:val="TableLabel"/>
              <w:rPr>
                <w:noProof w:val="0"/>
                <w:sz w:val="16"/>
              </w:rPr>
            </w:pPr>
          </w:p>
        </w:tc>
        <w:tc>
          <w:tcPr>
            <w:tcW w:w="2610" w:type="dxa"/>
            <w:vAlign w:val="center"/>
          </w:tcPr>
          <w:p w14:paraId="51496CD8" w14:textId="77777777" w:rsidR="00734227" w:rsidRPr="00115FF0" w:rsidRDefault="00734227" w:rsidP="00803473">
            <w:pPr>
              <w:pStyle w:val="TableEntry"/>
              <w:rPr>
                <w:sz w:val="16"/>
              </w:rPr>
            </w:pPr>
            <w:r w:rsidRPr="00115FF0">
              <w:rPr>
                <w:sz w:val="16"/>
              </w:rPr>
              <w:t>EventTypeCode</w:t>
            </w:r>
          </w:p>
        </w:tc>
        <w:tc>
          <w:tcPr>
            <w:tcW w:w="720" w:type="dxa"/>
            <w:vAlign w:val="center"/>
          </w:tcPr>
          <w:p w14:paraId="08E1719D" w14:textId="77777777" w:rsidR="00734227" w:rsidRPr="00115FF0" w:rsidRDefault="00734227" w:rsidP="00803473">
            <w:pPr>
              <w:pStyle w:val="TableEntry"/>
              <w:jc w:val="center"/>
              <w:rPr>
                <w:sz w:val="16"/>
              </w:rPr>
            </w:pPr>
            <w:r w:rsidRPr="00115FF0">
              <w:rPr>
                <w:sz w:val="16"/>
              </w:rPr>
              <w:t>M</w:t>
            </w:r>
          </w:p>
        </w:tc>
        <w:tc>
          <w:tcPr>
            <w:tcW w:w="4878" w:type="dxa"/>
            <w:vAlign w:val="center"/>
          </w:tcPr>
          <w:p w14:paraId="4BD05107" w14:textId="4346F2F6" w:rsidR="00734227" w:rsidRPr="00115FF0" w:rsidRDefault="00734227" w:rsidP="00A263D8">
            <w:pPr>
              <w:pStyle w:val="TableEntry"/>
              <w:rPr>
                <w:sz w:val="16"/>
              </w:rPr>
            </w:pPr>
            <w:r w:rsidRPr="00115FF0">
              <w:rPr>
                <w:sz w:val="16"/>
              </w:rPr>
              <w:t>EV(“PCC-</w:t>
            </w:r>
            <w:r w:rsidR="00316BBC" w:rsidRPr="00115FF0">
              <w:rPr>
                <w:sz w:val="16"/>
              </w:rPr>
              <w:t>24</w:t>
            </w:r>
            <w:r w:rsidRPr="00115FF0">
              <w:rPr>
                <w:sz w:val="16"/>
              </w:rPr>
              <w:t>”, “IHE Transactions”, “</w:t>
            </w:r>
            <w:r w:rsidR="00A263D8" w:rsidRPr="00115FF0">
              <w:rPr>
                <w:sz w:val="16"/>
              </w:rPr>
              <w:t>Admission Order</w:t>
            </w:r>
            <w:r w:rsidRPr="00115FF0">
              <w:rPr>
                <w:sz w:val="16"/>
              </w:rPr>
              <w:t>”)</w:t>
            </w:r>
          </w:p>
        </w:tc>
      </w:tr>
      <w:tr w:rsidR="00734227" w:rsidRPr="00115FF0" w14:paraId="40F1C2E9" w14:textId="77777777" w:rsidTr="00803473">
        <w:trPr>
          <w:cantSplit/>
        </w:trPr>
        <w:tc>
          <w:tcPr>
            <w:tcW w:w="9666" w:type="dxa"/>
            <w:gridSpan w:val="4"/>
          </w:tcPr>
          <w:p w14:paraId="3FD3F1D8" w14:textId="77777777" w:rsidR="00734227" w:rsidRPr="00115FF0" w:rsidRDefault="00734227" w:rsidP="00662D38">
            <w:pPr>
              <w:pStyle w:val="TableEntry"/>
            </w:pPr>
            <w:r w:rsidRPr="00115FF0">
              <w:t>Source (</w:t>
            </w:r>
            <w:r w:rsidR="00237D3C" w:rsidRPr="00115FF0">
              <w:t>Order Placer</w:t>
            </w:r>
            <w:r w:rsidRPr="00115FF0">
              <w:t>) (1)</w:t>
            </w:r>
          </w:p>
        </w:tc>
      </w:tr>
      <w:tr w:rsidR="00734227" w:rsidRPr="00115FF0" w14:paraId="4A778E66" w14:textId="77777777" w:rsidTr="00803473">
        <w:trPr>
          <w:cantSplit/>
        </w:trPr>
        <w:tc>
          <w:tcPr>
            <w:tcW w:w="9666" w:type="dxa"/>
            <w:gridSpan w:val="4"/>
          </w:tcPr>
          <w:p w14:paraId="15CF3D83" w14:textId="77777777" w:rsidR="00734227" w:rsidRPr="00115FF0" w:rsidRDefault="00734227" w:rsidP="00662D38">
            <w:pPr>
              <w:pStyle w:val="TableEntry"/>
            </w:pPr>
            <w:r w:rsidRPr="00115FF0">
              <w:t>Destination (</w:t>
            </w:r>
            <w:r w:rsidR="00237D3C" w:rsidRPr="00115FF0">
              <w:t xml:space="preserve">Bed Manager </w:t>
            </w:r>
            <w:r w:rsidRPr="00115FF0">
              <w:t xml:space="preserve">or </w:t>
            </w:r>
            <w:r w:rsidR="003D5823" w:rsidRPr="00115FF0">
              <w:t>Tracker</w:t>
            </w:r>
            <w:r w:rsidRPr="00115FF0">
              <w:t xml:space="preserve"> or both) (1..*)</w:t>
            </w:r>
          </w:p>
        </w:tc>
      </w:tr>
      <w:tr w:rsidR="00734227" w:rsidRPr="00115FF0" w14:paraId="515E4163" w14:textId="77777777" w:rsidTr="00803473">
        <w:trPr>
          <w:cantSplit/>
        </w:trPr>
        <w:tc>
          <w:tcPr>
            <w:tcW w:w="9666" w:type="dxa"/>
            <w:gridSpan w:val="4"/>
          </w:tcPr>
          <w:p w14:paraId="679EC7A7" w14:textId="77777777" w:rsidR="00734227" w:rsidRPr="00115FF0" w:rsidRDefault="00734227" w:rsidP="00662D38">
            <w:pPr>
              <w:pStyle w:val="TableEntry"/>
            </w:pPr>
            <w:r w:rsidRPr="00115FF0">
              <w:t>Audit Source (1)</w:t>
            </w:r>
          </w:p>
        </w:tc>
      </w:tr>
      <w:tr w:rsidR="00734227" w:rsidRPr="00115FF0" w14:paraId="07327806" w14:textId="77777777" w:rsidTr="00803473">
        <w:trPr>
          <w:cantSplit/>
        </w:trPr>
        <w:tc>
          <w:tcPr>
            <w:tcW w:w="9666" w:type="dxa"/>
            <w:gridSpan w:val="4"/>
          </w:tcPr>
          <w:p w14:paraId="27FF4623" w14:textId="77777777" w:rsidR="00734227" w:rsidRPr="00115FF0" w:rsidRDefault="00734227" w:rsidP="00662D38">
            <w:pPr>
              <w:pStyle w:val="TableEntry"/>
            </w:pPr>
            <w:r w:rsidRPr="00115FF0">
              <w:t>Patient (1)</w:t>
            </w:r>
          </w:p>
        </w:tc>
      </w:tr>
    </w:tbl>
    <w:p w14:paraId="36332059" w14:textId="77777777" w:rsidR="00734227" w:rsidRPr="00115FF0" w:rsidRDefault="00734227" w:rsidP="00734227">
      <w:pPr>
        <w:pStyle w:val="BodyText"/>
        <w:rPr>
          <w:i/>
        </w:rPr>
      </w:pPr>
      <w:r w:rsidRPr="00115FF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734227" w:rsidRPr="00115FF0" w14:paraId="2F2C7645" w14:textId="77777777" w:rsidTr="00B70C36">
        <w:trPr>
          <w:cantSplit/>
        </w:trPr>
        <w:tc>
          <w:tcPr>
            <w:tcW w:w="1548" w:type="dxa"/>
            <w:vMerge w:val="restart"/>
          </w:tcPr>
          <w:p w14:paraId="626CC993" w14:textId="77777777" w:rsidR="00734227" w:rsidRPr="00115FF0" w:rsidRDefault="00734227" w:rsidP="00662D38">
            <w:pPr>
              <w:pStyle w:val="TableEntryHeader"/>
            </w:pPr>
            <w:r w:rsidRPr="00115FF0">
              <w:t>Source</w:t>
            </w:r>
          </w:p>
          <w:p w14:paraId="027E050A" w14:textId="77777777" w:rsidR="00734227" w:rsidRPr="00365426" w:rsidRDefault="00734227" w:rsidP="00662D38">
            <w:pPr>
              <w:pStyle w:val="TableEntry"/>
              <w:jc w:val="center"/>
              <w:rPr>
                <w:bCs/>
                <w:sz w:val="12"/>
              </w:rPr>
            </w:pPr>
            <w:r w:rsidRPr="00365426">
              <w:rPr>
                <w:bCs/>
                <w:sz w:val="12"/>
              </w:rPr>
              <w:t>AuditMessage/</w:t>
            </w:r>
            <w:r w:rsidRPr="00365426">
              <w:rPr>
                <w:bCs/>
                <w:sz w:val="12"/>
              </w:rPr>
              <w:br/>
              <w:t>ActiveParticipant</w:t>
            </w:r>
          </w:p>
        </w:tc>
        <w:tc>
          <w:tcPr>
            <w:tcW w:w="2520" w:type="dxa"/>
            <w:vAlign w:val="center"/>
          </w:tcPr>
          <w:p w14:paraId="3794150B" w14:textId="77777777" w:rsidR="00734227" w:rsidRPr="00115FF0" w:rsidRDefault="00734227" w:rsidP="00803473">
            <w:pPr>
              <w:pStyle w:val="TableEntry"/>
              <w:rPr>
                <w:i/>
                <w:sz w:val="16"/>
              </w:rPr>
            </w:pPr>
            <w:r w:rsidRPr="00115FF0">
              <w:rPr>
                <w:i/>
                <w:sz w:val="16"/>
              </w:rPr>
              <w:t>UserID</w:t>
            </w:r>
          </w:p>
        </w:tc>
        <w:tc>
          <w:tcPr>
            <w:tcW w:w="630" w:type="dxa"/>
            <w:vAlign w:val="center"/>
          </w:tcPr>
          <w:p w14:paraId="46F81A9E" w14:textId="77777777" w:rsidR="00734227" w:rsidRPr="00365426" w:rsidRDefault="00734227" w:rsidP="00662D38">
            <w:pPr>
              <w:pStyle w:val="TableEntry"/>
              <w:jc w:val="center"/>
              <w:rPr>
                <w:i/>
                <w:iCs/>
                <w:sz w:val="16"/>
              </w:rPr>
            </w:pPr>
            <w:r w:rsidRPr="00365426">
              <w:rPr>
                <w:i/>
                <w:iCs/>
                <w:sz w:val="16"/>
              </w:rPr>
              <w:t>U</w:t>
            </w:r>
          </w:p>
        </w:tc>
        <w:tc>
          <w:tcPr>
            <w:tcW w:w="4968" w:type="dxa"/>
            <w:vAlign w:val="center"/>
          </w:tcPr>
          <w:p w14:paraId="37220527" w14:textId="77777777" w:rsidR="00734227" w:rsidRPr="00115FF0" w:rsidRDefault="00734227" w:rsidP="00803473">
            <w:pPr>
              <w:pStyle w:val="TableEntry"/>
              <w:keepNext/>
              <w:tabs>
                <w:tab w:val="num" w:pos="2160"/>
                <w:tab w:val="num" w:pos="2880"/>
                <w:tab w:val="num" w:pos="3600"/>
                <w:tab w:val="num" w:pos="4320"/>
                <w:tab w:val="num" w:pos="5040"/>
              </w:tabs>
              <w:outlineLvl w:val="5"/>
              <w:rPr>
                <w:i/>
                <w:sz w:val="16"/>
              </w:rPr>
            </w:pPr>
            <w:r w:rsidRPr="00115FF0">
              <w:rPr>
                <w:i/>
                <w:sz w:val="16"/>
              </w:rPr>
              <w:t>not specialized</w:t>
            </w:r>
          </w:p>
        </w:tc>
      </w:tr>
      <w:tr w:rsidR="00734227" w:rsidRPr="00115FF0" w14:paraId="333A47C3" w14:textId="77777777" w:rsidTr="00B70C36">
        <w:trPr>
          <w:cantSplit/>
        </w:trPr>
        <w:tc>
          <w:tcPr>
            <w:tcW w:w="1548" w:type="dxa"/>
            <w:vMerge/>
            <w:textDirection w:val="btLr"/>
            <w:vAlign w:val="center"/>
          </w:tcPr>
          <w:p w14:paraId="57C20B62" w14:textId="77777777" w:rsidR="00734227" w:rsidRPr="00115FF0" w:rsidRDefault="00734227" w:rsidP="00803473">
            <w:pPr>
              <w:pStyle w:val="TableLabel"/>
              <w:rPr>
                <w:rFonts w:ascii="Times New Roman" w:hAnsi="Times New Roman"/>
                <w:noProof w:val="0"/>
                <w:sz w:val="16"/>
              </w:rPr>
            </w:pPr>
          </w:p>
        </w:tc>
        <w:tc>
          <w:tcPr>
            <w:tcW w:w="2520" w:type="dxa"/>
            <w:vAlign w:val="center"/>
          </w:tcPr>
          <w:p w14:paraId="4A3B9208" w14:textId="77777777" w:rsidR="00734227" w:rsidRPr="00115FF0" w:rsidRDefault="00734227" w:rsidP="00803473">
            <w:pPr>
              <w:pStyle w:val="TableEntry"/>
              <w:rPr>
                <w:sz w:val="16"/>
              </w:rPr>
            </w:pPr>
            <w:r w:rsidRPr="00115FF0">
              <w:rPr>
                <w:sz w:val="16"/>
              </w:rPr>
              <w:t>AlternativeUserID</w:t>
            </w:r>
          </w:p>
        </w:tc>
        <w:tc>
          <w:tcPr>
            <w:tcW w:w="630" w:type="dxa"/>
            <w:vAlign w:val="center"/>
          </w:tcPr>
          <w:p w14:paraId="6A5E182B" w14:textId="77777777" w:rsidR="00734227" w:rsidRPr="00115FF0" w:rsidRDefault="00734227" w:rsidP="00803473">
            <w:pPr>
              <w:pStyle w:val="TableEntry"/>
              <w:jc w:val="center"/>
              <w:rPr>
                <w:sz w:val="16"/>
              </w:rPr>
            </w:pPr>
            <w:r w:rsidRPr="00115FF0">
              <w:rPr>
                <w:sz w:val="16"/>
              </w:rPr>
              <w:t>M</w:t>
            </w:r>
          </w:p>
        </w:tc>
        <w:tc>
          <w:tcPr>
            <w:tcW w:w="4968" w:type="dxa"/>
            <w:vAlign w:val="center"/>
          </w:tcPr>
          <w:p w14:paraId="36D20C9A" w14:textId="77777777" w:rsidR="00734227" w:rsidRPr="00115FF0" w:rsidRDefault="00734227" w:rsidP="00803473">
            <w:pPr>
              <w:pStyle w:val="TableEntry"/>
              <w:rPr>
                <w:i/>
                <w:iCs/>
                <w:sz w:val="16"/>
              </w:rPr>
            </w:pPr>
            <w:r w:rsidRPr="00115FF0">
              <w:rPr>
                <w:sz w:val="16"/>
              </w:rPr>
              <w:t>the process ID as used within the local operating system in the local system logs.</w:t>
            </w:r>
          </w:p>
        </w:tc>
      </w:tr>
      <w:tr w:rsidR="00734227" w:rsidRPr="00115FF0" w14:paraId="2559B17C" w14:textId="77777777" w:rsidTr="00B70C36">
        <w:trPr>
          <w:cantSplit/>
        </w:trPr>
        <w:tc>
          <w:tcPr>
            <w:tcW w:w="1548" w:type="dxa"/>
            <w:vMerge/>
            <w:textDirection w:val="btLr"/>
            <w:vAlign w:val="center"/>
          </w:tcPr>
          <w:p w14:paraId="5DDFD92F" w14:textId="77777777" w:rsidR="00734227" w:rsidRPr="00115FF0" w:rsidRDefault="00734227" w:rsidP="00803473">
            <w:pPr>
              <w:pStyle w:val="TableLabel"/>
              <w:rPr>
                <w:rFonts w:ascii="Times New Roman" w:hAnsi="Times New Roman"/>
                <w:noProof w:val="0"/>
                <w:sz w:val="16"/>
              </w:rPr>
            </w:pPr>
          </w:p>
        </w:tc>
        <w:tc>
          <w:tcPr>
            <w:tcW w:w="2520" w:type="dxa"/>
            <w:vAlign w:val="center"/>
          </w:tcPr>
          <w:p w14:paraId="6F9BB5A4" w14:textId="77777777" w:rsidR="00734227" w:rsidRPr="00115FF0" w:rsidRDefault="00734227" w:rsidP="00803473">
            <w:pPr>
              <w:pStyle w:val="TableEntry"/>
              <w:rPr>
                <w:i/>
                <w:iCs/>
                <w:sz w:val="16"/>
              </w:rPr>
            </w:pPr>
            <w:r w:rsidRPr="00115FF0">
              <w:rPr>
                <w:i/>
                <w:iCs/>
                <w:sz w:val="16"/>
              </w:rPr>
              <w:t>UserName</w:t>
            </w:r>
          </w:p>
        </w:tc>
        <w:tc>
          <w:tcPr>
            <w:tcW w:w="630" w:type="dxa"/>
            <w:vAlign w:val="center"/>
          </w:tcPr>
          <w:p w14:paraId="43943F0D" w14:textId="77777777" w:rsidR="00734227" w:rsidRPr="00115FF0" w:rsidRDefault="00734227" w:rsidP="00803473">
            <w:pPr>
              <w:pStyle w:val="TableEntry"/>
              <w:jc w:val="center"/>
              <w:rPr>
                <w:i/>
                <w:iCs/>
                <w:sz w:val="16"/>
              </w:rPr>
            </w:pPr>
            <w:r w:rsidRPr="00115FF0">
              <w:rPr>
                <w:i/>
                <w:iCs/>
                <w:sz w:val="16"/>
              </w:rPr>
              <w:t>U</w:t>
            </w:r>
          </w:p>
        </w:tc>
        <w:tc>
          <w:tcPr>
            <w:tcW w:w="4968" w:type="dxa"/>
            <w:vAlign w:val="center"/>
          </w:tcPr>
          <w:p w14:paraId="2943B3E9" w14:textId="77777777" w:rsidR="00734227" w:rsidRPr="00115FF0" w:rsidRDefault="00734227" w:rsidP="00803473">
            <w:pPr>
              <w:pStyle w:val="TableEntry"/>
              <w:rPr>
                <w:i/>
                <w:iCs/>
                <w:sz w:val="16"/>
              </w:rPr>
            </w:pPr>
            <w:r w:rsidRPr="00115FF0">
              <w:rPr>
                <w:i/>
                <w:iCs/>
                <w:sz w:val="16"/>
              </w:rPr>
              <w:t>not specialized</w:t>
            </w:r>
          </w:p>
        </w:tc>
      </w:tr>
      <w:tr w:rsidR="00734227" w:rsidRPr="00115FF0" w14:paraId="67248A0C" w14:textId="77777777" w:rsidTr="00B70C36">
        <w:trPr>
          <w:cantSplit/>
        </w:trPr>
        <w:tc>
          <w:tcPr>
            <w:tcW w:w="1548" w:type="dxa"/>
            <w:vMerge/>
            <w:textDirection w:val="btLr"/>
            <w:vAlign w:val="center"/>
          </w:tcPr>
          <w:p w14:paraId="7CFAB297" w14:textId="77777777" w:rsidR="00734227" w:rsidRPr="00115FF0" w:rsidRDefault="00734227" w:rsidP="00803473">
            <w:pPr>
              <w:pStyle w:val="TableLabel"/>
              <w:rPr>
                <w:rFonts w:ascii="Times New Roman" w:hAnsi="Times New Roman"/>
                <w:noProof w:val="0"/>
                <w:sz w:val="16"/>
              </w:rPr>
            </w:pPr>
          </w:p>
        </w:tc>
        <w:tc>
          <w:tcPr>
            <w:tcW w:w="2520" w:type="dxa"/>
            <w:vAlign w:val="center"/>
          </w:tcPr>
          <w:p w14:paraId="38A2552D" w14:textId="77777777" w:rsidR="00734227" w:rsidRPr="00115FF0" w:rsidRDefault="00734227" w:rsidP="00803473">
            <w:pPr>
              <w:pStyle w:val="TableEntry"/>
              <w:rPr>
                <w:i/>
                <w:iCs/>
                <w:sz w:val="16"/>
              </w:rPr>
            </w:pPr>
            <w:r w:rsidRPr="00115FF0">
              <w:rPr>
                <w:i/>
                <w:iCs/>
                <w:sz w:val="16"/>
              </w:rPr>
              <w:t>UserIsRequestor</w:t>
            </w:r>
          </w:p>
        </w:tc>
        <w:tc>
          <w:tcPr>
            <w:tcW w:w="630" w:type="dxa"/>
            <w:vAlign w:val="center"/>
          </w:tcPr>
          <w:p w14:paraId="46AA5ED0" w14:textId="77777777" w:rsidR="00734227" w:rsidRPr="00115FF0" w:rsidRDefault="00734227" w:rsidP="00803473">
            <w:pPr>
              <w:pStyle w:val="TableEntry"/>
              <w:jc w:val="center"/>
              <w:rPr>
                <w:iCs/>
                <w:sz w:val="16"/>
              </w:rPr>
            </w:pPr>
            <w:r w:rsidRPr="00115FF0">
              <w:rPr>
                <w:i/>
                <w:iCs/>
                <w:sz w:val="16"/>
              </w:rPr>
              <w:t>U</w:t>
            </w:r>
          </w:p>
        </w:tc>
        <w:tc>
          <w:tcPr>
            <w:tcW w:w="4968" w:type="dxa"/>
            <w:vAlign w:val="center"/>
          </w:tcPr>
          <w:p w14:paraId="110425A3" w14:textId="77777777" w:rsidR="00734227" w:rsidRPr="00115FF0" w:rsidRDefault="00734227" w:rsidP="00803473">
            <w:pPr>
              <w:pStyle w:val="TableEntry"/>
              <w:rPr>
                <w:iCs/>
                <w:sz w:val="16"/>
              </w:rPr>
            </w:pPr>
            <w:r w:rsidRPr="00115FF0">
              <w:rPr>
                <w:i/>
                <w:iCs/>
                <w:sz w:val="16"/>
              </w:rPr>
              <w:t>not specialized</w:t>
            </w:r>
          </w:p>
        </w:tc>
      </w:tr>
      <w:tr w:rsidR="00734227" w:rsidRPr="00115FF0" w14:paraId="420A9374" w14:textId="77777777" w:rsidTr="00B70C36">
        <w:trPr>
          <w:cantSplit/>
        </w:trPr>
        <w:tc>
          <w:tcPr>
            <w:tcW w:w="1548" w:type="dxa"/>
            <w:vMerge/>
            <w:textDirection w:val="btLr"/>
            <w:vAlign w:val="center"/>
          </w:tcPr>
          <w:p w14:paraId="7FD0D229" w14:textId="77777777" w:rsidR="00734227" w:rsidRPr="00115FF0" w:rsidRDefault="00734227" w:rsidP="00803473">
            <w:pPr>
              <w:pStyle w:val="TableLabel"/>
              <w:rPr>
                <w:rFonts w:ascii="Times New Roman" w:hAnsi="Times New Roman"/>
                <w:noProof w:val="0"/>
                <w:sz w:val="16"/>
              </w:rPr>
            </w:pPr>
          </w:p>
        </w:tc>
        <w:tc>
          <w:tcPr>
            <w:tcW w:w="2520" w:type="dxa"/>
            <w:vAlign w:val="center"/>
          </w:tcPr>
          <w:p w14:paraId="091B6D01" w14:textId="77777777" w:rsidR="00734227" w:rsidRPr="00115FF0" w:rsidRDefault="00734227" w:rsidP="00803473">
            <w:pPr>
              <w:pStyle w:val="TableEntry"/>
              <w:rPr>
                <w:sz w:val="16"/>
              </w:rPr>
            </w:pPr>
            <w:r w:rsidRPr="00115FF0">
              <w:rPr>
                <w:sz w:val="16"/>
              </w:rPr>
              <w:t>RoleIDCode</w:t>
            </w:r>
          </w:p>
        </w:tc>
        <w:tc>
          <w:tcPr>
            <w:tcW w:w="630" w:type="dxa"/>
            <w:vAlign w:val="center"/>
          </w:tcPr>
          <w:p w14:paraId="7C316772" w14:textId="77777777" w:rsidR="00734227" w:rsidRPr="00115FF0" w:rsidRDefault="00734227" w:rsidP="00803473">
            <w:pPr>
              <w:pStyle w:val="TableEntry"/>
              <w:jc w:val="center"/>
              <w:rPr>
                <w:sz w:val="16"/>
              </w:rPr>
            </w:pPr>
            <w:r w:rsidRPr="00115FF0">
              <w:rPr>
                <w:sz w:val="16"/>
              </w:rPr>
              <w:t>M</w:t>
            </w:r>
          </w:p>
        </w:tc>
        <w:tc>
          <w:tcPr>
            <w:tcW w:w="4968" w:type="dxa"/>
            <w:vAlign w:val="center"/>
          </w:tcPr>
          <w:p w14:paraId="0E5A8770" w14:textId="77777777" w:rsidR="00734227" w:rsidRPr="00115FF0" w:rsidRDefault="00734227" w:rsidP="00803473">
            <w:pPr>
              <w:pStyle w:val="TableEntry"/>
              <w:rPr>
                <w:sz w:val="16"/>
              </w:rPr>
            </w:pPr>
            <w:r w:rsidRPr="00115FF0">
              <w:rPr>
                <w:sz w:val="16"/>
              </w:rPr>
              <w:t>EV(110153, DCM, “Source”)</w:t>
            </w:r>
          </w:p>
        </w:tc>
      </w:tr>
      <w:tr w:rsidR="00734227" w:rsidRPr="00115FF0" w14:paraId="266CCB8C" w14:textId="77777777" w:rsidTr="00B70C36">
        <w:trPr>
          <w:cantSplit/>
        </w:trPr>
        <w:tc>
          <w:tcPr>
            <w:tcW w:w="1548" w:type="dxa"/>
            <w:vMerge/>
            <w:textDirection w:val="btLr"/>
            <w:vAlign w:val="center"/>
          </w:tcPr>
          <w:p w14:paraId="2AC792B9" w14:textId="77777777" w:rsidR="00734227" w:rsidRPr="00115FF0" w:rsidRDefault="00734227" w:rsidP="00803473">
            <w:pPr>
              <w:pStyle w:val="TableLabel"/>
              <w:rPr>
                <w:rFonts w:ascii="Times New Roman" w:hAnsi="Times New Roman"/>
                <w:noProof w:val="0"/>
                <w:sz w:val="16"/>
              </w:rPr>
            </w:pPr>
          </w:p>
        </w:tc>
        <w:tc>
          <w:tcPr>
            <w:tcW w:w="2520" w:type="dxa"/>
            <w:vAlign w:val="center"/>
          </w:tcPr>
          <w:p w14:paraId="455484EB" w14:textId="77777777" w:rsidR="00734227" w:rsidRPr="00115FF0" w:rsidRDefault="00734227" w:rsidP="00803473">
            <w:pPr>
              <w:pStyle w:val="TableEntry"/>
              <w:rPr>
                <w:iCs/>
                <w:sz w:val="16"/>
              </w:rPr>
            </w:pPr>
            <w:r w:rsidRPr="00115FF0">
              <w:rPr>
                <w:iCs/>
                <w:sz w:val="16"/>
              </w:rPr>
              <w:t>NetworkAccessPointTypeCode</w:t>
            </w:r>
          </w:p>
        </w:tc>
        <w:tc>
          <w:tcPr>
            <w:tcW w:w="630" w:type="dxa"/>
            <w:vAlign w:val="center"/>
          </w:tcPr>
          <w:p w14:paraId="567C10AC" w14:textId="77777777" w:rsidR="00734227" w:rsidRPr="00115FF0" w:rsidRDefault="00734227" w:rsidP="00803473">
            <w:pPr>
              <w:pStyle w:val="TableEntry"/>
              <w:jc w:val="center"/>
              <w:rPr>
                <w:iCs/>
                <w:sz w:val="16"/>
              </w:rPr>
            </w:pPr>
            <w:r w:rsidRPr="00115FF0">
              <w:rPr>
                <w:iCs/>
                <w:sz w:val="16"/>
              </w:rPr>
              <w:t>M</w:t>
            </w:r>
          </w:p>
        </w:tc>
        <w:tc>
          <w:tcPr>
            <w:tcW w:w="4968" w:type="dxa"/>
            <w:vAlign w:val="center"/>
          </w:tcPr>
          <w:p w14:paraId="70988680" w14:textId="77777777" w:rsidR="00734227" w:rsidRPr="00115FF0" w:rsidRDefault="00734227" w:rsidP="00803473">
            <w:pPr>
              <w:pStyle w:val="TableEntry"/>
              <w:rPr>
                <w:sz w:val="16"/>
              </w:rPr>
            </w:pPr>
            <w:r w:rsidRPr="00115FF0">
              <w:rPr>
                <w:sz w:val="16"/>
              </w:rPr>
              <w:t>“1” for machine (DNS) name, “2” for IP address</w:t>
            </w:r>
          </w:p>
        </w:tc>
      </w:tr>
      <w:tr w:rsidR="00734227" w:rsidRPr="00115FF0" w14:paraId="62584CCE" w14:textId="77777777" w:rsidTr="00B70C36">
        <w:trPr>
          <w:cantSplit/>
        </w:trPr>
        <w:tc>
          <w:tcPr>
            <w:tcW w:w="1548" w:type="dxa"/>
            <w:vMerge/>
            <w:textDirection w:val="btLr"/>
            <w:vAlign w:val="center"/>
          </w:tcPr>
          <w:p w14:paraId="36C974D4" w14:textId="77777777" w:rsidR="00734227" w:rsidRPr="00115FF0" w:rsidRDefault="00734227" w:rsidP="00803473">
            <w:pPr>
              <w:pStyle w:val="TableLabel"/>
              <w:rPr>
                <w:rFonts w:ascii="Times New Roman" w:hAnsi="Times New Roman"/>
                <w:noProof w:val="0"/>
                <w:sz w:val="16"/>
              </w:rPr>
            </w:pPr>
          </w:p>
        </w:tc>
        <w:tc>
          <w:tcPr>
            <w:tcW w:w="2520" w:type="dxa"/>
            <w:vAlign w:val="center"/>
          </w:tcPr>
          <w:p w14:paraId="6993C0FB" w14:textId="77777777" w:rsidR="00734227" w:rsidRPr="00115FF0" w:rsidRDefault="00734227" w:rsidP="00803473">
            <w:pPr>
              <w:pStyle w:val="TableEntry"/>
              <w:rPr>
                <w:iCs/>
                <w:sz w:val="16"/>
              </w:rPr>
            </w:pPr>
            <w:r w:rsidRPr="00115FF0">
              <w:rPr>
                <w:iCs/>
                <w:sz w:val="16"/>
              </w:rPr>
              <w:t>NetworkAccessPointID</w:t>
            </w:r>
          </w:p>
        </w:tc>
        <w:tc>
          <w:tcPr>
            <w:tcW w:w="630" w:type="dxa"/>
            <w:vAlign w:val="center"/>
          </w:tcPr>
          <w:p w14:paraId="645F4076" w14:textId="77777777" w:rsidR="00734227" w:rsidRPr="00115FF0" w:rsidRDefault="00734227" w:rsidP="00803473">
            <w:pPr>
              <w:pStyle w:val="TableEntry"/>
              <w:jc w:val="center"/>
              <w:rPr>
                <w:iCs/>
                <w:sz w:val="16"/>
              </w:rPr>
            </w:pPr>
            <w:r w:rsidRPr="00115FF0">
              <w:rPr>
                <w:iCs/>
                <w:sz w:val="16"/>
              </w:rPr>
              <w:t>M</w:t>
            </w:r>
          </w:p>
        </w:tc>
        <w:tc>
          <w:tcPr>
            <w:tcW w:w="4968" w:type="dxa"/>
            <w:vAlign w:val="center"/>
          </w:tcPr>
          <w:p w14:paraId="3538E28F" w14:textId="77777777" w:rsidR="00734227" w:rsidRPr="00115FF0" w:rsidRDefault="00734227" w:rsidP="00803473">
            <w:pPr>
              <w:pStyle w:val="TableEntry"/>
              <w:rPr>
                <w:sz w:val="16"/>
              </w:rPr>
            </w:pPr>
            <w:r w:rsidRPr="00115FF0">
              <w:rPr>
                <w:sz w:val="16"/>
              </w:rPr>
              <w:t>the machine name or IP address.</w:t>
            </w:r>
          </w:p>
        </w:tc>
      </w:tr>
    </w:tbl>
    <w:p w14:paraId="42CC1656" w14:textId="77777777" w:rsidR="007E5788" w:rsidRPr="00115FF0" w:rsidRDefault="007E5788" w:rsidP="00734227">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734227" w:rsidRPr="00115FF0" w14:paraId="5DD93DE0" w14:textId="77777777" w:rsidTr="00803473">
        <w:trPr>
          <w:cantSplit/>
        </w:trPr>
        <w:tc>
          <w:tcPr>
            <w:tcW w:w="1548" w:type="dxa"/>
            <w:vMerge w:val="restart"/>
          </w:tcPr>
          <w:p w14:paraId="181DA518" w14:textId="77777777" w:rsidR="00734227" w:rsidRPr="00115FF0" w:rsidRDefault="00734227" w:rsidP="00662D38">
            <w:pPr>
              <w:pStyle w:val="TableEntryHeader"/>
            </w:pPr>
            <w:r w:rsidRPr="00115FF0">
              <w:lastRenderedPageBreak/>
              <w:t>Destination</w:t>
            </w:r>
          </w:p>
          <w:p w14:paraId="44533BD9" w14:textId="77777777" w:rsidR="00734227" w:rsidRPr="00365426" w:rsidRDefault="00734227" w:rsidP="00662D38">
            <w:pPr>
              <w:pStyle w:val="TableEntry"/>
              <w:jc w:val="center"/>
              <w:rPr>
                <w:bCs/>
                <w:sz w:val="12"/>
              </w:rPr>
            </w:pPr>
            <w:r w:rsidRPr="00365426">
              <w:rPr>
                <w:bCs/>
                <w:sz w:val="12"/>
              </w:rPr>
              <w:t>AuditMessage/</w:t>
            </w:r>
            <w:r w:rsidRPr="00365426">
              <w:rPr>
                <w:bCs/>
                <w:sz w:val="12"/>
              </w:rPr>
              <w:br/>
              <w:t>ActiveParticipant</w:t>
            </w:r>
          </w:p>
        </w:tc>
        <w:tc>
          <w:tcPr>
            <w:tcW w:w="2520" w:type="dxa"/>
            <w:vAlign w:val="center"/>
          </w:tcPr>
          <w:p w14:paraId="482BBB2A" w14:textId="77777777" w:rsidR="00734227" w:rsidRPr="00115FF0" w:rsidRDefault="00734227" w:rsidP="00803473">
            <w:pPr>
              <w:pStyle w:val="TableEntry"/>
              <w:rPr>
                <w:i/>
                <w:sz w:val="16"/>
              </w:rPr>
            </w:pPr>
            <w:r w:rsidRPr="00115FF0">
              <w:rPr>
                <w:i/>
                <w:sz w:val="16"/>
              </w:rPr>
              <w:t>UserID</w:t>
            </w:r>
          </w:p>
        </w:tc>
        <w:tc>
          <w:tcPr>
            <w:tcW w:w="630" w:type="dxa"/>
            <w:vAlign w:val="center"/>
          </w:tcPr>
          <w:p w14:paraId="50B81119" w14:textId="77777777" w:rsidR="00734227" w:rsidRPr="00365426" w:rsidRDefault="00734227" w:rsidP="00662D38">
            <w:pPr>
              <w:pStyle w:val="TableEntry"/>
              <w:jc w:val="center"/>
              <w:rPr>
                <w:i/>
                <w:iCs/>
                <w:sz w:val="16"/>
              </w:rPr>
            </w:pPr>
            <w:r w:rsidRPr="00365426">
              <w:rPr>
                <w:i/>
                <w:iCs/>
                <w:sz w:val="16"/>
              </w:rPr>
              <w:t>U</w:t>
            </w:r>
          </w:p>
        </w:tc>
        <w:tc>
          <w:tcPr>
            <w:tcW w:w="4968" w:type="dxa"/>
            <w:vAlign w:val="center"/>
          </w:tcPr>
          <w:p w14:paraId="4074D9ED" w14:textId="77777777" w:rsidR="00734227" w:rsidRPr="00115FF0" w:rsidRDefault="00734227" w:rsidP="00803473">
            <w:pPr>
              <w:pStyle w:val="TableEntry"/>
              <w:keepNext/>
              <w:tabs>
                <w:tab w:val="num" w:pos="2160"/>
                <w:tab w:val="num" w:pos="2880"/>
                <w:tab w:val="num" w:pos="3600"/>
                <w:tab w:val="num" w:pos="4320"/>
                <w:tab w:val="num" w:pos="5040"/>
              </w:tabs>
              <w:outlineLvl w:val="5"/>
              <w:rPr>
                <w:i/>
                <w:sz w:val="16"/>
              </w:rPr>
            </w:pPr>
            <w:r w:rsidRPr="00115FF0">
              <w:rPr>
                <w:i/>
                <w:sz w:val="16"/>
              </w:rPr>
              <w:t>not specialized</w:t>
            </w:r>
          </w:p>
        </w:tc>
      </w:tr>
      <w:tr w:rsidR="00734227" w:rsidRPr="00115FF0" w14:paraId="0893CF5F" w14:textId="77777777" w:rsidTr="00803473">
        <w:trPr>
          <w:cantSplit/>
        </w:trPr>
        <w:tc>
          <w:tcPr>
            <w:tcW w:w="1548" w:type="dxa"/>
            <w:vMerge/>
            <w:textDirection w:val="btLr"/>
            <w:vAlign w:val="center"/>
          </w:tcPr>
          <w:p w14:paraId="72279FFA" w14:textId="77777777" w:rsidR="00734227" w:rsidRPr="00115FF0" w:rsidRDefault="00734227" w:rsidP="00803473">
            <w:pPr>
              <w:pStyle w:val="TableLabel"/>
              <w:rPr>
                <w:rFonts w:ascii="Times New Roman" w:hAnsi="Times New Roman"/>
                <w:noProof w:val="0"/>
                <w:sz w:val="16"/>
              </w:rPr>
            </w:pPr>
          </w:p>
        </w:tc>
        <w:tc>
          <w:tcPr>
            <w:tcW w:w="2520" w:type="dxa"/>
            <w:vAlign w:val="center"/>
          </w:tcPr>
          <w:p w14:paraId="75311F58" w14:textId="77777777" w:rsidR="00734227" w:rsidRPr="00115FF0" w:rsidRDefault="00734227" w:rsidP="00803473">
            <w:pPr>
              <w:pStyle w:val="TableEntry"/>
              <w:rPr>
                <w:sz w:val="16"/>
              </w:rPr>
            </w:pPr>
            <w:r w:rsidRPr="00115FF0">
              <w:rPr>
                <w:sz w:val="16"/>
              </w:rPr>
              <w:t>AlternativeUserID</w:t>
            </w:r>
          </w:p>
        </w:tc>
        <w:tc>
          <w:tcPr>
            <w:tcW w:w="630" w:type="dxa"/>
            <w:vAlign w:val="center"/>
          </w:tcPr>
          <w:p w14:paraId="788C77F7" w14:textId="77777777" w:rsidR="00734227" w:rsidRPr="00115FF0" w:rsidRDefault="00734227" w:rsidP="00803473">
            <w:pPr>
              <w:pStyle w:val="TableEntry"/>
              <w:jc w:val="center"/>
              <w:rPr>
                <w:sz w:val="16"/>
              </w:rPr>
            </w:pPr>
            <w:r w:rsidRPr="00115FF0">
              <w:rPr>
                <w:sz w:val="16"/>
              </w:rPr>
              <w:t>M</w:t>
            </w:r>
          </w:p>
        </w:tc>
        <w:tc>
          <w:tcPr>
            <w:tcW w:w="4968" w:type="dxa"/>
            <w:vAlign w:val="center"/>
          </w:tcPr>
          <w:p w14:paraId="3FE32874" w14:textId="77777777" w:rsidR="00734227" w:rsidRPr="00115FF0" w:rsidRDefault="00734227" w:rsidP="00803473">
            <w:pPr>
              <w:pStyle w:val="TableEntry"/>
              <w:rPr>
                <w:i/>
                <w:iCs/>
                <w:sz w:val="16"/>
              </w:rPr>
            </w:pPr>
            <w:r w:rsidRPr="00115FF0">
              <w:rPr>
                <w:sz w:val="16"/>
              </w:rPr>
              <w:t>the process ID as used within the local operating system in the local system logs.</w:t>
            </w:r>
          </w:p>
        </w:tc>
      </w:tr>
      <w:tr w:rsidR="00734227" w:rsidRPr="00115FF0" w14:paraId="3E667228" w14:textId="77777777" w:rsidTr="00803473">
        <w:trPr>
          <w:cantSplit/>
        </w:trPr>
        <w:tc>
          <w:tcPr>
            <w:tcW w:w="1548" w:type="dxa"/>
            <w:vMerge/>
            <w:textDirection w:val="btLr"/>
            <w:vAlign w:val="center"/>
          </w:tcPr>
          <w:p w14:paraId="29873233" w14:textId="77777777" w:rsidR="00734227" w:rsidRPr="00115FF0" w:rsidRDefault="00734227" w:rsidP="00803473">
            <w:pPr>
              <w:pStyle w:val="TableLabel"/>
              <w:rPr>
                <w:rFonts w:ascii="Times New Roman" w:hAnsi="Times New Roman"/>
                <w:noProof w:val="0"/>
                <w:sz w:val="16"/>
              </w:rPr>
            </w:pPr>
          </w:p>
        </w:tc>
        <w:tc>
          <w:tcPr>
            <w:tcW w:w="2520" w:type="dxa"/>
            <w:vAlign w:val="center"/>
          </w:tcPr>
          <w:p w14:paraId="429D9B54" w14:textId="77777777" w:rsidR="00734227" w:rsidRPr="00115FF0" w:rsidRDefault="00734227" w:rsidP="00803473">
            <w:pPr>
              <w:pStyle w:val="TableEntry"/>
              <w:rPr>
                <w:i/>
                <w:iCs/>
                <w:sz w:val="16"/>
              </w:rPr>
            </w:pPr>
            <w:r w:rsidRPr="00115FF0">
              <w:rPr>
                <w:i/>
                <w:iCs/>
                <w:sz w:val="16"/>
              </w:rPr>
              <w:t>UserName</w:t>
            </w:r>
          </w:p>
        </w:tc>
        <w:tc>
          <w:tcPr>
            <w:tcW w:w="630" w:type="dxa"/>
            <w:vAlign w:val="center"/>
          </w:tcPr>
          <w:p w14:paraId="335CC653" w14:textId="77777777" w:rsidR="00734227" w:rsidRPr="00115FF0" w:rsidRDefault="00734227" w:rsidP="00803473">
            <w:pPr>
              <w:pStyle w:val="TableEntry"/>
              <w:jc w:val="center"/>
              <w:rPr>
                <w:i/>
                <w:iCs/>
                <w:sz w:val="16"/>
              </w:rPr>
            </w:pPr>
            <w:r w:rsidRPr="00115FF0">
              <w:rPr>
                <w:i/>
                <w:iCs/>
                <w:sz w:val="16"/>
              </w:rPr>
              <w:t>U</w:t>
            </w:r>
          </w:p>
        </w:tc>
        <w:tc>
          <w:tcPr>
            <w:tcW w:w="4968" w:type="dxa"/>
            <w:vAlign w:val="center"/>
          </w:tcPr>
          <w:p w14:paraId="09312BB5" w14:textId="77777777" w:rsidR="00734227" w:rsidRPr="00115FF0" w:rsidRDefault="00734227" w:rsidP="00803473">
            <w:pPr>
              <w:pStyle w:val="TableEntry"/>
              <w:rPr>
                <w:i/>
                <w:iCs/>
                <w:sz w:val="16"/>
              </w:rPr>
            </w:pPr>
            <w:r w:rsidRPr="00115FF0">
              <w:rPr>
                <w:i/>
                <w:iCs/>
                <w:sz w:val="16"/>
              </w:rPr>
              <w:t>not specialized</w:t>
            </w:r>
          </w:p>
        </w:tc>
      </w:tr>
      <w:tr w:rsidR="00734227" w:rsidRPr="00115FF0" w14:paraId="34CAC6DF" w14:textId="77777777" w:rsidTr="00803473">
        <w:trPr>
          <w:cantSplit/>
        </w:trPr>
        <w:tc>
          <w:tcPr>
            <w:tcW w:w="1548" w:type="dxa"/>
            <w:vMerge/>
            <w:textDirection w:val="btLr"/>
            <w:vAlign w:val="center"/>
          </w:tcPr>
          <w:p w14:paraId="7B36333B" w14:textId="77777777" w:rsidR="00734227" w:rsidRPr="00115FF0" w:rsidRDefault="00734227" w:rsidP="00803473">
            <w:pPr>
              <w:pStyle w:val="TableLabel"/>
              <w:rPr>
                <w:rFonts w:ascii="Times New Roman" w:hAnsi="Times New Roman"/>
                <w:noProof w:val="0"/>
                <w:sz w:val="16"/>
              </w:rPr>
            </w:pPr>
          </w:p>
        </w:tc>
        <w:tc>
          <w:tcPr>
            <w:tcW w:w="2520" w:type="dxa"/>
            <w:vAlign w:val="center"/>
          </w:tcPr>
          <w:p w14:paraId="6958624E" w14:textId="77777777" w:rsidR="00734227" w:rsidRPr="00115FF0" w:rsidRDefault="00734227" w:rsidP="00803473">
            <w:pPr>
              <w:pStyle w:val="TableEntry"/>
              <w:rPr>
                <w:i/>
                <w:iCs/>
                <w:sz w:val="16"/>
              </w:rPr>
            </w:pPr>
            <w:r w:rsidRPr="00115FF0">
              <w:rPr>
                <w:i/>
                <w:iCs/>
                <w:sz w:val="16"/>
              </w:rPr>
              <w:t>UserIsRequestor</w:t>
            </w:r>
          </w:p>
        </w:tc>
        <w:tc>
          <w:tcPr>
            <w:tcW w:w="630" w:type="dxa"/>
            <w:vAlign w:val="center"/>
          </w:tcPr>
          <w:p w14:paraId="7EC03E8C" w14:textId="77777777" w:rsidR="00734227" w:rsidRPr="00115FF0" w:rsidRDefault="00734227" w:rsidP="00803473">
            <w:pPr>
              <w:pStyle w:val="TableEntry"/>
              <w:jc w:val="center"/>
              <w:rPr>
                <w:iCs/>
                <w:sz w:val="16"/>
              </w:rPr>
            </w:pPr>
            <w:r w:rsidRPr="00115FF0">
              <w:rPr>
                <w:i/>
                <w:iCs/>
                <w:sz w:val="16"/>
              </w:rPr>
              <w:t>U</w:t>
            </w:r>
          </w:p>
        </w:tc>
        <w:tc>
          <w:tcPr>
            <w:tcW w:w="4968" w:type="dxa"/>
            <w:vAlign w:val="center"/>
          </w:tcPr>
          <w:p w14:paraId="302C7680" w14:textId="77777777" w:rsidR="00734227" w:rsidRPr="00115FF0" w:rsidRDefault="00734227" w:rsidP="00803473">
            <w:pPr>
              <w:pStyle w:val="TableEntry"/>
              <w:rPr>
                <w:iCs/>
                <w:sz w:val="16"/>
              </w:rPr>
            </w:pPr>
            <w:r w:rsidRPr="00115FF0">
              <w:rPr>
                <w:i/>
                <w:iCs/>
                <w:sz w:val="16"/>
              </w:rPr>
              <w:t>not specialized</w:t>
            </w:r>
          </w:p>
        </w:tc>
      </w:tr>
      <w:tr w:rsidR="00734227" w:rsidRPr="00115FF0" w14:paraId="1CB752D8" w14:textId="77777777" w:rsidTr="00803473">
        <w:trPr>
          <w:cantSplit/>
        </w:trPr>
        <w:tc>
          <w:tcPr>
            <w:tcW w:w="1548" w:type="dxa"/>
            <w:vMerge/>
            <w:textDirection w:val="btLr"/>
            <w:vAlign w:val="center"/>
          </w:tcPr>
          <w:p w14:paraId="623C1F98" w14:textId="77777777" w:rsidR="00734227" w:rsidRPr="00115FF0" w:rsidRDefault="00734227" w:rsidP="00803473">
            <w:pPr>
              <w:pStyle w:val="TableLabel"/>
              <w:rPr>
                <w:rFonts w:ascii="Times New Roman" w:hAnsi="Times New Roman"/>
                <w:noProof w:val="0"/>
                <w:sz w:val="16"/>
              </w:rPr>
            </w:pPr>
          </w:p>
        </w:tc>
        <w:tc>
          <w:tcPr>
            <w:tcW w:w="2520" w:type="dxa"/>
            <w:vAlign w:val="center"/>
          </w:tcPr>
          <w:p w14:paraId="3794E81B" w14:textId="77777777" w:rsidR="00734227" w:rsidRPr="00115FF0" w:rsidRDefault="00734227" w:rsidP="00803473">
            <w:pPr>
              <w:pStyle w:val="TableEntry"/>
              <w:rPr>
                <w:sz w:val="16"/>
              </w:rPr>
            </w:pPr>
            <w:r w:rsidRPr="00115FF0">
              <w:rPr>
                <w:sz w:val="16"/>
              </w:rPr>
              <w:t>RoleIDCode</w:t>
            </w:r>
          </w:p>
        </w:tc>
        <w:tc>
          <w:tcPr>
            <w:tcW w:w="630" w:type="dxa"/>
            <w:vAlign w:val="center"/>
          </w:tcPr>
          <w:p w14:paraId="66991E23" w14:textId="77777777" w:rsidR="00734227" w:rsidRPr="00115FF0" w:rsidRDefault="00734227" w:rsidP="00803473">
            <w:pPr>
              <w:pStyle w:val="TableEntry"/>
              <w:jc w:val="center"/>
              <w:rPr>
                <w:sz w:val="16"/>
              </w:rPr>
            </w:pPr>
            <w:r w:rsidRPr="00115FF0">
              <w:rPr>
                <w:sz w:val="16"/>
              </w:rPr>
              <w:t>M</w:t>
            </w:r>
          </w:p>
        </w:tc>
        <w:tc>
          <w:tcPr>
            <w:tcW w:w="4968" w:type="dxa"/>
            <w:vAlign w:val="center"/>
          </w:tcPr>
          <w:p w14:paraId="1B2605C0" w14:textId="77777777" w:rsidR="00734227" w:rsidRPr="00115FF0" w:rsidRDefault="00734227" w:rsidP="00803473">
            <w:pPr>
              <w:pStyle w:val="TableEntry"/>
              <w:rPr>
                <w:sz w:val="16"/>
              </w:rPr>
            </w:pPr>
            <w:r w:rsidRPr="00115FF0">
              <w:rPr>
                <w:sz w:val="16"/>
              </w:rPr>
              <w:t>EV(110152, DCM, “Destination”)</w:t>
            </w:r>
          </w:p>
        </w:tc>
      </w:tr>
      <w:tr w:rsidR="00734227" w:rsidRPr="00115FF0" w14:paraId="40EA5317" w14:textId="77777777" w:rsidTr="00803473">
        <w:trPr>
          <w:cantSplit/>
        </w:trPr>
        <w:tc>
          <w:tcPr>
            <w:tcW w:w="1548" w:type="dxa"/>
            <w:vMerge/>
            <w:textDirection w:val="btLr"/>
            <w:vAlign w:val="center"/>
          </w:tcPr>
          <w:p w14:paraId="3FF1F5DF" w14:textId="77777777" w:rsidR="00734227" w:rsidRPr="00115FF0" w:rsidRDefault="00734227" w:rsidP="00803473">
            <w:pPr>
              <w:pStyle w:val="TableLabel"/>
              <w:rPr>
                <w:rFonts w:ascii="Times New Roman" w:hAnsi="Times New Roman"/>
                <w:noProof w:val="0"/>
                <w:sz w:val="16"/>
              </w:rPr>
            </w:pPr>
          </w:p>
        </w:tc>
        <w:tc>
          <w:tcPr>
            <w:tcW w:w="2520" w:type="dxa"/>
            <w:vAlign w:val="center"/>
          </w:tcPr>
          <w:p w14:paraId="407237D7" w14:textId="77777777" w:rsidR="00734227" w:rsidRPr="00115FF0" w:rsidRDefault="00734227" w:rsidP="00803473">
            <w:pPr>
              <w:pStyle w:val="TableEntry"/>
              <w:rPr>
                <w:iCs/>
                <w:sz w:val="16"/>
              </w:rPr>
            </w:pPr>
            <w:r w:rsidRPr="00115FF0">
              <w:rPr>
                <w:iCs/>
                <w:sz w:val="16"/>
              </w:rPr>
              <w:t>NetworkAccessPointTypeCode</w:t>
            </w:r>
          </w:p>
        </w:tc>
        <w:tc>
          <w:tcPr>
            <w:tcW w:w="630" w:type="dxa"/>
            <w:vAlign w:val="center"/>
          </w:tcPr>
          <w:p w14:paraId="78D5060C" w14:textId="77777777" w:rsidR="00734227" w:rsidRPr="00115FF0" w:rsidRDefault="00734227" w:rsidP="00803473">
            <w:pPr>
              <w:pStyle w:val="TableEntry"/>
              <w:jc w:val="center"/>
              <w:rPr>
                <w:iCs/>
                <w:sz w:val="16"/>
              </w:rPr>
            </w:pPr>
            <w:r w:rsidRPr="00115FF0">
              <w:rPr>
                <w:iCs/>
                <w:sz w:val="16"/>
              </w:rPr>
              <w:t>M</w:t>
            </w:r>
          </w:p>
        </w:tc>
        <w:tc>
          <w:tcPr>
            <w:tcW w:w="4968" w:type="dxa"/>
            <w:vAlign w:val="center"/>
          </w:tcPr>
          <w:p w14:paraId="1F55FD7C" w14:textId="77777777" w:rsidR="00734227" w:rsidRPr="00115FF0" w:rsidRDefault="00734227" w:rsidP="00803473">
            <w:pPr>
              <w:pStyle w:val="TableEntry"/>
              <w:rPr>
                <w:sz w:val="16"/>
              </w:rPr>
            </w:pPr>
            <w:r w:rsidRPr="00115FF0">
              <w:rPr>
                <w:sz w:val="16"/>
              </w:rPr>
              <w:t>“1” for machine (DNS) name, “2” for IP address</w:t>
            </w:r>
          </w:p>
        </w:tc>
      </w:tr>
      <w:tr w:rsidR="00734227" w:rsidRPr="00115FF0" w14:paraId="42D9B609" w14:textId="77777777" w:rsidTr="00803473">
        <w:trPr>
          <w:cantSplit/>
        </w:trPr>
        <w:tc>
          <w:tcPr>
            <w:tcW w:w="1548" w:type="dxa"/>
            <w:vMerge/>
            <w:textDirection w:val="btLr"/>
            <w:vAlign w:val="center"/>
          </w:tcPr>
          <w:p w14:paraId="78827969" w14:textId="77777777" w:rsidR="00734227" w:rsidRPr="00115FF0" w:rsidRDefault="00734227" w:rsidP="00803473">
            <w:pPr>
              <w:pStyle w:val="TableLabel"/>
              <w:rPr>
                <w:rFonts w:ascii="Times New Roman" w:hAnsi="Times New Roman"/>
                <w:noProof w:val="0"/>
                <w:sz w:val="16"/>
              </w:rPr>
            </w:pPr>
          </w:p>
        </w:tc>
        <w:tc>
          <w:tcPr>
            <w:tcW w:w="2520" w:type="dxa"/>
            <w:vAlign w:val="center"/>
          </w:tcPr>
          <w:p w14:paraId="4078AC1A" w14:textId="77777777" w:rsidR="00734227" w:rsidRPr="00115FF0" w:rsidRDefault="00734227" w:rsidP="00803473">
            <w:pPr>
              <w:pStyle w:val="TableEntry"/>
              <w:rPr>
                <w:iCs/>
                <w:sz w:val="16"/>
              </w:rPr>
            </w:pPr>
            <w:r w:rsidRPr="00115FF0">
              <w:rPr>
                <w:iCs/>
                <w:sz w:val="16"/>
              </w:rPr>
              <w:t>NetworkAccessPointID</w:t>
            </w:r>
          </w:p>
        </w:tc>
        <w:tc>
          <w:tcPr>
            <w:tcW w:w="630" w:type="dxa"/>
            <w:vAlign w:val="center"/>
          </w:tcPr>
          <w:p w14:paraId="706F3E21" w14:textId="77777777" w:rsidR="00734227" w:rsidRPr="00115FF0" w:rsidRDefault="00734227" w:rsidP="00803473">
            <w:pPr>
              <w:pStyle w:val="TableEntry"/>
              <w:jc w:val="center"/>
              <w:rPr>
                <w:iCs/>
                <w:sz w:val="16"/>
              </w:rPr>
            </w:pPr>
            <w:r w:rsidRPr="00115FF0">
              <w:rPr>
                <w:iCs/>
                <w:sz w:val="16"/>
              </w:rPr>
              <w:t>M</w:t>
            </w:r>
          </w:p>
        </w:tc>
        <w:tc>
          <w:tcPr>
            <w:tcW w:w="4968" w:type="dxa"/>
            <w:vAlign w:val="center"/>
          </w:tcPr>
          <w:p w14:paraId="76AF6C46" w14:textId="77777777" w:rsidR="00734227" w:rsidRPr="00115FF0" w:rsidRDefault="00734227" w:rsidP="00803473">
            <w:pPr>
              <w:pStyle w:val="TableEntry"/>
              <w:rPr>
                <w:sz w:val="16"/>
              </w:rPr>
            </w:pPr>
            <w:r w:rsidRPr="00115FF0">
              <w:rPr>
                <w:sz w:val="16"/>
              </w:rPr>
              <w:t>the machine name or IP address.</w:t>
            </w:r>
          </w:p>
        </w:tc>
      </w:tr>
    </w:tbl>
    <w:p w14:paraId="352953CF" w14:textId="77777777" w:rsidR="00734227" w:rsidRPr="00115FF0" w:rsidRDefault="00734227" w:rsidP="00734227">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734227" w:rsidRPr="00115FF0" w14:paraId="3139B98B" w14:textId="77777777" w:rsidTr="00803473">
        <w:trPr>
          <w:cantSplit/>
        </w:trPr>
        <w:tc>
          <w:tcPr>
            <w:tcW w:w="1728" w:type="dxa"/>
            <w:vMerge w:val="restart"/>
          </w:tcPr>
          <w:p w14:paraId="0D80EC31" w14:textId="77777777" w:rsidR="00734227" w:rsidRPr="00115FF0" w:rsidRDefault="00734227" w:rsidP="00662D38">
            <w:pPr>
              <w:pStyle w:val="TableEntryHeader"/>
            </w:pPr>
            <w:r w:rsidRPr="00115FF0">
              <w:t>Audit Source</w:t>
            </w:r>
          </w:p>
          <w:p w14:paraId="25F1CBED" w14:textId="77777777" w:rsidR="00734227" w:rsidRPr="00365426" w:rsidRDefault="00734227" w:rsidP="00662D38">
            <w:pPr>
              <w:pStyle w:val="TableEntry"/>
              <w:jc w:val="center"/>
              <w:rPr>
                <w:bCs/>
                <w:sz w:val="12"/>
              </w:rPr>
            </w:pPr>
            <w:r w:rsidRPr="00365426">
              <w:rPr>
                <w:bCs/>
                <w:sz w:val="12"/>
              </w:rPr>
              <w:t>AuditMessage/</w:t>
            </w:r>
            <w:r w:rsidRPr="00365426">
              <w:rPr>
                <w:bCs/>
                <w:sz w:val="12"/>
              </w:rPr>
              <w:br/>
              <w:t>AuditSourceIdentification</w:t>
            </w:r>
          </w:p>
        </w:tc>
        <w:tc>
          <w:tcPr>
            <w:tcW w:w="2340" w:type="dxa"/>
            <w:vAlign w:val="center"/>
          </w:tcPr>
          <w:p w14:paraId="4828F872" w14:textId="77777777" w:rsidR="00734227" w:rsidRPr="00115FF0" w:rsidRDefault="00734227" w:rsidP="00803473">
            <w:pPr>
              <w:pStyle w:val="TableEntry"/>
              <w:rPr>
                <w:i/>
                <w:iCs/>
                <w:sz w:val="16"/>
              </w:rPr>
            </w:pPr>
            <w:r w:rsidRPr="00115FF0">
              <w:rPr>
                <w:i/>
                <w:iCs/>
                <w:sz w:val="16"/>
              </w:rPr>
              <w:t>AuditSourceID</w:t>
            </w:r>
          </w:p>
        </w:tc>
        <w:tc>
          <w:tcPr>
            <w:tcW w:w="630" w:type="dxa"/>
            <w:vAlign w:val="center"/>
          </w:tcPr>
          <w:p w14:paraId="66D013D7" w14:textId="77777777" w:rsidR="00734227" w:rsidRPr="00115FF0" w:rsidRDefault="00734227" w:rsidP="00803473">
            <w:pPr>
              <w:pStyle w:val="TableEntry"/>
              <w:jc w:val="center"/>
              <w:rPr>
                <w:i/>
                <w:iCs/>
                <w:sz w:val="16"/>
              </w:rPr>
            </w:pPr>
            <w:r w:rsidRPr="00115FF0">
              <w:rPr>
                <w:i/>
                <w:iCs/>
                <w:sz w:val="16"/>
              </w:rPr>
              <w:t>U</w:t>
            </w:r>
          </w:p>
        </w:tc>
        <w:tc>
          <w:tcPr>
            <w:tcW w:w="4968" w:type="dxa"/>
            <w:vAlign w:val="center"/>
          </w:tcPr>
          <w:p w14:paraId="5796048F" w14:textId="77777777" w:rsidR="00734227" w:rsidRPr="00115FF0" w:rsidRDefault="00734227" w:rsidP="00803473">
            <w:pPr>
              <w:pStyle w:val="TableEntry"/>
              <w:rPr>
                <w:i/>
                <w:iCs/>
                <w:sz w:val="16"/>
              </w:rPr>
            </w:pPr>
            <w:r w:rsidRPr="00115FF0">
              <w:rPr>
                <w:i/>
                <w:iCs/>
                <w:sz w:val="16"/>
              </w:rPr>
              <w:t>not specialized</w:t>
            </w:r>
          </w:p>
        </w:tc>
      </w:tr>
      <w:tr w:rsidR="00734227" w:rsidRPr="00115FF0" w14:paraId="47074FD2" w14:textId="77777777" w:rsidTr="00803473">
        <w:trPr>
          <w:cantSplit/>
        </w:trPr>
        <w:tc>
          <w:tcPr>
            <w:tcW w:w="1728" w:type="dxa"/>
            <w:vMerge/>
            <w:textDirection w:val="btLr"/>
            <w:vAlign w:val="center"/>
          </w:tcPr>
          <w:p w14:paraId="0E8FC9F0" w14:textId="77777777" w:rsidR="00734227" w:rsidRPr="00115FF0" w:rsidRDefault="00734227" w:rsidP="00803473">
            <w:pPr>
              <w:pStyle w:val="TableLabel"/>
              <w:rPr>
                <w:rFonts w:ascii="Times New Roman" w:hAnsi="Times New Roman"/>
                <w:noProof w:val="0"/>
                <w:sz w:val="16"/>
              </w:rPr>
            </w:pPr>
          </w:p>
        </w:tc>
        <w:tc>
          <w:tcPr>
            <w:tcW w:w="2340" w:type="dxa"/>
            <w:vAlign w:val="center"/>
          </w:tcPr>
          <w:p w14:paraId="3D42B7C2" w14:textId="77777777" w:rsidR="00734227" w:rsidRPr="00115FF0" w:rsidRDefault="00734227" w:rsidP="00803473">
            <w:pPr>
              <w:pStyle w:val="TableEntry"/>
              <w:rPr>
                <w:i/>
                <w:iCs/>
                <w:sz w:val="16"/>
              </w:rPr>
            </w:pPr>
            <w:r w:rsidRPr="00115FF0">
              <w:rPr>
                <w:i/>
                <w:iCs/>
                <w:sz w:val="16"/>
              </w:rPr>
              <w:t>AuditEnterpriseSiteID</w:t>
            </w:r>
          </w:p>
        </w:tc>
        <w:tc>
          <w:tcPr>
            <w:tcW w:w="630" w:type="dxa"/>
            <w:vAlign w:val="center"/>
          </w:tcPr>
          <w:p w14:paraId="43905076" w14:textId="77777777" w:rsidR="00734227" w:rsidRPr="00115FF0" w:rsidRDefault="00734227" w:rsidP="00803473">
            <w:pPr>
              <w:pStyle w:val="TableEntry"/>
              <w:jc w:val="center"/>
              <w:rPr>
                <w:i/>
                <w:iCs/>
                <w:sz w:val="16"/>
              </w:rPr>
            </w:pPr>
            <w:r w:rsidRPr="00115FF0">
              <w:rPr>
                <w:i/>
                <w:iCs/>
                <w:sz w:val="16"/>
              </w:rPr>
              <w:t>U</w:t>
            </w:r>
          </w:p>
        </w:tc>
        <w:tc>
          <w:tcPr>
            <w:tcW w:w="4968" w:type="dxa"/>
            <w:vAlign w:val="center"/>
          </w:tcPr>
          <w:p w14:paraId="126BA78C" w14:textId="77777777" w:rsidR="00734227" w:rsidRPr="00115FF0" w:rsidRDefault="00734227" w:rsidP="00803473">
            <w:pPr>
              <w:pStyle w:val="TableEntry"/>
              <w:rPr>
                <w:i/>
                <w:iCs/>
                <w:sz w:val="16"/>
              </w:rPr>
            </w:pPr>
            <w:r w:rsidRPr="00115FF0">
              <w:rPr>
                <w:i/>
                <w:iCs/>
                <w:sz w:val="16"/>
              </w:rPr>
              <w:t>not specialized</w:t>
            </w:r>
          </w:p>
        </w:tc>
      </w:tr>
      <w:tr w:rsidR="00734227" w:rsidRPr="00115FF0" w14:paraId="050A7470" w14:textId="77777777" w:rsidTr="00803473">
        <w:trPr>
          <w:cantSplit/>
        </w:trPr>
        <w:tc>
          <w:tcPr>
            <w:tcW w:w="1728" w:type="dxa"/>
            <w:vMerge/>
            <w:textDirection w:val="btLr"/>
            <w:vAlign w:val="center"/>
          </w:tcPr>
          <w:p w14:paraId="7E8DFA56" w14:textId="77777777" w:rsidR="00734227" w:rsidRPr="00115FF0" w:rsidRDefault="00734227" w:rsidP="00803473">
            <w:pPr>
              <w:pStyle w:val="TableLabel"/>
              <w:rPr>
                <w:rFonts w:ascii="Times New Roman" w:hAnsi="Times New Roman"/>
                <w:noProof w:val="0"/>
                <w:sz w:val="16"/>
              </w:rPr>
            </w:pPr>
          </w:p>
        </w:tc>
        <w:tc>
          <w:tcPr>
            <w:tcW w:w="2340" w:type="dxa"/>
            <w:vAlign w:val="center"/>
          </w:tcPr>
          <w:p w14:paraId="27C9A749" w14:textId="77777777" w:rsidR="00734227" w:rsidRPr="00115FF0" w:rsidRDefault="00734227" w:rsidP="00803473">
            <w:pPr>
              <w:pStyle w:val="TableEntry"/>
              <w:rPr>
                <w:i/>
                <w:iCs/>
                <w:sz w:val="16"/>
              </w:rPr>
            </w:pPr>
            <w:r w:rsidRPr="00115FF0">
              <w:rPr>
                <w:i/>
                <w:iCs/>
                <w:sz w:val="16"/>
              </w:rPr>
              <w:t>AuditSourceTypeCode</w:t>
            </w:r>
          </w:p>
        </w:tc>
        <w:tc>
          <w:tcPr>
            <w:tcW w:w="630" w:type="dxa"/>
            <w:vAlign w:val="center"/>
          </w:tcPr>
          <w:p w14:paraId="7E2360AD" w14:textId="77777777" w:rsidR="00734227" w:rsidRPr="00115FF0" w:rsidRDefault="00734227" w:rsidP="00803473">
            <w:pPr>
              <w:pStyle w:val="TableEntry"/>
              <w:jc w:val="center"/>
              <w:rPr>
                <w:i/>
                <w:iCs/>
                <w:sz w:val="16"/>
              </w:rPr>
            </w:pPr>
            <w:r w:rsidRPr="00115FF0">
              <w:rPr>
                <w:i/>
                <w:iCs/>
                <w:sz w:val="16"/>
              </w:rPr>
              <w:t>U</w:t>
            </w:r>
          </w:p>
        </w:tc>
        <w:tc>
          <w:tcPr>
            <w:tcW w:w="4968" w:type="dxa"/>
            <w:vAlign w:val="center"/>
          </w:tcPr>
          <w:p w14:paraId="2E40BFCA" w14:textId="77777777" w:rsidR="00734227" w:rsidRPr="00115FF0" w:rsidRDefault="00734227" w:rsidP="00803473">
            <w:pPr>
              <w:pStyle w:val="TableEntry"/>
              <w:rPr>
                <w:i/>
                <w:iCs/>
                <w:sz w:val="16"/>
              </w:rPr>
            </w:pPr>
            <w:r w:rsidRPr="00115FF0">
              <w:rPr>
                <w:i/>
                <w:iCs/>
                <w:sz w:val="16"/>
              </w:rPr>
              <w:t>not specialized</w:t>
            </w:r>
          </w:p>
        </w:tc>
      </w:tr>
    </w:tbl>
    <w:p w14:paraId="7D21AE2C" w14:textId="77777777" w:rsidR="00734227" w:rsidRPr="00115FF0" w:rsidRDefault="00734227" w:rsidP="00734227">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734227" w:rsidRPr="00115FF0" w14:paraId="52DBE078" w14:textId="77777777" w:rsidTr="00803473">
        <w:trPr>
          <w:cantSplit/>
        </w:trPr>
        <w:tc>
          <w:tcPr>
            <w:tcW w:w="1548" w:type="dxa"/>
            <w:vMerge w:val="restart"/>
          </w:tcPr>
          <w:p w14:paraId="1023C4C0" w14:textId="77777777" w:rsidR="00734227" w:rsidRPr="00115FF0" w:rsidRDefault="00734227" w:rsidP="00662D38">
            <w:pPr>
              <w:pStyle w:val="TableEntryHeader"/>
            </w:pPr>
            <w:r w:rsidRPr="00115FF0">
              <w:t>Human Requestor (if known)</w:t>
            </w:r>
          </w:p>
          <w:p w14:paraId="473FA97B" w14:textId="77777777" w:rsidR="00734227" w:rsidRPr="00365426" w:rsidRDefault="00734227" w:rsidP="00662D38">
            <w:pPr>
              <w:pStyle w:val="TableEntry"/>
              <w:jc w:val="center"/>
              <w:rPr>
                <w:bCs/>
                <w:sz w:val="12"/>
              </w:rPr>
            </w:pPr>
            <w:r w:rsidRPr="00365426">
              <w:rPr>
                <w:bCs/>
                <w:sz w:val="12"/>
              </w:rPr>
              <w:t>AuditMessage/</w:t>
            </w:r>
            <w:r w:rsidRPr="00365426">
              <w:rPr>
                <w:bCs/>
                <w:sz w:val="12"/>
              </w:rPr>
              <w:br/>
              <w:t>ActiveParticipant</w:t>
            </w:r>
          </w:p>
        </w:tc>
        <w:tc>
          <w:tcPr>
            <w:tcW w:w="2520" w:type="dxa"/>
            <w:vAlign w:val="center"/>
          </w:tcPr>
          <w:p w14:paraId="7055A235" w14:textId="77777777" w:rsidR="00734227" w:rsidRPr="00115FF0" w:rsidRDefault="00734227" w:rsidP="00803473">
            <w:pPr>
              <w:pStyle w:val="TableEntry"/>
              <w:rPr>
                <w:sz w:val="16"/>
              </w:rPr>
            </w:pPr>
            <w:r w:rsidRPr="00115FF0">
              <w:rPr>
                <w:sz w:val="16"/>
              </w:rPr>
              <w:t>UserID</w:t>
            </w:r>
          </w:p>
        </w:tc>
        <w:tc>
          <w:tcPr>
            <w:tcW w:w="630" w:type="dxa"/>
            <w:vAlign w:val="center"/>
          </w:tcPr>
          <w:p w14:paraId="203CB2E2" w14:textId="77777777" w:rsidR="00734227" w:rsidRPr="00115FF0" w:rsidRDefault="00734227" w:rsidP="00803473">
            <w:pPr>
              <w:pStyle w:val="TableEntry"/>
              <w:jc w:val="center"/>
              <w:rPr>
                <w:sz w:val="16"/>
              </w:rPr>
            </w:pPr>
            <w:r w:rsidRPr="00115FF0">
              <w:rPr>
                <w:sz w:val="16"/>
              </w:rPr>
              <w:t>M</w:t>
            </w:r>
          </w:p>
        </w:tc>
        <w:tc>
          <w:tcPr>
            <w:tcW w:w="4968" w:type="dxa"/>
            <w:vAlign w:val="center"/>
          </w:tcPr>
          <w:p w14:paraId="53A743AB" w14:textId="77777777" w:rsidR="00734227" w:rsidRPr="00115FF0" w:rsidRDefault="00734227" w:rsidP="00803473">
            <w:pPr>
              <w:pStyle w:val="TableEntry"/>
              <w:rPr>
                <w:sz w:val="16"/>
              </w:rPr>
            </w:pPr>
            <w:r w:rsidRPr="00115FF0">
              <w:rPr>
                <w:sz w:val="16"/>
              </w:rPr>
              <w:t>identity of the human that initiated the transaction.</w:t>
            </w:r>
          </w:p>
        </w:tc>
      </w:tr>
      <w:tr w:rsidR="00734227" w:rsidRPr="00115FF0" w14:paraId="08352A62" w14:textId="77777777" w:rsidTr="00803473">
        <w:trPr>
          <w:cantSplit/>
        </w:trPr>
        <w:tc>
          <w:tcPr>
            <w:tcW w:w="1548" w:type="dxa"/>
            <w:vMerge/>
            <w:textDirection w:val="btLr"/>
            <w:vAlign w:val="center"/>
          </w:tcPr>
          <w:p w14:paraId="583F4444" w14:textId="77777777" w:rsidR="00734227" w:rsidRPr="00115FF0" w:rsidRDefault="00734227" w:rsidP="00803473">
            <w:pPr>
              <w:pStyle w:val="TableLabel"/>
              <w:rPr>
                <w:rFonts w:ascii="Times New Roman" w:hAnsi="Times New Roman"/>
                <w:noProof w:val="0"/>
                <w:sz w:val="16"/>
              </w:rPr>
            </w:pPr>
          </w:p>
        </w:tc>
        <w:tc>
          <w:tcPr>
            <w:tcW w:w="2520" w:type="dxa"/>
            <w:vAlign w:val="center"/>
          </w:tcPr>
          <w:p w14:paraId="0E2ADB65" w14:textId="77777777" w:rsidR="00734227" w:rsidRPr="00115FF0" w:rsidRDefault="00734227" w:rsidP="00803473">
            <w:pPr>
              <w:pStyle w:val="TableEntry"/>
              <w:rPr>
                <w:i/>
                <w:iCs/>
                <w:sz w:val="16"/>
              </w:rPr>
            </w:pPr>
            <w:r w:rsidRPr="00115FF0">
              <w:rPr>
                <w:i/>
                <w:iCs/>
                <w:sz w:val="16"/>
              </w:rPr>
              <w:t>AlternativeUserID</w:t>
            </w:r>
          </w:p>
        </w:tc>
        <w:tc>
          <w:tcPr>
            <w:tcW w:w="630" w:type="dxa"/>
            <w:vAlign w:val="center"/>
          </w:tcPr>
          <w:p w14:paraId="1D2F5A61" w14:textId="77777777" w:rsidR="00734227" w:rsidRPr="00115FF0" w:rsidRDefault="00734227" w:rsidP="00803473">
            <w:pPr>
              <w:pStyle w:val="TableEntry"/>
              <w:jc w:val="center"/>
              <w:rPr>
                <w:i/>
                <w:iCs/>
                <w:sz w:val="16"/>
              </w:rPr>
            </w:pPr>
            <w:r w:rsidRPr="00115FF0">
              <w:rPr>
                <w:i/>
                <w:iCs/>
                <w:sz w:val="16"/>
              </w:rPr>
              <w:t>U</w:t>
            </w:r>
          </w:p>
        </w:tc>
        <w:tc>
          <w:tcPr>
            <w:tcW w:w="4968" w:type="dxa"/>
            <w:vAlign w:val="center"/>
          </w:tcPr>
          <w:p w14:paraId="3CAB06EB" w14:textId="77777777" w:rsidR="00734227" w:rsidRPr="00115FF0" w:rsidRDefault="00734227" w:rsidP="00803473">
            <w:pPr>
              <w:pStyle w:val="TableEntry"/>
              <w:rPr>
                <w:i/>
                <w:iCs/>
                <w:sz w:val="16"/>
              </w:rPr>
            </w:pPr>
            <w:r w:rsidRPr="00115FF0">
              <w:rPr>
                <w:i/>
                <w:iCs/>
                <w:sz w:val="16"/>
              </w:rPr>
              <w:t>not specialized</w:t>
            </w:r>
          </w:p>
        </w:tc>
      </w:tr>
      <w:tr w:rsidR="00734227" w:rsidRPr="00115FF0" w14:paraId="0D00E3E7" w14:textId="77777777" w:rsidTr="00803473">
        <w:trPr>
          <w:cantSplit/>
        </w:trPr>
        <w:tc>
          <w:tcPr>
            <w:tcW w:w="1548" w:type="dxa"/>
            <w:vMerge/>
            <w:textDirection w:val="btLr"/>
            <w:vAlign w:val="center"/>
          </w:tcPr>
          <w:p w14:paraId="7AA7B03D" w14:textId="77777777" w:rsidR="00734227" w:rsidRPr="00115FF0" w:rsidRDefault="00734227" w:rsidP="00803473">
            <w:pPr>
              <w:pStyle w:val="TableLabel"/>
              <w:rPr>
                <w:rFonts w:ascii="Times New Roman" w:hAnsi="Times New Roman"/>
                <w:noProof w:val="0"/>
                <w:sz w:val="16"/>
              </w:rPr>
            </w:pPr>
          </w:p>
        </w:tc>
        <w:tc>
          <w:tcPr>
            <w:tcW w:w="2520" w:type="dxa"/>
            <w:vAlign w:val="center"/>
          </w:tcPr>
          <w:p w14:paraId="0E210EAC" w14:textId="77777777" w:rsidR="00734227" w:rsidRPr="00115FF0" w:rsidRDefault="00734227" w:rsidP="00803473">
            <w:pPr>
              <w:pStyle w:val="TableEntry"/>
              <w:rPr>
                <w:i/>
                <w:iCs/>
                <w:sz w:val="16"/>
              </w:rPr>
            </w:pPr>
            <w:r w:rsidRPr="00115FF0">
              <w:rPr>
                <w:i/>
                <w:iCs/>
                <w:sz w:val="16"/>
              </w:rPr>
              <w:t>UserName</w:t>
            </w:r>
          </w:p>
        </w:tc>
        <w:tc>
          <w:tcPr>
            <w:tcW w:w="630" w:type="dxa"/>
            <w:vAlign w:val="center"/>
          </w:tcPr>
          <w:p w14:paraId="253C8F5D" w14:textId="77777777" w:rsidR="00734227" w:rsidRPr="00115FF0" w:rsidRDefault="00734227" w:rsidP="00803473">
            <w:pPr>
              <w:pStyle w:val="TableEntry"/>
              <w:jc w:val="center"/>
              <w:rPr>
                <w:i/>
                <w:iCs/>
                <w:sz w:val="16"/>
              </w:rPr>
            </w:pPr>
            <w:r w:rsidRPr="00115FF0">
              <w:rPr>
                <w:i/>
                <w:iCs/>
                <w:sz w:val="16"/>
              </w:rPr>
              <w:t>U</w:t>
            </w:r>
          </w:p>
        </w:tc>
        <w:tc>
          <w:tcPr>
            <w:tcW w:w="4968" w:type="dxa"/>
            <w:vAlign w:val="center"/>
          </w:tcPr>
          <w:p w14:paraId="1F54A313" w14:textId="77777777" w:rsidR="00734227" w:rsidRPr="00115FF0" w:rsidRDefault="00734227" w:rsidP="00803473">
            <w:pPr>
              <w:pStyle w:val="TableEntry"/>
              <w:rPr>
                <w:i/>
                <w:iCs/>
                <w:sz w:val="16"/>
              </w:rPr>
            </w:pPr>
            <w:r w:rsidRPr="00115FF0">
              <w:rPr>
                <w:i/>
                <w:iCs/>
                <w:sz w:val="16"/>
              </w:rPr>
              <w:t>not specialized</w:t>
            </w:r>
          </w:p>
        </w:tc>
      </w:tr>
      <w:tr w:rsidR="00734227" w:rsidRPr="00115FF0" w14:paraId="0F1DE918" w14:textId="77777777" w:rsidTr="00803473">
        <w:trPr>
          <w:cantSplit/>
        </w:trPr>
        <w:tc>
          <w:tcPr>
            <w:tcW w:w="1548" w:type="dxa"/>
            <w:vMerge/>
            <w:textDirection w:val="btLr"/>
            <w:vAlign w:val="center"/>
          </w:tcPr>
          <w:p w14:paraId="7633B9C8" w14:textId="77777777" w:rsidR="00734227" w:rsidRPr="00115FF0" w:rsidRDefault="00734227" w:rsidP="00803473">
            <w:pPr>
              <w:pStyle w:val="TableLabel"/>
              <w:rPr>
                <w:rFonts w:ascii="Times New Roman" w:hAnsi="Times New Roman"/>
                <w:noProof w:val="0"/>
                <w:sz w:val="16"/>
              </w:rPr>
            </w:pPr>
          </w:p>
        </w:tc>
        <w:tc>
          <w:tcPr>
            <w:tcW w:w="2520" w:type="dxa"/>
            <w:vAlign w:val="center"/>
          </w:tcPr>
          <w:p w14:paraId="396B1595" w14:textId="77777777" w:rsidR="00734227" w:rsidRPr="00115FF0" w:rsidRDefault="00734227" w:rsidP="00803473">
            <w:pPr>
              <w:pStyle w:val="TableEntry"/>
              <w:rPr>
                <w:i/>
                <w:iCs/>
                <w:sz w:val="16"/>
              </w:rPr>
            </w:pPr>
            <w:r w:rsidRPr="00115FF0">
              <w:rPr>
                <w:i/>
                <w:iCs/>
                <w:sz w:val="16"/>
              </w:rPr>
              <w:t>UserIsRequestor</w:t>
            </w:r>
          </w:p>
        </w:tc>
        <w:tc>
          <w:tcPr>
            <w:tcW w:w="630" w:type="dxa"/>
            <w:vAlign w:val="center"/>
          </w:tcPr>
          <w:p w14:paraId="5C27CC92" w14:textId="77777777" w:rsidR="00734227" w:rsidRPr="00115FF0" w:rsidRDefault="00734227" w:rsidP="00803473">
            <w:pPr>
              <w:pStyle w:val="TableEntry"/>
              <w:jc w:val="center"/>
              <w:rPr>
                <w:sz w:val="16"/>
              </w:rPr>
            </w:pPr>
            <w:r w:rsidRPr="00115FF0">
              <w:rPr>
                <w:i/>
                <w:iCs/>
                <w:sz w:val="16"/>
              </w:rPr>
              <w:t>U</w:t>
            </w:r>
          </w:p>
        </w:tc>
        <w:tc>
          <w:tcPr>
            <w:tcW w:w="4968" w:type="dxa"/>
            <w:vAlign w:val="center"/>
          </w:tcPr>
          <w:p w14:paraId="7DDFD5E7" w14:textId="77777777" w:rsidR="00734227" w:rsidRPr="00115FF0" w:rsidRDefault="00734227" w:rsidP="00803473">
            <w:pPr>
              <w:pStyle w:val="TableEntry"/>
              <w:rPr>
                <w:sz w:val="16"/>
              </w:rPr>
            </w:pPr>
            <w:r w:rsidRPr="00115FF0">
              <w:rPr>
                <w:i/>
                <w:iCs/>
                <w:sz w:val="16"/>
              </w:rPr>
              <w:t>not specialized</w:t>
            </w:r>
          </w:p>
        </w:tc>
      </w:tr>
      <w:tr w:rsidR="00734227" w:rsidRPr="00115FF0" w14:paraId="0ABDE9BC" w14:textId="77777777" w:rsidTr="00803473">
        <w:trPr>
          <w:cantSplit/>
        </w:trPr>
        <w:tc>
          <w:tcPr>
            <w:tcW w:w="1548" w:type="dxa"/>
            <w:vMerge/>
            <w:textDirection w:val="btLr"/>
            <w:vAlign w:val="center"/>
          </w:tcPr>
          <w:p w14:paraId="09840009" w14:textId="77777777" w:rsidR="00734227" w:rsidRPr="00115FF0" w:rsidRDefault="00734227" w:rsidP="00803473">
            <w:pPr>
              <w:pStyle w:val="TableLabel"/>
              <w:rPr>
                <w:rFonts w:ascii="Times New Roman" w:hAnsi="Times New Roman"/>
                <w:noProof w:val="0"/>
                <w:sz w:val="16"/>
              </w:rPr>
            </w:pPr>
          </w:p>
        </w:tc>
        <w:tc>
          <w:tcPr>
            <w:tcW w:w="2520" w:type="dxa"/>
            <w:vAlign w:val="center"/>
          </w:tcPr>
          <w:p w14:paraId="2802033B" w14:textId="77777777" w:rsidR="00734227" w:rsidRPr="00115FF0" w:rsidRDefault="00734227" w:rsidP="00803473">
            <w:pPr>
              <w:pStyle w:val="TableEntry"/>
              <w:rPr>
                <w:sz w:val="16"/>
              </w:rPr>
            </w:pPr>
            <w:r w:rsidRPr="00115FF0">
              <w:rPr>
                <w:sz w:val="16"/>
              </w:rPr>
              <w:t>RoleIDCode</w:t>
            </w:r>
          </w:p>
        </w:tc>
        <w:tc>
          <w:tcPr>
            <w:tcW w:w="630" w:type="dxa"/>
            <w:vAlign w:val="center"/>
          </w:tcPr>
          <w:p w14:paraId="7042BD7B" w14:textId="77777777" w:rsidR="00734227" w:rsidRPr="00115FF0" w:rsidRDefault="00734227" w:rsidP="00803473">
            <w:pPr>
              <w:pStyle w:val="TableEntry"/>
              <w:jc w:val="center"/>
              <w:rPr>
                <w:sz w:val="16"/>
              </w:rPr>
            </w:pPr>
            <w:r w:rsidRPr="00115FF0">
              <w:rPr>
                <w:sz w:val="16"/>
              </w:rPr>
              <w:t>U</w:t>
            </w:r>
          </w:p>
        </w:tc>
        <w:tc>
          <w:tcPr>
            <w:tcW w:w="4968" w:type="dxa"/>
            <w:vAlign w:val="center"/>
          </w:tcPr>
          <w:p w14:paraId="4B6C09B9" w14:textId="77777777" w:rsidR="00734227" w:rsidRPr="00115FF0" w:rsidRDefault="00734227" w:rsidP="00803473">
            <w:pPr>
              <w:pStyle w:val="TableEntry"/>
              <w:rPr>
                <w:sz w:val="16"/>
              </w:rPr>
            </w:pPr>
            <w:r w:rsidRPr="00115FF0">
              <w:rPr>
                <w:sz w:val="16"/>
              </w:rPr>
              <w:t>Access Control role(s) the user holds that allows this transaction.</w:t>
            </w:r>
          </w:p>
        </w:tc>
      </w:tr>
      <w:tr w:rsidR="00734227" w:rsidRPr="00115FF0" w14:paraId="5C338D07" w14:textId="77777777" w:rsidTr="00803473">
        <w:trPr>
          <w:cantSplit/>
        </w:trPr>
        <w:tc>
          <w:tcPr>
            <w:tcW w:w="1548" w:type="dxa"/>
            <w:vMerge/>
            <w:textDirection w:val="btLr"/>
            <w:vAlign w:val="center"/>
          </w:tcPr>
          <w:p w14:paraId="32BC7783" w14:textId="77777777" w:rsidR="00734227" w:rsidRPr="00115FF0" w:rsidRDefault="00734227" w:rsidP="00803473">
            <w:pPr>
              <w:pStyle w:val="TableLabel"/>
              <w:rPr>
                <w:rFonts w:ascii="Times New Roman" w:hAnsi="Times New Roman"/>
                <w:noProof w:val="0"/>
                <w:sz w:val="16"/>
              </w:rPr>
            </w:pPr>
          </w:p>
        </w:tc>
        <w:tc>
          <w:tcPr>
            <w:tcW w:w="2520" w:type="dxa"/>
            <w:vAlign w:val="center"/>
          </w:tcPr>
          <w:p w14:paraId="0341A87F" w14:textId="77777777" w:rsidR="00734227" w:rsidRPr="00115FF0" w:rsidRDefault="00734227" w:rsidP="00803473">
            <w:pPr>
              <w:pStyle w:val="TableEntry"/>
              <w:rPr>
                <w:iCs/>
                <w:sz w:val="16"/>
              </w:rPr>
            </w:pPr>
            <w:r w:rsidRPr="00115FF0">
              <w:rPr>
                <w:iCs/>
                <w:sz w:val="16"/>
              </w:rPr>
              <w:t>NetworkAccessPointTypeCode</w:t>
            </w:r>
          </w:p>
        </w:tc>
        <w:tc>
          <w:tcPr>
            <w:tcW w:w="630" w:type="dxa"/>
            <w:vAlign w:val="center"/>
          </w:tcPr>
          <w:p w14:paraId="08E9C3B1" w14:textId="77777777" w:rsidR="00734227" w:rsidRPr="00115FF0" w:rsidRDefault="00734227" w:rsidP="00803473">
            <w:pPr>
              <w:pStyle w:val="TableEntry"/>
              <w:jc w:val="center"/>
              <w:rPr>
                <w:iCs/>
                <w:sz w:val="16"/>
              </w:rPr>
            </w:pPr>
            <w:r w:rsidRPr="00115FF0">
              <w:rPr>
                <w:iCs/>
                <w:sz w:val="16"/>
              </w:rPr>
              <w:t>NA</w:t>
            </w:r>
          </w:p>
        </w:tc>
        <w:tc>
          <w:tcPr>
            <w:tcW w:w="4968" w:type="dxa"/>
            <w:vAlign w:val="center"/>
          </w:tcPr>
          <w:p w14:paraId="0B050F95" w14:textId="77777777" w:rsidR="00734227" w:rsidRPr="00115FF0" w:rsidRDefault="00734227" w:rsidP="00803473">
            <w:pPr>
              <w:pStyle w:val="TableEntry"/>
              <w:ind w:left="0"/>
              <w:rPr>
                <w:i/>
                <w:iCs/>
                <w:sz w:val="16"/>
              </w:rPr>
            </w:pPr>
          </w:p>
        </w:tc>
      </w:tr>
      <w:tr w:rsidR="00734227" w:rsidRPr="00115FF0" w14:paraId="71095725" w14:textId="77777777" w:rsidTr="00803473">
        <w:trPr>
          <w:cantSplit/>
        </w:trPr>
        <w:tc>
          <w:tcPr>
            <w:tcW w:w="1548" w:type="dxa"/>
            <w:vMerge/>
            <w:textDirection w:val="btLr"/>
            <w:vAlign w:val="center"/>
          </w:tcPr>
          <w:p w14:paraId="40B6222F" w14:textId="77777777" w:rsidR="00734227" w:rsidRPr="00115FF0" w:rsidRDefault="00734227" w:rsidP="00803473">
            <w:pPr>
              <w:pStyle w:val="TableLabel"/>
              <w:rPr>
                <w:rFonts w:ascii="Times New Roman" w:hAnsi="Times New Roman"/>
                <w:noProof w:val="0"/>
                <w:sz w:val="16"/>
              </w:rPr>
            </w:pPr>
          </w:p>
        </w:tc>
        <w:tc>
          <w:tcPr>
            <w:tcW w:w="2520" w:type="dxa"/>
            <w:vAlign w:val="center"/>
          </w:tcPr>
          <w:p w14:paraId="264A3373" w14:textId="77777777" w:rsidR="00734227" w:rsidRPr="00115FF0" w:rsidRDefault="00734227" w:rsidP="00803473">
            <w:pPr>
              <w:pStyle w:val="TableEntry"/>
              <w:rPr>
                <w:iCs/>
                <w:sz w:val="16"/>
              </w:rPr>
            </w:pPr>
            <w:r w:rsidRPr="00115FF0">
              <w:rPr>
                <w:iCs/>
                <w:sz w:val="16"/>
              </w:rPr>
              <w:t>NetworkAccessPointID</w:t>
            </w:r>
          </w:p>
        </w:tc>
        <w:tc>
          <w:tcPr>
            <w:tcW w:w="630" w:type="dxa"/>
            <w:vAlign w:val="center"/>
          </w:tcPr>
          <w:p w14:paraId="07A49C78" w14:textId="77777777" w:rsidR="00734227" w:rsidRPr="00115FF0" w:rsidRDefault="00734227" w:rsidP="00803473">
            <w:pPr>
              <w:pStyle w:val="TableEntry"/>
              <w:jc w:val="center"/>
              <w:rPr>
                <w:iCs/>
                <w:sz w:val="16"/>
              </w:rPr>
            </w:pPr>
            <w:r w:rsidRPr="00115FF0">
              <w:rPr>
                <w:iCs/>
                <w:sz w:val="16"/>
              </w:rPr>
              <w:t>NA</w:t>
            </w:r>
          </w:p>
        </w:tc>
        <w:tc>
          <w:tcPr>
            <w:tcW w:w="4968" w:type="dxa"/>
            <w:vAlign w:val="center"/>
          </w:tcPr>
          <w:p w14:paraId="51136B54" w14:textId="77777777" w:rsidR="00734227" w:rsidRPr="00115FF0" w:rsidRDefault="00734227" w:rsidP="00803473">
            <w:pPr>
              <w:pStyle w:val="TableEntry"/>
              <w:rPr>
                <w:i/>
                <w:iCs/>
                <w:sz w:val="16"/>
              </w:rPr>
            </w:pPr>
          </w:p>
        </w:tc>
      </w:tr>
    </w:tbl>
    <w:p w14:paraId="0E611A49" w14:textId="77777777" w:rsidR="00734227" w:rsidRPr="00115FF0" w:rsidRDefault="00734227" w:rsidP="00734227">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734227" w:rsidRPr="00115FF0" w14:paraId="4EDB8AB0" w14:textId="77777777" w:rsidTr="00803473">
        <w:trPr>
          <w:cantSplit/>
        </w:trPr>
        <w:tc>
          <w:tcPr>
            <w:tcW w:w="1548" w:type="dxa"/>
            <w:vMerge w:val="restart"/>
          </w:tcPr>
          <w:p w14:paraId="3E3A0F1A" w14:textId="77777777" w:rsidR="00734227" w:rsidRPr="00115FF0" w:rsidRDefault="00734227" w:rsidP="00662D38">
            <w:pPr>
              <w:pStyle w:val="TableEntryHeader"/>
            </w:pPr>
            <w:r w:rsidRPr="00115FF0">
              <w:t>Patient</w:t>
            </w:r>
          </w:p>
          <w:p w14:paraId="54623535" w14:textId="77777777" w:rsidR="00734227" w:rsidRPr="00365426" w:rsidRDefault="00734227" w:rsidP="00662D38">
            <w:pPr>
              <w:pStyle w:val="TableEntry"/>
              <w:jc w:val="center"/>
              <w:rPr>
                <w:bCs/>
                <w:sz w:val="12"/>
              </w:rPr>
            </w:pPr>
            <w:r w:rsidRPr="00365426">
              <w:rPr>
                <w:bCs/>
                <w:sz w:val="12"/>
              </w:rPr>
              <w:t>(AuditMessage/</w:t>
            </w:r>
            <w:r w:rsidRPr="00365426">
              <w:rPr>
                <w:bCs/>
                <w:sz w:val="12"/>
              </w:rPr>
              <w:br/>
              <w:t>ParticipantObjectIdentification)</w:t>
            </w:r>
          </w:p>
        </w:tc>
        <w:tc>
          <w:tcPr>
            <w:tcW w:w="2520" w:type="dxa"/>
            <w:vAlign w:val="center"/>
          </w:tcPr>
          <w:p w14:paraId="56A00726" w14:textId="77777777" w:rsidR="00734227" w:rsidRPr="00115FF0" w:rsidRDefault="00734227" w:rsidP="00803473">
            <w:pPr>
              <w:pStyle w:val="TableEntry"/>
              <w:rPr>
                <w:sz w:val="16"/>
              </w:rPr>
            </w:pPr>
            <w:r w:rsidRPr="00115FF0">
              <w:rPr>
                <w:sz w:val="16"/>
              </w:rPr>
              <w:t>ParticipantObjectTypeCode</w:t>
            </w:r>
          </w:p>
        </w:tc>
        <w:tc>
          <w:tcPr>
            <w:tcW w:w="630" w:type="dxa"/>
            <w:vAlign w:val="center"/>
          </w:tcPr>
          <w:p w14:paraId="543F0EED" w14:textId="77777777" w:rsidR="00734227" w:rsidRPr="00115FF0" w:rsidRDefault="00734227" w:rsidP="00803473">
            <w:pPr>
              <w:pStyle w:val="TableEntry"/>
              <w:jc w:val="center"/>
              <w:rPr>
                <w:sz w:val="16"/>
              </w:rPr>
            </w:pPr>
            <w:r w:rsidRPr="00115FF0">
              <w:rPr>
                <w:sz w:val="16"/>
              </w:rPr>
              <w:t>M</w:t>
            </w:r>
          </w:p>
        </w:tc>
        <w:tc>
          <w:tcPr>
            <w:tcW w:w="4968" w:type="dxa"/>
            <w:vAlign w:val="center"/>
          </w:tcPr>
          <w:p w14:paraId="122C76F0" w14:textId="77777777" w:rsidR="00734227" w:rsidRPr="00115FF0" w:rsidRDefault="00734227" w:rsidP="00803473">
            <w:pPr>
              <w:pStyle w:val="TableEntry"/>
              <w:rPr>
                <w:sz w:val="16"/>
              </w:rPr>
            </w:pPr>
            <w:r w:rsidRPr="00115FF0">
              <w:rPr>
                <w:sz w:val="16"/>
              </w:rPr>
              <w:t>“1” (person)</w:t>
            </w:r>
          </w:p>
        </w:tc>
      </w:tr>
      <w:tr w:rsidR="00734227" w:rsidRPr="00115FF0" w14:paraId="474B60DC" w14:textId="77777777" w:rsidTr="00803473">
        <w:trPr>
          <w:cantSplit/>
        </w:trPr>
        <w:tc>
          <w:tcPr>
            <w:tcW w:w="1548" w:type="dxa"/>
            <w:vMerge/>
            <w:vAlign w:val="center"/>
          </w:tcPr>
          <w:p w14:paraId="57644FF0" w14:textId="77777777" w:rsidR="00734227" w:rsidRPr="00115FF0" w:rsidRDefault="00734227" w:rsidP="00803473">
            <w:pPr>
              <w:pStyle w:val="TableLabel"/>
              <w:rPr>
                <w:rFonts w:ascii="Times New Roman" w:hAnsi="Times New Roman"/>
                <w:noProof w:val="0"/>
                <w:sz w:val="16"/>
              </w:rPr>
            </w:pPr>
          </w:p>
        </w:tc>
        <w:tc>
          <w:tcPr>
            <w:tcW w:w="2520" w:type="dxa"/>
            <w:vAlign w:val="center"/>
          </w:tcPr>
          <w:p w14:paraId="3E5B8766" w14:textId="77777777" w:rsidR="00734227" w:rsidRPr="00115FF0" w:rsidRDefault="00734227" w:rsidP="00803473">
            <w:pPr>
              <w:pStyle w:val="TableEntry"/>
              <w:rPr>
                <w:sz w:val="16"/>
              </w:rPr>
            </w:pPr>
            <w:r w:rsidRPr="00115FF0">
              <w:rPr>
                <w:sz w:val="16"/>
              </w:rPr>
              <w:t>ParticipantObjectTypeCodeRole</w:t>
            </w:r>
          </w:p>
        </w:tc>
        <w:tc>
          <w:tcPr>
            <w:tcW w:w="630" w:type="dxa"/>
            <w:vAlign w:val="center"/>
          </w:tcPr>
          <w:p w14:paraId="58662C65" w14:textId="77777777" w:rsidR="00734227" w:rsidRPr="00115FF0" w:rsidRDefault="00734227" w:rsidP="00803473">
            <w:pPr>
              <w:pStyle w:val="TableEntry"/>
              <w:jc w:val="center"/>
              <w:rPr>
                <w:sz w:val="16"/>
              </w:rPr>
            </w:pPr>
            <w:r w:rsidRPr="00115FF0">
              <w:rPr>
                <w:sz w:val="16"/>
              </w:rPr>
              <w:t>M</w:t>
            </w:r>
          </w:p>
        </w:tc>
        <w:tc>
          <w:tcPr>
            <w:tcW w:w="4968" w:type="dxa"/>
            <w:vAlign w:val="center"/>
          </w:tcPr>
          <w:p w14:paraId="62C1FE73" w14:textId="77777777" w:rsidR="00734227" w:rsidRPr="00115FF0" w:rsidRDefault="00734227" w:rsidP="00803473">
            <w:pPr>
              <w:pStyle w:val="TableEntry"/>
              <w:rPr>
                <w:b/>
                <w:i/>
                <w:sz w:val="16"/>
              </w:rPr>
            </w:pPr>
            <w:r w:rsidRPr="00115FF0">
              <w:rPr>
                <w:sz w:val="16"/>
              </w:rPr>
              <w:t>“1” (patient)</w:t>
            </w:r>
          </w:p>
        </w:tc>
      </w:tr>
      <w:tr w:rsidR="00734227" w:rsidRPr="00115FF0" w14:paraId="64C219CD" w14:textId="77777777" w:rsidTr="00803473">
        <w:trPr>
          <w:cantSplit/>
        </w:trPr>
        <w:tc>
          <w:tcPr>
            <w:tcW w:w="1548" w:type="dxa"/>
            <w:vMerge/>
            <w:vAlign w:val="center"/>
          </w:tcPr>
          <w:p w14:paraId="31CFC505" w14:textId="77777777" w:rsidR="00734227" w:rsidRPr="00115FF0" w:rsidRDefault="00734227" w:rsidP="00803473">
            <w:pPr>
              <w:pStyle w:val="TableLabel"/>
              <w:rPr>
                <w:rFonts w:ascii="Times New Roman" w:hAnsi="Times New Roman"/>
                <w:noProof w:val="0"/>
                <w:sz w:val="16"/>
              </w:rPr>
            </w:pPr>
          </w:p>
        </w:tc>
        <w:tc>
          <w:tcPr>
            <w:tcW w:w="2520" w:type="dxa"/>
            <w:vAlign w:val="center"/>
          </w:tcPr>
          <w:p w14:paraId="0AC61647" w14:textId="77777777" w:rsidR="00734227" w:rsidRPr="00115FF0" w:rsidRDefault="00734227" w:rsidP="00803473">
            <w:pPr>
              <w:pStyle w:val="TableEntry"/>
              <w:rPr>
                <w:i/>
                <w:iCs/>
                <w:sz w:val="16"/>
              </w:rPr>
            </w:pPr>
            <w:r w:rsidRPr="00115FF0">
              <w:rPr>
                <w:i/>
                <w:iCs/>
                <w:sz w:val="16"/>
              </w:rPr>
              <w:t>ParticipantObjectDataLifeCycle</w:t>
            </w:r>
          </w:p>
        </w:tc>
        <w:tc>
          <w:tcPr>
            <w:tcW w:w="630" w:type="dxa"/>
            <w:vAlign w:val="center"/>
          </w:tcPr>
          <w:p w14:paraId="6C5163E1" w14:textId="77777777" w:rsidR="00734227" w:rsidRPr="00115FF0" w:rsidRDefault="00734227" w:rsidP="00803473">
            <w:pPr>
              <w:pStyle w:val="TableEntry"/>
              <w:jc w:val="center"/>
              <w:rPr>
                <w:i/>
                <w:iCs/>
                <w:sz w:val="16"/>
              </w:rPr>
            </w:pPr>
            <w:r w:rsidRPr="00115FF0">
              <w:rPr>
                <w:i/>
                <w:iCs/>
                <w:sz w:val="16"/>
              </w:rPr>
              <w:t>U</w:t>
            </w:r>
          </w:p>
        </w:tc>
        <w:tc>
          <w:tcPr>
            <w:tcW w:w="4968" w:type="dxa"/>
            <w:vAlign w:val="center"/>
          </w:tcPr>
          <w:p w14:paraId="09719086" w14:textId="77777777" w:rsidR="00734227" w:rsidRPr="00115FF0" w:rsidRDefault="00734227" w:rsidP="00803473">
            <w:pPr>
              <w:pStyle w:val="TableEntry"/>
              <w:rPr>
                <w:sz w:val="16"/>
              </w:rPr>
            </w:pPr>
            <w:r w:rsidRPr="00115FF0">
              <w:rPr>
                <w:i/>
                <w:iCs/>
                <w:sz w:val="16"/>
              </w:rPr>
              <w:t>not specialized</w:t>
            </w:r>
          </w:p>
        </w:tc>
      </w:tr>
      <w:tr w:rsidR="00734227" w:rsidRPr="00115FF0" w14:paraId="7AC371FA" w14:textId="77777777" w:rsidTr="00803473">
        <w:trPr>
          <w:cantSplit/>
        </w:trPr>
        <w:tc>
          <w:tcPr>
            <w:tcW w:w="1548" w:type="dxa"/>
            <w:vMerge/>
            <w:vAlign w:val="center"/>
          </w:tcPr>
          <w:p w14:paraId="0564C55D" w14:textId="77777777" w:rsidR="00734227" w:rsidRPr="00115FF0" w:rsidRDefault="00734227" w:rsidP="00803473">
            <w:pPr>
              <w:pStyle w:val="TableLabel"/>
              <w:rPr>
                <w:rFonts w:ascii="Times New Roman" w:hAnsi="Times New Roman"/>
                <w:noProof w:val="0"/>
                <w:sz w:val="16"/>
              </w:rPr>
            </w:pPr>
          </w:p>
        </w:tc>
        <w:tc>
          <w:tcPr>
            <w:tcW w:w="2520" w:type="dxa"/>
            <w:vAlign w:val="center"/>
          </w:tcPr>
          <w:p w14:paraId="05F425E1" w14:textId="77777777" w:rsidR="00734227" w:rsidRPr="00115FF0" w:rsidRDefault="00734227" w:rsidP="00803473">
            <w:pPr>
              <w:pStyle w:val="TableEntry"/>
              <w:rPr>
                <w:i/>
                <w:sz w:val="16"/>
              </w:rPr>
            </w:pPr>
            <w:r w:rsidRPr="00115FF0">
              <w:rPr>
                <w:i/>
                <w:sz w:val="16"/>
              </w:rPr>
              <w:t>ParticipantObjectIDTypeCode</w:t>
            </w:r>
          </w:p>
        </w:tc>
        <w:tc>
          <w:tcPr>
            <w:tcW w:w="630" w:type="dxa"/>
            <w:vAlign w:val="center"/>
          </w:tcPr>
          <w:p w14:paraId="025DD8D9" w14:textId="77777777" w:rsidR="00734227" w:rsidRPr="00115FF0" w:rsidRDefault="00734227" w:rsidP="00803473">
            <w:pPr>
              <w:pStyle w:val="TableEntry"/>
              <w:jc w:val="center"/>
              <w:rPr>
                <w:i/>
                <w:sz w:val="16"/>
              </w:rPr>
            </w:pPr>
            <w:r w:rsidRPr="00115FF0">
              <w:rPr>
                <w:i/>
                <w:sz w:val="16"/>
              </w:rPr>
              <w:t>M</w:t>
            </w:r>
          </w:p>
        </w:tc>
        <w:tc>
          <w:tcPr>
            <w:tcW w:w="4968" w:type="dxa"/>
            <w:vAlign w:val="center"/>
          </w:tcPr>
          <w:p w14:paraId="6554A178" w14:textId="77777777" w:rsidR="00734227" w:rsidRPr="00115FF0" w:rsidRDefault="00734227" w:rsidP="00803473">
            <w:pPr>
              <w:pStyle w:val="TableEntry"/>
              <w:rPr>
                <w:sz w:val="16"/>
              </w:rPr>
            </w:pPr>
            <w:r w:rsidRPr="00115FF0">
              <w:rPr>
                <w:i/>
                <w:iCs/>
                <w:sz w:val="16"/>
              </w:rPr>
              <w:t>not specialized</w:t>
            </w:r>
          </w:p>
        </w:tc>
      </w:tr>
      <w:tr w:rsidR="00734227" w:rsidRPr="00115FF0" w14:paraId="34D777CF" w14:textId="77777777" w:rsidTr="00803473">
        <w:trPr>
          <w:cantSplit/>
        </w:trPr>
        <w:tc>
          <w:tcPr>
            <w:tcW w:w="1548" w:type="dxa"/>
            <w:vMerge/>
            <w:vAlign w:val="center"/>
          </w:tcPr>
          <w:p w14:paraId="36F87E8E" w14:textId="77777777" w:rsidR="00734227" w:rsidRPr="00115FF0" w:rsidRDefault="00734227" w:rsidP="00803473">
            <w:pPr>
              <w:pStyle w:val="TableLabel"/>
              <w:rPr>
                <w:rFonts w:ascii="Times New Roman" w:hAnsi="Times New Roman"/>
                <w:noProof w:val="0"/>
                <w:sz w:val="16"/>
              </w:rPr>
            </w:pPr>
          </w:p>
        </w:tc>
        <w:tc>
          <w:tcPr>
            <w:tcW w:w="2520" w:type="dxa"/>
            <w:vAlign w:val="center"/>
          </w:tcPr>
          <w:p w14:paraId="761BD570" w14:textId="77777777" w:rsidR="00734227" w:rsidRPr="00115FF0" w:rsidRDefault="00734227" w:rsidP="00803473">
            <w:pPr>
              <w:pStyle w:val="TableEntry"/>
              <w:rPr>
                <w:i/>
                <w:iCs/>
                <w:sz w:val="16"/>
              </w:rPr>
            </w:pPr>
            <w:r w:rsidRPr="00115FF0">
              <w:rPr>
                <w:i/>
                <w:iCs/>
                <w:sz w:val="16"/>
              </w:rPr>
              <w:t>ParticipantObjectSensitivity</w:t>
            </w:r>
          </w:p>
        </w:tc>
        <w:tc>
          <w:tcPr>
            <w:tcW w:w="630" w:type="dxa"/>
            <w:vAlign w:val="center"/>
          </w:tcPr>
          <w:p w14:paraId="24D8314F" w14:textId="77777777" w:rsidR="00734227" w:rsidRPr="00115FF0" w:rsidRDefault="00734227" w:rsidP="00803473">
            <w:pPr>
              <w:pStyle w:val="TableEntry"/>
              <w:jc w:val="center"/>
              <w:rPr>
                <w:i/>
                <w:iCs/>
                <w:sz w:val="16"/>
              </w:rPr>
            </w:pPr>
            <w:r w:rsidRPr="00115FF0">
              <w:rPr>
                <w:i/>
                <w:iCs/>
                <w:sz w:val="16"/>
              </w:rPr>
              <w:t>U</w:t>
            </w:r>
          </w:p>
        </w:tc>
        <w:tc>
          <w:tcPr>
            <w:tcW w:w="4968" w:type="dxa"/>
            <w:vAlign w:val="center"/>
          </w:tcPr>
          <w:p w14:paraId="14E874D9" w14:textId="77777777" w:rsidR="00734227" w:rsidRPr="00115FF0" w:rsidRDefault="00734227" w:rsidP="00803473">
            <w:pPr>
              <w:pStyle w:val="TableEntry"/>
              <w:rPr>
                <w:sz w:val="16"/>
              </w:rPr>
            </w:pPr>
            <w:r w:rsidRPr="00115FF0">
              <w:rPr>
                <w:i/>
                <w:iCs/>
                <w:sz w:val="16"/>
              </w:rPr>
              <w:t>not specialized</w:t>
            </w:r>
          </w:p>
        </w:tc>
      </w:tr>
      <w:tr w:rsidR="00734227" w:rsidRPr="00115FF0" w14:paraId="07D258CF" w14:textId="77777777" w:rsidTr="00803473">
        <w:trPr>
          <w:cantSplit/>
        </w:trPr>
        <w:tc>
          <w:tcPr>
            <w:tcW w:w="1548" w:type="dxa"/>
            <w:vMerge/>
            <w:vAlign w:val="center"/>
          </w:tcPr>
          <w:p w14:paraId="491C04E9" w14:textId="77777777" w:rsidR="00734227" w:rsidRPr="00115FF0" w:rsidRDefault="00734227" w:rsidP="00803473">
            <w:pPr>
              <w:pStyle w:val="TableLabel"/>
              <w:rPr>
                <w:rFonts w:ascii="Times New Roman" w:hAnsi="Times New Roman"/>
                <w:noProof w:val="0"/>
                <w:sz w:val="16"/>
              </w:rPr>
            </w:pPr>
          </w:p>
        </w:tc>
        <w:tc>
          <w:tcPr>
            <w:tcW w:w="2520" w:type="dxa"/>
            <w:vAlign w:val="center"/>
          </w:tcPr>
          <w:p w14:paraId="52F527C6" w14:textId="77777777" w:rsidR="00734227" w:rsidRPr="00115FF0" w:rsidRDefault="00734227" w:rsidP="00803473">
            <w:pPr>
              <w:pStyle w:val="TableEntry"/>
              <w:rPr>
                <w:sz w:val="16"/>
              </w:rPr>
            </w:pPr>
            <w:r w:rsidRPr="00115FF0">
              <w:rPr>
                <w:sz w:val="16"/>
              </w:rPr>
              <w:t>ParticipantObjectID</w:t>
            </w:r>
          </w:p>
        </w:tc>
        <w:tc>
          <w:tcPr>
            <w:tcW w:w="630" w:type="dxa"/>
            <w:vAlign w:val="center"/>
          </w:tcPr>
          <w:p w14:paraId="2203BB8F" w14:textId="77777777" w:rsidR="00734227" w:rsidRPr="00115FF0" w:rsidRDefault="00734227" w:rsidP="00803473">
            <w:pPr>
              <w:pStyle w:val="TableEntry"/>
              <w:jc w:val="center"/>
              <w:rPr>
                <w:sz w:val="16"/>
              </w:rPr>
            </w:pPr>
            <w:r w:rsidRPr="00115FF0">
              <w:rPr>
                <w:sz w:val="16"/>
              </w:rPr>
              <w:t>M</w:t>
            </w:r>
          </w:p>
        </w:tc>
        <w:tc>
          <w:tcPr>
            <w:tcW w:w="4968" w:type="dxa"/>
            <w:vAlign w:val="center"/>
          </w:tcPr>
          <w:p w14:paraId="043F349F" w14:textId="77777777" w:rsidR="00734227" w:rsidRPr="00115FF0" w:rsidRDefault="00734227" w:rsidP="00803473">
            <w:pPr>
              <w:pStyle w:val="TableEntry"/>
              <w:rPr>
                <w:sz w:val="16"/>
              </w:rPr>
            </w:pPr>
            <w:r w:rsidRPr="00115FF0">
              <w:rPr>
                <w:sz w:val="16"/>
              </w:rPr>
              <w:t>the patient ID in HL7 CX format (see ITI TF-2x: appendix E)</w:t>
            </w:r>
          </w:p>
        </w:tc>
      </w:tr>
      <w:tr w:rsidR="00734227" w:rsidRPr="00115FF0" w14:paraId="701BBD91" w14:textId="77777777" w:rsidTr="00803473">
        <w:trPr>
          <w:cantSplit/>
        </w:trPr>
        <w:tc>
          <w:tcPr>
            <w:tcW w:w="1548" w:type="dxa"/>
            <w:vMerge/>
            <w:vAlign w:val="center"/>
          </w:tcPr>
          <w:p w14:paraId="2BA5B4A6" w14:textId="77777777" w:rsidR="00734227" w:rsidRPr="00115FF0" w:rsidRDefault="00734227" w:rsidP="00803473">
            <w:pPr>
              <w:pStyle w:val="TableLabel"/>
              <w:rPr>
                <w:rFonts w:ascii="Times New Roman" w:hAnsi="Times New Roman"/>
                <w:noProof w:val="0"/>
                <w:sz w:val="16"/>
              </w:rPr>
            </w:pPr>
          </w:p>
        </w:tc>
        <w:tc>
          <w:tcPr>
            <w:tcW w:w="2520" w:type="dxa"/>
            <w:vAlign w:val="center"/>
          </w:tcPr>
          <w:p w14:paraId="0F1007AB" w14:textId="77777777" w:rsidR="00734227" w:rsidRPr="00115FF0" w:rsidRDefault="00734227" w:rsidP="00803473">
            <w:pPr>
              <w:pStyle w:val="TableEntry"/>
              <w:rPr>
                <w:i/>
                <w:iCs/>
                <w:sz w:val="16"/>
              </w:rPr>
            </w:pPr>
            <w:r w:rsidRPr="00115FF0">
              <w:rPr>
                <w:i/>
                <w:iCs/>
                <w:sz w:val="16"/>
              </w:rPr>
              <w:t>ParticipantObjectName</w:t>
            </w:r>
          </w:p>
        </w:tc>
        <w:tc>
          <w:tcPr>
            <w:tcW w:w="630" w:type="dxa"/>
            <w:vAlign w:val="center"/>
          </w:tcPr>
          <w:p w14:paraId="7502E9E8" w14:textId="77777777" w:rsidR="00734227" w:rsidRPr="00115FF0" w:rsidRDefault="00734227" w:rsidP="00803473">
            <w:pPr>
              <w:pStyle w:val="TableEntry"/>
              <w:jc w:val="center"/>
              <w:rPr>
                <w:i/>
                <w:iCs/>
                <w:sz w:val="16"/>
              </w:rPr>
            </w:pPr>
            <w:r w:rsidRPr="00115FF0">
              <w:rPr>
                <w:i/>
                <w:iCs/>
                <w:sz w:val="16"/>
              </w:rPr>
              <w:t>U</w:t>
            </w:r>
          </w:p>
        </w:tc>
        <w:tc>
          <w:tcPr>
            <w:tcW w:w="4968" w:type="dxa"/>
            <w:vAlign w:val="center"/>
          </w:tcPr>
          <w:p w14:paraId="0BD471BB" w14:textId="77777777" w:rsidR="00734227" w:rsidRPr="00115FF0" w:rsidRDefault="00734227" w:rsidP="00803473">
            <w:pPr>
              <w:pStyle w:val="TableEntry"/>
              <w:rPr>
                <w:sz w:val="16"/>
              </w:rPr>
            </w:pPr>
            <w:r w:rsidRPr="00115FF0">
              <w:rPr>
                <w:i/>
                <w:iCs/>
                <w:sz w:val="16"/>
              </w:rPr>
              <w:t>not specialized</w:t>
            </w:r>
          </w:p>
        </w:tc>
      </w:tr>
      <w:tr w:rsidR="00734227" w:rsidRPr="00115FF0" w14:paraId="20495325" w14:textId="77777777" w:rsidTr="00803473">
        <w:trPr>
          <w:cantSplit/>
        </w:trPr>
        <w:tc>
          <w:tcPr>
            <w:tcW w:w="1548" w:type="dxa"/>
            <w:vMerge/>
            <w:vAlign w:val="center"/>
          </w:tcPr>
          <w:p w14:paraId="73444B13" w14:textId="77777777" w:rsidR="00734227" w:rsidRPr="00115FF0" w:rsidRDefault="00734227" w:rsidP="00803473">
            <w:pPr>
              <w:pStyle w:val="TableLabel"/>
              <w:rPr>
                <w:rFonts w:ascii="Times New Roman" w:hAnsi="Times New Roman"/>
                <w:noProof w:val="0"/>
                <w:sz w:val="16"/>
              </w:rPr>
            </w:pPr>
          </w:p>
        </w:tc>
        <w:tc>
          <w:tcPr>
            <w:tcW w:w="2520" w:type="dxa"/>
            <w:vAlign w:val="center"/>
          </w:tcPr>
          <w:p w14:paraId="1E010B38" w14:textId="77777777" w:rsidR="00734227" w:rsidRPr="00115FF0" w:rsidRDefault="00734227" w:rsidP="00803473">
            <w:pPr>
              <w:pStyle w:val="TableEntry"/>
              <w:rPr>
                <w:i/>
                <w:iCs/>
                <w:sz w:val="16"/>
              </w:rPr>
            </w:pPr>
            <w:r w:rsidRPr="00115FF0">
              <w:rPr>
                <w:i/>
                <w:iCs/>
                <w:sz w:val="16"/>
              </w:rPr>
              <w:t>ParticipantObjectQuery</w:t>
            </w:r>
          </w:p>
        </w:tc>
        <w:tc>
          <w:tcPr>
            <w:tcW w:w="630" w:type="dxa"/>
            <w:vAlign w:val="center"/>
          </w:tcPr>
          <w:p w14:paraId="29182BCD" w14:textId="77777777" w:rsidR="00734227" w:rsidRPr="00115FF0" w:rsidRDefault="00734227" w:rsidP="00803473">
            <w:pPr>
              <w:pStyle w:val="TableEntry"/>
              <w:jc w:val="center"/>
              <w:rPr>
                <w:i/>
                <w:iCs/>
                <w:sz w:val="16"/>
              </w:rPr>
            </w:pPr>
            <w:r w:rsidRPr="00115FF0">
              <w:rPr>
                <w:i/>
                <w:iCs/>
                <w:sz w:val="16"/>
              </w:rPr>
              <w:t>U</w:t>
            </w:r>
          </w:p>
        </w:tc>
        <w:tc>
          <w:tcPr>
            <w:tcW w:w="4968" w:type="dxa"/>
            <w:vAlign w:val="center"/>
          </w:tcPr>
          <w:p w14:paraId="1F5523C1" w14:textId="77777777" w:rsidR="00734227" w:rsidRPr="00115FF0" w:rsidRDefault="00734227" w:rsidP="00803473">
            <w:pPr>
              <w:pStyle w:val="TableEntry"/>
              <w:rPr>
                <w:sz w:val="16"/>
              </w:rPr>
            </w:pPr>
            <w:r w:rsidRPr="00115FF0">
              <w:rPr>
                <w:i/>
                <w:iCs/>
                <w:sz w:val="16"/>
              </w:rPr>
              <w:t>not specialized</w:t>
            </w:r>
          </w:p>
        </w:tc>
      </w:tr>
      <w:tr w:rsidR="00734227" w:rsidRPr="00115FF0" w14:paraId="4C19FD1A" w14:textId="77777777" w:rsidTr="00803473">
        <w:trPr>
          <w:cantSplit/>
        </w:trPr>
        <w:tc>
          <w:tcPr>
            <w:tcW w:w="1548" w:type="dxa"/>
            <w:vMerge/>
            <w:vAlign w:val="center"/>
          </w:tcPr>
          <w:p w14:paraId="3807767A" w14:textId="77777777" w:rsidR="00734227" w:rsidRPr="00115FF0" w:rsidRDefault="00734227" w:rsidP="00803473">
            <w:pPr>
              <w:pStyle w:val="TableLabel"/>
              <w:rPr>
                <w:rFonts w:ascii="Times New Roman" w:hAnsi="Times New Roman"/>
                <w:noProof w:val="0"/>
                <w:sz w:val="16"/>
              </w:rPr>
            </w:pPr>
          </w:p>
        </w:tc>
        <w:tc>
          <w:tcPr>
            <w:tcW w:w="2520" w:type="dxa"/>
            <w:vAlign w:val="center"/>
          </w:tcPr>
          <w:p w14:paraId="1158FD77" w14:textId="77777777" w:rsidR="00734227" w:rsidRPr="00115FF0" w:rsidRDefault="00734227" w:rsidP="00803473">
            <w:pPr>
              <w:pStyle w:val="TableEntry"/>
              <w:rPr>
                <w:sz w:val="16"/>
              </w:rPr>
            </w:pPr>
            <w:r w:rsidRPr="00115FF0">
              <w:rPr>
                <w:sz w:val="16"/>
              </w:rPr>
              <w:t>ParticipantObjectDetail</w:t>
            </w:r>
          </w:p>
        </w:tc>
        <w:tc>
          <w:tcPr>
            <w:tcW w:w="630" w:type="dxa"/>
            <w:vAlign w:val="center"/>
          </w:tcPr>
          <w:p w14:paraId="1E007B39" w14:textId="77777777" w:rsidR="00734227" w:rsidRPr="00115FF0" w:rsidRDefault="00734227" w:rsidP="00803473">
            <w:pPr>
              <w:pStyle w:val="TableEntry"/>
              <w:jc w:val="center"/>
              <w:rPr>
                <w:sz w:val="16"/>
              </w:rPr>
            </w:pPr>
            <w:r w:rsidRPr="00115FF0">
              <w:rPr>
                <w:sz w:val="16"/>
              </w:rPr>
              <w:t>M</w:t>
            </w:r>
          </w:p>
        </w:tc>
        <w:tc>
          <w:tcPr>
            <w:tcW w:w="4968" w:type="dxa"/>
            <w:vAlign w:val="center"/>
          </w:tcPr>
          <w:p w14:paraId="13840E01" w14:textId="77777777" w:rsidR="00734227" w:rsidRPr="00115FF0" w:rsidRDefault="00734227" w:rsidP="00803473">
            <w:pPr>
              <w:pStyle w:val="TableEntry"/>
              <w:rPr>
                <w:sz w:val="16"/>
              </w:rPr>
            </w:pPr>
            <w:r w:rsidRPr="00115FF0">
              <w:rPr>
                <w:sz w:val="16"/>
              </w:rPr>
              <w:t>Type=II (the literal string), Value=the value of message.id</w:t>
            </w:r>
          </w:p>
        </w:tc>
      </w:tr>
    </w:tbl>
    <w:p w14:paraId="1C0FA5E4" w14:textId="77777777" w:rsidR="00734227" w:rsidRPr="00115FF0" w:rsidRDefault="00734227" w:rsidP="00734227">
      <w:pPr>
        <w:pStyle w:val="BodyText"/>
      </w:pPr>
    </w:p>
    <w:p w14:paraId="1F5BCE55" w14:textId="19B8F2BF" w:rsidR="006A5CC6" w:rsidRPr="00115FF0" w:rsidRDefault="009961D9" w:rsidP="006A5CC6">
      <w:pPr>
        <w:pStyle w:val="Heading2"/>
        <w:numPr>
          <w:ilvl w:val="0"/>
          <w:numId w:val="0"/>
        </w:numPr>
        <w:rPr>
          <w:noProof w:val="0"/>
        </w:rPr>
      </w:pPr>
      <w:bookmarkStart w:id="106" w:name="_Toc528756492"/>
      <w:r w:rsidRPr="00115FF0">
        <w:rPr>
          <w:noProof w:val="0"/>
        </w:rPr>
        <w:t>3.</w:t>
      </w:r>
      <w:r w:rsidR="00316BBC" w:rsidRPr="00115FF0">
        <w:rPr>
          <w:noProof w:val="0"/>
        </w:rPr>
        <w:t>25</w:t>
      </w:r>
      <w:r w:rsidR="006A5CC6" w:rsidRPr="00115FF0">
        <w:rPr>
          <w:noProof w:val="0"/>
        </w:rPr>
        <w:t xml:space="preserve"> </w:t>
      </w:r>
      <w:r w:rsidR="00AD7ADC" w:rsidRPr="00115FF0">
        <w:rPr>
          <w:noProof w:val="0"/>
        </w:rPr>
        <w:t>Patient Movement</w:t>
      </w:r>
      <w:r w:rsidR="009D4DC7" w:rsidRPr="00115FF0">
        <w:rPr>
          <w:noProof w:val="0"/>
        </w:rPr>
        <w:t xml:space="preserve"> [PCC-</w:t>
      </w:r>
      <w:r w:rsidR="00316BBC" w:rsidRPr="00115FF0">
        <w:rPr>
          <w:noProof w:val="0"/>
        </w:rPr>
        <w:t>25</w:t>
      </w:r>
      <w:r w:rsidR="009D4DC7" w:rsidRPr="00115FF0">
        <w:rPr>
          <w:noProof w:val="0"/>
        </w:rPr>
        <w:t>]</w:t>
      </w:r>
      <w:bookmarkEnd w:id="106"/>
    </w:p>
    <w:p w14:paraId="200756B1" w14:textId="6A4A6D45" w:rsidR="006A5CC6" w:rsidRPr="00115FF0" w:rsidRDefault="009961D9" w:rsidP="006A5CC6">
      <w:pPr>
        <w:pStyle w:val="Heading3"/>
        <w:numPr>
          <w:ilvl w:val="0"/>
          <w:numId w:val="0"/>
        </w:numPr>
        <w:rPr>
          <w:noProof w:val="0"/>
        </w:rPr>
      </w:pPr>
      <w:bookmarkStart w:id="107" w:name="_Toc528756493"/>
      <w:r w:rsidRPr="00115FF0">
        <w:rPr>
          <w:noProof w:val="0"/>
        </w:rPr>
        <w:t>3.</w:t>
      </w:r>
      <w:r w:rsidR="00316BBC" w:rsidRPr="00115FF0">
        <w:rPr>
          <w:noProof w:val="0"/>
        </w:rPr>
        <w:t>25</w:t>
      </w:r>
      <w:r w:rsidR="006A5CC6" w:rsidRPr="00115FF0">
        <w:rPr>
          <w:noProof w:val="0"/>
        </w:rPr>
        <w:t>.1 Scope</w:t>
      </w:r>
      <w:bookmarkEnd w:id="107"/>
    </w:p>
    <w:p w14:paraId="54958689" w14:textId="77777777" w:rsidR="006A5CC6" w:rsidRPr="00115FF0" w:rsidRDefault="006A5CC6" w:rsidP="006A5CC6">
      <w:pPr>
        <w:pStyle w:val="BodyText"/>
      </w:pPr>
      <w:r w:rsidRPr="00115FF0">
        <w:t xml:space="preserve">This transaction is used to </w:t>
      </w:r>
      <w:r w:rsidR="00BB0773" w:rsidRPr="00115FF0">
        <w:t>notify actors of patient movement from one location to another.</w:t>
      </w:r>
    </w:p>
    <w:p w14:paraId="0757257E" w14:textId="1ED82D1E" w:rsidR="009D4DC7" w:rsidRPr="00115FF0" w:rsidRDefault="009D4DC7" w:rsidP="009D4DC7">
      <w:pPr>
        <w:pStyle w:val="Heading3"/>
        <w:numPr>
          <w:ilvl w:val="0"/>
          <w:numId w:val="0"/>
        </w:numPr>
        <w:rPr>
          <w:noProof w:val="0"/>
        </w:rPr>
      </w:pPr>
      <w:bookmarkStart w:id="108" w:name="_Toc528756494"/>
      <w:r w:rsidRPr="00115FF0">
        <w:rPr>
          <w:noProof w:val="0"/>
        </w:rPr>
        <w:lastRenderedPageBreak/>
        <w:t>3.</w:t>
      </w:r>
      <w:r w:rsidR="00316BBC" w:rsidRPr="00115FF0">
        <w:rPr>
          <w:noProof w:val="0"/>
        </w:rPr>
        <w:t>25</w:t>
      </w:r>
      <w:r w:rsidRPr="00115FF0">
        <w:rPr>
          <w:noProof w:val="0"/>
        </w:rPr>
        <w:t>.2 Actor Roles</w:t>
      </w:r>
      <w:bookmarkEnd w:id="108"/>
    </w:p>
    <w:p w14:paraId="3545FF95" w14:textId="11C63B23" w:rsidR="009D4DC7" w:rsidRPr="00115FF0" w:rsidRDefault="0011208B" w:rsidP="009D4DC7">
      <w:pPr>
        <w:pStyle w:val="BodyText"/>
        <w:jc w:val="center"/>
      </w:pPr>
      <w:r w:rsidRPr="00115FF0">
        <w:rPr>
          <w:noProof/>
        </w:rPr>
        <mc:AlternateContent>
          <mc:Choice Requires="wpc">
            <w:drawing>
              <wp:inline distT="0" distB="0" distL="0" distR="0" wp14:anchorId="3E6A4003" wp14:editId="4231F664">
                <wp:extent cx="3726180" cy="1539240"/>
                <wp:effectExtent l="3810" t="0" r="3810" b="3810"/>
                <wp:docPr id="269" name="Canvas 2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Oval 271"/>
                        <wps:cNvSpPr>
                          <a:spLocks noChangeArrowheads="1"/>
                        </wps:cNvSpPr>
                        <wps:spPr bwMode="auto">
                          <a:xfrm>
                            <a:off x="828675" y="918845"/>
                            <a:ext cx="1504950" cy="477520"/>
                          </a:xfrm>
                          <a:prstGeom prst="ellipse">
                            <a:avLst/>
                          </a:prstGeom>
                          <a:solidFill>
                            <a:srgbClr val="FFFFFF"/>
                          </a:solidFill>
                          <a:ln w="9525">
                            <a:solidFill>
                              <a:srgbClr val="000000"/>
                            </a:solidFill>
                            <a:round/>
                            <a:headEnd/>
                            <a:tailEnd/>
                          </a:ln>
                        </wps:spPr>
                        <wps:txbx>
                          <w:txbxContent>
                            <w:p w14:paraId="554124FA" w14:textId="30F0CC35" w:rsidR="00081921" w:rsidRDefault="00081921" w:rsidP="00BB0773">
                              <w:pPr>
                                <w:spacing w:before="0"/>
                                <w:jc w:val="center"/>
                                <w:rPr>
                                  <w:sz w:val="18"/>
                                </w:rPr>
                              </w:pPr>
                              <w:r>
                                <w:rPr>
                                  <w:sz w:val="18"/>
                                </w:rPr>
                                <w:t>Patient Movement [PCC-25]</w:t>
                              </w:r>
                            </w:p>
                          </w:txbxContent>
                        </wps:txbx>
                        <wps:bodyPr rot="0" vert="horz" wrap="square" lIns="0" tIns="9144" rIns="0" bIns="9144" anchor="t" anchorCtr="0" upright="1">
                          <a:noAutofit/>
                        </wps:bodyPr>
                      </wps:wsp>
                      <wps:wsp>
                        <wps:cNvPr id="3" name="Text Box 272"/>
                        <wps:cNvSpPr txBox="1">
                          <a:spLocks noChangeArrowheads="1"/>
                        </wps:cNvSpPr>
                        <wps:spPr bwMode="auto">
                          <a:xfrm>
                            <a:off x="171450" y="168275"/>
                            <a:ext cx="1085850" cy="457200"/>
                          </a:xfrm>
                          <a:prstGeom prst="rect">
                            <a:avLst/>
                          </a:prstGeom>
                          <a:solidFill>
                            <a:srgbClr val="FFFFFF"/>
                          </a:solidFill>
                          <a:ln w="9525">
                            <a:solidFill>
                              <a:srgbClr val="000000"/>
                            </a:solidFill>
                            <a:miter lim="800000"/>
                            <a:headEnd/>
                            <a:tailEnd/>
                          </a:ln>
                        </wps:spPr>
                        <wps:txbx>
                          <w:txbxContent>
                            <w:p w14:paraId="28995E97" w14:textId="322CBB67" w:rsidR="00081921" w:rsidRPr="00AD7ADC" w:rsidRDefault="00081921" w:rsidP="00AD7ADC">
                              <w:pPr>
                                <w:spacing w:before="0"/>
                                <w:jc w:val="center"/>
                                <w:rPr>
                                  <w:sz w:val="16"/>
                                </w:rPr>
                              </w:pPr>
                              <w:r w:rsidRPr="00AD7ADC">
                                <w:rPr>
                                  <w:sz w:val="16"/>
                                </w:rPr>
                                <w:t>Emergency Department Information System</w:t>
                              </w:r>
                            </w:p>
                          </w:txbxContent>
                        </wps:txbx>
                        <wps:bodyPr rot="0" vert="horz" wrap="square" lIns="91440" tIns="45720" rIns="91440" bIns="45720" anchor="t" anchorCtr="0" upright="1">
                          <a:noAutofit/>
                        </wps:bodyPr>
                      </wps:wsp>
                      <wps:wsp>
                        <wps:cNvPr id="4" name="Line 273"/>
                        <wps:cNvCnPr>
                          <a:cxnSpLocks noChangeShapeType="1"/>
                        </wps:cNvCnPr>
                        <wps:spPr bwMode="auto">
                          <a:xfrm>
                            <a:off x="1086485" y="625475"/>
                            <a:ext cx="170815" cy="2933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74"/>
                        <wps:cNvSpPr txBox="1">
                          <a:spLocks noChangeArrowheads="1"/>
                        </wps:cNvSpPr>
                        <wps:spPr bwMode="auto">
                          <a:xfrm>
                            <a:off x="2333625" y="168275"/>
                            <a:ext cx="1323975" cy="457200"/>
                          </a:xfrm>
                          <a:prstGeom prst="rect">
                            <a:avLst/>
                          </a:prstGeom>
                          <a:solidFill>
                            <a:srgbClr val="FFFFFF"/>
                          </a:solidFill>
                          <a:ln w="9525">
                            <a:solidFill>
                              <a:srgbClr val="000000"/>
                            </a:solidFill>
                            <a:miter lim="800000"/>
                            <a:headEnd/>
                            <a:tailEnd/>
                          </a:ln>
                        </wps:spPr>
                        <wps:txbx>
                          <w:txbxContent>
                            <w:p w14:paraId="349378D0" w14:textId="60459EF7" w:rsidR="00081921" w:rsidRDefault="00081921" w:rsidP="009D4DC7">
                              <w:pPr>
                                <w:rPr>
                                  <w:sz w:val="18"/>
                                </w:rPr>
                              </w:pPr>
                              <w:r>
                                <w:rPr>
                                  <w:sz w:val="18"/>
                                </w:rPr>
                                <w:t>Bed Manager</w:t>
                              </w:r>
                            </w:p>
                          </w:txbxContent>
                        </wps:txbx>
                        <wps:bodyPr rot="0" vert="horz" wrap="square" lIns="91440" tIns="45720" rIns="91440" bIns="45720" anchor="t" anchorCtr="0" upright="1">
                          <a:noAutofit/>
                        </wps:bodyPr>
                      </wps:wsp>
                      <wps:wsp>
                        <wps:cNvPr id="6" name="Line 275"/>
                        <wps:cNvCnPr>
                          <a:cxnSpLocks noChangeShapeType="1"/>
                        </wps:cNvCnPr>
                        <wps:spPr bwMode="auto">
                          <a:xfrm flipH="1">
                            <a:off x="2057400" y="625475"/>
                            <a:ext cx="590550" cy="3409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276"/>
                        <wps:cNvSpPr txBox="1">
                          <a:spLocks noChangeArrowheads="1"/>
                        </wps:cNvSpPr>
                        <wps:spPr bwMode="auto">
                          <a:xfrm>
                            <a:off x="1371600" y="168275"/>
                            <a:ext cx="914400" cy="457200"/>
                          </a:xfrm>
                          <a:prstGeom prst="rect">
                            <a:avLst/>
                          </a:prstGeom>
                          <a:solidFill>
                            <a:srgbClr val="FFFFFF"/>
                          </a:solidFill>
                          <a:ln w="9525">
                            <a:solidFill>
                              <a:srgbClr val="000000"/>
                            </a:solidFill>
                            <a:miter lim="800000"/>
                            <a:headEnd/>
                            <a:tailEnd/>
                          </a:ln>
                        </wps:spPr>
                        <wps:txbx>
                          <w:txbxContent>
                            <w:p w14:paraId="74FE6A2F" w14:textId="65D47CE0" w:rsidR="00081921" w:rsidRDefault="00081921" w:rsidP="009D4DC7">
                              <w:pPr>
                                <w:rPr>
                                  <w:sz w:val="18"/>
                                </w:rPr>
                              </w:pPr>
                              <w:r>
                                <w:rPr>
                                  <w:sz w:val="18"/>
                                </w:rPr>
                                <w:t>Tracker</w:t>
                              </w:r>
                            </w:p>
                          </w:txbxContent>
                        </wps:txbx>
                        <wps:bodyPr rot="0" vert="horz" wrap="square" lIns="91440" tIns="45720" rIns="91440" bIns="45720" anchor="t" anchorCtr="0" upright="1">
                          <a:noAutofit/>
                        </wps:bodyPr>
                      </wps:wsp>
                      <wps:wsp>
                        <wps:cNvPr id="8" name="AutoShape 277"/>
                        <wps:cNvCnPr>
                          <a:cxnSpLocks noChangeShapeType="1"/>
                          <a:stCxn id="7" idx="2"/>
                          <a:endCxn id="2" idx="0"/>
                        </wps:cNvCnPr>
                        <wps:spPr bwMode="auto">
                          <a:xfrm flipH="1">
                            <a:off x="1581150" y="625475"/>
                            <a:ext cx="247650" cy="293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E6A4003" id="Canvas 269" o:spid="_x0000_s118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">
                <v:shape id="_x0000_s1183" type="#_x0000_t75" style="position:absolute;width:37261;height:15392;visibility:visible;mso-wrap-style:square">
                  <v:fill o:detectmouseclick="t"/>
                  <v:path o:connecttype="none"/>
                </v:shape>
                <v:oval id="Oval 271" o:spid="_x0000_s1184" style="position:absolute;left:8286;top:9188;width:15050;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">
                  <v:textbox inset="0,.72pt,0,.72pt">
                    <w:txbxContent>
                      <w:p w14:paraId="554124FA" w14:textId="30F0CC35" w:rsidR="00081921" w:rsidRDefault="00081921" w:rsidP="00BB0773">
                        <w:pPr>
                          <w:spacing w:before="0"/>
                          <w:jc w:val="center"/>
                          <w:rPr>
                            <w:sz w:val="18"/>
                          </w:rPr>
                        </w:pPr>
                        <w:r>
                          <w:rPr>
                            <w:sz w:val="18"/>
                          </w:rPr>
                          <w:t>Patient Movement [PCC-25]</w:t>
                        </w:r>
                      </w:p>
                    </w:txbxContent>
                  </v:textbox>
                </v:oval>
                <v:shape id="Text Box 272" o:spid="_x0000_s1185" type="#_x0000_t202" style="position:absolute;left:1714;top:1682;width:108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28995E97" w14:textId="322CBB67" w:rsidR="00081921" w:rsidRPr="00AD7ADC" w:rsidRDefault="00081921" w:rsidP="00AD7ADC">
                        <w:pPr>
                          <w:spacing w:before="0"/>
                          <w:jc w:val="center"/>
                          <w:rPr>
                            <w:sz w:val="16"/>
                          </w:rPr>
                        </w:pPr>
                        <w:r w:rsidRPr="00AD7ADC">
                          <w:rPr>
                            <w:sz w:val="16"/>
                          </w:rPr>
                          <w:t>Emergency Department Information System</w:t>
                        </w:r>
                      </w:p>
                    </w:txbxContent>
                  </v:textbox>
                </v:shape>
                <v:line id="Line 273" o:spid="_x0000_s1186" style="position:absolute;visibility:visible;mso-wrap-style:square" from="10864,6254" to="12573,9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 id="Text Box 274" o:spid="_x0000_s1187" type="#_x0000_t202" style="position:absolute;left:23336;top:1682;width:1324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349378D0" w14:textId="60459EF7" w:rsidR="00081921" w:rsidRDefault="00081921" w:rsidP="009D4DC7">
                        <w:pPr>
                          <w:rPr>
                            <w:sz w:val="18"/>
                          </w:rPr>
                        </w:pPr>
                        <w:r>
                          <w:rPr>
                            <w:sz w:val="18"/>
                          </w:rPr>
                          <w:t>Bed Manager</w:t>
                        </w:r>
                      </w:p>
                    </w:txbxContent>
                  </v:textbox>
                </v:shape>
                <v:line id="Line 275" o:spid="_x0000_s1188" style="position:absolute;flip:x;visibility:visible;mso-wrap-style:square" from="20574,6254" to="26479,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"/>
                <v:shape id="Text Box 276" o:spid="_x0000_s1189" type="#_x0000_t202" style="position:absolute;left:13716;top:1682;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74FE6A2F" w14:textId="65D47CE0" w:rsidR="00081921" w:rsidRDefault="00081921" w:rsidP="009D4DC7">
                        <w:pPr>
                          <w:rPr>
                            <w:sz w:val="18"/>
                          </w:rPr>
                        </w:pPr>
                        <w:r>
                          <w:rPr>
                            <w:sz w:val="18"/>
                          </w:rPr>
                          <w:t>Tracker</w:t>
                        </w:r>
                      </w:p>
                    </w:txbxContent>
                  </v:textbox>
                </v:shape>
                <v:shape id="AutoShape 277" o:spid="_x0000_s1190" type="#_x0000_t32" style="position:absolute;left:15811;top:6254;width:2477;height:2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"/>
                <w10:anchorlock/>
              </v:group>
            </w:pict>
          </mc:Fallback>
        </mc:AlternateContent>
      </w:r>
    </w:p>
    <w:p w14:paraId="596AC26E" w14:textId="6491F2D3" w:rsidR="009D4DC7" w:rsidRPr="00115FF0" w:rsidRDefault="009D4DC7" w:rsidP="009D4DC7">
      <w:pPr>
        <w:pStyle w:val="FigureTitle"/>
      </w:pPr>
      <w:r w:rsidRPr="00115FF0">
        <w:t>Figure 3.</w:t>
      </w:r>
      <w:r w:rsidR="00316BBC" w:rsidRPr="00115FF0">
        <w:t>25</w:t>
      </w:r>
      <w:r w:rsidRPr="00115FF0">
        <w:t>.2-1: Use Case Diagram</w:t>
      </w:r>
    </w:p>
    <w:p w14:paraId="16A578CF" w14:textId="5D0137C6" w:rsidR="009D4DC7" w:rsidRPr="00115FF0" w:rsidRDefault="009D4DC7" w:rsidP="009D4DC7">
      <w:pPr>
        <w:pStyle w:val="TableTitle"/>
      </w:pPr>
      <w:r w:rsidRPr="00115FF0">
        <w:t>Table 3.</w:t>
      </w:r>
      <w:r w:rsidR="00316BBC" w:rsidRPr="00115FF0">
        <w:t>25</w:t>
      </w:r>
      <w:r w:rsidRPr="00115FF0">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4DC7" w:rsidRPr="00115FF0" w14:paraId="280D40A4" w14:textId="77777777" w:rsidTr="00BA0AC9">
        <w:tc>
          <w:tcPr>
            <w:tcW w:w="1008" w:type="dxa"/>
            <w:shd w:val="clear" w:color="auto" w:fill="auto"/>
          </w:tcPr>
          <w:p w14:paraId="6518492E" w14:textId="77777777" w:rsidR="009D4DC7" w:rsidRPr="00115FF0" w:rsidRDefault="009D4DC7" w:rsidP="00BA0AC9">
            <w:pPr>
              <w:pStyle w:val="BodyText"/>
              <w:rPr>
                <w:b/>
              </w:rPr>
            </w:pPr>
            <w:r w:rsidRPr="00115FF0">
              <w:rPr>
                <w:b/>
              </w:rPr>
              <w:t>Actor:</w:t>
            </w:r>
          </w:p>
        </w:tc>
        <w:tc>
          <w:tcPr>
            <w:tcW w:w="8568" w:type="dxa"/>
            <w:shd w:val="clear" w:color="auto" w:fill="auto"/>
          </w:tcPr>
          <w:p w14:paraId="6FBC5B73" w14:textId="77777777" w:rsidR="009D4DC7" w:rsidRPr="00115FF0" w:rsidRDefault="00AD7ADC" w:rsidP="00BA0AC9">
            <w:pPr>
              <w:pStyle w:val="BodyText"/>
            </w:pPr>
            <w:r w:rsidRPr="00115FF0">
              <w:t>Emergency Department Information System</w:t>
            </w:r>
          </w:p>
        </w:tc>
      </w:tr>
      <w:tr w:rsidR="009D4DC7" w:rsidRPr="00115FF0" w14:paraId="3907F86A" w14:textId="77777777" w:rsidTr="00BA0AC9">
        <w:tc>
          <w:tcPr>
            <w:tcW w:w="1008" w:type="dxa"/>
            <w:shd w:val="clear" w:color="auto" w:fill="auto"/>
          </w:tcPr>
          <w:p w14:paraId="1F75A2C8" w14:textId="77777777" w:rsidR="009D4DC7" w:rsidRPr="00115FF0" w:rsidRDefault="009D4DC7" w:rsidP="00BB0773">
            <w:pPr>
              <w:pStyle w:val="BodyText"/>
              <w:jc w:val="right"/>
              <w:rPr>
                <w:b/>
              </w:rPr>
            </w:pPr>
            <w:r w:rsidRPr="00115FF0">
              <w:rPr>
                <w:b/>
              </w:rPr>
              <w:t>Role:</w:t>
            </w:r>
          </w:p>
        </w:tc>
        <w:tc>
          <w:tcPr>
            <w:tcW w:w="8568" w:type="dxa"/>
            <w:shd w:val="clear" w:color="auto" w:fill="auto"/>
          </w:tcPr>
          <w:p w14:paraId="7EF285E7" w14:textId="77777777" w:rsidR="009D4DC7" w:rsidRPr="00115FF0" w:rsidRDefault="00BB0773" w:rsidP="00BB0773">
            <w:pPr>
              <w:pStyle w:val="BodyText"/>
            </w:pPr>
            <w:r w:rsidRPr="00115FF0">
              <w:t>Patient Encounter Supplier</w:t>
            </w:r>
          </w:p>
        </w:tc>
      </w:tr>
      <w:tr w:rsidR="00BB0773" w:rsidRPr="00115FF0" w14:paraId="37EF623E" w14:textId="77777777" w:rsidTr="00BA0AC9">
        <w:tc>
          <w:tcPr>
            <w:tcW w:w="1008" w:type="dxa"/>
            <w:shd w:val="clear" w:color="auto" w:fill="auto"/>
          </w:tcPr>
          <w:p w14:paraId="01D1B9FA" w14:textId="77777777" w:rsidR="00BB0773" w:rsidRPr="00115FF0" w:rsidRDefault="00BB0773" w:rsidP="00803473">
            <w:pPr>
              <w:pStyle w:val="BodyText"/>
              <w:jc w:val="right"/>
              <w:rPr>
                <w:b/>
              </w:rPr>
            </w:pPr>
            <w:r w:rsidRPr="00115FF0">
              <w:rPr>
                <w:b/>
              </w:rPr>
              <w:t>Role:</w:t>
            </w:r>
          </w:p>
        </w:tc>
        <w:tc>
          <w:tcPr>
            <w:tcW w:w="8568" w:type="dxa"/>
            <w:shd w:val="clear" w:color="auto" w:fill="auto"/>
          </w:tcPr>
          <w:p w14:paraId="65D85986" w14:textId="77777777" w:rsidR="00BB0773" w:rsidRPr="00115FF0" w:rsidRDefault="00BB0773" w:rsidP="00803473">
            <w:pPr>
              <w:pStyle w:val="BodyText"/>
            </w:pPr>
            <w:r w:rsidRPr="00115FF0">
              <w:t>Patient Encounter Consumer</w:t>
            </w:r>
          </w:p>
        </w:tc>
      </w:tr>
      <w:tr w:rsidR="00BB0773" w:rsidRPr="00115FF0" w14:paraId="43E1E4EA" w14:textId="77777777" w:rsidTr="00BA0AC9">
        <w:tc>
          <w:tcPr>
            <w:tcW w:w="1008" w:type="dxa"/>
            <w:shd w:val="clear" w:color="auto" w:fill="auto"/>
          </w:tcPr>
          <w:p w14:paraId="7598B8F7" w14:textId="77777777" w:rsidR="00BB0773" w:rsidRPr="00115FF0" w:rsidRDefault="00BB0773" w:rsidP="00BA0AC9">
            <w:pPr>
              <w:pStyle w:val="BodyText"/>
              <w:rPr>
                <w:b/>
              </w:rPr>
            </w:pPr>
            <w:r w:rsidRPr="00115FF0">
              <w:rPr>
                <w:b/>
              </w:rPr>
              <w:t>Actor:</w:t>
            </w:r>
          </w:p>
        </w:tc>
        <w:tc>
          <w:tcPr>
            <w:tcW w:w="8568" w:type="dxa"/>
            <w:shd w:val="clear" w:color="auto" w:fill="auto"/>
          </w:tcPr>
          <w:p w14:paraId="7EFCD0C4" w14:textId="77777777" w:rsidR="00BB0773" w:rsidRPr="00115FF0" w:rsidRDefault="003D5823" w:rsidP="00BA0AC9">
            <w:pPr>
              <w:pStyle w:val="BodyText"/>
            </w:pPr>
            <w:r w:rsidRPr="00115FF0">
              <w:t>Tracker</w:t>
            </w:r>
          </w:p>
        </w:tc>
      </w:tr>
      <w:tr w:rsidR="00BB0773" w:rsidRPr="00115FF0" w14:paraId="7FE2B622" w14:textId="77777777" w:rsidTr="00BA0AC9">
        <w:tc>
          <w:tcPr>
            <w:tcW w:w="1008" w:type="dxa"/>
            <w:shd w:val="clear" w:color="auto" w:fill="auto"/>
          </w:tcPr>
          <w:p w14:paraId="4C17CCA2" w14:textId="77777777" w:rsidR="00BB0773" w:rsidRPr="00115FF0" w:rsidRDefault="00BB0773" w:rsidP="00AD7ADC">
            <w:pPr>
              <w:pStyle w:val="BodyText"/>
              <w:jc w:val="right"/>
              <w:rPr>
                <w:b/>
              </w:rPr>
            </w:pPr>
            <w:r w:rsidRPr="00115FF0">
              <w:rPr>
                <w:b/>
              </w:rPr>
              <w:t>Role:</w:t>
            </w:r>
          </w:p>
        </w:tc>
        <w:tc>
          <w:tcPr>
            <w:tcW w:w="8568" w:type="dxa"/>
            <w:shd w:val="clear" w:color="auto" w:fill="auto"/>
          </w:tcPr>
          <w:p w14:paraId="481244B5" w14:textId="77777777" w:rsidR="00BB0773" w:rsidRPr="00115FF0" w:rsidRDefault="00BB0773" w:rsidP="00BA0AC9">
            <w:pPr>
              <w:pStyle w:val="BodyText"/>
            </w:pPr>
            <w:r w:rsidRPr="00115FF0">
              <w:t>Patient Encounter Consumer</w:t>
            </w:r>
          </w:p>
        </w:tc>
      </w:tr>
      <w:tr w:rsidR="00BB0773" w:rsidRPr="00115FF0" w14:paraId="197D16B0" w14:textId="77777777" w:rsidTr="00BA0AC9">
        <w:tc>
          <w:tcPr>
            <w:tcW w:w="1008" w:type="dxa"/>
            <w:shd w:val="clear" w:color="auto" w:fill="auto"/>
          </w:tcPr>
          <w:p w14:paraId="37722326" w14:textId="77777777" w:rsidR="00BB0773" w:rsidRPr="00115FF0" w:rsidRDefault="00BB0773" w:rsidP="00BA0AC9">
            <w:pPr>
              <w:pStyle w:val="BodyText"/>
              <w:rPr>
                <w:b/>
              </w:rPr>
            </w:pPr>
            <w:r w:rsidRPr="00115FF0">
              <w:rPr>
                <w:b/>
              </w:rPr>
              <w:t>Actor:</w:t>
            </w:r>
          </w:p>
        </w:tc>
        <w:tc>
          <w:tcPr>
            <w:tcW w:w="8568" w:type="dxa"/>
            <w:shd w:val="clear" w:color="auto" w:fill="auto"/>
          </w:tcPr>
          <w:p w14:paraId="30BB38C1" w14:textId="77777777" w:rsidR="00BB0773" w:rsidRPr="00115FF0" w:rsidRDefault="00BB0773" w:rsidP="00BA0AC9">
            <w:pPr>
              <w:pStyle w:val="BodyText"/>
            </w:pPr>
            <w:r w:rsidRPr="00115FF0">
              <w:t>Bed Manager</w:t>
            </w:r>
          </w:p>
        </w:tc>
      </w:tr>
      <w:tr w:rsidR="00BB0773" w:rsidRPr="00115FF0" w14:paraId="75370DB2" w14:textId="77777777" w:rsidTr="00BA0AC9">
        <w:tc>
          <w:tcPr>
            <w:tcW w:w="1008" w:type="dxa"/>
            <w:shd w:val="clear" w:color="auto" w:fill="auto"/>
          </w:tcPr>
          <w:p w14:paraId="6EDC17DB" w14:textId="77777777" w:rsidR="00BB0773" w:rsidRPr="00115FF0" w:rsidRDefault="00BB0773" w:rsidP="00AD7ADC">
            <w:pPr>
              <w:pStyle w:val="BodyText"/>
              <w:jc w:val="right"/>
              <w:rPr>
                <w:b/>
              </w:rPr>
            </w:pPr>
            <w:r w:rsidRPr="00115FF0">
              <w:rPr>
                <w:b/>
              </w:rPr>
              <w:t>Role:</w:t>
            </w:r>
          </w:p>
        </w:tc>
        <w:tc>
          <w:tcPr>
            <w:tcW w:w="8568" w:type="dxa"/>
            <w:shd w:val="clear" w:color="auto" w:fill="auto"/>
          </w:tcPr>
          <w:p w14:paraId="0C8C1610" w14:textId="77777777" w:rsidR="00BB0773" w:rsidRPr="00115FF0" w:rsidRDefault="00BB0773" w:rsidP="00BB0773">
            <w:pPr>
              <w:pStyle w:val="BodyText"/>
            </w:pPr>
            <w:r w:rsidRPr="00115FF0">
              <w:t>Patient Encounter Consumer</w:t>
            </w:r>
          </w:p>
        </w:tc>
      </w:tr>
      <w:tr w:rsidR="00BB0773" w:rsidRPr="00115FF0" w14:paraId="2E4E25D6" w14:textId="77777777" w:rsidTr="00BA0AC9">
        <w:tc>
          <w:tcPr>
            <w:tcW w:w="1008" w:type="dxa"/>
            <w:shd w:val="clear" w:color="auto" w:fill="auto"/>
          </w:tcPr>
          <w:p w14:paraId="5C15541B" w14:textId="77777777" w:rsidR="00BB0773" w:rsidRPr="00115FF0" w:rsidRDefault="00BB0773" w:rsidP="00AD7ADC">
            <w:pPr>
              <w:pStyle w:val="BodyText"/>
              <w:jc w:val="right"/>
              <w:rPr>
                <w:b/>
              </w:rPr>
            </w:pPr>
            <w:r w:rsidRPr="00115FF0">
              <w:rPr>
                <w:b/>
              </w:rPr>
              <w:t>Role:</w:t>
            </w:r>
          </w:p>
        </w:tc>
        <w:tc>
          <w:tcPr>
            <w:tcW w:w="8568" w:type="dxa"/>
            <w:shd w:val="clear" w:color="auto" w:fill="auto"/>
          </w:tcPr>
          <w:p w14:paraId="3948861F" w14:textId="77777777" w:rsidR="00BB0773" w:rsidRPr="00115FF0" w:rsidRDefault="00BB0773" w:rsidP="00BB0773">
            <w:pPr>
              <w:pStyle w:val="BodyText"/>
            </w:pPr>
            <w:r w:rsidRPr="00115FF0">
              <w:t>Patient Encounter Supplier</w:t>
            </w:r>
          </w:p>
        </w:tc>
      </w:tr>
    </w:tbl>
    <w:p w14:paraId="070E3CAA" w14:textId="40429C36" w:rsidR="009D4DC7" w:rsidRPr="00115FF0" w:rsidRDefault="009D4DC7" w:rsidP="009D4DC7">
      <w:pPr>
        <w:pStyle w:val="Heading3"/>
        <w:numPr>
          <w:ilvl w:val="0"/>
          <w:numId w:val="0"/>
        </w:numPr>
        <w:rPr>
          <w:noProof w:val="0"/>
        </w:rPr>
      </w:pPr>
      <w:bookmarkStart w:id="109" w:name="_Toc528756495"/>
      <w:r w:rsidRPr="00115FF0">
        <w:rPr>
          <w:noProof w:val="0"/>
        </w:rPr>
        <w:t>3.</w:t>
      </w:r>
      <w:r w:rsidR="00316BBC" w:rsidRPr="00115FF0">
        <w:rPr>
          <w:noProof w:val="0"/>
        </w:rPr>
        <w:t>25</w:t>
      </w:r>
      <w:r w:rsidRPr="00115FF0">
        <w:rPr>
          <w:noProof w:val="0"/>
        </w:rPr>
        <w:t>.3 Referenced Standards</w:t>
      </w:r>
      <w:bookmarkEnd w:id="109"/>
    </w:p>
    <w:p w14:paraId="483A08E5" w14:textId="77777777" w:rsidR="009D4DC7" w:rsidRPr="00115FF0" w:rsidRDefault="009D4DC7" w:rsidP="009D4DC7">
      <w:pPr>
        <w:pStyle w:val="BodyText"/>
      </w:pPr>
      <w:r w:rsidRPr="00115FF0">
        <w:t>HL7 Version 2.5</w:t>
      </w:r>
    </w:p>
    <w:p w14:paraId="75740970" w14:textId="104F21D4" w:rsidR="006A5CC6" w:rsidRPr="00115FF0" w:rsidRDefault="009961D9" w:rsidP="006A5CC6">
      <w:pPr>
        <w:pStyle w:val="Heading3"/>
        <w:numPr>
          <w:ilvl w:val="0"/>
          <w:numId w:val="0"/>
        </w:numPr>
        <w:rPr>
          <w:noProof w:val="0"/>
        </w:rPr>
      </w:pPr>
      <w:bookmarkStart w:id="110" w:name="_Toc528756496"/>
      <w:r w:rsidRPr="00115FF0">
        <w:rPr>
          <w:noProof w:val="0"/>
        </w:rPr>
        <w:lastRenderedPageBreak/>
        <w:t>3.</w:t>
      </w:r>
      <w:r w:rsidR="00316BBC" w:rsidRPr="00115FF0">
        <w:rPr>
          <w:noProof w:val="0"/>
        </w:rPr>
        <w:t>25</w:t>
      </w:r>
      <w:r w:rsidR="006A5CC6" w:rsidRPr="00115FF0">
        <w:rPr>
          <w:noProof w:val="0"/>
        </w:rPr>
        <w:t>.4 Interaction Diagram</w:t>
      </w:r>
      <w:bookmarkEnd w:id="110"/>
    </w:p>
    <w:p w14:paraId="7F9AFC21" w14:textId="77777777" w:rsidR="00AD7ADC" w:rsidRPr="00115FF0" w:rsidRDefault="00603512" w:rsidP="00AD7ADC">
      <w:pPr>
        <w:jc w:val="center"/>
      </w:pPr>
      <w:r w:rsidRPr="00115FF0">
        <w:object w:dxaOrig="7198" w:dyaOrig="5398" w14:anchorId="1A723E37">
          <v:shape id="_x0000_i1025" type="#_x0000_t75" style="width:372.85pt;height:280.45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PowerPoint.Show.8" ShapeID="_x0000_i1025" DrawAspect="Content" ObjectID="_1602571576" r:id="rId19"/>
        </w:object>
      </w:r>
    </w:p>
    <w:p w14:paraId="77C7744C" w14:textId="77777777" w:rsidR="006A5CC6" w:rsidRPr="00115FF0" w:rsidRDefault="006A5CC6" w:rsidP="006A5CC6">
      <w:pPr>
        <w:pStyle w:val="BodyText"/>
      </w:pPr>
    </w:p>
    <w:p w14:paraId="39C5809F" w14:textId="6F2776D4" w:rsidR="006A5CC6" w:rsidRPr="00115FF0" w:rsidRDefault="009961D9" w:rsidP="006A5CC6">
      <w:pPr>
        <w:pStyle w:val="Heading4"/>
        <w:numPr>
          <w:ilvl w:val="0"/>
          <w:numId w:val="0"/>
        </w:numPr>
        <w:rPr>
          <w:noProof w:val="0"/>
        </w:rPr>
      </w:pPr>
      <w:bookmarkStart w:id="111" w:name="_Toc528756497"/>
      <w:r w:rsidRPr="00115FF0">
        <w:rPr>
          <w:noProof w:val="0"/>
        </w:rPr>
        <w:t>3.</w:t>
      </w:r>
      <w:r w:rsidR="00316BBC" w:rsidRPr="00115FF0">
        <w:rPr>
          <w:noProof w:val="0"/>
        </w:rPr>
        <w:t>25</w:t>
      </w:r>
      <w:r w:rsidR="006A5CC6" w:rsidRPr="00115FF0">
        <w:rPr>
          <w:noProof w:val="0"/>
        </w:rPr>
        <w:t xml:space="preserve">.4.1 </w:t>
      </w:r>
      <w:r w:rsidR="00BB0773" w:rsidRPr="00115FF0">
        <w:rPr>
          <w:noProof w:val="0"/>
        </w:rPr>
        <w:t>Patient Movement</w:t>
      </w:r>
      <w:bookmarkEnd w:id="111"/>
    </w:p>
    <w:p w14:paraId="68E414B9" w14:textId="58A5F7BD" w:rsidR="006A5CC6" w:rsidRPr="00115FF0" w:rsidRDefault="00BB0773" w:rsidP="00B70C36">
      <w:pPr>
        <w:pStyle w:val="BodyText"/>
      </w:pPr>
      <w:r w:rsidRPr="00115FF0">
        <w:t xml:space="preserve">The semantics, interactions, </w:t>
      </w:r>
      <w:r w:rsidR="003E59C0" w:rsidRPr="00115FF0">
        <w:t xml:space="preserve">and </w:t>
      </w:r>
      <w:r w:rsidRPr="00115FF0">
        <w:t xml:space="preserve">expected actions, of the Patient Movement messages are as specified in ITI TF 2b: 3.31.26-29 as described in the Patient Encounter Management </w:t>
      </w:r>
      <w:r w:rsidR="00AE0CE5">
        <w:t xml:space="preserve">[ITI-31] </w:t>
      </w:r>
      <w:r w:rsidRPr="00115FF0">
        <w:t>transaction.</w:t>
      </w:r>
    </w:p>
    <w:p w14:paraId="10FBE98E" w14:textId="0E2CB57F" w:rsidR="00BB0773" w:rsidRPr="00115FF0" w:rsidRDefault="00BB0773" w:rsidP="00BB0773">
      <w:pPr>
        <w:pStyle w:val="Heading3"/>
        <w:numPr>
          <w:ilvl w:val="0"/>
          <w:numId w:val="0"/>
        </w:numPr>
        <w:rPr>
          <w:noProof w:val="0"/>
        </w:rPr>
      </w:pPr>
      <w:bookmarkStart w:id="112" w:name="_Toc528756498"/>
      <w:r w:rsidRPr="00115FF0">
        <w:rPr>
          <w:noProof w:val="0"/>
        </w:rPr>
        <w:t>3.</w:t>
      </w:r>
      <w:r w:rsidR="00316BBC" w:rsidRPr="00115FF0">
        <w:rPr>
          <w:noProof w:val="0"/>
        </w:rPr>
        <w:t>25</w:t>
      </w:r>
      <w:r w:rsidRPr="00115FF0">
        <w:rPr>
          <w:noProof w:val="0"/>
        </w:rPr>
        <w:t>.5 Security Considerations</w:t>
      </w:r>
      <w:bookmarkEnd w:id="112"/>
    </w:p>
    <w:p w14:paraId="2B3BB917" w14:textId="7564C602" w:rsidR="00BB0773" w:rsidRPr="00115FF0" w:rsidRDefault="00BB0773" w:rsidP="00B70C36">
      <w:pPr>
        <w:pStyle w:val="BodyText"/>
      </w:pPr>
      <w:r w:rsidRPr="00115FF0">
        <w:t>ADT Messages used in this transaction are typically communicated within an institution</w:t>
      </w:r>
      <w:r w:rsidR="001A06CD" w:rsidRPr="00115FF0">
        <w:t xml:space="preserve">. </w:t>
      </w:r>
      <w:r w:rsidRPr="00115FF0">
        <w:t>The actors using this transaction may be grouped with a Secure Node or Secure Application Actor as defined in the IHE Audit Trail and Node Authentication (ATNA) Integration Profile to secure the communications.</w:t>
      </w:r>
    </w:p>
    <w:p w14:paraId="2D386C4A" w14:textId="5CAC1C3A" w:rsidR="00BB0773" w:rsidRPr="00115FF0" w:rsidRDefault="00BB0773" w:rsidP="00BB0773">
      <w:pPr>
        <w:pStyle w:val="Heading4"/>
        <w:numPr>
          <w:ilvl w:val="0"/>
          <w:numId w:val="0"/>
        </w:numPr>
        <w:rPr>
          <w:noProof w:val="0"/>
          <w:lang w:eastAsia="fr-FR"/>
        </w:rPr>
      </w:pPr>
      <w:bookmarkStart w:id="113" w:name="_Toc528756499"/>
      <w:r w:rsidRPr="00115FF0">
        <w:rPr>
          <w:noProof w:val="0"/>
          <w:lang w:eastAsia="fr-FR"/>
        </w:rPr>
        <w:t>3.</w:t>
      </w:r>
      <w:r w:rsidR="00316BBC" w:rsidRPr="00115FF0">
        <w:rPr>
          <w:noProof w:val="0"/>
          <w:lang w:eastAsia="fr-FR"/>
        </w:rPr>
        <w:t>25</w:t>
      </w:r>
      <w:r w:rsidRPr="00115FF0">
        <w:rPr>
          <w:noProof w:val="0"/>
          <w:lang w:eastAsia="fr-FR"/>
        </w:rPr>
        <w:t>.5.1 Security Audit Record</w:t>
      </w:r>
      <w:bookmarkEnd w:id="113"/>
    </w:p>
    <w:p w14:paraId="689F30EA" w14:textId="53563837" w:rsidR="00BB0773" w:rsidRPr="00115FF0" w:rsidRDefault="00BB0773" w:rsidP="00BB0773">
      <w:pPr>
        <w:pStyle w:val="BodyText"/>
        <w:rPr>
          <w:szCs w:val="24"/>
          <w:lang w:eastAsia="fr-FR"/>
        </w:rPr>
      </w:pPr>
      <w:r w:rsidRPr="00115FF0">
        <w:t>When grouped with the Secure Node or Secure Application Actor</w:t>
      </w:r>
      <w:r w:rsidR="001A06CD" w:rsidRPr="00115FF0">
        <w:t>s</w:t>
      </w:r>
      <w:r w:rsidRPr="00115FF0">
        <w:t xml:space="preserve"> from ATNA, actors in this profile must generate audit messages. </w:t>
      </w:r>
      <w:r w:rsidRPr="00115FF0">
        <w:rPr>
          <w:szCs w:val="24"/>
          <w:lang w:eastAsia="fr-FR"/>
        </w:rPr>
        <w:t>This transaction is to be audited as “Patient Care Episode” event, as defined in ITI TF-2a: Table 3.20.6-1. The following tables show items that are required to be part of the audit record for this transaction.</w:t>
      </w:r>
    </w:p>
    <w:p w14:paraId="3E247FA3" w14:textId="5E666222" w:rsidR="00BB0773" w:rsidRPr="00115FF0" w:rsidRDefault="00BB0773" w:rsidP="00BB0773">
      <w:pPr>
        <w:pStyle w:val="Heading5"/>
        <w:numPr>
          <w:ilvl w:val="0"/>
          <w:numId w:val="0"/>
        </w:numPr>
        <w:rPr>
          <w:noProof w:val="0"/>
        </w:rPr>
      </w:pPr>
      <w:bookmarkStart w:id="114" w:name="_Toc528756500"/>
      <w:r w:rsidRPr="00115FF0">
        <w:rPr>
          <w:noProof w:val="0"/>
        </w:rPr>
        <w:lastRenderedPageBreak/>
        <w:t>3.</w:t>
      </w:r>
      <w:r w:rsidR="00316BBC" w:rsidRPr="00115FF0">
        <w:rPr>
          <w:noProof w:val="0"/>
        </w:rPr>
        <w:t>25</w:t>
      </w:r>
      <w:r w:rsidRPr="00115FF0">
        <w:rPr>
          <w:noProof w:val="0"/>
        </w:rPr>
        <w:t>.5.1.1 Admission audit message</w:t>
      </w:r>
      <w:bookmarkEnd w:id="114"/>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B0773" w:rsidRPr="00115FF0" w14:paraId="4C5E9ED5" w14:textId="77777777" w:rsidTr="00662D38">
        <w:trPr>
          <w:cantSplit/>
        </w:trPr>
        <w:tc>
          <w:tcPr>
            <w:tcW w:w="1458" w:type="dxa"/>
            <w:textDirection w:val="btLr"/>
            <w:vAlign w:val="center"/>
          </w:tcPr>
          <w:p w14:paraId="19416902" w14:textId="77777777" w:rsidR="00BB0773" w:rsidRPr="00115FF0" w:rsidRDefault="00BB0773" w:rsidP="00803473">
            <w:pPr>
              <w:pStyle w:val="TableEntry"/>
            </w:pPr>
          </w:p>
        </w:tc>
        <w:tc>
          <w:tcPr>
            <w:tcW w:w="2610" w:type="dxa"/>
            <w:shd w:val="clear" w:color="auto" w:fill="D9D9D9"/>
            <w:vAlign w:val="center"/>
          </w:tcPr>
          <w:p w14:paraId="7D662E91" w14:textId="77777777" w:rsidR="00BB0773" w:rsidRPr="00115FF0" w:rsidRDefault="00BB0773" w:rsidP="00803473">
            <w:pPr>
              <w:pStyle w:val="TableEntryHeader"/>
            </w:pPr>
            <w:r w:rsidRPr="00115FF0">
              <w:t>Field Name</w:t>
            </w:r>
          </w:p>
        </w:tc>
        <w:tc>
          <w:tcPr>
            <w:tcW w:w="720" w:type="dxa"/>
            <w:shd w:val="clear" w:color="auto" w:fill="D9D9D9"/>
            <w:vAlign w:val="center"/>
          </w:tcPr>
          <w:p w14:paraId="54155D65" w14:textId="77777777" w:rsidR="00BB0773" w:rsidRPr="00115FF0" w:rsidRDefault="00BB0773" w:rsidP="00803473">
            <w:pPr>
              <w:pStyle w:val="TableEntryHeader"/>
            </w:pPr>
            <w:r w:rsidRPr="00115FF0">
              <w:t>Opt</w:t>
            </w:r>
          </w:p>
        </w:tc>
        <w:tc>
          <w:tcPr>
            <w:tcW w:w="4878" w:type="dxa"/>
            <w:shd w:val="clear" w:color="auto" w:fill="D9D9D9"/>
            <w:vAlign w:val="center"/>
          </w:tcPr>
          <w:p w14:paraId="52ACDB1C" w14:textId="77777777" w:rsidR="00BB0773" w:rsidRPr="00115FF0" w:rsidRDefault="00BB0773" w:rsidP="00803473">
            <w:pPr>
              <w:pStyle w:val="TableEntryHeader"/>
            </w:pPr>
            <w:r w:rsidRPr="00115FF0">
              <w:t>Value Constraints</w:t>
            </w:r>
          </w:p>
        </w:tc>
      </w:tr>
      <w:tr w:rsidR="00BB0773" w:rsidRPr="00115FF0" w14:paraId="70B3E36A" w14:textId="77777777" w:rsidTr="00803473">
        <w:trPr>
          <w:cantSplit/>
        </w:trPr>
        <w:tc>
          <w:tcPr>
            <w:tcW w:w="1458" w:type="dxa"/>
            <w:vMerge w:val="restart"/>
          </w:tcPr>
          <w:p w14:paraId="65002D2A" w14:textId="77777777" w:rsidR="00BB0773" w:rsidRPr="00115FF0" w:rsidRDefault="00BB0773" w:rsidP="00662D38">
            <w:pPr>
              <w:pStyle w:val="TableEntryHeader"/>
            </w:pPr>
            <w:r w:rsidRPr="00115FF0">
              <w:t>Event</w:t>
            </w:r>
          </w:p>
          <w:p w14:paraId="52D191A7" w14:textId="77777777" w:rsidR="00BB0773" w:rsidRPr="00365426" w:rsidRDefault="00BB0773" w:rsidP="00662D38">
            <w:pPr>
              <w:pStyle w:val="TableEntry"/>
              <w:jc w:val="center"/>
              <w:rPr>
                <w:bCs/>
                <w:sz w:val="12"/>
              </w:rPr>
            </w:pPr>
            <w:r w:rsidRPr="00365426">
              <w:rPr>
                <w:bCs/>
                <w:sz w:val="12"/>
              </w:rPr>
              <w:t>AuditMessage/</w:t>
            </w:r>
            <w:r w:rsidRPr="00365426">
              <w:rPr>
                <w:bCs/>
                <w:sz w:val="12"/>
              </w:rPr>
              <w:br/>
              <w:t>EventIdentification</w:t>
            </w:r>
          </w:p>
        </w:tc>
        <w:tc>
          <w:tcPr>
            <w:tcW w:w="2610" w:type="dxa"/>
            <w:vAlign w:val="center"/>
          </w:tcPr>
          <w:p w14:paraId="4CCD9500" w14:textId="77777777" w:rsidR="00BB0773" w:rsidRPr="00115FF0" w:rsidRDefault="00BB0773" w:rsidP="00803473">
            <w:pPr>
              <w:pStyle w:val="TableEntry"/>
              <w:rPr>
                <w:sz w:val="16"/>
              </w:rPr>
            </w:pPr>
            <w:r w:rsidRPr="00115FF0">
              <w:rPr>
                <w:sz w:val="16"/>
              </w:rPr>
              <w:t>EventID</w:t>
            </w:r>
          </w:p>
        </w:tc>
        <w:tc>
          <w:tcPr>
            <w:tcW w:w="720" w:type="dxa"/>
            <w:vAlign w:val="center"/>
          </w:tcPr>
          <w:p w14:paraId="05D9F8F8" w14:textId="77777777" w:rsidR="00BB0773" w:rsidRPr="00115FF0" w:rsidRDefault="00BB0773" w:rsidP="00803473">
            <w:pPr>
              <w:pStyle w:val="TableEntry"/>
              <w:jc w:val="center"/>
              <w:rPr>
                <w:sz w:val="16"/>
              </w:rPr>
            </w:pPr>
            <w:r w:rsidRPr="00115FF0">
              <w:rPr>
                <w:sz w:val="16"/>
              </w:rPr>
              <w:t>M</w:t>
            </w:r>
          </w:p>
        </w:tc>
        <w:tc>
          <w:tcPr>
            <w:tcW w:w="4878" w:type="dxa"/>
            <w:vAlign w:val="center"/>
          </w:tcPr>
          <w:p w14:paraId="1630FF03" w14:textId="77777777" w:rsidR="00BB0773" w:rsidRPr="00115FF0" w:rsidRDefault="00BB0773" w:rsidP="00803473">
            <w:pPr>
              <w:pStyle w:val="TableEntry"/>
              <w:rPr>
                <w:sz w:val="16"/>
              </w:rPr>
            </w:pPr>
            <w:r w:rsidRPr="00115FF0">
              <w:rPr>
                <w:sz w:val="16"/>
              </w:rPr>
              <w:t>EV(IHE0004, IHE, “Patient Care Episode”)</w:t>
            </w:r>
          </w:p>
        </w:tc>
      </w:tr>
      <w:tr w:rsidR="00BB0773" w:rsidRPr="00115FF0" w14:paraId="227E872B" w14:textId="77777777" w:rsidTr="00803473">
        <w:trPr>
          <w:cantSplit/>
        </w:trPr>
        <w:tc>
          <w:tcPr>
            <w:tcW w:w="1458" w:type="dxa"/>
            <w:vMerge/>
            <w:vAlign w:val="center"/>
          </w:tcPr>
          <w:p w14:paraId="402844BB" w14:textId="77777777" w:rsidR="00BB0773" w:rsidRPr="00115FF0" w:rsidRDefault="00BB0773" w:rsidP="00803473">
            <w:pPr>
              <w:pStyle w:val="TableLabel"/>
              <w:rPr>
                <w:noProof w:val="0"/>
                <w:sz w:val="16"/>
              </w:rPr>
            </w:pPr>
          </w:p>
        </w:tc>
        <w:tc>
          <w:tcPr>
            <w:tcW w:w="2610" w:type="dxa"/>
            <w:vAlign w:val="center"/>
          </w:tcPr>
          <w:p w14:paraId="63E19113" w14:textId="77777777" w:rsidR="00BB0773" w:rsidRPr="00115FF0" w:rsidRDefault="00BB0773" w:rsidP="00803473">
            <w:pPr>
              <w:pStyle w:val="TableEntry"/>
              <w:rPr>
                <w:sz w:val="16"/>
              </w:rPr>
            </w:pPr>
            <w:r w:rsidRPr="00115FF0">
              <w:rPr>
                <w:sz w:val="16"/>
              </w:rPr>
              <w:t>EventActionCode</w:t>
            </w:r>
          </w:p>
        </w:tc>
        <w:tc>
          <w:tcPr>
            <w:tcW w:w="720" w:type="dxa"/>
            <w:vAlign w:val="center"/>
          </w:tcPr>
          <w:p w14:paraId="5F876941" w14:textId="77777777" w:rsidR="00BB0773" w:rsidRPr="00115FF0" w:rsidRDefault="00BB0773" w:rsidP="00803473">
            <w:pPr>
              <w:pStyle w:val="TableEntry"/>
              <w:jc w:val="center"/>
              <w:rPr>
                <w:sz w:val="16"/>
              </w:rPr>
            </w:pPr>
            <w:r w:rsidRPr="00115FF0">
              <w:rPr>
                <w:sz w:val="16"/>
              </w:rPr>
              <w:t>M</w:t>
            </w:r>
          </w:p>
        </w:tc>
        <w:tc>
          <w:tcPr>
            <w:tcW w:w="4878" w:type="dxa"/>
            <w:vAlign w:val="center"/>
          </w:tcPr>
          <w:p w14:paraId="68DDDD45" w14:textId="77777777" w:rsidR="00BB0773" w:rsidRPr="00115FF0" w:rsidRDefault="00BB0773" w:rsidP="00BB0773">
            <w:pPr>
              <w:pStyle w:val="TableEntry"/>
              <w:rPr>
                <w:sz w:val="16"/>
              </w:rPr>
            </w:pPr>
            <w:r w:rsidRPr="00115FF0">
              <w:rPr>
                <w:sz w:val="16"/>
              </w:rPr>
              <w:t xml:space="preserve">“U” (update) </w:t>
            </w:r>
          </w:p>
        </w:tc>
      </w:tr>
      <w:tr w:rsidR="00BB0773" w:rsidRPr="00115FF0" w14:paraId="5CEA4728" w14:textId="77777777" w:rsidTr="00803473">
        <w:trPr>
          <w:cantSplit/>
        </w:trPr>
        <w:tc>
          <w:tcPr>
            <w:tcW w:w="1458" w:type="dxa"/>
            <w:vMerge/>
            <w:vAlign w:val="center"/>
          </w:tcPr>
          <w:p w14:paraId="6B14540F" w14:textId="77777777" w:rsidR="00BB0773" w:rsidRPr="00115FF0" w:rsidRDefault="00BB0773" w:rsidP="00803473">
            <w:pPr>
              <w:pStyle w:val="TableLabel"/>
              <w:rPr>
                <w:noProof w:val="0"/>
                <w:sz w:val="16"/>
              </w:rPr>
            </w:pPr>
          </w:p>
        </w:tc>
        <w:tc>
          <w:tcPr>
            <w:tcW w:w="2610" w:type="dxa"/>
            <w:vAlign w:val="center"/>
          </w:tcPr>
          <w:p w14:paraId="05E9C2AE" w14:textId="77777777" w:rsidR="00BB0773" w:rsidRPr="00115FF0" w:rsidRDefault="00BB0773" w:rsidP="00803473">
            <w:pPr>
              <w:pStyle w:val="TableEntry"/>
              <w:rPr>
                <w:i/>
                <w:iCs/>
                <w:sz w:val="16"/>
              </w:rPr>
            </w:pPr>
            <w:r w:rsidRPr="00115FF0">
              <w:rPr>
                <w:i/>
                <w:iCs/>
                <w:sz w:val="16"/>
              </w:rPr>
              <w:t>EventDateTime</w:t>
            </w:r>
          </w:p>
        </w:tc>
        <w:tc>
          <w:tcPr>
            <w:tcW w:w="720" w:type="dxa"/>
            <w:vAlign w:val="center"/>
          </w:tcPr>
          <w:p w14:paraId="73DE512B" w14:textId="77777777" w:rsidR="00BB0773" w:rsidRPr="00115FF0" w:rsidRDefault="00BB0773" w:rsidP="00803473">
            <w:pPr>
              <w:pStyle w:val="TableEntry"/>
              <w:jc w:val="center"/>
              <w:rPr>
                <w:i/>
                <w:iCs/>
                <w:sz w:val="16"/>
              </w:rPr>
            </w:pPr>
            <w:r w:rsidRPr="00115FF0">
              <w:rPr>
                <w:i/>
                <w:iCs/>
                <w:sz w:val="16"/>
              </w:rPr>
              <w:t>M</w:t>
            </w:r>
          </w:p>
        </w:tc>
        <w:tc>
          <w:tcPr>
            <w:tcW w:w="4878" w:type="dxa"/>
            <w:vAlign w:val="center"/>
          </w:tcPr>
          <w:p w14:paraId="32DCD529" w14:textId="77777777" w:rsidR="00BB0773" w:rsidRPr="00115FF0" w:rsidRDefault="00BB0773" w:rsidP="00803473">
            <w:pPr>
              <w:pStyle w:val="TableEntry"/>
              <w:rPr>
                <w:i/>
                <w:iCs/>
                <w:sz w:val="16"/>
              </w:rPr>
            </w:pPr>
            <w:r w:rsidRPr="00115FF0">
              <w:rPr>
                <w:i/>
                <w:iCs/>
                <w:sz w:val="16"/>
              </w:rPr>
              <w:t>not specialized</w:t>
            </w:r>
          </w:p>
        </w:tc>
      </w:tr>
      <w:tr w:rsidR="00BB0773" w:rsidRPr="00115FF0" w14:paraId="0B66ECBE" w14:textId="77777777" w:rsidTr="00803473">
        <w:trPr>
          <w:cantSplit/>
        </w:trPr>
        <w:tc>
          <w:tcPr>
            <w:tcW w:w="1458" w:type="dxa"/>
            <w:vMerge/>
            <w:vAlign w:val="center"/>
          </w:tcPr>
          <w:p w14:paraId="22B8AB64" w14:textId="77777777" w:rsidR="00BB0773" w:rsidRPr="00115FF0" w:rsidRDefault="00BB0773" w:rsidP="00803473">
            <w:pPr>
              <w:pStyle w:val="TableLabel"/>
              <w:rPr>
                <w:noProof w:val="0"/>
                <w:sz w:val="16"/>
              </w:rPr>
            </w:pPr>
          </w:p>
        </w:tc>
        <w:tc>
          <w:tcPr>
            <w:tcW w:w="2610" w:type="dxa"/>
            <w:vAlign w:val="center"/>
          </w:tcPr>
          <w:p w14:paraId="2193D759" w14:textId="77777777" w:rsidR="00BB0773" w:rsidRPr="00115FF0" w:rsidRDefault="00BB0773" w:rsidP="00803473">
            <w:pPr>
              <w:pStyle w:val="TableEntry"/>
              <w:rPr>
                <w:i/>
                <w:iCs/>
                <w:sz w:val="16"/>
              </w:rPr>
            </w:pPr>
            <w:r w:rsidRPr="00115FF0">
              <w:rPr>
                <w:i/>
                <w:iCs/>
                <w:sz w:val="16"/>
              </w:rPr>
              <w:t>EventOutcomeIndicator</w:t>
            </w:r>
          </w:p>
        </w:tc>
        <w:tc>
          <w:tcPr>
            <w:tcW w:w="720" w:type="dxa"/>
            <w:vAlign w:val="center"/>
          </w:tcPr>
          <w:p w14:paraId="3FB937C4" w14:textId="77777777" w:rsidR="00BB0773" w:rsidRPr="00115FF0" w:rsidRDefault="00BB0773" w:rsidP="00803473">
            <w:pPr>
              <w:pStyle w:val="TableEntry"/>
              <w:jc w:val="center"/>
              <w:rPr>
                <w:i/>
                <w:iCs/>
                <w:sz w:val="16"/>
              </w:rPr>
            </w:pPr>
            <w:r w:rsidRPr="00115FF0">
              <w:rPr>
                <w:i/>
                <w:iCs/>
                <w:sz w:val="16"/>
              </w:rPr>
              <w:t>M</w:t>
            </w:r>
          </w:p>
        </w:tc>
        <w:tc>
          <w:tcPr>
            <w:tcW w:w="4878" w:type="dxa"/>
            <w:vAlign w:val="center"/>
          </w:tcPr>
          <w:p w14:paraId="3F9D2A27" w14:textId="77777777" w:rsidR="00BB0773" w:rsidRPr="00115FF0" w:rsidRDefault="00BB0773" w:rsidP="00803473">
            <w:pPr>
              <w:pStyle w:val="TableEntry"/>
              <w:rPr>
                <w:i/>
                <w:iCs/>
                <w:sz w:val="16"/>
              </w:rPr>
            </w:pPr>
            <w:r w:rsidRPr="00115FF0">
              <w:rPr>
                <w:i/>
                <w:iCs/>
                <w:sz w:val="16"/>
              </w:rPr>
              <w:t>not specialized</w:t>
            </w:r>
          </w:p>
        </w:tc>
      </w:tr>
      <w:tr w:rsidR="00BB0773" w:rsidRPr="00115FF0" w14:paraId="7379F914" w14:textId="77777777" w:rsidTr="00803473">
        <w:trPr>
          <w:cantSplit/>
        </w:trPr>
        <w:tc>
          <w:tcPr>
            <w:tcW w:w="1458" w:type="dxa"/>
            <w:vMerge/>
            <w:vAlign w:val="center"/>
          </w:tcPr>
          <w:p w14:paraId="0694EEF2" w14:textId="77777777" w:rsidR="00BB0773" w:rsidRPr="00115FF0" w:rsidRDefault="00BB0773" w:rsidP="00803473">
            <w:pPr>
              <w:pStyle w:val="TableLabel"/>
              <w:rPr>
                <w:noProof w:val="0"/>
                <w:sz w:val="16"/>
              </w:rPr>
            </w:pPr>
          </w:p>
        </w:tc>
        <w:tc>
          <w:tcPr>
            <w:tcW w:w="2610" w:type="dxa"/>
            <w:vAlign w:val="center"/>
          </w:tcPr>
          <w:p w14:paraId="1A9F7D0D" w14:textId="77777777" w:rsidR="00BB0773" w:rsidRPr="00115FF0" w:rsidRDefault="00BB0773" w:rsidP="00803473">
            <w:pPr>
              <w:pStyle w:val="TableEntry"/>
              <w:rPr>
                <w:sz w:val="16"/>
              </w:rPr>
            </w:pPr>
            <w:r w:rsidRPr="00115FF0">
              <w:rPr>
                <w:sz w:val="16"/>
              </w:rPr>
              <w:t>EventTypeCode</w:t>
            </w:r>
          </w:p>
        </w:tc>
        <w:tc>
          <w:tcPr>
            <w:tcW w:w="720" w:type="dxa"/>
            <w:vAlign w:val="center"/>
          </w:tcPr>
          <w:p w14:paraId="738D2BF8" w14:textId="77777777" w:rsidR="00BB0773" w:rsidRPr="00115FF0" w:rsidRDefault="00BB0773" w:rsidP="00803473">
            <w:pPr>
              <w:pStyle w:val="TableEntry"/>
              <w:jc w:val="center"/>
              <w:rPr>
                <w:sz w:val="16"/>
              </w:rPr>
            </w:pPr>
            <w:r w:rsidRPr="00115FF0">
              <w:rPr>
                <w:sz w:val="16"/>
              </w:rPr>
              <w:t>M</w:t>
            </w:r>
          </w:p>
        </w:tc>
        <w:tc>
          <w:tcPr>
            <w:tcW w:w="4878" w:type="dxa"/>
            <w:vAlign w:val="center"/>
          </w:tcPr>
          <w:p w14:paraId="09DCB78B" w14:textId="1EBD7F27" w:rsidR="00BB0773" w:rsidRPr="00115FF0" w:rsidRDefault="00BB0773" w:rsidP="00803473">
            <w:pPr>
              <w:pStyle w:val="TableEntry"/>
              <w:rPr>
                <w:sz w:val="16"/>
              </w:rPr>
            </w:pPr>
            <w:r w:rsidRPr="00115FF0">
              <w:rPr>
                <w:sz w:val="16"/>
              </w:rPr>
              <w:t>EV(“PCC-</w:t>
            </w:r>
            <w:r w:rsidR="00316BBC" w:rsidRPr="00115FF0">
              <w:rPr>
                <w:sz w:val="16"/>
              </w:rPr>
              <w:t>24</w:t>
            </w:r>
            <w:r w:rsidRPr="00115FF0">
              <w:rPr>
                <w:sz w:val="16"/>
              </w:rPr>
              <w:t>”, “IHE Transactions”, “Patient Admission”)</w:t>
            </w:r>
          </w:p>
        </w:tc>
      </w:tr>
      <w:tr w:rsidR="00BB0773" w:rsidRPr="00115FF0" w14:paraId="4D4B1DF6" w14:textId="77777777" w:rsidTr="00803473">
        <w:trPr>
          <w:cantSplit/>
        </w:trPr>
        <w:tc>
          <w:tcPr>
            <w:tcW w:w="9666" w:type="dxa"/>
            <w:gridSpan w:val="4"/>
          </w:tcPr>
          <w:p w14:paraId="29556D34" w14:textId="77777777" w:rsidR="00BB0773" w:rsidRPr="00115FF0" w:rsidRDefault="00BB0773" w:rsidP="00662D38">
            <w:pPr>
              <w:pStyle w:val="TableEntry"/>
            </w:pPr>
            <w:r w:rsidRPr="00115FF0">
              <w:t>Source (Order Placer) (1)</w:t>
            </w:r>
          </w:p>
        </w:tc>
      </w:tr>
      <w:tr w:rsidR="00BB0773" w:rsidRPr="00115FF0" w14:paraId="2360B20F" w14:textId="77777777" w:rsidTr="00803473">
        <w:trPr>
          <w:cantSplit/>
        </w:trPr>
        <w:tc>
          <w:tcPr>
            <w:tcW w:w="9666" w:type="dxa"/>
            <w:gridSpan w:val="4"/>
          </w:tcPr>
          <w:p w14:paraId="55C93770" w14:textId="77777777" w:rsidR="00BB0773" w:rsidRPr="00115FF0" w:rsidRDefault="00BB0773" w:rsidP="00662D38">
            <w:pPr>
              <w:pStyle w:val="TableEntry"/>
            </w:pPr>
            <w:r w:rsidRPr="00115FF0">
              <w:t xml:space="preserve">Destination (Bed Manager or </w:t>
            </w:r>
            <w:r w:rsidR="003D5823" w:rsidRPr="00115FF0">
              <w:t>Tracker</w:t>
            </w:r>
            <w:r w:rsidRPr="00115FF0">
              <w:t xml:space="preserve"> or both) (1..*)</w:t>
            </w:r>
          </w:p>
        </w:tc>
      </w:tr>
      <w:tr w:rsidR="00BB0773" w:rsidRPr="00115FF0" w14:paraId="23133CEA" w14:textId="77777777" w:rsidTr="00803473">
        <w:trPr>
          <w:cantSplit/>
        </w:trPr>
        <w:tc>
          <w:tcPr>
            <w:tcW w:w="9666" w:type="dxa"/>
            <w:gridSpan w:val="4"/>
          </w:tcPr>
          <w:p w14:paraId="4F9BB247" w14:textId="77777777" w:rsidR="00BB0773" w:rsidRPr="00115FF0" w:rsidRDefault="00BB0773" w:rsidP="00662D38">
            <w:pPr>
              <w:pStyle w:val="TableEntry"/>
            </w:pPr>
            <w:r w:rsidRPr="00115FF0">
              <w:t>Audit Source (1)</w:t>
            </w:r>
          </w:p>
        </w:tc>
      </w:tr>
      <w:tr w:rsidR="00BB0773" w:rsidRPr="00115FF0" w14:paraId="161CBE05" w14:textId="77777777" w:rsidTr="00803473">
        <w:trPr>
          <w:cantSplit/>
        </w:trPr>
        <w:tc>
          <w:tcPr>
            <w:tcW w:w="9666" w:type="dxa"/>
            <w:gridSpan w:val="4"/>
          </w:tcPr>
          <w:p w14:paraId="34149ECC" w14:textId="77777777" w:rsidR="00BB0773" w:rsidRPr="00115FF0" w:rsidRDefault="00BB0773" w:rsidP="00662D38">
            <w:pPr>
              <w:pStyle w:val="TableEntry"/>
            </w:pPr>
            <w:r w:rsidRPr="00115FF0">
              <w:t>Patient (1)</w:t>
            </w:r>
          </w:p>
        </w:tc>
      </w:tr>
    </w:tbl>
    <w:p w14:paraId="67B28B59" w14:textId="77777777" w:rsidR="00BB0773" w:rsidRPr="00115FF0" w:rsidRDefault="00BB0773" w:rsidP="00BB0773">
      <w:pPr>
        <w:pStyle w:val="BodyText"/>
        <w:rPr>
          <w:i/>
        </w:rPr>
      </w:pPr>
      <w:r w:rsidRPr="00115FF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B0773" w:rsidRPr="00115FF0" w14:paraId="754DB5CA" w14:textId="77777777" w:rsidTr="00803473">
        <w:trPr>
          <w:cantSplit/>
        </w:trPr>
        <w:tc>
          <w:tcPr>
            <w:tcW w:w="1548" w:type="dxa"/>
            <w:vMerge w:val="restart"/>
          </w:tcPr>
          <w:p w14:paraId="4798C4C0" w14:textId="77777777" w:rsidR="00BB0773" w:rsidRPr="00115FF0" w:rsidRDefault="00BB0773" w:rsidP="00662D38">
            <w:pPr>
              <w:pStyle w:val="TableEntryHeader"/>
            </w:pPr>
            <w:r w:rsidRPr="00115FF0">
              <w:t>Source</w:t>
            </w:r>
          </w:p>
          <w:p w14:paraId="4AC0D769" w14:textId="77777777" w:rsidR="00BB0773" w:rsidRPr="00115FF0" w:rsidRDefault="00BB0773" w:rsidP="00662D38">
            <w:pPr>
              <w:pStyle w:val="TableEntry"/>
              <w:jc w:val="center"/>
              <w:rPr>
                <w:bCs/>
                <w:sz w:val="12"/>
              </w:rPr>
            </w:pPr>
            <w:r w:rsidRPr="00115FF0">
              <w:rPr>
                <w:bCs/>
                <w:sz w:val="12"/>
              </w:rPr>
              <w:t>AuditMessage/</w:t>
            </w:r>
            <w:r w:rsidRPr="00115FF0">
              <w:rPr>
                <w:bCs/>
                <w:sz w:val="12"/>
              </w:rPr>
              <w:br/>
              <w:t>ActiveParticipant</w:t>
            </w:r>
          </w:p>
        </w:tc>
        <w:tc>
          <w:tcPr>
            <w:tcW w:w="2520" w:type="dxa"/>
            <w:vAlign w:val="center"/>
          </w:tcPr>
          <w:p w14:paraId="6314B2EE" w14:textId="77777777" w:rsidR="00BB0773" w:rsidRPr="00115FF0" w:rsidRDefault="00BB0773" w:rsidP="00803473">
            <w:pPr>
              <w:pStyle w:val="TableEntry"/>
              <w:rPr>
                <w:i/>
                <w:sz w:val="16"/>
              </w:rPr>
            </w:pPr>
            <w:r w:rsidRPr="00115FF0">
              <w:rPr>
                <w:i/>
                <w:sz w:val="16"/>
              </w:rPr>
              <w:t>UserID</w:t>
            </w:r>
          </w:p>
        </w:tc>
        <w:tc>
          <w:tcPr>
            <w:tcW w:w="630" w:type="dxa"/>
            <w:vAlign w:val="center"/>
          </w:tcPr>
          <w:p w14:paraId="2C2141DC" w14:textId="77777777" w:rsidR="00BB0773" w:rsidRPr="00365426" w:rsidRDefault="00BB0773" w:rsidP="00662D38">
            <w:pPr>
              <w:pStyle w:val="TableEntry"/>
              <w:jc w:val="center"/>
              <w:rPr>
                <w:i/>
                <w:iCs/>
                <w:sz w:val="16"/>
              </w:rPr>
            </w:pPr>
            <w:r w:rsidRPr="00365426">
              <w:rPr>
                <w:i/>
                <w:iCs/>
                <w:sz w:val="16"/>
              </w:rPr>
              <w:t>U</w:t>
            </w:r>
          </w:p>
        </w:tc>
        <w:tc>
          <w:tcPr>
            <w:tcW w:w="4968" w:type="dxa"/>
            <w:vAlign w:val="center"/>
          </w:tcPr>
          <w:p w14:paraId="12E84FE5" w14:textId="77777777" w:rsidR="00BB0773" w:rsidRPr="00115FF0" w:rsidRDefault="00BB0773" w:rsidP="00803473">
            <w:pPr>
              <w:pStyle w:val="TableEntry"/>
              <w:keepNext/>
              <w:tabs>
                <w:tab w:val="num" w:pos="2160"/>
                <w:tab w:val="num" w:pos="2880"/>
                <w:tab w:val="num" w:pos="3600"/>
                <w:tab w:val="num" w:pos="4320"/>
                <w:tab w:val="num" w:pos="5040"/>
              </w:tabs>
              <w:outlineLvl w:val="5"/>
              <w:rPr>
                <w:i/>
                <w:sz w:val="16"/>
              </w:rPr>
            </w:pPr>
            <w:r w:rsidRPr="00115FF0">
              <w:rPr>
                <w:i/>
                <w:sz w:val="16"/>
              </w:rPr>
              <w:t>not specialized</w:t>
            </w:r>
          </w:p>
        </w:tc>
      </w:tr>
      <w:tr w:rsidR="00BB0773" w:rsidRPr="00115FF0" w14:paraId="3BBA59EE" w14:textId="77777777" w:rsidTr="00803473">
        <w:trPr>
          <w:cantSplit/>
        </w:trPr>
        <w:tc>
          <w:tcPr>
            <w:tcW w:w="1548" w:type="dxa"/>
            <w:vMerge/>
            <w:textDirection w:val="btLr"/>
            <w:vAlign w:val="center"/>
          </w:tcPr>
          <w:p w14:paraId="41441007" w14:textId="77777777" w:rsidR="00BB0773" w:rsidRPr="00115FF0" w:rsidRDefault="00BB0773" w:rsidP="00803473">
            <w:pPr>
              <w:pStyle w:val="TableLabel"/>
              <w:rPr>
                <w:rFonts w:ascii="Times New Roman" w:hAnsi="Times New Roman"/>
                <w:noProof w:val="0"/>
                <w:sz w:val="16"/>
              </w:rPr>
            </w:pPr>
          </w:p>
        </w:tc>
        <w:tc>
          <w:tcPr>
            <w:tcW w:w="2520" w:type="dxa"/>
            <w:vAlign w:val="center"/>
          </w:tcPr>
          <w:p w14:paraId="6B27A9F1" w14:textId="77777777" w:rsidR="00BB0773" w:rsidRPr="00115FF0" w:rsidRDefault="00BB0773" w:rsidP="00803473">
            <w:pPr>
              <w:pStyle w:val="TableEntry"/>
              <w:rPr>
                <w:sz w:val="16"/>
              </w:rPr>
            </w:pPr>
            <w:r w:rsidRPr="00115FF0">
              <w:rPr>
                <w:sz w:val="16"/>
              </w:rPr>
              <w:t>AlternativeUserID</w:t>
            </w:r>
          </w:p>
        </w:tc>
        <w:tc>
          <w:tcPr>
            <w:tcW w:w="630" w:type="dxa"/>
            <w:vAlign w:val="center"/>
          </w:tcPr>
          <w:p w14:paraId="6BAF74BD" w14:textId="77777777" w:rsidR="00BB0773" w:rsidRPr="00115FF0" w:rsidRDefault="00BB0773" w:rsidP="00803473">
            <w:pPr>
              <w:pStyle w:val="TableEntry"/>
              <w:jc w:val="center"/>
              <w:rPr>
                <w:sz w:val="16"/>
              </w:rPr>
            </w:pPr>
            <w:r w:rsidRPr="00115FF0">
              <w:rPr>
                <w:sz w:val="16"/>
              </w:rPr>
              <w:t>M</w:t>
            </w:r>
          </w:p>
        </w:tc>
        <w:tc>
          <w:tcPr>
            <w:tcW w:w="4968" w:type="dxa"/>
            <w:vAlign w:val="center"/>
          </w:tcPr>
          <w:p w14:paraId="451E6FF8" w14:textId="77777777" w:rsidR="00BB0773" w:rsidRPr="00115FF0" w:rsidRDefault="00BB0773" w:rsidP="00803473">
            <w:pPr>
              <w:pStyle w:val="TableEntry"/>
              <w:rPr>
                <w:i/>
                <w:iCs/>
                <w:sz w:val="16"/>
              </w:rPr>
            </w:pPr>
            <w:r w:rsidRPr="00115FF0">
              <w:rPr>
                <w:sz w:val="16"/>
              </w:rPr>
              <w:t>the process ID as used within the local operating system in the local system logs.</w:t>
            </w:r>
          </w:p>
        </w:tc>
      </w:tr>
      <w:tr w:rsidR="00BB0773" w:rsidRPr="00115FF0" w14:paraId="0468D26B" w14:textId="77777777" w:rsidTr="00803473">
        <w:trPr>
          <w:cantSplit/>
        </w:trPr>
        <w:tc>
          <w:tcPr>
            <w:tcW w:w="1548" w:type="dxa"/>
            <w:vMerge/>
            <w:textDirection w:val="btLr"/>
            <w:vAlign w:val="center"/>
          </w:tcPr>
          <w:p w14:paraId="7718DB52" w14:textId="77777777" w:rsidR="00BB0773" w:rsidRPr="00115FF0" w:rsidRDefault="00BB0773" w:rsidP="00803473">
            <w:pPr>
              <w:pStyle w:val="TableLabel"/>
              <w:rPr>
                <w:rFonts w:ascii="Times New Roman" w:hAnsi="Times New Roman"/>
                <w:noProof w:val="0"/>
                <w:sz w:val="16"/>
              </w:rPr>
            </w:pPr>
          </w:p>
        </w:tc>
        <w:tc>
          <w:tcPr>
            <w:tcW w:w="2520" w:type="dxa"/>
            <w:vAlign w:val="center"/>
          </w:tcPr>
          <w:p w14:paraId="0FA2CD28" w14:textId="77777777" w:rsidR="00BB0773" w:rsidRPr="00115FF0" w:rsidRDefault="00BB0773" w:rsidP="00803473">
            <w:pPr>
              <w:pStyle w:val="TableEntry"/>
              <w:rPr>
                <w:i/>
                <w:iCs/>
                <w:sz w:val="16"/>
              </w:rPr>
            </w:pPr>
            <w:r w:rsidRPr="00115FF0">
              <w:rPr>
                <w:i/>
                <w:iCs/>
                <w:sz w:val="16"/>
              </w:rPr>
              <w:t>UserName</w:t>
            </w:r>
          </w:p>
        </w:tc>
        <w:tc>
          <w:tcPr>
            <w:tcW w:w="630" w:type="dxa"/>
            <w:vAlign w:val="center"/>
          </w:tcPr>
          <w:p w14:paraId="73A52E73" w14:textId="77777777" w:rsidR="00BB0773" w:rsidRPr="00115FF0" w:rsidRDefault="00BB0773" w:rsidP="00803473">
            <w:pPr>
              <w:pStyle w:val="TableEntry"/>
              <w:jc w:val="center"/>
              <w:rPr>
                <w:i/>
                <w:iCs/>
                <w:sz w:val="16"/>
              </w:rPr>
            </w:pPr>
            <w:r w:rsidRPr="00115FF0">
              <w:rPr>
                <w:i/>
                <w:iCs/>
                <w:sz w:val="16"/>
              </w:rPr>
              <w:t>U</w:t>
            </w:r>
          </w:p>
        </w:tc>
        <w:tc>
          <w:tcPr>
            <w:tcW w:w="4968" w:type="dxa"/>
            <w:vAlign w:val="center"/>
          </w:tcPr>
          <w:p w14:paraId="22F3F774" w14:textId="77777777" w:rsidR="00BB0773" w:rsidRPr="00115FF0" w:rsidRDefault="00BB0773" w:rsidP="00803473">
            <w:pPr>
              <w:pStyle w:val="TableEntry"/>
              <w:rPr>
                <w:i/>
                <w:iCs/>
                <w:sz w:val="16"/>
              </w:rPr>
            </w:pPr>
            <w:r w:rsidRPr="00115FF0">
              <w:rPr>
                <w:i/>
                <w:iCs/>
                <w:sz w:val="16"/>
              </w:rPr>
              <w:t>not specialized</w:t>
            </w:r>
          </w:p>
        </w:tc>
      </w:tr>
      <w:tr w:rsidR="00BB0773" w:rsidRPr="00115FF0" w14:paraId="1E93651C" w14:textId="77777777" w:rsidTr="00803473">
        <w:trPr>
          <w:cantSplit/>
        </w:trPr>
        <w:tc>
          <w:tcPr>
            <w:tcW w:w="1548" w:type="dxa"/>
            <w:vMerge/>
            <w:textDirection w:val="btLr"/>
            <w:vAlign w:val="center"/>
          </w:tcPr>
          <w:p w14:paraId="445D0BF7" w14:textId="77777777" w:rsidR="00BB0773" w:rsidRPr="00115FF0" w:rsidRDefault="00BB0773" w:rsidP="00803473">
            <w:pPr>
              <w:pStyle w:val="TableLabel"/>
              <w:rPr>
                <w:rFonts w:ascii="Times New Roman" w:hAnsi="Times New Roman"/>
                <w:noProof w:val="0"/>
                <w:sz w:val="16"/>
              </w:rPr>
            </w:pPr>
          </w:p>
        </w:tc>
        <w:tc>
          <w:tcPr>
            <w:tcW w:w="2520" w:type="dxa"/>
            <w:vAlign w:val="center"/>
          </w:tcPr>
          <w:p w14:paraId="40A0EC4E" w14:textId="77777777" w:rsidR="00BB0773" w:rsidRPr="00115FF0" w:rsidRDefault="00BB0773" w:rsidP="00803473">
            <w:pPr>
              <w:pStyle w:val="TableEntry"/>
              <w:rPr>
                <w:i/>
                <w:iCs/>
                <w:sz w:val="16"/>
              </w:rPr>
            </w:pPr>
            <w:r w:rsidRPr="00115FF0">
              <w:rPr>
                <w:i/>
                <w:iCs/>
                <w:sz w:val="16"/>
              </w:rPr>
              <w:t>UserIsRequestor</w:t>
            </w:r>
          </w:p>
        </w:tc>
        <w:tc>
          <w:tcPr>
            <w:tcW w:w="630" w:type="dxa"/>
            <w:vAlign w:val="center"/>
          </w:tcPr>
          <w:p w14:paraId="7896438D" w14:textId="77777777" w:rsidR="00BB0773" w:rsidRPr="00115FF0" w:rsidRDefault="00BB0773" w:rsidP="00803473">
            <w:pPr>
              <w:pStyle w:val="TableEntry"/>
              <w:jc w:val="center"/>
              <w:rPr>
                <w:iCs/>
                <w:sz w:val="16"/>
              </w:rPr>
            </w:pPr>
            <w:r w:rsidRPr="00115FF0">
              <w:rPr>
                <w:i/>
                <w:iCs/>
                <w:sz w:val="16"/>
              </w:rPr>
              <w:t>U</w:t>
            </w:r>
          </w:p>
        </w:tc>
        <w:tc>
          <w:tcPr>
            <w:tcW w:w="4968" w:type="dxa"/>
            <w:vAlign w:val="center"/>
          </w:tcPr>
          <w:p w14:paraId="37AA628C" w14:textId="77777777" w:rsidR="00BB0773" w:rsidRPr="00115FF0" w:rsidRDefault="00BB0773" w:rsidP="00803473">
            <w:pPr>
              <w:pStyle w:val="TableEntry"/>
              <w:rPr>
                <w:iCs/>
                <w:sz w:val="16"/>
              </w:rPr>
            </w:pPr>
            <w:r w:rsidRPr="00115FF0">
              <w:rPr>
                <w:i/>
                <w:iCs/>
                <w:sz w:val="16"/>
              </w:rPr>
              <w:t>not specialized</w:t>
            </w:r>
          </w:p>
        </w:tc>
      </w:tr>
      <w:tr w:rsidR="00BB0773" w:rsidRPr="00115FF0" w14:paraId="6EAD70B1" w14:textId="77777777" w:rsidTr="00803473">
        <w:trPr>
          <w:cantSplit/>
        </w:trPr>
        <w:tc>
          <w:tcPr>
            <w:tcW w:w="1548" w:type="dxa"/>
            <w:vMerge/>
            <w:textDirection w:val="btLr"/>
            <w:vAlign w:val="center"/>
          </w:tcPr>
          <w:p w14:paraId="179AAB41" w14:textId="77777777" w:rsidR="00BB0773" w:rsidRPr="00115FF0" w:rsidRDefault="00BB0773" w:rsidP="00803473">
            <w:pPr>
              <w:pStyle w:val="TableLabel"/>
              <w:rPr>
                <w:rFonts w:ascii="Times New Roman" w:hAnsi="Times New Roman"/>
                <w:noProof w:val="0"/>
                <w:sz w:val="16"/>
              </w:rPr>
            </w:pPr>
          </w:p>
        </w:tc>
        <w:tc>
          <w:tcPr>
            <w:tcW w:w="2520" w:type="dxa"/>
            <w:vAlign w:val="center"/>
          </w:tcPr>
          <w:p w14:paraId="23A8AC6A" w14:textId="77777777" w:rsidR="00BB0773" w:rsidRPr="00115FF0" w:rsidRDefault="00BB0773" w:rsidP="00803473">
            <w:pPr>
              <w:pStyle w:val="TableEntry"/>
              <w:rPr>
                <w:sz w:val="16"/>
              </w:rPr>
            </w:pPr>
            <w:r w:rsidRPr="00115FF0">
              <w:rPr>
                <w:sz w:val="16"/>
              </w:rPr>
              <w:t>RoleIDCode</w:t>
            </w:r>
          </w:p>
        </w:tc>
        <w:tc>
          <w:tcPr>
            <w:tcW w:w="630" w:type="dxa"/>
            <w:vAlign w:val="center"/>
          </w:tcPr>
          <w:p w14:paraId="18EB2325" w14:textId="77777777" w:rsidR="00BB0773" w:rsidRPr="00115FF0" w:rsidRDefault="00BB0773" w:rsidP="00803473">
            <w:pPr>
              <w:pStyle w:val="TableEntry"/>
              <w:jc w:val="center"/>
              <w:rPr>
                <w:sz w:val="16"/>
              </w:rPr>
            </w:pPr>
            <w:r w:rsidRPr="00115FF0">
              <w:rPr>
                <w:sz w:val="16"/>
              </w:rPr>
              <w:t>M</w:t>
            </w:r>
          </w:p>
        </w:tc>
        <w:tc>
          <w:tcPr>
            <w:tcW w:w="4968" w:type="dxa"/>
            <w:vAlign w:val="center"/>
          </w:tcPr>
          <w:p w14:paraId="0FB0049B" w14:textId="77777777" w:rsidR="00BB0773" w:rsidRPr="00115FF0" w:rsidRDefault="00BB0773" w:rsidP="00803473">
            <w:pPr>
              <w:pStyle w:val="TableEntry"/>
              <w:rPr>
                <w:sz w:val="16"/>
              </w:rPr>
            </w:pPr>
            <w:r w:rsidRPr="00115FF0">
              <w:rPr>
                <w:sz w:val="16"/>
              </w:rPr>
              <w:t>EV(110153, DCM, “Source”)</w:t>
            </w:r>
          </w:p>
        </w:tc>
      </w:tr>
      <w:tr w:rsidR="00BB0773" w:rsidRPr="00115FF0" w14:paraId="72176AAB" w14:textId="77777777" w:rsidTr="00803473">
        <w:trPr>
          <w:cantSplit/>
        </w:trPr>
        <w:tc>
          <w:tcPr>
            <w:tcW w:w="1548" w:type="dxa"/>
            <w:vMerge/>
            <w:textDirection w:val="btLr"/>
            <w:vAlign w:val="center"/>
          </w:tcPr>
          <w:p w14:paraId="0EC933F5" w14:textId="77777777" w:rsidR="00BB0773" w:rsidRPr="00115FF0" w:rsidRDefault="00BB0773" w:rsidP="00803473">
            <w:pPr>
              <w:pStyle w:val="TableLabel"/>
              <w:rPr>
                <w:rFonts w:ascii="Times New Roman" w:hAnsi="Times New Roman"/>
                <w:noProof w:val="0"/>
                <w:sz w:val="16"/>
              </w:rPr>
            </w:pPr>
          </w:p>
        </w:tc>
        <w:tc>
          <w:tcPr>
            <w:tcW w:w="2520" w:type="dxa"/>
            <w:vAlign w:val="center"/>
          </w:tcPr>
          <w:p w14:paraId="57DB0902" w14:textId="77777777" w:rsidR="00BB0773" w:rsidRPr="00115FF0" w:rsidRDefault="00BB0773" w:rsidP="00803473">
            <w:pPr>
              <w:pStyle w:val="TableEntry"/>
              <w:rPr>
                <w:iCs/>
                <w:sz w:val="16"/>
              </w:rPr>
            </w:pPr>
            <w:r w:rsidRPr="00115FF0">
              <w:rPr>
                <w:iCs/>
                <w:sz w:val="16"/>
              </w:rPr>
              <w:t>NetworkAccessPointTypeCode</w:t>
            </w:r>
          </w:p>
        </w:tc>
        <w:tc>
          <w:tcPr>
            <w:tcW w:w="630" w:type="dxa"/>
            <w:vAlign w:val="center"/>
          </w:tcPr>
          <w:p w14:paraId="08F564C0" w14:textId="77777777" w:rsidR="00BB0773" w:rsidRPr="00115FF0" w:rsidRDefault="00BB0773" w:rsidP="00803473">
            <w:pPr>
              <w:pStyle w:val="TableEntry"/>
              <w:jc w:val="center"/>
              <w:rPr>
                <w:iCs/>
                <w:sz w:val="16"/>
              </w:rPr>
            </w:pPr>
            <w:r w:rsidRPr="00115FF0">
              <w:rPr>
                <w:iCs/>
                <w:sz w:val="16"/>
              </w:rPr>
              <w:t>M</w:t>
            </w:r>
          </w:p>
        </w:tc>
        <w:tc>
          <w:tcPr>
            <w:tcW w:w="4968" w:type="dxa"/>
            <w:vAlign w:val="center"/>
          </w:tcPr>
          <w:p w14:paraId="4926D71E" w14:textId="77777777" w:rsidR="00BB0773" w:rsidRPr="00115FF0" w:rsidRDefault="00BB0773" w:rsidP="00803473">
            <w:pPr>
              <w:pStyle w:val="TableEntry"/>
              <w:rPr>
                <w:sz w:val="16"/>
              </w:rPr>
            </w:pPr>
            <w:r w:rsidRPr="00115FF0">
              <w:rPr>
                <w:sz w:val="16"/>
              </w:rPr>
              <w:t>“1” for machine (DNS) name, “2” for IP address</w:t>
            </w:r>
          </w:p>
        </w:tc>
      </w:tr>
      <w:tr w:rsidR="00BB0773" w:rsidRPr="00115FF0" w14:paraId="287D9781" w14:textId="77777777" w:rsidTr="00803473">
        <w:trPr>
          <w:cantSplit/>
        </w:trPr>
        <w:tc>
          <w:tcPr>
            <w:tcW w:w="1548" w:type="dxa"/>
            <w:vMerge/>
            <w:textDirection w:val="btLr"/>
            <w:vAlign w:val="center"/>
          </w:tcPr>
          <w:p w14:paraId="07641AFC" w14:textId="77777777" w:rsidR="00BB0773" w:rsidRPr="00115FF0" w:rsidRDefault="00BB0773" w:rsidP="00803473">
            <w:pPr>
              <w:pStyle w:val="TableLabel"/>
              <w:rPr>
                <w:rFonts w:ascii="Times New Roman" w:hAnsi="Times New Roman"/>
                <w:noProof w:val="0"/>
                <w:sz w:val="16"/>
              </w:rPr>
            </w:pPr>
          </w:p>
        </w:tc>
        <w:tc>
          <w:tcPr>
            <w:tcW w:w="2520" w:type="dxa"/>
            <w:vAlign w:val="center"/>
          </w:tcPr>
          <w:p w14:paraId="266BE893" w14:textId="77777777" w:rsidR="00BB0773" w:rsidRPr="00115FF0" w:rsidRDefault="00BB0773" w:rsidP="00803473">
            <w:pPr>
              <w:pStyle w:val="TableEntry"/>
              <w:rPr>
                <w:iCs/>
                <w:sz w:val="16"/>
              </w:rPr>
            </w:pPr>
            <w:r w:rsidRPr="00115FF0">
              <w:rPr>
                <w:iCs/>
                <w:sz w:val="16"/>
              </w:rPr>
              <w:t>NetworkAccessPointID</w:t>
            </w:r>
          </w:p>
        </w:tc>
        <w:tc>
          <w:tcPr>
            <w:tcW w:w="630" w:type="dxa"/>
            <w:vAlign w:val="center"/>
          </w:tcPr>
          <w:p w14:paraId="14C61DA1" w14:textId="77777777" w:rsidR="00BB0773" w:rsidRPr="00115FF0" w:rsidRDefault="00BB0773" w:rsidP="00803473">
            <w:pPr>
              <w:pStyle w:val="TableEntry"/>
              <w:jc w:val="center"/>
              <w:rPr>
                <w:iCs/>
                <w:sz w:val="16"/>
              </w:rPr>
            </w:pPr>
            <w:r w:rsidRPr="00115FF0">
              <w:rPr>
                <w:iCs/>
                <w:sz w:val="16"/>
              </w:rPr>
              <w:t>M</w:t>
            </w:r>
          </w:p>
        </w:tc>
        <w:tc>
          <w:tcPr>
            <w:tcW w:w="4968" w:type="dxa"/>
            <w:vAlign w:val="center"/>
          </w:tcPr>
          <w:p w14:paraId="0F6B753E" w14:textId="77777777" w:rsidR="00BB0773" w:rsidRPr="00115FF0" w:rsidRDefault="00BB0773" w:rsidP="00803473">
            <w:pPr>
              <w:pStyle w:val="TableEntry"/>
              <w:rPr>
                <w:sz w:val="16"/>
              </w:rPr>
            </w:pPr>
            <w:r w:rsidRPr="00115FF0">
              <w:rPr>
                <w:sz w:val="16"/>
              </w:rPr>
              <w:t>the machine name or IP address.</w:t>
            </w:r>
          </w:p>
        </w:tc>
      </w:tr>
    </w:tbl>
    <w:p w14:paraId="7529EA61" w14:textId="77777777" w:rsidR="00BB0773" w:rsidRPr="00115FF0" w:rsidRDefault="00BB0773" w:rsidP="00BB0773">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B0773" w:rsidRPr="00115FF0" w14:paraId="47727A43" w14:textId="77777777" w:rsidTr="00803473">
        <w:trPr>
          <w:cantSplit/>
        </w:trPr>
        <w:tc>
          <w:tcPr>
            <w:tcW w:w="1548" w:type="dxa"/>
            <w:vMerge w:val="restart"/>
          </w:tcPr>
          <w:p w14:paraId="6411861E" w14:textId="77777777" w:rsidR="00BB0773" w:rsidRPr="00115FF0" w:rsidRDefault="00BB0773" w:rsidP="00662D38">
            <w:pPr>
              <w:pStyle w:val="TableEntryHeader"/>
            </w:pPr>
            <w:r w:rsidRPr="00115FF0">
              <w:t>Destination</w:t>
            </w:r>
          </w:p>
          <w:p w14:paraId="0F5328E8" w14:textId="77777777" w:rsidR="00BB0773" w:rsidRPr="00115FF0" w:rsidRDefault="00BB0773" w:rsidP="00662D38">
            <w:pPr>
              <w:pStyle w:val="TableEntry"/>
              <w:jc w:val="center"/>
              <w:rPr>
                <w:bCs/>
                <w:sz w:val="12"/>
              </w:rPr>
            </w:pPr>
            <w:r w:rsidRPr="00115FF0">
              <w:rPr>
                <w:bCs/>
                <w:sz w:val="12"/>
              </w:rPr>
              <w:t>AuditMessage/</w:t>
            </w:r>
            <w:r w:rsidRPr="00115FF0">
              <w:rPr>
                <w:bCs/>
                <w:sz w:val="12"/>
              </w:rPr>
              <w:br/>
              <w:t>ActiveParticipant</w:t>
            </w:r>
          </w:p>
        </w:tc>
        <w:tc>
          <w:tcPr>
            <w:tcW w:w="2520" w:type="dxa"/>
            <w:vAlign w:val="center"/>
          </w:tcPr>
          <w:p w14:paraId="0455175D" w14:textId="77777777" w:rsidR="00BB0773" w:rsidRPr="00115FF0" w:rsidRDefault="00BB0773" w:rsidP="00803473">
            <w:pPr>
              <w:pStyle w:val="TableEntry"/>
              <w:rPr>
                <w:i/>
                <w:sz w:val="16"/>
              </w:rPr>
            </w:pPr>
            <w:r w:rsidRPr="00115FF0">
              <w:rPr>
                <w:i/>
                <w:sz w:val="16"/>
              </w:rPr>
              <w:t>UserID</w:t>
            </w:r>
          </w:p>
        </w:tc>
        <w:tc>
          <w:tcPr>
            <w:tcW w:w="630" w:type="dxa"/>
            <w:vAlign w:val="center"/>
          </w:tcPr>
          <w:p w14:paraId="4F6DFE69" w14:textId="77777777" w:rsidR="00BB0773" w:rsidRPr="00365426" w:rsidRDefault="00BB0773" w:rsidP="00662D38">
            <w:pPr>
              <w:pStyle w:val="TableEntry"/>
              <w:jc w:val="center"/>
              <w:rPr>
                <w:i/>
                <w:iCs/>
                <w:sz w:val="16"/>
              </w:rPr>
            </w:pPr>
            <w:r w:rsidRPr="00365426">
              <w:rPr>
                <w:i/>
                <w:iCs/>
                <w:sz w:val="16"/>
              </w:rPr>
              <w:t>U</w:t>
            </w:r>
          </w:p>
        </w:tc>
        <w:tc>
          <w:tcPr>
            <w:tcW w:w="4968" w:type="dxa"/>
            <w:vAlign w:val="center"/>
          </w:tcPr>
          <w:p w14:paraId="49C5E1C1" w14:textId="77777777" w:rsidR="00BB0773" w:rsidRPr="00115FF0" w:rsidRDefault="00BB0773" w:rsidP="00803473">
            <w:pPr>
              <w:pStyle w:val="TableEntry"/>
              <w:keepNext/>
              <w:tabs>
                <w:tab w:val="num" w:pos="2160"/>
                <w:tab w:val="num" w:pos="2880"/>
                <w:tab w:val="num" w:pos="3600"/>
                <w:tab w:val="num" w:pos="4320"/>
                <w:tab w:val="num" w:pos="5040"/>
              </w:tabs>
              <w:outlineLvl w:val="5"/>
              <w:rPr>
                <w:i/>
                <w:sz w:val="16"/>
              </w:rPr>
            </w:pPr>
            <w:r w:rsidRPr="00115FF0">
              <w:rPr>
                <w:i/>
                <w:sz w:val="16"/>
              </w:rPr>
              <w:t>not specialized</w:t>
            </w:r>
          </w:p>
        </w:tc>
      </w:tr>
      <w:tr w:rsidR="00BB0773" w:rsidRPr="00115FF0" w14:paraId="420C0FC0" w14:textId="77777777" w:rsidTr="00803473">
        <w:trPr>
          <w:cantSplit/>
        </w:trPr>
        <w:tc>
          <w:tcPr>
            <w:tcW w:w="1548" w:type="dxa"/>
            <w:vMerge/>
            <w:textDirection w:val="btLr"/>
            <w:vAlign w:val="center"/>
          </w:tcPr>
          <w:p w14:paraId="0DC92B51" w14:textId="77777777" w:rsidR="00BB0773" w:rsidRPr="00115FF0" w:rsidRDefault="00BB0773" w:rsidP="00803473">
            <w:pPr>
              <w:pStyle w:val="TableLabel"/>
              <w:rPr>
                <w:rFonts w:ascii="Times New Roman" w:hAnsi="Times New Roman"/>
                <w:noProof w:val="0"/>
                <w:sz w:val="16"/>
              </w:rPr>
            </w:pPr>
          </w:p>
        </w:tc>
        <w:tc>
          <w:tcPr>
            <w:tcW w:w="2520" w:type="dxa"/>
            <w:vAlign w:val="center"/>
          </w:tcPr>
          <w:p w14:paraId="798F8722" w14:textId="77777777" w:rsidR="00BB0773" w:rsidRPr="00115FF0" w:rsidRDefault="00BB0773" w:rsidP="00803473">
            <w:pPr>
              <w:pStyle w:val="TableEntry"/>
              <w:rPr>
                <w:sz w:val="16"/>
              </w:rPr>
            </w:pPr>
            <w:r w:rsidRPr="00115FF0">
              <w:rPr>
                <w:sz w:val="16"/>
              </w:rPr>
              <w:t>AlternativeUserID</w:t>
            </w:r>
          </w:p>
        </w:tc>
        <w:tc>
          <w:tcPr>
            <w:tcW w:w="630" w:type="dxa"/>
            <w:vAlign w:val="center"/>
          </w:tcPr>
          <w:p w14:paraId="124012D9" w14:textId="77777777" w:rsidR="00BB0773" w:rsidRPr="00115FF0" w:rsidRDefault="00BB0773" w:rsidP="00803473">
            <w:pPr>
              <w:pStyle w:val="TableEntry"/>
              <w:jc w:val="center"/>
              <w:rPr>
                <w:sz w:val="16"/>
              </w:rPr>
            </w:pPr>
            <w:r w:rsidRPr="00115FF0">
              <w:rPr>
                <w:sz w:val="16"/>
              </w:rPr>
              <w:t>M</w:t>
            </w:r>
          </w:p>
        </w:tc>
        <w:tc>
          <w:tcPr>
            <w:tcW w:w="4968" w:type="dxa"/>
            <w:vAlign w:val="center"/>
          </w:tcPr>
          <w:p w14:paraId="3F1FCD19" w14:textId="77777777" w:rsidR="00BB0773" w:rsidRPr="00115FF0" w:rsidRDefault="00BB0773" w:rsidP="00803473">
            <w:pPr>
              <w:pStyle w:val="TableEntry"/>
              <w:rPr>
                <w:i/>
                <w:iCs/>
                <w:sz w:val="16"/>
              </w:rPr>
            </w:pPr>
            <w:r w:rsidRPr="00115FF0">
              <w:rPr>
                <w:sz w:val="16"/>
              </w:rPr>
              <w:t>the process ID as used within the local operating system in the local system logs.</w:t>
            </w:r>
          </w:p>
        </w:tc>
      </w:tr>
      <w:tr w:rsidR="00BB0773" w:rsidRPr="00115FF0" w14:paraId="46844834" w14:textId="77777777" w:rsidTr="00803473">
        <w:trPr>
          <w:cantSplit/>
        </w:trPr>
        <w:tc>
          <w:tcPr>
            <w:tcW w:w="1548" w:type="dxa"/>
            <w:vMerge/>
            <w:textDirection w:val="btLr"/>
            <w:vAlign w:val="center"/>
          </w:tcPr>
          <w:p w14:paraId="63C50028" w14:textId="77777777" w:rsidR="00BB0773" w:rsidRPr="00115FF0" w:rsidRDefault="00BB0773" w:rsidP="00803473">
            <w:pPr>
              <w:pStyle w:val="TableLabel"/>
              <w:rPr>
                <w:rFonts w:ascii="Times New Roman" w:hAnsi="Times New Roman"/>
                <w:noProof w:val="0"/>
                <w:sz w:val="16"/>
              </w:rPr>
            </w:pPr>
          </w:p>
        </w:tc>
        <w:tc>
          <w:tcPr>
            <w:tcW w:w="2520" w:type="dxa"/>
            <w:vAlign w:val="center"/>
          </w:tcPr>
          <w:p w14:paraId="17A3DC58" w14:textId="77777777" w:rsidR="00BB0773" w:rsidRPr="00115FF0" w:rsidRDefault="00BB0773" w:rsidP="00803473">
            <w:pPr>
              <w:pStyle w:val="TableEntry"/>
              <w:rPr>
                <w:i/>
                <w:iCs/>
                <w:sz w:val="16"/>
              </w:rPr>
            </w:pPr>
            <w:r w:rsidRPr="00115FF0">
              <w:rPr>
                <w:i/>
                <w:iCs/>
                <w:sz w:val="16"/>
              </w:rPr>
              <w:t>UserName</w:t>
            </w:r>
          </w:p>
        </w:tc>
        <w:tc>
          <w:tcPr>
            <w:tcW w:w="630" w:type="dxa"/>
            <w:vAlign w:val="center"/>
          </w:tcPr>
          <w:p w14:paraId="0448DF55" w14:textId="77777777" w:rsidR="00BB0773" w:rsidRPr="00115FF0" w:rsidRDefault="00BB0773" w:rsidP="00803473">
            <w:pPr>
              <w:pStyle w:val="TableEntry"/>
              <w:jc w:val="center"/>
              <w:rPr>
                <w:i/>
                <w:iCs/>
                <w:sz w:val="16"/>
              </w:rPr>
            </w:pPr>
            <w:r w:rsidRPr="00115FF0">
              <w:rPr>
                <w:i/>
                <w:iCs/>
                <w:sz w:val="16"/>
              </w:rPr>
              <w:t>U</w:t>
            </w:r>
          </w:p>
        </w:tc>
        <w:tc>
          <w:tcPr>
            <w:tcW w:w="4968" w:type="dxa"/>
            <w:vAlign w:val="center"/>
          </w:tcPr>
          <w:p w14:paraId="7AAC7EAA" w14:textId="77777777" w:rsidR="00BB0773" w:rsidRPr="00115FF0" w:rsidRDefault="00BB0773" w:rsidP="00803473">
            <w:pPr>
              <w:pStyle w:val="TableEntry"/>
              <w:rPr>
                <w:i/>
                <w:iCs/>
                <w:sz w:val="16"/>
              </w:rPr>
            </w:pPr>
            <w:r w:rsidRPr="00115FF0">
              <w:rPr>
                <w:i/>
                <w:iCs/>
                <w:sz w:val="16"/>
              </w:rPr>
              <w:t>not specialized</w:t>
            </w:r>
          </w:p>
        </w:tc>
      </w:tr>
      <w:tr w:rsidR="00BB0773" w:rsidRPr="00115FF0" w14:paraId="56896AD3" w14:textId="77777777" w:rsidTr="00803473">
        <w:trPr>
          <w:cantSplit/>
        </w:trPr>
        <w:tc>
          <w:tcPr>
            <w:tcW w:w="1548" w:type="dxa"/>
            <w:vMerge/>
            <w:textDirection w:val="btLr"/>
            <w:vAlign w:val="center"/>
          </w:tcPr>
          <w:p w14:paraId="5BD2C3E3" w14:textId="77777777" w:rsidR="00BB0773" w:rsidRPr="00115FF0" w:rsidRDefault="00BB0773" w:rsidP="00803473">
            <w:pPr>
              <w:pStyle w:val="TableLabel"/>
              <w:rPr>
                <w:rFonts w:ascii="Times New Roman" w:hAnsi="Times New Roman"/>
                <w:noProof w:val="0"/>
                <w:sz w:val="16"/>
              </w:rPr>
            </w:pPr>
          </w:p>
        </w:tc>
        <w:tc>
          <w:tcPr>
            <w:tcW w:w="2520" w:type="dxa"/>
            <w:vAlign w:val="center"/>
          </w:tcPr>
          <w:p w14:paraId="3FB1C2DE" w14:textId="77777777" w:rsidR="00BB0773" w:rsidRPr="00115FF0" w:rsidRDefault="00BB0773" w:rsidP="00803473">
            <w:pPr>
              <w:pStyle w:val="TableEntry"/>
              <w:rPr>
                <w:i/>
                <w:iCs/>
                <w:sz w:val="16"/>
              </w:rPr>
            </w:pPr>
            <w:r w:rsidRPr="00115FF0">
              <w:rPr>
                <w:i/>
                <w:iCs/>
                <w:sz w:val="16"/>
              </w:rPr>
              <w:t>UserIsRequestor</w:t>
            </w:r>
          </w:p>
        </w:tc>
        <w:tc>
          <w:tcPr>
            <w:tcW w:w="630" w:type="dxa"/>
            <w:vAlign w:val="center"/>
          </w:tcPr>
          <w:p w14:paraId="218D8B9A" w14:textId="77777777" w:rsidR="00BB0773" w:rsidRPr="00115FF0" w:rsidRDefault="00BB0773" w:rsidP="00803473">
            <w:pPr>
              <w:pStyle w:val="TableEntry"/>
              <w:jc w:val="center"/>
              <w:rPr>
                <w:iCs/>
                <w:sz w:val="16"/>
              </w:rPr>
            </w:pPr>
            <w:r w:rsidRPr="00115FF0">
              <w:rPr>
                <w:i/>
                <w:iCs/>
                <w:sz w:val="16"/>
              </w:rPr>
              <w:t>U</w:t>
            </w:r>
          </w:p>
        </w:tc>
        <w:tc>
          <w:tcPr>
            <w:tcW w:w="4968" w:type="dxa"/>
            <w:vAlign w:val="center"/>
          </w:tcPr>
          <w:p w14:paraId="4E315B53" w14:textId="77777777" w:rsidR="00BB0773" w:rsidRPr="00115FF0" w:rsidRDefault="00BB0773" w:rsidP="00803473">
            <w:pPr>
              <w:pStyle w:val="TableEntry"/>
              <w:rPr>
                <w:iCs/>
                <w:sz w:val="16"/>
              </w:rPr>
            </w:pPr>
            <w:r w:rsidRPr="00115FF0">
              <w:rPr>
                <w:i/>
                <w:iCs/>
                <w:sz w:val="16"/>
              </w:rPr>
              <w:t>not specialized</w:t>
            </w:r>
          </w:p>
        </w:tc>
      </w:tr>
      <w:tr w:rsidR="00BB0773" w:rsidRPr="00115FF0" w14:paraId="0FDA7DC8" w14:textId="77777777" w:rsidTr="00803473">
        <w:trPr>
          <w:cantSplit/>
        </w:trPr>
        <w:tc>
          <w:tcPr>
            <w:tcW w:w="1548" w:type="dxa"/>
            <w:vMerge/>
            <w:textDirection w:val="btLr"/>
            <w:vAlign w:val="center"/>
          </w:tcPr>
          <w:p w14:paraId="70D3FB2A" w14:textId="77777777" w:rsidR="00BB0773" w:rsidRPr="00115FF0" w:rsidRDefault="00BB0773" w:rsidP="00803473">
            <w:pPr>
              <w:pStyle w:val="TableLabel"/>
              <w:rPr>
                <w:rFonts w:ascii="Times New Roman" w:hAnsi="Times New Roman"/>
                <w:noProof w:val="0"/>
                <w:sz w:val="16"/>
              </w:rPr>
            </w:pPr>
          </w:p>
        </w:tc>
        <w:tc>
          <w:tcPr>
            <w:tcW w:w="2520" w:type="dxa"/>
            <w:vAlign w:val="center"/>
          </w:tcPr>
          <w:p w14:paraId="0F576449" w14:textId="77777777" w:rsidR="00BB0773" w:rsidRPr="00115FF0" w:rsidRDefault="00BB0773" w:rsidP="00803473">
            <w:pPr>
              <w:pStyle w:val="TableEntry"/>
              <w:rPr>
                <w:sz w:val="16"/>
              </w:rPr>
            </w:pPr>
            <w:r w:rsidRPr="00115FF0">
              <w:rPr>
                <w:sz w:val="16"/>
              </w:rPr>
              <w:t>RoleIDCode</w:t>
            </w:r>
          </w:p>
        </w:tc>
        <w:tc>
          <w:tcPr>
            <w:tcW w:w="630" w:type="dxa"/>
            <w:vAlign w:val="center"/>
          </w:tcPr>
          <w:p w14:paraId="26AEF8E5" w14:textId="77777777" w:rsidR="00BB0773" w:rsidRPr="00115FF0" w:rsidRDefault="00BB0773" w:rsidP="00803473">
            <w:pPr>
              <w:pStyle w:val="TableEntry"/>
              <w:jc w:val="center"/>
              <w:rPr>
                <w:sz w:val="16"/>
              </w:rPr>
            </w:pPr>
            <w:r w:rsidRPr="00115FF0">
              <w:rPr>
                <w:sz w:val="16"/>
              </w:rPr>
              <w:t>M</w:t>
            </w:r>
          </w:p>
        </w:tc>
        <w:tc>
          <w:tcPr>
            <w:tcW w:w="4968" w:type="dxa"/>
            <w:vAlign w:val="center"/>
          </w:tcPr>
          <w:p w14:paraId="218F41C2" w14:textId="77777777" w:rsidR="00BB0773" w:rsidRPr="00115FF0" w:rsidRDefault="00BB0773" w:rsidP="00803473">
            <w:pPr>
              <w:pStyle w:val="TableEntry"/>
              <w:rPr>
                <w:sz w:val="16"/>
              </w:rPr>
            </w:pPr>
            <w:r w:rsidRPr="00115FF0">
              <w:rPr>
                <w:sz w:val="16"/>
              </w:rPr>
              <w:t>EV(110152, DCM, “Destination”)</w:t>
            </w:r>
          </w:p>
        </w:tc>
      </w:tr>
      <w:tr w:rsidR="00BB0773" w:rsidRPr="00115FF0" w14:paraId="600E5166" w14:textId="77777777" w:rsidTr="00803473">
        <w:trPr>
          <w:cantSplit/>
        </w:trPr>
        <w:tc>
          <w:tcPr>
            <w:tcW w:w="1548" w:type="dxa"/>
            <w:vMerge/>
            <w:textDirection w:val="btLr"/>
            <w:vAlign w:val="center"/>
          </w:tcPr>
          <w:p w14:paraId="4C180E03" w14:textId="77777777" w:rsidR="00BB0773" w:rsidRPr="00115FF0" w:rsidRDefault="00BB0773" w:rsidP="00803473">
            <w:pPr>
              <w:pStyle w:val="TableLabel"/>
              <w:rPr>
                <w:rFonts w:ascii="Times New Roman" w:hAnsi="Times New Roman"/>
                <w:noProof w:val="0"/>
                <w:sz w:val="16"/>
              </w:rPr>
            </w:pPr>
          </w:p>
        </w:tc>
        <w:tc>
          <w:tcPr>
            <w:tcW w:w="2520" w:type="dxa"/>
            <w:vAlign w:val="center"/>
          </w:tcPr>
          <w:p w14:paraId="51DE774F" w14:textId="77777777" w:rsidR="00BB0773" w:rsidRPr="00115FF0" w:rsidRDefault="00BB0773" w:rsidP="00803473">
            <w:pPr>
              <w:pStyle w:val="TableEntry"/>
              <w:rPr>
                <w:iCs/>
                <w:sz w:val="16"/>
              </w:rPr>
            </w:pPr>
            <w:r w:rsidRPr="00115FF0">
              <w:rPr>
                <w:iCs/>
                <w:sz w:val="16"/>
              </w:rPr>
              <w:t>NetworkAccessPointTypeCode</w:t>
            </w:r>
          </w:p>
        </w:tc>
        <w:tc>
          <w:tcPr>
            <w:tcW w:w="630" w:type="dxa"/>
            <w:vAlign w:val="center"/>
          </w:tcPr>
          <w:p w14:paraId="5E93F2F4" w14:textId="77777777" w:rsidR="00BB0773" w:rsidRPr="00115FF0" w:rsidRDefault="00BB0773" w:rsidP="00803473">
            <w:pPr>
              <w:pStyle w:val="TableEntry"/>
              <w:jc w:val="center"/>
              <w:rPr>
                <w:iCs/>
                <w:sz w:val="16"/>
              </w:rPr>
            </w:pPr>
            <w:r w:rsidRPr="00115FF0">
              <w:rPr>
                <w:iCs/>
                <w:sz w:val="16"/>
              </w:rPr>
              <w:t>M</w:t>
            </w:r>
          </w:p>
        </w:tc>
        <w:tc>
          <w:tcPr>
            <w:tcW w:w="4968" w:type="dxa"/>
            <w:vAlign w:val="center"/>
          </w:tcPr>
          <w:p w14:paraId="6CDC7200" w14:textId="77777777" w:rsidR="00BB0773" w:rsidRPr="00115FF0" w:rsidRDefault="00BB0773" w:rsidP="00803473">
            <w:pPr>
              <w:pStyle w:val="TableEntry"/>
              <w:rPr>
                <w:sz w:val="16"/>
              </w:rPr>
            </w:pPr>
            <w:r w:rsidRPr="00115FF0">
              <w:rPr>
                <w:sz w:val="16"/>
              </w:rPr>
              <w:t>“1” for machine (DNS) name, “2” for IP address</w:t>
            </w:r>
          </w:p>
        </w:tc>
      </w:tr>
      <w:tr w:rsidR="00BB0773" w:rsidRPr="00115FF0" w14:paraId="27D1F51D" w14:textId="77777777" w:rsidTr="00803473">
        <w:trPr>
          <w:cantSplit/>
        </w:trPr>
        <w:tc>
          <w:tcPr>
            <w:tcW w:w="1548" w:type="dxa"/>
            <w:vMerge/>
            <w:textDirection w:val="btLr"/>
            <w:vAlign w:val="center"/>
          </w:tcPr>
          <w:p w14:paraId="2055A95F" w14:textId="77777777" w:rsidR="00BB0773" w:rsidRPr="00115FF0" w:rsidRDefault="00BB0773" w:rsidP="00803473">
            <w:pPr>
              <w:pStyle w:val="TableLabel"/>
              <w:rPr>
                <w:rFonts w:ascii="Times New Roman" w:hAnsi="Times New Roman"/>
                <w:noProof w:val="0"/>
                <w:sz w:val="16"/>
              </w:rPr>
            </w:pPr>
          </w:p>
        </w:tc>
        <w:tc>
          <w:tcPr>
            <w:tcW w:w="2520" w:type="dxa"/>
            <w:vAlign w:val="center"/>
          </w:tcPr>
          <w:p w14:paraId="114F69E5" w14:textId="77777777" w:rsidR="00BB0773" w:rsidRPr="00115FF0" w:rsidRDefault="00BB0773" w:rsidP="00803473">
            <w:pPr>
              <w:pStyle w:val="TableEntry"/>
              <w:rPr>
                <w:iCs/>
                <w:sz w:val="16"/>
              </w:rPr>
            </w:pPr>
            <w:r w:rsidRPr="00115FF0">
              <w:rPr>
                <w:iCs/>
                <w:sz w:val="16"/>
              </w:rPr>
              <w:t>NetworkAccessPointID</w:t>
            </w:r>
          </w:p>
        </w:tc>
        <w:tc>
          <w:tcPr>
            <w:tcW w:w="630" w:type="dxa"/>
            <w:vAlign w:val="center"/>
          </w:tcPr>
          <w:p w14:paraId="2E9E3B80" w14:textId="77777777" w:rsidR="00BB0773" w:rsidRPr="00115FF0" w:rsidRDefault="00BB0773" w:rsidP="00803473">
            <w:pPr>
              <w:pStyle w:val="TableEntry"/>
              <w:jc w:val="center"/>
              <w:rPr>
                <w:iCs/>
                <w:sz w:val="16"/>
              </w:rPr>
            </w:pPr>
            <w:r w:rsidRPr="00115FF0">
              <w:rPr>
                <w:iCs/>
                <w:sz w:val="16"/>
              </w:rPr>
              <w:t>M</w:t>
            </w:r>
          </w:p>
        </w:tc>
        <w:tc>
          <w:tcPr>
            <w:tcW w:w="4968" w:type="dxa"/>
            <w:vAlign w:val="center"/>
          </w:tcPr>
          <w:p w14:paraId="075D7804" w14:textId="77777777" w:rsidR="00BB0773" w:rsidRPr="00115FF0" w:rsidRDefault="00BB0773" w:rsidP="00803473">
            <w:pPr>
              <w:pStyle w:val="TableEntry"/>
              <w:rPr>
                <w:sz w:val="16"/>
              </w:rPr>
            </w:pPr>
            <w:r w:rsidRPr="00115FF0">
              <w:rPr>
                <w:sz w:val="16"/>
              </w:rPr>
              <w:t>the machine name or IP address.</w:t>
            </w:r>
          </w:p>
        </w:tc>
      </w:tr>
    </w:tbl>
    <w:p w14:paraId="3CB53433" w14:textId="77777777" w:rsidR="00BB0773" w:rsidRPr="00115FF0" w:rsidRDefault="00BB0773" w:rsidP="00BB0773">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B0773" w:rsidRPr="00115FF0" w14:paraId="4E074E65" w14:textId="77777777" w:rsidTr="00803473">
        <w:trPr>
          <w:cantSplit/>
        </w:trPr>
        <w:tc>
          <w:tcPr>
            <w:tcW w:w="1728" w:type="dxa"/>
            <w:vMerge w:val="restart"/>
          </w:tcPr>
          <w:p w14:paraId="0EA05A21" w14:textId="77777777" w:rsidR="00BB0773" w:rsidRPr="00115FF0" w:rsidRDefault="00BB0773" w:rsidP="00662D38">
            <w:pPr>
              <w:pStyle w:val="TableEntryHeader"/>
            </w:pPr>
            <w:r w:rsidRPr="00115FF0">
              <w:t>Audit Source</w:t>
            </w:r>
          </w:p>
          <w:p w14:paraId="38AE500C" w14:textId="77777777" w:rsidR="00BB0773" w:rsidRPr="00115FF0" w:rsidRDefault="00BB0773" w:rsidP="00662D38">
            <w:pPr>
              <w:pStyle w:val="TableEntry"/>
              <w:jc w:val="center"/>
              <w:rPr>
                <w:bCs/>
                <w:sz w:val="12"/>
              </w:rPr>
            </w:pPr>
            <w:r w:rsidRPr="00115FF0">
              <w:rPr>
                <w:bCs/>
                <w:sz w:val="12"/>
              </w:rPr>
              <w:t>AuditMessage/</w:t>
            </w:r>
            <w:r w:rsidRPr="00115FF0">
              <w:rPr>
                <w:bCs/>
                <w:sz w:val="12"/>
              </w:rPr>
              <w:br/>
              <w:t>AuditSourceIdentification</w:t>
            </w:r>
          </w:p>
        </w:tc>
        <w:tc>
          <w:tcPr>
            <w:tcW w:w="2340" w:type="dxa"/>
            <w:vAlign w:val="center"/>
          </w:tcPr>
          <w:p w14:paraId="1241AEB5" w14:textId="77777777" w:rsidR="00BB0773" w:rsidRPr="00115FF0" w:rsidRDefault="00BB0773" w:rsidP="00803473">
            <w:pPr>
              <w:pStyle w:val="TableEntry"/>
              <w:rPr>
                <w:i/>
                <w:iCs/>
                <w:sz w:val="16"/>
              </w:rPr>
            </w:pPr>
            <w:r w:rsidRPr="00115FF0">
              <w:rPr>
                <w:i/>
                <w:iCs/>
                <w:sz w:val="16"/>
              </w:rPr>
              <w:t>AuditSourceID</w:t>
            </w:r>
          </w:p>
        </w:tc>
        <w:tc>
          <w:tcPr>
            <w:tcW w:w="630" w:type="dxa"/>
            <w:vAlign w:val="center"/>
          </w:tcPr>
          <w:p w14:paraId="7CD82121" w14:textId="77777777" w:rsidR="00BB0773" w:rsidRPr="00115FF0" w:rsidRDefault="00BB0773" w:rsidP="00803473">
            <w:pPr>
              <w:pStyle w:val="TableEntry"/>
              <w:jc w:val="center"/>
              <w:rPr>
                <w:i/>
                <w:iCs/>
                <w:sz w:val="16"/>
              </w:rPr>
            </w:pPr>
            <w:r w:rsidRPr="00115FF0">
              <w:rPr>
                <w:i/>
                <w:iCs/>
                <w:sz w:val="16"/>
              </w:rPr>
              <w:t>U</w:t>
            </w:r>
          </w:p>
        </w:tc>
        <w:tc>
          <w:tcPr>
            <w:tcW w:w="4968" w:type="dxa"/>
            <w:vAlign w:val="center"/>
          </w:tcPr>
          <w:p w14:paraId="0A7BE4DB" w14:textId="77777777" w:rsidR="00BB0773" w:rsidRPr="00115FF0" w:rsidRDefault="00BB0773" w:rsidP="00803473">
            <w:pPr>
              <w:pStyle w:val="TableEntry"/>
              <w:rPr>
                <w:i/>
                <w:iCs/>
                <w:sz w:val="16"/>
              </w:rPr>
            </w:pPr>
            <w:r w:rsidRPr="00115FF0">
              <w:rPr>
                <w:i/>
                <w:iCs/>
                <w:sz w:val="16"/>
              </w:rPr>
              <w:t>not specialized</w:t>
            </w:r>
          </w:p>
        </w:tc>
      </w:tr>
      <w:tr w:rsidR="00BB0773" w:rsidRPr="00115FF0" w14:paraId="23F6A15E" w14:textId="77777777" w:rsidTr="00803473">
        <w:trPr>
          <w:cantSplit/>
        </w:trPr>
        <w:tc>
          <w:tcPr>
            <w:tcW w:w="1728" w:type="dxa"/>
            <w:vMerge/>
            <w:textDirection w:val="btLr"/>
            <w:vAlign w:val="center"/>
          </w:tcPr>
          <w:p w14:paraId="0957524F" w14:textId="77777777" w:rsidR="00BB0773" w:rsidRPr="00115FF0" w:rsidRDefault="00BB0773" w:rsidP="00803473">
            <w:pPr>
              <w:pStyle w:val="TableLabel"/>
              <w:rPr>
                <w:rFonts w:ascii="Times New Roman" w:hAnsi="Times New Roman"/>
                <w:noProof w:val="0"/>
                <w:sz w:val="16"/>
              </w:rPr>
            </w:pPr>
          </w:p>
        </w:tc>
        <w:tc>
          <w:tcPr>
            <w:tcW w:w="2340" w:type="dxa"/>
            <w:vAlign w:val="center"/>
          </w:tcPr>
          <w:p w14:paraId="75FD5D77" w14:textId="77777777" w:rsidR="00BB0773" w:rsidRPr="00115FF0" w:rsidRDefault="00BB0773" w:rsidP="00803473">
            <w:pPr>
              <w:pStyle w:val="TableEntry"/>
              <w:rPr>
                <w:i/>
                <w:iCs/>
                <w:sz w:val="16"/>
              </w:rPr>
            </w:pPr>
            <w:r w:rsidRPr="00115FF0">
              <w:rPr>
                <w:i/>
                <w:iCs/>
                <w:sz w:val="16"/>
              </w:rPr>
              <w:t>AuditEnterpriseSiteID</w:t>
            </w:r>
          </w:p>
        </w:tc>
        <w:tc>
          <w:tcPr>
            <w:tcW w:w="630" w:type="dxa"/>
            <w:vAlign w:val="center"/>
          </w:tcPr>
          <w:p w14:paraId="13F783FC" w14:textId="77777777" w:rsidR="00BB0773" w:rsidRPr="00115FF0" w:rsidRDefault="00BB0773" w:rsidP="00803473">
            <w:pPr>
              <w:pStyle w:val="TableEntry"/>
              <w:jc w:val="center"/>
              <w:rPr>
                <w:i/>
                <w:iCs/>
                <w:sz w:val="16"/>
              </w:rPr>
            </w:pPr>
            <w:r w:rsidRPr="00115FF0">
              <w:rPr>
                <w:i/>
                <w:iCs/>
                <w:sz w:val="16"/>
              </w:rPr>
              <w:t>U</w:t>
            </w:r>
          </w:p>
        </w:tc>
        <w:tc>
          <w:tcPr>
            <w:tcW w:w="4968" w:type="dxa"/>
            <w:vAlign w:val="center"/>
          </w:tcPr>
          <w:p w14:paraId="198F27CD" w14:textId="77777777" w:rsidR="00BB0773" w:rsidRPr="00115FF0" w:rsidRDefault="00BB0773" w:rsidP="00803473">
            <w:pPr>
              <w:pStyle w:val="TableEntry"/>
              <w:rPr>
                <w:i/>
                <w:iCs/>
                <w:sz w:val="16"/>
              </w:rPr>
            </w:pPr>
            <w:r w:rsidRPr="00115FF0">
              <w:rPr>
                <w:i/>
                <w:iCs/>
                <w:sz w:val="16"/>
              </w:rPr>
              <w:t>not specialized</w:t>
            </w:r>
          </w:p>
        </w:tc>
      </w:tr>
      <w:tr w:rsidR="00BB0773" w:rsidRPr="00115FF0" w14:paraId="5B307BF7" w14:textId="77777777" w:rsidTr="00803473">
        <w:trPr>
          <w:cantSplit/>
        </w:trPr>
        <w:tc>
          <w:tcPr>
            <w:tcW w:w="1728" w:type="dxa"/>
            <w:vMerge/>
            <w:textDirection w:val="btLr"/>
            <w:vAlign w:val="center"/>
          </w:tcPr>
          <w:p w14:paraId="479947F9" w14:textId="77777777" w:rsidR="00BB0773" w:rsidRPr="00115FF0" w:rsidRDefault="00BB0773" w:rsidP="00803473">
            <w:pPr>
              <w:pStyle w:val="TableLabel"/>
              <w:rPr>
                <w:rFonts w:ascii="Times New Roman" w:hAnsi="Times New Roman"/>
                <w:noProof w:val="0"/>
                <w:sz w:val="16"/>
              </w:rPr>
            </w:pPr>
          </w:p>
        </w:tc>
        <w:tc>
          <w:tcPr>
            <w:tcW w:w="2340" w:type="dxa"/>
            <w:vAlign w:val="center"/>
          </w:tcPr>
          <w:p w14:paraId="5E6AF778" w14:textId="77777777" w:rsidR="00BB0773" w:rsidRPr="00115FF0" w:rsidRDefault="00BB0773" w:rsidP="00803473">
            <w:pPr>
              <w:pStyle w:val="TableEntry"/>
              <w:rPr>
                <w:i/>
                <w:iCs/>
                <w:sz w:val="16"/>
              </w:rPr>
            </w:pPr>
            <w:r w:rsidRPr="00115FF0">
              <w:rPr>
                <w:i/>
                <w:iCs/>
                <w:sz w:val="16"/>
              </w:rPr>
              <w:t>AuditSourceTypeCode</w:t>
            </w:r>
          </w:p>
        </w:tc>
        <w:tc>
          <w:tcPr>
            <w:tcW w:w="630" w:type="dxa"/>
            <w:vAlign w:val="center"/>
          </w:tcPr>
          <w:p w14:paraId="48A49288" w14:textId="77777777" w:rsidR="00BB0773" w:rsidRPr="00115FF0" w:rsidRDefault="00BB0773" w:rsidP="00803473">
            <w:pPr>
              <w:pStyle w:val="TableEntry"/>
              <w:jc w:val="center"/>
              <w:rPr>
                <w:i/>
                <w:iCs/>
                <w:sz w:val="16"/>
              </w:rPr>
            </w:pPr>
            <w:r w:rsidRPr="00115FF0">
              <w:rPr>
                <w:i/>
                <w:iCs/>
                <w:sz w:val="16"/>
              </w:rPr>
              <w:t>U</w:t>
            </w:r>
          </w:p>
        </w:tc>
        <w:tc>
          <w:tcPr>
            <w:tcW w:w="4968" w:type="dxa"/>
            <w:vAlign w:val="center"/>
          </w:tcPr>
          <w:p w14:paraId="6C96405F" w14:textId="77777777" w:rsidR="00BB0773" w:rsidRPr="00115FF0" w:rsidRDefault="00BB0773" w:rsidP="00803473">
            <w:pPr>
              <w:pStyle w:val="TableEntry"/>
              <w:rPr>
                <w:i/>
                <w:iCs/>
                <w:sz w:val="16"/>
              </w:rPr>
            </w:pPr>
            <w:r w:rsidRPr="00115FF0">
              <w:rPr>
                <w:i/>
                <w:iCs/>
                <w:sz w:val="16"/>
              </w:rPr>
              <w:t>not specialized</w:t>
            </w:r>
          </w:p>
        </w:tc>
      </w:tr>
    </w:tbl>
    <w:p w14:paraId="6E108B85" w14:textId="77777777" w:rsidR="00BB0773" w:rsidRPr="00115FF0" w:rsidRDefault="00BB0773" w:rsidP="00BB0773">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B0773" w:rsidRPr="00115FF0" w14:paraId="0261C037" w14:textId="77777777" w:rsidTr="00803473">
        <w:trPr>
          <w:cantSplit/>
        </w:trPr>
        <w:tc>
          <w:tcPr>
            <w:tcW w:w="1548" w:type="dxa"/>
            <w:vMerge w:val="restart"/>
          </w:tcPr>
          <w:p w14:paraId="0BC55086" w14:textId="77777777" w:rsidR="00BB0773" w:rsidRPr="00115FF0" w:rsidRDefault="00BB0773" w:rsidP="00662D38">
            <w:pPr>
              <w:pStyle w:val="TableEntryHeader"/>
            </w:pPr>
            <w:r w:rsidRPr="00115FF0">
              <w:t>Human Requestor (if known)</w:t>
            </w:r>
          </w:p>
          <w:p w14:paraId="2BAEEB0A" w14:textId="77777777" w:rsidR="00BB0773" w:rsidRPr="00662D38" w:rsidRDefault="00BB0773" w:rsidP="00662D38">
            <w:pPr>
              <w:pStyle w:val="TableEntry"/>
              <w:jc w:val="center"/>
              <w:rPr>
                <w:i/>
                <w:iCs/>
                <w:sz w:val="12"/>
              </w:rPr>
            </w:pPr>
            <w:r w:rsidRPr="00662D38">
              <w:rPr>
                <w:bCs/>
                <w:sz w:val="12"/>
              </w:rPr>
              <w:t>AuditMessage/</w:t>
            </w:r>
            <w:r w:rsidRPr="00662D38">
              <w:rPr>
                <w:bCs/>
                <w:sz w:val="12"/>
              </w:rPr>
              <w:br/>
              <w:t>ActiveParticipant</w:t>
            </w:r>
          </w:p>
        </w:tc>
        <w:tc>
          <w:tcPr>
            <w:tcW w:w="2520" w:type="dxa"/>
            <w:vAlign w:val="center"/>
          </w:tcPr>
          <w:p w14:paraId="707BA79C" w14:textId="77777777" w:rsidR="00BB0773" w:rsidRPr="00115FF0" w:rsidRDefault="00BB0773" w:rsidP="00803473">
            <w:pPr>
              <w:pStyle w:val="TableEntry"/>
              <w:rPr>
                <w:sz w:val="16"/>
              </w:rPr>
            </w:pPr>
            <w:r w:rsidRPr="00115FF0">
              <w:rPr>
                <w:sz w:val="16"/>
              </w:rPr>
              <w:t>UserID</w:t>
            </w:r>
          </w:p>
        </w:tc>
        <w:tc>
          <w:tcPr>
            <w:tcW w:w="630" w:type="dxa"/>
            <w:vAlign w:val="center"/>
          </w:tcPr>
          <w:p w14:paraId="52DA08BA" w14:textId="77777777" w:rsidR="00BB0773" w:rsidRPr="00115FF0" w:rsidRDefault="00BB0773" w:rsidP="00803473">
            <w:pPr>
              <w:pStyle w:val="TableEntry"/>
              <w:jc w:val="center"/>
              <w:rPr>
                <w:sz w:val="16"/>
              </w:rPr>
            </w:pPr>
            <w:r w:rsidRPr="00115FF0">
              <w:rPr>
                <w:sz w:val="16"/>
              </w:rPr>
              <w:t>M</w:t>
            </w:r>
          </w:p>
        </w:tc>
        <w:tc>
          <w:tcPr>
            <w:tcW w:w="4968" w:type="dxa"/>
            <w:vAlign w:val="center"/>
          </w:tcPr>
          <w:p w14:paraId="118DA78E" w14:textId="77777777" w:rsidR="00BB0773" w:rsidRPr="00115FF0" w:rsidRDefault="00BB0773" w:rsidP="00803473">
            <w:pPr>
              <w:pStyle w:val="TableEntry"/>
              <w:rPr>
                <w:sz w:val="16"/>
              </w:rPr>
            </w:pPr>
            <w:r w:rsidRPr="00115FF0">
              <w:rPr>
                <w:sz w:val="16"/>
              </w:rPr>
              <w:t>identity of the human that initiated the transaction.</w:t>
            </w:r>
          </w:p>
        </w:tc>
      </w:tr>
      <w:tr w:rsidR="00BB0773" w:rsidRPr="00115FF0" w14:paraId="16B70E7E" w14:textId="77777777" w:rsidTr="00803473">
        <w:trPr>
          <w:cantSplit/>
        </w:trPr>
        <w:tc>
          <w:tcPr>
            <w:tcW w:w="1548" w:type="dxa"/>
            <w:vMerge/>
            <w:textDirection w:val="btLr"/>
            <w:vAlign w:val="center"/>
          </w:tcPr>
          <w:p w14:paraId="7B17B859" w14:textId="77777777" w:rsidR="00BB0773" w:rsidRPr="00115FF0" w:rsidRDefault="00BB0773" w:rsidP="00803473">
            <w:pPr>
              <w:pStyle w:val="TableLabel"/>
              <w:rPr>
                <w:rFonts w:ascii="Times New Roman" w:hAnsi="Times New Roman"/>
                <w:noProof w:val="0"/>
                <w:sz w:val="16"/>
              </w:rPr>
            </w:pPr>
          </w:p>
        </w:tc>
        <w:tc>
          <w:tcPr>
            <w:tcW w:w="2520" w:type="dxa"/>
            <w:vAlign w:val="center"/>
          </w:tcPr>
          <w:p w14:paraId="58081B47" w14:textId="77777777" w:rsidR="00BB0773" w:rsidRPr="00115FF0" w:rsidRDefault="00BB0773" w:rsidP="00803473">
            <w:pPr>
              <w:pStyle w:val="TableEntry"/>
              <w:rPr>
                <w:i/>
                <w:iCs/>
                <w:sz w:val="16"/>
              </w:rPr>
            </w:pPr>
            <w:r w:rsidRPr="00115FF0">
              <w:rPr>
                <w:i/>
                <w:iCs/>
                <w:sz w:val="16"/>
              </w:rPr>
              <w:t>AlternativeUserID</w:t>
            </w:r>
          </w:p>
        </w:tc>
        <w:tc>
          <w:tcPr>
            <w:tcW w:w="630" w:type="dxa"/>
            <w:vAlign w:val="center"/>
          </w:tcPr>
          <w:p w14:paraId="4A0B67C1" w14:textId="77777777" w:rsidR="00BB0773" w:rsidRPr="00115FF0" w:rsidRDefault="00BB0773" w:rsidP="00803473">
            <w:pPr>
              <w:pStyle w:val="TableEntry"/>
              <w:jc w:val="center"/>
              <w:rPr>
                <w:i/>
                <w:iCs/>
                <w:sz w:val="16"/>
              </w:rPr>
            </w:pPr>
            <w:r w:rsidRPr="00115FF0">
              <w:rPr>
                <w:i/>
                <w:iCs/>
                <w:sz w:val="16"/>
              </w:rPr>
              <w:t>U</w:t>
            </w:r>
          </w:p>
        </w:tc>
        <w:tc>
          <w:tcPr>
            <w:tcW w:w="4968" w:type="dxa"/>
            <w:vAlign w:val="center"/>
          </w:tcPr>
          <w:p w14:paraId="329845B5" w14:textId="77777777" w:rsidR="00BB0773" w:rsidRPr="00115FF0" w:rsidRDefault="00BB0773" w:rsidP="00803473">
            <w:pPr>
              <w:pStyle w:val="TableEntry"/>
              <w:rPr>
                <w:i/>
                <w:iCs/>
                <w:sz w:val="16"/>
              </w:rPr>
            </w:pPr>
            <w:r w:rsidRPr="00115FF0">
              <w:rPr>
                <w:i/>
                <w:iCs/>
                <w:sz w:val="16"/>
              </w:rPr>
              <w:t>not specialized</w:t>
            </w:r>
          </w:p>
        </w:tc>
      </w:tr>
      <w:tr w:rsidR="00BB0773" w:rsidRPr="00115FF0" w14:paraId="50ADFADC" w14:textId="77777777" w:rsidTr="00803473">
        <w:trPr>
          <w:cantSplit/>
        </w:trPr>
        <w:tc>
          <w:tcPr>
            <w:tcW w:w="1548" w:type="dxa"/>
            <w:vMerge/>
            <w:textDirection w:val="btLr"/>
            <w:vAlign w:val="center"/>
          </w:tcPr>
          <w:p w14:paraId="07B3B42B" w14:textId="77777777" w:rsidR="00BB0773" w:rsidRPr="00115FF0" w:rsidRDefault="00BB0773" w:rsidP="00803473">
            <w:pPr>
              <w:pStyle w:val="TableLabel"/>
              <w:rPr>
                <w:rFonts w:ascii="Times New Roman" w:hAnsi="Times New Roman"/>
                <w:noProof w:val="0"/>
                <w:sz w:val="16"/>
              </w:rPr>
            </w:pPr>
          </w:p>
        </w:tc>
        <w:tc>
          <w:tcPr>
            <w:tcW w:w="2520" w:type="dxa"/>
            <w:vAlign w:val="center"/>
          </w:tcPr>
          <w:p w14:paraId="14139889" w14:textId="77777777" w:rsidR="00BB0773" w:rsidRPr="00115FF0" w:rsidRDefault="00BB0773" w:rsidP="00803473">
            <w:pPr>
              <w:pStyle w:val="TableEntry"/>
              <w:rPr>
                <w:i/>
                <w:iCs/>
                <w:sz w:val="16"/>
              </w:rPr>
            </w:pPr>
            <w:r w:rsidRPr="00115FF0">
              <w:rPr>
                <w:i/>
                <w:iCs/>
                <w:sz w:val="16"/>
              </w:rPr>
              <w:t>UserName</w:t>
            </w:r>
          </w:p>
        </w:tc>
        <w:tc>
          <w:tcPr>
            <w:tcW w:w="630" w:type="dxa"/>
            <w:vAlign w:val="center"/>
          </w:tcPr>
          <w:p w14:paraId="4ECF7B1D" w14:textId="77777777" w:rsidR="00BB0773" w:rsidRPr="00115FF0" w:rsidRDefault="00BB0773" w:rsidP="00803473">
            <w:pPr>
              <w:pStyle w:val="TableEntry"/>
              <w:jc w:val="center"/>
              <w:rPr>
                <w:i/>
                <w:iCs/>
                <w:sz w:val="16"/>
              </w:rPr>
            </w:pPr>
            <w:r w:rsidRPr="00115FF0">
              <w:rPr>
                <w:i/>
                <w:iCs/>
                <w:sz w:val="16"/>
              </w:rPr>
              <w:t>U</w:t>
            </w:r>
          </w:p>
        </w:tc>
        <w:tc>
          <w:tcPr>
            <w:tcW w:w="4968" w:type="dxa"/>
            <w:vAlign w:val="center"/>
          </w:tcPr>
          <w:p w14:paraId="08B2DBFC" w14:textId="77777777" w:rsidR="00BB0773" w:rsidRPr="00115FF0" w:rsidRDefault="00BB0773" w:rsidP="00803473">
            <w:pPr>
              <w:pStyle w:val="TableEntry"/>
              <w:rPr>
                <w:i/>
                <w:iCs/>
                <w:sz w:val="16"/>
              </w:rPr>
            </w:pPr>
            <w:r w:rsidRPr="00115FF0">
              <w:rPr>
                <w:i/>
                <w:iCs/>
                <w:sz w:val="16"/>
              </w:rPr>
              <w:t>not specialized</w:t>
            </w:r>
          </w:p>
        </w:tc>
      </w:tr>
      <w:tr w:rsidR="00BB0773" w:rsidRPr="00115FF0" w14:paraId="5572FF80" w14:textId="77777777" w:rsidTr="00803473">
        <w:trPr>
          <w:cantSplit/>
        </w:trPr>
        <w:tc>
          <w:tcPr>
            <w:tcW w:w="1548" w:type="dxa"/>
            <w:vMerge/>
            <w:textDirection w:val="btLr"/>
            <w:vAlign w:val="center"/>
          </w:tcPr>
          <w:p w14:paraId="3D7D991F" w14:textId="77777777" w:rsidR="00BB0773" w:rsidRPr="00115FF0" w:rsidRDefault="00BB0773" w:rsidP="00803473">
            <w:pPr>
              <w:pStyle w:val="TableLabel"/>
              <w:rPr>
                <w:rFonts w:ascii="Times New Roman" w:hAnsi="Times New Roman"/>
                <w:noProof w:val="0"/>
                <w:sz w:val="16"/>
              </w:rPr>
            </w:pPr>
          </w:p>
        </w:tc>
        <w:tc>
          <w:tcPr>
            <w:tcW w:w="2520" w:type="dxa"/>
            <w:vAlign w:val="center"/>
          </w:tcPr>
          <w:p w14:paraId="166813E1" w14:textId="77777777" w:rsidR="00BB0773" w:rsidRPr="00115FF0" w:rsidRDefault="00BB0773" w:rsidP="00803473">
            <w:pPr>
              <w:pStyle w:val="TableEntry"/>
              <w:rPr>
                <w:i/>
                <w:iCs/>
                <w:sz w:val="16"/>
              </w:rPr>
            </w:pPr>
            <w:r w:rsidRPr="00115FF0">
              <w:rPr>
                <w:i/>
                <w:iCs/>
                <w:sz w:val="16"/>
              </w:rPr>
              <w:t>UserIsRequestor</w:t>
            </w:r>
          </w:p>
        </w:tc>
        <w:tc>
          <w:tcPr>
            <w:tcW w:w="630" w:type="dxa"/>
            <w:vAlign w:val="center"/>
          </w:tcPr>
          <w:p w14:paraId="31CF5B82" w14:textId="77777777" w:rsidR="00BB0773" w:rsidRPr="00115FF0" w:rsidRDefault="00BB0773" w:rsidP="00803473">
            <w:pPr>
              <w:pStyle w:val="TableEntry"/>
              <w:jc w:val="center"/>
              <w:rPr>
                <w:sz w:val="16"/>
              </w:rPr>
            </w:pPr>
            <w:r w:rsidRPr="00115FF0">
              <w:rPr>
                <w:i/>
                <w:iCs/>
                <w:sz w:val="16"/>
              </w:rPr>
              <w:t>U</w:t>
            </w:r>
          </w:p>
        </w:tc>
        <w:tc>
          <w:tcPr>
            <w:tcW w:w="4968" w:type="dxa"/>
            <w:vAlign w:val="center"/>
          </w:tcPr>
          <w:p w14:paraId="7AF6499D" w14:textId="77777777" w:rsidR="00BB0773" w:rsidRPr="00115FF0" w:rsidRDefault="00BB0773" w:rsidP="00803473">
            <w:pPr>
              <w:pStyle w:val="TableEntry"/>
              <w:rPr>
                <w:sz w:val="16"/>
              </w:rPr>
            </w:pPr>
            <w:r w:rsidRPr="00115FF0">
              <w:rPr>
                <w:i/>
                <w:iCs/>
                <w:sz w:val="16"/>
              </w:rPr>
              <w:t>not specialized</w:t>
            </w:r>
          </w:p>
        </w:tc>
      </w:tr>
      <w:tr w:rsidR="00BB0773" w:rsidRPr="00115FF0" w14:paraId="370C5E9F" w14:textId="77777777" w:rsidTr="00803473">
        <w:trPr>
          <w:cantSplit/>
        </w:trPr>
        <w:tc>
          <w:tcPr>
            <w:tcW w:w="1548" w:type="dxa"/>
            <w:vMerge/>
            <w:textDirection w:val="btLr"/>
            <w:vAlign w:val="center"/>
          </w:tcPr>
          <w:p w14:paraId="37C0A7E5" w14:textId="77777777" w:rsidR="00BB0773" w:rsidRPr="00115FF0" w:rsidRDefault="00BB0773" w:rsidP="00803473">
            <w:pPr>
              <w:pStyle w:val="TableLabel"/>
              <w:rPr>
                <w:rFonts w:ascii="Times New Roman" w:hAnsi="Times New Roman"/>
                <w:noProof w:val="0"/>
                <w:sz w:val="16"/>
              </w:rPr>
            </w:pPr>
          </w:p>
        </w:tc>
        <w:tc>
          <w:tcPr>
            <w:tcW w:w="2520" w:type="dxa"/>
            <w:vAlign w:val="center"/>
          </w:tcPr>
          <w:p w14:paraId="74F5C039" w14:textId="77777777" w:rsidR="00BB0773" w:rsidRPr="00115FF0" w:rsidRDefault="00BB0773" w:rsidP="00803473">
            <w:pPr>
              <w:pStyle w:val="TableEntry"/>
              <w:rPr>
                <w:sz w:val="16"/>
              </w:rPr>
            </w:pPr>
            <w:r w:rsidRPr="00115FF0">
              <w:rPr>
                <w:sz w:val="16"/>
              </w:rPr>
              <w:t>RoleIDCode</w:t>
            </w:r>
          </w:p>
        </w:tc>
        <w:tc>
          <w:tcPr>
            <w:tcW w:w="630" w:type="dxa"/>
            <w:vAlign w:val="center"/>
          </w:tcPr>
          <w:p w14:paraId="12DC4837" w14:textId="77777777" w:rsidR="00BB0773" w:rsidRPr="00115FF0" w:rsidRDefault="00BB0773" w:rsidP="00803473">
            <w:pPr>
              <w:pStyle w:val="TableEntry"/>
              <w:jc w:val="center"/>
              <w:rPr>
                <w:sz w:val="16"/>
              </w:rPr>
            </w:pPr>
            <w:r w:rsidRPr="00115FF0">
              <w:rPr>
                <w:sz w:val="16"/>
              </w:rPr>
              <w:t>U</w:t>
            </w:r>
          </w:p>
        </w:tc>
        <w:tc>
          <w:tcPr>
            <w:tcW w:w="4968" w:type="dxa"/>
            <w:vAlign w:val="center"/>
          </w:tcPr>
          <w:p w14:paraId="27CB230D" w14:textId="77777777" w:rsidR="00BB0773" w:rsidRPr="00115FF0" w:rsidRDefault="00BB0773" w:rsidP="00803473">
            <w:pPr>
              <w:pStyle w:val="TableEntry"/>
              <w:rPr>
                <w:sz w:val="16"/>
              </w:rPr>
            </w:pPr>
            <w:r w:rsidRPr="00115FF0">
              <w:rPr>
                <w:sz w:val="16"/>
              </w:rPr>
              <w:t>Access Control role(s) the user holds that allows this transaction.</w:t>
            </w:r>
          </w:p>
        </w:tc>
      </w:tr>
      <w:tr w:rsidR="00BB0773" w:rsidRPr="00115FF0" w14:paraId="1380A872" w14:textId="77777777" w:rsidTr="00803473">
        <w:trPr>
          <w:cantSplit/>
        </w:trPr>
        <w:tc>
          <w:tcPr>
            <w:tcW w:w="1548" w:type="dxa"/>
            <w:vMerge/>
            <w:textDirection w:val="btLr"/>
            <w:vAlign w:val="center"/>
          </w:tcPr>
          <w:p w14:paraId="7096DCBD" w14:textId="77777777" w:rsidR="00BB0773" w:rsidRPr="00115FF0" w:rsidRDefault="00BB0773" w:rsidP="00803473">
            <w:pPr>
              <w:pStyle w:val="TableLabel"/>
              <w:rPr>
                <w:rFonts w:ascii="Times New Roman" w:hAnsi="Times New Roman"/>
                <w:noProof w:val="0"/>
                <w:sz w:val="16"/>
              </w:rPr>
            </w:pPr>
          </w:p>
        </w:tc>
        <w:tc>
          <w:tcPr>
            <w:tcW w:w="2520" w:type="dxa"/>
            <w:vAlign w:val="center"/>
          </w:tcPr>
          <w:p w14:paraId="669F3CD6" w14:textId="77777777" w:rsidR="00BB0773" w:rsidRPr="00115FF0" w:rsidRDefault="00BB0773" w:rsidP="00803473">
            <w:pPr>
              <w:pStyle w:val="TableEntry"/>
              <w:rPr>
                <w:iCs/>
                <w:sz w:val="16"/>
              </w:rPr>
            </w:pPr>
            <w:r w:rsidRPr="00115FF0">
              <w:rPr>
                <w:iCs/>
                <w:sz w:val="16"/>
              </w:rPr>
              <w:t>NetworkAccessPointTypeCode</w:t>
            </w:r>
          </w:p>
        </w:tc>
        <w:tc>
          <w:tcPr>
            <w:tcW w:w="630" w:type="dxa"/>
            <w:vAlign w:val="center"/>
          </w:tcPr>
          <w:p w14:paraId="05EDD974" w14:textId="77777777" w:rsidR="00BB0773" w:rsidRPr="00115FF0" w:rsidRDefault="00BB0773" w:rsidP="00803473">
            <w:pPr>
              <w:pStyle w:val="TableEntry"/>
              <w:jc w:val="center"/>
              <w:rPr>
                <w:iCs/>
                <w:sz w:val="16"/>
              </w:rPr>
            </w:pPr>
            <w:r w:rsidRPr="00115FF0">
              <w:rPr>
                <w:iCs/>
                <w:sz w:val="16"/>
              </w:rPr>
              <w:t>NA</w:t>
            </w:r>
          </w:p>
        </w:tc>
        <w:tc>
          <w:tcPr>
            <w:tcW w:w="4968" w:type="dxa"/>
            <w:vAlign w:val="center"/>
          </w:tcPr>
          <w:p w14:paraId="10BBE659" w14:textId="77777777" w:rsidR="00BB0773" w:rsidRPr="00115FF0" w:rsidRDefault="00BB0773" w:rsidP="00803473">
            <w:pPr>
              <w:pStyle w:val="TableEntry"/>
              <w:ind w:left="0"/>
              <w:rPr>
                <w:i/>
                <w:iCs/>
                <w:sz w:val="16"/>
              </w:rPr>
            </w:pPr>
          </w:p>
        </w:tc>
      </w:tr>
      <w:tr w:rsidR="00BB0773" w:rsidRPr="00115FF0" w14:paraId="614488DF" w14:textId="77777777" w:rsidTr="00803473">
        <w:trPr>
          <w:cantSplit/>
        </w:trPr>
        <w:tc>
          <w:tcPr>
            <w:tcW w:w="1548" w:type="dxa"/>
            <w:vMerge/>
            <w:textDirection w:val="btLr"/>
            <w:vAlign w:val="center"/>
          </w:tcPr>
          <w:p w14:paraId="49CAD529" w14:textId="77777777" w:rsidR="00BB0773" w:rsidRPr="00115FF0" w:rsidRDefault="00BB0773" w:rsidP="00803473">
            <w:pPr>
              <w:pStyle w:val="TableLabel"/>
              <w:rPr>
                <w:rFonts w:ascii="Times New Roman" w:hAnsi="Times New Roman"/>
                <w:noProof w:val="0"/>
                <w:sz w:val="16"/>
              </w:rPr>
            </w:pPr>
          </w:p>
        </w:tc>
        <w:tc>
          <w:tcPr>
            <w:tcW w:w="2520" w:type="dxa"/>
            <w:vAlign w:val="center"/>
          </w:tcPr>
          <w:p w14:paraId="05606522" w14:textId="77777777" w:rsidR="00BB0773" w:rsidRPr="00115FF0" w:rsidRDefault="00BB0773" w:rsidP="00803473">
            <w:pPr>
              <w:pStyle w:val="TableEntry"/>
              <w:rPr>
                <w:iCs/>
                <w:sz w:val="16"/>
              </w:rPr>
            </w:pPr>
            <w:r w:rsidRPr="00115FF0">
              <w:rPr>
                <w:iCs/>
                <w:sz w:val="16"/>
              </w:rPr>
              <w:t>NetworkAccessPointID</w:t>
            </w:r>
          </w:p>
        </w:tc>
        <w:tc>
          <w:tcPr>
            <w:tcW w:w="630" w:type="dxa"/>
            <w:vAlign w:val="center"/>
          </w:tcPr>
          <w:p w14:paraId="5E1477A8" w14:textId="77777777" w:rsidR="00BB0773" w:rsidRPr="00115FF0" w:rsidRDefault="00BB0773" w:rsidP="00803473">
            <w:pPr>
              <w:pStyle w:val="TableEntry"/>
              <w:jc w:val="center"/>
              <w:rPr>
                <w:iCs/>
                <w:sz w:val="16"/>
              </w:rPr>
            </w:pPr>
            <w:r w:rsidRPr="00115FF0">
              <w:rPr>
                <w:iCs/>
                <w:sz w:val="16"/>
              </w:rPr>
              <w:t>NA</w:t>
            </w:r>
          </w:p>
        </w:tc>
        <w:tc>
          <w:tcPr>
            <w:tcW w:w="4968" w:type="dxa"/>
            <w:vAlign w:val="center"/>
          </w:tcPr>
          <w:p w14:paraId="523F4B9C" w14:textId="77777777" w:rsidR="00BB0773" w:rsidRPr="00115FF0" w:rsidRDefault="00BB0773" w:rsidP="00803473">
            <w:pPr>
              <w:pStyle w:val="TableEntry"/>
              <w:rPr>
                <w:i/>
                <w:iCs/>
                <w:sz w:val="16"/>
              </w:rPr>
            </w:pPr>
          </w:p>
        </w:tc>
      </w:tr>
    </w:tbl>
    <w:p w14:paraId="1D43ADC1" w14:textId="77777777" w:rsidR="00BB0773" w:rsidRPr="00115FF0" w:rsidRDefault="00BB0773" w:rsidP="00BB077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B0773" w:rsidRPr="00115FF0" w14:paraId="4E1B0B63" w14:textId="77777777" w:rsidTr="00803473">
        <w:trPr>
          <w:cantSplit/>
        </w:trPr>
        <w:tc>
          <w:tcPr>
            <w:tcW w:w="1548" w:type="dxa"/>
            <w:vMerge w:val="restart"/>
          </w:tcPr>
          <w:p w14:paraId="486D7751" w14:textId="77777777" w:rsidR="00BB0773" w:rsidRPr="00115FF0" w:rsidRDefault="00BB0773" w:rsidP="00662D38">
            <w:pPr>
              <w:pStyle w:val="TableEntryHeader"/>
            </w:pPr>
            <w:r w:rsidRPr="00115FF0">
              <w:lastRenderedPageBreak/>
              <w:t>Patient</w:t>
            </w:r>
          </w:p>
          <w:p w14:paraId="2A872CBA" w14:textId="77777777" w:rsidR="00BB0773" w:rsidRPr="00365426" w:rsidRDefault="00BB0773" w:rsidP="00662D38">
            <w:pPr>
              <w:pStyle w:val="TableEntry"/>
              <w:jc w:val="center"/>
              <w:rPr>
                <w:bCs/>
                <w:sz w:val="12"/>
              </w:rPr>
            </w:pPr>
            <w:r w:rsidRPr="00365426">
              <w:rPr>
                <w:bCs/>
                <w:sz w:val="12"/>
              </w:rPr>
              <w:t>(AuditMessage/</w:t>
            </w:r>
            <w:r w:rsidRPr="00365426">
              <w:rPr>
                <w:bCs/>
                <w:sz w:val="12"/>
              </w:rPr>
              <w:br/>
              <w:t>ParticipantObjectIdentification)</w:t>
            </w:r>
          </w:p>
        </w:tc>
        <w:tc>
          <w:tcPr>
            <w:tcW w:w="2520" w:type="dxa"/>
            <w:vAlign w:val="center"/>
          </w:tcPr>
          <w:p w14:paraId="1ECBAE4B" w14:textId="77777777" w:rsidR="00BB0773" w:rsidRPr="00115FF0" w:rsidRDefault="00BB0773" w:rsidP="00803473">
            <w:pPr>
              <w:pStyle w:val="TableEntry"/>
              <w:rPr>
                <w:sz w:val="16"/>
              </w:rPr>
            </w:pPr>
            <w:r w:rsidRPr="00115FF0">
              <w:rPr>
                <w:sz w:val="16"/>
              </w:rPr>
              <w:t>ParticipantObjectTypeCode</w:t>
            </w:r>
          </w:p>
        </w:tc>
        <w:tc>
          <w:tcPr>
            <w:tcW w:w="630" w:type="dxa"/>
            <w:vAlign w:val="center"/>
          </w:tcPr>
          <w:p w14:paraId="06EA3B1B" w14:textId="77777777" w:rsidR="00BB0773" w:rsidRPr="00115FF0" w:rsidRDefault="00BB0773" w:rsidP="00803473">
            <w:pPr>
              <w:pStyle w:val="TableEntry"/>
              <w:jc w:val="center"/>
              <w:rPr>
                <w:sz w:val="16"/>
              </w:rPr>
            </w:pPr>
            <w:r w:rsidRPr="00115FF0">
              <w:rPr>
                <w:sz w:val="16"/>
              </w:rPr>
              <w:t>M</w:t>
            </w:r>
          </w:p>
        </w:tc>
        <w:tc>
          <w:tcPr>
            <w:tcW w:w="4968" w:type="dxa"/>
            <w:vAlign w:val="center"/>
          </w:tcPr>
          <w:p w14:paraId="62EA35B3" w14:textId="77777777" w:rsidR="00BB0773" w:rsidRPr="00115FF0" w:rsidRDefault="00BB0773" w:rsidP="00803473">
            <w:pPr>
              <w:pStyle w:val="TableEntry"/>
              <w:rPr>
                <w:sz w:val="16"/>
              </w:rPr>
            </w:pPr>
            <w:r w:rsidRPr="00115FF0">
              <w:rPr>
                <w:sz w:val="16"/>
              </w:rPr>
              <w:t>“1” (person)</w:t>
            </w:r>
          </w:p>
        </w:tc>
      </w:tr>
      <w:tr w:rsidR="00BB0773" w:rsidRPr="00115FF0" w14:paraId="598696B4" w14:textId="77777777" w:rsidTr="00803473">
        <w:trPr>
          <w:cantSplit/>
        </w:trPr>
        <w:tc>
          <w:tcPr>
            <w:tcW w:w="1548" w:type="dxa"/>
            <w:vMerge/>
            <w:vAlign w:val="center"/>
          </w:tcPr>
          <w:p w14:paraId="7E90BC5D" w14:textId="77777777" w:rsidR="00BB0773" w:rsidRPr="00115FF0" w:rsidRDefault="00BB0773" w:rsidP="00803473">
            <w:pPr>
              <w:pStyle w:val="TableLabel"/>
              <w:rPr>
                <w:rFonts w:ascii="Times New Roman" w:hAnsi="Times New Roman"/>
                <w:noProof w:val="0"/>
                <w:sz w:val="16"/>
              </w:rPr>
            </w:pPr>
          </w:p>
        </w:tc>
        <w:tc>
          <w:tcPr>
            <w:tcW w:w="2520" w:type="dxa"/>
            <w:vAlign w:val="center"/>
          </w:tcPr>
          <w:p w14:paraId="11972F1A" w14:textId="77777777" w:rsidR="00BB0773" w:rsidRPr="00115FF0" w:rsidRDefault="00BB0773" w:rsidP="00803473">
            <w:pPr>
              <w:pStyle w:val="TableEntry"/>
              <w:rPr>
                <w:sz w:val="16"/>
              </w:rPr>
            </w:pPr>
            <w:r w:rsidRPr="00115FF0">
              <w:rPr>
                <w:sz w:val="16"/>
              </w:rPr>
              <w:t>ParticipantObjectTypeCodeRole</w:t>
            </w:r>
          </w:p>
        </w:tc>
        <w:tc>
          <w:tcPr>
            <w:tcW w:w="630" w:type="dxa"/>
            <w:vAlign w:val="center"/>
          </w:tcPr>
          <w:p w14:paraId="6FF6C0E6" w14:textId="77777777" w:rsidR="00BB0773" w:rsidRPr="00115FF0" w:rsidRDefault="00BB0773" w:rsidP="00803473">
            <w:pPr>
              <w:pStyle w:val="TableEntry"/>
              <w:jc w:val="center"/>
              <w:rPr>
                <w:sz w:val="16"/>
              </w:rPr>
            </w:pPr>
            <w:r w:rsidRPr="00115FF0">
              <w:rPr>
                <w:sz w:val="16"/>
              </w:rPr>
              <w:t>M</w:t>
            </w:r>
          </w:p>
        </w:tc>
        <w:tc>
          <w:tcPr>
            <w:tcW w:w="4968" w:type="dxa"/>
            <w:vAlign w:val="center"/>
          </w:tcPr>
          <w:p w14:paraId="68532A31" w14:textId="77777777" w:rsidR="00BB0773" w:rsidRPr="00115FF0" w:rsidRDefault="00BB0773" w:rsidP="00803473">
            <w:pPr>
              <w:pStyle w:val="TableEntry"/>
              <w:rPr>
                <w:b/>
                <w:i/>
                <w:sz w:val="16"/>
              </w:rPr>
            </w:pPr>
            <w:r w:rsidRPr="00115FF0">
              <w:rPr>
                <w:sz w:val="16"/>
              </w:rPr>
              <w:t>“1” (patient)</w:t>
            </w:r>
          </w:p>
        </w:tc>
      </w:tr>
      <w:tr w:rsidR="00BB0773" w:rsidRPr="00115FF0" w14:paraId="142BC40D" w14:textId="77777777" w:rsidTr="00803473">
        <w:trPr>
          <w:cantSplit/>
        </w:trPr>
        <w:tc>
          <w:tcPr>
            <w:tcW w:w="1548" w:type="dxa"/>
            <w:vMerge/>
            <w:vAlign w:val="center"/>
          </w:tcPr>
          <w:p w14:paraId="1B506FBA" w14:textId="77777777" w:rsidR="00BB0773" w:rsidRPr="00115FF0" w:rsidRDefault="00BB0773" w:rsidP="00803473">
            <w:pPr>
              <w:pStyle w:val="TableLabel"/>
              <w:rPr>
                <w:rFonts w:ascii="Times New Roman" w:hAnsi="Times New Roman"/>
                <w:noProof w:val="0"/>
                <w:sz w:val="16"/>
              </w:rPr>
            </w:pPr>
          </w:p>
        </w:tc>
        <w:tc>
          <w:tcPr>
            <w:tcW w:w="2520" w:type="dxa"/>
            <w:vAlign w:val="center"/>
          </w:tcPr>
          <w:p w14:paraId="77DB0177" w14:textId="77777777" w:rsidR="00BB0773" w:rsidRPr="00115FF0" w:rsidRDefault="00BB0773" w:rsidP="00803473">
            <w:pPr>
              <w:pStyle w:val="TableEntry"/>
              <w:rPr>
                <w:i/>
                <w:iCs/>
                <w:sz w:val="16"/>
              </w:rPr>
            </w:pPr>
            <w:r w:rsidRPr="00115FF0">
              <w:rPr>
                <w:i/>
                <w:iCs/>
                <w:sz w:val="16"/>
              </w:rPr>
              <w:t>ParticipantObjectDataLifeCycle</w:t>
            </w:r>
          </w:p>
        </w:tc>
        <w:tc>
          <w:tcPr>
            <w:tcW w:w="630" w:type="dxa"/>
            <w:vAlign w:val="center"/>
          </w:tcPr>
          <w:p w14:paraId="27D43CB3" w14:textId="77777777" w:rsidR="00BB0773" w:rsidRPr="00115FF0" w:rsidRDefault="00BB0773" w:rsidP="00803473">
            <w:pPr>
              <w:pStyle w:val="TableEntry"/>
              <w:jc w:val="center"/>
              <w:rPr>
                <w:i/>
                <w:iCs/>
                <w:sz w:val="16"/>
              </w:rPr>
            </w:pPr>
            <w:r w:rsidRPr="00115FF0">
              <w:rPr>
                <w:i/>
                <w:iCs/>
                <w:sz w:val="16"/>
              </w:rPr>
              <w:t>U</w:t>
            </w:r>
          </w:p>
        </w:tc>
        <w:tc>
          <w:tcPr>
            <w:tcW w:w="4968" w:type="dxa"/>
            <w:vAlign w:val="center"/>
          </w:tcPr>
          <w:p w14:paraId="14296C48" w14:textId="77777777" w:rsidR="00BB0773" w:rsidRPr="00115FF0" w:rsidRDefault="00BB0773" w:rsidP="00803473">
            <w:pPr>
              <w:pStyle w:val="TableEntry"/>
              <w:rPr>
                <w:sz w:val="16"/>
              </w:rPr>
            </w:pPr>
            <w:r w:rsidRPr="00115FF0">
              <w:rPr>
                <w:i/>
                <w:iCs/>
                <w:sz w:val="16"/>
              </w:rPr>
              <w:t>not specialized</w:t>
            </w:r>
          </w:p>
        </w:tc>
      </w:tr>
      <w:tr w:rsidR="00BB0773" w:rsidRPr="00115FF0" w14:paraId="43CEFBD9" w14:textId="77777777" w:rsidTr="00803473">
        <w:trPr>
          <w:cantSplit/>
        </w:trPr>
        <w:tc>
          <w:tcPr>
            <w:tcW w:w="1548" w:type="dxa"/>
            <w:vMerge/>
            <w:vAlign w:val="center"/>
          </w:tcPr>
          <w:p w14:paraId="6E0CDB8B" w14:textId="77777777" w:rsidR="00BB0773" w:rsidRPr="00115FF0" w:rsidRDefault="00BB0773" w:rsidP="00803473">
            <w:pPr>
              <w:pStyle w:val="TableLabel"/>
              <w:rPr>
                <w:rFonts w:ascii="Times New Roman" w:hAnsi="Times New Roman"/>
                <w:noProof w:val="0"/>
                <w:sz w:val="16"/>
              </w:rPr>
            </w:pPr>
          </w:p>
        </w:tc>
        <w:tc>
          <w:tcPr>
            <w:tcW w:w="2520" w:type="dxa"/>
            <w:vAlign w:val="center"/>
          </w:tcPr>
          <w:p w14:paraId="7E4F65DE" w14:textId="77777777" w:rsidR="00BB0773" w:rsidRPr="00115FF0" w:rsidRDefault="00BB0773" w:rsidP="00803473">
            <w:pPr>
              <w:pStyle w:val="TableEntry"/>
              <w:rPr>
                <w:i/>
                <w:sz w:val="16"/>
              </w:rPr>
            </w:pPr>
            <w:r w:rsidRPr="00115FF0">
              <w:rPr>
                <w:i/>
                <w:sz w:val="16"/>
              </w:rPr>
              <w:t>ParticipantObjectIDTypeCode</w:t>
            </w:r>
          </w:p>
        </w:tc>
        <w:tc>
          <w:tcPr>
            <w:tcW w:w="630" w:type="dxa"/>
            <w:vAlign w:val="center"/>
          </w:tcPr>
          <w:p w14:paraId="4703F7F3" w14:textId="77777777" w:rsidR="00BB0773" w:rsidRPr="00115FF0" w:rsidRDefault="00BB0773" w:rsidP="00803473">
            <w:pPr>
              <w:pStyle w:val="TableEntry"/>
              <w:jc w:val="center"/>
              <w:rPr>
                <w:i/>
                <w:sz w:val="16"/>
              </w:rPr>
            </w:pPr>
            <w:r w:rsidRPr="00115FF0">
              <w:rPr>
                <w:i/>
                <w:sz w:val="16"/>
              </w:rPr>
              <w:t>M</w:t>
            </w:r>
          </w:p>
        </w:tc>
        <w:tc>
          <w:tcPr>
            <w:tcW w:w="4968" w:type="dxa"/>
            <w:vAlign w:val="center"/>
          </w:tcPr>
          <w:p w14:paraId="7E4BFA51" w14:textId="77777777" w:rsidR="00BB0773" w:rsidRPr="00115FF0" w:rsidRDefault="00BB0773" w:rsidP="00803473">
            <w:pPr>
              <w:pStyle w:val="TableEntry"/>
              <w:rPr>
                <w:sz w:val="16"/>
              </w:rPr>
            </w:pPr>
            <w:r w:rsidRPr="00115FF0">
              <w:rPr>
                <w:i/>
                <w:iCs/>
                <w:sz w:val="16"/>
              </w:rPr>
              <w:t>not specialized</w:t>
            </w:r>
          </w:p>
        </w:tc>
      </w:tr>
      <w:tr w:rsidR="00BB0773" w:rsidRPr="00115FF0" w14:paraId="57BBCACF" w14:textId="77777777" w:rsidTr="00803473">
        <w:trPr>
          <w:cantSplit/>
        </w:trPr>
        <w:tc>
          <w:tcPr>
            <w:tcW w:w="1548" w:type="dxa"/>
            <w:vMerge/>
            <w:vAlign w:val="center"/>
          </w:tcPr>
          <w:p w14:paraId="76A08893" w14:textId="77777777" w:rsidR="00BB0773" w:rsidRPr="00115FF0" w:rsidRDefault="00BB0773" w:rsidP="00803473">
            <w:pPr>
              <w:pStyle w:val="TableLabel"/>
              <w:rPr>
                <w:rFonts w:ascii="Times New Roman" w:hAnsi="Times New Roman"/>
                <w:noProof w:val="0"/>
                <w:sz w:val="16"/>
              </w:rPr>
            </w:pPr>
          </w:p>
        </w:tc>
        <w:tc>
          <w:tcPr>
            <w:tcW w:w="2520" w:type="dxa"/>
            <w:vAlign w:val="center"/>
          </w:tcPr>
          <w:p w14:paraId="07A459F4" w14:textId="77777777" w:rsidR="00BB0773" w:rsidRPr="00115FF0" w:rsidRDefault="00BB0773" w:rsidP="00803473">
            <w:pPr>
              <w:pStyle w:val="TableEntry"/>
              <w:rPr>
                <w:i/>
                <w:iCs/>
                <w:sz w:val="16"/>
              </w:rPr>
            </w:pPr>
            <w:r w:rsidRPr="00115FF0">
              <w:rPr>
                <w:i/>
                <w:iCs/>
                <w:sz w:val="16"/>
              </w:rPr>
              <w:t>ParticipantObjectSensitivity</w:t>
            </w:r>
          </w:p>
        </w:tc>
        <w:tc>
          <w:tcPr>
            <w:tcW w:w="630" w:type="dxa"/>
            <w:vAlign w:val="center"/>
          </w:tcPr>
          <w:p w14:paraId="471BA481" w14:textId="77777777" w:rsidR="00BB0773" w:rsidRPr="00115FF0" w:rsidRDefault="00BB0773" w:rsidP="00803473">
            <w:pPr>
              <w:pStyle w:val="TableEntry"/>
              <w:jc w:val="center"/>
              <w:rPr>
                <w:i/>
                <w:iCs/>
                <w:sz w:val="16"/>
              </w:rPr>
            </w:pPr>
            <w:r w:rsidRPr="00115FF0">
              <w:rPr>
                <w:i/>
                <w:iCs/>
                <w:sz w:val="16"/>
              </w:rPr>
              <w:t>U</w:t>
            </w:r>
          </w:p>
        </w:tc>
        <w:tc>
          <w:tcPr>
            <w:tcW w:w="4968" w:type="dxa"/>
            <w:vAlign w:val="center"/>
          </w:tcPr>
          <w:p w14:paraId="0A82D1EB" w14:textId="77777777" w:rsidR="00BB0773" w:rsidRPr="00115FF0" w:rsidRDefault="00BB0773" w:rsidP="00803473">
            <w:pPr>
              <w:pStyle w:val="TableEntry"/>
              <w:rPr>
                <w:sz w:val="16"/>
              </w:rPr>
            </w:pPr>
            <w:r w:rsidRPr="00115FF0">
              <w:rPr>
                <w:i/>
                <w:iCs/>
                <w:sz w:val="16"/>
              </w:rPr>
              <w:t>not specialized</w:t>
            </w:r>
          </w:p>
        </w:tc>
      </w:tr>
      <w:tr w:rsidR="00BB0773" w:rsidRPr="00115FF0" w14:paraId="21C2AB2E" w14:textId="77777777" w:rsidTr="00803473">
        <w:trPr>
          <w:cantSplit/>
        </w:trPr>
        <w:tc>
          <w:tcPr>
            <w:tcW w:w="1548" w:type="dxa"/>
            <w:vMerge/>
            <w:vAlign w:val="center"/>
          </w:tcPr>
          <w:p w14:paraId="5A604801" w14:textId="77777777" w:rsidR="00BB0773" w:rsidRPr="00115FF0" w:rsidRDefault="00BB0773" w:rsidP="00803473">
            <w:pPr>
              <w:pStyle w:val="TableLabel"/>
              <w:rPr>
                <w:rFonts w:ascii="Times New Roman" w:hAnsi="Times New Roman"/>
                <w:noProof w:val="0"/>
                <w:sz w:val="16"/>
              </w:rPr>
            </w:pPr>
          </w:p>
        </w:tc>
        <w:tc>
          <w:tcPr>
            <w:tcW w:w="2520" w:type="dxa"/>
            <w:vAlign w:val="center"/>
          </w:tcPr>
          <w:p w14:paraId="3AB74247" w14:textId="77777777" w:rsidR="00BB0773" w:rsidRPr="00115FF0" w:rsidRDefault="00BB0773" w:rsidP="00803473">
            <w:pPr>
              <w:pStyle w:val="TableEntry"/>
              <w:rPr>
                <w:sz w:val="16"/>
              </w:rPr>
            </w:pPr>
            <w:r w:rsidRPr="00115FF0">
              <w:rPr>
                <w:sz w:val="16"/>
              </w:rPr>
              <w:t>ParticipantObjectID</w:t>
            </w:r>
          </w:p>
        </w:tc>
        <w:tc>
          <w:tcPr>
            <w:tcW w:w="630" w:type="dxa"/>
            <w:vAlign w:val="center"/>
          </w:tcPr>
          <w:p w14:paraId="2376778F" w14:textId="77777777" w:rsidR="00BB0773" w:rsidRPr="00115FF0" w:rsidRDefault="00BB0773" w:rsidP="00803473">
            <w:pPr>
              <w:pStyle w:val="TableEntry"/>
              <w:jc w:val="center"/>
              <w:rPr>
                <w:sz w:val="16"/>
              </w:rPr>
            </w:pPr>
            <w:r w:rsidRPr="00115FF0">
              <w:rPr>
                <w:sz w:val="16"/>
              </w:rPr>
              <w:t>M</w:t>
            </w:r>
          </w:p>
        </w:tc>
        <w:tc>
          <w:tcPr>
            <w:tcW w:w="4968" w:type="dxa"/>
            <w:vAlign w:val="center"/>
          </w:tcPr>
          <w:p w14:paraId="12D573A8" w14:textId="77777777" w:rsidR="00BB0773" w:rsidRPr="00115FF0" w:rsidRDefault="00BB0773" w:rsidP="00803473">
            <w:pPr>
              <w:pStyle w:val="TableEntry"/>
              <w:rPr>
                <w:sz w:val="16"/>
              </w:rPr>
            </w:pPr>
            <w:r w:rsidRPr="00115FF0">
              <w:rPr>
                <w:sz w:val="16"/>
              </w:rPr>
              <w:t>the patient ID in HL7 CX format (see ITI TF-2x: appendix E)</w:t>
            </w:r>
          </w:p>
        </w:tc>
      </w:tr>
      <w:tr w:rsidR="00BB0773" w:rsidRPr="00115FF0" w14:paraId="49834EC6" w14:textId="77777777" w:rsidTr="00803473">
        <w:trPr>
          <w:cantSplit/>
        </w:trPr>
        <w:tc>
          <w:tcPr>
            <w:tcW w:w="1548" w:type="dxa"/>
            <w:vMerge/>
            <w:vAlign w:val="center"/>
          </w:tcPr>
          <w:p w14:paraId="442DD190" w14:textId="77777777" w:rsidR="00BB0773" w:rsidRPr="00115FF0" w:rsidRDefault="00BB0773" w:rsidP="00803473">
            <w:pPr>
              <w:pStyle w:val="TableLabel"/>
              <w:rPr>
                <w:rFonts w:ascii="Times New Roman" w:hAnsi="Times New Roman"/>
                <w:noProof w:val="0"/>
                <w:sz w:val="16"/>
              </w:rPr>
            </w:pPr>
          </w:p>
        </w:tc>
        <w:tc>
          <w:tcPr>
            <w:tcW w:w="2520" w:type="dxa"/>
            <w:vAlign w:val="center"/>
          </w:tcPr>
          <w:p w14:paraId="2CCD5097" w14:textId="77777777" w:rsidR="00BB0773" w:rsidRPr="00115FF0" w:rsidRDefault="00BB0773" w:rsidP="00803473">
            <w:pPr>
              <w:pStyle w:val="TableEntry"/>
              <w:rPr>
                <w:i/>
                <w:iCs/>
                <w:sz w:val="16"/>
              </w:rPr>
            </w:pPr>
            <w:r w:rsidRPr="00115FF0">
              <w:rPr>
                <w:i/>
                <w:iCs/>
                <w:sz w:val="16"/>
              </w:rPr>
              <w:t>ParticipantObjectName</w:t>
            </w:r>
          </w:p>
        </w:tc>
        <w:tc>
          <w:tcPr>
            <w:tcW w:w="630" w:type="dxa"/>
            <w:vAlign w:val="center"/>
          </w:tcPr>
          <w:p w14:paraId="5B996B13" w14:textId="77777777" w:rsidR="00BB0773" w:rsidRPr="00115FF0" w:rsidRDefault="00BB0773" w:rsidP="00803473">
            <w:pPr>
              <w:pStyle w:val="TableEntry"/>
              <w:jc w:val="center"/>
              <w:rPr>
                <w:i/>
                <w:iCs/>
                <w:sz w:val="16"/>
              </w:rPr>
            </w:pPr>
            <w:r w:rsidRPr="00115FF0">
              <w:rPr>
                <w:i/>
                <w:iCs/>
                <w:sz w:val="16"/>
              </w:rPr>
              <w:t>U</w:t>
            </w:r>
          </w:p>
        </w:tc>
        <w:tc>
          <w:tcPr>
            <w:tcW w:w="4968" w:type="dxa"/>
            <w:vAlign w:val="center"/>
          </w:tcPr>
          <w:p w14:paraId="27AD96EA" w14:textId="77777777" w:rsidR="00BB0773" w:rsidRPr="00115FF0" w:rsidRDefault="00BB0773" w:rsidP="00803473">
            <w:pPr>
              <w:pStyle w:val="TableEntry"/>
              <w:rPr>
                <w:sz w:val="16"/>
              </w:rPr>
            </w:pPr>
            <w:r w:rsidRPr="00115FF0">
              <w:rPr>
                <w:i/>
                <w:iCs/>
                <w:sz w:val="16"/>
              </w:rPr>
              <w:t>not specialized</w:t>
            </w:r>
          </w:p>
        </w:tc>
      </w:tr>
      <w:tr w:rsidR="00BB0773" w:rsidRPr="00115FF0" w14:paraId="5E7E6E75" w14:textId="77777777" w:rsidTr="00803473">
        <w:trPr>
          <w:cantSplit/>
        </w:trPr>
        <w:tc>
          <w:tcPr>
            <w:tcW w:w="1548" w:type="dxa"/>
            <w:vMerge/>
            <w:vAlign w:val="center"/>
          </w:tcPr>
          <w:p w14:paraId="4D71CB82" w14:textId="77777777" w:rsidR="00BB0773" w:rsidRPr="00115FF0" w:rsidRDefault="00BB0773" w:rsidP="00803473">
            <w:pPr>
              <w:pStyle w:val="TableLabel"/>
              <w:rPr>
                <w:rFonts w:ascii="Times New Roman" w:hAnsi="Times New Roman"/>
                <w:noProof w:val="0"/>
                <w:sz w:val="16"/>
              </w:rPr>
            </w:pPr>
          </w:p>
        </w:tc>
        <w:tc>
          <w:tcPr>
            <w:tcW w:w="2520" w:type="dxa"/>
            <w:vAlign w:val="center"/>
          </w:tcPr>
          <w:p w14:paraId="2199224E" w14:textId="77777777" w:rsidR="00BB0773" w:rsidRPr="00115FF0" w:rsidRDefault="00BB0773" w:rsidP="00803473">
            <w:pPr>
              <w:pStyle w:val="TableEntry"/>
              <w:rPr>
                <w:i/>
                <w:iCs/>
                <w:sz w:val="16"/>
              </w:rPr>
            </w:pPr>
            <w:r w:rsidRPr="00115FF0">
              <w:rPr>
                <w:i/>
                <w:iCs/>
                <w:sz w:val="16"/>
              </w:rPr>
              <w:t>ParticipantObjectQuery</w:t>
            </w:r>
          </w:p>
        </w:tc>
        <w:tc>
          <w:tcPr>
            <w:tcW w:w="630" w:type="dxa"/>
            <w:vAlign w:val="center"/>
          </w:tcPr>
          <w:p w14:paraId="0AC5C947" w14:textId="77777777" w:rsidR="00BB0773" w:rsidRPr="00115FF0" w:rsidRDefault="00BB0773" w:rsidP="00803473">
            <w:pPr>
              <w:pStyle w:val="TableEntry"/>
              <w:jc w:val="center"/>
              <w:rPr>
                <w:i/>
                <w:iCs/>
                <w:sz w:val="16"/>
              </w:rPr>
            </w:pPr>
            <w:r w:rsidRPr="00115FF0">
              <w:rPr>
                <w:i/>
                <w:iCs/>
                <w:sz w:val="16"/>
              </w:rPr>
              <w:t>U</w:t>
            </w:r>
          </w:p>
        </w:tc>
        <w:tc>
          <w:tcPr>
            <w:tcW w:w="4968" w:type="dxa"/>
            <w:vAlign w:val="center"/>
          </w:tcPr>
          <w:p w14:paraId="60C77272" w14:textId="77777777" w:rsidR="00BB0773" w:rsidRPr="00115FF0" w:rsidRDefault="00BB0773" w:rsidP="00803473">
            <w:pPr>
              <w:pStyle w:val="TableEntry"/>
              <w:rPr>
                <w:sz w:val="16"/>
              </w:rPr>
            </w:pPr>
            <w:r w:rsidRPr="00115FF0">
              <w:rPr>
                <w:i/>
                <w:iCs/>
                <w:sz w:val="16"/>
              </w:rPr>
              <w:t>not specialized</w:t>
            </w:r>
          </w:p>
        </w:tc>
      </w:tr>
      <w:tr w:rsidR="00BB0773" w:rsidRPr="00115FF0" w14:paraId="561A48B4" w14:textId="77777777" w:rsidTr="00803473">
        <w:trPr>
          <w:cantSplit/>
        </w:trPr>
        <w:tc>
          <w:tcPr>
            <w:tcW w:w="1548" w:type="dxa"/>
            <w:vMerge/>
            <w:vAlign w:val="center"/>
          </w:tcPr>
          <w:p w14:paraId="33605FB0" w14:textId="77777777" w:rsidR="00BB0773" w:rsidRPr="00115FF0" w:rsidRDefault="00BB0773" w:rsidP="00803473">
            <w:pPr>
              <w:pStyle w:val="TableLabel"/>
              <w:rPr>
                <w:rFonts w:ascii="Times New Roman" w:hAnsi="Times New Roman"/>
                <w:noProof w:val="0"/>
                <w:sz w:val="16"/>
              </w:rPr>
            </w:pPr>
          </w:p>
        </w:tc>
        <w:tc>
          <w:tcPr>
            <w:tcW w:w="2520" w:type="dxa"/>
            <w:vAlign w:val="center"/>
          </w:tcPr>
          <w:p w14:paraId="1343ACF8" w14:textId="77777777" w:rsidR="00BB0773" w:rsidRPr="00115FF0" w:rsidRDefault="00BB0773" w:rsidP="00803473">
            <w:pPr>
              <w:pStyle w:val="TableEntry"/>
              <w:rPr>
                <w:sz w:val="16"/>
              </w:rPr>
            </w:pPr>
            <w:r w:rsidRPr="00115FF0">
              <w:rPr>
                <w:sz w:val="16"/>
              </w:rPr>
              <w:t>ParticipantObjectDetail</w:t>
            </w:r>
          </w:p>
        </w:tc>
        <w:tc>
          <w:tcPr>
            <w:tcW w:w="630" w:type="dxa"/>
            <w:vAlign w:val="center"/>
          </w:tcPr>
          <w:p w14:paraId="264F6B41" w14:textId="77777777" w:rsidR="00BB0773" w:rsidRPr="00115FF0" w:rsidRDefault="00BB0773" w:rsidP="00803473">
            <w:pPr>
              <w:pStyle w:val="TableEntry"/>
              <w:jc w:val="center"/>
              <w:rPr>
                <w:sz w:val="16"/>
              </w:rPr>
            </w:pPr>
            <w:r w:rsidRPr="00115FF0">
              <w:rPr>
                <w:sz w:val="16"/>
              </w:rPr>
              <w:t>M</w:t>
            </w:r>
          </w:p>
        </w:tc>
        <w:tc>
          <w:tcPr>
            <w:tcW w:w="4968" w:type="dxa"/>
            <w:vAlign w:val="center"/>
          </w:tcPr>
          <w:p w14:paraId="4FD26930" w14:textId="77777777" w:rsidR="00BB0773" w:rsidRPr="00115FF0" w:rsidRDefault="00BB0773" w:rsidP="00803473">
            <w:pPr>
              <w:pStyle w:val="TableEntry"/>
              <w:rPr>
                <w:sz w:val="16"/>
              </w:rPr>
            </w:pPr>
            <w:r w:rsidRPr="00115FF0">
              <w:rPr>
                <w:sz w:val="16"/>
              </w:rPr>
              <w:t>Type=II (the literal string), Value=the value of message.id</w:t>
            </w:r>
          </w:p>
        </w:tc>
      </w:tr>
    </w:tbl>
    <w:p w14:paraId="4963FB4E" w14:textId="77777777" w:rsidR="00BB0773" w:rsidRPr="00115FF0" w:rsidRDefault="00BB0773" w:rsidP="00662D38">
      <w:pPr>
        <w:pStyle w:val="BodyText"/>
      </w:pPr>
    </w:p>
    <w:sectPr w:rsidR="00BB0773" w:rsidRPr="00115FF0" w:rsidSect="00D2265C">
      <w:headerReference w:type="default" r:id="rId20"/>
      <w:footerReference w:type="even" r:id="rId21"/>
      <w:footerReference w:type="default" r:id="rId22"/>
      <w:footerReference w:type="first" r:id="rId23"/>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1DE0B" w14:textId="77777777" w:rsidR="00715F72" w:rsidRDefault="00715F72">
      <w:r>
        <w:separator/>
      </w:r>
    </w:p>
  </w:endnote>
  <w:endnote w:type="continuationSeparator" w:id="0">
    <w:p w14:paraId="17605064" w14:textId="77777777" w:rsidR="00715F72" w:rsidRDefault="00715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42D5B" w14:textId="77777777" w:rsidR="00081921" w:rsidRDefault="000819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3CCD5AD" w14:textId="77777777" w:rsidR="00081921" w:rsidRDefault="000819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A0EC9" w14:textId="77777777" w:rsidR="00081921" w:rsidRDefault="00081921">
    <w:pPr>
      <w:pStyle w:val="Footer"/>
      <w:ind w:right="360"/>
    </w:pPr>
    <w:r>
      <w:t>__________________________________________________________________________</w:t>
    </w:r>
  </w:p>
  <w:p w14:paraId="4AF6287C" w14:textId="7F2FFC0C" w:rsidR="00081921" w:rsidRDefault="00081921" w:rsidP="00597DB2">
    <w:pPr>
      <w:pStyle w:val="Footer"/>
      <w:ind w:right="360"/>
      <w:rPr>
        <w:sz w:val="20"/>
      </w:rPr>
    </w:pPr>
    <w:bookmarkStart w:id="115" w:name="_Toc473170355"/>
    <w:r>
      <w:rPr>
        <w:sz w:val="20"/>
      </w:rPr>
      <w:t>Rev. 1.2 – 2018-11-02</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5</w:t>
    </w:r>
    <w:r w:rsidRPr="00597DB2">
      <w:rPr>
        <w:rStyle w:val="PageNumber"/>
        <w:sz w:val="20"/>
      </w:rPr>
      <w:fldChar w:fldCharType="end"/>
    </w:r>
    <w:r>
      <w:rPr>
        <w:sz w:val="20"/>
      </w:rPr>
      <w:tab/>
      <w:t xml:space="preserve">                       Copyright © 2018: IHE International, Inc.</w:t>
    </w:r>
    <w:bookmarkEnd w:id="115"/>
  </w:p>
  <w:p w14:paraId="607BF35D" w14:textId="77777777" w:rsidR="00081921" w:rsidRDefault="00081921"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E8B3D" w14:textId="6EE549B9" w:rsidR="00081921" w:rsidRDefault="00081921">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36317" w14:textId="77777777" w:rsidR="00715F72" w:rsidRDefault="00715F72">
      <w:r>
        <w:separator/>
      </w:r>
    </w:p>
  </w:footnote>
  <w:footnote w:type="continuationSeparator" w:id="0">
    <w:p w14:paraId="504050DA" w14:textId="77777777" w:rsidR="00715F72" w:rsidRDefault="00715F72">
      <w:r>
        <w:continuationSeparator/>
      </w:r>
    </w:p>
  </w:footnote>
  <w:footnote w:id="1">
    <w:p w14:paraId="0D98B865" w14:textId="2B2F7B4E" w:rsidR="00081921" w:rsidRPr="007E5788" w:rsidRDefault="00081921" w:rsidP="007E5788">
      <w:pPr>
        <w:pStyle w:val="FootnoteText"/>
      </w:pPr>
      <w:r w:rsidRPr="00B70C36">
        <w:rPr>
          <w:rStyle w:val="FootnoteReference"/>
          <w:vertAlign w:val="baseline"/>
        </w:rPr>
        <w:footnoteRef/>
      </w:r>
      <w:r w:rsidRPr="007E5788">
        <w:t xml:space="preserve"> </w:t>
      </w:r>
      <w:r w:rsidRPr="00B70C36">
        <w:rPr>
          <w:rFonts w:eastAsia="Calibri"/>
        </w:rPr>
        <w:t>Veterans Health Administration corporate data warehouse, unpublished data.</w:t>
      </w:r>
    </w:p>
  </w:footnote>
  <w:footnote w:id="2">
    <w:p w14:paraId="3BCD86F3" w14:textId="5DB682E0" w:rsidR="00081921" w:rsidRPr="007E5788" w:rsidRDefault="00081921">
      <w:pPr>
        <w:pStyle w:val="FootnoteText"/>
      </w:pPr>
      <w:r w:rsidRPr="00B70C36">
        <w:rPr>
          <w:rStyle w:val="FootnoteReference"/>
          <w:vertAlign w:val="baseline"/>
        </w:rPr>
        <w:footnoteRef/>
      </w:r>
      <w:r w:rsidRPr="007E5788">
        <w:t xml:space="preserve"> </w:t>
      </w:r>
      <w:r w:rsidRPr="00B70C36">
        <w:rPr>
          <w:rFonts w:eastAsia="Calibri"/>
        </w:rPr>
        <w:t>Pines JM, Batt RJ, Hilton JA, Terwiesch C. The Financial Consequences of Lost Demand and Reducing Boarding in Hospital Emergency Departments. Ann Emerg Med. 2011 Oct;58(4):331–40.</w:t>
      </w:r>
    </w:p>
  </w:footnote>
  <w:footnote w:id="3">
    <w:p w14:paraId="53D621E7" w14:textId="2A11E0A5" w:rsidR="00081921" w:rsidRPr="007E5788" w:rsidRDefault="00081921">
      <w:pPr>
        <w:pStyle w:val="FootnoteText"/>
      </w:pPr>
      <w:r w:rsidRPr="00B70C36">
        <w:rPr>
          <w:rStyle w:val="FootnoteReference"/>
          <w:vertAlign w:val="baseline"/>
        </w:rPr>
        <w:footnoteRef/>
      </w:r>
      <w:r w:rsidRPr="007E5788">
        <w:t xml:space="preserve"> </w:t>
      </w:r>
      <w:r w:rsidRPr="00B70C36">
        <w:rPr>
          <w:rFonts w:eastAsia="Calibri"/>
        </w:rPr>
        <w:t>Singer AJ, Thode HC, Jr., Viccellio P, Pines JM. The association between length of emergency department boarding and mortality. Acad Emerg Med. 2011;18(12):1324-9.</w:t>
      </w:r>
    </w:p>
  </w:footnote>
  <w:footnote w:id="4">
    <w:p w14:paraId="4A67C2A5" w14:textId="19F4035B" w:rsidR="00081921" w:rsidRDefault="00081921">
      <w:pPr>
        <w:pStyle w:val="FootnoteText"/>
      </w:pPr>
      <w:r>
        <w:rPr>
          <w:rStyle w:val="FootnoteReference"/>
        </w:rPr>
        <w:footnoteRef/>
      </w:r>
      <w:r>
        <w:t xml:space="preserve"> HL7 </w:t>
      </w:r>
      <w:r w:rsidRPr="00B47338">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E1F29" w14:textId="6E90A227" w:rsidR="00081921" w:rsidRDefault="00081921">
    <w:pPr>
      <w:pStyle w:val="Header"/>
    </w:pPr>
    <w:r>
      <w:t>IHE Patient Care Coordination Technical Framework Supplement – Bed Management (BED)</w:t>
    </w:r>
    <w:r>
      <w:br/>
      <w:t>_____________________________________________________________________________</w:t>
    </w:r>
  </w:p>
  <w:p w14:paraId="1B8E3C57" w14:textId="77777777" w:rsidR="00081921" w:rsidRDefault="000819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419695A"/>
    <w:multiLevelType w:val="hybridMultilevel"/>
    <w:tmpl w:val="E84076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93332E2"/>
    <w:multiLevelType w:val="hybridMultilevel"/>
    <w:tmpl w:val="B0D0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F7626C"/>
    <w:multiLevelType w:val="hybridMultilevel"/>
    <w:tmpl w:val="A1409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B1062F"/>
    <w:multiLevelType w:val="hybridMultilevel"/>
    <w:tmpl w:val="DF50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161A12"/>
    <w:multiLevelType w:val="hybridMultilevel"/>
    <w:tmpl w:val="9AB81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BC3A55"/>
    <w:multiLevelType w:val="multilevel"/>
    <w:tmpl w:val="7B943E18"/>
    <w:numStyleLink w:val="Constraints"/>
  </w:abstractNum>
  <w:abstractNum w:abstractNumId="17" w15:restartNumberingAfterBreak="0">
    <w:nsid w:val="4B025E5F"/>
    <w:multiLevelType w:val="multilevel"/>
    <w:tmpl w:val="7B943E18"/>
    <w:numStyleLink w:val="Constraints"/>
  </w:abstractNum>
  <w:abstractNum w:abstractNumId="1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15:restartNumberingAfterBreak="0">
    <w:nsid w:val="51E51485"/>
    <w:multiLevelType w:val="hybridMultilevel"/>
    <w:tmpl w:val="5370508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734351F"/>
    <w:multiLevelType w:val="hybridMultilevel"/>
    <w:tmpl w:val="5370508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7412456"/>
    <w:multiLevelType w:val="multilevel"/>
    <w:tmpl w:val="61E4042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3" w15:restartNumberingAfterBreak="0">
    <w:nsid w:val="5B6A46AA"/>
    <w:multiLevelType w:val="hybridMultilevel"/>
    <w:tmpl w:val="5370508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62150EC1"/>
    <w:multiLevelType w:val="multilevel"/>
    <w:tmpl w:val="55D0910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7" w15:restartNumberingAfterBreak="0">
    <w:nsid w:val="70DF6C09"/>
    <w:multiLevelType w:val="hybridMultilevel"/>
    <w:tmpl w:val="FBFEE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124420"/>
    <w:multiLevelType w:val="hybridMultilevel"/>
    <w:tmpl w:val="E84076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7CD253F1"/>
    <w:multiLevelType w:val="hybridMultilevel"/>
    <w:tmpl w:val="FBFEE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6D17EF"/>
    <w:multiLevelType w:val="multilevel"/>
    <w:tmpl w:val="C2ACED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7F75058D"/>
    <w:multiLevelType w:val="multilevel"/>
    <w:tmpl w:val="63A2C7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29"/>
  </w:num>
  <w:num w:numId="13">
    <w:abstractNumId w:val="17"/>
  </w:num>
  <w:num w:numId="14">
    <w:abstractNumId w:val="16"/>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18"/>
  </w:num>
  <w:num w:numId="16">
    <w:abstractNumId w:val="24"/>
  </w:num>
  <w:num w:numId="17">
    <w:abstractNumId w:val="25"/>
  </w:num>
  <w:num w:numId="18">
    <w:abstractNumId w:val="20"/>
  </w:num>
  <w:num w:numId="19">
    <w:abstractNumId w:val="20"/>
  </w:num>
  <w:num w:numId="20">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num>
  <w:num w:numId="22">
    <w:abstractNumId w:val="22"/>
  </w:num>
  <w:num w:numId="23">
    <w:abstractNumId w:val="32"/>
  </w:num>
  <w:num w:numId="24">
    <w:abstractNumId w:val="12"/>
  </w:num>
  <w:num w:numId="25">
    <w:abstractNumId w:val="30"/>
  </w:num>
  <w:num w:numId="26">
    <w:abstractNumId w:val="15"/>
  </w:num>
  <w:num w:numId="27">
    <w:abstractNumId w:val="14"/>
  </w:num>
  <w:num w:numId="28">
    <w:abstractNumId w:val="27"/>
  </w:num>
  <w:num w:numId="29">
    <w:abstractNumId w:val="26"/>
  </w:num>
  <w:num w:numId="30">
    <w:abstractNumId w:val="26"/>
    <w:lvlOverride w:ilvl="0">
      <w:startOverride w:val="3"/>
    </w:lvlOverride>
    <w:lvlOverride w:ilvl="1">
      <w:startOverride w:val="3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num>
  <w:num w:numId="32">
    <w:abstractNumId w:val="13"/>
  </w:num>
  <w:num w:numId="33">
    <w:abstractNumId w:val="25"/>
  </w:num>
  <w:num w:numId="34">
    <w:abstractNumId w:val="25"/>
  </w:num>
  <w:num w:numId="35">
    <w:abstractNumId w:val="11"/>
  </w:num>
  <w:num w:numId="36">
    <w:abstractNumId w:val="28"/>
  </w:num>
  <w:num w:numId="37">
    <w:abstractNumId w:val="23"/>
  </w:num>
  <w:num w:numId="38">
    <w:abstractNumId w:val="2"/>
  </w:num>
  <w:num w:numId="39">
    <w:abstractNumId w:val="19"/>
  </w:num>
  <w:num w:numId="40">
    <w:abstractNumId w:val="2"/>
  </w:num>
  <w:num w:numId="41">
    <w:abstractNumId w:val="21"/>
  </w:num>
  <w:num w:numId="42">
    <w:abstractNumId w:val="3"/>
    <w:lvlOverride w:ilvl="0">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30DD"/>
    <w:rsid w:val="000121FB"/>
    <w:rsid w:val="000125FF"/>
    <w:rsid w:val="00013550"/>
    <w:rsid w:val="00017E09"/>
    <w:rsid w:val="00024BCD"/>
    <w:rsid w:val="00036347"/>
    <w:rsid w:val="0004144C"/>
    <w:rsid w:val="000470A5"/>
    <w:rsid w:val="000514E1"/>
    <w:rsid w:val="0005577A"/>
    <w:rsid w:val="00060D78"/>
    <w:rsid w:val="00061924"/>
    <w:rsid w:val="000622EE"/>
    <w:rsid w:val="00062E61"/>
    <w:rsid w:val="00070847"/>
    <w:rsid w:val="000717A7"/>
    <w:rsid w:val="00077324"/>
    <w:rsid w:val="00077EA0"/>
    <w:rsid w:val="000807AC"/>
    <w:rsid w:val="00081921"/>
    <w:rsid w:val="00082F2B"/>
    <w:rsid w:val="00087187"/>
    <w:rsid w:val="00094061"/>
    <w:rsid w:val="000A3A9E"/>
    <w:rsid w:val="000B0888"/>
    <w:rsid w:val="000B30FF"/>
    <w:rsid w:val="000B699D"/>
    <w:rsid w:val="000C3556"/>
    <w:rsid w:val="000C5467"/>
    <w:rsid w:val="000C6708"/>
    <w:rsid w:val="000D2487"/>
    <w:rsid w:val="000D6321"/>
    <w:rsid w:val="000D6F01"/>
    <w:rsid w:val="000D711C"/>
    <w:rsid w:val="000E19B4"/>
    <w:rsid w:val="000E3E3B"/>
    <w:rsid w:val="000F13F5"/>
    <w:rsid w:val="000F3C75"/>
    <w:rsid w:val="000F4CAC"/>
    <w:rsid w:val="000F613A"/>
    <w:rsid w:val="000F6D26"/>
    <w:rsid w:val="00104BE6"/>
    <w:rsid w:val="001055CB"/>
    <w:rsid w:val="001115F5"/>
    <w:rsid w:val="00111CBC"/>
    <w:rsid w:val="0011208B"/>
    <w:rsid w:val="001134EB"/>
    <w:rsid w:val="00114040"/>
    <w:rsid w:val="00115142"/>
    <w:rsid w:val="00115A0F"/>
    <w:rsid w:val="00115FF0"/>
    <w:rsid w:val="00117DD7"/>
    <w:rsid w:val="00123FD5"/>
    <w:rsid w:val="001247E7"/>
    <w:rsid w:val="001253AA"/>
    <w:rsid w:val="00125F42"/>
    <w:rsid w:val="001263B9"/>
    <w:rsid w:val="00126A38"/>
    <w:rsid w:val="00127829"/>
    <w:rsid w:val="00136CEB"/>
    <w:rsid w:val="0014275F"/>
    <w:rsid w:val="001428AD"/>
    <w:rsid w:val="001439BB"/>
    <w:rsid w:val="001453CC"/>
    <w:rsid w:val="00147A61"/>
    <w:rsid w:val="00147F29"/>
    <w:rsid w:val="00150B3C"/>
    <w:rsid w:val="00154B7B"/>
    <w:rsid w:val="001558DD"/>
    <w:rsid w:val="001579E7"/>
    <w:rsid w:val="001606A7"/>
    <w:rsid w:val="00161F42"/>
    <w:rsid w:val="001622E4"/>
    <w:rsid w:val="0016666C"/>
    <w:rsid w:val="00167B95"/>
    <w:rsid w:val="00167DB7"/>
    <w:rsid w:val="00170ED0"/>
    <w:rsid w:val="0017698E"/>
    <w:rsid w:val="00182084"/>
    <w:rsid w:val="00186DAB"/>
    <w:rsid w:val="00187E92"/>
    <w:rsid w:val="001946F4"/>
    <w:rsid w:val="00197325"/>
    <w:rsid w:val="001A06CD"/>
    <w:rsid w:val="001A7247"/>
    <w:rsid w:val="001A7C4C"/>
    <w:rsid w:val="001B2B50"/>
    <w:rsid w:val="001B463C"/>
    <w:rsid w:val="001C6D1B"/>
    <w:rsid w:val="001D0E6D"/>
    <w:rsid w:val="001D1244"/>
    <w:rsid w:val="001D1619"/>
    <w:rsid w:val="001D3EA5"/>
    <w:rsid w:val="001D640F"/>
    <w:rsid w:val="001D6BB3"/>
    <w:rsid w:val="001E206E"/>
    <w:rsid w:val="001E615F"/>
    <w:rsid w:val="001E62C3"/>
    <w:rsid w:val="001F0928"/>
    <w:rsid w:val="001F2CF8"/>
    <w:rsid w:val="001F6755"/>
    <w:rsid w:val="001F68C9"/>
    <w:rsid w:val="001F787E"/>
    <w:rsid w:val="001F7A35"/>
    <w:rsid w:val="00202AC6"/>
    <w:rsid w:val="002040DD"/>
    <w:rsid w:val="0020453A"/>
    <w:rsid w:val="00207571"/>
    <w:rsid w:val="00207816"/>
    <w:rsid w:val="00207868"/>
    <w:rsid w:val="00212C77"/>
    <w:rsid w:val="002130B9"/>
    <w:rsid w:val="0021576D"/>
    <w:rsid w:val="002161DD"/>
    <w:rsid w:val="002173E6"/>
    <w:rsid w:val="00221AC2"/>
    <w:rsid w:val="00221D48"/>
    <w:rsid w:val="0022261E"/>
    <w:rsid w:val="0022352C"/>
    <w:rsid w:val="002322FF"/>
    <w:rsid w:val="00234BE4"/>
    <w:rsid w:val="0023695A"/>
    <w:rsid w:val="0023732B"/>
    <w:rsid w:val="0023779C"/>
    <w:rsid w:val="00237D3C"/>
    <w:rsid w:val="00250A37"/>
    <w:rsid w:val="00255462"/>
    <w:rsid w:val="00255821"/>
    <w:rsid w:val="00256665"/>
    <w:rsid w:val="00260E18"/>
    <w:rsid w:val="00266401"/>
    <w:rsid w:val="002670D2"/>
    <w:rsid w:val="00270EBB"/>
    <w:rsid w:val="002711CC"/>
    <w:rsid w:val="00272440"/>
    <w:rsid w:val="002756A6"/>
    <w:rsid w:val="00286433"/>
    <w:rsid w:val="002869E8"/>
    <w:rsid w:val="00291725"/>
    <w:rsid w:val="00293CF1"/>
    <w:rsid w:val="002A2724"/>
    <w:rsid w:val="002A4C2E"/>
    <w:rsid w:val="002B1997"/>
    <w:rsid w:val="002B4844"/>
    <w:rsid w:val="002C3DB8"/>
    <w:rsid w:val="002D352E"/>
    <w:rsid w:val="002D5B69"/>
    <w:rsid w:val="002E30FD"/>
    <w:rsid w:val="002F051F"/>
    <w:rsid w:val="002F076A"/>
    <w:rsid w:val="002F1FC0"/>
    <w:rsid w:val="002F4055"/>
    <w:rsid w:val="00303E20"/>
    <w:rsid w:val="00307A8B"/>
    <w:rsid w:val="00313AA9"/>
    <w:rsid w:val="00313DBD"/>
    <w:rsid w:val="0031537F"/>
    <w:rsid w:val="00316247"/>
    <w:rsid w:val="00316BBC"/>
    <w:rsid w:val="0032060B"/>
    <w:rsid w:val="00323461"/>
    <w:rsid w:val="0032600B"/>
    <w:rsid w:val="00335554"/>
    <w:rsid w:val="003375BB"/>
    <w:rsid w:val="00340176"/>
    <w:rsid w:val="003432DC"/>
    <w:rsid w:val="00346314"/>
    <w:rsid w:val="00346BB8"/>
    <w:rsid w:val="00352784"/>
    <w:rsid w:val="003577C8"/>
    <w:rsid w:val="003579DA"/>
    <w:rsid w:val="003601D3"/>
    <w:rsid w:val="003602DC"/>
    <w:rsid w:val="00361F12"/>
    <w:rsid w:val="00363069"/>
    <w:rsid w:val="003631D1"/>
    <w:rsid w:val="003651D9"/>
    <w:rsid w:val="00365426"/>
    <w:rsid w:val="00370B52"/>
    <w:rsid w:val="00370C0E"/>
    <w:rsid w:val="00374B3E"/>
    <w:rsid w:val="00376BAB"/>
    <w:rsid w:val="0038429E"/>
    <w:rsid w:val="003921A0"/>
    <w:rsid w:val="00393074"/>
    <w:rsid w:val="0039663F"/>
    <w:rsid w:val="003A09FE"/>
    <w:rsid w:val="003B1DDC"/>
    <w:rsid w:val="003B2A2B"/>
    <w:rsid w:val="003B40CC"/>
    <w:rsid w:val="003B70A2"/>
    <w:rsid w:val="003C558D"/>
    <w:rsid w:val="003D19E0"/>
    <w:rsid w:val="003D24EE"/>
    <w:rsid w:val="003D5823"/>
    <w:rsid w:val="003D5A68"/>
    <w:rsid w:val="003E2881"/>
    <w:rsid w:val="003E59C0"/>
    <w:rsid w:val="003E5C68"/>
    <w:rsid w:val="003F0805"/>
    <w:rsid w:val="003F252B"/>
    <w:rsid w:val="003F3E4A"/>
    <w:rsid w:val="003F7141"/>
    <w:rsid w:val="004046B6"/>
    <w:rsid w:val="004050D9"/>
    <w:rsid w:val="004070FB"/>
    <w:rsid w:val="00410A85"/>
    <w:rsid w:val="00410D6B"/>
    <w:rsid w:val="00412649"/>
    <w:rsid w:val="00413EFA"/>
    <w:rsid w:val="00415432"/>
    <w:rsid w:val="00417A70"/>
    <w:rsid w:val="004225C9"/>
    <w:rsid w:val="004243B2"/>
    <w:rsid w:val="00430BA2"/>
    <w:rsid w:val="0043514A"/>
    <w:rsid w:val="00436599"/>
    <w:rsid w:val="00437620"/>
    <w:rsid w:val="004424C6"/>
    <w:rsid w:val="0044310A"/>
    <w:rsid w:val="00444100"/>
    <w:rsid w:val="00444CFC"/>
    <w:rsid w:val="00445D2F"/>
    <w:rsid w:val="00447451"/>
    <w:rsid w:val="004541CC"/>
    <w:rsid w:val="00455BA2"/>
    <w:rsid w:val="00457CBB"/>
    <w:rsid w:val="00457DDC"/>
    <w:rsid w:val="00461A12"/>
    <w:rsid w:val="004651FC"/>
    <w:rsid w:val="00466BC5"/>
    <w:rsid w:val="004704B5"/>
    <w:rsid w:val="00472402"/>
    <w:rsid w:val="00475FA8"/>
    <w:rsid w:val="0047709A"/>
    <w:rsid w:val="004809A3"/>
    <w:rsid w:val="004818E8"/>
    <w:rsid w:val="0048247E"/>
    <w:rsid w:val="00482DC2"/>
    <w:rsid w:val="004845CE"/>
    <w:rsid w:val="00485667"/>
    <w:rsid w:val="0048646C"/>
    <w:rsid w:val="00493290"/>
    <w:rsid w:val="00493B5A"/>
    <w:rsid w:val="004A7D5B"/>
    <w:rsid w:val="004B387F"/>
    <w:rsid w:val="004B4EF3"/>
    <w:rsid w:val="004B53B3"/>
    <w:rsid w:val="004B576F"/>
    <w:rsid w:val="004B7094"/>
    <w:rsid w:val="004C10B4"/>
    <w:rsid w:val="004D68CC"/>
    <w:rsid w:val="004D69C3"/>
    <w:rsid w:val="004D6C45"/>
    <w:rsid w:val="004D70BB"/>
    <w:rsid w:val="004F1713"/>
    <w:rsid w:val="004F5211"/>
    <w:rsid w:val="004F7C05"/>
    <w:rsid w:val="00503AE1"/>
    <w:rsid w:val="0050674C"/>
    <w:rsid w:val="00506C22"/>
    <w:rsid w:val="00510062"/>
    <w:rsid w:val="00513057"/>
    <w:rsid w:val="00516D6D"/>
    <w:rsid w:val="00522681"/>
    <w:rsid w:val="00522F40"/>
    <w:rsid w:val="00523C5F"/>
    <w:rsid w:val="005339EE"/>
    <w:rsid w:val="00535EE6"/>
    <w:rsid w:val="005360E4"/>
    <w:rsid w:val="005410F9"/>
    <w:rsid w:val="005416D9"/>
    <w:rsid w:val="00543B48"/>
    <w:rsid w:val="00543FFB"/>
    <w:rsid w:val="0054524C"/>
    <w:rsid w:val="00556E6C"/>
    <w:rsid w:val="005672A9"/>
    <w:rsid w:val="00570B52"/>
    <w:rsid w:val="00571C15"/>
    <w:rsid w:val="00572031"/>
    <w:rsid w:val="00573102"/>
    <w:rsid w:val="005742E4"/>
    <w:rsid w:val="00581165"/>
    <w:rsid w:val="00581829"/>
    <w:rsid w:val="00583367"/>
    <w:rsid w:val="00585DA2"/>
    <w:rsid w:val="00586D04"/>
    <w:rsid w:val="005942AE"/>
    <w:rsid w:val="00594882"/>
    <w:rsid w:val="00597DB2"/>
    <w:rsid w:val="005B476A"/>
    <w:rsid w:val="005B5C92"/>
    <w:rsid w:val="005B72F3"/>
    <w:rsid w:val="005B7BFB"/>
    <w:rsid w:val="005C50BF"/>
    <w:rsid w:val="005C5E28"/>
    <w:rsid w:val="005D1F91"/>
    <w:rsid w:val="005D6104"/>
    <w:rsid w:val="005D6176"/>
    <w:rsid w:val="005E2EDD"/>
    <w:rsid w:val="005E4688"/>
    <w:rsid w:val="005F2045"/>
    <w:rsid w:val="005F21E7"/>
    <w:rsid w:val="005F3FB5"/>
    <w:rsid w:val="005F4C3E"/>
    <w:rsid w:val="005F64FA"/>
    <w:rsid w:val="00600EC6"/>
    <w:rsid w:val="006014F8"/>
    <w:rsid w:val="00603512"/>
    <w:rsid w:val="00603ED5"/>
    <w:rsid w:val="006068B4"/>
    <w:rsid w:val="00607529"/>
    <w:rsid w:val="006106AB"/>
    <w:rsid w:val="006116E2"/>
    <w:rsid w:val="006131B6"/>
    <w:rsid w:val="00613604"/>
    <w:rsid w:val="00613C53"/>
    <w:rsid w:val="00622D31"/>
    <w:rsid w:val="00625D23"/>
    <w:rsid w:val="006263EA"/>
    <w:rsid w:val="00627A3A"/>
    <w:rsid w:val="00630937"/>
    <w:rsid w:val="00630F33"/>
    <w:rsid w:val="006360B8"/>
    <w:rsid w:val="00644FC1"/>
    <w:rsid w:val="006512F0"/>
    <w:rsid w:val="006514EA"/>
    <w:rsid w:val="00656A6B"/>
    <w:rsid w:val="00662867"/>
    <w:rsid w:val="00662893"/>
    <w:rsid w:val="00662D38"/>
    <w:rsid w:val="00663624"/>
    <w:rsid w:val="00665A0A"/>
    <w:rsid w:val="00665D8F"/>
    <w:rsid w:val="00672C39"/>
    <w:rsid w:val="0067779E"/>
    <w:rsid w:val="00680648"/>
    <w:rsid w:val="00682040"/>
    <w:rsid w:val="006825E1"/>
    <w:rsid w:val="0068355D"/>
    <w:rsid w:val="006877CF"/>
    <w:rsid w:val="00691FBA"/>
    <w:rsid w:val="00692B37"/>
    <w:rsid w:val="006955B3"/>
    <w:rsid w:val="006A2A74"/>
    <w:rsid w:val="006A3098"/>
    <w:rsid w:val="006A4160"/>
    <w:rsid w:val="006A5CC6"/>
    <w:rsid w:val="006B7354"/>
    <w:rsid w:val="006B7ABF"/>
    <w:rsid w:val="006C242B"/>
    <w:rsid w:val="006C2C14"/>
    <w:rsid w:val="006C371A"/>
    <w:rsid w:val="006C7E2C"/>
    <w:rsid w:val="006D4881"/>
    <w:rsid w:val="006D768F"/>
    <w:rsid w:val="006E163F"/>
    <w:rsid w:val="006E2E17"/>
    <w:rsid w:val="006E5767"/>
    <w:rsid w:val="006F090F"/>
    <w:rsid w:val="00701B3A"/>
    <w:rsid w:val="007040D9"/>
    <w:rsid w:val="00704205"/>
    <w:rsid w:val="007073FD"/>
    <w:rsid w:val="0070762D"/>
    <w:rsid w:val="00712AE6"/>
    <w:rsid w:val="0071309E"/>
    <w:rsid w:val="00715F72"/>
    <w:rsid w:val="00723DAF"/>
    <w:rsid w:val="007251A4"/>
    <w:rsid w:val="00730E16"/>
    <w:rsid w:val="00734227"/>
    <w:rsid w:val="00735606"/>
    <w:rsid w:val="007400C4"/>
    <w:rsid w:val="00746A3D"/>
    <w:rsid w:val="00747676"/>
    <w:rsid w:val="007479B6"/>
    <w:rsid w:val="00747E7C"/>
    <w:rsid w:val="00761469"/>
    <w:rsid w:val="00766F9A"/>
    <w:rsid w:val="00767053"/>
    <w:rsid w:val="00774B6B"/>
    <w:rsid w:val="007773C8"/>
    <w:rsid w:val="00780153"/>
    <w:rsid w:val="0078063E"/>
    <w:rsid w:val="00782243"/>
    <w:rsid w:val="007824BF"/>
    <w:rsid w:val="00787B2D"/>
    <w:rsid w:val="007922ED"/>
    <w:rsid w:val="007A51E3"/>
    <w:rsid w:val="007A5635"/>
    <w:rsid w:val="007A676E"/>
    <w:rsid w:val="007A7BF7"/>
    <w:rsid w:val="007B331F"/>
    <w:rsid w:val="007B44B7"/>
    <w:rsid w:val="007B64E0"/>
    <w:rsid w:val="007B69C5"/>
    <w:rsid w:val="007B7EEB"/>
    <w:rsid w:val="007C1AAC"/>
    <w:rsid w:val="007C1CF5"/>
    <w:rsid w:val="007C3E9A"/>
    <w:rsid w:val="007C5673"/>
    <w:rsid w:val="007D1847"/>
    <w:rsid w:val="007D724B"/>
    <w:rsid w:val="007E267C"/>
    <w:rsid w:val="007E5788"/>
    <w:rsid w:val="007E5B51"/>
    <w:rsid w:val="007E5C96"/>
    <w:rsid w:val="007F771A"/>
    <w:rsid w:val="007F7801"/>
    <w:rsid w:val="008011F6"/>
    <w:rsid w:val="00802F29"/>
    <w:rsid w:val="00803473"/>
    <w:rsid w:val="00803E2D"/>
    <w:rsid w:val="008044D0"/>
    <w:rsid w:val="008067DF"/>
    <w:rsid w:val="0081320A"/>
    <w:rsid w:val="00815E51"/>
    <w:rsid w:val="00816D07"/>
    <w:rsid w:val="008249A2"/>
    <w:rsid w:val="00825642"/>
    <w:rsid w:val="00825A80"/>
    <w:rsid w:val="00830E0E"/>
    <w:rsid w:val="00831FF5"/>
    <w:rsid w:val="00833045"/>
    <w:rsid w:val="008341AE"/>
    <w:rsid w:val="00834DF7"/>
    <w:rsid w:val="008358E5"/>
    <w:rsid w:val="00836F8A"/>
    <w:rsid w:val="008413B1"/>
    <w:rsid w:val="00843B52"/>
    <w:rsid w:val="008452AF"/>
    <w:rsid w:val="008508CE"/>
    <w:rsid w:val="00855EDF"/>
    <w:rsid w:val="008608EF"/>
    <w:rsid w:val="008616CB"/>
    <w:rsid w:val="0086353F"/>
    <w:rsid w:val="00863C8B"/>
    <w:rsid w:val="00864B17"/>
    <w:rsid w:val="00865616"/>
    <w:rsid w:val="00865DF9"/>
    <w:rsid w:val="00866192"/>
    <w:rsid w:val="00870306"/>
    <w:rsid w:val="00871613"/>
    <w:rsid w:val="00873518"/>
    <w:rsid w:val="008741F1"/>
    <w:rsid w:val="00875076"/>
    <w:rsid w:val="00875BFD"/>
    <w:rsid w:val="00882E96"/>
    <w:rsid w:val="00885ABD"/>
    <w:rsid w:val="00887E40"/>
    <w:rsid w:val="008915E0"/>
    <w:rsid w:val="00893662"/>
    <w:rsid w:val="00896A0E"/>
    <w:rsid w:val="008A3FD2"/>
    <w:rsid w:val="008B53CB"/>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F78D2"/>
    <w:rsid w:val="00906ED5"/>
    <w:rsid w:val="00907134"/>
    <w:rsid w:val="00910E03"/>
    <w:rsid w:val="00925152"/>
    <w:rsid w:val="009268F6"/>
    <w:rsid w:val="00933C9A"/>
    <w:rsid w:val="00934D96"/>
    <w:rsid w:val="009406A5"/>
    <w:rsid w:val="00940FC7"/>
    <w:rsid w:val="009429FB"/>
    <w:rsid w:val="0095196C"/>
    <w:rsid w:val="00951B9A"/>
    <w:rsid w:val="00951F63"/>
    <w:rsid w:val="0095298A"/>
    <w:rsid w:val="00953CFC"/>
    <w:rsid w:val="0095441C"/>
    <w:rsid w:val="0095594C"/>
    <w:rsid w:val="00955CD4"/>
    <w:rsid w:val="00956966"/>
    <w:rsid w:val="009612F6"/>
    <w:rsid w:val="0096493A"/>
    <w:rsid w:val="00966AC0"/>
    <w:rsid w:val="00967B49"/>
    <w:rsid w:val="0097454A"/>
    <w:rsid w:val="009813A1"/>
    <w:rsid w:val="00983131"/>
    <w:rsid w:val="00983C65"/>
    <w:rsid w:val="009843EF"/>
    <w:rsid w:val="009903C2"/>
    <w:rsid w:val="00991D63"/>
    <w:rsid w:val="00993FF5"/>
    <w:rsid w:val="009961D9"/>
    <w:rsid w:val="009A3FD5"/>
    <w:rsid w:val="009B048D"/>
    <w:rsid w:val="009B5E05"/>
    <w:rsid w:val="009C0C9B"/>
    <w:rsid w:val="009C10D5"/>
    <w:rsid w:val="009C6269"/>
    <w:rsid w:val="009C6F21"/>
    <w:rsid w:val="009D0CDF"/>
    <w:rsid w:val="009D107B"/>
    <w:rsid w:val="009D125C"/>
    <w:rsid w:val="009D2A49"/>
    <w:rsid w:val="009D4DC7"/>
    <w:rsid w:val="009D6A32"/>
    <w:rsid w:val="009E34B7"/>
    <w:rsid w:val="009E79B9"/>
    <w:rsid w:val="009F3200"/>
    <w:rsid w:val="009F40A9"/>
    <w:rsid w:val="009F5B96"/>
    <w:rsid w:val="009F5CF4"/>
    <w:rsid w:val="00A02826"/>
    <w:rsid w:val="00A040CB"/>
    <w:rsid w:val="00A05A12"/>
    <w:rsid w:val="00A05F89"/>
    <w:rsid w:val="00A11BA2"/>
    <w:rsid w:val="00A1510C"/>
    <w:rsid w:val="00A174B6"/>
    <w:rsid w:val="00A177D5"/>
    <w:rsid w:val="00A23689"/>
    <w:rsid w:val="00A24AB2"/>
    <w:rsid w:val="00A263D8"/>
    <w:rsid w:val="00A30BDA"/>
    <w:rsid w:val="00A322F4"/>
    <w:rsid w:val="00A43E92"/>
    <w:rsid w:val="00A45EE0"/>
    <w:rsid w:val="00A53114"/>
    <w:rsid w:val="00A536B6"/>
    <w:rsid w:val="00A5645C"/>
    <w:rsid w:val="00A66F91"/>
    <w:rsid w:val="00A752E0"/>
    <w:rsid w:val="00A773A9"/>
    <w:rsid w:val="00A80FE5"/>
    <w:rsid w:val="00A81A7C"/>
    <w:rsid w:val="00A85861"/>
    <w:rsid w:val="00A875FF"/>
    <w:rsid w:val="00A90BD5"/>
    <w:rsid w:val="00A90FDF"/>
    <w:rsid w:val="00A910E1"/>
    <w:rsid w:val="00A910FC"/>
    <w:rsid w:val="00A94FA6"/>
    <w:rsid w:val="00A9751B"/>
    <w:rsid w:val="00AA684E"/>
    <w:rsid w:val="00AA69C0"/>
    <w:rsid w:val="00AC609B"/>
    <w:rsid w:val="00AC7C88"/>
    <w:rsid w:val="00AD069D"/>
    <w:rsid w:val="00AD2AE2"/>
    <w:rsid w:val="00AD3EA6"/>
    <w:rsid w:val="00AD7ADC"/>
    <w:rsid w:val="00AE0CE5"/>
    <w:rsid w:val="00AE31AF"/>
    <w:rsid w:val="00AE4AED"/>
    <w:rsid w:val="00AF0095"/>
    <w:rsid w:val="00AF472E"/>
    <w:rsid w:val="00AF7069"/>
    <w:rsid w:val="00B02652"/>
    <w:rsid w:val="00B03217"/>
    <w:rsid w:val="00B03C08"/>
    <w:rsid w:val="00B049E5"/>
    <w:rsid w:val="00B072B1"/>
    <w:rsid w:val="00B10DCE"/>
    <w:rsid w:val="00B1148B"/>
    <w:rsid w:val="00B15A1D"/>
    <w:rsid w:val="00B15D8F"/>
    <w:rsid w:val="00B15E9B"/>
    <w:rsid w:val="00B17D89"/>
    <w:rsid w:val="00B24019"/>
    <w:rsid w:val="00B241ED"/>
    <w:rsid w:val="00B2439D"/>
    <w:rsid w:val="00B275B5"/>
    <w:rsid w:val="00B3238C"/>
    <w:rsid w:val="00B32B07"/>
    <w:rsid w:val="00B35749"/>
    <w:rsid w:val="00B403E4"/>
    <w:rsid w:val="00B43198"/>
    <w:rsid w:val="00B47338"/>
    <w:rsid w:val="00B4798B"/>
    <w:rsid w:val="00B541EC"/>
    <w:rsid w:val="00B55350"/>
    <w:rsid w:val="00B63B69"/>
    <w:rsid w:val="00B656E6"/>
    <w:rsid w:val="00B65E96"/>
    <w:rsid w:val="00B70C36"/>
    <w:rsid w:val="00B73101"/>
    <w:rsid w:val="00B7582C"/>
    <w:rsid w:val="00B82D84"/>
    <w:rsid w:val="00B84D95"/>
    <w:rsid w:val="00B8586D"/>
    <w:rsid w:val="00B87220"/>
    <w:rsid w:val="00B92E9F"/>
    <w:rsid w:val="00B92EA1"/>
    <w:rsid w:val="00B9303B"/>
    <w:rsid w:val="00B9308F"/>
    <w:rsid w:val="00B940BB"/>
    <w:rsid w:val="00B94919"/>
    <w:rsid w:val="00B965FD"/>
    <w:rsid w:val="00BA0AC9"/>
    <w:rsid w:val="00BA130F"/>
    <w:rsid w:val="00BA1337"/>
    <w:rsid w:val="00BA1A91"/>
    <w:rsid w:val="00BA437B"/>
    <w:rsid w:val="00BA4A87"/>
    <w:rsid w:val="00BB0773"/>
    <w:rsid w:val="00BB62C0"/>
    <w:rsid w:val="00BB65D8"/>
    <w:rsid w:val="00BB6AAC"/>
    <w:rsid w:val="00BB74AF"/>
    <w:rsid w:val="00BB76BC"/>
    <w:rsid w:val="00BC3E9F"/>
    <w:rsid w:val="00BC6EDE"/>
    <w:rsid w:val="00BC7584"/>
    <w:rsid w:val="00BD16C7"/>
    <w:rsid w:val="00BD50E5"/>
    <w:rsid w:val="00BD6767"/>
    <w:rsid w:val="00BE1308"/>
    <w:rsid w:val="00BE39EE"/>
    <w:rsid w:val="00BE3E5F"/>
    <w:rsid w:val="00BE4C19"/>
    <w:rsid w:val="00BE5916"/>
    <w:rsid w:val="00BF2986"/>
    <w:rsid w:val="00C002A1"/>
    <w:rsid w:val="00C0135D"/>
    <w:rsid w:val="00C05CCE"/>
    <w:rsid w:val="00C1037F"/>
    <w:rsid w:val="00C1053F"/>
    <w:rsid w:val="00C10561"/>
    <w:rsid w:val="00C158E0"/>
    <w:rsid w:val="00C16F09"/>
    <w:rsid w:val="00C20EFF"/>
    <w:rsid w:val="00C227F1"/>
    <w:rsid w:val="00C250ED"/>
    <w:rsid w:val="00C269FC"/>
    <w:rsid w:val="00C26E7C"/>
    <w:rsid w:val="00C27AD9"/>
    <w:rsid w:val="00C335CE"/>
    <w:rsid w:val="00C3617A"/>
    <w:rsid w:val="00C370AF"/>
    <w:rsid w:val="00C412AE"/>
    <w:rsid w:val="00C42C6C"/>
    <w:rsid w:val="00C45949"/>
    <w:rsid w:val="00C512AA"/>
    <w:rsid w:val="00C536E4"/>
    <w:rsid w:val="00C56183"/>
    <w:rsid w:val="00C60F4D"/>
    <w:rsid w:val="00C61586"/>
    <w:rsid w:val="00C62E65"/>
    <w:rsid w:val="00C63D7E"/>
    <w:rsid w:val="00C6772C"/>
    <w:rsid w:val="00C71FDB"/>
    <w:rsid w:val="00C7550A"/>
    <w:rsid w:val="00C75E6D"/>
    <w:rsid w:val="00C7717D"/>
    <w:rsid w:val="00C77250"/>
    <w:rsid w:val="00C815AC"/>
    <w:rsid w:val="00C82ED4"/>
    <w:rsid w:val="00C83F0F"/>
    <w:rsid w:val="00C940A2"/>
    <w:rsid w:val="00C969FE"/>
    <w:rsid w:val="00C96B47"/>
    <w:rsid w:val="00CA175A"/>
    <w:rsid w:val="00CA26C7"/>
    <w:rsid w:val="00CC0A62"/>
    <w:rsid w:val="00CC4EA3"/>
    <w:rsid w:val="00CC6D16"/>
    <w:rsid w:val="00CC6D50"/>
    <w:rsid w:val="00CD0A74"/>
    <w:rsid w:val="00CD1D59"/>
    <w:rsid w:val="00CD4358"/>
    <w:rsid w:val="00CD44D7"/>
    <w:rsid w:val="00CD4D46"/>
    <w:rsid w:val="00CD61EF"/>
    <w:rsid w:val="00CE0AA5"/>
    <w:rsid w:val="00CF16F3"/>
    <w:rsid w:val="00CF283F"/>
    <w:rsid w:val="00CF508D"/>
    <w:rsid w:val="00D0225B"/>
    <w:rsid w:val="00D058F6"/>
    <w:rsid w:val="00D05B7C"/>
    <w:rsid w:val="00D07411"/>
    <w:rsid w:val="00D16135"/>
    <w:rsid w:val="00D2199B"/>
    <w:rsid w:val="00D2265C"/>
    <w:rsid w:val="00D22DE2"/>
    <w:rsid w:val="00D250A2"/>
    <w:rsid w:val="00D34E63"/>
    <w:rsid w:val="00D35F24"/>
    <w:rsid w:val="00D40905"/>
    <w:rsid w:val="00D422BB"/>
    <w:rsid w:val="00D42ED8"/>
    <w:rsid w:val="00D439FF"/>
    <w:rsid w:val="00D51A38"/>
    <w:rsid w:val="00D5643C"/>
    <w:rsid w:val="00D57083"/>
    <w:rsid w:val="00D609FE"/>
    <w:rsid w:val="00D60F27"/>
    <w:rsid w:val="00D62CEC"/>
    <w:rsid w:val="00D7110F"/>
    <w:rsid w:val="00D84A41"/>
    <w:rsid w:val="00D85A7B"/>
    <w:rsid w:val="00D91791"/>
    <w:rsid w:val="00D91815"/>
    <w:rsid w:val="00DA1854"/>
    <w:rsid w:val="00DA7DCB"/>
    <w:rsid w:val="00DA7FE0"/>
    <w:rsid w:val="00DB186B"/>
    <w:rsid w:val="00DB1D48"/>
    <w:rsid w:val="00DB5C1E"/>
    <w:rsid w:val="00DC5581"/>
    <w:rsid w:val="00DC5891"/>
    <w:rsid w:val="00DD13DB"/>
    <w:rsid w:val="00DD4D5A"/>
    <w:rsid w:val="00DE0504"/>
    <w:rsid w:val="00DE3F6C"/>
    <w:rsid w:val="00DE6D6A"/>
    <w:rsid w:val="00DE7269"/>
    <w:rsid w:val="00DF54E2"/>
    <w:rsid w:val="00DF683C"/>
    <w:rsid w:val="00DF769E"/>
    <w:rsid w:val="00DF7CCA"/>
    <w:rsid w:val="00E007E6"/>
    <w:rsid w:val="00E014B6"/>
    <w:rsid w:val="00E121ED"/>
    <w:rsid w:val="00E13C27"/>
    <w:rsid w:val="00E1423C"/>
    <w:rsid w:val="00E14CE7"/>
    <w:rsid w:val="00E20C45"/>
    <w:rsid w:val="00E25761"/>
    <w:rsid w:val="00E30AAF"/>
    <w:rsid w:val="00E35F5B"/>
    <w:rsid w:val="00E36A9C"/>
    <w:rsid w:val="00E42042"/>
    <w:rsid w:val="00E4210F"/>
    <w:rsid w:val="00E451B1"/>
    <w:rsid w:val="00E46BAB"/>
    <w:rsid w:val="00E50AF1"/>
    <w:rsid w:val="00E511B2"/>
    <w:rsid w:val="00E54150"/>
    <w:rsid w:val="00E56193"/>
    <w:rsid w:val="00E5672F"/>
    <w:rsid w:val="00E6065F"/>
    <w:rsid w:val="00E61A6A"/>
    <w:rsid w:val="00E64205"/>
    <w:rsid w:val="00E643E6"/>
    <w:rsid w:val="00E748AF"/>
    <w:rsid w:val="00E7532D"/>
    <w:rsid w:val="00E7599A"/>
    <w:rsid w:val="00E8043B"/>
    <w:rsid w:val="00E8520F"/>
    <w:rsid w:val="00E90AC0"/>
    <w:rsid w:val="00E91C15"/>
    <w:rsid w:val="00E9320B"/>
    <w:rsid w:val="00E9442A"/>
    <w:rsid w:val="00EA4EA1"/>
    <w:rsid w:val="00EA7E83"/>
    <w:rsid w:val="00EB0C5E"/>
    <w:rsid w:val="00EB71A2"/>
    <w:rsid w:val="00EC098D"/>
    <w:rsid w:val="00EC11E0"/>
    <w:rsid w:val="00ED0083"/>
    <w:rsid w:val="00ED0761"/>
    <w:rsid w:val="00ED3E87"/>
    <w:rsid w:val="00ED4892"/>
    <w:rsid w:val="00ED5269"/>
    <w:rsid w:val="00ED6171"/>
    <w:rsid w:val="00EE0375"/>
    <w:rsid w:val="00EE1C86"/>
    <w:rsid w:val="00EE7261"/>
    <w:rsid w:val="00EF1E77"/>
    <w:rsid w:val="00EF3F52"/>
    <w:rsid w:val="00EF6962"/>
    <w:rsid w:val="00F002DD"/>
    <w:rsid w:val="00F034AC"/>
    <w:rsid w:val="00F059F9"/>
    <w:rsid w:val="00F0665F"/>
    <w:rsid w:val="00F146E5"/>
    <w:rsid w:val="00F159CF"/>
    <w:rsid w:val="00F2262E"/>
    <w:rsid w:val="00F23863"/>
    <w:rsid w:val="00F25751"/>
    <w:rsid w:val="00F3060F"/>
    <w:rsid w:val="00F313A8"/>
    <w:rsid w:val="00F42D7C"/>
    <w:rsid w:val="00F43256"/>
    <w:rsid w:val="00F455EA"/>
    <w:rsid w:val="00F6224C"/>
    <w:rsid w:val="00F623E5"/>
    <w:rsid w:val="00F6298D"/>
    <w:rsid w:val="00F64792"/>
    <w:rsid w:val="00F669C1"/>
    <w:rsid w:val="00F66C25"/>
    <w:rsid w:val="00F66EFB"/>
    <w:rsid w:val="00F67F32"/>
    <w:rsid w:val="00F74FAA"/>
    <w:rsid w:val="00F82F74"/>
    <w:rsid w:val="00F847E4"/>
    <w:rsid w:val="00F8495F"/>
    <w:rsid w:val="00F8659B"/>
    <w:rsid w:val="00F900F7"/>
    <w:rsid w:val="00F913EB"/>
    <w:rsid w:val="00F9257D"/>
    <w:rsid w:val="00F942D3"/>
    <w:rsid w:val="00F951FE"/>
    <w:rsid w:val="00F967B3"/>
    <w:rsid w:val="00FA1B42"/>
    <w:rsid w:val="00FA2A29"/>
    <w:rsid w:val="00FA427F"/>
    <w:rsid w:val="00FA7074"/>
    <w:rsid w:val="00FB5478"/>
    <w:rsid w:val="00FC139A"/>
    <w:rsid w:val="00FC24E1"/>
    <w:rsid w:val="00FC278A"/>
    <w:rsid w:val="00FD03F9"/>
    <w:rsid w:val="00FD3F02"/>
    <w:rsid w:val="00FD6B22"/>
    <w:rsid w:val="00FE3F55"/>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559F11"/>
  <w15:docId w15:val="{94EC0CBD-CEDF-4F02-A532-58FCA35E7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2199B"/>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691FBA"/>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iPriority w:val="99"/>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8915E0"/>
    <w:pPr>
      <w:keepNext/>
      <w:jc w:val="center"/>
    </w:pPr>
    <w:rPr>
      <w:rFonts w:ascii="Arial" w:hAnsi="Arial"/>
      <w:b/>
      <w:sz w:val="20"/>
    </w:rPr>
  </w:style>
  <w:style w:type="paragraph" w:customStyle="1" w:styleId="TableTitle">
    <w:name w:val="Table Title"/>
    <w:basedOn w:val="BodyText"/>
    <w:link w:val="TableTitleChar1"/>
    <w:rsid w:val="008915E0"/>
    <w:pPr>
      <w:keepNext/>
      <w:spacing w:before="300" w:after="60"/>
      <w:jc w:val="center"/>
    </w:pPr>
    <w:rPr>
      <w:rFonts w:ascii="Arial" w:hAnsi="Arial"/>
      <w:b/>
      <w:sz w:val="22"/>
    </w:rPr>
  </w:style>
  <w:style w:type="paragraph" w:customStyle="1" w:styleId="FigureTitle">
    <w:name w:val="Figure Title"/>
    <w:basedOn w:val="TableTitle"/>
    <w:link w:val="FigureTitleChar1"/>
    <w:uiPriority w:val="99"/>
    <w:rsid w:val="008915E0"/>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691FBA"/>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uiPriority w:val="99"/>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31537F"/>
    <w:rPr>
      <w:b/>
      <w:bCs/>
    </w:rPr>
  </w:style>
  <w:style w:type="character" w:customStyle="1" w:styleId="TableEntryChar">
    <w:name w:val="Table Entry Char"/>
    <w:link w:val="TableEntry"/>
    <w:uiPriority w:val="99"/>
    <w:locked/>
    <w:rsid w:val="004050D9"/>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1"/>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TableEntryHeaderChar">
    <w:name w:val="Table Entry Header Char"/>
    <w:link w:val="TableEntryHeader"/>
    <w:locked/>
    <w:rsid w:val="008915E0"/>
    <w:rPr>
      <w:rFonts w:ascii="Arial" w:hAnsi="Arial"/>
      <w:b/>
    </w:rPr>
  </w:style>
  <w:style w:type="character" w:customStyle="1" w:styleId="FigureTitleChar1">
    <w:name w:val="Figure Title Char1"/>
    <w:link w:val="FigureTitle"/>
    <w:uiPriority w:val="99"/>
    <w:locked/>
    <w:rsid w:val="008915E0"/>
    <w:rPr>
      <w:rFonts w:ascii="Arial" w:hAnsi="Arial"/>
      <w:b/>
      <w:sz w:val="22"/>
    </w:rPr>
  </w:style>
  <w:style w:type="character" w:customStyle="1" w:styleId="TableTitleChar1">
    <w:name w:val="Table Title Char1"/>
    <w:link w:val="TableTitle"/>
    <w:locked/>
    <w:rsid w:val="008915E0"/>
    <w:rPr>
      <w:rFonts w:ascii="Arial" w:hAnsi="Arial"/>
      <w:b/>
      <w:sz w:val="22"/>
    </w:rPr>
  </w:style>
  <w:style w:type="paragraph" w:customStyle="1" w:styleId="TableLabel">
    <w:name w:val="Table Label"/>
    <w:basedOn w:val="TableEntry"/>
    <w:uiPriority w:val="99"/>
    <w:rsid w:val="002A2724"/>
    <w:pPr>
      <w:keepNext/>
      <w:overflowPunct w:val="0"/>
      <w:autoSpaceDE w:val="0"/>
      <w:ind w:left="0" w:right="0"/>
      <w:jc w:val="center"/>
      <w:textAlignment w:val="baseline"/>
    </w:pPr>
    <w:rPr>
      <w:rFonts w:ascii="Helvetica" w:hAnsi="Helvetica"/>
      <w:b/>
      <w:noProof/>
      <w:sz w:val="20"/>
    </w:rPr>
  </w:style>
  <w:style w:type="paragraph" w:customStyle="1" w:styleId="TableText0">
    <w:name w:val="Table Text"/>
    <w:basedOn w:val="Normal"/>
    <w:link w:val="TableTextChar0"/>
    <w:uiPriority w:val="99"/>
    <w:rsid w:val="002A2724"/>
    <w:pPr>
      <w:keepLines/>
      <w:spacing w:before="0"/>
    </w:pPr>
    <w:rPr>
      <w:sz w:val="20"/>
    </w:rPr>
  </w:style>
  <w:style w:type="character" w:customStyle="1" w:styleId="TableTextChar0">
    <w:name w:val="Table Text Char"/>
    <w:link w:val="TableText0"/>
    <w:uiPriority w:val="99"/>
    <w:locked/>
    <w:rsid w:val="002A2724"/>
  </w:style>
  <w:style w:type="paragraph" w:customStyle="1" w:styleId="Default">
    <w:name w:val="Default"/>
    <w:uiPriority w:val="99"/>
    <w:rsid w:val="002A2724"/>
    <w:pPr>
      <w:suppressAutoHyphens/>
      <w:autoSpaceDE w:val="0"/>
    </w:pPr>
    <w:rPr>
      <w:color w:val="000000"/>
      <w:sz w:val="24"/>
      <w:szCs w:val="24"/>
      <w:lang w:eastAsia="ar-SA"/>
    </w:rPr>
  </w:style>
  <w:style w:type="paragraph" w:customStyle="1" w:styleId="TableParagraph">
    <w:name w:val="Table Paragraph"/>
    <w:basedOn w:val="Normal"/>
    <w:uiPriority w:val="1"/>
    <w:qFormat/>
    <w:rsid w:val="00D2265C"/>
    <w:pPr>
      <w:autoSpaceDE w:val="0"/>
      <w:autoSpaceDN w:val="0"/>
      <w:adjustRightInd w:val="0"/>
      <w:spacing w:before="0"/>
    </w:pPr>
    <w:rPr>
      <w:szCs w:val="24"/>
    </w:rPr>
  </w:style>
  <w:style w:type="character" w:styleId="UnresolvedMention">
    <w:name w:val="Unresolved Mention"/>
    <w:basedOn w:val="DefaultParagraphFont"/>
    <w:uiPriority w:val="99"/>
    <w:semiHidden/>
    <w:unhideWhenUsed/>
    <w:rsid w:val="00115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361920">
      <w:bodyDiv w:val="1"/>
      <w:marLeft w:val="0"/>
      <w:marRight w:val="0"/>
      <w:marTop w:val="0"/>
      <w:marBottom w:val="0"/>
      <w:divBdr>
        <w:top w:val="none" w:sz="0" w:space="0" w:color="auto"/>
        <w:left w:val="none" w:sz="0" w:space="0" w:color="auto"/>
        <w:bottom w:val="none" w:sz="0" w:space="0" w:color="auto"/>
        <w:right w:val="none" w:sz="0" w:space="0" w:color="auto"/>
      </w:divBdr>
    </w:div>
    <w:div w:id="161239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he.net/IHE_Domains/" TargetMode="Externa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ihe.net/" TargetMode="External"/><Relationship Id="rId17" Type="http://schemas.openxmlformats.org/officeDocument/2006/relationships/hyperlink" Target="http://ihe.net/Technical_Framework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he.net/resources/technical_framework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he.net/PCC_Public_Commen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he.net/resources/profiles/" TargetMode="External"/><Relationship Id="rId23" Type="http://schemas.openxmlformats.org/officeDocument/2006/relationships/footer" Target="footer3.xml"/><Relationship Id="rId10" Type="http://schemas.openxmlformats.org/officeDocument/2006/relationships/hyperlink" Target="https://www.ihe.net/resources/public_comment/" TargetMode="External"/><Relationship Id="rId19" Type="http://schemas.openxmlformats.org/officeDocument/2006/relationships/oleObject" Target="embeddings/Microsoft_PowerPoint_97-2003_Presentation.ppt"/><Relationship Id="rId4" Type="http://schemas.openxmlformats.org/officeDocument/2006/relationships/settings" Target="settings.xml"/><Relationship Id="rId9" Type="http://schemas.openxmlformats.org/officeDocument/2006/relationships/hyperlink" Target="https://www.ihe.net/resources/technical_frameworks/" TargetMode="External"/><Relationship Id="rId14" Type="http://schemas.openxmlformats.org/officeDocument/2006/relationships/hyperlink" Target="https://www.ihe.net/about_ihe/ihe_process/"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9852B-C926-49CA-8688-A8A1DD4E2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14</TotalTime>
  <Pages>32</Pages>
  <Words>8123</Words>
  <Characters>46303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IHE_PCC_Suppl_BED_Rev1-2_TI_2018-11-02</vt:lpstr>
    </vt:vector>
  </TitlesOfParts>
  <Company>IHE</Company>
  <LinksUpToDate>false</LinksUpToDate>
  <CharactersWithSpaces>54318</CharactersWithSpaces>
  <SharedDoc>false</SharedDoc>
  <HLinks>
    <vt:vector size="426" baseType="variant">
      <vt:variant>
        <vt:i4>5636208</vt:i4>
      </vt:variant>
      <vt:variant>
        <vt:i4>405</vt:i4>
      </vt:variant>
      <vt:variant>
        <vt:i4>0</vt:i4>
      </vt:variant>
      <vt:variant>
        <vt:i4>5</vt:i4>
      </vt:variant>
      <vt:variant>
        <vt:lpwstr>http://www.ihe.net/Technical_Framework/index.cfm</vt:lpwstr>
      </vt:variant>
      <vt:variant>
        <vt:lpwstr/>
      </vt:variant>
      <vt:variant>
        <vt:i4>1441854</vt:i4>
      </vt:variant>
      <vt:variant>
        <vt:i4>398</vt:i4>
      </vt:variant>
      <vt:variant>
        <vt:i4>0</vt:i4>
      </vt:variant>
      <vt:variant>
        <vt:i4>5</vt:i4>
      </vt:variant>
      <vt:variant>
        <vt:lpwstr/>
      </vt:variant>
      <vt:variant>
        <vt:lpwstr>_Toc449519291</vt:lpwstr>
      </vt:variant>
      <vt:variant>
        <vt:i4>1441854</vt:i4>
      </vt:variant>
      <vt:variant>
        <vt:i4>392</vt:i4>
      </vt:variant>
      <vt:variant>
        <vt:i4>0</vt:i4>
      </vt:variant>
      <vt:variant>
        <vt:i4>5</vt:i4>
      </vt:variant>
      <vt:variant>
        <vt:lpwstr/>
      </vt:variant>
      <vt:variant>
        <vt:lpwstr>_Toc449519290</vt:lpwstr>
      </vt:variant>
      <vt:variant>
        <vt:i4>1507390</vt:i4>
      </vt:variant>
      <vt:variant>
        <vt:i4>386</vt:i4>
      </vt:variant>
      <vt:variant>
        <vt:i4>0</vt:i4>
      </vt:variant>
      <vt:variant>
        <vt:i4>5</vt:i4>
      </vt:variant>
      <vt:variant>
        <vt:lpwstr/>
      </vt:variant>
      <vt:variant>
        <vt:lpwstr>_Toc449519289</vt:lpwstr>
      </vt:variant>
      <vt:variant>
        <vt:i4>1507390</vt:i4>
      </vt:variant>
      <vt:variant>
        <vt:i4>380</vt:i4>
      </vt:variant>
      <vt:variant>
        <vt:i4>0</vt:i4>
      </vt:variant>
      <vt:variant>
        <vt:i4>5</vt:i4>
      </vt:variant>
      <vt:variant>
        <vt:lpwstr/>
      </vt:variant>
      <vt:variant>
        <vt:lpwstr>_Toc449519288</vt:lpwstr>
      </vt:variant>
      <vt:variant>
        <vt:i4>1507390</vt:i4>
      </vt:variant>
      <vt:variant>
        <vt:i4>374</vt:i4>
      </vt:variant>
      <vt:variant>
        <vt:i4>0</vt:i4>
      </vt:variant>
      <vt:variant>
        <vt:i4>5</vt:i4>
      </vt:variant>
      <vt:variant>
        <vt:lpwstr/>
      </vt:variant>
      <vt:variant>
        <vt:lpwstr>_Toc449519287</vt:lpwstr>
      </vt:variant>
      <vt:variant>
        <vt:i4>1507390</vt:i4>
      </vt:variant>
      <vt:variant>
        <vt:i4>368</vt:i4>
      </vt:variant>
      <vt:variant>
        <vt:i4>0</vt:i4>
      </vt:variant>
      <vt:variant>
        <vt:i4>5</vt:i4>
      </vt:variant>
      <vt:variant>
        <vt:lpwstr/>
      </vt:variant>
      <vt:variant>
        <vt:lpwstr>_Toc449519286</vt:lpwstr>
      </vt:variant>
      <vt:variant>
        <vt:i4>1507390</vt:i4>
      </vt:variant>
      <vt:variant>
        <vt:i4>362</vt:i4>
      </vt:variant>
      <vt:variant>
        <vt:i4>0</vt:i4>
      </vt:variant>
      <vt:variant>
        <vt:i4>5</vt:i4>
      </vt:variant>
      <vt:variant>
        <vt:lpwstr/>
      </vt:variant>
      <vt:variant>
        <vt:lpwstr>_Toc449519285</vt:lpwstr>
      </vt:variant>
      <vt:variant>
        <vt:i4>1507390</vt:i4>
      </vt:variant>
      <vt:variant>
        <vt:i4>356</vt:i4>
      </vt:variant>
      <vt:variant>
        <vt:i4>0</vt:i4>
      </vt:variant>
      <vt:variant>
        <vt:i4>5</vt:i4>
      </vt:variant>
      <vt:variant>
        <vt:lpwstr/>
      </vt:variant>
      <vt:variant>
        <vt:lpwstr>_Toc449519284</vt:lpwstr>
      </vt:variant>
      <vt:variant>
        <vt:i4>1507390</vt:i4>
      </vt:variant>
      <vt:variant>
        <vt:i4>350</vt:i4>
      </vt:variant>
      <vt:variant>
        <vt:i4>0</vt:i4>
      </vt:variant>
      <vt:variant>
        <vt:i4>5</vt:i4>
      </vt:variant>
      <vt:variant>
        <vt:lpwstr/>
      </vt:variant>
      <vt:variant>
        <vt:lpwstr>_Toc449519283</vt:lpwstr>
      </vt:variant>
      <vt:variant>
        <vt:i4>1507390</vt:i4>
      </vt:variant>
      <vt:variant>
        <vt:i4>344</vt:i4>
      </vt:variant>
      <vt:variant>
        <vt:i4>0</vt:i4>
      </vt:variant>
      <vt:variant>
        <vt:i4>5</vt:i4>
      </vt:variant>
      <vt:variant>
        <vt:lpwstr/>
      </vt:variant>
      <vt:variant>
        <vt:lpwstr>_Toc449519282</vt:lpwstr>
      </vt:variant>
      <vt:variant>
        <vt:i4>1507390</vt:i4>
      </vt:variant>
      <vt:variant>
        <vt:i4>338</vt:i4>
      </vt:variant>
      <vt:variant>
        <vt:i4>0</vt:i4>
      </vt:variant>
      <vt:variant>
        <vt:i4>5</vt:i4>
      </vt:variant>
      <vt:variant>
        <vt:lpwstr/>
      </vt:variant>
      <vt:variant>
        <vt:lpwstr>_Toc449519281</vt:lpwstr>
      </vt:variant>
      <vt:variant>
        <vt:i4>1507390</vt:i4>
      </vt:variant>
      <vt:variant>
        <vt:i4>332</vt:i4>
      </vt:variant>
      <vt:variant>
        <vt:i4>0</vt:i4>
      </vt:variant>
      <vt:variant>
        <vt:i4>5</vt:i4>
      </vt:variant>
      <vt:variant>
        <vt:lpwstr/>
      </vt:variant>
      <vt:variant>
        <vt:lpwstr>_Toc449519280</vt:lpwstr>
      </vt:variant>
      <vt:variant>
        <vt:i4>1572926</vt:i4>
      </vt:variant>
      <vt:variant>
        <vt:i4>326</vt:i4>
      </vt:variant>
      <vt:variant>
        <vt:i4>0</vt:i4>
      </vt:variant>
      <vt:variant>
        <vt:i4>5</vt:i4>
      </vt:variant>
      <vt:variant>
        <vt:lpwstr/>
      </vt:variant>
      <vt:variant>
        <vt:lpwstr>_Toc449519279</vt:lpwstr>
      </vt:variant>
      <vt:variant>
        <vt:i4>1572926</vt:i4>
      </vt:variant>
      <vt:variant>
        <vt:i4>320</vt:i4>
      </vt:variant>
      <vt:variant>
        <vt:i4>0</vt:i4>
      </vt:variant>
      <vt:variant>
        <vt:i4>5</vt:i4>
      </vt:variant>
      <vt:variant>
        <vt:lpwstr/>
      </vt:variant>
      <vt:variant>
        <vt:lpwstr>_Toc449519278</vt:lpwstr>
      </vt:variant>
      <vt:variant>
        <vt:i4>1572926</vt:i4>
      </vt:variant>
      <vt:variant>
        <vt:i4>314</vt:i4>
      </vt:variant>
      <vt:variant>
        <vt:i4>0</vt:i4>
      </vt:variant>
      <vt:variant>
        <vt:i4>5</vt:i4>
      </vt:variant>
      <vt:variant>
        <vt:lpwstr/>
      </vt:variant>
      <vt:variant>
        <vt:lpwstr>_Toc449519277</vt:lpwstr>
      </vt:variant>
      <vt:variant>
        <vt:i4>1572926</vt:i4>
      </vt:variant>
      <vt:variant>
        <vt:i4>308</vt:i4>
      </vt:variant>
      <vt:variant>
        <vt:i4>0</vt:i4>
      </vt:variant>
      <vt:variant>
        <vt:i4>5</vt:i4>
      </vt:variant>
      <vt:variant>
        <vt:lpwstr/>
      </vt:variant>
      <vt:variant>
        <vt:lpwstr>_Toc449519276</vt:lpwstr>
      </vt:variant>
      <vt:variant>
        <vt:i4>1572926</vt:i4>
      </vt:variant>
      <vt:variant>
        <vt:i4>302</vt:i4>
      </vt:variant>
      <vt:variant>
        <vt:i4>0</vt:i4>
      </vt:variant>
      <vt:variant>
        <vt:i4>5</vt:i4>
      </vt:variant>
      <vt:variant>
        <vt:lpwstr/>
      </vt:variant>
      <vt:variant>
        <vt:lpwstr>_Toc449519275</vt:lpwstr>
      </vt:variant>
      <vt:variant>
        <vt:i4>1572926</vt:i4>
      </vt:variant>
      <vt:variant>
        <vt:i4>296</vt:i4>
      </vt:variant>
      <vt:variant>
        <vt:i4>0</vt:i4>
      </vt:variant>
      <vt:variant>
        <vt:i4>5</vt:i4>
      </vt:variant>
      <vt:variant>
        <vt:lpwstr/>
      </vt:variant>
      <vt:variant>
        <vt:lpwstr>_Toc449519274</vt:lpwstr>
      </vt:variant>
      <vt:variant>
        <vt:i4>1572926</vt:i4>
      </vt:variant>
      <vt:variant>
        <vt:i4>290</vt:i4>
      </vt:variant>
      <vt:variant>
        <vt:i4>0</vt:i4>
      </vt:variant>
      <vt:variant>
        <vt:i4>5</vt:i4>
      </vt:variant>
      <vt:variant>
        <vt:lpwstr/>
      </vt:variant>
      <vt:variant>
        <vt:lpwstr>_Toc449519273</vt:lpwstr>
      </vt:variant>
      <vt:variant>
        <vt:i4>1572926</vt:i4>
      </vt:variant>
      <vt:variant>
        <vt:i4>284</vt:i4>
      </vt:variant>
      <vt:variant>
        <vt:i4>0</vt:i4>
      </vt:variant>
      <vt:variant>
        <vt:i4>5</vt:i4>
      </vt:variant>
      <vt:variant>
        <vt:lpwstr/>
      </vt:variant>
      <vt:variant>
        <vt:lpwstr>_Toc449519272</vt:lpwstr>
      </vt:variant>
      <vt:variant>
        <vt:i4>1572926</vt:i4>
      </vt:variant>
      <vt:variant>
        <vt:i4>278</vt:i4>
      </vt:variant>
      <vt:variant>
        <vt:i4>0</vt:i4>
      </vt:variant>
      <vt:variant>
        <vt:i4>5</vt:i4>
      </vt:variant>
      <vt:variant>
        <vt:lpwstr/>
      </vt:variant>
      <vt:variant>
        <vt:lpwstr>_Toc449519271</vt:lpwstr>
      </vt:variant>
      <vt:variant>
        <vt:i4>1572926</vt:i4>
      </vt:variant>
      <vt:variant>
        <vt:i4>272</vt:i4>
      </vt:variant>
      <vt:variant>
        <vt:i4>0</vt:i4>
      </vt:variant>
      <vt:variant>
        <vt:i4>5</vt:i4>
      </vt:variant>
      <vt:variant>
        <vt:lpwstr/>
      </vt:variant>
      <vt:variant>
        <vt:lpwstr>_Toc449519270</vt:lpwstr>
      </vt:variant>
      <vt:variant>
        <vt:i4>1638462</vt:i4>
      </vt:variant>
      <vt:variant>
        <vt:i4>266</vt:i4>
      </vt:variant>
      <vt:variant>
        <vt:i4>0</vt:i4>
      </vt:variant>
      <vt:variant>
        <vt:i4>5</vt:i4>
      </vt:variant>
      <vt:variant>
        <vt:lpwstr/>
      </vt:variant>
      <vt:variant>
        <vt:lpwstr>_Toc449519269</vt:lpwstr>
      </vt:variant>
      <vt:variant>
        <vt:i4>1638462</vt:i4>
      </vt:variant>
      <vt:variant>
        <vt:i4>260</vt:i4>
      </vt:variant>
      <vt:variant>
        <vt:i4>0</vt:i4>
      </vt:variant>
      <vt:variant>
        <vt:i4>5</vt:i4>
      </vt:variant>
      <vt:variant>
        <vt:lpwstr/>
      </vt:variant>
      <vt:variant>
        <vt:lpwstr>_Toc449519268</vt:lpwstr>
      </vt:variant>
      <vt:variant>
        <vt:i4>1638462</vt:i4>
      </vt:variant>
      <vt:variant>
        <vt:i4>254</vt:i4>
      </vt:variant>
      <vt:variant>
        <vt:i4>0</vt:i4>
      </vt:variant>
      <vt:variant>
        <vt:i4>5</vt:i4>
      </vt:variant>
      <vt:variant>
        <vt:lpwstr/>
      </vt:variant>
      <vt:variant>
        <vt:lpwstr>_Toc449519267</vt:lpwstr>
      </vt:variant>
      <vt:variant>
        <vt:i4>1638462</vt:i4>
      </vt:variant>
      <vt:variant>
        <vt:i4>248</vt:i4>
      </vt:variant>
      <vt:variant>
        <vt:i4>0</vt:i4>
      </vt:variant>
      <vt:variant>
        <vt:i4>5</vt:i4>
      </vt:variant>
      <vt:variant>
        <vt:lpwstr/>
      </vt:variant>
      <vt:variant>
        <vt:lpwstr>_Toc449519266</vt:lpwstr>
      </vt:variant>
      <vt:variant>
        <vt:i4>1638462</vt:i4>
      </vt:variant>
      <vt:variant>
        <vt:i4>242</vt:i4>
      </vt:variant>
      <vt:variant>
        <vt:i4>0</vt:i4>
      </vt:variant>
      <vt:variant>
        <vt:i4>5</vt:i4>
      </vt:variant>
      <vt:variant>
        <vt:lpwstr/>
      </vt:variant>
      <vt:variant>
        <vt:lpwstr>_Toc449519265</vt:lpwstr>
      </vt:variant>
      <vt:variant>
        <vt:i4>1638462</vt:i4>
      </vt:variant>
      <vt:variant>
        <vt:i4>236</vt:i4>
      </vt:variant>
      <vt:variant>
        <vt:i4>0</vt:i4>
      </vt:variant>
      <vt:variant>
        <vt:i4>5</vt:i4>
      </vt:variant>
      <vt:variant>
        <vt:lpwstr/>
      </vt:variant>
      <vt:variant>
        <vt:lpwstr>_Toc449519264</vt:lpwstr>
      </vt:variant>
      <vt:variant>
        <vt:i4>1638462</vt:i4>
      </vt:variant>
      <vt:variant>
        <vt:i4>230</vt:i4>
      </vt:variant>
      <vt:variant>
        <vt:i4>0</vt:i4>
      </vt:variant>
      <vt:variant>
        <vt:i4>5</vt:i4>
      </vt:variant>
      <vt:variant>
        <vt:lpwstr/>
      </vt:variant>
      <vt:variant>
        <vt:lpwstr>_Toc449519263</vt:lpwstr>
      </vt:variant>
      <vt:variant>
        <vt:i4>1638462</vt:i4>
      </vt:variant>
      <vt:variant>
        <vt:i4>224</vt:i4>
      </vt:variant>
      <vt:variant>
        <vt:i4>0</vt:i4>
      </vt:variant>
      <vt:variant>
        <vt:i4>5</vt:i4>
      </vt:variant>
      <vt:variant>
        <vt:lpwstr/>
      </vt:variant>
      <vt:variant>
        <vt:lpwstr>_Toc449519262</vt:lpwstr>
      </vt:variant>
      <vt:variant>
        <vt:i4>1638462</vt:i4>
      </vt:variant>
      <vt:variant>
        <vt:i4>218</vt:i4>
      </vt:variant>
      <vt:variant>
        <vt:i4>0</vt:i4>
      </vt:variant>
      <vt:variant>
        <vt:i4>5</vt:i4>
      </vt:variant>
      <vt:variant>
        <vt:lpwstr/>
      </vt:variant>
      <vt:variant>
        <vt:lpwstr>_Toc449519261</vt:lpwstr>
      </vt:variant>
      <vt:variant>
        <vt:i4>1638462</vt:i4>
      </vt:variant>
      <vt:variant>
        <vt:i4>212</vt:i4>
      </vt:variant>
      <vt:variant>
        <vt:i4>0</vt:i4>
      </vt:variant>
      <vt:variant>
        <vt:i4>5</vt:i4>
      </vt:variant>
      <vt:variant>
        <vt:lpwstr/>
      </vt:variant>
      <vt:variant>
        <vt:lpwstr>_Toc449519260</vt:lpwstr>
      </vt:variant>
      <vt:variant>
        <vt:i4>1703998</vt:i4>
      </vt:variant>
      <vt:variant>
        <vt:i4>206</vt:i4>
      </vt:variant>
      <vt:variant>
        <vt:i4>0</vt:i4>
      </vt:variant>
      <vt:variant>
        <vt:i4>5</vt:i4>
      </vt:variant>
      <vt:variant>
        <vt:lpwstr/>
      </vt:variant>
      <vt:variant>
        <vt:lpwstr>_Toc449519259</vt:lpwstr>
      </vt:variant>
      <vt:variant>
        <vt:i4>1703998</vt:i4>
      </vt:variant>
      <vt:variant>
        <vt:i4>200</vt:i4>
      </vt:variant>
      <vt:variant>
        <vt:i4>0</vt:i4>
      </vt:variant>
      <vt:variant>
        <vt:i4>5</vt:i4>
      </vt:variant>
      <vt:variant>
        <vt:lpwstr/>
      </vt:variant>
      <vt:variant>
        <vt:lpwstr>_Toc449519258</vt:lpwstr>
      </vt:variant>
      <vt:variant>
        <vt:i4>1703998</vt:i4>
      </vt:variant>
      <vt:variant>
        <vt:i4>194</vt:i4>
      </vt:variant>
      <vt:variant>
        <vt:i4>0</vt:i4>
      </vt:variant>
      <vt:variant>
        <vt:i4>5</vt:i4>
      </vt:variant>
      <vt:variant>
        <vt:lpwstr/>
      </vt:variant>
      <vt:variant>
        <vt:lpwstr>_Toc449519257</vt:lpwstr>
      </vt:variant>
      <vt:variant>
        <vt:i4>1703998</vt:i4>
      </vt:variant>
      <vt:variant>
        <vt:i4>188</vt:i4>
      </vt:variant>
      <vt:variant>
        <vt:i4>0</vt:i4>
      </vt:variant>
      <vt:variant>
        <vt:i4>5</vt:i4>
      </vt:variant>
      <vt:variant>
        <vt:lpwstr/>
      </vt:variant>
      <vt:variant>
        <vt:lpwstr>_Toc449519256</vt:lpwstr>
      </vt:variant>
      <vt:variant>
        <vt:i4>1703998</vt:i4>
      </vt:variant>
      <vt:variant>
        <vt:i4>182</vt:i4>
      </vt:variant>
      <vt:variant>
        <vt:i4>0</vt:i4>
      </vt:variant>
      <vt:variant>
        <vt:i4>5</vt:i4>
      </vt:variant>
      <vt:variant>
        <vt:lpwstr/>
      </vt:variant>
      <vt:variant>
        <vt:lpwstr>_Toc449519255</vt:lpwstr>
      </vt:variant>
      <vt:variant>
        <vt:i4>1703998</vt:i4>
      </vt:variant>
      <vt:variant>
        <vt:i4>176</vt:i4>
      </vt:variant>
      <vt:variant>
        <vt:i4>0</vt:i4>
      </vt:variant>
      <vt:variant>
        <vt:i4>5</vt:i4>
      </vt:variant>
      <vt:variant>
        <vt:lpwstr/>
      </vt:variant>
      <vt:variant>
        <vt:lpwstr>_Toc449519254</vt:lpwstr>
      </vt:variant>
      <vt:variant>
        <vt:i4>1703998</vt:i4>
      </vt:variant>
      <vt:variant>
        <vt:i4>170</vt:i4>
      </vt:variant>
      <vt:variant>
        <vt:i4>0</vt:i4>
      </vt:variant>
      <vt:variant>
        <vt:i4>5</vt:i4>
      </vt:variant>
      <vt:variant>
        <vt:lpwstr/>
      </vt:variant>
      <vt:variant>
        <vt:lpwstr>_Toc449519253</vt:lpwstr>
      </vt:variant>
      <vt:variant>
        <vt:i4>1703998</vt:i4>
      </vt:variant>
      <vt:variant>
        <vt:i4>164</vt:i4>
      </vt:variant>
      <vt:variant>
        <vt:i4>0</vt:i4>
      </vt:variant>
      <vt:variant>
        <vt:i4>5</vt:i4>
      </vt:variant>
      <vt:variant>
        <vt:lpwstr/>
      </vt:variant>
      <vt:variant>
        <vt:lpwstr>_Toc449519252</vt:lpwstr>
      </vt:variant>
      <vt:variant>
        <vt:i4>1703998</vt:i4>
      </vt:variant>
      <vt:variant>
        <vt:i4>158</vt:i4>
      </vt:variant>
      <vt:variant>
        <vt:i4>0</vt:i4>
      </vt:variant>
      <vt:variant>
        <vt:i4>5</vt:i4>
      </vt:variant>
      <vt:variant>
        <vt:lpwstr/>
      </vt:variant>
      <vt:variant>
        <vt:lpwstr>_Toc449519251</vt:lpwstr>
      </vt:variant>
      <vt:variant>
        <vt:i4>1703998</vt:i4>
      </vt:variant>
      <vt:variant>
        <vt:i4>152</vt:i4>
      </vt:variant>
      <vt:variant>
        <vt:i4>0</vt:i4>
      </vt:variant>
      <vt:variant>
        <vt:i4>5</vt:i4>
      </vt:variant>
      <vt:variant>
        <vt:lpwstr/>
      </vt:variant>
      <vt:variant>
        <vt:lpwstr>_Toc449519250</vt:lpwstr>
      </vt:variant>
      <vt:variant>
        <vt:i4>1769534</vt:i4>
      </vt:variant>
      <vt:variant>
        <vt:i4>146</vt:i4>
      </vt:variant>
      <vt:variant>
        <vt:i4>0</vt:i4>
      </vt:variant>
      <vt:variant>
        <vt:i4>5</vt:i4>
      </vt:variant>
      <vt:variant>
        <vt:lpwstr/>
      </vt:variant>
      <vt:variant>
        <vt:lpwstr>_Toc449519249</vt:lpwstr>
      </vt:variant>
      <vt:variant>
        <vt:i4>1769534</vt:i4>
      </vt:variant>
      <vt:variant>
        <vt:i4>140</vt:i4>
      </vt:variant>
      <vt:variant>
        <vt:i4>0</vt:i4>
      </vt:variant>
      <vt:variant>
        <vt:i4>5</vt:i4>
      </vt:variant>
      <vt:variant>
        <vt:lpwstr/>
      </vt:variant>
      <vt:variant>
        <vt:lpwstr>_Toc449519248</vt:lpwstr>
      </vt:variant>
      <vt:variant>
        <vt:i4>1769534</vt:i4>
      </vt:variant>
      <vt:variant>
        <vt:i4>134</vt:i4>
      </vt:variant>
      <vt:variant>
        <vt:i4>0</vt:i4>
      </vt:variant>
      <vt:variant>
        <vt:i4>5</vt:i4>
      </vt:variant>
      <vt:variant>
        <vt:lpwstr/>
      </vt:variant>
      <vt:variant>
        <vt:lpwstr>_Toc449519247</vt:lpwstr>
      </vt:variant>
      <vt:variant>
        <vt:i4>1769534</vt:i4>
      </vt:variant>
      <vt:variant>
        <vt:i4>128</vt:i4>
      </vt:variant>
      <vt:variant>
        <vt:i4>0</vt:i4>
      </vt:variant>
      <vt:variant>
        <vt:i4>5</vt:i4>
      </vt:variant>
      <vt:variant>
        <vt:lpwstr/>
      </vt:variant>
      <vt:variant>
        <vt:lpwstr>_Toc449519246</vt:lpwstr>
      </vt:variant>
      <vt:variant>
        <vt:i4>1769534</vt:i4>
      </vt:variant>
      <vt:variant>
        <vt:i4>122</vt:i4>
      </vt:variant>
      <vt:variant>
        <vt:i4>0</vt:i4>
      </vt:variant>
      <vt:variant>
        <vt:i4>5</vt:i4>
      </vt:variant>
      <vt:variant>
        <vt:lpwstr/>
      </vt:variant>
      <vt:variant>
        <vt:lpwstr>_Toc449519245</vt:lpwstr>
      </vt:variant>
      <vt:variant>
        <vt:i4>1769534</vt:i4>
      </vt:variant>
      <vt:variant>
        <vt:i4>116</vt:i4>
      </vt:variant>
      <vt:variant>
        <vt:i4>0</vt:i4>
      </vt:variant>
      <vt:variant>
        <vt:i4>5</vt:i4>
      </vt:variant>
      <vt:variant>
        <vt:lpwstr/>
      </vt:variant>
      <vt:variant>
        <vt:lpwstr>_Toc449519244</vt:lpwstr>
      </vt:variant>
      <vt:variant>
        <vt:i4>1769534</vt:i4>
      </vt:variant>
      <vt:variant>
        <vt:i4>110</vt:i4>
      </vt:variant>
      <vt:variant>
        <vt:i4>0</vt:i4>
      </vt:variant>
      <vt:variant>
        <vt:i4>5</vt:i4>
      </vt:variant>
      <vt:variant>
        <vt:lpwstr/>
      </vt:variant>
      <vt:variant>
        <vt:lpwstr>_Toc449519243</vt:lpwstr>
      </vt:variant>
      <vt:variant>
        <vt:i4>1769534</vt:i4>
      </vt:variant>
      <vt:variant>
        <vt:i4>104</vt:i4>
      </vt:variant>
      <vt:variant>
        <vt:i4>0</vt:i4>
      </vt:variant>
      <vt:variant>
        <vt:i4>5</vt:i4>
      </vt:variant>
      <vt:variant>
        <vt:lpwstr/>
      </vt:variant>
      <vt:variant>
        <vt:lpwstr>_Toc449519242</vt:lpwstr>
      </vt:variant>
      <vt:variant>
        <vt:i4>1769534</vt:i4>
      </vt:variant>
      <vt:variant>
        <vt:i4>98</vt:i4>
      </vt:variant>
      <vt:variant>
        <vt:i4>0</vt:i4>
      </vt:variant>
      <vt:variant>
        <vt:i4>5</vt:i4>
      </vt:variant>
      <vt:variant>
        <vt:lpwstr/>
      </vt:variant>
      <vt:variant>
        <vt:lpwstr>_Toc449519241</vt:lpwstr>
      </vt:variant>
      <vt:variant>
        <vt:i4>1769534</vt:i4>
      </vt:variant>
      <vt:variant>
        <vt:i4>92</vt:i4>
      </vt:variant>
      <vt:variant>
        <vt:i4>0</vt:i4>
      </vt:variant>
      <vt:variant>
        <vt:i4>5</vt:i4>
      </vt:variant>
      <vt:variant>
        <vt:lpwstr/>
      </vt:variant>
      <vt:variant>
        <vt:lpwstr>_Toc449519240</vt:lpwstr>
      </vt:variant>
      <vt:variant>
        <vt:i4>1835070</vt:i4>
      </vt:variant>
      <vt:variant>
        <vt:i4>86</vt:i4>
      </vt:variant>
      <vt:variant>
        <vt:i4>0</vt:i4>
      </vt:variant>
      <vt:variant>
        <vt:i4>5</vt:i4>
      </vt:variant>
      <vt:variant>
        <vt:lpwstr/>
      </vt:variant>
      <vt:variant>
        <vt:lpwstr>_Toc449519239</vt:lpwstr>
      </vt:variant>
      <vt:variant>
        <vt:i4>1835070</vt:i4>
      </vt:variant>
      <vt:variant>
        <vt:i4>80</vt:i4>
      </vt:variant>
      <vt:variant>
        <vt:i4>0</vt:i4>
      </vt:variant>
      <vt:variant>
        <vt:i4>5</vt:i4>
      </vt:variant>
      <vt:variant>
        <vt:lpwstr/>
      </vt:variant>
      <vt:variant>
        <vt:lpwstr>_Toc449519238</vt:lpwstr>
      </vt:variant>
      <vt:variant>
        <vt:i4>1835070</vt:i4>
      </vt:variant>
      <vt:variant>
        <vt:i4>74</vt:i4>
      </vt:variant>
      <vt:variant>
        <vt:i4>0</vt:i4>
      </vt:variant>
      <vt:variant>
        <vt:i4>5</vt:i4>
      </vt:variant>
      <vt:variant>
        <vt:lpwstr/>
      </vt:variant>
      <vt:variant>
        <vt:lpwstr>_Toc449519237</vt:lpwstr>
      </vt:variant>
      <vt:variant>
        <vt:i4>1835070</vt:i4>
      </vt:variant>
      <vt:variant>
        <vt:i4>68</vt:i4>
      </vt:variant>
      <vt:variant>
        <vt:i4>0</vt:i4>
      </vt:variant>
      <vt:variant>
        <vt:i4>5</vt:i4>
      </vt:variant>
      <vt:variant>
        <vt:lpwstr/>
      </vt:variant>
      <vt:variant>
        <vt:lpwstr>_Toc449519236</vt:lpwstr>
      </vt:variant>
      <vt:variant>
        <vt:i4>1835070</vt:i4>
      </vt:variant>
      <vt:variant>
        <vt:i4>62</vt:i4>
      </vt:variant>
      <vt:variant>
        <vt:i4>0</vt:i4>
      </vt:variant>
      <vt:variant>
        <vt:i4>5</vt:i4>
      </vt:variant>
      <vt:variant>
        <vt:lpwstr/>
      </vt:variant>
      <vt:variant>
        <vt:lpwstr>_Toc449519235</vt:lpwstr>
      </vt:variant>
      <vt:variant>
        <vt:i4>1835070</vt:i4>
      </vt:variant>
      <vt:variant>
        <vt:i4>56</vt:i4>
      </vt:variant>
      <vt:variant>
        <vt:i4>0</vt:i4>
      </vt:variant>
      <vt:variant>
        <vt:i4>5</vt:i4>
      </vt:variant>
      <vt:variant>
        <vt:lpwstr/>
      </vt:variant>
      <vt:variant>
        <vt:lpwstr>_Toc449519234</vt:lpwstr>
      </vt:variant>
      <vt:variant>
        <vt:i4>1835070</vt:i4>
      </vt:variant>
      <vt:variant>
        <vt:i4>50</vt:i4>
      </vt:variant>
      <vt:variant>
        <vt:i4>0</vt:i4>
      </vt:variant>
      <vt:variant>
        <vt:i4>5</vt:i4>
      </vt:variant>
      <vt:variant>
        <vt:lpwstr/>
      </vt:variant>
      <vt:variant>
        <vt:lpwstr>_Toc449519233</vt:lpwstr>
      </vt:variant>
      <vt:variant>
        <vt:i4>1835070</vt:i4>
      </vt:variant>
      <vt:variant>
        <vt:i4>44</vt:i4>
      </vt:variant>
      <vt:variant>
        <vt:i4>0</vt:i4>
      </vt:variant>
      <vt:variant>
        <vt:i4>5</vt:i4>
      </vt:variant>
      <vt:variant>
        <vt:lpwstr/>
      </vt:variant>
      <vt:variant>
        <vt:lpwstr>_Toc449519232</vt:lpwstr>
      </vt:variant>
      <vt:variant>
        <vt:i4>1835070</vt:i4>
      </vt:variant>
      <vt:variant>
        <vt:i4>38</vt:i4>
      </vt:variant>
      <vt:variant>
        <vt:i4>0</vt:i4>
      </vt:variant>
      <vt:variant>
        <vt:i4>5</vt:i4>
      </vt:variant>
      <vt:variant>
        <vt:lpwstr/>
      </vt:variant>
      <vt:variant>
        <vt:lpwstr>_Toc449519231</vt:lpwstr>
      </vt:variant>
      <vt:variant>
        <vt:i4>1835070</vt:i4>
      </vt:variant>
      <vt:variant>
        <vt:i4>32</vt:i4>
      </vt:variant>
      <vt:variant>
        <vt:i4>0</vt:i4>
      </vt:variant>
      <vt:variant>
        <vt:i4>5</vt:i4>
      </vt:variant>
      <vt:variant>
        <vt:lpwstr/>
      </vt:variant>
      <vt:variant>
        <vt:lpwstr>_Toc449519230</vt:lpwstr>
      </vt:variant>
      <vt:variant>
        <vt:i4>1900606</vt:i4>
      </vt:variant>
      <vt:variant>
        <vt:i4>26</vt:i4>
      </vt:variant>
      <vt:variant>
        <vt:i4>0</vt:i4>
      </vt:variant>
      <vt:variant>
        <vt:i4>5</vt:i4>
      </vt:variant>
      <vt:variant>
        <vt:lpwstr/>
      </vt:variant>
      <vt:variant>
        <vt:lpwstr>_Toc449519229</vt:lpwstr>
      </vt:variant>
      <vt:variant>
        <vt:i4>1900606</vt:i4>
      </vt:variant>
      <vt:variant>
        <vt:i4>20</vt:i4>
      </vt:variant>
      <vt:variant>
        <vt:i4>0</vt:i4>
      </vt:variant>
      <vt:variant>
        <vt:i4>5</vt:i4>
      </vt:variant>
      <vt:variant>
        <vt:lpwstr/>
      </vt:variant>
      <vt:variant>
        <vt:lpwstr>_Toc449519228</vt:lpwstr>
      </vt:variant>
      <vt:variant>
        <vt:i4>5636208</vt:i4>
      </vt:variant>
      <vt:variant>
        <vt:i4>15</vt:i4>
      </vt:variant>
      <vt:variant>
        <vt:i4>0</vt:i4>
      </vt:variant>
      <vt:variant>
        <vt:i4>5</vt:i4>
      </vt:variant>
      <vt:variant>
        <vt:lpwstr>http://www.ihe.net/Technical_Framework/index.cfm</vt:lpwstr>
      </vt:variant>
      <vt:variant>
        <vt:lpwstr/>
      </vt:variant>
      <vt:variant>
        <vt:i4>4325441</vt:i4>
      </vt:variant>
      <vt:variant>
        <vt:i4>12</vt:i4>
      </vt:variant>
      <vt:variant>
        <vt:i4>0</vt:i4>
      </vt:variant>
      <vt:variant>
        <vt:i4>5</vt:i4>
      </vt:variant>
      <vt:variant>
        <vt:lpwstr>http://www.ihe.net/profiles/index.cfm</vt:lpwstr>
      </vt:variant>
      <vt:variant>
        <vt:lpwstr/>
      </vt:variant>
      <vt:variant>
        <vt:i4>4194382</vt:i4>
      </vt:variant>
      <vt:variant>
        <vt:i4>9</vt:i4>
      </vt:variant>
      <vt:variant>
        <vt:i4>0</vt:i4>
      </vt:variant>
      <vt:variant>
        <vt:i4>5</vt:i4>
      </vt:variant>
      <vt:variant>
        <vt:lpwstr>http://www.ihe.net/About/process.cfm</vt:lpwstr>
      </vt:variant>
      <vt:variant>
        <vt:lpwstr/>
      </vt:variant>
      <vt:variant>
        <vt:i4>5570640</vt:i4>
      </vt:variant>
      <vt:variant>
        <vt:i4>6</vt:i4>
      </vt:variant>
      <vt:variant>
        <vt:i4>0</vt:i4>
      </vt:variant>
      <vt:variant>
        <vt:i4>5</vt:i4>
      </vt:variant>
      <vt:variant>
        <vt:lpwstr>http://www.ihe.net/Domains/index.cfm</vt:lpwstr>
      </vt:variant>
      <vt:variant>
        <vt:lpwstr/>
      </vt:variant>
      <vt:variant>
        <vt:i4>3997811</vt:i4>
      </vt:variant>
      <vt:variant>
        <vt:i4>3</vt:i4>
      </vt:variant>
      <vt:variant>
        <vt:i4>0</vt:i4>
      </vt:variant>
      <vt:variant>
        <vt:i4>5</vt:i4>
      </vt:variant>
      <vt:variant>
        <vt:lpwstr>http://www.ihe.net/</vt:lpwstr>
      </vt:variant>
      <vt:variant>
        <vt:lpwstr/>
      </vt:variant>
      <vt:variant>
        <vt:i4>2949173</vt:i4>
      </vt:variant>
      <vt:variant>
        <vt:i4>0</vt:i4>
      </vt:variant>
      <vt:variant>
        <vt:i4>0</vt:i4>
      </vt:variant>
      <vt:variant>
        <vt:i4>5</vt:i4>
      </vt:variant>
      <vt:variant>
        <vt:lpwstr>http://www.ihe.net/Technical_Framework/public_comment.cfm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IHE_PCC_Suppl_BED_Rev1-2_TI_2018-11-02</dc:title>
  <dc:subject>IHE PCC Bed Management Supplement</dc:subject>
  <dc:creator>IHE PCC Technical Committee</dc:creator>
  <cp:keywords>IHE PCC Supplement</cp:keywords>
  <cp:lastModifiedBy>Mary Jungers</cp:lastModifiedBy>
  <cp:revision>7</cp:revision>
  <cp:lastPrinted>2016-02-14T02:00:00Z</cp:lastPrinted>
  <dcterms:created xsi:type="dcterms:W3CDTF">2018-10-31T17:47:00Z</dcterms:created>
  <dcterms:modified xsi:type="dcterms:W3CDTF">2018-11-01T15:00:00Z</dcterms:modified>
  <cp:category>IHE Supplement</cp:category>
</cp:coreProperties>
</file>