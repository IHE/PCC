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222B6D61" w:rsidR="00482DC2" w:rsidRPr="00D26514" w:rsidRDefault="00CF283F" w:rsidP="000807AC">
      <w:pPr>
        <w:pStyle w:val="BodyText"/>
        <w:jc w:val="center"/>
        <w:rPr>
          <w:b/>
          <w:sz w:val="44"/>
          <w:szCs w:val="44"/>
        </w:rPr>
      </w:pPr>
      <w:r w:rsidRPr="00D26514">
        <w:rPr>
          <w:b/>
          <w:sz w:val="44"/>
          <w:szCs w:val="44"/>
        </w:rPr>
        <w:t xml:space="preserve">IHE </w:t>
      </w:r>
      <w:r w:rsidR="00F93161">
        <w:rPr>
          <w:b/>
          <w:sz w:val="44"/>
          <w:szCs w:val="44"/>
        </w:rPr>
        <w:t>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2998974B" w:rsidR="00726A7E" w:rsidRPr="00D26514" w:rsidRDefault="005D27BF" w:rsidP="00060817">
      <w:pPr>
        <w:pStyle w:val="BodyText"/>
        <w:jc w:val="center"/>
        <w:rPr>
          <w:b/>
          <w:sz w:val="44"/>
          <w:szCs w:val="44"/>
        </w:rPr>
      </w:pPr>
      <w:r>
        <w:rPr>
          <w:b/>
          <w:sz w:val="44"/>
          <w:szCs w:val="44"/>
        </w:rPr>
        <w:t xml:space="preserve">Paramedicine Care Summary  </w:t>
      </w:r>
    </w:p>
    <w:p w14:paraId="0E5FA67E" w14:textId="5A9A034F" w:rsidR="00CF283F" w:rsidRDefault="00CF283F" w:rsidP="00060817">
      <w:pPr>
        <w:pStyle w:val="BodyText"/>
        <w:jc w:val="center"/>
        <w:rPr>
          <w:b/>
          <w:sz w:val="44"/>
          <w:szCs w:val="44"/>
        </w:rPr>
      </w:pPr>
      <w:r w:rsidRPr="00D26514">
        <w:rPr>
          <w:b/>
          <w:sz w:val="44"/>
          <w:szCs w:val="44"/>
        </w:rPr>
        <w:t>(</w:t>
      </w:r>
      <w:r w:rsidR="005D27BF">
        <w:rPr>
          <w:b/>
          <w:sz w:val="44"/>
          <w:szCs w:val="44"/>
        </w:rPr>
        <w:t>PCS</w:t>
      </w:r>
      <w:r w:rsidR="00726A7E" w:rsidRPr="00D26514">
        <w:rPr>
          <w:b/>
          <w:sz w:val="44"/>
          <w:szCs w:val="44"/>
        </w:rPr>
        <w:t xml:space="preserve">) </w:t>
      </w:r>
    </w:p>
    <w:p w14:paraId="19C34921" w14:textId="77777777" w:rsidR="00726A7E" w:rsidRPr="00D26514" w:rsidRDefault="00726A7E" w:rsidP="00EA3BCB">
      <w:pPr>
        <w:pStyle w:val="BodyText"/>
      </w:pPr>
    </w:p>
    <w:p w14:paraId="6DD9056C" w14:textId="79DCB3EE" w:rsidR="00726A7E" w:rsidRPr="00D26514" w:rsidRDefault="001E6533" w:rsidP="00EA3BCB">
      <w:pPr>
        <w:pStyle w:val="AuthorInstructions"/>
      </w:pPr>
      <w:r w:rsidRPr="00D26514">
        <w:t xml:space="preserve">&lt;For FHIR based profiles, indicate the </w:t>
      </w:r>
      <w:r w:rsidR="00FC7C29" w:rsidRPr="00D26514">
        <w:t>FHIR release &amp;</w:t>
      </w:r>
      <w:r w:rsidRPr="00D26514">
        <w:t xml:space="preserve"> the FMM levels of the </w:t>
      </w:r>
      <w:r w:rsidR="00FC7C29" w:rsidRPr="00D26514">
        <w:t>content</w:t>
      </w:r>
      <w:r w:rsidRPr="00D26514">
        <w:t>s. Delete otherwise.</w:t>
      </w:r>
      <w:r w:rsidR="00C271EB" w:rsidRPr="00D26514">
        <w:t>&gt;</w:t>
      </w:r>
    </w:p>
    <w:p w14:paraId="41D090FD" w14:textId="37434CAF"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STU x</w:t>
      </w:r>
    </w:p>
    <w:p w14:paraId="795722E2" w14:textId="680385DB" w:rsidR="001E6533" w:rsidRPr="00D26514" w:rsidRDefault="001E6533" w:rsidP="001E6533">
      <w:pPr>
        <w:pStyle w:val="BodyText"/>
        <w:jc w:val="center"/>
        <w:rPr>
          <w:bCs/>
          <w:kern w:val="28"/>
          <w:sz w:val="28"/>
          <w:szCs w:val="28"/>
        </w:rPr>
      </w:pPr>
      <w:r w:rsidRPr="00D26514">
        <w:rPr>
          <w:bCs/>
          <w:kern w:val="28"/>
          <w:szCs w:val="24"/>
        </w:rPr>
        <w:t>Using Resources at FMM Level n-n</w:t>
      </w:r>
    </w:p>
    <w:p w14:paraId="13DE55AD" w14:textId="5BB5E6F1" w:rsidR="00503AE1" w:rsidRPr="00D26514" w:rsidRDefault="00A219CF" w:rsidP="00060817">
      <w:pPr>
        <w:pStyle w:val="BodyText"/>
        <w:jc w:val="center"/>
        <w:rPr>
          <w:b/>
          <w:sz w:val="44"/>
        </w:rPr>
      </w:pPr>
      <w:r w:rsidRPr="00D26514">
        <w:rPr>
          <w:b/>
          <w:sz w:val="44"/>
          <w:szCs w:val="44"/>
        </w:rPr>
        <w:t xml:space="preserve">Revision </w:t>
      </w:r>
      <w:proofErr w:type="spellStart"/>
      <w:r w:rsidRPr="00D26514">
        <w:rPr>
          <w:b/>
          <w:sz w:val="44"/>
          <w:szCs w:val="44"/>
        </w:rPr>
        <w:t>x.x</w:t>
      </w:r>
      <w:proofErr w:type="spellEnd"/>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77777777"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53316967" w:rsidR="00603ED5" w:rsidRPr="00D26514" w:rsidRDefault="00A910E1" w:rsidP="00AC7C88">
      <w:pPr>
        <w:pStyle w:val="BodyText"/>
      </w:pPr>
      <w:r w:rsidRPr="00D26514">
        <w:t>Author:</w:t>
      </w:r>
      <w:r w:rsidRPr="00D26514">
        <w:tab/>
        <w:t>&lt;</w:t>
      </w:r>
      <w:r w:rsidR="001E6533" w:rsidRPr="00D26514">
        <w:t xml:space="preserve">Domain&gt; </w:t>
      </w:r>
      <w:r w:rsidR="00656A6B" w:rsidRPr="00D26514">
        <w:t>Technical Committee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1EF12208" w14:textId="03C1DCB3" w:rsidR="00CF283F" w:rsidRPr="00D26514" w:rsidRDefault="009D125C" w:rsidP="00623192">
      <w:pPr>
        <w:pStyle w:val="AuthorInstructions"/>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proofErr w:type="gramStart"/>
      <w:r w:rsidR="00510062" w:rsidRPr="00D26514">
        <w:t>In order to</w:t>
      </w:r>
      <w:proofErr w:type="gramEnd"/>
      <w:r w:rsidR="00510062" w:rsidRPr="00D26514">
        <w:t xml:space="preserve">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w:t>
      </w:r>
      <w:proofErr w:type="spellStart"/>
      <w:r w:rsidR="00BB6AAC" w:rsidRPr="00D26514">
        <w:t>Connectathons</w:t>
      </w:r>
      <w:proofErr w:type="spellEnd"/>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2"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3"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4" w:history="1">
        <w:r w:rsidR="0015489F" w:rsidRPr="00D26514">
          <w:rPr>
            <w:rStyle w:val="Hyperlink"/>
          </w:rPr>
          <w:t>ihe.net/</w:t>
        </w:r>
        <w:proofErr w:type="spellStart"/>
        <w:r w:rsidR="0015489F" w:rsidRPr="00D26514">
          <w:rPr>
            <w:rStyle w:val="Hyperlink"/>
          </w:rPr>
          <w:t>IHE_Domains</w:t>
        </w:r>
        <w:proofErr w:type="spellEnd"/>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5" w:history="1">
        <w:r w:rsidR="0015489F" w:rsidRPr="00D26514">
          <w:rPr>
            <w:rStyle w:val="Hyperlink"/>
          </w:rPr>
          <w:t>http://ihe.net/IHE_Process</w:t>
        </w:r>
      </w:hyperlink>
      <w:r w:rsidRPr="00D26514">
        <w:t xml:space="preserve"> and </w:t>
      </w:r>
      <w:hyperlink r:id="rId16"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17"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18"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5D27BF">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5D27BF">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5D27BF">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5D27BF">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5D27BF">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5D27BF">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5D27BF">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5D27BF">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5D27BF">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11C88ED9" w:rsidR="00D26514" w:rsidRDefault="005D27BF">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 xml:space="preserve">X </w:t>
        </w:r>
        <w:r w:rsidR="00E12377">
          <w:rPr>
            <w:rStyle w:val="Hyperlink"/>
            <w:noProof/>
          </w:rPr>
          <w:t>Paramedicine Care Summary (PCS)</w:t>
        </w:r>
        <w:r w:rsidR="00D26514" w:rsidRPr="00672A06">
          <w:rPr>
            <w:rStyle w:val="Hyperlink"/>
            <w:noProof/>
          </w:rPr>
          <w:t xml:space="preserve">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5DBC6B6F" w:rsidR="00D26514" w:rsidRDefault="005D27BF">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 xml:space="preserve">X.1 </w:t>
        </w:r>
        <w:r w:rsidR="00E12377">
          <w:rPr>
            <w:rStyle w:val="Hyperlink"/>
            <w:noProof/>
          </w:rPr>
          <w:t>PCS</w:t>
        </w:r>
        <w:r w:rsidR="00D26514" w:rsidRPr="00672A06">
          <w:rPr>
            <w:rStyle w:val="Hyperlink"/>
            <w:noProof/>
          </w:rPr>
          <w:t xml:space="preserve">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5D27BF">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5D27BF">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5D27BF">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3B0ED291" w:rsidR="00D26514" w:rsidRDefault="005D27BF">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 xml:space="preserve">X.2 </w:t>
        </w:r>
        <w:r w:rsidR="00E12377">
          <w:rPr>
            <w:rStyle w:val="Hyperlink"/>
            <w:noProof/>
          </w:rPr>
          <w:t>PCS</w:t>
        </w:r>
        <w:r w:rsidR="00D26514" w:rsidRPr="00672A06">
          <w:rPr>
            <w:rStyle w:val="Hyperlink"/>
            <w:noProof/>
          </w:rPr>
          <w:t xml:space="preserve">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5D27BF">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16DC598D" w:rsidR="00D26514" w:rsidRDefault="005D27BF">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 xml:space="preserve">X.3 </w:t>
        </w:r>
        <w:r w:rsidR="00E12377">
          <w:rPr>
            <w:rStyle w:val="Hyperlink"/>
            <w:noProof/>
          </w:rPr>
          <w:t>PCS</w:t>
        </w:r>
        <w:r w:rsidR="00D26514" w:rsidRPr="00672A06">
          <w:rPr>
            <w:rStyle w:val="Hyperlink"/>
            <w:noProof/>
          </w:rPr>
          <w:t xml:space="preserve">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03476DB6" w:rsidR="00D26514" w:rsidRDefault="005D27BF">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 xml:space="preserve">X.4 </w:t>
        </w:r>
        <w:r w:rsidR="00E12377">
          <w:rPr>
            <w:rStyle w:val="Hyperlink"/>
            <w:noProof/>
          </w:rPr>
          <w:t>PCS</w:t>
        </w:r>
        <w:r w:rsidR="00D26514" w:rsidRPr="00672A06">
          <w:rPr>
            <w:rStyle w:val="Hyperlink"/>
            <w:noProof/>
          </w:rPr>
          <w:t xml:space="preserve">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5D27BF">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5D27BF">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5D27BF">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5D27BF">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5D27BF">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0B012DD1" w:rsidR="00D26514" w:rsidRDefault="005D27BF">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 xml:space="preserve">X.5 </w:t>
        </w:r>
        <w:r w:rsidR="00E12377">
          <w:rPr>
            <w:rStyle w:val="Hyperlink"/>
            <w:noProof/>
          </w:rPr>
          <w:t>PCS</w:t>
        </w:r>
        <w:r w:rsidR="00D26514" w:rsidRPr="00672A06">
          <w:rPr>
            <w:rStyle w:val="Hyperlink"/>
            <w:noProof/>
          </w:rPr>
          <w:t xml:space="preserve">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187061EB" w:rsidR="00D26514" w:rsidRDefault="005D27BF">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 xml:space="preserve">X.6 </w:t>
        </w:r>
        <w:r w:rsidR="00E12377">
          <w:rPr>
            <w:rStyle w:val="Hyperlink"/>
            <w:noProof/>
          </w:rPr>
          <w:t>PCS</w:t>
        </w:r>
        <w:r w:rsidR="00D26514" w:rsidRPr="00672A06">
          <w:rPr>
            <w:rStyle w:val="Hyperlink"/>
            <w:noProof/>
          </w:rPr>
          <w:t xml:space="preserve">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5D27BF">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5D27BF">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5D27BF">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5D27BF">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5D27BF">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5D27BF">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5D27BF">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5D27BF">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5D27BF">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5D27BF">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5D27BF">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5D27BF">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5D27BF">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5D27BF">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5D27BF">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5D27BF">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5D27BF">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5D27BF">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5D27BF">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5D27BF">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5D27BF">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5D27BF">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5D27BF">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5D27BF">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5D27BF">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5D27BF">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5D27BF">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5D27BF">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5D27BF">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5D27BF">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5D27BF">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5D27BF">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5D27BF">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5D27BF">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5D27BF">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5D27BF">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5D27BF">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5D27BF">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5D27BF">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5D27BF">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5D27BF">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5D27BF">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5D27BF">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5D27BF">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5D27BF">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5D27BF">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5D27BF">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5D27BF">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5D27BF">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5D27BF">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5D27BF">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5D27BF">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5D27BF">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5D27BF">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5D27BF">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5D27BF">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5D27BF">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5D27BF">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5D27BF">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5D27BF">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5D27BF">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5D27BF">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5D27BF">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5D27BF">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5D27BF">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5D27BF">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5D27BF">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5D27BF">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5D27BF">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5D27BF">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5D27BF">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5D27BF">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5D27BF">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5D27BF">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5D27BF">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5D27BF">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5D27BF">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5D27BF">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5D27BF">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5D27BF">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5D27BF">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5D27BF">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5D27BF">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5D27BF">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5D27BF">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5D27BF">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5D27BF">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5D27BF">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1F6CC0A7" w:rsidR="00D26514" w:rsidRDefault="005D27BF">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 xml:space="preserve">4.I.2 </w:t>
        </w:r>
        <w:r w:rsidR="00110774">
          <w:rPr>
            <w:rStyle w:val="Hyperlink"/>
            <w:noProof/>
          </w:rPr>
          <w:t>Paramedicine Care Summary</w:t>
        </w:r>
        <w:r w:rsidR="00D26514" w:rsidRPr="00672A06">
          <w:rPr>
            <w:rStyle w:val="Hyperlink"/>
            <w:noProof/>
          </w:rPr>
          <w:t xml:space="preserve">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232413B9" w:rsidR="00D26514" w:rsidRDefault="005D27BF">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w:t>
        </w:r>
        <w:r w:rsidR="00E12377">
          <w:rPr>
            <w:rStyle w:val="Hyperlink"/>
            <w:noProof/>
          </w:rPr>
          <w:t>PCS</w:t>
        </w:r>
        <w:r w:rsidR="00D26514" w:rsidRPr="00672A06">
          <w:rPr>
            <w:rStyle w:val="Hyperlink"/>
            <w:noProof/>
          </w:rPr>
          <w:t xml:space="preserve">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64BE729E" w:rsidR="00D26514" w:rsidRDefault="005D27BF">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 xml:space="preserve">4.I.2.1 </w:t>
        </w:r>
        <w:r w:rsidR="00E12377">
          <w:rPr>
            <w:rStyle w:val="Hyperlink"/>
            <w:noProof/>
          </w:rPr>
          <w:t>PCS</w:t>
        </w:r>
        <w:r w:rsidR="00D26514" w:rsidRPr="00672A06">
          <w:rPr>
            <w:rStyle w:val="Hyperlink"/>
            <w:noProof/>
          </w:rPr>
          <w:t xml:space="preserve">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5D27BF">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25DFB9C8" w:rsidR="00D26514" w:rsidRDefault="005D27BF">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w:t>
        </w:r>
        <w:r w:rsidR="00E12377">
          <w:rPr>
            <w:rStyle w:val="Hyperlink"/>
            <w:noProof/>
          </w:rPr>
          <w:t>PCS</w:t>
        </w:r>
        <w:r w:rsidR="00D26514" w:rsidRPr="00672A06">
          <w:rPr>
            <w:rStyle w:val="Hyperlink"/>
            <w:noProof/>
          </w:rPr>
          <w:t xml:space="preserve">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5D27BF">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5D27BF">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5D27BF">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5D27BF">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5D27BF">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5D27BF">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5D27BF">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5D27BF">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D26514">
        <w:rPr>
          <w:noProof w:val="0"/>
        </w:rPr>
        <w:br w:type="page"/>
      </w:r>
      <w:bookmarkStart w:id="11" w:name="_Toc345074640"/>
      <w:bookmarkStart w:id="12" w:name="_Toc500238740"/>
      <w:r w:rsidR="00CF283F" w:rsidRPr="00D26514">
        <w:rPr>
          <w:noProof w:val="0"/>
        </w:rPr>
        <w:lastRenderedPageBreak/>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8D10F0" w:rsidRPr="003871B3" w:rsidRDefault="008D10F0" w:rsidP="00FC7C29">
                            <w:pPr>
                              <w:pStyle w:val="BodyText"/>
                            </w:pPr>
                            <w:bookmarkStart w:id="13" w:name="OLE_LINK15"/>
                            <w:bookmarkStart w:id="14" w:name="OLE_LINK16"/>
                            <w:bookmarkStart w:id="15" w:name="OLE_LINK69"/>
                            <w:bookmarkStart w:id="1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8D10F0" w:rsidRPr="003871B3" w:rsidRDefault="008D10F0"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8D10F0" w:rsidRDefault="008D10F0"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8D10F0" w:rsidRDefault="008D10F0"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4FDB55BC" w:rsidR="008D10F0" w:rsidRPr="003871B3" w:rsidRDefault="008D10F0"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3"/>
                          <w:bookmarkEnd w:id="14"/>
                          <w:p w14:paraId="054D5192" w14:textId="77777777" w:rsidR="008D10F0" w:rsidRPr="007117B8" w:rsidRDefault="008D10F0" w:rsidP="00EA3BCB">
                            <w:pPr>
                              <w:pStyle w:val="BodyText"/>
                            </w:pPr>
                          </w:p>
                          <w:tbl>
                            <w:tblPr>
                              <w:tblStyle w:val="TableGrid"/>
                              <w:tblW w:w="0" w:type="auto"/>
                              <w:jc w:val="center"/>
                              <w:tblLook w:val="04A0" w:firstRow="1" w:lastRow="0" w:firstColumn="1" w:lastColumn="0" w:noHBand="0" w:noVBand="1"/>
                            </w:tblPr>
                            <w:tblGrid>
                              <w:gridCol w:w="3170"/>
                              <w:gridCol w:w="1870"/>
                            </w:tblGrid>
                            <w:tr w:rsidR="008D10F0" w14:paraId="25B356C4" w14:textId="77777777" w:rsidTr="00EA3BCB">
                              <w:trPr>
                                <w:jc w:val="center"/>
                              </w:trPr>
                              <w:tc>
                                <w:tcPr>
                                  <w:tcW w:w="3170" w:type="dxa"/>
                                  <w:shd w:val="clear" w:color="auto" w:fill="D9D9D9" w:themeFill="background1" w:themeFillShade="D9"/>
                                </w:tcPr>
                                <w:p w14:paraId="03000BD5" w14:textId="77777777" w:rsidR="008D10F0" w:rsidRDefault="008D10F0" w:rsidP="00EA3BCB">
                                  <w:pPr>
                                    <w:pStyle w:val="TableEntryHeader"/>
                                  </w:pPr>
                                  <w:r>
                                    <w:t>FHIR Content</w:t>
                                  </w:r>
                                </w:p>
                                <w:p w14:paraId="023EFDEC" w14:textId="6316FADD" w:rsidR="008D10F0" w:rsidRPr="00FC2641" w:rsidRDefault="008D10F0"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8D10F0" w:rsidRPr="00FC2641" w:rsidRDefault="008D10F0" w:rsidP="00EA3BCB">
                                  <w:pPr>
                                    <w:pStyle w:val="TableEntryHeader"/>
                                  </w:pPr>
                                  <w:r>
                                    <w:t>FMM Level</w:t>
                                  </w:r>
                                </w:p>
                              </w:tc>
                            </w:tr>
                            <w:tr w:rsidR="008D10F0" w14:paraId="6DC9BD48" w14:textId="77777777" w:rsidTr="00EA3BCB">
                              <w:trPr>
                                <w:jc w:val="center"/>
                              </w:trPr>
                              <w:tc>
                                <w:tcPr>
                                  <w:tcW w:w="3170" w:type="dxa"/>
                                </w:tcPr>
                                <w:p w14:paraId="6C147072" w14:textId="03A2EDA5" w:rsidR="008D10F0" w:rsidRPr="005D01C5" w:rsidRDefault="008D10F0" w:rsidP="00EA3BCB">
                                  <w:pPr>
                                    <w:pStyle w:val="TableEntry"/>
                                  </w:pPr>
                                </w:p>
                              </w:tc>
                              <w:tc>
                                <w:tcPr>
                                  <w:tcW w:w="1870" w:type="dxa"/>
                                </w:tcPr>
                                <w:p w14:paraId="672ABE0C" w14:textId="1C838200" w:rsidR="008D10F0" w:rsidRPr="005D01C5" w:rsidRDefault="008D10F0" w:rsidP="00EA3BCB">
                                  <w:pPr>
                                    <w:pStyle w:val="TableEntry"/>
                                  </w:pPr>
                                </w:p>
                              </w:tc>
                            </w:tr>
                            <w:tr w:rsidR="008D10F0" w14:paraId="4BAB9EA5" w14:textId="77777777" w:rsidTr="00EA3BCB">
                              <w:trPr>
                                <w:jc w:val="center"/>
                              </w:trPr>
                              <w:tc>
                                <w:tcPr>
                                  <w:tcW w:w="3170" w:type="dxa"/>
                                </w:tcPr>
                                <w:p w14:paraId="6F6F54B6" w14:textId="7C1EF02B" w:rsidR="008D10F0" w:rsidRPr="005D01C5" w:rsidRDefault="008D10F0" w:rsidP="00EA3BCB">
                                  <w:pPr>
                                    <w:pStyle w:val="TableEntry"/>
                                  </w:pPr>
                                </w:p>
                              </w:tc>
                              <w:tc>
                                <w:tcPr>
                                  <w:tcW w:w="1870" w:type="dxa"/>
                                </w:tcPr>
                                <w:p w14:paraId="1D11B724" w14:textId="49F0AE56" w:rsidR="008D10F0" w:rsidRPr="005D01C5" w:rsidRDefault="008D10F0" w:rsidP="00EA3BCB">
                                  <w:pPr>
                                    <w:pStyle w:val="TableEntry"/>
                                  </w:pPr>
                                </w:p>
                              </w:tc>
                            </w:tr>
                            <w:tr w:rsidR="008D10F0" w14:paraId="09F66B63" w14:textId="77777777" w:rsidTr="00EA3BCB">
                              <w:trPr>
                                <w:jc w:val="center"/>
                              </w:trPr>
                              <w:tc>
                                <w:tcPr>
                                  <w:tcW w:w="3170" w:type="dxa"/>
                                </w:tcPr>
                                <w:p w14:paraId="11F1ED1F" w14:textId="53C63696" w:rsidR="008D10F0" w:rsidRPr="00EA3BCB" w:rsidRDefault="008D10F0" w:rsidP="00EA3BCB">
                                  <w:pPr>
                                    <w:pStyle w:val="TableEntry"/>
                                    <w:rPr>
                                      <w:i/>
                                      <w:iCs/>
                                    </w:rPr>
                                  </w:pPr>
                                  <w:r w:rsidRPr="00EA3BCB">
                                    <w:rPr>
                                      <w:i/>
                                      <w:iCs/>
                                    </w:rPr>
                                    <w:t>&lt;e.g. Communication</w:t>
                                  </w:r>
                                </w:p>
                              </w:tc>
                              <w:tc>
                                <w:tcPr>
                                  <w:tcW w:w="1870" w:type="dxa"/>
                                </w:tcPr>
                                <w:p w14:paraId="09227530" w14:textId="175F69FE" w:rsidR="008D10F0" w:rsidRPr="00EA3BCB" w:rsidRDefault="008D10F0" w:rsidP="00EA3BCB">
                                  <w:pPr>
                                    <w:pStyle w:val="TableEntry"/>
                                    <w:rPr>
                                      <w:i/>
                                      <w:iCs/>
                                    </w:rPr>
                                  </w:pPr>
                                  <w:r w:rsidRPr="00EA3BCB">
                                    <w:rPr>
                                      <w:i/>
                                      <w:iCs/>
                                    </w:rPr>
                                    <w:t>2&gt;</w:t>
                                  </w:r>
                                </w:p>
                              </w:tc>
                            </w:tr>
                            <w:bookmarkEnd w:id="15"/>
                            <w:bookmarkEnd w:id="16"/>
                          </w:tbl>
                          <w:p w14:paraId="4D826A3D" w14:textId="77777777" w:rsidR="008D10F0" w:rsidRPr="007117B8" w:rsidRDefault="008D10F0"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8D10F0" w:rsidRPr="003871B3" w:rsidRDefault="008D10F0" w:rsidP="00FC7C29">
                      <w:pPr>
                        <w:pStyle w:val="BodyText"/>
                      </w:pPr>
                      <w:bookmarkStart w:id="17" w:name="OLE_LINK15"/>
                      <w:bookmarkStart w:id="18" w:name="OLE_LINK16"/>
                      <w:bookmarkStart w:id="19" w:name="OLE_LINK69"/>
                      <w:bookmarkStart w:id="20"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8D10F0" w:rsidRPr="003871B3" w:rsidRDefault="008D10F0" w:rsidP="00FC7C29">
                      <w:pPr>
                        <w:pStyle w:val="BodyText"/>
                      </w:pPr>
                      <w:r>
                        <w:t>T</w:t>
                      </w:r>
                      <w:r w:rsidRPr="003871B3">
                        <w:t xml:space="preserve">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3871B3">
                        <w:t>in order for</w:t>
                      </w:r>
                      <w:proofErr w:type="gramEnd"/>
                      <w:r w:rsidRPr="003871B3">
                        <w:t xml:space="preserve"> them to remain interoperable and conformant with the profile in question.</w:t>
                      </w:r>
                    </w:p>
                    <w:p w14:paraId="6FCF6C41" w14:textId="2ADED8C1" w:rsidR="008D10F0" w:rsidRDefault="008D10F0"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1" w:history="1">
                        <w:r w:rsidRPr="00D70242">
                          <w:rPr>
                            <w:rStyle w:val="Hyperlink"/>
                          </w:rPr>
                          <w:t>https://www.hl7.org/fhir/versions.html</w:t>
                        </w:r>
                      </w:hyperlink>
                      <w:r w:rsidRPr="003871B3">
                        <w:t xml:space="preserve">. </w:t>
                      </w:r>
                    </w:p>
                    <w:p w14:paraId="0378FCF7" w14:textId="77777777" w:rsidR="008D10F0" w:rsidRDefault="008D10F0"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2" w:anchor="maturity" w:history="1">
                        <w:r w:rsidRPr="00D70242">
                          <w:rPr>
                            <w:rStyle w:val="Hyperlink"/>
                          </w:rPr>
                          <w:t>http://hl7.org/fhir/versions.html#maturity</w:t>
                        </w:r>
                      </w:hyperlink>
                      <w:r w:rsidRPr="003871B3">
                        <w:t>.</w:t>
                      </w:r>
                    </w:p>
                    <w:p w14:paraId="538D533D" w14:textId="4FDB55BC" w:rsidR="008D10F0" w:rsidRPr="003871B3" w:rsidRDefault="008D10F0" w:rsidP="00FC7C29">
                      <w:pPr>
                        <w:pStyle w:val="BodyText"/>
                      </w:pPr>
                      <w:r w:rsidRPr="003871B3">
                        <w:t>Key FH</w:t>
                      </w:r>
                      <w:r w:rsidRPr="00720FA6">
                        <w:t xml:space="preserve">IR STU </w:t>
                      </w:r>
                      <w:r>
                        <w:t>&lt;x&gt;</w:t>
                      </w:r>
                      <w:r w:rsidRPr="00720FA6">
                        <w:t xml:space="preserve"> </w:t>
                      </w:r>
                      <w:r w:rsidRPr="003871B3">
                        <w:t xml:space="preserve">content, such as Resources or </w:t>
                      </w:r>
                      <w:proofErr w:type="spellStart"/>
                      <w:r w:rsidRPr="003871B3">
                        <w:t>ValueSets</w:t>
                      </w:r>
                      <w:proofErr w:type="spellEnd"/>
                      <w:r w:rsidRPr="003871B3">
                        <w:t>, used in this profile, and their FMM levels are:</w:t>
                      </w:r>
                    </w:p>
                    <w:bookmarkEnd w:id="17"/>
                    <w:bookmarkEnd w:id="18"/>
                    <w:p w14:paraId="054D5192" w14:textId="77777777" w:rsidR="008D10F0" w:rsidRPr="007117B8" w:rsidRDefault="008D10F0" w:rsidP="00EA3BCB">
                      <w:pPr>
                        <w:pStyle w:val="BodyText"/>
                      </w:pPr>
                    </w:p>
                    <w:tbl>
                      <w:tblPr>
                        <w:tblStyle w:val="TableGrid"/>
                        <w:tblW w:w="0" w:type="auto"/>
                        <w:jc w:val="center"/>
                        <w:tblLook w:val="04A0" w:firstRow="1" w:lastRow="0" w:firstColumn="1" w:lastColumn="0" w:noHBand="0" w:noVBand="1"/>
                      </w:tblPr>
                      <w:tblGrid>
                        <w:gridCol w:w="3170"/>
                        <w:gridCol w:w="1870"/>
                      </w:tblGrid>
                      <w:tr w:rsidR="008D10F0" w14:paraId="25B356C4" w14:textId="77777777" w:rsidTr="00EA3BCB">
                        <w:trPr>
                          <w:jc w:val="center"/>
                        </w:trPr>
                        <w:tc>
                          <w:tcPr>
                            <w:tcW w:w="3170" w:type="dxa"/>
                            <w:shd w:val="clear" w:color="auto" w:fill="D9D9D9" w:themeFill="background1" w:themeFillShade="D9"/>
                          </w:tcPr>
                          <w:p w14:paraId="03000BD5" w14:textId="77777777" w:rsidR="008D10F0" w:rsidRDefault="008D10F0" w:rsidP="00EA3BCB">
                            <w:pPr>
                              <w:pStyle w:val="TableEntryHeader"/>
                            </w:pPr>
                            <w:r>
                              <w:t>FHIR Content</w:t>
                            </w:r>
                          </w:p>
                          <w:p w14:paraId="023EFDEC" w14:textId="6316FADD" w:rsidR="008D10F0" w:rsidRPr="00FC2641" w:rsidRDefault="008D10F0" w:rsidP="00EA3BCB">
                            <w:pPr>
                              <w:pStyle w:val="TableEntryHeader"/>
                            </w:pPr>
                            <w:r w:rsidRPr="00EA3BCB">
                              <w:rPr>
                                <w:sz w:val="16"/>
                                <w:szCs w:val="16"/>
                              </w:rPr>
                              <w:t xml:space="preserve">(Resources, </w:t>
                            </w:r>
                            <w:proofErr w:type="spellStart"/>
                            <w:r w:rsidRPr="00EA3BCB">
                              <w:rPr>
                                <w:sz w:val="16"/>
                                <w:szCs w:val="16"/>
                              </w:rPr>
                              <w:t>ValueSets</w:t>
                            </w:r>
                            <w:proofErr w:type="spellEnd"/>
                            <w:r w:rsidRPr="00EA3BCB">
                              <w:rPr>
                                <w:sz w:val="16"/>
                                <w:szCs w:val="16"/>
                              </w:rPr>
                              <w:t>, etc</w:t>
                            </w:r>
                            <w:r>
                              <w:t>.</w:t>
                            </w:r>
                          </w:p>
                        </w:tc>
                        <w:tc>
                          <w:tcPr>
                            <w:tcW w:w="1870" w:type="dxa"/>
                            <w:shd w:val="clear" w:color="auto" w:fill="D9D9D9" w:themeFill="background1" w:themeFillShade="D9"/>
                          </w:tcPr>
                          <w:p w14:paraId="459FFCD5" w14:textId="77777777" w:rsidR="008D10F0" w:rsidRPr="00FC2641" w:rsidRDefault="008D10F0" w:rsidP="00EA3BCB">
                            <w:pPr>
                              <w:pStyle w:val="TableEntryHeader"/>
                            </w:pPr>
                            <w:r>
                              <w:t>FMM Level</w:t>
                            </w:r>
                          </w:p>
                        </w:tc>
                      </w:tr>
                      <w:tr w:rsidR="008D10F0" w14:paraId="6DC9BD48" w14:textId="77777777" w:rsidTr="00EA3BCB">
                        <w:trPr>
                          <w:jc w:val="center"/>
                        </w:trPr>
                        <w:tc>
                          <w:tcPr>
                            <w:tcW w:w="3170" w:type="dxa"/>
                          </w:tcPr>
                          <w:p w14:paraId="6C147072" w14:textId="03A2EDA5" w:rsidR="008D10F0" w:rsidRPr="005D01C5" w:rsidRDefault="008D10F0" w:rsidP="00EA3BCB">
                            <w:pPr>
                              <w:pStyle w:val="TableEntry"/>
                            </w:pPr>
                          </w:p>
                        </w:tc>
                        <w:tc>
                          <w:tcPr>
                            <w:tcW w:w="1870" w:type="dxa"/>
                          </w:tcPr>
                          <w:p w14:paraId="672ABE0C" w14:textId="1C838200" w:rsidR="008D10F0" w:rsidRPr="005D01C5" w:rsidRDefault="008D10F0" w:rsidP="00EA3BCB">
                            <w:pPr>
                              <w:pStyle w:val="TableEntry"/>
                            </w:pPr>
                          </w:p>
                        </w:tc>
                      </w:tr>
                      <w:tr w:rsidR="008D10F0" w14:paraId="4BAB9EA5" w14:textId="77777777" w:rsidTr="00EA3BCB">
                        <w:trPr>
                          <w:jc w:val="center"/>
                        </w:trPr>
                        <w:tc>
                          <w:tcPr>
                            <w:tcW w:w="3170" w:type="dxa"/>
                          </w:tcPr>
                          <w:p w14:paraId="6F6F54B6" w14:textId="7C1EF02B" w:rsidR="008D10F0" w:rsidRPr="005D01C5" w:rsidRDefault="008D10F0" w:rsidP="00EA3BCB">
                            <w:pPr>
                              <w:pStyle w:val="TableEntry"/>
                            </w:pPr>
                          </w:p>
                        </w:tc>
                        <w:tc>
                          <w:tcPr>
                            <w:tcW w:w="1870" w:type="dxa"/>
                          </w:tcPr>
                          <w:p w14:paraId="1D11B724" w14:textId="49F0AE56" w:rsidR="008D10F0" w:rsidRPr="005D01C5" w:rsidRDefault="008D10F0" w:rsidP="00EA3BCB">
                            <w:pPr>
                              <w:pStyle w:val="TableEntry"/>
                            </w:pPr>
                          </w:p>
                        </w:tc>
                      </w:tr>
                      <w:tr w:rsidR="008D10F0" w14:paraId="09F66B63" w14:textId="77777777" w:rsidTr="00EA3BCB">
                        <w:trPr>
                          <w:jc w:val="center"/>
                        </w:trPr>
                        <w:tc>
                          <w:tcPr>
                            <w:tcW w:w="3170" w:type="dxa"/>
                          </w:tcPr>
                          <w:p w14:paraId="11F1ED1F" w14:textId="53C63696" w:rsidR="008D10F0" w:rsidRPr="00EA3BCB" w:rsidRDefault="008D10F0" w:rsidP="00EA3BCB">
                            <w:pPr>
                              <w:pStyle w:val="TableEntry"/>
                              <w:rPr>
                                <w:i/>
                                <w:iCs/>
                              </w:rPr>
                            </w:pPr>
                            <w:r w:rsidRPr="00EA3BCB">
                              <w:rPr>
                                <w:i/>
                                <w:iCs/>
                              </w:rPr>
                              <w:t>&lt;e.g. Communication</w:t>
                            </w:r>
                          </w:p>
                        </w:tc>
                        <w:tc>
                          <w:tcPr>
                            <w:tcW w:w="1870" w:type="dxa"/>
                          </w:tcPr>
                          <w:p w14:paraId="09227530" w14:textId="175F69FE" w:rsidR="008D10F0" w:rsidRPr="00EA3BCB" w:rsidRDefault="008D10F0" w:rsidP="00EA3BCB">
                            <w:pPr>
                              <w:pStyle w:val="TableEntry"/>
                              <w:rPr>
                                <w:i/>
                                <w:iCs/>
                              </w:rPr>
                            </w:pPr>
                            <w:r w:rsidRPr="00EA3BCB">
                              <w:rPr>
                                <w:i/>
                                <w:iCs/>
                              </w:rPr>
                              <w:t>2&gt;</w:t>
                            </w:r>
                          </w:p>
                        </w:tc>
                      </w:tr>
                      <w:bookmarkEnd w:id="19"/>
                      <w:bookmarkEnd w:id="20"/>
                    </w:tbl>
                    <w:p w14:paraId="4D826A3D" w14:textId="77777777" w:rsidR="008D10F0" w:rsidRPr="007117B8" w:rsidRDefault="008D10F0"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07C45E94" w14:textId="77777777" w:rsidR="008B306B" w:rsidRPr="00D26514" w:rsidRDefault="008B306B" w:rsidP="008B306B">
      <w:pPr>
        <w:pStyle w:val="BodyText"/>
      </w:pPr>
      <w:bookmarkStart w:id="21" w:name="_Toc345074641"/>
      <w:bookmarkStart w:id="22" w:name="_Toc500238741"/>
      <w:r w:rsidRPr="00AA20B7">
        <w:t xml:space="preserve">When a patient is transported </w:t>
      </w:r>
      <w:r>
        <w:t xml:space="preserve">for a medical emergency </w:t>
      </w:r>
      <w:r w:rsidRPr="00AA20B7">
        <w:t xml:space="preserve">to a hospital, scene information, transfer information, patient assessments, and interventions are only verbally available to hospitals when the patient arrives. This </w:t>
      </w:r>
      <w:r>
        <w:t>r</w:t>
      </w:r>
      <w:r w:rsidRPr="00AA20B7">
        <w:t xml:space="preserve">esulting in inefficiencies </w:t>
      </w:r>
      <w:r>
        <w:t xml:space="preserve">and potential errors </w:t>
      </w:r>
      <w:r w:rsidRPr="00AA20B7">
        <w:t>in the</w:t>
      </w:r>
      <w:r>
        <w:t xml:space="preserve"> patient</w:t>
      </w:r>
      <w:r w:rsidRPr="00AA20B7">
        <w:t xml:space="preserve"> care process. </w:t>
      </w:r>
      <w:r>
        <w:t>This profile will map the flow of the patient information from the ambulance patient record, commonly known as the electronic Patient Care Record (</w:t>
      </w:r>
      <w:proofErr w:type="spellStart"/>
      <w:r>
        <w:t>ePCR</w:t>
      </w:r>
      <w:proofErr w:type="spellEnd"/>
      <w:r>
        <w:t>),</w:t>
      </w:r>
      <w:r w:rsidRPr="00AA20B7">
        <w:t xml:space="preserve"> </w:t>
      </w:r>
      <w:r>
        <w:t xml:space="preserve">to the hospital Electronic Medical Record (EMR). </w:t>
      </w:r>
    </w:p>
    <w:p w14:paraId="75F9AA9D" w14:textId="77777777" w:rsidR="00CF283F" w:rsidRPr="00D26514" w:rsidRDefault="00CF283F" w:rsidP="008616CB">
      <w:pPr>
        <w:pStyle w:val="Heading2"/>
        <w:numPr>
          <w:ilvl w:val="0"/>
          <w:numId w:val="0"/>
        </w:numPr>
        <w:rPr>
          <w:noProof w:val="0"/>
        </w:rPr>
      </w:pPr>
      <w:r w:rsidRPr="00D26514">
        <w:rPr>
          <w:noProof w:val="0"/>
        </w:rPr>
        <w:t>Open Issues and Questions</w:t>
      </w:r>
      <w:bookmarkEnd w:id="21"/>
      <w:bookmarkEnd w:id="22"/>
    </w:p>
    <w:p w14:paraId="5F5EC5E1" w14:textId="77777777" w:rsidR="0041542D" w:rsidRDefault="001661F4" w:rsidP="0041542D">
      <w:pPr>
        <w:pStyle w:val="AuthorInstructions"/>
        <w:numPr>
          <w:ilvl w:val="0"/>
          <w:numId w:val="24"/>
        </w:numPr>
        <w:rPr>
          <w:i w:val="0"/>
        </w:rPr>
      </w:pPr>
      <w:r w:rsidRPr="001661F4">
        <w:rPr>
          <w:i w:val="0"/>
        </w:rPr>
        <w:t>Do we use CDA or FHIR, or both? What are the consequence of these choices?</w:t>
      </w:r>
    </w:p>
    <w:p w14:paraId="04B079A9" w14:textId="77777777" w:rsidR="0041542D" w:rsidRDefault="0041542D" w:rsidP="0041542D">
      <w:pPr>
        <w:pStyle w:val="AuthorInstructions"/>
        <w:numPr>
          <w:ilvl w:val="0"/>
          <w:numId w:val="24"/>
        </w:numPr>
        <w:rPr>
          <w:i w:val="0"/>
        </w:rPr>
      </w:pPr>
      <w:r w:rsidRPr="0041542D">
        <w:rPr>
          <w:i w:val="0"/>
        </w:rPr>
        <w:lastRenderedPageBreak/>
        <w:t xml:space="preserve">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 metadata) whereas as other viewpoints desire to explore what content might </w:t>
      </w:r>
      <w:proofErr w:type="gramStart"/>
      <w:r w:rsidRPr="0041542D">
        <w:rPr>
          <w:i w:val="0"/>
        </w:rPr>
        <w:t>actually be</w:t>
      </w:r>
      <w:proofErr w:type="gramEnd"/>
      <w:r w:rsidRPr="0041542D">
        <w:rPr>
          <w:i w:val="0"/>
        </w:rPr>
        <w:t xml:space="preserve"> included in the documents and notes.</w:t>
      </w:r>
    </w:p>
    <w:p w14:paraId="3BE6545C" w14:textId="17464CE7" w:rsidR="00850521" w:rsidRPr="0041542D" w:rsidRDefault="00321387" w:rsidP="00716B7F">
      <w:pPr>
        <w:pStyle w:val="AuthorInstructions"/>
        <w:ind w:left="720"/>
        <w:rPr>
          <w:i w:val="0"/>
        </w:rPr>
      </w:pPr>
      <w:r w:rsidRPr="0041542D">
        <w:rPr>
          <w:i w:val="0"/>
        </w:rPr>
        <w:t xml:space="preserve">See HL7 patient care work group discussion: </w:t>
      </w:r>
      <w:hyperlink r:id="rId23" w:history="1">
        <w:r w:rsidRPr="0041542D">
          <w:rPr>
            <w:rStyle w:val="Hyperlink"/>
            <w:i w:val="0"/>
          </w:rPr>
          <w:t>http://wiki.hl7.org/index.php?title=ClinicalNote_FHIR_Resource_Proposal</w:t>
        </w:r>
      </w:hyperlink>
      <w:r w:rsidRPr="0041542D">
        <w:rPr>
          <w:i w:val="0"/>
        </w:rPr>
        <w:t xml:space="preserve"> See Monday Q2 HL7 WGM discussion related to this topic</w:t>
      </w:r>
      <w:r w:rsidR="0041542D">
        <w:rPr>
          <w:i w:val="0"/>
        </w:rPr>
        <w:t xml:space="preserve">: </w:t>
      </w:r>
      <w:hyperlink r:id="rId24" w:history="1">
        <w:r w:rsidR="00292A8F" w:rsidRPr="00265A2D">
          <w:rPr>
            <w:rStyle w:val="Hyperlink"/>
            <w:i w:val="0"/>
          </w:rPr>
          <w:t>http://wiki.hl7.org/index.php?title=January_2018_WGM_New_Orleans;_Jan_27_to_Feb_8</w:t>
        </w:r>
      </w:hyperlink>
      <w:r w:rsidRPr="0041542D">
        <w:rPr>
          <w:i w:val="0"/>
        </w:rPr>
        <w:t xml:space="preserve">  </w:t>
      </w:r>
    </w:p>
    <w:p w14:paraId="78DF0A88" w14:textId="0129CA60" w:rsidR="003502EF" w:rsidRPr="007A194D" w:rsidRDefault="003502EF" w:rsidP="00321387">
      <w:pPr>
        <w:pStyle w:val="AuthorInstructions"/>
        <w:numPr>
          <w:ilvl w:val="0"/>
          <w:numId w:val="24"/>
        </w:numPr>
        <w:rPr>
          <w:i w:val="0"/>
        </w:rPr>
      </w:pPr>
      <w:r>
        <w:rPr>
          <w:i w:val="0"/>
        </w:rPr>
        <w:t xml:space="preserve">Investigate </w:t>
      </w:r>
      <w:r w:rsidR="004A20BC">
        <w:rPr>
          <w:i w:val="0"/>
        </w:rPr>
        <w:t xml:space="preserve">the </w:t>
      </w:r>
      <w:commentRangeStart w:id="23"/>
      <w:r w:rsidR="004A20BC">
        <w:rPr>
          <w:i w:val="0"/>
        </w:rPr>
        <w:t xml:space="preserve">FHIR process </w:t>
      </w:r>
      <w:commentRangeEnd w:id="23"/>
      <w:r w:rsidR="004A20BC">
        <w:rPr>
          <w:rStyle w:val="CommentReference"/>
          <w:i w:val="0"/>
        </w:rPr>
        <w:commentReference w:id="23"/>
      </w:r>
      <w:r w:rsidR="004A20BC">
        <w:rPr>
          <w:i w:val="0"/>
        </w:rPr>
        <w:t xml:space="preserve">for </w:t>
      </w:r>
      <w:r>
        <w:rPr>
          <w:i w:val="0"/>
        </w:rPr>
        <w:t xml:space="preserve">defining the resources required to fulfill NEMSIS. </w:t>
      </w:r>
    </w:p>
    <w:p w14:paraId="294D049B" w14:textId="7A4D0001" w:rsidR="00CF283F" w:rsidRPr="00CC1EEB" w:rsidRDefault="00CF283F" w:rsidP="008616CB">
      <w:pPr>
        <w:pStyle w:val="Heading2"/>
        <w:numPr>
          <w:ilvl w:val="0"/>
          <w:numId w:val="0"/>
        </w:numPr>
        <w:rPr>
          <w:rFonts w:ascii="Times New Roman" w:hAnsi="Times New Roman"/>
          <w:b w:val="0"/>
          <w:noProof w:val="0"/>
          <w:kern w:val="0"/>
          <w:sz w:val="24"/>
        </w:rPr>
      </w:pPr>
      <w:bookmarkStart w:id="24" w:name="_Toc345074642"/>
      <w:bookmarkStart w:id="25" w:name="_Toc500238742"/>
      <w:bookmarkStart w:id="26" w:name="_Toc473170357"/>
      <w:bookmarkStart w:id="27" w:name="_Toc504625754"/>
      <w:r w:rsidRPr="00D26514">
        <w:rPr>
          <w:noProof w:val="0"/>
        </w:rPr>
        <w:t>Closed Issues</w:t>
      </w:r>
      <w:bookmarkEnd w:id="24"/>
      <w:bookmarkEnd w:id="25"/>
    </w:p>
    <w:p w14:paraId="1745B2F3" w14:textId="666A6279" w:rsidR="00BD126D" w:rsidRDefault="00BD126D" w:rsidP="00CC1EEB">
      <w:pPr>
        <w:pStyle w:val="AuthorInstructions"/>
        <w:numPr>
          <w:ilvl w:val="0"/>
          <w:numId w:val="27"/>
        </w:numPr>
        <w:rPr>
          <w:i w:val="0"/>
        </w:rPr>
      </w:pPr>
      <w:r w:rsidRPr="0041542D">
        <w:rPr>
          <w:i w:val="0"/>
        </w:rPr>
        <w:t xml:space="preserve">What are the implications to this profile of the current developments in HL7 related to supporting Document and/or Note sourcing, retrieval, creation, and consumption? There are ongoing conversations in the Patient Care Workgroup around coming up with a proposal for managing documents and notes within FHIR. Some viewpoints are focused on simply locating clinical documents and/or notes (i.e. metadata) whereas as other viewpoints desire to explore what content might </w:t>
      </w:r>
      <w:proofErr w:type="gramStart"/>
      <w:r w:rsidRPr="0041542D">
        <w:rPr>
          <w:i w:val="0"/>
        </w:rPr>
        <w:t>actually be</w:t>
      </w:r>
      <w:proofErr w:type="gramEnd"/>
      <w:r w:rsidRPr="0041542D">
        <w:rPr>
          <w:i w:val="0"/>
        </w:rPr>
        <w:t xml:space="preserve"> included in the documents and notes.</w:t>
      </w:r>
    </w:p>
    <w:p w14:paraId="15C3204D" w14:textId="62C7DCC7" w:rsidR="00CF283F" w:rsidRPr="00D26514" w:rsidRDefault="00BD126D" w:rsidP="00BD126D">
      <w:pPr>
        <w:pStyle w:val="BodyText"/>
        <w:ind w:left="720"/>
      </w:pPr>
      <w:r>
        <w:t>(</w:t>
      </w:r>
      <w:r w:rsidRPr="009B3F5F">
        <w:t>2/12/2018</w:t>
      </w:r>
      <w:r>
        <w:t xml:space="preserve">) </w:t>
      </w:r>
      <w:r w:rsidR="001661F4" w:rsidRPr="009B3F5F">
        <w:t xml:space="preserve">Committee decided to use both CDA and FHIR. This is the same approach used in RIPT. CDA is more prevalent in "production" settings and is expected to remain so for the expected future and thus needs to be included. FHIR will help to "future-proof" by providing an implementation path for vendors that are newer to the market and not willing to invest in a full CDA supported infrastructure. </w:t>
      </w:r>
    </w:p>
    <w:p w14:paraId="126F23B3" w14:textId="09EC9996" w:rsidR="009F5CF4" w:rsidRPr="00D26514" w:rsidRDefault="00747676" w:rsidP="00BB76BC">
      <w:pPr>
        <w:pStyle w:val="Heading1"/>
        <w:numPr>
          <w:ilvl w:val="0"/>
          <w:numId w:val="0"/>
        </w:numPr>
        <w:rPr>
          <w:noProof w:val="0"/>
        </w:rPr>
      </w:pPr>
      <w:bookmarkStart w:id="28" w:name="_Toc345074643"/>
      <w:bookmarkStart w:id="29" w:name="_Toc500238743"/>
      <w:r w:rsidRPr="00D26514">
        <w:rPr>
          <w:noProof w:val="0"/>
        </w:rPr>
        <w:lastRenderedPageBreak/>
        <w:t>General Introduction</w:t>
      </w:r>
      <w:bookmarkEnd w:id="28"/>
      <w:r w:rsidR="00623829" w:rsidRPr="00D26514">
        <w:rPr>
          <w:noProof w:val="0"/>
        </w:rPr>
        <w:t xml:space="preserve"> and Shared Appendices</w:t>
      </w:r>
      <w:bookmarkEnd w:id="29"/>
    </w:p>
    <w:p w14:paraId="09F7F118" w14:textId="4589CADC" w:rsidR="00623829" w:rsidRPr="00D26514" w:rsidRDefault="003B7860" w:rsidP="00EA3BCB">
      <w:pPr>
        <w:pStyle w:val="BodyText"/>
      </w:pPr>
      <w:r w:rsidRPr="00D26514">
        <w:t xml:space="preserve">The </w:t>
      </w:r>
      <w:hyperlink r:id="rId28"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w:t>
      </w:r>
      <w:proofErr w:type="gramStart"/>
      <w:r w:rsidR="00623829" w:rsidRPr="00EA3BCB">
        <w:t>all of</w:t>
      </w:r>
      <w:proofErr w:type="gramEnd"/>
      <w:r w:rsidR="00623829" w:rsidRPr="00EA3BCB">
        <w:t xml:space="preserve">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30" w:name="_Toc345074644"/>
    </w:p>
    <w:p w14:paraId="7BDAB41D" w14:textId="2533999A" w:rsidR="00747676" w:rsidRPr="00D26514" w:rsidRDefault="00747676" w:rsidP="00EA3BCB">
      <w:pPr>
        <w:pStyle w:val="Heading1"/>
        <w:pageBreakBefore w:val="0"/>
        <w:numPr>
          <w:ilvl w:val="0"/>
          <w:numId w:val="0"/>
        </w:numPr>
        <w:rPr>
          <w:noProof w:val="0"/>
        </w:rPr>
      </w:pPr>
      <w:bookmarkStart w:id="31" w:name="_Toc500238744"/>
      <w:r w:rsidRPr="00D26514">
        <w:rPr>
          <w:noProof w:val="0"/>
        </w:rPr>
        <w:t xml:space="preserve">Appendix A </w:t>
      </w:r>
      <w:bookmarkStart w:id="32" w:name="OLE_LINK1"/>
      <w:bookmarkStart w:id="33" w:name="OLE_LINK2"/>
      <w:r w:rsidR="00883B13" w:rsidRPr="00D26514">
        <w:rPr>
          <w:noProof w:val="0"/>
        </w:rPr>
        <w:t>–</w:t>
      </w:r>
      <w:bookmarkEnd w:id="32"/>
      <w:bookmarkEnd w:id="33"/>
      <w:r w:rsidRPr="00D26514">
        <w:rPr>
          <w:noProof w:val="0"/>
        </w:rPr>
        <w:t xml:space="preserve"> Actor Summary Definitions</w:t>
      </w:r>
      <w:bookmarkEnd w:id="30"/>
      <w:bookmarkEnd w:id="31"/>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7B4F9B74" w:rsidR="00747676" w:rsidRPr="00D26514" w:rsidRDefault="00C27729">
            <w:pPr>
              <w:pStyle w:val="TableEntry"/>
            </w:pPr>
            <w:r w:rsidRPr="00376959">
              <w:rPr>
                <w:rFonts w:eastAsia="Calibri"/>
              </w:rPr>
              <w:t>Transport Data C</w:t>
            </w:r>
            <w:r>
              <w:rPr>
                <w:rFonts w:eastAsia="Calibri"/>
              </w:rPr>
              <w:t xml:space="preserve">reator </w:t>
            </w:r>
          </w:p>
        </w:tc>
        <w:tc>
          <w:tcPr>
            <w:tcW w:w="6498" w:type="dxa"/>
            <w:shd w:val="clear" w:color="auto" w:fill="auto"/>
          </w:tcPr>
          <w:p w14:paraId="4C7B099B" w14:textId="0D13E4E9" w:rsidR="00747676" w:rsidRPr="00D26514" w:rsidRDefault="00C27729" w:rsidP="00EB71A2">
            <w:pPr>
              <w:pStyle w:val="TableEntry"/>
            </w:pPr>
            <w:r>
              <w:t xml:space="preserve">Generates the transport information and sends it to the Transport Data Consumer </w:t>
            </w:r>
          </w:p>
        </w:tc>
      </w:tr>
      <w:tr w:rsidR="00747676" w:rsidRPr="00D26514" w14:paraId="29966BDA" w14:textId="77777777" w:rsidTr="00EA3BCB">
        <w:trPr>
          <w:cantSplit/>
          <w:jc w:val="center"/>
        </w:trPr>
        <w:tc>
          <w:tcPr>
            <w:tcW w:w="3078" w:type="dxa"/>
            <w:shd w:val="clear" w:color="auto" w:fill="auto"/>
          </w:tcPr>
          <w:p w14:paraId="6B8756EC" w14:textId="4D725F4D" w:rsidR="00747676" w:rsidRPr="00D26514" w:rsidRDefault="00C27729" w:rsidP="00EB71A2">
            <w:pPr>
              <w:pStyle w:val="TableEntry"/>
            </w:pPr>
            <w:r w:rsidRPr="00376959">
              <w:rPr>
                <w:rFonts w:eastAsia="Calibri"/>
              </w:rPr>
              <w:t>Transport Data Consumer</w:t>
            </w:r>
          </w:p>
        </w:tc>
        <w:tc>
          <w:tcPr>
            <w:tcW w:w="6498" w:type="dxa"/>
            <w:shd w:val="clear" w:color="auto" w:fill="auto"/>
          </w:tcPr>
          <w:p w14:paraId="421E9066" w14:textId="6DB66E6A" w:rsidR="00747676" w:rsidRPr="00D26514" w:rsidRDefault="00C27729" w:rsidP="00EB71A2">
            <w:pPr>
              <w:pStyle w:val="TableEntry"/>
            </w:pPr>
            <w:r>
              <w:t>Receives the transport data</w:t>
            </w:r>
          </w:p>
        </w:tc>
      </w:tr>
    </w:tbl>
    <w:p w14:paraId="0AB45906" w14:textId="77777777" w:rsidR="008A63C9" w:rsidRPr="00D26514" w:rsidRDefault="008A63C9" w:rsidP="00EA3BCB">
      <w:pPr>
        <w:pStyle w:val="BodyText"/>
      </w:pPr>
      <w:bookmarkStart w:id="34" w:name="_Toc345074645"/>
    </w:p>
    <w:p w14:paraId="43C7F1F4" w14:textId="2993640D" w:rsidR="00747676" w:rsidRPr="00D26514" w:rsidRDefault="00747676" w:rsidP="00EA3BCB">
      <w:pPr>
        <w:pStyle w:val="Heading1"/>
        <w:pageBreakBefore w:val="0"/>
        <w:numPr>
          <w:ilvl w:val="0"/>
          <w:numId w:val="0"/>
        </w:numPr>
        <w:rPr>
          <w:noProof w:val="0"/>
        </w:rPr>
      </w:pPr>
      <w:bookmarkStart w:id="35"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34"/>
      <w:bookmarkEnd w:id="3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4F368D0" w14:textId="77777777" w:rsidR="002C5D62" w:rsidRPr="00D26514" w:rsidRDefault="002C5D62" w:rsidP="00EA3BCB">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C27729">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C27729">
        <w:trPr>
          <w:cantSplit/>
          <w:jc w:val="center"/>
        </w:trPr>
        <w:tc>
          <w:tcPr>
            <w:tcW w:w="4428" w:type="dxa"/>
            <w:shd w:val="clear" w:color="auto" w:fill="auto"/>
          </w:tcPr>
          <w:p w14:paraId="16E0CE5A" w14:textId="45D22B9F" w:rsidR="00747676" w:rsidRPr="00EA3BCB" w:rsidRDefault="00432882">
            <w:pPr>
              <w:pStyle w:val="TableEntry"/>
              <w:rPr>
                <w:i/>
              </w:rPr>
            </w:pPr>
            <w:r>
              <w:rPr>
                <w:rFonts w:eastAsia="Calibri"/>
              </w:rPr>
              <w:t xml:space="preserve">Mobile access to Healthcare Documents </w:t>
            </w:r>
          </w:p>
        </w:tc>
        <w:tc>
          <w:tcPr>
            <w:tcW w:w="5148" w:type="dxa"/>
            <w:shd w:val="clear" w:color="auto" w:fill="auto"/>
          </w:tcPr>
          <w:p w14:paraId="495900DA" w14:textId="2DC70D22" w:rsidR="00747676" w:rsidRPr="00D26514" w:rsidRDefault="00432882" w:rsidP="00EB71A2">
            <w:pPr>
              <w:pStyle w:val="TableEntry"/>
            </w:pPr>
            <w:commentRangeStart w:id="36"/>
            <w:r>
              <w:t>……………………</w:t>
            </w:r>
            <w:commentRangeEnd w:id="36"/>
            <w:r>
              <w:rPr>
                <w:rStyle w:val="CommentReference"/>
              </w:rPr>
              <w:commentReference w:id="36"/>
            </w:r>
          </w:p>
        </w:tc>
      </w:tr>
    </w:tbl>
    <w:p w14:paraId="4B67412A" w14:textId="77777777" w:rsidR="008A63C9" w:rsidRPr="00D26514" w:rsidRDefault="008A63C9" w:rsidP="00EA3BCB">
      <w:pPr>
        <w:pStyle w:val="BodyText"/>
      </w:pPr>
      <w:bookmarkStart w:id="37" w:name="_Toc345074646"/>
    </w:p>
    <w:p w14:paraId="76F7FE2C" w14:textId="77777777" w:rsidR="00CF283F" w:rsidRPr="00D26514" w:rsidRDefault="00CF283F" w:rsidP="008616CB">
      <w:pPr>
        <w:pStyle w:val="PartTitle"/>
      </w:pPr>
      <w:bookmarkStart w:id="38" w:name="_Toc345074647"/>
      <w:bookmarkStart w:id="39" w:name="_Toc500238747"/>
      <w:bookmarkEnd w:id="3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38"/>
      <w:bookmarkEnd w:id="39"/>
    </w:p>
    <w:p w14:paraId="22DEE049" w14:textId="77777777" w:rsidR="00B55350" w:rsidRPr="00D26514" w:rsidRDefault="00F455EA" w:rsidP="00C62E65">
      <w:pPr>
        <w:pStyle w:val="Heading2"/>
        <w:numPr>
          <w:ilvl w:val="0"/>
          <w:numId w:val="0"/>
        </w:numPr>
        <w:rPr>
          <w:noProof w:val="0"/>
        </w:rPr>
      </w:pPr>
      <w:bookmarkStart w:id="40" w:name="_Toc345074648"/>
      <w:bookmarkStart w:id="41" w:name="_Toc500238748"/>
      <w:bookmarkStart w:id="42" w:name="_Toc530206507"/>
      <w:bookmarkStart w:id="43" w:name="_Toc1388427"/>
      <w:bookmarkStart w:id="44" w:name="_Toc1388581"/>
      <w:bookmarkStart w:id="45" w:name="_Toc1456608"/>
      <w:bookmarkStart w:id="46" w:name="_Toc37034633"/>
      <w:bookmarkStart w:id="47" w:name="_Toc3884611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40"/>
      <w:bookmarkEnd w:id="41"/>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48" w:name="_Toc345074649"/>
      <w:bookmarkStart w:id="49" w:name="_Toc500238749"/>
      <w:r w:rsidRPr="00D26514">
        <w:rPr>
          <w:noProof w:val="0"/>
        </w:rPr>
        <w:t>&lt;</w:t>
      </w:r>
      <w:r w:rsidRPr="00D26514">
        <w:rPr>
          <w:i/>
          <w:noProof w:val="0"/>
        </w:rPr>
        <w:t>Domain-specific additions</w:t>
      </w:r>
      <w:r w:rsidR="005672A9" w:rsidRPr="00D26514">
        <w:rPr>
          <w:i/>
          <w:noProof w:val="0"/>
        </w:rPr>
        <w:t>&gt;</w:t>
      </w:r>
      <w:bookmarkEnd w:id="48"/>
      <w:bookmarkEnd w:id="49"/>
    </w:p>
    <w:p w14:paraId="15B9022B" w14:textId="77777777" w:rsidR="00303E20" w:rsidRPr="00D26514" w:rsidRDefault="00303E20">
      <w:pPr>
        <w:pStyle w:val="BodyText"/>
        <w:rPr>
          <w:i/>
          <w:iCs/>
        </w:rPr>
      </w:pPr>
      <w:bookmarkStart w:id="50" w:name="_Toc473170358"/>
      <w:bookmarkStart w:id="51" w:name="_Toc504625755"/>
      <w:bookmarkStart w:id="52" w:name="_Toc530206508"/>
      <w:bookmarkStart w:id="53" w:name="_Toc1388428"/>
      <w:bookmarkStart w:id="54" w:name="_Toc1388582"/>
      <w:bookmarkStart w:id="55" w:name="_Toc1456609"/>
      <w:bookmarkStart w:id="56" w:name="_Toc37034634"/>
      <w:bookmarkStart w:id="57" w:name="_Toc38846112"/>
      <w:bookmarkEnd w:id="26"/>
      <w:bookmarkEnd w:id="27"/>
      <w:bookmarkEnd w:id="42"/>
      <w:bookmarkEnd w:id="43"/>
      <w:bookmarkEnd w:id="44"/>
      <w:bookmarkEnd w:id="45"/>
      <w:bookmarkEnd w:id="46"/>
      <w:bookmarkEnd w:id="47"/>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49E16927" w14:textId="6E730971" w:rsidR="00303E20" w:rsidRPr="00D26514" w:rsidRDefault="00303E20" w:rsidP="00303E20">
      <w:pPr>
        <w:pStyle w:val="Heading1"/>
        <w:pageBreakBefore w:val="0"/>
        <w:numPr>
          <w:ilvl w:val="0"/>
          <w:numId w:val="0"/>
        </w:numPr>
        <w:rPr>
          <w:noProof w:val="0"/>
        </w:rPr>
      </w:pPr>
      <w:bookmarkStart w:id="58" w:name="_Toc345074650"/>
      <w:bookmarkStart w:id="59" w:name="_Toc500238750"/>
      <w:r w:rsidRPr="00D26514">
        <w:rPr>
          <w:noProof w:val="0"/>
        </w:rPr>
        <w:t xml:space="preserve">X </w:t>
      </w:r>
      <w:r w:rsidR="00E12377">
        <w:rPr>
          <w:noProof w:val="0"/>
        </w:rPr>
        <w:t>Paramedicine Care Summary (PCS)</w:t>
      </w:r>
      <w:r w:rsidRPr="00D26514">
        <w:rPr>
          <w:noProof w:val="0"/>
        </w:rPr>
        <w:t xml:space="preserve"> Profile</w:t>
      </w:r>
      <w:bookmarkEnd w:id="58"/>
      <w:bookmarkEnd w:id="59"/>
    </w:p>
    <w:p w14:paraId="1B23DDA4" w14:textId="373A3E3B" w:rsidR="000C7A1F" w:rsidRDefault="000C7A1F" w:rsidP="000C7A1F">
      <w:pPr>
        <w:rPr>
          <w:rFonts w:asciiTheme="minorHAnsi" w:hAnsiTheme="minorHAnsi" w:cstheme="minorHAnsi"/>
        </w:rPr>
      </w:pPr>
      <w:bookmarkStart w:id="60" w:name="_Toc345074651"/>
      <w:bookmarkStart w:id="61" w:name="_Toc500238751"/>
      <w:r>
        <w:rPr>
          <w:rFonts w:asciiTheme="minorHAnsi" w:hAnsiTheme="minorHAnsi" w:cstheme="minorHAnsi"/>
        </w:rPr>
        <w:t>Currently, interventions and assessments are written into</w:t>
      </w:r>
      <w:r w:rsidR="00E6062D">
        <w:rPr>
          <w:rFonts w:asciiTheme="minorHAnsi" w:hAnsiTheme="minorHAnsi" w:cstheme="minorHAnsi"/>
        </w:rPr>
        <w:t xml:space="preserve"> an</w:t>
      </w:r>
      <w:r>
        <w:rPr>
          <w:rFonts w:asciiTheme="minorHAnsi" w:hAnsiTheme="minorHAnsi" w:cstheme="minorHAnsi"/>
        </w:rPr>
        <w:t xml:space="preserve"> amb</w:t>
      </w:r>
      <w:commentRangeStart w:id="62"/>
      <w:r>
        <w:rPr>
          <w:rFonts w:asciiTheme="minorHAnsi" w:hAnsiTheme="minorHAnsi" w:cstheme="minorHAnsi"/>
        </w:rPr>
        <w:t>ulan</w:t>
      </w:r>
      <w:commentRangeEnd w:id="62"/>
      <w:r w:rsidR="00F96423">
        <w:rPr>
          <w:rStyle w:val="CommentReference"/>
        </w:rPr>
        <w:commentReference w:id="62"/>
      </w:r>
      <w:r>
        <w:rPr>
          <w:rFonts w:asciiTheme="minorHAnsi" w:hAnsiTheme="minorHAnsi" w:cstheme="minorHAnsi"/>
        </w:rPr>
        <w:t xml:space="preserve">ce </w:t>
      </w:r>
      <w:proofErr w:type="spellStart"/>
      <w:r>
        <w:rPr>
          <w:rFonts w:asciiTheme="minorHAnsi" w:hAnsiTheme="minorHAnsi" w:cstheme="minorHAnsi"/>
        </w:rPr>
        <w:t>ePCR</w:t>
      </w:r>
      <w:proofErr w:type="spellEnd"/>
      <w:r>
        <w:rPr>
          <w:rFonts w:asciiTheme="minorHAnsi" w:hAnsiTheme="minorHAnsi" w:cstheme="minorHAnsi"/>
        </w:rPr>
        <w:t xml:space="preserve">, and are either manually updated by the Emergency Medical Services (“EMS”) crew, or collected from electronic devices (e.g., </w:t>
      </w:r>
      <w:r w:rsidR="007760A4">
        <w:rPr>
          <w:rFonts w:asciiTheme="minorHAnsi" w:hAnsiTheme="minorHAnsi" w:cstheme="minorHAnsi"/>
        </w:rPr>
        <w:t>hemodynamic monitor)</w:t>
      </w:r>
      <w:r>
        <w:rPr>
          <w:rFonts w:asciiTheme="minorHAnsi" w:hAnsiTheme="minorHAnsi" w:cstheme="minorHAnsi"/>
        </w:rPr>
        <w:t xml:space="preserve">. The </w:t>
      </w:r>
      <w:proofErr w:type="spellStart"/>
      <w:r>
        <w:rPr>
          <w:rFonts w:asciiTheme="minorHAnsi" w:hAnsiTheme="minorHAnsi" w:cstheme="minorHAnsi"/>
        </w:rPr>
        <w:t>ePCR</w:t>
      </w:r>
      <w:proofErr w:type="spellEnd"/>
      <w:r>
        <w:rPr>
          <w:rFonts w:asciiTheme="minorHAnsi" w:hAnsiTheme="minorHAnsi" w:cstheme="minorHAnsi"/>
        </w:rPr>
        <w:t xml:space="preserve"> is updated with treatments and interventions that are administered during the transport. The hospital will not typically have access to paper or electronic versions of this patient information until the report is finished and signed in the </w:t>
      </w:r>
      <w:proofErr w:type="spellStart"/>
      <w:r>
        <w:rPr>
          <w:rFonts w:asciiTheme="minorHAnsi" w:hAnsiTheme="minorHAnsi" w:cstheme="minorHAnsi"/>
        </w:rPr>
        <w:t>ePCR</w:t>
      </w:r>
      <w:proofErr w:type="spellEnd"/>
      <w:r>
        <w:rPr>
          <w:rFonts w:asciiTheme="minorHAnsi" w:hAnsiTheme="minorHAnsi" w:cstheme="minorHAnsi"/>
        </w:rPr>
        <w:t xml:space="preserve"> and it is requested by the hospital. In</w:t>
      </w:r>
      <w:r w:rsidRPr="00340D18">
        <w:rPr>
          <w:rFonts w:asciiTheme="minorHAnsi" w:hAnsiTheme="minorHAnsi" w:cstheme="minorHAnsi"/>
        </w:rPr>
        <w:t xml:space="preserve"> this profile, the prehospital</w:t>
      </w:r>
      <w:r w:rsidR="00A1417F">
        <w:rPr>
          <w:rFonts w:asciiTheme="minorHAnsi" w:hAnsiTheme="minorHAnsi" w:cstheme="minorHAnsi"/>
        </w:rPr>
        <w:t xml:space="preserve"> and paramedicine</w:t>
      </w:r>
      <w:r w:rsidRPr="00340D18">
        <w:rPr>
          <w:rFonts w:asciiTheme="minorHAnsi" w:hAnsiTheme="minorHAnsi" w:cstheme="minorHAnsi"/>
        </w:rPr>
        <w:t xml:space="preserve"> interventions and patient assessments </w:t>
      </w:r>
      <w:r>
        <w:rPr>
          <w:rFonts w:asciiTheme="minorHAnsi" w:hAnsiTheme="minorHAnsi" w:cstheme="minorHAnsi"/>
        </w:rPr>
        <w:t>are made</w:t>
      </w:r>
      <w:r w:rsidRPr="00340D18">
        <w:rPr>
          <w:rFonts w:asciiTheme="minorHAnsi" w:hAnsiTheme="minorHAnsi" w:cstheme="minorHAnsi"/>
        </w:rPr>
        <w:t xml:space="preserve"> available to the hospital/</w:t>
      </w:r>
      <w:r>
        <w:rPr>
          <w:rFonts w:asciiTheme="minorHAnsi" w:hAnsiTheme="minorHAnsi" w:cstheme="minorHAnsi"/>
        </w:rPr>
        <w:t>e</w:t>
      </w:r>
      <w:r w:rsidRPr="00340D18">
        <w:rPr>
          <w:rFonts w:asciiTheme="minorHAnsi" w:hAnsiTheme="minorHAnsi" w:cstheme="minorHAnsi"/>
        </w:rPr>
        <w:t xml:space="preserve">mergency </w:t>
      </w:r>
      <w:r>
        <w:rPr>
          <w:rFonts w:asciiTheme="minorHAnsi" w:hAnsiTheme="minorHAnsi" w:cstheme="minorHAnsi"/>
        </w:rPr>
        <w:t>r</w:t>
      </w:r>
      <w:r w:rsidRPr="00340D18">
        <w:rPr>
          <w:rFonts w:asciiTheme="minorHAnsi" w:hAnsiTheme="minorHAnsi" w:cstheme="minorHAnsi"/>
        </w:rPr>
        <w:t xml:space="preserve">oom </w:t>
      </w:r>
      <w:r>
        <w:rPr>
          <w:rFonts w:asciiTheme="minorHAnsi" w:hAnsiTheme="minorHAnsi" w:cstheme="minorHAnsi"/>
        </w:rPr>
        <w:t xml:space="preserve">IT </w:t>
      </w:r>
      <w:r w:rsidRPr="00340D18">
        <w:rPr>
          <w:rFonts w:asciiTheme="minorHAnsi" w:hAnsiTheme="minorHAnsi" w:cstheme="minorHAnsi"/>
        </w:rPr>
        <w:t>system electronically when the patient arrives, or in advance of patient arrival</w:t>
      </w:r>
      <w:r>
        <w:rPr>
          <w:rFonts w:asciiTheme="minorHAnsi" w:hAnsiTheme="minorHAnsi" w:cstheme="minorHAnsi"/>
        </w:rPr>
        <w:t xml:space="preserve"> to the hospital. This informs medical decision making during the hospital treatment and provides the opportunity to save patient lives.</w:t>
      </w:r>
    </w:p>
    <w:p w14:paraId="49FA9AEB" w14:textId="3A35EADE" w:rsidR="000C7A1F" w:rsidRPr="00A87624" w:rsidRDefault="000C7A1F" w:rsidP="000C7A1F">
      <w:pPr>
        <w:pStyle w:val="AuthorInstructions"/>
        <w:rPr>
          <w:rFonts w:asciiTheme="minorHAnsi" w:hAnsiTheme="minorHAnsi" w:cstheme="minorHAnsi"/>
          <w:i w:val="0"/>
        </w:rPr>
      </w:pPr>
      <w:r w:rsidRPr="00A87624">
        <w:rPr>
          <w:rFonts w:asciiTheme="minorHAnsi" w:hAnsiTheme="minorHAnsi" w:cstheme="minorHAnsi"/>
          <w:i w:val="0"/>
        </w:rPr>
        <w:t>This profile provide</w:t>
      </w:r>
      <w:r>
        <w:rPr>
          <w:rFonts w:asciiTheme="minorHAnsi" w:hAnsiTheme="minorHAnsi" w:cstheme="minorHAnsi"/>
          <w:i w:val="0"/>
        </w:rPr>
        <w:t>s</w:t>
      </w:r>
      <w:r w:rsidRPr="00A87624">
        <w:rPr>
          <w:rFonts w:asciiTheme="minorHAnsi" w:hAnsiTheme="minorHAnsi" w:cstheme="minorHAnsi"/>
          <w:i w:val="0"/>
        </w:rPr>
        <w:t xml:space="preserve"> a </w:t>
      </w:r>
      <w:r>
        <w:rPr>
          <w:rFonts w:asciiTheme="minorHAnsi" w:hAnsiTheme="minorHAnsi" w:cstheme="minorHAnsi"/>
          <w:i w:val="0"/>
        </w:rPr>
        <w:t>mechanism</w:t>
      </w:r>
      <w:r w:rsidRPr="00A87624">
        <w:rPr>
          <w:rFonts w:asciiTheme="minorHAnsi" w:hAnsiTheme="minorHAnsi" w:cstheme="minorHAnsi"/>
          <w:i w:val="0"/>
        </w:rPr>
        <w:t xml:space="preserve"> for</w:t>
      </w:r>
      <w:r w:rsidR="00E6062D">
        <w:rPr>
          <w:rFonts w:asciiTheme="minorHAnsi" w:hAnsiTheme="minorHAnsi" w:cstheme="minorHAnsi"/>
          <w:i w:val="0"/>
        </w:rPr>
        <w:t xml:space="preserve"> paramedicine</w:t>
      </w:r>
      <w:r w:rsidRPr="00A87624">
        <w:rPr>
          <w:rFonts w:asciiTheme="minorHAnsi" w:hAnsiTheme="minorHAnsi" w:cstheme="minorHAnsi"/>
          <w:i w:val="0"/>
        </w:rPr>
        <w:t xml:space="preserve"> systems to send </w:t>
      </w:r>
      <w:r>
        <w:rPr>
          <w:rFonts w:asciiTheme="minorHAnsi" w:hAnsiTheme="minorHAnsi" w:cstheme="minorHAnsi"/>
          <w:i w:val="0"/>
        </w:rPr>
        <w:t xml:space="preserve">relevant patient data captured during </w:t>
      </w:r>
      <w:r w:rsidRPr="00A87624">
        <w:rPr>
          <w:rFonts w:asciiTheme="minorHAnsi" w:hAnsiTheme="minorHAnsi" w:cstheme="minorHAnsi"/>
          <w:i w:val="0"/>
        </w:rPr>
        <w:t>transport (e.g.</w:t>
      </w:r>
      <w:r>
        <w:rPr>
          <w:rFonts w:asciiTheme="minorHAnsi" w:hAnsiTheme="minorHAnsi" w:cstheme="minorHAnsi"/>
          <w:i w:val="0"/>
        </w:rPr>
        <w:t>,</w:t>
      </w:r>
      <w:r w:rsidRPr="00A87624">
        <w:rPr>
          <w:rFonts w:asciiTheme="minorHAnsi" w:hAnsiTheme="minorHAnsi" w:cstheme="minorHAnsi"/>
          <w:i w:val="0"/>
        </w:rPr>
        <w:t xml:space="preserve"> patient </w:t>
      </w:r>
      <w:r>
        <w:rPr>
          <w:rFonts w:asciiTheme="minorHAnsi" w:hAnsiTheme="minorHAnsi" w:cstheme="minorHAnsi"/>
          <w:i w:val="0"/>
        </w:rPr>
        <w:t xml:space="preserve">medical </w:t>
      </w:r>
      <w:r w:rsidRPr="00A87624">
        <w:rPr>
          <w:rFonts w:asciiTheme="minorHAnsi" w:hAnsiTheme="minorHAnsi" w:cstheme="minorHAnsi"/>
          <w:i w:val="0"/>
        </w:rPr>
        <w:t>history, medications, allergies, updated vitals,</w:t>
      </w:r>
      <w:r>
        <w:rPr>
          <w:rFonts w:asciiTheme="minorHAnsi" w:hAnsiTheme="minorHAnsi" w:cstheme="minorHAnsi"/>
          <w:i w:val="0"/>
        </w:rPr>
        <w:t xml:space="preserve"> </w:t>
      </w:r>
      <w:r w:rsidRPr="00A87624">
        <w:rPr>
          <w:rFonts w:asciiTheme="minorHAnsi" w:hAnsiTheme="minorHAnsi" w:cstheme="minorHAnsi"/>
          <w:i w:val="0"/>
        </w:rPr>
        <w:t>interventions) to the hospital EMR system</w:t>
      </w:r>
      <w:r>
        <w:rPr>
          <w:rFonts w:asciiTheme="minorHAnsi" w:hAnsiTheme="minorHAnsi" w:cstheme="minorHAnsi"/>
          <w:i w:val="0"/>
        </w:rPr>
        <w:t>s ahead of the patient’s arrival to the hospital. This allows for the hospital staff to understand the patient condition prior to arrival providing much greater opportunity for life saving decisions.</w:t>
      </w:r>
      <w:r w:rsidRPr="00A87624">
        <w:rPr>
          <w:rFonts w:asciiTheme="minorHAnsi" w:hAnsiTheme="minorHAnsi" w:cstheme="minorHAnsi"/>
          <w:i w:val="0"/>
        </w:rPr>
        <w:t xml:space="preserve"> </w:t>
      </w:r>
    </w:p>
    <w:p w14:paraId="09AA4275" w14:textId="080C40D2" w:rsidR="00A85861" w:rsidRPr="00D26514" w:rsidRDefault="00CF283F" w:rsidP="00D91815">
      <w:pPr>
        <w:pStyle w:val="Heading2"/>
        <w:numPr>
          <w:ilvl w:val="0"/>
          <w:numId w:val="0"/>
        </w:numPr>
        <w:rPr>
          <w:noProof w:val="0"/>
        </w:rPr>
      </w:pPr>
      <w:r w:rsidRPr="00D26514">
        <w:rPr>
          <w:noProof w:val="0"/>
        </w:rPr>
        <w:t xml:space="preserve">X.1 </w:t>
      </w:r>
      <w:r w:rsidR="00E12377">
        <w:rPr>
          <w:noProof w:val="0"/>
        </w:rPr>
        <w:t>PCS</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50"/>
      <w:bookmarkEnd w:id="51"/>
      <w:bookmarkEnd w:id="52"/>
      <w:bookmarkEnd w:id="53"/>
      <w:bookmarkEnd w:id="54"/>
      <w:bookmarkEnd w:id="55"/>
      <w:bookmarkEnd w:id="56"/>
      <w:bookmarkEnd w:id="57"/>
      <w:r w:rsidR="008608EF" w:rsidRPr="00D26514">
        <w:rPr>
          <w:noProof w:val="0"/>
        </w:rPr>
        <w:t>, and Content Modules</w:t>
      </w:r>
      <w:bookmarkStart w:id="63" w:name="_Toc473170359"/>
      <w:bookmarkStart w:id="64" w:name="_Toc504625756"/>
      <w:bookmarkStart w:id="65" w:name="_Toc530206509"/>
      <w:bookmarkStart w:id="66" w:name="_Toc1388429"/>
      <w:bookmarkStart w:id="67" w:name="_Toc1388583"/>
      <w:bookmarkStart w:id="68" w:name="_Toc1456610"/>
      <w:bookmarkStart w:id="69" w:name="_Toc37034635"/>
      <w:bookmarkStart w:id="70" w:name="_Toc38846113"/>
      <w:bookmarkEnd w:id="60"/>
      <w:bookmarkEnd w:id="61"/>
    </w:p>
    <w:p w14:paraId="5EAEAFD2" w14:textId="77777777" w:rsidR="001271C8" w:rsidRPr="00D26514" w:rsidRDefault="001271C8" w:rsidP="001271C8">
      <w:pPr>
        <w:pStyle w:val="BodyText"/>
      </w:pPr>
      <w:r w:rsidRPr="00D26514">
        <w:t xml:space="preserve">This section defines the actors, transactions, and/or content modules in this profile. General definitions of actors are given in the </w:t>
      </w:r>
      <w:bookmarkStart w:id="71" w:name="OLE_LINK25"/>
      <w:bookmarkStart w:id="72" w:name="OLE_LINK82"/>
      <w:r w:rsidRPr="00D26514">
        <w:t>Technical Frameworks General Introduction Appendix A</w:t>
      </w:r>
      <w:bookmarkEnd w:id="71"/>
      <w:bookmarkEnd w:id="72"/>
      <w:r w:rsidRPr="00D26514">
        <w:t xml:space="preserve">. IHE Transactions can be found in the Technical Frameworks General Introduction Appendix B. Both appendices are located at </w:t>
      </w:r>
      <w:hyperlink r:id="rId29" w:anchor="GenIntro" w:history="1">
        <w:r w:rsidRPr="00D26514">
          <w:rPr>
            <w:rStyle w:val="Hyperlink"/>
          </w:rPr>
          <w:t>http://ihe.net/Technical_Frameworks/#GenIntro</w:t>
        </w:r>
      </w:hyperlink>
    </w:p>
    <w:p w14:paraId="6E9C068B" w14:textId="77777777" w:rsidR="001271C8" w:rsidRDefault="001271C8" w:rsidP="001271C8">
      <w:pPr>
        <w:pStyle w:val="BodyText"/>
      </w:pPr>
    </w:p>
    <w:p w14:paraId="0471B2AB" w14:textId="7C468157" w:rsidR="00D91815" w:rsidRDefault="009977B8" w:rsidP="00BB76BC">
      <w:pPr>
        <w:pStyle w:val="BodyText"/>
      </w:pPr>
      <w:r w:rsidRPr="00DE0823">
        <mc:AlternateContent>
          <mc:Choice Requires="wpg">
            <w:drawing>
              <wp:anchor distT="0" distB="0" distL="114300" distR="114300" simplePos="0" relativeHeight="251671040" behindDoc="0" locked="0" layoutInCell="1" allowOverlap="1" wp14:anchorId="2C4FBEE4" wp14:editId="477649CA">
                <wp:simplePos x="0" y="0"/>
                <wp:positionH relativeFrom="column">
                  <wp:posOffset>685800</wp:posOffset>
                </wp:positionH>
                <wp:positionV relativeFrom="paragraph">
                  <wp:posOffset>755064</wp:posOffset>
                </wp:positionV>
                <wp:extent cx="4297680" cy="773724"/>
                <wp:effectExtent l="0" t="0" r="0" b="7620"/>
                <wp:wrapNone/>
                <wp:docPr id="45"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97680" cy="773724"/>
                          <a:chOff x="0" y="0"/>
                          <a:chExt cx="8132923" cy="1269475"/>
                        </a:xfrm>
                      </wpg:grpSpPr>
                      <wps:wsp>
                        <wps:cNvPr id="46" name="Rectangle 46">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Arrow Connector 48">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49" name="Picture 49" descr="Image result for cloud">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0" name="TextBox 12">
                          <a:extLst/>
                        </wps:cNvPr>
                        <wps:cNvSpPr txBox="1"/>
                        <wps:spPr>
                          <a:xfrm>
                            <a:off x="5865642" y="438770"/>
                            <a:ext cx="2267281" cy="657593"/>
                          </a:xfrm>
                          <a:prstGeom prst="rect">
                            <a:avLst/>
                          </a:prstGeom>
                          <a:noFill/>
                        </wps:spPr>
                        <wps:txbx>
                          <w:txbxContent>
                            <w:p w14:paraId="023D715B" w14:textId="77777777" w:rsidR="008D10F0" w:rsidRPr="00DE0823" w:rsidRDefault="008D10F0" w:rsidP="009977B8">
                              <w:pPr>
                                <w:pStyle w:val="NormalWeb"/>
                                <w:spacing w:before="0"/>
                                <w:rPr>
                                  <w:color w:val="000000"/>
                                  <w:sz w:val="20"/>
                                  <w:szCs w:val="20"/>
                                </w:rPr>
                              </w:pPr>
                              <w:r w:rsidRPr="00DE0823">
                                <w:rPr>
                                  <w:color w:val="000000"/>
                                  <w:sz w:val="20"/>
                                  <w:szCs w:val="20"/>
                                </w:rPr>
                                <w:t xml:space="preserve">Content Consumer </w:t>
                              </w:r>
                            </w:p>
                          </w:txbxContent>
                        </wps:txbx>
                        <wps:bodyPr wrap="square" rtlCol="0">
                          <a:noAutofit/>
                        </wps:bodyPr>
                      </wps:wsp>
                      <wps:wsp>
                        <wps:cNvPr id="51" name="TextBox 15">
                          <a:extLst/>
                        </wps:cNvPr>
                        <wps:cNvSpPr txBox="1"/>
                        <wps:spPr>
                          <a:xfrm>
                            <a:off x="359384" y="428228"/>
                            <a:ext cx="2329406" cy="737318"/>
                          </a:xfrm>
                          <a:prstGeom prst="rect">
                            <a:avLst/>
                          </a:prstGeom>
                          <a:noFill/>
                        </wps:spPr>
                        <wps:txbx>
                          <w:txbxContent>
                            <w:p w14:paraId="0A3256BA" w14:textId="77777777" w:rsidR="008D10F0" w:rsidRDefault="008D10F0" w:rsidP="009977B8">
                              <w:pPr>
                                <w:pStyle w:val="NormalWeb"/>
                                <w:spacing w:before="0"/>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r>
                                <w:rPr>
                                  <w:rFonts w:asciiTheme="minorHAnsi" w:hAnsi="Calibri" w:cstheme="minorBidi"/>
                                  <w:color w:val="000000" w:themeColor="text1"/>
                                  <w:kern w:val="24"/>
                                  <w:sz w:val="36"/>
                                  <w:szCs w:val="36"/>
                                </w:rPr>
                                <w:t xml:space="preserve">  </w:t>
                              </w:r>
                            </w:p>
                          </w:txbxContent>
                        </wps:txbx>
                        <wps:bodyPr wrap="square" rtlCol="0">
                          <a:noAutofit/>
                        </wps:bodyPr>
                      </wps:wsp>
                      <wps:wsp>
                        <wps:cNvPr id="52" name="TextBox 14">
                          <a:extLst/>
                        </wps:cNvPr>
                        <wps:cNvSpPr txBox="1"/>
                        <wps:spPr>
                          <a:xfrm>
                            <a:off x="2944074" y="153602"/>
                            <a:ext cx="1856530" cy="1115873"/>
                          </a:xfrm>
                          <a:prstGeom prst="rect">
                            <a:avLst/>
                          </a:prstGeom>
                          <a:noFill/>
                        </wps:spPr>
                        <wps:txbx>
                          <w:txbxContent>
                            <w:p w14:paraId="7970B1A1" w14:textId="77777777" w:rsidR="008D10F0" w:rsidRDefault="008D10F0" w:rsidP="009977B8">
                              <w:pPr>
                                <w:pStyle w:val="NormalWeb"/>
                                <w:spacing w:before="0"/>
                                <w:jc w:val="center"/>
                                <w:rPr>
                                  <w:color w:val="000000"/>
                                  <w:sz w:val="20"/>
                                  <w:szCs w:val="20"/>
                                </w:rPr>
                              </w:pPr>
                              <w:r w:rsidRPr="00DE0823">
                                <w:rPr>
                                  <w:color w:val="000000"/>
                                  <w:sz w:val="20"/>
                                  <w:szCs w:val="20"/>
                                </w:rPr>
                                <w:t>Document Sharing</w:t>
                              </w:r>
                            </w:p>
                            <w:p w14:paraId="4835C68F" w14:textId="66698719" w:rsidR="008D10F0" w:rsidRDefault="008D10F0" w:rsidP="009977B8">
                              <w:pPr>
                                <w:pStyle w:val="NormalWeb"/>
                                <w:spacing w:before="0"/>
                                <w:jc w:val="center"/>
                              </w:pPr>
                              <w:r w:rsidRPr="00DE0823">
                                <w:rPr>
                                  <w:color w:val="000000"/>
                                  <w:sz w:val="20"/>
                                  <w:szCs w:val="20"/>
                                </w:rPr>
                                <w:t xml:space="preserve"> [PCC-1]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4FBEE4" id="Group 18" o:spid="_x0000_s1027" style="position:absolute;margin-left:54pt;margin-top:59.45pt;width:338.4pt;height:60.9pt;z-index:251671040;mso-position-horizontal-relative:text;mso-position-vertical-relative:text;mso-width-relative:margin;mso-height-relative:margin" coordsize="81329,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Dw/eHBhY2tldCBlbmQ9InciPz7/4gxYSUNDX1BST0ZJTEUAAQEAAAxITGlubwIQ&#10;AABtbnRyUkdCIFhZWiAHzgACAAkABgAxAABhY3NwTVNGVAAAAABJRUMgc1JHQgAAAAAAAAAAAAAA&#10;AQ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0N/j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0d/j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0t/j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f//T3+P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f/1N/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aJP/Cxv/mZPwO/8Mfv3/3fdV+9HpRBwbrS39+6f697917r/9Lf&#10;49+691737r3Xvfuvde9+691737r3WgJ/wrJ+eDdid4db/AzY2daXaPRNNR9m9yUtHIftq/t/eGFJ&#10;2bha8iRkml2L11ljVJpAUS7llR9UkIEej0phWgLevWn579091vtf8JQ/5dqbI603l/MP7Kwif3o7&#10;WTJ9a/H2KupiKjDdcYXKS0nYO+KYTAhJ977pxq4ulkVUliosPUlWeGv9+HSeZs6R1uSe99M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&#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">
                <v:rect id="Rectangle 46" o:spid="_x0000_s1028"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8RwwAAANsAAAAPAAAAZHJzL2Rvd25yZXYueG1sRI9fa8JA&#10;EMTfBb/DsULf9KKU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G1fvEcMAAADbAAAADwAA&#10;AAAAAAAAAAAAAAAHAgAAZHJzL2Rvd25yZXYueG1sUEsFBgAAAAADAAMAtwAAAPcCAAAAAA==&#10;" fillcolor="white [3212]" strokecolor="black [3213]" strokeweight="1pt"/>
                <v:rect id="Rectangle 47" o:spid="_x0000_s1029"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" fillcolor="white [3212]" strokecolor="black [3213]" strokeweight="1pt"/>
                <v:shapetype id="_x0000_t32" coordsize="21600,21600" o:spt="32" o:oned="t" path="m,l21600,21600e" filled="f">
                  <v:path arrowok="t" fillok="f" o:connecttype="none"/>
                  <o:lock v:ext="edit" shapetype="t"/>
                </v:shapetype>
                <v:shape id="Straight Arrow Connector 48" o:spid="_x0000_s1030"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1"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">
                  <v:imagedata r:id="rId31" o:title="Image result for cloud"/>
                </v:shape>
                <v:shape id="TextBox 12" o:spid="_x0000_s1032" type="#_x0000_t202" style="position:absolute;left:58656;top:4387;width:22673;height: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23D715B" w14:textId="77777777" w:rsidR="008D10F0" w:rsidRPr="00DE0823" w:rsidRDefault="008D10F0" w:rsidP="009977B8">
                        <w:pPr>
                          <w:pStyle w:val="NormalWeb"/>
                          <w:spacing w:before="0"/>
                          <w:rPr>
                            <w:color w:val="000000"/>
                            <w:sz w:val="20"/>
                            <w:szCs w:val="20"/>
                          </w:rPr>
                        </w:pPr>
                        <w:r w:rsidRPr="00DE0823">
                          <w:rPr>
                            <w:color w:val="000000"/>
                            <w:sz w:val="20"/>
                            <w:szCs w:val="20"/>
                          </w:rPr>
                          <w:t xml:space="preserve">Content Consumer </w:t>
                        </w:r>
                      </w:p>
                    </w:txbxContent>
                  </v:textbox>
                </v:shape>
                <v:shape id="TextBox 15" o:spid="_x0000_s1033" type="#_x0000_t202" style="position:absolute;left:3593;top:4282;width:23294;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0A3256BA" w14:textId="77777777" w:rsidR="008D10F0" w:rsidRDefault="008D10F0" w:rsidP="009977B8">
                        <w:pPr>
                          <w:pStyle w:val="NormalWeb"/>
                          <w:spacing w:before="0"/>
                        </w:pPr>
                        <w:r w:rsidRPr="00DE0823">
                          <w:rPr>
                            <w:color w:val="000000"/>
                            <w:sz w:val="20"/>
                            <w:szCs w:val="20"/>
                          </w:rPr>
                          <w:t>Content</w:t>
                        </w:r>
                        <w:r>
                          <w:rPr>
                            <w:rFonts w:asciiTheme="minorHAnsi" w:hAnsi="Calibri" w:cstheme="minorBidi"/>
                            <w:color w:val="000000" w:themeColor="text1"/>
                            <w:kern w:val="24"/>
                            <w:sz w:val="36"/>
                            <w:szCs w:val="36"/>
                          </w:rPr>
                          <w:t xml:space="preserve"> </w:t>
                        </w:r>
                        <w:r w:rsidRPr="00DE0823">
                          <w:rPr>
                            <w:color w:val="000000"/>
                            <w:sz w:val="20"/>
                            <w:szCs w:val="20"/>
                          </w:rPr>
                          <w:t>Creator</w:t>
                        </w:r>
                        <w:r>
                          <w:rPr>
                            <w:rFonts w:asciiTheme="minorHAnsi" w:hAnsi="Calibri" w:cstheme="minorBidi"/>
                            <w:color w:val="000000" w:themeColor="text1"/>
                            <w:kern w:val="24"/>
                            <w:sz w:val="36"/>
                            <w:szCs w:val="36"/>
                          </w:rPr>
                          <w:t xml:space="preserve">  </w:t>
                        </w:r>
                      </w:p>
                    </w:txbxContent>
                  </v:textbox>
                </v:shape>
                <v:shape id="TextBox 14" o:spid="_x0000_s1034" type="#_x0000_t202" style="position:absolute;left:29440;top:1536;width:18566;height:1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7970B1A1" w14:textId="77777777" w:rsidR="008D10F0" w:rsidRDefault="008D10F0" w:rsidP="009977B8">
                        <w:pPr>
                          <w:pStyle w:val="NormalWeb"/>
                          <w:spacing w:before="0"/>
                          <w:jc w:val="center"/>
                          <w:rPr>
                            <w:color w:val="000000"/>
                            <w:sz w:val="20"/>
                            <w:szCs w:val="20"/>
                          </w:rPr>
                        </w:pPr>
                        <w:r w:rsidRPr="00DE0823">
                          <w:rPr>
                            <w:color w:val="000000"/>
                            <w:sz w:val="20"/>
                            <w:szCs w:val="20"/>
                          </w:rPr>
                          <w:t>Document Sharing</w:t>
                        </w:r>
                      </w:p>
                      <w:p w14:paraId="4835C68F" w14:textId="66698719" w:rsidR="008D10F0" w:rsidRDefault="008D10F0" w:rsidP="009977B8">
                        <w:pPr>
                          <w:pStyle w:val="NormalWeb"/>
                          <w:spacing w:before="0"/>
                          <w:jc w:val="center"/>
                        </w:pPr>
                        <w:r w:rsidRPr="00DE0823">
                          <w:rPr>
                            <w:color w:val="000000"/>
                            <w:sz w:val="20"/>
                            <w:szCs w:val="20"/>
                          </w:rPr>
                          <w:t xml:space="preserve"> [PCC-1]</w:t>
                        </w:r>
                      </w:p>
                    </w:txbxContent>
                  </v:textbox>
                </v:shape>
              </v:group>
            </w:pict>
          </mc:Fallback>
        </mc:AlternateContent>
      </w:r>
      <w:r w:rsidR="001271C8" w:rsidRPr="00D26514">
        <w:t xml:space="preserve">Figure X.1-1 shows the actors directly involved in the </w:t>
      </w:r>
      <w:r w:rsidR="00E12377">
        <w:t>PCS</w:t>
      </w:r>
      <w:r w:rsidR="001271C8" w:rsidRPr="00D26514">
        <w:t xml:space="preserve"> Profile and the relevant transactions between them. If needed for context, other actors that may be indirectly involved due to their participation in other related profiles are </w:t>
      </w:r>
      <w:commentRangeStart w:id="73"/>
      <w:r w:rsidR="001271C8" w:rsidRPr="00D26514">
        <w:t xml:space="preserve">shown in </w:t>
      </w:r>
      <w:commentRangeEnd w:id="73"/>
      <w:r w:rsidR="00A3476D">
        <w:rPr>
          <w:rStyle w:val="CommentReference"/>
        </w:rPr>
        <w:commentReference w:id="73"/>
      </w:r>
      <w:r w:rsidR="001271C8" w:rsidRPr="00D26514">
        <w:t>dotted lines. Actors which have a required grouping are shown in conjoined boxes (see Section X.3).</w:t>
      </w:r>
    </w:p>
    <w:p w14:paraId="37DCDDAB" w14:textId="61B1A520" w:rsidR="009977B8" w:rsidRDefault="009977B8" w:rsidP="00BB76BC">
      <w:pPr>
        <w:pStyle w:val="BodyText"/>
      </w:pPr>
    </w:p>
    <w:p w14:paraId="77189590" w14:textId="77777777" w:rsidR="009977B8" w:rsidRPr="001271C8" w:rsidRDefault="009977B8" w:rsidP="00BB76BC">
      <w:pPr>
        <w:pStyle w:val="BodyText"/>
        <w:rPr>
          <w:i/>
        </w:rPr>
      </w:pPr>
    </w:p>
    <w:p w14:paraId="27FA1E4E" w14:textId="0ECD6806" w:rsidR="006D74EE" w:rsidRPr="00D26514" w:rsidRDefault="00DE0823" w:rsidP="006D74EE">
      <w:pPr>
        <w:pStyle w:val="BodyText"/>
        <w:jc w:val="center"/>
      </w:pPr>
      <w:r w:rsidRPr="00DE0823">
        <w:rPr>
          <w:noProof/>
        </w:rPr>
        <w:t xml:space="preserve"> </w:t>
      </w:r>
    </w:p>
    <w:p w14:paraId="1524A203" w14:textId="77777777" w:rsidR="009977B8" w:rsidRDefault="009977B8" w:rsidP="009977B8">
      <w:pPr>
        <w:pStyle w:val="FigureTitle"/>
        <w:jc w:val="right"/>
      </w:pPr>
    </w:p>
    <w:p w14:paraId="41694B9C" w14:textId="479408DB" w:rsidR="006D74EE" w:rsidRDefault="006D74EE" w:rsidP="006D74EE">
      <w:pPr>
        <w:pStyle w:val="FigureTitle"/>
      </w:pPr>
      <w:r w:rsidRPr="00D26514">
        <w:t xml:space="preserve">Figure X.1-1: </w:t>
      </w:r>
      <w:r w:rsidR="00A1417F">
        <w:t xml:space="preserve">PCS </w:t>
      </w:r>
      <w:r w:rsidRPr="00D26514">
        <w:t>Actor Diagram</w:t>
      </w:r>
    </w:p>
    <w:p w14:paraId="7F867F21" w14:textId="2BDBEC6C" w:rsidR="006D74EE" w:rsidRDefault="006D74EE" w:rsidP="006D74EE">
      <w:pPr>
        <w:pStyle w:val="FigureTitle"/>
      </w:pPr>
    </w:p>
    <w:p w14:paraId="02870426" w14:textId="012C7A58" w:rsidR="007B7172" w:rsidRDefault="007B7172" w:rsidP="006D74EE">
      <w:pPr>
        <w:pStyle w:val="FigureTitle"/>
      </w:pPr>
    </w:p>
    <w:p w14:paraId="4BFCB7ED" w14:textId="2F09C201" w:rsidR="007B7172" w:rsidRDefault="007B7172" w:rsidP="006D74EE">
      <w:pPr>
        <w:pStyle w:val="FigureTitle"/>
      </w:pPr>
      <w:r w:rsidRPr="00DE0823">
        <w:lastRenderedPageBreak/>
        <mc:AlternateContent>
          <mc:Choice Requires="wpg">
            <w:drawing>
              <wp:anchor distT="0" distB="0" distL="114300" distR="114300" simplePos="0" relativeHeight="251673088" behindDoc="0" locked="0" layoutInCell="1" allowOverlap="1" wp14:anchorId="72E7DA1B" wp14:editId="1958C230">
                <wp:simplePos x="0" y="0"/>
                <wp:positionH relativeFrom="margin">
                  <wp:posOffset>934278</wp:posOffset>
                </wp:positionH>
                <wp:positionV relativeFrom="paragraph">
                  <wp:posOffset>-124598</wp:posOffset>
                </wp:positionV>
                <wp:extent cx="4297680" cy="773724"/>
                <wp:effectExtent l="0" t="0" r="0" b="7620"/>
                <wp:wrapNone/>
                <wp:docPr id="54" name="Group 1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97680" cy="773724"/>
                          <a:chOff x="0" y="0"/>
                          <a:chExt cx="8132923" cy="1269475"/>
                        </a:xfrm>
                      </wpg:grpSpPr>
                      <wps:wsp>
                        <wps:cNvPr id="55" name="Rectangle 55">
                          <a:extLst/>
                        </wps:cNvPr>
                        <wps:cNvSpPr/>
                        <wps:spPr>
                          <a:xfrm>
                            <a:off x="0" y="188476"/>
                            <a:ext cx="2209800"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a:extLst/>
                        </wps:cNvPr>
                        <wps:cNvSpPr/>
                        <wps:spPr>
                          <a:xfrm>
                            <a:off x="5736772" y="199361"/>
                            <a:ext cx="2209799" cy="8490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a:extLst/>
                        </wps:cNvPr>
                        <wps:cNvCnPr/>
                        <wps:spPr>
                          <a:xfrm>
                            <a:off x="2209800" y="613019"/>
                            <a:ext cx="3526971"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8" name="Picture 58" descr="Image result for cloud">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957287" y="0"/>
                            <a:ext cx="1843313" cy="1226037"/>
                          </a:xfrm>
                          <a:prstGeom prst="rect">
                            <a:avLst/>
                          </a:prstGeom>
                          <a:noFill/>
                          <a:extLst>
                            <a:ext uri="{909E8E84-426E-40DD-AFC4-6F175D3DCCD1}">
                              <a14:hiddenFill xmlns:a14="http://schemas.microsoft.com/office/drawing/2010/main">
                                <a:solidFill>
                                  <a:srgbClr val="FFFFFF"/>
                                </a:solidFill>
                              </a14:hiddenFill>
                            </a:ext>
                          </a:extLst>
                        </pic:spPr>
                      </pic:pic>
                      <wps:wsp>
                        <wps:cNvPr id="59" name="TextBox 12">
                          <a:extLst/>
                        </wps:cNvPr>
                        <wps:cNvSpPr txBox="1"/>
                        <wps:spPr>
                          <a:xfrm>
                            <a:off x="5865642" y="438770"/>
                            <a:ext cx="2267281" cy="657593"/>
                          </a:xfrm>
                          <a:prstGeom prst="rect">
                            <a:avLst/>
                          </a:prstGeom>
                          <a:noFill/>
                        </wps:spPr>
                        <wps:txbx>
                          <w:txbxContent>
                            <w:p w14:paraId="2C628A42" w14:textId="737B4D65" w:rsidR="008D10F0" w:rsidRPr="00DE0823" w:rsidRDefault="008D10F0" w:rsidP="007B7172">
                              <w:pPr>
                                <w:pStyle w:val="NormalWeb"/>
                                <w:spacing w:before="0"/>
                                <w:rPr>
                                  <w:color w:val="000000"/>
                                  <w:sz w:val="20"/>
                                  <w:szCs w:val="20"/>
                                </w:rPr>
                              </w:pPr>
                              <w:r>
                                <w:rPr>
                                  <w:color w:val="000000"/>
                                  <w:sz w:val="20"/>
                                  <w:szCs w:val="20"/>
                                </w:rPr>
                                <w:t>Transport Data</w:t>
                              </w:r>
                              <w:r w:rsidRPr="00DE0823">
                                <w:rPr>
                                  <w:color w:val="000000"/>
                                  <w:sz w:val="20"/>
                                  <w:szCs w:val="20"/>
                                </w:rPr>
                                <w:t xml:space="preserve"> Consumer </w:t>
                              </w:r>
                            </w:p>
                          </w:txbxContent>
                        </wps:txbx>
                        <wps:bodyPr wrap="square" rtlCol="0">
                          <a:noAutofit/>
                        </wps:bodyPr>
                      </wps:wsp>
                      <wps:wsp>
                        <wps:cNvPr id="60" name="TextBox 15">
                          <a:extLst/>
                        </wps:cNvPr>
                        <wps:cNvSpPr txBox="1"/>
                        <wps:spPr>
                          <a:xfrm>
                            <a:off x="359384" y="428228"/>
                            <a:ext cx="2329406" cy="737318"/>
                          </a:xfrm>
                          <a:prstGeom prst="rect">
                            <a:avLst/>
                          </a:prstGeom>
                          <a:noFill/>
                        </wps:spPr>
                        <wps:txbx>
                          <w:txbxContent>
                            <w:p w14:paraId="5B5EDBB1" w14:textId="18719CA6" w:rsidR="008D10F0" w:rsidRDefault="008D10F0" w:rsidP="007B7172">
                              <w:pPr>
                                <w:pStyle w:val="NormalWeb"/>
                                <w:spacing w:before="0"/>
                              </w:pPr>
                              <w:r>
                                <w:rPr>
                                  <w:color w:val="000000"/>
                                  <w:sz w:val="20"/>
                                  <w:szCs w:val="20"/>
                                </w:rPr>
                                <w:t xml:space="preserve">Transport Data </w:t>
                              </w:r>
                              <w:r w:rsidRPr="00DE0823">
                                <w:rPr>
                                  <w:color w:val="000000"/>
                                  <w:sz w:val="20"/>
                                  <w:szCs w:val="20"/>
                                </w:rPr>
                                <w:t>Creator</w:t>
                              </w:r>
                              <w:r>
                                <w:rPr>
                                  <w:rFonts w:asciiTheme="minorHAnsi" w:hAnsi="Calibri" w:cstheme="minorBidi"/>
                                  <w:color w:val="000000" w:themeColor="text1"/>
                                  <w:kern w:val="24"/>
                                  <w:sz w:val="36"/>
                                  <w:szCs w:val="36"/>
                                </w:rPr>
                                <w:t xml:space="preserve">  </w:t>
                              </w:r>
                            </w:p>
                          </w:txbxContent>
                        </wps:txbx>
                        <wps:bodyPr wrap="square" rtlCol="0">
                          <a:noAutofit/>
                        </wps:bodyPr>
                      </wps:wsp>
                      <wps:wsp>
                        <wps:cNvPr id="61" name="TextBox 14">
                          <a:extLst/>
                        </wps:cNvPr>
                        <wps:cNvSpPr txBox="1"/>
                        <wps:spPr>
                          <a:xfrm>
                            <a:off x="2944074" y="153602"/>
                            <a:ext cx="1856530" cy="1115873"/>
                          </a:xfrm>
                          <a:prstGeom prst="rect">
                            <a:avLst/>
                          </a:prstGeom>
                          <a:noFill/>
                        </wps:spPr>
                        <wps:txbx>
                          <w:txbxContent>
                            <w:p w14:paraId="7F5DD4FB" w14:textId="7F79A876" w:rsidR="008D10F0" w:rsidRDefault="008D10F0" w:rsidP="007B7172">
                              <w:pPr>
                                <w:pStyle w:val="NormalWeb"/>
                                <w:spacing w:before="0"/>
                                <w:jc w:val="center"/>
                              </w:pPr>
                              <w:r>
                                <w:rPr>
                                  <w:color w:val="000000"/>
                                  <w:sz w:val="20"/>
                                  <w:szCs w:val="20"/>
                                </w:rPr>
                                <w:t>MHD</w:t>
                              </w:r>
                              <w:proofErr w:type="gramStart"/>
                              <w:r>
                                <w:rPr>
                                  <w:color w:val="000000"/>
                                  <w:sz w:val="20"/>
                                  <w:szCs w:val="20"/>
                                </w:rPr>
                                <w:t>…..</w:t>
                              </w:r>
                              <w:proofErr w:type="gramEnd"/>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2E7DA1B" id="_x0000_s1035" style="position:absolute;left:0;text-align:left;margin-left:73.55pt;margin-top:-9.8pt;width:338.4pt;height:60.9pt;z-index:251673088;mso-position-horizontal-relative:margin;mso-position-vertical-relative:text;mso-width-relative:margin;mso-height-relative:margin" coordsize="81329,12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QAMQWRvYmVfQ00AAf/uAA5B&#10;ZG9iZQBkgAAAAAH/2wCEAAwICAgJCAwJCQwRCwoLERUPDAwPFRgTExUTExgRDAwMDAwMEQwMDAwM&#10;DAwMDAwMDAwMDAwMDAwMDAwMDAwMDAwBDQsLDQ4NEA4OEBQODg4UFA4ODg4UEQwMDAwMEREMDAwM&#10;DAwRDAwMDAwMDAwMDAwMDAwMDAwMDAwMDAwMDAwMDP/AABEIAGoAoAMBIgACEQEDEQH/3QAEAAr/&#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NaAAAAAFJnaHRsb25nAAAFCg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Q3+P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f/R3+P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S3+P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9Pf4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U3+P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ok/8LG/+Zk/A7/wx+/f/d91X70elEHButLf37p/r3v3Xuv/&#10;0t/j37r3Xvfuvde9+691737r3XvfuvdaAn/Csn54N2J3h1v8DNjZ1pdo9E01H2b3JS0ch+2r+394&#10;YUnZuFryJGSaXYvXWWNUmkBRLuWVH1SQgR6PSmFaAt69afnv3T3W+1/wlD/l2psjrTeX8w/srCJ/&#10;ejtZMn1r8fYq6mIqMN1xhcpLSdg74phMCEn3vunGri6WRVSWKiw9SVZ4a/34dJ5mzpHW5J730x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">
                <v:rect id="Rectangle 55" o:spid="_x0000_s1036" style="position:absolute;top:1884;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" fillcolor="white [3212]" strokecolor="black [3213]" strokeweight="1pt"/>
                <v:rect id="Rectangle 56" o:spid="_x0000_s1037" style="position:absolute;left:57367;top:1993;width:22098;height:8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" fillcolor="white [3212]" strokecolor="black [3213]" strokeweight="1pt"/>
                <v:shape id="Straight Arrow Connector 57" o:spid="_x0000_s1038" type="#_x0000_t32" style="position:absolute;left:22098;top:6130;width:35269;height: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Picture 58" o:spid="_x0000_s1039" type="#_x0000_t75" alt="Image result for cloud" style="position:absolute;left:29572;width:18434;height:12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">
                  <v:imagedata r:id="rId31" o:title="Image result for cloud"/>
                </v:shape>
                <v:shape id="TextBox 12" o:spid="_x0000_s1040" type="#_x0000_t202" style="position:absolute;left:58656;top:4387;width:22673;height:6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C628A42" w14:textId="737B4D65" w:rsidR="008D10F0" w:rsidRPr="00DE0823" w:rsidRDefault="008D10F0" w:rsidP="007B7172">
                        <w:pPr>
                          <w:pStyle w:val="NormalWeb"/>
                          <w:spacing w:before="0"/>
                          <w:rPr>
                            <w:color w:val="000000"/>
                            <w:sz w:val="20"/>
                            <w:szCs w:val="20"/>
                          </w:rPr>
                        </w:pPr>
                        <w:r>
                          <w:rPr>
                            <w:color w:val="000000"/>
                            <w:sz w:val="20"/>
                            <w:szCs w:val="20"/>
                          </w:rPr>
                          <w:t>Transport Data</w:t>
                        </w:r>
                        <w:r w:rsidRPr="00DE0823">
                          <w:rPr>
                            <w:color w:val="000000"/>
                            <w:sz w:val="20"/>
                            <w:szCs w:val="20"/>
                          </w:rPr>
                          <w:t xml:space="preserve"> Consumer </w:t>
                        </w:r>
                      </w:p>
                    </w:txbxContent>
                  </v:textbox>
                </v:shape>
                <v:shape id="TextBox 15" o:spid="_x0000_s1041" type="#_x0000_t202" style="position:absolute;left:3593;top:4282;width:23294;height:7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5B5EDBB1" w14:textId="18719CA6" w:rsidR="008D10F0" w:rsidRDefault="008D10F0" w:rsidP="007B7172">
                        <w:pPr>
                          <w:pStyle w:val="NormalWeb"/>
                          <w:spacing w:before="0"/>
                        </w:pPr>
                        <w:r>
                          <w:rPr>
                            <w:color w:val="000000"/>
                            <w:sz w:val="20"/>
                            <w:szCs w:val="20"/>
                          </w:rPr>
                          <w:t xml:space="preserve">Transport Data </w:t>
                        </w:r>
                        <w:r w:rsidRPr="00DE0823">
                          <w:rPr>
                            <w:color w:val="000000"/>
                            <w:sz w:val="20"/>
                            <w:szCs w:val="20"/>
                          </w:rPr>
                          <w:t>Creator</w:t>
                        </w:r>
                        <w:r>
                          <w:rPr>
                            <w:rFonts w:asciiTheme="minorHAnsi" w:hAnsi="Calibri" w:cstheme="minorBidi"/>
                            <w:color w:val="000000" w:themeColor="text1"/>
                            <w:kern w:val="24"/>
                            <w:sz w:val="36"/>
                            <w:szCs w:val="36"/>
                          </w:rPr>
                          <w:t xml:space="preserve">  </w:t>
                        </w:r>
                      </w:p>
                    </w:txbxContent>
                  </v:textbox>
                </v:shape>
                <v:shape id="TextBox 14" o:spid="_x0000_s1042" type="#_x0000_t202" style="position:absolute;left:29440;top:1536;width:18566;height:11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7F5DD4FB" w14:textId="7F79A876" w:rsidR="008D10F0" w:rsidRDefault="008D10F0" w:rsidP="007B7172">
                        <w:pPr>
                          <w:pStyle w:val="NormalWeb"/>
                          <w:spacing w:before="0"/>
                          <w:jc w:val="center"/>
                        </w:pPr>
                        <w:r>
                          <w:rPr>
                            <w:color w:val="000000"/>
                            <w:sz w:val="20"/>
                            <w:szCs w:val="20"/>
                          </w:rPr>
                          <w:t>MHD</w:t>
                        </w:r>
                        <w:proofErr w:type="gramStart"/>
                        <w:r>
                          <w:rPr>
                            <w:color w:val="000000"/>
                            <w:sz w:val="20"/>
                            <w:szCs w:val="20"/>
                          </w:rPr>
                          <w:t>…..</w:t>
                        </w:r>
                        <w:proofErr w:type="gramEnd"/>
                      </w:p>
                    </w:txbxContent>
                  </v:textbox>
                </v:shape>
                <w10:wrap anchorx="margin"/>
              </v:group>
            </w:pict>
          </mc:Fallback>
        </mc:AlternateContent>
      </w:r>
    </w:p>
    <w:p w14:paraId="0537DDAF" w14:textId="46F1C0BC" w:rsidR="007B7172" w:rsidRDefault="007B7172" w:rsidP="006D74EE">
      <w:pPr>
        <w:pStyle w:val="FigureTitle"/>
      </w:pPr>
    </w:p>
    <w:p w14:paraId="18DFEC4B" w14:textId="224326E5" w:rsidR="00ED0083" w:rsidRPr="00D26514" w:rsidRDefault="006D74EE" w:rsidP="006D74EE">
      <w:pPr>
        <w:pStyle w:val="FigureTitle"/>
      </w:pPr>
      <w:r w:rsidRPr="00D26514">
        <w:t>Figure X.1-</w:t>
      </w:r>
      <w:r>
        <w:t>2</w:t>
      </w:r>
      <w:r w:rsidRPr="00D26514">
        <w:t xml:space="preserve">: </w:t>
      </w:r>
      <w:r w:rsidR="00E12377">
        <w:t>PCS</w:t>
      </w:r>
      <w:r w:rsidRPr="00D26514">
        <w:t xml:space="preserve"> Actor Diagram</w:t>
      </w:r>
    </w:p>
    <w:p w14:paraId="6AB89171" w14:textId="7FEF5572" w:rsidR="00CF283F" w:rsidRPr="00D26514" w:rsidRDefault="00CF283F">
      <w:pPr>
        <w:pStyle w:val="BodyText"/>
      </w:pPr>
      <w:r w:rsidRPr="00D26514">
        <w:t xml:space="preserve">Table X.1-1 lists the transactions for each actor directly involved in the </w:t>
      </w:r>
      <w:r w:rsidR="00E12377">
        <w:t>PCS</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193978ED" w14:textId="78D2C00F" w:rsidR="00CF283F" w:rsidRPr="00D26514" w:rsidRDefault="00CF283F" w:rsidP="00C56183">
      <w:pPr>
        <w:pStyle w:val="TableTitle"/>
      </w:pPr>
      <w:r w:rsidRPr="00D26514">
        <w:t>Table X.1-1</w:t>
      </w:r>
      <w:r w:rsidR="001606A7" w:rsidRPr="00D26514">
        <w:t>:</w:t>
      </w:r>
      <w:r w:rsidRPr="00D26514">
        <w:t xml:space="preserve"> </w:t>
      </w:r>
      <w:r w:rsidR="00E12377">
        <w:t>PCS</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EA3BCB">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74"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74"/>
      <w:tr w:rsidR="009443EE" w:rsidRPr="00D26514" w14:paraId="711A5834"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3E7355CE" w14:textId="558E6868" w:rsidR="009443EE" w:rsidRPr="00D26514" w:rsidRDefault="009443EE" w:rsidP="009443EE">
            <w:pPr>
              <w:pStyle w:val="TableEntry"/>
            </w:pPr>
            <w:r w:rsidRPr="00376959">
              <w:t>Content Creator</w:t>
            </w:r>
          </w:p>
        </w:tc>
        <w:tc>
          <w:tcPr>
            <w:tcW w:w="2115" w:type="dxa"/>
            <w:tcBorders>
              <w:left w:val="single" w:sz="4" w:space="0" w:color="auto"/>
            </w:tcBorders>
          </w:tcPr>
          <w:p w14:paraId="69AFA13E" w14:textId="6ECAB710" w:rsidR="009443EE" w:rsidRPr="00D26514" w:rsidRDefault="009443EE" w:rsidP="009443EE">
            <w:pPr>
              <w:pStyle w:val="TableEntry"/>
            </w:pPr>
            <w:r w:rsidRPr="00376959">
              <w:t>Document Sharing [PCC-1]</w:t>
            </w:r>
          </w:p>
        </w:tc>
        <w:tc>
          <w:tcPr>
            <w:tcW w:w="1980" w:type="dxa"/>
          </w:tcPr>
          <w:p w14:paraId="11C9A676" w14:textId="3D0DF7DE" w:rsidR="009443EE" w:rsidRPr="00D26514" w:rsidRDefault="004C6565" w:rsidP="009443EE">
            <w:pPr>
              <w:pStyle w:val="TableEntry"/>
            </w:pPr>
            <w:r>
              <w:t>Initiator</w:t>
            </w:r>
          </w:p>
        </w:tc>
        <w:tc>
          <w:tcPr>
            <w:tcW w:w="1530" w:type="dxa"/>
          </w:tcPr>
          <w:p w14:paraId="0003B5AB" w14:textId="77777777" w:rsidR="009443EE" w:rsidRPr="00D26514" w:rsidRDefault="009443EE" w:rsidP="009443EE">
            <w:pPr>
              <w:pStyle w:val="TableEntry"/>
            </w:pPr>
            <w:r w:rsidRPr="00D26514">
              <w:t>R</w:t>
            </w:r>
          </w:p>
        </w:tc>
        <w:tc>
          <w:tcPr>
            <w:tcW w:w="3114" w:type="dxa"/>
          </w:tcPr>
          <w:p w14:paraId="295D0876" w14:textId="53FB2483" w:rsidR="009443EE" w:rsidRPr="00D26514" w:rsidRDefault="009443EE" w:rsidP="009443EE">
            <w:pPr>
              <w:pStyle w:val="TableEntry"/>
            </w:pPr>
            <w:r w:rsidRPr="00376959">
              <w:rPr>
                <w:szCs w:val="18"/>
              </w:rPr>
              <w:t>PCC TF-2:3.1</w:t>
            </w:r>
          </w:p>
        </w:tc>
      </w:tr>
      <w:tr w:rsidR="009443EE" w:rsidRPr="00D26514" w14:paraId="26ADCE06" w14:textId="77777777" w:rsidTr="00EA3BCB">
        <w:trPr>
          <w:cantSplit/>
          <w:jc w:val="center"/>
        </w:trPr>
        <w:tc>
          <w:tcPr>
            <w:tcW w:w="1449" w:type="dxa"/>
            <w:tcBorders>
              <w:top w:val="single" w:sz="4" w:space="0" w:color="auto"/>
              <w:left w:val="single" w:sz="4" w:space="0" w:color="auto"/>
              <w:bottom w:val="nil"/>
              <w:right w:val="single" w:sz="4" w:space="0" w:color="auto"/>
            </w:tcBorders>
          </w:tcPr>
          <w:p w14:paraId="1905035A" w14:textId="0EA769E6" w:rsidR="009443EE" w:rsidRPr="00D26514" w:rsidRDefault="009443EE" w:rsidP="009443EE">
            <w:pPr>
              <w:pStyle w:val="TableEntry"/>
            </w:pPr>
            <w:r w:rsidRPr="00376959">
              <w:t>Content Consumer</w:t>
            </w:r>
          </w:p>
        </w:tc>
        <w:tc>
          <w:tcPr>
            <w:tcW w:w="2115" w:type="dxa"/>
            <w:tcBorders>
              <w:left w:val="single" w:sz="4" w:space="0" w:color="auto"/>
            </w:tcBorders>
          </w:tcPr>
          <w:p w14:paraId="705E56C1" w14:textId="7E696DB7" w:rsidR="009443EE" w:rsidRPr="00D26514" w:rsidRDefault="009443EE" w:rsidP="009443EE">
            <w:pPr>
              <w:pStyle w:val="TableEntry"/>
            </w:pPr>
            <w:r w:rsidRPr="00376959">
              <w:t>Document Sharing [PCC-1]</w:t>
            </w:r>
          </w:p>
        </w:tc>
        <w:tc>
          <w:tcPr>
            <w:tcW w:w="1980" w:type="dxa"/>
          </w:tcPr>
          <w:p w14:paraId="6E3319C1" w14:textId="0C5A2B9E" w:rsidR="009443EE" w:rsidRPr="00D26514" w:rsidRDefault="004C6565" w:rsidP="009443EE">
            <w:pPr>
              <w:pStyle w:val="TableEntry"/>
            </w:pPr>
            <w:r>
              <w:t>Initiator</w:t>
            </w:r>
          </w:p>
        </w:tc>
        <w:tc>
          <w:tcPr>
            <w:tcW w:w="1530" w:type="dxa"/>
          </w:tcPr>
          <w:p w14:paraId="396FF3D4" w14:textId="77777777" w:rsidR="009443EE" w:rsidRPr="00D26514" w:rsidRDefault="009443EE" w:rsidP="009443EE">
            <w:pPr>
              <w:pStyle w:val="TableEntry"/>
            </w:pPr>
            <w:r w:rsidRPr="00D26514">
              <w:t>R</w:t>
            </w:r>
          </w:p>
        </w:tc>
        <w:tc>
          <w:tcPr>
            <w:tcW w:w="3114" w:type="dxa"/>
          </w:tcPr>
          <w:p w14:paraId="16E9E974" w14:textId="57A60255" w:rsidR="009443EE" w:rsidRPr="00D26514" w:rsidRDefault="009443EE" w:rsidP="009443EE">
            <w:pPr>
              <w:pStyle w:val="TableEntry"/>
            </w:pPr>
            <w:r w:rsidRPr="00376959">
              <w:rPr>
                <w:szCs w:val="18"/>
              </w:rPr>
              <w:t>PCC TF-2:3.1</w:t>
            </w:r>
          </w:p>
        </w:tc>
      </w:tr>
      <w:tr w:rsidR="009443EE" w:rsidRPr="00D26514" w14:paraId="2F046B17" w14:textId="77777777" w:rsidTr="004C6565">
        <w:trPr>
          <w:cantSplit/>
          <w:jc w:val="center"/>
        </w:trPr>
        <w:tc>
          <w:tcPr>
            <w:tcW w:w="1449" w:type="dxa"/>
            <w:tcBorders>
              <w:top w:val="single" w:sz="4" w:space="0" w:color="auto"/>
              <w:bottom w:val="single" w:sz="4" w:space="0" w:color="auto"/>
            </w:tcBorders>
          </w:tcPr>
          <w:p w14:paraId="1D1007E0" w14:textId="288DB7C8" w:rsidR="0013003F" w:rsidRPr="0013003F" w:rsidRDefault="00721AB4" w:rsidP="0013003F">
            <w:pPr>
              <w:pStyle w:val="NormalWeb"/>
              <w:spacing w:before="0"/>
              <w:rPr>
                <w:sz w:val="18"/>
                <w:szCs w:val="20"/>
              </w:rPr>
            </w:pPr>
            <w:r>
              <w:rPr>
                <w:sz w:val="18"/>
                <w:szCs w:val="20"/>
              </w:rPr>
              <w:t xml:space="preserve">Transport </w:t>
            </w:r>
            <w:r w:rsidR="0013003F" w:rsidRPr="0013003F">
              <w:rPr>
                <w:sz w:val="18"/>
                <w:szCs w:val="20"/>
              </w:rPr>
              <w:t xml:space="preserve">Data Sender </w:t>
            </w:r>
          </w:p>
          <w:p w14:paraId="30A33174" w14:textId="158EA9AD" w:rsidR="009443EE" w:rsidRPr="00D26514" w:rsidRDefault="009443EE" w:rsidP="0013003F">
            <w:pPr>
              <w:pStyle w:val="TableEntry"/>
            </w:pPr>
          </w:p>
        </w:tc>
        <w:tc>
          <w:tcPr>
            <w:tcW w:w="2115" w:type="dxa"/>
          </w:tcPr>
          <w:p w14:paraId="7FACEF80" w14:textId="01B413A1" w:rsidR="009443EE" w:rsidRPr="00D26514" w:rsidRDefault="009443EE" w:rsidP="009443EE">
            <w:pPr>
              <w:pStyle w:val="TableEntry"/>
            </w:pPr>
            <w:r>
              <w:t xml:space="preserve">Send </w:t>
            </w:r>
            <w:r w:rsidRPr="00376959">
              <w:t>Transport Data [PCC-</w:t>
            </w:r>
            <w:commentRangeStart w:id="75"/>
            <w:r w:rsidRPr="009B405A">
              <w:rPr>
                <w:highlight w:val="yellow"/>
              </w:rPr>
              <w:t>y1</w:t>
            </w:r>
            <w:commentRangeEnd w:id="75"/>
            <w:r w:rsidR="008B2284">
              <w:rPr>
                <w:rStyle w:val="CommentReference"/>
              </w:rPr>
              <w:commentReference w:id="75"/>
            </w:r>
            <w:r>
              <w:t>]</w:t>
            </w:r>
          </w:p>
        </w:tc>
        <w:tc>
          <w:tcPr>
            <w:tcW w:w="1980" w:type="dxa"/>
          </w:tcPr>
          <w:p w14:paraId="286D02D4" w14:textId="3DEE7CF6" w:rsidR="009443EE" w:rsidRPr="00D26514" w:rsidRDefault="009443EE" w:rsidP="009443EE">
            <w:pPr>
              <w:pStyle w:val="TableEntry"/>
            </w:pPr>
            <w:r>
              <w:t xml:space="preserve">Initiator </w:t>
            </w:r>
          </w:p>
        </w:tc>
        <w:tc>
          <w:tcPr>
            <w:tcW w:w="1530" w:type="dxa"/>
          </w:tcPr>
          <w:p w14:paraId="79124645" w14:textId="77777777" w:rsidR="009443EE" w:rsidRPr="00D26514" w:rsidRDefault="009443EE" w:rsidP="009443EE">
            <w:pPr>
              <w:pStyle w:val="TableEntry"/>
            </w:pPr>
            <w:r w:rsidRPr="00D26514">
              <w:t>R</w:t>
            </w:r>
          </w:p>
        </w:tc>
        <w:tc>
          <w:tcPr>
            <w:tcW w:w="3114" w:type="dxa"/>
          </w:tcPr>
          <w:p w14:paraId="4D1EBB4E" w14:textId="690EB137" w:rsidR="009443EE" w:rsidRPr="00D26514" w:rsidRDefault="009443EE" w:rsidP="009443EE">
            <w:pPr>
              <w:pStyle w:val="TableEntry"/>
            </w:pPr>
            <w:r w:rsidRPr="00376959">
              <w:rPr>
                <w:szCs w:val="18"/>
              </w:rPr>
              <w:t xml:space="preserve">PCC TF-2: </w:t>
            </w:r>
            <w:proofErr w:type="gramStart"/>
            <w:r w:rsidRPr="00376959">
              <w:rPr>
                <w:szCs w:val="18"/>
              </w:rPr>
              <w:t>3.</w:t>
            </w:r>
            <w:r w:rsidRPr="00D26514">
              <w:t>.</w:t>
            </w:r>
            <w:proofErr w:type="gramEnd"/>
            <w:r w:rsidRPr="00D26514">
              <w:t>Y</w:t>
            </w:r>
            <w:r>
              <w:t>1</w:t>
            </w:r>
          </w:p>
        </w:tc>
      </w:tr>
      <w:tr w:rsidR="009443EE" w:rsidRPr="00D26514" w14:paraId="52DB509A" w14:textId="77777777" w:rsidTr="004C6565">
        <w:trPr>
          <w:cantSplit/>
          <w:jc w:val="center"/>
        </w:trPr>
        <w:tc>
          <w:tcPr>
            <w:tcW w:w="1449" w:type="dxa"/>
            <w:tcBorders>
              <w:top w:val="single" w:sz="4" w:space="0" w:color="auto"/>
              <w:left w:val="single" w:sz="4" w:space="0" w:color="auto"/>
              <w:bottom w:val="single" w:sz="4" w:space="0" w:color="auto"/>
              <w:right w:val="single" w:sz="4" w:space="0" w:color="auto"/>
            </w:tcBorders>
          </w:tcPr>
          <w:p w14:paraId="41732518" w14:textId="2F51F4D9" w:rsidR="0013003F" w:rsidRPr="0013003F" w:rsidRDefault="00721AB4" w:rsidP="0013003F">
            <w:pPr>
              <w:pStyle w:val="NormalWeb"/>
              <w:spacing w:before="0"/>
              <w:rPr>
                <w:sz w:val="18"/>
                <w:szCs w:val="20"/>
              </w:rPr>
            </w:pPr>
            <w:r>
              <w:rPr>
                <w:sz w:val="18"/>
                <w:szCs w:val="20"/>
              </w:rPr>
              <w:t xml:space="preserve">Transport </w:t>
            </w:r>
            <w:r w:rsidR="0013003F" w:rsidRPr="0013003F">
              <w:rPr>
                <w:sz w:val="18"/>
                <w:szCs w:val="20"/>
              </w:rPr>
              <w:t>Data Consumer</w:t>
            </w:r>
          </w:p>
          <w:p w14:paraId="578D1D55" w14:textId="0AF70478" w:rsidR="009443EE" w:rsidRPr="00D26514" w:rsidRDefault="009443EE" w:rsidP="0013003F">
            <w:pPr>
              <w:pStyle w:val="TableEntry"/>
            </w:pPr>
          </w:p>
        </w:tc>
        <w:tc>
          <w:tcPr>
            <w:tcW w:w="2115" w:type="dxa"/>
            <w:tcBorders>
              <w:left w:val="single" w:sz="4" w:space="0" w:color="auto"/>
            </w:tcBorders>
          </w:tcPr>
          <w:p w14:paraId="5BAB26C3" w14:textId="6C059CE7" w:rsidR="009443EE" w:rsidRPr="00D26514" w:rsidRDefault="009443EE" w:rsidP="009443EE">
            <w:pPr>
              <w:pStyle w:val="TableEntry"/>
            </w:pPr>
            <w:r>
              <w:t xml:space="preserve">Send </w:t>
            </w:r>
            <w:r w:rsidRPr="00376959">
              <w:t>Transport Data [PCC-</w:t>
            </w:r>
            <w:r>
              <w:t>y1]</w:t>
            </w:r>
          </w:p>
        </w:tc>
        <w:tc>
          <w:tcPr>
            <w:tcW w:w="1980" w:type="dxa"/>
          </w:tcPr>
          <w:p w14:paraId="4FFADB5C" w14:textId="34AA9CA4" w:rsidR="009443EE" w:rsidRPr="00D26514" w:rsidRDefault="004C6565" w:rsidP="004C6565">
            <w:pPr>
              <w:pStyle w:val="TableEntry"/>
              <w:ind w:left="0"/>
            </w:pPr>
            <w:r>
              <w:t xml:space="preserve">  </w:t>
            </w:r>
            <w:r w:rsidR="0013003F">
              <w:t>--</w:t>
            </w:r>
          </w:p>
        </w:tc>
        <w:tc>
          <w:tcPr>
            <w:tcW w:w="1530" w:type="dxa"/>
          </w:tcPr>
          <w:p w14:paraId="65BE2E10" w14:textId="010C5301" w:rsidR="009443EE" w:rsidRPr="00D26514" w:rsidRDefault="0013003F" w:rsidP="009443EE">
            <w:pPr>
              <w:pStyle w:val="TableEntry"/>
            </w:pPr>
            <w:r>
              <w:t>--</w:t>
            </w:r>
          </w:p>
        </w:tc>
        <w:tc>
          <w:tcPr>
            <w:tcW w:w="3114" w:type="dxa"/>
          </w:tcPr>
          <w:p w14:paraId="4BFA0D41" w14:textId="1A014537" w:rsidR="009443EE" w:rsidRPr="00D26514" w:rsidRDefault="0013003F" w:rsidP="009443EE">
            <w:pPr>
              <w:pStyle w:val="TableEntry"/>
            </w:pPr>
            <w:r>
              <w:rPr>
                <w:szCs w:val="18"/>
              </w:rPr>
              <w:t>--</w:t>
            </w:r>
          </w:p>
        </w:tc>
      </w:tr>
      <w:bookmarkEnd w:id="63"/>
      <w:bookmarkEnd w:id="64"/>
      <w:bookmarkEnd w:id="65"/>
      <w:bookmarkEnd w:id="66"/>
      <w:bookmarkEnd w:id="67"/>
      <w:bookmarkEnd w:id="68"/>
      <w:bookmarkEnd w:id="69"/>
      <w:bookmarkEnd w:id="70"/>
    </w:tbl>
    <w:p w14:paraId="394EE5A2" w14:textId="77777777" w:rsidR="00E52CE1" w:rsidRPr="00D26514" w:rsidRDefault="00E52CE1">
      <w:pPr>
        <w:pStyle w:val="BodyText"/>
        <w:rPr>
          <w:highlight w:val="yellow"/>
        </w:rPr>
      </w:pPr>
    </w:p>
    <w:p w14:paraId="5DEE8E66" w14:textId="3BDC8949" w:rsidR="0068355D" w:rsidRPr="00D26514" w:rsidRDefault="00DE7269" w:rsidP="00DE7269">
      <w:pPr>
        <w:pStyle w:val="BodyText"/>
      </w:pPr>
      <w:r w:rsidRPr="00D26514">
        <w:t>Figure X.1-</w:t>
      </w:r>
      <w:r w:rsidR="00160539" w:rsidRPr="00D26514">
        <w:t>1</w:t>
      </w:r>
      <w:r w:rsidRPr="00D26514">
        <w:t xml:space="preserve"> shows the actors directly involved in the </w:t>
      </w:r>
      <w:r w:rsidR="00E12377">
        <w:t>PCS</w:t>
      </w:r>
      <w:r w:rsidRPr="00D26514">
        <w:t xml:space="preserve"> Profile</w:t>
      </w:r>
      <w:r w:rsidR="00907134" w:rsidRPr="00D26514">
        <w:t xml:space="preserve"> and the </w:t>
      </w:r>
      <w:r w:rsidR="002D5B69" w:rsidRPr="00D26514">
        <w:t>direction that the content is exchanged</w:t>
      </w:r>
      <w:r w:rsidR="00887E40" w:rsidRPr="00D26514">
        <w:t xml:space="preserve">. </w:t>
      </w:r>
    </w:p>
    <w:p w14:paraId="23D9C3C3" w14:textId="1B685E08" w:rsidR="00DE7269" w:rsidRPr="00D26514" w:rsidRDefault="00DE7269" w:rsidP="003036BB">
      <w:pPr>
        <w:pStyle w:val="BodyText"/>
      </w:pPr>
      <w:r w:rsidRPr="00D26514">
        <w:t xml:space="preserve">A product implementation using this profile </w:t>
      </w:r>
      <w:r w:rsidR="002F524B" w:rsidRPr="00D26514">
        <w:t xml:space="preserve">may </w:t>
      </w:r>
      <w:r w:rsidRPr="00D26514">
        <w:t>group actors from this profile with actors from a workflow or transport profile to be functional</w:t>
      </w:r>
      <w:r w:rsidR="00887E40" w:rsidRPr="00D26514">
        <w:t xml:space="preserve">. </w:t>
      </w:r>
      <w:r w:rsidRPr="00D26514">
        <w:t>The</w:t>
      </w:r>
      <w:r w:rsidR="00AF472E" w:rsidRPr="00D26514">
        <w:t xml:space="preserve"> grouping</w:t>
      </w:r>
      <w:r w:rsidRPr="00D26514">
        <w:t xml:space="preserve"> of the content module described in this profile to specific actors is described in more detail in </w:t>
      </w:r>
      <w:r w:rsidR="00F8495F" w:rsidRPr="00D26514">
        <w:t>Required A</w:t>
      </w:r>
      <w:r w:rsidRPr="00D26514">
        <w:t>ctor Groupings</w:t>
      </w:r>
      <w:r w:rsidR="002F524B" w:rsidRPr="00D26514">
        <w:t xml:space="preserve"> &lt;DOM&gt; TF-1: X.6 or in Cross Profile Considerations &lt;DOM&gt; TF-1: X.6.</w:t>
      </w:r>
    </w:p>
    <w:p w14:paraId="0E00F2F2" w14:textId="0052CD44" w:rsidR="000D2487" w:rsidRPr="00D26514" w:rsidRDefault="000D2487" w:rsidP="000D2487">
      <w:pPr>
        <w:pStyle w:val="BodyText"/>
      </w:pPr>
      <w:r w:rsidRPr="00D26514">
        <w:t>Table X.1-</w:t>
      </w:r>
      <w:r w:rsidR="00160539" w:rsidRPr="00D26514">
        <w:t>1</w:t>
      </w:r>
      <w:r w:rsidRPr="00D26514">
        <w:t xml:space="preserve"> lists the content module</w:t>
      </w:r>
      <w:r w:rsidR="00AF472E" w:rsidRPr="00D26514">
        <w:t>(s) defined</w:t>
      </w:r>
      <w:r w:rsidRPr="00D26514">
        <w:t xml:space="preserve"> in the </w:t>
      </w:r>
      <w:r w:rsidR="00E12377">
        <w:t>PCS</w:t>
      </w:r>
      <w:r w:rsidRPr="00D26514">
        <w:t xml:space="preserve"> Profile. </w:t>
      </w:r>
      <w:r w:rsidR="00F8495F" w:rsidRPr="00D26514">
        <w:t>To claim support</w:t>
      </w:r>
      <w:r w:rsidR="00AF472E" w:rsidRPr="00D26514">
        <w:t xml:space="preserve"> </w:t>
      </w:r>
      <w:r w:rsidR="00F8495F" w:rsidRPr="00D26514">
        <w:t>with th</w:t>
      </w:r>
      <w:r w:rsidR="00AF472E" w:rsidRPr="00D26514">
        <w:t xml:space="preserve">is profile, </w:t>
      </w:r>
      <w:r w:rsidRPr="00D26514">
        <w:t xml:space="preserve">an actor </w:t>
      </w:r>
      <w:r w:rsidR="00F8495F" w:rsidRPr="00D26514">
        <w:t xml:space="preserve">shall support </w:t>
      </w:r>
      <w:r w:rsidR="00AF472E" w:rsidRPr="00D26514">
        <w:t xml:space="preserve">all required content modules (labeled “R”) and may </w:t>
      </w:r>
      <w:r w:rsidR="00F8495F" w:rsidRPr="00D26514">
        <w:t xml:space="preserve">support </w:t>
      </w:r>
      <w:r w:rsidR="00AF472E" w:rsidRPr="00D26514">
        <w:t>optional content module</w:t>
      </w:r>
      <w:r w:rsidR="00F8495F" w:rsidRPr="00D26514">
        <w:t>s</w:t>
      </w:r>
      <w:r w:rsidRPr="00D26514">
        <w:t xml:space="preserve"> (labeled “O”)</w:t>
      </w:r>
      <w:r w:rsidR="00887E40" w:rsidRPr="00D26514">
        <w:t xml:space="preserve">. </w:t>
      </w:r>
    </w:p>
    <w:p w14:paraId="4D7F6CFD" w14:textId="2CE36789" w:rsidR="006C2D4D" w:rsidRPr="00D26514" w:rsidRDefault="006C2D4D" w:rsidP="00EA3BCB">
      <w:pPr>
        <w:pStyle w:val="TableTitle"/>
      </w:pPr>
      <w:r w:rsidRPr="00D26514">
        <w:t>Table X.1-</w:t>
      </w:r>
      <w:r w:rsidR="00160539" w:rsidRPr="00D26514">
        <w:t>1</w:t>
      </w:r>
      <w:r w:rsidRPr="00D26514">
        <w:t xml:space="preserve"> </w:t>
      </w:r>
      <w:r w:rsidR="00E12377">
        <w:t>PCS</w:t>
      </w:r>
      <w:r w:rsidRPr="00D26514">
        <w:t xml:space="preserve"> – Actors and Content Modules</w:t>
      </w:r>
    </w:p>
    <w:tbl>
      <w:tblPr>
        <w:tblStyle w:val="TableGrid"/>
        <w:tblW w:w="0" w:type="auto"/>
        <w:tblLook w:val="04A0" w:firstRow="1" w:lastRow="0" w:firstColumn="1" w:lastColumn="0" w:noHBand="0" w:noVBand="1"/>
      </w:tblPr>
      <w:tblGrid>
        <w:gridCol w:w="2330"/>
        <w:gridCol w:w="2334"/>
        <w:gridCol w:w="2345"/>
        <w:gridCol w:w="2341"/>
      </w:tblGrid>
      <w:tr w:rsidR="006C2D4D" w:rsidRPr="00D26514" w14:paraId="340B6F7A" w14:textId="77777777" w:rsidTr="005C4F83">
        <w:trPr>
          <w:cantSplit/>
          <w:tblHeader/>
        </w:trPr>
        <w:tc>
          <w:tcPr>
            <w:tcW w:w="2330"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2334"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34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34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6C2D4D" w:rsidRPr="00D26514" w14:paraId="71B1C86F"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35C060B4" w14:textId="377B85D0" w:rsidR="006C2D4D" w:rsidRPr="00D26514" w:rsidRDefault="006C2D4D" w:rsidP="00EA3BCB">
            <w:pPr>
              <w:pStyle w:val="TableEntry"/>
            </w:pPr>
            <w:r w:rsidRPr="00D26514">
              <w:t>Content Creator</w:t>
            </w:r>
          </w:p>
        </w:tc>
        <w:tc>
          <w:tcPr>
            <w:tcW w:w="2334" w:type="dxa"/>
            <w:tcBorders>
              <w:left w:val="single" w:sz="4" w:space="0" w:color="auto"/>
            </w:tcBorders>
          </w:tcPr>
          <w:p w14:paraId="304ABAE0" w14:textId="2BE5B245" w:rsidR="006C2D4D" w:rsidRPr="00D26514" w:rsidRDefault="006C2D4D" w:rsidP="00EA3BCB">
            <w:pPr>
              <w:pStyle w:val="TableEntry"/>
            </w:pPr>
            <w:bookmarkStart w:id="76" w:name="OLE_LINK7"/>
            <w:bookmarkStart w:id="77" w:name="OLE_LINK8"/>
            <w:r w:rsidRPr="00D26514">
              <w:t>Content Module 1 Name and Template ID</w:t>
            </w:r>
            <w:bookmarkEnd w:id="76"/>
            <w:bookmarkEnd w:id="77"/>
          </w:p>
        </w:tc>
        <w:tc>
          <w:tcPr>
            <w:tcW w:w="2345" w:type="dxa"/>
          </w:tcPr>
          <w:p w14:paraId="3DEFE2EA" w14:textId="12FDA935" w:rsidR="006C2D4D" w:rsidRPr="00D26514" w:rsidRDefault="006C2D4D" w:rsidP="00EA3BCB">
            <w:pPr>
              <w:pStyle w:val="TableEntry"/>
            </w:pPr>
            <w:r w:rsidRPr="00D26514">
              <w:t>R</w:t>
            </w:r>
          </w:p>
        </w:tc>
        <w:tc>
          <w:tcPr>
            <w:tcW w:w="2341" w:type="dxa"/>
          </w:tcPr>
          <w:p w14:paraId="36E1060C" w14:textId="4A2F7365" w:rsidR="006C2D4D" w:rsidRPr="00D26514" w:rsidRDefault="005C4F83" w:rsidP="00EA3BCB">
            <w:pPr>
              <w:pStyle w:val="TableEntry"/>
            </w:pPr>
            <w:r w:rsidRPr="00376959">
              <w:t>PCC TF-3: 6.3.</w:t>
            </w:r>
            <w:proofErr w:type="gramStart"/>
            <w:r w:rsidRPr="00376959">
              <w:t>1.D</w:t>
            </w:r>
            <w:proofErr w:type="gramEnd"/>
          </w:p>
        </w:tc>
      </w:tr>
      <w:tr w:rsidR="006C2D4D" w:rsidRPr="00D26514" w14:paraId="6B5F8AD7" w14:textId="77777777" w:rsidTr="001E1A72">
        <w:trPr>
          <w:cantSplit/>
        </w:trPr>
        <w:tc>
          <w:tcPr>
            <w:tcW w:w="2330" w:type="dxa"/>
            <w:tcBorders>
              <w:top w:val="single" w:sz="4" w:space="0" w:color="auto"/>
              <w:left w:val="single" w:sz="4" w:space="0" w:color="auto"/>
              <w:bottom w:val="single" w:sz="4" w:space="0" w:color="auto"/>
              <w:right w:val="single" w:sz="4" w:space="0" w:color="auto"/>
            </w:tcBorders>
          </w:tcPr>
          <w:p w14:paraId="30003059" w14:textId="0043CCE0" w:rsidR="006C2D4D" w:rsidRPr="00D26514" w:rsidRDefault="006C2D4D" w:rsidP="00EA3BCB">
            <w:pPr>
              <w:pStyle w:val="TableEntry"/>
            </w:pPr>
            <w:r w:rsidRPr="00D26514">
              <w:t>Content Consumer</w:t>
            </w:r>
          </w:p>
        </w:tc>
        <w:tc>
          <w:tcPr>
            <w:tcW w:w="2334" w:type="dxa"/>
            <w:tcBorders>
              <w:left w:val="single" w:sz="4" w:space="0" w:color="auto"/>
            </w:tcBorders>
          </w:tcPr>
          <w:p w14:paraId="124B8893" w14:textId="3A6BCF40" w:rsidR="006C2D4D" w:rsidRPr="00D26514" w:rsidRDefault="006C2D4D" w:rsidP="00EA3BCB">
            <w:pPr>
              <w:pStyle w:val="TableEntry"/>
            </w:pPr>
            <w:r w:rsidRPr="00D26514">
              <w:t>Content Module 1 Name and Template ID</w:t>
            </w:r>
          </w:p>
        </w:tc>
        <w:tc>
          <w:tcPr>
            <w:tcW w:w="2345" w:type="dxa"/>
          </w:tcPr>
          <w:p w14:paraId="76C31DE4" w14:textId="1CCC31D3" w:rsidR="006C2D4D" w:rsidRPr="00D26514" w:rsidRDefault="006C2D4D" w:rsidP="00EA3BCB">
            <w:pPr>
              <w:pStyle w:val="TableEntry"/>
            </w:pPr>
            <w:r w:rsidRPr="00D26514">
              <w:t xml:space="preserve">O </w:t>
            </w:r>
          </w:p>
        </w:tc>
        <w:tc>
          <w:tcPr>
            <w:tcW w:w="2341" w:type="dxa"/>
          </w:tcPr>
          <w:p w14:paraId="365EBC03" w14:textId="41FD9350" w:rsidR="006C2D4D" w:rsidRPr="00D26514" w:rsidRDefault="005C4F83" w:rsidP="00EA3BCB">
            <w:pPr>
              <w:pStyle w:val="TableEntry"/>
            </w:pPr>
            <w:r w:rsidRPr="00376959">
              <w:t>PCC TF-3: 6.3.</w:t>
            </w:r>
            <w:proofErr w:type="gramStart"/>
            <w:r w:rsidRPr="00376959">
              <w:t>1.D</w:t>
            </w:r>
            <w:proofErr w:type="gramEnd"/>
          </w:p>
        </w:tc>
      </w:tr>
    </w:tbl>
    <w:p w14:paraId="0A657752" w14:textId="3C0973C7" w:rsidR="0024039C" w:rsidRPr="007921C2" w:rsidRDefault="00FF4C4E" w:rsidP="007921C2">
      <w:pPr>
        <w:pStyle w:val="Heading3"/>
        <w:numPr>
          <w:ilvl w:val="0"/>
          <w:numId w:val="0"/>
        </w:numPr>
        <w:rPr>
          <w:bCs/>
          <w:noProof w:val="0"/>
        </w:rPr>
      </w:pPr>
      <w:bookmarkStart w:id="78" w:name="_Toc345074652"/>
      <w:bookmarkStart w:id="79" w:name="_Toc500238752"/>
      <w:r w:rsidRPr="00D26514">
        <w:rPr>
          <w:bCs/>
          <w:noProof w:val="0"/>
        </w:rPr>
        <w:lastRenderedPageBreak/>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78"/>
      <w:bookmarkEnd w:id="79"/>
    </w:p>
    <w:p w14:paraId="6C3C1A76" w14:textId="6C213198" w:rsidR="009D7991" w:rsidRPr="00735642" w:rsidRDefault="00735642" w:rsidP="006A4160">
      <w:pPr>
        <w:pStyle w:val="BodyText"/>
      </w:pPr>
      <w:r>
        <w:t>Transactional</w:t>
      </w:r>
      <w:r w:rsidR="002D5B69" w:rsidRPr="00735642">
        <w:t xml:space="preserve"> requirements are documented in </w:t>
      </w:r>
      <w:r w:rsidR="0024039C" w:rsidRPr="00735642">
        <w:t xml:space="preserve">&lt;DOM&gt; TF-2 Transactions. </w:t>
      </w:r>
      <w:r w:rsidR="002D5B69" w:rsidRPr="00735642">
        <w:t>This section documents any additional requirements on profile’s actors.</w:t>
      </w:r>
    </w:p>
    <w:p w14:paraId="01063B14" w14:textId="77777777" w:rsidR="007921C2" w:rsidRPr="00735642" w:rsidRDefault="007921C2" w:rsidP="0024039C">
      <w:pPr>
        <w:pStyle w:val="BodyText"/>
      </w:pPr>
    </w:p>
    <w:p w14:paraId="23B32053" w14:textId="2C267295" w:rsidR="009D7991" w:rsidRPr="00D26514" w:rsidRDefault="00735642" w:rsidP="0024039C">
      <w:pPr>
        <w:pStyle w:val="BodyText"/>
      </w:pPr>
      <w:r>
        <w:t>Content module</w:t>
      </w:r>
      <w:r w:rsidR="0024039C" w:rsidRPr="00735642">
        <w:t xml:space="preserve"> requirements are documented in &lt;DOM&gt; TF-3 T Content Modules. This section documents any additional requirements on profile’s actors.</w:t>
      </w:r>
    </w:p>
    <w:p w14:paraId="2A5B0CB1" w14:textId="67E42330" w:rsidR="009D0CDF" w:rsidRPr="00D26514" w:rsidRDefault="009D0CDF" w:rsidP="009D0CDF">
      <w:pPr>
        <w:pStyle w:val="Heading4"/>
        <w:numPr>
          <w:ilvl w:val="0"/>
          <w:numId w:val="0"/>
        </w:numPr>
        <w:rPr>
          <w:noProof w:val="0"/>
        </w:rPr>
      </w:pPr>
      <w:bookmarkStart w:id="80" w:name="_Toc345074653"/>
      <w:bookmarkStart w:id="81" w:name="_Toc500238753"/>
      <w:r w:rsidRPr="00D26514">
        <w:rPr>
          <w:noProof w:val="0"/>
        </w:rPr>
        <w:t xml:space="preserve">X.1.1.1 </w:t>
      </w:r>
      <w:bookmarkEnd w:id="80"/>
      <w:bookmarkEnd w:id="81"/>
      <w:r w:rsidR="003E0A55" w:rsidRPr="00376959">
        <w:rPr>
          <w:noProof w:val="0"/>
        </w:rPr>
        <w:t>Content Creator</w:t>
      </w:r>
    </w:p>
    <w:p w14:paraId="1402E9CE" w14:textId="60419DE9" w:rsidR="00B612EC" w:rsidRDefault="003E0A55" w:rsidP="003E0A55">
      <w:pPr>
        <w:pStyle w:val="BodyText"/>
        <w:rPr>
          <w:highlight w:val="yellow"/>
        </w:rPr>
      </w:pPr>
      <w:r w:rsidRPr="00376959">
        <w:t xml:space="preserve">The Content Creator shall be responsible for the creation of content and transmission of a </w:t>
      </w:r>
      <w:r w:rsidR="00E12377">
        <w:t>PCS</w:t>
      </w:r>
      <w:r w:rsidRPr="00376959">
        <w:t xml:space="preserve"> document to a Content Consumer. </w:t>
      </w:r>
    </w:p>
    <w:p w14:paraId="147BBBA6" w14:textId="7238E9E9" w:rsidR="005C2D79" w:rsidRDefault="00B612EC" w:rsidP="003E0A55">
      <w:pPr>
        <w:pStyle w:val="BodyText"/>
      </w:pPr>
      <w:r w:rsidRPr="00A0506B">
        <w:t xml:space="preserve">The </w:t>
      </w:r>
      <w:r w:rsidR="00E12377">
        <w:t>PCS</w:t>
      </w:r>
      <w:r>
        <w:t xml:space="preserve"> Content Creator creates the document that summarizes the emergency transport encounter that conta</w:t>
      </w:r>
      <w:r w:rsidR="009A5DEE">
        <w:t xml:space="preserve">ins the data elements in the </w:t>
      </w:r>
      <w:commentRangeStart w:id="82"/>
      <w:r w:rsidR="009A5DEE" w:rsidRPr="009A5DEE">
        <w:rPr>
          <w:highlight w:val="yellow"/>
        </w:rPr>
        <w:t>appendix</w:t>
      </w:r>
      <w:commentRangeEnd w:id="82"/>
      <w:r w:rsidR="009A5DEE">
        <w:rPr>
          <w:rStyle w:val="CommentReference"/>
        </w:rPr>
        <w:commentReference w:id="82"/>
      </w:r>
      <w:r w:rsidR="009A5DEE" w:rsidRPr="009A5DEE">
        <w:rPr>
          <w:highlight w:val="yellow"/>
        </w:rPr>
        <w:t>….</w:t>
      </w:r>
      <w:r w:rsidR="009A5DEE">
        <w:t xml:space="preserve"> </w:t>
      </w:r>
    </w:p>
    <w:p w14:paraId="6C357AE7" w14:textId="7FD78A5A" w:rsidR="00503AE1" w:rsidRDefault="00503AE1" w:rsidP="0038429E">
      <w:pPr>
        <w:pStyle w:val="Heading4"/>
        <w:numPr>
          <w:ilvl w:val="0"/>
          <w:numId w:val="0"/>
        </w:numPr>
        <w:rPr>
          <w:noProof w:val="0"/>
        </w:rPr>
      </w:pPr>
      <w:bookmarkStart w:id="83" w:name="_Toc345074654"/>
      <w:bookmarkStart w:id="84" w:name="_Toc500238754"/>
      <w:r w:rsidRPr="00D26514">
        <w:rPr>
          <w:noProof w:val="0"/>
        </w:rPr>
        <w:t xml:space="preserve">X.1.1.2 </w:t>
      </w:r>
      <w:bookmarkEnd w:id="83"/>
      <w:bookmarkEnd w:id="84"/>
      <w:r w:rsidR="003E0A55" w:rsidRPr="00376959">
        <w:rPr>
          <w:noProof w:val="0"/>
        </w:rPr>
        <w:t>Content Consumer</w:t>
      </w:r>
    </w:p>
    <w:p w14:paraId="515CBF12" w14:textId="3F04B2AD" w:rsidR="001271C8" w:rsidRPr="000549C6" w:rsidRDefault="001271C8" w:rsidP="001271C8">
      <w:pPr>
        <w:pStyle w:val="BodyText"/>
      </w:pPr>
      <w:r w:rsidRPr="00376959">
        <w:t xml:space="preserve">A Content Consumer is responsible for viewing, importing, or other processing options for </w:t>
      </w:r>
      <w:r w:rsidR="00E12377">
        <w:t>PCS</w:t>
      </w:r>
      <w:r w:rsidRPr="00376959">
        <w:t xml:space="preserve"> content created by a </w:t>
      </w:r>
      <w:r w:rsidR="00E12377">
        <w:t>PCS</w:t>
      </w:r>
      <w:r w:rsidRPr="00376959">
        <w:t xml:space="preserve"> Content Creator. </w:t>
      </w:r>
      <w:r>
        <w:t>This is specified in [PCC-1] document sharing transaction in PCC TF-2.3.1</w:t>
      </w:r>
    </w:p>
    <w:p w14:paraId="0CE9EAF8" w14:textId="30064B05" w:rsidR="003E0A55" w:rsidRDefault="003E0A55" w:rsidP="003E0A55">
      <w:pPr>
        <w:pStyle w:val="Heading4"/>
        <w:numPr>
          <w:ilvl w:val="0"/>
          <w:numId w:val="0"/>
        </w:numPr>
        <w:rPr>
          <w:rFonts w:eastAsia="Arial"/>
          <w:noProof w:val="0"/>
        </w:rPr>
      </w:pPr>
      <w:r w:rsidRPr="00D26514">
        <w:rPr>
          <w:noProof w:val="0"/>
        </w:rPr>
        <w:t>X.1.1.</w:t>
      </w:r>
      <w:r>
        <w:rPr>
          <w:noProof w:val="0"/>
        </w:rPr>
        <w:t>3</w:t>
      </w:r>
      <w:r w:rsidRPr="00D26514">
        <w:rPr>
          <w:noProof w:val="0"/>
        </w:rPr>
        <w:t xml:space="preserve"> </w:t>
      </w:r>
      <w:r w:rsidRPr="00376959">
        <w:rPr>
          <w:rFonts w:eastAsia="Arial"/>
          <w:noProof w:val="0"/>
        </w:rPr>
        <w:t>Data Consumer</w:t>
      </w:r>
    </w:p>
    <w:p w14:paraId="58F0B753" w14:textId="73984249" w:rsidR="001271C8" w:rsidRPr="00D6199D" w:rsidRDefault="001271C8" w:rsidP="001271C8">
      <w:pPr>
        <w:pStyle w:val="BodyText"/>
      </w:pPr>
      <w:r w:rsidRPr="00376959">
        <w:t xml:space="preserve">The Data Consumer is responsible for </w:t>
      </w:r>
      <w:r w:rsidR="00164105">
        <w:t>receiving content provided</w:t>
      </w:r>
      <w:r w:rsidRPr="00376959">
        <w:t xml:space="preserve"> by the Data </w:t>
      </w:r>
      <w:r>
        <w:t>Creator</w:t>
      </w:r>
      <w:r w:rsidRPr="00376959">
        <w:t>.</w:t>
      </w:r>
      <w:r>
        <w:t xml:space="preserve"> </w:t>
      </w:r>
    </w:p>
    <w:p w14:paraId="6F3DBA1B" w14:textId="08DBE26B" w:rsidR="003E0A55" w:rsidRPr="00D26514" w:rsidRDefault="003E0A55" w:rsidP="003E0A55">
      <w:pPr>
        <w:pStyle w:val="Heading4"/>
        <w:numPr>
          <w:ilvl w:val="0"/>
          <w:numId w:val="0"/>
        </w:numPr>
        <w:rPr>
          <w:noProof w:val="0"/>
        </w:rPr>
      </w:pPr>
      <w:r w:rsidRPr="00D26514">
        <w:rPr>
          <w:noProof w:val="0"/>
        </w:rPr>
        <w:t>X.1.1.</w:t>
      </w:r>
      <w:r>
        <w:rPr>
          <w:noProof w:val="0"/>
        </w:rPr>
        <w:t>4</w:t>
      </w:r>
      <w:r w:rsidRPr="00D26514">
        <w:rPr>
          <w:noProof w:val="0"/>
        </w:rPr>
        <w:t xml:space="preserve"> </w:t>
      </w:r>
      <w:r w:rsidR="007149C5" w:rsidRPr="007149C5">
        <w:rPr>
          <w:rFonts w:eastAsia="Arial"/>
          <w:noProof w:val="0"/>
        </w:rPr>
        <w:t xml:space="preserve">Data Sender </w:t>
      </w:r>
    </w:p>
    <w:p w14:paraId="36752014" w14:textId="7656C8AA" w:rsidR="001271C8" w:rsidRDefault="001271C8" w:rsidP="0013003F">
      <w:pPr>
        <w:pStyle w:val="BodyText"/>
        <w:rPr>
          <w:highlight w:val="yellow"/>
        </w:rPr>
      </w:pPr>
      <w:r w:rsidRPr="00376959">
        <w:t>The</w:t>
      </w:r>
      <w:r>
        <w:t xml:space="preserve"> Transport Data </w:t>
      </w:r>
      <w:r w:rsidRPr="00376959">
        <w:t xml:space="preserve">Creator shall be responsible for the creation of content and transmission of a </w:t>
      </w:r>
      <w:r w:rsidR="00E12377">
        <w:t>PCS</w:t>
      </w:r>
      <w:r w:rsidRPr="00376959">
        <w:t xml:space="preserve"> document to a</w:t>
      </w:r>
      <w:r>
        <w:t xml:space="preserve"> Transport Data </w:t>
      </w:r>
      <w:r w:rsidRPr="00376959">
        <w:t xml:space="preserve">Consumer. </w:t>
      </w:r>
    </w:p>
    <w:p w14:paraId="4B0CEC61" w14:textId="25CEFD2C" w:rsidR="00B612EC" w:rsidRPr="0071609B" w:rsidRDefault="001271C8" w:rsidP="003E0A55">
      <w:pPr>
        <w:pStyle w:val="BodyText"/>
      </w:pPr>
      <w:r w:rsidRPr="005C2D79">
        <w:t xml:space="preserve">The </w:t>
      </w:r>
      <w:r w:rsidR="00E12377">
        <w:t>PCS</w:t>
      </w:r>
      <w:r>
        <w:t xml:space="preserve"> Transport Data Creator creates the document that summarizes the emergency transport encou</w:t>
      </w:r>
      <w:r w:rsidR="009A5DEE">
        <w:t>nter that contains the</w:t>
      </w:r>
      <w:r>
        <w:t xml:space="preserve"> data elements</w:t>
      </w:r>
      <w:r w:rsidR="009A5DEE" w:rsidRPr="009A5DEE">
        <w:t xml:space="preserve"> </w:t>
      </w:r>
      <w:r w:rsidR="009A5DEE">
        <w:t xml:space="preserve">the </w:t>
      </w:r>
      <w:commentRangeStart w:id="85"/>
      <w:r w:rsidR="009A5DEE" w:rsidRPr="009A5DEE">
        <w:rPr>
          <w:highlight w:val="yellow"/>
        </w:rPr>
        <w:t>appendix</w:t>
      </w:r>
      <w:commentRangeEnd w:id="85"/>
      <w:r w:rsidR="009A5DEE">
        <w:rPr>
          <w:rStyle w:val="CommentReference"/>
        </w:rPr>
        <w:commentReference w:id="85"/>
      </w:r>
      <w:r w:rsidR="009A5DEE" w:rsidRPr="009A5DEE">
        <w:rPr>
          <w:highlight w:val="yellow"/>
        </w:rPr>
        <w:t>….</w:t>
      </w:r>
    </w:p>
    <w:p w14:paraId="5AB8E0E9" w14:textId="2D86E3F6" w:rsidR="00CF283F" w:rsidRPr="00D26514" w:rsidRDefault="00CF283F" w:rsidP="00303E20">
      <w:pPr>
        <w:pStyle w:val="Heading2"/>
        <w:numPr>
          <w:ilvl w:val="0"/>
          <w:numId w:val="0"/>
        </w:numPr>
        <w:rPr>
          <w:noProof w:val="0"/>
        </w:rPr>
      </w:pPr>
      <w:bookmarkStart w:id="86" w:name="_Toc345074655"/>
      <w:bookmarkStart w:id="87" w:name="_Toc500238755"/>
      <w:r w:rsidRPr="00D26514">
        <w:rPr>
          <w:noProof w:val="0"/>
        </w:rPr>
        <w:t xml:space="preserve">X.2 </w:t>
      </w:r>
      <w:r w:rsidR="00E12377">
        <w:rPr>
          <w:noProof w:val="0"/>
        </w:rPr>
        <w:t>PCS</w:t>
      </w:r>
      <w:r w:rsidR="00104BE6" w:rsidRPr="00D26514">
        <w:rPr>
          <w:noProof w:val="0"/>
        </w:rPr>
        <w:t xml:space="preserve"> Actor</w:t>
      </w:r>
      <w:r w:rsidRPr="00D26514">
        <w:rPr>
          <w:noProof w:val="0"/>
        </w:rPr>
        <w:t xml:space="preserve"> Options</w:t>
      </w:r>
      <w:bookmarkEnd w:id="86"/>
      <w:bookmarkEnd w:id="87"/>
    </w:p>
    <w:p w14:paraId="2DA54D84" w14:textId="77777777" w:rsidR="0028186F" w:rsidRPr="00D26514" w:rsidRDefault="0028186F" w:rsidP="0028186F">
      <w:pPr>
        <w:pStyle w:val="BodyText"/>
      </w:pPr>
      <w:r w:rsidRPr="00EA3BCB">
        <w:rPr>
          <w:b/>
        </w:rPr>
        <w:t>Options tha</w:t>
      </w:r>
      <w:r w:rsidRPr="00D26514">
        <w:t>t may be selected for each actor in this profile, if any, are listed in the Table X.2-1. Dependencies between options, when applicable, are specified in notes.</w:t>
      </w:r>
    </w:p>
    <w:p w14:paraId="0DB79531" w14:textId="608B1154" w:rsidR="006514EA" w:rsidRPr="00D26514" w:rsidRDefault="007F5664" w:rsidP="00EA3BCB">
      <w:pPr>
        <w:pStyle w:val="TableTitle"/>
      </w:pPr>
      <w:r w:rsidRPr="00D26514">
        <w:t xml:space="preserve">Table X.2-1: </w:t>
      </w:r>
      <w:r w:rsidR="00110774">
        <w:t>Paramedicine Care Summary</w:t>
      </w:r>
      <w:r w:rsidRPr="00D26514">
        <w:t xml:space="preserve"> – Actors and Options</w:t>
      </w:r>
    </w:p>
    <w:tbl>
      <w:tblPr>
        <w:tblStyle w:val="TableGrid"/>
        <w:tblW w:w="0" w:type="auto"/>
        <w:tblLook w:val="04A0" w:firstRow="1" w:lastRow="0" w:firstColumn="1" w:lastColumn="0" w:noHBand="0" w:noVBand="1"/>
      </w:tblPr>
      <w:tblGrid>
        <w:gridCol w:w="3109"/>
        <w:gridCol w:w="3123"/>
        <w:gridCol w:w="3118"/>
      </w:tblGrid>
      <w:tr w:rsidR="00FD49A2" w:rsidRPr="00D26514" w14:paraId="63167F40" w14:textId="77777777" w:rsidTr="00610811">
        <w:trPr>
          <w:cantSplit/>
          <w:tblHeader/>
        </w:trPr>
        <w:tc>
          <w:tcPr>
            <w:tcW w:w="3109"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3"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1609B" w:rsidRPr="00D26514" w14:paraId="7BCA77B7" w14:textId="77777777" w:rsidTr="00610811">
        <w:trPr>
          <w:cantSplit/>
        </w:trPr>
        <w:tc>
          <w:tcPr>
            <w:tcW w:w="3109" w:type="dxa"/>
            <w:vMerge w:val="restart"/>
          </w:tcPr>
          <w:p w14:paraId="711C93F0" w14:textId="0B06620D" w:rsidR="0071609B" w:rsidRPr="00C943B2" w:rsidRDefault="0071609B" w:rsidP="00C943B2">
            <w:pPr>
              <w:pStyle w:val="TableEntry"/>
            </w:pPr>
            <w:r w:rsidRPr="00C943B2">
              <w:t>Transport Data Consumer</w:t>
            </w:r>
          </w:p>
        </w:tc>
        <w:tc>
          <w:tcPr>
            <w:tcW w:w="3123" w:type="dxa"/>
          </w:tcPr>
          <w:p w14:paraId="70644849" w14:textId="4FA8B634" w:rsidR="0071609B" w:rsidRPr="00D26514" w:rsidRDefault="0071609B" w:rsidP="00C943B2">
            <w:pPr>
              <w:pStyle w:val="TableEntry"/>
            </w:pPr>
            <w:r>
              <w:t>Quality Data Import Option</w:t>
            </w:r>
          </w:p>
        </w:tc>
        <w:tc>
          <w:tcPr>
            <w:tcW w:w="3118" w:type="dxa"/>
          </w:tcPr>
          <w:p w14:paraId="5235FA26" w14:textId="45B802BF" w:rsidR="0071609B" w:rsidRPr="00D26514" w:rsidRDefault="0071609B" w:rsidP="00C943B2">
            <w:pPr>
              <w:pStyle w:val="TableEntry"/>
            </w:pPr>
            <w:r>
              <w:t>PCS</w:t>
            </w:r>
            <w:r w:rsidRPr="00D26514">
              <w:t xml:space="preserve"> X.2.1</w:t>
            </w:r>
            <w:r>
              <w:t xml:space="preserve"> </w:t>
            </w:r>
          </w:p>
        </w:tc>
      </w:tr>
      <w:tr w:rsidR="0071609B" w:rsidRPr="00D26514" w14:paraId="63DC7CCA" w14:textId="77777777" w:rsidTr="00610811">
        <w:trPr>
          <w:cantSplit/>
        </w:trPr>
        <w:tc>
          <w:tcPr>
            <w:tcW w:w="3109" w:type="dxa"/>
            <w:vMerge/>
          </w:tcPr>
          <w:p w14:paraId="6E48720B" w14:textId="77777777" w:rsidR="0071609B" w:rsidRPr="00C943B2" w:rsidRDefault="0071609B" w:rsidP="00C943B2">
            <w:pPr>
              <w:pStyle w:val="TableEntry"/>
            </w:pPr>
          </w:p>
        </w:tc>
        <w:tc>
          <w:tcPr>
            <w:tcW w:w="3123" w:type="dxa"/>
          </w:tcPr>
          <w:p w14:paraId="6C4BFF1D" w14:textId="474DF18B" w:rsidR="0071609B" w:rsidRPr="00376959" w:rsidRDefault="0071609B" w:rsidP="00C943B2">
            <w:pPr>
              <w:pStyle w:val="TableEntry"/>
            </w:pPr>
            <w:r>
              <w:t>Trauma Data Import Option</w:t>
            </w:r>
          </w:p>
        </w:tc>
        <w:tc>
          <w:tcPr>
            <w:tcW w:w="3118" w:type="dxa"/>
          </w:tcPr>
          <w:p w14:paraId="3A86E3C3" w14:textId="33D1239C" w:rsidR="0071609B" w:rsidRPr="00D26514" w:rsidRDefault="0071609B" w:rsidP="00C943B2">
            <w:pPr>
              <w:pStyle w:val="TableEntry"/>
            </w:pPr>
            <w:r>
              <w:t>PCS</w:t>
            </w:r>
            <w:r w:rsidRPr="00D26514">
              <w:t xml:space="preserve"> X.2.</w:t>
            </w:r>
            <w:r>
              <w:t>2</w:t>
            </w:r>
          </w:p>
        </w:tc>
      </w:tr>
      <w:tr w:rsidR="00C943B2" w:rsidRPr="00D26514" w14:paraId="7A89BDBE" w14:textId="77777777" w:rsidTr="00610811">
        <w:trPr>
          <w:cantSplit/>
        </w:trPr>
        <w:tc>
          <w:tcPr>
            <w:tcW w:w="3109" w:type="dxa"/>
          </w:tcPr>
          <w:p w14:paraId="215FA79C" w14:textId="3B1D9BB7" w:rsidR="00C943B2" w:rsidRPr="00C943B2" w:rsidRDefault="00C943B2" w:rsidP="00C943B2">
            <w:pPr>
              <w:pStyle w:val="TableEntry"/>
            </w:pPr>
            <w:r w:rsidRPr="00C943B2">
              <w:t xml:space="preserve">Transport Data Creator </w:t>
            </w:r>
          </w:p>
        </w:tc>
        <w:tc>
          <w:tcPr>
            <w:tcW w:w="3123" w:type="dxa"/>
          </w:tcPr>
          <w:p w14:paraId="6DADD686" w14:textId="52E4FDB6" w:rsidR="00C943B2" w:rsidRPr="00D26514" w:rsidRDefault="00C943B2" w:rsidP="00C943B2">
            <w:pPr>
              <w:pStyle w:val="TableEntry"/>
            </w:pPr>
            <w:r w:rsidRPr="00D26514">
              <w:t xml:space="preserve">No options defined </w:t>
            </w:r>
          </w:p>
        </w:tc>
        <w:tc>
          <w:tcPr>
            <w:tcW w:w="3118" w:type="dxa"/>
          </w:tcPr>
          <w:p w14:paraId="410BBE21" w14:textId="35E6068F" w:rsidR="00C943B2" w:rsidRPr="00D26514" w:rsidRDefault="00C943B2" w:rsidP="00C943B2">
            <w:pPr>
              <w:pStyle w:val="TableEntry"/>
            </w:pPr>
            <w:r w:rsidRPr="00D26514">
              <w:t>--</w:t>
            </w:r>
          </w:p>
        </w:tc>
      </w:tr>
      <w:tr w:rsidR="00C943B2" w:rsidRPr="00D26514" w14:paraId="0EF045AB" w14:textId="77777777" w:rsidTr="00610811">
        <w:trPr>
          <w:cantSplit/>
        </w:trPr>
        <w:tc>
          <w:tcPr>
            <w:tcW w:w="3109" w:type="dxa"/>
          </w:tcPr>
          <w:p w14:paraId="1141265A" w14:textId="62F8409E" w:rsidR="00C943B2" w:rsidRPr="00C943B2" w:rsidRDefault="00C943B2" w:rsidP="00C943B2">
            <w:pPr>
              <w:pStyle w:val="TableEntry"/>
            </w:pPr>
            <w:r w:rsidRPr="00C943B2">
              <w:t>Content Creator</w:t>
            </w:r>
          </w:p>
        </w:tc>
        <w:tc>
          <w:tcPr>
            <w:tcW w:w="3123" w:type="dxa"/>
          </w:tcPr>
          <w:p w14:paraId="0B68F5C8" w14:textId="3DB93FEE" w:rsidR="00C943B2" w:rsidRPr="00D26514" w:rsidRDefault="00C943B2" w:rsidP="00C943B2">
            <w:pPr>
              <w:pStyle w:val="TableEntry"/>
            </w:pPr>
            <w:r w:rsidRPr="00D26514">
              <w:t>No options defined</w:t>
            </w:r>
          </w:p>
        </w:tc>
        <w:tc>
          <w:tcPr>
            <w:tcW w:w="3118" w:type="dxa"/>
          </w:tcPr>
          <w:p w14:paraId="54A9BE24" w14:textId="74563F7E" w:rsidR="00C943B2" w:rsidRPr="00D26514" w:rsidRDefault="00C943B2" w:rsidP="00C943B2">
            <w:pPr>
              <w:pStyle w:val="TableEntry"/>
            </w:pPr>
            <w:r w:rsidRPr="00D26514">
              <w:t>--</w:t>
            </w:r>
          </w:p>
        </w:tc>
      </w:tr>
      <w:tr w:rsidR="00C943B2" w:rsidRPr="00D26514" w14:paraId="6BA33E10" w14:textId="77777777" w:rsidTr="00610811">
        <w:trPr>
          <w:cantSplit/>
        </w:trPr>
        <w:tc>
          <w:tcPr>
            <w:tcW w:w="3109" w:type="dxa"/>
            <w:tcBorders>
              <w:top w:val="single" w:sz="4" w:space="0" w:color="auto"/>
              <w:left w:val="single" w:sz="4" w:space="0" w:color="auto"/>
              <w:bottom w:val="nil"/>
              <w:right w:val="single" w:sz="4" w:space="0" w:color="auto"/>
            </w:tcBorders>
          </w:tcPr>
          <w:p w14:paraId="7B20F3A0" w14:textId="2BFF10F0" w:rsidR="00C943B2" w:rsidRPr="00C943B2" w:rsidRDefault="00C943B2" w:rsidP="00C943B2">
            <w:pPr>
              <w:pStyle w:val="TableEntry"/>
            </w:pPr>
            <w:r w:rsidRPr="00C943B2">
              <w:t>Content Consumer</w:t>
            </w:r>
          </w:p>
        </w:tc>
        <w:tc>
          <w:tcPr>
            <w:tcW w:w="3123" w:type="dxa"/>
            <w:tcBorders>
              <w:left w:val="single" w:sz="4" w:space="0" w:color="auto"/>
            </w:tcBorders>
          </w:tcPr>
          <w:p w14:paraId="3A2F34BD" w14:textId="6C6B6B6D" w:rsidR="00C943B2" w:rsidRPr="00D26514" w:rsidRDefault="00C943B2" w:rsidP="00C943B2">
            <w:pPr>
              <w:pStyle w:val="TableEntry"/>
            </w:pPr>
            <w:r w:rsidRPr="00D26514">
              <w:t>View Option</w:t>
            </w:r>
          </w:p>
        </w:tc>
        <w:tc>
          <w:tcPr>
            <w:tcW w:w="3118" w:type="dxa"/>
          </w:tcPr>
          <w:p w14:paraId="40071AFD" w14:textId="0C4A305E" w:rsidR="00C943B2" w:rsidRPr="00D26514" w:rsidRDefault="00C943B2" w:rsidP="00C943B2">
            <w:pPr>
              <w:pStyle w:val="TableEntry"/>
            </w:pPr>
            <w:r w:rsidRPr="00D26514">
              <w:t>PCC TF-2: 3.1.1</w:t>
            </w:r>
          </w:p>
        </w:tc>
      </w:tr>
      <w:tr w:rsidR="00C943B2" w:rsidRPr="00D26514" w14:paraId="113A1C2C" w14:textId="77777777" w:rsidTr="00610811">
        <w:trPr>
          <w:cantSplit/>
        </w:trPr>
        <w:tc>
          <w:tcPr>
            <w:tcW w:w="3109" w:type="dxa"/>
            <w:tcBorders>
              <w:top w:val="nil"/>
              <w:left w:val="single" w:sz="4" w:space="0" w:color="auto"/>
              <w:bottom w:val="nil"/>
              <w:right w:val="single" w:sz="4" w:space="0" w:color="auto"/>
            </w:tcBorders>
          </w:tcPr>
          <w:p w14:paraId="7090EA10" w14:textId="77777777" w:rsidR="00C943B2" w:rsidRPr="00D26514" w:rsidRDefault="00C943B2" w:rsidP="00C943B2">
            <w:pPr>
              <w:pStyle w:val="TableEntry"/>
            </w:pPr>
          </w:p>
        </w:tc>
        <w:tc>
          <w:tcPr>
            <w:tcW w:w="3123" w:type="dxa"/>
            <w:tcBorders>
              <w:left w:val="single" w:sz="4" w:space="0" w:color="auto"/>
            </w:tcBorders>
          </w:tcPr>
          <w:p w14:paraId="02706A91" w14:textId="298C904A" w:rsidR="00C943B2" w:rsidRPr="00D26514" w:rsidRDefault="00C943B2" w:rsidP="00C943B2">
            <w:pPr>
              <w:pStyle w:val="TableEntry"/>
            </w:pPr>
            <w:r w:rsidRPr="00D26514">
              <w:t>Document Import Option</w:t>
            </w:r>
          </w:p>
        </w:tc>
        <w:tc>
          <w:tcPr>
            <w:tcW w:w="3118" w:type="dxa"/>
          </w:tcPr>
          <w:p w14:paraId="2DB4EECE" w14:textId="152E320F" w:rsidR="00C943B2" w:rsidRPr="00D26514" w:rsidRDefault="00C943B2" w:rsidP="00C943B2">
            <w:pPr>
              <w:pStyle w:val="TableEntry"/>
            </w:pPr>
            <w:r w:rsidRPr="00D26514">
              <w:t>PCC TF-2: 3.1.2</w:t>
            </w:r>
          </w:p>
        </w:tc>
      </w:tr>
      <w:tr w:rsidR="00C943B2" w:rsidRPr="00D26514" w14:paraId="38AFF6F5" w14:textId="77777777" w:rsidTr="00610811">
        <w:trPr>
          <w:cantSplit/>
        </w:trPr>
        <w:tc>
          <w:tcPr>
            <w:tcW w:w="3109" w:type="dxa"/>
            <w:tcBorders>
              <w:top w:val="nil"/>
              <w:left w:val="single" w:sz="4" w:space="0" w:color="auto"/>
              <w:bottom w:val="nil"/>
              <w:right w:val="single" w:sz="4" w:space="0" w:color="auto"/>
            </w:tcBorders>
          </w:tcPr>
          <w:p w14:paraId="788CED43" w14:textId="77777777" w:rsidR="00C943B2" w:rsidRPr="00D26514" w:rsidRDefault="00C943B2" w:rsidP="00C943B2">
            <w:pPr>
              <w:pStyle w:val="TableEntry"/>
            </w:pPr>
          </w:p>
        </w:tc>
        <w:tc>
          <w:tcPr>
            <w:tcW w:w="3123" w:type="dxa"/>
            <w:tcBorders>
              <w:left w:val="single" w:sz="4" w:space="0" w:color="auto"/>
            </w:tcBorders>
          </w:tcPr>
          <w:p w14:paraId="517717ED" w14:textId="60E67850" w:rsidR="00C943B2" w:rsidRPr="00D26514" w:rsidRDefault="00C943B2" w:rsidP="00C943B2">
            <w:pPr>
              <w:pStyle w:val="TableEntry"/>
            </w:pPr>
            <w:r w:rsidRPr="00D26514">
              <w:t>Section Import Option</w:t>
            </w:r>
          </w:p>
        </w:tc>
        <w:tc>
          <w:tcPr>
            <w:tcW w:w="3118" w:type="dxa"/>
          </w:tcPr>
          <w:p w14:paraId="60DDD136" w14:textId="28432DDC" w:rsidR="00C943B2" w:rsidRPr="00D26514" w:rsidRDefault="00C943B2" w:rsidP="00C943B2">
            <w:pPr>
              <w:pStyle w:val="TableEntry"/>
            </w:pPr>
            <w:r w:rsidRPr="00D26514">
              <w:t>PCC TF-2: 3.1.3</w:t>
            </w:r>
          </w:p>
        </w:tc>
      </w:tr>
      <w:tr w:rsidR="00C943B2" w:rsidRPr="00D26514" w14:paraId="0D1346EB" w14:textId="77777777" w:rsidTr="00A8772E">
        <w:trPr>
          <w:cantSplit/>
        </w:trPr>
        <w:tc>
          <w:tcPr>
            <w:tcW w:w="3109" w:type="dxa"/>
            <w:tcBorders>
              <w:top w:val="nil"/>
              <w:left w:val="single" w:sz="4" w:space="0" w:color="auto"/>
              <w:bottom w:val="nil"/>
              <w:right w:val="single" w:sz="4" w:space="0" w:color="auto"/>
            </w:tcBorders>
          </w:tcPr>
          <w:p w14:paraId="7D578B76" w14:textId="77777777" w:rsidR="00C943B2" w:rsidRPr="00D26514" w:rsidRDefault="00C943B2" w:rsidP="00C943B2">
            <w:pPr>
              <w:pStyle w:val="TableEntry"/>
            </w:pPr>
          </w:p>
        </w:tc>
        <w:tc>
          <w:tcPr>
            <w:tcW w:w="3123" w:type="dxa"/>
            <w:tcBorders>
              <w:left w:val="single" w:sz="4" w:space="0" w:color="auto"/>
            </w:tcBorders>
          </w:tcPr>
          <w:p w14:paraId="228E3903" w14:textId="02A70E85" w:rsidR="00C943B2" w:rsidRPr="00D26514" w:rsidRDefault="00C943B2" w:rsidP="00C943B2">
            <w:pPr>
              <w:pStyle w:val="TableEntry"/>
            </w:pPr>
            <w:r w:rsidRPr="00D26514">
              <w:t>Discrete Data Import Option</w:t>
            </w:r>
          </w:p>
        </w:tc>
        <w:tc>
          <w:tcPr>
            <w:tcW w:w="3118" w:type="dxa"/>
          </w:tcPr>
          <w:p w14:paraId="452DE767" w14:textId="3443248B" w:rsidR="00C943B2" w:rsidRPr="00D26514" w:rsidRDefault="00C943B2" w:rsidP="00C943B2">
            <w:pPr>
              <w:pStyle w:val="TableEntry"/>
            </w:pPr>
            <w:r w:rsidRPr="00D26514">
              <w:t>PCC TF-2: 3.1.4</w:t>
            </w:r>
          </w:p>
        </w:tc>
      </w:tr>
      <w:tr w:rsidR="00C943B2" w:rsidRPr="00D26514" w14:paraId="569D18F6" w14:textId="77777777" w:rsidTr="00650DE6">
        <w:trPr>
          <w:cantSplit/>
        </w:trPr>
        <w:tc>
          <w:tcPr>
            <w:tcW w:w="3109" w:type="dxa"/>
            <w:tcBorders>
              <w:top w:val="nil"/>
              <w:left w:val="single" w:sz="4" w:space="0" w:color="auto"/>
              <w:bottom w:val="nil"/>
              <w:right w:val="single" w:sz="4" w:space="0" w:color="auto"/>
            </w:tcBorders>
          </w:tcPr>
          <w:p w14:paraId="098FF38A" w14:textId="77777777" w:rsidR="00C943B2" w:rsidRPr="00D26514" w:rsidRDefault="00C943B2" w:rsidP="00C943B2">
            <w:pPr>
              <w:pStyle w:val="TableEntry"/>
            </w:pPr>
          </w:p>
        </w:tc>
        <w:tc>
          <w:tcPr>
            <w:tcW w:w="3123" w:type="dxa"/>
            <w:tcBorders>
              <w:left w:val="single" w:sz="4" w:space="0" w:color="auto"/>
            </w:tcBorders>
          </w:tcPr>
          <w:p w14:paraId="727EBD70" w14:textId="1CB44258" w:rsidR="00C943B2" w:rsidRPr="00D26514" w:rsidRDefault="00C943B2" w:rsidP="00C943B2">
            <w:pPr>
              <w:pStyle w:val="TableEntry"/>
              <w:ind w:left="0"/>
            </w:pPr>
            <w:r>
              <w:t xml:space="preserve"> Quality Data Import Option</w:t>
            </w:r>
          </w:p>
        </w:tc>
        <w:tc>
          <w:tcPr>
            <w:tcW w:w="3118" w:type="dxa"/>
          </w:tcPr>
          <w:p w14:paraId="03365665" w14:textId="07E8E32F" w:rsidR="00C943B2" w:rsidRPr="00D26514" w:rsidRDefault="00E12377" w:rsidP="00C943B2">
            <w:pPr>
              <w:pStyle w:val="TableEntry"/>
            </w:pPr>
            <w:r>
              <w:t>PCS</w:t>
            </w:r>
            <w:r w:rsidR="00C943B2" w:rsidRPr="00D26514">
              <w:t xml:space="preserve"> X.2.1</w:t>
            </w:r>
            <w:r w:rsidR="00C943B2">
              <w:t xml:space="preserve"> </w:t>
            </w:r>
          </w:p>
        </w:tc>
      </w:tr>
      <w:tr w:rsidR="00C943B2" w:rsidRPr="00D26514" w14:paraId="44EEDBC8" w14:textId="77777777" w:rsidTr="00610811">
        <w:trPr>
          <w:cantSplit/>
        </w:trPr>
        <w:tc>
          <w:tcPr>
            <w:tcW w:w="3109" w:type="dxa"/>
            <w:tcBorders>
              <w:top w:val="nil"/>
              <w:left w:val="single" w:sz="4" w:space="0" w:color="auto"/>
              <w:bottom w:val="single" w:sz="4" w:space="0" w:color="auto"/>
              <w:right w:val="single" w:sz="4" w:space="0" w:color="auto"/>
            </w:tcBorders>
          </w:tcPr>
          <w:p w14:paraId="1BD8BAD1" w14:textId="77777777" w:rsidR="00C943B2" w:rsidRPr="00D26514" w:rsidRDefault="00C943B2" w:rsidP="00C943B2">
            <w:pPr>
              <w:pStyle w:val="TableEntry"/>
            </w:pPr>
          </w:p>
        </w:tc>
        <w:tc>
          <w:tcPr>
            <w:tcW w:w="3123" w:type="dxa"/>
            <w:tcBorders>
              <w:left w:val="single" w:sz="4" w:space="0" w:color="auto"/>
            </w:tcBorders>
          </w:tcPr>
          <w:p w14:paraId="6483A257" w14:textId="6E4552F3" w:rsidR="00C943B2" w:rsidRDefault="00C943B2" w:rsidP="00C943B2">
            <w:pPr>
              <w:pStyle w:val="TableEntry"/>
            </w:pPr>
            <w:r>
              <w:t>Trauma Data Import Option</w:t>
            </w:r>
          </w:p>
        </w:tc>
        <w:tc>
          <w:tcPr>
            <w:tcW w:w="3118" w:type="dxa"/>
          </w:tcPr>
          <w:p w14:paraId="28F7C936" w14:textId="61E7B469" w:rsidR="00C943B2" w:rsidRPr="00D26514" w:rsidRDefault="00E12377" w:rsidP="00C943B2">
            <w:pPr>
              <w:pStyle w:val="TableEntry"/>
            </w:pPr>
            <w:r>
              <w:t>PCS</w:t>
            </w:r>
            <w:r w:rsidR="00C943B2" w:rsidRPr="00D26514">
              <w:t xml:space="preserve"> X.2.</w:t>
            </w:r>
            <w:r w:rsidR="00C943B2">
              <w:t>2</w:t>
            </w:r>
          </w:p>
        </w:tc>
      </w:tr>
    </w:tbl>
    <w:p w14:paraId="5777C1DE" w14:textId="2F5F32C3" w:rsidR="00CF283F" w:rsidRPr="00D26514" w:rsidRDefault="00323461" w:rsidP="0097454A">
      <w:pPr>
        <w:pStyle w:val="Heading3"/>
        <w:numPr>
          <w:ilvl w:val="0"/>
          <w:numId w:val="0"/>
        </w:numPr>
        <w:ind w:left="720" w:hanging="720"/>
        <w:rPr>
          <w:noProof w:val="0"/>
        </w:rPr>
      </w:pPr>
      <w:bookmarkStart w:id="88" w:name="_Toc345074656"/>
      <w:bookmarkStart w:id="89" w:name="_Toc500238756"/>
      <w:r w:rsidRPr="00D26514">
        <w:rPr>
          <w:noProof w:val="0"/>
        </w:rPr>
        <w:t xml:space="preserve">X.2.1 </w:t>
      </w:r>
      <w:bookmarkEnd w:id="88"/>
      <w:bookmarkEnd w:id="89"/>
      <w:r w:rsidR="00650DE6">
        <w:rPr>
          <w:noProof w:val="0"/>
        </w:rPr>
        <w:t xml:space="preserve">Quality </w:t>
      </w:r>
      <w:r w:rsidR="00171B02">
        <w:rPr>
          <w:noProof w:val="0"/>
        </w:rPr>
        <w:t>Data Import</w:t>
      </w:r>
      <w:r w:rsidR="00A23E02">
        <w:rPr>
          <w:noProof w:val="0"/>
        </w:rPr>
        <w:t xml:space="preserve"> Option</w:t>
      </w:r>
    </w:p>
    <w:p w14:paraId="42AA7DE1" w14:textId="7E761E64" w:rsidR="0028186F" w:rsidRDefault="0028186F" w:rsidP="0028186F">
      <w:pPr>
        <w:pStyle w:val="AuthorInstructions"/>
        <w:rPr>
          <w:rFonts w:eastAsia="Calibri"/>
          <w:i w:val="0"/>
        </w:rPr>
      </w:pPr>
      <w:bookmarkStart w:id="90" w:name="_Toc345074657"/>
      <w:bookmarkStart w:id="91" w:name="_Toc500238757"/>
      <w:bookmarkStart w:id="92" w:name="_Toc37034636"/>
      <w:bookmarkStart w:id="93" w:name="_Toc38846114"/>
      <w:bookmarkStart w:id="94" w:name="_Toc504625757"/>
      <w:bookmarkStart w:id="95" w:name="_Toc530206510"/>
      <w:bookmarkStart w:id="96" w:name="_Toc1388430"/>
      <w:bookmarkStart w:id="97" w:name="_Toc1388584"/>
      <w:bookmarkStart w:id="98" w:name="_Toc1456611"/>
      <w:r>
        <w:rPr>
          <w:rFonts w:eastAsia="Calibri"/>
          <w:i w:val="0"/>
        </w:rPr>
        <w:t>This option d</w:t>
      </w:r>
      <w:r w:rsidRPr="00171B02">
        <w:rPr>
          <w:rFonts w:eastAsia="Calibri"/>
          <w:i w:val="0"/>
        </w:rPr>
        <w:t xml:space="preserve">efines the processing requirements placed on </w:t>
      </w:r>
      <w:r>
        <w:rPr>
          <w:rFonts w:eastAsia="Calibri"/>
          <w:i w:val="0"/>
        </w:rPr>
        <w:t xml:space="preserve">the </w:t>
      </w:r>
      <w:r w:rsidRPr="00171B02">
        <w:rPr>
          <w:rFonts w:eastAsia="Calibri"/>
          <w:i w:val="0"/>
        </w:rPr>
        <w:t xml:space="preserve">content consumers for providing access and importing </w:t>
      </w:r>
      <w:r w:rsidR="00F21E4E">
        <w:rPr>
          <w:rFonts w:eastAsia="Calibri"/>
          <w:i w:val="0"/>
        </w:rPr>
        <w:t xml:space="preserve">quality </w:t>
      </w:r>
      <w:r w:rsidRPr="00171B02">
        <w:rPr>
          <w:rFonts w:eastAsia="Calibri"/>
          <w:i w:val="0"/>
        </w:rPr>
        <w:t xml:space="preserve">data from selected sections of the </w:t>
      </w:r>
      <w:r w:rsidR="0026125E">
        <w:rPr>
          <w:rFonts w:eastAsia="Calibri"/>
          <w:i w:val="0"/>
        </w:rPr>
        <w:t>P</w:t>
      </w:r>
      <w:r w:rsidR="00FC44B2">
        <w:rPr>
          <w:rFonts w:eastAsia="Calibri"/>
          <w:i w:val="0"/>
        </w:rPr>
        <w:t>atient Care Report</w:t>
      </w:r>
      <w:r w:rsidRPr="00171B02">
        <w:rPr>
          <w:rFonts w:eastAsia="Calibri"/>
          <w:i w:val="0"/>
        </w:rPr>
        <w:t xml:space="preserve">. </w:t>
      </w:r>
      <w:r w:rsidR="00E67D6C">
        <w:rPr>
          <w:rFonts w:eastAsia="Calibri"/>
          <w:i w:val="0"/>
        </w:rPr>
        <w:t>If the Content consumer option is use</w:t>
      </w:r>
      <w:r w:rsidR="0026125E">
        <w:rPr>
          <w:rFonts w:eastAsia="Calibri"/>
          <w:i w:val="0"/>
        </w:rPr>
        <w:t>d,</w:t>
      </w:r>
      <w:r w:rsidR="00E67D6C">
        <w:rPr>
          <w:rFonts w:eastAsia="Calibri"/>
          <w:i w:val="0"/>
        </w:rPr>
        <w:t xml:space="preserve"> refer </w:t>
      </w:r>
      <w:commentRangeStart w:id="99"/>
      <w:r w:rsidR="00E67D6C">
        <w:rPr>
          <w:rFonts w:eastAsia="Calibri"/>
          <w:i w:val="0"/>
        </w:rPr>
        <w:t>to</w:t>
      </w:r>
      <w:r w:rsidR="00E67D6C" w:rsidRPr="00DC15E5">
        <w:rPr>
          <w:rFonts w:eastAsia="Calibri"/>
          <w:i w:val="0"/>
          <w:highlight w:val="yellow"/>
        </w:rPr>
        <w:t>……. If</w:t>
      </w:r>
      <w:r w:rsidR="00E67D6C">
        <w:rPr>
          <w:rFonts w:eastAsia="Calibri"/>
          <w:i w:val="0"/>
        </w:rPr>
        <w:t xml:space="preserve"> the Transport Data Consumer option is used</w:t>
      </w:r>
      <w:r w:rsidR="0026125E">
        <w:rPr>
          <w:rFonts w:eastAsia="Calibri"/>
          <w:i w:val="0"/>
        </w:rPr>
        <w:t>,</w:t>
      </w:r>
      <w:r w:rsidR="00E67D6C">
        <w:rPr>
          <w:rFonts w:eastAsia="Calibri"/>
          <w:i w:val="0"/>
        </w:rPr>
        <w:t xml:space="preserve"> refer to</w:t>
      </w:r>
      <w:proofErr w:type="gramStart"/>
      <w:r w:rsidR="00E67D6C" w:rsidRPr="00DC15E5">
        <w:rPr>
          <w:rFonts w:eastAsia="Calibri"/>
          <w:i w:val="0"/>
          <w:highlight w:val="yellow"/>
        </w:rPr>
        <w:t>…..</w:t>
      </w:r>
      <w:proofErr w:type="gramEnd"/>
      <w:r w:rsidR="00E67D6C">
        <w:rPr>
          <w:rFonts w:eastAsia="Calibri"/>
          <w:i w:val="0"/>
        </w:rPr>
        <w:t xml:space="preserve"> </w:t>
      </w:r>
      <w:r w:rsidRPr="00171B02">
        <w:rPr>
          <w:rFonts w:eastAsia="Calibri"/>
          <w:i w:val="0"/>
        </w:rPr>
        <w:t xml:space="preserve"> </w:t>
      </w:r>
      <w:commentRangeEnd w:id="99"/>
      <w:r w:rsidR="00110774">
        <w:rPr>
          <w:rStyle w:val="CommentReference"/>
          <w:i w:val="0"/>
        </w:rPr>
        <w:commentReference w:id="99"/>
      </w:r>
    </w:p>
    <w:p w14:paraId="0E85A4A2" w14:textId="2F29B71B" w:rsidR="00C943B2" w:rsidRPr="00D26514" w:rsidRDefault="00C943B2" w:rsidP="00C943B2">
      <w:pPr>
        <w:pStyle w:val="Heading3"/>
        <w:numPr>
          <w:ilvl w:val="0"/>
          <w:numId w:val="0"/>
        </w:numPr>
        <w:ind w:left="720" w:hanging="720"/>
        <w:rPr>
          <w:noProof w:val="0"/>
        </w:rPr>
      </w:pPr>
      <w:r w:rsidRPr="00D26514">
        <w:rPr>
          <w:noProof w:val="0"/>
        </w:rPr>
        <w:t>X.2.</w:t>
      </w:r>
      <w:r>
        <w:rPr>
          <w:noProof w:val="0"/>
        </w:rPr>
        <w:t>2</w:t>
      </w:r>
      <w:r w:rsidRPr="00D26514">
        <w:rPr>
          <w:noProof w:val="0"/>
        </w:rPr>
        <w:t xml:space="preserve"> </w:t>
      </w:r>
      <w:r w:rsidR="0026125E">
        <w:rPr>
          <w:noProof w:val="0"/>
        </w:rPr>
        <w:t xml:space="preserve">Trauma </w:t>
      </w:r>
      <w:r>
        <w:rPr>
          <w:noProof w:val="0"/>
        </w:rPr>
        <w:t>Data Import Option</w:t>
      </w:r>
    </w:p>
    <w:p w14:paraId="5506C56F" w14:textId="373A4271" w:rsidR="00C943B2" w:rsidRPr="00171B02" w:rsidRDefault="00FC44B2" w:rsidP="0028186F">
      <w:pPr>
        <w:pStyle w:val="AuthorInstructions"/>
        <w:rPr>
          <w:rFonts w:eastAsia="Calibri"/>
          <w:i w:val="0"/>
        </w:rPr>
      </w:pPr>
      <w:r>
        <w:rPr>
          <w:rFonts w:eastAsia="Calibri"/>
          <w:i w:val="0"/>
        </w:rPr>
        <w:t>This option d</w:t>
      </w:r>
      <w:r w:rsidRPr="00171B02">
        <w:rPr>
          <w:rFonts w:eastAsia="Calibri"/>
          <w:i w:val="0"/>
        </w:rPr>
        <w:t xml:space="preserve">efines the processing requirements placed on </w:t>
      </w:r>
      <w:r>
        <w:rPr>
          <w:rFonts w:eastAsia="Calibri"/>
          <w:i w:val="0"/>
        </w:rPr>
        <w:t xml:space="preserve">the </w:t>
      </w:r>
      <w:r w:rsidRPr="00171B02">
        <w:rPr>
          <w:rFonts w:eastAsia="Calibri"/>
          <w:i w:val="0"/>
        </w:rPr>
        <w:t xml:space="preserve">content consumers for providing access and importing </w:t>
      </w:r>
      <w:r>
        <w:rPr>
          <w:rFonts w:eastAsia="Calibri"/>
          <w:i w:val="0"/>
        </w:rPr>
        <w:t xml:space="preserve">trauma </w:t>
      </w:r>
      <w:r w:rsidRPr="00171B02">
        <w:rPr>
          <w:rFonts w:eastAsia="Calibri"/>
          <w:i w:val="0"/>
        </w:rPr>
        <w:t xml:space="preserve">data from selected sections of the </w:t>
      </w:r>
      <w:r>
        <w:rPr>
          <w:rFonts w:eastAsia="Calibri"/>
          <w:i w:val="0"/>
        </w:rPr>
        <w:t>Patient Care Report</w:t>
      </w:r>
      <w:r w:rsidRPr="00171B02">
        <w:rPr>
          <w:rFonts w:eastAsia="Calibri"/>
          <w:i w:val="0"/>
        </w:rPr>
        <w:t xml:space="preserve">. </w:t>
      </w:r>
      <w:r>
        <w:rPr>
          <w:rFonts w:eastAsia="Calibri"/>
          <w:i w:val="0"/>
        </w:rPr>
        <w:t xml:space="preserve">If the Content consumer option is used, refer </w:t>
      </w:r>
      <w:commentRangeStart w:id="100"/>
      <w:r>
        <w:rPr>
          <w:rFonts w:eastAsia="Calibri"/>
          <w:i w:val="0"/>
        </w:rPr>
        <w:t>to……. If the Transport Data Consumer option is used, refer to</w:t>
      </w:r>
      <w:proofErr w:type="gramStart"/>
      <w:r>
        <w:rPr>
          <w:rFonts w:eastAsia="Calibri"/>
          <w:i w:val="0"/>
        </w:rPr>
        <w:t>…..</w:t>
      </w:r>
      <w:proofErr w:type="gramEnd"/>
      <w:r>
        <w:rPr>
          <w:rFonts w:eastAsia="Calibri"/>
          <w:i w:val="0"/>
        </w:rPr>
        <w:t xml:space="preserve"> </w:t>
      </w:r>
      <w:r w:rsidRPr="00171B02">
        <w:rPr>
          <w:rFonts w:eastAsia="Calibri"/>
          <w:i w:val="0"/>
        </w:rPr>
        <w:t xml:space="preserve"> </w:t>
      </w:r>
      <w:commentRangeEnd w:id="100"/>
      <w:r w:rsidR="004B3747">
        <w:rPr>
          <w:rStyle w:val="CommentReference"/>
          <w:i w:val="0"/>
        </w:rPr>
        <w:commentReference w:id="100"/>
      </w:r>
    </w:p>
    <w:p w14:paraId="25D3795F" w14:textId="6FEA2E8A" w:rsidR="005F21E7" w:rsidRPr="00D26514" w:rsidRDefault="005F21E7" w:rsidP="00303E20">
      <w:pPr>
        <w:pStyle w:val="Heading2"/>
        <w:numPr>
          <w:ilvl w:val="0"/>
          <w:numId w:val="0"/>
        </w:numPr>
        <w:rPr>
          <w:noProof w:val="0"/>
        </w:rPr>
      </w:pPr>
      <w:r w:rsidRPr="00D26514">
        <w:rPr>
          <w:noProof w:val="0"/>
        </w:rPr>
        <w:t xml:space="preserve">X.3 </w:t>
      </w:r>
      <w:r w:rsidR="00E12377">
        <w:rPr>
          <w:noProof w:val="0"/>
        </w:rPr>
        <w:t>PCS</w:t>
      </w:r>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90"/>
      <w:bookmarkEnd w:id="91"/>
      <w:r w:rsidRPr="00D26514">
        <w:rPr>
          <w:noProof w:val="0"/>
        </w:rPr>
        <w:t xml:space="preserve"> </w:t>
      </w:r>
    </w:p>
    <w:p w14:paraId="5F8BBE6E" w14:textId="5D3DC7B7" w:rsidR="008A63C9" w:rsidRPr="00D26514" w:rsidRDefault="008D0C27" w:rsidP="00EA3BCB">
      <w:pPr>
        <w:pStyle w:val="BodyText"/>
      </w:pPr>
      <w:bookmarkStart w:id="101" w:name="_Hlk503024871"/>
      <w:r w:rsidRPr="00376959">
        <w:t>There are no required actor groupings for this profile</w:t>
      </w:r>
      <w:r w:rsidR="00341243">
        <w:t xml:space="preserve">. </w:t>
      </w:r>
    </w:p>
    <w:p w14:paraId="0F157428" w14:textId="0AFE08FE" w:rsidR="00CF283F" w:rsidRPr="00D26514" w:rsidRDefault="00CF283F" w:rsidP="00303E20">
      <w:pPr>
        <w:pStyle w:val="Heading2"/>
        <w:numPr>
          <w:ilvl w:val="0"/>
          <w:numId w:val="0"/>
        </w:numPr>
        <w:rPr>
          <w:noProof w:val="0"/>
        </w:rPr>
      </w:pPr>
      <w:bookmarkStart w:id="102" w:name="_Toc345074658"/>
      <w:bookmarkStart w:id="103" w:name="_Toc500238758"/>
      <w:bookmarkEnd w:id="101"/>
      <w:r w:rsidRPr="00D26514">
        <w:rPr>
          <w:noProof w:val="0"/>
        </w:rPr>
        <w:t>X.</w:t>
      </w:r>
      <w:r w:rsidR="00AF472E" w:rsidRPr="00D26514">
        <w:rPr>
          <w:noProof w:val="0"/>
        </w:rPr>
        <w:t>4</w:t>
      </w:r>
      <w:r w:rsidR="005F21E7" w:rsidRPr="00D26514">
        <w:rPr>
          <w:noProof w:val="0"/>
        </w:rPr>
        <w:t xml:space="preserve"> </w:t>
      </w:r>
      <w:r w:rsidR="00E12377">
        <w:rPr>
          <w:noProof w:val="0"/>
        </w:rPr>
        <w:t>PCS</w:t>
      </w:r>
      <w:r w:rsidRPr="00D26514">
        <w:rPr>
          <w:noProof w:val="0"/>
        </w:rPr>
        <w:t xml:space="preserve"> </w:t>
      </w:r>
      <w:bookmarkEnd w:id="92"/>
      <w:bookmarkEnd w:id="93"/>
      <w:r w:rsidR="00167DB7" w:rsidRPr="00D26514">
        <w:rPr>
          <w:noProof w:val="0"/>
        </w:rPr>
        <w:t>Overview</w:t>
      </w:r>
      <w:bookmarkEnd w:id="102"/>
      <w:bookmarkEnd w:id="103"/>
    </w:p>
    <w:p w14:paraId="19341D3B" w14:textId="77777777" w:rsidR="0028186F" w:rsidRPr="00973199" w:rsidRDefault="0028186F" w:rsidP="0028186F">
      <w:pPr>
        <w:pStyle w:val="BodyText"/>
        <w:rPr>
          <w:rFonts w:eastAsia="Calibri"/>
        </w:rPr>
      </w:pPr>
      <w:bookmarkStart w:id="104" w:name="_Hlk503025411"/>
      <w:bookmarkStart w:id="105" w:name="_Toc345074659"/>
      <w:bookmarkStart w:id="106" w:name="_Toc500238759"/>
      <w:bookmarkStart w:id="107" w:name="OLE_LINK24"/>
      <w:commentRangeStart w:id="108"/>
      <w:r>
        <w:rPr>
          <w:rFonts w:eastAsia="Calibri"/>
        </w:rPr>
        <w:t>T</w:t>
      </w:r>
      <w:r w:rsidRPr="00376959">
        <w:rPr>
          <w:rFonts w:eastAsia="Calibri"/>
        </w:rPr>
        <w:t xml:space="preserve">o make the flow of the patient information from the </w:t>
      </w:r>
      <w:r>
        <w:rPr>
          <w:rFonts w:eastAsia="Calibri"/>
        </w:rPr>
        <w:t xml:space="preserve">ambulance </w:t>
      </w:r>
      <w:proofErr w:type="spellStart"/>
      <w:r>
        <w:rPr>
          <w:rFonts w:eastAsia="Calibri"/>
        </w:rPr>
        <w:t>ePCR</w:t>
      </w:r>
      <w:proofErr w:type="spellEnd"/>
      <w:r>
        <w:rPr>
          <w:rFonts w:eastAsia="Calibri"/>
        </w:rPr>
        <w:t xml:space="preserve"> to the </w:t>
      </w:r>
      <w:r w:rsidRPr="00376959">
        <w:rPr>
          <w:rFonts w:eastAsia="Calibri"/>
        </w:rPr>
        <w:t xml:space="preserve">hospital </w:t>
      </w:r>
      <w:r>
        <w:rPr>
          <w:rFonts w:eastAsia="Calibri"/>
        </w:rPr>
        <w:t>a paperless route during patient transport, a send transaction will be used</w:t>
      </w:r>
      <w:r w:rsidRPr="00376959">
        <w:rPr>
          <w:rFonts w:eastAsia="Calibri"/>
        </w:rPr>
        <w:t>.</w:t>
      </w:r>
      <w:commentRangeEnd w:id="108"/>
      <w:r>
        <w:rPr>
          <w:rStyle w:val="CommentReference"/>
        </w:rPr>
        <w:commentReference w:id="108"/>
      </w:r>
      <w:r w:rsidRPr="00376959">
        <w:rPr>
          <w:rFonts w:eastAsia="Calibri"/>
        </w:rPr>
        <w:t xml:space="preserve"> This reduces the time spent </w:t>
      </w:r>
      <w:r>
        <w:rPr>
          <w:rFonts w:eastAsia="Calibri"/>
        </w:rPr>
        <w:t xml:space="preserve">verbally sharing relevant patient </w:t>
      </w:r>
      <w:r w:rsidRPr="00376959">
        <w:rPr>
          <w:rFonts w:eastAsia="Calibri"/>
        </w:rPr>
        <w:t xml:space="preserve">information </w:t>
      </w:r>
      <w:r>
        <w:rPr>
          <w:rFonts w:eastAsia="Calibri"/>
        </w:rPr>
        <w:t xml:space="preserve">to hospital staff </w:t>
      </w:r>
      <w:r w:rsidRPr="00376959">
        <w:rPr>
          <w:rFonts w:eastAsia="Calibri"/>
        </w:rPr>
        <w:t xml:space="preserve">and </w:t>
      </w:r>
      <w:r>
        <w:rPr>
          <w:rFonts w:eastAsia="Calibri"/>
        </w:rPr>
        <w:t xml:space="preserve">reduces </w:t>
      </w:r>
      <w:r w:rsidRPr="00376959">
        <w:rPr>
          <w:rFonts w:eastAsia="Calibri"/>
        </w:rPr>
        <w:t xml:space="preserve">errors developed through manual </w:t>
      </w:r>
      <w:r>
        <w:rPr>
          <w:rFonts w:eastAsia="Calibri"/>
        </w:rPr>
        <w:t>data entry</w:t>
      </w:r>
      <w:r w:rsidRPr="00376959">
        <w:rPr>
          <w:rFonts w:eastAsia="Calibri"/>
        </w:rPr>
        <w:t xml:space="preserve">. </w:t>
      </w:r>
      <w:r>
        <w:rPr>
          <w:rFonts w:eastAsia="Calibri"/>
        </w:rPr>
        <w:t xml:space="preserve">This provides increased levels of efficiency to hospital providers resulting in better patient care immediately upon arrival to the hospital. </w:t>
      </w:r>
    </w:p>
    <w:bookmarkEnd w:id="104"/>
    <w:p w14:paraId="0B052710" w14:textId="620BB5F9" w:rsidR="00167DB7" w:rsidRPr="00D26514"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105"/>
      <w:bookmarkEnd w:id="106"/>
    </w:p>
    <w:p w14:paraId="56809AB2" w14:textId="77777777" w:rsidR="0028186F" w:rsidRPr="00807B39" w:rsidRDefault="0028186F" w:rsidP="0028186F">
      <w:pPr>
        <w:pStyle w:val="AuthorInstructions"/>
        <w:rPr>
          <w:rFonts w:eastAsia="Calibri"/>
          <w:i w:val="0"/>
        </w:rPr>
      </w:pPr>
      <w:bookmarkStart w:id="109" w:name="_Toc345074660"/>
      <w:bookmarkStart w:id="110" w:name="_Toc500238760"/>
      <w:bookmarkEnd w:id="107"/>
      <w:commentRangeStart w:id="111"/>
      <w:r w:rsidRPr="00807B39">
        <w:rPr>
          <w:rFonts w:eastAsia="Calibri"/>
          <w:i w:val="0"/>
        </w:rPr>
        <w:t xml:space="preserve">When a hospital is receiving a patient </w:t>
      </w:r>
      <w:r>
        <w:rPr>
          <w:rFonts w:eastAsia="Calibri"/>
          <w:i w:val="0"/>
        </w:rPr>
        <w:t>arriving</w:t>
      </w:r>
      <w:r w:rsidRPr="00807B39">
        <w:rPr>
          <w:rFonts w:eastAsia="Calibri"/>
          <w:i w:val="0"/>
        </w:rPr>
        <w:t xml:space="preserve"> in an emergency ambulance transport</w:t>
      </w:r>
      <w:r>
        <w:rPr>
          <w:rFonts w:eastAsia="Calibri"/>
          <w:i w:val="0"/>
        </w:rPr>
        <w:t>,</w:t>
      </w:r>
      <w:r w:rsidRPr="00807B39">
        <w:rPr>
          <w:rFonts w:eastAsia="Calibri"/>
          <w:i w:val="0"/>
        </w:rPr>
        <w:t xml:space="preserve"> the main source of the patient information </w:t>
      </w:r>
      <w:r>
        <w:rPr>
          <w:rFonts w:eastAsia="Calibri"/>
          <w:i w:val="0"/>
        </w:rPr>
        <w:t>is</w:t>
      </w:r>
      <w:r w:rsidRPr="00807B39">
        <w:rPr>
          <w:rFonts w:eastAsia="Calibri"/>
          <w:i w:val="0"/>
        </w:rPr>
        <w:t xml:space="preserve"> the ambulance crew that </w:t>
      </w:r>
      <w:r>
        <w:rPr>
          <w:rFonts w:eastAsia="Calibri"/>
          <w:i w:val="0"/>
        </w:rPr>
        <w:t>performed</w:t>
      </w:r>
      <w:r w:rsidRPr="00807B39">
        <w:rPr>
          <w:rFonts w:eastAsia="Calibri"/>
          <w:i w:val="0"/>
        </w:rPr>
        <w:t xml:space="preserve"> the emergency transport. This information is n</w:t>
      </w:r>
      <w:r>
        <w:rPr>
          <w:rFonts w:eastAsia="Calibri"/>
          <w:i w:val="0"/>
        </w:rPr>
        <w:t>o</w:t>
      </w:r>
      <w:r w:rsidRPr="00807B39">
        <w:rPr>
          <w:rFonts w:eastAsia="Calibri"/>
          <w:i w:val="0"/>
        </w:rPr>
        <w:t xml:space="preserve">t typically electronically transferred and therefore this relay of information is usually verbal. This can draw away from the treatment of the patient. The use of an interoperable transfer of patient information can reduce the time spent relaying information and provide the hospital treatment team with patient information that can help provide useful information </w:t>
      </w:r>
      <w:r>
        <w:rPr>
          <w:rFonts w:eastAsia="Calibri"/>
          <w:i w:val="0"/>
        </w:rPr>
        <w:t xml:space="preserve">that can be used to make decisions on their treatment upon their arrival to the hospital. </w:t>
      </w:r>
      <w:commentRangeEnd w:id="111"/>
      <w:r>
        <w:rPr>
          <w:rStyle w:val="CommentReference"/>
          <w:i w:val="0"/>
        </w:rPr>
        <w:commentReference w:id="111"/>
      </w:r>
    </w:p>
    <w:p w14:paraId="37B7D06F" w14:textId="77777777" w:rsidR="00126A38" w:rsidRPr="00D26514" w:rsidRDefault="00126A38" w:rsidP="00126A38">
      <w:pPr>
        <w:pStyle w:val="Heading3"/>
        <w:keepNext w:val="0"/>
        <w:numPr>
          <w:ilvl w:val="0"/>
          <w:numId w:val="0"/>
        </w:numPr>
        <w:rPr>
          <w:bCs/>
          <w:noProof w:val="0"/>
        </w:rPr>
      </w:pPr>
      <w:r w:rsidRPr="00D26514">
        <w:rPr>
          <w:bCs/>
          <w:noProof w:val="0"/>
        </w:rPr>
        <w:t>X.4.2 Use Cases</w:t>
      </w:r>
      <w:bookmarkEnd w:id="109"/>
      <w:bookmarkEnd w:id="110"/>
    </w:p>
    <w:p w14:paraId="21C40C04" w14:textId="5488D550" w:rsidR="00FD6B22" w:rsidRPr="00D26514" w:rsidRDefault="007773C8" w:rsidP="00126A38">
      <w:pPr>
        <w:pStyle w:val="Heading4"/>
        <w:numPr>
          <w:ilvl w:val="0"/>
          <w:numId w:val="0"/>
        </w:numPr>
        <w:ind w:left="864" w:hanging="864"/>
        <w:rPr>
          <w:noProof w:val="0"/>
        </w:rPr>
      </w:pPr>
      <w:bookmarkStart w:id="112" w:name="_Toc345074661"/>
      <w:bookmarkStart w:id="113" w:name="_Toc500238761"/>
      <w:r w:rsidRPr="00D26514">
        <w:rPr>
          <w:noProof w:val="0"/>
        </w:rPr>
        <w:lastRenderedPageBreak/>
        <w:t>X.</w:t>
      </w:r>
      <w:r w:rsidR="00AF472E" w:rsidRPr="00D26514">
        <w:rPr>
          <w:noProof w:val="0"/>
        </w:rPr>
        <w:t>4</w:t>
      </w:r>
      <w:r w:rsidRPr="00D26514">
        <w:rPr>
          <w:noProof w:val="0"/>
        </w:rPr>
        <w:t>.2</w:t>
      </w:r>
      <w:r w:rsidR="00126A38" w:rsidRPr="00D26514">
        <w:rPr>
          <w:noProof w:val="0"/>
        </w:rPr>
        <w:t>.1</w:t>
      </w:r>
      <w:r w:rsidRPr="00D26514">
        <w:rPr>
          <w:noProof w:val="0"/>
        </w:rPr>
        <w:t xml:space="preserve"> Use</w:t>
      </w:r>
      <w:r w:rsidR="00FD6B22" w:rsidRPr="00D26514">
        <w:rPr>
          <w:noProof w:val="0"/>
        </w:rPr>
        <w:t xml:space="preserve"> Case</w:t>
      </w:r>
      <w:r w:rsidR="002869E8" w:rsidRPr="00D26514">
        <w:rPr>
          <w:noProof w:val="0"/>
        </w:rPr>
        <w:t xml:space="preserve"> #1: </w:t>
      </w:r>
      <w:bookmarkEnd w:id="112"/>
      <w:bookmarkEnd w:id="113"/>
      <w:r w:rsidR="00573EF6">
        <w:rPr>
          <w:noProof w:val="0"/>
        </w:rPr>
        <w:t>Emergency Response for Heart Attack</w:t>
      </w:r>
    </w:p>
    <w:p w14:paraId="7BD1CA02" w14:textId="77777777" w:rsidR="0028186F" w:rsidRPr="0028186F" w:rsidRDefault="0028186F" w:rsidP="00126A38">
      <w:pPr>
        <w:pStyle w:val="Heading5"/>
        <w:numPr>
          <w:ilvl w:val="0"/>
          <w:numId w:val="0"/>
        </w:numPr>
        <w:rPr>
          <w:rFonts w:ascii="Times New Roman" w:eastAsia="Calibri" w:hAnsi="Times New Roman"/>
          <w:b w:val="0"/>
          <w:noProof w:val="0"/>
          <w:kern w:val="0"/>
        </w:rPr>
      </w:pPr>
      <w:bookmarkStart w:id="114" w:name="_Toc345074662"/>
      <w:bookmarkStart w:id="115" w:name="_Toc500238762"/>
      <w:r w:rsidRPr="0028186F">
        <w:rPr>
          <w:rFonts w:ascii="Times New Roman" w:eastAsia="Calibri" w:hAnsi="Times New Roman"/>
          <w:b w:val="0"/>
          <w:noProof w:val="0"/>
          <w:kern w:val="0"/>
        </w:rPr>
        <w:t>This use case describes how an emergency response for a heart attack is carried out and then how the information on interventions are recorded and provided to a hospital, using this profile.</w:t>
      </w:r>
    </w:p>
    <w:p w14:paraId="2087A818" w14:textId="3DBC4C8E" w:rsidR="00CF283F" w:rsidRPr="00D26514" w:rsidRDefault="007773C8" w:rsidP="00126A38">
      <w:pPr>
        <w:pStyle w:val="Heading5"/>
        <w:numPr>
          <w:ilvl w:val="0"/>
          <w:numId w:val="0"/>
        </w:numPr>
        <w:rPr>
          <w:noProof w:val="0"/>
        </w:rPr>
      </w:pPr>
      <w:r w:rsidRPr="00D26514">
        <w:rPr>
          <w:noProof w:val="0"/>
        </w:rPr>
        <w:t>X.</w:t>
      </w:r>
      <w:r w:rsidR="00AF472E" w:rsidRPr="00D26514">
        <w:rPr>
          <w:noProof w:val="0"/>
        </w:rPr>
        <w:t>4</w:t>
      </w:r>
      <w:r w:rsidRPr="00D26514">
        <w:rPr>
          <w:noProof w:val="0"/>
        </w:rPr>
        <w:t>.2.1</w:t>
      </w:r>
      <w:r w:rsidR="00126A38" w:rsidRPr="00D26514">
        <w:rPr>
          <w:noProof w:val="0"/>
        </w:rPr>
        <w:t>.1</w:t>
      </w:r>
      <w:r w:rsidRPr="00D26514">
        <w:rPr>
          <w:noProof w:val="0"/>
        </w:rPr>
        <w:t xml:space="preserve"> </w:t>
      </w:r>
      <w:r w:rsidR="001402AC">
        <w:rPr>
          <w:noProof w:val="0"/>
        </w:rPr>
        <w:t>Emergency Response for Heart Attack</w:t>
      </w:r>
      <w:r w:rsidR="001402AC" w:rsidRPr="00D26514">
        <w:rPr>
          <w:noProof w:val="0"/>
        </w:rPr>
        <w:t xml:space="preserve"> </w:t>
      </w:r>
      <w:r w:rsidR="005F21E7" w:rsidRPr="00D26514">
        <w:rPr>
          <w:noProof w:val="0"/>
        </w:rPr>
        <w:t>Use Case</w:t>
      </w:r>
      <w:r w:rsidR="002869E8" w:rsidRPr="00D26514">
        <w:rPr>
          <w:noProof w:val="0"/>
        </w:rPr>
        <w:t xml:space="preserve"> Description</w:t>
      </w:r>
      <w:bookmarkEnd w:id="114"/>
      <w:bookmarkEnd w:id="115"/>
    </w:p>
    <w:p w14:paraId="1F1BF323" w14:textId="4F7EB8E4" w:rsidR="0028186F" w:rsidRPr="0028186F" w:rsidRDefault="0028186F" w:rsidP="0028186F">
      <w:pPr>
        <w:pStyle w:val="AuthorInstructions"/>
        <w:rPr>
          <w:rFonts w:eastAsia="Calibri"/>
          <w:i w:val="0"/>
        </w:rPr>
      </w:pPr>
      <w:bookmarkStart w:id="116" w:name="_Toc345074663"/>
      <w:bookmarkStart w:id="117" w:name="_Toc500238763"/>
      <w:r w:rsidRPr="0028186F">
        <w:rPr>
          <w:rFonts w:eastAsia="Calibri"/>
          <w:i w:val="0"/>
        </w:rPr>
        <w:t xml:space="preserve">A fifty-year-old man </w:t>
      </w:r>
      <w:r w:rsidR="00341243">
        <w:rPr>
          <w:rFonts w:eastAsia="Calibri"/>
          <w:i w:val="0"/>
        </w:rPr>
        <w:t>develops</w:t>
      </w:r>
      <w:r w:rsidRPr="0028186F">
        <w:rPr>
          <w:rFonts w:eastAsia="Calibri"/>
          <w:i w:val="0"/>
        </w:rPr>
        <w:t xml:space="preserve"> heart attack symptoms. He calls 911 for an emergency transport to a hospital. The emergency transport team </w:t>
      </w:r>
      <w:proofErr w:type="gramStart"/>
      <w:r w:rsidRPr="0028186F">
        <w:rPr>
          <w:rFonts w:eastAsia="Calibri"/>
          <w:i w:val="0"/>
        </w:rPr>
        <w:t>is able to</w:t>
      </w:r>
      <w:proofErr w:type="gramEnd"/>
      <w:r w:rsidRPr="0028186F">
        <w:rPr>
          <w:rFonts w:eastAsia="Calibri"/>
          <w:i w:val="0"/>
        </w:rPr>
        <w:t xml:space="preserve"> retrieve some of the patient’s medical history, current medications and allergies from the patient and inputs this information in their Electronic Patient Care Record (</w:t>
      </w:r>
      <w:proofErr w:type="spellStart"/>
      <w:r w:rsidRPr="0028186F">
        <w:rPr>
          <w:rFonts w:eastAsia="Calibri"/>
          <w:i w:val="0"/>
        </w:rPr>
        <w:t>ePCR</w:t>
      </w:r>
      <w:proofErr w:type="spellEnd"/>
      <w:r w:rsidRPr="0028186F">
        <w:rPr>
          <w:rFonts w:eastAsia="Calibri"/>
          <w:i w:val="0"/>
        </w:rPr>
        <w:t>). The patient told EMTs that he had already taken his prescribed nitroglycerine thirty minutes before calling 911 when the chest pain first presented. A 12 lead EKG was established to monitor the patient’s heart rhythm and the rhythm shows abnormalities conducive to a myocardial infarction. The EMT starts</w:t>
      </w:r>
      <w:r w:rsidR="001934D2">
        <w:rPr>
          <w:rFonts w:eastAsia="Calibri"/>
          <w:i w:val="0"/>
        </w:rPr>
        <w:t xml:space="preserve"> an</w:t>
      </w:r>
      <w:r w:rsidRPr="0028186F">
        <w:rPr>
          <w:rFonts w:eastAsia="Calibri"/>
          <w:i w:val="0"/>
        </w:rPr>
        <w:t xml:space="preserve"> intravenous line in the patient’s left arm. During the transport the patient’s chest pain </w:t>
      </w:r>
      <w:r w:rsidR="001934D2">
        <w:rPr>
          <w:rFonts w:eastAsia="Calibri"/>
          <w:i w:val="0"/>
        </w:rPr>
        <w:t xml:space="preserve">increases </w:t>
      </w:r>
      <w:r w:rsidRPr="0028186F">
        <w:rPr>
          <w:rFonts w:eastAsia="Calibri"/>
          <w:i w:val="0"/>
        </w:rPr>
        <w:t xml:space="preserve">and breathing is elevated. </w:t>
      </w:r>
      <w:r w:rsidR="001934D2">
        <w:rPr>
          <w:rFonts w:eastAsia="Calibri"/>
          <w:i w:val="0"/>
        </w:rPr>
        <w:t xml:space="preserve">Ensuring </w:t>
      </w:r>
      <w:r w:rsidRPr="0028186F">
        <w:rPr>
          <w:rFonts w:eastAsia="Calibri"/>
          <w:i w:val="0"/>
        </w:rPr>
        <w:t xml:space="preserve">the patient </w:t>
      </w:r>
      <w:r w:rsidR="001934D2">
        <w:rPr>
          <w:rFonts w:eastAsia="Calibri"/>
          <w:i w:val="0"/>
        </w:rPr>
        <w:t>is</w:t>
      </w:r>
      <w:r w:rsidRPr="0028186F">
        <w:rPr>
          <w:rFonts w:eastAsia="Calibri"/>
          <w:i w:val="0"/>
        </w:rPr>
        <w:t xml:space="preserve"> not on any blood thinners, the EMT administers aspirin to the patient. The patient felt a relief in chest pain after taking the aspirin, however, soon falls into cardiac arrest. Compressions are started and maintained until arrival to the hospital. The patient information</w:t>
      </w:r>
      <w:r w:rsidR="006C2A8A">
        <w:rPr>
          <w:rFonts w:eastAsia="Calibri"/>
          <w:i w:val="0"/>
        </w:rPr>
        <w:t xml:space="preserve"> is</w:t>
      </w:r>
      <w:r w:rsidRPr="0028186F">
        <w:rPr>
          <w:rFonts w:eastAsia="Calibri"/>
          <w:i w:val="0"/>
        </w:rPr>
        <w:t xml:space="preserve"> </w:t>
      </w:r>
      <w:r w:rsidR="002B1203">
        <w:rPr>
          <w:rFonts w:eastAsia="Calibri"/>
          <w:i w:val="0"/>
        </w:rPr>
        <w:t xml:space="preserve">made available to </w:t>
      </w:r>
      <w:r w:rsidRPr="0028186F">
        <w:rPr>
          <w:rFonts w:eastAsia="Calibri"/>
          <w:i w:val="0"/>
        </w:rPr>
        <w:t xml:space="preserve">the hospital system and the hospital has full access to the EKG, vitals, and interventions provided during the transport. </w:t>
      </w:r>
      <w:r w:rsidR="001934D2">
        <w:rPr>
          <w:rFonts w:eastAsia="Calibri"/>
          <w:i w:val="0"/>
        </w:rPr>
        <w:t>T</w:t>
      </w:r>
      <w:r w:rsidRPr="0028186F">
        <w:rPr>
          <w:rFonts w:eastAsia="Calibri"/>
          <w:i w:val="0"/>
        </w:rPr>
        <w:t xml:space="preserve">he EMS </w:t>
      </w:r>
      <w:proofErr w:type="spellStart"/>
      <w:r w:rsidRPr="0028186F">
        <w:rPr>
          <w:rFonts w:eastAsia="Calibri"/>
          <w:i w:val="0"/>
        </w:rPr>
        <w:t>ePCR</w:t>
      </w:r>
      <w:proofErr w:type="spellEnd"/>
      <w:r w:rsidRPr="0028186F">
        <w:rPr>
          <w:rFonts w:eastAsia="Calibri"/>
          <w:i w:val="0"/>
        </w:rPr>
        <w:t xml:space="preserve"> is completed</w:t>
      </w:r>
      <w:r w:rsidR="001934D2">
        <w:rPr>
          <w:rFonts w:eastAsia="Calibri"/>
          <w:i w:val="0"/>
        </w:rPr>
        <w:t xml:space="preserve"> and then electronically provided to the hospital</w:t>
      </w:r>
      <w:r w:rsidRPr="0028186F">
        <w:rPr>
          <w:rFonts w:eastAsia="Calibri"/>
          <w:i w:val="0"/>
        </w:rPr>
        <w:t xml:space="preserve">. </w:t>
      </w:r>
    </w:p>
    <w:p w14:paraId="64CFF3F7" w14:textId="6754AAB5" w:rsidR="005F21E7" w:rsidRPr="00D26514" w:rsidRDefault="005F21E7" w:rsidP="00126A38">
      <w:pPr>
        <w:pStyle w:val="Heading5"/>
        <w:numPr>
          <w:ilvl w:val="0"/>
          <w:numId w:val="0"/>
        </w:numPr>
        <w:rPr>
          <w:noProof w:val="0"/>
        </w:rPr>
      </w:pPr>
      <w:r w:rsidRPr="00D26514">
        <w:rPr>
          <w:noProof w:val="0"/>
        </w:rPr>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126A38" w:rsidRPr="00D26514">
        <w:rPr>
          <w:noProof w:val="0"/>
        </w:rPr>
        <w:t>1.</w:t>
      </w:r>
      <w:r w:rsidRPr="00D26514">
        <w:rPr>
          <w:noProof w:val="0"/>
        </w:rPr>
        <w:t xml:space="preserve">2 </w:t>
      </w:r>
      <w:r w:rsidR="001402AC">
        <w:rPr>
          <w:noProof w:val="0"/>
        </w:rPr>
        <w:t>Emergency Response for Heart Attack</w:t>
      </w:r>
      <w:r w:rsidR="001402AC" w:rsidRPr="00D26514">
        <w:rPr>
          <w:noProof w:val="0"/>
        </w:rPr>
        <w:t xml:space="preserve"> </w:t>
      </w:r>
      <w:r w:rsidRPr="00D26514">
        <w:rPr>
          <w:noProof w:val="0"/>
        </w:rPr>
        <w:t>Process Flow</w:t>
      </w:r>
      <w:bookmarkEnd w:id="116"/>
      <w:bookmarkEnd w:id="117"/>
    </w:p>
    <w:p w14:paraId="41CE37D1" w14:textId="7D7A3D4D" w:rsidR="00C66F96" w:rsidRPr="00D26514" w:rsidRDefault="009C53E8" w:rsidP="00EA3BCB">
      <w:pPr>
        <w:pStyle w:val="BodyText"/>
      </w:pPr>
      <w:r w:rsidRPr="00376959">
        <w:rPr>
          <w:noProof/>
        </w:rPr>
        <mc:AlternateContent>
          <mc:Choice Requires="wpg">
            <w:drawing>
              <wp:anchor distT="0" distB="0" distL="114300" distR="114300" simplePos="0" relativeHeight="251663872" behindDoc="1" locked="0" layoutInCell="0" hidden="0" allowOverlap="1" wp14:anchorId="2A68DAB0" wp14:editId="558EACE1">
                <wp:simplePos x="0" y="0"/>
                <wp:positionH relativeFrom="margin">
                  <wp:posOffset>1299210</wp:posOffset>
                </wp:positionH>
                <wp:positionV relativeFrom="paragraph">
                  <wp:posOffset>398145</wp:posOffset>
                </wp:positionV>
                <wp:extent cx="3721100" cy="2276475"/>
                <wp:effectExtent l="0" t="0" r="0" b="0"/>
                <wp:wrapTopAndBottom distT="0" distB="0"/>
                <wp:docPr id="29" name="Group 29"/>
                <wp:cNvGraphicFramePr/>
                <a:graphic xmlns:a="http://schemas.openxmlformats.org/drawingml/2006/main">
                  <a:graphicData uri="http://schemas.microsoft.com/office/word/2010/wordprocessingGroup">
                    <wpg:wgp>
                      <wpg:cNvGrpSpPr/>
                      <wpg:grpSpPr>
                        <a:xfrm>
                          <a:off x="0" y="0"/>
                          <a:ext cx="3721100" cy="2276475"/>
                          <a:chOff x="3481005" y="2483139"/>
                          <a:chExt cx="3729990" cy="2625090"/>
                        </a:xfrm>
                      </wpg:grpSpPr>
                      <wpg:grpSp>
                        <wpg:cNvPr id="30" name="Group 30"/>
                        <wpg:cNvGrpSpPr/>
                        <wpg:grpSpPr>
                          <a:xfrm>
                            <a:off x="3481005" y="2483139"/>
                            <a:ext cx="3729990" cy="2625090"/>
                            <a:chOff x="1800" y="1787"/>
                            <a:chExt cx="5874" cy="4134"/>
                          </a:xfrm>
                        </wpg:grpSpPr>
                        <wps:wsp>
                          <wps:cNvPr id="31" name="Rectangle 31"/>
                          <wps:cNvSpPr/>
                          <wps:spPr>
                            <a:xfrm>
                              <a:off x="1800" y="1787"/>
                              <a:ext cx="5850" cy="3825"/>
                            </a:xfrm>
                            <a:prstGeom prst="rect">
                              <a:avLst/>
                            </a:prstGeom>
                            <a:noFill/>
                            <a:ln>
                              <a:noFill/>
                            </a:ln>
                          </wps:spPr>
                          <wps:txbx>
                            <w:txbxContent>
                              <w:p w14:paraId="650F8CA3" w14:textId="77777777" w:rsidR="008D10F0" w:rsidRDefault="008D10F0" w:rsidP="00F05EC1">
                                <w:pPr>
                                  <w:spacing w:before="0"/>
                                  <w:textDirection w:val="btLr"/>
                                </w:pPr>
                              </w:p>
                            </w:txbxContent>
                          </wps:txbx>
                          <wps:bodyPr lIns="91425" tIns="91425" rIns="91425" bIns="91425" anchor="ctr" anchorCtr="0"/>
                        </wps:wsp>
                        <wps:wsp>
                          <wps:cNvPr id="65" name="Rectangle 65"/>
                          <wps:cNvSpPr/>
                          <wps:spPr>
                            <a:xfrm>
                              <a:off x="1800" y="2089"/>
                              <a:ext cx="5874" cy="3832"/>
                            </a:xfrm>
                            <a:prstGeom prst="rect">
                              <a:avLst/>
                            </a:prstGeom>
                            <a:noFill/>
                            <a:ln>
                              <a:noFill/>
                            </a:ln>
                          </wps:spPr>
                          <wps:txbx>
                            <w:txbxContent>
                              <w:p w14:paraId="20933D22" w14:textId="77777777" w:rsidR="008D10F0" w:rsidRPr="00EE1085" w:rsidRDefault="008D10F0" w:rsidP="00F05EC1">
                                <w:pPr>
                                  <w:pStyle w:val="BodyText"/>
                                </w:pPr>
                              </w:p>
                            </w:txbxContent>
                          </wps:txbx>
                          <wps:bodyPr lIns="91425" tIns="91425" rIns="91425" bIns="91425" anchor="ctr" anchorCtr="0"/>
                        </wps:wsp>
                        <wps:wsp>
                          <wps:cNvPr id="66" name="Rectangle 66"/>
                          <wps:cNvSpPr/>
                          <wps:spPr>
                            <a:xfrm>
                              <a:off x="1800" y="1879"/>
                              <a:ext cx="1704" cy="805"/>
                            </a:xfrm>
                            <a:prstGeom prst="rect">
                              <a:avLst/>
                            </a:prstGeom>
                            <a:solidFill>
                              <a:srgbClr val="FFFFFF"/>
                            </a:solidFill>
                            <a:ln>
                              <a:noFill/>
                            </a:ln>
                          </wps:spPr>
                          <wps:txbx>
                            <w:txbxContent>
                              <w:p w14:paraId="4B9CF4C1" w14:textId="6FB654E8" w:rsidR="008D10F0" w:rsidRDefault="008D10F0" w:rsidP="00F05EC1">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67" name="Straight Arrow Connector 6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68" name="Rectangle 68"/>
                          <wps:cNvSpPr/>
                          <wps:spPr>
                            <a:xfrm>
                              <a:off x="5707" y="1888"/>
                              <a:ext cx="1787" cy="937"/>
                            </a:xfrm>
                            <a:prstGeom prst="rect">
                              <a:avLst/>
                            </a:prstGeom>
                            <a:solidFill>
                              <a:srgbClr val="FFFFFF"/>
                            </a:solidFill>
                            <a:ln>
                              <a:noFill/>
                            </a:ln>
                          </wps:spPr>
                          <wps:txbx>
                            <w:txbxContent>
                              <w:p w14:paraId="5F665AD1" w14:textId="7585766A" w:rsidR="008D10F0" w:rsidRPr="00402725" w:rsidRDefault="008D10F0"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69" name="Straight Arrow Connector 69"/>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70" name="Rectangle 70"/>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4B6E16F" w14:textId="77777777" w:rsidR="008D10F0" w:rsidRDefault="008D10F0" w:rsidP="00F05EC1">
                                <w:pPr>
                                  <w:spacing w:before="0"/>
                                  <w:textDirection w:val="btLr"/>
                                </w:pPr>
                              </w:p>
                            </w:txbxContent>
                          </wps:txbx>
                          <wps:bodyPr lIns="91425" tIns="91425" rIns="91425" bIns="91425" anchor="ctr" anchorCtr="0"/>
                        </wps:wsp>
                        <wps:wsp>
                          <wps:cNvPr id="71" name="Rectangle 71"/>
                          <wps:cNvSpPr/>
                          <wps:spPr>
                            <a:xfrm>
                              <a:off x="2984" y="3590"/>
                              <a:ext cx="3377" cy="716"/>
                            </a:xfrm>
                            <a:prstGeom prst="rect">
                              <a:avLst/>
                            </a:prstGeom>
                            <a:solidFill>
                              <a:srgbClr val="FFFFFF"/>
                            </a:solidFill>
                            <a:ln>
                              <a:noFill/>
                            </a:ln>
                          </wps:spPr>
                          <wps:txbx>
                            <w:txbxContent>
                              <w:p w14:paraId="219DB691" w14:textId="0B7D8942" w:rsidR="008D10F0" w:rsidRPr="00402725" w:rsidRDefault="008D10F0" w:rsidP="009C53E8">
                                <w:pPr>
                                  <w:pStyle w:val="NormalWeb"/>
                                  <w:spacing w:before="0" w:after="200" w:line="273" w:lineRule="auto"/>
                                  <w:jc w:val="center"/>
                                  <w:rPr>
                                    <w:sz w:val="20"/>
                                    <w:szCs w:val="20"/>
                                  </w:rPr>
                                </w:pPr>
                                <w:r>
                                  <w:rPr>
                                    <w:rFonts w:eastAsia="Arial"/>
                                    <w:color w:val="000000"/>
                                    <w:sz w:val="20"/>
                                    <w:szCs w:val="20"/>
                                  </w:rPr>
                                  <w:t>Send 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6F3538A" w14:textId="2A44848C" w:rsidR="008D10F0" w:rsidRPr="00402725" w:rsidRDefault="008D10F0" w:rsidP="00F05EC1">
                                <w:pPr>
                                  <w:textDirection w:val="btLr"/>
                                  <w:rPr>
                                    <w:sz w:val="20"/>
                                  </w:rPr>
                                </w:pPr>
                              </w:p>
                            </w:txbxContent>
                          </wps:txbx>
                          <wps:bodyPr lIns="91425" tIns="45700" rIns="91425" bIns="45700" anchor="t" anchorCtr="0"/>
                        </wps:wsp>
                        <wps:wsp>
                          <wps:cNvPr id="72" name="Rectangle 72"/>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FD8A47B" w14:textId="77777777" w:rsidR="008D10F0" w:rsidRDefault="008D10F0" w:rsidP="00F05EC1">
                                <w:pPr>
                                  <w:spacing w:before="0"/>
                                  <w:textDirection w:val="btLr"/>
                                </w:pPr>
                              </w:p>
                            </w:txbxContent>
                          </wps:txbx>
                          <wps:bodyPr lIns="91425" tIns="91425" rIns="91425" bIns="91425" anchor="ctr" anchorCtr="0"/>
                        </wps:wsp>
                        <wps:wsp>
                          <wps:cNvPr id="73" name="Straight Arrow Connector 73"/>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2A68DAB0" id="Group 29" o:spid="_x0000_s1043" style="position:absolute;margin-left:102.3pt;margin-top:31.35pt;width:293pt;height:179.25pt;z-index:-251652608;mso-position-horizontal-relative:margin;mso-position-vertical-relative:text;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" o:allowincell="f">
                <v:group id="Group 30" o:spid="_x0000_s1044"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45"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" filled="f" stroked="f">
                    <v:textbox inset="2.53958mm,2.53958mm,2.53958mm,2.53958mm">
                      <w:txbxContent>
                        <w:p w14:paraId="650F8CA3" w14:textId="77777777" w:rsidR="008D10F0" w:rsidRDefault="008D10F0" w:rsidP="00F05EC1">
                          <w:pPr>
                            <w:spacing w:before="0"/>
                            <w:textDirection w:val="btLr"/>
                          </w:pPr>
                        </w:p>
                      </w:txbxContent>
                    </v:textbox>
                  </v:rect>
                  <v:rect id="Rectangle 65" o:spid="_x0000_s1046"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20933D22" w14:textId="77777777" w:rsidR="008D10F0" w:rsidRPr="00EE1085" w:rsidRDefault="008D10F0" w:rsidP="00F05EC1">
                          <w:pPr>
                            <w:pStyle w:val="BodyText"/>
                          </w:pPr>
                        </w:p>
                      </w:txbxContent>
                    </v:textbox>
                  </v:rect>
                  <v:rect id="Rectangle 66" o:spid="_x0000_s1047"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" stroked="f">
                    <v:textbox inset="2.53958mm,1.2694mm,2.53958mm,1.2694mm">
                      <w:txbxContent>
                        <w:p w14:paraId="4B9CF4C1" w14:textId="6FB654E8" w:rsidR="008D10F0" w:rsidRDefault="008D10F0" w:rsidP="00F05EC1">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67" o:spid="_x0000_s1048"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">
                    <v:stroke joinstyle="miter"/>
                  </v:shape>
                  <v:rect id="Rectangle 68" o:spid="_x0000_s1049"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" stroked="f">
                    <v:textbox inset="2.53958mm,1.2694mm,2.53958mm,1.2694mm">
                      <w:txbxContent>
                        <w:p w14:paraId="5F665AD1" w14:textId="7585766A" w:rsidR="008D10F0" w:rsidRPr="00402725" w:rsidRDefault="008D10F0" w:rsidP="00F05EC1">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69" o:spid="_x0000_s1050"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">
                    <v:stroke joinstyle="miter"/>
                  </v:shape>
                  <v:rect id="Rectangle 70" o:spid="_x0000_s1051"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">
                    <v:textbox inset="2.53958mm,2.53958mm,2.53958mm,2.53958mm">
                      <w:txbxContent>
                        <w:p w14:paraId="74B6E16F" w14:textId="77777777" w:rsidR="008D10F0" w:rsidRDefault="008D10F0" w:rsidP="00F05EC1">
                          <w:pPr>
                            <w:spacing w:before="0"/>
                            <w:textDirection w:val="btLr"/>
                          </w:pPr>
                        </w:p>
                      </w:txbxContent>
                    </v:textbox>
                  </v:rect>
                  <v:rect id="Rectangle 71" o:spid="_x0000_s1052" style="position:absolute;left:2984;top:3590;width:3377;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" stroked="f">
                    <v:textbox inset="2.53958mm,1.2694mm,2.53958mm,1.2694mm">
                      <w:txbxContent>
                        <w:p w14:paraId="219DB691" w14:textId="0B7D8942" w:rsidR="008D10F0" w:rsidRPr="00402725" w:rsidRDefault="008D10F0" w:rsidP="009C53E8">
                          <w:pPr>
                            <w:pStyle w:val="NormalWeb"/>
                            <w:spacing w:before="0" w:after="200" w:line="273" w:lineRule="auto"/>
                            <w:jc w:val="center"/>
                            <w:rPr>
                              <w:sz w:val="20"/>
                              <w:szCs w:val="20"/>
                            </w:rPr>
                          </w:pPr>
                          <w:r>
                            <w:rPr>
                              <w:rFonts w:eastAsia="Arial"/>
                              <w:color w:val="000000"/>
                              <w:sz w:val="20"/>
                              <w:szCs w:val="20"/>
                            </w:rPr>
                            <w:t>Send PCS</w:t>
                          </w:r>
                          <w:r w:rsidRPr="00402725">
                            <w:rPr>
                              <w:rFonts w:eastAsia="Arial"/>
                              <w:color w:val="000000"/>
                              <w:sz w:val="20"/>
                              <w:szCs w:val="20"/>
                            </w:rPr>
                            <w:t xml:space="preserve"> Data</w:t>
                          </w:r>
                          <w:r>
                            <w:rPr>
                              <w:rFonts w:eastAsia="Arial"/>
                              <w:color w:val="000000"/>
                              <w:sz w:val="20"/>
                              <w:szCs w:val="20"/>
                            </w:rPr>
                            <w:t xml:space="preserve"> </w:t>
                          </w:r>
                          <w:r w:rsidRPr="0069216D">
                            <w:rPr>
                              <w:rFonts w:eastAsia="Arial"/>
                              <w:color w:val="000000"/>
                              <w:sz w:val="20"/>
                              <w:szCs w:val="20"/>
                            </w:rPr>
                            <w:t>[PCC-</w:t>
                          </w:r>
                          <w:r>
                            <w:rPr>
                              <w:rFonts w:eastAsia="Arial"/>
                              <w:color w:val="000000"/>
                              <w:sz w:val="20"/>
                              <w:szCs w:val="20"/>
                            </w:rPr>
                            <w:t>XX</w:t>
                          </w:r>
                          <w:r w:rsidRPr="0069216D">
                            <w:rPr>
                              <w:rFonts w:eastAsia="Arial"/>
                              <w:color w:val="000000"/>
                              <w:sz w:val="20"/>
                              <w:szCs w:val="20"/>
                            </w:rPr>
                            <w:t>]</w:t>
                          </w:r>
                        </w:p>
                        <w:p w14:paraId="26F3538A" w14:textId="2A44848C" w:rsidR="008D10F0" w:rsidRPr="00402725" w:rsidRDefault="008D10F0" w:rsidP="00F05EC1">
                          <w:pPr>
                            <w:textDirection w:val="btLr"/>
                            <w:rPr>
                              <w:sz w:val="20"/>
                            </w:rPr>
                          </w:pPr>
                        </w:p>
                      </w:txbxContent>
                    </v:textbox>
                  </v:rect>
                  <v:rect id="Rectangle 72" o:spid="_x0000_s1053"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">
                    <v:textbox inset="2.53958mm,2.53958mm,2.53958mm,2.53958mm">
                      <w:txbxContent>
                        <w:p w14:paraId="5FD8A47B" w14:textId="77777777" w:rsidR="008D10F0" w:rsidRDefault="008D10F0" w:rsidP="00F05EC1">
                          <w:pPr>
                            <w:spacing w:before="0"/>
                            <w:textDirection w:val="btLr"/>
                          </w:pPr>
                        </w:p>
                      </w:txbxContent>
                    </v:textbox>
                  </v:rect>
                  <v:shape id="Straight Arrow Connector 73" o:spid="_x0000_s1054"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" filled="t">
                    <v:stroke endarrow="block" endarrowwidth="wide" endarrowlength="long" joinstyle="miter"/>
                  </v:shape>
                </v:group>
                <w10:wrap type="topAndBottom" anchorx="margin"/>
              </v:group>
            </w:pict>
          </mc:Fallback>
        </mc:AlternateContent>
      </w:r>
    </w:p>
    <w:p w14:paraId="2A975858" w14:textId="2BE2CB2C" w:rsidR="00C66F96" w:rsidRPr="00D26514" w:rsidRDefault="00C66F96" w:rsidP="00C66F96">
      <w:pPr>
        <w:pStyle w:val="FigureTitle"/>
      </w:pPr>
      <w:r w:rsidRPr="00D26514">
        <w:t xml:space="preserve">Figure X.4.2.2-1: Basic Process Flow in </w:t>
      </w:r>
      <w:r w:rsidR="00E12377">
        <w:t>PCS</w:t>
      </w:r>
      <w:r w:rsidRPr="00D26514">
        <w:t xml:space="preserve"> Profile</w:t>
      </w:r>
    </w:p>
    <w:p w14:paraId="7038462A" w14:textId="77777777" w:rsidR="00BF2986" w:rsidRPr="00D26514" w:rsidRDefault="00BF2986" w:rsidP="0097454A">
      <w:pPr>
        <w:pStyle w:val="BodyText"/>
        <w:rPr>
          <w:lang w:eastAsia="x-none"/>
        </w:rPr>
      </w:pPr>
      <w:r w:rsidRPr="00EA3BCB">
        <w:rPr>
          <w:b/>
          <w:lang w:eastAsia="x-none"/>
        </w:rPr>
        <w:t>Pre-conditions</w:t>
      </w:r>
      <w:r w:rsidRPr="00D26514">
        <w:rPr>
          <w:lang w:eastAsia="x-none"/>
        </w:rPr>
        <w:t>:</w:t>
      </w:r>
    </w:p>
    <w:p w14:paraId="58525AF0" w14:textId="77777777" w:rsidR="0028186F" w:rsidRDefault="0028186F" w:rsidP="0028186F">
      <w:pPr>
        <w:pStyle w:val="BodyText"/>
        <w:numPr>
          <w:ilvl w:val="0"/>
          <w:numId w:val="20"/>
        </w:numPr>
        <w:rPr>
          <w:lang w:eastAsia="x-none"/>
        </w:rPr>
      </w:pPr>
      <w:r>
        <w:rPr>
          <w:lang w:eastAsia="x-none"/>
        </w:rPr>
        <w:t xml:space="preserve">The person calling 911 is suffering from an emergent issue </w:t>
      </w:r>
    </w:p>
    <w:p w14:paraId="6A77953B" w14:textId="77777777" w:rsidR="0028186F" w:rsidRPr="00D26514" w:rsidRDefault="0028186F" w:rsidP="0028186F">
      <w:pPr>
        <w:pStyle w:val="BodyText"/>
        <w:numPr>
          <w:ilvl w:val="0"/>
          <w:numId w:val="20"/>
        </w:numPr>
        <w:rPr>
          <w:lang w:eastAsia="x-none"/>
        </w:rPr>
      </w:pPr>
      <w:r>
        <w:rPr>
          <w:lang w:eastAsia="x-none"/>
        </w:rPr>
        <w:t xml:space="preserve">An EMS response team is sent out for the call </w:t>
      </w:r>
    </w:p>
    <w:p w14:paraId="6B6AC6B2" w14:textId="77777777" w:rsidR="00BF2986" w:rsidRPr="00D26514" w:rsidRDefault="00BF2986" w:rsidP="0097454A">
      <w:pPr>
        <w:pStyle w:val="BodyText"/>
        <w:rPr>
          <w:lang w:eastAsia="x-none"/>
        </w:rPr>
      </w:pPr>
      <w:r w:rsidRPr="00EA3BCB">
        <w:rPr>
          <w:b/>
          <w:lang w:eastAsia="x-none"/>
        </w:rPr>
        <w:lastRenderedPageBreak/>
        <w:t>Main Flow</w:t>
      </w:r>
      <w:r w:rsidRPr="00D26514">
        <w:rPr>
          <w:lang w:eastAsia="x-none"/>
        </w:rPr>
        <w:t>:</w:t>
      </w:r>
    </w:p>
    <w:p w14:paraId="33539ADA" w14:textId="77777777" w:rsidR="00225AE5" w:rsidRDefault="00225AE5" w:rsidP="00225AE5">
      <w:pPr>
        <w:pStyle w:val="BodyText"/>
        <w:numPr>
          <w:ilvl w:val="0"/>
          <w:numId w:val="21"/>
        </w:numPr>
        <w:rPr>
          <w:lang w:eastAsia="x-none"/>
        </w:rPr>
      </w:pPr>
      <w:r>
        <w:rPr>
          <w:lang w:eastAsia="x-none"/>
        </w:rPr>
        <w:t xml:space="preserve">EMS provider arrives on scene and inputs the patient information into the </w:t>
      </w:r>
      <w:proofErr w:type="spellStart"/>
      <w:r>
        <w:rPr>
          <w:lang w:eastAsia="x-none"/>
        </w:rPr>
        <w:t>ePCR</w:t>
      </w:r>
      <w:proofErr w:type="spellEnd"/>
      <w:r>
        <w:rPr>
          <w:lang w:eastAsia="x-none"/>
        </w:rPr>
        <w:t xml:space="preserve">. </w:t>
      </w:r>
    </w:p>
    <w:p w14:paraId="2968637B" w14:textId="77777777" w:rsidR="00225AE5" w:rsidRDefault="00225AE5" w:rsidP="00225AE5">
      <w:pPr>
        <w:pStyle w:val="BodyText"/>
        <w:numPr>
          <w:ilvl w:val="0"/>
          <w:numId w:val="21"/>
        </w:numPr>
        <w:rPr>
          <w:lang w:eastAsia="x-none"/>
        </w:rPr>
      </w:pPr>
      <w:r>
        <w:rPr>
          <w:lang w:eastAsia="x-none"/>
        </w:rPr>
        <w:t xml:space="preserve">Interventions are performed during transport, and documented </w:t>
      </w:r>
    </w:p>
    <w:p w14:paraId="24BD27B3" w14:textId="77777777" w:rsidR="00225AE5" w:rsidRDefault="00225AE5" w:rsidP="00225AE5">
      <w:pPr>
        <w:pStyle w:val="BodyText"/>
        <w:numPr>
          <w:ilvl w:val="0"/>
          <w:numId w:val="21"/>
        </w:numPr>
        <w:rPr>
          <w:lang w:eastAsia="x-none"/>
        </w:rPr>
      </w:pPr>
      <w:r>
        <w:rPr>
          <w:lang w:eastAsia="x-none"/>
        </w:rPr>
        <w:t xml:space="preserve">EMS pushes the information for the current patient condition and interventions that were performed to the hospital </w:t>
      </w:r>
    </w:p>
    <w:p w14:paraId="07A8B27B" w14:textId="77777777" w:rsidR="00225AE5" w:rsidRPr="00D26514" w:rsidRDefault="00225AE5" w:rsidP="00225AE5">
      <w:pPr>
        <w:pStyle w:val="BodyText"/>
        <w:numPr>
          <w:ilvl w:val="0"/>
          <w:numId w:val="21"/>
        </w:numPr>
        <w:rPr>
          <w:lang w:eastAsia="x-none"/>
        </w:rPr>
      </w:pPr>
      <w:r>
        <w:rPr>
          <w:lang w:eastAsia="x-none"/>
        </w:rPr>
        <w:t xml:space="preserve">The patient care is transferred to the hospital staff. </w:t>
      </w:r>
    </w:p>
    <w:p w14:paraId="3B5CB5A6" w14:textId="77777777" w:rsidR="00BF2986" w:rsidRPr="00EA3BCB" w:rsidRDefault="00BF2986" w:rsidP="0097454A">
      <w:pPr>
        <w:pStyle w:val="BodyText"/>
        <w:rPr>
          <w:b/>
          <w:lang w:eastAsia="x-none"/>
        </w:rPr>
      </w:pPr>
      <w:r w:rsidRPr="00EA3BCB">
        <w:rPr>
          <w:b/>
          <w:lang w:eastAsia="x-none"/>
        </w:rPr>
        <w:t>Post-conditions:</w:t>
      </w:r>
    </w:p>
    <w:p w14:paraId="48E17D3F" w14:textId="77777777" w:rsidR="00225AE5" w:rsidRDefault="00225AE5" w:rsidP="00225AE5">
      <w:pPr>
        <w:pStyle w:val="AuthorInstructions"/>
        <w:numPr>
          <w:ilvl w:val="0"/>
          <w:numId w:val="22"/>
        </w:numPr>
        <w:rPr>
          <w:i w:val="0"/>
          <w:lang w:eastAsia="x-none"/>
        </w:rPr>
      </w:pPr>
      <w:bookmarkStart w:id="118" w:name="_Toc345074664"/>
      <w:bookmarkStart w:id="119" w:name="_Toc500238764"/>
      <w:r>
        <w:rPr>
          <w:i w:val="0"/>
          <w:lang w:eastAsia="x-none"/>
        </w:rPr>
        <w:t xml:space="preserve">The </w:t>
      </w:r>
      <w:proofErr w:type="spellStart"/>
      <w:r>
        <w:rPr>
          <w:i w:val="0"/>
          <w:lang w:eastAsia="x-none"/>
        </w:rPr>
        <w:t>ePCR</w:t>
      </w:r>
      <w:proofErr w:type="spellEnd"/>
      <w:r>
        <w:rPr>
          <w:i w:val="0"/>
          <w:lang w:eastAsia="x-none"/>
        </w:rPr>
        <w:t xml:space="preserve"> is closed out and the full report is provided to the hospital</w:t>
      </w:r>
    </w:p>
    <w:p w14:paraId="0D8EA38B" w14:textId="77777777" w:rsidR="00225AE5" w:rsidRPr="008047B8" w:rsidRDefault="00225AE5" w:rsidP="00225AE5">
      <w:pPr>
        <w:pStyle w:val="AuthorInstructions"/>
        <w:numPr>
          <w:ilvl w:val="0"/>
          <w:numId w:val="22"/>
        </w:numPr>
        <w:rPr>
          <w:i w:val="0"/>
          <w:lang w:eastAsia="x-none"/>
        </w:rPr>
      </w:pPr>
      <w:r>
        <w:rPr>
          <w:i w:val="0"/>
          <w:lang w:eastAsia="x-none"/>
        </w:rPr>
        <w:t>The patient care is continued in the hospital</w:t>
      </w:r>
    </w:p>
    <w:p w14:paraId="286C7C06" w14:textId="2BE4D7FE" w:rsidR="00303E20" w:rsidRPr="00D26514" w:rsidRDefault="00303E20" w:rsidP="00303E20">
      <w:pPr>
        <w:pStyle w:val="Heading2"/>
        <w:numPr>
          <w:ilvl w:val="0"/>
          <w:numId w:val="0"/>
        </w:numPr>
        <w:rPr>
          <w:noProof w:val="0"/>
        </w:rPr>
      </w:pPr>
      <w:r w:rsidRPr="00D26514">
        <w:rPr>
          <w:noProof w:val="0"/>
        </w:rPr>
        <w:t>X.</w:t>
      </w:r>
      <w:r w:rsidR="00AF472E" w:rsidRPr="00D26514">
        <w:rPr>
          <w:noProof w:val="0"/>
        </w:rPr>
        <w:t>5</w:t>
      </w:r>
      <w:r w:rsidR="005F21E7" w:rsidRPr="00D26514">
        <w:rPr>
          <w:noProof w:val="0"/>
        </w:rPr>
        <w:t xml:space="preserve"> </w:t>
      </w:r>
      <w:r w:rsidR="00E12377">
        <w:rPr>
          <w:noProof w:val="0"/>
        </w:rPr>
        <w:t>PCS</w:t>
      </w:r>
      <w:r w:rsidRPr="00D26514">
        <w:rPr>
          <w:noProof w:val="0"/>
        </w:rPr>
        <w:t xml:space="preserve"> Security Considerations</w:t>
      </w:r>
      <w:bookmarkEnd w:id="118"/>
      <w:bookmarkEnd w:id="119"/>
    </w:p>
    <w:p w14:paraId="060ECAE1" w14:textId="728E0D35" w:rsidR="00592807" w:rsidRPr="00592807" w:rsidRDefault="00592807" w:rsidP="00167DB7">
      <w:pPr>
        <w:pStyle w:val="Heading2"/>
        <w:numPr>
          <w:ilvl w:val="0"/>
          <w:numId w:val="0"/>
        </w:numPr>
        <w:rPr>
          <w:rFonts w:ascii="Times New Roman" w:hAnsi="Times New Roman"/>
          <w:b w:val="0"/>
          <w:noProof w:val="0"/>
          <w:kern w:val="0"/>
          <w:sz w:val="24"/>
        </w:rPr>
      </w:pPr>
      <w:bookmarkStart w:id="120" w:name="_Toc345074665"/>
      <w:bookmarkStart w:id="121" w:name="_Toc500238765"/>
      <w:r w:rsidRPr="00897EA8">
        <w:rPr>
          <w:rFonts w:ascii="Times New Roman" w:hAnsi="Times New Roman"/>
          <w:b w:val="0"/>
          <w:color w:val="222222"/>
          <w:sz w:val="24"/>
          <w:szCs w:val="24"/>
          <w:shd w:val="clear" w:color="auto" w:fill="FFFFFF"/>
        </w:rPr>
        <w:t>See </w:t>
      </w:r>
      <w:hyperlink r:id="rId32" w:tgtFrame="_blank" w:history="1">
        <w:r w:rsidRPr="00897EA8">
          <w:rPr>
            <w:rStyle w:val="Hyperlink"/>
            <w:rFonts w:ascii="Times New Roman" w:hAnsi="Times New Roman"/>
            <w:b w:val="0"/>
            <w:color w:val="1155CC"/>
            <w:sz w:val="24"/>
            <w:szCs w:val="24"/>
            <w:shd w:val="clear" w:color="auto" w:fill="FFFFFF"/>
          </w:rPr>
          <w:t>ITI TF-2.x Appendix Z.8</w:t>
        </w:r>
      </w:hyperlink>
      <w:r w:rsidRPr="00897EA8">
        <w:rPr>
          <w:rFonts w:ascii="Times New Roman" w:hAnsi="Times New Roman"/>
          <w:b w:val="0"/>
          <w:color w:val="222222"/>
          <w:sz w:val="24"/>
          <w:szCs w:val="24"/>
          <w:shd w:val="clear" w:color="auto" w:fill="FFFFFF"/>
        </w:rPr>
        <w:t> “Mobile Security Considerations”</w:t>
      </w:r>
      <w:r w:rsidR="00897EA8">
        <w:rPr>
          <w:rFonts w:ascii="Times New Roman" w:hAnsi="Times New Roman"/>
          <w:b w:val="0"/>
          <w:color w:val="222222"/>
          <w:sz w:val="24"/>
          <w:szCs w:val="24"/>
          <w:shd w:val="clear" w:color="auto" w:fill="FFFFFF"/>
        </w:rPr>
        <w:t xml:space="preserve"> </w:t>
      </w:r>
      <w:r w:rsidRPr="00897EA8">
        <w:rPr>
          <w:rFonts w:ascii="Times New Roman" w:hAnsi="Times New Roman"/>
          <w:b w:val="0"/>
          <w:noProof w:val="0"/>
          <w:kern w:val="0"/>
          <w:sz w:val="24"/>
          <w:szCs w:val="24"/>
        </w:rPr>
        <w:t xml:space="preserve"> </w:t>
      </w:r>
    </w:p>
    <w:p w14:paraId="006A4CF9" w14:textId="5BABB29D"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Pr="00D26514">
        <w:rPr>
          <w:noProof w:val="0"/>
        </w:rPr>
        <w:t xml:space="preserve"> </w:t>
      </w:r>
      <w:r w:rsidR="00E12377">
        <w:rPr>
          <w:noProof w:val="0"/>
        </w:rPr>
        <w:t>PCS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20"/>
      <w:bookmarkEnd w:id="121"/>
    </w:p>
    <w:p w14:paraId="56F02E57" w14:textId="7548E939" w:rsidR="00E94616" w:rsidRDefault="00E94616" w:rsidP="00F402C3">
      <w:pPr>
        <w:pStyle w:val="BodyText"/>
      </w:pPr>
      <w:r>
        <w:t xml:space="preserve">The information that is imported by the </w:t>
      </w:r>
      <w:r w:rsidR="008B0DDE">
        <w:t>Paramedicine Care Summary (PCS) content</w:t>
      </w:r>
      <w:r>
        <w:t xml:space="preserve"> consumer i</w:t>
      </w:r>
      <w:r w:rsidR="008B0DDE">
        <w:t>mplementing</w:t>
      </w:r>
      <w:r>
        <w:t xml:space="preserve"> the quality option may be leveraged to support content needed for the Quality Outcome Reporting for EMS </w:t>
      </w:r>
      <w:r w:rsidR="008B0DDE">
        <w:t xml:space="preserve">(QORE) </w:t>
      </w:r>
      <w:r>
        <w:t>profile</w:t>
      </w:r>
      <w:r w:rsidR="008B0DDE">
        <w:t xml:space="preserve">. </w:t>
      </w:r>
    </w:p>
    <w:p w14:paraId="08137BD3" w14:textId="26DDAECA" w:rsidR="00F402C3" w:rsidRDefault="00F402C3" w:rsidP="00F402C3">
      <w:pPr>
        <w:pStyle w:val="BodyText"/>
      </w:pPr>
      <w:r w:rsidRPr="00376959">
        <w:t xml:space="preserve">The use of the </w:t>
      </w:r>
      <w:r w:rsidRPr="0012709C">
        <w:t>IHE XD* family of</w:t>
      </w:r>
      <w:r w:rsidRPr="00376959">
        <w:t xml:space="preserve"> transactions is encouraged to support standards-based interoperability between systems acting as the </w:t>
      </w:r>
      <w:r w:rsidR="00E12377">
        <w:t>PCS</w:t>
      </w:r>
      <w:r w:rsidRPr="00D26514">
        <w:t xml:space="preserve"> </w:t>
      </w:r>
      <w:r w:rsidRPr="00376959">
        <w:t xml:space="preserve">Content Creator and </w:t>
      </w:r>
      <w:r w:rsidR="00E12377">
        <w:t>PCS</w:t>
      </w:r>
      <w:r w:rsidRPr="00D26514">
        <w:t xml:space="preserve"> </w:t>
      </w:r>
      <w:r w:rsidRPr="00376959">
        <w:t>Content Consumer. However, this profile does not require any groupings with ITI XD* actors to facilitate transport of the content document it defines. Below is a summary of recommended</w:t>
      </w:r>
    </w:p>
    <w:p w14:paraId="6E821030" w14:textId="6315E842" w:rsidR="00F402C3" w:rsidRPr="00376959" w:rsidRDefault="00F402C3" w:rsidP="00F402C3">
      <w:pPr>
        <w:pStyle w:val="BodyText"/>
      </w:pPr>
      <w:r w:rsidRPr="00376959">
        <w:t xml:space="preserve">IHE transport transactions that MAY be utilized by systems playing the roles of </w:t>
      </w:r>
      <w:r w:rsidR="008B0DDE">
        <w:t xml:space="preserve">PCS </w:t>
      </w:r>
      <w:r w:rsidRPr="00376959">
        <w:t xml:space="preserve">Content Creator or Content Consumer to support the standard use case defined in this profile: </w:t>
      </w:r>
    </w:p>
    <w:p w14:paraId="0EB3E6AB" w14:textId="54D0C9FD" w:rsidR="00F402C3" w:rsidRPr="00376959" w:rsidRDefault="00F402C3" w:rsidP="00F402C3">
      <w:pPr>
        <w:pStyle w:val="ListBullet2"/>
        <w:tabs>
          <w:tab w:val="num" w:pos="720"/>
        </w:tabs>
      </w:pPr>
      <w:r w:rsidRPr="00376959">
        <w:t xml:space="preserve">A Document Source </w:t>
      </w:r>
      <w:r w:rsidRPr="0012709C">
        <w:t xml:space="preserve">in </w:t>
      </w:r>
      <w:proofErr w:type="spellStart"/>
      <w:r w:rsidRPr="0012709C">
        <w:t>XDS</w:t>
      </w:r>
      <w:r w:rsidRPr="00376959">
        <w:t>.b</w:t>
      </w:r>
      <w:proofErr w:type="spellEnd"/>
      <w:r w:rsidRPr="00376959">
        <w:t xml:space="preserve">, a Portable Media Creator in XDM, or a Document Source in XDR might be grouped with the </w:t>
      </w:r>
      <w:r w:rsidR="00E12377">
        <w:t>PCS</w:t>
      </w:r>
      <w:r w:rsidRPr="00D26514">
        <w:t xml:space="preserve"> </w:t>
      </w:r>
      <w:r w:rsidRPr="00376959">
        <w:t xml:space="preserve">Content Creator. A Document Consumer in </w:t>
      </w:r>
      <w:proofErr w:type="spellStart"/>
      <w:r w:rsidRPr="00376959">
        <w:t>XDS.b</w:t>
      </w:r>
      <w:proofErr w:type="spellEnd"/>
      <w:r w:rsidRPr="00376959">
        <w:t xml:space="preserve">, a Portable Media Importer in XDM, or a Document Recipient in XDR might be grouped with the </w:t>
      </w:r>
      <w:r w:rsidR="00E12377">
        <w:t>PCS</w:t>
      </w:r>
      <w:r w:rsidRPr="00D26514">
        <w:t xml:space="preserve"> </w:t>
      </w:r>
      <w:r w:rsidRPr="00376959">
        <w:t>Content Consumer. A registry/repository-based infrastructure is defined by the IHE Cross Enterprise Document Sharing (</w:t>
      </w:r>
      <w:proofErr w:type="spellStart"/>
      <w:r w:rsidRPr="00376959">
        <w:t>XDS.b</w:t>
      </w:r>
      <w:proofErr w:type="spellEnd"/>
      <w:r w:rsidRPr="00376959">
        <w:t xml:space="preserve">) that includes profile support that can be leveraged to facilitate retrieval of public health related information from a document sharing infrastructure: Multi-Patient Query (MPQ), and Document Metadata Subscription (DSUB). </w:t>
      </w:r>
    </w:p>
    <w:p w14:paraId="26A4F0E2" w14:textId="2C6325C4" w:rsidR="00F402C3" w:rsidRPr="00376959" w:rsidRDefault="00F402C3" w:rsidP="00F402C3">
      <w:pPr>
        <w:pStyle w:val="ListBullet2"/>
        <w:tabs>
          <w:tab w:val="num" w:pos="720"/>
        </w:tabs>
      </w:pPr>
      <w:r w:rsidRPr="00376959">
        <w:t xml:space="preserve">A reliable messaging-based infrastructure is defined by the IHE Cross Enterprise Document Reliable Interchange (XDR) Profile. Document Source in XDR might be grouped with the </w:t>
      </w:r>
      <w:r w:rsidR="00E12377">
        <w:t>PCS</w:t>
      </w:r>
      <w:r w:rsidRPr="00D26514">
        <w:t xml:space="preserve"> </w:t>
      </w:r>
      <w:r w:rsidRPr="00376959">
        <w:t xml:space="preserve">Content Creator. A Document Recipient in XDR might be grouped with the </w:t>
      </w:r>
      <w:r w:rsidR="00E12377">
        <w:t>PCS</w:t>
      </w:r>
      <w:r w:rsidRPr="00D26514">
        <w:t xml:space="preserve"> </w:t>
      </w:r>
      <w:r w:rsidRPr="00376959">
        <w:t xml:space="preserve">Content Consumer. </w:t>
      </w:r>
    </w:p>
    <w:p w14:paraId="6FAA4AE8" w14:textId="20B9E1E0" w:rsidR="0039433E" w:rsidRPr="00376959" w:rsidRDefault="00F402C3" w:rsidP="00F402C3">
      <w:pPr>
        <w:pStyle w:val="BodyText"/>
      </w:pPr>
      <w:r w:rsidRPr="00376959">
        <w:t>Detailed descriptions of these transactions can be found in the IHE IT Infrastructure Technical Framework.</w:t>
      </w:r>
    </w:p>
    <w:p w14:paraId="51671075" w14:textId="77777777" w:rsidR="009B7B85" w:rsidRPr="00D26514" w:rsidRDefault="009B7B85" w:rsidP="00167DB7">
      <w:pPr>
        <w:rPr>
          <w:i/>
        </w:rPr>
      </w:pPr>
    </w:p>
    <w:p w14:paraId="116A1874" w14:textId="77777777" w:rsidR="00953CFC" w:rsidRPr="00D26514" w:rsidRDefault="00953CFC" w:rsidP="0005577A">
      <w:pPr>
        <w:pStyle w:val="PartTitle"/>
        <w:rPr>
          <w:highlight w:val="yellow"/>
        </w:rPr>
      </w:pPr>
      <w:bookmarkStart w:id="122" w:name="_Toc345074666"/>
      <w:bookmarkStart w:id="123" w:name="_Toc500238766"/>
      <w:r w:rsidRPr="00D26514">
        <w:lastRenderedPageBreak/>
        <w:t>Appendices</w:t>
      </w:r>
      <w:bookmarkEnd w:id="122"/>
      <w:bookmarkEnd w:id="123"/>
      <w:r w:rsidRPr="00D26514">
        <w:rPr>
          <w:highlight w:val="yellow"/>
        </w:rPr>
        <w:t xml:space="preserve"> </w:t>
      </w:r>
    </w:p>
    <w:p w14:paraId="7FF2FFDD" w14:textId="04F6AB1B" w:rsidR="006D01D0" w:rsidRPr="00376959" w:rsidRDefault="006D01D0" w:rsidP="006D01D0">
      <w:pPr>
        <w:pStyle w:val="Heading1"/>
        <w:pageBreakBefore w:val="0"/>
        <w:rPr>
          <w:rFonts w:eastAsia="Arial" w:cs="Arial"/>
          <w:noProof w:val="0"/>
          <w:szCs w:val="28"/>
        </w:rPr>
      </w:pPr>
      <w:bookmarkStart w:id="124" w:name="_Toc336000611"/>
      <w:bookmarkStart w:id="125" w:name="_Toc491441488"/>
      <w:bookmarkStart w:id="126" w:name="_Toc345074671"/>
      <w:bookmarkEnd w:id="124"/>
      <w:r w:rsidRPr="00376959">
        <w:rPr>
          <w:rFonts w:eastAsia="Arial" w:cs="Arial"/>
          <w:noProof w:val="0"/>
          <w:szCs w:val="28"/>
        </w:rPr>
        <w:t>App</w:t>
      </w:r>
      <w:commentRangeStart w:id="127"/>
      <w:r w:rsidRPr="00376959">
        <w:rPr>
          <w:rFonts w:eastAsia="Arial" w:cs="Arial"/>
          <w:noProof w:val="0"/>
          <w:szCs w:val="28"/>
        </w:rPr>
        <w:t>endix A</w:t>
      </w:r>
      <w:commentRangeEnd w:id="127"/>
      <w:r w:rsidR="00C64AE3">
        <w:rPr>
          <w:rStyle w:val="CommentReference"/>
          <w:rFonts w:ascii="Times New Roman" w:hAnsi="Times New Roman"/>
          <w:b w:val="0"/>
          <w:noProof w:val="0"/>
          <w:kern w:val="0"/>
        </w:rPr>
        <w:commentReference w:id="127"/>
      </w:r>
      <w:r w:rsidRPr="00376959">
        <w:rPr>
          <w:rFonts w:eastAsia="Arial" w:cs="Arial"/>
          <w:noProof w:val="0"/>
          <w:szCs w:val="28"/>
        </w:rPr>
        <w:t xml:space="preserve"> – Required Data Elements for </w:t>
      </w:r>
      <w:r>
        <w:rPr>
          <w:rFonts w:eastAsia="Arial" w:cs="Arial"/>
          <w:noProof w:val="0"/>
          <w:szCs w:val="28"/>
        </w:rPr>
        <w:t xml:space="preserve">Emergency </w:t>
      </w:r>
      <w:r w:rsidR="00BE3BC7">
        <w:rPr>
          <w:rFonts w:eastAsia="Arial" w:cs="Arial"/>
          <w:noProof w:val="0"/>
          <w:szCs w:val="28"/>
        </w:rPr>
        <w:t>Ambulance</w:t>
      </w:r>
      <w:r>
        <w:rPr>
          <w:rFonts w:eastAsia="Arial" w:cs="Arial"/>
          <w:noProof w:val="0"/>
          <w:szCs w:val="28"/>
        </w:rPr>
        <w:t xml:space="preserve"> </w:t>
      </w:r>
      <w:r w:rsidRPr="00376959">
        <w:rPr>
          <w:rFonts w:eastAsia="Arial" w:cs="Arial"/>
          <w:noProof w:val="0"/>
          <w:szCs w:val="28"/>
        </w:rPr>
        <w:t>Transport Summary</w:t>
      </w:r>
      <w:bookmarkEnd w:id="125"/>
    </w:p>
    <w:p w14:paraId="284EC04A" w14:textId="77777777" w:rsidR="006D01D0" w:rsidRPr="00376959" w:rsidRDefault="006D01D0" w:rsidP="006D01D0">
      <w:pPr>
        <w:pStyle w:val="Heading2"/>
        <w:rPr>
          <w:rFonts w:eastAsia="Arial"/>
          <w:noProof w:val="0"/>
        </w:rPr>
      </w:pPr>
      <w:bookmarkStart w:id="128" w:name="_Toc491441489"/>
      <w:bookmarkStart w:id="129" w:name="_GoBack"/>
      <w:bookmarkEnd w:id="129"/>
      <w:r w:rsidRPr="00376959">
        <w:rPr>
          <w:rFonts w:eastAsia="Arial"/>
          <w:noProof w:val="0"/>
        </w:rPr>
        <w:t>A.1 Data Elements Table</w:t>
      </w:r>
      <w:bookmarkEnd w:id="128"/>
      <w:r w:rsidRPr="00376959">
        <w:rPr>
          <w:rFonts w:eastAsia="Arial"/>
          <w:noProof w:val="0"/>
        </w:rPr>
        <w:t xml:space="preserve"> </w:t>
      </w:r>
    </w:p>
    <w:tbl>
      <w:tblPr>
        <w:tblStyle w:val="29"/>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1"/>
        <w:gridCol w:w="2178"/>
        <w:gridCol w:w="2346"/>
        <w:gridCol w:w="3338"/>
      </w:tblGrid>
      <w:tr w:rsidR="001B60DD" w:rsidRPr="00376959" w14:paraId="006A7243" w14:textId="77777777" w:rsidTr="008E197B">
        <w:trPr>
          <w:cantSplit/>
          <w:tblHeader/>
        </w:trPr>
        <w:tc>
          <w:tcPr>
            <w:tcW w:w="3779" w:type="dxa"/>
            <w:gridSpan w:val="2"/>
            <w:shd w:val="clear" w:color="auto" w:fill="D9D9D9" w:themeFill="background1" w:themeFillShade="D9"/>
          </w:tcPr>
          <w:p w14:paraId="5C2A9B09" w14:textId="13D32BF7" w:rsidR="001B60DD" w:rsidRPr="00376959" w:rsidRDefault="009850AB" w:rsidP="008E197B">
            <w:pPr>
              <w:pStyle w:val="TableEntryHeader"/>
            </w:pPr>
            <w:r>
              <w:t xml:space="preserve">Ambulance </w:t>
            </w:r>
            <w:r w:rsidR="001B60DD" w:rsidRPr="00376959">
              <w:t>Transport Data</w:t>
            </w:r>
          </w:p>
        </w:tc>
        <w:tc>
          <w:tcPr>
            <w:tcW w:w="2346" w:type="dxa"/>
            <w:shd w:val="clear" w:color="auto" w:fill="D9D9D9" w:themeFill="background1" w:themeFillShade="D9"/>
          </w:tcPr>
          <w:p w14:paraId="698A92F7" w14:textId="77777777" w:rsidR="001B60DD" w:rsidRPr="00376959" w:rsidRDefault="001B60DD" w:rsidP="008E197B">
            <w:pPr>
              <w:pStyle w:val="TableEntryHeader"/>
            </w:pPr>
            <w:r w:rsidRPr="00376959">
              <w:t>NEMSIS Reference</w:t>
            </w:r>
          </w:p>
        </w:tc>
        <w:tc>
          <w:tcPr>
            <w:tcW w:w="3338" w:type="dxa"/>
            <w:shd w:val="clear" w:color="auto" w:fill="D9D9D9" w:themeFill="background1" w:themeFillShade="D9"/>
          </w:tcPr>
          <w:p w14:paraId="043500C0" w14:textId="77777777" w:rsidR="001B60DD" w:rsidRPr="00376959" w:rsidRDefault="001B60DD" w:rsidP="008E197B">
            <w:pPr>
              <w:pStyle w:val="TableEntryHeader"/>
            </w:pPr>
            <w:r w:rsidRPr="00376959">
              <w:t xml:space="preserve">Definition </w:t>
            </w:r>
          </w:p>
        </w:tc>
      </w:tr>
      <w:tr w:rsidR="001B60DD" w:rsidRPr="00376959" w14:paraId="627467B3" w14:textId="77777777" w:rsidTr="008E197B">
        <w:trPr>
          <w:cantSplit/>
        </w:trPr>
        <w:tc>
          <w:tcPr>
            <w:tcW w:w="1601" w:type="dxa"/>
            <w:vMerge w:val="restart"/>
          </w:tcPr>
          <w:p w14:paraId="0EAE23C6" w14:textId="77777777" w:rsidR="001B60DD" w:rsidRPr="00376959" w:rsidRDefault="001B60DD" w:rsidP="008E197B">
            <w:pPr>
              <w:pStyle w:val="TableEntry"/>
            </w:pPr>
            <w:r w:rsidRPr="00376959">
              <w:t xml:space="preserve">Patient </w:t>
            </w:r>
          </w:p>
        </w:tc>
        <w:tc>
          <w:tcPr>
            <w:tcW w:w="2178" w:type="dxa"/>
          </w:tcPr>
          <w:p w14:paraId="499F1595" w14:textId="77777777" w:rsidR="001B60DD" w:rsidRPr="00376959" w:rsidRDefault="001B60DD" w:rsidP="008E197B">
            <w:pPr>
              <w:pStyle w:val="TableEntry"/>
            </w:pPr>
            <w:r w:rsidRPr="00376959">
              <w:t>Last Name</w:t>
            </w:r>
          </w:p>
        </w:tc>
        <w:tc>
          <w:tcPr>
            <w:tcW w:w="2346" w:type="dxa"/>
          </w:tcPr>
          <w:p w14:paraId="770BD260" w14:textId="77777777" w:rsidR="001B60DD" w:rsidRPr="00376959" w:rsidRDefault="001B60DD" w:rsidP="008E197B">
            <w:pPr>
              <w:pStyle w:val="TableEntry"/>
            </w:pPr>
            <w:r w:rsidRPr="00376959">
              <w:t>Version2 Element - E06_01</w:t>
            </w:r>
          </w:p>
        </w:tc>
        <w:tc>
          <w:tcPr>
            <w:tcW w:w="3338" w:type="dxa"/>
          </w:tcPr>
          <w:p w14:paraId="1B929BEC" w14:textId="77777777" w:rsidR="001B60DD" w:rsidRPr="00376959" w:rsidRDefault="001B60DD" w:rsidP="008E197B">
            <w:pPr>
              <w:pStyle w:val="TableEntry"/>
            </w:pPr>
            <w:r w:rsidRPr="00376959">
              <w:t>The patient's last (family) name</w:t>
            </w:r>
          </w:p>
        </w:tc>
      </w:tr>
      <w:tr w:rsidR="001B60DD" w:rsidRPr="00376959" w14:paraId="5C66D1A4" w14:textId="77777777" w:rsidTr="008E197B">
        <w:trPr>
          <w:cantSplit/>
        </w:trPr>
        <w:tc>
          <w:tcPr>
            <w:tcW w:w="1601" w:type="dxa"/>
            <w:vMerge/>
          </w:tcPr>
          <w:p w14:paraId="26BB3C5C" w14:textId="77777777" w:rsidR="001B60DD" w:rsidRPr="00376959" w:rsidRDefault="001B60DD" w:rsidP="008E197B">
            <w:pPr>
              <w:pStyle w:val="TableEntry"/>
            </w:pPr>
          </w:p>
        </w:tc>
        <w:tc>
          <w:tcPr>
            <w:tcW w:w="2178" w:type="dxa"/>
          </w:tcPr>
          <w:p w14:paraId="78075256" w14:textId="77777777" w:rsidR="001B60DD" w:rsidRPr="00376959" w:rsidRDefault="001B60DD" w:rsidP="008E197B">
            <w:pPr>
              <w:pStyle w:val="TableEntry"/>
            </w:pPr>
            <w:r w:rsidRPr="00376959">
              <w:t>First Name</w:t>
            </w:r>
          </w:p>
        </w:tc>
        <w:tc>
          <w:tcPr>
            <w:tcW w:w="2346" w:type="dxa"/>
          </w:tcPr>
          <w:p w14:paraId="4BEEA0EE" w14:textId="77777777" w:rsidR="001B60DD" w:rsidRPr="00376959" w:rsidRDefault="001B60DD" w:rsidP="008E197B">
            <w:pPr>
              <w:pStyle w:val="TableEntry"/>
            </w:pPr>
            <w:r w:rsidRPr="00376959">
              <w:t>Version2 Element - E06_02</w:t>
            </w:r>
          </w:p>
        </w:tc>
        <w:tc>
          <w:tcPr>
            <w:tcW w:w="3338" w:type="dxa"/>
          </w:tcPr>
          <w:p w14:paraId="1CA0B5B0" w14:textId="77777777" w:rsidR="001B60DD" w:rsidRPr="00376959" w:rsidRDefault="001B60DD" w:rsidP="008E197B">
            <w:pPr>
              <w:pStyle w:val="TableEntry"/>
            </w:pPr>
            <w:r w:rsidRPr="00376959">
              <w:t>The patient's first (given) name</w:t>
            </w:r>
          </w:p>
        </w:tc>
      </w:tr>
      <w:tr w:rsidR="001B60DD" w:rsidRPr="00376959" w14:paraId="3FD0C799" w14:textId="77777777" w:rsidTr="008E197B">
        <w:trPr>
          <w:cantSplit/>
        </w:trPr>
        <w:tc>
          <w:tcPr>
            <w:tcW w:w="1601" w:type="dxa"/>
            <w:vMerge/>
          </w:tcPr>
          <w:p w14:paraId="6F855CF6" w14:textId="77777777" w:rsidR="001B60DD" w:rsidRPr="00376959" w:rsidRDefault="001B60DD" w:rsidP="008E197B">
            <w:pPr>
              <w:pStyle w:val="TableEntry"/>
            </w:pPr>
          </w:p>
        </w:tc>
        <w:tc>
          <w:tcPr>
            <w:tcW w:w="2178" w:type="dxa"/>
          </w:tcPr>
          <w:p w14:paraId="6A4C4825" w14:textId="77777777" w:rsidR="001B60DD" w:rsidRPr="00376959" w:rsidRDefault="001B60DD" w:rsidP="008E197B">
            <w:pPr>
              <w:pStyle w:val="TableEntry"/>
            </w:pPr>
            <w:r w:rsidRPr="00376959">
              <w:t xml:space="preserve">Middle Initial/Name </w:t>
            </w:r>
          </w:p>
        </w:tc>
        <w:tc>
          <w:tcPr>
            <w:tcW w:w="2346" w:type="dxa"/>
          </w:tcPr>
          <w:p w14:paraId="0B789A2C" w14:textId="77777777" w:rsidR="001B60DD" w:rsidRPr="00376959" w:rsidRDefault="001B60DD" w:rsidP="008E197B">
            <w:pPr>
              <w:pStyle w:val="TableEntry"/>
            </w:pPr>
            <w:r w:rsidRPr="00376959">
              <w:t>Version2 Element - E06_03</w:t>
            </w:r>
          </w:p>
        </w:tc>
        <w:tc>
          <w:tcPr>
            <w:tcW w:w="3338" w:type="dxa"/>
          </w:tcPr>
          <w:p w14:paraId="2CBF3E96" w14:textId="77777777" w:rsidR="001B60DD" w:rsidRPr="00376959" w:rsidRDefault="001B60DD" w:rsidP="008E197B">
            <w:pPr>
              <w:pStyle w:val="TableEntry"/>
            </w:pPr>
            <w:r w:rsidRPr="00376959">
              <w:t>The patient's middle name, if any</w:t>
            </w:r>
          </w:p>
        </w:tc>
      </w:tr>
      <w:tr w:rsidR="001B60DD" w:rsidRPr="00376959" w14:paraId="18FAEAE8" w14:textId="77777777" w:rsidTr="008E197B">
        <w:trPr>
          <w:cantSplit/>
        </w:trPr>
        <w:tc>
          <w:tcPr>
            <w:tcW w:w="1601" w:type="dxa"/>
            <w:vMerge/>
          </w:tcPr>
          <w:p w14:paraId="478620E2" w14:textId="77777777" w:rsidR="001B60DD" w:rsidRPr="00376959" w:rsidRDefault="001B60DD" w:rsidP="008E197B">
            <w:pPr>
              <w:pStyle w:val="TableEntry"/>
            </w:pPr>
          </w:p>
        </w:tc>
        <w:tc>
          <w:tcPr>
            <w:tcW w:w="2178" w:type="dxa"/>
          </w:tcPr>
          <w:p w14:paraId="7FA851F1" w14:textId="77777777" w:rsidR="001B60DD" w:rsidRPr="00376959" w:rsidRDefault="001B60DD" w:rsidP="008E197B">
            <w:pPr>
              <w:pStyle w:val="TableEntry"/>
            </w:pPr>
            <w:r w:rsidRPr="00376959">
              <w:t>Home Address</w:t>
            </w:r>
          </w:p>
        </w:tc>
        <w:tc>
          <w:tcPr>
            <w:tcW w:w="2346" w:type="dxa"/>
          </w:tcPr>
          <w:p w14:paraId="775C9491" w14:textId="77777777" w:rsidR="001B60DD" w:rsidRPr="00376959" w:rsidRDefault="001B60DD" w:rsidP="008E197B">
            <w:pPr>
              <w:pStyle w:val="TableEntry"/>
            </w:pPr>
            <w:r w:rsidRPr="00376959">
              <w:t>Version2 Element - E06_04</w:t>
            </w:r>
          </w:p>
        </w:tc>
        <w:tc>
          <w:tcPr>
            <w:tcW w:w="3338" w:type="dxa"/>
          </w:tcPr>
          <w:p w14:paraId="35BC6EFF" w14:textId="77777777" w:rsidR="001B60DD" w:rsidRPr="00376959" w:rsidRDefault="001B60DD" w:rsidP="008E197B">
            <w:pPr>
              <w:pStyle w:val="TableEntry"/>
            </w:pPr>
            <w:r w:rsidRPr="00376959">
              <w:t>Patient's address of residence</w:t>
            </w:r>
          </w:p>
        </w:tc>
      </w:tr>
      <w:tr w:rsidR="001B60DD" w:rsidRPr="00376959" w14:paraId="12B7A825" w14:textId="77777777" w:rsidTr="008E197B">
        <w:trPr>
          <w:cantSplit/>
        </w:trPr>
        <w:tc>
          <w:tcPr>
            <w:tcW w:w="1601" w:type="dxa"/>
            <w:vMerge/>
          </w:tcPr>
          <w:p w14:paraId="6D127795" w14:textId="77777777" w:rsidR="001B60DD" w:rsidRPr="00376959" w:rsidRDefault="001B60DD" w:rsidP="008E197B">
            <w:pPr>
              <w:pStyle w:val="TableEntry"/>
            </w:pPr>
          </w:p>
        </w:tc>
        <w:tc>
          <w:tcPr>
            <w:tcW w:w="2178" w:type="dxa"/>
          </w:tcPr>
          <w:p w14:paraId="78827CE5" w14:textId="77777777" w:rsidR="001B60DD" w:rsidRPr="00376959" w:rsidRDefault="001B60DD" w:rsidP="008E197B">
            <w:pPr>
              <w:pStyle w:val="TableEntry"/>
            </w:pPr>
            <w:r w:rsidRPr="00376959">
              <w:t xml:space="preserve">Home City  </w:t>
            </w:r>
          </w:p>
        </w:tc>
        <w:tc>
          <w:tcPr>
            <w:tcW w:w="2346" w:type="dxa"/>
          </w:tcPr>
          <w:p w14:paraId="40FE6171" w14:textId="77777777" w:rsidR="001B60DD" w:rsidRPr="00376959" w:rsidRDefault="001B60DD" w:rsidP="008E197B">
            <w:pPr>
              <w:pStyle w:val="TableEntry"/>
            </w:pPr>
            <w:r w:rsidRPr="00376959">
              <w:t>Version2 Element - E06_05</w:t>
            </w:r>
          </w:p>
        </w:tc>
        <w:tc>
          <w:tcPr>
            <w:tcW w:w="3338" w:type="dxa"/>
          </w:tcPr>
          <w:p w14:paraId="79ECF674" w14:textId="77777777" w:rsidR="001B60DD" w:rsidRPr="00376959" w:rsidRDefault="001B60DD" w:rsidP="008E197B">
            <w:pPr>
              <w:pStyle w:val="TableEntry"/>
            </w:pPr>
            <w:r w:rsidRPr="00376959">
              <w:t>The patient's primary city or township of residence.</w:t>
            </w:r>
          </w:p>
        </w:tc>
      </w:tr>
      <w:tr w:rsidR="001B60DD" w:rsidRPr="00376959" w14:paraId="5D833BB1" w14:textId="77777777" w:rsidTr="008E197B">
        <w:trPr>
          <w:cantSplit/>
        </w:trPr>
        <w:tc>
          <w:tcPr>
            <w:tcW w:w="1601" w:type="dxa"/>
            <w:vMerge/>
          </w:tcPr>
          <w:p w14:paraId="2ABA4B6A" w14:textId="77777777" w:rsidR="001B60DD" w:rsidRPr="00376959" w:rsidRDefault="001B60DD" w:rsidP="008E197B">
            <w:pPr>
              <w:pStyle w:val="TableEntry"/>
            </w:pPr>
          </w:p>
        </w:tc>
        <w:tc>
          <w:tcPr>
            <w:tcW w:w="2178" w:type="dxa"/>
          </w:tcPr>
          <w:p w14:paraId="47EBEF49" w14:textId="77777777" w:rsidR="001B60DD" w:rsidRPr="00376959" w:rsidRDefault="001B60DD" w:rsidP="008E197B">
            <w:pPr>
              <w:pStyle w:val="TableEntry"/>
            </w:pPr>
            <w:r w:rsidRPr="00376959">
              <w:t xml:space="preserve">Home Country </w:t>
            </w:r>
          </w:p>
        </w:tc>
        <w:tc>
          <w:tcPr>
            <w:tcW w:w="2346" w:type="dxa"/>
          </w:tcPr>
          <w:p w14:paraId="41478BD3" w14:textId="77777777" w:rsidR="001B60DD" w:rsidRPr="00376959" w:rsidRDefault="001B60DD" w:rsidP="008E197B">
            <w:pPr>
              <w:pStyle w:val="TableEntry"/>
            </w:pPr>
            <w:r w:rsidRPr="00376959">
              <w:t>Version2 Element - E06_06</w:t>
            </w:r>
          </w:p>
        </w:tc>
        <w:tc>
          <w:tcPr>
            <w:tcW w:w="3338" w:type="dxa"/>
          </w:tcPr>
          <w:p w14:paraId="70CC025A" w14:textId="77777777" w:rsidR="001B60DD" w:rsidRPr="00376959" w:rsidRDefault="001B60DD" w:rsidP="008E197B">
            <w:pPr>
              <w:pStyle w:val="TableEntry"/>
            </w:pPr>
            <w:r w:rsidRPr="00376959">
              <w:t>The patient's home county or parish of residence.</w:t>
            </w:r>
          </w:p>
        </w:tc>
      </w:tr>
      <w:tr w:rsidR="001B60DD" w:rsidRPr="00376959" w14:paraId="22AC4151" w14:textId="77777777" w:rsidTr="008E197B">
        <w:trPr>
          <w:cantSplit/>
        </w:trPr>
        <w:tc>
          <w:tcPr>
            <w:tcW w:w="1601" w:type="dxa"/>
            <w:vMerge/>
          </w:tcPr>
          <w:p w14:paraId="0E95DF07" w14:textId="77777777" w:rsidR="001B60DD" w:rsidRPr="00376959" w:rsidRDefault="001B60DD" w:rsidP="008E197B">
            <w:pPr>
              <w:pStyle w:val="TableEntry"/>
            </w:pPr>
          </w:p>
        </w:tc>
        <w:tc>
          <w:tcPr>
            <w:tcW w:w="2178" w:type="dxa"/>
          </w:tcPr>
          <w:p w14:paraId="2699CE56" w14:textId="77777777" w:rsidR="001B60DD" w:rsidRPr="00376959" w:rsidRDefault="001B60DD" w:rsidP="008E197B">
            <w:pPr>
              <w:pStyle w:val="TableEntry"/>
            </w:pPr>
            <w:r w:rsidRPr="00376959">
              <w:t xml:space="preserve">Home State  </w:t>
            </w:r>
          </w:p>
        </w:tc>
        <w:tc>
          <w:tcPr>
            <w:tcW w:w="2346" w:type="dxa"/>
          </w:tcPr>
          <w:p w14:paraId="758D74F5" w14:textId="77777777" w:rsidR="001B60DD" w:rsidRPr="00376959" w:rsidRDefault="001B60DD" w:rsidP="008E197B">
            <w:pPr>
              <w:pStyle w:val="TableEntry"/>
            </w:pPr>
            <w:r w:rsidRPr="00376959">
              <w:t>Version2 Element - E06_07</w:t>
            </w:r>
          </w:p>
        </w:tc>
        <w:tc>
          <w:tcPr>
            <w:tcW w:w="3338" w:type="dxa"/>
          </w:tcPr>
          <w:p w14:paraId="4ECCD24A" w14:textId="77777777" w:rsidR="001B60DD" w:rsidRPr="00376959" w:rsidRDefault="001B60DD" w:rsidP="008E197B">
            <w:pPr>
              <w:pStyle w:val="TableEntry"/>
            </w:pPr>
            <w:r w:rsidRPr="00376959">
              <w:t>The state, territory, or province where the patient resides.</w:t>
            </w:r>
          </w:p>
        </w:tc>
      </w:tr>
      <w:tr w:rsidR="001B60DD" w:rsidRPr="00376959" w14:paraId="37D32E0B" w14:textId="77777777" w:rsidTr="008E197B">
        <w:trPr>
          <w:cantSplit/>
        </w:trPr>
        <w:tc>
          <w:tcPr>
            <w:tcW w:w="1601" w:type="dxa"/>
            <w:vMerge/>
          </w:tcPr>
          <w:p w14:paraId="45529180" w14:textId="77777777" w:rsidR="001B60DD" w:rsidRPr="00376959" w:rsidRDefault="001B60DD" w:rsidP="008E197B">
            <w:pPr>
              <w:pStyle w:val="TableEntry"/>
            </w:pPr>
          </w:p>
        </w:tc>
        <w:tc>
          <w:tcPr>
            <w:tcW w:w="2178" w:type="dxa"/>
          </w:tcPr>
          <w:p w14:paraId="0BA4A382" w14:textId="77777777" w:rsidR="001B60DD" w:rsidRPr="00376959" w:rsidRDefault="001B60DD" w:rsidP="008E197B">
            <w:pPr>
              <w:pStyle w:val="TableEntry"/>
            </w:pPr>
            <w:r w:rsidRPr="00376959">
              <w:t xml:space="preserve">Home Zip code </w:t>
            </w:r>
          </w:p>
        </w:tc>
        <w:tc>
          <w:tcPr>
            <w:tcW w:w="2346" w:type="dxa"/>
          </w:tcPr>
          <w:p w14:paraId="46217B0F" w14:textId="77777777" w:rsidR="001B60DD" w:rsidRPr="00376959" w:rsidRDefault="001B60DD" w:rsidP="008E197B">
            <w:pPr>
              <w:pStyle w:val="TableEntry"/>
            </w:pPr>
            <w:r w:rsidRPr="00376959">
              <w:t>Version2 Element - E06_08</w:t>
            </w:r>
          </w:p>
        </w:tc>
        <w:tc>
          <w:tcPr>
            <w:tcW w:w="3338" w:type="dxa"/>
          </w:tcPr>
          <w:p w14:paraId="0D7AB735" w14:textId="77777777" w:rsidR="001B60DD" w:rsidRPr="00376959" w:rsidRDefault="001B60DD" w:rsidP="008E197B">
            <w:pPr>
              <w:pStyle w:val="TableEntry"/>
            </w:pPr>
            <w:r w:rsidRPr="00376959">
              <w:t>The patient's ZIP code of residence.</w:t>
            </w:r>
          </w:p>
        </w:tc>
      </w:tr>
      <w:tr w:rsidR="001B60DD" w:rsidRPr="00376959" w14:paraId="27839442" w14:textId="77777777" w:rsidTr="008E197B">
        <w:trPr>
          <w:cantSplit/>
        </w:trPr>
        <w:tc>
          <w:tcPr>
            <w:tcW w:w="1601" w:type="dxa"/>
            <w:vMerge/>
          </w:tcPr>
          <w:p w14:paraId="3B9A21E8" w14:textId="77777777" w:rsidR="001B60DD" w:rsidRPr="00376959" w:rsidRDefault="001B60DD" w:rsidP="008E197B">
            <w:pPr>
              <w:pStyle w:val="TableEntry"/>
            </w:pPr>
          </w:p>
        </w:tc>
        <w:tc>
          <w:tcPr>
            <w:tcW w:w="2178" w:type="dxa"/>
          </w:tcPr>
          <w:p w14:paraId="231386D1" w14:textId="77777777" w:rsidR="001B60DD" w:rsidRPr="00376959" w:rsidRDefault="001B60DD" w:rsidP="008E197B">
            <w:pPr>
              <w:pStyle w:val="TableEntry"/>
            </w:pPr>
            <w:r w:rsidRPr="00376959">
              <w:t xml:space="preserve">Country of Residence </w:t>
            </w:r>
          </w:p>
        </w:tc>
        <w:tc>
          <w:tcPr>
            <w:tcW w:w="2346" w:type="dxa"/>
          </w:tcPr>
          <w:p w14:paraId="3F27C8FB" w14:textId="77777777" w:rsidR="001B60DD" w:rsidRPr="00376959" w:rsidRDefault="001B60DD" w:rsidP="008E197B">
            <w:pPr>
              <w:pStyle w:val="TableEntry"/>
            </w:pPr>
            <w:r w:rsidRPr="00376959">
              <w:t>Version2 Element - E06_09</w:t>
            </w:r>
          </w:p>
        </w:tc>
        <w:tc>
          <w:tcPr>
            <w:tcW w:w="3338" w:type="dxa"/>
          </w:tcPr>
          <w:p w14:paraId="745622D7" w14:textId="77777777" w:rsidR="001B60DD" w:rsidRPr="00376959" w:rsidRDefault="001B60DD" w:rsidP="008E197B">
            <w:pPr>
              <w:pStyle w:val="TableEntry"/>
            </w:pPr>
            <w:r w:rsidRPr="00376959">
              <w:t>The country of residence of the patient.</w:t>
            </w:r>
          </w:p>
        </w:tc>
      </w:tr>
      <w:tr w:rsidR="001B60DD" w:rsidRPr="00376959" w14:paraId="73520F3A" w14:textId="77777777" w:rsidTr="008E197B">
        <w:trPr>
          <w:cantSplit/>
        </w:trPr>
        <w:tc>
          <w:tcPr>
            <w:tcW w:w="1601" w:type="dxa"/>
            <w:vMerge/>
          </w:tcPr>
          <w:p w14:paraId="7DDB6F14" w14:textId="77777777" w:rsidR="001B60DD" w:rsidRPr="00376959" w:rsidRDefault="001B60DD" w:rsidP="008E197B">
            <w:pPr>
              <w:pStyle w:val="TableEntry"/>
            </w:pPr>
          </w:p>
        </w:tc>
        <w:tc>
          <w:tcPr>
            <w:tcW w:w="2178" w:type="dxa"/>
          </w:tcPr>
          <w:p w14:paraId="664160ED" w14:textId="77777777" w:rsidR="001B60DD" w:rsidRPr="00376959" w:rsidRDefault="001B60DD" w:rsidP="008E197B">
            <w:pPr>
              <w:pStyle w:val="TableEntry"/>
            </w:pPr>
            <w:r w:rsidRPr="00376959">
              <w:t>Social Security Number</w:t>
            </w:r>
          </w:p>
        </w:tc>
        <w:tc>
          <w:tcPr>
            <w:tcW w:w="2346" w:type="dxa"/>
          </w:tcPr>
          <w:p w14:paraId="75305E4E" w14:textId="77777777" w:rsidR="001B60DD" w:rsidRPr="00376959" w:rsidRDefault="001B60DD" w:rsidP="008E197B">
            <w:pPr>
              <w:pStyle w:val="TableEntry"/>
            </w:pPr>
            <w:r w:rsidRPr="00376959">
              <w:t>Version2 Element - E06_10</w:t>
            </w:r>
          </w:p>
        </w:tc>
        <w:tc>
          <w:tcPr>
            <w:tcW w:w="3338" w:type="dxa"/>
          </w:tcPr>
          <w:p w14:paraId="5B9EB9FD" w14:textId="77777777" w:rsidR="001B60DD" w:rsidRPr="00376959" w:rsidRDefault="001B60DD" w:rsidP="008E197B">
            <w:pPr>
              <w:pStyle w:val="TableEntry"/>
            </w:pPr>
            <w:r w:rsidRPr="00376959">
              <w:t>The patient's social security number</w:t>
            </w:r>
          </w:p>
        </w:tc>
      </w:tr>
      <w:tr w:rsidR="001B60DD" w:rsidRPr="00376959" w14:paraId="03E106D6" w14:textId="77777777" w:rsidTr="008E197B">
        <w:trPr>
          <w:cantSplit/>
        </w:trPr>
        <w:tc>
          <w:tcPr>
            <w:tcW w:w="1601" w:type="dxa"/>
            <w:vMerge/>
          </w:tcPr>
          <w:p w14:paraId="2E1F08A0" w14:textId="77777777" w:rsidR="001B60DD" w:rsidRPr="00376959" w:rsidRDefault="001B60DD" w:rsidP="008E197B">
            <w:pPr>
              <w:pStyle w:val="TableEntry"/>
            </w:pPr>
          </w:p>
        </w:tc>
        <w:tc>
          <w:tcPr>
            <w:tcW w:w="2178" w:type="dxa"/>
          </w:tcPr>
          <w:p w14:paraId="779AB2F8" w14:textId="77777777" w:rsidR="001B60DD" w:rsidRPr="00376959" w:rsidRDefault="001B60DD" w:rsidP="008E197B">
            <w:pPr>
              <w:pStyle w:val="TableEntry"/>
            </w:pPr>
            <w:r w:rsidRPr="00376959">
              <w:t xml:space="preserve">Gender </w:t>
            </w:r>
          </w:p>
        </w:tc>
        <w:tc>
          <w:tcPr>
            <w:tcW w:w="2346" w:type="dxa"/>
          </w:tcPr>
          <w:p w14:paraId="04D0D3ED" w14:textId="77777777" w:rsidR="001B60DD" w:rsidRPr="00376959" w:rsidRDefault="001B60DD" w:rsidP="008E197B">
            <w:pPr>
              <w:pStyle w:val="TableEntry"/>
            </w:pPr>
            <w:r w:rsidRPr="00376959">
              <w:t>Version2 Element - E06_12</w:t>
            </w:r>
          </w:p>
        </w:tc>
        <w:tc>
          <w:tcPr>
            <w:tcW w:w="3338" w:type="dxa"/>
          </w:tcPr>
          <w:p w14:paraId="5A5EDA14" w14:textId="77777777" w:rsidR="001B60DD" w:rsidRPr="00376959" w:rsidRDefault="001B60DD" w:rsidP="008E197B">
            <w:pPr>
              <w:pStyle w:val="TableEntry"/>
            </w:pPr>
            <w:r w:rsidRPr="00376959">
              <w:t>The Patient's Gender</w:t>
            </w:r>
          </w:p>
        </w:tc>
      </w:tr>
      <w:tr w:rsidR="001B60DD" w:rsidRPr="00376959" w14:paraId="01702B56" w14:textId="77777777" w:rsidTr="008E197B">
        <w:trPr>
          <w:cantSplit/>
        </w:trPr>
        <w:tc>
          <w:tcPr>
            <w:tcW w:w="1601" w:type="dxa"/>
            <w:vMerge/>
          </w:tcPr>
          <w:p w14:paraId="6AD003DA" w14:textId="77777777" w:rsidR="001B60DD" w:rsidRPr="00376959" w:rsidRDefault="001B60DD" w:rsidP="008E197B">
            <w:pPr>
              <w:pStyle w:val="TableEntry"/>
            </w:pPr>
          </w:p>
        </w:tc>
        <w:tc>
          <w:tcPr>
            <w:tcW w:w="2178" w:type="dxa"/>
          </w:tcPr>
          <w:p w14:paraId="4930A04E" w14:textId="77777777" w:rsidR="001B60DD" w:rsidRPr="00376959" w:rsidRDefault="001B60DD" w:rsidP="008E197B">
            <w:pPr>
              <w:pStyle w:val="TableEntry"/>
            </w:pPr>
            <w:r w:rsidRPr="00376959">
              <w:t>Race</w:t>
            </w:r>
          </w:p>
        </w:tc>
        <w:tc>
          <w:tcPr>
            <w:tcW w:w="2346" w:type="dxa"/>
          </w:tcPr>
          <w:p w14:paraId="6982AF91" w14:textId="77777777" w:rsidR="001B60DD" w:rsidRPr="00376959" w:rsidRDefault="001B60DD" w:rsidP="008E197B">
            <w:pPr>
              <w:pStyle w:val="TableEntry"/>
            </w:pPr>
            <w:r w:rsidRPr="00376959">
              <w:t>Version2 Element - E06_13</w:t>
            </w:r>
          </w:p>
        </w:tc>
        <w:tc>
          <w:tcPr>
            <w:tcW w:w="3338" w:type="dxa"/>
          </w:tcPr>
          <w:p w14:paraId="559648B5" w14:textId="77777777" w:rsidR="001B60DD" w:rsidRPr="00376959" w:rsidRDefault="001B60DD" w:rsidP="008E197B">
            <w:pPr>
              <w:pStyle w:val="TableEntry"/>
            </w:pPr>
            <w:r w:rsidRPr="00376959">
              <w:t>The patient's race as defined by the OMB (US Office of Management and Budget)</w:t>
            </w:r>
          </w:p>
        </w:tc>
      </w:tr>
      <w:tr w:rsidR="001B60DD" w:rsidRPr="00376959" w14:paraId="2429F1FC" w14:textId="77777777" w:rsidTr="008E197B">
        <w:trPr>
          <w:cantSplit/>
        </w:trPr>
        <w:tc>
          <w:tcPr>
            <w:tcW w:w="1601" w:type="dxa"/>
            <w:vMerge w:val="restart"/>
          </w:tcPr>
          <w:p w14:paraId="473B4514" w14:textId="77777777" w:rsidR="001B60DD" w:rsidRPr="00376959" w:rsidRDefault="001B60DD" w:rsidP="008E197B">
            <w:pPr>
              <w:pStyle w:val="TableEntry"/>
            </w:pPr>
            <w:r w:rsidRPr="00376959">
              <w:t xml:space="preserve">Billing/Payment </w:t>
            </w:r>
          </w:p>
        </w:tc>
        <w:tc>
          <w:tcPr>
            <w:tcW w:w="2178" w:type="dxa"/>
          </w:tcPr>
          <w:p w14:paraId="47D5EB01" w14:textId="77777777" w:rsidR="001B60DD" w:rsidRPr="00376959" w:rsidRDefault="001B60DD" w:rsidP="008E197B">
            <w:pPr>
              <w:pStyle w:val="TableEntry"/>
            </w:pPr>
            <w:r w:rsidRPr="00376959">
              <w:t xml:space="preserve">Primary Method of Payment </w:t>
            </w:r>
          </w:p>
        </w:tc>
        <w:tc>
          <w:tcPr>
            <w:tcW w:w="2346" w:type="dxa"/>
          </w:tcPr>
          <w:p w14:paraId="74A56964" w14:textId="77777777" w:rsidR="001B60DD" w:rsidRPr="00376959" w:rsidRDefault="001B60DD" w:rsidP="008E197B">
            <w:pPr>
              <w:pStyle w:val="TableEntry"/>
            </w:pPr>
            <w:r w:rsidRPr="00376959">
              <w:t>Version2 Element - E07_01</w:t>
            </w:r>
          </w:p>
        </w:tc>
        <w:tc>
          <w:tcPr>
            <w:tcW w:w="3338" w:type="dxa"/>
          </w:tcPr>
          <w:p w14:paraId="08C90DFA" w14:textId="77777777" w:rsidR="001B60DD" w:rsidRPr="00376959" w:rsidRDefault="001B60DD" w:rsidP="008E197B">
            <w:pPr>
              <w:pStyle w:val="TableEntry"/>
            </w:pPr>
            <w:r w:rsidRPr="00376959">
              <w:t>The primary method of payment or type of insurance associated with this EMS encounter</w:t>
            </w:r>
          </w:p>
        </w:tc>
      </w:tr>
      <w:tr w:rsidR="001B60DD" w:rsidRPr="00376959" w14:paraId="4148D5EB" w14:textId="77777777" w:rsidTr="008E197B">
        <w:trPr>
          <w:cantSplit/>
        </w:trPr>
        <w:tc>
          <w:tcPr>
            <w:tcW w:w="1601" w:type="dxa"/>
            <w:vMerge/>
          </w:tcPr>
          <w:p w14:paraId="783512EE" w14:textId="77777777" w:rsidR="001B60DD" w:rsidRPr="00376959" w:rsidRDefault="001B60DD" w:rsidP="008E197B">
            <w:pPr>
              <w:pStyle w:val="TableEntry"/>
            </w:pPr>
          </w:p>
        </w:tc>
        <w:tc>
          <w:tcPr>
            <w:tcW w:w="2178" w:type="dxa"/>
          </w:tcPr>
          <w:p w14:paraId="2724321E" w14:textId="77777777" w:rsidR="001B60DD" w:rsidRPr="00376959" w:rsidRDefault="001B60DD" w:rsidP="008E197B">
            <w:pPr>
              <w:pStyle w:val="TableEntry"/>
            </w:pPr>
            <w:r w:rsidRPr="00376959">
              <w:t>Physician Certification Statement Signed</w:t>
            </w:r>
          </w:p>
        </w:tc>
        <w:tc>
          <w:tcPr>
            <w:tcW w:w="2346" w:type="dxa"/>
          </w:tcPr>
          <w:p w14:paraId="32A373E7" w14:textId="77777777" w:rsidR="001B60DD" w:rsidRPr="00376959" w:rsidRDefault="001B60DD" w:rsidP="008E197B">
            <w:pPr>
              <w:pStyle w:val="TableEntry"/>
            </w:pPr>
            <w:r w:rsidRPr="00376959">
              <w:t>Version2 Element - E07_02</w:t>
            </w:r>
          </w:p>
        </w:tc>
        <w:tc>
          <w:tcPr>
            <w:tcW w:w="3338" w:type="dxa"/>
          </w:tcPr>
          <w:p w14:paraId="43A237F0" w14:textId="77777777" w:rsidR="001B60DD" w:rsidRPr="00376959" w:rsidRDefault="001B60DD" w:rsidP="008E197B">
            <w:pPr>
              <w:pStyle w:val="TableEntry"/>
            </w:pPr>
            <w:r w:rsidRPr="00376959">
              <w:t>Indication of whether a physician certification statement (PCS) is available documenting the medical necessity or the EMS encounter.</w:t>
            </w:r>
          </w:p>
        </w:tc>
      </w:tr>
      <w:tr w:rsidR="001B60DD" w:rsidRPr="00376959" w14:paraId="0C127B24" w14:textId="77777777" w:rsidTr="008E197B">
        <w:trPr>
          <w:cantSplit/>
        </w:trPr>
        <w:tc>
          <w:tcPr>
            <w:tcW w:w="1601" w:type="dxa"/>
            <w:vMerge/>
          </w:tcPr>
          <w:p w14:paraId="22436925" w14:textId="77777777" w:rsidR="001B60DD" w:rsidRPr="00376959" w:rsidRDefault="001B60DD" w:rsidP="008E197B">
            <w:pPr>
              <w:pStyle w:val="TableEntry"/>
            </w:pPr>
          </w:p>
        </w:tc>
        <w:tc>
          <w:tcPr>
            <w:tcW w:w="2178" w:type="dxa"/>
          </w:tcPr>
          <w:p w14:paraId="0F2582F1" w14:textId="77777777" w:rsidR="001B60DD" w:rsidRPr="00376959" w:rsidRDefault="001B60DD" w:rsidP="008E197B">
            <w:pPr>
              <w:pStyle w:val="TableEntry"/>
            </w:pPr>
            <w:r w:rsidRPr="00376959">
              <w:t xml:space="preserve">Date Physician Certification Statement Signed </w:t>
            </w:r>
          </w:p>
        </w:tc>
        <w:tc>
          <w:tcPr>
            <w:tcW w:w="2346" w:type="dxa"/>
          </w:tcPr>
          <w:p w14:paraId="2D1D0A81" w14:textId="77777777" w:rsidR="001B60DD" w:rsidRPr="00376959" w:rsidRDefault="001B60DD" w:rsidP="008E197B">
            <w:pPr>
              <w:pStyle w:val="TableEntry"/>
            </w:pPr>
            <w:r w:rsidRPr="00376959">
              <w:t xml:space="preserve">None </w:t>
            </w:r>
          </w:p>
        </w:tc>
        <w:tc>
          <w:tcPr>
            <w:tcW w:w="3338" w:type="dxa"/>
          </w:tcPr>
          <w:p w14:paraId="4E28BE1F" w14:textId="77777777" w:rsidR="001B60DD" w:rsidRPr="00376959" w:rsidRDefault="001B60DD" w:rsidP="008E197B">
            <w:pPr>
              <w:pStyle w:val="TableEntry"/>
            </w:pPr>
            <w:r w:rsidRPr="00376959">
              <w:t>The date the Physician Certification Statement was signed</w:t>
            </w:r>
          </w:p>
        </w:tc>
      </w:tr>
      <w:tr w:rsidR="001B60DD" w:rsidRPr="00376959" w14:paraId="18CB9A86" w14:textId="77777777" w:rsidTr="008E197B">
        <w:trPr>
          <w:cantSplit/>
        </w:trPr>
        <w:tc>
          <w:tcPr>
            <w:tcW w:w="1601" w:type="dxa"/>
            <w:vMerge/>
          </w:tcPr>
          <w:p w14:paraId="3C0AB951" w14:textId="77777777" w:rsidR="001B60DD" w:rsidRPr="00376959" w:rsidRDefault="001B60DD" w:rsidP="008E197B">
            <w:pPr>
              <w:pStyle w:val="TableEntry"/>
            </w:pPr>
          </w:p>
        </w:tc>
        <w:tc>
          <w:tcPr>
            <w:tcW w:w="2178" w:type="dxa"/>
          </w:tcPr>
          <w:p w14:paraId="02743CD5" w14:textId="77777777" w:rsidR="001B60DD" w:rsidRPr="00376959" w:rsidRDefault="001B60DD" w:rsidP="008E197B">
            <w:pPr>
              <w:pStyle w:val="TableEntry"/>
            </w:pPr>
            <w:r w:rsidRPr="00376959">
              <w:t xml:space="preserve">Reason for Physician Certification Statement </w:t>
            </w:r>
          </w:p>
        </w:tc>
        <w:tc>
          <w:tcPr>
            <w:tcW w:w="2346" w:type="dxa"/>
          </w:tcPr>
          <w:p w14:paraId="404E7A24" w14:textId="77777777" w:rsidR="001B60DD" w:rsidRPr="00376959" w:rsidRDefault="001B60DD" w:rsidP="008E197B">
            <w:pPr>
              <w:pStyle w:val="TableEntry"/>
            </w:pPr>
            <w:r w:rsidRPr="00376959">
              <w:t>None</w:t>
            </w:r>
          </w:p>
        </w:tc>
        <w:tc>
          <w:tcPr>
            <w:tcW w:w="3338" w:type="dxa"/>
          </w:tcPr>
          <w:p w14:paraId="1DB08ADA" w14:textId="77777777" w:rsidR="001B60DD" w:rsidRPr="00376959" w:rsidRDefault="001B60DD" w:rsidP="008E197B">
            <w:pPr>
              <w:pStyle w:val="TableEntry"/>
            </w:pPr>
            <w:r w:rsidRPr="00376959">
              <w:t>The reason for EMS transport noted on the Physician Certification Statement</w:t>
            </w:r>
          </w:p>
        </w:tc>
      </w:tr>
      <w:tr w:rsidR="001B60DD" w:rsidRPr="00376959" w14:paraId="76F88EF5" w14:textId="77777777" w:rsidTr="008E197B">
        <w:trPr>
          <w:cantSplit/>
        </w:trPr>
        <w:tc>
          <w:tcPr>
            <w:tcW w:w="1601" w:type="dxa"/>
            <w:vMerge/>
          </w:tcPr>
          <w:p w14:paraId="55F3CB8A" w14:textId="77777777" w:rsidR="001B60DD" w:rsidRPr="00376959" w:rsidRDefault="001B60DD" w:rsidP="008E197B">
            <w:pPr>
              <w:pStyle w:val="TableEntry"/>
            </w:pPr>
          </w:p>
        </w:tc>
        <w:tc>
          <w:tcPr>
            <w:tcW w:w="2178" w:type="dxa"/>
          </w:tcPr>
          <w:p w14:paraId="04D44434" w14:textId="77777777" w:rsidR="001B60DD" w:rsidRPr="00376959" w:rsidRDefault="001B60DD" w:rsidP="008E197B">
            <w:pPr>
              <w:pStyle w:val="TableEntry"/>
            </w:pPr>
            <w:r w:rsidRPr="00376959">
              <w:t>Healthcare Provider Type Signing Physician Certification Statement</w:t>
            </w:r>
          </w:p>
        </w:tc>
        <w:tc>
          <w:tcPr>
            <w:tcW w:w="2346" w:type="dxa"/>
          </w:tcPr>
          <w:p w14:paraId="5E4934EA" w14:textId="77777777" w:rsidR="001B60DD" w:rsidRPr="00376959" w:rsidRDefault="001B60DD" w:rsidP="008E197B">
            <w:pPr>
              <w:pStyle w:val="TableEntry"/>
            </w:pPr>
            <w:r w:rsidRPr="00376959">
              <w:t>None</w:t>
            </w:r>
          </w:p>
        </w:tc>
        <w:tc>
          <w:tcPr>
            <w:tcW w:w="3338" w:type="dxa"/>
          </w:tcPr>
          <w:p w14:paraId="397FCD6D" w14:textId="77777777" w:rsidR="001B60DD" w:rsidRPr="00376959" w:rsidRDefault="001B60DD" w:rsidP="008E197B">
            <w:pPr>
              <w:pStyle w:val="TableEntry"/>
            </w:pPr>
            <w:r w:rsidRPr="00376959">
              <w:t>The type of healthcare provider who signed the Physician Certification Statement</w:t>
            </w:r>
          </w:p>
        </w:tc>
      </w:tr>
      <w:tr w:rsidR="001B60DD" w:rsidRPr="00376959" w14:paraId="6829E8E8" w14:textId="77777777" w:rsidTr="008E197B">
        <w:trPr>
          <w:cantSplit/>
        </w:trPr>
        <w:tc>
          <w:tcPr>
            <w:tcW w:w="1601" w:type="dxa"/>
            <w:vMerge/>
          </w:tcPr>
          <w:p w14:paraId="38914E55" w14:textId="77777777" w:rsidR="001B60DD" w:rsidRPr="00376959" w:rsidRDefault="001B60DD" w:rsidP="008E197B">
            <w:pPr>
              <w:pStyle w:val="TableEntry"/>
            </w:pPr>
          </w:p>
        </w:tc>
        <w:tc>
          <w:tcPr>
            <w:tcW w:w="2178" w:type="dxa"/>
          </w:tcPr>
          <w:p w14:paraId="3976DA23" w14:textId="77777777" w:rsidR="001B60DD" w:rsidRPr="00376959" w:rsidRDefault="001B60DD" w:rsidP="008E197B">
            <w:pPr>
              <w:pStyle w:val="TableEntry"/>
            </w:pPr>
            <w:r w:rsidRPr="00376959">
              <w:t>Last Name of Individual Signing Physician Certification Statement</w:t>
            </w:r>
          </w:p>
        </w:tc>
        <w:tc>
          <w:tcPr>
            <w:tcW w:w="2346" w:type="dxa"/>
          </w:tcPr>
          <w:p w14:paraId="1F9B4097" w14:textId="77777777" w:rsidR="001B60DD" w:rsidRPr="00376959" w:rsidRDefault="001B60DD" w:rsidP="008E197B">
            <w:pPr>
              <w:pStyle w:val="TableEntry"/>
            </w:pPr>
            <w:r w:rsidRPr="00376959">
              <w:t>None</w:t>
            </w:r>
          </w:p>
        </w:tc>
        <w:tc>
          <w:tcPr>
            <w:tcW w:w="3338" w:type="dxa"/>
          </w:tcPr>
          <w:p w14:paraId="2209AC76" w14:textId="77777777" w:rsidR="001B60DD" w:rsidRPr="00376959" w:rsidRDefault="001B60DD" w:rsidP="008E197B">
            <w:pPr>
              <w:pStyle w:val="TableEntry"/>
            </w:pPr>
            <w:r w:rsidRPr="00376959">
              <w:t>The last name of the healthcare provider who signed the Physician Certification Statement.</w:t>
            </w:r>
          </w:p>
        </w:tc>
      </w:tr>
      <w:tr w:rsidR="001B60DD" w:rsidRPr="00376959" w14:paraId="638A4648" w14:textId="77777777" w:rsidTr="008E197B">
        <w:trPr>
          <w:cantSplit/>
        </w:trPr>
        <w:tc>
          <w:tcPr>
            <w:tcW w:w="1601" w:type="dxa"/>
            <w:vMerge/>
          </w:tcPr>
          <w:p w14:paraId="2AD8F568" w14:textId="77777777" w:rsidR="001B60DD" w:rsidRPr="00376959" w:rsidRDefault="001B60DD" w:rsidP="008E197B">
            <w:pPr>
              <w:pStyle w:val="TableEntry"/>
            </w:pPr>
          </w:p>
        </w:tc>
        <w:tc>
          <w:tcPr>
            <w:tcW w:w="2178" w:type="dxa"/>
          </w:tcPr>
          <w:p w14:paraId="604B6A8D" w14:textId="77777777" w:rsidR="001B60DD" w:rsidRPr="00376959" w:rsidRDefault="001B60DD" w:rsidP="008E197B">
            <w:pPr>
              <w:pStyle w:val="TableEntry"/>
            </w:pPr>
            <w:r w:rsidRPr="00376959">
              <w:t>First Name of Individual Signing Physician Certification Statement</w:t>
            </w:r>
          </w:p>
        </w:tc>
        <w:tc>
          <w:tcPr>
            <w:tcW w:w="2346" w:type="dxa"/>
          </w:tcPr>
          <w:p w14:paraId="48437FE9" w14:textId="77777777" w:rsidR="001B60DD" w:rsidRPr="00376959" w:rsidRDefault="001B60DD" w:rsidP="008E197B">
            <w:pPr>
              <w:pStyle w:val="TableEntry"/>
            </w:pPr>
            <w:r w:rsidRPr="00376959">
              <w:t>None</w:t>
            </w:r>
          </w:p>
        </w:tc>
        <w:tc>
          <w:tcPr>
            <w:tcW w:w="3338" w:type="dxa"/>
          </w:tcPr>
          <w:p w14:paraId="608EDB91" w14:textId="77777777" w:rsidR="001B60DD" w:rsidRPr="00376959" w:rsidRDefault="001B60DD" w:rsidP="008E197B">
            <w:pPr>
              <w:pStyle w:val="TableEntry"/>
            </w:pPr>
            <w:r w:rsidRPr="00376959">
              <w:t>The first name of the healthcare provider who signed the Physician Certification Statement.</w:t>
            </w:r>
          </w:p>
        </w:tc>
      </w:tr>
      <w:tr w:rsidR="001B60DD" w:rsidRPr="00376959" w14:paraId="57650ACC" w14:textId="77777777" w:rsidTr="008E197B">
        <w:trPr>
          <w:cantSplit/>
        </w:trPr>
        <w:tc>
          <w:tcPr>
            <w:tcW w:w="1601" w:type="dxa"/>
            <w:vMerge/>
          </w:tcPr>
          <w:p w14:paraId="4AB7149E" w14:textId="77777777" w:rsidR="001B60DD" w:rsidRPr="00376959" w:rsidRDefault="001B60DD" w:rsidP="008E197B">
            <w:pPr>
              <w:pStyle w:val="TableEntry"/>
            </w:pPr>
          </w:p>
        </w:tc>
        <w:tc>
          <w:tcPr>
            <w:tcW w:w="2178" w:type="dxa"/>
          </w:tcPr>
          <w:p w14:paraId="6C9ED0C8" w14:textId="77777777" w:rsidR="001B60DD" w:rsidRPr="00376959" w:rsidRDefault="001B60DD" w:rsidP="008E197B">
            <w:pPr>
              <w:pStyle w:val="TableEntry"/>
            </w:pPr>
            <w:r w:rsidRPr="00376959">
              <w:t xml:space="preserve">Insurance Company ID </w:t>
            </w:r>
          </w:p>
        </w:tc>
        <w:tc>
          <w:tcPr>
            <w:tcW w:w="2346" w:type="dxa"/>
          </w:tcPr>
          <w:p w14:paraId="23BC6B44" w14:textId="77777777" w:rsidR="001B60DD" w:rsidRPr="00376959" w:rsidRDefault="001B60DD" w:rsidP="008E197B">
            <w:pPr>
              <w:pStyle w:val="TableEntry"/>
            </w:pPr>
            <w:r w:rsidRPr="00376959">
              <w:t>Version2 Element - E07_03</w:t>
            </w:r>
          </w:p>
        </w:tc>
        <w:tc>
          <w:tcPr>
            <w:tcW w:w="3338" w:type="dxa"/>
          </w:tcPr>
          <w:p w14:paraId="0E6BC4AE" w14:textId="77777777" w:rsidR="001B60DD" w:rsidRPr="00376959" w:rsidRDefault="001B60DD" w:rsidP="008E197B">
            <w:pPr>
              <w:pStyle w:val="TableEntry"/>
            </w:pPr>
            <w:r w:rsidRPr="00376959">
              <w:t>The ID Number of the patient's insurance company.</w:t>
            </w:r>
          </w:p>
        </w:tc>
      </w:tr>
      <w:tr w:rsidR="001B60DD" w:rsidRPr="00376959" w14:paraId="4F737AD4" w14:textId="77777777" w:rsidTr="008E197B">
        <w:trPr>
          <w:cantSplit/>
        </w:trPr>
        <w:tc>
          <w:tcPr>
            <w:tcW w:w="1601" w:type="dxa"/>
            <w:vMerge/>
          </w:tcPr>
          <w:p w14:paraId="5A5C07CE" w14:textId="77777777" w:rsidR="001B60DD" w:rsidRPr="00376959" w:rsidRDefault="001B60DD" w:rsidP="008E197B">
            <w:pPr>
              <w:pStyle w:val="TableEntry"/>
            </w:pPr>
          </w:p>
        </w:tc>
        <w:tc>
          <w:tcPr>
            <w:tcW w:w="2178" w:type="dxa"/>
          </w:tcPr>
          <w:p w14:paraId="17A43F8F" w14:textId="77777777" w:rsidR="001B60DD" w:rsidRPr="00376959" w:rsidRDefault="001B60DD" w:rsidP="008E197B">
            <w:pPr>
              <w:pStyle w:val="TableEntry"/>
            </w:pPr>
            <w:r w:rsidRPr="00376959">
              <w:t xml:space="preserve">Insurance Company Name </w:t>
            </w:r>
          </w:p>
        </w:tc>
        <w:tc>
          <w:tcPr>
            <w:tcW w:w="2346" w:type="dxa"/>
          </w:tcPr>
          <w:p w14:paraId="1326FCA3" w14:textId="77777777" w:rsidR="001B60DD" w:rsidRPr="00376959" w:rsidRDefault="001B60DD" w:rsidP="008E197B">
            <w:pPr>
              <w:pStyle w:val="TableEntry"/>
            </w:pPr>
            <w:r w:rsidRPr="00376959">
              <w:t>None</w:t>
            </w:r>
          </w:p>
        </w:tc>
        <w:tc>
          <w:tcPr>
            <w:tcW w:w="3338" w:type="dxa"/>
          </w:tcPr>
          <w:p w14:paraId="59B6A8B8" w14:textId="77777777" w:rsidR="001B60DD" w:rsidRPr="00376959" w:rsidRDefault="001B60DD" w:rsidP="008E197B">
            <w:pPr>
              <w:pStyle w:val="TableEntry"/>
            </w:pPr>
            <w:r w:rsidRPr="00376959">
              <w:t>The name of the patient's insurance company.</w:t>
            </w:r>
          </w:p>
        </w:tc>
      </w:tr>
      <w:tr w:rsidR="001B60DD" w:rsidRPr="00376959" w14:paraId="23A2ED59" w14:textId="77777777" w:rsidTr="008E197B">
        <w:trPr>
          <w:cantSplit/>
        </w:trPr>
        <w:tc>
          <w:tcPr>
            <w:tcW w:w="1601" w:type="dxa"/>
            <w:vMerge/>
          </w:tcPr>
          <w:p w14:paraId="1C3BE4A5" w14:textId="77777777" w:rsidR="001B60DD" w:rsidRPr="00376959" w:rsidRDefault="001B60DD" w:rsidP="008E197B">
            <w:pPr>
              <w:pStyle w:val="TableEntry"/>
            </w:pPr>
          </w:p>
        </w:tc>
        <w:tc>
          <w:tcPr>
            <w:tcW w:w="2178" w:type="dxa"/>
          </w:tcPr>
          <w:p w14:paraId="40BF4850" w14:textId="77777777" w:rsidR="001B60DD" w:rsidRPr="00376959" w:rsidRDefault="001B60DD" w:rsidP="008E197B">
            <w:pPr>
              <w:pStyle w:val="TableEntry"/>
            </w:pPr>
            <w:r w:rsidRPr="00376959">
              <w:t xml:space="preserve">Insurance Company Billing Priority </w:t>
            </w:r>
          </w:p>
        </w:tc>
        <w:tc>
          <w:tcPr>
            <w:tcW w:w="2346" w:type="dxa"/>
          </w:tcPr>
          <w:p w14:paraId="0545EBA6" w14:textId="77777777" w:rsidR="001B60DD" w:rsidRPr="00376959" w:rsidRDefault="001B60DD" w:rsidP="008E197B">
            <w:pPr>
              <w:pStyle w:val="TableEntry"/>
            </w:pPr>
            <w:r w:rsidRPr="00376959">
              <w:t>Version2 Element - E07_04</w:t>
            </w:r>
          </w:p>
        </w:tc>
        <w:tc>
          <w:tcPr>
            <w:tcW w:w="3338" w:type="dxa"/>
          </w:tcPr>
          <w:p w14:paraId="666DF6D3" w14:textId="77777777" w:rsidR="001B60DD" w:rsidRPr="00376959" w:rsidRDefault="001B60DD" w:rsidP="008E197B">
            <w:pPr>
              <w:pStyle w:val="TableEntry"/>
            </w:pPr>
            <w:r w:rsidRPr="00376959">
              <w:t>The billing priority or order for the insurance company.</w:t>
            </w:r>
          </w:p>
        </w:tc>
      </w:tr>
      <w:tr w:rsidR="001B60DD" w:rsidRPr="00376959" w14:paraId="7A1AC61D" w14:textId="77777777" w:rsidTr="008E197B">
        <w:trPr>
          <w:cantSplit/>
        </w:trPr>
        <w:tc>
          <w:tcPr>
            <w:tcW w:w="1601" w:type="dxa"/>
            <w:vMerge/>
          </w:tcPr>
          <w:p w14:paraId="3C782A00" w14:textId="77777777" w:rsidR="001B60DD" w:rsidRPr="00376959" w:rsidRDefault="001B60DD" w:rsidP="008E197B">
            <w:pPr>
              <w:pStyle w:val="TableEntry"/>
            </w:pPr>
          </w:p>
        </w:tc>
        <w:tc>
          <w:tcPr>
            <w:tcW w:w="2178" w:type="dxa"/>
          </w:tcPr>
          <w:p w14:paraId="68F02474" w14:textId="77777777" w:rsidR="001B60DD" w:rsidRPr="00376959" w:rsidRDefault="001B60DD" w:rsidP="008E197B">
            <w:pPr>
              <w:pStyle w:val="TableEntry"/>
            </w:pPr>
            <w:r w:rsidRPr="00376959">
              <w:t xml:space="preserve">Insurance Company Address </w:t>
            </w:r>
          </w:p>
        </w:tc>
        <w:tc>
          <w:tcPr>
            <w:tcW w:w="2346" w:type="dxa"/>
          </w:tcPr>
          <w:p w14:paraId="5FB369E7" w14:textId="77777777" w:rsidR="001B60DD" w:rsidRPr="00376959" w:rsidRDefault="001B60DD" w:rsidP="008E197B">
            <w:pPr>
              <w:pStyle w:val="TableEntry"/>
            </w:pPr>
            <w:r w:rsidRPr="00376959">
              <w:t>Version2 Element - E07_05</w:t>
            </w:r>
          </w:p>
        </w:tc>
        <w:tc>
          <w:tcPr>
            <w:tcW w:w="3338" w:type="dxa"/>
          </w:tcPr>
          <w:p w14:paraId="00F2B51D" w14:textId="77777777" w:rsidR="001B60DD" w:rsidRPr="00376959" w:rsidRDefault="001B60DD" w:rsidP="008E197B">
            <w:pPr>
              <w:pStyle w:val="TableEntry"/>
            </w:pPr>
            <w:r w:rsidRPr="00376959">
              <w:t>The mailing address of the Insurance Company</w:t>
            </w:r>
          </w:p>
        </w:tc>
      </w:tr>
      <w:tr w:rsidR="001B60DD" w:rsidRPr="00376959" w14:paraId="17329282" w14:textId="77777777" w:rsidTr="008E197B">
        <w:trPr>
          <w:cantSplit/>
        </w:trPr>
        <w:tc>
          <w:tcPr>
            <w:tcW w:w="1601" w:type="dxa"/>
            <w:vMerge/>
          </w:tcPr>
          <w:p w14:paraId="702F49A9" w14:textId="77777777" w:rsidR="001B60DD" w:rsidRPr="00376959" w:rsidRDefault="001B60DD" w:rsidP="008E197B">
            <w:pPr>
              <w:pStyle w:val="TableEntry"/>
            </w:pPr>
          </w:p>
        </w:tc>
        <w:tc>
          <w:tcPr>
            <w:tcW w:w="2178" w:type="dxa"/>
          </w:tcPr>
          <w:p w14:paraId="6129B8D3" w14:textId="77777777" w:rsidR="001B60DD" w:rsidRPr="00376959" w:rsidRDefault="001B60DD" w:rsidP="008E197B">
            <w:pPr>
              <w:pStyle w:val="TableEntry"/>
            </w:pPr>
            <w:r w:rsidRPr="00376959">
              <w:t xml:space="preserve">Insurance Company City </w:t>
            </w:r>
          </w:p>
        </w:tc>
        <w:tc>
          <w:tcPr>
            <w:tcW w:w="2346" w:type="dxa"/>
          </w:tcPr>
          <w:p w14:paraId="18A46E2A" w14:textId="77777777" w:rsidR="001B60DD" w:rsidRPr="00376959" w:rsidRDefault="001B60DD" w:rsidP="008E197B">
            <w:pPr>
              <w:pStyle w:val="TableEntry"/>
            </w:pPr>
            <w:r w:rsidRPr="00376959">
              <w:t>Version2 Element - E07_06</w:t>
            </w:r>
          </w:p>
        </w:tc>
        <w:tc>
          <w:tcPr>
            <w:tcW w:w="3338" w:type="dxa"/>
          </w:tcPr>
          <w:p w14:paraId="7723103B" w14:textId="77777777" w:rsidR="001B60DD" w:rsidRPr="00376959" w:rsidRDefault="001B60DD" w:rsidP="008E197B">
            <w:pPr>
              <w:pStyle w:val="TableEntry"/>
            </w:pPr>
            <w:r w:rsidRPr="00376959">
              <w:t>The insurance company's city or township used for mailing purposes.</w:t>
            </w:r>
          </w:p>
        </w:tc>
      </w:tr>
      <w:tr w:rsidR="001B60DD" w:rsidRPr="00376959" w14:paraId="2421FED0" w14:textId="77777777" w:rsidTr="008E197B">
        <w:trPr>
          <w:cantSplit/>
        </w:trPr>
        <w:tc>
          <w:tcPr>
            <w:tcW w:w="1601" w:type="dxa"/>
            <w:vMerge/>
          </w:tcPr>
          <w:p w14:paraId="0A2B4E6F" w14:textId="77777777" w:rsidR="001B60DD" w:rsidRPr="00376959" w:rsidRDefault="001B60DD" w:rsidP="008E197B">
            <w:pPr>
              <w:pStyle w:val="TableEntry"/>
            </w:pPr>
          </w:p>
        </w:tc>
        <w:tc>
          <w:tcPr>
            <w:tcW w:w="2178" w:type="dxa"/>
          </w:tcPr>
          <w:p w14:paraId="3A6CBD8F" w14:textId="77777777" w:rsidR="001B60DD" w:rsidRPr="00376959" w:rsidRDefault="001B60DD" w:rsidP="008E197B">
            <w:pPr>
              <w:pStyle w:val="TableEntry"/>
            </w:pPr>
            <w:r w:rsidRPr="00376959">
              <w:t>Insurance Company State</w:t>
            </w:r>
          </w:p>
        </w:tc>
        <w:tc>
          <w:tcPr>
            <w:tcW w:w="2346" w:type="dxa"/>
          </w:tcPr>
          <w:p w14:paraId="78B0EA7E" w14:textId="77777777" w:rsidR="001B60DD" w:rsidRPr="00376959" w:rsidRDefault="001B60DD" w:rsidP="008E197B">
            <w:pPr>
              <w:pStyle w:val="TableEntry"/>
            </w:pPr>
            <w:r w:rsidRPr="00376959">
              <w:t>Version2 Element - E07_07</w:t>
            </w:r>
          </w:p>
        </w:tc>
        <w:tc>
          <w:tcPr>
            <w:tcW w:w="3338" w:type="dxa"/>
          </w:tcPr>
          <w:p w14:paraId="3620D1EB" w14:textId="77777777" w:rsidR="001B60DD" w:rsidRPr="00376959" w:rsidRDefault="001B60DD" w:rsidP="008E197B">
            <w:pPr>
              <w:pStyle w:val="TableEntry"/>
            </w:pPr>
            <w:r w:rsidRPr="00376959">
              <w:t>The insurance company's state, territory, or province, or District of Columbia.</w:t>
            </w:r>
          </w:p>
        </w:tc>
      </w:tr>
      <w:tr w:rsidR="001B60DD" w:rsidRPr="00376959" w14:paraId="096A0C41" w14:textId="77777777" w:rsidTr="008E197B">
        <w:trPr>
          <w:cantSplit/>
        </w:trPr>
        <w:tc>
          <w:tcPr>
            <w:tcW w:w="1601" w:type="dxa"/>
            <w:vMerge/>
          </w:tcPr>
          <w:p w14:paraId="47392E41" w14:textId="77777777" w:rsidR="001B60DD" w:rsidRPr="00376959" w:rsidRDefault="001B60DD" w:rsidP="008E197B">
            <w:pPr>
              <w:pStyle w:val="TableEntry"/>
            </w:pPr>
          </w:p>
        </w:tc>
        <w:tc>
          <w:tcPr>
            <w:tcW w:w="2178" w:type="dxa"/>
          </w:tcPr>
          <w:p w14:paraId="77B05265" w14:textId="77777777" w:rsidR="001B60DD" w:rsidRPr="00376959" w:rsidRDefault="001B60DD" w:rsidP="008E197B">
            <w:pPr>
              <w:pStyle w:val="TableEntry"/>
            </w:pPr>
            <w:r w:rsidRPr="00376959">
              <w:t>Insurance Company Zip code</w:t>
            </w:r>
          </w:p>
        </w:tc>
        <w:tc>
          <w:tcPr>
            <w:tcW w:w="2346" w:type="dxa"/>
          </w:tcPr>
          <w:p w14:paraId="4255E447" w14:textId="77777777" w:rsidR="001B60DD" w:rsidRPr="00376959" w:rsidRDefault="001B60DD" w:rsidP="008E197B">
            <w:pPr>
              <w:pStyle w:val="TableEntry"/>
            </w:pPr>
            <w:r w:rsidRPr="00376959">
              <w:t>Version2 Element - E07_08</w:t>
            </w:r>
          </w:p>
        </w:tc>
        <w:tc>
          <w:tcPr>
            <w:tcW w:w="3338" w:type="dxa"/>
          </w:tcPr>
          <w:p w14:paraId="74234DBC" w14:textId="77777777" w:rsidR="001B60DD" w:rsidRPr="00376959" w:rsidRDefault="001B60DD" w:rsidP="008E197B">
            <w:pPr>
              <w:pStyle w:val="TableEntry"/>
            </w:pPr>
            <w:r w:rsidRPr="00376959">
              <w:t>The insurance company's ZIP Code</w:t>
            </w:r>
          </w:p>
        </w:tc>
      </w:tr>
      <w:tr w:rsidR="001B60DD" w:rsidRPr="00376959" w14:paraId="43CE47C6" w14:textId="77777777" w:rsidTr="008E197B">
        <w:trPr>
          <w:cantSplit/>
        </w:trPr>
        <w:tc>
          <w:tcPr>
            <w:tcW w:w="1601" w:type="dxa"/>
            <w:vMerge/>
          </w:tcPr>
          <w:p w14:paraId="4464BCE8" w14:textId="77777777" w:rsidR="001B60DD" w:rsidRPr="00376959" w:rsidRDefault="001B60DD" w:rsidP="008E197B">
            <w:pPr>
              <w:pStyle w:val="TableEntry"/>
            </w:pPr>
          </w:p>
        </w:tc>
        <w:tc>
          <w:tcPr>
            <w:tcW w:w="2178" w:type="dxa"/>
          </w:tcPr>
          <w:p w14:paraId="67AFD8F6" w14:textId="77777777" w:rsidR="001B60DD" w:rsidRPr="00376959" w:rsidRDefault="001B60DD" w:rsidP="008E197B">
            <w:pPr>
              <w:pStyle w:val="TableEntry"/>
            </w:pPr>
            <w:r w:rsidRPr="00376959">
              <w:t>Insurance Company Country</w:t>
            </w:r>
          </w:p>
        </w:tc>
        <w:tc>
          <w:tcPr>
            <w:tcW w:w="2346" w:type="dxa"/>
          </w:tcPr>
          <w:p w14:paraId="6023368C" w14:textId="77777777" w:rsidR="001B60DD" w:rsidRPr="00376959" w:rsidRDefault="001B60DD" w:rsidP="008E197B">
            <w:pPr>
              <w:pStyle w:val="TableEntry"/>
            </w:pPr>
            <w:r w:rsidRPr="00376959">
              <w:t>None</w:t>
            </w:r>
          </w:p>
        </w:tc>
        <w:tc>
          <w:tcPr>
            <w:tcW w:w="3338" w:type="dxa"/>
          </w:tcPr>
          <w:p w14:paraId="41F08941" w14:textId="77777777" w:rsidR="001B60DD" w:rsidRPr="00376959" w:rsidRDefault="001B60DD" w:rsidP="008E197B">
            <w:pPr>
              <w:pStyle w:val="TableEntry"/>
            </w:pPr>
            <w:r w:rsidRPr="00376959">
              <w:t>The insurance company's country</w:t>
            </w:r>
          </w:p>
        </w:tc>
      </w:tr>
      <w:tr w:rsidR="001B60DD" w:rsidRPr="00376959" w14:paraId="6BE49A4A" w14:textId="77777777" w:rsidTr="008E197B">
        <w:trPr>
          <w:cantSplit/>
        </w:trPr>
        <w:tc>
          <w:tcPr>
            <w:tcW w:w="1601" w:type="dxa"/>
            <w:vMerge/>
          </w:tcPr>
          <w:p w14:paraId="5BA44381" w14:textId="77777777" w:rsidR="001B60DD" w:rsidRPr="00376959" w:rsidRDefault="001B60DD" w:rsidP="008E197B">
            <w:pPr>
              <w:pStyle w:val="TableEntry"/>
            </w:pPr>
          </w:p>
        </w:tc>
        <w:tc>
          <w:tcPr>
            <w:tcW w:w="2178" w:type="dxa"/>
          </w:tcPr>
          <w:p w14:paraId="47BE9E21" w14:textId="77777777" w:rsidR="001B60DD" w:rsidRPr="00376959" w:rsidRDefault="001B60DD" w:rsidP="008E197B">
            <w:pPr>
              <w:pStyle w:val="TableEntry"/>
            </w:pPr>
            <w:r w:rsidRPr="00376959">
              <w:t>Insurance Group ID</w:t>
            </w:r>
          </w:p>
        </w:tc>
        <w:tc>
          <w:tcPr>
            <w:tcW w:w="2346" w:type="dxa"/>
          </w:tcPr>
          <w:p w14:paraId="76C531E6" w14:textId="77777777" w:rsidR="001B60DD" w:rsidRPr="00376959" w:rsidRDefault="001B60DD" w:rsidP="008E197B">
            <w:pPr>
              <w:pStyle w:val="TableEntry"/>
            </w:pPr>
            <w:r w:rsidRPr="00376959">
              <w:t>Version2 Element - E07_09</w:t>
            </w:r>
          </w:p>
        </w:tc>
        <w:tc>
          <w:tcPr>
            <w:tcW w:w="3338" w:type="dxa"/>
          </w:tcPr>
          <w:p w14:paraId="06184390" w14:textId="77777777" w:rsidR="001B60DD" w:rsidRPr="00376959" w:rsidRDefault="001B60DD" w:rsidP="008E197B">
            <w:pPr>
              <w:pStyle w:val="TableEntry"/>
            </w:pPr>
            <w:r w:rsidRPr="00376959">
              <w:t>The ID number of the patient's insurance group</w:t>
            </w:r>
          </w:p>
        </w:tc>
      </w:tr>
      <w:tr w:rsidR="001B60DD" w:rsidRPr="00376959" w14:paraId="6A8C4007" w14:textId="77777777" w:rsidTr="008E197B">
        <w:trPr>
          <w:cantSplit/>
        </w:trPr>
        <w:tc>
          <w:tcPr>
            <w:tcW w:w="1601" w:type="dxa"/>
            <w:vMerge/>
          </w:tcPr>
          <w:p w14:paraId="3C0004D1" w14:textId="77777777" w:rsidR="001B60DD" w:rsidRPr="00376959" w:rsidRDefault="001B60DD" w:rsidP="008E197B">
            <w:pPr>
              <w:pStyle w:val="TableEntry"/>
            </w:pPr>
          </w:p>
        </w:tc>
        <w:tc>
          <w:tcPr>
            <w:tcW w:w="2178" w:type="dxa"/>
          </w:tcPr>
          <w:p w14:paraId="67C58A2F" w14:textId="77777777" w:rsidR="001B60DD" w:rsidRPr="00376959" w:rsidRDefault="001B60DD" w:rsidP="008E197B">
            <w:pPr>
              <w:pStyle w:val="TableEntry"/>
            </w:pPr>
            <w:r w:rsidRPr="00376959">
              <w:t xml:space="preserve">Insurance Policy ID Number </w:t>
            </w:r>
          </w:p>
        </w:tc>
        <w:tc>
          <w:tcPr>
            <w:tcW w:w="2346" w:type="dxa"/>
          </w:tcPr>
          <w:p w14:paraId="20531920" w14:textId="77777777" w:rsidR="001B60DD" w:rsidRPr="00376959" w:rsidRDefault="001B60DD" w:rsidP="008E197B">
            <w:pPr>
              <w:pStyle w:val="TableEntry"/>
            </w:pPr>
            <w:r w:rsidRPr="00376959">
              <w:t>Version2 Element - E07_10</w:t>
            </w:r>
          </w:p>
        </w:tc>
        <w:tc>
          <w:tcPr>
            <w:tcW w:w="3338" w:type="dxa"/>
          </w:tcPr>
          <w:p w14:paraId="2EF79141" w14:textId="77777777" w:rsidR="001B60DD" w:rsidRPr="00376959" w:rsidRDefault="001B60DD" w:rsidP="008E197B">
            <w:pPr>
              <w:pStyle w:val="TableEntry"/>
            </w:pPr>
            <w:r w:rsidRPr="00376959">
              <w:t>The ID number of the patient's insurance policy</w:t>
            </w:r>
          </w:p>
        </w:tc>
      </w:tr>
      <w:tr w:rsidR="001B60DD" w:rsidRPr="00376959" w14:paraId="4EC5F8C9" w14:textId="77777777" w:rsidTr="008E197B">
        <w:trPr>
          <w:cantSplit/>
        </w:trPr>
        <w:tc>
          <w:tcPr>
            <w:tcW w:w="1601" w:type="dxa"/>
            <w:vMerge/>
          </w:tcPr>
          <w:p w14:paraId="21814F72" w14:textId="77777777" w:rsidR="001B60DD" w:rsidRPr="00376959" w:rsidRDefault="001B60DD" w:rsidP="008E197B">
            <w:pPr>
              <w:pStyle w:val="TableEntry"/>
            </w:pPr>
          </w:p>
        </w:tc>
        <w:tc>
          <w:tcPr>
            <w:tcW w:w="2178" w:type="dxa"/>
          </w:tcPr>
          <w:p w14:paraId="78D18866" w14:textId="77777777" w:rsidR="001B60DD" w:rsidRPr="00376959" w:rsidRDefault="001B60DD" w:rsidP="008E197B">
            <w:pPr>
              <w:pStyle w:val="TableEntry"/>
            </w:pPr>
            <w:r w:rsidRPr="00376959">
              <w:t>Last Name of the Insured</w:t>
            </w:r>
          </w:p>
        </w:tc>
        <w:tc>
          <w:tcPr>
            <w:tcW w:w="2346" w:type="dxa"/>
          </w:tcPr>
          <w:p w14:paraId="196AB5E8" w14:textId="77777777" w:rsidR="001B60DD" w:rsidRPr="00376959" w:rsidRDefault="001B60DD" w:rsidP="008E197B">
            <w:pPr>
              <w:pStyle w:val="TableEntry"/>
            </w:pPr>
            <w:r w:rsidRPr="00376959">
              <w:t>Version2 Element - E07_11</w:t>
            </w:r>
          </w:p>
        </w:tc>
        <w:tc>
          <w:tcPr>
            <w:tcW w:w="3338" w:type="dxa"/>
          </w:tcPr>
          <w:p w14:paraId="2DD13AB5" w14:textId="77777777" w:rsidR="001B60DD" w:rsidRPr="00376959" w:rsidRDefault="001B60DD" w:rsidP="008E197B">
            <w:pPr>
              <w:pStyle w:val="TableEntry"/>
            </w:pPr>
            <w:r w:rsidRPr="00376959">
              <w:t>The last (family) name of the person insured by the insurance company.</w:t>
            </w:r>
          </w:p>
        </w:tc>
      </w:tr>
      <w:tr w:rsidR="001B60DD" w:rsidRPr="00376959" w14:paraId="3844B735" w14:textId="77777777" w:rsidTr="008E197B">
        <w:trPr>
          <w:cantSplit/>
        </w:trPr>
        <w:tc>
          <w:tcPr>
            <w:tcW w:w="1601" w:type="dxa"/>
            <w:vMerge/>
          </w:tcPr>
          <w:p w14:paraId="1BE6185B" w14:textId="77777777" w:rsidR="001B60DD" w:rsidRPr="00376959" w:rsidRDefault="001B60DD" w:rsidP="008E197B">
            <w:pPr>
              <w:pStyle w:val="TableEntry"/>
            </w:pPr>
          </w:p>
        </w:tc>
        <w:tc>
          <w:tcPr>
            <w:tcW w:w="2178" w:type="dxa"/>
          </w:tcPr>
          <w:p w14:paraId="65410CA9" w14:textId="77777777" w:rsidR="001B60DD" w:rsidRPr="00376959" w:rsidRDefault="001B60DD" w:rsidP="008E197B">
            <w:pPr>
              <w:pStyle w:val="TableEntry"/>
            </w:pPr>
            <w:r w:rsidRPr="00376959">
              <w:t xml:space="preserve">First Name of the Insured </w:t>
            </w:r>
          </w:p>
        </w:tc>
        <w:tc>
          <w:tcPr>
            <w:tcW w:w="2346" w:type="dxa"/>
          </w:tcPr>
          <w:p w14:paraId="0B8F92AE" w14:textId="77777777" w:rsidR="001B60DD" w:rsidRPr="00376959" w:rsidRDefault="001B60DD" w:rsidP="008E197B">
            <w:pPr>
              <w:pStyle w:val="TableEntry"/>
            </w:pPr>
            <w:r w:rsidRPr="00376959">
              <w:t>Version2 Element - E07_12</w:t>
            </w:r>
          </w:p>
        </w:tc>
        <w:tc>
          <w:tcPr>
            <w:tcW w:w="3338" w:type="dxa"/>
          </w:tcPr>
          <w:p w14:paraId="1DFAC42D" w14:textId="77777777" w:rsidR="001B60DD" w:rsidRPr="00376959" w:rsidRDefault="001B60DD" w:rsidP="008E197B">
            <w:pPr>
              <w:pStyle w:val="TableEntry"/>
            </w:pPr>
            <w:r w:rsidRPr="00376959">
              <w:t>The first (given) name of the person insured by the insurance company</w:t>
            </w:r>
          </w:p>
        </w:tc>
      </w:tr>
      <w:tr w:rsidR="001B60DD" w:rsidRPr="00376959" w14:paraId="43C70FA4" w14:textId="77777777" w:rsidTr="008E197B">
        <w:trPr>
          <w:cantSplit/>
        </w:trPr>
        <w:tc>
          <w:tcPr>
            <w:tcW w:w="1601" w:type="dxa"/>
            <w:vMerge/>
          </w:tcPr>
          <w:p w14:paraId="3F354352" w14:textId="77777777" w:rsidR="001B60DD" w:rsidRPr="00376959" w:rsidRDefault="001B60DD" w:rsidP="008E197B">
            <w:pPr>
              <w:pStyle w:val="TableEntry"/>
            </w:pPr>
          </w:p>
        </w:tc>
        <w:tc>
          <w:tcPr>
            <w:tcW w:w="2178" w:type="dxa"/>
          </w:tcPr>
          <w:p w14:paraId="79647D2C" w14:textId="77777777" w:rsidR="001B60DD" w:rsidRPr="00376959" w:rsidRDefault="001B60DD" w:rsidP="008E197B">
            <w:pPr>
              <w:pStyle w:val="TableEntry"/>
            </w:pPr>
            <w:r w:rsidRPr="00376959">
              <w:t xml:space="preserve">Middle initial/name of the Insured </w:t>
            </w:r>
          </w:p>
        </w:tc>
        <w:tc>
          <w:tcPr>
            <w:tcW w:w="2346" w:type="dxa"/>
          </w:tcPr>
          <w:p w14:paraId="1F22FFC4" w14:textId="77777777" w:rsidR="001B60DD" w:rsidRPr="00376959" w:rsidRDefault="001B60DD" w:rsidP="008E197B">
            <w:pPr>
              <w:pStyle w:val="TableEntry"/>
            </w:pPr>
            <w:r w:rsidRPr="00376959">
              <w:t>Version2 Element - E07_13</w:t>
            </w:r>
          </w:p>
        </w:tc>
        <w:tc>
          <w:tcPr>
            <w:tcW w:w="3338" w:type="dxa"/>
          </w:tcPr>
          <w:p w14:paraId="1CBAC292" w14:textId="77777777" w:rsidR="001B60DD" w:rsidRPr="00376959" w:rsidRDefault="001B60DD" w:rsidP="008E197B">
            <w:pPr>
              <w:pStyle w:val="TableEntry"/>
            </w:pPr>
            <w:r w:rsidRPr="00376959">
              <w:t>The middle name, if any, of the person insured by the insurance company.</w:t>
            </w:r>
          </w:p>
        </w:tc>
      </w:tr>
      <w:tr w:rsidR="001B60DD" w:rsidRPr="00376959" w14:paraId="6B0340CD" w14:textId="77777777" w:rsidTr="008E197B">
        <w:trPr>
          <w:cantSplit/>
        </w:trPr>
        <w:tc>
          <w:tcPr>
            <w:tcW w:w="1601" w:type="dxa"/>
            <w:vMerge/>
          </w:tcPr>
          <w:p w14:paraId="46AFCDAF" w14:textId="77777777" w:rsidR="001B60DD" w:rsidRPr="00376959" w:rsidRDefault="001B60DD" w:rsidP="008E197B">
            <w:pPr>
              <w:pStyle w:val="TableEntry"/>
            </w:pPr>
          </w:p>
        </w:tc>
        <w:tc>
          <w:tcPr>
            <w:tcW w:w="2178" w:type="dxa"/>
          </w:tcPr>
          <w:p w14:paraId="61729ADF" w14:textId="77777777" w:rsidR="001B60DD" w:rsidRPr="00376959" w:rsidRDefault="001B60DD" w:rsidP="008E197B">
            <w:pPr>
              <w:pStyle w:val="TableEntry"/>
            </w:pPr>
            <w:r w:rsidRPr="00376959">
              <w:t>Relationship to the Insured</w:t>
            </w:r>
          </w:p>
        </w:tc>
        <w:tc>
          <w:tcPr>
            <w:tcW w:w="2346" w:type="dxa"/>
          </w:tcPr>
          <w:p w14:paraId="04AC5739" w14:textId="77777777" w:rsidR="001B60DD" w:rsidRPr="00376959" w:rsidRDefault="001B60DD" w:rsidP="008E197B">
            <w:pPr>
              <w:pStyle w:val="TableEntry"/>
            </w:pPr>
            <w:r w:rsidRPr="00376959">
              <w:t>Version2 Element - E07_14</w:t>
            </w:r>
          </w:p>
        </w:tc>
        <w:tc>
          <w:tcPr>
            <w:tcW w:w="3338" w:type="dxa"/>
          </w:tcPr>
          <w:p w14:paraId="629AE2FF" w14:textId="77777777" w:rsidR="001B60DD" w:rsidRPr="00376959" w:rsidRDefault="001B60DD" w:rsidP="008E197B">
            <w:pPr>
              <w:pStyle w:val="TableEntry"/>
            </w:pPr>
            <w:r w:rsidRPr="00376959">
              <w:t>The relationship of the patient to the primary insured person</w:t>
            </w:r>
          </w:p>
        </w:tc>
      </w:tr>
      <w:tr w:rsidR="001B60DD" w:rsidRPr="00376959" w14:paraId="50B82C1C" w14:textId="77777777" w:rsidTr="008E197B">
        <w:trPr>
          <w:cantSplit/>
        </w:trPr>
        <w:tc>
          <w:tcPr>
            <w:tcW w:w="1601" w:type="dxa"/>
            <w:vMerge/>
          </w:tcPr>
          <w:p w14:paraId="76D9F573" w14:textId="77777777" w:rsidR="001B60DD" w:rsidRPr="00376959" w:rsidRDefault="001B60DD" w:rsidP="008E197B">
            <w:pPr>
              <w:pStyle w:val="TableEntry"/>
            </w:pPr>
          </w:p>
        </w:tc>
        <w:tc>
          <w:tcPr>
            <w:tcW w:w="2178" w:type="dxa"/>
          </w:tcPr>
          <w:p w14:paraId="22AA3C15" w14:textId="77777777" w:rsidR="001B60DD" w:rsidRPr="00376959" w:rsidRDefault="001B60DD" w:rsidP="008E197B">
            <w:pPr>
              <w:pStyle w:val="TableEntry"/>
            </w:pPr>
            <w:r w:rsidRPr="00376959">
              <w:t xml:space="preserve">Closest Relative/Guardian Last Name </w:t>
            </w:r>
          </w:p>
        </w:tc>
        <w:tc>
          <w:tcPr>
            <w:tcW w:w="2346" w:type="dxa"/>
          </w:tcPr>
          <w:p w14:paraId="77CFBC7B" w14:textId="77777777" w:rsidR="001B60DD" w:rsidRPr="00376959" w:rsidRDefault="001B60DD" w:rsidP="008E197B">
            <w:pPr>
              <w:pStyle w:val="TableEntry"/>
            </w:pPr>
            <w:r w:rsidRPr="00376959">
              <w:t>Version2 Element - E07_18</w:t>
            </w:r>
          </w:p>
        </w:tc>
        <w:tc>
          <w:tcPr>
            <w:tcW w:w="3338" w:type="dxa"/>
          </w:tcPr>
          <w:p w14:paraId="777EA621" w14:textId="77777777" w:rsidR="001B60DD" w:rsidRPr="00376959" w:rsidRDefault="001B60DD" w:rsidP="008E197B">
            <w:pPr>
              <w:pStyle w:val="TableEntry"/>
            </w:pPr>
            <w:r w:rsidRPr="00376959">
              <w:t>The last (family) name of the patient's closest relative or guardian</w:t>
            </w:r>
          </w:p>
        </w:tc>
      </w:tr>
      <w:tr w:rsidR="001B60DD" w:rsidRPr="00376959" w14:paraId="34F42AD0" w14:textId="77777777" w:rsidTr="008E197B">
        <w:trPr>
          <w:cantSplit/>
        </w:trPr>
        <w:tc>
          <w:tcPr>
            <w:tcW w:w="1601" w:type="dxa"/>
            <w:vMerge/>
          </w:tcPr>
          <w:p w14:paraId="44810C35" w14:textId="77777777" w:rsidR="001B60DD" w:rsidRPr="00376959" w:rsidRDefault="001B60DD" w:rsidP="008E197B">
            <w:pPr>
              <w:pStyle w:val="TableEntry"/>
            </w:pPr>
          </w:p>
        </w:tc>
        <w:tc>
          <w:tcPr>
            <w:tcW w:w="2178" w:type="dxa"/>
          </w:tcPr>
          <w:p w14:paraId="25BE2585" w14:textId="77777777" w:rsidR="001B60DD" w:rsidRPr="00376959" w:rsidRDefault="001B60DD" w:rsidP="008E197B">
            <w:pPr>
              <w:pStyle w:val="TableEntry"/>
            </w:pPr>
            <w:r w:rsidRPr="00376959">
              <w:t xml:space="preserve">Closest Relative/Guardian First Name </w:t>
            </w:r>
          </w:p>
        </w:tc>
        <w:tc>
          <w:tcPr>
            <w:tcW w:w="2346" w:type="dxa"/>
          </w:tcPr>
          <w:p w14:paraId="0AB2381C" w14:textId="77777777" w:rsidR="001B60DD" w:rsidRPr="00376959" w:rsidRDefault="001B60DD" w:rsidP="008E197B">
            <w:pPr>
              <w:pStyle w:val="TableEntry"/>
            </w:pPr>
            <w:r w:rsidRPr="00376959">
              <w:t>Version2 Element - E07_19</w:t>
            </w:r>
          </w:p>
        </w:tc>
        <w:tc>
          <w:tcPr>
            <w:tcW w:w="3338" w:type="dxa"/>
          </w:tcPr>
          <w:p w14:paraId="721F4703" w14:textId="77777777" w:rsidR="001B60DD" w:rsidRPr="00376959" w:rsidRDefault="001B60DD" w:rsidP="008E197B">
            <w:pPr>
              <w:pStyle w:val="TableEntry"/>
            </w:pPr>
            <w:r w:rsidRPr="00376959">
              <w:t>The first (given) name of the patient's closest relative or guardian</w:t>
            </w:r>
          </w:p>
        </w:tc>
      </w:tr>
      <w:tr w:rsidR="001B60DD" w:rsidRPr="00376959" w14:paraId="21F79823" w14:textId="77777777" w:rsidTr="008E197B">
        <w:trPr>
          <w:cantSplit/>
        </w:trPr>
        <w:tc>
          <w:tcPr>
            <w:tcW w:w="1601" w:type="dxa"/>
            <w:vMerge/>
          </w:tcPr>
          <w:p w14:paraId="161B369F" w14:textId="77777777" w:rsidR="001B60DD" w:rsidRPr="00376959" w:rsidRDefault="001B60DD" w:rsidP="008E197B">
            <w:pPr>
              <w:pStyle w:val="TableEntry"/>
            </w:pPr>
          </w:p>
        </w:tc>
        <w:tc>
          <w:tcPr>
            <w:tcW w:w="2178" w:type="dxa"/>
          </w:tcPr>
          <w:p w14:paraId="2D0B290F" w14:textId="77777777" w:rsidR="001B60DD" w:rsidRPr="00376959" w:rsidRDefault="001B60DD" w:rsidP="008E197B">
            <w:pPr>
              <w:pStyle w:val="TableEntry"/>
            </w:pPr>
            <w:r w:rsidRPr="00376959">
              <w:t>Closest Relative/Guardian Middle Initial/Name</w:t>
            </w:r>
          </w:p>
        </w:tc>
        <w:tc>
          <w:tcPr>
            <w:tcW w:w="2346" w:type="dxa"/>
          </w:tcPr>
          <w:p w14:paraId="2033003D" w14:textId="77777777" w:rsidR="001B60DD" w:rsidRPr="00376959" w:rsidRDefault="001B60DD" w:rsidP="008E197B">
            <w:pPr>
              <w:pStyle w:val="TableEntry"/>
            </w:pPr>
            <w:r w:rsidRPr="00376959">
              <w:t>Version2 Element - E07_20</w:t>
            </w:r>
          </w:p>
        </w:tc>
        <w:tc>
          <w:tcPr>
            <w:tcW w:w="3338" w:type="dxa"/>
          </w:tcPr>
          <w:p w14:paraId="5F9CEB31" w14:textId="77777777" w:rsidR="001B60DD" w:rsidRPr="00376959" w:rsidRDefault="001B60DD" w:rsidP="008E197B">
            <w:pPr>
              <w:pStyle w:val="TableEntry"/>
            </w:pPr>
            <w:r w:rsidRPr="00376959">
              <w:t>The middle name/initial, if any, of the closest patient's relative or guardian.</w:t>
            </w:r>
          </w:p>
        </w:tc>
      </w:tr>
      <w:tr w:rsidR="001B60DD" w:rsidRPr="00376959" w14:paraId="592F6F7A" w14:textId="77777777" w:rsidTr="008E197B">
        <w:trPr>
          <w:cantSplit/>
        </w:trPr>
        <w:tc>
          <w:tcPr>
            <w:tcW w:w="1601" w:type="dxa"/>
            <w:vMerge/>
          </w:tcPr>
          <w:p w14:paraId="32942852" w14:textId="77777777" w:rsidR="001B60DD" w:rsidRPr="00376959" w:rsidRDefault="001B60DD" w:rsidP="008E197B">
            <w:pPr>
              <w:pStyle w:val="TableEntry"/>
            </w:pPr>
          </w:p>
        </w:tc>
        <w:tc>
          <w:tcPr>
            <w:tcW w:w="2178" w:type="dxa"/>
          </w:tcPr>
          <w:p w14:paraId="78DB8EB4" w14:textId="77777777" w:rsidR="001B60DD" w:rsidRPr="00376959" w:rsidRDefault="001B60DD" w:rsidP="008E197B">
            <w:pPr>
              <w:pStyle w:val="TableEntry"/>
            </w:pPr>
            <w:r w:rsidRPr="00376959">
              <w:t>Closest Relative/Guardian Street Address</w:t>
            </w:r>
          </w:p>
        </w:tc>
        <w:tc>
          <w:tcPr>
            <w:tcW w:w="2346" w:type="dxa"/>
          </w:tcPr>
          <w:p w14:paraId="19FE8315" w14:textId="77777777" w:rsidR="001B60DD" w:rsidRPr="00376959" w:rsidRDefault="001B60DD" w:rsidP="008E197B">
            <w:pPr>
              <w:pStyle w:val="TableEntry"/>
            </w:pPr>
            <w:r w:rsidRPr="00376959">
              <w:t>Version2 Element - E07_21</w:t>
            </w:r>
          </w:p>
        </w:tc>
        <w:tc>
          <w:tcPr>
            <w:tcW w:w="3338" w:type="dxa"/>
          </w:tcPr>
          <w:p w14:paraId="53F7817D" w14:textId="77777777" w:rsidR="001B60DD" w:rsidRPr="00376959" w:rsidRDefault="001B60DD" w:rsidP="008E197B">
            <w:pPr>
              <w:pStyle w:val="TableEntry"/>
            </w:pPr>
            <w:r w:rsidRPr="00376959">
              <w:t>The street address of the residence of the patient's closest relative or guardian</w:t>
            </w:r>
          </w:p>
        </w:tc>
      </w:tr>
      <w:tr w:rsidR="001B60DD" w:rsidRPr="00376959" w14:paraId="36EAEE97" w14:textId="77777777" w:rsidTr="008E197B">
        <w:trPr>
          <w:cantSplit/>
        </w:trPr>
        <w:tc>
          <w:tcPr>
            <w:tcW w:w="1601" w:type="dxa"/>
            <w:vMerge/>
          </w:tcPr>
          <w:p w14:paraId="0BD477B6" w14:textId="77777777" w:rsidR="001B60DD" w:rsidRPr="00376959" w:rsidRDefault="001B60DD" w:rsidP="008E197B">
            <w:pPr>
              <w:pStyle w:val="TableEntry"/>
            </w:pPr>
          </w:p>
        </w:tc>
        <w:tc>
          <w:tcPr>
            <w:tcW w:w="2178" w:type="dxa"/>
          </w:tcPr>
          <w:p w14:paraId="7101332B" w14:textId="77777777" w:rsidR="001B60DD" w:rsidRPr="00376959" w:rsidRDefault="001B60DD" w:rsidP="008E197B">
            <w:pPr>
              <w:pStyle w:val="TableEntry"/>
            </w:pPr>
            <w:r w:rsidRPr="00376959">
              <w:t xml:space="preserve">Closest Relative/Guardian City </w:t>
            </w:r>
          </w:p>
        </w:tc>
        <w:tc>
          <w:tcPr>
            <w:tcW w:w="2346" w:type="dxa"/>
          </w:tcPr>
          <w:p w14:paraId="5614DF59" w14:textId="77777777" w:rsidR="001B60DD" w:rsidRPr="00376959" w:rsidRDefault="001B60DD" w:rsidP="008E197B">
            <w:pPr>
              <w:pStyle w:val="TableEntry"/>
            </w:pPr>
            <w:r w:rsidRPr="00376959">
              <w:t>Version2 Element - E07_22</w:t>
            </w:r>
          </w:p>
        </w:tc>
        <w:tc>
          <w:tcPr>
            <w:tcW w:w="3338" w:type="dxa"/>
          </w:tcPr>
          <w:p w14:paraId="79C9345E" w14:textId="77777777" w:rsidR="001B60DD" w:rsidRPr="00376959" w:rsidRDefault="001B60DD" w:rsidP="008E197B">
            <w:pPr>
              <w:pStyle w:val="TableEntry"/>
            </w:pPr>
            <w:r w:rsidRPr="00376959">
              <w:t>The primary city or township of residence of the patient's closest relative or guardian.</w:t>
            </w:r>
          </w:p>
        </w:tc>
      </w:tr>
      <w:tr w:rsidR="001B60DD" w:rsidRPr="00376959" w14:paraId="4B034C88" w14:textId="77777777" w:rsidTr="008E197B">
        <w:trPr>
          <w:cantSplit/>
        </w:trPr>
        <w:tc>
          <w:tcPr>
            <w:tcW w:w="1601" w:type="dxa"/>
            <w:vMerge/>
          </w:tcPr>
          <w:p w14:paraId="6DCFD4D2" w14:textId="77777777" w:rsidR="001B60DD" w:rsidRPr="00376959" w:rsidRDefault="001B60DD" w:rsidP="008E197B">
            <w:pPr>
              <w:pStyle w:val="TableEntry"/>
            </w:pPr>
          </w:p>
        </w:tc>
        <w:tc>
          <w:tcPr>
            <w:tcW w:w="2178" w:type="dxa"/>
          </w:tcPr>
          <w:p w14:paraId="59245E72" w14:textId="77777777" w:rsidR="001B60DD" w:rsidRPr="00376959" w:rsidRDefault="001B60DD" w:rsidP="008E197B">
            <w:pPr>
              <w:pStyle w:val="TableEntry"/>
            </w:pPr>
            <w:r w:rsidRPr="00376959">
              <w:t>Closest Relative/Guardian State</w:t>
            </w:r>
          </w:p>
        </w:tc>
        <w:tc>
          <w:tcPr>
            <w:tcW w:w="2346" w:type="dxa"/>
          </w:tcPr>
          <w:p w14:paraId="63481374" w14:textId="77777777" w:rsidR="001B60DD" w:rsidRPr="00376959" w:rsidRDefault="001B60DD" w:rsidP="008E197B">
            <w:pPr>
              <w:pStyle w:val="TableEntry"/>
            </w:pPr>
            <w:r w:rsidRPr="00376959">
              <w:t>Version2 Element - E07_23</w:t>
            </w:r>
          </w:p>
        </w:tc>
        <w:tc>
          <w:tcPr>
            <w:tcW w:w="3338" w:type="dxa"/>
          </w:tcPr>
          <w:p w14:paraId="5F1F3363" w14:textId="77777777" w:rsidR="001B60DD" w:rsidRPr="00376959" w:rsidRDefault="001B60DD" w:rsidP="008E197B">
            <w:pPr>
              <w:pStyle w:val="TableEntry"/>
            </w:pPr>
            <w:r w:rsidRPr="00376959">
              <w:t>The state of residence of the patient's closest relative or guardian.</w:t>
            </w:r>
          </w:p>
        </w:tc>
      </w:tr>
      <w:tr w:rsidR="001B60DD" w:rsidRPr="00376959" w14:paraId="3D768453" w14:textId="77777777" w:rsidTr="008E197B">
        <w:trPr>
          <w:cantSplit/>
        </w:trPr>
        <w:tc>
          <w:tcPr>
            <w:tcW w:w="1601" w:type="dxa"/>
            <w:vMerge/>
          </w:tcPr>
          <w:p w14:paraId="589BE901" w14:textId="77777777" w:rsidR="001B60DD" w:rsidRPr="00376959" w:rsidRDefault="001B60DD" w:rsidP="008E197B">
            <w:pPr>
              <w:pStyle w:val="TableEntry"/>
            </w:pPr>
          </w:p>
        </w:tc>
        <w:tc>
          <w:tcPr>
            <w:tcW w:w="2178" w:type="dxa"/>
          </w:tcPr>
          <w:p w14:paraId="70469EE8" w14:textId="77777777" w:rsidR="001B60DD" w:rsidRPr="00376959" w:rsidRDefault="001B60DD" w:rsidP="008E197B">
            <w:pPr>
              <w:pStyle w:val="TableEntry"/>
            </w:pPr>
            <w:r w:rsidRPr="00376959">
              <w:t xml:space="preserve">Closest Relative/Guardian Zip code </w:t>
            </w:r>
          </w:p>
        </w:tc>
        <w:tc>
          <w:tcPr>
            <w:tcW w:w="2346" w:type="dxa"/>
          </w:tcPr>
          <w:p w14:paraId="604B186D" w14:textId="77777777" w:rsidR="001B60DD" w:rsidRPr="00376959" w:rsidRDefault="001B60DD" w:rsidP="008E197B">
            <w:pPr>
              <w:pStyle w:val="TableEntry"/>
            </w:pPr>
            <w:r w:rsidRPr="00376959">
              <w:t>Version2 Element - E07_24</w:t>
            </w:r>
          </w:p>
        </w:tc>
        <w:tc>
          <w:tcPr>
            <w:tcW w:w="3338" w:type="dxa"/>
          </w:tcPr>
          <w:p w14:paraId="3BF4E809" w14:textId="77777777" w:rsidR="001B60DD" w:rsidRPr="00376959" w:rsidRDefault="001B60DD" w:rsidP="008E197B">
            <w:pPr>
              <w:pStyle w:val="TableEntry"/>
            </w:pPr>
            <w:r w:rsidRPr="00376959">
              <w:t>The ZIP Code of the residence of the patient's closest relative or guardian.</w:t>
            </w:r>
            <w:r w:rsidRPr="00376959" w:rsidDel="00BC33BD">
              <w:t xml:space="preserve"> </w:t>
            </w:r>
          </w:p>
        </w:tc>
      </w:tr>
      <w:tr w:rsidR="001B60DD" w:rsidRPr="00376959" w14:paraId="58A1835D" w14:textId="77777777" w:rsidTr="008E197B">
        <w:trPr>
          <w:cantSplit/>
        </w:trPr>
        <w:tc>
          <w:tcPr>
            <w:tcW w:w="1601" w:type="dxa"/>
            <w:vMerge/>
          </w:tcPr>
          <w:p w14:paraId="06BF42F1" w14:textId="77777777" w:rsidR="001B60DD" w:rsidRPr="00376959" w:rsidRDefault="001B60DD" w:rsidP="008E197B">
            <w:pPr>
              <w:pStyle w:val="TableEntry"/>
            </w:pPr>
          </w:p>
        </w:tc>
        <w:tc>
          <w:tcPr>
            <w:tcW w:w="2178" w:type="dxa"/>
          </w:tcPr>
          <w:p w14:paraId="7277C268" w14:textId="77777777" w:rsidR="001B60DD" w:rsidRPr="00376959" w:rsidRDefault="001B60DD" w:rsidP="008E197B">
            <w:pPr>
              <w:pStyle w:val="TableEntry"/>
            </w:pPr>
            <w:r w:rsidRPr="00376959">
              <w:t xml:space="preserve">Closest Relative/Guardian Country </w:t>
            </w:r>
          </w:p>
        </w:tc>
        <w:tc>
          <w:tcPr>
            <w:tcW w:w="2346" w:type="dxa"/>
          </w:tcPr>
          <w:p w14:paraId="776A0C16" w14:textId="77777777" w:rsidR="001B60DD" w:rsidRPr="00376959" w:rsidRDefault="001B60DD" w:rsidP="008E197B">
            <w:pPr>
              <w:pStyle w:val="TableEntry"/>
            </w:pPr>
            <w:r w:rsidRPr="00376959">
              <w:t>None</w:t>
            </w:r>
          </w:p>
        </w:tc>
        <w:tc>
          <w:tcPr>
            <w:tcW w:w="3338" w:type="dxa"/>
          </w:tcPr>
          <w:p w14:paraId="3A5E8F05" w14:textId="77777777" w:rsidR="001B60DD" w:rsidRPr="00376959" w:rsidRDefault="001B60DD" w:rsidP="008E197B">
            <w:pPr>
              <w:pStyle w:val="TableEntry"/>
            </w:pPr>
            <w:r w:rsidRPr="00376959">
              <w:t>The country of residence of the patient's closest relative or guardian.</w:t>
            </w:r>
          </w:p>
        </w:tc>
      </w:tr>
      <w:tr w:rsidR="001B60DD" w:rsidRPr="00376959" w14:paraId="3EDE2FC0" w14:textId="77777777" w:rsidTr="008E197B">
        <w:trPr>
          <w:cantSplit/>
        </w:trPr>
        <w:tc>
          <w:tcPr>
            <w:tcW w:w="1601" w:type="dxa"/>
            <w:vMerge/>
          </w:tcPr>
          <w:p w14:paraId="47396ABD" w14:textId="77777777" w:rsidR="001B60DD" w:rsidRPr="00376959" w:rsidRDefault="001B60DD" w:rsidP="008E197B">
            <w:pPr>
              <w:pStyle w:val="TableEntry"/>
            </w:pPr>
          </w:p>
        </w:tc>
        <w:tc>
          <w:tcPr>
            <w:tcW w:w="2178" w:type="dxa"/>
          </w:tcPr>
          <w:p w14:paraId="00C0BA58" w14:textId="77777777" w:rsidR="001B60DD" w:rsidRPr="00376959" w:rsidRDefault="001B60DD" w:rsidP="008E197B">
            <w:pPr>
              <w:pStyle w:val="TableEntry"/>
            </w:pPr>
            <w:r w:rsidRPr="00376959">
              <w:t>Closest Relative/Guardian Phone Number</w:t>
            </w:r>
          </w:p>
        </w:tc>
        <w:tc>
          <w:tcPr>
            <w:tcW w:w="2346" w:type="dxa"/>
          </w:tcPr>
          <w:p w14:paraId="7CB961BC" w14:textId="77777777" w:rsidR="001B60DD" w:rsidRPr="00376959" w:rsidRDefault="001B60DD" w:rsidP="008E197B">
            <w:pPr>
              <w:pStyle w:val="TableEntry"/>
            </w:pPr>
            <w:r w:rsidRPr="00376959">
              <w:t>Version2 Element - E07_25</w:t>
            </w:r>
          </w:p>
        </w:tc>
        <w:tc>
          <w:tcPr>
            <w:tcW w:w="3338" w:type="dxa"/>
          </w:tcPr>
          <w:p w14:paraId="6EE76A19" w14:textId="77777777" w:rsidR="001B60DD" w:rsidRPr="00376959" w:rsidRDefault="001B60DD" w:rsidP="008E197B">
            <w:pPr>
              <w:pStyle w:val="TableEntry"/>
            </w:pPr>
            <w:r w:rsidRPr="00376959">
              <w:t>The phone number of the patient's closest relative or guardian</w:t>
            </w:r>
          </w:p>
        </w:tc>
      </w:tr>
      <w:tr w:rsidR="001B60DD" w:rsidRPr="00376959" w14:paraId="0AD5B0DA" w14:textId="77777777" w:rsidTr="008E197B">
        <w:trPr>
          <w:cantSplit/>
        </w:trPr>
        <w:tc>
          <w:tcPr>
            <w:tcW w:w="1601" w:type="dxa"/>
            <w:vMerge/>
          </w:tcPr>
          <w:p w14:paraId="6CDABD87" w14:textId="77777777" w:rsidR="001B60DD" w:rsidRPr="00376959" w:rsidRDefault="001B60DD" w:rsidP="008E197B">
            <w:pPr>
              <w:pStyle w:val="TableEntry"/>
            </w:pPr>
          </w:p>
        </w:tc>
        <w:tc>
          <w:tcPr>
            <w:tcW w:w="2178" w:type="dxa"/>
          </w:tcPr>
          <w:p w14:paraId="1EA5C9A6" w14:textId="77777777" w:rsidR="001B60DD" w:rsidRPr="00376959" w:rsidRDefault="001B60DD" w:rsidP="008E197B">
            <w:pPr>
              <w:pStyle w:val="TableEntry"/>
            </w:pPr>
            <w:r w:rsidRPr="00376959">
              <w:t>Closest Relative/Guardian Relationship</w:t>
            </w:r>
          </w:p>
        </w:tc>
        <w:tc>
          <w:tcPr>
            <w:tcW w:w="2346" w:type="dxa"/>
          </w:tcPr>
          <w:p w14:paraId="5935A478" w14:textId="77777777" w:rsidR="001B60DD" w:rsidRPr="00376959" w:rsidRDefault="001B60DD" w:rsidP="008E197B">
            <w:pPr>
              <w:pStyle w:val="TableEntry"/>
            </w:pPr>
            <w:r w:rsidRPr="00376959">
              <w:t>Version2 Element - E07_26</w:t>
            </w:r>
          </w:p>
        </w:tc>
        <w:tc>
          <w:tcPr>
            <w:tcW w:w="3338" w:type="dxa"/>
          </w:tcPr>
          <w:p w14:paraId="79F36E26" w14:textId="77777777" w:rsidR="001B60DD" w:rsidRPr="00376959" w:rsidRDefault="001B60DD" w:rsidP="008E197B">
            <w:pPr>
              <w:pStyle w:val="TableEntry"/>
            </w:pPr>
            <w:r w:rsidRPr="00376959">
              <w:t>The relationship of the patient's closest relative or guardian</w:t>
            </w:r>
          </w:p>
        </w:tc>
      </w:tr>
      <w:tr w:rsidR="001B60DD" w:rsidRPr="00376959" w14:paraId="65A9A555" w14:textId="77777777" w:rsidTr="008E197B">
        <w:trPr>
          <w:cantSplit/>
        </w:trPr>
        <w:tc>
          <w:tcPr>
            <w:tcW w:w="1601" w:type="dxa"/>
            <w:vMerge/>
          </w:tcPr>
          <w:p w14:paraId="42EE5737" w14:textId="77777777" w:rsidR="001B60DD" w:rsidRPr="00376959" w:rsidRDefault="001B60DD" w:rsidP="008E197B">
            <w:pPr>
              <w:pStyle w:val="TableEntry"/>
            </w:pPr>
          </w:p>
        </w:tc>
        <w:tc>
          <w:tcPr>
            <w:tcW w:w="2178" w:type="dxa"/>
          </w:tcPr>
          <w:p w14:paraId="4C949F6A" w14:textId="77777777" w:rsidR="001B60DD" w:rsidRPr="00376959" w:rsidRDefault="001B60DD" w:rsidP="008E197B">
            <w:pPr>
              <w:pStyle w:val="TableEntry"/>
            </w:pPr>
            <w:r w:rsidRPr="00376959">
              <w:t xml:space="preserve">Patient's Employer </w:t>
            </w:r>
          </w:p>
        </w:tc>
        <w:tc>
          <w:tcPr>
            <w:tcW w:w="2346" w:type="dxa"/>
          </w:tcPr>
          <w:p w14:paraId="7CB47574" w14:textId="77777777" w:rsidR="001B60DD" w:rsidRPr="00376959" w:rsidRDefault="001B60DD" w:rsidP="008E197B">
            <w:pPr>
              <w:pStyle w:val="TableEntry"/>
            </w:pPr>
            <w:r w:rsidRPr="00376959">
              <w:t>Version2 Element - E07_27</w:t>
            </w:r>
          </w:p>
        </w:tc>
        <w:tc>
          <w:tcPr>
            <w:tcW w:w="3338" w:type="dxa"/>
          </w:tcPr>
          <w:p w14:paraId="320ADC13" w14:textId="77777777" w:rsidR="001B60DD" w:rsidRPr="00376959" w:rsidRDefault="001B60DD" w:rsidP="008E197B">
            <w:pPr>
              <w:pStyle w:val="TableEntry"/>
            </w:pPr>
            <w:r w:rsidRPr="00376959">
              <w:t>The patient's employers Name</w:t>
            </w:r>
          </w:p>
        </w:tc>
      </w:tr>
      <w:tr w:rsidR="001B60DD" w:rsidRPr="00376959" w14:paraId="124272AC" w14:textId="77777777" w:rsidTr="008E197B">
        <w:trPr>
          <w:cantSplit/>
        </w:trPr>
        <w:tc>
          <w:tcPr>
            <w:tcW w:w="1601" w:type="dxa"/>
            <w:vMerge/>
          </w:tcPr>
          <w:p w14:paraId="3838A551" w14:textId="77777777" w:rsidR="001B60DD" w:rsidRPr="00376959" w:rsidRDefault="001B60DD" w:rsidP="008E197B">
            <w:pPr>
              <w:pStyle w:val="TableEntry"/>
            </w:pPr>
          </w:p>
        </w:tc>
        <w:tc>
          <w:tcPr>
            <w:tcW w:w="2178" w:type="dxa"/>
          </w:tcPr>
          <w:p w14:paraId="702ADC6E" w14:textId="77777777" w:rsidR="001B60DD" w:rsidRPr="00376959" w:rsidRDefault="001B60DD" w:rsidP="008E197B">
            <w:pPr>
              <w:pStyle w:val="TableEntry"/>
            </w:pPr>
            <w:r w:rsidRPr="00376959">
              <w:t>Patient's Employer's Address</w:t>
            </w:r>
          </w:p>
        </w:tc>
        <w:tc>
          <w:tcPr>
            <w:tcW w:w="2346" w:type="dxa"/>
          </w:tcPr>
          <w:p w14:paraId="37575728" w14:textId="77777777" w:rsidR="001B60DD" w:rsidRPr="00376959" w:rsidRDefault="001B60DD" w:rsidP="008E197B">
            <w:pPr>
              <w:pStyle w:val="TableEntry"/>
            </w:pPr>
            <w:r w:rsidRPr="00376959">
              <w:t>Version2 Element - E07_28</w:t>
            </w:r>
          </w:p>
        </w:tc>
        <w:tc>
          <w:tcPr>
            <w:tcW w:w="3338" w:type="dxa"/>
          </w:tcPr>
          <w:p w14:paraId="2CB7624A" w14:textId="77777777" w:rsidR="001B60DD" w:rsidRPr="00376959" w:rsidRDefault="001B60DD" w:rsidP="008E197B">
            <w:pPr>
              <w:pStyle w:val="TableEntry"/>
            </w:pPr>
            <w:r w:rsidRPr="00376959">
              <w:t>The street address of the patient's employer</w:t>
            </w:r>
          </w:p>
        </w:tc>
      </w:tr>
      <w:tr w:rsidR="001B60DD" w:rsidRPr="00376959" w14:paraId="1D5A594F" w14:textId="77777777" w:rsidTr="008E197B">
        <w:trPr>
          <w:cantSplit/>
        </w:trPr>
        <w:tc>
          <w:tcPr>
            <w:tcW w:w="1601" w:type="dxa"/>
            <w:vMerge/>
          </w:tcPr>
          <w:p w14:paraId="1A35F665" w14:textId="77777777" w:rsidR="001B60DD" w:rsidRPr="00376959" w:rsidRDefault="001B60DD" w:rsidP="008E197B">
            <w:pPr>
              <w:pStyle w:val="TableEntry"/>
            </w:pPr>
          </w:p>
        </w:tc>
        <w:tc>
          <w:tcPr>
            <w:tcW w:w="2178" w:type="dxa"/>
          </w:tcPr>
          <w:p w14:paraId="233A463A" w14:textId="77777777" w:rsidR="001B60DD" w:rsidRPr="00376959" w:rsidRDefault="001B60DD" w:rsidP="008E197B">
            <w:pPr>
              <w:pStyle w:val="TableEntry"/>
            </w:pPr>
            <w:r w:rsidRPr="00376959">
              <w:t>Patient's Employer's City</w:t>
            </w:r>
          </w:p>
        </w:tc>
        <w:tc>
          <w:tcPr>
            <w:tcW w:w="2346" w:type="dxa"/>
          </w:tcPr>
          <w:p w14:paraId="0DA4E821" w14:textId="77777777" w:rsidR="001B60DD" w:rsidRPr="00376959" w:rsidRDefault="001B60DD" w:rsidP="008E197B">
            <w:pPr>
              <w:pStyle w:val="TableEntry"/>
            </w:pPr>
            <w:r w:rsidRPr="00376959">
              <w:t>Version2 Element - E07_29</w:t>
            </w:r>
          </w:p>
        </w:tc>
        <w:tc>
          <w:tcPr>
            <w:tcW w:w="3338" w:type="dxa"/>
          </w:tcPr>
          <w:p w14:paraId="0A69F14A" w14:textId="77777777" w:rsidR="001B60DD" w:rsidRPr="00376959" w:rsidRDefault="001B60DD" w:rsidP="008E197B">
            <w:pPr>
              <w:pStyle w:val="TableEntry"/>
            </w:pPr>
            <w:r w:rsidRPr="00376959">
              <w:t>The city or township of the patient's employer used for mailing purposes</w:t>
            </w:r>
          </w:p>
        </w:tc>
      </w:tr>
      <w:tr w:rsidR="001B60DD" w:rsidRPr="00376959" w14:paraId="791130BE" w14:textId="77777777" w:rsidTr="008E197B">
        <w:trPr>
          <w:cantSplit/>
        </w:trPr>
        <w:tc>
          <w:tcPr>
            <w:tcW w:w="1601" w:type="dxa"/>
            <w:vMerge/>
          </w:tcPr>
          <w:p w14:paraId="2E20F2BC" w14:textId="77777777" w:rsidR="001B60DD" w:rsidRPr="00376959" w:rsidRDefault="001B60DD" w:rsidP="008E197B">
            <w:pPr>
              <w:pStyle w:val="TableEntry"/>
            </w:pPr>
          </w:p>
        </w:tc>
        <w:tc>
          <w:tcPr>
            <w:tcW w:w="2178" w:type="dxa"/>
          </w:tcPr>
          <w:p w14:paraId="410CD144" w14:textId="77777777" w:rsidR="001B60DD" w:rsidRPr="00376959" w:rsidRDefault="001B60DD" w:rsidP="008E197B">
            <w:pPr>
              <w:pStyle w:val="TableEntry"/>
            </w:pPr>
            <w:r w:rsidRPr="00376959">
              <w:t>Patient's Employer's State</w:t>
            </w:r>
          </w:p>
        </w:tc>
        <w:tc>
          <w:tcPr>
            <w:tcW w:w="2346" w:type="dxa"/>
          </w:tcPr>
          <w:p w14:paraId="23C4F5AC" w14:textId="77777777" w:rsidR="001B60DD" w:rsidRPr="00376959" w:rsidRDefault="001B60DD" w:rsidP="008E197B">
            <w:pPr>
              <w:pStyle w:val="TableEntry"/>
            </w:pPr>
            <w:r w:rsidRPr="00376959">
              <w:t>Version2 Element - E07_30</w:t>
            </w:r>
          </w:p>
        </w:tc>
        <w:tc>
          <w:tcPr>
            <w:tcW w:w="3338" w:type="dxa"/>
          </w:tcPr>
          <w:p w14:paraId="56118466" w14:textId="77777777" w:rsidR="001B60DD" w:rsidRPr="00376959" w:rsidRDefault="001B60DD" w:rsidP="008E197B">
            <w:pPr>
              <w:pStyle w:val="TableEntry"/>
            </w:pPr>
            <w:r w:rsidRPr="00376959">
              <w:t>The state of the patient's employer</w:t>
            </w:r>
          </w:p>
        </w:tc>
      </w:tr>
      <w:tr w:rsidR="001B60DD" w:rsidRPr="00376959" w14:paraId="48C0CDEF" w14:textId="77777777" w:rsidTr="008E197B">
        <w:trPr>
          <w:cantSplit/>
        </w:trPr>
        <w:tc>
          <w:tcPr>
            <w:tcW w:w="1601" w:type="dxa"/>
            <w:vMerge/>
          </w:tcPr>
          <w:p w14:paraId="2387D43F" w14:textId="77777777" w:rsidR="001B60DD" w:rsidRPr="00376959" w:rsidRDefault="001B60DD" w:rsidP="008E197B">
            <w:pPr>
              <w:pStyle w:val="TableEntry"/>
            </w:pPr>
          </w:p>
        </w:tc>
        <w:tc>
          <w:tcPr>
            <w:tcW w:w="2178" w:type="dxa"/>
          </w:tcPr>
          <w:p w14:paraId="2CE64C08" w14:textId="77777777" w:rsidR="001B60DD" w:rsidRPr="00376959" w:rsidRDefault="001B60DD" w:rsidP="008E197B">
            <w:pPr>
              <w:pStyle w:val="TableEntry"/>
            </w:pPr>
            <w:r w:rsidRPr="00376959">
              <w:t xml:space="preserve">Patient's Employer's Zip code </w:t>
            </w:r>
          </w:p>
        </w:tc>
        <w:tc>
          <w:tcPr>
            <w:tcW w:w="2346" w:type="dxa"/>
          </w:tcPr>
          <w:p w14:paraId="19FF8BE7" w14:textId="77777777" w:rsidR="001B60DD" w:rsidRPr="00376959" w:rsidRDefault="001B60DD" w:rsidP="008E197B">
            <w:pPr>
              <w:pStyle w:val="TableEntry"/>
            </w:pPr>
            <w:r w:rsidRPr="00376959">
              <w:t>Version2 Element - E07_31</w:t>
            </w:r>
          </w:p>
        </w:tc>
        <w:tc>
          <w:tcPr>
            <w:tcW w:w="3338" w:type="dxa"/>
          </w:tcPr>
          <w:p w14:paraId="7BA6CAD8" w14:textId="77777777" w:rsidR="001B60DD" w:rsidRPr="00376959" w:rsidRDefault="001B60DD" w:rsidP="008E197B">
            <w:pPr>
              <w:pStyle w:val="TableEntry"/>
            </w:pPr>
            <w:r w:rsidRPr="00376959">
              <w:t>The ZIP Code of the patient's employer</w:t>
            </w:r>
          </w:p>
        </w:tc>
      </w:tr>
      <w:tr w:rsidR="001B60DD" w:rsidRPr="00376959" w14:paraId="74E8E6AD" w14:textId="77777777" w:rsidTr="008E197B">
        <w:trPr>
          <w:cantSplit/>
        </w:trPr>
        <w:tc>
          <w:tcPr>
            <w:tcW w:w="1601" w:type="dxa"/>
            <w:vMerge/>
          </w:tcPr>
          <w:p w14:paraId="27A92144" w14:textId="77777777" w:rsidR="001B60DD" w:rsidRPr="00376959" w:rsidRDefault="001B60DD" w:rsidP="008E197B">
            <w:pPr>
              <w:pStyle w:val="TableEntry"/>
            </w:pPr>
          </w:p>
        </w:tc>
        <w:tc>
          <w:tcPr>
            <w:tcW w:w="2178" w:type="dxa"/>
          </w:tcPr>
          <w:p w14:paraId="1E6E0692" w14:textId="77777777" w:rsidR="001B60DD" w:rsidRPr="00376959" w:rsidRDefault="001B60DD" w:rsidP="008E197B">
            <w:pPr>
              <w:pStyle w:val="TableEntry"/>
            </w:pPr>
            <w:r w:rsidRPr="00376959">
              <w:t xml:space="preserve">Patient's Employer's Country </w:t>
            </w:r>
          </w:p>
        </w:tc>
        <w:tc>
          <w:tcPr>
            <w:tcW w:w="2346" w:type="dxa"/>
          </w:tcPr>
          <w:p w14:paraId="7DFED2D9" w14:textId="77777777" w:rsidR="001B60DD" w:rsidRPr="00376959" w:rsidRDefault="001B60DD" w:rsidP="008E197B">
            <w:pPr>
              <w:pStyle w:val="TableEntry"/>
            </w:pPr>
            <w:r w:rsidRPr="00376959">
              <w:t>None</w:t>
            </w:r>
          </w:p>
        </w:tc>
        <w:tc>
          <w:tcPr>
            <w:tcW w:w="3338" w:type="dxa"/>
          </w:tcPr>
          <w:p w14:paraId="33EBB76F" w14:textId="77777777" w:rsidR="001B60DD" w:rsidRPr="00376959" w:rsidRDefault="001B60DD" w:rsidP="008E197B">
            <w:pPr>
              <w:pStyle w:val="TableEntry"/>
            </w:pPr>
            <w:r w:rsidRPr="00376959">
              <w:t>The country of the patient's employer</w:t>
            </w:r>
          </w:p>
        </w:tc>
      </w:tr>
      <w:tr w:rsidR="001B60DD" w:rsidRPr="00376959" w14:paraId="25CEBFF4" w14:textId="77777777" w:rsidTr="008E197B">
        <w:trPr>
          <w:cantSplit/>
        </w:trPr>
        <w:tc>
          <w:tcPr>
            <w:tcW w:w="1601" w:type="dxa"/>
            <w:vMerge/>
          </w:tcPr>
          <w:p w14:paraId="25E67462" w14:textId="77777777" w:rsidR="001B60DD" w:rsidRPr="00376959" w:rsidRDefault="001B60DD" w:rsidP="008E197B">
            <w:pPr>
              <w:pStyle w:val="TableEntry"/>
            </w:pPr>
          </w:p>
        </w:tc>
        <w:tc>
          <w:tcPr>
            <w:tcW w:w="2178" w:type="dxa"/>
          </w:tcPr>
          <w:p w14:paraId="150B9F0F" w14:textId="77777777" w:rsidR="001B60DD" w:rsidRPr="00376959" w:rsidRDefault="001B60DD" w:rsidP="008E197B">
            <w:pPr>
              <w:pStyle w:val="TableEntry"/>
            </w:pPr>
            <w:r w:rsidRPr="00376959">
              <w:t xml:space="preserve">Patient's Employer's Primary Phone Number </w:t>
            </w:r>
          </w:p>
        </w:tc>
        <w:tc>
          <w:tcPr>
            <w:tcW w:w="2346" w:type="dxa"/>
          </w:tcPr>
          <w:p w14:paraId="79E1B28D" w14:textId="77777777" w:rsidR="001B60DD" w:rsidRPr="00376959" w:rsidRDefault="001B60DD" w:rsidP="008E197B">
            <w:pPr>
              <w:pStyle w:val="TableEntry"/>
            </w:pPr>
            <w:r w:rsidRPr="00376959">
              <w:t>Version2 Element - E07_32</w:t>
            </w:r>
          </w:p>
        </w:tc>
        <w:tc>
          <w:tcPr>
            <w:tcW w:w="3338" w:type="dxa"/>
          </w:tcPr>
          <w:p w14:paraId="628BBC96" w14:textId="77777777" w:rsidR="001B60DD" w:rsidRPr="00376959" w:rsidRDefault="001B60DD" w:rsidP="008E197B">
            <w:pPr>
              <w:pStyle w:val="TableEntry"/>
            </w:pPr>
            <w:r w:rsidRPr="00376959">
              <w:t>The employer's primary phone number.</w:t>
            </w:r>
          </w:p>
        </w:tc>
      </w:tr>
      <w:tr w:rsidR="001B60DD" w:rsidRPr="00376959" w14:paraId="02BD1A38" w14:textId="77777777" w:rsidTr="008E197B">
        <w:trPr>
          <w:cantSplit/>
        </w:trPr>
        <w:tc>
          <w:tcPr>
            <w:tcW w:w="1601" w:type="dxa"/>
            <w:vMerge/>
          </w:tcPr>
          <w:p w14:paraId="07A6B7FB" w14:textId="77777777" w:rsidR="001B60DD" w:rsidRPr="00376959" w:rsidRDefault="001B60DD" w:rsidP="008E197B">
            <w:pPr>
              <w:pStyle w:val="TableEntry"/>
            </w:pPr>
          </w:p>
        </w:tc>
        <w:tc>
          <w:tcPr>
            <w:tcW w:w="2178" w:type="dxa"/>
          </w:tcPr>
          <w:p w14:paraId="21ECBE79" w14:textId="77777777" w:rsidR="001B60DD" w:rsidRPr="00376959" w:rsidRDefault="001B60DD" w:rsidP="008E197B">
            <w:pPr>
              <w:pStyle w:val="TableEntry"/>
            </w:pPr>
            <w:r w:rsidRPr="00376959">
              <w:t>Incident Facility or Location Name</w:t>
            </w:r>
          </w:p>
        </w:tc>
        <w:tc>
          <w:tcPr>
            <w:tcW w:w="2346" w:type="dxa"/>
          </w:tcPr>
          <w:p w14:paraId="1253FAD5" w14:textId="77777777" w:rsidR="001B60DD" w:rsidRPr="00376959" w:rsidRDefault="001B60DD" w:rsidP="008E197B">
            <w:pPr>
              <w:pStyle w:val="TableEntry"/>
            </w:pPr>
            <w:r w:rsidRPr="00376959">
              <w:t>None</w:t>
            </w:r>
          </w:p>
        </w:tc>
        <w:tc>
          <w:tcPr>
            <w:tcW w:w="3338" w:type="dxa"/>
          </w:tcPr>
          <w:p w14:paraId="3ACA6CCF" w14:textId="77777777" w:rsidR="001B60DD" w:rsidRPr="00376959" w:rsidRDefault="001B60DD" w:rsidP="008E197B">
            <w:pPr>
              <w:pStyle w:val="TableEntry"/>
            </w:pPr>
            <w:r w:rsidRPr="00376959">
              <w:t>The name of the facility, business, building, etc. associated with the scene of the EMS event.</w:t>
            </w:r>
          </w:p>
        </w:tc>
      </w:tr>
      <w:tr w:rsidR="001B60DD" w:rsidRPr="00376959" w14:paraId="532171B9" w14:textId="77777777" w:rsidTr="008E197B">
        <w:trPr>
          <w:cantSplit/>
        </w:trPr>
        <w:tc>
          <w:tcPr>
            <w:tcW w:w="1601" w:type="dxa"/>
            <w:vMerge w:val="restart"/>
          </w:tcPr>
          <w:p w14:paraId="2BA381BB" w14:textId="77777777" w:rsidR="001B60DD" w:rsidRPr="00376959" w:rsidRDefault="001B60DD" w:rsidP="008E197B">
            <w:pPr>
              <w:pStyle w:val="TableEntry"/>
            </w:pPr>
            <w:r w:rsidRPr="00376959">
              <w:t xml:space="preserve">History </w:t>
            </w:r>
          </w:p>
        </w:tc>
        <w:tc>
          <w:tcPr>
            <w:tcW w:w="2178" w:type="dxa"/>
          </w:tcPr>
          <w:p w14:paraId="3AB49CEE" w14:textId="77777777" w:rsidR="001B60DD" w:rsidRPr="00376959" w:rsidRDefault="001B60DD" w:rsidP="008E197B">
            <w:pPr>
              <w:pStyle w:val="TableEntry"/>
            </w:pPr>
            <w:r w:rsidRPr="00376959">
              <w:t>Last Name of Patient's Practitioner</w:t>
            </w:r>
          </w:p>
        </w:tc>
        <w:tc>
          <w:tcPr>
            <w:tcW w:w="2346" w:type="dxa"/>
          </w:tcPr>
          <w:p w14:paraId="3DF53792" w14:textId="77777777" w:rsidR="001B60DD" w:rsidRPr="00376959" w:rsidRDefault="001B60DD" w:rsidP="008E197B">
            <w:pPr>
              <w:pStyle w:val="TableEntry"/>
            </w:pPr>
            <w:r w:rsidRPr="00376959">
              <w:t>Version2 Element - E12_01</w:t>
            </w:r>
          </w:p>
        </w:tc>
        <w:tc>
          <w:tcPr>
            <w:tcW w:w="3338" w:type="dxa"/>
          </w:tcPr>
          <w:p w14:paraId="03619F1B" w14:textId="77777777" w:rsidR="001B60DD" w:rsidRPr="00376959" w:rsidRDefault="001B60DD" w:rsidP="008E197B">
            <w:pPr>
              <w:pStyle w:val="TableEntry"/>
            </w:pPr>
            <w:r w:rsidRPr="00376959">
              <w:t xml:space="preserve">Indication of </w:t>
            </w:r>
            <w:proofErr w:type="gramStart"/>
            <w:r w:rsidRPr="00376959">
              <w:t>whether or not</w:t>
            </w:r>
            <w:proofErr w:type="gramEnd"/>
            <w:r w:rsidRPr="00376959">
              <w:t xml:space="preserve"> there were any patient specific barriers to serving the patient at the scene</w:t>
            </w:r>
          </w:p>
        </w:tc>
      </w:tr>
      <w:tr w:rsidR="001B60DD" w:rsidRPr="00376959" w14:paraId="05656C44" w14:textId="77777777" w:rsidTr="008E197B">
        <w:trPr>
          <w:cantSplit/>
        </w:trPr>
        <w:tc>
          <w:tcPr>
            <w:tcW w:w="1601" w:type="dxa"/>
            <w:vMerge/>
          </w:tcPr>
          <w:p w14:paraId="4514B8C6" w14:textId="77777777" w:rsidR="001B60DD" w:rsidRPr="00376959" w:rsidRDefault="001B60DD" w:rsidP="008E197B">
            <w:pPr>
              <w:pStyle w:val="TableEntry"/>
            </w:pPr>
          </w:p>
        </w:tc>
        <w:tc>
          <w:tcPr>
            <w:tcW w:w="2178" w:type="dxa"/>
          </w:tcPr>
          <w:p w14:paraId="4701535B" w14:textId="77777777" w:rsidR="001B60DD" w:rsidRPr="00376959" w:rsidRDefault="001B60DD" w:rsidP="008E197B">
            <w:pPr>
              <w:pStyle w:val="TableEntry"/>
            </w:pPr>
            <w:r w:rsidRPr="00376959">
              <w:t>First Name of Patient's Practitioner</w:t>
            </w:r>
          </w:p>
        </w:tc>
        <w:tc>
          <w:tcPr>
            <w:tcW w:w="2346" w:type="dxa"/>
          </w:tcPr>
          <w:p w14:paraId="18E79238" w14:textId="77777777" w:rsidR="001B60DD" w:rsidRPr="00376959" w:rsidRDefault="001B60DD" w:rsidP="008E197B">
            <w:pPr>
              <w:pStyle w:val="TableEntry"/>
            </w:pPr>
            <w:r w:rsidRPr="00376959">
              <w:t>Version2 Element - E12_06</w:t>
            </w:r>
          </w:p>
        </w:tc>
        <w:tc>
          <w:tcPr>
            <w:tcW w:w="3338" w:type="dxa"/>
          </w:tcPr>
          <w:p w14:paraId="06E11EC0" w14:textId="77777777" w:rsidR="001B60DD" w:rsidRPr="00376959" w:rsidRDefault="001B60DD" w:rsidP="008E197B">
            <w:pPr>
              <w:pStyle w:val="TableEntry"/>
            </w:pPr>
            <w:r w:rsidRPr="00376959">
              <w:t>The last name of the patient's practitioner</w:t>
            </w:r>
          </w:p>
        </w:tc>
      </w:tr>
      <w:tr w:rsidR="001B60DD" w:rsidRPr="00376959" w14:paraId="77112F6B" w14:textId="77777777" w:rsidTr="008E197B">
        <w:trPr>
          <w:cantSplit/>
        </w:trPr>
        <w:tc>
          <w:tcPr>
            <w:tcW w:w="1601" w:type="dxa"/>
            <w:vMerge/>
          </w:tcPr>
          <w:p w14:paraId="1EF72F3E" w14:textId="77777777" w:rsidR="001B60DD" w:rsidRPr="00376959" w:rsidRDefault="001B60DD" w:rsidP="008E197B">
            <w:pPr>
              <w:pStyle w:val="TableEntry"/>
            </w:pPr>
          </w:p>
        </w:tc>
        <w:tc>
          <w:tcPr>
            <w:tcW w:w="2178" w:type="dxa"/>
          </w:tcPr>
          <w:p w14:paraId="0BDC1C64" w14:textId="77777777" w:rsidR="001B60DD" w:rsidRPr="00376959" w:rsidRDefault="001B60DD" w:rsidP="008E197B">
            <w:pPr>
              <w:pStyle w:val="TableEntry"/>
            </w:pPr>
            <w:r w:rsidRPr="00376959">
              <w:t>Middle Initial/Name of Patient's Practitioner</w:t>
            </w:r>
          </w:p>
        </w:tc>
        <w:tc>
          <w:tcPr>
            <w:tcW w:w="2346" w:type="dxa"/>
          </w:tcPr>
          <w:p w14:paraId="1639EB04" w14:textId="77777777" w:rsidR="001B60DD" w:rsidRPr="00376959" w:rsidRDefault="001B60DD" w:rsidP="008E197B">
            <w:pPr>
              <w:pStyle w:val="TableEntry"/>
            </w:pPr>
            <w:r w:rsidRPr="00376959">
              <w:t>Version2 Element - E12_04</w:t>
            </w:r>
          </w:p>
        </w:tc>
        <w:tc>
          <w:tcPr>
            <w:tcW w:w="3338" w:type="dxa"/>
          </w:tcPr>
          <w:p w14:paraId="46F9C541" w14:textId="77777777" w:rsidR="001B60DD" w:rsidRPr="00376959" w:rsidRDefault="001B60DD" w:rsidP="008E197B">
            <w:pPr>
              <w:pStyle w:val="TableEntry"/>
            </w:pPr>
            <w:r w:rsidRPr="00376959">
              <w:t>The first name of the patient's practitioner</w:t>
            </w:r>
          </w:p>
        </w:tc>
      </w:tr>
      <w:tr w:rsidR="001B60DD" w:rsidRPr="00376959" w14:paraId="7543F6A3" w14:textId="77777777" w:rsidTr="008E197B">
        <w:trPr>
          <w:cantSplit/>
        </w:trPr>
        <w:tc>
          <w:tcPr>
            <w:tcW w:w="1601" w:type="dxa"/>
            <w:vMerge/>
          </w:tcPr>
          <w:p w14:paraId="69550FC8" w14:textId="77777777" w:rsidR="001B60DD" w:rsidRPr="00376959" w:rsidRDefault="001B60DD" w:rsidP="008E197B">
            <w:pPr>
              <w:pStyle w:val="TableEntry"/>
            </w:pPr>
          </w:p>
        </w:tc>
        <w:tc>
          <w:tcPr>
            <w:tcW w:w="2178" w:type="dxa"/>
          </w:tcPr>
          <w:p w14:paraId="7F4B6BDB" w14:textId="77777777" w:rsidR="001B60DD" w:rsidRPr="00376959" w:rsidRDefault="001B60DD" w:rsidP="008E197B">
            <w:pPr>
              <w:pStyle w:val="TableEntry"/>
            </w:pPr>
            <w:r w:rsidRPr="00376959">
              <w:t xml:space="preserve">Advanced Directives </w:t>
            </w:r>
          </w:p>
        </w:tc>
        <w:tc>
          <w:tcPr>
            <w:tcW w:w="2346" w:type="dxa"/>
          </w:tcPr>
          <w:p w14:paraId="0B75A899" w14:textId="77777777" w:rsidR="001B60DD" w:rsidRPr="00376959" w:rsidRDefault="001B60DD" w:rsidP="008E197B">
            <w:pPr>
              <w:pStyle w:val="TableEntry"/>
            </w:pPr>
            <w:r w:rsidRPr="00376959">
              <w:t>Version2 Element - E12_07</w:t>
            </w:r>
          </w:p>
        </w:tc>
        <w:tc>
          <w:tcPr>
            <w:tcW w:w="3338" w:type="dxa"/>
          </w:tcPr>
          <w:p w14:paraId="3BD1A8C2" w14:textId="77777777" w:rsidR="001B60DD" w:rsidRPr="00376959" w:rsidRDefault="001B60DD" w:rsidP="008E197B">
            <w:pPr>
              <w:pStyle w:val="TableEntry"/>
            </w:pPr>
            <w:r w:rsidRPr="00376959">
              <w:t>The presence of a valid DNR form, living will, or document directing end of life or healthcare treatment decisions.</w:t>
            </w:r>
          </w:p>
        </w:tc>
      </w:tr>
      <w:tr w:rsidR="001B60DD" w:rsidRPr="00376959" w14:paraId="3C6D0A4C" w14:textId="77777777" w:rsidTr="008E197B">
        <w:trPr>
          <w:cantSplit/>
        </w:trPr>
        <w:tc>
          <w:tcPr>
            <w:tcW w:w="1601" w:type="dxa"/>
            <w:vMerge/>
          </w:tcPr>
          <w:p w14:paraId="4B59B517" w14:textId="77777777" w:rsidR="001B60DD" w:rsidRPr="00376959" w:rsidRDefault="001B60DD" w:rsidP="008E197B">
            <w:pPr>
              <w:pStyle w:val="TableEntry"/>
            </w:pPr>
          </w:p>
        </w:tc>
        <w:tc>
          <w:tcPr>
            <w:tcW w:w="2178" w:type="dxa"/>
          </w:tcPr>
          <w:p w14:paraId="4B850028" w14:textId="77777777" w:rsidR="001B60DD" w:rsidRPr="00376959" w:rsidRDefault="001B60DD" w:rsidP="008E197B">
            <w:pPr>
              <w:pStyle w:val="TableEntry"/>
            </w:pPr>
            <w:r w:rsidRPr="00376959">
              <w:t xml:space="preserve">Medication Allergies </w:t>
            </w:r>
          </w:p>
        </w:tc>
        <w:tc>
          <w:tcPr>
            <w:tcW w:w="2346" w:type="dxa"/>
          </w:tcPr>
          <w:p w14:paraId="4863DF57" w14:textId="77777777" w:rsidR="001B60DD" w:rsidRPr="00376959" w:rsidRDefault="001B60DD" w:rsidP="008E197B">
            <w:pPr>
              <w:pStyle w:val="TableEntry"/>
            </w:pPr>
            <w:r w:rsidRPr="00376959">
              <w:t>Version2 Element - E12_08</w:t>
            </w:r>
          </w:p>
        </w:tc>
        <w:tc>
          <w:tcPr>
            <w:tcW w:w="3338" w:type="dxa"/>
          </w:tcPr>
          <w:p w14:paraId="3A7BDA28" w14:textId="77777777" w:rsidR="001B60DD" w:rsidRPr="00376959" w:rsidRDefault="001B60DD" w:rsidP="008E197B">
            <w:pPr>
              <w:pStyle w:val="TableEntry"/>
            </w:pPr>
            <w:r w:rsidRPr="00376959">
              <w:t>The patient's medication allergies</w:t>
            </w:r>
          </w:p>
        </w:tc>
      </w:tr>
      <w:tr w:rsidR="001B60DD" w:rsidRPr="00376959" w14:paraId="451AEFEB" w14:textId="77777777" w:rsidTr="008E197B">
        <w:trPr>
          <w:cantSplit/>
        </w:trPr>
        <w:tc>
          <w:tcPr>
            <w:tcW w:w="1601" w:type="dxa"/>
            <w:vMerge/>
          </w:tcPr>
          <w:p w14:paraId="3E30D050" w14:textId="77777777" w:rsidR="001B60DD" w:rsidRPr="00376959" w:rsidRDefault="001B60DD" w:rsidP="008E197B">
            <w:pPr>
              <w:pStyle w:val="TableEntry"/>
            </w:pPr>
          </w:p>
        </w:tc>
        <w:tc>
          <w:tcPr>
            <w:tcW w:w="2178" w:type="dxa"/>
          </w:tcPr>
          <w:p w14:paraId="71B46A92" w14:textId="77777777" w:rsidR="001B60DD" w:rsidRPr="00376959" w:rsidRDefault="001B60DD" w:rsidP="008E197B">
            <w:pPr>
              <w:pStyle w:val="TableEntry"/>
            </w:pPr>
            <w:r w:rsidRPr="00376959">
              <w:t xml:space="preserve">Environmental/Food Allergies </w:t>
            </w:r>
          </w:p>
        </w:tc>
        <w:tc>
          <w:tcPr>
            <w:tcW w:w="2346" w:type="dxa"/>
          </w:tcPr>
          <w:p w14:paraId="31695741" w14:textId="77777777" w:rsidR="001B60DD" w:rsidRPr="00376959" w:rsidRDefault="001B60DD" w:rsidP="008E197B">
            <w:pPr>
              <w:pStyle w:val="TableEntry"/>
            </w:pPr>
            <w:r w:rsidRPr="00376959">
              <w:t>Version2 Element - E12_09</w:t>
            </w:r>
          </w:p>
        </w:tc>
        <w:tc>
          <w:tcPr>
            <w:tcW w:w="3338" w:type="dxa"/>
          </w:tcPr>
          <w:p w14:paraId="314527F7" w14:textId="77777777" w:rsidR="001B60DD" w:rsidRPr="00376959" w:rsidRDefault="001B60DD" w:rsidP="008E197B">
            <w:pPr>
              <w:pStyle w:val="TableEntry"/>
            </w:pPr>
            <w:r w:rsidRPr="00376959">
              <w:t>The patient's known allergies to food or environmental agents/</w:t>
            </w:r>
          </w:p>
        </w:tc>
      </w:tr>
      <w:tr w:rsidR="001B60DD" w:rsidRPr="00376959" w14:paraId="0B7E201A" w14:textId="77777777" w:rsidTr="008E197B">
        <w:trPr>
          <w:cantSplit/>
        </w:trPr>
        <w:tc>
          <w:tcPr>
            <w:tcW w:w="1601" w:type="dxa"/>
            <w:vMerge/>
          </w:tcPr>
          <w:p w14:paraId="3572E543" w14:textId="77777777" w:rsidR="001B60DD" w:rsidRPr="00376959" w:rsidRDefault="001B60DD" w:rsidP="008E197B">
            <w:pPr>
              <w:pStyle w:val="TableEntry"/>
            </w:pPr>
          </w:p>
        </w:tc>
        <w:tc>
          <w:tcPr>
            <w:tcW w:w="2178" w:type="dxa"/>
          </w:tcPr>
          <w:p w14:paraId="13D1FB7B" w14:textId="77777777" w:rsidR="001B60DD" w:rsidRPr="00376959" w:rsidRDefault="001B60DD" w:rsidP="008E197B">
            <w:pPr>
              <w:pStyle w:val="TableEntry"/>
            </w:pPr>
            <w:r w:rsidRPr="00376959">
              <w:t xml:space="preserve">Medical/Surgical History </w:t>
            </w:r>
          </w:p>
        </w:tc>
        <w:tc>
          <w:tcPr>
            <w:tcW w:w="2346" w:type="dxa"/>
          </w:tcPr>
          <w:p w14:paraId="79A963BD" w14:textId="77777777" w:rsidR="001B60DD" w:rsidRPr="00376959" w:rsidRDefault="001B60DD" w:rsidP="008E197B">
            <w:pPr>
              <w:pStyle w:val="TableEntry"/>
            </w:pPr>
            <w:r w:rsidRPr="00376959">
              <w:t>Version2 Element - E12_10</w:t>
            </w:r>
          </w:p>
        </w:tc>
        <w:tc>
          <w:tcPr>
            <w:tcW w:w="3338" w:type="dxa"/>
          </w:tcPr>
          <w:p w14:paraId="7264437E" w14:textId="77777777" w:rsidR="001B60DD" w:rsidRPr="00376959" w:rsidRDefault="001B60DD" w:rsidP="008E197B">
            <w:pPr>
              <w:pStyle w:val="TableEntry"/>
            </w:pPr>
            <w:r w:rsidRPr="00376959">
              <w:t>The patient's pre-existing medical and surgery history of the patient</w:t>
            </w:r>
          </w:p>
        </w:tc>
      </w:tr>
      <w:tr w:rsidR="001B60DD" w:rsidRPr="00376959" w14:paraId="0AB9EAD7" w14:textId="77777777" w:rsidTr="008E197B">
        <w:trPr>
          <w:cantSplit/>
        </w:trPr>
        <w:tc>
          <w:tcPr>
            <w:tcW w:w="1601" w:type="dxa"/>
            <w:vMerge/>
          </w:tcPr>
          <w:p w14:paraId="00A24B82" w14:textId="77777777" w:rsidR="001B60DD" w:rsidRPr="00376959" w:rsidRDefault="001B60DD" w:rsidP="008E197B">
            <w:pPr>
              <w:pStyle w:val="TableEntry"/>
            </w:pPr>
          </w:p>
        </w:tc>
        <w:tc>
          <w:tcPr>
            <w:tcW w:w="2178" w:type="dxa"/>
          </w:tcPr>
          <w:p w14:paraId="6D376755" w14:textId="77777777" w:rsidR="001B60DD" w:rsidRPr="00376959" w:rsidRDefault="001B60DD" w:rsidP="008E197B">
            <w:pPr>
              <w:pStyle w:val="TableEntry"/>
            </w:pPr>
            <w:r w:rsidRPr="00376959">
              <w:t xml:space="preserve">The Patient's Type of Immunization </w:t>
            </w:r>
          </w:p>
        </w:tc>
        <w:tc>
          <w:tcPr>
            <w:tcW w:w="2346" w:type="dxa"/>
          </w:tcPr>
          <w:p w14:paraId="01840F0F" w14:textId="77777777" w:rsidR="001B60DD" w:rsidRPr="00376959" w:rsidRDefault="001B60DD" w:rsidP="008E197B">
            <w:pPr>
              <w:pStyle w:val="TableEntry"/>
            </w:pPr>
            <w:r w:rsidRPr="00376959">
              <w:t>Version2 Element - E12_12</w:t>
            </w:r>
          </w:p>
        </w:tc>
        <w:tc>
          <w:tcPr>
            <w:tcW w:w="3338" w:type="dxa"/>
          </w:tcPr>
          <w:p w14:paraId="4242761C" w14:textId="77777777" w:rsidR="001B60DD" w:rsidRPr="00376959" w:rsidRDefault="001B60DD" w:rsidP="008E197B">
            <w:pPr>
              <w:pStyle w:val="TableEntry"/>
            </w:pPr>
            <w:r w:rsidRPr="00376959">
              <w:t>The immunization type of the patient.</w:t>
            </w:r>
          </w:p>
        </w:tc>
      </w:tr>
      <w:tr w:rsidR="001B60DD" w:rsidRPr="00376959" w14:paraId="36E36536" w14:textId="77777777" w:rsidTr="008E197B">
        <w:trPr>
          <w:cantSplit/>
        </w:trPr>
        <w:tc>
          <w:tcPr>
            <w:tcW w:w="1601" w:type="dxa"/>
            <w:vMerge/>
          </w:tcPr>
          <w:p w14:paraId="1972F0CE" w14:textId="77777777" w:rsidR="001B60DD" w:rsidRPr="00376959" w:rsidRDefault="001B60DD" w:rsidP="008E197B">
            <w:pPr>
              <w:pStyle w:val="TableEntry"/>
            </w:pPr>
          </w:p>
        </w:tc>
        <w:tc>
          <w:tcPr>
            <w:tcW w:w="2178" w:type="dxa"/>
          </w:tcPr>
          <w:p w14:paraId="698CD93D" w14:textId="77777777" w:rsidR="001B60DD" w:rsidRPr="00376959" w:rsidRDefault="001B60DD" w:rsidP="008E197B">
            <w:pPr>
              <w:pStyle w:val="TableEntry"/>
            </w:pPr>
            <w:r w:rsidRPr="00376959">
              <w:t xml:space="preserve">Immunization Year </w:t>
            </w:r>
          </w:p>
        </w:tc>
        <w:tc>
          <w:tcPr>
            <w:tcW w:w="2346" w:type="dxa"/>
          </w:tcPr>
          <w:p w14:paraId="5B76E129" w14:textId="77777777" w:rsidR="001B60DD" w:rsidRPr="00376959" w:rsidRDefault="001B60DD" w:rsidP="008E197B">
            <w:pPr>
              <w:pStyle w:val="TableEntry"/>
            </w:pPr>
            <w:r w:rsidRPr="00376959">
              <w:t>Version2 Element - E12_13</w:t>
            </w:r>
          </w:p>
        </w:tc>
        <w:tc>
          <w:tcPr>
            <w:tcW w:w="3338" w:type="dxa"/>
          </w:tcPr>
          <w:p w14:paraId="7AA8C03A" w14:textId="77777777" w:rsidR="001B60DD" w:rsidRPr="00376959" w:rsidRDefault="001B60DD" w:rsidP="008E197B">
            <w:pPr>
              <w:pStyle w:val="TableEntry"/>
            </w:pPr>
            <w:r w:rsidRPr="00376959">
              <w:t>The year associated with each immunization type</w:t>
            </w:r>
          </w:p>
        </w:tc>
      </w:tr>
      <w:tr w:rsidR="001B60DD" w:rsidRPr="00376959" w14:paraId="1E2FA507" w14:textId="77777777" w:rsidTr="008E197B">
        <w:trPr>
          <w:cantSplit/>
        </w:trPr>
        <w:tc>
          <w:tcPr>
            <w:tcW w:w="1601" w:type="dxa"/>
            <w:vMerge/>
          </w:tcPr>
          <w:p w14:paraId="4CAE9113" w14:textId="77777777" w:rsidR="001B60DD" w:rsidRPr="00376959" w:rsidRDefault="001B60DD" w:rsidP="008E197B">
            <w:pPr>
              <w:pStyle w:val="TableEntry"/>
            </w:pPr>
          </w:p>
        </w:tc>
        <w:tc>
          <w:tcPr>
            <w:tcW w:w="2178" w:type="dxa"/>
          </w:tcPr>
          <w:p w14:paraId="6000522D" w14:textId="77777777" w:rsidR="001B60DD" w:rsidRPr="00376959" w:rsidRDefault="001B60DD" w:rsidP="008E197B">
            <w:pPr>
              <w:pStyle w:val="TableEntry"/>
            </w:pPr>
            <w:r w:rsidRPr="00376959">
              <w:t>Current Medications</w:t>
            </w:r>
          </w:p>
          <w:p w14:paraId="075D851B" w14:textId="77777777" w:rsidR="001B60DD" w:rsidRPr="00376959" w:rsidRDefault="001B60DD" w:rsidP="008E197B">
            <w:pPr>
              <w:pStyle w:val="TableEntry"/>
            </w:pPr>
          </w:p>
        </w:tc>
        <w:tc>
          <w:tcPr>
            <w:tcW w:w="2346" w:type="dxa"/>
          </w:tcPr>
          <w:p w14:paraId="29C820D8" w14:textId="77777777" w:rsidR="001B60DD" w:rsidRPr="00376959" w:rsidRDefault="001B60DD" w:rsidP="008E197B">
            <w:pPr>
              <w:pStyle w:val="TableEntry"/>
            </w:pPr>
            <w:r w:rsidRPr="00376959">
              <w:t>Version2 Element - E12_14</w:t>
            </w:r>
          </w:p>
        </w:tc>
        <w:tc>
          <w:tcPr>
            <w:tcW w:w="3338" w:type="dxa"/>
          </w:tcPr>
          <w:p w14:paraId="7DA0D59B" w14:textId="77777777" w:rsidR="001B60DD" w:rsidRPr="00376959" w:rsidRDefault="001B60DD" w:rsidP="008E197B">
            <w:pPr>
              <w:pStyle w:val="TableEntry"/>
            </w:pPr>
            <w:r w:rsidRPr="00376959">
              <w:t>The medications the patient currently takes</w:t>
            </w:r>
          </w:p>
        </w:tc>
      </w:tr>
      <w:tr w:rsidR="001B60DD" w:rsidRPr="00376959" w14:paraId="33ACE116" w14:textId="77777777" w:rsidTr="008E197B">
        <w:trPr>
          <w:cantSplit/>
        </w:trPr>
        <w:tc>
          <w:tcPr>
            <w:tcW w:w="1601" w:type="dxa"/>
            <w:vMerge/>
          </w:tcPr>
          <w:p w14:paraId="24DAD1FD" w14:textId="77777777" w:rsidR="001B60DD" w:rsidRPr="00376959" w:rsidRDefault="001B60DD" w:rsidP="008E197B">
            <w:pPr>
              <w:pStyle w:val="TableEntry"/>
            </w:pPr>
          </w:p>
        </w:tc>
        <w:tc>
          <w:tcPr>
            <w:tcW w:w="2178" w:type="dxa"/>
          </w:tcPr>
          <w:p w14:paraId="79B6A595" w14:textId="77777777" w:rsidR="001B60DD" w:rsidRPr="00376959" w:rsidRDefault="001B60DD" w:rsidP="008E197B">
            <w:pPr>
              <w:pStyle w:val="TableEntry"/>
            </w:pPr>
            <w:r w:rsidRPr="00376959">
              <w:t xml:space="preserve">Current Medication Dose </w:t>
            </w:r>
          </w:p>
        </w:tc>
        <w:tc>
          <w:tcPr>
            <w:tcW w:w="2346" w:type="dxa"/>
          </w:tcPr>
          <w:p w14:paraId="6EFB3AB0" w14:textId="77777777" w:rsidR="001B60DD" w:rsidRPr="00376959" w:rsidRDefault="001B60DD" w:rsidP="008E197B">
            <w:pPr>
              <w:pStyle w:val="TableEntry"/>
            </w:pPr>
            <w:r w:rsidRPr="00376959">
              <w:t>Version2 Element - E12_15</w:t>
            </w:r>
          </w:p>
        </w:tc>
        <w:tc>
          <w:tcPr>
            <w:tcW w:w="3338" w:type="dxa"/>
          </w:tcPr>
          <w:p w14:paraId="370771FE" w14:textId="77777777" w:rsidR="001B60DD" w:rsidRPr="00376959" w:rsidRDefault="001B60DD" w:rsidP="008E197B">
            <w:pPr>
              <w:pStyle w:val="TableEntry"/>
            </w:pPr>
            <w:r w:rsidRPr="00376959">
              <w:t>The numeric dose or amount of the patient's current medication</w:t>
            </w:r>
          </w:p>
        </w:tc>
      </w:tr>
      <w:tr w:rsidR="001B60DD" w:rsidRPr="00376959" w14:paraId="673B305B" w14:textId="77777777" w:rsidTr="008E197B">
        <w:trPr>
          <w:cantSplit/>
        </w:trPr>
        <w:tc>
          <w:tcPr>
            <w:tcW w:w="1601" w:type="dxa"/>
            <w:vMerge/>
          </w:tcPr>
          <w:p w14:paraId="0A43CB3B" w14:textId="77777777" w:rsidR="001B60DD" w:rsidRPr="00376959" w:rsidRDefault="001B60DD" w:rsidP="008E197B">
            <w:pPr>
              <w:pStyle w:val="TableEntry"/>
            </w:pPr>
          </w:p>
        </w:tc>
        <w:tc>
          <w:tcPr>
            <w:tcW w:w="2178" w:type="dxa"/>
          </w:tcPr>
          <w:p w14:paraId="65D85FC9" w14:textId="77777777" w:rsidR="001B60DD" w:rsidRPr="00376959" w:rsidRDefault="001B60DD" w:rsidP="008E197B">
            <w:pPr>
              <w:pStyle w:val="TableEntry"/>
            </w:pPr>
            <w:r w:rsidRPr="00376959">
              <w:t xml:space="preserve">Current Medication Dosage Unit </w:t>
            </w:r>
          </w:p>
        </w:tc>
        <w:tc>
          <w:tcPr>
            <w:tcW w:w="2346" w:type="dxa"/>
          </w:tcPr>
          <w:p w14:paraId="38DF9B8E" w14:textId="77777777" w:rsidR="001B60DD" w:rsidRPr="00376959" w:rsidRDefault="001B60DD" w:rsidP="008E197B">
            <w:pPr>
              <w:pStyle w:val="TableEntry"/>
            </w:pPr>
            <w:r w:rsidRPr="00376959">
              <w:t>Version2 Element - E12_16</w:t>
            </w:r>
          </w:p>
        </w:tc>
        <w:tc>
          <w:tcPr>
            <w:tcW w:w="3338" w:type="dxa"/>
          </w:tcPr>
          <w:p w14:paraId="755F61E3" w14:textId="77777777" w:rsidR="001B60DD" w:rsidRPr="00376959" w:rsidRDefault="001B60DD" w:rsidP="008E197B">
            <w:pPr>
              <w:pStyle w:val="TableEntry"/>
            </w:pPr>
            <w:r w:rsidRPr="00376959">
              <w:t>The dosage unit of the patient's current medication</w:t>
            </w:r>
          </w:p>
        </w:tc>
      </w:tr>
      <w:tr w:rsidR="001B60DD" w:rsidRPr="00376959" w14:paraId="2C67D4CC" w14:textId="77777777" w:rsidTr="008E197B">
        <w:trPr>
          <w:cantSplit/>
        </w:trPr>
        <w:tc>
          <w:tcPr>
            <w:tcW w:w="1601" w:type="dxa"/>
            <w:vMerge/>
          </w:tcPr>
          <w:p w14:paraId="64BB0CAA" w14:textId="77777777" w:rsidR="001B60DD" w:rsidRPr="00376959" w:rsidRDefault="001B60DD" w:rsidP="008E197B">
            <w:pPr>
              <w:pStyle w:val="TableEntry"/>
            </w:pPr>
          </w:p>
        </w:tc>
        <w:tc>
          <w:tcPr>
            <w:tcW w:w="2178" w:type="dxa"/>
          </w:tcPr>
          <w:p w14:paraId="76E1CE64" w14:textId="77777777" w:rsidR="001B60DD" w:rsidRPr="00376959" w:rsidRDefault="001B60DD" w:rsidP="008E197B">
            <w:pPr>
              <w:pStyle w:val="TableEntry"/>
            </w:pPr>
            <w:r w:rsidRPr="00376959">
              <w:t xml:space="preserve">Current Medication Administration Route </w:t>
            </w:r>
          </w:p>
        </w:tc>
        <w:tc>
          <w:tcPr>
            <w:tcW w:w="2346" w:type="dxa"/>
          </w:tcPr>
          <w:p w14:paraId="4FB7BD1A" w14:textId="77777777" w:rsidR="001B60DD" w:rsidRPr="00376959" w:rsidRDefault="001B60DD" w:rsidP="008E197B">
            <w:pPr>
              <w:pStyle w:val="TableEntry"/>
            </w:pPr>
            <w:r w:rsidRPr="00376959">
              <w:t>Version2 Element - E12_17</w:t>
            </w:r>
          </w:p>
        </w:tc>
        <w:tc>
          <w:tcPr>
            <w:tcW w:w="3338" w:type="dxa"/>
          </w:tcPr>
          <w:p w14:paraId="56DE6224" w14:textId="77777777" w:rsidR="001B60DD" w:rsidRPr="00376959" w:rsidRDefault="001B60DD" w:rsidP="008E197B">
            <w:pPr>
              <w:pStyle w:val="TableEntry"/>
            </w:pPr>
            <w:r w:rsidRPr="00376959">
              <w:t>The administration route (</w:t>
            </w:r>
            <w:proofErr w:type="spellStart"/>
            <w:r w:rsidRPr="00376959">
              <w:t>po</w:t>
            </w:r>
            <w:proofErr w:type="spellEnd"/>
            <w:r w:rsidRPr="00376959">
              <w:t>, SQ, etc.) of the patient's current medication</w:t>
            </w:r>
          </w:p>
        </w:tc>
      </w:tr>
      <w:tr w:rsidR="001B60DD" w:rsidRPr="00376959" w14:paraId="498DFAB5" w14:textId="77777777" w:rsidTr="008E197B">
        <w:trPr>
          <w:cantSplit/>
        </w:trPr>
        <w:tc>
          <w:tcPr>
            <w:tcW w:w="1601" w:type="dxa"/>
            <w:vMerge/>
          </w:tcPr>
          <w:p w14:paraId="265B6828" w14:textId="77777777" w:rsidR="001B60DD" w:rsidRPr="00376959" w:rsidRDefault="001B60DD" w:rsidP="008E197B">
            <w:pPr>
              <w:pStyle w:val="TableEntry"/>
            </w:pPr>
          </w:p>
        </w:tc>
        <w:tc>
          <w:tcPr>
            <w:tcW w:w="2178" w:type="dxa"/>
          </w:tcPr>
          <w:p w14:paraId="1BB79C67" w14:textId="77777777" w:rsidR="001B60DD" w:rsidRPr="00376959" w:rsidRDefault="001B60DD" w:rsidP="008E197B">
            <w:pPr>
              <w:pStyle w:val="TableEntry"/>
            </w:pPr>
            <w:r w:rsidRPr="00376959">
              <w:t>Pregnancy</w:t>
            </w:r>
          </w:p>
        </w:tc>
        <w:tc>
          <w:tcPr>
            <w:tcW w:w="2346" w:type="dxa"/>
          </w:tcPr>
          <w:p w14:paraId="6DF7D509" w14:textId="77777777" w:rsidR="001B60DD" w:rsidRPr="00376959" w:rsidRDefault="001B60DD" w:rsidP="008E197B">
            <w:pPr>
              <w:pStyle w:val="TableEntry"/>
            </w:pPr>
            <w:r w:rsidRPr="00376959">
              <w:t>Version2 Element - E12_20</w:t>
            </w:r>
          </w:p>
        </w:tc>
        <w:tc>
          <w:tcPr>
            <w:tcW w:w="3338" w:type="dxa"/>
          </w:tcPr>
          <w:p w14:paraId="57B4AE42" w14:textId="77777777" w:rsidR="001B60DD" w:rsidRPr="00376959" w:rsidRDefault="001B60DD" w:rsidP="008E197B">
            <w:pPr>
              <w:pStyle w:val="TableEntry"/>
            </w:pPr>
            <w:r w:rsidRPr="00376959">
              <w:t>Indication of the possibility by the patient's history of current pregnancy.</w:t>
            </w:r>
          </w:p>
        </w:tc>
      </w:tr>
      <w:tr w:rsidR="001B60DD" w:rsidRPr="00376959" w14:paraId="02A24BE4" w14:textId="77777777" w:rsidTr="008E197B">
        <w:trPr>
          <w:cantSplit/>
        </w:trPr>
        <w:tc>
          <w:tcPr>
            <w:tcW w:w="1601" w:type="dxa"/>
            <w:vMerge w:val="restart"/>
          </w:tcPr>
          <w:p w14:paraId="66D7DEB3" w14:textId="77777777" w:rsidR="001B60DD" w:rsidRPr="00376959" w:rsidRDefault="001B60DD" w:rsidP="008E197B">
            <w:pPr>
              <w:pStyle w:val="TableEntry"/>
            </w:pPr>
            <w:r w:rsidRPr="00376959">
              <w:lastRenderedPageBreak/>
              <w:t>Vitals</w:t>
            </w:r>
          </w:p>
        </w:tc>
        <w:tc>
          <w:tcPr>
            <w:tcW w:w="2178" w:type="dxa"/>
          </w:tcPr>
          <w:p w14:paraId="028756EB" w14:textId="77777777" w:rsidR="001B60DD" w:rsidRPr="00376959" w:rsidRDefault="001B60DD" w:rsidP="008E197B">
            <w:pPr>
              <w:pStyle w:val="TableEntry"/>
            </w:pPr>
            <w:r w:rsidRPr="00376959">
              <w:t xml:space="preserve">Date/Time Vital Signs Taken </w:t>
            </w:r>
          </w:p>
        </w:tc>
        <w:tc>
          <w:tcPr>
            <w:tcW w:w="2346" w:type="dxa"/>
          </w:tcPr>
          <w:p w14:paraId="1D1E1957" w14:textId="77777777" w:rsidR="001B60DD" w:rsidRPr="00376959" w:rsidRDefault="001B60DD" w:rsidP="008E197B">
            <w:pPr>
              <w:pStyle w:val="TableEntry"/>
            </w:pPr>
            <w:r w:rsidRPr="00376959">
              <w:t>Version2 Element - E14_01</w:t>
            </w:r>
          </w:p>
        </w:tc>
        <w:tc>
          <w:tcPr>
            <w:tcW w:w="3338" w:type="dxa"/>
          </w:tcPr>
          <w:p w14:paraId="26BED947" w14:textId="77777777" w:rsidR="001B60DD" w:rsidRPr="00376959" w:rsidRDefault="001B60DD" w:rsidP="008E197B">
            <w:pPr>
              <w:pStyle w:val="TableEntry"/>
            </w:pPr>
            <w:r w:rsidRPr="00376959">
              <w:t>The date/time vital signs were taken on the patient.</w:t>
            </w:r>
          </w:p>
        </w:tc>
      </w:tr>
      <w:tr w:rsidR="001B60DD" w:rsidRPr="00376959" w14:paraId="18EAE3D6" w14:textId="77777777" w:rsidTr="008E197B">
        <w:trPr>
          <w:cantSplit/>
        </w:trPr>
        <w:tc>
          <w:tcPr>
            <w:tcW w:w="1601" w:type="dxa"/>
            <w:vMerge/>
          </w:tcPr>
          <w:p w14:paraId="27462E2A" w14:textId="77777777" w:rsidR="001B60DD" w:rsidRPr="00376959" w:rsidRDefault="001B60DD" w:rsidP="008E197B">
            <w:pPr>
              <w:pStyle w:val="TableEntry"/>
            </w:pPr>
          </w:p>
        </w:tc>
        <w:tc>
          <w:tcPr>
            <w:tcW w:w="2178" w:type="dxa"/>
          </w:tcPr>
          <w:p w14:paraId="4A65CDE9" w14:textId="77777777" w:rsidR="001B60DD" w:rsidRPr="00376959" w:rsidRDefault="001B60DD" w:rsidP="008E197B">
            <w:pPr>
              <w:pStyle w:val="TableEntry"/>
            </w:pPr>
            <w:r w:rsidRPr="00376959">
              <w:t>Cardiac Rhythm / Electrocardiography (ECG)</w:t>
            </w:r>
          </w:p>
        </w:tc>
        <w:tc>
          <w:tcPr>
            <w:tcW w:w="2346" w:type="dxa"/>
          </w:tcPr>
          <w:p w14:paraId="3E994D85" w14:textId="77777777" w:rsidR="001B60DD" w:rsidRPr="00376959" w:rsidRDefault="001B60DD" w:rsidP="008E197B">
            <w:pPr>
              <w:pStyle w:val="TableEntry"/>
            </w:pPr>
            <w:r w:rsidRPr="00376959">
              <w:t>Version2 Element - E14_02</w:t>
            </w:r>
          </w:p>
        </w:tc>
        <w:tc>
          <w:tcPr>
            <w:tcW w:w="3338" w:type="dxa"/>
          </w:tcPr>
          <w:p w14:paraId="1A3FB40C" w14:textId="77777777" w:rsidR="001B60DD" w:rsidRPr="00376959" w:rsidRDefault="001B60DD" w:rsidP="008E197B">
            <w:pPr>
              <w:pStyle w:val="TableEntry"/>
            </w:pPr>
            <w:r w:rsidRPr="00376959">
              <w:t>Indicates that the information which is documented was obtained prior to the documenting EMS units care.</w:t>
            </w:r>
          </w:p>
        </w:tc>
      </w:tr>
      <w:tr w:rsidR="001B60DD" w:rsidRPr="00376959" w14:paraId="1F960A20" w14:textId="77777777" w:rsidTr="008E197B">
        <w:trPr>
          <w:cantSplit/>
        </w:trPr>
        <w:tc>
          <w:tcPr>
            <w:tcW w:w="1601" w:type="dxa"/>
            <w:vMerge/>
          </w:tcPr>
          <w:p w14:paraId="06335A6B" w14:textId="77777777" w:rsidR="001B60DD" w:rsidRPr="00376959" w:rsidRDefault="001B60DD" w:rsidP="008E197B">
            <w:pPr>
              <w:pStyle w:val="TableEntry"/>
            </w:pPr>
          </w:p>
        </w:tc>
        <w:tc>
          <w:tcPr>
            <w:tcW w:w="2178" w:type="dxa"/>
          </w:tcPr>
          <w:p w14:paraId="7B206DE5" w14:textId="77777777" w:rsidR="001B60DD" w:rsidRPr="00376959" w:rsidRDefault="001B60DD" w:rsidP="008E197B">
            <w:pPr>
              <w:pStyle w:val="TableEntry"/>
            </w:pPr>
            <w:r w:rsidRPr="00376959">
              <w:t xml:space="preserve">ECG Type </w:t>
            </w:r>
          </w:p>
        </w:tc>
        <w:tc>
          <w:tcPr>
            <w:tcW w:w="2346" w:type="dxa"/>
          </w:tcPr>
          <w:p w14:paraId="2624DEC8" w14:textId="77777777" w:rsidR="001B60DD" w:rsidRPr="00376959" w:rsidRDefault="001B60DD" w:rsidP="008E197B">
            <w:pPr>
              <w:pStyle w:val="TableEntry"/>
            </w:pPr>
            <w:r w:rsidRPr="00376959">
              <w:t>Version2 Element - E14_03</w:t>
            </w:r>
          </w:p>
        </w:tc>
        <w:tc>
          <w:tcPr>
            <w:tcW w:w="3338" w:type="dxa"/>
          </w:tcPr>
          <w:p w14:paraId="6F836A68" w14:textId="77777777" w:rsidR="001B60DD" w:rsidRPr="00376959" w:rsidRDefault="001B60DD" w:rsidP="008E197B">
            <w:pPr>
              <w:pStyle w:val="TableEntry"/>
            </w:pPr>
            <w:r w:rsidRPr="00376959">
              <w:t>The cardiac rhythm / ECG and other electrocardiography findings of the patient as interpreted by EMS personnel.</w:t>
            </w:r>
          </w:p>
        </w:tc>
      </w:tr>
      <w:tr w:rsidR="001B60DD" w:rsidRPr="00376959" w14:paraId="59908E59" w14:textId="77777777" w:rsidTr="008E197B">
        <w:trPr>
          <w:cantSplit/>
        </w:trPr>
        <w:tc>
          <w:tcPr>
            <w:tcW w:w="1601" w:type="dxa"/>
            <w:vMerge/>
          </w:tcPr>
          <w:p w14:paraId="5A0F284B" w14:textId="77777777" w:rsidR="001B60DD" w:rsidRPr="00376959" w:rsidRDefault="001B60DD" w:rsidP="008E197B">
            <w:pPr>
              <w:pStyle w:val="TableEntry"/>
            </w:pPr>
          </w:p>
        </w:tc>
        <w:tc>
          <w:tcPr>
            <w:tcW w:w="2178" w:type="dxa"/>
          </w:tcPr>
          <w:p w14:paraId="1289A7B4" w14:textId="77777777" w:rsidR="001B60DD" w:rsidRPr="00376959" w:rsidRDefault="001B60DD" w:rsidP="008E197B">
            <w:pPr>
              <w:pStyle w:val="TableEntry"/>
            </w:pPr>
            <w:r w:rsidRPr="00376959">
              <w:t>Method of ECG Interpretation</w:t>
            </w:r>
          </w:p>
        </w:tc>
        <w:tc>
          <w:tcPr>
            <w:tcW w:w="2346" w:type="dxa"/>
          </w:tcPr>
          <w:p w14:paraId="45F371CB" w14:textId="77777777" w:rsidR="001B60DD" w:rsidRPr="00376959" w:rsidRDefault="001B60DD" w:rsidP="008E197B">
            <w:pPr>
              <w:pStyle w:val="TableEntry"/>
            </w:pPr>
            <w:r w:rsidRPr="00376959">
              <w:t>None</w:t>
            </w:r>
          </w:p>
        </w:tc>
        <w:tc>
          <w:tcPr>
            <w:tcW w:w="3338" w:type="dxa"/>
          </w:tcPr>
          <w:p w14:paraId="27614493" w14:textId="77777777" w:rsidR="001B60DD" w:rsidRPr="00376959" w:rsidRDefault="001B60DD" w:rsidP="008E197B">
            <w:pPr>
              <w:pStyle w:val="TableEntry"/>
            </w:pPr>
            <w:r w:rsidRPr="00376959">
              <w:t>The method of ECG interpretation.</w:t>
            </w:r>
          </w:p>
        </w:tc>
      </w:tr>
      <w:tr w:rsidR="001B60DD" w:rsidRPr="00376959" w14:paraId="1F339C03" w14:textId="77777777" w:rsidTr="008E197B">
        <w:trPr>
          <w:cantSplit/>
        </w:trPr>
        <w:tc>
          <w:tcPr>
            <w:tcW w:w="1601" w:type="dxa"/>
            <w:vMerge/>
          </w:tcPr>
          <w:p w14:paraId="19B1C919" w14:textId="77777777" w:rsidR="001B60DD" w:rsidRPr="00376959" w:rsidRDefault="001B60DD" w:rsidP="008E197B">
            <w:pPr>
              <w:pStyle w:val="TableEntry"/>
            </w:pPr>
          </w:p>
        </w:tc>
        <w:tc>
          <w:tcPr>
            <w:tcW w:w="2178" w:type="dxa"/>
          </w:tcPr>
          <w:p w14:paraId="547C729D" w14:textId="77777777" w:rsidR="001B60DD" w:rsidRPr="00376959" w:rsidRDefault="001B60DD" w:rsidP="008E197B">
            <w:pPr>
              <w:pStyle w:val="TableEntry"/>
            </w:pPr>
            <w:r w:rsidRPr="00376959">
              <w:t>SBP (Systolic Blood Pressure)</w:t>
            </w:r>
          </w:p>
        </w:tc>
        <w:tc>
          <w:tcPr>
            <w:tcW w:w="2346" w:type="dxa"/>
          </w:tcPr>
          <w:p w14:paraId="4545C328" w14:textId="77777777" w:rsidR="001B60DD" w:rsidRPr="00376959" w:rsidRDefault="001B60DD" w:rsidP="008E197B">
            <w:pPr>
              <w:pStyle w:val="TableEntry"/>
            </w:pPr>
            <w:r w:rsidRPr="00376959">
              <w:t>Version2 Element - E14_04</w:t>
            </w:r>
          </w:p>
        </w:tc>
        <w:tc>
          <w:tcPr>
            <w:tcW w:w="3338" w:type="dxa"/>
          </w:tcPr>
          <w:p w14:paraId="205CB25F" w14:textId="77777777" w:rsidR="001B60DD" w:rsidRPr="00376959" w:rsidRDefault="001B60DD" w:rsidP="008E197B">
            <w:pPr>
              <w:pStyle w:val="TableEntry"/>
            </w:pPr>
            <w:r w:rsidRPr="00376959">
              <w:t>The patient's systolic blood pressure.</w:t>
            </w:r>
          </w:p>
        </w:tc>
      </w:tr>
      <w:tr w:rsidR="001B60DD" w:rsidRPr="00376959" w14:paraId="2EF65EB4" w14:textId="77777777" w:rsidTr="008E197B">
        <w:trPr>
          <w:cantSplit/>
        </w:trPr>
        <w:tc>
          <w:tcPr>
            <w:tcW w:w="1601" w:type="dxa"/>
            <w:vMerge/>
          </w:tcPr>
          <w:p w14:paraId="19F4ED18" w14:textId="77777777" w:rsidR="001B60DD" w:rsidRPr="00376959" w:rsidRDefault="001B60DD" w:rsidP="008E197B">
            <w:pPr>
              <w:pStyle w:val="TableEntry"/>
            </w:pPr>
          </w:p>
        </w:tc>
        <w:tc>
          <w:tcPr>
            <w:tcW w:w="2178" w:type="dxa"/>
          </w:tcPr>
          <w:p w14:paraId="64386890" w14:textId="77777777" w:rsidR="001B60DD" w:rsidRPr="00376959" w:rsidRDefault="001B60DD" w:rsidP="008E197B">
            <w:pPr>
              <w:pStyle w:val="TableEntry"/>
            </w:pPr>
            <w:r w:rsidRPr="00376959">
              <w:t>DBP (Diastolic Blood Pressure)</w:t>
            </w:r>
          </w:p>
        </w:tc>
        <w:tc>
          <w:tcPr>
            <w:tcW w:w="2346" w:type="dxa"/>
          </w:tcPr>
          <w:p w14:paraId="63105B04" w14:textId="77777777" w:rsidR="001B60DD" w:rsidRPr="00376959" w:rsidRDefault="001B60DD" w:rsidP="008E197B">
            <w:pPr>
              <w:pStyle w:val="TableEntry"/>
            </w:pPr>
            <w:r w:rsidRPr="00376959">
              <w:t>Version2 Element - E14_05</w:t>
            </w:r>
          </w:p>
        </w:tc>
        <w:tc>
          <w:tcPr>
            <w:tcW w:w="3338" w:type="dxa"/>
          </w:tcPr>
          <w:p w14:paraId="05808837" w14:textId="77777777" w:rsidR="001B60DD" w:rsidRPr="00376959" w:rsidRDefault="001B60DD" w:rsidP="008E197B">
            <w:pPr>
              <w:pStyle w:val="TableEntry"/>
            </w:pPr>
            <w:r w:rsidRPr="00376959">
              <w:t>The patient's diastolic blood pressure.</w:t>
            </w:r>
          </w:p>
        </w:tc>
      </w:tr>
      <w:tr w:rsidR="001B60DD" w:rsidRPr="00376959" w14:paraId="0F9AFDC6" w14:textId="77777777" w:rsidTr="008E197B">
        <w:trPr>
          <w:cantSplit/>
        </w:trPr>
        <w:tc>
          <w:tcPr>
            <w:tcW w:w="1601" w:type="dxa"/>
            <w:vMerge/>
          </w:tcPr>
          <w:p w14:paraId="3C9BE620" w14:textId="77777777" w:rsidR="001B60DD" w:rsidRPr="00376959" w:rsidRDefault="001B60DD" w:rsidP="008E197B">
            <w:pPr>
              <w:pStyle w:val="TableEntry"/>
            </w:pPr>
          </w:p>
        </w:tc>
        <w:tc>
          <w:tcPr>
            <w:tcW w:w="2178" w:type="dxa"/>
          </w:tcPr>
          <w:p w14:paraId="43D81F15" w14:textId="77777777" w:rsidR="001B60DD" w:rsidRPr="00376959" w:rsidRDefault="001B60DD" w:rsidP="008E197B">
            <w:pPr>
              <w:pStyle w:val="TableEntry"/>
            </w:pPr>
            <w:r w:rsidRPr="00376959">
              <w:t>Method of Blood Pressure Measurement</w:t>
            </w:r>
          </w:p>
        </w:tc>
        <w:tc>
          <w:tcPr>
            <w:tcW w:w="2346" w:type="dxa"/>
          </w:tcPr>
          <w:p w14:paraId="552D5114" w14:textId="77777777" w:rsidR="001B60DD" w:rsidRPr="00376959" w:rsidRDefault="001B60DD" w:rsidP="008E197B">
            <w:pPr>
              <w:pStyle w:val="TableEntry"/>
            </w:pPr>
            <w:r w:rsidRPr="00376959">
              <w:t>Version2 Element - E14_06</w:t>
            </w:r>
          </w:p>
        </w:tc>
        <w:tc>
          <w:tcPr>
            <w:tcW w:w="3338" w:type="dxa"/>
          </w:tcPr>
          <w:p w14:paraId="468C4E0C" w14:textId="77777777" w:rsidR="001B60DD" w:rsidRPr="00376959" w:rsidRDefault="001B60DD" w:rsidP="008E197B">
            <w:pPr>
              <w:pStyle w:val="TableEntry"/>
            </w:pPr>
            <w:r w:rsidRPr="00376959">
              <w:t>Indication of method of blood pressure measurement.</w:t>
            </w:r>
          </w:p>
        </w:tc>
      </w:tr>
      <w:tr w:rsidR="001B60DD" w:rsidRPr="00376959" w14:paraId="6F1A6141" w14:textId="77777777" w:rsidTr="008E197B">
        <w:trPr>
          <w:cantSplit/>
        </w:trPr>
        <w:tc>
          <w:tcPr>
            <w:tcW w:w="1601" w:type="dxa"/>
            <w:vMerge/>
          </w:tcPr>
          <w:p w14:paraId="48065F7C" w14:textId="77777777" w:rsidR="001B60DD" w:rsidRPr="00376959" w:rsidRDefault="001B60DD" w:rsidP="008E197B">
            <w:pPr>
              <w:pStyle w:val="TableEntry"/>
            </w:pPr>
          </w:p>
        </w:tc>
        <w:tc>
          <w:tcPr>
            <w:tcW w:w="2178" w:type="dxa"/>
          </w:tcPr>
          <w:p w14:paraId="3789E79F" w14:textId="77777777" w:rsidR="001B60DD" w:rsidRPr="00376959" w:rsidRDefault="001B60DD" w:rsidP="008E197B">
            <w:pPr>
              <w:pStyle w:val="TableEntry"/>
            </w:pPr>
            <w:r w:rsidRPr="00376959">
              <w:t xml:space="preserve">Heart Rate </w:t>
            </w:r>
          </w:p>
        </w:tc>
        <w:tc>
          <w:tcPr>
            <w:tcW w:w="2346" w:type="dxa"/>
          </w:tcPr>
          <w:p w14:paraId="408794DB" w14:textId="77777777" w:rsidR="001B60DD" w:rsidRPr="00376959" w:rsidRDefault="001B60DD" w:rsidP="008E197B">
            <w:pPr>
              <w:pStyle w:val="TableEntry"/>
            </w:pPr>
            <w:r w:rsidRPr="00376959">
              <w:t>Version2 Element - E14_07</w:t>
            </w:r>
          </w:p>
        </w:tc>
        <w:tc>
          <w:tcPr>
            <w:tcW w:w="3338" w:type="dxa"/>
          </w:tcPr>
          <w:p w14:paraId="2C666416" w14:textId="77777777" w:rsidR="001B60DD" w:rsidRPr="00376959" w:rsidRDefault="001B60DD" w:rsidP="008E197B">
            <w:pPr>
              <w:pStyle w:val="TableEntry"/>
            </w:pPr>
            <w:r w:rsidRPr="00376959">
              <w:t>The patient's heart rate expressed as a number per minute.</w:t>
            </w:r>
          </w:p>
        </w:tc>
      </w:tr>
      <w:tr w:rsidR="001B60DD" w:rsidRPr="00376959" w14:paraId="51B0124A" w14:textId="77777777" w:rsidTr="008E197B">
        <w:trPr>
          <w:cantSplit/>
        </w:trPr>
        <w:tc>
          <w:tcPr>
            <w:tcW w:w="1601" w:type="dxa"/>
            <w:vMerge/>
          </w:tcPr>
          <w:p w14:paraId="6211DC78" w14:textId="77777777" w:rsidR="001B60DD" w:rsidRPr="00376959" w:rsidRDefault="001B60DD" w:rsidP="008E197B">
            <w:pPr>
              <w:pStyle w:val="TableEntry"/>
            </w:pPr>
          </w:p>
        </w:tc>
        <w:tc>
          <w:tcPr>
            <w:tcW w:w="2178" w:type="dxa"/>
          </w:tcPr>
          <w:p w14:paraId="6243CA1F" w14:textId="77777777" w:rsidR="001B60DD" w:rsidRPr="00376959" w:rsidRDefault="001B60DD" w:rsidP="008E197B">
            <w:pPr>
              <w:pStyle w:val="TableEntry"/>
            </w:pPr>
            <w:r w:rsidRPr="00376959">
              <w:t>Pulse Oximetry</w:t>
            </w:r>
          </w:p>
        </w:tc>
        <w:tc>
          <w:tcPr>
            <w:tcW w:w="2346" w:type="dxa"/>
          </w:tcPr>
          <w:p w14:paraId="5DAE01FE" w14:textId="77777777" w:rsidR="001B60DD" w:rsidRPr="00376959" w:rsidRDefault="001B60DD" w:rsidP="008E197B">
            <w:pPr>
              <w:pStyle w:val="TableEntry"/>
            </w:pPr>
            <w:r w:rsidRPr="00376959">
              <w:t>Version2 Element - E14_09</w:t>
            </w:r>
          </w:p>
        </w:tc>
        <w:tc>
          <w:tcPr>
            <w:tcW w:w="3338" w:type="dxa"/>
          </w:tcPr>
          <w:p w14:paraId="778F5B57" w14:textId="77777777" w:rsidR="001B60DD" w:rsidRPr="00376959" w:rsidRDefault="001B60DD" w:rsidP="008E197B">
            <w:pPr>
              <w:pStyle w:val="TableEntry"/>
            </w:pPr>
            <w:r w:rsidRPr="00376959">
              <w:t>The patient's oxygen saturation.</w:t>
            </w:r>
          </w:p>
        </w:tc>
      </w:tr>
      <w:tr w:rsidR="001B60DD" w:rsidRPr="00376959" w14:paraId="208C33C9" w14:textId="77777777" w:rsidTr="008E197B">
        <w:trPr>
          <w:cantSplit/>
        </w:trPr>
        <w:tc>
          <w:tcPr>
            <w:tcW w:w="1601" w:type="dxa"/>
            <w:vMerge/>
          </w:tcPr>
          <w:p w14:paraId="6ABA7A1F" w14:textId="77777777" w:rsidR="001B60DD" w:rsidRPr="00376959" w:rsidRDefault="001B60DD" w:rsidP="008E197B">
            <w:pPr>
              <w:pStyle w:val="TableEntry"/>
            </w:pPr>
          </w:p>
        </w:tc>
        <w:tc>
          <w:tcPr>
            <w:tcW w:w="2178" w:type="dxa"/>
          </w:tcPr>
          <w:p w14:paraId="0EEBDDEB" w14:textId="77777777" w:rsidR="001B60DD" w:rsidRPr="00376959" w:rsidRDefault="001B60DD" w:rsidP="008E197B">
            <w:pPr>
              <w:pStyle w:val="TableEntry"/>
            </w:pPr>
            <w:r w:rsidRPr="00376959">
              <w:t>Pulse Rhythm</w:t>
            </w:r>
          </w:p>
        </w:tc>
        <w:tc>
          <w:tcPr>
            <w:tcW w:w="2346" w:type="dxa"/>
          </w:tcPr>
          <w:p w14:paraId="09AD2E02" w14:textId="77777777" w:rsidR="001B60DD" w:rsidRPr="00376959" w:rsidRDefault="001B60DD" w:rsidP="008E197B">
            <w:pPr>
              <w:pStyle w:val="TableEntry"/>
            </w:pPr>
            <w:r w:rsidRPr="00376959">
              <w:t>Version2 Element - E14_10</w:t>
            </w:r>
          </w:p>
        </w:tc>
        <w:tc>
          <w:tcPr>
            <w:tcW w:w="3338" w:type="dxa"/>
          </w:tcPr>
          <w:p w14:paraId="53CAA797" w14:textId="77777777" w:rsidR="001B60DD" w:rsidRPr="00376959" w:rsidRDefault="001B60DD" w:rsidP="008E197B">
            <w:pPr>
              <w:pStyle w:val="TableEntry"/>
            </w:pPr>
            <w:r w:rsidRPr="00376959">
              <w:t>The clinical rhythm of the patient's pulse.</w:t>
            </w:r>
          </w:p>
        </w:tc>
      </w:tr>
      <w:tr w:rsidR="001B60DD" w:rsidRPr="00376959" w14:paraId="08DA73AC" w14:textId="77777777" w:rsidTr="008E197B">
        <w:trPr>
          <w:cantSplit/>
        </w:trPr>
        <w:tc>
          <w:tcPr>
            <w:tcW w:w="1601" w:type="dxa"/>
            <w:vMerge/>
          </w:tcPr>
          <w:p w14:paraId="3DAB5706" w14:textId="77777777" w:rsidR="001B60DD" w:rsidRPr="00376959" w:rsidRDefault="001B60DD" w:rsidP="008E197B">
            <w:pPr>
              <w:pStyle w:val="TableEntry"/>
            </w:pPr>
          </w:p>
        </w:tc>
        <w:tc>
          <w:tcPr>
            <w:tcW w:w="2178" w:type="dxa"/>
          </w:tcPr>
          <w:p w14:paraId="71365313" w14:textId="77777777" w:rsidR="001B60DD" w:rsidRPr="00376959" w:rsidRDefault="001B60DD" w:rsidP="008E197B">
            <w:pPr>
              <w:pStyle w:val="TableEntry"/>
            </w:pPr>
            <w:r w:rsidRPr="00376959">
              <w:t>Respiratory Rate</w:t>
            </w:r>
          </w:p>
        </w:tc>
        <w:tc>
          <w:tcPr>
            <w:tcW w:w="2346" w:type="dxa"/>
          </w:tcPr>
          <w:p w14:paraId="4C1DEE32" w14:textId="77777777" w:rsidR="001B60DD" w:rsidRPr="00376959" w:rsidRDefault="001B60DD" w:rsidP="008E197B">
            <w:pPr>
              <w:pStyle w:val="TableEntry"/>
            </w:pPr>
            <w:r w:rsidRPr="00376959">
              <w:t>Version2 Element - E14_11</w:t>
            </w:r>
          </w:p>
        </w:tc>
        <w:tc>
          <w:tcPr>
            <w:tcW w:w="3338" w:type="dxa"/>
          </w:tcPr>
          <w:p w14:paraId="3347DC64" w14:textId="77777777" w:rsidR="001B60DD" w:rsidRPr="00376959" w:rsidRDefault="001B60DD" w:rsidP="008E197B">
            <w:pPr>
              <w:pStyle w:val="TableEntry"/>
            </w:pPr>
            <w:r w:rsidRPr="00376959">
              <w:t>The patient's respiratory rate expressed as a number per minute.</w:t>
            </w:r>
          </w:p>
          <w:p w14:paraId="66DEB534" w14:textId="77777777" w:rsidR="001B60DD" w:rsidRPr="00376959" w:rsidRDefault="001B60DD" w:rsidP="008E197B">
            <w:pPr>
              <w:pStyle w:val="TableEntry"/>
            </w:pPr>
          </w:p>
        </w:tc>
      </w:tr>
      <w:tr w:rsidR="001B60DD" w:rsidRPr="00376959" w14:paraId="4709843C" w14:textId="77777777" w:rsidTr="008E197B">
        <w:trPr>
          <w:cantSplit/>
        </w:trPr>
        <w:tc>
          <w:tcPr>
            <w:tcW w:w="1601" w:type="dxa"/>
            <w:vMerge/>
          </w:tcPr>
          <w:p w14:paraId="3F94308D" w14:textId="77777777" w:rsidR="001B60DD" w:rsidRPr="00376959" w:rsidRDefault="001B60DD" w:rsidP="008E197B">
            <w:pPr>
              <w:pStyle w:val="TableEntry"/>
            </w:pPr>
          </w:p>
        </w:tc>
        <w:tc>
          <w:tcPr>
            <w:tcW w:w="2178" w:type="dxa"/>
          </w:tcPr>
          <w:p w14:paraId="33176B5D" w14:textId="77777777" w:rsidR="001B60DD" w:rsidRPr="00376959" w:rsidRDefault="001B60DD" w:rsidP="008E197B">
            <w:pPr>
              <w:pStyle w:val="TableEntry"/>
            </w:pPr>
            <w:r w:rsidRPr="00376959">
              <w:t>Respiratory Effort</w:t>
            </w:r>
          </w:p>
        </w:tc>
        <w:tc>
          <w:tcPr>
            <w:tcW w:w="2346" w:type="dxa"/>
          </w:tcPr>
          <w:p w14:paraId="247E95F8" w14:textId="77777777" w:rsidR="001B60DD" w:rsidRPr="00376959" w:rsidRDefault="001B60DD" w:rsidP="008E197B">
            <w:pPr>
              <w:pStyle w:val="TableEntry"/>
            </w:pPr>
            <w:r w:rsidRPr="00376959">
              <w:t>Version2 Element - E14_12</w:t>
            </w:r>
          </w:p>
        </w:tc>
        <w:tc>
          <w:tcPr>
            <w:tcW w:w="3338" w:type="dxa"/>
          </w:tcPr>
          <w:p w14:paraId="274C1400" w14:textId="77777777" w:rsidR="001B60DD" w:rsidRPr="00376959" w:rsidRDefault="001B60DD" w:rsidP="008E197B">
            <w:pPr>
              <w:pStyle w:val="TableEntry"/>
            </w:pPr>
            <w:r w:rsidRPr="00376959">
              <w:t>The patient's respiratory effort.</w:t>
            </w:r>
          </w:p>
          <w:p w14:paraId="2CA813BA" w14:textId="77777777" w:rsidR="001B60DD" w:rsidRPr="00376959" w:rsidRDefault="001B60DD" w:rsidP="008E197B">
            <w:pPr>
              <w:pStyle w:val="TableEntry"/>
            </w:pPr>
          </w:p>
        </w:tc>
      </w:tr>
      <w:tr w:rsidR="001B60DD" w:rsidRPr="00376959" w14:paraId="0D3E4D65" w14:textId="77777777" w:rsidTr="008E197B">
        <w:trPr>
          <w:cantSplit/>
        </w:trPr>
        <w:tc>
          <w:tcPr>
            <w:tcW w:w="1601" w:type="dxa"/>
            <w:vMerge/>
          </w:tcPr>
          <w:p w14:paraId="5322DE71" w14:textId="77777777" w:rsidR="001B60DD" w:rsidRPr="00376959" w:rsidRDefault="001B60DD" w:rsidP="008E197B">
            <w:pPr>
              <w:pStyle w:val="TableEntry"/>
            </w:pPr>
          </w:p>
        </w:tc>
        <w:tc>
          <w:tcPr>
            <w:tcW w:w="2178" w:type="dxa"/>
          </w:tcPr>
          <w:p w14:paraId="7BBC7D6C" w14:textId="77777777" w:rsidR="001B60DD" w:rsidRPr="00376959" w:rsidRDefault="001B60DD" w:rsidP="008E197B">
            <w:pPr>
              <w:pStyle w:val="TableEntry"/>
            </w:pPr>
            <w:r w:rsidRPr="00376959">
              <w:t>Blood Glucose Level</w:t>
            </w:r>
          </w:p>
        </w:tc>
        <w:tc>
          <w:tcPr>
            <w:tcW w:w="2346" w:type="dxa"/>
          </w:tcPr>
          <w:p w14:paraId="0924996A" w14:textId="77777777" w:rsidR="001B60DD" w:rsidRPr="00376959" w:rsidRDefault="001B60DD" w:rsidP="008E197B">
            <w:pPr>
              <w:pStyle w:val="TableEntry"/>
            </w:pPr>
            <w:r w:rsidRPr="00376959">
              <w:t>Version2 Element - E14_14</w:t>
            </w:r>
          </w:p>
        </w:tc>
        <w:tc>
          <w:tcPr>
            <w:tcW w:w="3338" w:type="dxa"/>
          </w:tcPr>
          <w:p w14:paraId="5C1E30AD" w14:textId="77777777" w:rsidR="001B60DD" w:rsidRPr="00376959" w:rsidRDefault="001B60DD" w:rsidP="008E197B">
            <w:pPr>
              <w:pStyle w:val="TableEntry"/>
            </w:pPr>
            <w:r w:rsidRPr="00376959">
              <w:t>The patient's blood glucose level.</w:t>
            </w:r>
          </w:p>
        </w:tc>
      </w:tr>
      <w:tr w:rsidR="001B60DD" w:rsidRPr="00376959" w14:paraId="5CC9E68A" w14:textId="77777777" w:rsidTr="008E197B">
        <w:trPr>
          <w:cantSplit/>
        </w:trPr>
        <w:tc>
          <w:tcPr>
            <w:tcW w:w="1601" w:type="dxa"/>
            <w:vMerge/>
          </w:tcPr>
          <w:p w14:paraId="2A2BC86D" w14:textId="77777777" w:rsidR="001B60DD" w:rsidRPr="00376959" w:rsidRDefault="001B60DD" w:rsidP="008E197B">
            <w:pPr>
              <w:pStyle w:val="TableEntry"/>
            </w:pPr>
          </w:p>
        </w:tc>
        <w:tc>
          <w:tcPr>
            <w:tcW w:w="2178" w:type="dxa"/>
          </w:tcPr>
          <w:p w14:paraId="6CB4C1EE" w14:textId="77777777" w:rsidR="001B60DD" w:rsidRPr="00376959" w:rsidRDefault="001B60DD" w:rsidP="008E197B">
            <w:pPr>
              <w:pStyle w:val="TableEntry"/>
            </w:pPr>
            <w:r w:rsidRPr="00376959">
              <w:t>Glasgow Coma Score-Eye</w:t>
            </w:r>
          </w:p>
        </w:tc>
        <w:tc>
          <w:tcPr>
            <w:tcW w:w="2346" w:type="dxa"/>
          </w:tcPr>
          <w:p w14:paraId="6D80BA79" w14:textId="77777777" w:rsidR="001B60DD" w:rsidRPr="00376959" w:rsidRDefault="001B60DD" w:rsidP="008E197B">
            <w:pPr>
              <w:pStyle w:val="TableEntry"/>
            </w:pPr>
            <w:r w:rsidRPr="00376959">
              <w:t>Version2 Element - E14_15</w:t>
            </w:r>
          </w:p>
        </w:tc>
        <w:tc>
          <w:tcPr>
            <w:tcW w:w="3338" w:type="dxa"/>
          </w:tcPr>
          <w:p w14:paraId="7E7EAD43" w14:textId="77777777" w:rsidR="001B60DD" w:rsidRPr="00376959" w:rsidRDefault="001B60DD" w:rsidP="008E197B">
            <w:pPr>
              <w:pStyle w:val="TableEntry"/>
            </w:pPr>
            <w:r w:rsidRPr="00376959">
              <w:t>The patient's Glasgow Coma Score Eye opening.</w:t>
            </w:r>
          </w:p>
        </w:tc>
      </w:tr>
      <w:tr w:rsidR="001B60DD" w:rsidRPr="00376959" w14:paraId="5175DC2F" w14:textId="77777777" w:rsidTr="008E197B">
        <w:trPr>
          <w:cantSplit/>
        </w:trPr>
        <w:tc>
          <w:tcPr>
            <w:tcW w:w="1601" w:type="dxa"/>
            <w:vMerge/>
          </w:tcPr>
          <w:p w14:paraId="489E1812" w14:textId="77777777" w:rsidR="001B60DD" w:rsidRPr="00376959" w:rsidRDefault="001B60DD" w:rsidP="008E197B">
            <w:pPr>
              <w:pStyle w:val="TableEntry"/>
            </w:pPr>
          </w:p>
        </w:tc>
        <w:tc>
          <w:tcPr>
            <w:tcW w:w="2178" w:type="dxa"/>
          </w:tcPr>
          <w:p w14:paraId="740E3F81" w14:textId="77777777" w:rsidR="001B60DD" w:rsidRPr="00376959" w:rsidRDefault="001B60DD" w:rsidP="008E197B">
            <w:pPr>
              <w:pStyle w:val="TableEntry"/>
            </w:pPr>
            <w:r w:rsidRPr="00376959">
              <w:t>Glasgow Coma Score-Verbal</w:t>
            </w:r>
          </w:p>
        </w:tc>
        <w:tc>
          <w:tcPr>
            <w:tcW w:w="2346" w:type="dxa"/>
          </w:tcPr>
          <w:p w14:paraId="61A73751" w14:textId="77777777" w:rsidR="001B60DD" w:rsidRPr="00376959" w:rsidRDefault="001B60DD" w:rsidP="008E197B">
            <w:pPr>
              <w:pStyle w:val="TableEntry"/>
            </w:pPr>
            <w:r w:rsidRPr="00376959">
              <w:t>Version2 Element - E14_16</w:t>
            </w:r>
          </w:p>
        </w:tc>
        <w:tc>
          <w:tcPr>
            <w:tcW w:w="3338" w:type="dxa"/>
          </w:tcPr>
          <w:p w14:paraId="6701F737" w14:textId="77777777" w:rsidR="001B60DD" w:rsidRPr="00376959" w:rsidRDefault="001B60DD" w:rsidP="008E197B">
            <w:pPr>
              <w:pStyle w:val="TableEntry"/>
            </w:pPr>
            <w:r w:rsidRPr="00376959">
              <w:t>The patient's Glasgow Coma Score Verbal.</w:t>
            </w:r>
          </w:p>
        </w:tc>
      </w:tr>
      <w:tr w:rsidR="001B60DD" w:rsidRPr="00376959" w14:paraId="44ED04B9" w14:textId="77777777" w:rsidTr="008E197B">
        <w:trPr>
          <w:cantSplit/>
        </w:trPr>
        <w:tc>
          <w:tcPr>
            <w:tcW w:w="1601" w:type="dxa"/>
            <w:vMerge/>
          </w:tcPr>
          <w:p w14:paraId="318CE3CC" w14:textId="77777777" w:rsidR="001B60DD" w:rsidRPr="00376959" w:rsidRDefault="001B60DD" w:rsidP="008E197B">
            <w:pPr>
              <w:pStyle w:val="TableEntry"/>
            </w:pPr>
          </w:p>
        </w:tc>
        <w:tc>
          <w:tcPr>
            <w:tcW w:w="2178" w:type="dxa"/>
          </w:tcPr>
          <w:p w14:paraId="050BD218" w14:textId="77777777" w:rsidR="001B60DD" w:rsidRPr="00376959" w:rsidRDefault="001B60DD" w:rsidP="008E197B">
            <w:pPr>
              <w:pStyle w:val="TableEntry"/>
            </w:pPr>
            <w:r w:rsidRPr="00376959">
              <w:t>Glasgow Coma Score-Motor</w:t>
            </w:r>
          </w:p>
        </w:tc>
        <w:tc>
          <w:tcPr>
            <w:tcW w:w="2346" w:type="dxa"/>
          </w:tcPr>
          <w:p w14:paraId="3187930C" w14:textId="77777777" w:rsidR="001B60DD" w:rsidRPr="00376959" w:rsidRDefault="001B60DD" w:rsidP="008E197B">
            <w:pPr>
              <w:pStyle w:val="TableEntry"/>
            </w:pPr>
            <w:r w:rsidRPr="00376959">
              <w:t>Version2 Element - E14_17</w:t>
            </w:r>
          </w:p>
        </w:tc>
        <w:tc>
          <w:tcPr>
            <w:tcW w:w="3338" w:type="dxa"/>
          </w:tcPr>
          <w:p w14:paraId="39211345" w14:textId="77777777" w:rsidR="001B60DD" w:rsidRPr="00376959" w:rsidRDefault="001B60DD" w:rsidP="008E197B">
            <w:pPr>
              <w:pStyle w:val="TableEntry"/>
            </w:pPr>
            <w:r w:rsidRPr="00376959">
              <w:t>The patient's Glasgow Coma Score Motor</w:t>
            </w:r>
          </w:p>
        </w:tc>
      </w:tr>
      <w:tr w:rsidR="001B60DD" w:rsidRPr="00376959" w14:paraId="0BD68EBE" w14:textId="77777777" w:rsidTr="008E197B">
        <w:trPr>
          <w:cantSplit/>
        </w:trPr>
        <w:tc>
          <w:tcPr>
            <w:tcW w:w="1601" w:type="dxa"/>
            <w:vMerge/>
          </w:tcPr>
          <w:p w14:paraId="53DB120F" w14:textId="77777777" w:rsidR="001B60DD" w:rsidRPr="00376959" w:rsidRDefault="001B60DD" w:rsidP="008E197B">
            <w:pPr>
              <w:pStyle w:val="TableEntry"/>
            </w:pPr>
          </w:p>
        </w:tc>
        <w:tc>
          <w:tcPr>
            <w:tcW w:w="2178" w:type="dxa"/>
          </w:tcPr>
          <w:p w14:paraId="1650B606" w14:textId="77777777" w:rsidR="001B60DD" w:rsidRPr="00376959" w:rsidRDefault="001B60DD" w:rsidP="008E197B">
            <w:pPr>
              <w:pStyle w:val="TableEntry"/>
            </w:pPr>
            <w:r w:rsidRPr="00376959">
              <w:t>Glasgow Coma Score-Qualifier</w:t>
            </w:r>
          </w:p>
        </w:tc>
        <w:tc>
          <w:tcPr>
            <w:tcW w:w="2346" w:type="dxa"/>
          </w:tcPr>
          <w:p w14:paraId="3163BF39" w14:textId="77777777" w:rsidR="001B60DD" w:rsidRPr="00376959" w:rsidRDefault="001B60DD" w:rsidP="008E197B">
            <w:pPr>
              <w:pStyle w:val="TableEntry"/>
            </w:pPr>
            <w:r w:rsidRPr="00376959">
              <w:t>Version2 Element - E14_18</w:t>
            </w:r>
          </w:p>
        </w:tc>
        <w:tc>
          <w:tcPr>
            <w:tcW w:w="3338" w:type="dxa"/>
          </w:tcPr>
          <w:p w14:paraId="5AABCCA4" w14:textId="77777777" w:rsidR="001B60DD" w:rsidRPr="00376959" w:rsidRDefault="001B60DD" w:rsidP="008E197B">
            <w:pPr>
              <w:pStyle w:val="TableEntry"/>
            </w:pPr>
            <w:r w:rsidRPr="00376959">
              <w:t>Documentation of factors which make the GCS score more meaningful.</w:t>
            </w:r>
          </w:p>
        </w:tc>
      </w:tr>
      <w:tr w:rsidR="001B60DD" w:rsidRPr="00376959" w14:paraId="6EC5AEA9" w14:textId="77777777" w:rsidTr="008E197B">
        <w:trPr>
          <w:cantSplit/>
        </w:trPr>
        <w:tc>
          <w:tcPr>
            <w:tcW w:w="1601" w:type="dxa"/>
            <w:vMerge/>
          </w:tcPr>
          <w:p w14:paraId="412EB65C" w14:textId="77777777" w:rsidR="001B60DD" w:rsidRPr="00376959" w:rsidRDefault="001B60DD" w:rsidP="008E197B">
            <w:pPr>
              <w:pStyle w:val="TableEntry"/>
            </w:pPr>
          </w:p>
        </w:tc>
        <w:tc>
          <w:tcPr>
            <w:tcW w:w="2178" w:type="dxa"/>
          </w:tcPr>
          <w:p w14:paraId="3816CF20" w14:textId="77777777" w:rsidR="001B60DD" w:rsidRPr="00376959" w:rsidRDefault="001B60DD" w:rsidP="008E197B">
            <w:pPr>
              <w:pStyle w:val="TableEntry"/>
            </w:pPr>
            <w:r w:rsidRPr="00376959">
              <w:t>Total Glasgow Coma Score</w:t>
            </w:r>
          </w:p>
        </w:tc>
        <w:tc>
          <w:tcPr>
            <w:tcW w:w="2346" w:type="dxa"/>
          </w:tcPr>
          <w:p w14:paraId="5E14C116" w14:textId="77777777" w:rsidR="001B60DD" w:rsidRPr="00376959" w:rsidRDefault="001B60DD" w:rsidP="008E197B">
            <w:pPr>
              <w:pStyle w:val="TableEntry"/>
            </w:pPr>
            <w:r w:rsidRPr="00376959">
              <w:t>Version2 Element - E14_19</w:t>
            </w:r>
          </w:p>
        </w:tc>
        <w:tc>
          <w:tcPr>
            <w:tcW w:w="3338" w:type="dxa"/>
          </w:tcPr>
          <w:p w14:paraId="5D404740" w14:textId="77777777" w:rsidR="001B60DD" w:rsidRPr="00376959" w:rsidRDefault="001B60DD" w:rsidP="008E197B">
            <w:pPr>
              <w:pStyle w:val="TableEntry"/>
            </w:pPr>
            <w:r w:rsidRPr="00376959">
              <w:t>The patient's total Glasgow Coma Score</w:t>
            </w:r>
          </w:p>
          <w:p w14:paraId="05FA4F6D" w14:textId="77777777" w:rsidR="001B60DD" w:rsidRPr="00376959" w:rsidRDefault="001B60DD" w:rsidP="008E197B">
            <w:pPr>
              <w:pStyle w:val="TableEntry"/>
            </w:pPr>
          </w:p>
        </w:tc>
      </w:tr>
      <w:tr w:rsidR="001B60DD" w:rsidRPr="00376959" w14:paraId="2C3E8E8C" w14:textId="77777777" w:rsidTr="008E197B">
        <w:trPr>
          <w:cantSplit/>
        </w:trPr>
        <w:tc>
          <w:tcPr>
            <w:tcW w:w="1601" w:type="dxa"/>
            <w:vMerge/>
          </w:tcPr>
          <w:p w14:paraId="30CA6DBA" w14:textId="77777777" w:rsidR="001B60DD" w:rsidRPr="00376959" w:rsidRDefault="001B60DD" w:rsidP="008E197B">
            <w:pPr>
              <w:pStyle w:val="TableEntry"/>
            </w:pPr>
          </w:p>
        </w:tc>
        <w:tc>
          <w:tcPr>
            <w:tcW w:w="2178" w:type="dxa"/>
          </w:tcPr>
          <w:p w14:paraId="60E03470" w14:textId="77777777" w:rsidR="001B60DD" w:rsidRPr="00376959" w:rsidRDefault="001B60DD" w:rsidP="008E197B">
            <w:pPr>
              <w:pStyle w:val="TableEntry"/>
            </w:pPr>
            <w:r w:rsidRPr="00376959">
              <w:t>Temperature</w:t>
            </w:r>
          </w:p>
        </w:tc>
        <w:tc>
          <w:tcPr>
            <w:tcW w:w="2346" w:type="dxa"/>
          </w:tcPr>
          <w:p w14:paraId="14488B8D" w14:textId="77777777" w:rsidR="001B60DD" w:rsidRPr="00376959" w:rsidRDefault="001B60DD" w:rsidP="008E197B">
            <w:pPr>
              <w:pStyle w:val="TableEntry"/>
            </w:pPr>
            <w:r w:rsidRPr="00376959">
              <w:t>Version2 Element - E14_20</w:t>
            </w:r>
          </w:p>
        </w:tc>
        <w:tc>
          <w:tcPr>
            <w:tcW w:w="3338" w:type="dxa"/>
          </w:tcPr>
          <w:p w14:paraId="3E1E520D" w14:textId="77777777" w:rsidR="001B60DD" w:rsidRPr="00376959" w:rsidRDefault="001B60DD" w:rsidP="008E197B">
            <w:pPr>
              <w:pStyle w:val="TableEntry"/>
            </w:pPr>
            <w:r w:rsidRPr="00376959">
              <w:t>The patient's body temperature in degrees Celsius/centigrade.</w:t>
            </w:r>
          </w:p>
        </w:tc>
      </w:tr>
      <w:tr w:rsidR="001B60DD" w:rsidRPr="00376959" w14:paraId="498DF51C" w14:textId="77777777" w:rsidTr="008E197B">
        <w:trPr>
          <w:cantSplit/>
        </w:trPr>
        <w:tc>
          <w:tcPr>
            <w:tcW w:w="1601" w:type="dxa"/>
            <w:vMerge/>
          </w:tcPr>
          <w:p w14:paraId="76EF51D2" w14:textId="77777777" w:rsidR="001B60DD" w:rsidRPr="00376959" w:rsidRDefault="001B60DD" w:rsidP="008E197B">
            <w:pPr>
              <w:pStyle w:val="TableEntry"/>
            </w:pPr>
          </w:p>
        </w:tc>
        <w:tc>
          <w:tcPr>
            <w:tcW w:w="2178" w:type="dxa"/>
          </w:tcPr>
          <w:p w14:paraId="5622D1A2" w14:textId="77777777" w:rsidR="001B60DD" w:rsidRPr="00376959" w:rsidRDefault="001B60DD" w:rsidP="008E197B">
            <w:pPr>
              <w:pStyle w:val="TableEntry"/>
            </w:pPr>
            <w:r w:rsidRPr="00376959">
              <w:t>Temperature Method</w:t>
            </w:r>
          </w:p>
        </w:tc>
        <w:tc>
          <w:tcPr>
            <w:tcW w:w="2346" w:type="dxa"/>
          </w:tcPr>
          <w:p w14:paraId="10D126DF" w14:textId="77777777" w:rsidR="001B60DD" w:rsidRPr="00376959" w:rsidRDefault="001B60DD" w:rsidP="008E197B">
            <w:pPr>
              <w:pStyle w:val="TableEntry"/>
            </w:pPr>
            <w:r w:rsidRPr="00376959">
              <w:t>Version2 Element - E14_21</w:t>
            </w:r>
          </w:p>
        </w:tc>
        <w:tc>
          <w:tcPr>
            <w:tcW w:w="3338" w:type="dxa"/>
          </w:tcPr>
          <w:p w14:paraId="42CCE585" w14:textId="77777777" w:rsidR="001B60DD" w:rsidRPr="00376959" w:rsidRDefault="001B60DD" w:rsidP="008E197B">
            <w:pPr>
              <w:pStyle w:val="TableEntry"/>
            </w:pPr>
            <w:r w:rsidRPr="00376959">
              <w:t>The method used to obtain the patient's body temperature.</w:t>
            </w:r>
          </w:p>
        </w:tc>
      </w:tr>
      <w:tr w:rsidR="001B60DD" w:rsidRPr="00376959" w14:paraId="7462E216" w14:textId="77777777" w:rsidTr="008E197B">
        <w:trPr>
          <w:cantSplit/>
        </w:trPr>
        <w:tc>
          <w:tcPr>
            <w:tcW w:w="1601" w:type="dxa"/>
            <w:vMerge/>
          </w:tcPr>
          <w:p w14:paraId="66010C2F" w14:textId="77777777" w:rsidR="001B60DD" w:rsidRPr="00376959" w:rsidRDefault="001B60DD" w:rsidP="008E197B">
            <w:pPr>
              <w:pStyle w:val="TableEntry"/>
            </w:pPr>
          </w:p>
        </w:tc>
        <w:tc>
          <w:tcPr>
            <w:tcW w:w="2178" w:type="dxa"/>
          </w:tcPr>
          <w:p w14:paraId="513D5F2F" w14:textId="77777777" w:rsidR="001B60DD" w:rsidRPr="00376959" w:rsidRDefault="001B60DD" w:rsidP="008E197B">
            <w:pPr>
              <w:pStyle w:val="TableEntry"/>
            </w:pPr>
            <w:r w:rsidRPr="00376959">
              <w:t>Level of Responsiveness (AVPU)</w:t>
            </w:r>
          </w:p>
        </w:tc>
        <w:tc>
          <w:tcPr>
            <w:tcW w:w="2346" w:type="dxa"/>
          </w:tcPr>
          <w:p w14:paraId="3A796E6F" w14:textId="77777777" w:rsidR="001B60DD" w:rsidRPr="00376959" w:rsidRDefault="001B60DD" w:rsidP="008E197B">
            <w:pPr>
              <w:pStyle w:val="TableEntry"/>
            </w:pPr>
            <w:r w:rsidRPr="00376959">
              <w:t>Version2 Element - E14_22</w:t>
            </w:r>
          </w:p>
        </w:tc>
        <w:tc>
          <w:tcPr>
            <w:tcW w:w="3338" w:type="dxa"/>
          </w:tcPr>
          <w:p w14:paraId="5F8E626D" w14:textId="77777777" w:rsidR="001B60DD" w:rsidRPr="00376959" w:rsidRDefault="001B60DD" w:rsidP="008E197B">
            <w:pPr>
              <w:pStyle w:val="TableEntry"/>
            </w:pPr>
            <w:r w:rsidRPr="00376959">
              <w:t>The patient's highest level of responsiveness.</w:t>
            </w:r>
          </w:p>
        </w:tc>
      </w:tr>
      <w:tr w:rsidR="001B60DD" w:rsidRPr="00376959" w14:paraId="689F7E5E" w14:textId="77777777" w:rsidTr="008E197B">
        <w:trPr>
          <w:cantSplit/>
        </w:trPr>
        <w:tc>
          <w:tcPr>
            <w:tcW w:w="1601" w:type="dxa"/>
            <w:vMerge/>
          </w:tcPr>
          <w:p w14:paraId="108854D0" w14:textId="77777777" w:rsidR="001B60DD" w:rsidRPr="00376959" w:rsidRDefault="001B60DD" w:rsidP="008E197B">
            <w:pPr>
              <w:pStyle w:val="TableEntry"/>
            </w:pPr>
          </w:p>
        </w:tc>
        <w:tc>
          <w:tcPr>
            <w:tcW w:w="2178" w:type="dxa"/>
          </w:tcPr>
          <w:p w14:paraId="592A7BEA" w14:textId="77777777" w:rsidR="001B60DD" w:rsidRPr="00376959" w:rsidRDefault="001B60DD" w:rsidP="008E197B">
            <w:pPr>
              <w:pStyle w:val="TableEntry"/>
            </w:pPr>
            <w:r w:rsidRPr="00376959">
              <w:t>Pain Scale Score</w:t>
            </w:r>
          </w:p>
        </w:tc>
        <w:tc>
          <w:tcPr>
            <w:tcW w:w="2346" w:type="dxa"/>
          </w:tcPr>
          <w:p w14:paraId="4DE09D5E" w14:textId="77777777" w:rsidR="001B60DD" w:rsidRPr="00376959" w:rsidRDefault="001B60DD" w:rsidP="008E197B">
            <w:pPr>
              <w:pStyle w:val="TableEntry"/>
            </w:pPr>
            <w:r w:rsidRPr="00376959">
              <w:t>Version2 Element - E14_23</w:t>
            </w:r>
          </w:p>
        </w:tc>
        <w:tc>
          <w:tcPr>
            <w:tcW w:w="3338" w:type="dxa"/>
          </w:tcPr>
          <w:p w14:paraId="3D02056D" w14:textId="77777777" w:rsidR="001B60DD" w:rsidRPr="00376959" w:rsidRDefault="001B60DD" w:rsidP="008E197B">
            <w:pPr>
              <w:pStyle w:val="TableEntry"/>
            </w:pPr>
            <w:r w:rsidRPr="00376959">
              <w:t>The patient's indication of pain from a scale of 0-10.</w:t>
            </w:r>
          </w:p>
          <w:p w14:paraId="1196FE1E" w14:textId="77777777" w:rsidR="001B60DD" w:rsidRPr="00376959" w:rsidRDefault="001B60DD" w:rsidP="008E197B">
            <w:pPr>
              <w:pStyle w:val="TableEntry"/>
            </w:pPr>
          </w:p>
        </w:tc>
      </w:tr>
      <w:tr w:rsidR="001B60DD" w:rsidRPr="00376959" w14:paraId="2699CE66" w14:textId="77777777" w:rsidTr="008E197B">
        <w:trPr>
          <w:cantSplit/>
        </w:trPr>
        <w:tc>
          <w:tcPr>
            <w:tcW w:w="1601" w:type="dxa"/>
            <w:vMerge/>
          </w:tcPr>
          <w:p w14:paraId="49BFC233" w14:textId="77777777" w:rsidR="001B60DD" w:rsidRPr="00376959" w:rsidRDefault="001B60DD" w:rsidP="008E197B">
            <w:pPr>
              <w:pStyle w:val="TableEntry"/>
            </w:pPr>
          </w:p>
        </w:tc>
        <w:tc>
          <w:tcPr>
            <w:tcW w:w="2178" w:type="dxa"/>
          </w:tcPr>
          <w:p w14:paraId="5C8A0780" w14:textId="77777777" w:rsidR="001B60DD" w:rsidRPr="00376959" w:rsidRDefault="001B60DD" w:rsidP="008E197B">
            <w:pPr>
              <w:pStyle w:val="TableEntry"/>
            </w:pPr>
            <w:r w:rsidRPr="00376959">
              <w:t>Pain Scale Type</w:t>
            </w:r>
          </w:p>
        </w:tc>
        <w:tc>
          <w:tcPr>
            <w:tcW w:w="2346" w:type="dxa"/>
          </w:tcPr>
          <w:p w14:paraId="364EA5B3" w14:textId="77777777" w:rsidR="001B60DD" w:rsidRPr="00376959" w:rsidRDefault="001B60DD" w:rsidP="008E197B">
            <w:pPr>
              <w:pStyle w:val="TableEntry"/>
            </w:pPr>
            <w:r w:rsidRPr="00376959">
              <w:t>None</w:t>
            </w:r>
          </w:p>
        </w:tc>
        <w:tc>
          <w:tcPr>
            <w:tcW w:w="3338" w:type="dxa"/>
          </w:tcPr>
          <w:p w14:paraId="02378299" w14:textId="77777777" w:rsidR="001B60DD" w:rsidRPr="00376959" w:rsidRDefault="001B60DD" w:rsidP="008E197B">
            <w:pPr>
              <w:pStyle w:val="TableEntry"/>
            </w:pPr>
            <w:r w:rsidRPr="00376959">
              <w:t>The type of pain scale used.</w:t>
            </w:r>
          </w:p>
        </w:tc>
      </w:tr>
      <w:tr w:rsidR="001B60DD" w:rsidRPr="00376959" w14:paraId="612532D7" w14:textId="77777777" w:rsidTr="008E197B">
        <w:trPr>
          <w:cantSplit/>
        </w:trPr>
        <w:tc>
          <w:tcPr>
            <w:tcW w:w="1601" w:type="dxa"/>
            <w:vMerge/>
          </w:tcPr>
          <w:p w14:paraId="758FD5FA" w14:textId="77777777" w:rsidR="001B60DD" w:rsidRPr="00376959" w:rsidRDefault="001B60DD" w:rsidP="008E197B">
            <w:pPr>
              <w:pStyle w:val="TableEntry"/>
            </w:pPr>
          </w:p>
        </w:tc>
        <w:tc>
          <w:tcPr>
            <w:tcW w:w="2178" w:type="dxa"/>
          </w:tcPr>
          <w:p w14:paraId="2A10CE22" w14:textId="77777777" w:rsidR="001B60DD" w:rsidRPr="00376959" w:rsidRDefault="001B60DD" w:rsidP="008E197B">
            <w:pPr>
              <w:pStyle w:val="TableEntry"/>
            </w:pPr>
            <w:r w:rsidRPr="00376959">
              <w:t>Stroke Scale Score</w:t>
            </w:r>
          </w:p>
        </w:tc>
        <w:tc>
          <w:tcPr>
            <w:tcW w:w="2346" w:type="dxa"/>
          </w:tcPr>
          <w:p w14:paraId="61C0C0FF" w14:textId="77777777" w:rsidR="001B60DD" w:rsidRPr="00376959" w:rsidRDefault="001B60DD" w:rsidP="008E197B">
            <w:pPr>
              <w:pStyle w:val="TableEntry"/>
            </w:pPr>
            <w:r w:rsidRPr="00376959">
              <w:t>Version2 Element - E14_24</w:t>
            </w:r>
          </w:p>
        </w:tc>
        <w:tc>
          <w:tcPr>
            <w:tcW w:w="3338" w:type="dxa"/>
          </w:tcPr>
          <w:p w14:paraId="3AB8DDE3" w14:textId="77777777" w:rsidR="001B60DD" w:rsidRPr="00376959" w:rsidRDefault="001B60DD" w:rsidP="008E197B">
            <w:pPr>
              <w:pStyle w:val="TableEntry"/>
            </w:pPr>
            <w:r w:rsidRPr="00376959">
              <w:t>The findings or results of the Stroke Scale Type (eVitals.30) used to assess the patient exhibiting stroke-like symptoms.</w:t>
            </w:r>
          </w:p>
        </w:tc>
      </w:tr>
      <w:tr w:rsidR="001B60DD" w:rsidRPr="00376959" w14:paraId="166D49B3" w14:textId="77777777" w:rsidTr="008E197B">
        <w:trPr>
          <w:cantSplit/>
        </w:trPr>
        <w:tc>
          <w:tcPr>
            <w:tcW w:w="1601" w:type="dxa"/>
            <w:vMerge/>
          </w:tcPr>
          <w:p w14:paraId="6B1C5917" w14:textId="77777777" w:rsidR="001B60DD" w:rsidRPr="00376959" w:rsidRDefault="001B60DD" w:rsidP="008E197B">
            <w:pPr>
              <w:pStyle w:val="TableEntry"/>
            </w:pPr>
          </w:p>
        </w:tc>
        <w:tc>
          <w:tcPr>
            <w:tcW w:w="2178" w:type="dxa"/>
          </w:tcPr>
          <w:p w14:paraId="3992B247" w14:textId="77777777" w:rsidR="001B60DD" w:rsidRPr="00376959" w:rsidRDefault="001B60DD" w:rsidP="008E197B">
            <w:pPr>
              <w:pStyle w:val="TableEntry"/>
            </w:pPr>
            <w:r w:rsidRPr="00376959">
              <w:t>Reperfusion Checklist</w:t>
            </w:r>
          </w:p>
        </w:tc>
        <w:tc>
          <w:tcPr>
            <w:tcW w:w="2346" w:type="dxa"/>
          </w:tcPr>
          <w:p w14:paraId="4BCE2F6D" w14:textId="77777777" w:rsidR="001B60DD" w:rsidRPr="00376959" w:rsidRDefault="001B60DD" w:rsidP="008E197B">
            <w:pPr>
              <w:pStyle w:val="TableEntry"/>
            </w:pPr>
            <w:r w:rsidRPr="00376959">
              <w:t>Version2 Element - E14_25</w:t>
            </w:r>
          </w:p>
        </w:tc>
        <w:tc>
          <w:tcPr>
            <w:tcW w:w="3338" w:type="dxa"/>
          </w:tcPr>
          <w:p w14:paraId="3FFE3613" w14:textId="77777777" w:rsidR="001B60DD" w:rsidRPr="00376959" w:rsidRDefault="001B60DD" w:rsidP="008E197B">
            <w:pPr>
              <w:pStyle w:val="TableEntry"/>
            </w:pPr>
            <w:r w:rsidRPr="00376959">
              <w:t>The results of the patient's Reperfusion Checklist for potential Thrombolysis use.</w:t>
            </w:r>
          </w:p>
        </w:tc>
      </w:tr>
      <w:tr w:rsidR="001B60DD" w:rsidRPr="00376959" w14:paraId="5FB915BD" w14:textId="77777777" w:rsidTr="008E197B">
        <w:trPr>
          <w:cantSplit/>
        </w:trPr>
        <w:tc>
          <w:tcPr>
            <w:tcW w:w="1601" w:type="dxa"/>
            <w:vMerge/>
          </w:tcPr>
          <w:p w14:paraId="79B126D9" w14:textId="77777777" w:rsidR="001B60DD" w:rsidRPr="00376959" w:rsidRDefault="001B60DD" w:rsidP="008E197B">
            <w:pPr>
              <w:pStyle w:val="TableEntry"/>
            </w:pPr>
          </w:p>
        </w:tc>
        <w:tc>
          <w:tcPr>
            <w:tcW w:w="2178" w:type="dxa"/>
          </w:tcPr>
          <w:p w14:paraId="1C2C5655" w14:textId="77777777" w:rsidR="001B60DD" w:rsidRPr="00376959" w:rsidRDefault="001B60DD" w:rsidP="008E197B">
            <w:pPr>
              <w:pStyle w:val="TableEntry"/>
            </w:pPr>
            <w:r w:rsidRPr="00376959">
              <w:t>APGAR</w:t>
            </w:r>
          </w:p>
        </w:tc>
        <w:tc>
          <w:tcPr>
            <w:tcW w:w="2346" w:type="dxa"/>
          </w:tcPr>
          <w:p w14:paraId="6BF8CC53" w14:textId="77777777" w:rsidR="001B60DD" w:rsidRPr="00376959" w:rsidRDefault="001B60DD" w:rsidP="008E197B">
            <w:pPr>
              <w:pStyle w:val="TableEntry"/>
            </w:pPr>
            <w:r w:rsidRPr="00376959">
              <w:t>Version2 Element - E14_26</w:t>
            </w:r>
          </w:p>
        </w:tc>
        <w:tc>
          <w:tcPr>
            <w:tcW w:w="3338" w:type="dxa"/>
          </w:tcPr>
          <w:p w14:paraId="42C37700" w14:textId="77777777" w:rsidR="001B60DD" w:rsidRPr="00376959" w:rsidRDefault="001B60DD" w:rsidP="008E197B">
            <w:pPr>
              <w:pStyle w:val="TableEntry"/>
            </w:pPr>
            <w:r w:rsidRPr="00376959">
              <w:t>The patient's total APGAR score (0-10).</w:t>
            </w:r>
          </w:p>
        </w:tc>
      </w:tr>
      <w:tr w:rsidR="001B60DD" w:rsidRPr="00376959" w14:paraId="5280C318" w14:textId="77777777" w:rsidTr="008E197B">
        <w:trPr>
          <w:cantSplit/>
        </w:trPr>
        <w:tc>
          <w:tcPr>
            <w:tcW w:w="1601" w:type="dxa"/>
            <w:vMerge/>
          </w:tcPr>
          <w:p w14:paraId="5A83CC39" w14:textId="77777777" w:rsidR="001B60DD" w:rsidRPr="00376959" w:rsidRDefault="001B60DD" w:rsidP="008E197B">
            <w:pPr>
              <w:pStyle w:val="TableEntry"/>
            </w:pPr>
          </w:p>
        </w:tc>
        <w:tc>
          <w:tcPr>
            <w:tcW w:w="2178" w:type="dxa"/>
          </w:tcPr>
          <w:p w14:paraId="0D3E9B60" w14:textId="77777777" w:rsidR="001B60DD" w:rsidRPr="00376959" w:rsidRDefault="001B60DD" w:rsidP="008E197B">
            <w:pPr>
              <w:pStyle w:val="TableEntry"/>
            </w:pPr>
            <w:r w:rsidRPr="00376959">
              <w:t>Revised Trauma Score</w:t>
            </w:r>
          </w:p>
        </w:tc>
        <w:tc>
          <w:tcPr>
            <w:tcW w:w="2346" w:type="dxa"/>
          </w:tcPr>
          <w:p w14:paraId="35DB5E3C" w14:textId="77777777" w:rsidR="001B60DD" w:rsidRPr="00376959" w:rsidRDefault="001B60DD" w:rsidP="008E197B">
            <w:pPr>
              <w:pStyle w:val="TableEntry"/>
            </w:pPr>
            <w:r w:rsidRPr="00376959">
              <w:t>Version2 Element - E14_27</w:t>
            </w:r>
          </w:p>
        </w:tc>
        <w:tc>
          <w:tcPr>
            <w:tcW w:w="3338" w:type="dxa"/>
          </w:tcPr>
          <w:p w14:paraId="3BBAEBA7" w14:textId="77777777" w:rsidR="001B60DD" w:rsidRPr="00376959" w:rsidRDefault="001B60DD" w:rsidP="008E197B">
            <w:pPr>
              <w:pStyle w:val="TableEntry"/>
            </w:pPr>
            <w:r w:rsidRPr="00376959">
              <w:t>The patient's Revised Trauma Score.</w:t>
            </w:r>
          </w:p>
          <w:p w14:paraId="0CEF46EE" w14:textId="77777777" w:rsidR="001B60DD" w:rsidRPr="00376959" w:rsidRDefault="001B60DD" w:rsidP="008E197B">
            <w:pPr>
              <w:pStyle w:val="TableEntry"/>
            </w:pPr>
          </w:p>
        </w:tc>
      </w:tr>
      <w:tr w:rsidR="000B40A6" w:rsidRPr="00376959" w14:paraId="58646B60" w14:textId="77777777" w:rsidTr="008E197B">
        <w:trPr>
          <w:cantSplit/>
        </w:trPr>
        <w:tc>
          <w:tcPr>
            <w:tcW w:w="1601" w:type="dxa"/>
            <w:vMerge w:val="restart"/>
          </w:tcPr>
          <w:p w14:paraId="48896157" w14:textId="24A739D3" w:rsidR="000B40A6" w:rsidRPr="00376959" w:rsidRDefault="000B40A6" w:rsidP="008E197B">
            <w:pPr>
              <w:pStyle w:val="TableEntry"/>
            </w:pPr>
            <w:r>
              <w:t xml:space="preserve">Response </w:t>
            </w:r>
          </w:p>
        </w:tc>
        <w:tc>
          <w:tcPr>
            <w:tcW w:w="2178" w:type="dxa"/>
          </w:tcPr>
          <w:p w14:paraId="10BEF250" w14:textId="77777777" w:rsidR="000B40A6" w:rsidRPr="00C92E23" w:rsidRDefault="000B40A6" w:rsidP="00C92E23">
            <w:pPr>
              <w:pStyle w:val="TableEntry"/>
            </w:pPr>
            <w:r w:rsidRPr="00C92E23">
              <w:t xml:space="preserve">EMS Agency Number </w:t>
            </w:r>
          </w:p>
          <w:p w14:paraId="596819A0" w14:textId="77777777" w:rsidR="000B40A6" w:rsidRPr="00376959" w:rsidRDefault="000B40A6" w:rsidP="00C92E23">
            <w:pPr>
              <w:pStyle w:val="TableEntry"/>
            </w:pPr>
          </w:p>
        </w:tc>
        <w:tc>
          <w:tcPr>
            <w:tcW w:w="2346" w:type="dxa"/>
          </w:tcPr>
          <w:p w14:paraId="435CDED9" w14:textId="77777777" w:rsidR="000B40A6" w:rsidRPr="00C92E23" w:rsidRDefault="000B40A6" w:rsidP="00C92E23">
            <w:pPr>
              <w:pStyle w:val="TableEntry"/>
            </w:pPr>
            <w:r w:rsidRPr="00C92E23">
              <w:t>Version2 Element - E02_01</w:t>
            </w:r>
          </w:p>
          <w:p w14:paraId="09ABF2DC" w14:textId="77777777" w:rsidR="000B40A6" w:rsidRPr="00376959" w:rsidRDefault="000B40A6" w:rsidP="00C92E23">
            <w:pPr>
              <w:pStyle w:val="TableEntry"/>
            </w:pPr>
          </w:p>
        </w:tc>
        <w:tc>
          <w:tcPr>
            <w:tcW w:w="3338" w:type="dxa"/>
          </w:tcPr>
          <w:p w14:paraId="5C80E9A5" w14:textId="77777777" w:rsidR="000B40A6" w:rsidRPr="00C92E23" w:rsidRDefault="000B40A6" w:rsidP="00C92E23">
            <w:pPr>
              <w:pStyle w:val="TableEntry"/>
            </w:pPr>
            <w:r w:rsidRPr="00C92E23">
              <w:t>The state-assigned provider number of the responding agency</w:t>
            </w:r>
          </w:p>
          <w:p w14:paraId="24908C55" w14:textId="77777777" w:rsidR="000B40A6" w:rsidRPr="00376959" w:rsidRDefault="000B40A6" w:rsidP="00C92E23">
            <w:pPr>
              <w:pStyle w:val="TableEntry"/>
            </w:pPr>
          </w:p>
        </w:tc>
      </w:tr>
      <w:tr w:rsidR="000B40A6" w:rsidRPr="00376959" w14:paraId="3892309A" w14:textId="77777777" w:rsidTr="008E197B">
        <w:trPr>
          <w:cantSplit/>
        </w:trPr>
        <w:tc>
          <w:tcPr>
            <w:tcW w:w="1601" w:type="dxa"/>
            <w:vMerge/>
          </w:tcPr>
          <w:p w14:paraId="4FA3530E" w14:textId="77777777" w:rsidR="000B40A6" w:rsidRPr="00376959" w:rsidRDefault="000B40A6" w:rsidP="008E197B">
            <w:pPr>
              <w:pStyle w:val="TableEntry"/>
            </w:pPr>
          </w:p>
        </w:tc>
        <w:tc>
          <w:tcPr>
            <w:tcW w:w="2178" w:type="dxa"/>
          </w:tcPr>
          <w:p w14:paraId="39AE5C6B" w14:textId="77777777" w:rsidR="000B40A6" w:rsidRPr="00C92E23" w:rsidRDefault="000B40A6" w:rsidP="00C92E23">
            <w:pPr>
              <w:pStyle w:val="TableEntry"/>
            </w:pPr>
            <w:r w:rsidRPr="00C92E23">
              <w:t>EMS Agency Name</w:t>
            </w:r>
          </w:p>
          <w:p w14:paraId="47B6240A" w14:textId="77777777" w:rsidR="000B40A6" w:rsidRPr="00376959" w:rsidRDefault="000B40A6" w:rsidP="00C92E23">
            <w:pPr>
              <w:pStyle w:val="TableEntry"/>
            </w:pPr>
          </w:p>
        </w:tc>
        <w:tc>
          <w:tcPr>
            <w:tcW w:w="2346" w:type="dxa"/>
          </w:tcPr>
          <w:p w14:paraId="2B3844F3" w14:textId="77777777" w:rsidR="000B40A6" w:rsidRPr="00C92E23" w:rsidRDefault="000B40A6" w:rsidP="00C92E23">
            <w:pPr>
              <w:pStyle w:val="TableEntry"/>
            </w:pPr>
            <w:r w:rsidRPr="00C92E23">
              <w:t>None</w:t>
            </w:r>
          </w:p>
          <w:p w14:paraId="31917950" w14:textId="77777777" w:rsidR="000B40A6" w:rsidRPr="00376959" w:rsidRDefault="000B40A6" w:rsidP="00C92E23">
            <w:pPr>
              <w:pStyle w:val="TableEntry"/>
            </w:pPr>
          </w:p>
        </w:tc>
        <w:tc>
          <w:tcPr>
            <w:tcW w:w="3338" w:type="dxa"/>
          </w:tcPr>
          <w:p w14:paraId="34E7B832" w14:textId="77777777" w:rsidR="000B40A6" w:rsidRPr="00376959" w:rsidRDefault="000B40A6" w:rsidP="00C92E23">
            <w:pPr>
              <w:pStyle w:val="TableEntry"/>
            </w:pPr>
          </w:p>
        </w:tc>
      </w:tr>
      <w:tr w:rsidR="000B40A6" w:rsidRPr="00376959" w14:paraId="18E05A49" w14:textId="77777777" w:rsidTr="008E197B">
        <w:trPr>
          <w:cantSplit/>
        </w:trPr>
        <w:tc>
          <w:tcPr>
            <w:tcW w:w="1601" w:type="dxa"/>
            <w:vMerge/>
          </w:tcPr>
          <w:p w14:paraId="140DF823" w14:textId="77777777" w:rsidR="000B40A6" w:rsidRPr="00376959" w:rsidRDefault="000B40A6" w:rsidP="008E197B">
            <w:pPr>
              <w:pStyle w:val="TableEntry"/>
            </w:pPr>
          </w:p>
        </w:tc>
        <w:tc>
          <w:tcPr>
            <w:tcW w:w="2178" w:type="dxa"/>
          </w:tcPr>
          <w:p w14:paraId="2126094B" w14:textId="77777777" w:rsidR="000B40A6" w:rsidRPr="00C92E23" w:rsidRDefault="000B40A6" w:rsidP="00C92E23">
            <w:pPr>
              <w:pStyle w:val="TableEntry"/>
            </w:pPr>
            <w:r w:rsidRPr="00C92E23">
              <w:t>Incident number</w:t>
            </w:r>
          </w:p>
          <w:p w14:paraId="76F52337" w14:textId="77777777" w:rsidR="000B40A6" w:rsidRPr="00376959" w:rsidRDefault="000B40A6" w:rsidP="00C92E23">
            <w:pPr>
              <w:pStyle w:val="TableEntry"/>
            </w:pPr>
          </w:p>
        </w:tc>
        <w:tc>
          <w:tcPr>
            <w:tcW w:w="2346" w:type="dxa"/>
          </w:tcPr>
          <w:p w14:paraId="572BC160" w14:textId="77777777" w:rsidR="000B40A6" w:rsidRPr="00C92E23" w:rsidRDefault="000B40A6" w:rsidP="00C92E23">
            <w:pPr>
              <w:pStyle w:val="TableEntry"/>
            </w:pPr>
            <w:r w:rsidRPr="00C92E23">
              <w:t>Version2 Element - E02_02</w:t>
            </w:r>
          </w:p>
          <w:p w14:paraId="3554E047" w14:textId="77777777" w:rsidR="000B40A6" w:rsidRPr="00376959" w:rsidRDefault="000B40A6" w:rsidP="00C92E23">
            <w:pPr>
              <w:pStyle w:val="TableEntry"/>
            </w:pPr>
          </w:p>
        </w:tc>
        <w:tc>
          <w:tcPr>
            <w:tcW w:w="3338" w:type="dxa"/>
          </w:tcPr>
          <w:p w14:paraId="1872BF4A" w14:textId="77777777" w:rsidR="000B40A6" w:rsidRPr="00C92E23" w:rsidRDefault="000B40A6" w:rsidP="00C92E23">
            <w:pPr>
              <w:pStyle w:val="TableEntry"/>
            </w:pPr>
            <w:r w:rsidRPr="00C92E23">
              <w:t>The incident number assigned by the 911 Dispatch System</w:t>
            </w:r>
          </w:p>
          <w:p w14:paraId="142CE1D5" w14:textId="77777777" w:rsidR="000B40A6" w:rsidRPr="00376959" w:rsidRDefault="000B40A6" w:rsidP="00C92E23">
            <w:pPr>
              <w:pStyle w:val="TableEntry"/>
            </w:pPr>
          </w:p>
        </w:tc>
      </w:tr>
      <w:tr w:rsidR="000B40A6" w:rsidRPr="00376959" w14:paraId="58F2D44C" w14:textId="77777777" w:rsidTr="008E197B">
        <w:trPr>
          <w:cantSplit/>
        </w:trPr>
        <w:tc>
          <w:tcPr>
            <w:tcW w:w="1601" w:type="dxa"/>
            <w:vMerge/>
          </w:tcPr>
          <w:p w14:paraId="0C388300" w14:textId="77777777" w:rsidR="000B40A6" w:rsidRPr="00376959" w:rsidRDefault="000B40A6" w:rsidP="008E197B">
            <w:pPr>
              <w:pStyle w:val="TableEntry"/>
            </w:pPr>
          </w:p>
        </w:tc>
        <w:tc>
          <w:tcPr>
            <w:tcW w:w="2178" w:type="dxa"/>
          </w:tcPr>
          <w:p w14:paraId="7AB4C809" w14:textId="77777777" w:rsidR="000B40A6" w:rsidRPr="00C92E23" w:rsidRDefault="000B40A6" w:rsidP="00C92E23">
            <w:pPr>
              <w:pStyle w:val="TableEntry"/>
            </w:pPr>
            <w:r w:rsidRPr="00C92E23">
              <w:t xml:space="preserve">EMS response number </w:t>
            </w:r>
          </w:p>
          <w:p w14:paraId="6F065DCE" w14:textId="77777777" w:rsidR="000B40A6" w:rsidRPr="00376959" w:rsidRDefault="000B40A6" w:rsidP="00C92E23">
            <w:pPr>
              <w:pStyle w:val="TableEntry"/>
            </w:pPr>
          </w:p>
        </w:tc>
        <w:tc>
          <w:tcPr>
            <w:tcW w:w="2346" w:type="dxa"/>
          </w:tcPr>
          <w:p w14:paraId="399C7B50" w14:textId="77777777" w:rsidR="000B40A6" w:rsidRPr="00C92E23" w:rsidRDefault="000B40A6" w:rsidP="00C92E23">
            <w:pPr>
              <w:pStyle w:val="TableEntry"/>
            </w:pPr>
            <w:r w:rsidRPr="00C92E23">
              <w:t>Version2 Element - E02_03</w:t>
            </w:r>
          </w:p>
          <w:p w14:paraId="62499AA0" w14:textId="77777777" w:rsidR="000B40A6" w:rsidRPr="00376959" w:rsidRDefault="000B40A6" w:rsidP="00C92E23">
            <w:pPr>
              <w:pStyle w:val="TableEntry"/>
            </w:pPr>
          </w:p>
        </w:tc>
        <w:tc>
          <w:tcPr>
            <w:tcW w:w="3338" w:type="dxa"/>
          </w:tcPr>
          <w:p w14:paraId="2DA52F79" w14:textId="77777777" w:rsidR="000B40A6" w:rsidRPr="00C92E23" w:rsidRDefault="000B40A6" w:rsidP="00C92E23">
            <w:pPr>
              <w:pStyle w:val="TableEntry"/>
            </w:pPr>
            <w:r w:rsidRPr="00C92E23">
              <w:t>The internal EMS response number which is unique for each EMS Vehicle's (Unit) response to an incident within an EMS Agency.</w:t>
            </w:r>
          </w:p>
          <w:p w14:paraId="3CBDD074" w14:textId="77777777" w:rsidR="000B40A6" w:rsidRPr="00376959" w:rsidRDefault="000B40A6" w:rsidP="00C92E23">
            <w:pPr>
              <w:pStyle w:val="TableEntry"/>
            </w:pPr>
          </w:p>
        </w:tc>
      </w:tr>
      <w:tr w:rsidR="000B40A6" w:rsidRPr="00376959" w14:paraId="41149CB8" w14:textId="77777777" w:rsidTr="008E197B">
        <w:trPr>
          <w:cantSplit/>
        </w:trPr>
        <w:tc>
          <w:tcPr>
            <w:tcW w:w="1601" w:type="dxa"/>
            <w:vMerge/>
          </w:tcPr>
          <w:p w14:paraId="52F7BCA3" w14:textId="77777777" w:rsidR="000B40A6" w:rsidRPr="00376959" w:rsidRDefault="000B40A6" w:rsidP="008E197B">
            <w:pPr>
              <w:pStyle w:val="TableEntry"/>
            </w:pPr>
          </w:p>
        </w:tc>
        <w:tc>
          <w:tcPr>
            <w:tcW w:w="2178" w:type="dxa"/>
          </w:tcPr>
          <w:p w14:paraId="0D5FD4F8" w14:textId="77777777" w:rsidR="000B40A6" w:rsidRPr="00C92E23" w:rsidRDefault="000B40A6" w:rsidP="00C92E23">
            <w:pPr>
              <w:pStyle w:val="TableEntry"/>
            </w:pPr>
            <w:r w:rsidRPr="00C92E23">
              <w:t>Type of service requested</w:t>
            </w:r>
          </w:p>
          <w:p w14:paraId="050C99A7" w14:textId="77777777" w:rsidR="000B40A6" w:rsidRPr="00376959" w:rsidRDefault="000B40A6" w:rsidP="00C92E23">
            <w:pPr>
              <w:pStyle w:val="TableEntry"/>
            </w:pPr>
          </w:p>
        </w:tc>
        <w:tc>
          <w:tcPr>
            <w:tcW w:w="2346" w:type="dxa"/>
          </w:tcPr>
          <w:p w14:paraId="00059674" w14:textId="77777777" w:rsidR="000B40A6" w:rsidRPr="00C92E23" w:rsidRDefault="000B40A6" w:rsidP="00C92E23">
            <w:pPr>
              <w:pStyle w:val="TableEntry"/>
            </w:pPr>
            <w:r w:rsidRPr="00C92E23">
              <w:t>Version2 Element - E02_04</w:t>
            </w:r>
          </w:p>
          <w:p w14:paraId="4F6F4660" w14:textId="77777777" w:rsidR="000B40A6" w:rsidRPr="00376959" w:rsidRDefault="000B40A6" w:rsidP="00C92E23">
            <w:pPr>
              <w:pStyle w:val="TableEntry"/>
            </w:pPr>
          </w:p>
        </w:tc>
        <w:tc>
          <w:tcPr>
            <w:tcW w:w="3338" w:type="dxa"/>
          </w:tcPr>
          <w:p w14:paraId="69D4B0CD" w14:textId="77777777" w:rsidR="000B40A6" w:rsidRPr="00C92E23" w:rsidRDefault="000B40A6" w:rsidP="00C92E23">
            <w:pPr>
              <w:pStyle w:val="TableEntry"/>
            </w:pPr>
            <w:r w:rsidRPr="00C92E23">
              <w:t>The type of service or category of service requested of the EMS Agency responding for this specific EMS event</w:t>
            </w:r>
          </w:p>
          <w:p w14:paraId="7AEBBF3E" w14:textId="77777777" w:rsidR="000B40A6" w:rsidRPr="00376959" w:rsidRDefault="000B40A6" w:rsidP="00C92E23">
            <w:pPr>
              <w:pStyle w:val="TableEntry"/>
            </w:pPr>
          </w:p>
        </w:tc>
      </w:tr>
      <w:tr w:rsidR="000B40A6" w:rsidRPr="00376959" w14:paraId="4779ACA3" w14:textId="77777777" w:rsidTr="008E197B">
        <w:trPr>
          <w:cantSplit/>
        </w:trPr>
        <w:tc>
          <w:tcPr>
            <w:tcW w:w="1601" w:type="dxa"/>
            <w:vMerge/>
          </w:tcPr>
          <w:p w14:paraId="3041A4FD" w14:textId="77777777" w:rsidR="000B40A6" w:rsidRPr="00376959" w:rsidRDefault="000B40A6" w:rsidP="008E197B">
            <w:pPr>
              <w:pStyle w:val="TableEntry"/>
            </w:pPr>
          </w:p>
        </w:tc>
        <w:tc>
          <w:tcPr>
            <w:tcW w:w="2178" w:type="dxa"/>
          </w:tcPr>
          <w:p w14:paraId="225461FD" w14:textId="77777777" w:rsidR="000B40A6" w:rsidRPr="00C92E23" w:rsidRDefault="000B40A6" w:rsidP="00C92E23">
            <w:pPr>
              <w:pStyle w:val="TableEntry"/>
            </w:pPr>
            <w:r w:rsidRPr="00C92E23">
              <w:t xml:space="preserve">Standby Purpose </w:t>
            </w:r>
          </w:p>
          <w:p w14:paraId="616349D0" w14:textId="77777777" w:rsidR="000B40A6" w:rsidRPr="00376959" w:rsidRDefault="000B40A6" w:rsidP="00C92E23">
            <w:pPr>
              <w:pStyle w:val="TableEntry"/>
            </w:pPr>
          </w:p>
        </w:tc>
        <w:tc>
          <w:tcPr>
            <w:tcW w:w="2346" w:type="dxa"/>
          </w:tcPr>
          <w:p w14:paraId="5557BD65" w14:textId="77777777" w:rsidR="000B40A6" w:rsidRPr="00C92E23" w:rsidRDefault="000B40A6" w:rsidP="00C92E23">
            <w:pPr>
              <w:pStyle w:val="TableEntry"/>
            </w:pPr>
            <w:r w:rsidRPr="00C92E23">
              <w:t>None</w:t>
            </w:r>
          </w:p>
          <w:p w14:paraId="39138A7A" w14:textId="77777777" w:rsidR="000B40A6" w:rsidRPr="00376959" w:rsidRDefault="000B40A6" w:rsidP="00C92E23">
            <w:pPr>
              <w:pStyle w:val="TableEntry"/>
            </w:pPr>
          </w:p>
        </w:tc>
        <w:tc>
          <w:tcPr>
            <w:tcW w:w="3338" w:type="dxa"/>
          </w:tcPr>
          <w:p w14:paraId="20682774" w14:textId="77777777" w:rsidR="000B40A6" w:rsidRPr="00C92E23" w:rsidRDefault="000B40A6" w:rsidP="00C92E23">
            <w:pPr>
              <w:pStyle w:val="TableEntry"/>
            </w:pPr>
            <w:r w:rsidRPr="00C92E23">
              <w:t>The main reason the EMS Unit is on Standby as the Primary Type of Service for the EMS event.</w:t>
            </w:r>
          </w:p>
          <w:p w14:paraId="3DB442F6" w14:textId="77777777" w:rsidR="000B40A6" w:rsidRPr="00376959" w:rsidRDefault="000B40A6" w:rsidP="00C92E23">
            <w:pPr>
              <w:pStyle w:val="TableEntry"/>
            </w:pPr>
          </w:p>
        </w:tc>
      </w:tr>
      <w:tr w:rsidR="000B40A6" w:rsidRPr="00376959" w14:paraId="4F97035D" w14:textId="77777777" w:rsidTr="008E197B">
        <w:trPr>
          <w:cantSplit/>
        </w:trPr>
        <w:tc>
          <w:tcPr>
            <w:tcW w:w="1601" w:type="dxa"/>
            <w:vMerge/>
          </w:tcPr>
          <w:p w14:paraId="0BAA7193" w14:textId="77777777" w:rsidR="000B40A6" w:rsidRPr="00376959" w:rsidRDefault="000B40A6" w:rsidP="008E197B">
            <w:pPr>
              <w:pStyle w:val="TableEntry"/>
            </w:pPr>
          </w:p>
        </w:tc>
        <w:tc>
          <w:tcPr>
            <w:tcW w:w="2178" w:type="dxa"/>
          </w:tcPr>
          <w:p w14:paraId="3B49D58E" w14:textId="77777777" w:rsidR="000B40A6" w:rsidRPr="00C92E23" w:rsidRDefault="000B40A6" w:rsidP="00C92E23">
            <w:pPr>
              <w:pStyle w:val="TableEntry"/>
            </w:pPr>
            <w:r w:rsidRPr="00C92E23">
              <w:t xml:space="preserve">Primary Role of the Unit </w:t>
            </w:r>
          </w:p>
          <w:p w14:paraId="24D3C508" w14:textId="77777777" w:rsidR="000B40A6" w:rsidRPr="00376959" w:rsidRDefault="000B40A6" w:rsidP="00C92E23">
            <w:pPr>
              <w:pStyle w:val="TableEntry"/>
            </w:pPr>
          </w:p>
        </w:tc>
        <w:tc>
          <w:tcPr>
            <w:tcW w:w="2346" w:type="dxa"/>
          </w:tcPr>
          <w:p w14:paraId="57559385" w14:textId="77777777" w:rsidR="000B40A6" w:rsidRPr="00C92E23" w:rsidRDefault="000B40A6" w:rsidP="00C92E23">
            <w:pPr>
              <w:pStyle w:val="TableEntry"/>
            </w:pPr>
            <w:r w:rsidRPr="00C92E23">
              <w:t>Version2 Element - E02_05</w:t>
            </w:r>
          </w:p>
          <w:p w14:paraId="6B3A9952" w14:textId="77777777" w:rsidR="000B40A6" w:rsidRPr="00376959" w:rsidRDefault="000B40A6" w:rsidP="00C92E23">
            <w:pPr>
              <w:pStyle w:val="TableEntry"/>
            </w:pPr>
          </w:p>
        </w:tc>
        <w:tc>
          <w:tcPr>
            <w:tcW w:w="3338" w:type="dxa"/>
          </w:tcPr>
          <w:p w14:paraId="10D5483C" w14:textId="77777777" w:rsidR="000B40A6" w:rsidRPr="00C92E23" w:rsidRDefault="000B40A6" w:rsidP="00C92E23">
            <w:pPr>
              <w:pStyle w:val="TableEntry"/>
            </w:pPr>
            <w:r w:rsidRPr="00C92E23">
              <w:t>The primary role of the EMS Unit which responded to this specific EMS event</w:t>
            </w:r>
          </w:p>
          <w:p w14:paraId="4218E1B0" w14:textId="77777777" w:rsidR="000B40A6" w:rsidRPr="00376959" w:rsidRDefault="000B40A6" w:rsidP="00C92E23">
            <w:pPr>
              <w:pStyle w:val="TableEntry"/>
            </w:pPr>
          </w:p>
        </w:tc>
      </w:tr>
      <w:tr w:rsidR="000B40A6" w:rsidRPr="00376959" w14:paraId="794C85CB" w14:textId="77777777" w:rsidTr="008E197B">
        <w:trPr>
          <w:cantSplit/>
        </w:trPr>
        <w:tc>
          <w:tcPr>
            <w:tcW w:w="1601" w:type="dxa"/>
            <w:vMerge/>
          </w:tcPr>
          <w:p w14:paraId="13E23835" w14:textId="77777777" w:rsidR="000B40A6" w:rsidRPr="00376959" w:rsidRDefault="000B40A6" w:rsidP="008E197B">
            <w:pPr>
              <w:pStyle w:val="TableEntry"/>
            </w:pPr>
          </w:p>
        </w:tc>
        <w:tc>
          <w:tcPr>
            <w:tcW w:w="2178" w:type="dxa"/>
          </w:tcPr>
          <w:p w14:paraId="17EFB7EE" w14:textId="77777777" w:rsidR="000B40A6" w:rsidRPr="00C92E23" w:rsidRDefault="000B40A6" w:rsidP="00C92E23">
            <w:pPr>
              <w:pStyle w:val="TableEntry"/>
            </w:pPr>
            <w:r w:rsidRPr="00C92E23">
              <w:t xml:space="preserve">Type of </w:t>
            </w:r>
            <w:proofErr w:type="spellStart"/>
            <w:r w:rsidRPr="00C92E23">
              <w:t>dispetche</w:t>
            </w:r>
            <w:proofErr w:type="spellEnd"/>
            <w:r w:rsidRPr="00C92E23">
              <w:t xml:space="preserve"> delay </w:t>
            </w:r>
          </w:p>
          <w:p w14:paraId="68930977" w14:textId="77777777" w:rsidR="000B40A6" w:rsidRPr="00376959" w:rsidRDefault="000B40A6" w:rsidP="00C92E23">
            <w:pPr>
              <w:pStyle w:val="TableEntry"/>
            </w:pPr>
          </w:p>
        </w:tc>
        <w:tc>
          <w:tcPr>
            <w:tcW w:w="2346" w:type="dxa"/>
          </w:tcPr>
          <w:p w14:paraId="019056B8" w14:textId="77777777" w:rsidR="000B40A6" w:rsidRPr="00C92E23" w:rsidRDefault="000B40A6" w:rsidP="00C92E23">
            <w:pPr>
              <w:pStyle w:val="TableEntry"/>
            </w:pPr>
            <w:r w:rsidRPr="00C92E23">
              <w:t>Version2 Element - E02_06</w:t>
            </w:r>
          </w:p>
          <w:p w14:paraId="6BDF0D9E" w14:textId="77777777" w:rsidR="000B40A6" w:rsidRPr="00376959" w:rsidRDefault="000B40A6" w:rsidP="00C92E23">
            <w:pPr>
              <w:pStyle w:val="TableEntry"/>
            </w:pPr>
          </w:p>
        </w:tc>
        <w:tc>
          <w:tcPr>
            <w:tcW w:w="3338" w:type="dxa"/>
          </w:tcPr>
          <w:p w14:paraId="0ABE1174" w14:textId="77777777" w:rsidR="000B40A6" w:rsidRPr="00C92E23" w:rsidRDefault="000B40A6" w:rsidP="00C92E23">
            <w:pPr>
              <w:pStyle w:val="TableEntry"/>
            </w:pPr>
            <w:r w:rsidRPr="00C92E23">
              <w:t>The dispatch delays, if any, associated with the dispatch of the EMS unit to the EMS event.</w:t>
            </w:r>
          </w:p>
          <w:p w14:paraId="671A5C1C" w14:textId="77777777" w:rsidR="000B40A6" w:rsidRPr="00376959" w:rsidRDefault="000B40A6" w:rsidP="00C92E23">
            <w:pPr>
              <w:pStyle w:val="TableEntry"/>
            </w:pPr>
          </w:p>
        </w:tc>
      </w:tr>
      <w:tr w:rsidR="000B40A6" w:rsidRPr="00376959" w14:paraId="6A7E9EFC" w14:textId="77777777" w:rsidTr="008E197B">
        <w:trPr>
          <w:cantSplit/>
        </w:trPr>
        <w:tc>
          <w:tcPr>
            <w:tcW w:w="1601" w:type="dxa"/>
            <w:vMerge/>
          </w:tcPr>
          <w:p w14:paraId="6664DC10" w14:textId="77777777" w:rsidR="000B40A6" w:rsidRPr="00376959" w:rsidRDefault="000B40A6" w:rsidP="008E197B">
            <w:pPr>
              <w:pStyle w:val="TableEntry"/>
            </w:pPr>
          </w:p>
        </w:tc>
        <w:tc>
          <w:tcPr>
            <w:tcW w:w="2178" w:type="dxa"/>
          </w:tcPr>
          <w:p w14:paraId="196FDAFB" w14:textId="77777777" w:rsidR="000B40A6" w:rsidRPr="00C92E23" w:rsidRDefault="000B40A6" w:rsidP="00C92E23">
            <w:pPr>
              <w:pStyle w:val="TableEntry"/>
            </w:pPr>
            <w:r w:rsidRPr="00C92E23">
              <w:t xml:space="preserve">Type of response delay </w:t>
            </w:r>
          </w:p>
          <w:p w14:paraId="465B4F8B" w14:textId="77777777" w:rsidR="000B40A6" w:rsidRPr="00376959" w:rsidRDefault="000B40A6" w:rsidP="00C92E23">
            <w:pPr>
              <w:pStyle w:val="TableEntry"/>
            </w:pPr>
          </w:p>
        </w:tc>
        <w:tc>
          <w:tcPr>
            <w:tcW w:w="2346" w:type="dxa"/>
          </w:tcPr>
          <w:p w14:paraId="6B2D87CB" w14:textId="77777777" w:rsidR="000B40A6" w:rsidRPr="00C92E23" w:rsidRDefault="000B40A6" w:rsidP="00C92E23">
            <w:pPr>
              <w:pStyle w:val="TableEntry"/>
            </w:pPr>
            <w:r w:rsidRPr="00C92E23">
              <w:t>Version2 Element - E02_07</w:t>
            </w:r>
          </w:p>
          <w:p w14:paraId="38075965" w14:textId="77777777" w:rsidR="000B40A6" w:rsidRPr="00376959" w:rsidRDefault="000B40A6" w:rsidP="00C92E23">
            <w:pPr>
              <w:pStyle w:val="TableEntry"/>
            </w:pPr>
          </w:p>
        </w:tc>
        <w:tc>
          <w:tcPr>
            <w:tcW w:w="3338" w:type="dxa"/>
          </w:tcPr>
          <w:p w14:paraId="48BD26D8" w14:textId="77777777" w:rsidR="000B40A6" w:rsidRPr="00C92E23" w:rsidRDefault="000B40A6" w:rsidP="00C92E23">
            <w:pPr>
              <w:pStyle w:val="TableEntry"/>
            </w:pPr>
            <w:r w:rsidRPr="00C92E23">
              <w:t>The response delays, if any, of the EMS unit associated with the EMS event.</w:t>
            </w:r>
          </w:p>
          <w:p w14:paraId="0CFD3FA0" w14:textId="77777777" w:rsidR="000B40A6" w:rsidRPr="00376959" w:rsidRDefault="000B40A6" w:rsidP="00C92E23">
            <w:pPr>
              <w:pStyle w:val="TableEntry"/>
            </w:pPr>
          </w:p>
        </w:tc>
      </w:tr>
      <w:tr w:rsidR="000B40A6" w:rsidRPr="00376959" w14:paraId="51ED98CF" w14:textId="77777777" w:rsidTr="008E197B">
        <w:trPr>
          <w:cantSplit/>
        </w:trPr>
        <w:tc>
          <w:tcPr>
            <w:tcW w:w="1601" w:type="dxa"/>
            <w:vMerge/>
          </w:tcPr>
          <w:p w14:paraId="20D23632" w14:textId="77777777" w:rsidR="000B40A6" w:rsidRPr="00376959" w:rsidRDefault="000B40A6" w:rsidP="008E197B">
            <w:pPr>
              <w:pStyle w:val="TableEntry"/>
            </w:pPr>
          </w:p>
        </w:tc>
        <w:tc>
          <w:tcPr>
            <w:tcW w:w="2178" w:type="dxa"/>
          </w:tcPr>
          <w:p w14:paraId="366FB732" w14:textId="77777777" w:rsidR="000B40A6" w:rsidRPr="00C92E23" w:rsidRDefault="000B40A6" w:rsidP="00C92E23">
            <w:pPr>
              <w:pStyle w:val="TableEntry"/>
            </w:pPr>
            <w:r w:rsidRPr="00C92E23">
              <w:t xml:space="preserve">Type of scene delay </w:t>
            </w:r>
          </w:p>
          <w:p w14:paraId="3B75D52F" w14:textId="77777777" w:rsidR="000B40A6" w:rsidRPr="00376959" w:rsidRDefault="000B40A6" w:rsidP="00C92E23">
            <w:pPr>
              <w:pStyle w:val="TableEntry"/>
            </w:pPr>
          </w:p>
        </w:tc>
        <w:tc>
          <w:tcPr>
            <w:tcW w:w="2346" w:type="dxa"/>
          </w:tcPr>
          <w:p w14:paraId="25CB58C5" w14:textId="77777777" w:rsidR="000B40A6" w:rsidRPr="00C92E23" w:rsidRDefault="000B40A6" w:rsidP="00C92E23">
            <w:pPr>
              <w:pStyle w:val="TableEntry"/>
            </w:pPr>
            <w:r w:rsidRPr="00C92E23">
              <w:t>Version2 Element - E02_08</w:t>
            </w:r>
          </w:p>
          <w:p w14:paraId="32804EAE" w14:textId="77777777" w:rsidR="000B40A6" w:rsidRPr="00376959" w:rsidRDefault="000B40A6" w:rsidP="00C92E23">
            <w:pPr>
              <w:pStyle w:val="TableEntry"/>
            </w:pPr>
          </w:p>
        </w:tc>
        <w:tc>
          <w:tcPr>
            <w:tcW w:w="3338" w:type="dxa"/>
          </w:tcPr>
          <w:p w14:paraId="72B4CE09" w14:textId="77777777" w:rsidR="000B40A6" w:rsidRPr="00C92E23" w:rsidRDefault="000B40A6" w:rsidP="00C92E23">
            <w:pPr>
              <w:pStyle w:val="TableEntry"/>
            </w:pPr>
            <w:r w:rsidRPr="00C92E23">
              <w:t>The scene delays, if any, of the EMS unit associated with the EMS event.</w:t>
            </w:r>
          </w:p>
          <w:p w14:paraId="7F57448C" w14:textId="77777777" w:rsidR="000B40A6" w:rsidRPr="00376959" w:rsidRDefault="000B40A6" w:rsidP="00C92E23">
            <w:pPr>
              <w:pStyle w:val="TableEntry"/>
            </w:pPr>
          </w:p>
        </w:tc>
      </w:tr>
      <w:tr w:rsidR="000B40A6" w:rsidRPr="00376959" w14:paraId="0C3DE879" w14:textId="77777777" w:rsidTr="008E197B">
        <w:trPr>
          <w:cantSplit/>
        </w:trPr>
        <w:tc>
          <w:tcPr>
            <w:tcW w:w="1601" w:type="dxa"/>
            <w:vMerge/>
          </w:tcPr>
          <w:p w14:paraId="1E0507EC" w14:textId="77777777" w:rsidR="000B40A6" w:rsidRPr="00376959" w:rsidRDefault="000B40A6" w:rsidP="008E197B">
            <w:pPr>
              <w:pStyle w:val="TableEntry"/>
            </w:pPr>
          </w:p>
        </w:tc>
        <w:tc>
          <w:tcPr>
            <w:tcW w:w="2178" w:type="dxa"/>
          </w:tcPr>
          <w:p w14:paraId="22E14723" w14:textId="77777777" w:rsidR="000B40A6" w:rsidRPr="00C92E23" w:rsidRDefault="000B40A6" w:rsidP="00C92E23">
            <w:pPr>
              <w:pStyle w:val="TableEntry"/>
            </w:pPr>
            <w:r w:rsidRPr="00C92E23">
              <w:t>Type of transport delay</w:t>
            </w:r>
          </w:p>
          <w:p w14:paraId="420DA20E" w14:textId="77777777" w:rsidR="000B40A6" w:rsidRPr="00376959" w:rsidRDefault="000B40A6" w:rsidP="00C92E23">
            <w:pPr>
              <w:pStyle w:val="TableEntry"/>
            </w:pPr>
          </w:p>
        </w:tc>
        <w:tc>
          <w:tcPr>
            <w:tcW w:w="2346" w:type="dxa"/>
          </w:tcPr>
          <w:p w14:paraId="08F5AE2F" w14:textId="77777777" w:rsidR="000B40A6" w:rsidRPr="00C92E23" w:rsidRDefault="000B40A6" w:rsidP="00C92E23">
            <w:pPr>
              <w:pStyle w:val="TableEntry"/>
            </w:pPr>
            <w:r w:rsidRPr="00C92E23">
              <w:t>Version2 Element - E02_09</w:t>
            </w:r>
          </w:p>
          <w:p w14:paraId="200ECB34" w14:textId="77777777" w:rsidR="000B40A6" w:rsidRPr="00376959" w:rsidRDefault="000B40A6" w:rsidP="00C92E23">
            <w:pPr>
              <w:pStyle w:val="TableEntry"/>
            </w:pPr>
          </w:p>
        </w:tc>
        <w:tc>
          <w:tcPr>
            <w:tcW w:w="3338" w:type="dxa"/>
          </w:tcPr>
          <w:p w14:paraId="43A1A3DB" w14:textId="77777777" w:rsidR="000B40A6" w:rsidRPr="00C92E23" w:rsidRDefault="000B40A6" w:rsidP="00C92E23">
            <w:pPr>
              <w:pStyle w:val="TableEntry"/>
            </w:pPr>
            <w:r w:rsidRPr="00C92E23">
              <w:t>The transport delays, if any, of the EMS unit associated with the EMS event.</w:t>
            </w:r>
          </w:p>
          <w:p w14:paraId="729654BE" w14:textId="77777777" w:rsidR="000B40A6" w:rsidRPr="00376959" w:rsidRDefault="000B40A6" w:rsidP="00C92E23">
            <w:pPr>
              <w:pStyle w:val="TableEntry"/>
            </w:pPr>
          </w:p>
        </w:tc>
      </w:tr>
      <w:tr w:rsidR="000B40A6" w:rsidRPr="00376959" w14:paraId="380592C4" w14:textId="77777777" w:rsidTr="008E197B">
        <w:trPr>
          <w:cantSplit/>
        </w:trPr>
        <w:tc>
          <w:tcPr>
            <w:tcW w:w="1601" w:type="dxa"/>
            <w:vMerge/>
          </w:tcPr>
          <w:p w14:paraId="641DBEC9" w14:textId="77777777" w:rsidR="000B40A6" w:rsidRPr="00376959" w:rsidRDefault="000B40A6" w:rsidP="008E197B">
            <w:pPr>
              <w:pStyle w:val="TableEntry"/>
            </w:pPr>
          </w:p>
        </w:tc>
        <w:tc>
          <w:tcPr>
            <w:tcW w:w="2178" w:type="dxa"/>
          </w:tcPr>
          <w:p w14:paraId="679C2FD2" w14:textId="77777777" w:rsidR="000B40A6" w:rsidRPr="00C92E23" w:rsidRDefault="000B40A6" w:rsidP="00C92E23">
            <w:pPr>
              <w:pStyle w:val="TableEntry"/>
            </w:pPr>
            <w:r w:rsidRPr="00C92E23">
              <w:t xml:space="preserve">Type of turn-around delay </w:t>
            </w:r>
          </w:p>
          <w:p w14:paraId="642D212C" w14:textId="77777777" w:rsidR="000B40A6" w:rsidRPr="00376959" w:rsidRDefault="000B40A6" w:rsidP="00C92E23">
            <w:pPr>
              <w:pStyle w:val="TableEntry"/>
            </w:pPr>
          </w:p>
        </w:tc>
        <w:tc>
          <w:tcPr>
            <w:tcW w:w="2346" w:type="dxa"/>
          </w:tcPr>
          <w:p w14:paraId="71BBB127" w14:textId="77777777" w:rsidR="000B40A6" w:rsidRPr="00C92E23" w:rsidRDefault="000B40A6" w:rsidP="00C92E23">
            <w:pPr>
              <w:pStyle w:val="TableEntry"/>
            </w:pPr>
            <w:r w:rsidRPr="00C92E23">
              <w:t>Version2 Element - E02_10</w:t>
            </w:r>
          </w:p>
          <w:p w14:paraId="325E945D" w14:textId="77777777" w:rsidR="000B40A6" w:rsidRPr="00376959" w:rsidRDefault="000B40A6" w:rsidP="00C92E23">
            <w:pPr>
              <w:pStyle w:val="TableEntry"/>
            </w:pPr>
          </w:p>
        </w:tc>
        <w:tc>
          <w:tcPr>
            <w:tcW w:w="3338" w:type="dxa"/>
          </w:tcPr>
          <w:p w14:paraId="417EE613" w14:textId="77777777" w:rsidR="000B40A6" w:rsidRPr="00C92E23" w:rsidRDefault="000B40A6" w:rsidP="00C92E23">
            <w:pPr>
              <w:pStyle w:val="TableEntry"/>
            </w:pPr>
            <w:r w:rsidRPr="00C92E23">
              <w:t>The turn-around delays, if any, of EMS unit associated with the EMS event.</w:t>
            </w:r>
          </w:p>
          <w:p w14:paraId="716E8587" w14:textId="77777777" w:rsidR="000B40A6" w:rsidRPr="00376959" w:rsidRDefault="000B40A6" w:rsidP="00C92E23">
            <w:pPr>
              <w:pStyle w:val="TableEntry"/>
            </w:pPr>
          </w:p>
        </w:tc>
      </w:tr>
      <w:tr w:rsidR="000B40A6" w:rsidRPr="00376959" w14:paraId="2EE47EEB" w14:textId="77777777" w:rsidTr="008E197B">
        <w:trPr>
          <w:cantSplit/>
        </w:trPr>
        <w:tc>
          <w:tcPr>
            <w:tcW w:w="1601" w:type="dxa"/>
            <w:vMerge/>
          </w:tcPr>
          <w:p w14:paraId="40DDF9A4" w14:textId="77777777" w:rsidR="000B40A6" w:rsidRPr="00376959" w:rsidRDefault="000B40A6" w:rsidP="008E197B">
            <w:pPr>
              <w:pStyle w:val="TableEntry"/>
            </w:pPr>
          </w:p>
        </w:tc>
        <w:tc>
          <w:tcPr>
            <w:tcW w:w="2178" w:type="dxa"/>
          </w:tcPr>
          <w:p w14:paraId="432A4C7D" w14:textId="77777777" w:rsidR="000B40A6" w:rsidRPr="00C92E23" w:rsidRDefault="000B40A6" w:rsidP="00C92E23">
            <w:pPr>
              <w:pStyle w:val="TableEntry"/>
            </w:pPr>
            <w:r w:rsidRPr="00C92E23">
              <w:t xml:space="preserve">EMS </w:t>
            </w:r>
            <w:proofErr w:type="spellStart"/>
            <w:r w:rsidRPr="00C92E23">
              <w:t>vehical</w:t>
            </w:r>
            <w:proofErr w:type="spellEnd"/>
            <w:r w:rsidRPr="00C92E23">
              <w:t xml:space="preserve"> (unit) number </w:t>
            </w:r>
          </w:p>
          <w:p w14:paraId="1EBEEDF5" w14:textId="77777777" w:rsidR="000B40A6" w:rsidRPr="00376959" w:rsidRDefault="000B40A6" w:rsidP="00C92E23">
            <w:pPr>
              <w:pStyle w:val="TableEntry"/>
            </w:pPr>
          </w:p>
        </w:tc>
        <w:tc>
          <w:tcPr>
            <w:tcW w:w="2346" w:type="dxa"/>
          </w:tcPr>
          <w:p w14:paraId="78DF26BA" w14:textId="77777777" w:rsidR="000B40A6" w:rsidRPr="00C92E23" w:rsidRDefault="000B40A6" w:rsidP="00C92E23">
            <w:pPr>
              <w:pStyle w:val="TableEntry"/>
            </w:pPr>
            <w:r w:rsidRPr="00C92E23">
              <w:t>Version2 Element - E02_11</w:t>
            </w:r>
          </w:p>
          <w:p w14:paraId="1DBBA0A1" w14:textId="77777777" w:rsidR="000B40A6" w:rsidRPr="00376959" w:rsidRDefault="000B40A6" w:rsidP="00C92E23">
            <w:pPr>
              <w:pStyle w:val="TableEntry"/>
            </w:pPr>
          </w:p>
        </w:tc>
        <w:tc>
          <w:tcPr>
            <w:tcW w:w="3338" w:type="dxa"/>
          </w:tcPr>
          <w:p w14:paraId="11D6A8C6" w14:textId="77777777" w:rsidR="000B40A6" w:rsidRPr="00C92E23" w:rsidRDefault="000B40A6" w:rsidP="00C92E23">
            <w:pPr>
              <w:pStyle w:val="TableEntry"/>
            </w:pPr>
            <w:r w:rsidRPr="00C92E23">
              <w:t>The unique physical vehicle number of the responding unit.</w:t>
            </w:r>
          </w:p>
          <w:p w14:paraId="420E050C" w14:textId="77777777" w:rsidR="000B40A6" w:rsidRPr="00376959" w:rsidRDefault="000B40A6" w:rsidP="00C92E23">
            <w:pPr>
              <w:pStyle w:val="TableEntry"/>
            </w:pPr>
          </w:p>
        </w:tc>
      </w:tr>
      <w:tr w:rsidR="000B40A6" w:rsidRPr="00376959" w14:paraId="5E98BDB0" w14:textId="77777777" w:rsidTr="008E197B">
        <w:trPr>
          <w:cantSplit/>
        </w:trPr>
        <w:tc>
          <w:tcPr>
            <w:tcW w:w="1601" w:type="dxa"/>
            <w:vMerge/>
          </w:tcPr>
          <w:p w14:paraId="50F7BBEB" w14:textId="77777777" w:rsidR="000B40A6" w:rsidRPr="00376959" w:rsidRDefault="000B40A6" w:rsidP="008E197B">
            <w:pPr>
              <w:pStyle w:val="TableEntry"/>
            </w:pPr>
          </w:p>
        </w:tc>
        <w:tc>
          <w:tcPr>
            <w:tcW w:w="2178" w:type="dxa"/>
          </w:tcPr>
          <w:p w14:paraId="021F07A8" w14:textId="77777777" w:rsidR="000B40A6" w:rsidRPr="00C92E23" w:rsidRDefault="000B40A6" w:rsidP="00C92E23">
            <w:pPr>
              <w:pStyle w:val="TableEntry"/>
            </w:pPr>
            <w:r w:rsidRPr="00C92E23">
              <w:t xml:space="preserve">EMS unit call sign </w:t>
            </w:r>
          </w:p>
          <w:p w14:paraId="4AF10681" w14:textId="77777777" w:rsidR="000B40A6" w:rsidRPr="00376959" w:rsidRDefault="000B40A6" w:rsidP="00C92E23">
            <w:pPr>
              <w:pStyle w:val="TableEntry"/>
            </w:pPr>
          </w:p>
        </w:tc>
        <w:tc>
          <w:tcPr>
            <w:tcW w:w="2346" w:type="dxa"/>
          </w:tcPr>
          <w:p w14:paraId="125AB1CC" w14:textId="77777777" w:rsidR="000B40A6" w:rsidRPr="00C92E23" w:rsidRDefault="000B40A6" w:rsidP="00C92E23">
            <w:pPr>
              <w:pStyle w:val="TableEntry"/>
            </w:pPr>
            <w:r w:rsidRPr="00C92E23">
              <w:t>Version2 Element - E02_12</w:t>
            </w:r>
          </w:p>
          <w:p w14:paraId="1B935E6E" w14:textId="77777777" w:rsidR="000B40A6" w:rsidRPr="00376959" w:rsidRDefault="000B40A6" w:rsidP="00C92E23">
            <w:pPr>
              <w:pStyle w:val="TableEntry"/>
            </w:pPr>
          </w:p>
        </w:tc>
        <w:tc>
          <w:tcPr>
            <w:tcW w:w="3338" w:type="dxa"/>
          </w:tcPr>
          <w:p w14:paraId="57C8CA09" w14:textId="77777777" w:rsidR="000B40A6" w:rsidRPr="00C92E23" w:rsidRDefault="000B40A6" w:rsidP="00C92E23">
            <w:pPr>
              <w:pStyle w:val="TableEntry"/>
            </w:pPr>
            <w:r w:rsidRPr="00C92E23">
              <w:t>The EMS unit number used to dispatch and communicate with the unit. This may be the same as the EMS Unit/Vehicle Number in many agencies.</w:t>
            </w:r>
          </w:p>
          <w:p w14:paraId="7F9A5416" w14:textId="77777777" w:rsidR="000B40A6" w:rsidRPr="00376959" w:rsidRDefault="000B40A6" w:rsidP="00C92E23">
            <w:pPr>
              <w:pStyle w:val="TableEntry"/>
            </w:pPr>
          </w:p>
        </w:tc>
      </w:tr>
      <w:tr w:rsidR="000B40A6" w:rsidRPr="00376959" w14:paraId="538FF213" w14:textId="77777777" w:rsidTr="008E197B">
        <w:trPr>
          <w:cantSplit/>
        </w:trPr>
        <w:tc>
          <w:tcPr>
            <w:tcW w:w="1601" w:type="dxa"/>
            <w:vMerge/>
          </w:tcPr>
          <w:p w14:paraId="33D9AADA" w14:textId="77777777" w:rsidR="000B40A6" w:rsidRPr="00376959" w:rsidRDefault="000B40A6" w:rsidP="008E197B">
            <w:pPr>
              <w:pStyle w:val="TableEntry"/>
            </w:pPr>
          </w:p>
        </w:tc>
        <w:tc>
          <w:tcPr>
            <w:tcW w:w="2178" w:type="dxa"/>
          </w:tcPr>
          <w:p w14:paraId="53F83017" w14:textId="77777777" w:rsidR="000B40A6" w:rsidRPr="00C92E23" w:rsidRDefault="000B40A6" w:rsidP="00C92E23">
            <w:pPr>
              <w:pStyle w:val="TableEntry"/>
            </w:pPr>
            <w:r w:rsidRPr="00C92E23">
              <w:t xml:space="preserve">Level of care for this unit </w:t>
            </w:r>
          </w:p>
          <w:p w14:paraId="407C3979" w14:textId="77777777" w:rsidR="000B40A6" w:rsidRPr="00376959" w:rsidRDefault="000B40A6" w:rsidP="00C92E23">
            <w:pPr>
              <w:pStyle w:val="TableEntry"/>
            </w:pPr>
          </w:p>
        </w:tc>
        <w:tc>
          <w:tcPr>
            <w:tcW w:w="2346" w:type="dxa"/>
          </w:tcPr>
          <w:p w14:paraId="24780131" w14:textId="77777777" w:rsidR="000B40A6" w:rsidRPr="00C92E23" w:rsidRDefault="000B40A6" w:rsidP="00C92E23">
            <w:pPr>
              <w:pStyle w:val="TableEntry"/>
            </w:pPr>
            <w:r w:rsidRPr="00C92E23">
              <w:t>None</w:t>
            </w:r>
          </w:p>
          <w:p w14:paraId="78B5AD59" w14:textId="77777777" w:rsidR="000B40A6" w:rsidRPr="00376959" w:rsidRDefault="000B40A6" w:rsidP="00C92E23">
            <w:pPr>
              <w:pStyle w:val="TableEntry"/>
            </w:pPr>
          </w:p>
        </w:tc>
        <w:tc>
          <w:tcPr>
            <w:tcW w:w="3338" w:type="dxa"/>
          </w:tcPr>
          <w:p w14:paraId="12F60E27" w14:textId="77777777" w:rsidR="000B40A6" w:rsidRPr="00C92E23" w:rsidRDefault="000B40A6" w:rsidP="00C92E23">
            <w:pPr>
              <w:pStyle w:val="TableEntry"/>
            </w:pPr>
            <w:r w:rsidRPr="00C92E23">
              <w:t xml:space="preserve">The level of care (BLS or ALS) the unit </w:t>
            </w:r>
            <w:proofErr w:type="gramStart"/>
            <w:r w:rsidRPr="00C92E23">
              <w:t>is able to</w:t>
            </w:r>
            <w:proofErr w:type="gramEnd"/>
            <w:r w:rsidRPr="00C92E23">
              <w:t xml:space="preserve"> provide based on the units' treatment capabilities for this EMS response.</w:t>
            </w:r>
          </w:p>
          <w:p w14:paraId="6CC819BA" w14:textId="77777777" w:rsidR="000B40A6" w:rsidRPr="00376959" w:rsidRDefault="000B40A6" w:rsidP="00C92E23">
            <w:pPr>
              <w:pStyle w:val="TableEntry"/>
            </w:pPr>
          </w:p>
        </w:tc>
      </w:tr>
      <w:tr w:rsidR="000B40A6" w:rsidRPr="00376959" w14:paraId="4D684628" w14:textId="77777777" w:rsidTr="008E197B">
        <w:trPr>
          <w:cantSplit/>
        </w:trPr>
        <w:tc>
          <w:tcPr>
            <w:tcW w:w="1601" w:type="dxa"/>
            <w:vMerge/>
          </w:tcPr>
          <w:p w14:paraId="5EC46E37" w14:textId="77777777" w:rsidR="000B40A6" w:rsidRPr="00376959" w:rsidRDefault="000B40A6" w:rsidP="008E197B">
            <w:pPr>
              <w:pStyle w:val="TableEntry"/>
            </w:pPr>
          </w:p>
        </w:tc>
        <w:tc>
          <w:tcPr>
            <w:tcW w:w="2178" w:type="dxa"/>
          </w:tcPr>
          <w:p w14:paraId="6F4348A4" w14:textId="77777777" w:rsidR="000B40A6" w:rsidRPr="00C92E23" w:rsidRDefault="000B40A6" w:rsidP="00C92E23">
            <w:pPr>
              <w:pStyle w:val="TableEntry"/>
            </w:pPr>
            <w:proofErr w:type="spellStart"/>
            <w:r w:rsidRPr="00C92E23">
              <w:t>Vehical</w:t>
            </w:r>
            <w:proofErr w:type="spellEnd"/>
            <w:r w:rsidRPr="00C92E23">
              <w:t xml:space="preserve"> Dispatch Location</w:t>
            </w:r>
          </w:p>
          <w:p w14:paraId="30C509ED" w14:textId="77777777" w:rsidR="000B40A6" w:rsidRPr="00376959" w:rsidRDefault="000B40A6" w:rsidP="00C92E23">
            <w:pPr>
              <w:pStyle w:val="TableEntry"/>
            </w:pPr>
          </w:p>
        </w:tc>
        <w:tc>
          <w:tcPr>
            <w:tcW w:w="2346" w:type="dxa"/>
          </w:tcPr>
          <w:p w14:paraId="7D663DE7" w14:textId="77777777" w:rsidR="000B40A6" w:rsidRPr="00C92E23" w:rsidRDefault="000B40A6" w:rsidP="00C92E23">
            <w:pPr>
              <w:pStyle w:val="TableEntry"/>
            </w:pPr>
            <w:r w:rsidRPr="00C92E23">
              <w:t>Version2 Element - E02_13</w:t>
            </w:r>
          </w:p>
          <w:p w14:paraId="121A89B0" w14:textId="77777777" w:rsidR="000B40A6" w:rsidRPr="00376959" w:rsidRDefault="000B40A6" w:rsidP="00C92E23">
            <w:pPr>
              <w:pStyle w:val="TableEntry"/>
            </w:pPr>
          </w:p>
        </w:tc>
        <w:tc>
          <w:tcPr>
            <w:tcW w:w="3338" w:type="dxa"/>
          </w:tcPr>
          <w:p w14:paraId="2DE9484C" w14:textId="77777777" w:rsidR="000B40A6" w:rsidRPr="00C92E23" w:rsidRDefault="000B40A6" w:rsidP="00C92E23">
            <w:pPr>
              <w:pStyle w:val="TableEntry"/>
            </w:pPr>
            <w:r w:rsidRPr="00C92E23">
              <w:t>The EMS location or healthcare facility representing the geographic location of the unit or crew at the time of dispatch.</w:t>
            </w:r>
          </w:p>
          <w:p w14:paraId="1F20EE72" w14:textId="77777777" w:rsidR="000B40A6" w:rsidRPr="00376959" w:rsidRDefault="000B40A6" w:rsidP="00C92E23">
            <w:pPr>
              <w:pStyle w:val="TableEntry"/>
            </w:pPr>
          </w:p>
        </w:tc>
      </w:tr>
      <w:tr w:rsidR="000B40A6" w:rsidRPr="00376959" w14:paraId="3D428B04" w14:textId="77777777" w:rsidTr="008E197B">
        <w:trPr>
          <w:cantSplit/>
        </w:trPr>
        <w:tc>
          <w:tcPr>
            <w:tcW w:w="1601" w:type="dxa"/>
            <w:vMerge/>
          </w:tcPr>
          <w:p w14:paraId="5D7F4FB8" w14:textId="77777777" w:rsidR="000B40A6" w:rsidRPr="00376959" w:rsidRDefault="000B40A6" w:rsidP="008E197B">
            <w:pPr>
              <w:pStyle w:val="TableEntry"/>
            </w:pPr>
          </w:p>
        </w:tc>
        <w:tc>
          <w:tcPr>
            <w:tcW w:w="2178" w:type="dxa"/>
          </w:tcPr>
          <w:p w14:paraId="784C2801" w14:textId="77777777" w:rsidR="000B40A6" w:rsidRPr="00C92E23" w:rsidRDefault="000B40A6" w:rsidP="00C92E23">
            <w:pPr>
              <w:pStyle w:val="TableEntry"/>
            </w:pPr>
            <w:proofErr w:type="spellStart"/>
            <w:r w:rsidRPr="00C92E23">
              <w:t>Vehical</w:t>
            </w:r>
            <w:proofErr w:type="spellEnd"/>
            <w:r w:rsidRPr="00C92E23">
              <w:t xml:space="preserve"> Dispatch GPS Location</w:t>
            </w:r>
          </w:p>
          <w:p w14:paraId="7822230D" w14:textId="77777777" w:rsidR="000B40A6" w:rsidRPr="00376959" w:rsidRDefault="000B40A6" w:rsidP="00C92E23">
            <w:pPr>
              <w:pStyle w:val="TableEntry"/>
            </w:pPr>
          </w:p>
        </w:tc>
        <w:tc>
          <w:tcPr>
            <w:tcW w:w="2346" w:type="dxa"/>
          </w:tcPr>
          <w:p w14:paraId="1F77C713" w14:textId="77777777" w:rsidR="000B40A6" w:rsidRPr="00C92E23" w:rsidRDefault="000B40A6" w:rsidP="00C92E23">
            <w:pPr>
              <w:pStyle w:val="TableEntry"/>
            </w:pPr>
            <w:r w:rsidRPr="00C92E23">
              <w:t>Version2 Element - E02_15</w:t>
            </w:r>
          </w:p>
          <w:p w14:paraId="50A7A86D" w14:textId="77777777" w:rsidR="000B40A6" w:rsidRPr="00376959" w:rsidRDefault="000B40A6" w:rsidP="00C92E23">
            <w:pPr>
              <w:pStyle w:val="TableEntry"/>
            </w:pPr>
          </w:p>
        </w:tc>
        <w:tc>
          <w:tcPr>
            <w:tcW w:w="3338" w:type="dxa"/>
          </w:tcPr>
          <w:p w14:paraId="38F3335D" w14:textId="77777777" w:rsidR="000B40A6" w:rsidRPr="00C92E23" w:rsidRDefault="000B40A6" w:rsidP="00C92E23">
            <w:pPr>
              <w:pStyle w:val="TableEntry"/>
            </w:pPr>
            <w:r w:rsidRPr="00C92E23">
              <w:t>The GPS coordinates associated with the EMS unit at the time of dispatch documented in decimal degrees.</w:t>
            </w:r>
          </w:p>
          <w:p w14:paraId="4AF53D6E" w14:textId="77777777" w:rsidR="000B40A6" w:rsidRPr="00376959" w:rsidRDefault="000B40A6" w:rsidP="00C92E23">
            <w:pPr>
              <w:pStyle w:val="TableEntry"/>
            </w:pPr>
          </w:p>
        </w:tc>
      </w:tr>
      <w:tr w:rsidR="000B40A6" w:rsidRPr="00376959" w14:paraId="784EE4E0" w14:textId="77777777" w:rsidTr="008E197B">
        <w:trPr>
          <w:cantSplit/>
        </w:trPr>
        <w:tc>
          <w:tcPr>
            <w:tcW w:w="1601" w:type="dxa"/>
            <w:vMerge/>
          </w:tcPr>
          <w:p w14:paraId="04D85E43" w14:textId="77777777" w:rsidR="000B40A6" w:rsidRPr="00376959" w:rsidRDefault="000B40A6" w:rsidP="008E197B">
            <w:pPr>
              <w:pStyle w:val="TableEntry"/>
            </w:pPr>
          </w:p>
        </w:tc>
        <w:tc>
          <w:tcPr>
            <w:tcW w:w="2178" w:type="dxa"/>
          </w:tcPr>
          <w:p w14:paraId="7BFB0EF5" w14:textId="77777777" w:rsidR="000B40A6" w:rsidRPr="00C92E23" w:rsidRDefault="000B40A6" w:rsidP="00C92E23">
            <w:pPr>
              <w:pStyle w:val="TableEntry"/>
            </w:pPr>
            <w:r w:rsidRPr="00C92E23">
              <w:t>Vehicle Dispatch Location US National Grid Coordinates</w:t>
            </w:r>
          </w:p>
          <w:p w14:paraId="7BA4D161" w14:textId="77777777" w:rsidR="000B40A6" w:rsidRPr="00376959" w:rsidRDefault="000B40A6" w:rsidP="00C92E23">
            <w:pPr>
              <w:pStyle w:val="TableEntry"/>
            </w:pPr>
          </w:p>
        </w:tc>
        <w:tc>
          <w:tcPr>
            <w:tcW w:w="2346" w:type="dxa"/>
          </w:tcPr>
          <w:p w14:paraId="5027FF44" w14:textId="77777777" w:rsidR="000B40A6" w:rsidRPr="00C92E23" w:rsidRDefault="000B40A6" w:rsidP="00C92E23">
            <w:pPr>
              <w:pStyle w:val="TableEntry"/>
            </w:pPr>
            <w:r w:rsidRPr="00C92E23">
              <w:t>None</w:t>
            </w:r>
          </w:p>
          <w:p w14:paraId="7D017A69" w14:textId="77777777" w:rsidR="000B40A6" w:rsidRPr="00376959" w:rsidRDefault="000B40A6" w:rsidP="00C92E23">
            <w:pPr>
              <w:pStyle w:val="TableEntry"/>
            </w:pPr>
          </w:p>
        </w:tc>
        <w:tc>
          <w:tcPr>
            <w:tcW w:w="3338" w:type="dxa"/>
          </w:tcPr>
          <w:p w14:paraId="5DEC54DB" w14:textId="77777777" w:rsidR="000B40A6" w:rsidRPr="00C92E23" w:rsidRDefault="000B40A6" w:rsidP="00C92E23">
            <w:pPr>
              <w:pStyle w:val="TableEntry"/>
            </w:pPr>
            <w:r w:rsidRPr="00C92E23">
              <w:t>The US National Grid Coordinates for the EMS Vehicle's Dispatch Location.</w:t>
            </w:r>
          </w:p>
          <w:p w14:paraId="3CC1F7DE" w14:textId="77777777" w:rsidR="000B40A6" w:rsidRPr="00376959" w:rsidRDefault="000B40A6" w:rsidP="00C92E23">
            <w:pPr>
              <w:pStyle w:val="TableEntry"/>
            </w:pPr>
          </w:p>
        </w:tc>
      </w:tr>
      <w:tr w:rsidR="000B40A6" w:rsidRPr="00376959" w14:paraId="089D6A42" w14:textId="77777777" w:rsidTr="008E197B">
        <w:trPr>
          <w:cantSplit/>
        </w:trPr>
        <w:tc>
          <w:tcPr>
            <w:tcW w:w="1601" w:type="dxa"/>
            <w:vMerge/>
          </w:tcPr>
          <w:p w14:paraId="7F7103A3" w14:textId="77777777" w:rsidR="000B40A6" w:rsidRPr="00376959" w:rsidRDefault="000B40A6" w:rsidP="008E197B">
            <w:pPr>
              <w:pStyle w:val="TableEntry"/>
            </w:pPr>
          </w:p>
        </w:tc>
        <w:tc>
          <w:tcPr>
            <w:tcW w:w="2178" w:type="dxa"/>
          </w:tcPr>
          <w:p w14:paraId="234601DC" w14:textId="77777777" w:rsidR="000B40A6" w:rsidRPr="00C92E23" w:rsidRDefault="000B40A6" w:rsidP="00C92E23">
            <w:pPr>
              <w:pStyle w:val="TableEntry"/>
            </w:pPr>
            <w:r w:rsidRPr="00C92E23">
              <w:t>Beginning Odometer Reading of Responding Vehicle</w:t>
            </w:r>
          </w:p>
          <w:p w14:paraId="2DA580F9" w14:textId="77777777" w:rsidR="000B40A6" w:rsidRPr="00376959" w:rsidRDefault="000B40A6" w:rsidP="00C92E23">
            <w:pPr>
              <w:pStyle w:val="TableEntry"/>
            </w:pPr>
          </w:p>
        </w:tc>
        <w:tc>
          <w:tcPr>
            <w:tcW w:w="2346" w:type="dxa"/>
          </w:tcPr>
          <w:p w14:paraId="1C6D11B1" w14:textId="77777777" w:rsidR="000B40A6" w:rsidRPr="00C92E23" w:rsidRDefault="000B40A6" w:rsidP="00C92E23">
            <w:pPr>
              <w:pStyle w:val="TableEntry"/>
            </w:pPr>
            <w:r w:rsidRPr="00C92E23">
              <w:t>Version2 Element - E02_16</w:t>
            </w:r>
          </w:p>
          <w:p w14:paraId="41519491" w14:textId="77777777" w:rsidR="000B40A6" w:rsidRPr="00376959" w:rsidRDefault="000B40A6" w:rsidP="00C92E23">
            <w:pPr>
              <w:pStyle w:val="TableEntry"/>
            </w:pPr>
          </w:p>
        </w:tc>
        <w:tc>
          <w:tcPr>
            <w:tcW w:w="3338" w:type="dxa"/>
          </w:tcPr>
          <w:p w14:paraId="02661B2B" w14:textId="77777777" w:rsidR="000B40A6" w:rsidRPr="00C92E23" w:rsidRDefault="000B40A6" w:rsidP="00C92E23">
            <w:pPr>
              <w:pStyle w:val="TableEntry"/>
            </w:pPr>
            <w:r w:rsidRPr="00C92E23">
              <w:t>The mileage (counter or odometer reading) of the vehicle at the beginning of the call (when the wheels begin moving). If EMS vehicle/unit is via water or air travel document the number in "hours" as it relates to the documentation of Boat, Fixed Wing, or Rotor Craft in eDisposition.16 (EMS Transport Method)</w:t>
            </w:r>
          </w:p>
          <w:p w14:paraId="71BD5CC8" w14:textId="77777777" w:rsidR="000B40A6" w:rsidRPr="00376959" w:rsidRDefault="000B40A6" w:rsidP="00C92E23">
            <w:pPr>
              <w:pStyle w:val="TableEntry"/>
            </w:pPr>
          </w:p>
        </w:tc>
      </w:tr>
      <w:tr w:rsidR="000B40A6" w:rsidRPr="00376959" w14:paraId="754F566E" w14:textId="77777777" w:rsidTr="008E197B">
        <w:trPr>
          <w:cantSplit/>
        </w:trPr>
        <w:tc>
          <w:tcPr>
            <w:tcW w:w="1601" w:type="dxa"/>
            <w:vMerge/>
          </w:tcPr>
          <w:p w14:paraId="68B70440" w14:textId="77777777" w:rsidR="000B40A6" w:rsidRPr="00376959" w:rsidRDefault="000B40A6" w:rsidP="008E197B">
            <w:pPr>
              <w:pStyle w:val="TableEntry"/>
            </w:pPr>
          </w:p>
        </w:tc>
        <w:tc>
          <w:tcPr>
            <w:tcW w:w="2178" w:type="dxa"/>
          </w:tcPr>
          <w:p w14:paraId="40DE6A20" w14:textId="77777777" w:rsidR="000B40A6" w:rsidRPr="00C92E23" w:rsidRDefault="000B40A6" w:rsidP="00C92E23">
            <w:pPr>
              <w:pStyle w:val="TableEntry"/>
            </w:pPr>
            <w:r w:rsidRPr="00C92E23">
              <w:t>On-Scene Odometer Reading of Responding Vehicle</w:t>
            </w:r>
          </w:p>
          <w:p w14:paraId="502AFA4B" w14:textId="77777777" w:rsidR="000B40A6" w:rsidRPr="00376959" w:rsidRDefault="000B40A6" w:rsidP="00C92E23">
            <w:pPr>
              <w:pStyle w:val="TableEntry"/>
            </w:pPr>
          </w:p>
        </w:tc>
        <w:tc>
          <w:tcPr>
            <w:tcW w:w="2346" w:type="dxa"/>
          </w:tcPr>
          <w:p w14:paraId="26898015" w14:textId="77777777" w:rsidR="000B40A6" w:rsidRPr="00C92E23" w:rsidRDefault="000B40A6" w:rsidP="00C92E23">
            <w:pPr>
              <w:pStyle w:val="TableEntry"/>
            </w:pPr>
            <w:r w:rsidRPr="00C92E23">
              <w:t>Version2 Element - E02_17</w:t>
            </w:r>
          </w:p>
          <w:p w14:paraId="1BD0F06E" w14:textId="77777777" w:rsidR="000B40A6" w:rsidRPr="00376959" w:rsidRDefault="000B40A6" w:rsidP="00C92E23">
            <w:pPr>
              <w:pStyle w:val="TableEntry"/>
            </w:pPr>
          </w:p>
        </w:tc>
        <w:tc>
          <w:tcPr>
            <w:tcW w:w="3338" w:type="dxa"/>
          </w:tcPr>
          <w:p w14:paraId="57B316F8" w14:textId="77777777" w:rsidR="000B40A6" w:rsidRPr="00C92E23" w:rsidRDefault="000B40A6" w:rsidP="00C92E23">
            <w:pPr>
              <w:pStyle w:val="TableEntry"/>
            </w:pPr>
            <w:r w:rsidRPr="00C92E23">
              <w:t>The mileage (counter or odometer reading) of the vehicle when it arrives at the scene. If EMS vehicle/unit is via water or air travel document the number in "hours" as it relates to the documentation of Boat, Fixed Wing, or Rotor Craft in eDisposition.16 (EMS Transport Method)</w:t>
            </w:r>
          </w:p>
          <w:p w14:paraId="39A475FE" w14:textId="77777777" w:rsidR="000B40A6" w:rsidRPr="00376959" w:rsidRDefault="000B40A6" w:rsidP="00C92E23">
            <w:pPr>
              <w:pStyle w:val="TableEntry"/>
            </w:pPr>
          </w:p>
        </w:tc>
      </w:tr>
      <w:tr w:rsidR="000B40A6" w:rsidRPr="00376959" w14:paraId="35827E42" w14:textId="77777777" w:rsidTr="008E197B">
        <w:trPr>
          <w:cantSplit/>
        </w:trPr>
        <w:tc>
          <w:tcPr>
            <w:tcW w:w="1601" w:type="dxa"/>
            <w:vMerge/>
          </w:tcPr>
          <w:p w14:paraId="74763182" w14:textId="77777777" w:rsidR="000B40A6" w:rsidRPr="00376959" w:rsidRDefault="000B40A6" w:rsidP="008E197B">
            <w:pPr>
              <w:pStyle w:val="TableEntry"/>
            </w:pPr>
          </w:p>
        </w:tc>
        <w:tc>
          <w:tcPr>
            <w:tcW w:w="2178" w:type="dxa"/>
          </w:tcPr>
          <w:p w14:paraId="520CF286" w14:textId="77777777" w:rsidR="000B40A6" w:rsidRPr="00C92E23" w:rsidRDefault="000B40A6" w:rsidP="00C92E23">
            <w:pPr>
              <w:pStyle w:val="TableEntry"/>
            </w:pPr>
            <w:r w:rsidRPr="00C92E23">
              <w:t>Patient Destination Odometer Reading of Responding Vehicle</w:t>
            </w:r>
          </w:p>
          <w:p w14:paraId="75563C23" w14:textId="77777777" w:rsidR="000B40A6" w:rsidRPr="00376959" w:rsidRDefault="000B40A6" w:rsidP="00C92E23">
            <w:pPr>
              <w:pStyle w:val="TableEntry"/>
            </w:pPr>
          </w:p>
        </w:tc>
        <w:tc>
          <w:tcPr>
            <w:tcW w:w="2346" w:type="dxa"/>
          </w:tcPr>
          <w:p w14:paraId="76FD5F72" w14:textId="77777777" w:rsidR="000B40A6" w:rsidRPr="00C92E23" w:rsidRDefault="000B40A6" w:rsidP="00C92E23">
            <w:pPr>
              <w:pStyle w:val="TableEntry"/>
            </w:pPr>
            <w:r w:rsidRPr="00C92E23">
              <w:t>Version2 Element - E02_18</w:t>
            </w:r>
          </w:p>
          <w:p w14:paraId="084E0AEC" w14:textId="77777777" w:rsidR="000B40A6" w:rsidRPr="00376959" w:rsidRDefault="000B40A6" w:rsidP="00C92E23">
            <w:pPr>
              <w:pStyle w:val="TableEntry"/>
            </w:pPr>
          </w:p>
        </w:tc>
        <w:tc>
          <w:tcPr>
            <w:tcW w:w="3338" w:type="dxa"/>
          </w:tcPr>
          <w:p w14:paraId="4E2CF51A" w14:textId="77777777" w:rsidR="000B40A6" w:rsidRPr="00C92E23" w:rsidRDefault="000B40A6" w:rsidP="00C92E23">
            <w:pPr>
              <w:pStyle w:val="TableEntry"/>
            </w:pPr>
            <w:r w:rsidRPr="00C92E23">
              <w:t>The mileage (counter or odometer reading) of the vehicle when it arrives at the patient's destination. If EMS vehicle/unit is via water or air travel document the number in "hours" as it relates to the documentation of Boat, Fixed Wing, or Rotor Craft in eDisposition.16 (EMS Transport Method)</w:t>
            </w:r>
          </w:p>
          <w:p w14:paraId="3505AB1E" w14:textId="77777777" w:rsidR="000B40A6" w:rsidRPr="00376959" w:rsidRDefault="000B40A6" w:rsidP="00C92E23">
            <w:pPr>
              <w:pStyle w:val="TableEntry"/>
            </w:pPr>
          </w:p>
        </w:tc>
      </w:tr>
      <w:tr w:rsidR="000B40A6" w:rsidRPr="00376959" w14:paraId="4A90DF34" w14:textId="77777777" w:rsidTr="008E197B">
        <w:trPr>
          <w:cantSplit/>
        </w:trPr>
        <w:tc>
          <w:tcPr>
            <w:tcW w:w="1601" w:type="dxa"/>
            <w:vMerge/>
          </w:tcPr>
          <w:p w14:paraId="5C4F0E62" w14:textId="77777777" w:rsidR="000B40A6" w:rsidRPr="00376959" w:rsidRDefault="000B40A6" w:rsidP="008E197B">
            <w:pPr>
              <w:pStyle w:val="TableEntry"/>
            </w:pPr>
          </w:p>
        </w:tc>
        <w:tc>
          <w:tcPr>
            <w:tcW w:w="2178" w:type="dxa"/>
          </w:tcPr>
          <w:p w14:paraId="5CD2B71A" w14:textId="77777777" w:rsidR="000B40A6" w:rsidRPr="00C92E23" w:rsidRDefault="000B40A6" w:rsidP="00C92E23">
            <w:pPr>
              <w:pStyle w:val="TableEntry"/>
            </w:pPr>
            <w:r w:rsidRPr="00C92E23">
              <w:t>Ending Odometer Reading of Responding Vehicle</w:t>
            </w:r>
          </w:p>
          <w:p w14:paraId="5FE7A4C2" w14:textId="77777777" w:rsidR="000B40A6" w:rsidRPr="00376959" w:rsidRDefault="000B40A6" w:rsidP="00C92E23">
            <w:pPr>
              <w:pStyle w:val="TableEntry"/>
            </w:pPr>
          </w:p>
        </w:tc>
        <w:tc>
          <w:tcPr>
            <w:tcW w:w="2346" w:type="dxa"/>
          </w:tcPr>
          <w:p w14:paraId="7DAF3B72" w14:textId="77777777" w:rsidR="000B40A6" w:rsidRPr="00C92E23" w:rsidRDefault="000B40A6" w:rsidP="00C92E23">
            <w:pPr>
              <w:pStyle w:val="TableEntry"/>
            </w:pPr>
            <w:r w:rsidRPr="00C92E23">
              <w:t>Version2 Element - E02_19</w:t>
            </w:r>
          </w:p>
          <w:p w14:paraId="54A89A8A" w14:textId="77777777" w:rsidR="000B40A6" w:rsidRPr="00376959" w:rsidRDefault="000B40A6" w:rsidP="00C92E23">
            <w:pPr>
              <w:pStyle w:val="TableEntry"/>
            </w:pPr>
          </w:p>
        </w:tc>
        <w:tc>
          <w:tcPr>
            <w:tcW w:w="3338" w:type="dxa"/>
          </w:tcPr>
          <w:p w14:paraId="6CA11FA7" w14:textId="77777777" w:rsidR="000B40A6" w:rsidRPr="00C92E23" w:rsidRDefault="000B40A6" w:rsidP="00C92E23">
            <w:pPr>
              <w:pStyle w:val="TableEntry"/>
            </w:pPr>
            <w:r w:rsidRPr="00C92E23">
              <w:t>If using a counter, this is the mileage traveled beginning with dispatch through the transport of the patient to their destination and ending when back in service, starting from 0. If EMS vehicle/unit is via water or air travel document the number in "hours" as it relates to the documentation of boat, Fixed Wing, or Rotor Craft in eDisposition.16</w:t>
            </w:r>
          </w:p>
          <w:p w14:paraId="633D87D5" w14:textId="77777777" w:rsidR="000B40A6" w:rsidRPr="00376959" w:rsidRDefault="000B40A6" w:rsidP="00C92E23">
            <w:pPr>
              <w:pStyle w:val="TableEntry"/>
            </w:pPr>
          </w:p>
        </w:tc>
      </w:tr>
      <w:tr w:rsidR="000B40A6" w:rsidRPr="00376959" w14:paraId="67A309DD" w14:textId="77777777" w:rsidTr="008E197B">
        <w:trPr>
          <w:cantSplit/>
        </w:trPr>
        <w:tc>
          <w:tcPr>
            <w:tcW w:w="1601" w:type="dxa"/>
            <w:vMerge/>
          </w:tcPr>
          <w:p w14:paraId="3463AFE1" w14:textId="77777777" w:rsidR="000B40A6" w:rsidRPr="00376959" w:rsidRDefault="000B40A6" w:rsidP="008E197B">
            <w:pPr>
              <w:pStyle w:val="TableEntry"/>
            </w:pPr>
          </w:p>
        </w:tc>
        <w:tc>
          <w:tcPr>
            <w:tcW w:w="2178" w:type="dxa"/>
          </w:tcPr>
          <w:p w14:paraId="29E8E3F4" w14:textId="77777777" w:rsidR="000B40A6" w:rsidRPr="00C92E23" w:rsidRDefault="000B40A6" w:rsidP="00C92E23">
            <w:pPr>
              <w:pStyle w:val="TableEntry"/>
            </w:pPr>
            <w:r w:rsidRPr="00C92E23">
              <w:t>Response Mode to Scene</w:t>
            </w:r>
          </w:p>
          <w:p w14:paraId="6F5F2759" w14:textId="77777777" w:rsidR="000B40A6" w:rsidRPr="00376959" w:rsidRDefault="000B40A6" w:rsidP="00C92E23">
            <w:pPr>
              <w:pStyle w:val="TableEntry"/>
            </w:pPr>
          </w:p>
        </w:tc>
        <w:tc>
          <w:tcPr>
            <w:tcW w:w="2346" w:type="dxa"/>
          </w:tcPr>
          <w:p w14:paraId="21EF17E0" w14:textId="77777777" w:rsidR="000B40A6" w:rsidRPr="00C92E23" w:rsidRDefault="000B40A6" w:rsidP="00C92E23">
            <w:pPr>
              <w:pStyle w:val="TableEntry"/>
            </w:pPr>
            <w:r w:rsidRPr="00C92E23">
              <w:t>Version2 Element - E02_20</w:t>
            </w:r>
          </w:p>
          <w:p w14:paraId="30756EA7" w14:textId="77777777" w:rsidR="000B40A6" w:rsidRPr="00376959" w:rsidRDefault="000B40A6" w:rsidP="00C92E23">
            <w:pPr>
              <w:pStyle w:val="TableEntry"/>
            </w:pPr>
          </w:p>
        </w:tc>
        <w:tc>
          <w:tcPr>
            <w:tcW w:w="3338" w:type="dxa"/>
          </w:tcPr>
          <w:p w14:paraId="2DF5C342" w14:textId="77777777" w:rsidR="000B40A6" w:rsidRPr="00C92E23" w:rsidRDefault="000B40A6" w:rsidP="00C92E23">
            <w:pPr>
              <w:pStyle w:val="TableEntry"/>
            </w:pPr>
            <w:r w:rsidRPr="00C92E23">
              <w:t>The indication whether the response was emergent or non-emergent. An emergent response is an immediate response (typically using lights and sirens).</w:t>
            </w:r>
          </w:p>
          <w:p w14:paraId="2422D71C" w14:textId="77777777" w:rsidR="000B40A6" w:rsidRPr="00376959" w:rsidRDefault="000B40A6" w:rsidP="00C92E23">
            <w:pPr>
              <w:pStyle w:val="TableEntry"/>
            </w:pPr>
          </w:p>
        </w:tc>
      </w:tr>
      <w:tr w:rsidR="000B40A6" w:rsidRPr="00376959" w14:paraId="42A500B3" w14:textId="77777777" w:rsidTr="008E197B">
        <w:trPr>
          <w:cantSplit/>
        </w:trPr>
        <w:tc>
          <w:tcPr>
            <w:tcW w:w="1601" w:type="dxa"/>
            <w:vMerge/>
          </w:tcPr>
          <w:p w14:paraId="1FB3DCED" w14:textId="77777777" w:rsidR="000B40A6" w:rsidRPr="00376959" w:rsidRDefault="000B40A6" w:rsidP="008E197B">
            <w:pPr>
              <w:pStyle w:val="TableEntry"/>
            </w:pPr>
          </w:p>
        </w:tc>
        <w:tc>
          <w:tcPr>
            <w:tcW w:w="2178" w:type="dxa"/>
          </w:tcPr>
          <w:p w14:paraId="0AFF0C1A" w14:textId="77777777" w:rsidR="000B40A6" w:rsidRPr="00C92E23" w:rsidRDefault="000B40A6" w:rsidP="00C92E23">
            <w:pPr>
              <w:pStyle w:val="TableEntry"/>
            </w:pPr>
            <w:r w:rsidRPr="00C92E23">
              <w:t>Additional Response Mode Descriptors</w:t>
            </w:r>
          </w:p>
          <w:p w14:paraId="522F3F5F" w14:textId="77777777" w:rsidR="000B40A6" w:rsidRPr="00376959" w:rsidRDefault="000B40A6" w:rsidP="00C92E23">
            <w:pPr>
              <w:pStyle w:val="TableEntry"/>
            </w:pPr>
          </w:p>
        </w:tc>
        <w:tc>
          <w:tcPr>
            <w:tcW w:w="2346" w:type="dxa"/>
          </w:tcPr>
          <w:p w14:paraId="502B9872" w14:textId="77777777" w:rsidR="000B40A6" w:rsidRPr="00C92E23" w:rsidRDefault="000B40A6" w:rsidP="00C92E23">
            <w:pPr>
              <w:pStyle w:val="TableEntry"/>
            </w:pPr>
            <w:r w:rsidRPr="00C92E23">
              <w:t>None</w:t>
            </w:r>
          </w:p>
          <w:p w14:paraId="799F0017" w14:textId="77777777" w:rsidR="000B40A6" w:rsidRPr="00376959" w:rsidRDefault="000B40A6" w:rsidP="00C92E23">
            <w:pPr>
              <w:pStyle w:val="TableEntry"/>
            </w:pPr>
          </w:p>
        </w:tc>
        <w:tc>
          <w:tcPr>
            <w:tcW w:w="3338" w:type="dxa"/>
          </w:tcPr>
          <w:p w14:paraId="5000E145" w14:textId="77777777" w:rsidR="000B40A6" w:rsidRPr="00C92E23" w:rsidRDefault="000B40A6" w:rsidP="00C92E23">
            <w:pPr>
              <w:pStyle w:val="TableEntry"/>
            </w:pPr>
            <w:r w:rsidRPr="00C92E23">
              <w:t>The documentation of response mode techniques used for this EMS response.</w:t>
            </w:r>
          </w:p>
          <w:p w14:paraId="63D377BA" w14:textId="77777777" w:rsidR="000B40A6" w:rsidRPr="00376959" w:rsidRDefault="000B40A6" w:rsidP="00C92E23">
            <w:pPr>
              <w:pStyle w:val="TableEntry"/>
            </w:pPr>
          </w:p>
        </w:tc>
      </w:tr>
      <w:tr w:rsidR="006B6371" w:rsidRPr="00376959" w14:paraId="5B952B0E" w14:textId="77777777" w:rsidTr="008E197B">
        <w:trPr>
          <w:cantSplit/>
        </w:trPr>
        <w:tc>
          <w:tcPr>
            <w:tcW w:w="1601" w:type="dxa"/>
            <w:vMerge w:val="restart"/>
          </w:tcPr>
          <w:p w14:paraId="79346E0A" w14:textId="3CAE50C3" w:rsidR="006B6371" w:rsidRPr="00376959" w:rsidRDefault="006B6371" w:rsidP="008E197B">
            <w:pPr>
              <w:pStyle w:val="TableEntry"/>
            </w:pPr>
            <w:r>
              <w:t xml:space="preserve">Times </w:t>
            </w:r>
          </w:p>
        </w:tc>
        <w:tc>
          <w:tcPr>
            <w:tcW w:w="2178" w:type="dxa"/>
          </w:tcPr>
          <w:p w14:paraId="1BBBFCC0" w14:textId="77777777" w:rsidR="006B6371" w:rsidRPr="006B6371" w:rsidRDefault="006B6371" w:rsidP="006B6371">
            <w:pPr>
              <w:spacing w:before="0"/>
              <w:rPr>
                <w:sz w:val="18"/>
              </w:rPr>
            </w:pPr>
            <w:r w:rsidRPr="006B6371">
              <w:rPr>
                <w:sz w:val="18"/>
              </w:rPr>
              <w:t>Dispatched Notified Date/Time</w:t>
            </w:r>
          </w:p>
          <w:p w14:paraId="6B6E78FB" w14:textId="77777777" w:rsidR="006B6371" w:rsidRPr="00376959" w:rsidRDefault="006B6371" w:rsidP="008E197B">
            <w:pPr>
              <w:pStyle w:val="TableEntry"/>
            </w:pPr>
          </w:p>
        </w:tc>
        <w:tc>
          <w:tcPr>
            <w:tcW w:w="2346" w:type="dxa"/>
          </w:tcPr>
          <w:p w14:paraId="36CA3CBE" w14:textId="77777777" w:rsidR="006B6371" w:rsidRPr="006B6371" w:rsidRDefault="006B6371" w:rsidP="006B6371">
            <w:pPr>
              <w:spacing w:before="0"/>
              <w:rPr>
                <w:sz w:val="18"/>
              </w:rPr>
            </w:pPr>
            <w:r w:rsidRPr="006B6371">
              <w:rPr>
                <w:sz w:val="18"/>
              </w:rPr>
              <w:t>Version2 Element - E05_03</w:t>
            </w:r>
          </w:p>
          <w:p w14:paraId="08241F10" w14:textId="77777777" w:rsidR="006B6371" w:rsidRPr="00376959" w:rsidRDefault="006B6371" w:rsidP="008E197B">
            <w:pPr>
              <w:pStyle w:val="TableEntry"/>
            </w:pPr>
          </w:p>
        </w:tc>
        <w:tc>
          <w:tcPr>
            <w:tcW w:w="3338" w:type="dxa"/>
          </w:tcPr>
          <w:p w14:paraId="7F5F21A9" w14:textId="77777777" w:rsidR="006B6371" w:rsidRPr="006B6371" w:rsidRDefault="006B6371" w:rsidP="006B6371">
            <w:pPr>
              <w:spacing w:before="0"/>
              <w:rPr>
                <w:sz w:val="18"/>
              </w:rPr>
            </w:pPr>
            <w:r w:rsidRPr="006B6371">
              <w:rPr>
                <w:sz w:val="18"/>
              </w:rPr>
              <w:t>The date/time dispatch was notified by the 911 call taker (if a separate entity).</w:t>
            </w:r>
          </w:p>
          <w:p w14:paraId="6CC84F40" w14:textId="77777777" w:rsidR="006B6371" w:rsidRPr="00376959" w:rsidRDefault="006B6371" w:rsidP="008E197B">
            <w:pPr>
              <w:pStyle w:val="TableEntry"/>
            </w:pPr>
          </w:p>
        </w:tc>
      </w:tr>
      <w:tr w:rsidR="006B6371" w:rsidRPr="00376959" w14:paraId="57E8104C" w14:textId="77777777" w:rsidTr="008E197B">
        <w:trPr>
          <w:cantSplit/>
        </w:trPr>
        <w:tc>
          <w:tcPr>
            <w:tcW w:w="1601" w:type="dxa"/>
            <w:vMerge/>
          </w:tcPr>
          <w:p w14:paraId="2AE75846" w14:textId="77777777" w:rsidR="006B6371" w:rsidRPr="00376959" w:rsidRDefault="006B6371" w:rsidP="008E197B">
            <w:pPr>
              <w:pStyle w:val="TableEntry"/>
            </w:pPr>
          </w:p>
        </w:tc>
        <w:tc>
          <w:tcPr>
            <w:tcW w:w="2178" w:type="dxa"/>
          </w:tcPr>
          <w:p w14:paraId="3BAD80E1" w14:textId="77777777" w:rsidR="006B6371" w:rsidRPr="006B6371" w:rsidRDefault="006B6371" w:rsidP="006B6371">
            <w:pPr>
              <w:spacing w:before="0"/>
              <w:rPr>
                <w:sz w:val="18"/>
              </w:rPr>
            </w:pPr>
            <w:r w:rsidRPr="006B6371">
              <w:rPr>
                <w:sz w:val="18"/>
              </w:rPr>
              <w:t>Unit Arrived on Scene Date/Time</w:t>
            </w:r>
          </w:p>
          <w:p w14:paraId="08323DAA" w14:textId="77777777" w:rsidR="006B6371" w:rsidRPr="00376959" w:rsidRDefault="006B6371" w:rsidP="008E197B">
            <w:pPr>
              <w:pStyle w:val="TableEntry"/>
            </w:pPr>
          </w:p>
        </w:tc>
        <w:tc>
          <w:tcPr>
            <w:tcW w:w="2346" w:type="dxa"/>
          </w:tcPr>
          <w:p w14:paraId="60A26F0C" w14:textId="77777777" w:rsidR="006B6371" w:rsidRPr="006B6371" w:rsidRDefault="006B6371" w:rsidP="006B6371">
            <w:pPr>
              <w:spacing w:before="0"/>
              <w:rPr>
                <w:sz w:val="18"/>
              </w:rPr>
            </w:pPr>
            <w:r w:rsidRPr="006B6371">
              <w:rPr>
                <w:sz w:val="18"/>
              </w:rPr>
              <w:t>Version2 Element - E05_06</w:t>
            </w:r>
          </w:p>
          <w:p w14:paraId="0A745A22" w14:textId="77777777" w:rsidR="006B6371" w:rsidRPr="00376959" w:rsidRDefault="006B6371" w:rsidP="008E197B">
            <w:pPr>
              <w:pStyle w:val="TableEntry"/>
            </w:pPr>
          </w:p>
        </w:tc>
        <w:tc>
          <w:tcPr>
            <w:tcW w:w="3338" w:type="dxa"/>
          </w:tcPr>
          <w:p w14:paraId="595535FA" w14:textId="77777777" w:rsidR="006B6371" w:rsidRPr="006B6371" w:rsidRDefault="006B6371" w:rsidP="006B6371">
            <w:pPr>
              <w:spacing w:before="0"/>
              <w:rPr>
                <w:sz w:val="18"/>
              </w:rPr>
            </w:pPr>
            <w:r w:rsidRPr="006B6371">
              <w:rPr>
                <w:sz w:val="18"/>
              </w:rPr>
              <w:t>The date/time the responding unit arrived on the scene; that is, the time the vehicle stopped moving at the scene.</w:t>
            </w:r>
          </w:p>
          <w:p w14:paraId="2CB286BF" w14:textId="77777777" w:rsidR="006B6371" w:rsidRPr="00376959" w:rsidRDefault="006B6371" w:rsidP="008E197B">
            <w:pPr>
              <w:pStyle w:val="TableEntry"/>
            </w:pPr>
          </w:p>
        </w:tc>
      </w:tr>
      <w:tr w:rsidR="006B6371" w:rsidRPr="00376959" w14:paraId="52EA0E5E" w14:textId="77777777" w:rsidTr="008E197B">
        <w:trPr>
          <w:cantSplit/>
        </w:trPr>
        <w:tc>
          <w:tcPr>
            <w:tcW w:w="1601" w:type="dxa"/>
            <w:vMerge/>
          </w:tcPr>
          <w:p w14:paraId="1D837E1B" w14:textId="77777777" w:rsidR="006B6371" w:rsidRPr="00376959" w:rsidRDefault="006B6371" w:rsidP="008E197B">
            <w:pPr>
              <w:pStyle w:val="TableEntry"/>
            </w:pPr>
          </w:p>
        </w:tc>
        <w:tc>
          <w:tcPr>
            <w:tcW w:w="2178" w:type="dxa"/>
          </w:tcPr>
          <w:p w14:paraId="04D57A7A" w14:textId="77777777" w:rsidR="006B6371" w:rsidRPr="006B6371" w:rsidRDefault="006B6371" w:rsidP="006B6371">
            <w:pPr>
              <w:spacing w:before="0"/>
              <w:rPr>
                <w:sz w:val="18"/>
              </w:rPr>
            </w:pPr>
            <w:r w:rsidRPr="006B6371">
              <w:rPr>
                <w:sz w:val="18"/>
              </w:rPr>
              <w:t>Arrived at Patient Date/Time</w:t>
            </w:r>
          </w:p>
          <w:p w14:paraId="58899878" w14:textId="77777777" w:rsidR="006B6371" w:rsidRPr="00376959" w:rsidRDefault="006B6371" w:rsidP="008E197B">
            <w:pPr>
              <w:pStyle w:val="TableEntry"/>
            </w:pPr>
          </w:p>
        </w:tc>
        <w:tc>
          <w:tcPr>
            <w:tcW w:w="2346" w:type="dxa"/>
          </w:tcPr>
          <w:p w14:paraId="273780DD" w14:textId="77777777" w:rsidR="006B6371" w:rsidRPr="006B6371" w:rsidRDefault="006B6371" w:rsidP="006B6371">
            <w:pPr>
              <w:spacing w:before="0"/>
              <w:rPr>
                <w:sz w:val="18"/>
              </w:rPr>
            </w:pPr>
            <w:r w:rsidRPr="006B6371">
              <w:rPr>
                <w:sz w:val="18"/>
              </w:rPr>
              <w:t>Version2 Element - E05_07</w:t>
            </w:r>
          </w:p>
          <w:p w14:paraId="31AB0917" w14:textId="77777777" w:rsidR="006B6371" w:rsidRPr="00376959" w:rsidRDefault="006B6371" w:rsidP="008E197B">
            <w:pPr>
              <w:pStyle w:val="TableEntry"/>
            </w:pPr>
          </w:p>
        </w:tc>
        <w:tc>
          <w:tcPr>
            <w:tcW w:w="3338" w:type="dxa"/>
          </w:tcPr>
          <w:p w14:paraId="4B809133" w14:textId="77777777" w:rsidR="006B6371" w:rsidRPr="006B6371" w:rsidRDefault="006B6371" w:rsidP="006B6371">
            <w:pPr>
              <w:spacing w:before="0"/>
              <w:rPr>
                <w:sz w:val="18"/>
              </w:rPr>
            </w:pPr>
            <w:r w:rsidRPr="006B6371">
              <w:rPr>
                <w:sz w:val="18"/>
              </w:rPr>
              <w:t>The date/time the responding unit arrived at the patient's side.</w:t>
            </w:r>
          </w:p>
          <w:p w14:paraId="09887480" w14:textId="77777777" w:rsidR="006B6371" w:rsidRPr="00376959" w:rsidRDefault="006B6371" w:rsidP="008E197B">
            <w:pPr>
              <w:pStyle w:val="TableEntry"/>
            </w:pPr>
          </w:p>
        </w:tc>
      </w:tr>
      <w:tr w:rsidR="006B6371" w:rsidRPr="00376959" w14:paraId="593F107E" w14:textId="77777777" w:rsidTr="008E197B">
        <w:trPr>
          <w:cantSplit/>
        </w:trPr>
        <w:tc>
          <w:tcPr>
            <w:tcW w:w="1601" w:type="dxa"/>
            <w:vMerge/>
          </w:tcPr>
          <w:p w14:paraId="263433D8" w14:textId="77777777" w:rsidR="006B6371" w:rsidRPr="00376959" w:rsidRDefault="006B6371" w:rsidP="008E197B">
            <w:pPr>
              <w:pStyle w:val="TableEntry"/>
            </w:pPr>
          </w:p>
        </w:tc>
        <w:tc>
          <w:tcPr>
            <w:tcW w:w="2178" w:type="dxa"/>
          </w:tcPr>
          <w:p w14:paraId="78E41A3D" w14:textId="77777777" w:rsidR="006B6371" w:rsidRPr="006B6371" w:rsidRDefault="006B6371" w:rsidP="006B6371">
            <w:pPr>
              <w:spacing w:before="0"/>
              <w:rPr>
                <w:sz w:val="18"/>
              </w:rPr>
            </w:pPr>
            <w:r w:rsidRPr="006B6371">
              <w:rPr>
                <w:sz w:val="18"/>
              </w:rPr>
              <w:t>Transfer of EMS Patient Care Date/Time</w:t>
            </w:r>
          </w:p>
          <w:p w14:paraId="3BB5ADB3" w14:textId="77777777" w:rsidR="006B6371" w:rsidRPr="00376959" w:rsidRDefault="006B6371" w:rsidP="008E197B">
            <w:pPr>
              <w:pStyle w:val="TableEntry"/>
            </w:pPr>
          </w:p>
        </w:tc>
        <w:tc>
          <w:tcPr>
            <w:tcW w:w="2346" w:type="dxa"/>
          </w:tcPr>
          <w:p w14:paraId="69A82EA5" w14:textId="77777777" w:rsidR="006B6371" w:rsidRPr="006B6371" w:rsidRDefault="006B6371" w:rsidP="006B6371">
            <w:pPr>
              <w:spacing w:before="0"/>
              <w:rPr>
                <w:sz w:val="18"/>
              </w:rPr>
            </w:pPr>
            <w:r w:rsidRPr="006B6371">
              <w:rPr>
                <w:sz w:val="18"/>
              </w:rPr>
              <w:t>Version2 Element - E05_08</w:t>
            </w:r>
          </w:p>
          <w:p w14:paraId="43D589C3" w14:textId="77777777" w:rsidR="006B6371" w:rsidRPr="00376959" w:rsidRDefault="006B6371" w:rsidP="008E197B">
            <w:pPr>
              <w:pStyle w:val="TableEntry"/>
            </w:pPr>
          </w:p>
        </w:tc>
        <w:tc>
          <w:tcPr>
            <w:tcW w:w="3338" w:type="dxa"/>
          </w:tcPr>
          <w:p w14:paraId="292FFF47" w14:textId="77777777" w:rsidR="006B6371" w:rsidRPr="006B6371" w:rsidRDefault="006B6371" w:rsidP="006B6371">
            <w:pPr>
              <w:spacing w:before="0"/>
              <w:rPr>
                <w:sz w:val="18"/>
              </w:rPr>
            </w:pPr>
            <w:r w:rsidRPr="006B6371">
              <w:rPr>
                <w:sz w:val="18"/>
              </w:rPr>
              <w:t>The date/time the patient was transferred from this EMS agency to another EMS agency for care.</w:t>
            </w:r>
          </w:p>
          <w:p w14:paraId="7212E098" w14:textId="77777777" w:rsidR="006B6371" w:rsidRPr="00376959" w:rsidRDefault="006B6371" w:rsidP="008E197B">
            <w:pPr>
              <w:pStyle w:val="TableEntry"/>
            </w:pPr>
          </w:p>
        </w:tc>
      </w:tr>
      <w:tr w:rsidR="006B6371" w:rsidRPr="00376959" w14:paraId="1B6075BB" w14:textId="77777777" w:rsidTr="008E197B">
        <w:trPr>
          <w:cantSplit/>
        </w:trPr>
        <w:tc>
          <w:tcPr>
            <w:tcW w:w="1601" w:type="dxa"/>
            <w:vMerge/>
          </w:tcPr>
          <w:p w14:paraId="0EB68ADB" w14:textId="77777777" w:rsidR="006B6371" w:rsidRPr="00376959" w:rsidRDefault="006B6371" w:rsidP="008E197B">
            <w:pPr>
              <w:pStyle w:val="TableEntry"/>
            </w:pPr>
          </w:p>
        </w:tc>
        <w:tc>
          <w:tcPr>
            <w:tcW w:w="2178" w:type="dxa"/>
          </w:tcPr>
          <w:p w14:paraId="358B09EA" w14:textId="77777777" w:rsidR="006B6371" w:rsidRPr="006B6371" w:rsidRDefault="006B6371" w:rsidP="006B6371">
            <w:pPr>
              <w:spacing w:before="0"/>
              <w:rPr>
                <w:sz w:val="18"/>
              </w:rPr>
            </w:pPr>
            <w:r w:rsidRPr="006B6371">
              <w:rPr>
                <w:sz w:val="18"/>
              </w:rPr>
              <w:t>Unit Left Scene Date/Time</w:t>
            </w:r>
          </w:p>
          <w:p w14:paraId="0BF99AD3" w14:textId="77777777" w:rsidR="006B6371" w:rsidRPr="00376959" w:rsidRDefault="006B6371" w:rsidP="008E197B">
            <w:pPr>
              <w:pStyle w:val="TableEntry"/>
            </w:pPr>
          </w:p>
        </w:tc>
        <w:tc>
          <w:tcPr>
            <w:tcW w:w="2346" w:type="dxa"/>
          </w:tcPr>
          <w:p w14:paraId="3277C39C" w14:textId="77777777" w:rsidR="006B6371" w:rsidRPr="006B6371" w:rsidRDefault="006B6371" w:rsidP="006B6371">
            <w:pPr>
              <w:spacing w:before="0"/>
              <w:rPr>
                <w:sz w:val="18"/>
              </w:rPr>
            </w:pPr>
            <w:r w:rsidRPr="006B6371">
              <w:rPr>
                <w:sz w:val="18"/>
              </w:rPr>
              <w:t>Version2 Element - E05_09</w:t>
            </w:r>
          </w:p>
          <w:p w14:paraId="01B54B07" w14:textId="77777777" w:rsidR="006B6371" w:rsidRPr="00376959" w:rsidRDefault="006B6371" w:rsidP="008E197B">
            <w:pPr>
              <w:pStyle w:val="TableEntry"/>
            </w:pPr>
          </w:p>
        </w:tc>
        <w:tc>
          <w:tcPr>
            <w:tcW w:w="3338" w:type="dxa"/>
          </w:tcPr>
          <w:p w14:paraId="2C034861" w14:textId="77777777" w:rsidR="006B6371" w:rsidRPr="006B6371" w:rsidRDefault="006B6371" w:rsidP="006B6371">
            <w:pPr>
              <w:spacing w:before="0"/>
              <w:rPr>
                <w:sz w:val="18"/>
              </w:rPr>
            </w:pPr>
            <w:r w:rsidRPr="006B6371">
              <w:rPr>
                <w:sz w:val="18"/>
              </w:rPr>
              <w:t>The date/time the responding unit left the scene with a patient (started moving).</w:t>
            </w:r>
          </w:p>
          <w:p w14:paraId="230BEBC4" w14:textId="77777777" w:rsidR="006B6371" w:rsidRPr="00376959" w:rsidRDefault="006B6371" w:rsidP="008E197B">
            <w:pPr>
              <w:pStyle w:val="TableEntry"/>
            </w:pPr>
          </w:p>
        </w:tc>
      </w:tr>
      <w:tr w:rsidR="006B6371" w:rsidRPr="00376959" w14:paraId="67251B2F" w14:textId="77777777" w:rsidTr="008E197B">
        <w:trPr>
          <w:cantSplit/>
        </w:trPr>
        <w:tc>
          <w:tcPr>
            <w:tcW w:w="1601" w:type="dxa"/>
            <w:vMerge/>
          </w:tcPr>
          <w:p w14:paraId="52C2791D" w14:textId="77777777" w:rsidR="006B6371" w:rsidRPr="00376959" w:rsidRDefault="006B6371" w:rsidP="008E197B">
            <w:pPr>
              <w:pStyle w:val="TableEntry"/>
            </w:pPr>
          </w:p>
        </w:tc>
        <w:tc>
          <w:tcPr>
            <w:tcW w:w="2178" w:type="dxa"/>
          </w:tcPr>
          <w:p w14:paraId="53371548" w14:textId="77777777" w:rsidR="006B6371" w:rsidRPr="006B6371" w:rsidRDefault="006B6371" w:rsidP="006B6371">
            <w:pPr>
              <w:spacing w:before="0"/>
              <w:rPr>
                <w:sz w:val="18"/>
              </w:rPr>
            </w:pPr>
            <w:r w:rsidRPr="006B6371">
              <w:rPr>
                <w:sz w:val="18"/>
              </w:rPr>
              <w:t>Arrival at Destination Landing Area Date/Time</w:t>
            </w:r>
          </w:p>
          <w:p w14:paraId="09AD1F83" w14:textId="77777777" w:rsidR="006B6371" w:rsidRPr="00376959" w:rsidRDefault="006B6371" w:rsidP="008E197B">
            <w:pPr>
              <w:pStyle w:val="TableEntry"/>
            </w:pPr>
          </w:p>
        </w:tc>
        <w:tc>
          <w:tcPr>
            <w:tcW w:w="2346" w:type="dxa"/>
          </w:tcPr>
          <w:p w14:paraId="4ACFC3E4" w14:textId="77777777" w:rsidR="006B6371" w:rsidRPr="006B6371" w:rsidRDefault="006B6371" w:rsidP="006B6371">
            <w:pPr>
              <w:spacing w:before="0"/>
              <w:rPr>
                <w:sz w:val="18"/>
              </w:rPr>
            </w:pPr>
            <w:r w:rsidRPr="006B6371">
              <w:rPr>
                <w:sz w:val="18"/>
              </w:rPr>
              <w:t>None</w:t>
            </w:r>
          </w:p>
          <w:p w14:paraId="519E8D20" w14:textId="77777777" w:rsidR="006B6371" w:rsidRPr="00376959" w:rsidRDefault="006B6371" w:rsidP="008E197B">
            <w:pPr>
              <w:pStyle w:val="TableEntry"/>
            </w:pPr>
          </w:p>
        </w:tc>
        <w:tc>
          <w:tcPr>
            <w:tcW w:w="3338" w:type="dxa"/>
          </w:tcPr>
          <w:p w14:paraId="6D9A8C56" w14:textId="77777777" w:rsidR="006B6371" w:rsidRPr="006B6371" w:rsidRDefault="006B6371" w:rsidP="006B6371">
            <w:pPr>
              <w:spacing w:before="0"/>
              <w:rPr>
                <w:sz w:val="18"/>
              </w:rPr>
            </w:pPr>
            <w:r w:rsidRPr="006B6371">
              <w:rPr>
                <w:sz w:val="18"/>
              </w:rPr>
              <w:t>The date/time the Air Medical vehicle arrived at the destination landing area.</w:t>
            </w:r>
          </w:p>
          <w:p w14:paraId="4A98E8BB" w14:textId="77777777" w:rsidR="006B6371" w:rsidRPr="00376959" w:rsidRDefault="006B6371" w:rsidP="008E197B">
            <w:pPr>
              <w:pStyle w:val="TableEntry"/>
            </w:pPr>
          </w:p>
        </w:tc>
      </w:tr>
      <w:tr w:rsidR="006B6371" w:rsidRPr="00376959" w14:paraId="6315AF59" w14:textId="77777777" w:rsidTr="008E197B">
        <w:trPr>
          <w:cantSplit/>
        </w:trPr>
        <w:tc>
          <w:tcPr>
            <w:tcW w:w="1601" w:type="dxa"/>
            <w:vMerge/>
          </w:tcPr>
          <w:p w14:paraId="764D1D0D" w14:textId="77777777" w:rsidR="006B6371" w:rsidRPr="00376959" w:rsidRDefault="006B6371" w:rsidP="008E197B">
            <w:pPr>
              <w:pStyle w:val="TableEntry"/>
            </w:pPr>
          </w:p>
        </w:tc>
        <w:tc>
          <w:tcPr>
            <w:tcW w:w="2178" w:type="dxa"/>
          </w:tcPr>
          <w:p w14:paraId="05F2E0BD" w14:textId="77777777" w:rsidR="006B6371" w:rsidRPr="006B6371" w:rsidRDefault="006B6371" w:rsidP="006B6371">
            <w:pPr>
              <w:spacing w:before="0"/>
              <w:rPr>
                <w:sz w:val="18"/>
              </w:rPr>
            </w:pPr>
            <w:r w:rsidRPr="006B6371">
              <w:rPr>
                <w:sz w:val="18"/>
              </w:rPr>
              <w:t>Patient Arrived at Destination Date/Time</w:t>
            </w:r>
          </w:p>
          <w:p w14:paraId="07606C7E" w14:textId="77777777" w:rsidR="006B6371" w:rsidRPr="00376959" w:rsidRDefault="006B6371" w:rsidP="008E197B">
            <w:pPr>
              <w:pStyle w:val="TableEntry"/>
            </w:pPr>
          </w:p>
        </w:tc>
        <w:tc>
          <w:tcPr>
            <w:tcW w:w="2346" w:type="dxa"/>
          </w:tcPr>
          <w:p w14:paraId="45316C59" w14:textId="77777777" w:rsidR="006B6371" w:rsidRPr="006B6371" w:rsidRDefault="006B6371" w:rsidP="006B6371">
            <w:pPr>
              <w:spacing w:before="0"/>
              <w:rPr>
                <w:sz w:val="18"/>
              </w:rPr>
            </w:pPr>
            <w:r w:rsidRPr="006B6371">
              <w:rPr>
                <w:sz w:val="18"/>
              </w:rPr>
              <w:t>Version2 Element - E05_10</w:t>
            </w:r>
          </w:p>
          <w:p w14:paraId="192EDF7D" w14:textId="77777777" w:rsidR="006B6371" w:rsidRPr="00376959" w:rsidRDefault="006B6371" w:rsidP="008E197B">
            <w:pPr>
              <w:pStyle w:val="TableEntry"/>
            </w:pPr>
          </w:p>
        </w:tc>
        <w:tc>
          <w:tcPr>
            <w:tcW w:w="3338" w:type="dxa"/>
          </w:tcPr>
          <w:p w14:paraId="01229E8B" w14:textId="77777777" w:rsidR="006B6371" w:rsidRPr="006B6371" w:rsidRDefault="006B6371" w:rsidP="006B6371">
            <w:pPr>
              <w:spacing w:before="0"/>
              <w:rPr>
                <w:sz w:val="18"/>
              </w:rPr>
            </w:pPr>
            <w:r w:rsidRPr="006B6371">
              <w:rPr>
                <w:sz w:val="18"/>
              </w:rPr>
              <w:t>The date/time the responding unit arrived with the patient at the destination or transfer point.</w:t>
            </w:r>
          </w:p>
          <w:p w14:paraId="36407D5A" w14:textId="77777777" w:rsidR="006B6371" w:rsidRPr="00376959" w:rsidRDefault="006B6371" w:rsidP="008E197B">
            <w:pPr>
              <w:pStyle w:val="TableEntry"/>
            </w:pPr>
          </w:p>
        </w:tc>
      </w:tr>
      <w:tr w:rsidR="006B6371" w:rsidRPr="00376959" w14:paraId="7731A431" w14:textId="77777777" w:rsidTr="008E197B">
        <w:trPr>
          <w:cantSplit/>
        </w:trPr>
        <w:tc>
          <w:tcPr>
            <w:tcW w:w="1601" w:type="dxa"/>
            <w:vMerge/>
          </w:tcPr>
          <w:p w14:paraId="4DC462C1" w14:textId="77777777" w:rsidR="006B6371" w:rsidRPr="00376959" w:rsidRDefault="006B6371" w:rsidP="008E197B">
            <w:pPr>
              <w:pStyle w:val="TableEntry"/>
            </w:pPr>
          </w:p>
        </w:tc>
        <w:tc>
          <w:tcPr>
            <w:tcW w:w="2178" w:type="dxa"/>
          </w:tcPr>
          <w:p w14:paraId="32E4A06C" w14:textId="77777777" w:rsidR="006B6371" w:rsidRPr="006B6371" w:rsidRDefault="006B6371" w:rsidP="006B6371">
            <w:pPr>
              <w:spacing w:before="0"/>
              <w:rPr>
                <w:sz w:val="18"/>
              </w:rPr>
            </w:pPr>
            <w:r w:rsidRPr="006B6371">
              <w:rPr>
                <w:sz w:val="18"/>
              </w:rPr>
              <w:t>Destination Patient Transfer of Care Date/Time</w:t>
            </w:r>
          </w:p>
          <w:p w14:paraId="020D60A1" w14:textId="77777777" w:rsidR="006B6371" w:rsidRPr="00376959" w:rsidRDefault="006B6371" w:rsidP="008E197B">
            <w:pPr>
              <w:pStyle w:val="TableEntry"/>
            </w:pPr>
          </w:p>
        </w:tc>
        <w:tc>
          <w:tcPr>
            <w:tcW w:w="2346" w:type="dxa"/>
          </w:tcPr>
          <w:p w14:paraId="32509F66" w14:textId="77777777" w:rsidR="006B6371" w:rsidRPr="006B6371" w:rsidRDefault="006B6371" w:rsidP="006B6371">
            <w:pPr>
              <w:spacing w:before="0"/>
              <w:rPr>
                <w:sz w:val="18"/>
              </w:rPr>
            </w:pPr>
            <w:r w:rsidRPr="006B6371">
              <w:rPr>
                <w:sz w:val="18"/>
              </w:rPr>
              <w:t>None</w:t>
            </w:r>
          </w:p>
          <w:p w14:paraId="5640C426" w14:textId="77777777" w:rsidR="006B6371" w:rsidRPr="00376959" w:rsidRDefault="006B6371" w:rsidP="008E197B">
            <w:pPr>
              <w:pStyle w:val="TableEntry"/>
            </w:pPr>
          </w:p>
        </w:tc>
        <w:tc>
          <w:tcPr>
            <w:tcW w:w="3338" w:type="dxa"/>
          </w:tcPr>
          <w:p w14:paraId="2DB5A187" w14:textId="77777777" w:rsidR="006B6371" w:rsidRPr="006B6371" w:rsidRDefault="006B6371" w:rsidP="006B6371">
            <w:pPr>
              <w:spacing w:before="0"/>
              <w:rPr>
                <w:sz w:val="18"/>
              </w:rPr>
            </w:pPr>
            <w:r w:rsidRPr="006B6371">
              <w:rPr>
                <w:sz w:val="18"/>
              </w:rPr>
              <w:t>The date/time that patient care was transferred to the destination healthcare facilities staff.</w:t>
            </w:r>
          </w:p>
          <w:p w14:paraId="0DB1C079" w14:textId="77777777" w:rsidR="006B6371" w:rsidRPr="00376959" w:rsidRDefault="006B6371" w:rsidP="008E197B">
            <w:pPr>
              <w:pStyle w:val="TableEntry"/>
            </w:pPr>
          </w:p>
        </w:tc>
      </w:tr>
      <w:tr w:rsidR="00E86880" w:rsidRPr="00376959" w14:paraId="1798345C" w14:textId="77777777" w:rsidTr="008E197B">
        <w:trPr>
          <w:cantSplit/>
        </w:trPr>
        <w:tc>
          <w:tcPr>
            <w:tcW w:w="1601" w:type="dxa"/>
            <w:vMerge w:val="restart"/>
          </w:tcPr>
          <w:p w14:paraId="5B5851F0" w14:textId="1FE0F8E4" w:rsidR="00E86880" w:rsidRPr="00376959" w:rsidRDefault="00E86880" w:rsidP="008E197B">
            <w:pPr>
              <w:pStyle w:val="TableEntry"/>
            </w:pPr>
            <w:r>
              <w:t>Scene</w:t>
            </w:r>
          </w:p>
        </w:tc>
        <w:tc>
          <w:tcPr>
            <w:tcW w:w="2178" w:type="dxa"/>
          </w:tcPr>
          <w:p w14:paraId="1747E2A0" w14:textId="77777777" w:rsidR="00E86880" w:rsidRPr="00E86880" w:rsidRDefault="00E86880" w:rsidP="006B6371">
            <w:pPr>
              <w:spacing w:before="0"/>
              <w:rPr>
                <w:sz w:val="18"/>
              </w:rPr>
            </w:pPr>
            <w:r w:rsidRPr="00E86880">
              <w:rPr>
                <w:sz w:val="18"/>
              </w:rPr>
              <w:t>First EMS Unit on Scene</w:t>
            </w:r>
          </w:p>
          <w:p w14:paraId="664C5999" w14:textId="0A618FC2" w:rsidR="00E86880" w:rsidRPr="00376959" w:rsidRDefault="00E86880" w:rsidP="008E197B">
            <w:pPr>
              <w:pStyle w:val="TableEntry"/>
            </w:pPr>
            <w:r>
              <w:t xml:space="preserve"> </w:t>
            </w:r>
          </w:p>
        </w:tc>
        <w:tc>
          <w:tcPr>
            <w:tcW w:w="2346" w:type="dxa"/>
          </w:tcPr>
          <w:p w14:paraId="6572624B" w14:textId="77777777" w:rsidR="00E86880" w:rsidRPr="00E86880" w:rsidRDefault="00E86880" w:rsidP="006B6371">
            <w:pPr>
              <w:spacing w:before="0"/>
              <w:rPr>
                <w:sz w:val="18"/>
              </w:rPr>
            </w:pPr>
            <w:r w:rsidRPr="00E86880">
              <w:rPr>
                <w:sz w:val="18"/>
              </w:rPr>
              <w:t>None</w:t>
            </w:r>
          </w:p>
          <w:p w14:paraId="1A1634A0" w14:textId="77777777" w:rsidR="00E86880" w:rsidRPr="00376959" w:rsidRDefault="00E86880" w:rsidP="008E197B">
            <w:pPr>
              <w:pStyle w:val="TableEntry"/>
            </w:pPr>
          </w:p>
        </w:tc>
        <w:tc>
          <w:tcPr>
            <w:tcW w:w="3338" w:type="dxa"/>
          </w:tcPr>
          <w:p w14:paraId="1C026124" w14:textId="77777777" w:rsidR="00E86880" w:rsidRPr="00E86880" w:rsidRDefault="00E86880" w:rsidP="006B6371">
            <w:pPr>
              <w:spacing w:before="0"/>
              <w:rPr>
                <w:sz w:val="18"/>
              </w:rPr>
            </w:pPr>
            <w:r w:rsidRPr="00E86880">
              <w:rPr>
                <w:sz w:val="18"/>
              </w:rPr>
              <w:t>Documentation that this EMS Unit was the first EMS Unit for the EMS Agency on the Scene</w:t>
            </w:r>
          </w:p>
          <w:p w14:paraId="60EDA322" w14:textId="77777777" w:rsidR="00E86880" w:rsidRPr="00376959" w:rsidRDefault="00E86880" w:rsidP="008E197B">
            <w:pPr>
              <w:pStyle w:val="TableEntry"/>
            </w:pPr>
          </w:p>
        </w:tc>
      </w:tr>
      <w:tr w:rsidR="00E86880" w:rsidRPr="00376959" w14:paraId="70B3902C" w14:textId="77777777" w:rsidTr="008E197B">
        <w:trPr>
          <w:cantSplit/>
        </w:trPr>
        <w:tc>
          <w:tcPr>
            <w:tcW w:w="1601" w:type="dxa"/>
            <w:vMerge/>
          </w:tcPr>
          <w:p w14:paraId="558D90AF" w14:textId="77777777" w:rsidR="00E86880" w:rsidRPr="00376959" w:rsidRDefault="00E86880" w:rsidP="008E197B">
            <w:pPr>
              <w:pStyle w:val="TableEntry"/>
            </w:pPr>
          </w:p>
        </w:tc>
        <w:tc>
          <w:tcPr>
            <w:tcW w:w="2178" w:type="dxa"/>
          </w:tcPr>
          <w:p w14:paraId="4D6C2279" w14:textId="77777777" w:rsidR="00E86880" w:rsidRPr="00E86880" w:rsidRDefault="00E86880" w:rsidP="006B6371">
            <w:pPr>
              <w:spacing w:before="0"/>
              <w:rPr>
                <w:sz w:val="18"/>
              </w:rPr>
            </w:pPr>
            <w:r w:rsidRPr="00E86880">
              <w:rPr>
                <w:sz w:val="18"/>
              </w:rPr>
              <w:t>Type of Other Service at Scene</w:t>
            </w:r>
          </w:p>
          <w:p w14:paraId="32F47672" w14:textId="77777777" w:rsidR="00E86880" w:rsidRPr="00376959" w:rsidRDefault="00E86880" w:rsidP="008E197B">
            <w:pPr>
              <w:pStyle w:val="TableEntry"/>
            </w:pPr>
          </w:p>
        </w:tc>
        <w:tc>
          <w:tcPr>
            <w:tcW w:w="2346" w:type="dxa"/>
          </w:tcPr>
          <w:p w14:paraId="22A57254" w14:textId="77777777" w:rsidR="00E86880" w:rsidRPr="00E86880" w:rsidRDefault="00E86880" w:rsidP="006B6371">
            <w:pPr>
              <w:spacing w:before="0"/>
              <w:rPr>
                <w:sz w:val="18"/>
              </w:rPr>
            </w:pPr>
            <w:r w:rsidRPr="00E86880">
              <w:rPr>
                <w:sz w:val="18"/>
              </w:rPr>
              <w:t>Version2 Element - E08_02</w:t>
            </w:r>
          </w:p>
          <w:p w14:paraId="6770CA54" w14:textId="77777777" w:rsidR="00E86880" w:rsidRPr="00376959" w:rsidRDefault="00E86880" w:rsidP="008E197B">
            <w:pPr>
              <w:pStyle w:val="TableEntry"/>
            </w:pPr>
          </w:p>
        </w:tc>
        <w:tc>
          <w:tcPr>
            <w:tcW w:w="3338" w:type="dxa"/>
          </w:tcPr>
          <w:p w14:paraId="0B0AD4A0" w14:textId="77777777" w:rsidR="00E86880" w:rsidRPr="00E86880" w:rsidRDefault="00E86880" w:rsidP="006B6371">
            <w:pPr>
              <w:spacing w:before="0"/>
              <w:rPr>
                <w:sz w:val="18"/>
              </w:rPr>
            </w:pPr>
            <w:r w:rsidRPr="00E86880">
              <w:rPr>
                <w:sz w:val="18"/>
              </w:rPr>
              <w:t>The type of public safety or EMS service associated with Other Agencies on Scene</w:t>
            </w:r>
          </w:p>
          <w:p w14:paraId="6D0EED54" w14:textId="77777777" w:rsidR="00E86880" w:rsidRPr="00376959" w:rsidRDefault="00E86880" w:rsidP="008E197B">
            <w:pPr>
              <w:pStyle w:val="TableEntry"/>
            </w:pPr>
          </w:p>
        </w:tc>
      </w:tr>
      <w:tr w:rsidR="00E86880" w:rsidRPr="00376959" w14:paraId="114388B0" w14:textId="77777777" w:rsidTr="008E197B">
        <w:trPr>
          <w:cantSplit/>
        </w:trPr>
        <w:tc>
          <w:tcPr>
            <w:tcW w:w="1601" w:type="dxa"/>
            <w:vMerge/>
          </w:tcPr>
          <w:p w14:paraId="52CD06B3" w14:textId="77777777" w:rsidR="00E86880" w:rsidRPr="00376959" w:rsidRDefault="00E86880" w:rsidP="008E197B">
            <w:pPr>
              <w:pStyle w:val="TableEntry"/>
            </w:pPr>
          </w:p>
        </w:tc>
        <w:tc>
          <w:tcPr>
            <w:tcW w:w="2178" w:type="dxa"/>
          </w:tcPr>
          <w:p w14:paraId="527EACF3" w14:textId="77777777" w:rsidR="00E86880" w:rsidRPr="00E86880" w:rsidRDefault="00E86880" w:rsidP="006B6371">
            <w:pPr>
              <w:spacing w:before="0"/>
              <w:rPr>
                <w:sz w:val="18"/>
              </w:rPr>
            </w:pPr>
            <w:r w:rsidRPr="00E86880">
              <w:rPr>
                <w:sz w:val="18"/>
              </w:rPr>
              <w:t>Date/Time Initial Responder Arrived on Scene</w:t>
            </w:r>
          </w:p>
          <w:p w14:paraId="1E86EF19" w14:textId="77777777" w:rsidR="00E86880" w:rsidRPr="00376959" w:rsidRDefault="00E86880" w:rsidP="008E197B">
            <w:pPr>
              <w:pStyle w:val="TableEntry"/>
            </w:pPr>
          </w:p>
        </w:tc>
        <w:tc>
          <w:tcPr>
            <w:tcW w:w="2346" w:type="dxa"/>
          </w:tcPr>
          <w:p w14:paraId="62F628F8" w14:textId="77777777" w:rsidR="00E86880" w:rsidRPr="00E86880" w:rsidRDefault="00E86880" w:rsidP="006B6371">
            <w:pPr>
              <w:spacing w:before="0"/>
              <w:rPr>
                <w:sz w:val="18"/>
              </w:rPr>
            </w:pPr>
            <w:r w:rsidRPr="00E86880">
              <w:rPr>
                <w:sz w:val="18"/>
              </w:rPr>
              <w:t>Version2 Element - E08_04</w:t>
            </w:r>
          </w:p>
          <w:p w14:paraId="398F6567" w14:textId="77777777" w:rsidR="00E86880" w:rsidRPr="00376959" w:rsidRDefault="00E86880" w:rsidP="008E197B">
            <w:pPr>
              <w:pStyle w:val="TableEntry"/>
            </w:pPr>
          </w:p>
        </w:tc>
        <w:tc>
          <w:tcPr>
            <w:tcW w:w="3338" w:type="dxa"/>
          </w:tcPr>
          <w:p w14:paraId="2993CBAD" w14:textId="77777777" w:rsidR="00E86880" w:rsidRPr="00E86880" w:rsidRDefault="00E86880" w:rsidP="006B6371">
            <w:pPr>
              <w:spacing w:before="0"/>
              <w:rPr>
                <w:sz w:val="18"/>
              </w:rPr>
            </w:pPr>
            <w:r w:rsidRPr="00E86880">
              <w:rPr>
                <w:sz w:val="18"/>
              </w:rPr>
              <w:t>The time that the initial responder arrived on the scene, if applicable.</w:t>
            </w:r>
          </w:p>
          <w:p w14:paraId="4D31F9A8" w14:textId="77777777" w:rsidR="00E86880" w:rsidRPr="00376959" w:rsidRDefault="00E86880" w:rsidP="008E197B">
            <w:pPr>
              <w:pStyle w:val="TableEntry"/>
            </w:pPr>
          </w:p>
        </w:tc>
      </w:tr>
      <w:tr w:rsidR="00E86880" w:rsidRPr="00376959" w14:paraId="49047106" w14:textId="77777777" w:rsidTr="008E197B">
        <w:trPr>
          <w:cantSplit/>
        </w:trPr>
        <w:tc>
          <w:tcPr>
            <w:tcW w:w="1601" w:type="dxa"/>
            <w:vMerge/>
          </w:tcPr>
          <w:p w14:paraId="4EC525F6" w14:textId="77777777" w:rsidR="00E86880" w:rsidRPr="00376959" w:rsidRDefault="00E86880" w:rsidP="008E197B">
            <w:pPr>
              <w:pStyle w:val="TableEntry"/>
            </w:pPr>
          </w:p>
        </w:tc>
        <w:tc>
          <w:tcPr>
            <w:tcW w:w="2178" w:type="dxa"/>
          </w:tcPr>
          <w:p w14:paraId="2984094C" w14:textId="77777777" w:rsidR="00E86880" w:rsidRPr="00E86880" w:rsidRDefault="00E86880" w:rsidP="006B6371">
            <w:pPr>
              <w:spacing w:before="0"/>
              <w:rPr>
                <w:sz w:val="18"/>
              </w:rPr>
            </w:pPr>
            <w:r w:rsidRPr="00E86880">
              <w:rPr>
                <w:sz w:val="18"/>
              </w:rPr>
              <w:t xml:space="preserve">Numbers of Patients on Scene </w:t>
            </w:r>
          </w:p>
          <w:p w14:paraId="7C4E3B9C" w14:textId="77777777" w:rsidR="00E86880" w:rsidRPr="00376959" w:rsidRDefault="00E86880" w:rsidP="008E197B">
            <w:pPr>
              <w:pStyle w:val="TableEntry"/>
            </w:pPr>
          </w:p>
        </w:tc>
        <w:tc>
          <w:tcPr>
            <w:tcW w:w="2346" w:type="dxa"/>
          </w:tcPr>
          <w:p w14:paraId="00664345" w14:textId="77777777" w:rsidR="00E86880" w:rsidRPr="00E86880" w:rsidRDefault="00E86880" w:rsidP="006B6371">
            <w:pPr>
              <w:spacing w:before="0"/>
              <w:rPr>
                <w:sz w:val="18"/>
              </w:rPr>
            </w:pPr>
            <w:r w:rsidRPr="00E86880">
              <w:rPr>
                <w:sz w:val="18"/>
              </w:rPr>
              <w:t>Version2 Element - E08_05</w:t>
            </w:r>
          </w:p>
          <w:p w14:paraId="6051C96E" w14:textId="77777777" w:rsidR="00E86880" w:rsidRPr="00376959" w:rsidRDefault="00E86880" w:rsidP="008E197B">
            <w:pPr>
              <w:pStyle w:val="TableEntry"/>
            </w:pPr>
          </w:p>
        </w:tc>
        <w:tc>
          <w:tcPr>
            <w:tcW w:w="3338" w:type="dxa"/>
          </w:tcPr>
          <w:p w14:paraId="469EDE87" w14:textId="77777777" w:rsidR="00E86880" w:rsidRPr="00E86880" w:rsidRDefault="00E86880" w:rsidP="006B6371">
            <w:pPr>
              <w:spacing w:before="0"/>
              <w:rPr>
                <w:sz w:val="18"/>
              </w:rPr>
            </w:pPr>
            <w:r w:rsidRPr="00E86880">
              <w:rPr>
                <w:sz w:val="18"/>
              </w:rPr>
              <w:t>Indicator of how many total patients were at the scene</w:t>
            </w:r>
          </w:p>
          <w:p w14:paraId="3CA9613F" w14:textId="77777777" w:rsidR="00E86880" w:rsidRPr="00376959" w:rsidRDefault="00E86880" w:rsidP="008E197B">
            <w:pPr>
              <w:pStyle w:val="TableEntry"/>
            </w:pPr>
          </w:p>
        </w:tc>
      </w:tr>
      <w:tr w:rsidR="00E86880" w:rsidRPr="00376959" w14:paraId="214F01F4" w14:textId="77777777" w:rsidTr="008E197B">
        <w:trPr>
          <w:cantSplit/>
        </w:trPr>
        <w:tc>
          <w:tcPr>
            <w:tcW w:w="1601" w:type="dxa"/>
            <w:vMerge/>
          </w:tcPr>
          <w:p w14:paraId="5CF537D8" w14:textId="77777777" w:rsidR="00E86880" w:rsidRPr="00376959" w:rsidRDefault="00E86880" w:rsidP="008E197B">
            <w:pPr>
              <w:pStyle w:val="TableEntry"/>
            </w:pPr>
          </w:p>
        </w:tc>
        <w:tc>
          <w:tcPr>
            <w:tcW w:w="2178" w:type="dxa"/>
          </w:tcPr>
          <w:p w14:paraId="70EB84B1" w14:textId="77777777" w:rsidR="00E86880" w:rsidRPr="00E86880" w:rsidRDefault="00E86880" w:rsidP="006B6371">
            <w:pPr>
              <w:spacing w:before="0"/>
              <w:rPr>
                <w:sz w:val="18"/>
              </w:rPr>
            </w:pPr>
            <w:r w:rsidRPr="00E86880">
              <w:rPr>
                <w:sz w:val="18"/>
              </w:rPr>
              <w:t>Mass Casualty Incident</w:t>
            </w:r>
          </w:p>
          <w:p w14:paraId="466C3E52" w14:textId="77777777" w:rsidR="00E86880" w:rsidRPr="00376959" w:rsidRDefault="00E86880" w:rsidP="008E197B">
            <w:pPr>
              <w:pStyle w:val="TableEntry"/>
            </w:pPr>
          </w:p>
        </w:tc>
        <w:tc>
          <w:tcPr>
            <w:tcW w:w="2346" w:type="dxa"/>
          </w:tcPr>
          <w:p w14:paraId="099AC23F" w14:textId="77777777" w:rsidR="00E86880" w:rsidRPr="00E86880" w:rsidRDefault="00E86880" w:rsidP="006B6371">
            <w:pPr>
              <w:spacing w:before="0"/>
              <w:rPr>
                <w:sz w:val="18"/>
              </w:rPr>
            </w:pPr>
            <w:r w:rsidRPr="00E86880">
              <w:rPr>
                <w:sz w:val="18"/>
              </w:rPr>
              <w:t>Version2 Element - E08_06</w:t>
            </w:r>
          </w:p>
          <w:p w14:paraId="419FBC5C" w14:textId="77777777" w:rsidR="00E86880" w:rsidRPr="00376959" w:rsidRDefault="00E86880" w:rsidP="008E197B">
            <w:pPr>
              <w:pStyle w:val="TableEntry"/>
            </w:pPr>
          </w:p>
        </w:tc>
        <w:tc>
          <w:tcPr>
            <w:tcW w:w="3338" w:type="dxa"/>
          </w:tcPr>
          <w:p w14:paraId="336A41F4" w14:textId="77777777" w:rsidR="00E86880" w:rsidRPr="00E86880" w:rsidRDefault="00E86880" w:rsidP="006B6371">
            <w:pPr>
              <w:spacing w:before="0"/>
              <w:rPr>
                <w:sz w:val="18"/>
              </w:rPr>
            </w:pPr>
            <w:r w:rsidRPr="00E86880">
              <w:rPr>
                <w:sz w:val="18"/>
              </w:rPr>
              <w:t>Indicator if this event would be considered a mass casualty incident (overwhelmed existing EMS resources)</w:t>
            </w:r>
          </w:p>
          <w:p w14:paraId="2809F6D5" w14:textId="77777777" w:rsidR="00E86880" w:rsidRPr="00376959" w:rsidRDefault="00E86880" w:rsidP="008E197B">
            <w:pPr>
              <w:pStyle w:val="TableEntry"/>
            </w:pPr>
          </w:p>
        </w:tc>
      </w:tr>
      <w:tr w:rsidR="00E86880" w:rsidRPr="00376959" w14:paraId="63B9633F" w14:textId="77777777" w:rsidTr="008E197B">
        <w:trPr>
          <w:cantSplit/>
        </w:trPr>
        <w:tc>
          <w:tcPr>
            <w:tcW w:w="1601" w:type="dxa"/>
            <w:vMerge/>
          </w:tcPr>
          <w:p w14:paraId="3392A414" w14:textId="77777777" w:rsidR="00E86880" w:rsidRPr="00376959" w:rsidRDefault="00E86880" w:rsidP="008E197B">
            <w:pPr>
              <w:pStyle w:val="TableEntry"/>
            </w:pPr>
          </w:p>
        </w:tc>
        <w:tc>
          <w:tcPr>
            <w:tcW w:w="2178" w:type="dxa"/>
          </w:tcPr>
          <w:p w14:paraId="6A5039C6" w14:textId="77777777" w:rsidR="00E86880" w:rsidRPr="00E86880" w:rsidRDefault="00E86880" w:rsidP="006B6371">
            <w:pPr>
              <w:spacing w:before="0"/>
              <w:rPr>
                <w:sz w:val="18"/>
              </w:rPr>
            </w:pPr>
            <w:r w:rsidRPr="00E86880">
              <w:rPr>
                <w:sz w:val="18"/>
              </w:rPr>
              <w:t>Triage Classification for MCI Patient</w:t>
            </w:r>
          </w:p>
          <w:p w14:paraId="1BAD5AAD" w14:textId="77777777" w:rsidR="00E86880" w:rsidRPr="00376959" w:rsidRDefault="00E86880" w:rsidP="008E197B">
            <w:pPr>
              <w:pStyle w:val="TableEntry"/>
            </w:pPr>
          </w:p>
        </w:tc>
        <w:tc>
          <w:tcPr>
            <w:tcW w:w="2346" w:type="dxa"/>
          </w:tcPr>
          <w:p w14:paraId="30DF5561" w14:textId="77777777" w:rsidR="00E86880" w:rsidRPr="00E86880" w:rsidRDefault="00E86880" w:rsidP="006B6371">
            <w:pPr>
              <w:spacing w:before="0"/>
              <w:rPr>
                <w:sz w:val="18"/>
              </w:rPr>
            </w:pPr>
            <w:r w:rsidRPr="00E86880">
              <w:rPr>
                <w:sz w:val="18"/>
              </w:rPr>
              <w:t>None</w:t>
            </w:r>
          </w:p>
          <w:p w14:paraId="647C564B" w14:textId="77777777" w:rsidR="00E86880" w:rsidRPr="00376959" w:rsidRDefault="00E86880" w:rsidP="008E197B">
            <w:pPr>
              <w:pStyle w:val="TableEntry"/>
            </w:pPr>
          </w:p>
        </w:tc>
        <w:tc>
          <w:tcPr>
            <w:tcW w:w="3338" w:type="dxa"/>
          </w:tcPr>
          <w:p w14:paraId="1FBD498C" w14:textId="77777777" w:rsidR="00E86880" w:rsidRPr="00E86880" w:rsidRDefault="00E86880" w:rsidP="006B6371">
            <w:pPr>
              <w:spacing w:before="0"/>
              <w:rPr>
                <w:sz w:val="18"/>
              </w:rPr>
            </w:pPr>
            <w:r w:rsidRPr="00E86880">
              <w:rPr>
                <w:sz w:val="18"/>
              </w:rPr>
              <w:t>The color associated with the initial triage assessment/classification of the MCI patient.</w:t>
            </w:r>
          </w:p>
          <w:p w14:paraId="110764F9" w14:textId="77777777" w:rsidR="00E86880" w:rsidRPr="00376959" w:rsidRDefault="00E86880" w:rsidP="008E197B">
            <w:pPr>
              <w:pStyle w:val="TableEntry"/>
            </w:pPr>
          </w:p>
        </w:tc>
      </w:tr>
      <w:tr w:rsidR="00E86880" w:rsidRPr="00376959" w14:paraId="50289C9B" w14:textId="77777777" w:rsidTr="008E197B">
        <w:trPr>
          <w:cantSplit/>
        </w:trPr>
        <w:tc>
          <w:tcPr>
            <w:tcW w:w="1601" w:type="dxa"/>
            <w:vMerge/>
          </w:tcPr>
          <w:p w14:paraId="7AA90F1F" w14:textId="77777777" w:rsidR="00E86880" w:rsidRPr="00376959" w:rsidRDefault="00E86880" w:rsidP="008E197B">
            <w:pPr>
              <w:pStyle w:val="TableEntry"/>
            </w:pPr>
          </w:p>
        </w:tc>
        <w:tc>
          <w:tcPr>
            <w:tcW w:w="2178" w:type="dxa"/>
          </w:tcPr>
          <w:p w14:paraId="54BD6625" w14:textId="77777777" w:rsidR="00E86880" w:rsidRPr="00E86880" w:rsidRDefault="00E86880" w:rsidP="006B6371">
            <w:pPr>
              <w:spacing w:before="0"/>
              <w:rPr>
                <w:sz w:val="18"/>
              </w:rPr>
            </w:pPr>
            <w:r w:rsidRPr="00E86880">
              <w:rPr>
                <w:sz w:val="18"/>
              </w:rPr>
              <w:t>Incident Location Type</w:t>
            </w:r>
          </w:p>
          <w:p w14:paraId="42B60296" w14:textId="77777777" w:rsidR="00E86880" w:rsidRPr="00E86880" w:rsidRDefault="00E86880" w:rsidP="006B6371">
            <w:pPr>
              <w:spacing w:before="0"/>
              <w:rPr>
                <w:sz w:val="18"/>
              </w:rPr>
            </w:pPr>
          </w:p>
        </w:tc>
        <w:tc>
          <w:tcPr>
            <w:tcW w:w="2346" w:type="dxa"/>
          </w:tcPr>
          <w:p w14:paraId="7F9DF23F" w14:textId="77777777" w:rsidR="00E86880" w:rsidRPr="00E86880" w:rsidRDefault="00E86880" w:rsidP="006B6371">
            <w:pPr>
              <w:spacing w:before="0"/>
              <w:rPr>
                <w:sz w:val="18"/>
              </w:rPr>
            </w:pPr>
            <w:r w:rsidRPr="00E86880">
              <w:rPr>
                <w:sz w:val="18"/>
              </w:rPr>
              <w:t>Version2 Element - E08_07</w:t>
            </w:r>
          </w:p>
          <w:p w14:paraId="5B8E04BD" w14:textId="77777777" w:rsidR="00E86880" w:rsidRPr="00E86880" w:rsidRDefault="00E86880" w:rsidP="006B6371">
            <w:pPr>
              <w:spacing w:before="0"/>
              <w:rPr>
                <w:sz w:val="18"/>
              </w:rPr>
            </w:pPr>
          </w:p>
        </w:tc>
        <w:tc>
          <w:tcPr>
            <w:tcW w:w="3338" w:type="dxa"/>
          </w:tcPr>
          <w:p w14:paraId="0A8860B5" w14:textId="77777777" w:rsidR="00E86880" w:rsidRPr="00E86880" w:rsidRDefault="00E86880" w:rsidP="006B6371">
            <w:pPr>
              <w:spacing w:before="0"/>
              <w:rPr>
                <w:sz w:val="18"/>
              </w:rPr>
            </w:pPr>
            <w:r w:rsidRPr="00E86880">
              <w:rPr>
                <w:sz w:val="18"/>
              </w:rPr>
              <w:t>The kind of location where the incident happened</w:t>
            </w:r>
          </w:p>
          <w:p w14:paraId="7258B51A" w14:textId="77777777" w:rsidR="00E86880" w:rsidRPr="00E86880" w:rsidRDefault="00E86880" w:rsidP="006B6371">
            <w:pPr>
              <w:spacing w:before="0"/>
              <w:rPr>
                <w:sz w:val="18"/>
              </w:rPr>
            </w:pPr>
          </w:p>
        </w:tc>
      </w:tr>
      <w:tr w:rsidR="00E86880" w:rsidRPr="00376959" w14:paraId="14730974" w14:textId="77777777" w:rsidTr="008E197B">
        <w:trPr>
          <w:cantSplit/>
        </w:trPr>
        <w:tc>
          <w:tcPr>
            <w:tcW w:w="1601" w:type="dxa"/>
            <w:vMerge w:val="restart"/>
          </w:tcPr>
          <w:p w14:paraId="0A10E808" w14:textId="6039C5D5" w:rsidR="00E86880" w:rsidRPr="00376959" w:rsidRDefault="00E86880" w:rsidP="00E86880">
            <w:pPr>
              <w:spacing w:before="0"/>
            </w:pPr>
            <w:r w:rsidRPr="00E86880">
              <w:rPr>
                <w:sz w:val="18"/>
              </w:rPr>
              <w:t xml:space="preserve">Situation </w:t>
            </w:r>
          </w:p>
        </w:tc>
        <w:tc>
          <w:tcPr>
            <w:tcW w:w="2178" w:type="dxa"/>
          </w:tcPr>
          <w:p w14:paraId="278D3B74" w14:textId="77777777" w:rsidR="00E86880" w:rsidRPr="00E86880" w:rsidRDefault="00E86880" w:rsidP="00E86880">
            <w:pPr>
              <w:spacing w:before="0"/>
              <w:rPr>
                <w:sz w:val="18"/>
              </w:rPr>
            </w:pPr>
            <w:r w:rsidRPr="00E86880">
              <w:rPr>
                <w:sz w:val="18"/>
              </w:rPr>
              <w:t>Date/Time of Symptom Onset</w:t>
            </w:r>
          </w:p>
          <w:p w14:paraId="45A22AA3" w14:textId="77777777" w:rsidR="00E86880" w:rsidRPr="00E86880" w:rsidRDefault="00E86880" w:rsidP="006B6371">
            <w:pPr>
              <w:spacing w:before="0"/>
              <w:rPr>
                <w:sz w:val="18"/>
              </w:rPr>
            </w:pPr>
          </w:p>
        </w:tc>
        <w:tc>
          <w:tcPr>
            <w:tcW w:w="2346" w:type="dxa"/>
          </w:tcPr>
          <w:p w14:paraId="34E86143" w14:textId="77777777" w:rsidR="00E86880" w:rsidRPr="00E86880" w:rsidRDefault="00E86880" w:rsidP="00E86880">
            <w:pPr>
              <w:spacing w:before="0"/>
              <w:rPr>
                <w:sz w:val="18"/>
              </w:rPr>
            </w:pPr>
            <w:r w:rsidRPr="00E86880">
              <w:rPr>
                <w:sz w:val="18"/>
              </w:rPr>
              <w:t>Version2 Element - E05_01</w:t>
            </w:r>
          </w:p>
          <w:p w14:paraId="794A7DBD" w14:textId="77777777" w:rsidR="00E86880" w:rsidRPr="00E86880" w:rsidRDefault="00E86880" w:rsidP="006B6371">
            <w:pPr>
              <w:spacing w:before="0"/>
              <w:rPr>
                <w:sz w:val="18"/>
              </w:rPr>
            </w:pPr>
          </w:p>
        </w:tc>
        <w:tc>
          <w:tcPr>
            <w:tcW w:w="3338" w:type="dxa"/>
          </w:tcPr>
          <w:p w14:paraId="142D2110" w14:textId="77777777" w:rsidR="00E86880" w:rsidRPr="00E86880" w:rsidRDefault="00E86880" w:rsidP="00E86880">
            <w:pPr>
              <w:spacing w:before="0"/>
              <w:rPr>
                <w:sz w:val="18"/>
              </w:rPr>
            </w:pPr>
            <w:r w:rsidRPr="00E86880">
              <w:rPr>
                <w:sz w:val="18"/>
              </w:rPr>
              <w:t>The date and time the symptom began (or was discovered) as it relates to this EMS event. This is described or estimated by the patient, family, and/or healthcare professionals.</w:t>
            </w:r>
          </w:p>
          <w:p w14:paraId="39C6A349" w14:textId="77777777" w:rsidR="00E86880" w:rsidRPr="00E86880" w:rsidRDefault="00E86880" w:rsidP="006B6371">
            <w:pPr>
              <w:spacing w:before="0"/>
              <w:rPr>
                <w:sz w:val="18"/>
              </w:rPr>
            </w:pPr>
          </w:p>
        </w:tc>
      </w:tr>
      <w:tr w:rsidR="00E86880" w:rsidRPr="00376959" w14:paraId="4FDA96C7" w14:textId="77777777" w:rsidTr="008E197B">
        <w:trPr>
          <w:cantSplit/>
        </w:trPr>
        <w:tc>
          <w:tcPr>
            <w:tcW w:w="1601" w:type="dxa"/>
            <w:vMerge/>
          </w:tcPr>
          <w:p w14:paraId="54623935" w14:textId="77777777" w:rsidR="00E86880" w:rsidRPr="00376959" w:rsidRDefault="00E86880" w:rsidP="008E197B">
            <w:pPr>
              <w:pStyle w:val="TableEntry"/>
            </w:pPr>
          </w:p>
        </w:tc>
        <w:tc>
          <w:tcPr>
            <w:tcW w:w="2178" w:type="dxa"/>
          </w:tcPr>
          <w:p w14:paraId="5C16444E" w14:textId="77777777" w:rsidR="00E86880" w:rsidRPr="00E86880" w:rsidRDefault="00E86880" w:rsidP="00E86880">
            <w:pPr>
              <w:spacing w:before="0"/>
              <w:rPr>
                <w:sz w:val="18"/>
              </w:rPr>
            </w:pPr>
            <w:r w:rsidRPr="00E86880">
              <w:rPr>
                <w:sz w:val="18"/>
              </w:rPr>
              <w:t xml:space="preserve">Possible Injury </w:t>
            </w:r>
          </w:p>
          <w:p w14:paraId="57397839" w14:textId="77777777" w:rsidR="00E86880" w:rsidRPr="00E86880" w:rsidRDefault="00E86880" w:rsidP="006B6371">
            <w:pPr>
              <w:spacing w:before="0"/>
              <w:rPr>
                <w:sz w:val="18"/>
              </w:rPr>
            </w:pPr>
          </w:p>
        </w:tc>
        <w:tc>
          <w:tcPr>
            <w:tcW w:w="2346" w:type="dxa"/>
          </w:tcPr>
          <w:p w14:paraId="69EE8565" w14:textId="77777777" w:rsidR="00E86880" w:rsidRPr="00E86880" w:rsidRDefault="00E86880" w:rsidP="00E86880">
            <w:pPr>
              <w:spacing w:before="0"/>
              <w:rPr>
                <w:sz w:val="18"/>
              </w:rPr>
            </w:pPr>
            <w:r w:rsidRPr="00E86880">
              <w:rPr>
                <w:sz w:val="18"/>
              </w:rPr>
              <w:t>Version2 Element - E09_04</w:t>
            </w:r>
          </w:p>
          <w:p w14:paraId="52C617F8" w14:textId="77777777" w:rsidR="00E86880" w:rsidRPr="00E86880" w:rsidRDefault="00E86880" w:rsidP="006B6371">
            <w:pPr>
              <w:spacing w:before="0"/>
              <w:rPr>
                <w:sz w:val="18"/>
              </w:rPr>
            </w:pPr>
          </w:p>
        </w:tc>
        <w:tc>
          <w:tcPr>
            <w:tcW w:w="3338" w:type="dxa"/>
          </w:tcPr>
          <w:p w14:paraId="461BBAAF" w14:textId="77777777" w:rsidR="00E86880" w:rsidRPr="00E86880" w:rsidRDefault="00E86880" w:rsidP="00E86880">
            <w:pPr>
              <w:spacing w:before="0"/>
              <w:rPr>
                <w:sz w:val="18"/>
              </w:rPr>
            </w:pPr>
            <w:r w:rsidRPr="00E86880">
              <w:rPr>
                <w:sz w:val="18"/>
              </w:rPr>
              <w:t xml:space="preserve">Indication </w:t>
            </w:r>
            <w:proofErr w:type="gramStart"/>
            <w:r w:rsidRPr="00E86880">
              <w:rPr>
                <w:sz w:val="18"/>
              </w:rPr>
              <w:t>whether or not</w:t>
            </w:r>
            <w:proofErr w:type="gramEnd"/>
            <w:r w:rsidRPr="00E86880">
              <w:rPr>
                <w:sz w:val="18"/>
              </w:rPr>
              <w:t xml:space="preserve"> there was an injury</w:t>
            </w:r>
          </w:p>
          <w:p w14:paraId="14926933" w14:textId="77777777" w:rsidR="00E86880" w:rsidRPr="00E86880" w:rsidRDefault="00E86880" w:rsidP="006B6371">
            <w:pPr>
              <w:spacing w:before="0"/>
              <w:rPr>
                <w:sz w:val="18"/>
              </w:rPr>
            </w:pPr>
          </w:p>
        </w:tc>
      </w:tr>
      <w:tr w:rsidR="00E86880" w:rsidRPr="00376959" w14:paraId="7A457165" w14:textId="77777777" w:rsidTr="008E197B">
        <w:trPr>
          <w:cantSplit/>
        </w:trPr>
        <w:tc>
          <w:tcPr>
            <w:tcW w:w="1601" w:type="dxa"/>
            <w:vMerge/>
          </w:tcPr>
          <w:p w14:paraId="6BE9D4F5" w14:textId="77777777" w:rsidR="00E86880" w:rsidRPr="00376959" w:rsidRDefault="00E86880" w:rsidP="008E197B">
            <w:pPr>
              <w:pStyle w:val="TableEntry"/>
            </w:pPr>
          </w:p>
        </w:tc>
        <w:tc>
          <w:tcPr>
            <w:tcW w:w="2178" w:type="dxa"/>
          </w:tcPr>
          <w:p w14:paraId="04FD31D9" w14:textId="77777777" w:rsidR="00E86880" w:rsidRPr="00E86880" w:rsidRDefault="00E86880" w:rsidP="00E86880">
            <w:pPr>
              <w:spacing w:before="0"/>
              <w:rPr>
                <w:sz w:val="18"/>
              </w:rPr>
            </w:pPr>
            <w:r w:rsidRPr="00E86880">
              <w:rPr>
                <w:sz w:val="18"/>
              </w:rPr>
              <w:t xml:space="preserve">Complaint Type </w:t>
            </w:r>
          </w:p>
          <w:p w14:paraId="049BA209" w14:textId="77777777" w:rsidR="00E86880" w:rsidRPr="00E86880" w:rsidRDefault="00E86880" w:rsidP="006B6371">
            <w:pPr>
              <w:spacing w:before="0"/>
              <w:rPr>
                <w:sz w:val="18"/>
              </w:rPr>
            </w:pPr>
          </w:p>
        </w:tc>
        <w:tc>
          <w:tcPr>
            <w:tcW w:w="2346" w:type="dxa"/>
          </w:tcPr>
          <w:p w14:paraId="36B2DDD2" w14:textId="77777777" w:rsidR="00E86880" w:rsidRPr="00E86880" w:rsidRDefault="00E86880" w:rsidP="00E86880">
            <w:pPr>
              <w:spacing w:before="0"/>
              <w:rPr>
                <w:sz w:val="18"/>
              </w:rPr>
            </w:pPr>
            <w:r w:rsidRPr="00E86880">
              <w:rPr>
                <w:sz w:val="18"/>
              </w:rPr>
              <w:t>None</w:t>
            </w:r>
          </w:p>
          <w:p w14:paraId="61A3DD74" w14:textId="77777777" w:rsidR="00E86880" w:rsidRPr="00E86880" w:rsidRDefault="00E86880" w:rsidP="006B6371">
            <w:pPr>
              <w:spacing w:before="0"/>
              <w:rPr>
                <w:sz w:val="18"/>
              </w:rPr>
            </w:pPr>
          </w:p>
        </w:tc>
        <w:tc>
          <w:tcPr>
            <w:tcW w:w="3338" w:type="dxa"/>
          </w:tcPr>
          <w:p w14:paraId="6E343270" w14:textId="77777777" w:rsidR="00E86880" w:rsidRPr="00E86880" w:rsidRDefault="00E86880" w:rsidP="00E86880">
            <w:pPr>
              <w:spacing w:before="0"/>
              <w:rPr>
                <w:sz w:val="18"/>
              </w:rPr>
            </w:pPr>
            <w:r w:rsidRPr="00E86880">
              <w:rPr>
                <w:sz w:val="18"/>
              </w:rPr>
              <w:t>The type of patient healthcare complaint being documented.</w:t>
            </w:r>
          </w:p>
          <w:p w14:paraId="66738F18" w14:textId="77777777" w:rsidR="00E86880" w:rsidRPr="00E86880" w:rsidRDefault="00E86880" w:rsidP="006B6371">
            <w:pPr>
              <w:spacing w:before="0"/>
              <w:rPr>
                <w:sz w:val="18"/>
              </w:rPr>
            </w:pPr>
          </w:p>
        </w:tc>
      </w:tr>
      <w:tr w:rsidR="00E86880" w:rsidRPr="00376959" w14:paraId="0EAC79C2" w14:textId="77777777" w:rsidTr="008E197B">
        <w:trPr>
          <w:cantSplit/>
        </w:trPr>
        <w:tc>
          <w:tcPr>
            <w:tcW w:w="1601" w:type="dxa"/>
            <w:vMerge/>
          </w:tcPr>
          <w:p w14:paraId="1EACB5A2" w14:textId="77777777" w:rsidR="00E86880" w:rsidRPr="00376959" w:rsidRDefault="00E86880" w:rsidP="008E197B">
            <w:pPr>
              <w:pStyle w:val="TableEntry"/>
            </w:pPr>
          </w:p>
        </w:tc>
        <w:tc>
          <w:tcPr>
            <w:tcW w:w="2178" w:type="dxa"/>
          </w:tcPr>
          <w:p w14:paraId="46D3E453" w14:textId="77777777" w:rsidR="00E86880" w:rsidRPr="00E86880" w:rsidRDefault="00E86880" w:rsidP="00E86880">
            <w:pPr>
              <w:spacing w:before="0"/>
              <w:rPr>
                <w:sz w:val="18"/>
              </w:rPr>
            </w:pPr>
            <w:r w:rsidRPr="00E86880">
              <w:rPr>
                <w:sz w:val="18"/>
              </w:rPr>
              <w:t xml:space="preserve">Complaint </w:t>
            </w:r>
          </w:p>
          <w:p w14:paraId="62C0C930" w14:textId="77777777" w:rsidR="00E86880" w:rsidRPr="00E86880" w:rsidRDefault="00E86880" w:rsidP="006B6371">
            <w:pPr>
              <w:spacing w:before="0"/>
              <w:rPr>
                <w:sz w:val="18"/>
              </w:rPr>
            </w:pPr>
          </w:p>
        </w:tc>
        <w:tc>
          <w:tcPr>
            <w:tcW w:w="2346" w:type="dxa"/>
          </w:tcPr>
          <w:p w14:paraId="64A6A8D5" w14:textId="77777777" w:rsidR="00E86880" w:rsidRPr="00E86880" w:rsidRDefault="00E86880" w:rsidP="00E86880">
            <w:pPr>
              <w:spacing w:before="0"/>
              <w:rPr>
                <w:sz w:val="18"/>
              </w:rPr>
            </w:pPr>
            <w:r w:rsidRPr="00E86880">
              <w:rPr>
                <w:sz w:val="18"/>
              </w:rPr>
              <w:t>Version2 Element - E09_05</w:t>
            </w:r>
          </w:p>
          <w:p w14:paraId="18F31F44" w14:textId="77777777" w:rsidR="00E86880" w:rsidRPr="00E86880" w:rsidRDefault="00E86880" w:rsidP="006B6371">
            <w:pPr>
              <w:spacing w:before="0"/>
              <w:rPr>
                <w:sz w:val="18"/>
              </w:rPr>
            </w:pPr>
          </w:p>
        </w:tc>
        <w:tc>
          <w:tcPr>
            <w:tcW w:w="3338" w:type="dxa"/>
          </w:tcPr>
          <w:p w14:paraId="64F2456E" w14:textId="77777777" w:rsidR="00E86880" w:rsidRPr="00E86880" w:rsidRDefault="00E86880" w:rsidP="00E86880">
            <w:pPr>
              <w:spacing w:before="0"/>
              <w:rPr>
                <w:sz w:val="18"/>
              </w:rPr>
            </w:pPr>
            <w:r w:rsidRPr="00E86880">
              <w:rPr>
                <w:sz w:val="18"/>
              </w:rPr>
              <w:t>The statement of the problem by the patient or the history provider.</w:t>
            </w:r>
          </w:p>
          <w:p w14:paraId="42032B9A" w14:textId="77777777" w:rsidR="00E86880" w:rsidRPr="00E86880" w:rsidRDefault="00E86880" w:rsidP="006B6371">
            <w:pPr>
              <w:spacing w:before="0"/>
              <w:rPr>
                <w:sz w:val="18"/>
              </w:rPr>
            </w:pPr>
          </w:p>
        </w:tc>
      </w:tr>
      <w:tr w:rsidR="00E86880" w:rsidRPr="00376959" w14:paraId="0088AAC3" w14:textId="77777777" w:rsidTr="008E197B">
        <w:trPr>
          <w:cantSplit/>
        </w:trPr>
        <w:tc>
          <w:tcPr>
            <w:tcW w:w="1601" w:type="dxa"/>
            <w:vMerge/>
          </w:tcPr>
          <w:p w14:paraId="7ADA0144" w14:textId="77777777" w:rsidR="00E86880" w:rsidRPr="00376959" w:rsidRDefault="00E86880" w:rsidP="008E197B">
            <w:pPr>
              <w:pStyle w:val="TableEntry"/>
            </w:pPr>
          </w:p>
        </w:tc>
        <w:tc>
          <w:tcPr>
            <w:tcW w:w="2178" w:type="dxa"/>
          </w:tcPr>
          <w:p w14:paraId="1AA1887E" w14:textId="77777777" w:rsidR="00E86880" w:rsidRPr="00E86880" w:rsidRDefault="00E86880" w:rsidP="00E86880">
            <w:pPr>
              <w:spacing w:before="0"/>
              <w:rPr>
                <w:sz w:val="18"/>
              </w:rPr>
            </w:pPr>
            <w:r w:rsidRPr="00E86880">
              <w:rPr>
                <w:sz w:val="18"/>
              </w:rPr>
              <w:t>Duration of Complaint</w:t>
            </w:r>
          </w:p>
          <w:p w14:paraId="186F843E" w14:textId="77777777" w:rsidR="00E86880" w:rsidRPr="00E86880" w:rsidRDefault="00E86880" w:rsidP="006B6371">
            <w:pPr>
              <w:spacing w:before="0"/>
              <w:rPr>
                <w:sz w:val="18"/>
              </w:rPr>
            </w:pPr>
          </w:p>
        </w:tc>
        <w:tc>
          <w:tcPr>
            <w:tcW w:w="2346" w:type="dxa"/>
          </w:tcPr>
          <w:p w14:paraId="074DC81E" w14:textId="77777777" w:rsidR="00E86880" w:rsidRPr="00E86880" w:rsidRDefault="00E86880" w:rsidP="00E86880">
            <w:pPr>
              <w:spacing w:before="0"/>
              <w:rPr>
                <w:sz w:val="18"/>
              </w:rPr>
            </w:pPr>
            <w:r w:rsidRPr="00E86880">
              <w:rPr>
                <w:sz w:val="18"/>
              </w:rPr>
              <w:t>Version2 Element - E09_06</w:t>
            </w:r>
          </w:p>
          <w:p w14:paraId="0930FFCA" w14:textId="77777777" w:rsidR="00E86880" w:rsidRPr="00E86880" w:rsidRDefault="00E86880" w:rsidP="006B6371">
            <w:pPr>
              <w:spacing w:before="0"/>
              <w:rPr>
                <w:sz w:val="18"/>
              </w:rPr>
            </w:pPr>
          </w:p>
        </w:tc>
        <w:tc>
          <w:tcPr>
            <w:tcW w:w="3338" w:type="dxa"/>
          </w:tcPr>
          <w:p w14:paraId="349D2776" w14:textId="77777777" w:rsidR="00E86880" w:rsidRPr="00E86880" w:rsidRDefault="00E86880" w:rsidP="00E86880">
            <w:pPr>
              <w:spacing w:before="0"/>
              <w:rPr>
                <w:sz w:val="18"/>
              </w:rPr>
            </w:pPr>
            <w:r w:rsidRPr="00E86880">
              <w:rPr>
                <w:sz w:val="18"/>
              </w:rPr>
              <w:t>The duration of the complaint</w:t>
            </w:r>
          </w:p>
          <w:p w14:paraId="37D1A3E0" w14:textId="77777777" w:rsidR="00E86880" w:rsidRPr="00E86880" w:rsidRDefault="00E86880" w:rsidP="006B6371">
            <w:pPr>
              <w:spacing w:before="0"/>
              <w:rPr>
                <w:sz w:val="18"/>
              </w:rPr>
            </w:pPr>
          </w:p>
        </w:tc>
      </w:tr>
      <w:tr w:rsidR="00E86880" w:rsidRPr="00376959" w14:paraId="75595670" w14:textId="77777777" w:rsidTr="008E197B">
        <w:trPr>
          <w:cantSplit/>
        </w:trPr>
        <w:tc>
          <w:tcPr>
            <w:tcW w:w="1601" w:type="dxa"/>
            <w:vMerge/>
          </w:tcPr>
          <w:p w14:paraId="64A5A000" w14:textId="77777777" w:rsidR="00E86880" w:rsidRPr="00376959" w:rsidRDefault="00E86880" w:rsidP="008E197B">
            <w:pPr>
              <w:pStyle w:val="TableEntry"/>
            </w:pPr>
          </w:p>
        </w:tc>
        <w:tc>
          <w:tcPr>
            <w:tcW w:w="2178" w:type="dxa"/>
          </w:tcPr>
          <w:p w14:paraId="52A3BE82" w14:textId="77777777" w:rsidR="00E86880" w:rsidRPr="00E86880" w:rsidRDefault="00E86880" w:rsidP="00E86880">
            <w:pPr>
              <w:spacing w:before="0"/>
              <w:rPr>
                <w:sz w:val="18"/>
              </w:rPr>
            </w:pPr>
            <w:r w:rsidRPr="00E86880">
              <w:rPr>
                <w:sz w:val="18"/>
              </w:rPr>
              <w:t xml:space="preserve">Time Units of Duration of Complaint </w:t>
            </w:r>
          </w:p>
          <w:p w14:paraId="40F8005C" w14:textId="77777777" w:rsidR="00E86880" w:rsidRPr="00E86880" w:rsidRDefault="00E86880" w:rsidP="006B6371">
            <w:pPr>
              <w:spacing w:before="0"/>
              <w:rPr>
                <w:sz w:val="18"/>
              </w:rPr>
            </w:pPr>
          </w:p>
        </w:tc>
        <w:tc>
          <w:tcPr>
            <w:tcW w:w="2346" w:type="dxa"/>
          </w:tcPr>
          <w:p w14:paraId="772AC9C2" w14:textId="77777777" w:rsidR="00E86880" w:rsidRPr="00E86880" w:rsidRDefault="00E86880" w:rsidP="00E86880">
            <w:pPr>
              <w:spacing w:before="0"/>
              <w:rPr>
                <w:sz w:val="18"/>
              </w:rPr>
            </w:pPr>
            <w:r w:rsidRPr="00E86880">
              <w:rPr>
                <w:sz w:val="18"/>
              </w:rPr>
              <w:t>Version2 Element - E09_07</w:t>
            </w:r>
          </w:p>
          <w:p w14:paraId="05329388" w14:textId="77777777" w:rsidR="00E86880" w:rsidRPr="00E86880" w:rsidRDefault="00E86880" w:rsidP="006B6371">
            <w:pPr>
              <w:spacing w:before="0"/>
              <w:rPr>
                <w:sz w:val="18"/>
              </w:rPr>
            </w:pPr>
          </w:p>
        </w:tc>
        <w:tc>
          <w:tcPr>
            <w:tcW w:w="3338" w:type="dxa"/>
          </w:tcPr>
          <w:p w14:paraId="4ADE4AD7" w14:textId="77777777" w:rsidR="00E86880" w:rsidRPr="00E86880" w:rsidRDefault="00E86880" w:rsidP="00E86880">
            <w:pPr>
              <w:spacing w:before="0"/>
              <w:rPr>
                <w:sz w:val="18"/>
              </w:rPr>
            </w:pPr>
            <w:r w:rsidRPr="00E86880">
              <w:rPr>
                <w:sz w:val="18"/>
              </w:rPr>
              <w:t>The time units of the duration of the patient's complaint</w:t>
            </w:r>
          </w:p>
          <w:p w14:paraId="00526E2D" w14:textId="77777777" w:rsidR="00E86880" w:rsidRPr="00E86880" w:rsidRDefault="00E86880" w:rsidP="006B6371">
            <w:pPr>
              <w:spacing w:before="0"/>
              <w:rPr>
                <w:sz w:val="18"/>
              </w:rPr>
            </w:pPr>
          </w:p>
        </w:tc>
      </w:tr>
      <w:tr w:rsidR="00E86880" w:rsidRPr="00376959" w14:paraId="1A504AB9" w14:textId="77777777" w:rsidTr="008E197B">
        <w:trPr>
          <w:cantSplit/>
        </w:trPr>
        <w:tc>
          <w:tcPr>
            <w:tcW w:w="1601" w:type="dxa"/>
            <w:vMerge/>
          </w:tcPr>
          <w:p w14:paraId="407434E4" w14:textId="77777777" w:rsidR="00E86880" w:rsidRPr="00376959" w:rsidRDefault="00E86880" w:rsidP="008E197B">
            <w:pPr>
              <w:pStyle w:val="TableEntry"/>
            </w:pPr>
          </w:p>
        </w:tc>
        <w:tc>
          <w:tcPr>
            <w:tcW w:w="2178" w:type="dxa"/>
          </w:tcPr>
          <w:p w14:paraId="0801D9BC" w14:textId="77777777" w:rsidR="00E86880" w:rsidRPr="00E86880" w:rsidRDefault="00E86880" w:rsidP="00E86880">
            <w:pPr>
              <w:spacing w:before="0"/>
              <w:rPr>
                <w:sz w:val="18"/>
              </w:rPr>
            </w:pPr>
            <w:r w:rsidRPr="00E86880">
              <w:rPr>
                <w:sz w:val="18"/>
              </w:rPr>
              <w:t xml:space="preserve">Chief complaint Anatomic Location </w:t>
            </w:r>
          </w:p>
          <w:p w14:paraId="451DF2EF" w14:textId="77777777" w:rsidR="00E86880" w:rsidRPr="00E86880" w:rsidRDefault="00E86880" w:rsidP="006B6371">
            <w:pPr>
              <w:spacing w:before="0"/>
              <w:rPr>
                <w:sz w:val="18"/>
              </w:rPr>
            </w:pPr>
          </w:p>
        </w:tc>
        <w:tc>
          <w:tcPr>
            <w:tcW w:w="2346" w:type="dxa"/>
          </w:tcPr>
          <w:p w14:paraId="3B4BB7D5" w14:textId="77777777" w:rsidR="00E86880" w:rsidRPr="00E86880" w:rsidRDefault="00E86880" w:rsidP="00E86880">
            <w:pPr>
              <w:spacing w:before="0"/>
              <w:rPr>
                <w:sz w:val="18"/>
              </w:rPr>
            </w:pPr>
            <w:r w:rsidRPr="00E86880">
              <w:rPr>
                <w:sz w:val="18"/>
              </w:rPr>
              <w:t>Version2 Element - E09_11</w:t>
            </w:r>
          </w:p>
          <w:p w14:paraId="28FD8814" w14:textId="77777777" w:rsidR="00E86880" w:rsidRPr="00E86880" w:rsidRDefault="00E86880" w:rsidP="006B6371">
            <w:pPr>
              <w:spacing w:before="0"/>
              <w:rPr>
                <w:sz w:val="18"/>
              </w:rPr>
            </w:pPr>
          </w:p>
        </w:tc>
        <w:tc>
          <w:tcPr>
            <w:tcW w:w="3338" w:type="dxa"/>
          </w:tcPr>
          <w:p w14:paraId="3F8877AD" w14:textId="77777777" w:rsidR="00E86880" w:rsidRPr="00E86880" w:rsidRDefault="00E86880" w:rsidP="00E86880">
            <w:pPr>
              <w:spacing w:before="0"/>
              <w:rPr>
                <w:sz w:val="18"/>
              </w:rPr>
            </w:pPr>
            <w:r w:rsidRPr="00E86880">
              <w:rPr>
                <w:sz w:val="18"/>
              </w:rPr>
              <w:t>The primary anatomic location of the chief complaint as identified by EMS personnel</w:t>
            </w:r>
          </w:p>
          <w:p w14:paraId="215A2529" w14:textId="77777777" w:rsidR="00E86880" w:rsidRPr="00E86880" w:rsidRDefault="00E86880" w:rsidP="006B6371">
            <w:pPr>
              <w:spacing w:before="0"/>
              <w:rPr>
                <w:sz w:val="18"/>
              </w:rPr>
            </w:pPr>
          </w:p>
        </w:tc>
      </w:tr>
      <w:tr w:rsidR="00E86880" w:rsidRPr="00376959" w14:paraId="2C0A86FC" w14:textId="77777777" w:rsidTr="008E197B">
        <w:trPr>
          <w:cantSplit/>
        </w:trPr>
        <w:tc>
          <w:tcPr>
            <w:tcW w:w="1601" w:type="dxa"/>
            <w:vMerge/>
          </w:tcPr>
          <w:p w14:paraId="2E054CBB" w14:textId="77777777" w:rsidR="00E86880" w:rsidRPr="00376959" w:rsidRDefault="00E86880" w:rsidP="008E197B">
            <w:pPr>
              <w:pStyle w:val="TableEntry"/>
            </w:pPr>
          </w:p>
        </w:tc>
        <w:tc>
          <w:tcPr>
            <w:tcW w:w="2178" w:type="dxa"/>
          </w:tcPr>
          <w:p w14:paraId="3693D208" w14:textId="77777777" w:rsidR="00E86880" w:rsidRPr="00E86880" w:rsidRDefault="00E86880" w:rsidP="00E86880">
            <w:pPr>
              <w:spacing w:before="0"/>
              <w:rPr>
                <w:sz w:val="18"/>
              </w:rPr>
            </w:pPr>
            <w:r w:rsidRPr="00E86880">
              <w:rPr>
                <w:sz w:val="18"/>
              </w:rPr>
              <w:t xml:space="preserve">Chief Complain organ system </w:t>
            </w:r>
          </w:p>
          <w:p w14:paraId="1C5D5E67" w14:textId="77777777" w:rsidR="00E86880" w:rsidRPr="00E86880" w:rsidRDefault="00E86880" w:rsidP="006B6371">
            <w:pPr>
              <w:spacing w:before="0"/>
              <w:rPr>
                <w:sz w:val="18"/>
              </w:rPr>
            </w:pPr>
          </w:p>
        </w:tc>
        <w:tc>
          <w:tcPr>
            <w:tcW w:w="2346" w:type="dxa"/>
          </w:tcPr>
          <w:p w14:paraId="450E1152" w14:textId="77777777" w:rsidR="00E86880" w:rsidRPr="00E86880" w:rsidRDefault="00E86880" w:rsidP="00E86880">
            <w:pPr>
              <w:spacing w:before="0"/>
              <w:rPr>
                <w:sz w:val="18"/>
              </w:rPr>
            </w:pPr>
            <w:r w:rsidRPr="00E86880">
              <w:rPr>
                <w:sz w:val="18"/>
              </w:rPr>
              <w:t>Version2 Element - E09_12</w:t>
            </w:r>
          </w:p>
          <w:p w14:paraId="44FB5F4C" w14:textId="77777777" w:rsidR="00E86880" w:rsidRPr="00E86880" w:rsidRDefault="00E86880" w:rsidP="006B6371">
            <w:pPr>
              <w:spacing w:before="0"/>
              <w:rPr>
                <w:sz w:val="18"/>
              </w:rPr>
            </w:pPr>
          </w:p>
        </w:tc>
        <w:tc>
          <w:tcPr>
            <w:tcW w:w="3338" w:type="dxa"/>
          </w:tcPr>
          <w:p w14:paraId="67179878" w14:textId="77777777" w:rsidR="00E86880" w:rsidRPr="00E86880" w:rsidRDefault="00E86880" w:rsidP="00E86880">
            <w:pPr>
              <w:spacing w:before="0"/>
              <w:rPr>
                <w:sz w:val="18"/>
              </w:rPr>
            </w:pPr>
            <w:r w:rsidRPr="00E86880">
              <w:rPr>
                <w:sz w:val="18"/>
              </w:rPr>
              <w:t>The primary organ system of the patient injured or medically affected.</w:t>
            </w:r>
          </w:p>
          <w:p w14:paraId="7A83C431" w14:textId="77777777" w:rsidR="00E86880" w:rsidRPr="00E86880" w:rsidRDefault="00E86880" w:rsidP="006B6371">
            <w:pPr>
              <w:spacing w:before="0"/>
              <w:rPr>
                <w:sz w:val="18"/>
              </w:rPr>
            </w:pPr>
          </w:p>
        </w:tc>
      </w:tr>
      <w:tr w:rsidR="00E86880" w:rsidRPr="00376959" w14:paraId="32A4D1F6" w14:textId="77777777" w:rsidTr="008E197B">
        <w:trPr>
          <w:cantSplit/>
        </w:trPr>
        <w:tc>
          <w:tcPr>
            <w:tcW w:w="1601" w:type="dxa"/>
            <w:vMerge/>
          </w:tcPr>
          <w:p w14:paraId="77CD0A1E" w14:textId="77777777" w:rsidR="00E86880" w:rsidRPr="00376959" w:rsidRDefault="00E86880" w:rsidP="008E197B">
            <w:pPr>
              <w:pStyle w:val="TableEntry"/>
            </w:pPr>
          </w:p>
        </w:tc>
        <w:tc>
          <w:tcPr>
            <w:tcW w:w="2178" w:type="dxa"/>
          </w:tcPr>
          <w:p w14:paraId="2CF73506" w14:textId="77777777" w:rsidR="00E86880" w:rsidRPr="00E86880" w:rsidRDefault="00E86880" w:rsidP="00E86880">
            <w:pPr>
              <w:spacing w:before="0"/>
              <w:rPr>
                <w:sz w:val="18"/>
              </w:rPr>
            </w:pPr>
            <w:proofErr w:type="spellStart"/>
            <w:r w:rsidRPr="00E86880">
              <w:rPr>
                <w:sz w:val="18"/>
              </w:rPr>
              <w:t>Priamry</w:t>
            </w:r>
            <w:proofErr w:type="spellEnd"/>
            <w:r w:rsidRPr="00E86880">
              <w:rPr>
                <w:sz w:val="18"/>
              </w:rPr>
              <w:t xml:space="preserve"> Symptom </w:t>
            </w:r>
          </w:p>
          <w:p w14:paraId="100A1424" w14:textId="77777777" w:rsidR="00E86880" w:rsidRPr="00E86880" w:rsidRDefault="00E86880" w:rsidP="006B6371">
            <w:pPr>
              <w:spacing w:before="0"/>
              <w:rPr>
                <w:sz w:val="18"/>
              </w:rPr>
            </w:pPr>
          </w:p>
        </w:tc>
        <w:tc>
          <w:tcPr>
            <w:tcW w:w="2346" w:type="dxa"/>
          </w:tcPr>
          <w:p w14:paraId="32592A56" w14:textId="77777777" w:rsidR="00E86880" w:rsidRPr="00E86880" w:rsidRDefault="00E86880" w:rsidP="00E86880">
            <w:pPr>
              <w:spacing w:before="0"/>
              <w:rPr>
                <w:sz w:val="18"/>
              </w:rPr>
            </w:pPr>
            <w:r w:rsidRPr="00E86880">
              <w:rPr>
                <w:sz w:val="18"/>
              </w:rPr>
              <w:t>Version2 Element - E09_13</w:t>
            </w:r>
          </w:p>
          <w:p w14:paraId="6DB36AA3" w14:textId="77777777" w:rsidR="00E86880" w:rsidRPr="00E86880" w:rsidRDefault="00E86880" w:rsidP="006B6371">
            <w:pPr>
              <w:spacing w:before="0"/>
              <w:rPr>
                <w:sz w:val="18"/>
              </w:rPr>
            </w:pPr>
          </w:p>
        </w:tc>
        <w:tc>
          <w:tcPr>
            <w:tcW w:w="3338" w:type="dxa"/>
          </w:tcPr>
          <w:p w14:paraId="65CDF0FB" w14:textId="77777777" w:rsidR="00E86880" w:rsidRPr="00E86880" w:rsidRDefault="00E86880" w:rsidP="00E86880">
            <w:pPr>
              <w:spacing w:before="0"/>
              <w:rPr>
                <w:sz w:val="18"/>
              </w:rPr>
            </w:pPr>
            <w:r w:rsidRPr="00E86880">
              <w:rPr>
                <w:sz w:val="18"/>
              </w:rPr>
              <w:t>The primary sign and symptom present in the patient or observed by EMS personnel</w:t>
            </w:r>
          </w:p>
          <w:p w14:paraId="170EECF3" w14:textId="77777777" w:rsidR="00E86880" w:rsidRPr="00E86880" w:rsidRDefault="00E86880" w:rsidP="006B6371">
            <w:pPr>
              <w:spacing w:before="0"/>
              <w:rPr>
                <w:sz w:val="18"/>
              </w:rPr>
            </w:pPr>
          </w:p>
        </w:tc>
      </w:tr>
      <w:tr w:rsidR="00E86880" w:rsidRPr="00376959" w14:paraId="37819E0E" w14:textId="77777777" w:rsidTr="008E197B">
        <w:trPr>
          <w:cantSplit/>
        </w:trPr>
        <w:tc>
          <w:tcPr>
            <w:tcW w:w="1601" w:type="dxa"/>
            <w:vMerge/>
          </w:tcPr>
          <w:p w14:paraId="4DFD9674" w14:textId="77777777" w:rsidR="00E86880" w:rsidRPr="00376959" w:rsidRDefault="00E86880" w:rsidP="008E197B">
            <w:pPr>
              <w:pStyle w:val="TableEntry"/>
            </w:pPr>
          </w:p>
        </w:tc>
        <w:tc>
          <w:tcPr>
            <w:tcW w:w="2178" w:type="dxa"/>
          </w:tcPr>
          <w:p w14:paraId="5C098B56" w14:textId="77777777" w:rsidR="00E86880" w:rsidRPr="00E86880" w:rsidRDefault="00E86880" w:rsidP="00E86880">
            <w:pPr>
              <w:spacing w:before="0"/>
              <w:rPr>
                <w:sz w:val="18"/>
              </w:rPr>
            </w:pPr>
            <w:r w:rsidRPr="00E86880">
              <w:rPr>
                <w:sz w:val="18"/>
              </w:rPr>
              <w:t xml:space="preserve">Other Associated symptoms </w:t>
            </w:r>
          </w:p>
          <w:p w14:paraId="1481C8F8" w14:textId="77777777" w:rsidR="00E86880" w:rsidRPr="00E86880" w:rsidRDefault="00E86880" w:rsidP="006B6371">
            <w:pPr>
              <w:spacing w:before="0"/>
              <w:rPr>
                <w:sz w:val="18"/>
              </w:rPr>
            </w:pPr>
          </w:p>
        </w:tc>
        <w:tc>
          <w:tcPr>
            <w:tcW w:w="2346" w:type="dxa"/>
          </w:tcPr>
          <w:p w14:paraId="0940A917" w14:textId="77777777" w:rsidR="00E86880" w:rsidRPr="00E86880" w:rsidRDefault="00E86880" w:rsidP="00E86880">
            <w:pPr>
              <w:spacing w:before="0"/>
              <w:rPr>
                <w:sz w:val="18"/>
              </w:rPr>
            </w:pPr>
            <w:r w:rsidRPr="00E86880">
              <w:rPr>
                <w:sz w:val="18"/>
              </w:rPr>
              <w:t>Version2 Element - E09_14</w:t>
            </w:r>
          </w:p>
          <w:p w14:paraId="520789FD" w14:textId="77777777" w:rsidR="00E86880" w:rsidRPr="00E86880" w:rsidRDefault="00E86880" w:rsidP="006B6371">
            <w:pPr>
              <w:spacing w:before="0"/>
              <w:rPr>
                <w:sz w:val="18"/>
              </w:rPr>
            </w:pPr>
          </w:p>
        </w:tc>
        <w:tc>
          <w:tcPr>
            <w:tcW w:w="3338" w:type="dxa"/>
          </w:tcPr>
          <w:p w14:paraId="588FADA0" w14:textId="77777777" w:rsidR="00E86880" w:rsidRPr="00E86880" w:rsidRDefault="00E86880" w:rsidP="00E86880">
            <w:pPr>
              <w:spacing w:before="0"/>
              <w:rPr>
                <w:sz w:val="18"/>
              </w:rPr>
            </w:pPr>
            <w:r w:rsidRPr="00E86880">
              <w:rPr>
                <w:sz w:val="18"/>
              </w:rPr>
              <w:t>Other symptoms identified by the patient or observed by EMS personnel</w:t>
            </w:r>
          </w:p>
          <w:p w14:paraId="06459C16" w14:textId="77777777" w:rsidR="00E86880" w:rsidRPr="00E86880" w:rsidRDefault="00E86880" w:rsidP="006B6371">
            <w:pPr>
              <w:spacing w:before="0"/>
              <w:rPr>
                <w:sz w:val="18"/>
              </w:rPr>
            </w:pPr>
          </w:p>
        </w:tc>
      </w:tr>
      <w:tr w:rsidR="00E86880" w:rsidRPr="00376959" w14:paraId="2BFCA2E3" w14:textId="77777777" w:rsidTr="008E197B">
        <w:trPr>
          <w:cantSplit/>
        </w:trPr>
        <w:tc>
          <w:tcPr>
            <w:tcW w:w="1601" w:type="dxa"/>
            <w:vMerge/>
          </w:tcPr>
          <w:p w14:paraId="601022A4" w14:textId="77777777" w:rsidR="00E86880" w:rsidRPr="00376959" w:rsidRDefault="00E86880" w:rsidP="008E197B">
            <w:pPr>
              <w:pStyle w:val="TableEntry"/>
            </w:pPr>
          </w:p>
        </w:tc>
        <w:tc>
          <w:tcPr>
            <w:tcW w:w="2178" w:type="dxa"/>
          </w:tcPr>
          <w:p w14:paraId="14EE3CF0" w14:textId="77777777" w:rsidR="00E86880" w:rsidRPr="00E86880" w:rsidRDefault="00E86880" w:rsidP="00E86880">
            <w:pPr>
              <w:spacing w:before="0"/>
              <w:rPr>
                <w:sz w:val="18"/>
              </w:rPr>
            </w:pPr>
            <w:r w:rsidRPr="00E86880">
              <w:rPr>
                <w:sz w:val="18"/>
              </w:rPr>
              <w:t xml:space="preserve">Provider's Primary Impressions </w:t>
            </w:r>
          </w:p>
          <w:p w14:paraId="660DDCEB" w14:textId="77777777" w:rsidR="00E86880" w:rsidRPr="00E86880" w:rsidRDefault="00E86880" w:rsidP="00E86880">
            <w:pPr>
              <w:spacing w:before="0"/>
              <w:rPr>
                <w:sz w:val="18"/>
              </w:rPr>
            </w:pPr>
          </w:p>
        </w:tc>
        <w:tc>
          <w:tcPr>
            <w:tcW w:w="2346" w:type="dxa"/>
          </w:tcPr>
          <w:p w14:paraId="631A93A3" w14:textId="77777777" w:rsidR="00E86880" w:rsidRPr="00E86880" w:rsidRDefault="00E86880" w:rsidP="00E86880">
            <w:pPr>
              <w:spacing w:before="0"/>
              <w:rPr>
                <w:sz w:val="18"/>
              </w:rPr>
            </w:pPr>
            <w:r w:rsidRPr="00E86880">
              <w:rPr>
                <w:sz w:val="18"/>
              </w:rPr>
              <w:t>Version2 Element - E09_15</w:t>
            </w:r>
          </w:p>
          <w:p w14:paraId="3CE1206D" w14:textId="77777777" w:rsidR="00E86880" w:rsidRPr="00E86880" w:rsidRDefault="00E86880" w:rsidP="00E86880">
            <w:pPr>
              <w:spacing w:before="0"/>
              <w:rPr>
                <w:sz w:val="18"/>
              </w:rPr>
            </w:pPr>
          </w:p>
        </w:tc>
        <w:tc>
          <w:tcPr>
            <w:tcW w:w="3338" w:type="dxa"/>
          </w:tcPr>
          <w:p w14:paraId="544FCC05" w14:textId="77777777" w:rsidR="00E86880" w:rsidRPr="00E86880" w:rsidRDefault="00E86880" w:rsidP="00E86880">
            <w:pPr>
              <w:spacing w:before="0"/>
              <w:rPr>
                <w:sz w:val="18"/>
              </w:rPr>
            </w:pPr>
            <w:r w:rsidRPr="00E86880">
              <w:rPr>
                <w:sz w:val="18"/>
              </w:rPr>
              <w:t>The EMS personnel's impression of the patient's primary problem or most significant condition which led to the management given to the patient (treatments, medications, or procedures).</w:t>
            </w:r>
          </w:p>
          <w:p w14:paraId="23A5D582" w14:textId="77777777" w:rsidR="00E86880" w:rsidRPr="00E86880" w:rsidRDefault="00E86880" w:rsidP="00E86880">
            <w:pPr>
              <w:spacing w:before="0"/>
              <w:rPr>
                <w:sz w:val="18"/>
              </w:rPr>
            </w:pPr>
          </w:p>
        </w:tc>
      </w:tr>
      <w:tr w:rsidR="00E86880" w:rsidRPr="00376959" w14:paraId="264BD8A9" w14:textId="77777777" w:rsidTr="008E197B">
        <w:trPr>
          <w:cantSplit/>
        </w:trPr>
        <w:tc>
          <w:tcPr>
            <w:tcW w:w="1601" w:type="dxa"/>
            <w:vMerge/>
          </w:tcPr>
          <w:p w14:paraId="1F527022" w14:textId="77777777" w:rsidR="00E86880" w:rsidRPr="00376959" w:rsidRDefault="00E86880" w:rsidP="008E197B">
            <w:pPr>
              <w:pStyle w:val="TableEntry"/>
            </w:pPr>
          </w:p>
        </w:tc>
        <w:tc>
          <w:tcPr>
            <w:tcW w:w="2178" w:type="dxa"/>
          </w:tcPr>
          <w:p w14:paraId="5C511C8B" w14:textId="77777777" w:rsidR="00E86880" w:rsidRPr="00E86880" w:rsidRDefault="00E86880" w:rsidP="00E86880">
            <w:pPr>
              <w:spacing w:before="0"/>
              <w:rPr>
                <w:sz w:val="18"/>
              </w:rPr>
            </w:pPr>
            <w:proofErr w:type="spellStart"/>
            <w:r w:rsidRPr="00E86880">
              <w:rPr>
                <w:sz w:val="18"/>
              </w:rPr>
              <w:t>Proveider's</w:t>
            </w:r>
            <w:proofErr w:type="spellEnd"/>
            <w:r w:rsidRPr="00E86880">
              <w:rPr>
                <w:sz w:val="18"/>
              </w:rPr>
              <w:t xml:space="preserve"> Secondary Impressions </w:t>
            </w:r>
          </w:p>
          <w:p w14:paraId="38A49A19" w14:textId="77777777" w:rsidR="00E86880" w:rsidRPr="00E86880" w:rsidRDefault="00E86880" w:rsidP="00E86880">
            <w:pPr>
              <w:spacing w:before="0"/>
              <w:rPr>
                <w:sz w:val="18"/>
              </w:rPr>
            </w:pPr>
          </w:p>
        </w:tc>
        <w:tc>
          <w:tcPr>
            <w:tcW w:w="2346" w:type="dxa"/>
          </w:tcPr>
          <w:p w14:paraId="5DDCA6E5" w14:textId="77777777" w:rsidR="00E86880" w:rsidRPr="00E86880" w:rsidRDefault="00E86880" w:rsidP="00E86880">
            <w:pPr>
              <w:spacing w:before="0"/>
              <w:rPr>
                <w:sz w:val="18"/>
              </w:rPr>
            </w:pPr>
            <w:r w:rsidRPr="00E86880">
              <w:rPr>
                <w:sz w:val="18"/>
              </w:rPr>
              <w:t>Version2 Element - E09_16</w:t>
            </w:r>
          </w:p>
          <w:p w14:paraId="1DB89171" w14:textId="77777777" w:rsidR="00E86880" w:rsidRPr="00E86880" w:rsidRDefault="00E86880" w:rsidP="00E86880">
            <w:pPr>
              <w:spacing w:before="0"/>
              <w:rPr>
                <w:sz w:val="18"/>
              </w:rPr>
            </w:pPr>
          </w:p>
        </w:tc>
        <w:tc>
          <w:tcPr>
            <w:tcW w:w="3338" w:type="dxa"/>
          </w:tcPr>
          <w:p w14:paraId="6EFA402D" w14:textId="77777777" w:rsidR="00E86880" w:rsidRPr="00E86880" w:rsidRDefault="00E86880" w:rsidP="00E86880">
            <w:pPr>
              <w:spacing w:before="0"/>
              <w:rPr>
                <w:sz w:val="18"/>
              </w:rPr>
            </w:pPr>
            <w:r w:rsidRPr="00E86880">
              <w:rPr>
                <w:sz w:val="18"/>
              </w:rPr>
              <w:t>The EMS personnel's impression of the patient's secondary problem or most significant condition which led to the management given to the patient (treatments, medications, or procedures).</w:t>
            </w:r>
          </w:p>
          <w:p w14:paraId="4CB06628" w14:textId="77777777" w:rsidR="00E86880" w:rsidRPr="00E86880" w:rsidRDefault="00E86880" w:rsidP="00E86880">
            <w:pPr>
              <w:spacing w:before="0"/>
              <w:rPr>
                <w:sz w:val="18"/>
              </w:rPr>
            </w:pPr>
          </w:p>
        </w:tc>
      </w:tr>
      <w:tr w:rsidR="00E86880" w:rsidRPr="00376959" w14:paraId="6EE28D9D" w14:textId="77777777" w:rsidTr="008E197B">
        <w:trPr>
          <w:cantSplit/>
        </w:trPr>
        <w:tc>
          <w:tcPr>
            <w:tcW w:w="1601" w:type="dxa"/>
            <w:vMerge/>
          </w:tcPr>
          <w:p w14:paraId="4DF6A501" w14:textId="77777777" w:rsidR="00E86880" w:rsidRPr="00376959" w:rsidRDefault="00E86880" w:rsidP="008E197B">
            <w:pPr>
              <w:pStyle w:val="TableEntry"/>
            </w:pPr>
          </w:p>
        </w:tc>
        <w:tc>
          <w:tcPr>
            <w:tcW w:w="2178" w:type="dxa"/>
          </w:tcPr>
          <w:p w14:paraId="26C84810" w14:textId="77777777" w:rsidR="00E86880" w:rsidRPr="00E86880" w:rsidRDefault="00E86880" w:rsidP="00E86880">
            <w:pPr>
              <w:spacing w:before="0"/>
              <w:rPr>
                <w:sz w:val="18"/>
              </w:rPr>
            </w:pPr>
            <w:r w:rsidRPr="00E86880">
              <w:rPr>
                <w:sz w:val="18"/>
              </w:rPr>
              <w:t>Initial Patient Acuity</w:t>
            </w:r>
          </w:p>
          <w:p w14:paraId="0A250177" w14:textId="77777777" w:rsidR="00E86880" w:rsidRPr="00E86880" w:rsidRDefault="00E86880" w:rsidP="00E86880">
            <w:pPr>
              <w:spacing w:before="0"/>
              <w:rPr>
                <w:sz w:val="18"/>
              </w:rPr>
            </w:pPr>
          </w:p>
        </w:tc>
        <w:tc>
          <w:tcPr>
            <w:tcW w:w="2346" w:type="dxa"/>
          </w:tcPr>
          <w:p w14:paraId="4E5F270F" w14:textId="77777777" w:rsidR="00E86880" w:rsidRPr="00E86880" w:rsidRDefault="00E86880" w:rsidP="00E86880">
            <w:pPr>
              <w:spacing w:before="0"/>
              <w:rPr>
                <w:sz w:val="18"/>
              </w:rPr>
            </w:pPr>
            <w:r w:rsidRPr="00E86880">
              <w:rPr>
                <w:sz w:val="18"/>
              </w:rPr>
              <w:t>None</w:t>
            </w:r>
          </w:p>
          <w:p w14:paraId="48B5ED80" w14:textId="77777777" w:rsidR="00E86880" w:rsidRPr="00E86880" w:rsidRDefault="00E86880" w:rsidP="00E86880">
            <w:pPr>
              <w:spacing w:before="0"/>
              <w:rPr>
                <w:sz w:val="18"/>
              </w:rPr>
            </w:pPr>
          </w:p>
        </w:tc>
        <w:tc>
          <w:tcPr>
            <w:tcW w:w="3338" w:type="dxa"/>
          </w:tcPr>
          <w:p w14:paraId="338C3DD1" w14:textId="77777777" w:rsidR="00E86880" w:rsidRPr="00E86880" w:rsidRDefault="00E86880" w:rsidP="00E86880">
            <w:pPr>
              <w:spacing w:before="0"/>
              <w:rPr>
                <w:sz w:val="18"/>
              </w:rPr>
            </w:pPr>
            <w:r w:rsidRPr="00E86880">
              <w:rPr>
                <w:sz w:val="18"/>
              </w:rPr>
              <w:t>The acuity of the patient's condition upon EMS arrival at the scene.</w:t>
            </w:r>
          </w:p>
          <w:p w14:paraId="066514FB" w14:textId="77777777" w:rsidR="00E86880" w:rsidRPr="00E86880" w:rsidRDefault="00E86880" w:rsidP="00E86880">
            <w:pPr>
              <w:spacing w:before="0"/>
              <w:rPr>
                <w:sz w:val="18"/>
              </w:rPr>
            </w:pPr>
          </w:p>
        </w:tc>
      </w:tr>
      <w:tr w:rsidR="003167A9" w:rsidRPr="00376959" w14:paraId="6812D488" w14:textId="77777777" w:rsidTr="008E197B">
        <w:trPr>
          <w:cantSplit/>
        </w:trPr>
        <w:tc>
          <w:tcPr>
            <w:tcW w:w="1601" w:type="dxa"/>
            <w:vMerge w:val="restart"/>
          </w:tcPr>
          <w:p w14:paraId="7DCD387B" w14:textId="4B102FD7" w:rsidR="003167A9" w:rsidRPr="00376959" w:rsidRDefault="003167A9" w:rsidP="008E197B">
            <w:pPr>
              <w:pStyle w:val="TableEntry"/>
            </w:pPr>
            <w:r>
              <w:t xml:space="preserve">Injury </w:t>
            </w:r>
          </w:p>
        </w:tc>
        <w:tc>
          <w:tcPr>
            <w:tcW w:w="2178" w:type="dxa"/>
          </w:tcPr>
          <w:p w14:paraId="254E8B57" w14:textId="77777777" w:rsidR="003167A9" w:rsidRPr="003167A9" w:rsidRDefault="003167A9" w:rsidP="00E86880">
            <w:pPr>
              <w:spacing w:before="0"/>
              <w:rPr>
                <w:sz w:val="18"/>
              </w:rPr>
            </w:pPr>
            <w:r w:rsidRPr="003167A9">
              <w:rPr>
                <w:sz w:val="18"/>
              </w:rPr>
              <w:t>Cause of Injury</w:t>
            </w:r>
          </w:p>
          <w:p w14:paraId="44FCB6DA" w14:textId="77777777" w:rsidR="003167A9" w:rsidRPr="003167A9" w:rsidRDefault="003167A9" w:rsidP="00E86880">
            <w:pPr>
              <w:spacing w:before="0"/>
              <w:rPr>
                <w:sz w:val="18"/>
              </w:rPr>
            </w:pPr>
          </w:p>
        </w:tc>
        <w:tc>
          <w:tcPr>
            <w:tcW w:w="2346" w:type="dxa"/>
          </w:tcPr>
          <w:p w14:paraId="7C81C0DF" w14:textId="77777777" w:rsidR="003167A9" w:rsidRPr="003167A9" w:rsidRDefault="003167A9" w:rsidP="00E86880">
            <w:pPr>
              <w:spacing w:before="0"/>
              <w:rPr>
                <w:sz w:val="18"/>
              </w:rPr>
            </w:pPr>
            <w:r w:rsidRPr="003167A9">
              <w:rPr>
                <w:sz w:val="18"/>
              </w:rPr>
              <w:t>Version2 Element - E10_01</w:t>
            </w:r>
          </w:p>
          <w:p w14:paraId="2DFF9FE4" w14:textId="77777777" w:rsidR="003167A9" w:rsidRPr="003167A9" w:rsidRDefault="003167A9" w:rsidP="00E86880">
            <w:pPr>
              <w:spacing w:before="0"/>
              <w:rPr>
                <w:sz w:val="18"/>
              </w:rPr>
            </w:pPr>
          </w:p>
        </w:tc>
        <w:tc>
          <w:tcPr>
            <w:tcW w:w="3338" w:type="dxa"/>
          </w:tcPr>
          <w:p w14:paraId="0B1330EA" w14:textId="77777777" w:rsidR="003167A9" w:rsidRPr="003167A9" w:rsidRDefault="003167A9" w:rsidP="00E86880">
            <w:pPr>
              <w:spacing w:before="0"/>
              <w:rPr>
                <w:sz w:val="18"/>
              </w:rPr>
            </w:pPr>
            <w:r w:rsidRPr="003167A9">
              <w:rPr>
                <w:sz w:val="18"/>
              </w:rPr>
              <w:t>The category of the reported/suspected external cause of the injury.</w:t>
            </w:r>
          </w:p>
          <w:p w14:paraId="42A5A760" w14:textId="77777777" w:rsidR="003167A9" w:rsidRPr="003167A9" w:rsidRDefault="003167A9" w:rsidP="00E86880">
            <w:pPr>
              <w:spacing w:before="0"/>
              <w:rPr>
                <w:sz w:val="18"/>
              </w:rPr>
            </w:pPr>
          </w:p>
        </w:tc>
      </w:tr>
      <w:tr w:rsidR="003167A9" w:rsidRPr="00376959" w14:paraId="13B5F3B7" w14:textId="77777777" w:rsidTr="008E197B">
        <w:trPr>
          <w:cantSplit/>
        </w:trPr>
        <w:tc>
          <w:tcPr>
            <w:tcW w:w="1601" w:type="dxa"/>
            <w:vMerge/>
          </w:tcPr>
          <w:p w14:paraId="478E6DBF" w14:textId="77777777" w:rsidR="003167A9" w:rsidRPr="00376959" w:rsidRDefault="003167A9" w:rsidP="008E197B">
            <w:pPr>
              <w:pStyle w:val="TableEntry"/>
            </w:pPr>
          </w:p>
        </w:tc>
        <w:tc>
          <w:tcPr>
            <w:tcW w:w="2178" w:type="dxa"/>
          </w:tcPr>
          <w:p w14:paraId="1A2B55FC" w14:textId="77777777" w:rsidR="003167A9" w:rsidRPr="003167A9" w:rsidRDefault="003167A9" w:rsidP="00E86880">
            <w:pPr>
              <w:spacing w:before="0"/>
              <w:rPr>
                <w:sz w:val="18"/>
              </w:rPr>
            </w:pPr>
            <w:r w:rsidRPr="003167A9">
              <w:rPr>
                <w:sz w:val="18"/>
              </w:rPr>
              <w:t xml:space="preserve">Mechanism of Injury </w:t>
            </w:r>
          </w:p>
          <w:p w14:paraId="3E151706" w14:textId="77777777" w:rsidR="003167A9" w:rsidRPr="003167A9" w:rsidRDefault="003167A9" w:rsidP="00E86880">
            <w:pPr>
              <w:spacing w:before="0"/>
              <w:rPr>
                <w:sz w:val="18"/>
              </w:rPr>
            </w:pPr>
          </w:p>
        </w:tc>
        <w:tc>
          <w:tcPr>
            <w:tcW w:w="2346" w:type="dxa"/>
          </w:tcPr>
          <w:p w14:paraId="4711DB16" w14:textId="77777777" w:rsidR="003167A9" w:rsidRPr="003167A9" w:rsidRDefault="003167A9" w:rsidP="00E86880">
            <w:pPr>
              <w:spacing w:before="0"/>
              <w:rPr>
                <w:sz w:val="18"/>
              </w:rPr>
            </w:pPr>
            <w:r w:rsidRPr="003167A9">
              <w:rPr>
                <w:sz w:val="18"/>
              </w:rPr>
              <w:t>Version2 Element - E10_03</w:t>
            </w:r>
          </w:p>
          <w:p w14:paraId="4A210477" w14:textId="77777777" w:rsidR="003167A9" w:rsidRPr="003167A9" w:rsidRDefault="003167A9" w:rsidP="00E86880">
            <w:pPr>
              <w:spacing w:before="0"/>
              <w:rPr>
                <w:sz w:val="18"/>
              </w:rPr>
            </w:pPr>
          </w:p>
        </w:tc>
        <w:tc>
          <w:tcPr>
            <w:tcW w:w="3338" w:type="dxa"/>
          </w:tcPr>
          <w:p w14:paraId="3462F2B6" w14:textId="77777777" w:rsidR="003167A9" w:rsidRPr="003167A9" w:rsidRDefault="003167A9" w:rsidP="00E86880">
            <w:pPr>
              <w:spacing w:before="0"/>
              <w:rPr>
                <w:sz w:val="18"/>
              </w:rPr>
            </w:pPr>
            <w:r w:rsidRPr="003167A9">
              <w:rPr>
                <w:sz w:val="18"/>
              </w:rPr>
              <w:t>The mechanism of the event which caused the injury</w:t>
            </w:r>
          </w:p>
          <w:p w14:paraId="6FB5276A" w14:textId="77777777" w:rsidR="003167A9" w:rsidRPr="003167A9" w:rsidRDefault="003167A9" w:rsidP="00E86880">
            <w:pPr>
              <w:spacing w:before="0"/>
              <w:rPr>
                <w:sz w:val="18"/>
              </w:rPr>
            </w:pPr>
          </w:p>
        </w:tc>
      </w:tr>
      <w:tr w:rsidR="003167A9" w:rsidRPr="00376959" w14:paraId="34DF70A4" w14:textId="77777777" w:rsidTr="008E197B">
        <w:trPr>
          <w:cantSplit/>
        </w:trPr>
        <w:tc>
          <w:tcPr>
            <w:tcW w:w="1601" w:type="dxa"/>
            <w:vMerge/>
          </w:tcPr>
          <w:p w14:paraId="11CF7E5E" w14:textId="77777777" w:rsidR="003167A9" w:rsidRPr="00376959" w:rsidRDefault="003167A9" w:rsidP="008E197B">
            <w:pPr>
              <w:pStyle w:val="TableEntry"/>
            </w:pPr>
          </w:p>
        </w:tc>
        <w:tc>
          <w:tcPr>
            <w:tcW w:w="2178" w:type="dxa"/>
          </w:tcPr>
          <w:p w14:paraId="03EB2118" w14:textId="77777777" w:rsidR="003167A9" w:rsidRPr="003167A9" w:rsidRDefault="003167A9" w:rsidP="00E86880">
            <w:pPr>
              <w:spacing w:before="0"/>
              <w:rPr>
                <w:sz w:val="18"/>
              </w:rPr>
            </w:pPr>
            <w:r w:rsidRPr="003167A9">
              <w:rPr>
                <w:sz w:val="18"/>
              </w:rPr>
              <w:t>Vehicular, Pedestrian, or Other Injury Risk Factor</w:t>
            </w:r>
          </w:p>
          <w:p w14:paraId="602F9817" w14:textId="77777777" w:rsidR="003167A9" w:rsidRPr="003167A9" w:rsidRDefault="003167A9" w:rsidP="00E86880">
            <w:pPr>
              <w:spacing w:before="0"/>
              <w:rPr>
                <w:sz w:val="18"/>
              </w:rPr>
            </w:pPr>
          </w:p>
        </w:tc>
        <w:tc>
          <w:tcPr>
            <w:tcW w:w="2346" w:type="dxa"/>
          </w:tcPr>
          <w:p w14:paraId="3B0C8546" w14:textId="77777777" w:rsidR="003167A9" w:rsidRPr="003167A9" w:rsidRDefault="003167A9" w:rsidP="00E86880">
            <w:pPr>
              <w:spacing w:before="0"/>
              <w:rPr>
                <w:sz w:val="18"/>
              </w:rPr>
            </w:pPr>
            <w:r w:rsidRPr="003167A9">
              <w:rPr>
                <w:sz w:val="18"/>
              </w:rPr>
              <w:t>Version2 Element - E10_04</w:t>
            </w:r>
          </w:p>
          <w:p w14:paraId="1CEA902F" w14:textId="77777777" w:rsidR="003167A9" w:rsidRPr="003167A9" w:rsidRDefault="003167A9" w:rsidP="00E86880">
            <w:pPr>
              <w:spacing w:before="0"/>
              <w:rPr>
                <w:sz w:val="18"/>
              </w:rPr>
            </w:pPr>
          </w:p>
        </w:tc>
        <w:tc>
          <w:tcPr>
            <w:tcW w:w="3338" w:type="dxa"/>
          </w:tcPr>
          <w:p w14:paraId="4502B7C2" w14:textId="77777777" w:rsidR="003167A9" w:rsidRPr="003167A9" w:rsidRDefault="003167A9" w:rsidP="00E86880">
            <w:pPr>
              <w:spacing w:before="0"/>
              <w:rPr>
                <w:sz w:val="18"/>
              </w:rPr>
            </w:pPr>
            <w:r w:rsidRPr="003167A9">
              <w:rPr>
                <w:sz w:val="18"/>
              </w:rPr>
              <w:t>Mechanism and Special Considerations Field Trauma Triage Criteria (steps 3 and 4) as defined by the Centers for Disease Control.</w:t>
            </w:r>
          </w:p>
          <w:p w14:paraId="6DAA2F24" w14:textId="77777777" w:rsidR="003167A9" w:rsidRPr="003167A9" w:rsidRDefault="003167A9" w:rsidP="00E86880">
            <w:pPr>
              <w:spacing w:before="0"/>
              <w:rPr>
                <w:sz w:val="18"/>
              </w:rPr>
            </w:pPr>
          </w:p>
        </w:tc>
      </w:tr>
      <w:tr w:rsidR="003167A9" w:rsidRPr="00376959" w14:paraId="5E006908" w14:textId="77777777" w:rsidTr="008E197B">
        <w:trPr>
          <w:cantSplit/>
        </w:trPr>
        <w:tc>
          <w:tcPr>
            <w:tcW w:w="1601" w:type="dxa"/>
            <w:vMerge/>
          </w:tcPr>
          <w:p w14:paraId="320A761D" w14:textId="77777777" w:rsidR="003167A9" w:rsidRPr="00376959" w:rsidRDefault="003167A9" w:rsidP="008E197B">
            <w:pPr>
              <w:pStyle w:val="TableEntry"/>
            </w:pPr>
          </w:p>
        </w:tc>
        <w:tc>
          <w:tcPr>
            <w:tcW w:w="2178" w:type="dxa"/>
          </w:tcPr>
          <w:p w14:paraId="467DA898" w14:textId="77777777" w:rsidR="003167A9" w:rsidRPr="003167A9" w:rsidRDefault="003167A9" w:rsidP="00E86880">
            <w:pPr>
              <w:spacing w:before="0"/>
              <w:rPr>
                <w:sz w:val="18"/>
              </w:rPr>
            </w:pPr>
            <w:r w:rsidRPr="003167A9">
              <w:rPr>
                <w:sz w:val="18"/>
              </w:rPr>
              <w:t>Main Area of the Vehicle Impacted by the Collision</w:t>
            </w:r>
          </w:p>
          <w:p w14:paraId="566214A5" w14:textId="77777777" w:rsidR="003167A9" w:rsidRPr="003167A9" w:rsidRDefault="003167A9" w:rsidP="00E86880">
            <w:pPr>
              <w:spacing w:before="0"/>
              <w:rPr>
                <w:sz w:val="18"/>
              </w:rPr>
            </w:pPr>
          </w:p>
        </w:tc>
        <w:tc>
          <w:tcPr>
            <w:tcW w:w="2346" w:type="dxa"/>
          </w:tcPr>
          <w:p w14:paraId="5250201E" w14:textId="77777777" w:rsidR="003167A9" w:rsidRPr="003167A9" w:rsidRDefault="003167A9" w:rsidP="00E86880">
            <w:pPr>
              <w:spacing w:before="0"/>
              <w:rPr>
                <w:sz w:val="18"/>
              </w:rPr>
            </w:pPr>
            <w:r w:rsidRPr="003167A9">
              <w:rPr>
                <w:sz w:val="18"/>
              </w:rPr>
              <w:t>Version2 Element - E10_05</w:t>
            </w:r>
          </w:p>
          <w:p w14:paraId="0BBEDD2E" w14:textId="77777777" w:rsidR="003167A9" w:rsidRPr="003167A9" w:rsidRDefault="003167A9" w:rsidP="00E86880">
            <w:pPr>
              <w:spacing w:before="0"/>
              <w:rPr>
                <w:sz w:val="18"/>
              </w:rPr>
            </w:pPr>
          </w:p>
        </w:tc>
        <w:tc>
          <w:tcPr>
            <w:tcW w:w="3338" w:type="dxa"/>
          </w:tcPr>
          <w:p w14:paraId="11B9B463" w14:textId="77777777" w:rsidR="003167A9" w:rsidRPr="003167A9" w:rsidRDefault="003167A9" w:rsidP="00E86880">
            <w:pPr>
              <w:spacing w:before="0"/>
              <w:rPr>
                <w:sz w:val="18"/>
              </w:rPr>
            </w:pPr>
            <w:r w:rsidRPr="003167A9">
              <w:rPr>
                <w:sz w:val="18"/>
              </w:rPr>
              <w:t>The area or location of initial impact on the vehicle based on 12-point clock diagram.</w:t>
            </w:r>
          </w:p>
          <w:p w14:paraId="3437DC05" w14:textId="77777777" w:rsidR="003167A9" w:rsidRPr="003167A9" w:rsidRDefault="003167A9" w:rsidP="00E86880">
            <w:pPr>
              <w:spacing w:before="0"/>
              <w:rPr>
                <w:sz w:val="18"/>
              </w:rPr>
            </w:pPr>
          </w:p>
        </w:tc>
      </w:tr>
      <w:tr w:rsidR="003167A9" w:rsidRPr="00376959" w14:paraId="4E0B98AE" w14:textId="77777777" w:rsidTr="008E197B">
        <w:trPr>
          <w:cantSplit/>
        </w:trPr>
        <w:tc>
          <w:tcPr>
            <w:tcW w:w="1601" w:type="dxa"/>
            <w:vMerge/>
          </w:tcPr>
          <w:p w14:paraId="0C047EFC" w14:textId="77777777" w:rsidR="003167A9" w:rsidRPr="00376959" w:rsidRDefault="003167A9" w:rsidP="008E197B">
            <w:pPr>
              <w:pStyle w:val="TableEntry"/>
            </w:pPr>
          </w:p>
        </w:tc>
        <w:tc>
          <w:tcPr>
            <w:tcW w:w="2178" w:type="dxa"/>
          </w:tcPr>
          <w:p w14:paraId="4BCD29A2" w14:textId="77777777" w:rsidR="003167A9" w:rsidRPr="003167A9" w:rsidRDefault="003167A9" w:rsidP="00E86880">
            <w:pPr>
              <w:spacing w:before="0"/>
              <w:rPr>
                <w:sz w:val="18"/>
              </w:rPr>
            </w:pPr>
            <w:r w:rsidRPr="003167A9">
              <w:rPr>
                <w:sz w:val="18"/>
              </w:rPr>
              <w:t>Location of Patient in Vehicle</w:t>
            </w:r>
          </w:p>
          <w:p w14:paraId="23884172" w14:textId="77777777" w:rsidR="003167A9" w:rsidRPr="003167A9" w:rsidRDefault="003167A9" w:rsidP="00E86880">
            <w:pPr>
              <w:spacing w:before="0"/>
              <w:rPr>
                <w:sz w:val="18"/>
              </w:rPr>
            </w:pPr>
          </w:p>
        </w:tc>
        <w:tc>
          <w:tcPr>
            <w:tcW w:w="2346" w:type="dxa"/>
          </w:tcPr>
          <w:p w14:paraId="4F477647" w14:textId="77777777" w:rsidR="003167A9" w:rsidRPr="003167A9" w:rsidRDefault="003167A9" w:rsidP="00E86880">
            <w:pPr>
              <w:spacing w:before="0"/>
              <w:rPr>
                <w:sz w:val="18"/>
              </w:rPr>
            </w:pPr>
            <w:r w:rsidRPr="003167A9">
              <w:rPr>
                <w:sz w:val="18"/>
              </w:rPr>
              <w:t>Version2 Element - E10_06</w:t>
            </w:r>
          </w:p>
          <w:p w14:paraId="3D437939" w14:textId="77777777" w:rsidR="003167A9" w:rsidRPr="003167A9" w:rsidRDefault="003167A9" w:rsidP="00E86880">
            <w:pPr>
              <w:spacing w:before="0"/>
              <w:rPr>
                <w:sz w:val="18"/>
              </w:rPr>
            </w:pPr>
          </w:p>
        </w:tc>
        <w:tc>
          <w:tcPr>
            <w:tcW w:w="3338" w:type="dxa"/>
          </w:tcPr>
          <w:p w14:paraId="6CF16677" w14:textId="77777777" w:rsidR="003167A9" w:rsidRPr="003167A9" w:rsidRDefault="003167A9" w:rsidP="00E86880">
            <w:pPr>
              <w:spacing w:before="0"/>
              <w:rPr>
                <w:sz w:val="18"/>
              </w:rPr>
            </w:pPr>
            <w:r w:rsidRPr="003167A9">
              <w:rPr>
                <w:sz w:val="18"/>
              </w:rPr>
              <w:t>The seat row location of the vehicle at the time of the crash with the front seat numbered as 1</w:t>
            </w:r>
          </w:p>
          <w:p w14:paraId="608E4C22" w14:textId="77777777" w:rsidR="003167A9" w:rsidRPr="003167A9" w:rsidRDefault="003167A9" w:rsidP="00E86880">
            <w:pPr>
              <w:spacing w:before="0"/>
              <w:rPr>
                <w:sz w:val="18"/>
              </w:rPr>
            </w:pPr>
          </w:p>
        </w:tc>
      </w:tr>
      <w:tr w:rsidR="003167A9" w:rsidRPr="00376959" w14:paraId="3157770B" w14:textId="77777777" w:rsidTr="008E197B">
        <w:trPr>
          <w:cantSplit/>
        </w:trPr>
        <w:tc>
          <w:tcPr>
            <w:tcW w:w="1601" w:type="dxa"/>
            <w:vMerge/>
          </w:tcPr>
          <w:p w14:paraId="50545522" w14:textId="77777777" w:rsidR="003167A9" w:rsidRPr="00376959" w:rsidRDefault="003167A9" w:rsidP="008E197B">
            <w:pPr>
              <w:pStyle w:val="TableEntry"/>
            </w:pPr>
          </w:p>
        </w:tc>
        <w:tc>
          <w:tcPr>
            <w:tcW w:w="2178" w:type="dxa"/>
          </w:tcPr>
          <w:p w14:paraId="7EB1AF29" w14:textId="77777777" w:rsidR="003167A9" w:rsidRPr="003167A9" w:rsidRDefault="003167A9" w:rsidP="00E86880">
            <w:pPr>
              <w:spacing w:before="0"/>
              <w:rPr>
                <w:sz w:val="18"/>
              </w:rPr>
            </w:pPr>
            <w:r w:rsidRPr="003167A9">
              <w:rPr>
                <w:sz w:val="18"/>
              </w:rPr>
              <w:t>Use of Occupant Safety Equipment</w:t>
            </w:r>
          </w:p>
          <w:p w14:paraId="4E52E04D" w14:textId="77777777" w:rsidR="003167A9" w:rsidRPr="003167A9" w:rsidRDefault="003167A9" w:rsidP="00E86880">
            <w:pPr>
              <w:spacing w:before="0"/>
              <w:rPr>
                <w:sz w:val="18"/>
              </w:rPr>
            </w:pPr>
          </w:p>
        </w:tc>
        <w:tc>
          <w:tcPr>
            <w:tcW w:w="2346" w:type="dxa"/>
          </w:tcPr>
          <w:p w14:paraId="161D264B" w14:textId="77777777" w:rsidR="003167A9" w:rsidRPr="003167A9" w:rsidRDefault="003167A9" w:rsidP="00E86880">
            <w:pPr>
              <w:spacing w:before="0"/>
              <w:rPr>
                <w:sz w:val="18"/>
              </w:rPr>
            </w:pPr>
            <w:r w:rsidRPr="003167A9">
              <w:rPr>
                <w:sz w:val="18"/>
              </w:rPr>
              <w:t>Version2 Element - E10_08</w:t>
            </w:r>
          </w:p>
          <w:p w14:paraId="5C73D9D7" w14:textId="77777777" w:rsidR="003167A9" w:rsidRPr="003167A9" w:rsidRDefault="003167A9" w:rsidP="00E86880">
            <w:pPr>
              <w:spacing w:before="0"/>
              <w:rPr>
                <w:sz w:val="18"/>
              </w:rPr>
            </w:pPr>
          </w:p>
        </w:tc>
        <w:tc>
          <w:tcPr>
            <w:tcW w:w="3338" w:type="dxa"/>
          </w:tcPr>
          <w:p w14:paraId="1F689ABA" w14:textId="77777777" w:rsidR="003167A9" w:rsidRPr="003167A9" w:rsidRDefault="003167A9" w:rsidP="00E86880">
            <w:pPr>
              <w:spacing w:before="0"/>
              <w:rPr>
                <w:sz w:val="18"/>
              </w:rPr>
            </w:pPr>
            <w:r w:rsidRPr="003167A9">
              <w:rPr>
                <w:sz w:val="18"/>
              </w:rPr>
              <w:t>Safety equipment in use by the patient at the time of the injury</w:t>
            </w:r>
          </w:p>
          <w:p w14:paraId="6378EE36" w14:textId="77777777" w:rsidR="003167A9" w:rsidRPr="003167A9" w:rsidRDefault="003167A9" w:rsidP="00E86880">
            <w:pPr>
              <w:spacing w:before="0"/>
              <w:rPr>
                <w:sz w:val="18"/>
              </w:rPr>
            </w:pPr>
          </w:p>
        </w:tc>
      </w:tr>
      <w:tr w:rsidR="003167A9" w:rsidRPr="00376959" w14:paraId="382750DB" w14:textId="77777777" w:rsidTr="008E197B">
        <w:trPr>
          <w:cantSplit/>
        </w:trPr>
        <w:tc>
          <w:tcPr>
            <w:tcW w:w="1601" w:type="dxa"/>
            <w:vMerge/>
          </w:tcPr>
          <w:p w14:paraId="64A56B37" w14:textId="77777777" w:rsidR="003167A9" w:rsidRPr="00376959" w:rsidRDefault="003167A9" w:rsidP="008E197B">
            <w:pPr>
              <w:pStyle w:val="TableEntry"/>
            </w:pPr>
          </w:p>
        </w:tc>
        <w:tc>
          <w:tcPr>
            <w:tcW w:w="2178" w:type="dxa"/>
          </w:tcPr>
          <w:p w14:paraId="7C89C28C" w14:textId="77777777" w:rsidR="003167A9" w:rsidRPr="003167A9" w:rsidRDefault="003167A9" w:rsidP="00E86880">
            <w:pPr>
              <w:spacing w:before="0"/>
              <w:rPr>
                <w:sz w:val="18"/>
              </w:rPr>
            </w:pPr>
            <w:r w:rsidRPr="003167A9">
              <w:rPr>
                <w:sz w:val="18"/>
              </w:rPr>
              <w:t>Airbag Deployment</w:t>
            </w:r>
          </w:p>
          <w:p w14:paraId="390F1B76" w14:textId="77777777" w:rsidR="003167A9" w:rsidRPr="003167A9" w:rsidRDefault="003167A9" w:rsidP="00E86880">
            <w:pPr>
              <w:spacing w:before="0"/>
              <w:rPr>
                <w:sz w:val="18"/>
              </w:rPr>
            </w:pPr>
          </w:p>
        </w:tc>
        <w:tc>
          <w:tcPr>
            <w:tcW w:w="2346" w:type="dxa"/>
          </w:tcPr>
          <w:p w14:paraId="4063C580" w14:textId="77777777" w:rsidR="003167A9" w:rsidRPr="003167A9" w:rsidRDefault="003167A9" w:rsidP="00E86880">
            <w:pPr>
              <w:spacing w:before="0"/>
              <w:rPr>
                <w:sz w:val="18"/>
              </w:rPr>
            </w:pPr>
            <w:r w:rsidRPr="003167A9">
              <w:rPr>
                <w:sz w:val="18"/>
              </w:rPr>
              <w:t>Version2 Element - E10_09</w:t>
            </w:r>
          </w:p>
          <w:p w14:paraId="139D48B9" w14:textId="77777777" w:rsidR="003167A9" w:rsidRPr="003167A9" w:rsidRDefault="003167A9" w:rsidP="00E86880">
            <w:pPr>
              <w:spacing w:before="0"/>
              <w:rPr>
                <w:sz w:val="18"/>
              </w:rPr>
            </w:pPr>
          </w:p>
        </w:tc>
        <w:tc>
          <w:tcPr>
            <w:tcW w:w="3338" w:type="dxa"/>
          </w:tcPr>
          <w:p w14:paraId="5DB198F8" w14:textId="77777777" w:rsidR="003167A9" w:rsidRPr="003167A9" w:rsidRDefault="003167A9" w:rsidP="00E86880">
            <w:pPr>
              <w:spacing w:before="0"/>
              <w:rPr>
                <w:sz w:val="18"/>
              </w:rPr>
            </w:pPr>
            <w:r w:rsidRPr="003167A9">
              <w:rPr>
                <w:sz w:val="18"/>
              </w:rPr>
              <w:t>Indication of Airbag Deployment</w:t>
            </w:r>
          </w:p>
          <w:p w14:paraId="13FBA64B" w14:textId="77777777" w:rsidR="003167A9" w:rsidRPr="003167A9" w:rsidRDefault="003167A9" w:rsidP="00E86880">
            <w:pPr>
              <w:spacing w:before="0"/>
              <w:rPr>
                <w:sz w:val="18"/>
              </w:rPr>
            </w:pPr>
          </w:p>
        </w:tc>
      </w:tr>
      <w:tr w:rsidR="003167A9" w:rsidRPr="00376959" w14:paraId="4A3B8937" w14:textId="77777777" w:rsidTr="008E197B">
        <w:trPr>
          <w:cantSplit/>
        </w:trPr>
        <w:tc>
          <w:tcPr>
            <w:tcW w:w="1601" w:type="dxa"/>
            <w:vMerge/>
          </w:tcPr>
          <w:p w14:paraId="3CBC9DB3" w14:textId="77777777" w:rsidR="003167A9" w:rsidRPr="00376959" w:rsidRDefault="003167A9" w:rsidP="008E197B">
            <w:pPr>
              <w:pStyle w:val="TableEntry"/>
            </w:pPr>
          </w:p>
        </w:tc>
        <w:tc>
          <w:tcPr>
            <w:tcW w:w="2178" w:type="dxa"/>
          </w:tcPr>
          <w:p w14:paraId="15A95A14" w14:textId="77777777" w:rsidR="003167A9" w:rsidRPr="003167A9" w:rsidRDefault="003167A9" w:rsidP="00E86880">
            <w:pPr>
              <w:spacing w:before="0"/>
              <w:rPr>
                <w:sz w:val="18"/>
              </w:rPr>
            </w:pPr>
            <w:r w:rsidRPr="003167A9">
              <w:rPr>
                <w:sz w:val="18"/>
              </w:rPr>
              <w:t>Height of Fall (feet)</w:t>
            </w:r>
          </w:p>
          <w:p w14:paraId="2AFA9E44" w14:textId="77777777" w:rsidR="003167A9" w:rsidRPr="003167A9" w:rsidRDefault="003167A9" w:rsidP="00E86880">
            <w:pPr>
              <w:spacing w:before="0"/>
              <w:rPr>
                <w:sz w:val="18"/>
              </w:rPr>
            </w:pPr>
          </w:p>
        </w:tc>
        <w:tc>
          <w:tcPr>
            <w:tcW w:w="2346" w:type="dxa"/>
          </w:tcPr>
          <w:p w14:paraId="069BA845" w14:textId="77777777" w:rsidR="003167A9" w:rsidRPr="003167A9" w:rsidRDefault="003167A9" w:rsidP="00E86880">
            <w:pPr>
              <w:spacing w:before="0"/>
              <w:rPr>
                <w:sz w:val="18"/>
              </w:rPr>
            </w:pPr>
            <w:r w:rsidRPr="003167A9">
              <w:rPr>
                <w:sz w:val="18"/>
              </w:rPr>
              <w:t>Version2 Element - E10_10</w:t>
            </w:r>
          </w:p>
          <w:p w14:paraId="6B96600E" w14:textId="77777777" w:rsidR="003167A9" w:rsidRPr="003167A9" w:rsidRDefault="003167A9" w:rsidP="00E86880">
            <w:pPr>
              <w:spacing w:before="0"/>
              <w:rPr>
                <w:sz w:val="18"/>
              </w:rPr>
            </w:pPr>
          </w:p>
        </w:tc>
        <w:tc>
          <w:tcPr>
            <w:tcW w:w="3338" w:type="dxa"/>
          </w:tcPr>
          <w:p w14:paraId="6A164A21" w14:textId="77777777" w:rsidR="003167A9" w:rsidRPr="003167A9" w:rsidRDefault="003167A9" w:rsidP="00E86880">
            <w:pPr>
              <w:spacing w:before="0"/>
              <w:rPr>
                <w:sz w:val="18"/>
              </w:rPr>
            </w:pPr>
            <w:r w:rsidRPr="003167A9">
              <w:rPr>
                <w:sz w:val="18"/>
              </w:rPr>
              <w:t>The distance in feet the patient fell, measured from the lowest point of the patient to the ground</w:t>
            </w:r>
          </w:p>
          <w:p w14:paraId="02EFF2A0" w14:textId="77777777" w:rsidR="003167A9" w:rsidRPr="003167A9" w:rsidRDefault="003167A9" w:rsidP="00E86880">
            <w:pPr>
              <w:spacing w:before="0"/>
              <w:rPr>
                <w:sz w:val="18"/>
              </w:rPr>
            </w:pPr>
          </w:p>
        </w:tc>
      </w:tr>
      <w:tr w:rsidR="003167A9" w:rsidRPr="00376959" w14:paraId="0A0A45AA" w14:textId="77777777" w:rsidTr="008E197B">
        <w:trPr>
          <w:cantSplit/>
        </w:trPr>
        <w:tc>
          <w:tcPr>
            <w:tcW w:w="1601" w:type="dxa"/>
            <w:vMerge/>
          </w:tcPr>
          <w:p w14:paraId="172E7D59" w14:textId="77777777" w:rsidR="003167A9" w:rsidRPr="00376959" w:rsidRDefault="003167A9" w:rsidP="008E197B">
            <w:pPr>
              <w:pStyle w:val="TableEntry"/>
            </w:pPr>
          </w:p>
        </w:tc>
        <w:tc>
          <w:tcPr>
            <w:tcW w:w="2178" w:type="dxa"/>
          </w:tcPr>
          <w:p w14:paraId="5EB7F062" w14:textId="77777777" w:rsidR="003167A9" w:rsidRPr="003167A9" w:rsidRDefault="003167A9" w:rsidP="00E86880">
            <w:pPr>
              <w:spacing w:before="0"/>
              <w:rPr>
                <w:sz w:val="18"/>
              </w:rPr>
            </w:pPr>
            <w:r w:rsidRPr="003167A9">
              <w:rPr>
                <w:sz w:val="18"/>
              </w:rPr>
              <w:t>OSHA Personal Protective Equipment Used</w:t>
            </w:r>
          </w:p>
          <w:p w14:paraId="6D8B7A4C" w14:textId="77777777" w:rsidR="003167A9" w:rsidRPr="003167A9" w:rsidRDefault="003167A9" w:rsidP="00E86880">
            <w:pPr>
              <w:spacing w:before="0"/>
              <w:rPr>
                <w:sz w:val="18"/>
              </w:rPr>
            </w:pPr>
          </w:p>
        </w:tc>
        <w:tc>
          <w:tcPr>
            <w:tcW w:w="2346" w:type="dxa"/>
          </w:tcPr>
          <w:p w14:paraId="46F2ADC6" w14:textId="77777777" w:rsidR="003167A9" w:rsidRPr="003167A9" w:rsidRDefault="003167A9" w:rsidP="00E86880">
            <w:pPr>
              <w:spacing w:before="0"/>
              <w:rPr>
                <w:sz w:val="18"/>
              </w:rPr>
            </w:pPr>
            <w:r w:rsidRPr="003167A9">
              <w:rPr>
                <w:sz w:val="18"/>
              </w:rPr>
              <w:t>None</w:t>
            </w:r>
          </w:p>
          <w:p w14:paraId="1ADFB3F1" w14:textId="77777777" w:rsidR="003167A9" w:rsidRPr="003167A9" w:rsidRDefault="003167A9" w:rsidP="00E86880">
            <w:pPr>
              <w:spacing w:before="0"/>
              <w:rPr>
                <w:sz w:val="18"/>
              </w:rPr>
            </w:pPr>
          </w:p>
        </w:tc>
        <w:tc>
          <w:tcPr>
            <w:tcW w:w="3338" w:type="dxa"/>
          </w:tcPr>
          <w:p w14:paraId="49A79682" w14:textId="77777777" w:rsidR="003167A9" w:rsidRPr="003167A9" w:rsidRDefault="003167A9" w:rsidP="00E86880">
            <w:pPr>
              <w:spacing w:before="0"/>
              <w:rPr>
                <w:sz w:val="18"/>
              </w:rPr>
            </w:pPr>
            <w:r w:rsidRPr="003167A9">
              <w:rPr>
                <w:sz w:val="18"/>
              </w:rPr>
              <w:t>Documentation of the use of OSHA required protective equipment used by the patient at the time of injury.</w:t>
            </w:r>
          </w:p>
          <w:p w14:paraId="1306E19F" w14:textId="77777777" w:rsidR="003167A9" w:rsidRPr="003167A9" w:rsidRDefault="003167A9" w:rsidP="00E86880">
            <w:pPr>
              <w:spacing w:before="0"/>
              <w:rPr>
                <w:sz w:val="18"/>
              </w:rPr>
            </w:pPr>
          </w:p>
        </w:tc>
      </w:tr>
      <w:tr w:rsidR="003167A9" w:rsidRPr="00376959" w14:paraId="013AB447" w14:textId="77777777" w:rsidTr="008E197B">
        <w:trPr>
          <w:cantSplit/>
        </w:trPr>
        <w:tc>
          <w:tcPr>
            <w:tcW w:w="1601" w:type="dxa"/>
            <w:vMerge w:val="restart"/>
          </w:tcPr>
          <w:p w14:paraId="3807D341" w14:textId="3A7C35E7" w:rsidR="003167A9" w:rsidRPr="00376959" w:rsidRDefault="003167A9" w:rsidP="008E197B">
            <w:pPr>
              <w:pStyle w:val="TableEntry"/>
            </w:pPr>
            <w:r>
              <w:t>Arrest</w:t>
            </w:r>
          </w:p>
        </w:tc>
        <w:tc>
          <w:tcPr>
            <w:tcW w:w="2178" w:type="dxa"/>
          </w:tcPr>
          <w:p w14:paraId="1DEE16C5" w14:textId="77777777" w:rsidR="003167A9" w:rsidRPr="003167A9" w:rsidRDefault="003167A9" w:rsidP="003167A9">
            <w:pPr>
              <w:spacing w:before="0"/>
              <w:rPr>
                <w:sz w:val="18"/>
              </w:rPr>
            </w:pPr>
            <w:r w:rsidRPr="003167A9">
              <w:rPr>
                <w:sz w:val="18"/>
              </w:rPr>
              <w:t xml:space="preserve">Cardiac Arrest </w:t>
            </w:r>
          </w:p>
          <w:p w14:paraId="1F4026ED" w14:textId="77777777" w:rsidR="003167A9" w:rsidRPr="003167A9" w:rsidRDefault="003167A9" w:rsidP="00E86880">
            <w:pPr>
              <w:spacing w:before="0"/>
              <w:rPr>
                <w:sz w:val="18"/>
              </w:rPr>
            </w:pPr>
          </w:p>
        </w:tc>
        <w:tc>
          <w:tcPr>
            <w:tcW w:w="2346" w:type="dxa"/>
          </w:tcPr>
          <w:p w14:paraId="203188B1" w14:textId="77777777" w:rsidR="003167A9" w:rsidRPr="003167A9" w:rsidRDefault="003167A9" w:rsidP="003167A9">
            <w:pPr>
              <w:spacing w:before="0"/>
              <w:rPr>
                <w:sz w:val="18"/>
              </w:rPr>
            </w:pPr>
            <w:r w:rsidRPr="003167A9">
              <w:rPr>
                <w:sz w:val="18"/>
              </w:rPr>
              <w:t>Version2 Element - E11_01</w:t>
            </w:r>
          </w:p>
          <w:p w14:paraId="7B22226B" w14:textId="77777777" w:rsidR="003167A9" w:rsidRPr="003167A9" w:rsidRDefault="003167A9" w:rsidP="00E86880">
            <w:pPr>
              <w:spacing w:before="0"/>
              <w:rPr>
                <w:sz w:val="18"/>
              </w:rPr>
            </w:pPr>
          </w:p>
        </w:tc>
        <w:tc>
          <w:tcPr>
            <w:tcW w:w="3338" w:type="dxa"/>
          </w:tcPr>
          <w:p w14:paraId="0E64992A" w14:textId="77777777" w:rsidR="003167A9" w:rsidRPr="003167A9" w:rsidRDefault="003167A9" w:rsidP="003167A9">
            <w:pPr>
              <w:spacing w:before="0"/>
              <w:rPr>
                <w:sz w:val="18"/>
              </w:rPr>
            </w:pPr>
            <w:r w:rsidRPr="003167A9">
              <w:rPr>
                <w:sz w:val="18"/>
              </w:rPr>
              <w:t>Indication of the presence of a cardiac arrest at any time during this EMS event.</w:t>
            </w:r>
          </w:p>
          <w:p w14:paraId="678F5848" w14:textId="77777777" w:rsidR="003167A9" w:rsidRPr="003167A9" w:rsidRDefault="003167A9" w:rsidP="00E86880">
            <w:pPr>
              <w:spacing w:before="0"/>
              <w:rPr>
                <w:sz w:val="18"/>
              </w:rPr>
            </w:pPr>
          </w:p>
        </w:tc>
      </w:tr>
      <w:tr w:rsidR="003167A9" w:rsidRPr="00376959" w14:paraId="461EF2DC" w14:textId="77777777" w:rsidTr="008E197B">
        <w:trPr>
          <w:cantSplit/>
        </w:trPr>
        <w:tc>
          <w:tcPr>
            <w:tcW w:w="1601" w:type="dxa"/>
            <w:vMerge/>
          </w:tcPr>
          <w:p w14:paraId="71BAB1C7" w14:textId="77777777" w:rsidR="003167A9" w:rsidRPr="00376959" w:rsidRDefault="003167A9" w:rsidP="008E197B">
            <w:pPr>
              <w:pStyle w:val="TableEntry"/>
            </w:pPr>
          </w:p>
        </w:tc>
        <w:tc>
          <w:tcPr>
            <w:tcW w:w="2178" w:type="dxa"/>
          </w:tcPr>
          <w:p w14:paraId="61A7C4D8" w14:textId="77777777" w:rsidR="003167A9" w:rsidRPr="003167A9" w:rsidRDefault="003167A9" w:rsidP="003167A9">
            <w:pPr>
              <w:spacing w:before="0"/>
              <w:rPr>
                <w:sz w:val="18"/>
              </w:rPr>
            </w:pPr>
            <w:r w:rsidRPr="003167A9">
              <w:rPr>
                <w:sz w:val="18"/>
              </w:rPr>
              <w:t xml:space="preserve">Cardiac Arrest Etiology </w:t>
            </w:r>
          </w:p>
          <w:p w14:paraId="22431C80" w14:textId="77777777" w:rsidR="003167A9" w:rsidRPr="003167A9" w:rsidRDefault="003167A9" w:rsidP="00E86880">
            <w:pPr>
              <w:spacing w:before="0"/>
              <w:rPr>
                <w:sz w:val="18"/>
              </w:rPr>
            </w:pPr>
          </w:p>
        </w:tc>
        <w:tc>
          <w:tcPr>
            <w:tcW w:w="2346" w:type="dxa"/>
          </w:tcPr>
          <w:p w14:paraId="68B7900F" w14:textId="77777777" w:rsidR="003167A9" w:rsidRPr="003167A9" w:rsidRDefault="003167A9" w:rsidP="003167A9">
            <w:pPr>
              <w:spacing w:before="0"/>
              <w:rPr>
                <w:sz w:val="18"/>
              </w:rPr>
            </w:pPr>
            <w:r w:rsidRPr="003167A9">
              <w:rPr>
                <w:sz w:val="18"/>
              </w:rPr>
              <w:t>Version2 Element - E11_02</w:t>
            </w:r>
          </w:p>
          <w:p w14:paraId="03A9220F" w14:textId="77777777" w:rsidR="003167A9" w:rsidRPr="003167A9" w:rsidRDefault="003167A9" w:rsidP="00E86880">
            <w:pPr>
              <w:spacing w:before="0"/>
              <w:rPr>
                <w:sz w:val="18"/>
              </w:rPr>
            </w:pPr>
          </w:p>
        </w:tc>
        <w:tc>
          <w:tcPr>
            <w:tcW w:w="3338" w:type="dxa"/>
          </w:tcPr>
          <w:p w14:paraId="51916444" w14:textId="77777777" w:rsidR="003167A9" w:rsidRPr="003167A9" w:rsidRDefault="003167A9" w:rsidP="003167A9">
            <w:pPr>
              <w:spacing w:before="0"/>
              <w:rPr>
                <w:sz w:val="18"/>
              </w:rPr>
            </w:pPr>
            <w:proofErr w:type="spellStart"/>
            <w:r w:rsidRPr="003167A9">
              <w:rPr>
                <w:sz w:val="18"/>
              </w:rPr>
              <w:t>ndication</w:t>
            </w:r>
            <w:proofErr w:type="spellEnd"/>
            <w:r w:rsidRPr="003167A9">
              <w:rPr>
                <w:sz w:val="18"/>
              </w:rPr>
              <w:t xml:space="preserve"> of the etiology or cause of the cardiac arrest (classified as cardiac, non-cardiac, etc.)</w:t>
            </w:r>
          </w:p>
          <w:p w14:paraId="0A8C5ED6" w14:textId="77777777" w:rsidR="003167A9" w:rsidRPr="003167A9" w:rsidRDefault="003167A9" w:rsidP="00E86880">
            <w:pPr>
              <w:spacing w:before="0"/>
              <w:rPr>
                <w:sz w:val="18"/>
              </w:rPr>
            </w:pPr>
          </w:p>
        </w:tc>
      </w:tr>
      <w:tr w:rsidR="003167A9" w:rsidRPr="00376959" w14:paraId="30C63313" w14:textId="77777777" w:rsidTr="008E197B">
        <w:trPr>
          <w:cantSplit/>
        </w:trPr>
        <w:tc>
          <w:tcPr>
            <w:tcW w:w="1601" w:type="dxa"/>
            <w:vMerge/>
          </w:tcPr>
          <w:p w14:paraId="68F06C54" w14:textId="77777777" w:rsidR="003167A9" w:rsidRPr="00376959" w:rsidRDefault="003167A9" w:rsidP="008E197B">
            <w:pPr>
              <w:pStyle w:val="TableEntry"/>
            </w:pPr>
          </w:p>
        </w:tc>
        <w:tc>
          <w:tcPr>
            <w:tcW w:w="2178" w:type="dxa"/>
          </w:tcPr>
          <w:p w14:paraId="7A6C840F" w14:textId="77777777" w:rsidR="003167A9" w:rsidRPr="003167A9" w:rsidRDefault="003167A9" w:rsidP="003167A9">
            <w:pPr>
              <w:spacing w:before="0"/>
              <w:rPr>
                <w:sz w:val="18"/>
              </w:rPr>
            </w:pPr>
            <w:r w:rsidRPr="003167A9">
              <w:rPr>
                <w:sz w:val="18"/>
              </w:rPr>
              <w:t>Resuscitation Attempted By EMS</w:t>
            </w:r>
          </w:p>
          <w:p w14:paraId="6A78C4A1" w14:textId="77777777" w:rsidR="003167A9" w:rsidRPr="003167A9" w:rsidRDefault="003167A9" w:rsidP="00E86880">
            <w:pPr>
              <w:spacing w:before="0"/>
              <w:rPr>
                <w:sz w:val="18"/>
              </w:rPr>
            </w:pPr>
          </w:p>
        </w:tc>
        <w:tc>
          <w:tcPr>
            <w:tcW w:w="2346" w:type="dxa"/>
          </w:tcPr>
          <w:p w14:paraId="79230FA4" w14:textId="77777777" w:rsidR="003167A9" w:rsidRPr="003167A9" w:rsidRDefault="003167A9" w:rsidP="003167A9">
            <w:pPr>
              <w:spacing w:before="0"/>
              <w:rPr>
                <w:sz w:val="18"/>
              </w:rPr>
            </w:pPr>
            <w:r w:rsidRPr="003167A9">
              <w:rPr>
                <w:sz w:val="18"/>
              </w:rPr>
              <w:t>Version2 Element - E11_03</w:t>
            </w:r>
          </w:p>
          <w:p w14:paraId="361C46D4" w14:textId="77777777" w:rsidR="003167A9" w:rsidRPr="003167A9" w:rsidRDefault="003167A9" w:rsidP="00E86880">
            <w:pPr>
              <w:spacing w:before="0"/>
              <w:rPr>
                <w:sz w:val="18"/>
              </w:rPr>
            </w:pPr>
          </w:p>
        </w:tc>
        <w:tc>
          <w:tcPr>
            <w:tcW w:w="3338" w:type="dxa"/>
          </w:tcPr>
          <w:p w14:paraId="1781D727" w14:textId="77777777" w:rsidR="003167A9" w:rsidRPr="003167A9" w:rsidRDefault="003167A9" w:rsidP="003167A9">
            <w:pPr>
              <w:spacing w:before="0"/>
              <w:rPr>
                <w:sz w:val="18"/>
              </w:rPr>
            </w:pPr>
            <w:r w:rsidRPr="003167A9">
              <w:rPr>
                <w:sz w:val="18"/>
              </w:rPr>
              <w:t>Indication of an attempt to resuscitate the patient who is in cardiac arrest (attempted, not attempted due to DNR, etc.)</w:t>
            </w:r>
          </w:p>
          <w:p w14:paraId="75D613E5" w14:textId="77777777" w:rsidR="003167A9" w:rsidRPr="003167A9" w:rsidRDefault="003167A9" w:rsidP="00E86880">
            <w:pPr>
              <w:spacing w:before="0"/>
              <w:rPr>
                <w:sz w:val="18"/>
              </w:rPr>
            </w:pPr>
          </w:p>
        </w:tc>
      </w:tr>
      <w:tr w:rsidR="003167A9" w:rsidRPr="00376959" w14:paraId="29B95B34" w14:textId="77777777" w:rsidTr="008E197B">
        <w:trPr>
          <w:cantSplit/>
        </w:trPr>
        <w:tc>
          <w:tcPr>
            <w:tcW w:w="1601" w:type="dxa"/>
            <w:vMerge/>
          </w:tcPr>
          <w:p w14:paraId="2AD9333E" w14:textId="77777777" w:rsidR="003167A9" w:rsidRPr="00376959" w:rsidRDefault="003167A9" w:rsidP="008E197B">
            <w:pPr>
              <w:pStyle w:val="TableEntry"/>
            </w:pPr>
          </w:p>
        </w:tc>
        <w:tc>
          <w:tcPr>
            <w:tcW w:w="2178" w:type="dxa"/>
          </w:tcPr>
          <w:p w14:paraId="14790CAE" w14:textId="77777777" w:rsidR="003167A9" w:rsidRPr="003167A9" w:rsidRDefault="003167A9" w:rsidP="003167A9">
            <w:pPr>
              <w:spacing w:before="0"/>
              <w:rPr>
                <w:sz w:val="18"/>
              </w:rPr>
            </w:pPr>
            <w:r w:rsidRPr="003167A9">
              <w:rPr>
                <w:sz w:val="18"/>
              </w:rPr>
              <w:t>Arrest Witnessed By</w:t>
            </w:r>
          </w:p>
          <w:p w14:paraId="698FAAE9" w14:textId="77777777" w:rsidR="003167A9" w:rsidRPr="003167A9" w:rsidRDefault="003167A9" w:rsidP="00E86880">
            <w:pPr>
              <w:spacing w:before="0"/>
              <w:rPr>
                <w:sz w:val="18"/>
              </w:rPr>
            </w:pPr>
          </w:p>
        </w:tc>
        <w:tc>
          <w:tcPr>
            <w:tcW w:w="2346" w:type="dxa"/>
          </w:tcPr>
          <w:p w14:paraId="71207D56" w14:textId="77777777" w:rsidR="003167A9" w:rsidRPr="003167A9" w:rsidRDefault="003167A9" w:rsidP="003167A9">
            <w:pPr>
              <w:spacing w:before="0"/>
              <w:rPr>
                <w:sz w:val="18"/>
              </w:rPr>
            </w:pPr>
            <w:r w:rsidRPr="003167A9">
              <w:rPr>
                <w:sz w:val="18"/>
              </w:rPr>
              <w:t>Version2 Element - E11_04</w:t>
            </w:r>
          </w:p>
          <w:p w14:paraId="479CA13C" w14:textId="77777777" w:rsidR="003167A9" w:rsidRPr="003167A9" w:rsidRDefault="003167A9" w:rsidP="00E86880">
            <w:pPr>
              <w:spacing w:before="0"/>
              <w:rPr>
                <w:sz w:val="18"/>
              </w:rPr>
            </w:pPr>
          </w:p>
        </w:tc>
        <w:tc>
          <w:tcPr>
            <w:tcW w:w="3338" w:type="dxa"/>
          </w:tcPr>
          <w:p w14:paraId="734D9A3E" w14:textId="77777777" w:rsidR="003167A9" w:rsidRPr="003167A9" w:rsidRDefault="003167A9" w:rsidP="003167A9">
            <w:pPr>
              <w:spacing w:before="0"/>
              <w:rPr>
                <w:sz w:val="18"/>
              </w:rPr>
            </w:pPr>
            <w:r w:rsidRPr="003167A9">
              <w:rPr>
                <w:sz w:val="18"/>
              </w:rPr>
              <w:t>Indication of who the cardiac arrest was witnessed by</w:t>
            </w:r>
          </w:p>
          <w:p w14:paraId="5EE2468C" w14:textId="77777777" w:rsidR="003167A9" w:rsidRPr="003167A9" w:rsidRDefault="003167A9" w:rsidP="00E86880">
            <w:pPr>
              <w:spacing w:before="0"/>
              <w:rPr>
                <w:sz w:val="18"/>
              </w:rPr>
            </w:pPr>
          </w:p>
        </w:tc>
      </w:tr>
      <w:tr w:rsidR="003167A9" w:rsidRPr="00376959" w14:paraId="7DD7CFDB" w14:textId="77777777" w:rsidTr="008E197B">
        <w:trPr>
          <w:cantSplit/>
        </w:trPr>
        <w:tc>
          <w:tcPr>
            <w:tcW w:w="1601" w:type="dxa"/>
            <w:vMerge/>
          </w:tcPr>
          <w:p w14:paraId="246A5B9A" w14:textId="77777777" w:rsidR="003167A9" w:rsidRPr="00376959" w:rsidRDefault="003167A9" w:rsidP="008E197B">
            <w:pPr>
              <w:pStyle w:val="TableEntry"/>
            </w:pPr>
          </w:p>
        </w:tc>
        <w:tc>
          <w:tcPr>
            <w:tcW w:w="2178" w:type="dxa"/>
          </w:tcPr>
          <w:p w14:paraId="5CE91CFA" w14:textId="77777777" w:rsidR="003167A9" w:rsidRPr="003167A9" w:rsidRDefault="003167A9" w:rsidP="003167A9">
            <w:pPr>
              <w:spacing w:before="0"/>
              <w:rPr>
                <w:sz w:val="18"/>
              </w:rPr>
            </w:pPr>
            <w:r w:rsidRPr="003167A9">
              <w:rPr>
                <w:sz w:val="18"/>
              </w:rPr>
              <w:t>CPR Care Provided Prior to EMS Arrival</w:t>
            </w:r>
          </w:p>
          <w:p w14:paraId="1F48F585" w14:textId="77777777" w:rsidR="003167A9" w:rsidRPr="003167A9" w:rsidRDefault="003167A9" w:rsidP="00E86880">
            <w:pPr>
              <w:spacing w:before="0"/>
              <w:rPr>
                <w:sz w:val="18"/>
              </w:rPr>
            </w:pPr>
          </w:p>
        </w:tc>
        <w:tc>
          <w:tcPr>
            <w:tcW w:w="2346" w:type="dxa"/>
          </w:tcPr>
          <w:p w14:paraId="4221F856" w14:textId="77777777" w:rsidR="003167A9" w:rsidRPr="003167A9" w:rsidRDefault="003167A9" w:rsidP="003167A9">
            <w:pPr>
              <w:spacing w:before="0"/>
              <w:rPr>
                <w:sz w:val="18"/>
              </w:rPr>
            </w:pPr>
            <w:r w:rsidRPr="003167A9">
              <w:rPr>
                <w:sz w:val="18"/>
              </w:rPr>
              <w:t>None</w:t>
            </w:r>
          </w:p>
          <w:p w14:paraId="4CFFA93C" w14:textId="77777777" w:rsidR="003167A9" w:rsidRPr="003167A9" w:rsidRDefault="003167A9" w:rsidP="00E86880">
            <w:pPr>
              <w:spacing w:before="0"/>
              <w:rPr>
                <w:sz w:val="18"/>
              </w:rPr>
            </w:pPr>
          </w:p>
        </w:tc>
        <w:tc>
          <w:tcPr>
            <w:tcW w:w="3338" w:type="dxa"/>
          </w:tcPr>
          <w:p w14:paraId="1D654B6E" w14:textId="77777777" w:rsidR="003167A9" w:rsidRPr="003167A9" w:rsidRDefault="003167A9" w:rsidP="003167A9">
            <w:pPr>
              <w:spacing w:before="0"/>
              <w:rPr>
                <w:sz w:val="18"/>
              </w:rPr>
            </w:pPr>
            <w:r w:rsidRPr="003167A9">
              <w:rPr>
                <w:sz w:val="18"/>
              </w:rPr>
              <w:t>Documentation of the CPR provided prior to EMS arrival</w:t>
            </w:r>
          </w:p>
          <w:p w14:paraId="070C4C4D" w14:textId="77777777" w:rsidR="003167A9" w:rsidRPr="003167A9" w:rsidRDefault="003167A9" w:rsidP="00E86880">
            <w:pPr>
              <w:spacing w:before="0"/>
              <w:rPr>
                <w:sz w:val="18"/>
              </w:rPr>
            </w:pPr>
          </w:p>
        </w:tc>
      </w:tr>
      <w:tr w:rsidR="003167A9" w:rsidRPr="00376959" w14:paraId="59EA4255" w14:textId="77777777" w:rsidTr="008E197B">
        <w:trPr>
          <w:cantSplit/>
        </w:trPr>
        <w:tc>
          <w:tcPr>
            <w:tcW w:w="1601" w:type="dxa"/>
            <w:vMerge/>
          </w:tcPr>
          <w:p w14:paraId="0CD5825D" w14:textId="77777777" w:rsidR="003167A9" w:rsidRPr="00376959" w:rsidRDefault="003167A9" w:rsidP="008E197B">
            <w:pPr>
              <w:pStyle w:val="TableEntry"/>
            </w:pPr>
          </w:p>
        </w:tc>
        <w:tc>
          <w:tcPr>
            <w:tcW w:w="2178" w:type="dxa"/>
          </w:tcPr>
          <w:p w14:paraId="3905C5E0" w14:textId="77777777" w:rsidR="003167A9" w:rsidRPr="003167A9" w:rsidRDefault="003167A9" w:rsidP="003167A9">
            <w:pPr>
              <w:spacing w:before="0"/>
              <w:rPr>
                <w:sz w:val="18"/>
              </w:rPr>
            </w:pPr>
            <w:r w:rsidRPr="003167A9">
              <w:rPr>
                <w:sz w:val="18"/>
              </w:rPr>
              <w:t>Who Provided CPR Prior to EMS Arrival</w:t>
            </w:r>
          </w:p>
          <w:p w14:paraId="75F6F396" w14:textId="77777777" w:rsidR="003167A9" w:rsidRPr="003167A9" w:rsidRDefault="003167A9" w:rsidP="00E86880">
            <w:pPr>
              <w:spacing w:before="0"/>
              <w:rPr>
                <w:sz w:val="18"/>
              </w:rPr>
            </w:pPr>
          </w:p>
        </w:tc>
        <w:tc>
          <w:tcPr>
            <w:tcW w:w="2346" w:type="dxa"/>
          </w:tcPr>
          <w:p w14:paraId="6432CD15" w14:textId="77777777" w:rsidR="003167A9" w:rsidRPr="003167A9" w:rsidRDefault="003167A9" w:rsidP="003167A9">
            <w:pPr>
              <w:spacing w:before="0"/>
              <w:rPr>
                <w:sz w:val="18"/>
              </w:rPr>
            </w:pPr>
            <w:r w:rsidRPr="003167A9">
              <w:rPr>
                <w:sz w:val="18"/>
              </w:rPr>
              <w:t>None</w:t>
            </w:r>
          </w:p>
          <w:p w14:paraId="1DEBBE7A" w14:textId="77777777" w:rsidR="003167A9" w:rsidRPr="003167A9" w:rsidRDefault="003167A9" w:rsidP="00E86880">
            <w:pPr>
              <w:spacing w:before="0"/>
              <w:rPr>
                <w:sz w:val="18"/>
              </w:rPr>
            </w:pPr>
          </w:p>
        </w:tc>
        <w:tc>
          <w:tcPr>
            <w:tcW w:w="3338" w:type="dxa"/>
          </w:tcPr>
          <w:p w14:paraId="123B7244" w14:textId="77777777" w:rsidR="003167A9" w:rsidRPr="003167A9" w:rsidRDefault="003167A9" w:rsidP="003167A9">
            <w:pPr>
              <w:spacing w:before="0"/>
              <w:rPr>
                <w:sz w:val="18"/>
              </w:rPr>
            </w:pPr>
            <w:r w:rsidRPr="003167A9">
              <w:rPr>
                <w:sz w:val="18"/>
              </w:rPr>
              <w:t>Documentation of who performed CPR prior to this EMS unit's arrival.</w:t>
            </w:r>
          </w:p>
          <w:p w14:paraId="77F700E5" w14:textId="77777777" w:rsidR="003167A9" w:rsidRPr="003167A9" w:rsidRDefault="003167A9" w:rsidP="00E86880">
            <w:pPr>
              <w:spacing w:before="0"/>
              <w:rPr>
                <w:sz w:val="18"/>
              </w:rPr>
            </w:pPr>
          </w:p>
        </w:tc>
      </w:tr>
      <w:tr w:rsidR="003167A9" w:rsidRPr="00376959" w14:paraId="2F191286" w14:textId="77777777" w:rsidTr="008E197B">
        <w:trPr>
          <w:cantSplit/>
        </w:trPr>
        <w:tc>
          <w:tcPr>
            <w:tcW w:w="1601" w:type="dxa"/>
            <w:vMerge/>
          </w:tcPr>
          <w:p w14:paraId="5890A582" w14:textId="77777777" w:rsidR="003167A9" w:rsidRPr="00376959" w:rsidRDefault="003167A9" w:rsidP="008E197B">
            <w:pPr>
              <w:pStyle w:val="TableEntry"/>
            </w:pPr>
          </w:p>
        </w:tc>
        <w:tc>
          <w:tcPr>
            <w:tcW w:w="2178" w:type="dxa"/>
          </w:tcPr>
          <w:p w14:paraId="685CB42E" w14:textId="77777777" w:rsidR="003167A9" w:rsidRPr="003167A9" w:rsidRDefault="003167A9" w:rsidP="003167A9">
            <w:pPr>
              <w:spacing w:before="0"/>
              <w:rPr>
                <w:sz w:val="18"/>
              </w:rPr>
            </w:pPr>
            <w:r w:rsidRPr="003167A9">
              <w:rPr>
                <w:sz w:val="18"/>
              </w:rPr>
              <w:t>AED Use Prior to EMS Arrival</w:t>
            </w:r>
          </w:p>
          <w:p w14:paraId="402A405F" w14:textId="77777777" w:rsidR="003167A9" w:rsidRPr="003167A9" w:rsidRDefault="003167A9" w:rsidP="00E86880">
            <w:pPr>
              <w:spacing w:before="0"/>
              <w:rPr>
                <w:sz w:val="18"/>
              </w:rPr>
            </w:pPr>
          </w:p>
        </w:tc>
        <w:tc>
          <w:tcPr>
            <w:tcW w:w="2346" w:type="dxa"/>
          </w:tcPr>
          <w:p w14:paraId="0981F03C" w14:textId="77777777" w:rsidR="003167A9" w:rsidRPr="003167A9" w:rsidRDefault="003167A9" w:rsidP="003167A9">
            <w:pPr>
              <w:spacing w:before="0"/>
              <w:rPr>
                <w:sz w:val="18"/>
              </w:rPr>
            </w:pPr>
            <w:r w:rsidRPr="003167A9">
              <w:rPr>
                <w:sz w:val="18"/>
              </w:rPr>
              <w:t>None</w:t>
            </w:r>
          </w:p>
          <w:p w14:paraId="2FF455AD" w14:textId="77777777" w:rsidR="003167A9" w:rsidRPr="003167A9" w:rsidRDefault="003167A9" w:rsidP="00E86880">
            <w:pPr>
              <w:spacing w:before="0"/>
              <w:rPr>
                <w:sz w:val="18"/>
              </w:rPr>
            </w:pPr>
          </w:p>
        </w:tc>
        <w:tc>
          <w:tcPr>
            <w:tcW w:w="3338" w:type="dxa"/>
          </w:tcPr>
          <w:p w14:paraId="0ADADC0E" w14:textId="77777777" w:rsidR="003167A9" w:rsidRPr="003167A9" w:rsidRDefault="003167A9" w:rsidP="003167A9">
            <w:pPr>
              <w:spacing w:before="0"/>
              <w:rPr>
                <w:sz w:val="18"/>
              </w:rPr>
            </w:pPr>
            <w:r w:rsidRPr="003167A9">
              <w:rPr>
                <w:sz w:val="18"/>
              </w:rPr>
              <w:t>Documentation of AED use Prior to EMS Arrival</w:t>
            </w:r>
          </w:p>
          <w:p w14:paraId="4B87AD88" w14:textId="77777777" w:rsidR="003167A9" w:rsidRPr="003167A9" w:rsidRDefault="003167A9" w:rsidP="00E86880">
            <w:pPr>
              <w:spacing w:before="0"/>
              <w:rPr>
                <w:sz w:val="18"/>
              </w:rPr>
            </w:pPr>
          </w:p>
        </w:tc>
      </w:tr>
      <w:tr w:rsidR="003167A9" w:rsidRPr="00376959" w14:paraId="7A65F817" w14:textId="77777777" w:rsidTr="008E197B">
        <w:trPr>
          <w:cantSplit/>
        </w:trPr>
        <w:tc>
          <w:tcPr>
            <w:tcW w:w="1601" w:type="dxa"/>
            <w:vMerge/>
          </w:tcPr>
          <w:p w14:paraId="557D5109" w14:textId="77777777" w:rsidR="003167A9" w:rsidRPr="00376959" w:rsidRDefault="003167A9" w:rsidP="008E197B">
            <w:pPr>
              <w:pStyle w:val="TableEntry"/>
            </w:pPr>
          </w:p>
        </w:tc>
        <w:tc>
          <w:tcPr>
            <w:tcW w:w="2178" w:type="dxa"/>
          </w:tcPr>
          <w:p w14:paraId="288AF1F7" w14:textId="77777777" w:rsidR="003167A9" w:rsidRPr="003167A9" w:rsidRDefault="003167A9" w:rsidP="003167A9">
            <w:pPr>
              <w:spacing w:before="0"/>
              <w:rPr>
                <w:sz w:val="18"/>
              </w:rPr>
            </w:pPr>
            <w:r w:rsidRPr="003167A9">
              <w:rPr>
                <w:sz w:val="18"/>
              </w:rPr>
              <w:t>Who Used AED Prior to EMS Arrival</w:t>
            </w:r>
          </w:p>
          <w:p w14:paraId="439A9E9C" w14:textId="77777777" w:rsidR="003167A9" w:rsidRPr="003167A9" w:rsidRDefault="003167A9" w:rsidP="00E86880">
            <w:pPr>
              <w:spacing w:before="0"/>
              <w:rPr>
                <w:sz w:val="18"/>
              </w:rPr>
            </w:pPr>
          </w:p>
        </w:tc>
        <w:tc>
          <w:tcPr>
            <w:tcW w:w="2346" w:type="dxa"/>
          </w:tcPr>
          <w:p w14:paraId="5F0A0477" w14:textId="77777777" w:rsidR="003167A9" w:rsidRPr="003167A9" w:rsidRDefault="003167A9" w:rsidP="003167A9">
            <w:pPr>
              <w:spacing w:before="0"/>
              <w:rPr>
                <w:sz w:val="18"/>
              </w:rPr>
            </w:pPr>
            <w:r w:rsidRPr="003167A9">
              <w:rPr>
                <w:sz w:val="18"/>
              </w:rPr>
              <w:t>None</w:t>
            </w:r>
          </w:p>
          <w:p w14:paraId="1DC3A66F" w14:textId="77777777" w:rsidR="003167A9" w:rsidRPr="003167A9" w:rsidRDefault="003167A9" w:rsidP="00E86880">
            <w:pPr>
              <w:spacing w:before="0"/>
              <w:rPr>
                <w:sz w:val="18"/>
              </w:rPr>
            </w:pPr>
          </w:p>
        </w:tc>
        <w:tc>
          <w:tcPr>
            <w:tcW w:w="3338" w:type="dxa"/>
          </w:tcPr>
          <w:p w14:paraId="68958DE6" w14:textId="77777777" w:rsidR="003167A9" w:rsidRPr="003167A9" w:rsidRDefault="003167A9" w:rsidP="003167A9">
            <w:pPr>
              <w:spacing w:before="0"/>
              <w:rPr>
                <w:sz w:val="18"/>
              </w:rPr>
            </w:pPr>
            <w:r w:rsidRPr="003167A9">
              <w:rPr>
                <w:sz w:val="18"/>
              </w:rPr>
              <w:t>Documentation of who used the AED prior to this EMS unit's arrival.</w:t>
            </w:r>
          </w:p>
          <w:p w14:paraId="75D4A90B" w14:textId="77777777" w:rsidR="003167A9" w:rsidRPr="003167A9" w:rsidRDefault="003167A9" w:rsidP="00E86880">
            <w:pPr>
              <w:spacing w:before="0"/>
              <w:rPr>
                <w:sz w:val="18"/>
              </w:rPr>
            </w:pPr>
          </w:p>
        </w:tc>
      </w:tr>
      <w:tr w:rsidR="003167A9" w:rsidRPr="00376959" w14:paraId="7C5D24DD" w14:textId="77777777" w:rsidTr="008E197B">
        <w:trPr>
          <w:cantSplit/>
        </w:trPr>
        <w:tc>
          <w:tcPr>
            <w:tcW w:w="1601" w:type="dxa"/>
            <w:vMerge/>
          </w:tcPr>
          <w:p w14:paraId="74B45C00" w14:textId="77777777" w:rsidR="003167A9" w:rsidRPr="00376959" w:rsidRDefault="003167A9" w:rsidP="008E197B">
            <w:pPr>
              <w:pStyle w:val="TableEntry"/>
            </w:pPr>
          </w:p>
        </w:tc>
        <w:tc>
          <w:tcPr>
            <w:tcW w:w="2178" w:type="dxa"/>
          </w:tcPr>
          <w:p w14:paraId="0CEF86D9" w14:textId="77777777" w:rsidR="003167A9" w:rsidRPr="003167A9" w:rsidRDefault="003167A9" w:rsidP="003167A9">
            <w:pPr>
              <w:spacing w:before="0"/>
              <w:rPr>
                <w:sz w:val="18"/>
              </w:rPr>
            </w:pPr>
            <w:r w:rsidRPr="003167A9">
              <w:rPr>
                <w:sz w:val="18"/>
              </w:rPr>
              <w:t>Type of CPR Provided</w:t>
            </w:r>
          </w:p>
          <w:p w14:paraId="463A556D" w14:textId="77777777" w:rsidR="003167A9" w:rsidRPr="003167A9" w:rsidRDefault="003167A9" w:rsidP="00E86880">
            <w:pPr>
              <w:spacing w:before="0"/>
              <w:rPr>
                <w:sz w:val="18"/>
              </w:rPr>
            </w:pPr>
          </w:p>
        </w:tc>
        <w:tc>
          <w:tcPr>
            <w:tcW w:w="2346" w:type="dxa"/>
          </w:tcPr>
          <w:p w14:paraId="124393FA" w14:textId="77777777" w:rsidR="003167A9" w:rsidRPr="003167A9" w:rsidRDefault="003167A9" w:rsidP="003167A9">
            <w:pPr>
              <w:spacing w:before="0"/>
              <w:rPr>
                <w:sz w:val="18"/>
              </w:rPr>
            </w:pPr>
            <w:r w:rsidRPr="003167A9">
              <w:rPr>
                <w:sz w:val="18"/>
              </w:rPr>
              <w:t>None</w:t>
            </w:r>
          </w:p>
          <w:p w14:paraId="46EBFFF4" w14:textId="77777777" w:rsidR="003167A9" w:rsidRPr="003167A9" w:rsidRDefault="003167A9" w:rsidP="00E86880">
            <w:pPr>
              <w:spacing w:before="0"/>
              <w:rPr>
                <w:sz w:val="18"/>
              </w:rPr>
            </w:pPr>
          </w:p>
        </w:tc>
        <w:tc>
          <w:tcPr>
            <w:tcW w:w="3338" w:type="dxa"/>
          </w:tcPr>
          <w:p w14:paraId="08162C2D" w14:textId="77777777" w:rsidR="003167A9" w:rsidRPr="003167A9" w:rsidRDefault="003167A9" w:rsidP="003167A9">
            <w:pPr>
              <w:spacing w:before="0"/>
              <w:rPr>
                <w:sz w:val="18"/>
              </w:rPr>
            </w:pPr>
            <w:r w:rsidRPr="003167A9">
              <w:rPr>
                <w:sz w:val="18"/>
              </w:rPr>
              <w:t>Documentation of the type/technique of CPR used by EMS.</w:t>
            </w:r>
          </w:p>
          <w:p w14:paraId="66C706CF" w14:textId="77777777" w:rsidR="003167A9" w:rsidRPr="003167A9" w:rsidRDefault="003167A9" w:rsidP="00E86880">
            <w:pPr>
              <w:spacing w:before="0"/>
              <w:rPr>
                <w:sz w:val="18"/>
              </w:rPr>
            </w:pPr>
          </w:p>
        </w:tc>
      </w:tr>
      <w:tr w:rsidR="003167A9" w:rsidRPr="00376959" w14:paraId="6D8F0122" w14:textId="77777777" w:rsidTr="008E197B">
        <w:trPr>
          <w:cantSplit/>
        </w:trPr>
        <w:tc>
          <w:tcPr>
            <w:tcW w:w="1601" w:type="dxa"/>
            <w:vMerge/>
          </w:tcPr>
          <w:p w14:paraId="556D9DC7" w14:textId="77777777" w:rsidR="003167A9" w:rsidRPr="00376959" w:rsidRDefault="003167A9" w:rsidP="008E197B">
            <w:pPr>
              <w:pStyle w:val="TableEntry"/>
            </w:pPr>
          </w:p>
        </w:tc>
        <w:tc>
          <w:tcPr>
            <w:tcW w:w="2178" w:type="dxa"/>
          </w:tcPr>
          <w:p w14:paraId="6EA00957" w14:textId="77777777" w:rsidR="003167A9" w:rsidRPr="003167A9" w:rsidRDefault="003167A9" w:rsidP="003167A9">
            <w:pPr>
              <w:spacing w:before="0"/>
              <w:rPr>
                <w:sz w:val="18"/>
              </w:rPr>
            </w:pPr>
            <w:r w:rsidRPr="003167A9">
              <w:rPr>
                <w:sz w:val="18"/>
              </w:rPr>
              <w:t>First Monitored Arrest Rhythm of the Patient</w:t>
            </w:r>
          </w:p>
          <w:p w14:paraId="694AC550" w14:textId="77777777" w:rsidR="003167A9" w:rsidRPr="003167A9" w:rsidRDefault="003167A9" w:rsidP="00E86880">
            <w:pPr>
              <w:spacing w:before="0"/>
              <w:rPr>
                <w:sz w:val="18"/>
              </w:rPr>
            </w:pPr>
          </w:p>
        </w:tc>
        <w:tc>
          <w:tcPr>
            <w:tcW w:w="2346" w:type="dxa"/>
          </w:tcPr>
          <w:p w14:paraId="27E4FE0C" w14:textId="77777777" w:rsidR="003167A9" w:rsidRPr="003167A9" w:rsidRDefault="003167A9" w:rsidP="003167A9">
            <w:pPr>
              <w:spacing w:before="0"/>
              <w:rPr>
                <w:sz w:val="18"/>
              </w:rPr>
            </w:pPr>
            <w:r w:rsidRPr="003167A9">
              <w:rPr>
                <w:sz w:val="18"/>
              </w:rPr>
              <w:t>Version2 Element - E11_05</w:t>
            </w:r>
          </w:p>
          <w:p w14:paraId="74808F16" w14:textId="77777777" w:rsidR="003167A9" w:rsidRPr="003167A9" w:rsidRDefault="003167A9" w:rsidP="00E86880">
            <w:pPr>
              <w:spacing w:before="0"/>
              <w:rPr>
                <w:sz w:val="18"/>
              </w:rPr>
            </w:pPr>
          </w:p>
        </w:tc>
        <w:tc>
          <w:tcPr>
            <w:tcW w:w="3338" w:type="dxa"/>
          </w:tcPr>
          <w:p w14:paraId="3D7D9791" w14:textId="77777777" w:rsidR="003167A9" w:rsidRPr="003167A9" w:rsidRDefault="003167A9" w:rsidP="003167A9">
            <w:pPr>
              <w:spacing w:before="0"/>
              <w:rPr>
                <w:sz w:val="18"/>
              </w:rPr>
            </w:pPr>
            <w:r w:rsidRPr="003167A9">
              <w:rPr>
                <w:sz w:val="18"/>
              </w:rPr>
              <w:t>Documentation of what the first monitored arrest rhythm which was noted</w:t>
            </w:r>
          </w:p>
          <w:p w14:paraId="02FE36F5" w14:textId="77777777" w:rsidR="003167A9" w:rsidRPr="003167A9" w:rsidRDefault="003167A9" w:rsidP="00E86880">
            <w:pPr>
              <w:spacing w:before="0"/>
              <w:rPr>
                <w:sz w:val="18"/>
              </w:rPr>
            </w:pPr>
          </w:p>
        </w:tc>
      </w:tr>
      <w:tr w:rsidR="003167A9" w:rsidRPr="00376959" w14:paraId="38B0F425" w14:textId="77777777" w:rsidTr="008E197B">
        <w:trPr>
          <w:cantSplit/>
        </w:trPr>
        <w:tc>
          <w:tcPr>
            <w:tcW w:w="1601" w:type="dxa"/>
            <w:vMerge/>
          </w:tcPr>
          <w:p w14:paraId="0AFD7A31" w14:textId="77777777" w:rsidR="003167A9" w:rsidRPr="00376959" w:rsidRDefault="003167A9" w:rsidP="008E197B">
            <w:pPr>
              <w:pStyle w:val="TableEntry"/>
            </w:pPr>
          </w:p>
        </w:tc>
        <w:tc>
          <w:tcPr>
            <w:tcW w:w="2178" w:type="dxa"/>
          </w:tcPr>
          <w:p w14:paraId="5FF1A3BA" w14:textId="77777777" w:rsidR="003167A9" w:rsidRPr="003167A9" w:rsidRDefault="003167A9" w:rsidP="003167A9">
            <w:pPr>
              <w:spacing w:before="0"/>
              <w:rPr>
                <w:sz w:val="18"/>
              </w:rPr>
            </w:pPr>
            <w:r w:rsidRPr="003167A9">
              <w:rPr>
                <w:sz w:val="18"/>
              </w:rPr>
              <w:t>Any Return of Spontaneous Circulation</w:t>
            </w:r>
          </w:p>
          <w:p w14:paraId="394556AF" w14:textId="77777777" w:rsidR="003167A9" w:rsidRPr="003167A9" w:rsidRDefault="003167A9" w:rsidP="00E86880">
            <w:pPr>
              <w:spacing w:before="0"/>
              <w:rPr>
                <w:sz w:val="18"/>
              </w:rPr>
            </w:pPr>
          </w:p>
        </w:tc>
        <w:tc>
          <w:tcPr>
            <w:tcW w:w="2346" w:type="dxa"/>
          </w:tcPr>
          <w:p w14:paraId="04AA5090" w14:textId="77777777" w:rsidR="003167A9" w:rsidRPr="003167A9" w:rsidRDefault="003167A9" w:rsidP="003167A9">
            <w:pPr>
              <w:spacing w:before="0"/>
              <w:rPr>
                <w:sz w:val="18"/>
              </w:rPr>
            </w:pPr>
            <w:r w:rsidRPr="003167A9">
              <w:rPr>
                <w:sz w:val="18"/>
              </w:rPr>
              <w:t>Version2 Element - E11_06</w:t>
            </w:r>
          </w:p>
          <w:p w14:paraId="341B49D9" w14:textId="77777777" w:rsidR="003167A9" w:rsidRPr="003167A9" w:rsidRDefault="003167A9" w:rsidP="00E86880">
            <w:pPr>
              <w:spacing w:before="0"/>
              <w:rPr>
                <w:sz w:val="18"/>
              </w:rPr>
            </w:pPr>
          </w:p>
        </w:tc>
        <w:tc>
          <w:tcPr>
            <w:tcW w:w="3338" w:type="dxa"/>
          </w:tcPr>
          <w:p w14:paraId="19DF5B52" w14:textId="77777777" w:rsidR="003167A9" w:rsidRPr="003167A9" w:rsidRDefault="003167A9" w:rsidP="003167A9">
            <w:pPr>
              <w:spacing w:before="0"/>
              <w:rPr>
                <w:sz w:val="18"/>
              </w:rPr>
            </w:pPr>
            <w:r w:rsidRPr="003167A9">
              <w:rPr>
                <w:sz w:val="18"/>
              </w:rPr>
              <w:t xml:space="preserve">Indication </w:t>
            </w:r>
            <w:proofErr w:type="gramStart"/>
            <w:r w:rsidRPr="003167A9">
              <w:rPr>
                <w:sz w:val="18"/>
              </w:rPr>
              <w:t>whether or not</w:t>
            </w:r>
            <w:proofErr w:type="gramEnd"/>
            <w:r w:rsidRPr="003167A9">
              <w:rPr>
                <w:sz w:val="18"/>
              </w:rPr>
              <w:t xml:space="preserve"> there was any return of spontaneous circulation.</w:t>
            </w:r>
          </w:p>
          <w:p w14:paraId="15ECCE3F" w14:textId="77777777" w:rsidR="003167A9" w:rsidRPr="003167A9" w:rsidRDefault="003167A9" w:rsidP="00E86880">
            <w:pPr>
              <w:spacing w:before="0"/>
              <w:rPr>
                <w:sz w:val="18"/>
              </w:rPr>
            </w:pPr>
          </w:p>
        </w:tc>
      </w:tr>
      <w:tr w:rsidR="003167A9" w:rsidRPr="00376959" w14:paraId="06030554" w14:textId="77777777" w:rsidTr="008E197B">
        <w:trPr>
          <w:cantSplit/>
        </w:trPr>
        <w:tc>
          <w:tcPr>
            <w:tcW w:w="1601" w:type="dxa"/>
            <w:vMerge/>
          </w:tcPr>
          <w:p w14:paraId="446C480A" w14:textId="77777777" w:rsidR="003167A9" w:rsidRPr="00376959" w:rsidRDefault="003167A9" w:rsidP="008E197B">
            <w:pPr>
              <w:pStyle w:val="TableEntry"/>
            </w:pPr>
          </w:p>
        </w:tc>
        <w:tc>
          <w:tcPr>
            <w:tcW w:w="2178" w:type="dxa"/>
          </w:tcPr>
          <w:p w14:paraId="76369CDC" w14:textId="77777777" w:rsidR="003167A9" w:rsidRPr="003167A9" w:rsidRDefault="003167A9" w:rsidP="003167A9">
            <w:pPr>
              <w:spacing w:before="0"/>
              <w:rPr>
                <w:sz w:val="18"/>
              </w:rPr>
            </w:pPr>
            <w:r w:rsidRPr="003167A9">
              <w:rPr>
                <w:sz w:val="18"/>
              </w:rPr>
              <w:t>Date/Time of Cardiac Arrest</w:t>
            </w:r>
          </w:p>
          <w:p w14:paraId="0914738A" w14:textId="77777777" w:rsidR="003167A9" w:rsidRPr="003167A9" w:rsidRDefault="003167A9" w:rsidP="003167A9">
            <w:pPr>
              <w:spacing w:before="0"/>
              <w:rPr>
                <w:sz w:val="18"/>
              </w:rPr>
            </w:pPr>
          </w:p>
        </w:tc>
        <w:tc>
          <w:tcPr>
            <w:tcW w:w="2346" w:type="dxa"/>
          </w:tcPr>
          <w:p w14:paraId="0BFD6B0B" w14:textId="77777777" w:rsidR="003167A9" w:rsidRPr="003167A9" w:rsidRDefault="003167A9" w:rsidP="003167A9">
            <w:pPr>
              <w:spacing w:before="0"/>
              <w:rPr>
                <w:sz w:val="18"/>
              </w:rPr>
            </w:pPr>
            <w:r w:rsidRPr="003167A9">
              <w:rPr>
                <w:sz w:val="18"/>
              </w:rPr>
              <w:t>Version2 Element - E11_08</w:t>
            </w:r>
          </w:p>
          <w:p w14:paraId="70A128AE" w14:textId="77777777" w:rsidR="003167A9" w:rsidRPr="003167A9" w:rsidRDefault="003167A9" w:rsidP="003167A9">
            <w:pPr>
              <w:spacing w:before="0"/>
              <w:rPr>
                <w:sz w:val="18"/>
              </w:rPr>
            </w:pPr>
          </w:p>
        </w:tc>
        <w:tc>
          <w:tcPr>
            <w:tcW w:w="3338" w:type="dxa"/>
          </w:tcPr>
          <w:p w14:paraId="42C7A7CD" w14:textId="77777777" w:rsidR="003167A9" w:rsidRPr="003167A9" w:rsidRDefault="003167A9" w:rsidP="003167A9">
            <w:pPr>
              <w:spacing w:before="0"/>
              <w:rPr>
                <w:sz w:val="18"/>
              </w:rPr>
            </w:pPr>
            <w:r w:rsidRPr="003167A9">
              <w:rPr>
                <w:sz w:val="18"/>
              </w:rPr>
              <w:t>The date/time of the cardiac arrest (if not known, please estimate).</w:t>
            </w:r>
          </w:p>
          <w:p w14:paraId="71A29A36" w14:textId="77777777" w:rsidR="003167A9" w:rsidRPr="003167A9" w:rsidRDefault="003167A9" w:rsidP="003167A9">
            <w:pPr>
              <w:spacing w:before="0"/>
              <w:rPr>
                <w:sz w:val="18"/>
              </w:rPr>
            </w:pPr>
          </w:p>
        </w:tc>
      </w:tr>
      <w:tr w:rsidR="003167A9" w:rsidRPr="00376959" w14:paraId="032E661D" w14:textId="77777777" w:rsidTr="008E197B">
        <w:trPr>
          <w:cantSplit/>
        </w:trPr>
        <w:tc>
          <w:tcPr>
            <w:tcW w:w="1601" w:type="dxa"/>
            <w:vMerge/>
          </w:tcPr>
          <w:p w14:paraId="67720CCA" w14:textId="77777777" w:rsidR="003167A9" w:rsidRPr="00376959" w:rsidRDefault="003167A9" w:rsidP="008E197B">
            <w:pPr>
              <w:pStyle w:val="TableEntry"/>
            </w:pPr>
          </w:p>
        </w:tc>
        <w:tc>
          <w:tcPr>
            <w:tcW w:w="2178" w:type="dxa"/>
          </w:tcPr>
          <w:p w14:paraId="10B7FFF2" w14:textId="77777777" w:rsidR="003167A9" w:rsidRPr="003167A9" w:rsidRDefault="003167A9" w:rsidP="003167A9">
            <w:pPr>
              <w:spacing w:before="0"/>
              <w:rPr>
                <w:sz w:val="18"/>
              </w:rPr>
            </w:pPr>
            <w:r w:rsidRPr="003167A9">
              <w:rPr>
                <w:sz w:val="18"/>
              </w:rPr>
              <w:t>Date/Time Resuscitation Discontinued</w:t>
            </w:r>
          </w:p>
          <w:p w14:paraId="1D6190CE" w14:textId="77777777" w:rsidR="003167A9" w:rsidRPr="003167A9" w:rsidRDefault="003167A9" w:rsidP="003167A9">
            <w:pPr>
              <w:spacing w:before="0"/>
              <w:rPr>
                <w:sz w:val="18"/>
              </w:rPr>
            </w:pPr>
          </w:p>
        </w:tc>
        <w:tc>
          <w:tcPr>
            <w:tcW w:w="2346" w:type="dxa"/>
          </w:tcPr>
          <w:p w14:paraId="5BCAF20E" w14:textId="77777777" w:rsidR="003167A9" w:rsidRPr="003167A9" w:rsidRDefault="003167A9" w:rsidP="003167A9">
            <w:pPr>
              <w:spacing w:before="0"/>
              <w:rPr>
                <w:sz w:val="18"/>
              </w:rPr>
            </w:pPr>
            <w:r w:rsidRPr="003167A9">
              <w:rPr>
                <w:sz w:val="18"/>
              </w:rPr>
              <w:t>Version2 Element - E11_09</w:t>
            </w:r>
          </w:p>
          <w:p w14:paraId="42FCE622" w14:textId="77777777" w:rsidR="003167A9" w:rsidRPr="003167A9" w:rsidRDefault="003167A9" w:rsidP="003167A9">
            <w:pPr>
              <w:spacing w:before="0"/>
              <w:rPr>
                <w:sz w:val="18"/>
              </w:rPr>
            </w:pPr>
          </w:p>
        </w:tc>
        <w:tc>
          <w:tcPr>
            <w:tcW w:w="3338" w:type="dxa"/>
          </w:tcPr>
          <w:p w14:paraId="7CD707FE" w14:textId="77777777" w:rsidR="003167A9" w:rsidRPr="003167A9" w:rsidRDefault="003167A9" w:rsidP="003167A9">
            <w:pPr>
              <w:spacing w:before="0"/>
              <w:rPr>
                <w:sz w:val="18"/>
              </w:rPr>
            </w:pPr>
            <w:r w:rsidRPr="003167A9">
              <w:rPr>
                <w:sz w:val="18"/>
              </w:rPr>
              <w:t>The date/time resuscitation was discontinued.</w:t>
            </w:r>
          </w:p>
          <w:p w14:paraId="7B158223" w14:textId="77777777" w:rsidR="003167A9" w:rsidRPr="003167A9" w:rsidRDefault="003167A9" w:rsidP="003167A9">
            <w:pPr>
              <w:spacing w:before="0"/>
              <w:rPr>
                <w:sz w:val="18"/>
              </w:rPr>
            </w:pPr>
          </w:p>
        </w:tc>
      </w:tr>
      <w:tr w:rsidR="003167A9" w:rsidRPr="00376959" w14:paraId="5CE13DE4" w14:textId="77777777" w:rsidTr="008E197B">
        <w:trPr>
          <w:cantSplit/>
        </w:trPr>
        <w:tc>
          <w:tcPr>
            <w:tcW w:w="1601" w:type="dxa"/>
            <w:vMerge/>
          </w:tcPr>
          <w:p w14:paraId="7B6B7FAB" w14:textId="77777777" w:rsidR="003167A9" w:rsidRPr="00376959" w:rsidRDefault="003167A9" w:rsidP="008E197B">
            <w:pPr>
              <w:pStyle w:val="TableEntry"/>
            </w:pPr>
          </w:p>
        </w:tc>
        <w:tc>
          <w:tcPr>
            <w:tcW w:w="2178" w:type="dxa"/>
          </w:tcPr>
          <w:p w14:paraId="04ABFE77" w14:textId="77777777" w:rsidR="003167A9" w:rsidRPr="003167A9" w:rsidRDefault="003167A9" w:rsidP="003167A9">
            <w:pPr>
              <w:spacing w:before="0"/>
              <w:rPr>
                <w:sz w:val="18"/>
              </w:rPr>
            </w:pPr>
            <w:r w:rsidRPr="003167A9">
              <w:rPr>
                <w:sz w:val="18"/>
              </w:rPr>
              <w:t>Reason CPR/Resuscitation Discontinued</w:t>
            </w:r>
          </w:p>
          <w:p w14:paraId="660DBD54" w14:textId="77777777" w:rsidR="003167A9" w:rsidRPr="003167A9" w:rsidRDefault="003167A9" w:rsidP="003167A9">
            <w:pPr>
              <w:spacing w:before="0"/>
              <w:rPr>
                <w:sz w:val="18"/>
              </w:rPr>
            </w:pPr>
          </w:p>
        </w:tc>
        <w:tc>
          <w:tcPr>
            <w:tcW w:w="2346" w:type="dxa"/>
          </w:tcPr>
          <w:p w14:paraId="1CC07ACC" w14:textId="77777777" w:rsidR="003167A9" w:rsidRPr="003167A9" w:rsidRDefault="003167A9" w:rsidP="003167A9">
            <w:pPr>
              <w:spacing w:before="0"/>
              <w:rPr>
                <w:sz w:val="18"/>
              </w:rPr>
            </w:pPr>
            <w:r w:rsidRPr="003167A9">
              <w:rPr>
                <w:sz w:val="18"/>
              </w:rPr>
              <w:t>Version2 Element - E11_10</w:t>
            </w:r>
          </w:p>
          <w:p w14:paraId="3825233F" w14:textId="77777777" w:rsidR="003167A9" w:rsidRPr="003167A9" w:rsidRDefault="003167A9" w:rsidP="003167A9">
            <w:pPr>
              <w:spacing w:before="0"/>
              <w:rPr>
                <w:sz w:val="18"/>
              </w:rPr>
            </w:pPr>
          </w:p>
        </w:tc>
        <w:tc>
          <w:tcPr>
            <w:tcW w:w="3338" w:type="dxa"/>
          </w:tcPr>
          <w:p w14:paraId="16B0330D" w14:textId="77777777" w:rsidR="003167A9" w:rsidRPr="003167A9" w:rsidRDefault="003167A9" w:rsidP="003167A9">
            <w:pPr>
              <w:spacing w:before="0"/>
              <w:rPr>
                <w:sz w:val="18"/>
              </w:rPr>
            </w:pPr>
            <w:r w:rsidRPr="003167A9">
              <w:rPr>
                <w:sz w:val="18"/>
              </w:rPr>
              <w:t>The reason that CPR or the resuscitation efforts were discontinued.</w:t>
            </w:r>
          </w:p>
          <w:p w14:paraId="03C5F8AA" w14:textId="77777777" w:rsidR="003167A9" w:rsidRPr="003167A9" w:rsidRDefault="003167A9" w:rsidP="003167A9">
            <w:pPr>
              <w:spacing w:before="0"/>
              <w:rPr>
                <w:sz w:val="18"/>
              </w:rPr>
            </w:pPr>
          </w:p>
        </w:tc>
      </w:tr>
      <w:tr w:rsidR="003167A9" w:rsidRPr="00376959" w14:paraId="7FED57D2" w14:textId="77777777" w:rsidTr="008E197B">
        <w:trPr>
          <w:cantSplit/>
        </w:trPr>
        <w:tc>
          <w:tcPr>
            <w:tcW w:w="1601" w:type="dxa"/>
            <w:vMerge/>
          </w:tcPr>
          <w:p w14:paraId="0486C7E8" w14:textId="77777777" w:rsidR="003167A9" w:rsidRPr="00376959" w:rsidRDefault="003167A9" w:rsidP="008E197B">
            <w:pPr>
              <w:pStyle w:val="TableEntry"/>
            </w:pPr>
          </w:p>
        </w:tc>
        <w:tc>
          <w:tcPr>
            <w:tcW w:w="2178" w:type="dxa"/>
          </w:tcPr>
          <w:p w14:paraId="6FA79611" w14:textId="77777777" w:rsidR="003167A9" w:rsidRPr="003167A9" w:rsidRDefault="003167A9" w:rsidP="003167A9">
            <w:pPr>
              <w:spacing w:before="0"/>
              <w:rPr>
                <w:sz w:val="18"/>
              </w:rPr>
            </w:pPr>
            <w:r w:rsidRPr="003167A9">
              <w:rPr>
                <w:sz w:val="18"/>
              </w:rPr>
              <w:t>Cardiac Rhythm on Arrival at Destination</w:t>
            </w:r>
          </w:p>
          <w:p w14:paraId="41AFD3EA" w14:textId="77777777" w:rsidR="003167A9" w:rsidRPr="003167A9" w:rsidRDefault="003167A9" w:rsidP="003167A9">
            <w:pPr>
              <w:spacing w:before="0"/>
              <w:rPr>
                <w:sz w:val="18"/>
              </w:rPr>
            </w:pPr>
          </w:p>
        </w:tc>
        <w:tc>
          <w:tcPr>
            <w:tcW w:w="2346" w:type="dxa"/>
          </w:tcPr>
          <w:p w14:paraId="559E8D19" w14:textId="77777777" w:rsidR="003167A9" w:rsidRPr="003167A9" w:rsidRDefault="003167A9" w:rsidP="003167A9">
            <w:pPr>
              <w:spacing w:before="0"/>
              <w:rPr>
                <w:sz w:val="18"/>
              </w:rPr>
            </w:pPr>
            <w:r w:rsidRPr="003167A9">
              <w:rPr>
                <w:sz w:val="18"/>
              </w:rPr>
              <w:t>Version2 Element - E11_11</w:t>
            </w:r>
          </w:p>
          <w:p w14:paraId="1161A089" w14:textId="77777777" w:rsidR="003167A9" w:rsidRPr="003167A9" w:rsidRDefault="003167A9" w:rsidP="003167A9">
            <w:pPr>
              <w:spacing w:before="0"/>
              <w:rPr>
                <w:sz w:val="18"/>
              </w:rPr>
            </w:pPr>
          </w:p>
        </w:tc>
        <w:tc>
          <w:tcPr>
            <w:tcW w:w="3338" w:type="dxa"/>
          </w:tcPr>
          <w:p w14:paraId="50D7745E" w14:textId="77777777" w:rsidR="003167A9" w:rsidRPr="003167A9" w:rsidRDefault="003167A9" w:rsidP="003167A9">
            <w:pPr>
              <w:spacing w:before="0"/>
              <w:rPr>
                <w:sz w:val="18"/>
              </w:rPr>
            </w:pPr>
            <w:r w:rsidRPr="003167A9">
              <w:rPr>
                <w:sz w:val="18"/>
              </w:rPr>
              <w:t>The patient's cardiac rhythm upon delivery or transfer to the destination</w:t>
            </w:r>
          </w:p>
          <w:p w14:paraId="69586A27" w14:textId="77777777" w:rsidR="003167A9" w:rsidRPr="003167A9" w:rsidRDefault="003167A9" w:rsidP="003167A9">
            <w:pPr>
              <w:spacing w:before="0"/>
              <w:rPr>
                <w:sz w:val="18"/>
              </w:rPr>
            </w:pPr>
          </w:p>
        </w:tc>
      </w:tr>
      <w:tr w:rsidR="003167A9" w:rsidRPr="00376959" w14:paraId="749D4DA6" w14:textId="77777777" w:rsidTr="008E197B">
        <w:trPr>
          <w:cantSplit/>
        </w:trPr>
        <w:tc>
          <w:tcPr>
            <w:tcW w:w="1601" w:type="dxa"/>
            <w:vMerge/>
          </w:tcPr>
          <w:p w14:paraId="74F2778A" w14:textId="77777777" w:rsidR="003167A9" w:rsidRPr="00376959" w:rsidRDefault="003167A9" w:rsidP="008E197B">
            <w:pPr>
              <w:pStyle w:val="TableEntry"/>
            </w:pPr>
          </w:p>
        </w:tc>
        <w:tc>
          <w:tcPr>
            <w:tcW w:w="2178" w:type="dxa"/>
          </w:tcPr>
          <w:p w14:paraId="409CD3D0" w14:textId="77777777" w:rsidR="003167A9" w:rsidRPr="003167A9" w:rsidRDefault="003167A9" w:rsidP="003167A9">
            <w:pPr>
              <w:spacing w:before="0"/>
              <w:rPr>
                <w:sz w:val="18"/>
              </w:rPr>
            </w:pPr>
            <w:r w:rsidRPr="003167A9">
              <w:rPr>
                <w:sz w:val="18"/>
              </w:rPr>
              <w:t>End of EMS Cardiac Arrest Event</w:t>
            </w:r>
          </w:p>
          <w:p w14:paraId="14E0D2EF" w14:textId="77777777" w:rsidR="003167A9" w:rsidRPr="003167A9" w:rsidRDefault="003167A9" w:rsidP="003167A9">
            <w:pPr>
              <w:spacing w:before="0"/>
              <w:rPr>
                <w:sz w:val="18"/>
              </w:rPr>
            </w:pPr>
          </w:p>
        </w:tc>
        <w:tc>
          <w:tcPr>
            <w:tcW w:w="2346" w:type="dxa"/>
          </w:tcPr>
          <w:p w14:paraId="635736CE" w14:textId="77777777" w:rsidR="003167A9" w:rsidRPr="003167A9" w:rsidRDefault="003167A9" w:rsidP="003167A9">
            <w:pPr>
              <w:spacing w:before="0"/>
              <w:rPr>
                <w:sz w:val="18"/>
              </w:rPr>
            </w:pPr>
            <w:r w:rsidRPr="003167A9">
              <w:rPr>
                <w:sz w:val="18"/>
              </w:rPr>
              <w:t>None</w:t>
            </w:r>
          </w:p>
          <w:p w14:paraId="1008E096" w14:textId="77777777" w:rsidR="003167A9" w:rsidRPr="003167A9" w:rsidRDefault="003167A9" w:rsidP="003167A9">
            <w:pPr>
              <w:spacing w:before="0"/>
              <w:rPr>
                <w:sz w:val="18"/>
              </w:rPr>
            </w:pPr>
          </w:p>
        </w:tc>
        <w:tc>
          <w:tcPr>
            <w:tcW w:w="3338" w:type="dxa"/>
          </w:tcPr>
          <w:p w14:paraId="03C93BFF" w14:textId="77777777" w:rsidR="003167A9" w:rsidRPr="003167A9" w:rsidRDefault="003167A9" w:rsidP="003167A9">
            <w:pPr>
              <w:spacing w:before="0"/>
              <w:rPr>
                <w:sz w:val="18"/>
              </w:rPr>
            </w:pPr>
            <w:r w:rsidRPr="003167A9">
              <w:rPr>
                <w:sz w:val="18"/>
              </w:rPr>
              <w:t>The patient's outcome at the end of the EMS event.</w:t>
            </w:r>
          </w:p>
          <w:p w14:paraId="3F9C9217" w14:textId="77777777" w:rsidR="003167A9" w:rsidRPr="003167A9" w:rsidRDefault="003167A9" w:rsidP="003167A9">
            <w:pPr>
              <w:spacing w:before="0"/>
              <w:rPr>
                <w:sz w:val="18"/>
              </w:rPr>
            </w:pPr>
          </w:p>
        </w:tc>
      </w:tr>
      <w:tr w:rsidR="003167A9" w:rsidRPr="00376959" w14:paraId="16D01BA0" w14:textId="77777777" w:rsidTr="00424E91">
        <w:trPr>
          <w:cantSplit/>
        </w:trPr>
        <w:tc>
          <w:tcPr>
            <w:tcW w:w="1601" w:type="dxa"/>
            <w:vMerge/>
            <w:tcBorders>
              <w:bottom w:val="single" w:sz="4" w:space="0" w:color="auto"/>
            </w:tcBorders>
          </w:tcPr>
          <w:p w14:paraId="6E2A52B2" w14:textId="77777777" w:rsidR="003167A9" w:rsidRPr="00376959" w:rsidRDefault="003167A9" w:rsidP="008E197B">
            <w:pPr>
              <w:pStyle w:val="TableEntry"/>
            </w:pPr>
          </w:p>
        </w:tc>
        <w:tc>
          <w:tcPr>
            <w:tcW w:w="2178" w:type="dxa"/>
            <w:tcBorders>
              <w:bottom w:val="single" w:sz="4" w:space="0" w:color="auto"/>
            </w:tcBorders>
          </w:tcPr>
          <w:p w14:paraId="5296F469" w14:textId="77777777" w:rsidR="003167A9" w:rsidRPr="003167A9" w:rsidRDefault="003167A9" w:rsidP="003167A9">
            <w:pPr>
              <w:spacing w:before="0"/>
              <w:rPr>
                <w:sz w:val="18"/>
              </w:rPr>
            </w:pPr>
            <w:r w:rsidRPr="003167A9">
              <w:rPr>
                <w:sz w:val="18"/>
              </w:rPr>
              <w:t>Date/Time of Initial CPR</w:t>
            </w:r>
          </w:p>
          <w:p w14:paraId="68B36688" w14:textId="77777777" w:rsidR="003167A9" w:rsidRPr="003167A9" w:rsidRDefault="003167A9" w:rsidP="003167A9">
            <w:pPr>
              <w:spacing w:before="0"/>
              <w:rPr>
                <w:sz w:val="18"/>
              </w:rPr>
            </w:pPr>
          </w:p>
        </w:tc>
        <w:tc>
          <w:tcPr>
            <w:tcW w:w="2346" w:type="dxa"/>
            <w:tcBorders>
              <w:bottom w:val="single" w:sz="4" w:space="0" w:color="auto"/>
            </w:tcBorders>
          </w:tcPr>
          <w:p w14:paraId="054EAE8B" w14:textId="77777777" w:rsidR="003167A9" w:rsidRPr="003167A9" w:rsidRDefault="003167A9" w:rsidP="003167A9">
            <w:pPr>
              <w:spacing w:before="0"/>
              <w:rPr>
                <w:sz w:val="18"/>
              </w:rPr>
            </w:pPr>
            <w:r w:rsidRPr="003167A9">
              <w:rPr>
                <w:sz w:val="18"/>
              </w:rPr>
              <w:t>None</w:t>
            </w:r>
          </w:p>
          <w:p w14:paraId="45715097" w14:textId="77777777" w:rsidR="003167A9" w:rsidRPr="003167A9" w:rsidRDefault="003167A9" w:rsidP="003167A9">
            <w:pPr>
              <w:spacing w:before="0"/>
              <w:rPr>
                <w:sz w:val="18"/>
              </w:rPr>
            </w:pPr>
          </w:p>
        </w:tc>
        <w:tc>
          <w:tcPr>
            <w:tcW w:w="3338" w:type="dxa"/>
            <w:tcBorders>
              <w:bottom w:val="single" w:sz="4" w:space="0" w:color="auto"/>
            </w:tcBorders>
          </w:tcPr>
          <w:p w14:paraId="6CDD2375" w14:textId="77777777" w:rsidR="003167A9" w:rsidRPr="003167A9" w:rsidRDefault="003167A9" w:rsidP="003167A9">
            <w:pPr>
              <w:spacing w:before="0"/>
              <w:rPr>
                <w:sz w:val="18"/>
              </w:rPr>
            </w:pPr>
            <w:r w:rsidRPr="003167A9">
              <w:rPr>
                <w:sz w:val="18"/>
              </w:rPr>
              <w:t>The initial date and time that CPR was started by anyone.</w:t>
            </w:r>
          </w:p>
          <w:p w14:paraId="272D7AE3" w14:textId="77777777" w:rsidR="003167A9" w:rsidRPr="003167A9" w:rsidRDefault="003167A9" w:rsidP="003167A9">
            <w:pPr>
              <w:spacing w:before="0"/>
              <w:rPr>
                <w:sz w:val="18"/>
              </w:rPr>
            </w:pPr>
          </w:p>
        </w:tc>
      </w:tr>
      <w:tr w:rsidR="00424E91" w:rsidRPr="00376959" w14:paraId="339DD11F" w14:textId="77777777" w:rsidTr="00FC3071">
        <w:trPr>
          <w:cantSplit/>
        </w:trPr>
        <w:tc>
          <w:tcPr>
            <w:tcW w:w="1601" w:type="dxa"/>
            <w:vMerge w:val="restart"/>
            <w:tcBorders>
              <w:top w:val="single" w:sz="4" w:space="0" w:color="auto"/>
              <w:left w:val="single" w:sz="4" w:space="0" w:color="auto"/>
              <w:right w:val="single" w:sz="4" w:space="0" w:color="auto"/>
            </w:tcBorders>
          </w:tcPr>
          <w:p w14:paraId="4A6AAA62" w14:textId="056E1A7E" w:rsidR="00424E91" w:rsidRPr="00424E91" w:rsidRDefault="00424E91" w:rsidP="00424E91">
            <w:pPr>
              <w:spacing w:before="0"/>
              <w:rPr>
                <w:sz w:val="18"/>
              </w:rPr>
            </w:pPr>
            <w:r w:rsidRPr="00424E91">
              <w:rPr>
                <w:sz w:val="18"/>
              </w:rPr>
              <w:t xml:space="preserve">Exam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9175EC5" w14:textId="25D8B9D6" w:rsidR="00424E91" w:rsidRPr="00EE511A" w:rsidRDefault="00424E91" w:rsidP="00424E91">
            <w:pPr>
              <w:spacing w:before="0"/>
              <w:rPr>
                <w:sz w:val="18"/>
              </w:rPr>
            </w:pPr>
            <w:r w:rsidRPr="00EE511A">
              <w:rPr>
                <w:sz w:val="18"/>
              </w:rPr>
              <w:t>Date/Time of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09B9E5C" w14:textId="065E0DDA" w:rsidR="00424E91" w:rsidRPr="00EE511A" w:rsidRDefault="00424E91" w:rsidP="00424E91">
            <w:pPr>
              <w:spacing w:before="0"/>
              <w:rPr>
                <w:sz w:val="18"/>
              </w:rPr>
            </w:pPr>
            <w:r w:rsidRPr="00EE511A">
              <w:rPr>
                <w:sz w:val="18"/>
              </w:rPr>
              <w:t>Version2 Element - E16_03</w:t>
            </w:r>
          </w:p>
        </w:tc>
        <w:tc>
          <w:tcPr>
            <w:tcW w:w="3338" w:type="dxa"/>
            <w:tcBorders>
              <w:top w:val="single" w:sz="4" w:space="0" w:color="auto"/>
              <w:left w:val="nil"/>
              <w:bottom w:val="single" w:sz="4" w:space="0" w:color="auto"/>
              <w:right w:val="single" w:sz="4" w:space="0" w:color="auto"/>
            </w:tcBorders>
            <w:shd w:val="clear" w:color="auto" w:fill="auto"/>
            <w:vAlign w:val="bottom"/>
          </w:tcPr>
          <w:p w14:paraId="3D16ED63" w14:textId="1CA2CF78" w:rsidR="00424E91" w:rsidRPr="00424E91" w:rsidRDefault="00424E91" w:rsidP="00424E91">
            <w:pPr>
              <w:spacing w:before="0"/>
              <w:rPr>
                <w:sz w:val="18"/>
              </w:rPr>
            </w:pPr>
            <w:r w:rsidRPr="00424E91">
              <w:rPr>
                <w:sz w:val="18"/>
              </w:rPr>
              <w:t>The date/time of the assessment</w:t>
            </w:r>
          </w:p>
        </w:tc>
      </w:tr>
      <w:tr w:rsidR="00424E91" w:rsidRPr="00376959" w14:paraId="6A02FD2F" w14:textId="77777777" w:rsidTr="00FC3071">
        <w:trPr>
          <w:cantSplit/>
        </w:trPr>
        <w:tc>
          <w:tcPr>
            <w:tcW w:w="1601" w:type="dxa"/>
            <w:vMerge/>
            <w:tcBorders>
              <w:left w:val="single" w:sz="4" w:space="0" w:color="auto"/>
              <w:right w:val="single" w:sz="4" w:space="0" w:color="auto"/>
            </w:tcBorders>
          </w:tcPr>
          <w:p w14:paraId="481FA3C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0DC130C" w14:textId="61462621" w:rsidR="00424E91" w:rsidRPr="00EE511A" w:rsidRDefault="00424E91" w:rsidP="00424E91">
            <w:pPr>
              <w:spacing w:before="0"/>
              <w:rPr>
                <w:sz w:val="18"/>
              </w:rPr>
            </w:pPr>
            <w:r w:rsidRPr="00EE511A">
              <w:rPr>
                <w:sz w:val="18"/>
              </w:rPr>
              <w:t>Skin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5D3547B" w14:textId="5B31BA32" w:rsidR="00424E91" w:rsidRPr="00EE511A" w:rsidRDefault="00424E91" w:rsidP="00424E91">
            <w:pPr>
              <w:spacing w:before="0"/>
              <w:rPr>
                <w:sz w:val="18"/>
              </w:rPr>
            </w:pPr>
            <w:r w:rsidRPr="00EE511A">
              <w:rPr>
                <w:sz w:val="18"/>
              </w:rPr>
              <w:t>Version2 Element - E16_04</w:t>
            </w:r>
          </w:p>
        </w:tc>
        <w:tc>
          <w:tcPr>
            <w:tcW w:w="3338" w:type="dxa"/>
            <w:tcBorders>
              <w:top w:val="single" w:sz="4" w:space="0" w:color="auto"/>
              <w:left w:val="nil"/>
              <w:bottom w:val="single" w:sz="4" w:space="0" w:color="auto"/>
              <w:right w:val="single" w:sz="4" w:space="0" w:color="auto"/>
            </w:tcBorders>
            <w:shd w:val="clear" w:color="auto" w:fill="auto"/>
            <w:vAlign w:val="bottom"/>
          </w:tcPr>
          <w:p w14:paraId="675CB119" w14:textId="2CFDE884" w:rsidR="00424E91" w:rsidRPr="00424E91" w:rsidRDefault="00424E91" w:rsidP="00424E91">
            <w:pPr>
              <w:spacing w:before="0"/>
              <w:rPr>
                <w:sz w:val="18"/>
              </w:rPr>
            </w:pPr>
            <w:r w:rsidRPr="00424E91">
              <w:rPr>
                <w:sz w:val="18"/>
              </w:rPr>
              <w:t>The assessment findings associated with the patient's skin.</w:t>
            </w:r>
          </w:p>
        </w:tc>
      </w:tr>
      <w:tr w:rsidR="00424E91" w:rsidRPr="00376959" w14:paraId="7E9942E0" w14:textId="77777777" w:rsidTr="00FC3071">
        <w:trPr>
          <w:cantSplit/>
        </w:trPr>
        <w:tc>
          <w:tcPr>
            <w:tcW w:w="1601" w:type="dxa"/>
            <w:vMerge/>
            <w:tcBorders>
              <w:left w:val="single" w:sz="4" w:space="0" w:color="auto"/>
              <w:right w:val="single" w:sz="4" w:space="0" w:color="auto"/>
            </w:tcBorders>
          </w:tcPr>
          <w:p w14:paraId="758ABC7C"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66DCB1B" w14:textId="1DC0F3D2" w:rsidR="00424E91" w:rsidRPr="00EE511A" w:rsidRDefault="00424E91" w:rsidP="00424E91">
            <w:pPr>
              <w:spacing w:before="0"/>
              <w:rPr>
                <w:sz w:val="18"/>
              </w:rPr>
            </w:pPr>
            <w:r w:rsidRPr="00EE511A">
              <w:rPr>
                <w:sz w:val="18"/>
              </w:rPr>
              <w:t>Head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D15BC2D" w14:textId="0E568919" w:rsidR="00424E91" w:rsidRPr="00EE511A" w:rsidRDefault="00424E91" w:rsidP="00424E91">
            <w:pPr>
              <w:spacing w:before="0"/>
              <w:rPr>
                <w:sz w:val="18"/>
              </w:rPr>
            </w:pPr>
            <w:r w:rsidRPr="00EE511A">
              <w:rPr>
                <w:sz w:val="18"/>
              </w:rPr>
              <w:t>Version2 Element - E16_05</w:t>
            </w:r>
          </w:p>
        </w:tc>
        <w:tc>
          <w:tcPr>
            <w:tcW w:w="3338" w:type="dxa"/>
            <w:tcBorders>
              <w:top w:val="single" w:sz="4" w:space="0" w:color="auto"/>
              <w:left w:val="nil"/>
              <w:bottom w:val="single" w:sz="4" w:space="0" w:color="auto"/>
              <w:right w:val="single" w:sz="4" w:space="0" w:color="auto"/>
            </w:tcBorders>
            <w:shd w:val="clear" w:color="auto" w:fill="auto"/>
            <w:vAlign w:val="bottom"/>
          </w:tcPr>
          <w:p w14:paraId="65E0DD5E" w14:textId="23CDD317" w:rsidR="00424E91" w:rsidRPr="00424E91" w:rsidRDefault="00424E91" w:rsidP="00424E91">
            <w:pPr>
              <w:spacing w:before="0"/>
              <w:rPr>
                <w:sz w:val="18"/>
              </w:rPr>
            </w:pPr>
            <w:r w:rsidRPr="00424E91">
              <w:rPr>
                <w:sz w:val="18"/>
              </w:rPr>
              <w:t>The assessment findings associated with the patient's head.</w:t>
            </w:r>
          </w:p>
        </w:tc>
      </w:tr>
      <w:tr w:rsidR="00424E91" w:rsidRPr="00376959" w14:paraId="3483720B" w14:textId="77777777" w:rsidTr="00FC3071">
        <w:trPr>
          <w:cantSplit/>
        </w:trPr>
        <w:tc>
          <w:tcPr>
            <w:tcW w:w="1601" w:type="dxa"/>
            <w:vMerge/>
            <w:tcBorders>
              <w:left w:val="single" w:sz="4" w:space="0" w:color="auto"/>
              <w:right w:val="single" w:sz="4" w:space="0" w:color="auto"/>
            </w:tcBorders>
          </w:tcPr>
          <w:p w14:paraId="6BCF1734"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BA22CD" w14:textId="28D63456" w:rsidR="00424E91" w:rsidRPr="00EE511A" w:rsidRDefault="00424E91" w:rsidP="00424E91">
            <w:pPr>
              <w:spacing w:before="0"/>
              <w:rPr>
                <w:sz w:val="18"/>
              </w:rPr>
            </w:pPr>
            <w:r w:rsidRPr="00EE511A">
              <w:rPr>
                <w:sz w:val="18"/>
              </w:rPr>
              <w:t>Face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9D5BE28" w14:textId="3CA2A02F" w:rsidR="00424E91" w:rsidRPr="00EE511A" w:rsidRDefault="00424E91" w:rsidP="00424E91">
            <w:pPr>
              <w:spacing w:before="0"/>
              <w:rPr>
                <w:sz w:val="18"/>
              </w:rPr>
            </w:pPr>
            <w:r w:rsidRPr="00EE511A">
              <w:rPr>
                <w:sz w:val="18"/>
              </w:rPr>
              <w:t>None</w:t>
            </w:r>
          </w:p>
        </w:tc>
        <w:tc>
          <w:tcPr>
            <w:tcW w:w="3338" w:type="dxa"/>
            <w:tcBorders>
              <w:top w:val="single" w:sz="4" w:space="0" w:color="auto"/>
              <w:left w:val="nil"/>
              <w:bottom w:val="single" w:sz="4" w:space="0" w:color="auto"/>
              <w:right w:val="single" w:sz="4" w:space="0" w:color="auto"/>
            </w:tcBorders>
            <w:shd w:val="clear" w:color="auto" w:fill="auto"/>
            <w:vAlign w:val="bottom"/>
          </w:tcPr>
          <w:p w14:paraId="57ECDA66" w14:textId="2A27E99B" w:rsidR="00424E91" w:rsidRPr="00424E91" w:rsidRDefault="00424E91" w:rsidP="00424E91">
            <w:pPr>
              <w:spacing w:before="0"/>
              <w:rPr>
                <w:sz w:val="18"/>
              </w:rPr>
            </w:pPr>
            <w:r w:rsidRPr="00424E91">
              <w:rPr>
                <w:sz w:val="18"/>
              </w:rPr>
              <w:t>The assessment findings associated with the patient's face.</w:t>
            </w:r>
          </w:p>
        </w:tc>
      </w:tr>
      <w:tr w:rsidR="00424E91" w:rsidRPr="00376959" w14:paraId="11979B8C" w14:textId="77777777" w:rsidTr="00FC3071">
        <w:trPr>
          <w:cantSplit/>
        </w:trPr>
        <w:tc>
          <w:tcPr>
            <w:tcW w:w="1601" w:type="dxa"/>
            <w:vMerge/>
            <w:tcBorders>
              <w:left w:val="single" w:sz="4" w:space="0" w:color="auto"/>
              <w:right w:val="single" w:sz="4" w:space="0" w:color="auto"/>
            </w:tcBorders>
          </w:tcPr>
          <w:p w14:paraId="0FD25CF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444E518" w14:textId="45E7F5DA" w:rsidR="00424E91" w:rsidRPr="00EE511A" w:rsidRDefault="00424E91" w:rsidP="00424E91">
            <w:pPr>
              <w:spacing w:before="0"/>
              <w:rPr>
                <w:sz w:val="18"/>
              </w:rPr>
            </w:pPr>
            <w:r w:rsidRPr="00EE511A">
              <w:rPr>
                <w:sz w:val="18"/>
              </w:rPr>
              <w:t>Neck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2158523" w14:textId="6ECF90AC" w:rsidR="00424E91" w:rsidRPr="00EE511A" w:rsidRDefault="00424E91" w:rsidP="00424E91">
            <w:pPr>
              <w:spacing w:before="0"/>
              <w:rPr>
                <w:sz w:val="18"/>
              </w:rPr>
            </w:pPr>
            <w:r w:rsidRPr="00EE511A">
              <w:rPr>
                <w:sz w:val="18"/>
              </w:rPr>
              <w:t>Version2 Element - E16_06</w:t>
            </w:r>
          </w:p>
        </w:tc>
        <w:tc>
          <w:tcPr>
            <w:tcW w:w="3338" w:type="dxa"/>
            <w:tcBorders>
              <w:top w:val="single" w:sz="4" w:space="0" w:color="auto"/>
              <w:left w:val="nil"/>
              <w:bottom w:val="single" w:sz="4" w:space="0" w:color="auto"/>
              <w:right w:val="single" w:sz="4" w:space="0" w:color="auto"/>
            </w:tcBorders>
            <w:shd w:val="clear" w:color="auto" w:fill="auto"/>
            <w:vAlign w:val="bottom"/>
          </w:tcPr>
          <w:p w14:paraId="7EA16B20" w14:textId="5839A763" w:rsidR="00424E91" w:rsidRPr="00424E91" w:rsidRDefault="00424E91" w:rsidP="00424E91">
            <w:pPr>
              <w:spacing w:before="0"/>
              <w:rPr>
                <w:sz w:val="18"/>
              </w:rPr>
            </w:pPr>
            <w:r w:rsidRPr="00424E91">
              <w:rPr>
                <w:sz w:val="18"/>
              </w:rPr>
              <w:t>The assessment findings associated with the patient's neck.</w:t>
            </w:r>
          </w:p>
        </w:tc>
      </w:tr>
      <w:tr w:rsidR="00424E91" w:rsidRPr="00376959" w14:paraId="0B00B2D1" w14:textId="77777777" w:rsidTr="00FC3071">
        <w:trPr>
          <w:cantSplit/>
        </w:trPr>
        <w:tc>
          <w:tcPr>
            <w:tcW w:w="1601" w:type="dxa"/>
            <w:vMerge/>
            <w:tcBorders>
              <w:left w:val="single" w:sz="4" w:space="0" w:color="auto"/>
              <w:right w:val="single" w:sz="4" w:space="0" w:color="auto"/>
            </w:tcBorders>
          </w:tcPr>
          <w:p w14:paraId="6E94CB4A"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D47B81D" w14:textId="2BEE0694" w:rsidR="00424E91" w:rsidRPr="00EE511A" w:rsidRDefault="00424E91" w:rsidP="00424E91">
            <w:pPr>
              <w:spacing w:before="0"/>
              <w:rPr>
                <w:sz w:val="18"/>
              </w:rPr>
            </w:pPr>
            <w:r w:rsidRPr="00EE511A">
              <w:rPr>
                <w:sz w:val="18"/>
              </w:rPr>
              <w:t>Chest/Lungs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36F0F79" w14:textId="657F2B6A" w:rsidR="00424E91" w:rsidRPr="00EE511A" w:rsidRDefault="00424E91" w:rsidP="00424E91">
            <w:pPr>
              <w:spacing w:before="0"/>
              <w:rPr>
                <w:sz w:val="18"/>
              </w:rPr>
            </w:pPr>
            <w:r w:rsidRPr="00EE511A">
              <w:rPr>
                <w:sz w:val="18"/>
              </w:rPr>
              <w:t>Version2 Element - E16_07</w:t>
            </w:r>
          </w:p>
        </w:tc>
        <w:tc>
          <w:tcPr>
            <w:tcW w:w="3338" w:type="dxa"/>
            <w:tcBorders>
              <w:top w:val="single" w:sz="4" w:space="0" w:color="auto"/>
              <w:left w:val="nil"/>
              <w:bottom w:val="single" w:sz="4" w:space="0" w:color="auto"/>
              <w:right w:val="single" w:sz="4" w:space="0" w:color="auto"/>
            </w:tcBorders>
            <w:shd w:val="clear" w:color="auto" w:fill="auto"/>
            <w:vAlign w:val="bottom"/>
          </w:tcPr>
          <w:p w14:paraId="76B14DC0" w14:textId="36D77721" w:rsidR="00424E91" w:rsidRPr="00424E91" w:rsidRDefault="00424E91" w:rsidP="00424E91">
            <w:pPr>
              <w:spacing w:before="0"/>
              <w:rPr>
                <w:sz w:val="18"/>
              </w:rPr>
            </w:pPr>
            <w:r w:rsidRPr="00424E91">
              <w:rPr>
                <w:sz w:val="18"/>
              </w:rPr>
              <w:t>The assessment findings associated with the patient's chest/lungs.</w:t>
            </w:r>
          </w:p>
        </w:tc>
      </w:tr>
      <w:tr w:rsidR="00424E91" w:rsidRPr="00376959" w14:paraId="40F3671A" w14:textId="77777777" w:rsidTr="00FC3071">
        <w:trPr>
          <w:cantSplit/>
        </w:trPr>
        <w:tc>
          <w:tcPr>
            <w:tcW w:w="1601" w:type="dxa"/>
            <w:vMerge/>
            <w:tcBorders>
              <w:left w:val="single" w:sz="4" w:space="0" w:color="auto"/>
              <w:right w:val="single" w:sz="4" w:space="0" w:color="auto"/>
            </w:tcBorders>
          </w:tcPr>
          <w:p w14:paraId="41E78FE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B88200D" w14:textId="5AB15E91" w:rsidR="00424E91" w:rsidRPr="00EE511A" w:rsidRDefault="00424E91" w:rsidP="00424E91">
            <w:pPr>
              <w:spacing w:before="0"/>
              <w:rPr>
                <w:sz w:val="18"/>
              </w:rPr>
            </w:pPr>
            <w:r w:rsidRPr="00EE511A">
              <w:rPr>
                <w:sz w:val="18"/>
              </w:rPr>
              <w:t>Heart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0428716" w14:textId="6185D171" w:rsidR="00424E91" w:rsidRPr="00EE511A" w:rsidRDefault="00424E91" w:rsidP="00424E91">
            <w:pPr>
              <w:spacing w:before="0"/>
              <w:rPr>
                <w:sz w:val="18"/>
              </w:rPr>
            </w:pPr>
            <w:r w:rsidRPr="00EE511A">
              <w:rPr>
                <w:sz w:val="18"/>
              </w:rPr>
              <w:t>Version2 Element - E16_08</w:t>
            </w:r>
          </w:p>
        </w:tc>
        <w:tc>
          <w:tcPr>
            <w:tcW w:w="3338" w:type="dxa"/>
            <w:tcBorders>
              <w:top w:val="single" w:sz="4" w:space="0" w:color="auto"/>
              <w:left w:val="nil"/>
              <w:bottom w:val="single" w:sz="4" w:space="0" w:color="auto"/>
              <w:right w:val="single" w:sz="4" w:space="0" w:color="auto"/>
            </w:tcBorders>
            <w:shd w:val="clear" w:color="auto" w:fill="auto"/>
            <w:vAlign w:val="bottom"/>
          </w:tcPr>
          <w:p w14:paraId="73453446" w14:textId="0301F1A0" w:rsidR="00424E91" w:rsidRPr="00424E91" w:rsidRDefault="00424E91" w:rsidP="00424E91">
            <w:pPr>
              <w:spacing w:before="0"/>
              <w:rPr>
                <w:sz w:val="18"/>
              </w:rPr>
            </w:pPr>
            <w:r w:rsidRPr="00424E91">
              <w:rPr>
                <w:sz w:val="18"/>
              </w:rPr>
              <w:t>The assessment findings associated with the patient's heart.</w:t>
            </w:r>
          </w:p>
        </w:tc>
      </w:tr>
      <w:tr w:rsidR="00424E91" w:rsidRPr="00376959" w14:paraId="76EA06C8" w14:textId="77777777" w:rsidTr="00FC3071">
        <w:trPr>
          <w:cantSplit/>
        </w:trPr>
        <w:tc>
          <w:tcPr>
            <w:tcW w:w="1601" w:type="dxa"/>
            <w:vMerge/>
            <w:tcBorders>
              <w:left w:val="single" w:sz="4" w:space="0" w:color="auto"/>
              <w:right w:val="single" w:sz="4" w:space="0" w:color="auto"/>
            </w:tcBorders>
          </w:tcPr>
          <w:p w14:paraId="4EFDF282"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F4D420F" w14:textId="7AC29DB8" w:rsidR="00424E91" w:rsidRPr="00EE511A" w:rsidRDefault="00424E91" w:rsidP="00424E91">
            <w:pPr>
              <w:spacing w:before="0"/>
              <w:rPr>
                <w:sz w:val="18"/>
              </w:rPr>
            </w:pPr>
            <w:r w:rsidRPr="00424E91">
              <w:rPr>
                <w:sz w:val="18"/>
              </w:rPr>
              <w:t>Abdominal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1EC3BAD" w14:textId="1729A005"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EBA29FF" w14:textId="7C9F4949" w:rsidR="00424E91" w:rsidRPr="00424E91" w:rsidRDefault="00424E91" w:rsidP="00424E91">
            <w:pPr>
              <w:spacing w:before="0"/>
              <w:rPr>
                <w:sz w:val="18"/>
              </w:rPr>
            </w:pPr>
            <w:r w:rsidRPr="00424E91">
              <w:rPr>
                <w:sz w:val="18"/>
              </w:rPr>
              <w:t>The location of the patient's abdomen assessment findings.</w:t>
            </w:r>
          </w:p>
        </w:tc>
      </w:tr>
      <w:tr w:rsidR="00424E91" w:rsidRPr="00376959" w14:paraId="5D7E49A6" w14:textId="77777777" w:rsidTr="00FC3071">
        <w:trPr>
          <w:cantSplit/>
        </w:trPr>
        <w:tc>
          <w:tcPr>
            <w:tcW w:w="1601" w:type="dxa"/>
            <w:vMerge/>
            <w:tcBorders>
              <w:left w:val="single" w:sz="4" w:space="0" w:color="auto"/>
              <w:right w:val="single" w:sz="4" w:space="0" w:color="auto"/>
            </w:tcBorders>
          </w:tcPr>
          <w:p w14:paraId="791DD591"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8971883" w14:textId="54C71F25" w:rsidR="00424E91" w:rsidRPr="00EE511A" w:rsidRDefault="00424E91" w:rsidP="00424E91">
            <w:pPr>
              <w:spacing w:before="0"/>
              <w:rPr>
                <w:sz w:val="18"/>
              </w:rPr>
            </w:pPr>
            <w:r w:rsidRPr="00424E91">
              <w:rPr>
                <w:sz w:val="18"/>
              </w:rPr>
              <w:t>Abdominal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793FE62" w14:textId="7602A1C2"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392B031" w14:textId="1F94AC3D" w:rsidR="00424E91" w:rsidRPr="00424E91" w:rsidRDefault="00424E91" w:rsidP="00424E91">
            <w:pPr>
              <w:spacing w:before="0"/>
              <w:rPr>
                <w:sz w:val="18"/>
              </w:rPr>
            </w:pPr>
            <w:r w:rsidRPr="00424E91">
              <w:rPr>
                <w:sz w:val="18"/>
              </w:rPr>
              <w:t>The location of the patient's abdomen assessment findings.</w:t>
            </w:r>
          </w:p>
        </w:tc>
      </w:tr>
      <w:tr w:rsidR="00424E91" w:rsidRPr="00376959" w14:paraId="16503DEB" w14:textId="77777777" w:rsidTr="00FC3071">
        <w:trPr>
          <w:cantSplit/>
        </w:trPr>
        <w:tc>
          <w:tcPr>
            <w:tcW w:w="1601" w:type="dxa"/>
            <w:vMerge/>
            <w:tcBorders>
              <w:left w:val="single" w:sz="4" w:space="0" w:color="auto"/>
              <w:right w:val="single" w:sz="4" w:space="0" w:color="auto"/>
            </w:tcBorders>
          </w:tcPr>
          <w:p w14:paraId="65780B2B"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951558D" w14:textId="5E048F14" w:rsidR="00424E91" w:rsidRPr="00EE511A" w:rsidRDefault="00424E91" w:rsidP="00424E91">
            <w:pPr>
              <w:spacing w:before="0"/>
              <w:rPr>
                <w:sz w:val="18"/>
              </w:rPr>
            </w:pPr>
            <w:r w:rsidRPr="00424E91">
              <w:rPr>
                <w:sz w:val="18"/>
              </w:rPr>
              <w:t>Abdomen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04BCF66" w14:textId="6FF1D8FD" w:rsidR="00424E91" w:rsidRPr="00EE511A" w:rsidRDefault="00424E91" w:rsidP="00424E91">
            <w:pPr>
              <w:spacing w:before="0"/>
              <w:rPr>
                <w:sz w:val="18"/>
              </w:rPr>
            </w:pPr>
            <w:r w:rsidRPr="00424E91">
              <w:rPr>
                <w:sz w:val="18"/>
              </w:rPr>
              <w:t>Version2 Element - E16_09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7605958" w14:textId="25A05DD4" w:rsidR="00424E91" w:rsidRPr="00424E91" w:rsidRDefault="00424E91" w:rsidP="00424E91">
            <w:pPr>
              <w:spacing w:before="0"/>
              <w:rPr>
                <w:sz w:val="18"/>
              </w:rPr>
            </w:pPr>
            <w:r w:rsidRPr="00424E91">
              <w:rPr>
                <w:sz w:val="18"/>
              </w:rPr>
              <w:t>The assessment findings associated with the patient's abdomen.</w:t>
            </w:r>
          </w:p>
        </w:tc>
      </w:tr>
      <w:tr w:rsidR="00424E91" w:rsidRPr="00376959" w14:paraId="23987262" w14:textId="77777777" w:rsidTr="00FC3071">
        <w:trPr>
          <w:cantSplit/>
        </w:trPr>
        <w:tc>
          <w:tcPr>
            <w:tcW w:w="1601" w:type="dxa"/>
            <w:vMerge/>
            <w:tcBorders>
              <w:left w:val="single" w:sz="4" w:space="0" w:color="auto"/>
              <w:right w:val="single" w:sz="4" w:space="0" w:color="auto"/>
            </w:tcBorders>
          </w:tcPr>
          <w:p w14:paraId="6D584AE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F3E9AB8" w14:textId="2C1E633D" w:rsidR="00424E91" w:rsidRPr="00EE511A" w:rsidRDefault="00424E91" w:rsidP="00424E91">
            <w:pPr>
              <w:spacing w:before="0"/>
              <w:rPr>
                <w:sz w:val="18"/>
              </w:rPr>
            </w:pPr>
            <w:r w:rsidRPr="00424E91">
              <w:rPr>
                <w:sz w:val="18"/>
              </w:rPr>
              <w:t>Pelvis/Genitourinary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FC2801A" w14:textId="24D1E26B" w:rsidR="00424E91" w:rsidRPr="00EE511A" w:rsidRDefault="00424E91" w:rsidP="00424E91">
            <w:pPr>
              <w:spacing w:before="0"/>
              <w:rPr>
                <w:sz w:val="18"/>
              </w:rPr>
            </w:pPr>
            <w:r w:rsidRPr="00424E91">
              <w:rPr>
                <w:sz w:val="18"/>
              </w:rPr>
              <w:t>Version2 Element - E16_13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3B937A4" w14:textId="143C544D" w:rsidR="00424E91" w:rsidRPr="00424E91" w:rsidRDefault="00424E91" w:rsidP="00424E91">
            <w:pPr>
              <w:spacing w:before="0"/>
              <w:rPr>
                <w:sz w:val="18"/>
              </w:rPr>
            </w:pPr>
            <w:r w:rsidRPr="00424E91">
              <w:rPr>
                <w:sz w:val="18"/>
              </w:rPr>
              <w:t>The assessment findings associated with the patient's pelvis/genitourinary.</w:t>
            </w:r>
          </w:p>
        </w:tc>
      </w:tr>
      <w:tr w:rsidR="00424E91" w:rsidRPr="00376959" w14:paraId="04E97941" w14:textId="77777777" w:rsidTr="00FC3071">
        <w:trPr>
          <w:cantSplit/>
        </w:trPr>
        <w:tc>
          <w:tcPr>
            <w:tcW w:w="1601" w:type="dxa"/>
            <w:vMerge/>
            <w:tcBorders>
              <w:left w:val="single" w:sz="4" w:space="0" w:color="auto"/>
              <w:right w:val="single" w:sz="4" w:space="0" w:color="auto"/>
            </w:tcBorders>
          </w:tcPr>
          <w:p w14:paraId="2F332536"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8275A10" w14:textId="26CB0C37" w:rsidR="00424E91" w:rsidRPr="00EE511A" w:rsidRDefault="00424E91" w:rsidP="00424E91">
            <w:pPr>
              <w:spacing w:before="0"/>
              <w:rPr>
                <w:sz w:val="18"/>
              </w:rPr>
            </w:pPr>
            <w:r w:rsidRPr="00424E91">
              <w:rPr>
                <w:sz w:val="18"/>
              </w:rPr>
              <w:t>Back and Spine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8B702A8" w14:textId="56A06894"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FEDE7FC" w14:textId="4492C4F5" w:rsidR="00424E91" w:rsidRPr="00424E91" w:rsidRDefault="00424E91" w:rsidP="00424E91">
            <w:pPr>
              <w:spacing w:before="0"/>
              <w:rPr>
                <w:sz w:val="18"/>
              </w:rPr>
            </w:pPr>
            <w:r w:rsidRPr="00424E91">
              <w:rPr>
                <w:sz w:val="18"/>
              </w:rPr>
              <w:t>The location of the patient's back and spine assessment findings.</w:t>
            </w:r>
          </w:p>
        </w:tc>
      </w:tr>
      <w:tr w:rsidR="00424E91" w:rsidRPr="00376959" w14:paraId="479687A7" w14:textId="77777777" w:rsidTr="00FC3071">
        <w:trPr>
          <w:cantSplit/>
        </w:trPr>
        <w:tc>
          <w:tcPr>
            <w:tcW w:w="1601" w:type="dxa"/>
            <w:vMerge/>
            <w:tcBorders>
              <w:left w:val="single" w:sz="4" w:space="0" w:color="auto"/>
              <w:right w:val="single" w:sz="4" w:space="0" w:color="auto"/>
            </w:tcBorders>
          </w:tcPr>
          <w:p w14:paraId="6D6E4AF0"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B3DCEC0" w14:textId="62D8E45C" w:rsidR="00424E91" w:rsidRPr="00EE511A" w:rsidRDefault="00424E91" w:rsidP="00424E91">
            <w:pPr>
              <w:spacing w:before="0"/>
              <w:rPr>
                <w:sz w:val="18"/>
              </w:rPr>
            </w:pPr>
            <w:r w:rsidRPr="00424E91">
              <w:rPr>
                <w:sz w:val="18"/>
              </w:rPr>
              <w:t>Back and Spine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D317570" w14:textId="35BD7B28" w:rsidR="00424E91" w:rsidRPr="00EE511A" w:rsidRDefault="00424E91" w:rsidP="00424E91">
            <w:pPr>
              <w:spacing w:before="0"/>
              <w:rPr>
                <w:sz w:val="18"/>
              </w:rPr>
            </w:pPr>
            <w:r w:rsidRPr="00424E91">
              <w:rPr>
                <w:sz w:val="18"/>
              </w:rPr>
              <w:t>Version2 Element - E16_14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D7333C8" w14:textId="4D9AB9F1" w:rsidR="00424E91" w:rsidRPr="00424E91" w:rsidRDefault="00424E91" w:rsidP="00424E91">
            <w:pPr>
              <w:spacing w:before="0"/>
              <w:rPr>
                <w:sz w:val="18"/>
              </w:rPr>
            </w:pPr>
            <w:r w:rsidRPr="00424E91">
              <w:rPr>
                <w:sz w:val="18"/>
              </w:rPr>
              <w:t>The assessment findings associated with the patient's spine (Cervical, Thoracic, Lumbar, and Sacral) and back exam.</w:t>
            </w:r>
          </w:p>
        </w:tc>
      </w:tr>
      <w:tr w:rsidR="00424E91" w:rsidRPr="00376959" w14:paraId="76530B6F" w14:textId="77777777" w:rsidTr="00FC3071">
        <w:trPr>
          <w:cantSplit/>
        </w:trPr>
        <w:tc>
          <w:tcPr>
            <w:tcW w:w="1601" w:type="dxa"/>
            <w:vMerge/>
            <w:tcBorders>
              <w:left w:val="single" w:sz="4" w:space="0" w:color="auto"/>
              <w:right w:val="single" w:sz="4" w:space="0" w:color="auto"/>
            </w:tcBorders>
          </w:tcPr>
          <w:p w14:paraId="3E99C480"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C144016" w14:textId="6157E4C2" w:rsidR="00424E91" w:rsidRPr="00EE511A" w:rsidRDefault="00424E91" w:rsidP="00424E91">
            <w:pPr>
              <w:spacing w:before="0"/>
              <w:rPr>
                <w:sz w:val="18"/>
              </w:rPr>
            </w:pPr>
            <w:r w:rsidRPr="00424E91">
              <w:rPr>
                <w:sz w:val="18"/>
              </w:rPr>
              <w:t>Extremity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FEB60D0" w14:textId="1C17D332"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3EDD6B8" w14:textId="2CE9AA8D" w:rsidR="00424E91" w:rsidRPr="00424E91" w:rsidRDefault="00424E91" w:rsidP="00424E91">
            <w:pPr>
              <w:spacing w:before="0"/>
              <w:rPr>
                <w:sz w:val="18"/>
              </w:rPr>
            </w:pPr>
            <w:r w:rsidRPr="00424E91">
              <w:rPr>
                <w:sz w:val="18"/>
              </w:rPr>
              <w:t>The location of the patient's extremity assessment findings.</w:t>
            </w:r>
          </w:p>
        </w:tc>
      </w:tr>
      <w:tr w:rsidR="00424E91" w:rsidRPr="00376959" w14:paraId="6C7A33D8" w14:textId="77777777" w:rsidTr="00FC3071">
        <w:trPr>
          <w:cantSplit/>
        </w:trPr>
        <w:tc>
          <w:tcPr>
            <w:tcW w:w="1601" w:type="dxa"/>
            <w:vMerge/>
            <w:tcBorders>
              <w:left w:val="single" w:sz="4" w:space="0" w:color="auto"/>
              <w:right w:val="single" w:sz="4" w:space="0" w:color="auto"/>
            </w:tcBorders>
          </w:tcPr>
          <w:p w14:paraId="456B3C1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DEE5D15" w14:textId="03EFD779" w:rsidR="00424E91" w:rsidRPr="00EE511A" w:rsidRDefault="00424E91" w:rsidP="00424E91">
            <w:pPr>
              <w:spacing w:before="0"/>
              <w:rPr>
                <w:sz w:val="18"/>
              </w:rPr>
            </w:pPr>
            <w:r w:rsidRPr="00424E91">
              <w:rPr>
                <w:sz w:val="18"/>
              </w:rPr>
              <w:t>Extremities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C75D713" w14:textId="590DD844" w:rsidR="00424E91" w:rsidRPr="00EE511A" w:rsidRDefault="00424E91" w:rsidP="00424E91">
            <w:pPr>
              <w:spacing w:before="0"/>
              <w:rPr>
                <w:sz w:val="18"/>
              </w:rPr>
            </w:pPr>
            <w:r w:rsidRPr="00424E91">
              <w:rPr>
                <w:sz w:val="18"/>
              </w:rPr>
              <w:t>Version2 Element - E16_17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4FC8FC0C" w14:textId="1B40B98B" w:rsidR="00424E91" w:rsidRPr="00424E91" w:rsidRDefault="00424E91" w:rsidP="00424E91">
            <w:pPr>
              <w:spacing w:before="0"/>
              <w:rPr>
                <w:sz w:val="18"/>
              </w:rPr>
            </w:pPr>
            <w:r w:rsidRPr="00424E91">
              <w:rPr>
                <w:sz w:val="18"/>
              </w:rPr>
              <w:t>The assessment findings associated with the patient's extremities.</w:t>
            </w:r>
          </w:p>
        </w:tc>
      </w:tr>
      <w:tr w:rsidR="00424E91" w:rsidRPr="00376959" w14:paraId="2BAD99D6" w14:textId="77777777" w:rsidTr="00FC3071">
        <w:trPr>
          <w:cantSplit/>
        </w:trPr>
        <w:tc>
          <w:tcPr>
            <w:tcW w:w="1601" w:type="dxa"/>
            <w:vMerge/>
            <w:tcBorders>
              <w:left w:val="single" w:sz="4" w:space="0" w:color="auto"/>
              <w:right w:val="single" w:sz="4" w:space="0" w:color="auto"/>
            </w:tcBorders>
          </w:tcPr>
          <w:p w14:paraId="766B3F43"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B66D32C" w14:textId="38F44A34" w:rsidR="00424E91" w:rsidRPr="00EE511A" w:rsidRDefault="00424E91" w:rsidP="00424E91">
            <w:pPr>
              <w:spacing w:before="0"/>
              <w:rPr>
                <w:sz w:val="18"/>
              </w:rPr>
            </w:pPr>
            <w:r w:rsidRPr="00424E91">
              <w:rPr>
                <w:sz w:val="18"/>
              </w:rPr>
              <w:t>Eye Assessment Finding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2BFECC5" w14:textId="0ECF6E75"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7EAF45F" w14:textId="4CF752C5" w:rsidR="00424E91" w:rsidRPr="00424E91" w:rsidRDefault="00424E91" w:rsidP="00424E91">
            <w:pPr>
              <w:spacing w:before="0"/>
              <w:rPr>
                <w:sz w:val="18"/>
              </w:rPr>
            </w:pPr>
            <w:r w:rsidRPr="00424E91">
              <w:rPr>
                <w:sz w:val="18"/>
              </w:rPr>
              <w:t>The location of the patient's eye assessment findings.</w:t>
            </w:r>
          </w:p>
        </w:tc>
      </w:tr>
      <w:tr w:rsidR="00424E91" w:rsidRPr="00376959" w14:paraId="7BCA436A" w14:textId="77777777" w:rsidTr="00FC3071">
        <w:trPr>
          <w:cantSplit/>
        </w:trPr>
        <w:tc>
          <w:tcPr>
            <w:tcW w:w="1601" w:type="dxa"/>
            <w:vMerge/>
            <w:tcBorders>
              <w:left w:val="single" w:sz="4" w:space="0" w:color="auto"/>
              <w:right w:val="single" w:sz="4" w:space="0" w:color="auto"/>
            </w:tcBorders>
          </w:tcPr>
          <w:p w14:paraId="4ABED33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5B9ED47" w14:textId="46CD2F82" w:rsidR="00424E91" w:rsidRPr="00EE511A" w:rsidRDefault="00424E91" w:rsidP="00424E91">
            <w:pPr>
              <w:spacing w:before="0"/>
              <w:rPr>
                <w:sz w:val="18"/>
              </w:rPr>
            </w:pPr>
            <w:r w:rsidRPr="00424E91">
              <w:rPr>
                <w:sz w:val="18"/>
              </w:rPr>
              <w:t>Eye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8D07FC8" w14:textId="48A4601F" w:rsidR="00424E91" w:rsidRPr="00EE511A" w:rsidRDefault="00424E91" w:rsidP="00424E91">
            <w:pPr>
              <w:spacing w:before="0"/>
              <w:rPr>
                <w:sz w:val="18"/>
              </w:rPr>
            </w:pPr>
            <w:r w:rsidRPr="00424E91">
              <w:rPr>
                <w:sz w:val="18"/>
              </w:rPr>
              <w:t>Version2 Element - E16_21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1C2DDF9" w14:textId="472F383E" w:rsidR="00424E91" w:rsidRPr="00424E91" w:rsidRDefault="00424E91" w:rsidP="00424E91">
            <w:pPr>
              <w:spacing w:before="0"/>
              <w:rPr>
                <w:sz w:val="18"/>
              </w:rPr>
            </w:pPr>
            <w:r w:rsidRPr="00424E91">
              <w:rPr>
                <w:sz w:val="18"/>
              </w:rPr>
              <w:t>The assessment findings of the patient's eye examination.</w:t>
            </w:r>
          </w:p>
        </w:tc>
      </w:tr>
      <w:tr w:rsidR="00424E91" w:rsidRPr="00376959" w14:paraId="7A835E9F" w14:textId="77777777" w:rsidTr="00FC3071">
        <w:trPr>
          <w:cantSplit/>
        </w:trPr>
        <w:tc>
          <w:tcPr>
            <w:tcW w:w="1601" w:type="dxa"/>
            <w:vMerge/>
            <w:tcBorders>
              <w:left w:val="single" w:sz="4" w:space="0" w:color="auto"/>
              <w:right w:val="single" w:sz="4" w:space="0" w:color="auto"/>
            </w:tcBorders>
          </w:tcPr>
          <w:p w14:paraId="2D17C74F"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445FEFD" w14:textId="6508738E" w:rsidR="00424E91" w:rsidRPr="00EE511A" w:rsidRDefault="00424E91" w:rsidP="00424E91">
            <w:pPr>
              <w:spacing w:before="0"/>
              <w:rPr>
                <w:sz w:val="18"/>
              </w:rPr>
            </w:pPr>
            <w:r w:rsidRPr="00424E91">
              <w:rPr>
                <w:sz w:val="18"/>
              </w:rPr>
              <w:t>Mental Status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53E8DC" w14:textId="1045F6D0" w:rsidR="00424E91" w:rsidRPr="00EE511A" w:rsidRDefault="00424E91" w:rsidP="00424E91">
            <w:pPr>
              <w:spacing w:before="0"/>
              <w:rPr>
                <w:sz w:val="18"/>
              </w:rPr>
            </w:pPr>
            <w:r w:rsidRPr="00424E91">
              <w:rPr>
                <w:sz w:val="18"/>
              </w:rPr>
              <w:t>Version2 Element - E16_23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A18F533" w14:textId="798D72D8" w:rsidR="00424E91" w:rsidRPr="00424E91" w:rsidRDefault="00424E91" w:rsidP="00424E91">
            <w:pPr>
              <w:spacing w:before="0"/>
              <w:rPr>
                <w:sz w:val="18"/>
              </w:rPr>
            </w:pPr>
            <w:r w:rsidRPr="00424E91">
              <w:rPr>
                <w:sz w:val="18"/>
              </w:rPr>
              <w:t>The assessment findings of the patient's mental status examination.</w:t>
            </w:r>
          </w:p>
        </w:tc>
      </w:tr>
      <w:tr w:rsidR="00424E91" w:rsidRPr="00376959" w14:paraId="7D69D79A" w14:textId="77777777" w:rsidTr="00FC3071">
        <w:trPr>
          <w:cantSplit/>
        </w:trPr>
        <w:tc>
          <w:tcPr>
            <w:tcW w:w="1601" w:type="dxa"/>
            <w:vMerge/>
            <w:tcBorders>
              <w:left w:val="single" w:sz="4" w:space="0" w:color="auto"/>
              <w:right w:val="single" w:sz="4" w:space="0" w:color="auto"/>
            </w:tcBorders>
          </w:tcPr>
          <w:p w14:paraId="6BA35C2A"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513B06A" w14:textId="671A5670" w:rsidR="00424E91" w:rsidRPr="00EE511A" w:rsidRDefault="00424E91" w:rsidP="00424E91">
            <w:pPr>
              <w:spacing w:before="0"/>
              <w:rPr>
                <w:sz w:val="18"/>
              </w:rPr>
            </w:pPr>
            <w:r w:rsidRPr="00424E91">
              <w:rPr>
                <w:sz w:val="18"/>
              </w:rPr>
              <w:t>Neurological Assessment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F63C7C6" w14:textId="7872EE76" w:rsidR="00424E91" w:rsidRPr="00EE511A" w:rsidRDefault="00424E91" w:rsidP="00424E91">
            <w:pPr>
              <w:spacing w:before="0"/>
              <w:rPr>
                <w:sz w:val="18"/>
              </w:rPr>
            </w:pPr>
            <w:r w:rsidRPr="00424E91">
              <w:rPr>
                <w:sz w:val="18"/>
              </w:rPr>
              <w:t>Version2 Element - E16_24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1F3B4C0" w14:textId="427BBDE2" w:rsidR="00424E91" w:rsidRPr="00424E91" w:rsidRDefault="00424E91" w:rsidP="00424E91">
            <w:pPr>
              <w:spacing w:before="0"/>
              <w:rPr>
                <w:sz w:val="18"/>
              </w:rPr>
            </w:pPr>
            <w:r w:rsidRPr="00424E91">
              <w:rPr>
                <w:sz w:val="18"/>
              </w:rPr>
              <w:t>The assessment findings of the patient's neurological examination.</w:t>
            </w:r>
          </w:p>
        </w:tc>
      </w:tr>
      <w:tr w:rsidR="00424E91" w:rsidRPr="00376959" w14:paraId="49F70CC7" w14:textId="77777777" w:rsidTr="00424E91">
        <w:trPr>
          <w:cantSplit/>
        </w:trPr>
        <w:tc>
          <w:tcPr>
            <w:tcW w:w="1601" w:type="dxa"/>
            <w:vMerge/>
            <w:tcBorders>
              <w:left w:val="single" w:sz="4" w:space="0" w:color="auto"/>
              <w:bottom w:val="single" w:sz="4" w:space="0" w:color="auto"/>
              <w:right w:val="single" w:sz="4" w:space="0" w:color="auto"/>
            </w:tcBorders>
          </w:tcPr>
          <w:p w14:paraId="36960B35"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538B1F8" w14:textId="6C3314A8" w:rsidR="00424E91" w:rsidRPr="00EE511A" w:rsidRDefault="00424E91" w:rsidP="00424E91">
            <w:pPr>
              <w:spacing w:before="0"/>
              <w:rPr>
                <w:sz w:val="18"/>
              </w:rPr>
            </w:pPr>
            <w:r w:rsidRPr="00424E91">
              <w:rPr>
                <w:sz w:val="18"/>
              </w:rPr>
              <w:t>Stroke/CVA Symptoms Resolved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B103608" w14:textId="7EAC7188"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7F5C0ED" w14:textId="203052DB" w:rsidR="00424E91" w:rsidRPr="00424E91" w:rsidRDefault="00424E91" w:rsidP="00424E91">
            <w:pPr>
              <w:spacing w:before="0"/>
              <w:rPr>
                <w:sz w:val="18"/>
              </w:rPr>
            </w:pPr>
            <w:r w:rsidRPr="00424E91">
              <w:rPr>
                <w:sz w:val="18"/>
              </w:rPr>
              <w:t>Indication if the Stroke/CVA Symptoms resolved and when.</w:t>
            </w:r>
          </w:p>
        </w:tc>
      </w:tr>
      <w:tr w:rsidR="00424E91" w:rsidRPr="00376959" w14:paraId="79DA8268" w14:textId="77777777" w:rsidTr="00FC3071">
        <w:trPr>
          <w:cantSplit/>
        </w:trPr>
        <w:tc>
          <w:tcPr>
            <w:tcW w:w="1601" w:type="dxa"/>
            <w:vMerge w:val="restart"/>
            <w:tcBorders>
              <w:top w:val="single" w:sz="4" w:space="0" w:color="auto"/>
              <w:left w:val="single" w:sz="4" w:space="0" w:color="auto"/>
              <w:right w:val="single" w:sz="4" w:space="0" w:color="auto"/>
            </w:tcBorders>
          </w:tcPr>
          <w:p w14:paraId="6CCB6835" w14:textId="07710F07" w:rsidR="00424E91" w:rsidRPr="00424E91" w:rsidRDefault="00424E91" w:rsidP="00424E91">
            <w:pPr>
              <w:spacing w:before="0"/>
              <w:rPr>
                <w:sz w:val="18"/>
              </w:rPr>
            </w:pPr>
            <w:r>
              <w:rPr>
                <w:sz w:val="18"/>
              </w:rPr>
              <w:t xml:space="preserve">Medications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5269B7E2" w14:textId="0E650541" w:rsidR="00424E91" w:rsidRPr="00EE511A" w:rsidRDefault="00424E91" w:rsidP="00424E91">
            <w:pPr>
              <w:spacing w:before="0"/>
              <w:rPr>
                <w:sz w:val="18"/>
              </w:rPr>
            </w:pPr>
            <w:r w:rsidRPr="00424E91">
              <w:rPr>
                <w:sz w:val="18"/>
              </w:rPr>
              <w:t>Date/Time Medication Administered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CC0320B" w14:textId="54873619" w:rsidR="00424E91" w:rsidRPr="00EE511A" w:rsidRDefault="00424E91" w:rsidP="00424E91">
            <w:pPr>
              <w:spacing w:before="0"/>
              <w:rPr>
                <w:sz w:val="18"/>
              </w:rPr>
            </w:pPr>
            <w:r w:rsidRPr="00424E91">
              <w:rPr>
                <w:sz w:val="18"/>
              </w:rPr>
              <w:t>Version2 Element - E18_01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344C9AC7" w14:textId="3537EE6C" w:rsidR="00424E91" w:rsidRPr="00424E91" w:rsidRDefault="00424E91" w:rsidP="00424E91">
            <w:pPr>
              <w:spacing w:before="0"/>
              <w:rPr>
                <w:sz w:val="18"/>
              </w:rPr>
            </w:pPr>
            <w:r w:rsidRPr="00424E91">
              <w:rPr>
                <w:sz w:val="18"/>
              </w:rPr>
              <w:t>The date/time medication administered to the patient</w:t>
            </w:r>
          </w:p>
        </w:tc>
      </w:tr>
      <w:tr w:rsidR="00424E91" w:rsidRPr="00376959" w14:paraId="42BA4C4C" w14:textId="77777777" w:rsidTr="00FC3071">
        <w:trPr>
          <w:cantSplit/>
        </w:trPr>
        <w:tc>
          <w:tcPr>
            <w:tcW w:w="1601" w:type="dxa"/>
            <w:vMerge/>
            <w:tcBorders>
              <w:left w:val="single" w:sz="4" w:space="0" w:color="auto"/>
              <w:right w:val="single" w:sz="4" w:space="0" w:color="auto"/>
            </w:tcBorders>
          </w:tcPr>
          <w:p w14:paraId="2DEB00D8" w14:textId="77777777" w:rsidR="00424E91" w:rsidRPr="00424E91" w:rsidRDefault="00424E91" w:rsidP="00424E91">
            <w:pPr>
              <w:spacing w:before="0"/>
              <w:rPr>
                <w:sz w:val="18"/>
              </w:rPr>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B8C2C2C" w14:textId="623352B8" w:rsidR="00424E91" w:rsidRPr="00EE511A" w:rsidRDefault="00424E91" w:rsidP="00424E91">
            <w:pPr>
              <w:spacing w:before="0"/>
              <w:rPr>
                <w:sz w:val="18"/>
              </w:rPr>
            </w:pPr>
            <w:r w:rsidRPr="00424E91">
              <w:rPr>
                <w:sz w:val="18"/>
              </w:rPr>
              <w:t>Medication Administered Prior to this Unit's EMS Care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B875553" w14:textId="65F93D6D" w:rsidR="00424E91" w:rsidRPr="00EE511A" w:rsidRDefault="00424E91" w:rsidP="00424E91">
            <w:pPr>
              <w:spacing w:before="0"/>
              <w:rPr>
                <w:sz w:val="18"/>
              </w:rPr>
            </w:pPr>
            <w:r w:rsidRPr="00424E91">
              <w:rPr>
                <w:sz w:val="18"/>
              </w:rPr>
              <w:t>Version2 Element - E18_02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1E1139D" w14:textId="3DC278C8" w:rsidR="00424E91" w:rsidRPr="00424E91" w:rsidRDefault="00424E91" w:rsidP="00424E91">
            <w:pPr>
              <w:spacing w:before="0"/>
              <w:rPr>
                <w:sz w:val="18"/>
              </w:rPr>
            </w:pPr>
            <w:r w:rsidRPr="00424E91">
              <w:rPr>
                <w:sz w:val="18"/>
              </w:rPr>
              <w:t>Indicates that the medication administration which is documented was administered prior to this EMS units care</w:t>
            </w:r>
          </w:p>
        </w:tc>
      </w:tr>
      <w:tr w:rsidR="00424E91" w:rsidRPr="00376959" w14:paraId="732C7A1B" w14:textId="77777777" w:rsidTr="00FC3071">
        <w:trPr>
          <w:cantSplit/>
        </w:trPr>
        <w:tc>
          <w:tcPr>
            <w:tcW w:w="1601" w:type="dxa"/>
            <w:vMerge/>
            <w:tcBorders>
              <w:left w:val="single" w:sz="4" w:space="0" w:color="auto"/>
              <w:right w:val="single" w:sz="4" w:space="0" w:color="auto"/>
            </w:tcBorders>
          </w:tcPr>
          <w:p w14:paraId="3E392495"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13D43B1" w14:textId="25B65D9C" w:rsidR="00424E91" w:rsidRPr="00EE511A" w:rsidRDefault="00424E91" w:rsidP="00424E91">
            <w:pPr>
              <w:spacing w:before="0"/>
              <w:rPr>
                <w:sz w:val="18"/>
              </w:rPr>
            </w:pPr>
            <w:r w:rsidRPr="00424E91">
              <w:rPr>
                <w:sz w:val="18"/>
              </w:rPr>
              <w:t>Medication Given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5AB5CB" w14:textId="6031E96F" w:rsidR="00424E91" w:rsidRPr="00EE511A" w:rsidRDefault="00424E91" w:rsidP="00424E91">
            <w:pPr>
              <w:spacing w:before="0"/>
              <w:rPr>
                <w:sz w:val="18"/>
              </w:rPr>
            </w:pPr>
            <w:r w:rsidRPr="00424E91">
              <w:rPr>
                <w:sz w:val="18"/>
              </w:rPr>
              <w:t>Version2 Element - E18_03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30FCF414" w14:textId="68A0586F" w:rsidR="00424E91" w:rsidRPr="00424E91" w:rsidRDefault="00424E91" w:rsidP="00424E91">
            <w:pPr>
              <w:spacing w:before="0"/>
              <w:rPr>
                <w:sz w:val="18"/>
              </w:rPr>
            </w:pPr>
            <w:r w:rsidRPr="00424E91">
              <w:rPr>
                <w:sz w:val="18"/>
              </w:rPr>
              <w:t>The medication given to the patient</w:t>
            </w:r>
          </w:p>
        </w:tc>
      </w:tr>
      <w:tr w:rsidR="00424E91" w:rsidRPr="00376959" w14:paraId="213CE396" w14:textId="77777777" w:rsidTr="00FC3071">
        <w:trPr>
          <w:cantSplit/>
        </w:trPr>
        <w:tc>
          <w:tcPr>
            <w:tcW w:w="1601" w:type="dxa"/>
            <w:vMerge/>
            <w:tcBorders>
              <w:left w:val="single" w:sz="4" w:space="0" w:color="auto"/>
              <w:right w:val="single" w:sz="4" w:space="0" w:color="auto"/>
            </w:tcBorders>
          </w:tcPr>
          <w:p w14:paraId="696DC9DD"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3E61720" w14:textId="75D53744" w:rsidR="00424E91" w:rsidRPr="00EE511A" w:rsidRDefault="00424E91" w:rsidP="00424E91">
            <w:pPr>
              <w:spacing w:before="0"/>
              <w:rPr>
                <w:sz w:val="18"/>
              </w:rPr>
            </w:pPr>
            <w:r w:rsidRPr="00424E91">
              <w:rPr>
                <w:sz w:val="18"/>
              </w:rPr>
              <w:t>Medication Administered Route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D11F96C" w14:textId="0FB613C8" w:rsidR="00424E91" w:rsidRPr="00EE511A" w:rsidRDefault="00424E91" w:rsidP="00424E91">
            <w:pPr>
              <w:spacing w:before="0"/>
              <w:rPr>
                <w:sz w:val="18"/>
              </w:rPr>
            </w:pPr>
            <w:r w:rsidRPr="00424E91">
              <w:rPr>
                <w:sz w:val="18"/>
              </w:rPr>
              <w:t>Version2 Element - E18_04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59A730F" w14:textId="6A6D9AF9" w:rsidR="00424E91" w:rsidRPr="00424E91" w:rsidRDefault="00424E91" w:rsidP="00424E91">
            <w:pPr>
              <w:spacing w:before="0"/>
              <w:rPr>
                <w:sz w:val="18"/>
              </w:rPr>
            </w:pPr>
            <w:r w:rsidRPr="00424E91">
              <w:rPr>
                <w:sz w:val="18"/>
              </w:rPr>
              <w:t>The route medication was administered to the patient</w:t>
            </w:r>
          </w:p>
        </w:tc>
      </w:tr>
      <w:tr w:rsidR="00424E91" w:rsidRPr="00376959" w14:paraId="25BBE1E0" w14:textId="77777777" w:rsidTr="00FC3071">
        <w:trPr>
          <w:cantSplit/>
        </w:trPr>
        <w:tc>
          <w:tcPr>
            <w:tcW w:w="1601" w:type="dxa"/>
            <w:vMerge/>
            <w:tcBorders>
              <w:left w:val="single" w:sz="4" w:space="0" w:color="auto"/>
              <w:right w:val="single" w:sz="4" w:space="0" w:color="auto"/>
            </w:tcBorders>
          </w:tcPr>
          <w:p w14:paraId="2E0CD61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D7D9B14" w14:textId="1FABEE5B" w:rsidR="00424E91" w:rsidRPr="00EE511A" w:rsidRDefault="00424E91" w:rsidP="00424E91">
            <w:pPr>
              <w:spacing w:before="0"/>
              <w:rPr>
                <w:sz w:val="18"/>
              </w:rPr>
            </w:pPr>
            <w:r w:rsidRPr="00424E91">
              <w:rPr>
                <w:sz w:val="18"/>
              </w:rPr>
              <w:t>Medication Dosage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B311A1" w14:textId="21E3CD70" w:rsidR="00424E91" w:rsidRPr="00EE511A" w:rsidRDefault="00424E91" w:rsidP="00424E91">
            <w:pPr>
              <w:spacing w:before="0"/>
              <w:rPr>
                <w:sz w:val="18"/>
              </w:rPr>
            </w:pPr>
            <w:r w:rsidRPr="00424E91">
              <w:rPr>
                <w:sz w:val="18"/>
              </w:rPr>
              <w:t>Version2 Element - E18_05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EB80C47" w14:textId="64E2ECF8" w:rsidR="00424E91" w:rsidRPr="00424E91" w:rsidRDefault="00424E91" w:rsidP="00424E91">
            <w:pPr>
              <w:spacing w:before="0"/>
              <w:rPr>
                <w:sz w:val="18"/>
              </w:rPr>
            </w:pPr>
            <w:r w:rsidRPr="00424E91">
              <w:rPr>
                <w:sz w:val="18"/>
              </w:rPr>
              <w:t>The dose or amount of the medication given to the patient</w:t>
            </w:r>
          </w:p>
        </w:tc>
      </w:tr>
      <w:tr w:rsidR="00424E91" w:rsidRPr="00376959" w14:paraId="579E5E04" w14:textId="77777777" w:rsidTr="00FC3071">
        <w:trPr>
          <w:cantSplit/>
        </w:trPr>
        <w:tc>
          <w:tcPr>
            <w:tcW w:w="1601" w:type="dxa"/>
            <w:vMerge/>
            <w:tcBorders>
              <w:left w:val="single" w:sz="4" w:space="0" w:color="auto"/>
              <w:right w:val="single" w:sz="4" w:space="0" w:color="auto"/>
            </w:tcBorders>
          </w:tcPr>
          <w:p w14:paraId="2167CE1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65A4573" w14:textId="3B4CF3E4" w:rsidR="00424E91" w:rsidRPr="00EE511A" w:rsidRDefault="00424E91" w:rsidP="00424E91">
            <w:pPr>
              <w:spacing w:before="0"/>
              <w:rPr>
                <w:sz w:val="18"/>
              </w:rPr>
            </w:pPr>
            <w:r w:rsidRPr="00424E91">
              <w:rPr>
                <w:sz w:val="18"/>
              </w:rPr>
              <w:t>Medication Dosage Units</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0271CFC" w14:textId="12354022" w:rsidR="00424E91" w:rsidRPr="00EE511A" w:rsidRDefault="00424E91" w:rsidP="00424E91">
            <w:pPr>
              <w:spacing w:before="0"/>
              <w:rPr>
                <w:sz w:val="18"/>
              </w:rPr>
            </w:pPr>
            <w:r w:rsidRPr="00424E91">
              <w:rPr>
                <w:sz w:val="18"/>
              </w:rPr>
              <w:t>Version2 Element - E18_06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78FEDB1" w14:textId="70A9E372" w:rsidR="00424E91" w:rsidRPr="00424E91" w:rsidRDefault="00424E91" w:rsidP="00424E91">
            <w:pPr>
              <w:spacing w:before="0"/>
              <w:rPr>
                <w:sz w:val="18"/>
              </w:rPr>
            </w:pPr>
            <w:r w:rsidRPr="00424E91">
              <w:rPr>
                <w:sz w:val="18"/>
              </w:rPr>
              <w:t>The unit of medication dosage given to patient</w:t>
            </w:r>
          </w:p>
        </w:tc>
      </w:tr>
      <w:tr w:rsidR="00424E91" w:rsidRPr="00376959" w14:paraId="55C1C5DB" w14:textId="77777777" w:rsidTr="00FC3071">
        <w:trPr>
          <w:cantSplit/>
        </w:trPr>
        <w:tc>
          <w:tcPr>
            <w:tcW w:w="1601" w:type="dxa"/>
            <w:vMerge/>
            <w:tcBorders>
              <w:left w:val="single" w:sz="4" w:space="0" w:color="auto"/>
              <w:right w:val="single" w:sz="4" w:space="0" w:color="auto"/>
            </w:tcBorders>
          </w:tcPr>
          <w:p w14:paraId="10EAEDC9"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B1007A" w14:textId="1FEA04B6" w:rsidR="00424E91" w:rsidRPr="00EE511A" w:rsidRDefault="00424E91" w:rsidP="00424E91">
            <w:pPr>
              <w:spacing w:before="0"/>
              <w:rPr>
                <w:sz w:val="18"/>
              </w:rPr>
            </w:pPr>
            <w:r w:rsidRPr="00424E91">
              <w:rPr>
                <w:sz w:val="18"/>
              </w:rPr>
              <w:t>Response to Medication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46C1498" w14:textId="6FC381F9" w:rsidR="00424E91" w:rsidRPr="00EE511A" w:rsidRDefault="00424E91" w:rsidP="00424E91">
            <w:pPr>
              <w:spacing w:before="0"/>
              <w:rPr>
                <w:sz w:val="18"/>
              </w:rPr>
            </w:pPr>
            <w:r w:rsidRPr="00424E91">
              <w:rPr>
                <w:sz w:val="18"/>
              </w:rPr>
              <w:t>Version2 Element - E18_07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15F07FA" w14:textId="40878832" w:rsidR="00424E91" w:rsidRPr="00424E91" w:rsidRDefault="00424E91" w:rsidP="00424E91">
            <w:pPr>
              <w:spacing w:before="0"/>
              <w:rPr>
                <w:sz w:val="18"/>
              </w:rPr>
            </w:pPr>
            <w:r w:rsidRPr="00424E91">
              <w:rPr>
                <w:sz w:val="18"/>
              </w:rPr>
              <w:t>The patient's response to the medication</w:t>
            </w:r>
          </w:p>
        </w:tc>
      </w:tr>
      <w:tr w:rsidR="00424E91" w:rsidRPr="00376959" w14:paraId="69B111EA" w14:textId="77777777" w:rsidTr="00FC3071">
        <w:trPr>
          <w:cantSplit/>
        </w:trPr>
        <w:tc>
          <w:tcPr>
            <w:tcW w:w="1601" w:type="dxa"/>
            <w:vMerge/>
            <w:tcBorders>
              <w:left w:val="single" w:sz="4" w:space="0" w:color="auto"/>
              <w:right w:val="single" w:sz="4" w:space="0" w:color="auto"/>
            </w:tcBorders>
          </w:tcPr>
          <w:p w14:paraId="7AD5BA9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463BB18" w14:textId="3A5E0EB7" w:rsidR="00424E91" w:rsidRPr="00EE511A" w:rsidRDefault="00424E91" w:rsidP="00424E91">
            <w:pPr>
              <w:spacing w:before="0"/>
              <w:rPr>
                <w:sz w:val="18"/>
              </w:rPr>
            </w:pPr>
            <w:r w:rsidRPr="00424E91">
              <w:rPr>
                <w:sz w:val="18"/>
              </w:rPr>
              <w:t>Medication Complication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10D8753" w14:textId="456753A1" w:rsidR="00424E91" w:rsidRPr="00EE511A" w:rsidRDefault="00424E91" w:rsidP="00424E91">
            <w:pPr>
              <w:spacing w:before="0"/>
              <w:rPr>
                <w:sz w:val="18"/>
              </w:rPr>
            </w:pPr>
            <w:r w:rsidRPr="00424E91">
              <w:rPr>
                <w:sz w:val="18"/>
              </w:rPr>
              <w:t>Version2 Element - E18_08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F0D3B83" w14:textId="2A80C2B4" w:rsidR="00424E91" w:rsidRPr="00424E91" w:rsidRDefault="00424E91" w:rsidP="00424E91">
            <w:pPr>
              <w:spacing w:before="0"/>
              <w:rPr>
                <w:sz w:val="18"/>
              </w:rPr>
            </w:pPr>
            <w:r w:rsidRPr="00424E91">
              <w:rPr>
                <w:sz w:val="18"/>
              </w:rPr>
              <w:t>Any complication (abnormal effect on the patient) associated with the administration of the medication to the patient by EMS</w:t>
            </w:r>
          </w:p>
        </w:tc>
      </w:tr>
      <w:tr w:rsidR="00424E91" w:rsidRPr="00376959" w14:paraId="633B919F" w14:textId="77777777" w:rsidTr="00FC3071">
        <w:trPr>
          <w:cantSplit/>
        </w:trPr>
        <w:tc>
          <w:tcPr>
            <w:tcW w:w="1601" w:type="dxa"/>
            <w:vMerge/>
            <w:tcBorders>
              <w:left w:val="single" w:sz="4" w:space="0" w:color="auto"/>
              <w:right w:val="single" w:sz="4" w:space="0" w:color="auto"/>
            </w:tcBorders>
          </w:tcPr>
          <w:p w14:paraId="36E2D95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7B8C8A1" w14:textId="28001677" w:rsidR="00424E91" w:rsidRPr="00EE511A" w:rsidRDefault="00424E91" w:rsidP="00424E91">
            <w:pPr>
              <w:spacing w:before="0"/>
              <w:rPr>
                <w:sz w:val="18"/>
              </w:rPr>
            </w:pPr>
            <w:r w:rsidRPr="00424E91">
              <w:rPr>
                <w:sz w:val="18"/>
              </w:rPr>
              <w:t>Medication Crew (Healthcare Professionals)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6F5A327" w14:textId="266A97F1" w:rsidR="00424E91" w:rsidRPr="00EE511A" w:rsidRDefault="00424E91" w:rsidP="00424E91">
            <w:pPr>
              <w:spacing w:before="0"/>
              <w:rPr>
                <w:sz w:val="18"/>
              </w:rPr>
            </w:pPr>
            <w:r w:rsidRPr="00424E91">
              <w:rPr>
                <w:sz w:val="18"/>
              </w:rPr>
              <w:t>Version2 Element - E18_09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880E0C4" w14:textId="28BA3362" w:rsidR="00424E91" w:rsidRPr="00424E91" w:rsidRDefault="00424E91" w:rsidP="00424E91">
            <w:pPr>
              <w:spacing w:before="0"/>
              <w:rPr>
                <w:sz w:val="18"/>
              </w:rPr>
            </w:pPr>
            <w:r w:rsidRPr="00424E91">
              <w:rPr>
                <w:sz w:val="18"/>
              </w:rPr>
              <w:t>The statewide assigned ID number of the EMS crew member giving the treatment to the patient</w:t>
            </w:r>
          </w:p>
        </w:tc>
      </w:tr>
      <w:tr w:rsidR="00424E91" w:rsidRPr="00376959" w14:paraId="03FB92F1" w14:textId="77777777" w:rsidTr="00FC3071">
        <w:trPr>
          <w:cantSplit/>
        </w:trPr>
        <w:tc>
          <w:tcPr>
            <w:tcW w:w="1601" w:type="dxa"/>
            <w:vMerge/>
            <w:tcBorders>
              <w:left w:val="single" w:sz="4" w:space="0" w:color="auto"/>
              <w:right w:val="single" w:sz="4" w:space="0" w:color="auto"/>
            </w:tcBorders>
          </w:tcPr>
          <w:p w14:paraId="1674F115"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516668" w14:textId="6253C1AE" w:rsidR="00424E91" w:rsidRPr="00EE511A" w:rsidRDefault="00424E91" w:rsidP="00424E91">
            <w:pPr>
              <w:spacing w:before="0"/>
              <w:rPr>
                <w:sz w:val="18"/>
              </w:rPr>
            </w:pPr>
            <w:r w:rsidRPr="00424E91">
              <w:rPr>
                <w:sz w:val="18"/>
              </w:rPr>
              <w:t>Role/Type of Person Administering Medication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0D26AF7" w14:textId="423A14D7"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35E4EA2" w14:textId="0A51EEBA" w:rsidR="00424E91" w:rsidRPr="00424E91" w:rsidRDefault="00424E91" w:rsidP="00424E91">
            <w:pPr>
              <w:spacing w:before="0"/>
              <w:rPr>
                <w:sz w:val="18"/>
              </w:rPr>
            </w:pPr>
            <w:r w:rsidRPr="00424E91">
              <w:rPr>
                <w:sz w:val="18"/>
              </w:rPr>
              <w:t>The type (level) of EMS or Healthcare Professional Administering the Medication. For medications administered prior to EMS arrival, this may be a non-EMS healthcare professional.</w:t>
            </w:r>
          </w:p>
        </w:tc>
      </w:tr>
      <w:tr w:rsidR="00424E91" w:rsidRPr="00376959" w14:paraId="37898B6C" w14:textId="77777777" w:rsidTr="00FC3071">
        <w:trPr>
          <w:cantSplit/>
        </w:trPr>
        <w:tc>
          <w:tcPr>
            <w:tcW w:w="1601" w:type="dxa"/>
            <w:vMerge/>
            <w:tcBorders>
              <w:left w:val="single" w:sz="4" w:space="0" w:color="auto"/>
              <w:right w:val="single" w:sz="4" w:space="0" w:color="auto"/>
            </w:tcBorders>
          </w:tcPr>
          <w:p w14:paraId="6217BAA7"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3607F8B" w14:textId="493E53C5" w:rsidR="00424E91" w:rsidRPr="00EE511A" w:rsidRDefault="00424E91" w:rsidP="00424E91">
            <w:pPr>
              <w:spacing w:before="0"/>
              <w:rPr>
                <w:sz w:val="18"/>
              </w:rPr>
            </w:pPr>
            <w:r w:rsidRPr="00424E91">
              <w:rPr>
                <w:sz w:val="18"/>
              </w:rPr>
              <w:t>Medication Authorization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809E065" w14:textId="77209A55" w:rsidR="00424E91" w:rsidRPr="00EE511A" w:rsidRDefault="00424E91" w:rsidP="00424E91">
            <w:pPr>
              <w:spacing w:before="0"/>
              <w:rPr>
                <w:sz w:val="18"/>
              </w:rPr>
            </w:pPr>
            <w:r w:rsidRPr="00424E91">
              <w:rPr>
                <w:sz w:val="18"/>
              </w:rPr>
              <w:t>Version2 Element - E18_10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DF267EB" w14:textId="04400AEC" w:rsidR="00424E91" w:rsidRPr="00424E91" w:rsidRDefault="00424E91" w:rsidP="00424E91">
            <w:pPr>
              <w:spacing w:before="0"/>
              <w:rPr>
                <w:sz w:val="18"/>
              </w:rPr>
            </w:pPr>
            <w:r w:rsidRPr="00424E91">
              <w:rPr>
                <w:sz w:val="18"/>
              </w:rPr>
              <w:t>The type of treatment authorization obtained</w:t>
            </w:r>
          </w:p>
        </w:tc>
      </w:tr>
      <w:tr w:rsidR="00424E91" w:rsidRPr="00376959" w14:paraId="2DB0573B" w14:textId="77777777" w:rsidTr="00424E91">
        <w:trPr>
          <w:cantSplit/>
        </w:trPr>
        <w:tc>
          <w:tcPr>
            <w:tcW w:w="1601" w:type="dxa"/>
            <w:vMerge/>
            <w:tcBorders>
              <w:left w:val="single" w:sz="4" w:space="0" w:color="auto"/>
              <w:bottom w:val="single" w:sz="4" w:space="0" w:color="auto"/>
              <w:right w:val="single" w:sz="4" w:space="0" w:color="auto"/>
            </w:tcBorders>
          </w:tcPr>
          <w:p w14:paraId="062B6159"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9423B91" w14:textId="38CDB30E" w:rsidR="00424E91" w:rsidRPr="00EE511A" w:rsidRDefault="00424E91" w:rsidP="00424E91">
            <w:pPr>
              <w:spacing w:before="0"/>
              <w:rPr>
                <w:sz w:val="18"/>
              </w:rPr>
            </w:pPr>
            <w:r w:rsidRPr="00424E91">
              <w:rPr>
                <w:sz w:val="18"/>
              </w:rPr>
              <w:t>Medication Authorizing Physician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F41846" w14:textId="465AE372" w:rsidR="00424E91" w:rsidRPr="00EE511A" w:rsidRDefault="00424E91" w:rsidP="00424E91">
            <w:pPr>
              <w:spacing w:before="0"/>
              <w:rPr>
                <w:sz w:val="18"/>
              </w:rPr>
            </w:pPr>
            <w:r w:rsidRPr="00424E91">
              <w:rPr>
                <w:sz w:val="18"/>
              </w:rPr>
              <w:t>Version2 Element - E18_11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B53ECCE" w14:textId="27EFBFCD" w:rsidR="00424E91" w:rsidRPr="00424E91" w:rsidRDefault="00424E91" w:rsidP="00424E91">
            <w:pPr>
              <w:spacing w:before="0"/>
              <w:rPr>
                <w:sz w:val="18"/>
              </w:rPr>
            </w:pPr>
            <w:r w:rsidRPr="00424E91">
              <w:rPr>
                <w:sz w:val="18"/>
              </w:rPr>
              <w:t>The name of the authorizing physician ordering the medication administration if the order was provided by any manner other than protocol (standing order) in EMedications.11</w:t>
            </w:r>
          </w:p>
        </w:tc>
      </w:tr>
      <w:tr w:rsidR="00424E91" w:rsidRPr="00376959" w14:paraId="6ED516A0" w14:textId="77777777" w:rsidTr="00FC3071">
        <w:trPr>
          <w:cantSplit/>
        </w:trPr>
        <w:tc>
          <w:tcPr>
            <w:tcW w:w="1601" w:type="dxa"/>
            <w:vMerge w:val="restart"/>
            <w:tcBorders>
              <w:top w:val="single" w:sz="4" w:space="0" w:color="auto"/>
              <w:left w:val="single" w:sz="4" w:space="0" w:color="auto"/>
              <w:right w:val="single" w:sz="4" w:space="0" w:color="auto"/>
            </w:tcBorders>
          </w:tcPr>
          <w:p w14:paraId="30E027D4" w14:textId="6E80FB12" w:rsidR="00424E91" w:rsidRPr="00376959" w:rsidRDefault="00424E91" w:rsidP="00424E91">
            <w:pPr>
              <w:pStyle w:val="TableEntry"/>
            </w:pPr>
            <w:r>
              <w:t xml:space="preserve">Procedures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264B2DB" w14:textId="568D8B26" w:rsidR="00424E91" w:rsidRPr="00EE511A" w:rsidRDefault="00424E91" w:rsidP="00424E91">
            <w:pPr>
              <w:spacing w:before="0"/>
              <w:rPr>
                <w:sz w:val="18"/>
              </w:rPr>
            </w:pPr>
            <w:r w:rsidRPr="00424E91">
              <w:rPr>
                <w:sz w:val="18"/>
              </w:rPr>
              <w:t>Date/Time Procedure Performed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C2E2FF0" w14:textId="0F200EC5" w:rsidR="00424E91" w:rsidRPr="00EE511A" w:rsidRDefault="00424E91" w:rsidP="00424E91">
            <w:pPr>
              <w:spacing w:before="0"/>
              <w:rPr>
                <w:sz w:val="18"/>
              </w:rPr>
            </w:pPr>
            <w:r w:rsidRPr="00424E91">
              <w:rPr>
                <w:sz w:val="18"/>
              </w:rPr>
              <w:t>Version2 Element - E19_01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62F1BC63" w14:textId="1C949F14" w:rsidR="00424E91" w:rsidRPr="00424E91" w:rsidRDefault="00424E91" w:rsidP="00424E91">
            <w:pPr>
              <w:spacing w:before="0"/>
              <w:rPr>
                <w:sz w:val="18"/>
              </w:rPr>
            </w:pPr>
            <w:r w:rsidRPr="00424E91">
              <w:rPr>
                <w:sz w:val="18"/>
              </w:rPr>
              <w:t>The date/time the procedure was performed on the patient</w:t>
            </w:r>
          </w:p>
        </w:tc>
      </w:tr>
      <w:tr w:rsidR="00424E91" w:rsidRPr="00376959" w14:paraId="27952D63" w14:textId="77777777" w:rsidTr="00FC3071">
        <w:trPr>
          <w:cantSplit/>
        </w:trPr>
        <w:tc>
          <w:tcPr>
            <w:tcW w:w="1601" w:type="dxa"/>
            <w:vMerge/>
            <w:tcBorders>
              <w:left w:val="single" w:sz="4" w:space="0" w:color="auto"/>
              <w:right w:val="single" w:sz="4" w:space="0" w:color="auto"/>
            </w:tcBorders>
          </w:tcPr>
          <w:p w14:paraId="2DDAE668"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1C5FFB8" w14:textId="5BE34680" w:rsidR="00424E91" w:rsidRPr="00EE511A" w:rsidRDefault="00424E91" w:rsidP="00424E91">
            <w:pPr>
              <w:spacing w:before="0"/>
              <w:rPr>
                <w:sz w:val="18"/>
              </w:rPr>
            </w:pPr>
            <w:r w:rsidRPr="00424E91">
              <w:rPr>
                <w:sz w:val="18"/>
              </w:rPr>
              <w:t>Procedure Performed Prior to this Unit's EMS Care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3F00AD0" w14:textId="39147969" w:rsidR="00424E91" w:rsidRPr="00EE511A" w:rsidRDefault="00424E91" w:rsidP="00424E91">
            <w:pPr>
              <w:spacing w:before="0"/>
              <w:rPr>
                <w:sz w:val="18"/>
              </w:rPr>
            </w:pPr>
            <w:r w:rsidRPr="00424E91">
              <w:rPr>
                <w:sz w:val="18"/>
              </w:rPr>
              <w:t>Version2 Element - E19_02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0ADBA6A8" w14:textId="0CA77DD6" w:rsidR="00424E91" w:rsidRPr="00424E91" w:rsidRDefault="00424E91" w:rsidP="00424E91">
            <w:pPr>
              <w:spacing w:before="0"/>
              <w:rPr>
                <w:sz w:val="18"/>
              </w:rPr>
            </w:pPr>
            <w:r w:rsidRPr="00424E91">
              <w:rPr>
                <w:sz w:val="18"/>
              </w:rPr>
              <w:t>Indicates that the procedure which was performed and documented was performed prior to this EMS units care.</w:t>
            </w:r>
          </w:p>
        </w:tc>
      </w:tr>
      <w:tr w:rsidR="00424E91" w:rsidRPr="00376959" w14:paraId="7AFC9C90" w14:textId="77777777" w:rsidTr="00FC3071">
        <w:trPr>
          <w:cantSplit/>
        </w:trPr>
        <w:tc>
          <w:tcPr>
            <w:tcW w:w="1601" w:type="dxa"/>
            <w:vMerge/>
            <w:tcBorders>
              <w:left w:val="single" w:sz="4" w:space="0" w:color="auto"/>
              <w:right w:val="single" w:sz="4" w:space="0" w:color="auto"/>
            </w:tcBorders>
          </w:tcPr>
          <w:p w14:paraId="68932052"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F4BD7EE" w14:textId="618293F9" w:rsidR="00424E91" w:rsidRPr="00EE511A" w:rsidRDefault="00424E91" w:rsidP="00424E91">
            <w:pPr>
              <w:spacing w:before="0"/>
              <w:rPr>
                <w:sz w:val="18"/>
              </w:rPr>
            </w:pPr>
            <w:r w:rsidRPr="00424E91">
              <w:rPr>
                <w:sz w:val="18"/>
              </w:rPr>
              <w:t>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BA7C61D" w14:textId="6973A7B3" w:rsidR="00424E91" w:rsidRPr="00EE511A" w:rsidRDefault="00424E91" w:rsidP="00424E91">
            <w:pPr>
              <w:spacing w:before="0"/>
              <w:rPr>
                <w:sz w:val="18"/>
              </w:rPr>
            </w:pPr>
            <w:r w:rsidRPr="00424E91">
              <w:rPr>
                <w:sz w:val="18"/>
              </w:rPr>
              <w:t>Version2 Element - E19_03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7E681BBA" w14:textId="10933DBB" w:rsidR="00424E91" w:rsidRPr="00424E91" w:rsidRDefault="00424E91" w:rsidP="00424E91">
            <w:pPr>
              <w:spacing w:before="0"/>
              <w:rPr>
                <w:sz w:val="18"/>
              </w:rPr>
            </w:pPr>
            <w:r w:rsidRPr="00424E91">
              <w:rPr>
                <w:sz w:val="18"/>
              </w:rPr>
              <w:br/>
              <w:t>The procedure performed on the patient.</w:t>
            </w:r>
          </w:p>
        </w:tc>
      </w:tr>
      <w:tr w:rsidR="00424E91" w:rsidRPr="00376959" w14:paraId="60C7B697" w14:textId="77777777" w:rsidTr="00FC3071">
        <w:trPr>
          <w:cantSplit/>
        </w:trPr>
        <w:tc>
          <w:tcPr>
            <w:tcW w:w="1601" w:type="dxa"/>
            <w:vMerge/>
            <w:tcBorders>
              <w:left w:val="single" w:sz="4" w:space="0" w:color="auto"/>
              <w:right w:val="single" w:sz="4" w:space="0" w:color="auto"/>
            </w:tcBorders>
          </w:tcPr>
          <w:p w14:paraId="02AC6B83"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BA53664" w14:textId="14F55B9E" w:rsidR="00424E91" w:rsidRPr="00EE511A" w:rsidRDefault="00424E91" w:rsidP="00424E91">
            <w:pPr>
              <w:spacing w:before="0"/>
              <w:rPr>
                <w:sz w:val="18"/>
              </w:rPr>
            </w:pPr>
            <w:r w:rsidRPr="00424E91">
              <w:rPr>
                <w:sz w:val="18"/>
              </w:rPr>
              <w:t>Size of Procedure Equipment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C245DD6" w14:textId="23C86ADB" w:rsidR="00424E91" w:rsidRPr="00EE511A" w:rsidRDefault="00424E91" w:rsidP="00424E91">
            <w:pPr>
              <w:spacing w:before="0"/>
              <w:rPr>
                <w:sz w:val="18"/>
              </w:rPr>
            </w:pPr>
            <w:r w:rsidRPr="00424E91">
              <w:rPr>
                <w:sz w:val="18"/>
              </w:rPr>
              <w:t>Version2 Element - E19_04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1A30E4D6" w14:textId="7BB3F13E" w:rsidR="00424E91" w:rsidRPr="00424E91" w:rsidRDefault="00424E91" w:rsidP="00424E91">
            <w:pPr>
              <w:spacing w:before="0"/>
              <w:rPr>
                <w:sz w:val="18"/>
              </w:rPr>
            </w:pPr>
            <w:r w:rsidRPr="00424E91">
              <w:rPr>
                <w:sz w:val="18"/>
              </w:rPr>
              <w:t>The size of the equipment used in the procedure on the patient</w:t>
            </w:r>
          </w:p>
        </w:tc>
      </w:tr>
      <w:tr w:rsidR="00424E91" w:rsidRPr="00376959" w14:paraId="1B4FAA15" w14:textId="77777777" w:rsidTr="00FC3071">
        <w:trPr>
          <w:cantSplit/>
        </w:trPr>
        <w:tc>
          <w:tcPr>
            <w:tcW w:w="1601" w:type="dxa"/>
            <w:vMerge/>
            <w:tcBorders>
              <w:left w:val="single" w:sz="4" w:space="0" w:color="auto"/>
              <w:right w:val="single" w:sz="4" w:space="0" w:color="auto"/>
            </w:tcBorders>
          </w:tcPr>
          <w:p w14:paraId="4DB2F1B3"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4EF32E5" w14:textId="5AB81EB6" w:rsidR="00424E91" w:rsidRPr="00EE511A" w:rsidRDefault="00424E91" w:rsidP="00424E91">
            <w:pPr>
              <w:spacing w:before="0"/>
              <w:rPr>
                <w:sz w:val="18"/>
              </w:rPr>
            </w:pPr>
            <w:r w:rsidRPr="00424E91">
              <w:rPr>
                <w:sz w:val="18"/>
              </w:rPr>
              <w:t>Number of Procedure Attempts</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7807759" w14:textId="647F0D13" w:rsidR="00424E91" w:rsidRPr="00EE511A" w:rsidRDefault="00424E91" w:rsidP="00424E91">
            <w:pPr>
              <w:spacing w:before="0"/>
              <w:rPr>
                <w:sz w:val="18"/>
              </w:rPr>
            </w:pPr>
            <w:r w:rsidRPr="00424E91">
              <w:rPr>
                <w:sz w:val="18"/>
              </w:rPr>
              <w:t>Version2 Element - E19_05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66F6A59" w14:textId="413ACE36" w:rsidR="00424E91" w:rsidRPr="00424E91" w:rsidRDefault="00424E91" w:rsidP="00424E91">
            <w:pPr>
              <w:spacing w:before="0"/>
              <w:rPr>
                <w:sz w:val="18"/>
              </w:rPr>
            </w:pPr>
            <w:r w:rsidRPr="00424E91">
              <w:rPr>
                <w:sz w:val="18"/>
              </w:rPr>
              <w:t>The number of attempts taken to complete a procedure or intervention regardless of success.</w:t>
            </w:r>
          </w:p>
        </w:tc>
      </w:tr>
      <w:tr w:rsidR="00424E91" w:rsidRPr="00376959" w14:paraId="6E79456D" w14:textId="77777777" w:rsidTr="00FC3071">
        <w:trPr>
          <w:cantSplit/>
        </w:trPr>
        <w:tc>
          <w:tcPr>
            <w:tcW w:w="1601" w:type="dxa"/>
            <w:vMerge/>
            <w:tcBorders>
              <w:left w:val="single" w:sz="4" w:space="0" w:color="auto"/>
              <w:right w:val="single" w:sz="4" w:space="0" w:color="auto"/>
            </w:tcBorders>
          </w:tcPr>
          <w:p w14:paraId="506FBB0A"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9673F67" w14:textId="79256D63" w:rsidR="00424E91" w:rsidRPr="00EE511A" w:rsidRDefault="00424E91" w:rsidP="00424E91">
            <w:pPr>
              <w:spacing w:before="0"/>
              <w:rPr>
                <w:sz w:val="18"/>
              </w:rPr>
            </w:pPr>
            <w:r w:rsidRPr="00424E91">
              <w:rPr>
                <w:sz w:val="18"/>
              </w:rPr>
              <w:t>Procedure Successful</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8F84B47" w14:textId="2BE266DA" w:rsidR="00424E91" w:rsidRPr="00EE511A" w:rsidRDefault="00424E91" w:rsidP="00424E91">
            <w:pPr>
              <w:spacing w:before="0"/>
              <w:rPr>
                <w:sz w:val="18"/>
              </w:rPr>
            </w:pPr>
            <w:r w:rsidRPr="00424E91">
              <w:rPr>
                <w:sz w:val="18"/>
              </w:rPr>
              <w:t>Version2 Element - E19_06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286CBC1C" w14:textId="0805BCAC" w:rsidR="00424E91" w:rsidRPr="00424E91" w:rsidRDefault="00424E91" w:rsidP="00424E91">
            <w:pPr>
              <w:spacing w:before="0"/>
              <w:rPr>
                <w:sz w:val="18"/>
              </w:rPr>
            </w:pPr>
            <w:r w:rsidRPr="00424E91">
              <w:rPr>
                <w:sz w:val="18"/>
              </w:rPr>
              <w:t>Indicates that this individual procedure attempt which was performed on the patient was successful.</w:t>
            </w:r>
          </w:p>
        </w:tc>
      </w:tr>
      <w:tr w:rsidR="00424E91" w:rsidRPr="00376959" w14:paraId="17EA868D" w14:textId="77777777" w:rsidTr="00FC3071">
        <w:trPr>
          <w:cantSplit/>
        </w:trPr>
        <w:tc>
          <w:tcPr>
            <w:tcW w:w="1601" w:type="dxa"/>
            <w:vMerge/>
            <w:tcBorders>
              <w:left w:val="single" w:sz="4" w:space="0" w:color="auto"/>
              <w:right w:val="single" w:sz="4" w:space="0" w:color="auto"/>
            </w:tcBorders>
          </w:tcPr>
          <w:p w14:paraId="1CA9A15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29FE5BE" w14:textId="279084A6" w:rsidR="00424E91" w:rsidRPr="00EE511A" w:rsidRDefault="00424E91" w:rsidP="00424E91">
            <w:pPr>
              <w:spacing w:before="0"/>
              <w:rPr>
                <w:sz w:val="18"/>
              </w:rPr>
            </w:pPr>
            <w:r w:rsidRPr="00424E91">
              <w:rPr>
                <w:sz w:val="18"/>
              </w:rPr>
              <w:t>Procedure Complication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B3D8104" w14:textId="6E3DAAC5" w:rsidR="00424E91" w:rsidRPr="00EE511A" w:rsidRDefault="00424E91" w:rsidP="00424E91">
            <w:pPr>
              <w:spacing w:before="0"/>
              <w:rPr>
                <w:sz w:val="18"/>
              </w:rPr>
            </w:pPr>
            <w:r w:rsidRPr="00424E91">
              <w:rPr>
                <w:sz w:val="18"/>
              </w:rPr>
              <w:t>Version2 Element - E19_07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418B4BDF" w14:textId="5F23B7CC" w:rsidR="00424E91" w:rsidRPr="00424E91" w:rsidRDefault="00424E91" w:rsidP="00424E91">
            <w:pPr>
              <w:spacing w:before="0"/>
              <w:rPr>
                <w:sz w:val="18"/>
              </w:rPr>
            </w:pPr>
            <w:r w:rsidRPr="00424E91">
              <w:rPr>
                <w:sz w:val="18"/>
              </w:rPr>
              <w:br/>
              <w:t>Any complication (abnormal effect on the patient) associated with the performance of the procedure on the patient</w:t>
            </w:r>
          </w:p>
        </w:tc>
      </w:tr>
      <w:tr w:rsidR="00424E91" w:rsidRPr="00376959" w14:paraId="6F3984B9" w14:textId="77777777" w:rsidTr="00FC3071">
        <w:trPr>
          <w:cantSplit/>
        </w:trPr>
        <w:tc>
          <w:tcPr>
            <w:tcW w:w="1601" w:type="dxa"/>
            <w:vMerge/>
            <w:tcBorders>
              <w:left w:val="single" w:sz="4" w:space="0" w:color="auto"/>
              <w:right w:val="single" w:sz="4" w:space="0" w:color="auto"/>
            </w:tcBorders>
          </w:tcPr>
          <w:p w14:paraId="37D274A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FD29F29" w14:textId="4ECD38EF" w:rsidR="00424E91" w:rsidRPr="00EE511A" w:rsidRDefault="00424E91" w:rsidP="00424E91">
            <w:pPr>
              <w:spacing w:before="0"/>
              <w:rPr>
                <w:sz w:val="18"/>
              </w:rPr>
            </w:pPr>
            <w:r w:rsidRPr="00424E91">
              <w:rPr>
                <w:sz w:val="18"/>
              </w:rPr>
              <w:t>Response to 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E30B5F8" w14:textId="320DFBEC" w:rsidR="00424E91" w:rsidRPr="00EE511A" w:rsidRDefault="00424E91" w:rsidP="00424E91">
            <w:pPr>
              <w:spacing w:before="0"/>
              <w:rPr>
                <w:sz w:val="18"/>
              </w:rPr>
            </w:pPr>
            <w:r w:rsidRPr="00424E91">
              <w:rPr>
                <w:sz w:val="18"/>
              </w:rPr>
              <w:t>Version2 Element - E19_08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center"/>
          </w:tcPr>
          <w:p w14:paraId="5DC1CF45" w14:textId="784EF87A" w:rsidR="00424E91" w:rsidRPr="00424E91" w:rsidRDefault="00424E91" w:rsidP="00424E91">
            <w:pPr>
              <w:spacing w:before="0"/>
              <w:rPr>
                <w:sz w:val="18"/>
              </w:rPr>
            </w:pPr>
            <w:r w:rsidRPr="00424E91">
              <w:rPr>
                <w:sz w:val="18"/>
              </w:rPr>
              <w:t xml:space="preserve"> </w:t>
            </w:r>
            <w:r w:rsidRPr="00424E91">
              <w:rPr>
                <w:sz w:val="18"/>
              </w:rPr>
              <w:br/>
              <w:t>The patient's response to the procedure</w:t>
            </w:r>
          </w:p>
        </w:tc>
      </w:tr>
      <w:tr w:rsidR="00424E91" w:rsidRPr="00376959" w14:paraId="4F91CB82" w14:textId="77777777" w:rsidTr="00FC3071">
        <w:trPr>
          <w:cantSplit/>
        </w:trPr>
        <w:tc>
          <w:tcPr>
            <w:tcW w:w="1601" w:type="dxa"/>
            <w:vMerge/>
            <w:tcBorders>
              <w:left w:val="single" w:sz="4" w:space="0" w:color="auto"/>
              <w:right w:val="single" w:sz="4" w:space="0" w:color="auto"/>
            </w:tcBorders>
          </w:tcPr>
          <w:p w14:paraId="406457CC"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4890EBD" w14:textId="5D865111" w:rsidR="00424E91" w:rsidRPr="00EE511A" w:rsidRDefault="00424E91" w:rsidP="00424E91">
            <w:pPr>
              <w:spacing w:before="0"/>
              <w:rPr>
                <w:sz w:val="18"/>
              </w:rPr>
            </w:pPr>
            <w:r w:rsidRPr="00424E91">
              <w:rPr>
                <w:sz w:val="18"/>
              </w:rPr>
              <w:t>Procedure Crew Members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9075C7F" w14:textId="04E0EC32" w:rsidR="00424E91" w:rsidRPr="00EE511A" w:rsidRDefault="00424E91" w:rsidP="00424E91">
            <w:pPr>
              <w:spacing w:before="0"/>
              <w:rPr>
                <w:sz w:val="18"/>
              </w:rPr>
            </w:pPr>
            <w:r w:rsidRPr="00424E91">
              <w:rPr>
                <w:sz w:val="18"/>
              </w:rPr>
              <w:t>Version2 Element - E19_09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A746D4C" w14:textId="089F6BB1" w:rsidR="00424E91" w:rsidRPr="00424E91" w:rsidRDefault="00424E91" w:rsidP="00424E91">
            <w:pPr>
              <w:spacing w:before="0"/>
              <w:rPr>
                <w:sz w:val="18"/>
              </w:rPr>
            </w:pPr>
            <w:r w:rsidRPr="00424E91">
              <w:rPr>
                <w:sz w:val="18"/>
              </w:rPr>
              <w:t>The statewide assigned ID number of the EMS crew member performing the procedure on the patient</w:t>
            </w:r>
          </w:p>
        </w:tc>
      </w:tr>
      <w:tr w:rsidR="00424E91" w:rsidRPr="00376959" w14:paraId="3B95E8DE" w14:textId="77777777" w:rsidTr="00FC3071">
        <w:trPr>
          <w:cantSplit/>
        </w:trPr>
        <w:tc>
          <w:tcPr>
            <w:tcW w:w="1601" w:type="dxa"/>
            <w:vMerge/>
            <w:tcBorders>
              <w:left w:val="single" w:sz="4" w:space="0" w:color="auto"/>
              <w:right w:val="single" w:sz="4" w:space="0" w:color="auto"/>
            </w:tcBorders>
          </w:tcPr>
          <w:p w14:paraId="60F580BE"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4558E72B" w14:textId="43D1E6AC" w:rsidR="00424E91" w:rsidRPr="00EE511A" w:rsidRDefault="00424E91" w:rsidP="00424E91">
            <w:pPr>
              <w:spacing w:before="0"/>
              <w:rPr>
                <w:sz w:val="18"/>
              </w:rPr>
            </w:pPr>
            <w:r w:rsidRPr="00424E91">
              <w:rPr>
                <w:sz w:val="18"/>
              </w:rPr>
              <w:t>Role/Type of Person Performing the Procedure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EA936E8" w14:textId="668B2A46" w:rsidR="00424E91" w:rsidRPr="00EE511A"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CAC5DC3" w14:textId="66F31314" w:rsidR="00424E91" w:rsidRPr="00424E91" w:rsidRDefault="00424E91" w:rsidP="00424E91">
            <w:pPr>
              <w:spacing w:before="0"/>
              <w:rPr>
                <w:sz w:val="18"/>
              </w:rPr>
            </w:pPr>
            <w:r w:rsidRPr="00424E91">
              <w:rPr>
                <w:sz w:val="18"/>
              </w:rPr>
              <w:t>The type (level) of EMS or Healthcare Professional performing the procedure. For procedures performed prior to EMS arrival, this may be a non-EMS healthcare professional.</w:t>
            </w:r>
          </w:p>
        </w:tc>
      </w:tr>
      <w:tr w:rsidR="00424E91" w:rsidRPr="00376959" w14:paraId="79C70E49" w14:textId="77777777" w:rsidTr="00FC3071">
        <w:trPr>
          <w:cantSplit/>
        </w:trPr>
        <w:tc>
          <w:tcPr>
            <w:tcW w:w="1601" w:type="dxa"/>
            <w:vMerge/>
            <w:tcBorders>
              <w:left w:val="single" w:sz="4" w:space="0" w:color="auto"/>
              <w:right w:val="single" w:sz="4" w:space="0" w:color="auto"/>
            </w:tcBorders>
          </w:tcPr>
          <w:p w14:paraId="6150E90B"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78094653" w14:textId="03E1BED0" w:rsidR="00424E91" w:rsidRPr="00EE511A" w:rsidRDefault="00424E91" w:rsidP="00424E91">
            <w:pPr>
              <w:spacing w:before="0"/>
              <w:rPr>
                <w:sz w:val="18"/>
              </w:rPr>
            </w:pPr>
            <w:r w:rsidRPr="00424E91">
              <w:rPr>
                <w:sz w:val="18"/>
              </w:rPr>
              <w:t>Procedure Authorization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6DBDD9C" w14:textId="0661DCF3" w:rsidR="00424E91" w:rsidRPr="00EE511A" w:rsidRDefault="00424E91" w:rsidP="00424E91">
            <w:pPr>
              <w:spacing w:before="0"/>
              <w:rPr>
                <w:sz w:val="18"/>
              </w:rPr>
            </w:pPr>
            <w:r w:rsidRPr="00424E91">
              <w:rPr>
                <w:sz w:val="18"/>
              </w:rPr>
              <w:t>Version2 Element - E19_10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BD15C1A" w14:textId="162FE5CC" w:rsidR="00424E91" w:rsidRPr="00424E91" w:rsidRDefault="00424E91" w:rsidP="00424E91">
            <w:pPr>
              <w:spacing w:before="0"/>
              <w:rPr>
                <w:sz w:val="18"/>
              </w:rPr>
            </w:pPr>
            <w:r w:rsidRPr="00424E91">
              <w:rPr>
                <w:sz w:val="18"/>
              </w:rPr>
              <w:t>The type of treatment authorization obtained</w:t>
            </w:r>
          </w:p>
        </w:tc>
      </w:tr>
      <w:tr w:rsidR="00424E91" w:rsidRPr="00376959" w14:paraId="55F70970" w14:textId="77777777" w:rsidTr="00FC3071">
        <w:trPr>
          <w:cantSplit/>
        </w:trPr>
        <w:tc>
          <w:tcPr>
            <w:tcW w:w="1601" w:type="dxa"/>
            <w:vMerge/>
            <w:tcBorders>
              <w:left w:val="single" w:sz="4" w:space="0" w:color="auto"/>
              <w:right w:val="single" w:sz="4" w:space="0" w:color="auto"/>
            </w:tcBorders>
          </w:tcPr>
          <w:p w14:paraId="28CACF64"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782E8A7" w14:textId="73661045" w:rsidR="00424E91" w:rsidRPr="00EE511A" w:rsidRDefault="00424E91" w:rsidP="00424E91">
            <w:pPr>
              <w:spacing w:before="0"/>
              <w:rPr>
                <w:sz w:val="18"/>
              </w:rPr>
            </w:pPr>
            <w:r w:rsidRPr="00424E91">
              <w:rPr>
                <w:sz w:val="18"/>
              </w:rPr>
              <w:t>Procedure Authorizing Physician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424006C" w14:textId="2D8B1789" w:rsidR="00424E91" w:rsidRPr="00EE511A" w:rsidRDefault="00424E91" w:rsidP="00424E91">
            <w:pPr>
              <w:spacing w:before="0"/>
              <w:rPr>
                <w:sz w:val="18"/>
              </w:rPr>
            </w:pPr>
            <w:r w:rsidRPr="00424E91">
              <w:rPr>
                <w:sz w:val="18"/>
              </w:rPr>
              <w:t>Version2 Element - E19_11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430FA17" w14:textId="468F7C6E" w:rsidR="00424E91" w:rsidRPr="00424E91" w:rsidRDefault="00424E91" w:rsidP="00424E91">
            <w:pPr>
              <w:spacing w:before="0"/>
              <w:rPr>
                <w:sz w:val="18"/>
              </w:rPr>
            </w:pPr>
            <w:r w:rsidRPr="00424E91">
              <w:rPr>
                <w:sz w:val="18"/>
              </w:rPr>
              <w:t>The name of the authorizing physician ordering the procedure, if the order was provided by any manner other than protocol (standing order) in eProcedures.11</w:t>
            </w:r>
          </w:p>
        </w:tc>
      </w:tr>
      <w:tr w:rsidR="00424E91" w:rsidRPr="00376959" w14:paraId="46A549F7" w14:textId="77777777" w:rsidTr="00FC3071">
        <w:trPr>
          <w:cantSplit/>
        </w:trPr>
        <w:tc>
          <w:tcPr>
            <w:tcW w:w="1601" w:type="dxa"/>
            <w:vMerge/>
            <w:tcBorders>
              <w:left w:val="single" w:sz="4" w:space="0" w:color="auto"/>
              <w:bottom w:val="single" w:sz="4" w:space="0" w:color="auto"/>
              <w:right w:val="single" w:sz="4" w:space="0" w:color="auto"/>
            </w:tcBorders>
          </w:tcPr>
          <w:p w14:paraId="33FE3E8E" w14:textId="77777777" w:rsidR="00424E91" w:rsidRPr="00376959" w:rsidRDefault="00424E91"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BB2ADCB" w14:textId="4C12AEF9" w:rsidR="00424E91" w:rsidRPr="00EE511A" w:rsidRDefault="00424E91" w:rsidP="00424E91">
            <w:pPr>
              <w:spacing w:before="0"/>
              <w:rPr>
                <w:sz w:val="18"/>
              </w:rPr>
            </w:pPr>
            <w:r w:rsidRPr="00424E91">
              <w:rPr>
                <w:sz w:val="18"/>
              </w:rPr>
              <w:t>Vascular Access Location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0C22747" w14:textId="03CF55E3" w:rsidR="00424E91" w:rsidRPr="00EE511A" w:rsidRDefault="00424E91" w:rsidP="00424E91">
            <w:pPr>
              <w:spacing w:before="0"/>
              <w:rPr>
                <w:sz w:val="18"/>
              </w:rPr>
            </w:pPr>
            <w:r w:rsidRPr="00424E91">
              <w:rPr>
                <w:sz w:val="18"/>
              </w:rPr>
              <w:t>Version2 Element - E19_12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4369A32A" w14:textId="09A56015" w:rsidR="00424E91" w:rsidRPr="00424E91" w:rsidRDefault="00424E91" w:rsidP="00424E91">
            <w:pPr>
              <w:spacing w:before="0"/>
              <w:rPr>
                <w:sz w:val="18"/>
              </w:rPr>
            </w:pPr>
            <w:r w:rsidRPr="00424E91">
              <w:rPr>
                <w:sz w:val="18"/>
              </w:rPr>
              <w:t>The location of the vascular access site attempt on the patient, if applicable.</w:t>
            </w:r>
          </w:p>
        </w:tc>
      </w:tr>
      <w:tr w:rsidR="00424E91" w:rsidRPr="00376959" w14:paraId="7EBE315C" w14:textId="77777777" w:rsidTr="00FC3071">
        <w:trPr>
          <w:cantSplit/>
        </w:trPr>
        <w:tc>
          <w:tcPr>
            <w:tcW w:w="1601" w:type="dxa"/>
            <w:vMerge w:val="restart"/>
            <w:tcBorders>
              <w:top w:val="single" w:sz="4" w:space="0" w:color="auto"/>
              <w:left w:val="single" w:sz="4" w:space="0" w:color="auto"/>
              <w:right w:val="single" w:sz="4" w:space="0" w:color="auto"/>
            </w:tcBorders>
          </w:tcPr>
          <w:p w14:paraId="4E8D0D86" w14:textId="114E1DBE" w:rsidR="00424E91" w:rsidRPr="00376959" w:rsidRDefault="00424E91" w:rsidP="00424E91">
            <w:pPr>
              <w:pStyle w:val="TableEntry"/>
            </w:pPr>
            <w:r>
              <w:t xml:space="preserve">Airway </w:t>
            </w:r>
          </w:p>
        </w:tc>
        <w:tc>
          <w:tcPr>
            <w:tcW w:w="2178" w:type="dxa"/>
            <w:tcBorders>
              <w:top w:val="single" w:sz="4" w:space="0" w:color="auto"/>
              <w:left w:val="nil"/>
              <w:bottom w:val="single" w:sz="4" w:space="0" w:color="auto"/>
              <w:right w:val="single" w:sz="4" w:space="0" w:color="auto"/>
            </w:tcBorders>
            <w:shd w:val="clear" w:color="auto" w:fill="auto"/>
            <w:vAlign w:val="bottom"/>
          </w:tcPr>
          <w:p w14:paraId="144CBC47" w14:textId="768FC12E" w:rsidR="00424E91" w:rsidRPr="00424E91" w:rsidRDefault="00424E91" w:rsidP="00424E91">
            <w:pPr>
              <w:spacing w:before="0"/>
              <w:rPr>
                <w:sz w:val="18"/>
              </w:rPr>
            </w:pPr>
            <w:r w:rsidRPr="00424E91">
              <w:rPr>
                <w:sz w:val="18"/>
              </w:rPr>
              <w:t>Indications for Invasive Airway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EDFA72A" w14:textId="03F303B7"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5D568C6" w14:textId="77777777" w:rsidR="00424E91" w:rsidRPr="00424E91" w:rsidRDefault="00424E91" w:rsidP="00424E91">
            <w:pPr>
              <w:spacing w:before="0"/>
              <w:rPr>
                <w:sz w:val="18"/>
              </w:rPr>
            </w:pPr>
            <w:r w:rsidRPr="00424E91">
              <w:rPr>
                <w:sz w:val="18"/>
              </w:rPr>
              <w:t>The clinical indication for performing invasive airway management.</w:t>
            </w:r>
          </w:p>
          <w:p w14:paraId="451CD903" w14:textId="77777777" w:rsidR="00424E91" w:rsidRPr="00424E91" w:rsidRDefault="00424E91" w:rsidP="00424E91">
            <w:pPr>
              <w:spacing w:before="0"/>
              <w:rPr>
                <w:sz w:val="18"/>
              </w:rPr>
            </w:pPr>
          </w:p>
        </w:tc>
      </w:tr>
      <w:tr w:rsidR="00424E91" w:rsidRPr="00376959" w14:paraId="11CFDBB1" w14:textId="77777777" w:rsidTr="00FC3071">
        <w:trPr>
          <w:cantSplit/>
        </w:trPr>
        <w:tc>
          <w:tcPr>
            <w:tcW w:w="1601" w:type="dxa"/>
            <w:vMerge/>
            <w:tcBorders>
              <w:left w:val="single" w:sz="4" w:space="0" w:color="auto"/>
              <w:right w:val="single" w:sz="4" w:space="0" w:color="auto"/>
            </w:tcBorders>
          </w:tcPr>
          <w:p w14:paraId="2865A595"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5E8DFEC0" w14:textId="18DABE1F" w:rsidR="00424E91" w:rsidRPr="00424E91" w:rsidRDefault="00424E91" w:rsidP="00424E91">
            <w:pPr>
              <w:spacing w:before="0"/>
              <w:rPr>
                <w:sz w:val="18"/>
              </w:rPr>
            </w:pPr>
            <w:r w:rsidRPr="00424E91">
              <w:rPr>
                <w:sz w:val="18"/>
              </w:rPr>
              <w:t>Date/Time Airway Device Placement Confirmation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872F062" w14:textId="1ABC6A0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C7C90E8" w14:textId="3F6EE35D" w:rsidR="00424E91" w:rsidRPr="00424E91" w:rsidRDefault="00424E91" w:rsidP="00424E91">
            <w:pPr>
              <w:spacing w:before="0"/>
              <w:rPr>
                <w:sz w:val="18"/>
              </w:rPr>
            </w:pPr>
            <w:r w:rsidRPr="00424E91">
              <w:rPr>
                <w:sz w:val="18"/>
              </w:rPr>
              <w:t>The date and time the airway device placement was confirmed.</w:t>
            </w:r>
          </w:p>
        </w:tc>
      </w:tr>
      <w:tr w:rsidR="00424E91" w:rsidRPr="00376959" w14:paraId="78CBA6C1" w14:textId="77777777" w:rsidTr="00FC3071">
        <w:trPr>
          <w:cantSplit/>
        </w:trPr>
        <w:tc>
          <w:tcPr>
            <w:tcW w:w="1601" w:type="dxa"/>
            <w:vMerge/>
            <w:tcBorders>
              <w:left w:val="single" w:sz="4" w:space="0" w:color="auto"/>
              <w:right w:val="single" w:sz="4" w:space="0" w:color="auto"/>
            </w:tcBorders>
          </w:tcPr>
          <w:p w14:paraId="5FEF13ED"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71DC6381" w14:textId="493D6DCE" w:rsidR="00424E91" w:rsidRPr="00424E91" w:rsidRDefault="00424E91" w:rsidP="00424E91">
            <w:pPr>
              <w:spacing w:before="0"/>
              <w:rPr>
                <w:sz w:val="18"/>
              </w:rPr>
            </w:pPr>
            <w:r w:rsidRPr="00424E91">
              <w:rPr>
                <w:sz w:val="18"/>
              </w:rPr>
              <w:t>Airway Device Being Confirmed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EE24819" w14:textId="54AA660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F4A0DA" w14:textId="1C15416A" w:rsidR="00424E91" w:rsidRPr="00424E91" w:rsidRDefault="00424E91" w:rsidP="00424E91">
            <w:pPr>
              <w:spacing w:before="0"/>
              <w:rPr>
                <w:sz w:val="18"/>
              </w:rPr>
            </w:pPr>
            <w:r w:rsidRPr="00424E91">
              <w:rPr>
                <w:sz w:val="18"/>
              </w:rPr>
              <w:t>The airway device in which placement is being confirmed.</w:t>
            </w:r>
          </w:p>
        </w:tc>
      </w:tr>
      <w:tr w:rsidR="00424E91" w:rsidRPr="00376959" w14:paraId="057232BA" w14:textId="77777777" w:rsidTr="00FC3071">
        <w:trPr>
          <w:cantSplit/>
        </w:trPr>
        <w:tc>
          <w:tcPr>
            <w:tcW w:w="1601" w:type="dxa"/>
            <w:vMerge/>
            <w:tcBorders>
              <w:left w:val="single" w:sz="4" w:space="0" w:color="auto"/>
              <w:right w:val="single" w:sz="4" w:space="0" w:color="auto"/>
            </w:tcBorders>
          </w:tcPr>
          <w:p w14:paraId="5C5BEAC4"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4D4A3DF7" w14:textId="281A0858" w:rsidR="00424E91" w:rsidRPr="00424E91" w:rsidRDefault="00424E91" w:rsidP="00424E91">
            <w:pPr>
              <w:spacing w:before="0"/>
              <w:rPr>
                <w:sz w:val="18"/>
              </w:rPr>
            </w:pPr>
            <w:r w:rsidRPr="00424E91">
              <w:rPr>
                <w:sz w:val="18"/>
              </w:rPr>
              <w:t>Airway Device Placement Confirmed Method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43801A0" w14:textId="09BEE8F8"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3A3293F" w14:textId="767B3A66" w:rsidR="00424E91" w:rsidRPr="00424E91" w:rsidRDefault="00424E91" w:rsidP="00424E91">
            <w:pPr>
              <w:spacing w:before="0"/>
              <w:rPr>
                <w:sz w:val="18"/>
              </w:rPr>
            </w:pPr>
            <w:r w:rsidRPr="00424E91">
              <w:rPr>
                <w:sz w:val="18"/>
              </w:rPr>
              <w:t>The method used to confirm the airway device placement.</w:t>
            </w:r>
          </w:p>
        </w:tc>
      </w:tr>
      <w:tr w:rsidR="00424E91" w:rsidRPr="00376959" w14:paraId="4CE399D2" w14:textId="77777777" w:rsidTr="00FC3071">
        <w:trPr>
          <w:cantSplit/>
        </w:trPr>
        <w:tc>
          <w:tcPr>
            <w:tcW w:w="1601" w:type="dxa"/>
            <w:vMerge/>
            <w:tcBorders>
              <w:left w:val="single" w:sz="4" w:space="0" w:color="auto"/>
              <w:right w:val="single" w:sz="4" w:space="0" w:color="auto"/>
            </w:tcBorders>
          </w:tcPr>
          <w:p w14:paraId="2D425773"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521AED1" w14:textId="7BFC3321" w:rsidR="00424E91" w:rsidRPr="00424E91" w:rsidRDefault="00424E91" w:rsidP="00424E91">
            <w:pPr>
              <w:spacing w:before="0"/>
              <w:rPr>
                <w:sz w:val="18"/>
              </w:rPr>
            </w:pPr>
            <w:r w:rsidRPr="00424E91">
              <w:rPr>
                <w:sz w:val="18"/>
              </w:rPr>
              <w:t>Tube Depth</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83C722C" w14:textId="15426C4E"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1F4F18E" w14:textId="707C526A" w:rsidR="00424E91" w:rsidRPr="00424E91" w:rsidRDefault="00424E91" w:rsidP="00424E91">
            <w:pPr>
              <w:spacing w:before="0"/>
              <w:rPr>
                <w:sz w:val="18"/>
              </w:rPr>
            </w:pPr>
            <w:r w:rsidRPr="00424E91">
              <w:rPr>
                <w:sz w:val="18"/>
              </w:rPr>
              <w:t>The measurement at the patient's teeth/lip of the tube depth in centimeters (cm) of the invasive airway placed.</w:t>
            </w:r>
          </w:p>
        </w:tc>
      </w:tr>
      <w:tr w:rsidR="00424E91" w:rsidRPr="00376959" w14:paraId="727EE9BE" w14:textId="77777777" w:rsidTr="00FC3071">
        <w:trPr>
          <w:cantSplit/>
        </w:trPr>
        <w:tc>
          <w:tcPr>
            <w:tcW w:w="1601" w:type="dxa"/>
            <w:vMerge/>
            <w:tcBorders>
              <w:left w:val="single" w:sz="4" w:space="0" w:color="auto"/>
              <w:right w:val="single" w:sz="4" w:space="0" w:color="auto"/>
            </w:tcBorders>
          </w:tcPr>
          <w:p w14:paraId="02CFE724"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7CE2F35E" w14:textId="3041B4CB" w:rsidR="00424E91" w:rsidRPr="00424E91" w:rsidRDefault="00424E91" w:rsidP="00424E91">
            <w:pPr>
              <w:spacing w:before="0"/>
              <w:rPr>
                <w:sz w:val="18"/>
              </w:rPr>
            </w:pPr>
            <w:r w:rsidRPr="00424E91">
              <w:rPr>
                <w:sz w:val="18"/>
              </w:rPr>
              <w:t>Type of Individual Confirming Airway Device Placement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99F4C32" w14:textId="63C19C05"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F3AEC0F" w14:textId="6C7293FB" w:rsidR="00424E91" w:rsidRPr="00424E91" w:rsidRDefault="00424E91" w:rsidP="00424E91">
            <w:pPr>
              <w:spacing w:before="0"/>
              <w:rPr>
                <w:sz w:val="18"/>
              </w:rPr>
            </w:pPr>
            <w:r w:rsidRPr="00424E91">
              <w:rPr>
                <w:sz w:val="18"/>
              </w:rPr>
              <w:t>The type of individual who confirmed the airway device placement.</w:t>
            </w:r>
          </w:p>
        </w:tc>
      </w:tr>
      <w:tr w:rsidR="00424E91" w:rsidRPr="00376959" w14:paraId="5433C4D0" w14:textId="77777777" w:rsidTr="00FC3071">
        <w:trPr>
          <w:cantSplit/>
        </w:trPr>
        <w:tc>
          <w:tcPr>
            <w:tcW w:w="1601" w:type="dxa"/>
            <w:vMerge/>
            <w:tcBorders>
              <w:left w:val="single" w:sz="4" w:space="0" w:color="auto"/>
              <w:right w:val="single" w:sz="4" w:space="0" w:color="auto"/>
            </w:tcBorders>
          </w:tcPr>
          <w:p w14:paraId="088813FB"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7732FDD" w14:textId="158B6893" w:rsidR="00424E91" w:rsidRPr="00424E91" w:rsidRDefault="00424E91" w:rsidP="00424E91">
            <w:pPr>
              <w:spacing w:before="0"/>
              <w:rPr>
                <w:sz w:val="18"/>
              </w:rPr>
            </w:pPr>
            <w:r w:rsidRPr="00424E91">
              <w:rPr>
                <w:sz w:val="18"/>
              </w:rPr>
              <w:t>Crew Member ID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9002D84" w14:textId="20379371"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6DF00F0" w14:textId="02A3FE8C" w:rsidR="00424E91" w:rsidRPr="00424E91" w:rsidRDefault="00424E91" w:rsidP="00424E91">
            <w:pPr>
              <w:spacing w:before="0"/>
              <w:rPr>
                <w:sz w:val="18"/>
              </w:rPr>
            </w:pPr>
            <w:r w:rsidRPr="00424E91">
              <w:rPr>
                <w:sz w:val="18"/>
              </w:rPr>
              <w:t>The statewide assigned ID number of the EMS crew member confirming the airway placement.</w:t>
            </w:r>
          </w:p>
        </w:tc>
      </w:tr>
      <w:tr w:rsidR="00424E91" w:rsidRPr="00376959" w14:paraId="1E2DCBF8" w14:textId="77777777" w:rsidTr="00FC3071">
        <w:trPr>
          <w:cantSplit/>
        </w:trPr>
        <w:tc>
          <w:tcPr>
            <w:tcW w:w="1601" w:type="dxa"/>
            <w:vMerge/>
            <w:tcBorders>
              <w:left w:val="single" w:sz="4" w:space="0" w:color="auto"/>
              <w:right w:val="single" w:sz="4" w:space="0" w:color="auto"/>
            </w:tcBorders>
          </w:tcPr>
          <w:p w14:paraId="0A1BC972"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70BC618" w14:textId="0F2006D5" w:rsidR="00424E91" w:rsidRPr="00424E91" w:rsidRDefault="00424E91" w:rsidP="00424E91">
            <w:pPr>
              <w:spacing w:before="0"/>
              <w:rPr>
                <w:sz w:val="18"/>
              </w:rPr>
            </w:pPr>
            <w:r w:rsidRPr="00424E91">
              <w:rPr>
                <w:sz w:val="18"/>
              </w:rPr>
              <w:t>Airway Complications Encountered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9BB82F3" w14:textId="5AB2D65F"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9B8443" w14:textId="6868E5CC" w:rsidR="00424E91" w:rsidRPr="00424E91" w:rsidRDefault="00424E91" w:rsidP="00424E91">
            <w:pPr>
              <w:spacing w:before="0"/>
              <w:rPr>
                <w:sz w:val="18"/>
              </w:rPr>
            </w:pPr>
            <w:r w:rsidRPr="00424E91">
              <w:rPr>
                <w:sz w:val="18"/>
              </w:rPr>
              <w:t>The airway management complications encountered during the patient care episode.</w:t>
            </w:r>
          </w:p>
        </w:tc>
      </w:tr>
      <w:tr w:rsidR="00424E91" w:rsidRPr="00376959" w14:paraId="5CA7C020" w14:textId="77777777" w:rsidTr="00FC3071">
        <w:trPr>
          <w:cantSplit/>
        </w:trPr>
        <w:tc>
          <w:tcPr>
            <w:tcW w:w="1601" w:type="dxa"/>
            <w:vMerge/>
            <w:tcBorders>
              <w:left w:val="single" w:sz="4" w:space="0" w:color="auto"/>
              <w:right w:val="single" w:sz="4" w:space="0" w:color="auto"/>
            </w:tcBorders>
          </w:tcPr>
          <w:p w14:paraId="3C6C21B3"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1B55994F" w14:textId="19D6CECF" w:rsidR="00424E91" w:rsidRPr="00424E91" w:rsidRDefault="00424E91" w:rsidP="00424E91">
            <w:pPr>
              <w:spacing w:before="0"/>
              <w:rPr>
                <w:sz w:val="18"/>
              </w:rPr>
            </w:pPr>
            <w:r w:rsidRPr="00424E91">
              <w:rPr>
                <w:sz w:val="18"/>
              </w:rPr>
              <w:t>Suspected Reasons for Failed Airway Management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DE737E7" w14:textId="60C89BF0"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A586857" w14:textId="1B44B202" w:rsidR="00424E91" w:rsidRPr="00424E91" w:rsidRDefault="00424E91" w:rsidP="00424E91">
            <w:pPr>
              <w:spacing w:before="0"/>
              <w:rPr>
                <w:sz w:val="18"/>
              </w:rPr>
            </w:pPr>
            <w:r w:rsidRPr="00424E91">
              <w:rPr>
                <w:sz w:val="18"/>
              </w:rPr>
              <w:t>The reason(s) the airway was unable to be successfully managed.</w:t>
            </w:r>
          </w:p>
        </w:tc>
      </w:tr>
      <w:tr w:rsidR="00424E91" w:rsidRPr="00376959" w14:paraId="062DC623" w14:textId="77777777" w:rsidTr="00FC3071">
        <w:trPr>
          <w:cantSplit/>
        </w:trPr>
        <w:tc>
          <w:tcPr>
            <w:tcW w:w="1601" w:type="dxa"/>
            <w:vMerge/>
            <w:tcBorders>
              <w:left w:val="single" w:sz="4" w:space="0" w:color="auto"/>
              <w:right w:val="single" w:sz="4" w:space="0" w:color="auto"/>
            </w:tcBorders>
          </w:tcPr>
          <w:p w14:paraId="043472F5"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6B2ACD22" w14:textId="0B131DA2" w:rsidR="00424E91" w:rsidRPr="00424E91" w:rsidRDefault="00424E91" w:rsidP="00424E91">
            <w:pPr>
              <w:spacing w:before="0"/>
              <w:rPr>
                <w:sz w:val="18"/>
              </w:rPr>
            </w:pPr>
            <w:r w:rsidRPr="00424E91">
              <w:rPr>
                <w:sz w:val="18"/>
              </w:rPr>
              <w:t>Date/Time Decision to Manage the Patient with an Invasive Airway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640C9107" w14:textId="7764825A"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5124A72A" w14:textId="356DBA9D" w:rsidR="00424E91" w:rsidRPr="00424E91" w:rsidRDefault="00424E91" w:rsidP="00424E91">
            <w:pPr>
              <w:spacing w:before="0"/>
              <w:rPr>
                <w:sz w:val="18"/>
              </w:rPr>
            </w:pPr>
            <w:r w:rsidRPr="00424E91">
              <w:rPr>
                <w:sz w:val="18"/>
              </w:rPr>
              <w:br/>
              <w:t>The date and time the decision was made to manage the patient's airway with an invasive airway device.</w:t>
            </w:r>
          </w:p>
        </w:tc>
      </w:tr>
      <w:tr w:rsidR="00424E91" w:rsidRPr="00376959" w14:paraId="31D35632" w14:textId="77777777" w:rsidTr="00424E91">
        <w:trPr>
          <w:cantSplit/>
        </w:trPr>
        <w:tc>
          <w:tcPr>
            <w:tcW w:w="1601" w:type="dxa"/>
            <w:vMerge/>
            <w:tcBorders>
              <w:left w:val="single" w:sz="4" w:space="0" w:color="auto"/>
              <w:bottom w:val="single" w:sz="4" w:space="0" w:color="auto"/>
              <w:right w:val="single" w:sz="4" w:space="0" w:color="auto"/>
            </w:tcBorders>
          </w:tcPr>
          <w:p w14:paraId="4DD6A7F8" w14:textId="77777777" w:rsidR="00424E91" w:rsidRPr="00376959" w:rsidRDefault="00424E91" w:rsidP="00424E91">
            <w:pPr>
              <w:pStyle w:val="TableEntry"/>
            </w:pPr>
          </w:p>
        </w:tc>
        <w:tc>
          <w:tcPr>
            <w:tcW w:w="2178" w:type="dxa"/>
            <w:tcBorders>
              <w:top w:val="single" w:sz="4" w:space="0" w:color="auto"/>
              <w:left w:val="nil"/>
              <w:bottom w:val="single" w:sz="4" w:space="0" w:color="auto"/>
              <w:right w:val="single" w:sz="4" w:space="0" w:color="auto"/>
            </w:tcBorders>
            <w:shd w:val="clear" w:color="auto" w:fill="auto"/>
            <w:vAlign w:val="bottom"/>
          </w:tcPr>
          <w:p w14:paraId="3EF6B7C6" w14:textId="65E9A0DE" w:rsidR="00424E91" w:rsidRPr="00424E91" w:rsidRDefault="00424E91" w:rsidP="00424E91">
            <w:pPr>
              <w:spacing w:before="0"/>
              <w:rPr>
                <w:sz w:val="18"/>
              </w:rPr>
            </w:pPr>
            <w:r w:rsidRPr="00424E91">
              <w:rPr>
                <w:sz w:val="18"/>
              </w:rPr>
              <w:t>Date/Time Invasive Airway Placement Attempts Abandoned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19F5093D" w14:textId="4ECD4D53" w:rsidR="00424E91" w:rsidRPr="00424E91" w:rsidRDefault="00424E91"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870289F" w14:textId="4D9CE23D" w:rsidR="00424E91" w:rsidRPr="00424E91" w:rsidRDefault="00424E91" w:rsidP="00424E91">
            <w:pPr>
              <w:spacing w:before="0"/>
              <w:rPr>
                <w:sz w:val="18"/>
              </w:rPr>
            </w:pPr>
            <w:r w:rsidRPr="00424E91">
              <w:rPr>
                <w:sz w:val="18"/>
              </w:rPr>
              <w:t>The date and time that the invasive airway attempts were abandoned for the patient.</w:t>
            </w:r>
          </w:p>
        </w:tc>
      </w:tr>
      <w:tr w:rsidR="003B3F02" w:rsidRPr="00376959" w14:paraId="7E95556C" w14:textId="77777777" w:rsidTr="00FC3071">
        <w:trPr>
          <w:cantSplit/>
        </w:trPr>
        <w:tc>
          <w:tcPr>
            <w:tcW w:w="1601" w:type="dxa"/>
            <w:vMerge w:val="restart"/>
            <w:tcBorders>
              <w:top w:val="single" w:sz="4" w:space="0" w:color="auto"/>
              <w:left w:val="single" w:sz="4" w:space="0" w:color="auto"/>
              <w:right w:val="single" w:sz="4" w:space="0" w:color="auto"/>
            </w:tcBorders>
          </w:tcPr>
          <w:p w14:paraId="6139D544" w14:textId="3D89C351" w:rsidR="003B3F02" w:rsidRPr="00376959" w:rsidRDefault="003B3F02" w:rsidP="00424E91">
            <w:pPr>
              <w:pStyle w:val="TableEntry"/>
            </w:pPr>
            <w:r>
              <w:t xml:space="preserve">Device </w:t>
            </w: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B78984" w14:textId="0A516379" w:rsidR="003B3F02" w:rsidRPr="00424E91" w:rsidRDefault="003B3F02" w:rsidP="00424E91">
            <w:pPr>
              <w:spacing w:before="0"/>
              <w:rPr>
                <w:sz w:val="18"/>
              </w:rPr>
            </w:pPr>
            <w:r w:rsidRPr="00424E91">
              <w:rPr>
                <w:sz w:val="18"/>
              </w:rPr>
              <w:t>Medical Device Serial Number</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56235170" w14:textId="6F61CE9A" w:rsidR="003B3F02" w:rsidRPr="00424E91" w:rsidRDefault="003B3F02" w:rsidP="00424E91">
            <w:pPr>
              <w:spacing w:before="0"/>
              <w:rPr>
                <w:sz w:val="18"/>
              </w:rPr>
            </w:pPr>
            <w:r w:rsidRPr="00424E91">
              <w:rPr>
                <w:sz w:val="18"/>
              </w:rPr>
              <w:t>None</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3F81048" w14:textId="1FDAE453" w:rsidR="003B3F02" w:rsidRPr="00424E91" w:rsidRDefault="003B3F02" w:rsidP="00424E91">
            <w:pPr>
              <w:spacing w:before="0"/>
              <w:rPr>
                <w:sz w:val="18"/>
              </w:rPr>
            </w:pPr>
            <w:r w:rsidRPr="00424E91">
              <w:rPr>
                <w:sz w:val="18"/>
              </w:rPr>
              <w:t>The unique manufacturer's serial number associated with a medical device.</w:t>
            </w:r>
          </w:p>
        </w:tc>
      </w:tr>
      <w:tr w:rsidR="003B3F02" w:rsidRPr="00376959" w14:paraId="531F2F78" w14:textId="77777777" w:rsidTr="00FC3071">
        <w:trPr>
          <w:cantSplit/>
        </w:trPr>
        <w:tc>
          <w:tcPr>
            <w:tcW w:w="1601" w:type="dxa"/>
            <w:vMerge/>
            <w:tcBorders>
              <w:left w:val="single" w:sz="4" w:space="0" w:color="auto"/>
              <w:right w:val="single" w:sz="4" w:space="0" w:color="auto"/>
            </w:tcBorders>
          </w:tcPr>
          <w:p w14:paraId="2DCD44C7"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6D4557E" w14:textId="163FEC40" w:rsidR="003B3F02" w:rsidRPr="00424E91" w:rsidRDefault="003B3F02" w:rsidP="00424E91">
            <w:pPr>
              <w:spacing w:before="0"/>
              <w:rPr>
                <w:sz w:val="18"/>
              </w:rPr>
            </w:pPr>
            <w:r w:rsidRPr="00424E91">
              <w:rPr>
                <w:sz w:val="18"/>
              </w:rPr>
              <w:t>Date/Time of Event (per Medical Device)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AE09C64" w14:textId="2D5701EF" w:rsidR="003B3F02" w:rsidRPr="00424E91" w:rsidRDefault="003B3F02" w:rsidP="00424E91">
            <w:pPr>
              <w:spacing w:before="0"/>
              <w:rPr>
                <w:sz w:val="18"/>
              </w:rPr>
            </w:pPr>
            <w:r w:rsidRPr="00424E91">
              <w:rPr>
                <w:sz w:val="18"/>
              </w:rPr>
              <w:t>Version2 Element - E21_01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5DC6518" w14:textId="2B7619B9" w:rsidR="003B3F02" w:rsidRPr="00424E91" w:rsidRDefault="003B3F02" w:rsidP="00424E91">
            <w:pPr>
              <w:spacing w:before="0"/>
              <w:rPr>
                <w:sz w:val="18"/>
              </w:rPr>
            </w:pPr>
            <w:r w:rsidRPr="00424E91">
              <w:rPr>
                <w:sz w:val="18"/>
              </w:rPr>
              <w:t>The time of the event recorded by the device's internal clock</w:t>
            </w:r>
          </w:p>
        </w:tc>
      </w:tr>
      <w:tr w:rsidR="003B3F02" w:rsidRPr="00376959" w14:paraId="744F7291" w14:textId="77777777" w:rsidTr="00FC3071">
        <w:trPr>
          <w:cantSplit/>
        </w:trPr>
        <w:tc>
          <w:tcPr>
            <w:tcW w:w="1601" w:type="dxa"/>
            <w:vMerge/>
            <w:tcBorders>
              <w:left w:val="single" w:sz="4" w:space="0" w:color="auto"/>
              <w:right w:val="single" w:sz="4" w:space="0" w:color="auto"/>
            </w:tcBorders>
          </w:tcPr>
          <w:p w14:paraId="06F32707"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92CE21A" w14:textId="7DF1E784" w:rsidR="003B3F02" w:rsidRPr="00424E91" w:rsidRDefault="003B3F02" w:rsidP="00424E91">
            <w:pPr>
              <w:spacing w:before="0"/>
              <w:rPr>
                <w:sz w:val="18"/>
              </w:rPr>
            </w:pPr>
            <w:r w:rsidRPr="00424E91">
              <w:rPr>
                <w:sz w:val="18"/>
              </w:rPr>
              <w:t>Medical Device Event Type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9EADFE2" w14:textId="444BADE9" w:rsidR="003B3F02" w:rsidRPr="00424E91" w:rsidRDefault="003B3F02" w:rsidP="00424E91">
            <w:pPr>
              <w:spacing w:before="0"/>
              <w:rPr>
                <w:sz w:val="18"/>
              </w:rPr>
            </w:pPr>
            <w:r w:rsidRPr="00424E91">
              <w:rPr>
                <w:sz w:val="18"/>
              </w:rPr>
              <w:t>Version2 Element - E21_02</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129B8BD0" w14:textId="6CC59250" w:rsidR="003B3F02" w:rsidRPr="00424E91" w:rsidRDefault="003B3F02" w:rsidP="00424E91">
            <w:pPr>
              <w:spacing w:before="0"/>
              <w:rPr>
                <w:sz w:val="18"/>
              </w:rPr>
            </w:pPr>
            <w:r w:rsidRPr="00424E91">
              <w:rPr>
                <w:sz w:val="18"/>
              </w:rPr>
              <w:t>The type of event documented by the medical device.</w:t>
            </w:r>
          </w:p>
        </w:tc>
      </w:tr>
      <w:tr w:rsidR="003B3F02" w:rsidRPr="00376959" w14:paraId="15A956E9" w14:textId="77777777" w:rsidTr="00FC3071">
        <w:trPr>
          <w:cantSplit/>
        </w:trPr>
        <w:tc>
          <w:tcPr>
            <w:tcW w:w="1601" w:type="dxa"/>
            <w:vMerge/>
            <w:tcBorders>
              <w:left w:val="single" w:sz="4" w:space="0" w:color="auto"/>
              <w:right w:val="single" w:sz="4" w:space="0" w:color="auto"/>
            </w:tcBorders>
          </w:tcPr>
          <w:p w14:paraId="77766E0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15693CC6" w14:textId="3E6B0417" w:rsidR="003B3F02" w:rsidRPr="00424E91" w:rsidRDefault="003B3F02" w:rsidP="00424E91">
            <w:pPr>
              <w:spacing w:before="0"/>
              <w:rPr>
                <w:sz w:val="18"/>
              </w:rPr>
            </w:pPr>
            <w:r w:rsidRPr="00424E91">
              <w:rPr>
                <w:sz w:val="18"/>
              </w:rPr>
              <w:t>Medical Device Waveform Graphic Type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14D2D35" w14:textId="2A88AB97" w:rsidR="003B3F02" w:rsidRPr="00424E91" w:rsidRDefault="003B3F02" w:rsidP="00424E91">
            <w:pPr>
              <w:spacing w:before="0"/>
              <w:rPr>
                <w:sz w:val="18"/>
              </w:rPr>
            </w:pPr>
            <w:r w:rsidRPr="00424E91">
              <w:rPr>
                <w:sz w:val="18"/>
              </w:rPr>
              <w:t>Version2 Element - E21_03</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08CC035A" w14:textId="500DB116" w:rsidR="003B3F02" w:rsidRPr="00424E91" w:rsidRDefault="003B3F02" w:rsidP="00424E91">
            <w:pPr>
              <w:spacing w:before="0"/>
              <w:rPr>
                <w:sz w:val="18"/>
              </w:rPr>
            </w:pPr>
            <w:r w:rsidRPr="00424E91">
              <w:rPr>
                <w:sz w:val="18"/>
              </w:rPr>
              <w:t>The description of the waveform file stored in Waveform Graphic (eDevice.05).</w:t>
            </w:r>
          </w:p>
        </w:tc>
      </w:tr>
      <w:tr w:rsidR="003B3F02" w:rsidRPr="00376959" w14:paraId="0D35F43F" w14:textId="77777777" w:rsidTr="00FC3071">
        <w:trPr>
          <w:cantSplit/>
        </w:trPr>
        <w:tc>
          <w:tcPr>
            <w:tcW w:w="1601" w:type="dxa"/>
            <w:vMerge/>
            <w:tcBorders>
              <w:left w:val="single" w:sz="4" w:space="0" w:color="auto"/>
              <w:right w:val="single" w:sz="4" w:space="0" w:color="auto"/>
            </w:tcBorders>
          </w:tcPr>
          <w:p w14:paraId="50525BFB"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29F9EFA" w14:textId="582B9366" w:rsidR="003B3F02" w:rsidRPr="00424E91" w:rsidRDefault="003B3F02" w:rsidP="00424E91">
            <w:pPr>
              <w:spacing w:before="0"/>
              <w:rPr>
                <w:sz w:val="18"/>
              </w:rPr>
            </w:pPr>
            <w:r w:rsidRPr="00424E91">
              <w:rPr>
                <w:sz w:val="18"/>
              </w:rPr>
              <w:t>Medical Device Waveform Graphic</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0A29AC9" w14:textId="1AC29E34" w:rsidR="003B3F02" w:rsidRPr="00424E91" w:rsidRDefault="003B3F02" w:rsidP="00424E91">
            <w:pPr>
              <w:spacing w:before="0"/>
              <w:rPr>
                <w:sz w:val="18"/>
              </w:rPr>
            </w:pPr>
            <w:r w:rsidRPr="00424E91">
              <w:rPr>
                <w:sz w:val="18"/>
              </w:rPr>
              <w:t>Version2 Element - E21_04</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918F32E" w14:textId="384F706F" w:rsidR="003B3F02" w:rsidRPr="00424E91" w:rsidRDefault="003B3F02" w:rsidP="00424E91">
            <w:pPr>
              <w:spacing w:before="0"/>
              <w:rPr>
                <w:sz w:val="18"/>
              </w:rPr>
            </w:pPr>
            <w:r w:rsidRPr="00424E91">
              <w:rPr>
                <w:sz w:val="18"/>
              </w:rPr>
              <w:t xml:space="preserve"> </w:t>
            </w:r>
            <w:r w:rsidRPr="00424E91">
              <w:rPr>
                <w:sz w:val="18"/>
              </w:rPr>
              <w:br/>
              <w:t xml:space="preserve">The graphic waveform </w:t>
            </w:r>
            <w:proofErr w:type="gramStart"/>
            <w:r w:rsidRPr="00424E91">
              <w:rPr>
                <w:sz w:val="18"/>
              </w:rPr>
              <w:t>file</w:t>
            </w:r>
            <w:proofErr w:type="gramEnd"/>
            <w:r w:rsidRPr="00424E91">
              <w:rPr>
                <w:sz w:val="18"/>
              </w:rPr>
              <w:t>.</w:t>
            </w:r>
          </w:p>
        </w:tc>
      </w:tr>
      <w:tr w:rsidR="003B3F02" w:rsidRPr="00376959" w14:paraId="02DF09F0" w14:textId="77777777" w:rsidTr="00FC3071">
        <w:trPr>
          <w:cantSplit/>
        </w:trPr>
        <w:tc>
          <w:tcPr>
            <w:tcW w:w="1601" w:type="dxa"/>
            <w:vMerge/>
            <w:tcBorders>
              <w:left w:val="single" w:sz="4" w:space="0" w:color="auto"/>
              <w:right w:val="single" w:sz="4" w:space="0" w:color="auto"/>
            </w:tcBorders>
          </w:tcPr>
          <w:p w14:paraId="01CB44A1"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E14729B" w14:textId="373BE4D1" w:rsidR="003B3F02" w:rsidRPr="00424E91" w:rsidRDefault="003B3F02" w:rsidP="00424E91">
            <w:pPr>
              <w:spacing w:before="0"/>
              <w:rPr>
                <w:sz w:val="18"/>
              </w:rPr>
            </w:pPr>
            <w:r w:rsidRPr="00424E91">
              <w:rPr>
                <w:sz w:val="18"/>
              </w:rPr>
              <w:t xml:space="preserve">Medical Device Mode (Manual, AED, Pacing, CO2, O2, </w:t>
            </w:r>
            <w:proofErr w:type="spellStart"/>
            <w:r w:rsidRPr="00424E91">
              <w:rPr>
                <w:sz w:val="18"/>
              </w:rPr>
              <w:t>etc</w:t>
            </w:r>
            <w:proofErr w:type="spellEnd"/>
            <w:r w:rsidRPr="00424E91">
              <w:rPr>
                <w:sz w:val="18"/>
              </w:rPr>
              <w:t>)</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17DA544" w14:textId="0FC5FB0C" w:rsidR="003B3F02" w:rsidRPr="00424E91" w:rsidRDefault="003B3F02" w:rsidP="00424E91">
            <w:pPr>
              <w:spacing w:before="0"/>
              <w:rPr>
                <w:sz w:val="18"/>
              </w:rPr>
            </w:pPr>
            <w:r w:rsidRPr="00424E91">
              <w:rPr>
                <w:sz w:val="18"/>
              </w:rPr>
              <w:t>Version2 Element - E21_05</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C39DCF8" w14:textId="5A992B30" w:rsidR="003B3F02" w:rsidRPr="00424E91" w:rsidRDefault="003B3F02" w:rsidP="00424E91">
            <w:pPr>
              <w:spacing w:before="0"/>
              <w:rPr>
                <w:sz w:val="18"/>
              </w:rPr>
            </w:pPr>
            <w:r w:rsidRPr="00424E91">
              <w:rPr>
                <w:sz w:val="18"/>
              </w:rPr>
              <w:br/>
              <w:t>The mode of operation the device is operating in during the defibrillation, pacing, or rhythm analysis by the device (if appropriate for the event)</w:t>
            </w:r>
          </w:p>
        </w:tc>
      </w:tr>
      <w:tr w:rsidR="003B3F02" w:rsidRPr="00376959" w14:paraId="49B13B97" w14:textId="77777777" w:rsidTr="00FC3071">
        <w:trPr>
          <w:cantSplit/>
        </w:trPr>
        <w:tc>
          <w:tcPr>
            <w:tcW w:w="1601" w:type="dxa"/>
            <w:vMerge/>
            <w:tcBorders>
              <w:left w:val="single" w:sz="4" w:space="0" w:color="auto"/>
              <w:right w:val="single" w:sz="4" w:space="0" w:color="auto"/>
            </w:tcBorders>
          </w:tcPr>
          <w:p w14:paraId="1A774D7D"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DE47FB6" w14:textId="393CBC06" w:rsidR="003B3F02" w:rsidRPr="00424E91" w:rsidRDefault="003B3F02" w:rsidP="00424E91">
            <w:pPr>
              <w:spacing w:before="0"/>
              <w:rPr>
                <w:sz w:val="18"/>
              </w:rPr>
            </w:pPr>
            <w:r w:rsidRPr="00424E91">
              <w:rPr>
                <w:sz w:val="18"/>
              </w:rPr>
              <w:t>Medical Device ECG Lead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2045802" w14:textId="6A0602A7" w:rsidR="003B3F02" w:rsidRPr="00424E91" w:rsidRDefault="003B3F02" w:rsidP="00424E91">
            <w:pPr>
              <w:spacing w:before="0"/>
              <w:rPr>
                <w:sz w:val="18"/>
              </w:rPr>
            </w:pPr>
            <w:r w:rsidRPr="00424E91">
              <w:rPr>
                <w:sz w:val="18"/>
              </w:rPr>
              <w:t>Version2 Element - E21_06</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BB13E56" w14:textId="411ABA9C" w:rsidR="003B3F02" w:rsidRPr="00424E91" w:rsidRDefault="003B3F02" w:rsidP="00424E91">
            <w:pPr>
              <w:spacing w:before="0"/>
              <w:rPr>
                <w:sz w:val="18"/>
              </w:rPr>
            </w:pPr>
            <w:r w:rsidRPr="00424E91">
              <w:rPr>
                <w:sz w:val="18"/>
              </w:rPr>
              <w:t>The lead or source which the medical device used to obtain the rhythm (if appropriate for the event)</w:t>
            </w:r>
          </w:p>
        </w:tc>
      </w:tr>
      <w:tr w:rsidR="003B3F02" w:rsidRPr="00376959" w14:paraId="641B6CD7" w14:textId="77777777" w:rsidTr="00FC3071">
        <w:trPr>
          <w:cantSplit/>
        </w:trPr>
        <w:tc>
          <w:tcPr>
            <w:tcW w:w="1601" w:type="dxa"/>
            <w:vMerge/>
            <w:tcBorders>
              <w:left w:val="single" w:sz="4" w:space="0" w:color="auto"/>
              <w:right w:val="single" w:sz="4" w:space="0" w:color="auto"/>
            </w:tcBorders>
          </w:tcPr>
          <w:p w14:paraId="527D8882"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34EABFFD" w14:textId="03A09DA8" w:rsidR="003B3F02" w:rsidRPr="00424E91" w:rsidRDefault="003B3F02" w:rsidP="00424E91">
            <w:pPr>
              <w:spacing w:before="0"/>
              <w:rPr>
                <w:sz w:val="18"/>
              </w:rPr>
            </w:pPr>
            <w:r w:rsidRPr="00424E91">
              <w:rPr>
                <w:sz w:val="18"/>
              </w:rPr>
              <w:t>Medical Device ECG Interpretation</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2CD421CE" w14:textId="43CCF978" w:rsidR="003B3F02" w:rsidRPr="00424E91" w:rsidRDefault="003B3F02" w:rsidP="00424E91">
            <w:pPr>
              <w:spacing w:before="0"/>
              <w:rPr>
                <w:sz w:val="18"/>
              </w:rPr>
            </w:pPr>
            <w:r w:rsidRPr="00424E91">
              <w:rPr>
                <w:sz w:val="18"/>
              </w:rPr>
              <w:t>Version2 Element - E21_07</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6121ADF5" w14:textId="3975DB46" w:rsidR="003B3F02" w:rsidRPr="00424E91" w:rsidRDefault="003B3F02" w:rsidP="00424E91">
            <w:pPr>
              <w:spacing w:before="0"/>
              <w:rPr>
                <w:sz w:val="18"/>
              </w:rPr>
            </w:pPr>
            <w:r w:rsidRPr="00424E91">
              <w:rPr>
                <w:sz w:val="18"/>
              </w:rPr>
              <w:t xml:space="preserve"> </w:t>
            </w:r>
            <w:r w:rsidRPr="00424E91">
              <w:rPr>
                <w:sz w:val="18"/>
              </w:rPr>
              <w:br/>
              <w:t>The interpretation of the rhythm by the device (if appropriate for the event)</w:t>
            </w:r>
          </w:p>
        </w:tc>
      </w:tr>
      <w:tr w:rsidR="003B3F02" w:rsidRPr="00376959" w14:paraId="19006E0F" w14:textId="77777777" w:rsidTr="00FC3071">
        <w:trPr>
          <w:cantSplit/>
        </w:trPr>
        <w:tc>
          <w:tcPr>
            <w:tcW w:w="1601" w:type="dxa"/>
            <w:vMerge/>
            <w:tcBorders>
              <w:left w:val="single" w:sz="4" w:space="0" w:color="auto"/>
              <w:right w:val="single" w:sz="4" w:space="0" w:color="auto"/>
            </w:tcBorders>
          </w:tcPr>
          <w:p w14:paraId="1E35B39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D38955C" w14:textId="743132A8" w:rsidR="003B3F02" w:rsidRPr="00424E91" w:rsidRDefault="003B3F02" w:rsidP="00424E91">
            <w:pPr>
              <w:spacing w:before="0"/>
              <w:rPr>
                <w:sz w:val="18"/>
              </w:rPr>
            </w:pPr>
            <w:r>
              <w:rPr>
                <w:sz w:val="18"/>
              </w:rPr>
              <w:t>T</w:t>
            </w:r>
            <w:r w:rsidRPr="00424E91">
              <w:rPr>
                <w:sz w:val="18"/>
              </w:rPr>
              <w:t>ype of Shock</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4EC69F8C" w14:textId="7A792508" w:rsidR="003B3F02" w:rsidRPr="00424E91" w:rsidRDefault="003B3F02" w:rsidP="00424E91">
            <w:pPr>
              <w:spacing w:before="0"/>
              <w:rPr>
                <w:sz w:val="18"/>
              </w:rPr>
            </w:pPr>
            <w:r w:rsidRPr="00424E91">
              <w:rPr>
                <w:sz w:val="18"/>
              </w:rPr>
              <w:t>Version2 Element - E21_08</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34E38F62" w14:textId="337F8903" w:rsidR="003B3F02" w:rsidRPr="00424E91" w:rsidRDefault="003B3F02" w:rsidP="00424E91">
            <w:pPr>
              <w:spacing w:before="0"/>
              <w:rPr>
                <w:sz w:val="18"/>
              </w:rPr>
            </w:pPr>
            <w:r w:rsidRPr="00424E91">
              <w:rPr>
                <w:sz w:val="18"/>
              </w:rPr>
              <w:t>The type of shock used by the device for the defibrillation (if appropriate for the event)</w:t>
            </w:r>
          </w:p>
        </w:tc>
      </w:tr>
      <w:tr w:rsidR="003B3F02" w:rsidRPr="00376959" w14:paraId="491EF45D" w14:textId="77777777" w:rsidTr="00FC3071">
        <w:trPr>
          <w:cantSplit/>
        </w:trPr>
        <w:tc>
          <w:tcPr>
            <w:tcW w:w="1601" w:type="dxa"/>
            <w:vMerge/>
            <w:tcBorders>
              <w:left w:val="single" w:sz="4" w:space="0" w:color="auto"/>
              <w:right w:val="single" w:sz="4" w:space="0" w:color="auto"/>
            </w:tcBorders>
          </w:tcPr>
          <w:p w14:paraId="6EFC952F"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6AF41486" w14:textId="148E97E6" w:rsidR="003B3F02" w:rsidRPr="00424E91" w:rsidRDefault="003B3F02" w:rsidP="00424E91">
            <w:pPr>
              <w:spacing w:before="0"/>
              <w:rPr>
                <w:sz w:val="18"/>
              </w:rPr>
            </w:pPr>
            <w:r w:rsidRPr="00424E91">
              <w:rPr>
                <w:sz w:val="18"/>
              </w:rPr>
              <w:t>Shock or Pacing Energy</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30C43A9D" w14:textId="3D660CED" w:rsidR="003B3F02" w:rsidRPr="00424E91" w:rsidRDefault="003B3F02" w:rsidP="00424E91">
            <w:pPr>
              <w:spacing w:before="0"/>
              <w:rPr>
                <w:sz w:val="18"/>
              </w:rPr>
            </w:pPr>
            <w:r w:rsidRPr="00424E91">
              <w:rPr>
                <w:sz w:val="18"/>
              </w:rPr>
              <w:t>Version2 Element - E21_09</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3095C18" w14:textId="3EB804D1" w:rsidR="003B3F02" w:rsidRPr="00424E91" w:rsidRDefault="003B3F02" w:rsidP="00424E91">
            <w:pPr>
              <w:spacing w:before="0"/>
              <w:rPr>
                <w:sz w:val="18"/>
              </w:rPr>
            </w:pPr>
            <w:r w:rsidRPr="00424E91">
              <w:rPr>
                <w:sz w:val="18"/>
              </w:rPr>
              <w:t>The energy (in joules) used for the shock or pacing (if appropriate for the event)</w:t>
            </w:r>
          </w:p>
        </w:tc>
      </w:tr>
      <w:tr w:rsidR="003B3F02" w:rsidRPr="00376959" w14:paraId="24C41439" w14:textId="77777777" w:rsidTr="00FC3071">
        <w:trPr>
          <w:cantSplit/>
        </w:trPr>
        <w:tc>
          <w:tcPr>
            <w:tcW w:w="1601" w:type="dxa"/>
            <w:vMerge/>
            <w:tcBorders>
              <w:left w:val="single" w:sz="4" w:space="0" w:color="auto"/>
              <w:right w:val="single" w:sz="4" w:space="0" w:color="auto"/>
            </w:tcBorders>
          </w:tcPr>
          <w:p w14:paraId="360567DA"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086DE459" w14:textId="0F0AA6AF" w:rsidR="003B3F02" w:rsidRPr="00424E91" w:rsidRDefault="003B3F02" w:rsidP="00424E91">
            <w:pPr>
              <w:spacing w:before="0"/>
              <w:rPr>
                <w:sz w:val="18"/>
              </w:rPr>
            </w:pPr>
            <w:r w:rsidRPr="00424E91">
              <w:rPr>
                <w:sz w:val="18"/>
              </w:rPr>
              <w:t>Total Number of Shocks Delivered</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7ADDEF1D" w14:textId="26A93F19" w:rsidR="003B3F02" w:rsidRPr="00424E91" w:rsidRDefault="003B3F02" w:rsidP="00424E91">
            <w:pPr>
              <w:spacing w:before="0"/>
              <w:rPr>
                <w:sz w:val="18"/>
              </w:rPr>
            </w:pPr>
            <w:r w:rsidRPr="00424E91">
              <w:rPr>
                <w:sz w:val="18"/>
              </w:rPr>
              <w:t>Version2 Element - E21_10</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2F2B2200" w14:textId="349D9FC4" w:rsidR="003B3F02" w:rsidRPr="00424E91" w:rsidRDefault="003B3F02" w:rsidP="00424E91">
            <w:pPr>
              <w:spacing w:before="0"/>
              <w:rPr>
                <w:sz w:val="18"/>
              </w:rPr>
            </w:pPr>
            <w:r w:rsidRPr="00424E91">
              <w:rPr>
                <w:sz w:val="18"/>
              </w:rPr>
              <w:t>The number of times the patient was defibrillated, if the patient was defibrillated during the patient encounter.</w:t>
            </w:r>
          </w:p>
        </w:tc>
      </w:tr>
      <w:tr w:rsidR="003B3F02" w:rsidRPr="00376959" w14:paraId="1D8864F1" w14:textId="77777777" w:rsidTr="00FC3071">
        <w:trPr>
          <w:cantSplit/>
        </w:trPr>
        <w:tc>
          <w:tcPr>
            <w:tcW w:w="1601" w:type="dxa"/>
            <w:vMerge/>
            <w:tcBorders>
              <w:left w:val="single" w:sz="4" w:space="0" w:color="auto"/>
              <w:bottom w:val="single" w:sz="4" w:space="0" w:color="auto"/>
              <w:right w:val="single" w:sz="4" w:space="0" w:color="auto"/>
            </w:tcBorders>
          </w:tcPr>
          <w:p w14:paraId="4A1F0154" w14:textId="77777777" w:rsidR="003B3F02" w:rsidRPr="00376959" w:rsidRDefault="003B3F02" w:rsidP="00424E91">
            <w:pPr>
              <w:pStyle w:val="TableEntry"/>
            </w:pPr>
          </w:p>
        </w:tc>
        <w:tc>
          <w:tcPr>
            <w:tcW w:w="2178" w:type="dxa"/>
            <w:tcBorders>
              <w:top w:val="single" w:sz="4" w:space="0" w:color="auto"/>
              <w:left w:val="single" w:sz="4" w:space="0" w:color="auto"/>
              <w:bottom w:val="single" w:sz="4" w:space="0" w:color="auto"/>
              <w:right w:val="single" w:sz="4" w:space="0" w:color="auto"/>
            </w:tcBorders>
            <w:shd w:val="clear" w:color="auto" w:fill="auto"/>
            <w:vAlign w:val="bottom"/>
          </w:tcPr>
          <w:p w14:paraId="2282C6EA" w14:textId="45E66C69" w:rsidR="003B3F02" w:rsidRPr="00424E91" w:rsidRDefault="003B3F02" w:rsidP="00424E91">
            <w:pPr>
              <w:spacing w:before="0"/>
              <w:rPr>
                <w:sz w:val="18"/>
              </w:rPr>
            </w:pPr>
            <w:r w:rsidRPr="00424E91">
              <w:rPr>
                <w:sz w:val="18"/>
              </w:rPr>
              <w:t>Pacing Rate</w:t>
            </w:r>
          </w:p>
        </w:tc>
        <w:tc>
          <w:tcPr>
            <w:tcW w:w="2346" w:type="dxa"/>
            <w:tcBorders>
              <w:top w:val="single" w:sz="4" w:space="0" w:color="auto"/>
              <w:left w:val="single" w:sz="4" w:space="0" w:color="auto"/>
              <w:bottom w:val="single" w:sz="4" w:space="0" w:color="auto"/>
              <w:right w:val="single" w:sz="4" w:space="0" w:color="auto"/>
            </w:tcBorders>
            <w:shd w:val="clear" w:color="auto" w:fill="auto"/>
            <w:vAlign w:val="bottom"/>
          </w:tcPr>
          <w:p w14:paraId="0E15B8DB" w14:textId="33D9D92E" w:rsidR="003B3F02" w:rsidRPr="00424E91" w:rsidRDefault="003B3F02" w:rsidP="00424E91">
            <w:pPr>
              <w:spacing w:before="0"/>
              <w:rPr>
                <w:sz w:val="18"/>
              </w:rPr>
            </w:pPr>
            <w:r w:rsidRPr="00424E91">
              <w:rPr>
                <w:sz w:val="18"/>
              </w:rPr>
              <w:t>Version2 Element - E21_11</w:t>
            </w:r>
          </w:p>
        </w:tc>
        <w:tc>
          <w:tcPr>
            <w:tcW w:w="3338" w:type="dxa"/>
            <w:tcBorders>
              <w:top w:val="single" w:sz="4" w:space="0" w:color="auto"/>
              <w:left w:val="single" w:sz="4" w:space="0" w:color="auto"/>
              <w:bottom w:val="single" w:sz="4" w:space="0" w:color="auto"/>
              <w:right w:val="single" w:sz="4" w:space="0" w:color="auto"/>
            </w:tcBorders>
            <w:shd w:val="clear" w:color="auto" w:fill="auto"/>
            <w:vAlign w:val="bottom"/>
          </w:tcPr>
          <w:p w14:paraId="726165B9" w14:textId="1E06F3E1" w:rsidR="003B3F02" w:rsidRPr="00424E91" w:rsidRDefault="003B3F02" w:rsidP="00424E91">
            <w:pPr>
              <w:spacing w:before="0"/>
              <w:rPr>
                <w:sz w:val="18"/>
              </w:rPr>
            </w:pPr>
            <w:r w:rsidRPr="00424E91">
              <w:rPr>
                <w:sz w:val="18"/>
              </w:rPr>
              <w:t>The rate the device was calibrated to pace during the event, if appropriate.</w:t>
            </w:r>
          </w:p>
        </w:tc>
      </w:tr>
    </w:tbl>
    <w:tbl>
      <w:tblPr>
        <w:tblW w:w="2834" w:type="dxa"/>
        <w:tblCellMar>
          <w:left w:w="0" w:type="dxa"/>
          <w:right w:w="0" w:type="dxa"/>
        </w:tblCellMar>
        <w:tblLook w:val="04A0" w:firstRow="1" w:lastRow="0" w:firstColumn="1" w:lastColumn="0" w:noHBand="0" w:noVBand="1"/>
      </w:tblPr>
      <w:tblGrid>
        <w:gridCol w:w="2834"/>
      </w:tblGrid>
      <w:tr w:rsidR="00EE511A" w14:paraId="2F168A94" w14:textId="0ECF2E67" w:rsidTr="00EE511A">
        <w:trPr>
          <w:trHeight w:val="340"/>
        </w:trPr>
        <w:tc>
          <w:tcPr>
            <w:tcW w:w="2834" w:type="dxa"/>
            <w:tcBorders>
              <w:top w:val="nil"/>
              <w:left w:val="nil"/>
              <w:bottom w:val="nil"/>
              <w:right w:val="nil"/>
            </w:tcBorders>
            <w:shd w:val="clear" w:color="auto" w:fill="auto"/>
            <w:tcMar>
              <w:top w:w="15" w:type="dxa"/>
              <w:left w:w="15" w:type="dxa"/>
              <w:bottom w:w="0" w:type="dxa"/>
              <w:right w:w="15" w:type="dxa"/>
            </w:tcMar>
            <w:vAlign w:val="bottom"/>
          </w:tcPr>
          <w:p w14:paraId="1384DE3A" w14:textId="77777777" w:rsidR="00EE511A" w:rsidRDefault="00EE511A" w:rsidP="00EE511A">
            <w:pPr>
              <w:jc w:val="right"/>
              <w:rPr>
                <w:rFonts w:ascii="Calibri" w:hAnsi="Calibri" w:cs="Calibri"/>
                <w:color w:val="000000"/>
                <w:sz w:val="22"/>
                <w:szCs w:val="22"/>
              </w:rPr>
            </w:pPr>
          </w:p>
        </w:tc>
      </w:tr>
    </w:tbl>
    <w:p w14:paraId="323378D4" w14:textId="77777777" w:rsidR="00B25B60" w:rsidRPr="00D26514" w:rsidRDefault="00B25B60" w:rsidP="00B25B60"/>
    <w:p w14:paraId="42AE4459" w14:textId="77777777" w:rsidR="00CF283F" w:rsidRPr="00D26514" w:rsidRDefault="00CF283F" w:rsidP="008D7642">
      <w:pPr>
        <w:pStyle w:val="PartTitle"/>
      </w:pPr>
      <w:bookmarkStart w:id="130" w:name="_Toc500238773"/>
      <w:r w:rsidRPr="00D26514">
        <w:lastRenderedPageBreak/>
        <w:t xml:space="preserve">Volume 2 </w:t>
      </w:r>
      <w:r w:rsidR="008D7642" w:rsidRPr="00D26514">
        <w:t xml:space="preserve">– </w:t>
      </w:r>
      <w:r w:rsidRPr="00D26514">
        <w:t>Transactions</w:t>
      </w:r>
      <w:bookmarkEnd w:id="126"/>
      <w:bookmarkEnd w:id="130"/>
    </w:p>
    <w:p w14:paraId="3280D81C" w14:textId="10EFB980" w:rsidR="00303E20" w:rsidRPr="00D26514" w:rsidRDefault="00303E20" w:rsidP="008E441F">
      <w:pPr>
        <w:pStyle w:val="EditorInstructions"/>
      </w:pPr>
      <w:bookmarkStart w:id="131" w:name="_Toc75083611"/>
      <w:r w:rsidRPr="00D26514">
        <w:t xml:space="preserve">Add </w:t>
      </w:r>
      <w:r w:rsidR="008A63C9" w:rsidRPr="00D26514">
        <w:t>S</w:t>
      </w:r>
      <w:r w:rsidRPr="00D26514">
        <w:t xml:space="preserve">ection 3.Y </w:t>
      </w:r>
      <w:bookmarkEnd w:id="131"/>
    </w:p>
    <w:p w14:paraId="13EF727B" w14:textId="6F6369D7" w:rsidR="00CF283F" w:rsidRPr="00D26514" w:rsidRDefault="00303E20" w:rsidP="00303E20">
      <w:pPr>
        <w:pStyle w:val="Heading2"/>
        <w:numPr>
          <w:ilvl w:val="0"/>
          <w:numId w:val="0"/>
        </w:numPr>
        <w:rPr>
          <w:noProof w:val="0"/>
        </w:rPr>
      </w:pPr>
      <w:bookmarkStart w:id="132" w:name="_Toc345074672"/>
      <w:bookmarkStart w:id="133" w:name="_Toc500238774"/>
      <w:r w:rsidRPr="00D26514">
        <w:rPr>
          <w:noProof w:val="0"/>
        </w:rPr>
        <w:t>3</w:t>
      </w:r>
      <w:r w:rsidR="00CF283F" w:rsidRPr="00D26514">
        <w:rPr>
          <w:noProof w:val="0"/>
        </w:rPr>
        <w:t>.</w:t>
      </w:r>
      <w:r w:rsidR="00CF283F" w:rsidRPr="00825243">
        <w:rPr>
          <w:noProof w:val="0"/>
          <w:highlight w:val="yellow"/>
        </w:rPr>
        <w:t>Y</w:t>
      </w:r>
      <w:r w:rsidR="00CF283F" w:rsidRPr="00D26514">
        <w:rPr>
          <w:noProof w:val="0"/>
        </w:rPr>
        <w:t xml:space="preserve"> </w:t>
      </w:r>
      <w:bookmarkEnd w:id="132"/>
      <w:bookmarkEnd w:id="133"/>
      <w:r w:rsidR="00CD35E1">
        <w:rPr>
          <w:noProof w:val="0"/>
        </w:rPr>
        <w:t xml:space="preserve">Send </w:t>
      </w:r>
      <w:commentRangeStart w:id="134"/>
      <w:commentRangeStart w:id="135"/>
      <w:r w:rsidR="00CD35E1">
        <w:rPr>
          <w:noProof w:val="0"/>
        </w:rPr>
        <w:t>PCS</w:t>
      </w:r>
      <w:commentRangeEnd w:id="134"/>
      <w:r w:rsidR="00D37DAE">
        <w:rPr>
          <w:rStyle w:val="CommentReference"/>
          <w:rFonts w:ascii="Times New Roman" w:hAnsi="Times New Roman"/>
          <w:b w:val="0"/>
          <w:noProof w:val="0"/>
          <w:kern w:val="0"/>
        </w:rPr>
        <w:commentReference w:id="134"/>
      </w:r>
      <w:r w:rsidR="00CD35E1">
        <w:rPr>
          <w:noProof w:val="0"/>
        </w:rPr>
        <w:t xml:space="preserve"> Data </w:t>
      </w:r>
      <w:commentRangeEnd w:id="135"/>
      <w:r w:rsidR="00234B28">
        <w:rPr>
          <w:rStyle w:val="CommentReference"/>
          <w:rFonts w:ascii="Times New Roman" w:hAnsi="Times New Roman"/>
          <w:b w:val="0"/>
          <w:noProof w:val="0"/>
          <w:kern w:val="0"/>
        </w:rPr>
        <w:commentReference w:id="135"/>
      </w:r>
      <w:commentRangeStart w:id="136"/>
      <w:r w:rsidR="00CD35E1" w:rsidRPr="00CD35E1">
        <w:rPr>
          <w:noProof w:val="0"/>
          <w:highlight w:val="yellow"/>
        </w:rPr>
        <w:t>[PCC-XX]</w:t>
      </w:r>
      <w:commentRangeEnd w:id="136"/>
      <w:r w:rsidR="00CD35E1">
        <w:rPr>
          <w:rStyle w:val="CommentReference"/>
          <w:rFonts w:ascii="Times New Roman" w:hAnsi="Times New Roman"/>
          <w:b w:val="0"/>
          <w:noProof w:val="0"/>
          <w:kern w:val="0"/>
        </w:rPr>
        <w:commentReference w:id="136"/>
      </w:r>
    </w:p>
    <w:p w14:paraId="45BCE998" w14:textId="6F3B6C71" w:rsidR="00825243" w:rsidRPr="00D26514" w:rsidRDefault="00825243" w:rsidP="00111CBC">
      <w:pPr>
        <w:pStyle w:val="BodyText"/>
        <w:rPr>
          <w:i/>
        </w:rPr>
      </w:pPr>
      <w:r w:rsidRPr="00825243">
        <w:t>The Transport Data Creator sends specific patient information to the Transport Data Consumer.</w:t>
      </w:r>
      <w:r>
        <w:rPr>
          <w:i/>
        </w:rPr>
        <w:t xml:space="preserve"> </w:t>
      </w:r>
    </w:p>
    <w:p w14:paraId="12399FD1" w14:textId="77777777" w:rsidR="00CF283F" w:rsidRPr="00D26514" w:rsidRDefault="00303E20" w:rsidP="00303E20">
      <w:pPr>
        <w:pStyle w:val="Heading3"/>
        <w:numPr>
          <w:ilvl w:val="0"/>
          <w:numId w:val="0"/>
        </w:numPr>
        <w:rPr>
          <w:noProof w:val="0"/>
        </w:rPr>
      </w:pPr>
      <w:bookmarkStart w:id="137" w:name="_Toc345074673"/>
      <w:bookmarkStart w:id="138" w:name="_Toc500238775"/>
      <w:r w:rsidRPr="00D26514">
        <w:rPr>
          <w:noProof w:val="0"/>
        </w:rPr>
        <w:t>3</w:t>
      </w:r>
      <w:r w:rsidR="00CF283F" w:rsidRPr="00D26514">
        <w:rPr>
          <w:noProof w:val="0"/>
        </w:rPr>
        <w:t>.Y.1 Scope</w:t>
      </w:r>
      <w:bookmarkEnd w:id="137"/>
      <w:bookmarkEnd w:id="138"/>
    </w:p>
    <w:p w14:paraId="47B4D836" w14:textId="64AB8312" w:rsidR="00DA7FE0" w:rsidRPr="00D26514" w:rsidRDefault="00DA7FE0" w:rsidP="00BB76BC">
      <w:pPr>
        <w:pStyle w:val="BodyText"/>
      </w:pPr>
      <w:r w:rsidRPr="00730869">
        <w:rPr>
          <w:highlight w:val="yellow"/>
        </w:rPr>
        <w:t>This transaction is used to</w:t>
      </w:r>
      <w:r w:rsidR="006F4AE1" w:rsidRPr="00730869">
        <w:rPr>
          <w:highlight w:val="yellow"/>
        </w:rPr>
        <w:t xml:space="preserve"> connect paramedicine systems to hospital </w:t>
      </w:r>
      <w:r w:rsidR="001175C1" w:rsidRPr="00730869">
        <w:rPr>
          <w:highlight w:val="yellow"/>
        </w:rPr>
        <w:t>systems</w:t>
      </w:r>
      <w:r w:rsidR="006F4AE1" w:rsidRPr="00730869">
        <w:rPr>
          <w:highlight w:val="yellow"/>
        </w:rPr>
        <w:t xml:space="preserve"> after an emergency transport</w:t>
      </w:r>
      <w:r w:rsidR="001175C1" w:rsidRPr="00730869">
        <w:rPr>
          <w:highlight w:val="yellow"/>
        </w:rPr>
        <w:t>.</w:t>
      </w:r>
      <w:r w:rsidR="001175C1">
        <w:t xml:space="preserve"> </w:t>
      </w:r>
      <w:r w:rsidRPr="00D26514">
        <w:t xml:space="preserve"> </w:t>
      </w:r>
    </w:p>
    <w:p w14:paraId="7FD76DCC" w14:textId="77777777" w:rsidR="00CF283F" w:rsidRPr="00D26514" w:rsidRDefault="00303E20" w:rsidP="00303E20">
      <w:pPr>
        <w:pStyle w:val="Heading3"/>
        <w:numPr>
          <w:ilvl w:val="0"/>
          <w:numId w:val="0"/>
        </w:numPr>
        <w:rPr>
          <w:noProof w:val="0"/>
        </w:rPr>
      </w:pPr>
      <w:bookmarkStart w:id="139" w:name="_Toc345074674"/>
      <w:bookmarkStart w:id="140" w:name="_Toc500238776"/>
      <w:r w:rsidRPr="00D26514">
        <w:rPr>
          <w:noProof w:val="0"/>
        </w:rPr>
        <w:t>3</w:t>
      </w:r>
      <w:r w:rsidR="008D17FF" w:rsidRPr="00D26514">
        <w:rPr>
          <w:noProof w:val="0"/>
        </w:rPr>
        <w:t>.</w:t>
      </w:r>
      <w:r w:rsidR="008D17FF" w:rsidRPr="00CA02C4">
        <w:rPr>
          <w:noProof w:val="0"/>
          <w:highlight w:val="yellow"/>
        </w:rPr>
        <w:t>Y</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139"/>
      <w:bookmarkEnd w:id="140"/>
    </w:p>
    <w:p w14:paraId="32EBAAE5" w14:textId="73574184" w:rsidR="002D5B69" w:rsidRPr="00D26514" w:rsidRDefault="002D5B69">
      <w:pPr>
        <w:pStyle w:val="TableTitle"/>
      </w:pPr>
      <w:r w:rsidRPr="00D26514">
        <w:t>Table 3.</w:t>
      </w:r>
      <w:r w:rsidRPr="00CA02C4">
        <w:rPr>
          <w:highlight w:val="yellow"/>
        </w:rPr>
        <w:t>Y</w:t>
      </w:r>
      <w:r w:rsidRPr="00D26514">
        <w:t>.2-1: Actor Role</w:t>
      </w:r>
      <w:r w:rsidR="001B2B50" w:rsidRPr="00D2651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2801FE">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303AABD1" w:rsidR="00C6772C" w:rsidRPr="00D26514" w:rsidRDefault="00CA02C4" w:rsidP="00597DB2">
            <w:pPr>
              <w:pStyle w:val="BodyText"/>
            </w:pPr>
            <w:r w:rsidRPr="00376959">
              <w:t>Transport Data C</w:t>
            </w:r>
            <w:r>
              <w:t xml:space="preserve">reator </w:t>
            </w:r>
          </w:p>
        </w:tc>
      </w:tr>
      <w:tr w:rsidR="00C6772C" w:rsidRPr="00D26514" w14:paraId="7B665CA9" w14:textId="77777777" w:rsidTr="002801FE">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67BA9454" w:rsidR="007F671D" w:rsidRPr="00D26514" w:rsidRDefault="00CA02C4" w:rsidP="00597DB2">
            <w:pPr>
              <w:pStyle w:val="BodyText"/>
            </w:pPr>
            <w:r>
              <w:t xml:space="preserve">The Transport Data Creator sends important and required </w:t>
            </w:r>
            <w:r w:rsidR="00D37DAE">
              <w:t xml:space="preserve">paramedicine care </w:t>
            </w:r>
            <w:r>
              <w:t xml:space="preserve">information to the Transport Data Consumer system. </w:t>
            </w:r>
          </w:p>
        </w:tc>
      </w:tr>
      <w:tr w:rsidR="00C6772C" w:rsidRPr="00D26514" w14:paraId="1BB7A4B6" w14:textId="77777777" w:rsidTr="002801FE">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169C6FD4" w:rsidR="00701B3A" w:rsidRPr="00D26514" w:rsidRDefault="002801FE" w:rsidP="00597DB2">
            <w:pPr>
              <w:pStyle w:val="BodyText"/>
            </w:pPr>
            <w:r w:rsidRPr="00376959">
              <w:t>Transport Data Consumer</w:t>
            </w:r>
          </w:p>
        </w:tc>
      </w:tr>
      <w:tr w:rsidR="002801FE" w:rsidRPr="00D26514" w14:paraId="33848F91" w14:textId="77777777" w:rsidTr="002801FE">
        <w:tc>
          <w:tcPr>
            <w:tcW w:w="1375" w:type="dxa"/>
            <w:shd w:val="clear" w:color="auto" w:fill="auto"/>
          </w:tcPr>
          <w:p w14:paraId="6F369F46" w14:textId="77777777" w:rsidR="002801FE" w:rsidRPr="00D26514" w:rsidRDefault="002801FE" w:rsidP="002801FE">
            <w:pPr>
              <w:pStyle w:val="BodyText"/>
              <w:rPr>
                <w:b/>
              </w:rPr>
            </w:pPr>
            <w:r w:rsidRPr="00D26514">
              <w:rPr>
                <w:b/>
              </w:rPr>
              <w:t>Role:</w:t>
            </w:r>
          </w:p>
        </w:tc>
        <w:tc>
          <w:tcPr>
            <w:tcW w:w="8201" w:type="dxa"/>
            <w:shd w:val="clear" w:color="auto" w:fill="auto"/>
          </w:tcPr>
          <w:p w14:paraId="1D89335F" w14:textId="7524738C" w:rsidR="002801FE" w:rsidRPr="00D26514" w:rsidRDefault="002801FE" w:rsidP="002801FE">
            <w:pPr>
              <w:pStyle w:val="BodyText"/>
            </w:pPr>
            <w:r>
              <w:t xml:space="preserve">Transport Data Consumer </w:t>
            </w:r>
            <w:r w:rsidR="00CA02C4">
              <w:t>receives</w:t>
            </w:r>
            <w:r>
              <w:t xml:space="preserve"> and consumes the </w:t>
            </w:r>
            <w:r w:rsidR="00D37DAE">
              <w:t>paramedicine</w:t>
            </w:r>
            <w:r>
              <w:t xml:space="preserve"> information that is sent in by the Transport Data Creator</w:t>
            </w:r>
            <w:r w:rsidRPr="00376959">
              <w:t xml:space="preserve">. </w:t>
            </w:r>
          </w:p>
        </w:tc>
      </w:tr>
      <w:tr w:rsidR="003D1AF7" w:rsidRPr="00D26514" w14:paraId="654F54DD" w14:textId="77777777" w:rsidTr="002801FE">
        <w:tc>
          <w:tcPr>
            <w:tcW w:w="1375" w:type="dxa"/>
            <w:shd w:val="clear" w:color="auto" w:fill="auto"/>
          </w:tcPr>
          <w:p w14:paraId="287AABCF" w14:textId="50EA0236" w:rsidR="003D1AF7" w:rsidRPr="00D26514" w:rsidRDefault="003D1AF7" w:rsidP="002801FE">
            <w:pPr>
              <w:pStyle w:val="BodyText"/>
              <w:rPr>
                <w:b/>
              </w:rPr>
            </w:pPr>
            <w:r w:rsidRPr="00D26514">
              <w:rPr>
                <w:b/>
              </w:rPr>
              <w:t>Actor:</w:t>
            </w:r>
          </w:p>
        </w:tc>
        <w:tc>
          <w:tcPr>
            <w:tcW w:w="8201" w:type="dxa"/>
            <w:shd w:val="clear" w:color="auto" w:fill="auto"/>
          </w:tcPr>
          <w:p w14:paraId="051DDA60" w14:textId="2DF42DC2" w:rsidR="003D1AF7" w:rsidRDefault="003D1AF7" w:rsidP="002801FE">
            <w:pPr>
              <w:pStyle w:val="BodyText"/>
            </w:pPr>
            <w:r>
              <w:t xml:space="preserve">Content Creator </w:t>
            </w:r>
          </w:p>
        </w:tc>
      </w:tr>
      <w:tr w:rsidR="003D1AF7" w:rsidRPr="00D26514" w14:paraId="2EFEB0F3" w14:textId="77777777" w:rsidTr="002801FE">
        <w:tc>
          <w:tcPr>
            <w:tcW w:w="1375" w:type="dxa"/>
            <w:shd w:val="clear" w:color="auto" w:fill="auto"/>
          </w:tcPr>
          <w:p w14:paraId="22C5ADB4" w14:textId="4FE4074C" w:rsidR="003D1AF7" w:rsidRPr="00D26514" w:rsidRDefault="003D1AF7" w:rsidP="002801FE">
            <w:pPr>
              <w:pStyle w:val="BodyText"/>
              <w:rPr>
                <w:b/>
              </w:rPr>
            </w:pPr>
            <w:r w:rsidRPr="00D26514">
              <w:rPr>
                <w:b/>
              </w:rPr>
              <w:t>Role:</w:t>
            </w:r>
          </w:p>
        </w:tc>
        <w:tc>
          <w:tcPr>
            <w:tcW w:w="8201" w:type="dxa"/>
            <w:shd w:val="clear" w:color="auto" w:fill="auto"/>
          </w:tcPr>
          <w:p w14:paraId="14A592D5" w14:textId="26475ED7" w:rsidR="003D1AF7" w:rsidRDefault="001D6C61" w:rsidP="002801FE">
            <w:pPr>
              <w:pStyle w:val="BodyText"/>
            </w:pPr>
            <w:r>
              <w:t xml:space="preserve">The Content Creator sends important and required paramedicine care information to the Content Consumer. </w:t>
            </w:r>
          </w:p>
        </w:tc>
      </w:tr>
      <w:tr w:rsidR="003D1AF7" w:rsidRPr="00D26514" w14:paraId="6ACF0A4F" w14:textId="77777777" w:rsidTr="002801FE">
        <w:tc>
          <w:tcPr>
            <w:tcW w:w="1375" w:type="dxa"/>
            <w:shd w:val="clear" w:color="auto" w:fill="auto"/>
          </w:tcPr>
          <w:p w14:paraId="672F606D" w14:textId="16D53D14" w:rsidR="003D1AF7" w:rsidRPr="00D26514" w:rsidRDefault="003D1AF7" w:rsidP="002801FE">
            <w:pPr>
              <w:pStyle w:val="BodyText"/>
              <w:rPr>
                <w:b/>
              </w:rPr>
            </w:pPr>
            <w:r w:rsidRPr="00D26514">
              <w:rPr>
                <w:b/>
              </w:rPr>
              <w:t>Actor:</w:t>
            </w:r>
          </w:p>
        </w:tc>
        <w:tc>
          <w:tcPr>
            <w:tcW w:w="8201" w:type="dxa"/>
            <w:shd w:val="clear" w:color="auto" w:fill="auto"/>
          </w:tcPr>
          <w:p w14:paraId="1F9323BF" w14:textId="2E344C78" w:rsidR="003D1AF7" w:rsidRDefault="003D1AF7" w:rsidP="002801FE">
            <w:pPr>
              <w:pStyle w:val="BodyText"/>
            </w:pPr>
            <w:r>
              <w:t xml:space="preserve">Content Consumer </w:t>
            </w:r>
          </w:p>
        </w:tc>
      </w:tr>
      <w:tr w:rsidR="003D1AF7" w:rsidRPr="00D26514" w14:paraId="1930D31C" w14:textId="77777777" w:rsidTr="002801FE">
        <w:tc>
          <w:tcPr>
            <w:tcW w:w="1375" w:type="dxa"/>
            <w:shd w:val="clear" w:color="auto" w:fill="auto"/>
          </w:tcPr>
          <w:p w14:paraId="7CAD676E" w14:textId="79F8DF99" w:rsidR="003D1AF7" w:rsidRPr="00D26514" w:rsidRDefault="003D1AF7" w:rsidP="002801FE">
            <w:pPr>
              <w:pStyle w:val="BodyText"/>
              <w:rPr>
                <w:b/>
              </w:rPr>
            </w:pPr>
            <w:r w:rsidRPr="00D26514">
              <w:rPr>
                <w:b/>
              </w:rPr>
              <w:t>Role:</w:t>
            </w:r>
          </w:p>
        </w:tc>
        <w:tc>
          <w:tcPr>
            <w:tcW w:w="8201" w:type="dxa"/>
            <w:shd w:val="clear" w:color="auto" w:fill="auto"/>
          </w:tcPr>
          <w:p w14:paraId="2365F33B" w14:textId="418D7F92" w:rsidR="003D1AF7" w:rsidRDefault="001D6C61" w:rsidP="002801FE">
            <w:pPr>
              <w:pStyle w:val="BodyText"/>
            </w:pPr>
            <w:r>
              <w:t>The Content Consumer receives the important and required paramedicine care information from the Content Creator.</w:t>
            </w:r>
          </w:p>
        </w:tc>
      </w:tr>
    </w:tbl>
    <w:p w14:paraId="69DFA706" w14:textId="77777777" w:rsidR="00CA02C4" w:rsidRDefault="00CA02C4" w:rsidP="003B70A2">
      <w:pPr>
        <w:pStyle w:val="BodyText"/>
      </w:pPr>
    </w:p>
    <w:p w14:paraId="3B3E07AF" w14:textId="4B03BFBE"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41" w:name="_Toc345074675"/>
      <w:bookmarkStart w:id="142" w:name="_Toc500238777"/>
      <w:r w:rsidRPr="00D26514">
        <w:rPr>
          <w:noProof w:val="0"/>
        </w:rPr>
        <w:t>3</w:t>
      </w:r>
      <w:r w:rsidR="00CF283F" w:rsidRPr="00D26514">
        <w:rPr>
          <w:noProof w:val="0"/>
        </w:rPr>
        <w:t>.Y.3 Referenced Sta</w:t>
      </w:r>
      <w:commentRangeStart w:id="143"/>
      <w:r w:rsidR="00CF283F" w:rsidRPr="00D26514">
        <w:rPr>
          <w:noProof w:val="0"/>
        </w:rPr>
        <w:t>nda</w:t>
      </w:r>
      <w:commentRangeEnd w:id="143"/>
      <w:r w:rsidR="00FC44B2">
        <w:rPr>
          <w:rStyle w:val="CommentReference"/>
          <w:rFonts w:ascii="Times New Roman" w:hAnsi="Times New Roman"/>
          <w:b w:val="0"/>
          <w:noProof w:val="0"/>
          <w:kern w:val="0"/>
        </w:rPr>
        <w:commentReference w:id="143"/>
      </w:r>
      <w:r w:rsidR="00CF283F" w:rsidRPr="00D26514">
        <w:rPr>
          <w:noProof w:val="0"/>
        </w:rPr>
        <w:t>rd</w:t>
      </w:r>
      <w:r w:rsidR="00DD13DB" w:rsidRPr="00D26514">
        <w:rPr>
          <w:noProof w:val="0"/>
        </w:rPr>
        <w:t>s</w:t>
      </w:r>
      <w:bookmarkEnd w:id="141"/>
      <w:bookmarkEnd w:id="142"/>
    </w:p>
    <w:p w14:paraId="2F7439D7" w14:textId="77777777" w:rsidR="008D10F0" w:rsidRPr="006D43E1" w:rsidRDefault="008D10F0" w:rsidP="00E83488">
      <w:pPr>
        <w:pStyle w:val="ListBullet2"/>
      </w:pPr>
      <w:r w:rsidRPr="006D43E1">
        <w:t>HL7 Version 3 Domain Analysis Model: Emergency Medical Services, Release 1 &lt;</w:t>
      </w:r>
      <w:hyperlink r:id="rId33" w:history="1">
        <w:r w:rsidRPr="006D43E1">
          <w:rPr>
            <w:rStyle w:val="Hyperlink"/>
          </w:rPr>
          <w:t>http://www.hl7.org/implement/standards/product_brief.cfm?product_id=39&gt;</w:t>
        </w:r>
      </w:hyperlink>
    </w:p>
    <w:p w14:paraId="18DBA694" w14:textId="77777777" w:rsidR="008D10F0" w:rsidRPr="006D43E1" w:rsidRDefault="008D10F0" w:rsidP="00E83488">
      <w:pPr>
        <w:pStyle w:val="ListBullet2"/>
      </w:pPr>
      <w:r w:rsidRPr="006D43E1">
        <w:t>HL7 Version 3 Domain Information Model; Emergency Medical Services, Release 1 &lt;</w:t>
      </w:r>
      <w:hyperlink r:id="rId34" w:history="1">
        <w:r w:rsidRPr="006D43E1">
          <w:rPr>
            <w:rStyle w:val="Hyperlink"/>
          </w:rPr>
          <w:t>http://www.hl7.org/implement/standards/product_brief.cfm?product_id=302&gt;</w:t>
        </w:r>
      </w:hyperlink>
    </w:p>
    <w:p w14:paraId="3D923B75" w14:textId="77777777" w:rsidR="008D10F0" w:rsidRPr="006D43E1" w:rsidRDefault="008D10F0" w:rsidP="00E83488">
      <w:pPr>
        <w:pStyle w:val="ListBullet2"/>
      </w:pPr>
      <w:r w:rsidRPr="006D43E1">
        <w:lastRenderedPageBreak/>
        <w:t>HL7 Version 3 Implementation Guide for CDA Release 2 - Level 3: Emergency Medical Services; Patient Care Report, Release 2 - US Realm &lt;</w:t>
      </w:r>
      <w:hyperlink r:id="rId35" w:history="1">
        <w:r w:rsidRPr="006D43E1">
          <w:rPr>
            <w:rStyle w:val="Hyperlink"/>
          </w:rPr>
          <w:t>http://www.hl7.org/implement/standards/product_brief.cfm?product_id=438&gt;</w:t>
        </w:r>
      </w:hyperlink>
    </w:p>
    <w:p w14:paraId="2DFFBA1E" w14:textId="77777777" w:rsidR="008D10F0" w:rsidRPr="006D43E1" w:rsidRDefault="008D10F0" w:rsidP="00E83488">
      <w:pPr>
        <w:pStyle w:val="ListBullet2"/>
      </w:pPr>
      <w:r w:rsidRPr="006D43E1">
        <w:t xml:space="preserve">HL7 Version 3 Domain Analysis Model: Trauma Registry Data Submission, Release </w:t>
      </w:r>
      <w:hyperlink r:id="rId36" w:history="1">
        <w:r w:rsidRPr="006D43E1">
          <w:rPr>
            <w:rStyle w:val="Hyperlink"/>
          </w:rPr>
          <w:t>http://www.hl7.org/implement/standards/product_brief.cfm?product_id=363</w:t>
        </w:r>
      </w:hyperlink>
    </w:p>
    <w:p w14:paraId="4693D6BB" w14:textId="77777777" w:rsidR="008D10F0" w:rsidRPr="006D43E1" w:rsidRDefault="008D10F0" w:rsidP="00E83488">
      <w:pPr>
        <w:pStyle w:val="ListBullet2"/>
      </w:pPr>
      <w:r w:rsidRPr="006D43E1">
        <w:t xml:space="preserve">HL7 CDA® R2 Implementation Guide: Trauma Registry Data Submission, Release 1 - US Realm </w:t>
      </w:r>
      <w:hyperlink r:id="rId37" w:history="1">
        <w:r w:rsidRPr="006D43E1">
          <w:rPr>
            <w:rStyle w:val="Hyperlink"/>
          </w:rPr>
          <w:t>http://www.hl7.org/implement/standards/product_brief.cfm?product_id=355</w:t>
        </w:r>
      </w:hyperlink>
    </w:p>
    <w:p w14:paraId="30A1A8DD" w14:textId="77777777" w:rsidR="008D10F0" w:rsidRPr="006D43E1" w:rsidRDefault="008D10F0" w:rsidP="00E83488">
      <w:pPr>
        <w:pStyle w:val="ListBullet2"/>
      </w:pPr>
      <w:r w:rsidRPr="006D43E1">
        <w:t xml:space="preserve">HL7 Version 2.7.1 Implementation Guide: Message Transformations with OASIS Tracking of Emergency Patients (TEP), Release 1 </w:t>
      </w:r>
      <w:hyperlink r:id="rId38" w:history="1">
        <w:r w:rsidRPr="006D43E1">
          <w:rPr>
            <w:rStyle w:val="Hyperlink"/>
          </w:rPr>
          <w:t>http://www.hl7.org/implement/standards/product_brief.cfm?product_id=439</w:t>
        </w:r>
      </w:hyperlink>
    </w:p>
    <w:p w14:paraId="77D8C48E" w14:textId="31B30356" w:rsidR="00E83488" w:rsidRDefault="006D43E1" w:rsidP="00EA3BCB">
      <w:pPr>
        <w:pStyle w:val="ListBullet2"/>
        <w:rPr>
          <w:highlight w:val="yellow"/>
        </w:rPr>
      </w:pPr>
      <w:r>
        <w:rPr>
          <w:highlight w:val="yellow"/>
        </w:rPr>
        <w:t>FHIR reference</w:t>
      </w:r>
    </w:p>
    <w:p w14:paraId="3B93B776" w14:textId="565B4D88" w:rsidR="006D43E1" w:rsidRPr="00D37DAE" w:rsidRDefault="006D43E1" w:rsidP="00EA3BCB">
      <w:pPr>
        <w:pStyle w:val="ListBullet2"/>
        <w:rPr>
          <w:highlight w:val="yellow"/>
        </w:rPr>
      </w:pPr>
      <w:r>
        <w:rPr>
          <w:highlight w:val="yellow"/>
        </w:rPr>
        <w:t xml:space="preserve">MHD reference </w:t>
      </w:r>
    </w:p>
    <w:p w14:paraId="010549BC" w14:textId="07BA4A47" w:rsidR="00CF283F" w:rsidRPr="00D26514" w:rsidRDefault="007B7172" w:rsidP="00303E20">
      <w:pPr>
        <w:pStyle w:val="Heading3"/>
        <w:numPr>
          <w:ilvl w:val="0"/>
          <w:numId w:val="0"/>
        </w:numPr>
        <w:rPr>
          <w:noProof w:val="0"/>
        </w:rPr>
      </w:pPr>
      <w:bookmarkStart w:id="144" w:name="_Toc345074676"/>
      <w:bookmarkStart w:id="145" w:name="_Toc500238778"/>
      <w:r w:rsidRPr="00376959">
        <mc:AlternateContent>
          <mc:Choice Requires="wpg">
            <w:drawing>
              <wp:anchor distT="0" distB="0" distL="114300" distR="114300" simplePos="0" relativeHeight="251666944" behindDoc="1" locked="0" layoutInCell="0" hidden="0" allowOverlap="1" wp14:anchorId="0CBCD98B" wp14:editId="08199FDC">
                <wp:simplePos x="0" y="0"/>
                <wp:positionH relativeFrom="margin">
                  <wp:posOffset>1905</wp:posOffset>
                </wp:positionH>
                <wp:positionV relativeFrom="paragraph">
                  <wp:posOffset>540385</wp:posOffset>
                </wp:positionV>
                <wp:extent cx="3721100" cy="2275840"/>
                <wp:effectExtent l="0" t="0" r="0" b="0"/>
                <wp:wrapTopAndBottom/>
                <wp:docPr id="20" name="Group 20"/>
                <wp:cNvGraphicFramePr/>
                <a:graphic xmlns:a="http://schemas.openxmlformats.org/drawingml/2006/main">
                  <a:graphicData uri="http://schemas.microsoft.com/office/word/2010/wordprocessingGroup">
                    <wpg:wgp>
                      <wpg:cNvGrpSpPr/>
                      <wpg:grpSpPr>
                        <a:xfrm>
                          <a:off x="0" y="0"/>
                          <a:ext cx="3721100" cy="2275840"/>
                          <a:chOff x="3481005" y="2483139"/>
                          <a:chExt cx="3729990" cy="2625090"/>
                        </a:xfrm>
                      </wpg:grpSpPr>
                      <wpg:grpSp>
                        <wpg:cNvPr id="21" name="Group 21"/>
                        <wpg:cNvGrpSpPr/>
                        <wpg:grpSpPr>
                          <a:xfrm>
                            <a:off x="3481005" y="2483139"/>
                            <a:ext cx="3729990" cy="2625090"/>
                            <a:chOff x="1800" y="1787"/>
                            <a:chExt cx="5874" cy="4134"/>
                          </a:xfrm>
                        </wpg:grpSpPr>
                        <wps:wsp>
                          <wps:cNvPr id="23" name="Rectangle 23"/>
                          <wps:cNvSpPr/>
                          <wps:spPr>
                            <a:xfrm>
                              <a:off x="1800" y="1787"/>
                              <a:ext cx="5850" cy="3825"/>
                            </a:xfrm>
                            <a:prstGeom prst="rect">
                              <a:avLst/>
                            </a:prstGeom>
                            <a:noFill/>
                            <a:ln>
                              <a:noFill/>
                            </a:ln>
                          </wps:spPr>
                          <wps:txbx>
                            <w:txbxContent>
                              <w:p w14:paraId="5B614C3E" w14:textId="77777777" w:rsidR="008D10F0" w:rsidRDefault="008D10F0" w:rsidP="00F65C7B">
                                <w:pPr>
                                  <w:spacing w:before="0"/>
                                  <w:textDirection w:val="btLr"/>
                                </w:pPr>
                              </w:p>
                            </w:txbxContent>
                          </wps:txbx>
                          <wps:bodyPr lIns="91425" tIns="91425" rIns="91425" bIns="91425" anchor="ctr" anchorCtr="0"/>
                        </wps:wsp>
                        <wps:wsp>
                          <wps:cNvPr id="24" name="Rectangle 24"/>
                          <wps:cNvSpPr/>
                          <wps:spPr>
                            <a:xfrm>
                              <a:off x="1800" y="2089"/>
                              <a:ext cx="5874" cy="3832"/>
                            </a:xfrm>
                            <a:prstGeom prst="rect">
                              <a:avLst/>
                            </a:prstGeom>
                            <a:noFill/>
                            <a:ln>
                              <a:noFill/>
                            </a:ln>
                          </wps:spPr>
                          <wps:txbx>
                            <w:txbxContent>
                              <w:p w14:paraId="07DE34D8" w14:textId="02A79187" w:rsidR="008D10F0" w:rsidRPr="00EE1085" w:rsidRDefault="008D10F0" w:rsidP="0050747E">
                                <w:pPr>
                                  <w:pStyle w:val="BodyText"/>
                                  <w:jc w:val="center"/>
                                </w:pPr>
                                <w:r w:rsidRPr="007B7172">
                                  <w:drawing>
                                    <wp:inline distT="0" distB="0" distL="0" distR="0" wp14:anchorId="71869705" wp14:editId="52C53858">
                                      <wp:extent cx="1469997" cy="977733"/>
                                      <wp:effectExtent l="0" t="0" r="0" b="0"/>
                                      <wp:docPr id="14" name="Picture 2" descr="Image result for cloud">
                                        <a:extLst xmlns:a="http://schemas.openxmlformats.org/drawingml/2006/main">
                                          <a:ext uri="{FF2B5EF4-FFF2-40B4-BE49-F238E27FC236}">
                                            <a16:creationId xmlns:a16="http://schemas.microsoft.com/office/drawing/2014/main" id="{F4D97DD6-BDC6-4FE3-9921-765CA7BE6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age result for cloud">
                                                <a:extLst>
                                                  <a:ext uri="{FF2B5EF4-FFF2-40B4-BE49-F238E27FC236}">
                                                    <a16:creationId xmlns:a16="http://schemas.microsoft.com/office/drawing/2014/main" id="{F4D97DD6-BDC6-4FE3-9921-765CA7BE632D}"/>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4964" cy="994339"/>
                                              </a:xfrm>
                                              <a:prstGeom prst="rect">
                                                <a:avLst/>
                                              </a:prstGeom>
                                              <a:noFill/>
                                              <a:extLst/>
                                            </pic:spPr>
                                          </pic:pic>
                                        </a:graphicData>
                                      </a:graphic>
                                    </wp:inline>
                                  </w:drawing>
                                </w:r>
                              </w:p>
                            </w:txbxContent>
                          </wps:txbx>
                          <wps:bodyPr lIns="91425" tIns="91425" rIns="91425" bIns="91425" anchor="ctr" anchorCtr="0"/>
                        </wps:wsp>
                        <wps:wsp>
                          <wps:cNvPr id="26" name="Rectangle 26"/>
                          <wps:cNvSpPr/>
                          <wps:spPr>
                            <a:xfrm>
                              <a:off x="1800" y="1879"/>
                              <a:ext cx="1704" cy="805"/>
                            </a:xfrm>
                            <a:prstGeom prst="rect">
                              <a:avLst/>
                            </a:prstGeom>
                            <a:solidFill>
                              <a:srgbClr val="FFFFFF"/>
                            </a:solidFill>
                            <a:ln>
                              <a:noFill/>
                            </a:ln>
                          </wps:spPr>
                          <wps:txbx>
                            <w:txbxContent>
                              <w:p w14:paraId="3086BB5F" w14:textId="77777777" w:rsidR="008D10F0" w:rsidRDefault="008D10F0" w:rsidP="00F65C7B">
                                <w:pPr>
                                  <w:jc w:val="center"/>
                                  <w:textDirection w:val="btLr"/>
                                </w:pPr>
                                <w:r w:rsidRPr="00402725">
                                  <w:rPr>
                                    <w:rFonts w:eastAsia="Arial"/>
                                    <w:sz w:val="20"/>
                                  </w:rPr>
                                  <w:t xml:space="preserve">Transport Data </w:t>
                                </w:r>
                                <w:r>
                                  <w:rPr>
                                    <w:rFonts w:eastAsia="Arial"/>
                                    <w:sz w:val="20"/>
                                  </w:rPr>
                                  <w:t xml:space="preserve">Creator </w:t>
                                </w:r>
                              </w:p>
                            </w:txbxContent>
                          </wps:txbx>
                          <wps:bodyPr lIns="91425" tIns="45700" rIns="91425" bIns="45700" anchor="t" anchorCtr="0"/>
                        </wps:wsp>
                        <wps:wsp>
                          <wps:cNvPr id="27" name="Straight Arrow Connector 27"/>
                          <wps:cNvCnPr/>
                          <wps:spPr>
                            <a:xfrm rot="10800000">
                              <a:off x="2645" y="2686"/>
                              <a:ext cx="11" cy="2733"/>
                            </a:xfrm>
                            <a:prstGeom prst="straightConnector1">
                              <a:avLst/>
                            </a:prstGeom>
                            <a:noFill/>
                            <a:ln w="9525" cap="flat" cmpd="sng">
                              <a:solidFill>
                                <a:srgbClr val="000000"/>
                              </a:solidFill>
                              <a:prstDash val="solid"/>
                              <a:miter/>
                              <a:headEnd type="none" w="med" len="med"/>
                              <a:tailEnd type="none" w="med" len="med"/>
                            </a:ln>
                          </wps:spPr>
                          <wps:bodyPr/>
                        </wps:wsp>
                        <wps:wsp>
                          <wps:cNvPr id="28" name="Rectangle 28"/>
                          <wps:cNvSpPr/>
                          <wps:spPr>
                            <a:xfrm>
                              <a:off x="5707" y="1888"/>
                              <a:ext cx="1787" cy="937"/>
                            </a:xfrm>
                            <a:prstGeom prst="rect">
                              <a:avLst/>
                            </a:prstGeom>
                            <a:solidFill>
                              <a:srgbClr val="FFFFFF"/>
                            </a:solidFill>
                            <a:ln>
                              <a:noFill/>
                            </a:ln>
                          </wps:spPr>
                          <wps:txbx>
                            <w:txbxContent>
                              <w:p w14:paraId="0FD961B3" w14:textId="77777777" w:rsidR="008D10F0" w:rsidRPr="00402725" w:rsidRDefault="008D10F0" w:rsidP="00F65C7B">
                                <w:pPr>
                                  <w:jc w:val="center"/>
                                  <w:textDirection w:val="btLr"/>
                                  <w:rPr>
                                    <w:sz w:val="20"/>
                                  </w:rPr>
                                </w:pPr>
                                <w:r w:rsidRPr="00402725">
                                  <w:rPr>
                                    <w:rFonts w:eastAsia="Arial"/>
                                    <w:sz w:val="20"/>
                                  </w:rPr>
                                  <w:t xml:space="preserve">Transport Data </w:t>
                                </w:r>
                                <w:r>
                                  <w:rPr>
                                    <w:rFonts w:eastAsia="Arial"/>
                                    <w:sz w:val="20"/>
                                  </w:rPr>
                                  <w:t xml:space="preserve">Consumer </w:t>
                                </w:r>
                              </w:p>
                            </w:txbxContent>
                          </wps:txbx>
                          <wps:bodyPr lIns="91425" tIns="45700" rIns="91425" bIns="45700" anchor="t" anchorCtr="0"/>
                        </wps:wsp>
                        <wps:wsp>
                          <wps:cNvPr id="32" name="Straight Arrow Connector 32"/>
                          <wps:cNvCnPr/>
                          <wps:spPr>
                            <a:xfrm rot="10800000" flipH="1">
                              <a:off x="6615" y="2685"/>
                              <a:ext cx="0" cy="2832"/>
                            </a:xfrm>
                            <a:prstGeom prst="straightConnector1">
                              <a:avLst/>
                            </a:prstGeom>
                            <a:noFill/>
                            <a:ln w="9525" cap="flat" cmpd="sng">
                              <a:solidFill>
                                <a:srgbClr val="000000"/>
                              </a:solidFill>
                              <a:prstDash val="solid"/>
                              <a:miter/>
                              <a:headEnd type="none" w="med" len="med"/>
                              <a:tailEnd type="none" w="med" len="med"/>
                            </a:ln>
                          </wps:spPr>
                          <wps:bodyPr/>
                        </wps:wsp>
                        <wps:wsp>
                          <wps:cNvPr id="33" name="Rectangle 33"/>
                          <wps:cNvSpPr/>
                          <wps:spPr>
                            <a:xfrm>
                              <a:off x="2498" y="3656"/>
                              <a:ext cx="288" cy="95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33702B6" w14:textId="77777777" w:rsidR="008D10F0" w:rsidRDefault="008D10F0" w:rsidP="00F65C7B">
                                <w:pPr>
                                  <w:spacing w:before="0"/>
                                  <w:textDirection w:val="btLr"/>
                                </w:pPr>
                              </w:p>
                            </w:txbxContent>
                          </wps:txbx>
                          <wps:bodyPr lIns="91425" tIns="91425" rIns="91425" bIns="91425" anchor="ctr" anchorCtr="0"/>
                        </wps:wsp>
                        <wps:wsp>
                          <wps:cNvPr id="34" name="Rectangle 34"/>
                          <wps:cNvSpPr/>
                          <wps:spPr>
                            <a:xfrm>
                              <a:off x="3812" y="3742"/>
                              <a:ext cx="1807" cy="891"/>
                            </a:xfrm>
                            <a:prstGeom prst="rect">
                              <a:avLst/>
                            </a:prstGeom>
                            <a:solidFill>
                              <a:srgbClr val="FFFFFF"/>
                            </a:solidFill>
                            <a:ln>
                              <a:noFill/>
                            </a:ln>
                          </wps:spPr>
                          <wps:txbx>
                            <w:txbxContent>
                              <w:p w14:paraId="6C011E80" w14:textId="318C173A" w:rsidR="008D10F0" w:rsidRPr="00020B4C" w:rsidRDefault="008D10F0" w:rsidP="00020B4C">
                                <w:pPr>
                                  <w:pStyle w:val="NormalWeb"/>
                                  <w:spacing w:before="0" w:after="200" w:line="273" w:lineRule="auto"/>
                                  <w:jc w:val="center"/>
                                  <w:rPr>
                                    <w:rFonts w:eastAsia="Arial"/>
                                    <w:color w:val="000000"/>
                                    <w:sz w:val="20"/>
                                    <w:szCs w:val="20"/>
                                  </w:rPr>
                                </w:pPr>
                                <w:r>
                                  <w:rPr>
                                    <w:rFonts w:eastAsia="Arial"/>
                                    <w:color w:val="000000"/>
                                    <w:sz w:val="20"/>
                                    <w:szCs w:val="20"/>
                                  </w:rPr>
                                  <w:t>Provide Document Bundle [ITI – 65]</w:t>
                                </w:r>
                              </w:p>
                              <w:p w14:paraId="0FB02B42" w14:textId="77777777" w:rsidR="008D10F0" w:rsidRPr="00402725" w:rsidRDefault="008D10F0" w:rsidP="00F65C7B">
                                <w:pPr>
                                  <w:textDirection w:val="btLr"/>
                                  <w:rPr>
                                    <w:sz w:val="20"/>
                                  </w:rPr>
                                </w:pPr>
                              </w:p>
                            </w:txbxContent>
                          </wps:txbx>
                          <wps:bodyPr lIns="91425" tIns="45700" rIns="91425" bIns="45700" anchor="t" anchorCtr="0"/>
                        </wps:wsp>
                        <wps:wsp>
                          <wps:cNvPr id="35" name="Rectangle 35"/>
                          <wps:cNvSpPr/>
                          <wps:spPr>
                            <a:xfrm>
                              <a:off x="6470" y="3633"/>
                              <a:ext cx="305" cy="96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382E9AA" w14:textId="77777777" w:rsidR="008D10F0" w:rsidRDefault="008D10F0" w:rsidP="00F65C7B">
                                <w:pPr>
                                  <w:spacing w:before="0"/>
                                  <w:textDirection w:val="btLr"/>
                                </w:pPr>
                              </w:p>
                            </w:txbxContent>
                          </wps:txbx>
                          <wps:bodyPr lIns="91425" tIns="91425" rIns="91425" bIns="91425" anchor="ctr" anchorCtr="0"/>
                        </wps:wsp>
                        <wps:wsp>
                          <wps:cNvPr id="36" name="Straight Arrow Connector 36"/>
                          <wps:cNvCnPr/>
                          <wps:spPr>
                            <a:xfrm rot="10800000" flipH="1">
                              <a:off x="2787" y="4117"/>
                              <a:ext cx="3684" cy="17"/>
                            </a:xfrm>
                            <a:prstGeom prst="straightConnector1">
                              <a:avLst/>
                            </a:prstGeom>
                            <a:solidFill>
                              <a:srgbClr val="FFFFFF"/>
                            </a:solidFill>
                            <a:ln w="9525" cap="flat" cmpd="sng">
                              <a:solidFill>
                                <a:srgbClr val="000000"/>
                              </a:solidFill>
                              <a:prstDash val="solid"/>
                              <a:miter/>
                              <a:headEnd type="none" w="med" len="med"/>
                              <a:tailEnd type="triangle" w="lg" len="lg"/>
                            </a:ln>
                          </wps:spPr>
                          <wps:bodyPr/>
                        </wps:wsp>
                      </wpg:grpSp>
                    </wpg:wgp>
                  </a:graphicData>
                </a:graphic>
                <wp14:sizeRelV relativeFrom="margin">
                  <wp14:pctHeight>0</wp14:pctHeight>
                </wp14:sizeRelV>
              </wp:anchor>
            </w:drawing>
          </mc:Choice>
          <mc:Fallback>
            <w:pict>
              <v:group w14:anchorId="0CBCD98B" id="Group 20" o:spid="_x0000_s1055" style="position:absolute;margin-left:.15pt;margin-top:42.55pt;width:293pt;height:179.2pt;z-index:-251649536;mso-position-horizontal-relative:margin;mso-position-vertical-relative:text;mso-height-relative:margin" coordorigin="34810,24831" coordsize="37299,2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" o:allowincell="f">
                <v:group id="Group 21" o:spid="_x0000_s1056" style="position:absolute;left:34810;top:24831;width:37299;height:26251" coordorigin="1800,1787" coordsize="5874,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3" o:spid="_x0000_s1057" style="position:absolute;left:1800;top:1787;width:5850;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5B614C3E" w14:textId="77777777" w:rsidR="008D10F0" w:rsidRDefault="008D10F0" w:rsidP="00F65C7B">
                          <w:pPr>
                            <w:spacing w:before="0"/>
                            <w:textDirection w:val="btLr"/>
                          </w:pPr>
                        </w:p>
                      </w:txbxContent>
                    </v:textbox>
                  </v:rect>
                  <v:rect id="Rectangle 24" o:spid="_x0000_s1058" style="position:absolute;left:1800;top:2089;width:5874;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07DE34D8" w14:textId="02A79187" w:rsidR="008D10F0" w:rsidRPr="00EE1085" w:rsidRDefault="008D10F0" w:rsidP="0050747E">
                          <w:pPr>
                            <w:pStyle w:val="BodyText"/>
                            <w:jc w:val="center"/>
                          </w:pPr>
                          <w:r w:rsidRPr="007B7172">
                            <w:drawing>
                              <wp:inline distT="0" distB="0" distL="0" distR="0" wp14:anchorId="71869705" wp14:editId="52C53858">
                                <wp:extent cx="1469997" cy="977733"/>
                                <wp:effectExtent l="0" t="0" r="0" b="0"/>
                                <wp:docPr id="14" name="Picture 2" descr="Image result for cloud">
                                  <a:extLst xmlns:a="http://schemas.openxmlformats.org/drawingml/2006/main">
                                    <a:ext uri="{FF2B5EF4-FFF2-40B4-BE49-F238E27FC236}">
                                      <a16:creationId xmlns:a16="http://schemas.microsoft.com/office/drawing/2014/main" id="{F4D97DD6-BDC6-4FE3-9921-765CA7BE6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age result for cloud">
                                          <a:extLst>
                                            <a:ext uri="{FF2B5EF4-FFF2-40B4-BE49-F238E27FC236}">
                                              <a16:creationId xmlns:a16="http://schemas.microsoft.com/office/drawing/2014/main" id="{F4D97DD6-BDC6-4FE3-9921-765CA7BE632D}"/>
                                            </a:ext>
                                          </a:extLs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4964" cy="994339"/>
                                        </a:xfrm>
                                        <a:prstGeom prst="rect">
                                          <a:avLst/>
                                        </a:prstGeom>
                                        <a:noFill/>
                                        <a:extLst/>
                                      </pic:spPr>
                                    </pic:pic>
                                  </a:graphicData>
                                </a:graphic>
                              </wp:inline>
                            </w:drawing>
                          </w:r>
                        </w:p>
                      </w:txbxContent>
                    </v:textbox>
                  </v:rect>
                  <v:rect id="Rectangle 26" o:spid="_x0000_s1059" style="position:absolute;left:1800;top:1879;width:1704;height: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" stroked="f">
                    <v:textbox inset="2.53958mm,1.2694mm,2.53958mm,1.2694mm">
                      <w:txbxContent>
                        <w:p w14:paraId="3086BB5F" w14:textId="77777777" w:rsidR="008D10F0" w:rsidRDefault="008D10F0" w:rsidP="00F65C7B">
                          <w:pPr>
                            <w:jc w:val="center"/>
                            <w:textDirection w:val="btLr"/>
                          </w:pPr>
                          <w:r w:rsidRPr="00402725">
                            <w:rPr>
                              <w:rFonts w:eastAsia="Arial"/>
                              <w:sz w:val="20"/>
                            </w:rPr>
                            <w:t xml:space="preserve">Transport Data </w:t>
                          </w:r>
                          <w:r>
                            <w:rPr>
                              <w:rFonts w:eastAsia="Arial"/>
                              <w:sz w:val="20"/>
                            </w:rPr>
                            <w:t xml:space="preserve">Creator </w:t>
                          </w:r>
                        </w:p>
                      </w:txbxContent>
                    </v:textbox>
                  </v:rect>
                  <v:shape id="Straight Arrow Connector 27" o:spid="_x0000_s1060" type="#_x0000_t32" style="position:absolute;left:2645;top:2686;width:11;height:27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">
                    <v:stroke joinstyle="miter"/>
                  </v:shape>
                  <v:rect id="Rectangle 28" o:spid="_x0000_s1061" style="position:absolute;left:5707;top:1888;width:1787;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" stroked="f">
                    <v:textbox inset="2.53958mm,1.2694mm,2.53958mm,1.2694mm">
                      <w:txbxContent>
                        <w:p w14:paraId="0FD961B3" w14:textId="77777777" w:rsidR="008D10F0" w:rsidRPr="00402725" w:rsidRDefault="008D10F0" w:rsidP="00F65C7B">
                          <w:pPr>
                            <w:jc w:val="center"/>
                            <w:textDirection w:val="btLr"/>
                            <w:rPr>
                              <w:sz w:val="20"/>
                            </w:rPr>
                          </w:pPr>
                          <w:r w:rsidRPr="00402725">
                            <w:rPr>
                              <w:rFonts w:eastAsia="Arial"/>
                              <w:sz w:val="20"/>
                            </w:rPr>
                            <w:t xml:space="preserve">Transport Data </w:t>
                          </w:r>
                          <w:r>
                            <w:rPr>
                              <w:rFonts w:eastAsia="Arial"/>
                              <w:sz w:val="20"/>
                            </w:rPr>
                            <w:t xml:space="preserve">Consumer </w:t>
                          </w:r>
                        </w:p>
                      </w:txbxContent>
                    </v:textbox>
                  </v:rect>
                  <v:shape id="Straight Arrow Connector 32" o:spid="_x0000_s1062" type="#_x0000_t32" style="position:absolute;left:6615;top:2685;width:0;height:28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">
                    <v:stroke joinstyle="miter"/>
                  </v:shape>
                  <v:rect id="Rectangle 33" o:spid="_x0000_s1063" style="position:absolute;left:2498;top:3656;width:288;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">
                    <v:textbox inset="2.53958mm,2.53958mm,2.53958mm,2.53958mm">
                      <w:txbxContent>
                        <w:p w14:paraId="233702B6" w14:textId="77777777" w:rsidR="008D10F0" w:rsidRDefault="008D10F0" w:rsidP="00F65C7B">
                          <w:pPr>
                            <w:spacing w:before="0"/>
                            <w:textDirection w:val="btLr"/>
                          </w:pPr>
                        </w:p>
                      </w:txbxContent>
                    </v:textbox>
                  </v:rect>
                  <v:rect id="Rectangle 34" o:spid="_x0000_s1064" style="position:absolute;left:3812;top:3742;width:1807;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" stroked="f">
                    <v:textbox inset="2.53958mm,1.2694mm,2.53958mm,1.2694mm">
                      <w:txbxContent>
                        <w:p w14:paraId="6C011E80" w14:textId="318C173A" w:rsidR="008D10F0" w:rsidRPr="00020B4C" w:rsidRDefault="008D10F0" w:rsidP="00020B4C">
                          <w:pPr>
                            <w:pStyle w:val="NormalWeb"/>
                            <w:spacing w:before="0" w:after="200" w:line="273" w:lineRule="auto"/>
                            <w:jc w:val="center"/>
                            <w:rPr>
                              <w:rFonts w:eastAsia="Arial"/>
                              <w:color w:val="000000"/>
                              <w:sz w:val="20"/>
                              <w:szCs w:val="20"/>
                            </w:rPr>
                          </w:pPr>
                          <w:r>
                            <w:rPr>
                              <w:rFonts w:eastAsia="Arial"/>
                              <w:color w:val="000000"/>
                              <w:sz w:val="20"/>
                              <w:szCs w:val="20"/>
                            </w:rPr>
                            <w:t>Provide Document Bundle [ITI – 65]</w:t>
                          </w:r>
                        </w:p>
                        <w:p w14:paraId="0FB02B42" w14:textId="77777777" w:rsidR="008D10F0" w:rsidRPr="00402725" w:rsidRDefault="008D10F0" w:rsidP="00F65C7B">
                          <w:pPr>
                            <w:textDirection w:val="btLr"/>
                            <w:rPr>
                              <w:sz w:val="20"/>
                            </w:rPr>
                          </w:pPr>
                        </w:p>
                      </w:txbxContent>
                    </v:textbox>
                  </v:rect>
                  <v:rect id="Rectangle 35" o:spid="_x0000_s1065" style="position:absolute;left:6470;top:3633;width:305;height: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">
                    <v:textbox inset="2.53958mm,2.53958mm,2.53958mm,2.53958mm">
                      <w:txbxContent>
                        <w:p w14:paraId="4382E9AA" w14:textId="77777777" w:rsidR="008D10F0" w:rsidRDefault="008D10F0" w:rsidP="00F65C7B">
                          <w:pPr>
                            <w:spacing w:before="0"/>
                            <w:textDirection w:val="btLr"/>
                          </w:pPr>
                        </w:p>
                      </w:txbxContent>
                    </v:textbox>
                  </v:rect>
                  <v:shape id="Straight Arrow Connector 36" o:spid="_x0000_s1066" type="#_x0000_t32" style="position:absolute;left:2787;top:4117;width:3684;height:1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" filled="t">
                    <v:stroke endarrow="block" endarrowwidth="wide" endarrowlength="long" joinstyle="miter"/>
                  </v:shape>
                </v:group>
                <w10:wrap type="topAndBottom" anchorx="margin"/>
              </v:group>
            </w:pict>
          </mc:Fallback>
        </mc:AlternateContent>
      </w:r>
      <w:r w:rsidR="00303E20" w:rsidRPr="00D26514">
        <w:rPr>
          <w:noProof w:val="0"/>
        </w:rPr>
        <w:t>3</w:t>
      </w:r>
      <w:r w:rsidR="00CF283F" w:rsidRPr="00D26514">
        <w:rPr>
          <w:noProof w:val="0"/>
        </w:rPr>
        <w:t xml:space="preserve">.Y.4 Interaction </w:t>
      </w:r>
      <w:commentRangeStart w:id="146"/>
      <w:r w:rsidR="00CF283F" w:rsidRPr="00D26514">
        <w:rPr>
          <w:noProof w:val="0"/>
        </w:rPr>
        <w:t>Diag</w:t>
      </w:r>
      <w:commentRangeEnd w:id="146"/>
      <w:r w:rsidR="00306B95">
        <w:rPr>
          <w:rStyle w:val="CommentReference"/>
          <w:rFonts w:ascii="Times New Roman" w:hAnsi="Times New Roman"/>
          <w:b w:val="0"/>
          <w:noProof w:val="0"/>
          <w:kern w:val="0"/>
        </w:rPr>
        <w:commentReference w:id="146"/>
      </w:r>
      <w:r w:rsidR="00CF283F" w:rsidRPr="00D26514">
        <w:rPr>
          <w:noProof w:val="0"/>
        </w:rPr>
        <w:t>ram</w:t>
      </w:r>
      <w:bookmarkEnd w:id="144"/>
      <w:bookmarkEnd w:id="145"/>
    </w:p>
    <w:p w14:paraId="20A83A81" w14:textId="7838CC67" w:rsidR="00F65C7B" w:rsidRPr="00D26514" w:rsidRDefault="00F65C7B" w:rsidP="00597DB2">
      <w:pPr>
        <w:pStyle w:val="AuthorInstructions"/>
      </w:pPr>
    </w:p>
    <w:p w14:paraId="5DBBBBD4" w14:textId="1F45886D" w:rsidR="00CF283F" w:rsidRPr="00D26514" w:rsidRDefault="00303E20" w:rsidP="00680648">
      <w:pPr>
        <w:pStyle w:val="Heading4"/>
        <w:numPr>
          <w:ilvl w:val="0"/>
          <w:numId w:val="0"/>
        </w:numPr>
        <w:rPr>
          <w:noProof w:val="0"/>
        </w:rPr>
      </w:pPr>
      <w:bookmarkStart w:id="147" w:name="_Toc345074677"/>
      <w:bookmarkStart w:id="148" w:name="_Toc500238779"/>
      <w:r w:rsidRPr="00D26514">
        <w:rPr>
          <w:noProof w:val="0"/>
        </w:rPr>
        <w:t>3</w:t>
      </w:r>
      <w:r w:rsidR="00CF283F" w:rsidRPr="00D26514">
        <w:rPr>
          <w:noProof w:val="0"/>
        </w:rPr>
        <w:t>.</w:t>
      </w:r>
      <w:r w:rsidR="00CF283F" w:rsidRPr="0050747E">
        <w:rPr>
          <w:noProof w:val="0"/>
          <w:highlight w:val="yellow"/>
        </w:rPr>
        <w:t>Y</w:t>
      </w:r>
      <w:r w:rsidR="00CF283F" w:rsidRPr="00D26514">
        <w:rPr>
          <w:noProof w:val="0"/>
        </w:rPr>
        <w:t xml:space="preserve">.4.1 </w:t>
      </w:r>
      <w:bookmarkEnd w:id="147"/>
      <w:bookmarkEnd w:id="148"/>
      <w:r w:rsidR="0050747E">
        <w:rPr>
          <w:noProof w:val="0"/>
        </w:rPr>
        <w:t>Send PCS Data</w:t>
      </w:r>
    </w:p>
    <w:bookmarkEnd w:id="94"/>
    <w:bookmarkEnd w:id="95"/>
    <w:bookmarkEnd w:id="96"/>
    <w:bookmarkEnd w:id="97"/>
    <w:bookmarkEnd w:id="98"/>
    <w:p w14:paraId="4B3A605E" w14:textId="0FF0C313" w:rsidR="0050747E" w:rsidRPr="00D26514" w:rsidRDefault="0050747E" w:rsidP="00597DB2">
      <w:pPr>
        <w:pStyle w:val="AuthorInstructions"/>
      </w:pPr>
      <w:r w:rsidRPr="0050747E">
        <w:rPr>
          <w:i w:val="0"/>
        </w:rPr>
        <w:t>The Transport Data Creator Sends the required</w:t>
      </w:r>
      <w:r w:rsidR="00D37DAE">
        <w:rPr>
          <w:i w:val="0"/>
        </w:rPr>
        <w:t xml:space="preserve"> paramedicine</w:t>
      </w:r>
      <w:r w:rsidRPr="0050747E">
        <w:rPr>
          <w:i w:val="0"/>
        </w:rPr>
        <w:t xml:space="preserve"> information to the Transport Data Consumer. </w:t>
      </w:r>
      <w:r w:rsidR="00D37DAE">
        <w:rPr>
          <w:i w:val="0"/>
        </w:rPr>
        <w:t xml:space="preserve">For more details on the content for this section please see section </w:t>
      </w:r>
      <w:proofErr w:type="gramStart"/>
      <w:r w:rsidR="00D37DAE" w:rsidRPr="00D26514">
        <w:t>3.</w:t>
      </w:r>
      <w:r w:rsidR="00D37DAE" w:rsidRPr="00BD2386">
        <w:rPr>
          <w:highlight w:val="yellow"/>
        </w:rPr>
        <w:t>Y</w:t>
      </w:r>
      <w:r w:rsidR="00D37DAE" w:rsidRPr="00D26514">
        <w:t>.</w:t>
      </w:r>
      <w:proofErr w:type="gramEnd"/>
      <w:r w:rsidR="00D37DAE" w:rsidRPr="00D26514">
        <w:t>4.1.2</w:t>
      </w:r>
      <w:r w:rsidR="00D37DAE">
        <w:t xml:space="preserve">. </w:t>
      </w:r>
    </w:p>
    <w:p w14:paraId="1D0C341B" w14:textId="77777777" w:rsidR="00CF283F" w:rsidRPr="00D26514" w:rsidRDefault="00303E20" w:rsidP="00303E20">
      <w:pPr>
        <w:pStyle w:val="Heading5"/>
        <w:numPr>
          <w:ilvl w:val="0"/>
          <w:numId w:val="0"/>
        </w:numPr>
        <w:rPr>
          <w:noProof w:val="0"/>
        </w:rPr>
      </w:pPr>
      <w:bookmarkStart w:id="149" w:name="_Toc345074678"/>
      <w:bookmarkStart w:id="150" w:name="_Toc500238780"/>
      <w:r w:rsidRPr="00D26514">
        <w:rPr>
          <w:noProof w:val="0"/>
        </w:rPr>
        <w:t>3</w:t>
      </w:r>
      <w:r w:rsidR="00CF283F" w:rsidRPr="00D26514">
        <w:rPr>
          <w:noProof w:val="0"/>
        </w:rPr>
        <w:t>.</w:t>
      </w:r>
      <w:r w:rsidR="00CF283F" w:rsidRPr="0050747E">
        <w:rPr>
          <w:noProof w:val="0"/>
          <w:highlight w:val="yellow"/>
        </w:rPr>
        <w:t>Y</w:t>
      </w:r>
      <w:r w:rsidR="00CF283F" w:rsidRPr="00D26514">
        <w:rPr>
          <w:noProof w:val="0"/>
        </w:rPr>
        <w:t>.4.1.1 Trigger Events</w:t>
      </w:r>
      <w:bookmarkEnd w:id="149"/>
      <w:bookmarkEnd w:id="150"/>
    </w:p>
    <w:p w14:paraId="59D81E0E" w14:textId="6CA8652D" w:rsidR="0050747E" w:rsidRPr="0050747E" w:rsidRDefault="0050747E" w:rsidP="00597DB2">
      <w:pPr>
        <w:pStyle w:val="AuthorInstructions"/>
        <w:rPr>
          <w:i w:val="0"/>
        </w:rPr>
      </w:pPr>
      <w:r w:rsidRPr="0050747E">
        <w:rPr>
          <w:i w:val="0"/>
        </w:rPr>
        <w:t xml:space="preserve">Any time there a patient transport to a facility from a paramedicine entity the receiving hospital needs to receive the relevant patient information to inform their decisions when the patient arrives. </w:t>
      </w:r>
    </w:p>
    <w:p w14:paraId="0BD2FE6D" w14:textId="77777777" w:rsidR="00CF283F" w:rsidRPr="00D26514" w:rsidRDefault="00303E20" w:rsidP="00303E20">
      <w:pPr>
        <w:pStyle w:val="Heading5"/>
        <w:numPr>
          <w:ilvl w:val="0"/>
          <w:numId w:val="0"/>
        </w:numPr>
        <w:rPr>
          <w:noProof w:val="0"/>
        </w:rPr>
      </w:pPr>
      <w:bookmarkStart w:id="151" w:name="_Toc345074679"/>
      <w:bookmarkStart w:id="152" w:name="_Toc500238781"/>
      <w:r w:rsidRPr="00D26514">
        <w:rPr>
          <w:noProof w:val="0"/>
        </w:rPr>
        <w:lastRenderedPageBreak/>
        <w:t>3</w:t>
      </w:r>
      <w:r w:rsidR="00CF283F" w:rsidRPr="00D26514">
        <w:rPr>
          <w:noProof w:val="0"/>
        </w:rPr>
        <w:t>.</w:t>
      </w:r>
      <w:r w:rsidR="00CF283F" w:rsidRPr="00BD2386">
        <w:rPr>
          <w:noProof w:val="0"/>
          <w:highlight w:val="yellow"/>
        </w:rPr>
        <w:t>Y</w:t>
      </w:r>
      <w:r w:rsidR="00CF283F" w:rsidRPr="00D26514">
        <w:rPr>
          <w:noProof w:val="0"/>
        </w:rPr>
        <w:t>.4.1.2 Messa</w:t>
      </w:r>
      <w:commentRangeStart w:id="153"/>
      <w:r w:rsidR="00CF283F" w:rsidRPr="00D26514">
        <w:rPr>
          <w:noProof w:val="0"/>
        </w:rPr>
        <w:t>ge</w:t>
      </w:r>
      <w:commentRangeEnd w:id="153"/>
      <w:r w:rsidR="006D081D">
        <w:rPr>
          <w:rStyle w:val="CommentReference"/>
          <w:rFonts w:ascii="Times New Roman" w:hAnsi="Times New Roman"/>
          <w:b w:val="0"/>
          <w:noProof w:val="0"/>
          <w:kern w:val="0"/>
        </w:rPr>
        <w:commentReference w:id="153"/>
      </w:r>
      <w:r w:rsidR="00CF283F" w:rsidRPr="00D26514">
        <w:rPr>
          <w:noProof w:val="0"/>
        </w:rPr>
        <w:t xml:space="preserve"> Semantics</w:t>
      </w:r>
      <w:bookmarkEnd w:id="151"/>
      <w:bookmarkEnd w:id="152"/>
    </w:p>
    <w:p w14:paraId="0E455204" w14:textId="12A8CF0E" w:rsidR="00D56A45" w:rsidRDefault="00D56A45" w:rsidP="00597DB2">
      <w:pPr>
        <w:pStyle w:val="AuthorInstructions"/>
        <w:rPr>
          <w:i w:val="0"/>
        </w:rPr>
      </w:pPr>
      <w:r w:rsidRPr="00D56A45">
        <w:rPr>
          <w:i w:val="0"/>
        </w:rPr>
        <w:t>The Document Source shall initiate a FHIR “t</w:t>
      </w:r>
      <w:commentRangeStart w:id="154"/>
      <w:r w:rsidRPr="00D56A45">
        <w:rPr>
          <w:i w:val="0"/>
        </w:rPr>
        <w:t>ransaction</w:t>
      </w:r>
      <w:commentRangeEnd w:id="154"/>
      <w:r w:rsidR="00B63A31">
        <w:rPr>
          <w:rStyle w:val="CommentReference"/>
          <w:i w:val="0"/>
        </w:rPr>
        <w:commentReference w:id="154"/>
      </w:r>
      <w:r w:rsidRPr="00D56A45">
        <w:rPr>
          <w:i w:val="0"/>
        </w:rPr>
        <w:t xml:space="preserve">” using a “create” action by sending </w:t>
      </w:r>
      <w:proofErr w:type="gramStart"/>
      <w:r w:rsidRPr="00D56A45">
        <w:rPr>
          <w:i w:val="0"/>
        </w:rPr>
        <w:t>an HTTP POST request methods</w:t>
      </w:r>
      <w:proofErr w:type="gramEnd"/>
      <w:r w:rsidRPr="00D56A45">
        <w:rPr>
          <w:i w:val="0"/>
        </w:rPr>
        <w:t xml:space="preserve"> composed of a FHIR Bundle Resource containing the </w:t>
      </w:r>
      <w:proofErr w:type="spellStart"/>
      <w:r w:rsidRPr="00D56A45">
        <w:rPr>
          <w:i w:val="0"/>
        </w:rPr>
        <w:t>DocumentManifest</w:t>
      </w:r>
      <w:proofErr w:type="spellEnd"/>
      <w:r w:rsidRPr="00D56A45">
        <w:rPr>
          <w:i w:val="0"/>
        </w:rPr>
        <w:t xml:space="preserve"> resource, one or more </w:t>
      </w:r>
      <w:proofErr w:type="spellStart"/>
      <w:r w:rsidRPr="00D56A45">
        <w:rPr>
          <w:i w:val="0"/>
        </w:rPr>
        <w:t>DocumentReference</w:t>
      </w:r>
      <w:proofErr w:type="spellEnd"/>
      <w:r w:rsidRPr="00D56A45">
        <w:rPr>
          <w:i w:val="0"/>
        </w:rPr>
        <w:t xml:space="preserve"> Resources, zero or more List Resources, and zero or more Binary Resources to the Document Recipient. Refer to ITI TF-3: 4.5.1 for details on the FHIR Resources and how Document Sharing metadata attributes are 580 </w:t>
      </w:r>
      <w:r>
        <w:rPr>
          <w:i w:val="0"/>
        </w:rPr>
        <w:t xml:space="preserve">mapped. </w:t>
      </w:r>
      <w:r w:rsidRPr="00D56A45">
        <w:rPr>
          <w:i w:val="0"/>
        </w:rPr>
        <w:t>The media type of the HTTP body shall be either application/</w:t>
      </w:r>
      <w:proofErr w:type="spellStart"/>
      <w:r w:rsidRPr="00D56A45">
        <w:rPr>
          <w:i w:val="0"/>
        </w:rPr>
        <w:t>fhi</w:t>
      </w:r>
      <w:r>
        <w:rPr>
          <w:i w:val="0"/>
        </w:rPr>
        <w:t>r+json</w:t>
      </w:r>
      <w:proofErr w:type="spellEnd"/>
      <w:r>
        <w:rPr>
          <w:i w:val="0"/>
        </w:rPr>
        <w:t xml:space="preserve"> or application/</w:t>
      </w:r>
      <w:proofErr w:type="spellStart"/>
      <w:r>
        <w:rPr>
          <w:i w:val="0"/>
        </w:rPr>
        <w:t>fhir+xml</w:t>
      </w:r>
      <w:proofErr w:type="spellEnd"/>
      <w:r>
        <w:rPr>
          <w:i w:val="0"/>
        </w:rPr>
        <w:t xml:space="preserve">. </w:t>
      </w:r>
      <w:r w:rsidRPr="00D56A45">
        <w:rPr>
          <w:i w:val="0"/>
          <w:highlight w:val="yellow"/>
        </w:rPr>
        <w:t>Document Source</w:t>
      </w:r>
      <w:r w:rsidRPr="00D56A45">
        <w:rPr>
          <w:i w:val="0"/>
          <w:highlight w:val="yellow"/>
        </w:rPr>
        <w:cr/>
        <w:t>Provide Document Bundle Request Message</w:t>
      </w:r>
      <w:r w:rsidRPr="00D56A45">
        <w:rPr>
          <w:i w:val="0"/>
          <w:highlight w:val="yellow"/>
        </w:rPr>
        <w:cr/>
        <w:t>Document Recipient</w:t>
      </w:r>
      <w:r w:rsidRPr="00D56A45">
        <w:rPr>
          <w:i w:val="0"/>
          <w:highlight w:val="yellow"/>
        </w:rPr>
        <w:cr/>
        <w:t>Provide Document Bundle Response Message</w:t>
      </w:r>
      <w:r w:rsidRPr="00D56A45">
        <w:rPr>
          <w:i w:val="0"/>
          <w:highlight w:val="yellow"/>
        </w:rPr>
        <w:cr/>
        <w:t>IHE IT Infrastructure Technical Framework Supplement – Mobile access to Health Documents</w:t>
      </w:r>
      <w:r w:rsidRPr="00D56A45">
        <w:rPr>
          <w:i w:val="0"/>
          <w:highlight w:val="yellow"/>
        </w:rPr>
        <w:cr/>
        <w:t>(MHD)</w:t>
      </w:r>
    </w:p>
    <w:p w14:paraId="711C05A1" w14:textId="2FFB9EB2" w:rsidR="00A3476D" w:rsidRDefault="00A3476D" w:rsidP="00597DB2">
      <w:pPr>
        <w:pStyle w:val="AuthorInstructions"/>
        <w:rPr>
          <w:i w:val="0"/>
        </w:rPr>
      </w:pPr>
      <w:r>
        <w:rPr>
          <w:i w:val="0"/>
        </w:rPr>
        <w:t>Bundle {</w:t>
      </w:r>
    </w:p>
    <w:p w14:paraId="24731221" w14:textId="0A2EE71D" w:rsidR="00A3476D" w:rsidRDefault="00A3476D" w:rsidP="00A3476D">
      <w:pPr>
        <w:pStyle w:val="ListBullet2"/>
        <w:tabs>
          <w:tab w:val="num" w:pos="720"/>
        </w:tabs>
        <w:rPr>
          <w:rFonts w:ascii="Courier New" w:eastAsia="Arial" w:hAnsi="Courier New" w:cs="Courier New"/>
        </w:rPr>
      </w:pPr>
      <w:r>
        <w:rPr>
          <w:rFonts w:ascii="Courier New" w:eastAsia="Arial" w:hAnsi="Courier New" w:cs="Courier New"/>
        </w:rPr>
        <w:t xml:space="preserve">Composition, </w:t>
      </w:r>
    </w:p>
    <w:p w14:paraId="0DCD59EE" w14:textId="75CA2523"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Patient</w:t>
      </w:r>
      <w:r w:rsidR="00B10095">
        <w:rPr>
          <w:rFonts w:ascii="Courier New" w:eastAsia="Arial" w:hAnsi="Courier New" w:cs="Courier New"/>
        </w:rPr>
        <w:t xml:space="preserve"> – </w:t>
      </w:r>
      <w:proofErr w:type="gramStart"/>
      <w:r w:rsidR="00B10095">
        <w:rPr>
          <w:rFonts w:ascii="Courier New" w:eastAsia="Arial" w:hAnsi="Courier New" w:cs="Courier New"/>
        </w:rPr>
        <w:t>1..</w:t>
      </w:r>
      <w:proofErr w:type="gramEnd"/>
      <w:r w:rsidR="00B10095">
        <w:rPr>
          <w:rFonts w:ascii="Courier New" w:eastAsia="Arial" w:hAnsi="Courier New" w:cs="Courier New"/>
        </w:rPr>
        <w:t xml:space="preserve">1, </w:t>
      </w:r>
    </w:p>
    <w:p w14:paraId="19FFCA3E" w14:textId="6B15247A"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Re</w:t>
      </w:r>
      <w:r w:rsidR="00B10095">
        <w:rPr>
          <w:rFonts w:ascii="Courier New" w:eastAsia="Arial" w:hAnsi="Courier New" w:cs="Courier New"/>
        </w:rPr>
        <w:t>latedPerson</w:t>
      </w:r>
      <w:proofErr w:type="spellEnd"/>
      <w:r w:rsidR="00B10095">
        <w:rPr>
          <w:rFonts w:ascii="Courier New" w:eastAsia="Arial" w:hAnsi="Courier New" w:cs="Courier New"/>
        </w:rPr>
        <w:t xml:space="preserve"> – </w:t>
      </w:r>
      <w:proofErr w:type="gramStart"/>
      <w:r w:rsidR="00B10095">
        <w:rPr>
          <w:rFonts w:ascii="Courier New" w:eastAsia="Arial" w:hAnsi="Courier New" w:cs="Courier New"/>
        </w:rPr>
        <w:t>0..</w:t>
      </w:r>
      <w:proofErr w:type="gramEnd"/>
      <w:r w:rsidR="00B10095">
        <w:rPr>
          <w:rFonts w:ascii="Courier New" w:eastAsia="Arial" w:hAnsi="Courier New" w:cs="Courier New"/>
        </w:rPr>
        <w:t xml:space="preserve">*, </w:t>
      </w:r>
    </w:p>
    <w:p w14:paraId="04FE6AA5" w14:textId="1FE8BEE8" w:rsidR="00A3476D" w:rsidRPr="007C7EDF" w:rsidRDefault="00B10095" w:rsidP="00A3476D">
      <w:pPr>
        <w:pStyle w:val="ListBullet2"/>
        <w:tabs>
          <w:tab w:val="num" w:pos="720"/>
        </w:tabs>
        <w:rPr>
          <w:rFonts w:ascii="Courier New" w:eastAsia="Arial" w:hAnsi="Courier New" w:cs="Courier New"/>
        </w:rPr>
      </w:pPr>
      <w:r>
        <w:rPr>
          <w:rFonts w:ascii="Courier New" w:eastAsia="Arial" w:hAnsi="Courier New" w:cs="Courier New"/>
        </w:rPr>
        <w:t xml:space="preserve">Coverage – </w:t>
      </w:r>
      <w:proofErr w:type="gramStart"/>
      <w:r>
        <w:rPr>
          <w:rFonts w:ascii="Courier New" w:eastAsia="Arial" w:hAnsi="Courier New" w:cs="Courier New"/>
        </w:rPr>
        <w:t>0..</w:t>
      </w:r>
      <w:proofErr w:type="gramEnd"/>
      <w:r>
        <w:rPr>
          <w:rFonts w:ascii="Courier New" w:eastAsia="Arial" w:hAnsi="Courier New" w:cs="Courier New"/>
        </w:rPr>
        <w:t xml:space="preserve">*, </w:t>
      </w:r>
    </w:p>
    <w:p w14:paraId="2F4DDF4F" w14:textId="7442FAC2"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Practitioner</w:t>
      </w:r>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597CA959" w14:textId="5C2D4E66" w:rsidR="00A3476D" w:rsidRPr="009A3C11" w:rsidRDefault="00A3476D" w:rsidP="00A3476D">
      <w:pPr>
        <w:pStyle w:val="ListBullet2"/>
        <w:tabs>
          <w:tab w:val="num" w:pos="720"/>
        </w:tabs>
        <w:rPr>
          <w:rFonts w:ascii="Courier New" w:eastAsia="Arial" w:hAnsi="Courier New" w:cs="Courier New"/>
          <w:highlight w:val="yellow"/>
        </w:rPr>
      </w:pPr>
      <w:commentRangeStart w:id="155"/>
      <w:r w:rsidRPr="009A3C11">
        <w:rPr>
          <w:rFonts w:ascii="Courier New" w:eastAsia="Arial" w:hAnsi="Courier New" w:cs="Courier New"/>
          <w:highlight w:val="yellow"/>
        </w:rPr>
        <w:t>Claim</w:t>
      </w:r>
      <w:commentRangeEnd w:id="155"/>
      <w:r w:rsidR="009A3C11">
        <w:rPr>
          <w:rStyle w:val="CommentReference"/>
        </w:rPr>
        <w:commentReference w:id="155"/>
      </w:r>
      <w:r w:rsidR="00A52B35" w:rsidRPr="009A3C11">
        <w:rPr>
          <w:rFonts w:ascii="Courier New" w:eastAsia="Arial" w:hAnsi="Courier New" w:cs="Courier New"/>
          <w:highlight w:val="yellow"/>
        </w:rPr>
        <w:t xml:space="preserve"> – </w:t>
      </w:r>
      <w:proofErr w:type="gramStart"/>
      <w:r w:rsidR="00A52B35" w:rsidRPr="009A3C11">
        <w:rPr>
          <w:rFonts w:ascii="Courier New" w:eastAsia="Arial" w:hAnsi="Courier New" w:cs="Courier New"/>
          <w:highlight w:val="yellow"/>
        </w:rPr>
        <w:t>0..</w:t>
      </w:r>
      <w:proofErr w:type="gramEnd"/>
      <w:r w:rsidR="00A52B35" w:rsidRPr="009A3C11">
        <w:rPr>
          <w:rFonts w:ascii="Courier New" w:eastAsia="Arial" w:hAnsi="Courier New" w:cs="Courier New"/>
          <w:highlight w:val="yellow"/>
        </w:rPr>
        <w:t>*</w:t>
      </w:r>
    </w:p>
    <w:p w14:paraId="1E799865" w14:textId="456A39D0"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AllergyIntolerance</w:t>
      </w:r>
      <w:proofErr w:type="spellEnd"/>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39D82519" w14:textId="355D31C5"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Procedure</w:t>
      </w:r>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3413F1B8" w14:textId="1C276792"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Immunization</w:t>
      </w:r>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7C2CFE2D" w14:textId="77560F1C"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MedicationStatement</w:t>
      </w:r>
      <w:proofErr w:type="spellEnd"/>
      <w:r w:rsidR="00A52B35">
        <w:rPr>
          <w:rFonts w:ascii="Courier New" w:eastAsia="Arial" w:hAnsi="Courier New" w:cs="Courier New"/>
        </w:rPr>
        <w:t xml:space="preserve">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651FF87C" w14:textId="6E9B01CF"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ClinicalImpression</w:t>
      </w:r>
      <w:proofErr w:type="spellEnd"/>
      <w:r w:rsidR="00A52B35">
        <w:rPr>
          <w:rFonts w:ascii="Courier New" w:eastAsia="Arial" w:hAnsi="Courier New" w:cs="Courier New"/>
        </w:rPr>
        <w:t xml:space="preserve"> – </w:t>
      </w:r>
      <w:proofErr w:type="gramStart"/>
      <w:r w:rsidR="00A52B35">
        <w:rPr>
          <w:rFonts w:ascii="Courier New" w:eastAsia="Arial" w:hAnsi="Courier New" w:cs="Courier New"/>
        </w:rPr>
        <w:t>1..</w:t>
      </w:r>
      <w:proofErr w:type="gramEnd"/>
      <w:r w:rsidR="00A52B35">
        <w:rPr>
          <w:rFonts w:ascii="Courier New" w:eastAsia="Arial" w:hAnsi="Courier New" w:cs="Courier New"/>
        </w:rPr>
        <w:t>*</w:t>
      </w:r>
    </w:p>
    <w:p w14:paraId="168C9BDE" w14:textId="4EBEB3DF" w:rsidR="00A3476D" w:rsidRPr="007C7EDF" w:rsidRDefault="00A3476D" w:rsidP="00A3476D">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DiagnosticOrder</w:t>
      </w:r>
      <w:proofErr w:type="spellEnd"/>
      <w:r w:rsidR="00A52B35">
        <w:rPr>
          <w:rFonts w:ascii="Courier New" w:eastAsia="Arial" w:hAnsi="Courier New" w:cs="Courier New"/>
        </w:rPr>
        <w:t xml:space="preserve"> – </w:t>
      </w:r>
      <w:proofErr w:type="gramStart"/>
      <w:r w:rsidR="00A52B35">
        <w:rPr>
          <w:rFonts w:ascii="Courier New" w:eastAsia="Arial" w:hAnsi="Courier New" w:cs="Courier New"/>
        </w:rPr>
        <w:t>1..</w:t>
      </w:r>
      <w:proofErr w:type="gramEnd"/>
      <w:r w:rsidR="00A52B35">
        <w:rPr>
          <w:rFonts w:ascii="Courier New" w:eastAsia="Arial" w:hAnsi="Courier New" w:cs="Courier New"/>
        </w:rPr>
        <w:t>*</w:t>
      </w:r>
    </w:p>
    <w:p w14:paraId="2B445FED" w14:textId="770120ED" w:rsidR="00A3476D" w:rsidRPr="007C7EDF" w:rsidRDefault="00A52B35" w:rsidP="00A3476D">
      <w:pPr>
        <w:pStyle w:val="ListBullet2"/>
        <w:tabs>
          <w:tab w:val="num" w:pos="720"/>
        </w:tabs>
        <w:rPr>
          <w:rFonts w:ascii="Courier New" w:eastAsia="Arial" w:hAnsi="Courier New" w:cs="Courier New"/>
        </w:rPr>
      </w:pPr>
      <w:proofErr w:type="spellStart"/>
      <w:r>
        <w:rPr>
          <w:rFonts w:ascii="Courier New" w:eastAsia="Arial" w:hAnsi="Courier New" w:cs="Courier New"/>
        </w:rPr>
        <w:t>DiagnosticReport</w:t>
      </w:r>
      <w:proofErr w:type="spellEnd"/>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w:t>
      </w:r>
    </w:p>
    <w:p w14:paraId="7920DD7D" w14:textId="73DCAFDB" w:rsidR="00A3476D" w:rsidRPr="007C7EDF" w:rsidRDefault="00A52B35" w:rsidP="00A3476D">
      <w:pPr>
        <w:pStyle w:val="ListBullet2"/>
        <w:tabs>
          <w:tab w:val="num" w:pos="720"/>
        </w:tabs>
        <w:rPr>
          <w:rFonts w:ascii="Courier New" w:eastAsia="Arial" w:hAnsi="Courier New" w:cs="Courier New"/>
        </w:rPr>
      </w:pPr>
      <w:proofErr w:type="spellStart"/>
      <w:r>
        <w:rPr>
          <w:rFonts w:ascii="Courier New" w:eastAsia="Arial" w:hAnsi="Courier New" w:cs="Courier New"/>
        </w:rPr>
        <w:t>ImagingStudy</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7CDDEECE" w14:textId="463D6BC5" w:rsidR="00A3476D" w:rsidRPr="007C7EDF"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O</w:t>
      </w:r>
      <w:r w:rsidR="00A52B35">
        <w:rPr>
          <w:rFonts w:ascii="Courier New" w:eastAsia="Arial" w:hAnsi="Courier New" w:cs="Courier New"/>
        </w:rPr>
        <w:t xml:space="preserve">bservation – </w:t>
      </w:r>
      <w:proofErr w:type="gramStart"/>
      <w:r w:rsidR="00A52B35">
        <w:rPr>
          <w:rFonts w:ascii="Courier New" w:eastAsia="Arial" w:hAnsi="Courier New" w:cs="Courier New"/>
        </w:rPr>
        <w:t>1..</w:t>
      </w:r>
      <w:proofErr w:type="gramEnd"/>
      <w:r w:rsidR="00A52B35">
        <w:rPr>
          <w:rFonts w:ascii="Courier New" w:eastAsia="Arial" w:hAnsi="Courier New" w:cs="Courier New"/>
        </w:rPr>
        <w:t>*</w:t>
      </w:r>
    </w:p>
    <w:p w14:paraId="4BC497C7" w14:textId="77777777" w:rsidR="00A52B35" w:rsidRDefault="00A3476D" w:rsidP="00A3476D">
      <w:pPr>
        <w:pStyle w:val="ListBullet2"/>
        <w:tabs>
          <w:tab w:val="num" w:pos="720"/>
        </w:tabs>
        <w:rPr>
          <w:rFonts w:ascii="Courier New" w:eastAsia="Arial" w:hAnsi="Courier New" w:cs="Courier New"/>
        </w:rPr>
      </w:pPr>
      <w:r w:rsidRPr="007C7EDF">
        <w:rPr>
          <w:rFonts w:ascii="Courier New" w:eastAsia="Arial" w:hAnsi="Courier New" w:cs="Courier New"/>
        </w:rPr>
        <w:t>C</w:t>
      </w:r>
      <w:r w:rsidR="00A52B35">
        <w:rPr>
          <w:rFonts w:ascii="Courier New" w:eastAsia="Arial" w:hAnsi="Courier New" w:cs="Courier New"/>
        </w:rPr>
        <w:t xml:space="preserve">ondition – </w:t>
      </w:r>
      <w:proofErr w:type="gramStart"/>
      <w:r w:rsidR="00A52B35">
        <w:rPr>
          <w:rFonts w:ascii="Courier New" w:eastAsia="Arial" w:hAnsi="Courier New" w:cs="Courier New"/>
        </w:rPr>
        <w:t>0..</w:t>
      </w:r>
      <w:proofErr w:type="gramEnd"/>
      <w:r w:rsidR="00A52B35">
        <w:rPr>
          <w:rFonts w:ascii="Courier New" w:eastAsia="Arial" w:hAnsi="Courier New" w:cs="Courier New"/>
        </w:rPr>
        <w:t>*</w:t>
      </w:r>
    </w:p>
    <w:p w14:paraId="7535A12F" w14:textId="29251FBB" w:rsidR="00A3476D" w:rsidRDefault="00A3476D" w:rsidP="00A3476D">
      <w:pPr>
        <w:pStyle w:val="ListBullet2"/>
        <w:tabs>
          <w:tab w:val="num" w:pos="720"/>
        </w:tabs>
        <w:rPr>
          <w:rFonts w:ascii="Courier New" w:eastAsia="Arial" w:hAnsi="Courier New" w:cs="Courier New"/>
        </w:rPr>
      </w:pPr>
      <w:r w:rsidRPr="00A52B35">
        <w:rPr>
          <w:rFonts w:ascii="Courier New" w:eastAsia="Arial" w:hAnsi="Courier New" w:cs="Courier New"/>
        </w:rPr>
        <w:t>L</w:t>
      </w:r>
      <w:r w:rsidR="00A52B35">
        <w:rPr>
          <w:rFonts w:ascii="Courier New" w:eastAsia="Arial" w:hAnsi="Courier New" w:cs="Courier New"/>
        </w:rPr>
        <w:t xml:space="preserve">ocation – </w:t>
      </w:r>
      <w:proofErr w:type="gramStart"/>
      <w:r w:rsidR="00A52B35">
        <w:rPr>
          <w:rFonts w:ascii="Courier New" w:eastAsia="Arial" w:hAnsi="Courier New" w:cs="Courier New"/>
        </w:rPr>
        <w:t>1..</w:t>
      </w:r>
      <w:proofErr w:type="gramEnd"/>
      <w:r w:rsidR="00A52B35">
        <w:rPr>
          <w:rFonts w:ascii="Courier New" w:eastAsia="Arial" w:hAnsi="Courier New" w:cs="Courier New"/>
        </w:rPr>
        <w:t>1</w:t>
      </w:r>
    </w:p>
    <w:p w14:paraId="500A2B11" w14:textId="0D7DEB90" w:rsidR="00A57A66" w:rsidRDefault="00A57A66" w:rsidP="00020B4C">
      <w:pPr>
        <w:pStyle w:val="ListBullet2"/>
        <w:tabs>
          <w:tab w:val="num" w:pos="720"/>
        </w:tabs>
        <w:rPr>
          <w:rFonts w:ascii="Courier New" w:eastAsia="Arial" w:hAnsi="Courier New" w:cs="Courier New"/>
        </w:rPr>
      </w:pPr>
      <w:r>
        <w:rPr>
          <w:rFonts w:ascii="Courier New" w:eastAsia="Arial" w:hAnsi="Courier New" w:cs="Courier New"/>
        </w:rPr>
        <w:t xml:space="preserve">Device – </w:t>
      </w:r>
      <w:proofErr w:type="gramStart"/>
      <w:r>
        <w:rPr>
          <w:rFonts w:ascii="Courier New" w:eastAsia="Arial" w:hAnsi="Courier New" w:cs="Courier New"/>
        </w:rPr>
        <w:t>0..</w:t>
      </w:r>
      <w:proofErr w:type="gramEnd"/>
      <w:r>
        <w:rPr>
          <w:rFonts w:ascii="Courier New" w:eastAsia="Arial" w:hAnsi="Courier New" w:cs="Courier New"/>
        </w:rPr>
        <w:t>1*</w:t>
      </w:r>
    </w:p>
    <w:p w14:paraId="32C29E79" w14:textId="69515B1B" w:rsidR="00020B4C" w:rsidRDefault="00020B4C" w:rsidP="00020B4C">
      <w:pPr>
        <w:pStyle w:val="ListBullet2"/>
        <w:tabs>
          <w:tab w:val="num" w:pos="720"/>
        </w:tabs>
        <w:rPr>
          <w:rFonts w:ascii="Courier New" w:eastAsia="Arial" w:hAnsi="Courier New" w:cs="Courier New"/>
          <w:highlight w:val="yellow"/>
        </w:rPr>
      </w:pPr>
      <w:proofErr w:type="spellStart"/>
      <w:r>
        <w:rPr>
          <w:rFonts w:ascii="Courier New" w:eastAsia="Arial" w:hAnsi="Courier New" w:cs="Courier New"/>
        </w:rPr>
        <w:lastRenderedPageBreak/>
        <w:t>EpisodeOfCar</w:t>
      </w:r>
      <w:r w:rsidRPr="00020B4C">
        <w:rPr>
          <w:rFonts w:ascii="Courier New" w:eastAsia="Arial" w:hAnsi="Courier New" w:cs="Courier New"/>
          <w:highlight w:val="yellow"/>
        </w:rPr>
        <w:t>e</w:t>
      </w:r>
      <w:proofErr w:type="spellEnd"/>
      <w:r w:rsidRPr="00020B4C">
        <w:rPr>
          <w:rFonts w:ascii="Courier New" w:eastAsia="Arial" w:hAnsi="Courier New" w:cs="Courier New"/>
          <w:highlight w:val="yellow"/>
        </w:rPr>
        <w:t xml:space="preserve"> (period)- </w:t>
      </w:r>
      <w:proofErr w:type="gramStart"/>
      <w:r w:rsidRPr="00020B4C">
        <w:rPr>
          <w:rFonts w:ascii="Courier New" w:eastAsia="Arial" w:hAnsi="Courier New" w:cs="Courier New"/>
          <w:highlight w:val="yellow"/>
        </w:rPr>
        <w:t>1..</w:t>
      </w:r>
      <w:proofErr w:type="gramEnd"/>
      <w:r w:rsidRPr="00020B4C">
        <w:rPr>
          <w:rFonts w:ascii="Courier New" w:eastAsia="Arial" w:hAnsi="Courier New" w:cs="Courier New"/>
          <w:highlight w:val="yellow"/>
        </w:rPr>
        <w:t>*</w:t>
      </w:r>
    </w:p>
    <w:p w14:paraId="7121146A" w14:textId="5F35C7C0" w:rsidR="0067439C" w:rsidRPr="00020B4C" w:rsidRDefault="0067439C" w:rsidP="00020B4C">
      <w:pPr>
        <w:pStyle w:val="ListBullet2"/>
        <w:tabs>
          <w:tab w:val="num" w:pos="720"/>
        </w:tabs>
        <w:rPr>
          <w:rFonts w:ascii="Courier New" w:eastAsia="Arial" w:hAnsi="Courier New" w:cs="Courier New"/>
          <w:highlight w:val="yellow"/>
        </w:rPr>
      </w:pPr>
      <w:proofErr w:type="spellStart"/>
      <w:r>
        <w:rPr>
          <w:rFonts w:ascii="Courier New" w:eastAsia="Arial" w:hAnsi="Courier New" w:cs="Courier New"/>
          <w:highlight w:val="yellow"/>
        </w:rPr>
        <w:t>EncounterTime</w:t>
      </w:r>
      <w:proofErr w:type="spellEnd"/>
      <w:r>
        <w:rPr>
          <w:rFonts w:ascii="Courier New" w:eastAsia="Arial" w:hAnsi="Courier New" w:cs="Courier New"/>
          <w:highlight w:val="yellow"/>
        </w:rPr>
        <w:t xml:space="preserve"> – </w:t>
      </w:r>
      <w:proofErr w:type="gramStart"/>
      <w:r>
        <w:rPr>
          <w:rFonts w:ascii="Courier New" w:eastAsia="Arial" w:hAnsi="Courier New" w:cs="Courier New"/>
          <w:highlight w:val="yellow"/>
        </w:rPr>
        <w:t>1..</w:t>
      </w:r>
      <w:proofErr w:type="gramEnd"/>
      <w:r>
        <w:rPr>
          <w:rFonts w:ascii="Courier New" w:eastAsia="Arial" w:hAnsi="Courier New" w:cs="Courier New"/>
          <w:highlight w:val="yellow"/>
        </w:rPr>
        <w:t>*</w:t>
      </w:r>
    </w:p>
    <w:p w14:paraId="1762256D" w14:textId="77777777" w:rsidR="00CF283F" w:rsidRPr="00D26514" w:rsidRDefault="00303E20" w:rsidP="00303E20">
      <w:pPr>
        <w:pStyle w:val="Heading5"/>
        <w:numPr>
          <w:ilvl w:val="0"/>
          <w:numId w:val="0"/>
        </w:numPr>
        <w:rPr>
          <w:noProof w:val="0"/>
        </w:rPr>
      </w:pPr>
      <w:bookmarkStart w:id="156" w:name="_Toc345074680"/>
      <w:bookmarkStart w:id="157" w:name="_Toc500238782"/>
      <w:r w:rsidRPr="00D26514">
        <w:rPr>
          <w:noProof w:val="0"/>
        </w:rPr>
        <w:t>3</w:t>
      </w:r>
      <w:r w:rsidR="00CF283F" w:rsidRPr="00D26514">
        <w:rPr>
          <w:noProof w:val="0"/>
        </w:rPr>
        <w:t>.</w:t>
      </w:r>
      <w:r w:rsidR="00CF283F" w:rsidRPr="00376874">
        <w:rPr>
          <w:noProof w:val="0"/>
          <w:highlight w:val="yellow"/>
        </w:rPr>
        <w:t>Y</w:t>
      </w:r>
      <w:r w:rsidR="00CF283F" w:rsidRPr="00D26514">
        <w:rPr>
          <w:noProof w:val="0"/>
        </w:rPr>
        <w:t>.4.1.3 Expected Actions</w:t>
      </w:r>
      <w:bookmarkEnd w:id="156"/>
      <w:bookmarkEnd w:id="157"/>
    </w:p>
    <w:p w14:paraId="290F2BE4" w14:textId="46CBAB52" w:rsidR="006D081D" w:rsidRPr="00376959" w:rsidRDefault="006D081D" w:rsidP="006D081D">
      <w:pPr>
        <w:pStyle w:val="BodyText"/>
      </w:pPr>
      <w:commentRangeStart w:id="158"/>
      <w:r>
        <w:t>The</w:t>
      </w:r>
      <w:commentRangeEnd w:id="158"/>
      <w:r>
        <w:rPr>
          <w:rStyle w:val="CommentReference"/>
        </w:rPr>
        <w:commentReference w:id="158"/>
      </w:r>
      <w:r>
        <w:t xml:space="preserve"> Transport Data Creator</w:t>
      </w:r>
      <w:r w:rsidRPr="00376959">
        <w:t xml:space="preserve"> initiates the </w:t>
      </w:r>
      <w:r>
        <w:t>send</w:t>
      </w:r>
      <w:r w:rsidRPr="00376959">
        <w:t xml:space="preserve"> for the resources specified in PCC TF-</w:t>
      </w:r>
      <w:r w:rsidRPr="006D081D">
        <w:rPr>
          <w:highlight w:val="yellow"/>
        </w:rPr>
        <w:t>XXXXX</w:t>
      </w:r>
      <w:r w:rsidRPr="00376959">
        <w:t xml:space="preserve"> Transport Content </w:t>
      </w:r>
      <w:r>
        <w:t>using HTTP or HTTPS SEND</w:t>
      </w:r>
      <w:r w:rsidRPr="00376959">
        <w:t xml:space="preserve">, </w:t>
      </w:r>
      <w:r>
        <w:t>and the Transport Data Consumer</w:t>
      </w:r>
      <w:r w:rsidRPr="00376959">
        <w:t xml:space="preserve"> responds using the resources specified in PCC TF-</w:t>
      </w:r>
      <w:r w:rsidRPr="006D081D">
        <w:rPr>
          <w:highlight w:val="yellow"/>
        </w:rPr>
        <w:t>XXXX</w:t>
      </w:r>
      <w:r>
        <w:t xml:space="preserve"> PCS </w:t>
      </w:r>
      <w:r w:rsidRPr="00376959">
        <w:t xml:space="preserve">Transport Content </w:t>
      </w:r>
      <w:r>
        <w:t>according to the FHIR SEND</w:t>
      </w:r>
      <w:r w:rsidRPr="00376959">
        <w:t xml:space="preserve"> specification with the requested transport information or an error message. See: </w:t>
      </w:r>
      <w:hyperlink r:id="rId39" w:history="1">
        <w:r w:rsidRPr="00376959">
          <w:rPr>
            <w:rStyle w:val="Hyperlink"/>
          </w:rPr>
          <w:t>http://hl7.org/fhir/STU3/index.html</w:t>
        </w:r>
      </w:hyperlink>
    </w:p>
    <w:p w14:paraId="33C57AE3" w14:textId="1E0D3491" w:rsidR="0011062E" w:rsidRPr="00D26514" w:rsidRDefault="0011062E" w:rsidP="00EA3BCB">
      <w:pPr>
        <w:pStyle w:val="Heading3"/>
        <w:numPr>
          <w:ilvl w:val="0"/>
          <w:numId w:val="0"/>
        </w:numPr>
      </w:pPr>
      <w:bookmarkStart w:id="159" w:name="_Toc500238787"/>
      <w:r w:rsidRPr="00D26514">
        <w:rPr>
          <w:noProof w:val="0"/>
        </w:rPr>
        <w:t>3.</w:t>
      </w:r>
      <w:r w:rsidRPr="00416592">
        <w:rPr>
          <w:noProof w:val="0"/>
          <w:highlight w:val="yellow"/>
        </w:rPr>
        <w:t>Y</w:t>
      </w:r>
      <w:r w:rsidRPr="00D26514">
        <w:rPr>
          <w:noProof w:val="0"/>
        </w:rPr>
        <w:t>.</w:t>
      </w:r>
      <w:r w:rsidR="000E70CC" w:rsidRPr="00D26514">
        <w:rPr>
          <w:noProof w:val="0"/>
        </w:rPr>
        <w:t>5</w:t>
      </w:r>
      <w:r w:rsidRPr="00D26514">
        <w:rPr>
          <w:noProof w:val="0"/>
        </w:rPr>
        <w:t xml:space="preserve"> Protocol Requ</w:t>
      </w:r>
      <w:commentRangeStart w:id="160"/>
      <w:r w:rsidRPr="00D26514">
        <w:rPr>
          <w:noProof w:val="0"/>
        </w:rPr>
        <w:t>ire</w:t>
      </w:r>
      <w:commentRangeEnd w:id="160"/>
      <w:r w:rsidR="00416592">
        <w:rPr>
          <w:rStyle w:val="CommentReference"/>
          <w:rFonts w:ascii="Times New Roman" w:hAnsi="Times New Roman"/>
          <w:b w:val="0"/>
          <w:noProof w:val="0"/>
          <w:kern w:val="0"/>
        </w:rPr>
        <w:commentReference w:id="160"/>
      </w:r>
      <w:r w:rsidRPr="00D26514">
        <w:rPr>
          <w:noProof w:val="0"/>
        </w:rPr>
        <w:t>ments</w:t>
      </w:r>
      <w:bookmarkEnd w:id="159"/>
    </w:p>
    <w:p w14:paraId="3A081687" w14:textId="26E3FD64" w:rsidR="004A6CA4" w:rsidRPr="00D26514" w:rsidRDefault="004A6CA4" w:rsidP="004A6CA4">
      <w:pPr>
        <w:pStyle w:val="AuthorInstructions"/>
      </w:pPr>
      <w:r w:rsidRPr="00EB1FEC">
        <w:rPr>
          <w:highlight w:val="lightGray"/>
        </w:rPr>
        <w:t>&lt;In this section, the selected protocol bindings of the transactions are explained in detail (like SOAP or HTTP bindings</w:t>
      </w:r>
      <w:proofErr w:type="gramStart"/>
      <w:r w:rsidRPr="00EB1FEC">
        <w:rPr>
          <w:highlight w:val="lightGray"/>
        </w:rPr>
        <w:t>).For</w:t>
      </w:r>
      <w:proofErr w:type="gramEnd"/>
      <w:r w:rsidRPr="00EB1FEC">
        <w:rPr>
          <w:highlight w:val="lightGray"/>
        </w:rPr>
        <w:t xml:space="preserve"> an example, see the QRPH DEX Profile or ITI TF-2b:3.34.5</w:t>
      </w:r>
      <w:r w:rsidR="00DD70BB" w:rsidRPr="00EB1FEC">
        <w:rPr>
          <w:highlight w:val="lightGray"/>
        </w:rPr>
        <w:t>, 3.35.5. Indicate NA if not used.</w:t>
      </w:r>
      <w:r w:rsidRPr="00EB1FEC">
        <w:rPr>
          <w:highlight w:val="lightGray"/>
        </w:rPr>
        <w:t>&gt;</w:t>
      </w:r>
    </w:p>
    <w:p w14:paraId="63551E7E" w14:textId="77777777" w:rsidR="004A6CA4" w:rsidRPr="00D26514" w:rsidRDefault="004A6CA4" w:rsidP="004A6CA4">
      <w:pPr>
        <w:pStyle w:val="Heading3"/>
        <w:numPr>
          <w:ilvl w:val="0"/>
          <w:numId w:val="0"/>
        </w:numPr>
        <w:rPr>
          <w:noProof w:val="0"/>
        </w:rPr>
      </w:pPr>
      <w:bookmarkStart w:id="161" w:name="_Toc500238788"/>
      <w:r w:rsidRPr="00D26514">
        <w:rPr>
          <w:noProof w:val="0"/>
        </w:rPr>
        <w:t>3.</w:t>
      </w:r>
      <w:r w:rsidRPr="0026499B">
        <w:rPr>
          <w:noProof w:val="0"/>
          <w:highlight w:val="yellow"/>
        </w:rPr>
        <w:t>Y</w:t>
      </w:r>
      <w:r w:rsidRPr="00D26514">
        <w:rPr>
          <w:noProof w:val="0"/>
        </w:rPr>
        <w:t>.</w:t>
      </w:r>
      <w:r w:rsidR="000E70CC" w:rsidRPr="00D26514">
        <w:rPr>
          <w:noProof w:val="0"/>
        </w:rPr>
        <w:t>6</w:t>
      </w:r>
      <w:r w:rsidRPr="00D26514">
        <w:rPr>
          <w:noProof w:val="0"/>
        </w:rPr>
        <w:t xml:space="preserve"> Security Considerations</w:t>
      </w:r>
      <w:bookmarkEnd w:id="161"/>
    </w:p>
    <w:p w14:paraId="61AF0B34" w14:textId="77777777" w:rsidR="00EB1FEC" w:rsidRPr="00376959" w:rsidRDefault="00EB1FEC" w:rsidP="00EB1FEC">
      <w:pPr>
        <w:pStyle w:val="BodyText"/>
      </w:pPr>
      <w:commentRangeStart w:id="162"/>
      <w:r w:rsidRPr="00376959">
        <w:rPr>
          <w:iCs/>
        </w:rPr>
        <w:t>See</w:t>
      </w:r>
      <w:r w:rsidRPr="00376959">
        <w:t xml:space="preserve"> ITI </w:t>
      </w:r>
      <w:commentRangeEnd w:id="162"/>
      <w:r w:rsidR="00F8357A">
        <w:rPr>
          <w:rStyle w:val="CommentReference"/>
        </w:rPr>
        <w:commentReference w:id="162"/>
      </w:r>
      <w:r w:rsidRPr="00376959">
        <w:t>TF-2.x Appendix Z.8 “Mobile Security Considerations”</w:t>
      </w:r>
    </w:p>
    <w:p w14:paraId="134DA84E" w14:textId="77777777" w:rsidR="00EB1FEC" w:rsidRPr="00376959" w:rsidRDefault="00EB1FEC" w:rsidP="00EB1FEC">
      <w:pPr>
        <w:pStyle w:val="BodyText"/>
        <w:rPr>
          <w:iCs/>
        </w:rPr>
      </w:pPr>
      <w:r w:rsidRPr="00376959">
        <w:rPr>
          <w:iCs/>
        </w:rPr>
        <w:t xml:space="preserve">Note: This assumes the approval of the current ITI-CP-1036 regarding </w:t>
      </w:r>
      <w:r w:rsidRPr="00376959">
        <w:t>Appendix Z.8 “Mobile Security Considerations”</w:t>
      </w:r>
      <w:r w:rsidRPr="00376959">
        <w:rPr>
          <w:iCs/>
        </w:rPr>
        <w:t>.</w:t>
      </w:r>
    </w:p>
    <w:p w14:paraId="6511B971" w14:textId="77777777" w:rsidR="004A6CA4" w:rsidRPr="00D26514" w:rsidRDefault="004A6CA4" w:rsidP="004A6CA4">
      <w:pPr>
        <w:pStyle w:val="Heading4"/>
        <w:numPr>
          <w:ilvl w:val="0"/>
          <w:numId w:val="0"/>
        </w:numPr>
        <w:rPr>
          <w:noProof w:val="0"/>
        </w:rPr>
      </w:pPr>
      <w:bookmarkStart w:id="163" w:name="_Toc500238789"/>
      <w:r w:rsidRPr="00D26514">
        <w:rPr>
          <w:noProof w:val="0"/>
        </w:rPr>
        <w:t>3.</w:t>
      </w:r>
      <w:r w:rsidRPr="0026499B">
        <w:rPr>
          <w:noProof w:val="0"/>
          <w:highlight w:val="yellow"/>
        </w:rPr>
        <w:t>Y</w:t>
      </w:r>
      <w:r w:rsidRPr="00D26514">
        <w:rPr>
          <w:noProof w:val="0"/>
        </w:rPr>
        <w:t>.</w:t>
      </w:r>
      <w:r w:rsidR="000E70CC" w:rsidRPr="00D26514">
        <w:rPr>
          <w:noProof w:val="0"/>
        </w:rPr>
        <w:t>6</w:t>
      </w:r>
      <w:r w:rsidRPr="00D26514">
        <w:rPr>
          <w:noProof w:val="0"/>
        </w:rPr>
        <w:t>.1 Security Audit Considerations</w:t>
      </w:r>
      <w:bookmarkEnd w:id="163"/>
    </w:p>
    <w:p w14:paraId="08D4F590" w14:textId="78DC9865" w:rsidR="0026499B" w:rsidRPr="00376959" w:rsidRDefault="0026499B" w:rsidP="0026499B">
      <w:pPr>
        <w:pStyle w:val="BodyText"/>
      </w:pPr>
      <w:commentRangeStart w:id="164"/>
      <w:r w:rsidRPr="00376959">
        <w:t>There h</w:t>
      </w:r>
      <w:commentRangeEnd w:id="164"/>
      <w:r>
        <w:rPr>
          <w:rStyle w:val="CommentReference"/>
        </w:rPr>
        <w:commentReference w:id="164"/>
      </w:r>
      <w:r w:rsidRPr="00376959">
        <w:t>as to be a trusted connection bet</w:t>
      </w:r>
      <w:r>
        <w:t>ween the Transport Data Creator and Transport Data Consumer</w:t>
      </w:r>
      <w:r w:rsidRPr="00376959">
        <w:t>. This will be carried out in implementation and can either be a business relationship or a secured connection done through</w:t>
      </w:r>
      <w:r>
        <w:t xml:space="preserve"> ATNA. The Transport Data Consumer</w:t>
      </w:r>
      <w:r w:rsidRPr="00376959">
        <w:t xml:space="preserve"> has control of </w:t>
      </w:r>
      <w:r>
        <w:t>what information will be consumed</w:t>
      </w:r>
      <w:r w:rsidRPr="00376959">
        <w:t xml:space="preserve">. See PCC TF </w:t>
      </w:r>
      <w:proofErr w:type="gramStart"/>
      <w:r w:rsidRPr="00376959">
        <w:t>1:X.</w:t>
      </w:r>
      <w:proofErr w:type="gramEnd"/>
      <w:r w:rsidRPr="00376959">
        <w:t xml:space="preserve">5. This transaction includes identifiable health information, and depending upon the implementation and application, may constitute a disclosure of health information that requires audit, encryption, and authentication of the </w:t>
      </w:r>
      <w:r w:rsidR="00730869">
        <w:t xml:space="preserve">Transport </w:t>
      </w:r>
      <w:r w:rsidRPr="00376959">
        <w:t xml:space="preserve">Data Consumer and </w:t>
      </w:r>
      <w:r w:rsidR="00730869">
        <w:t>Transport Data Creator</w:t>
      </w:r>
      <w:r w:rsidRPr="00376959">
        <w:t>. For further guidance, see ITI TF Supplement: Appendix Z.</w:t>
      </w:r>
    </w:p>
    <w:p w14:paraId="5A82EABA" w14:textId="34257847" w:rsidR="004A6CA4" w:rsidRPr="00D26514" w:rsidRDefault="004A6CA4" w:rsidP="004A6CA4">
      <w:pPr>
        <w:pStyle w:val="Heading5"/>
        <w:numPr>
          <w:ilvl w:val="0"/>
          <w:numId w:val="0"/>
        </w:numPr>
        <w:rPr>
          <w:noProof w:val="0"/>
        </w:rPr>
      </w:pPr>
      <w:bookmarkStart w:id="165" w:name="_Toc500238790"/>
      <w:commentRangeStart w:id="166"/>
      <w:r w:rsidRPr="00D26514">
        <w:rPr>
          <w:noProof w:val="0"/>
        </w:rPr>
        <w:t>3.</w:t>
      </w:r>
      <w:r w:rsidRPr="002C645C">
        <w:rPr>
          <w:noProof w:val="0"/>
          <w:highlight w:val="yellow"/>
        </w:rPr>
        <w:t>Y</w:t>
      </w:r>
      <w:r w:rsidRPr="00D26514">
        <w:rPr>
          <w:noProof w:val="0"/>
        </w:rPr>
        <w:t>.</w:t>
      </w:r>
      <w:proofErr w:type="gramStart"/>
      <w:r w:rsidR="000E70CC" w:rsidRPr="00D26514">
        <w:rPr>
          <w:noProof w:val="0"/>
        </w:rPr>
        <w:t>6</w:t>
      </w:r>
      <w:r w:rsidR="002C645C">
        <w:rPr>
          <w:noProof w:val="0"/>
        </w:rPr>
        <w:t>.(</w:t>
      </w:r>
      <w:proofErr w:type="gramEnd"/>
      <w:r w:rsidR="002C645C">
        <w:rPr>
          <w:noProof w:val="0"/>
        </w:rPr>
        <w:t>z) Transport Data Creator</w:t>
      </w:r>
      <w:r w:rsidRPr="00D26514">
        <w:rPr>
          <w:noProof w:val="0"/>
        </w:rPr>
        <w:t xml:space="preserve"> Specific Security Considerations</w:t>
      </w:r>
      <w:bookmarkEnd w:id="165"/>
    </w:p>
    <w:p w14:paraId="6B73D854" w14:textId="0AF68BA0" w:rsidR="004A6CA4" w:rsidRPr="002C645C" w:rsidRDefault="002C645C">
      <w:pPr>
        <w:pStyle w:val="AuthorInstructions"/>
        <w:rPr>
          <w:i w:val="0"/>
        </w:rPr>
      </w:pPr>
      <w:r w:rsidRPr="002C645C">
        <w:rPr>
          <w:i w:val="0"/>
        </w:rPr>
        <w:t>None</w:t>
      </w:r>
    </w:p>
    <w:p w14:paraId="5B29DEDF" w14:textId="4127A40D" w:rsidR="002C645C" w:rsidRPr="00D26514" w:rsidRDefault="002C645C" w:rsidP="002C645C">
      <w:pPr>
        <w:pStyle w:val="Heading5"/>
        <w:numPr>
          <w:ilvl w:val="0"/>
          <w:numId w:val="0"/>
        </w:numPr>
        <w:rPr>
          <w:noProof w:val="0"/>
        </w:rPr>
      </w:pPr>
      <w:r w:rsidRPr="00D26514">
        <w:rPr>
          <w:noProof w:val="0"/>
        </w:rPr>
        <w:t>3.</w:t>
      </w:r>
      <w:r w:rsidRPr="002C645C">
        <w:rPr>
          <w:noProof w:val="0"/>
          <w:highlight w:val="yellow"/>
        </w:rPr>
        <w:t>Y</w:t>
      </w:r>
      <w:r w:rsidRPr="00D26514">
        <w:rPr>
          <w:noProof w:val="0"/>
        </w:rPr>
        <w:t>.</w:t>
      </w:r>
      <w:proofErr w:type="gramStart"/>
      <w:r w:rsidRPr="00D26514">
        <w:rPr>
          <w:noProof w:val="0"/>
        </w:rPr>
        <w:t>6</w:t>
      </w:r>
      <w:r>
        <w:rPr>
          <w:noProof w:val="0"/>
        </w:rPr>
        <w:t>.(</w:t>
      </w:r>
      <w:proofErr w:type="gramEnd"/>
      <w:r>
        <w:rPr>
          <w:noProof w:val="0"/>
        </w:rPr>
        <w:t>z) Transport Data Consumer</w:t>
      </w:r>
      <w:r w:rsidRPr="00D26514">
        <w:rPr>
          <w:noProof w:val="0"/>
        </w:rPr>
        <w:t xml:space="preserve"> Specific Security Considerations</w:t>
      </w:r>
    </w:p>
    <w:p w14:paraId="563F0AE5" w14:textId="0A437E48" w:rsidR="0011062E" w:rsidRPr="00D26514" w:rsidRDefault="002C645C" w:rsidP="00EA3BCB">
      <w:pPr>
        <w:pStyle w:val="BodyText"/>
      </w:pPr>
      <w:r>
        <w:t xml:space="preserve">None </w:t>
      </w:r>
      <w:commentRangeEnd w:id="166"/>
      <w:r>
        <w:rPr>
          <w:rStyle w:val="CommentReference"/>
        </w:rPr>
        <w:commentReference w:id="166"/>
      </w:r>
    </w:p>
    <w:p w14:paraId="4B91E11C" w14:textId="77777777" w:rsidR="00EA4EA1" w:rsidRPr="00D26514" w:rsidRDefault="00EA4EA1" w:rsidP="00EA4EA1">
      <w:pPr>
        <w:pStyle w:val="PartTitle"/>
        <w:rPr>
          <w:highlight w:val="yellow"/>
        </w:rPr>
      </w:pPr>
      <w:bookmarkStart w:id="167" w:name="_Toc345074688"/>
      <w:bookmarkStart w:id="168" w:name="_Toc500238791"/>
      <w:r w:rsidRPr="00D26514">
        <w:lastRenderedPageBreak/>
        <w:t>Appendices</w:t>
      </w:r>
      <w:bookmarkEnd w:id="167"/>
      <w:bookmarkEnd w:id="168"/>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0832763A" w14:textId="77777777" w:rsidR="0095084C" w:rsidRPr="00D26514" w:rsidRDefault="0095084C" w:rsidP="0095084C">
      <w:pPr>
        <w:pStyle w:val="Heading1"/>
        <w:numPr>
          <w:ilvl w:val="0"/>
          <w:numId w:val="0"/>
        </w:numPr>
        <w:rPr>
          <w:noProof w:val="0"/>
        </w:rPr>
      </w:pPr>
      <w:bookmarkStart w:id="169" w:name="OLE_LINK3"/>
      <w:bookmarkStart w:id="170" w:name="OLE_LINK4"/>
      <w:bookmarkStart w:id="171" w:name="_Toc500238792"/>
      <w:bookmarkStart w:id="172" w:name="_Toc345074689"/>
      <w:bookmarkStart w:id="173" w:name="OLE_LINK80"/>
      <w:bookmarkStart w:id="174" w:name="OLE_LINK81"/>
      <w:r w:rsidRPr="00D26514">
        <w:rPr>
          <w:noProof w:val="0"/>
        </w:rPr>
        <w:lastRenderedPageBreak/>
        <w:t>Appendix A – &lt;Appendix Title&gt;</w:t>
      </w:r>
      <w:bookmarkEnd w:id="171"/>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75" w:name="_Toc500238793"/>
      <w:r w:rsidRPr="00D26514">
        <w:rPr>
          <w:noProof w:val="0"/>
        </w:rPr>
        <w:t>A.1 &lt;Title&gt;</w:t>
      </w:r>
      <w:bookmarkEnd w:id="175"/>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76" w:name="_Toc500238794"/>
      <w:r w:rsidRPr="00D26514">
        <w:rPr>
          <w:noProof w:val="0"/>
        </w:rPr>
        <w:t>A.1.1 &lt;Title&gt;</w:t>
      </w:r>
      <w:bookmarkEnd w:id="176"/>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77" w:name="_Toc500238795"/>
      <w:r w:rsidRPr="00D26514">
        <w:rPr>
          <w:noProof w:val="0"/>
        </w:rPr>
        <w:lastRenderedPageBreak/>
        <w:t>Appendix B – &lt;Appendix Title&gt;</w:t>
      </w:r>
      <w:bookmarkEnd w:id="177"/>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78" w:name="_Toc500238796"/>
      <w:r w:rsidRPr="00D26514">
        <w:rPr>
          <w:noProof w:val="0"/>
        </w:rPr>
        <w:t>B.1 &lt;Title&gt;</w:t>
      </w:r>
      <w:bookmarkEnd w:id="178"/>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79" w:name="_Toc500238797"/>
      <w:r w:rsidRPr="00D26514">
        <w:rPr>
          <w:noProof w:val="0"/>
        </w:rPr>
        <w:t>B.1.1 &lt;Title&gt;</w:t>
      </w:r>
      <w:bookmarkEnd w:id="179"/>
    </w:p>
    <w:p w14:paraId="5C417849" w14:textId="77777777" w:rsidR="0095084C" w:rsidRPr="00D26514" w:rsidRDefault="0095084C" w:rsidP="0095084C">
      <w:pPr>
        <w:pStyle w:val="BodyText"/>
      </w:pPr>
      <w:r w:rsidRPr="00D26514">
        <w:t>Appendix B.1.1 text.</w:t>
      </w:r>
    </w:p>
    <w:bookmarkEnd w:id="172"/>
    <w:bookmarkEnd w:id="173"/>
    <w:bookmarkEnd w:id="174"/>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80" w:name="_Toc345074693"/>
      <w:bookmarkStart w:id="181" w:name="_Toc500238798"/>
      <w:bookmarkEnd w:id="169"/>
      <w:bookmarkEnd w:id="170"/>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80"/>
      <w:bookmarkEnd w:id="181"/>
    </w:p>
    <w:p w14:paraId="482DA922" w14:textId="41433C53" w:rsidR="00DC150D" w:rsidRPr="00D26514" w:rsidRDefault="004F2392" w:rsidP="004F2392">
      <w:pPr>
        <w:pStyle w:val="AuthorInstructions"/>
        <w:rPr>
          <w:szCs w:val="24"/>
        </w:rPr>
      </w:pPr>
      <w:bookmarkStart w:id="182" w:name="OLE_LINK51"/>
      <w:bookmarkStart w:id="183" w:name="OLE_LINK52"/>
      <w:bookmarkStart w:id="184" w:name="OLE_LINK53"/>
      <w:bookmarkStart w:id="185" w:name="OLE_LINK54"/>
      <w:bookmarkStart w:id="186"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w:t>
      </w:r>
      <w:proofErr w:type="spellStart"/>
      <w:r w:rsidRPr="00D26514">
        <w:t>ies</w:t>
      </w:r>
      <w:proofErr w:type="spellEnd"/>
      <w:r w:rsidRPr="00D26514">
        <w:t>)</w:t>
      </w:r>
    </w:p>
    <w:p w14:paraId="2CFB699A" w14:textId="77777777" w:rsidR="004F2392" w:rsidRPr="00D26514" w:rsidRDefault="004F2392">
      <w:pPr>
        <w:pStyle w:val="BodyText"/>
      </w:pPr>
    </w:p>
    <w:bookmarkEnd w:id="182"/>
    <w:bookmarkEnd w:id="183"/>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87" w:name="_Toc345074694"/>
      <w:bookmarkStart w:id="188" w:name="_Toc500238799"/>
      <w:bookmarkEnd w:id="184"/>
      <w:bookmarkEnd w:id="185"/>
      <w:bookmarkEnd w:id="186"/>
      <w:r w:rsidRPr="00D26514">
        <w:lastRenderedPageBreak/>
        <w:t>Volume 3 – Content Modules</w:t>
      </w:r>
      <w:bookmarkEnd w:id="187"/>
      <w:bookmarkEnd w:id="188"/>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89" w:name="_Toc345074695"/>
      <w:bookmarkStart w:id="190"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xml:space="preserve">, Concept </w:t>
      </w:r>
      <w:proofErr w:type="gramStart"/>
      <w:r w:rsidR="009F5CC2" w:rsidRPr="00D26514">
        <w:rPr>
          <w:bCs/>
          <w:noProof w:val="0"/>
        </w:rPr>
        <w:t>Domains</w:t>
      </w:r>
      <w:proofErr w:type="gramEnd"/>
      <w:r w:rsidRPr="00D26514">
        <w:rPr>
          <w:bCs/>
          <w:noProof w:val="0"/>
        </w:rPr>
        <w:t xml:space="preserve"> and Vocabularies</w:t>
      </w:r>
      <w:bookmarkEnd w:id="189"/>
      <w:bookmarkEnd w:id="190"/>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xml:space="preserve">, Concept </w:t>
      </w:r>
      <w:proofErr w:type="gramStart"/>
      <w:r w:rsidR="009F5CC2" w:rsidRPr="00D26514">
        <w:t>Domains</w:t>
      </w:r>
      <w:proofErr w:type="gramEnd"/>
      <w:r w:rsidRPr="00D26514">
        <w:t xml:space="preserve"> and Vocabularies</w:t>
      </w:r>
      <w:bookmarkStart w:id="191" w:name="_IHEActCode_Vocabulary"/>
      <w:bookmarkStart w:id="192" w:name="_IHERoleCode_Vocabulary"/>
      <w:bookmarkEnd w:id="191"/>
      <w:bookmarkEnd w:id="192"/>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93" w:name="_Toc500238801"/>
      <w:r w:rsidRPr="00D26514">
        <w:rPr>
          <w:noProof w:val="0"/>
        </w:rPr>
        <w:t>5.1 IHE Namespaces</w:t>
      </w:r>
      <w:bookmarkEnd w:id="193"/>
    </w:p>
    <w:p w14:paraId="565781DE" w14:textId="7F1FEC32" w:rsidR="00BB1C43" w:rsidRPr="00D26514" w:rsidRDefault="00BB1C43" w:rsidP="00BB1C43">
      <w:pPr>
        <w:pStyle w:val="AuthorInstructions"/>
        <w:rPr>
          <w:szCs w:val="24"/>
        </w:rPr>
      </w:pPr>
      <w:bookmarkStart w:id="194"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95" w:name="OLE_LINK139"/>
      <w:bookmarkStart w:id="196" w:name="OLE_LINK140"/>
      <w:bookmarkStart w:id="197"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95"/>
      <w:bookmarkEnd w:id="196"/>
      <w:bookmarkEnd w:id="197"/>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40"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94"/>
          <w:p w14:paraId="05C9D1C3" w14:textId="77777777" w:rsidR="00170ED0" w:rsidRPr="00D26514" w:rsidRDefault="00170ED0" w:rsidP="00B9303B">
            <w:pPr>
              <w:pStyle w:val="TableEntryHeader"/>
              <w:rPr>
                <w:rFonts w:eastAsia="Arial Unicode MS"/>
                <w:szCs w:val="24"/>
              </w:rPr>
            </w:pPr>
            <w:proofErr w:type="spellStart"/>
            <w:r w:rsidRPr="00D26514">
              <w:t>codeSystem</w:t>
            </w:r>
            <w:proofErr w:type="spellEnd"/>
            <w:r w:rsidRPr="00D26514">
              <w:t xml:space="preserve">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proofErr w:type="spellStart"/>
            <w:r w:rsidRPr="00D26514">
              <w:t>codeSystemName</w:t>
            </w:r>
            <w:proofErr w:type="spellEnd"/>
            <w:r w:rsidRPr="00D26514">
              <w:t xml:space="preserv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98" w:name="_Toc500238802"/>
      <w:bookmarkStart w:id="199" w:name="OLE_LINK127"/>
      <w:bookmarkStart w:id="200" w:name="OLE_LINK128"/>
      <w:r w:rsidRPr="00D26514">
        <w:rPr>
          <w:noProof w:val="0"/>
        </w:rPr>
        <w:t>5.2 IHE Concept Domains</w:t>
      </w:r>
      <w:bookmarkEnd w:id="198"/>
    </w:p>
    <w:bookmarkEnd w:id="199"/>
    <w:bookmarkEnd w:id="200"/>
    <w:p w14:paraId="15F5C7AF" w14:textId="77777777" w:rsidR="009F5CC2" w:rsidRPr="00D26514" w:rsidRDefault="009F5CC2" w:rsidP="009F5CC2">
      <w:pPr>
        <w:pStyle w:val="AuthorInstructions"/>
      </w:pPr>
      <w:r w:rsidRPr="00D26514">
        <w:t xml:space="preserve">&lt;Concept Domains are named categories of things that are used when it isn’t possible to bind to a specific set of codes. There are </w:t>
      </w:r>
      <w:proofErr w:type="gramStart"/>
      <w:r w:rsidRPr="00D26514">
        <w:t>a number of</w:t>
      </w:r>
      <w:proofErr w:type="gramEnd"/>
      <w:r w:rsidRPr="00D26514">
        <w:t xml:space="preserve">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201" w:name="OLE_LINK115"/>
      <w:bookmarkStart w:id="202"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201"/>
    <w:bookmarkEnd w:id="202"/>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proofErr w:type="spellStart"/>
            <w:r w:rsidRPr="00D26514">
              <w:t>conceptDomain</w:t>
            </w:r>
            <w:proofErr w:type="spellEnd"/>
            <w:r w:rsidRPr="00D26514">
              <w:t xml:space="preserve">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proofErr w:type="spellStart"/>
            <w:r w:rsidRPr="00D26514">
              <w:t>conceptDomainName</w:t>
            </w:r>
            <w:proofErr w:type="spellEnd"/>
            <w:r w:rsidRPr="00D26514">
              <w:t xml:space="preserv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&lt;</w:t>
            </w:r>
            <w:proofErr w:type="spellStart"/>
            <w:r w:rsidRPr="00D26514">
              <w:t>oid</w:t>
            </w:r>
            <w:proofErr w:type="spellEnd"/>
            <w:r w:rsidRPr="00D26514">
              <w:t xml:space="preserve"> or </w:t>
            </w:r>
            <w:proofErr w:type="spellStart"/>
            <w:r w:rsidRPr="00D26514">
              <w:t>uid</w:t>
            </w:r>
            <w:proofErr w:type="spellEnd"/>
            <w:r w:rsidRPr="00D26514">
              <w:t xml:space="preserve">&gt;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203" w:name="_Toc500238803"/>
      <w:bookmarkStart w:id="204" w:name="OLE_LINK111"/>
      <w:bookmarkStart w:id="205" w:name="OLE_LINK112"/>
      <w:r w:rsidRPr="00D26514">
        <w:t>5.3 IHE Format Codes and Vocabularies</w:t>
      </w:r>
      <w:bookmarkEnd w:id="203"/>
    </w:p>
    <w:p w14:paraId="68F3B28E" w14:textId="77777777" w:rsidR="005F4B35" w:rsidRPr="00D26514" w:rsidRDefault="005F4B35" w:rsidP="005F4B35">
      <w:pPr>
        <w:pStyle w:val="Heading3"/>
        <w:numPr>
          <w:ilvl w:val="0"/>
          <w:numId w:val="0"/>
        </w:numPr>
        <w:rPr>
          <w:noProof w:val="0"/>
        </w:rPr>
      </w:pPr>
      <w:bookmarkStart w:id="206" w:name="_Toc500238804"/>
      <w:bookmarkEnd w:id="204"/>
      <w:bookmarkEnd w:id="205"/>
      <w:r w:rsidRPr="00D26514">
        <w:rPr>
          <w:noProof w:val="0"/>
        </w:rPr>
        <w:t>5.3.1 IHE Format Codes</w:t>
      </w:r>
      <w:bookmarkEnd w:id="206"/>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207" w:name="OLE_LINK123"/>
      <w:bookmarkStart w:id="208"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1" w:history="1">
        <w:r w:rsidRPr="00D26514">
          <w:rPr>
            <w:rStyle w:val="Hyperlink"/>
          </w:rPr>
          <w:t>http://wiki.ihe.net/index.php/IHE_Format_Codes</w:t>
        </w:r>
      </w:hyperlink>
      <w:r w:rsidRPr="00EA3BCB">
        <w:rPr>
          <w:rStyle w:val="Hyperlink"/>
        </w:rPr>
        <w:t>.</w:t>
      </w:r>
      <w:r w:rsidR="00AA560C" w:rsidRPr="00D26514">
        <w:t xml:space="preserve"> </w:t>
      </w:r>
      <w:bookmarkStart w:id="209" w:name="OLE_LINK130"/>
      <w:bookmarkStart w:id="210"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207"/>
    <w:bookmarkEnd w:id="208"/>
    <w:bookmarkEnd w:id="209"/>
    <w:bookmarkEnd w:id="210"/>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w:t>
            </w:r>
            <w:proofErr w:type="spellStart"/>
            <w:proofErr w:type="gramStart"/>
            <w:r w:rsidRPr="00D26514">
              <w:rPr>
                <w:rFonts w:eastAsia="Arial Unicode MS"/>
              </w:rPr>
              <w:t>urn:ihe</w:t>
            </w:r>
            <w:proofErr w:type="spellEnd"/>
            <w:proofErr w:type="gramEnd"/>
            <w:r w:rsidRPr="00D26514">
              <w:rPr>
                <w:rFonts w:eastAsia="Arial Unicode MS"/>
              </w:rPr>
              <w:t>: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w:t>
            </w:r>
            <w:proofErr w:type="spellStart"/>
            <w:r w:rsidRPr="00D26514">
              <w:rPr>
                <w:rFonts w:eastAsia="Arial Unicode MS"/>
              </w:rPr>
              <w:t>oids</w:t>
            </w:r>
            <w:proofErr w:type="spellEnd"/>
            <w:r w:rsidRPr="00D26514">
              <w:rPr>
                <w:rFonts w:eastAsia="Arial Unicode MS"/>
              </w:rPr>
              <w:t>&gt;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211" w:name="_Toc500238805"/>
      <w:bookmarkStart w:id="212" w:name="OLE_LINK109"/>
      <w:bookmarkStart w:id="213" w:name="OLE_LINK110"/>
      <w:r w:rsidRPr="00D26514">
        <w:rPr>
          <w:noProof w:val="0"/>
        </w:rPr>
        <w:t xml:space="preserve">5.3.2 </w:t>
      </w:r>
      <w:proofErr w:type="spellStart"/>
      <w:r w:rsidRPr="00D26514">
        <w:rPr>
          <w:noProof w:val="0"/>
        </w:rPr>
        <w:t>IHEActCode</w:t>
      </w:r>
      <w:proofErr w:type="spellEnd"/>
      <w:r w:rsidRPr="00D26514">
        <w:rPr>
          <w:noProof w:val="0"/>
        </w:rPr>
        <w:t xml:space="preserve"> Vocabulary</w:t>
      </w:r>
      <w:bookmarkEnd w:id="211"/>
    </w:p>
    <w:bookmarkEnd w:id="212"/>
    <w:bookmarkEnd w:id="213"/>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214" w:name="OLE_LINK125"/>
      <w:bookmarkStart w:id="215" w:name="OLE_LINK126"/>
      <w:r w:rsidRPr="00D26514">
        <w:t>List in the table below</w:t>
      </w:r>
      <w:r w:rsidR="00BC5151" w:rsidRPr="00D26514">
        <w:t>,</w:t>
      </w:r>
      <w:r w:rsidRPr="00D26514">
        <w:t xml:space="preserve"> any </w:t>
      </w:r>
      <w:r w:rsidRPr="00D26514">
        <w:rPr>
          <w:b/>
        </w:rPr>
        <w:t>new</w:t>
      </w:r>
      <w:r w:rsidRPr="00D26514">
        <w:t xml:space="preserve"> additions to the </w:t>
      </w:r>
      <w:proofErr w:type="spellStart"/>
      <w:r w:rsidRPr="00D26514">
        <w:t>IHEActCode</w:t>
      </w:r>
      <w:proofErr w:type="spellEnd"/>
      <w:r w:rsidRPr="00D26514">
        <w:t xml:space="preserve"> Vocabulary wiki page at </w:t>
      </w:r>
      <w:hyperlink r:id="rId42"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214"/>
    <w:bookmarkEnd w:id="215"/>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216" w:name="_Toc500238806"/>
      <w:r w:rsidRPr="00D26514">
        <w:rPr>
          <w:noProof w:val="0"/>
        </w:rPr>
        <w:t xml:space="preserve">5.3.3 </w:t>
      </w:r>
      <w:proofErr w:type="spellStart"/>
      <w:r w:rsidRPr="00D26514">
        <w:rPr>
          <w:noProof w:val="0"/>
        </w:rPr>
        <w:t>IHERoleCode</w:t>
      </w:r>
      <w:proofErr w:type="spellEnd"/>
      <w:r w:rsidRPr="00D26514">
        <w:rPr>
          <w:noProof w:val="0"/>
        </w:rPr>
        <w:t xml:space="preserve"> Vocabulary</w:t>
      </w:r>
      <w:bookmarkEnd w:id="216"/>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w:t>
      </w:r>
      <w:proofErr w:type="spellStart"/>
      <w:r w:rsidRPr="00D26514">
        <w:t>IHERoleCode</w:t>
      </w:r>
      <w:proofErr w:type="spellEnd"/>
      <w:r w:rsidRPr="00D26514">
        <w:t xml:space="preserve"> Vocabulary wiki page at </w:t>
      </w:r>
      <w:hyperlink r:id="rId43"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217" w:name="_Toc345074696"/>
      <w:bookmarkStart w:id="218"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217"/>
      <w:bookmarkEnd w:id="218"/>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219" w:name="_Toc345074697"/>
      <w:bookmarkStart w:id="220"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219"/>
      <w:bookmarkEnd w:id="220"/>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w:t>
      </w:r>
      <w:proofErr w:type="gramStart"/>
      <w:r w:rsidR="00C75E6D" w:rsidRPr="00D26514">
        <w:t>–“</w:t>
      </w:r>
      <w:proofErr w:type="gramEnd"/>
      <w:r w:rsidR="00C75E6D" w:rsidRPr="00D26514">
        <w:t xml:space="preserve">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221" w:name="OLE_LINK95"/>
      <w:bookmarkStart w:id="222" w:name="OLE_LINK96"/>
      <w:bookmarkStart w:id="223"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w:t>
      </w:r>
      <w:proofErr w:type="gramStart"/>
      <w:r w:rsidR="0058752C" w:rsidRPr="00EA3BCB">
        <w:rPr>
          <w:highlight w:val="yellow"/>
        </w:rPr>
        <w:t>1.</w:t>
      </w:r>
      <w:r w:rsidR="0058752C" w:rsidRPr="00EA3BCB">
        <w:rPr>
          <w:b/>
          <w:highlight w:val="yellow"/>
        </w:rPr>
        <w:t>D</w:t>
      </w:r>
      <w:proofErr w:type="gramEnd"/>
      <w:r w:rsidR="0058752C" w:rsidRPr="00EA3BCB">
        <w:rPr>
          <w:b/>
          <w:highlight w:val="yellow"/>
        </w:rPr>
        <w:t>1</w:t>
      </w:r>
      <w:r w:rsidR="0058752C" w:rsidRPr="00EA3BCB">
        <w:rPr>
          <w:highlight w:val="yellow"/>
        </w:rPr>
        <w:t>, 6.3.1.</w:t>
      </w:r>
      <w:r w:rsidR="0058752C" w:rsidRPr="00EA3BCB">
        <w:rPr>
          <w:b/>
          <w:highlight w:val="yellow"/>
        </w:rPr>
        <w:t>D2</w:t>
      </w:r>
      <w:r w:rsidR="0058752C" w:rsidRPr="00EA3BCB">
        <w:rPr>
          <w:highlight w:val="yellow"/>
        </w:rPr>
        <w:t>, etc.</w:t>
      </w:r>
      <w:bookmarkEnd w:id="221"/>
      <w:bookmarkEnd w:id="222"/>
      <w:bookmarkEnd w:id="223"/>
      <w:r w:rsidRPr="00D26514">
        <w:t>&gt;</w:t>
      </w:r>
    </w:p>
    <w:p w14:paraId="47F84FAC" w14:textId="77777777" w:rsidR="0022261E" w:rsidRPr="00D26514" w:rsidRDefault="0022261E" w:rsidP="0022261E">
      <w:pPr>
        <w:pStyle w:val="BodyText"/>
        <w:rPr>
          <w:lang w:eastAsia="x-none"/>
        </w:rPr>
      </w:pPr>
    </w:p>
    <w:p w14:paraId="1C1549BC" w14:textId="375F2F3A" w:rsidR="0022261E" w:rsidRDefault="00774B6B" w:rsidP="000807AC">
      <w:pPr>
        <w:pStyle w:val="Heading4"/>
        <w:numPr>
          <w:ilvl w:val="0"/>
          <w:numId w:val="0"/>
        </w:numPr>
        <w:ind w:left="864" w:hanging="864"/>
        <w:rPr>
          <w:noProof w:val="0"/>
        </w:rPr>
      </w:pPr>
      <w:bookmarkStart w:id="224" w:name="_Toc345074698"/>
      <w:bookmarkStart w:id="225"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24"/>
      <w:bookmarkEnd w:id="225"/>
      <w:r w:rsidR="00803E2D" w:rsidRPr="00D26514">
        <w:rPr>
          <w:noProof w:val="0"/>
        </w:rPr>
        <w:t xml:space="preserve"> </w:t>
      </w:r>
    </w:p>
    <w:p w14:paraId="3F06B194" w14:textId="77777777" w:rsidR="008D10F0" w:rsidRDefault="008D10F0" w:rsidP="008D10F0">
      <w:pPr>
        <w:pStyle w:val="AuthorInstructions"/>
        <w:rPr>
          <w:i w:val="0"/>
        </w:rPr>
      </w:pPr>
      <w:r w:rsidRPr="00D56A45">
        <w:rPr>
          <w:i w:val="0"/>
        </w:rPr>
        <w:t>The Document Source shall initiate a FHIR “t</w:t>
      </w:r>
      <w:commentRangeStart w:id="226"/>
      <w:r w:rsidRPr="00D56A45">
        <w:rPr>
          <w:i w:val="0"/>
        </w:rPr>
        <w:t>ransaction</w:t>
      </w:r>
      <w:commentRangeEnd w:id="226"/>
      <w:r>
        <w:rPr>
          <w:rStyle w:val="CommentReference"/>
          <w:i w:val="0"/>
        </w:rPr>
        <w:commentReference w:id="226"/>
      </w:r>
      <w:r w:rsidRPr="00D56A45">
        <w:rPr>
          <w:i w:val="0"/>
        </w:rPr>
        <w:t xml:space="preserve">” using a “create” action by sending </w:t>
      </w:r>
      <w:proofErr w:type="gramStart"/>
      <w:r w:rsidRPr="00D56A45">
        <w:rPr>
          <w:i w:val="0"/>
        </w:rPr>
        <w:t>an HTTP POST request methods</w:t>
      </w:r>
      <w:proofErr w:type="gramEnd"/>
      <w:r w:rsidRPr="00D56A45">
        <w:rPr>
          <w:i w:val="0"/>
        </w:rPr>
        <w:t xml:space="preserve"> composed of a FHIR Bundle Resource containing the </w:t>
      </w:r>
      <w:proofErr w:type="spellStart"/>
      <w:r w:rsidRPr="00D56A45">
        <w:rPr>
          <w:i w:val="0"/>
        </w:rPr>
        <w:t>DocumentManifest</w:t>
      </w:r>
      <w:proofErr w:type="spellEnd"/>
      <w:r w:rsidRPr="00D56A45">
        <w:rPr>
          <w:i w:val="0"/>
        </w:rPr>
        <w:t xml:space="preserve"> resource, one or more </w:t>
      </w:r>
      <w:proofErr w:type="spellStart"/>
      <w:r w:rsidRPr="00D56A45">
        <w:rPr>
          <w:i w:val="0"/>
        </w:rPr>
        <w:t>DocumentReference</w:t>
      </w:r>
      <w:proofErr w:type="spellEnd"/>
      <w:r w:rsidRPr="00D56A45">
        <w:rPr>
          <w:i w:val="0"/>
        </w:rPr>
        <w:t xml:space="preserve"> Resources, zero or more List Resources, and zero or more Binary Resources to the Document Recipient. Refer to ITI TF-3: 4.5.1 for details on the FHIR Resources and how Document Sharing metadata attributes are 580 </w:t>
      </w:r>
      <w:r>
        <w:rPr>
          <w:i w:val="0"/>
        </w:rPr>
        <w:t xml:space="preserve">mapped. </w:t>
      </w:r>
      <w:r w:rsidRPr="00D56A45">
        <w:rPr>
          <w:i w:val="0"/>
        </w:rPr>
        <w:t>The media type of the HTTP body shall be either application/</w:t>
      </w:r>
      <w:proofErr w:type="spellStart"/>
      <w:r w:rsidRPr="00D56A45">
        <w:rPr>
          <w:i w:val="0"/>
        </w:rPr>
        <w:t>fhi</w:t>
      </w:r>
      <w:r>
        <w:rPr>
          <w:i w:val="0"/>
        </w:rPr>
        <w:t>r+json</w:t>
      </w:r>
      <w:proofErr w:type="spellEnd"/>
      <w:r>
        <w:rPr>
          <w:i w:val="0"/>
        </w:rPr>
        <w:t xml:space="preserve"> or application/</w:t>
      </w:r>
      <w:proofErr w:type="spellStart"/>
      <w:r>
        <w:rPr>
          <w:i w:val="0"/>
        </w:rPr>
        <w:t>fhir+xml</w:t>
      </w:r>
      <w:proofErr w:type="spellEnd"/>
      <w:r>
        <w:rPr>
          <w:i w:val="0"/>
        </w:rPr>
        <w:t xml:space="preserve">. </w:t>
      </w:r>
      <w:r w:rsidRPr="00D56A45">
        <w:rPr>
          <w:i w:val="0"/>
          <w:highlight w:val="yellow"/>
        </w:rPr>
        <w:t>Document Source</w:t>
      </w:r>
      <w:r w:rsidRPr="00D56A45">
        <w:rPr>
          <w:i w:val="0"/>
          <w:highlight w:val="yellow"/>
        </w:rPr>
        <w:cr/>
        <w:t>Provide Document Bundle Request Message</w:t>
      </w:r>
      <w:r w:rsidRPr="00D56A45">
        <w:rPr>
          <w:i w:val="0"/>
          <w:highlight w:val="yellow"/>
        </w:rPr>
        <w:cr/>
        <w:t>Document Recipient</w:t>
      </w:r>
      <w:r w:rsidRPr="00D56A45">
        <w:rPr>
          <w:i w:val="0"/>
          <w:highlight w:val="yellow"/>
        </w:rPr>
        <w:cr/>
        <w:t>Provide Document Bundle Response Message</w:t>
      </w:r>
      <w:r w:rsidRPr="00D56A45">
        <w:rPr>
          <w:i w:val="0"/>
          <w:highlight w:val="yellow"/>
        </w:rPr>
        <w:cr/>
        <w:t>IHE IT Infrastructure Technical Framework Supplement – Mobile access to Health Documents</w:t>
      </w:r>
      <w:r w:rsidRPr="00D56A45">
        <w:rPr>
          <w:i w:val="0"/>
          <w:highlight w:val="yellow"/>
        </w:rPr>
        <w:cr/>
        <w:t>(MHD)</w:t>
      </w:r>
    </w:p>
    <w:p w14:paraId="7ED74611" w14:textId="77777777" w:rsidR="008D10F0" w:rsidRDefault="008D10F0" w:rsidP="008D10F0">
      <w:pPr>
        <w:pStyle w:val="AuthorInstructions"/>
        <w:rPr>
          <w:i w:val="0"/>
        </w:rPr>
      </w:pPr>
      <w:r>
        <w:rPr>
          <w:i w:val="0"/>
        </w:rPr>
        <w:t>Bundle {</w:t>
      </w:r>
    </w:p>
    <w:p w14:paraId="23A7E912" w14:textId="77777777" w:rsidR="008D10F0" w:rsidRDefault="008D10F0" w:rsidP="008D10F0">
      <w:pPr>
        <w:pStyle w:val="ListBullet2"/>
        <w:tabs>
          <w:tab w:val="num" w:pos="720"/>
        </w:tabs>
        <w:rPr>
          <w:rFonts w:ascii="Courier New" w:eastAsia="Arial" w:hAnsi="Courier New" w:cs="Courier New"/>
        </w:rPr>
      </w:pPr>
      <w:r>
        <w:rPr>
          <w:rFonts w:ascii="Courier New" w:eastAsia="Arial" w:hAnsi="Courier New" w:cs="Courier New"/>
        </w:rPr>
        <w:t xml:space="preserve">Composition, </w:t>
      </w:r>
    </w:p>
    <w:p w14:paraId="7BA52AC8" w14:textId="77777777" w:rsidR="008D10F0" w:rsidRPr="007C7EDF" w:rsidRDefault="008D10F0" w:rsidP="008D10F0">
      <w:pPr>
        <w:pStyle w:val="ListBullet2"/>
        <w:tabs>
          <w:tab w:val="num" w:pos="720"/>
        </w:tabs>
        <w:rPr>
          <w:rFonts w:ascii="Courier New" w:eastAsia="Arial" w:hAnsi="Courier New" w:cs="Courier New"/>
        </w:rPr>
      </w:pPr>
      <w:r w:rsidRPr="007C7EDF">
        <w:rPr>
          <w:rFonts w:ascii="Courier New" w:eastAsia="Arial" w:hAnsi="Courier New" w:cs="Courier New"/>
        </w:rPr>
        <w:t>Patient</w:t>
      </w:r>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 xml:space="preserve">1, </w:t>
      </w:r>
    </w:p>
    <w:p w14:paraId="0A67334B" w14:textId="77777777" w:rsidR="008D10F0" w:rsidRPr="007C7EDF" w:rsidRDefault="008D10F0" w:rsidP="008D10F0">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Re</w:t>
      </w:r>
      <w:r>
        <w:rPr>
          <w:rFonts w:ascii="Courier New" w:eastAsia="Arial" w:hAnsi="Courier New" w:cs="Courier New"/>
        </w:rPr>
        <w:t>latedPerson</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 xml:space="preserve">*, </w:t>
      </w:r>
    </w:p>
    <w:p w14:paraId="342788CE" w14:textId="77777777" w:rsidR="008D10F0" w:rsidRPr="007C7EDF" w:rsidRDefault="008D10F0" w:rsidP="008D10F0">
      <w:pPr>
        <w:pStyle w:val="ListBullet2"/>
        <w:tabs>
          <w:tab w:val="num" w:pos="720"/>
        </w:tabs>
        <w:rPr>
          <w:rFonts w:ascii="Courier New" w:eastAsia="Arial" w:hAnsi="Courier New" w:cs="Courier New"/>
        </w:rPr>
      </w:pPr>
      <w:r>
        <w:rPr>
          <w:rFonts w:ascii="Courier New" w:eastAsia="Arial" w:hAnsi="Courier New" w:cs="Courier New"/>
        </w:rPr>
        <w:t xml:space="preserve">Coverage – </w:t>
      </w:r>
      <w:proofErr w:type="gramStart"/>
      <w:r>
        <w:rPr>
          <w:rFonts w:ascii="Courier New" w:eastAsia="Arial" w:hAnsi="Courier New" w:cs="Courier New"/>
        </w:rPr>
        <w:t>0..</w:t>
      </w:r>
      <w:proofErr w:type="gramEnd"/>
      <w:r>
        <w:rPr>
          <w:rFonts w:ascii="Courier New" w:eastAsia="Arial" w:hAnsi="Courier New" w:cs="Courier New"/>
        </w:rPr>
        <w:t xml:space="preserve">*, </w:t>
      </w:r>
    </w:p>
    <w:p w14:paraId="6BB82864" w14:textId="77777777" w:rsidR="008D10F0" w:rsidRPr="007C7EDF" w:rsidRDefault="008D10F0" w:rsidP="008D10F0">
      <w:pPr>
        <w:pStyle w:val="ListBullet2"/>
        <w:tabs>
          <w:tab w:val="num" w:pos="720"/>
        </w:tabs>
        <w:rPr>
          <w:rFonts w:ascii="Courier New" w:eastAsia="Arial" w:hAnsi="Courier New" w:cs="Courier New"/>
        </w:rPr>
      </w:pPr>
      <w:r w:rsidRPr="007C7EDF">
        <w:rPr>
          <w:rFonts w:ascii="Courier New" w:eastAsia="Arial" w:hAnsi="Courier New" w:cs="Courier New"/>
        </w:rPr>
        <w:t>Practitioner</w:t>
      </w:r>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12F27134" w14:textId="77777777" w:rsidR="008D10F0" w:rsidRPr="007C7EDF" w:rsidRDefault="008D10F0" w:rsidP="008D10F0">
      <w:pPr>
        <w:pStyle w:val="ListBullet2"/>
        <w:tabs>
          <w:tab w:val="num" w:pos="720"/>
        </w:tabs>
        <w:rPr>
          <w:rFonts w:ascii="Courier New" w:eastAsia="Arial" w:hAnsi="Courier New" w:cs="Courier New"/>
        </w:rPr>
      </w:pPr>
      <w:r w:rsidRPr="007C7EDF">
        <w:rPr>
          <w:rFonts w:ascii="Courier New" w:eastAsia="Arial" w:hAnsi="Courier New" w:cs="Courier New"/>
        </w:rPr>
        <w:t>Claim</w:t>
      </w:r>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79ED8884" w14:textId="77777777" w:rsidR="008D10F0" w:rsidRPr="007C7EDF" w:rsidRDefault="008D10F0" w:rsidP="008D10F0">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AllergyIntolerance</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289B2BBD" w14:textId="77777777" w:rsidR="008D10F0" w:rsidRPr="007C7EDF" w:rsidRDefault="008D10F0" w:rsidP="008D10F0">
      <w:pPr>
        <w:pStyle w:val="ListBullet2"/>
        <w:tabs>
          <w:tab w:val="num" w:pos="720"/>
        </w:tabs>
        <w:rPr>
          <w:rFonts w:ascii="Courier New" w:eastAsia="Arial" w:hAnsi="Courier New" w:cs="Courier New"/>
        </w:rPr>
      </w:pPr>
      <w:r w:rsidRPr="007C7EDF">
        <w:rPr>
          <w:rFonts w:ascii="Courier New" w:eastAsia="Arial" w:hAnsi="Courier New" w:cs="Courier New"/>
        </w:rPr>
        <w:t>Procedure</w:t>
      </w:r>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63E9A7D5" w14:textId="77777777" w:rsidR="008D10F0" w:rsidRPr="007C7EDF" w:rsidRDefault="008D10F0" w:rsidP="008D10F0">
      <w:pPr>
        <w:pStyle w:val="ListBullet2"/>
        <w:tabs>
          <w:tab w:val="num" w:pos="720"/>
        </w:tabs>
        <w:rPr>
          <w:rFonts w:ascii="Courier New" w:eastAsia="Arial" w:hAnsi="Courier New" w:cs="Courier New"/>
        </w:rPr>
      </w:pPr>
      <w:r w:rsidRPr="007C7EDF">
        <w:rPr>
          <w:rFonts w:ascii="Courier New" w:eastAsia="Arial" w:hAnsi="Courier New" w:cs="Courier New"/>
        </w:rPr>
        <w:t>Immunization</w:t>
      </w:r>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15D87CBC" w14:textId="77777777" w:rsidR="008D10F0" w:rsidRPr="007C7EDF" w:rsidRDefault="008D10F0" w:rsidP="008D10F0">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MedicationStatement</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2D35F06B" w14:textId="77777777" w:rsidR="008D10F0" w:rsidRPr="007C7EDF" w:rsidRDefault="008D10F0" w:rsidP="008D10F0">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ClinicalImpression</w:t>
      </w:r>
      <w:proofErr w:type="spellEnd"/>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w:t>
      </w:r>
    </w:p>
    <w:p w14:paraId="09551496" w14:textId="77777777" w:rsidR="008D10F0" w:rsidRPr="007C7EDF" w:rsidRDefault="008D10F0" w:rsidP="008D10F0">
      <w:pPr>
        <w:pStyle w:val="ListBullet2"/>
        <w:tabs>
          <w:tab w:val="num" w:pos="720"/>
        </w:tabs>
        <w:rPr>
          <w:rFonts w:ascii="Courier New" w:eastAsia="Arial" w:hAnsi="Courier New" w:cs="Courier New"/>
        </w:rPr>
      </w:pPr>
      <w:proofErr w:type="spellStart"/>
      <w:r w:rsidRPr="007C7EDF">
        <w:rPr>
          <w:rFonts w:ascii="Courier New" w:eastAsia="Arial" w:hAnsi="Courier New" w:cs="Courier New"/>
        </w:rPr>
        <w:t>DiagnosticOrder</w:t>
      </w:r>
      <w:proofErr w:type="spellEnd"/>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w:t>
      </w:r>
    </w:p>
    <w:p w14:paraId="20037E8F" w14:textId="77777777" w:rsidR="008D10F0" w:rsidRPr="007C7EDF" w:rsidRDefault="008D10F0" w:rsidP="008D10F0">
      <w:pPr>
        <w:pStyle w:val="ListBullet2"/>
        <w:tabs>
          <w:tab w:val="num" w:pos="720"/>
        </w:tabs>
        <w:rPr>
          <w:rFonts w:ascii="Courier New" w:eastAsia="Arial" w:hAnsi="Courier New" w:cs="Courier New"/>
        </w:rPr>
      </w:pPr>
      <w:proofErr w:type="spellStart"/>
      <w:r>
        <w:rPr>
          <w:rFonts w:ascii="Courier New" w:eastAsia="Arial" w:hAnsi="Courier New" w:cs="Courier New"/>
        </w:rPr>
        <w:t>DiagnosticReport</w:t>
      </w:r>
      <w:proofErr w:type="spellEnd"/>
      <w:r>
        <w:rPr>
          <w:rFonts w:ascii="Courier New" w:eastAsia="Arial" w:hAnsi="Courier New" w:cs="Courier New"/>
        </w:rPr>
        <w:t xml:space="preserve"> – </w:t>
      </w:r>
      <w:proofErr w:type="gramStart"/>
      <w:r>
        <w:rPr>
          <w:rFonts w:ascii="Courier New" w:eastAsia="Arial" w:hAnsi="Courier New" w:cs="Courier New"/>
        </w:rPr>
        <w:t>1..</w:t>
      </w:r>
      <w:proofErr w:type="gramEnd"/>
      <w:r>
        <w:rPr>
          <w:rFonts w:ascii="Courier New" w:eastAsia="Arial" w:hAnsi="Courier New" w:cs="Courier New"/>
        </w:rPr>
        <w:t>*</w:t>
      </w:r>
    </w:p>
    <w:p w14:paraId="411AF30A" w14:textId="77777777" w:rsidR="008D10F0" w:rsidRPr="007C7EDF" w:rsidRDefault="008D10F0" w:rsidP="008D10F0">
      <w:pPr>
        <w:pStyle w:val="ListBullet2"/>
        <w:tabs>
          <w:tab w:val="num" w:pos="720"/>
        </w:tabs>
        <w:rPr>
          <w:rFonts w:ascii="Courier New" w:eastAsia="Arial" w:hAnsi="Courier New" w:cs="Courier New"/>
        </w:rPr>
      </w:pPr>
      <w:proofErr w:type="spellStart"/>
      <w:r>
        <w:rPr>
          <w:rFonts w:ascii="Courier New" w:eastAsia="Arial" w:hAnsi="Courier New" w:cs="Courier New"/>
        </w:rPr>
        <w:t>ImagingStudy</w:t>
      </w:r>
      <w:proofErr w:type="spellEnd"/>
      <w:r>
        <w:rPr>
          <w:rFonts w:ascii="Courier New" w:eastAsia="Arial" w:hAnsi="Courier New" w:cs="Courier New"/>
        </w:rPr>
        <w:t xml:space="preserve"> – </w:t>
      </w:r>
      <w:proofErr w:type="gramStart"/>
      <w:r>
        <w:rPr>
          <w:rFonts w:ascii="Courier New" w:eastAsia="Arial" w:hAnsi="Courier New" w:cs="Courier New"/>
        </w:rPr>
        <w:t>0..</w:t>
      </w:r>
      <w:proofErr w:type="gramEnd"/>
      <w:r>
        <w:rPr>
          <w:rFonts w:ascii="Courier New" w:eastAsia="Arial" w:hAnsi="Courier New" w:cs="Courier New"/>
        </w:rPr>
        <w:t>*</w:t>
      </w:r>
    </w:p>
    <w:p w14:paraId="41EA9E39" w14:textId="77777777" w:rsidR="008D10F0" w:rsidRPr="007C7EDF" w:rsidRDefault="008D10F0" w:rsidP="008D10F0">
      <w:pPr>
        <w:pStyle w:val="ListBullet2"/>
        <w:tabs>
          <w:tab w:val="num" w:pos="720"/>
        </w:tabs>
        <w:rPr>
          <w:rFonts w:ascii="Courier New" w:eastAsia="Arial" w:hAnsi="Courier New" w:cs="Courier New"/>
        </w:rPr>
      </w:pPr>
      <w:r w:rsidRPr="007C7EDF">
        <w:rPr>
          <w:rFonts w:ascii="Courier New" w:eastAsia="Arial" w:hAnsi="Courier New" w:cs="Courier New"/>
        </w:rPr>
        <w:t>O</w:t>
      </w:r>
      <w:r>
        <w:rPr>
          <w:rFonts w:ascii="Courier New" w:eastAsia="Arial" w:hAnsi="Courier New" w:cs="Courier New"/>
        </w:rPr>
        <w:t xml:space="preserve">bservation – </w:t>
      </w:r>
      <w:proofErr w:type="gramStart"/>
      <w:r>
        <w:rPr>
          <w:rFonts w:ascii="Courier New" w:eastAsia="Arial" w:hAnsi="Courier New" w:cs="Courier New"/>
        </w:rPr>
        <w:t>1..</w:t>
      </w:r>
      <w:proofErr w:type="gramEnd"/>
      <w:r>
        <w:rPr>
          <w:rFonts w:ascii="Courier New" w:eastAsia="Arial" w:hAnsi="Courier New" w:cs="Courier New"/>
        </w:rPr>
        <w:t>*</w:t>
      </w:r>
    </w:p>
    <w:p w14:paraId="60C4D782" w14:textId="77777777" w:rsidR="008D10F0" w:rsidRDefault="008D10F0" w:rsidP="008D10F0">
      <w:pPr>
        <w:pStyle w:val="ListBullet2"/>
        <w:tabs>
          <w:tab w:val="num" w:pos="720"/>
        </w:tabs>
        <w:rPr>
          <w:rFonts w:ascii="Courier New" w:eastAsia="Arial" w:hAnsi="Courier New" w:cs="Courier New"/>
        </w:rPr>
      </w:pPr>
      <w:r w:rsidRPr="007C7EDF">
        <w:rPr>
          <w:rFonts w:ascii="Courier New" w:eastAsia="Arial" w:hAnsi="Courier New" w:cs="Courier New"/>
        </w:rPr>
        <w:t>C</w:t>
      </w:r>
      <w:r>
        <w:rPr>
          <w:rFonts w:ascii="Courier New" w:eastAsia="Arial" w:hAnsi="Courier New" w:cs="Courier New"/>
        </w:rPr>
        <w:t xml:space="preserve">ondition – </w:t>
      </w:r>
      <w:proofErr w:type="gramStart"/>
      <w:r>
        <w:rPr>
          <w:rFonts w:ascii="Courier New" w:eastAsia="Arial" w:hAnsi="Courier New" w:cs="Courier New"/>
        </w:rPr>
        <w:t>0..</w:t>
      </w:r>
      <w:proofErr w:type="gramEnd"/>
      <w:r>
        <w:rPr>
          <w:rFonts w:ascii="Courier New" w:eastAsia="Arial" w:hAnsi="Courier New" w:cs="Courier New"/>
        </w:rPr>
        <w:t>*</w:t>
      </w:r>
    </w:p>
    <w:p w14:paraId="7A8C7828" w14:textId="77777777" w:rsidR="008D10F0" w:rsidRDefault="008D10F0" w:rsidP="008D10F0">
      <w:pPr>
        <w:pStyle w:val="ListBullet2"/>
        <w:tabs>
          <w:tab w:val="num" w:pos="720"/>
        </w:tabs>
        <w:rPr>
          <w:rFonts w:ascii="Courier New" w:eastAsia="Arial" w:hAnsi="Courier New" w:cs="Courier New"/>
        </w:rPr>
      </w:pPr>
      <w:r w:rsidRPr="00A52B35">
        <w:rPr>
          <w:rFonts w:ascii="Courier New" w:eastAsia="Arial" w:hAnsi="Courier New" w:cs="Courier New"/>
        </w:rPr>
        <w:t>L</w:t>
      </w:r>
      <w:r>
        <w:rPr>
          <w:rFonts w:ascii="Courier New" w:eastAsia="Arial" w:hAnsi="Courier New" w:cs="Courier New"/>
        </w:rPr>
        <w:t xml:space="preserve">ocation – </w:t>
      </w:r>
      <w:proofErr w:type="gramStart"/>
      <w:r>
        <w:rPr>
          <w:rFonts w:ascii="Courier New" w:eastAsia="Arial" w:hAnsi="Courier New" w:cs="Courier New"/>
        </w:rPr>
        <w:t>1..</w:t>
      </w:r>
      <w:proofErr w:type="gramEnd"/>
      <w:r>
        <w:rPr>
          <w:rFonts w:ascii="Courier New" w:eastAsia="Arial" w:hAnsi="Courier New" w:cs="Courier New"/>
        </w:rPr>
        <w:t>1</w:t>
      </w:r>
    </w:p>
    <w:p w14:paraId="79EA7FE1" w14:textId="77777777" w:rsidR="008D10F0" w:rsidRDefault="008D10F0" w:rsidP="008D10F0">
      <w:pPr>
        <w:pStyle w:val="ListBullet2"/>
        <w:tabs>
          <w:tab w:val="num" w:pos="720"/>
        </w:tabs>
        <w:rPr>
          <w:rFonts w:ascii="Courier New" w:eastAsia="Arial" w:hAnsi="Courier New" w:cs="Courier New"/>
        </w:rPr>
      </w:pPr>
      <w:r>
        <w:rPr>
          <w:rFonts w:ascii="Courier New" w:eastAsia="Arial" w:hAnsi="Courier New" w:cs="Courier New"/>
        </w:rPr>
        <w:t xml:space="preserve">Device – </w:t>
      </w:r>
      <w:proofErr w:type="gramStart"/>
      <w:r>
        <w:rPr>
          <w:rFonts w:ascii="Courier New" w:eastAsia="Arial" w:hAnsi="Courier New" w:cs="Courier New"/>
        </w:rPr>
        <w:t>0..</w:t>
      </w:r>
      <w:proofErr w:type="gramEnd"/>
      <w:r>
        <w:rPr>
          <w:rFonts w:ascii="Courier New" w:eastAsia="Arial" w:hAnsi="Courier New" w:cs="Courier New"/>
        </w:rPr>
        <w:t>1*</w:t>
      </w:r>
    </w:p>
    <w:p w14:paraId="3438C390" w14:textId="77777777" w:rsidR="008D10F0" w:rsidRDefault="008D10F0" w:rsidP="008D10F0">
      <w:pPr>
        <w:pStyle w:val="ListBullet2"/>
        <w:tabs>
          <w:tab w:val="num" w:pos="720"/>
        </w:tabs>
        <w:rPr>
          <w:rFonts w:ascii="Courier New" w:eastAsia="Arial" w:hAnsi="Courier New" w:cs="Courier New"/>
          <w:highlight w:val="yellow"/>
        </w:rPr>
      </w:pPr>
      <w:proofErr w:type="spellStart"/>
      <w:r>
        <w:rPr>
          <w:rFonts w:ascii="Courier New" w:eastAsia="Arial" w:hAnsi="Courier New" w:cs="Courier New"/>
        </w:rPr>
        <w:lastRenderedPageBreak/>
        <w:t>EpisodeOfCar</w:t>
      </w:r>
      <w:r w:rsidRPr="00020B4C">
        <w:rPr>
          <w:rFonts w:ascii="Courier New" w:eastAsia="Arial" w:hAnsi="Courier New" w:cs="Courier New"/>
          <w:highlight w:val="yellow"/>
        </w:rPr>
        <w:t>e</w:t>
      </w:r>
      <w:proofErr w:type="spellEnd"/>
      <w:r w:rsidRPr="00020B4C">
        <w:rPr>
          <w:rFonts w:ascii="Courier New" w:eastAsia="Arial" w:hAnsi="Courier New" w:cs="Courier New"/>
          <w:highlight w:val="yellow"/>
        </w:rPr>
        <w:t xml:space="preserve"> (period)- </w:t>
      </w:r>
      <w:proofErr w:type="gramStart"/>
      <w:r w:rsidRPr="00020B4C">
        <w:rPr>
          <w:rFonts w:ascii="Courier New" w:eastAsia="Arial" w:hAnsi="Courier New" w:cs="Courier New"/>
          <w:highlight w:val="yellow"/>
        </w:rPr>
        <w:t>1..</w:t>
      </w:r>
      <w:proofErr w:type="gramEnd"/>
      <w:r w:rsidRPr="00020B4C">
        <w:rPr>
          <w:rFonts w:ascii="Courier New" w:eastAsia="Arial" w:hAnsi="Courier New" w:cs="Courier New"/>
          <w:highlight w:val="yellow"/>
        </w:rPr>
        <w:t>*</w:t>
      </w:r>
    </w:p>
    <w:p w14:paraId="00B349A7" w14:textId="77777777" w:rsidR="008D10F0" w:rsidRPr="00020B4C" w:rsidRDefault="008D10F0" w:rsidP="008D10F0">
      <w:pPr>
        <w:pStyle w:val="ListBullet2"/>
        <w:tabs>
          <w:tab w:val="num" w:pos="720"/>
        </w:tabs>
        <w:rPr>
          <w:rFonts w:ascii="Courier New" w:eastAsia="Arial" w:hAnsi="Courier New" w:cs="Courier New"/>
          <w:highlight w:val="yellow"/>
        </w:rPr>
      </w:pPr>
      <w:proofErr w:type="spellStart"/>
      <w:r>
        <w:rPr>
          <w:rFonts w:ascii="Courier New" w:eastAsia="Arial" w:hAnsi="Courier New" w:cs="Courier New"/>
          <w:highlight w:val="yellow"/>
        </w:rPr>
        <w:t>EncounterTime</w:t>
      </w:r>
      <w:proofErr w:type="spellEnd"/>
      <w:r>
        <w:rPr>
          <w:rFonts w:ascii="Courier New" w:eastAsia="Arial" w:hAnsi="Courier New" w:cs="Courier New"/>
          <w:highlight w:val="yellow"/>
        </w:rPr>
        <w:t xml:space="preserve"> – </w:t>
      </w:r>
      <w:proofErr w:type="gramStart"/>
      <w:r>
        <w:rPr>
          <w:rFonts w:ascii="Courier New" w:eastAsia="Arial" w:hAnsi="Courier New" w:cs="Courier New"/>
          <w:highlight w:val="yellow"/>
        </w:rPr>
        <w:t>1..</w:t>
      </w:r>
      <w:proofErr w:type="gramEnd"/>
      <w:r>
        <w:rPr>
          <w:rFonts w:ascii="Courier New" w:eastAsia="Arial" w:hAnsi="Courier New" w:cs="Courier New"/>
          <w:highlight w:val="yellow"/>
        </w:rPr>
        <w:t>*</w:t>
      </w:r>
    </w:p>
    <w:p w14:paraId="59A389FA" w14:textId="3F7DEBEB" w:rsidR="008D10F0" w:rsidRPr="008D10F0" w:rsidRDefault="008D10F0" w:rsidP="008D10F0">
      <w:pPr>
        <w:pStyle w:val="BodyText"/>
      </w:pPr>
    </w:p>
    <w:p w14:paraId="77BA7960" w14:textId="77777777" w:rsidR="0022261E" w:rsidRPr="00D26514" w:rsidRDefault="0022261E" w:rsidP="0097454A">
      <w:pPr>
        <w:pStyle w:val="Heading5"/>
        <w:numPr>
          <w:ilvl w:val="0"/>
          <w:numId w:val="0"/>
        </w:numPr>
        <w:rPr>
          <w:noProof w:val="0"/>
        </w:rPr>
      </w:pPr>
      <w:bookmarkStart w:id="227" w:name="_Toc345074699"/>
      <w:bookmarkStart w:id="228" w:name="_Toc500238810"/>
      <w:r w:rsidRPr="00D26514">
        <w:rPr>
          <w:noProof w:val="0"/>
        </w:rPr>
        <w:t>6.3.1.</w:t>
      </w:r>
      <w:r w:rsidR="008D45BC" w:rsidRPr="00D26514">
        <w:rPr>
          <w:noProof w:val="0"/>
        </w:rPr>
        <w:t>D</w:t>
      </w:r>
      <w:r w:rsidRPr="00D26514">
        <w:rPr>
          <w:noProof w:val="0"/>
        </w:rPr>
        <w:t>.1 Format Code</w:t>
      </w:r>
      <w:bookmarkEnd w:id="227"/>
      <w:bookmarkEnd w:id="228"/>
    </w:p>
    <w:p w14:paraId="47CF4E09" w14:textId="77777777" w:rsidR="00364E56" w:rsidRPr="00D26514" w:rsidRDefault="00665D8F" w:rsidP="00665D8F">
      <w:pPr>
        <w:rPr>
          <w:b/>
          <w:bCs/>
        </w:rPr>
      </w:pPr>
      <w:r w:rsidRPr="00D26514">
        <w:t xml:space="preserve">The </w:t>
      </w:r>
      <w:proofErr w:type="spellStart"/>
      <w:r w:rsidRPr="00D26514">
        <w:t>XDSDocumentEntry</w:t>
      </w:r>
      <w:proofErr w:type="spellEnd"/>
      <w:r w:rsidRPr="00D26514">
        <w:t xml:space="preserve"> format code for this content is </w:t>
      </w:r>
      <w:proofErr w:type="spellStart"/>
      <w:proofErr w:type="gramStart"/>
      <w:r w:rsidRPr="00D26514">
        <w:rPr>
          <w:b/>
          <w:bCs/>
        </w:rPr>
        <w:t>urn:ihe</w:t>
      </w:r>
      <w:proofErr w:type="gramEnd"/>
      <w:r w:rsidRPr="00D26514">
        <w:rPr>
          <w:b/>
          <w:bCs/>
        </w:rPr>
        <w:t>:</w:t>
      </w:r>
      <w:r w:rsidR="00364E56" w:rsidRPr="00D26514">
        <w:rPr>
          <w:b/>
          <w:bCs/>
        </w:rPr>
        <w:t>dom:name:year</w:t>
      </w:r>
      <w:proofErr w:type="spellEnd"/>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proofErr w:type="spellStart"/>
      <w:r w:rsidR="00364E56" w:rsidRPr="00EA3BCB">
        <w:rPr>
          <w:rStyle w:val="AuthorInstructionsChar"/>
          <w:b/>
        </w:rPr>
        <w:t>dom</w:t>
      </w:r>
      <w:proofErr w:type="spellEnd"/>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proofErr w:type="gramStart"/>
      <w:r w:rsidRPr="00EA3BCB">
        <w:rPr>
          <w:rStyle w:val="AuthorInstructionsChar"/>
        </w:rPr>
        <w:t>urn:ihe</w:t>
      </w:r>
      <w:proofErr w:type="gramEnd"/>
      <w:r w:rsidRPr="00EA3BCB">
        <w:rPr>
          <w:rStyle w:val="AuthorInstructionsChar"/>
        </w:rPr>
        <w:t>:</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29" w:name="_Toc345074700"/>
      <w:bookmarkStart w:id="230" w:name="_Toc500238811"/>
      <w:r w:rsidRPr="00D26514">
        <w:rPr>
          <w:noProof w:val="0"/>
        </w:rPr>
        <w:t>6.3.1.</w:t>
      </w:r>
      <w:r w:rsidR="008D45BC" w:rsidRPr="00D26514">
        <w:rPr>
          <w:noProof w:val="0"/>
        </w:rPr>
        <w:t>D</w:t>
      </w:r>
      <w:r w:rsidRPr="00D26514">
        <w:rPr>
          <w:noProof w:val="0"/>
        </w:rPr>
        <w:t>.2 Parent Template</w:t>
      </w:r>
      <w:bookmarkEnd w:id="229"/>
      <w:bookmarkEnd w:id="230"/>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 xml:space="preserve">Note: The Medical Document includes requirements for various header elements; name, </w:t>
      </w:r>
      <w:proofErr w:type="spellStart"/>
      <w:r w:rsidR="00665D8F" w:rsidRPr="00D26514">
        <w:t>addr</w:t>
      </w:r>
      <w:proofErr w:type="spellEnd"/>
      <w:r w:rsidR="00665D8F" w:rsidRPr="00D26514">
        <w:t xml:space="preserve">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 xml:space="preserve">This document is not a specialization of the HL7 Basic Diagnostic Imaging Report template due to conflicts with two Procedure Note requirements (format of </w:t>
      </w:r>
      <w:proofErr w:type="spellStart"/>
      <w:r w:rsidR="00665D8F" w:rsidRPr="00D26514">
        <w:t>serviceEvent</w:t>
      </w:r>
      <w:proofErr w:type="spellEnd"/>
      <w:r w:rsidR="00665D8F" w:rsidRPr="00D26514">
        <w:t>/</w:t>
      </w:r>
      <w:proofErr w:type="spellStart"/>
      <w:r w:rsidR="00665D8F" w:rsidRPr="00D26514">
        <w:t>effectiveTime</w:t>
      </w:r>
      <w:proofErr w:type="spellEnd"/>
      <w:r w:rsidR="00665D8F" w:rsidRPr="00D26514">
        <w:t>,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31" w:name="_Toc345074701"/>
      <w:bookmarkStart w:id="232"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31"/>
      <w:bookmarkEnd w:id="232"/>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lastRenderedPageBreak/>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33" w:name="_Toc345074702"/>
      <w:bookmarkStart w:id="234" w:name="_Toc500238813"/>
      <w:r w:rsidRPr="00D26514">
        <w:rPr>
          <w:noProof w:val="0"/>
        </w:rPr>
        <w:t>6.3.1</w:t>
      </w:r>
      <w:r w:rsidRPr="00ED466C">
        <w:rPr>
          <w:noProof w:val="0"/>
          <w:highlight w:val="yellow"/>
        </w:rPr>
        <w:t>.</w:t>
      </w:r>
      <w:r w:rsidR="008D45BC" w:rsidRPr="00ED466C">
        <w:rPr>
          <w:noProof w:val="0"/>
          <w:highlight w:val="yellow"/>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w:t>
      </w:r>
      <w:commentRangeStart w:id="235"/>
      <w:r w:rsidRPr="00D26514">
        <w:rPr>
          <w:noProof w:val="0"/>
        </w:rPr>
        <w:t>pin</w:t>
      </w:r>
      <w:commentRangeEnd w:id="235"/>
      <w:r w:rsidR="00ED466C">
        <w:rPr>
          <w:rStyle w:val="CommentReference"/>
          <w:rFonts w:ascii="Times New Roman" w:hAnsi="Times New Roman"/>
          <w:b w:val="0"/>
          <w:noProof w:val="0"/>
          <w:kern w:val="0"/>
        </w:rPr>
        <w:commentReference w:id="235"/>
      </w:r>
      <w:r w:rsidRPr="00D26514">
        <w:rPr>
          <w:noProof w:val="0"/>
        </w:rPr>
        <w:t>gs</w:t>
      </w:r>
      <w:r w:rsidR="00BB62C0" w:rsidRPr="00D26514">
        <w:rPr>
          <w:noProof w:val="0"/>
        </w:rPr>
        <w:t xml:space="preserve"> to CDA</w:t>
      </w:r>
      <w:bookmarkEnd w:id="233"/>
      <w:bookmarkEnd w:id="234"/>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 xml:space="preserve">The second format is more </w:t>
      </w:r>
      <w:proofErr w:type="gramStart"/>
      <w:r w:rsidRPr="00D26514">
        <w:t>similar to</w:t>
      </w:r>
      <w:proofErr w:type="gramEnd"/>
      <w:r w:rsidRPr="00D26514">
        <w:t xml:space="preserve">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36" w:name="_Toc345074703"/>
      <w:bookmarkStart w:id="237"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36"/>
      <w:bookmarkEnd w:id="237"/>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lastRenderedPageBreak/>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w:t>
            </w:r>
            <w:proofErr w:type="spellStart"/>
            <w:r w:rsidRPr="00D26514">
              <w:t>oid</w:t>
            </w:r>
            <w:proofErr w:type="spellEnd"/>
            <w:r w:rsidRPr="00D26514">
              <w:t>/</w:t>
            </w:r>
            <w:proofErr w:type="spellStart"/>
            <w:r w:rsidRPr="00D26514">
              <w:t>uid</w:t>
            </w:r>
            <w:proofErr w:type="spellEnd"/>
            <w:r w:rsidRPr="00D26514">
              <w:t>&gt;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w:t>
            </w:r>
            <w:proofErr w:type="spellStart"/>
            <w:r w:rsidRPr="00D26514">
              <w:t>oid</w:t>
            </w:r>
            <w:proofErr w:type="spellEnd"/>
            <w:r w:rsidRPr="00D26514">
              <w:t>/</w:t>
            </w:r>
            <w:proofErr w:type="spellStart"/>
            <w:r w:rsidRPr="00D26514">
              <w:t>uid</w:t>
            </w:r>
            <w:proofErr w:type="spellEnd"/>
            <w:r w:rsidRPr="00D26514">
              <w:t>,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proofErr w:type="spellStart"/>
            <w:r w:rsidRPr="00D26514">
              <w:t>Opt</w:t>
            </w:r>
            <w:proofErr w:type="spellEnd"/>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w:t>
            </w:r>
            <w:proofErr w:type="gramStart"/>
            <w:r w:rsidR="008E3F6C" w:rsidRPr="00D26514">
              <w:t>0..</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w:t>
            </w:r>
            <w:proofErr w:type="gramStart"/>
            <w:r w:rsidR="008E3F6C" w:rsidRPr="00D26514">
              <w:t>1..</w:t>
            </w:r>
            <w:proofErr w:type="gramEnd"/>
            <w:r w:rsidR="008E3F6C"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 xml:space="preserve">x </w:t>
            </w:r>
            <w:proofErr w:type="gramStart"/>
            <w:r w:rsidRPr="00D26514">
              <w:t>[?..</w:t>
            </w:r>
            <w:proofErr w:type="gramEnd"/>
            <w:r w:rsidRPr="00D26514">
              <w:t>?]</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w:t>
            </w:r>
            <w:proofErr w:type="spellStart"/>
            <w:r w:rsidRPr="00D26514">
              <w:t>oid</w:t>
            </w:r>
            <w:proofErr w:type="spellEnd"/>
            <w:r w:rsidRPr="00D26514">
              <w:t>&gt;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w:t>
            </w:r>
            <w:proofErr w:type="gramStart"/>
            <w:r w:rsidRPr="00D26514">
              <w:t>3.S</w:t>
            </w:r>
            <w:proofErr w:type="gramEnd"/>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w:t>
            </w:r>
            <w:proofErr w:type="gramStart"/>
            <w:r w:rsidR="00B84D95" w:rsidRPr="00D26514">
              <w:t>0..</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w:t>
            </w:r>
            <w:proofErr w:type="gramStart"/>
            <w:r w:rsidR="00B84D95" w:rsidRPr="00D26514">
              <w:t>1..</w:t>
            </w:r>
            <w:proofErr w:type="gramEnd"/>
            <w:r w:rsidR="00B84D95" w:rsidRPr="00D26514">
              <w:t>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w:t>
            </w:r>
            <w:proofErr w:type="gramStart"/>
            <w:r w:rsidRPr="00D26514">
              <w:t>1.D.</w:t>
            </w:r>
            <w:proofErr w:type="gramEnd"/>
            <w:r w:rsidRPr="00D26514">
              <w:t>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lastRenderedPageBreak/>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38" w:name="_6.2.1.1.6.1_Service_Event"/>
      <w:bookmarkStart w:id="239" w:name="_Toc296340347"/>
      <w:bookmarkStart w:id="240" w:name="_Toc345074704"/>
      <w:bookmarkStart w:id="241" w:name="_Toc500238815"/>
      <w:bookmarkEnd w:id="238"/>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39"/>
      <w:r w:rsidR="00B84D95" w:rsidRPr="00D26514">
        <w:rPr>
          <w:noProof w:val="0"/>
        </w:rPr>
        <w:t xml:space="preserve"> or Condition&gt;</w:t>
      </w:r>
      <w:bookmarkEnd w:id="240"/>
      <w:bookmarkEnd w:id="241"/>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w:t>
      </w:r>
      <w:proofErr w:type="spellStart"/>
      <w:r w:rsidR="00871613" w:rsidRPr="00D26514">
        <w:t>serviceEvent</w:t>
      </w:r>
      <w:proofErr w:type="spellEnd"/>
      <w:r w:rsidR="00871613" w:rsidRPr="00D26514">
        <w:t xml:space="preserve">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42" w:name="_6.2.1.1.6.2_Medications_Section"/>
      <w:bookmarkStart w:id="243" w:name="_Toc296340348"/>
      <w:bookmarkEnd w:id="242"/>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w:t>
      </w:r>
      <w:proofErr w:type="spellStart"/>
      <w:r w:rsidRPr="00D26514">
        <w:rPr>
          <w:rFonts w:eastAsia="Calibri"/>
        </w:rPr>
        <w:t>serviceEvent</w:t>
      </w:r>
      <w:proofErr w:type="spellEnd"/>
      <w:r w:rsidRPr="00D26514">
        <w:rPr>
          <w:rFonts w:eastAsia="Calibri"/>
        </w:rPr>
        <w:t xml:space="preserve">/code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44" w:name="_Toc345074705"/>
      <w:bookmarkStart w:id="245"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43"/>
      <w:r w:rsidR="00B84D95" w:rsidRPr="00D26514">
        <w:rPr>
          <w:noProof w:val="0"/>
        </w:rPr>
        <w:t xml:space="preserve"> or Condition&gt;</w:t>
      </w:r>
      <w:bookmarkEnd w:id="244"/>
      <w:bookmarkEnd w:id="245"/>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46" w:name="_6.2.1.1.6.3_Allergies_and"/>
      <w:bookmarkStart w:id="247" w:name="_Toc296340349"/>
      <w:bookmarkStart w:id="248" w:name="_Toc345074706"/>
      <w:bookmarkEnd w:id="246"/>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49"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47"/>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48"/>
      <w:bookmarkEnd w:id="249"/>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lastRenderedPageBreak/>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50" w:name="_Toc345074707"/>
      <w:bookmarkStart w:id="251" w:name="_Toc500238818"/>
      <w:r w:rsidRPr="00D26514">
        <w:rPr>
          <w:noProof w:val="0"/>
        </w:rPr>
        <w:t>6.3.1.D.5.4 &lt;Header Element or Section Name&gt; &lt;Vocabulary Constraint or Condition&gt;</w:t>
      </w:r>
      <w:bookmarkEnd w:id="250"/>
      <w:bookmarkEnd w:id="251"/>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lastRenderedPageBreak/>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proofErr w:type="spellStart"/>
            <w:r w:rsidRPr="00D26514">
              <w:t>Opt</w:t>
            </w:r>
            <w:proofErr w:type="spellEnd"/>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w:t>
            </w:r>
            <w:proofErr w:type="gramStart"/>
            <w:r w:rsidRPr="00D26514">
              <w:t>1.D.</w:t>
            </w:r>
            <w:proofErr w:type="gramEnd"/>
            <w:r w:rsidRPr="00D26514">
              <w:t>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3D351BD6" w14:textId="77777777" w:rsidR="001263B9" w:rsidRPr="00D26514" w:rsidRDefault="00270EBB" w:rsidP="00AE1400">
            <w:pPr>
              <w:pStyle w:val="TableEntry"/>
            </w:pPr>
            <w:r w:rsidRPr="00D26514">
              <w:t>6.3.</w:t>
            </w:r>
            <w:proofErr w:type="gramStart"/>
            <w:r w:rsidRPr="00D26514">
              <w:t>1.D.</w:t>
            </w:r>
            <w:proofErr w:type="gramEnd"/>
            <w:r w:rsidRPr="00D26514">
              <w:t>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lastRenderedPageBreak/>
              <w:t>Severity Observation</w:t>
            </w:r>
          </w:p>
        </w:tc>
        <w:tc>
          <w:tcPr>
            <w:tcW w:w="517" w:type="pct"/>
          </w:tcPr>
          <w:p w14:paraId="67F8A7F5"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proofErr w:type="gramStart"/>
            <w:r w:rsidRPr="00D26514">
              <w:t>O[</w:t>
            </w:r>
            <w:proofErr w:type="gramEnd"/>
            <w:r w:rsidRPr="00D26514">
              <w:t>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proofErr w:type="gramStart"/>
            <w:r w:rsidRPr="00D26514">
              <w:t>O[</w:t>
            </w:r>
            <w:proofErr w:type="gramEnd"/>
            <w:r w:rsidRPr="00D26514">
              <w:t>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proofErr w:type="gramStart"/>
            <w:r w:rsidRPr="00D26514">
              <w:t>R[</w:t>
            </w:r>
            <w:proofErr w:type="gramEnd"/>
            <w:r w:rsidRPr="00D26514">
              <w:t>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proofErr w:type="gramStart"/>
            <w:r w:rsidRPr="00D26514">
              <w:t>R[</w:t>
            </w:r>
            <w:proofErr w:type="gramEnd"/>
            <w:r w:rsidRPr="00D26514">
              <w:t>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proofErr w:type="gramStart"/>
            <w:r w:rsidRPr="00D26514">
              <w:t>R[</w:t>
            </w:r>
            <w:proofErr w:type="gramEnd"/>
            <w:r w:rsidRPr="00D26514">
              <w:t>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52" w:name="_Toc345074708"/>
      <w:bookmarkStart w:id="253"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52"/>
      <w:bookmarkEnd w:id="253"/>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w:t>
      </w:r>
      <w:proofErr w:type="spellStart"/>
      <w:r w:rsidR="00270EBB" w:rsidRPr="00D26514">
        <w:t>serviceEvent</w:t>
      </w:r>
      <w:proofErr w:type="spellEnd"/>
      <w:r w:rsidR="00270EBB" w:rsidRPr="00D26514">
        <w:t xml:space="preserve">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54"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w:t>
      </w:r>
      <w:proofErr w:type="spellStart"/>
      <w:r w:rsidRPr="00D26514">
        <w:t>serviceEvent</w:t>
      </w:r>
      <w:proofErr w:type="spellEnd"/>
      <w:r w:rsidRPr="00D26514">
        <w:t xml:space="preserve">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55"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54"/>
      <w:bookmarkEnd w:id="255"/>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lastRenderedPageBreak/>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56" w:name="_Toc345074710"/>
      <w:bookmarkStart w:id="257"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56"/>
      <w:bookmarkEnd w:id="257"/>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69929BC"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E12377">
        <w:t>PCS</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lastRenderedPageBreak/>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w:t>
      </w:r>
      <w:proofErr w:type="gramStart"/>
      <w:r w:rsidR="008E3F6C" w:rsidRPr="00D26514">
        <w:t>all of</w:t>
      </w:r>
      <w:proofErr w:type="gramEnd"/>
      <w:r w:rsidR="008E3F6C" w:rsidRPr="00D26514">
        <w:t xml:space="preserve">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58" w:name="_Toc345074711"/>
      <w:bookmarkStart w:id="259" w:name="_Toc500238822"/>
      <w:r w:rsidRPr="00D26514">
        <w:rPr>
          <w:bCs/>
          <w:noProof w:val="0"/>
        </w:rPr>
        <w:t>6.3.2</w:t>
      </w:r>
      <w:r w:rsidR="00291725" w:rsidRPr="00D26514">
        <w:rPr>
          <w:bCs/>
          <w:noProof w:val="0"/>
        </w:rPr>
        <w:t xml:space="preserve"> </w:t>
      </w:r>
      <w:r w:rsidRPr="00D26514">
        <w:rPr>
          <w:bCs/>
          <w:noProof w:val="0"/>
        </w:rPr>
        <w:t>CDA Header Content Modules</w:t>
      </w:r>
      <w:bookmarkEnd w:id="258"/>
      <w:bookmarkEnd w:id="259"/>
    </w:p>
    <w:p w14:paraId="0C740A33" w14:textId="77777777" w:rsidR="00951F63" w:rsidRPr="00D26514" w:rsidRDefault="00951F63" w:rsidP="00951F63">
      <w:pPr>
        <w:pStyle w:val="Heading4"/>
        <w:numPr>
          <w:ilvl w:val="0"/>
          <w:numId w:val="0"/>
        </w:numPr>
        <w:ind w:left="864" w:hanging="864"/>
        <w:rPr>
          <w:noProof w:val="0"/>
        </w:rPr>
      </w:pPr>
      <w:bookmarkStart w:id="260" w:name="_Toc345074712"/>
      <w:bookmarkStart w:id="261"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60"/>
      <w:bookmarkEnd w:id="261"/>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62" w:name="OLE_LINK98"/>
      <w:bookmarkStart w:id="263" w:name="OLE_LINK99"/>
      <w:bookmarkStart w:id="264"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62"/>
      <w:bookmarkEnd w:id="263"/>
      <w:bookmarkEnd w:id="264"/>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w:t>
            </w:r>
            <w:proofErr w:type="spellStart"/>
            <w:r w:rsidRPr="00D26514">
              <w:t>oid</w:t>
            </w:r>
            <w:proofErr w:type="spellEnd"/>
            <w:r w:rsidRPr="00D26514">
              <w:t>&gt;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 xml:space="preserve">&lt;Name and </w:t>
            </w:r>
            <w:proofErr w:type="spellStart"/>
            <w:r w:rsidRPr="00D26514">
              <w:t>oid</w:t>
            </w:r>
            <w:proofErr w:type="spellEnd"/>
            <w:r w:rsidRPr="00D26514">
              <w:t xml:space="preserve">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proofErr w:type="spellStart"/>
            <w:r w:rsidRPr="00D26514">
              <w:t>Opt</w:t>
            </w:r>
            <w:proofErr w:type="spellEnd"/>
            <w:r w:rsidRPr="00D26514">
              <w:t xml:space="preserve">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 xml:space="preserve">x </w:t>
            </w:r>
            <w:proofErr w:type="gramStart"/>
            <w:r w:rsidRPr="00D26514">
              <w:t>[?..</w:t>
            </w:r>
            <w:proofErr w:type="gramEnd"/>
            <w:r w:rsidRPr="00D26514">
              <w:t>?]</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w:t>
            </w:r>
            <w:proofErr w:type="spellStart"/>
            <w:r w:rsidRPr="00D26514">
              <w:t>oid</w:t>
            </w:r>
            <w:proofErr w:type="spellEnd"/>
            <w:r w:rsidRPr="00D26514">
              <w:t>&gt;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w:t>
            </w:r>
            <w:proofErr w:type="gramStart"/>
            <w:r w:rsidR="00286433" w:rsidRPr="00D26514">
              <w:t>1..</w:t>
            </w:r>
            <w:proofErr w:type="gramEnd"/>
            <w:r w:rsidR="00286433" w:rsidRPr="00D26514">
              <w:t>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lastRenderedPageBreak/>
              <w:t>&lt;</w:t>
            </w:r>
            <w:r w:rsidR="00286433" w:rsidRPr="00D26514">
              <w:t>e.g., C [</w:t>
            </w:r>
            <w:proofErr w:type="gramStart"/>
            <w:r w:rsidR="00286433" w:rsidRPr="00D26514">
              <w:t>0..</w:t>
            </w:r>
            <w:proofErr w:type="gramEnd"/>
            <w:r w:rsidR="00286433" w:rsidRPr="00D26514">
              <w:t>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65" w:name="_Toc291167520"/>
      <w:bookmarkStart w:id="266" w:name="_Toc291231459"/>
      <w:bookmarkStart w:id="267"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 xml:space="preserve">Do not replicate (cut and paste) sections of other documents into this document since they could become </w:t>
      </w:r>
      <w:proofErr w:type="gramStart"/>
      <w:r w:rsidRPr="00D26514">
        <w:rPr>
          <w:i/>
          <w:lang w:eastAsia="x-none"/>
        </w:rPr>
        <w:t>out of sync</w:t>
      </w:r>
      <w:proofErr w:type="gramEnd"/>
      <w:r w:rsidRPr="00D26514">
        <w:rPr>
          <w:i/>
          <w:lang w:eastAsia="x-none"/>
        </w:rPr>
        <w:t>.&gt;</w:t>
      </w:r>
    </w:p>
    <w:p w14:paraId="42FA343F" w14:textId="77777777" w:rsidR="00951F63" w:rsidRPr="00D26514" w:rsidRDefault="00951F63" w:rsidP="008A3FD2">
      <w:pPr>
        <w:pStyle w:val="Heading5"/>
        <w:numPr>
          <w:ilvl w:val="0"/>
          <w:numId w:val="0"/>
        </w:numPr>
        <w:rPr>
          <w:noProof w:val="0"/>
        </w:rPr>
      </w:pPr>
      <w:bookmarkStart w:id="268" w:name="_Toc345074713"/>
      <w:bookmarkStart w:id="269"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65"/>
      <w:bookmarkEnd w:id="266"/>
      <w:bookmarkEnd w:id="267"/>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68"/>
      <w:bookmarkEnd w:id="269"/>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proofErr w:type="gramStart"/>
      <w:r w:rsidR="00951F63" w:rsidRPr="00D26514">
        <w:rPr>
          <w:b/>
          <w:bCs/>
        </w:rPr>
        <w:t>urn:ihe</w:t>
      </w:r>
      <w:proofErr w:type="gramEnd"/>
      <w:r w:rsidR="00951F63" w:rsidRPr="00D26514">
        <w:rPr>
          <w:b/>
          <w:bCs/>
        </w:rPr>
        <w:t>:card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70" w:name="_Toc291167521"/>
      <w:bookmarkStart w:id="271" w:name="_Toc291231460"/>
      <w:bookmarkStart w:id="272" w:name="_Toc296340390"/>
      <w:bookmarkStart w:id="273" w:name="_Toc345074714"/>
      <w:bookmarkStart w:id="274" w:name="_Toc500238825"/>
      <w:r w:rsidRPr="00D26514">
        <w:rPr>
          <w:noProof w:val="0"/>
        </w:rPr>
        <w:lastRenderedPageBreak/>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70"/>
      <w:bookmarkEnd w:id="271"/>
      <w:bookmarkEnd w:id="272"/>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73"/>
      <w:bookmarkEnd w:id="274"/>
    </w:p>
    <w:p w14:paraId="16B6B070" w14:textId="77777777" w:rsidR="00363069" w:rsidRPr="00D26514" w:rsidRDefault="00C20EFF" w:rsidP="00363069">
      <w:pPr>
        <w:pStyle w:val="Heading5"/>
        <w:numPr>
          <w:ilvl w:val="0"/>
          <w:numId w:val="0"/>
        </w:numPr>
        <w:rPr>
          <w:noProof w:val="0"/>
        </w:rPr>
      </w:pPr>
      <w:bookmarkStart w:id="275" w:name="_Toc345074715"/>
      <w:bookmarkStart w:id="276"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75"/>
      <w:bookmarkEnd w:id="276"/>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proofErr w:type="gramStart"/>
      <w:r w:rsidR="00D609FE" w:rsidRPr="00D26514">
        <w:t>n..n</w:t>
      </w:r>
      <w:proofErr w:type="spellEnd"/>
      <w:proofErr w:type="gram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w:t>
      </w:r>
      <w:proofErr w:type="gramStart"/>
      <w:r w:rsidRPr="00D26514">
        <w:t>1..</w:t>
      </w:r>
      <w:proofErr w:type="gramEnd"/>
      <w:r w:rsidRPr="00D26514">
        <w:t xml:space="preserve">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lastRenderedPageBreak/>
              <w:t>34896-1</w:t>
            </w:r>
          </w:p>
        </w:tc>
        <w:tc>
          <w:tcPr>
            <w:tcW w:w="2074" w:type="dxa"/>
            <w:vAlign w:val="bottom"/>
          </w:tcPr>
          <w:p w14:paraId="3016E683" w14:textId="77777777" w:rsidR="001E206E" w:rsidRPr="00D26514" w:rsidDel="004763E0" w:rsidRDefault="001E206E" w:rsidP="00AD069D">
            <w:pPr>
              <w:pStyle w:val="TableEntry"/>
            </w:pPr>
            <w:r w:rsidRPr="00D26514">
              <w:t xml:space="preserve">Interventional procedure </w:t>
            </w:r>
            <w:proofErr w:type="gramStart"/>
            <w:r w:rsidRPr="00D26514">
              <w:t>note</w:t>
            </w:r>
            <w:proofErr w:type="gramEnd"/>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w:t>
      </w:r>
      <w:proofErr w:type="gramStart"/>
      <w:r w:rsidRPr="00D26514">
        <w:t>1..</w:t>
      </w:r>
      <w:proofErr w:type="gramEnd"/>
      <w:r w:rsidRPr="00D26514">
        <w:t xml:space="preserve">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77" w:name="_Toc345074716"/>
      <w:bookmarkStart w:id="278" w:name="_Toc500238827"/>
      <w:r w:rsidRPr="00D26514">
        <w:rPr>
          <w:bCs/>
          <w:noProof w:val="0"/>
        </w:rPr>
        <w:t>6.3.3</w:t>
      </w:r>
      <w:r w:rsidR="00291725" w:rsidRPr="00D26514">
        <w:rPr>
          <w:bCs/>
          <w:noProof w:val="0"/>
        </w:rPr>
        <w:t xml:space="preserve"> </w:t>
      </w:r>
      <w:r w:rsidRPr="00D26514">
        <w:rPr>
          <w:bCs/>
          <w:noProof w:val="0"/>
        </w:rPr>
        <w:t>CDA Section Content Modules</w:t>
      </w:r>
      <w:bookmarkEnd w:id="277"/>
      <w:bookmarkEnd w:id="278"/>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w:t>
      </w:r>
      <w:proofErr w:type="gramStart"/>
      <w:r w:rsidR="00F96602" w:rsidRPr="00D26514">
        <w:rPr>
          <w:highlight w:val="yellow"/>
        </w:rPr>
        <w:t>10.S</w:t>
      </w:r>
      <w:proofErr w:type="gramEnd"/>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79" w:name="_Toc345074717"/>
      <w:bookmarkStart w:id="280"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79"/>
      <w:bookmarkEnd w:id="280"/>
      <w:r w:rsidRPr="00D26514">
        <w:rPr>
          <w:noProof w:val="0"/>
        </w:rPr>
        <w:t xml:space="preserve"> </w:t>
      </w:r>
      <w:bookmarkStart w:id="281" w:name="_Toc291167503"/>
      <w:bookmarkStart w:id="282" w:name="_Toc291231442"/>
      <w:bookmarkStart w:id="283"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81"/>
      <w:bookmarkEnd w:id="282"/>
      <w:bookmarkEnd w:id="283"/>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w:t>
            </w:r>
            <w:proofErr w:type="spellStart"/>
            <w:r w:rsidRPr="00D26514">
              <w:t>oid</w:t>
            </w:r>
            <w:proofErr w:type="spellEnd"/>
            <w:r w:rsidRPr="00D26514">
              <w:t>&gt;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proofErr w:type="spellStart"/>
            <w:r w:rsidRPr="00D26514">
              <w:lastRenderedPageBreak/>
              <w:t>Opt</w:t>
            </w:r>
            <w:proofErr w:type="spellEnd"/>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 xml:space="preserve">x </w:t>
            </w:r>
            <w:proofErr w:type="gramStart"/>
            <w:r w:rsidRPr="00D26514">
              <w:t>[?..</w:t>
            </w:r>
            <w:proofErr w:type="gramEnd"/>
            <w:r w:rsidRPr="00D26514">
              <w:t>?]</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w:t>
            </w:r>
            <w:proofErr w:type="spellStart"/>
            <w:r w:rsidRPr="00D26514">
              <w:t>oid</w:t>
            </w:r>
            <w:proofErr w:type="spellEnd"/>
            <w:r w:rsidRPr="00D26514">
              <w:t>&gt;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w:t>
            </w:r>
            <w:proofErr w:type="gramStart"/>
            <w:r w:rsidR="00D34E63" w:rsidRPr="00D26514">
              <w:t>0..</w:t>
            </w:r>
            <w:proofErr w:type="gramEnd"/>
            <w:r w:rsidR="00D34E63" w:rsidRPr="00D26514">
              <w:t>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w:t>
            </w:r>
            <w:proofErr w:type="gramStart"/>
            <w:r w:rsidR="00D34E63" w:rsidRPr="00D26514">
              <w:t>0..</w:t>
            </w:r>
            <w:proofErr w:type="gramEnd"/>
            <w:r w:rsidR="00D34E63" w:rsidRPr="00D26514">
              <w:t>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w:t>
            </w:r>
            <w:proofErr w:type="gramStart"/>
            <w:r w:rsidR="00286433" w:rsidRPr="00D26514">
              <w:t>0..</w:t>
            </w:r>
            <w:proofErr w:type="gramEnd"/>
            <w:r w:rsidR="00286433" w:rsidRPr="00D26514">
              <w:t>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 xml:space="preserve">x </w:t>
            </w:r>
            <w:proofErr w:type="gramStart"/>
            <w:r w:rsidRPr="00D26514">
              <w:t>[?..</w:t>
            </w:r>
            <w:proofErr w:type="gramEnd"/>
            <w:r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w:t>
            </w:r>
            <w:proofErr w:type="spellStart"/>
            <w:r w:rsidRPr="00D26514">
              <w:t>oid</w:t>
            </w:r>
            <w:proofErr w:type="spellEnd"/>
            <w:r w:rsidRPr="00D26514">
              <w:t>&gt;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w:t>
            </w:r>
            <w:proofErr w:type="gramStart"/>
            <w:r w:rsidR="00286433" w:rsidRPr="00D26514">
              <w:t>1..</w:t>
            </w:r>
            <w:proofErr w:type="gramEnd"/>
            <w:r w:rsidR="00286433" w:rsidRPr="00D26514">
              <w:t>*]</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w:t>
            </w:r>
            <w:proofErr w:type="gramStart"/>
            <w:r w:rsidRPr="00D26514">
              <w:t>3.x.S.</w:t>
            </w:r>
            <w:proofErr w:type="gramEnd"/>
            <w:r w:rsidRPr="00D26514">
              <w:t>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84" w:name="_Toc345074718"/>
      <w:bookmarkStart w:id="285"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84"/>
      <w:bookmarkEnd w:id="285"/>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86" w:name="_6.2.2.1.1__Problem"/>
      <w:bookmarkStart w:id="287" w:name="_Toc296340357"/>
      <w:bookmarkStart w:id="288" w:name="_Toc345074719"/>
      <w:bookmarkStart w:id="289" w:name="_Toc500238830"/>
      <w:bookmarkEnd w:id="286"/>
      <w:r w:rsidRPr="00D26514">
        <w:rPr>
          <w:noProof w:val="0"/>
        </w:rPr>
        <w:lastRenderedPageBreak/>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87"/>
      <w:r w:rsidR="00A23689" w:rsidRPr="00D26514">
        <w:rPr>
          <w:noProof w:val="0"/>
        </w:rPr>
        <w:t>&lt;Data Element or Section Name&gt; &lt;Condition, Specification Document, or Vocabulary Constraint&gt;</w:t>
      </w:r>
      <w:bookmarkEnd w:id="288"/>
      <w:bookmarkEnd w:id="289"/>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90" w:name="_Toc345074720"/>
      <w:bookmarkStart w:id="291"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90"/>
      <w:bookmarkEnd w:id="291"/>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92" w:name="S_Medical_General_History"/>
      <w:bookmarkStart w:id="293" w:name="_Toc322675125"/>
      <w:bookmarkStart w:id="294" w:name="_Toc345074721"/>
      <w:bookmarkStart w:id="295" w:name="_Toc500238832"/>
      <w:r w:rsidRPr="00D26514">
        <w:rPr>
          <w:noProof w:val="0"/>
        </w:rPr>
        <w:t>6.3.3.10.S Medical History - Cardiac Section 11329-0</w:t>
      </w:r>
      <w:bookmarkEnd w:id="292"/>
      <w:bookmarkEnd w:id="293"/>
      <w:bookmarkEnd w:id="294"/>
      <w:bookmarkEnd w:id="295"/>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proofErr w:type="gramStart"/>
      <w:r w:rsidRPr="00D26514">
        <w:t>In the event that</w:t>
      </w:r>
      <w:proofErr w:type="gramEnd"/>
      <w:r w:rsidRPr="00D26514">
        <w:t xml:space="preserve">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w:t>
      </w:r>
      <w:proofErr w:type="gramStart"/>
      <w:r w:rsidRPr="00D26514">
        <w:t>2..</w:t>
      </w:r>
      <w:proofErr w:type="gramEnd"/>
      <w:r w:rsidRPr="00D26514">
        <w:t xml:space="preserve">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code/@code</w:t>
      </w:r>
      <w:r w:rsidRPr="00D26514">
        <w:t>=</w:t>
      </w:r>
      <w:r w:rsidRPr="00D26514">
        <w:rPr>
          <w:rStyle w:val="XMLname"/>
        </w:rPr>
        <w:t>"11329-0"</w:t>
      </w:r>
      <w:r w:rsidRPr="00D26514">
        <w:t xml:space="preserve"> Medical (General) History (</w:t>
      </w:r>
      <w:proofErr w:type="spellStart"/>
      <w:r w:rsidRPr="00D26514">
        <w:t>CodeSystem</w:t>
      </w:r>
      <w:proofErr w:type="spellEnd"/>
      <w:r w:rsidRPr="00D26514">
        <w:t xml:space="preserve">: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w:t>
      </w:r>
      <w:proofErr w:type="gramStart"/>
      <w:r w:rsidRPr="00D26514">
        <w:rPr>
          <w:szCs w:val="13"/>
        </w:rPr>
        <w:t>0..</w:t>
      </w:r>
      <w:proofErr w:type="gramEnd"/>
      <w:r w:rsidRPr="00D26514">
        <w:rPr>
          <w:szCs w:val="13"/>
        </w:rPr>
        <w:t>*]</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w:t>
      </w:r>
      <w:proofErr w:type="gramStart"/>
      <w:r w:rsidRPr="00D26514">
        <w:rPr>
          <w:szCs w:val="13"/>
        </w:rPr>
        <w:t>1..</w:t>
      </w:r>
      <w:proofErr w:type="gramEnd"/>
      <w:r w:rsidRPr="00D26514">
        <w:rPr>
          <w:szCs w:val="13"/>
        </w:rPr>
        <w:t>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w:t>
      </w:r>
      <w:proofErr w:type="gramStart"/>
      <w:r w:rsidRPr="00D26514">
        <w:t>0..</w:t>
      </w:r>
      <w:proofErr w:type="gramEnd"/>
      <w:r w:rsidRPr="00D26514">
        <w:t xml:space="preserve">*]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w:t>
      </w:r>
      <w:proofErr w:type="spellStart"/>
      <w:r w:rsidRPr="00D26514">
        <w:rPr>
          <w:lang w:val="en-US"/>
        </w:rPr>
        <w:t>codeSystem</w:t>
      </w:r>
      <w:proofErr w:type="spellEnd"/>
      <w:r w:rsidRPr="00D26514">
        <w:rPr>
          <w:lang w:val="en-US"/>
        </w:rPr>
        <w:t xml:space="preserve">="2.16.840.1.113883.6.1" </w:t>
      </w:r>
    </w:p>
    <w:p w14:paraId="71830D44"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w:t>
      </w:r>
      <w:proofErr w:type="gramStart"/>
      <w:r w:rsidRPr="00D26514">
        <w:rPr>
          <w:lang w:val="en-US"/>
        </w:rPr>
        <w:t>cause.&lt;</w:t>
      </w:r>
      <w:proofErr w:type="gramEnd"/>
      <w:r w:rsidRPr="00D26514">
        <w:rPr>
          <w:lang w:val="en-US"/>
        </w:rPr>
        <w: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w:t>
      </w:r>
      <w:proofErr w:type="gramStart"/>
      <w:r w:rsidRPr="00D26514">
        <w:rPr>
          <w:lang w:val="en-US"/>
        </w:rPr>
        <w:t>causes.&lt;</w:t>
      </w:r>
      <w:proofErr w:type="gramEnd"/>
      <w:r w:rsidRPr="00D26514">
        <w:rPr>
          <w:lang w:val="en-US"/>
        </w:rPr>
        <w:t xml:space="preserve">/item&gt;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w:t>
      </w:r>
      <w:proofErr w:type="gramStart"/>
      <w:r w:rsidRPr="00D26514">
        <w:rPr>
          <w:lang w:val="en-US"/>
        </w:rPr>
        <w:t>job.&lt;</w:t>
      </w:r>
      <w:proofErr w:type="gramEnd"/>
      <w:r w:rsidRPr="00D26514">
        <w:rPr>
          <w:lang w:val="en-US"/>
        </w:rPr>
        <w:t xml:space="preserve">/item&gt;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proofErr w:type="gramStart"/>
      <w:r w:rsidRPr="00D26514">
        <w:rPr>
          <w:lang w:val="en-US"/>
        </w:rPr>
        <w:t>=”OBS</w:t>
      </w:r>
      <w:proofErr w:type="gramEnd"/>
      <w:r w:rsidRPr="00D26514">
        <w:rPr>
          <w:lang w:val="en-US"/>
        </w:rPr>
        <w:t xml:space="preserve">”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w:t>
      </w:r>
      <w:proofErr w:type="gramStart"/>
      <w:r w:rsidRPr="00D26514">
        <w:rPr>
          <w:lang w:val="en-US"/>
        </w:rPr>
        <w:t>=”</w:t>
      </w:r>
      <w:proofErr w:type="spellStart"/>
      <w:r w:rsidRPr="00D26514">
        <w:rPr>
          <w:lang w:val="en-US"/>
        </w:rPr>
        <w:t>xyz</w:t>
      </w:r>
      <w:proofErr w:type="spellEnd"/>
      <w:proofErr w:type="gramEnd"/>
      <w:r w:rsidRPr="00D26514">
        <w:rPr>
          <w:lang w:val="en-US"/>
        </w:rPr>
        <w:t>”/&gt;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96" w:name="_6.2.3.1_Encompassing_Encounter"/>
      <w:bookmarkStart w:id="297" w:name="_6.2.3.1.1_Responsible_Party"/>
      <w:bookmarkStart w:id="298" w:name="_6.2.3.1.2_Health_Care"/>
      <w:bookmarkStart w:id="299" w:name="_Toc345074722"/>
      <w:bookmarkStart w:id="300" w:name="_Toc500238833"/>
      <w:bookmarkEnd w:id="296"/>
      <w:bookmarkEnd w:id="297"/>
      <w:bookmarkEnd w:id="298"/>
      <w:r w:rsidRPr="00D26514">
        <w:rPr>
          <w:bCs/>
          <w:noProof w:val="0"/>
        </w:rPr>
        <w:t>6.3.4</w:t>
      </w:r>
      <w:r w:rsidR="00291725" w:rsidRPr="00D26514">
        <w:rPr>
          <w:bCs/>
          <w:noProof w:val="0"/>
        </w:rPr>
        <w:t xml:space="preserve"> </w:t>
      </w:r>
      <w:r w:rsidRPr="00D26514">
        <w:rPr>
          <w:bCs/>
          <w:noProof w:val="0"/>
        </w:rPr>
        <w:t>CDA Entry Content Modules</w:t>
      </w:r>
      <w:bookmarkEnd w:id="299"/>
      <w:bookmarkEnd w:id="300"/>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301" w:name="_Toc345074723"/>
      <w:bookmarkStart w:id="302"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301"/>
      <w:bookmarkEnd w:id="302"/>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w:t>
      </w:r>
      <w:proofErr w:type="gramStart"/>
      <w:r w:rsidR="00F96602" w:rsidRPr="00D26514">
        <w:rPr>
          <w:highlight w:val="yellow"/>
        </w:rPr>
        <w:t>4.E</w:t>
      </w:r>
      <w:proofErr w:type="gramEnd"/>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w:t>
            </w:r>
            <w:proofErr w:type="spellStart"/>
            <w:r w:rsidRPr="00D26514">
              <w:t>oid</w:t>
            </w:r>
            <w:proofErr w:type="spellEnd"/>
            <w:r w:rsidRPr="00D26514">
              <w:t>&gt;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proofErr w:type="spellStart"/>
            <w:r w:rsidRPr="00D26514">
              <w:t>oid</w:t>
            </w:r>
            <w:proofErr w:type="spellEnd"/>
            <w:r w:rsidRPr="00D26514">
              <w:t>/</w:t>
            </w:r>
            <w:proofErr w:type="spellStart"/>
            <w:r w:rsidRPr="00D26514">
              <w:t>uid</w:t>
            </w:r>
            <w:proofErr w:type="spellEnd"/>
            <w:r w:rsidRPr="00D26514">
              <w:t xml:space="preserve">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proofErr w:type="spellStart"/>
            <w:r w:rsidRPr="00D26514">
              <w:t>Opt</w:t>
            </w:r>
            <w:proofErr w:type="spellEnd"/>
            <w:r w:rsidRPr="00D26514">
              <w:t xml:space="preserve">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proofErr w:type="gramStart"/>
            <w:r w:rsidR="009612F6" w:rsidRPr="00D26514">
              <w:t>[</w:t>
            </w:r>
            <w:r w:rsidR="00B87220" w:rsidRPr="00D26514">
              <w:t>?</w:t>
            </w:r>
            <w:r w:rsidR="009612F6" w:rsidRPr="00D26514">
              <w:t>..</w:t>
            </w:r>
            <w:proofErr w:type="gramEnd"/>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proofErr w:type="spellStart"/>
            <w:r w:rsidRPr="00D26514">
              <w:t>oid</w:t>
            </w:r>
            <w:proofErr w:type="spellEnd"/>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w:t>
            </w:r>
            <w:proofErr w:type="gramStart"/>
            <w:r w:rsidR="009612F6" w:rsidRPr="00D26514">
              <w:t>1..</w:t>
            </w:r>
            <w:proofErr w:type="gramEnd"/>
            <w:r w:rsidR="009612F6" w:rsidRPr="00D26514">
              <w:t>*]</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w:t>
            </w:r>
            <w:proofErr w:type="gramStart"/>
            <w:r w:rsidR="009612F6" w:rsidRPr="00D26514">
              <w:t>0..</w:t>
            </w:r>
            <w:proofErr w:type="gramEnd"/>
            <w:r w:rsidR="009612F6" w:rsidRPr="00D26514">
              <w:t>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303" w:name="_6.2.4.4.1__Simple"/>
      <w:bookmarkStart w:id="304" w:name="_Toc296340404"/>
      <w:bookmarkStart w:id="305" w:name="_Toc345074724"/>
      <w:bookmarkStart w:id="306" w:name="_Toc500238835"/>
      <w:bookmarkEnd w:id="303"/>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304"/>
      <w:bookmarkEnd w:id="305"/>
      <w:bookmarkEnd w:id="306"/>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proofErr w:type="spellStart"/>
            <w:r w:rsidRPr="00D26514">
              <w:t>Opt</w:t>
            </w:r>
            <w:proofErr w:type="spellEnd"/>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w:t>
            </w:r>
            <w:proofErr w:type="gramStart"/>
            <w:r w:rsidR="00D439FF" w:rsidRPr="00D26514">
              <w:t>1..</w:t>
            </w:r>
            <w:proofErr w:type="gramEnd"/>
            <w:r w:rsidR="00D439FF" w:rsidRPr="00D26514">
              <w:t>*</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 xml:space="preserve">&lt;Identifies the predicate and the if the predicate evaluates as true, then indicate whether mandatory, </w:t>
            </w:r>
            <w:proofErr w:type="gramStart"/>
            <w:r w:rsidRPr="00D26514">
              <w:t>required</w:t>
            </w:r>
            <w:proofErr w:type="gramEnd"/>
            <w:r w:rsidRPr="00D26514">
              <w:t xml:space="preserve">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proofErr w:type="gramStart"/>
            <w:r w:rsidRPr="00D26514">
              <w:t>&lt;”+</w:t>
            </w:r>
            <w:proofErr w:type="gramEnd"/>
            <w:r w:rsidRPr="00D26514">
              <w:t xml:space="preserve">”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w:t>
            </w:r>
            <w:proofErr w:type="gramStart"/>
            <w:r w:rsidR="009612F6" w:rsidRPr="00D26514">
              <w:t>1..</w:t>
            </w:r>
            <w:proofErr w:type="gramEnd"/>
            <w:r w:rsidR="009612F6" w:rsidRPr="00D26514">
              <w:t>*]</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proofErr w:type="gramStart"/>
            <w:r w:rsidRPr="00D26514">
              <w:rPr>
                <w:rFonts w:eastAsia="Calibri"/>
              </w:rPr>
              <w:t>O:CCTA</w:t>
            </w:r>
            <w:proofErr w:type="gramEnd"/>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307" w:name="_Toc296340405"/>
      <w:bookmarkStart w:id="308" w:name="_Toc345074725"/>
      <w:bookmarkStart w:id="309" w:name="_Toc500238836"/>
      <w:r w:rsidRPr="00D26514">
        <w:rPr>
          <w:noProof w:val="0"/>
        </w:rPr>
        <w:t>6.3.4.E.2 Simple Observation (wall morphology) Constraints</w:t>
      </w:r>
      <w:bookmarkEnd w:id="307"/>
      <w:bookmarkEnd w:id="308"/>
      <w:bookmarkEnd w:id="309"/>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proofErr w:type="spellStart"/>
            <w:r w:rsidRPr="00D26514">
              <w:t>O</w:t>
            </w:r>
            <w:r w:rsidR="002A4C2E" w:rsidRPr="00D26514">
              <w:t>pt</w:t>
            </w:r>
            <w:proofErr w:type="spellEnd"/>
            <w:r w:rsidR="002A4C2E" w:rsidRPr="00D26514">
              <w:t xml:space="preserve">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w:t>
            </w:r>
            <w:proofErr w:type="gramStart"/>
            <w:r w:rsidR="004B7094" w:rsidRPr="00D26514">
              <w:t>1..</w:t>
            </w:r>
            <w:proofErr w:type="gramEnd"/>
            <w:r w:rsidR="004B7094" w:rsidRPr="00D26514">
              <w:t>*]</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proofErr w:type="gramStart"/>
            <w:r w:rsidRPr="00D26514">
              <w:rPr>
                <w:rFonts w:eastAsia="Calibri"/>
              </w:rPr>
              <w:t>O:CCTA</w:t>
            </w:r>
            <w:proofErr w:type="gramEnd"/>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proofErr w:type="gramStart"/>
      <w:r w:rsidR="00D609FE" w:rsidRPr="00D26514">
        <w:t>n..n</w:t>
      </w:r>
      <w:proofErr w:type="spellEnd"/>
      <w:proofErr w:type="gram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310" w:name="_Toc184813871"/>
      <w:bookmarkStart w:id="311" w:name="_Toc322675194"/>
      <w:bookmarkStart w:id="312" w:name="_Toc345074726"/>
      <w:bookmarkStart w:id="313" w:name="_Toc500238837"/>
      <w:bookmarkStart w:id="314" w:name="E_Problem_Observation_Cardiac_PF"/>
      <w:bookmarkStart w:id="315"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w:t>
      </w:r>
      <w:proofErr w:type="gramStart"/>
      <w:r w:rsidR="00AD069D" w:rsidRPr="00D26514">
        <w:rPr>
          <w:noProof w:val="0"/>
        </w:rPr>
        <w:t>4</w:t>
      </w:r>
      <w:r w:rsidR="00875076" w:rsidRPr="00D26514">
        <w:rPr>
          <w:noProof w:val="0"/>
        </w:rPr>
        <w:t>.E</w:t>
      </w:r>
      <w:proofErr w:type="gramEnd"/>
      <w:r w:rsidR="00875076" w:rsidRPr="00D26514">
        <w:rPr>
          <w:noProof w:val="0"/>
        </w:rPr>
        <w:t xml:space="preserve"> Result</w:t>
      </w:r>
      <w:bookmarkStart w:id="316" w:name="E_Problem_Observation"/>
      <w:bookmarkEnd w:id="316"/>
      <w:r w:rsidR="00875076" w:rsidRPr="00D26514">
        <w:rPr>
          <w:noProof w:val="0"/>
        </w:rPr>
        <w:t xml:space="preserve"> Observation</w:t>
      </w:r>
      <w:bookmarkStart w:id="317" w:name="CS_ProblemObservation"/>
      <w:bookmarkEnd w:id="310"/>
      <w:bookmarkEnd w:id="317"/>
      <w:r w:rsidR="00875076" w:rsidRPr="00D26514">
        <w:rPr>
          <w:noProof w:val="0"/>
        </w:rPr>
        <w:t xml:space="preserve"> - Cardiac</w:t>
      </w:r>
      <w:bookmarkEnd w:id="311"/>
      <w:bookmarkEnd w:id="312"/>
      <w:bookmarkEnd w:id="313"/>
    </w:p>
    <w:bookmarkEnd w:id="314"/>
    <w:bookmarkEnd w:id="315"/>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w:t>
      </w:r>
      <w:proofErr w:type="spellStart"/>
      <w:r w:rsidRPr="00D26514">
        <w:t>ValueSet</w:t>
      </w:r>
      <w:proofErr w:type="spellEnd"/>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318" w:name="C_7130"/>
      <w:bookmarkEnd w:id="318"/>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319" w:name="C_7131"/>
      <w:bookmarkEnd w:id="319"/>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w:t>
      </w:r>
      <w:proofErr w:type="gramStart"/>
      <w:r w:rsidRPr="00D26514">
        <w:t>1..</w:t>
      </w:r>
      <w:proofErr w:type="gramEnd"/>
      <w:r w:rsidRPr="00D26514">
        <w:t xml:space="preserve">*]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w:t>
      </w:r>
      <w:proofErr w:type="spellStart"/>
      <w:r w:rsidRPr="00D26514">
        <w:t>CodeSystem</w:t>
      </w:r>
      <w:proofErr w:type="spellEnd"/>
      <w:r w:rsidRPr="00D26514">
        <w:t>: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w:t>
      </w:r>
      <w:proofErr w:type="gramStart"/>
      <w:r w:rsidRPr="00D26514">
        <w:t>0..</w:t>
      </w:r>
      <w:proofErr w:type="gramEnd"/>
      <w:r w:rsidRPr="00D26514">
        <w:t xml:space="preserve">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320" w:name="C_7134"/>
      <w:bookmarkEnd w:id="320"/>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effectiveTime</w:t>
      </w:r>
      <w:proofErr w:type="spellEnd"/>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code</w:t>
      </w:r>
      <w:r w:rsidRPr="00D26514">
        <w:t xml:space="preserve"> where the @code </w:t>
      </w:r>
      <w:r w:rsidRPr="00EA3BCB">
        <w:rPr>
          <w:rStyle w:val="BodyTextChar"/>
          <w:sz w:val="20"/>
        </w:rPr>
        <w:t>SHALL</w:t>
      </w:r>
      <w:r w:rsidRPr="00D26514">
        <w:t xml:space="preserve"> be selected from </w:t>
      </w:r>
      <w:proofErr w:type="spellStart"/>
      <w:r w:rsidRPr="00D26514">
        <w:t>ValueSet</w:t>
      </w:r>
      <w:proofErr w:type="spellEnd"/>
      <w:r w:rsidRPr="00D26514">
        <w:t xml:space="preserve">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w:t>
      </w:r>
      <w:proofErr w:type="gramStart"/>
      <w:r w:rsidRPr="00D26514">
        <w:t>0..</w:t>
      </w:r>
      <w:proofErr w:type="gramEnd"/>
      <w:r w:rsidRPr="00D26514">
        <w:t xml:space="preserve">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w:t>
      </w:r>
      <w:proofErr w:type="gramStart"/>
      <w:r w:rsidRPr="00D26514">
        <w:t>0..</w:t>
      </w:r>
      <w:proofErr w:type="gramEnd"/>
      <w:r w:rsidRPr="00D26514">
        <w:t xml:space="preserve">*]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w:t>
      </w:r>
      <w:proofErr w:type="gramStart"/>
      <w:r w:rsidRPr="00D26514">
        <w:t>1..</w:t>
      </w:r>
      <w:proofErr w:type="gramEnd"/>
      <w:r w:rsidRPr="00D26514">
        <w:t xml:space="preserve">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w:t>
      </w:r>
      <w:proofErr w:type="gramStart"/>
      <w:r w:rsidRPr="00D26514">
        <w:t>0..</w:t>
      </w:r>
      <w:proofErr w:type="gramEnd"/>
      <w:r w:rsidRPr="00D26514">
        <w:t xml:space="preserve">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w:t>
      </w:r>
      <w:proofErr w:type="gramStart"/>
      <w:r w:rsidRPr="00D26514">
        <w:t>0..</w:t>
      </w:r>
      <w:proofErr w:type="gramEnd"/>
      <w:r w:rsidRPr="00D26514">
        <w:t xml:space="preserve">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w:t>
      </w:r>
      <w:proofErr w:type="gramStart"/>
      <w:r w:rsidRPr="00D26514">
        <w:t>1..</w:t>
      </w:r>
      <w:proofErr w:type="gramEnd"/>
      <w:r w:rsidRPr="00D26514">
        <w:t xml:space="preserve">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w:t>
      </w:r>
      <w:proofErr w:type="gramStart"/>
      <w:r w:rsidRPr="00D26514">
        <w:rPr>
          <w:lang w:val="en-US"/>
        </w:rPr>
        <w:t>&lt;!--</w:t>
      </w:r>
      <w:proofErr w:type="gramEnd"/>
      <w:r w:rsidRPr="00D26514">
        <w:rPr>
          <w:lang w:val="en-US"/>
        </w:rPr>
        <w:t xml:space="preserve">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w:t>
      </w:r>
      <w:proofErr w:type="spellEnd"/>
      <w:r w:rsidRPr="00D26514">
        <w:rPr>
          <w:lang w:val="en-US"/>
        </w:rPr>
        <w:t>="2.16.840.1.113883.6.96"</w:t>
      </w:r>
    </w:p>
    <w:p w14:paraId="3171392A"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codeSystemName</w:t>
      </w:r>
      <w:proofErr w:type="spellEnd"/>
      <w:r w:rsidRPr="00D26514">
        <w:rPr>
          <w:lang w:val="en-US"/>
        </w:rPr>
        <w:t xml:space="preserv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effectiveTime</w:t>
      </w:r>
      <w:proofErr w:type="spellEnd"/>
      <w:r w:rsidRPr="00D26514">
        <w:rPr>
          <w:lang w:val="en-US"/>
        </w:rPr>
        <w:t xml:space="preserv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proofErr w:type="gramStart"/>
      <w:r w:rsidRPr="00D26514">
        <w:rPr>
          <w:lang w:val="en-US"/>
        </w:rPr>
        <w:tab/>
        <w:t xml:space="preserve">  </w:t>
      </w:r>
      <w:r w:rsidRPr="00D26514">
        <w:rPr>
          <w:lang w:val="en-US"/>
        </w:rPr>
        <w:tab/>
      </w:r>
      <w:proofErr w:type="gramEnd"/>
      <w:r w:rsidRPr="00D26514">
        <w:rPr>
          <w:lang w:val="en-US"/>
        </w:rPr>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proofErr w:type="gramStart"/>
      <w:r w:rsidRPr="00D26514">
        <w:rPr>
          <w:lang w:val="en-US"/>
        </w:rPr>
        <w:t>xsi:type</w:t>
      </w:r>
      <w:proofErr w:type="spellEnd"/>
      <w:proofErr w:type="gram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321" w:name="_Toc500238838"/>
      <w:r w:rsidRPr="00D26514">
        <w:rPr>
          <w:noProof w:val="0"/>
        </w:rPr>
        <w:t>6.4 Section not applicable</w:t>
      </w:r>
      <w:bookmarkEnd w:id="321"/>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322" w:name="_Toc335730763"/>
      <w:bookmarkStart w:id="323" w:name="_Toc336000666"/>
      <w:bookmarkStart w:id="324" w:name="_Toc336002388"/>
      <w:bookmarkStart w:id="325" w:name="_Toc336006583"/>
      <w:bookmarkStart w:id="326" w:name="_Toc335730764"/>
      <w:bookmarkStart w:id="327" w:name="_Toc336000667"/>
      <w:bookmarkStart w:id="328" w:name="_Toc336002389"/>
      <w:bookmarkStart w:id="329" w:name="_Toc336006584"/>
      <w:bookmarkStart w:id="330" w:name="_Toc500238839"/>
      <w:bookmarkStart w:id="331" w:name="_Toc291167547"/>
      <w:bookmarkStart w:id="332" w:name="_Toc291231486"/>
      <w:bookmarkStart w:id="333" w:name="_Toc296340423"/>
      <w:bookmarkEnd w:id="322"/>
      <w:bookmarkEnd w:id="323"/>
      <w:bookmarkEnd w:id="324"/>
      <w:bookmarkEnd w:id="325"/>
      <w:bookmarkEnd w:id="326"/>
      <w:bookmarkEnd w:id="327"/>
      <w:bookmarkEnd w:id="328"/>
      <w:bookmarkEnd w:id="329"/>
      <w:r w:rsidRPr="00D26514">
        <w:rPr>
          <w:noProof w:val="0"/>
        </w:rPr>
        <w:t xml:space="preserve">6.5 </w:t>
      </w:r>
      <w:bookmarkStart w:id="334" w:name="_Toc345074728"/>
      <w:r w:rsidR="00255462" w:rsidRPr="00D26514">
        <w:rPr>
          <w:noProof w:val="0"/>
        </w:rPr>
        <w:t xml:space="preserve">&lt;Domain Acronym&gt; </w:t>
      </w:r>
      <w:r w:rsidR="001439BB" w:rsidRPr="00D26514">
        <w:rPr>
          <w:noProof w:val="0"/>
        </w:rPr>
        <w:t>Value Sets</w:t>
      </w:r>
      <w:bookmarkEnd w:id="334"/>
      <w:r w:rsidR="009F5CC2" w:rsidRPr="00D26514">
        <w:rPr>
          <w:noProof w:val="0"/>
        </w:rPr>
        <w:t xml:space="preserve"> and Concept Domains</w:t>
      </w:r>
      <w:bookmarkEnd w:id="330"/>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35" w:name="_Toc345074729"/>
      <w:bookmarkStart w:id="336"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w:t>
      </w:r>
      <w:proofErr w:type="spellStart"/>
      <w:r w:rsidRPr="00D26514">
        <w:rPr>
          <w:rFonts w:eastAsia="Calibri"/>
          <w:noProof w:val="0"/>
        </w:rPr>
        <w:t>oid</w:t>
      </w:r>
      <w:proofErr w:type="spellEnd"/>
      <w:r w:rsidRPr="00D26514">
        <w:rPr>
          <w:rFonts w:eastAsia="Calibri"/>
          <w:noProof w:val="0"/>
        </w:rPr>
        <w:t>&gt;</w:t>
      </w:r>
      <w:bookmarkEnd w:id="335"/>
      <w:bookmarkEnd w:id="336"/>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37" w:name="_Toc345074730"/>
      <w:bookmarkStart w:id="338"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31"/>
      <w:bookmarkEnd w:id="332"/>
      <w:bookmarkEnd w:id="333"/>
      <w:r w:rsidR="00865DF9" w:rsidRPr="00D26514">
        <w:rPr>
          <w:rFonts w:eastAsia="Calibri"/>
          <w:noProof w:val="0"/>
        </w:rPr>
        <w:t xml:space="preserve"> 1.3.6.1.4.1.19376.1.4.1.5.15</w:t>
      </w:r>
      <w:bookmarkEnd w:id="337"/>
      <w:bookmarkEnd w:id="338"/>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39"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40" w:name="_Toc500238842"/>
      <w:r w:rsidRPr="00D26514">
        <w:rPr>
          <w:rFonts w:eastAsia="Calibri"/>
          <w:noProof w:val="0"/>
        </w:rPr>
        <w:lastRenderedPageBreak/>
        <w:t xml:space="preserve">6.5.1 </w:t>
      </w:r>
      <w:proofErr w:type="spellStart"/>
      <w:r w:rsidRPr="00D26514">
        <w:rPr>
          <w:rFonts w:eastAsia="Calibri"/>
          <w:noProof w:val="0"/>
        </w:rPr>
        <w:t>UV_CardiacProcedureDrugClasses</w:t>
      </w:r>
      <w:bookmarkEnd w:id="340"/>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41" w:name="_Toc500238843"/>
      <w:bookmarkStart w:id="342" w:name="OLE_LINK57"/>
      <w:bookmarkStart w:id="343" w:name="OLE_LINK58"/>
      <w:r w:rsidRPr="00D26514">
        <w:lastRenderedPageBreak/>
        <w:t>Appendices</w:t>
      </w:r>
      <w:bookmarkEnd w:id="339"/>
      <w:bookmarkEnd w:id="341"/>
      <w:r w:rsidRPr="00D26514">
        <w:rPr>
          <w:highlight w:val="yellow"/>
        </w:rPr>
        <w:t xml:space="preserve"> </w:t>
      </w:r>
    </w:p>
    <w:p w14:paraId="69927F7E" w14:textId="77777777" w:rsidR="00144F18" w:rsidRPr="00D26514" w:rsidRDefault="00EA4EA1" w:rsidP="00EA4EA1">
      <w:pPr>
        <w:rPr>
          <w:i/>
        </w:rPr>
      </w:pPr>
      <w:bookmarkStart w:id="344" w:name="OLE_LINK55"/>
      <w:bookmarkStart w:id="345"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46" w:name="_Toc500238844"/>
      <w:bookmarkStart w:id="347" w:name="_Toc345074732"/>
      <w:bookmarkEnd w:id="344"/>
      <w:bookmarkEnd w:id="345"/>
      <w:r w:rsidRPr="00D26514">
        <w:rPr>
          <w:noProof w:val="0"/>
        </w:rPr>
        <w:lastRenderedPageBreak/>
        <w:t>Appendix A – &lt;Appendix Title&gt;</w:t>
      </w:r>
      <w:bookmarkEnd w:id="346"/>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48" w:name="_Toc500238845"/>
      <w:r w:rsidRPr="00D26514">
        <w:rPr>
          <w:noProof w:val="0"/>
        </w:rPr>
        <w:t>A.1 &lt;Title&gt;</w:t>
      </w:r>
      <w:bookmarkEnd w:id="348"/>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49" w:name="_Toc500238846"/>
      <w:r w:rsidRPr="00D26514">
        <w:rPr>
          <w:noProof w:val="0"/>
        </w:rPr>
        <w:t>A.1.1 &lt;Title&gt;</w:t>
      </w:r>
      <w:bookmarkEnd w:id="349"/>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50" w:name="_Toc500238847"/>
      <w:r w:rsidRPr="00D26514">
        <w:rPr>
          <w:bCs/>
          <w:noProof w:val="0"/>
        </w:rPr>
        <w:lastRenderedPageBreak/>
        <w:t>Appendix B – &lt;Appendix Title&gt;</w:t>
      </w:r>
      <w:bookmarkEnd w:id="350"/>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51" w:name="_Toc500238848"/>
      <w:r w:rsidRPr="00D26514">
        <w:rPr>
          <w:noProof w:val="0"/>
        </w:rPr>
        <w:t>B.1 &lt;Title&gt;</w:t>
      </w:r>
      <w:bookmarkEnd w:id="351"/>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52" w:name="_Toc500238849"/>
      <w:r w:rsidRPr="00D26514">
        <w:rPr>
          <w:noProof w:val="0"/>
        </w:rPr>
        <w:t>B.1.1 &lt;Title&gt;</w:t>
      </w:r>
      <w:bookmarkEnd w:id="352"/>
    </w:p>
    <w:p w14:paraId="5EB9DFDF" w14:textId="77777777" w:rsidR="0095084C" w:rsidRPr="00D26514" w:rsidRDefault="0095084C" w:rsidP="0095084C">
      <w:pPr>
        <w:pStyle w:val="BodyText"/>
      </w:pPr>
      <w:r w:rsidRPr="00D26514">
        <w:t>Appendix B.1.1 text.</w:t>
      </w:r>
    </w:p>
    <w:bookmarkEnd w:id="347"/>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53" w:name="_Toc345074737"/>
      <w:bookmarkStart w:id="354" w:name="_Toc500238850"/>
      <w:bookmarkEnd w:id="342"/>
      <w:bookmarkEnd w:id="343"/>
      <w:r w:rsidRPr="00D26514">
        <w:lastRenderedPageBreak/>
        <w:t>V</w:t>
      </w:r>
      <w:r w:rsidR="00993FF5" w:rsidRPr="00D26514">
        <w:t>olume 4 – National Extensions</w:t>
      </w:r>
      <w:bookmarkEnd w:id="353"/>
      <w:bookmarkEnd w:id="354"/>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55" w:name="_Toc345074738"/>
      <w:bookmarkStart w:id="356" w:name="_Toc500238851"/>
      <w:r w:rsidRPr="00D26514">
        <w:rPr>
          <w:bCs/>
          <w:noProof w:val="0"/>
        </w:rPr>
        <w:t xml:space="preserve">4 </w:t>
      </w:r>
      <w:r w:rsidR="00C63D7E" w:rsidRPr="00D26514">
        <w:rPr>
          <w:bCs/>
          <w:noProof w:val="0"/>
        </w:rPr>
        <w:t>National Extensions</w:t>
      </w:r>
      <w:bookmarkEnd w:id="355"/>
      <w:bookmarkEnd w:id="356"/>
    </w:p>
    <w:p w14:paraId="2846A6B1" w14:textId="77777777" w:rsidR="00993FF5" w:rsidRPr="00D26514" w:rsidRDefault="00C63D7E" w:rsidP="00BB76BC">
      <w:pPr>
        <w:pStyle w:val="AppendixHeading2"/>
        <w:rPr>
          <w:noProof w:val="0"/>
        </w:rPr>
      </w:pPr>
      <w:bookmarkStart w:id="357" w:name="_Toc345074739"/>
      <w:bookmarkStart w:id="358" w:name="_Toc500238852"/>
      <w:r w:rsidRPr="00D26514">
        <w:rPr>
          <w:noProof w:val="0"/>
        </w:rPr>
        <w:t xml:space="preserve">4.I </w:t>
      </w:r>
      <w:r w:rsidR="00993FF5" w:rsidRPr="00D26514">
        <w:rPr>
          <w:noProof w:val="0"/>
        </w:rPr>
        <w:t>National Extensions for &lt;Country Name or IHE Organization&gt;</w:t>
      </w:r>
      <w:bookmarkEnd w:id="357"/>
      <w:bookmarkEnd w:id="358"/>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w:t>
      </w:r>
      <w:proofErr w:type="gramStart"/>
      <w:r w:rsidRPr="00D26514">
        <w:t>above and beyond</w:t>
      </w:r>
      <w:proofErr w:type="gramEnd"/>
      <w:r w:rsidRPr="00D26514">
        <w:t xml:space="preserve">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proofErr w:type="spellStart"/>
      <w:r w:rsidRPr="00D26514">
        <w:t>Connectathon</w:t>
      </w:r>
      <w:proofErr w:type="spellEnd"/>
      <w:r w:rsidRPr="00D26514">
        <w:t xml:space="preserve"> results based on national testing being recognized elsewhere. For more information, see </w:t>
      </w:r>
      <w:hyperlink r:id="rId44"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59" w:name="_Toc301176972"/>
      <w:bookmarkStart w:id="360" w:name="_Toc345074740"/>
      <w:bookmarkStart w:id="361"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59"/>
      <w:bookmarkEnd w:id="360"/>
      <w:bookmarkEnd w:id="361"/>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641F81EC" w:rsidR="00C83F0F" w:rsidRPr="00D26514" w:rsidRDefault="00C83F0F" w:rsidP="00BB76BC">
      <w:pPr>
        <w:pStyle w:val="AppendixHeading3"/>
        <w:numPr>
          <w:ilvl w:val="0"/>
          <w:numId w:val="0"/>
        </w:numPr>
        <w:rPr>
          <w:noProof w:val="0"/>
        </w:rPr>
      </w:pPr>
      <w:bookmarkStart w:id="362" w:name="_Toc345074741"/>
      <w:bookmarkStart w:id="363" w:name="_Toc500238854"/>
      <w:r w:rsidRPr="00D26514">
        <w:rPr>
          <w:noProof w:val="0"/>
        </w:rPr>
        <w:t>4.</w:t>
      </w:r>
      <w:r w:rsidR="00C63D7E" w:rsidRPr="00D26514">
        <w:rPr>
          <w:noProof w:val="0"/>
        </w:rPr>
        <w:t>I.</w:t>
      </w:r>
      <w:r w:rsidRPr="00D26514">
        <w:rPr>
          <w:noProof w:val="0"/>
        </w:rPr>
        <w:t xml:space="preserve">2 </w:t>
      </w:r>
      <w:r w:rsidR="00110774">
        <w:rPr>
          <w:noProof w:val="0"/>
        </w:rPr>
        <w:t>Paramedicine Care Summary</w:t>
      </w:r>
      <w:r w:rsidR="001D6BB3" w:rsidRPr="00D26514">
        <w:rPr>
          <w:noProof w:val="0"/>
        </w:rPr>
        <w:t xml:space="preserve"> </w:t>
      </w:r>
      <w:proofErr w:type="gramStart"/>
      <w:r w:rsidR="00077EA0" w:rsidRPr="00D26514">
        <w:rPr>
          <w:noProof w:val="0"/>
        </w:rPr>
        <w:t>&lt;</w:t>
      </w:r>
      <w:r w:rsidR="001D6BB3" w:rsidRPr="00D26514">
        <w:rPr>
          <w:noProof w:val="0"/>
        </w:rPr>
        <w:t>(</w:t>
      </w:r>
      <w:proofErr w:type="gramEnd"/>
      <w:r w:rsidR="00077EA0" w:rsidRPr="00D26514">
        <w:rPr>
          <w:noProof w:val="0"/>
        </w:rPr>
        <w:t>Profile Acronym</w:t>
      </w:r>
      <w:r w:rsidR="001D6BB3" w:rsidRPr="00D26514">
        <w:rPr>
          <w:noProof w:val="0"/>
        </w:rPr>
        <w:t>)</w:t>
      </w:r>
      <w:r w:rsidR="00077EA0" w:rsidRPr="00D26514">
        <w:rPr>
          <w:noProof w:val="0"/>
        </w:rPr>
        <w:t>&gt;</w:t>
      </w:r>
      <w:bookmarkEnd w:id="362"/>
      <w:bookmarkEnd w:id="363"/>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4CCA3CB1" w:rsidR="00C83F0F" w:rsidRPr="00D26514" w:rsidRDefault="00C83F0F" w:rsidP="00EA3BCB">
      <w:pPr>
        <w:pStyle w:val="AppendixHeading4"/>
      </w:pPr>
      <w:bookmarkStart w:id="364" w:name="_Toc500238855"/>
      <w:bookmarkStart w:id="365" w:name="_Toc345074742"/>
      <w:r w:rsidRPr="00D26514">
        <w:t>4.</w:t>
      </w:r>
      <w:r w:rsidR="00C63D7E" w:rsidRPr="00D26514">
        <w:t>I.</w:t>
      </w:r>
      <w:r w:rsidRPr="00D26514">
        <w:t>2.1</w:t>
      </w:r>
      <w:r w:rsidR="00E12377">
        <w:t>PCS</w:t>
      </w:r>
      <w:r w:rsidRPr="00D26514">
        <w:t xml:space="preserve"> </w:t>
      </w:r>
      <w:r w:rsidR="009F5CC2" w:rsidRPr="00D26514">
        <w:t>Value Set Binding for &lt;Country Name or IHE Organization&gt; Realm Concept Domains</w:t>
      </w:r>
      <w:bookmarkEnd w:id="364"/>
      <w:bookmarkEnd w:id="365"/>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66"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CDA0721" w:rsidR="009F5CC2" w:rsidRPr="00D26514" w:rsidRDefault="009F5CC2" w:rsidP="009F5CC2">
      <w:pPr>
        <w:pStyle w:val="AppendixHeading3"/>
        <w:keepNext/>
        <w:numPr>
          <w:ilvl w:val="0"/>
          <w:numId w:val="0"/>
        </w:numPr>
        <w:rPr>
          <w:bCs/>
          <w:noProof w:val="0"/>
        </w:rPr>
      </w:pPr>
      <w:bookmarkStart w:id="367" w:name="_Toc397603182"/>
      <w:bookmarkStart w:id="368" w:name="_Toc500238856"/>
      <w:r w:rsidRPr="00D26514">
        <w:rPr>
          <w:noProof w:val="0"/>
        </w:rPr>
        <w:lastRenderedPageBreak/>
        <w:t xml:space="preserve">4.I.2.1 </w:t>
      </w:r>
      <w:r w:rsidR="00E12377">
        <w:rPr>
          <w:noProof w:val="0"/>
        </w:rPr>
        <w:t>PCS</w:t>
      </w:r>
      <w:r w:rsidRPr="00D26514">
        <w:rPr>
          <w:noProof w:val="0"/>
        </w:rPr>
        <w:t xml:space="preserve"> Value Set Binding for US Realm Concept Domains</w:t>
      </w:r>
      <w:bookmarkEnd w:id="367"/>
      <w:bookmarkEnd w:id="368"/>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69" w:name="_Toc388433935"/>
      <w:bookmarkStart w:id="370" w:name="_Toc397603183"/>
      <w:bookmarkStart w:id="371" w:name="_Toc500238857"/>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369"/>
      <w:bookmarkEnd w:id="370"/>
      <w:bookmarkEnd w:id="371"/>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8A4BCC6" w:rsidR="00C83F0F" w:rsidRPr="00D26514" w:rsidRDefault="00C83F0F" w:rsidP="00EA3BCB">
      <w:pPr>
        <w:pStyle w:val="AppendixHeading4"/>
      </w:pPr>
      <w:bookmarkStart w:id="372" w:name="_Toc500238858"/>
      <w:r w:rsidRPr="00D26514">
        <w:t>4.</w:t>
      </w:r>
      <w:r w:rsidR="00C63D7E" w:rsidRPr="00D26514">
        <w:t>I.</w:t>
      </w:r>
      <w:r w:rsidRPr="00D26514">
        <w:t>2.2</w:t>
      </w:r>
      <w:r w:rsidR="00E12377">
        <w:t>PCS</w:t>
      </w:r>
      <w:r w:rsidRPr="00D26514">
        <w:t xml:space="preserve"> &lt;Type of Change&gt;</w:t>
      </w:r>
      <w:bookmarkEnd w:id="366"/>
      <w:bookmarkEnd w:id="372"/>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73" w:name="_Toc345074744"/>
      <w:bookmarkStart w:id="374"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73"/>
      <w:bookmarkEnd w:id="374"/>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75" w:name="_Toc500238860"/>
      <w:r w:rsidRPr="00D26514">
        <w:lastRenderedPageBreak/>
        <w:t>Appendices</w:t>
      </w:r>
      <w:bookmarkEnd w:id="375"/>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76" w:name="OLE_LINK91"/>
      <w:bookmarkStart w:id="377" w:name="OLE_LINK92"/>
      <w:bookmarkStart w:id="378" w:name="OLE_LINK93"/>
      <w:bookmarkStart w:id="379" w:name="OLE_LINK94"/>
      <w:r w:rsidRPr="00D26514">
        <w:rPr>
          <w:i/>
        </w:rPr>
        <w:t>and delete the Appendix A and Appendix B placeholder sections</w:t>
      </w:r>
      <w:bookmarkEnd w:id="376"/>
      <w:bookmarkEnd w:id="377"/>
      <w:bookmarkEnd w:id="378"/>
      <w:bookmarkEnd w:id="379"/>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80" w:name="_Toc472940235"/>
      <w:bookmarkStart w:id="381" w:name="_Toc485054829"/>
      <w:bookmarkStart w:id="382" w:name="_Toc485058483"/>
      <w:bookmarkStart w:id="383" w:name="_Toc500238861"/>
      <w:bookmarkStart w:id="384" w:name="OLE_LINK86"/>
      <w:bookmarkStart w:id="385" w:name="OLE_LINK87"/>
      <w:bookmarkStart w:id="386" w:name="OLE_LINK88"/>
      <w:bookmarkStart w:id="387" w:name="OLE_LINK89"/>
      <w:r w:rsidRPr="00D26514">
        <w:rPr>
          <w:noProof w:val="0"/>
        </w:rPr>
        <w:lastRenderedPageBreak/>
        <w:t>Appendix A – &lt;Appendix Title&gt;</w:t>
      </w:r>
      <w:bookmarkEnd w:id="380"/>
      <w:bookmarkEnd w:id="381"/>
      <w:bookmarkEnd w:id="382"/>
      <w:bookmarkEnd w:id="383"/>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88" w:name="_Toc472940236"/>
      <w:bookmarkStart w:id="389" w:name="_Toc485054830"/>
      <w:bookmarkStart w:id="390" w:name="_Toc485058484"/>
      <w:bookmarkStart w:id="391" w:name="_Toc500238862"/>
      <w:r w:rsidRPr="00D26514">
        <w:rPr>
          <w:noProof w:val="0"/>
        </w:rPr>
        <w:t>A.1 &lt;Title&gt;</w:t>
      </w:r>
      <w:bookmarkEnd w:id="388"/>
      <w:bookmarkEnd w:id="389"/>
      <w:bookmarkEnd w:id="390"/>
      <w:bookmarkEnd w:id="391"/>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92" w:name="_Toc500238863"/>
      <w:bookmarkStart w:id="393" w:name="OLE_LINK76"/>
      <w:bookmarkStart w:id="394" w:name="OLE_LINK77"/>
      <w:bookmarkStart w:id="395" w:name="OLE_LINK78"/>
      <w:r w:rsidRPr="00D26514">
        <w:rPr>
          <w:noProof w:val="0"/>
        </w:rPr>
        <w:t>A.1.1 &lt;Title&gt;</w:t>
      </w:r>
      <w:bookmarkEnd w:id="392"/>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96" w:name="_Toc500238864"/>
      <w:bookmarkEnd w:id="384"/>
      <w:bookmarkEnd w:id="385"/>
      <w:bookmarkEnd w:id="393"/>
      <w:bookmarkEnd w:id="394"/>
      <w:bookmarkEnd w:id="395"/>
      <w:r w:rsidRPr="00D26514">
        <w:rPr>
          <w:noProof w:val="0"/>
        </w:rPr>
        <w:lastRenderedPageBreak/>
        <w:t>Appendix B – &lt;Appendix Title&gt;</w:t>
      </w:r>
      <w:bookmarkEnd w:id="396"/>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97" w:name="_Toc500238865"/>
      <w:r w:rsidRPr="00D26514">
        <w:rPr>
          <w:noProof w:val="0"/>
        </w:rPr>
        <w:t>B.1 &lt;Title&gt;</w:t>
      </w:r>
      <w:bookmarkEnd w:id="397"/>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98" w:name="_Toc500238866"/>
      <w:r w:rsidRPr="00D26514">
        <w:rPr>
          <w:noProof w:val="0"/>
        </w:rPr>
        <w:t>B.1.1 &lt;Title&gt;</w:t>
      </w:r>
      <w:bookmarkEnd w:id="398"/>
    </w:p>
    <w:p w14:paraId="37E9FB2D" w14:textId="5BB4F8C0" w:rsidR="0095084C" w:rsidRPr="00D26514" w:rsidRDefault="0095084C" w:rsidP="0095084C">
      <w:pPr>
        <w:pStyle w:val="BodyText"/>
      </w:pPr>
      <w:r w:rsidRPr="00D26514">
        <w:t>Appendix B.1.1 text.</w:t>
      </w:r>
    </w:p>
    <w:bookmarkEnd w:id="386"/>
    <w:bookmarkEnd w:id="387"/>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5"/>
      <w:footerReference w:type="even" r:id="rId46"/>
      <w:footerReference w:type="default" r:id="rId47"/>
      <w:footerReference w:type="first" r:id="rId48"/>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Southerland, Tone" w:date="2018-02-09T18:17:00Z" w:initials="ST">
    <w:p w14:paraId="3B458204" w14:textId="77777777" w:rsidR="008D10F0" w:rsidRDefault="008D10F0" w:rsidP="004A20BC">
      <w:pPr>
        <w:pStyle w:val="CommentText"/>
      </w:pPr>
      <w:r>
        <w:rPr>
          <w:rStyle w:val="CommentReference"/>
        </w:rPr>
        <w:annotationRef/>
      </w:r>
      <w:r>
        <w:t>Needs clarification – do you mean the HL7 process?</w:t>
      </w:r>
    </w:p>
  </w:comment>
  <w:comment w:id="36" w:author="Andrea K. Fourquet" w:date="2018-03-14T12:14:00Z" w:initials="AKF">
    <w:p w14:paraId="484F92D7" w14:textId="064412EC" w:rsidR="008D10F0" w:rsidRDefault="008D10F0">
      <w:pPr>
        <w:pStyle w:val="CommentText"/>
      </w:pPr>
      <w:r>
        <w:rPr>
          <w:rStyle w:val="CommentReference"/>
        </w:rPr>
        <w:annotationRef/>
      </w:r>
      <w:r>
        <w:t xml:space="preserve">Find the definition </w:t>
      </w:r>
    </w:p>
  </w:comment>
  <w:comment w:id="62" w:author="Andrea K. Fourquet" w:date="2018-02-15T04:11:00Z" w:initials="AKF">
    <w:p w14:paraId="4B3BB29E" w14:textId="5481578D" w:rsidR="008D10F0" w:rsidRDefault="008D10F0">
      <w:pPr>
        <w:pStyle w:val="CommentText"/>
      </w:pPr>
      <w:r>
        <w:rPr>
          <w:rStyle w:val="CommentReference"/>
        </w:rPr>
        <w:annotationRef/>
      </w:r>
      <w:proofErr w:type="gramStart"/>
      <w:r>
        <w:t>Read through</w:t>
      </w:r>
      <w:proofErr w:type="gramEnd"/>
      <w:r>
        <w:t xml:space="preserve"> and try to use paramedicine as a term in this profile</w:t>
      </w:r>
    </w:p>
  </w:comment>
  <w:comment w:id="73" w:author="Andrea K. Fourquet [2]" w:date="2018-02-28T13:42:00Z" w:initials="AKF">
    <w:p w14:paraId="2FF019EE" w14:textId="4B0C093F" w:rsidR="008D10F0" w:rsidRDefault="008D10F0">
      <w:pPr>
        <w:pStyle w:val="CommentText"/>
      </w:pPr>
      <w:r>
        <w:rPr>
          <w:rStyle w:val="CommentReference"/>
        </w:rPr>
        <w:annotationRef/>
      </w:r>
      <w:r>
        <w:t xml:space="preserve">Documents sharing cloud? </w:t>
      </w:r>
    </w:p>
  </w:comment>
  <w:comment w:id="75" w:author="Andrea K. Fourquet" w:date="2018-01-29T12:14:00Z" w:initials="AKF">
    <w:p w14:paraId="1454BA3A" w14:textId="77DB47FC" w:rsidR="008D10F0" w:rsidRDefault="008D10F0">
      <w:pPr>
        <w:pStyle w:val="CommentText"/>
      </w:pPr>
      <w:r>
        <w:rPr>
          <w:rStyle w:val="CommentReference"/>
        </w:rPr>
        <w:annotationRef/>
      </w:r>
      <w:r>
        <w:t xml:space="preserve">insert when it is received </w:t>
      </w:r>
    </w:p>
  </w:comment>
  <w:comment w:id="82" w:author="Andrea K. Fourquet [2]" w:date="2018-02-28T10:26:00Z" w:initials="AKF">
    <w:p w14:paraId="15695667" w14:textId="23E1AAB4" w:rsidR="008D10F0" w:rsidRDefault="008D10F0">
      <w:pPr>
        <w:pStyle w:val="CommentText"/>
      </w:pPr>
      <w:r>
        <w:rPr>
          <w:rStyle w:val="CommentReference"/>
        </w:rPr>
        <w:annotationRef/>
      </w:r>
      <w:r>
        <w:t xml:space="preserve">Add in appendix reference and make sure the appendix contains only the appropriate data elements </w:t>
      </w:r>
    </w:p>
  </w:comment>
  <w:comment w:id="85" w:author="Andrea K. Fourquet [2]" w:date="2018-02-28T10:26:00Z" w:initials="AKF">
    <w:p w14:paraId="0B89B16F" w14:textId="77777777" w:rsidR="008D10F0" w:rsidRDefault="008D10F0" w:rsidP="009A5DEE">
      <w:pPr>
        <w:pStyle w:val="CommentText"/>
      </w:pPr>
      <w:r>
        <w:rPr>
          <w:rStyle w:val="CommentReference"/>
        </w:rPr>
        <w:annotationRef/>
      </w:r>
      <w:r>
        <w:t xml:space="preserve">Add in appendix reference and make sure the appendix contains only the appropriate data elements </w:t>
      </w:r>
    </w:p>
  </w:comment>
  <w:comment w:id="99" w:author="Andrea K. Fourquet [2]" w:date="2018-02-28T10:30:00Z" w:initials="AKF">
    <w:p w14:paraId="12BA06C8" w14:textId="53F17D4B" w:rsidR="008D10F0" w:rsidRDefault="008D10F0">
      <w:pPr>
        <w:pStyle w:val="CommentText"/>
      </w:pPr>
      <w:r>
        <w:rPr>
          <w:rStyle w:val="CommentReference"/>
        </w:rPr>
        <w:annotationRef/>
      </w:r>
      <w:r>
        <w:t xml:space="preserve">Insert this information </w:t>
      </w:r>
    </w:p>
  </w:comment>
  <w:comment w:id="100" w:author="Andrea K. Fourquet [2]" w:date="2018-02-28T10:30:00Z" w:initials="AKF">
    <w:p w14:paraId="25B1150B" w14:textId="44FFA379" w:rsidR="008D10F0" w:rsidRDefault="008D10F0">
      <w:pPr>
        <w:pStyle w:val="CommentText"/>
      </w:pPr>
      <w:r>
        <w:rPr>
          <w:rStyle w:val="CommentReference"/>
        </w:rPr>
        <w:annotationRef/>
      </w:r>
      <w:r>
        <w:t xml:space="preserve">Insert this information </w:t>
      </w:r>
    </w:p>
  </w:comment>
  <w:comment w:id="108" w:author="Southerland, Tone" w:date="2018-02-09T18:49:00Z" w:initials="ST">
    <w:p w14:paraId="0EFA3378" w14:textId="77777777" w:rsidR="008D10F0" w:rsidRDefault="008D10F0" w:rsidP="0028186F">
      <w:pPr>
        <w:pStyle w:val="CommentText"/>
      </w:pPr>
      <w:r>
        <w:rPr>
          <w:rStyle w:val="CommentReference"/>
        </w:rPr>
        <w:annotationRef/>
      </w:r>
      <w:r>
        <w:t>Sentence needs rewording, but first need to understand intent of what it is communicating.</w:t>
      </w:r>
    </w:p>
  </w:comment>
  <w:comment w:id="111" w:author="Southerland, Tone" w:date="2018-02-09T18:56:00Z" w:initials="ST">
    <w:p w14:paraId="1EBB77FB" w14:textId="77777777" w:rsidR="008D10F0" w:rsidRDefault="008D10F0" w:rsidP="0028186F">
      <w:pPr>
        <w:pStyle w:val="CommentText"/>
      </w:pPr>
      <w:r>
        <w:rPr>
          <w:rStyle w:val="CommentReference"/>
        </w:rPr>
        <w:annotationRef/>
      </w:r>
      <w:r>
        <w:t xml:space="preserve">We’ve said </w:t>
      </w:r>
      <w:proofErr w:type="gramStart"/>
      <w:r>
        <w:t>all of</w:t>
      </w:r>
      <w:proofErr w:type="gramEnd"/>
      <w:r>
        <w:t xml:space="preserve"> this earlier in the profile… concepts should describe what approaches are used to solve the interoperability problem. Have a sentence or two about the information being communicated verbally, and then write to how the functionality provided by the actors and transactions will address that issue. </w:t>
      </w:r>
    </w:p>
  </w:comment>
  <w:comment w:id="127" w:author="Andrea K. Fourquet [2]" w:date="2018-02-28T10:32:00Z" w:initials="AKF">
    <w:p w14:paraId="1DD25EE6" w14:textId="1D9F3041" w:rsidR="008D10F0" w:rsidRDefault="008D10F0">
      <w:pPr>
        <w:pStyle w:val="CommentText"/>
      </w:pPr>
      <w:r>
        <w:rPr>
          <w:rStyle w:val="CommentReference"/>
        </w:rPr>
        <w:annotationRef/>
      </w:r>
      <w:r>
        <w:t xml:space="preserve">Verify the correct data elements are here </w:t>
      </w:r>
    </w:p>
  </w:comment>
  <w:comment w:id="134" w:author="Andrea K. Fourquet [2]" w:date="2018-02-28T13:09:00Z" w:initials="AKF">
    <w:p w14:paraId="7BD93BD8" w14:textId="05911613" w:rsidR="008D10F0" w:rsidRDefault="008D10F0">
      <w:pPr>
        <w:pStyle w:val="CommentText"/>
      </w:pPr>
      <w:r>
        <w:rPr>
          <w:rStyle w:val="CommentReference"/>
        </w:rPr>
        <w:annotationRef/>
      </w:r>
      <w:r>
        <w:t xml:space="preserve">Making title less generic </w:t>
      </w:r>
    </w:p>
  </w:comment>
  <w:comment w:id="135" w:author="Andrea K. Fourquet" w:date="2018-03-14T12:16:00Z" w:initials="AKF">
    <w:p w14:paraId="26DAA9D4" w14:textId="1E006681" w:rsidR="008D10F0" w:rsidRDefault="008D10F0">
      <w:pPr>
        <w:pStyle w:val="CommentText"/>
      </w:pPr>
      <w:r>
        <w:rPr>
          <w:rStyle w:val="CommentReference"/>
        </w:rPr>
        <w:annotationRef/>
      </w:r>
      <w:r>
        <w:t>Do I replace this with the MDH transaction and definition?</w:t>
      </w:r>
    </w:p>
  </w:comment>
  <w:comment w:id="136" w:author="Andrea K. Fourquet [2]" w:date="2018-02-28T10:35:00Z" w:initials="AKF">
    <w:p w14:paraId="377D6C69" w14:textId="06FF40E6" w:rsidR="008D10F0" w:rsidRDefault="008D10F0">
      <w:pPr>
        <w:pStyle w:val="CommentText"/>
      </w:pPr>
      <w:r>
        <w:rPr>
          <w:rStyle w:val="CommentReference"/>
        </w:rPr>
        <w:annotationRef/>
      </w:r>
      <w:r>
        <w:t xml:space="preserve">Insert when received </w:t>
      </w:r>
    </w:p>
  </w:comment>
  <w:comment w:id="143" w:author="Andrea K. Fourquet" w:date="2018-02-14T09:27:00Z" w:initials="AKF">
    <w:p w14:paraId="63548848" w14:textId="43A75350" w:rsidR="008D10F0" w:rsidRDefault="008D10F0">
      <w:pPr>
        <w:pStyle w:val="CommentText"/>
      </w:pPr>
      <w:r>
        <w:rPr>
          <w:rStyle w:val="CommentReference"/>
        </w:rPr>
        <w:annotationRef/>
      </w:r>
      <w:hyperlink r:id="rId1" w:history="1">
        <w:r w:rsidRPr="00E678A2">
          <w:rPr>
            <w:rStyle w:val="Hyperlink"/>
          </w:rPr>
          <w:t>https://www.facs.org/~/media/files/quality%20programs/trauma/ntdb/ntds/data%20dictionaries/ntds%20data%20dictionary%202018.ashx</w:t>
        </w:r>
      </w:hyperlink>
      <w:r>
        <w:t xml:space="preserve"> (Trauma registry information)</w:t>
      </w:r>
    </w:p>
  </w:comment>
  <w:comment w:id="146" w:author="Andrea K. Fourquet [2]" w:date="2018-02-28T13:41:00Z" w:initials="AKF">
    <w:p w14:paraId="15E857D2" w14:textId="1FEF082F" w:rsidR="008D10F0" w:rsidRDefault="008D10F0">
      <w:pPr>
        <w:pStyle w:val="CommentText"/>
      </w:pPr>
      <w:r>
        <w:rPr>
          <w:rStyle w:val="CommentReference"/>
        </w:rPr>
        <w:annotationRef/>
      </w:r>
      <w:r>
        <w:t xml:space="preserve">insert Document sharing cloud </w:t>
      </w:r>
    </w:p>
  </w:comment>
  <w:comment w:id="153" w:author="Andrea K. Fourquet [2]" w:date="2018-02-28T11:02:00Z" w:initials="AKF">
    <w:p w14:paraId="3FD2CE99" w14:textId="79E57720" w:rsidR="008D10F0" w:rsidRDefault="008D10F0">
      <w:pPr>
        <w:pStyle w:val="CommentText"/>
      </w:pPr>
      <w:r>
        <w:rPr>
          <w:rStyle w:val="CommentReference"/>
        </w:rPr>
        <w:annotationRef/>
      </w:r>
      <w:r>
        <w:t xml:space="preserve">unsure about this section </w:t>
      </w:r>
    </w:p>
  </w:comment>
  <w:comment w:id="154" w:author="Andrea K. Fourquet [2]" w:date="2018-02-28T13:25:00Z" w:initials="AKF">
    <w:p w14:paraId="1A77DC84" w14:textId="1B74623C" w:rsidR="008D10F0" w:rsidRDefault="008D10F0">
      <w:pPr>
        <w:pStyle w:val="CommentText"/>
      </w:pPr>
      <w:r>
        <w:rPr>
          <w:rStyle w:val="CommentReference"/>
        </w:rPr>
        <w:annotationRef/>
      </w:r>
      <w:r>
        <w:t xml:space="preserve">create a FHIR document and then use Document sharing transaction based on this… </w:t>
      </w:r>
    </w:p>
    <w:p w14:paraId="5AE9540A" w14:textId="4F513F80" w:rsidR="008D10F0" w:rsidRDefault="008D10F0">
      <w:pPr>
        <w:pStyle w:val="CommentText"/>
      </w:pPr>
      <w:r>
        <w:t xml:space="preserve">two content modules (one for FHIR one for CDA) </w:t>
      </w:r>
    </w:p>
  </w:comment>
  <w:comment w:id="155" w:author="Andrea K. Fourquet" w:date="2018-03-14T13:39:00Z" w:initials="AKF">
    <w:p w14:paraId="538C7435" w14:textId="0005D0C6" w:rsidR="009A3C11" w:rsidRDefault="009A3C11">
      <w:pPr>
        <w:pStyle w:val="CommentText"/>
      </w:pPr>
      <w:r>
        <w:rPr>
          <w:rStyle w:val="CommentReference"/>
        </w:rPr>
        <w:annotationRef/>
      </w:r>
      <w:r>
        <w:t>look it up</w:t>
      </w:r>
    </w:p>
  </w:comment>
  <w:comment w:id="158" w:author="Andrea K. Fourquet [2]" w:date="2018-02-28T11:05:00Z" w:initials="AKF">
    <w:p w14:paraId="2AF097FB" w14:textId="50B91390" w:rsidR="008D10F0" w:rsidRDefault="008D10F0">
      <w:pPr>
        <w:pStyle w:val="CommentText"/>
      </w:pPr>
      <w:r>
        <w:rPr>
          <w:rStyle w:val="CommentReference"/>
        </w:rPr>
        <w:annotationRef/>
      </w:r>
      <w:r>
        <w:t xml:space="preserve">verify that this is correct </w:t>
      </w:r>
    </w:p>
  </w:comment>
  <w:comment w:id="160" w:author="Andrea K. Fourquet [2]" w:date="2018-02-28T11:07:00Z" w:initials="AKF">
    <w:p w14:paraId="02C957DE" w14:textId="193AF081" w:rsidR="008D10F0" w:rsidRDefault="008D10F0">
      <w:pPr>
        <w:pStyle w:val="CommentText"/>
      </w:pPr>
      <w:r>
        <w:rPr>
          <w:rStyle w:val="CommentReference"/>
        </w:rPr>
        <w:annotationRef/>
      </w:r>
      <w:r>
        <w:t xml:space="preserve">unsure about this section </w:t>
      </w:r>
    </w:p>
  </w:comment>
  <w:comment w:id="162" w:author="Andrea K. Fourquet [2]" w:date="2018-02-28T11:08:00Z" w:initials="AKF">
    <w:p w14:paraId="57F418A9" w14:textId="200D0783" w:rsidR="008D10F0" w:rsidRDefault="008D10F0">
      <w:pPr>
        <w:pStyle w:val="CommentText"/>
      </w:pPr>
      <w:r>
        <w:rPr>
          <w:rStyle w:val="CommentReference"/>
        </w:rPr>
        <w:annotationRef/>
      </w:r>
      <w:r>
        <w:t xml:space="preserve">See if this is correct, taken from RIPT, however there may be more considerations that I do not know about. </w:t>
      </w:r>
    </w:p>
  </w:comment>
  <w:comment w:id="164" w:author="Andrea K. Fourquet [2]" w:date="2018-02-28T11:12:00Z" w:initials="AKF">
    <w:p w14:paraId="148D9C70" w14:textId="3E257C64" w:rsidR="008D10F0" w:rsidRDefault="008D10F0">
      <w:pPr>
        <w:pStyle w:val="CommentText"/>
      </w:pPr>
      <w:r>
        <w:rPr>
          <w:rStyle w:val="CommentReference"/>
        </w:rPr>
        <w:annotationRef/>
      </w:r>
      <w:r>
        <w:t>See if this is correct, taken from RIPT, however there may be more considerations that I do not know about.</w:t>
      </w:r>
    </w:p>
  </w:comment>
  <w:comment w:id="166" w:author="Andrea K. Fourquet [2]" w:date="2018-02-28T11:13:00Z" w:initials="AKF">
    <w:p w14:paraId="182CD51A" w14:textId="3C0127BF" w:rsidR="008D10F0" w:rsidRDefault="008D10F0">
      <w:pPr>
        <w:pStyle w:val="CommentText"/>
      </w:pPr>
      <w:r>
        <w:rPr>
          <w:rStyle w:val="CommentReference"/>
        </w:rPr>
        <w:annotationRef/>
      </w:r>
      <w:r>
        <w:t xml:space="preserve">Verify </w:t>
      </w:r>
    </w:p>
  </w:comment>
  <w:comment w:id="226" w:author="Andrea K. Fourquet [2]" w:date="2018-02-28T13:25:00Z" w:initials="AKF">
    <w:p w14:paraId="791D3314" w14:textId="77777777" w:rsidR="008D10F0" w:rsidRDefault="008D10F0" w:rsidP="008D10F0">
      <w:pPr>
        <w:pStyle w:val="CommentText"/>
      </w:pPr>
      <w:r>
        <w:rPr>
          <w:rStyle w:val="CommentReference"/>
        </w:rPr>
        <w:annotationRef/>
      </w:r>
      <w:r>
        <w:t xml:space="preserve">create a FHIR document and then use Document sharing transaction based on this… </w:t>
      </w:r>
    </w:p>
    <w:p w14:paraId="703D74EF" w14:textId="77777777" w:rsidR="008D10F0" w:rsidRDefault="008D10F0" w:rsidP="008D10F0">
      <w:pPr>
        <w:pStyle w:val="CommentText"/>
      </w:pPr>
      <w:r>
        <w:t xml:space="preserve">two content modules (one for FHIR one for CDA) </w:t>
      </w:r>
    </w:p>
  </w:comment>
  <w:comment w:id="235" w:author="Andrea K. Fourquet" w:date="2018-03-14T13:33:00Z" w:initials="AKF">
    <w:p w14:paraId="39FAC304" w14:textId="485FDF9C" w:rsidR="00ED466C" w:rsidRDefault="00ED466C">
      <w:pPr>
        <w:pStyle w:val="CommentText"/>
      </w:pPr>
      <w:r>
        <w:rPr>
          <w:rStyle w:val="CommentReference"/>
        </w:rPr>
        <w:annotationRef/>
      </w:r>
      <w:r>
        <w:t xml:space="preserve">add in two different mappings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458204" w15:done="0"/>
  <w15:commentEx w15:paraId="484F92D7" w15:done="0"/>
  <w15:commentEx w15:paraId="4B3BB29E" w15:done="0"/>
  <w15:commentEx w15:paraId="2FF019EE" w15:done="0"/>
  <w15:commentEx w15:paraId="1454BA3A" w15:done="0"/>
  <w15:commentEx w15:paraId="15695667" w15:done="0"/>
  <w15:commentEx w15:paraId="0B89B16F" w15:done="0"/>
  <w15:commentEx w15:paraId="12BA06C8" w15:done="0"/>
  <w15:commentEx w15:paraId="25B1150B" w15:done="0"/>
  <w15:commentEx w15:paraId="0EFA3378" w15:done="0"/>
  <w15:commentEx w15:paraId="1EBB77FB" w15:done="0"/>
  <w15:commentEx w15:paraId="1DD25EE6" w15:done="0"/>
  <w15:commentEx w15:paraId="7BD93BD8" w15:done="0"/>
  <w15:commentEx w15:paraId="26DAA9D4" w15:done="0"/>
  <w15:commentEx w15:paraId="377D6C69" w15:done="0"/>
  <w15:commentEx w15:paraId="63548848" w15:done="0"/>
  <w15:commentEx w15:paraId="15E857D2" w15:done="0"/>
  <w15:commentEx w15:paraId="3FD2CE99" w15:done="0"/>
  <w15:commentEx w15:paraId="5AE9540A" w15:done="0"/>
  <w15:commentEx w15:paraId="538C7435" w15:done="0"/>
  <w15:commentEx w15:paraId="2AF097FB" w15:done="0"/>
  <w15:commentEx w15:paraId="02C957DE" w15:done="0"/>
  <w15:commentEx w15:paraId="57F418A9" w15:done="0"/>
  <w15:commentEx w15:paraId="148D9C70" w15:done="0"/>
  <w15:commentEx w15:paraId="182CD51A" w15:done="0"/>
  <w15:commentEx w15:paraId="703D74EF" w15:done="0"/>
  <w15:commentEx w15:paraId="39FAC3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458204" w16cid:durableId="1E299910"/>
  <w16cid:commentId w16cid:paraId="484F92D7" w16cid:durableId="1E5390B6"/>
  <w16cid:commentId w16cid:paraId="4B3BB29E" w16cid:durableId="1E2F86FB"/>
  <w16cid:commentId w16cid:paraId="2FF019EE" w16cid:durableId="1E41304B"/>
  <w16cid:commentId w16cid:paraId="1454BA3A" w16cid:durableId="1E198E8C"/>
  <w16cid:commentId w16cid:paraId="15695667" w16cid:durableId="1E41026D"/>
  <w16cid:commentId w16cid:paraId="0B89B16F" w16cid:durableId="1E4102A6"/>
  <w16cid:commentId w16cid:paraId="12BA06C8" w16cid:durableId="1E410341"/>
  <w16cid:commentId w16cid:paraId="25B1150B" w16cid:durableId="1E41034E"/>
  <w16cid:commentId w16cid:paraId="0EFA3378" w16cid:durableId="1E299922"/>
  <w16cid:commentId w16cid:paraId="1EBB77FB" w16cid:durableId="1E299923"/>
  <w16cid:commentId w16cid:paraId="1DD25EE6" w16cid:durableId="1E4103AD"/>
  <w16cid:commentId w16cid:paraId="7BD93BD8" w16cid:durableId="1E41287B"/>
  <w16cid:commentId w16cid:paraId="26DAA9D4" w16cid:durableId="1E539124"/>
  <w16cid:commentId w16cid:paraId="377D6C69" w16cid:durableId="1E41048B"/>
  <w16cid:commentId w16cid:paraId="63548848" w16cid:durableId="1E2E7F8A"/>
  <w16cid:commentId w16cid:paraId="15E857D2" w16cid:durableId="1E413019"/>
  <w16cid:commentId w16cid:paraId="3FD2CE99" w16cid:durableId="1E410ADC"/>
  <w16cid:commentId w16cid:paraId="5AE9540A" w16cid:durableId="1E412C2E"/>
  <w16cid:commentId w16cid:paraId="538C7435" w16cid:durableId="1E53A487"/>
  <w16cid:commentId w16cid:paraId="2AF097FB" w16cid:durableId="1E410B6A"/>
  <w16cid:commentId w16cid:paraId="02C957DE" w16cid:durableId="1E410BDF"/>
  <w16cid:commentId w16cid:paraId="57F418A9" w16cid:durableId="1E410C14"/>
  <w16cid:commentId w16cid:paraId="148D9C70" w16cid:durableId="1E410D01"/>
  <w16cid:commentId w16cid:paraId="182CD51A" w16cid:durableId="1E410D5B"/>
  <w16cid:commentId w16cid:paraId="703D74EF" w16cid:durableId="1E53A0BC"/>
  <w16cid:commentId w16cid:paraId="39FAC304" w16cid:durableId="1E53A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74B25" w14:textId="77777777" w:rsidR="00FB5148" w:rsidRDefault="00FB5148">
      <w:r>
        <w:separator/>
      </w:r>
    </w:p>
  </w:endnote>
  <w:endnote w:type="continuationSeparator" w:id="0">
    <w:p w14:paraId="5A3E017A" w14:textId="77777777" w:rsidR="00FB5148" w:rsidRDefault="00FB5148">
      <w:r>
        <w:continuationSeparator/>
      </w:r>
    </w:p>
  </w:endnote>
  <w:endnote w:type="continuationNotice" w:id="1">
    <w:p w14:paraId="75B1AFDD" w14:textId="77777777" w:rsidR="00FB5148" w:rsidRDefault="00FB5148">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8D10F0" w:rsidRDefault="008D1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8D10F0" w:rsidRDefault="008D1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8D10F0" w:rsidRDefault="008D10F0">
    <w:pPr>
      <w:pStyle w:val="Footer"/>
      <w:ind w:right="360"/>
    </w:pPr>
    <w:r>
      <w:t>___________________________________________________________________________</w:t>
    </w:r>
  </w:p>
  <w:p w14:paraId="0E257CB6" w14:textId="0711C496" w:rsidR="008D10F0" w:rsidRDefault="008D10F0" w:rsidP="00597DB2">
    <w:pPr>
      <w:pStyle w:val="Footer"/>
      <w:ind w:right="360"/>
      <w:rPr>
        <w:sz w:val="20"/>
      </w:rPr>
    </w:pPr>
    <w:bookmarkStart w:id="399"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26</w:t>
    </w:r>
    <w:r w:rsidRPr="00597DB2">
      <w:rPr>
        <w:rStyle w:val="PageNumber"/>
        <w:sz w:val="20"/>
      </w:rPr>
      <w:fldChar w:fldCharType="end"/>
    </w:r>
    <w:r>
      <w:rPr>
        <w:sz w:val="20"/>
      </w:rPr>
      <w:tab/>
      <w:t xml:space="preserve">                       Copyright © 20xx: IHE International, Inc.</w:t>
    </w:r>
    <w:bookmarkEnd w:id="399"/>
  </w:p>
  <w:p w14:paraId="4F2E1CAC" w14:textId="6B3D1533" w:rsidR="008D10F0" w:rsidRDefault="008D10F0"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8D10F0" w:rsidRDefault="008D10F0">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EA46F" w14:textId="77777777" w:rsidR="00FB5148" w:rsidRDefault="00FB5148">
      <w:r>
        <w:separator/>
      </w:r>
    </w:p>
  </w:footnote>
  <w:footnote w:type="continuationSeparator" w:id="0">
    <w:p w14:paraId="3919856A" w14:textId="77777777" w:rsidR="00FB5148" w:rsidRDefault="00FB5148">
      <w:r>
        <w:continuationSeparator/>
      </w:r>
    </w:p>
  </w:footnote>
  <w:footnote w:type="continuationNotice" w:id="1">
    <w:p w14:paraId="1D489C8D" w14:textId="77777777" w:rsidR="00FB5148" w:rsidRDefault="00FB5148">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8D10F0" w:rsidRDefault="008D10F0">
    <w:pPr>
      <w:pStyle w:val="Header"/>
    </w:pPr>
    <w:r>
      <w:t>IHE &lt;Domain Name&gt; Technical Framework Supplement – &lt;Profile Name (Profile Acronym)&gt;</w:t>
    </w:r>
  </w:p>
  <w:p w14:paraId="5E0ED4C7" w14:textId="77777777" w:rsidR="008D10F0" w:rsidRDefault="008D10F0">
    <w:pPr>
      <w:pStyle w:val="Header"/>
    </w:pPr>
    <w:r>
      <w:t>______________________________________________________________________________</w:t>
    </w:r>
  </w:p>
  <w:p w14:paraId="7A05B91F" w14:textId="77777777" w:rsidR="008D10F0" w:rsidRDefault="008D10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872AB8D8"/>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0F414D"/>
    <w:multiLevelType w:val="hybridMultilevel"/>
    <w:tmpl w:val="3580F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5025D3"/>
    <w:multiLevelType w:val="hybridMultilevel"/>
    <w:tmpl w:val="D91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975AB"/>
    <w:multiLevelType w:val="hybridMultilevel"/>
    <w:tmpl w:val="DE48FECE"/>
    <w:lvl w:ilvl="0" w:tplc="AE1E3C66">
      <w:start w:val="1"/>
      <w:numFmt w:val="bullet"/>
      <w:lvlText w:val="•"/>
      <w:lvlJc w:val="left"/>
      <w:pPr>
        <w:tabs>
          <w:tab w:val="num" w:pos="720"/>
        </w:tabs>
        <w:ind w:left="720" w:hanging="360"/>
      </w:pPr>
      <w:rPr>
        <w:rFonts w:ascii="Arial" w:hAnsi="Arial" w:hint="default"/>
      </w:rPr>
    </w:lvl>
    <w:lvl w:ilvl="1" w:tplc="66C4D110" w:tentative="1">
      <w:start w:val="1"/>
      <w:numFmt w:val="bullet"/>
      <w:lvlText w:val="•"/>
      <w:lvlJc w:val="left"/>
      <w:pPr>
        <w:tabs>
          <w:tab w:val="num" w:pos="1440"/>
        </w:tabs>
        <w:ind w:left="1440" w:hanging="360"/>
      </w:pPr>
      <w:rPr>
        <w:rFonts w:ascii="Arial" w:hAnsi="Arial" w:hint="default"/>
      </w:rPr>
    </w:lvl>
    <w:lvl w:ilvl="2" w:tplc="EBF25DC4" w:tentative="1">
      <w:start w:val="1"/>
      <w:numFmt w:val="bullet"/>
      <w:lvlText w:val="•"/>
      <w:lvlJc w:val="left"/>
      <w:pPr>
        <w:tabs>
          <w:tab w:val="num" w:pos="2160"/>
        </w:tabs>
        <w:ind w:left="2160" w:hanging="360"/>
      </w:pPr>
      <w:rPr>
        <w:rFonts w:ascii="Arial" w:hAnsi="Arial" w:hint="default"/>
      </w:rPr>
    </w:lvl>
    <w:lvl w:ilvl="3" w:tplc="ADB205C8" w:tentative="1">
      <w:start w:val="1"/>
      <w:numFmt w:val="bullet"/>
      <w:lvlText w:val="•"/>
      <w:lvlJc w:val="left"/>
      <w:pPr>
        <w:tabs>
          <w:tab w:val="num" w:pos="2880"/>
        </w:tabs>
        <w:ind w:left="2880" w:hanging="360"/>
      </w:pPr>
      <w:rPr>
        <w:rFonts w:ascii="Arial" w:hAnsi="Arial" w:hint="default"/>
      </w:rPr>
    </w:lvl>
    <w:lvl w:ilvl="4" w:tplc="09FEBF62" w:tentative="1">
      <w:start w:val="1"/>
      <w:numFmt w:val="bullet"/>
      <w:lvlText w:val="•"/>
      <w:lvlJc w:val="left"/>
      <w:pPr>
        <w:tabs>
          <w:tab w:val="num" w:pos="3600"/>
        </w:tabs>
        <w:ind w:left="3600" w:hanging="360"/>
      </w:pPr>
      <w:rPr>
        <w:rFonts w:ascii="Arial" w:hAnsi="Arial" w:hint="default"/>
      </w:rPr>
    </w:lvl>
    <w:lvl w:ilvl="5" w:tplc="8CE6F0A8" w:tentative="1">
      <w:start w:val="1"/>
      <w:numFmt w:val="bullet"/>
      <w:lvlText w:val="•"/>
      <w:lvlJc w:val="left"/>
      <w:pPr>
        <w:tabs>
          <w:tab w:val="num" w:pos="4320"/>
        </w:tabs>
        <w:ind w:left="4320" w:hanging="360"/>
      </w:pPr>
      <w:rPr>
        <w:rFonts w:ascii="Arial" w:hAnsi="Arial" w:hint="default"/>
      </w:rPr>
    </w:lvl>
    <w:lvl w:ilvl="6" w:tplc="0DBC5B44" w:tentative="1">
      <w:start w:val="1"/>
      <w:numFmt w:val="bullet"/>
      <w:lvlText w:val="•"/>
      <w:lvlJc w:val="left"/>
      <w:pPr>
        <w:tabs>
          <w:tab w:val="num" w:pos="5040"/>
        </w:tabs>
        <w:ind w:left="5040" w:hanging="360"/>
      </w:pPr>
      <w:rPr>
        <w:rFonts w:ascii="Arial" w:hAnsi="Arial" w:hint="default"/>
      </w:rPr>
    </w:lvl>
    <w:lvl w:ilvl="7" w:tplc="D63EAC74" w:tentative="1">
      <w:start w:val="1"/>
      <w:numFmt w:val="bullet"/>
      <w:lvlText w:val="•"/>
      <w:lvlJc w:val="left"/>
      <w:pPr>
        <w:tabs>
          <w:tab w:val="num" w:pos="5760"/>
        </w:tabs>
        <w:ind w:left="5760" w:hanging="360"/>
      </w:pPr>
      <w:rPr>
        <w:rFonts w:ascii="Arial" w:hAnsi="Arial" w:hint="default"/>
      </w:rPr>
    </w:lvl>
    <w:lvl w:ilvl="8" w:tplc="672C5C0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DAB2B59"/>
    <w:multiLevelType w:val="hybridMultilevel"/>
    <w:tmpl w:val="C3E6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A46A3"/>
    <w:multiLevelType w:val="hybridMultilevel"/>
    <w:tmpl w:val="218435CE"/>
    <w:lvl w:ilvl="0" w:tplc="59DCA20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552D60"/>
    <w:multiLevelType w:val="hybridMultilevel"/>
    <w:tmpl w:val="48C2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C3A55"/>
    <w:multiLevelType w:val="multilevel"/>
    <w:tmpl w:val="7B943E18"/>
    <w:numStyleLink w:val="Constraints"/>
  </w:abstractNum>
  <w:abstractNum w:abstractNumId="18" w15:restartNumberingAfterBreak="0">
    <w:nsid w:val="47D45FE9"/>
    <w:multiLevelType w:val="hybridMultilevel"/>
    <w:tmpl w:val="52B6A0D4"/>
    <w:lvl w:ilvl="0" w:tplc="299A744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025E5F"/>
    <w:multiLevelType w:val="multilevel"/>
    <w:tmpl w:val="7B943E18"/>
    <w:numStyleLink w:val="Constraints"/>
  </w:abstractNum>
  <w:abstractNum w:abstractNumId="2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2675C8B"/>
    <w:multiLevelType w:val="hybridMultilevel"/>
    <w:tmpl w:val="10A2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466A93"/>
    <w:multiLevelType w:val="multilevel"/>
    <w:tmpl w:val="BCAEE9F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7"/>
  </w:num>
  <w:num w:numId="12">
    <w:abstractNumId w:val="19"/>
  </w:num>
  <w:num w:numId="13">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0"/>
  </w:num>
  <w:num w:numId="15">
    <w:abstractNumId w:val="23"/>
  </w:num>
  <w:num w:numId="16">
    <w:abstractNumId w:val="24"/>
  </w:num>
  <w:num w:numId="17">
    <w:abstractNumId w:val="21"/>
  </w:num>
  <w:num w:numId="18">
    <w:abstractNumId w:val="14"/>
  </w:num>
  <w:num w:numId="19">
    <w:abstractNumId w:val="22"/>
  </w:num>
  <w:num w:numId="20">
    <w:abstractNumId w:val="13"/>
  </w:num>
  <w:num w:numId="21">
    <w:abstractNumId w:val="16"/>
  </w:num>
  <w:num w:numId="22">
    <w:abstractNumId w:val="25"/>
  </w:num>
  <w:num w:numId="23">
    <w:abstractNumId w:val="26"/>
  </w:num>
  <w:num w:numId="24">
    <w:abstractNumId w:val="10"/>
  </w:num>
  <w:num w:numId="25">
    <w:abstractNumId w:val="15"/>
  </w:num>
  <w:num w:numId="26">
    <w:abstractNumId w:val="18"/>
  </w:num>
  <w:num w:numId="27">
    <w:abstractNumId w:val="11"/>
  </w:num>
  <w:num w:numId="28">
    <w:abstractNumId w:val="12"/>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utherland, Tone">
    <w15:presenceInfo w15:providerId="None" w15:userId="Southerland, Tone"/>
  </w15:person>
  <w15:person w15:author="Andrea K. Fourquet">
    <w15:presenceInfo w15:providerId="Windows Live" w15:userId="76ac2d6caa11b56e"/>
  </w15:person>
  <w15:person w15:author="Andrea K. Fourquet [2]">
    <w15:presenceInfo w15:providerId="None" w15:userId="Andrea K. Fourqu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65A"/>
    <w:rsid w:val="000120FC"/>
    <w:rsid w:val="000121FB"/>
    <w:rsid w:val="000125FF"/>
    <w:rsid w:val="00016892"/>
    <w:rsid w:val="00017E09"/>
    <w:rsid w:val="00020B4C"/>
    <w:rsid w:val="00024BCD"/>
    <w:rsid w:val="00031D5A"/>
    <w:rsid w:val="00036177"/>
    <w:rsid w:val="00036347"/>
    <w:rsid w:val="00040B61"/>
    <w:rsid w:val="0004144C"/>
    <w:rsid w:val="0004567A"/>
    <w:rsid w:val="00046E88"/>
    <w:rsid w:val="000470A5"/>
    <w:rsid w:val="000514E1"/>
    <w:rsid w:val="000549C6"/>
    <w:rsid w:val="0005577A"/>
    <w:rsid w:val="00055FC1"/>
    <w:rsid w:val="00060817"/>
    <w:rsid w:val="00060D78"/>
    <w:rsid w:val="000622EE"/>
    <w:rsid w:val="00064FF2"/>
    <w:rsid w:val="00070847"/>
    <w:rsid w:val="000717A7"/>
    <w:rsid w:val="00077324"/>
    <w:rsid w:val="00077EA0"/>
    <w:rsid w:val="000807AC"/>
    <w:rsid w:val="00082F2B"/>
    <w:rsid w:val="00083B47"/>
    <w:rsid w:val="00083E64"/>
    <w:rsid w:val="00086C7D"/>
    <w:rsid w:val="00087187"/>
    <w:rsid w:val="00094061"/>
    <w:rsid w:val="000970A6"/>
    <w:rsid w:val="000A726D"/>
    <w:rsid w:val="000B0A5E"/>
    <w:rsid w:val="000B0D80"/>
    <w:rsid w:val="000B30FF"/>
    <w:rsid w:val="000B3BD4"/>
    <w:rsid w:val="000B3F51"/>
    <w:rsid w:val="000B40A6"/>
    <w:rsid w:val="000B699D"/>
    <w:rsid w:val="000C2E06"/>
    <w:rsid w:val="000C3556"/>
    <w:rsid w:val="000C3BC7"/>
    <w:rsid w:val="000C5467"/>
    <w:rsid w:val="000C7A1F"/>
    <w:rsid w:val="000D2487"/>
    <w:rsid w:val="000D2A6E"/>
    <w:rsid w:val="000D6321"/>
    <w:rsid w:val="000D6F01"/>
    <w:rsid w:val="000D711C"/>
    <w:rsid w:val="000D7BFC"/>
    <w:rsid w:val="000E3164"/>
    <w:rsid w:val="000E5F2F"/>
    <w:rsid w:val="000E70CC"/>
    <w:rsid w:val="000F13F5"/>
    <w:rsid w:val="000F613A"/>
    <w:rsid w:val="000F6D26"/>
    <w:rsid w:val="00100E2D"/>
    <w:rsid w:val="00104BE6"/>
    <w:rsid w:val="001055CB"/>
    <w:rsid w:val="0011062E"/>
    <w:rsid w:val="00110774"/>
    <w:rsid w:val="001115F5"/>
    <w:rsid w:val="00111CBC"/>
    <w:rsid w:val="001120E9"/>
    <w:rsid w:val="001134EB"/>
    <w:rsid w:val="00114040"/>
    <w:rsid w:val="00114068"/>
    <w:rsid w:val="001143F5"/>
    <w:rsid w:val="00115142"/>
    <w:rsid w:val="00115A0F"/>
    <w:rsid w:val="001166F9"/>
    <w:rsid w:val="001175C1"/>
    <w:rsid w:val="00117650"/>
    <w:rsid w:val="00117BB4"/>
    <w:rsid w:val="00117DD7"/>
    <w:rsid w:val="0012009A"/>
    <w:rsid w:val="00121855"/>
    <w:rsid w:val="0012314D"/>
    <w:rsid w:val="001232C1"/>
    <w:rsid w:val="00123FD5"/>
    <w:rsid w:val="001253AA"/>
    <w:rsid w:val="00125B7B"/>
    <w:rsid w:val="00125F42"/>
    <w:rsid w:val="001263B9"/>
    <w:rsid w:val="00126A38"/>
    <w:rsid w:val="0012709C"/>
    <w:rsid w:val="001271C8"/>
    <w:rsid w:val="0013003F"/>
    <w:rsid w:val="00133BE6"/>
    <w:rsid w:val="00137EF1"/>
    <w:rsid w:val="001402AC"/>
    <w:rsid w:val="0014275F"/>
    <w:rsid w:val="001439BB"/>
    <w:rsid w:val="00144F18"/>
    <w:rsid w:val="001453CC"/>
    <w:rsid w:val="00147A61"/>
    <w:rsid w:val="00147F29"/>
    <w:rsid w:val="00150B3C"/>
    <w:rsid w:val="00151E50"/>
    <w:rsid w:val="0015489F"/>
    <w:rsid w:val="00154B7B"/>
    <w:rsid w:val="001558DD"/>
    <w:rsid w:val="00156315"/>
    <w:rsid w:val="00156676"/>
    <w:rsid w:val="00156A28"/>
    <w:rsid w:val="001579E7"/>
    <w:rsid w:val="00160539"/>
    <w:rsid w:val="001606A7"/>
    <w:rsid w:val="001622E4"/>
    <w:rsid w:val="00164105"/>
    <w:rsid w:val="001642F7"/>
    <w:rsid w:val="001661F4"/>
    <w:rsid w:val="0016666C"/>
    <w:rsid w:val="00167B95"/>
    <w:rsid w:val="00167DB7"/>
    <w:rsid w:val="00170ED0"/>
    <w:rsid w:val="00171B02"/>
    <w:rsid w:val="00172E5F"/>
    <w:rsid w:val="0017698E"/>
    <w:rsid w:val="0018043C"/>
    <w:rsid w:val="0018378C"/>
    <w:rsid w:val="00184E40"/>
    <w:rsid w:val="00186DAB"/>
    <w:rsid w:val="00187E92"/>
    <w:rsid w:val="00193030"/>
    <w:rsid w:val="001934D2"/>
    <w:rsid w:val="001946F4"/>
    <w:rsid w:val="00195213"/>
    <w:rsid w:val="001A7247"/>
    <w:rsid w:val="001A7C4C"/>
    <w:rsid w:val="001B2B50"/>
    <w:rsid w:val="001B463C"/>
    <w:rsid w:val="001B5813"/>
    <w:rsid w:val="001B60DD"/>
    <w:rsid w:val="001B6BB0"/>
    <w:rsid w:val="001C1BC2"/>
    <w:rsid w:val="001C26CB"/>
    <w:rsid w:val="001D0E6D"/>
    <w:rsid w:val="001D1459"/>
    <w:rsid w:val="001D1619"/>
    <w:rsid w:val="001D640F"/>
    <w:rsid w:val="001D6BB3"/>
    <w:rsid w:val="001D6C61"/>
    <w:rsid w:val="001E1A72"/>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4EC2"/>
    <w:rsid w:val="002173E6"/>
    <w:rsid w:val="00221AC2"/>
    <w:rsid w:val="0022261E"/>
    <w:rsid w:val="00222CF4"/>
    <w:rsid w:val="0022352C"/>
    <w:rsid w:val="00225423"/>
    <w:rsid w:val="00225AE5"/>
    <w:rsid w:val="002322FF"/>
    <w:rsid w:val="00234B28"/>
    <w:rsid w:val="00234BE4"/>
    <w:rsid w:val="0023732B"/>
    <w:rsid w:val="0024039C"/>
    <w:rsid w:val="0024101B"/>
    <w:rsid w:val="00250A37"/>
    <w:rsid w:val="00255462"/>
    <w:rsid w:val="00255821"/>
    <w:rsid w:val="00256665"/>
    <w:rsid w:val="00256EDC"/>
    <w:rsid w:val="0026125E"/>
    <w:rsid w:val="00261AF0"/>
    <w:rsid w:val="0026499B"/>
    <w:rsid w:val="00265988"/>
    <w:rsid w:val="002670D2"/>
    <w:rsid w:val="00270EBB"/>
    <w:rsid w:val="002711CC"/>
    <w:rsid w:val="00272054"/>
    <w:rsid w:val="00272440"/>
    <w:rsid w:val="002756A6"/>
    <w:rsid w:val="00277298"/>
    <w:rsid w:val="002801FE"/>
    <w:rsid w:val="0028186F"/>
    <w:rsid w:val="00284F64"/>
    <w:rsid w:val="00286433"/>
    <w:rsid w:val="002869E8"/>
    <w:rsid w:val="00291725"/>
    <w:rsid w:val="00292A8F"/>
    <w:rsid w:val="00293CF1"/>
    <w:rsid w:val="002A4C2E"/>
    <w:rsid w:val="002B1203"/>
    <w:rsid w:val="002B4844"/>
    <w:rsid w:val="002C1B6E"/>
    <w:rsid w:val="002C27E4"/>
    <w:rsid w:val="002C5D62"/>
    <w:rsid w:val="002C645C"/>
    <w:rsid w:val="002D5B69"/>
    <w:rsid w:val="002E6F49"/>
    <w:rsid w:val="002F051F"/>
    <w:rsid w:val="002F076A"/>
    <w:rsid w:val="002F3F7A"/>
    <w:rsid w:val="002F524B"/>
    <w:rsid w:val="002F680D"/>
    <w:rsid w:val="002F69C5"/>
    <w:rsid w:val="00300B8F"/>
    <w:rsid w:val="003036BB"/>
    <w:rsid w:val="00303E20"/>
    <w:rsid w:val="003049DF"/>
    <w:rsid w:val="00306B95"/>
    <w:rsid w:val="00315CD2"/>
    <w:rsid w:val="00316247"/>
    <w:rsid w:val="0031674F"/>
    <w:rsid w:val="003167A9"/>
    <w:rsid w:val="0032060B"/>
    <w:rsid w:val="00321387"/>
    <w:rsid w:val="00323461"/>
    <w:rsid w:val="00324B64"/>
    <w:rsid w:val="00325079"/>
    <w:rsid w:val="0032600B"/>
    <w:rsid w:val="00330038"/>
    <w:rsid w:val="00331719"/>
    <w:rsid w:val="003330A1"/>
    <w:rsid w:val="00335554"/>
    <w:rsid w:val="003375BB"/>
    <w:rsid w:val="00340176"/>
    <w:rsid w:val="00341243"/>
    <w:rsid w:val="00342A78"/>
    <w:rsid w:val="003432DC"/>
    <w:rsid w:val="00343DAA"/>
    <w:rsid w:val="00346314"/>
    <w:rsid w:val="00346BB8"/>
    <w:rsid w:val="003502EF"/>
    <w:rsid w:val="00352784"/>
    <w:rsid w:val="003577C8"/>
    <w:rsid w:val="003579DA"/>
    <w:rsid w:val="003601D3"/>
    <w:rsid w:val="003602DC"/>
    <w:rsid w:val="00361F12"/>
    <w:rsid w:val="00363069"/>
    <w:rsid w:val="0036464E"/>
    <w:rsid w:val="00364E56"/>
    <w:rsid w:val="003651D9"/>
    <w:rsid w:val="00365DD0"/>
    <w:rsid w:val="00370B52"/>
    <w:rsid w:val="00370CC8"/>
    <w:rsid w:val="00371E0D"/>
    <w:rsid w:val="00374B3E"/>
    <w:rsid w:val="00375DC8"/>
    <w:rsid w:val="00376874"/>
    <w:rsid w:val="0038429E"/>
    <w:rsid w:val="0038470A"/>
    <w:rsid w:val="00384A81"/>
    <w:rsid w:val="00386062"/>
    <w:rsid w:val="003921A0"/>
    <w:rsid w:val="0039433E"/>
    <w:rsid w:val="00397D69"/>
    <w:rsid w:val="003A04CF"/>
    <w:rsid w:val="003A09FE"/>
    <w:rsid w:val="003A4080"/>
    <w:rsid w:val="003A545A"/>
    <w:rsid w:val="003B2A2B"/>
    <w:rsid w:val="003B3F02"/>
    <w:rsid w:val="003B40CC"/>
    <w:rsid w:val="003B70A2"/>
    <w:rsid w:val="003B7860"/>
    <w:rsid w:val="003C1CAD"/>
    <w:rsid w:val="003C27D3"/>
    <w:rsid w:val="003C3FFB"/>
    <w:rsid w:val="003C76FE"/>
    <w:rsid w:val="003D1654"/>
    <w:rsid w:val="003D19E0"/>
    <w:rsid w:val="003D1AF7"/>
    <w:rsid w:val="003D24EE"/>
    <w:rsid w:val="003D5A68"/>
    <w:rsid w:val="003E0A55"/>
    <w:rsid w:val="003E5C68"/>
    <w:rsid w:val="003E7C35"/>
    <w:rsid w:val="003F0805"/>
    <w:rsid w:val="003F0ED3"/>
    <w:rsid w:val="003F252B"/>
    <w:rsid w:val="003F3E4A"/>
    <w:rsid w:val="003F7141"/>
    <w:rsid w:val="004042DD"/>
    <w:rsid w:val="004046B6"/>
    <w:rsid w:val="004070FB"/>
    <w:rsid w:val="00410D6B"/>
    <w:rsid w:val="00411EE6"/>
    <w:rsid w:val="00412649"/>
    <w:rsid w:val="0041542D"/>
    <w:rsid w:val="00415432"/>
    <w:rsid w:val="00416592"/>
    <w:rsid w:val="00417A70"/>
    <w:rsid w:val="004225C9"/>
    <w:rsid w:val="00424E91"/>
    <w:rsid w:val="00432882"/>
    <w:rsid w:val="0043514A"/>
    <w:rsid w:val="00436599"/>
    <w:rsid w:val="004424C6"/>
    <w:rsid w:val="00442C32"/>
    <w:rsid w:val="0044310A"/>
    <w:rsid w:val="00444100"/>
    <w:rsid w:val="00444CFC"/>
    <w:rsid w:val="00445D2F"/>
    <w:rsid w:val="00447451"/>
    <w:rsid w:val="004541CC"/>
    <w:rsid w:val="00457270"/>
    <w:rsid w:val="00457DDC"/>
    <w:rsid w:val="004611C9"/>
    <w:rsid w:val="00461A12"/>
    <w:rsid w:val="00462C66"/>
    <w:rsid w:val="00464A05"/>
    <w:rsid w:val="004651FC"/>
    <w:rsid w:val="00466694"/>
    <w:rsid w:val="0046784B"/>
    <w:rsid w:val="00472402"/>
    <w:rsid w:val="00477C87"/>
    <w:rsid w:val="004809A3"/>
    <w:rsid w:val="004818E8"/>
    <w:rsid w:val="00482DC2"/>
    <w:rsid w:val="004845CE"/>
    <w:rsid w:val="00484E2A"/>
    <w:rsid w:val="00484FE5"/>
    <w:rsid w:val="00486252"/>
    <w:rsid w:val="00490C1F"/>
    <w:rsid w:val="0049222B"/>
    <w:rsid w:val="004A20BC"/>
    <w:rsid w:val="004A5C82"/>
    <w:rsid w:val="004A6CA4"/>
    <w:rsid w:val="004A7D5B"/>
    <w:rsid w:val="004A7E19"/>
    <w:rsid w:val="004B2C65"/>
    <w:rsid w:val="004B3747"/>
    <w:rsid w:val="004B387F"/>
    <w:rsid w:val="004B4EF3"/>
    <w:rsid w:val="004B576F"/>
    <w:rsid w:val="004B7094"/>
    <w:rsid w:val="004C10B4"/>
    <w:rsid w:val="004C53D3"/>
    <w:rsid w:val="004C6565"/>
    <w:rsid w:val="004C7604"/>
    <w:rsid w:val="004D68CC"/>
    <w:rsid w:val="004D69C3"/>
    <w:rsid w:val="004D6C45"/>
    <w:rsid w:val="004E2D84"/>
    <w:rsid w:val="004E3347"/>
    <w:rsid w:val="004F1382"/>
    <w:rsid w:val="004F1713"/>
    <w:rsid w:val="004F2392"/>
    <w:rsid w:val="004F5211"/>
    <w:rsid w:val="004F7C05"/>
    <w:rsid w:val="00501C4D"/>
    <w:rsid w:val="00503AE1"/>
    <w:rsid w:val="00504C89"/>
    <w:rsid w:val="0050674C"/>
    <w:rsid w:val="00506C22"/>
    <w:rsid w:val="0050747E"/>
    <w:rsid w:val="00510062"/>
    <w:rsid w:val="00513057"/>
    <w:rsid w:val="00516D6D"/>
    <w:rsid w:val="00522681"/>
    <w:rsid w:val="00522F40"/>
    <w:rsid w:val="00523C5F"/>
    <w:rsid w:val="00524468"/>
    <w:rsid w:val="0053166F"/>
    <w:rsid w:val="005339EE"/>
    <w:rsid w:val="005360E4"/>
    <w:rsid w:val="005410F9"/>
    <w:rsid w:val="005416D9"/>
    <w:rsid w:val="0054187E"/>
    <w:rsid w:val="00542401"/>
    <w:rsid w:val="00543FFB"/>
    <w:rsid w:val="0054524C"/>
    <w:rsid w:val="00547C57"/>
    <w:rsid w:val="00550D9D"/>
    <w:rsid w:val="00551EBC"/>
    <w:rsid w:val="00555E9F"/>
    <w:rsid w:val="00556E6C"/>
    <w:rsid w:val="00564289"/>
    <w:rsid w:val="005672A9"/>
    <w:rsid w:val="00570B52"/>
    <w:rsid w:val="00572031"/>
    <w:rsid w:val="00573102"/>
    <w:rsid w:val="00573EF6"/>
    <w:rsid w:val="00581165"/>
    <w:rsid w:val="00581829"/>
    <w:rsid w:val="005854F8"/>
    <w:rsid w:val="00585DA2"/>
    <w:rsid w:val="005869D7"/>
    <w:rsid w:val="00586AAF"/>
    <w:rsid w:val="0058752C"/>
    <w:rsid w:val="005876E3"/>
    <w:rsid w:val="00592807"/>
    <w:rsid w:val="005942AE"/>
    <w:rsid w:val="00594882"/>
    <w:rsid w:val="005974F8"/>
    <w:rsid w:val="00597DB2"/>
    <w:rsid w:val="005A175A"/>
    <w:rsid w:val="005A5FA9"/>
    <w:rsid w:val="005B5325"/>
    <w:rsid w:val="005B5727"/>
    <w:rsid w:val="005B5C92"/>
    <w:rsid w:val="005B5D47"/>
    <w:rsid w:val="005B65D4"/>
    <w:rsid w:val="005B66B8"/>
    <w:rsid w:val="005B72F3"/>
    <w:rsid w:val="005B7BFB"/>
    <w:rsid w:val="005C0340"/>
    <w:rsid w:val="005C07DB"/>
    <w:rsid w:val="005C2D79"/>
    <w:rsid w:val="005C4F83"/>
    <w:rsid w:val="005C50BF"/>
    <w:rsid w:val="005C5E28"/>
    <w:rsid w:val="005D1F91"/>
    <w:rsid w:val="005D2167"/>
    <w:rsid w:val="005D27BF"/>
    <w:rsid w:val="005D4DBE"/>
    <w:rsid w:val="005D6104"/>
    <w:rsid w:val="005D6176"/>
    <w:rsid w:val="005E59A8"/>
    <w:rsid w:val="005F2045"/>
    <w:rsid w:val="005F21E7"/>
    <w:rsid w:val="005F3FB5"/>
    <w:rsid w:val="005F4B35"/>
    <w:rsid w:val="005F4C3E"/>
    <w:rsid w:val="005F6D33"/>
    <w:rsid w:val="00600E5B"/>
    <w:rsid w:val="00600EC6"/>
    <w:rsid w:val="006014F8"/>
    <w:rsid w:val="00603ED5"/>
    <w:rsid w:val="00607529"/>
    <w:rsid w:val="006106AB"/>
    <w:rsid w:val="00610811"/>
    <w:rsid w:val="006116E2"/>
    <w:rsid w:val="00613604"/>
    <w:rsid w:val="00613C53"/>
    <w:rsid w:val="00617BB4"/>
    <w:rsid w:val="0062193E"/>
    <w:rsid w:val="00622D31"/>
    <w:rsid w:val="00623192"/>
    <w:rsid w:val="00623829"/>
    <w:rsid w:val="00625D23"/>
    <w:rsid w:val="006263EA"/>
    <w:rsid w:val="00630F33"/>
    <w:rsid w:val="006360B8"/>
    <w:rsid w:val="00636FD4"/>
    <w:rsid w:val="00644FC1"/>
    <w:rsid w:val="00650050"/>
    <w:rsid w:val="00650DE6"/>
    <w:rsid w:val="006512F0"/>
    <w:rsid w:val="006514EA"/>
    <w:rsid w:val="00653F84"/>
    <w:rsid w:val="00656A6B"/>
    <w:rsid w:val="00662157"/>
    <w:rsid w:val="00662893"/>
    <w:rsid w:val="00663624"/>
    <w:rsid w:val="00665A0A"/>
    <w:rsid w:val="00665D8F"/>
    <w:rsid w:val="0067260E"/>
    <w:rsid w:val="00672881"/>
    <w:rsid w:val="00672C39"/>
    <w:rsid w:val="0067439C"/>
    <w:rsid w:val="00674EEB"/>
    <w:rsid w:val="00680648"/>
    <w:rsid w:val="00682040"/>
    <w:rsid w:val="006825E1"/>
    <w:rsid w:val="0068355D"/>
    <w:rsid w:val="006853EE"/>
    <w:rsid w:val="00692B37"/>
    <w:rsid w:val="006A2A74"/>
    <w:rsid w:val="006A3098"/>
    <w:rsid w:val="006A4160"/>
    <w:rsid w:val="006B6371"/>
    <w:rsid w:val="006B7354"/>
    <w:rsid w:val="006B7ABF"/>
    <w:rsid w:val="006C0C1C"/>
    <w:rsid w:val="006C242B"/>
    <w:rsid w:val="006C2A8A"/>
    <w:rsid w:val="006C2ACA"/>
    <w:rsid w:val="006C2C14"/>
    <w:rsid w:val="006C2D4D"/>
    <w:rsid w:val="006C371A"/>
    <w:rsid w:val="006C5FEF"/>
    <w:rsid w:val="006C7E2C"/>
    <w:rsid w:val="006D01D0"/>
    <w:rsid w:val="006D081D"/>
    <w:rsid w:val="006D43E1"/>
    <w:rsid w:val="006D4881"/>
    <w:rsid w:val="006D574C"/>
    <w:rsid w:val="006D74EE"/>
    <w:rsid w:val="006D768F"/>
    <w:rsid w:val="006E163F"/>
    <w:rsid w:val="006E2CC1"/>
    <w:rsid w:val="006E5767"/>
    <w:rsid w:val="006F4AE1"/>
    <w:rsid w:val="006F636C"/>
    <w:rsid w:val="00701B3A"/>
    <w:rsid w:val="00703DEF"/>
    <w:rsid w:val="0070648F"/>
    <w:rsid w:val="0070762D"/>
    <w:rsid w:val="007117B8"/>
    <w:rsid w:val="00712AE6"/>
    <w:rsid w:val="0071309E"/>
    <w:rsid w:val="007149C5"/>
    <w:rsid w:val="0071537F"/>
    <w:rsid w:val="0071609B"/>
    <w:rsid w:val="00716B7F"/>
    <w:rsid w:val="00721AB4"/>
    <w:rsid w:val="00721BCE"/>
    <w:rsid w:val="00723DAF"/>
    <w:rsid w:val="007249C7"/>
    <w:rsid w:val="007251A4"/>
    <w:rsid w:val="00726096"/>
    <w:rsid w:val="00726A7E"/>
    <w:rsid w:val="00730869"/>
    <w:rsid w:val="00730E16"/>
    <w:rsid w:val="00732E61"/>
    <w:rsid w:val="00735642"/>
    <w:rsid w:val="00736B5B"/>
    <w:rsid w:val="00736EF6"/>
    <w:rsid w:val="007400C4"/>
    <w:rsid w:val="007451D6"/>
    <w:rsid w:val="00746A3D"/>
    <w:rsid w:val="00747676"/>
    <w:rsid w:val="007479B6"/>
    <w:rsid w:val="00747E7C"/>
    <w:rsid w:val="00757111"/>
    <w:rsid w:val="00761469"/>
    <w:rsid w:val="00765624"/>
    <w:rsid w:val="00765F2C"/>
    <w:rsid w:val="007660D1"/>
    <w:rsid w:val="00767053"/>
    <w:rsid w:val="00770D84"/>
    <w:rsid w:val="00772917"/>
    <w:rsid w:val="00772E35"/>
    <w:rsid w:val="00774B6B"/>
    <w:rsid w:val="007760A4"/>
    <w:rsid w:val="007773C8"/>
    <w:rsid w:val="0078063E"/>
    <w:rsid w:val="007824BF"/>
    <w:rsid w:val="00787B2D"/>
    <w:rsid w:val="007921C2"/>
    <w:rsid w:val="007922ED"/>
    <w:rsid w:val="00793882"/>
    <w:rsid w:val="007962BA"/>
    <w:rsid w:val="007A0A1D"/>
    <w:rsid w:val="007A15D1"/>
    <w:rsid w:val="007A194D"/>
    <w:rsid w:val="007A385A"/>
    <w:rsid w:val="007A3E7E"/>
    <w:rsid w:val="007A51E3"/>
    <w:rsid w:val="007A5635"/>
    <w:rsid w:val="007A676E"/>
    <w:rsid w:val="007A7BF7"/>
    <w:rsid w:val="007B331F"/>
    <w:rsid w:val="007B44B7"/>
    <w:rsid w:val="007B64E0"/>
    <w:rsid w:val="007B7172"/>
    <w:rsid w:val="007B790D"/>
    <w:rsid w:val="007C1AAC"/>
    <w:rsid w:val="007C3E9A"/>
    <w:rsid w:val="007C4BC8"/>
    <w:rsid w:val="007C4FF8"/>
    <w:rsid w:val="007C5673"/>
    <w:rsid w:val="007D1847"/>
    <w:rsid w:val="007D4683"/>
    <w:rsid w:val="007D65FD"/>
    <w:rsid w:val="007D724B"/>
    <w:rsid w:val="007E5B51"/>
    <w:rsid w:val="007F3197"/>
    <w:rsid w:val="007F35D6"/>
    <w:rsid w:val="007F4E97"/>
    <w:rsid w:val="007F5664"/>
    <w:rsid w:val="007F671D"/>
    <w:rsid w:val="007F771A"/>
    <w:rsid w:val="007F7801"/>
    <w:rsid w:val="00802F29"/>
    <w:rsid w:val="00803E2D"/>
    <w:rsid w:val="008044D0"/>
    <w:rsid w:val="008047B8"/>
    <w:rsid w:val="00804E75"/>
    <w:rsid w:val="008067DF"/>
    <w:rsid w:val="00807B39"/>
    <w:rsid w:val="00807EE1"/>
    <w:rsid w:val="0081320A"/>
    <w:rsid w:val="00814F76"/>
    <w:rsid w:val="00815E51"/>
    <w:rsid w:val="008249A2"/>
    <w:rsid w:val="00825243"/>
    <w:rsid w:val="00825642"/>
    <w:rsid w:val="00830E0E"/>
    <w:rsid w:val="00831FF5"/>
    <w:rsid w:val="00833045"/>
    <w:rsid w:val="008341AE"/>
    <w:rsid w:val="00834DF7"/>
    <w:rsid w:val="008358E5"/>
    <w:rsid w:val="00835974"/>
    <w:rsid w:val="00836F8A"/>
    <w:rsid w:val="008413B1"/>
    <w:rsid w:val="00843B52"/>
    <w:rsid w:val="008452AF"/>
    <w:rsid w:val="00850521"/>
    <w:rsid w:val="00855EDF"/>
    <w:rsid w:val="008608EF"/>
    <w:rsid w:val="008616CB"/>
    <w:rsid w:val="0086353F"/>
    <w:rsid w:val="00863C8B"/>
    <w:rsid w:val="00865616"/>
    <w:rsid w:val="00865DF9"/>
    <w:rsid w:val="00866192"/>
    <w:rsid w:val="00870306"/>
    <w:rsid w:val="00871613"/>
    <w:rsid w:val="008749E8"/>
    <w:rsid w:val="00875050"/>
    <w:rsid w:val="00875076"/>
    <w:rsid w:val="00875BFD"/>
    <w:rsid w:val="00876FF1"/>
    <w:rsid w:val="00881CD8"/>
    <w:rsid w:val="00883B13"/>
    <w:rsid w:val="00884A90"/>
    <w:rsid w:val="00885ABD"/>
    <w:rsid w:val="00887E40"/>
    <w:rsid w:val="00897EA8"/>
    <w:rsid w:val="008A3FD2"/>
    <w:rsid w:val="008A63C9"/>
    <w:rsid w:val="008A6E4F"/>
    <w:rsid w:val="008B0027"/>
    <w:rsid w:val="008B0DDE"/>
    <w:rsid w:val="008B2284"/>
    <w:rsid w:val="008B306B"/>
    <w:rsid w:val="008B53CB"/>
    <w:rsid w:val="008B5D7E"/>
    <w:rsid w:val="008B620B"/>
    <w:rsid w:val="008B6391"/>
    <w:rsid w:val="008C1766"/>
    <w:rsid w:val="008C57EC"/>
    <w:rsid w:val="008D052D"/>
    <w:rsid w:val="008D0BA0"/>
    <w:rsid w:val="008D0C27"/>
    <w:rsid w:val="008D10F0"/>
    <w:rsid w:val="008D17FF"/>
    <w:rsid w:val="008D45BC"/>
    <w:rsid w:val="008D7044"/>
    <w:rsid w:val="008D7642"/>
    <w:rsid w:val="008E0275"/>
    <w:rsid w:val="008E197B"/>
    <w:rsid w:val="008E2B5E"/>
    <w:rsid w:val="008E3F6C"/>
    <w:rsid w:val="008E441F"/>
    <w:rsid w:val="008E6457"/>
    <w:rsid w:val="008F5363"/>
    <w:rsid w:val="008F54CC"/>
    <w:rsid w:val="008F680A"/>
    <w:rsid w:val="008F78D2"/>
    <w:rsid w:val="00907134"/>
    <w:rsid w:val="00910E03"/>
    <w:rsid w:val="009268F6"/>
    <w:rsid w:val="0093034E"/>
    <w:rsid w:val="00932767"/>
    <w:rsid w:val="00933C9A"/>
    <w:rsid w:val="00934D96"/>
    <w:rsid w:val="009406A5"/>
    <w:rsid w:val="00940FC7"/>
    <w:rsid w:val="009429FB"/>
    <w:rsid w:val="00943B32"/>
    <w:rsid w:val="009443EE"/>
    <w:rsid w:val="00944C39"/>
    <w:rsid w:val="0095084C"/>
    <w:rsid w:val="0095196C"/>
    <w:rsid w:val="00951F63"/>
    <w:rsid w:val="0095298A"/>
    <w:rsid w:val="00953CFC"/>
    <w:rsid w:val="0095594C"/>
    <w:rsid w:val="00955CD4"/>
    <w:rsid w:val="009562CB"/>
    <w:rsid w:val="00956966"/>
    <w:rsid w:val="009612F6"/>
    <w:rsid w:val="00966AC0"/>
    <w:rsid w:val="00967B49"/>
    <w:rsid w:val="00973199"/>
    <w:rsid w:val="0097454A"/>
    <w:rsid w:val="009813A1"/>
    <w:rsid w:val="00983131"/>
    <w:rsid w:val="00983C65"/>
    <w:rsid w:val="009843EF"/>
    <w:rsid w:val="009850AB"/>
    <w:rsid w:val="00985D9F"/>
    <w:rsid w:val="009903C2"/>
    <w:rsid w:val="00991D63"/>
    <w:rsid w:val="00993FF5"/>
    <w:rsid w:val="00996E70"/>
    <w:rsid w:val="009977B8"/>
    <w:rsid w:val="009A01B6"/>
    <w:rsid w:val="009A1EEA"/>
    <w:rsid w:val="009A2176"/>
    <w:rsid w:val="009A3A85"/>
    <w:rsid w:val="009A3C11"/>
    <w:rsid w:val="009A5DEE"/>
    <w:rsid w:val="009B048D"/>
    <w:rsid w:val="009B3F5F"/>
    <w:rsid w:val="009B405A"/>
    <w:rsid w:val="009B7B85"/>
    <w:rsid w:val="009C10D5"/>
    <w:rsid w:val="009C53E8"/>
    <w:rsid w:val="009C6269"/>
    <w:rsid w:val="009C6F21"/>
    <w:rsid w:val="009D0CDF"/>
    <w:rsid w:val="009D107B"/>
    <w:rsid w:val="009D125C"/>
    <w:rsid w:val="009D2A49"/>
    <w:rsid w:val="009D4B85"/>
    <w:rsid w:val="009D6A32"/>
    <w:rsid w:val="009D7991"/>
    <w:rsid w:val="009E34B7"/>
    <w:rsid w:val="009E6665"/>
    <w:rsid w:val="009F3200"/>
    <w:rsid w:val="009F4289"/>
    <w:rsid w:val="009F5CC2"/>
    <w:rsid w:val="009F5CF4"/>
    <w:rsid w:val="009F7903"/>
    <w:rsid w:val="00A01FD9"/>
    <w:rsid w:val="00A0506B"/>
    <w:rsid w:val="00A05A12"/>
    <w:rsid w:val="00A124C7"/>
    <w:rsid w:val="00A1417F"/>
    <w:rsid w:val="00A1436D"/>
    <w:rsid w:val="00A174B6"/>
    <w:rsid w:val="00A177D5"/>
    <w:rsid w:val="00A219CF"/>
    <w:rsid w:val="00A23689"/>
    <w:rsid w:val="00A2392D"/>
    <w:rsid w:val="00A23E02"/>
    <w:rsid w:val="00A2529E"/>
    <w:rsid w:val="00A30698"/>
    <w:rsid w:val="00A30BDA"/>
    <w:rsid w:val="00A322F4"/>
    <w:rsid w:val="00A3476D"/>
    <w:rsid w:val="00A3774D"/>
    <w:rsid w:val="00A43E92"/>
    <w:rsid w:val="00A5170C"/>
    <w:rsid w:val="00A52286"/>
    <w:rsid w:val="00A52B35"/>
    <w:rsid w:val="00A5645C"/>
    <w:rsid w:val="00A57A66"/>
    <w:rsid w:val="00A6036A"/>
    <w:rsid w:val="00A61C34"/>
    <w:rsid w:val="00A64291"/>
    <w:rsid w:val="00A66278"/>
    <w:rsid w:val="00A66F91"/>
    <w:rsid w:val="00A71948"/>
    <w:rsid w:val="00A723FC"/>
    <w:rsid w:val="00A773A9"/>
    <w:rsid w:val="00A81A7C"/>
    <w:rsid w:val="00A85861"/>
    <w:rsid w:val="00A875FF"/>
    <w:rsid w:val="00A87624"/>
    <w:rsid w:val="00A8772E"/>
    <w:rsid w:val="00A90BD5"/>
    <w:rsid w:val="00A910E1"/>
    <w:rsid w:val="00A9404D"/>
    <w:rsid w:val="00A96B9B"/>
    <w:rsid w:val="00A971D6"/>
    <w:rsid w:val="00A9751B"/>
    <w:rsid w:val="00AA20B7"/>
    <w:rsid w:val="00AA560C"/>
    <w:rsid w:val="00AA684E"/>
    <w:rsid w:val="00AA69C0"/>
    <w:rsid w:val="00AB53A2"/>
    <w:rsid w:val="00AB7580"/>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095"/>
    <w:rsid w:val="00B10C52"/>
    <w:rsid w:val="00B10DCE"/>
    <w:rsid w:val="00B1148B"/>
    <w:rsid w:val="00B11C27"/>
    <w:rsid w:val="00B12E38"/>
    <w:rsid w:val="00B15A1D"/>
    <w:rsid w:val="00B15D8F"/>
    <w:rsid w:val="00B15E9B"/>
    <w:rsid w:val="00B24019"/>
    <w:rsid w:val="00B25B60"/>
    <w:rsid w:val="00B275B5"/>
    <w:rsid w:val="00B30859"/>
    <w:rsid w:val="00B3238C"/>
    <w:rsid w:val="00B32872"/>
    <w:rsid w:val="00B344C7"/>
    <w:rsid w:val="00B35749"/>
    <w:rsid w:val="00B403E4"/>
    <w:rsid w:val="00B409F5"/>
    <w:rsid w:val="00B43198"/>
    <w:rsid w:val="00B4798B"/>
    <w:rsid w:val="00B541EC"/>
    <w:rsid w:val="00B54C50"/>
    <w:rsid w:val="00B55350"/>
    <w:rsid w:val="00B612EC"/>
    <w:rsid w:val="00B63A31"/>
    <w:rsid w:val="00B63B69"/>
    <w:rsid w:val="00B65E96"/>
    <w:rsid w:val="00B66F83"/>
    <w:rsid w:val="00B70021"/>
    <w:rsid w:val="00B7190A"/>
    <w:rsid w:val="00B743C5"/>
    <w:rsid w:val="00B7582C"/>
    <w:rsid w:val="00B80E02"/>
    <w:rsid w:val="00B82D84"/>
    <w:rsid w:val="00B84675"/>
    <w:rsid w:val="00B84D95"/>
    <w:rsid w:val="00B8586D"/>
    <w:rsid w:val="00B87220"/>
    <w:rsid w:val="00B914DE"/>
    <w:rsid w:val="00B928DF"/>
    <w:rsid w:val="00B92E9F"/>
    <w:rsid w:val="00B92EA1"/>
    <w:rsid w:val="00B9303B"/>
    <w:rsid w:val="00B9308F"/>
    <w:rsid w:val="00B94919"/>
    <w:rsid w:val="00B965FD"/>
    <w:rsid w:val="00BA1337"/>
    <w:rsid w:val="00BA1A91"/>
    <w:rsid w:val="00BA2968"/>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126D"/>
    <w:rsid w:val="00BD2386"/>
    <w:rsid w:val="00BD50E5"/>
    <w:rsid w:val="00BD624A"/>
    <w:rsid w:val="00BD6767"/>
    <w:rsid w:val="00BE1308"/>
    <w:rsid w:val="00BE39EE"/>
    <w:rsid w:val="00BE3BC7"/>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27729"/>
    <w:rsid w:val="00C30A00"/>
    <w:rsid w:val="00C3423D"/>
    <w:rsid w:val="00C3617A"/>
    <w:rsid w:val="00C37C0B"/>
    <w:rsid w:val="00C40793"/>
    <w:rsid w:val="00C40CC9"/>
    <w:rsid w:val="00C412AE"/>
    <w:rsid w:val="00C42C6C"/>
    <w:rsid w:val="00C45949"/>
    <w:rsid w:val="00C512AA"/>
    <w:rsid w:val="00C52492"/>
    <w:rsid w:val="00C536E4"/>
    <w:rsid w:val="00C53B3C"/>
    <w:rsid w:val="00C56183"/>
    <w:rsid w:val="00C60F4D"/>
    <w:rsid w:val="00C61586"/>
    <w:rsid w:val="00C62E65"/>
    <w:rsid w:val="00C63D7E"/>
    <w:rsid w:val="00C64011"/>
    <w:rsid w:val="00C64AE3"/>
    <w:rsid w:val="00C66F96"/>
    <w:rsid w:val="00C6772C"/>
    <w:rsid w:val="00C70E84"/>
    <w:rsid w:val="00C71062"/>
    <w:rsid w:val="00C71FDB"/>
    <w:rsid w:val="00C729ED"/>
    <w:rsid w:val="00C72D92"/>
    <w:rsid w:val="00C73CD7"/>
    <w:rsid w:val="00C75E6D"/>
    <w:rsid w:val="00C7717D"/>
    <w:rsid w:val="00C80B71"/>
    <w:rsid w:val="00C82ED4"/>
    <w:rsid w:val="00C83F0F"/>
    <w:rsid w:val="00C877DC"/>
    <w:rsid w:val="00C92252"/>
    <w:rsid w:val="00C92E23"/>
    <w:rsid w:val="00C940A2"/>
    <w:rsid w:val="00C943B2"/>
    <w:rsid w:val="00C959D5"/>
    <w:rsid w:val="00C95B1C"/>
    <w:rsid w:val="00C969FE"/>
    <w:rsid w:val="00CA02C4"/>
    <w:rsid w:val="00CA175A"/>
    <w:rsid w:val="00CA4B27"/>
    <w:rsid w:val="00CC0A43"/>
    <w:rsid w:val="00CC0A62"/>
    <w:rsid w:val="00CC1EEB"/>
    <w:rsid w:val="00CC385C"/>
    <w:rsid w:val="00CC4EA3"/>
    <w:rsid w:val="00CC6D50"/>
    <w:rsid w:val="00CC6DD2"/>
    <w:rsid w:val="00CD0A74"/>
    <w:rsid w:val="00CD35E1"/>
    <w:rsid w:val="00CD44D7"/>
    <w:rsid w:val="00CD4D46"/>
    <w:rsid w:val="00CD61EF"/>
    <w:rsid w:val="00CD706E"/>
    <w:rsid w:val="00CE0AA5"/>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37DAE"/>
    <w:rsid w:val="00D4050F"/>
    <w:rsid w:val="00D40905"/>
    <w:rsid w:val="00D41B4F"/>
    <w:rsid w:val="00D422BB"/>
    <w:rsid w:val="00D42ED8"/>
    <w:rsid w:val="00D43680"/>
    <w:rsid w:val="00D439FF"/>
    <w:rsid w:val="00D5192B"/>
    <w:rsid w:val="00D51A38"/>
    <w:rsid w:val="00D5643C"/>
    <w:rsid w:val="00D56A45"/>
    <w:rsid w:val="00D609FE"/>
    <w:rsid w:val="00D60F27"/>
    <w:rsid w:val="00D6199D"/>
    <w:rsid w:val="00D62CEC"/>
    <w:rsid w:val="00D630A5"/>
    <w:rsid w:val="00D6348C"/>
    <w:rsid w:val="00D8363C"/>
    <w:rsid w:val="00D85A7B"/>
    <w:rsid w:val="00D9058E"/>
    <w:rsid w:val="00D91791"/>
    <w:rsid w:val="00D91815"/>
    <w:rsid w:val="00DA1854"/>
    <w:rsid w:val="00DA2027"/>
    <w:rsid w:val="00DA40EA"/>
    <w:rsid w:val="00DA60FB"/>
    <w:rsid w:val="00DA633A"/>
    <w:rsid w:val="00DA7FE0"/>
    <w:rsid w:val="00DB0E2D"/>
    <w:rsid w:val="00DB186B"/>
    <w:rsid w:val="00DB5C1E"/>
    <w:rsid w:val="00DB6C03"/>
    <w:rsid w:val="00DC150D"/>
    <w:rsid w:val="00DC15E5"/>
    <w:rsid w:val="00DC40DE"/>
    <w:rsid w:val="00DC5581"/>
    <w:rsid w:val="00DC5891"/>
    <w:rsid w:val="00DD13DB"/>
    <w:rsid w:val="00DD20D7"/>
    <w:rsid w:val="00DD4D5A"/>
    <w:rsid w:val="00DD70BB"/>
    <w:rsid w:val="00DE0504"/>
    <w:rsid w:val="00DE0823"/>
    <w:rsid w:val="00DE2B33"/>
    <w:rsid w:val="00DE3F6C"/>
    <w:rsid w:val="00DE6D6A"/>
    <w:rsid w:val="00DE7269"/>
    <w:rsid w:val="00DF3FC1"/>
    <w:rsid w:val="00DF683C"/>
    <w:rsid w:val="00DF6D72"/>
    <w:rsid w:val="00DF769E"/>
    <w:rsid w:val="00DF7CCA"/>
    <w:rsid w:val="00E007E6"/>
    <w:rsid w:val="00E014B6"/>
    <w:rsid w:val="00E03289"/>
    <w:rsid w:val="00E10CD7"/>
    <w:rsid w:val="00E121ED"/>
    <w:rsid w:val="00E12377"/>
    <w:rsid w:val="00E1423C"/>
    <w:rsid w:val="00E1775A"/>
    <w:rsid w:val="00E20C45"/>
    <w:rsid w:val="00E25761"/>
    <w:rsid w:val="00E30AAF"/>
    <w:rsid w:val="00E32256"/>
    <w:rsid w:val="00E340A9"/>
    <w:rsid w:val="00E35F5B"/>
    <w:rsid w:val="00E36A9C"/>
    <w:rsid w:val="00E4210F"/>
    <w:rsid w:val="00E451B1"/>
    <w:rsid w:val="00E46BAB"/>
    <w:rsid w:val="00E50AF1"/>
    <w:rsid w:val="00E51CCD"/>
    <w:rsid w:val="00E52CE1"/>
    <w:rsid w:val="00E56193"/>
    <w:rsid w:val="00E5672F"/>
    <w:rsid w:val="00E57B87"/>
    <w:rsid w:val="00E6062D"/>
    <w:rsid w:val="00E61A6A"/>
    <w:rsid w:val="00E65066"/>
    <w:rsid w:val="00E67D6C"/>
    <w:rsid w:val="00E7532D"/>
    <w:rsid w:val="00E8043B"/>
    <w:rsid w:val="00E83488"/>
    <w:rsid w:val="00E83D5C"/>
    <w:rsid w:val="00E8520F"/>
    <w:rsid w:val="00E86880"/>
    <w:rsid w:val="00E8793B"/>
    <w:rsid w:val="00E90AC0"/>
    <w:rsid w:val="00E91C15"/>
    <w:rsid w:val="00E934B3"/>
    <w:rsid w:val="00E9442A"/>
    <w:rsid w:val="00E94616"/>
    <w:rsid w:val="00EA3BCB"/>
    <w:rsid w:val="00EA4332"/>
    <w:rsid w:val="00EA4EA1"/>
    <w:rsid w:val="00EA7E83"/>
    <w:rsid w:val="00EB1FEC"/>
    <w:rsid w:val="00EB71A2"/>
    <w:rsid w:val="00EC098D"/>
    <w:rsid w:val="00EC11E0"/>
    <w:rsid w:val="00EC1DB7"/>
    <w:rsid w:val="00EC5ED3"/>
    <w:rsid w:val="00ED0083"/>
    <w:rsid w:val="00ED2FA7"/>
    <w:rsid w:val="00ED3E87"/>
    <w:rsid w:val="00ED466C"/>
    <w:rsid w:val="00ED4892"/>
    <w:rsid w:val="00ED5269"/>
    <w:rsid w:val="00EE0A66"/>
    <w:rsid w:val="00EE1C86"/>
    <w:rsid w:val="00EE511A"/>
    <w:rsid w:val="00EE7BAD"/>
    <w:rsid w:val="00EF183A"/>
    <w:rsid w:val="00EF1E77"/>
    <w:rsid w:val="00EF3F52"/>
    <w:rsid w:val="00EF6962"/>
    <w:rsid w:val="00F002DD"/>
    <w:rsid w:val="00F034AC"/>
    <w:rsid w:val="00F0477E"/>
    <w:rsid w:val="00F05794"/>
    <w:rsid w:val="00F059F9"/>
    <w:rsid w:val="00F05EC1"/>
    <w:rsid w:val="00F0665F"/>
    <w:rsid w:val="00F146E5"/>
    <w:rsid w:val="00F159CF"/>
    <w:rsid w:val="00F15C2B"/>
    <w:rsid w:val="00F21E4E"/>
    <w:rsid w:val="00F2262E"/>
    <w:rsid w:val="00F23863"/>
    <w:rsid w:val="00F25751"/>
    <w:rsid w:val="00F3060F"/>
    <w:rsid w:val="00F313A8"/>
    <w:rsid w:val="00F336CE"/>
    <w:rsid w:val="00F3372D"/>
    <w:rsid w:val="00F33F6D"/>
    <w:rsid w:val="00F402C3"/>
    <w:rsid w:val="00F455EA"/>
    <w:rsid w:val="00F4757B"/>
    <w:rsid w:val="00F51A90"/>
    <w:rsid w:val="00F5733A"/>
    <w:rsid w:val="00F6224C"/>
    <w:rsid w:val="00F623E5"/>
    <w:rsid w:val="00F6298D"/>
    <w:rsid w:val="00F64792"/>
    <w:rsid w:val="00F65C7B"/>
    <w:rsid w:val="00F669C1"/>
    <w:rsid w:val="00F66C25"/>
    <w:rsid w:val="00F67F32"/>
    <w:rsid w:val="00F70207"/>
    <w:rsid w:val="00F73765"/>
    <w:rsid w:val="00F74FAA"/>
    <w:rsid w:val="00F76632"/>
    <w:rsid w:val="00F82F74"/>
    <w:rsid w:val="00F83517"/>
    <w:rsid w:val="00F8357A"/>
    <w:rsid w:val="00F847E4"/>
    <w:rsid w:val="00F8495F"/>
    <w:rsid w:val="00F8659B"/>
    <w:rsid w:val="00F900F7"/>
    <w:rsid w:val="00F916BE"/>
    <w:rsid w:val="00F91D54"/>
    <w:rsid w:val="00F9257D"/>
    <w:rsid w:val="00F93161"/>
    <w:rsid w:val="00F95240"/>
    <w:rsid w:val="00F96423"/>
    <w:rsid w:val="00F964B9"/>
    <w:rsid w:val="00F96602"/>
    <w:rsid w:val="00F967B3"/>
    <w:rsid w:val="00FA0161"/>
    <w:rsid w:val="00FA02E6"/>
    <w:rsid w:val="00FA1B42"/>
    <w:rsid w:val="00FA2A29"/>
    <w:rsid w:val="00FA427F"/>
    <w:rsid w:val="00FA7074"/>
    <w:rsid w:val="00FB4736"/>
    <w:rsid w:val="00FB5148"/>
    <w:rsid w:val="00FC24E1"/>
    <w:rsid w:val="00FC278A"/>
    <w:rsid w:val="00FC2FD2"/>
    <w:rsid w:val="00FC3071"/>
    <w:rsid w:val="00FC44B2"/>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table" w:customStyle="1" w:styleId="29">
    <w:name w:val="29"/>
    <w:basedOn w:val="TableNormal"/>
    <w:rsid w:val="001B60DD"/>
    <w:pPr>
      <w:widowControl w:val="0"/>
      <w:spacing w:before="120"/>
    </w:pPr>
    <w:rPr>
      <w:color w:val="000000"/>
      <w:sz w:val="24"/>
      <w:szCs w:val="24"/>
    </w:r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3213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796">
      <w:bodyDiv w:val="1"/>
      <w:marLeft w:val="0"/>
      <w:marRight w:val="0"/>
      <w:marTop w:val="0"/>
      <w:marBottom w:val="0"/>
      <w:divBdr>
        <w:top w:val="none" w:sz="0" w:space="0" w:color="auto"/>
        <w:left w:val="none" w:sz="0" w:space="0" w:color="auto"/>
        <w:bottom w:val="none" w:sz="0" w:space="0" w:color="auto"/>
        <w:right w:val="none" w:sz="0" w:space="0" w:color="auto"/>
      </w:divBdr>
    </w:div>
    <w:div w:id="22023097">
      <w:bodyDiv w:val="1"/>
      <w:marLeft w:val="0"/>
      <w:marRight w:val="0"/>
      <w:marTop w:val="0"/>
      <w:marBottom w:val="0"/>
      <w:divBdr>
        <w:top w:val="none" w:sz="0" w:space="0" w:color="auto"/>
        <w:left w:val="none" w:sz="0" w:space="0" w:color="auto"/>
        <w:bottom w:val="none" w:sz="0" w:space="0" w:color="auto"/>
        <w:right w:val="none" w:sz="0" w:space="0" w:color="auto"/>
      </w:divBdr>
    </w:div>
    <w:div w:id="24643112">
      <w:bodyDiv w:val="1"/>
      <w:marLeft w:val="0"/>
      <w:marRight w:val="0"/>
      <w:marTop w:val="0"/>
      <w:marBottom w:val="0"/>
      <w:divBdr>
        <w:top w:val="none" w:sz="0" w:space="0" w:color="auto"/>
        <w:left w:val="none" w:sz="0" w:space="0" w:color="auto"/>
        <w:bottom w:val="none" w:sz="0" w:space="0" w:color="auto"/>
        <w:right w:val="none" w:sz="0" w:space="0" w:color="auto"/>
      </w:divBdr>
    </w:div>
    <w:div w:id="40829731">
      <w:bodyDiv w:val="1"/>
      <w:marLeft w:val="0"/>
      <w:marRight w:val="0"/>
      <w:marTop w:val="0"/>
      <w:marBottom w:val="0"/>
      <w:divBdr>
        <w:top w:val="none" w:sz="0" w:space="0" w:color="auto"/>
        <w:left w:val="none" w:sz="0" w:space="0" w:color="auto"/>
        <w:bottom w:val="none" w:sz="0" w:space="0" w:color="auto"/>
        <w:right w:val="none" w:sz="0" w:space="0" w:color="auto"/>
      </w:divBdr>
    </w:div>
    <w:div w:id="41295510">
      <w:bodyDiv w:val="1"/>
      <w:marLeft w:val="0"/>
      <w:marRight w:val="0"/>
      <w:marTop w:val="0"/>
      <w:marBottom w:val="0"/>
      <w:divBdr>
        <w:top w:val="none" w:sz="0" w:space="0" w:color="auto"/>
        <w:left w:val="none" w:sz="0" w:space="0" w:color="auto"/>
        <w:bottom w:val="none" w:sz="0" w:space="0" w:color="auto"/>
        <w:right w:val="none" w:sz="0" w:space="0" w:color="auto"/>
      </w:divBdr>
    </w:div>
    <w:div w:id="56636320">
      <w:bodyDiv w:val="1"/>
      <w:marLeft w:val="0"/>
      <w:marRight w:val="0"/>
      <w:marTop w:val="0"/>
      <w:marBottom w:val="0"/>
      <w:divBdr>
        <w:top w:val="none" w:sz="0" w:space="0" w:color="auto"/>
        <w:left w:val="none" w:sz="0" w:space="0" w:color="auto"/>
        <w:bottom w:val="none" w:sz="0" w:space="0" w:color="auto"/>
        <w:right w:val="none" w:sz="0" w:space="0" w:color="auto"/>
      </w:divBdr>
    </w:div>
    <w:div w:id="57676703">
      <w:bodyDiv w:val="1"/>
      <w:marLeft w:val="0"/>
      <w:marRight w:val="0"/>
      <w:marTop w:val="0"/>
      <w:marBottom w:val="0"/>
      <w:divBdr>
        <w:top w:val="none" w:sz="0" w:space="0" w:color="auto"/>
        <w:left w:val="none" w:sz="0" w:space="0" w:color="auto"/>
        <w:bottom w:val="none" w:sz="0" w:space="0" w:color="auto"/>
        <w:right w:val="none" w:sz="0" w:space="0" w:color="auto"/>
      </w:divBdr>
    </w:div>
    <w:div w:id="65735592">
      <w:bodyDiv w:val="1"/>
      <w:marLeft w:val="0"/>
      <w:marRight w:val="0"/>
      <w:marTop w:val="0"/>
      <w:marBottom w:val="0"/>
      <w:divBdr>
        <w:top w:val="none" w:sz="0" w:space="0" w:color="auto"/>
        <w:left w:val="none" w:sz="0" w:space="0" w:color="auto"/>
        <w:bottom w:val="none" w:sz="0" w:space="0" w:color="auto"/>
        <w:right w:val="none" w:sz="0" w:space="0" w:color="auto"/>
      </w:divBdr>
    </w:div>
    <w:div w:id="67507798">
      <w:bodyDiv w:val="1"/>
      <w:marLeft w:val="0"/>
      <w:marRight w:val="0"/>
      <w:marTop w:val="0"/>
      <w:marBottom w:val="0"/>
      <w:divBdr>
        <w:top w:val="none" w:sz="0" w:space="0" w:color="auto"/>
        <w:left w:val="none" w:sz="0" w:space="0" w:color="auto"/>
        <w:bottom w:val="none" w:sz="0" w:space="0" w:color="auto"/>
        <w:right w:val="none" w:sz="0" w:space="0" w:color="auto"/>
      </w:divBdr>
    </w:div>
    <w:div w:id="99570505">
      <w:bodyDiv w:val="1"/>
      <w:marLeft w:val="0"/>
      <w:marRight w:val="0"/>
      <w:marTop w:val="0"/>
      <w:marBottom w:val="0"/>
      <w:divBdr>
        <w:top w:val="none" w:sz="0" w:space="0" w:color="auto"/>
        <w:left w:val="none" w:sz="0" w:space="0" w:color="auto"/>
        <w:bottom w:val="none" w:sz="0" w:space="0" w:color="auto"/>
        <w:right w:val="none" w:sz="0" w:space="0" w:color="auto"/>
      </w:divBdr>
    </w:div>
    <w:div w:id="110367786">
      <w:bodyDiv w:val="1"/>
      <w:marLeft w:val="0"/>
      <w:marRight w:val="0"/>
      <w:marTop w:val="0"/>
      <w:marBottom w:val="0"/>
      <w:divBdr>
        <w:top w:val="none" w:sz="0" w:space="0" w:color="auto"/>
        <w:left w:val="none" w:sz="0" w:space="0" w:color="auto"/>
        <w:bottom w:val="none" w:sz="0" w:space="0" w:color="auto"/>
        <w:right w:val="none" w:sz="0" w:space="0" w:color="auto"/>
      </w:divBdr>
    </w:div>
    <w:div w:id="111093041">
      <w:bodyDiv w:val="1"/>
      <w:marLeft w:val="0"/>
      <w:marRight w:val="0"/>
      <w:marTop w:val="0"/>
      <w:marBottom w:val="0"/>
      <w:divBdr>
        <w:top w:val="none" w:sz="0" w:space="0" w:color="auto"/>
        <w:left w:val="none" w:sz="0" w:space="0" w:color="auto"/>
        <w:bottom w:val="none" w:sz="0" w:space="0" w:color="auto"/>
        <w:right w:val="none" w:sz="0" w:space="0" w:color="auto"/>
      </w:divBdr>
    </w:div>
    <w:div w:id="111556032">
      <w:bodyDiv w:val="1"/>
      <w:marLeft w:val="0"/>
      <w:marRight w:val="0"/>
      <w:marTop w:val="0"/>
      <w:marBottom w:val="0"/>
      <w:divBdr>
        <w:top w:val="none" w:sz="0" w:space="0" w:color="auto"/>
        <w:left w:val="none" w:sz="0" w:space="0" w:color="auto"/>
        <w:bottom w:val="none" w:sz="0" w:space="0" w:color="auto"/>
        <w:right w:val="none" w:sz="0" w:space="0" w:color="auto"/>
      </w:divBdr>
    </w:div>
    <w:div w:id="118188332">
      <w:bodyDiv w:val="1"/>
      <w:marLeft w:val="0"/>
      <w:marRight w:val="0"/>
      <w:marTop w:val="0"/>
      <w:marBottom w:val="0"/>
      <w:divBdr>
        <w:top w:val="none" w:sz="0" w:space="0" w:color="auto"/>
        <w:left w:val="none" w:sz="0" w:space="0" w:color="auto"/>
        <w:bottom w:val="none" w:sz="0" w:space="0" w:color="auto"/>
        <w:right w:val="none" w:sz="0" w:space="0" w:color="auto"/>
      </w:divBdr>
    </w:div>
    <w:div w:id="118844004">
      <w:bodyDiv w:val="1"/>
      <w:marLeft w:val="0"/>
      <w:marRight w:val="0"/>
      <w:marTop w:val="0"/>
      <w:marBottom w:val="0"/>
      <w:divBdr>
        <w:top w:val="none" w:sz="0" w:space="0" w:color="auto"/>
        <w:left w:val="none" w:sz="0" w:space="0" w:color="auto"/>
        <w:bottom w:val="none" w:sz="0" w:space="0" w:color="auto"/>
        <w:right w:val="none" w:sz="0" w:space="0" w:color="auto"/>
      </w:divBdr>
    </w:div>
    <w:div w:id="129324948">
      <w:bodyDiv w:val="1"/>
      <w:marLeft w:val="0"/>
      <w:marRight w:val="0"/>
      <w:marTop w:val="0"/>
      <w:marBottom w:val="0"/>
      <w:divBdr>
        <w:top w:val="none" w:sz="0" w:space="0" w:color="auto"/>
        <w:left w:val="none" w:sz="0" w:space="0" w:color="auto"/>
        <w:bottom w:val="none" w:sz="0" w:space="0" w:color="auto"/>
        <w:right w:val="none" w:sz="0" w:space="0" w:color="auto"/>
      </w:divBdr>
    </w:div>
    <w:div w:id="131563002">
      <w:bodyDiv w:val="1"/>
      <w:marLeft w:val="0"/>
      <w:marRight w:val="0"/>
      <w:marTop w:val="0"/>
      <w:marBottom w:val="0"/>
      <w:divBdr>
        <w:top w:val="none" w:sz="0" w:space="0" w:color="auto"/>
        <w:left w:val="none" w:sz="0" w:space="0" w:color="auto"/>
        <w:bottom w:val="none" w:sz="0" w:space="0" w:color="auto"/>
        <w:right w:val="none" w:sz="0" w:space="0" w:color="auto"/>
      </w:divBdr>
    </w:div>
    <w:div w:id="137113978">
      <w:bodyDiv w:val="1"/>
      <w:marLeft w:val="0"/>
      <w:marRight w:val="0"/>
      <w:marTop w:val="0"/>
      <w:marBottom w:val="0"/>
      <w:divBdr>
        <w:top w:val="none" w:sz="0" w:space="0" w:color="auto"/>
        <w:left w:val="none" w:sz="0" w:space="0" w:color="auto"/>
        <w:bottom w:val="none" w:sz="0" w:space="0" w:color="auto"/>
        <w:right w:val="none" w:sz="0" w:space="0" w:color="auto"/>
      </w:divBdr>
    </w:div>
    <w:div w:id="152185387">
      <w:bodyDiv w:val="1"/>
      <w:marLeft w:val="0"/>
      <w:marRight w:val="0"/>
      <w:marTop w:val="0"/>
      <w:marBottom w:val="0"/>
      <w:divBdr>
        <w:top w:val="none" w:sz="0" w:space="0" w:color="auto"/>
        <w:left w:val="none" w:sz="0" w:space="0" w:color="auto"/>
        <w:bottom w:val="none" w:sz="0" w:space="0" w:color="auto"/>
        <w:right w:val="none" w:sz="0" w:space="0" w:color="auto"/>
      </w:divBdr>
    </w:div>
    <w:div w:id="156968706">
      <w:bodyDiv w:val="1"/>
      <w:marLeft w:val="0"/>
      <w:marRight w:val="0"/>
      <w:marTop w:val="0"/>
      <w:marBottom w:val="0"/>
      <w:divBdr>
        <w:top w:val="none" w:sz="0" w:space="0" w:color="auto"/>
        <w:left w:val="none" w:sz="0" w:space="0" w:color="auto"/>
        <w:bottom w:val="none" w:sz="0" w:space="0" w:color="auto"/>
        <w:right w:val="none" w:sz="0" w:space="0" w:color="auto"/>
      </w:divBdr>
    </w:div>
    <w:div w:id="160195544">
      <w:bodyDiv w:val="1"/>
      <w:marLeft w:val="0"/>
      <w:marRight w:val="0"/>
      <w:marTop w:val="0"/>
      <w:marBottom w:val="0"/>
      <w:divBdr>
        <w:top w:val="none" w:sz="0" w:space="0" w:color="auto"/>
        <w:left w:val="none" w:sz="0" w:space="0" w:color="auto"/>
        <w:bottom w:val="none" w:sz="0" w:space="0" w:color="auto"/>
        <w:right w:val="none" w:sz="0" w:space="0" w:color="auto"/>
      </w:divBdr>
    </w:div>
    <w:div w:id="184292213">
      <w:bodyDiv w:val="1"/>
      <w:marLeft w:val="0"/>
      <w:marRight w:val="0"/>
      <w:marTop w:val="0"/>
      <w:marBottom w:val="0"/>
      <w:divBdr>
        <w:top w:val="none" w:sz="0" w:space="0" w:color="auto"/>
        <w:left w:val="none" w:sz="0" w:space="0" w:color="auto"/>
        <w:bottom w:val="none" w:sz="0" w:space="0" w:color="auto"/>
        <w:right w:val="none" w:sz="0" w:space="0" w:color="auto"/>
      </w:divBdr>
    </w:div>
    <w:div w:id="186406983">
      <w:bodyDiv w:val="1"/>
      <w:marLeft w:val="0"/>
      <w:marRight w:val="0"/>
      <w:marTop w:val="0"/>
      <w:marBottom w:val="0"/>
      <w:divBdr>
        <w:top w:val="none" w:sz="0" w:space="0" w:color="auto"/>
        <w:left w:val="none" w:sz="0" w:space="0" w:color="auto"/>
        <w:bottom w:val="none" w:sz="0" w:space="0" w:color="auto"/>
        <w:right w:val="none" w:sz="0" w:space="0" w:color="auto"/>
      </w:divBdr>
    </w:div>
    <w:div w:id="191262375">
      <w:bodyDiv w:val="1"/>
      <w:marLeft w:val="0"/>
      <w:marRight w:val="0"/>
      <w:marTop w:val="0"/>
      <w:marBottom w:val="0"/>
      <w:divBdr>
        <w:top w:val="none" w:sz="0" w:space="0" w:color="auto"/>
        <w:left w:val="none" w:sz="0" w:space="0" w:color="auto"/>
        <w:bottom w:val="none" w:sz="0" w:space="0" w:color="auto"/>
        <w:right w:val="none" w:sz="0" w:space="0" w:color="auto"/>
      </w:divBdr>
    </w:div>
    <w:div w:id="210190458">
      <w:bodyDiv w:val="1"/>
      <w:marLeft w:val="0"/>
      <w:marRight w:val="0"/>
      <w:marTop w:val="0"/>
      <w:marBottom w:val="0"/>
      <w:divBdr>
        <w:top w:val="none" w:sz="0" w:space="0" w:color="auto"/>
        <w:left w:val="none" w:sz="0" w:space="0" w:color="auto"/>
        <w:bottom w:val="none" w:sz="0" w:space="0" w:color="auto"/>
        <w:right w:val="none" w:sz="0" w:space="0" w:color="auto"/>
      </w:divBdr>
    </w:div>
    <w:div w:id="210769877">
      <w:bodyDiv w:val="1"/>
      <w:marLeft w:val="0"/>
      <w:marRight w:val="0"/>
      <w:marTop w:val="0"/>
      <w:marBottom w:val="0"/>
      <w:divBdr>
        <w:top w:val="none" w:sz="0" w:space="0" w:color="auto"/>
        <w:left w:val="none" w:sz="0" w:space="0" w:color="auto"/>
        <w:bottom w:val="none" w:sz="0" w:space="0" w:color="auto"/>
        <w:right w:val="none" w:sz="0" w:space="0" w:color="auto"/>
      </w:divBdr>
    </w:div>
    <w:div w:id="220873740">
      <w:bodyDiv w:val="1"/>
      <w:marLeft w:val="0"/>
      <w:marRight w:val="0"/>
      <w:marTop w:val="0"/>
      <w:marBottom w:val="0"/>
      <w:divBdr>
        <w:top w:val="none" w:sz="0" w:space="0" w:color="auto"/>
        <w:left w:val="none" w:sz="0" w:space="0" w:color="auto"/>
        <w:bottom w:val="none" w:sz="0" w:space="0" w:color="auto"/>
        <w:right w:val="none" w:sz="0" w:space="0" w:color="auto"/>
      </w:divBdr>
    </w:div>
    <w:div w:id="230309484">
      <w:bodyDiv w:val="1"/>
      <w:marLeft w:val="0"/>
      <w:marRight w:val="0"/>
      <w:marTop w:val="0"/>
      <w:marBottom w:val="0"/>
      <w:divBdr>
        <w:top w:val="none" w:sz="0" w:space="0" w:color="auto"/>
        <w:left w:val="none" w:sz="0" w:space="0" w:color="auto"/>
        <w:bottom w:val="none" w:sz="0" w:space="0" w:color="auto"/>
        <w:right w:val="none" w:sz="0" w:space="0" w:color="auto"/>
      </w:divBdr>
    </w:div>
    <w:div w:id="233123889">
      <w:bodyDiv w:val="1"/>
      <w:marLeft w:val="0"/>
      <w:marRight w:val="0"/>
      <w:marTop w:val="0"/>
      <w:marBottom w:val="0"/>
      <w:divBdr>
        <w:top w:val="none" w:sz="0" w:space="0" w:color="auto"/>
        <w:left w:val="none" w:sz="0" w:space="0" w:color="auto"/>
        <w:bottom w:val="none" w:sz="0" w:space="0" w:color="auto"/>
        <w:right w:val="none" w:sz="0" w:space="0" w:color="auto"/>
      </w:divBdr>
    </w:div>
    <w:div w:id="249244816">
      <w:bodyDiv w:val="1"/>
      <w:marLeft w:val="0"/>
      <w:marRight w:val="0"/>
      <w:marTop w:val="0"/>
      <w:marBottom w:val="0"/>
      <w:divBdr>
        <w:top w:val="none" w:sz="0" w:space="0" w:color="auto"/>
        <w:left w:val="none" w:sz="0" w:space="0" w:color="auto"/>
        <w:bottom w:val="none" w:sz="0" w:space="0" w:color="auto"/>
        <w:right w:val="none" w:sz="0" w:space="0" w:color="auto"/>
      </w:divBdr>
    </w:div>
    <w:div w:id="259800641">
      <w:bodyDiv w:val="1"/>
      <w:marLeft w:val="0"/>
      <w:marRight w:val="0"/>
      <w:marTop w:val="0"/>
      <w:marBottom w:val="0"/>
      <w:divBdr>
        <w:top w:val="none" w:sz="0" w:space="0" w:color="auto"/>
        <w:left w:val="none" w:sz="0" w:space="0" w:color="auto"/>
        <w:bottom w:val="none" w:sz="0" w:space="0" w:color="auto"/>
        <w:right w:val="none" w:sz="0" w:space="0" w:color="auto"/>
      </w:divBdr>
    </w:div>
    <w:div w:id="263465112">
      <w:bodyDiv w:val="1"/>
      <w:marLeft w:val="0"/>
      <w:marRight w:val="0"/>
      <w:marTop w:val="0"/>
      <w:marBottom w:val="0"/>
      <w:divBdr>
        <w:top w:val="none" w:sz="0" w:space="0" w:color="auto"/>
        <w:left w:val="none" w:sz="0" w:space="0" w:color="auto"/>
        <w:bottom w:val="none" w:sz="0" w:space="0" w:color="auto"/>
        <w:right w:val="none" w:sz="0" w:space="0" w:color="auto"/>
      </w:divBdr>
    </w:div>
    <w:div w:id="269431724">
      <w:bodyDiv w:val="1"/>
      <w:marLeft w:val="0"/>
      <w:marRight w:val="0"/>
      <w:marTop w:val="0"/>
      <w:marBottom w:val="0"/>
      <w:divBdr>
        <w:top w:val="none" w:sz="0" w:space="0" w:color="auto"/>
        <w:left w:val="none" w:sz="0" w:space="0" w:color="auto"/>
        <w:bottom w:val="none" w:sz="0" w:space="0" w:color="auto"/>
        <w:right w:val="none" w:sz="0" w:space="0" w:color="auto"/>
      </w:divBdr>
    </w:div>
    <w:div w:id="269630839">
      <w:bodyDiv w:val="1"/>
      <w:marLeft w:val="0"/>
      <w:marRight w:val="0"/>
      <w:marTop w:val="0"/>
      <w:marBottom w:val="0"/>
      <w:divBdr>
        <w:top w:val="none" w:sz="0" w:space="0" w:color="auto"/>
        <w:left w:val="none" w:sz="0" w:space="0" w:color="auto"/>
        <w:bottom w:val="none" w:sz="0" w:space="0" w:color="auto"/>
        <w:right w:val="none" w:sz="0" w:space="0" w:color="auto"/>
      </w:divBdr>
    </w:div>
    <w:div w:id="282805784">
      <w:bodyDiv w:val="1"/>
      <w:marLeft w:val="0"/>
      <w:marRight w:val="0"/>
      <w:marTop w:val="0"/>
      <w:marBottom w:val="0"/>
      <w:divBdr>
        <w:top w:val="none" w:sz="0" w:space="0" w:color="auto"/>
        <w:left w:val="none" w:sz="0" w:space="0" w:color="auto"/>
        <w:bottom w:val="none" w:sz="0" w:space="0" w:color="auto"/>
        <w:right w:val="none" w:sz="0" w:space="0" w:color="auto"/>
      </w:divBdr>
    </w:div>
    <w:div w:id="325017838">
      <w:bodyDiv w:val="1"/>
      <w:marLeft w:val="0"/>
      <w:marRight w:val="0"/>
      <w:marTop w:val="0"/>
      <w:marBottom w:val="0"/>
      <w:divBdr>
        <w:top w:val="none" w:sz="0" w:space="0" w:color="auto"/>
        <w:left w:val="none" w:sz="0" w:space="0" w:color="auto"/>
        <w:bottom w:val="none" w:sz="0" w:space="0" w:color="auto"/>
        <w:right w:val="none" w:sz="0" w:space="0" w:color="auto"/>
      </w:divBdr>
    </w:div>
    <w:div w:id="326910714">
      <w:bodyDiv w:val="1"/>
      <w:marLeft w:val="0"/>
      <w:marRight w:val="0"/>
      <w:marTop w:val="0"/>
      <w:marBottom w:val="0"/>
      <w:divBdr>
        <w:top w:val="none" w:sz="0" w:space="0" w:color="auto"/>
        <w:left w:val="none" w:sz="0" w:space="0" w:color="auto"/>
        <w:bottom w:val="none" w:sz="0" w:space="0" w:color="auto"/>
        <w:right w:val="none" w:sz="0" w:space="0" w:color="auto"/>
      </w:divBdr>
    </w:div>
    <w:div w:id="328753375">
      <w:bodyDiv w:val="1"/>
      <w:marLeft w:val="0"/>
      <w:marRight w:val="0"/>
      <w:marTop w:val="0"/>
      <w:marBottom w:val="0"/>
      <w:divBdr>
        <w:top w:val="none" w:sz="0" w:space="0" w:color="auto"/>
        <w:left w:val="none" w:sz="0" w:space="0" w:color="auto"/>
        <w:bottom w:val="none" w:sz="0" w:space="0" w:color="auto"/>
        <w:right w:val="none" w:sz="0" w:space="0" w:color="auto"/>
      </w:divBdr>
    </w:div>
    <w:div w:id="347415046">
      <w:bodyDiv w:val="1"/>
      <w:marLeft w:val="0"/>
      <w:marRight w:val="0"/>
      <w:marTop w:val="0"/>
      <w:marBottom w:val="0"/>
      <w:divBdr>
        <w:top w:val="none" w:sz="0" w:space="0" w:color="auto"/>
        <w:left w:val="none" w:sz="0" w:space="0" w:color="auto"/>
        <w:bottom w:val="none" w:sz="0" w:space="0" w:color="auto"/>
        <w:right w:val="none" w:sz="0" w:space="0" w:color="auto"/>
      </w:divBdr>
    </w:div>
    <w:div w:id="381097022">
      <w:bodyDiv w:val="1"/>
      <w:marLeft w:val="0"/>
      <w:marRight w:val="0"/>
      <w:marTop w:val="0"/>
      <w:marBottom w:val="0"/>
      <w:divBdr>
        <w:top w:val="none" w:sz="0" w:space="0" w:color="auto"/>
        <w:left w:val="none" w:sz="0" w:space="0" w:color="auto"/>
        <w:bottom w:val="none" w:sz="0" w:space="0" w:color="auto"/>
        <w:right w:val="none" w:sz="0" w:space="0" w:color="auto"/>
      </w:divBdr>
    </w:div>
    <w:div w:id="386805511">
      <w:bodyDiv w:val="1"/>
      <w:marLeft w:val="0"/>
      <w:marRight w:val="0"/>
      <w:marTop w:val="0"/>
      <w:marBottom w:val="0"/>
      <w:divBdr>
        <w:top w:val="none" w:sz="0" w:space="0" w:color="auto"/>
        <w:left w:val="none" w:sz="0" w:space="0" w:color="auto"/>
        <w:bottom w:val="none" w:sz="0" w:space="0" w:color="auto"/>
        <w:right w:val="none" w:sz="0" w:space="0" w:color="auto"/>
      </w:divBdr>
    </w:div>
    <w:div w:id="390226272">
      <w:bodyDiv w:val="1"/>
      <w:marLeft w:val="0"/>
      <w:marRight w:val="0"/>
      <w:marTop w:val="0"/>
      <w:marBottom w:val="0"/>
      <w:divBdr>
        <w:top w:val="none" w:sz="0" w:space="0" w:color="auto"/>
        <w:left w:val="none" w:sz="0" w:space="0" w:color="auto"/>
        <w:bottom w:val="none" w:sz="0" w:space="0" w:color="auto"/>
        <w:right w:val="none" w:sz="0" w:space="0" w:color="auto"/>
      </w:divBdr>
    </w:div>
    <w:div w:id="407076755">
      <w:bodyDiv w:val="1"/>
      <w:marLeft w:val="0"/>
      <w:marRight w:val="0"/>
      <w:marTop w:val="0"/>
      <w:marBottom w:val="0"/>
      <w:divBdr>
        <w:top w:val="none" w:sz="0" w:space="0" w:color="auto"/>
        <w:left w:val="none" w:sz="0" w:space="0" w:color="auto"/>
        <w:bottom w:val="none" w:sz="0" w:space="0" w:color="auto"/>
        <w:right w:val="none" w:sz="0" w:space="0" w:color="auto"/>
      </w:divBdr>
    </w:div>
    <w:div w:id="410784611">
      <w:bodyDiv w:val="1"/>
      <w:marLeft w:val="0"/>
      <w:marRight w:val="0"/>
      <w:marTop w:val="0"/>
      <w:marBottom w:val="0"/>
      <w:divBdr>
        <w:top w:val="none" w:sz="0" w:space="0" w:color="auto"/>
        <w:left w:val="none" w:sz="0" w:space="0" w:color="auto"/>
        <w:bottom w:val="none" w:sz="0" w:space="0" w:color="auto"/>
        <w:right w:val="none" w:sz="0" w:space="0" w:color="auto"/>
      </w:divBdr>
    </w:div>
    <w:div w:id="424688284">
      <w:bodyDiv w:val="1"/>
      <w:marLeft w:val="0"/>
      <w:marRight w:val="0"/>
      <w:marTop w:val="0"/>
      <w:marBottom w:val="0"/>
      <w:divBdr>
        <w:top w:val="none" w:sz="0" w:space="0" w:color="auto"/>
        <w:left w:val="none" w:sz="0" w:space="0" w:color="auto"/>
        <w:bottom w:val="none" w:sz="0" w:space="0" w:color="auto"/>
        <w:right w:val="none" w:sz="0" w:space="0" w:color="auto"/>
      </w:divBdr>
    </w:div>
    <w:div w:id="430468666">
      <w:bodyDiv w:val="1"/>
      <w:marLeft w:val="0"/>
      <w:marRight w:val="0"/>
      <w:marTop w:val="0"/>
      <w:marBottom w:val="0"/>
      <w:divBdr>
        <w:top w:val="none" w:sz="0" w:space="0" w:color="auto"/>
        <w:left w:val="none" w:sz="0" w:space="0" w:color="auto"/>
        <w:bottom w:val="none" w:sz="0" w:space="0" w:color="auto"/>
        <w:right w:val="none" w:sz="0" w:space="0" w:color="auto"/>
      </w:divBdr>
    </w:div>
    <w:div w:id="430512468">
      <w:bodyDiv w:val="1"/>
      <w:marLeft w:val="0"/>
      <w:marRight w:val="0"/>
      <w:marTop w:val="0"/>
      <w:marBottom w:val="0"/>
      <w:divBdr>
        <w:top w:val="none" w:sz="0" w:space="0" w:color="auto"/>
        <w:left w:val="none" w:sz="0" w:space="0" w:color="auto"/>
        <w:bottom w:val="none" w:sz="0" w:space="0" w:color="auto"/>
        <w:right w:val="none" w:sz="0" w:space="0" w:color="auto"/>
      </w:divBdr>
    </w:div>
    <w:div w:id="431126981">
      <w:bodyDiv w:val="1"/>
      <w:marLeft w:val="0"/>
      <w:marRight w:val="0"/>
      <w:marTop w:val="0"/>
      <w:marBottom w:val="0"/>
      <w:divBdr>
        <w:top w:val="none" w:sz="0" w:space="0" w:color="auto"/>
        <w:left w:val="none" w:sz="0" w:space="0" w:color="auto"/>
        <w:bottom w:val="none" w:sz="0" w:space="0" w:color="auto"/>
        <w:right w:val="none" w:sz="0" w:space="0" w:color="auto"/>
      </w:divBdr>
    </w:div>
    <w:div w:id="444615664">
      <w:bodyDiv w:val="1"/>
      <w:marLeft w:val="0"/>
      <w:marRight w:val="0"/>
      <w:marTop w:val="0"/>
      <w:marBottom w:val="0"/>
      <w:divBdr>
        <w:top w:val="none" w:sz="0" w:space="0" w:color="auto"/>
        <w:left w:val="none" w:sz="0" w:space="0" w:color="auto"/>
        <w:bottom w:val="none" w:sz="0" w:space="0" w:color="auto"/>
        <w:right w:val="none" w:sz="0" w:space="0" w:color="auto"/>
      </w:divBdr>
    </w:div>
    <w:div w:id="464275824">
      <w:bodyDiv w:val="1"/>
      <w:marLeft w:val="0"/>
      <w:marRight w:val="0"/>
      <w:marTop w:val="0"/>
      <w:marBottom w:val="0"/>
      <w:divBdr>
        <w:top w:val="none" w:sz="0" w:space="0" w:color="auto"/>
        <w:left w:val="none" w:sz="0" w:space="0" w:color="auto"/>
        <w:bottom w:val="none" w:sz="0" w:space="0" w:color="auto"/>
        <w:right w:val="none" w:sz="0" w:space="0" w:color="auto"/>
      </w:divBdr>
    </w:div>
    <w:div w:id="468207483">
      <w:bodyDiv w:val="1"/>
      <w:marLeft w:val="0"/>
      <w:marRight w:val="0"/>
      <w:marTop w:val="0"/>
      <w:marBottom w:val="0"/>
      <w:divBdr>
        <w:top w:val="none" w:sz="0" w:space="0" w:color="auto"/>
        <w:left w:val="none" w:sz="0" w:space="0" w:color="auto"/>
        <w:bottom w:val="none" w:sz="0" w:space="0" w:color="auto"/>
        <w:right w:val="none" w:sz="0" w:space="0" w:color="auto"/>
      </w:divBdr>
    </w:div>
    <w:div w:id="477842611">
      <w:bodyDiv w:val="1"/>
      <w:marLeft w:val="0"/>
      <w:marRight w:val="0"/>
      <w:marTop w:val="0"/>
      <w:marBottom w:val="0"/>
      <w:divBdr>
        <w:top w:val="none" w:sz="0" w:space="0" w:color="auto"/>
        <w:left w:val="none" w:sz="0" w:space="0" w:color="auto"/>
        <w:bottom w:val="none" w:sz="0" w:space="0" w:color="auto"/>
        <w:right w:val="none" w:sz="0" w:space="0" w:color="auto"/>
      </w:divBdr>
    </w:div>
    <w:div w:id="503933955">
      <w:bodyDiv w:val="1"/>
      <w:marLeft w:val="0"/>
      <w:marRight w:val="0"/>
      <w:marTop w:val="0"/>
      <w:marBottom w:val="0"/>
      <w:divBdr>
        <w:top w:val="none" w:sz="0" w:space="0" w:color="auto"/>
        <w:left w:val="none" w:sz="0" w:space="0" w:color="auto"/>
        <w:bottom w:val="none" w:sz="0" w:space="0" w:color="auto"/>
        <w:right w:val="none" w:sz="0" w:space="0" w:color="auto"/>
      </w:divBdr>
    </w:div>
    <w:div w:id="508712775">
      <w:bodyDiv w:val="1"/>
      <w:marLeft w:val="0"/>
      <w:marRight w:val="0"/>
      <w:marTop w:val="0"/>
      <w:marBottom w:val="0"/>
      <w:divBdr>
        <w:top w:val="none" w:sz="0" w:space="0" w:color="auto"/>
        <w:left w:val="none" w:sz="0" w:space="0" w:color="auto"/>
        <w:bottom w:val="none" w:sz="0" w:space="0" w:color="auto"/>
        <w:right w:val="none" w:sz="0" w:space="0" w:color="auto"/>
      </w:divBdr>
    </w:div>
    <w:div w:id="519853964">
      <w:bodyDiv w:val="1"/>
      <w:marLeft w:val="0"/>
      <w:marRight w:val="0"/>
      <w:marTop w:val="0"/>
      <w:marBottom w:val="0"/>
      <w:divBdr>
        <w:top w:val="none" w:sz="0" w:space="0" w:color="auto"/>
        <w:left w:val="none" w:sz="0" w:space="0" w:color="auto"/>
        <w:bottom w:val="none" w:sz="0" w:space="0" w:color="auto"/>
        <w:right w:val="none" w:sz="0" w:space="0" w:color="auto"/>
      </w:divBdr>
    </w:div>
    <w:div w:id="521675143">
      <w:bodyDiv w:val="1"/>
      <w:marLeft w:val="0"/>
      <w:marRight w:val="0"/>
      <w:marTop w:val="0"/>
      <w:marBottom w:val="0"/>
      <w:divBdr>
        <w:top w:val="none" w:sz="0" w:space="0" w:color="auto"/>
        <w:left w:val="none" w:sz="0" w:space="0" w:color="auto"/>
        <w:bottom w:val="none" w:sz="0" w:space="0" w:color="auto"/>
        <w:right w:val="none" w:sz="0" w:space="0" w:color="auto"/>
      </w:divBdr>
    </w:div>
    <w:div w:id="524564740">
      <w:bodyDiv w:val="1"/>
      <w:marLeft w:val="0"/>
      <w:marRight w:val="0"/>
      <w:marTop w:val="0"/>
      <w:marBottom w:val="0"/>
      <w:divBdr>
        <w:top w:val="none" w:sz="0" w:space="0" w:color="auto"/>
        <w:left w:val="none" w:sz="0" w:space="0" w:color="auto"/>
        <w:bottom w:val="none" w:sz="0" w:space="0" w:color="auto"/>
        <w:right w:val="none" w:sz="0" w:space="0" w:color="auto"/>
      </w:divBdr>
    </w:div>
    <w:div w:id="533542984">
      <w:bodyDiv w:val="1"/>
      <w:marLeft w:val="0"/>
      <w:marRight w:val="0"/>
      <w:marTop w:val="0"/>
      <w:marBottom w:val="0"/>
      <w:divBdr>
        <w:top w:val="none" w:sz="0" w:space="0" w:color="auto"/>
        <w:left w:val="none" w:sz="0" w:space="0" w:color="auto"/>
        <w:bottom w:val="none" w:sz="0" w:space="0" w:color="auto"/>
        <w:right w:val="none" w:sz="0" w:space="0" w:color="auto"/>
      </w:divBdr>
    </w:div>
    <w:div w:id="556433370">
      <w:bodyDiv w:val="1"/>
      <w:marLeft w:val="0"/>
      <w:marRight w:val="0"/>
      <w:marTop w:val="0"/>
      <w:marBottom w:val="0"/>
      <w:divBdr>
        <w:top w:val="none" w:sz="0" w:space="0" w:color="auto"/>
        <w:left w:val="none" w:sz="0" w:space="0" w:color="auto"/>
        <w:bottom w:val="none" w:sz="0" w:space="0" w:color="auto"/>
        <w:right w:val="none" w:sz="0" w:space="0" w:color="auto"/>
      </w:divBdr>
    </w:div>
    <w:div w:id="559169227">
      <w:bodyDiv w:val="1"/>
      <w:marLeft w:val="0"/>
      <w:marRight w:val="0"/>
      <w:marTop w:val="0"/>
      <w:marBottom w:val="0"/>
      <w:divBdr>
        <w:top w:val="none" w:sz="0" w:space="0" w:color="auto"/>
        <w:left w:val="none" w:sz="0" w:space="0" w:color="auto"/>
        <w:bottom w:val="none" w:sz="0" w:space="0" w:color="auto"/>
        <w:right w:val="none" w:sz="0" w:space="0" w:color="auto"/>
      </w:divBdr>
    </w:div>
    <w:div w:id="564948260">
      <w:bodyDiv w:val="1"/>
      <w:marLeft w:val="0"/>
      <w:marRight w:val="0"/>
      <w:marTop w:val="0"/>
      <w:marBottom w:val="0"/>
      <w:divBdr>
        <w:top w:val="none" w:sz="0" w:space="0" w:color="auto"/>
        <w:left w:val="none" w:sz="0" w:space="0" w:color="auto"/>
        <w:bottom w:val="none" w:sz="0" w:space="0" w:color="auto"/>
        <w:right w:val="none" w:sz="0" w:space="0" w:color="auto"/>
      </w:divBdr>
    </w:div>
    <w:div w:id="567153381">
      <w:bodyDiv w:val="1"/>
      <w:marLeft w:val="0"/>
      <w:marRight w:val="0"/>
      <w:marTop w:val="0"/>
      <w:marBottom w:val="0"/>
      <w:divBdr>
        <w:top w:val="none" w:sz="0" w:space="0" w:color="auto"/>
        <w:left w:val="none" w:sz="0" w:space="0" w:color="auto"/>
        <w:bottom w:val="none" w:sz="0" w:space="0" w:color="auto"/>
        <w:right w:val="none" w:sz="0" w:space="0" w:color="auto"/>
      </w:divBdr>
    </w:div>
    <w:div w:id="576138864">
      <w:bodyDiv w:val="1"/>
      <w:marLeft w:val="0"/>
      <w:marRight w:val="0"/>
      <w:marTop w:val="0"/>
      <w:marBottom w:val="0"/>
      <w:divBdr>
        <w:top w:val="none" w:sz="0" w:space="0" w:color="auto"/>
        <w:left w:val="none" w:sz="0" w:space="0" w:color="auto"/>
        <w:bottom w:val="none" w:sz="0" w:space="0" w:color="auto"/>
        <w:right w:val="none" w:sz="0" w:space="0" w:color="auto"/>
      </w:divBdr>
    </w:div>
    <w:div w:id="580413191">
      <w:bodyDiv w:val="1"/>
      <w:marLeft w:val="0"/>
      <w:marRight w:val="0"/>
      <w:marTop w:val="0"/>
      <w:marBottom w:val="0"/>
      <w:divBdr>
        <w:top w:val="none" w:sz="0" w:space="0" w:color="auto"/>
        <w:left w:val="none" w:sz="0" w:space="0" w:color="auto"/>
        <w:bottom w:val="none" w:sz="0" w:space="0" w:color="auto"/>
        <w:right w:val="none" w:sz="0" w:space="0" w:color="auto"/>
      </w:divBdr>
    </w:div>
    <w:div w:id="585381371">
      <w:bodyDiv w:val="1"/>
      <w:marLeft w:val="0"/>
      <w:marRight w:val="0"/>
      <w:marTop w:val="0"/>
      <w:marBottom w:val="0"/>
      <w:divBdr>
        <w:top w:val="none" w:sz="0" w:space="0" w:color="auto"/>
        <w:left w:val="none" w:sz="0" w:space="0" w:color="auto"/>
        <w:bottom w:val="none" w:sz="0" w:space="0" w:color="auto"/>
        <w:right w:val="none" w:sz="0" w:space="0" w:color="auto"/>
      </w:divBdr>
    </w:div>
    <w:div w:id="589042113">
      <w:bodyDiv w:val="1"/>
      <w:marLeft w:val="0"/>
      <w:marRight w:val="0"/>
      <w:marTop w:val="0"/>
      <w:marBottom w:val="0"/>
      <w:divBdr>
        <w:top w:val="none" w:sz="0" w:space="0" w:color="auto"/>
        <w:left w:val="none" w:sz="0" w:space="0" w:color="auto"/>
        <w:bottom w:val="none" w:sz="0" w:space="0" w:color="auto"/>
        <w:right w:val="none" w:sz="0" w:space="0" w:color="auto"/>
      </w:divBdr>
    </w:div>
    <w:div w:id="591354898">
      <w:bodyDiv w:val="1"/>
      <w:marLeft w:val="0"/>
      <w:marRight w:val="0"/>
      <w:marTop w:val="0"/>
      <w:marBottom w:val="0"/>
      <w:divBdr>
        <w:top w:val="none" w:sz="0" w:space="0" w:color="auto"/>
        <w:left w:val="none" w:sz="0" w:space="0" w:color="auto"/>
        <w:bottom w:val="none" w:sz="0" w:space="0" w:color="auto"/>
        <w:right w:val="none" w:sz="0" w:space="0" w:color="auto"/>
      </w:divBdr>
    </w:div>
    <w:div w:id="603734830">
      <w:bodyDiv w:val="1"/>
      <w:marLeft w:val="0"/>
      <w:marRight w:val="0"/>
      <w:marTop w:val="0"/>
      <w:marBottom w:val="0"/>
      <w:divBdr>
        <w:top w:val="none" w:sz="0" w:space="0" w:color="auto"/>
        <w:left w:val="none" w:sz="0" w:space="0" w:color="auto"/>
        <w:bottom w:val="none" w:sz="0" w:space="0" w:color="auto"/>
        <w:right w:val="none" w:sz="0" w:space="0" w:color="auto"/>
      </w:divBdr>
    </w:div>
    <w:div w:id="604968500">
      <w:bodyDiv w:val="1"/>
      <w:marLeft w:val="0"/>
      <w:marRight w:val="0"/>
      <w:marTop w:val="0"/>
      <w:marBottom w:val="0"/>
      <w:divBdr>
        <w:top w:val="none" w:sz="0" w:space="0" w:color="auto"/>
        <w:left w:val="none" w:sz="0" w:space="0" w:color="auto"/>
        <w:bottom w:val="none" w:sz="0" w:space="0" w:color="auto"/>
        <w:right w:val="none" w:sz="0" w:space="0" w:color="auto"/>
      </w:divBdr>
    </w:div>
    <w:div w:id="620527319">
      <w:bodyDiv w:val="1"/>
      <w:marLeft w:val="0"/>
      <w:marRight w:val="0"/>
      <w:marTop w:val="0"/>
      <w:marBottom w:val="0"/>
      <w:divBdr>
        <w:top w:val="none" w:sz="0" w:space="0" w:color="auto"/>
        <w:left w:val="none" w:sz="0" w:space="0" w:color="auto"/>
        <w:bottom w:val="none" w:sz="0" w:space="0" w:color="auto"/>
        <w:right w:val="none" w:sz="0" w:space="0" w:color="auto"/>
      </w:divBdr>
    </w:div>
    <w:div w:id="621116509">
      <w:bodyDiv w:val="1"/>
      <w:marLeft w:val="0"/>
      <w:marRight w:val="0"/>
      <w:marTop w:val="0"/>
      <w:marBottom w:val="0"/>
      <w:divBdr>
        <w:top w:val="none" w:sz="0" w:space="0" w:color="auto"/>
        <w:left w:val="none" w:sz="0" w:space="0" w:color="auto"/>
        <w:bottom w:val="none" w:sz="0" w:space="0" w:color="auto"/>
        <w:right w:val="none" w:sz="0" w:space="0" w:color="auto"/>
      </w:divBdr>
    </w:div>
    <w:div w:id="626009151">
      <w:bodyDiv w:val="1"/>
      <w:marLeft w:val="0"/>
      <w:marRight w:val="0"/>
      <w:marTop w:val="0"/>
      <w:marBottom w:val="0"/>
      <w:divBdr>
        <w:top w:val="none" w:sz="0" w:space="0" w:color="auto"/>
        <w:left w:val="none" w:sz="0" w:space="0" w:color="auto"/>
        <w:bottom w:val="none" w:sz="0" w:space="0" w:color="auto"/>
        <w:right w:val="none" w:sz="0" w:space="0" w:color="auto"/>
      </w:divBdr>
    </w:div>
    <w:div w:id="637300242">
      <w:bodyDiv w:val="1"/>
      <w:marLeft w:val="0"/>
      <w:marRight w:val="0"/>
      <w:marTop w:val="0"/>
      <w:marBottom w:val="0"/>
      <w:divBdr>
        <w:top w:val="none" w:sz="0" w:space="0" w:color="auto"/>
        <w:left w:val="none" w:sz="0" w:space="0" w:color="auto"/>
        <w:bottom w:val="none" w:sz="0" w:space="0" w:color="auto"/>
        <w:right w:val="none" w:sz="0" w:space="0" w:color="auto"/>
      </w:divBdr>
    </w:div>
    <w:div w:id="653803993">
      <w:bodyDiv w:val="1"/>
      <w:marLeft w:val="0"/>
      <w:marRight w:val="0"/>
      <w:marTop w:val="0"/>
      <w:marBottom w:val="0"/>
      <w:divBdr>
        <w:top w:val="none" w:sz="0" w:space="0" w:color="auto"/>
        <w:left w:val="none" w:sz="0" w:space="0" w:color="auto"/>
        <w:bottom w:val="none" w:sz="0" w:space="0" w:color="auto"/>
        <w:right w:val="none" w:sz="0" w:space="0" w:color="auto"/>
      </w:divBdr>
    </w:div>
    <w:div w:id="658730990">
      <w:bodyDiv w:val="1"/>
      <w:marLeft w:val="0"/>
      <w:marRight w:val="0"/>
      <w:marTop w:val="0"/>
      <w:marBottom w:val="0"/>
      <w:divBdr>
        <w:top w:val="none" w:sz="0" w:space="0" w:color="auto"/>
        <w:left w:val="none" w:sz="0" w:space="0" w:color="auto"/>
        <w:bottom w:val="none" w:sz="0" w:space="0" w:color="auto"/>
        <w:right w:val="none" w:sz="0" w:space="0" w:color="auto"/>
      </w:divBdr>
    </w:div>
    <w:div w:id="659042153">
      <w:bodyDiv w:val="1"/>
      <w:marLeft w:val="0"/>
      <w:marRight w:val="0"/>
      <w:marTop w:val="0"/>
      <w:marBottom w:val="0"/>
      <w:divBdr>
        <w:top w:val="none" w:sz="0" w:space="0" w:color="auto"/>
        <w:left w:val="none" w:sz="0" w:space="0" w:color="auto"/>
        <w:bottom w:val="none" w:sz="0" w:space="0" w:color="auto"/>
        <w:right w:val="none" w:sz="0" w:space="0" w:color="auto"/>
      </w:divBdr>
    </w:div>
    <w:div w:id="703214537">
      <w:bodyDiv w:val="1"/>
      <w:marLeft w:val="0"/>
      <w:marRight w:val="0"/>
      <w:marTop w:val="0"/>
      <w:marBottom w:val="0"/>
      <w:divBdr>
        <w:top w:val="none" w:sz="0" w:space="0" w:color="auto"/>
        <w:left w:val="none" w:sz="0" w:space="0" w:color="auto"/>
        <w:bottom w:val="none" w:sz="0" w:space="0" w:color="auto"/>
        <w:right w:val="none" w:sz="0" w:space="0" w:color="auto"/>
      </w:divBdr>
    </w:div>
    <w:div w:id="703678188">
      <w:bodyDiv w:val="1"/>
      <w:marLeft w:val="0"/>
      <w:marRight w:val="0"/>
      <w:marTop w:val="0"/>
      <w:marBottom w:val="0"/>
      <w:divBdr>
        <w:top w:val="none" w:sz="0" w:space="0" w:color="auto"/>
        <w:left w:val="none" w:sz="0" w:space="0" w:color="auto"/>
        <w:bottom w:val="none" w:sz="0" w:space="0" w:color="auto"/>
        <w:right w:val="none" w:sz="0" w:space="0" w:color="auto"/>
      </w:divBdr>
    </w:div>
    <w:div w:id="703864977">
      <w:bodyDiv w:val="1"/>
      <w:marLeft w:val="0"/>
      <w:marRight w:val="0"/>
      <w:marTop w:val="0"/>
      <w:marBottom w:val="0"/>
      <w:divBdr>
        <w:top w:val="none" w:sz="0" w:space="0" w:color="auto"/>
        <w:left w:val="none" w:sz="0" w:space="0" w:color="auto"/>
        <w:bottom w:val="none" w:sz="0" w:space="0" w:color="auto"/>
        <w:right w:val="none" w:sz="0" w:space="0" w:color="auto"/>
      </w:divBdr>
    </w:div>
    <w:div w:id="711539058">
      <w:bodyDiv w:val="1"/>
      <w:marLeft w:val="0"/>
      <w:marRight w:val="0"/>
      <w:marTop w:val="0"/>
      <w:marBottom w:val="0"/>
      <w:divBdr>
        <w:top w:val="none" w:sz="0" w:space="0" w:color="auto"/>
        <w:left w:val="none" w:sz="0" w:space="0" w:color="auto"/>
        <w:bottom w:val="none" w:sz="0" w:space="0" w:color="auto"/>
        <w:right w:val="none" w:sz="0" w:space="0" w:color="auto"/>
      </w:divBdr>
    </w:div>
    <w:div w:id="714428793">
      <w:bodyDiv w:val="1"/>
      <w:marLeft w:val="0"/>
      <w:marRight w:val="0"/>
      <w:marTop w:val="0"/>
      <w:marBottom w:val="0"/>
      <w:divBdr>
        <w:top w:val="none" w:sz="0" w:space="0" w:color="auto"/>
        <w:left w:val="none" w:sz="0" w:space="0" w:color="auto"/>
        <w:bottom w:val="none" w:sz="0" w:space="0" w:color="auto"/>
        <w:right w:val="none" w:sz="0" w:space="0" w:color="auto"/>
      </w:divBdr>
    </w:div>
    <w:div w:id="714815606">
      <w:bodyDiv w:val="1"/>
      <w:marLeft w:val="0"/>
      <w:marRight w:val="0"/>
      <w:marTop w:val="0"/>
      <w:marBottom w:val="0"/>
      <w:divBdr>
        <w:top w:val="none" w:sz="0" w:space="0" w:color="auto"/>
        <w:left w:val="none" w:sz="0" w:space="0" w:color="auto"/>
        <w:bottom w:val="none" w:sz="0" w:space="0" w:color="auto"/>
        <w:right w:val="none" w:sz="0" w:space="0" w:color="auto"/>
      </w:divBdr>
    </w:div>
    <w:div w:id="715349427">
      <w:bodyDiv w:val="1"/>
      <w:marLeft w:val="0"/>
      <w:marRight w:val="0"/>
      <w:marTop w:val="0"/>
      <w:marBottom w:val="0"/>
      <w:divBdr>
        <w:top w:val="none" w:sz="0" w:space="0" w:color="auto"/>
        <w:left w:val="none" w:sz="0" w:space="0" w:color="auto"/>
        <w:bottom w:val="none" w:sz="0" w:space="0" w:color="auto"/>
        <w:right w:val="none" w:sz="0" w:space="0" w:color="auto"/>
      </w:divBdr>
    </w:div>
    <w:div w:id="716780559">
      <w:bodyDiv w:val="1"/>
      <w:marLeft w:val="0"/>
      <w:marRight w:val="0"/>
      <w:marTop w:val="0"/>
      <w:marBottom w:val="0"/>
      <w:divBdr>
        <w:top w:val="none" w:sz="0" w:space="0" w:color="auto"/>
        <w:left w:val="none" w:sz="0" w:space="0" w:color="auto"/>
        <w:bottom w:val="none" w:sz="0" w:space="0" w:color="auto"/>
        <w:right w:val="none" w:sz="0" w:space="0" w:color="auto"/>
      </w:divBdr>
    </w:div>
    <w:div w:id="725882751">
      <w:bodyDiv w:val="1"/>
      <w:marLeft w:val="0"/>
      <w:marRight w:val="0"/>
      <w:marTop w:val="0"/>
      <w:marBottom w:val="0"/>
      <w:divBdr>
        <w:top w:val="none" w:sz="0" w:space="0" w:color="auto"/>
        <w:left w:val="none" w:sz="0" w:space="0" w:color="auto"/>
        <w:bottom w:val="none" w:sz="0" w:space="0" w:color="auto"/>
        <w:right w:val="none" w:sz="0" w:space="0" w:color="auto"/>
      </w:divBdr>
    </w:div>
    <w:div w:id="733041239">
      <w:bodyDiv w:val="1"/>
      <w:marLeft w:val="0"/>
      <w:marRight w:val="0"/>
      <w:marTop w:val="0"/>
      <w:marBottom w:val="0"/>
      <w:divBdr>
        <w:top w:val="none" w:sz="0" w:space="0" w:color="auto"/>
        <w:left w:val="none" w:sz="0" w:space="0" w:color="auto"/>
        <w:bottom w:val="none" w:sz="0" w:space="0" w:color="auto"/>
        <w:right w:val="none" w:sz="0" w:space="0" w:color="auto"/>
      </w:divBdr>
    </w:div>
    <w:div w:id="742261613">
      <w:bodyDiv w:val="1"/>
      <w:marLeft w:val="0"/>
      <w:marRight w:val="0"/>
      <w:marTop w:val="0"/>
      <w:marBottom w:val="0"/>
      <w:divBdr>
        <w:top w:val="none" w:sz="0" w:space="0" w:color="auto"/>
        <w:left w:val="none" w:sz="0" w:space="0" w:color="auto"/>
        <w:bottom w:val="none" w:sz="0" w:space="0" w:color="auto"/>
        <w:right w:val="none" w:sz="0" w:space="0" w:color="auto"/>
      </w:divBdr>
    </w:div>
    <w:div w:id="746196438">
      <w:bodyDiv w:val="1"/>
      <w:marLeft w:val="0"/>
      <w:marRight w:val="0"/>
      <w:marTop w:val="0"/>
      <w:marBottom w:val="0"/>
      <w:divBdr>
        <w:top w:val="none" w:sz="0" w:space="0" w:color="auto"/>
        <w:left w:val="none" w:sz="0" w:space="0" w:color="auto"/>
        <w:bottom w:val="none" w:sz="0" w:space="0" w:color="auto"/>
        <w:right w:val="none" w:sz="0" w:space="0" w:color="auto"/>
      </w:divBdr>
    </w:div>
    <w:div w:id="749497477">
      <w:bodyDiv w:val="1"/>
      <w:marLeft w:val="0"/>
      <w:marRight w:val="0"/>
      <w:marTop w:val="0"/>
      <w:marBottom w:val="0"/>
      <w:divBdr>
        <w:top w:val="none" w:sz="0" w:space="0" w:color="auto"/>
        <w:left w:val="none" w:sz="0" w:space="0" w:color="auto"/>
        <w:bottom w:val="none" w:sz="0" w:space="0" w:color="auto"/>
        <w:right w:val="none" w:sz="0" w:space="0" w:color="auto"/>
      </w:divBdr>
    </w:div>
    <w:div w:id="751851082">
      <w:bodyDiv w:val="1"/>
      <w:marLeft w:val="0"/>
      <w:marRight w:val="0"/>
      <w:marTop w:val="0"/>
      <w:marBottom w:val="0"/>
      <w:divBdr>
        <w:top w:val="none" w:sz="0" w:space="0" w:color="auto"/>
        <w:left w:val="none" w:sz="0" w:space="0" w:color="auto"/>
        <w:bottom w:val="none" w:sz="0" w:space="0" w:color="auto"/>
        <w:right w:val="none" w:sz="0" w:space="0" w:color="auto"/>
      </w:divBdr>
    </w:div>
    <w:div w:id="771630905">
      <w:bodyDiv w:val="1"/>
      <w:marLeft w:val="0"/>
      <w:marRight w:val="0"/>
      <w:marTop w:val="0"/>
      <w:marBottom w:val="0"/>
      <w:divBdr>
        <w:top w:val="none" w:sz="0" w:space="0" w:color="auto"/>
        <w:left w:val="none" w:sz="0" w:space="0" w:color="auto"/>
        <w:bottom w:val="none" w:sz="0" w:space="0" w:color="auto"/>
        <w:right w:val="none" w:sz="0" w:space="0" w:color="auto"/>
      </w:divBdr>
    </w:div>
    <w:div w:id="804928195">
      <w:bodyDiv w:val="1"/>
      <w:marLeft w:val="0"/>
      <w:marRight w:val="0"/>
      <w:marTop w:val="0"/>
      <w:marBottom w:val="0"/>
      <w:divBdr>
        <w:top w:val="none" w:sz="0" w:space="0" w:color="auto"/>
        <w:left w:val="none" w:sz="0" w:space="0" w:color="auto"/>
        <w:bottom w:val="none" w:sz="0" w:space="0" w:color="auto"/>
        <w:right w:val="none" w:sz="0" w:space="0" w:color="auto"/>
      </w:divBdr>
    </w:div>
    <w:div w:id="815026573">
      <w:bodyDiv w:val="1"/>
      <w:marLeft w:val="0"/>
      <w:marRight w:val="0"/>
      <w:marTop w:val="0"/>
      <w:marBottom w:val="0"/>
      <w:divBdr>
        <w:top w:val="none" w:sz="0" w:space="0" w:color="auto"/>
        <w:left w:val="none" w:sz="0" w:space="0" w:color="auto"/>
        <w:bottom w:val="none" w:sz="0" w:space="0" w:color="auto"/>
        <w:right w:val="none" w:sz="0" w:space="0" w:color="auto"/>
      </w:divBdr>
    </w:div>
    <w:div w:id="827794701">
      <w:bodyDiv w:val="1"/>
      <w:marLeft w:val="0"/>
      <w:marRight w:val="0"/>
      <w:marTop w:val="0"/>
      <w:marBottom w:val="0"/>
      <w:divBdr>
        <w:top w:val="none" w:sz="0" w:space="0" w:color="auto"/>
        <w:left w:val="none" w:sz="0" w:space="0" w:color="auto"/>
        <w:bottom w:val="none" w:sz="0" w:space="0" w:color="auto"/>
        <w:right w:val="none" w:sz="0" w:space="0" w:color="auto"/>
      </w:divBdr>
    </w:div>
    <w:div w:id="830171701">
      <w:bodyDiv w:val="1"/>
      <w:marLeft w:val="0"/>
      <w:marRight w:val="0"/>
      <w:marTop w:val="0"/>
      <w:marBottom w:val="0"/>
      <w:divBdr>
        <w:top w:val="none" w:sz="0" w:space="0" w:color="auto"/>
        <w:left w:val="none" w:sz="0" w:space="0" w:color="auto"/>
        <w:bottom w:val="none" w:sz="0" w:space="0" w:color="auto"/>
        <w:right w:val="none" w:sz="0" w:space="0" w:color="auto"/>
      </w:divBdr>
    </w:div>
    <w:div w:id="837572003">
      <w:bodyDiv w:val="1"/>
      <w:marLeft w:val="0"/>
      <w:marRight w:val="0"/>
      <w:marTop w:val="0"/>
      <w:marBottom w:val="0"/>
      <w:divBdr>
        <w:top w:val="none" w:sz="0" w:space="0" w:color="auto"/>
        <w:left w:val="none" w:sz="0" w:space="0" w:color="auto"/>
        <w:bottom w:val="none" w:sz="0" w:space="0" w:color="auto"/>
        <w:right w:val="none" w:sz="0" w:space="0" w:color="auto"/>
      </w:divBdr>
    </w:div>
    <w:div w:id="845435748">
      <w:bodyDiv w:val="1"/>
      <w:marLeft w:val="0"/>
      <w:marRight w:val="0"/>
      <w:marTop w:val="0"/>
      <w:marBottom w:val="0"/>
      <w:divBdr>
        <w:top w:val="none" w:sz="0" w:space="0" w:color="auto"/>
        <w:left w:val="none" w:sz="0" w:space="0" w:color="auto"/>
        <w:bottom w:val="none" w:sz="0" w:space="0" w:color="auto"/>
        <w:right w:val="none" w:sz="0" w:space="0" w:color="auto"/>
      </w:divBdr>
    </w:div>
    <w:div w:id="846943556">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58010289">
      <w:bodyDiv w:val="1"/>
      <w:marLeft w:val="0"/>
      <w:marRight w:val="0"/>
      <w:marTop w:val="0"/>
      <w:marBottom w:val="0"/>
      <w:divBdr>
        <w:top w:val="none" w:sz="0" w:space="0" w:color="auto"/>
        <w:left w:val="none" w:sz="0" w:space="0" w:color="auto"/>
        <w:bottom w:val="none" w:sz="0" w:space="0" w:color="auto"/>
        <w:right w:val="none" w:sz="0" w:space="0" w:color="auto"/>
      </w:divBdr>
    </w:div>
    <w:div w:id="860434582">
      <w:bodyDiv w:val="1"/>
      <w:marLeft w:val="0"/>
      <w:marRight w:val="0"/>
      <w:marTop w:val="0"/>
      <w:marBottom w:val="0"/>
      <w:divBdr>
        <w:top w:val="none" w:sz="0" w:space="0" w:color="auto"/>
        <w:left w:val="none" w:sz="0" w:space="0" w:color="auto"/>
        <w:bottom w:val="none" w:sz="0" w:space="0" w:color="auto"/>
        <w:right w:val="none" w:sz="0" w:space="0" w:color="auto"/>
      </w:divBdr>
    </w:div>
    <w:div w:id="869269689">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5360499">
      <w:bodyDiv w:val="1"/>
      <w:marLeft w:val="0"/>
      <w:marRight w:val="0"/>
      <w:marTop w:val="0"/>
      <w:marBottom w:val="0"/>
      <w:divBdr>
        <w:top w:val="none" w:sz="0" w:space="0" w:color="auto"/>
        <w:left w:val="none" w:sz="0" w:space="0" w:color="auto"/>
        <w:bottom w:val="none" w:sz="0" w:space="0" w:color="auto"/>
        <w:right w:val="none" w:sz="0" w:space="0" w:color="auto"/>
      </w:divBdr>
    </w:div>
    <w:div w:id="902833352">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25646573">
      <w:bodyDiv w:val="1"/>
      <w:marLeft w:val="0"/>
      <w:marRight w:val="0"/>
      <w:marTop w:val="0"/>
      <w:marBottom w:val="0"/>
      <w:divBdr>
        <w:top w:val="none" w:sz="0" w:space="0" w:color="auto"/>
        <w:left w:val="none" w:sz="0" w:space="0" w:color="auto"/>
        <w:bottom w:val="none" w:sz="0" w:space="0" w:color="auto"/>
        <w:right w:val="none" w:sz="0" w:space="0" w:color="auto"/>
      </w:divBdr>
    </w:div>
    <w:div w:id="927618818">
      <w:bodyDiv w:val="1"/>
      <w:marLeft w:val="0"/>
      <w:marRight w:val="0"/>
      <w:marTop w:val="0"/>
      <w:marBottom w:val="0"/>
      <w:divBdr>
        <w:top w:val="none" w:sz="0" w:space="0" w:color="auto"/>
        <w:left w:val="none" w:sz="0" w:space="0" w:color="auto"/>
        <w:bottom w:val="none" w:sz="0" w:space="0" w:color="auto"/>
        <w:right w:val="none" w:sz="0" w:space="0" w:color="auto"/>
      </w:divBdr>
    </w:div>
    <w:div w:id="930744837">
      <w:bodyDiv w:val="1"/>
      <w:marLeft w:val="0"/>
      <w:marRight w:val="0"/>
      <w:marTop w:val="0"/>
      <w:marBottom w:val="0"/>
      <w:divBdr>
        <w:top w:val="none" w:sz="0" w:space="0" w:color="auto"/>
        <w:left w:val="none" w:sz="0" w:space="0" w:color="auto"/>
        <w:bottom w:val="none" w:sz="0" w:space="0" w:color="auto"/>
        <w:right w:val="none" w:sz="0" w:space="0" w:color="auto"/>
      </w:divBdr>
    </w:div>
    <w:div w:id="936060846">
      <w:bodyDiv w:val="1"/>
      <w:marLeft w:val="0"/>
      <w:marRight w:val="0"/>
      <w:marTop w:val="0"/>
      <w:marBottom w:val="0"/>
      <w:divBdr>
        <w:top w:val="none" w:sz="0" w:space="0" w:color="auto"/>
        <w:left w:val="none" w:sz="0" w:space="0" w:color="auto"/>
        <w:bottom w:val="none" w:sz="0" w:space="0" w:color="auto"/>
        <w:right w:val="none" w:sz="0" w:space="0" w:color="auto"/>
      </w:divBdr>
    </w:div>
    <w:div w:id="949163440">
      <w:bodyDiv w:val="1"/>
      <w:marLeft w:val="0"/>
      <w:marRight w:val="0"/>
      <w:marTop w:val="0"/>
      <w:marBottom w:val="0"/>
      <w:divBdr>
        <w:top w:val="none" w:sz="0" w:space="0" w:color="auto"/>
        <w:left w:val="none" w:sz="0" w:space="0" w:color="auto"/>
        <w:bottom w:val="none" w:sz="0" w:space="0" w:color="auto"/>
        <w:right w:val="none" w:sz="0" w:space="0" w:color="auto"/>
      </w:divBdr>
    </w:div>
    <w:div w:id="960845302">
      <w:bodyDiv w:val="1"/>
      <w:marLeft w:val="0"/>
      <w:marRight w:val="0"/>
      <w:marTop w:val="0"/>
      <w:marBottom w:val="0"/>
      <w:divBdr>
        <w:top w:val="none" w:sz="0" w:space="0" w:color="auto"/>
        <w:left w:val="none" w:sz="0" w:space="0" w:color="auto"/>
        <w:bottom w:val="none" w:sz="0" w:space="0" w:color="auto"/>
        <w:right w:val="none" w:sz="0" w:space="0" w:color="auto"/>
      </w:divBdr>
    </w:div>
    <w:div w:id="962997230">
      <w:bodyDiv w:val="1"/>
      <w:marLeft w:val="0"/>
      <w:marRight w:val="0"/>
      <w:marTop w:val="0"/>
      <w:marBottom w:val="0"/>
      <w:divBdr>
        <w:top w:val="none" w:sz="0" w:space="0" w:color="auto"/>
        <w:left w:val="none" w:sz="0" w:space="0" w:color="auto"/>
        <w:bottom w:val="none" w:sz="0" w:space="0" w:color="auto"/>
        <w:right w:val="none" w:sz="0" w:space="0" w:color="auto"/>
      </w:divBdr>
    </w:div>
    <w:div w:id="1018583474">
      <w:bodyDiv w:val="1"/>
      <w:marLeft w:val="0"/>
      <w:marRight w:val="0"/>
      <w:marTop w:val="0"/>
      <w:marBottom w:val="0"/>
      <w:divBdr>
        <w:top w:val="none" w:sz="0" w:space="0" w:color="auto"/>
        <w:left w:val="none" w:sz="0" w:space="0" w:color="auto"/>
        <w:bottom w:val="none" w:sz="0" w:space="0" w:color="auto"/>
        <w:right w:val="none" w:sz="0" w:space="0" w:color="auto"/>
      </w:divBdr>
    </w:div>
    <w:div w:id="1025132621">
      <w:bodyDiv w:val="1"/>
      <w:marLeft w:val="0"/>
      <w:marRight w:val="0"/>
      <w:marTop w:val="0"/>
      <w:marBottom w:val="0"/>
      <w:divBdr>
        <w:top w:val="none" w:sz="0" w:space="0" w:color="auto"/>
        <w:left w:val="none" w:sz="0" w:space="0" w:color="auto"/>
        <w:bottom w:val="none" w:sz="0" w:space="0" w:color="auto"/>
        <w:right w:val="none" w:sz="0" w:space="0" w:color="auto"/>
      </w:divBdr>
    </w:div>
    <w:div w:id="1041318885">
      <w:bodyDiv w:val="1"/>
      <w:marLeft w:val="0"/>
      <w:marRight w:val="0"/>
      <w:marTop w:val="0"/>
      <w:marBottom w:val="0"/>
      <w:divBdr>
        <w:top w:val="none" w:sz="0" w:space="0" w:color="auto"/>
        <w:left w:val="none" w:sz="0" w:space="0" w:color="auto"/>
        <w:bottom w:val="none" w:sz="0" w:space="0" w:color="auto"/>
        <w:right w:val="none" w:sz="0" w:space="0" w:color="auto"/>
      </w:divBdr>
    </w:div>
    <w:div w:id="1060206505">
      <w:bodyDiv w:val="1"/>
      <w:marLeft w:val="0"/>
      <w:marRight w:val="0"/>
      <w:marTop w:val="0"/>
      <w:marBottom w:val="0"/>
      <w:divBdr>
        <w:top w:val="none" w:sz="0" w:space="0" w:color="auto"/>
        <w:left w:val="none" w:sz="0" w:space="0" w:color="auto"/>
        <w:bottom w:val="none" w:sz="0" w:space="0" w:color="auto"/>
        <w:right w:val="none" w:sz="0" w:space="0" w:color="auto"/>
      </w:divBdr>
    </w:div>
    <w:div w:id="1062556691">
      <w:bodyDiv w:val="1"/>
      <w:marLeft w:val="0"/>
      <w:marRight w:val="0"/>
      <w:marTop w:val="0"/>
      <w:marBottom w:val="0"/>
      <w:divBdr>
        <w:top w:val="none" w:sz="0" w:space="0" w:color="auto"/>
        <w:left w:val="none" w:sz="0" w:space="0" w:color="auto"/>
        <w:bottom w:val="none" w:sz="0" w:space="0" w:color="auto"/>
        <w:right w:val="none" w:sz="0" w:space="0" w:color="auto"/>
      </w:divBdr>
    </w:div>
    <w:div w:id="1069881191">
      <w:bodyDiv w:val="1"/>
      <w:marLeft w:val="0"/>
      <w:marRight w:val="0"/>
      <w:marTop w:val="0"/>
      <w:marBottom w:val="0"/>
      <w:divBdr>
        <w:top w:val="none" w:sz="0" w:space="0" w:color="auto"/>
        <w:left w:val="none" w:sz="0" w:space="0" w:color="auto"/>
        <w:bottom w:val="none" w:sz="0" w:space="0" w:color="auto"/>
        <w:right w:val="none" w:sz="0" w:space="0" w:color="auto"/>
      </w:divBdr>
    </w:div>
    <w:div w:id="1079014360">
      <w:bodyDiv w:val="1"/>
      <w:marLeft w:val="0"/>
      <w:marRight w:val="0"/>
      <w:marTop w:val="0"/>
      <w:marBottom w:val="0"/>
      <w:divBdr>
        <w:top w:val="none" w:sz="0" w:space="0" w:color="auto"/>
        <w:left w:val="none" w:sz="0" w:space="0" w:color="auto"/>
        <w:bottom w:val="none" w:sz="0" w:space="0" w:color="auto"/>
        <w:right w:val="none" w:sz="0" w:space="0" w:color="auto"/>
      </w:divBdr>
    </w:div>
    <w:div w:id="1083062952">
      <w:bodyDiv w:val="1"/>
      <w:marLeft w:val="0"/>
      <w:marRight w:val="0"/>
      <w:marTop w:val="0"/>
      <w:marBottom w:val="0"/>
      <w:divBdr>
        <w:top w:val="none" w:sz="0" w:space="0" w:color="auto"/>
        <w:left w:val="none" w:sz="0" w:space="0" w:color="auto"/>
        <w:bottom w:val="none" w:sz="0" w:space="0" w:color="auto"/>
        <w:right w:val="none" w:sz="0" w:space="0" w:color="auto"/>
      </w:divBdr>
    </w:div>
    <w:div w:id="1094864459">
      <w:bodyDiv w:val="1"/>
      <w:marLeft w:val="0"/>
      <w:marRight w:val="0"/>
      <w:marTop w:val="0"/>
      <w:marBottom w:val="0"/>
      <w:divBdr>
        <w:top w:val="none" w:sz="0" w:space="0" w:color="auto"/>
        <w:left w:val="none" w:sz="0" w:space="0" w:color="auto"/>
        <w:bottom w:val="none" w:sz="0" w:space="0" w:color="auto"/>
        <w:right w:val="none" w:sz="0" w:space="0" w:color="auto"/>
      </w:divBdr>
    </w:div>
    <w:div w:id="1096171671">
      <w:bodyDiv w:val="1"/>
      <w:marLeft w:val="0"/>
      <w:marRight w:val="0"/>
      <w:marTop w:val="0"/>
      <w:marBottom w:val="0"/>
      <w:divBdr>
        <w:top w:val="none" w:sz="0" w:space="0" w:color="auto"/>
        <w:left w:val="none" w:sz="0" w:space="0" w:color="auto"/>
        <w:bottom w:val="none" w:sz="0" w:space="0" w:color="auto"/>
        <w:right w:val="none" w:sz="0" w:space="0" w:color="auto"/>
      </w:divBdr>
    </w:div>
    <w:div w:id="1097361636">
      <w:bodyDiv w:val="1"/>
      <w:marLeft w:val="0"/>
      <w:marRight w:val="0"/>
      <w:marTop w:val="0"/>
      <w:marBottom w:val="0"/>
      <w:divBdr>
        <w:top w:val="none" w:sz="0" w:space="0" w:color="auto"/>
        <w:left w:val="none" w:sz="0" w:space="0" w:color="auto"/>
        <w:bottom w:val="none" w:sz="0" w:space="0" w:color="auto"/>
        <w:right w:val="none" w:sz="0" w:space="0" w:color="auto"/>
      </w:divBdr>
    </w:div>
    <w:div w:id="1107580108">
      <w:bodyDiv w:val="1"/>
      <w:marLeft w:val="0"/>
      <w:marRight w:val="0"/>
      <w:marTop w:val="0"/>
      <w:marBottom w:val="0"/>
      <w:divBdr>
        <w:top w:val="none" w:sz="0" w:space="0" w:color="auto"/>
        <w:left w:val="none" w:sz="0" w:space="0" w:color="auto"/>
        <w:bottom w:val="none" w:sz="0" w:space="0" w:color="auto"/>
        <w:right w:val="none" w:sz="0" w:space="0" w:color="auto"/>
      </w:divBdr>
    </w:div>
    <w:div w:id="1119030010">
      <w:bodyDiv w:val="1"/>
      <w:marLeft w:val="0"/>
      <w:marRight w:val="0"/>
      <w:marTop w:val="0"/>
      <w:marBottom w:val="0"/>
      <w:divBdr>
        <w:top w:val="none" w:sz="0" w:space="0" w:color="auto"/>
        <w:left w:val="none" w:sz="0" w:space="0" w:color="auto"/>
        <w:bottom w:val="none" w:sz="0" w:space="0" w:color="auto"/>
        <w:right w:val="none" w:sz="0" w:space="0" w:color="auto"/>
      </w:divBdr>
    </w:div>
    <w:div w:id="1120605866">
      <w:bodyDiv w:val="1"/>
      <w:marLeft w:val="0"/>
      <w:marRight w:val="0"/>
      <w:marTop w:val="0"/>
      <w:marBottom w:val="0"/>
      <w:divBdr>
        <w:top w:val="none" w:sz="0" w:space="0" w:color="auto"/>
        <w:left w:val="none" w:sz="0" w:space="0" w:color="auto"/>
        <w:bottom w:val="none" w:sz="0" w:space="0" w:color="auto"/>
        <w:right w:val="none" w:sz="0" w:space="0" w:color="auto"/>
      </w:divBdr>
    </w:div>
    <w:div w:id="1121846663">
      <w:bodyDiv w:val="1"/>
      <w:marLeft w:val="0"/>
      <w:marRight w:val="0"/>
      <w:marTop w:val="0"/>
      <w:marBottom w:val="0"/>
      <w:divBdr>
        <w:top w:val="none" w:sz="0" w:space="0" w:color="auto"/>
        <w:left w:val="none" w:sz="0" w:space="0" w:color="auto"/>
        <w:bottom w:val="none" w:sz="0" w:space="0" w:color="auto"/>
        <w:right w:val="none" w:sz="0" w:space="0" w:color="auto"/>
      </w:divBdr>
    </w:div>
    <w:div w:id="1131750095">
      <w:bodyDiv w:val="1"/>
      <w:marLeft w:val="0"/>
      <w:marRight w:val="0"/>
      <w:marTop w:val="0"/>
      <w:marBottom w:val="0"/>
      <w:divBdr>
        <w:top w:val="none" w:sz="0" w:space="0" w:color="auto"/>
        <w:left w:val="none" w:sz="0" w:space="0" w:color="auto"/>
        <w:bottom w:val="none" w:sz="0" w:space="0" w:color="auto"/>
        <w:right w:val="none" w:sz="0" w:space="0" w:color="auto"/>
      </w:divBdr>
    </w:div>
    <w:div w:id="1133795644">
      <w:bodyDiv w:val="1"/>
      <w:marLeft w:val="0"/>
      <w:marRight w:val="0"/>
      <w:marTop w:val="0"/>
      <w:marBottom w:val="0"/>
      <w:divBdr>
        <w:top w:val="none" w:sz="0" w:space="0" w:color="auto"/>
        <w:left w:val="none" w:sz="0" w:space="0" w:color="auto"/>
        <w:bottom w:val="none" w:sz="0" w:space="0" w:color="auto"/>
        <w:right w:val="none" w:sz="0" w:space="0" w:color="auto"/>
      </w:divBdr>
    </w:div>
    <w:div w:id="1143236469">
      <w:bodyDiv w:val="1"/>
      <w:marLeft w:val="0"/>
      <w:marRight w:val="0"/>
      <w:marTop w:val="0"/>
      <w:marBottom w:val="0"/>
      <w:divBdr>
        <w:top w:val="none" w:sz="0" w:space="0" w:color="auto"/>
        <w:left w:val="none" w:sz="0" w:space="0" w:color="auto"/>
        <w:bottom w:val="none" w:sz="0" w:space="0" w:color="auto"/>
        <w:right w:val="none" w:sz="0" w:space="0" w:color="auto"/>
      </w:divBdr>
    </w:div>
    <w:div w:id="1150093382">
      <w:bodyDiv w:val="1"/>
      <w:marLeft w:val="0"/>
      <w:marRight w:val="0"/>
      <w:marTop w:val="0"/>
      <w:marBottom w:val="0"/>
      <w:divBdr>
        <w:top w:val="none" w:sz="0" w:space="0" w:color="auto"/>
        <w:left w:val="none" w:sz="0" w:space="0" w:color="auto"/>
        <w:bottom w:val="none" w:sz="0" w:space="0" w:color="auto"/>
        <w:right w:val="none" w:sz="0" w:space="0" w:color="auto"/>
      </w:divBdr>
    </w:div>
    <w:div w:id="1151561972">
      <w:bodyDiv w:val="1"/>
      <w:marLeft w:val="0"/>
      <w:marRight w:val="0"/>
      <w:marTop w:val="0"/>
      <w:marBottom w:val="0"/>
      <w:divBdr>
        <w:top w:val="none" w:sz="0" w:space="0" w:color="auto"/>
        <w:left w:val="none" w:sz="0" w:space="0" w:color="auto"/>
        <w:bottom w:val="none" w:sz="0" w:space="0" w:color="auto"/>
        <w:right w:val="none" w:sz="0" w:space="0" w:color="auto"/>
      </w:divBdr>
    </w:div>
    <w:div w:id="1157261765">
      <w:bodyDiv w:val="1"/>
      <w:marLeft w:val="0"/>
      <w:marRight w:val="0"/>
      <w:marTop w:val="0"/>
      <w:marBottom w:val="0"/>
      <w:divBdr>
        <w:top w:val="none" w:sz="0" w:space="0" w:color="auto"/>
        <w:left w:val="none" w:sz="0" w:space="0" w:color="auto"/>
        <w:bottom w:val="none" w:sz="0" w:space="0" w:color="auto"/>
        <w:right w:val="none" w:sz="0" w:space="0" w:color="auto"/>
      </w:divBdr>
    </w:div>
    <w:div w:id="1157451242">
      <w:bodyDiv w:val="1"/>
      <w:marLeft w:val="0"/>
      <w:marRight w:val="0"/>
      <w:marTop w:val="0"/>
      <w:marBottom w:val="0"/>
      <w:divBdr>
        <w:top w:val="none" w:sz="0" w:space="0" w:color="auto"/>
        <w:left w:val="none" w:sz="0" w:space="0" w:color="auto"/>
        <w:bottom w:val="none" w:sz="0" w:space="0" w:color="auto"/>
        <w:right w:val="none" w:sz="0" w:space="0" w:color="auto"/>
      </w:divBdr>
    </w:div>
    <w:div w:id="1168835897">
      <w:bodyDiv w:val="1"/>
      <w:marLeft w:val="0"/>
      <w:marRight w:val="0"/>
      <w:marTop w:val="0"/>
      <w:marBottom w:val="0"/>
      <w:divBdr>
        <w:top w:val="none" w:sz="0" w:space="0" w:color="auto"/>
        <w:left w:val="none" w:sz="0" w:space="0" w:color="auto"/>
        <w:bottom w:val="none" w:sz="0" w:space="0" w:color="auto"/>
        <w:right w:val="none" w:sz="0" w:space="0" w:color="auto"/>
      </w:divBdr>
    </w:div>
    <w:div w:id="1175224302">
      <w:bodyDiv w:val="1"/>
      <w:marLeft w:val="0"/>
      <w:marRight w:val="0"/>
      <w:marTop w:val="0"/>
      <w:marBottom w:val="0"/>
      <w:divBdr>
        <w:top w:val="none" w:sz="0" w:space="0" w:color="auto"/>
        <w:left w:val="none" w:sz="0" w:space="0" w:color="auto"/>
        <w:bottom w:val="none" w:sz="0" w:space="0" w:color="auto"/>
        <w:right w:val="none" w:sz="0" w:space="0" w:color="auto"/>
      </w:divBdr>
    </w:div>
    <w:div w:id="1207909199">
      <w:bodyDiv w:val="1"/>
      <w:marLeft w:val="0"/>
      <w:marRight w:val="0"/>
      <w:marTop w:val="0"/>
      <w:marBottom w:val="0"/>
      <w:divBdr>
        <w:top w:val="none" w:sz="0" w:space="0" w:color="auto"/>
        <w:left w:val="none" w:sz="0" w:space="0" w:color="auto"/>
        <w:bottom w:val="none" w:sz="0" w:space="0" w:color="auto"/>
        <w:right w:val="none" w:sz="0" w:space="0" w:color="auto"/>
      </w:divBdr>
    </w:div>
    <w:div w:id="1222330449">
      <w:bodyDiv w:val="1"/>
      <w:marLeft w:val="0"/>
      <w:marRight w:val="0"/>
      <w:marTop w:val="0"/>
      <w:marBottom w:val="0"/>
      <w:divBdr>
        <w:top w:val="none" w:sz="0" w:space="0" w:color="auto"/>
        <w:left w:val="none" w:sz="0" w:space="0" w:color="auto"/>
        <w:bottom w:val="none" w:sz="0" w:space="0" w:color="auto"/>
        <w:right w:val="none" w:sz="0" w:space="0" w:color="auto"/>
      </w:divBdr>
    </w:div>
    <w:div w:id="1241910747">
      <w:bodyDiv w:val="1"/>
      <w:marLeft w:val="0"/>
      <w:marRight w:val="0"/>
      <w:marTop w:val="0"/>
      <w:marBottom w:val="0"/>
      <w:divBdr>
        <w:top w:val="none" w:sz="0" w:space="0" w:color="auto"/>
        <w:left w:val="none" w:sz="0" w:space="0" w:color="auto"/>
        <w:bottom w:val="none" w:sz="0" w:space="0" w:color="auto"/>
        <w:right w:val="none" w:sz="0" w:space="0" w:color="auto"/>
      </w:divBdr>
    </w:div>
    <w:div w:id="1243418345">
      <w:bodyDiv w:val="1"/>
      <w:marLeft w:val="0"/>
      <w:marRight w:val="0"/>
      <w:marTop w:val="0"/>
      <w:marBottom w:val="0"/>
      <w:divBdr>
        <w:top w:val="none" w:sz="0" w:space="0" w:color="auto"/>
        <w:left w:val="none" w:sz="0" w:space="0" w:color="auto"/>
        <w:bottom w:val="none" w:sz="0" w:space="0" w:color="auto"/>
        <w:right w:val="none" w:sz="0" w:space="0" w:color="auto"/>
      </w:divBdr>
      <w:divsChild>
        <w:div w:id="2133937409">
          <w:marLeft w:val="720"/>
          <w:marRight w:val="0"/>
          <w:marTop w:val="58"/>
          <w:marBottom w:val="0"/>
          <w:divBdr>
            <w:top w:val="none" w:sz="0" w:space="0" w:color="auto"/>
            <w:left w:val="none" w:sz="0" w:space="0" w:color="auto"/>
            <w:bottom w:val="none" w:sz="0" w:space="0" w:color="auto"/>
            <w:right w:val="none" w:sz="0" w:space="0" w:color="auto"/>
          </w:divBdr>
        </w:div>
        <w:div w:id="1149133954">
          <w:marLeft w:val="720"/>
          <w:marRight w:val="0"/>
          <w:marTop w:val="58"/>
          <w:marBottom w:val="0"/>
          <w:divBdr>
            <w:top w:val="none" w:sz="0" w:space="0" w:color="auto"/>
            <w:left w:val="none" w:sz="0" w:space="0" w:color="auto"/>
            <w:bottom w:val="none" w:sz="0" w:space="0" w:color="auto"/>
            <w:right w:val="none" w:sz="0" w:space="0" w:color="auto"/>
          </w:divBdr>
        </w:div>
        <w:div w:id="1061368164">
          <w:marLeft w:val="720"/>
          <w:marRight w:val="0"/>
          <w:marTop w:val="58"/>
          <w:marBottom w:val="0"/>
          <w:divBdr>
            <w:top w:val="none" w:sz="0" w:space="0" w:color="auto"/>
            <w:left w:val="none" w:sz="0" w:space="0" w:color="auto"/>
            <w:bottom w:val="none" w:sz="0" w:space="0" w:color="auto"/>
            <w:right w:val="none" w:sz="0" w:space="0" w:color="auto"/>
          </w:divBdr>
        </w:div>
        <w:div w:id="2126846771">
          <w:marLeft w:val="720"/>
          <w:marRight w:val="0"/>
          <w:marTop w:val="58"/>
          <w:marBottom w:val="0"/>
          <w:divBdr>
            <w:top w:val="none" w:sz="0" w:space="0" w:color="auto"/>
            <w:left w:val="none" w:sz="0" w:space="0" w:color="auto"/>
            <w:bottom w:val="none" w:sz="0" w:space="0" w:color="auto"/>
            <w:right w:val="none" w:sz="0" w:space="0" w:color="auto"/>
          </w:divBdr>
        </w:div>
        <w:div w:id="100421814">
          <w:marLeft w:val="720"/>
          <w:marRight w:val="0"/>
          <w:marTop w:val="58"/>
          <w:marBottom w:val="0"/>
          <w:divBdr>
            <w:top w:val="none" w:sz="0" w:space="0" w:color="auto"/>
            <w:left w:val="none" w:sz="0" w:space="0" w:color="auto"/>
            <w:bottom w:val="none" w:sz="0" w:space="0" w:color="auto"/>
            <w:right w:val="none" w:sz="0" w:space="0" w:color="auto"/>
          </w:divBdr>
        </w:div>
        <w:div w:id="199519225">
          <w:marLeft w:val="720"/>
          <w:marRight w:val="0"/>
          <w:marTop w:val="58"/>
          <w:marBottom w:val="0"/>
          <w:divBdr>
            <w:top w:val="none" w:sz="0" w:space="0" w:color="auto"/>
            <w:left w:val="none" w:sz="0" w:space="0" w:color="auto"/>
            <w:bottom w:val="none" w:sz="0" w:space="0" w:color="auto"/>
            <w:right w:val="none" w:sz="0" w:space="0" w:color="auto"/>
          </w:divBdr>
        </w:div>
      </w:divsChild>
    </w:div>
    <w:div w:id="1244947870">
      <w:bodyDiv w:val="1"/>
      <w:marLeft w:val="0"/>
      <w:marRight w:val="0"/>
      <w:marTop w:val="0"/>
      <w:marBottom w:val="0"/>
      <w:divBdr>
        <w:top w:val="none" w:sz="0" w:space="0" w:color="auto"/>
        <w:left w:val="none" w:sz="0" w:space="0" w:color="auto"/>
        <w:bottom w:val="none" w:sz="0" w:space="0" w:color="auto"/>
        <w:right w:val="none" w:sz="0" w:space="0" w:color="auto"/>
      </w:divBdr>
    </w:div>
    <w:div w:id="1253583819">
      <w:bodyDiv w:val="1"/>
      <w:marLeft w:val="0"/>
      <w:marRight w:val="0"/>
      <w:marTop w:val="0"/>
      <w:marBottom w:val="0"/>
      <w:divBdr>
        <w:top w:val="none" w:sz="0" w:space="0" w:color="auto"/>
        <w:left w:val="none" w:sz="0" w:space="0" w:color="auto"/>
        <w:bottom w:val="none" w:sz="0" w:space="0" w:color="auto"/>
        <w:right w:val="none" w:sz="0" w:space="0" w:color="auto"/>
      </w:divBdr>
    </w:div>
    <w:div w:id="1257056772">
      <w:bodyDiv w:val="1"/>
      <w:marLeft w:val="0"/>
      <w:marRight w:val="0"/>
      <w:marTop w:val="0"/>
      <w:marBottom w:val="0"/>
      <w:divBdr>
        <w:top w:val="none" w:sz="0" w:space="0" w:color="auto"/>
        <w:left w:val="none" w:sz="0" w:space="0" w:color="auto"/>
        <w:bottom w:val="none" w:sz="0" w:space="0" w:color="auto"/>
        <w:right w:val="none" w:sz="0" w:space="0" w:color="auto"/>
      </w:divBdr>
    </w:div>
    <w:div w:id="1262952234">
      <w:bodyDiv w:val="1"/>
      <w:marLeft w:val="0"/>
      <w:marRight w:val="0"/>
      <w:marTop w:val="0"/>
      <w:marBottom w:val="0"/>
      <w:divBdr>
        <w:top w:val="none" w:sz="0" w:space="0" w:color="auto"/>
        <w:left w:val="none" w:sz="0" w:space="0" w:color="auto"/>
        <w:bottom w:val="none" w:sz="0" w:space="0" w:color="auto"/>
        <w:right w:val="none" w:sz="0" w:space="0" w:color="auto"/>
      </w:divBdr>
    </w:div>
    <w:div w:id="1286960046">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7443514">
      <w:bodyDiv w:val="1"/>
      <w:marLeft w:val="0"/>
      <w:marRight w:val="0"/>
      <w:marTop w:val="0"/>
      <w:marBottom w:val="0"/>
      <w:divBdr>
        <w:top w:val="none" w:sz="0" w:space="0" w:color="auto"/>
        <w:left w:val="none" w:sz="0" w:space="0" w:color="auto"/>
        <w:bottom w:val="none" w:sz="0" w:space="0" w:color="auto"/>
        <w:right w:val="none" w:sz="0" w:space="0" w:color="auto"/>
      </w:divBdr>
    </w:div>
    <w:div w:id="1311209255">
      <w:bodyDiv w:val="1"/>
      <w:marLeft w:val="0"/>
      <w:marRight w:val="0"/>
      <w:marTop w:val="0"/>
      <w:marBottom w:val="0"/>
      <w:divBdr>
        <w:top w:val="none" w:sz="0" w:space="0" w:color="auto"/>
        <w:left w:val="none" w:sz="0" w:space="0" w:color="auto"/>
        <w:bottom w:val="none" w:sz="0" w:space="0" w:color="auto"/>
        <w:right w:val="none" w:sz="0" w:space="0" w:color="auto"/>
      </w:divBdr>
    </w:div>
    <w:div w:id="1317297298">
      <w:bodyDiv w:val="1"/>
      <w:marLeft w:val="0"/>
      <w:marRight w:val="0"/>
      <w:marTop w:val="0"/>
      <w:marBottom w:val="0"/>
      <w:divBdr>
        <w:top w:val="none" w:sz="0" w:space="0" w:color="auto"/>
        <w:left w:val="none" w:sz="0" w:space="0" w:color="auto"/>
        <w:bottom w:val="none" w:sz="0" w:space="0" w:color="auto"/>
        <w:right w:val="none" w:sz="0" w:space="0" w:color="auto"/>
      </w:divBdr>
    </w:div>
    <w:div w:id="1335374475">
      <w:bodyDiv w:val="1"/>
      <w:marLeft w:val="0"/>
      <w:marRight w:val="0"/>
      <w:marTop w:val="0"/>
      <w:marBottom w:val="0"/>
      <w:divBdr>
        <w:top w:val="none" w:sz="0" w:space="0" w:color="auto"/>
        <w:left w:val="none" w:sz="0" w:space="0" w:color="auto"/>
        <w:bottom w:val="none" w:sz="0" w:space="0" w:color="auto"/>
        <w:right w:val="none" w:sz="0" w:space="0" w:color="auto"/>
      </w:divBdr>
    </w:div>
    <w:div w:id="1348409926">
      <w:bodyDiv w:val="1"/>
      <w:marLeft w:val="0"/>
      <w:marRight w:val="0"/>
      <w:marTop w:val="0"/>
      <w:marBottom w:val="0"/>
      <w:divBdr>
        <w:top w:val="none" w:sz="0" w:space="0" w:color="auto"/>
        <w:left w:val="none" w:sz="0" w:space="0" w:color="auto"/>
        <w:bottom w:val="none" w:sz="0" w:space="0" w:color="auto"/>
        <w:right w:val="none" w:sz="0" w:space="0" w:color="auto"/>
      </w:divBdr>
    </w:div>
    <w:div w:id="1351302342">
      <w:bodyDiv w:val="1"/>
      <w:marLeft w:val="0"/>
      <w:marRight w:val="0"/>
      <w:marTop w:val="0"/>
      <w:marBottom w:val="0"/>
      <w:divBdr>
        <w:top w:val="none" w:sz="0" w:space="0" w:color="auto"/>
        <w:left w:val="none" w:sz="0" w:space="0" w:color="auto"/>
        <w:bottom w:val="none" w:sz="0" w:space="0" w:color="auto"/>
        <w:right w:val="none" w:sz="0" w:space="0" w:color="auto"/>
      </w:divBdr>
    </w:div>
    <w:div w:id="1355613626">
      <w:bodyDiv w:val="1"/>
      <w:marLeft w:val="0"/>
      <w:marRight w:val="0"/>
      <w:marTop w:val="0"/>
      <w:marBottom w:val="0"/>
      <w:divBdr>
        <w:top w:val="none" w:sz="0" w:space="0" w:color="auto"/>
        <w:left w:val="none" w:sz="0" w:space="0" w:color="auto"/>
        <w:bottom w:val="none" w:sz="0" w:space="0" w:color="auto"/>
        <w:right w:val="none" w:sz="0" w:space="0" w:color="auto"/>
      </w:divBdr>
    </w:div>
    <w:div w:id="1368215439">
      <w:bodyDiv w:val="1"/>
      <w:marLeft w:val="0"/>
      <w:marRight w:val="0"/>
      <w:marTop w:val="0"/>
      <w:marBottom w:val="0"/>
      <w:divBdr>
        <w:top w:val="none" w:sz="0" w:space="0" w:color="auto"/>
        <w:left w:val="none" w:sz="0" w:space="0" w:color="auto"/>
        <w:bottom w:val="none" w:sz="0" w:space="0" w:color="auto"/>
        <w:right w:val="none" w:sz="0" w:space="0" w:color="auto"/>
      </w:divBdr>
    </w:div>
    <w:div w:id="1399667890">
      <w:bodyDiv w:val="1"/>
      <w:marLeft w:val="0"/>
      <w:marRight w:val="0"/>
      <w:marTop w:val="0"/>
      <w:marBottom w:val="0"/>
      <w:divBdr>
        <w:top w:val="none" w:sz="0" w:space="0" w:color="auto"/>
        <w:left w:val="none" w:sz="0" w:space="0" w:color="auto"/>
        <w:bottom w:val="none" w:sz="0" w:space="0" w:color="auto"/>
        <w:right w:val="none" w:sz="0" w:space="0" w:color="auto"/>
      </w:divBdr>
    </w:div>
    <w:div w:id="1403258329">
      <w:bodyDiv w:val="1"/>
      <w:marLeft w:val="0"/>
      <w:marRight w:val="0"/>
      <w:marTop w:val="0"/>
      <w:marBottom w:val="0"/>
      <w:divBdr>
        <w:top w:val="none" w:sz="0" w:space="0" w:color="auto"/>
        <w:left w:val="none" w:sz="0" w:space="0" w:color="auto"/>
        <w:bottom w:val="none" w:sz="0" w:space="0" w:color="auto"/>
        <w:right w:val="none" w:sz="0" w:space="0" w:color="auto"/>
      </w:divBdr>
    </w:div>
    <w:div w:id="1406881257">
      <w:bodyDiv w:val="1"/>
      <w:marLeft w:val="0"/>
      <w:marRight w:val="0"/>
      <w:marTop w:val="0"/>
      <w:marBottom w:val="0"/>
      <w:divBdr>
        <w:top w:val="none" w:sz="0" w:space="0" w:color="auto"/>
        <w:left w:val="none" w:sz="0" w:space="0" w:color="auto"/>
        <w:bottom w:val="none" w:sz="0" w:space="0" w:color="auto"/>
        <w:right w:val="none" w:sz="0" w:space="0" w:color="auto"/>
      </w:divBdr>
    </w:div>
    <w:div w:id="1421951438">
      <w:bodyDiv w:val="1"/>
      <w:marLeft w:val="0"/>
      <w:marRight w:val="0"/>
      <w:marTop w:val="0"/>
      <w:marBottom w:val="0"/>
      <w:divBdr>
        <w:top w:val="none" w:sz="0" w:space="0" w:color="auto"/>
        <w:left w:val="none" w:sz="0" w:space="0" w:color="auto"/>
        <w:bottom w:val="none" w:sz="0" w:space="0" w:color="auto"/>
        <w:right w:val="none" w:sz="0" w:space="0" w:color="auto"/>
      </w:divBdr>
    </w:div>
    <w:div w:id="1427460591">
      <w:bodyDiv w:val="1"/>
      <w:marLeft w:val="0"/>
      <w:marRight w:val="0"/>
      <w:marTop w:val="0"/>
      <w:marBottom w:val="0"/>
      <w:divBdr>
        <w:top w:val="none" w:sz="0" w:space="0" w:color="auto"/>
        <w:left w:val="none" w:sz="0" w:space="0" w:color="auto"/>
        <w:bottom w:val="none" w:sz="0" w:space="0" w:color="auto"/>
        <w:right w:val="none" w:sz="0" w:space="0" w:color="auto"/>
      </w:divBdr>
    </w:div>
    <w:div w:id="1434856670">
      <w:bodyDiv w:val="1"/>
      <w:marLeft w:val="0"/>
      <w:marRight w:val="0"/>
      <w:marTop w:val="0"/>
      <w:marBottom w:val="0"/>
      <w:divBdr>
        <w:top w:val="none" w:sz="0" w:space="0" w:color="auto"/>
        <w:left w:val="none" w:sz="0" w:space="0" w:color="auto"/>
        <w:bottom w:val="none" w:sz="0" w:space="0" w:color="auto"/>
        <w:right w:val="none" w:sz="0" w:space="0" w:color="auto"/>
      </w:divBdr>
    </w:div>
    <w:div w:id="1437209699">
      <w:bodyDiv w:val="1"/>
      <w:marLeft w:val="0"/>
      <w:marRight w:val="0"/>
      <w:marTop w:val="0"/>
      <w:marBottom w:val="0"/>
      <w:divBdr>
        <w:top w:val="none" w:sz="0" w:space="0" w:color="auto"/>
        <w:left w:val="none" w:sz="0" w:space="0" w:color="auto"/>
        <w:bottom w:val="none" w:sz="0" w:space="0" w:color="auto"/>
        <w:right w:val="none" w:sz="0" w:space="0" w:color="auto"/>
      </w:divBdr>
    </w:div>
    <w:div w:id="1447118863">
      <w:bodyDiv w:val="1"/>
      <w:marLeft w:val="0"/>
      <w:marRight w:val="0"/>
      <w:marTop w:val="0"/>
      <w:marBottom w:val="0"/>
      <w:divBdr>
        <w:top w:val="none" w:sz="0" w:space="0" w:color="auto"/>
        <w:left w:val="none" w:sz="0" w:space="0" w:color="auto"/>
        <w:bottom w:val="none" w:sz="0" w:space="0" w:color="auto"/>
        <w:right w:val="none" w:sz="0" w:space="0" w:color="auto"/>
      </w:divBdr>
    </w:div>
    <w:div w:id="1451168896">
      <w:bodyDiv w:val="1"/>
      <w:marLeft w:val="0"/>
      <w:marRight w:val="0"/>
      <w:marTop w:val="0"/>
      <w:marBottom w:val="0"/>
      <w:divBdr>
        <w:top w:val="none" w:sz="0" w:space="0" w:color="auto"/>
        <w:left w:val="none" w:sz="0" w:space="0" w:color="auto"/>
        <w:bottom w:val="none" w:sz="0" w:space="0" w:color="auto"/>
        <w:right w:val="none" w:sz="0" w:space="0" w:color="auto"/>
      </w:divBdr>
    </w:div>
    <w:div w:id="1457530711">
      <w:bodyDiv w:val="1"/>
      <w:marLeft w:val="0"/>
      <w:marRight w:val="0"/>
      <w:marTop w:val="0"/>
      <w:marBottom w:val="0"/>
      <w:divBdr>
        <w:top w:val="none" w:sz="0" w:space="0" w:color="auto"/>
        <w:left w:val="none" w:sz="0" w:space="0" w:color="auto"/>
        <w:bottom w:val="none" w:sz="0" w:space="0" w:color="auto"/>
        <w:right w:val="none" w:sz="0" w:space="0" w:color="auto"/>
      </w:divBdr>
    </w:div>
    <w:div w:id="1459564429">
      <w:bodyDiv w:val="1"/>
      <w:marLeft w:val="0"/>
      <w:marRight w:val="0"/>
      <w:marTop w:val="0"/>
      <w:marBottom w:val="0"/>
      <w:divBdr>
        <w:top w:val="none" w:sz="0" w:space="0" w:color="auto"/>
        <w:left w:val="none" w:sz="0" w:space="0" w:color="auto"/>
        <w:bottom w:val="none" w:sz="0" w:space="0" w:color="auto"/>
        <w:right w:val="none" w:sz="0" w:space="0" w:color="auto"/>
      </w:divBdr>
    </w:div>
    <w:div w:id="1462840322">
      <w:bodyDiv w:val="1"/>
      <w:marLeft w:val="0"/>
      <w:marRight w:val="0"/>
      <w:marTop w:val="0"/>
      <w:marBottom w:val="0"/>
      <w:divBdr>
        <w:top w:val="none" w:sz="0" w:space="0" w:color="auto"/>
        <w:left w:val="none" w:sz="0" w:space="0" w:color="auto"/>
        <w:bottom w:val="none" w:sz="0" w:space="0" w:color="auto"/>
        <w:right w:val="none" w:sz="0" w:space="0" w:color="auto"/>
      </w:divBdr>
    </w:div>
    <w:div w:id="1514226355">
      <w:bodyDiv w:val="1"/>
      <w:marLeft w:val="0"/>
      <w:marRight w:val="0"/>
      <w:marTop w:val="0"/>
      <w:marBottom w:val="0"/>
      <w:divBdr>
        <w:top w:val="none" w:sz="0" w:space="0" w:color="auto"/>
        <w:left w:val="none" w:sz="0" w:space="0" w:color="auto"/>
        <w:bottom w:val="none" w:sz="0" w:space="0" w:color="auto"/>
        <w:right w:val="none" w:sz="0" w:space="0" w:color="auto"/>
      </w:divBdr>
    </w:div>
    <w:div w:id="1516076595">
      <w:bodyDiv w:val="1"/>
      <w:marLeft w:val="0"/>
      <w:marRight w:val="0"/>
      <w:marTop w:val="0"/>
      <w:marBottom w:val="0"/>
      <w:divBdr>
        <w:top w:val="none" w:sz="0" w:space="0" w:color="auto"/>
        <w:left w:val="none" w:sz="0" w:space="0" w:color="auto"/>
        <w:bottom w:val="none" w:sz="0" w:space="0" w:color="auto"/>
        <w:right w:val="none" w:sz="0" w:space="0" w:color="auto"/>
      </w:divBdr>
    </w:div>
    <w:div w:id="1520697369">
      <w:bodyDiv w:val="1"/>
      <w:marLeft w:val="0"/>
      <w:marRight w:val="0"/>
      <w:marTop w:val="0"/>
      <w:marBottom w:val="0"/>
      <w:divBdr>
        <w:top w:val="none" w:sz="0" w:space="0" w:color="auto"/>
        <w:left w:val="none" w:sz="0" w:space="0" w:color="auto"/>
        <w:bottom w:val="none" w:sz="0" w:space="0" w:color="auto"/>
        <w:right w:val="none" w:sz="0" w:space="0" w:color="auto"/>
      </w:divBdr>
    </w:div>
    <w:div w:id="1525054622">
      <w:bodyDiv w:val="1"/>
      <w:marLeft w:val="0"/>
      <w:marRight w:val="0"/>
      <w:marTop w:val="0"/>
      <w:marBottom w:val="0"/>
      <w:divBdr>
        <w:top w:val="none" w:sz="0" w:space="0" w:color="auto"/>
        <w:left w:val="none" w:sz="0" w:space="0" w:color="auto"/>
        <w:bottom w:val="none" w:sz="0" w:space="0" w:color="auto"/>
        <w:right w:val="none" w:sz="0" w:space="0" w:color="auto"/>
      </w:divBdr>
    </w:div>
    <w:div w:id="152629137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47982806">
      <w:bodyDiv w:val="1"/>
      <w:marLeft w:val="0"/>
      <w:marRight w:val="0"/>
      <w:marTop w:val="0"/>
      <w:marBottom w:val="0"/>
      <w:divBdr>
        <w:top w:val="none" w:sz="0" w:space="0" w:color="auto"/>
        <w:left w:val="none" w:sz="0" w:space="0" w:color="auto"/>
        <w:bottom w:val="none" w:sz="0" w:space="0" w:color="auto"/>
        <w:right w:val="none" w:sz="0" w:space="0" w:color="auto"/>
      </w:divBdr>
    </w:div>
    <w:div w:id="1563642164">
      <w:bodyDiv w:val="1"/>
      <w:marLeft w:val="0"/>
      <w:marRight w:val="0"/>
      <w:marTop w:val="0"/>
      <w:marBottom w:val="0"/>
      <w:divBdr>
        <w:top w:val="none" w:sz="0" w:space="0" w:color="auto"/>
        <w:left w:val="none" w:sz="0" w:space="0" w:color="auto"/>
        <w:bottom w:val="none" w:sz="0" w:space="0" w:color="auto"/>
        <w:right w:val="none" w:sz="0" w:space="0" w:color="auto"/>
      </w:divBdr>
    </w:div>
    <w:div w:id="1572688973">
      <w:bodyDiv w:val="1"/>
      <w:marLeft w:val="0"/>
      <w:marRight w:val="0"/>
      <w:marTop w:val="0"/>
      <w:marBottom w:val="0"/>
      <w:divBdr>
        <w:top w:val="none" w:sz="0" w:space="0" w:color="auto"/>
        <w:left w:val="none" w:sz="0" w:space="0" w:color="auto"/>
        <w:bottom w:val="none" w:sz="0" w:space="0" w:color="auto"/>
        <w:right w:val="none" w:sz="0" w:space="0" w:color="auto"/>
      </w:divBdr>
    </w:div>
    <w:div w:id="1576276674">
      <w:bodyDiv w:val="1"/>
      <w:marLeft w:val="0"/>
      <w:marRight w:val="0"/>
      <w:marTop w:val="0"/>
      <w:marBottom w:val="0"/>
      <w:divBdr>
        <w:top w:val="none" w:sz="0" w:space="0" w:color="auto"/>
        <w:left w:val="none" w:sz="0" w:space="0" w:color="auto"/>
        <w:bottom w:val="none" w:sz="0" w:space="0" w:color="auto"/>
        <w:right w:val="none" w:sz="0" w:space="0" w:color="auto"/>
      </w:divBdr>
    </w:div>
    <w:div w:id="1583031571">
      <w:bodyDiv w:val="1"/>
      <w:marLeft w:val="0"/>
      <w:marRight w:val="0"/>
      <w:marTop w:val="0"/>
      <w:marBottom w:val="0"/>
      <w:divBdr>
        <w:top w:val="none" w:sz="0" w:space="0" w:color="auto"/>
        <w:left w:val="none" w:sz="0" w:space="0" w:color="auto"/>
        <w:bottom w:val="none" w:sz="0" w:space="0" w:color="auto"/>
        <w:right w:val="none" w:sz="0" w:space="0" w:color="auto"/>
      </w:divBdr>
    </w:div>
    <w:div w:id="1586380948">
      <w:bodyDiv w:val="1"/>
      <w:marLeft w:val="0"/>
      <w:marRight w:val="0"/>
      <w:marTop w:val="0"/>
      <w:marBottom w:val="0"/>
      <w:divBdr>
        <w:top w:val="none" w:sz="0" w:space="0" w:color="auto"/>
        <w:left w:val="none" w:sz="0" w:space="0" w:color="auto"/>
        <w:bottom w:val="none" w:sz="0" w:space="0" w:color="auto"/>
        <w:right w:val="none" w:sz="0" w:space="0" w:color="auto"/>
      </w:divBdr>
    </w:div>
    <w:div w:id="1594589034">
      <w:bodyDiv w:val="1"/>
      <w:marLeft w:val="0"/>
      <w:marRight w:val="0"/>
      <w:marTop w:val="0"/>
      <w:marBottom w:val="0"/>
      <w:divBdr>
        <w:top w:val="none" w:sz="0" w:space="0" w:color="auto"/>
        <w:left w:val="none" w:sz="0" w:space="0" w:color="auto"/>
        <w:bottom w:val="none" w:sz="0" w:space="0" w:color="auto"/>
        <w:right w:val="none" w:sz="0" w:space="0" w:color="auto"/>
      </w:divBdr>
    </w:div>
    <w:div w:id="1594975176">
      <w:bodyDiv w:val="1"/>
      <w:marLeft w:val="0"/>
      <w:marRight w:val="0"/>
      <w:marTop w:val="0"/>
      <w:marBottom w:val="0"/>
      <w:divBdr>
        <w:top w:val="none" w:sz="0" w:space="0" w:color="auto"/>
        <w:left w:val="none" w:sz="0" w:space="0" w:color="auto"/>
        <w:bottom w:val="none" w:sz="0" w:space="0" w:color="auto"/>
        <w:right w:val="none" w:sz="0" w:space="0" w:color="auto"/>
      </w:divBdr>
    </w:div>
    <w:div w:id="1595430709">
      <w:bodyDiv w:val="1"/>
      <w:marLeft w:val="0"/>
      <w:marRight w:val="0"/>
      <w:marTop w:val="0"/>
      <w:marBottom w:val="0"/>
      <w:divBdr>
        <w:top w:val="none" w:sz="0" w:space="0" w:color="auto"/>
        <w:left w:val="none" w:sz="0" w:space="0" w:color="auto"/>
        <w:bottom w:val="none" w:sz="0" w:space="0" w:color="auto"/>
        <w:right w:val="none" w:sz="0" w:space="0" w:color="auto"/>
      </w:divBdr>
    </w:div>
    <w:div w:id="1599025138">
      <w:bodyDiv w:val="1"/>
      <w:marLeft w:val="0"/>
      <w:marRight w:val="0"/>
      <w:marTop w:val="0"/>
      <w:marBottom w:val="0"/>
      <w:divBdr>
        <w:top w:val="none" w:sz="0" w:space="0" w:color="auto"/>
        <w:left w:val="none" w:sz="0" w:space="0" w:color="auto"/>
        <w:bottom w:val="none" w:sz="0" w:space="0" w:color="auto"/>
        <w:right w:val="none" w:sz="0" w:space="0" w:color="auto"/>
      </w:divBdr>
    </w:div>
    <w:div w:id="1607232775">
      <w:bodyDiv w:val="1"/>
      <w:marLeft w:val="0"/>
      <w:marRight w:val="0"/>
      <w:marTop w:val="0"/>
      <w:marBottom w:val="0"/>
      <w:divBdr>
        <w:top w:val="none" w:sz="0" w:space="0" w:color="auto"/>
        <w:left w:val="none" w:sz="0" w:space="0" w:color="auto"/>
        <w:bottom w:val="none" w:sz="0" w:space="0" w:color="auto"/>
        <w:right w:val="none" w:sz="0" w:space="0" w:color="auto"/>
      </w:divBdr>
    </w:div>
    <w:div w:id="1618442456">
      <w:bodyDiv w:val="1"/>
      <w:marLeft w:val="0"/>
      <w:marRight w:val="0"/>
      <w:marTop w:val="0"/>
      <w:marBottom w:val="0"/>
      <w:divBdr>
        <w:top w:val="none" w:sz="0" w:space="0" w:color="auto"/>
        <w:left w:val="none" w:sz="0" w:space="0" w:color="auto"/>
        <w:bottom w:val="none" w:sz="0" w:space="0" w:color="auto"/>
        <w:right w:val="none" w:sz="0" w:space="0" w:color="auto"/>
      </w:divBdr>
    </w:div>
    <w:div w:id="1620912989">
      <w:bodyDiv w:val="1"/>
      <w:marLeft w:val="0"/>
      <w:marRight w:val="0"/>
      <w:marTop w:val="0"/>
      <w:marBottom w:val="0"/>
      <w:divBdr>
        <w:top w:val="none" w:sz="0" w:space="0" w:color="auto"/>
        <w:left w:val="none" w:sz="0" w:space="0" w:color="auto"/>
        <w:bottom w:val="none" w:sz="0" w:space="0" w:color="auto"/>
        <w:right w:val="none" w:sz="0" w:space="0" w:color="auto"/>
      </w:divBdr>
    </w:div>
    <w:div w:id="1622572073">
      <w:bodyDiv w:val="1"/>
      <w:marLeft w:val="0"/>
      <w:marRight w:val="0"/>
      <w:marTop w:val="0"/>
      <w:marBottom w:val="0"/>
      <w:divBdr>
        <w:top w:val="none" w:sz="0" w:space="0" w:color="auto"/>
        <w:left w:val="none" w:sz="0" w:space="0" w:color="auto"/>
        <w:bottom w:val="none" w:sz="0" w:space="0" w:color="auto"/>
        <w:right w:val="none" w:sz="0" w:space="0" w:color="auto"/>
      </w:divBdr>
    </w:div>
    <w:div w:id="1644458132">
      <w:bodyDiv w:val="1"/>
      <w:marLeft w:val="0"/>
      <w:marRight w:val="0"/>
      <w:marTop w:val="0"/>
      <w:marBottom w:val="0"/>
      <w:divBdr>
        <w:top w:val="none" w:sz="0" w:space="0" w:color="auto"/>
        <w:left w:val="none" w:sz="0" w:space="0" w:color="auto"/>
        <w:bottom w:val="none" w:sz="0" w:space="0" w:color="auto"/>
        <w:right w:val="none" w:sz="0" w:space="0" w:color="auto"/>
      </w:divBdr>
    </w:div>
    <w:div w:id="1645312596">
      <w:bodyDiv w:val="1"/>
      <w:marLeft w:val="0"/>
      <w:marRight w:val="0"/>
      <w:marTop w:val="0"/>
      <w:marBottom w:val="0"/>
      <w:divBdr>
        <w:top w:val="none" w:sz="0" w:space="0" w:color="auto"/>
        <w:left w:val="none" w:sz="0" w:space="0" w:color="auto"/>
        <w:bottom w:val="none" w:sz="0" w:space="0" w:color="auto"/>
        <w:right w:val="none" w:sz="0" w:space="0" w:color="auto"/>
      </w:divBdr>
    </w:div>
    <w:div w:id="1654723754">
      <w:bodyDiv w:val="1"/>
      <w:marLeft w:val="0"/>
      <w:marRight w:val="0"/>
      <w:marTop w:val="0"/>
      <w:marBottom w:val="0"/>
      <w:divBdr>
        <w:top w:val="none" w:sz="0" w:space="0" w:color="auto"/>
        <w:left w:val="none" w:sz="0" w:space="0" w:color="auto"/>
        <w:bottom w:val="none" w:sz="0" w:space="0" w:color="auto"/>
        <w:right w:val="none" w:sz="0" w:space="0" w:color="auto"/>
      </w:divBdr>
    </w:div>
    <w:div w:id="1667318498">
      <w:bodyDiv w:val="1"/>
      <w:marLeft w:val="0"/>
      <w:marRight w:val="0"/>
      <w:marTop w:val="0"/>
      <w:marBottom w:val="0"/>
      <w:divBdr>
        <w:top w:val="none" w:sz="0" w:space="0" w:color="auto"/>
        <w:left w:val="none" w:sz="0" w:space="0" w:color="auto"/>
        <w:bottom w:val="none" w:sz="0" w:space="0" w:color="auto"/>
        <w:right w:val="none" w:sz="0" w:space="0" w:color="auto"/>
      </w:divBdr>
    </w:div>
    <w:div w:id="1678002940">
      <w:bodyDiv w:val="1"/>
      <w:marLeft w:val="0"/>
      <w:marRight w:val="0"/>
      <w:marTop w:val="0"/>
      <w:marBottom w:val="0"/>
      <w:divBdr>
        <w:top w:val="none" w:sz="0" w:space="0" w:color="auto"/>
        <w:left w:val="none" w:sz="0" w:space="0" w:color="auto"/>
        <w:bottom w:val="none" w:sz="0" w:space="0" w:color="auto"/>
        <w:right w:val="none" w:sz="0" w:space="0" w:color="auto"/>
      </w:divBdr>
    </w:div>
    <w:div w:id="1686979312">
      <w:bodyDiv w:val="1"/>
      <w:marLeft w:val="0"/>
      <w:marRight w:val="0"/>
      <w:marTop w:val="0"/>
      <w:marBottom w:val="0"/>
      <w:divBdr>
        <w:top w:val="none" w:sz="0" w:space="0" w:color="auto"/>
        <w:left w:val="none" w:sz="0" w:space="0" w:color="auto"/>
        <w:bottom w:val="none" w:sz="0" w:space="0" w:color="auto"/>
        <w:right w:val="none" w:sz="0" w:space="0" w:color="auto"/>
      </w:divBdr>
    </w:div>
    <w:div w:id="1688405920">
      <w:bodyDiv w:val="1"/>
      <w:marLeft w:val="0"/>
      <w:marRight w:val="0"/>
      <w:marTop w:val="0"/>
      <w:marBottom w:val="0"/>
      <w:divBdr>
        <w:top w:val="none" w:sz="0" w:space="0" w:color="auto"/>
        <w:left w:val="none" w:sz="0" w:space="0" w:color="auto"/>
        <w:bottom w:val="none" w:sz="0" w:space="0" w:color="auto"/>
        <w:right w:val="none" w:sz="0" w:space="0" w:color="auto"/>
      </w:divBdr>
    </w:div>
    <w:div w:id="1695840066">
      <w:bodyDiv w:val="1"/>
      <w:marLeft w:val="0"/>
      <w:marRight w:val="0"/>
      <w:marTop w:val="0"/>
      <w:marBottom w:val="0"/>
      <w:divBdr>
        <w:top w:val="none" w:sz="0" w:space="0" w:color="auto"/>
        <w:left w:val="none" w:sz="0" w:space="0" w:color="auto"/>
        <w:bottom w:val="none" w:sz="0" w:space="0" w:color="auto"/>
        <w:right w:val="none" w:sz="0" w:space="0" w:color="auto"/>
      </w:divBdr>
    </w:div>
    <w:div w:id="1725833070">
      <w:bodyDiv w:val="1"/>
      <w:marLeft w:val="0"/>
      <w:marRight w:val="0"/>
      <w:marTop w:val="0"/>
      <w:marBottom w:val="0"/>
      <w:divBdr>
        <w:top w:val="none" w:sz="0" w:space="0" w:color="auto"/>
        <w:left w:val="none" w:sz="0" w:space="0" w:color="auto"/>
        <w:bottom w:val="none" w:sz="0" w:space="0" w:color="auto"/>
        <w:right w:val="none" w:sz="0" w:space="0" w:color="auto"/>
      </w:divBdr>
    </w:div>
    <w:div w:id="1727682661">
      <w:bodyDiv w:val="1"/>
      <w:marLeft w:val="0"/>
      <w:marRight w:val="0"/>
      <w:marTop w:val="0"/>
      <w:marBottom w:val="0"/>
      <w:divBdr>
        <w:top w:val="none" w:sz="0" w:space="0" w:color="auto"/>
        <w:left w:val="none" w:sz="0" w:space="0" w:color="auto"/>
        <w:bottom w:val="none" w:sz="0" w:space="0" w:color="auto"/>
        <w:right w:val="none" w:sz="0" w:space="0" w:color="auto"/>
      </w:divBdr>
    </w:div>
    <w:div w:id="1731880034">
      <w:bodyDiv w:val="1"/>
      <w:marLeft w:val="0"/>
      <w:marRight w:val="0"/>
      <w:marTop w:val="0"/>
      <w:marBottom w:val="0"/>
      <w:divBdr>
        <w:top w:val="none" w:sz="0" w:space="0" w:color="auto"/>
        <w:left w:val="none" w:sz="0" w:space="0" w:color="auto"/>
        <w:bottom w:val="none" w:sz="0" w:space="0" w:color="auto"/>
        <w:right w:val="none" w:sz="0" w:space="0" w:color="auto"/>
      </w:divBdr>
    </w:div>
    <w:div w:id="1737625763">
      <w:bodyDiv w:val="1"/>
      <w:marLeft w:val="0"/>
      <w:marRight w:val="0"/>
      <w:marTop w:val="0"/>
      <w:marBottom w:val="0"/>
      <w:divBdr>
        <w:top w:val="none" w:sz="0" w:space="0" w:color="auto"/>
        <w:left w:val="none" w:sz="0" w:space="0" w:color="auto"/>
        <w:bottom w:val="none" w:sz="0" w:space="0" w:color="auto"/>
        <w:right w:val="none" w:sz="0" w:space="0" w:color="auto"/>
      </w:divBdr>
    </w:div>
    <w:div w:id="1737973869">
      <w:bodyDiv w:val="1"/>
      <w:marLeft w:val="0"/>
      <w:marRight w:val="0"/>
      <w:marTop w:val="0"/>
      <w:marBottom w:val="0"/>
      <w:divBdr>
        <w:top w:val="none" w:sz="0" w:space="0" w:color="auto"/>
        <w:left w:val="none" w:sz="0" w:space="0" w:color="auto"/>
        <w:bottom w:val="none" w:sz="0" w:space="0" w:color="auto"/>
        <w:right w:val="none" w:sz="0" w:space="0" w:color="auto"/>
      </w:divBdr>
    </w:div>
    <w:div w:id="1743873226">
      <w:bodyDiv w:val="1"/>
      <w:marLeft w:val="0"/>
      <w:marRight w:val="0"/>
      <w:marTop w:val="0"/>
      <w:marBottom w:val="0"/>
      <w:divBdr>
        <w:top w:val="none" w:sz="0" w:space="0" w:color="auto"/>
        <w:left w:val="none" w:sz="0" w:space="0" w:color="auto"/>
        <w:bottom w:val="none" w:sz="0" w:space="0" w:color="auto"/>
        <w:right w:val="none" w:sz="0" w:space="0" w:color="auto"/>
      </w:divBdr>
    </w:div>
    <w:div w:id="1756627214">
      <w:bodyDiv w:val="1"/>
      <w:marLeft w:val="0"/>
      <w:marRight w:val="0"/>
      <w:marTop w:val="0"/>
      <w:marBottom w:val="0"/>
      <w:divBdr>
        <w:top w:val="none" w:sz="0" w:space="0" w:color="auto"/>
        <w:left w:val="none" w:sz="0" w:space="0" w:color="auto"/>
        <w:bottom w:val="none" w:sz="0" w:space="0" w:color="auto"/>
        <w:right w:val="none" w:sz="0" w:space="0" w:color="auto"/>
      </w:divBdr>
    </w:div>
    <w:div w:id="1767270361">
      <w:bodyDiv w:val="1"/>
      <w:marLeft w:val="0"/>
      <w:marRight w:val="0"/>
      <w:marTop w:val="0"/>
      <w:marBottom w:val="0"/>
      <w:divBdr>
        <w:top w:val="none" w:sz="0" w:space="0" w:color="auto"/>
        <w:left w:val="none" w:sz="0" w:space="0" w:color="auto"/>
        <w:bottom w:val="none" w:sz="0" w:space="0" w:color="auto"/>
        <w:right w:val="none" w:sz="0" w:space="0" w:color="auto"/>
      </w:divBdr>
    </w:div>
    <w:div w:id="1777795970">
      <w:bodyDiv w:val="1"/>
      <w:marLeft w:val="0"/>
      <w:marRight w:val="0"/>
      <w:marTop w:val="0"/>
      <w:marBottom w:val="0"/>
      <w:divBdr>
        <w:top w:val="none" w:sz="0" w:space="0" w:color="auto"/>
        <w:left w:val="none" w:sz="0" w:space="0" w:color="auto"/>
        <w:bottom w:val="none" w:sz="0" w:space="0" w:color="auto"/>
        <w:right w:val="none" w:sz="0" w:space="0" w:color="auto"/>
      </w:divBdr>
    </w:div>
    <w:div w:id="1784222841">
      <w:bodyDiv w:val="1"/>
      <w:marLeft w:val="0"/>
      <w:marRight w:val="0"/>
      <w:marTop w:val="0"/>
      <w:marBottom w:val="0"/>
      <w:divBdr>
        <w:top w:val="none" w:sz="0" w:space="0" w:color="auto"/>
        <w:left w:val="none" w:sz="0" w:space="0" w:color="auto"/>
        <w:bottom w:val="none" w:sz="0" w:space="0" w:color="auto"/>
        <w:right w:val="none" w:sz="0" w:space="0" w:color="auto"/>
      </w:divBdr>
    </w:div>
    <w:div w:id="1788230583">
      <w:bodyDiv w:val="1"/>
      <w:marLeft w:val="0"/>
      <w:marRight w:val="0"/>
      <w:marTop w:val="0"/>
      <w:marBottom w:val="0"/>
      <w:divBdr>
        <w:top w:val="none" w:sz="0" w:space="0" w:color="auto"/>
        <w:left w:val="none" w:sz="0" w:space="0" w:color="auto"/>
        <w:bottom w:val="none" w:sz="0" w:space="0" w:color="auto"/>
        <w:right w:val="none" w:sz="0" w:space="0" w:color="auto"/>
      </w:divBdr>
    </w:div>
    <w:div w:id="1796173267">
      <w:bodyDiv w:val="1"/>
      <w:marLeft w:val="0"/>
      <w:marRight w:val="0"/>
      <w:marTop w:val="0"/>
      <w:marBottom w:val="0"/>
      <w:divBdr>
        <w:top w:val="none" w:sz="0" w:space="0" w:color="auto"/>
        <w:left w:val="none" w:sz="0" w:space="0" w:color="auto"/>
        <w:bottom w:val="none" w:sz="0" w:space="0" w:color="auto"/>
        <w:right w:val="none" w:sz="0" w:space="0" w:color="auto"/>
      </w:divBdr>
    </w:div>
    <w:div w:id="1798404237">
      <w:bodyDiv w:val="1"/>
      <w:marLeft w:val="0"/>
      <w:marRight w:val="0"/>
      <w:marTop w:val="0"/>
      <w:marBottom w:val="0"/>
      <w:divBdr>
        <w:top w:val="none" w:sz="0" w:space="0" w:color="auto"/>
        <w:left w:val="none" w:sz="0" w:space="0" w:color="auto"/>
        <w:bottom w:val="none" w:sz="0" w:space="0" w:color="auto"/>
        <w:right w:val="none" w:sz="0" w:space="0" w:color="auto"/>
      </w:divBdr>
    </w:div>
    <w:div w:id="1799302731">
      <w:bodyDiv w:val="1"/>
      <w:marLeft w:val="0"/>
      <w:marRight w:val="0"/>
      <w:marTop w:val="0"/>
      <w:marBottom w:val="0"/>
      <w:divBdr>
        <w:top w:val="none" w:sz="0" w:space="0" w:color="auto"/>
        <w:left w:val="none" w:sz="0" w:space="0" w:color="auto"/>
        <w:bottom w:val="none" w:sz="0" w:space="0" w:color="auto"/>
        <w:right w:val="none" w:sz="0" w:space="0" w:color="auto"/>
      </w:divBdr>
    </w:div>
    <w:div w:id="1803303209">
      <w:bodyDiv w:val="1"/>
      <w:marLeft w:val="0"/>
      <w:marRight w:val="0"/>
      <w:marTop w:val="0"/>
      <w:marBottom w:val="0"/>
      <w:divBdr>
        <w:top w:val="none" w:sz="0" w:space="0" w:color="auto"/>
        <w:left w:val="none" w:sz="0" w:space="0" w:color="auto"/>
        <w:bottom w:val="none" w:sz="0" w:space="0" w:color="auto"/>
        <w:right w:val="none" w:sz="0" w:space="0" w:color="auto"/>
      </w:divBdr>
    </w:div>
    <w:div w:id="1817411031">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5878155">
      <w:bodyDiv w:val="1"/>
      <w:marLeft w:val="0"/>
      <w:marRight w:val="0"/>
      <w:marTop w:val="0"/>
      <w:marBottom w:val="0"/>
      <w:divBdr>
        <w:top w:val="none" w:sz="0" w:space="0" w:color="auto"/>
        <w:left w:val="none" w:sz="0" w:space="0" w:color="auto"/>
        <w:bottom w:val="none" w:sz="0" w:space="0" w:color="auto"/>
        <w:right w:val="none" w:sz="0" w:space="0" w:color="auto"/>
      </w:divBdr>
    </w:div>
    <w:div w:id="1843665529">
      <w:bodyDiv w:val="1"/>
      <w:marLeft w:val="0"/>
      <w:marRight w:val="0"/>
      <w:marTop w:val="0"/>
      <w:marBottom w:val="0"/>
      <w:divBdr>
        <w:top w:val="none" w:sz="0" w:space="0" w:color="auto"/>
        <w:left w:val="none" w:sz="0" w:space="0" w:color="auto"/>
        <w:bottom w:val="none" w:sz="0" w:space="0" w:color="auto"/>
        <w:right w:val="none" w:sz="0" w:space="0" w:color="auto"/>
      </w:divBdr>
    </w:div>
    <w:div w:id="1847398574">
      <w:bodyDiv w:val="1"/>
      <w:marLeft w:val="0"/>
      <w:marRight w:val="0"/>
      <w:marTop w:val="0"/>
      <w:marBottom w:val="0"/>
      <w:divBdr>
        <w:top w:val="none" w:sz="0" w:space="0" w:color="auto"/>
        <w:left w:val="none" w:sz="0" w:space="0" w:color="auto"/>
        <w:bottom w:val="none" w:sz="0" w:space="0" w:color="auto"/>
        <w:right w:val="none" w:sz="0" w:space="0" w:color="auto"/>
      </w:divBdr>
    </w:div>
    <w:div w:id="1863545088">
      <w:bodyDiv w:val="1"/>
      <w:marLeft w:val="0"/>
      <w:marRight w:val="0"/>
      <w:marTop w:val="0"/>
      <w:marBottom w:val="0"/>
      <w:divBdr>
        <w:top w:val="none" w:sz="0" w:space="0" w:color="auto"/>
        <w:left w:val="none" w:sz="0" w:space="0" w:color="auto"/>
        <w:bottom w:val="none" w:sz="0" w:space="0" w:color="auto"/>
        <w:right w:val="none" w:sz="0" w:space="0" w:color="auto"/>
      </w:divBdr>
    </w:div>
    <w:div w:id="1864054743">
      <w:bodyDiv w:val="1"/>
      <w:marLeft w:val="0"/>
      <w:marRight w:val="0"/>
      <w:marTop w:val="0"/>
      <w:marBottom w:val="0"/>
      <w:divBdr>
        <w:top w:val="none" w:sz="0" w:space="0" w:color="auto"/>
        <w:left w:val="none" w:sz="0" w:space="0" w:color="auto"/>
        <w:bottom w:val="none" w:sz="0" w:space="0" w:color="auto"/>
        <w:right w:val="none" w:sz="0" w:space="0" w:color="auto"/>
      </w:divBdr>
    </w:div>
    <w:div w:id="1866097820">
      <w:bodyDiv w:val="1"/>
      <w:marLeft w:val="0"/>
      <w:marRight w:val="0"/>
      <w:marTop w:val="0"/>
      <w:marBottom w:val="0"/>
      <w:divBdr>
        <w:top w:val="none" w:sz="0" w:space="0" w:color="auto"/>
        <w:left w:val="none" w:sz="0" w:space="0" w:color="auto"/>
        <w:bottom w:val="none" w:sz="0" w:space="0" w:color="auto"/>
        <w:right w:val="none" w:sz="0" w:space="0" w:color="auto"/>
      </w:divBdr>
    </w:div>
    <w:div w:id="1868642835">
      <w:bodyDiv w:val="1"/>
      <w:marLeft w:val="0"/>
      <w:marRight w:val="0"/>
      <w:marTop w:val="0"/>
      <w:marBottom w:val="0"/>
      <w:divBdr>
        <w:top w:val="none" w:sz="0" w:space="0" w:color="auto"/>
        <w:left w:val="none" w:sz="0" w:space="0" w:color="auto"/>
        <w:bottom w:val="none" w:sz="0" w:space="0" w:color="auto"/>
        <w:right w:val="none" w:sz="0" w:space="0" w:color="auto"/>
      </w:divBdr>
    </w:div>
    <w:div w:id="1869025923">
      <w:bodyDiv w:val="1"/>
      <w:marLeft w:val="0"/>
      <w:marRight w:val="0"/>
      <w:marTop w:val="0"/>
      <w:marBottom w:val="0"/>
      <w:divBdr>
        <w:top w:val="none" w:sz="0" w:space="0" w:color="auto"/>
        <w:left w:val="none" w:sz="0" w:space="0" w:color="auto"/>
        <w:bottom w:val="none" w:sz="0" w:space="0" w:color="auto"/>
        <w:right w:val="none" w:sz="0" w:space="0" w:color="auto"/>
      </w:divBdr>
    </w:div>
    <w:div w:id="1892376160">
      <w:bodyDiv w:val="1"/>
      <w:marLeft w:val="0"/>
      <w:marRight w:val="0"/>
      <w:marTop w:val="0"/>
      <w:marBottom w:val="0"/>
      <w:divBdr>
        <w:top w:val="none" w:sz="0" w:space="0" w:color="auto"/>
        <w:left w:val="none" w:sz="0" w:space="0" w:color="auto"/>
        <w:bottom w:val="none" w:sz="0" w:space="0" w:color="auto"/>
        <w:right w:val="none" w:sz="0" w:space="0" w:color="auto"/>
      </w:divBdr>
    </w:div>
    <w:div w:id="1897887143">
      <w:bodyDiv w:val="1"/>
      <w:marLeft w:val="0"/>
      <w:marRight w:val="0"/>
      <w:marTop w:val="0"/>
      <w:marBottom w:val="0"/>
      <w:divBdr>
        <w:top w:val="none" w:sz="0" w:space="0" w:color="auto"/>
        <w:left w:val="none" w:sz="0" w:space="0" w:color="auto"/>
        <w:bottom w:val="none" w:sz="0" w:space="0" w:color="auto"/>
        <w:right w:val="none" w:sz="0" w:space="0" w:color="auto"/>
      </w:divBdr>
    </w:div>
    <w:div w:id="1904370100">
      <w:bodyDiv w:val="1"/>
      <w:marLeft w:val="0"/>
      <w:marRight w:val="0"/>
      <w:marTop w:val="0"/>
      <w:marBottom w:val="0"/>
      <w:divBdr>
        <w:top w:val="none" w:sz="0" w:space="0" w:color="auto"/>
        <w:left w:val="none" w:sz="0" w:space="0" w:color="auto"/>
        <w:bottom w:val="none" w:sz="0" w:space="0" w:color="auto"/>
        <w:right w:val="none" w:sz="0" w:space="0" w:color="auto"/>
      </w:divBdr>
    </w:div>
    <w:div w:id="1927422645">
      <w:bodyDiv w:val="1"/>
      <w:marLeft w:val="0"/>
      <w:marRight w:val="0"/>
      <w:marTop w:val="0"/>
      <w:marBottom w:val="0"/>
      <w:divBdr>
        <w:top w:val="none" w:sz="0" w:space="0" w:color="auto"/>
        <w:left w:val="none" w:sz="0" w:space="0" w:color="auto"/>
        <w:bottom w:val="none" w:sz="0" w:space="0" w:color="auto"/>
        <w:right w:val="none" w:sz="0" w:space="0" w:color="auto"/>
      </w:divBdr>
    </w:div>
    <w:div w:id="1930575951">
      <w:bodyDiv w:val="1"/>
      <w:marLeft w:val="0"/>
      <w:marRight w:val="0"/>
      <w:marTop w:val="0"/>
      <w:marBottom w:val="0"/>
      <w:divBdr>
        <w:top w:val="none" w:sz="0" w:space="0" w:color="auto"/>
        <w:left w:val="none" w:sz="0" w:space="0" w:color="auto"/>
        <w:bottom w:val="none" w:sz="0" w:space="0" w:color="auto"/>
        <w:right w:val="none" w:sz="0" w:space="0" w:color="auto"/>
      </w:divBdr>
    </w:div>
    <w:div w:id="1932735534">
      <w:bodyDiv w:val="1"/>
      <w:marLeft w:val="0"/>
      <w:marRight w:val="0"/>
      <w:marTop w:val="0"/>
      <w:marBottom w:val="0"/>
      <w:divBdr>
        <w:top w:val="none" w:sz="0" w:space="0" w:color="auto"/>
        <w:left w:val="none" w:sz="0" w:space="0" w:color="auto"/>
        <w:bottom w:val="none" w:sz="0" w:space="0" w:color="auto"/>
        <w:right w:val="none" w:sz="0" w:space="0" w:color="auto"/>
      </w:divBdr>
    </w:div>
    <w:div w:id="1949122315">
      <w:bodyDiv w:val="1"/>
      <w:marLeft w:val="0"/>
      <w:marRight w:val="0"/>
      <w:marTop w:val="0"/>
      <w:marBottom w:val="0"/>
      <w:divBdr>
        <w:top w:val="none" w:sz="0" w:space="0" w:color="auto"/>
        <w:left w:val="none" w:sz="0" w:space="0" w:color="auto"/>
        <w:bottom w:val="none" w:sz="0" w:space="0" w:color="auto"/>
        <w:right w:val="none" w:sz="0" w:space="0" w:color="auto"/>
      </w:divBdr>
    </w:div>
    <w:div w:id="2001542259">
      <w:bodyDiv w:val="1"/>
      <w:marLeft w:val="0"/>
      <w:marRight w:val="0"/>
      <w:marTop w:val="0"/>
      <w:marBottom w:val="0"/>
      <w:divBdr>
        <w:top w:val="none" w:sz="0" w:space="0" w:color="auto"/>
        <w:left w:val="none" w:sz="0" w:space="0" w:color="auto"/>
        <w:bottom w:val="none" w:sz="0" w:space="0" w:color="auto"/>
        <w:right w:val="none" w:sz="0" w:space="0" w:color="auto"/>
      </w:divBdr>
    </w:div>
    <w:div w:id="2011129763">
      <w:bodyDiv w:val="1"/>
      <w:marLeft w:val="0"/>
      <w:marRight w:val="0"/>
      <w:marTop w:val="0"/>
      <w:marBottom w:val="0"/>
      <w:divBdr>
        <w:top w:val="none" w:sz="0" w:space="0" w:color="auto"/>
        <w:left w:val="none" w:sz="0" w:space="0" w:color="auto"/>
        <w:bottom w:val="none" w:sz="0" w:space="0" w:color="auto"/>
        <w:right w:val="none" w:sz="0" w:space="0" w:color="auto"/>
      </w:divBdr>
    </w:div>
    <w:div w:id="2018999991">
      <w:bodyDiv w:val="1"/>
      <w:marLeft w:val="0"/>
      <w:marRight w:val="0"/>
      <w:marTop w:val="0"/>
      <w:marBottom w:val="0"/>
      <w:divBdr>
        <w:top w:val="none" w:sz="0" w:space="0" w:color="auto"/>
        <w:left w:val="none" w:sz="0" w:space="0" w:color="auto"/>
        <w:bottom w:val="none" w:sz="0" w:space="0" w:color="auto"/>
        <w:right w:val="none" w:sz="0" w:space="0" w:color="auto"/>
      </w:divBdr>
    </w:div>
    <w:div w:id="2034070007">
      <w:bodyDiv w:val="1"/>
      <w:marLeft w:val="0"/>
      <w:marRight w:val="0"/>
      <w:marTop w:val="0"/>
      <w:marBottom w:val="0"/>
      <w:divBdr>
        <w:top w:val="none" w:sz="0" w:space="0" w:color="auto"/>
        <w:left w:val="none" w:sz="0" w:space="0" w:color="auto"/>
        <w:bottom w:val="none" w:sz="0" w:space="0" w:color="auto"/>
        <w:right w:val="none" w:sz="0" w:space="0" w:color="auto"/>
      </w:divBdr>
    </w:div>
    <w:div w:id="2043163969">
      <w:bodyDiv w:val="1"/>
      <w:marLeft w:val="0"/>
      <w:marRight w:val="0"/>
      <w:marTop w:val="0"/>
      <w:marBottom w:val="0"/>
      <w:divBdr>
        <w:top w:val="none" w:sz="0" w:space="0" w:color="auto"/>
        <w:left w:val="none" w:sz="0" w:space="0" w:color="auto"/>
        <w:bottom w:val="none" w:sz="0" w:space="0" w:color="auto"/>
        <w:right w:val="none" w:sz="0" w:space="0" w:color="auto"/>
      </w:divBdr>
    </w:div>
    <w:div w:id="2046979282">
      <w:bodyDiv w:val="1"/>
      <w:marLeft w:val="0"/>
      <w:marRight w:val="0"/>
      <w:marTop w:val="0"/>
      <w:marBottom w:val="0"/>
      <w:divBdr>
        <w:top w:val="none" w:sz="0" w:space="0" w:color="auto"/>
        <w:left w:val="none" w:sz="0" w:space="0" w:color="auto"/>
        <w:bottom w:val="none" w:sz="0" w:space="0" w:color="auto"/>
        <w:right w:val="none" w:sz="0" w:space="0" w:color="auto"/>
      </w:divBdr>
    </w:div>
    <w:div w:id="2063212575">
      <w:bodyDiv w:val="1"/>
      <w:marLeft w:val="0"/>
      <w:marRight w:val="0"/>
      <w:marTop w:val="0"/>
      <w:marBottom w:val="0"/>
      <w:divBdr>
        <w:top w:val="none" w:sz="0" w:space="0" w:color="auto"/>
        <w:left w:val="none" w:sz="0" w:space="0" w:color="auto"/>
        <w:bottom w:val="none" w:sz="0" w:space="0" w:color="auto"/>
        <w:right w:val="none" w:sz="0" w:space="0" w:color="auto"/>
      </w:divBdr>
    </w:div>
    <w:div w:id="2087610442">
      <w:bodyDiv w:val="1"/>
      <w:marLeft w:val="0"/>
      <w:marRight w:val="0"/>
      <w:marTop w:val="0"/>
      <w:marBottom w:val="0"/>
      <w:divBdr>
        <w:top w:val="none" w:sz="0" w:space="0" w:color="auto"/>
        <w:left w:val="none" w:sz="0" w:space="0" w:color="auto"/>
        <w:bottom w:val="none" w:sz="0" w:space="0" w:color="auto"/>
        <w:right w:val="none" w:sz="0" w:space="0" w:color="auto"/>
      </w:divBdr>
    </w:div>
    <w:div w:id="2088988651">
      <w:bodyDiv w:val="1"/>
      <w:marLeft w:val="0"/>
      <w:marRight w:val="0"/>
      <w:marTop w:val="0"/>
      <w:marBottom w:val="0"/>
      <w:divBdr>
        <w:top w:val="none" w:sz="0" w:space="0" w:color="auto"/>
        <w:left w:val="none" w:sz="0" w:space="0" w:color="auto"/>
        <w:bottom w:val="none" w:sz="0" w:space="0" w:color="auto"/>
        <w:right w:val="none" w:sz="0" w:space="0" w:color="auto"/>
      </w:divBdr>
    </w:div>
    <w:div w:id="2111274901">
      <w:bodyDiv w:val="1"/>
      <w:marLeft w:val="0"/>
      <w:marRight w:val="0"/>
      <w:marTop w:val="0"/>
      <w:marBottom w:val="0"/>
      <w:divBdr>
        <w:top w:val="none" w:sz="0" w:space="0" w:color="auto"/>
        <w:left w:val="none" w:sz="0" w:space="0" w:color="auto"/>
        <w:bottom w:val="none" w:sz="0" w:space="0" w:color="auto"/>
        <w:right w:val="none" w:sz="0" w:space="0" w:color="auto"/>
      </w:divBdr>
    </w:div>
    <w:div w:id="2111705314">
      <w:bodyDiv w:val="1"/>
      <w:marLeft w:val="0"/>
      <w:marRight w:val="0"/>
      <w:marTop w:val="0"/>
      <w:marBottom w:val="0"/>
      <w:divBdr>
        <w:top w:val="none" w:sz="0" w:space="0" w:color="auto"/>
        <w:left w:val="none" w:sz="0" w:space="0" w:color="auto"/>
        <w:bottom w:val="none" w:sz="0" w:space="0" w:color="auto"/>
        <w:right w:val="none" w:sz="0" w:space="0" w:color="auto"/>
      </w:divBdr>
    </w:div>
    <w:div w:id="2115590879">
      <w:bodyDiv w:val="1"/>
      <w:marLeft w:val="0"/>
      <w:marRight w:val="0"/>
      <w:marTop w:val="0"/>
      <w:marBottom w:val="0"/>
      <w:divBdr>
        <w:top w:val="none" w:sz="0" w:space="0" w:color="auto"/>
        <w:left w:val="none" w:sz="0" w:space="0" w:color="auto"/>
        <w:bottom w:val="none" w:sz="0" w:space="0" w:color="auto"/>
        <w:right w:val="none" w:sz="0" w:space="0" w:color="auto"/>
      </w:divBdr>
    </w:div>
    <w:div w:id="2131972451">
      <w:bodyDiv w:val="1"/>
      <w:marLeft w:val="0"/>
      <w:marRight w:val="0"/>
      <w:marTop w:val="0"/>
      <w:marBottom w:val="0"/>
      <w:divBdr>
        <w:top w:val="none" w:sz="0" w:space="0" w:color="auto"/>
        <w:left w:val="none" w:sz="0" w:space="0" w:color="auto"/>
        <w:bottom w:val="none" w:sz="0" w:space="0" w:color="auto"/>
        <w:right w:val="none" w:sz="0" w:space="0" w:color="auto"/>
      </w:divBdr>
    </w:div>
    <w:div w:id="2136557427">
      <w:bodyDiv w:val="1"/>
      <w:marLeft w:val="0"/>
      <w:marRight w:val="0"/>
      <w:marTop w:val="0"/>
      <w:marBottom w:val="0"/>
      <w:divBdr>
        <w:top w:val="none" w:sz="0" w:space="0" w:color="auto"/>
        <w:left w:val="none" w:sz="0" w:space="0" w:color="auto"/>
        <w:bottom w:val="none" w:sz="0" w:space="0" w:color="auto"/>
        <w:right w:val="none" w:sz="0" w:space="0" w:color="auto"/>
      </w:divBdr>
    </w:div>
    <w:div w:id="2141069121">
      <w:bodyDiv w:val="1"/>
      <w:marLeft w:val="0"/>
      <w:marRight w:val="0"/>
      <w:marTop w:val="0"/>
      <w:marBottom w:val="0"/>
      <w:divBdr>
        <w:top w:val="none" w:sz="0" w:space="0" w:color="auto"/>
        <w:left w:val="none" w:sz="0" w:space="0" w:color="auto"/>
        <w:bottom w:val="none" w:sz="0" w:space="0" w:color="auto"/>
        <w:right w:val="none" w:sz="0" w:space="0" w:color="auto"/>
      </w:divBdr>
    </w:div>
    <w:div w:id="21416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facs.org/~/media/files/quality%20programs/trauma/ntdb/ntds/data%20dictionaries/ntds%20data%20dictionary%202018.ash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ihe.net/Templates_Public_Comments/" TargetMode="External"/><Relationship Id="rId26" Type="http://schemas.microsoft.com/office/2011/relationships/commentsExtended" Target="commentsExtended.xml"/><Relationship Id="rId39" Type="http://schemas.openxmlformats.org/officeDocument/2006/relationships/hyperlink" Target="http://hl7.org/fhir/STU3/index.html" TargetMode="External"/><Relationship Id="rId3" Type="http://schemas.openxmlformats.org/officeDocument/2006/relationships/styles" Target="styles.xml"/><Relationship Id="rId21" Type="http://schemas.openxmlformats.org/officeDocument/2006/relationships/hyperlink" Target="https://www.hl7.org/fhir/versions.html" TargetMode="External"/><Relationship Id="rId34" Type="http://schemas.openxmlformats.org/officeDocument/2006/relationships/hyperlink" Target="http://www.hl7.org/implement/standards/product_brief.cfm?product_id=302%3e" TargetMode="External"/><Relationship Id="rId42" Type="http://schemas.openxmlformats.org/officeDocument/2006/relationships/hyperlink" Target="http://wiki.ihe.net/index.php/IHEActCode_Vocabulary" TargetMode="External"/><Relationship Id="rId47" Type="http://schemas.openxmlformats.org/officeDocument/2006/relationships/footer" Target="footer2.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ihe.net/Public_Comment/" TargetMode="External"/><Relationship Id="rId17" Type="http://schemas.openxmlformats.org/officeDocument/2006/relationships/hyperlink" Target="http://ihe.net/Technical_Frameworks/" TargetMode="External"/><Relationship Id="rId25" Type="http://schemas.openxmlformats.org/officeDocument/2006/relationships/comments" Target="comments.xml"/><Relationship Id="rId33" Type="http://schemas.openxmlformats.org/officeDocument/2006/relationships/hyperlink" Target="http://www.hl7.org/implement/standards/product_brief.cfm?product_id=39%3e" TargetMode="External"/><Relationship Id="rId38" Type="http://schemas.openxmlformats.org/officeDocument/2006/relationships/hyperlink" Target="http://www.hl7.org/implement/standards/product_brief.cfm?product_id=439"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ihe.net/Profiles/" TargetMode="External"/><Relationship Id="rId20" Type="http://schemas.openxmlformats.org/officeDocument/2006/relationships/hyperlink" Target="http://hl7.org/fhir/versions.html" TargetMode="External"/><Relationship Id="rId29" Type="http://schemas.openxmlformats.org/officeDocument/2006/relationships/hyperlink" Target="http://ihe.net/Technical_Frameworks/" TargetMode="External"/><Relationship Id="rId41" Type="http://schemas.openxmlformats.org/officeDocument/2006/relationships/hyperlink" Target="http://wiki.ihe.net/index.php/IHE_Format_Co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wiki.hl7.org/index.php?title=January_2018_WGM_New_Orleans;_Jan_27_to_Feb_8" TargetMode="External"/><Relationship Id="rId32" Type="http://schemas.openxmlformats.org/officeDocument/2006/relationships/hyperlink" Target="http://ihe.net/uploadedFiles/Documents/ITI/IHE_ITI_Suppl_Appx-Z.pdf" TargetMode="External"/><Relationship Id="rId37" Type="http://schemas.openxmlformats.org/officeDocument/2006/relationships/hyperlink" Target="http://www.hl7.org/implement/standards/product_brief.cfm?product_id=355" TargetMode="External"/><Relationship Id="rId40" Type="http://schemas.openxmlformats.org/officeDocument/2006/relationships/hyperlink" Target="http://wiki.ihe.net/index.php/OID_Registration"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ihe.net/IHE_Process/" TargetMode="External"/><Relationship Id="rId23" Type="http://schemas.openxmlformats.org/officeDocument/2006/relationships/hyperlink" Target="http://wiki.hl7.org/index.php?title=ClinicalNote_FHIR_Resource_Proposal" TargetMode="External"/><Relationship Id="rId28" Type="http://schemas.openxmlformats.org/officeDocument/2006/relationships/hyperlink" Target="http://ihe.net/Technical_Frameworks/" TargetMode="External"/><Relationship Id="rId36" Type="http://schemas.openxmlformats.org/officeDocument/2006/relationships/hyperlink" Target="http://www.hl7.org/implement/standards/product_brief.cfm?product_id=363" TargetMode="External"/><Relationship Id="rId49"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image" Target="media/image3.jpeg"/><Relationship Id="rId44" Type="http://schemas.openxmlformats.org/officeDocument/2006/relationships/hyperlink" Target="http://wiki.ihe.net/index.php?title=National_Extensions_Proces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file:///D:\Google%20Drive\01_IHE\AppData\Roaming\Microsoft\Word\ihe.net\IHE_Domains\" TargetMode="External"/><Relationship Id="rId22" Type="http://schemas.openxmlformats.org/officeDocument/2006/relationships/hyperlink" Target="http://hl7.org/fhir/versions.html" TargetMode="External"/><Relationship Id="rId27" Type="http://schemas.microsoft.com/office/2016/09/relationships/commentsIds" Target="commentsIds.xml"/><Relationship Id="rId30" Type="http://schemas.openxmlformats.org/officeDocument/2006/relationships/image" Target="media/image2.jpeg"/><Relationship Id="rId35" Type="http://schemas.openxmlformats.org/officeDocument/2006/relationships/hyperlink" Target="http://www.hl7.org/implement/standards/product_brief.cfm?product_id=438%3e" TargetMode="External"/><Relationship Id="rId43" Type="http://schemas.openxmlformats.org/officeDocument/2006/relationships/hyperlink" Target="http://wiki.ihe.net/index.php/IHERoleCode_Vocabulary" TargetMode="External"/><Relationship Id="rId48"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4A9FE-D857-4331-B6F7-460BF7B6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76</Pages>
  <Words>18784</Words>
  <Characters>107071</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125604</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Andrea K. Fourquet</cp:lastModifiedBy>
  <cp:revision>2</cp:revision>
  <cp:lastPrinted>2012-05-01T14:26:00Z</cp:lastPrinted>
  <dcterms:created xsi:type="dcterms:W3CDTF">2018-03-14T17:55:00Z</dcterms:created>
  <dcterms:modified xsi:type="dcterms:W3CDTF">2018-03-14T17:55:00Z</dcterms:modified>
  <cp:category>IHE Supplement Template</cp:category>
</cp:coreProperties>
</file>