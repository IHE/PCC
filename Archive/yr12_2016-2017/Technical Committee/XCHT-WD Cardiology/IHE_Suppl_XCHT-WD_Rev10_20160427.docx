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2746FE" w14:textId="77777777" w:rsidR="00CF283F" w:rsidRPr="00D05B7C" w:rsidRDefault="00CF283F" w:rsidP="00D05B7C">
      <w:pPr>
        <w:pStyle w:val="Corpodeltesto"/>
        <w:jc w:val="center"/>
        <w:rPr>
          <w:b/>
          <w:bCs/>
          <w:sz w:val="28"/>
          <w:szCs w:val="28"/>
        </w:rPr>
      </w:pPr>
      <w:r w:rsidRPr="00D05B7C">
        <w:rPr>
          <w:b/>
          <w:bCs/>
          <w:sz w:val="28"/>
          <w:szCs w:val="28"/>
        </w:rPr>
        <w:t>Integrating the Healthcare Enterprise</w:t>
      </w:r>
    </w:p>
    <w:p w14:paraId="24DB5784" w14:textId="77777777" w:rsidR="00CF283F" w:rsidRPr="000807AC" w:rsidRDefault="00CF283F" w:rsidP="00663624">
      <w:pPr>
        <w:pStyle w:val="Corpodeltesto"/>
      </w:pPr>
    </w:p>
    <w:p w14:paraId="0DB9233F" w14:textId="77777777" w:rsidR="00CF283F" w:rsidRPr="000807AC" w:rsidRDefault="00513E1A" w:rsidP="003D24EE">
      <w:pPr>
        <w:pStyle w:val="Corpodeltesto"/>
        <w:jc w:val="center"/>
      </w:pPr>
      <w:r>
        <w:rPr>
          <w:noProof/>
          <w:lang w:val="it-IT" w:eastAsia="it-IT"/>
        </w:rPr>
        <w:drawing>
          <wp:inline distT="0" distB="0" distL="0" distR="0" wp14:anchorId="6241E4E4" wp14:editId="14F6E3C2">
            <wp:extent cx="1574800" cy="1117600"/>
            <wp:effectExtent l="0" t="0" r="0" b="0"/>
            <wp:docPr id="1" name="Immagine 1" descr="IHE_logo_reg_170w_11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HE_logo_reg_170w_119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4800" cy="1117600"/>
                    </a:xfrm>
                    <a:prstGeom prst="rect">
                      <a:avLst/>
                    </a:prstGeom>
                    <a:noFill/>
                    <a:ln>
                      <a:noFill/>
                    </a:ln>
                  </pic:spPr>
                </pic:pic>
              </a:graphicData>
            </a:graphic>
          </wp:inline>
        </w:drawing>
      </w:r>
    </w:p>
    <w:p w14:paraId="1289D585" w14:textId="77777777" w:rsidR="00CF283F" w:rsidRPr="000807AC" w:rsidRDefault="00CF283F" w:rsidP="000807AC">
      <w:pPr>
        <w:pStyle w:val="Corpodeltesto"/>
      </w:pPr>
    </w:p>
    <w:p w14:paraId="4CD11A8B" w14:textId="77777777" w:rsidR="007400C4" w:rsidRPr="000807AC" w:rsidRDefault="007400C4" w:rsidP="00663624">
      <w:pPr>
        <w:pStyle w:val="Corpodeltesto"/>
      </w:pPr>
    </w:p>
    <w:p w14:paraId="0CF42E6D" w14:textId="3CC6A1B9" w:rsidR="00482DC2" w:rsidRPr="000807AC" w:rsidRDefault="005B55E4" w:rsidP="005B55E4">
      <w:pPr>
        <w:pStyle w:val="Corpodeltesto"/>
        <w:jc w:val="center"/>
        <w:rPr>
          <w:b/>
          <w:sz w:val="44"/>
          <w:szCs w:val="44"/>
        </w:rPr>
      </w:pPr>
      <w:r w:rsidRPr="003F1F6A">
        <w:rPr>
          <w:b/>
          <w:sz w:val="44"/>
          <w:szCs w:val="44"/>
        </w:rPr>
        <w:t>IHE Patient Care Coordination</w:t>
      </w:r>
      <w:r>
        <w:rPr>
          <w:b/>
          <w:sz w:val="44"/>
          <w:szCs w:val="44"/>
        </w:rPr>
        <w:t>/Cardiology</w:t>
      </w:r>
    </w:p>
    <w:p w14:paraId="0EA5BC9B" w14:textId="77777777" w:rsidR="00B15D8F" w:rsidRPr="000807AC" w:rsidRDefault="00CF283F" w:rsidP="000807AC">
      <w:pPr>
        <w:pStyle w:val="Corpodeltesto"/>
        <w:jc w:val="center"/>
        <w:rPr>
          <w:b/>
          <w:sz w:val="44"/>
          <w:szCs w:val="44"/>
        </w:rPr>
      </w:pPr>
      <w:r w:rsidRPr="000807AC">
        <w:rPr>
          <w:b/>
          <w:sz w:val="44"/>
          <w:szCs w:val="44"/>
        </w:rPr>
        <w:t>Technical Framework</w:t>
      </w:r>
      <w:r w:rsidR="00B4798B" w:rsidRPr="000807AC">
        <w:rPr>
          <w:b/>
          <w:sz w:val="44"/>
          <w:szCs w:val="44"/>
        </w:rPr>
        <w:t xml:space="preserve"> </w:t>
      </w:r>
      <w:r w:rsidRPr="000807AC">
        <w:rPr>
          <w:b/>
          <w:sz w:val="44"/>
          <w:szCs w:val="44"/>
        </w:rPr>
        <w:t>Supplement</w:t>
      </w:r>
    </w:p>
    <w:p w14:paraId="074131D9" w14:textId="77777777" w:rsidR="00CF283F" w:rsidRPr="000807AC" w:rsidRDefault="00CF283F" w:rsidP="000807AC">
      <w:pPr>
        <w:pStyle w:val="Corpodeltesto"/>
      </w:pPr>
    </w:p>
    <w:p w14:paraId="6B21F366" w14:textId="77777777" w:rsidR="00656A6B" w:rsidRPr="000807AC" w:rsidRDefault="00656A6B" w:rsidP="000807AC">
      <w:pPr>
        <w:pStyle w:val="Corpodeltesto"/>
      </w:pPr>
    </w:p>
    <w:p w14:paraId="3AE6E868" w14:textId="77777777" w:rsidR="005B55E4" w:rsidRDefault="005B55E4" w:rsidP="005B55E4">
      <w:pPr>
        <w:pStyle w:val="Corpodeltesto"/>
        <w:jc w:val="center"/>
        <w:rPr>
          <w:b/>
          <w:sz w:val="44"/>
          <w:szCs w:val="44"/>
        </w:rPr>
      </w:pPr>
      <w:r w:rsidRPr="003F1F6A">
        <w:rPr>
          <w:b/>
          <w:sz w:val="44"/>
          <w:szCs w:val="44"/>
        </w:rPr>
        <w:t xml:space="preserve">Cross Enterprise </w:t>
      </w:r>
      <w:r>
        <w:rPr>
          <w:b/>
          <w:sz w:val="44"/>
          <w:szCs w:val="44"/>
        </w:rPr>
        <w:t>Cardiovascular Heart Team</w:t>
      </w:r>
    </w:p>
    <w:p w14:paraId="476EBC31" w14:textId="77777777" w:rsidR="005B55E4" w:rsidRPr="003F1F6A" w:rsidRDefault="005B55E4" w:rsidP="005B55E4">
      <w:pPr>
        <w:pStyle w:val="Corpodeltesto"/>
        <w:jc w:val="center"/>
        <w:rPr>
          <w:b/>
          <w:sz w:val="44"/>
          <w:szCs w:val="44"/>
        </w:rPr>
      </w:pPr>
      <w:r>
        <w:rPr>
          <w:b/>
          <w:sz w:val="44"/>
          <w:szCs w:val="44"/>
        </w:rPr>
        <w:t>Workflow Definition</w:t>
      </w:r>
    </w:p>
    <w:p w14:paraId="1EAA2F1C" w14:textId="6C2F0263" w:rsidR="00CF283F" w:rsidRPr="000807AC" w:rsidRDefault="005B55E4" w:rsidP="00663624">
      <w:pPr>
        <w:jc w:val="center"/>
        <w:rPr>
          <w:b/>
          <w:sz w:val="44"/>
          <w:szCs w:val="44"/>
        </w:rPr>
      </w:pPr>
      <w:r w:rsidRPr="003F1F6A">
        <w:rPr>
          <w:b/>
          <w:sz w:val="44"/>
          <w:szCs w:val="44"/>
        </w:rPr>
        <w:t>(X</w:t>
      </w:r>
      <w:r>
        <w:rPr>
          <w:b/>
          <w:sz w:val="44"/>
          <w:szCs w:val="44"/>
        </w:rPr>
        <w:t>CHT</w:t>
      </w:r>
      <w:r w:rsidRPr="003F1F6A">
        <w:rPr>
          <w:b/>
          <w:sz w:val="44"/>
          <w:szCs w:val="44"/>
        </w:rPr>
        <w:t>-WD)</w:t>
      </w:r>
    </w:p>
    <w:p w14:paraId="01DE0D8F" w14:textId="77777777" w:rsidR="00CF283F" w:rsidRPr="000807AC" w:rsidRDefault="00CF283F" w:rsidP="000125FF">
      <w:pPr>
        <w:pStyle w:val="Corpodeltesto"/>
      </w:pPr>
    </w:p>
    <w:p w14:paraId="3EBAC5E5" w14:textId="77777777" w:rsidR="007400C4" w:rsidRDefault="007400C4" w:rsidP="000125FF">
      <w:pPr>
        <w:pStyle w:val="Corpodeltesto"/>
      </w:pPr>
    </w:p>
    <w:p w14:paraId="1E46BCB6" w14:textId="77777777" w:rsidR="00C1037F" w:rsidRPr="000807AC" w:rsidRDefault="00C1037F" w:rsidP="000125FF">
      <w:pPr>
        <w:pStyle w:val="Corpodeltesto"/>
      </w:pPr>
    </w:p>
    <w:p w14:paraId="1AC2466B" w14:textId="77777777" w:rsidR="00503AE1" w:rsidRPr="000807AC" w:rsidRDefault="00457DDC" w:rsidP="00AF7069">
      <w:pPr>
        <w:jc w:val="center"/>
        <w:rPr>
          <w:rFonts w:ascii="Arial" w:hAnsi="Arial"/>
          <w:b/>
          <w:bCs/>
          <w:kern w:val="28"/>
          <w:sz w:val="44"/>
        </w:rPr>
      </w:pPr>
      <w:r w:rsidRPr="000807AC">
        <w:rPr>
          <w:b/>
          <w:sz w:val="44"/>
          <w:szCs w:val="44"/>
        </w:rPr>
        <w:t xml:space="preserve">Draft </w:t>
      </w:r>
      <w:r w:rsidR="00AF7069" w:rsidRPr="000807AC">
        <w:rPr>
          <w:b/>
          <w:sz w:val="44"/>
          <w:szCs w:val="44"/>
        </w:rPr>
        <w:t xml:space="preserve">in preparation </w:t>
      </w:r>
      <w:r w:rsidRPr="000807AC">
        <w:rPr>
          <w:b/>
          <w:sz w:val="44"/>
          <w:szCs w:val="44"/>
        </w:rPr>
        <w:t>for</w:t>
      </w:r>
      <w:r w:rsidR="00506C22" w:rsidRPr="000807AC">
        <w:rPr>
          <w:b/>
          <w:sz w:val="44"/>
          <w:szCs w:val="44"/>
        </w:rPr>
        <w:t xml:space="preserve"> </w:t>
      </w:r>
      <w:r w:rsidRPr="000807AC">
        <w:rPr>
          <w:b/>
          <w:sz w:val="44"/>
          <w:szCs w:val="44"/>
        </w:rPr>
        <w:t>P</w:t>
      </w:r>
      <w:r w:rsidR="00CF283F" w:rsidRPr="000807AC">
        <w:rPr>
          <w:b/>
          <w:sz w:val="44"/>
          <w:szCs w:val="44"/>
        </w:rPr>
        <w:t>ublic Comment</w:t>
      </w:r>
      <w:r w:rsidR="00503AE1" w:rsidRPr="000807AC">
        <w:rPr>
          <w:b/>
          <w:sz w:val="44"/>
          <w:szCs w:val="44"/>
        </w:rPr>
        <w:t xml:space="preserve"> </w:t>
      </w:r>
    </w:p>
    <w:p w14:paraId="2A144878" w14:textId="77777777" w:rsidR="00D62CEC" w:rsidRPr="000807AC" w:rsidRDefault="00D62CEC" w:rsidP="000807AC">
      <w:pPr>
        <w:pStyle w:val="AuthorInstructions"/>
      </w:pPr>
      <w:r w:rsidRPr="000807AC">
        <w:t>&lt;</w:t>
      </w:r>
      <w:r w:rsidR="001606A7" w:rsidRPr="000807AC">
        <w:t>T</w:t>
      </w:r>
      <w:r w:rsidRPr="000807AC">
        <w:t>he IHE Documentation Specialist will change the title to just “</w:t>
      </w:r>
      <w:r w:rsidR="001606A7" w:rsidRPr="000807AC">
        <w:t xml:space="preserve">Draft for </w:t>
      </w:r>
      <w:r w:rsidRPr="000807AC">
        <w:t>Public Comment” upon publication for public comment; leave “as is” until then.&gt;</w:t>
      </w:r>
    </w:p>
    <w:p w14:paraId="672CF603" w14:textId="77777777" w:rsidR="009D125C" w:rsidRPr="000807AC" w:rsidRDefault="009D125C">
      <w:pPr>
        <w:pStyle w:val="Corpodeltesto"/>
      </w:pPr>
    </w:p>
    <w:p w14:paraId="42E6C9CD" w14:textId="77777777" w:rsidR="009D125C" w:rsidRPr="000807AC" w:rsidRDefault="009D125C">
      <w:pPr>
        <w:pStyle w:val="Corpodeltesto"/>
      </w:pPr>
    </w:p>
    <w:p w14:paraId="2AD888DA" w14:textId="5DF8808A" w:rsidR="00A910E1" w:rsidRPr="000807AC" w:rsidRDefault="00CD3ECD" w:rsidP="00AC7C88">
      <w:pPr>
        <w:pStyle w:val="Corpodeltesto"/>
      </w:pPr>
      <w:r>
        <w:t>Date:</w:t>
      </w:r>
      <w:r>
        <w:tab/>
      </w:r>
      <w:r>
        <w:tab/>
      </w:r>
      <w:r w:rsidR="00BF4F6C">
        <w:t>April</w:t>
      </w:r>
      <w:r w:rsidR="00A910E1" w:rsidRPr="000807AC">
        <w:t xml:space="preserve"> </w:t>
      </w:r>
      <w:r w:rsidR="00EB4ABA">
        <w:t>27</w:t>
      </w:r>
      <w:r>
        <w:t>th</w:t>
      </w:r>
      <w:r w:rsidR="004F5211" w:rsidRPr="000807AC">
        <w:t>, 20</w:t>
      </w:r>
      <w:r>
        <w:t>1</w:t>
      </w:r>
      <w:r w:rsidR="00F21774">
        <w:t>6</w:t>
      </w:r>
    </w:p>
    <w:p w14:paraId="5006E2B2" w14:textId="2C5D6C19" w:rsidR="00603ED5" w:rsidRPr="000807AC" w:rsidRDefault="00A910E1" w:rsidP="00AC7C88">
      <w:pPr>
        <w:pStyle w:val="Corpodeltesto"/>
      </w:pPr>
      <w:r w:rsidRPr="000807AC">
        <w:t>Author:</w:t>
      </w:r>
      <w:r w:rsidRPr="000807AC">
        <w:tab/>
      </w:r>
      <w:r w:rsidR="005B55E4">
        <w:t>Elena Vio</w:t>
      </w:r>
      <w:r w:rsidR="0078109C">
        <w:t xml:space="preserve"> </w:t>
      </w:r>
      <w:r w:rsidR="005B55E4">
        <w:t>(</w:t>
      </w:r>
      <w:hyperlink r:id="rId10" w:history="1">
        <w:r w:rsidR="00F1394F" w:rsidRPr="00D85CEA">
          <w:rPr>
            <w:rStyle w:val="Collegamentoipertestuale"/>
          </w:rPr>
          <w:t>evio@consorzioarsenal.it</w:t>
        </w:r>
      </w:hyperlink>
      <w:r w:rsidR="005B55E4">
        <w:t>)</w:t>
      </w:r>
      <w:r w:rsidR="00F1394F">
        <w:t>, Mauro Zanardini (</w:t>
      </w:r>
      <w:hyperlink r:id="rId11" w:history="1">
        <w:r w:rsidR="00F1394F" w:rsidRPr="002D039E">
          <w:rPr>
            <w:rStyle w:val="Collegamentoipertestuale"/>
          </w:rPr>
          <w:t>mzanardini@consorzioarsenal.it</w:t>
        </w:r>
      </w:hyperlink>
      <w:r w:rsidR="00F1394F">
        <w:t>)</w:t>
      </w:r>
      <w:r w:rsidR="00841BCD">
        <w:t>, Glauco Brandolino (</w:t>
      </w:r>
      <w:hyperlink r:id="rId12" w:history="1">
        <w:r w:rsidR="00EB4ABA" w:rsidRPr="00D40282">
          <w:rPr>
            <w:rStyle w:val="Collegamentoipertestuale"/>
          </w:rPr>
          <w:t>gbrandolino@consorzioarseanal.it</w:t>
        </w:r>
      </w:hyperlink>
      <w:r w:rsidR="00841BCD">
        <w:t>)</w:t>
      </w:r>
      <w:r w:rsidR="00EB4ABA">
        <w:t>, Claudio Saccavini (csaccavini@consorzioarsenal.it)</w:t>
      </w:r>
    </w:p>
    <w:p w14:paraId="333395CA" w14:textId="41939C4E" w:rsidR="00A875FF" w:rsidRPr="000807AC" w:rsidRDefault="00603ED5" w:rsidP="00AC7C88">
      <w:pPr>
        <w:pStyle w:val="Corpodeltesto"/>
      </w:pPr>
      <w:r w:rsidRPr="000807AC">
        <w:t>Email:</w:t>
      </w:r>
      <w:r w:rsidR="00FF4C4E" w:rsidRPr="000807AC">
        <w:tab/>
      </w:r>
      <w:r w:rsidR="00FF4C4E" w:rsidRPr="000807AC">
        <w:tab/>
      </w:r>
      <w:hyperlink r:id="rId13" w:history="1">
        <w:r w:rsidR="00F1394F" w:rsidRPr="00B1748F">
          <w:rPr>
            <w:rStyle w:val="Collegamentoipertestuale"/>
          </w:rPr>
          <w:t>pcc@ihe.net</w:t>
        </w:r>
      </w:hyperlink>
      <w:r w:rsidR="00F1394F">
        <w:t xml:space="preserve">, </w:t>
      </w:r>
      <w:hyperlink r:id="rId14" w:history="1">
        <w:r w:rsidR="00D96939" w:rsidRPr="00D85CEA">
          <w:rPr>
            <w:rStyle w:val="Collegamentoipertestuale"/>
          </w:rPr>
          <w:t>cardiotech@ihe.net</w:t>
        </w:r>
      </w:hyperlink>
      <w:r w:rsidR="00D96939">
        <w:t xml:space="preserve"> </w:t>
      </w:r>
    </w:p>
    <w:p w14:paraId="5D063907" w14:textId="77777777" w:rsidR="009D125C" w:rsidRPr="000807AC" w:rsidRDefault="009D125C" w:rsidP="009D125C">
      <w:pPr>
        <w:pStyle w:val="Corpodeltesto"/>
        <w:rPr>
          <w:i/>
        </w:rPr>
      </w:pPr>
      <w:r w:rsidRPr="000807AC">
        <w:br w:type="page"/>
      </w:r>
      <w:r w:rsidR="00701B3A" w:rsidRPr="000807AC">
        <w:rPr>
          <w:i/>
        </w:rPr>
        <w:lastRenderedPageBreak/>
        <w:t>The</w:t>
      </w:r>
      <w:r w:rsidRPr="000807AC">
        <w:rPr>
          <w:i/>
        </w:rPr>
        <w:t xml:space="preserve"> </w:t>
      </w:r>
      <w:r w:rsidR="00701B3A" w:rsidRPr="000807AC">
        <w:rPr>
          <w:i/>
        </w:rPr>
        <w:t xml:space="preserve">following two pages are </w:t>
      </w:r>
      <w:r w:rsidRPr="000807AC">
        <w:rPr>
          <w:i/>
        </w:rPr>
        <w:t>only here for Public Comment review of the Supplement Template itself and will be deleted prior to publishing this document for use as a template.</w:t>
      </w:r>
    </w:p>
    <w:p w14:paraId="52C6A8CB" w14:textId="77777777" w:rsidR="009D125C" w:rsidRPr="000807AC" w:rsidRDefault="009D125C" w:rsidP="009D125C">
      <w:pPr>
        <w:pStyle w:val="Corpodeltesto"/>
      </w:pPr>
    </w:p>
    <w:p w14:paraId="2A465920" w14:textId="77777777" w:rsidR="009D125C" w:rsidRPr="000807AC" w:rsidRDefault="009D125C" w:rsidP="009D125C">
      <w:pPr>
        <w:pStyle w:val="Corpodeltesto"/>
        <w:rPr>
          <w:rFonts w:ascii="Arial" w:hAnsi="Arial" w:cs="Arial"/>
          <w:b/>
        </w:rPr>
      </w:pPr>
      <w:r w:rsidRPr="000807AC">
        <w:rPr>
          <w:rFonts w:ascii="Arial" w:hAnsi="Arial" w:cs="Arial"/>
          <w:b/>
        </w:rPr>
        <w:t>Supplement Template Review – What’s new?</w:t>
      </w:r>
    </w:p>
    <w:p w14:paraId="67D5F13F" w14:textId="77777777" w:rsidR="009D125C" w:rsidRPr="000807AC" w:rsidRDefault="009D125C" w:rsidP="00C57C6C">
      <w:pPr>
        <w:pStyle w:val="Corpodeltesto"/>
        <w:numPr>
          <w:ilvl w:val="0"/>
          <w:numId w:val="15"/>
        </w:numPr>
      </w:pPr>
      <w:r w:rsidRPr="000807AC">
        <w:t>The purpose of this version of the Supplement Template is to incorporate CDA Content Modules into the Supplement Template</w:t>
      </w:r>
      <w:r w:rsidR="00887E40" w:rsidRPr="000807AC">
        <w:t xml:space="preserve">. </w:t>
      </w:r>
      <w:r w:rsidRPr="000807AC">
        <w:t>This includes significant changes to the Volume 1 (Profiles) material and the introduction of Volume 3 (Content Modules)</w:t>
      </w:r>
      <w:r w:rsidR="00887E40" w:rsidRPr="000807AC">
        <w:t xml:space="preserve">. </w:t>
      </w:r>
    </w:p>
    <w:p w14:paraId="1594E8D0" w14:textId="77777777" w:rsidR="009D125C" w:rsidRPr="000807AC" w:rsidRDefault="009D125C" w:rsidP="00C57C6C">
      <w:pPr>
        <w:pStyle w:val="Corpodeltesto"/>
        <w:numPr>
          <w:ilvl w:val="0"/>
          <w:numId w:val="15"/>
        </w:numPr>
      </w:pPr>
      <w:r w:rsidRPr="000807AC">
        <w:t>Note that eventually this Supplement Template and Volume 3 Technical Framework shell will be expanded to include other Content Module definitions such as DICOM (Section 7) and the next technology (Volume 8), etc.</w:t>
      </w:r>
    </w:p>
    <w:p w14:paraId="0CB42EC2" w14:textId="77777777" w:rsidR="0017698E" w:rsidRDefault="0017698E" w:rsidP="009D125C">
      <w:pPr>
        <w:pStyle w:val="Corpodeltesto"/>
        <w:rPr>
          <w:rFonts w:ascii="Arial" w:hAnsi="Arial" w:cs="Arial"/>
          <w:b/>
        </w:rPr>
      </w:pPr>
    </w:p>
    <w:p w14:paraId="77728EFB" w14:textId="77777777" w:rsidR="009D125C" w:rsidRPr="000807AC" w:rsidRDefault="009D125C" w:rsidP="009D125C">
      <w:pPr>
        <w:pStyle w:val="Corpodeltesto"/>
        <w:rPr>
          <w:rFonts w:ascii="Arial" w:hAnsi="Arial" w:cs="Arial"/>
          <w:b/>
        </w:rPr>
      </w:pPr>
      <w:r w:rsidRPr="000807AC">
        <w:rPr>
          <w:rFonts w:ascii="Arial" w:hAnsi="Arial" w:cs="Arial"/>
          <w:b/>
        </w:rPr>
        <w:t>Supplement Template Public Comment Review Instructions</w:t>
      </w:r>
    </w:p>
    <w:p w14:paraId="00E43078" w14:textId="77777777" w:rsidR="009D125C" w:rsidRPr="000807AC" w:rsidRDefault="00A5645C" w:rsidP="009D125C">
      <w:pPr>
        <w:pStyle w:val="Corpodeltesto"/>
      </w:pPr>
      <w:r>
        <w:t xml:space="preserve">Comments can be made at </w:t>
      </w:r>
      <w:hyperlink r:id="rId15" w:history="1">
        <w:r w:rsidR="0017698E" w:rsidRPr="00597DB2">
          <w:rPr>
            <w:rStyle w:val="Collegamentoipertestuale"/>
          </w:rPr>
          <w:t>http://ihe.net/ihetemplates.cfm</w:t>
        </w:r>
      </w:hyperlink>
      <w:r w:rsidR="0017698E">
        <w:rPr>
          <w:rStyle w:val="Collegamentoipertestuale"/>
        </w:rPr>
        <w:t>.</w:t>
      </w:r>
    </w:p>
    <w:p w14:paraId="4D2413AE" w14:textId="77777777" w:rsidR="009D125C" w:rsidRPr="000807AC" w:rsidRDefault="009D125C" w:rsidP="009D125C">
      <w:pPr>
        <w:pStyle w:val="Corpodeltesto"/>
      </w:pPr>
    </w:p>
    <w:p w14:paraId="6CE7448F" w14:textId="7B2E1E31" w:rsidR="00F21774" w:rsidRPr="00F21774" w:rsidRDefault="009D125C" w:rsidP="009D125C">
      <w:pPr>
        <w:pStyle w:val="Corpodeltesto"/>
        <w:rPr>
          <w:rFonts w:ascii="Arial" w:hAnsi="Arial" w:cs="Arial"/>
          <w:b/>
        </w:rPr>
      </w:pPr>
      <w:r w:rsidRPr="00597DB2">
        <w:rPr>
          <w:rFonts w:ascii="Arial" w:hAnsi="Arial" w:cs="Arial"/>
          <w:b/>
        </w:rPr>
        <w:t>Open Issues and Questions</w:t>
      </w:r>
    </w:p>
    <w:p w14:paraId="10466AFF" w14:textId="09361772" w:rsidR="00CF283F" w:rsidRPr="000807AC" w:rsidRDefault="00F21774" w:rsidP="009D125C">
      <w:pPr>
        <w:pStyle w:val="Corpodeltesto"/>
      </w:pPr>
      <w:r>
        <w:t>None</w:t>
      </w:r>
      <w:r w:rsidR="009D125C" w:rsidRPr="000807AC">
        <w:br w:type="page"/>
      </w:r>
      <w:r w:rsidR="00A875FF" w:rsidRPr="000807AC">
        <w:rPr>
          <w:rFonts w:ascii="Arial" w:hAnsi="Arial"/>
          <w:b/>
          <w:kern w:val="28"/>
          <w:sz w:val="28"/>
        </w:rPr>
        <w:lastRenderedPageBreak/>
        <w:t>Foreword</w:t>
      </w:r>
    </w:p>
    <w:p w14:paraId="788381B0" w14:textId="0A8629E9" w:rsidR="00482DC2" w:rsidRPr="000807AC" w:rsidRDefault="00CF283F" w:rsidP="00147F29">
      <w:pPr>
        <w:pStyle w:val="Corpodeltesto"/>
      </w:pPr>
      <w:r w:rsidRPr="000807AC">
        <w:t xml:space="preserve">This </w:t>
      </w:r>
      <w:r w:rsidR="00482DC2" w:rsidRPr="000807AC">
        <w:t xml:space="preserve">is a </w:t>
      </w:r>
      <w:r w:rsidRPr="000807AC">
        <w:t xml:space="preserve">supplement to the IHE </w:t>
      </w:r>
      <w:r w:rsidR="005B55E4">
        <w:t>PCC and IHE Cardiology</w:t>
      </w:r>
      <w:r w:rsidR="005B55E4" w:rsidRPr="000807AC">
        <w:t xml:space="preserve"> </w:t>
      </w:r>
      <w:r w:rsidRPr="000807AC">
        <w:t xml:space="preserve">Technical Framework </w:t>
      </w:r>
      <w:r w:rsidR="00482DC2" w:rsidRPr="000807AC">
        <w:t>&lt;</w:t>
      </w:r>
      <w:r w:rsidRPr="000807AC">
        <w:t>V</w:t>
      </w:r>
      <w:r w:rsidR="009813A1" w:rsidRPr="000807AC">
        <w:t>X.X</w:t>
      </w:r>
      <w:r w:rsidRPr="000807AC">
        <w:t>&gt;</w:t>
      </w:r>
      <w:r w:rsidR="00482DC2" w:rsidRPr="000807AC">
        <w:t>.</w:t>
      </w:r>
      <w:r w:rsidR="00F002DD" w:rsidRPr="000807AC">
        <w:t xml:space="preserve"> Each supplement undergoes a process of public comment and trial implementation before being</w:t>
      </w:r>
      <w:r w:rsidR="00F0665F" w:rsidRPr="000807AC">
        <w:t xml:space="preserve"> </w:t>
      </w:r>
      <w:r w:rsidR="00F002DD" w:rsidRPr="000807AC">
        <w:t>incorporated into the volumes of the Technical Frameworks.</w:t>
      </w:r>
    </w:p>
    <w:p w14:paraId="681340F6" w14:textId="77777777" w:rsidR="006263EA" w:rsidRPr="000807AC" w:rsidRDefault="00B15E9B" w:rsidP="00147F29">
      <w:pPr>
        <w:pStyle w:val="Corpodeltesto"/>
      </w:pPr>
      <w:r w:rsidRPr="000807AC">
        <w:rPr>
          <w:i/>
          <w:iCs/>
        </w:rPr>
        <w:t>&lt;</w:t>
      </w:r>
      <w:r w:rsidR="00510062" w:rsidRPr="000807AC">
        <w:rPr>
          <w:i/>
          <w:iCs/>
        </w:rPr>
        <w:t xml:space="preserve">For Public </w:t>
      </w:r>
      <w:r w:rsidR="007773C8" w:rsidRPr="000807AC">
        <w:rPr>
          <w:i/>
          <w:iCs/>
        </w:rPr>
        <w:t>Comment</w:t>
      </w:r>
      <w:r w:rsidR="00C56183" w:rsidRPr="000807AC">
        <w:rPr>
          <w:i/>
          <w:iCs/>
        </w:rPr>
        <w:t>:</w:t>
      </w:r>
      <w:r w:rsidRPr="000807AC">
        <w:rPr>
          <w:i/>
          <w:iCs/>
        </w:rPr>
        <w:t>&gt;</w:t>
      </w:r>
      <w:r w:rsidR="00510062" w:rsidRPr="000807AC">
        <w:t xml:space="preserve">This supplement </w:t>
      </w:r>
      <w:r w:rsidR="004F5211" w:rsidRPr="000807AC">
        <w:t xml:space="preserve">is published </w:t>
      </w:r>
      <w:r w:rsidR="007773C8" w:rsidRPr="000807AC">
        <w:t>on &lt;</w:t>
      </w:r>
      <w:r w:rsidR="004F5211" w:rsidRPr="000807AC">
        <w:t>Month XX, 201x&gt; for Public Comment</w:t>
      </w:r>
      <w:r w:rsidR="00F0665F" w:rsidRPr="000807AC">
        <w:t xml:space="preserve">. </w:t>
      </w:r>
      <w:r w:rsidR="00CF283F" w:rsidRPr="000807AC">
        <w:t xml:space="preserve">Comments </w:t>
      </w:r>
      <w:r w:rsidR="00DD4D5A" w:rsidRPr="000807AC">
        <w:t xml:space="preserve">are invited and may </w:t>
      </w:r>
      <w:r w:rsidR="006263EA" w:rsidRPr="000807AC">
        <w:t xml:space="preserve">be submitted </w:t>
      </w:r>
      <w:r w:rsidR="004F5211" w:rsidRPr="000807AC">
        <w:t>at</w:t>
      </w:r>
      <w:r w:rsidR="007773C8" w:rsidRPr="000807AC">
        <w:t xml:space="preserve"> </w:t>
      </w:r>
      <w:hyperlink r:id="rId16" w:history="1">
        <w:r w:rsidR="007773C8" w:rsidRPr="000807AC">
          <w:rPr>
            <w:rStyle w:val="Collegamentoipertestuale"/>
          </w:rPr>
          <w:t>http://www.ihe.net/&lt;domain&gt;/&lt;domain&gt;comments.cfm</w:t>
        </w:r>
      </w:hyperlink>
      <w:r w:rsidR="00F0665F" w:rsidRPr="000807AC">
        <w:t xml:space="preserve">. </w:t>
      </w:r>
      <w:r w:rsidR="00510062" w:rsidRPr="000807AC">
        <w:t xml:space="preserve">In order to be considered in development of the Trial Implementation version of the supplement comments must be received by &lt;Month XX, 201X&gt;. </w:t>
      </w:r>
    </w:p>
    <w:p w14:paraId="45AFF94E" w14:textId="77777777" w:rsidR="00A875FF" w:rsidRPr="000807AC" w:rsidRDefault="00B15E9B" w:rsidP="006263EA">
      <w:pPr>
        <w:pStyle w:val="Corpodeltesto"/>
      </w:pPr>
      <w:r w:rsidRPr="000807AC">
        <w:rPr>
          <w:i/>
          <w:iCs/>
        </w:rPr>
        <w:t>&lt;</w:t>
      </w:r>
      <w:r w:rsidR="00A875FF" w:rsidRPr="000807AC">
        <w:rPr>
          <w:i/>
          <w:iCs/>
        </w:rPr>
        <w:t>For Trial Implementation</w:t>
      </w:r>
      <w:r w:rsidR="00C56183" w:rsidRPr="000807AC">
        <w:rPr>
          <w:i/>
          <w:iCs/>
        </w:rPr>
        <w:t>:</w:t>
      </w:r>
      <w:r w:rsidRPr="000807AC">
        <w:rPr>
          <w:i/>
          <w:iCs/>
        </w:rPr>
        <w:t>&gt;</w:t>
      </w:r>
      <w:r w:rsidR="004D69C3" w:rsidRPr="00B92EA1">
        <w:t>T</w:t>
      </w:r>
      <w:r w:rsidR="009D125C" w:rsidRPr="000807AC">
        <w:t>his</w:t>
      </w:r>
      <w:r w:rsidR="004F5211" w:rsidRPr="008358E5">
        <w:t xml:space="preserve"> s</w:t>
      </w:r>
      <w:r w:rsidR="004F5211" w:rsidRPr="000807AC">
        <w:t xml:space="preserve">upplement is published for Trial Implementation on </w:t>
      </w:r>
      <w:r w:rsidR="00BB6AAC" w:rsidRPr="000807AC">
        <w:t>&lt;Month XX, 201X&gt;</w:t>
      </w:r>
      <w:r w:rsidR="00A85861" w:rsidRPr="000807AC">
        <w:t xml:space="preserve"> and may</w:t>
      </w:r>
      <w:r w:rsidR="00BB6AAC" w:rsidRPr="000807AC">
        <w:t xml:space="preserve"> be available for testing at subsequent IHE Connectathons</w:t>
      </w:r>
      <w:r w:rsidR="00A875FF" w:rsidRPr="000807AC">
        <w:t xml:space="preserve">. </w:t>
      </w:r>
      <w:r w:rsidR="00BB6AAC" w:rsidRPr="000807AC">
        <w:t>The supplement may be amended based on the results of testing</w:t>
      </w:r>
      <w:r w:rsidR="00F0665F" w:rsidRPr="000807AC">
        <w:t xml:space="preserve">. </w:t>
      </w:r>
      <w:r w:rsidR="00BB6AAC" w:rsidRPr="000807AC">
        <w:t xml:space="preserve">Following successful testing it will be incorporated into the &lt;Domain Name&gt; Technical Framework. </w:t>
      </w:r>
      <w:r w:rsidR="00A875FF" w:rsidRPr="000807AC">
        <w:t>Comments are invited and may be submitted</w:t>
      </w:r>
      <w:r w:rsidR="004F5211" w:rsidRPr="000807AC">
        <w:t xml:space="preserve"> </w:t>
      </w:r>
      <w:r w:rsidR="007773C8" w:rsidRPr="000807AC">
        <w:t xml:space="preserve">at </w:t>
      </w:r>
      <w:hyperlink r:id="rId17" w:history="1">
        <w:r w:rsidR="007773C8" w:rsidRPr="000807AC">
          <w:rPr>
            <w:rStyle w:val="Collegamentoipertestuale"/>
          </w:rPr>
          <w:t>http://www.ihe.net/&lt;domain&gt;/&lt;domain&gt;comments.cfm</w:t>
        </w:r>
      </w:hyperlink>
      <w:r w:rsidR="00A85861" w:rsidRPr="000807AC">
        <w:t>.</w:t>
      </w:r>
    </w:p>
    <w:p w14:paraId="0AFBFA4F" w14:textId="77777777" w:rsidR="00AC7C88" w:rsidRPr="000807AC" w:rsidRDefault="00AC7C88" w:rsidP="00AC7C88">
      <w:pPr>
        <w:pStyle w:val="Corpodeltesto"/>
      </w:pPr>
      <w:r w:rsidRPr="000807AC">
        <w:t>This supplement describes changes to the existing technical framework documents and where indicated amends text by addition (</w:t>
      </w:r>
      <w:r w:rsidRPr="000807AC">
        <w:rPr>
          <w:rStyle w:val="InsertText"/>
        </w:rPr>
        <w:t>bold underline</w:t>
      </w:r>
      <w:r w:rsidRPr="000807AC">
        <w:t>) or removal (</w:t>
      </w:r>
      <w:r w:rsidRPr="000807AC">
        <w:rPr>
          <w:rStyle w:val="DeleteText"/>
        </w:rPr>
        <w:t>bold strikethrough</w:t>
      </w:r>
      <w:r w:rsidRPr="000807AC">
        <w:t>), as wel</w:t>
      </w:r>
      <w:r w:rsidR="004F5211" w:rsidRPr="000807AC">
        <w:t xml:space="preserve">l as addition of </w:t>
      </w:r>
      <w:r w:rsidRPr="000807AC">
        <w:t xml:space="preserve">new sections introduced by editor’s instructions to “add new text” or similar, which </w:t>
      </w:r>
      <w:r w:rsidR="00BE5916" w:rsidRPr="000807AC">
        <w:t>for readability are</w:t>
      </w:r>
      <w:r w:rsidRPr="000807AC">
        <w:t xml:space="preserve"> not bolded or underlined.</w:t>
      </w:r>
    </w:p>
    <w:p w14:paraId="7FBE5B6C" w14:textId="77777777" w:rsidR="00BE5916" w:rsidRPr="000807AC" w:rsidRDefault="009C6269" w:rsidP="00663624">
      <w:pPr>
        <w:pStyle w:val="Corpodeltesto"/>
      </w:pPr>
      <w:r w:rsidRPr="000807AC">
        <w:t>“</w:t>
      </w:r>
      <w:r w:rsidR="006263EA" w:rsidRPr="000807AC">
        <w:t>B</w:t>
      </w:r>
      <w:r w:rsidR="007A7BF7" w:rsidRPr="000807AC">
        <w:t xml:space="preserve">oxed” instructions </w:t>
      </w:r>
      <w:r w:rsidR="006263EA" w:rsidRPr="000807AC">
        <w:t xml:space="preserve">like the sample below indicate to </w:t>
      </w:r>
      <w:r w:rsidR="007A7BF7" w:rsidRPr="000807AC">
        <w:t xml:space="preserve">the Volume Editor how to integrate the relevant section(s) into the </w:t>
      </w:r>
      <w:r w:rsidR="00BE5916" w:rsidRPr="000807AC">
        <w:t>relevant</w:t>
      </w:r>
      <w:r w:rsidR="007A7BF7" w:rsidRPr="000807AC">
        <w:t xml:space="preserve"> Technical Framework </w:t>
      </w:r>
      <w:r w:rsidR="00BE5916" w:rsidRPr="000807AC">
        <w:t>volume</w:t>
      </w:r>
      <w:r w:rsidR="009D125C" w:rsidRPr="000807AC">
        <w:t>.</w:t>
      </w:r>
    </w:p>
    <w:p w14:paraId="44C63D50" w14:textId="77777777" w:rsidR="007A7BF7" w:rsidRPr="000807AC" w:rsidRDefault="007A7BF7" w:rsidP="007A7BF7">
      <w:pPr>
        <w:pStyle w:val="EditorInstructions"/>
      </w:pPr>
      <w:r w:rsidRPr="000807AC">
        <w:t>Replace Section X.X by the following:</w:t>
      </w:r>
    </w:p>
    <w:p w14:paraId="042B024E" w14:textId="77777777" w:rsidR="00BE5916" w:rsidRPr="000807AC" w:rsidRDefault="00BE5916" w:rsidP="000470A5">
      <w:pPr>
        <w:pStyle w:val="Corpodeltesto"/>
      </w:pPr>
    </w:p>
    <w:p w14:paraId="01040E75" w14:textId="77777777" w:rsidR="00B15E9B" w:rsidRPr="000807AC" w:rsidRDefault="00B15E9B" w:rsidP="00597DB2">
      <w:pPr>
        <w:pStyle w:val="AuthorInstructions"/>
      </w:pPr>
      <w:r w:rsidRPr="000807AC">
        <w:t xml:space="preserve">&lt;Instructions to </w:t>
      </w:r>
      <w:r w:rsidR="000F613A" w:rsidRPr="000807AC">
        <w:t xml:space="preserve">authors </w:t>
      </w:r>
      <w:r w:rsidRPr="000807AC">
        <w:t xml:space="preserve">are </w:t>
      </w:r>
      <w:r w:rsidR="007773C8" w:rsidRPr="000807AC">
        <w:t>encapsulated</w:t>
      </w:r>
      <w:r w:rsidRPr="000807AC">
        <w:t xml:space="preserve"> in angled brackets as “&lt; … &gt;” and denoted with italicized text</w:t>
      </w:r>
      <w:r w:rsidR="00F0665F" w:rsidRPr="000807AC">
        <w:t xml:space="preserve">. </w:t>
      </w:r>
      <w:r w:rsidRPr="000807AC">
        <w:t>These instructions are to be deleted in their entirety prior to publication</w:t>
      </w:r>
      <w:r w:rsidR="00F0665F" w:rsidRPr="000807AC">
        <w:t>.</w:t>
      </w:r>
      <w:r w:rsidRPr="000807AC">
        <w:t>&gt;</w:t>
      </w:r>
    </w:p>
    <w:p w14:paraId="13AB40C0" w14:textId="77777777" w:rsidR="00B15E9B" w:rsidRPr="000807AC" w:rsidRDefault="00B65E96" w:rsidP="00597DB2">
      <w:pPr>
        <w:pStyle w:val="AuthorInstructions"/>
      </w:pPr>
      <w:r w:rsidRPr="000807AC">
        <w:t>&lt;</w:t>
      </w:r>
      <w:r w:rsidR="00B15E9B" w:rsidRPr="000807AC">
        <w:t>This Supplement Template is intended for the development of new Profiles</w:t>
      </w:r>
      <w:r w:rsidR="00F0665F" w:rsidRPr="000807AC">
        <w:t xml:space="preserve">. </w:t>
      </w:r>
      <w:r w:rsidR="00B15E9B" w:rsidRPr="000807AC">
        <w:t>Simple changes or updates to existing Supplements or Profiles should be made using</w:t>
      </w:r>
      <w:r w:rsidR="004F5211" w:rsidRPr="000807AC">
        <w:t xml:space="preserve"> the Change Proposal process</w:t>
      </w:r>
      <w:r w:rsidR="00F0665F" w:rsidRPr="000807AC">
        <w:t xml:space="preserve">. </w:t>
      </w:r>
      <w:r w:rsidR="004F5211" w:rsidRPr="000807AC">
        <w:t>However, t</w:t>
      </w:r>
      <w:r w:rsidR="00B15E9B" w:rsidRPr="000807AC">
        <w:t>he addition of formal Options and significant changes may not be made using the Change Proposal process</w:t>
      </w:r>
      <w:r w:rsidR="00F0665F" w:rsidRPr="000807AC">
        <w:t xml:space="preserve">. </w:t>
      </w:r>
      <w:r w:rsidR="00B15E9B" w:rsidRPr="000807AC">
        <w:t xml:space="preserve">In this latter case, this Supplement </w:t>
      </w:r>
      <w:r w:rsidR="004F5211" w:rsidRPr="000807AC">
        <w:t>Template should be used, but</w:t>
      </w:r>
      <w:r w:rsidR="00B15E9B" w:rsidRPr="000807AC">
        <w:t xml:space="preserve"> a paragraph should be added to the Forward and to the Introduction to the Supplement explaining the situation</w:t>
      </w:r>
      <w:r w:rsidR="00F0665F" w:rsidRPr="000807AC">
        <w:t xml:space="preserve">. </w:t>
      </w:r>
      <w:r w:rsidR="00B15E9B" w:rsidRPr="000807AC">
        <w:t xml:space="preserve">Also, </w:t>
      </w:r>
      <w:r w:rsidR="004F5211" w:rsidRPr="000807AC">
        <w:t xml:space="preserve">see the </w:t>
      </w:r>
      <w:r w:rsidR="00B15E9B" w:rsidRPr="000807AC">
        <w:t xml:space="preserve">Technical Framework Development section </w:t>
      </w:r>
      <w:r w:rsidR="004F5211" w:rsidRPr="000807AC">
        <w:t xml:space="preserve">at </w:t>
      </w:r>
      <w:hyperlink r:id="rId18" w:anchor="Technical_Framework_Development" w:history="1">
        <w:r w:rsidR="004F5211" w:rsidRPr="005360E4">
          <w:rPr>
            <w:rStyle w:val="Collegamentoipertestuale"/>
          </w:rPr>
          <w:t>http://wiki.ihe.net/index.php?title=Process#Technical_Framework_Development</w:t>
        </w:r>
      </w:hyperlink>
      <w:r w:rsidR="004F5211" w:rsidRPr="000807AC">
        <w:t xml:space="preserve"> </w:t>
      </w:r>
      <w:r w:rsidR="00B15E9B" w:rsidRPr="000807AC">
        <w:t>for more guidance on CPs versus new Supplements.</w:t>
      </w:r>
      <w:r w:rsidRPr="000807AC">
        <w:t>&gt;</w:t>
      </w:r>
      <w:r w:rsidR="004F5211" w:rsidRPr="000807AC">
        <w:t xml:space="preserve"> </w:t>
      </w:r>
    </w:p>
    <w:p w14:paraId="2BDFB99A" w14:textId="77777777" w:rsidR="00B15E9B" w:rsidRPr="000807AC" w:rsidRDefault="00B65E96" w:rsidP="00597DB2">
      <w:pPr>
        <w:pStyle w:val="AuthorInstructions"/>
      </w:pPr>
      <w:r w:rsidRPr="000807AC">
        <w:t>&lt;</w:t>
      </w:r>
      <w:r w:rsidR="00B15E9B" w:rsidRPr="000807AC">
        <w:t>All of the sections in this document are required</w:t>
      </w:r>
      <w:r w:rsidR="00F0665F" w:rsidRPr="000807AC">
        <w:t xml:space="preserve">. </w:t>
      </w:r>
      <w:r w:rsidR="00B15E9B" w:rsidRPr="000807AC">
        <w:t>Sections may not be deleted</w:t>
      </w:r>
      <w:r w:rsidR="00F0665F" w:rsidRPr="000807AC">
        <w:t xml:space="preserve">. </w:t>
      </w:r>
      <w:r w:rsidR="00B15E9B" w:rsidRPr="000807AC">
        <w:t>The outline numbering is intended to be consistent across Profiles and across Domains, so do not adjust the outline numbering</w:t>
      </w:r>
      <w:r w:rsidR="00F0665F" w:rsidRPr="000807AC">
        <w:t xml:space="preserve">. </w:t>
      </w:r>
      <w:r w:rsidR="00B15E9B" w:rsidRPr="000807AC">
        <w:t>If there is no relevant content for a section, simply state “Section not applicable”, but leave the numbering intact</w:t>
      </w:r>
      <w:r w:rsidR="00887E40" w:rsidRPr="000807AC">
        <w:t xml:space="preserve">. </w:t>
      </w:r>
      <w:r w:rsidR="00B15E9B" w:rsidRPr="000807AC">
        <w:t>Sub-sec</w:t>
      </w:r>
      <w:r w:rsidR="004541CC" w:rsidRPr="000807AC">
        <w:t>tions may be added for clarity.</w:t>
      </w:r>
      <w:r w:rsidRPr="000807AC">
        <w:t>&gt;</w:t>
      </w:r>
    </w:p>
    <w:p w14:paraId="40E02299" w14:textId="77777777" w:rsidR="008D17FF" w:rsidRPr="000807AC" w:rsidRDefault="008D17FF" w:rsidP="00597DB2">
      <w:pPr>
        <w:pStyle w:val="AuthorInstructions"/>
      </w:pPr>
      <w:r w:rsidRPr="000807AC">
        <w:lastRenderedPageBreak/>
        <w:t>&lt;Use of capitalization:  Please follow standard English grammar rule</w:t>
      </w:r>
      <w:r w:rsidR="007D1847">
        <w:t>s-</w:t>
      </w:r>
      <w:r w:rsidRPr="000807AC">
        <w:t>only proper nouns and names are upper case</w:t>
      </w:r>
      <w:r w:rsidR="00887E40" w:rsidRPr="000807AC">
        <w:t xml:space="preserve">. </w:t>
      </w:r>
      <w:r w:rsidRPr="000807AC">
        <w:t>For example, “Modality Actor” is upper case, but “an actor which fulfills the role of a modality” is lower case</w:t>
      </w:r>
      <w:r w:rsidR="00887E40" w:rsidRPr="000807AC">
        <w:t xml:space="preserve">. </w:t>
      </w:r>
      <w:r w:rsidRPr="000807AC">
        <w:t>Do not use upper case to emphasize a word/topic.&gt;</w:t>
      </w:r>
    </w:p>
    <w:p w14:paraId="719C1B03" w14:textId="77777777" w:rsidR="005410F9" w:rsidRPr="00B92EA1" w:rsidRDefault="00B65E96" w:rsidP="00BE5916">
      <w:pPr>
        <w:pStyle w:val="Corpodeltesto"/>
        <w:rPr>
          <w:i/>
        </w:rPr>
      </w:pPr>
      <w:r w:rsidRPr="00B92EA1">
        <w:rPr>
          <w:i/>
        </w:rPr>
        <w:t>&lt;</w:t>
      </w:r>
      <w:r w:rsidR="004541CC" w:rsidRPr="00B92EA1">
        <w:rPr>
          <w:i/>
        </w:rPr>
        <w:t>This Supplement Template includes templates for Volumes 1 (Profiles), 2 (Transactions), 3 (Content Modules), and 4 (National Extensions)</w:t>
      </w:r>
      <w:r w:rsidR="00F0665F" w:rsidRPr="00B92EA1">
        <w:rPr>
          <w:i/>
        </w:rPr>
        <w:t xml:space="preserve">. </w:t>
      </w:r>
      <w:r w:rsidR="004541CC" w:rsidRPr="00B92EA1">
        <w:rPr>
          <w:i/>
        </w:rPr>
        <w:t>Volumes</w:t>
      </w:r>
      <w:r w:rsidR="009843EF" w:rsidRPr="00B92EA1">
        <w:rPr>
          <w:i/>
        </w:rPr>
        <w:t xml:space="preserve"> 1, 2, and/or 3 are developed </w:t>
      </w:r>
      <w:r w:rsidR="007773C8" w:rsidRPr="00B92EA1">
        <w:rPr>
          <w:i/>
        </w:rPr>
        <w:t>together for</w:t>
      </w:r>
      <w:r w:rsidR="004541CC" w:rsidRPr="00B92EA1">
        <w:rPr>
          <w:i/>
        </w:rPr>
        <w:t xml:space="preserve"> Public Comment a</w:t>
      </w:r>
      <w:r w:rsidR="009843EF" w:rsidRPr="00B92EA1">
        <w:rPr>
          <w:i/>
        </w:rPr>
        <w:t>nd Trial Implementation submission</w:t>
      </w:r>
      <w:r w:rsidR="00F0665F" w:rsidRPr="00B92EA1">
        <w:rPr>
          <w:i/>
        </w:rPr>
        <w:t xml:space="preserve">. </w:t>
      </w:r>
      <w:r w:rsidR="004541CC" w:rsidRPr="00B92EA1">
        <w:rPr>
          <w:i/>
        </w:rPr>
        <w:t xml:space="preserve">Volume 4, National Extensions, </w:t>
      </w:r>
      <w:r w:rsidR="000F613A" w:rsidRPr="00B92EA1">
        <w:rPr>
          <w:i/>
        </w:rPr>
        <w:t xml:space="preserve">is </w:t>
      </w:r>
      <w:r w:rsidR="004541CC" w:rsidRPr="00B92EA1">
        <w:rPr>
          <w:i/>
        </w:rPr>
        <w:t xml:space="preserve">typically developed at a later point in time, usually at Trial </w:t>
      </w:r>
      <w:r w:rsidR="007773C8" w:rsidRPr="00B92EA1">
        <w:rPr>
          <w:i/>
        </w:rPr>
        <w:t>Implementation</w:t>
      </w:r>
      <w:r w:rsidR="004541CC" w:rsidRPr="00B92EA1">
        <w:rPr>
          <w:i/>
        </w:rPr>
        <w:t xml:space="preserve"> or later</w:t>
      </w:r>
      <w:r w:rsidR="00F0665F" w:rsidRPr="00B92EA1">
        <w:rPr>
          <w:i/>
        </w:rPr>
        <w:t xml:space="preserve">. </w:t>
      </w:r>
      <w:r w:rsidR="004541CC" w:rsidRPr="00B92EA1">
        <w:rPr>
          <w:i/>
        </w:rPr>
        <w:t>Templates for all four volumes are included in this document for the sake of completeness</w:t>
      </w:r>
      <w:r w:rsidR="00F0665F" w:rsidRPr="00B92EA1">
        <w:rPr>
          <w:i/>
        </w:rPr>
        <w:t xml:space="preserve">. </w:t>
      </w:r>
      <w:r w:rsidR="004541CC" w:rsidRPr="00B92EA1">
        <w:rPr>
          <w:i/>
        </w:rPr>
        <w:t>If you are beginning a new profile, you are strongly discouraged from using National Extensions and should instead focus on optional data sets or other alternatives</w:t>
      </w:r>
      <w:r w:rsidR="00F0665F" w:rsidRPr="00B92EA1">
        <w:rPr>
          <w:i/>
        </w:rPr>
        <w:t xml:space="preserve">. </w:t>
      </w:r>
      <w:r w:rsidR="009843EF" w:rsidRPr="00B92EA1">
        <w:rPr>
          <w:i/>
        </w:rPr>
        <w:t xml:space="preserve">For more information, see </w:t>
      </w:r>
      <w:hyperlink r:id="rId19" w:history="1">
        <w:r w:rsidR="009843EF" w:rsidRPr="00B92EA1">
          <w:rPr>
            <w:rStyle w:val="Collegamentoipertestuale"/>
            <w:i/>
          </w:rPr>
          <w:t>http://wiki.ihe.net/index.php?title=National_Extensions_Process</w:t>
        </w:r>
      </w:hyperlink>
      <w:r w:rsidR="009843EF" w:rsidRPr="00B92EA1">
        <w:rPr>
          <w:i/>
        </w:rPr>
        <w:t>.</w:t>
      </w:r>
      <w:r w:rsidRPr="00B92EA1">
        <w:rPr>
          <w:i/>
        </w:rPr>
        <w:t>&gt;</w:t>
      </w:r>
    </w:p>
    <w:p w14:paraId="0CC538EE" w14:textId="77777777" w:rsidR="005410F9" w:rsidRPr="000807AC" w:rsidRDefault="005410F9" w:rsidP="00BE5916">
      <w:pPr>
        <w:pStyle w:val="Corpodeltesto"/>
      </w:pPr>
    </w:p>
    <w:p w14:paraId="0525B93D" w14:textId="77777777" w:rsidR="00BE5916" w:rsidRPr="000807AC" w:rsidRDefault="00BE5916" w:rsidP="00BE5916">
      <w:pPr>
        <w:pStyle w:val="Corpodeltesto"/>
      </w:pPr>
      <w:r w:rsidRPr="000807AC">
        <w:t xml:space="preserve">General information about IHE can be found at: </w:t>
      </w:r>
      <w:hyperlink r:id="rId20" w:history="1">
        <w:r w:rsidRPr="000807AC">
          <w:rPr>
            <w:rStyle w:val="Collegamentoipertestuale"/>
          </w:rPr>
          <w:t>www.ihe.net</w:t>
        </w:r>
      </w:hyperlink>
    </w:p>
    <w:p w14:paraId="1340042C" w14:textId="77777777" w:rsidR="00BE5916" w:rsidRPr="000807AC" w:rsidRDefault="00BE5916" w:rsidP="00BE5916">
      <w:pPr>
        <w:pStyle w:val="Corpodeltesto"/>
      </w:pPr>
      <w:r w:rsidRPr="000807AC">
        <w:t xml:space="preserve">Information about the IHE &lt;Domain Name&gt; </w:t>
      </w:r>
      <w:r w:rsidR="000F613A" w:rsidRPr="000807AC">
        <w:t xml:space="preserve">domain </w:t>
      </w:r>
      <w:r w:rsidR="00503AE1" w:rsidRPr="000807AC">
        <w:t>can</w:t>
      </w:r>
      <w:r w:rsidRPr="000807AC">
        <w:t xml:space="preserve"> be found at</w:t>
      </w:r>
      <w:r w:rsidR="00F0665F" w:rsidRPr="000807AC">
        <w:t xml:space="preserve">: </w:t>
      </w:r>
      <w:hyperlink r:id="rId21" w:history="1">
        <w:r w:rsidRPr="000807AC">
          <w:rPr>
            <w:rStyle w:val="Collegamentoipertestuale"/>
          </w:rPr>
          <w:t>http://www.ihe.net/Domains/index.cfm</w:t>
        </w:r>
      </w:hyperlink>
    </w:p>
    <w:p w14:paraId="19ECC981" w14:textId="77777777" w:rsidR="00BE5916" w:rsidRPr="000807AC" w:rsidRDefault="00BE5916" w:rsidP="00BE5916">
      <w:pPr>
        <w:pStyle w:val="Corpodeltesto"/>
      </w:pPr>
      <w:r w:rsidRPr="000807AC">
        <w:t xml:space="preserve">Information about the structure of IHE Technical Frameworks and Supplements can be found at: </w:t>
      </w:r>
      <w:hyperlink r:id="rId22" w:history="1">
        <w:r w:rsidRPr="000807AC">
          <w:rPr>
            <w:rStyle w:val="Collegamentoipertestuale"/>
          </w:rPr>
          <w:t>http://www.ihe.net/About/process.cfm</w:t>
        </w:r>
      </w:hyperlink>
      <w:r w:rsidRPr="000807AC">
        <w:t xml:space="preserve"> and </w:t>
      </w:r>
      <w:hyperlink r:id="rId23" w:history="1">
        <w:r w:rsidRPr="000807AC">
          <w:rPr>
            <w:rStyle w:val="Collegamentoipertestuale"/>
          </w:rPr>
          <w:t>http://www.ihe.net/profiles/index.cfm</w:t>
        </w:r>
      </w:hyperlink>
    </w:p>
    <w:p w14:paraId="2BFB1236" w14:textId="77777777" w:rsidR="00BE5916" w:rsidRPr="000807AC" w:rsidRDefault="00BE5916" w:rsidP="00BE5916">
      <w:pPr>
        <w:pStyle w:val="Corpodeltesto"/>
      </w:pPr>
      <w:r w:rsidRPr="000807AC">
        <w:t xml:space="preserve">The current version of the IHE Technical Framework can be found at: </w:t>
      </w:r>
      <w:hyperlink r:id="rId24" w:history="1">
        <w:r w:rsidRPr="000807AC">
          <w:rPr>
            <w:rStyle w:val="Collegamentoipertestuale"/>
          </w:rPr>
          <w:t>http://www.ihe.net/Technical_Framework/index.cfm</w:t>
        </w:r>
      </w:hyperlink>
    </w:p>
    <w:p w14:paraId="59F66BDF" w14:textId="77777777" w:rsidR="005672A9" w:rsidRDefault="005672A9" w:rsidP="00BE5916">
      <w:pPr>
        <w:pStyle w:val="Corpodeltesto"/>
        <w:rPr>
          <w:highlight w:val="yellow"/>
        </w:rPr>
      </w:pPr>
    </w:p>
    <w:p w14:paraId="5D952413" w14:textId="77777777" w:rsidR="00E91C15" w:rsidRPr="000807AC" w:rsidRDefault="004D69C3" w:rsidP="00BE5916">
      <w:pPr>
        <w:pStyle w:val="Corpodeltesto"/>
      </w:pPr>
      <w:r w:rsidRPr="00706C02">
        <w:t>Should a form of</w:t>
      </w:r>
      <w:r w:rsidR="00374B3E" w:rsidRPr="00706C02">
        <w:t xml:space="preserve"> this </w:t>
      </w:r>
      <w:r w:rsidRPr="00706C02">
        <w:t>stay after publication?</w:t>
      </w:r>
      <w:r w:rsidRPr="000807AC">
        <w:t xml:space="preserve"> </w:t>
      </w:r>
      <w:r w:rsidR="0005577A" w:rsidRPr="000807AC">
        <w:t xml:space="preserve">Comments may be submitted </w:t>
      </w:r>
      <w:r w:rsidRPr="000807AC">
        <w:t>on IHE Technical Framework templates</w:t>
      </w:r>
      <w:r w:rsidR="005672A9">
        <w:t xml:space="preserve"> at any time </w:t>
      </w:r>
      <w:r w:rsidRPr="000807AC">
        <w:t xml:space="preserve">at </w:t>
      </w:r>
      <w:hyperlink r:id="rId25" w:history="1">
        <w:r w:rsidR="0017698E" w:rsidRPr="00E245C6">
          <w:rPr>
            <w:rStyle w:val="Collegamentoipertestuale"/>
          </w:rPr>
          <w:t>http://ihe.net/ihetemplates.cfm</w:t>
        </w:r>
      </w:hyperlink>
      <w:r w:rsidRPr="000807AC">
        <w:t>.</w:t>
      </w:r>
      <w:r w:rsidR="0017698E">
        <w:t xml:space="preserve"> P</w:t>
      </w:r>
      <w:r w:rsidR="00E91C15" w:rsidRPr="000807AC">
        <w:t>lease enter any comments/issues as soon as they are found</w:t>
      </w:r>
      <w:r w:rsidR="00887E40" w:rsidRPr="000807AC">
        <w:t xml:space="preserve">. </w:t>
      </w:r>
      <w:r w:rsidR="00E91C15" w:rsidRPr="000807AC">
        <w:t>Do not wait until a future review cycle is announced</w:t>
      </w:r>
      <w:r w:rsidR="00887E40" w:rsidRPr="000807AC">
        <w:t>.</w:t>
      </w:r>
    </w:p>
    <w:p w14:paraId="3D95D37B" w14:textId="77777777" w:rsidR="00BE5916" w:rsidRPr="000807AC" w:rsidRDefault="00BE5916" w:rsidP="000470A5">
      <w:pPr>
        <w:pStyle w:val="Corpodeltesto"/>
      </w:pPr>
    </w:p>
    <w:p w14:paraId="37DEE2B6" w14:textId="77777777" w:rsidR="00D85A7B" w:rsidRPr="000807AC" w:rsidRDefault="009813A1" w:rsidP="00597DB2">
      <w:pPr>
        <w:pStyle w:val="Titolosommario"/>
      </w:pPr>
      <w:r w:rsidRPr="000807AC">
        <w:br w:type="page"/>
      </w:r>
      <w:r w:rsidR="00D85A7B" w:rsidRPr="00EB4ABA">
        <w:rPr>
          <w:highlight w:val="yellow"/>
        </w:rPr>
        <w:lastRenderedPageBreak/>
        <w:t>C</w:t>
      </w:r>
      <w:r w:rsidR="004D69C3" w:rsidRPr="00EB4ABA">
        <w:rPr>
          <w:highlight w:val="yellow"/>
        </w:rPr>
        <w:t>ontents</w:t>
      </w:r>
    </w:p>
    <w:p w14:paraId="7CAC2F76" w14:textId="77777777" w:rsidR="004D69C3" w:rsidRPr="00B92EA1" w:rsidRDefault="004D69C3" w:rsidP="00597DB2"/>
    <w:p w14:paraId="74A5CFC7" w14:textId="480A5BF5" w:rsidR="005360E4" w:rsidRPr="004D68CC" w:rsidRDefault="00CF508D">
      <w:pPr>
        <w:pStyle w:val="Sommario1"/>
        <w:tabs>
          <w:tab w:val="right" w:leader="dot" w:pos="9350"/>
        </w:tabs>
        <w:rPr>
          <w:rFonts w:ascii="Calibri" w:hAnsi="Calibri"/>
          <w:b w:val="0"/>
          <w:bCs w:val="0"/>
          <w:caps w:val="0"/>
          <w:noProof/>
          <w:sz w:val="22"/>
          <w:szCs w:val="22"/>
        </w:rPr>
      </w:pPr>
      <w:r w:rsidRPr="000807AC">
        <w:fldChar w:fldCharType="begin"/>
      </w:r>
      <w:r w:rsidRPr="000807AC">
        <w:instrText xml:space="preserve"> TOC \o "2-7" \h \z \t "Heading 1,1,Appendix Heading 2,2,Appendix Heading 1,1,Appendix Heading 3,3,Glossary,1,Part Title,1" </w:instrText>
      </w:r>
      <w:r w:rsidRPr="000807AC">
        <w:fldChar w:fldCharType="separate"/>
      </w:r>
      <w:hyperlink w:anchor="_Toc336006505" w:history="1">
        <w:r w:rsidR="005360E4" w:rsidRPr="00B51998">
          <w:rPr>
            <w:rStyle w:val="Collegamentoipertestuale"/>
            <w:noProof/>
          </w:rPr>
          <w:t>Introduction to this Supplement</w:t>
        </w:r>
        <w:r w:rsidR="005360E4">
          <w:rPr>
            <w:noProof/>
            <w:webHidden/>
          </w:rPr>
          <w:tab/>
        </w:r>
        <w:r w:rsidR="005360E4">
          <w:rPr>
            <w:noProof/>
            <w:webHidden/>
          </w:rPr>
          <w:fldChar w:fldCharType="begin"/>
        </w:r>
        <w:r w:rsidR="005360E4">
          <w:rPr>
            <w:noProof/>
            <w:webHidden/>
          </w:rPr>
          <w:instrText xml:space="preserve"> PAGEREF _Toc336006505 \h </w:instrText>
        </w:r>
        <w:r w:rsidR="005360E4">
          <w:rPr>
            <w:noProof/>
            <w:webHidden/>
          </w:rPr>
        </w:r>
        <w:r w:rsidR="005360E4">
          <w:rPr>
            <w:noProof/>
            <w:webHidden/>
          </w:rPr>
          <w:fldChar w:fldCharType="separate"/>
        </w:r>
        <w:r w:rsidR="00F22CF9">
          <w:rPr>
            <w:noProof/>
            <w:webHidden/>
          </w:rPr>
          <w:t>7</w:t>
        </w:r>
        <w:r w:rsidR="005360E4">
          <w:rPr>
            <w:noProof/>
            <w:webHidden/>
          </w:rPr>
          <w:fldChar w:fldCharType="end"/>
        </w:r>
      </w:hyperlink>
    </w:p>
    <w:p w14:paraId="182106B2" w14:textId="3BAC9F9B" w:rsidR="005360E4" w:rsidRPr="004D68CC" w:rsidRDefault="003509B4">
      <w:pPr>
        <w:pStyle w:val="Sommario2"/>
        <w:tabs>
          <w:tab w:val="right" w:leader="dot" w:pos="9350"/>
        </w:tabs>
        <w:rPr>
          <w:rFonts w:ascii="Calibri" w:hAnsi="Calibri"/>
          <w:smallCaps w:val="0"/>
          <w:noProof/>
          <w:sz w:val="22"/>
          <w:szCs w:val="22"/>
        </w:rPr>
      </w:pPr>
      <w:hyperlink w:anchor="_Toc336006506" w:history="1">
        <w:r w:rsidR="005360E4" w:rsidRPr="00B51998">
          <w:rPr>
            <w:rStyle w:val="Collegamentoipertestuale"/>
            <w:noProof/>
          </w:rPr>
          <w:t>Open Issues and Questions</w:t>
        </w:r>
        <w:r w:rsidR="005360E4">
          <w:rPr>
            <w:noProof/>
            <w:webHidden/>
          </w:rPr>
          <w:tab/>
        </w:r>
        <w:r w:rsidR="005360E4">
          <w:rPr>
            <w:noProof/>
            <w:webHidden/>
          </w:rPr>
          <w:fldChar w:fldCharType="begin"/>
        </w:r>
        <w:r w:rsidR="005360E4">
          <w:rPr>
            <w:noProof/>
            <w:webHidden/>
          </w:rPr>
          <w:instrText xml:space="preserve"> PAGEREF _Toc336006506 \h </w:instrText>
        </w:r>
        <w:r w:rsidR="005360E4">
          <w:rPr>
            <w:noProof/>
            <w:webHidden/>
          </w:rPr>
        </w:r>
        <w:r w:rsidR="005360E4">
          <w:rPr>
            <w:noProof/>
            <w:webHidden/>
          </w:rPr>
          <w:fldChar w:fldCharType="separate"/>
        </w:r>
        <w:r w:rsidR="00F22CF9">
          <w:rPr>
            <w:noProof/>
            <w:webHidden/>
          </w:rPr>
          <w:t>8</w:t>
        </w:r>
        <w:r w:rsidR="005360E4">
          <w:rPr>
            <w:noProof/>
            <w:webHidden/>
          </w:rPr>
          <w:fldChar w:fldCharType="end"/>
        </w:r>
      </w:hyperlink>
    </w:p>
    <w:p w14:paraId="460AA8D0" w14:textId="6873DB57" w:rsidR="005360E4" w:rsidRPr="004D68CC" w:rsidRDefault="003509B4">
      <w:pPr>
        <w:pStyle w:val="Sommario2"/>
        <w:tabs>
          <w:tab w:val="right" w:leader="dot" w:pos="9350"/>
        </w:tabs>
        <w:rPr>
          <w:rFonts w:ascii="Calibri" w:hAnsi="Calibri"/>
          <w:smallCaps w:val="0"/>
          <w:noProof/>
          <w:sz w:val="22"/>
          <w:szCs w:val="22"/>
        </w:rPr>
      </w:pPr>
      <w:hyperlink w:anchor="_Toc336006507" w:history="1">
        <w:r w:rsidR="005360E4" w:rsidRPr="00B51998">
          <w:rPr>
            <w:rStyle w:val="Collegamentoipertestuale"/>
            <w:noProof/>
          </w:rPr>
          <w:t>Closed Issues</w:t>
        </w:r>
        <w:r w:rsidR="005360E4">
          <w:rPr>
            <w:noProof/>
            <w:webHidden/>
          </w:rPr>
          <w:tab/>
        </w:r>
        <w:r w:rsidR="005360E4">
          <w:rPr>
            <w:noProof/>
            <w:webHidden/>
          </w:rPr>
          <w:fldChar w:fldCharType="begin"/>
        </w:r>
        <w:r w:rsidR="005360E4">
          <w:rPr>
            <w:noProof/>
            <w:webHidden/>
          </w:rPr>
          <w:instrText xml:space="preserve"> PAGEREF _Toc336006507 \h </w:instrText>
        </w:r>
        <w:r w:rsidR="005360E4">
          <w:rPr>
            <w:noProof/>
            <w:webHidden/>
          </w:rPr>
        </w:r>
        <w:r w:rsidR="005360E4">
          <w:rPr>
            <w:noProof/>
            <w:webHidden/>
          </w:rPr>
          <w:fldChar w:fldCharType="separate"/>
        </w:r>
        <w:r w:rsidR="00F22CF9">
          <w:rPr>
            <w:noProof/>
            <w:webHidden/>
          </w:rPr>
          <w:t>8</w:t>
        </w:r>
        <w:r w:rsidR="005360E4">
          <w:rPr>
            <w:noProof/>
            <w:webHidden/>
          </w:rPr>
          <w:fldChar w:fldCharType="end"/>
        </w:r>
      </w:hyperlink>
    </w:p>
    <w:p w14:paraId="21FB1EB6" w14:textId="3FB2973C" w:rsidR="005360E4" w:rsidRPr="004D68CC" w:rsidRDefault="003509B4">
      <w:pPr>
        <w:pStyle w:val="Sommario1"/>
        <w:tabs>
          <w:tab w:val="right" w:leader="dot" w:pos="9350"/>
        </w:tabs>
        <w:rPr>
          <w:rFonts w:ascii="Calibri" w:hAnsi="Calibri"/>
          <w:b w:val="0"/>
          <w:bCs w:val="0"/>
          <w:caps w:val="0"/>
          <w:noProof/>
          <w:sz w:val="22"/>
          <w:szCs w:val="22"/>
        </w:rPr>
      </w:pPr>
      <w:hyperlink w:anchor="_Toc336006508" w:history="1">
        <w:r w:rsidR="005360E4" w:rsidRPr="00B51998">
          <w:rPr>
            <w:rStyle w:val="Collegamentoipertestuale"/>
            <w:noProof/>
          </w:rPr>
          <w:t>Volume 1 – Profiles</w:t>
        </w:r>
        <w:r w:rsidR="005360E4">
          <w:rPr>
            <w:noProof/>
            <w:webHidden/>
          </w:rPr>
          <w:tab/>
        </w:r>
        <w:r w:rsidR="005360E4">
          <w:rPr>
            <w:noProof/>
            <w:webHidden/>
          </w:rPr>
          <w:fldChar w:fldCharType="begin"/>
        </w:r>
        <w:r w:rsidR="005360E4">
          <w:rPr>
            <w:noProof/>
            <w:webHidden/>
          </w:rPr>
          <w:instrText xml:space="preserve"> PAGEREF _Toc336006508 \h </w:instrText>
        </w:r>
        <w:r w:rsidR="005360E4">
          <w:rPr>
            <w:noProof/>
            <w:webHidden/>
          </w:rPr>
        </w:r>
        <w:r w:rsidR="005360E4">
          <w:rPr>
            <w:noProof/>
            <w:webHidden/>
          </w:rPr>
          <w:fldChar w:fldCharType="separate"/>
        </w:r>
        <w:r w:rsidR="00F22CF9">
          <w:rPr>
            <w:noProof/>
            <w:webHidden/>
          </w:rPr>
          <w:t>9</w:t>
        </w:r>
        <w:r w:rsidR="005360E4">
          <w:rPr>
            <w:noProof/>
            <w:webHidden/>
          </w:rPr>
          <w:fldChar w:fldCharType="end"/>
        </w:r>
      </w:hyperlink>
    </w:p>
    <w:p w14:paraId="39D5FC37" w14:textId="4160B196" w:rsidR="005360E4" w:rsidRPr="004D68CC" w:rsidRDefault="003509B4">
      <w:pPr>
        <w:pStyle w:val="Sommario2"/>
        <w:tabs>
          <w:tab w:val="right" w:leader="dot" w:pos="9350"/>
        </w:tabs>
        <w:rPr>
          <w:rFonts w:ascii="Calibri" w:hAnsi="Calibri"/>
          <w:smallCaps w:val="0"/>
          <w:noProof/>
          <w:sz w:val="22"/>
          <w:szCs w:val="22"/>
        </w:rPr>
      </w:pPr>
      <w:hyperlink w:anchor="_Toc336006509" w:history="1">
        <w:r w:rsidR="005360E4" w:rsidRPr="00B51998">
          <w:rPr>
            <w:rStyle w:val="Collegamentoipertestuale"/>
            <w:noProof/>
          </w:rPr>
          <w:t>&lt;</w:t>
        </w:r>
        <w:r w:rsidR="005360E4" w:rsidRPr="00B51998">
          <w:rPr>
            <w:rStyle w:val="Collegamentoipertestuale"/>
            <w:i/>
            <w:noProof/>
          </w:rPr>
          <w:t>Copyright Permission&gt;</w:t>
        </w:r>
        <w:r w:rsidR="005360E4">
          <w:rPr>
            <w:noProof/>
            <w:webHidden/>
          </w:rPr>
          <w:tab/>
        </w:r>
        <w:r w:rsidR="005360E4">
          <w:rPr>
            <w:noProof/>
            <w:webHidden/>
          </w:rPr>
          <w:fldChar w:fldCharType="begin"/>
        </w:r>
        <w:r w:rsidR="005360E4">
          <w:rPr>
            <w:noProof/>
            <w:webHidden/>
          </w:rPr>
          <w:instrText xml:space="preserve"> PAGEREF _Toc336006509 \h </w:instrText>
        </w:r>
        <w:r w:rsidR="005360E4">
          <w:rPr>
            <w:noProof/>
            <w:webHidden/>
          </w:rPr>
        </w:r>
        <w:r w:rsidR="005360E4">
          <w:rPr>
            <w:noProof/>
            <w:webHidden/>
          </w:rPr>
          <w:fldChar w:fldCharType="separate"/>
        </w:r>
        <w:r w:rsidR="00F22CF9">
          <w:rPr>
            <w:noProof/>
            <w:webHidden/>
          </w:rPr>
          <w:t>9</w:t>
        </w:r>
        <w:r w:rsidR="005360E4">
          <w:rPr>
            <w:noProof/>
            <w:webHidden/>
          </w:rPr>
          <w:fldChar w:fldCharType="end"/>
        </w:r>
      </w:hyperlink>
    </w:p>
    <w:p w14:paraId="6139AA7D" w14:textId="3589AAB3" w:rsidR="005360E4" w:rsidRPr="004D68CC" w:rsidRDefault="003509B4">
      <w:pPr>
        <w:pStyle w:val="Sommario2"/>
        <w:tabs>
          <w:tab w:val="right" w:leader="dot" w:pos="9350"/>
        </w:tabs>
        <w:rPr>
          <w:rFonts w:ascii="Calibri" w:hAnsi="Calibri"/>
          <w:smallCaps w:val="0"/>
          <w:noProof/>
          <w:sz w:val="22"/>
          <w:szCs w:val="22"/>
        </w:rPr>
      </w:pPr>
      <w:hyperlink w:anchor="_Toc336006510" w:history="1">
        <w:r w:rsidR="005360E4" w:rsidRPr="00B51998">
          <w:rPr>
            <w:rStyle w:val="Collegamentoipertestuale"/>
            <w:noProof/>
          </w:rPr>
          <w:t>&lt;</w:t>
        </w:r>
        <w:r w:rsidR="005360E4" w:rsidRPr="00B51998">
          <w:rPr>
            <w:rStyle w:val="Collegamentoipertestuale"/>
            <w:i/>
            <w:noProof/>
          </w:rPr>
          <w:t>Domain-specific additions&gt;</w:t>
        </w:r>
        <w:r w:rsidR="005360E4">
          <w:rPr>
            <w:noProof/>
            <w:webHidden/>
          </w:rPr>
          <w:tab/>
        </w:r>
        <w:r w:rsidR="005360E4">
          <w:rPr>
            <w:noProof/>
            <w:webHidden/>
          </w:rPr>
          <w:fldChar w:fldCharType="begin"/>
        </w:r>
        <w:r w:rsidR="005360E4">
          <w:rPr>
            <w:noProof/>
            <w:webHidden/>
          </w:rPr>
          <w:instrText xml:space="preserve"> PAGEREF _Toc336006510 \h </w:instrText>
        </w:r>
        <w:r w:rsidR="005360E4">
          <w:rPr>
            <w:noProof/>
            <w:webHidden/>
          </w:rPr>
        </w:r>
        <w:r w:rsidR="005360E4">
          <w:rPr>
            <w:noProof/>
            <w:webHidden/>
          </w:rPr>
          <w:fldChar w:fldCharType="separate"/>
        </w:r>
        <w:r w:rsidR="00F22CF9">
          <w:rPr>
            <w:noProof/>
            <w:webHidden/>
          </w:rPr>
          <w:t>9</w:t>
        </w:r>
        <w:r w:rsidR="005360E4">
          <w:rPr>
            <w:noProof/>
            <w:webHidden/>
          </w:rPr>
          <w:fldChar w:fldCharType="end"/>
        </w:r>
      </w:hyperlink>
    </w:p>
    <w:p w14:paraId="7C4E5573" w14:textId="7D665B62" w:rsidR="005360E4" w:rsidRPr="004D68CC" w:rsidRDefault="003509B4">
      <w:pPr>
        <w:pStyle w:val="Sommario1"/>
        <w:tabs>
          <w:tab w:val="right" w:leader="dot" w:pos="9350"/>
        </w:tabs>
        <w:rPr>
          <w:rFonts w:ascii="Calibri" w:hAnsi="Calibri"/>
          <w:b w:val="0"/>
          <w:bCs w:val="0"/>
          <w:caps w:val="0"/>
          <w:noProof/>
          <w:sz w:val="22"/>
          <w:szCs w:val="22"/>
        </w:rPr>
      </w:pPr>
      <w:hyperlink w:anchor="_Toc336006511" w:history="1">
        <w:r w:rsidR="005360E4" w:rsidRPr="00B51998">
          <w:rPr>
            <w:rStyle w:val="Collegamentoipertestuale"/>
            <w:noProof/>
          </w:rPr>
          <w:t>X &lt;Profile Name (Acronym)&gt; Profile</w:t>
        </w:r>
        <w:r w:rsidR="005360E4">
          <w:rPr>
            <w:noProof/>
            <w:webHidden/>
          </w:rPr>
          <w:tab/>
        </w:r>
        <w:r w:rsidR="005360E4">
          <w:rPr>
            <w:noProof/>
            <w:webHidden/>
          </w:rPr>
          <w:fldChar w:fldCharType="begin"/>
        </w:r>
        <w:r w:rsidR="005360E4">
          <w:rPr>
            <w:noProof/>
            <w:webHidden/>
          </w:rPr>
          <w:instrText xml:space="preserve"> PAGEREF _Toc336006511 \h </w:instrText>
        </w:r>
        <w:r w:rsidR="005360E4">
          <w:rPr>
            <w:noProof/>
            <w:webHidden/>
          </w:rPr>
        </w:r>
        <w:r w:rsidR="005360E4">
          <w:rPr>
            <w:noProof/>
            <w:webHidden/>
          </w:rPr>
          <w:fldChar w:fldCharType="separate"/>
        </w:r>
        <w:r w:rsidR="00F22CF9">
          <w:rPr>
            <w:noProof/>
            <w:webHidden/>
          </w:rPr>
          <w:t>10</w:t>
        </w:r>
        <w:r w:rsidR="005360E4">
          <w:rPr>
            <w:noProof/>
            <w:webHidden/>
          </w:rPr>
          <w:fldChar w:fldCharType="end"/>
        </w:r>
      </w:hyperlink>
    </w:p>
    <w:p w14:paraId="64310706" w14:textId="5ACCADF2" w:rsidR="005360E4" w:rsidRPr="004D68CC" w:rsidRDefault="003509B4">
      <w:pPr>
        <w:pStyle w:val="Sommario2"/>
        <w:tabs>
          <w:tab w:val="right" w:leader="dot" w:pos="9350"/>
        </w:tabs>
        <w:rPr>
          <w:rFonts w:ascii="Calibri" w:hAnsi="Calibri"/>
          <w:smallCaps w:val="0"/>
          <w:noProof/>
          <w:sz w:val="22"/>
          <w:szCs w:val="22"/>
        </w:rPr>
      </w:pPr>
      <w:hyperlink w:anchor="_Toc336006512" w:history="1">
        <w:r w:rsidR="005360E4" w:rsidRPr="00B51998">
          <w:rPr>
            <w:rStyle w:val="Collegamentoipertestuale"/>
            <w:noProof/>
          </w:rPr>
          <w:t>X.1 &lt;Profile Acronym&gt; Actors, Transactions, and Content Modules</w:t>
        </w:r>
        <w:r w:rsidR="005360E4">
          <w:rPr>
            <w:noProof/>
            <w:webHidden/>
          </w:rPr>
          <w:tab/>
        </w:r>
        <w:r w:rsidR="005360E4">
          <w:rPr>
            <w:noProof/>
            <w:webHidden/>
          </w:rPr>
          <w:fldChar w:fldCharType="begin"/>
        </w:r>
        <w:r w:rsidR="005360E4">
          <w:rPr>
            <w:noProof/>
            <w:webHidden/>
          </w:rPr>
          <w:instrText xml:space="preserve"> PAGEREF _Toc336006512 \h </w:instrText>
        </w:r>
        <w:r w:rsidR="005360E4">
          <w:rPr>
            <w:noProof/>
            <w:webHidden/>
          </w:rPr>
        </w:r>
        <w:r w:rsidR="005360E4">
          <w:rPr>
            <w:noProof/>
            <w:webHidden/>
          </w:rPr>
          <w:fldChar w:fldCharType="separate"/>
        </w:r>
        <w:r w:rsidR="00F22CF9">
          <w:rPr>
            <w:noProof/>
            <w:webHidden/>
          </w:rPr>
          <w:t>11</w:t>
        </w:r>
        <w:r w:rsidR="005360E4">
          <w:rPr>
            <w:noProof/>
            <w:webHidden/>
          </w:rPr>
          <w:fldChar w:fldCharType="end"/>
        </w:r>
      </w:hyperlink>
    </w:p>
    <w:p w14:paraId="47E760E6" w14:textId="7939F3C1" w:rsidR="005360E4" w:rsidRPr="004D68CC" w:rsidRDefault="003509B4">
      <w:pPr>
        <w:pStyle w:val="Sommario3"/>
        <w:tabs>
          <w:tab w:val="right" w:leader="dot" w:pos="9350"/>
        </w:tabs>
        <w:rPr>
          <w:rFonts w:ascii="Calibri" w:hAnsi="Calibri"/>
          <w:i w:val="0"/>
          <w:iCs w:val="0"/>
          <w:noProof/>
          <w:sz w:val="22"/>
          <w:szCs w:val="22"/>
        </w:rPr>
      </w:pPr>
      <w:hyperlink w:anchor="_Toc336006513" w:history="1">
        <w:r w:rsidR="005360E4" w:rsidRPr="00B51998">
          <w:rPr>
            <w:rStyle w:val="Collegamentoipertestuale"/>
            <w:bCs/>
            <w:noProof/>
          </w:rPr>
          <w:t>X.1.1 Actor Descriptions and Actor Profile Requirements</w:t>
        </w:r>
        <w:r w:rsidR="005360E4">
          <w:rPr>
            <w:noProof/>
            <w:webHidden/>
          </w:rPr>
          <w:tab/>
        </w:r>
        <w:r w:rsidR="005360E4">
          <w:rPr>
            <w:noProof/>
            <w:webHidden/>
          </w:rPr>
          <w:fldChar w:fldCharType="begin"/>
        </w:r>
        <w:r w:rsidR="005360E4">
          <w:rPr>
            <w:noProof/>
            <w:webHidden/>
          </w:rPr>
          <w:instrText xml:space="preserve"> PAGEREF _Toc336006513 \h </w:instrText>
        </w:r>
        <w:r w:rsidR="005360E4">
          <w:rPr>
            <w:noProof/>
            <w:webHidden/>
          </w:rPr>
        </w:r>
        <w:r w:rsidR="005360E4">
          <w:rPr>
            <w:noProof/>
            <w:webHidden/>
          </w:rPr>
          <w:fldChar w:fldCharType="separate"/>
        </w:r>
        <w:r w:rsidR="00F22CF9">
          <w:rPr>
            <w:noProof/>
            <w:webHidden/>
          </w:rPr>
          <w:t>12</w:t>
        </w:r>
        <w:r w:rsidR="005360E4">
          <w:rPr>
            <w:noProof/>
            <w:webHidden/>
          </w:rPr>
          <w:fldChar w:fldCharType="end"/>
        </w:r>
      </w:hyperlink>
    </w:p>
    <w:p w14:paraId="127D2ABA" w14:textId="3F4920F5" w:rsidR="005360E4" w:rsidRPr="004D68CC" w:rsidRDefault="003509B4">
      <w:pPr>
        <w:pStyle w:val="Sommario4"/>
        <w:tabs>
          <w:tab w:val="right" w:leader="dot" w:pos="9350"/>
        </w:tabs>
        <w:rPr>
          <w:rFonts w:ascii="Calibri" w:hAnsi="Calibri"/>
          <w:noProof/>
          <w:sz w:val="22"/>
          <w:szCs w:val="22"/>
        </w:rPr>
      </w:pPr>
      <w:hyperlink w:anchor="_Toc336006514" w:history="1">
        <w:r w:rsidR="005360E4" w:rsidRPr="00B51998">
          <w:rPr>
            <w:rStyle w:val="Collegamentoipertestuale"/>
            <w:bCs/>
            <w:noProof/>
          </w:rPr>
          <w:t>X.1.1.2 &lt;Actor Y&gt;</w:t>
        </w:r>
        <w:r w:rsidR="005360E4">
          <w:rPr>
            <w:noProof/>
            <w:webHidden/>
          </w:rPr>
          <w:tab/>
        </w:r>
        <w:r w:rsidR="005360E4">
          <w:rPr>
            <w:noProof/>
            <w:webHidden/>
          </w:rPr>
          <w:fldChar w:fldCharType="begin"/>
        </w:r>
        <w:r w:rsidR="005360E4">
          <w:rPr>
            <w:noProof/>
            <w:webHidden/>
          </w:rPr>
          <w:instrText xml:space="preserve"> PAGEREF _Toc336006514 \h </w:instrText>
        </w:r>
        <w:r w:rsidR="005360E4">
          <w:rPr>
            <w:noProof/>
            <w:webHidden/>
          </w:rPr>
        </w:r>
        <w:r w:rsidR="005360E4">
          <w:rPr>
            <w:noProof/>
            <w:webHidden/>
          </w:rPr>
          <w:fldChar w:fldCharType="separate"/>
        </w:r>
        <w:r w:rsidR="00F22CF9">
          <w:rPr>
            <w:noProof/>
            <w:webHidden/>
          </w:rPr>
          <w:t>12</w:t>
        </w:r>
        <w:r w:rsidR="005360E4">
          <w:rPr>
            <w:noProof/>
            <w:webHidden/>
          </w:rPr>
          <w:fldChar w:fldCharType="end"/>
        </w:r>
      </w:hyperlink>
    </w:p>
    <w:p w14:paraId="66DCECDF" w14:textId="73823BEE" w:rsidR="005360E4" w:rsidRPr="004D68CC" w:rsidRDefault="003509B4">
      <w:pPr>
        <w:pStyle w:val="Sommario2"/>
        <w:tabs>
          <w:tab w:val="right" w:leader="dot" w:pos="9350"/>
        </w:tabs>
        <w:rPr>
          <w:rFonts w:ascii="Calibri" w:hAnsi="Calibri"/>
          <w:smallCaps w:val="0"/>
          <w:noProof/>
          <w:sz w:val="22"/>
          <w:szCs w:val="22"/>
        </w:rPr>
      </w:pPr>
      <w:hyperlink w:anchor="_Toc336006515" w:history="1">
        <w:r w:rsidR="005360E4" w:rsidRPr="00B51998">
          <w:rPr>
            <w:rStyle w:val="Collegamentoipertestuale"/>
            <w:noProof/>
          </w:rPr>
          <w:t>X.2 &lt;Profile Acronym&gt; Actor Options</w:t>
        </w:r>
        <w:r w:rsidR="005360E4">
          <w:rPr>
            <w:noProof/>
            <w:webHidden/>
          </w:rPr>
          <w:tab/>
        </w:r>
        <w:r w:rsidR="005360E4">
          <w:rPr>
            <w:noProof/>
            <w:webHidden/>
          </w:rPr>
          <w:fldChar w:fldCharType="begin"/>
        </w:r>
        <w:r w:rsidR="005360E4">
          <w:rPr>
            <w:noProof/>
            <w:webHidden/>
          </w:rPr>
          <w:instrText xml:space="preserve"> PAGEREF _Toc336006515 \h </w:instrText>
        </w:r>
        <w:r w:rsidR="005360E4">
          <w:rPr>
            <w:noProof/>
            <w:webHidden/>
          </w:rPr>
        </w:r>
        <w:r w:rsidR="005360E4">
          <w:rPr>
            <w:noProof/>
            <w:webHidden/>
          </w:rPr>
          <w:fldChar w:fldCharType="separate"/>
        </w:r>
        <w:r w:rsidR="00F22CF9">
          <w:rPr>
            <w:noProof/>
            <w:webHidden/>
          </w:rPr>
          <w:t>13</w:t>
        </w:r>
        <w:r w:rsidR="005360E4">
          <w:rPr>
            <w:noProof/>
            <w:webHidden/>
          </w:rPr>
          <w:fldChar w:fldCharType="end"/>
        </w:r>
      </w:hyperlink>
    </w:p>
    <w:p w14:paraId="447815E8" w14:textId="66420D00" w:rsidR="005360E4" w:rsidRPr="004D68CC" w:rsidRDefault="003509B4">
      <w:pPr>
        <w:pStyle w:val="Sommario3"/>
        <w:tabs>
          <w:tab w:val="right" w:leader="dot" w:pos="9350"/>
        </w:tabs>
        <w:rPr>
          <w:rFonts w:ascii="Calibri" w:hAnsi="Calibri"/>
          <w:i w:val="0"/>
          <w:iCs w:val="0"/>
          <w:noProof/>
          <w:sz w:val="22"/>
          <w:szCs w:val="22"/>
        </w:rPr>
      </w:pPr>
      <w:hyperlink w:anchor="_Toc336006516" w:history="1">
        <w:r w:rsidR="005360E4" w:rsidRPr="00B51998">
          <w:rPr>
            <w:rStyle w:val="Collegamentoipertestuale"/>
            <w:noProof/>
          </w:rPr>
          <w:t>X.2.1   &lt;Option Name&gt;</w:t>
        </w:r>
        <w:r w:rsidR="005360E4">
          <w:rPr>
            <w:noProof/>
            <w:webHidden/>
          </w:rPr>
          <w:tab/>
        </w:r>
        <w:r w:rsidR="005360E4">
          <w:rPr>
            <w:noProof/>
            <w:webHidden/>
          </w:rPr>
          <w:fldChar w:fldCharType="begin"/>
        </w:r>
        <w:r w:rsidR="005360E4">
          <w:rPr>
            <w:noProof/>
            <w:webHidden/>
          </w:rPr>
          <w:instrText xml:space="preserve"> PAGEREF _Toc336006516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DED3887" w14:textId="0EF99670" w:rsidR="005360E4" w:rsidRPr="004D68CC" w:rsidRDefault="003509B4">
      <w:pPr>
        <w:pStyle w:val="Sommario2"/>
        <w:tabs>
          <w:tab w:val="right" w:leader="dot" w:pos="9350"/>
        </w:tabs>
        <w:rPr>
          <w:rFonts w:ascii="Calibri" w:hAnsi="Calibri"/>
          <w:smallCaps w:val="0"/>
          <w:noProof/>
          <w:sz w:val="22"/>
          <w:szCs w:val="22"/>
        </w:rPr>
      </w:pPr>
      <w:hyperlink w:anchor="_Toc336006517" w:history="1">
        <w:r w:rsidR="005360E4" w:rsidRPr="00B51998">
          <w:rPr>
            <w:rStyle w:val="Collegamentoipertestuale"/>
            <w:noProof/>
          </w:rPr>
          <w:t>X.3 &lt;Profile Acronym&gt; Required Actor Groupings</w:t>
        </w:r>
        <w:r w:rsidR="005360E4">
          <w:rPr>
            <w:noProof/>
            <w:webHidden/>
          </w:rPr>
          <w:tab/>
        </w:r>
        <w:r w:rsidR="005360E4">
          <w:rPr>
            <w:noProof/>
            <w:webHidden/>
          </w:rPr>
          <w:fldChar w:fldCharType="begin"/>
        </w:r>
        <w:r w:rsidR="005360E4">
          <w:rPr>
            <w:noProof/>
            <w:webHidden/>
          </w:rPr>
          <w:instrText xml:space="preserve"> PAGEREF _Toc336006517 \h </w:instrText>
        </w:r>
        <w:r w:rsidR="005360E4">
          <w:rPr>
            <w:noProof/>
            <w:webHidden/>
          </w:rPr>
        </w:r>
        <w:r w:rsidR="005360E4">
          <w:rPr>
            <w:noProof/>
            <w:webHidden/>
          </w:rPr>
          <w:fldChar w:fldCharType="separate"/>
        </w:r>
        <w:r w:rsidR="00F22CF9">
          <w:rPr>
            <w:noProof/>
            <w:webHidden/>
          </w:rPr>
          <w:t>13</w:t>
        </w:r>
        <w:r w:rsidR="005360E4">
          <w:rPr>
            <w:noProof/>
            <w:webHidden/>
          </w:rPr>
          <w:fldChar w:fldCharType="end"/>
        </w:r>
      </w:hyperlink>
    </w:p>
    <w:p w14:paraId="209E6551" w14:textId="180D0D93" w:rsidR="005360E4" w:rsidRPr="004D68CC" w:rsidRDefault="003509B4">
      <w:pPr>
        <w:pStyle w:val="Sommario2"/>
        <w:tabs>
          <w:tab w:val="right" w:leader="dot" w:pos="9350"/>
        </w:tabs>
        <w:rPr>
          <w:rFonts w:ascii="Calibri" w:hAnsi="Calibri"/>
          <w:smallCaps w:val="0"/>
          <w:noProof/>
          <w:sz w:val="22"/>
          <w:szCs w:val="22"/>
        </w:rPr>
      </w:pPr>
      <w:hyperlink w:anchor="_Toc336006518" w:history="1">
        <w:r w:rsidR="005360E4" w:rsidRPr="00B51998">
          <w:rPr>
            <w:rStyle w:val="Collegamentoipertestuale"/>
            <w:noProof/>
          </w:rPr>
          <w:t>X.4 &lt;Profile Acronym&gt; Overview</w:t>
        </w:r>
        <w:r w:rsidR="005360E4">
          <w:rPr>
            <w:noProof/>
            <w:webHidden/>
          </w:rPr>
          <w:tab/>
        </w:r>
        <w:r w:rsidR="005360E4">
          <w:rPr>
            <w:noProof/>
            <w:webHidden/>
          </w:rPr>
          <w:fldChar w:fldCharType="begin"/>
        </w:r>
        <w:r w:rsidR="005360E4">
          <w:rPr>
            <w:noProof/>
            <w:webHidden/>
          </w:rPr>
          <w:instrText xml:space="preserve"> PAGEREF _Toc336006518 \h </w:instrText>
        </w:r>
        <w:r w:rsidR="005360E4">
          <w:rPr>
            <w:noProof/>
            <w:webHidden/>
          </w:rPr>
        </w:r>
        <w:r w:rsidR="005360E4">
          <w:rPr>
            <w:noProof/>
            <w:webHidden/>
          </w:rPr>
          <w:fldChar w:fldCharType="separate"/>
        </w:r>
        <w:r w:rsidR="00F22CF9">
          <w:rPr>
            <w:noProof/>
            <w:webHidden/>
          </w:rPr>
          <w:t>15</w:t>
        </w:r>
        <w:r w:rsidR="005360E4">
          <w:rPr>
            <w:noProof/>
            <w:webHidden/>
          </w:rPr>
          <w:fldChar w:fldCharType="end"/>
        </w:r>
      </w:hyperlink>
    </w:p>
    <w:p w14:paraId="77A198D5" w14:textId="47CE6D6F" w:rsidR="005360E4" w:rsidRPr="004D68CC" w:rsidRDefault="003509B4">
      <w:pPr>
        <w:pStyle w:val="Sommario3"/>
        <w:tabs>
          <w:tab w:val="right" w:leader="dot" w:pos="9350"/>
        </w:tabs>
        <w:rPr>
          <w:rFonts w:ascii="Calibri" w:hAnsi="Calibri"/>
          <w:i w:val="0"/>
          <w:iCs w:val="0"/>
          <w:noProof/>
          <w:sz w:val="22"/>
          <w:szCs w:val="22"/>
        </w:rPr>
      </w:pPr>
      <w:hyperlink w:anchor="_Toc336006519" w:history="1">
        <w:r w:rsidR="005360E4" w:rsidRPr="00B51998">
          <w:rPr>
            <w:rStyle w:val="Collegamentoipertestuale"/>
            <w:bCs/>
            <w:noProof/>
          </w:rPr>
          <w:t>X.4.1 Concepts</w:t>
        </w:r>
        <w:r w:rsidR="005360E4">
          <w:rPr>
            <w:noProof/>
            <w:webHidden/>
          </w:rPr>
          <w:tab/>
        </w:r>
        <w:r w:rsidR="005360E4">
          <w:rPr>
            <w:noProof/>
            <w:webHidden/>
          </w:rPr>
          <w:fldChar w:fldCharType="begin"/>
        </w:r>
        <w:r w:rsidR="005360E4">
          <w:rPr>
            <w:noProof/>
            <w:webHidden/>
          </w:rPr>
          <w:instrText xml:space="preserve"> PAGEREF _Toc336006519 \h </w:instrText>
        </w:r>
        <w:r w:rsidR="005360E4">
          <w:rPr>
            <w:noProof/>
            <w:webHidden/>
          </w:rPr>
        </w:r>
        <w:r w:rsidR="005360E4">
          <w:rPr>
            <w:noProof/>
            <w:webHidden/>
          </w:rPr>
          <w:fldChar w:fldCharType="separate"/>
        </w:r>
        <w:r w:rsidR="00F22CF9">
          <w:rPr>
            <w:noProof/>
            <w:webHidden/>
          </w:rPr>
          <w:t>16</w:t>
        </w:r>
        <w:r w:rsidR="005360E4">
          <w:rPr>
            <w:noProof/>
            <w:webHidden/>
          </w:rPr>
          <w:fldChar w:fldCharType="end"/>
        </w:r>
      </w:hyperlink>
    </w:p>
    <w:p w14:paraId="0D711D5E" w14:textId="55491B88" w:rsidR="005360E4" w:rsidRPr="004D68CC" w:rsidRDefault="003509B4">
      <w:pPr>
        <w:pStyle w:val="Sommario3"/>
        <w:tabs>
          <w:tab w:val="right" w:leader="dot" w:pos="9350"/>
        </w:tabs>
        <w:rPr>
          <w:rFonts w:ascii="Calibri" w:hAnsi="Calibri"/>
          <w:i w:val="0"/>
          <w:iCs w:val="0"/>
          <w:noProof/>
          <w:sz w:val="22"/>
          <w:szCs w:val="22"/>
        </w:rPr>
      </w:pPr>
      <w:hyperlink w:anchor="_Toc336006520" w:history="1">
        <w:r w:rsidR="005360E4" w:rsidRPr="00B51998">
          <w:rPr>
            <w:rStyle w:val="Collegamentoipertestuale"/>
            <w:bCs/>
            <w:noProof/>
          </w:rPr>
          <w:t>X.4.2 Use Cases</w:t>
        </w:r>
        <w:r w:rsidR="005360E4">
          <w:rPr>
            <w:noProof/>
            <w:webHidden/>
          </w:rPr>
          <w:tab/>
        </w:r>
        <w:r w:rsidR="005360E4">
          <w:rPr>
            <w:noProof/>
            <w:webHidden/>
          </w:rPr>
          <w:fldChar w:fldCharType="begin"/>
        </w:r>
        <w:r w:rsidR="005360E4">
          <w:rPr>
            <w:noProof/>
            <w:webHidden/>
          </w:rPr>
          <w:instrText xml:space="preserve"> PAGEREF _Toc336006520 \h </w:instrText>
        </w:r>
        <w:r w:rsidR="005360E4">
          <w:rPr>
            <w:noProof/>
            <w:webHidden/>
          </w:rPr>
        </w:r>
        <w:r w:rsidR="005360E4">
          <w:rPr>
            <w:noProof/>
            <w:webHidden/>
          </w:rPr>
          <w:fldChar w:fldCharType="separate"/>
        </w:r>
        <w:r w:rsidR="00F22CF9">
          <w:rPr>
            <w:noProof/>
            <w:webHidden/>
          </w:rPr>
          <w:t>26</w:t>
        </w:r>
        <w:r w:rsidR="005360E4">
          <w:rPr>
            <w:noProof/>
            <w:webHidden/>
          </w:rPr>
          <w:fldChar w:fldCharType="end"/>
        </w:r>
      </w:hyperlink>
    </w:p>
    <w:p w14:paraId="47804789" w14:textId="70B212EF" w:rsidR="005360E4" w:rsidRPr="004D68CC" w:rsidRDefault="003509B4">
      <w:pPr>
        <w:pStyle w:val="Sommario4"/>
        <w:tabs>
          <w:tab w:val="right" w:leader="dot" w:pos="9350"/>
        </w:tabs>
        <w:rPr>
          <w:rFonts w:ascii="Calibri" w:hAnsi="Calibri"/>
          <w:noProof/>
          <w:sz w:val="22"/>
          <w:szCs w:val="22"/>
        </w:rPr>
      </w:pPr>
      <w:hyperlink w:anchor="_Toc336006521" w:history="1">
        <w:r w:rsidR="005360E4" w:rsidRPr="00B51998">
          <w:rPr>
            <w:rStyle w:val="Collegamentoipertestuale"/>
            <w:noProof/>
          </w:rPr>
          <w:t>X.4.2.1 Use Case #1: &lt;simple name&gt;</w:t>
        </w:r>
        <w:r w:rsidR="005360E4">
          <w:rPr>
            <w:noProof/>
            <w:webHidden/>
          </w:rPr>
          <w:tab/>
        </w:r>
        <w:r w:rsidR="005360E4">
          <w:rPr>
            <w:noProof/>
            <w:webHidden/>
          </w:rPr>
          <w:fldChar w:fldCharType="begin"/>
        </w:r>
        <w:r w:rsidR="005360E4">
          <w:rPr>
            <w:noProof/>
            <w:webHidden/>
          </w:rPr>
          <w:instrText xml:space="preserve"> PAGEREF _Toc336006521 \h </w:instrText>
        </w:r>
        <w:r w:rsidR="005360E4">
          <w:rPr>
            <w:noProof/>
            <w:webHidden/>
          </w:rPr>
        </w:r>
        <w:r w:rsidR="005360E4">
          <w:rPr>
            <w:noProof/>
            <w:webHidden/>
          </w:rPr>
          <w:fldChar w:fldCharType="separate"/>
        </w:r>
        <w:r w:rsidR="00F22CF9">
          <w:rPr>
            <w:noProof/>
            <w:webHidden/>
          </w:rPr>
          <w:t>26</w:t>
        </w:r>
        <w:r w:rsidR="005360E4">
          <w:rPr>
            <w:noProof/>
            <w:webHidden/>
          </w:rPr>
          <w:fldChar w:fldCharType="end"/>
        </w:r>
      </w:hyperlink>
    </w:p>
    <w:p w14:paraId="1F4528F0" w14:textId="7A8D558E" w:rsidR="005360E4" w:rsidRPr="004D68CC" w:rsidRDefault="003509B4">
      <w:pPr>
        <w:pStyle w:val="Sommario5"/>
        <w:tabs>
          <w:tab w:val="right" w:leader="dot" w:pos="9350"/>
        </w:tabs>
        <w:rPr>
          <w:rFonts w:ascii="Calibri" w:hAnsi="Calibri"/>
          <w:noProof/>
          <w:sz w:val="22"/>
          <w:szCs w:val="22"/>
        </w:rPr>
      </w:pPr>
      <w:hyperlink w:anchor="_Toc336006522" w:history="1">
        <w:r w:rsidR="005360E4" w:rsidRPr="00B51998">
          <w:rPr>
            <w:rStyle w:val="Collegamentoipertestuale"/>
            <w:noProof/>
          </w:rPr>
          <w:t>X.4.2.1.1 &lt;</w:t>
        </w:r>
        <w:r w:rsidR="005360E4" w:rsidRPr="00B51998">
          <w:rPr>
            <w:rStyle w:val="Collegamentoipertestuale"/>
            <w:bCs/>
            <w:noProof/>
          </w:rPr>
          <w:t xml:space="preserve">simple name&gt; </w:t>
        </w:r>
        <w:r w:rsidR="005360E4" w:rsidRPr="00B51998">
          <w:rPr>
            <w:rStyle w:val="Collegamentoipertestuale"/>
            <w:noProof/>
          </w:rPr>
          <w:t>Use Case Description</w:t>
        </w:r>
        <w:r w:rsidR="005360E4">
          <w:rPr>
            <w:noProof/>
            <w:webHidden/>
          </w:rPr>
          <w:tab/>
        </w:r>
        <w:r w:rsidR="005360E4">
          <w:rPr>
            <w:noProof/>
            <w:webHidden/>
          </w:rPr>
          <w:fldChar w:fldCharType="begin"/>
        </w:r>
        <w:r w:rsidR="005360E4">
          <w:rPr>
            <w:noProof/>
            <w:webHidden/>
          </w:rPr>
          <w:instrText xml:space="preserve"> PAGEREF _Toc336006522 \h </w:instrText>
        </w:r>
        <w:r w:rsidR="005360E4">
          <w:rPr>
            <w:noProof/>
            <w:webHidden/>
          </w:rPr>
        </w:r>
        <w:r w:rsidR="005360E4">
          <w:rPr>
            <w:noProof/>
            <w:webHidden/>
          </w:rPr>
          <w:fldChar w:fldCharType="separate"/>
        </w:r>
        <w:r w:rsidR="00F22CF9">
          <w:rPr>
            <w:noProof/>
            <w:webHidden/>
          </w:rPr>
          <w:t>27</w:t>
        </w:r>
        <w:r w:rsidR="005360E4">
          <w:rPr>
            <w:noProof/>
            <w:webHidden/>
          </w:rPr>
          <w:fldChar w:fldCharType="end"/>
        </w:r>
      </w:hyperlink>
    </w:p>
    <w:p w14:paraId="3B4054AE" w14:textId="1B1816CF" w:rsidR="005360E4" w:rsidRPr="004D68CC" w:rsidRDefault="003509B4">
      <w:pPr>
        <w:pStyle w:val="Sommario5"/>
        <w:tabs>
          <w:tab w:val="right" w:leader="dot" w:pos="9350"/>
        </w:tabs>
        <w:rPr>
          <w:rFonts w:ascii="Calibri" w:hAnsi="Calibri"/>
          <w:noProof/>
          <w:sz w:val="22"/>
          <w:szCs w:val="22"/>
        </w:rPr>
      </w:pPr>
      <w:hyperlink w:anchor="_Toc336006523" w:history="1">
        <w:r w:rsidR="005360E4" w:rsidRPr="00B51998">
          <w:rPr>
            <w:rStyle w:val="Collegamentoipertestuale"/>
            <w:noProof/>
          </w:rPr>
          <w:t>X.4.2.1.2 &lt;simple name&gt; Process Flow</w:t>
        </w:r>
        <w:r w:rsidR="005360E4">
          <w:rPr>
            <w:noProof/>
            <w:webHidden/>
          </w:rPr>
          <w:tab/>
        </w:r>
        <w:r w:rsidR="005360E4">
          <w:rPr>
            <w:noProof/>
            <w:webHidden/>
          </w:rPr>
          <w:fldChar w:fldCharType="begin"/>
        </w:r>
        <w:r w:rsidR="005360E4">
          <w:rPr>
            <w:noProof/>
            <w:webHidden/>
          </w:rPr>
          <w:instrText xml:space="preserve"> PAGEREF _Toc336006523 \h </w:instrText>
        </w:r>
        <w:r w:rsidR="005360E4">
          <w:rPr>
            <w:noProof/>
            <w:webHidden/>
          </w:rPr>
        </w:r>
        <w:r w:rsidR="005360E4">
          <w:rPr>
            <w:noProof/>
            <w:webHidden/>
          </w:rPr>
          <w:fldChar w:fldCharType="separate"/>
        </w:r>
        <w:r w:rsidR="00F22CF9">
          <w:rPr>
            <w:noProof/>
            <w:webHidden/>
          </w:rPr>
          <w:t>29</w:t>
        </w:r>
        <w:r w:rsidR="005360E4">
          <w:rPr>
            <w:noProof/>
            <w:webHidden/>
          </w:rPr>
          <w:fldChar w:fldCharType="end"/>
        </w:r>
      </w:hyperlink>
    </w:p>
    <w:p w14:paraId="2DFD7AB8" w14:textId="062FBE2C" w:rsidR="005360E4" w:rsidRPr="004D68CC" w:rsidRDefault="003509B4">
      <w:pPr>
        <w:pStyle w:val="Sommario2"/>
        <w:tabs>
          <w:tab w:val="right" w:leader="dot" w:pos="9350"/>
        </w:tabs>
        <w:rPr>
          <w:rFonts w:ascii="Calibri" w:hAnsi="Calibri"/>
          <w:smallCaps w:val="0"/>
          <w:noProof/>
          <w:sz w:val="22"/>
          <w:szCs w:val="22"/>
        </w:rPr>
      </w:pPr>
      <w:hyperlink w:anchor="_Toc336006524" w:history="1">
        <w:r w:rsidR="005360E4" w:rsidRPr="00B51998">
          <w:rPr>
            <w:rStyle w:val="Collegamentoipertestuale"/>
            <w:noProof/>
          </w:rPr>
          <w:t>X.5 &lt;Profile Acronym&gt; Security Considerations</w:t>
        </w:r>
        <w:r w:rsidR="005360E4">
          <w:rPr>
            <w:noProof/>
            <w:webHidden/>
          </w:rPr>
          <w:tab/>
        </w:r>
        <w:r w:rsidR="005360E4">
          <w:rPr>
            <w:noProof/>
            <w:webHidden/>
          </w:rPr>
          <w:fldChar w:fldCharType="begin"/>
        </w:r>
        <w:r w:rsidR="005360E4">
          <w:rPr>
            <w:noProof/>
            <w:webHidden/>
          </w:rPr>
          <w:instrText xml:space="preserve"> PAGEREF _Toc336006524 \h </w:instrText>
        </w:r>
        <w:r w:rsidR="005360E4">
          <w:rPr>
            <w:noProof/>
            <w:webHidden/>
          </w:rPr>
        </w:r>
        <w:r w:rsidR="005360E4">
          <w:rPr>
            <w:noProof/>
            <w:webHidden/>
          </w:rPr>
          <w:fldChar w:fldCharType="separate"/>
        </w:r>
        <w:r w:rsidR="00F22CF9">
          <w:rPr>
            <w:noProof/>
            <w:webHidden/>
          </w:rPr>
          <w:t>45</w:t>
        </w:r>
        <w:r w:rsidR="005360E4">
          <w:rPr>
            <w:noProof/>
            <w:webHidden/>
          </w:rPr>
          <w:fldChar w:fldCharType="end"/>
        </w:r>
      </w:hyperlink>
    </w:p>
    <w:p w14:paraId="7059A0B5" w14:textId="709F4F96" w:rsidR="005360E4" w:rsidRPr="004D68CC" w:rsidRDefault="003509B4">
      <w:pPr>
        <w:pStyle w:val="Sommario2"/>
        <w:tabs>
          <w:tab w:val="right" w:leader="dot" w:pos="9350"/>
        </w:tabs>
        <w:rPr>
          <w:rFonts w:ascii="Calibri" w:hAnsi="Calibri"/>
          <w:smallCaps w:val="0"/>
          <w:noProof/>
          <w:sz w:val="22"/>
          <w:szCs w:val="22"/>
        </w:rPr>
      </w:pPr>
      <w:hyperlink w:anchor="_Toc336006525" w:history="1">
        <w:r w:rsidR="005360E4" w:rsidRPr="00B51998">
          <w:rPr>
            <w:rStyle w:val="Collegamentoipertestuale"/>
            <w:noProof/>
          </w:rPr>
          <w:t>X.6 &lt;Profile Acronym&gt; Cross Profile Considerations</w:t>
        </w:r>
        <w:r w:rsidR="005360E4">
          <w:rPr>
            <w:noProof/>
            <w:webHidden/>
          </w:rPr>
          <w:tab/>
        </w:r>
        <w:r w:rsidR="005360E4">
          <w:rPr>
            <w:noProof/>
            <w:webHidden/>
          </w:rPr>
          <w:fldChar w:fldCharType="begin"/>
        </w:r>
        <w:r w:rsidR="005360E4">
          <w:rPr>
            <w:noProof/>
            <w:webHidden/>
          </w:rPr>
          <w:instrText xml:space="preserve"> PAGEREF _Toc336006525 \h </w:instrText>
        </w:r>
        <w:r w:rsidR="005360E4">
          <w:rPr>
            <w:noProof/>
            <w:webHidden/>
          </w:rPr>
        </w:r>
        <w:r w:rsidR="005360E4">
          <w:rPr>
            <w:noProof/>
            <w:webHidden/>
          </w:rPr>
          <w:fldChar w:fldCharType="separate"/>
        </w:r>
        <w:r w:rsidR="00F22CF9">
          <w:rPr>
            <w:noProof/>
            <w:webHidden/>
          </w:rPr>
          <w:t>45</w:t>
        </w:r>
        <w:r w:rsidR="005360E4">
          <w:rPr>
            <w:noProof/>
            <w:webHidden/>
          </w:rPr>
          <w:fldChar w:fldCharType="end"/>
        </w:r>
      </w:hyperlink>
    </w:p>
    <w:p w14:paraId="397744FA" w14:textId="2ABD10C6" w:rsidR="005360E4" w:rsidRPr="004D68CC" w:rsidRDefault="003509B4">
      <w:pPr>
        <w:pStyle w:val="Sommario1"/>
        <w:tabs>
          <w:tab w:val="right" w:leader="dot" w:pos="9350"/>
        </w:tabs>
        <w:rPr>
          <w:rFonts w:ascii="Calibri" w:hAnsi="Calibri"/>
          <w:b w:val="0"/>
          <w:bCs w:val="0"/>
          <w:caps w:val="0"/>
          <w:noProof/>
          <w:sz w:val="22"/>
          <w:szCs w:val="22"/>
        </w:rPr>
      </w:pPr>
      <w:hyperlink w:anchor="_Toc336006526" w:history="1">
        <w:r w:rsidR="005360E4" w:rsidRPr="00B51998">
          <w:rPr>
            <w:rStyle w:val="Collegamentoipertestuale"/>
            <w:noProof/>
          </w:rPr>
          <w:t>Appendices</w:t>
        </w:r>
        <w:r w:rsidR="005360E4">
          <w:rPr>
            <w:noProof/>
            <w:webHidden/>
          </w:rPr>
          <w:tab/>
        </w:r>
        <w:r w:rsidR="005360E4">
          <w:rPr>
            <w:noProof/>
            <w:webHidden/>
          </w:rPr>
          <w:fldChar w:fldCharType="begin"/>
        </w:r>
        <w:r w:rsidR="005360E4">
          <w:rPr>
            <w:noProof/>
            <w:webHidden/>
          </w:rPr>
          <w:instrText xml:space="preserve"> PAGEREF _Toc336006526 \h </w:instrText>
        </w:r>
        <w:r w:rsidR="005360E4">
          <w:rPr>
            <w:noProof/>
            <w:webHidden/>
          </w:rPr>
        </w:r>
        <w:r w:rsidR="005360E4">
          <w:rPr>
            <w:noProof/>
            <w:webHidden/>
          </w:rPr>
          <w:fldChar w:fldCharType="separate"/>
        </w:r>
        <w:r w:rsidR="00F22CF9">
          <w:rPr>
            <w:noProof/>
            <w:webHidden/>
          </w:rPr>
          <w:t>46</w:t>
        </w:r>
        <w:r w:rsidR="005360E4">
          <w:rPr>
            <w:noProof/>
            <w:webHidden/>
          </w:rPr>
          <w:fldChar w:fldCharType="end"/>
        </w:r>
      </w:hyperlink>
    </w:p>
    <w:p w14:paraId="2F9E0329" w14:textId="32394955" w:rsidR="005360E4" w:rsidRPr="004D68CC" w:rsidRDefault="003509B4">
      <w:pPr>
        <w:pStyle w:val="Sommario1"/>
        <w:tabs>
          <w:tab w:val="left" w:pos="480"/>
          <w:tab w:val="right" w:leader="dot" w:pos="9350"/>
        </w:tabs>
        <w:rPr>
          <w:rFonts w:ascii="Calibri" w:hAnsi="Calibri"/>
          <w:b w:val="0"/>
          <w:bCs w:val="0"/>
          <w:caps w:val="0"/>
          <w:noProof/>
          <w:sz w:val="22"/>
          <w:szCs w:val="22"/>
        </w:rPr>
      </w:pPr>
      <w:hyperlink w:anchor="_Toc336006527" w:history="1">
        <w:r w:rsidR="005360E4" w:rsidRPr="00B51998">
          <w:rPr>
            <w:rStyle w:val="Collegamentoipertestuale"/>
            <w:noProof/>
          </w:rPr>
          <w:t>A:</w:t>
        </w:r>
        <w:r w:rsidR="005360E4" w:rsidRPr="004D68CC">
          <w:rPr>
            <w:rFonts w:ascii="Calibri" w:hAnsi="Calibri"/>
            <w:b w:val="0"/>
            <w:bCs w:val="0"/>
            <w:caps w:val="0"/>
            <w:noProof/>
            <w:sz w:val="22"/>
            <w:szCs w:val="22"/>
          </w:rPr>
          <w:tab/>
        </w:r>
        <w:r w:rsidR="005360E4" w:rsidRPr="00B51998">
          <w:rPr>
            <w:rStyle w:val="Collegamentoipertestuale"/>
            <w:noProof/>
          </w:rPr>
          <w:t>Appendix A - Actor Summary Definitions</w:t>
        </w:r>
        <w:r w:rsidR="005360E4">
          <w:rPr>
            <w:noProof/>
            <w:webHidden/>
          </w:rPr>
          <w:tab/>
        </w:r>
        <w:r w:rsidR="005360E4">
          <w:rPr>
            <w:noProof/>
            <w:webHidden/>
          </w:rPr>
          <w:fldChar w:fldCharType="begin"/>
        </w:r>
        <w:r w:rsidR="005360E4">
          <w:rPr>
            <w:noProof/>
            <w:webHidden/>
          </w:rPr>
          <w:instrText xml:space="preserve"> PAGEREF _Toc336006527 \h </w:instrText>
        </w:r>
        <w:r w:rsidR="005360E4">
          <w:rPr>
            <w:noProof/>
            <w:webHidden/>
          </w:rPr>
        </w:r>
        <w:r w:rsidR="005360E4">
          <w:rPr>
            <w:noProof/>
            <w:webHidden/>
          </w:rPr>
          <w:fldChar w:fldCharType="separate"/>
        </w:r>
        <w:r w:rsidR="00F22CF9">
          <w:rPr>
            <w:noProof/>
            <w:webHidden/>
          </w:rPr>
          <w:t>46</w:t>
        </w:r>
        <w:r w:rsidR="005360E4">
          <w:rPr>
            <w:noProof/>
            <w:webHidden/>
          </w:rPr>
          <w:fldChar w:fldCharType="end"/>
        </w:r>
      </w:hyperlink>
    </w:p>
    <w:p w14:paraId="5BEC1BA7" w14:textId="5ABF0DB4" w:rsidR="005360E4" w:rsidRPr="004D68CC" w:rsidRDefault="003509B4">
      <w:pPr>
        <w:pStyle w:val="Sommario1"/>
        <w:tabs>
          <w:tab w:val="left" w:pos="480"/>
          <w:tab w:val="right" w:leader="dot" w:pos="9350"/>
        </w:tabs>
        <w:rPr>
          <w:rFonts w:ascii="Calibri" w:hAnsi="Calibri"/>
          <w:b w:val="0"/>
          <w:bCs w:val="0"/>
          <w:caps w:val="0"/>
          <w:noProof/>
          <w:sz w:val="22"/>
          <w:szCs w:val="22"/>
        </w:rPr>
      </w:pPr>
      <w:hyperlink w:anchor="_Toc336006528" w:history="1">
        <w:r w:rsidR="005360E4" w:rsidRPr="00B51998">
          <w:rPr>
            <w:rStyle w:val="Collegamentoipertestuale"/>
            <w:noProof/>
          </w:rPr>
          <w:t>B:</w:t>
        </w:r>
        <w:r w:rsidR="005360E4" w:rsidRPr="004D68CC">
          <w:rPr>
            <w:rFonts w:ascii="Calibri" w:hAnsi="Calibri"/>
            <w:b w:val="0"/>
            <w:bCs w:val="0"/>
            <w:caps w:val="0"/>
            <w:noProof/>
            <w:sz w:val="22"/>
            <w:szCs w:val="22"/>
          </w:rPr>
          <w:tab/>
        </w:r>
        <w:r w:rsidR="005360E4" w:rsidRPr="00B51998">
          <w:rPr>
            <w:rStyle w:val="Collegamentoipertestuale"/>
            <w:noProof/>
          </w:rPr>
          <w:t>Appendix B - Transaction Summary Definitions</w:t>
        </w:r>
        <w:r w:rsidR="005360E4">
          <w:rPr>
            <w:noProof/>
            <w:webHidden/>
          </w:rPr>
          <w:tab/>
        </w:r>
        <w:r w:rsidR="005360E4">
          <w:rPr>
            <w:noProof/>
            <w:webHidden/>
          </w:rPr>
          <w:fldChar w:fldCharType="begin"/>
        </w:r>
        <w:r w:rsidR="005360E4">
          <w:rPr>
            <w:noProof/>
            <w:webHidden/>
          </w:rPr>
          <w:instrText xml:space="preserve"> PAGEREF _Toc336006528 \h </w:instrText>
        </w:r>
        <w:r w:rsidR="005360E4">
          <w:rPr>
            <w:noProof/>
            <w:webHidden/>
          </w:rPr>
        </w:r>
        <w:r w:rsidR="005360E4">
          <w:rPr>
            <w:noProof/>
            <w:webHidden/>
          </w:rPr>
          <w:fldChar w:fldCharType="separate"/>
        </w:r>
        <w:r w:rsidR="00F22CF9">
          <w:rPr>
            <w:noProof/>
            <w:webHidden/>
          </w:rPr>
          <w:t>46</w:t>
        </w:r>
        <w:r w:rsidR="005360E4">
          <w:rPr>
            <w:noProof/>
            <w:webHidden/>
          </w:rPr>
          <w:fldChar w:fldCharType="end"/>
        </w:r>
      </w:hyperlink>
    </w:p>
    <w:p w14:paraId="0BEDB4C1" w14:textId="6E7DABB2" w:rsidR="005360E4" w:rsidRPr="004D68CC" w:rsidRDefault="003509B4">
      <w:pPr>
        <w:pStyle w:val="Sommario1"/>
        <w:tabs>
          <w:tab w:val="right" w:leader="dot" w:pos="9350"/>
        </w:tabs>
        <w:rPr>
          <w:rFonts w:ascii="Calibri" w:hAnsi="Calibri"/>
          <w:b w:val="0"/>
          <w:bCs w:val="0"/>
          <w:caps w:val="0"/>
          <w:noProof/>
          <w:sz w:val="22"/>
          <w:szCs w:val="22"/>
        </w:rPr>
      </w:pPr>
      <w:hyperlink w:anchor="_Toc336006529" w:history="1">
        <w:r w:rsidR="005360E4" w:rsidRPr="00B51998">
          <w:rPr>
            <w:rStyle w:val="Collegamentoipertestuale"/>
            <w:noProof/>
          </w:rPr>
          <w:t>Glossary</w:t>
        </w:r>
        <w:r w:rsidR="005360E4">
          <w:rPr>
            <w:noProof/>
            <w:webHidden/>
          </w:rPr>
          <w:tab/>
        </w:r>
        <w:r w:rsidR="005360E4">
          <w:rPr>
            <w:noProof/>
            <w:webHidden/>
          </w:rPr>
          <w:fldChar w:fldCharType="begin"/>
        </w:r>
        <w:r w:rsidR="005360E4">
          <w:rPr>
            <w:noProof/>
            <w:webHidden/>
          </w:rPr>
          <w:instrText xml:space="preserve"> PAGEREF _Toc336006529 \h </w:instrText>
        </w:r>
        <w:r w:rsidR="005360E4">
          <w:rPr>
            <w:noProof/>
            <w:webHidden/>
          </w:rPr>
        </w:r>
        <w:r w:rsidR="005360E4">
          <w:rPr>
            <w:noProof/>
            <w:webHidden/>
          </w:rPr>
          <w:fldChar w:fldCharType="separate"/>
        </w:r>
        <w:r w:rsidR="00F22CF9">
          <w:rPr>
            <w:noProof/>
            <w:webHidden/>
          </w:rPr>
          <w:t>49</w:t>
        </w:r>
        <w:r w:rsidR="005360E4">
          <w:rPr>
            <w:noProof/>
            <w:webHidden/>
          </w:rPr>
          <w:fldChar w:fldCharType="end"/>
        </w:r>
      </w:hyperlink>
    </w:p>
    <w:p w14:paraId="393C16D9" w14:textId="6630CEC9" w:rsidR="005360E4" w:rsidRPr="004D68CC" w:rsidRDefault="003509B4">
      <w:pPr>
        <w:pStyle w:val="Sommario1"/>
        <w:tabs>
          <w:tab w:val="right" w:leader="dot" w:pos="9350"/>
        </w:tabs>
        <w:rPr>
          <w:rFonts w:ascii="Calibri" w:hAnsi="Calibri"/>
          <w:b w:val="0"/>
          <w:bCs w:val="0"/>
          <w:caps w:val="0"/>
          <w:noProof/>
          <w:sz w:val="22"/>
          <w:szCs w:val="22"/>
        </w:rPr>
      </w:pPr>
      <w:hyperlink w:anchor="_Toc336006530" w:history="1">
        <w:r w:rsidR="005360E4" w:rsidRPr="00B51998">
          <w:rPr>
            <w:rStyle w:val="Collegamentoipertestuale"/>
            <w:noProof/>
          </w:rPr>
          <w:t>Volume 2 – Transactions</w:t>
        </w:r>
        <w:r w:rsidR="005360E4">
          <w:rPr>
            <w:noProof/>
            <w:webHidden/>
          </w:rPr>
          <w:tab/>
        </w:r>
        <w:r w:rsidR="005360E4">
          <w:rPr>
            <w:noProof/>
            <w:webHidden/>
          </w:rPr>
          <w:fldChar w:fldCharType="begin"/>
        </w:r>
        <w:r w:rsidR="005360E4">
          <w:rPr>
            <w:noProof/>
            <w:webHidden/>
          </w:rPr>
          <w:instrText xml:space="preserve"> PAGEREF _Toc336006530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5145484A" w14:textId="7979F06C" w:rsidR="005360E4" w:rsidRPr="004D68CC" w:rsidRDefault="003509B4">
      <w:pPr>
        <w:pStyle w:val="Sommario2"/>
        <w:tabs>
          <w:tab w:val="right" w:leader="dot" w:pos="9350"/>
        </w:tabs>
        <w:rPr>
          <w:rFonts w:ascii="Calibri" w:hAnsi="Calibri"/>
          <w:smallCaps w:val="0"/>
          <w:noProof/>
          <w:sz w:val="22"/>
          <w:szCs w:val="22"/>
        </w:rPr>
      </w:pPr>
      <w:hyperlink w:anchor="_Toc336006531" w:history="1">
        <w:r w:rsidR="005360E4" w:rsidRPr="00B51998">
          <w:rPr>
            <w:rStyle w:val="Collegamentoipertestuale"/>
            <w:noProof/>
          </w:rPr>
          <w:t>3.Y &lt;Transaction Name  [domain acronym-#]&gt;</w:t>
        </w:r>
        <w:r w:rsidR="005360E4">
          <w:rPr>
            <w:noProof/>
            <w:webHidden/>
          </w:rPr>
          <w:tab/>
        </w:r>
        <w:r w:rsidR="005360E4">
          <w:rPr>
            <w:noProof/>
            <w:webHidden/>
          </w:rPr>
          <w:fldChar w:fldCharType="begin"/>
        </w:r>
        <w:r w:rsidR="005360E4">
          <w:rPr>
            <w:noProof/>
            <w:webHidden/>
          </w:rPr>
          <w:instrText xml:space="preserve"> PAGEREF _Toc336006531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9F32755" w14:textId="560965A8" w:rsidR="005360E4" w:rsidRPr="004D68CC" w:rsidRDefault="003509B4">
      <w:pPr>
        <w:pStyle w:val="Sommario3"/>
        <w:tabs>
          <w:tab w:val="right" w:leader="dot" w:pos="9350"/>
        </w:tabs>
        <w:rPr>
          <w:rFonts w:ascii="Calibri" w:hAnsi="Calibri"/>
          <w:i w:val="0"/>
          <w:iCs w:val="0"/>
          <w:noProof/>
          <w:sz w:val="22"/>
          <w:szCs w:val="22"/>
        </w:rPr>
      </w:pPr>
      <w:hyperlink w:anchor="_Toc336006532" w:history="1">
        <w:r w:rsidR="005360E4" w:rsidRPr="00B51998">
          <w:rPr>
            <w:rStyle w:val="Collegamentoipertestuale"/>
            <w:noProof/>
          </w:rPr>
          <w:t>3.Y.1 Scope</w:t>
        </w:r>
        <w:r w:rsidR="005360E4">
          <w:rPr>
            <w:noProof/>
            <w:webHidden/>
          </w:rPr>
          <w:tab/>
        </w:r>
        <w:r w:rsidR="005360E4">
          <w:rPr>
            <w:noProof/>
            <w:webHidden/>
          </w:rPr>
          <w:fldChar w:fldCharType="begin"/>
        </w:r>
        <w:r w:rsidR="005360E4">
          <w:rPr>
            <w:noProof/>
            <w:webHidden/>
          </w:rPr>
          <w:instrText xml:space="preserve"> PAGEREF _Toc336006532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038C9A9" w14:textId="418DB2C6" w:rsidR="005360E4" w:rsidRPr="004D68CC" w:rsidRDefault="003509B4">
      <w:pPr>
        <w:pStyle w:val="Sommario3"/>
        <w:tabs>
          <w:tab w:val="right" w:leader="dot" w:pos="9350"/>
        </w:tabs>
        <w:rPr>
          <w:rFonts w:ascii="Calibri" w:hAnsi="Calibri"/>
          <w:i w:val="0"/>
          <w:iCs w:val="0"/>
          <w:noProof/>
          <w:sz w:val="22"/>
          <w:szCs w:val="22"/>
        </w:rPr>
      </w:pPr>
      <w:hyperlink w:anchor="_Toc336006533" w:history="1">
        <w:r w:rsidR="005360E4" w:rsidRPr="00B51998">
          <w:rPr>
            <w:rStyle w:val="Collegamentoipertestuale"/>
            <w:noProof/>
          </w:rPr>
          <w:t>3.Y.2  Actor Roles</w:t>
        </w:r>
        <w:r w:rsidR="005360E4">
          <w:rPr>
            <w:noProof/>
            <w:webHidden/>
          </w:rPr>
          <w:tab/>
        </w:r>
        <w:r w:rsidR="005360E4">
          <w:rPr>
            <w:noProof/>
            <w:webHidden/>
          </w:rPr>
          <w:fldChar w:fldCharType="begin"/>
        </w:r>
        <w:r w:rsidR="005360E4">
          <w:rPr>
            <w:noProof/>
            <w:webHidden/>
          </w:rPr>
          <w:instrText xml:space="preserve"> PAGEREF _Toc336006533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0D9D33CF" w14:textId="7410407A" w:rsidR="005360E4" w:rsidRPr="004D68CC" w:rsidRDefault="003509B4">
      <w:pPr>
        <w:pStyle w:val="Sommario3"/>
        <w:tabs>
          <w:tab w:val="right" w:leader="dot" w:pos="9350"/>
        </w:tabs>
        <w:rPr>
          <w:rFonts w:ascii="Calibri" w:hAnsi="Calibri"/>
          <w:i w:val="0"/>
          <w:iCs w:val="0"/>
          <w:noProof/>
          <w:sz w:val="22"/>
          <w:szCs w:val="22"/>
        </w:rPr>
      </w:pPr>
      <w:hyperlink w:anchor="_Toc336006534" w:history="1">
        <w:r w:rsidR="005360E4" w:rsidRPr="00B51998">
          <w:rPr>
            <w:rStyle w:val="Collegamentoipertestuale"/>
            <w:noProof/>
          </w:rPr>
          <w:t>3.Y.3 Referenced Standards</w:t>
        </w:r>
        <w:r w:rsidR="005360E4">
          <w:rPr>
            <w:noProof/>
            <w:webHidden/>
          </w:rPr>
          <w:tab/>
        </w:r>
        <w:r w:rsidR="005360E4">
          <w:rPr>
            <w:noProof/>
            <w:webHidden/>
          </w:rPr>
          <w:fldChar w:fldCharType="begin"/>
        </w:r>
        <w:r w:rsidR="005360E4">
          <w:rPr>
            <w:noProof/>
            <w:webHidden/>
          </w:rPr>
          <w:instrText xml:space="preserve"> PAGEREF _Toc336006534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2D956C0" w14:textId="2E866D66" w:rsidR="005360E4" w:rsidRPr="004D68CC" w:rsidRDefault="003509B4">
      <w:pPr>
        <w:pStyle w:val="Sommario3"/>
        <w:tabs>
          <w:tab w:val="right" w:leader="dot" w:pos="9350"/>
        </w:tabs>
        <w:rPr>
          <w:rFonts w:ascii="Calibri" w:hAnsi="Calibri"/>
          <w:i w:val="0"/>
          <w:iCs w:val="0"/>
          <w:noProof/>
          <w:sz w:val="22"/>
          <w:szCs w:val="22"/>
        </w:rPr>
      </w:pPr>
      <w:hyperlink w:anchor="_Toc336006535" w:history="1">
        <w:r w:rsidR="005360E4" w:rsidRPr="00B51998">
          <w:rPr>
            <w:rStyle w:val="Collegamentoipertestuale"/>
            <w:noProof/>
          </w:rPr>
          <w:t>3.Y.4 Interaction Diagram</w:t>
        </w:r>
        <w:r w:rsidR="005360E4">
          <w:rPr>
            <w:noProof/>
            <w:webHidden/>
          </w:rPr>
          <w:tab/>
        </w:r>
        <w:r w:rsidR="005360E4">
          <w:rPr>
            <w:noProof/>
            <w:webHidden/>
          </w:rPr>
          <w:fldChar w:fldCharType="begin"/>
        </w:r>
        <w:r w:rsidR="005360E4">
          <w:rPr>
            <w:noProof/>
            <w:webHidden/>
          </w:rPr>
          <w:instrText xml:space="preserve"> PAGEREF _Toc336006535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6E1F9B0" w14:textId="761FBD3D" w:rsidR="005360E4" w:rsidRPr="004D68CC" w:rsidRDefault="003509B4">
      <w:pPr>
        <w:pStyle w:val="Sommario4"/>
        <w:tabs>
          <w:tab w:val="right" w:leader="dot" w:pos="9350"/>
        </w:tabs>
        <w:rPr>
          <w:rFonts w:ascii="Calibri" w:hAnsi="Calibri"/>
          <w:noProof/>
          <w:sz w:val="22"/>
          <w:szCs w:val="22"/>
        </w:rPr>
      </w:pPr>
      <w:hyperlink w:anchor="_Toc336006536" w:history="1">
        <w:r w:rsidR="005360E4" w:rsidRPr="00B51998">
          <w:rPr>
            <w:rStyle w:val="Collegamentoipertestuale"/>
            <w:noProof/>
          </w:rPr>
          <w:t>3.Y.4.1 &lt;Message 1 Name&gt;</w:t>
        </w:r>
        <w:r w:rsidR="005360E4">
          <w:rPr>
            <w:noProof/>
            <w:webHidden/>
          </w:rPr>
          <w:tab/>
        </w:r>
        <w:r w:rsidR="005360E4">
          <w:rPr>
            <w:noProof/>
            <w:webHidden/>
          </w:rPr>
          <w:fldChar w:fldCharType="begin"/>
        </w:r>
        <w:r w:rsidR="005360E4">
          <w:rPr>
            <w:noProof/>
            <w:webHidden/>
          </w:rPr>
          <w:instrText xml:space="preserve"> PAGEREF _Toc336006536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634AB07" w14:textId="3AABCF89" w:rsidR="005360E4" w:rsidRPr="004D68CC" w:rsidRDefault="003509B4">
      <w:pPr>
        <w:pStyle w:val="Sommario5"/>
        <w:tabs>
          <w:tab w:val="right" w:leader="dot" w:pos="9350"/>
        </w:tabs>
        <w:rPr>
          <w:rFonts w:ascii="Calibri" w:hAnsi="Calibri"/>
          <w:noProof/>
          <w:sz w:val="22"/>
          <w:szCs w:val="22"/>
        </w:rPr>
      </w:pPr>
      <w:hyperlink w:anchor="_Toc336006537" w:history="1">
        <w:r w:rsidR="005360E4" w:rsidRPr="00B51998">
          <w:rPr>
            <w:rStyle w:val="Collegamentoipertestuale"/>
            <w:noProof/>
          </w:rPr>
          <w:t>3.Y.4.1.1 Trigger Events</w:t>
        </w:r>
        <w:r w:rsidR="005360E4">
          <w:rPr>
            <w:noProof/>
            <w:webHidden/>
          </w:rPr>
          <w:tab/>
        </w:r>
        <w:r w:rsidR="005360E4">
          <w:rPr>
            <w:noProof/>
            <w:webHidden/>
          </w:rPr>
          <w:fldChar w:fldCharType="begin"/>
        </w:r>
        <w:r w:rsidR="005360E4">
          <w:rPr>
            <w:noProof/>
            <w:webHidden/>
          </w:rPr>
          <w:instrText xml:space="preserve"> PAGEREF _Toc336006537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0D92206F" w14:textId="6C4596B4" w:rsidR="005360E4" w:rsidRPr="004D68CC" w:rsidRDefault="003509B4">
      <w:pPr>
        <w:pStyle w:val="Sommario5"/>
        <w:tabs>
          <w:tab w:val="right" w:leader="dot" w:pos="9350"/>
        </w:tabs>
        <w:rPr>
          <w:rFonts w:ascii="Calibri" w:hAnsi="Calibri"/>
          <w:noProof/>
          <w:sz w:val="22"/>
          <w:szCs w:val="22"/>
        </w:rPr>
      </w:pPr>
      <w:hyperlink w:anchor="_Toc336006538" w:history="1">
        <w:r w:rsidR="005360E4" w:rsidRPr="00B51998">
          <w:rPr>
            <w:rStyle w:val="Collegamentoipertestuale"/>
            <w:noProof/>
          </w:rPr>
          <w:t>3.Y.4.1.2 Message Semantics</w:t>
        </w:r>
        <w:r w:rsidR="005360E4">
          <w:rPr>
            <w:noProof/>
            <w:webHidden/>
          </w:rPr>
          <w:tab/>
        </w:r>
        <w:r w:rsidR="005360E4">
          <w:rPr>
            <w:noProof/>
            <w:webHidden/>
          </w:rPr>
          <w:fldChar w:fldCharType="begin"/>
        </w:r>
        <w:r w:rsidR="005360E4">
          <w:rPr>
            <w:noProof/>
            <w:webHidden/>
          </w:rPr>
          <w:instrText xml:space="preserve"> PAGEREF _Toc336006538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9F30396" w14:textId="44B372B9" w:rsidR="005360E4" w:rsidRPr="004D68CC" w:rsidRDefault="003509B4">
      <w:pPr>
        <w:pStyle w:val="Sommario5"/>
        <w:tabs>
          <w:tab w:val="right" w:leader="dot" w:pos="9350"/>
        </w:tabs>
        <w:rPr>
          <w:rFonts w:ascii="Calibri" w:hAnsi="Calibri"/>
          <w:noProof/>
          <w:sz w:val="22"/>
          <w:szCs w:val="22"/>
        </w:rPr>
      </w:pPr>
      <w:hyperlink w:anchor="_Toc336006539" w:history="1">
        <w:r w:rsidR="005360E4" w:rsidRPr="00B51998">
          <w:rPr>
            <w:rStyle w:val="Collegamentoipertestuale"/>
            <w:noProof/>
          </w:rPr>
          <w:t>3.Y.4.1.3 Expected Actions</w:t>
        </w:r>
        <w:r w:rsidR="005360E4">
          <w:rPr>
            <w:noProof/>
            <w:webHidden/>
          </w:rPr>
          <w:tab/>
        </w:r>
        <w:r w:rsidR="005360E4">
          <w:rPr>
            <w:noProof/>
            <w:webHidden/>
          </w:rPr>
          <w:fldChar w:fldCharType="begin"/>
        </w:r>
        <w:r w:rsidR="005360E4">
          <w:rPr>
            <w:noProof/>
            <w:webHidden/>
          </w:rPr>
          <w:instrText xml:space="preserve"> PAGEREF _Toc336006539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ADD7359" w14:textId="3344FC73" w:rsidR="005360E4" w:rsidRPr="004D68CC" w:rsidRDefault="003509B4">
      <w:pPr>
        <w:pStyle w:val="Sommario4"/>
        <w:tabs>
          <w:tab w:val="right" w:leader="dot" w:pos="9350"/>
        </w:tabs>
        <w:rPr>
          <w:rFonts w:ascii="Calibri" w:hAnsi="Calibri"/>
          <w:noProof/>
          <w:sz w:val="22"/>
          <w:szCs w:val="22"/>
        </w:rPr>
      </w:pPr>
      <w:hyperlink w:anchor="_Toc336006540" w:history="1">
        <w:r w:rsidR="005360E4" w:rsidRPr="00B51998">
          <w:rPr>
            <w:rStyle w:val="Collegamentoipertestuale"/>
            <w:noProof/>
          </w:rPr>
          <w:t>3.Y.4.2 &lt;Message 2 Name&gt;</w:t>
        </w:r>
        <w:r w:rsidR="005360E4">
          <w:rPr>
            <w:noProof/>
            <w:webHidden/>
          </w:rPr>
          <w:tab/>
        </w:r>
        <w:r w:rsidR="005360E4">
          <w:rPr>
            <w:noProof/>
            <w:webHidden/>
          </w:rPr>
          <w:fldChar w:fldCharType="begin"/>
        </w:r>
        <w:r w:rsidR="005360E4">
          <w:rPr>
            <w:noProof/>
            <w:webHidden/>
          </w:rPr>
          <w:instrText xml:space="preserve"> PAGEREF _Toc336006540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C9EFFB6" w14:textId="78958810" w:rsidR="005360E4" w:rsidRPr="004D68CC" w:rsidRDefault="003509B4">
      <w:pPr>
        <w:pStyle w:val="Sommario5"/>
        <w:tabs>
          <w:tab w:val="right" w:leader="dot" w:pos="9350"/>
        </w:tabs>
        <w:rPr>
          <w:rFonts w:ascii="Calibri" w:hAnsi="Calibri"/>
          <w:noProof/>
          <w:sz w:val="22"/>
          <w:szCs w:val="22"/>
        </w:rPr>
      </w:pPr>
      <w:hyperlink w:anchor="_Toc336006541" w:history="1">
        <w:r w:rsidR="005360E4" w:rsidRPr="00B51998">
          <w:rPr>
            <w:rStyle w:val="Collegamentoipertestuale"/>
            <w:noProof/>
          </w:rPr>
          <w:t>3.Y.4.2.1 Trigger Events</w:t>
        </w:r>
        <w:r w:rsidR="005360E4">
          <w:rPr>
            <w:noProof/>
            <w:webHidden/>
          </w:rPr>
          <w:tab/>
        </w:r>
        <w:r w:rsidR="005360E4">
          <w:rPr>
            <w:noProof/>
            <w:webHidden/>
          </w:rPr>
          <w:fldChar w:fldCharType="begin"/>
        </w:r>
        <w:r w:rsidR="005360E4">
          <w:rPr>
            <w:noProof/>
            <w:webHidden/>
          </w:rPr>
          <w:instrText xml:space="preserve"> PAGEREF _Toc336006541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AC4D5E9" w14:textId="1B91C82C" w:rsidR="005360E4" w:rsidRPr="004D68CC" w:rsidRDefault="003509B4">
      <w:pPr>
        <w:pStyle w:val="Sommario5"/>
        <w:tabs>
          <w:tab w:val="right" w:leader="dot" w:pos="9350"/>
        </w:tabs>
        <w:rPr>
          <w:rFonts w:ascii="Calibri" w:hAnsi="Calibri"/>
          <w:noProof/>
          <w:sz w:val="22"/>
          <w:szCs w:val="22"/>
        </w:rPr>
      </w:pPr>
      <w:hyperlink w:anchor="_Toc336006542" w:history="1">
        <w:r w:rsidR="005360E4" w:rsidRPr="00B51998">
          <w:rPr>
            <w:rStyle w:val="Collegamentoipertestuale"/>
            <w:noProof/>
          </w:rPr>
          <w:t>3.Y.4.2.2 Message Semantics</w:t>
        </w:r>
        <w:r w:rsidR="005360E4">
          <w:rPr>
            <w:noProof/>
            <w:webHidden/>
          </w:rPr>
          <w:tab/>
        </w:r>
        <w:r w:rsidR="005360E4">
          <w:rPr>
            <w:noProof/>
            <w:webHidden/>
          </w:rPr>
          <w:fldChar w:fldCharType="begin"/>
        </w:r>
        <w:r w:rsidR="005360E4">
          <w:rPr>
            <w:noProof/>
            <w:webHidden/>
          </w:rPr>
          <w:instrText xml:space="preserve"> PAGEREF _Toc336006542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C4F41F5" w14:textId="42B90B4A" w:rsidR="005360E4" w:rsidRPr="004D68CC" w:rsidRDefault="003509B4">
      <w:pPr>
        <w:pStyle w:val="Sommario5"/>
        <w:tabs>
          <w:tab w:val="right" w:leader="dot" w:pos="9350"/>
        </w:tabs>
        <w:rPr>
          <w:rFonts w:ascii="Calibri" w:hAnsi="Calibri"/>
          <w:noProof/>
          <w:sz w:val="22"/>
          <w:szCs w:val="22"/>
        </w:rPr>
      </w:pPr>
      <w:hyperlink w:anchor="_Toc336006543" w:history="1">
        <w:r w:rsidR="005360E4" w:rsidRPr="00B51998">
          <w:rPr>
            <w:rStyle w:val="Collegamentoipertestuale"/>
            <w:noProof/>
          </w:rPr>
          <w:t>3.Y.4.2.3 Expected Actions</w:t>
        </w:r>
        <w:r w:rsidR="005360E4">
          <w:rPr>
            <w:noProof/>
            <w:webHidden/>
          </w:rPr>
          <w:tab/>
        </w:r>
        <w:r w:rsidR="005360E4">
          <w:rPr>
            <w:noProof/>
            <w:webHidden/>
          </w:rPr>
          <w:fldChar w:fldCharType="begin"/>
        </w:r>
        <w:r w:rsidR="005360E4">
          <w:rPr>
            <w:noProof/>
            <w:webHidden/>
          </w:rPr>
          <w:instrText xml:space="preserve"> PAGEREF _Toc336006543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7A22694" w14:textId="4FF2DE6A" w:rsidR="005360E4" w:rsidRPr="004D68CC" w:rsidRDefault="003509B4">
      <w:pPr>
        <w:pStyle w:val="Sommario3"/>
        <w:tabs>
          <w:tab w:val="right" w:leader="dot" w:pos="9350"/>
        </w:tabs>
        <w:rPr>
          <w:rFonts w:ascii="Calibri" w:hAnsi="Calibri"/>
          <w:i w:val="0"/>
          <w:iCs w:val="0"/>
          <w:noProof/>
          <w:sz w:val="22"/>
          <w:szCs w:val="22"/>
        </w:rPr>
      </w:pPr>
      <w:hyperlink w:anchor="_Toc336006544" w:history="1">
        <w:r w:rsidR="005360E4" w:rsidRPr="00B51998">
          <w:rPr>
            <w:rStyle w:val="Collegamentoipertestuale"/>
            <w:noProof/>
          </w:rPr>
          <w:t>3.Y.5 Security Considerations</w:t>
        </w:r>
        <w:r w:rsidR="005360E4">
          <w:rPr>
            <w:noProof/>
            <w:webHidden/>
          </w:rPr>
          <w:tab/>
        </w:r>
        <w:r w:rsidR="005360E4">
          <w:rPr>
            <w:noProof/>
            <w:webHidden/>
          </w:rPr>
          <w:fldChar w:fldCharType="begin"/>
        </w:r>
        <w:r w:rsidR="005360E4">
          <w:rPr>
            <w:noProof/>
            <w:webHidden/>
          </w:rPr>
          <w:instrText xml:space="preserve"> PAGEREF _Toc336006544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2AEB5AF" w14:textId="334B5BC1" w:rsidR="005360E4" w:rsidRPr="004D68CC" w:rsidRDefault="003509B4">
      <w:pPr>
        <w:pStyle w:val="Sommario4"/>
        <w:tabs>
          <w:tab w:val="right" w:leader="dot" w:pos="9350"/>
        </w:tabs>
        <w:rPr>
          <w:rFonts w:ascii="Calibri" w:hAnsi="Calibri"/>
          <w:noProof/>
          <w:sz w:val="22"/>
          <w:szCs w:val="22"/>
        </w:rPr>
      </w:pPr>
      <w:hyperlink w:anchor="_Toc336006545" w:history="1">
        <w:r w:rsidR="005360E4" w:rsidRPr="00B51998">
          <w:rPr>
            <w:rStyle w:val="Collegamentoipertestuale"/>
            <w:noProof/>
          </w:rPr>
          <w:t>3.Y.5.1 Security Audit Considerations</w:t>
        </w:r>
        <w:r w:rsidR="005360E4">
          <w:rPr>
            <w:noProof/>
            <w:webHidden/>
          </w:rPr>
          <w:tab/>
        </w:r>
        <w:r w:rsidR="005360E4">
          <w:rPr>
            <w:noProof/>
            <w:webHidden/>
          </w:rPr>
          <w:fldChar w:fldCharType="begin"/>
        </w:r>
        <w:r w:rsidR="005360E4">
          <w:rPr>
            <w:noProof/>
            <w:webHidden/>
          </w:rPr>
          <w:instrText xml:space="preserve"> PAGEREF _Toc336006545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37CE413" w14:textId="0B066617" w:rsidR="005360E4" w:rsidRPr="004D68CC" w:rsidRDefault="003509B4">
      <w:pPr>
        <w:pStyle w:val="Sommario5"/>
        <w:tabs>
          <w:tab w:val="right" w:leader="dot" w:pos="9350"/>
        </w:tabs>
        <w:rPr>
          <w:rFonts w:ascii="Calibri" w:hAnsi="Calibri"/>
          <w:noProof/>
          <w:sz w:val="22"/>
          <w:szCs w:val="22"/>
        </w:rPr>
      </w:pPr>
      <w:hyperlink w:anchor="_Toc336006546" w:history="1">
        <w:r w:rsidR="005360E4" w:rsidRPr="00B51998">
          <w:rPr>
            <w:rStyle w:val="Collegamentoipertestuale"/>
            <w:noProof/>
          </w:rPr>
          <w:t>3.Y.5.1.(z) Actor Specific Security Considerations</w:t>
        </w:r>
        <w:r w:rsidR="005360E4">
          <w:rPr>
            <w:noProof/>
            <w:webHidden/>
          </w:rPr>
          <w:tab/>
        </w:r>
        <w:r w:rsidR="005360E4">
          <w:rPr>
            <w:noProof/>
            <w:webHidden/>
          </w:rPr>
          <w:fldChar w:fldCharType="begin"/>
        </w:r>
        <w:r w:rsidR="005360E4">
          <w:rPr>
            <w:noProof/>
            <w:webHidden/>
          </w:rPr>
          <w:instrText xml:space="preserve"> PAGEREF _Toc336006546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29467D27" w14:textId="6D0BCD62" w:rsidR="005360E4" w:rsidRPr="004D68CC" w:rsidRDefault="003509B4">
      <w:pPr>
        <w:pStyle w:val="Sommario1"/>
        <w:tabs>
          <w:tab w:val="right" w:leader="dot" w:pos="9350"/>
        </w:tabs>
        <w:rPr>
          <w:rFonts w:ascii="Calibri" w:hAnsi="Calibri"/>
          <w:b w:val="0"/>
          <w:bCs w:val="0"/>
          <w:caps w:val="0"/>
          <w:noProof/>
          <w:sz w:val="22"/>
          <w:szCs w:val="22"/>
        </w:rPr>
      </w:pPr>
      <w:hyperlink w:anchor="_Toc336006547" w:history="1">
        <w:r w:rsidR="005360E4" w:rsidRPr="00B51998">
          <w:rPr>
            <w:rStyle w:val="Collegamentoipertestuale"/>
            <w:noProof/>
          </w:rPr>
          <w:t>&lt;Appendix letter&gt; Appendix Name</w:t>
        </w:r>
        <w:r w:rsidR="005360E4">
          <w:rPr>
            <w:noProof/>
            <w:webHidden/>
          </w:rPr>
          <w:tab/>
        </w:r>
        <w:r w:rsidR="005360E4">
          <w:rPr>
            <w:noProof/>
            <w:webHidden/>
          </w:rPr>
          <w:fldChar w:fldCharType="begin"/>
        </w:r>
        <w:r w:rsidR="005360E4">
          <w:rPr>
            <w:noProof/>
            <w:webHidden/>
          </w:rPr>
          <w:instrText xml:space="preserve"> PAGEREF _Toc336006547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103C0941" w14:textId="78D3135F" w:rsidR="005360E4" w:rsidRPr="004D68CC" w:rsidRDefault="003509B4">
      <w:pPr>
        <w:pStyle w:val="Sommario1"/>
        <w:tabs>
          <w:tab w:val="right" w:leader="dot" w:pos="9350"/>
        </w:tabs>
        <w:rPr>
          <w:rFonts w:ascii="Calibri" w:hAnsi="Calibri"/>
          <w:b w:val="0"/>
          <w:bCs w:val="0"/>
          <w:caps w:val="0"/>
          <w:noProof/>
          <w:sz w:val="22"/>
          <w:szCs w:val="22"/>
        </w:rPr>
      </w:pPr>
      <w:hyperlink w:anchor="_Toc336006548" w:history="1">
        <w:r w:rsidR="005360E4" w:rsidRPr="00B51998">
          <w:rPr>
            <w:rStyle w:val="Collegamentoipertestuale"/>
            <w:noProof/>
          </w:rPr>
          <w:t xml:space="preserve">Volume </w:t>
        </w:r>
        <w:r w:rsidR="005360E4" w:rsidRPr="00B51998">
          <w:rPr>
            <w:rStyle w:val="Collegamentoipertestuale"/>
            <w:noProof/>
            <w:highlight w:val="yellow"/>
          </w:rPr>
          <w:t>2</w:t>
        </w:r>
        <w:r w:rsidR="005360E4" w:rsidRPr="00B51998">
          <w:rPr>
            <w:rStyle w:val="Collegamentoipertestuale"/>
            <w:noProof/>
          </w:rPr>
          <w:t xml:space="preserve"> Namespace Additions</w:t>
        </w:r>
        <w:r w:rsidR="005360E4">
          <w:rPr>
            <w:noProof/>
            <w:webHidden/>
          </w:rPr>
          <w:tab/>
        </w:r>
        <w:r w:rsidR="005360E4">
          <w:rPr>
            <w:noProof/>
            <w:webHidden/>
          </w:rPr>
          <w:fldChar w:fldCharType="begin"/>
        </w:r>
        <w:r w:rsidR="005360E4">
          <w:rPr>
            <w:noProof/>
            <w:webHidden/>
          </w:rPr>
          <w:instrText xml:space="preserve"> PAGEREF _Toc336006548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6A3BAC0C" w14:textId="549B1D92" w:rsidR="005360E4" w:rsidRPr="004D68CC" w:rsidRDefault="003509B4">
      <w:pPr>
        <w:pStyle w:val="Sommario1"/>
        <w:tabs>
          <w:tab w:val="right" w:leader="dot" w:pos="9350"/>
        </w:tabs>
        <w:rPr>
          <w:rFonts w:ascii="Calibri" w:hAnsi="Calibri"/>
          <w:b w:val="0"/>
          <w:bCs w:val="0"/>
          <w:caps w:val="0"/>
          <w:noProof/>
          <w:sz w:val="22"/>
          <w:szCs w:val="22"/>
        </w:rPr>
      </w:pPr>
      <w:hyperlink w:anchor="_Toc336006549" w:history="1">
        <w:r w:rsidR="005360E4" w:rsidRPr="00B51998">
          <w:rPr>
            <w:rStyle w:val="Collegamentoipertestuale"/>
            <w:noProof/>
          </w:rPr>
          <w:t>Volume 3 – Content Modules</w:t>
        </w:r>
        <w:r w:rsidR="005360E4">
          <w:rPr>
            <w:noProof/>
            <w:webHidden/>
          </w:rPr>
          <w:tab/>
        </w:r>
        <w:r w:rsidR="005360E4">
          <w:rPr>
            <w:noProof/>
            <w:webHidden/>
          </w:rPr>
          <w:fldChar w:fldCharType="begin"/>
        </w:r>
        <w:r w:rsidR="005360E4">
          <w:rPr>
            <w:noProof/>
            <w:webHidden/>
          </w:rPr>
          <w:instrText xml:space="preserve"> PAGEREF _Toc336006549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0E44335C" w14:textId="5DCA3FD5" w:rsidR="005360E4" w:rsidRPr="004D68CC" w:rsidRDefault="003509B4">
      <w:pPr>
        <w:pStyle w:val="Sommario1"/>
        <w:tabs>
          <w:tab w:val="right" w:leader="dot" w:pos="9350"/>
        </w:tabs>
        <w:rPr>
          <w:rFonts w:ascii="Calibri" w:hAnsi="Calibri"/>
          <w:b w:val="0"/>
          <w:bCs w:val="0"/>
          <w:caps w:val="0"/>
          <w:noProof/>
          <w:sz w:val="22"/>
          <w:szCs w:val="22"/>
        </w:rPr>
      </w:pPr>
      <w:hyperlink w:anchor="_Toc336006550" w:history="1">
        <w:r w:rsidR="005360E4" w:rsidRPr="00B51998">
          <w:rPr>
            <w:rStyle w:val="Collegamentoipertestuale"/>
            <w:noProof/>
          </w:rPr>
          <w:t>5.  Namespaces and Vocabularies</w:t>
        </w:r>
        <w:r w:rsidR="005360E4">
          <w:rPr>
            <w:noProof/>
            <w:webHidden/>
          </w:rPr>
          <w:tab/>
        </w:r>
        <w:r w:rsidR="005360E4">
          <w:rPr>
            <w:noProof/>
            <w:webHidden/>
          </w:rPr>
          <w:fldChar w:fldCharType="begin"/>
        </w:r>
        <w:r w:rsidR="005360E4">
          <w:rPr>
            <w:noProof/>
            <w:webHidden/>
          </w:rPr>
          <w:instrText xml:space="preserve"> PAGEREF _Toc336006550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69731295" w14:textId="32FFA765" w:rsidR="005360E4" w:rsidRPr="004D68CC" w:rsidRDefault="003509B4">
      <w:pPr>
        <w:pStyle w:val="Sommario1"/>
        <w:tabs>
          <w:tab w:val="right" w:leader="dot" w:pos="9350"/>
        </w:tabs>
        <w:rPr>
          <w:rFonts w:ascii="Calibri" w:hAnsi="Calibri"/>
          <w:b w:val="0"/>
          <w:bCs w:val="0"/>
          <w:caps w:val="0"/>
          <w:noProof/>
          <w:sz w:val="22"/>
          <w:szCs w:val="22"/>
        </w:rPr>
      </w:pPr>
      <w:hyperlink w:anchor="_Toc336006551" w:history="1">
        <w:r w:rsidR="005360E4" w:rsidRPr="00B51998">
          <w:rPr>
            <w:rStyle w:val="Collegamentoipertestuale"/>
            <w:noProof/>
          </w:rPr>
          <w:t>6.  Content Modules</w:t>
        </w:r>
        <w:r w:rsidR="005360E4">
          <w:rPr>
            <w:noProof/>
            <w:webHidden/>
          </w:rPr>
          <w:tab/>
        </w:r>
        <w:r w:rsidR="005360E4">
          <w:rPr>
            <w:noProof/>
            <w:webHidden/>
          </w:rPr>
          <w:fldChar w:fldCharType="begin"/>
        </w:r>
        <w:r w:rsidR="005360E4">
          <w:rPr>
            <w:noProof/>
            <w:webHidden/>
          </w:rPr>
          <w:instrText xml:space="preserve"> PAGEREF _Toc336006551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7E9CC6E0" w14:textId="14C59F71" w:rsidR="005360E4" w:rsidRPr="004D68CC" w:rsidRDefault="003509B4">
      <w:pPr>
        <w:pStyle w:val="Sommario2"/>
        <w:tabs>
          <w:tab w:val="right" w:leader="dot" w:pos="9350"/>
        </w:tabs>
        <w:rPr>
          <w:rFonts w:ascii="Calibri" w:hAnsi="Calibri"/>
          <w:smallCaps w:val="0"/>
          <w:noProof/>
          <w:sz w:val="22"/>
          <w:szCs w:val="22"/>
        </w:rPr>
      </w:pPr>
      <w:hyperlink w:anchor="_Toc336006552" w:history="1">
        <w:r w:rsidR="005360E4" w:rsidRPr="00B51998">
          <w:rPr>
            <w:rStyle w:val="Collegamentoipertestuale"/>
            <w:noProof/>
          </w:rPr>
          <w:t>6.3.1 CDA Document Content Modules</w:t>
        </w:r>
        <w:r w:rsidR="005360E4">
          <w:rPr>
            <w:noProof/>
            <w:webHidden/>
          </w:rPr>
          <w:tab/>
        </w:r>
        <w:r w:rsidR="005360E4">
          <w:rPr>
            <w:noProof/>
            <w:webHidden/>
          </w:rPr>
          <w:fldChar w:fldCharType="begin"/>
        </w:r>
        <w:r w:rsidR="005360E4">
          <w:rPr>
            <w:noProof/>
            <w:webHidden/>
          </w:rPr>
          <w:instrText xml:space="preserve"> PAGEREF _Toc336006552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F867D07" w14:textId="7C826C0B" w:rsidR="005360E4" w:rsidRPr="004D68CC" w:rsidRDefault="003509B4">
      <w:pPr>
        <w:pStyle w:val="Sommario4"/>
        <w:tabs>
          <w:tab w:val="right" w:leader="dot" w:pos="9350"/>
        </w:tabs>
        <w:rPr>
          <w:rFonts w:ascii="Calibri" w:hAnsi="Calibri"/>
          <w:noProof/>
          <w:sz w:val="22"/>
          <w:szCs w:val="22"/>
        </w:rPr>
      </w:pPr>
      <w:hyperlink w:anchor="_Toc336006553" w:history="1">
        <w:r w:rsidR="005360E4" w:rsidRPr="00B51998">
          <w:rPr>
            <w:rStyle w:val="Collegamentoipertestuale"/>
            <w:noProof/>
          </w:rPr>
          <w:t>6.3.1.D  &lt;Content Module Name (Acronym)&gt; Document Content Module</w:t>
        </w:r>
        <w:r w:rsidR="005360E4">
          <w:rPr>
            <w:noProof/>
            <w:webHidden/>
          </w:rPr>
          <w:tab/>
        </w:r>
        <w:r w:rsidR="005360E4">
          <w:rPr>
            <w:noProof/>
            <w:webHidden/>
          </w:rPr>
          <w:fldChar w:fldCharType="begin"/>
        </w:r>
        <w:r w:rsidR="005360E4">
          <w:rPr>
            <w:noProof/>
            <w:webHidden/>
          </w:rPr>
          <w:instrText xml:space="preserve"> PAGEREF _Toc336006553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57766E9" w14:textId="3277D277" w:rsidR="005360E4" w:rsidRPr="004D68CC" w:rsidRDefault="003509B4">
      <w:pPr>
        <w:pStyle w:val="Sommario5"/>
        <w:tabs>
          <w:tab w:val="right" w:leader="dot" w:pos="9350"/>
        </w:tabs>
        <w:rPr>
          <w:rFonts w:ascii="Calibri" w:hAnsi="Calibri"/>
          <w:noProof/>
          <w:sz w:val="22"/>
          <w:szCs w:val="22"/>
        </w:rPr>
      </w:pPr>
      <w:hyperlink w:anchor="_Toc336006554" w:history="1">
        <w:r w:rsidR="005360E4" w:rsidRPr="00B51998">
          <w:rPr>
            <w:rStyle w:val="Collegamentoipertestuale"/>
            <w:noProof/>
          </w:rPr>
          <w:t>6.3.1.D.1 Format Code</w:t>
        </w:r>
        <w:r w:rsidR="005360E4">
          <w:rPr>
            <w:noProof/>
            <w:webHidden/>
          </w:rPr>
          <w:tab/>
        </w:r>
        <w:r w:rsidR="005360E4">
          <w:rPr>
            <w:noProof/>
            <w:webHidden/>
          </w:rPr>
          <w:fldChar w:fldCharType="begin"/>
        </w:r>
        <w:r w:rsidR="005360E4">
          <w:rPr>
            <w:noProof/>
            <w:webHidden/>
          </w:rPr>
          <w:instrText xml:space="preserve"> PAGEREF _Toc336006554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0B3CBAB" w14:textId="39D1EB6F" w:rsidR="005360E4" w:rsidRPr="004D68CC" w:rsidRDefault="003509B4">
      <w:pPr>
        <w:pStyle w:val="Sommario5"/>
        <w:tabs>
          <w:tab w:val="right" w:leader="dot" w:pos="9350"/>
        </w:tabs>
        <w:rPr>
          <w:rFonts w:ascii="Calibri" w:hAnsi="Calibri"/>
          <w:noProof/>
          <w:sz w:val="22"/>
          <w:szCs w:val="22"/>
        </w:rPr>
      </w:pPr>
      <w:hyperlink w:anchor="_Toc336006555" w:history="1">
        <w:r w:rsidR="005360E4" w:rsidRPr="00B51998">
          <w:rPr>
            <w:rStyle w:val="Collegamentoipertestuale"/>
            <w:noProof/>
          </w:rPr>
          <w:t>6.3.1.D.2 Parent Template</w:t>
        </w:r>
        <w:r w:rsidR="005360E4">
          <w:rPr>
            <w:noProof/>
            <w:webHidden/>
          </w:rPr>
          <w:tab/>
        </w:r>
        <w:r w:rsidR="005360E4">
          <w:rPr>
            <w:noProof/>
            <w:webHidden/>
          </w:rPr>
          <w:fldChar w:fldCharType="begin"/>
        </w:r>
        <w:r w:rsidR="005360E4">
          <w:rPr>
            <w:noProof/>
            <w:webHidden/>
          </w:rPr>
          <w:instrText xml:space="preserve"> PAGEREF _Toc336006555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C991C7C" w14:textId="4541D0C0" w:rsidR="005360E4" w:rsidRPr="004D68CC" w:rsidRDefault="003509B4">
      <w:pPr>
        <w:pStyle w:val="Sommario5"/>
        <w:tabs>
          <w:tab w:val="right" w:leader="dot" w:pos="9350"/>
        </w:tabs>
        <w:rPr>
          <w:rFonts w:ascii="Calibri" w:hAnsi="Calibri"/>
          <w:noProof/>
          <w:sz w:val="22"/>
          <w:szCs w:val="22"/>
        </w:rPr>
      </w:pPr>
      <w:hyperlink w:anchor="_Toc336006556" w:history="1">
        <w:r w:rsidR="005360E4" w:rsidRPr="00B51998">
          <w:rPr>
            <w:rStyle w:val="Collegamentoipertestuale"/>
            <w:noProof/>
          </w:rPr>
          <w:t>6.3.1.D.3 Referenced Standards</w:t>
        </w:r>
        <w:r w:rsidR="005360E4">
          <w:rPr>
            <w:noProof/>
            <w:webHidden/>
          </w:rPr>
          <w:tab/>
        </w:r>
        <w:r w:rsidR="005360E4">
          <w:rPr>
            <w:noProof/>
            <w:webHidden/>
          </w:rPr>
          <w:fldChar w:fldCharType="begin"/>
        </w:r>
        <w:r w:rsidR="005360E4">
          <w:rPr>
            <w:noProof/>
            <w:webHidden/>
          </w:rPr>
          <w:instrText xml:space="preserve"> PAGEREF _Toc336006556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78E6B82E" w14:textId="08F21DE9" w:rsidR="005360E4" w:rsidRPr="004D68CC" w:rsidRDefault="003509B4">
      <w:pPr>
        <w:pStyle w:val="Sommario5"/>
        <w:tabs>
          <w:tab w:val="right" w:leader="dot" w:pos="9350"/>
        </w:tabs>
        <w:rPr>
          <w:rFonts w:ascii="Calibri" w:hAnsi="Calibri"/>
          <w:noProof/>
          <w:sz w:val="22"/>
          <w:szCs w:val="22"/>
        </w:rPr>
      </w:pPr>
      <w:hyperlink w:anchor="_Toc336006557" w:history="1">
        <w:r w:rsidR="005360E4" w:rsidRPr="00B51998">
          <w:rPr>
            <w:rStyle w:val="Collegamentoipertestuale"/>
            <w:noProof/>
          </w:rPr>
          <w:t>6.3.1.D.4 Data Element Requirement Mappings to CDA</w:t>
        </w:r>
        <w:r w:rsidR="005360E4">
          <w:rPr>
            <w:noProof/>
            <w:webHidden/>
          </w:rPr>
          <w:tab/>
        </w:r>
        <w:r w:rsidR="005360E4">
          <w:rPr>
            <w:noProof/>
            <w:webHidden/>
          </w:rPr>
          <w:fldChar w:fldCharType="begin"/>
        </w:r>
        <w:r w:rsidR="005360E4">
          <w:rPr>
            <w:noProof/>
            <w:webHidden/>
          </w:rPr>
          <w:instrText xml:space="preserve"> PAGEREF _Toc336006557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634B592" w14:textId="4B72240C" w:rsidR="005360E4" w:rsidRPr="004D68CC" w:rsidRDefault="003509B4">
      <w:pPr>
        <w:pStyle w:val="Sommario5"/>
        <w:tabs>
          <w:tab w:val="right" w:leader="dot" w:pos="9350"/>
        </w:tabs>
        <w:rPr>
          <w:rFonts w:ascii="Calibri" w:hAnsi="Calibri"/>
          <w:noProof/>
          <w:sz w:val="22"/>
          <w:szCs w:val="22"/>
        </w:rPr>
      </w:pPr>
      <w:hyperlink w:anchor="_Toc336006558" w:history="1">
        <w:r w:rsidR="005360E4" w:rsidRPr="00B51998">
          <w:rPr>
            <w:rStyle w:val="Collegamentoipertestuale"/>
            <w:noProof/>
          </w:rPr>
          <w:t>6.3.1.D.5 &lt;Content Module Name (Acronym, if appl)&gt; Document Content Module Specification</w:t>
        </w:r>
        <w:r w:rsidR="005360E4">
          <w:rPr>
            <w:noProof/>
            <w:webHidden/>
          </w:rPr>
          <w:tab/>
        </w:r>
        <w:r w:rsidR="005360E4">
          <w:rPr>
            <w:noProof/>
            <w:webHidden/>
          </w:rPr>
          <w:fldChar w:fldCharType="begin"/>
        </w:r>
        <w:r w:rsidR="005360E4">
          <w:rPr>
            <w:noProof/>
            <w:webHidden/>
          </w:rPr>
          <w:instrText xml:space="preserve"> PAGEREF _Toc336006558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F267B6D" w14:textId="74DDC73C" w:rsidR="005360E4" w:rsidRPr="004D68CC" w:rsidRDefault="003509B4">
      <w:pPr>
        <w:pStyle w:val="Sommario6"/>
        <w:tabs>
          <w:tab w:val="right" w:leader="dot" w:pos="9350"/>
        </w:tabs>
        <w:rPr>
          <w:rFonts w:ascii="Calibri" w:hAnsi="Calibri"/>
          <w:noProof/>
          <w:sz w:val="22"/>
          <w:szCs w:val="22"/>
        </w:rPr>
      </w:pPr>
      <w:hyperlink w:anchor="_Toc336006559" w:history="1">
        <w:r w:rsidR="005360E4" w:rsidRPr="00B51998">
          <w:rPr>
            <w:rStyle w:val="Collegamentoipertestuale"/>
            <w:noProof/>
          </w:rPr>
          <w:t>6.3.1.D.5.1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_Toc336006559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259F930" w14:textId="7B3131B1" w:rsidR="005360E4" w:rsidRPr="004D68CC" w:rsidRDefault="003509B4">
      <w:pPr>
        <w:pStyle w:val="Sommario6"/>
        <w:tabs>
          <w:tab w:val="right" w:leader="dot" w:pos="9350"/>
        </w:tabs>
        <w:rPr>
          <w:rFonts w:ascii="Calibri" w:hAnsi="Calibri"/>
          <w:noProof/>
          <w:sz w:val="22"/>
          <w:szCs w:val="22"/>
        </w:rPr>
      </w:pPr>
      <w:hyperlink w:anchor="_Toc336006560" w:history="1">
        <w:r w:rsidR="005360E4" w:rsidRPr="00B51998">
          <w:rPr>
            <w:rStyle w:val="Collegamentoipertestuale"/>
            <w:noProof/>
          </w:rPr>
          <w:t>6.3.1.D.5.2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_Toc336006560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0B97231" w14:textId="294C5EE5" w:rsidR="005360E4" w:rsidRPr="004D68CC" w:rsidRDefault="003509B4">
      <w:pPr>
        <w:pStyle w:val="Sommario6"/>
        <w:tabs>
          <w:tab w:val="right" w:leader="dot" w:pos="9350"/>
        </w:tabs>
        <w:rPr>
          <w:rFonts w:ascii="Calibri" w:hAnsi="Calibri"/>
          <w:noProof/>
          <w:sz w:val="22"/>
          <w:szCs w:val="22"/>
        </w:rPr>
      </w:pPr>
      <w:hyperlink w:anchor="_Toc336006561" w:history="1">
        <w:r w:rsidR="005360E4" w:rsidRPr="00B51998">
          <w:rPr>
            <w:rStyle w:val="Collegamentoipertestuale"/>
            <w:noProof/>
          </w:rPr>
          <w:t>6.3.1.D.5.3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255E8DC8" w14:textId="71E139F3" w:rsidR="005360E4" w:rsidRPr="004D68CC" w:rsidRDefault="003509B4">
      <w:pPr>
        <w:pStyle w:val="Sommario6"/>
        <w:tabs>
          <w:tab w:val="right" w:leader="dot" w:pos="9350"/>
        </w:tabs>
        <w:rPr>
          <w:rFonts w:ascii="Calibri" w:hAnsi="Calibri"/>
          <w:noProof/>
          <w:sz w:val="22"/>
          <w:szCs w:val="22"/>
        </w:rPr>
      </w:pPr>
      <w:hyperlink w:anchor="_Toc336006562" w:history="1">
        <w:r w:rsidR="005360E4" w:rsidRPr="00B51998">
          <w:rPr>
            <w:rStyle w:val="Collegamentoipertestuale"/>
            <w:noProof/>
          </w:rPr>
          <w:t>6.3.1.D.5.4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771EC2D" w14:textId="68791969" w:rsidR="005360E4" w:rsidRPr="004D68CC" w:rsidRDefault="003509B4">
      <w:pPr>
        <w:pStyle w:val="Sommario6"/>
        <w:tabs>
          <w:tab w:val="right" w:leader="dot" w:pos="9350"/>
        </w:tabs>
        <w:rPr>
          <w:rFonts w:ascii="Calibri" w:hAnsi="Calibri"/>
          <w:noProof/>
          <w:sz w:val="22"/>
          <w:szCs w:val="22"/>
        </w:rPr>
      </w:pPr>
      <w:hyperlink w:anchor="_Toc336006563" w:history="1">
        <w:r w:rsidR="005360E4" w:rsidRPr="00B51998">
          <w:rPr>
            <w:rStyle w:val="Collegamentoipertestuale"/>
            <w:noProof/>
          </w:rPr>
          <w:t>6.3.1.D.5.1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287E4EDE" w14:textId="08D0ADFC" w:rsidR="005360E4" w:rsidRPr="004D68CC" w:rsidRDefault="003509B4">
      <w:pPr>
        <w:pStyle w:val="Sommario6"/>
        <w:tabs>
          <w:tab w:val="right" w:leader="dot" w:pos="9350"/>
        </w:tabs>
        <w:rPr>
          <w:rFonts w:ascii="Calibri" w:hAnsi="Calibri"/>
          <w:noProof/>
          <w:sz w:val="22"/>
          <w:szCs w:val="22"/>
        </w:rPr>
      </w:pPr>
      <w:hyperlink w:anchor="_Toc336006564" w:history="1">
        <w:r w:rsidR="005360E4" w:rsidRPr="00B51998">
          <w:rPr>
            <w:rStyle w:val="Collegamentoipertestuale"/>
            <w:noProof/>
          </w:rPr>
          <w:t>6.3.1.D.5.2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0A4704B" w14:textId="48AF520C" w:rsidR="005360E4" w:rsidRPr="004D68CC" w:rsidRDefault="003509B4">
      <w:pPr>
        <w:pStyle w:val="Sommario5"/>
        <w:tabs>
          <w:tab w:val="right" w:leader="dot" w:pos="9350"/>
        </w:tabs>
        <w:rPr>
          <w:rFonts w:ascii="Calibri" w:hAnsi="Calibri"/>
          <w:noProof/>
          <w:sz w:val="22"/>
          <w:szCs w:val="22"/>
        </w:rPr>
      </w:pPr>
      <w:hyperlink w:anchor="_Toc336006565" w:history="1">
        <w:r w:rsidR="005360E4" w:rsidRPr="00B51998">
          <w:rPr>
            <w:rStyle w:val="Collegamentoipertestuale"/>
            <w:noProof/>
          </w:rPr>
          <w:t>6.3.1.D.6 &lt;Document and Acronym Name&gt; Conformance and Example</w:t>
        </w:r>
        <w:r w:rsidR="005360E4">
          <w:rPr>
            <w:noProof/>
            <w:webHidden/>
          </w:rPr>
          <w:tab/>
        </w:r>
        <w:r w:rsidR="005360E4">
          <w:rPr>
            <w:noProof/>
            <w:webHidden/>
          </w:rPr>
          <w:fldChar w:fldCharType="begin"/>
        </w:r>
        <w:r w:rsidR="005360E4">
          <w:rPr>
            <w:noProof/>
            <w:webHidden/>
          </w:rPr>
          <w:instrText xml:space="preserve"> PAGEREF _Toc336006565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0F74B854" w14:textId="08EB645D" w:rsidR="005360E4" w:rsidRPr="004D68CC" w:rsidRDefault="003509B4">
      <w:pPr>
        <w:pStyle w:val="Sommario2"/>
        <w:tabs>
          <w:tab w:val="right" w:leader="dot" w:pos="9350"/>
        </w:tabs>
        <w:rPr>
          <w:rFonts w:ascii="Calibri" w:hAnsi="Calibri"/>
          <w:smallCaps w:val="0"/>
          <w:noProof/>
          <w:sz w:val="22"/>
          <w:szCs w:val="22"/>
        </w:rPr>
      </w:pPr>
      <w:hyperlink w:anchor="_Toc336006566" w:history="1">
        <w:r w:rsidR="005360E4" w:rsidRPr="00B51998">
          <w:rPr>
            <w:rStyle w:val="Collegamentoipertestuale"/>
            <w:noProof/>
          </w:rPr>
          <w:t>6.3.2  CDA Header Content Modules</w:t>
        </w:r>
        <w:r w:rsidR="005360E4">
          <w:rPr>
            <w:noProof/>
            <w:webHidden/>
          </w:rPr>
          <w:tab/>
        </w:r>
        <w:r w:rsidR="005360E4">
          <w:rPr>
            <w:noProof/>
            <w:webHidden/>
          </w:rPr>
          <w:fldChar w:fldCharType="begin"/>
        </w:r>
        <w:r w:rsidR="005360E4">
          <w:rPr>
            <w:noProof/>
            <w:webHidden/>
          </w:rPr>
          <w:instrText xml:space="preserve"> PAGEREF _Toc336006566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0BD02225" w14:textId="4975FAA2" w:rsidR="005360E4" w:rsidRPr="004D68CC" w:rsidRDefault="003509B4">
      <w:pPr>
        <w:pStyle w:val="Sommario4"/>
        <w:tabs>
          <w:tab w:val="right" w:leader="dot" w:pos="9350"/>
        </w:tabs>
        <w:rPr>
          <w:rFonts w:ascii="Calibri" w:hAnsi="Calibri"/>
          <w:noProof/>
          <w:sz w:val="22"/>
          <w:szCs w:val="22"/>
        </w:rPr>
      </w:pPr>
      <w:hyperlink w:anchor="_Toc336006567" w:history="1">
        <w:r w:rsidR="005360E4" w:rsidRPr="00B51998">
          <w:rPr>
            <w:rStyle w:val="Collegamentoipertestuale"/>
            <w:noProof/>
          </w:rPr>
          <w:t>6.3.2.H  &lt;Header Element Module Name&gt; Header Content Module</w:t>
        </w:r>
        <w:r w:rsidR="005360E4">
          <w:rPr>
            <w:noProof/>
            <w:webHidden/>
          </w:rPr>
          <w:tab/>
        </w:r>
        <w:r w:rsidR="005360E4">
          <w:rPr>
            <w:noProof/>
            <w:webHidden/>
          </w:rPr>
          <w:fldChar w:fldCharType="begin"/>
        </w:r>
        <w:r w:rsidR="005360E4">
          <w:rPr>
            <w:noProof/>
            <w:webHidden/>
          </w:rPr>
          <w:instrText xml:space="preserve"> PAGEREF _Toc336006567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ABA9EB0" w14:textId="4E1CF131" w:rsidR="005360E4" w:rsidRPr="004D68CC" w:rsidRDefault="003509B4">
      <w:pPr>
        <w:pStyle w:val="Sommario5"/>
        <w:tabs>
          <w:tab w:val="right" w:leader="dot" w:pos="9350"/>
        </w:tabs>
        <w:rPr>
          <w:rFonts w:ascii="Calibri" w:hAnsi="Calibri"/>
          <w:noProof/>
          <w:sz w:val="22"/>
          <w:szCs w:val="22"/>
        </w:rPr>
      </w:pPr>
      <w:hyperlink w:anchor="_Toc336006568" w:history="1">
        <w:r w:rsidR="005360E4" w:rsidRPr="00B51998">
          <w:rPr>
            <w:rStyle w:val="Collegamentoipertestuale"/>
            <w:noProof/>
          </w:rPr>
          <w:t xml:space="preserve">6.3.2.H.1 &lt;Description Name&gt; &lt;e.g., </w:t>
        </w:r>
        <w:r w:rsidR="005360E4" w:rsidRPr="00B51998">
          <w:rPr>
            <w:rStyle w:val="Collegamentoipertestuale"/>
            <w:rFonts w:eastAsia="Calibri"/>
            <w:noProof/>
          </w:rPr>
          <w:t xml:space="preserve">Responsible Party&gt; &lt;Specification Document </w:t>
        </w:r>
        <w:r w:rsidR="005360E4" w:rsidRPr="00B51998">
          <w:rPr>
            <w:rStyle w:val="Collegamentoipertestuale"/>
            <w:rFonts w:eastAsia="Calibri"/>
            <w:i/>
            <w:noProof/>
          </w:rPr>
          <w:t>or</w:t>
        </w:r>
        <w:r w:rsidR="005360E4" w:rsidRPr="00B51998">
          <w:rPr>
            <w:rStyle w:val="Collegamentoipertestuale"/>
            <w:rFonts w:eastAsia="Calibri"/>
            <w:noProof/>
          </w:rPr>
          <w:t xml:space="preserve"> Vocabulary Constraint&gt;</w:t>
        </w:r>
        <w:r w:rsidR="005360E4">
          <w:rPr>
            <w:noProof/>
            <w:webHidden/>
          </w:rPr>
          <w:tab/>
        </w:r>
        <w:r w:rsidR="005360E4">
          <w:rPr>
            <w:noProof/>
            <w:webHidden/>
          </w:rPr>
          <w:fldChar w:fldCharType="begin"/>
        </w:r>
        <w:r w:rsidR="005360E4">
          <w:rPr>
            <w:noProof/>
            <w:webHidden/>
          </w:rPr>
          <w:instrText xml:space="preserve"> PAGEREF _Toc336006568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74669715" w14:textId="475DC48F" w:rsidR="005360E4" w:rsidRPr="004D68CC" w:rsidRDefault="003509B4">
      <w:pPr>
        <w:pStyle w:val="Sommario5"/>
        <w:tabs>
          <w:tab w:val="right" w:leader="dot" w:pos="9350"/>
        </w:tabs>
        <w:rPr>
          <w:rFonts w:ascii="Calibri" w:hAnsi="Calibri"/>
          <w:noProof/>
          <w:sz w:val="22"/>
          <w:szCs w:val="22"/>
        </w:rPr>
      </w:pPr>
      <w:hyperlink w:anchor="_Toc336006569" w:history="1">
        <w:r w:rsidR="005360E4" w:rsidRPr="00B51998">
          <w:rPr>
            <w:rStyle w:val="Collegamentoipertestuale"/>
            <w:noProof/>
          </w:rPr>
          <w:t>6.3.2.H.2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_Toc336006569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EBEF5F8" w14:textId="734A8108" w:rsidR="005360E4" w:rsidRPr="004D68CC" w:rsidRDefault="003509B4">
      <w:pPr>
        <w:pStyle w:val="Sommario5"/>
        <w:tabs>
          <w:tab w:val="right" w:leader="dot" w:pos="9350"/>
        </w:tabs>
        <w:rPr>
          <w:rFonts w:ascii="Calibri" w:hAnsi="Calibri"/>
          <w:noProof/>
          <w:sz w:val="22"/>
          <w:szCs w:val="22"/>
        </w:rPr>
      </w:pPr>
      <w:hyperlink w:anchor="_Toc336006570" w:history="1">
        <w:r w:rsidR="005360E4" w:rsidRPr="00B51998">
          <w:rPr>
            <w:rStyle w:val="Collegamentoipertestuale"/>
            <w:noProof/>
          </w:rPr>
          <w:t>6.3.2.H.3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_Toc336006570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EEEEFF5" w14:textId="0C44FD01" w:rsidR="005360E4" w:rsidRPr="004D68CC" w:rsidRDefault="003509B4">
      <w:pPr>
        <w:pStyle w:val="Sommario2"/>
        <w:tabs>
          <w:tab w:val="right" w:leader="dot" w:pos="9350"/>
        </w:tabs>
        <w:rPr>
          <w:rFonts w:ascii="Calibri" w:hAnsi="Calibri"/>
          <w:smallCaps w:val="0"/>
          <w:noProof/>
          <w:sz w:val="22"/>
          <w:szCs w:val="22"/>
        </w:rPr>
      </w:pPr>
      <w:hyperlink w:anchor="_Toc336006571" w:history="1">
        <w:r w:rsidR="005360E4" w:rsidRPr="00B51998">
          <w:rPr>
            <w:rStyle w:val="Collegamentoipertestuale"/>
            <w:noProof/>
          </w:rPr>
          <w:t>6.3.3  CDA Section Content Modules</w:t>
        </w:r>
        <w:r w:rsidR="005360E4">
          <w:rPr>
            <w:noProof/>
            <w:webHidden/>
          </w:rPr>
          <w:tab/>
        </w:r>
        <w:r w:rsidR="005360E4">
          <w:rPr>
            <w:noProof/>
            <w:webHidden/>
          </w:rPr>
          <w:fldChar w:fldCharType="begin"/>
        </w:r>
        <w:r w:rsidR="005360E4">
          <w:rPr>
            <w:noProof/>
            <w:webHidden/>
          </w:rPr>
          <w:instrText xml:space="preserve"> PAGEREF _Toc336006571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F783AB5" w14:textId="4DAAD4D2" w:rsidR="005360E4" w:rsidRPr="004D68CC" w:rsidRDefault="003509B4">
      <w:pPr>
        <w:pStyle w:val="Sommario4"/>
        <w:tabs>
          <w:tab w:val="right" w:leader="dot" w:pos="9350"/>
        </w:tabs>
        <w:rPr>
          <w:rFonts w:ascii="Calibri" w:hAnsi="Calibri"/>
          <w:noProof/>
          <w:sz w:val="22"/>
          <w:szCs w:val="22"/>
        </w:rPr>
      </w:pPr>
      <w:hyperlink w:anchor="_Toc336006572" w:history="1">
        <w:r w:rsidR="005360E4" w:rsidRPr="00B51998">
          <w:rPr>
            <w:rStyle w:val="Collegamentoipertestuale"/>
            <w:noProof/>
          </w:rPr>
          <w:t>6.3.3.10.S  &lt;Section Module Name&gt; - Section Content Module</w:t>
        </w:r>
        <w:r w:rsidR="005360E4">
          <w:rPr>
            <w:noProof/>
            <w:webHidden/>
          </w:rPr>
          <w:tab/>
        </w:r>
        <w:r w:rsidR="005360E4">
          <w:rPr>
            <w:noProof/>
            <w:webHidden/>
          </w:rPr>
          <w:fldChar w:fldCharType="begin"/>
        </w:r>
        <w:r w:rsidR="005360E4">
          <w:rPr>
            <w:noProof/>
            <w:webHidden/>
          </w:rPr>
          <w:instrText xml:space="preserve"> PAGEREF _Toc336006572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2710E24" w14:textId="2DB364BE" w:rsidR="005360E4" w:rsidRPr="004D68CC" w:rsidRDefault="003509B4">
      <w:pPr>
        <w:pStyle w:val="Sommario5"/>
        <w:tabs>
          <w:tab w:val="right" w:leader="dot" w:pos="9350"/>
        </w:tabs>
        <w:rPr>
          <w:rFonts w:ascii="Calibri" w:hAnsi="Calibri"/>
          <w:noProof/>
          <w:sz w:val="22"/>
          <w:szCs w:val="22"/>
        </w:rPr>
      </w:pPr>
      <w:hyperlink w:anchor="_Toc336006573" w:history="1">
        <w:r w:rsidR="005360E4" w:rsidRPr="00B51998">
          <w:rPr>
            <w:rStyle w:val="Collegamentoipertestuale"/>
            <w:noProof/>
          </w:rPr>
          <w:t>6.3.3.10.S.1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638537E" w14:textId="562C8871" w:rsidR="005360E4" w:rsidRPr="004D68CC" w:rsidRDefault="003509B4">
      <w:pPr>
        <w:pStyle w:val="Sommario5"/>
        <w:tabs>
          <w:tab w:val="right" w:leader="dot" w:pos="9350"/>
        </w:tabs>
        <w:rPr>
          <w:rFonts w:ascii="Calibri" w:hAnsi="Calibri"/>
          <w:noProof/>
          <w:sz w:val="22"/>
          <w:szCs w:val="22"/>
        </w:rPr>
      </w:pPr>
      <w:hyperlink w:anchor="_Toc336006574" w:history="1">
        <w:r w:rsidR="005360E4" w:rsidRPr="00B51998">
          <w:rPr>
            <w:rStyle w:val="Collegamentoipertestuale"/>
            <w:noProof/>
          </w:rPr>
          <w:t>6.3.3.10.S.2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9E7EF80" w14:textId="057B3278" w:rsidR="005360E4" w:rsidRPr="004D68CC" w:rsidRDefault="003509B4">
      <w:pPr>
        <w:pStyle w:val="Sommario5"/>
        <w:tabs>
          <w:tab w:val="right" w:leader="dot" w:pos="9350"/>
        </w:tabs>
        <w:rPr>
          <w:rFonts w:ascii="Calibri" w:hAnsi="Calibri"/>
          <w:noProof/>
          <w:sz w:val="22"/>
          <w:szCs w:val="22"/>
        </w:rPr>
      </w:pPr>
      <w:hyperlink w:anchor="_Toc336006575" w:history="1">
        <w:r w:rsidR="005360E4" w:rsidRPr="00B51998">
          <w:rPr>
            <w:rStyle w:val="Collegamentoipertestuale"/>
            <w:noProof/>
          </w:rPr>
          <w:t>6.3.3.10.S.3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1DBDC76" w14:textId="624BC9C8" w:rsidR="005360E4" w:rsidRPr="004D68CC" w:rsidRDefault="003509B4">
      <w:pPr>
        <w:pStyle w:val="Sommario4"/>
        <w:tabs>
          <w:tab w:val="right" w:leader="dot" w:pos="9350"/>
        </w:tabs>
        <w:rPr>
          <w:rFonts w:ascii="Calibri" w:hAnsi="Calibri"/>
          <w:noProof/>
          <w:sz w:val="22"/>
          <w:szCs w:val="22"/>
        </w:rPr>
      </w:pPr>
      <w:hyperlink w:anchor="_Toc336006576" w:history="1">
        <w:r w:rsidR="005360E4" w:rsidRPr="00B51998">
          <w:rPr>
            <w:rStyle w:val="Collegamentoipertestuale"/>
            <w:noProof/>
          </w:rPr>
          <w:t>6.3.3.10.S Medical History - Cardiac Section 11329-0</w:t>
        </w:r>
        <w:r w:rsidR="005360E4">
          <w:rPr>
            <w:noProof/>
            <w:webHidden/>
          </w:rPr>
          <w:tab/>
        </w:r>
        <w:r w:rsidR="005360E4">
          <w:rPr>
            <w:noProof/>
            <w:webHidden/>
          </w:rPr>
          <w:fldChar w:fldCharType="begin"/>
        </w:r>
        <w:r w:rsidR="005360E4">
          <w:rPr>
            <w:noProof/>
            <w:webHidden/>
          </w:rPr>
          <w:instrText xml:space="preserve"> PAGEREF _Toc336006576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AA58856" w14:textId="1088F399" w:rsidR="005360E4" w:rsidRPr="004D68CC" w:rsidRDefault="003509B4">
      <w:pPr>
        <w:pStyle w:val="Sommario2"/>
        <w:tabs>
          <w:tab w:val="right" w:leader="dot" w:pos="9350"/>
        </w:tabs>
        <w:rPr>
          <w:rFonts w:ascii="Calibri" w:hAnsi="Calibri"/>
          <w:smallCaps w:val="0"/>
          <w:noProof/>
          <w:sz w:val="22"/>
          <w:szCs w:val="22"/>
        </w:rPr>
      </w:pPr>
      <w:hyperlink w:anchor="_Toc336006577" w:history="1">
        <w:r w:rsidR="005360E4" w:rsidRPr="00B51998">
          <w:rPr>
            <w:rStyle w:val="Collegamentoipertestuale"/>
            <w:noProof/>
          </w:rPr>
          <w:t>6.3.4  CDA Entry Content Modules</w:t>
        </w:r>
        <w:r w:rsidR="005360E4">
          <w:rPr>
            <w:noProof/>
            <w:webHidden/>
          </w:rPr>
          <w:tab/>
        </w:r>
        <w:r w:rsidR="005360E4">
          <w:rPr>
            <w:noProof/>
            <w:webHidden/>
          </w:rPr>
          <w:fldChar w:fldCharType="begin"/>
        </w:r>
        <w:r w:rsidR="005360E4">
          <w:rPr>
            <w:noProof/>
            <w:webHidden/>
          </w:rPr>
          <w:instrText xml:space="preserve"> PAGEREF _Toc336006577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B6C338B" w14:textId="70F5E44F" w:rsidR="005360E4" w:rsidRPr="004D68CC" w:rsidRDefault="003509B4">
      <w:pPr>
        <w:pStyle w:val="Sommario4"/>
        <w:tabs>
          <w:tab w:val="right" w:leader="dot" w:pos="9350"/>
        </w:tabs>
        <w:rPr>
          <w:rFonts w:ascii="Calibri" w:hAnsi="Calibri"/>
          <w:noProof/>
          <w:sz w:val="22"/>
          <w:szCs w:val="22"/>
        </w:rPr>
      </w:pPr>
      <w:hyperlink w:anchor="_Toc336006578" w:history="1">
        <w:r w:rsidR="005360E4" w:rsidRPr="00B51998">
          <w:rPr>
            <w:rStyle w:val="Collegamentoipertestuale"/>
            <w:noProof/>
          </w:rPr>
          <w:t>6.3.4.E  &lt;Entry Content Module Name&gt; Entry Content Module</w:t>
        </w:r>
        <w:r w:rsidR="005360E4">
          <w:rPr>
            <w:noProof/>
            <w:webHidden/>
          </w:rPr>
          <w:tab/>
        </w:r>
        <w:r w:rsidR="005360E4">
          <w:rPr>
            <w:noProof/>
            <w:webHidden/>
          </w:rPr>
          <w:fldChar w:fldCharType="begin"/>
        </w:r>
        <w:r w:rsidR="005360E4">
          <w:rPr>
            <w:noProof/>
            <w:webHidden/>
          </w:rPr>
          <w:instrText xml:space="preserve"> PAGEREF _Toc336006578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1022F58" w14:textId="24449F97" w:rsidR="005360E4" w:rsidRPr="004D68CC" w:rsidRDefault="003509B4">
      <w:pPr>
        <w:pStyle w:val="Sommario5"/>
        <w:tabs>
          <w:tab w:val="right" w:leader="dot" w:pos="9350"/>
        </w:tabs>
        <w:rPr>
          <w:rFonts w:ascii="Calibri" w:hAnsi="Calibri"/>
          <w:noProof/>
          <w:sz w:val="22"/>
          <w:szCs w:val="22"/>
        </w:rPr>
      </w:pPr>
      <w:hyperlink w:anchor="_Toc336006579" w:history="1">
        <w:r w:rsidR="005360E4" w:rsidRPr="00B51998">
          <w:rPr>
            <w:rStyle w:val="Collegamentoipertestuale"/>
            <w:noProof/>
          </w:rPr>
          <w:t>6.3.4.E.1 Simple Observation (wall motion) Vocabulary Constraints</w:t>
        </w:r>
        <w:r w:rsidR="005360E4">
          <w:rPr>
            <w:noProof/>
            <w:webHidden/>
          </w:rPr>
          <w:tab/>
        </w:r>
        <w:r w:rsidR="005360E4">
          <w:rPr>
            <w:noProof/>
            <w:webHidden/>
          </w:rPr>
          <w:fldChar w:fldCharType="begin"/>
        </w:r>
        <w:r w:rsidR="005360E4">
          <w:rPr>
            <w:noProof/>
            <w:webHidden/>
          </w:rPr>
          <w:instrText xml:space="preserve"> PAGEREF _Toc336006579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BDF0043" w14:textId="77AB251D" w:rsidR="005360E4" w:rsidRPr="004D68CC" w:rsidRDefault="003509B4">
      <w:pPr>
        <w:pStyle w:val="Sommario5"/>
        <w:tabs>
          <w:tab w:val="right" w:leader="dot" w:pos="9350"/>
        </w:tabs>
        <w:rPr>
          <w:rFonts w:ascii="Calibri" w:hAnsi="Calibri"/>
          <w:noProof/>
          <w:sz w:val="22"/>
          <w:szCs w:val="22"/>
        </w:rPr>
      </w:pPr>
      <w:hyperlink w:anchor="_Toc336006580" w:history="1">
        <w:r w:rsidR="005360E4" w:rsidRPr="00B51998">
          <w:rPr>
            <w:rStyle w:val="Collegamentoipertestuale"/>
            <w:noProof/>
          </w:rPr>
          <w:t>6.3.4.E.2 Simple Observation (wall morphology) Constraints</w:t>
        </w:r>
        <w:r w:rsidR="005360E4">
          <w:rPr>
            <w:noProof/>
            <w:webHidden/>
          </w:rPr>
          <w:tab/>
        </w:r>
        <w:r w:rsidR="005360E4">
          <w:rPr>
            <w:noProof/>
            <w:webHidden/>
          </w:rPr>
          <w:fldChar w:fldCharType="begin"/>
        </w:r>
        <w:r w:rsidR="005360E4">
          <w:rPr>
            <w:noProof/>
            <w:webHidden/>
          </w:rPr>
          <w:instrText xml:space="preserve"> PAGEREF _Toc336006580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519D425" w14:textId="7BBBD1C0" w:rsidR="005360E4" w:rsidRPr="004D68CC" w:rsidRDefault="003509B4">
      <w:pPr>
        <w:pStyle w:val="Sommario5"/>
        <w:tabs>
          <w:tab w:val="right" w:leader="dot" w:pos="9350"/>
        </w:tabs>
        <w:rPr>
          <w:rFonts w:ascii="Calibri" w:hAnsi="Calibri"/>
          <w:noProof/>
          <w:sz w:val="22"/>
          <w:szCs w:val="22"/>
        </w:rPr>
      </w:pPr>
      <w:hyperlink w:anchor="_Toc336006581" w:history="1">
        <w:r w:rsidR="005360E4" w:rsidRPr="00B51998">
          <w:rPr>
            <w:rStyle w:val="Collegamentoipertestuale"/>
            <w:noProof/>
          </w:rPr>
          <w:t>6.4.3.E Result Observation - Cardiac</w:t>
        </w:r>
        <w:r w:rsidR="005360E4">
          <w:rPr>
            <w:noProof/>
            <w:webHidden/>
          </w:rPr>
          <w:tab/>
        </w:r>
        <w:r w:rsidR="005360E4">
          <w:rPr>
            <w:noProof/>
            <w:webHidden/>
          </w:rPr>
          <w:fldChar w:fldCharType="begin"/>
        </w:r>
        <w:r w:rsidR="005360E4">
          <w:rPr>
            <w:noProof/>
            <w:webHidden/>
          </w:rPr>
          <w:instrText xml:space="preserve"> PAGEREF _Toc336006581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AEC660F" w14:textId="6F6ABBA4" w:rsidR="005360E4" w:rsidRPr="004D68CC" w:rsidRDefault="003509B4">
      <w:pPr>
        <w:pStyle w:val="Sommario2"/>
        <w:tabs>
          <w:tab w:val="left" w:pos="720"/>
          <w:tab w:val="right" w:leader="dot" w:pos="9350"/>
        </w:tabs>
        <w:rPr>
          <w:rFonts w:ascii="Calibri" w:hAnsi="Calibri"/>
          <w:smallCaps w:val="0"/>
          <w:noProof/>
          <w:sz w:val="22"/>
          <w:szCs w:val="22"/>
        </w:rPr>
      </w:pPr>
      <w:hyperlink w:anchor="_Toc336006582" w:history="1">
        <w:r w:rsidR="005360E4" w:rsidRPr="00B51998">
          <w:rPr>
            <w:rStyle w:val="Collegamentoipertestuale"/>
            <w:noProof/>
          </w:rPr>
          <w:t>6.4</w:t>
        </w:r>
        <w:r w:rsidR="005360E4" w:rsidRPr="004D68CC">
          <w:rPr>
            <w:rFonts w:ascii="Calibri" w:hAnsi="Calibri"/>
            <w:smallCaps w:val="0"/>
            <w:noProof/>
            <w:sz w:val="22"/>
            <w:szCs w:val="22"/>
          </w:rPr>
          <w:tab/>
        </w:r>
        <w:r w:rsidR="005360E4" w:rsidRPr="00B51998">
          <w:rPr>
            <w:rStyle w:val="Collegamentoipertestuale"/>
            <w:noProof/>
          </w:rPr>
          <w:t>Section not applicable</w:t>
        </w:r>
        <w:r w:rsidR="005360E4">
          <w:rPr>
            <w:noProof/>
            <w:webHidden/>
          </w:rPr>
          <w:tab/>
        </w:r>
        <w:r w:rsidR="005360E4">
          <w:rPr>
            <w:noProof/>
            <w:webHidden/>
          </w:rPr>
          <w:fldChar w:fldCharType="begin"/>
        </w:r>
        <w:r w:rsidR="005360E4">
          <w:rPr>
            <w:noProof/>
            <w:webHidden/>
          </w:rPr>
          <w:instrText xml:space="preserve"> PAGEREF _Toc336006582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A142664" w14:textId="6CAD7D62" w:rsidR="005360E4" w:rsidRPr="004D68CC" w:rsidRDefault="003509B4">
      <w:pPr>
        <w:pStyle w:val="Sommario2"/>
        <w:tabs>
          <w:tab w:val="left" w:pos="720"/>
          <w:tab w:val="right" w:leader="dot" w:pos="9350"/>
        </w:tabs>
        <w:rPr>
          <w:rFonts w:ascii="Calibri" w:hAnsi="Calibri"/>
          <w:smallCaps w:val="0"/>
          <w:noProof/>
          <w:sz w:val="22"/>
          <w:szCs w:val="22"/>
        </w:rPr>
      </w:pPr>
      <w:hyperlink w:anchor="_Toc336006585" w:history="1">
        <w:r w:rsidR="005360E4" w:rsidRPr="00B51998">
          <w:rPr>
            <w:rStyle w:val="Collegamentoipertestuale"/>
            <w:noProof/>
          </w:rPr>
          <w:t>6.5</w:t>
        </w:r>
        <w:r w:rsidR="005360E4" w:rsidRPr="004D68CC">
          <w:rPr>
            <w:rFonts w:ascii="Calibri" w:hAnsi="Calibri"/>
            <w:smallCaps w:val="0"/>
            <w:noProof/>
            <w:sz w:val="22"/>
            <w:szCs w:val="22"/>
          </w:rPr>
          <w:tab/>
        </w:r>
        <w:r w:rsidR="005360E4" w:rsidRPr="00B51998">
          <w:rPr>
            <w:rStyle w:val="Collegamentoipertestuale"/>
            <w:noProof/>
          </w:rPr>
          <w:t>&lt;Domain Acronym&gt; Value Sets</w:t>
        </w:r>
        <w:r w:rsidR="005360E4">
          <w:rPr>
            <w:noProof/>
            <w:webHidden/>
          </w:rPr>
          <w:tab/>
        </w:r>
        <w:r w:rsidR="005360E4">
          <w:rPr>
            <w:noProof/>
            <w:webHidden/>
          </w:rPr>
          <w:fldChar w:fldCharType="begin"/>
        </w:r>
        <w:r w:rsidR="005360E4">
          <w:rPr>
            <w:noProof/>
            <w:webHidden/>
          </w:rPr>
          <w:instrText xml:space="preserve"> PAGEREF _Toc336006585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211951C" w14:textId="56B00DB7" w:rsidR="005360E4" w:rsidRPr="004D68CC" w:rsidRDefault="003509B4">
      <w:pPr>
        <w:pStyle w:val="Sommario3"/>
        <w:tabs>
          <w:tab w:val="left" w:pos="1200"/>
          <w:tab w:val="right" w:leader="dot" w:pos="9350"/>
        </w:tabs>
        <w:rPr>
          <w:rFonts w:ascii="Calibri" w:hAnsi="Calibri"/>
          <w:i w:val="0"/>
          <w:iCs w:val="0"/>
          <w:noProof/>
          <w:sz w:val="22"/>
          <w:szCs w:val="22"/>
        </w:rPr>
      </w:pPr>
      <w:hyperlink w:anchor="_Toc336006586" w:history="1">
        <w:r w:rsidR="005360E4" w:rsidRPr="00B51998">
          <w:rPr>
            <w:rStyle w:val="Collegamentoipertestuale"/>
            <w:rFonts w:eastAsia="Calibri"/>
            <w:noProof/>
          </w:rPr>
          <w:t>6.5.x</w:t>
        </w:r>
        <w:r w:rsidR="005360E4" w:rsidRPr="004D68CC">
          <w:rPr>
            <w:rFonts w:ascii="Calibri" w:hAnsi="Calibri"/>
            <w:i w:val="0"/>
            <w:iCs w:val="0"/>
            <w:noProof/>
            <w:sz w:val="22"/>
            <w:szCs w:val="22"/>
          </w:rPr>
          <w:tab/>
        </w:r>
        <w:r w:rsidR="005360E4" w:rsidRPr="00B51998">
          <w:rPr>
            <w:rStyle w:val="Collegamentoipertestuale"/>
            <w:rFonts w:eastAsia="Calibri"/>
            <w:noProof/>
          </w:rPr>
          <w:t>&lt;Value Set Name&gt; &lt;oid&gt;</w:t>
        </w:r>
        <w:r w:rsidR="005360E4">
          <w:rPr>
            <w:noProof/>
            <w:webHidden/>
          </w:rPr>
          <w:tab/>
        </w:r>
        <w:r w:rsidR="005360E4">
          <w:rPr>
            <w:noProof/>
            <w:webHidden/>
          </w:rPr>
          <w:fldChar w:fldCharType="begin"/>
        </w:r>
        <w:r w:rsidR="005360E4">
          <w:rPr>
            <w:noProof/>
            <w:webHidden/>
          </w:rPr>
          <w:instrText xml:space="preserve"> PAGEREF _Toc336006586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7921149" w14:textId="3B0AFBB9" w:rsidR="005360E4" w:rsidRPr="004D68CC" w:rsidRDefault="003509B4">
      <w:pPr>
        <w:pStyle w:val="Sommario3"/>
        <w:tabs>
          <w:tab w:val="right" w:leader="dot" w:pos="9350"/>
        </w:tabs>
        <w:rPr>
          <w:rFonts w:ascii="Calibri" w:hAnsi="Calibri"/>
          <w:i w:val="0"/>
          <w:iCs w:val="0"/>
          <w:noProof/>
          <w:sz w:val="22"/>
          <w:szCs w:val="22"/>
        </w:rPr>
      </w:pPr>
      <w:hyperlink w:anchor="_Toc336006587" w:history="1">
        <w:r w:rsidR="005360E4" w:rsidRPr="00B51998">
          <w:rPr>
            <w:rStyle w:val="Collegamentoipertestuale"/>
            <w:rFonts w:eastAsia="Calibri"/>
            <w:noProof/>
          </w:rPr>
          <w:t>6.5.1 Drug Classes Used in Cardiac Procedure 1.3.6.1.4.1.19376.1.4.1.5.15</w:t>
        </w:r>
        <w:r w:rsidR="005360E4">
          <w:rPr>
            <w:noProof/>
            <w:webHidden/>
          </w:rPr>
          <w:tab/>
        </w:r>
        <w:r w:rsidR="005360E4">
          <w:rPr>
            <w:noProof/>
            <w:webHidden/>
          </w:rPr>
          <w:fldChar w:fldCharType="begin"/>
        </w:r>
        <w:r w:rsidR="005360E4">
          <w:rPr>
            <w:noProof/>
            <w:webHidden/>
          </w:rPr>
          <w:instrText xml:space="preserve"> PAGEREF _Toc336006587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9AE0D9C" w14:textId="2F67C4AB" w:rsidR="005360E4" w:rsidRPr="004D68CC" w:rsidRDefault="003509B4">
      <w:pPr>
        <w:pStyle w:val="Sommario1"/>
        <w:tabs>
          <w:tab w:val="right" w:leader="dot" w:pos="9350"/>
        </w:tabs>
        <w:rPr>
          <w:rFonts w:ascii="Calibri" w:hAnsi="Calibri"/>
          <w:b w:val="0"/>
          <w:bCs w:val="0"/>
          <w:caps w:val="0"/>
          <w:noProof/>
          <w:sz w:val="22"/>
          <w:szCs w:val="22"/>
        </w:rPr>
      </w:pPr>
      <w:hyperlink w:anchor="_Toc336006588" w:history="1">
        <w:r w:rsidR="005360E4" w:rsidRPr="00B51998">
          <w:rPr>
            <w:rStyle w:val="Collegamentoipertestuale"/>
            <w:noProof/>
          </w:rPr>
          <w:t>Volume 4 – National Extensions</w:t>
        </w:r>
        <w:r w:rsidR="005360E4">
          <w:rPr>
            <w:noProof/>
            <w:webHidden/>
          </w:rPr>
          <w:tab/>
        </w:r>
        <w:r w:rsidR="005360E4">
          <w:rPr>
            <w:noProof/>
            <w:webHidden/>
          </w:rPr>
          <w:fldChar w:fldCharType="begin"/>
        </w:r>
        <w:r w:rsidR="005360E4">
          <w:rPr>
            <w:noProof/>
            <w:webHidden/>
          </w:rPr>
          <w:instrText xml:space="preserve"> PAGEREF _Toc336006588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554D0FAF" w14:textId="3AF0B381" w:rsidR="005360E4" w:rsidRPr="004D68CC" w:rsidRDefault="003509B4">
      <w:pPr>
        <w:pStyle w:val="Sommario2"/>
        <w:tabs>
          <w:tab w:val="right" w:leader="dot" w:pos="9350"/>
        </w:tabs>
        <w:rPr>
          <w:rFonts w:ascii="Calibri" w:hAnsi="Calibri"/>
          <w:smallCaps w:val="0"/>
          <w:noProof/>
          <w:sz w:val="22"/>
          <w:szCs w:val="22"/>
        </w:rPr>
      </w:pPr>
      <w:hyperlink w:anchor="_Toc336006589" w:history="1">
        <w:r w:rsidR="005360E4" w:rsidRPr="00B51998">
          <w:rPr>
            <w:rStyle w:val="Collegamentoipertestuale"/>
            <w:noProof/>
          </w:rPr>
          <w:t>4.I National Extensions for &lt;Country Name or IHE Organization&gt;</w:t>
        </w:r>
        <w:r w:rsidR="005360E4">
          <w:rPr>
            <w:noProof/>
            <w:webHidden/>
          </w:rPr>
          <w:tab/>
        </w:r>
        <w:r w:rsidR="005360E4">
          <w:rPr>
            <w:noProof/>
            <w:webHidden/>
          </w:rPr>
          <w:fldChar w:fldCharType="begin"/>
        </w:r>
        <w:r w:rsidR="005360E4">
          <w:rPr>
            <w:noProof/>
            <w:webHidden/>
          </w:rPr>
          <w:instrText xml:space="preserve"> PAGEREF _Toc336006589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085F89A4" w14:textId="3F233E78" w:rsidR="005360E4" w:rsidRPr="004D68CC" w:rsidRDefault="003509B4">
      <w:pPr>
        <w:pStyle w:val="Sommario2"/>
        <w:tabs>
          <w:tab w:val="right" w:leader="dot" w:pos="9350"/>
        </w:tabs>
        <w:rPr>
          <w:rFonts w:ascii="Calibri" w:hAnsi="Calibri"/>
          <w:smallCaps w:val="0"/>
          <w:noProof/>
          <w:sz w:val="22"/>
          <w:szCs w:val="22"/>
        </w:rPr>
      </w:pPr>
      <w:hyperlink w:anchor="_Toc336006590" w:history="1">
        <w:r w:rsidR="005360E4" w:rsidRPr="00B51998">
          <w:rPr>
            <w:rStyle w:val="Collegamentoipertestuale"/>
            <w:noProof/>
          </w:rPr>
          <w:t>4.I.1 Comment Submission</w:t>
        </w:r>
        <w:r w:rsidR="005360E4">
          <w:rPr>
            <w:noProof/>
            <w:webHidden/>
          </w:rPr>
          <w:tab/>
        </w:r>
        <w:r w:rsidR="005360E4">
          <w:rPr>
            <w:noProof/>
            <w:webHidden/>
          </w:rPr>
          <w:fldChar w:fldCharType="begin"/>
        </w:r>
        <w:r w:rsidR="005360E4">
          <w:rPr>
            <w:noProof/>
            <w:webHidden/>
          </w:rPr>
          <w:instrText xml:space="preserve"> PAGEREF _Toc336006590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42FFC9E" w14:textId="46205CEE" w:rsidR="005360E4" w:rsidRPr="004D68CC" w:rsidRDefault="003509B4">
      <w:pPr>
        <w:pStyle w:val="Sommario2"/>
        <w:tabs>
          <w:tab w:val="right" w:leader="dot" w:pos="9350"/>
        </w:tabs>
        <w:rPr>
          <w:rFonts w:ascii="Calibri" w:hAnsi="Calibri"/>
          <w:smallCaps w:val="0"/>
          <w:noProof/>
          <w:sz w:val="22"/>
          <w:szCs w:val="22"/>
        </w:rPr>
      </w:pPr>
      <w:hyperlink w:anchor="_Toc336006591" w:history="1">
        <w:r w:rsidR="005360E4" w:rsidRPr="00B51998">
          <w:rPr>
            <w:rStyle w:val="Collegamentoipertestuale"/>
            <w:noProof/>
          </w:rPr>
          <w:t>4.I.2 IHE-&lt;Country name&gt; Scope of Changes</w:t>
        </w:r>
        <w:r w:rsidR="005360E4">
          <w:rPr>
            <w:noProof/>
            <w:webHidden/>
          </w:rPr>
          <w:tab/>
        </w:r>
        <w:r w:rsidR="005360E4">
          <w:rPr>
            <w:noProof/>
            <w:webHidden/>
          </w:rPr>
          <w:fldChar w:fldCharType="begin"/>
        </w:r>
        <w:r w:rsidR="005360E4">
          <w:rPr>
            <w:noProof/>
            <w:webHidden/>
          </w:rPr>
          <w:instrText xml:space="preserve"> PAGEREF _Toc336006591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FFB2166" w14:textId="629A0068" w:rsidR="005360E4" w:rsidRPr="004D68CC" w:rsidRDefault="003509B4">
      <w:pPr>
        <w:pStyle w:val="Sommario3"/>
        <w:tabs>
          <w:tab w:val="right" w:leader="dot" w:pos="9350"/>
        </w:tabs>
        <w:rPr>
          <w:rFonts w:ascii="Calibri" w:hAnsi="Calibri"/>
          <w:i w:val="0"/>
          <w:iCs w:val="0"/>
          <w:noProof/>
          <w:sz w:val="22"/>
          <w:szCs w:val="22"/>
        </w:rPr>
      </w:pPr>
      <w:hyperlink w:anchor="_Toc336006592" w:history="1">
        <w:r w:rsidR="005360E4" w:rsidRPr="00B51998">
          <w:rPr>
            <w:rStyle w:val="Collegamentoipertestuale"/>
            <w:noProof/>
          </w:rPr>
          <w:t>4.I.2.1 &lt;Profile Name&gt;&lt;Profile Acronym&gt;</w:t>
        </w:r>
        <w:r w:rsidR="005360E4">
          <w:rPr>
            <w:noProof/>
            <w:webHidden/>
          </w:rPr>
          <w:tab/>
        </w:r>
        <w:r w:rsidR="005360E4">
          <w:rPr>
            <w:noProof/>
            <w:webHidden/>
          </w:rPr>
          <w:fldChar w:fldCharType="begin"/>
        </w:r>
        <w:r w:rsidR="005360E4">
          <w:rPr>
            <w:noProof/>
            <w:webHidden/>
          </w:rPr>
          <w:instrText xml:space="preserve"> PAGEREF _Toc336006592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703D2463" w14:textId="490E8FD7" w:rsidR="005360E4" w:rsidRPr="004D68CC" w:rsidRDefault="003509B4">
      <w:pPr>
        <w:pStyle w:val="Sommario4"/>
        <w:tabs>
          <w:tab w:val="right" w:leader="dot" w:pos="9350"/>
        </w:tabs>
        <w:rPr>
          <w:rFonts w:ascii="Calibri" w:hAnsi="Calibri"/>
          <w:noProof/>
          <w:sz w:val="22"/>
          <w:szCs w:val="22"/>
        </w:rPr>
      </w:pPr>
      <w:hyperlink w:anchor="_Toc336006593" w:history="1">
        <w:r w:rsidR="005360E4" w:rsidRPr="00B51998">
          <w:rPr>
            <w:rStyle w:val="Collegamentoipertestuale"/>
            <w:noProof/>
          </w:rPr>
          <w:t>4.I.2.1.1&lt;Profile Acronym&gt; &lt;Type of Change&gt;</w:t>
        </w:r>
        <w:r w:rsidR="005360E4">
          <w:rPr>
            <w:noProof/>
            <w:webHidden/>
          </w:rPr>
          <w:tab/>
        </w:r>
        <w:r w:rsidR="005360E4">
          <w:rPr>
            <w:noProof/>
            <w:webHidden/>
          </w:rPr>
          <w:fldChar w:fldCharType="begin"/>
        </w:r>
        <w:r w:rsidR="005360E4">
          <w:rPr>
            <w:noProof/>
            <w:webHidden/>
          </w:rPr>
          <w:instrText xml:space="preserve"> PAGEREF _Toc336006593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74A9DE1A" w14:textId="4EB100D3" w:rsidR="005360E4" w:rsidRPr="004D68CC" w:rsidRDefault="003509B4">
      <w:pPr>
        <w:pStyle w:val="Sommario4"/>
        <w:tabs>
          <w:tab w:val="right" w:leader="dot" w:pos="9350"/>
        </w:tabs>
        <w:rPr>
          <w:rFonts w:ascii="Calibri" w:hAnsi="Calibri"/>
          <w:noProof/>
          <w:sz w:val="22"/>
          <w:szCs w:val="22"/>
        </w:rPr>
      </w:pPr>
      <w:hyperlink w:anchor="_Toc336006594" w:history="1">
        <w:r w:rsidR="005360E4" w:rsidRPr="00B51998">
          <w:rPr>
            <w:rStyle w:val="Collegamentoipertestuale"/>
            <w:noProof/>
          </w:rPr>
          <w:t>4.I.2.1.2&lt;Profile Acronym&gt; &lt;Type of Change&gt;</w:t>
        </w:r>
        <w:r w:rsidR="005360E4">
          <w:rPr>
            <w:noProof/>
            <w:webHidden/>
          </w:rPr>
          <w:tab/>
        </w:r>
        <w:r w:rsidR="005360E4">
          <w:rPr>
            <w:noProof/>
            <w:webHidden/>
          </w:rPr>
          <w:fldChar w:fldCharType="begin"/>
        </w:r>
        <w:r w:rsidR="005360E4">
          <w:rPr>
            <w:noProof/>
            <w:webHidden/>
          </w:rPr>
          <w:instrText xml:space="preserve"> PAGEREF _Toc336006594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3BA7A44" w14:textId="777970B2" w:rsidR="005360E4" w:rsidRPr="004D68CC" w:rsidRDefault="003509B4">
      <w:pPr>
        <w:pStyle w:val="Sommario3"/>
        <w:tabs>
          <w:tab w:val="right" w:leader="dot" w:pos="9350"/>
        </w:tabs>
        <w:rPr>
          <w:rFonts w:ascii="Calibri" w:hAnsi="Calibri"/>
          <w:i w:val="0"/>
          <w:iCs w:val="0"/>
          <w:noProof/>
          <w:sz w:val="22"/>
          <w:szCs w:val="22"/>
        </w:rPr>
      </w:pPr>
      <w:hyperlink w:anchor="_Toc336006595" w:history="1">
        <w:r w:rsidR="005360E4" w:rsidRPr="00B51998">
          <w:rPr>
            <w:rStyle w:val="Collegamentoipertestuale"/>
            <w:noProof/>
          </w:rPr>
          <w:t>4.I.2.2 &lt;Profile Name&gt;&lt;Profile Acronym&gt;</w:t>
        </w:r>
        <w:r w:rsidR="005360E4">
          <w:rPr>
            <w:noProof/>
            <w:webHidden/>
          </w:rPr>
          <w:tab/>
        </w:r>
        <w:r w:rsidR="005360E4">
          <w:rPr>
            <w:noProof/>
            <w:webHidden/>
          </w:rPr>
          <w:fldChar w:fldCharType="begin"/>
        </w:r>
        <w:r w:rsidR="005360E4">
          <w:rPr>
            <w:noProof/>
            <w:webHidden/>
          </w:rPr>
          <w:instrText xml:space="preserve"> PAGEREF _Toc336006595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3F14F0F" w14:textId="08E558E6" w:rsidR="005360E4" w:rsidRPr="004D68CC" w:rsidRDefault="003509B4">
      <w:pPr>
        <w:pStyle w:val="Sommario4"/>
        <w:tabs>
          <w:tab w:val="right" w:leader="dot" w:pos="9350"/>
        </w:tabs>
        <w:rPr>
          <w:rFonts w:ascii="Calibri" w:hAnsi="Calibri"/>
          <w:noProof/>
          <w:sz w:val="22"/>
          <w:szCs w:val="22"/>
        </w:rPr>
      </w:pPr>
      <w:hyperlink w:anchor="_Toc336006596" w:history="1">
        <w:r w:rsidR="005360E4" w:rsidRPr="00B51998">
          <w:rPr>
            <w:rStyle w:val="Collegamentoipertestuale"/>
            <w:noProof/>
          </w:rPr>
          <w:t>4.I.2.2.1&lt;Profile Acronym&gt; &lt;Type of Change&gt;</w:t>
        </w:r>
        <w:r w:rsidR="005360E4">
          <w:rPr>
            <w:noProof/>
            <w:webHidden/>
          </w:rPr>
          <w:tab/>
        </w:r>
        <w:r w:rsidR="005360E4">
          <w:rPr>
            <w:noProof/>
            <w:webHidden/>
          </w:rPr>
          <w:fldChar w:fldCharType="begin"/>
        </w:r>
        <w:r w:rsidR="005360E4">
          <w:rPr>
            <w:noProof/>
            <w:webHidden/>
          </w:rPr>
          <w:instrText xml:space="preserve"> PAGEREF _Toc336006596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2B72A973" w14:textId="61902953" w:rsidR="005360E4" w:rsidRPr="004D68CC" w:rsidRDefault="003509B4">
      <w:pPr>
        <w:pStyle w:val="Sommario4"/>
        <w:tabs>
          <w:tab w:val="right" w:leader="dot" w:pos="9350"/>
        </w:tabs>
        <w:rPr>
          <w:rFonts w:ascii="Calibri" w:hAnsi="Calibri"/>
          <w:noProof/>
          <w:sz w:val="22"/>
          <w:szCs w:val="22"/>
        </w:rPr>
      </w:pPr>
      <w:hyperlink w:anchor="_Toc336006597" w:history="1">
        <w:r w:rsidR="005360E4" w:rsidRPr="00B51998">
          <w:rPr>
            <w:rStyle w:val="Collegamentoipertestuale"/>
            <w:noProof/>
          </w:rPr>
          <w:t>4.I.2.2.2&lt;Profile Acronym&gt; &lt;Type of Change&gt;</w:t>
        </w:r>
        <w:r w:rsidR="005360E4">
          <w:rPr>
            <w:noProof/>
            <w:webHidden/>
          </w:rPr>
          <w:tab/>
        </w:r>
        <w:r w:rsidR="005360E4">
          <w:rPr>
            <w:noProof/>
            <w:webHidden/>
          </w:rPr>
          <w:fldChar w:fldCharType="begin"/>
        </w:r>
        <w:r w:rsidR="005360E4">
          <w:rPr>
            <w:noProof/>
            <w:webHidden/>
          </w:rPr>
          <w:instrText xml:space="preserve"> PAGEREF _Toc336006597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8DB60B0" w14:textId="77777777" w:rsidR="00CF283F" w:rsidRPr="000807AC" w:rsidRDefault="00CF508D" w:rsidP="00B92EA1">
      <w:pPr>
        <w:pStyle w:val="AuthorInstructions"/>
      </w:pPr>
      <w:r w:rsidRPr="000807AC">
        <w:fldChar w:fldCharType="end"/>
      </w:r>
      <w:r w:rsidR="00692B37" w:rsidRPr="000807AC">
        <w:t xml:space="preserve"> </w:t>
      </w:r>
      <w:r w:rsidR="00167DB7" w:rsidRPr="000807AC">
        <w:t>&lt;No</w:t>
      </w:r>
      <w:r w:rsidR="00B15E9B" w:rsidRPr="000807AC">
        <w:t>te: The Introduction</w:t>
      </w:r>
      <w:r w:rsidR="000125FF" w:rsidRPr="000807AC">
        <w:t>,</w:t>
      </w:r>
      <w:r w:rsidR="00B15E9B" w:rsidRPr="000807AC">
        <w:t xml:space="preserve"> </w:t>
      </w:r>
      <w:r w:rsidR="00167DB7" w:rsidRPr="000807AC">
        <w:t xml:space="preserve">and Open and Closed Issues sections </w:t>
      </w:r>
      <w:r w:rsidR="00B15E9B" w:rsidRPr="000807AC">
        <w:t xml:space="preserve">below </w:t>
      </w:r>
      <w:r w:rsidR="00167DB7" w:rsidRPr="000807AC">
        <w:t>(up to</w:t>
      </w:r>
      <w:r w:rsidR="00B15E9B" w:rsidRPr="000807AC">
        <w:t xml:space="preserve"> the</w:t>
      </w:r>
      <w:r w:rsidR="00167DB7" w:rsidRPr="000807AC">
        <w:t xml:space="preserve"> “Volume 1”</w:t>
      </w:r>
      <w:r w:rsidR="00B15E9B" w:rsidRPr="000807AC">
        <w:t xml:space="preserve"> heading</w:t>
      </w:r>
      <w:r w:rsidR="00167DB7" w:rsidRPr="000807AC">
        <w:t>) of this document will be deleted prior to inclusion into the Final Text version of the</w:t>
      </w:r>
      <w:r w:rsidR="004F5211" w:rsidRPr="000807AC">
        <w:t xml:space="preserve"> Technical Framework volumes.&gt;</w:t>
      </w:r>
    </w:p>
    <w:p w14:paraId="43193DD1" w14:textId="77777777" w:rsidR="00DB5C1E" w:rsidRPr="000807AC" w:rsidRDefault="00DB5C1E" w:rsidP="00B92EA1">
      <w:pPr>
        <w:pStyle w:val="AuthorInstructions"/>
      </w:pPr>
      <w:r w:rsidRPr="000807AC">
        <w:t>&lt;Note</w:t>
      </w:r>
      <w:r w:rsidR="00F0665F" w:rsidRPr="000807AC">
        <w:t xml:space="preserve">: </w:t>
      </w:r>
      <w:r w:rsidRPr="000807AC">
        <w:t xml:space="preserve">There are </w:t>
      </w:r>
      <w:r w:rsidR="007773C8" w:rsidRPr="000807AC">
        <w:t>editing</w:t>
      </w:r>
      <w:r w:rsidRPr="000807AC">
        <w:t xml:space="preserve"> conventions</w:t>
      </w:r>
      <w:r w:rsidR="004F5211" w:rsidRPr="000807AC">
        <w:t>,</w:t>
      </w:r>
      <w:r w:rsidRPr="000807AC">
        <w:t xml:space="preserve"> such as diagram numbering</w:t>
      </w:r>
      <w:r w:rsidR="004F5211" w:rsidRPr="000807AC">
        <w:t xml:space="preserve"> and </w:t>
      </w:r>
      <w:r w:rsidRPr="000807AC">
        <w:t xml:space="preserve">how to use Microsoft Word tools, etc., at </w:t>
      </w:r>
      <w:hyperlink r:id="rId26" w:history="1">
        <w:r w:rsidR="00F0665F" w:rsidRPr="00B92EA1">
          <w:rPr>
            <w:rStyle w:val="Collegamentoipertestuale"/>
            <w:bCs/>
          </w:rPr>
          <w:t>http://wiki.ihe.net/index.php?title=Writing_Technical_Frameworks_and_Supplements</w:t>
        </w:r>
      </w:hyperlink>
      <w:r w:rsidR="00F0665F" w:rsidRPr="00B92EA1">
        <w:t>.</w:t>
      </w:r>
      <w:r w:rsidR="00C56183" w:rsidRPr="000807AC">
        <w:t>P</w:t>
      </w:r>
      <w:r w:rsidRPr="000807AC">
        <w:t>lease review this prior to beginning a new Supplement</w:t>
      </w:r>
      <w:r w:rsidR="00F0665F" w:rsidRPr="000807AC">
        <w:t xml:space="preserve">. </w:t>
      </w:r>
      <w:r w:rsidRPr="000807AC">
        <w:t>This is especially useful for first time authors.&gt;</w:t>
      </w:r>
    </w:p>
    <w:p w14:paraId="23F6ED67" w14:textId="77777777" w:rsidR="00E07906" w:rsidRDefault="00E07906">
      <w:pPr>
        <w:spacing w:before="0"/>
        <w:rPr>
          <w:rFonts w:ascii="Arial" w:hAnsi="Arial"/>
          <w:b/>
          <w:kern w:val="28"/>
          <w:sz w:val="28"/>
        </w:rPr>
      </w:pPr>
      <w:bookmarkStart w:id="0" w:name="_Toc201058865"/>
      <w:bookmarkStart w:id="1" w:name="_Toc201058970"/>
      <w:bookmarkStart w:id="2" w:name="_Toc504625752"/>
      <w:bookmarkStart w:id="3" w:name="_Toc530206505"/>
      <w:bookmarkStart w:id="4" w:name="_Toc1388425"/>
      <w:bookmarkStart w:id="5" w:name="_Toc1388579"/>
      <w:bookmarkStart w:id="6" w:name="_Toc1456606"/>
      <w:bookmarkStart w:id="7" w:name="_Toc37034630"/>
      <w:bookmarkStart w:id="8" w:name="_Toc38846108"/>
      <w:bookmarkStart w:id="9" w:name="_Toc336006505"/>
      <w:bookmarkEnd w:id="0"/>
      <w:bookmarkEnd w:id="1"/>
      <w:r>
        <w:br w:type="page"/>
      </w:r>
    </w:p>
    <w:p w14:paraId="3A655AC2" w14:textId="06AFDE7C" w:rsidR="00CF283F" w:rsidRPr="000807AC" w:rsidRDefault="00CF283F" w:rsidP="008616CB">
      <w:pPr>
        <w:pStyle w:val="Titolo1"/>
        <w:pageBreakBefore w:val="0"/>
        <w:numPr>
          <w:ilvl w:val="0"/>
          <w:numId w:val="0"/>
        </w:numPr>
        <w:rPr>
          <w:noProof w:val="0"/>
        </w:rPr>
      </w:pPr>
      <w:r w:rsidRPr="000807AC">
        <w:rPr>
          <w:noProof w:val="0"/>
        </w:rPr>
        <w:lastRenderedPageBreak/>
        <w:t>Introduction</w:t>
      </w:r>
      <w:bookmarkEnd w:id="2"/>
      <w:bookmarkEnd w:id="3"/>
      <w:bookmarkEnd w:id="4"/>
      <w:bookmarkEnd w:id="5"/>
      <w:bookmarkEnd w:id="6"/>
      <w:bookmarkEnd w:id="7"/>
      <w:bookmarkEnd w:id="8"/>
      <w:r w:rsidR="00167DB7" w:rsidRPr="000807AC">
        <w:rPr>
          <w:noProof w:val="0"/>
        </w:rPr>
        <w:t xml:space="preserve"> to this Supplement</w:t>
      </w:r>
      <w:bookmarkEnd w:id="9"/>
    </w:p>
    <w:p w14:paraId="5F6F793A" w14:textId="503C5D26" w:rsidR="00786D5D" w:rsidRDefault="005B55E4" w:rsidP="00786D5D">
      <w:pPr>
        <w:widowControl w:val="0"/>
        <w:autoSpaceDE w:val="0"/>
        <w:autoSpaceDN w:val="0"/>
        <w:adjustRightInd w:val="0"/>
        <w:spacing w:before="0"/>
        <w:rPr>
          <w:lang w:val="en-GB" w:eastAsia="it-IT"/>
        </w:rPr>
      </w:pPr>
      <w:r w:rsidRPr="00C238F5">
        <w:rPr>
          <w:lang w:val="en-GB" w:eastAsia="it-IT"/>
        </w:rPr>
        <w:t xml:space="preserve">Cross Enterprise Cardiovascular Heart Team Workflow Definition </w:t>
      </w:r>
      <w:r w:rsidRPr="00C238F5">
        <w:rPr>
          <w:sz w:val="23"/>
          <w:szCs w:val="23"/>
        </w:rPr>
        <w:t>Profile (</w:t>
      </w:r>
      <w:r w:rsidRPr="00C238F5">
        <w:rPr>
          <w:lang w:val="en-GB" w:eastAsia="it-IT"/>
        </w:rPr>
        <w:t>XCHT-WD</w:t>
      </w:r>
      <w:r w:rsidRPr="00C238F5">
        <w:rPr>
          <w:sz w:val="23"/>
          <w:szCs w:val="23"/>
        </w:rPr>
        <w:t>)</w:t>
      </w:r>
      <w:r w:rsidR="00947C71">
        <w:rPr>
          <w:sz w:val="23"/>
          <w:szCs w:val="23"/>
        </w:rPr>
        <w:t xml:space="preserve"> is a profile</w:t>
      </w:r>
      <w:r w:rsidRPr="00C238F5">
        <w:rPr>
          <w:sz w:val="23"/>
          <w:szCs w:val="23"/>
        </w:rPr>
        <w:t xml:space="preserve"> built upon the ITI Cross Enterprise Document Workflow (XDW) Profile</w:t>
      </w:r>
      <w:r w:rsidR="00947C71">
        <w:rPr>
          <w:sz w:val="23"/>
          <w:szCs w:val="23"/>
        </w:rPr>
        <w:t xml:space="preserve">. </w:t>
      </w:r>
      <w:r w:rsidR="00786D5D">
        <w:rPr>
          <w:lang w:val="en-GB" w:eastAsia="it-IT"/>
        </w:rPr>
        <w:t xml:space="preserve">It </w:t>
      </w:r>
      <w:r w:rsidR="00786D5D" w:rsidRPr="00C238F5">
        <w:rPr>
          <w:lang w:val="en-GB" w:eastAsia="it-IT"/>
        </w:rPr>
        <w:t>establishes a common set of rules related to process</w:t>
      </w:r>
      <w:r w:rsidR="00786D5D">
        <w:rPr>
          <w:lang w:val="en-GB" w:eastAsia="it-IT"/>
        </w:rPr>
        <w:t xml:space="preserve"> (workflow)</w:t>
      </w:r>
      <w:r w:rsidR="00786D5D" w:rsidRPr="00C238F5">
        <w:rPr>
          <w:lang w:val="en-GB" w:eastAsia="it-IT"/>
        </w:rPr>
        <w:t xml:space="preserve"> focused </w:t>
      </w:r>
      <w:r w:rsidR="00786D5D">
        <w:rPr>
          <w:lang w:val="en-GB" w:eastAsia="it-IT"/>
        </w:rPr>
        <w:t>on</w:t>
      </w:r>
      <w:r w:rsidR="00786D5D" w:rsidRPr="00C238F5">
        <w:rPr>
          <w:lang w:val="en-GB" w:eastAsia="it-IT"/>
        </w:rPr>
        <w:t xml:space="preserve"> the collaboration </w:t>
      </w:r>
      <w:r w:rsidR="00786D5D">
        <w:rPr>
          <w:lang w:val="en-GB" w:eastAsia="it-IT"/>
        </w:rPr>
        <w:t>of</w:t>
      </w:r>
      <w:r w:rsidR="00786D5D" w:rsidRPr="00C238F5">
        <w:rPr>
          <w:lang w:val="en-GB" w:eastAsia="it-IT"/>
        </w:rPr>
        <w:t xml:space="preserve"> the members of a dynamic network of cardiovascular professionals</w:t>
      </w:r>
      <w:r w:rsidR="00786D5D">
        <w:rPr>
          <w:lang w:val="en-GB" w:eastAsia="it-IT"/>
        </w:rPr>
        <w:t xml:space="preserve"> that </w:t>
      </w:r>
      <w:r w:rsidR="00786D5D" w:rsidRPr="00C238F5">
        <w:rPr>
          <w:lang w:val="en-GB" w:eastAsia="it-IT"/>
        </w:rPr>
        <w:t xml:space="preserve">belong to different </w:t>
      </w:r>
      <w:r w:rsidR="00F910A7">
        <w:rPr>
          <w:lang w:val="en-GB" w:eastAsia="it-IT"/>
        </w:rPr>
        <w:t>structures</w:t>
      </w:r>
      <w:r w:rsidR="00786D5D">
        <w:rPr>
          <w:lang w:val="en-GB" w:eastAsia="it-IT"/>
        </w:rPr>
        <w:t>, called Heart Team (HT).</w:t>
      </w:r>
      <w:r w:rsidR="00786D5D" w:rsidRPr="00C238F5">
        <w:rPr>
          <w:lang w:val="en-GB" w:eastAsia="it-IT"/>
        </w:rPr>
        <w:t xml:space="preserve"> </w:t>
      </w:r>
      <w:r w:rsidR="00786D5D">
        <w:rPr>
          <w:lang w:val="en-GB" w:eastAsia="it-IT"/>
        </w:rPr>
        <w:t>The aim of HT is to facilitate</w:t>
      </w:r>
      <w:r w:rsidR="00786D5D" w:rsidRPr="00C238F5">
        <w:rPr>
          <w:lang w:val="en-GB" w:eastAsia="it-IT"/>
        </w:rPr>
        <w:t xml:space="preserve"> appropriate decision </w:t>
      </w:r>
      <w:r w:rsidR="00786D5D">
        <w:rPr>
          <w:lang w:val="en-GB" w:eastAsia="it-IT"/>
        </w:rPr>
        <w:t xml:space="preserve">making </w:t>
      </w:r>
      <w:r w:rsidR="00786D5D" w:rsidRPr="00C238F5">
        <w:rPr>
          <w:lang w:val="en-GB" w:eastAsia="it-IT"/>
        </w:rPr>
        <w:t>on the treatment or intervention of patient</w:t>
      </w:r>
      <w:r w:rsidR="00786D5D">
        <w:rPr>
          <w:lang w:val="en-GB" w:eastAsia="it-IT"/>
        </w:rPr>
        <w:t>s and</w:t>
      </w:r>
      <w:r w:rsidR="00786D5D" w:rsidRPr="00C238F5">
        <w:rPr>
          <w:lang w:val="en-GB" w:eastAsia="it-IT"/>
        </w:rPr>
        <w:t xml:space="preserve"> to better manage the knowledge exchange. </w:t>
      </w:r>
    </w:p>
    <w:p w14:paraId="57224BDF" w14:textId="77777777" w:rsidR="0014109A" w:rsidRDefault="0014109A" w:rsidP="00786D5D">
      <w:pPr>
        <w:widowControl w:val="0"/>
        <w:autoSpaceDE w:val="0"/>
        <w:autoSpaceDN w:val="0"/>
        <w:adjustRightInd w:val="0"/>
        <w:spacing w:before="0"/>
        <w:rPr>
          <w:lang w:val="en-GB" w:eastAsia="it-IT"/>
        </w:rPr>
      </w:pPr>
    </w:p>
    <w:p w14:paraId="0408C21C" w14:textId="10CAA172" w:rsidR="005B55E4" w:rsidRPr="00C238F5" w:rsidRDefault="005B55E4" w:rsidP="005B55E4">
      <w:pPr>
        <w:widowControl w:val="0"/>
        <w:autoSpaceDE w:val="0"/>
        <w:autoSpaceDN w:val="0"/>
        <w:adjustRightInd w:val="0"/>
        <w:spacing w:before="0"/>
        <w:rPr>
          <w:lang w:val="en-GB" w:eastAsia="it-IT"/>
        </w:rPr>
      </w:pPr>
      <w:r w:rsidRPr="00C238F5">
        <w:rPr>
          <w:sz w:val="23"/>
          <w:szCs w:val="23"/>
        </w:rPr>
        <w:t>The definition of a workflow with fixed rules and task is needed in a</w:t>
      </w:r>
      <w:r w:rsidR="0014109A">
        <w:rPr>
          <w:sz w:val="23"/>
          <w:szCs w:val="23"/>
        </w:rPr>
        <w:t xml:space="preserve"> </w:t>
      </w:r>
      <w:r w:rsidR="0014109A" w:rsidRPr="00C238F5">
        <w:rPr>
          <w:sz w:val="23"/>
          <w:szCs w:val="23"/>
        </w:rPr>
        <w:t>cross enterprise</w:t>
      </w:r>
      <w:r w:rsidRPr="00C238F5">
        <w:rPr>
          <w:sz w:val="23"/>
          <w:szCs w:val="23"/>
        </w:rPr>
        <w:t xml:space="preserve"> scenario in which many actors are involved in the same process. </w:t>
      </w:r>
      <w:r w:rsidRPr="00C238F5">
        <w:rPr>
          <w:lang w:val="en-GB" w:eastAsia="it-IT"/>
        </w:rPr>
        <w:t>The workflow is applicable to many different sharing infrastructures</w:t>
      </w:r>
      <w:r w:rsidR="003031FA">
        <w:rPr>
          <w:lang w:val="en-GB" w:eastAsia="it-IT"/>
        </w:rPr>
        <w:t xml:space="preserve">. </w:t>
      </w:r>
      <w:r w:rsidR="0014109A">
        <w:rPr>
          <w:lang w:val="en-GB" w:eastAsia="it-IT"/>
        </w:rPr>
        <w:t>H</w:t>
      </w:r>
      <w:r w:rsidR="003031FA">
        <w:rPr>
          <w:lang w:val="en-GB" w:eastAsia="it-IT"/>
        </w:rPr>
        <w:t>owever,</w:t>
      </w:r>
      <w:r w:rsidR="0014109A" w:rsidRPr="00C238F5">
        <w:rPr>
          <w:lang w:val="en-GB" w:eastAsia="it-IT"/>
        </w:rPr>
        <w:t xml:space="preserve"> </w:t>
      </w:r>
      <w:r w:rsidRPr="00C238F5">
        <w:rPr>
          <w:lang w:val="en-GB" w:eastAsia="it-IT"/>
        </w:rPr>
        <w:t>this document presents specific XDS</w:t>
      </w:r>
      <w:r>
        <w:rPr>
          <w:lang w:val="en-GB" w:eastAsia="it-IT"/>
        </w:rPr>
        <w:t>.b</w:t>
      </w:r>
      <w:r w:rsidRPr="00C238F5">
        <w:rPr>
          <w:lang w:val="en-GB" w:eastAsia="it-IT"/>
        </w:rPr>
        <w:t xml:space="preserve"> based use-cases.</w:t>
      </w:r>
      <w:r w:rsidR="0014109A">
        <w:rPr>
          <w:lang w:val="en-GB" w:eastAsia="it-IT"/>
        </w:rPr>
        <w:t xml:space="preserve"> </w:t>
      </w:r>
    </w:p>
    <w:p w14:paraId="39C613A6" w14:textId="34D807AC" w:rsidR="00CD3ECD" w:rsidRDefault="00CD3ECD" w:rsidP="00CD3ECD">
      <w:pPr>
        <w:pStyle w:val="Corpodeltesto"/>
      </w:pPr>
      <w:r>
        <w:t>In Volume 1 the</w:t>
      </w:r>
      <w:r w:rsidRPr="003F1F6A">
        <w:t xml:space="preserve"> typi</w:t>
      </w:r>
      <w:r>
        <w:t>cal u</w:t>
      </w:r>
      <w:r w:rsidRPr="003F1F6A">
        <w:t>se-case</w:t>
      </w:r>
      <w:r>
        <w:t>s</w:t>
      </w:r>
      <w:r w:rsidRPr="003F1F6A">
        <w:t>, describing many possible evolutions of the related workflow</w:t>
      </w:r>
      <w:r w:rsidR="00B14270">
        <w:t>, are presented</w:t>
      </w:r>
      <w:r w:rsidRPr="003F1F6A">
        <w:t xml:space="preserve">. </w:t>
      </w:r>
      <w:r w:rsidR="00B14270">
        <w:t>T</w:t>
      </w:r>
      <w:r w:rsidRPr="003F1F6A">
        <w:t xml:space="preserve">he Workflow Participants involved and their </w:t>
      </w:r>
      <w:r>
        <w:t>responsibilities</w:t>
      </w:r>
      <w:r w:rsidRPr="003F1F6A">
        <w:t xml:space="preserve"> within the workflow </w:t>
      </w:r>
      <w:r w:rsidR="00B14270">
        <w:t>are described</w:t>
      </w:r>
      <w:r>
        <w:t xml:space="preserve">. </w:t>
      </w:r>
    </w:p>
    <w:p w14:paraId="7EECAC3B" w14:textId="00E64480" w:rsidR="00CD3ECD" w:rsidRPr="003F1F6A" w:rsidRDefault="00CD3ECD" w:rsidP="00CD3ECD">
      <w:pPr>
        <w:pStyle w:val="Corpodeltesto"/>
      </w:pPr>
      <w:r w:rsidRPr="003F1F6A">
        <w:t xml:space="preserve">In </w:t>
      </w:r>
      <w:r w:rsidRPr="0012308B">
        <w:t>Volume 2</w:t>
      </w:r>
      <w:r w:rsidR="003031FA" w:rsidRPr="0012308B">
        <w:t>,</w:t>
      </w:r>
      <w:r w:rsidRPr="0012308B">
        <w:t xml:space="preserve"> we explain how to use the XDW Workflow Document (See </w:t>
      </w:r>
      <w:r w:rsidR="00833F8B" w:rsidRPr="0012308B">
        <w:t xml:space="preserve">ITI TF-1:20 and ITI TF-3:4.5 for information on XDW Workflow Document </w:t>
      </w:r>
      <w:r w:rsidRPr="0012308B">
        <w:t xml:space="preserve">) to track and manage this workflow. In particular, </w:t>
      </w:r>
      <w:r w:rsidR="00B14270" w:rsidRPr="0012308B">
        <w:t>the</w:t>
      </w:r>
      <w:r w:rsidRPr="0012308B">
        <w:t xml:space="preserve"> features</w:t>
      </w:r>
      <w:r w:rsidRPr="003F1F6A">
        <w:t xml:space="preserve"> of each step of the workflow, and rules to follow to go through these steps</w:t>
      </w:r>
      <w:r w:rsidR="00B14270">
        <w:t>, are analyzed in detail</w:t>
      </w:r>
      <w:r w:rsidRPr="003F1F6A">
        <w:t xml:space="preserve">. </w:t>
      </w:r>
    </w:p>
    <w:p w14:paraId="50FFBFF2" w14:textId="2C347E7B" w:rsidR="00CF283F" w:rsidRDefault="00CF283F" w:rsidP="0012308B">
      <w:pPr>
        <w:pStyle w:val="Titolo2"/>
        <w:numPr>
          <w:ilvl w:val="0"/>
          <w:numId w:val="0"/>
        </w:numPr>
        <w:rPr>
          <w:noProof w:val="0"/>
        </w:rPr>
      </w:pPr>
      <w:bookmarkStart w:id="10" w:name="_Toc336006506"/>
      <w:r w:rsidRPr="000807AC">
        <w:rPr>
          <w:noProof w:val="0"/>
        </w:rPr>
        <w:t>Open Issues and Questions</w:t>
      </w:r>
      <w:bookmarkEnd w:id="10"/>
    </w:p>
    <w:p w14:paraId="18C66208" w14:textId="6DE0E6A8" w:rsidR="003D13B0" w:rsidRPr="000807AC" w:rsidRDefault="003D13B0" w:rsidP="00935634">
      <w:pPr>
        <w:pStyle w:val="AuthorInstructions"/>
        <w:numPr>
          <w:ilvl w:val="0"/>
          <w:numId w:val="75"/>
        </w:numPr>
      </w:pPr>
      <w:r w:rsidRPr="00A3326E">
        <w:t xml:space="preserve">What types of content should be allowed to trigger </w:t>
      </w:r>
      <w:r w:rsidR="00036051">
        <w:t xml:space="preserve">this HT </w:t>
      </w:r>
      <w:r w:rsidR="00036051" w:rsidRPr="00036051">
        <w:t xml:space="preserve">workflow as </w:t>
      </w:r>
      <w:r w:rsidRPr="00A3326E">
        <w:t xml:space="preserve">defined in this </w:t>
      </w:r>
      <w:r w:rsidR="0047353C">
        <w:t>profile</w:t>
      </w:r>
      <w:r w:rsidRPr="00A3326E">
        <w:t>? For example, should hl7v2 messages and CDA-based documents, or other document formats all be allowed? Or should we restrict to only a CDA-based document, or a general document, or only an hl7v2 message? Additionally, to what level should such content structures be constrained?</w:t>
      </w:r>
    </w:p>
    <w:p w14:paraId="7E7391AF" w14:textId="77777777" w:rsidR="00CF283F" w:rsidRPr="000807AC" w:rsidRDefault="00CF283F" w:rsidP="008616CB">
      <w:pPr>
        <w:pStyle w:val="Titolo2"/>
        <w:numPr>
          <w:ilvl w:val="0"/>
          <w:numId w:val="0"/>
        </w:numPr>
        <w:rPr>
          <w:noProof w:val="0"/>
        </w:rPr>
      </w:pPr>
      <w:bookmarkStart w:id="11" w:name="_Toc336006507"/>
      <w:bookmarkStart w:id="12" w:name="_Toc473170357"/>
      <w:bookmarkStart w:id="13" w:name="_Toc504625754"/>
      <w:r w:rsidRPr="000807AC">
        <w:rPr>
          <w:noProof w:val="0"/>
        </w:rPr>
        <w:t>Closed Issues</w:t>
      </w:r>
      <w:bookmarkEnd w:id="11"/>
    </w:p>
    <w:p w14:paraId="32A8E08F" w14:textId="58EBBABB" w:rsidR="00CF283F" w:rsidRPr="000807AC" w:rsidRDefault="00CF283F" w:rsidP="00B92EA1">
      <w:pPr>
        <w:pStyle w:val="AuthorInstructions"/>
      </w:pPr>
      <w:r w:rsidRPr="000807AC">
        <w:t xml:space="preserve"> </w:t>
      </w:r>
      <w:r w:rsidR="0008754F">
        <w:t>None</w:t>
      </w:r>
    </w:p>
    <w:p w14:paraId="13BB9CB4" w14:textId="77777777" w:rsidR="00CF283F" w:rsidRPr="000807AC" w:rsidRDefault="00CF283F" w:rsidP="00147F29">
      <w:pPr>
        <w:pStyle w:val="Corpodeltesto"/>
      </w:pPr>
    </w:p>
    <w:p w14:paraId="400C34A8" w14:textId="77777777" w:rsidR="00CF283F" w:rsidRPr="000807AC" w:rsidRDefault="00CF283F" w:rsidP="008616CB">
      <w:pPr>
        <w:pStyle w:val="PartTitle"/>
      </w:pPr>
      <w:bookmarkStart w:id="14" w:name="_Toc336006508"/>
      <w:r w:rsidRPr="000807AC">
        <w:lastRenderedPageBreak/>
        <w:t xml:space="preserve">Volume </w:t>
      </w:r>
      <w:r w:rsidR="00B43198" w:rsidRPr="000807AC">
        <w:t>1</w:t>
      </w:r>
      <w:r w:rsidRPr="000807AC">
        <w:t xml:space="preserve"> –</w:t>
      </w:r>
      <w:r w:rsidR="003A09FE" w:rsidRPr="000807AC">
        <w:t xml:space="preserve"> </w:t>
      </w:r>
      <w:r w:rsidRPr="000807AC">
        <w:t>Profiles</w:t>
      </w:r>
      <w:bookmarkEnd w:id="14"/>
    </w:p>
    <w:p w14:paraId="2F4CF48A" w14:textId="77777777" w:rsidR="00B55350" w:rsidRPr="000807AC" w:rsidRDefault="00F455EA" w:rsidP="00C62E65">
      <w:pPr>
        <w:pStyle w:val="Titolo2"/>
        <w:numPr>
          <w:ilvl w:val="0"/>
          <w:numId w:val="0"/>
        </w:numPr>
        <w:rPr>
          <w:noProof w:val="0"/>
        </w:rPr>
      </w:pPr>
      <w:bookmarkStart w:id="15" w:name="_Toc336006509"/>
      <w:bookmarkStart w:id="16" w:name="_Toc530206507"/>
      <w:bookmarkStart w:id="17" w:name="_Toc1388427"/>
      <w:bookmarkStart w:id="18" w:name="_Toc1388581"/>
      <w:bookmarkStart w:id="19" w:name="_Toc1456608"/>
      <w:bookmarkStart w:id="20" w:name="_Toc37034633"/>
      <w:bookmarkStart w:id="21" w:name="_Toc38846111"/>
      <w:r w:rsidRPr="000807AC">
        <w:rPr>
          <w:noProof w:val="0"/>
        </w:rPr>
        <w:t>&lt;</w:t>
      </w:r>
      <w:r w:rsidR="00B55350" w:rsidRPr="000807AC">
        <w:rPr>
          <w:i/>
          <w:noProof w:val="0"/>
        </w:rPr>
        <w:t>Copyright Permission</w:t>
      </w:r>
      <w:r w:rsidR="005672A9">
        <w:rPr>
          <w:i/>
          <w:noProof w:val="0"/>
        </w:rPr>
        <w:t>&gt;</w:t>
      </w:r>
      <w:bookmarkEnd w:id="15"/>
    </w:p>
    <w:p w14:paraId="364E0E00" w14:textId="77777777" w:rsidR="00B55350" w:rsidRPr="000807AC" w:rsidRDefault="005672A9" w:rsidP="00B92EA1">
      <w:pPr>
        <w:pStyle w:val="AuthorInstructions"/>
      </w:pPr>
      <w:r>
        <w:t>&lt;</w:t>
      </w:r>
      <w:r w:rsidR="00F455EA" w:rsidRPr="000807AC">
        <w:t>General copyright licenses and permissions are listed in the IHE Technical Frameworks General Introduction</w:t>
      </w:r>
      <w:r w:rsidR="00F0665F" w:rsidRPr="000807AC">
        <w:t xml:space="preserve">. </w:t>
      </w:r>
      <w:r w:rsidR="00B55350" w:rsidRPr="000807AC">
        <w:t>Add information on any standards referenced in the profile that are not alr</w:t>
      </w:r>
      <w:r w:rsidR="00F455EA" w:rsidRPr="000807AC">
        <w:t>eady addressed in the</w:t>
      </w:r>
      <w:r w:rsidR="00B55350" w:rsidRPr="000807AC">
        <w:t xml:space="preserve"> permission section.&gt;</w:t>
      </w:r>
    </w:p>
    <w:p w14:paraId="6B7BF4DB" w14:textId="77777777" w:rsidR="00B55350" w:rsidRPr="000807AC" w:rsidRDefault="00B55350" w:rsidP="008E441F">
      <w:pPr>
        <w:pStyle w:val="EditorInstructions"/>
      </w:pPr>
      <w:r w:rsidRPr="000807AC">
        <w:t>A</w:t>
      </w:r>
      <w:r w:rsidR="00F455EA" w:rsidRPr="000807AC">
        <w:t>dd the following to the IHE Technical Frameworks General Introduction</w:t>
      </w:r>
      <w:r w:rsidR="00255821" w:rsidRPr="000807AC">
        <w:t xml:space="preserve"> Copyright section</w:t>
      </w:r>
      <w:r w:rsidRPr="000807AC">
        <w:t>:</w:t>
      </w:r>
    </w:p>
    <w:p w14:paraId="0D6D741E" w14:textId="77777777" w:rsidR="00F455EA" w:rsidRPr="000807AC" w:rsidRDefault="00F455EA" w:rsidP="007922ED">
      <w:pPr>
        <w:rPr>
          <w:i/>
        </w:rPr>
      </w:pPr>
    </w:p>
    <w:p w14:paraId="3B0C4E6F" w14:textId="77777777" w:rsidR="00F455EA" w:rsidRPr="000807AC" w:rsidRDefault="00F455EA" w:rsidP="00F455EA">
      <w:pPr>
        <w:pStyle w:val="Titolo2"/>
        <w:numPr>
          <w:ilvl w:val="0"/>
          <w:numId w:val="0"/>
        </w:numPr>
        <w:rPr>
          <w:noProof w:val="0"/>
        </w:rPr>
      </w:pPr>
      <w:bookmarkStart w:id="22" w:name="_Toc336006510"/>
      <w:r w:rsidRPr="000807AC">
        <w:rPr>
          <w:noProof w:val="0"/>
        </w:rPr>
        <w:t>&lt;</w:t>
      </w:r>
      <w:r w:rsidRPr="000807AC">
        <w:rPr>
          <w:i/>
          <w:noProof w:val="0"/>
        </w:rPr>
        <w:t>Domain-specific additions</w:t>
      </w:r>
      <w:r w:rsidR="005672A9">
        <w:rPr>
          <w:i/>
          <w:noProof w:val="0"/>
        </w:rPr>
        <w:t>&gt;</w:t>
      </w:r>
      <w:bookmarkEnd w:id="22"/>
    </w:p>
    <w:p w14:paraId="6229C041" w14:textId="7FDF0017" w:rsidR="00F455EA" w:rsidRPr="000807AC" w:rsidRDefault="005672A9" w:rsidP="00B92EA1">
      <w:pPr>
        <w:pStyle w:val="AuthorInstructions"/>
      </w:pPr>
      <w:r>
        <w:t>&lt;</w:t>
      </w:r>
      <w:r w:rsidR="00F455EA" w:rsidRPr="000807AC">
        <w:t>Some domains have specific sections, added as subsections to Sections 1 or 2, in their Technical Frameworks</w:t>
      </w:r>
      <w:r w:rsidR="00F0665F" w:rsidRPr="000807AC">
        <w:t xml:space="preserve">. </w:t>
      </w:r>
      <w:r w:rsidR="00F455EA" w:rsidRPr="000807AC">
        <w:t>An example is RAD TF-1 Table 2.3-1 Integration Profiles Actors matrix</w:t>
      </w:r>
      <w:r w:rsidR="00F0665F" w:rsidRPr="000807AC">
        <w:t xml:space="preserve">. </w:t>
      </w:r>
      <w:r w:rsidR="00F455EA" w:rsidRPr="000807AC">
        <w:t>Because the Radiology domain has a large number of both Profiles and Actors, they have chosen to additionally represent this data in tabular form</w:t>
      </w:r>
      <w:r w:rsidR="00F0665F" w:rsidRPr="000807AC">
        <w:t xml:space="preserve">. </w:t>
      </w:r>
      <w:r w:rsidR="00F455EA" w:rsidRPr="000807AC">
        <w:t>These types of additions are allowed as long as they do not adjust the overall numbering scheme which needs to remain consistent across domains</w:t>
      </w:r>
      <w:r w:rsidR="00F0665F" w:rsidRPr="000807AC">
        <w:t xml:space="preserve">. </w:t>
      </w:r>
      <w:r w:rsidR="00F455EA" w:rsidRPr="000807AC">
        <w:t>If there are such additions, they should be included here.&gt;</w:t>
      </w:r>
    </w:p>
    <w:p w14:paraId="76C165D6" w14:textId="77777777" w:rsidR="00303E20" w:rsidRPr="000807AC" w:rsidRDefault="00303E20">
      <w:pPr>
        <w:pStyle w:val="Corpodeltesto"/>
        <w:rPr>
          <w:i/>
          <w:iCs/>
        </w:rPr>
      </w:pPr>
      <w:bookmarkStart w:id="23" w:name="_Toc473170358"/>
      <w:bookmarkStart w:id="24" w:name="_Toc504625755"/>
      <w:bookmarkStart w:id="25" w:name="_Toc530206508"/>
      <w:bookmarkStart w:id="26" w:name="_Toc1388428"/>
      <w:bookmarkStart w:id="27" w:name="_Toc1388582"/>
      <w:bookmarkStart w:id="28" w:name="_Toc1456609"/>
      <w:bookmarkStart w:id="29" w:name="_Toc37034634"/>
      <w:bookmarkStart w:id="30" w:name="_Toc38846112"/>
      <w:bookmarkEnd w:id="12"/>
      <w:bookmarkEnd w:id="13"/>
      <w:bookmarkEnd w:id="16"/>
      <w:bookmarkEnd w:id="17"/>
      <w:bookmarkEnd w:id="18"/>
      <w:bookmarkEnd w:id="19"/>
      <w:bookmarkEnd w:id="20"/>
      <w:bookmarkEnd w:id="21"/>
    </w:p>
    <w:p w14:paraId="746CB5FB" w14:textId="77777777" w:rsidR="00303E20" w:rsidRPr="000807AC" w:rsidRDefault="00F967B3" w:rsidP="008E441F">
      <w:pPr>
        <w:pStyle w:val="EditorInstructions"/>
      </w:pPr>
      <w:r w:rsidRPr="000807AC">
        <w:t>A</w:t>
      </w:r>
      <w:r w:rsidR="00303E20" w:rsidRPr="000807AC">
        <w:t>dd</w:t>
      </w:r>
      <w:r w:rsidR="00D91815" w:rsidRPr="000807AC">
        <w:t xml:space="preserve"> </w:t>
      </w:r>
      <w:r w:rsidR="00255821" w:rsidRPr="000807AC">
        <w:t xml:space="preserve">to </w:t>
      </w:r>
      <w:r w:rsidR="00D91815" w:rsidRPr="000807AC">
        <w:t>Section …</w:t>
      </w:r>
    </w:p>
    <w:p w14:paraId="098E461D" w14:textId="242CDAEC" w:rsidR="00D91815" w:rsidRPr="000807AC" w:rsidRDefault="00FF4C4E" w:rsidP="00B92EA1">
      <w:pPr>
        <w:pStyle w:val="AuthorInstructions"/>
      </w:pPr>
      <w:r w:rsidRPr="000807AC">
        <w:br w:type="page"/>
      </w:r>
    </w:p>
    <w:p w14:paraId="3224779D" w14:textId="6F1F1E29" w:rsidR="00303E20" w:rsidRPr="000807AC" w:rsidRDefault="00303E20" w:rsidP="00303E20">
      <w:pPr>
        <w:pStyle w:val="Titolo1"/>
        <w:pageBreakBefore w:val="0"/>
        <w:numPr>
          <w:ilvl w:val="0"/>
          <w:numId w:val="0"/>
        </w:numPr>
        <w:rPr>
          <w:noProof w:val="0"/>
        </w:rPr>
      </w:pPr>
      <w:bookmarkStart w:id="31" w:name="_Toc336006511"/>
      <w:r w:rsidRPr="000807AC">
        <w:rPr>
          <w:noProof w:val="0"/>
        </w:rPr>
        <w:lastRenderedPageBreak/>
        <w:t xml:space="preserve">X </w:t>
      </w:r>
      <w:r w:rsidR="00CD3ECD">
        <w:rPr>
          <w:noProof w:val="0"/>
        </w:rPr>
        <w:t xml:space="preserve">Cross-Enterprise </w:t>
      </w:r>
      <w:r w:rsidR="003B53BF">
        <w:rPr>
          <w:noProof w:val="0"/>
        </w:rPr>
        <w:t>Cardiovascular Heart Team</w:t>
      </w:r>
      <w:r w:rsidR="00CD3ECD">
        <w:rPr>
          <w:noProof w:val="0"/>
        </w:rPr>
        <w:t xml:space="preserve"> (</w:t>
      </w:r>
      <w:r w:rsidR="003B53BF">
        <w:rPr>
          <w:noProof w:val="0"/>
        </w:rPr>
        <w:t>XCHT</w:t>
      </w:r>
      <w:r w:rsidR="00CD3ECD">
        <w:rPr>
          <w:noProof w:val="0"/>
        </w:rPr>
        <w:t>-WD)</w:t>
      </w:r>
      <w:r w:rsidRPr="000807AC">
        <w:rPr>
          <w:noProof w:val="0"/>
        </w:rPr>
        <w:t xml:space="preserve"> Profile</w:t>
      </w:r>
      <w:bookmarkEnd w:id="31"/>
    </w:p>
    <w:p w14:paraId="612B95F4" w14:textId="7DDD8387" w:rsidR="00241697" w:rsidRDefault="00241697" w:rsidP="00241697">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Pr>
          <w:sz w:val="23"/>
          <w:szCs w:val="23"/>
        </w:rPr>
        <w:t>is a profile</w:t>
      </w:r>
      <w:r w:rsidRPr="00C238F5">
        <w:rPr>
          <w:sz w:val="23"/>
          <w:szCs w:val="23"/>
        </w:rPr>
        <w:t xml:space="preserve"> built upon </w:t>
      </w:r>
      <w:r w:rsidR="003F14EE">
        <w:rPr>
          <w:sz w:val="23"/>
          <w:szCs w:val="23"/>
        </w:rPr>
        <w:t xml:space="preserve">the </w:t>
      </w:r>
      <w:r>
        <w:rPr>
          <w:lang w:val="en-GB" w:eastAsia="it-IT"/>
        </w:rPr>
        <w:t>XDW</w:t>
      </w:r>
      <w:r w:rsidRPr="00C238F5">
        <w:rPr>
          <w:lang w:val="en-GB" w:eastAsia="it-IT"/>
        </w:rPr>
        <w:t xml:space="preserve"> profile</w:t>
      </w:r>
      <w:r>
        <w:rPr>
          <w:lang w:val="en-GB" w:eastAsia="it-IT"/>
        </w:rPr>
        <w:t xml:space="preserve">. It </w:t>
      </w:r>
      <w:r w:rsidRPr="00C238F5">
        <w:rPr>
          <w:lang w:val="en-GB" w:eastAsia="it-IT"/>
        </w:rPr>
        <w:t>establishes a common set of rules related to</w:t>
      </w:r>
      <w:r>
        <w:rPr>
          <w:lang w:val="en-GB" w:eastAsia="it-IT"/>
        </w:rPr>
        <w:t xml:space="preserve"> a</w:t>
      </w:r>
      <w:r w:rsidRPr="00C238F5">
        <w:rPr>
          <w:lang w:val="en-GB" w:eastAsia="it-IT"/>
        </w:rPr>
        <w:t xml:space="preserve"> process</w:t>
      </w:r>
      <w:r>
        <w:rPr>
          <w:lang w:val="en-GB" w:eastAsia="it-IT"/>
        </w:rPr>
        <w:t xml:space="preserve"> (workflow)</w:t>
      </w:r>
      <w:r w:rsidRPr="00C238F5">
        <w:rPr>
          <w:lang w:val="en-GB" w:eastAsia="it-IT"/>
        </w:rPr>
        <w:t xml:space="preserve"> focused </w:t>
      </w:r>
      <w:r>
        <w:rPr>
          <w:lang w:val="en-GB" w:eastAsia="it-IT"/>
        </w:rPr>
        <w:t>on</w:t>
      </w:r>
      <w:r w:rsidRPr="00C238F5">
        <w:rPr>
          <w:lang w:val="en-GB" w:eastAsia="it-IT"/>
        </w:rPr>
        <w:t xml:space="preserve"> the collaboration </w:t>
      </w:r>
      <w:r>
        <w:rPr>
          <w:lang w:val="en-GB" w:eastAsia="it-IT"/>
        </w:rPr>
        <w:t>of</w:t>
      </w:r>
      <w:r w:rsidRPr="00C238F5">
        <w:rPr>
          <w:lang w:val="en-GB" w:eastAsia="it-IT"/>
        </w:rPr>
        <w:t xml:space="preserve"> the members of a dynamic network of cardiovascular professionals</w:t>
      </w:r>
      <w:r>
        <w:rPr>
          <w:lang w:val="en-GB" w:eastAsia="it-IT"/>
        </w:rPr>
        <w:t xml:space="preserve"> that belong to different </w:t>
      </w:r>
      <w:r w:rsidR="00833F8B">
        <w:rPr>
          <w:lang w:val="en-GB" w:eastAsia="it-IT"/>
        </w:rPr>
        <w:t>organizations</w:t>
      </w:r>
      <w:r w:rsidR="003F14EE">
        <w:rPr>
          <w:lang w:val="en-GB" w:eastAsia="it-IT"/>
        </w:rPr>
        <w:t xml:space="preserve">  This set of cardiovascular professionals is</w:t>
      </w:r>
      <w:r>
        <w:rPr>
          <w:lang w:val="en-GB" w:eastAsia="it-IT"/>
        </w:rPr>
        <w:t xml:space="preserve"> called </w:t>
      </w:r>
      <w:r w:rsidR="003F14EE">
        <w:rPr>
          <w:lang w:val="en-GB" w:eastAsia="it-IT"/>
        </w:rPr>
        <w:t xml:space="preserve">a </w:t>
      </w:r>
      <w:r>
        <w:rPr>
          <w:lang w:val="en-GB" w:eastAsia="it-IT"/>
        </w:rPr>
        <w:t>Heart Team (HT).</w:t>
      </w:r>
      <w:r w:rsidRPr="00C238F5">
        <w:rPr>
          <w:lang w:val="en-GB" w:eastAsia="it-IT"/>
        </w:rPr>
        <w:t xml:space="preserve"> </w:t>
      </w:r>
      <w:r>
        <w:rPr>
          <w:lang w:val="en-GB" w:eastAsia="it-IT"/>
        </w:rPr>
        <w:t xml:space="preserve">The aim of </w:t>
      </w:r>
      <w:r w:rsidR="003F14EE">
        <w:rPr>
          <w:lang w:val="en-GB" w:eastAsia="it-IT"/>
        </w:rPr>
        <w:t xml:space="preserve">a </w:t>
      </w:r>
      <w:r>
        <w:rPr>
          <w:lang w:val="en-GB" w:eastAsia="it-IT"/>
        </w:rPr>
        <w:t>HT is to facilitate</w:t>
      </w:r>
      <w:r w:rsidRPr="00C238F5">
        <w:rPr>
          <w:lang w:val="en-GB" w:eastAsia="it-IT"/>
        </w:rPr>
        <w:t xml:space="preserve"> appropriate decision </w:t>
      </w:r>
      <w:r>
        <w:rPr>
          <w:lang w:val="en-GB" w:eastAsia="it-IT"/>
        </w:rPr>
        <w:t xml:space="preserve">making </w:t>
      </w:r>
      <w:r w:rsidRPr="00C238F5">
        <w:rPr>
          <w:lang w:val="en-GB" w:eastAsia="it-IT"/>
        </w:rPr>
        <w:t>on the treatment or intervention of patient</w:t>
      </w:r>
      <w:r>
        <w:rPr>
          <w:lang w:val="en-GB" w:eastAsia="it-IT"/>
        </w:rPr>
        <w:t xml:space="preserve">s </w:t>
      </w:r>
      <w:r w:rsidR="003F14EE">
        <w:rPr>
          <w:lang w:val="en-GB" w:eastAsia="it-IT"/>
        </w:rPr>
        <w:t xml:space="preserve">by including various perspectives of specialized cardiovascular professionals </w:t>
      </w:r>
      <w:r>
        <w:rPr>
          <w:lang w:val="en-GB" w:eastAsia="it-IT"/>
        </w:rPr>
        <w:t>and</w:t>
      </w:r>
      <w:r w:rsidRPr="00C238F5">
        <w:rPr>
          <w:lang w:val="en-GB" w:eastAsia="it-IT"/>
        </w:rPr>
        <w:t xml:space="preserve"> to </w:t>
      </w:r>
      <w:r w:rsidR="003F14EE">
        <w:rPr>
          <w:lang w:val="en-GB" w:eastAsia="it-IT"/>
        </w:rPr>
        <w:t>ensure the knowledge from those specialized cardiovascular professionals is available for the entire team.</w:t>
      </w:r>
      <w:r w:rsidRPr="00C238F5">
        <w:rPr>
          <w:lang w:val="en-GB" w:eastAsia="it-IT"/>
        </w:rPr>
        <w:t xml:space="preserve"> </w:t>
      </w:r>
    </w:p>
    <w:p w14:paraId="602495BE" w14:textId="77777777" w:rsidR="00241697" w:rsidRPr="00C238F5" w:rsidRDefault="00241697" w:rsidP="00241697">
      <w:pPr>
        <w:widowControl w:val="0"/>
        <w:autoSpaceDE w:val="0"/>
        <w:autoSpaceDN w:val="0"/>
        <w:adjustRightInd w:val="0"/>
        <w:spacing w:before="0"/>
        <w:rPr>
          <w:lang w:val="en-GB" w:eastAsia="it-IT"/>
        </w:rPr>
      </w:pPr>
      <w:r w:rsidRPr="00C238F5">
        <w:rPr>
          <w:lang w:val="en-GB" w:eastAsia="it-IT"/>
        </w:rPr>
        <w:t>In many countries, for example</w:t>
      </w:r>
      <w:r>
        <w:rPr>
          <w:lang w:val="en-GB" w:eastAsia="it-IT"/>
        </w:rPr>
        <w:t xml:space="preserve"> </w:t>
      </w:r>
      <w:r w:rsidRPr="00C238F5">
        <w:rPr>
          <w:lang w:val="en-GB" w:eastAsia="it-IT"/>
        </w:rPr>
        <w:t xml:space="preserve">Italy, resources are </w:t>
      </w:r>
      <w:r>
        <w:rPr>
          <w:lang w:val="en-GB" w:eastAsia="it-IT"/>
        </w:rPr>
        <w:t>n</w:t>
      </w:r>
      <w:r w:rsidRPr="00C238F5">
        <w:rPr>
          <w:lang w:val="en-GB" w:eastAsia="it-IT"/>
        </w:rPr>
        <w:t>ationalized and some specializations</w:t>
      </w:r>
      <w:r>
        <w:rPr>
          <w:lang w:val="en-GB" w:eastAsia="it-IT"/>
        </w:rPr>
        <w:t xml:space="preserve"> </w:t>
      </w:r>
      <w:r w:rsidRPr="00C238F5">
        <w:rPr>
          <w:lang w:val="en-GB" w:eastAsia="it-IT"/>
        </w:rPr>
        <w:t xml:space="preserve">such </w:t>
      </w:r>
      <w:r>
        <w:rPr>
          <w:lang w:val="en-GB" w:eastAsia="it-IT"/>
        </w:rPr>
        <w:t>a</w:t>
      </w:r>
      <w:r w:rsidRPr="00C238F5">
        <w:rPr>
          <w:lang w:val="en-GB" w:eastAsia="it-IT"/>
        </w:rPr>
        <w:t>s Cardiac Surgery, are centralized in few high</w:t>
      </w:r>
      <w:r>
        <w:rPr>
          <w:lang w:val="en-GB" w:eastAsia="it-IT"/>
        </w:rPr>
        <w:t>ly</w:t>
      </w:r>
      <w:r w:rsidRPr="00C238F5">
        <w:rPr>
          <w:lang w:val="en-GB" w:eastAsia="it-IT"/>
        </w:rPr>
        <w:t xml:space="preserve">-specialized hospitals. For this reason, many </w:t>
      </w:r>
      <w:r>
        <w:rPr>
          <w:lang w:val="en-GB" w:eastAsia="it-IT"/>
        </w:rPr>
        <w:t>community</w:t>
      </w:r>
      <w:r w:rsidRPr="00C238F5">
        <w:rPr>
          <w:lang w:val="en-GB" w:eastAsia="it-IT"/>
        </w:rPr>
        <w:t xml:space="preserve"> hospitals need support from </w:t>
      </w:r>
      <w:r>
        <w:rPr>
          <w:lang w:val="en-GB" w:eastAsia="it-IT"/>
        </w:rPr>
        <w:t xml:space="preserve">these specialized hospitals </w:t>
      </w:r>
      <w:r w:rsidRPr="00C238F5">
        <w:rPr>
          <w:lang w:val="en-GB" w:eastAsia="it-IT"/>
        </w:rPr>
        <w:t>to guarantee an optimal treatment strategy</w:t>
      </w:r>
      <w:r>
        <w:rPr>
          <w:lang w:val="en-GB" w:eastAsia="it-IT"/>
        </w:rPr>
        <w:t>.  This profile focuses on enabling the enhanced collaboration between members of a multidisciplinary a</w:t>
      </w:r>
      <w:r w:rsidRPr="00C238F5">
        <w:rPr>
          <w:lang w:val="en-GB" w:eastAsia="it-IT"/>
        </w:rPr>
        <w:t xml:space="preserve">nd dynamic </w:t>
      </w:r>
      <w:r>
        <w:rPr>
          <w:lang w:val="en-GB" w:eastAsia="it-IT"/>
        </w:rPr>
        <w:t>HT</w:t>
      </w:r>
      <w:r w:rsidRPr="00C238F5">
        <w:rPr>
          <w:lang w:val="en-GB" w:eastAsia="it-IT"/>
        </w:rPr>
        <w:t xml:space="preserve"> that </w:t>
      </w:r>
      <w:r>
        <w:rPr>
          <w:lang w:val="en-GB" w:eastAsia="it-IT"/>
        </w:rPr>
        <w:t xml:space="preserve">will </w:t>
      </w:r>
      <w:r w:rsidRPr="00C238F5">
        <w:rPr>
          <w:lang w:val="en-GB" w:eastAsia="it-IT"/>
        </w:rPr>
        <w:t>analy</w:t>
      </w:r>
      <w:r>
        <w:rPr>
          <w:lang w:val="en-GB" w:eastAsia="it-IT"/>
        </w:rPr>
        <w:t>ze</w:t>
      </w:r>
      <w:r w:rsidRPr="00C238F5">
        <w:rPr>
          <w:lang w:val="en-GB" w:eastAsia="it-IT"/>
        </w:rPr>
        <w:t xml:space="preserve"> clinical</w:t>
      </w:r>
      <w:r>
        <w:rPr>
          <w:lang w:val="en-GB" w:eastAsia="it-IT"/>
        </w:rPr>
        <w:t xml:space="preserve"> cases involving</w:t>
      </w:r>
      <w:r w:rsidRPr="00C238F5">
        <w:rPr>
          <w:lang w:val="en-GB" w:eastAsia="it-IT"/>
        </w:rPr>
        <w:t xml:space="preserve"> cardiovascular diseases</w:t>
      </w:r>
      <w:r>
        <w:rPr>
          <w:lang w:val="en-GB" w:eastAsia="it-IT"/>
        </w:rPr>
        <w:t xml:space="preserve"> like </w:t>
      </w:r>
      <w:r w:rsidRPr="00C238F5">
        <w:rPr>
          <w:lang w:val="en-GB" w:eastAsia="it-IT"/>
        </w:rPr>
        <w:t xml:space="preserve">stable CAD (Coronary Artery Disease), NSTEMI (non-ST elevation myocardial infarction), Cardiogenic Shock (CS), </w:t>
      </w:r>
      <w:r>
        <w:rPr>
          <w:lang w:val="en-GB" w:eastAsia="it-IT"/>
        </w:rPr>
        <w:t>and</w:t>
      </w:r>
      <w:r w:rsidRPr="00C238F5">
        <w:rPr>
          <w:lang w:val="en-GB" w:eastAsia="it-IT"/>
        </w:rPr>
        <w:t xml:space="preserve"> aortic valve disease</w:t>
      </w:r>
      <w:r>
        <w:rPr>
          <w:lang w:val="en-GB" w:eastAsia="it-IT"/>
        </w:rPr>
        <w:t xml:space="preserve"> to ensure whole population has access to specialists</w:t>
      </w:r>
      <w:r w:rsidRPr="00C238F5">
        <w:rPr>
          <w:lang w:val="en-GB" w:eastAsia="it-IT"/>
        </w:rPr>
        <w:t xml:space="preserve">.  The main output of </w:t>
      </w:r>
      <w:r>
        <w:rPr>
          <w:lang w:val="en-GB" w:eastAsia="it-IT"/>
        </w:rPr>
        <w:t>the HT</w:t>
      </w:r>
      <w:r w:rsidRPr="00C238F5">
        <w:rPr>
          <w:lang w:val="en-GB" w:eastAsia="it-IT"/>
        </w:rPr>
        <w:t xml:space="preserve"> is a report containing the collective </w:t>
      </w:r>
      <w:r>
        <w:rPr>
          <w:lang w:val="en-GB" w:eastAsia="it-IT"/>
        </w:rPr>
        <w:t xml:space="preserve">clinical observations, </w:t>
      </w:r>
      <w:r w:rsidRPr="00C238F5">
        <w:rPr>
          <w:lang w:val="en-GB" w:eastAsia="it-IT"/>
        </w:rPr>
        <w:t>findings, conclusions and recommendations for further treatment or intervention of the patient.</w:t>
      </w:r>
    </w:p>
    <w:p w14:paraId="76918DA3" w14:textId="3A538779" w:rsidR="00241697" w:rsidRDefault="00241697" w:rsidP="00241697">
      <w:pPr>
        <w:pStyle w:val="Corpodeltesto"/>
        <w:rPr>
          <w:lang w:val="en-GB" w:eastAsia="it-IT"/>
        </w:rPr>
      </w:pPr>
      <w:r w:rsidRPr="00C238F5">
        <w:rPr>
          <w:lang w:val="en-GB" w:eastAsia="it-IT"/>
        </w:rPr>
        <w:t xml:space="preserve">The </w:t>
      </w:r>
      <w:r w:rsidR="00332C5C">
        <w:rPr>
          <w:lang w:val="en-GB" w:eastAsia="it-IT"/>
        </w:rPr>
        <w:t>sharing of information</w:t>
      </w:r>
      <w:r w:rsidRPr="00C238F5">
        <w:rPr>
          <w:lang w:val="en-GB" w:eastAsia="it-IT"/>
        </w:rPr>
        <w:t xml:space="preserve"> is a critical </w:t>
      </w:r>
      <w:r>
        <w:rPr>
          <w:lang w:val="en-GB" w:eastAsia="it-IT"/>
        </w:rPr>
        <w:t>component</w:t>
      </w:r>
      <w:r w:rsidRPr="00C238F5">
        <w:rPr>
          <w:lang w:val="en-GB" w:eastAsia="it-IT"/>
        </w:rPr>
        <w:t xml:space="preserve"> </w:t>
      </w:r>
      <w:r>
        <w:rPr>
          <w:lang w:val="en-GB" w:eastAsia="it-IT"/>
        </w:rPr>
        <w:t>in establishing an eff</w:t>
      </w:r>
      <w:r w:rsidR="00BD21B6">
        <w:rPr>
          <w:lang w:val="en-GB" w:eastAsia="it-IT"/>
        </w:rPr>
        <w:t>i</w:t>
      </w:r>
      <w:r>
        <w:rPr>
          <w:lang w:val="en-GB" w:eastAsia="it-IT"/>
        </w:rPr>
        <w:t>cie</w:t>
      </w:r>
      <w:r w:rsidR="00BD21B6">
        <w:rPr>
          <w:lang w:val="en-GB" w:eastAsia="it-IT"/>
        </w:rPr>
        <w:t>nt</w:t>
      </w:r>
      <w:r>
        <w:rPr>
          <w:lang w:val="en-GB" w:eastAsia="it-IT"/>
        </w:rPr>
        <w:t xml:space="preserve"> use of the HT.  It is critical that </w:t>
      </w:r>
      <w:r w:rsidRPr="00C238F5">
        <w:rPr>
          <w:lang w:val="en-GB" w:eastAsia="it-IT"/>
        </w:rPr>
        <w:t>different types of document</w:t>
      </w:r>
      <w:r>
        <w:rPr>
          <w:lang w:val="en-GB" w:eastAsia="it-IT"/>
        </w:rPr>
        <w:t>s</w:t>
      </w:r>
      <w:r w:rsidRPr="00C238F5">
        <w:rPr>
          <w:lang w:val="en-GB" w:eastAsia="it-IT"/>
        </w:rPr>
        <w:t xml:space="preserve"> and information</w:t>
      </w:r>
      <w:r>
        <w:rPr>
          <w:lang w:val="en-GB" w:eastAsia="it-IT"/>
        </w:rPr>
        <w:t xml:space="preserve"> are easily accessible while the HT is making its evaluation</w:t>
      </w:r>
      <w:r w:rsidRPr="00C238F5">
        <w:rPr>
          <w:lang w:val="en-GB" w:eastAsia="it-IT"/>
        </w:rPr>
        <w:t xml:space="preserve">. </w:t>
      </w:r>
      <w:r>
        <w:rPr>
          <w:lang w:val="en-GB" w:eastAsia="it-IT"/>
        </w:rPr>
        <w:t xml:space="preserve"> </w:t>
      </w:r>
      <w:r w:rsidRPr="00C238F5">
        <w:rPr>
          <w:lang w:val="en-GB" w:eastAsia="it-IT"/>
        </w:rPr>
        <w:t xml:space="preserve">IHE ITI </w:t>
      </w:r>
      <w:r>
        <w:rPr>
          <w:lang w:val="en-GB" w:eastAsia="it-IT"/>
        </w:rPr>
        <w:t xml:space="preserve">has defined </w:t>
      </w:r>
      <w:r w:rsidRPr="00C238F5">
        <w:rPr>
          <w:lang w:val="en-GB" w:eastAsia="it-IT"/>
        </w:rPr>
        <w:t>the Cross-Enterprise Document Workflow</w:t>
      </w:r>
      <w:r>
        <w:rPr>
          <w:lang w:val="en-GB" w:eastAsia="it-IT"/>
        </w:rPr>
        <w:t xml:space="preserve"> (XDW)</w:t>
      </w:r>
      <w:r w:rsidRPr="00C238F5">
        <w:rPr>
          <w:lang w:val="en-GB" w:eastAsia="it-IT"/>
        </w:rPr>
        <w:t xml:space="preserve"> profile </w:t>
      </w:r>
      <w:r>
        <w:rPr>
          <w:lang w:val="en-GB" w:eastAsia="it-IT"/>
        </w:rPr>
        <w:t xml:space="preserve">which will be leveraged as the infrastructure for these cardiology specific workflows.  This XCHT-WD profile will define the cardiology specific workflow definition for the HT.  This HT </w:t>
      </w:r>
      <w:r>
        <w:t>will be based on the XDW infrastructure</w:t>
      </w:r>
      <w:r>
        <w:rPr>
          <w:lang w:val="en-GB" w:eastAsia="it-IT"/>
        </w:rPr>
        <w:t xml:space="preserve">, including the exchange of critical information needed by the HT for its clinical workflow processes. This profile needs to be supported by </w:t>
      </w:r>
    </w:p>
    <w:p w14:paraId="48F38A78" w14:textId="77777777" w:rsidR="00241697" w:rsidRDefault="00241697" w:rsidP="00241697">
      <w:pPr>
        <w:pStyle w:val="Corpodeltesto"/>
        <w:numPr>
          <w:ilvl w:val="0"/>
          <w:numId w:val="28"/>
        </w:numPr>
        <w:rPr>
          <w:lang w:val="en-GB" w:eastAsia="it-IT"/>
        </w:rPr>
      </w:pPr>
      <w:r>
        <w:rPr>
          <w:lang w:val="en-GB" w:eastAsia="it-IT"/>
        </w:rPr>
        <w:t>XDS.b and XDS-I profiles to allow for the sharing of clinical documents and workflow documents</w:t>
      </w:r>
    </w:p>
    <w:p w14:paraId="4213F8EE" w14:textId="77777777" w:rsidR="00241697" w:rsidRDefault="00241697" w:rsidP="00241697">
      <w:pPr>
        <w:pStyle w:val="Corpodeltesto"/>
        <w:numPr>
          <w:ilvl w:val="0"/>
          <w:numId w:val="28"/>
        </w:numPr>
        <w:rPr>
          <w:lang w:val="en-GB" w:eastAsia="it-IT"/>
        </w:rPr>
      </w:pPr>
      <w:r>
        <w:rPr>
          <w:lang w:val="en-GB" w:eastAsia="it-IT"/>
        </w:rPr>
        <w:t>DSUB profile to allow for the notification of availability</w:t>
      </w:r>
    </w:p>
    <w:p w14:paraId="1341AC6A" w14:textId="77777777" w:rsidR="00241697" w:rsidRPr="00F5296B" w:rsidRDefault="00241697" w:rsidP="00241697">
      <w:pPr>
        <w:pStyle w:val="Corpodeltesto"/>
      </w:pPr>
      <w:r>
        <w:rPr>
          <w:lang w:val="en-GB" w:eastAsia="it-IT"/>
        </w:rPr>
        <w:t>XCHT-WD</w:t>
      </w:r>
      <w:r>
        <w:t xml:space="preserve"> profile will be one alternative to help to fill the gap in </w:t>
      </w:r>
      <w:r w:rsidRPr="003F1F6A">
        <w:t xml:space="preserve">workflow management, </w:t>
      </w:r>
      <w:r>
        <w:t>providing links for relevant/required clinical information to specific workflow tasks of the HT.</w:t>
      </w:r>
    </w:p>
    <w:p w14:paraId="59800BD7" w14:textId="77777777" w:rsidR="00241697" w:rsidRPr="00C238F5" w:rsidRDefault="00241697" w:rsidP="00241697">
      <w:pPr>
        <w:pStyle w:val="Corpodeltesto"/>
      </w:pPr>
      <w:r w:rsidRPr="00C238F5">
        <w:rPr>
          <w:lang w:val="en-GB" w:eastAsia="it-IT"/>
        </w:rPr>
        <w:t>This workflow is involved in many clinical and organizational processes for its important role in the process of digitalization and sharing of information. The definition of a workflow with fixed rules and tasks is needed in a cross enterprise scenario in which many participants are involved to support a referral process</w:t>
      </w:r>
    </w:p>
    <w:p w14:paraId="5CF7B48E" w14:textId="09AAC83D" w:rsidR="005B55E4" w:rsidRPr="00C238F5" w:rsidRDefault="005B55E4" w:rsidP="005B55E4">
      <w:pPr>
        <w:pStyle w:val="Corpodeltesto"/>
      </w:pPr>
    </w:p>
    <w:p w14:paraId="53253EDA" w14:textId="13C0E88E" w:rsidR="00A85861" w:rsidRPr="000807AC" w:rsidRDefault="00CF283F" w:rsidP="00D91815">
      <w:pPr>
        <w:pStyle w:val="Titolo2"/>
        <w:numPr>
          <w:ilvl w:val="0"/>
          <w:numId w:val="0"/>
        </w:numPr>
        <w:rPr>
          <w:noProof w:val="0"/>
        </w:rPr>
      </w:pPr>
      <w:bookmarkStart w:id="32" w:name="_Toc336006512"/>
      <w:r w:rsidRPr="000807AC">
        <w:rPr>
          <w:noProof w:val="0"/>
        </w:rPr>
        <w:lastRenderedPageBreak/>
        <w:t xml:space="preserve">X.1 </w:t>
      </w:r>
      <w:r w:rsidR="00CD3ECD">
        <w:rPr>
          <w:noProof w:val="0"/>
        </w:rPr>
        <w:t>X</w:t>
      </w:r>
      <w:r w:rsidR="003B53BF">
        <w:rPr>
          <w:noProof w:val="0"/>
        </w:rPr>
        <w:t>CHT</w:t>
      </w:r>
      <w:r w:rsidR="00CD3ECD">
        <w:rPr>
          <w:noProof w:val="0"/>
        </w:rPr>
        <w:t>-WD</w:t>
      </w:r>
      <w:r w:rsidR="00FF4C4E" w:rsidRPr="000807AC">
        <w:rPr>
          <w:noProof w:val="0"/>
        </w:rPr>
        <w:t xml:space="preserve"> </w:t>
      </w:r>
      <w:r w:rsidRPr="000807AC">
        <w:rPr>
          <w:noProof w:val="0"/>
        </w:rPr>
        <w:t>Actors</w:t>
      </w:r>
      <w:r w:rsidR="008608EF" w:rsidRPr="000807AC">
        <w:rPr>
          <w:noProof w:val="0"/>
        </w:rPr>
        <w:t xml:space="preserve">, </w:t>
      </w:r>
      <w:r w:rsidRPr="000807AC">
        <w:rPr>
          <w:noProof w:val="0"/>
        </w:rPr>
        <w:t>Transactions</w:t>
      </w:r>
      <w:bookmarkEnd w:id="23"/>
      <w:bookmarkEnd w:id="24"/>
      <w:bookmarkEnd w:id="25"/>
      <w:bookmarkEnd w:id="26"/>
      <w:bookmarkEnd w:id="27"/>
      <w:bookmarkEnd w:id="28"/>
      <w:bookmarkEnd w:id="29"/>
      <w:bookmarkEnd w:id="30"/>
      <w:r w:rsidR="008608EF" w:rsidRPr="000807AC">
        <w:rPr>
          <w:noProof w:val="0"/>
        </w:rPr>
        <w:t>, and Content Modules</w:t>
      </w:r>
      <w:bookmarkStart w:id="33" w:name="_Toc473170359"/>
      <w:bookmarkStart w:id="34" w:name="_Toc504625756"/>
      <w:bookmarkStart w:id="35" w:name="_Toc530206509"/>
      <w:bookmarkStart w:id="36" w:name="_Toc1388429"/>
      <w:bookmarkStart w:id="37" w:name="_Toc1388583"/>
      <w:bookmarkStart w:id="38" w:name="_Toc1456610"/>
      <w:bookmarkStart w:id="39" w:name="_Toc37034635"/>
      <w:bookmarkStart w:id="40" w:name="_Toc38846113"/>
      <w:bookmarkEnd w:id="32"/>
    </w:p>
    <w:p w14:paraId="56E92290" w14:textId="67489C27" w:rsidR="00323461" w:rsidRPr="000807AC" w:rsidRDefault="00323461" w:rsidP="00323461">
      <w:pPr>
        <w:pStyle w:val="Corpodeltesto"/>
      </w:pPr>
      <w:r w:rsidRPr="000807AC">
        <w:t>This section define</w:t>
      </w:r>
      <w:r w:rsidR="00D422BB" w:rsidRPr="000807AC">
        <w:t>s the actors, transactions, and/</w:t>
      </w:r>
      <w:r w:rsidRPr="000807AC">
        <w:t>or content modules which are required to implement this profile</w:t>
      </w:r>
      <w:r w:rsidR="00887E40" w:rsidRPr="000807AC">
        <w:t xml:space="preserve">. </w:t>
      </w:r>
      <w:r w:rsidR="006C371A" w:rsidRPr="000807AC">
        <w:t>General definitions of actors</w:t>
      </w:r>
      <w:r w:rsidR="00BA1A91">
        <w:t xml:space="preserve"> </w:t>
      </w:r>
      <w:r w:rsidR="006C371A" w:rsidRPr="000807AC">
        <w:t xml:space="preserve">are given in the Technical Framework General Introduction </w:t>
      </w:r>
      <w:r w:rsidR="006514EA" w:rsidRPr="000807AC">
        <w:t>Appendi</w:t>
      </w:r>
      <w:r w:rsidR="006514EA">
        <w:t>x</w:t>
      </w:r>
      <w:r w:rsidR="00BA1A91">
        <w:t xml:space="preserve"> A </w:t>
      </w:r>
      <w:r w:rsidR="001134EB">
        <w:t xml:space="preserve">at </w:t>
      </w:r>
      <w:hyperlink r:id="rId27" w:history="1">
        <w:r w:rsidR="00594882">
          <w:rPr>
            <w:rStyle w:val="Collegamentoipertestuale"/>
          </w:rPr>
          <w:t>http://www.ihe.net/Technical_Framework/index.cfm</w:t>
        </w:r>
      </w:hyperlink>
      <w:r w:rsidR="005672A9">
        <w:t>.</w:t>
      </w:r>
      <w:r w:rsidR="00BA1A91">
        <w:t xml:space="preserve"> </w:t>
      </w:r>
    </w:p>
    <w:p w14:paraId="60AD1C9F" w14:textId="77777777" w:rsidR="00ED0083" w:rsidRPr="000807AC" w:rsidRDefault="00ED0083">
      <w:pPr>
        <w:pStyle w:val="Corpodeltesto"/>
      </w:pPr>
    </w:p>
    <w:p w14:paraId="6C2FF5FF" w14:textId="70BE0ED4" w:rsidR="00077324" w:rsidRPr="000807AC" w:rsidRDefault="006342C7">
      <w:pPr>
        <w:pStyle w:val="FigureTitle"/>
      </w:pPr>
      <w:r>
        <w:rPr>
          <w:noProof/>
          <w:lang w:val="it-IT" w:eastAsia="it-IT"/>
        </w:rPr>
        <w:drawing>
          <wp:inline distT="0" distB="0" distL="0" distR="0" wp14:anchorId="464BC4AA" wp14:editId="43E6CA71">
            <wp:extent cx="5943600" cy="3792220"/>
            <wp:effectExtent l="0" t="0" r="0" b="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14:paraId="49086854" w14:textId="3180EFA5" w:rsidR="005461D4" w:rsidRDefault="005461D4">
      <w:pPr>
        <w:pStyle w:val="FigureTitle"/>
      </w:pPr>
    </w:p>
    <w:p w14:paraId="62972E2A" w14:textId="42373092" w:rsidR="00CF283F" w:rsidRPr="000807AC" w:rsidRDefault="00CF283F">
      <w:pPr>
        <w:pStyle w:val="FigureTitle"/>
      </w:pPr>
      <w:r w:rsidRPr="000807AC">
        <w:t>Figure X.1-1</w:t>
      </w:r>
      <w:r w:rsidR="00701B3A" w:rsidRPr="000807AC">
        <w:t xml:space="preserve">: </w:t>
      </w:r>
      <w:r w:rsidR="008C0124">
        <w:t>XCHT</w:t>
      </w:r>
      <w:r w:rsidR="00087878">
        <w:t>-WD</w:t>
      </w:r>
      <w:r w:rsidRPr="000807AC">
        <w:t xml:space="preserve"> Actor</w:t>
      </w:r>
      <w:r w:rsidR="002211F7">
        <w:t>/Transaction</w:t>
      </w:r>
      <w:r w:rsidRPr="000807AC">
        <w:t xml:space="preserve"> Diagram</w:t>
      </w:r>
    </w:p>
    <w:p w14:paraId="5CD2DE51" w14:textId="77777777" w:rsidR="000D2487" w:rsidRPr="000807AC" w:rsidRDefault="000D2487">
      <w:pPr>
        <w:pStyle w:val="Corpodeltesto"/>
      </w:pPr>
    </w:p>
    <w:p w14:paraId="0255BC2E" w14:textId="50ED4865" w:rsidR="00787469" w:rsidRDefault="00787469">
      <w:pPr>
        <w:pStyle w:val="Corpodeltesto"/>
      </w:pPr>
      <w:r>
        <w:t>Figure X.1-1</w:t>
      </w:r>
      <w:r w:rsidR="00B156AD">
        <w:t xml:space="preserve"> </w:t>
      </w:r>
      <w:r w:rsidR="00481F18">
        <w:t xml:space="preserve">shows only the actors and transactions involved in the </w:t>
      </w:r>
      <w:r w:rsidR="000356BF">
        <w:t xml:space="preserve">creation, updating and </w:t>
      </w:r>
      <w:r w:rsidR="00481F18">
        <w:t xml:space="preserve">sharing of </w:t>
      </w:r>
      <w:r w:rsidR="000356BF">
        <w:t xml:space="preserve">Heart Team </w:t>
      </w:r>
      <w:r w:rsidR="00481F18">
        <w:t>Workflow Document</w:t>
      </w:r>
      <w:r w:rsidR="00B03843">
        <w:t>, in order to allow a better</w:t>
      </w:r>
      <w:r w:rsidR="00B03843" w:rsidRPr="00B03843">
        <w:t xml:space="preserve"> readability</w:t>
      </w:r>
      <w:r w:rsidR="00B03843">
        <w:t xml:space="preserve"> of the figure</w:t>
      </w:r>
      <w:r w:rsidR="000356BF">
        <w:t>.</w:t>
      </w:r>
      <w:r w:rsidR="00B03843">
        <w:t xml:space="preserve"> </w:t>
      </w:r>
      <w:r w:rsidR="00BD16D4">
        <w:t>Transactions and actors involve</w:t>
      </w:r>
      <w:r w:rsidR="00B03843">
        <w:t xml:space="preserve"> in the creation and sharing of clinical documents, images, videos etc are not </w:t>
      </w:r>
      <w:r w:rsidR="00CA12C4">
        <w:t>shown</w:t>
      </w:r>
      <w:r w:rsidR="00B03843">
        <w:t xml:space="preserve"> in this figure.</w:t>
      </w:r>
    </w:p>
    <w:p w14:paraId="20A7BA32" w14:textId="1DF3AC36" w:rsidR="00CF283F" w:rsidRPr="000807AC" w:rsidRDefault="00CF283F">
      <w:pPr>
        <w:pStyle w:val="Corpodeltesto"/>
      </w:pPr>
      <w:r w:rsidRPr="000807AC">
        <w:t>Table X.1-1 lists the</w:t>
      </w:r>
      <w:r w:rsidR="00416334">
        <w:t xml:space="preserve"> </w:t>
      </w:r>
      <w:r w:rsidRPr="000807AC">
        <w:t>transactions</w:t>
      </w:r>
      <w:r w:rsidR="00416334">
        <w:t xml:space="preserve"> defined in this profile</w:t>
      </w:r>
      <w:r w:rsidRPr="000807AC">
        <w:t xml:space="preserve"> for each actor directly involved in the </w:t>
      </w:r>
      <w:r w:rsidR="008C0124">
        <w:t>XCHT</w:t>
      </w:r>
      <w:r w:rsidR="001F7A1C">
        <w:t>-WD</w:t>
      </w:r>
      <w:r w:rsidRPr="000807AC">
        <w:t xml:space="preserve"> Profile. </w:t>
      </w:r>
      <w:r w:rsidR="002A741D">
        <w:t>T</w:t>
      </w:r>
      <w:r w:rsidRPr="000807AC">
        <w:t xml:space="preserve">o claim support of this Profile, an implementation </w:t>
      </w:r>
      <w:r w:rsidR="001F7A35" w:rsidRPr="000807AC">
        <w:t xml:space="preserve">of an actor </w:t>
      </w:r>
      <w:r w:rsidRPr="000807AC">
        <w:t>must perform the requ</w:t>
      </w:r>
      <w:r w:rsidR="006A4160" w:rsidRPr="000807AC">
        <w:t>ired transactions (labeled “R”) and may support the optional t</w:t>
      </w:r>
      <w:r w:rsidRPr="000807AC">
        <w:t xml:space="preserve">ransactions </w:t>
      </w:r>
      <w:r w:rsidR="006A4160" w:rsidRPr="000807AC">
        <w:t>(</w:t>
      </w:r>
      <w:r w:rsidRPr="000807AC">
        <w:t>labeled “O”</w:t>
      </w:r>
      <w:r w:rsidR="006A4160" w:rsidRPr="000807AC">
        <w:t>)</w:t>
      </w:r>
      <w:r w:rsidR="00887E40" w:rsidRPr="000807AC">
        <w:t xml:space="preserve">. </w:t>
      </w:r>
      <w:r w:rsidR="00E61A6A" w:rsidRPr="000807AC">
        <w:t xml:space="preserve">Actor </w:t>
      </w:r>
      <w:r w:rsidR="00CD0A74" w:rsidRPr="000807AC">
        <w:t>grouping</w:t>
      </w:r>
      <w:r w:rsidR="001F7A35" w:rsidRPr="000807AC">
        <w:t>s are</w:t>
      </w:r>
      <w:r w:rsidR="00CD0A74" w:rsidRPr="000807AC">
        <w:t xml:space="preserve"> further described in Section X.3.</w:t>
      </w:r>
    </w:p>
    <w:p w14:paraId="5D9ED1CD" w14:textId="491C6C21" w:rsidR="001B463C" w:rsidRPr="000807AC" w:rsidRDefault="001B463C" w:rsidP="0070762D">
      <w:pPr>
        <w:pStyle w:val="AuthorInstructions"/>
      </w:pPr>
    </w:p>
    <w:p w14:paraId="30E383CF" w14:textId="77777777" w:rsidR="00DE0504" w:rsidRPr="000807AC" w:rsidRDefault="00DE0504">
      <w:pPr>
        <w:pStyle w:val="Corpodeltesto"/>
      </w:pPr>
    </w:p>
    <w:p w14:paraId="234469FA" w14:textId="16B515D7" w:rsidR="00CF283F" w:rsidRPr="000807AC" w:rsidRDefault="00CF283F" w:rsidP="00C56183">
      <w:pPr>
        <w:pStyle w:val="TableTitle"/>
      </w:pPr>
      <w:r w:rsidRPr="000807AC">
        <w:lastRenderedPageBreak/>
        <w:t>Table X.1-1</w:t>
      </w:r>
      <w:r w:rsidR="001606A7" w:rsidRPr="000807AC">
        <w:t>:</w:t>
      </w:r>
      <w:r w:rsidRPr="000807AC">
        <w:t xml:space="preserve"> </w:t>
      </w:r>
      <w:r w:rsidR="004243B4">
        <w:t>X</w:t>
      </w:r>
      <w:r w:rsidR="00922EBD">
        <w:t>CHT</w:t>
      </w:r>
      <w:r w:rsidR="004243B4">
        <w:t>-WD</w:t>
      </w:r>
      <w:r w:rsidRPr="000807AC">
        <w:t xml:space="preserve">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9"/>
        <w:gridCol w:w="3072"/>
        <w:gridCol w:w="1559"/>
        <w:gridCol w:w="2398"/>
      </w:tblGrid>
      <w:tr w:rsidR="001606A7" w:rsidRPr="000807AC" w14:paraId="06EB6033" w14:textId="77777777" w:rsidTr="003B57DB">
        <w:trPr>
          <w:cantSplit/>
          <w:tblHeader/>
          <w:jc w:val="center"/>
        </w:trPr>
        <w:tc>
          <w:tcPr>
            <w:tcW w:w="1449" w:type="dxa"/>
            <w:shd w:val="pct15" w:color="auto" w:fill="FFFFFF"/>
          </w:tcPr>
          <w:p w14:paraId="12A26421" w14:textId="77777777" w:rsidR="00CF283F" w:rsidRPr="000807AC" w:rsidRDefault="00CF283F" w:rsidP="00663624">
            <w:pPr>
              <w:pStyle w:val="TableEntryHeader"/>
            </w:pPr>
            <w:r w:rsidRPr="000807AC">
              <w:t>Actors</w:t>
            </w:r>
          </w:p>
        </w:tc>
        <w:tc>
          <w:tcPr>
            <w:tcW w:w="3072" w:type="dxa"/>
            <w:shd w:val="pct15" w:color="auto" w:fill="FFFFFF"/>
          </w:tcPr>
          <w:p w14:paraId="7AE80453" w14:textId="77777777" w:rsidR="00CF283F" w:rsidRPr="000807AC" w:rsidRDefault="00CF283F" w:rsidP="00663624">
            <w:pPr>
              <w:pStyle w:val="TableEntryHeader"/>
            </w:pPr>
            <w:r w:rsidRPr="000807AC">
              <w:t xml:space="preserve">Transactions </w:t>
            </w:r>
          </w:p>
        </w:tc>
        <w:tc>
          <w:tcPr>
            <w:tcW w:w="1559" w:type="dxa"/>
            <w:shd w:val="pct15" w:color="auto" w:fill="FFFFFF"/>
          </w:tcPr>
          <w:p w14:paraId="31FAE927" w14:textId="77777777" w:rsidR="00CF283F" w:rsidRPr="000807AC" w:rsidRDefault="00CF283F" w:rsidP="00663624">
            <w:pPr>
              <w:pStyle w:val="TableEntryHeader"/>
            </w:pPr>
            <w:r w:rsidRPr="000807AC">
              <w:t>Optionality</w:t>
            </w:r>
          </w:p>
        </w:tc>
        <w:tc>
          <w:tcPr>
            <w:tcW w:w="2398" w:type="dxa"/>
            <w:shd w:val="pct15" w:color="auto" w:fill="FFFFFF"/>
          </w:tcPr>
          <w:p w14:paraId="01CF4088" w14:textId="77777777" w:rsidR="00CF283F" w:rsidRPr="000807AC" w:rsidRDefault="00CF283F" w:rsidP="00663624">
            <w:pPr>
              <w:pStyle w:val="TableEntryHeader"/>
            </w:pPr>
            <w:r w:rsidRPr="000807AC">
              <w:t>Section in Vol. 2</w:t>
            </w:r>
          </w:p>
        </w:tc>
      </w:tr>
      <w:tr w:rsidR="00723DFE" w:rsidRPr="000807AC" w14:paraId="720833F8" w14:textId="77777777" w:rsidTr="003B57DB">
        <w:trPr>
          <w:cantSplit/>
          <w:trHeight w:val="381"/>
          <w:jc w:val="center"/>
        </w:trPr>
        <w:tc>
          <w:tcPr>
            <w:tcW w:w="1449" w:type="dxa"/>
            <w:vMerge w:val="restart"/>
          </w:tcPr>
          <w:p w14:paraId="4C6B98CD" w14:textId="3C138889" w:rsidR="00723DFE" w:rsidRPr="000807AC" w:rsidDel="00087878" w:rsidRDefault="00723DFE" w:rsidP="00663624">
            <w:pPr>
              <w:pStyle w:val="TableEntry"/>
            </w:pPr>
            <w:r>
              <w:t>HT Requester</w:t>
            </w:r>
          </w:p>
        </w:tc>
        <w:tc>
          <w:tcPr>
            <w:tcW w:w="3072" w:type="dxa"/>
          </w:tcPr>
          <w:p w14:paraId="56D1DEF4" w14:textId="3BE7F07A" w:rsidR="00723DFE" w:rsidRPr="00C803F4" w:rsidDel="00E11D0C" w:rsidRDefault="00723DFE" w:rsidP="00775980">
            <w:pPr>
              <w:pStyle w:val="TableEntry"/>
              <w:ind w:left="0"/>
              <w:rPr>
                <w:strike/>
              </w:rPr>
            </w:pPr>
            <w:r>
              <w:t xml:space="preserve">[PCC-Y1] Submit and </w:t>
            </w:r>
            <w:r>
              <w:rPr>
                <w:iCs/>
                <w:lang w:val="it-IT"/>
              </w:rPr>
              <w:t>a</w:t>
            </w:r>
            <w:r w:rsidRPr="00A14E3F">
              <w:rPr>
                <w:iCs/>
                <w:lang w:val="it-IT"/>
              </w:rPr>
              <w:t>ssign HT Manage</w:t>
            </w:r>
            <w:r>
              <w:rPr>
                <w:iCs/>
                <w:lang w:val="it-IT"/>
              </w:rPr>
              <w:t>ment</w:t>
            </w:r>
          </w:p>
        </w:tc>
        <w:tc>
          <w:tcPr>
            <w:tcW w:w="1559" w:type="dxa"/>
          </w:tcPr>
          <w:p w14:paraId="4C631D24" w14:textId="105832B1" w:rsidR="00723DFE" w:rsidRPr="000807AC" w:rsidRDefault="00723DFE" w:rsidP="00663624">
            <w:pPr>
              <w:pStyle w:val="TableEntry"/>
            </w:pPr>
            <w:r>
              <w:t>R</w:t>
            </w:r>
          </w:p>
        </w:tc>
        <w:tc>
          <w:tcPr>
            <w:tcW w:w="2398" w:type="dxa"/>
          </w:tcPr>
          <w:p w14:paraId="1161DA81" w14:textId="269F8E78" w:rsidR="00723DFE" w:rsidRPr="000807AC" w:rsidDel="00E11D0C" w:rsidRDefault="00723DFE" w:rsidP="008E0275">
            <w:pPr>
              <w:pStyle w:val="TableEntry"/>
            </w:pPr>
            <w:r>
              <w:t>PCC TF-2: 3.Y1</w:t>
            </w:r>
          </w:p>
        </w:tc>
      </w:tr>
      <w:tr w:rsidR="00723DFE" w:rsidRPr="000807AC" w14:paraId="314BF4B4" w14:textId="77777777" w:rsidTr="003B57DB">
        <w:trPr>
          <w:cantSplit/>
          <w:jc w:val="center"/>
        </w:trPr>
        <w:tc>
          <w:tcPr>
            <w:tcW w:w="1449" w:type="dxa"/>
            <w:vMerge/>
          </w:tcPr>
          <w:p w14:paraId="3FBE9845" w14:textId="77777777" w:rsidR="00723DFE" w:rsidRPr="000807AC" w:rsidRDefault="00723DFE" w:rsidP="00663624">
            <w:pPr>
              <w:pStyle w:val="TableEntry"/>
            </w:pPr>
          </w:p>
        </w:tc>
        <w:tc>
          <w:tcPr>
            <w:tcW w:w="3072" w:type="dxa"/>
          </w:tcPr>
          <w:p w14:paraId="0DE46D8E" w14:textId="489CB637" w:rsidR="00723DFE" w:rsidRPr="000807AC" w:rsidRDefault="00723DFE" w:rsidP="00BF072A">
            <w:pPr>
              <w:pStyle w:val="TableEntry"/>
              <w:ind w:left="0"/>
            </w:pPr>
            <w:r>
              <w:t>[PCC-Y5] Add more clinical information</w:t>
            </w:r>
          </w:p>
        </w:tc>
        <w:tc>
          <w:tcPr>
            <w:tcW w:w="1559" w:type="dxa"/>
          </w:tcPr>
          <w:p w14:paraId="0F4B95F0" w14:textId="0DBA5AA2" w:rsidR="00723DFE" w:rsidRPr="000807AC" w:rsidRDefault="00723DFE" w:rsidP="00663624">
            <w:pPr>
              <w:pStyle w:val="TableEntry"/>
            </w:pPr>
            <w:r>
              <w:t>R</w:t>
            </w:r>
          </w:p>
        </w:tc>
        <w:tc>
          <w:tcPr>
            <w:tcW w:w="2398" w:type="dxa"/>
          </w:tcPr>
          <w:p w14:paraId="61C3D840" w14:textId="52296177" w:rsidR="00723DFE" w:rsidRPr="000807AC" w:rsidRDefault="00723DFE" w:rsidP="008E0275">
            <w:pPr>
              <w:pStyle w:val="TableEntry"/>
            </w:pPr>
            <w:r w:rsidRPr="00153CB4">
              <w:t>PCC TF-2: 3.Y</w:t>
            </w:r>
            <w:r>
              <w:t>5</w:t>
            </w:r>
          </w:p>
        </w:tc>
      </w:tr>
      <w:tr w:rsidR="00723DFE" w:rsidRPr="000807AC" w14:paraId="5A5C25CB" w14:textId="77777777" w:rsidTr="003B57DB">
        <w:trPr>
          <w:cantSplit/>
          <w:jc w:val="center"/>
        </w:trPr>
        <w:tc>
          <w:tcPr>
            <w:tcW w:w="1449" w:type="dxa"/>
            <w:vMerge/>
          </w:tcPr>
          <w:p w14:paraId="49F774FB" w14:textId="77777777" w:rsidR="00723DFE" w:rsidRPr="000807AC" w:rsidRDefault="00723DFE" w:rsidP="00663624">
            <w:pPr>
              <w:pStyle w:val="TableEntry"/>
            </w:pPr>
          </w:p>
        </w:tc>
        <w:tc>
          <w:tcPr>
            <w:tcW w:w="3072" w:type="dxa"/>
          </w:tcPr>
          <w:p w14:paraId="354FA7FC" w14:textId="6A4907BD" w:rsidR="00723DFE" w:rsidRPr="000807AC" w:rsidRDefault="00723DFE" w:rsidP="009909B0">
            <w:pPr>
              <w:pStyle w:val="TableEntry"/>
              <w:ind w:left="0"/>
            </w:pPr>
            <w:r>
              <w:t>[PCC-Y9] Finalization</w:t>
            </w:r>
          </w:p>
        </w:tc>
        <w:tc>
          <w:tcPr>
            <w:tcW w:w="1559" w:type="dxa"/>
          </w:tcPr>
          <w:p w14:paraId="4BEC507A" w14:textId="169DDD5B" w:rsidR="00723DFE" w:rsidRPr="000807AC" w:rsidRDefault="00723DFE" w:rsidP="00663624">
            <w:pPr>
              <w:pStyle w:val="TableEntry"/>
            </w:pPr>
            <w:r>
              <w:t>R</w:t>
            </w:r>
          </w:p>
        </w:tc>
        <w:tc>
          <w:tcPr>
            <w:tcW w:w="2398" w:type="dxa"/>
          </w:tcPr>
          <w:p w14:paraId="43D841AB" w14:textId="188D0433" w:rsidR="00723DFE" w:rsidRPr="000807AC" w:rsidRDefault="00723DFE" w:rsidP="008E0275">
            <w:pPr>
              <w:pStyle w:val="TableEntry"/>
            </w:pPr>
            <w:r w:rsidRPr="00153CB4">
              <w:t>PCC TF-2: 3.Y</w:t>
            </w:r>
            <w:r>
              <w:t>9</w:t>
            </w:r>
          </w:p>
        </w:tc>
      </w:tr>
      <w:tr w:rsidR="00723DFE" w:rsidRPr="000807AC" w14:paraId="35CB5DF7" w14:textId="77777777" w:rsidTr="003B57DB">
        <w:trPr>
          <w:cantSplit/>
          <w:jc w:val="center"/>
        </w:trPr>
        <w:tc>
          <w:tcPr>
            <w:tcW w:w="1449" w:type="dxa"/>
            <w:vMerge/>
          </w:tcPr>
          <w:p w14:paraId="1C22D36F" w14:textId="77777777" w:rsidR="00723DFE" w:rsidRPr="000807AC" w:rsidRDefault="00723DFE" w:rsidP="00663624">
            <w:pPr>
              <w:pStyle w:val="TableEntry"/>
            </w:pPr>
          </w:p>
        </w:tc>
        <w:tc>
          <w:tcPr>
            <w:tcW w:w="3072" w:type="dxa"/>
          </w:tcPr>
          <w:p w14:paraId="7F16185F" w14:textId="2F90F378" w:rsidR="00723DFE" w:rsidRPr="000807AC" w:rsidRDefault="00723DFE" w:rsidP="00A31934">
            <w:pPr>
              <w:pStyle w:val="TableEntry"/>
              <w:ind w:left="0"/>
            </w:pPr>
            <w:r>
              <w:t xml:space="preserve">[PCC-Z1] Cancel HT </w:t>
            </w:r>
          </w:p>
        </w:tc>
        <w:tc>
          <w:tcPr>
            <w:tcW w:w="1559" w:type="dxa"/>
          </w:tcPr>
          <w:p w14:paraId="0DB1E68E" w14:textId="5173E4B8" w:rsidR="00723DFE" w:rsidRPr="000807AC" w:rsidRDefault="00723DFE" w:rsidP="00663624">
            <w:pPr>
              <w:pStyle w:val="TableEntry"/>
            </w:pPr>
            <w:r>
              <w:t>R</w:t>
            </w:r>
          </w:p>
        </w:tc>
        <w:tc>
          <w:tcPr>
            <w:tcW w:w="2398" w:type="dxa"/>
          </w:tcPr>
          <w:p w14:paraId="7CE69ABE" w14:textId="74E6D691" w:rsidR="00723DFE" w:rsidRPr="000807AC" w:rsidRDefault="00723DFE" w:rsidP="00663624">
            <w:pPr>
              <w:pStyle w:val="TableEntry"/>
            </w:pPr>
            <w:r w:rsidRPr="00153CB4">
              <w:t>PCC TF-2: 3.</w:t>
            </w:r>
            <w:r>
              <w:t>Z1</w:t>
            </w:r>
          </w:p>
        </w:tc>
      </w:tr>
      <w:tr w:rsidR="00723DFE" w:rsidRPr="000807AC" w14:paraId="03467882" w14:textId="77777777" w:rsidTr="003B57DB">
        <w:trPr>
          <w:cantSplit/>
          <w:jc w:val="center"/>
        </w:trPr>
        <w:tc>
          <w:tcPr>
            <w:tcW w:w="1449" w:type="dxa"/>
            <w:vMerge/>
          </w:tcPr>
          <w:p w14:paraId="67380F20" w14:textId="77777777" w:rsidR="00723DFE" w:rsidRPr="000807AC" w:rsidRDefault="00723DFE" w:rsidP="00663624">
            <w:pPr>
              <w:pStyle w:val="TableEntry"/>
            </w:pPr>
          </w:p>
        </w:tc>
        <w:tc>
          <w:tcPr>
            <w:tcW w:w="3072" w:type="dxa"/>
          </w:tcPr>
          <w:p w14:paraId="6CA92832" w14:textId="3232FF5A" w:rsidR="00723DFE" w:rsidRDefault="00723DFE" w:rsidP="00C52E9C">
            <w:pPr>
              <w:pStyle w:val="TableEntry"/>
              <w:ind w:left="0"/>
            </w:pPr>
            <w:r>
              <w:t xml:space="preserve">[PCC-Z2] Cancel HT assignment </w:t>
            </w:r>
          </w:p>
        </w:tc>
        <w:tc>
          <w:tcPr>
            <w:tcW w:w="1559" w:type="dxa"/>
          </w:tcPr>
          <w:p w14:paraId="307803BF" w14:textId="6449D418" w:rsidR="00723DFE" w:rsidRPr="000807AC" w:rsidRDefault="00723DFE" w:rsidP="00663624">
            <w:pPr>
              <w:pStyle w:val="TableEntry"/>
            </w:pPr>
            <w:r>
              <w:t>R</w:t>
            </w:r>
          </w:p>
        </w:tc>
        <w:tc>
          <w:tcPr>
            <w:tcW w:w="2398" w:type="dxa"/>
          </w:tcPr>
          <w:p w14:paraId="07347A5A" w14:textId="56C261CD" w:rsidR="00723DFE" w:rsidRPr="000807AC" w:rsidRDefault="00723DFE" w:rsidP="00663624">
            <w:pPr>
              <w:pStyle w:val="TableEntry"/>
            </w:pPr>
            <w:r w:rsidRPr="00153CB4">
              <w:t>PCC TF-2: 3.</w:t>
            </w:r>
            <w:r>
              <w:t>Z2</w:t>
            </w:r>
          </w:p>
        </w:tc>
      </w:tr>
      <w:tr w:rsidR="00723DFE" w:rsidRPr="000807AC" w14:paraId="27663E00" w14:textId="77777777" w:rsidTr="003B57DB">
        <w:trPr>
          <w:cantSplit/>
          <w:jc w:val="center"/>
        </w:trPr>
        <w:tc>
          <w:tcPr>
            <w:tcW w:w="1449" w:type="dxa"/>
            <w:vMerge w:val="restart"/>
          </w:tcPr>
          <w:p w14:paraId="55E098C8" w14:textId="2C479F1A" w:rsidR="00723DFE" w:rsidRPr="000807AC" w:rsidDel="00E11D0C" w:rsidRDefault="00723DFE" w:rsidP="00D97DD2">
            <w:pPr>
              <w:pStyle w:val="TableEntry"/>
            </w:pPr>
            <w:r>
              <w:t>HT Manager</w:t>
            </w:r>
          </w:p>
        </w:tc>
        <w:tc>
          <w:tcPr>
            <w:tcW w:w="3072" w:type="dxa"/>
          </w:tcPr>
          <w:p w14:paraId="24521882" w14:textId="6921676B" w:rsidR="00723DFE" w:rsidRDefault="00723DFE" w:rsidP="00F304EE">
            <w:pPr>
              <w:pStyle w:val="TableEntry"/>
              <w:ind w:left="0"/>
            </w:pPr>
            <w:r>
              <w:t>[PCC-Y2] Accept/Reject HT Activity</w:t>
            </w:r>
          </w:p>
        </w:tc>
        <w:tc>
          <w:tcPr>
            <w:tcW w:w="1559" w:type="dxa"/>
          </w:tcPr>
          <w:p w14:paraId="7C83039F" w14:textId="7BD5E003" w:rsidR="00723DFE" w:rsidRPr="000807AC" w:rsidRDefault="00723DFE" w:rsidP="00663624">
            <w:pPr>
              <w:pStyle w:val="TableEntry"/>
            </w:pPr>
            <w:r>
              <w:t>R</w:t>
            </w:r>
          </w:p>
        </w:tc>
        <w:tc>
          <w:tcPr>
            <w:tcW w:w="2398" w:type="dxa"/>
          </w:tcPr>
          <w:p w14:paraId="492EE724" w14:textId="7A2EC950" w:rsidR="00723DFE" w:rsidRDefault="00723DFE" w:rsidP="00663624">
            <w:pPr>
              <w:pStyle w:val="TableEntry"/>
            </w:pPr>
            <w:r w:rsidRPr="00153CB4">
              <w:t>PCC TF-2: 3.Y</w:t>
            </w:r>
            <w:r>
              <w:t>2</w:t>
            </w:r>
          </w:p>
        </w:tc>
      </w:tr>
      <w:tr w:rsidR="00723DFE" w:rsidRPr="000807AC" w14:paraId="51816E1A" w14:textId="77777777" w:rsidTr="003B57DB">
        <w:trPr>
          <w:cantSplit/>
          <w:trHeight w:val="271"/>
          <w:jc w:val="center"/>
        </w:trPr>
        <w:tc>
          <w:tcPr>
            <w:tcW w:w="1449" w:type="dxa"/>
            <w:vMerge/>
          </w:tcPr>
          <w:p w14:paraId="18654B63" w14:textId="77777777" w:rsidR="00723DFE" w:rsidRPr="000807AC" w:rsidRDefault="00723DFE" w:rsidP="00663624">
            <w:pPr>
              <w:pStyle w:val="TableEntry"/>
            </w:pPr>
          </w:p>
        </w:tc>
        <w:tc>
          <w:tcPr>
            <w:tcW w:w="3072" w:type="dxa"/>
          </w:tcPr>
          <w:p w14:paraId="0109D016" w14:textId="4F6243A7" w:rsidR="00723DFE" w:rsidRPr="000807AC" w:rsidRDefault="00723DFE" w:rsidP="00775980">
            <w:pPr>
              <w:pStyle w:val="TableEntry"/>
              <w:ind w:left="0"/>
            </w:pPr>
            <w:r>
              <w:t xml:space="preserve">[PCC-Y3] </w:t>
            </w:r>
            <w:r w:rsidRPr="00A14E3F">
              <w:rPr>
                <w:iCs/>
                <w:lang w:val="it-IT"/>
              </w:rPr>
              <w:t>Assign HT Participa</w:t>
            </w:r>
            <w:r>
              <w:rPr>
                <w:iCs/>
                <w:lang w:val="it-IT"/>
              </w:rPr>
              <w:t>tion</w:t>
            </w:r>
          </w:p>
        </w:tc>
        <w:tc>
          <w:tcPr>
            <w:tcW w:w="1559" w:type="dxa"/>
          </w:tcPr>
          <w:p w14:paraId="70809B87" w14:textId="54AA8BCE" w:rsidR="00723DFE" w:rsidRPr="000807AC" w:rsidRDefault="00723DFE" w:rsidP="00DD3FF1">
            <w:pPr>
              <w:pStyle w:val="TableEntry"/>
            </w:pPr>
            <w:r>
              <w:t>R</w:t>
            </w:r>
          </w:p>
        </w:tc>
        <w:tc>
          <w:tcPr>
            <w:tcW w:w="2398" w:type="dxa"/>
          </w:tcPr>
          <w:p w14:paraId="10DB8B73" w14:textId="6FEE0C14" w:rsidR="00723DFE" w:rsidRPr="000807AC" w:rsidRDefault="00723DFE" w:rsidP="00663624">
            <w:pPr>
              <w:pStyle w:val="TableEntry"/>
            </w:pPr>
            <w:r w:rsidRPr="00153CB4">
              <w:t>PCC TF-2: 3.Y</w:t>
            </w:r>
            <w:r>
              <w:t>3</w:t>
            </w:r>
          </w:p>
        </w:tc>
      </w:tr>
      <w:tr w:rsidR="00723DFE" w:rsidRPr="000807AC" w14:paraId="0FB5211D" w14:textId="77777777" w:rsidTr="003B57DB">
        <w:trPr>
          <w:cantSplit/>
          <w:jc w:val="center"/>
        </w:trPr>
        <w:tc>
          <w:tcPr>
            <w:tcW w:w="1449" w:type="dxa"/>
            <w:vMerge/>
          </w:tcPr>
          <w:p w14:paraId="6BF92C3A" w14:textId="77777777" w:rsidR="00723DFE" w:rsidRPr="000807AC" w:rsidRDefault="00723DFE">
            <w:pPr>
              <w:pStyle w:val="TableEntry"/>
            </w:pPr>
          </w:p>
        </w:tc>
        <w:tc>
          <w:tcPr>
            <w:tcW w:w="3072" w:type="dxa"/>
          </w:tcPr>
          <w:p w14:paraId="5122990B" w14:textId="527AC4EF" w:rsidR="00723DFE" w:rsidRPr="000807AC" w:rsidRDefault="00723DFE" w:rsidP="00775980">
            <w:pPr>
              <w:pStyle w:val="TableEntry"/>
              <w:ind w:left="0"/>
            </w:pPr>
            <w:r>
              <w:t>[PCC-Y7] Plan HT Discussion</w:t>
            </w:r>
          </w:p>
        </w:tc>
        <w:tc>
          <w:tcPr>
            <w:tcW w:w="1559" w:type="dxa"/>
          </w:tcPr>
          <w:p w14:paraId="37560B18" w14:textId="66281346" w:rsidR="00723DFE" w:rsidRPr="000807AC" w:rsidRDefault="00723DFE" w:rsidP="00E11D0C">
            <w:pPr>
              <w:pStyle w:val="TableEntry"/>
            </w:pPr>
            <w:r>
              <w:t>R</w:t>
            </w:r>
          </w:p>
        </w:tc>
        <w:tc>
          <w:tcPr>
            <w:tcW w:w="2398" w:type="dxa"/>
          </w:tcPr>
          <w:p w14:paraId="7AF47839" w14:textId="1A524B96" w:rsidR="00723DFE" w:rsidRPr="000807AC" w:rsidRDefault="00723DFE">
            <w:pPr>
              <w:pStyle w:val="TableEntry"/>
            </w:pPr>
            <w:r w:rsidRPr="00153CB4">
              <w:t>PCC TF-2: 3.Y</w:t>
            </w:r>
            <w:r>
              <w:t>7</w:t>
            </w:r>
          </w:p>
        </w:tc>
      </w:tr>
      <w:tr w:rsidR="00723DFE" w:rsidRPr="000807AC" w14:paraId="0E18F454" w14:textId="77777777" w:rsidTr="003B57DB">
        <w:trPr>
          <w:cantSplit/>
          <w:jc w:val="center"/>
        </w:trPr>
        <w:tc>
          <w:tcPr>
            <w:tcW w:w="1449" w:type="dxa"/>
            <w:vMerge/>
          </w:tcPr>
          <w:p w14:paraId="32C4197F" w14:textId="77777777" w:rsidR="00723DFE" w:rsidRPr="000807AC" w:rsidRDefault="00723DFE">
            <w:pPr>
              <w:pStyle w:val="TableEntry"/>
            </w:pPr>
          </w:p>
        </w:tc>
        <w:tc>
          <w:tcPr>
            <w:tcW w:w="3072" w:type="dxa"/>
          </w:tcPr>
          <w:p w14:paraId="2812ED50" w14:textId="556D19D6" w:rsidR="00723DFE" w:rsidRPr="000807AC" w:rsidRDefault="00723DFE" w:rsidP="00775980">
            <w:pPr>
              <w:pStyle w:val="TableEntry"/>
              <w:ind w:left="0"/>
            </w:pPr>
            <w:r>
              <w:t>[PCC-Y8] Complete HT</w:t>
            </w:r>
          </w:p>
        </w:tc>
        <w:tc>
          <w:tcPr>
            <w:tcW w:w="1559" w:type="dxa"/>
          </w:tcPr>
          <w:p w14:paraId="7926D72C" w14:textId="0EC0478C" w:rsidR="00723DFE" w:rsidRPr="000807AC" w:rsidRDefault="00723DFE" w:rsidP="00E11D0C">
            <w:pPr>
              <w:pStyle w:val="TableEntry"/>
            </w:pPr>
            <w:r>
              <w:t>R</w:t>
            </w:r>
          </w:p>
        </w:tc>
        <w:tc>
          <w:tcPr>
            <w:tcW w:w="2398" w:type="dxa"/>
          </w:tcPr>
          <w:p w14:paraId="6219AD44" w14:textId="622A77C1" w:rsidR="00723DFE" w:rsidRPr="000807AC" w:rsidRDefault="00723DFE" w:rsidP="0070073A">
            <w:pPr>
              <w:pStyle w:val="TableEntry"/>
            </w:pPr>
            <w:r w:rsidRPr="00153CB4">
              <w:t>PCC TF-2: 3.Y</w:t>
            </w:r>
            <w:r>
              <w:t>8</w:t>
            </w:r>
          </w:p>
        </w:tc>
      </w:tr>
      <w:tr w:rsidR="00723DFE" w:rsidRPr="000807AC" w14:paraId="232AF87C" w14:textId="77777777" w:rsidTr="003B57DB">
        <w:trPr>
          <w:cantSplit/>
          <w:jc w:val="center"/>
        </w:trPr>
        <w:tc>
          <w:tcPr>
            <w:tcW w:w="1449" w:type="dxa"/>
            <w:vMerge/>
          </w:tcPr>
          <w:p w14:paraId="6764D8DD" w14:textId="77777777" w:rsidR="00723DFE" w:rsidRPr="000807AC" w:rsidRDefault="00723DFE">
            <w:pPr>
              <w:pStyle w:val="TableEntry"/>
            </w:pPr>
          </w:p>
        </w:tc>
        <w:tc>
          <w:tcPr>
            <w:tcW w:w="3072" w:type="dxa"/>
          </w:tcPr>
          <w:p w14:paraId="22E09238" w14:textId="2A9C12C9" w:rsidR="00723DFE" w:rsidRDefault="00723DFE" w:rsidP="00C803F4">
            <w:pPr>
              <w:pStyle w:val="TableEntry"/>
              <w:ind w:left="0"/>
            </w:pPr>
            <w:r>
              <w:t>[PCC-Z1] Cancel HT assignment</w:t>
            </w:r>
          </w:p>
        </w:tc>
        <w:tc>
          <w:tcPr>
            <w:tcW w:w="1559" w:type="dxa"/>
          </w:tcPr>
          <w:p w14:paraId="1C563275" w14:textId="0C1F09F2" w:rsidR="00723DFE" w:rsidRDefault="00723DFE" w:rsidP="00E11D0C">
            <w:pPr>
              <w:pStyle w:val="TableEntry"/>
            </w:pPr>
            <w:r>
              <w:t>R</w:t>
            </w:r>
          </w:p>
        </w:tc>
        <w:tc>
          <w:tcPr>
            <w:tcW w:w="2398" w:type="dxa"/>
          </w:tcPr>
          <w:p w14:paraId="31DA6A40" w14:textId="12412525" w:rsidR="00723DFE" w:rsidRPr="000807AC" w:rsidRDefault="00723DFE" w:rsidP="0070073A">
            <w:pPr>
              <w:pStyle w:val="TableEntry"/>
            </w:pPr>
            <w:r w:rsidRPr="00153CB4">
              <w:t>PCC TF-2: 3.</w:t>
            </w:r>
            <w:r>
              <w:t>Z1</w:t>
            </w:r>
          </w:p>
        </w:tc>
      </w:tr>
      <w:tr w:rsidR="00723DFE" w:rsidRPr="000807AC" w14:paraId="2521460C" w14:textId="77777777" w:rsidTr="003B57DB">
        <w:trPr>
          <w:cantSplit/>
          <w:jc w:val="center"/>
        </w:trPr>
        <w:tc>
          <w:tcPr>
            <w:tcW w:w="1449" w:type="dxa"/>
            <w:vMerge/>
          </w:tcPr>
          <w:p w14:paraId="513BD08C" w14:textId="77777777" w:rsidR="00723DFE" w:rsidRPr="000807AC" w:rsidRDefault="00723DFE">
            <w:pPr>
              <w:pStyle w:val="TableEntry"/>
            </w:pPr>
          </w:p>
        </w:tc>
        <w:tc>
          <w:tcPr>
            <w:tcW w:w="3072" w:type="dxa"/>
          </w:tcPr>
          <w:p w14:paraId="7EBC7A93" w14:textId="71AE1A4C" w:rsidR="00723DFE" w:rsidRDefault="00723DFE" w:rsidP="00A31934">
            <w:pPr>
              <w:pStyle w:val="TableEntry"/>
              <w:ind w:left="0"/>
            </w:pPr>
            <w:r>
              <w:t xml:space="preserve">[PCC-Z2] Cancel HT </w:t>
            </w:r>
          </w:p>
        </w:tc>
        <w:tc>
          <w:tcPr>
            <w:tcW w:w="1559" w:type="dxa"/>
          </w:tcPr>
          <w:p w14:paraId="1FB752F0" w14:textId="46F310B7" w:rsidR="00723DFE" w:rsidRDefault="00723DFE" w:rsidP="00E11D0C">
            <w:pPr>
              <w:pStyle w:val="TableEntry"/>
            </w:pPr>
            <w:r>
              <w:t>R</w:t>
            </w:r>
          </w:p>
        </w:tc>
        <w:tc>
          <w:tcPr>
            <w:tcW w:w="2398" w:type="dxa"/>
          </w:tcPr>
          <w:p w14:paraId="56F58CA4" w14:textId="683AC3D9" w:rsidR="00723DFE" w:rsidRPr="000807AC" w:rsidRDefault="00723DFE" w:rsidP="0070073A">
            <w:pPr>
              <w:pStyle w:val="TableEntry"/>
            </w:pPr>
            <w:r w:rsidRPr="00153CB4">
              <w:t>PCC TF-2: 3.</w:t>
            </w:r>
            <w:r>
              <w:t>Z2</w:t>
            </w:r>
          </w:p>
        </w:tc>
      </w:tr>
      <w:tr w:rsidR="00723DFE" w:rsidRPr="000807AC" w14:paraId="6CBBA59F" w14:textId="77777777" w:rsidTr="003B57DB">
        <w:trPr>
          <w:cantSplit/>
          <w:jc w:val="center"/>
        </w:trPr>
        <w:tc>
          <w:tcPr>
            <w:tcW w:w="1449" w:type="dxa"/>
            <w:vMerge w:val="restart"/>
            <w:tcBorders>
              <w:left w:val="single" w:sz="4" w:space="0" w:color="auto"/>
              <w:right w:val="single" w:sz="4" w:space="0" w:color="auto"/>
            </w:tcBorders>
          </w:tcPr>
          <w:p w14:paraId="6E620032" w14:textId="705631C0" w:rsidR="00723DFE" w:rsidRPr="000807AC" w:rsidRDefault="00723DFE" w:rsidP="00D97DD2">
            <w:pPr>
              <w:pStyle w:val="TableEntry"/>
            </w:pPr>
            <w:r>
              <w:t>HT Participant</w:t>
            </w:r>
          </w:p>
        </w:tc>
        <w:tc>
          <w:tcPr>
            <w:tcW w:w="3072" w:type="dxa"/>
            <w:tcBorders>
              <w:left w:val="nil"/>
            </w:tcBorders>
          </w:tcPr>
          <w:p w14:paraId="40AE7B85" w14:textId="6E8D757F" w:rsidR="00723DFE" w:rsidRPr="000807AC" w:rsidRDefault="00723DFE" w:rsidP="00F304EE">
            <w:pPr>
              <w:pStyle w:val="TableEntry"/>
              <w:ind w:left="0"/>
            </w:pPr>
            <w:r>
              <w:t>[PCC-Y2] Accept/Reject HT Activity</w:t>
            </w:r>
          </w:p>
        </w:tc>
        <w:tc>
          <w:tcPr>
            <w:tcW w:w="1559" w:type="dxa"/>
          </w:tcPr>
          <w:p w14:paraId="00C572D0" w14:textId="4ADE17AE" w:rsidR="00723DFE" w:rsidRPr="000807AC" w:rsidRDefault="00723DFE" w:rsidP="00AC7C88">
            <w:pPr>
              <w:pStyle w:val="TableEntry"/>
            </w:pPr>
            <w:r>
              <w:t>R</w:t>
            </w:r>
          </w:p>
        </w:tc>
        <w:tc>
          <w:tcPr>
            <w:tcW w:w="2398" w:type="dxa"/>
          </w:tcPr>
          <w:p w14:paraId="31D252B5" w14:textId="317839A5" w:rsidR="00723DFE" w:rsidRPr="000807AC" w:rsidRDefault="00723DFE" w:rsidP="0070073A">
            <w:pPr>
              <w:pStyle w:val="TableEntry"/>
            </w:pPr>
            <w:r w:rsidRPr="00153CB4">
              <w:t>PCC TF-2: 3.</w:t>
            </w:r>
            <w:r>
              <w:t>Y2</w:t>
            </w:r>
          </w:p>
        </w:tc>
      </w:tr>
      <w:tr w:rsidR="00723DFE" w:rsidRPr="000807AC" w14:paraId="23281365" w14:textId="77777777" w:rsidTr="003B57DB">
        <w:trPr>
          <w:cantSplit/>
          <w:jc w:val="center"/>
        </w:trPr>
        <w:tc>
          <w:tcPr>
            <w:tcW w:w="1449" w:type="dxa"/>
            <w:vMerge/>
            <w:tcBorders>
              <w:left w:val="single" w:sz="4" w:space="0" w:color="auto"/>
              <w:right w:val="single" w:sz="4" w:space="0" w:color="auto"/>
            </w:tcBorders>
          </w:tcPr>
          <w:p w14:paraId="272EAECD" w14:textId="77777777" w:rsidR="00723DFE" w:rsidRDefault="00723DFE" w:rsidP="00D97DD2">
            <w:pPr>
              <w:pStyle w:val="TableEntry"/>
            </w:pPr>
          </w:p>
        </w:tc>
        <w:tc>
          <w:tcPr>
            <w:tcW w:w="3072" w:type="dxa"/>
            <w:tcBorders>
              <w:left w:val="nil"/>
            </w:tcBorders>
          </w:tcPr>
          <w:p w14:paraId="44F4C1B8" w14:textId="15492CB4" w:rsidR="00723DFE" w:rsidRDefault="00723DFE" w:rsidP="00F304EE">
            <w:pPr>
              <w:pStyle w:val="TableEntry"/>
              <w:ind w:left="0"/>
            </w:pPr>
            <w:r>
              <w:t>[PCC-Y4] Add Request of more clinical information</w:t>
            </w:r>
          </w:p>
        </w:tc>
        <w:tc>
          <w:tcPr>
            <w:tcW w:w="1559" w:type="dxa"/>
          </w:tcPr>
          <w:p w14:paraId="7CB8821D" w14:textId="03284B1A" w:rsidR="00723DFE" w:rsidRDefault="00723DFE" w:rsidP="00AC7C88">
            <w:pPr>
              <w:pStyle w:val="TableEntry"/>
            </w:pPr>
            <w:r>
              <w:t>R</w:t>
            </w:r>
          </w:p>
        </w:tc>
        <w:tc>
          <w:tcPr>
            <w:tcW w:w="2398" w:type="dxa"/>
          </w:tcPr>
          <w:p w14:paraId="4D647D4F" w14:textId="6C48324D" w:rsidR="00723DFE" w:rsidRPr="000807AC" w:rsidRDefault="00723DFE" w:rsidP="0070073A">
            <w:pPr>
              <w:pStyle w:val="TableEntry"/>
            </w:pPr>
            <w:r w:rsidRPr="00153CB4">
              <w:t>PCC TF-2: 3.</w:t>
            </w:r>
            <w:r>
              <w:t>Y4</w:t>
            </w:r>
          </w:p>
        </w:tc>
      </w:tr>
      <w:tr w:rsidR="00723DFE" w:rsidRPr="000807AC" w14:paraId="7DBBB339" w14:textId="77777777" w:rsidTr="00732EB1">
        <w:trPr>
          <w:cantSplit/>
          <w:trHeight w:val="251"/>
          <w:jc w:val="center"/>
        </w:trPr>
        <w:tc>
          <w:tcPr>
            <w:tcW w:w="1449" w:type="dxa"/>
            <w:vMerge/>
            <w:tcBorders>
              <w:left w:val="single" w:sz="4" w:space="0" w:color="auto"/>
              <w:right w:val="single" w:sz="4" w:space="0" w:color="auto"/>
            </w:tcBorders>
          </w:tcPr>
          <w:p w14:paraId="75CDAF1F" w14:textId="77777777" w:rsidR="00723DFE" w:rsidRPr="000807AC" w:rsidRDefault="00723DFE">
            <w:pPr>
              <w:pStyle w:val="TableEntry"/>
            </w:pPr>
          </w:p>
        </w:tc>
        <w:tc>
          <w:tcPr>
            <w:tcW w:w="3072" w:type="dxa"/>
            <w:tcBorders>
              <w:left w:val="nil"/>
            </w:tcBorders>
          </w:tcPr>
          <w:p w14:paraId="6EC41F23" w14:textId="695DAED4" w:rsidR="00723DFE" w:rsidRPr="000807AC" w:rsidRDefault="00723DFE" w:rsidP="00C20F8C">
            <w:pPr>
              <w:pStyle w:val="TableEntry"/>
              <w:ind w:left="0"/>
            </w:pPr>
            <w:r>
              <w:t xml:space="preserve">[PCC-Y6] </w:t>
            </w:r>
            <w:r w:rsidR="00C20F8C">
              <w:t>Complete individual preparation</w:t>
            </w:r>
          </w:p>
        </w:tc>
        <w:tc>
          <w:tcPr>
            <w:tcW w:w="1559" w:type="dxa"/>
          </w:tcPr>
          <w:p w14:paraId="74EB6AB0" w14:textId="3859ED2C" w:rsidR="00723DFE" w:rsidRPr="000807AC" w:rsidRDefault="00723DFE" w:rsidP="00AC7C88">
            <w:pPr>
              <w:pStyle w:val="TableEntry"/>
            </w:pPr>
            <w:r>
              <w:t>R</w:t>
            </w:r>
          </w:p>
        </w:tc>
        <w:tc>
          <w:tcPr>
            <w:tcW w:w="2398" w:type="dxa"/>
          </w:tcPr>
          <w:p w14:paraId="0668CE36" w14:textId="28BE9921" w:rsidR="00723DFE" w:rsidRPr="000807AC" w:rsidRDefault="00723DFE">
            <w:pPr>
              <w:pStyle w:val="TableEntry"/>
            </w:pPr>
            <w:r w:rsidRPr="00153CB4">
              <w:t>PCC TF-2: 3.Y</w:t>
            </w:r>
            <w:r>
              <w:t>6</w:t>
            </w:r>
          </w:p>
        </w:tc>
      </w:tr>
      <w:bookmarkEnd w:id="33"/>
      <w:bookmarkEnd w:id="34"/>
      <w:bookmarkEnd w:id="35"/>
      <w:bookmarkEnd w:id="36"/>
      <w:bookmarkEnd w:id="37"/>
      <w:bookmarkEnd w:id="38"/>
      <w:bookmarkEnd w:id="39"/>
      <w:bookmarkEnd w:id="40"/>
    </w:tbl>
    <w:p w14:paraId="54456511" w14:textId="77777777" w:rsidR="00732EB1" w:rsidRPr="000807AC" w:rsidRDefault="00732EB1" w:rsidP="00B05F9B">
      <w:pPr>
        <w:pStyle w:val="Note"/>
        <w:ind w:left="0" w:firstLine="0"/>
      </w:pPr>
    </w:p>
    <w:p w14:paraId="7ADF68F7" w14:textId="77777777" w:rsidR="00FF4C4E" w:rsidRPr="000807AC" w:rsidRDefault="00FF4C4E" w:rsidP="00503AE1">
      <w:pPr>
        <w:pStyle w:val="Titolo3"/>
        <w:numPr>
          <w:ilvl w:val="0"/>
          <w:numId w:val="0"/>
        </w:numPr>
        <w:rPr>
          <w:bCs/>
          <w:noProof w:val="0"/>
        </w:rPr>
      </w:pPr>
      <w:bookmarkStart w:id="41" w:name="_Toc336006513"/>
      <w:r w:rsidRPr="000807AC">
        <w:rPr>
          <w:bCs/>
          <w:noProof w:val="0"/>
        </w:rPr>
        <w:t>X.1.1</w:t>
      </w:r>
      <w:r w:rsidR="00503AE1" w:rsidRPr="000807AC">
        <w:rPr>
          <w:bCs/>
          <w:noProof w:val="0"/>
        </w:rPr>
        <w:t xml:space="preserve"> Actor Descriptions and </w:t>
      </w:r>
      <w:r w:rsidR="006A4160" w:rsidRPr="000807AC">
        <w:rPr>
          <w:bCs/>
          <w:noProof w:val="0"/>
        </w:rPr>
        <w:t xml:space="preserve">Actor </w:t>
      </w:r>
      <w:r w:rsidR="00ED0083" w:rsidRPr="000807AC">
        <w:rPr>
          <w:bCs/>
          <w:noProof w:val="0"/>
        </w:rPr>
        <w:t xml:space="preserve">Profile </w:t>
      </w:r>
      <w:r w:rsidR="00503AE1" w:rsidRPr="000807AC">
        <w:rPr>
          <w:bCs/>
          <w:noProof w:val="0"/>
        </w:rPr>
        <w:t>Requirements</w:t>
      </w:r>
      <w:bookmarkEnd w:id="41"/>
    </w:p>
    <w:p w14:paraId="69F0024A" w14:textId="5A9895BC" w:rsidR="005B7BFB" w:rsidRPr="000807AC" w:rsidRDefault="006A4160" w:rsidP="006A4160">
      <w:pPr>
        <w:pStyle w:val="Corpodeltesto"/>
      </w:pPr>
      <w:r w:rsidRPr="000807AC">
        <w:t>Normative requirements</w:t>
      </w:r>
      <w:r w:rsidR="007A51E3" w:rsidRPr="000807AC">
        <w:t xml:space="preserve"> are typically documented in</w:t>
      </w:r>
      <w:r w:rsidRPr="000807AC">
        <w:t xml:space="preserve"> Volume 2 (Transactions) and Volume 3 (Content Modules)</w:t>
      </w:r>
      <w:r w:rsidR="00F0665F" w:rsidRPr="000807AC">
        <w:t xml:space="preserve">. </w:t>
      </w:r>
      <w:r w:rsidRPr="000807AC">
        <w:t>Some Integration Profiles, however, contain requirements which link transactions, data, and/or behavior</w:t>
      </w:r>
      <w:r w:rsidR="00F0665F" w:rsidRPr="000807AC">
        <w:t xml:space="preserve">. </w:t>
      </w:r>
      <w:r w:rsidRPr="000807AC">
        <w:t>Thos</w:t>
      </w:r>
      <w:r w:rsidR="001B463C" w:rsidRPr="000807AC">
        <w:t>e Profile requirements are</w:t>
      </w:r>
      <w:r w:rsidRPr="000807AC">
        <w:t xml:space="preserve"> documented in this section as normative requirements (“shall”).</w:t>
      </w:r>
    </w:p>
    <w:p w14:paraId="302D9D98" w14:textId="2AB529C3" w:rsidR="00503AE1" w:rsidRDefault="00503AE1" w:rsidP="00503AE1">
      <w:pPr>
        <w:pStyle w:val="Titolo4"/>
        <w:numPr>
          <w:ilvl w:val="0"/>
          <w:numId w:val="0"/>
        </w:numPr>
        <w:rPr>
          <w:bCs/>
          <w:noProof w:val="0"/>
        </w:rPr>
      </w:pPr>
      <w:bookmarkStart w:id="42" w:name="_Toc336006514"/>
      <w:r w:rsidRPr="000807AC">
        <w:rPr>
          <w:bCs/>
          <w:noProof w:val="0"/>
        </w:rPr>
        <w:t>X.1.1.</w:t>
      </w:r>
      <w:r w:rsidR="00976CA7">
        <w:rPr>
          <w:bCs/>
          <w:noProof w:val="0"/>
        </w:rPr>
        <w:t>1</w:t>
      </w:r>
      <w:r w:rsidR="00976CA7" w:rsidRPr="000807AC">
        <w:rPr>
          <w:bCs/>
          <w:noProof w:val="0"/>
        </w:rPr>
        <w:t xml:space="preserve"> </w:t>
      </w:r>
      <w:bookmarkEnd w:id="42"/>
      <w:r w:rsidR="008C0124">
        <w:rPr>
          <w:bCs/>
          <w:noProof w:val="0"/>
        </w:rPr>
        <w:t>Heart Team Requester</w:t>
      </w:r>
    </w:p>
    <w:p w14:paraId="1D5EA532" w14:textId="65C44BE3" w:rsidR="00483A44" w:rsidRDefault="00DF3E8B" w:rsidP="00DF3E8B">
      <w:pPr>
        <w:pStyle w:val="Corpodeltesto"/>
        <w:rPr>
          <w:lang w:val="en-GB"/>
        </w:rPr>
      </w:pPr>
      <w:r w:rsidRPr="00C8284D">
        <w:t xml:space="preserve">The </w:t>
      </w:r>
      <w:r w:rsidR="008C0124">
        <w:t>Heart Team Requester (HT Requester)</w:t>
      </w:r>
      <w:r>
        <w:t xml:space="preserve"> </w:t>
      </w:r>
      <w:r w:rsidRPr="00C8284D">
        <w:t xml:space="preserve">is responsible for </w:t>
      </w:r>
      <w:r>
        <w:t xml:space="preserve">initiating the workflow </w:t>
      </w:r>
      <w:r w:rsidR="007E2CDD">
        <w:t xml:space="preserve">of </w:t>
      </w:r>
      <w:r w:rsidR="00ED794E">
        <w:t xml:space="preserve">the </w:t>
      </w:r>
      <w:r w:rsidR="007E2CDD">
        <w:t>HT process</w:t>
      </w:r>
      <w:r w:rsidR="00EB4ABA">
        <w:rPr>
          <w:lang w:val="en-GB"/>
        </w:rPr>
        <w:t>.</w:t>
      </w:r>
      <w:r w:rsidR="008C0124">
        <w:rPr>
          <w:lang w:val="en-GB"/>
        </w:rPr>
        <w:t xml:space="preserve"> </w:t>
      </w:r>
    </w:p>
    <w:p w14:paraId="701B2F5D" w14:textId="29682251" w:rsidR="00E6343B" w:rsidRPr="005370DE" w:rsidRDefault="00E6343B" w:rsidP="00DF3E8B">
      <w:pPr>
        <w:pStyle w:val="Corpodeltesto"/>
        <w:rPr>
          <w:lang w:val="en-GB"/>
        </w:rPr>
      </w:pPr>
      <w:r>
        <w:rPr>
          <w:lang w:val="en-GB"/>
        </w:rPr>
        <w:t xml:space="preserve">The </w:t>
      </w:r>
      <w:r>
        <w:t>HT Requester</w:t>
      </w:r>
      <w:r w:rsidDel="002A741D">
        <w:rPr>
          <w:lang w:val="en-GB"/>
        </w:rPr>
        <w:t xml:space="preserve"> </w:t>
      </w:r>
      <w:r w:rsidRPr="00C8284D">
        <w:t xml:space="preserve">is responsible for </w:t>
      </w:r>
      <w:r>
        <w:t xml:space="preserve">assigning </w:t>
      </w:r>
      <w:r w:rsidR="000563D1">
        <w:t>a HT Manager to this workflow instance</w:t>
      </w:r>
      <w:r w:rsidR="007B0E2D">
        <w:t xml:space="preserve"> </w:t>
      </w:r>
      <w:r w:rsidR="000563D1">
        <w:t>by invoking</w:t>
      </w:r>
      <w:r w:rsidR="000563D1" w:rsidRPr="005370DE">
        <w:t xml:space="preserve"> </w:t>
      </w:r>
      <w:r w:rsidRPr="005370DE">
        <w:t xml:space="preserve">the </w:t>
      </w:r>
      <w:r w:rsidR="000563D1">
        <w:t>“</w:t>
      </w:r>
      <w:r w:rsidRPr="005370DE">
        <w:t xml:space="preserve">Assign HT </w:t>
      </w:r>
      <w:r w:rsidR="0091083D" w:rsidRPr="005370DE">
        <w:t>Management</w:t>
      </w:r>
      <w:r w:rsidR="000563D1">
        <w:t>”</w:t>
      </w:r>
      <w:r w:rsidRPr="005370DE">
        <w:t xml:space="preserve"> transaction.</w:t>
      </w:r>
      <w:r w:rsidR="00BF5A58">
        <w:t xml:space="preserve"> </w:t>
      </w:r>
    </w:p>
    <w:p w14:paraId="6103A8C8" w14:textId="5301D3D9" w:rsidR="00DF3E8B" w:rsidRPr="005370DE" w:rsidRDefault="002A741D" w:rsidP="00DF3E8B">
      <w:pPr>
        <w:pStyle w:val="Corpodeltesto"/>
        <w:rPr>
          <w:lang w:val="en-GB"/>
        </w:rPr>
      </w:pPr>
      <w:r w:rsidRPr="005370DE">
        <w:rPr>
          <w:lang w:val="en-GB"/>
        </w:rPr>
        <w:t xml:space="preserve">The </w:t>
      </w:r>
      <w:r w:rsidRPr="005370DE">
        <w:t>HT Requester</w:t>
      </w:r>
      <w:r w:rsidRPr="005370DE" w:rsidDel="002A741D">
        <w:rPr>
          <w:lang w:val="en-GB"/>
        </w:rPr>
        <w:t xml:space="preserve"> </w:t>
      </w:r>
      <w:r w:rsidR="00483A44" w:rsidRPr="005370DE">
        <w:t xml:space="preserve">is responsible for </w:t>
      </w:r>
      <w:r w:rsidR="007E2CDD">
        <w:rPr>
          <w:lang w:val="en-GB"/>
        </w:rPr>
        <w:t>making available</w:t>
      </w:r>
      <w:r w:rsidR="007E2CDD" w:rsidRPr="005370DE">
        <w:rPr>
          <w:lang w:val="en-GB"/>
        </w:rPr>
        <w:t xml:space="preserve"> </w:t>
      </w:r>
      <w:r w:rsidR="00B771FA">
        <w:rPr>
          <w:lang w:val="en-GB"/>
        </w:rPr>
        <w:t xml:space="preserve">more </w:t>
      </w:r>
      <w:r w:rsidR="008C0124" w:rsidRPr="005370DE">
        <w:rPr>
          <w:lang w:val="en-GB"/>
        </w:rPr>
        <w:t>clinical</w:t>
      </w:r>
      <w:r w:rsidR="00BB2239">
        <w:rPr>
          <w:lang w:val="en-GB"/>
        </w:rPr>
        <w:t xml:space="preserve"> information</w:t>
      </w:r>
      <w:r w:rsidR="008C0124" w:rsidRPr="005370DE">
        <w:rPr>
          <w:lang w:val="en-GB"/>
        </w:rPr>
        <w:t xml:space="preserve"> </w:t>
      </w:r>
      <w:r w:rsidR="00BB2239">
        <w:rPr>
          <w:lang w:val="en-GB"/>
        </w:rPr>
        <w:t>(</w:t>
      </w:r>
      <w:r w:rsidR="00565B60" w:rsidRPr="005370DE">
        <w:rPr>
          <w:lang w:val="en-GB"/>
        </w:rPr>
        <w:t>reports</w:t>
      </w:r>
      <w:r w:rsidRPr="005370DE">
        <w:rPr>
          <w:lang w:val="en-GB"/>
        </w:rPr>
        <w:t xml:space="preserve">, </w:t>
      </w:r>
      <w:r w:rsidR="008C0124" w:rsidRPr="005370DE">
        <w:rPr>
          <w:lang w:val="en-GB"/>
        </w:rPr>
        <w:t>images or eReferral workflow</w:t>
      </w:r>
      <w:r w:rsidR="00BB2239">
        <w:rPr>
          <w:lang w:val="en-GB"/>
        </w:rPr>
        <w:t>)</w:t>
      </w:r>
      <w:r w:rsidR="008C0124" w:rsidRPr="005370DE">
        <w:rPr>
          <w:lang w:val="en-GB"/>
        </w:rPr>
        <w:t xml:space="preserve"> </w:t>
      </w:r>
      <w:r w:rsidR="000563D1">
        <w:rPr>
          <w:lang w:val="en-GB"/>
        </w:rPr>
        <w:t xml:space="preserve">to all HT members </w:t>
      </w:r>
      <w:r w:rsidR="000563D1">
        <w:t xml:space="preserve">using the </w:t>
      </w:r>
      <w:r w:rsidR="00565B60" w:rsidRPr="005370DE">
        <w:t xml:space="preserve"> </w:t>
      </w:r>
      <w:r w:rsidR="000563D1">
        <w:t>“</w:t>
      </w:r>
      <w:r w:rsidR="004477E7" w:rsidRPr="005370DE">
        <w:t xml:space="preserve">Add results of </w:t>
      </w:r>
      <w:r w:rsidR="00C20F8C">
        <w:t>more clinical info</w:t>
      </w:r>
      <w:r w:rsidR="00D16076">
        <w:t>r</w:t>
      </w:r>
      <w:r w:rsidR="00C20F8C">
        <w:t>m</w:t>
      </w:r>
      <w:r w:rsidR="00D16076">
        <w:t>ation</w:t>
      </w:r>
      <w:r w:rsidR="00D16076" w:rsidRPr="005370DE" w:rsidDel="004477E7">
        <w:t xml:space="preserve"> </w:t>
      </w:r>
      <w:r w:rsidR="00565B60" w:rsidRPr="005370DE">
        <w:t>Transaction</w:t>
      </w:r>
      <w:r w:rsidR="000563D1">
        <w:t>”</w:t>
      </w:r>
      <w:r w:rsidR="008C0124" w:rsidRPr="005370DE">
        <w:rPr>
          <w:lang w:val="en-GB"/>
        </w:rPr>
        <w:t>.</w:t>
      </w:r>
    </w:p>
    <w:p w14:paraId="48E5C15D" w14:textId="1CF6BF7F" w:rsidR="00EF0DB9" w:rsidRDefault="00EF0DB9" w:rsidP="00EF0DB9">
      <w:pPr>
        <w:pStyle w:val="Corpodeltesto"/>
      </w:pPr>
      <w:r w:rsidRPr="005370DE">
        <w:t>The HT Requester is responsible for completing the workflow by receiving the Final Report</w:t>
      </w:r>
      <w:r w:rsidR="000563D1">
        <w:t xml:space="preserve">, </w:t>
      </w:r>
      <w:r w:rsidRPr="005370DE">
        <w:t xml:space="preserve"> acknowledging the rec</w:t>
      </w:r>
      <w:r w:rsidR="00A54A3C">
        <w:t>e</w:t>
      </w:r>
      <w:r w:rsidR="00BF5A58">
        <w:t>i</w:t>
      </w:r>
      <w:r w:rsidR="00A54A3C">
        <w:t>pt</w:t>
      </w:r>
      <w:r w:rsidRPr="005370DE">
        <w:t xml:space="preserve"> of th</w:t>
      </w:r>
      <w:r w:rsidR="00E919C9">
        <w:t>e</w:t>
      </w:r>
      <w:r w:rsidRPr="005370DE">
        <w:t xml:space="preserve"> report</w:t>
      </w:r>
      <w:r w:rsidR="00BF5A58">
        <w:t>,</w:t>
      </w:r>
      <w:r w:rsidR="00E919C9">
        <w:t xml:space="preserve"> and</w:t>
      </w:r>
      <w:r w:rsidR="00B303AB" w:rsidRPr="005370DE">
        <w:t xml:space="preserve"> </w:t>
      </w:r>
      <w:r w:rsidR="00BF5A58">
        <w:rPr>
          <w:lang w:val="en-GB"/>
        </w:rPr>
        <w:t>making available</w:t>
      </w:r>
      <w:r w:rsidR="00B303AB" w:rsidRPr="005370DE">
        <w:t xml:space="preserve">  new clinical results</w:t>
      </w:r>
      <w:r w:rsidR="000563D1">
        <w:t>,</w:t>
      </w:r>
      <w:r w:rsidR="00B303AB" w:rsidRPr="005370DE">
        <w:t xml:space="preserve"> if requested</w:t>
      </w:r>
      <w:r w:rsidR="000563D1">
        <w:t>,</w:t>
      </w:r>
      <w:r w:rsidRPr="005370DE">
        <w:t xml:space="preserve"> </w:t>
      </w:r>
      <w:r w:rsidR="006F3FC3">
        <w:t>with</w:t>
      </w:r>
      <w:r w:rsidRPr="005370DE">
        <w:t xml:space="preserve"> the </w:t>
      </w:r>
      <w:r w:rsidR="00B303AB" w:rsidRPr="005370DE">
        <w:t>Finalization</w:t>
      </w:r>
      <w:r w:rsidRPr="005370DE">
        <w:t xml:space="preserve"> transaction. This transaction </w:t>
      </w:r>
      <w:r w:rsidR="00D16076">
        <w:t>completes</w:t>
      </w:r>
      <w:r w:rsidR="00D16076" w:rsidRPr="005370DE">
        <w:t xml:space="preserve"> </w:t>
      </w:r>
      <w:r w:rsidRPr="005370DE">
        <w:t>the workflow.</w:t>
      </w:r>
      <w:r>
        <w:t xml:space="preserve"> </w:t>
      </w:r>
    </w:p>
    <w:p w14:paraId="3E66F272" w14:textId="7A7890A5" w:rsidR="00976CA7" w:rsidRDefault="00976CA7" w:rsidP="00976CA7">
      <w:pPr>
        <w:pStyle w:val="Titolo4"/>
        <w:numPr>
          <w:ilvl w:val="0"/>
          <w:numId w:val="0"/>
        </w:numPr>
        <w:rPr>
          <w:bCs/>
          <w:noProof w:val="0"/>
        </w:rPr>
      </w:pPr>
      <w:r w:rsidRPr="000807AC">
        <w:rPr>
          <w:bCs/>
          <w:noProof w:val="0"/>
        </w:rPr>
        <w:lastRenderedPageBreak/>
        <w:t>X.1.1.</w:t>
      </w:r>
      <w:r>
        <w:rPr>
          <w:bCs/>
          <w:noProof w:val="0"/>
        </w:rPr>
        <w:t>2</w:t>
      </w:r>
      <w:r w:rsidRPr="000807AC">
        <w:rPr>
          <w:bCs/>
          <w:noProof w:val="0"/>
        </w:rPr>
        <w:t xml:space="preserve"> </w:t>
      </w:r>
      <w:r w:rsidR="008C0124">
        <w:rPr>
          <w:bCs/>
          <w:noProof w:val="0"/>
        </w:rPr>
        <w:t>Heart Team Manager</w:t>
      </w:r>
    </w:p>
    <w:p w14:paraId="41B1FAD1" w14:textId="411D19BE" w:rsidR="00553681" w:rsidRPr="005370DE" w:rsidRDefault="00553681" w:rsidP="00553681">
      <w:pPr>
        <w:pStyle w:val="Corpodeltesto"/>
      </w:pPr>
      <w:r w:rsidRPr="005370DE">
        <w:t>The H</w:t>
      </w:r>
      <w:r w:rsidR="007642DB" w:rsidRPr="005370DE">
        <w:t xml:space="preserve">eart </w:t>
      </w:r>
      <w:r w:rsidRPr="005370DE">
        <w:t>T</w:t>
      </w:r>
      <w:r w:rsidR="007642DB" w:rsidRPr="005370DE">
        <w:t>eam</w:t>
      </w:r>
      <w:r w:rsidRPr="005370DE">
        <w:t xml:space="preserve"> Manager </w:t>
      </w:r>
      <w:r w:rsidR="007642DB" w:rsidRPr="005370DE">
        <w:rPr>
          <w:lang w:val="en-GB"/>
        </w:rPr>
        <w:t xml:space="preserve">(or HT Manager) </w:t>
      </w:r>
      <w:r w:rsidRPr="005370DE">
        <w:t xml:space="preserve">is responsible for accepting/refusing the </w:t>
      </w:r>
      <w:r w:rsidR="004E15D8">
        <w:t>management of HT</w:t>
      </w:r>
      <w:r w:rsidR="00BF5A58">
        <w:t xml:space="preserve"> </w:t>
      </w:r>
      <w:r w:rsidRPr="005370DE">
        <w:t xml:space="preserve">received from </w:t>
      </w:r>
      <w:r w:rsidR="00926252">
        <w:t xml:space="preserve">the </w:t>
      </w:r>
      <w:r w:rsidRPr="005370DE">
        <w:t xml:space="preserve">HT Requester </w:t>
      </w:r>
      <w:r w:rsidR="00926252">
        <w:t xml:space="preserve">by </w:t>
      </w:r>
      <w:r w:rsidRPr="005370DE">
        <w:t>initiating the Accept/Reject HT</w:t>
      </w:r>
      <w:r w:rsidR="004477E7" w:rsidRPr="005370DE">
        <w:t xml:space="preserve"> Management</w:t>
      </w:r>
      <w:r w:rsidRPr="005370DE">
        <w:t xml:space="preserve"> transaction.</w:t>
      </w:r>
    </w:p>
    <w:p w14:paraId="44692728" w14:textId="1471671E" w:rsidR="007642DB" w:rsidRPr="005370DE" w:rsidRDefault="00926252" w:rsidP="00C72FEF">
      <w:pPr>
        <w:pStyle w:val="Corpodeltesto"/>
        <w:rPr>
          <w:lang w:val="en-GB"/>
        </w:rPr>
      </w:pPr>
      <w:r>
        <w:rPr>
          <w:lang w:val="en-GB"/>
        </w:rPr>
        <w:t xml:space="preserve">The </w:t>
      </w:r>
      <w:r w:rsidR="00013B72" w:rsidRPr="005370DE">
        <w:rPr>
          <w:lang w:val="en-GB"/>
        </w:rPr>
        <w:t>HT</w:t>
      </w:r>
      <w:r w:rsidR="00C72FEF" w:rsidRPr="005370DE">
        <w:rPr>
          <w:lang w:val="en-GB"/>
        </w:rPr>
        <w:t xml:space="preserve"> Manager is responsible for </w:t>
      </w:r>
      <w:r>
        <w:rPr>
          <w:lang w:val="en-GB"/>
        </w:rPr>
        <w:t xml:space="preserve">assigning </w:t>
      </w:r>
      <w:r w:rsidR="00C70857" w:rsidRPr="005370DE">
        <w:rPr>
          <w:lang w:val="en-GB"/>
        </w:rPr>
        <w:t>staff</w:t>
      </w:r>
      <w:r>
        <w:rPr>
          <w:lang w:val="en-GB"/>
        </w:rPr>
        <w:t xml:space="preserve"> to the </w:t>
      </w:r>
      <w:r w:rsidR="00C70857" w:rsidRPr="005370DE">
        <w:rPr>
          <w:lang w:val="en-GB"/>
        </w:rPr>
        <w:t xml:space="preserve"> HT </w:t>
      </w:r>
      <w:r>
        <w:rPr>
          <w:lang w:val="en-GB"/>
        </w:rPr>
        <w:t xml:space="preserve">by </w:t>
      </w:r>
      <w:r w:rsidR="00773A71" w:rsidRPr="005370DE">
        <w:rPr>
          <w:lang w:val="en-GB"/>
        </w:rPr>
        <w:t xml:space="preserve">initiating </w:t>
      </w:r>
      <w:r>
        <w:rPr>
          <w:lang w:val="en-GB"/>
        </w:rPr>
        <w:t>the “</w:t>
      </w:r>
      <w:r w:rsidR="00773A71" w:rsidRPr="005370DE">
        <w:rPr>
          <w:lang w:val="en-GB"/>
        </w:rPr>
        <w:t>A</w:t>
      </w:r>
      <w:r w:rsidR="00F32A2E" w:rsidRPr="005370DE">
        <w:rPr>
          <w:lang w:val="en-GB"/>
        </w:rPr>
        <w:t>ssign</w:t>
      </w:r>
      <w:r w:rsidR="00B00B00" w:rsidRPr="005370DE">
        <w:rPr>
          <w:lang w:val="en-GB"/>
        </w:rPr>
        <w:t xml:space="preserve"> HT Participation</w:t>
      </w:r>
      <w:r>
        <w:rPr>
          <w:lang w:val="en-GB"/>
        </w:rPr>
        <w:t>”</w:t>
      </w:r>
      <w:r w:rsidR="00C70857" w:rsidRPr="005370DE">
        <w:rPr>
          <w:lang w:val="en-GB"/>
        </w:rPr>
        <w:t xml:space="preserve"> transaction.</w:t>
      </w:r>
      <w:r w:rsidR="00B352FB">
        <w:rPr>
          <w:lang w:val="en-GB"/>
        </w:rPr>
        <w:t xml:space="preserve"> </w:t>
      </w:r>
      <w:r w:rsidR="00B352FB" w:rsidRPr="00BF5A58">
        <w:rPr>
          <w:lang w:val="en-GB"/>
        </w:rPr>
        <w:t>The process of defining the list of participants is outside the scope of this profile.</w:t>
      </w:r>
    </w:p>
    <w:p w14:paraId="7BCFDEF5" w14:textId="1818B0E0" w:rsidR="00391942" w:rsidRPr="005370DE" w:rsidRDefault="00391942" w:rsidP="00C72FEF">
      <w:pPr>
        <w:pStyle w:val="Corpodeltesto"/>
      </w:pPr>
      <w:r w:rsidRPr="005370DE">
        <w:t xml:space="preserve">The </w:t>
      </w:r>
      <w:r w:rsidR="00CB284B" w:rsidRPr="005370DE">
        <w:t>HT Manager</w:t>
      </w:r>
      <w:r w:rsidRPr="005370DE">
        <w:t xml:space="preserve"> is </w:t>
      </w:r>
      <w:r w:rsidR="00013B72" w:rsidRPr="005370DE">
        <w:t xml:space="preserve">also </w:t>
      </w:r>
      <w:r w:rsidRPr="005370DE">
        <w:t xml:space="preserve">responsible </w:t>
      </w:r>
      <w:r w:rsidR="00E919C9">
        <w:t>f</w:t>
      </w:r>
      <w:r w:rsidRPr="005370DE">
        <w:t>o</w:t>
      </w:r>
      <w:r w:rsidR="00E919C9">
        <w:t xml:space="preserve">r </w:t>
      </w:r>
      <w:r w:rsidR="006A508C">
        <w:rPr>
          <w:lang w:val="en-GB"/>
        </w:rPr>
        <w:t xml:space="preserve">planning </w:t>
      </w:r>
      <w:r w:rsidR="00013B72" w:rsidRPr="005370DE">
        <w:rPr>
          <w:lang w:val="en-GB"/>
        </w:rPr>
        <w:t xml:space="preserve">the </w:t>
      </w:r>
      <w:r w:rsidR="00227869">
        <w:rPr>
          <w:lang w:val="en-GB"/>
        </w:rPr>
        <w:t xml:space="preserve">team’s </w:t>
      </w:r>
      <w:r w:rsidR="00833ACA">
        <w:rPr>
          <w:lang w:val="en-GB"/>
        </w:rPr>
        <w:t>communication</w:t>
      </w:r>
      <w:r w:rsidR="00E919C9">
        <w:rPr>
          <w:lang w:val="en-GB"/>
        </w:rPr>
        <w:t>,</w:t>
      </w:r>
      <w:r w:rsidR="000152F3" w:rsidRPr="005370DE">
        <w:rPr>
          <w:lang w:val="en-GB"/>
        </w:rPr>
        <w:t xml:space="preserve"> initiating </w:t>
      </w:r>
      <w:r w:rsidR="00926252">
        <w:rPr>
          <w:lang w:val="en-GB"/>
        </w:rPr>
        <w:t>the “</w:t>
      </w:r>
      <w:r w:rsidR="000152F3" w:rsidRPr="005370DE">
        <w:rPr>
          <w:lang w:val="en-GB"/>
        </w:rPr>
        <w:t xml:space="preserve">Plan </w:t>
      </w:r>
      <w:r w:rsidR="004477E7" w:rsidRPr="005370DE">
        <w:rPr>
          <w:lang w:val="en-GB"/>
        </w:rPr>
        <w:t xml:space="preserve">HT </w:t>
      </w:r>
      <w:r w:rsidR="000152F3" w:rsidRPr="005370DE">
        <w:rPr>
          <w:lang w:val="en-GB"/>
        </w:rPr>
        <w:t>Discussion</w:t>
      </w:r>
      <w:r w:rsidR="00926252">
        <w:rPr>
          <w:lang w:val="en-GB"/>
        </w:rPr>
        <w:t>”</w:t>
      </w:r>
      <w:r w:rsidR="000152F3" w:rsidRPr="005370DE">
        <w:rPr>
          <w:lang w:val="en-GB"/>
        </w:rPr>
        <w:t xml:space="preserve"> transaction,</w:t>
      </w:r>
      <w:r w:rsidR="00013B72" w:rsidRPr="005370DE">
        <w:rPr>
          <w:lang w:val="en-GB"/>
        </w:rPr>
        <w:t xml:space="preserve"> and creating </w:t>
      </w:r>
      <w:r w:rsidR="00926252">
        <w:rPr>
          <w:lang w:val="en-GB"/>
        </w:rPr>
        <w:t xml:space="preserve">the </w:t>
      </w:r>
      <w:r w:rsidR="000152F3" w:rsidRPr="005370DE">
        <w:t>Final Report</w:t>
      </w:r>
      <w:r w:rsidR="00013B72" w:rsidRPr="005370DE">
        <w:t xml:space="preserve"> </w:t>
      </w:r>
      <w:r w:rsidRPr="005370DE">
        <w:t xml:space="preserve">as part of the </w:t>
      </w:r>
      <w:r w:rsidR="00926252">
        <w:t>“</w:t>
      </w:r>
      <w:r w:rsidR="00F32A2E" w:rsidRPr="005370DE">
        <w:t>Perform</w:t>
      </w:r>
      <w:r w:rsidRPr="005370DE">
        <w:t xml:space="preserve"> </w:t>
      </w:r>
      <w:r w:rsidR="00CB284B" w:rsidRPr="005370DE">
        <w:t>HT</w:t>
      </w:r>
      <w:r w:rsidR="00013B72" w:rsidRPr="005370DE">
        <w:t xml:space="preserve"> evaluation</w:t>
      </w:r>
      <w:r w:rsidR="00926252">
        <w:t>”</w:t>
      </w:r>
      <w:r w:rsidRPr="005370DE">
        <w:t xml:space="preserve"> transaction. </w:t>
      </w:r>
    </w:p>
    <w:p w14:paraId="5345EC33" w14:textId="2F05F139" w:rsidR="00A96AF4" w:rsidRPr="005370DE" w:rsidRDefault="00976CA7" w:rsidP="00B05F9B">
      <w:pPr>
        <w:pStyle w:val="Titolo4"/>
        <w:numPr>
          <w:ilvl w:val="0"/>
          <w:numId w:val="0"/>
        </w:numPr>
        <w:rPr>
          <w:lang w:val="en-GB"/>
        </w:rPr>
      </w:pPr>
      <w:r w:rsidRPr="005370DE">
        <w:rPr>
          <w:bCs/>
          <w:noProof w:val="0"/>
        </w:rPr>
        <w:t xml:space="preserve">X.1.1.3 </w:t>
      </w:r>
      <w:r w:rsidR="00C72FEF" w:rsidRPr="005370DE">
        <w:rPr>
          <w:bCs/>
          <w:noProof w:val="0"/>
        </w:rPr>
        <w:t>Heart Team Participant</w:t>
      </w:r>
    </w:p>
    <w:p w14:paraId="3D28D2A0" w14:textId="70D2526B" w:rsidR="002211F7" w:rsidRDefault="00051A6C" w:rsidP="002211F7">
      <w:pPr>
        <w:pStyle w:val="Corpodeltesto"/>
        <w:rPr>
          <w:lang w:val="en-GB"/>
        </w:rPr>
      </w:pPr>
      <w:r>
        <w:rPr>
          <w:lang w:val="en-GB"/>
        </w:rPr>
        <w:t xml:space="preserve">A </w:t>
      </w:r>
      <w:r w:rsidR="002211F7" w:rsidRPr="005370DE">
        <w:rPr>
          <w:lang w:val="en-GB"/>
        </w:rPr>
        <w:t xml:space="preserve">Heart Team Participant (HT Participant) is responsible for </w:t>
      </w:r>
      <w:r w:rsidR="002211F7" w:rsidRPr="005370DE">
        <w:t>accepting</w:t>
      </w:r>
      <w:r w:rsidR="002211F7">
        <w:t xml:space="preserve"> or </w:t>
      </w:r>
      <w:r w:rsidR="002211F7" w:rsidRPr="005370DE">
        <w:t xml:space="preserve">refusing to participate </w:t>
      </w:r>
      <w:r w:rsidR="002211F7">
        <w:t xml:space="preserve">in </w:t>
      </w:r>
      <w:r w:rsidR="002211F7" w:rsidRPr="005370DE">
        <w:t xml:space="preserve"> </w:t>
      </w:r>
      <w:r>
        <w:t xml:space="preserve">the </w:t>
      </w:r>
      <w:r w:rsidR="002211F7" w:rsidRPr="005370DE">
        <w:t>HT</w:t>
      </w:r>
      <w:r w:rsidR="002211F7">
        <w:t xml:space="preserve"> </w:t>
      </w:r>
      <w:r w:rsidR="002211F7" w:rsidRPr="005370DE">
        <w:t xml:space="preserve">initiating the </w:t>
      </w:r>
      <w:r>
        <w:t>“</w:t>
      </w:r>
      <w:r w:rsidR="002211F7" w:rsidRPr="005370DE">
        <w:t>Accept/Reject HT</w:t>
      </w:r>
      <w:r>
        <w:t>” transaction</w:t>
      </w:r>
      <w:r w:rsidR="00D40970">
        <w:t xml:space="preserve"> and </w:t>
      </w:r>
      <w:r w:rsidR="005A4946">
        <w:t xml:space="preserve">for </w:t>
      </w:r>
      <w:r w:rsidR="00D40970">
        <w:t>request</w:t>
      </w:r>
      <w:r w:rsidR="005A4946">
        <w:t>ing</w:t>
      </w:r>
      <w:r w:rsidR="00D40970">
        <w:t xml:space="preserve"> more information.</w:t>
      </w:r>
      <w:r w:rsidR="002211F7" w:rsidRPr="005370DE">
        <w:t xml:space="preserve"> </w:t>
      </w:r>
      <w:r w:rsidR="00B919EE" w:rsidRPr="005370DE">
        <w:rPr>
          <w:lang w:val="en-GB"/>
        </w:rPr>
        <w:t xml:space="preserve">Heart Team Participant </w:t>
      </w:r>
      <w:r w:rsidR="00B919EE">
        <w:rPr>
          <w:lang w:val="en-GB"/>
        </w:rPr>
        <w:t xml:space="preserve">is also responsible of </w:t>
      </w:r>
      <w:r w:rsidR="00B919EE" w:rsidRPr="005370DE">
        <w:t xml:space="preserve">providing </w:t>
      </w:r>
      <w:r w:rsidR="00A744B2">
        <w:t>individual evaluation</w:t>
      </w:r>
      <w:r w:rsidR="00B919EE" w:rsidRPr="005370DE">
        <w:rPr>
          <w:lang w:val="en-GB"/>
        </w:rPr>
        <w:t xml:space="preserve"> reports, which will be needed in preparation for HT discussion</w:t>
      </w:r>
      <w:r w:rsidR="00E358C5">
        <w:rPr>
          <w:lang w:val="en-GB"/>
        </w:rPr>
        <w:t>.</w:t>
      </w:r>
    </w:p>
    <w:p w14:paraId="08A7DCEA" w14:textId="7F5FB75C" w:rsidR="00CF283F" w:rsidRPr="000807AC" w:rsidRDefault="00CF283F" w:rsidP="00303E20">
      <w:pPr>
        <w:pStyle w:val="Titolo2"/>
        <w:numPr>
          <w:ilvl w:val="0"/>
          <w:numId w:val="0"/>
        </w:numPr>
        <w:rPr>
          <w:noProof w:val="0"/>
        </w:rPr>
      </w:pPr>
      <w:bookmarkStart w:id="43" w:name="_Toc336006515"/>
      <w:r w:rsidRPr="000807AC">
        <w:rPr>
          <w:noProof w:val="0"/>
        </w:rPr>
        <w:t xml:space="preserve">X.2 </w:t>
      </w:r>
      <w:r w:rsidR="00815AAF">
        <w:rPr>
          <w:noProof w:val="0"/>
        </w:rPr>
        <w:t>X</w:t>
      </w:r>
      <w:r w:rsidR="00B43EC6">
        <w:rPr>
          <w:noProof w:val="0"/>
        </w:rPr>
        <w:t>CHT</w:t>
      </w:r>
      <w:r w:rsidR="00815AAF">
        <w:rPr>
          <w:noProof w:val="0"/>
        </w:rPr>
        <w:t>-WD</w:t>
      </w:r>
      <w:r w:rsidR="00104BE6" w:rsidRPr="000807AC">
        <w:rPr>
          <w:noProof w:val="0"/>
        </w:rPr>
        <w:t xml:space="preserve"> Actor</w:t>
      </w:r>
      <w:r w:rsidRPr="000807AC">
        <w:rPr>
          <w:noProof w:val="0"/>
        </w:rPr>
        <w:t xml:space="preserve"> Options</w:t>
      </w:r>
      <w:bookmarkEnd w:id="43"/>
    </w:p>
    <w:p w14:paraId="3E81B626" w14:textId="6A733377" w:rsidR="00C93519" w:rsidRPr="000807AC" w:rsidRDefault="00AD60D5" w:rsidP="00597DB2">
      <w:pPr>
        <w:pStyle w:val="AuthorInstructions"/>
      </w:pPr>
      <w:r>
        <w:rPr>
          <w:i w:val="0"/>
        </w:rPr>
        <w:t>None</w:t>
      </w:r>
      <w:r w:rsidR="00BF4E00">
        <w:rPr>
          <w:i w:val="0"/>
        </w:rPr>
        <w:t>.</w:t>
      </w:r>
    </w:p>
    <w:p w14:paraId="5DABB7F5" w14:textId="4F0FAB40" w:rsidR="00761469" w:rsidRPr="000807AC" w:rsidRDefault="005F21E7" w:rsidP="0070073A">
      <w:pPr>
        <w:pStyle w:val="Titolo2"/>
        <w:numPr>
          <w:ilvl w:val="0"/>
          <w:numId w:val="0"/>
        </w:numPr>
      </w:pPr>
      <w:bookmarkStart w:id="44" w:name="_Toc336006517"/>
      <w:bookmarkStart w:id="45" w:name="_Toc37034636"/>
      <w:bookmarkStart w:id="46" w:name="_Toc38846114"/>
      <w:bookmarkStart w:id="47" w:name="_Toc504625757"/>
      <w:bookmarkStart w:id="48" w:name="_Toc530206510"/>
      <w:bookmarkStart w:id="49" w:name="_Toc1388430"/>
      <w:bookmarkStart w:id="50" w:name="_Toc1388584"/>
      <w:bookmarkStart w:id="51" w:name="_Toc1456611"/>
      <w:r w:rsidRPr="000807AC">
        <w:rPr>
          <w:noProof w:val="0"/>
        </w:rPr>
        <w:t xml:space="preserve">X.3 </w:t>
      </w:r>
      <w:r w:rsidR="004B3EA7">
        <w:rPr>
          <w:noProof w:val="0"/>
        </w:rPr>
        <w:t>X</w:t>
      </w:r>
      <w:r w:rsidR="00B43EC6">
        <w:rPr>
          <w:noProof w:val="0"/>
        </w:rPr>
        <w:t>CHT</w:t>
      </w:r>
      <w:r w:rsidR="004B3EA7">
        <w:rPr>
          <w:noProof w:val="0"/>
        </w:rPr>
        <w:t>-WD</w:t>
      </w:r>
      <w:r w:rsidRPr="000807AC">
        <w:rPr>
          <w:noProof w:val="0"/>
        </w:rPr>
        <w:t xml:space="preserve"> </w:t>
      </w:r>
      <w:r w:rsidR="001579E7" w:rsidRPr="000807AC">
        <w:rPr>
          <w:noProof w:val="0"/>
        </w:rPr>
        <w:t xml:space="preserve">Required </w:t>
      </w:r>
      <w:r w:rsidR="00C158E0" w:rsidRPr="000807AC">
        <w:rPr>
          <w:noProof w:val="0"/>
        </w:rPr>
        <w:t>Actor</w:t>
      </w:r>
      <w:r w:rsidRPr="000807AC">
        <w:rPr>
          <w:noProof w:val="0"/>
        </w:rPr>
        <w:t xml:space="preserve"> Groupings</w:t>
      </w:r>
      <w:bookmarkEnd w:id="44"/>
      <w:r w:rsidRPr="000807AC">
        <w:rPr>
          <w:noProof w:val="0"/>
        </w:rPr>
        <w:t xml:space="preserve"> </w:t>
      </w:r>
    </w:p>
    <w:p w14:paraId="1FBD2AF1" w14:textId="1EE0E9B3" w:rsidR="00761469" w:rsidRPr="000807AC" w:rsidRDefault="00761469" w:rsidP="00597DB2">
      <w:pPr>
        <w:pStyle w:val="Corpodeltesto"/>
      </w:pPr>
      <w:r w:rsidRPr="000807AC">
        <w:t xml:space="preserve">When a profile mandates that an </w:t>
      </w:r>
      <w:r w:rsidR="0059602E">
        <w:t>A</w:t>
      </w:r>
      <w:r w:rsidRPr="000807AC">
        <w:t xml:space="preserve">ctor be grouped with another </w:t>
      </w:r>
      <w:r w:rsidR="0059602E">
        <w:t>A</w:t>
      </w:r>
      <w:r w:rsidRPr="000807AC">
        <w:t>ctor(s), the mandated grouping requirement is defined in this section. The “grouped Actor”, specified as the second half of the pairing, may be from this profile or a different domain/profile. These mandatory groupings, plus pointers to further descriptions and content bindings</w:t>
      </w:r>
      <w:r w:rsidR="00F26245">
        <w:t>,</w:t>
      </w:r>
      <w:r w:rsidRPr="000807AC">
        <w:t xml:space="preserve"> if necessary</w:t>
      </w:r>
      <w:r w:rsidR="00F26245">
        <w:t>,</w:t>
      </w:r>
      <w:r w:rsidRPr="000807AC">
        <w:t xml:space="preserve"> are given in the table below.</w:t>
      </w:r>
    </w:p>
    <w:p w14:paraId="37251979" w14:textId="77777777" w:rsidR="00761469" w:rsidRPr="000807AC" w:rsidRDefault="00761469" w:rsidP="005360E4">
      <w:pPr>
        <w:pStyle w:val="Corpodeltesto"/>
      </w:pPr>
      <w:r w:rsidRPr="000807AC">
        <w:t xml:space="preserve">An Actor from this profile (Column 1) must implement all of the required transactions and/or content modules in this profile </w:t>
      </w:r>
      <w:r w:rsidRPr="000807AC">
        <w:rPr>
          <w:b/>
          <w:i/>
        </w:rPr>
        <w:t>in addition to</w:t>
      </w:r>
      <w:r w:rsidRPr="000807AC">
        <w:t xml:space="preserve"> all of the transactions required for the grouped actor (Column 2)</w:t>
      </w:r>
      <w:r w:rsidR="00887E40" w:rsidRPr="000807AC">
        <w:t xml:space="preserve">. </w:t>
      </w:r>
      <w:r w:rsidRPr="000807AC">
        <w:t>If this is a content profile, and actors from this profile are grouped with actors from a workflow or transport profile, “content bindings” required by the transport profile may be defined to describe how data from the content module is mapped into data elements from the workflow or transport transactions.</w:t>
      </w:r>
    </w:p>
    <w:p w14:paraId="254EFA18" w14:textId="77777777" w:rsidR="00761469" w:rsidRPr="000807AC" w:rsidRDefault="00761469" w:rsidP="00761469">
      <w:pPr>
        <w:pStyle w:val="Corpodeltesto"/>
      </w:pPr>
      <w:r w:rsidRPr="000807AC">
        <w:t>In some cases, required groupings are defined as at least one of an enumerated set of possible actors; this is designated by merging column one into a single cell spanning multiple potential grouped actors</w:t>
      </w:r>
      <w:r w:rsidR="00887E40" w:rsidRPr="000807AC">
        <w:t xml:space="preserve">. </w:t>
      </w:r>
      <w:r w:rsidRPr="000807AC">
        <w:t>Notes are used to highlight this situation.</w:t>
      </w:r>
    </w:p>
    <w:p w14:paraId="61DD3AF7" w14:textId="77777777" w:rsidR="00761469" w:rsidRPr="000807AC" w:rsidRDefault="00761469" w:rsidP="00761469">
      <w:pPr>
        <w:pStyle w:val="Corpodeltesto"/>
      </w:pPr>
      <w:r w:rsidRPr="000807AC">
        <w:t xml:space="preserve">Section </w:t>
      </w:r>
      <w:r w:rsidRPr="00704901">
        <w:t>X.5</w:t>
      </w:r>
      <w:r w:rsidRPr="000807AC">
        <w:t xml:space="preserve"> describes some optional groupings that may be of interest for security considerations and section </w:t>
      </w:r>
      <w:r w:rsidRPr="00704901">
        <w:t>X.6</w:t>
      </w:r>
      <w:r w:rsidRPr="000807AC">
        <w:t xml:space="preserve"> describes some optional groupings in other related profiles.</w:t>
      </w:r>
    </w:p>
    <w:p w14:paraId="18E46743" w14:textId="24F1F62D" w:rsidR="00926D7E" w:rsidRPr="003F1F6A" w:rsidRDefault="00926D7E" w:rsidP="00926D7E">
      <w:pPr>
        <w:pStyle w:val="Corpodeltesto"/>
      </w:pPr>
      <w:r w:rsidRPr="003F1F6A">
        <w:t xml:space="preserve">The grouping of XDW actors with each of the </w:t>
      </w:r>
      <w:r w:rsidR="00A96AF4">
        <w:t>XCHT</w:t>
      </w:r>
      <w:r>
        <w:t>-WD</w:t>
      </w:r>
      <w:r w:rsidRPr="003F1F6A">
        <w:t xml:space="preserve"> actors is specified in </w:t>
      </w:r>
      <w:r>
        <w:t xml:space="preserve">table </w:t>
      </w:r>
      <w:r w:rsidRPr="00114D5E">
        <w:t>X.3-1</w:t>
      </w:r>
      <w:r w:rsidRPr="003F1F6A">
        <w:t xml:space="preserve">. These XDW </w:t>
      </w:r>
      <w:r w:rsidR="0059602E">
        <w:t>a</w:t>
      </w:r>
      <w:r w:rsidRPr="003F1F6A">
        <w:t xml:space="preserve">ctors support the creation, consumption and update of the XDW workflow </w:t>
      </w:r>
      <w:r w:rsidRPr="003F1F6A">
        <w:lastRenderedPageBreak/>
        <w:t>document</w:t>
      </w:r>
      <w:r>
        <w:t>,</w:t>
      </w:r>
      <w:r w:rsidRPr="003F1F6A">
        <w:t xml:space="preserve"> which is the shared data structure</w:t>
      </w:r>
      <w:r>
        <w:t>,</w:t>
      </w:r>
      <w:r w:rsidRPr="003F1F6A">
        <w:t xml:space="preserve"> </w:t>
      </w:r>
      <w:r w:rsidR="00364AD3">
        <w:t xml:space="preserve">that </w:t>
      </w:r>
      <w:r w:rsidR="002211F7">
        <w:t>tracks</w:t>
      </w:r>
      <w:r w:rsidRPr="003F1F6A">
        <w:t xml:space="preserve"> the evolution of the workflow</w:t>
      </w:r>
      <w:r>
        <w:t xml:space="preserve">. </w:t>
      </w:r>
      <w:r w:rsidRPr="003F1F6A">
        <w:t>This allows the workflow definition actors at any point in the workflow to access the most current status of the workflow and share the tasks performed with all other workflow definition actors</w:t>
      </w:r>
      <w:r>
        <w:t xml:space="preserve">. </w:t>
      </w:r>
    </w:p>
    <w:p w14:paraId="0D5A26B9" w14:textId="77777777" w:rsidR="00926D7E" w:rsidRPr="003F1F6A" w:rsidRDefault="00926D7E" w:rsidP="00926D7E">
      <w:pPr>
        <w:pStyle w:val="Corpodeltesto"/>
      </w:pPr>
      <w:r w:rsidRPr="003F1F6A">
        <w:rPr>
          <w:sz w:val="18"/>
        </w:rPr>
        <w:t>Note: See IHE ITI TF-1: Section 30.3 (XDW Supplement) for other groupings that are needed for the XDW Actors to permit sharing of a Workflow Document with IHE XDS, XDR or XDM Profiles.</w:t>
      </w:r>
    </w:p>
    <w:p w14:paraId="568C2F38" w14:textId="767355BA" w:rsidR="00926D7E" w:rsidRDefault="00A96AF4" w:rsidP="00926D7E">
      <w:pPr>
        <w:pStyle w:val="Corpodeltesto"/>
      </w:pPr>
      <w:r>
        <w:t>XCHT</w:t>
      </w:r>
      <w:r w:rsidR="00926D7E">
        <w:t xml:space="preserve">-WD actors shall be grouped with DSUB actors to grant an interoperable system for task status update notification. </w:t>
      </w:r>
      <w:r w:rsidR="00D636B9">
        <w:t xml:space="preserve">The </w:t>
      </w:r>
      <w:r w:rsidR="00926D7E">
        <w:t xml:space="preserve">DSUB infrastructure is intended to provide specific notifications to the participants of the </w:t>
      </w:r>
      <w:r w:rsidR="00D636B9">
        <w:t>HT</w:t>
      </w:r>
      <w:r w:rsidR="00926D7E">
        <w:t xml:space="preserve"> </w:t>
      </w:r>
      <w:r w:rsidR="00D636B9">
        <w:t>using</w:t>
      </w:r>
      <w:r w:rsidR="00926D7E">
        <w:t xml:space="preserve"> a XDS.b environment </w:t>
      </w:r>
      <w:r w:rsidR="00D636B9">
        <w:t xml:space="preserve">with a </w:t>
      </w:r>
      <w:r w:rsidR="00926D7E">
        <w:t>XDW infrastructure for workflow sharing infrastructure.</w:t>
      </w:r>
    </w:p>
    <w:p w14:paraId="1CBD8A02" w14:textId="77777777" w:rsidR="00761469" w:rsidRPr="00F0607A" w:rsidRDefault="00761469" w:rsidP="00761469">
      <w:pPr>
        <w:pStyle w:val="Corpodeltesto"/>
      </w:pPr>
    </w:p>
    <w:p w14:paraId="2E6429FF" w14:textId="6F4D01EC" w:rsidR="00761469" w:rsidRPr="000807AC" w:rsidRDefault="00761469" w:rsidP="00761469">
      <w:pPr>
        <w:pStyle w:val="TableTitle"/>
      </w:pPr>
      <w:r w:rsidRPr="000807AC">
        <w:t>Table X.3-1</w:t>
      </w:r>
      <w:r w:rsidR="00701B3A" w:rsidRPr="000807AC">
        <w:t xml:space="preserve">: </w:t>
      </w:r>
      <w:r w:rsidR="00A96AF4">
        <w:t>XCHT</w:t>
      </w:r>
      <w:r w:rsidRPr="000807AC">
        <w:t>-</w:t>
      </w:r>
      <w:r w:rsidR="009A573C">
        <w:t>WD</w:t>
      </w:r>
      <w:r w:rsidRPr="000807AC">
        <w:t xml:space="preserve">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1"/>
        <w:gridCol w:w="1980"/>
        <w:gridCol w:w="2160"/>
        <w:gridCol w:w="1951"/>
      </w:tblGrid>
      <w:tr w:rsidR="00761469" w:rsidRPr="000807AC" w14:paraId="3610FD7E" w14:textId="77777777" w:rsidTr="00DB186B">
        <w:trPr>
          <w:cantSplit/>
          <w:tblHeader/>
          <w:jc w:val="center"/>
        </w:trPr>
        <w:tc>
          <w:tcPr>
            <w:tcW w:w="2311" w:type="dxa"/>
            <w:shd w:val="pct15" w:color="auto" w:fill="FFFFFF"/>
          </w:tcPr>
          <w:p w14:paraId="53ABE91D" w14:textId="784FBE15" w:rsidR="00761469" w:rsidRPr="000807AC" w:rsidRDefault="00A96AF4" w:rsidP="00DB186B">
            <w:pPr>
              <w:pStyle w:val="TableEntryHeader"/>
            </w:pPr>
            <w:r>
              <w:t>XCHT</w:t>
            </w:r>
            <w:r w:rsidR="009A573C">
              <w:t>-WD</w:t>
            </w:r>
            <w:r w:rsidR="00761469" w:rsidRPr="000807AC">
              <w:t xml:space="preserve"> Actor</w:t>
            </w:r>
          </w:p>
        </w:tc>
        <w:tc>
          <w:tcPr>
            <w:tcW w:w="1980" w:type="dxa"/>
            <w:shd w:val="pct15" w:color="auto" w:fill="FFFFFF"/>
          </w:tcPr>
          <w:p w14:paraId="051AD056" w14:textId="77777777" w:rsidR="00761469" w:rsidRPr="000807AC" w:rsidRDefault="00761469" w:rsidP="00DB186B">
            <w:pPr>
              <w:pStyle w:val="TableEntryHeader"/>
            </w:pPr>
            <w:r w:rsidRPr="000807AC">
              <w:t>Actor to be grouped with</w:t>
            </w:r>
          </w:p>
        </w:tc>
        <w:tc>
          <w:tcPr>
            <w:tcW w:w="2160" w:type="dxa"/>
            <w:shd w:val="pct15" w:color="auto" w:fill="FFFFFF"/>
          </w:tcPr>
          <w:p w14:paraId="70B71BB3" w14:textId="77777777" w:rsidR="00761469" w:rsidRPr="000807AC" w:rsidRDefault="00761469" w:rsidP="00DB186B">
            <w:pPr>
              <w:pStyle w:val="TableEntryHeader"/>
            </w:pPr>
            <w:r w:rsidRPr="000807AC">
              <w:t>TF Volume and Section</w:t>
            </w:r>
          </w:p>
        </w:tc>
        <w:tc>
          <w:tcPr>
            <w:tcW w:w="1951" w:type="dxa"/>
            <w:shd w:val="pct15" w:color="auto" w:fill="FFFFFF"/>
          </w:tcPr>
          <w:p w14:paraId="3BAEA587" w14:textId="77777777" w:rsidR="00761469" w:rsidRPr="000807AC" w:rsidRDefault="00761469" w:rsidP="00DB186B">
            <w:pPr>
              <w:pStyle w:val="TableEntryHeader"/>
            </w:pPr>
            <w:r w:rsidRPr="000807AC">
              <w:t>Content Bindings Reference</w:t>
            </w:r>
          </w:p>
        </w:tc>
      </w:tr>
      <w:tr w:rsidR="00C6564A" w:rsidRPr="000807AC" w14:paraId="564ABF8E" w14:textId="77777777" w:rsidTr="00136518">
        <w:trPr>
          <w:cantSplit/>
          <w:trHeight w:val="289"/>
          <w:jc w:val="center"/>
        </w:trPr>
        <w:tc>
          <w:tcPr>
            <w:tcW w:w="2311" w:type="dxa"/>
            <w:vMerge w:val="restart"/>
          </w:tcPr>
          <w:p w14:paraId="44D98F42" w14:textId="263C1581" w:rsidR="00C6564A" w:rsidRPr="000807AC" w:rsidRDefault="00A96AF4" w:rsidP="00DB186B">
            <w:pPr>
              <w:pStyle w:val="TableEntry"/>
            </w:pPr>
            <w:r>
              <w:t>HT</w:t>
            </w:r>
            <w:r w:rsidR="00C6564A">
              <w:t xml:space="preserve"> Requester</w:t>
            </w:r>
          </w:p>
        </w:tc>
        <w:tc>
          <w:tcPr>
            <w:tcW w:w="1980" w:type="dxa"/>
          </w:tcPr>
          <w:p w14:paraId="6959B190" w14:textId="09CFF854" w:rsidR="00C6564A" w:rsidRPr="000807AC" w:rsidRDefault="00C6564A" w:rsidP="00DB186B">
            <w:pPr>
              <w:pStyle w:val="TableEntry"/>
            </w:pPr>
            <w:r>
              <w:t>XDW Content Creator</w:t>
            </w:r>
          </w:p>
        </w:tc>
        <w:tc>
          <w:tcPr>
            <w:tcW w:w="2160" w:type="dxa"/>
          </w:tcPr>
          <w:p w14:paraId="1479D0E2" w14:textId="69520F72" w:rsidR="00C6564A" w:rsidRPr="00136518" w:rsidRDefault="00A22509" w:rsidP="00136518">
            <w:pPr>
              <w:shd w:val="clear" w:color="auto" w:fill="FFFFFF"/>
              <w:spacing w:before="100" w:beforeAutospacing="1" w:after="100" w:afterAutospacing="1"/>
              <w:rPr>
                <w:sz w:val="18"/>
              </w:rPr>
            </w:pPr>
            <w:r w:rsidRPr="00D9419B">
              <w:rPr>
                <w:sz w:val="18"/>
              </w:rPr>
              <w:t>ITI TF-1</w:t>
            </w:r>
            <w:r>
              <w:rPr>
                <w:sz w:val="18"/>
              </w:rPr>
              <w:t>:</w:t>
            </w:r>
            <w:r w:rsidRPr="00D9419B">
              <w:rPr>
                <w:sz w:val="18"/>
              </w:rPr>
              <w:t xml:space="preserve"> </w:t>
            </w:r>
            <w:r w:rsidRPr="0070073A">
              <w:rPr>
                <w:sz w:val="18"/>
              </w:rPr>
              <w:t xml:space="preserve">30.1.1 </w:t>
            </w:r>
          </w:p>
        </w:tc>
        <w:tc>
          <w:tcPr>
            <w:tcW w:w="1951" w:type="dxa"/>
          </w:tcPr>
          <w:p w14:paraId="159A2A05" w14:textId="485D3C4B" w:rsidR="00C6564A" w:rsidRPr="000807AC" w:rsidRDefault="00C6564A" w:rsidP="00DB186B">
            <w:pPr>
              <w:pStyle w:val="TableEntry"/>
            </w:pPr>
            <w:r>
              <w:t>ITI TF-3:5</w:t>
            </w:r>
          </w:p>
        </w:tc>
      </w:tr>
      <w:tr w:rsidR="00C6564A" w:rsidRPr="000807AC" w14:paraId="0CC3EBA0" w14:textId="77777777" w:rsidTr="00051560">
        <w:trPr>
          <w:cantSplit/>
          <w:trHeight w:val="569"/>
          <w:jc w:val="center"/>
        </w:trPr>
        <w:tc>
          <w:tcPr>
            <w:tcW w:w="2311" w:type="dxa"/>
            <w:vMerge/>
          </w:tcPr>
          <w:p w14:paraId="0CA39E34" w14:textId="77777777" w:rsidR="00C6564A" w:rsidRPr="000807AC" w:rsidRDefault="00C6564A" w:rsidP="00DB186B">
            <w:pPr>
              <w:pStyle w:val="TableEntry"/>
            </w:pPr>
          </w:p>
        </w:tc>
        <w:tc>
          <w:tcPr>
            <w:tcW w:w="1980" w:type="dxa"/>
          </w:tcPr>
          <w:p w14:paraId="7BF8EEC7" w14:textId="77777777" w:rsidR="00C6564A" w:rsidRPr="000807AC" w:rsidRDefault="00C6564A" w:rsidP="00DB186B">
            <w:pPr>
              <w:pStyle w:val="TableEntry"/>
            </w:pPr>
            <w:r>
              <w:t>XDW Content Updater</w:t>
            </w:r>
          </w:p>
        </w:tc>
        <w:tc>
          <w:tcPr>
            <w:tcW w:w="2160" w:type="dxa"/>
          </w:tcPr>
          <w:p w14:paraId="0536BF8F" w14:textId="0C276D32" w:rsidR="00C6564A" w:rsidRPr="00136518" w:rsidRDefault="00A22509" w:rsidP="00136518">
            <w:pPr>
              <w:shd w:val="clear" w:color="auto" w:fill="FFFFFF"/>
              <w:spacing w:before="100" w:beforeAutospacing="1" w:after="100" w:afterAutospacing="1"/>
              <w:rPr>
                <w:sz w:val="18"/>
              </w:rPr>
            </w:pPr>
            <w:r>
              <w:rPr>
                <w:sz w:val="18"/>
              </w:rPr>
              <w:t xml:space="preserve">ITI TF-1: </w:t>
            </w:r>
            <w:r w:rsidRPr="0070073A">
              <w:rPr>
                <w:sz w:val="18"/>
              </w:rPr>
              <w:t xml:space="preserve">30.1.3 </w:t>
            </w:r>
          </w:p>
        </w:tc>
        <w:tc>
          <w:tcPr>
            <w:tcW w:w="1951" w:type="dxa"/>
          </w:tcPr>
          <w:p w14:paraId="205F8D7E" w14:textId="77777777" w:rsidR="00C6564A" w:rsidRPr="000807AC" w:rsidRDefault="00C6564A" w:rsidP="00DB186B">
            <w:pPr>
              <w:pStyle w:val="TableEntry"/>
            </w:pPr>
            <w:r>
              <w:t>ITI TF-3:5</w:t>
            </w:r>
          </w:p>
        </w:tc>
      </w:tr>
      <w:tr w:rsidR="00743C87" w:rsidRPr="000807AC" w14:paraId="462F5994" w14:textId="77777777" w:rsidTr="000375FA">
        <w:trPr>
          <w:cantSplit/>
          <w:trHeight w:val="300"/>
          <w:jc w:val="center"/>
        </w:trPr>
        <w:tc>
          <w:tcPr>
            <w:tcW w:w="2311" w:type="dxa"/>
            <w:vMerge/>
          </w:tcPr>
          <w:p w14:paraId="53330C3A" w14:textId="77777777" w:rsidR="00743C87" w:rsidRPr="000807AC" w:rsidRDefault="00743C87" w:rsidP="00DB186B">
            <w:pPr>
              <w:pStyle w:val="TableEntry"/>
            </w:pPr>
          </w:p>
        </w:tc>
        <w:tc>
          <w:tcPr>
            <w:tcW w:w="1980" w:type="dxa"/>
          </w:tcPr>
          <w:p w14:paraId="6868E243" w14:textId="5579C1BB" w:rsidR="00743C87" w:rsidRDefault="00743C87" w:rsidP="00303157">
            <w:pPr>
              <w:pStyle w:val="TableEntry"/>
            </w:pPr>
            <w:r>
              <w:t xml:space="preserve">XDW Content Consumer </w:t>
            </w:r>
          </w:p>
        </w:tc>
        <w:tc>
          <w:tcPr>
            <w:tcW w:w="2160" w:type="dxa"/>
          </w:tcPr>
          <w:p w14:paraId="1ABD1256" w14:textId="07F9B7B4" w:rsidR="00743C87" w:rsidRPr="0070073A" w:rsidRDefault="00743C87" w:rsidP="0070073A">
            <w:pPr>
              <w:shd w:val="clear" w:color="auto" w:fill="FFFFFF"/>
              <w:spacing w:before="100" w:beforeAutospacing="1" w:after="100" w:afterAutospacing="1"/>
              <w:rPr>
                <w:sz w:val="18"/>
              </w:rPr>
            </w:pPr>
            <w:r w:rsidRPr="00D9419B">
              <w:rPr>
                <w:sz w:val="18"/>
              </w:rPr>
              <w:t>ITI TF-1</w:t>
            </w:r>
            <w:r>
              <w:rPr>
                <w:sz w:val="18"/>
              </w:rPr>
              <w:t xml:space="preserve">: </w:t>
            </w:r>
            <w:r w:rsidRPr="0070073A">
              <w:rPr>
                <w:sz w:val="18"/>
              </w:rPr>
              <w:t>30.1.2</w:t>
            </w:r>
          </w:p>
        </w:tc>
        <w:tc>
          <w:tcPr>
            <w:tcW w:w="1951" w:type="dxa"/>
          </w:tcPr>
          <w:p w14:paraId="62753998" w14:textId="028DB55F" w:rsidR="00743C87" w:rsidRPr="000807AC" w:rsidRDefault="00743C87" w:rsidP="000375FA">
            <w:pPr>
              <w:pStyle w:val="TableEntry"/>
            </w:pPr>
            <w:r>
              <w:t>ITI TF-3:5</w:t>
            </w:r>
          </w:p>
        </w:tc>
      </w:tr>
      <w:tr w:rsidR="00C6564A" w:rsidRPr="000807AC" w14:paraId="3EFEA6B6" w14:textId="77777777" w:rsidTr="00051560">
        <w:trPr>
          <w:cantSplit/>
          <w:trHeight w:val="549"/>
          <w:jc w:val="center"/>
        </w:trPr>
        <w:tc>
          <w:tcPr>
            <w:tcW w:w="2311" w:type="dxa"/>
            <w:vMerge/>
          </w:tcPr>
          <w:p w14:paraId="218C690C" w14:textId="77777777" w:rsidR="00C6564A" w:rsidRPr="000807AC" w:rsidRDefault="00C6564A" w:rsidP="00DB186B">
            <w:pPr>
              <w:pStyle w:val="TableEntry"/>
            </w:pPr>
          </w:p>
        </w:tc>
        <w:tc>
          <w:tcPr>
            <w:tcW w:w="1980" w:type="dxa"/>
          </w:tcPr>
          <w:p w14:paraId="22A6A284" w14:textId="77777777" w:rsidR="00C6564A" w:rsidRDefault="00C6564A" w:rsidP="00DB186B">
            <w:pPr>
              <w:pStyle w:val="TableEntry"/>
            </w:pPr>
            <w:r>
              <w:t>XDS Document Source</w:t>
            </w:r>
          </w:p>
        </w:tc>
        <w:tc>
          <w:tcPr>
            <w:tcW w:w="2160" w:type="dxa"/>
          </w:tcPr>
          <w:p w14:paraId="61812449" w14:textId="5F94D667"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10.1.1.1 </w:t>
            </w:r>
          </w:p>
        </w:tc>
        <w:tc>
          <w:tcPr>
            <w:tcW w:w="1951" w:type="dxa"/>
          </w:tcPr>
          <w:p w14:paraId="3259EDA5" w14:textId="77777777" w:rsidR="00C6564A" w:rsidRPr="000807AC" w:rsidRDefault="00C6564A" w:rsidP="00DB186B">
            <w:pPr>
              <w:pStyle w:val="TableEntry"/>
            </w:pPr>
            <w:r>
              <w:t>--</w:t>
            </w:r>
          </w:p>
        </w:tc>
      </w:tr>
      <w:tr w:rsidR="00C6564A" w:rsidRPr="000807AC" w14:paraId="716B9B43" w14:textId="77777777" w:rsidTr="00051560">
        <w:trPr>
          <w:cantSplit/>
          <w:trHeight w:val="549"/>
          <w:jc w:val="center"/>
        </w:trPr>
        <w:tc>
          <w:tcPr>
            <w:tcW w:w="2311" w:type="dxa"/>
            <w:vMerge/>
          </w:tcPr>
          <w:p w14:paraId="4A4E70CE" w14:textId="77777777" w:rsidR="00C6564A" w:rsidRPr="000807AC" w:rsidRDefault="00C6564A" w:rsidP="00DB186B">
            <w:pPr>
              <w:pStyle w:val="TableEntry"/>
            </w:pPr>
          </w:p>
        </w:tc>
        <w:tc>
          <w:tcPr>
            <w:tcW w:w="1980" w:type="dxa"/>
          </w:tcPr>
          <w:p w14:paraId="3E4A5CC3" w14:textId="77777777" w:rsidR="00C6564A" w:rsidRDefault="00F36293" w:rsidP="00DB186B">
            <w:pPr>
              <w:pStyle w:val="TableEntry"/>
            </w:pPr>
            <w:r>
              <w:t>XDS D</w:t>
            </w:r>
            <w:r w:rsidR="00C6564A">
              <w:t>ocument Consumer</w:t>
            </w:r>
          </w:p>
        </w:tc>
        <w:tc>
          <w:tcPr>
            <w:tcW w:w="2160" w:type="dxa"/>
          </w:tcPr>
          <w:p w14:paraId="29DFB118" w14:textId="6BF212F2"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10.1.1.2 </w:t>
            </w:r>
          </w:p>
        </w:tc>
        <w:tc>
          <w:tcPr>
            <w:tcW w:w="1951" w:type="dxa"/>
          </w:tcPr>
          <w:p w14:paraId="05999EBE" w14:textId="77777777" w:rsidR="00C6564A" w:rsidRPr="000807AC" w:rsidRDefault="00C6564A" w:rsidP="00DB186B">
            <w:pPr>
              <w:pStyle w:val="TableEntry"/>
            </w:pPr>
            <w:r>
              <w:t>--</w:t>
            </w:r>
          </w:p>
        </w:tc>
      </w:tr>
      <w:tr w:rsidR="00A22509" w:rsidRPr="000807AC" w14:paraId="0D6B787D" w14:textId="77777777" w:rsidTr="00051560">
        <w:trPr>
          <w:cantSplit/>
          <w:trHeight w:val="549"/>
          <w:jc w:val="center"/>
        </w:trPr>
        <w:tc>
          <w:tcPr>
            <w:tcW w:w="2311" w:type="dxa"/>
            <w:vMerge/>
          </w:tcPr>
          <w:p w14:paraId="48305B0A" w14:textId="77777777" w:rsidR="00A22509" w:rsidRPr="000807AC" w:rsidRDefault="00A22509" w:rsidP="00DB186B">
            <w:pPr>
              <w:pStyle w:val="TableEntry"/>
            </w:pPr>
          </w:p>
        </w:tc>
        <w:tc>
          <w:tcPr>
            <w:tcW w:w="1980" w:type="dxa"/>
          </w:tcPr>
          <w:p w14:paraId="022178A9" w14:textId="77777777" w:rsidR="00A22509" w:rsidRDefault="00A22509" w:rsidP="00DB186B">
            <w:pPr>
              <w:pStyle w:val="TableEntry"/>
            </w:pPr>
            <w:r>
              <w:t>DSUB Document Metadata Subscriber</w:t>
            </w:r>
          </w:p>
        </w:tc>
        <w:tc>
          <w:tcPr>
            <w:tcW w:w="2160" w:type="dxa"/>
          </w:tcPr>
          <w:p w14:paraId="591E9FB1"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06E14144" w14:textId="77777777" w:rsidR="00A22509" w:rsidRPr="000807AC" w:rsidRDefault="00A22509" w:rsidP="00DB186B">
            <w:pPr>
              <w:pStyle w:val="TableEntry"/>
            </w:pPr>
          </w:p>
        </w:tc>
        <w:tc>
          <w:tcPr>
            <w:tcW w:w="1951" w:type="dxa"/>
          </w:tcPr>
          <w:p w14:paraId="0A9190C4" w14:textId="77777777" w:rsidR="00A22509" w:rsidRPr="000807AC" w:rsidRDefault="00A22509" w:rsidP="00DB186B">
            <w:pPr>
              <w:pStyle w:val="TableEntry"/>
            </w:pPr>
            <w:r>
              <w:t>--</w:t>
            </w:r>
          </w:p>
        </w:tc>
      </w:tr>
      <w:tr w:rsidR="005F04A3" w:rsidRPr="000807AC" w14:paraId="10797830" w14:textId="77777777" w:rsidTr="006342C7">
        <w:trPr>
          <w:cantSplit/>
          <w:trHeight w:val="591"/>
          <w:jc w:val="center"/>
        </w:trPr>
        <w:tc>
          <w:tcPr>
            <w:tcW w:w="2311" w:type="dxa"/>
            <w:vMerge/>
          </w:tcPr>
          <w:p w14:paraId="6EF9F93F" w14:textId="77777777" w:rsidR="005F04A3" w:rsidRPr="000807AC" w:rsidRDefault="005F04A3" w:rsidP="00DB186B">
            <w:pPr>
              <w:pStyle w:val="TableEntry"/>
            </w:pPr>
          </w:p>
        </w:tc>
        <w:tc>
          <w:tcPr>
            <w:tcW w:w="1980" w:type="dxa"/>
          </w:tcPr>
          <w:p w14:paraId="06DBDBAE" w14:textId="0740ADC9" w:rsidR="005F04A3" w:rsidRDefault="005F04A3" w:rsidP="00D02375">
            <w:pPr>
              <w:pStyle w:val="TableEntry"/>
            </w:pPr>
            <w:r>
              <w:t>DSUB Notification Recipient</w:t>
            </w:r>
          </w:p>
        </w:tc>
        <w:tc>
          <w:tcPr>
            <w:tcW w:w="2160" w:type="dxa"/>
          </w:tcPr>
          <w:p w14:paraId="4F48B121" w14:textId="5C51D6AA" w:rsidR="005F04A3" w:rsidRPr="00723BD3" w:rsidRDefault="005F04A3" w:rsidP="006342C7">
            <w:pPr>
              <w:shd w:val="clear" w:color="auto" w:fill="FFFFFF"/>
              <w:spacing w:before="100" w:beforeAutospacing="1" w:after="100" w:afterAutospacing="1"/>
            </w:pPr>
            <w:r>
              <w:rPr>
                <w:sz w:val="18"/>
              </w:rPr>
              <w:t>ITI TF-1: 26.1.1.4</w:t>
            </w:r>
          </w:p>
        </w:tc>
        <w:tc>
          <w:tcPr>
            <w:tcW w:w="1951" w:type="dxa"/>
          </w:tcPr>
          <w:p w14:paraId="2DABD1FF" w14:textId="77777777" w:rsidR="005F04A3" w:rsidRPr="000807AC" w:rsidRDefault="005F04A3" w:rsidP="00DB186B">
            <w:pPr>
              <w:pStyle w:val="TableEntry"/>
            </w:pPr>
            <w:r>
              <w:t>--</w:t>
            </w:r>
          </w:p>
          <w:p w14:paraId="32C025DE" w14:textId="4AA529B9" w:rsidR="005F04A3" w:rsidRPr="000807AC" w:rsidRDefault="005F04A3" w:rsidP="00DB186B">
            <w:pPr>
              <w:pStyle w:val="TableEntry"/>
            </w:pPr>
          </w:p>
        </w:tc>
      </w:tr>
      <w:tr w:rsidR="00A22509" w:rsidRPr="000807AC" w14:paraId="256625F4" w14:textId="77777777" w:rsidTr="00723BD3">
        <w:trPr>
          <w:cantSplit/>
          <w:trHeight w:val="503"/>
          <w:jc w:val="center"/>
        </w:trPr>
        <w:tc>
          <w:tcPr>
            <w:tcW w:w="2311" w:type="dxa"/>
            <w:vMerge w:val="restart"/>
          </w:tcPr>
          <w:p w14:paraId="7F1993A9" w14:textId="6A11C2AA" w:rsidR="00A22509" w:rsidRPr="000807AC" w:rsidRDefault="00A96AF4" w:rsidP="00DB186B">
            <w:pPr>
              <w:pStyle w:val="TableEntry"/>
            </w:pPr>
            <w:r>
              <w:t>HT Manager</w:t>
            </w:r>
          </w:p>
        </w:tc>
        <w:tc>
          <w:tcPr>
            <w:tcW w:w="1980" w:type="dxa"/>
          </w:tcPr>
          <w:p w14:paraId="02C0C88A" w14:textId="04FD5A7B" w:rsidR="00A22509" w:rsidRPr="000807AC" w:rsidRDefault="00A22509" w:rsidP="00DB186B">
            <w:pPr>
              <w:pStyle w:val="TableEntry"/>
            </w:pPr>
            <w:r>
              <w:t>XDW Content Updater</w:t>
            </w:r>
          </w:p>
        </w:tc>
        <w:tc>
          <w:tcPr>
            <w:tcW w:w="2160" w:type="dxa"/>
          </w:tcPr>
          <w:p w14:paraId="38DA0470"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1EE92046" w14:textId="0684CD45" w:rsidR="00A22509" w:rsidRPr="000807AC" w:rsidRDefault="00A22509" w:rsidP="00DB186B">
            <w:pPr>
              <w:pStyle w:val="TableEntry"/>
            </w:pPr>
          </w:p>
        </w:tc>
        <w:tc>
          <w:tcPr>
            <w:tcW w:w="1951" w:type="dxa"/>
          </w:tcPr>
          <w:p w14:paraId="7087D0E7" w14:textId="2FC38677" w:rsidR="00A22509" w:rsidRPr="000807AC" w:rsidRDefault="00A22509" w:rsidP="00DB186B">
            <w:pPr>
              <w:pStyle w:val="TableEntry"/>
              <w:ind w:left="0"/>
            </w:pPr>
            <w:r>
              <w:t>ITI TF-3:5</w:t>
            </w:r>
          </w:p>
        </w:tc>
      </w:tr>
      <w:tr w:rsidR="00A22509" w:rsidRPr="000807AC" w14:paraId="789C9DA3" w14:textId="77777777" w:rsidTr="00DB186B">
        <w:trPr>
          <w:cantSplit/>
          <w:trHeight w:val="332"/>
          <w:jc w:val="center"/>
        </w:trPr>
        <w:tc>
          <w:tcPr>
            <w:tcW w:w="2311" w:type="dxa"/>
            <w:vMerge/>
          </w:tcPr>
          <w:p w14:paraId="5ACADB2E" w14:textId="77777777" w:rsidR="00A22509" w:rsidRPr="000807AC" w:rsidRDefault="00A22509" w:rsidP="00DB186B">
            <w:pPr>
              <w:pStyle w:val="TableEntry"/>
            </w:pPr>
          </w:p>
        </w:tc>
        <w:tc>
          <w:tcPr>
            <w:tcW w:w="1980" w:type="dxa"/>
          </w:tcPr>
          <w:p w14:paraId="33474FE0" w14:textId="7B0A581F" w:rsidR="00A22509" w:rsidRPr="000807AC" w:rsidRDefault="00A22509" w:rsidP="00DB186B">
            <w:pPr>
              <w:pStyle w:val="TableEntry"/>
            </w:pPr>
            <w:r>
              <w:t xml:space="preserve">XDW Content Consumer </w:t>
            </w:r>
          </w:p>
        </w:tc>
        <w:tc>
          <w:tcPr>
            <w:tcW w:w="2160" w:type="dxa"/>
          </w:tcPr>
          <w:p w14:paraId="51D007E2" w14:textId="56E395BF" w:rsidR="00A22509" w:rsidRPr="000807AC" w:rsidRDefault="00A22509" w:rsidP="00DB186B">
            <w:pPr>
              <w:pStyle w:val="TableEntry"/>
            </w:pPr>
            <w:r w:rsidRPr="00D9419B">
              <w:t>ITI TF-</w:t>
            </w:r>
            <w:r>
              <w:t xml:space="preserve">1: </w:t>
            </w:r>
            <w:r w:rsidRPr="00D9419B">
              <w:t>30.1.2</w:t>
            </w:r>
          </w:p>
        </w:tc>
        <w:tc>
          <w:tcPr>
            <w:tcW w:w="1951" w:type="dxa"/>
          </w:tcPr>
          <w:p w14:paraId="34CB5C31" w14:textId="77777777" w:rsidR="00A22509" w:rsidRPr="000807AC" w:rsidRDefault="00A22509" w:rsidP="00DB186B">
            <w:pPr>
              <w:pStyle w:val="TableEntry"/>
            </w:pPr>
            <w:r>
              <w:t>ITI TF-3:5</w:t>
            </w:r>
          </w:p>
        </w:tc>
      </w:tr>
      <w:tr w:rsidR="00A22509" w:rsidRPr="000807AC" w14:paraId="40D3DE14" w14:textId="77777777" w:rsidTr="00DB186B">
        <w:trPr>
          <w:cantSplit/>
          <w:trHeight w:val="332"/>
          <w:jc w:val="center"/>
        </w:trPr>
        <w:tc>
          <w:tcPr>
            <w:tcW w:w="2311" w:type="dxa"/>
            <w:vMerge/>
          </w:tcPr>
          <w:p w14:paraId="2B586E40" w14:textId="77777777" w:rsidR="00A22509" w:rsidRPr="000807AC" w:rsidRDefault="00A22509" w:rsidP="00DB186B">
            <w:pPr>
              <w:pStyle w:val="TableEntry"/>
            </w:pPr>
          </w:p>
        </w:tc>
        <w:tc>
          <w:tcPr>
            <w:tcW w:w="1980" w:type="dxa"/>
          </w:tcPr>
          <w:p w14:paraId="2A962F8C" w14:textId="0A406F93" w:rsidR="00A22509" w:rsidRPr="000807AC" w:rsidRDefault="00A22509" w:rsidP="00DB186B">
            <w:pPr>
              <w:pStyle w:val="TableEntry"/>
            </w:pPr>
            <w:r>
              <w:t>XDS Document Source</w:t>
            </w:r>
          </w:p>
        </w:tc>
        <w:tc>
          <w:tcPr>
            <w:tcW w:w="2160" w:type="dxa"/>
          </w:tcPr>
          <w:p w14:paraId="5EAAD185"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A34B5FA" w14:textId="65050230" w:rsidR="00A22509" w:rsidRPr="000807AC" w:rsidRDefault="00A22509" w:rsidP="00DB186B">
            <w:pPr>
              <w:pStyle w:val="TableEntry"/>
            </w:pPr>
          </w:p>
        </w:tc>
        <w:tc>
          <w:tcPr>
            <w:tcW w:w="1951" w:type="dxa"/>
          </w:tcPr>
          <w:p w14:paraId="33362FC8" w14:textId="77777777" w:rsidR="00A22509" w:rsidRPr="000807AC" w:rsidRDefault="00A22509" w:rsidP="00DB186B">
            <w:pPr>
              <w:pStyle w:val="TableEntry"/>
            </w:pPr>
            <w:r>
              <w:t>--</w:t>
            </w:r>
          </w:p>
        </w:tc>
      </w:tr>
      <w:tr w:rsidR="00A22509" w:rsidRPr="000807AC" w14:paraId="1E945270" w14:textId="77777777" w:rsidTr="00DB186B">
        <w:trPr>
          <w:cantSplit/>
          <w:trHeight w:val="332"/>
          <w:jc w:val="center"/>
        </w:trPr>
        <w:tc>
          <w:tcPr>
            <w:tcW w:w="2311" w:type="dxa"/>
            <w:vMerge/>
          </w:tcPr>
          <w:p w14:paraId="1AFB779D" w14:textId="77777777" w:rsidR="00A22509" w:rsidRPr="000807AC" w:rsidRDefault="00A22509" w:rsidP="00DB186B">
            <w:pPr>
              <w:pStyle w:val="TableEntry"/>
            </w:pPr>
          </w:p>
        </w:tc>
        <w:tc>
          <w:tcPr>
            <w:tcW w:w="1980" w:type="dxa"/>
          </w:tcPr>
          <w:p w14:paraId="7AC5EB01" w14:textId="3C10695D" w:rsidR="00A22509" w:rsidRPr="000807AC" w:rsidRDefault="00A22509" w:rsidP="00DB186B">
            <w:pPr>
              <w:pStyle w:val="TableEntry"/>
            </w:pPr>
            <w:r>
              <w:t>XDS document Consumer</w:t>
            </w:r>
          </w:p>
        </w:tc>
        <w:tc>
          <w:tcPr>
            <w:tcW w:w="2160" w:type="dxa"/>
          </w:tcPr>
          <w:p w14:paraId="15D57ADB"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39D6CFD8" w14:textId="5CA6ECD3" w:rsidR="00A22509" w:rsidRPr="000807AC" w:rsidRDefault="00A22509" w:rsidP="00DB186B">
            <w:pPr>
              <w:pStyle w:val="TableEntry"/>
            </w:pPr>
          </w:p>
        </w:tc>
        <w:tc>
          <w:tcPr>
            <w:tcW w:w="1951" w:type="dxa"/>
          </w:tcPr>
          <w:p w14:paraId="00F0525C" w14:textId="77777777" w:rsidR="00A22509" w:rsidRPr="000807AC" w:rsidRDefault="00A22509" w:rsidP="00DB186B">
            <w:pPr>
              <w:pStyle w:val="TableEntry"/>
            </w:pPr>
            <w:r>
              <w:t>--</w:t>
            </w:r>
          </w:p>
        </w:tc>
      </w:tr>
      <w:tr w:rsidR="00A96AF4" w:rsidRPr="000807AC" w14:paraId="0759A468" w14:textId="77777777" w:rsidTr="00DB186B">
        <w:trPr>
          <w:cantSplit/>
          <w:trHeight w:val="332"/>
          <w:jc w:val="center"/>
        </w:trPr>
        <w:tc>
          <w:tcPr>
            <w:tcW w:w="2311" w:type="dxa"/>
            <w:vMerge/>
          </w:tcPr>
          <w:p w14:paraId="1AB8C5E5" w14:textId="77777777" w:rsidR="00A96AF4" w:rsidRPr="000807AC" w:rsidRDefault="00A96AF4" w:rsidP="00DB186B">
            <w:pPr>
              <w:pStyle w:val="TableEntry"/>
            </w:pPr>
          </w:p>
        </w:tc>
        <w:tc>
          <w:tcPr>
            <w:tcW w:w="1980" w:type="dxa"/>
          </w:tcPr>
          <w:p w14:paraId="3D8C9751" w14:textId="30B2B447" w:rsidR="00A96AF4" w:rsidRDefault="00A96AF4" w:rsidP="00DB186B">
            <w:pPr>
              <w:pStyle w:val="TableEntry"/>
            </w:pPr>
            <w:r>
              <w:t>XDS-I Image Document Consumer</w:t>
            </w:r>
          </w:p>
        </w:tc>
        <w:tc>
          <w:tcPr>
            <w:tcW w:w="2160" w:type="dxa"/>
          </w:tcPr>
          <w:p w14:paraId="5595CFF2" w14:textId="52BACD07" w:rsidR="00A96AF4" w:rsidRPr="0070073A" w:rsidRDefault="00A96AF4" w:rsidP="00C13905">
            <w:pPr>
              <w:shd w:val="clear" w:color="auto" w:fill="FFFFFF"/>
              <w:spacing w:before="100" w:beforeAutospacing="1" w:after="100" w:afterAutospacing="1"/>
              <w:rPr>
                <w:sz w:val="18"/>
              </w:rPr>
            </w:pPr>
            <w:r w:rsidRPr="00EE1573">
              <w:rPr>
                <w:sz w:val="18"/>
              </w:rPr>
              <w:t>RAD TF-1: 18</w:t>
            </w:r>
          </w:p>
        </w:tc>
        <w:tc>
          <w:tcPr>
            <w:tcW w:w="1951" w:type="dxa"/>
          </w:tcPr>
          <w:p w14:paraId="6F5768BA" w14:textId="63585916" w:rsidR="00A96AF4" w:rsidRDefault="00A96AF4" w:rsidP="00DB186B">
            <w:pPr>
              <w:pStyle w:val="TableEntry"/>
            </w:pPr>
            <w:r>
              <w:t>--</w:t>
            </w:r>
          </w:p>
        </w:tc>
      </w:tr>
      <w:tr w:rsidR="00A22509" w:rsidRPr="000807AC" w14:paraId="6950F224" w14:textId="77777777" w:rsidTr="00DB186B">
        <w:trPr>
          <w:cantSplit/>
          <w:trHeight w:val="332"/>
          <w:jc w:val="center"/>
        </w:trPr>
        <w:tc>
          <w:tcPr>
            <w:tcW w:w="2311" w:type="dxa"/>
            <w:vMerge/>
          </w:tcPr>
          <w:p w14:paraId="3B2B6350" w14:textId="77777777" w:rsidR="00A22509" w:rsidRPr="000807AC" w:rsidRDefault="00A22509" w:rsidP="00DB186B">
            <w:pPr>
              <w:pStyle w:val="TableEntry"/>
            </w:pPr>
          </w:p>
        </w:tc>
        <w:tc>
          <w:tcPr>
            <w:tcW w:w="1980" w:type="dxa"/>
          </w:tcPr>
          <w:p w14:paraId="7BA9C980" w14:textId="25D81B20" w:rsidR="00A22509" w:rsidRPr="000807AC" w:rsidRDefault="00A22509" w:rsidP="00DB186B">
            <w:pPr>
              <w:pStyle w:val="TableEntry"/>
            </w:pPr>
            <w:r>
              <w:t>DSUB Document Metadata Subscriber</w:t>
            </w:r>
          </w:p>
        </w:tc>
        <w:tc>
          <w:tcPr>
            <w:tcW w:w="2160" w:type="dxa"/>
          </w:tcPr>
          <w:p w14:paraId="3BA43773" w14:textId="77777777" w:rsidR="00A22509" w:rsidRPr="0070073A" w:rsidRDefault="00A22509" w:rsidP="00A22509">
            <w:pPr>
              <w:shd w:val="clear" w:color="auto" w:fill="FFFFFF"/>
              <w:spacing w:before="100" w:beforeAutospacing="1" w:after="100" w:afterAutospacing="1"/>
              <w:rPr>
                <w:sz w:val="18"/>
              </w:rPr>
            </w:pPr>
            <w:r>
              <w:rPr>
                <w:sz w:val="18"/>
              </w:rPr>
              <w:t xml:space="preserve">ITI TF-1: </w:t>
            </w:r>
            <w:r w:rsidRPr="0070073A">
              <w:rPr>
                <w:sz w:val="18"/>
              </w:rPr>
              <w:t>26.1.1.2</w:t>
            </w:r>
          </w:p>
          <w:p w14:paraId="25F00BAC" w14:textId="6E955FDB" w:rsidR="00A22509" w:rsidRPr="000807AC" w:rsidRDefault="00A22509" w:rsidP="00DB186B">
            <w:pPr>
              <w:pStyle w:val="TableEntry"/>
            </w:pPr>
          </w:p>
        </w:tc>
        <w:tc>
          <w:tcPr>
            <w:tcW w:w="1951" w:type="dxa"/>
          </w:tcPr>
          <w:p w14:paraId="04FC979C" w14:textId="77777777" w:rsidR="00A22509" w:rsidRPr="000807AC" w:rsidRDefault="00A22509" w:rsidP="00DB186B">
            <w:pPr>
              <w:pStyle w:val="TableEntry"/>
            </w:pPr>
            <w:r>
              <w:t>--</w:t>
            </w:r>
          </w:p>
        </w:tc>
      </w:tr>
      <w:tr w:rsidR="00723BD3" w:rsidRPr="000807AC" w14:paraId="79054922" w14:textId="77777777" w:rsidTr="001D62D5">
        <w:trPr>
          <w:cantSplit/>
          <w:trHeight w:val="734"/>
          <w:jc w:val="center"/>
        </w:trPr>
        <w:tc>
          <w:tcPr>
            <w:tcW w:w="2311" w:type="dxa"/>
            <w:vMerge/>
          </w:tcPr>
          <w:p w14:paraId="6166514D" w14:textId="77777777" w:rsidR="00723BD3" w:rsidRPr="000807AC" w:rsidRDefault="00723BD3" w:rsidP="00DB186B">
            <w:pPr>
              <w:pStyle w:val="TableEntry"/>
            </w:pPr>
          </w:p>
        </w:tc>
        <w:tc>
          <w:tcPr>
            <w:tcW w:w="1980" w:type="dxa"/>
          </w:tcPr>
          <w:p w14:paraId="2D49EB56" w14:textId="77777777" w:rsidR="00723BD3" w:rsidRPr="000807AC" w:rsidRDefault="00723BD3" w:rsidP="00DB186B">
            <w:pPr>
              <w:pStyle w:val="TableEntry"/>
            </w:pPr>
            <w:r>
              <w:t>DSUB Notification Recipient</w:t>
            </w:r>
          </w:p>
        </w:tc>
        <w:tc>
          <w:tcPr>
            <w:tcW w:w="2160" w:type="dxa"/>
          </w:tcPr>
          <w:p w14:paraId="07D61F75" w14:textId="77777777" w:rsidR="00723BD3" w:rsidRPr="0070073A" w:rsidRDefault="00723BD3" w:rsidP="00A22509">
            <w:pPr>
              <w:shd w:val="clear" w:color="auto" w:fill="FFFFFF"/>
              <w:spacing w:before="100" w:beforeAutospacing="1" w:after="100" w:afterAutospacing="1"/>
              <w:rPr>
                <w:sz w:val="18"/>
              </w:rPr>
            </w:pPr>
            <w:r>
              <w:rPr>
                <w:sz w:val="18"/>
              </w:rPr>
              <w:t xml:space="preserve">ITI TF-1: </w:t>
            </w:r>
            <w:r w:rsidRPr="0070073A">
              <w:rPr>
                <w:sz w:val="18"/>
              </w:rPr>
              <w:t xml:space="preserve">26.1.1.4 </w:t>
            </w:r>
          </w:p>
          <w:p w14:paraId="3C817D7B" w14:textId="63DBC426" w:rsidR="00723BD3" w:rsidRPr="000807AC" w:rsidRDefault="00723BD3" w:rsidP="00723BD3">
            <w:pPr>
              <w:pStyle w:val="TableEntry"/>
            </w:pPr>
            <w:r>
              <w:t xml:space="preserve"> </w:t>
            </w:r>
          </w:p>
        </w:tc>
        <w:tc>
          <w:tcPr>
            <w:tcW w:w="1951" w:type="dxa"/>
          </w:tcPr>
          <w:p w14:paraId="4EB7B771" w14:textId="77777777" w:rsidR="00723BD3" w:rsidRPr="000807AC" w:rsidRDefault="00723BD3" w:rsidP="00DB186B">
            <w:pPr>
              <w:pStyle w:val="TableEntry"/>
            </w:pPr>
            <w:r>
              <w:t>--</w:t>
            </w:r>
          </w:p>
        </w:tc>
      </w:tr>
      <w:tr w:rsidR="002E6BBC" w:rsidRPr="000807AC" w14:paraId="6DBFA7F4" w14:textId="77777777" w:rsidTr="00DB186B">
        <w:trPr>
          <w:cantSplit/>
          <w:trHeight w:val="332"/>
          <w:jc w:val="center"/>
        </w:trPr>
        <w:tc>
          <w:tcPr>
            <w:tcW w:w="2311" w:type="dxa"/>
            <w:vMerge w:val="restart"/>
          </w:tcPr>
          <w:p w14:paraId="53E99BAF" w14:textId="4665D491" w:rsidR="002E6BBC" w:rsidRPr="000807AC" w:rsidRDefault="00A96AF4" w:rsidP="00DB186B">
            <w:pPr>
              <w:pStyle w:val="TableEntry"/>
              <w:rPr>
                <w:color w:val="0070C0"/>
              </w:rPr>
            </w:pPr>
            <w:r>
              <w:t>HT Participant</w:t>
            </w:r>
          </w:p>
        </w:tc>
        <w:tc>
          <w:tcPr>
            <w:tcW w:w="1980" w:type="dxa"/>
          </w:tcPr>
          <w:p w14:paraId="44067BBD" w14:textId="4C163423" w:rsidR="002E6BBC" w:rsidRPr="000807AC" w:rsidRDefault="002E6BBC" w:rsidP="00DB186B">
            <w:pPr>
              <w:pStyle w:val="TableEntry"/>
              <w:rPr>
                <w:color w:val="0070C0"/>
              </w:rPr>
            </w:pPr>
            <w:r>
              <w:t>XDW Content Updater</w:t>
            </w:r>
          </w:p>
        </w:tc>
        <w:tc>
          <w:tcPr>
            <w:tcW w:w="2160" w:type="dxa"/>
          </w:tcPr>
          <w:p w14:paraId="47C5E278"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0D8DE326" w14:textId="0ADB0600" w:rsidR="002E6BBC" w:rsidRPr="0070073A" w:rsidRDefault="002E6BBC" w:rsidP="00DB186B">
            <w:pPr>
              <w:pStyle w:val="TableEntry"/>
            </w:pPr>
          </w:p>
        </w:tc>
        <w:tc>
          <w:tcPr>
            <w:tcW w:w="1951" w:type="dxa"/>
          </w:tcPr>
          <w:p w14:paraId="174FDC35" w14:textId="0F81D4F7" w:rsidR="002E6BBC" w:rsidRPr="000807AC" w:rsidRDefault="002E6BBC" w:rsidP="00DB186B">
            <w:pPr>
              <w:pStyle w:val="TableEntry"/>
              <w:ind w:left="0"/>
              <w:rPr>
                <w:color w:val="0070C0"/>
              </w:rPr>
            </w:pPr>
            <w:r>
              <w:t>ITI TF-3:5</w:t>
            </w:r>
          </w:p>
        </w:tc>
      </w:tr>
      <w:tr w:rsidR="002E6BBC" w:rsidRPr="000807AC" w14:paraId="1A33B504" w14:textId="77777777" w:rsidTr="00DB186B">
        <w:trPr>
          <w:cantSplit/>
          <w:trHeight w:val="332"/>
          <w:jc w:val="center"/>
        </w:trPr>
        <w:tc>
          <w:tcPr>
            <w:tcW w:w="2311" w:type="dxa"/>
            <w:vMerge/>
          </w:tcPr>
          <w:p w14:paraId="6C9B3F83" w14:textId="77777777" w:rsidR="002E6BBC" w:rsidRPr="000807AC" w:rsidRDefault="002E6BBC" w:rsidP="00DB186B">
            <w:pPr>
              <w:pStyle w:val="TableEntry"/>
              <w:rPr>
                <w:color w:val="0070C0"/>
              </w:rPr>
            </w:pPr>
          </w:p>
        </w:tc>
        <w:tc>
          <w:tcPr>
            <w:tcW w:w="1980" w:type="dxa"/>
          </w:tcPr>
          <w:p w14:paraId="1AE078CE" w14:textId="02D3CC98" w:rsidR="002E6BBC" w:rsidRPr="000807AC" w:rsidRDefault="002E6BBC" w:rsidP="00DB186B">
            <w:pPr>
              <w:pStyle w:val="TableEntry"/>
              <w:rPr>
                <w:color w:val="0070C0"/>
              </w:rPr>
            </w:pPr>
            <w:r>
              <w:t xml:space="preserve">XDW Content Consumer </w:t>
            </w:r>
          </w:p>
        </w:tc>
        <w:tc>
          <w:tcPr>
            <w:tcW w:w="2160" w:type="dxa"/>
          </w:tcPr>
          <w:p w14:paraId="30874630" w14:textId="125C93ED" w:rsidR="002E6BBC" w:rsidRPr="0070073A" w:rsidRDefault="002E6BBC" w:rsidP="00DB186B">
            <w:pPr>
              <w:pStyle w:val="TableEntry"/>
            </w:pPr>
            <w:r w:rsidRPr="00D9419B">
              <w:t>ITI TF-1</w:t>
            </w:r>
            <w:r>
              <w:t xml:space="preserve">: </w:t>
            </w:r>
            <w:r w:rsidRPr="00D9419B">
              <w:t>30.1.2</w:t>
            </w:r>
          </w:p>
        </w:tc>
        <w:tc>
          <w:tcPr>
            <w:tcW w:w="1951" w:type="dxa"/>
          </w:tcPr>
          <w:p w14:paraId="509C60A0" w14:textId="04A3A121" w:rsidR="002E6BBC" w:rsidRPr="000807AC" w:rsidRDefault="002E6BBC" w:rsidP="00DB186B">
            <w:pPr>
              <w:pStyle w:val="TableEntry"/>
              <w:ind w:left="0"/>
              <w:rPr>
                <w:color w:val="0070C0"/>
              </w:rPr>
            </w:pPr>
            <w:r>
              <w:t>ITI TF-3:5</w:t>
            </w:r>
          </w:p>
        </w:tc>
      </w:tr>
      <w:tr w:rsidR="002E6BBC" w:rsidRPr="000807AC" w14:paraId="4B8DCD87" w14:textId="77777777" w:rsidTr="00DB186B">
        <w:trPr>
          <w:cantSplit/>
          <w:trHeight w:val="233"/>
          <w:jc w:val="center"/>
        </w:trPr>
        <w:tc>
          <w:tcPr>
            <w:tcW w:w="2311" w:type="dxa"/>
            <w:vMerge/>
          </w:tcPr>
          <w:p w14:paraId="4CB41A97" w14:textId="77777777" w:rsidR="002E6BBC" w:rsidRPr="000807AC" w:rsidRDefault="002E6BBC" w:rsidP="00DB186B">
            <w:pPr>
              <w:pStyle w:val="TableEntry"/>
              <w:rPr>
                <w:color w:val="0070C0"/>
              </w:rPr>
            </w:pPr>
          </w:p>
        </w:tc>
        <w:tc>
          <w:tcPr>
            <w:tcW w:w="1980" w:type="dxa"/>
          </w:tcPr>
          <w:p w14:paraId="346CFF47" w14:textId="146911AF" w:rsidR="002E6BBC" w:rsidRPr="000807AC" w:rsidRDefault="002E6BBC" w:rsidP="00DB186B">
            <w:pPr>
              <w:pStyle w:val="TableEntry"/>
              <w:rPr>
                <w:color w:val="0070C0"/>
              </w:rPr>
            </w:pPr>
            <w:r>
              <w:t>XDS Document Source</w:t>
            </w:r>
          </w:p>
        </w:tc>
        <w:tc>
          <w:tcPr>
            <w:tcW w:w="2160" w:type="dxa"/>
          </w:tcPr>
          <w:p w14:paraId="548A1A43"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11E6384" w14:textId="1DD81DE0" w:rsidR="002E6BBC" w:rsidRPr="0070073A" w:rsidRDefault="002E6BBC" w:rsidP="00DB186B">
            <w:pPr>
              <w:pStyle w:val="TableEntry"/>
            </w:pPr>
          </w:p>
        </w:tc>
        <w:tc>
          <w:tcPr>
            <w:tcW w:w="1951" w:type="dxa"/>
          </w:tcPr>
          <w:p w14:paraId="15DC9D5E" w14:textId="06FECFCD" w:rsidR="002E6BBC" w:rsidRPr="000807AC" w:rsidRDefault="002E6BBC" w:rsidP="00DB186B">
            <w:pPr>
              <w:pStyle w:val="TableEntry"/>
              <w:rPr>
                <w:color w:val="0070C0"/>
              </w:rPr>
            </w:pPr>
            <w:r>
              <w:t>--</w:t>
            </w:r>
          </w:p>
        </w:tc>
      </w:tr>
      <w:tr w:rsidR="002E6BBC" w:rsidRPr="000807AC" w14:paraId="036B8F5F" w14:textId="77777777" w:rsidTr="00DB186B">
        <w:trPr>
          <w:cantSplit/>
          <w:trHeight w:val="233"/>
          <w:jc w:val="center"/>
        </w:trPr>
        <w:tc>
          <w:tcPr>
            <w:tcW w:w="2311" w:type="dxa"/>
            <w:vMerge/>
          </w:tcPr>
          <w:p w14:paraId="1A129E98" w14:textId="77777777" w:rsidR="002E6BBC" w:rsidRPr="000807AC" w:rsidRDefault="002E6BBC" w:rsidP="00DB186B">
            <w:pPr>
              <w:pStyle w:val="TableEntry"/>
              <w:rPr>
                <w:color w:val="0070C0"/>
              </w:rPr>
            </w:pPr>
          </w:p>
        </w:tc>
        <w:tc>
          <w:tcPr>
            <w:tcW w:w="1980" w:type="dxa"/>
          </w:tcPr>
          <w:p w14:paraId="575AEBEF" w14:textId="7876B280" w:rsidR="002E6BBC" w:rsidRPr="000807AC" w:rsidRDefault="002E6BBC" w:rsidP="00DB186B">
            <w:pPr>
              <w:pStyle w:val="TableEntry"/>
              <w:rPr>
                <w:color w:val="0070C0"/>
              </w:rPr>
            </w:pPr>
            <w:r>
              <w:t>XDS document Consumer</w:t>
            </w:r>
          </w:p>
        </w:tc>
        <w:tc>
          <w:tcPr>
            <w:tcW w:w="2160" w:type="dxa"/>
          </w:tcPr>
          <w:p w14:paraId="561A0AF0"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40226E3B" w14:textId="4267B634" w:rsidR="002E6BBC" w:rsidRPr="0070073A" w:rsidRDefault="002E6BBC" w:rsidP="00DB186B">
            <w:pPr>
              <w:pStyle w:val="TableEntry"/>
            </w:pPr>
          </w:p>
        </w:tc>
        <w:tc>
          <w:tcPr>
            <w:tcW w:w="1951" w:type="dxa"/>
          </w:tcPr>
          <w:p w14:paraId="03EBAD7F" w14:textId="77777777" w:rsidR="002E6BBC" w:rsidRPr="000807AC" w:rsidRDefault="002E6BBC" w:rsidP="00DB186B">
            <w:pPr>
              <w:pStyle w:val="TableEntry"/>
              <w:rPr>
                <w:color w:val="0070C0"/>
              </w:rPr>
            </w:pPr>
            <w:r>
              <w:t>--</w:t>
            </w:r>
          </w:p>
        </w:tc>
      </w:tr>
      <w:tr w:rsidR="002E6BBC" w:rsidRPr="000807AC" w14:paraId="13F890C5" w14:textId="77777777" w:rsidTr="00DB186B">
        <w:trPr>
          <w:cantSplit/>
          <w:trHeight w:val="233"/>
          <w:jc w:val="center"/>
        </w:trPr>
        <w:tc>
          <w:tcPr>
            <w:tcW w:w="2311" w:type="dxa"/>
            <w:vMerge/>
          </w:tcPr>
          <w:p w14:paraId="5067E5C2" w14:textId="77777777" w:rsidR="002E6BBC" w:rsidRPr="000807AC" w:rsidRDefault="002E6BBC" w:rsidP="00DB186B">
            <w:pPr>
              <w:pStyle w:val="TableEntry"/>
              <w:rPr>
                <w:color w:val="0070C0"/>
              </w:rPr>
            </w:pPr>
          </w:p>
        </w:tc>
        <w:tc>
          <w:tcPr>
            <w:tcW w:w="1980" w:type="dxa"/>
          </w:tcPr>
          <w:p w14:paraId="3CE630CC" w14:textId="77777777" w:rsidR="002E6BBC" w:rsidRDefault="002E6BBC" w:rsidP="00DB186B">
            <w:pPr>
              <w:pStyle w:val="TableEntry"/>
            </w:pPr>
            <w:r>
              <w:t>DSUB Document Metadata Subscriber</w:t>
            </w:r>
          </w:p>
        </w:tc>
        <w:tc>
          <w:tcPr>
            <w:tcW w:w="2160" w:type="dxa"/>
          </w:tcPr>
          <w:p w14:paraId="65EADC79"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7E18EA0A" w14:textId="77777777" w:rsidR="002E6BBC" w:rsidRPr="0070073A" w:rsidDel="0004190A" w:rsidRDefault="002E6BBC" w:rsidP="00DB186B">
            <w:pPr>
              <w:pStyle w:val="TableEntry"/>
            </w:pPr>
          </w:p>
        </w:tc>
        <w:tc>
          <w:tcPr>
            <w:tcW w:w="1951" w:type="dxa"/>
          </w:tcPr>
          <w:p w14:paraId="1CD78AE7" w14:textId="77777777" w:rsidR="002E6BBC" w:rsidRDefault="002E6BBC" w:rsidP="00DB186B">
            <w:pPr>
              <w:pStyle w:val="TableEntry"/>
            </w:pPr>
            <w:r>
              <w:t>--</w:t>
            </w:r>
          </w:p>
        </w:tc>
      </w:tr>
      <w:tr w:rsidR="00723BD3" w:rsidRPr="000807AC" w14:paraId="641799A7" w14:textId="77777777" w:rsidTr="001D62D5">
        <w:trPr>
          <w:cantSplit/>
          <w:trHeight w:val="584"/>
          <w:jc w:val="center"/>
        </w:trPr>
        <w:tc>
          <w:tcPr>
            <w:tcW w:w="2311" w:type="dxa"/>
            <w:vMerge/>
          </w:tcPr>
          <w:p w14:paraId="41D688AB" w14:textId="77777777" w:rsidR="00723BD3" w:rsidRPr="000807AC" w:rsidRDefault="00723BD3" w:rsidP="00DB186B">
            <w:pPr>
              <w:pStyle w:val="TableEntry"/>
              <w:rPr>
                <w:color w:val="0070C0"/>
              </w:rPr>
            </w:pPr>
          </w:p>
        </w:tc>
        <w:tc>
          <w:tcPr>
            <w:tcW w:w="1980" w:type="dxa"/>
          </w:tcPr>
          <w:p w14:paraId="5E45DD50" w14:textId="77777777" w:rsidR="00723BD3" w:rsidRDefault="00723BD3" w:rsidP="00DB186B">
            <w:pPr>
              <w:pStyle w:val="TableEntry"/>
            </w:pPr>
            <w:r>
              <w:t>DSUB Notification Recipient</w:t>
            </w:r>
          </w:p>
        </w:tc>
        <w:tc>
          <w:tcPr>
            <w:tcW w:w="2160" w:type="dxa"/>
          </w:tcPr>
          <w:p w14:paraId="2201EFCE" w14:textId="2CF5119B" w:rsidR="00723BD3" w:rsidRPr="00723BD3" w:rsidDel="0004190A" w:rsidRDefault="00723BD3" w:rsidP="00723BD3">
            <w:pPr>
              <w:shd w:val="clear" w:color="auto" w:fill="FFFFFF"/>
              <w:spacing w:before="100" w:beforeAutospacing="1" w:after="100" w:afterAutospacing="1"/>
              <w:rPr>
                <w:sz w:val="18"/>
              </w:rPr>
            </w:pPr>
            <w:r>
              <w:rPr>
                <w:sz w:val="18"/>
              </w:rPr>
              <w:t xml:space="preserve">ITI TF-1: </w:t>
            </w:r>
            <w:r w:rsidRPr="00D9419B">
              <w:rPr>
                <w:sz w:val="18"/>
              </w:rPr>
              <w:t xml:space="preserve">26.1.1.4 </w:t>
            </w:r>
          </w:p>
        </w:tc>
        <w:tc>
          <w:tcPr>
            <w:tcW w:w="1951" w:type="dxa"/>
          </w:tcPr>
          <w:p w14:paraId="3F5968D5" w14:textId="77777777" w:rsidR="00723BD3" w:rsidRDefault="00723BD3" w:rsidP="00DB186B">
            <w:pPr>
              <w:pStyle w:val="TableEntry"/>
            </w:pPr>
            <w:r>
              <w:t>--</w:t>
            </w:r>
          </w:p>
        </w:tc>
      </w:tr>
      <w:tr w:rsidR="00872AE5" w:rsidRPr="000807AC" w14:paraId="0E8304EA" w14:textId="77777777" w:rsidTr="000C2ADC">
        <w:trPr>
          <w:cantSplit/>
          <w:trHeight w:val="881"/>
          <w:jc w:val="center"/>
        </w:trPr>
        <w:tc>
          <w:tcPr>
            <w:tcW w:w="2311" w:type="dxa"/>
            <w:vMerge/>
          </w:tcPr>
          <w:p w14:paraId="1B3E039B" w14:textId="77777777" w:rsidR="00872AE5" w:rsidRPr="000807AC" w:rsidRDefault="00872AE5" w:rsidP="00DB186B">
            <w:pPr>
              <w:pStyle w:val="TableEntry"/>
              <w:rPr>
                <w:color w:val="0070C0"/>
              </w:rPr>
            </w:pPr>
          </w:p>
        </w:tc>
        <w:tc>
          <w:tcPr>
            <w:tcW w:w="1980" w:type="dxa"/>
          </w:tcPr>
          <w:p w14:paraId="351D19FD" w14:textId="77777777" w:rsidR="00872AE5" w:rsidRDefault="00872AE5" w:rsidP="00C6564A">
            <w:pPr>
              <w:pStyle w:val="TableEntry"/>
            </w:pPr>
            <w:r>
              <w:t>XDS-I Image Document Consumer</w:t>
            </w:r>
          </w:p>
        </w:tc>
        <w:tc>
          <w:tcPr>
            <w:tcW w:w="2160" w:type="dxa"/>
          </w:tcPr>
          <w:p w14:paraId="387AE018" w14:textId="77777777" w:rsidR="00872AE5" w:rsidRDefault="00872AE5" w:rsidP="00513E1A">
            <w:pPr>
              <w:pStyle w:val="TableEntry"/>
            </w:pPr>
            <w:r>
              <w:t>RAD TF-1: 18</w:t>
            </w:r>
          </w:p>
        </w:tc>
        <w:tc>
          <w:tcPr>
            <w:tcW w:w="1951" w:type="dxa"/>
          </w:tcPr>
          <w:p w14:paraId="5CF3C2BF" w14:textId="77777777" w:rsidR="00872AE5" w:rsidRDefault="00872AE5" w:rsidP="00DB186B">
            <w:pPr>
              <w:pStyle w:val="TableEntry"/>
            </w:pPr>
            <w:r>
              <w:t>--</w:t>
            </w:r>
          </w:p>
        </w:tc>
      </w:tr>
    </w:tbl>
    <w:p w14:paraId="3566DC55" w14:textId="1173A321" w:rsidR="00761469" w:rsidRPr="0070073A" w:rsidRDefault="00761469" w:rsidP="00597DB2">
      <w:pPr>
        <w:pStyle w:val="Note"/>
        <w:rPr>
          <w:b/>
        </w:rPr>
      </w:pPr>
      <w:r w:rsidRPr="0070073A">
        <w:rPr>
          <w:b/>
        </w:rPr>
        <w:t>Note 1:</w:t>
      </w:r>
      <w:r w:rsidR="000C5467" w:rsidRPr="0070073A">
        <w:rPr>
          <w:b/>
        </w:rPr>
        <w:t xml:space="preserve"> </w:t>
      </w:r>
      <w:r w:rsidR="00A23AE8" w:rsidRPr="0070073A">
        <w:rPr>
          <w:b/>
        </w:rPr>
        <w:t>The X</w:t>
      </w:r>
      <w:r w:rsidR="00816459">
        <w:rPr>
          <w:b/>
        </w:rPr>
        <w:t>CHT</w:t>
      </w:r>
      <w:r w:rsidR="00A23AE8" w:rsidRPr="0070073A">
        <w:rPr>
          <w:b/>
        </w:rPr>
        <w:t>-WD actor defined in this profile</w:t>
      </w:r>
      <w:r w:rsidR="006D78E1">
        <w:rPr>
          <w:b/>
        </w:rPr>
        <w:t>, in order to receive notifications,</w:t>
      </w:r>
      <w:r w:rsidR="00A23AE8" w:rsidRPr="0070073A">
        <w:rPr>
          <w:b/>
        </w:rPr>
        <w:t xml:space="preserve"> SHALL be grouped with at least one of the</w:t>
      </w:r>
      <w:r w:rsidR="006D78E1" w:rsidRPr="00513E1A">
        <w:rPr>
          <w:b/>
        </w:rPr>
        <w:t xml:space="preserve"> this two actors: DSUB </w:t>
      </w:r>
      <w:r w:rsidR="006D78E1">
        <w:rPr>
          <w:b/>
        </w:rPr>
        <w:t>Notific</w:t>
      </w:r>
      <w:r w:rsidR="005E425C">
        <w:rPr>
          <w:b/>
        </w:rPr>
        <w:t>a</w:t>
      </w:r>
      <w:r w:rsidR="006D78E1">
        <w:rPr>
          <w:b/>
        </w:rPr>
        <w:t>t</w:t>
      </w:r>
      <w:r w:rsidR="005E425C">
        <w:rPr>
          <w:b/>
        </w:rPr>
        <w:t>i</w:t>
      </w:r>
      <w:r w:rsidR="006D78E1">
        <w:rPr>
          <w:b/>
        </w:rPr>
        <w:t xml:space="preserve">on Recipient , </w:t>
      </w:r>
      <w:r w:rsidR="00816459">
        <w:rPr>
          <w:b/>
        </w:rPr>
        <w:t>D</w:t>
      </w:r>
      <w:r w:rsidR="006D78E1">
        <w:rPr>
          <w:b/>
        </w:rPr>
        <w:t xml:space="preserve">SUB Notification Puller. </w:t>
      </w:r>
      <w:r w:rsidR="00A23AE8" w:rsidRPr="0070073A">
        <w:rPr>
          <w:b/>
        </w:rPr>
        <w:t xml:space="preserve"> </w:t>
      </w:r>
    </w:p>
    <w:p w14:paraId="2FDE6D17" w14:textId="77777777" w:rsidR="00EE1573" w:rsidRDefault="00EE1573" w:rsidP="00DC6191">
      <w:pPr>
        <w:pStyle w:val="TableTitle"/>
        <w:jc w:val="left"/>
        <w:rPr>
          <w:rFonts w:ascii="Times New Roman" w:hAnsi="Times New Roman"/>
          <w:b w:val="0"/>
          <w:sz w:val="24"/>
        </w:rPr>
      </w:pPr>
      <w:bookmarkStart w:id="52" w:name="_Toc336006518"/>
    </w:p>
    <w:p w14:paraId="40C72B73" w14:textId="047CFFD8" w:rsidR="00DC6191" w:rsidRPr="001F71B7" w:rsidRDefault="00DC6191" w:rsidP="00DC6191">
      <w:pPr>
        <w:pStyle w:val="TableTitle"/>
        <w:jc w:val="left"/>
        <w:rPr>
          <w:rFonts w:ascii="Times New Roman" w:hAnsi="Times New Roman"/>
          <w:b w:val="0"/>
          <w:sz w:val="24"/>
        </w:rPr>
      </w:pPr>
      <w:r w:rsidRPr="001F71B7">
        <w:rPr>
          <w:rFonts w:ascii="Times New Roman" w:hAnsi="Times New Roman"/>
          <w:b w:val="0"/>
          <w:sz w:val="24"/>
        </w:rPr>
        <w:t xml:space="preserve">The following sections identify how DSUB functionalities </w:t>
      </w:r>
      <w:r>
        <w:rPr>
          <w:rFonts w:ascii="Times New Roman" w:hAnsi="Times New Roman"/>
          <w:b w:val="0"/>
          <w:sz w:val="24"/>
        </w:rPr>
        <w:t>shall</w:t>
      </w:r>
      <w:r w:rsidRPr="001F71B7">
        <w:rPr>
          <w:rFonts w:ascii="Times New Roman" w:hAnsi="Times New Roman"/>
          <w:b w:val="0"/>
          <w:sz w:val="24"/>
        </w:rPr>
        <w:t xml:space="preserve"> be used to notify workflow Status updates.</w:t>
      </w:r>
      <w:r>
        <w:rPr>
          <w:rFonts w:ascii="Times New Roman" w:hAnsi="Times New Roman"/>
          <w:b w:val="0"/>
          <w:sz w:val="24"/>
        </w:rPr>
        <w:t xml:space="preserve"> Other additional uses of DSUB</w:t>
      </w:r>
      <w:r w:rsidR="007D3A2A">
        <w:rPr>
          <w:rFonts w:ascii="Times New Roman" w:hAnsi="Times New Roman"/>
          <w:b w:val="0"/>
          <w:sz w:val="24"/>
        </w:rPr>
        <w:t xml:space="preserve"> filters for subscriptions</w:t>
      </w:r>
      <w:r>
        <w:rPr>
          <w:rFonts w:ascii="Times New Roman" w:hAnsi="Times New Roman"/>
          <w:b w:val="0"/>
          <w:sz w:val="24"/>
        </w:rPr>
        <w:t xml:space="preserve"> are not </w:t>
      </w:r>
      <w:r w:rsidR="007D3A2A">
        <w:rPr>
          <w:rFonts w:ascii="Times New Roman" w:hAnsi="Times New Roman"/>
          <w:b w:val="0"/>
          <w:sz w:val="24"/>
        </w:rPr>
        <w:t>forbidden</w:t>
      </w:r>
      <w:r>
        <w:rPr>
          <w:rFonts w:ascii="Times New Roman" w:hAnsi="Times New Roman"/>
          <w:b w:val="0"/>
          <w:sz w:val="24"/>
        </w:rPr>
        <w:t>, however the following shall be considered implementation requirements for X</w:t>
      </w:r>
      <w:r w:rsidR="00B43EC6">
        <w:rPr>
          <w:rFonts w:ascii="Times New Roman" w:hAnsi="Times New Roman"/>
          <w:b w:val="0"/>
          <w:sz w:val="24"/>
        </w:rPr>
        <w:t>CHT</w:t>
      </w:r>
      <w:r>
        <w:rPr>
          <w:rFonts w:ascii="Times New Roman" w:hAnsi="Times New Roman"/>
          <w:b w:val="0"/>
          <w:sz w:val="24"/>
        </w:rPr>
        <w:t>-WD actors.</w:t>
      </w:r>
      <w:r w:rsidR="007D3A2A">
        <w:rPr>
          <w:rFonts w:ascii="Times New Roman" w:hAnsi="Times New Roman"/>
          <w:b w:val="0"/>
          <w:sz w:val="24"/>
        </w:rPr>
        <w:t xml:space="preserve"> </w:t>
      </w:r>
      <w:r>
        <w:rPr>
          <w:rFonts w:ascii="Times New Roman" w:hAnsi="Times New Roman"/>
          <w:b w:val="0"/>
          <w:sz w:val="24"/>
        </w:rPr>
        <w:t xml:space="preserve">   </w:t>
      </w:r>
      <w:r w:rsidRPr="001F71B7">
        <w:rPr>
          <w:rFonts w:ascii="Times New Roman" w:hAnsi="Times New Roman"/>
          <w:b w:val="0"/>
          <w:sz w:val="24"/>
        </w:rPr>
        <w:t xml:space="preserve"> </w:t>
      </w:r>
    </w:p>
    <w:p w14:paraId="453B742C" w14:textId="324AE539" w:rsidR="00CF283F" w:rsidRPr="000807AC" w:rsidRDefault="00CF283F" w:rsidP="00303E20">
      <w:pPr>
        <w:pStyle w:val="Titolo2"/>
        <w:numPr>
          <w:ilvl w:val="0"/>
          <w:numId w:val="0"/>
        </w:numPr>
        <w:rPr>
          <w:noProof w:val="0"/>
        </w:rPr>
      </w:pPr>
      <w:r w:rsidRPr="000807AC">
        <w:rPr>
          <w:noProof w:val="0"/>
        </w:rPr>
        <w:t>X.</w:t>
      </w:r>
      <w:r w:rsidR="00AF472E" w:rsidRPr="000807AC">
        <w:rPr>
          <w:noProof w:val="0"/>
        </w:rPr>
        <w:t>4</w:t>
      </w:r>
      <w:r w:rsidR="005F21E7" w:rsidRPr="000807AC">
        <w:rPr>
          <w:noProof w:val="0"/>
        </w:rPr>
        <w:t xml:space="preserve"> </w:t>
      </w:r>
      <w:r w:rsidR="000B42D6">
        <w:rPr>
          <w:noProof w:val="0"/>
        </w:rPr>
        <w:t>X</w:t>
      </w:r>
      <w:r w:rsidR="00B43EC6">
        <w:rPr>
          <w:noProof w:val="0"/>
        </w:rPr>
        <w:t>CHT</w:t>
      </w:r>
      <w:r w:rsidR="000B42D6">
        <w:rPr>
          <w:noProof w:val="0"/>
        </w:rPr>
        <w:t>-WD</w:t>
      </w:r>
      <w:r w:rsidRPr="000807AC">
        <w:rPr>
          <w:noProof w:val="0"/>
        </w:rPr>
        <w:t xml:space="preserve"> </w:t>
      </w:r>
      <w:bookmarkEnd w:id="45"/>
      <w:bookmarkEnd w:id="46"/>
      <w:r w:rsidR="00167DB7" w:rsidRPr="000807AC">
        <w:rPr>
          <w:noProof w:val="0"/>
        </w:rPr>
        <w:t>Overview</w:t>
      </w:r>
      <w:bookmarkEnd w:id="52"/>
    </w:p>
    <w:p w14:paraId="7960D73F" w14:textId="3A764775" w:rsidR="002211F7" w:rsidRDefault="002211F7" w:rsidP="002211F7">
      <w:pPr>
        <w:widowControl w:val="0"/>
        <w:autoSpaceDE w:val="0"/>
        <w:autoSpaceDN w:val="0"/>
        <w:adjustRightInd w:val="0"/>
        <w:spacing w:before="0"/>
        <w:rPr>
          <w:lang w:val="en-GB" w:eastAsia="it-IT"/>
        </w:rPr>
      </w:pPr>
      <w:r w:rsidRPr="00574FC1">
        <w:rPr>
          <w:lang w:eastAsia="it-IT"/>
        </w:rPr>
        <w:t xml:space="preserve">In many countries, the high healthcare specialization is centralized </w:t>
      </w:r>
      <w:r>
        <w:rPr>
          <w:lang w:eastAsia="it-IT"/>
        </w:rPr>
        <w:t xml:space="preserve">in few hospitals </w:t>
      </w:r>
      <w:r w:rsidRPr="00574FC1">
        <w:rPr>
          <w:lang w:eastAsia="it-IT"/>
        </w:rPr>
        <w:t xml:space="preserve">in order to make </w:t>
      </w:r>
      <w:r>
        <w:rPr>
          <w:lang w:eastAsia="it-IT"/>
        </w:rPr>
        <w:t>limited</w:t>
      </w:r>
      <w:r w:rsidRPr="00574FC1">
        <w:rPr>
          <w:lang w:eastAsia="it-IT"/>
        </w:rPr>
        <w:t xml:space="preserve"> health resources widely</w:t>
      </w:r>
      <w:r>
        <w:rPr>
          <w:lang w:eastAsia="it-IT"/>
        </w:rPr>
        <w:t xml:space="preserve"> </w:t>
      </w:r>
      <w:r w:rsidRPr="00574FC1">
        <w:rPr>
          <w:lang w:eastAsia="it-IT"/>
        </w:rPr>
        <w:t xml:space="preserve">available, because they are often very expensive. </w:t>
      </w:r>
      <w:r>
        <w:rPr>
          <w:lang w:eastAsia="it-IT"/>
        </w:rPr>
        <w:t>For example, in the cardiac</w:t>
      </w:r>
      <w:r w:rsidRPr="00574FC1">
        <w:rPr>
          <w:lang w:eastAsia="it-IT"/>
        </w:rPr>
        <w:t xml:space="preserve"> field, there are ma</w:t>
      </w:r>
      <w:r>
        <w:rPr>
          <w:lang w:eastAsia="it-IT"/>
        </w:rPr>
        <w:t>ny community hospitals without cardiac surgical services</w:t>
      </w:r>
      <w:r w:rsidRPr="00574FC1">
        <w:rPr>
          <w:lang w:eastAsia="it-IT"/>
        </w:rPr>
        <w:t xml:space="preserve">. Community hospitals need </w:t>
      </w:r>
      <w:r>
        <w:rPr>
          <w:lang w:eastAsia="it-IT"/>
        </w:rPr>
        <w:t xml:space="preserve">remote </w:t>
      </w:r>
      <w:r w:rsidRPr="00574FC1">
        <w:rPr>
          <w:lang w:eastAsia="it-IT"/>
        </w:rPr>
        <w:t xml:space="preserve">support </w:t>
      </w:r>
      <w:r>
        <w:rPr>
          <w:lang w:eastAsia="it-IT"/>
        </w:rPr>
        <w:t>of</w:t>
      </w:r>
      <w:r w:rsidRPr="00574FC1">
        <w:rPr>
          <w:lang w:eastAsia="it-IT"/>
        </w:rPr>
        <w:t xml:space="preserve"> many professionals that work in other </w:t>
      </w:r>
      <w:r w:rsidR="005A4946">
        <w:rPr>
          <w:lang w:eastAsia="it-IT"/>
        </w:rPr>
        <w:t>organization</w:t>
      </w:r>
      <w:r w:rsidR="005A4946" w:rsidRPr="00574FC1">
        <w:rPr>
          <w:lang w:eastAsia="it-IT"/>
        </w:rPr>
        <w:t>s</w:t>
      </w:r>
      <w:r w:rsidRPr="00574FC1">
        <w:rPr>
          <w:lang w:eastAsia="it-IT"/>
        </w:rPr>
        <w:t xml:space="preserve">, in order to guarantee an optimal treatment strategy in </w:t>
      </w:r>
      <w:r>
        <w:rPr>
          <w:lang w:eastAsia="it-IT"/>
        </w:rPr>
        <w:t xml:space="preserve">a </w:t>
      </w:r>
      <w:r w:rsidRPr="00574FC1">
        <w:rPr>
          <w:lang w:eastAsia="it-IT"/>
        </w:rPr>
        <w:t xml:space="preserve">specific </w:t>
      </w:r>
      <w:r>
        <w:rPr>
          <w:lang w:eastAsia="it-IT"/>
        </w:rPr>
        <w:t>clinical situation</w:t>
      </w:r>
      <w:r w:rsidRPr="00574FC1">
        <w:rPr>
          <w:lang w:eastAsia="it-IT"/>
        </w:rPr>
        <w:t xml:space="preserve"> such as stable CAD (Coronary Artery Disease), NSTEMI (non-ST elevation myocardial infarction), Cardiogenic Shock (CS), or aortic </w:t>
      </w:r>
      <w:r>
        <w:rPr>
          <w:lang w:eastAsia="it-IT"/>
        </w:rPr>
        <w:t>valve disease. Many countries are</w:t>
      </w:r>
      <w:r w:rsidRPr="00574FC1">
        <w:rPr>
          <w:lang w:eastAsia="it-IT"/>
        </w:rPr>
        <w:t xml:space="preserve"> moving to create dynamic and multidisciplinary teams of professionals </w:t>
      </w:r>
      <w:r>
        <w:rPr>
          <w:lang w:eastAsia="it-IT"/>
        </w:rPr>
        <w:t xml:space="preserve">who are </w:t>
      </w:r>
      <w:r w:rsidRPr="00574FC1">
        <w:rPr>
          <w:lang w:eastAsia="it-IT"/>
        </w:rPr>
        <w:t xml:space="preserve">able to perform a complete </w:t>
      </w:r>
      <w:r w:rsidRPr="00574FC1">
        <w:rPr>
          <w:lang w:eastAsia="it-IT"/>
        </w:rPr>
        <w:lastRenderedPageBreak/>
        <w:t>analysis of the more complex clinical cases</w:t>
      </w:r>
      <w:r>
        <w:rPr>
          <w:lang w:eastAsia="it-IT"/>
        </w:rPr>
        <w:t xml:space="preserve">. </w:t>
      </w:r>
      <w:r w:rsidRPr="00574FC1">
        <w:rPr>
          <w:lang w:eastAsia="it-IT"/>
        </w:rPr>
        <w:t>Th</w:t>
      </w:r>
      <w:r>
        <w:rPr>
          <w:lang w:eastAsia="it-IT"/>
        </w:rPr>
        <w:t>e</w:t>
      </w:r>
      <w:r w:rsidRPr="00574FC1">
        <w:rPr>
          <w:lang w:eastAsia="it-IT"/>
        </w:rPr>
        <w:t xml:space="preserve"> team is </w:t>
      </w:r>
      <w:r>
        <w:rPr>
          <w:lang w:eastAsia="it-IT"/>
        </w:rPr>
        <w:t xml:space="preserve">typically </w:t>
      </w:r>
      <w:r w:rsidRPr="00574FC1">
        <w:rPr>
          <w:lang w:eastAsia="it-IT"/>
        </w:rPr>
        <w:t xml:space="preserve">called </w:t>
      </w:r>
      <w:r w:rsidR="00CE2E6D">
        <w:rPr>
          <w:lang w:eastAsia="it-IT"/>
        </w:rPr>
        <w:t xml:space="preserve">a </w:t>
      </w:r>
      <w:r w:rsidRPr="00574FC1">
        <w:rPr>
          <w:lang w:eastAsia="it-IT"/>
        </w:rPr>
        <w:t>“H</w:t>
      </w:r>
      <w:r>
        <w:rPr>
          <w:lang w:eastAsia="it-IT"/>
        </w:rPr>
        <w:t>eart Team” (HT) in the cardiac</w:t>
      </w:r>
      <w:r w:rsidRPr="00574FC1">
        <w:rPr>
          <w:lang w:eastAsia="it-IT"/>
        </w:rPr>
        <w:t xml:space="preserve"> </w:t>
      </w:r>
      <w:r>
        <w:rPr>
          <w:lang w:eastAsia="it-IT"/>
        </w:rPr>
        <w:t>arena</w:t>
      </w:r>
      <w:r w:rsidR="00CE2E6D">
        <w:rPr>
          <w:lang w:eastAsia="it-IT"/>
        </w:rPr>
        <w:t>.  The HT is</w:t>
      </w:r>
      <w:r w:rsidRPr="00574FC1">
        <w:rPr>
          <w:lang w:eastAsia="it-IT"/>
        </w:rPr>
        <w:t xml:space="preserve"> responsible for the management of the clinical pathway for patients with cardiac disease. </w:t>
      </w:r>
      <w:r>
        <w:rPr>
          <w:lang w:eastAsia="it-IT"/>
        </w:rPr>
        <w:t>However, i</w:t>
      </w:r>
      <w:r w:rsidRPr="00574FC1">
        <w:rPr>
          <w:lang w:eastAsia="it-IT"/>
        </w:rPr>
        <w:t xml:space="preserve">t is difficult to manage and coordinate remote interaction among healthcare professionals involved in a Heart Team, that belong to different </w:t>
      </w:r>
      <w:r w:rsidR="005A4946">
        <w:rPr>
          <w:lang w:eastAsia="it-IT"/>
        </w:rPr>
        <w:t>organization</w:t>
      </w:r>
      <w:r w:rsidRPr="00574FC1">
        <w:rPr>
          <w:lang w:eastAsia="it-IT"/>
        </w:rPr>
        <w:t>s and that use different s</w:t>
      </w:r>
      <w:r w:rsidR="00C84724">
        <w:rPr>
          <w:lang w:eastAsia="it-IT"/>
        </w:rPr>
        <w:t>oftware</w:t>
      </w:r>
      <w:r w:rsidRPr="00574FC1">
        <w:rPr>
          <w:lang w:eastAsia="it-IT"/>
        </w:rPr>
        <w:t xml:space="preserve"> </w:t>
      </w:r>
      <w:r>
        <w:rPr>
          <w:lang w:val="en-GB" w:eastAsia="it-IT"/>
        </w:rPr>
        <w:t xml:space="preserve">The aim of </w:t>
      </w:r>
      <w:r w:rsidR="00CE2E6D">
        <w:rPr>
          <w:lang w:val="en-GB" w:eastAsia="it-IT"/>
        </w:rPr>
        <w:t xml:space="preserve">the </w:t>
      </w:r>
      <w:r>
        <w:rPr>
          <w:lang w:val="en-GB" w:eastAsia="it-IT"/>
        </w:rPr>
        <w:t>HT is to facilitate</w:t>
      </w:r>
      <w:r w:rsidRPr="00C238F5">
        <w:rPr>
          <w:lang w:val="en-GB" w:eastAsia="it-IT"/>
        </w:rPr>
        <w:t xml:space="preserve"> appropriate decision </w:t>
      </w:r>
      <w:r>
        <w:rPr>
          <w:lang w:val="en-GB" w:eastAsia="it-IT"/>
        </w:rPr>
        <w:t xml:space="preserve">making </w:t>
      </w:r>
      <w:r w:rsidRPr="00C238F5">
        <w:rPr>
          <w:lang w:val="en-GB" w:eastAsia="it-IT"/>
        </w:rPr>
        <w:t xml:space="preserve">on the treatment or intervention </w:t>
      </w:r>
      <w:r>
        <w:rPr>
          <w:lang w:val="en-GB" w:eastAsia="it-IT"/>
        </w:rPr>
        <w:t>used for</w:t>
      </w:r>
      <w:r w:rsidRPr="00C238F5">
        <w:rPr>
          <w:lang w:val="en-GB" w:eastAsia="it-IT"/>
        </w:rPr>
        <w:t xml:space="preserve"> patient</w:t>
      </w:r>
      <w:r>
        <w:rPr>
          <w:lang w:val="en-GB" w:eastAsia="it-IT"/>
        </w:rPr>
        <w:t xml:space="preserve">s. </w:t>
      </w:r>
      <w:r w:rsidRPr="00574FC1">
        <w:rPr>
          <w:lang w:eastAsia="it-IT"/>
        </w:rPr>
        <w:t>For this reason</w:t>
      </w:r>
      <w:r>
        <w:rPr>
          <w:lang w:eastAsia="it-IT"/>
        </w:rPr>
        <w:t>,</w:t>
      </w:r>
      <w:r w:rsidRPr="00574FC1">
        <w:rPr>
          <w:lang w:eastAsia="it-IT"/>
        </w:rPr>
        <w:t xml:space="preserve"> a f</w:t>
      </w:r>
      <w:r>
        <w:rPr>
          <w:lang w:eastAsia="it-IT"/>
        </w:rPr>
        <w:t>l</w:t>
      </w:r>
      <w:r w:rsidRPr="00574FC1">
        <w:rPr>
          <w:lang w:eastAsia="it-IT"/>
        </w:rPr>
        <w:t xml:space="preserve">exible common workflow </w:t>
      </w:r>
      <w:r w:rsidR="00CE2E6D">
        <w:rPr>
          <w:lang w:eastAsia="it-IT"/>
        </w:rPr>
        <w:t xml:space="preserve">is needed </w:t>
      </w:r>
      <w:r>
        <w:rPr>
          <w:lang w:eastAsia="it-IT"/>
        </w:rPr>
        <w:t>that define ru</w:t>
      </w:r>
      <w:r w:rsidRPr="00574FC1">
        <w:rPr>
          <w:lang w:eastAsia="it-IT"/>
        </w:rPr>
        <w:t xml:space="preserve">les and activities of each system used by the </w:t>
      </w:r>
      <w:r w:rsidR="00CE2E6D">
        <w:rPr>
          <w:lang w:eastAsia="it-IT"/>
        </w:rPr>
        <w:t xml:space="preserve">HT </w:t>
      </w:r>
      <w:r w:rsidRPr="00574FC1">
        <w:rPr>
          <w:lang w:eastAsia="it-IT"/>
        </w:rPr>
        <w:t xml:space="preserve">members in the </w:t>
      </w:r>
      <w:r w:rsidR="00C84724">
        <w:rPr>
          <w:lang w:eastAsia="it-IT"/>
        </w:rPr>
        <w:t>workflow</w:t>
      </w:r>
      <w:r w:rsidR="00C84724" w:rsidRPr="00574FC1">
        <w:rPr>
          <w:lang w:eastAsia="it-IT"/>
        </w:rPr>
        <w:t xml:space="preserve"> </w:t>
      </w:r>
      <w:r w:rsidRPr="00574FC1">
        <w:rPr>
          <w:lang w:eastAsia="it-IT"/>
        </w:rPr>
        <w:t>of HT.</w:t>
      </w:r>
      <w:r>
        <w:rPr>
          <w:lang w:eastAsia="it-IT"/>
        </w:rPr>
        <w:t xml:space="preserve"> </w:t>
      </w:r>
    </w:p>
    <w:p w14:paraId="132E910A" w14:textId="77777777" w:rsidR="002211F7" w:rsidRDefault="002211F7" w:rsidP="002211F7">
      <w:pPr>
        <w:widowControl w:val="0"/>
        <w:autoSpaceDE w:val="0"/>
        <w:autoSpaceDN w:val="0"/>
        <w:adjustRightInd w:val="0"/>
        <w:spacing w:before="0"/>
        <w:rPr>
          <w:lang w:eastAsia="it-IT"/>
        </w:rPr>
      </w:pPr>
    </w:p>
    <w:p w14:paraId="4390D35B" w14:textId="01595600" w:rsidR="00D138C4" w:rsidRDefault="002211F7" w:rsidP="006617EE">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Pr>
          <w:lang w:val="en-GB" w:eastAsia="it-IT"/>
        </w:rPr>
        <w:t xml:space="preserve">defines the workflow, intended as </w:t>
      </w:r>
      <w:r w:rsidRPr="00C238F5">
        <w:rPr>
          <w:lang w:val="en-GB" w:eastAsia="it-IT"/>
        </w:rPr>
        <w:t>a common set of rules</w:t>
      </w:r>
      <w:r>
        <w:rPr>
          <w:lang w:val="en-GB" w:eastAsia="it-IT"/>
        </w:rPr>
        <w:t xml:space="preserve"> and activities,</w:t>
      </w:r>
      <w:r w:rsidRPr="00C238F5">
        <w:rPr>
          <w:lang w:val="en-GB" w:eastAsia="it-IT"/>
        </w:rPr>
        <w:t xml:space="preserve"> related to the collaboration </w:t>
      </w:r>
      <w:r>
        <w:rPr>
          <w:lang w:val="en-GB" w:eastAsia="it-IT"/>
        </w:rPr>
        <w:t>of</w:t>
      </w:r>
      <w:r w:rsidRPr="00C238F5">
        <w:rPr>
          <w:lang w:val="en-GB" w:eastAsia="it-IT"/>
        </w:rPr>
        <w:t xml:space="preserve"> the members of a dynamic network of cardiovascular professionals </w:t>
      </w:r>
      <w:r>
        <w:rPr>
          <w:lang w:val="en-GB" w:eastAsia="it-IT"/>
        </w:rPr>
        <w:t xml:space="preserve">that </w:t>
      </w:r>
      <w:r w:rsidRPr="00C238F5">
        <w:rPr>
          <w:lang w:val="en-GB" w:eastAsia="it-IT"/>
        </w:rPr>
        <w:t xml:space="preserve">belong to different hospitals, called </w:t>
      </w:r>
      <w:r w:rsidR="00CE2E6D">
        <w:rPr>
          <w:lang w:val="en-GB" w:eastAsia="it-IT"/>
        </w:rPr>
        <w:t xml:space="preserve">a </w:t>
      </w:r>
      <w:r w:rsidRPr="00C238F5">
        <w:rPr>
          <w:lang w:val="en-GB" w:eastAsia="it-IT"/>
        </w:rPr>
        <w:t xml:space="preserve">Heart Team (HT), </w:t>
      </w:r>
      <w:r>
        <w:rPr>
          <w:lang w:val="en-GB" w:eastAsia="it-IT"/>
        </w:rPr>
        <w:t>to facilitate</w:t>
      </w:r>
      <w:r w:rsidRPr="00C238F5">
        <w:rPr>
          <w:lang w:val="en-GB" w:eastAsia="it-IT"/>
        </w:rPr>
        <w:t xml:space="preserve"> appropriate decision </w:t>
      </w:r>
      <w:r>
        <w:rPr>
          <w:lang w:val="en-GB" w:eastAsia="it-IT"/>
        </w:rPr>
        <w:t xml:space="preserve">making </w:t>
      </w:r>
      <w:r w:rsidRPr="00C238F5">
        <w:rPr>
          <w:lang w:val="en-GB" w:eastAsia="it-IT"/>
        </w:rPr>
        <w:t xml:space="preserve">on the treatment or intervention </w:t>
      </w:r>
      <w:r>
        <w:rPr>
          <w:lang w:val="en-GB" w:eastAsia="it-IT"/>
        </w:rPr>
        <w:t>used for</w:t>
      </w:r>
      <w:r w:rsidRPr="00C238F5">
        <w:rPr>
          <w:lang w:val="en-GB" w:eastAsia="it-IT"/>
        </w:rPr>
        <w:t xml:space="preserve"> patient</w:t>
      </w:r>
      <w:r>
        <w:rPr>
          <w:lang w:val="en-GB" w:eastAsia="it-IT"/>
        </w:rPr>
        <w:t>s and</w:t>
      </w:r>
      <w:r w:rsidRPr="00C238F5">
        <w:rPr>
          <w:lang w:val="en-GB" w:eastAsia="it-IT"/>
        </w:rPr>
        <w:t xml:space="preserve"> to better manage the knowledge exchange. </w:t>
      </w:r>
      <w:r>
        <w:rPr>
          <w:lang w:val="en-GB" w:eastAsia="it-IT"/>
        </w:rPr>
        <w:t xml:space="preserve">This profile is based on </w:t>
      </w:r>
      <w:r w:rsidR="00CE2E6D">
        <w:rPr>
          <w:lang w:val="en-GB" w:eastAsia="it-IT"/>
        </w:rPr>
        <w:t xml:space="preserve">the </w:t>
      </w:r>
      <w:r>
        <w:rPr>
          <w:lang w:val="en-GB" w:eastAsia="it-IT"/>
        </w:rPr>
        <w:t>XDW profile.</w:t>
      </w:r>
    </w:p>
    <w:p w14:paraId="2F6D08CC" w14:textId="77777777" w:rsidR="00581830" w:rsidRPr="001C5505" w:rsidRDefault="00581830" w:rsidP="00581830">
      <w:pPr>
        <w:pStyle w:val="Corpodeltesto"/>
      </w:pPr>
      <w:bookmarkStart w:id="53" w:name="_Toc336006519"/>
    </w:p>
    <w:p w14:paraId="04F73F6C" w14:textId="77777777" w:rsidR="00581830" w:rsidRPr="00A94299" w:rsidRDefault="00581830" w:rsidP="00581830">
      <w:r>
        <w:rPr>
          <w:rFonts w:ascii="Arial" w:hAnsi="Arial"/>
          <w:b/>
          <w:noProof/>
          <w:kern w:val="28"/>
          <w:sz w:val="28"/>
        </w:rPr>
        <w:t>X.</w:t>
      </w:r>
      <w:r w:rsidRPr="001C5505">
        <w:rPr>
          <w:rFonts w:ascii="Arial" w:hAnsi="Arial"/>
          <w:b/>
          <w:noProof/>
          <w:kern w:val="28"/>
          <w:sz w:val="28"/>
        </w:rPr>
        <w:t>4.1 Concepts</w:t>
      </w:r>
    </w:p>
    <w:p w14:paraId="1C48C663" w14:textId="322209A0" w:rsidR="00581830" w:rsidRDefault="00581830" w:rsidP="00581830">
      <w:pPr>
        <w:pStyle w:val="Titolo3"/>
        <w:numPr>
          <w:ilvl w:val="0"/>
          <w:numId w:val="0"/>
        </w:numPr>
        <w:ind w:left="720" w:hanging="720"/>
      </w:pPr>
      <w:r>
        <w:t xml:space="preserve">X.4.1.1 </w:t>
      </w:r>
      <w:r w:rsidR="00C968FE">
        <w:t>Heart Team</w:t>
      </w:r>
      <w:r w:rsidRPr="00CC1444">
        <w:t xml:space="preserve">  </w:t>
      </w:r>
    </w:p>
    <w:p w14:paraId="24E80156" w14:textId="4641E749" w:rsidR="006617EE" w:rsidRPr="001C5505" w:rsidRDefault="00CE2E6D" w:rsidP="004477E7">
      <w:pPr>
        <w:widowControl w:val="0"/>
        <w:autoSpaceDE w:val="0"/>
        <w:autoSpaceDN w:val="0"/>
        <w:adjustRightInd w:val="0"/>
        <w:spacing w:before="0"/>
      </w:pPr>
      <w:r>
        <w:rPr>
          <w:lang w:val="en-GB" w:eastAsia="it-IT"/>
        </w:rPr>
        <w:t xml:space="preserve">The </w:t>
      </w:r>
      <w:r w:rsidR="00C968FE">
        <w:rPr>
          <w:lang w:val="en-GB" w:eastAsia="it-IT"/>
        </w:rPr>
        <w:t xml:space="preserve">Heart Team (HT) is a dynamic network of professionals </w:t>
      </w:r>
      <w:r w:rsidR="006617EE">
        <w:rPr>
          <w:lang w:val="en-GB" w:eastAsia="it-IT"/>
        </w:rPr>
        <w:t>in the cardiovascular</w:t>
      </w:r>
      <w:r w:rsidR="00C968FE">
        <w:rPr>
          <w:lang w:val="en-GB" w:eastAsia="it-IT"/>
        </w:rPr>
        <w:t xml:space="preserve"> field</w:t>
      </w:r>
      <w:r w:rsidR="00E55CCF">
        <w:rPr>
          <w:lang w:val="en-GB" w:eastAsia="it-IT"/>
        </w:rPr>
        <w:t>. They can</w:t>
      </w:r>
      <w:r w:rsidR="00C968FE">
        <w:rPr>
          <w:lang w:val="en-GB" w:eastAsia="it-IT"/>
        </w:rPr>
        <w:t xml:space="preserve"> </w:t>
      </w:r>
      <w:r w:rsidR="00C968FE" w:rsidRPr="00842E33">
        <w:rPr>
          <w:lang w:val="en-GB" w:eastAsia="it-IT"/>
        </w:rPr>
        <w:t>belong to different hospitals</w:t>
      </w:r>
      <w:r w:rsidR="00E55CCF">
        <w:rPr>
          <w:lang w:val="en-GB" w:eastAsia="it-IT"/>
        </w:rPr>
        <w:t xml:space="preserve">, and they aim </w:t>
      </w:r>
      <w:r w:rsidR="00C968FE" w:rsidRPr="00842E33">
        <w:rPr>
          <w:lang w:val="en-GB" w:eastAsia="it-IT"/>
        </w:rPr>
        <w:t xml:space="preserve">to </w:t>
      </w:r>
      <w:r w:rsidR="006617EE">
        <w:rPr>
          <w:lang w:val="en-GB" w:eastAsia="it-IT"/>
        </w:rPr>
        <w:t>facilitate</w:t>
      </w:r>
      <w:r w:rsidR="006617EE" w:rsidRPr="00C238F5">
        <w:rPr>
          <w:lang w:val="en-GB" w:eastAsia="it-IT"/>
        </w:rPr>
        <w:t xml:space="preserve"> appropriate decision </w:t>
      </w:r>
      <w:r w:rsidR="006617EE">
        <w:rPr>
          <w:lang w:val="en-GB" w:eastAsia="it-IT"/>
        </w:rPr>
        <w:t xml:space="preserve">making </w:t>
      </w:r>
      <w:r w:rsidR="006617EE" w:rsidRPr="00C238F5">
        <w:rPr>
          <w:lang w:val="en-GB" w:eastAsia="it-IT"/>
        </w:rPr>
        <w:t>on the treatment or intervention of patient</w:t>
      </w:r>
      <w:r w:rsidR="006617EE">
        <w:rPr>
          <w:lang w:val="en-GB" w:eastAsia="it-IT"/>
        </w:rPr>
        <w:t>s and</w:t>
      </w:r>
      <w:r w:rsidR="006617EE" w:rsidRPr="00C238F5">
        <w:rPr>
          <w:lang w:val="en-GB" w:eastAsia="it-IT"/>
        </w:rPr>
        <w:t xml:space="preserve"> to better manage the knowledge exchange. </w:t>
      </w:r>
    </w:p>
    <w:p w14:paraId="162B8733" w14:textId="51E52835" w:rsidR="00C968FE" w:rsidRDefault="00C968FE" w:rsidP="00C968FE">
      <w:pPr>
        <w:widowControl w:val="0"/>
        <w:autoSpaceDE w:val="0"/>
        <w:autoSpaceDN w:val="0"/>
        <w:adjustRightInd w:val="0"/>
        <w:spacing w:before="0"/>
        <w:rPr>
          <w:lang w:val="en-GB" w:eastAsia="it-IT"/>
        </w:rPr>
      </w:pPr>
    </w:p>
    <w:p w14:paraId="7C4E2B10" w14:textId="2951A225" w:rsidR="00C968FE" w:rsidRPr="00842E33" w:rsidRDefault="006617EE" w:rsidP="00C968FE">
      <w:pPr>
        <w:widowControl w:val="0"/>
        <w:autoSpaceDE w:val="0"/>
        <w:autoSpaceDN w:val="0"/>
        <w:adjustRightInd w:val="0"/>
        <w:spacing w:before="0"/>
        <w:rPr>
          <w:i/>
          <w:lang w:val="en-GB" w:eastAsia="it-IT"/>
        </w:rPr>
      </w:pPr>
      <w:r>
        <w:rPr>
          <w:lang w:val="en-GB" w:eastAsia="it-IT"/>
        </w:rPr>
        <w:t>Examples of c</w:t>
      </w:r>
      <w:r w:rsidR="00C968FE" w:rsidRPr="00842E33">
        <w:rPr>
          <w:lang w:val="en-GB" w:eastAsia="it-IT"/>
        </w:rPr>
        <w:t xml:space="preserve">ardiovascular diseases that can require the </w:t>
      </w:r>
      <w:r>
        <w:rPr>
          <w:lang w:val="en-GB" w:eastAsia="it-IT"/>
        </w:rPr>
        <w:t>input of the</w:t>
      </w:r>
      <w:r w:rsidR="00C968FE" w:rsidRPr="00842E33">
        <w:rPr>
          <w:lang w:val="en-GB" w:eastAsia="it-IT"/>
        </w:rPr>
        <w:t xml:space="preserve"> </w:t>
      </w:r>
      <w:r w:rsidR="00C968FE">
        <w:rPr>
          <w:lang w:val="en-GB" w:eastAsia="it-IT"/>
        </w:rPr>
        <w:t xml:space="preserve">HT according to </w:t>
      </w:r>
      <w:r w:rsidR="00C968FE" w:rsidRPr="00842E33">
        <w:rPr>
          <w:lang w:val="en-GB" w:eastAsia="it-IT"/>
        </w:rPr>
        <w:t xml:space="preserve">Class I recommendation as required by </w:t>
      </w:r>
      <w:r w:rsidR="00C84724">
        <w:rPr>
          <w:lang w:val="en-GB" w:eastAsia="it-IT"/>
        </w:rPr>
        <w:t>US</w:t>
      </w:r>
      <w:r w:rsidR="00C968FE" w:rsidRPr="00842E33">
        <w:rPr>
          <w:lang w:val="en-GB" w:eastAsia="it-IT"/>
        </w:rPr>
        <w:t xml:space="preserve"> and European professional organization guidelines</w:t>
      </w:r>
      <w:r w:rsidR="00DE257B">
        <w:rPr>
          <w:lang w:val="en-GB" w:eastAsia="it-IT"/>
        </w:rPr>
        <w:t xml:space="preserve"> are</w:t>
      </w:r>
      <w:r w:rsidR="00C968FE" w:rsidRPr="00842E33">
        <w:rPr>
          <w:lang w:val="en-GB" w:eastAsia="it-IT"/>
        </w:rPr>
        <w:t>:</w:t>
      </w:r>
    </w:p>
    <w:p w14:paraId="5DD70756" w14:textId="265301AA" w:rsidR="00C968FE" w:rsidRPr="00842E33" w:rsidRDefault="00C968FE" w:rsidP="00C57C6C">
      <w:pPr>
        <w:pStyle w:val="AuthorInstructions"/>
        <w:numPr>
          <w:ilvl w:val="0"/>
          <w:numId w:val="25"/>
        </w:numPr>
        <w:rPr>
          <w:i w:val="0"/>
          <w:lang w:val="en-GB" w:eastAsia="it-IT"/>
        </w:rPr>
      </w:pPr>
      <w:r w:rsidRPr="00842E33">
        <w:rPr>
          <w:i w:val="0"/>
          <w:lang w:val="en-GB" w:eastAsia="it-IT"/>
        </w:rPr>
        <w:t>complex coronary artery disease</w:t>
      </w:r>
      <w:r w:rsidRPr="00842E33">
        <w:rPr>
          <w:i w:val="0"/>
          <w:vertAlign w:val="superscript"/>
          <w:lang w:val="en-GB" w:eastAsia="it-IT"/>
        </w:rPr>
        <w:t>1, 2</w:t>
      </w:r>
    </w:p>
    <w:p w14:paraId="1D415845" w14:textId="734BD190" w:rsidR="00C968FE" w:rsidRPr="00842E33" w:rsidRDefault="00C968FE" w:rsidP="00C57C6C">
      <w:pPr>
        <w:pStyle w:val="AuthorInstructions"/>
        <w:numPr>
          <w:ilvl w:val="0"/>
          <w:numId w:val="25"/>
        </w:numPr>
        <w:rPr>
          <w:i w:val="0"/>
          <w:lang w:val="en-GB" w:eastAsia="it-IT"/>
        </w:rPr>
      </w:pPr>
      <w:r w:rsidRPr="00842E33">
        <w:rPr>
          <w:i w:val="0"/>
          <w:lang w:val="en-GB" w:eastAsia="it-IT"/>
        </w:rPr>
        <w:t>Severe valvular heart disease (Aortic and/or Mitral valve)</w:t>
      </w:r>
      <w:r w:rsidRPr="00842E33">
        <w:rPr>
          <w:i w:val="0"/>
          <w:vertAlign w:val="superscript"/>
          <w:lang w:val="en-GB" w:eastAsia="it-IT"/>
        </w:rPr>
        <w:t>3</w:t>
      </w:r>
    </w:p>
    <w:p w14:paraId="6EE4035D" w14:textId="25BDDA47" w:rsidR="00C968FE" w:rsidRPr="00842E33" w:rsidRDefault="00C968FE" w:rsidP="00C57C6C">
      <w:pPr>
        <w:pStyle w:val="AuthorInstructions"/>
        <w:numPr>
          <w:ilvl w:val="0"/>
          <w:numId w:val="25"/>
        </w:numPr>
        <w:rPr>
          <w:i w:val="0"/>
          <w:lang w:val="en-GB" w:eastAsia="it-IT"/>
        </w:rPr>
      </w:pPr>
      <w:r>
        <w:rPr>
          <w:i w:val="0"/>
          <w:lang w:val="en-GB" w:eastAsia="it-IT"/>
        </w:rPr>
        <w:t>Other</w:t>
      </w:r>
      <w:r w:rsidRPr="00842E33">
        <w:rPr>
          <w:i w:val="0"/>
          <w:lang w:val="en-GB" w:eastAsia="it-IT"/>
        </w:rPr>
        <w:t xml:space="preserve"> Cardiovascular diseases that can benefit from the discussion with a </w:t>
      </w:r>
      <w:r w:rsidR="006617EE">
        <w:rPr>
          <w:i w:val="0"/>
          <w:lang w:val="en-GB" w:eastAsia="it-IT"/>
        </w:rPr>
        <w:t>HT</w:t>
      </w:r>
      <w:r w:rsidRPr="00842E33">
        <w:rPr>
          <w:i w:val="0"/>
          <w:lang w:val="en-GB" w:eastAsia="it-IT"/>
        </w:rPr>
        <w:t xml:space="preserve"> approach</w:t>
      </w:r>
      <w:r>
        <w:rPr>
          <w:i w:val="0"/>
          <w:lang w:val="en-GB" w:eastAsia="it-IT"/>
        </w:rPr>
        <w:t xml:space="preserve"> are</w:t>
      </w:r>
      <w:r w:rsidR="006617EE">
        <w:rPr>
          <w:i w:val="0"/>
          <w:lang w:val="en-GB" w:eastAsia="it-IT"/>
        </w:rPr>
        <w:t>:</w:t>
      </w:r>
    </w:p>
    <w:p w14:paraId="3C61FEBF" w14:textId="7F6B97CD" w:rsidR="00C968FE" w:rsidRPr="00842E33" w:rsidRDefault="00C968FE" w:rsidP="004477E7">
      <w:pPr>
        <w:pStyle w:val="AuthorInstructions"/>
        <w:ind w:left="1440"/>
        <w:rPr>
          <w:i w:val="0"/>
          <w:lang w:val="en-GB"/>
        </w:rPr>
      </w:pPr>
      <w:r w:rsidRPr="00842E33">
        <w:rPr>
          <w:i w:val="0"/>
          <w:lang w:val="en-GB" w:eastAsia="it-IT"/>
        </w:rPr>
        <w:t>- heart rhythm disorder (arrhythmia)</w:t>
      </w:r>
    </w:p>
    <w:p w14:paraId="1676B7E3" w14:textId="5DAB94A6" w:rsidR="00C968FE" w:rsidRPr="00842E33" w:rsidRDefault="00C968FE" w:rsidP="004477E7">
      <w:pPr>
        <w:pStyle w:val="AuthorInstructions"/>
        <w:ind w:left="1440"/>
        <w:rPr>
          <w:i w:val="0"/>
          <w:lang w:val="en-GB" w:eastAsia="it-IT"/>
        </w:rPr>
      </w:pPr>
      <w:r w:rsidRPr="00842E33">
        <w:rPr>
          <w:i w:val="0"/>
          <w:lang w:val="en-GB" w:eastAsia="it-IT"/>
        </w:rPr>
        <w:t>- Advanced or Chronic Heart Failure</w:t>
      </w:r>
    </w:p>
    <w:p w14:paraId="6379326A" w14:textId="1A7283D7" w:rsidR="00C968FE" w:rsidRPr="00842E33" w:rsidRDefault="00C968FE" w:rsidP="004477E7">
      <w:pPr>
        <w:pStyle w:val="AuthorInstructions"/>
        <w:ind w:left="1440"/>
        <w:rPr>
          <w:i w:val="0"/>
          <w:lang w:val="en-GB" w:eastAsia="it-IT"/>
        </w:rPr>
      </w:pPr>
      <w:r w:rsidRPr="00842E33">
        <w:rPr>
          <w:i w:val="0"/>
          <w:lang w:val="en-GB" w:eastAsia="it-IT"/>
        </w:rPr>
        <w:t>- Cardiogenic Shock</w:t>
      </w:r>
    </w:p>
    <w:p w14:paraId="3B8FFA21" w14:textId="77777777" w:rsidR="00C968FE" w:rsidRPr="00842E33" w:rsidRDefault="00C968FE" w:rsidP="00C968FE">
      <w:pPr>
        <w:pStyle w:val="AuthorInstructions"/>
        <w:rPr>
          <w:i w:val="0"/>
          <w:sz w:val="18"/>
          <w:szCs w:val="18"/>
          <w:lang w:val="en-GB"/>
        </w:rPr>
      </w:pPr>
      <w:r w:rsidRPr="00842E33">
        <w:rPr>
          <w:i w:val="0"/>
          <w:sz w:val="18"/>
          <w:szCs w:val="18"/>
          <w:lang w:val="en-GB"/>
        </w:rPr>
        <w:t>Note 1: 2011 ACCF/AHA/SCAI Guideline for Percutaneous Coronary Intervention: a report of the American College of Cardiology Foundation/American Heart Association Task Force on Practice Guidelines and the Society for Cardiovascular Angiography and Interventions. Circulation. 2011;124:e574–e651.</w:t>
      </w:r>
    </w:p>
    <w:p w14:paraId="1D7B93DD" w14:textId="77777777" w:rsidR="00C968FE" w:rsidRPr="00842E33" w:rsidRDefault="00C968FE" w:rsidP="00C968FE">
      <w:pPr>
        <w:pStyle w:val="AuthorInstructions"/>
        <w:rPr>
          <w:i w:val="0"/>
          <w:sz w:val="18"/>
          <w:szCs w:val="18"/>
          <w:lang w:val="en-GB"/>
        </w:rPr>
      </w:pPr>
      <w:r w:rsidRPr="00842E33">
        <w:rPr>
          <w:i w:val="0"/>
          <w:sz w:val="18"/>
          <w:szCs w:val="18"/>
          <w:lang w:val="en-GB"/>
        </w:rPr>
        <w:t>Note 2: 2014 ESC/EACTS Guidelines on myocardial revascularization, The Task Force on Myocardial Revascularization of the European Society of Cardiology (ESC) and the European Association for Cardio-Thoracic Surgery (EACTS) Developed with the special contribution of the European Association of Percutaneous Cardiovascular Interventions (EAPCI). Eur Heart J. 2014 Oct 1;35(37):2541-619.</w:t>
      </w:r>
    </w:p>
    <w:p w14:paraId="28E450E4" w14:textId="77777777" w:rsidR="00C968FE" w:rsidRPr="00842E33" w:rsidRDefault="00C968FE" w:rsidP="00C968FE">
      <w:pPr>
        <w:pStyle w:val="AuthorInstructions"/>
        <w:rPr>
          <w:i w:val="0"/>
          <w:sz w:val="18"/>
          <w:szCs w:val="18"/>
          <w:lang w:val="en-GB"/>
        </w:rPr>
      </w:pPr>
      <w:r w:rsidRPr="00842E33">
        <w:rPr>
          <w:i w:val="0"/>
          <w:sz w:val="18"/>
          <w:szCs w:val="18"/>
          <w:lang w:val="en-GB"/>
        </w:rPr>
        <w:t xml:space="preserve">Note 3: Nishimura RA, Otto CM, Bonow RO, et al. 2014 AHA/ACC guideline for the management of patients with valvular heart disease: executive summary: a report of the American College of Cardiology/American Heart Association Task Force on </w:t>
      </w:r>
      <w:r w:rsidRPr="00842E33">
        <w:rPr>
          <w:i w:val="0"/>
          <w:sz w:val="18"/>
          <w:szCs w:val="18"/>
          <w:lang w:val="en-GB"/>
        </w:rPr>
        <w:lastRenderedPageBreak/>
        <w:t>Practice Guidelines. J Am Coll Cardiol 2014;63:2438–88. *Vahanian A, Alfieri O, Andreotti F, et al. Guidelines on the management of valvular heart disease (version 2012): the Joint Task Force on the Management of Valvular Heart Disease of the European Society of Cardiology (ESC) and the European Association for Cardio-Thoracic Surgery (EACTS). Eur J Cardiothorac Surg 2012; 42:S1–44.</w:t>
      </w:r>
    </w:p>
    <w:p w14:paraId="234980B3" w14:textId="3BC6214F" w:rsidR="00581830" w:rsidRDefault="00581830" w:rsidP="00581830">
      <w:pPr>
        <w:pStyle w:val="Titolo4"/>
        <w:numPr>
          <w:ilvl w:val="0"/>
          <w:numId w:val="0"/>
        </w:numPr>
        <w:ind w:left="864" w:hanging="864"/>
      </w:pPr>
      <w:r>
        <w:t>X.4.1.</w:t>
      </w:r>
      <w:r w:rsidR="00DA5B2C">
        <w:t>2</w:t>
      </w:r>
      <w:r>
        <w:t xml:space="preserve"> </w:t>
      </w:r>
      <w:r w:rsidR="006617EE">
        <w:t>HT</w:t>
      </w:r>
      <w:r>
        <w:t xml:space="preserve"> Documents</w:t>
      </w:r>
    </w:p>
    <w:p w14:paraId="55DB1D81" w14:textId="3AF8B28F" w:rsidR="00581830" w:rsidRDefault="00581830" w:rsidP="00581830">
      <w:pPr>
        <w:pStyle w:val="Corpodeltesto"/>
      </w:pPr>
      <w:r>
        <w:t>I</w:t>
      </w:r>
      <w:r w:rsidRPr="003F1F6A">
        <w:t xml:space="preserve">n this section we present the </w:t>
      </w:r>
      <w:r w:rsidR="00DF7A1E">
        <w:t>d</w:t>
      </w:r>
      <w:r>
        <w:t>ocuments</w:t>
      </w:r>
      <w:r w:rsidRPr="003F1F6A">
        <w:t xml:space="preserve"> involved in the </w:t>
      </w:r>
      <w:r w:rsidR="006617EE">
        <w:t>HT</w:t>
      </w:r>
      <w:r w:rsidRPr="003F1F6A">
        <w:t xml:space="preserve"> </w:t>
      </w:r>
      <w:r w:rsidR="00CE2E6D">
        <w:t>workflow</w:t>
      </w:r>
      <w:r>
        <w:t xml:space="preserve">.  </w:t>
      </w:r>
    </w:p>
    <w:p w14:paraId="5207CCD5" w14:textId="71E6F023" w:rsidR="00581830" w:rsidRDefault="00581830" w:rsidP="00581830">
      <w:pPr>
        <w:pStyle w:val="Corpodeltesto"/>
      </w:pPr>
      <w:r>
        <w:t xml:space="preserve">The </w:t>
      </w:r>
      <w:r w:rsidR="006617EE">
        <w:t>HT</w:t>
      </w:r>
      <w:r>
        <w:t xml:space="preserve"> </w:t>
      </w:r>
      <w:r w:rsidR="00CE2E6D">
        <w:t xml:space="preserve">workflow </w:t>
      </w:r>
      <w:r>
        <w:t>specifies the usage of document types in the table below:</w:t>
      </w:r>
    </w:p>
    <w:p w14:paraId="1049E199" w14:textId="77777777" w:rsidR="00581830" w:rsidRPr="003651D9" w:rsidRDefault="00581830" w:rsidP="00581830">
      <w:pPr>
        <w:pStyle w:val="Corpodeltesto"/>
      </w:pPr>
      <w:r>
        <w:t xml:space="preserve">  </w:t>
      </w:r>
    </w:p>
    <w:tbl>
      <w:tblPr>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980"/>
        <w:gridCol w:w="6750"/>
      </w:tblGrid>
      <w:tr w:rsidR="00581830" w:rsidRPr="003651D9" w14:paraId="3137F2DC" w14:textId="77777777" w:rsidTr="00B05F9B">
        <w:tc>
          <w:tcPr>
            <w:tcW w:w="1980" w:type="dxa"/>
            <w:shd w:val="clear" w:color="auto" w:fill="D9D9D9"/>
          </w:tcPr>
          <w:p w14:paraId="7D60525E" w14:textId="77777777" w:rsidR="00581830" w:rsidRPr="003651D9" w:rsidRDefault="00581830" w:rsidP="006C631B">
            <w:pPr>
              <w:pStyle w:val="TableEntryHeader"/>
            </w:pPr>
            <w:r>
              <w:t>Document Types</w:t>
            </w:r>
          </w:p>
        </w:tc>
        <w:tc>
          <w:tcPr>
            <w:tcW w:w="6750" w:type="dxa"/>
            <w:shd w:val="clear" w:color="auto" w:fill="D9D9D9"/>
          </w:tcPr>
          <w:p w14:paraId="7344CB4B" w14:textId="77777777" w:rsidR="00581830" w:rsidRPr="003651D9" w:rsidRDefault="00581830" w:rsidP="006C631B">
            <w:pPr>
              <w:pStyle w:val="TableEntryHeader"/>
            </w:pPr>
            <w:r w:rsidRPr="003651D9">
              <w:t>Definition</w:t>
            </w:r>
          </w:p>
        </w:tc>
      </w:tr>
      <w:tr w:rsidR="003A45C5" w:rsidRPr="003651D9" w14:paraId="143AD431" w14:textId="77777777" w:rsidTr="00114D5E">
        <w:tc>
          <w:tcPr>
            <w:tcW w:w="1980" w:type="dxa"/>
            <w:shd w:val="clear" w:color="auto" w:fill="auto"/>
          </w:tcPr>
          <w:p w14:paraId="3A5E904A" w14:textId="7A4D70B6" w:rsidR="003A45C5" w:rsidRPr="00270742" w:rsidRDefault="003A45C5" w:rsidP="003A45C5">
            <w:pPr>
              <w:pStyle w:val="TableEntry"/>
            </w:pPr>
            <w:r w:rsidRPr="00270742">
              <w:rPr>
                <w:b/>
              </w:rPr>
              <w:t>Workflow Document</w:t>
            </w:r>
          </w:p>
        </w:tc>
        <w:tc>
          <w:tcPr>
            <w:tcW w:w="6750" w:type="dxa"/>
            <w:shd w:val="clear" w:color="auto" w:fill="auto"/>
          </w:tcPr>
          <w:p w14:paraId="58D23B53" w14:textId="306CE68F" w:rsidR="003A45C5" w:rsidRPr="00FC5022" w:rsidRDefault="00CE2E6D" w:rsidP="00C84356">
            <w:pPr>
              <w:pStyle w:val="TableEntry"/>
            </w:pPr>
            <w:r>
              <w:t xml:space="preserve">A </w:t>
            </w:r>
            <w:r w:rsidR="00EB7EA4" w:rsidRPr="005A667D">
              <w:t>d</w:t>
            </w:r>
            <w:r w:rsidR="000D7A97" w:rsidRPr="005A667D">
              <w:t>ocument that contain</w:t>
            </w:r>
            <w:r w:rsidR="008B04AF" w:rsidRPr="005A667D">
              <w:t>s</w:t>
            </w:r>
            <w:r w:rsidR="00E158A5" w:rsidRPr="005A667D">
              <w:t xml:space="preserve"> a list of </w:t>
            </w:r>
            <w:r w:rsidR="00DB1440" w:rsidRPr="005A667D">
              <w:t>tasks</w:t>
            </w:r>
            <w:r w:rsidR="00E158A5" w:rsidRPr="005A667D">
              <w:t xml:space="preserve"> that each actor </w:t>
            </w:r>
            <w:r w:rsidR="008B04AF" w:rsidRPr="005A667D">
              <w:t>carr</w:t>
            </w:r>
            <w:r w:rsidR="005A667D">
              <w:t>ies</w:t>
            </w:r>
            <w:r w:rsidR="008B04AF" w:rsidRPr="005A667D">
              <w:t xml:space="preserve"> out or assign to other actors</w:t>
            </w:r>
            <w:r w:rsidR="00DB1440" w:rsidRPr="005A667D">
              <w:t>,</w:t>
            </w:r>
            <w:r w:rsidR="00EB7EA4" w:rsidRPr="005A667D">
              <w:t xml:space="preserve"> the owner of task,</w:t>
            </w:r>
            <w:r w:rsidR="00DB1440" w:rsidRPr="005A667D">
              <w:t xml:space="preserve"> the list of documents that task need</w:t>
            </w:r>
            <w:r w:rsidR="005A667D">
              <w:t>s</w:t>
            </w:r>
            <w:r w:rsidR="00DB1440" w:rsidRPr="005A667D">
              <w:t xml:space="preserve"> in input and in output (in italic in this table)</w:t>
            </w:r>
            <w:r w:rsidR="00EB7EA4" w:rsidRPr="007C73FF">
              <w:t>, and other information related to the task. This document ha</w:t>
            </w:r>
            <w:r w:rsidR="00C84356">
              <w:t>s</w:t>
            </w:r>
            <w:r w:rsidR="00EB7EA4" w:rsidRPr="007C73FF">
              <w:t xml:space="preserve"> to be read by systems which translate</w:t>
            </w:r>
            <w:r w:rsidR="00872BD0">
              <w:t>s</w:t>
            </w:r>
            <w:r w:rsidR="00EB7EA4" w:rsidRPr="007C73FF">
              <w:t xml:space="preserve"> </w:t>
            </w:r>
            <w:r w:rsidR="00EB7EA4" w:rsidRPr="00FC5022">
              <w:t>contain</w:t>
            </w:r>
            <w:r w:rsidR="00872BD0">
              <w:t>ed</w:t>
            </w:r>
            <w:r w:rsidR="00EB7EA4" w:rsidRPr="00FC5022">
              <w:t xml:space="preserve"> workflow document in activities. </w:t>
            </w:r>
            <w:r w:rsidR="00CB35BF">
              <w:t xml:space="preserve"> </w:t>
            </w:r>
            <w:r w:rsidR="00CB35BF" w:rsidRPr="00AE34C4">
              <w:t>The content of the below documents is outside the scope of this profile.</w:t>
            </w:r>
          </w:p>
        </w:tc>
      </w:tr>
      <w:tr w:rsidR="00581830" w:rsidRPr="003651D9" w14:paraId="486651C8" w14:textId="77777777" w:rsidTr="00B05F9B">
        <w:tc>
          <w:tcPr>
            <w:tcW w:w="1980" w:type="dxa"/>
            <w:shd w:val="clear" w:color="auto" w:fill="auto"/>
          </w:tcPr>
          <w:p w14:paraId="4A6CAA14" w14:textId="6061BB33" w:rsidR="00581830" w:rsidRPr="000375FA" w:rsidRDefault="00D97DD2" w:rsidP="006C631B">
            <w:pPr>
              <w:pStyle w:val="TableEntry"/>
              <w:rPr>
                <w:b/>
                <w:i/>
              </w:rPr>
            </w:pPr>
            <w:r w:rsidRPr="000375FA">
              <w:rPr>
                <w:b/>
                <w:i/>
              </w:rPr>
              <w:t>HT Request</w:t>
            </w:r>
            <w:r w:rsidR="00AB672D" w:rsidRPr="000375FA">
              <w:rPr>
                <w:b/>
                <w:i/>
              </w:rPr>
              <w:t xml:space="preserve"> Document</w:t>
            </w:r>
          </w:p>
        </w:tc>
        <w:tc>
          <w:tcPr>
            <w:tcW w:w="6750" w:type="dxa"/>
            <w:shd w:val="clear" w:color="auto" w:fill="auto"/>
          </w:tcPr>
          <w:p w14:paraId="45C59808" w14:textId="5AF6A597" w:rsidR="00581830" w:rsidRPr="003651D9" w:rsidRDefault="00C84356" w:rsidP="002A2D7A">
            <w:pPr>
              <w:pStyle w:val="TableEntry"/>
            </w:pPr>
            <w:r>
              <w:t>A d</w:t>
            </w:r>
            <w:r w:rsidR="004E15D8">
              <w:t>oc</w:t>
            </w:r>
            <w:r w:rsidR="00872BD0">
              <w:t xml:space="preserve">ument that contains the reason for </w:t>
            </w:r>
            <w:r>
              <w:t xml:space="preserve">creating a </w:t>
            </w:r>
            <w:r w:rsidR="00D97DD2">
              <w:t xml:space="preserve"> </w:t>
            </w:r>
            <w:r w:rsidR="00984AD5">
              <w:t>HT</w:t>
            </w:r>
            <w:r w:rsidR="00D97DD2">
              <w:t xml:space="preserve"> </w:t>
            </w:r>
            <w:r w:rsidR="00984AD5">
              <w:t>to discuss a clinical case.</w:t>
            </w:r>
            <w:r w:rsidR="004E15D8">
              <w:t xml:space="preserve"> It  can also </w:t>
            </w:r>
            <w:r w:rsidR="00872BD0">
              <w:t xml:space="preserve">contain  </w:t>
            </w:r>
            <w:r w:rsidR="004E15D8">
              <w:t>clinical data on the state of patient. This document is req</w:t>
            </w:r>
            <w:r>
              <w:t>uired</w:t>
            </w:r>
            <w:r w:rsidR="004E15D8">
              <w:t xml:space="preserve"> in order to start the HT process.</w:t>
            </w:r>
            <w:r w:rsidR="002A2D7A" w:rsidRPr="00AE34C4">
              <w:t xml:space="preserve"> The </w:t>
            </w:r>
            <w:r w:rsidR="00FD182B" w:rsidRPr="00AE34C4">
              <w:t xml:space="preserve">content of this </w:t>
            </w:r>
            <w:r w:rsidR="002A2D7A" w:rsidRPr="00AE34C4">
              <w:t>documents is outside the scope of this profile.</w:t>
            </w:r>
          </w:p>
        </w:tc>
      </w:tr>
      <w:tr w:rsidR="00581830" w:rsidRPr="003651D9" w14:paraId="6900953C" w14:textId="77777777" w:rsidTr="00B05F9B">
        <w:tc>
          <w:tcPr>
            <w:tcW w:w="1980" w:type="dxa"/>
            <w:shd w:val="clear" w:color="auto" w:fill="auto"/>
          </w:tcPr>
          <w:p w14:paraId="422DA9D6" w14:textId="77777777" w:rsidR="00581830" w:rsidRPr="000375FA" w:rsidRDefault="00581830" w:rsidP="006C631B">
            <w:pPr>
              <w:pStyle w:val="TableEntry"/>
              <w:rPr>
                <w:b/>
                <w:i/>
              </w:rPr>
            </w:pPr>
            <w:r w:rsidRPr="000375FA">
              <w:rPr>
                <w:b/>
                <w:i/>
              </w:rPr>
              <w:t>Image Manifest</w:t>
            </w:r>
          </w:p>
        </w:tc>
        <w:tc>
          <w:tcPr>
            <w:tcW w:w="6750" w:type="dxa"/>
            <w:shd w:val="clear" w:color="auto" w:fill="auto"/>
          </w:tcPr>
          <w:p w14:paraId="6CD9578C" w14:textId="433B7A15" w:rsidR="00581830" w:rsidRDefault="004C0F72" w:rsidP="004C0F72">
            <w:pPr>
              <w:pStyle w:val="TableEntry"/>
            </w:pPr>
            <w:r>
              <w:t>A d</w:t>
            </w:r>
            <w:r w:rsidR="00581830">
              <w:t xml:space="preserve">ocument identifying the image set </w:t>
            </w:r>
            <w:r w:rsidR="000150C3">
              <w:t xml:space="preserve">subject of the </w:t>
            </w:r>
            <w:r w:rsidR="00D97DD2">
              <w:t xml:space="preserve">HT </w:t>
            </w:r>
            <w:r w:rsidR="000150C3">
              <w:t>Request</w:t>
            </w:r>
          </w:p>
        </w:tc>
      </w:tr>
      <w:tr w:rsidR="00581830" w14:paraId="235537AF" w14:textId="77777777" w:rsidTr="00B05F9B">
        <w:tc>
          <w:tcPr>
            <w:tcW w:w="1980" w:type="dxa"/>
            <w:shd w:val="clear" w:color="auto" w:fill="auto"/>
          </w:tcPr>
          <w:p w14:paraId="566A16E8" w14:textId="77777777" w:rsidR="00581830" w:rsidRPr="000375FA" w:rsidRDefault="00581830" w:rsidP="006C631B">
            <w:pPr>
              <w:pStyle w:val="TableEntry"/>
              <w:rPr>
                <w:b/>
                <w:i/>
              </w:rPr>
            </w:pPr>
            <w:r w:rsidRPr="000375FA">
              <w:rPr>
                <w:b/>
                <w:i/>
              </w:rPr>
              <w:t>Image Set</w:t>
            </w:r>
          </w:p>
        </w:tc>
        <w:tc>
          <w:tcPr>
            <w:tcW w:w="6750" w:type="dxa"/>
            <w:shd w:val="clear" w:color="auto" w:fill="auto"/>
          </w:tcPr>
          <w:p w14:paraId="3EFDA2A4" w14:textId="77777777" w:rsidR="00581830" w:rsidRDefault="00581830" w:rsidP="006C631B">
            <w:pPr>
              <w:pStyle w:val="TableEntry"/>
            </w:pPr>
            <w:r>
              <w:t>Clinical images referenced in the Image Manifest.</w:t>
            </w:r>
          </w:p>
        </w:tc>
      </w:tr>
      <w:tr w:rsidR="00581830" w:rsidRPr="003651D9" w14:paraId="2D4C250B" w14:textId="77777777" w:rsidTr="00B05F9B">
        <w:tc>
          <w:tcPr>
            <w:tcW w:w="1980" w:type="dxa"/>
            <w:shd w:val="clear" w:color="auto" w:fill="auto"/>
          </w:tcPr>
          <w:p w14:paraId="039EFEB8" w14:textId="34D1D36D" w:rsidR="00581830" w:rsidRPr="000375FA" w:rsidRDefault="00581830" w:rsidP="006C631B">
            <w:pPr>
              <w:pStyle w:val="TableEntry"/>
              <w:rPr>
                <w:b/>
                <w:i/>
              </w:rPr>
            </w:pPr>
            <w:r w:rsidRPr="000375FA">
              <w:rPr>
                <w:b/>
                <w:i/>
              </w:rPr>
              <w:t xml:space="preserve">Clinical Documents </w:t>
            </w:r>
          </w:p>
        </w:tc>
        <w:tc>
          <w:tcPr>
            <w:tcW w:w="6750" w:type="dxa"/>
            <w:shd w:val="clear" w:color="auto" w:fill="auto"/>
          </w:tcPr>
          <w:p w14:paraId="059E8475" w14:textId="764DA7E4" w:rsidR="00581830" w:rsidRDefault="004C0F72" w:rsidP="004C0F72">
            <w:pPr>
              <w:pStyle w:val="TableEntry"/>
            </w:pPr>
            <w:r>
              <w:t xml:space="preserve">A </w:t>
            </w:r>
            <w:r w:rsidR="00581830">
              <w:t xml:space="preserve">Clinical Document </w:t>
            </w:r>
            <w:r>
              <w:t xml:space="preserve">is </w:t>
            </w:r>
            <w:r w:rsidR="00A472A5">
              <w:t xml:space="preserve">useful to </w:t>
            </w:r>
            <w:r w:rsidR="005E76FB">
              <w:t>m</w:t>
            </w:r>
            <w:r w:rsidR="00A472A5">
              <w:t xml:space="preserve">ake decision on </w:t>
            </w:r>
            <w:r>
              <w:t xml:space="preserve">the </w:t>
            </w:r>
            <w:r w:rsidR="00A472A5">
              <w:t>clinical case</w:t>
            </w:r>
            <w:r w:rsidR="00581830">
              <w:t>.  Th</w:t>
            </w:r>
            <w:r>
              <w:t>e</w:t>
            </w:r>
            <w:r w:rsidR="00581830">
              <w:t>s</w:t>
            </w:r>
            <w:r>
              <w:t>e</w:t>
            </w:r>
            <w:r w:rsidR="00581830">
              <w:t xml:space="preserve"> may include the original Referral</w:t>
            </w:r>
            <w:r w:rsidR="006617EE">
              <w:t>,</w:t>
            </w:r>
            <w:r w:rsidR="00581830">
              <w:t xml:space="preserve"> supporting Laboratory Report</w:t>
            </w:r>
            <w:r>
              <w:t>s</w:t>
            </w:r>
            <w:r w:rsidR="00EB4ABA">
              <w:t xml:space="preserve">, Image Manifests and </w:t>
            </w:r>
            <w:r w:rsidR="00581830">
              <w:t>reports of prior imag</w:t>
            </w:r>
            <w:r w:rsidR="00F203A9">
              <w:t>ing</w:t>
            </w:r>
            <w:r w:rsidR="00581830">
              <w:t xml:space="preserve"> studies</w:t>
            </w:r>
            <w:r w:rsidR="006617EE">
              <w:t>.</w:t>
            </w:r>
            <w:r w:rsidR="00581830">
              <w:t xml:space="preserve"> </w:t>
            </w:r>
            <w:r w:rsidR="002A2D7A" w:rsidRPr="00AE34C4">
              <w:t>The content of this documents is outside the scope of this profile.</w:t>
            </w:r>
          </w:p>
        </w:tc>
      </w:tr>
      <w:tr w:rsidR="00AB672D" w:rsidRPr="003651D9" w14:paraId="4499DBC3" w14:textId="77777777" w:rsidTr="00676854">
        <w:tc>
          <w:tcPr>
            <w:tcW w:w="1980" w:type="dxa"/>
            <w:shd w:val="clear" w:color="auto" w:fill="auto"/>
          </w:tcPr>
          <w:p w14:paraId="43132639" w14:textId="70238ED4" w:rsidR="00AB672D" w:rsidRPr="000375FA" w:rsidRDefault="00AB672D" w:rsidP="006C631B">
            <w:pPr>
              <w:pStyle w:val="TableEntry"/>
              <w:rPr>
                <w:b/>
                <w:i/>
              </w:rPr>
            </w:pPr>
            <w:r w:rsidRPr="000375FA">
              <w:rPr>
                <w:b/>
                <w:i/>
              </w:rPr>
              <w:t xml:space="preserve">Request </w:t>
            </w:r>
            <w:r w:rsidR="004C0F72">
              <w:rPr>
                <w:b/>
                <w:i/>
              </w:rPr>
              <w:t>for</w:t>
            </w:r>
            <w:r w:rsidRPr="000375FA">
              <w:rPr>
                <w:b/>
                <w:i/>
              </w:rPr>
              <w:t xml:space="preserve"> </w:t>
            </w:r>
            <w:r w:rsidR="00F9394B">
              <w:rPr>
                <w:b/>
                <w:i/>
              </w:rPr>
              <w:t xml:space="preserve">more information </w:t>
            </w:r>
            <w:r w:rsidRPr="000375FA">
              <w:rPr>
                <w:b/>
                <w:i/>
              </w:rPr>
              <w:t xml:space="preserve"> document</w:t>
            </w:r>
          </w:p>
        </w:tc>
        <w:tc>
          <w:tcPr>
            <w:tcW w:w="6750" w:type="dxa"/>
            <w:shd w:val="clear" w:color="auto" w:fill="auto"/>
          </w:tcPr>
          <w:p w14:paraId="50AE2A4E" w14:textId="25595FC3" w:rsidR="00AB672D" w:rsidRDefault="004C0F72" w:rsidP="002A2D7A">
            <w:pPr>
              <w:pStyle w:val="TableEntry"/>
            </w:pPr>
            <w:r>
              <w:t>A d</w:t>
            </w:r>
            <w:r w:rsidR="00AC4FE5">
              <w:t xml:space="preserve">ocument that contains the list of </w:t>
            </w:r>
            <w:r w:rsidR="002A2D7A">
              <w:t xml:space="preserve">information (for example results of exams, visits etc) </w:t>
            </w:r>
            <w:r w:rsidR="00AC4FE5">
              <w:t>that HT participant suggests to provide</w:t>
            </w:r>
            <w:r w:rsidR="002A2D7A">
              <w:t xml:space="preserve"> to HT </w:t>
            </w:r>
            <w:r w:rsidR="00AC4FE5">
              <w:t xml:space="preserve">to </w:t>
            </w:r>
            <w:r w:rsidR="00F203A9">
              <w:t>m</w:t>
            </w:r>
            <w:r w:rsidR="00AC4FE5">
              <w:t>ake decision</w:t>
            </w:r>
            <w:r w:rsidR="002A2D7A">
              <w:t xml:space="preserve">. </w:t>
            </w:r>
            <w:r w:rsidR="002A2D7A" w:rsidRPr="00AE34C4">
              <w:t>The content of this documents is outside the scope of this profile.</w:t>
            </w:r>
          </w:p>
        </w:tc>
      </w:tr>
      <w:tr w:rsidR="00BF2E83" w:rsidRPr="003651D9" w14:paraId="3CA9FFD0" w14:textId="77777777" w:rsidTr="00676854">
        <w:tc>
          <w:tcPr>
            <w:tcW w:w="1980" w:type="dxa"/>
            <w:shd w:val="clear" w:color="auto" w:fill="auto"/>
          </w:tcPr>
          <w:p w14:paraId="047B0247" w14:textId="1936CDD7" w:rsidR="00BF2E83" w:rsidRPr="000375FA" w:rsidRDefault="00BF2E83" w:rsidP="006C631B">
            <w:pPr>
              <w:pStyle w:val="TableEntry"/>
              <w:rPr>
                <w:b/>
                <w:i/>
              </w:rPr>
            </w:pPr>
            <w:r w:rsidRPr="000375FA">
              <w:rPr>
                <w:b/>
                <w:i/>
              </w:rPr>
              <w:t>eReferral Workflow Document</w:t>
            </w:r>
          </w:p>
        </w:tc>
        <w:tc>
          <w:tcPr>
            <w:tcW w:w="6750" w:type="dxa"/>
            <w:shd w:val="clear" w:color="auto" w:fill="auto"/>
          </w:tcPr>
          <w:p w14:paraId="7E131217" w14:textId="70BB7E39" w:rsidR="00BF2E83" w:rsidRDefault="00543B87" w:rsidP="00543B87">
            <w:pPr>
              <w:pStyle w:val="TableEntry"/>
            </w:pPr>
            <w:r>
              <w:t>A w</w:t>
            </w:r>
            <w:r w:rsidR="0083238A">
              <w:t xml:space="preserve">orkflow document related </w:t>
            </w:r>
            <w:r w:rsidR="00F203A9">
              <w:t xml:space="preserve">to </w:t>
            </w:r>
            <w:r w:rsidR="00AC4FE5">
              <w:t>requested exams</w:t>
            </w:r>
            <w:r w:rsidR="002A2D7A">
              <w:t xml:space="preserve"> or visits in order to response to “</w:t>
            </w:r>
            <w:r w:rsidR="002A2D7A" w:rsidRPr="00AE34C4">
              <w:t>Request for more information  document</w:t>
            </w:r>
            <w:r w:rsidR="002A2D7A">
              <w:t xml:space="preserve">”. </w:t>
            </w:r>
            <w:r w:rsidR="002A2D7A" w:rsidRPr="00AE34C4">
              <w:t>The content of this documents is outside the scope of this profile.</w:t>
            </w:r>
          </w:p>
        </w:tc>
      </w:tr>
      <w:tr w:rsidR="006D4802" w:rsidRPr="003651D9" w14:paraId="60E1F0C9" w14:textId="77777777" w:rsidTr="00676854">
        <w:tc>
          <w:tcPr>
            <w:tcW w:w="1980" w:type="dxa"/>
            <w:shd w:val="clear" w:color="auto" w:fill="auto"/>
          </w:tcPr>
          <w:p w14:paraId="7A8B1114" w14:textId="63E64E5C" w:rsidR="006D4802" w:rsidRPr="000375FA" w:rsidRDefault="006D4802" w:rsidP="002F56B3">
            <w:pPr>
              <w:pStyle w:val="TableEntry"/>
              <w:rPr>
                <w:b/>
                <w:i/>
              </w:rPr>
            </w:pPr>
            <w:r w:rsidRPr="000375FA">
              <w:rPr>
                <w:b/>
                <w:i/>
              </w:rPr>
              <w:t xml:space="preserve">Individual </w:t>
            </w:r>
            <w:r w:rsidR="00420BB9">
              <w:rPr>
                <w:b/>
                <w:i/>
              </w:rPr>
              <w:t>evaluation</w:t>
            </w:r>
            <w:r w:rsidRPr="000375FA">
              <w:rPr>
                <w:b/>
                <w:i/>
              </w:rPr>
              <w:t xml:space="preserve"> report</w:t>
            </w:r>
          </w:p>
        </w:tc>
        <w:tc>
          <w:tcPr>
            <w:tcW w:w="6750" w:type="dxa"/>
            <w:shd w:val="clear" w:color="auto" w:fill="auto"/>
          </w:tcPr>
          <w:p w14:paraId="441B2832" w14:textId="4914BC82" w:rsidR="006D4802" w:rsidRDefault="00543B87" w:rsidP="00A744B2">
            <w:pPr>
              <w:pStyle w:val="TableEntry"/>
            </w:pPr>
            <w:r>
              <w:t>An i</w:t>
            </w:r>
            <w:r w:rsidR="006D4802">
              <w:t xml:space="preserve">ndividual </w:t>
            </w:r>
            <w:r w:rsidR="00AE045A">
              <w:t>evaluation</w:t>
            </w:r>
            <w:r w:rsidR="006D4802">
              <w:t xml:space="preserve"> report is the document that contain</w:t>
            </w:r>
            <w:r w:rsidR="00F203A9">
              <w:t>s</w:t>
            </w:r>
            <w:r w:rsidR="006D4802">
              <w:t xml:space="preserve"> the </w:t>
            </w:r>
            <w:r w:rsidR="00A744B2">
              <w:t>individual</w:t>
            </w:r>
            <w:r w:rsidR="0082315A">
              <w:t xml:space="preserve"> </w:t>
            </w:r>
            <w:r w:rsidR="006D4802">
              <w:t xml:space="preserve">evaluation </w:t>
            </w:r>
            <w:r w:rsidR="00F12DA9">
              <w:t xml:space="preserve">by </w:t>
            </w:r>
            <w:r w:rsidR="0048072C">
              <w:t xml:space="preserve">an </w:t>
            </w:r>
            <w:r w:rsidR="006D4802">
              <w:t>HT Participant on the clinical case</w:t>
            </w:r>
            <w:r w:rsidR="00A472A5">
              <w:t xml:space="preserve"> </w:t>
            </w:r>
            <w:r w:rsidR="006617EE">
              <w:t>based on</w:t>
            </w:r>
            <w:r w:rsidR="00A472A5">
              <w:t xml:space="preserve"> the available clinical </w:t>
            </w:r>
            <w:r w:rsidR="00F12DA9">
              <w:t>d</w:t>
            </w:r>
            <w:r w:rsidR="00A472A5">
              <w:t xml:space="preserve">ocuments and </w:t>
            </w:r>
            <w:r w:rsidR="00F12DA9">
              <w:t>i</w:t>
            </w:r>
            <w:r w:rsidR="00A472A5">
              <w:t>mages</w:t>
            </w:r>
            <w:r w:rsidR="006D4802">
              <w:t>, before the common discussion</w:t>
            </w:r>
            <w:r w:rsidR="00A472A5">
              <w:t xml:space="preserve"> and before </w:t>
            </w:r>
            <w:r w:rsidR="00F203A9">
              <w:t>making</w:t>
            </w:r>
            <w:r w:rsidR="00A472A5">
              <w:t xml:space="preserve"> </w:t>
            </w:r>
            <w:r w:rsidR="00F12DA9">
              <w:t xml:space="preserve">a </w:t>
            </w:r>
            <w:r w:rsidR="00A472A5">
              <w:t>decision</w:t>
            </w:r>
            <w:r w:rsidR="003509B4">
              <w:t xml:space="preserve"> by manager</w:t>
            </w:r>
            <w:r w:rsidR="001D2827">
              <w:t>.</w:t>
            </w:r>
            <w:r w:rsidR="0048072C">
              <w:t xml:space="preserve"> </w:t>
            </w:r>
            <w:r>
              <w:t xml:space="preserve">Each HT participant </w:t>
            </w:r>
            <w:r w:rsidR="006342C7" w:rsidRPr="00AE34C4">
              <w:t>may</w:t>
            </w:r>
            <w:r>
              <w:t xml:space="preserve"> produce a </w:t>
            </w:r>
            <w:r w:rsidR="0048072C">
              <w:t xml:space="preserve"> Individual </w:t>
            </w:r>
            <w:r w:rsidR="00A744B2">
              <w:t xml:space="preserve">evaluation </w:t>
            </w:r>
            <w:r w:rsidR="0048072C">
              <w:t>report.</w:t>
            </w:r>
            <w:r w:rsidR="003509B4">
              <w:t xml:space="preserve"> </w:t>
            </w:r>
            <w:r w:rsidR="002A2D7A" w:rsidRPr="00AE34C4">
              <w:t>The content of this documents is outside the scope of this profile.</w:t>
            </w:r>
          </w:p>
        </w:tc>
      </w:tr>
      <w:tr w:rsidR="006D4802" w:rsidRPr="003651D9" w14:paraId="70F48404" w14:textId="77777777" w:rsidTr="00676854">
        <w:tc>
          <w:tcPr>
            <w:tcW w:w="1980" w:type="dxa"/>
            <w:shd w:val="clear" w:color="auto" w:fill="auto"/>
          </w:tcPr>
          <w:p w14:paraId="78C257C3" w14:textId="6C8A5F8F" w:rsidR="006D4802" w:rsidRPr="000375FA" w:rsidRDefault="006D4802" w:rsidP="00AB672D">
            <w:pPr>
              <w:pStyle w:val="TableEntry"/>
              <w:rPr>
                <w:b/>
                <w:i/>
              </w:rPr>
            </w:pPr>
            <w:r w:rsidRPr="000375FA">
              <w:rPr>
                <w:b/>
                <w:i/>
              </w:rPr>
              <w:t>Final Report</w:t>
            </w:r>
          </w:p>
        </w:tc>
        <w:tc>
          <w:tcPr>
            <w:tcW w:w="6750" w:type="dxa"/>
            <w:shd w:val="clear" w:color="auto" w:fill="auto"/>
          </w:tcPr>
          <w:p w14:paraId="52ADCF3F" w14:textId="017D8DC0" w:rsidR="006D4802" w:rsidRDefault="00543B87" w:rsidP="004F422A">
            <w:pPr>
              <w:pStyle w:val="TableEntry"/>
            </w:pPr>
            <w:r>
              <w:t xml:space="preserve">A </w:t>
            </w:r>
            <w:r w:rsidR="006D4802">
              <w:t xml:space="preserve">Final report is the document that contain the decision of  </w:t>
            </w:r>
            <w:r>
              <w:t xml:space="preserve">the </w:t>
            </w:r>
            <w:r w:rsidR="006D4802">
              <w:t xml:space="preserve">HT and the list of exams required for the </w:t>
            </w:r>
            <w:r w:rsidR="004F422A">
              <w:t>further</w:t>
            </w:r>
            <w:r w:rsidR="006617EE">
              <w:t xml:space="preserve"> treatment </w:t>
            </w:r>
            <w:r w:rsidR="006D4802">
              <w:t xml:space="preserve">of </w:t>
            </w:r>
            <w:r w:rsidR="006617EE">
              <w:t xml:space="preserve">the </w:t>
            </w:r>
            <w:r w:rsidR="006D4802">
              <w:t>patient</w:t>
            </w:r>
            <w:r w:rsidR="002A2D7A">
              <w:t xml:space="preserve">. </w:t>
            </w:r>
            <w:r w:rsidR="002A2D7A" w:rsidRPr="00AE34C4">
              <w:t>The content of this documents is outside the scope of this profile.</w:t>
            </w:r>
          </w:p>
        </w:tc>
      </w:tr>
    </w:tbl>
    <w:p w14:paraId="7FFAA3E4" w14:textId="77777777" w:rsidR="000464EE" w:rsidRDefault="000464EE" w:rsidP="00597DB2">
      <w:pPr>
        <w:pStyle w:val="AuthorInstructions"/>
        <w:rPr>
          <w:rFonts w:ascii="Arial" w:hAnsi="Arial"/>
          <w:b/>
          <w:i w:val="0"/>
          <w:kern w:val="28"/>
          <w:sz w:val="28"/>
        </w:rPr>
      </w:pPr>
    </w:p>
    <w:p w14:paraId="1B5DE524" w14:textId="6A7C5D49" w:rsidR="006C631B" w:rsidRDefault="005B0D0F" w:rsidP="00597DB2">
      <w:pPr>
        <w:pStyle w:val="AuthorInstructions"/>
        <w:rPr>
          <w:bCs/>
        </w:rPr>
      </w:pPr>
      <w:r w:rsidRPr="0070073A">
        <w:rPr>
          <w:rFonts w:ascii="Arial" w:hAnsi="Arial"/>
          <w:b/>
          <w:i w:val="0"/>
          <w:kern w:val="28"/>
          <w:sz w:val="28"/>
        </w:rPr>
        <w:t>X.4.1.</w:t>
      </w:r>
      <w:r w:rsidR="00DA5B2C">
        <w:rPr>
          <w:rFonts w:ascii="Arial" w:hAnsi="Arial"/>
          <w:b/>
          <w:i w:val="0"/>
          <w:kern w:val="28"/>
          <w:sz w:val="28"/>
        </w:rPr>
        <w:t>3</w:t>
      </w:r>
      <w:r w:rsidRPr="00BF435C">
        <w:rPr>
          <w:rFonts w:ascii="Arial" w:hAnsi="Arial"/>
          <w:b/>
          <w:i w:val="0"/>
          <w:kern w:val="28"/>
          <w:sz w:val="28"/>
        </w:rPr>
        <w:t xml:space="preserve"> </w:t>
      </w:r>
      <w:r w:rsidR="00990335" w:rsidRPr="00725443">
        <w:rPr>
          <w:rFonts w:ascii="Arial" w:hAnsi="Arial"/>
          <w:b/>
          <w:i w:val="0"/>
          <w:kern w:val="28"/>
          <w:sz w:val="28"/>
        </w:rPr>
        <w:t>XDW</w:t>
      </w:r>
      <w:r w:rsidR="00990335">
        <w:rPr>
          <w:rFonts w:ascii="Arial" w:hAnsi="Arial"/>
          <w:b/>
          <w:i w:val="0"/>
          <w:kern w:val="28"/>
          <w:sz w:val="28"/>
        </w:rPr>
        <w:t xml:space="preserve"> Workflow Definition Profile</w:t>
      </w:r>
      <w:r w:rsidR="00420829">
        <w:rPr>
          <w:rFonts w:ascii="Arial" w:hAnsi="Arial"/>
          <w:b/>
          <w:i w:val="0"/>
          <w:kern w:val="28"/>
          <w:sz w:val="28"/>
        </w:rPr>
        <w:t xml:space="preserve"> representation</w:t>
      </w:r>
      <w:r w:rsidR="00990335">
        <w:rPr>
          <w:rFonts w:ascii="Arial" w:hAnsi="Arial"/>
          <w:b/>
          <w:i w:val="0"/>
          <w:kern w:val="28"/>
          <w:sz w:val="28"/>
        </w:rPr>
        <w:t xml:space="preserve"> </w:t>
      </w:r>
      <w:r>
        <w:rPr>
          <w:bCs/>
        </w:rPr>
        <w:t xml:space="preserve"> </w:t>
      </w:r>
    </w:p>
    <w:p w14:paraId="01EB216F" w14:textId="1D06E223" w:rsidR="00BD435F" w:rsidRPr="00BD435F" w:rsidRDefault="00BD435F" w:rsidP="00BD435F">
      <w:pPr>
        <w:rPr>
          <w:lang w:val="en-GB" w:eastAsia="it-IT"/>
        </w:rPr>
      </w:pPr>
      <w:r w:rsidRPr="00BD435F">
        <w:rPr>
          <w:lang w:val="en-GB" w:eastAsia="it-IT"/>
        </w:rPr>
        <w:t xml:space="preserve">When a cardiologist from a </w:t>
      </w:r>
      <w:r w:rsidR="00EF68E2">
        <w:rPr>
          <w:lang w:val="en-GB" w:eastAsia="it-IT"/>
        </w:rPr>
        <w:t>Community</w:t>
      </w:r>
      <w:r w:rsidRPr="00BD435F">
        <w:rPr>
          <w:lang w:val="en-GB" w:eastAsia="it-IT"/>
        </w:rPr>
        <w:t xml:space="preserve"> Hospital</w:t>
      </w:r>
      <w:r w:rsidR="002B39BF">
        <w:rPr>
          <w:lang w:val="en-GB" w:eastAsia="it-IT"/>
        </w:rPr>
        <w:t xml:space="preserve"> </w:t>
      </w:r>
      <w:r w:rsidRPr="00BD435F">
        <w:rPr>
          <w:lang w:val="en-GB" w:eastAsia="it-IT"/>
        </w:rPr>
        <w:t xml:space="preserve">decides that additional support to care for a patient is necessary, assistance from the HT will be requested.  The HT is composed of professionals selected based on the specific clinical need of the case, including the originating cardiologist. This workflow profile will define how the </w:t>
      </w:r>
      <w:r w:rsidR="00037DD5">
        <w:rPr>
          <w:lang w:val="en-GB" w:eastAsia="it-IT"/>
        </w:rPr>
        <w:t xml:space="preserve">HT </w:t>
      </w:r>
      <w:r w:rsidRPr="00BD435F">
        <w:rPr>
          <w:lang w:val="en-GB" w:eastAsia="it-IT"/>
        </w:rPr>
        <w:t xml:space="preserve">manager is </w:t>
      </w:r>
      <w:r w:rsidR="00037DD5">
        <w:rPr>
          <w:lang w:val="en-GB" w:eastAsia="it-IT"/>
        </w:rPr>
        <w:t>assigned to the HT</w:t>
      </w:r>
      <w:r w:rsidR="00D35AFA">
        <w:rPr>
          <w:lang w:val="en-GB" w:eastAsia="it-IT"/>
        </w:rPr>
        <w:t xml:space="preserve">, </w:t>
      </w:r>
      <w:r w:rsidRPr="00BD435F">
        <w:rPr>
          <w:lang w:val="en-GB" w:eastAsia="it-IT"/>
        </w:rPr>
        <w:t xml:space="preserve">how team members will be </w:t>
      </w:r>
      <w:r w:rsidR="00037DD5">
        <w:rPr>
          <w:lang w:val="en-GB" w:eastAsia="it-IT"/>
        </w:rPr>
        <w:t>assigned</w:t>
      </w:r>
      <w:r w:rsidR="00D35AFA">
        <w:rPr>
          <w:lang w:val="en-GB" w:eastAsia="it-IT"/>
        </w:rPr>
        <w:t xml:space="preserve">, and how the members </w:t>
      </w:r>
      <w:r w:rsidR="00E63B3C">
        <w:rPr>
          <w:lang w:val="en-GB" w:eastAsia="it-IT"/>
        </w:rPr>
        <w:t>communicate</w:t>
      </w:r>
      <w:r w:rsidR="00E63B3C">
        <w:rPr>
          <w:rStyle w:val="Rimandocommento"/>
        </w:rPr>
        <w:t xml:space="preserve">. </w:t>
      </w:r>
      <w:r w:rsidRPr="00BD435F">
        <w:rPr>
          <w:lang w:val="en-GB" w:eastAsia="it-IT"/>
        </w:rPr>
        <w:t xml:space="preserve">The HT will analyse all the </w:t>
      </w:r>
      <w:r w:rsidRPr="00BD435F">
        <w:rPr>
          <w:lang w:val="en-GB" w:eastAsia="it-IT"/>
        </w:rPr>
        <w:lastRenderedPageBreak/>
        <w:t xml:space="preserve">information that the originating physician has provided, and may require new exams/tests before a final decision is made.  Each HT member will provide a </w:t>
      </w:r>
      <w:r w:rsidR="009D3D29">
        <w:rPr>
          <w:lang w:val="en-GB" w:eastAsia="it-IT"/>
        </w:rPr>
        <w:t xml:space="preserve">individual </w:t>
      </w:r>
      <w:r w:rsidRPr="00BD435F">
        <w:rPr>
          <w:lang w:val="en-GB" w:eastAsia="it-IT"/>
        </w:rPr>
        <w:t>evaluation</w:t>
      </w:r>
      <w:r w:rsidR="009D3D29">
        <w:rPr>
          <w:lang w:val="en-GB" w:eastAsia="it-IT"/>
        </w:rPr>
        <w:t xml:space="preserve"> report</w:t>
      </w:r>
      <w:r w:rsidRPr="00BD435F">
        <w:rPr>
          <w:lang w:val="en-GB" w:eastAsia="it-IT"/>
        </w:rPr>
        <w:t xml:space="preserve">.  The HT may discuss the clinical case through a videoconference or through an exchange of text. The HT involvement concludes with a final report, containing the collective findings, conclusions and recommendations for further treatment or intervention of the patient.  </w:t>
      </w:r>
      <w:r w:rsidR="0082315A">
        <w:rPr>
          <w:lang w:val="en-GB" w:eastAsia="it-IT"/>
        </w:rPr>
        <w:t>Supportive clinical</w:t>
      </w:r>
      <w:r w:rsidR="0082315A" w:rsidRPr="00BD435F">
        <w:rPr>
          <w:lang w:val="en-GB" w:eastAsia="it-IT"/>
        </w:rPr>
        <w:t xml:space="preserve"> </w:t>
      </w:r>
      <w:r w:rsidRPr="00BD435F">
        <w:rPr>
          <w:lang w:val="en-GB" w:eastAsia="it-IT"/>
        </w:rPr>
        <w:t>documentation is included with this final decision.</w:t>
      </w:r>
    </w:p>
    <w:p w14:paraId="6AF0C6B4" w14:textId="38D391A0" w:rsidR="00676854" w:rsidRDefault="006C631B" w:rsidP="006C631B">
      <w:pPr>
        <w:pStyle w:val="Corpodeltesto"/>
      </w:pPr>
      <w:r w:rsidRPr="003F1F6A">
        <w:t xml:space="preserve">This profile is built upon the ITI XDW Profile to manage the </w:t>
      </w:r>
      <w:r w:rsidR="00676854">
        <w:t>Cardiovascular Heart Team</w:t>
      </w:r>
      <w:r w:rsidRPr="003F1F6A">
        <w:t xml:space="preserve"> Workflow. </w:t>
      </w:r>
      <w:r>
        <w:t xml:space="preserve"> XDS/XDS-I is the default underlying Document and Image Sharing Infrastructure. </w:t>
      </w:r>
      <w:r w:rsidR="00C55F19">
        <w:t xml:space="preserve">The </w:t>
      </w:r>
      <w:r>
        <w:t xml:space="preserve">Document Metadata Subscription (DSUB) profile </w:t>
      </w:r>
      <w:r w:rsidR="00C55F19">
        <w:t xml:space="preserve">provides </w:t>
      </w:r>
      <w:r>
        <w:t>the workflow and document availability notification infrastructure</w:t>
      </w:r>
      <w:r w:rsidR="00BF435C">
        <w:t>.</w:t>
      </w:r>
    </w:p>
    <w:p w14:paraId="4B872D51" w14:textId="7866A602" w:rsidR="006C631B" w:rsidRDefault="006C631B" w:rsidP="006C631B">
      <w:pPr>
        <w:pStyle w:val="Corpodeltesto"/>
      </w:pPr>
      <w:r>
        <w:t xml:space="preserve">The Cross-Enterprise </w:t>
      </w:r>
      <w:r w:rsidR="00676854">
        <w:t xml:space="preserve">Cardiovascular </w:t>
      </w:r>
      <w:r w:rsidR="00BD435F">
        <w:t>HT</w:t>
      </w:r>
      <w:r>
        <w:t xml:space="preserve"> </w:t>
      </w:r>
      <w:r w:rsidR="00BD435F">
        <w:t xml:space="preserve">modeled </w:t>
      </w:r>
      <w:r>
        <w:t xml:space="preserve">workflow </w:t>
      </w:r>
      <w:r w:rsidRPr="003F1F6A">
        <w:t xml:space="preserve">tasks </w:t>
      </w:r>
      <w:r w:rsidR="00BD435F">
        <w:t xml:space="preserve">are </w:t>
      </w:r>
      <w:r>
        <w:t xml:space="preserve">represented in figure </w:t>
      </w:r>
      <w:r w:rsidR="00BF435C">
        <w:t>X.4.1.4-1</w:t>
      </w:r>
      <w:r>
        <w:t xml:space="preserve"> </w:t>
      </w:r>
      <w:r w:rsidR="00BD435F">
        <w:t>and are explained below.</w:t>
      </w:r>
      <w:r w:rsidRPr="003F1F6A">
        <w:t xml:space="preserve"> </w:t>
      </w:r>
    </w:p>
    <w:p w14:paraId="308DBC2B" w14:textId="6805D4B0" w:rsidR="0075573D" w:rsidRPr="004477E7" w:rsidRDefault="00676854" w:rsidP="00C57C6C">
      <w:pPr>
        <w:pStyle w:val="AuthorInstructions"/>
        <w:numPr>
          <w:ilvl w:val="0"/>
          <w:numId w:val="21"/>
        </w:numPr>
      </w:pPr>
      <w:r w:rsidRPr="00C85C08">
        <w:rPr>
          <w:i w:val="0"/>
          <w:lang w:val="en-GB" w:eastAsia="it-IT"/>
        </w:rPr>
        <w:t xml:space="preserve">HT Request Task: </w:t>
      </w:r>
      <w:r w:rsidR="00C85C08" w:rsidRPr="00C85C08">
        <w:rPr>
          <w:i w:val="0"/>
          <w:lang w:val="en-GB" w:eastAsia="it-IT"/>
        </w:rPr>
        <w:t xml:space="preserve">The HT </w:t>
      </w:r>
      <w:r w:rsidR="00C85C08">
        <w:rPr>
          <w:i w:val="0"/>
          <w:lang w:val="en-GB" w:eastAsia="it-IT"/>
        </w:rPr>
        <w:t>Requeste</w:t>
      </w:r>
      <w:r w:rsidR="00C85C08" w:rsidRPr="00C85C08">
        <w:rPr>
          <w:i w:val="0"/>
          <w:lang w:val="en-GB" w:eastAsia="it-IT"/>
        </w:rPr>
        <w:t xml:space="preserve">r, usually </w:t>
      </w:r>
      <w:r w:rsidR="00704901">
        <w:rPr>
          <w:i w:val="0"/>
          <w:lang w:val="en-GB" w:eastAsia="it-IT"/>
        </w:rPr>
        <w:t>this is</w:t>
      </w:r>
      <w:r w:rsidR="00D21320">
        <w:rPr>
          <w:i w:val="0"/>
          <w:lang w:val="en-GB" w:eastAsia="it-IT"/>
        </w:rPr>
        <w:t xml:space="preserve"> </w:t>
      </w:r>
      <w:r w:rsidR="00C85C08" w:rsidRPr="00C85C08">
        <w:rPr>
          <w:i w:val="0"/>
          <w:lang w:val="en-GB" w:eastAsia="it-IT"/>
        </w:rPr>
        <w:t>the patient’s cardiologist</w:t>
      </w:r>
      <w:r w:rsidR="0097754C">
        <w:rPr>
          <w:i w:val="0"/>
          <w:lang w:val="en-GB" w:eastAsia="it-IT"/>
        </w:rPr>
        <w:t xml:space="preserve"> that </w:t>
      </w:r>
      <w:r w:rsidR="00C85C08" w:rsidRPr="00C85C08">
        <w:rPr>
          <w:i w:val="0"/>
          <w:lang w:val="en-GB" w:eastAsia="it-IT"/>
        </w:rPr>
        <w:t xml:space="preserve">requests the </w:t>
      </w:r>
      <w:r w:rsidR="00C85C08" w:rsidRPr="0061621D">
        <w:rPr>
          <w:i w:val="0"/>
          <w:lang w:val="en-GB" w:eastAsia="it-IT"/>
        </w:rPr>
        <w:t xml:space="preserve">involvement of the HT </w:t>
      </w:r>
      <w:r w:rsidR="00C85C08" w:rsidRPr="0088554D">
        <w:rPr>
          <w:i w:val="0"/>
          <w:lang w:val="en-GB" w:eastAsia="it-IT"/>
        </w:rPr>
        <w:t>to discuss the clinical case</w:t>
      </w:r>
      <w:r w:rsidR="0097754C">
        <w:rPr>
          <w:i w:val="0"/>
          <w:lang w:val="en-GB" w:eastAsia="it-IT"/>
        </w:rPr>
        <w:t xml:space="preserve">, </w:t>
      </w:r>
      <w:r w:rsidR="0075573D">
        <w:rPr>
          <w:i w:val="0"/>
          <w:lang w:val="en-GB" w:eastAsia="it-IT"/>
        </w:rPr>
        <w:t xml:space="preserve">initiates the </w:t>
      </w:r>
      <w:r w:rsidR="00037DD5">
        <w:rPr>
          <w:i w:val="0"/>
          <w:lang w:val="en-GB" w:eastAsia="it-IT"/>
        </w:rPr>
        <w:t xml:space="preserve">formation of the </w:t>
      </w:r>
      <w:r w:rsidR="0075573D">
        <w:rPr>
          <w:i w:val="0"/>
          <w:lang w:val="en-GB" w:eastAsia="it-IT"/>
        </w:rPr>
        <w:t>HT</w:t>
      </w:r>
      <w:r w:rsidR="00037DD5">
        <w:rPr>
          <w:i w:val="0"/>
          <w:lang w:val="en-GB" w:eastAsia="it-IT"/>
        </w:rPr>
        <w:t xml:space="preserve"> and provides existing case information</w:t>
      </w:r>
      <w:r w:rsidR="00D53618">
        <w:rPr>
          <w:i w:val="0"/>
          <w:lang w:val="en-GB" w:eastAsia="it-IT"/>
        </w:rPr>
        <w:t xml:space="preserve">. </w:t>
      </w:r>
      <w:r w:rsidR="0082315A">
        <w:rPr>
          <w:i w:val="0"/>
          <w:lang w:val="en-GB" w:eastAsia="it-IT"/>
        </w:rPr>
        <w:t xml:space="preserve">The </w:t>
      </w:r>
      <w:r w:rsidR="00F71BD2" w:rsidRPr="00C85C08">
        <w:rPr>
          <w:i w:val="0"/>
          <w:lang w:val="en-GB" w:eastAsia="it-IT"/>
        </w:rPr>
        <w:t xml:space="preserve">HT </w:t>
      </w:r>
      <w:r w:rsidR="00F71BD2">
        <w:rPr>
          <w:i w:val="0"/>
          <w:lang w:val="en-GB" w:eastAsia="it-IT"/>
        </w:rPr>
        <w:t>Requeste</w:t>
      </w:r>
      <w:r w:rsidR="00F71BD2" w:rsidRPr="00C85C08">
        <w:rPr>
          <w:i w:val="0"/>
          <w:lang w:val="en-GB" w:eastAsia="it-IT"/>
        </w:rPr>
        <w:t>r</w:t>
      </w:r>
      <w:r w:rsidR="00F71BD2">
        <w:rPr>
          <w:i w:val="0"/>
          <w:lang w:val="en-GB" w:eastAsia="it-IT"/>
        </w:rPr>
        <w:t xml:space="preserve"> </w:t>
      </w:r>
      <w:r w:rsidR="00044083">
        <w:rPr>
          <w:i w:val="0"/>
          <w:lang w:val="en-GB" w:eastAsia="it-IT"/>
        </w:rPr>
        <w:t>register</w:t>
      </w:r>
      <w:r w:rsidR="00F71BD2">
        <w:rPr>
          <w:i w:val="0"/>
          <w:lang w:val="en-GB" w:eastAsia="it-IT"/>
        </w:rPr>
        <w:t xml:space="preserve">s in the workflow document the creation and sharing of </w:t>
      </w:r>
      <w:r w:rsidR="00D3646E">
        <w:rPr>
          <w:i w:val="0"/>
          <w:lang w:val="en-GB" w:eastAsia="it-IT"/>
        </w:rPr>
        <w:t xml:space="preserve">the </w:t>
      </w:r>
      <w:r w:rsidR="00C85C08" w:rsidRPr="00D53618">
        <w:rPr>
          <w:i w:val="0"/>
          <w:lang w:val="en-GB" w:eastAsia="it-IT"/>
        </w:rPr>
        <w:t xml:space="preserve">HT </w:t>
      </w:r>
      <w:r w:rsidR="0097754C" w:rsidRPr="00D53618">
        <w:rPr>
          <w:i w:val="0"/>
          <w:lang w:val="en-GB" w:eastAsia="it-IT"/>
        </w:rPr>
        <w:t>R</w:t>
      </w:r>
      <w:r w:rsidR="00C85C08" w:rsidRPr="00D53618">
        <w:rPr>
          <w:i w:val="0"/>
          <w:lang w:val="en-GB" w:eastAsia="it-IT"/>
        </w:rPr>
        <w:t xml:space="preserve">equest </w:t>
      </w:r>
      <w:r w:rsidR="0097754C" w:rsidRPr="00D53618">
        <w:rPr>
          <w:i w:val="0"/>
          <w:lang w:val="en-GB" w:eastAsia="it-IT"/>
        </w:rPr>
        <w:t>D</w:t>
      </w:r>
      <w:r w:rsidR="00C85C08" w:rsidRPr="00D53618">
        <w:rPr>
          <w:i w:val="0"/>
          <w:lang w:val="en-GB" w:eastAsia="it-IT"/>
        </w:rPr>
        <w:t xml:space="preserve">ocument </w:t>
      </w:r>
      <w:r w:rsidR="00D53618">
        <w:rPr>
          <w:i w:val="0"/>
          <w:lang w:val="en-GB" w:eastAsia="it-IT"/>
        </w:rPr>
        <w:t>(</w:t>
      </w:r>
      <w:r w:rsidR="00C85C08" w:rsidRPr="00D53618">
        <w:rPr>
          <w:i w:val="0"/>
          <w:lang w:val="en-GB" w:eastAsia="it-IT"/>
        </w:rPr>
        <w:t>which includes all useful clinical documents or images as attachments or links</w:t>
      </w:r>
      <w:r w:rsidR="00F71BD2">
        <w:rPr>
          <w:i w:val="0"/>
          <w:lang w:val="en-GB" w:eastAsia="it-IT"/>
        </w:rPr>
        <w:t>) with</w:t>
      </w:r>
      <w:r w:rsidR="00D53618">
        <w:rPr>
          <w:i w:val="0"/>
          <w:lang w:val="en-GB" w:eastAsia="it-IT"/>
        </w:rPr>
        <w:t xml:space="preserve"> </w:t>
      </w:r>
      <w:r w:rsidR="00AC2B28">
        <w:rPr>
          <w:i w:val="0"/>
          <w:lang w:val="en-GB" w:eastAsia="it-IT"/>
        </w:rPr>
        <w:t xml:space="preserve">the </w:t>
      </w:r>
      <w:r w:rsidR="00D53618">
        <w:rPr>
          <w:i w:val="0"/>
          <w:lang w:val="en-GB" w:eastAsia="it-IT"/>
        </w:rPr>
        <w:t xml:space="preserve">HT Manager. </w:t>
      </w:r>
    </w:p>
    <w:p w14:paraId="5AAC0679" w14:textId="2F724995" w:rsidR="00D94A99" w:rsidRPr="00547DD7" w:rsidRDefault="00676854" w:rsidP="00C57C6C">
      <w:pPr>
        <w:pStyle w:val="AuthorInstructions"/>
        <w:numPr>
          <w:ilvl w:val="0"/>
          <w:numId w:val="21"/>
        </w:numPr>
        <w:rPr>
          <w:i w:val="0"/>
          <w:lang w:val="en-GB" w:eastAsia="it-IT"/>
        </w:rPr>
      </w:pPr>
      <w:r w:rsidRPr="00C85C08">
        <w:rPr>
          <w:i w:val="0"/>
          <w:lang w:val="en-GB" w:eastAsia="it-IT"/>
        </w:rPr>
        <w:t xml:space="preserve">HT Lead Task: </w:t>
      </w:r>
      <w:r w:rsidR="00C85C08" w:rsidRPr="00C85C08">
        <w:rPr>
          <w:i w:val="0"/>
          <w:lang w:val="en-GB" w:eastAsia="it-IT"/>
        </w:rPr>
        <w:t>A</w:t>
      </w:r>
      <w:r w:rsidR="00AD2669">
        <w:rPr>
          <w:i w:val="0"/>
          <w:lang w:val="en-GB" w:eastAsia="it-IT"/>
        </w:rPr>
        <w:t>n</w:t>
      </w:r>
      <w:r w:rsidR="00C85C08" w:rsidRPr="00C85C08">
        <w:rPr>
          <w:i w:val="0"/>
          <w:lang w:val="en-GB" w:eastAsia="it-IT"/>
        </w:rPr>
        <w:t xml:space="preserve"> </w:t>
      </w:r>
      <w:r w:rsidRPr="00C85C08">
        <w:rPr>
          <w:i w:val="0"/>
          <w:lang w:val="en-GB" w:eastAsia="it-IT"/>
        </w:rPr>
        <w:t>HT Manager (</w:t>
      </w:r>
      <w:r w:rsidR="00D94A99">
        <w:rPr>
          <w:i w:val="0"/>
          <w:lang w:val="en-GB" w:eastAsia="it-IT"/>
        </w:rPr>
        <w:t>where a</w:t>
      </w:r>
      <w:r w:rsidR="00D94A99" w:rsidRPr="00C85C08">
        <w:rPr>
          <w:i w:val="0"/>
          <w:lang w:val="en-GB" w:eastAsia="it-IT"/>
        </w:rPr>
        <w:t xml:space="preserve"> </w:t>
      </w:r>
      <w:r w:rsidR="00D94A99">
        <w:rPr>
          <w:i w:val="0"/>
          <w:lang w:val="en-GB" w:eastAsia="it-IT"/>
        </w:rPr>
        <w:t>user can be a</w:t>
      </w:r>
      <w:r w:rsidRPr="00C85C08">
        <w:rPr>
          <w:i w:val="0"/>
          <w:lang w:val="en-GB" w:eastAsia="it-IT"/>
        </w:rPr>
        <w:t xml:space="preserve"> Cardiac Surgeon) </w:t>
      </w:r>
      <w:r w:rsidR="00D94A99">
        <w:rPr>
          <w:i w:val="0"/>
          <w:lang w:val="en-GB" w:eastAsia="it-IT"/>
        </w:rPr>
        <w:t>can</w:t>
      </w:r>
      <w:r w:rsidRPr="00C85C08">
        <w:rPr>
          <w:i w:val="0"/>
          <w:lang w:val="en-GB" w:eastAsia="it-IT"/>
        </w:rPr>
        <w:t xml:space="preserve"> </w:t>
      </w:r>
      <w:r w:rsidR="00C85C08" w:rsidRPr="00C85C08">
        <w:rPr>
          <w:i w:val="0"/>
          <w:lang w:val="en-GB" w:eastAsia="it-IT"/>
        </w:rPr>
        <w:t xml:space="preserve">accept or </w:t>
      </w:r>
      <w:r w:rsidR="00D94A99">
        <w:rPr>
          <w:i w:val="0"/>
          <w:lang w:val="en-GB" w:eastAsia="it-IT"/>
        </w:rPr>
        <w:t>reject</w:t>
      </w:r>
      <w:r w:rsidRPr="00C85C08">
        <w:rPr>
          <w:i w:val="0"/>
          <w:lang w:val="en-GB" w:eastAsia="it-IT"/>
        </w:rPr>
        <w:t xml:space="preserve"> </w:t>
      </w:r>
      <w:r w:rsidR="004E15D8">
        <w:rPr>
          <w:i w:val="0"/>
          <w:lang w:val="en-GB" w:eastAsia="it-IT"/>
        </w:rPr>
        <w:t xml:space="preserve">the </w:t>
      </w:r>
      <w:r w:rsidR="00D3646E">
        <w:rPr>
          <w:i w:val="0"/>
          <w:lang w:val="en-GB" w:eastAsia="it-IT"/>
        </w:rPr>
        <w:t xml:space="preserve">assignment as manager </w:t>
      </w:r>
      <w:r w:rsidR="004E15D8">
        <w:rPr>
          <w:i w:val="0"/>
          <w:lang w:val="en-GB" w:eastAsia="it-IT"/>
        </w:rPr>
        <w:t xml:space="preserve"> of </w:t>
      </w:r>
      <w:r w:rsidR="00D3646E">
        <w:rPr>
          <w:i w:val="0"/>
          <w:lang w:val="en-GB" w:eastAsia="it-IT"/>
        </w:rPr>
        <w:t xml:space="preserve">the </w:t>
      </w:r>
      <w:r w:rsidR="004E15D8">
        <w:rPr>
          <w:i w:val="0"/>
          <w:lang w:val="en-GB" w:eastAsia="it-IT"/>
        </w:rPr>
        <w:t xml:space="preserve">HT and therefore </w:t>
      </w:r>
      <w:r w:rsidR="0098645A">
        <w:rPr>
          <w:i w:val="0"/>
          <w:lang w:val="en-GB" w:eastAsia="it-IT"/>
        </w:rPr>
        <w:t xml:space="preserve">take  charge </w:t>
      </w:r>
      <w:r w:rsidRPr="00C85C08">
        <w:rPr>
          <w:i w:val="0"/>
          <w:lang w:val="en-GB" w:eastAsia="it-IT"/>
        </w:rPr>
        <w:t xml:space="preserve">of </w:t>
      </w:r>
      <w:r w:rsidR="00D3646E">
        <w:rPr>
          <w:i w:val="0"/>
          <w:lang w:val="en-GB" w:eastAsia="it-IT"/>
        </w:rPr>
        <w:t xml:space="preserve">the </w:t>
      </w:r>
      <w:r w:rsidRPr="00C85C08">
        <w:rPr>
          <w:i w:val="0"/>
          <w:lang w:val="en-GB" w:eastAsia="it-IT"/>
        </w:rPr>
        <w:t>HT</w:t>
      </w:r>
      <w:r w:rsidR="0098645A">
        <w:rPr>
          <w:i w:val="0"/>
          <w:lang w:val="en-GB" w:eastAsia="it-IT"/>
        </w:rPr>
        <w:t xml:space="preserve"> Request</w:t>
      </w:r>
      <w:r w:rsidRPr="00C85C08">
        <w:rPr>
          <w:i w:val="0"/>
          <w:lang w:val="en-GB" w:eastAsia="it-IT"/>
        </w:rPr>
        <w:t>.</w:t>
      </w:r>
      <w:r w:rsidR="00EB12C4">
        <w:rPr>
          <w:i w:val="0"/>
          <w:lang w:val="en-GB" w:eastAsia="it-IT"/>
        </w:rPr>
        <w:t xml:space="preserve"> A</w:t>
      </w:r>
      <w:r w:rsidR="00EB12C4" w:rsidRPr="00EB12C4">
        <w:rPr>
          <w:i w:val="0"/>
          <w:lang w:val="en-GB" w:eastAsia="it-IT"/>
        </w:rPr>
        <w:t>ccepting or rejection</w:t>
      </w:r>
      <w:r w:rsidR="00EB12C4">
        <w:rPr>
          <w:i w:val="0"/>
          <w:lang w:val="en-GB" w:eastAsia="it-IT"/>
        </w:rPr>
        <w:t xml:space="preserve"> </w:t>
      </w:r>
      <w:r w:rsidR="00D3646E">
        <w:rPr>
          <w:i w:val="0"/>
          <w:lang w:val="en-GB" w:eastAsia="it-IT"/>
        </w:rPr>
        <w:t xml:space="preserve">of this assignment </w:t>
      </w:r>
      <w:r w:rsidR="00EB12C4">
        <w:rPr>
          <w:i w:val="0"/>
          <w:lang w:val="en-GB" w:eastAsia="it-IT"/>
        </w:rPr>
        <w:t xml:space="preserve">is notified to </w:t>
      </w:r>
      <w:r w:rsidR="00AC2B28">
        <w:rPr>
          <w:i w:val="0"/>
          <w:lang w:val="en-GB" w:eastAsia="it-IT"/>
        </w:rPr>
        <w:t xml:space="preserve">the </w:t>
      </w:r>
      <w:r w:rsidR="00EB12C4">
        <w:rPr>
          <w:i w:val="0"/>
          <w:lang w:val="en-GB" w:eastAsia="it-IT"/>
        </w:rPr>
        <w:t>HT Request.</w:t>
      </w:r>
      <w:r w:rsidR="0098645A">
        <w:rPr>
          <w:i w:val="0"/>
          <w:lang w:val="en-GB" w:eastAsia="it-IT"/>
        </w:rPr>
        <w:t xml:space="preserve"> This task can be repeat</w:t>
      </w:r>
      <w:r w:rsidR="00EB12C4">
        <w:rPr>
          <w:i w:val="0"/>
          <w:lang w:val="en-GB" w:eastAsia="it-IT"/>
        </w:rPr>
        <w:t>ed</w:t>
      </w:r>
      <w:r w:rsidR="0098645A">
        <w:rPr>
          <w:i w:val="0"/>
          <w:lang w:val="en-GB" w:eastAsia="it-IT"/>
        </w:rPr>
        <w:t xml:space="preserve"> until a HT Manager </w:t>
      </w:r>
      <w:r w:rsidR="00D3646E">
        <w:rPr>
          <w:i w:val="0"/>
          <w:lang w:val="en-GB" w:eastAsia="it-IT"/>
        </w:rPr>
        <w:t xml:space="preserve">accepts assignment for managing </w:t>
      </w:r>
      <w:r w:rsidR="001337A4">
        <w:rPr>
          <w:i w:val="0"/>
          <w:lang w:val="en-GB" w:eastAsia="it-IT"/>
        </w:rPr>
        <w:t xml:space="preserve"> </w:t>
      </w:r>
      <w:r w:rsidR="0098645A">
        <w:rPr>
          <w:i w:val="0"/>
          <w:lang w:val="en-GB" w:eastAsia="it-IT"/>
        </w:rPr>
        <w:t>the HT Request.</w:t>
      </w:r>
    </w:p>
    <w:p w14:paraId="0680FD9D" w14:textId="56CB841F" w:rsidR="00676854" w:rsidRDefault="00676854" w:rsidP="00C57C6C">
      <w:pPr>
        <w:pStyle w:val="AuthorInstructions"/>
        <w:numPr>
          <w:ilvl w:val="0"/>
          <w:numId w:val="21"/>
        </w:numPr>
        <w:rPr>
          <w:i w:val="0"/>
          <w:lang w:val="en-GB" w:eastAsia="it-IT"/>
        </w:rPr>
      </w:pPr>
      <w:r>
        <w:rPr>
          <w:i w:val="0"/>
          <w:lang w:val="en-GB" w:eastAsia="it-IT"/>
        </w:rPr>
        <w:t>HT Involvement</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w:t>
      </w:r>
      <w:r w:rsidR="00562338">
        <w:rPr>
          <w:i w:val="0"/>
          <w:lang w:val="en-GB" w:eastAsia="it-IT"/>
        </w:rPr>
        <w:t>invites some</w:t>
      </w:r>
      <w:r w:rsidR="00C85C08" w:rsidRPr="00842E33">
        <w:rPr>
          <w:i w:val="0"/>
          <w:lang w:val="en-GB" w:eastAsia="it-IT"/>
        </w:rPr>
        <w:t xml:space="preserve"> HT Participant</w:t>
      </w:r>
      <w:r w:rsidR="00C85C08">
        <w:rPr>
          <w:i w:val="0"/>
          <w:lang w:val="en-GB" w:eastAsia="it-IT"/>
        </w:rPr>
        <w:t>s</w:t>
      </w:r>
      <w:r w:rsidR="00C85C08" w:rsidRPr="00842E33">
        <w:rPr>
          <w:i w:val="0"/>
          <w:lang w:val="en-GB" w:eastAsia="it-IT"/>
        </w:rPr>
        <w:t xml:space="preserve"> (for example another Cardiac Surgeon, or/and an Interventional Cardiologist involved in the treatment of the patient) </w:t>
      </w:r>
      <w:r w:rsidR="00C85C08">
        <w:rPr>
          <w:i w:val="0"/>
          <w:lang w:val="en-GB" w:eastAsia="it-IT"/>
        </w:rPr>
        <w:t xml:space="preserve">to </w:t>
      </w:r>
      <w:r w:rsidR="00D3646E">
        <w:rPr>
          <w:i w:val="0"/>
          <w:lang w:val="en-GB" w:eastAsia="it-IT"/>
        </w:rPr>
        <w:t xml:space="preserve">participate </w:t>
      </w:r>
      <w:r w:rsidR="00C85C08" w:rsidRPr="00842E33">
        <w:rPr>
          <w:i w:val="0"/>
          <w:lang w:val="en-GB" w:eastAsia="it-IT"/>
        </w:rPr>
        <w:t xml:space="preserve"> in </w:t>
      </w:r>
      <w:r w:rsidR="00D3646E">
        <w:rPr>
          <w:i w:val="0"/>
          <w:lang w:val="en-GB" w:eastAsia="it-IT"/>
        </w:rPr>
        <w:t xml:space="preserve">the </w:t>
      </w:r>
      <w:r w:rsidR="00C85C08" w:rsidRPr="00842E33">
        <w:rPr>
          <w:i w:val="0"/>
          <w:lang w:val="en-GB" w:eastAsia="it-IT"/>
        </w:rPr>
        <w:t>HT.</w:t>
      </w:r>
      <w:r w:rsidR="00C85C08">
        <w:rPr>
          <w:i w:val="0"/>
          <w:lang w:val="en-GB" w:eastAsia="it-IT"/>
        </w:rPr>
        <w:t xml:space="preserve"> </w:t>
      </w:r>
      <w:r w:rsidR="00AC2B28">
        <w:rPr>
          <w:i w:val="0"/>
          <w:lang w:val="en-GB" w:eastAsia="it-IT"/>
        </w:rPr>
        <w:t xml:space="preserve">The </w:t>
      </w:r>
      <w:r w:rsidR="00493E15">
        <w:rPr>
          <w:i w:val="0"/>
          <w:lang w:val="en-GB" w:eastAsia="it-IT"/>
        </w:rPr>
        <w:t>HT Participants can accept or reject the invitation</w:t>
      </w:r>
      <w:r w:rsidR="00D3646E">
        <w:rPr>
          <w:i w:val="0"/>
          <w:lang w:val="en-GB" w:eastAsia="it-IT"/>
        </w:rPr>
        <w:t xml:space="preserve"> by sending a </w:t>
      </w:r>
      <w:r w:rsidR="00B76677">
        <w:rPr>
          <w:i w:val="0"/>
          <w:lang w:val="en-GB" w:eastAsia="it-IT"/>
        </w:rPr>
        <w:t xml:space="preserve"> notifi</w:t>
      </w:r>
      <w:r w:rsidR="00D3646E">
        <w:rPr>
          <w:i w:val="0"/>
          <w:lang w:val="en-GB" w:eastAsia="it-IT"/>
        </w:rPr>
        <w:t>cation</w:t>
      </w:r>
      <w:r w:rsidR="00B76677">
        <w:rPr>
          <w:i w:val="0"/>
          <w:lang w:val="en-GB" w:eastAsia="it-IT"/>
        </w:rPr>
        <w:t xml:space="preserve"> to </w:t>
      </w:r>
      <w:r w:rsidR="00AC2B28">
        <w:rPr>
          <w:i w:val="0"/>
          <w:lang w:val="en-GB" w:eastAsia="it-IT"/>
        </w:rPr>
        <w:t xml:space="preserve">the </w:t>
      </w:r>
      <w:r w:rsidR="00B76677">
        <w:rPr>
          <w:i w:val="0"/>
          <w:lang w:val="en-GB" w:eastAsia="it-IT"/>
        </w:rPr>
        <w:t>HT Manager</w:t>
      </w:r>
      <w:r w:rsidR="009E02C2">
        <w:rPr>
          <w:i w:val="0"/>
          <w:lang w:val="en-GB" w:eastAsia="it-IT"/>
        </w:rPr>
        <w:t>. When</w:t>
      </w:r>
      <w:r w:rsidR="00493E15">
        <w:rPr>
          <w:i w:val="0"/>
          <w:lang w:val="en-GB" w:eastAsia="it-IT"/>
        </w:rPr>
        <w:t xml:space="preserve"> the HT Participant accepts</w:t>
      </w:r>
      <w:r w:rsidR="00D3646E">
        <w:rPr>
          <w:i w:val="0"/>
          <w:lang w:val="en-GB" w:eastAsia="it-IT"/>
        </w:rPr>
        <w:t xml:space="preserve"> the invitation</w:t>
      </w:r>
      <w:r w:rsidR="00493E15">
        <w:rPr>
          <w:i w:val="0"/>
          <w:lang w:val="en-GB" w:eastAsia="it-IT"/>
        </w:rPr>
        <w:t xml:space="preserve">, </w:t>
      </w:r>
      <w:r w:rsidR="009E02C2">
        <w:rPr>
          <w:i w:val="0"/>
          <w:lang w:val="en-GB" w:eastAsia="it-IT"/>
        </w:rPr>
        <w:t xml:space="preserve">it </w:t>
      </w:r>
      <w:r w:rsidR="00C85C08">
        <w:rPr>
          <w:i w:val="0"/>
          <w:lang w:val="en-GB" w:eastAsia="it-IT"/>
        </w:rPr>
        <w:t xml:space="preserve">can </w:t>
      </w:r>
      <w:r w:rsidR="008859E3">
        <w:rPr>
          <w:i w:val="0"/>
          <w:lang w:val="en-GB" w:eastAsia="it-IT"/>
        </w:rPr>
        <w:t>order</w:t>
      </w:r>
      <w:r w:rsidR="00C85C08">
        <w:rPr>
          <w:i w:val="0"/>
          <w:lang w:val="en-GB" w:eastAsia="it-IT"/>
        </w:rPr>
        <w:t xml:space="preserve"> new exams and </w:t>
      </w:r>
      <w:r w:rsidR="008859E3">
        <w:rPr>
          <w:i w:val="0"/>
          <w:lang w:val="en-GB" w:eastAsia="it-IT"/>
        </w:rPr>
        <w:t xml:space="preserve">request </w:t>
      </w:r>
      <w:r w:rsidR="00C85C08">
        <w:rPr>
          <w:i w:val="0"/>
          <w:lang w:val="en-GB" w:eastAsia="it-IT"/>
        </w:rPr>
        <w:t>new information useful for decision making</w:t>
      </w:r>
      <w:r w:rsidR="00B76677">
        <w:rPr>
          <w:i w:val="0"/>
          <w:lang w:val="en-GB" w:eastAsia="it-IT"/>
        </w:rPr>
        <w:t xml:space="preserve"> to </w:t>
      </w:r>
      <w:r w:rsidR="00D3646E">
        <w:rPr>
          <w:i w:val="0"/>
          <w:lang w:val="en-GB" w:eastAsia="it-IT"/>
        </w:rPr>
        <w:t xml:space="preserve">be available for </w:t>
      </w:r>
      <w:r w:rsidR="00AC2B28">
        <w:rPr>
          <w:i w:val="0"/>
          <w:lang w:val="en-GB" w:eastAsia="it-IT"/>
        </w:rPr>
        <w:t xml:space="preserve">the </w:t>
      </w:r>
      <w:r w:rsidR="00B76677">
        <w:rPr>
          <w:i w:val="0"/>
          <w:lang w:val="en-GB" w:eastAsia="it-IT"/>
        </w:rPr>
        <w:t>HT Requester</w:t>
      </w:r>
      <w:r w:rsidR="00C85C08">
        <w:rPr>
          <w:i w:val="0"/>
          <w:lang w:val="en-GB" w:eastAsia="it-IT"/>
        </w:rPr>
        <w:t>.</w:t>
      </w:r>
      <w:r w:rsidR="004E6C3A">
        <w:rPr>
          <w:i w:val="0"/>
          <w:lang w:val="en-GB" w:eastAsia="it-IT"/>
        </w:rPr>
        <w:t xml:space="preserve"> </w:t>
      </w:r>
      <w:r w:rsidR="00D3646E">
        <w:rPr>
          <w:i w:val="0"/>
          <w:lang w:val="en-GB" w:eastAsia="it-IT"/>
        </w:rPr>
        <w:t xml:space="preserve">Notifications of </w:t>
      </w:r>
      <w:r w:rsidR="004E6C3A">
        <w:rPr>
          <w:i w:val="0"/>
          <w:lang w:val="en-GB" w:eastAsia="it-IT"/>
        </w:rPr>
        <w:t xml:space="preserve"> requests </w:t>
      </w:r>
      <w:r w:rsidR="00D3646E">
        <w:rPr>
          <w:i w:val="0"/>
          <w:lang w:val="en-GB" w:eastAsia="it-IT"/>
        </w:rPr>
        <w:t>for</w:t>
      </w:r>
      <w:r w:rsidR="004E6C3A">
        <w:rPr>
          <w:i w:val="0"/>
          <w:lang w:val="en-GB" w:eastAsia="it-IT"/>
        </w:rPr>
        <w:t xml:space="preserve"> new exams are </w:t>
      </w:r>
      <w:r w:rsidR="00D3646E">
        <w:rPr>
          <w:i w:val="0"/>
          <w:lang w:val="en-GB" w:eastAsia="it-IT"/>
        </w:rPr>
        <w:t xml:space="preserve">delivered </w:t>
      </w:r>
      <w:r w:rsidR="004E6C3A">
        <w:rPr>
          <w:i w:val="0"/>
          <w:lang w:val="en-GB" w:eastAsia="it-IT"/>
        </w:rPr>
        <w:t xml:space="preserve"> to </w:t>
      </w:r>
      <w:r w:rsidR="00AC2B28">
        <w:rPr>
          <w:i w:val="0"/>
          <w:lang w:val="en-GB" w:eastAsia="it-IT"/>
        </w:rPr>
        <w:t xml:space="preserve">the </w:t>
      </w:r>
      <w:r w:rsidR="004E6C3A">
        <w:rPr>
          <w:i w:val="0"/>
          <w:lang w:val="en-GB" w:eastAsia="it-IT"/>
        </w:rPr>
        <w:t>HT Requester.</w:t>
      </w:r>
      <w:r w:rsidR="00C85C08">
        <w:rPr>
          <w:i w:val="0"/>
          <w:lang w:val="en-GB" w:eastAsia="it-IT"/>
        </w:rPr>
        <w:t xml:space="preserve"> </w:t>
      </w:r>
      <w:r w:rsidR="00C85C08" w:rsidRPr="00E74C45">
        <w:rPr>
          <w:i w:val="0"/>
          <w:lang w:val="en-GB" w:eastAsia="it-IT"/>
        </w:rPr>
        <w:t>A</w:t>
      </w:r>
      <w:r w:rsidR="005972CC" w:rsidRPr="00E74C45">
        <w:rPr>
          <w:i w:val="0"/>
          <w:lang w:val="en-GB" w:eastAsia="it-IT"/>
        </w:rPr>
        <w:t>ll</w:t>
      </w:r>
      <w:r w:rsidR="00C85C08" w:rsidRPr="00E74C45">
        <w:rPr>
          <w:i w:val="0"/>
          <w:lang w:val="en-GB" w:eastAsia="it-IT"/>
        </w:rPr>
        <w:t xml:space="preserve"> </w:t>
      </w:r>
      <w:r w:rsidR="00A744B2" w:rsidRPr="00E74C45">
        <w:rPr>
          <w:i w:val="0"/>
          <w:lang w:val="en-GB" w:eastAsia="it-IT"/>
        </w:rPr>
        <w:t>individual evaluation</w:t>
      </w:r>
      <w:r w:rsidR="00C85C08" w:rsidRPr="00E74C45">
        <w:rPr>
          <w:i w:val="0"/>
          <w:lang w:val="en-GB" w:eastAsia="it-IT"/>
        </w:rPr>
        <w:t xml:space="preserve"> report</w:t>
      </w:r>
      <w:r w:rsidR="005972CC" w:rsidRPr="00E74C45">
        <w:rPr>
          <w:i w:val="0"/>
          <w:lang w:val="en-GB" w:eastAsia="it-IT"/>
        </w:rPr>
        <w:t>s</w:t>
      </w:r>
      <w:r w:rsidR="00C85C08" w:rsidRPr="00E74C45">
        <w:rPr>
          <w:i w:val="0"/>
          <w:lang w:val="en-GB" w:eastAsia="it-IT"/>
        </w:rPr>
        <w:t xml:space="preserve"> </w:t>
      </w:r>
      <w:r w:rsidR="006342C7" w:rsidRPr="00E74C45">
        <w:rPr>
          <w:i w:val="0"/>
          <w:lang w:val="en-GB" w:eastAsia="it-IT"/>
        </w:rPr>
        <w:t>may</w:t>
      </w:r>
      <w:r w:rsidR="00C85C08" w:rsidRPr="00E74C45">
        <w:rPr>
          <w:i w:val="0"/>
          <w:lang w:val="en-GB" w:eastAsia="it-IT"/>
        </w:rPr>
        <w:t xml:space="preserve"> be provided by each HT Participant</w:t>
      </w:r>
      <w:r w:rsidR="00D3646E" w:rsidRPr="00E74C45">
        <w:rPr>
          <w:i w:val="0"/>
          <w:lang w:val="en-GB" w:eastAsia="it-IT"/>
        </w:rPr>
        <w:t>.</w:t>
      </w:r>
      <w:r w:rsidR="00D3646E">
        <w:rPr>
          <w:i w:val="0"/>
          <w:lang w:val="en-GB" w:eastAsia="it-IT"/>
        </w:rPr>
        <w:t xml:space="preserve">  The </w:t>
      </w:r>
      <w:r w:rsidR="00AC2B28">
        <w:rPr>
          <w:i w:val="0"/>
          <w:lang w:val="en-GB" w:eastAsia="it-IT"/>
        </w:rPr>
        <w:t xml:space="preserve"> </w:t>
      </w:r>
      <w:r w:rsidR="004E6C3A">
        <w:rPr>
          <w:i w:val="0"/>
          <w:lang w:val="en-GB" w:eastAsia="it-IT"/>
        </w:rPr>
        <w:t xml:space="preserve">HT Manager </w:t>
      </w:r>
      <w:r w:rsidR="00D3646E">
        <w:rPr>
          <w:i w:val="0"/>
          <w:lang w:val="en-GB" w:eastAsia="it-IT"/>
        </w:rPr>
        <w:t xml:space="preserve">will be </w:t>
      </w:r>
      <w:r w:rsidR="004E6C3A">
        <w:rPr>
          <w:i w:val="0"/>
          <w:lang w:val="en-GB" w:eastAsia="it-IT"/>
        </w:rPr>
        <w:t xml:space="preserve"> notified </w:t>
      </w:r>
      <w:r w:rsidR="0000342F">
        <w:rPr>
          <w:i w:val="0"/>
          <w:lang w:val="en-GB" w:eastAsia="it-IT"/>
        </w:rPr>
        <w:t>when each of these reports becomes</w:t>
      </w:r>
      <w:r w:rsidR="00D3646E">
        <w:rPr>
          <w:i w:val="0"/>
          <w:lang w:val="en-GB" w:eastAsia="it-IT"/>
        </w:rPr>
        <w:t xml:space="preserve"> </w:t>
      </w:r>
      <w:r w:rsidR="004E6C3A">
        <w:rPr>
          <w:i w:val="0"/>
          <w:lang w:val="en-GB" w:eastAsia="it-IT"/>
        </w:rPr>
        <w:t xml:space="preserve"> availab</w:t>
      </w:r>
      <w:r w:rsidR="00D3646E">
        <w:rPr>
          <w:i w:val="0"/>
          <w:lang w:val="en-GB" w:eastAsia="it-IT"/>
        </w:rPr>
        <w:t>le</w:t>
      </w:r>
      <w:r>
        <w:rPr>
          <w:i w:val="0"/>
          <w:lang w:val="en-GB" w:eastAsia="it-IT"/>
        </w:rPr>
        <w:t>.</w:t>
      </w:r>
      <w:r w:rsidR="003C6250">
        <w:rPr>
          <w:i w:val="0"/>
          <w:lang w:val="en-GB" w:eastAsia="it-IT"/>
        </w:rPr>
        <w:t xml:space="preserve"> The workflow document contain</w:t>
      </w:r>
      <w:r w:rsidR="009E02C2">
        <w:rPr>
          <w:i w:val="0"/>
          <w:lang w:val="en-GB" w:eastAsia="it-IT"/>
        </w:rPr>
        <w:t>s</w:t>
      </w:r>
      <w:r w:rsidR="003C6250">
        <w:rPr>
          <w:i w:val="0"/>
          <w:lang w:val="en-GB" w:eastAsia="it-IT"/>
        </w:rPr>
        <w:t xml:space="preserve"> an HT Involvement Task for each HT Participant invited.</w:t>
      </w:r>
    </w:p>
    <w:p w14:paraId="1D8E2EE7" w14:textId="64EECD5D" w:rsidR="00676854" w:rsidRPr="00842E33" w:rsidRDefault="00676854" w:rsidP="00C57C6C">
      <w:pPr>
        <w:pStyle w:val="AuthorInstructions"/>
        <w:numPr>
          <w:ilvl w:val="0"/>
          <w:numId w:val="21"/>
        </w:numPr>
        <w:rPr>
          <w:i w:val="0"/>
          <w:lang w:val="en-GB" w:eastAsia="it-IT"/>
        </w:rPr>
      </w:pPr>
      <w:r>
        <w:rPr>
          <w:i w:val="0"/>
          <w:lang w:val="en-GB" w:eastAsia="it-IT"/>
        </w:rPr>
        <w:t>HT Preparation</w:t>
      </w:r>
      <w:r w:rsidR="00D71243">
        <w:rPr>
          <w:i w:val="0"/>
          <w:lang w:val="en-GB" w:eastAsia="it-IT"/>
        </w:rPr>
        <w:t xml:space="preserve"> Task</w:t>
      </w:r>
      <w:r>
        <w:rPr>
          <w:i w:val="0"/>
          <w:lang w:val="en-GB" w:eastAsia="it-IT"/>
        </w:rPr>
        <w:t xml:space="preserve">: </w:t>
      </w:r>
      <w:r w:rsidR="0000342F">
        <w:rPr>
          <w:i w:val="0"/>
          <w:lang w:val="en-GB" w:eastAsia="it-IT"/>
        </w:rPr>
        <w:t xml:space="preserve">The </w:t>
      </w:r>
      <w:r w:rsidR="00C85C08">
        <w:rPr>
          <w:i w:val="0"/>
          <w:lang w:val="en-GB" w:eastAsia="it-IT"/>
        </w:rPr>
        <w:t>HT Requester ensures the additional needed exams, tests, and information requested by the HT Participants are performed and provided to the HT through an eReferral workflow document</w:t>
      </w:r>
      <w:r>
        <w:rPr>
          <w:i w:val="0"/>
          <w:lang w:val="en-GB" w:eastAsia="it-IT"/>
        </w:rPr>
        <w:t>.</w:t>
      </w:r>
      <w:r w:rsidR="009E4462">
        <w:rPr>
          <w:i w:val="0"/>
          <w:lang w:val="en-GB" w:eastAsia="it-IT"/>
        </w:rPr>
        <w:t xml:space="preserve"> The workflow document contain</w:t>
      </w:r>
      <w:r w:rsidR="00741B17">
        <w:rPr>
          <w:i w:val="0"/>
          <w:lang w:val="en-GB" w:eastAsia="it-IT"/>
        </w:rPr>
        <w:t>s</w:t>
      </w:r>
      <w:r w:rsidR="009E4462">
        <w:rPr>
          <w:i w:val="0"/>
          <w:lang w:val="en-GB" w:eastAsia="it-IT"/>
        </w:rPr>
        <w:t xml:space="preserve"> an HT Preparation Task for each exam requested by </w:t>
      </w:r>
      <w:r w:rsidR="00AC2B28">
        <w:rPr>
          <w:i w:val="0"/>
          <w:lang w:val="en-GB" w:eastAsia="it-IT"/>
        </w:rPr>
        <w:t xml:space="preserve">the </w:t>
      </w:r>
      <w:r w:rsidR="009E4462">
        <w:rPr>
          <w:i w:val="0"/>
          <w:lang w:val="en-GB" w:eastAsia="it-IT"/>
        </w:rPr>
        <w:t>HT Participant.</w:t>
      </w:r>
    </w:p>
    <w:p w14:paraId="72AA169A" w14:textId="6EEF55E3" w:rsidR="00676854" w:rsidRPr="00AC2B28" w:rsidRDefault="00676854" w:rsidP="00C57C6C">
      <w:pPr>
        <w:pStyle w:val="AuthorInstructions"/>
        <w:numPr>
          <w:ilvl w:val="0"/>
          <w:numId w:val="21"/>
        </w:numPr>
        <w:rPr>
          <w:i w:val="0"/>
          <w:lang w:val="en-GB" w:eastAsia="it-IT"/>
        </w:rPr>
      </w:pPr>
      <w:r>
        <w:rPr>
          <w:i w:val="0"/>
          <w:lang w:val="en-GB" w:eastAsia="it-IT"/>
        </w:rPr>
        <w:t>HT P</w:t>
      </w:r>
      <w:r w:rsidR="00C85C08">
        <w:rPr>
          <w:i w:val="0"/>
          <w:lang w:val="en-GB" w:eastAsia="it-IT"/>
        </w:rPr>
        <w:t>er</w:t>
      </w:r>
      <w:r>
        <w:rPr>
          <w:i w:val="0"/>
          <w:lang w:val="en-GB" w:eastAsia="it-IT"/>
        </w:rPr>
        <w:t>form</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can </w:t>
      </w:r>
      <w:r w:rsidR="009E02C2">
        <w:rPr>
          <w:i w:val="0"/>
          <w:lang w:val="en-GB" w:eastAsia="it-IT"/>
        </w:rPr>
        <w:t>plan</w:t>
      </w:r>
      <w:r w:rsidR="00C85C08" w:rsidRPr="00842E33">
        <w:rPr>
          <w:i w:val="0"/>
          <w:lang w:val="en-GB" w:eastAsia="it-IT"/>
        </w:rPr>
        <w:t xml:space="preserve"> </w:t>
      </w:r>
      <w:r w:rsidR="00C85C08">
        <w:rPr>
          <w:i w:val="0"/>
          <w:lang w:val="en-GB" w:eastAsia="it-IT"/>
        </w:rPr>
        <w:t xml:space="preserve">a </w:t>
      </w:r>
      <w:r w:rsidR="00C85C08" w:rsidRPr="00842E33">
        <w:rPr>
          <w:i w:val="0"/>
          <w:lang w:val="en-GB" w:eastAsia="it-IT"/>
        </w:rPr>
        <w:t xml:space="preserve">videoconference with </w:t>
      </w:r>
      <w:r w:rsidR="00AC2B28">
        <w:rPr>
          <w:i w:val="0"/>
          <w:lang w:val="en-GB" w:eastAsia="it-IT"/>
        </w:rPr>
        <w:t xml:space="preserve">the </w:t>
      </w:r>
      <w:r w:rsidR="00C85C08" w:rsidRPr="00842E33">
        <w:rPr>
          <w:i w:val="0"/>
          <w:lang w:val="en-GB" w:eastAsia="it-IT"/>
        </w:rPr>
        <w:t>HT Participant</w:t>
      </w:r>
      <w:r w:rsidR="00C85C08">
        <w:rPr>
          <w:i w:val="0"/>
          <w:lang w:val="en-GB" w:eastAsia="it-IT"/>
        </w:rPr>
        <w:t>s</w:t>
      </w:r>
      <w:r w:rsidR="0098549D">
        <w:rPr>
          <w:i w:val="0"/>
          <w:lang w:val="en-GB" w:eastAsia="it-IT"/>
        </w:rPr>
        <w:t xml:space="preserve"> and </w:t>
      </w:r>
      <w:r w:rsidR="00AC2B28">
        <w:rPr>
          <w:i w:val="0"/>
          <w:lang w:val="en-GB" w:eastAsia="it-IT"/>
        </w:rPr>
        <w:t xml:space="preserve">the </w:t>
      </w:r>
      <w:r w:rsidR="0098549D">
        <w:rPr>
          <w:i w:val="0"/>
          <w:lang w:val="en-GB" w:eastAsia="it-IT"/>
        </w:rPr>
        <w:t>HT Requester</w:t>
      </w:r>
      <w:r w:rsidR="00C85C08" w:rsidRPr="00842E33">
        <w:rPr>
          <w:i w:val="0"/>
          <w:lang w:val="en-GB" w:eastAsia="it-IT"/>
        </w:rPr>
        <w:t xml:space="preserve"> </w:t>
      </w:r>
      <w:r w:rsidR="00C85C08">
        <w:rPr>
          <w:i w:val="0"/>
          <w:lang w:val="en-GB" w:eastAsia="it-IT"/>
        </w:rPr>
        <w:t>so a common decision on the treatment of patient can be made</w:t>
      </w:r>
      <w:r w:rsidR="00AC2B28">
        <w:rPr>
          <w:i w:val="0"/>
          <w:lang w:val="en-GB" w:eastAsia="it-IT"/>
        </w:rPr>
        <w:t xml:space="preserve">, and the </w:t>
      </w:r>
      <w:r w:rsidR="00AC2B28" w:rsidRPr="00DA2EB1">
        <w:rPr>
          <w:i w:val="0"/>
        </w:rPr>
        <w:t xml:space="preserve">HT </w:t>
      </w:r>
      <w:r w:rsidR="00AC2B28">
        <w:rPr>
          <w:i w:val="0"/>
        </w:rPr>
        <w:t>Requester</w:t>
      </w:r>
      <w:r w:rsidR="00AC2B28" w:rsidRPr="00DA2EB1">
        <w:rPr>
          <w:i w:val="0"/>
        </w:rPr>
        <w:t xml:space="preserve"> and </w:t>
      </w:r>
      <w:r w:rsidR="00AC2B28">
        <w:rPr>
          <w:i w:val="0"/>
        </w:rPr>
        <w:t xml:space="preserve">the </w:t>
      </w:r>
      <w:r w:rsidR="00AC2B28" w:rsidRPr="00DA2EB1">
        <w:rPr>
          <w:i w:val="0"/>
        </w:rPr>
        <w:t>HT Participants are notified</w:t>
      </w:r>
      <w:r w:rsidR="00C85C08">
        <w:rPr>
          <w:i w:val="0"/>
          <w:lang w:val="en-GB" w:eastAsia="it-IT"/>
        </w:rPr>
        <w:t xml:space="preserve">. The output of this task is a final </w:t>
      </w:r>
      <w:r w:rsidR="00C85C08">
        <w:rPr>
          <w:i w:val="0"/>
          <w:lang w:val="en-GB" w:eastAsia="it-IT"/>
        </w:rPr>
        <w:lastRenderedPageBreak/>
        <w:t>report that contains the HT treatment decision and potential orders for exams/tests needed for the treatment</w:t>
      </w:r>
      <w:r w:rsidR="00AC2B28">
        <w:rPr>
          <w:i w:val="0"/>
          <w:lang w:val="en-GB" w:eastAsia="it-IT"/>
        </w:rPr>
        <w:t xml:space="preserve"> (f</w:t>
      </w:r>
      <w:r w:rsidR="00C85C08">
        <w:rPr>
          <w:i w:val="0"/>
          <w:lang w:val="en-GB" w:eastAsia="it-IT"/>
        </w:rPr>
        <w:t>or example, a diagnostic cath</w:t>
      </w:r>
      <w:r w:rsidR="00044083">
        <w:rPr>
          <w:i w:val="0"/>
          <w:lang w:val="en-GB" w:eastAsia="it-IT"/>
        </w:rPr>
        <w:t xml:space="preserve"> lab</w:t>
      </w:r>
      <w:r w:rsidR="00C85C08">
        <w:rPr>
          <w:i w:val="0"/>
          <w:lang w:val="en-GB" w:eastAsia="it-IT"/>
        </w:rPr>
        <w:t xml:space="preserve"> might be </w:t>
      </w:r>
      <w:r w:rsidR="00044083">
        <w:rPr>
          <w:i w:val="0"/>
          <w:lang w:val="en-GB" w:eastAsia="it-IT"/>
        </w:rPr>
        <w:t xml:space="preserve">needed </w:t>
      </w:r>
      <w:r w:rsidR="009E02C2">
        <w:rPr>
          <w:i w:val="0"/>
          <w:lang w:val="en-GB" w:eastAsia="it-IT"/>
        </w:rPr>
        <w:t>in order to prepare operational room</w:t>
      </w:r>
      <w:r w:rsidR="00AC2B28">
        <w:rPr>
          <w:i w:val="0"/>
          <w:lang w:val="en-GB" w:eastAsia="it-IT"/>
        </w:rPr>
        <w:t xml:space="preserve">). </w:t>
      </w:r>
      <w:r w:rsidR="00AC2B28" w:rsidRPr="00DA2EB1">
        <w:rPr>
          <w:i w:val="0"/>
        </w:rPr>
        <w:t xml:space="preserve">The HT </w:t>
      </w:r>
      <w:r w:rsidR="00AC2B28">
        <w:rPr>
          <w:i w:val="0"/>
        </w:rPr>
        <w:t>Requester</w:t>
      </w:r>
      <w:r w:rsidR="00AC2B28" w:rsidRPr="00DA2EB1">
        <w:rPr>
          <w:i w:val="0"/>
        </w:rPr>
        <w:t xml:space="preserve"> and HT Participants are notified.</w:t>
      </w:r>
    </w:p>
    <w:p w14:paraId="101DD298" w14:textId="62ABFED3" w:rsidR="00AC2B28" w:rsidRPr="00AC2B28" w:rsidRDefault="00676854" w:rsidP="00C57C6C">
      <w:pPr>
        <w:pStyle w:val="AuthorInstructions"/>
        <w:numPr>
          <w:ilvl w:val="0"/>
          <w:numId w:val="21"/>
        </w:numPr>
        <w:rPr>
          <w:i w:val="0"/>
          <w:lang w:val="en-GB" w:eastAsia="it-IT"/>
        </w:rPr>
      </w:pPr>
      <w:r>
        <w:rPr>
          <w:i w:val="0"/>
          <w:lang w:val="en-GB" w:eastAsia="it-IT"/>
        </w:rPr>
        <w:t>Finalization</w:t>
      </w:r>
      <w:r w:rsidR="00A75377">
        <w:rPr>
          <w:i w:val="0"/>
          <w:lang w:val="en-GB" w:eastAsia="it-IT"/>
        </w:rPr>
        <w:t xml:space="preserve"> Task</w:t>
      </w:r>
      <w:r>
        <w:rPr>
          <w:i w:val="0"/>
          <w:lang w:val="en-GB" w:eastAsia="it-IT"/>
        </w:rPr>
        <w:t>:</w:t>
      </w:r>
      <w:r w:rsidR="00913F6C">
        <w:rPr>
          <w:i w:val="0"/>
          <w:lang w:val="en-GB" w:eastAsia="it-IT"/>
        </w:rPr>
        <w:t xml:space="preserve"> </w:t>
      </w:r>
      <w:r w:rsidR="00AC2B28">
        <w:rPr>
          <w:i w:val="0"/>
          <w:lang w:val="en-GB" w:eastAsia="it-IT"/>
        </w:rPr>
        <w:t xml:space="preserve">the </w:t>
      </w:r>
      <w:r w:rsidR="00913F6C">
        <w:rPr>
          <w:i w:val="0"/>
          <w:lang w:val="en-GB" w:eastAsia="it-IT"/>
        </w:rPr>
        <w:t xml:space="preserve">HT Requester </w:t>
      </w:r>
      <w:r w:rsidR="00517140">
        <w:rPr>
          <w:i w:val="0"/>
          <w:lang w:val="en-GB" w:eastAsia="it-IT"/>
        </w:rPr>
        <w:t>retrieves</w:t>
      </w:r>
      <w:r w:rsidR="00913F6C">
        <w:rPr>
          <w:i w:val="0"/>
          <w:lang w:val="en-GB" w:eastAsia="it-IT"/>
        </w:rPr>
        <w:t xml:space="preserve"> the final report, </w:t>
      </w:r>
      <w:r w:rsidR="00AC2B28">
        <w:rPr>
          <w:i w:val="0"/>
          <w:lang w:val="en-GB" w:eastAsia="it-IT"/>
        </w:rPr>
        <w:t>and if need, it provide</w:t>
      </w:r>
      <w:r w:rsidR="001337A4">
        <w:rPr>
          <w:i w:val="0"/>
          <w:lang w:val="en-GB" w:eastAsia="it-IT"/>
        </w:rPr>
        <w:t>s</w:t>
      </w:r>
      <w:r w:rsidR="00AC2B28">
        <w:rPr>
          <w:i w:val="0"/>
          <w:lang w:val="en-GB" w:eastAsia="it-IT"/>
        </w:rPr>
        <w:t xml:space="preserve"> the results of exams required in </w:t>
      </w:r>
      <w:r w:rsidR="00741B17">
        <w:rPr>
          <w:i w:val="0"/>
          <w:lang w:val="en-GB" w:eastAsia="it-IT"/>
        </w:rPr>
        <w:t xml:space="preserve">the </w:t>
      </w:r>
      <w:r w:rsidR="00AC2B28">
        <w:rPr>
          <w:i w:val="0"/>
          <w:lang w:val="en-GB" w:eastAsia="it-IT"/>
        </w:rPr>
        <w:t>final report</w:t>
      </w:r>
      <w:r w:rsidR="00DF67BA">
        <w:rPr>
          <w:i w:val="0"/>
          <w:lang w:val="en-GB" w:eastAsia="it-IT"/>
        </w:rPr>
        <w:t xml:space="preserve"> through an eReferral workflow document</w:t>
      </w:r>
      <w:r w:rsidR="00AC2B28">
        <w:rPr>
          <w:i w:val="0"/>
          <w:lang w:val="en-GB" w:eastAsia="it-IT"/>
        </w:rPr>
        <w:t xml:space="preserve">. </w:t>
      </w:r>
      <w:r w:rsidR="00AC2B28" w:rsidRPr="004477E7">
        <w:rPr>
          <w:i w:val="0"/>
        </w:rPr>
        <w:t xml:space="preserve">The HT Manager and </w:t>
      </w:r>
      <w:r w:rsidR="00AC2B28">
        <w:rPr>
          <w:i w:val="0"/>
        </w:rPr>
        <w:t xml:space="preserve">the </w:t>
      </w:r>
      <w:r w:rsidR="00AC2B28" w:rsidRPr="004477E7">
        <w:rPr>
          <w:i w:val="0"/>
        </w:rPr>
        <w:t>HT Participants are notified</w:t>
      </w:r>
      <w:r w:rsidR="007F03B7">
        <w:rPr>
          <w:i w:val="0"/>
        </w:rPr>
        <w:t xml:space="preserve"> for the availability of exams and the conclusion of HT</w:t>
      </w:r>
      <w:r w:rsidR="00AC2B28" w:rsidRPr="004477E7">
        <w:rPr>
          <w:i w:val="0"/>
        </w:rPr>
        <w:t>.</w:t>
      </w:r>
    </w:p>
    <w:p w14:paraId="28EEC2DE" w14:textId="77777777" w:rsidR="006C631B" w:rsidRDefault="006C631B" w:rsidP="006C631B">
      <w:pPr>
        <w:pStyle w:val="Corpodeltesto"/>
      </w:pPr>
    </w:p>
    <w:p w14:paraId="6AB687B4" w14:textId="6DEEEA4D" w:rsidR="006C631B" w:rsidRDefault="00032F1F" w:rsidP="006C631B">
      <w:pPr>
        <w:pStyle w:val="Corpodeltesto"/>
      </w:pPr>
      <w:r>
        <w:rPr>
          <w:noProof/>
          <w:lang w:val="it-IT" w:eastAsia="it-IT"/>
        </w:rPr>
        <w:drawing>
          <wp:inline distT="0" distB="0" distL="0" distR="0" wp14:anchorId="2588F048" wp14:editId="6B3C993C">
            <wp:extent cx="5943600" cy="3675380"/>
            <wp:effectExtent l="0" t="0" r="0" b="762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_def.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14:paraId="7780E20C" w14:textId="1B9940A6" w:rsidR="006C631B" w:rsidRPr="003F1F6A" w:rsidRDefault="006C631B" w:rsidP="009428F8">
      <w:pPr>
        <w:pStyle w:val="Corpodeltesto"/>
      </w:pPr>
    </w:p>
    <w:p w14:paraId="266CE883" w14:textId="6EBEDD0C" w:rsidR="006C631B" w:rsidRPr="003F1F6A" w:rsidRDefault="006C631B" w:rsidP="006C631B">
      <w:pPr>
        <w:pStyle w:val="FigureTitle"/>
        <w:rPr>
          <w:kern w:val="28"/>
          <w:sz w:val="28"/>
        </w:rPr>
      </w:pPr>
      <w:r>
        <w:t xml:space="preserve">Figure </w:t>
      </w:r>
      <w:r w:rsidR="00BF435C">
        <w:t>X.4.1.</w:t>
      </w:r>
      <w:r w:rsidR="00DA5B2C">
        <w:t>3</w:t>
      </w:r>
      <w:r w:rsidR="00BF435C">
        <w:t>-1</w:t>
      </w:r>
      <w:r w:rsidRPr="003F1F6A">
        <w:t xml:space="preserve">: </w:t>
      </w:r>
      <w:r>
        <w:t xml:space="preserve">Workflow </w:t>
      </w:r>
      <w:r w:rsidRPr="003F1F6A">
        <w:t xml:space="preserve">Tasks </w:t>
      </w:r>
      <w:r>
        <w:t xml:space="preserve">for </w:t>
      </w:r>
      <w:r w:rsidRPr="003F1F6A">
        <w:t xml:space="preserve">the </w:t>
      </w:r>
      <w:r w:rsidR="00676854">
        <w:t>Heart Team</w:t>
      </w:r>
      <w:r w:rsidRPr="003F1F6A">
        <w:t xml:space="preserve"> process</w:t>
      </w:r>
    </w:p>
    <w:p w14:paraId="3B20B0B3" w14:textId="77777777" w:rsidR="006C631B" w:rsidRDefault="006C631B" w:rsidP="006C631B">
      <w:pPr>
        <w:pStyle w:val="Corpodeltesto"/>
      </w:pPr>
    </w:p>
    <w:p w14:paraId="702784F6" w14:textId="08394501" w:rsidR="006C631B" w:rsidRDefault="006C631B" w:rsidP="006C631B">
      <w:r>
        <w:t>The X</w:t>
      </w:r>
      <w:r w:rsidR="00676854">
        <w:t>CHT</w:t>
      </w:r>
      <w:r>
        <w:t xml:space="preserve">-WD process flow, including the task states/status is shown in Figure </w:t>
      </w:r>
      <w:r w:rsidR="00BF435C">
        <w:t>X.4.1.4-2</w:t>
      </w:r>
      <w:r>
        <w:t xml:space="preserve">. </w:t>
      </w:r>
    </w:p>
    <w:p w14:paraId="3724CB93" w14:textId="1430F804" w:rsidR="006C631B" w:rsidRDefault="0026014E" w:rsidP="0026014E">
      <w:pPr>
        <w:ind w:left="-709" w:hanging="142"/>
        <w:jc w:val="center"/>
      </w:pPr>
      <w:r>
        <w:rPr>
          <w:noProof/>
          <w:sz w:val="16"/>
          <w:szCs w:val="16"/>
          <w:lang w:val="it-IT" w:eastAsia="it-IT"/>
        </w:rPr>
        <w:lastRenderedPageBreak/>
        <w:drawing>
          <wp:inline distT="0" distB="0" distL="0" distR="0" wp14:anchorId="284A5C03" wp14:editId="535A2FB8">
            <wp:extent cx="5465868" cy="7562285"/>
            <wp:effectExtent l="0" t="0" r="0"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v0.8b.jpg"/>
                    <pic:cNvPicPr/>
                  </pic:nvPicPr>
                  <pic:blipFill>
                    <a:blip r:embed="rId30">
                      <a:extLst>
                        <a:ext uri="{28A0092B-C50C-407E-A947-70E740481C1C}">
                          <a14:useLocalDpi xmlns:a14="http://schemas.microsoft.com/office/drawing/2010/main" val="0"/>
                        </a:ext>
                      </a:extLst>
                    </a:blip>
                    <a:stretch>
                      <a:fillRect/>
                    </a:stretch>
                  </pic:blipFill>
                  <pic:spPr>
                    <a:xfrm>
                      <a:off x="0" y="0"/>
                      <a:ext cx="5465868" cy="7562285"/>
                    </a:xfrm>
                    <a:prstGeom prst="rect">
                      <a:avLst/>
                    </a:prstGeom>
                  </pic:spPr>
                </pic:pic>
              </a:graphicData>
            </a:graphic>
          </wp:inline>
        </w:drawing>
      </w:r>
    </w:p>
    <w:p w14:paraId="19A2AA22" w14:textId="2B3311AB" w:rsidR="006C631B" w:rsidRDefault="006C631B" w:rsidP="006C631B">
      <w:pPr>
        <w:pStyle w:val="FigureTitle"/>
      </w:pPr>
      <w:r>
        <w:lastRenderedPageBreak/>
        <w:t xml:space="preserve">Figure </w:t>
      </w:r>
      <w:r w:rsidR="00725443">
        <w:t>X.4.1.</w:t>
      </w:r>
      <w:r w:rsidR="00DA5B2C">
        <w:t>3</w:t>
      </w:r>
      <w:r w:rsidR="00725443">
        <w:t>-2</w:t>
      </w:r>
      <w:r w:rsidRPr="003F1F6A">
        <w:t xml:space="preserve">:  </w:t>
      </w:r>
      <w:r>
        <w:t xml:space="preserve">Cross-Enterprise </w:t>
      </w:r>
      <w:r w:rsidR="00676854">
        <w:t xml:space="preserve">Cardiovascular </w:t>
      </w:r>
      <w:r w:rsidR="00216D8E">
        <w:t>HT</w:t>
      </w:r>
      <w:r>
        <w:t xml:space="preserve"> </w:t>
      </w:r>
      <w:r w:rsidRPr="003F1F6A">
        <w:t>Workflow Definition complete process flow</w:t>
      </w:r>
      <w:r>
        <w:t xml:space="preserve"> </w:t>
      </w:r>
    </w:p>
    <w:p w14:paraId="70F4B9E2" w14:textId="77777777" w:rsidR="006C631B" w:rsidRPr="003F1F6A" w:rsidRDefault="006C631B" w:rsidP="006C631B">
      <w:pPr>
        <w:pStyle w:val="FigureTitle"/>
      </w:pPr>
    </w:p>
    <w:p w14:paraId="778C0A3C" w14:textId="09A5B904" w:rsidR="006C631B" w:rsidRDefault="006C631B" w:rsidP="006C631B">
      <w:pPr>
        <w:pStyle w:val="Corpodeltesto"/>
      </w:pPr>
      <w:r>
        <w:t xml:space="preserve">The following table </w:t>
      </w:r>
      <w:r w:rsidR="00725443">
        <w:t>X.4.1.4-1</w:t>
      </w:r>
      <w:r w:rsidRPr="003F1F6A">
        <w:t xml:space="preserve"> lists the various documents that shall</w:t>
      </w:r>
      <w:r w:rsidR="00D91BE0">
        <w:t>,</w:t>
      </w:r>
      <w:r w:rsidRPr="003F1F6A">
        <w:t xml:space="preserve"> </w:t>
      </w:r>
      <w:r>
        <w:t>conditional</w:t>
      </w:r>
      <w:r w:rsidR="00530C73">
        <w:t>ly</w:t>
      </w:r>
      <w:r>
        <w:t xml:space="preserve">, </w:t>
      </w:r>
      <w:r w:rsidRPr="003F1F6A">
        <w:t xml:space="preserve">or may be referenced as either input or output documents for each task/status pair defined by the </w:t>
      </w:r>
      <w:r w:rsidR="00676854">
        <w:t>XCHT</w:t>
      </w:r>
      <w:r>
        <w:t>-WD</w:t>
      </w:r>
      <w:r w:rsidRPr="003F1F6A">
        <w:t xml:space="preserve">. </w:t>
      </w:r>
    </w:p>
    <w:p w14:paraId="527198CE" w14:textId="77777777" w:rsidR="006C631B" w:rsidRDefault="006C631B" w:rsidP="006C631B">
      <w:pPr>
        <w:pStyle w:val="Corpodeltesto"/>
      </w:pPr>
      <w:r>
        <w:t>The values used in the Option column are defined as follows:</w:t>
      </w:r>
    </w:p>
    <w:p w14:paraId="6AFFFE29" w14:textId="77777777" w:rsidR="006C631B" w:rsidRDefault="006C631B" w:rsidP="006C631B">
      <w:pPr>
        <w:pStyle w:val="Corpodeltesto"/>
      </w:pPr>
      <w:r w:rsidRPr="00DC26E8">
        <w:rPr>
          <w:b/>
        </w:rPr>
        <w:t>R:</w:t>
      </w:r>
      <w:r>
        <w:rPr>
          <w:b/>
        </w:rPr>
        <w:t xml:space="preserve"> </w:t>
      </w:r>
      <w:r>
        <w:t>Required. Compliant source systems shall provide the document as referenced.</w:t>
      </w:r>
    </w:p>
    <w:p w14:paraId="79C6573D" w14:textId="77777777" w:rsidR="00EB66E4" w:rsidRDefault="00EB66E4" w:rsidP="006C631B">
      <w:pPr>
        <w:pStyle w:val="Corpodeltesto"/>
      </w:pPr>
      <w:r w:rsidRPr="0070073A">
        <w:rPr>
          <w:b/>
        </w:rPr>
        <w:t>RE</w:t>
      </w:r>
      <w:r>
        <w:t>: Required if present.</w:t>
      </w:r>
    </w:p>
    <w:p w14:paraId="490DB22D" w14:textId="77777777" w:rsidR="006C631B" w:rsidRDefault="006C631B" w:rsidP="006C631B">
      <w:pPr>
        <w:pStyle w:val="Corpodeltesto"/>
      </w:pPr>
      <w:r w:rsidRPr="00DC26E8">
        <w:rPr>
          <w:b/>
        </w:rPr>
        <w:t xml:space="preserve">C: </w:t>
      </w:r>
      <w:r>
        <w:t>Conditional. Compliant source systems shall provide the document referenced if the document is available.</w:t>
      </w:r>
    </w:p>
    <w:p w14:paraId="2D793B4B" w14:textId="77777777" w:rsidR="006C631B" w:rsidRDefault="006C631B" w:rsidP="006C631B">
      <w:pPr>
        <w:pStyle w:val="Corpodeltesto"/>
      </w:pPr>
      <w:r>
        <w:t xml:space="preserve"> </w:t>
      </w:r>
      <w:r>
        <w:rPr>
          <w:b/>
        </w:rPr>
        <w:t xml:space="preserve">O: </w:t>
      </w:r>
      <w:r>
        <w:t>Optional.  Compliant source systems may choose to provide the document reference.</w:t>
      </w:r>
    </w:p>
    <w:p w14:paraId="1EE48902" w14:textId="77777777" w:rsidR="006C631B" w:rsidRDefault="006C631B" w:rsidP="006C631B">
      <w:pPr>
        <w:pStyle w:val="Corpodeltesto"/>
      </w:pPr>
      <w:r w:rsidRPr="00E01970">
        <w:rPr>
          <w:b/>
        </w:rPr>
        <w:t>N/A:</w:t>
      </w:r>
      <w:r>
        <w:rPr>
          <w:b/>
        </w:rPr>
        <w:t xml:space="preserve">  </w:t>
      </w:r>
      <w:r>
        <w:t xml:space="preserve">Not Applicable. </w:t>
      </w:r>
    </w:p>
    <w:p w14:paraId="7A018DC0" w14:textId="77777777" w:rsidR="00676854" w:rsidRDefault="00676854" w:rsidP="006C631B">
      <w:pPr>
        <w:pStyle w:val="Corpodeltesto"/>
      </w:pPr>
    </w:p>
    <w:tbl>
      <w:tblPr>
        <w:tblStyle w:val="Grigliatabella"/>
        <w:tblW w:w="9215" w:type="dxa"/>
        <w:tblInd w:w="-318" w:type="dxa"/>
        <w:tblLayout w:type="fixed"/>
        <w:tblLook w:val="04A0" w:firstRow="1" w:lastRow="0" w:firstColumn="1" w:lastColumn="0" w:noHBand="0" w:noVBand="1"/>
      </w:tblPr>
      <w:tblGrid>
        <w:gridCol w:w="1277"/>
        <w:gridCol w:w="1276"/>
        <w:gridCol w:w="1559"/>
        <w:gridCol w:w="1843"/>
        <w:gridCol w:w="850"/>
        <w:gridCol w:w="1559"/>
        <w:gridCol w:w="851"/>
      </w:tblGrid>
      <w:tr w:rsidR="00676854" w:rsidRPr="00E7351E" w14:paraId="6351B8D9" w14:textId="77777777" w:rsidTr="008D5FD5">
        <w:tc>
          <w:tcPr>
            <w:tcW w:w="1277" w:type="dxa"/>
            <w:shd w:val="clear" w:color="auto" w:fill="BFBFBF" w:themeFill="background1" w:themeFillShade="BF"/>
          </w:tcPr>
          <w:p w14:paraId="6F39027C"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w:t>
            </w:r>
          </w:p>
        </w:tc>
        <w:tc>
          <w:tcPr>
            <w:tcW w:w="1276" w:type="dxa"/>
            <w:shd w:val="clear" w:color="auto" w:fill="BFBFBF" w:themeFill="background1" w:themeFillShade="BF"/>
          </w:tcPr>
          <w:p w14:paraId="79213C5D"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Workflow Participant</w:t>
            </w:r>
          </w:p>
        </w:tc>
        <w:tc>
          <w:tcPr>
            <w:tcW w:w="1559" w:type="dxa"/>
            <w:shd w:val="clear" w:color="auto" w:fill="BFBFBF" w:themeFill="background1" w:themeFillShade="BF"/>
          </w:tcPr>
          <w:p w14:paraId="0B15BC97"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 Status</w:t>
            </w:r>
          </w:p>
        </w:tc>
        <w:tc>
          <w:tcPr>
            <w:tcW w:w="1843" w:type="dxa"/>
            <w:shd w:val="clear" w:color="auto" w:fill="BFBFBF" w:themeFill="background1" w:themeFillShade="BF"/>
          </w:tcPr>
          <w:p w14:paraId="5BF0A99F"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Input</w:t>
            </w:r>
            <w:r>
              <w:rPr>
                <w:rFonts w:ascii="Arial" w:hAnsi="Arial" w:cs="Arial"/>
                <w:b/>
                <w:i w:val="0"/>
                <w:sz w:val="18"/>
                <w:szCs w:val="18"/>
                <w:lang w:val="en-GB"/>
              </w:rPr>
              <w:t xml:space="preserve"> docs</w:t>
            </w:r>
          </w:p>
        </w:tc>
        <w:tc>
          <w:tcPr>
            <w:tcW w:w="850" w:type="dxa"/>
            <w:shd w:val="clear" w:color="auto" w:fill="BFBFBF" w:themeFill="background1" w:themeFillShade="BF"/>
          </w:tcPr>
          <w:p w14:paraId="3AA81E84"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c>
          <w:tcPr>
            <w:tcW w:w="1559" w:type="dxa"/>
            <w:shd w:val="clear" w:color="auto" w:fill="BFBFBF" w:themeFill="background1" w:themeFillShade="BF"/>
          </w:tcPr>
          <w:p w14:paraId="5EA77B0E"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 xml:space="preserve">Output </w:t>
            </w:r>
            <w:r>
              <w:rPr>
                <w:rFonts w:ascii="Arial" w:hAnsi="Arial" w:cs="Arial"/>
                <w:b/>
                <w:i w:val="0"/>
                <w:sz w:val="18"/>
                <w:szCs w:val="18"/>
                <w:lang w:val="en-GB"/>
              </w:rPr>
              <w:t>docs</w:t>
            </w:r>
          </w:p>
        </w:tc>
        <w:tc>
          <w:tcPr>
            <w:tcW w:w="851" w:type="dxa"/>
            <w:shd w:val="clear" w:color="auto" w:fill="BFBFBF" w:themeFill="background1" w:themeFillShade="BF"/>
          </w:tcPr>
          <w:p w14:paraId="5A289E67"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r>
      <w:tr w:rsidR="0026014E" w:rsidRPr="00E7351E" w14:paraId="6AAE930D" w14:textId="77777777" w:rsidTr="0090671A">
        <w:trPr>
          <w:trHeight w:val="568"/>
        </w:trPr>
        <w:tc>
          <w:tcPr>
            <w:tcW w:w="1277" w:type="dxa"/>
            <w:vMerge w:val="restart"/>
          </w:tcPr>
          <w:p w14:paraId="512D3818" w14:textId="61398DC8"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 xml:space="preserve">HT_Request </w:t>
            </w:r>
            <w:r w:rsidR="006B5334">
              <w:rPr>
                <w:rFonts w:ascii="Arial" w:hAnsi="Arial" w:cs="Arial"/>
                <w:i w:val="0"/>
                <w:sz w:val="18"/>
                <w:szCs w:val="18"/>
                <w:lang w:val="en-GB"/>
              </w:rPr>
              <w:t>[1..1]</w:t>
            </w:r>
          </w:p>
        </w:tc>
        <w:tc>
          <w:tcPr>
            <w:tcW w:w="1276" w:type="dxa"/>
            <w:vMerge w:val="restart"/>
          </w:tcPr>
          <w:p w14:paraId="4ECDD3B3" w14:textId="1761095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493F51D8"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D33A0D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60AD212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6CDCD975"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1" w:type="dxa"/>
          </w:tcPr>
          <w:p w14:paraId="6F8F61F9"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33DB5126" w14:textId="77777777" w:rsidTr="008D5FD5">
        <w:trPr>
          <w:trHeight w:val="309"/>
        </w:trPr>
        <w:tc>
          <w:tcPr>
            <w:tcW w:w="1277" w:type="dxa"/>
            <w:vMerge/>
          </w:tcPr>
          <w:p w14:paraId="6353CCB9"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0E1C6A7"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08EA84C" w14:textId="50EA7ED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4BDB24DB" w14:textId="0B681BA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121B6B5" w14:textId="4F103BC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756B0CBA" w14:textId="082B5F9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26D426A5" w14:textId="1F65405D"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6B4CE487" w14:textId="77777777" w:rsidTr="008D5FD5">
        <w:trPr>
          <w:trHeight w:val="494"/>
        </w:trPr>
        <w:tc>
          <w:tcPr>
            <w:tcW w:w="1277" w:type="dxa"/>
            <w:vMerge w:val="restart"/>
          </w:tcPr>
          <w:p w14:paraId="18D0B8B2" w14:textId="17566A5A" w:rsidR="00874637"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 xml:space="preserve">HT_Lead </w:t>
            </w:r>
            <w:r w:rsidR="006B5334">
              <w:rPr>
                <w:rFonts w:ascii="Arial" w:hAnsi="Arial" w:cs="Arial"/>
                <w:i w:val="0"/>
                <w:sz w:val="18"/>
                <w:szCs w:val="18"/>
                <w:lang w:val="en-GB"/>
              </w:rPr>
              <w:t>[1..*]</w:t>
            </w:r>
          </w:p>
          <w:p w14:paraId="085A7657" w14:textId="1BDEE87A" w:rsidR="00874637" w:rsidRPr="00E7351E" w:rsidRDefault="00874637" w:rsidP="002647A3">
            <w:pPr>
              <w:pStyle w:val="AuthorInstructions"/>
              <w:rPr>
                <w:rFonts w:ascii="Arial" w:hAnsi="Arial" w:cs="Arial"/>
                <w:i w:val="0"/>
                <w:sz w:val="18"/>
                <w:szCs w:val="18"/>
                <w:lang w:val="en-GB"/>
              </w:rPr>
            </w:pPr>
          </w:p>
        </w:tc>
        <w:tc>
          <w:tcPr>
            <w:tcW w:w="1276" w:type="dxa"/>
            <w:vMerge w:val="restart"/>
          </w:tcPr>
          <w:p w14:paraId="117AAE1E" w14:textId="121C59D9"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2A766574" w14:textId="3D4E671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READY</w:t>
            </w:r>
          </w:p>
        </w:tc>
        <w:tc>
          <w:tcPr>
            <w:tcW w:w="1843" w:type="dxa"/>
          </w:tcPr>
          <w:p w14:paraId="1B1EE198" w14:textId="0ADDA809" w:rsidR="00874637" w:rsidRPr="00E7351E" w:rsidRDefault="001D62D5" w:rsidP="003B30CD">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0AC13E84" w14:textId="20B6B2E6"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val="restart"/>
          </w:tcPr>
          <w:p w14:paraId="32880D92" w14:textId="6728A2F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287D55AF" w14:textId="2F3938F1"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0C2F91B2" w14:textId="77777777" w:rsidTr="008D5FD5">
        <w:trPr>
          <w:trHeight w:val="360"/>
        </w:trPr>
        <w:tc>
          <w:tcPr>
            <w:tcW w:w="1277" w:type="dxa"/>
            <w:vMerge/>
          </w:tcPr>
          <w:p w14:paraId="03FB0C54" w14:textId="77777777" w:rsidR="00874637" w:rsidRPr="00E7351E" w:rsidRDefault="00874637" w:rsidP="00676854">
            <w:pPr>
              <w:pStyle w:val="AuthorInstructions"/>
              <w:rPr>
                <w:rFonts w:ascii="Arial" w:hAnsi="Arial" w:cs="Arial"/>
                <w:i w:val="0"/>
                <w:sz w:val="18"/>
                <w:szCs w:val="18"/>
                <w:lang w:val="en-GB"/>
              </w:rPr>
            </w:pPr>
          </w:p>
        </w:tc>
        <w:tc>
          <w:tcPr>
            <w:tcW w:w="1276" w:type="dxa"/>
            <w:vMerge/>
          </w:tcPr>
          <w:p w14:paraId="51149FF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1F4ADD4B" w14:textId="77777777" w:rsidR="00874637" w:rsidRDefault="00874637" w:rsidP="00676854">
            <w:pPr>
              <w:pStyle w:val="AuthorInstructions"/>
              <w:rPr>
                <w:rFonts w:ascii="Arial" w:hAnsi="Arial" w:cs="Arial"/>
                <w:i w:val="0"/>
                <w:sz w:val="18"/>
                <w:szCs w:val="18"/>
                <w:lang w:val="en-GB"/>
              </w:rPr>
            </w:pPr>
          </w:p>
        </w:tc>
        <w:tc>
          <w:tcPr>
            <w:tcW w:w="1843" w:type="dxa"/>
          </w:tcPr>
          <w:p w14:paraId="1618500E" w14:textId="4548DF85" w:rsidR="00874637" w:rsidRPr="00E7351E" w:rsidRDefault="00874637" w:rsidP="003B30CD">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3DC3D957" w14:textId="13D28008"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1D75B78C" w14:textId="77777777" w:rsidR="00874637" w:rsidRDefault="00874637" w:rsidP="00676854">
            <w:pPr>
              <w:pStyle w:val="AuthorInstructions"/>
              <w:rPr>
                <w:rFonts w:ascii="Arial" w:hAnsi="Arial" w:cs="Arial"/>
                <w:i w:val="0"/>
                <w:sz w:val="18"/>
                <w:szCs w:val="18"/>
                <w:lang w:val="en-GB"/>
              </w:rPr>
            </w:pPr>
          </w:p>
        </w:tc>
        <w:tc>
          <w:tcPr>
            <w:tcW w:w="851" w:type="dxa"/>
            <w:vMerge/>
          </w:tcPr>
          <w:p w14:paraId="480F40A3" w14:textId="77777777" w:rsidR="00874637" w:rsidRDefault="00874637" w:rsidP="00676854">
            <w:pPr>
              <w:pStyle w:val="AuthorInstructions"/>
              <w:rPr>
                <w:rFonts w:ascii="Arial" w:hAnsi="Arial" w:cs="Arial"/>
                <w:i w:val="0"/>
                <w:sz w:val="18"/>
                <w:szCs w:val="18"/>
                <w:lang w:val="en-GB"/>
              </w:rPr>
            </w:pPr>
          </w:p>
        </w:tc>
      </w:tr>
      <w:tr w:rsidR="003B30CD" w:rsidRPr="00E7351E" w14:paraId="62DEDD85" w14:textId="77777777" w:rsidTr="008D5FD5">
        <w:trPr>
          <w:trHeight w:val="147"/>
        </w:trPr>
        <w:tc>
          <w:tcPr>
            <w:tcW w:w="1277" w:type="dxa"/>
            <w:vMerge/>
          </w:tcPr>
          <w:p w14:paraId="464C54D4" w14:textId="64ECCB6F" w:rsidR="003B30CD" w:rsidRPr="00E7351E" w:rsidRDefault="003B30CD" w:rsidP="00676854">
            <w:pPr>
              <w:pStyle w:val="AuthorInstructions"/>
              <w:rPr>
                <w:rFonts w:ascii="Arial" w:hAnsi="Arial" w:cs="Arial"/>
                <w:i w:val="0"/>
                <w:sz w:val="18"/>
                <w:szCs w:val="18"/>
                <w:lang w:val="en-GB"/>
              </w:rPr>
            </w:pPr>
          </w:p>
        </w:tc>
        <w:tc>
          <w:tcPr>
            <w:tcW w:w="1276" w:type="dxa"/>
            <w:vMerge/>
          </w:tcPr>
          <w:p w14:paraId="795F338F" w14:textId="71B399B3" w:rsidR="003B30CD" w:rsidRPr="00E7351E" w:rsidRDefault="003B30CD" w:rsidP="00676854">
            <w:pPr>
              <w:pStyle w:val="AuthorInstructions"/>
              <w:rPr>
                <w:rFonts w:ascii="Arial" w:hAnsi="Arial" w:cs="Arial"/>
                <w:i w:val="0"/>
                <w:sz w:val="18"/>
                <w:szCs w:val="18"/>
                <w:lang w:val="en-GB"/>
              </w:rPr>
            </w:pPr>
          </w:p>
        </w:tc>
        <w:tc>
          <w:tcPr>
            <w:tcW w:w="1559" w:type="dxa"/>
          </w:tcPr>
          <w:p w14:paraId="544A0064" w14:textId="77777777"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35FDD784" w14:textId="7EF71E5F" w:rsidR="003B30CD" w:rsidRPr="00E7351E" w:rsidRDefault="00E4419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41BEF7" w14:textId="6969A132" w:rsidR="003B30CD" w:rsidRPr="00E7351E" w:rsidRDefault="00EE51FF"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7842A616" w14:textId="695517B3"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560D9A22" w14:textId="007B0B2B"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66C804FE" w14:textId="77777777" w:rsidTr="008D5FD5">
        <w:trPr>
          <w:trHeight w:val="369"/>
        </w:trPr>
        <w:tc>
          <w:tcPr>
            <w:tcW w:w="1277" w:type="dxa"/>
            <w:vMerge/>
          </w:tcPr>
          <w:p w14:paraId="1AE528FC"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64621413"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1A91683"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6ED171DC" w14:textId="4B8D18A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7409EFB1" w14:textId="1459E96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3C3D535C" w14:textId="25C0408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7B3C638" w14:textId="0B9A7236"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002AA1E8" w14:textId="77777777" w:rsidTr="008D5FD5">
        <w:trPr>
          <w:trHeight w:val="95"/>
        </w:trPr>
        <w:tc>
          <w:tcPr>
            <w:tcW w:w="1277" w:type="dxa"/>
            <w:vMerge/>
          </w:tcPr>
          <w:p w14:paraId="67221EA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2FEF0B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9649217" w14:textId="28DE1D01"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12454364" w14:textId="599531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6370E4D" w14:textId="5D29E4C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092C5194" w14:textId="78A11F6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044257B0" w14:textId="63A2BD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4B0DCABF" w14:textId="77777777" w:rsidTr="0090671A">
        <w:trPr>
          <w:trHeight w:val="455"/>
        </w:trPr>
        <w:tc>
          <w:tcPr>
            <w:tcW w:w="1277" w:type="dxa"/>
            <w:vMerge w:val="restart"/>
          </w:tcPr>
          <w:p w14:paraId="1C898C00" w14:textId="0F9AC814"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 xml:space="preserve">HT_Involvement </w:t>
            </w:r>
            <w:r w:rsidR="006B5334">
              <w:rPr>
                <w:rFonts w:ascii="Arial" w:hAnsi="Arial" w:cs="Arial"/>
                <w:i w:val="0"/>
                <w:sz w:val="18"/>
                <w:szCs w:val="18"/>
                <w:lang w:val="en-GB"/>
              </w:rPr>
              <w:t>[1..*]</w:t>
            </w:r>
          </w:p>
          <w:p w14:paraId="765212FB" w14:textId="019F795F" w:rsidR="00874637" w:rsidRPr="00E7351E" w:rsidRDefault="00874637" w:rsidP="00E44195">
            <w:pPr>
              <w:pStyle w:val="AuthorInstructions"/>
              <w:rPr>
                <w:rFonts w:ascii="Arial" w:hAnsi="Arial" w:cs="Arial"/>
                <w:i w:val="0"/>
                <w:sz w:val="18"/>
                <w:szCs w:val="18"/>
                <w:lang w:val="en-GB"/>
              </w:rPr>
            </w:pPr>
          </w:p>
        </w:tc>
        <w:tc>
          <w:tcPr>
            <w:tcW w:w="1276" w:type="dxa"/>
            <w:vMerge w:val="restart"/>
          </w:tcPr>
          <w:p w14:paraId="45AF30E7"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Participant</w:t>
            </w:r>
          </w:p>
        </w:tc>
        <w:tc>
          <w:tcPr>
            <w:tcW w:w="1559" w:type="dxa"/>
            <w:vMerge w:val="restart"/>
          </w:tcPr>
          <w:p w14:paraId="6CF3E25C"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33FD875" w14:textId="01E18617" w:rsidR="00874637" w:rsidRPr="00E7351E" w:rsidRDefault="001D62D5" w:rsidP="00676854">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235FF63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3375838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vMerge w:val="restart"/>
          </w:tcPr>
          <w:p w14:paraId="3E43D34B" w14:textId="61E2444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3378CFD3" w14:textId="77777777" w:rsidTr="008D5FD5">
        <w:trPr>
          <w:trHeight w:val="213"/>
        </w:trPr>
        <w:tc>
          <w:tcPr>
            <w:tcW w:w="1277" w:type="dxa"/>
            <w:vMerge/>
          </w:tcPr>
          <w:p w14:paraId="477AC4B1" w14:textId="77777777" w:rsidR="00874637" w:rsidRDefault="00874637" w:rsidP="00676854">
            <w:pPr>
              <w:pStyle w:val="AuthorInstructions"/>
              <w:rPr>
                <w:rFonts w:ascii="Arial" w:hAnsi="Arial" w:cs="Arial"/>
                <w:i w:val="0"/>
                <w:sz w:val="18"/>
                <w:szCs w:val="18"/>
                <w:lang w:val="en-GB"/>
              </w:rPr>
            </w:pPr>
          </w:p>
        </w:tc>
        <w:tc>
          <w:tcPr>
            <w:tcW w:w="1276" w:type="dxa"/>
            <w:vMerge/>
          </w:tcPr>
          <w:p w14:paraId="4BD89BE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4FE2ED4D" w14:textId="77777777" w:rsidR="00874637" w:rsidRPr="00E7351E" w:rsidRDefault="00874637" w:rsidP="00676854">
            <w:pPr>
              <w:pStyle w:val="AuthorInstructions"/>
              <w:rPr>
                <w:rFonts w:ascii="Arial" w:hAnsi="Arial" w:cs="Arial"/>
                <w:i w:val="0"/>
                <w:sz w:val="18"/>
                <w:szCs w:val="18"/>
                <w:lang w:val="en-GB"/>
              </w:rPr>
            </w:pPr>
          </w:p>
        </w:tc>
        <w:tc>
          <w:tcPr>
            <w:tcW w:w="1843" w:type="dxa"/>
          </w:tcPr>
          <w:p w14:paraId="4FB675C5" w14:textId="3E3631EE"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25D0D565" w14:textId="1AB8F54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57973A76" w14:textId="77777777" w:rsidR="00874637" w:rsidRPr="00E7351E" w:rsidRDefault="00874637" w:rsidP="00676854">
            <w:pPr>
              <w:pStyle w:val="AuthorInstructions"/>
              <w:rPr>
                <w:rFonts w:ascii="Arial" w:hAnsi="Arial" w:cs="Arial"/>
                <w:i w:val="0"/>
                <w:sz w:val="18"/>
                <w:szCs w:val="18"/>
                <w:lang w:val="en-GB"/>
              </w:rPr>
            </w:pPr>
          </w:p>
        </w:tc>
        <w:tc>
          <w:tcPr>
            <w:tcW w:w="851" w:type="dxa"/>
            <w:vMerge/>
          </w:tcPr>
          <w:p w14:paraId="5FAAB89A" w14:textId="77777777" w:rsidR="00874637" w:rsidRDefault="00874637" w:rsidP="00676854">
            <w:pPr>
              <w:pStyle w:val="AuthorInstructions"/>
              <w:rPr>
                <w:rFonts w:ascii="Arial" w:hAnsi="Arial" w:cs="Arial"/>
                <w:i w:val="0"/>
                <w:sz w:val="18"/>
                <w:szCs w:val="18"/>
                <w:lang w:val="en-GB"/>
              </w:rPr>
            </w:pPr>
          </w:p>
        </w:tc>
      </w:tr>
      <w:tr w:rsidR="00676854" w:rsidRPr="00E7351E" w14:paraId="29C5417B" w14:textId="77777777" w:rsidTr="008D5FD5">
        <w:tc>
          <w:tcPr>
            <w:tcW w:w="1277" w:type="dxa"/>
            <w:vMerge/>
          </w:tcPr>
          <w:p w14:paraId="6B27EDCE"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75DAF1AB"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6B761472"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2BFB45D6" w14:textId="4061A97D"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0" w:type="dxa"/>
          </w:tcPr>
          <w:p w14:paraId="61B2F649" w14:textId="7DAFF081"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299F3CAA" w14:textId="5DFFEC7B" w:rsidR="00676854" w:rsidRPr="00E7351E" w:rsidRDefault="006C4991"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tcPr>
          <w:p w14:paraId="5CE7200C" w14:textId="3E2002A7" w:rsidR="00676854" w:rsidRPr="00E7351E" w:rsidRDefault="006C4991"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676854" w:rsidRPr="00E7351E" w14:paraId="30B9937C" w14:textId="77777777" w:rsidTr="0090671A">
        <w:trPr>
          <w:trHeight w:val="447"/>
        </w:trPr>
        <w:tc>
          <w:tcPr>
            <w:tcW w:w="1277" w:type="dxa"/>
            <w:vMerge/>
          </w:tcPr>
          <w:p w14:paraId="0F6DCC5A"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024542CF"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3620B5D3"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FEC2318" w14:textId="0D7EE30B"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eReferral Workflow Document</w:t>
            </w:r>
          </w:p>
        </w:tc>
        <w:tc>
          <w:tcPr>
            <w:tcW w:w="850" w:type="dxa"/>
          </w:tcPr>
          <w:p w14:paraId="410B061E" w14:textId="003E8829" w:rsidR="00676854"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C if there is HT_preparation=COMPLETED</w:t>
            </w:r>
          </w:p>
        </w:tc>
        <w:tc>
          <w:tcPr>
            <w:tcW w:w="1559" w:type="dxa"/>
          </w:tcPr>
          <w:p w14:paraId="5EF681CA" w14:textId="3FFA5293" w:rsidR="00676854" w:rsidRPr="00E7351E" w:rsidRDefault="00A744B2" w:rsidP="00676854">
            <w:pPr>
              <w:pStyle w:val="AuthorInstructions"/>
              <w:rPr>
                <w:rFonts w:ascii="Arial" w:hAnsi="Arial" w:cs="Arial"/>
                <w:i w:val="0"/>
                <w:sz w:val="18"/>
                <w:szCs w:val="18"/>
                <w:lang w:val="en-GB"/>
              </w:rPr>
            </w:pPr>
            <w:r>
              <w:rPr>
                <w:rFonts w:ascii="Arial" w:hAnsi="Arial" w:cs="Arial"/>
                <w:i w:val="0"/>
                <w:sz w:val="18"/>
                <w:szCs w:val="18"/>
                <w:lang w:val="en-GB"/>
              </w:rPr>
              <w:t>Individual evaluation</w:t>
            </w:r>
            <w:r w:rsidR="00676854" w:rsidRPr="00E7351E">
              <w:rPr>
                <w:rFonts w:ascii="Arial" w:hAnsi="Arial" w:cs="Arial"/>
                <w:i w:val="0"/>
                <w:sz w:val="18"/>
                <w:szCs w:val="18"/>
                <w:lang w:val="en-GB"/>
              </w:rPr>
              <w:t xml:space="preserve"> report</w:t>
            </w:r>
          </w:p>
        </w:tc>
        <w:tc>
          <w:tcPr>
            <w:tcW w:w="851" w:type="dxa"/>
          </w:tcPr>
          <w:p w14:paraId="31DE1ADE" w14:textId="013EAACC" w:rsidR="00676854" w:rsidRPr="00E7351E" w:rsidRDefault="00AE045A" w:rsidP="00676854">
            <w:pPr>
              <w:pStyle w:val="AuthorInstructions"/>
              <w:rPr>
                <w:rFonts w:ascii="Arial" w:hAnsi="Arial" w:cs="Arial"/>
                <w:i w:val="0"/>
                <w:sz w:val="18"/>
                <w:szCs w:val="18"/>
                <w:lang w:val="en-GB"/>
              </w:rPr>
            </w:pPr>
            <w:r w:rsidRPr="00704901">
              <w:rPr>
                <w:rFonts w:ascii="Arial" w:hAnsi="Arial" w:cs="Arial"/>
                <w:i w:val="0"/>
                <w:sz w:val="18"/>
                <w:szCs w:val="18"/>
                <w:lang w:val="en-GB"/>
              </w:rPr>
              <w:t>O</w:t>
            </w:r>
          </w:p>
        </w:tc>
      </w:tr>
      <w:tr w:rsidR="001F2156" w:rsidRPr="00E7351E" w14:paraId="51A10E74" w14:textId="77777777" w:rsidTr="008D5FD5">
        <w:trPr>
          <w:trHeight w:val="246"/>
        </w:trPr>
        <w:tc>
          <w:tcPr>
            <w:tcW w:w="1277" w:type="dxa"/>
            <w:vMerge/>
          </w:tcPr>
          <w:p w14:paraId="5A5BD7E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1076D3A6"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9A23E27" w14:textId="22B374D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20373683" w14:textId="2905BEB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132F8FD" w14:textId="242C74B5"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1B86BAA2" w14:textId="1FD0B9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AB29F96" w14:textId="06FBC40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353602" w:rsidRPr="00E7351E" w14:paraId="52DBB810" w14:textId="77777777" w:rsidTr="008D5FD5">
        <w:trPr>
          <w:trHeight w:val="246"/>
        </w:trPr>
        <w:tc>
          <w:tcPr>
            <w:tcW w:w="1277" w:type="dxa"/>
            <w:vMerge w:val="restart"/>
          </w:tcPr>
          <w:p w14:paraId="00B8B247" w14:textId="4A7F2E0F" w:rsidR="00353602"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 xml:space="preserve">HT_Preparation </w:t>
            </w:r>
            <w:r w:rsidR="0077284E">
              <w:rPr>
                <w:rFonts w:ascii="Arial" w:hAnsi="Arial" w:cs="Arial"/>
                <w:i w:val="0"/>
                <w:sz w:val="18"/>
                <w:szCs w:val="18"/>
                <w:lang w:val="en-GB"/>
              </w:rPr>
              <w:t>[0…*]</w:t>
            </w:r>
          </w:p>
          <w:p w14:paraId="5E423461" w14:textId="6D12890C" w:rsidR="00E44195" w:rsidRPr="00E7351E" w:rsidRDefault="00E44195" w:rsidP="00E44195">
            <w:pPr>
              <w:pStyle w:val="AuthorInstructions"/>
              <w:rPr>
                <w:rFonts w:ascii="Arial" w:hAnsi="Arial" w:cs="Arial"/>
                <w:i w:val="0"/>
                <w:sz w:val="18"/>
                <w:szCs w:val="18"/>
                <w:lang w:val="en-GB"/>
              </w:rPr>
            </w:pPr>
          </w:p>
        </w:tc>
        <w:tc>
          <w:tcPr>
            <w:tcW w:w="1276" w:type="dxa"/>
            <w:vMerge w:val="restart"/>
          </w:tcPr>
          <w:p w14:paraId="2CE06593" w14:textId="3E2E09EB"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lastRenderedPageBreak/>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37A5874D" w14:textId="733C2D0A"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4447913" w14:textId="7B207D07" w:rsidR="00353602" w:rsidRPr="00E7351E" w:rsidRDefault="005C341A" w:rsidP="00676854">
            <w:pPr>
              <w:pStyle w:val="AuthorInstructions"/>
              <w:rPr>
                <w:rFonts w:ascii="Arial" w:hAnsi="Arial" w:cs="Arial"/>
                <w:i w:val="0"/>
                <w:sz w:val="18"/>
                <w:szCs w:val="18"/>
                <w:lang w:val="en-GB"/>
              </w:rPr>
            </w:pPr>
            <w:r>
              <w:rPr>
                <w:rFonts w:ascii="Arial" w:hAnsi="Arial" w:cs="Arial"/>
                <w:i w:val="0"/>
                <w:sz w:val="18"/>
                <w:szCs w:val="18"/>
                <w:lang w:val="en-GB"/>
              </w:rPr>
              <w:t>Request of more infomration</w:t>
            </w:r>
          </w:p>
        </w:tc>
        <w:tc>
          <w:tcPr>
            <w:tcW w:w="850" w:type="dxa"/>
          </w:tcPr>
          <w:p w14:paraId="31E5C185" w14:textId="0C9FD1AE"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563DC935" w14:textId="10D36851"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B5CD172" w14:textId="0758B797"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C704D5" w:rsidRPr="00E7351E" w14:paraId="55A8638E" w14:textId="77777777" w:rsidTr="008D5FD5">
        <w:trPr>
          <w:trHeight w:val="1154"/>
        </w:trPr>
        <w:tc>
          <w:tcPr>
            <w:tcW w:w="1277" w:type="dxa"/>
            <w:vMerge/>
          </w:tcPr>
          <w:p w14:paraId="2A63FEFF" w14:textId="77777777" w:rsidR="00C704D5" w:rsidRPr="00E7351E" w:rsidRDefault="00C704D5" w:rsidP="00676854">
            <w:pPr>
              <w:pStyle w:val="AuthorInstructions"/>
              <w:rPr>
                <w:rFonts w:ascii="Arial" w:hAnsi="Arial" w:cs="Arial"/>
                <w:i w:val="0"/>
                <w:sz w:val="18"/>
                <w:szCs w:val="18"/>
                <w:lang w:val="en-GB"/>
              </w:rPr>
            </w:pPr>
          </w:p>
        </w:tc>
        <w:tc>
          <w:tcPr>
            <w:tcW w:w="1276" w:type="dxa"/>
            <w:vMerge/>
          </w:tcPr>
          <w:p w14:paraId="593A3DE6" w14:textId="77777777" w:rsidR="00C704D5" w:rsidRPr="00E7351E" w:rsidRDefault="00C704D5" w:rsidP="00676854">
            <w:pPr>
              <w:pStyle w:val="AuthorInstructions"/>
              <w:rPr>
                <w:rFonts w:ascii="Arial" w:hAnsi="Arial" w:cs="Arial"/>
                <w:i w:val="0"/>
                <w:sz w:val="18"/>
                <w:szCs w:val="18"/>
                <w:lang w:val="en-GB"/>
              </w:rPr>
            </w:pPr>
          </w:p>
        </w:tc>
        <w:tc>
          <w:tcPr>
            <w:tcW w:w="1559" w:type="dxa"/>
          </w:tcPr>
          <w:p w14:paraId="2A65826A" w14:textId="77777777"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348D887" w14:textId="5C72D25D"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CA77979" w14:textId="74840BFA"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6FEC0D44" w14:textId="543E6E4A" w:rsidR="00C704D5" w:rsidRPr="00E7351E" w:rsidRDefault="00C704D5" w:rsidP="005007AA">
            <w:pPr>
              <w:pStyle w:val="AuthorInstructions"/>
              <w:rPr>
                <w:rFonts w:ascii="Arial" w:hAnsi="Arial" w:cs="Arial"/>
                <w:i w:val="0"/>
                <w:sz w:val="18"/>
                <w:szCs w:val="18"/>
                <w:lang w:val="en-GB"/>
              </w:rPr>
            </w:pPr>
            <w:r w:rsidRPr="00E7351E">
              <w:rPr>
                <w:rFonts w:ascii="Arial" w:hAnsi="Arial" w:cs="Arial"/>
                <w:i w:val="0"/>
                <w:sz w:val="18"/>
                <w:szCs w:val="18"/>
                <w:lang w:val="en-GB"/>
              </w:rPr>
              <w:t>eReferral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1" w:type="dxa"/>
          </w:tcPr>
          <w:p w14:paraId="359CA666" w14:textId="2EC73FF9"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R</w:t>
            </w:r>
          </w:p>
        </w:tc>
      </w:tr>
      <w:tr w:rsidR="001F2156" w:rsidRPr="00E7351E" w14:paraId="0381E32C" w14:textId="77777777" w:rsidTr="00C94F37">
        <w:trPr>
          <w:trHeight w:val="104"/>
        </w:trPr>
        <w:tc>
          <w:tcPr>
            <w:tcW w:w="1277" w:type="dxa"/>
            <w:vMerge/>
          </w:tcPr>
          <w:p w14:paraId="380029E2" w14:textId="1095686E" w:rsidR="001F2156" w:rsidRPr="00E7351E" w:rsidRDefault="001F2156" w:rsidP="00676854">
            <w:pPr>
              <w:pStyle w:val="AuthorInstructions"/>
              <w:rPr>
                <w:rFonts w:ascii="Arial" w:hAnsi="Arial" w:cs="Arial"/>
                <w:i w:val="0"/>
                <w:sz w:val="18"/>
                <w:szCs w:val="18"/>
                <w:lang w:val="en-GB"/>
              </w:rPr>
            </w:pPr>
          </w:p>
        </w:tc>
        <w:tc>
          <w:tcPr>
            <w:tcW w:w="1276" w:type="dxa"/>
            <w:vMerge/>
          </w:tcPr>
          <w:p w14:paraId="7953A12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85993FC"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3F8EDD20" w14:textId="3BFD301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C5DF67" w14:textId="08CC6432"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Borders>
              <w:right w:val="single" w:sz="4" w:space="0" w:color="auto"/>
            </w:tcBorders>
          </w:tcPr>
          <w:p w14:paraId="501856E5" w14:textId="62BFEE78"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left w:val="single" w:sz="4" w:space="0" w:color="auto"/>
            </w:tcBorders>
          </w:tcPr>
          <w:p w14:paraId="50CA7F49" w14:textId="572E494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E328DB" w:rsidRPr="00E7351E" w14:paraId="7AA896C7" w14:textId="77777777" w:rsidTr="008D5FD5">
        <w:trPr>
          <w:trHeight w:val="609"/>
        </w:trPr>
        <w:tc>
          <w:tcPr>
            <w:tcW w:w="1277" w:type="dxa"/>
            <w:vMerge w:val="restart"/>
          </w:tcPr>
          <w:p w14:paraId="28F4C5AF" w14:textId="19AFF94A"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 xml:space="preserve">HT_Perform </w:t>
            </w:r>
            <w:r w:rsidR="0077284E">
              <w:rPr>
                <w:rFonts w:ascii="Arial" w:hAnsi="Arial" w:cs="Arial"/>
                <w:i w:val="0"/>
                <w:sz w:val="18"/>
                <w:szCs w:val="18"/>
                <w:lang w:val="en-GB"/>
              </w:rPr>
              <w:t>[</w:t>
            </w:r>
            <w:r w:rsidRPr="00E7351E">
              <w:rPr>
                <w:rFonts w:ascii="Arial" w:hAnsi="Arial" w:cs="Arial"/>
                <w:i w:val="0"/>
                <w:sz w:val="18"/>
                <w:szCs w:val="18"/>
                <w:lang w:val="en-GB"/>
              </w:rPr>
              <w:t>1</w:t>
            </w:r>
            <w:r w:rsidR="0077284E">
              <w:rPr>
                <w:rFonts w:ascii="Arial" w:hAnsi="Arial" w:cs="Arial"/>
                <w:i w:val="0"/>
                <w:sz w:val="18"/>
                <w:szCs w:val="18"/>
                <w:lang w:val="en-GB"/>
              </w:rPr>
              <w:t>..1]</w:t>
            </w:r>
            <w:r w:rsidRPr="00E7351E">
              <w:rPr>
                <w:rFonts w:ascii="Arial" w:hAnsi="Arial" w:cs="Arial"/>
                <w:i w:val="0"/>
                <w:sz w:val="18"/>
                <w:szCs w:val="18"/>
                <w:lang w:val="en-GB"/>
              </w:rPr>
              <w:t>)</w:t>
            </w:r>
          </w:p>
        </w:tc>
        <w:tc>
          <w:tcPr>
            <w:tcW w:w="1276" w:type="dxa"/>
            <w:vMerge w:val="restart"/>
          </w:tcPr>
          <w:p w14:paraId="515094FA"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1B7022D3"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37F4B0A0" w14:textId="6E75492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4128B7E7"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5223E139" w14:textId="7BFBDC6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45842C69" w14:textId="6312EE37" w:rsidR="00E328DB" w:rsidRPr="00E7351E" w:rsidRDefault="000F3353"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E328DB" w:rsidRPr="00E7351E" w14:paraId="7CCD1D3B" w14:textId="77777777" w:rsidTr="008D5FD5">
        <w:trPr>
          <w:trHeight w:val="355"/>
        </w:trPr>
        <w:tc>
          <w:tcPr>
            <w:tcW w:w="1277" w:type="dxa"/>
            <w:vMerge/>
          </w:tcPr>
          <w:p w14:paraId="5084B187"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0D9B743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1FC72D17"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37199888" w14:textId="7DB0FF9A"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HT Request</w:t>
            </w:r>
          </w:p>
        </w:tc>
        <w:tc>
          <w:tcPr>
            <w:tcW w:w="850" w:type="dxa"/>
          </w:tcPr>
          <w:p w14:paraId="6BFD76B1" w14:textId="4B6F568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75BF439B" w14:textId="77777777" w:rsidR="00E328DB" w:rsidRDefault="00E328DB" w:rsidP="00676854">
            <w:pPr>
              <w:pStyle w:val="AuthorInstructions"/>
              <w:rPr>
                <w:rFonts w:ascii="Arial" w:hAnsi="Arial" w:cs="Arial"/>
                <w:i w:val="0"/>
                <w:sz w:val="18"/>
                <w:szCs w:val="18"/>
                <w:lang w:val="en-GB"/>
              </w:rPr>
            </w:pPr>
          </w:p>
        </w:tc>
        <w:tc>
          <w:tcPr>
            <w:tcW w:w="851" w:type="dxa"/>
            <w:vMerge/>
          </w:tcPr>
          <w:p w14:paraId="4591934F"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2BFD9C28" w14:textId="77777777" w:rsidTr="008D5FD5">
        <w:trPr>
          <w:trHeight w:val="522"/>
        </w:trPr>
        <w:tc>
          <w:tcPr>
            <w:tcW w:w="1277" w:type="dxa"/>
            <w:vMerge/>
          </w:tcPr>
          <w:p w14:paraId="02E1B934"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288AA86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6A6C41B4"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56217AA5" w14:textId="592E3996" w:rsidR="00E328DB" w:rsidRPr="00E7351E" w:rsidRDefault="004274D7" w:rsidP="00E328DB">
            <w:pPr>
              <w:pStyle w:val="AuthorInstructions"/>
              <w:rPr>
                <w:rFonts w:ascii="Arial" w:hAnsi="Arial" w:cs="Arial"/>
                <w:i w:val="0"/>
                <w:sz w:val="18"/>
                <w:szCs w:val="18"/>
                <w:lang w:val="en-GB"/>
              </w:rPr>
            </w:pPr>
            <w:r w:rsidRPr="00E7351E">
              <w:rPr>
                <w:rFonts w:ascii="Arial" w:hAnsi="Arial" w:cs="Arial"/>
                <w:i w:val="0"/>
                <w:sz w:val="18"/>
                <w:szCs w:val="18"/>
                <w:lang w:val="en-GB"/>
              </w:rPr>
              <w:t>eReferral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0" w:type="dxa"/>
          </w:tcPr>
          <w:p w14:paraId="5D6AE721" w14:textId="6B9056FB" w:rsidR="00E328DB"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C if there is HT_preparation=COMPLETED</w:t>
            </w:r>
          </w:p>
        </w:tc>
        <w:tc>
          <w:tcPr>
            <w:tcW w:w="1559" w:type="dxa"/>
            <w:vMerge/>
          </w:tcPr>
          <w:p w14:paraId="6931B8FF" w14:textId="77777777" w:rsidR="00E328DB" w:rsidRDefault="00E328DB" w:rsidP="00676854">
            <w:pPr>
              <w:pStyle w:val="AuthorInstructions"/>
              <w:rPr>
                <w:rFonts w:ascii="Arial" w:hAnsi="Arial" w:cs="Arial"/>
                <w:i w:val="0"/>
                <w:sz w:val="18"/>
                <w:szCs w:val="18"/>
                <w:lang w:val="en-GB"/>
              </w:rPr>
            </w:pPr>
          </w:p>
        </w:tc>
        <w:tc>
          <w:tcPr>
            <w:tcW w:w="851" w:type="dxa"/>
            <w:vMerge/>
          </w:tcPr>
          <w:p w14:paraId="339310F0"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62B71D98" w14:textId="77777777" w:rsidTr="008D5FD5">
        <w:trPr>
          <w:trHeight w:val="533"/>
        </w:trPr>
        <w:tc>
          <w:tcPr>
            <w:tcW w:w="1277" w:type="dxa"/>
            <w:vMerge/>
          </w:tcPr>
          <w:p w14:paraId="6BA576E3"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45CEC37F"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282EC1AB"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24C8917E" w14:textId="0EFB559E" w:rsidR="00E328DB" w:rsidRDefault="00A744B2" w:rsidP="00676854">
            <w:pPr>
              <w:pStyle w:val="AuthorInstructions"/>
              <w:rPr>
                <w:rFonts w:ascii="Arial" w:hAnsi="Arial" w:cs="Arial"/>
                <w:i w:val="0"/>
                <w:sz w:val="18"/>
                <w:szCs w:val="18"/>
                <w:lang w:val="en-GB"/>
              </w:rPr>
            </w:pPr>
            <w:r>
              <w:rPr>
                <w:rFonts w:ascii="Arial" w:hAnsi="Arial" w:cs="Arial"/>
                <w:i w:val="0"/>
                <w:sz w:val="18"/>
                <w:szCs w:val="18"/>
                <w:lang w:val="en-GB"/>
              </w:rPr>
              <w:t>Individual evaluation</w:t>
            </w:r>
            <w:r w:rsidR="00E328DB" w:rsidRPr="00E7351E">
              <w:rPr>
                <w:rFonts w:ascii="Arial" w:hAnsi="Arial" w:cs="Arial"/>
                <w:i w:val="0"/>
                <w:sz w:val="18"/>
                <w:szCs w:val="18"/>
                <w:lang w:val="en-GB"/>
              </w:rPr>
              <w:t xml:space="preserve"> report</w:t>
            </w:r>
          </w:p>
        </w:tc>
        <w:tc>
          <w:tcPr>
            <w:tcW w:w="850" w:type="dxa"/>
          </w:tcPr>
          <w:p w14:paraId="3D82567B" w14:textId="55236F3D"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4C3C8001" w14:textId="77777777" w:rsidR="00E328DB" w:rsidRDefault="00E328DB" w:rsidP="00676854">
            <w:pPr>
              <w:pStyle w:val="AuthorInstructions"/>
              <w:rPr>
                <w:rFonts w:ascii="Arial" w:hAnsi="Arial" w:cs="Arial"/>
                <w:i w:val="0"/>
                <w:sz w:val="18"/>
                <w:szCs w:val="18"/>
                <w:lang w:val="en-GB"/>
              </w:rPr>
            </w:pPr>
          </w:p>
        </w:tc>
        <w:tc>
          <w:tcPr>
            <w:tcW w:w="851" w:type="dxa"/>
            <w:vMerge/>
          </w:tcPr>
          <w:p w14:paraId="48077F9A" w14:textId="77777777" w:rsidR="00E328DB" w:rsidRPr="00E7351E" w:rsidRDefault="00E328DB" w:rsidP="00676854">
            <w:pPr>
              <w:pStyle w:val="AuthorInstructions"/>
              <w:rPr>
                <w:rFonts w:ascii="Arial" w:hAnsi="Arial" w:cs="Arial"/>
                <w:i w:val="0"/>
                <w:sz w:val="18"/>
                <w:szCs w:val="18"/>
                <w:lang w:val="en-GB"/>
              </w:rPr>
            </w:pPr>
          </w:p>
        </w:tc>
      </w:tr>
      <w:tr w:rsidR="009506CB" w:rsidRPr="00E7351E" w14:paraId="0E6EBCA8" w14:textId="77777777" w:rsidTr="008D5FD5">
        <w:trPr>
          <w:trHeight w:val="315"/>
        </w:trPr>
        <w:tc>
          <w:tcPr>
            <w:tcW w:w="1277" w:type="dxa"/>
            <w:vMerge/>
          </w:tcPr>
          <w:p w14:paraId="30AD39F1" w14:textId="77777777" w:rsidR="009506CB" w:rsidRPr="00E7351E" w:rsidRDefault="009506CB" w:rsidP="00676854">
            <w:pPr>
              <w:pStyle w:val="AuthorInstructions"/>
              <w:numPr>
                <w:ilvl w:val="0"/>
                <w:numId w:val="1"/>
              </w:numPr>
              <w:rPr>
                <w:rFonts w:ascii="Arial" w:hAnsi="Arial" w:cs="Arial"/>
                <w:i w:val="0"/>
                <w:sz w:val="18"/>
                <w:szCs w:val="18"/>
                <w:lang w:val="en-GB"/>
              </w:rPr>
            </w:pPr>
          </w:p>
        </w:tc>
        <w:tc>
          <w:tcPr>
            <w:tcW w:w="1276" w:type="dxa"/>
            <w:vMerge/>
          </w:tcPr>
          <w:p w14:paraId="0094B0E4" w14:textId="77777777" w:rsidR="009506CB" w:rsidRPr="00E7351E" w:rsidRDefault="009506CB" w:rsidP="00676854">
            <w:pPr>
              <w:pStyle w:val="AuthorInstructions"/>
              <w:rPr>
                <w:rFonts w:ascii="Arial" w:hAnsi="Arial" w:cs="Arial"/>
                <w:i w:val="0"/>
                <w:sz w:val="18"/>
                <w:szCs w:val="18"/>
                <w:lang w:val="en-GB"/>
              </w:rPr>
            </w:pPr>
          </w:p>
        </w:tc>
        <w:tc>
          <w:tcPr>
            <w:tcW w:w="1559" w:type="dxa"/>
          </w:tcPr>
          <w:p w14:paraId="6352C23D"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78F28CD4" w14:textId="7B2B01A6" w:rsidR="009506CB" w:rsidRPr="00E7351E" w:rsidRDefault="006C3DB8"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6F50D8B" w14:textId="3941CD63" w:rsidR="009506CB" w:rsidRPr="00F509AD" w:rsidRDefault="006C3DB8" w:rsidP="00F509AD">
            <w:pPr>
              <w:rPr>
                <w:lang w:val="en-GB"/>
              </w:rPr>
            </w:pPr>
            <w:r>
              <w:rPr>
                <w:lang w:val="en-GB"/>
              </w:rPr>
              <w:t>-</w:t>
            </w:r>
          </w:p>
        </w:tc>
        <w:tc>
          <w:tcPr>
            <w:tcW w:w="1559" w:type="dxa"/>
          </w:tcPr>
          <w:p w14:paraId="05A0D51D" w14:textId="69F0A1FE"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tc>
        <w:tc>
          <w:tcPr>
            <w:tcW w:w="851" w:type="dxa"/>
          </w:tcPr>
          <w:p w14:paraId="061C8032"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221E1E14" w14:textId="77777777" w:rsidTr="00385E14">
        <w:trPr>
          <w:trHeight w:val="275"/>
        </w:trPr>
        <w:tc>
          <w:tcPr>
            <w:tcW w:w="1277" w:type="dxa"/>
            <w:vMerge/>
          </w:tcPr>
          <w:p w14:paraId="7EC8D749"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Pr>
          <w:p w14:paraId="79F80EDE"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C5F4486" w14:textId="78749C69"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2DD4957C" w14:textId="3BEB43F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4F77707E" w14:textId="20A1DE18" w:rsidR="001F2156"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34235F53" w14:textId="0F55FBF3"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4C0CCCEB" w14:textId="11458C9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9506CB" w:rsidRPr="00E7351E" w14:paraId="48FBE1B8" w14:textId="77777777" w:rsidTr="008D5FD5">
        <w:trPr>
          <w:trHeight w:val="1482"/>
        </w:trPr>
        <w:tc>
          <w:tcPr>
            <w:tcW w:w="1277" w:type="dxa"/>
            <w:vMerge w:val="restart"/>
          </w:tcPr>
          <w:p w14:paraId="22938870"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Finalization (1…1)</w:t>
            </w:r>
          </w:p>
        </w:tc>
        <w:tc>
          <w:tcPr>
            <w:tcW w:w="1276" w:type="dxa"/>
            <w:vMerge w:val="restart"/>
          </w:tcPr>
          <w:p w14:paraId="10E5FF5E" w14:textId="073F63C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628261FC" w14:textId="184735EF" w:rsidR="009506CB" w:rsidRPr="00523534" w:rsidRDefault="009506CB" w:rsidP="00676854">
            <w:pPr>
              <w:pStyle w:val="AuthorInstructions"/>
              <w:rPr>
                <w:rFonts w:ascii="Arial" w:hAnsi="Arial" w:cs="Arial"/>
                <w:i w:val="0"/>
                <w:strike/>
                <w:sz w:val="18"/>
                <w:szCs w:val="18"/>
                <w:lang w:val="en-GB"/>
              </w:rPr>
            </w:pPr>
            <w:r w:rsidRPr="00E7351E">
              <w:rPr>
                <w:rFonts w:ascii="Arial" w:hAnsi="Arial" w:cs="Arial"/>
                <w:i w:val="0"/>
                <w:sz w:val="18"/>
                <w:szCs w:val="18"/>
                <w:lang w:val="en-GB"/>
              </w:rPr>
              <w:t>COMPLETED</w:t>
            </w:r>
          </w:p>
        </w:tc>
        <w:tc>
          <w:tcPr>
            <w:tcW w:w="1843" w:type="dxa"/>
          </w:tcPr>
          <w:p w14:paraId="78CA23D5" w14:textId="77777777" w:rsidR="006C3DB8" w:rsidRPr="00E7351E" w:rsidRDefault="006C3DB8" w:rsidP="006C3DB8">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p w14:paraId="78BF3A06" w14:textId="335902B8" w:rsidR="009506CB" w:rsidRPr="00523534" w:rsidRDefault="009506CB" w:rsidP="00676854">
            <w:pPr>
              <w:pStyle w:val="AuthorInstructions"/>
              <w:rPr>
                <w:rFonts w:ascii="Arial" w:hAnsi="Arial" w:cs="Arial"/>
                <w:i w:val="0"/>
                <w:strike/>
                <w:sz w:val="18"/>
                <w:szCs w:val="18"/>
                <w:lang w:val="en-GB"/>
              </w:rPr>
            </w:pPr>
          </w:p>
        </w:tc>
        <w:tc>
          <w:tcPr>
            <w:tcW w:w="850" w:type="dxa"/>
          </w:tcPr>
          <w:p w14:paraId="5B21DDEE" w14:textId="5439676E" w:rsidR="009506CB" w:rsidRPr="006C3DB8" w:rsidRDefault="006C3DB8" w:rsidP="00676854">
            <w:pPr>
              <w:pStyle w:val="AuthorInstructions"/>
              <w:rPr>
                <w:rFonts w:ascii="Arial" w:hAnsi="Arial" w:cs="Arial"/>
                <w:i w:val="0"/>
                <w:sz w:val="18"/>
                <w:szCs w:val="18"/>
                <w:lang w:val="en-GB"/>
              </w:rPr>
            </w:pPr>
            <w:r w:rsidRPr="006C3DB8">
              <w:rPr>
                <w:rFonts w:ascii="Arial" w:hAnsi="Arial" w:cs="Arial"/>
                <w:i w:val="0"/>
                <w:sz w:val="18"/>
                <w:szCs w:val="18"/>
                <w:lang w:val="en-GB"/>
              </w:rPr>
              <w:t>R</w:t>
            </w:r>
          </w:p>
        </w:tc>
        <w:tc>
          <w:tcPr>
            <w:tcW w:w="1559" w:type="dxa"/>
          </w:tcPr>
          <w:p w14:paraId="3D4BE713" w14:textId="38FCFAD2" w:rsidR="009506CB" w:rsidRPr="00523534" w:rsidRDefault="009506CB" w:rsidP="00676854">
            <w:pPr>
              <w:pStyle w:val="AuthorInstructions"/>
              <w:rPr>
                <w:rFonts w:ascii="Arial" w:hAnsi="Arial" w:cs="Arial"/>
                <w:i w:val="0"/>
                <w:strike/>
                <w:sz w:val="18"/>
                <w:szCs w:val="18"/>
                <w:lang w:val="en-GB"/>
              </w:rPr>
            </w:pPr>
            <w:r w:rsidRPr="00E7351E">
              <w:rPr>
                <w:rFonts w:ascii="Arial" w:hAnsi="Arial" w:cs="Arial"/>
                <w:i w:val="0"/>
                <w:sz w:val="18"/>
                <w:szCs w:val="18"/>
                <w:lang w:val="en-GB"/>
              </w:rPr>
              <w:t>eReferral Workflow Document</w:t>
            </w:r>
            <w:r>
              <w:rPr>
                <w:rFonts w:ascii="Arial" w:hAnsi="Arial" w:cs="Arial"/>
                <w:i w:val="0"/>
                <w:sz w:val="18"/>
                <w:szCs w:val="18"/>
                <w:lang w:val="en-GB"/>
              </w:rPr>
              <w:t xml:space="preserve"> </w:t>
            </w:r>
            <w:r w:rsidRPr="00E7351E">
              <w:rPr>
                <w:rFonts w:ascii="Arial" w:hAnsi="Arial" w:cs="Arial"/>
                <w:i w:val="0"/>
                <w:sz w:val="18"/>
                <w:szCs w:val="18"/>
                <w:lang w:val="en-GB"/>
              </w:rPr>
              <w:t>or Clinical documents</w:t>
            </w:r>
            <w:r w:rsidR="008A42DF">
              <w:rPr>
                <w:rFonts w:ascii="Arial" w:hAnsi="Arial" w:cs="Arial"/>
                <w:i w:val="0"/>
                <w:sz w:val="18"/>
                <w:szCs w:val="18"/>
                <w:lang w:val="en-GB"/>
              </w:rPr>
              <w:t>/images</w:t>
            </w:r>
          </w:p>
        </w:tc>
        <w:tc>
          <w:tcPr>
            <w:tcW w:w="851" w:type="dxa"/>
          </w:tcPr>
          <w:p w14:paraId="23ECA829" w14:textId="3A7DB8C9" w:rsidR="00FB729B" w:rsidRPr="00FB729B" w:rsidRDefault="00AF5D40" w:rsidP="00FB729B">
            <w:pPr>
              <w:pStyle w:val="AuthorInstructions"/>
              <w:rPr>
                <w:rFonts w:ascii="Arial" w:hAnsi="Arial" w:cs="Arial"/>
                <w:i w:val="0"/>
                <w:sz w:val="18"/>
                <w:szCs w:val="18"/>
                <w:lang w:val="en-GB"/>
              </w:rPr>
            </w:pPr>
            <w:r>
              <w:rPr>
                <w:rFonts w:ascii="Arial" w:hAnsi="Arial" w:cs="Arial"/>
                <w:i w:val="0"/>
                <w:sz w:val="18"/>
                <w:szCs w:val="18"/>
                <w:lang w:val="en-GB"/>
              </w:rPr>
              <w:t>RE</w:t>
            </w:r>
            <w:r w:rsidR="00FB729B">
              <w:rPr>
                <w:rFonts w:ascii="Arial" w:hAnsi="Arial" w:cs="Arial"/>
                <w:i w:val="0"/>
                <w:sz w:val="18"/>
                <w:szCs w:val="18"/>
                <w:lang w:val="en-GB"/>
              </w:rPr>
              <w:t xml:space="preserve"> </w:t>
            </w:r>
          </w:p>
        </w:tc>
      </w:tr>
      <w:tr w:rsidR="001F2156" w:rsidRPr="00E7351E" w14:paraId="7ED7DC58" w14:textId="77777777" w:rsidTr="008D5FD5">
        <w:trPr>
          <w:trHeight w:val="404"/>
        </w:trPr>
        <w:tc>
          <w:tcPr>
            <w:tcW w:w="1277" w:type="dxa"/>
            <w:vMerge/>
            <w:tcBorders>
              <w:bottom w:val="single" w:sz="4" w:space="0" w:color="auto"/>
            </w:tcBorders>
          </w:tcPr>
          <w:p w14:paraId="5ED33054"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Borders>
              <w:bottom w:val="single" w:sz="4" w:space="0" w:color="auto"/>
            </w:tcBorders>
          </w:tcPr>
          <w:p w14:paraId="66F1F52F" w14:textId="77777777" w:rsidR="001F2156" w:rsidRPr="00E7351E" w:rsidRDefault="001F2156" w:rsidP="00676854">
            <w:pPr>
              <w:pStyle w:val="AuthorInstructions"/>
              <w:rPr>
                <w:rFonts w:ascii="Arial" w:hAnsi="Arial" w:cs="Arial"/>
                <w:i w:val="0"/>
                <w:sz w:val="18"/>
                <w:szCs w:val="18"/>
                <w:lang w:val="en-GB"/>
              </w:rPr>
            </w:pPr>
          </w:p>
        </w:tc>
        <w:tc>
          <w:tcPr>
            <w:tcW w:w="1559" w:type="dxa"/>
            <w:tcBorders>
              <w:top w:val="single" w:sz="4" w:space="0" w:color="auto"/>
              <w:bottom w:val="single" w:sz="4" w:space="0" w:color="auto"/>
            </w:tcBorders>
          </w:tcPr>
          <w:p w14:paraId="6B57F0C7"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Borders>
              <w:bottom w:val="single" w:sz="4" w:space="0" w:color="auto"/>
            </w:tcBorders>
          </w:tcPr>
          <w:p w14:paraId="27BCE0EE" w14:textId="5FC446B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140DCDD3" w14:textId="07DA17AE"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Borders>
              <w:top w:val="single" w:sz="4" w:space="0" w:color="auto"/>
              <w:bottom w:val="single" w:sz="4" w:space="0" w:color="auto"/>
            </w:tcBorders>
          </w:tcPr>
          <w:p w14:paraId="709DD671" w14:textId="3AC14A8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bottom w:val="single" w:sz="4" w:space="0" w:color="auto"/>
            </w:tcBorders>
          </w:tcPr>
          <w:p w14:paraId="72388F21" w14:textId="02AE77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bl>
    <w:p w14:paraId="4068E69F" w14:textId="77777777" w:rsidR="006C631B" w:rsidRDefault="006C631B" w:rsidP="006C631B">
      <w:pPr>
        <w:pStyle w:val="Corpodeltesto"/>
      </w:pPr>
    </w:p>
    <w:p w14:paraId="3234F35E" w14:textId="5B1037AF" w:rsidR="006C631B" w:rsidRDefault="00725443" w:rsidP="0070073A">
      <w:pPr>
        <w:pStyle w:val="FigureTitle"/>
      </w:pPr>
      <w:r>
        <w:t>Table X.4.1.</w:t>
      </w:r>
      <w:r w:rsidR="00DA5B2C">
        <w:t>3</w:t>
      </w:r>
      <w:r>
        <w:t xml:space="preserve">-1: Tasks/Documents related to the Cross-Enterprise </w:t>
      </w:r>
      <w:r w:rsidR="00995DA9">
        <w:t xml:space="preserve">Cardiovascular </w:t>
      </w:r>
      <w:r w:rsidR="00216D8E">
        <w:t>HT</w:t>
      </w:r>
      <w:r>
        <w:t xml:space="preserve"> process</w:t>
      </w:r>
    </w:p>
    <w:p w14:paraId="346930D8" w14:textId="715B12AE" w:rsidR="006C631B" w:rsidRPr="003F1F6A" w:rsidRDefault="006C631B" w:rsidP="006C631B">
      <w:pPr>
        <w:pStyle w:val="Corpodeltesto"/>
      </w:pPr>
      <w:r>
        <w:t>T</w:t>
      </w:r>
      <w:r w:rsidRPr="003F1F6A">
        <w:t xml:space="preserve">he Workflow </w:t>
      </w:r>
      <w:r>
        <w:t>Actors</w:t>
      </w:r>
      <w:r w:rsidRPr="003F1F6A">
        <w:t xml:space="preserve"> involved in the </w:t>
      </w:r>
      <w:r>
        <w:t>X</w:t>
      </w:r>
      <w:r w:rsidR="00995DA9">
        <w:t>CHT</w:t>
      </w:r>
      <w:r>
        <w:t xml:space="preserve">-WD </w:t>
      </w:r>
      <w:r w:rsidRPr="003F1F6A">
        <w:t>process</w:t>
      </w:r>
      <w:r w:rsidRPr="00467FB4">
        <w:t xml:space="preserve"> </w:t>
      </w:r>
      <w:r>
        <w:t xml:space="preserve">are shown with the workflow task/status transactions in Figure </w:t>
      </w:r>
      <w:r w:rsidR="009A0A3F">
        <w:t>X.4.1.4-3</w:t>
      </w:r>
      <w:r w:rsidRPr="003F1F6A">
        <w:t xml:space="preserve">. </w:t>
      </w:r>
    </w:p>
    <w:p w14:paraId="4283A430" w14:textId="5DC0C4F5" w:rsidR="006C631B" w:rsidRDefault="006C631B" w:rsidP="006C631B">
      <w:pPr>
        <w:pStyle w:val="Corpodeltesto"/>
      </w:pPr>
      <w:r w:rsidRPr="003F1F6A">
        <w:t xml:space="preserve">A Workflow </w:t>
      </w:r>
      <w:r>
        <w:t xml:space="preserve">Participant Actor </w:t>
      </w:r>
      <w:r w:rsidRPr="003F1F6A">
        <w:t xml:space="preserve">is an abstraction of system along with users involved in the </w:t>
      </w:r>
      <w:r w:rsidR="00995DA9">
        <w:t xml:space="preserve">XCHT </w:t>
      </w:r>
      <w:r w:rsidRPr="003F1F6A">
        <w:t>process</w:t>
      </w:r>
      <w:r>
        <w:t xml:space="preserve">. </w:t>
      </w:r>
      <w:r w:rsidRPr="003F1F6A">
        <w:t xml:space="preserve">They can be identified based on their roles in the process as one of four specific </w:t>
      </w:r>
      <w:r>
        <w:t>IHE Actors</w:t>
      </w:r>
      <w:r w:rsidRPr="003F1F6A">
        <w:t>.</w:t>
      </w:r>
      <w:r>
        <w:t xml:space="preserve"> </w:t>
      </w:r>
      <w:r w:rsidRPr="003F1F6A">
        <w:t xml:space="preserve"> Each of these workflow participants has specific rights and duties in the process. They drive the process from one step to another, performing determinate actions on the workflow.</w:t>
      </w:r>
    </w:p>
    <w:p w14:paraId="4F3E977C" w14:textId="77777777" w:rsidR="006C631B" w:rsidRDefault="006C631B" w:rsidP="006C631B">
      <w:pPr>
        <w:pStyle w:val="Corpodeltesto"/>
      </w:pPr>
    </w:p>
    <w:p w14:paraId="2F4645EB" w14:textId="2147F97C" w:rsidR="006C631B" w:rsidRDefault="009A3B2D" w:rsidP="006C631B">
      <w:pPr>
        <w:pStyle w:val="Corpodeltesto"/>
      </w:pPr>
      <w:r w:rsidRPr="004477E7">
        <w:rPr>
          <w:iCs/>
          <w:noProof/>
          <w:lang w:val="it-IT" w:eastAsia="it-IT"/>
        </w:rPr>
        <w:lastRenderedPageBreak/>
        <w:drawing>
          <wp:inline distT="0" distB="0" distL="0" distR="0" wp14:anchorId="5B5C3C38" wp14:editId="32C766F4">
            <wp:extent cx="5943600" cy="6407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system_v0.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6407150"/>
                    </a:xfrm>
                    <a:prstGeom prst="rect">
                      <a:avLst/>
                    </a:prstGeom>
                  </pic:spPr>
                </pic:pic>
              </a:graphicData>
            </a:graphic>
          </wp:inline>
        </w:drawing>
      </w:r>
    </w:p>
    <w:p w14:paraId="4F1E9393" w14:textId="183511A3" w:rsidR="00B5565B" w:rsidRDefault="006C631B" w:rsidP="00A729D5">
      <w:pPr>
        <w:pStyle w:val="FigureTitle"/>
      </w:pPr>
      <w:r w:rsidRPr="003651D9">
        <w:t xml:space="preserve">Figure </w:t>
      </w:r>
      <w:r w:rsidR="00857394">
        <w:t>X.4.1.</w:t>
      </w:r>
      <w:r w:rsidR="00DA5B2C">
        <w:t>3</w:t>
      </w:r>
      <w:r w:rsidR="00857394">
        <w:t>-3</w:t>
      </w:r>
      <w:r w:rsidRPr="003651D9">
        <w:t xml:space="preserve">: </w:t>
      </w:r>
      <w:r>
        <w:t>X</w:t>
      </w:r>
      <w:r w:rsidR="00995DA9">
        <w:t>CHT</w:t>
      </w:r>
      <w:r>
        <w:t>-WD</w:t>
      </w:r>
      <w:r w:rsidRPr="003651D9">
        <w:t xml:space="preserve"> Actor</w:t>
      </w:r>
      <w:r>
        <w:t xml:space="preserve"> Workflow Transitions</w:t>
      </w:r>
      <w:r w:rsidRPr="003651D9">
        <w:t xml:space="preserve"> Diagram</w:t>
      </w:r>
      <w:bookmarkEnd w:id="53"/>
    </w:p>
    <w:p w14:paraId="76A696C2" w14:textId="46F2649E" w:rsidR="00436025" w:rsidRDefault="00436025" w:rsidP="00436025">
      <w:pPr>
        <w:pStyle w:val="Titolo4"/>
        <w:numPr>
          <w:ilvl w:val="0"/>
          <w:numId w:val="0"/>
        </w:numPr>
        <w:ind w:left="864" w:hanging="864"/>
      </w:pPr>
      <w:bookmarkStart w:id="54" w:name="_Toc313888798"/>
      <w:r>
        <w:t>X.4.1.</w:t>
      </w:r>
      <w:r w:rsidR="00DA5B2C">
        <w:t>4</w:t>
      </w:r>
      <w:r>
        <w:t xml:space="preserve"> Delivery of  Notifications</w:t>
      </w:r>
      <w:bookmarkEnd w:id="54"/>
    </w:p>
    <w:p w14:paraId="1776E7C5" w14:textId="77777777" w:rsidR="0086201A" w:rsidRDefault="0086201A" w:rsidP="0086201A">
      <w:pPr>
        <w:pStyle w:val="Corpodeltesto"/>
      </w:pPr>
      <w:r>
        <w:t>XCHT-WD actors are grouped with actors in the</w:t>
      </w:r>
      <w:r w:rsidRPr="00ED1F05">
        <w:t xml:space="preserve"> DSUB </w:t>
      </w:r>
      <w:r>
        <w:t>profile</w:t>
      </w:r>
      <w:r w:rsidRPr="00ED1F05">
        <w:t xml:space="preserve"> to </w:t>
      </w:r>
      <w:r>
        <w:t xml:space="preserve">enable sending notifications about </w:t>
      </w:r>
      <w:r w:rsidRPr="00ED1F05">
        <w:t xml:space="preserve">workflow </w:t>
      </w:r>
      <w:r>
        <w:t>s</w:t>
      </w:r>
      <w:r w:rsidRPr="00ED1F05">
        <w:t xml:space="preserve">tatus updates. </w:t>
      </w:r>
    </w:p>
    <w:p w14:paraId="2E2D43A9" w14:textId="29A8CC64" w:rsidR="0086201A" w:rsidRDefault="003D279A" w:rsidP="0086201A">
      <w:pPr>
        <w:pStyle w:val="Corpodeltesto"/>
      </w:pPr>
      <w:r w:rsidRPr="00ED1F05">
        <w:lastRenderedPageBreak/>
        <w:t xml:space="preserve">The following sections identify how DSUB </w:t>
      </w:r>
      <w:r w:rsidR="0086201A">
        <w:t>subscriptions should</w:t>
      </w:r>
      <w:r w:rsidRPr="00ED1F05">
        <w:t xml:space="preserve"> be used </w:t>
      </w:r>
      <w:r w:rsidR="0086201A">
        <w:t>in the context of the  Heart Team workflow by actors involved in the XCHT-WD profile. Other</w:t>
      </w:r>
      <w:r w:rsidR="0086201A" w:rsidRPr="00ED1F05">
        <w:t xml:space="preserve"> uses of DSUB filters for subscriptions are not forbidden.</w:t>
      </w:r>
    </w:p>
    <w:p w14:paraId="1DF9B5C3" w14:textId="16EFCC38" w:rsidR="0086201A" w:rsidRDefault="0086201A" w:rsidP="00436025">
      <w:pPr>
        <w:pStyle w:val="Corpodeltesto"/>
      </w:pPr>
    </w:p>
    <w:p w14:paraId="27B5C7D6" w14:textId="4BB5E61A" w:rsidR="000924F8" w:rsidRDefault="000924F8" w:rsidP="000924F8">
      <w:pPr>
        <w:pStyle w:val="Titolo4"/>
        <w:numPr>
          <w:ilvl w:val="0"/>
          <w:numId w:val="0"/>
        </w:numPr>
        <w:ind w:left="864" w:hanging="864"/>
      </w:pPr>
      <w:bookmarkStart w:id="55" w:name="_Toc316120814"/>
      <w:r>
        <w:t>X.4.1.</w:t>
      </w:r>
      <w:r w:rsidR="00DA5B2C">
        <w:t>4</w:t>
      </w:r>
      <w:r>
        <w:t>.1 Workflow Status Update Notification for the HT Requester</w:t>
      </w:r>
      <w:bookmarkEnd w:id="55"/>
    </w:p>
    <w:p w14:paraId="03C027D3" w14:textId="1C49621E" w:rsidR="000924F8" w:rsidRDefault="000924F8" w:rsidP="000924F8">
      <w:pPr>
        <w:pStyle w:val="Corpodeltesto"/>
      </w:pPr>
      <w:r>
        <w:t xml:space="preserve">Once a </w:t>
      </w:r>
      <w:r w:rsidR="00360788">
        <w:t>Heart Team Workflow</w:t>
      </w:r>
      <w:r>
        <w:t xml:space="preserve"> is submitted, the HT Requester may require progress notifications on the workflow. </w:t>
      </w:r>
    </w:p>
    <w:p w14:paraId="7DC47D46" w14:textId="46B493A0" w:rsidR="000924F8" w:rsidRDefault="000924F8" w:rsidP="000924F8">
      <w:pPr>
        <w:pStyle w:val="Corpodeltesto"/>
      </w:pPr>
      <w:r>
        <w:t xml:space="preserve">The HT Requester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606EC66" w14:textId="77777777" w:rsidR="000924F8" w:rsidRDefault="000924F8" w:rsidP="00C57C6C">
      <w:pPr>
        <w:pStyle w:val="Corpodeltesto"/>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02A7FC92" w14:textId="77777777" w:rsidR="000924F8" w:rsidRPr="00452E2A" w:rsidRDefault="000924F8" w:rsidP="00C57C6C">
      <w:pPr>
        <w:pStyle w:val="Corpodeltesto"/>
        <w:numPr>
          <w:ilvl w:val="0"/>
          <w:numId w:val="20"/>
        </w:numPr>
      </w:pPr>
      <w:r w:rsidRPr="001F71B7">
        <w:rPr>
          <w:i/>
        </w:rPr>
        <w:t>topics</w:t>
      </w:r>
      <w:r>
        <w:t xml:space="preserve"> = “</w:t>
      </w:r>
      <w:r w:rsidRPr="002971B6">
        <w:rPr>
          <w:bCs/>
        </w:rPr>
        <w:t>ihe:FullDocumentEntry</w:t>
      </w:r>
      <w:r>
        <w:rPr>
          <w:bCs/>
        </w:rPr>
        <w:t xml:space="preserve">”. This allows receiving notifications that convey the full documentEntry metadata related to the Workflow Document published. </w:t>
      </w:r>
    </w:p>
    <w:p w14:paraId="019115BB" w14:textId="77777777" w:rsidR="000924F8" w:rsidRPr="00452E2A" w:rsidRDefault="000924F8"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urn:uuid:aa2332d0-f8fe-11e0-be50-0800200c9a66</w:t>
      </w:r>
      <w:r>
        <w:rPr>
          <w:bCs/>
        </w:rPr>
        <w:t>”</w:t>
      </w:r>
      <w:r w:rsidRPr="001F71B7">
        <w:rPr>
          <w:bCs/>
        </w:rPr>
        <w:t xml:space="preserve"> (Subscriptions for DocumentEntry metadata)</w:t>
      </w:r>
      <w:r>
        <w:rPr>
          <w:bCs/>
        </w:rPr>
        <w:t>. This allows to subscribe for documents published with specific metadata.</w:t>
      </w:r>
    </w:p>
    <w:p w14:paraId="35FB4C40" w14:textId="77777777" w:rsidR="000924F8" w:rsidRPr="00452E2A" w:rsidRDefault="000924F8"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04A90F43" w14:textId="27C7A4BE" w:rsidR="000924F8" w:rsidRDefault="000924F8" w:rsidP="000924F8">
      <w:pPr>
        <w:pStyle w:val="Corpodeltesto"/>
      </w:pPr>
      <w:r>
        <w:t xml:space="preserve">From this time, any update to the workflow document is notified to the HT Requester. </w:t>
      </w:r>
    </w:p>
    <w:p w14:paraId="3D01D90A" w14:textId="4645D73D" w:rsidR="007930E4" w:rsidRDefault="007930E4" w:rsidP="007930E4">
      <w:pPr>
        <w:pStyle w:val="Titolo4"/>
        <w:numPr>
          <w:ilvl w:val="0"/>
          <w:numId w:val="0"/>
        </w:numPr>
        <w:ind w:left="864" w:hanging="864"/>
      </w:pPr>
      <w:bookmarkStart w:id="56" w:name="_Toc316120816"/>
      <w:r>
        <w:t>X.4.1.</w:t>
      </w:r>
      <w:r w:rsidR="00DA5B2C">
        <w:t>4</w:t>
      </w:r>
      <w:r>
        <w:t>.3 HT Lead Workflow Task Assignment Notification</w:t>
      </w:r>
      <w:bookmarkEnd w:id="56"/>
    </w:p>
    <w:p w14:paraId="389E8760" w14:textId="37BECBC0" w:rsidR="007930E4" w:rsidRDefault="007930E4" w:rsidP="007930E4">
      <w:pPr>
        <w:pStyle w:val="Corpodeltesto"/>
      </w:pPr>
      <w:r>
        <w:t xml:space="preserve">The HT Requester assigns the </w:t>
      </w:r>
      <w:r w:rsidR="000214F6">
        <w:t>management</w:t>
      </w:r>
      <w:r>
        <w:t xml:space="preserve"> of HT to HT Manager. The Workflow Document updated by the HT Requester is published identifying the HT Manager as intended recipient for the submission (using the intendedRecipient submissionSet metadata). The HT Manager</w:t>
      </w:r>
      <w:r w:rsidR="009C73B5">
        <w:t xml:space="preserve"> </w:t>
      </w:r>
      <w:r>
        <w:t xml:space="preserve">shall create a subscription characterized by the following parameters.   </w:t>
      </w:r>
    </w:p>
    <w:p w14:paraId="34BC3C07" w14:textId="77777777" w:rsidR="007930E4" w:rsidRDefault="007930E4" w:rsidP="00C57C6C">
      <w:pPr>
        <w:pStyle w:val="Corpodeltesto"/>
        <w:numPr>
          <w:ilvl w:val="0"/>
          <w:numId w:val="20"/>
        </w:numPr>
      </w:pPr>
      <w:r w:rsidRPr="002971B6">
        <w:rPr>
          <w:i/>
        </w:rPr>
        <w:t>TerminationTime</w:t>
      </w:r>
      <w:r>
        <w:rPr>
          <w:i/>
        </w:rPr>
        <w:t xml:space="preserve"> = </w:t>
      </w:r>
      <w:r w:rsidRPr="00572A02">
        <w:t>unspecified</w:t>
      </w:r>
      <w:r>
        <w:t xml:space="preserve">. This allows to create a subscription without an expiration date/time; </w:t>
      </w:r>
    </w:p>
    <w:p w14:paraId="58E420FE" w14:textId="4D7B2DAD" w:rsidR="00E97C39" w:rsidRPr="00452E2A" w:rsidRDefault="00E97C39" w:rsidP="00C57C6C">
      <w:pPr>
        <w:pStyle w:val="Corpodeltesto"/>
        <w:numPr>
          <w:ilvl w:val="0"/>
          <w:numId w:val="20"/>
        </w:numPr>
      </w:pPr>
      <w:r w:rsidRPr="00572A02">
        <w:rPr>
          <w:i/>
        </w:rPr>
        <w:t>topics</w:t>
      </w:r>
      <w:r>
        <w:t xml:space="preserve"> = “</w:t>
      </w:r>
      <w:r w:rsidRPr="002971B6">
        <w:t>ihe:SubmissionSetMetadata</w:t>
      </w:r>
      <w:r>
        <w:rPr>
          <w:bCs/>
        </w:rPr>
        <w:t xml:space="preserve">”. This allows receiving notifications that convey the submissionSet metadata, related to a submission of documents targeted to the HT Manager itself.  </w:t>
      </w:r>
    </w:p>
    <w:p w14:paraId="42D299B3" w14:textId="77777777" w:rsidR="00E97C39" w:rsidRPr="00452E2A" w:rsidRDefault="00E97C39"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urn:uuid:868cad3d-ec09-4565-b66c-1be10d0343</w:t>
      </w:r>
      <w:r w:rsidRPr="00572A02">
        <w:rPr>
          <w:bCs/>
        </w:rPr>
        <w:t>99</w:t>
      </w:r>
      <w:r>
        <w:rPr>
          <w:bCs/>
        </w:rPr>
        <w:t>”</w:t>
      </w:r>
      <w:r w:rsidRPr="00572A02">
        <w:rPr>
          <w:bCs/>
        </w:rPr>
        <w:t xml:space="preserve"> (Patient-Independent Subscriptions for SubmissionSet metadata)</w:t>
      </w:r>
      <w:r>
        <w:rPr>
          <w:bCs/>
        </w:rPr>
        <w:t>. This allows subscribing for submissions intended to a specific recipient.</w:t>
      </w:r>
    </w:p>
    <w:p w14:paraId="5F423E89" w14:textId="4358B78E" w:rsidR="007930E4" w:rsidRPr="005264F2" w:rsidRDefault="005264F2"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342163D4" w14:textId="20DF5000" w:rsidR="00A96086" w:rsidRDefault="005264F2" w:rsidP="004477E7">
      <w:pPr>
        <w:pStyle w:val="Corpodeltesto"/>
      </w:pPr>
      <w:r>
        <w:lastRenderedPageBreak/>
        <w:t>From this time</w:t>
      </w:r>
      <w:r w:rsidR="00F34650">
        <w:t xml:space="preserve"> forward</w:t>
      </w:r>
      <w:r>
        <w:t xml:space="preserve">, any update </w:t>
      </w:r>
      <w:r w:rsidR="00960399">
        <w:t>of</w:t>
      </w:r>
      <w:r>
        <w:t xml:space="preserve"> the workflow document </w:t>
      </w:r>
      <w:r w:rsidR="00960399">
        <w:t>notifies</w:t>
      </w:r>
      <w:r>
        <w:t xml:space="preserve"> the HT Manager.</w:t>
      </w:r>
    </w:p>
    <w:p w14:paraId="4B8887EF" w14:textId="005F1DCC" w:rsidR="009C73B5" w:rsidRDefault="009C73B5" w:rsidP="009C73B5">
      <w:pPr>
        <w:pStyle w:val="Titolo4"/>
        <w:numPr>
          <w:ilvl w:val="0"/>
          <w:numId w:val="0"/>
        </w:numPr>
        <w:ind w:left="864" w:hanging="864"/>
      </w:pPr>
      <w:r>
        <w:t>X.4.1.</w:t>
      </w:r>
      <w:r w:rsidR="00DA5B2C">
        <w:t>4</w:t>
      </w:r>
      <w:r>
        <w:t>.3 Workflow Status Update Notification for the HT Manager</w:t>
      </w:r>
    </w:p>
    <w:p w14:paraId="4FD3CA91" w14:textId="320CDE4D" w:rsidR="009C73B5" w:rsidRDefault="009C73B5" w:rsidP="009C73B5">
      <w:pPr>
        <w:pStyle w:val="Corpodeltesto"/>
      </w:pPr>
      <w:r>
        <w:t>Once a HT Manager accept to manage</w:t>
      </w:r>
      <w:r w:rsidR="0061088E">
        <w:t>,</w:t>
      </w:r>
      <w:r>
        <w:t xml:space="preserve"> the HT may require progress notifications on the workflow. </w:t>
      </w:r>
    </w:p>
    <w:p w14:paraId="0B0F085A" w14:textId="4D47C6E8" w:rsidR="009C73B5" w:rsidRDefault="009C73B5" w:rsidP="009C73B5">
      <w:pPr>
        <w:pStyle w:val="Corpodeltesto"/>
      </w:pPr>
      <w:r>
        <w:t xml:space="preserve">The HT Manager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5AC018D8" w14:textId="77777777" w:rsidR="009C73B5" w:rsidRDefault="009C73B5" w:rsidP="00C57C6C">
      <w:pPr>
        <w:pStyle w:val="Corpodeltesto"/>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1686007F" w14:textId="77777777" w:rsidR="009C73B5" w:rsidRPr="00452E2A" w:rsidRDefault="009C73B5" w:rsidP="00C57C6C">
      <w:pPr>
        <w:pStyle w:val="Corpodeltesto"/>
        <w:numPr>
          <w:ilvl w:val="0"/>
          <w:numId w:val="20"/>
        </w:numPr>
      </w:pPr>
      <w:r w:rsidRPr="001F71B7">
        <w:rPr>
          <w:i/>
        </w:rPr>
        <w:t>topics</w:t>
      </w:r>
      <w:r>
        <w:t xml:space="preserve"> = “</w:t>
      </w:r>
      <w:r w:rsidRPr="002971B6">
        <w:rPr>
          <w:bCs/>
        </w:rPr>
        <w:t>ihe:FullDocumentEntry</w:t>
      </w:r>
      <w:r>
        <w:rPr>
          <w:bCs/>
        </w:rPr>
        <w:t xml:space="preserve">”. This allows receiving notifications that convey the full documentEntry metadata related to the Workflow Document published. </w:t>
      </w:r>
    </w:p>
    <w:p w14:paraId="2DCDBC70" w14:textId="77777777"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urn:uuid:aa2332d0-f8fe-11e0-be50-0800200c9a66</w:t>
      </w:r>
      <w:r>
        <w:rPr>
          <w:bCs/>
        </w:rPr>
        <w:t>”</w:t>
      </w:r>
      <w:r w:rsidRPr="001F71B7">
        <w:rPr>
          <w:bCs/>
        </w:rPr>
        <w:t xml:space="preserve"> (Subscriptions for DocumentEntry metadata)</w:t>
      </w:r>
      <w:r>
        <w:rPr>
          <w:bCs/>
        </w:rPr>
        <w:t>. This allows to subscribe for documents published with specific metadata.</w:t>
      </w:r>
    </w:p>
    <w:p w14:paraId="48C2E649" w14:textId="77777777" w:rsidR="009C73B5" w:rsidRPr="00452E2A" w:rsidRDefault="009C73B5"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780950F0" w14:textId="7EA92E84" w:rsidR="009C73B5" w:rsidRDefault="009C73B5" w:rsidP="009C73B5">
      <w:pPr>
        <w:pStyle w:val="Corpodeltesto"/>
      </w:pPr>
      <w:r>
        <w:t>From this time</w:t>
      </w:r>
      <w:r w:rsidR="00F34650">
        <w:t xml:space="preserve"> forward</w:t>
      </w:r>
      <w:r>
        <w:t xml:space="preserve">, any update </w:t>
      </w:r>
      <w:r w:rsidR="00960399">
        <w:t>of</w:t>
      </w:r>
      <w:r>
        <w:t xml:space="preserve"> the workflow document </w:t>
      </w:r>
      <w:r w:rsidR="00960399">
        <w:t>notifies</w:t>
      </w:r>
      <w:r>
        <w:t xml:space="preserve"> the HT Manager. </w:t>
      </w:r>
    </w:p>
    <w:p w14:paraId="7971B00F" w14:textId="5C06DE65" w:rsidR="00A96086" w:rsidRDefault="00D4673D" w:rsidP="00A96086">
      <w:pPr>
        <w:pStyle w:val="Titolo4"/>
        <w:numPr>
          <w:ilvl w:val="0"/>
          <w:numId w:val="0"/>
        </w:numPr>
        <w:ind w:left="864" w:hanging="864"/>
      </w:pPr>
      <w:r>
        <w:t>X.4.1.</w:t>
      </w:r>
      <w:r w:rsidR="00DA5B2C">
        <w:t>4</w:t>
      </w:r>
      <w:r>
        <w:t>.4</w:t>
      </w:r>
      <w:r w:rsidR="00A96086">
        <w:t xml:space="preserve"> HT Involvement Workflow Task Assignment Notification</w:t>
      </w:r>
    </w:p>
    <w:p w14:paraId="197C2E61" w14:textId="55C89681" w:rsidR="00A96086" w:rsidRDefault="00A96086" w:rsidP="00A96086">
      <w:pPr>
        <w:pStyle w:val="Corpodeltesto"/>
      </w:pPr>
      <w:r>
        <w:t xml:space="preserve">The HT </w:t>
      </w:r>
      <w:r w:rsidR="00F8742F">
        <w:t>Manager</w:t>
      </w:r>
      <w:r>
        <w:t xml:space="preserve"> assigns the perform</w:t>
      </w:r>
      <w:r w:rsidR="00432997">
        <w:t>ance</w:t>
      </w:r>
      <w:r>
        <w:t xml:space="preserve"> of HT to HT </w:t>
      </w:r>
      <w:r w:rsidR="008469C3">
        <w:t>Participant</w:t>
      </w:r>
      <w:r>
        <w:t xml:space="preserve">. The Workflow Document updated by the HT </w:t>
      </w:r>
      <w:r w:rsidR="00F8742F">
        <w:t>Manager</w:t>
      </w:r>
      <w:r>
        <w:t xml:space="preserve"> is published identifying the HT </w:t>
      </w:r>
      <w:r w:rsidR="00F8742F">
        <w:t>Participant</w:t>
      </w:r>
      <w:r>
        <w:t xml:space="preserve"> as intended recipient for the submission (using the intendedRecipient submissionSet metadata). The HT </w:t>
      </w:r>
      <w:r w:rsidR="008469C3">
        <w:t>Participant</w:t>
      </w:r>
      <w:r>
        <w:t xml:space="preserve">, once configured, shall create a subscription characterized by the following parameters.   </w:t>
      </w:r>
    </w:p>
    <w:p w14:paraId="4C0C0DB0" w14:textId="77777777" w:rsidR="00A96086" w:rsidRDefault="00A96086" w:rsidP="00C57C6C">
      <w:pPr>
        <w:pStyle w:val="Corpodeltesto"/>
        <w:numPr>
          <w:ilvl w:val="0"/>
          <w:numId w:val="20"/>
        </w:numPr>
      </w:pPr>
      <w:r w:rsidRPr="002971B6">
        <w:rPr>
          <w:i/>
        </w:rPr>
        <w:t>TerminationTime</w:t>
      </w:r>
      <w:r>
        <w:rPr>
          <w:i/>
        </w:rPr>
        <w:t xml:space="preserve"> = </w:t>
      </w:r>
      <w:r w:rsidRPr="00572A02">
        <w:t>unspecified</w:t>
      </w:r>
      <w:r>
        <w:t xml:space="preserve">. This allows to create a subscription without an expiration date/time; </w:t>
      </w:r>
    </w:p>
    <w:p w14:paraId="0575F999" w14:textId="77FF1C0F" w:rsidR="00A96086" w:rsidRPr="00452E2A" w:rsidRDefault="00A96086" w:rsidP="00C57C6C">
      <w:pPr>
        <w:pStyle w:val="Corpodeltesto"/>
        <w:numPr>
          <w:ilvl w:val="0"/>
          <w:numId w:val="20"/>
        </w:numPr>
      </w:pPr>
      <w:r w:rsidRPr="00572A02">
        <w:rPr>
          <w:i/>
        </w:rPr>
        <w:t>topics</w:t>
      </w:r>
      <w:r>
        <w:t xml:space="preserve"> = “</w:t>
      </w:r>
      <w:r w:rsidRPr="002971B6">
        <w:t>ihe:SubmissionSetMetadata</w:t>
      </w:r>
      <w:r>
        <w:rPr>
          <w:bCs/>
        </w:rPr>
        <w:t xml:space="preserve">”. This allows receiving notifications that convey the submissionSet metadata, related to a submission of documents targeted to the HT </w:t>
      </w:r>
      <w:r w:rsidR="007F42EF">
        <w:rPr>
          <w:bCs/>
        </w:rPr>
        <w:t>Participant</w:t>
      </w:r>
      <w:r>
        <w:rPr>
          <w:bCs/>
        </w:rPr>
        <w:t xml:space="preserve"> itself.  </w:t>
      </w:r>
    </w:p>
    <w:p w14:paraId="19F52233" w14:textId="77777777" w:rsidR="00A96086" w:rsidRPr="00452E2A" w:rsidRDefault="00A96086"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urn:uuid:868cad3d-ec09-4565-b66c-1be10d0343</w:t>
      </w:r>
      <w:r w:rsidRPr="00572A02">
        <w:rPr>
          <w:bCs/>
        </w:rPr>
        <w:t>99</w:t>
      </w:r>
      <w:r>
        <w:rPr>
          <w:bCs/>
        </w:rPr>
        <w:t>”</w:t>
      </w:r>
      <w:r w:rsidRPr="00572A02">
        <w:rPr>
          <w:bCs/>
        </w:rPr>
        <w:t xml:space="preserve"> (Patient-Independent Subscriptions for SubmissionSet metadata)</w:t>
      </w:r>
      <w:r>
        <w:rPr>
          <w:bCs/>
        </w:rPr>
        <w:t>. This allows subscribing for submissions intended to a specific recipient.</w:t>
      </w:r>
    </w:p>
    <w:p w14:paraId="6C2DBA2B" w14:textId="3C23EC81" w:rsidR="00A96086" w:rsidRPr="00A96086" w:rsidRDefault="00A96086" w:rsidP="00C57C6C">
      <w:pPr>
        <w:pStyle w:val="Corpodeltesto"/>
        <w:numPr>
          <w:ilvl w:val="0"/>
          <w:numId w:val="20"/>
        </w:numPr>
        <w:rPr>
          <w:bCs/>
        </w:rPr>
      </w:pPr>
      <w:r w:rsidRPr="00572A02">
        <w:rPr>
          <w:i/>
        </w:rPr>
        <w:t>$XDSSubmissionSetIntendedRecipient</w:t>
      </w:r>
      <w:r w:rsidRPr="00572A02">
        <w:rPr>
          <w:bCs/>
        </w:rPr>
        <w:t xml:space="preserve"> = </w:t>
      </w:r>
      <w:r>
        <w:rPr>
          <w:bCs/>
        </w:rPr>
        <w:t xml:space="preserve">the HT </w:t>
      </w:r>
      <w:r w:rsidR="00590676">
        <w:rPr>
          <w:bCs/>
        </w:rPr>
        <w:t xml:space="preserve">Participant </w:t>
      </w:r>
      <w:r>
        <w:rPr>
          <w:bCs/>
        </w:rPr>
        <w:t>actor</w:t>
      </w:r>
      <w:r w:rsidRPr="00572A02">
        <w:rPr>
          <w:bCs/>
        </w:rPr>
        <w:t>.</w:t>
      </w:r>
      <w:r>
        <w:rPr>
          <w:bCs/>
        </w:rPr>
        <w:t xml:space="preserve"> It is out of scope for this profile to define how to identify the HT </w:t>
      </w:r>
      <w:r w:rsidR="00590676">
        <w:rPr>
          <w:bCs/>
        </w:rPr>
        <w:t>Participant</w:t>
      </w:r>
      <w:r>
        <w:rPr>
          <w:bCs/>
        </w:rPr>
        <w:t xml:space="preserve">. This should be defined by local policies and by Affinity Domain configurations.  </w:t>
      </w:r>
      <w:r w:rsidRPr="00572A02">
        <w:rPr>
          <w:bCs/>
        </w:rPr>
        <w:t xml:space="preserve"> </w:t>
      </w:r>
    </w:p>
    <w:p w14:paraId="314BF3F1" w14:textId="68902C4B" w:rsidR="00A96086" w:rsidRPr="00436025" w:rsidRDefault="00A96086" w:rsidP="00A96086">
      <w:pPr>
        <w:pStyle w:val="Corpodeltesto"/>
      </w:pPr>
      <w:r>
        <w:lastRenderedPageBreak/>
        <w:t xml:space="preserve">The HT </w:t>
      </w:r>
      <w:r w:rsidR="00590676">
        <w:t>Participant</w:t>
      </w:r>
      <w:r>
        <w:t xml:space="preserve"> is notified when a HT </w:t>
      </w:r>
      <w:r w:rsidR="00590676">
        <w:t>Manager</w:t>
      </w:r>
      <w:r>
        <w:t xml:space="preserve"> identifies the </w:t>
      </w:r>
      <w:r w:rsidR="00590676">
        <w:t>Participant to HT</w:t>
      </w:r>
      <w:r>
        <w:t xml:space="preserve"> as intended recipient in the submission of the HT Workflow Document. The HT </w:t>
      </w:r>
      <w:r w:rsidR="00590676">
        <w:t>Participant</w:t>
      </w:r>
      <w:r>
        <w:t xml:space="preserve"> integrates this request to its local workflow process.</w:t>
      </w:r>
    </w:p>
    <w:p w14:paraId="685A22B0" w14:textId="0E8EA6E2" w:rsidR="009C73B5" w:rsidRDefault="009C73B5" w:rsidP="009C73B5">
      <w:pPr>
        <w:pStyle w:val="Titolo4"/>
        <w:numPr>
          <w:ilvl w:val="0"/>
          <w:numId w:val="0"/>
        </w:numPr>
        <w:ind w:left="864" w:hanging="864"/>
      </w:pPr>
      <w:r>
        <w:t>X.4.1.</w:t>
      </w:r>
      <w:r w:rsidR="00DA5B2C">
        <w:t>4</w:t>
      </w:r>
      <w:r>
        <w:t>.5 Workflow Status Update Notification for the HT Participant</w:t>
      </w:r>
    </w:p>
    <w:p w14:paraId="64F1957F" w14:textId="257428F1" w:rsidR="009C73B5" w:rsidRDefault="009C73B5" w:rsidP="009C73B5">
      <w:pPr>
        <w:pStyle w:val="Corpodeltesto"/>
      </w:pPr>
      <w:r>
        <w:t>Once a HT Participant accept to be involved in the HT</w:t>
      </w:r>
      <w:r w:rsidR="00345DDD">
        <w:t>, there</w:t>
      </w:r>
      <w:r>
        <w:t xml:space="preserve"> may</w:t>
      </w:r>
      <w:r w:rsidR="00345DDD">
        <w:t xml:space="preserve"> be a</w:t>
      </w:r>
      <w:r>
        <w:t xml:space="preserve"> require progress notifications on the workflow. </w:t>
      </w:r>
    </w:p>
    <w:p w14:paraId="230127FE" w14:textId="79CE484D" w:rsidR="009C73B5" w:rsidRDefault="009C73B5" w:rsidP="009C73B5">
      <w:pPr>
        <w:pStyle w:val="Corpodeltesto"/>
      </w:pPr>
      <w:r>
        <w:t xml:space="preserve">The HT Participant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E68029A" w14:textId="77777777" w:rsidR="009C73B5" w:rsidRDefault="009C73B5" w:rsidP="00C57C6C">
      <w:pPr>
        <w:pStyle w:val="Corpodeltesto"/>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7738CB26" w14:textId="77777777" w:rsidR="009C73B5" w:rsidRPr="00452E2A" w:rsidRDefault="009C73B5" w:rsidP="00C57C6C">
      <w:pPr>
        <w:pStyle w:val="Corpodeltesto"/>
        <w:numPr>
          <w:ilvl w:val="0"/>
          <w:numId w:val="20"/>
        </w:numPr>
      </w:pPr>
      <w:r w:rsidRPr="001F71B7">
        <w:rPr>
          <w:i/>
        </w:rPr>
        <w:t>topics</w:t>
      </w:r>
      <w:r>
        <w:t xml:space="preserve"> = “</w:t>
      </w:r>
      <w:r w:rsidRPr="002971B6">
        <w:rPr>
          <w:bCs/>
        </w:rPr>
        <w:t>ihe:FullDocumentEntry</w:t>
      </w:r>
      <w:r>
        <w:rPr>
          <w:bCs/>
        </w:rPr>
        <w:t xml:space="preserve">”. This allows receiving notifications that convey the full documentEntry metadata related to the Workflow Document published. </w:t>
      </w:r>
    </w:p>
    <w:p w14:paraId="58D65EB9" w14:textId="28ADD533"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urn:uuid:aa2332d0-f8fe-11e0-be50-0800200c9a66</w:t>
      </w:r>
      <w:r>
        <w:rPr>
          <w:bCs/>
        </w:rPr>
        <w:t>”</w:t>
      </w:r>
      <w:r w:rsidRPr="001F71B7">
        <w:rPr>
          <w:bCs/>
        </w:rPr>
        <w:t xml:space="preserve"> (Subscriptions for DocumentEntry metadata)</w:t>
      </w:r>
      <w:r>
        <w:rPr>
          <w:bCs/>
        </w:rPr>
        <w:t>. This allows  subscri</w:t>
      </w:r>
      <w:r w:rsidR="00734E38">
        <w:rPr>
          <w:bCs/>
        </w:rPr>
        <w:t>p</w:t>
      </w:r>
      <w:r w:rsidR="00345DDD">
        <w:rPr>
          <w:bCs/>
        </w:rPr>
        <w:t>tion</w:t>
      </w:r>
      <w:r w:rsidR="00734E38">
        <w:rPr>
          <w:bCs/>
        </w:rPr>
        <w:t xml:space="preserve"> </w:t>
      </w:r>
      <w:r>
        <w:rPr>
          <w:bCs/>
        </w:rPr>
        <w:t>for documents published with specific metadata.</w:t>
      </w:r>
    </w:p>
    <w:p w14:paraId="32FCCB08" w14:textId="77777777" w:rsidR="009C73B5" w:rsidRPr="00452E2A" w:rsidRDefault="009C73B5"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2705B3FF" w14:textId="2AD35ACB" w:rsidR="009C73B5" w:rsidRDefault="009C73B5" w:rsidP="009C73B5">
      <w:pPr>
        <w:pStyle w:val="Corpodeltesto"/>
      </w:pPr>
      <w:r>
        <w:t xml:space="preserve">From this </w:t>
      </w:r>
      <w:r w:rsidR="00734E38">
        <w:t>point forward</w:t>
      </w:r>
      <w:r>
        <w:t xml:space="preserve">, any update to the workflow document </w:t>
      </w:r>
      <w:r w:rsidR="00734E38">
        <w:t>notifies</w:t>
      </w:r>
      <w:r>
        <w:t xml:space="preserve"> the HT </w:t>
      </w:r>
      <w:r w:rsidR="00B73BA9">
        <w:t>Participant</w:t>
      </w:r>
      <w:r>
        <w:t xml:space="preserve">. </w:t>
      </w:r>
    </w:p>
    <w:p w14:paraId="03B86DD3" w14:textId="77777777" w:rsidR="00436025" w:rsidRPr="000807AC" w:rsidRDefault="00436025" w:rsidP="003170A0">
      <w:pPr>
        <w:pStyle w:val="FigureTitle"/>
        <w:jc w:val="left"/>
      </w:pPr>
    </w:p>
    <w:p w14:paraId="1DCF361E" w14:textId="7615A8D1" w:rsidR="00126A38" w:rsidRDefault="00126A38" w:rsidP="00126A38">
      <w:pPr>
        <w:pStyle w:val="Titolo3"/>
        <w:keepNext w:val="0"/>
        <w:numPr>
          <w:ilvl w:val="0"/>
          <w:numId w:val="0"/>
        </w:numPr>
        <w:rPr>
          <w:bCs/>
          <w:noProof w:val="0"/>
        </w:rPr>
      </w:pPr>
      <w:bookmarkStart w:id="57" w:name="_Toc336006520"/>
      <w:r w:rsidRPr="0019109D">
        <w:rPr>
          <w:bCs/>
          <w:noProof w:val="0"/>
        </w:rPr>
        <w:t>X.4.2 Use Cases</w:t>
      </w:r>
      <w:bookmarkEnd w:id="57"/>
    </w:p>
    <w:p w14:paraId="54BC5488" w14:textId="3AAA276B" w:rsidR="00BD6E26" w:rsidRDefault="00515353" w:rsidP="006E46A1">
      <w:pPr>
        <w:pStyle w:val="AuthorInstructions"/>
        <w:rPr>
          <w:i w:val="0"/>
          <w:lang w:val="en-GB"/>
        </w:rPr>
      </w:pPr>
      <w:r>
        <w:rPr>
          <w:i w:val="0"/>
          <w:lang w:val="en-GB"/>
        </w:rPr>
        <w:t>Two</w:t>
      </w:r>
      <w:r w:rsidRPr="00B34C0D">
        <w:rPr>
          <w:i w:val="0"/>
          <w:lang w:val="en-GB"/>
        </w:rPr>
        <w:t xml:space="preserve"> </w:t>
      </w:r>
      <w:r>
        <w:rPr>
          <w:i w:val="0"/>
          <w:lang w:val="en-GB"/>
        </w:rPr>
        <w:t xml:space="preserve">completed </w:t>
      </w:r>
      <w:r w:rsidR="006E46A1" w:rsidRPr="00B34C0D">
        <w:rPr>
          <w:i w:val="0"/>
          <w:lang w:val="en-GB"/>
        </w:rPr>
        <w:t>use cases</w:t>
      </w:r>
      <w:r w:rsidR="00DF7A1E">
        <w:rPr>
          <w:i w:val="0"/>
          <w:lang w:val="en-GB"/>
        </w:rPr>
        <w:t xml:space="preserve"> on HT collaboration</w:t>
      </w:r>
      <w:r w:rsidR="006E46A1" w:rsidRPr="00B34C0D">
        <w:rPr>
          <w:i w:val="0"/>
          <w:lang w:val="en-GB"/>
        </w:rPr>
        <w:t xml:space="preserve"> are described in this profile</w:t>
      </w:r>
      <w:r w:rsidR="001A243C">
        <w:rPr>
          <w:i w:val="0"/>
          <w:lang w:val="en-GB"/>
        </w:rPr>
        <w:t xml:space="preserve">. The first is based on a basic HT </w:t>
      </w:r>
      <w:r w:rsidR="003368B0">
        <w:rPr>
          <w:i w:val="0"/>
          <w:lang w:val="en-GB"/>
        </w:rPr>
        <w:t>composed by</w:t>
      </w:r>
      <w:r w:rsidR="001A243C">
        <w:rPr>
          <w:i w:val="0"/>
          <w:lang w:val="en-GB"/>
        </w:rPr>
        <w:t xml:space="preserve"> the requester of support, a</w:t>
      </w:r>
      <w:r w:rsidR="00B72F04">
        <w:rPr>
          <w:i w:val="0"/>
          <w:lang w:val="en-GB"/>
        </w:rPr>
        <w:t>n</w:t>
      </w:r>
      <w:r w:rsidR="001A243C">
        <w:rPr>
          <w:i w:val="0"/>
          <w:lang w:val="en-GB"/>
        </w:rPr>
        <w:t xml:space="preserve"> </w:t>
      </w:r>
      <w:r w:rsidR="006234AF">
        <w:rPr>
          <w:i w:val="0"/>
          <w:lang w:val="en-GB"/>
        </w:rPr>
        <w:t xml:space="preserve">interventional </w:t>
      </w:r>
      <w:r w:rsidR="001A243C">
        <w:rPr>
          <w:i w:val="0"/>
          <w:lang w:val="en-GB"/>
        </w:rPr>
        <w:t xml:space="preserve">cardiologist, and </w:t>
      </w:r>
      <w:r w:rsidR="00540A17">
        <w:rPr>
          <w:i w:val="0"/>
          <w:lang w:val="en-GB"/>
        </w:rPr>
        <w:t>the clinician that can provide support</w:t>
      </w:r>
      <w:r w:rsidR="005B3624">
        <w:rPr>
          <w:i w:val="0"/>
          <w:lang w:val="en-GB"/>
        </w:rPr>
        <w:t xml:space="preserve"> and manage</w:t>
      </w:r>
      <w:r w:rsidR="00345DDD">
        <w:rPr>
          <w:i w:val="0"/>
          <w:lang w:val="en-GB"/>
        </w:rPr>
        <w:t xml:space="preserve"> </w:t>
      </w:r>
      <w:r w:rsidR="003368B0">
        <w:rPr>
          <w:i w:val="0"/>
          <w:lang w:val="en-GB"/>
        </w:rPr>
        <w:t xml:space="preserve">the HT. </w:t>
      </w:r>
      <w:r w:rsidR="006E46A1" w:rsidRPr="00B34C0D">
        <w:rPr>
          <w:i w:val="0"/>
          <w:lang w:val="en-GB"/>
        </w:rPr>
        <w:t xml:space="preserve">The second use case </w:t>
      </w:r>
      <w:r w:rsidR="005B3624">
        <w:rPr>
          <w:i w:val="0"/>
          <w:lang w:val="en-GB"/>
        </w:rPr>
        <w:t xml:space="preserve">is related to a HT composed of </w:t>
      </w:r>
      <w:r w:rsidR="00A13E8B">
        <w:rPr>
          <w:i w:val="0"/>
          <w:lang w:val="en-GB"/>
        </w:rPr>
        <w:t xml:space="preserve">the requester of support and many </w:t>
      </w:r>
      <w:r w:rsidR="006E46A1" w:rsidRPr="00B34C0D">
        <w:rPr>
          <w:i w:val="0"/>
          <w:lang w:val="en-GB"/>
        </w:rPr>
        <w:t>professionals</w:t>
      </w:r>
      <w:r w:rsidR="00734E38">
        <w:rPr>
          <w:i w:val="0"/>
          <w:lang w:val="en-GB"/>
        </w:rPr>
        <w:t>. This is</w:t>
      </w:r>
      <w:r w:rsidR="006E46A1">
        <w:rPr>
          <w:i w:val="0"/>
          <w:lang w:val="en-GB"/>
        </w:rPr>
        <w:t xml:space="preserve"> a complex cardiovascular clinical case</w:t>
      </w:r>
      <w:r w:rsidR="006E46A1" w:rsidRPr="00B34C0D">
        <w:rPr>
          <w:i w:val="0"/>
          <w:lang w:val="en-GB"/>
        </w:rPr>
        <w:t xml:space="preserve">. </w:t>
      </w:r>
      <w:r w:rsidR="00712FBF">
        <w:rPr>
          <w:i w:val="0"/>
          <w:lang w:val="en-GB"/>
        </w:rPr>
        <w:t>This</w:t>
      </w:r>
      <w:r w:rsidR="0013111D">
        <w:rPr>
          <w:i w:val="0"/>
          <w:lang w:val="en-GB"/>
        </w:rPr>
        <w:t xml:space="preserve"> </w:t>
      </w:r>
      <w:r w:rsidR="00734E38">
        <w:rPr>
          <w:i w:val="0"/>
          <w:lang w:val="en-GB"/>
        </w:rPr>
        <w:t>complex</w:t>
      </w:r>
      <w:r w:rsidR="005B3624">
        <w:rPr>
          <w:i w:val="0"/>
          <w:lang w:val="en-GB"/>
        </w:rPr>
        <w:t xml:space="preserve"> </w:t>
      </w:r>
      <w:r w:rsidR="0013111D">
        <w:rPr>
          <w:i w:val="0"/>
          <w:lang w:val="en-GB"/>
        </w:rPr>
        <w:t xml:space="preserve">use case </w:t>
      </w:r>
      <w:r w:rsidR="00734E38">
        <w:rPr>
          <w:i w:val="0"/>
          <w:lang w:val="en-GB"/>
        </w:rPr>
        <w:t xml:space="preserve">also </w:t>
      </w:r>
      <w:r w:rsidR="0013111D">
        <w:rPr>
          <w:i w:val="0"/>
          <w:lang w:val="en-GB"/>
        </w:rPr>
        <w:t>describe</w:t>
      </w:r>
      <w:r w:rsidR="003368B0">
        <w:rPr>
          <w:i w:val="0"/>
          <w:lang w:val="en-GB"/>
        </w:rPr>
        <w:t>s</w:t>
      </w:r>
      <w:r w:rsidR="0013111D">
        <w:rPr>
          <w:i w:val="0"/>
          <w:lang w:val="en-GB"/>
        </w:rPr>
        <w:t xml:space="preserve"> </w:t>
      </w:r>
      <w:r w:rsidR="001F3CCA">
        <w:rPr>
          <w:i w:val="0"/>
          <w:lang w:val="en-GB"/>
        </w:rPr>
        <w:t>reject</w:t>
      </w:r>
      <w:r w:rsidR="00734E38">
        <w:rPr>
          <w:i w:val="0"/>
          <w:lang w:val="en-GB"/>
        </w:rPr>
        <w:t>ion</w:t>
      </w:r>
      <w:r w:rsidR="001F3CCA">
        <w:rPr>
          <w:i w:val="0"/>
          <w:lang w:val="en-GB"/>
        </w:rPr>
        <w:t xml:space="preserve"> of </w:t>
      </w:r>
      <w:r w:rsidR="00712FBF">
        <w:rPr>
          <w:i w:val="0"/>
          <w:lang w:val="en-GB"/>
        </w:rPr>
        <w:t xml:space="preserve">involvement in </w:t>
      </w:r>
      <w:r w:rsidR="00734E38">
        <w:rPr>
          <w:i w:val="0"/>
          <w:lang w:val="en-GB"/>
        </w:rPr>
        <w:t xml:space="preserve">the </w:t>
      </w:r>
      <w:r w:rsidR="00712FBF">
        <w:rPr>
          <w:i w:val="0"/>
          <w:lang w:val="en-GB"/>
        </w:rPr>
        <w:t>HT</w:t>
      </w:r>
      <w:r w:rsidR="005B3624">
        <w:rPr>
          <w:i w:val="0"/>
          <w:lang w:val="en-GB"/>
        </w:rPr>
        <w:t xml:space="preserve"> by manager or participants</w:t>
      </w:r>
      <w:r w:rsidR="00712FBF">
        <w:rPr>
          <w:i w:val="0"/>
          <w:lang w:val="en-GB"/>
        </w:rPr>
        <w:t xml:space="preserve">. </w:t>
      </w:r>
    </w:p>
    <w:p w14:paraId="1C59E057" w14:textId="7B64767B" w:rsidR="006E46A1" w:rsidRDefault="00515353" w:rsidP="006E46A1">
      <w:pPr>
        <w:pStyle w:val="AuthorInstructions"/>
        <w:rPr>
          <w:i w:val="0"/>
          <w:lang w:val="en-GB"/>
        </w:rPr>
      </w:pPr>
      <w:r>
        <w:rPr>
          <w:i w:val="0"/>
          <w:lang w:val="en-GB"/>
        </w:rPr>
        <w:t xml:space="preserve">This section also </w:t>
      </w:r>
      <w:r w:rsidR="00734E38">
        <w:rPr>
          <w:i w:val="0"/>
          <w:lang w:val="en-GB"/>
        </w:rPr>
        <w:t xml:space="preserve">contains </w:t>
      </w:r>
      <w:r>
        <w:rPr>
          <w:i w:val="0"/>
          <w:lang w:val="en-GB"/>
        </w:rPr>
        <w:t xml:space="preserve">two exceptions. </w:t>
      </w:r>
      <w:r w:rsidR="00B90330">
        <w:rPr>
          <w:i w:val="0"/>
          <w:lang w:val="en-GB"/>
        </w:rPr>
        <w:t xml:space="preserve">The </w:t>
      </w:r>
      <w:r>
        <w:rPr>
          <w:i w:val="0"/>
          <w:lang w:val="en-GB"/>
        </w:rPr>
        <w:t>first exception</w:t>
      </w:r>
      <w:r w:rsidR="00B90330">
        <w:rPr>
          <w:i w:val="0"/>
          <w:lang w:val="en-GB"/>
        </w:rPr>
        <w:t xml:space="preserve"> </w:t>
      </w:r>
      <w:r w:rsidR="003368B0">
        <w:rPr>
          <w:i w:val="0"/>
          <w:lang w:val="en-GB"/>
        </w:rPr>
        <w:t>describe</w:t>
      </w:r>
      <w:r w:rsidR="00F862EB">
        <w:rPr>
          <w:i w:val="0"/>
          <w:lang w:val="en-GB"/>
        </w:rPr>
        <w:t>s</w:t>
      </w:r>
      <w:r w:rsidR="003368B0">
        <w:rPr>
          <w:i w:val="0"/>
          <w:lang w:val="en-GB"/>
        </w:rPr>
        <w:t xml:space="preserve"> the cancellation of </w:t>
      </w:r>
      <w:r w:rsidR="00873538">
        <w:rPr>
          <w:i w:val="0"/>
          <w:lang w:val="en-GB"/>
        </w:rPr>
        <w:t xml:space="preserve">the </w:t>
      </w:r>
      <w:r w:rsidR="00360788">
        <w:rPr>
          <w:i w:val="0"/>
          <w:lang w:val="en-GB"/>
        </w:rPr>
        <w:t>process</w:t>
      </w:r>
      <w:r w:rsidR="00873538">
        <w:rPr>
          <w:i w:val="0"/>
          <w:lang w:val="en-GB"/>
        </w:rPr>
        <w:t xml:space="preserve"> by the requester</w:t>
      </w:r>
      <w:r w:rsidR="00EF04E9">
        <w:rPr>
          <w:i w:val="0"/>
          <w:lang w:val="en-GB"/>
        </w:rPr>
        <w:t xml:space="preserve"> or manager</w:t>
      </w:r>
      <w:r w:rsidR="00F862EB">
        <w:rPr>
          <w:i w:val="0"/>
          <w:lang w:val="en-GB"/>
        </w:rPr>
        <w:t xml:space="preserve">. </w:t>
      </w:r>
      <w:r w:rsidR="00D01D35">
        <w:rPr>
          <w:i w:val="0"/>
          <w:lang w:val="en-GB"/>
        </w:rPr>
        <w:t xml:space="preserve">The </w:t>
      </w:r>
      <w:r>
        <w:rPr>
          <w:i w:val="0"/>
          <w:lang w:val="en-GB"/>
        </w:rPr>
        <w:t xml:space="preserve">second exception </w:t>
      </w:r>
      <w:r w:rsidR="00D01D35">
        <w:rPr>
          <w:i w:val="0"/>
          <w:lang w:val="en-GB"/>
        </w:rPr>
        <w:t>describe</w:t>
      </w:r>
      <w:r w:rsidR="008F49BC">
        <w:rPr>
          <w:i w:val="0"/>
          <w:lang w:val="en-GB"/>
        </w:rPr>
        <w:t xml:space="preserve">s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by </w:t>
      </w:r>
      <w:r w:rsidR="00FB66CB">
        <w:rPr>
          <w:i w:val="0"/>
          <w:lang w:val="en-GB"/>
        </w:rPr>
        <w:t xml:space="preserve">the </w:t>
      </w:r>
      <w:r w:rsidR="008F49BC">
        <w:rPr>
          <w:i w:val="0"/>
          <w:lang w:val="en-GB"/>
        </w:rPr>
        <w:t xml:space="preserve">requester to manage the HT, or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of </w:t>
      </w:r>
      <w:r w:rsidR="00FB66CB">
        <w:rPr>
          <w:i w:val="0"/>
          <w:lang w:val="en-GB"/>
        </w:rPr>
        <w:t>the</w:t>
      </w:r>
      <w:r w:rsidR="008F49BC">
        <w:rPr>
          <w:i w:val="0"/>
          <w:lang w:val="en-GB"/>
        </w:rPr>
        <w:t xml:space="preserve"> manager to participate </w:t>
      </w:r>
      <w:r w:rsidR="00647A87">
        <w:rPr>
          <w:i w:val="0"/>
          <w:lang w:val="en-GB"/>
        </w:rPr>
        <w:t>in</w:t>
      </w:r>
      <w:r w:rsidR="008F49BC">
        <w:rPr>
          <w:i w:val="0"/>
          <w:lang w:val="en-GB"/>
        </w:rPr>
        <w:t xml:space="preserve"> </w:t>
      </w:r>
      <w:r w:rsidR="00FB66CB">
        <w:rPr>
          <w:i w:val="0"/>
          <w:lang w:val="en-GB"/>
        </w:rPr>
        <w:t xml:space="preserve">the </w:t>
      </w:r>
      <w:r w:rsidR="008F49BC">
        <w:rPr>
          <w:i w:val="0"/>
          <w:lang w:val="en-GB"/>
        </w:rPr>
        <w:t>HT.</w:t>
      </w:r>
    </w:p>
    <w:p w14:paraId="17D0F255" w14:textId="29DF5516" w:rsidR="0046783A" w:rsidRDefault="0046783A" w:rsidP="0046783A">
      <w:pPr>
        <w:pStyle w:val="AuthorInstructions"/>
        <w:rPr>
          <w:i w:val="0"/>
          <w:lang w:val="en-GB"/>
        </w:rPr>
      </w:pPr>
      <w:r w:rsidRPr="00B72F04">
        <w:rPr>
          <w:i w:val="0"/>
          <w:lang w:val="en-GB"/>
        </w:rPr>
        <w:t>In each</w:t>
      </w:r>
      <w:r w:rsidRPr="004477E7">
        <w:rPr>
          <w:i w:val="0"/>
          <w:lang w:val="en-GB"/>
        </w:rPr>
        <w:t xml:space="preserve"> use cases</w:t>
      </w:r>
      <w:r w:rsidR="005B3624">
        <w:rPr>
          <w:i w:val="0"/>
          <w:lang w:val="en-GB"/>
        </w:rPr>
        <w:t xml:space="preserve"> and exceptions</w:t>
      </w:r>
      <w:r>
        <w:rPr>
          <w:i w:val="0"/>
          <w:lang w:val="en-GB"/>
        </w:rPr>
        <w:t>, professionals perform the following roles:</w:t>
      </w:r>
    </w:p>
    <w:p w14:paraId="45ED75DA" w14:textId="6C309F00" w:rsidR="0046783A" w:rsidRDefault="0046783A" w:rsidP="0046783A">
      <w:pPr>
        <w:pStyle w:val="AuthorInstructions"/>
        <w:numPr>
          <w:ilvl w:val="0"/>
          <w:numId w:val="29"/>
        </w:numPr>
        <w:rPr>
          <w:i w:val="0"/>
          <w:lang w:val="en-GB"/>
        </w:rPr>
      </w:pPr>
      <w:r>
        <w:rPr>
          <w:i w:val="0"/>
          <w:lang w:val="en-GB"/>
        </w:rPr>
        <w:t xml:space="preserve">requester of support by HT for choosing </w:t>
      </w:r>
      <w:r w:rsidRPr="00B34C0D">
        <w:rPr>
          <w:i w:val="0"/>
          <w:lang w:val="en-GB"/>
        </w:rPr>
        <w:t xml:space="preserve">the </w:t>
      </w:r>
      <w:r>
        <w:rPr>
          <w:i w:val="0"/>
          <w:lang w:val="en-GB"/>
        </w:rPr>
        <w:t xml:space="preserve">best </w:t>
      </w:r>
      <w:r w:rsidRPr="00B34C0D">
        <w:rPr>
          <w:i w:val="0"/>
          <w:lang w:val="en-GB"/>
        </w:rPr>
        <w:t>t</w:t>
      </w:r>
      <w:r>
        <w:rPr>
          <w:i w:val="0"/>
          <w:lang w:val="en-GB"/>
        </w:rPr>
        <w:t xml:space="preserve">reatment strategy </w:t>
      </w:r>
      <w:r w:rsidRPr="00B34C0D">
        <w:rPr>
          <w:i w:val="0"/>
          <w:lang w:val="en-GB"/>
        </w:rPr>
        <w:t>for the patient</w:t>
      </w:r>
      <w:r>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w:t>
      </w:r>
      <w:r w:rsidR="00FB66CB">
        <w:rPr>
          <w:i w:val="0"/>
          <w:lang w:val="en-GB"/>
        </w:rPr>
        <w:t>s</w:t>
      </w:r>
      <w:r>
        <w:rPr>
          <w:i w:val="0"/>
          <w:lang w:val="en-GB"/>
        </w:rPr>
        <w:t xml:space="preserve"> the HT Requester actor</w:t>
      </w:r>
    </w:p>
    <w:p w14:paraId="41CF1745" w14:textId="45A7DC26" w:rsidR="0046783A" w:rsidRDefault="0046783A" w:rsidP="0046783A">
      <w:pPr>
        <w:pStyle w:val="AuthorInstructions"/>
        <w:numPr>
          <w:ilvl w:val="0"/>
          <w:numId w:val="29"/>
        </w:numPr>
        <w:rPr>
          <w:i w:val="0"/>
          <w:lang w:val="en-GB"/>
        </w:rPr>
      </w:pPr>
      <w:r>
        <w:rPr>
          <w:i w:val="0"/>
          <w:lang w:val="en-GB"/>
        </w:rPr>
        <w:lastRenderedPageBreak/>
        <w:t xml:space="preserve">manager of </w:t>
      </w:r>
      <w:r w:rsidR="00FB66CB">
        <w:rPr>
          <w:i w:val="0"/>
          <w:lang w:val="en-GB"/>
        </w:rPr>
        <w:t xml:space="preserve">the </w:t>
      </w:r>
      <w:r>
        <w:rPr>
          <w:i w:val="0"/>
          <w:lang w:val="en-GB"/>
        </w:rPr>
        <w:t>HT that support the requester;</w:t>
      </w:r>
      <w:r w:rsidRPr="00753146">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 the HT Manager </w:t>
      </w:r>
      <w:r w:rsidR="008F2182">
        <w:rPr>
          <w:i w:val="0"/>
          <w:lang w:val="en-GB"/>
        </w:rPr>
        <w:t>and HT Participant</w:t>
      </w:r>
      <w:r w:rsidR="00CE7E40">
        <w:rPr>
          <w:i w:val="0"/>
          <w:lang w:val="en-GB"/>
        </w:rPr>
        <w:t xml:space="preserve"> actors</w:t>
      </w:r>
    </w:p>
    <w:p w14:paraId="51ADB577" w14:textId="121F612E" w:rsidR="0046783A" w:rsidRPr="002D6A84" w:rsidRDefault="0046783A" w:rsidP="00DF7A1E">
      <w:pPr>
        <w:pStyle w:val="AuthorInstructions"/>
        <w:numPr>
          <w:ilvl w:val="0"/>
          <w:numId w:val="29"/>
        </w:numPr>
        <w:rPr>
          <w:i w:val="0"/>
          <w:lang w:val="en-GB"/>
        </w:rPr>
      </w:pPr>
      <w:r>
        <w:rPr>
          <w:i w:val="0"/>
          <w:lang w:val="en-GB"/>
        </w:rPr>
        <w:t xml:space="preserve">participants </w:t>
      </w:r>
      <w:r w:rsidR="00FB66CB">
        <w:rPr>
          <w:i w:val="0"/>
          <w:lang w:val="en-GB"/>
        </w:rPr>
        <w:t xml:space="preserve">of the </w:t>
      </w:r>
      <w:r>
        <w:rPr>
          <w:i w:val="0"/>
          <w:lang w:val="en-GB"/>
        </w:rPr>
        <w:t>HT that collaborate</w:t>
      </w:r>
      <w:r w:rsidR="00FB66CB">
        <w:rPr>
          <w:i w:val="0"/>
          <w:lang w:val="en-GB"/>
        </w:rPr>
        <w:t>s with</w:t>
      </w:r>
      <w:r>
        <w:rPr>
          <w:i w:val="0"/>
          <w:lang w:val="en-GB"/>
        </w:rPr>
        <w:t xml:space="preserve"> each other; </w:t>
      </w:r>
      <w:r w:rsidR="00647A87">
        <w:rPr>
          <w:i w:val="0"/>
          <w:lang w:val="en-GB"/>
        </w:rPr>
        <w:t>t</w:t>
      </w:r>
      <w:r>
        <w:rPr>
          <w:i w:val="0"/>
          <w:lang w:val="en-GB"/>
        </w:rPr>
        <w:t>he use</w:t>
      </w:r>
      <w:r w:rsidR="00647A87">
        <w:rPr>
          <w:i w:val="0"/>
          <w:lang w:val="en-GB"/>
        </w:rPr>
        <w:t xml:space="preserve"> of</w:t>
      </w:r>
      <w:r>
        <w:rPr>
          <w:i w:val="0"/>
          <w:lang w:val="en-GB"/>
        </w:rPr>
        <w:t xml:space="preserve"> a system that support the HT Participant actor</w:t>
      </w:r>
    </w:p>
    <w:p w14:paraId="315BE73B" w14:textId="322F2067" w:rsidR="00FD6B22" w:rsidRPr="000807AC" w:rsidRDefault="007773C8" w:rsidP="00126A38">
      <w:pPr>
        <w:pStyle w:val="Titolo4"/>
        <w:numPr>
          <w:ilvl w:val="0"/>
          <w:numId w:val="0"/>
        </w:numPr>
        <w:ind w:left="864" w:hanging="864"/>
        <w:rPr>
          <w:noProof w:val="0"/>
        </w:rPr>
      </w:pPr>
      <w:bookmarkStart w:id="58" w:name="_Toc336006521"/>
      <w:r w:rsidRPr="000807AC">
        <w:rPr>
          <w:noProof w:val="0"/>
        </w:rPr>
        <w:t>X.</w:t>
      </w:r>
      <w:r w:rsidR="00AF472E" w:rsidRPr="000807AC">
        <w:rPr>
          <w:noProof w:val="0"/>
        </w:rPr>
        <w:t>4</w:t>
      </w:r>
      <w:r w:rsidRPr="000807AC">
        <w:rPr>
          <w:noProof w:val="0"/>
        </w:rPr>
        <w:t>.2</w:t>
      </w:r>
      <w:r w:rsidR="00126A38" w:rsidRPr="000807AC">
        <w:rPr>
          <w:noProof w:val="0"/>
        </w:rPr>
        <w:t>.1</w:t>
      </w:r>
      <w:r w:rsidRPr="000807AC">
        <w:rPr>
          <w:noProof w:val="0"/>
        </w:rPr>
        <w:t xml:space="preserve"> Use</w:t>
      </w:r>
      <w:r w:rsidR="00FD6B22" w:rsidRPr="000807AC">
        <w:rPr>
          <w:noProof w:val="0"/>
        </w:rPr>
        <w:t xml:space="preserve"> Case</w:t>
      </w:r>
      <w:r w:rsidR="002869E8" w:rsidRPr="000807AC">
        <w:rPr>
          <w:noProof w:val="0"/>
        </w:rPr>
        <w:t xml:space="preserve"> #1: </w:t>
      </w:r>
      <w:bookmarkEnd w:id="58"/>
      <w:r w:rsidR="0019109D">
        <w:rPr>
          <w:noProof w:val="0"/>
        </w:rPr>
        <w:t xml:space="preserve">Basic </w:t>
      </w:r>
      <w:r w:rsidR="00167706">
        <w:rPr>
          <w:noProof w:val="0"/>
        </w:rPr>
        <w:t>H</w:t>
      </w:r>
      <w:r w:rsidR="00EF04E9">
        <w:rPr>
          <w:noProof w:val="0"/>
        </w:rPr>
        <w:t xml:space="preserve">eart </w:t>
      </w:r>
      <w:r w:rsidR="00167706">
        <w:rPr>
          <w:noProof w:val="0"/>
        </w:rPr>
        <w:t>T</w:t>
      </w:r>
      <w:r w:rsidR="00EF04E9">
        <w:rPr>
          <w:noProof w:val="0"/>
        </w:rPr>
        <w:t>eam</w:t>
      </w:r>
      <w:r w:rsidR="0019109D">
        <w:rPr>
          <w:noProof w:val="0"/>
        </w:rPr>
        <w:t xml:space="preserve"> </w:t>
      </w:r>
      <w:r w:rsidR="00CC39D8">
        <w:rPr>
          <w:noProof w:val="0"/>
        </w:rPr>
        <w:t>Coordination</w:t>
      </w:r>
    </w:p>
    <w:p w14:paraId="1B473604" w14:textId="3D5C9E25" w:rsidR="000718DA" w:rsidRDefault="00F17341" w:rsidP="00B03693">
      <w:pPr>
        <w:pStyle w:val="Corpodeltesto"/>
        <w:rPr>
          <w:lang w:val="en-GB"/>
        </w:rPr>
      </w:pPr>
      <w:r w:rsidRPr="00B05F9B">
        <w:rPr>
          <w:lang w:val="en-GB"/>
        </w:rPr>
        <w:t xml:space="preserve">The following Use Case illustrates the workflow of management of </w:t>
      </w:r>
      <w:r w:rsidR="00167706">
        <w:rPr>
          <w:lang w:val="en-GB"/>
        </w:rPr>
        <w:t xml:space="preserve">the </w:t>
      </w:r>
      <w:r w:rsidRPr="00B05F9B">
        <w:rPr>
          <w:lang w:val="en-GB"/>
        </w:rPr>
        <w:t>Cross-enterprise Cardiovascular Heart Team</w:t>
      </w:r>
      <w:r w:rsidR="00BA56C7">
        <w:rPr>
          <w:lang w:val="en-GB"/>
        </w:rPr>
        <w:t>. This HT is c</w:t>
      </w:r>
      <w:r w:rsidR="000718DA">
        <w:rPr>
          <w:lang w:val="en-GB"/>
        </w:rPr>
        <w:t>omposed only of requester and manager of HT</w:t>
      </w:r>
      <w:r w:rsidR="00020B8C">
        <w:rPr>
          <w:lang w:val="en-GB"/>
        </w:rPr>
        <w:t xml:space="preserve"> without </w:t>
      </w:r>
      <w:r w:rsidR="000718DA">
        <w:rPr>
          <w:lang w:val="en-GB"/>
        </w:rPr>
        <w:t xml:space="preserve"> </w:t>
      </w:r>
      <w:r w:rsidR="00837153">
        <w:rPr>
          <w:lang w:val="en-GB"/>
        </w:rPr>
        <w:t>inv</w:t>
      </w:r>
      <w:r w:rsidR="00020B8C">
        <w:rPr>
          <w:lang w:val="en-GB"/>
        </w:rPr>
        <w:t xml:space="preserve">olvement of other professionals. </w:t>
      </w:r>
      <w:r w:rsidR="002056A6">
        <w:rPr>
          <w:lang w:val="en-GB"/>
        </w:rPr>
        <w:t>T</w:t>
      </w:r>
      <w:r w:rsidR="00837153">
        <w:rPr>
          <w:lang w:val="en-GB"/>
        </w:rPr>
        <w:t>he use case is</w:t>
      </w:r>
      <w:r w:rsidR="00020B8C">
        <w:rPr>
          <w:lang w:val="en-GB"/>
        </w:rPr>
        <w:t xml:space="preserve"> similar to a tele-consultation, when the requester and manager collaborate</w:t>
      </w:r>
      <w:r w:rsidR="00647A87">
        <w:rPr>
          <w:lang w:val="en-GB"/>
        </w:rPr>
        <w:t xml:space="preserve"> with</w:t>
      </w:r>
      <w:r w:rsidR="00020B8C">
        <w:rPr>
          <w:lang w:val="en-GB"/>
        </w:rPr>
        <w:t xml:space="preserve"> each other through many interaction points such as sharing of documents (reports, results of exams, videos and images) and/or video/teleconference.</w:t>
      </w:r>
      <w:r w:rsidR="00781A6D">
        <w:rPr>
          <w:lang w:val="en-GB"/>
        </w:rPr>
        <w:t xml:space="preserve"> </w:t>
      </w:r>
    </w:p>
    <w:p w14:paraId="7CB85E08" w14:textId="58223F06" w:rsidR="00FE7ACA" w:rsidRDefault="00837153" w:rsidP="00B03693">
      <w:pPr>
        <w:pStyle w:val="Corpodeltesto"/>
        <w:rPr>
          <w:lang w:val="en-GB"/>
        </w:rPr>
      </w:pPr>
      <w:r>
        <w:rPr>
          <w:lang w:val="en-GB"/>
        </w:rPr>
        <w:t>In this use case</w:t>
      </w:r>
      <w:r w:rsidR="00647A87">
        <w:rPr>
          <w:lang w:val="en-GB"/>
        </w:rPr>
        <w:t>,</w:t>
      </w:r>
      <w:r w:rsidRPr="00B05F9B">
        <w:rPr>
          <w:lang w:val="en-GB"/>
        </w:rPr>
        <w:t xml:space="preserve"> </w:t>
      </w:r>
      <w:r w:rsidR="001C0816">
        <w:rPr>
          <w:lang w:val="en-GB"/>
        </w:rPr>
        <w:t xml:space="preserve">the requester, </w:t>
      </w:r>
      <w:r w:rsidR="00183DDE">
        <w:rPr>
          <w:lang w:val="en-GB"/>
        </w:rPr>
        <w:t>Dr</w:t>
      </w:r>
      <w:r w:rsidR="00647A87">
        <w:rPr>
          <w:lang w:val="en-GB"/>
        </w:rPr>
        <w:t>.</w:t>
      </w:r>
      <w:r w:rsidR="00183DDE">
        <w:rPr>
          <w:lang w:val="en-GB"/>
        </w:rPr>
        <w:t xml:space="preserve"> Brown,</w:t>
      </w:r>
      <w:r w:rsidR="00515353">
        <w:rPr>
          <w:lang w:val="en-GB"/>
        </w:rPr>
        <w:t xml:space="preserve"> </w:t>
      </w:r>
      <w:r w:rsidR="00515353" w:rsidRPr="000375FA">
        <w:rPr>
          <w:lang w:val="en-GB"/>
        </w:rPr>
        <w:t>a</w:t>
      </w:r>
      <w:r w:rsidR="00F13EBD" w:rsidRPr="000375FA">
        <w:rPr>
          <w:lang w:val="en-GB"/>
        </w:rPr>
        <w:t>n</w:t>
      </w:r>
      <w:r w:rsidR="00515353" w:rsidRPr="000375FA">
        <w:rPr>
          <w:lang w:val="en-GB"/>
        </w:rPr>
        <w:t xml:space="preserve"> interventional cardiologist</w:t>
      </w:r>
      <w:r w:rsidR="00183DDE" w:rsidRPr="005F79AB">
        <w:rPr>
          <w:lang w:val="en-GB"/>
        </w:rPr>
        <w:t xml:space="preserve"> </w:t>
      </w:r>
      <w:r w:rsidR="00F17341" w:rsidRPr="00B05F9B">
        <w:rPr>
          <w:lang w:val="en-GB"/>
        </w:rPr>
        <w:t>authorized to perform PCI</w:t>
      </w:r>
      <w:r w:rsidR="00515353">
        <w:rPr>
          <w:lang w:val="en-GB"/>
        </w:rPr>
        <w:t xml:space="preserve">, </w:t>
      </w:r>
      <w:r w:rsidR="00F17341" w:rsidRPr="00B05F9B">
        <w:rPr>
          <w:lang w:val="en-GB"/>
        </w:rPr>
        <w:t>need</w:t>
      </w:r>
      <w:r w:rsidR="007F7F63">
        <w:rPr>
          <w:lang w:val="en-GB"/>
        </w:rPr>
        <w:t>s</w:t>
      </w:r>
      <w:r w:rsidR="00F17341" w:rsidRPr="00B05F9B">
        <w:rPr>
          <w:lang w:val="en-GB"/>
        </w:rPr>
        <w:t xml:space="preserve"> support from the </w:t>
      </w:r>
      <w:r w:rsidR="00167706">
        <w:rPr>
          <w:lang w:val="en-GB"/>
        </w:rPr>
        <w:t>HT</w:t>
      </w:r>
      <w:r w:rsidR="00F17341" w:rsidRPr="00B05F9B">
        <w:rPr>
          <w:lang w:val="en-GB"/>
        </w:rPr>
        <w:t xml:space="preserve"> to decide how to treat </w:t>
      </w:r>
      <w:r w:rsidR="00167706">
        <w:rPr>
          <w:lang w:val="en-GB"/>
        </w:rPr>
        <w:t>a</w:t>
      </w:r>
      <w:r w:rsidR="00167706" w:rsidRPr="00B05F9B">
        <w:rPr>
          <w:lang w:val="en-GB"/>
        </w:rPr>
        <w:t xml:space="preserve"> </w:t>
      </w:r>
      <w:r w:rsidR="00F17341" w:rsidRPr="00B05F9B">
        <w:rPr>
          <w:lang w:val="en-GB"/>
        </w:rPr>
        <w:t>patient</w:t>
      </w:r>
      <w:r w:rsidR="00FE7ACA">
        <w:rPr>
          <w:lang w:val="en-GB"/>
        </w:rPr>
        <w:t xml:space="preserve"> </w:t>
      </w:r>
      <w:r w:rsidR="005F79AB" w:rsidRPr="000375FA">
        <w:rPr>
          <w:lang w:val="en-GB"/>
        </w:rPr>
        <w:t xml:space="preserve">with complex coronary disease </w:t>
      </w:r>
      <w:r w:rsidR="00FE7ACA" w:rsidRPr="005F79AB">
        <w:rPr>
          <w:lang w:val="en-GB"/>
        </w:rPr>
        <w:t>(PCI or CABG intervention)</w:t>
      </w:r>
      <w:r w:rsidR="00B67EA2" w:rsidRPr="005F79AB">
        <w:rPr>
          <w:lang w:val="en-GB"/>
        </w:rPr>
        <w:t xml:space="preserve"> </w:t>
      </w:r>
      <w:r w:rsidR="00B67EA2" w:rsidRPr="007E6453">
        <w:rPr>
          <w:lang w:val="en-GB"/>
        </w:rPr>
        <w:t xml:space="preserve">avoiding </w:t>
      </w:r>
      <w:r w:rsidR="00B67EA2" w:rsidRPr="00B67EA2">
        <w:rPr>
          <w:lang w:val="en-GB"/>
        </w:rPr>
        <w:t>any unnecessary patient transfers</w:t>
      </w:r>
      <w:r w:rsidR="00DC21A9">
        <w:rPr>
          <w:lang w:val="en-GB"/>
        </w:rPr>
        <w:t xml:space="preserve"> to cardiac surgery department</w:t>
      </w:r>
      <w:r w:rsidR="00AE0F17">
        <w:rPr>
          <w:lang w:val="en-GB"/>
        </w:rPr>
        <w:t>. H</w:t>
      </w:r>
      <w:r w:rsidR="00B03693">
        <w:rPr>
          <w:lang w:val="en-GB"/>
        </w:rPr>
        <w:t xml:space="preserve">e involves </w:t>
      </w:r>
      <w:r w:rsidR="00515353">
        <w:rPr>
          <w:lang w:val="en-GB"/>
        </w:rPr>
        <w:t>D</w:t>
      </w:r>
      <w:r w:rsidR="00647A87">
        <w:rPr>
          <w:lang w:val="en-GB"/>
        </w:rPr>
        <w:t xml:space="preserve">r. </w:t>
      </w:r>
      <w:r w:rsidR="00515353">
        <w:rPr>
          <w:lang w:val="en-GB"/>
        </w:rPr>
        <w:t xml:space="preserve">Johnson, a cardiac surgeon, </w:t>
      </w:r>
      <w:r w:rsidR="00B03693">
        <w:rPr>
          <w:lang w:val="en-GB"/>
        </w:rPr>
        <w:t>in ord</w:t>
      </w:r>
      <w:r w:rsidR="00E164C2">
        <w:rPr>
          <w:lang w:val="en-GB"/>
        </w:rPr>
        <w:t xml:space="preserve">er to manage the </w:t>
      </w:r>
      <w:r w:rsidR="00FE7ACA">
        <w:rPr>
          <w:lang w:val="en-GB"/>
        </w:rPr>
        <w:t>HT</w:t>
      </w:r>
      <w:r w:rsidR="00B03693">
        <w:rPr>
          <w:lang w:val="en-GB"/>
        </w:rPr>
        <w:t xml:space="preserve">. </w:t>
      </w:r>
      <w:r>
        <w:rPr>
          <w:lang w:val="en-GB"/>
        </w:rPr>
        <w:t>T</w:t>
      </w:r>
      <w:r w:rsidR="00F17341" w:rsidRPr="00B05F9B">
        <w:rPr>
          <w:lang w:val="en-GB"/>
        </w:rPr>
        <w:t xml:space="preserve">he HT is composed of </w:t>
      </w:r>
      <w:r w:rsidR="000E013B">
        <w:rPr>
          <w:lang w:val="en-GB"/>
        </w:rPr>
        <w:t>the</w:t>
      </w:r>
      <w:r w:rsidR="004148DD">
        <w:rPr>
          <w:lang w:val="en-GB"/>
        </w:rPr>
        <w:t xml:space="preserve"> requester, </w:t>
      </w:r>
      <w:r w:rsidR="00ED43D9">
        <w:rPr>
          <w:lang w:val="en-GB"/>
        </w:rPr>
        <w:t xml:space="preserve">Dr. Brown, </w:t>
      </w:r>
      <w:r w:rsidR="00F17341" w:rsidRPr="00B05F9B">
        <w:rPr>
          <w:lang w:val="en-GB"/>
        </w:rPr>
        <w:t xml:space="preserve">and </w:t>
      </w:r>
      <w:r w:rsidR="004148DD">
        <w:rPr>
          <w:lang w:val="en-GB"/>
        </w:rPr>
        <w:t>the manager of HT</w:t>
      </w:r>
      <w:r w:rsidR="00ED43D9">
        <w:rPr>
          <w:lang w:val="en-GB"/>
        </w:rPr>
        <w:t>, Dr. Johnson</w:t>
      </w:r>
      <w:r w:rsidR="00AE0F17">
        <w:rPr>
          <w:lang w:val="en-GB"/>
        </w:rPr>
        <w:t>. O</w:t>
      </w:r>
      <w:r w:rsidR="00B03693">
        <w:rPr>
          <w:lang w:val="en-GB"/>
        </w:rPr>
        <w:t xml:space="preserve">ther professionals </w:t>
      </w:r>
      <w:r w:rsidR="004148DD">
        <w:rPr>
          <w:lang w:val="en-GB"/>
        </w:rPr>
        <w:t xml:space="preserve">are not </w:t>
      </w:r>
      <w:r w:rsidR="00AE0F17">
        <w:rPr>
          <w:lang w:val="en-GB"/>
        </w:rPr>
        <w:t>included</w:t>
      </w:r>
      <w:r w:rsidR="004148DD">
        <w:rPr>
          <w:lang w:val="en-GB"/>
        </w:rPr>
        <w:t xml:space="preserve"> i</w:t>
      </w:r>
      <w:r w:rsidR="00064144">
        <w:rPr>
          <w:lang w:val="en-GB"/>
        </w:rPr>
        <w:t xml:space="preserve">n this </w:t>
      </w:r>
      <w:r w:rsidR="00AE0F17">
        <w:rPr>
          <w:lang w:val="en-GB"/>
        </w:rPr>
        <w:t>workflow.</w:t>
      </w:r>
      <w:r w:rsidR="004148DD">
        <w:rPr>
          <w:lang w:val="en-GB"/>
        </w:rPr>
        <w:t xml:space="preserve"> </w:t>
      </w:r>
    </w:p>
    <w:p w14:paraId="174DACE2" w14:textId="5869F24D" w:rsidR="00190F07" w:rsidRDefault="00FE7ACA" w:rsidP="00B03693">
      <w:pPr>
        <w:pStyle w:val="Corpodeltesto"/>
        <w:rPr>
          <w:lang w:val="en-GB"/>
        </w:rPr>
      </w:pPr>
      <w:r>
        <w:rPr>
          <w:lang w:val="en-GB"/>
        </w:rPr>
        <w:t xml:space="preserve">During the workflow, </w:t>
      </w:r>
      <w:r w:rsidRPr="00FE7ACA">
        <w:rPr>
          <w:lang w:val="en-GB"/>
        </w:rPr>
        <w:t xml:space="preserve">HT </w:t>
      </w:r>
      <w:r>
        <w:rPr>
          <w:lang w:val="en-GB"/>
        </w:rPr>
        <w:t xml:space="preserve">shares several clinical data provided by requester, </w:t>
      </w:r>
      <w:r w:rsidRPr="00FE7ACA">
        <w:rPr>
          <w:lang w:val="en-GB"/>
        </w:rPr>
        <w:t>some of which are required by the manager to have a more complete context</w:t>
      </w:r>
      <w:r>
        <w:rPr>
          <w:lang w:val="en-GB"/>
        </w:rPr>
        <w:t xml:space="preserve"> of the case</w:t>
      </w:r>
      <w:r w:rsidR="005F15A7">
        <w:rPr>
          <w:lang w:val="en-GB"/>
        </w:rPr>
        <w:t>. Clinical documentation allows t</w:t>
      </w:r>
      <w:r w:rsidR="00AE0F17">
        <w:rPr>
          <w:lang w:val="en-GB"/>
        </w:rPr>
        <w:t xml:space="preserve">he </w:t>
      </w:r>
      <w:r w:rsidR="00190F07">
        <w:rPr>
          <w:lang w:val="en-GB"/>
        </w:rPr>
        <w:t>manager</w:t>
      </w:r>
      <w:r w:rsidR="005F15A7">
        <w:rPr>
          <w:lang w:val="en-GB"/>
        </w:rPr>
        <w:t xml:space="preserve"> to provide a </w:t>
      </w:r>
      <w:r w:rsidR="009D3D29">
        <w:rPr>
          <w:lang w:val="en-GB"/>
        </w:rPr>
        <w:t xml:space="preserve">Individual </w:t>
      </w:r>
      <w:r w:rsidR="005F15A7">
        <w:rPr>
          <w:lang w:val="en-GB"/>
        </w:rPr>
        <w:t>Evaluation Report</w:t>
      </w:r>
      <w:r w:rsidR="00AE0F17">
        <w:rPr>
          <w:lang w:val="en-GB"/>
        </w:rPr>
        <w:t xml:space="preserve"> which is </w:t>
      </w:r>
      <w:r w:rsidR="00190F07">
        <w:rPr>
          <w:lang w:val="en-GB"/>
        </w:rPr>
        <w:t>shared with HT</w:t>
      </w:r>
      <w:r w:rsidR="00AE0F17">
        <w:rPr>
          <w:lang w:val="en-GB"/>
        </w:rPr>
        <w:t xml:space="preserve">. The </w:t>
      </w:r>
      <w:r w:rsidR="009D3D29">
        <w:rPr>
          <w:lang w:val="en-GB"/>
        </w:rPr>
        <w:t xml:space="preserve">Individual </w:t>
      </w:r>
      <w:r w:rsidR="00AE0F17">
        <w:rPr>
          <w:lang w:val="en-GB"/>
        </w:rPr>
        <w:t xml:space="preserve">Evaluation Report </w:t>
      </w:r>
      <w:r w:rsidR="005F15A7">
        <w:rPr>
          <w:lang w:val="en-GB"/>
        </w:rPr>
        <w:t>will be consolidated in a Final Report after a videoconference among requester and manager</w:t>
      </w:r>
      <w:r w:rsidR="00AE0F17">
        <w:rPr>
          <w:lang w:val="en-GB"/>
        </w:rPr>
        <w:t xml:space="preserve"> is completed</w:t>
      </w:r>
      <w:r w:rsidR="005F15A7">
        <w:rPr>
          <w:lang w:val="en-GB"/>
        </w:rPr>
        <w:t xml:space="preserve">.  </w:t>
      </w:r>
      <w:r w:rsidR="00837153">
        <w:rPr>
          <w:lang w:val="en-GB"/>
        </w:rPr>
        <w:t>T</w:t>
      </w:r>
      <w:r w:rsidR="00995A06">
        <w:rPr>
          <w:lang w:val="en-GB"/>
        </w:rPr>
        <w:t>he Final Report contain</w:t>
      </w:r>
      <w:r w:rsidR="00E40C64">
        <w:rPr>
          <w:lang w:val="en-GB"/>
        </w:rPr>
        <w:t>s</w:t>
      </w:r>
      <w:r w:rsidR="00995A06">
        <w:rPr>
          <w:lang w:val="en-GB"/>
        </w:rPr>
        <w:t xml:space="preserve"> the decision of </w:t>
      </w:r>
      <w:r w:rsidR="00995A06" w:rsidRPr="00885071">
        <w:rPr>
          <w:i/>
          <w:lang w:val="en-GB"/>
        </w:rPr>
        <w:t>a CABG</w:t>
      </w:r>
      <w:r w:rsidR="00995A06">
        <w:rPr>
          <w:i/>
          <w:lang w:val="en-GB"/>
        </w:rPr>
        <w:t xml:space="preserve"> </w:t>
      </w:r>
      <w:r w:rsidR="00995A06">
        <w:rPr>
          <w:lang w:val="en-GB"/>
        </w:rPr>
        <w:t>intervention for the patient and the request of new exams in order to prepare the intervention</w:t>
      </w:r>
      <w:r w:rsidR="00190F07">
        <w:rPr>
          <w:lang w:val="en-GB"/>
        </w:rPr>
        <w:t xml:space="preserve"> before the arrival of the patient</w:t>
      </w:r>
      <w:r w:rsidR="00AE0F17">
        <w:rPr>
          <w:lang w:val="en-GB"/>
        </w:rPr>
        <w:t xml:space="preserve"> for the procedure</w:t>
      </w:r>
      <w:r w:rsidR="00995A06">
        <w:rPr>
          <w:lang w:val="en-GB"/>
        </w:rPr>
        <w:t xml:space="preserve">. </w:t>
      </w:r>
      <w:r w:rsidR="00190F07">
        <w:rPr>
          <w:lang w:val="en-GB"/>
        </w:rPr>
        <w:t xml:space="preserve">The workflow is completed when the requester provides </w:t>
      </w:r>
      <w:r w:rsidR="00B568E4">
        <w:rPr>
          <w:lang w:val="en-GB"/>
        </w:rPr>
        <w:t xml:space="preserve">exams </w:t>
      </w:r>
      <w:r w:rsidR="00190F07">
        <w:rPr>
          <w:lang w:val="en-GB"/>
        </w:rPr>
        <w:t xml:space="preserve">results </w:t>
      </w:r>
      <w:r w:rsidR="00B568E4">
        <w:rPr>
          <w:lang w:val="en-GB"/>
        </w:rPr>
        <w:t xml:space="preserve">that were </w:t>
      </w:r>
      <w:r w:rsidR="00190F07">
        <w:rPr>
          <w:lang w:val="en-GB"/>
        </w:rPr>
        <w:t xml:space="preserve">requested by </w:t>
      </w:r>
      <w:r w:rsidR="00B568E4">
        <w:rPr>
          <w:lang w:val="en-GB"/>
        </w:rPr>
        <w:t xml:space="preserve">the </w:t>
      </w:r>
      <w:r w:rsidR="00190F07">
        <w:rPr>
          <w:lang w:val="en-GB"/>
        </w:rPr>
        <w:t>manager.</w:t>
      </w:r>
    </w:p>
    <w:p w14:paraId="25A6EEAE" w14:textId="61247BA3" w:rsidR="00F17341" w:rsidRPr="00B05F9B" w:rsidRDefault="00313BCB" w:rsidP="00B03693">
      <w:pPr>
        <w:pStyle w:val="Corpodeltesto"/>
        <w:rPr>
          <w:lang w:val="en-GB"/>
        </w:rPr>
      </w:pPr>
      <w:r>
        <w:rPr>
          <w:lang w:val="en-GB"/>
        </w:rPr>
        <w:t>In this use case, Dr</w:t>
      </w:r>
      <w:r w:rsidR="00AE0F17">
        <w:rPr>
          <w:lang w:val="en-GB"/>
        </w:rPr>
        <w:t xml:space="preserve">. </w:t>
      </w:r>
      <w:r>
        <w:rPr>
          <w:lang w:val="en-GB"/>
        </w:rPr>
        <w:t xml:space="preserve">Brown uses </w:t>
      </w:r>
      <w:r w:rsidR="00AE0F17">
        <w:rPr>
          <w:lang w:val="en-GB"/>
        </w:rPr>
        <w:t xml:space="preserve">a </w:t>
      </w:r>
      <w:r>
        <w:rPr>
          <w:lang w:val="en-GB"/>
        </w:rPr>
        <w:t>system supported by HT Requester Actor, and Dr</w:t>
      </w:r>
      <w:r w:rsidR="00CB0E8D">
        <w:rPr>
          <w:lang w:val="en-GB"/>
        </w:rPr>
        <w:t>.</w:t>
      </w:r>
      <w:r>
        <w:rPr>
          <w:lang w:val="en-GB"/>
        </w:rPr>
        <w:t xml:space="preserve"> Johnson uses </w:t>
      </w:r>
      <w:r w:rsidR="00AE0F17">
        <w:rPr>
          <w:lang w:val="en-GB"/>
        </w:rPr>
        <w:t xml:space="preserve">a </w:t>
      </w:r>
      <w:r>
        <w:rPr>
          <w:lang w:val="en-GB"/>
        </w:rPr>
        <w:t xml:space="preserve">system supported by HT Manager and HT Participant. </w:t>
      </w:r>
      <w:r w:rsidR="00502431">
        <w:rPr>
          <w:lang w:val="en-GB"/>
        </w:rPr>
        <w:t>The workflow</w:t>
      </w:r>
      <w:r>
        <w:rPr>
          <w:lang w:val="en-GB"/>
        </w:rPr>
        <w:t xml:space="preserve"> document manages this process</w:t>
      </w:r>
      <w:r w:rsidR="00AE0F17">
        <w:rPr>
          <w:lang w:val="en-GB"/>
        </w:rPr>
        <w:t xml:space="preserve"> </w:t>
      </w:r>
      <w:r w:rsidR="00502431">
        <w:rPr>
          <w:lang w:val="en-GB"/>
        </w:rPr>
        <w:t xml:space="preserve">and </w:t>
      </w:r>
      <w:r w:rsidR="001F3A3D">
        <w:rPr>
          <w:lang w:val="en-GB"/>
        </w:rPr>
        <w:t>contain</w:t>
      </w:r>
      <w:r>
        <w:rPr>
          <w:lang w:val="en-GB"/>
        </w:rPr>
        <w:t>s</w:t>
      </w:r>
      <w:r w:rsidR="001F3A3D">
        <w:rPr>
          <w:lang w:val="en-GB"/>
        </w:rPr>
        <w:t xml:space="preserve"> links to </w:t>
      </w:r>
      <w:r w:rsidR="00502431">
        <w:rPr>
          <w:lang w:val="en-GB"/>
        </w:rPr>
        <w:t>all documents shared in this use case</w:t>
      </w:r>
      <w:r w:rsidR="001F3A3D">
        <w:rPr>
          <w:lang w:val="en-GB"/>
        </w:rPr>
        <w:t xml:space="preserve"> (HT Request Document, </w:t>
      </w:r>
      <w:r w:rsidR="00AE0F17">
        <w:rPr>
          <w:lang w:val="en-GB"/>
        </w:rPr>
        <w:t>r</w:t>
      </w:r>
      <w:r w:rsidR="001F3A3D">
        <w:rPr>
          <w:lang w:val="en-GB"/>
        </w:rPr>
        <w:t xml:space="preserve">equest </w:t>
      </w:r>
      <w:r w:rsidR="00AE0F17">
        <w:rPr>
          <w:lang w:val="en-GB"/>
        </w:rPr>
        <w:t>for</w:t>
      </w:r>
      <w:r w:rsidR="001F3A3D">
        <w:rPr>
          <w:lang w:val="en-GB"/>
        </w:rPr>
        <w:t xml:space="preserve"> new exams, </w:t>
      </w:r>
      <w:r w:rsidR="00AE0F17">
        <w:rPr>
          <w:lang w:val="en-GB"/>
        </w:rPr>
        <w:t>c</w:t>
      </w:r>
      <w:r w:rsidR="001F3A3D">
        <w:rPr>
          <w:lang w:val="en-GB"/>
        </w:rPr>
        <w:t>linical document o</w:t>
      </w:r>
      <w:r w:rsidR="00DD5CEB">
        <w:rPr>
          <w:lang w:val="en-GB"/>
        </w:rPr>
        <w:t>r report or images, Individual Evaluation R</w:t>
      </w:r>
      <w:r w:rsidR="001F3A3D">
        <w:rPr>
          <w:lang w:val="en-GB"/>
        </w:rPr>
        <w:t>eport and Final Report).</w:t>
      </w:r>
    </w:p>
    <w:p w14:paraId="34CEDB52" w14:textId="63EADCF1" w:rsidR="00CF283F" w:rsidRPr="000807AC" w:rsidRDefault="007773C8" w:rsidP="00126A38">
      <w:pPr>
        <w:pStyle w:val="Titolo5"/>
        <w:numPr>
          <w:ilvl w:val="0"/>
          <w:numId w:val="0"/>
        </w:numPr>
        <w:rPr>
          <w:noProof w:val="0"/>
        </w:rPr>
      </w:pPr>
      <w:bookmarkStart w:id="59" w:name="_Toc336006522"/>
      <w:r w:rsidRPr="000807AC">
        <w:rPr>
          <w:noProof w:val="0"/>
        </w:rPr>
        <w:t>X.</w:t>
      </w:r>
      <w:r w:rsidR="00AF472E" w:rsidRPr="000807AC">
        <w:rPr>
          <w:noProof w:val="0"/>
        </w:rPr>
        <w:t>4</w:t>
      </w:r>
      <w:r w:rsidRPr="000807AC">
        <w:rPr>
          <w:noProof w:val="0"/>
        </w:rPr>
        <w:t>.2.1</w:t>
      </w:r>
      <w:r w:rsidR="00126A38" w:rsidRPr="000807AC">
        <w:rPr>
          <w:noProof w:val="0"/>
        </w:rPr>
        <w:t>.1</w:t>
      </w:r>
      <w:r w:rsidRPr="000807AC">
        <w:rPr>
          <w:noProof w:val="0"/>
        </w:rPr>
        <w:t xml:space="preserve"> </w:t>
      </w:r>
      <w:r w:rsidR="00803A00">
        <w:rPr>
          <w:noProof w:val="0"/>
        </w:rPr>
        <w:t xml:space="preserve">Basic </w:t>
      </w:r>
      <w:r w:rsidR="002D4465">
        <w:rPr>
          <w:noProof w:val="0"/>
        </w:rPr>
        <w:t>Heart Team</w:t>
      </w:r>
      <w:r w:rsidR="00803A00">
        <w:rPr>
          <w:noProof w:val="0"/>
        </w:rPr>
        <w:t xml:space="preserve"> </w:t>
      </w:r>
      <w:r w:rsidR="00CC39D8">
        <w:rPr>
          <w:noProof w:val="0"/>
        </w:rPr>
        <w:t>Coordination</w:t>
      </w:r>
      <w:r w:rsidR="00CC39D8" w:rsidRPr="000807AC">
        <w:rPr>
          <w:bCs/>
          <w:noProof w:val="0"/>
        </w:rPr>
        <w:t xml:space="preserve"> </w:t>
      </w:r>
      <w:r w:rsidR="005F21E7" w:rsidRPr="000807AC">
        <w:rPr>
          <w:noProof w:val="0"/>
        </w:rPr>
        <w:t>Use Case</w:t>
      </w:r>
      <w:r w:rsidR="002869E8" w:rsidRPr="000807AC">
        <w:rPr>
          <w:noProof w:val="0"/>
        </w:rPr>
        <w:t xml:space="preserve"> Description</w:t>
      </w:r>
      <w:bookmarkEnd w:id="59"/>
    </w:p>
    <w:p w14:paraId="0A914934" w14:textId="3E4DE5E3" w:rsidR="002D4465" w:rsidRPr="007302B1" w:rsidRDefault="002D4465" w:rsidP="00C57C6C">
      <w:pPr>
        <w:numPr>
          <w:ilvl w:val="0"/>
          <w:numId w:val="23"/>
        </w:numPr>
        <w:suppressAutoHyphens/>
        <w:ind w:left="426" w:hanging="426"/>
        <w:rPr>
          <w:b/>
        </w:rPr>
      </w:pPr>
      <w:r>
        <w:rPr>
          <w:b/>
          <w:lang w:val="en-GB"/>
        </w:rPr>
        <w:t xml:space="preserve">Request start-up of </w:t>
      </w:r>
      <w:r w:rsidR="00381F98">
        <w:rPr>
          <w:b/>
          <w:lang w:val="en-GB"/>
        </w:rPr>
        <w:t>HT</w:t>
      </w:r>
    </w:p>
    <w:p w14:paraId="2EC05214" w14:textId="77777777" w:rsidR="00872BD0" w:rsidRPr="00E313C5" w:rsidRDefault="00872BD0" w:rsidP="00872BD0">
      <w:pPr>
        <w:pStyle w:val="AuthorInstructions"/>
        <w:rPr>
          <w:i w:val="0"/>
          <w:lang w:val="en-GB"/>
        </w:rPr>
      </w:pPr>
      <w:r>
        <w:rPr>
          <w:i w:val="0"/>
          <w:lang w:val="en-GB"/>
        </w:rPr>
        <w:t xml:space="preserve">On </w:t>
      </w:r>
      <w:r w:rsidRPr="00E313C5">
        <w:rPr>
          <w:i w:val="0"/>
          <w:lang w:val="en-GB"/>
        </w:rPr>
        <w:t xml:space="preserve">Wednesday morning, Dr. </w:t>
      </w:r>
      <w:r>
        <w:rPr>
          <w:i w:val="0"/>
          <w:lang w:val="en-GB"/>
        </w:rPr>
        <w:t>Brown</w:t>
      </w:r>
      <w:r w:rsidRPr="00E313C5">
        <w:rPr>
          <w:i w:val="0"/>
          <w:lang w:val="en-GB"/>
        </w:rPr>
        <w:t>, an intervent</w:t>
      </w:r>
      <w:r>
        <w:rPr>
          <w:i w:val="0"/>
          <w:lang w:val="en-GB"/>
        </w:rPr>
        <w:t>ional cardiologist</w:t>
      </w:r>
      <w:r w:rsidRPr="00E313C5">
        <w:rPr>
          <w:i w:val="0"/>
          <w:lang w:val="en-GB"/>
        </w:rPr>
        <w:t xml:space="preserve">, </w:t>
      </w:r>
      <w:r>
        <w:rPr>
          <w:i w:val="0"/>
          <w:lang w:val="en-GB"/>
        </w:rPr>
        <w:t>examines</w:t>
      </w:r>
      <w:r w:rsidRPr="00E313C5">
        <w:rPr>
          <w:i w:val="0"/>
          <w:lang w:val="en-GB"/>
        </w:rPr>
        <w:t xml:space="preserve"> a 67-year-old male patient</w:t>
      </w:r>
      <w:r>
        <w:rPr>
          <w:i w:val="0"/>
          <w:lang w:val="en-GB"/>
        </w:rPr>
        <w:t>,</w:t>
      </w:r>
      <w:r w:rsidRPr="00E313C5">
        <w:rPr>
          <w:i w:val="0"/>
          <w:lang w:val="en-GB"/>
        </w:rPr>
        <w:t xml:space="preserve"> </w:t>
      </w:r>
      <w:r>
        <w:rPr>
          <w:i w:val="0"/>
          <w:lang w:val="en-GB"/>
        </w:rPr>
        <w:t xml:space="preserve">diagnosed </w:t>
      </w:r>
      <w:r w:rsidRPr="00E313C5">
        <w:rPr>
          <w:i w:val="0"/>
          <w:lang w:val="en-GB"/>
        </w:rPr>
        <w:t>with hypertension without a previous history of cardiac disease</w:t>
      </w:r>
      <w:r>
        <w:rPr>
          <w:i w:val="0"/>
          <w:lang w:val="en-GB"/>
        </w:rPr>
        <w:t>. The patient presents with signs and symptoms</w:t>
      </w:r>
      <w:r w:rsidRPr="00E313C5">
        <w:rPr>
          <w:i w:val="0"/>
          <w:lang w:val="en-GB"/>
        </w:rPr>
        <w:t xml:space="preserve"> of effort angina, CCS class III. The patient undergo</w:t>
      </w:r>
      <w:r>
        <w:rPr>
          <w:i w:val="0"/>
          <w:lang w:val="en-GB"/>
        </w:rPr>
        <w:t>es</w:t>
      </w:r>
      <w:r w:rsidRPr="00E313C5">
        <w:rPr>
          <w:i w:val="0"/>
          <w:lang w:val="en-GB"/>
        </w:rPr>
        <w:t xml:space="preserve"> a</w:t>
      </w:r>
      <w:r>
        <w:rPr>
          <w:i w:val="0"/>
          <w:lang w:val="en-GB"/>
        </w:rPr>
        <w:t>n</w:t>
      </w:r>
      <w:r w:rsidRPr="00E313C5">
        <w:rPr>
          <w:i w:val="0"/>
          <w:lang w:val="en-GB"/>
        </w:rPr>
        <w:t xml:space="preserve"> echocardiogram to evaluate </w:t>
      </w:r>
      <w:r>
        <w:rPr>
          <w:i w:val="0"/>
          <w:lang w:val="en-GB"/>
        </w:rPr>
        <w:t>cardiac</w:t>
      </w:r>
      <w:r w:rsidRPr="00E313C5">
        <w:rPr>
          <w:i w:val="0"/>
          <w:lang w:val="en-GB"/>
        </w:rPr>
        <w:t xml:space="preserve"> function. The systolic function of the left ventricle </w:t>
      </w:r>
      <w:r>
        <w:rPr>
          <w:i w:val="0"/>
          <w:lang w:val="en-GB"/>
        </w:rPr>
        <w:t>is</w:t>
      </w:r>
      <w:r w:rsidRPr="00E313C5">
        <w:rPr>
          <w:i w:val="0"/>
          <w:lang w:val="en-GB"/>
        </w:rPr>
        <w:t xml:space="preserve"> normal</w:t>
      </w:r>
      <w:r>
        <w:rPr>
          <w:i w:val="0"/>
          <w:lang w:val="en-GB"/>
        </w:rPr>
        <w:t xml:space="preserve"> </w:t>
      </w:r>
      <w:r w:rsidRPr="00E313C5">
        <w:rPr>
          <w:i w:val="0"/>
          <w:lang w:val="en-GB"/>
        </w:rPr>
        <w:t xml:space="preserve">with an ejection fraction of 60%. Dr. </w:t>
      </w:r>
      <w:r>
        <w:rPr>
          <w:i w:val="0"/>
          <w:lang w:val="en-GB"/>
        </w:rPr>
        <w:t>Brown</w:t>
      </w:r>
      <w:r w:rsidRPr="00E313C5">
        <w:rPr>
          <w:i w:val="0"/>
          <w:lang w:val="en-GB"/>
        </w:rPr>
        <w:t xml:space="preserve"> decide</w:t>
      </w:r>
      <w:r>
        <w:rPr>
          <w:i w:val="0"/>
          <w:lang w:val="en-GB"/>
        </w:rPr>
        <w:t>s</w:t>
      </w:r>
      <w:r w:rsidRPr="00E313C5">
        <w:rPr>
          <w:i w:val="0"/>
          <w:lang w:val="en-GB"/>
        </w:rPr>
        <w:t xml:space="preserve"> to evaluate the patient with a coronary angiography </w:t>
      </w:r>
      <w:r>
        <w:rPr>
          <w:i w:val="0"/>
          <w:lang w:val="en-GB"/>
        </w:rPr>
        <w:t xml:space="preserve">which </w:t>
      </w:r>
      <w:r w:rsidRPr="00E313C5">
        <w:rPr>
          <w:i w:val="0"/>
          <w:lang w:val="en-GB"/>
        </w:rPr>
        <w:t xml:space="preserve">reveals </w:t>
      </w:r>
      <w:r>
        <w:rPr>
          <w:i w:val="0"/>
          <w:lang w:val="en-GB"/>
        </w:rPr>
        <w:t xml:space="preserve">a </w:t>
      </w:r>
      <w:r w:rsidRPr="00E313C5">
        <w:rPr>
          <w:i w:val="0"/>
          <w:lang w:val="en-GB"/>
        </w:rPr>
        <w:t xml:space="preserve">critical (90%) stenosis at the ostium of the left anterior descending (LAD) and left circumflex (LCX) coronary arteries, and diffuse disease of the right coronary </w:t>
      </w:r>
      <w:r w:rsidRPr="00E313C5">
        <w:rPr>
          <w:i w:val="0"/>
          <w:lang w:val="en-GB"/>
        </w:rPr>
        <w:lastRenderedPageBreak/>
        <w:t xml:space="preserve">artery (RCA). SYNTAX score is 20. Class I recommendation in management of patients with complex coronary disease </w:t>
      </w:r>
      <w:r>
        <w:rPr>
          <w:i w:val="0"/>
          <w:lang w:val="en-GB"/>
        </w:rPr>
        <w:t>as issued in</w:t>
      </w:r>
      <w:r w:rsidRPr="00E313C5">
        <w:rPr>
          <w:i w:val="0"/>
          <w:lang w:val="en-GB"/>
        </w:rPr>
        <w:t xml:space="preserve"> guidelines by American and European professional organizations </w:t>
      </w:r>
      <w:r>
        <w:rPr>
          <w:i w:val="0"/>
          <w:lang w:val="en-GB"/>
        </w:rPr>
        <w:t>require that p</w:t>
      </w:r>
      <w:r w:rsidRPr="00E313C5">
        <w:rPr>
          <w:i w:val="0"/>
          <w:lang w:val="en-GB"/>
        </w:rPr>
        <w:t xml:space="preserve">atients with a multi-vessels stenosis and with SYNTAX score ≤22 be discussed in a HT. </w:t>
      </w:r>
    </w:p>
    <w:p w14:paraId="0F520812" w14:textId="7FC5D510" w:rsidR="00910A3B" w:rsidRDefault="002D4465" w:rsidP="009C4337">
      <w:pPr>
        <w:pStyle w:val="AuthorInstructions"/>
        <w:rPr>
          <w:i w:val="0"/>
          <w:lang w:val="en-GB"/>
        </w:rPr>
      </w:pPr>
      <w:r w:rsidRPr="00E313C5">
        <w:rPr>
          <w:i w:val="0"/>
          <w:lang w:val="en-GB"/>
        </w:rPr>
        <w:t xml:space="preserve">Dr. </w:t>
      </w:r>
      <w:r>
        <w:rPr>
          <w:i w:val="0"/>
          <w:lang w:val="en-GB"/>
        </w:rPr>
        <w:t>Brown</w:t>
      </w:r>
      <w:r w:rsidRPr="00E313C5">
        <w:rPr>
          <w:i w:val="0"/>
          <w:lang w:val="en-GB"/>
        </w:rPr>
        <w:t xml:space="preserve"> </w:t>
      </w:r>
      <w:r w:rsidR="00AF4BB5">
        <w:rPr>
          <w:i w:val="0"/>
          <w:lang w:val="en-GB"/>
        </w:rPr>
        <w:t>request</w:t>
      </w:r>
      <w:r w:rsidR="00304C0E">
        <w:rPr>
          <w:i w:val="0"/>
          <w:lang w:val="en-GB"/>
        </w:rPr>
        <w:t>s</w:t>
      </w:r>
      <w:r w:rsidR="00AF4BB5">
        <w:rPr>
          <w:i w:val="0"/>
          <w:lang w:val="en-GB"/>
        </w:rPr>
        <w:t xml:space="preserve"> the involvement of the </w:t>
      </w:r>
      <w:r w:rsidRPr="00E313C5">
        <w:rPr>
          <w:i w:val="0"/>
          <w:lang w:val="en-GB"/>
        </w:rPr>
        <w:t xml:space="preserve">HT </w:t>
      </w:r>
      <w:r>
        <w:rPr>
          <w:i w:val="0"/>
          <w:lang w:val="en-GB"/>
        </w:rPr>
        <w:t xml:space="preserve">in order </w:t>
      </w:r>
      <w:r w:rsidR="00304C0E">
        <w:rPr>
          <w:i w:val="0"/>
          <w:lang w:val="en-GB"/>
        </w:rPr>
        <w:t xml:space="preserve">to decide on the plan and </w:t>
      </w:r>
      <w:r>
        <w:rPr>
          <w:i w:val="0"/>
          <w:lang w:val="en-GB"/>
        </w:rPr>
        <w:t>trea</w:t>
      </w:r>
      <w:r w:rsidR="00304C0E">
        <w:rPr>
          <w:i w:val="0"/>
          <w:lang w:val="en-GB"/>
        </w:rPr>
        <w:t>tment</w:t>
      </w:r>
      <w:r>
        <w:rPr>
          <w:i w:val="0"/>
          <w:lang w:val="en-GB"/>
        </w:rPr>
        <w:t xml:space="preserve"> of </w:t>
      </w:r>
      <w:r w:rsidR="00366DFA">
        <w:rPr>
          <w:i w:val="0"/>
          <w:lang w:val="en-GB"/>
        </w:rPr>
        <w:t xml:space="preserve">the </w:t>
      </w:r>
      <w:r>
        <w:rPr>
          <w:i w:val="0"/>
          <w:lang w:val="en-GB"/>
        </w:rPr>
        <w:t>patient</w:t>
      </w:r>
      <w:r w:rsidRPr="00E313C5">
        <w:rPr>
          <w:i w:val="0"/>
          <w:lang w:val="en-GB"/>
        </w:rPr>
        <w:t xml:space="preserve">. Dr. </w:t>
      </w:r>
      <w:r>
        <w:rPr>
          <w:i w:val="0"/>
          <w:lang w:val="en-GB"/>
        </w:rPr>
        <w:t>Brown</w:t>
      </w:r>
      <w:r w:rsidRPr="00E313C5">
        <w:rPr>
          <w:i w:val="0"/>
          <w:lang w:val="en-GB"/>
        </w:rPr>
        <w:t xml:space="preserve"> </w:t>
      </w:r>
      <w:r>
        <w:rPr>
          <w:i w:val="0"/>
          <w:lang w:val="en-GB"/>
        </w:rPr>
        <w:t xml:space="preserve">selects the data to share with </w:t>
      </w:r>
      <w:r w:rsidR="00366DFA">
        <w:rPr>
          <w:i w:val="0"/>
          <w:lang w:val="en-GB"/>
        </w:rPr>
        <w:t xml:space="preserve">the </w:t>
      </w:r>
      <w:r>
        <w:rPr>
          <w:i w:val="0"/>
          <w:lang w:val="en-GB"/>
        </w:rPr>
        <w:t xml:space="preserve">HT, and </w:t>
      </w:r>
      <w:r w:rsidRPr="00114D5E">
        <w:rPr>
          <w:i w:val="0"/>
          <w:lang w:val="en-GB"/>
        </w:rPr>
        <w:t>Dr. Brown’s secretary</w:t>
      </w:r>
      <w:r w:rsidRPr="00E313C5">
        <w:rPr>
          <w:i w:val="0"/>
          <w:lang w:val="en-GB"/>
        </w:rPr>
        <w:t xml:space="preserve"> </w:t>
      </w:r>
      <w:r>
        <w:rPr>
          <w:i w:val="0"/>
          <w:lang w:val="en-GB"/>
        </w:rPr>
        <w:t>prepares</w:t>
      </w:r>
      <w:r w:rsidRPr="00E313C5">
        <w:rPr>
          <w:i w:val="0"/>
          <w:lang w:val="en-GB"/>
        </w:rPr>
        <w:t xml:space="preserve"> </w:t>
      </w:r>
      <w:r w:rsidR="00AF4BB5">
        <w:rPr>
          <w:i w:val="0"/>
          <w:lang w:val="en-GB"/>
        </w:rPr>
        <w:t xml:space="preserve">the </w:t>
      </w:r>
      <w:r>
        <w:rPr>
          <w:i w:val="0"/>
          <w:lang w:val="en-GB"/>
        </w:rPr>
        <w:t>HT R</w:t>
      </w:r>
      <w:r w:rsidRPr="00E313C5">
        <w:rPr>
          <w:i w:val="0"/>
          <w:lang w:val="en-GB"/>
        </w:rPr>
        <w:t>equest</w:t>
      </w:r>
      <w:r>
        <w:rPr>
          <w:i w:val="0"/>
          <w:lang w:val="en-GB"/>
        </w:rPr>
        <w:t xml:space="preserve"> to activate</w:t>
      </w:r>
      <w:r w:rsidRPr="00E313C5">
        <w:rPr>
          <w:i w:val="0"/>
          <w:lang w:val="en-GB"/>
        </w:rPr>
        <w:t xml:space="preserve"> </w:t>
      </w:r>
      <w:r>
        <w:rPr>
          <w:i w:val="0"/>
          <w:lang w:val="en-GB"/>
        </w:rPr>
        <w:t>the HT</w:t>
      </w:r>
      <w:r w:rsidR="005D4EBF">
        <w:rPr>
          <w:i w:val="0"/>
          <w:lang w:val="en-GB"/>
        </w:rPr>
        <w:t xml:space="preserve"> through his software</w:t>
      </w:r>
      <w:r>
        <w:rPr>
          <w:i w:val="0"/>
          <w:lang w:val="en-GB"/>
        </w:rPr>
        <w:t>. T</w:t>
      </w:r>
      <w:r w:rsidRPr="00E313C5">
        <w:rPr>
          <w:i w:val="0"/>
          <w:lang w:val="en-GB"/>
        </w:rPr>
        <w:t>hrough IT infrastructure (suppor</w:t>
      </w:r>
      <w:r>
        <w:rPr>
          <w:i w:val="0"/>
          <w:lang w:val="en-GB"/>
        </w:rPr>
        <w:t xml:space="preserve">ted by XDS, DSUB, </w:t>
      </w:r>
      <w:r w:rsidR="00381F98">
        <w:rPr>
          <w:i w:val="0"/>
          <w:lang w:val="en-GB"/>
        </w:rPr>
        <w:t>and XDW</w:t>
      </w:r>
      <w:r>
        <w:rPr>
          <w:i w:val="0"/>
          <w:lang w:val="en-GB"/>
        </w:rPr>
        <w:t xml:space="preserve"> profiles) and on the </w:t>
      </w:r>
      <w:r w:rsidR="00AF4BB5">
        <w:rPr>
          <w:i w:val="0"/>
          <w:lang w:val="en-GB"/>
        </w:rPr>
        <w:t xml:space="preserve">basis </w:t>
      </w:r>
      <w:r>
        <w:rPr>
          <w:i w:val="0"/>
          <w:lang w:val="en-GB"/>
        </w:rPr>
        <w:t xml:space="preserve">of local policies, the HT Request is </w:t>
      </w:r>
      <w:r w:rsidR="00640196">
        <w:rPr>
          <w:i w:val="0"/>
          <w:lang w:val="en-GB"/>
        </w:rPr>
        <w:t>available for a</w:t>
      </w:r>
      <w:r>
        <w:rPr>
          <w:i w:val="0"/>
          <w:lang w:val="en-GB"/>
        </w:rPr>
        <w:t xml:space="preserve"> </w:t>
      </w:r>
      <w:r w:rsidR="00CC7EB8">
        <w:rPr>
          <w:i w:val="0"/>
          <w:lang w:val="en-GB"/>
        </w:rPr>
        <w:t>c</w:t>
      </w:r>
      <w:r>
        <w:rPr>
          <w:i w:val="0"/>
          <w:lang w:val="en-GB"/>
        </w:rPr>
        <w:t xml:space="preserve">ardiac </w:t>
      </w:r>
      <w:r w:rsidR="00CC7EB8">
        <w:rPr>
          <w:i w:val="0"/>
          <w:lang w:val="en-GB"/>
        </w:rPr>
        <w:t>s</w:t>
      </w:r>
      <w:r>
        <w:rPr>
          <w:i w:val="0"/>
          <w:lang w:val="en-GB"/>
        </w:rPr>
        <w:t>urge</w:t>
      </w:r>
      <w:r w:rsidR="00B65967">
        <w:rPr>
          <w:i w:val="0"/>
          <w:lang w:val="en-GB"/>
        </w:rPr>
        <w:t>on</w:t>
      </w:r>
      <w:r>
        <w:rPr>
          <w:i w:val="0"/>
          <w:lang w:val="en-GB"/>
        </w:rPr>
        <w:t>.</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Euroscore II and Syntax score, ECG (Image), echocardiogram, Angiography and ventriculography (Cine-loops). </w:t>
      </w:r>
      <w:r w:rsidR="00AF4BB5">
        <w:rPr>
          <w:i w:val="0"/>
          <w:lang w:val="en-GB"/>
        </w:rPr>
        <w:t xml:space="preserve"> </w:t>
      </w:r>
    </w:p>
    <w:p w14:paraId="214C5CF0" w14:textId="32C00EFA" w:rsidR="002D4465" w:rsidRPr="009C4337" w:rsidRDefault="00AF4BB5" w:rsidP="009C4337">
      <w:pPr>
        <w:pStyle w:val="AuthorInstructions"/>
        <w:rPr>
          <w:i w:val="0"/>
          <w:lang w:val="en-GB"/>
        </w:rPr>
      </w:pPr>
      <w:r>
        <w:rPr>
          <w:i w:val="0"/>
          <w:lang w:val="en-GB"/>
        </w:rPr>
        <w:t>The</w:t>
      </w:r>
      <w:r w:rsidR="002D4465" w:rsidRPr="00E313C5">
        <w:rPr>
          <w:i w:val="0"/>
          <w:lang w:val="en-GB"/>
        </w:rPr>
        <w:t xml:space="preserve"> new workflow document for this case</w:t>
      </w:r>
      <w:r>
        <w:rPr>
          <w:i w:val="0"/>
          <w:lang w:val="en-GB"/>
        </w:rPr>
        <w:t xml:space="preserve"> is automatically created when the HT Request is c</w:t>
      </w:r>
      <w:r w:rsidR="00D52E97">
        <w:rPr>
          <w:i w:val="0"/>
          <w:lang w:val="en-GB"/>
        </w:rPr>
        <w:t>reated</w:t>
      </w:r>
      <w:r w:rsidR="002D4465" w:rsidRPr="00E313C5">
        <w:rPr>
          <w:i w:val="0"/>
          <w:lang w:val="en-GB"/>
        </w:rPr>
        <w:t xml:space="preserve">, and this document is shared </w:t>
      </w:r>
      <w:r w:rsidR="0040793B">
        <w:rPr>
          <w:i w:val="0"/>
          <w:lang w:val="en-GB"/>
        </w:rPr>
        <w:t xml:space="preserve">with recipient </w:t>
      </w:r>
      <w:r w:rsidR="002D4465" w:rsidRPr="00E313C5">
        <w:rPr>
          <w:i w:val="0"/>
          <w:lang w:val="en-GB"/>
        </w:rPr>
        <w:t xml:space="preserve">through the same IT infrastructure. </w:t>
      </w:r>
      <w:r w:rsidR="003C1C26">
        <w:rPr>
          <w:i w:val="0"/>
          <w:lang w:val="en-GB"/>
        </w:rPr>
        <w:t>Subsequent activity will update t</w:t>
      </w:r>
      <w:r w:rsidR="003C1C26" w:rsidRPr="00E313C5">
        <w:rPr>
          <w:i w:val="0"/>
          <w:lang w:val="en-GB"/>
        </w:rPr>
        <w:t>his document</w:t>
      </w:r>
      <w:r w:rsidR="003C1C26">
        <w:rPr>
          <w:i w:val="0"/>
          <w:lang w:val="en-GB"/>
        </w:rPr>
        <w:t>.</w:t>
      </w:r>
      <w:r w:rsidR="003C1C26" w:rsidRPr="00E313C5">
        <w:rPr>
          <w:i w:val="0"/>
          <w:lang w:val="en-GB"/>
        </w:rPr>
        <w:t xml:space="preserve"> </w:t>
      </w:r>
      <w:r w:rsidR="00F16983">
        <w:rPr>
          <w:i w:val="0"/>
          <w:lang w:val="en-GB"/>
        </w:rPr>
        <w:t xml:space="preserve">This document is a </w:t>
      </w:r>
      <w:r w:rsidR="00CA21DC" w:rsidRPr="00CA21DC">
        <w:rPr>
          <w:i w:val="0"/>
        </w:rPr>
        <w:t>technical document that is not viewable via the UI to the end user</w:t>
      </w:r>
      <w:r w:rsidR="00F16983">
        <w:rPr>
          <w:i w:val="0"/>
          <w:lang w:val="en-GB"/>
        </w:rPr>
        <w:t xml:space="preserve">. </w:t>
      </w:r>
      <w:bookmarkStart w:id="60" w:name="_MON_1390653355"/>
      <w:bookmarkStart w:id="61" w:name="_MON_1390653393"/>
      <w:bookmarkStart w:id="62" w:name="_MON_1393165173"/>
      <w:bookmarkStart w:id="63" w:name="_MON_1393165359"/>
      <w:bookmarkStart w:id="64" w:name="_MON_1394957366"/>
      <w:bookmarkStart w:id="65" w:name="_MON_1273744051"/>
      <w:bookmarkStart w:id="66" w:name="_MON_1273744089"/>
      <w:bookmarkStart w:id="67" w:name="_MON_1273750572"/>
      <w:bookmarkStart w:id="68" w:name="_MON_1311768767"/>
      <w:bookmarkStart w:id="69" w:name="_MON_1384603727"/>
      <w:bookmarkStart w:id="70" w:name="_MON_1278403354"/>
      <w:bookmarkStart w:id="71" w:name="_MON_1278403378"/>
      <w:bookmarkStart w:id="72" w:name="_MON_1278403398"/>
      <w:bookmarkStart w:id="73" w:name="_MON_1278403428"/>
      <w:bookmarkStart w:id="74" w:name="_MON_1390653224"/>
      <w:bookmarkStart w:id="75" w:name="_MON_1278403510"/>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09962820" w14:textId="77777777" w:rsidR="002D4465" w:rsidRPr="003F1F6A" w:rsidRDefault="002D4465" w:rsidP="002D4465">
      <w:pPr>
        <w:pStyle w:val="Corpodeltesto"/>
        <w:rPr>
          <w:b/>
        </w:rPr>
      </w:pPr>
      <w:r w:rsidRPr="003F1F6A">
        <w:rPr>
          <w:b/>
        </w:rPr>
        <w:t xml:space="preserve">B. </w:t>
      </w:r>
      <w:r>
        <w:rPr>
          <w:b/>
        </w:rPr>
        <w:t>Definition of Manager of HT</w:t>
      </w:r>
    </w:p>
    <w:p w14:paraId="608E0B4C" w14:textId="72F3F768" w:rsidR="002D4465" w:rsidRDefault="00734E38" w:rsidP="002D4465">
      <w:pPr>
        <w:pStyle w:val="AuthorInstructions"/>
        <w:rPr>
          <w:i w:val="0"/>
          <w:lang w:val="en-GB"/>
        </w:rPr>
      </w:pPr>
      <w:r>
        <w:rPr>
          <w:i w:val="0"/>
          <w:lang w:val="en-GB"/>
        </w:rPr>
        <w:t xml:space="preserve">The </w:t>
      </w:r>
      <w:r w:rsidR="00670468">
        <w:rPr>
          <w:i w:val="0"/>
          <w:lang w:val="en-GB"/>
        </w:rPr>
        <w:t>cardiac surgeon</w:t>
      </w:r>
      <w:r w:rsidR="0079539F">
        <w:rPr>
          <w:i w:val="0"/>
          <w:lang w:val="en-GB"/>
        </w:rPr>
        <w:t xml:space="preserve"> (Dr. Johnson)</w:t>
      </w:r>
      <w:r w:rsidR="002D4465" w:rsidRPr="00405FEB">
        <w:rPr>
          <w:i w:val="0"/>
          <w:lang w:val="en-GB"/>
        </w:rPr>
        <w:t xml:space="preserve"> </w:t>
      </w:r>
      <w:r>
        <w:rPr>
          <w:i w:val="0"/>
          <w:lang w:val="en-GB"/>
        </w:rPr>
        <w:t>software</w:t>
      </w:r>
      <w:r w:rsidR="00AC61E8">
        <w:rPr>
          <w:i w:val="0"/>
          <w:lang w:val="en-GB"/>
        </w:rPr>
        <w:t>, which is subscribed to receive notifications addressed to itself,</w:t>
      </w:r>
      <w:r>
        <w:rPr>
          <w:i w:val="0"/>
          <w:lang w:val="en-GB"/>
        </w:rPr>
        <w:t xml:space="preserve"> </w:t>
      </w:r>
      <w:r w:rsidR="00A00893">
        <w:rPr>
          <w:i w:val="0"/>
          <w:lang w:val="en-GB"/>
        </w:rPr>
        <w:t>receive</w:t>
      </w:r>
      <w:r w:rsidR="00910A3B">
        <w:rPr>
          <w:i w:val="0"/>
          <w:lang w:val="en-GB"/>
        </w:rPr>
        <w:t>s</w:t>
      </w:r>
      <w:r w:rsidR="00A00893">
        <w:rPr>
          <w:i w:val="0"/>
          <w:lang w:val="en-GB"/>
        </w:rPr>
        <w:t xml:space="preserve"> the</w:t>
      </w:r>
      <w:r w:rsidR="00A00893" w:rsidRPr="00405FEB">
        <w:rPr>
          <w:i w:val="0"/>
          <w:lang w:val="en-GB"/>
        </w:rPr>
        <w:t xml:space="preserve"> </w:t>
      </w:r>
      <w:r w:rsidR="002D4465" w:rsidRPr="00405FEB">
        <w:rPr>
          <w:i w:val="0"/>
          <w:lang w:val="en-GB"/>
        </w:rPr>
        <w:t>notifi</w:t>
      </w:r>
      <w:r w:rsidR="00A00893">
        <w:rPr>
          <w:i w:val="0"/>
          <w:lang w:val="en-GB"/>
        </w:rPr>
        <w:t>cation</w:t>
      </w:r>
      <w:r w:rsidR="002D4465" w:rsidRPr="00405FEB">
        <w:rPr>
          <w:i w:val="0"/>
          <w:lang w:val="en-GB"/>
        </w:rPr>
        <w:t xml:space="preserve"> </w:t>
      </w:r>
      <w:r>
        <w:rPr>
          <w:i w:val="0"/>
          <w:lang w:val="en-GB"/>
        </w:rPr>
        <w:t xml:space="preserve">about the </w:t>
      </w:r>
      <w:r w:rsidR="00A00893">
        <w:rPr>
          <w:i w:val="0"/>
          <w:lang w:val="en-GB"/>
        </w:rPr>
        <w:t>availability of an</w:t>
      </w:r>
      <w:r w:rsidR="002D4465" w:rsidRPr="00405FEB">
        <w:rPr>
          <w:i w:val="0"/>
          <w:lang w:val="en-GB"/>
        </w:rPr>
        <w:t xml:space="preserve"> </w:t>
      </w:r>
      <w:r w:rsidR="002D4465">
        <w:rPr>
          <w:i w:val="0"/>
          <w:lang w:val="en-GB"/>
        </w:rPr>
        <w:t>HT R</w:t>
      </w:r>
      <w:r w:rsidR="002D4465" w:rsidRPr="00405FEB">
        <w:rPr>
          <w:i w:val="0"/>
          <w:lang w:val="en-GB"/>
        </w:rPr>
        <w:t>equest</w:t>
      </w:r>
      <w:r w:rsidR="00AF4BB5">
        <w:rPr>
          <w:i w:val="0"/>
          <w:lang w:val="en-GB"/>
        </w:rPr>
        <w:t xml:space="preserve"> </w:t>
      </w:r>
      <w:r w:rsidR="00C51ACE">
        <w:rPr>
          <w:i w:val="0"/>
          <w:lang w:val="en-GB"/>
        </w:rPr>
        <w:t xml:space="preserve">for itself </w:t>
      </w:r>
      <w:r w:rsidR="00AF4BB5">
        <w:rPr>
          <w:i w:val="0"/>
          <w:lang w:val="en-GB"/>
        </w:rPr>
        <w:t>using the</w:t>
      </w:r>
      <w:r w:rsidR="002D4465" w:rsidRPr="00405FEB">
        <w:rPr>
          <w:i w:val="0"/>
          <w:lang w:val="en-GB"/>
        </w:rPr>
        <w:t xml:space="preserve"> IT infrastructure</w:t>
      </w:r>
      <w:r w:rsidR="00C51ACE">
        <w:rPr>
          <w:i w:val="0"/>
          <w:lang w:val="en-GB"/>
        </w:rPr>
        <w:t>, in particular thank to DSUB Profile</w:t>
      </w:r>
      <w:r w:rsidR="001C0EA4">
        <w:rPr>
          <w:i w:val="0"/>
          <w:lang w:val="en-GB"/>
        </w:rPr>
        <w:t xml:space="preserve"> (ITI-53)</w:t>
      </w:r>
      <w:r w:rsidR="002D4465" w:rsidRPr="00405FEB">
        <w:rPr>
          <w:i w:val="0"/>
          <w:lang w:val="en-GB"/>
        </w:rPr>
        <w:t xml:space="preserve">. </w:t>
      </w:r>
      <w:r>
        <w:rPr>
          <w:i w:val="0"/>
          <w:lang w:val="en-GB"/>
        </w:rPr>
        <w:t>Dr. Johnson’s</w:t>
      </w:r>
      <w:r w:rsidRPr="00405FEB">
        <w:rPr>
          <w:i w:val="0"/>
          <w:lang w:val="en-GB"/>
        </w:rPr>
        <w:t xml:space="preserve"> </w:t>
      </w:r>
      <w:r w:rsidR="00A00893">
        <w:rPr>
          <w:i w:val="0"/>
          <w:lang w:val="en-GB"/>
        </w:rPr>
        <w:t xml:space="preserve">software </w:t>
      </w:r>
      <w:r w:rsidR="002D4465" w:rsidRPr="00405FEB">
        <w:rPr>
          <w:i w:val="0"/>
          <w:lang w:val="en-GB"/>
        </w:rPr>
        <w:t>retrieves documents and images</w:t>
      </w:r>
      <w:r w:rsidR="000B3648">
        <w:rPr>
          <w:i w:val="0"/>
          <w:lang w:val="en-GB"/>
        </w:rPr>
        <w:t xml:space="preserve"> </w:t>
      </w:r>
      <w:r w:rsidR="00A00893">
        <w:rPr>
          <w:i w:val="0"/>
          <w:lang w:val="en-GB"/>
        </w:rPr>
        <w:t>linked to</w:t>
      </w:r>
      <w:r w:rsidR="000B3648">
        <w:rPr>
          <w:i w:val="0"/>
          <w:lang w:val="en-GB"/>
        </w:rPr>
        <w:t xml:space="preserve"> the HT </w:t>
      </w:r>
      <w:r w:rsidR="00A00893">
        <w:rPr>
          <w:i w:val="0"/>
          <w:lang w:val="en-GB"/>
        </w:rPr>
        <w:t>R</w:t>
      </w:r>
      <w:r w:rsidR="000B3648">
        <w:rPr>
          <w:i w:val="0"/>
          <w:lang w:val="en-GB"/>
        </w:rPr>
        <w:t>equest</w:t>
      </w:r>
      <w:r w:rsidR="002D4465" w:rsidRPr="00405FEB">
        <w:rPr>
          <w:i w:val="0"/>
          <w:lang w:val="en-GB"/>
        </w:rPr>
        <w:t xml:space="preserve"> and </w:t>
      </w:r>
      <w:r w:rsidR="00A00893">
        <w:rPr>
          <w:i w:val="0"/>
          <w:lang w:val="en-GB"/>
        </w:rPr>
        <w:t>it allow</w:t>
      </w:r>
      <w:r>
        <w:rPr>
          <w:i w:val="0"/>
          <w:lang w:val="en-GB"/>
        </w:rPr>
        <w:t xml:space="preserve">s </w:t>
      </w:r>
      <w:r w:rsidR="00A00893">
        <w:rPr>
          <w:i w:val="0"/>
          <w:lang w:val="en-GB"/>
        </w:rPr>
        <w:t xml:space="preserve">Dr. Johnson to </w:t>
      </w:r>
      <w:r>
        <w:rPr>
          <w:i w:val="0"/>
          <w:lang w:val="en-GB"/>
        </w:rPr>
        <w:t>review</w:t>
      </w:r>
      <w:r w:rsidRPr="00405FEB">
        <w:rPr>
          <w:i w:val="0"/>
          <w:lang w:val="en-GB"/>
        </w:rPr>
        <w:t xml:space="preserve"> </w:t>
      </w:r>
      <w:r w:rsidR="002D4465" w:rsidRPr="00405FEB">
        <w:rPr>
          <w:i w:val="0"/>
          <w:lang w:val="en-GB"/>
        </w:rPr>
        <w:t xml:space="preserve">the clinical case. </w:t>
      </w:r>
      <w:r w:rsidR="002D4465" w:rsidRPr="00EF5C38">
        <w:rPr>
          <w:i w:val="0"/>
          <w:lang w:val="en-GB"/>
        </w:rPr>
        <w:t xml:space="preserve">Dr Johnson decides that he is able to </w:t>
      </w:r>
      <w:r w:rsidR="002D4465">
        <w:rPr>
          <w:i w:val="0"/>
          <w:lang w:val="en-GB"/>
        </w:rPr>
        <w:t xml:space="preserve">manage the HT </w:t>
      </w:r>
      <w:r>
        <w:rPr>
          <w:i w:val="0"/>
          <w:lang w:val="en-GB"/>
        </w:rPr>
        <w:t xml:space="preserve">request. </w:t>
      </w:r>
      <w:r w:rsidR="002D4465" w:rsidRPr="00EF5C38">
        <w:rPr>
          <w:i w:val="0"/>
          <w:lang w:val="en-GB"/>
        </w:rPr>
        <w:t>Dr. Johnson</w:t>
      </w:r>
      <w:r>
        <w:rPr>
          <w:i w:val="0"/>
          <w:lang w:val="en-GB"/>
        </w:rPr>
        <w:t xml:space="preserve"> </w:t>
      </w:r>
      <w:r w:rsidR="00AF4BB5">
        <w:rPr>
          <w:i w:val="0"/>
          <w:lang w:val="en-GB"/>
        </w:rPr>
        <w:t xml:space="preserve">accepts the request electronically which makes Dr. Johnson in </w:t>
      </w:r>
      <w:r w:rsidR="002D4465" w:rsidRPr="00EF5C38">
        <w:rPr>
          <w:i w:val="0"/>
          <w:lang w:val="en-GB"/>
        </w:rPr>
        <w:t xml:space="preserve">charge </w:t>
      </w:r>
      <w:r w:rsidR="00AF4BB5">
        <w:rPr>
          <w:i w:val="0"/>
          <w:lang w:val="en-GB"/>
        </w:rPr>
        <w:t xml:space="preserve">of </w:t>
      </w:r>
      <w:r w:rsidR="002D4465" w:rsidRPr="00EF5C38">
        <w:rPr>
          <w:i w:val="0"/>
          <w:lang w:val="en-GB"/>
        </w:rPr>
        <w:t xml:space="preserve">the management of </w:t>
      </w:r>
      <w:r w:rsidR="00AF4BB5">
        <w:rPr>
          <w:i w:val="0"/>
          <w:lang w:val="en-GB"/>
        </w:rPr>
        <w:t>the</w:t>
      </w:r>
      <w:r w:rsidR="00AF4BB5" w:rsidRPr="00EF5C38">
        <w:rPr>
          <w:i w:val="0"/>
          <w:lang w:val="en-GB"/>
        </w:rPr>
        <w:t xml:space="preserve"> </w:t>
      </w:r>
      <w:r w:rsidR="002D4465" w:rsidRPr="00EF5C38">
        <w:rPr>
          <w:i w:val="0"/>
          <w:lang w:val="en-GB"/>
        </w:rPr>
        <w:t xml:space="preserve">HT for this clinical case. </w:t>
      </w:r>
      <w:r w:rsidR="002D4465">
        <w:rPr>
          <w:i w:val="0"/>
          <w:lang w:val="en-GB"/>
        </w:rPr>
        <w:t xml:space="preserve">Dr. Brown is </w:t>
      </w:r>
      <w:r w:rsidR="00AF4BB5">
        <w:rPr>
          <w:i w:val="0"/>
          <w:lang w:val="en-GB"/>
        </w:rPr>
        <w:t>electronically notified of Dr. Johnson’s acceptance of the HT Request.</w:t>
      </w:r>
    </w:p>
    <w:p w14:paraId="1E816CF6" w14:textId="09866D8E" w:rsidR="00651FEC" w:rsidRPr="004477E7" w:rsidRDefault="00853753" w:rsidP="002D4465">
      <w:pPr>
        <w:pStyle w:val="AuthorInstructions"/>
        <w:rPr>
          <w:i w:val="0"/>
          <w:lang w:val="en-GB"/>
        </w:rPr>
      </w:pPr>
      <w:r>
        <w:rPr>
          <w:i w:val="0"/>
          <w:lang w:val="en-GB"/>
        </w:rPr>
        <w:t xml:space="preserve">The Dr. Johnson </w:t>
      </w:r>
      <w:r w:rsidR="0079539F">
        <w:rPr>
          <w:i w:val="0"/>
          <w:lang w:val="en-GB"/>
        </w:rPr>
        <w:t xml:space="preserve">software automatically </w:t>
      </w:r>
      <w:r>
        <w:rPr>
          <w:i w:val="0"/>
          <w:lang w:val="en-GB"/>
        </w:rPr>
        <w:t xml:space="preserve">updates </w:t>
      </w:r>
      <w:r w:rsidR="00AC06A5">
        <w:rPr>
          <w:i w:val="0"/>
          <w:lang w:val="en-GB"/>
        </w:rPr>
        <w:t>the workflow document</w:t>
      </w:r>
      <w:r w:rsidR="005C45A9">
        <w:rPr>
          <w:i w:val="0"/>
          <w:lang w:val="en-GB"/>
        </w:rPr>
        <w:t xml:space="preserve"> by </w:t>
      </w:r>
      <w:r w:rsidR="00AC06A5">
        <w:rPr>
          <w:i w:val="0"/>
          <w:lang w:val="en-GB"/>
        </w:rPr>
        <w:t xml:space="preserve">marking </w:t>
      </w:r>
      <w:r w:rsidR="005C45A9">
        <w:rPr>
          <w:i w:val="0"/>
          <w:lang w:val="en-GB"/>
        </w:rPr>
        <w:t xml:space="preserve">the document indicating he is </w:t>
      </w:r>
      <w:r w:rsidR="00AC06A5">
        <w:rPr>
          <w:i w:val="0"/>
          <w:lang w:val="en-GB"/>
        </w:rPr>
        <w:t xml:space="preserve">in charge of HT Request. </w:t>
      </w:r>
    </w:p>
    <w:p w14:paraId="5485C261" w14:textId="77777777" w:rsidR="002D4465" w:rsidRPr="00465300" w:rsidRDefault="002D4465" w:rsidP="002D4465">
      <w:pPr>
        <w:pStyle w:val="Corpodeltesto"/>
        <w:rPr>
          <w:b/>
          <w:lang w:val="en-GB"/>
        </w:rPr>
      </w:pPr>
      <w:r w:rsidRPr="00465300">
        <w:rPr>
          <w:b/>
          <w:lang w:val="en-GB"/>
        </w:rPr>
        <w:t>C. Involvement of participants to HT</w:t>
      </w:r>
    </w:p>
    <w:p w14:paraId="2A7EE5FF" w14:textId="10CFF768" w:rsidR="002D4465" w:rsidRDefault="002D4465" w:rsidP="002D4465">
      <w:pPr>
        <w:pStyle w:val="Corpodeltesto"/>
        <w:rPr>
          <w:lang w:val="en-GB"/>
        </w:rPr>
      </w:pPr>
      <w:r w:rsidRPr="00465300">
        <w:rPr>
          <w:lang w:val="en-GB"/>
        </w:rPr>
        <w:t>Dr Johnson</w:t>
      </w:r>
      <w:r w:rsidR="00AF4BB5">
        <w:rPr>
          <w:lang w:val="en-GB"/>
        </w:rPr>
        <w:t xml:space="preserve"> considers how to staff the HT and determines that only he and Dr. Brown </w:t>
      </w:r>
      <w:r w:rsidR="000B3648">
        <w:rPr>
          <w:lang w:val="en-GB"/>
        </w:rPr>
        <w:t xml:space="preserve">are </w:t>
      </w:r>
      <w:r w:rsidR="00AF4BB5">
        <w:rPr>
          <w:lang w:val="en-GB"/>
        </w:rPr>
        <w:t>need</w:t>
      </w:r>
      <w:r w:rsidR="00381F98">
        <w:rPr>
          <w:lang w:val="en-GB"/>
        </w:rPr>
        <w:t>ed</w:t>
      </w:r>
      <w:r w:rsidR="00AF4BB5">
        <w:rPr>
          <w:lang w:val="en-GB"/>
        </w:rPr>
        <w:t>.</w:t>
      </w:r>
      <w:r w:rsidRPr="00465300">
        <w:rPr>
          <w:lang w:val="en-GB"/>
        </w:rPr>
        <w:t xml:space="preserve"> </w:t>
      </w:r>
      <w:r w:rsidR="0086091D">
        <w:rPr>
          <w:lang w:val="en-GB"/>
        </w:rPr>
        <w:t>Dr. Johnson decides that t</w:t>
      </w:r>
      <w:r w:rsidR="00BC328C">
        <w:rPr>
          <w:lang w:val="en-GB"/>
        </w:rPr>
        <w:t>he staffing of the HT is complete</w:t>
      </w:r>
      <w:r w:rsidR="0086091D">
        <w:rPr>
          <w:lang w:val="en-GB"/>
        </w:rPr>
        <w:t xml:space="preserve"> and no any other professionals </w:t>
      </w:r>
      <w:r w:rsidR="005C45A9">
        <w:rPr>
          <w:lang w:val="en-GB"/>
        </w:rPr>
        <w:t>will</w:t>
      </w:r>
      <w:r w:rsidR="0086091D">
        <w:rPr>
          <w:lang w:val="en-GB"/>
        </w:rPr>
        <w:t xml:space="preserve"> be in</w:t>
      </w:r>
      <w:r w:rsidR="005C45A9">
        <w:rPr>
          <w:lang w:val="en-GB"/>
        </w:rPr>
        <w:t>cluded</w:t>
      </w:r>
      <w:r w:rsidR="0086091D">
        <w:rPr>
          <w:lang w:val="en-GB"/>
        </w:rPr>
        <w:t>.</w:t>
      </w:r>
      <w:r w:rsidR="00BC328C">
        <w:rPr>
          <w:lang w:val="en-GB"/>
        </w:rPr>
        <w:t xml:space="preserve"> </w:t>
      </w:r>
      <w:r w:rsidR="00FB4B84">
        <w:rPr>
          <w:lang w:val="en-GB"/>
        </w:rPr>
        <w:t xml:space="preserve"> </w:t>
      </w:r>
    </w:p>
    <w:p w14:paraId="02143D38" w14:textId="5434B2B7" w:rsidR="00AC06A5" w:rsidRDefault="003061FB" w:rsidP="002D4465">
      <w:pPr>
        <w:pStyle w:val="Corpodeltesto"/>
        <w:rPr>
          <w:lang w:val="en-GB"/>
        </w:rPr>
      </w:pPr>
      <w:r>
        <w:rPr>
          <w:lang w:val="en-GB"/>
        </w:rPr>
        <w:t>To</w:t>
      </w:r>
      <w:r w:rsidR="002D4465" w:rsidRPr="00465300">
        <w:rPr>
          <w:lang w:val="en-GB"/>
        </w:rPr>
        <w:t xml:space="preserve"> </w:t>
      </w:r>
      <w:r w:rsidR="00E72885">
        <w:rPr>
          <w:lang w:val="en-GB"/>
        </w:rPr>
        <w:t>appropriately treat</w:t>
      </w:r>
      <w:r w:rsidR="002D4465">
        <w:rPr>
          <w:lang w:val="en-GB"/>
        </w:rPr>
        <w:t xml:space="preserve"> </w:t>
      </w:r>
      <w:r>
        <w:rPr>
          <w:lang w:val="en-GB"/>
        </w:rPr>
        <w:t xml:space="preserve">the </w:t>
      </w:r>
      <w:r w:rsidR="002D4465">
        <w:rPr>
          <w:lang w:val="en-GB"/>
        </w:rPr>
        <w:t xml:space="preserve">patient, </w:t>
      </w:r>
      <w:r w:rsidR="002D4465" w:rsidRPr="008B42F3">
        <w:rPr>
          <w:lang w:val="en-GB"/>
        </w:rPr>
        <w:t xml:space="preserve">Dr. Johnson </w:t>
      </w:r>
      <w:r w:rsidR="00E72885">
        <w:rPr>
          <w:lang w:val="en-GB"/>
        </w:rPr>
        <w:t xml:space="preserve">decides </w:t>
      </w:r>
      <w:r>
        <w:rPr>
          <w:lang w:val="en-GB"/>
        </w:rPr>
        <w:t xml:space="preserve">that </w:t>
      </w:r>
      <w:r w:rsidR="002D4465" w:rsidRPr="008B42F3">
        <w:rPr>
          <w:lang w:val="en-GB"/>
        </w:rPr>
        <w:t xml:space="preserve">a new echocardiogram (Cine-loops) is </w:t>
      </w:r>
      <w:r>
        <w:rPr>
          <w:lang w:val="en-GB"/>
        </w:rPr>
        <w:t>needed</w:t>
      </w:r>
      <w:r w:rsidR="002D4465" w:rsidRPr="008B42F3">
        <w:rPr>
          <w:lang w:val="en-GB"/>
        </w:rPr>
        <w:t xml:space="preserve">. </w:t>
      </w:r>
      <w:r w:rsidR="00381F98">
        <w:rPr>
          <w:lang w:val="en-GB"/>
        </w:rPr>
        <w:t>Electronically</w:t>
      </w:r>
      <w:r>
        <w:rPr>
          <w:lang w:val="en-GB"/>
        </w:rPr>
        <w:t xml:space="preserve">, </w:t>
      </w:r>
      <w:r w:rsidR="002D4465" w:rsidRPr="008B42F3">
        <w:rPr>
          <w:lang w:val="en-GB"/>
        </w:rPr>
        <w:t xml:space="preserve">Dr. Johnson </w:t>
      </w:r>
      <w:r>
        <w:rPr>
          <w:lang w:val="en-GB"/>
        </w:rPr>
        <w:t xml:space="preserve">completes </w:t>
      </w:r>
      <w:r w:rsidR="002D4465">
        <w:rPr>
          <w:lang w:val="en-GB"/>
        </w:rPr>
        <w:t xml:space="preserve">the request </w:t>
      </w:r>
      <w:r>
        <w:rPr>
          <w:lang w:val="en-GB"/>
        </w:rPr>
        <w:t>for a new</w:t>
      </w:r>
      <w:r w:rsidR="002D4465" w:rsidRPr="008B42F3">
        <w:rPr>
          <w:lang w:val="en-GB"/>
        </w:rPr>
        <w:t xml:space="preserve"> echocardiogram</w:t>
      </w:r>
      <w:r>
        <w:rPr>
          <w:lang w:val="en-GB"/>
        </w:rPr>
        <w:t xml:space="preserve"> which is electronically sent to Dr. Brown.</w:t>
      </w:r>
      <w:r w:rsidR="002D4465">
        <w:rPr>
          <w:lang w:val="en-GB"/>
        </w:rPr>
        <w:t xml:space="preserve"> </w:t>
      </w:r>
    </w:p>
    <w:p w14:paraId="3001DAEF" w14:textId="0E9CF922" w:rsidR="00E47476" w:rsidRPr="00CF3431" w:rsidRDefault="00AC06A5" w:rsidP="004477E7">
      <w:pPr>
        <w:pStyle w:val="AuthorInstructions"/>
        <w:rPr>
          <w:lang w:val="en-GB"/>
        </w:rPr>
      </w:pPr>
      <w:r>
        <w:rPr>
          <w:i w:val="0"/>
          <w:lang w:val="en-GB"/>
        </w:rPr>
        <w:t xml:space="preserve">Dr. Johnson </w:t>
      </w:r>
      <w:r w:rsidR="005C45A9">
        <w:rPr>
          <w:i w:val="0"/>
          <w:lang w:val="en-GB"/>
        </w:rPr>
        <w:t xml:space="preserve">system </w:t>
      </w:r>
      <w:r>
        <w:rPr>
          <w:i w:val="0"/>
          <w:lang w:val="en-GB"/>
        </w:rPr>
        <w:t>automatically</w:t>
      </w:r>
      <w:r w:rsidR="005C45A9">
        <w:rPr>
          <w:i w:val="0"/>
          <w:lang w:val="en-GB"/>
        </w:rPr>
        <w:t xml:space="preserve"> updates</w:t>
      </w:r>
      <w:r>
        <w:rPr>
          <w:i w:val="0"/>
          <w:lang w:val="en-GB"/>
        </w:rPr>
        <w:t xml:space="preserve"> the workflow document</w:t>
      </w:r>
      <w:r w:rsidR="005C45A9">
        <w:rPr>
          <w:i w:val="0"/>
          <w:lang w:val="en-GB"/>
        </w:rPr>
        <w:t xml:space="preserve"> indicating</w:t>
      </w:r>
      <w:r>
        <w:rPr>
          <w:i w:val="0"/>
          <w:lang w:val="en-GB"/>
        </w:rPr>
        <w:t xml:space="preserve"> </w:t>
      </w:r>
      <w:r w:rsidR="00BA3034">
        <w:rPr>
          <w:i w:val="0"/>
          <w:lang w:val="en-GB"/>
        </w:rPr>
        <w:t xml:space="preserve">that there aren’t </w:t>
      </w:r>
      <w:r w:rsidR="00E72885">
        <w:rPr>
          <w:i w:val="0"/>
          <w:lang w:val="en-GB"/>
        </w:rPr>
        <w:t xml:space="preserve">other </w:t>
      </w:r>
      <w:r w:rsidR="00BA3034">
        <w:rPr>
          <w:i w:val="0"/>
          <w:lang w:val="en-GB"/>
        </w:rPr>
        <w:t>invited professionals and a</w:t>
      </w:r>
      <w:r>
        <w:rPr>
          <w:i w:val="0"/>
          <w:lang w:val="en-GB"/>
        </w:rPr>
        <w:t xml:space="preserve"> request of new exams </w:t>
      </w:r>
      <w:r w:rsidR="00BA3034">
        <w:rPr>
          <w:i w:val="0"/>
          <w:lang w:val="en-GB"/>
        </w:rPr>
        <w:t xml:space="preserve">is required for </w:t>
      </w:r>
      <w:r>
        <w:rPr>
          <w:i w:val="0"/>
          <w:lang w:val="en-GB"/>
        </w:rPr>
        <w:t>Dr. Brown</w:t>
      </w:r>
      <w:r w:rsidR="00E72885">
        <w:rPr>
          <w:i w:val="0"/>
          <w:lang w:val="en-GB"/>
        </w:rPr>
        <w:t xml:space="preserve"> to perform</w:t>
      </w:r>
      <w:r>
        <w:rPr>
          <w:i w:val="0"/>
          <w:lang w:val="en-GB"/>
        </w:rPr>
        <w:t xml:space="preserve">.  </w:t>
      </w:r>
    </w:p>
    <w:p w14:paraId="05ACDC20" w14:textId="04CC5476" w:rsidR="007A2E50" w:rsidRDefault="007A2E50" w:rsidP="001E4EEA">
      <w:pPr>
        <w:pStyle w:val="Corpodeltesto"/>
        <w:rPr>
          <w:b/>
          <w:lang w:val="en-GB"/>
        </w:rPr>
      </w:pPr>
      <w:r>
        <w:rPr>
          <w:b/>
          <w:lang w:val="en-GB"/>
        </w:rPr>
        <w:t>D</w:t>
      </w:r>
      <w:r w:rsidRPr="00465300">
        <w:rPr>
          <w:b/>
          <w:lang w:val="en-GB"/>
        </w:rPr>
        <w:t xml:space="preserve">. </w:t>
      </w:r>
      <w:r>
        <w:rPr>
          <w:b/>
          <w:lang w:val="en-GB"/>
        </w:rPr>
        <w:t xml:space="preserve"> Filling additional requirements of the HT</w:t>
      </w:r>
    </w:p>
    <w:p w14:paraId="07743D61" w14:textId="21755917" w:rsidR="002D4465" w:rsidRPr="00B05F9B" w:rsidRDefault="002D4465" w:rsidP="001E4EEA">
      <w:pPr>
        <w:pStyle w:val="Corpodeltesto"/>
        <w:rPr>
          <w:b/>
          <w:u w:val="single"/>
          <w:lang w:val="en-GB"/>
        </w:rPr>
      </w:pPr>
      <w:r>
        <w:rPr>
          <w:lang w:val="en-GB"/>
        </w:rPr>
        <w:t xml:space="preserve">Dr. Brown </w:t>
      </w:r>
      <w:r w:rsidR="003061FB">
        <w:rPr>
          <w:lang w:val="en-GB"/>
        </w:rPr>
        <w:t xml:space="preserve">performs </w:t>
      </w:r>
      <w:r w:rsidR="003061FB" w:rsidRPr="008B42F3">
        <w:rPr>
          <w:lang w:val="en-GB"/>
        </w:rPr>
        <w:t>a new echocardiogram (Cine-loops)</w:t>
      </w:r>
      <w:r>
        <w:rPr>
          <w:lang w:val="en-GB"/>
        </w:rPr>
        <w:t xml:space="preserve">. </w:t>
      </w:r>
    </w:p>
    <w:p w14:paraId="116355C2" w14:textId="701B38E3" w:rsidR="002D4465" w:rsidRDefault="002D4465" w:rsidP="001E4EEA">
      <w:pPr>
        <w:pStyle w:val="Corpodeltesto"/>
        <w:rPr>
          <w:lang w:val="en-GB"/>
        </w:rPr>
      </w:pPr>
      <w:r w:rsidRPr="00931C15">
        <w:rPr>
          <w:lang w:val="en-GB"/>
        </w:rPr>
        <w:lastRenderedPageBreak/>
        <w:t xml:space="preserve">When the new echocardiogram </w:t>
      </w:r>
      <w:r w:rsidR="003061FB">
        <w:rPr>
          <w:lang w:val="en-GB"/>
        </w:rPr>
        <w:t>results are electronically</w:t>
      </w:r>
      <w:r w:rsidR="003061FB" w:rsidRPr="00931C15">
        <w:rPr>
          <w:lang w:val="en-GB"/>
        </w:rPr>
        <w:t xml:space="preserve"> </w:t>
      </w:r>
      <w:r w:rsidRPr="00931C15">
        <w:rPr>
          <w:lang w:val="en-GB"/>
        </w:rPr>
        <w:t xml:space="preserve">available, </w:t>
      </w:r>
      <w:r w:rsidR="00B52BB1">
        <w:rPr>
          <w:lang w:val="en-GB"/>
        </w:rPr>
        <w:t>Dr. Johnson is electronically notified and his system can retrieve the documents</w:t>
      </w:r>
      <w:r w:rsidRPr="00931C15">
        <w:rPr>
          <w:lang w:val="en-GB"/>
        </w:rPr>
        <w:t xml:space="preserve"> through an IT infrastructure</w:t>
      </w:r>
      <w:r w:rsidR="003061FB">
        <w:rPr>
          <w:lang w:val="en-GB"/>
        </w:rPr>
        <w:t>.</w:t>
      </w:r>
    </w:p>
    <w:p w14:paraId="0F561B11" w14:textId="133552C0" w:rsidR="004604CF" w:rsidRPr="004604CF" w:rsidRDefault="004604CF" w:rsidP="001E4EEA">
      <w:pPr>
        <w:pStyle w:val="Corpodeltesto"/>
      </w:pPr>
      <w:r w:rsidRPr="004477E7">
        <w:rPr>
          <w:lang w:val="en-GB"/>
        </w:rPr>
        <w:t xml:space="preserve">Dr. Brown </w:t>
      </w:r>
      <w:r w:rsidR="00E72885">
        <w:rPr>
          <w:lang w:val="en-GB"/>
        </w:rPr>
        <w:t xml:space="preserve">system </w:t>
      </w:r>
      <w:r w:rsidRPr="004477E7">
        <w:rPr>
          <w:lang w:val="en-GB"/>
        </w:rPr>
        <w:t xml:space="preserve">automatically </w:t>
      </w:r>
      <w:r w:rsidR="00E72885" w:rsidRPr="004477E7">
        <w:rPr>
          <w:lang w:val="en-GB"/>
        </w:rPr>
        <w:t xml:space="preserve">updates </w:t>
      </w:r>
      <w:r w:rsidRPr="004477E7">
        <w:rPr>
          <w:lang w:val="en-GB"/>
        </w:rPr>
        <w:t>the workflow document</w:t>
      </w:r>
      <w:r w:rsidR="00E72885">
        <w:rPr>
          <w:lang w:val="en-GB"/>
        </w:rPr>
        <w:t xml:space="preserve"> with indications </w:t>
      </w:r>
      <w:r w:rsidRPr="004477E7">
        <w:rPr>
          <w:lang w:val="en-GB"/>
        </w:rPr>
        <w:t xml:space="preserve">that results of new exams are now available.  </w:t>
      </w:r>
    </w:p>
    <w:p w14:paraId="067CF195" w14:textId="7381663C" w:rsidR="002D4465" w:rsidRPr="00465300" w:rsidRDefault="002D4465" w:rsidP="002D4465">
      <w:pPr>
        <w:pStyle w:val="Corpodeltesto"/>
        <w:rPr>
          <w:b/>
          <w:lang w:val="en-GB"/>
        </w:rPr>
      </w:pPr>
      <w:r>
        <w:rPr>
          <w:b/>
          <w:lang w:val="en-GB"/>
        </w:rPr>
        <w:t>E</w:t>
      </w:r>
      <w:r w:rsidRPr="00465300">
        <w:rPr>
          <w:b/>
          <w:lang w:val="en-GB"/>
        </w:rPr>
        <w:t xml:space="preserve">. </w:t>
      </w:r>
      <w:r>
        <w:rPr>
          <w:b/>
          <w:lang w:val="en-GB"/>
        </w:rPr>
        <w:t>Providing of a individual evaluation report</w:t>
      </w:r>
    </w:p>
    <w:p w14:paraId="024C91FC" w14:textId="463C0C13" w:rsidR="002D4465" w:rsidRDefault="00766D5B" w:rsidP="002D4465">
      <w:pPr>
        <w:pStyle w:val="Corpodeltesto"/>
        <w:rPr>
          <w:lang w:val="en-GB"/>
        </w:rPr>
      </w:pPr>
      <w:r>
        <w:rPr>
          <w:lang w:val="en-GB"/>
        </w:rPr>
        <w:t xml:space="preserve">Dr. Johnson </w:t>
      </w:r>
      <w:r w:rsidR="00E72885">
        <w:rPr>
          <w:lang w:val="en-GB"/>
        </w:rPr>
        <w:t xml:space="preserve">software </w:t>
      </w:r>
      <w:r>
        <w:rPr>
          <w:lang w:val="en-GB"/>
        </w:rPr>
        <w:t>retrieve</w:t>
      </w:r>
      <w:r w:rsidR="00EB2BCB">
        <w:rPr>
          <w:lang w:val="en-GB"/>
        </w:rPr>
        <w:t>s</w:t>
      </w:r>
      <w:r>
        <w:rPr>
          <w:lang w:val="en-GB"/>
        </w:rPr>
        <w:t xml:space="preserve"> all clinical documents and images, and Dr. Johnson </w:t>
      </w:r>
      <w:r w:rsidR="003061FB">
        <w:rPr>
          <w:lang w:val="en-GB"/>
        </w:rPr>
        <w:t>creates</w:t>
      </w:r>
      <w:r w:rsidR="003061FB" w:rsidRPr="00885071">
        <w:rPr>
          <w:lang w:val="en-GB"/>
        </w:rPr>
        <w:t xml:space="preserve"> </w:t>
      </w:r>
      <w:r w:rsidR="002D4465" w:rsidRPr="00885071">
        <w:rPr>
          <w:lang w:val="en-GB"/>
        </w:rPr>
        <w:t xml:space="preserve">a individual </w:t>
      </w:r>
      <w:r w:rsidR="009D3D29">
        <w:rPr>
          <w:lang w:val="en-GB"/>
        </w:rPr>
        <w:t xml:space="preserve">evaluation </w:t>
      </w:r>
      <w:r w:rsidR="002D4465" w:rsidRPr="00885071">
        <w:rPr>
          <w:lang w:val="en-GB"/>
        </w:rPr>
        <w:t>report</w:t>
      </w:r>
      <w:r>
        <w:rPr>
          <w:lang w:val="en-GB"/>
        </w:rPr>
        <w:t xml:space="preserve">. Dr. Johnson </w:t>
      </w:r>
      <w:r w:rsidR="00E72885">
        <w:rPr>
          <w:lang w:val="en-GB"/>
        </w:rPr>
        <w:t xml:space="preserve">software </w:t>
      </w:r>
      <w:r>
        <w:rPr>
          <w:lang w:val="en-GB"/>
        </w:rPr>
        <w:t>shares this document</w:t>
      </w:r>
      <w:r w:rsidR="00CF4451">
        <w:rPr>
          <w:lang w:val="en-GB"/>
        </w:rPr>
        <w:t xml:space="preserve"> with HT</w:t>
      </w:r>
      <w:r w:rsidR="001E4EEA">
        <w:rPr>
          <w:lang w:val="en-GB"/>
        </w:rPr>
        <w:t xml:space="preserve"> </w:t>
      </w:r>
      <w:r w:rsidR="001E4EEA" w:rsidRPr="00931C15">
        <w:rPr>
          <w:lang w:val="en-GB"/>
        </w:rPr>
        <w:t>members through an IT infrastructure</w:t>
      </w:r>
      <w:r w:rsidR="002D4465">
        <w:rPr>
          <w:lang w:val="en-GB"/>
        </w:rPr>
        <w:t>.</w:t>
      </w:r>
    </w:p>
    <w:p w14:paraId="19A5A6E5" w14:textId="08A80D8C" w:rsidR="005B52E9" w:rsidRPr="004477E7" w:rsidRDefault="005B52E9" w:rsidP="004477E7">
      <w:pPr>
        <w:pStyle w:val="AuthorInstructions"/>
        <w:rPr>
          <w:i w:val="0"/>
          <w:lang w:val="en-GB"/>
        </w:rPr>
      </w:pPr>
      <w:r w:rsidRPr="000772CA">
        <w:rPr>
          <w:i w:val="0"/>
          <w:lang w:val="en-GB"/>
        </w:rPr>
        <w:t xml:space="preserve">Dr. Johnson </w:t>
      </w:r>
      <w:r w:rsidR="00E72885" w:rsidRPr="000375FA">
        <w:rPr>
          <w:i w:val="0"/>
          <w:lang w:val="en-GB"/>
        </w:rPr>
        <w:t>software</w:t>
      </w:r>
      <w:r w:rsidR="00E72885">
        <w:rPr>
          <w:lang w:val="en-GB"/>
        </w:rPr>
        <w:t xml:space="preserve"> </w:t>
      </w:r>
      <w:r w:rsidRPr="000772CA">
        <w:rPr>
          <w:i w:val="0"/>
          <w:lang w:val="en-GB"/>
        </w:rPr>
        <w:t>automatically</w:t>
      </w:r>
      <w:r w:rsidR="00E72885">
        <w:rPr>
          <w:i w:val="0"/>
          <w:lang w:val="en-GB"/>
        </w:rPr>
        <w:t xml:space="preserve"> </w:t>
      </w:r>
      <w:r w:rsidR="00E72885" w:rsidRPr="000772CA">
        <w:rPr>
          <w:i w:val="0"/>
          <w:lang w:val="en-GB"/>
        </w:rPr>
        <w:t>updates</w:t>
      </w:r>
      <w:r w:rsidRPr="000772CA">
        <w:rPr>
          <w:i w:val="0"/>
          <w:lang w:val="en-GB"/>
        </w:rPr>
        <w:t xml:space="preserve"> the workflow document, </w:t>
      </w:r>
      <w:r w:rsidR="00E72885">
        <w:rPr>
          <w:i w:val="0"/>
          <w:lang w:val="en-GB"/>
        </w:rPr>
        <w:t>indicating</w:t>
      </w:r>
      <w:r w:rsidR="00E72885" w:rsidRPr="000772CA">
        <w:rPr>
          <w:i w:val="0"/>
          <w:lang w:val="en-GB"/>
        </w:rPr>
        <w:t xml:space="preserve"> </w:t>
      </w:r>
      <w:r w:rsidRPr="000772CA">
        <w:rPr>
          <w:i w:val="0"/>
          <w:lang w:val="en-GB"/>
        </w:rPr>
        <w:t xml:space="preserve">that individual </w:t>
      </w:r>
      <w:r w:rsidR="009D3D29">
        <w:rPr>
          <w:i w:val="0"/>
          <w:lang w:val="en-GB"/>
        </w:rPr>
        <w:t xml:space="preserve">evaluation </w:t>
      </w:r>
      <w:r w:rsidRPr="000772CA">
        <w:rPr>
          <w:i w:val="0"/>
          <w:lang w:val="en-GB"/>
        </w:rPr>
        <w:t xml:space="preserve">report is now available.    </w:t>
      </w:r>
    </w:p>
    <w:p w14:paraId="18194B1A" w14:textId="608D45A9" w:rsidR="002D4465" w:rsidRDefault="002D4465" w:rsidP="002D4465">
      <w:pPr>
        <w:pStyle w:val="Corpodeltesto"/>
        <w:rPr>
          <w:lang w:val="en-GB"/>
        </w:rPr>
      </w:pPr>
      <w:r>
        <w:rPr>
          <w:b/>
          <w:lang w:val="en-GB"/>
        </w:rPr>
        <w:t>F</w:t>
      </w:r>
      <w:r w:rsidRPr="00465300">
        <w:rPr>
          <w:b/>
          <w:lang w:val="en-GB"/>
        </w:rPr>
        <w:t xml:space="preserve">. </w:t>
      </w:r>
      <w:r w:rsidR="00483939">
        <w:rPr>
          <w:b/>
          <w:lang w:val="en-GB"/>
        </w:rPr>
        <w:t>HT Decision</w:t>
      </w:r>
    </w:p>
    <w:p w14:paraId="1D62E2B7" w14:textId="2E5BD731" w:rsidR="002D4465" w:rsidRPr="00027729" w:rsidRDefault="002D4465" w:rsidP="00C57C6C">
      <w:pPr>
        <w:pStyle w:val="AuthorInstructions"/>
        <w:numPr>
          <w:ilvl w:val="0"/>
          <w:numId w:val="24"/>
        </w:numPr>
        <w:rPr>
          <w:i w:val="0"/>
          <w:lang w:val="en-GB"/>
        </w:rPr>
      </w:pPr>
      <w:r w:rsidRPr="00885071">
        <w:rPr>
          <w:i w:val="0"/>
          <w:lang w:val="en-GB"/>
        </w:rPr>
        <w:t>Dr. Johnson decides</w:t>
      </w:r>
      <w:r>
        <w:rPr>
          <w:i w:val="0"/>
          <w:lang w:val="en-GB"/>
        </w:rPr>
        <w:t xml:space="preserve"> it is better to speak with Dr. Brown through</w:t>
      </w:r>
      <w:r w:rsidRPr="00885071">
        <w:rPr>
          <w:i w:val="0"/>
          <w:lang w:val="en-GB"/>
        </w:rPr>
        <w:t xml:space="preserve"> a videoconference. Dr. Johnson </w:t>
      </w:r>
      <w:r w:rsidR="00C00BEF">
        <w:rPr>
          <w:i w:val="0"/>
          <w:lang w:val="en-GB"/>
        </w:rPr>
        <w:t xml:space="preserve">secretary uses the software to </w:t>
      </w:r>
      <w:r w:rsidR="003061FB">
        <w:rPr>
          <w:i w:val="0"/>
          <w:lang w:val="en-GB"/>
        </w:rPr>
        <w:t>request a virtual meeting</w:t>
      </w:r>
      <w:r w:rsidR="003061FB" w:rsidRPr="00885071">
        <w:rPr>
          <w:i w:val="0"/>
          <w:lang w:val="en-GB"/>
        </w:rPr>
        <w:t xml:space="preserve"> </w:t>
      </w:r>
      <w:r w:rsidR="003061FB">
        <w:rPr>
          <w:i w:val="0"/>
          <w:lang w:val="en-GB"/>
        </w:rPr>
        <w:t xml:space="preserve">for </w:t>
      </w:r>
      <w:r w:rsidRPr="00885071">
        <w:rPr>
          <w:i w:val="0"/>
          <w:lang w:val="en-GB"/>
        </w:rPr>
        <w:t>next Monday at 10</w:t>
      </w:r>
      <w:r w:rsidR="00C00BEF">
        <w:rPr>
          <w:i w:val="0"/>
          <w:lang w:val="en-GB"/>
        </w:rPr>
        <w:t>:</w:t>
      </w:r>
      <w:r w:rsidRPr="00885071">
        <w:rPr>
          <w:i w:val="0"/>
          <w:lang w:val="en-GB"/>
        </w:rPr>
        <w:t>00</w:t>
      </w:r>
      <w:r w:rsidR="00C00BEF">
        <w:rPr>
          <w:i w:val="0"/>
          <w:lang w:val="en-GB"/>
        </w:rPr>
        <w:t xml:space="preserve"> am. </w:t>
      </w:r>
      <w:r w:rsidRPr="00885071">
        <w:rPr>
          <w:i w:val="0"/>
          <w:lang w:val="en-GB"/>
        </w:rPr>
        <w:t xml:space="preserve">Dr. </w:t>
      </w:r>
      <w:r>
        <w:rPr>
          <w:i w:val="0"/>
          <w:lang w:val="en-GB"/>
        </w:rPr>
        <w:t>Brown</w:t>
      </w:r>
      <w:r w:rsidRPr="00885071">
        <w:rPr>
          <w:i w:val="0"/>
          <w:lang w:val="en-GB"/>
        </w:rPr>
        <w:t xml:space="preserve"> is </w:t>
      </w:r>
      <w:r w:rsidR="003061FB">
        <w:rPr>
          <w:i w:val="0"/>
          <w:lang w:val="en-GB"/>
        </w:rPr>
        <w:t xml:space="preserve">electronically </w:t>
      </w:r>
      <w:r w:rsidRPr="00885071">
        <w:rPr>
          <w:i w:val="0"/>
          <w:lang w:val="en-GB"/>
        </w:rPr>
        <w:t xml:space="preserve">notified </w:t>
      </w:r>
      <w:r w:rsidR="003061FB">
        <w:rPr>
          <w:i w:val="0"/>
          <w:lang w:val="en-GB"/>
        </w:rPr>
        <w:t>of the meeting</w:t>
      </w:r>
      <w:r w:rsidRPr="00885071">
        <w:rPr>
          <w:i w:val="0"/>
          <w:lang w:val="en-GB"/>
        </w:rPr>
        <w:t>.</w:t>
      </w:r>
      <w:r w:rsidR="00027729">
        <w:rPr>
          <w:i w:val="0"/>
          <w:lang w:val="en-GB"/>
        </w:rPr>
        <w:t xml:space="preserve"> </w:t>
      </w:r>
      <w:r w:rsidR="00027729" w:rsidRPr="00027729">
        <w:rPr>
          <w:i w:val="0"/>
          <w:lang w:val="en-GB"/>
        </w:rPr>
        <w:t xml:space="preserve"> Dr. Johnson </w:t>
      </w:r>
      <w:r w:rsidR="00C00BEF">
        <w:rPr>
          <w:i w:val="0"/>
          <w:lang w:val="en-GB"/>
        </w:rPr>
        <w:t xml:space="preserve">software </w:t>
      </w:r>
      <w:r w:rsidR="00C00BEF" w:rsidRPr="00027729">
        <w:rPr>
          <w:i w:val="0"/>
          <w:lang w:val="en-GB"/>
        </w:rPr>
        <w:t xml:space="preserve">automatically </w:t>
      </w:r>
      <w:r w:rsidR="00027729" w:rsidRPr="00027729">
        <w:rPr>
          <w:i w:val="0"/>
          <w:lang w:val="en-GB"/>
        </w:rPr>
        <w:t xml:space="preserve">updates the workflow document, </w:t>
      </w:r>
      <w:r w:rsidR="00C00BEF">
        <w:rPr>
          <w:i w:val="0"/>
          <w:lang w:val="en-GB"/>
        </w:rPr>
        <w:t>indicating</w:t>
      </w:r>
      <w:r w:rsidR="00C00BEF" w:rsidRPr="00027729">
        <w:rPr>
          <w:i w:val="0"/>
          <w:lang w:val="en-GB"/>
        </w:rPr>
        <w:t xml:space="preserve"> </w:t>
      </w:r>
      <w:r w:rsidR="00027729" w:rsidRPr="00027729">
        <w:rPr>
          <w:i w:val="0"/>
          <w:lang w:val="en-GB"/>
        </w:rPr>
        <w:t xml:space="preserve">that </w:t>
      </w:r>
      <w:r w:rsidR="00027729">
        <w:rPr>
          <w:i w:val="0"/>
          <w:lang w:val="en-GB"/>
        </w:rPr>
        <w:t>a videoconference is planned</w:t>
      </w:r>
      <w:r w:rsidR="00027729" w:rsidRPr="00027729">
        <w:rPr>
          <w:i w:val="0"/>
          <w:lang w:val="en-GB"/>
        </w:rPr>
        <w:t xml:space="preserve">.    </w:t>
      </w:r>
    </w:p>
    <w:p w14:paraId="0FB77818" w14:textId="58EB3743" w:rsidR="002D4465" w:rsidRPr="00122C35" w:rsidRDefault="002D4465" w:rsidP="00C57C6C">
      <w:pPr>
        <w:pStyle w:val="AuthorInstructions"/>
        <w:numPr>
          <w:ilvl w:val="0"/>
          <w:numId w:val="24"/>
        </w:numPr>
        <w:rPr>
          <w:i w:val="0"/>
          <w:lang w:val="en-GB"/>
        </w:rPr>
      </w:pPr>
      <w:r w:rsidRPr="00885071">
        <w:rPr>
          <w:i w:val="0"/>
          <w:lang w:val="en-GB"/>
        </w:rPr>
        <w:t xml:space="preserve">The HT </w:t>
      </w:r>
      <w:r w:rsidR="00381F98" w:rsidRPr="00885071">
        <w:rPr>
          <w:i w:val="0"/>
          <w:lang w:val="en-GB"/>
        </w:rPr>
        <w:t>meet</w:t>
      </w:r>
      <w:r w:rsidR="00381F98">
        <w:rPr>
          <w:i w:val="0"/>
          <w:lang w:val="en-GB"/>
        </w:rPr>
        <w:t xml:space="preserve">s </w:t>
      </w:r>
      <w:r w:rsidR="003061FB">
        <w:rPr>
          <w:i w:val="0"/>
          <w:lang w:val="en-GB"/>
        </w:rPr>
        <w:t>via</w:t>
      </w:r>
      <w:r w:rsidRPr="00885071">
        <w:rPr>
          <w:i w:val="0"/>
          <w:lang w:val="en-GB"/>
        </w:rPr>
        <w:t xml:space="preserve"> videoconference </w:t>
      </w:r>
      <w:r w:rsidR="00C00BEF">
        <w:rPr>
          <w:i w:val="0"/>
          <w:lang w:val="en-GB"/>
        </w:rPr>
        <w:t xml:space="preserve">at 10:00 am on </w:t>
      </w:r>
      <w:r w:rsidRPr="00885071">
        <w:rPr>
          <w:i w:val="0"/>
          <w:lang w:val="en-GB"/>
        </w:rPr>
        <w:t xml:space="preserve">Monday. The HT </w:t>
      </w:r>
      <w:r w:rsidR="00F36C44">
        <w:rPr>
          <w:i w:val="0"/>
          <w:lang w:val="en-GB"/>
        </w:rPr>
        <w:t>reviews</w:t>
      </w:r>
      <w:r w:rsidR="00F36C44" w:rsidRPr="00885071">
        <w:rPr>
          <w:i w:val="0"/>
          <w:lang w:val="en-GB"/>
        </w:rPr>
        <w:t xml:space="preserve"> </w:t>
      </w:r>
      <w:r w:rsidRPr="00885071">
        <w:rPr>
          <w:i w:val="0"/>
          <w:lang w:val="en-GB"/>
        </w:rPr>
        <w:t xml:space="preserve">the clinical case and </w:t>
      </w:r>
      <w:r w:rsidR="00F36C44">
        <w:rPr>
          <w:i w:val="0"/>
          <w:lang w:val="en-GB"/>
        </w:rPr>
        <w:t xml:space="preserve">decides the best treatment path for the patient, which is </w:t>
      </w:r>
      <w:r w:rsidRPr="00885071">
        <w:rPr>
          <w:i w:val="0"/>
          <w:lang w:val="en-GB"/>
        </w:rPr>
        <w:t>a CABG</w:t>
      </w:r>
      <w:r w:rsidR="00F36C44">
        <w:rPr>
          <w:i w:val="0"/>
          <w:lang w:val="en-GB"/>
        </w:rPr>
        <w:t xml:space="preserve"> which will be performed.  Dr. Jo</w:t>
      </w:r>
      <w:r w:rsidRPr="00C67DFF">
        <w:rPr>
          <w:i w:val="0"/>
          <w:lang w:val="en-GB"/>
        </w:rPr>
        <w:t xml:space="preserve">hnson creates </w:t>
      </w:r>
      <w:r w:rsidR="00F36C44">
        <w:rPr>
          <w:i w:val="0"/>
          <w:lang w:val="en-GB"/>
        </w:rPr>
        <w:t xml:space="preserve">a </w:t>
      </w:r>
      <w:r w:rsidRPr="00C67DFF">
        <w:rPr>
          <w:i w:val="0"/>
          <w:lang w:val="en-GB"/>
        </w:rPr>
        <w:t xml:space="preserve">final report </w:t>
      </w:r>
      <w:r w:rsidR="00F36C44">
        <w:rPr>
          <w:i w:val="0"/>
          <w:lang w:val="en-GB"/>
        </w:rPr>
        <w:t>based on the HT discussion and conclusion</w:t>
      </w:r>
      <w:r w:rsidRPr="00C67DFF">
        <w:rPr>
          <w:i w:val="0"/>
          <w:lang w:val="en-GB"/>
        </w:rPr>
        <w:t xml:space="preserve">.  The final report contains the list of exams required by Dr. Johnson for the preparation of </w:t>
      </w:r>
      <w:r>
        <w:rPr>
          <w:i w:val="0"/>
          <w:lang w:val="en-GB"/>
        </w:rPr>
        <w:t xml:space="preserve">the </w:t>
      </w:r>
      <w:r w:rsidR="00F43556">
        <w:rPr>
          <w:i w:val="0"/>
          <w:lang w:val="en-GB"/>
        </w:rPr>
        <w:t xml:space="preserve">following </w:t>
      </w:r>
      <w:r w:rsidRPr="00C67DFF">
        <w:rPr>
          <w:i w:val="0"/>
          <w:lang w:val="en-GB"/>
        </w:rPr>
        <w:t>intervention</w:t>
      </w:r>
      <w:r w:rsidR="00F43556">
        <w:rPr>
          <w:i w:val="0"/>
          <w:lang w:val="en-GB"/>
        </w:rPr>
        <w:t>s</w:t>
      </w:r>
      <w:r w:rsidRPr="00C67DFF">
        <w:rPr>
          <w:i w:val="0"/>
          <w:lang w:val="en-GB"/>
        </w:rPr>
        <w:t>: Hemogasanalysis and Ec</w:t>
      </w:r>
      <w:r w:rsidR="00396DAB">
        <w:rPr>
          <w:i w:val="0"/>
          <w:lang w:val="en-GB"/>
        </w:rPr>
        <w:t>h</w:t>
      </w:r>
      <w:r w:rsidRPr="00C67DFF">
        <w:rPr>
          <w:i w:val="0"/>
          <w:lang w:val="en-GB"/>
        </w:rPr>
        <w:t xml:space="preserve">o-color </w:t>
      </w:r>
      <w:r w:rsidR="00381F98" w:rsidRPr="00C67DFF">
        <w:rPr>
          <w:i w:val="0"/>
          <w:lang w:val="en-GB"/>
        </w:rPr>
        <w:t>Doppler</w:t>
      </w:r>
      <w:r w:rsidRPr="00C67DFF">
        <w:rPr>
          <w:i w:val="0"/>
          <w:lang w:val="en-GB"/>
        </w:rPr>
        <w:t xml:space="preserve"> (Cine-loops). </w:t>
      </w:r>
      <w:r w:rsidR="00AE445F">
        <w:rPr>
          <w:i w:val="0"/>
          <w:lang w:val="en-GB"/>
        </w:rPr>
        <w:t>Dr. Johnson</w:t>
      </w:r>
      <w:r w:rsidR="00F43556">
        <w:rPr>
          <w:i w:val="0"/>
          <w:lang w:val="en-GB"/>
        </w:rPr>
        <w:t>’s software</w:t>
      </w:r>
      <w:r w:rsidR="00AE445F">
        <w:rPr>
          <w:i w:val="0"/>
          <w:lang w:val="en-GB"/>
        </w:rPr>
        <w:t xml:space="preserve"> creates t</w:t>
      </w:r>
      <w:r w:rsidR="00F36C44">
        <w:rPr>
          <w:i w:val="0"/>
          <w:lang w:val="en-GB"/>
        </w:rPr>
        <w:t xml:space="preserve">he final </w:t>
      </w:r>
      <w:r w:rsidRPr="00C67DFF">
        <w:rPr>
          <w:i w:val="0"/>
          <w:lang w:val="en-GB"/>
        </w:rPr>
        <w:t xml:space="preserve">document </w:t>
      </w:r>
      <w:r w:rsidR="00AE445F">
        <w:rPr>
          <w:i w:val="0"/>
          <w:lang w:val="en-GB"/>
        </w:rPr>
        <w:t xml:space="preserve">and </w:t>
      </w:r>
      <w:r w:rsidR="00F43556">
        <w:rPr>
          <w:i w:val="0"/>
          <w:lang w:val="en-GB"/>
        </w:rPr>
        <w:t>enable</w:t>
      </w:r>
      <w:r w:rsidR="00AE445F">
        <w:rPr>
          <w:i w:val="0"/>
          <w:lang w:val="en-GB"/>
        </w:rPr>
        <w:t xml:space="preserve"> </w:t>
      </w:r>
      <w:r w:rsidR="004B6750">
        <w:rPr>
          <w:i w:val="0"/>
          <w:lang w:val="en-GB"/>
        </w:rPr>
        <w:t xml:space="preserve">availability of the document for </w:t>
      </w:r>
      <w:r w:rsidRPr="004B6750">
        <w:rPr>
          <w:i w:val="0"/>
          <w:lang w:val="en-GB"/>
        </w:rPr>
        <w:t xml:space="preserve">all HT members </w:t>
      </w:r>
      <w:r w:rsidR="00F43556">
        <w:rPr>
          <w:i w:val="0"/>
          <w:lang w:val="en-GB"/>
        </w:rPr>
        <w:t xml:space="preserve">(Dr. Brown) </w:t>
      </w:r>
      <w:r w:rsidR="00F36C44" w:rsidRPr="004B6750">
        <w:rPr>
          <w:i w:val="0"/>
          <w:lang w:val="en-GB"/>
        </w:rPr>
        <w:t>and proper notification is sent to the members</w:t>
      </w:r>
      <w:r w:rsidRPr="004B6750">
        <w:rPr>
          <w:i w:val="0"/>
          <w:lang w:val="en-GB"/>
        </w:rPr>
        <w:t xml:space="preserve">. </w:t>
      </w:r>
      <w:r w:rsidR="0085137A" w:rsidRPr="004B6750">
        <w:rPr>
          <w:i w:val="0"/>
          <w:lang w:val="en-GB"/>
        </w:rPr>
        <w:t xml:space="preserve">Dr. Johnson </w:t>
      </w:r>
      <w:r w:rsidR="00F43556">
        <w:rPr>
          <w:i w:val="0"/>
          <w:lang w:val="en-GB"/>
        </w:rPr>
        <w:t xml:space="preserve">software </w:t>
      </w:r>
      <w:r w:rsidR="00F43556" w:rsidRPr="004B6750">
        <w:rPr>
          <w:i w:val="0"/>
          <w:lang w:val="en-GB"/>
        </w:rPr>
        <w:t xml:space="preserve">automatically </w:t>
      </w:r>
      <w:r w:rsidR="0085137A" w:rsidRPr="004B6750">
        <w:rPr>
          <w:i w:val="0"/>
          <w:lang w:val="en-GB"/>
        </w:rPr>
        <w:t xml:space="preserve">updates the workflow document, </w:t>
      </w:r>
      <w:r w:rsidR="00F43556">
        <w:rPr>
          <w:i w:val="0"/>
          <w:lang w:val="en-GB"/>
        </w:rPr>
        <w:t>indicating</w:t>
      </w:r>
      <w:r w:rsidR="00F43556" w:rsidRPr="004B6750">
        <w:rPr>
          <w:i w:val="0"/>
          <w:lang w:val="en-GB"/>
        </w:rPr>
        <w:t xml:space="preserve"> </w:t>
      </w:r>
      <w:r w:rsidR="0085137A" w:rsidRPr="004B6750">
        <w:rPr>
          <w:i w:val="0"/>
          <w:lang w:val="en-GB"/>
        </w:rPr>
        <w:t xml:space="preserve">that </w:t>
      </w:r>
      <w:r w:rsidR="0085137A" w:rsidRPr="00122C35">
        <w:rPr>
          <w:i w:val="0"/>
          <w:lang w:val="en-GB"/>
        </w:rPr>
        <w:t xml:space="preserve">a final report is now available.    </w:t>
      </w:r>
    </w:p>
    <w:p w14:paraId="0C86D85C" w14:textId="77777777" w:rsidR="002D4465" w:rsidRPr="006C4FA0" w:rsidRDefault="002D4465" w:rsidP="002D4465">
      <w:pPr>
        <w:pStyle w:val="AuthorInstructions"/>
        <w:rPr>
          <w:b/>
          <w:i w:val="0"/>
          <w:lang w:val="en-GB"/>
        </w:rPr>
      </w:pPr>
      <w:r w:rsidRPr="006C4FA0">
        <w:rPr>
          <w:b/>
          <w:i w:val="0"/>
          <w:lang w:val="en-GB"/>
        </w:rPr>
        <w:t>G. Finalization of needed documents for intervention or treatment</w:t>
      </w:r>
    </w:p>
    <w:p w14:paraId="3E85BACF" w14:textId="611B97B8" w:rsidR="00B11F16" w:rsidRDefault="00F36C44" w:rsidP="00C57C6C">
      <w:pPr>
        <w:pStyle w:val="AuthorInstructions"/>
        <w:numPr>
          <w:ilvl w:val="0"/>
          <w:numId w:val="27"/>
        </w:numPr>
        <w:rPr>
          <w:i w:val="0"/>
          <w:lang w:val="en-GB" w:eastAsia="it-IT"/>
        </w:rPr>
      </w:pPr>
      <w:r>
        <w:rPr>
          <w:i w:val="0"/>
          <w:lang w:val="en-GB"/>
        </w:rPr>
        <w:t xml:space="preserve">Based on the </w:t>
      </w:r>
      <w:r w:rsidR="002D4465" w:rsidRPr="00885071">
        <w:rPr>
          <w:i w:val="0"/>
          <w:lang w:val="en-GB"/>
        </w:rPr>
        <w:t xml:space="preserve">final report, Dr. </w:t>
      </w:r>
      <w:r w:rsidR="002D4465">
        <w:rPr>
          <w:i w:val="0"/>
          <w:lang w:val="en-GB"/>
        </w:rPr>
        <w:t>Brown</w:t>
      </w:r>
      <w:r w:rsidR="002D4465" w:rsidRPr="00885071">
        <w:rPr>
          <w:i w:val="0"/>
          <w:lang w:val="en-GB"/>
        </w:rPr>
        <w:t xml:space="preserve"> </w:t>
      </w:r>
      <w:r>
        <w:rPr>
          <w:i w:val="0"/>
          <w:lang w:val="en-GB"/>
        </w:rPr>
        <w:t xml:space="preserve">performs the </w:t>
      </w:r>
      <w:r w:rsidRPr="00C67DFF">
        <w:rPr>
          <w:i w:val="0"/>
          <w:lang w:val="en-GB"/>
        </w:rPr>
        <w:t>Hemogasanalysis and Ec</w:t>
      </w:r>
      <w:r w:rsidR="00396DAB">
        <w:rPr>
          <w:i w:val="0"/>
          <w:lang w:val="en-GB"/>
        </w:rPr>
        <w:t>h</w:t>
      </w:r>
      <w:r w:rsidRPr="00C67DFF">
        <w:rPr>
          <w:i w:val="0"/>
          <w:lang w:val="en-GB"/>
        </w:rPr>
        <w:t xml:space="preserve">o-color </w:t>
      </w:r>
      <w:r w:rsidR="00381F98" w:rsidRPr="00C67DFF">
        <w:rPr>
          <w:i w:val="0"/>
          <w:lang w:val="en-GB"/>
        </w:rPr>
        <w:t>Doppler</w:t>
      </w:r>
      <w:r w:rsidRPr="00C67DFF">
        <w:rPr>
          <w:i w:val="0"/>
          <w:lang w:val="en-GB"/>
        </w:rPr>
        <w:t xml:space="preserve"> (Cine-loops).</w:t>
      </w:r>
      <w:r w:rsidR="007123DB">
        <w:rPr>
          <w:i w:val="0"/>
          <w:lang w:val="en-GB"/>
        </w:rPr>
        <w:t xml:space="preserve"> Dr. Brown</w:t>
      </w:r>
      <w:r w:rsidR="003E6A4C">
        <w:rPr>
          <w:i w:val="0"/>
          <w:lang w:val="en-GB"/>
        </w:rPr>
        <w:t xml:space="preserve">, </w:t>
      </w:r>
      <w:r w:rsidR="00F43556">
        <w:rPr>
          <w:i w:val="0"/>
          <w:lang w:val="en-GB"/>
        </w:rPr>
        <w:t xml:space="preserve">using </w:t>
      </w:r>
      <w:r w:rsidR="003E6A4C">
        <w:rPr>
          <w:i w:val="0"/>
          <w:lang w:val="en-GB"/>
        </w:rPr>
        <w:t xml:space="preserve">his software, shares the results of </w:t>
      </w:r>
      <w:r w:rsidR="00F43556">
        <w:rPr>
          <w:i w:val="0"/>
          <w:lang w:val="en-GB"/>
        </w:rPr>
        <w:t xml:space="preserve">the </w:t>
      </w:r>
      <w:r w:rsidR="003E6A4C">
        <w:rPr>
          <w:i w:val="0"/>
          <w:lang w:val="en-GB"/>
        </w:rPr>
        <w:t>exams</w:t>
      </w:r>
      <w:r w:rsidR="007123DB">
        <w:rPr>
          <w:i w:val="0"/>
          <w:lang w:val="en-GB"/>
        </w:rPr>
        <w:t xml:space="preserve"> </w:t>
      </w:r>
      <w:r w:rsidR="003E6A4C">
        <w:rPr>
          <w:i w:val="0"/>
          <w:lang w:val="en-GB"/>
        </w:rPr>
        <w:t>with</w:t>
      </w:r>
      <w:r w:rsidR="007123DB">
        <w:rPr>
          <w:i w:val="0"/>
          <w:lang w:val="en-GB"/>
        </w:rPr>
        <w:t xml:space="preserve"> Dr. Johnson and confirm</w:t>
      </w:r>
      <w:r w:rsidR="003E6A4C">
        <w:rPr>
          <w:i w:val="0"/>
          <w:lang w:val="en-GB"/>
        </w:rPr>
        <w:t>s</w:t>
      </w:r>
      <w:r w:rsidR="007123DB">
        <w:rPr>
          <w:i w:val="0"/>
          <w:lang w:val="en-GB"/>
        </w:rPr>
        <w:t xml:space="preserve"> electronically that </w:t>
      </w:r>
      <w:r w:rsidR="00F43556">
        <w:rPr>
          <w:i w:val="0"/>
          <w:lang w:val="en-GB"/>
        </w:rPr>
        <w:t xml:space="preserve">the </w:t>
      </w:r>
      <w:r w:rsidR="007123DB">
        <w:rPr>
          <w:i w:val="0"/>
          <w:lang w:val="en-GB"/>
        </w:rPr>
        <w:t xml:space="preserve">workflow is </w:t>
      </w:r>
      <w:r w:rsidR="00F43556">
        <w:rPr>
          <w:i w:val="0"/>
          <w:lang w:val="en-GB"/>
        </w:rPr>
        <w:t>completed</w:t>
      </w:r>
      <w:r w:rsidR="007123DB">
        <w:rPr>
          <w:i w:val="0"/>
          <w:lang w:val="en-GB"/>
        </w:rPr>
        <w:t>.</w:t>
      </w:r>
      <w:r w:rsidR="007123DB">
        <w:rPr>
          <w:i w:val="0"/>
          <w:lang w:val="en-GB" w:eastAsia="it-IT"/>
        </w:rPr>
        <w:t xml:space="preserve"> </w:t>
      </w:r>
      <w:r w:rsidR="007123DB" w:rsidRPr="007123DB">
        <w:rPr>
          <w:i w:val="0"/>
          <w:lang w:val="en-GB"/>
        </w:rPr>
        <w:t xml:space="preserve">Dr. </w:t>
      </w:r>
      <w:r w:rsidR="007123DB">
        <w:rPr>
          <w:i w:val="0"/>
          <w:lang w:val="en-GB"/>
        </w:rPr>
        <w:t>Brown</w:t>
      </w:r>
      <w:r w:rsidR="00F43556">
        <w:rPr>
          <w:i w:val="0"/>
          <w:lang w:val="en-GB"/>
        </w:rPr>
        <w:t>’s software</w:t>
      </w:r>
      <w:r w:rsidR="007123DB" w:rsidRPr="007123DB">
        <w:rPr>
          <w:i w:val="0"/>
          <w:lang w:val="en-GB"/>
        </w:rPr>
        <w:t xml:space="preserve"> </w:t>
      </w:r>
      <w:r w:rsidR="00F43556" w:rsidRPr="007123DB">
        <w:rPr>
          <w:i w:val="0"/>
          <w:lang w:val="en-GB"/>
        </w:rPr>
        <w:t xml:space="preserve">automatically </w:t>
      </w:r>
      <w:r w:rsidR="007123DB" w:rsidRPr="007123DB">
        <w:rPr>
          <w:i w:val="0"/>
          <w:lang w:val="en-GB"/>
        </w:rPr>
        <w:t>updates the workflow document</w:t>
      </w:r>
      <w:r w:rsidR="007123DB">
        <w:rPr>
          <w:i w:val="0"/>
          <w:lang w:val="en-GB"/>
        </w:rPr>
        <w:t xml:space="preserve"> </w:t>
      </w:r>
      <w:r w:rsidR="00F43556">
        <w:rPr>
          <w:i w:val="0"/>
          <w:lang w:val="en-GB"/>
        </w:rPr>
        <w:t xml:space="preserve">for the </w:t>
      </w:r>
      <w:r w:rsidR="007123DB">
        <w:rPr>
          <w:i w:val="0"/>
          <w:lang w:val="en-GB"/>
        </w:rPr>
        <w:t>last time</w:t>
      </w:r>
      <w:r w:rsidR="007123DB" w:rsidRPr="007123DB">
        <w:rPr>
          <w:i w:val="0"/>
          <w:lang w:val="en-GB"/>
        </w:rPr>
        <w:t xml:space="preserve">, </w:t>
      </w:r>
      <w:r w:rsidR="00F43556">
        <w:rPr>
          <w:i w:val="0"/>
          <w:lang w:val="en-GB"/>
        </w:rPr>
        <w:t>indicating</w:t>
      </w:r>
      <w:r w:rsidR="00F43556" w:rsidRPr="007123DB">
        <w:rPr>
          <w:i w:val="0"/>
          <w:lang w:val="en-GB"/>
        </w:rPr>
        <w:t xml:space="preserve"> </w:t>
      </w:r>
      <w:r w:rsidR="007123DB" w:rsidRPr="007123DB">
        <w:rPr>
          <w:i w:val="0"/>
          <w:lang w:val="en-GB"/>
        </w:rPr>
        <w:t xml:space="preserve">that </w:t>
      </w:r>
      <w:r w:rsidR="00F43556">
        <w:rPr>
          <w:i w:val="0"/>
          <w:lang w:val="en-GB"/>
        </w:rPr>
        <w:t xml:space="preserve">the </w:t>
      </w:r>
      <w:r w:rsidR="007123DB">
        <w:rPr>
          <w:i w:val="0"/>
          <w:lang w:val="en-GB"/>
        </w:rPr>
        <w:t xml:space="preserve">workflow is concluded </w:t>
      </w:r>
      <w:r w:rsidR="00F43556">
        <w:rPr>
          <w:i w:val="0"/>
          <w:lang w:val="en-GB"/>
        </w:rPr>
        <w:t>by</w:t>
      </w:r>
      <w:r w:rsidR="007123DB">
        <w:rPr>
          <w:i w:val="0"/>
          <w:lang w:val="en-GB"/>
        </w:rPr>
        <w:t xml:space="preserve"> sharing </w:t>
      </w:r>
      <w:r w:rsidR="00F43556">
        <w:rPr>
          <w:i w:val="0"/>
          <w:lang w:val="en-GB"/>
        </w:rPr>
        <w:t>the</w:t>
      </w:r>
      <w:r w:rsidR="007123DB">
        <w:rPr>
          <w:i w:val="0"/>
          <w:lang w:val="en-GB"/>
        </w:rPr>
        <w:t xml:space="preserve"> results of </w:t>
      </w:r>
      <w:r w:rsidR="00F43556">
        <w:rPr>
          <w:i w:val="0"/>
          <w:lang w:val="en-GB"/>
        </w:rPr>
        <w:t xml:space="preserve">the </w:t>
      </w:r>
      <w:r w:rsidR="007123DB">
        <w:rPr>
          <w:i w:val="0"/>
          <w:lang w:val="en-GB"/>
        </w:rPr>
        <w:t xml:space="preserve">exams </w:t>
      </w:r>
      <w:r w:rsidR="00F43556">
        <w:rPr>
          <w:i w:val="0"/>
          <w:lang w:val="en-GB"/>
        </w:rPr>
        <w:t xml:space="preserve">that were </w:t>
      </w:r>
      <w:r w:rsidR="007123DB">
        <w:rPr>
          <w:i w:val="0"/>
          <w:lang w:val="en-GB"/>
        </w:rPr>
        <w:t xml:space="preserve">requested during </w:t>
      </w:r>
      <w:r w:rsidR="00F43556">
        <w:rPr>
          <w:i w:val="0"/>
          <w:lang w:val="en-GB"/>
        </w:rPr>
        <w:t xml:space="preserve">the </w:t>
      </w:r>
      <w:r w:rsidR="007123DB">
        <w:rPr>
          <w:i w:val="0"/>
          <w:lang w:val="en-GB"/>
        </w:rPr>
        <w:t>videoconference</w:t>
      </w:r>
      <w:r w:rsidR="007123DB" w:rsidRPr="007123DB">
        <w:rPr>
          <w:i w:val="0"/>
          <w:lang w:val="en-GB"/>
        </w:rPr>
        <w:t xml:space="preserve">.    </w:t>
      </w:r>
    </w:p>
    <w:p w14:paraId="34B472F0" w14:textId="4FDD2949" w:rsidR="003A09FE" w:rsidRPr="00681D7E" w:rsidRDefault="00B11F16" w:rsidP="00C57C6C">
      <w:pPr>
        <w:pStyle w:val="AuthorInstructions"/>
        <w:numPr>
          <w:ilvl w:val="0"/>
          <w:numId w:val="27"/>
        </w:numPr>
        <w:rPr>
          <w:i w:val="0"/>
          <w:lang w:val="en-GB" w:eastAsia="it-IT"/>
        </w:rPr>
      </w:pPr>
      <w:r w:rsidRPr="00885071">
        <w:rPr>
          <w:i w:val="0"/>
          <w:lang w:val="en-GB"/>
        </w:rPr>
        <w:t xml:space="preserve">Dr. Johnson is </w:t>
      </w:r>
      <w:r>
        <w:rPr>
          <w:i w:val="0"/>
          <w:lang w:val="en-GB"/>
        </w:rPr>
        <w:t xml:space="preserve">electronically </w:t>
      </w:r>
      <w:r w:rsidRPr="00885071">
        <w:rPr>
          <w:i w:val="0"/>
          <w:lang w:val="en-GB"/>
        </w:rPr>
        <w:t>notified</w:t>
      </w:r>
      <w:r>
        <w:rPr>
          <w:i w:val="0"/>
          <w:lang w:val="en-GB"/>
        </w:rPr>
        <w:t xml:space="preserve"> when the results are available and</w:t>
      </w:r>
      <w:r w:rsidRPr="00885071">
        <w:rPr>
          <w:i w:val="0"/>
          <w:lang w:val="en-GB"/>
        </w:rPr>
        <w:t xml:space="preserve"> he retrieves </w:t>
      </w:r>
      <w:r>
        <w:rPr>
          <w:i w:val="0"/>
          <w:lang w:val="en-GB"/>
        </w:rPr>
        <w:t xml:space="preserve">the </w:t>
      </w:r>
      <w:r w:rsidRPr="00885071">
        <w:rPr>
          <w:i w:val="0"/>
          <w:lang w:val="en-GB"/>
        </w:rPr>
        <w:t>results.</w:t>
      </w:r>
    </w:p>
    <w:p w14:paraId="09AA1EDB" w14:textId="64FE0449" w:rsidR="005F21E7" w:rsidRPr="000807AC" w:rsidRDefault="005F21E7" w:rsidP="00126A38">
      <w:pPr>
        <w:pStyle w:val="Titolo5"/>
        <w:numPr>
          <w:ilvl w:val="0"/>
          <w:numId w:val="0"/>
        </w:numPr>
        <w:rPr>
          <w:noProof w:val="0"/>
        </w:rPr>
      </w:pPr>
      <w:bookmarkStart w:id="76" w:name="_Toc336006523"/>
      <w:r w:rsidRPr="000807AC">
        <w:rPr>
          <w:noProof w:val="0"/>
        </w:rPr>
        <w:lastRenderedPageBreak/>
        <w:t>X</w:t>
      </w:r>
      <w:r w:rsidR="00104BE6" w:rsidRPr="000807AC">
        <w:rPr>
          <w:noProof w:val="0"/>
        </w:rPr>
        <w:t>.</w:t>
      </w:r>
      <w:r w:rsidR="00AF472E" w:rsidRPr="000807AC">
        <w:rPr>
          <w:noProof w:val="0"/>
        </w:rPr>
        <w:t>4</w:t>
      </w:r>
      <w:r w:rsidRPr="000807AC">
        <w:rPr>
          <w:noProof w:val="0"/>
        </w:rPr>
        <w:t>.</w:t>
      </w:r>
      <w:r w:rsidR="00412649" w:rsidRPr="000807AC">
        <w:rPr>
          <w:noProof w:val="0"/>
        </w:rPr>
        <w:t>2</w:t>
      </w:r>
      <w:r w:rsidR="00FD6B22" w:rsidRPr="000807AC">
        <w:rPr>
          <w:noProof w:val="0"/>
        </w:rPr>
        <w:t>.</w:t>
      </w:r>
      <w:r w:rsidR="00126A38" w:rsidRPr="000807AC">
        <w:rPr>
          <w:noProof w:val="0"/>
        </w:rPr>
        <w:t>1.</w:t>
      </w:r>
      <w:r w:rsidRPr="000807AC">
        <w:rPr>
          <w:noProof w:val="0"/>
        </w:rPr>
        <w:t xml:space="preserve">2 </w:t>
      </w:r>
      <w:r w:rsidR="003276F4">
        <w:rPr>
          <w:noProof w:val="0"/>
        </w:rPr>
        <w:t>Basic Heart Team</w:t>
      </w:r>
      <w:r w:rsidR="00803A00">
        <w:rPr>
          <w:noProof w:val="0"/>
        </w:rPr>
        <w:t xml:space="preserve"> </w:t>
      </w:r>
      <w:r w:rsidR="00CC39D8">
        <w:rPr>
          <w:noProof w:val="0"/>
        </w:rPr>
        <w:t xml:space="preserve">Coordination </w:t>
      </w:r>
      <w:r w:rsidRPr="000807AC">
        <w:rPr>
          <w:noProof w:val="0"/>
        </w:rPr>
        <w:t>Process Flow</w:t>
      </w:r>
      <w:bookmarkEnd w:id="76"/>
    </w:p>
    <w:p w14:paraId="1BA7F014" w14:textId="613947B2" w:rsidR="00C3312A" w:rsidRDefault="00803A00" w:rsidP="0097163B">
      <w:r>
        <w:t xml:space="preserve">The </w:t>
      </w:r>
      <w:r w:rsidRPr="00B44563">
        <w:t xml:space="preserve">following </w:t>
      </w:r>
      <w:r w:rsidR="00A57991">
        <w:t xml:space="preserve">diagrams show sequence of transactions and </w:t>
      </w:r>
      <w:r w:rsidRPr="00B44563">
        <w:t xml:space="preserve">sequence of </w:t>
      </w:r>
      <w:r>
        <w:t xml:space="preserve">tasks within the workflow </w:t>
      </w:r>
      <w:r w:rsidRPr="00B44563">
        <w:t>describ</w:t>
      </w:r>
      <w:r w:rsidR="006068B2">
        <w:t>ing</w:t>
      </w:r>
      <w:r w:rsidRPr="00B44563">
        <w:t xml:space="preserve"> the typical</w:t>
      </w:r>
      <w:r>
        <w:t xml:space="preserve"> process flow for the Common Workflow scenario.</w:t>
      </w:r>
      <w:r w:rsidR="0023712F" w:rsidDel="0023712F">
        <w:t xml:space="preserve"> </w:t>
      </w:r>
      <w:r w:rsidR="006068B2">
        <w:t xml:space="preserve">Please see </w:t>
      </w:r>
      <w:r w:rsidR="00081354">
        <w:t>Appendix C</w:t>
      </w:r>
      <w:r w:rsidR="006068B2">
        <w:t xml:space="preserve"> for other use case flow chart diagram.</w:t>
      </w:r>
      <w:bookmarkStart w:id="77" w:name="_MON_1362204128"/>
      <w:bookmarkStart w:id="78" w:name="_MON_1362144247"/>
      <w:bookmarkStart w:id="79" w:name="_MON_1372163926"/>
      <w:bookmarkEnd w:id="77"/>
      <w:bookmarkEnd w:id="78"/>
      <w:bookmarkEnd w:id="79"/>
    </w:p>
    <w:p w14:paraId="078D030D" w14:textId="37C35F10" w:rsidR="001E4C6A" w:rsidRDefault="00B305C6" w:rsidP="00C3312A">
      <w:pPr>
        <w:pStyle w:val="TableTitle"/>
      </w:pPr>
      <w:r>
        <w:rPr>
          <w:noProof/>
          <w:lang w:val="it-IT" w:eastAsia="it-IT"/>
        </w:rPr>
        <w:lastRenderedPageBreak/>
        <w:drawing>
          <wp:inline distT="0" distB="0" distL="0" distR="0" wp14:anchorId="1398E92D" wp14:editId="28F7C9CE">
            <wp:extent cx="4518453" cy="798449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1" r="-1911" b="49435"/>
                    <a:stretch/>
                  </pic:blipFill>
                  <pic:spPr bwMode="auto">
                    <a:xfrm>
                      <a:off x="0" y="0"/>
                      <a:ext cx="4518802" cy="7985106"/>
                    </a:xfrm>
                    <a:prstGeom prst="rect">
                      <a:avLst/>
                    </a:prstGeom>
                    <a:ln>
                      <a:noFill/>
                    </a:ln>
                    <a:extLst>
                      <a:ext uri="{53640926-AAD7-44d8-BBD7-CCE9431645EC}">
                        <a14:shadowObscured xmlns:a14="http://schemas.microsoft.com/office/drawing/2010/main"/>
                      </a:ext>
                    </a:extLst>
                  </pic:spPr>
                </pic:pic>
              </a:graphicData>
            </a:graphic>
          </wp:inline>
        </w:drawing>
      </w:r>
    </w:p>
    <w:p w14:paraId="2EB749D1" w14:textId="07394819" w:rsidR="00200B60" w:rsidRDefault="00B305C6" w:rsidP="00C3312A">
      <w:pPr>
        <w:pStyle w:val="TableTitle"/>
      </w:pPr>
      <w:r>
        <w:rPr>
          <w:noProof/>
          <w:lang w:val="it-IT" w:eastAsia="it-IT"/>
        </w:rPr>
        <w:lastRenderedPageBreak/>
        <w:drawing>
          <wp:inline distT="0" distB="0" distL="0" distR="0" wp14:anchorId="3B8FA6D9" wp14:editId="35A6AF81">
            <wp:extent cx="4138186" cy="7152640"/>
            <wp:effectExtent l="0" t="0" r="0" b="1016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50494" r="-2006"/>
                    <a:stretch/>
                  </pic:blipFill>
                  <pic:spPr bwMode="auto">
                    <a:xfrm>
                      <a:off x="0" y="0"/>
                      <a:ext cx="4139019" cy="7154080"/>
                    </a:xfrm>
                    <a:prstGeom prst="rect">
                      <a:avLst/>
                    </a:prstGeom>
                    <a:ln>
                      <a:noFill/>
                    </a:ln>
                    <a:extLst>
                      <a:ext uri="{53640926-AAD7-44d8-BBD7-CCE9431645EC}">
                        <a14:shadowObscured xmlns:a14="http://schemas.microsoft.com/office/drawing/2010/main"/>
                      </a:ext>
                    </a:extLst>
                  </pic:spPr>
                </pic:pic>
              </a:graphicData>
            </a:graphic>
          </wp:inline>
        </w:drawing>
      </w:r>
    </w:p>
    <w:p w14:paraId="75B7EF4C" w14:textId="321C62C4" w:rsidR="00C3312A" w:rsidRDefault="00C3312A" w:rsidP="00C3312A">
      <w:pPr>
        <w:pStyle w:val="TableTitle"/>
      </w:pPr>
      <w:r>
        <w:t xml:space="preserve">Figure </w:t>
      </w:r>
      <w:r w:rsidRPr="000807AC">
        <w:t>X.4.2.1.</w:t>
      </w:r>
      <w:r>
        <w:t>2-</w:t>
      </w:r>
      <w:r w:rsidR="006014DF">
        <w:t>1</w:t>
      </w:r>
      <w:r w:rsidRPr="003F1F6A">
        <w:t xml:space="preserve">: </w:t>
      </w:r>
      <w:r>
        <w:t>XCHT-WD Sequence Diagram for use case 1</w:t>
      </w:r>
    </w:p>
    <w:p w14:paraId="483B396C" w14:textId="77777777" w:rsidR="0023712F" w:rsidRDefault="0023712F" w:rsidP="0023712F">
      <w:pPr>
        <w:pStyle w:val="TableTitle"/>
      </w:pPr>
    </w:p>
    <w:p w14:paraId="2316BA1B" w14:textId="77777777" w:rsidR="0023712F" w:rsidRDefault="0023712F" w:rsidP="0023712F">
      <w:pPr>
        <w:pStyle w:val="TableTitle"/>
      </w:pPr>
    </w:p>
    <w:p w14:paraId="39EE576E" w14:textId="77777777" w:rsidR="0023712F" w:rsidRDefault="0023712F" w:rsidP="0023712F">
      <w:pPr>
        <w:pStyle w:val="TableTitle"/>
      </w:pPr>
    </w:p>
    <w:p w14:paraId="079CE497" w14:textId="77777777" w:rsidR="0023712F" w:rsidRDefault="0023712F" w:rsidP="0023712F">
      <w:pPr>
        <w:pStyle w:val="TableTitle"/>
      </w:pPr>
    </w:p>
    <w:p w14:paraId="28FA2F3A" w14:textId="77777777" w:rsidR="0023712F" w:rsidRDefault="0023712F" w:rsidP="0023712F">
      <w:pPr>
        <w:pStyle w:val="TableTitle"/>
      </w:pPr>
      <w:r>
        <w:rPr>
          <w:noProof/>
          <w:lang w:val="it-IT" w:eastAsia="it-IT"/>
        </w:rPr>
        <w:drawing>
          <wp:inline distT="0" distB="0" distL="0" distR="0" wp14:anchorId="13BE068E" wp14:editId="7C0E3FE9">
            <wp:extent cx="4756006" cy="6670040"/>
            <wp:effectExtent l="0" t="0" r="0" b="1016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1 v0.7b.jpg"/>
                    <pic:cNvPicPr/>
                  </pic:nvPicPr>
                  <pic:blipFill>
                    <a:blip r:embed="rId33">
                      <a:extLst>
                        <a:ext uri="{28A0092B-C50C-407E-A947-70E740481C1C}">
                          <a14:useLocalDpi xmlns:a14="http://schemas.microsoft.com/office/drawing/2010/main" val="0"/>
                        </a:ext>
                      </a:extLst>
                    </a:blip>
                    <a:stretch>
                      <a:fillRect/>
                    </a:stretch>
                  </pic:blipFill>
                  <pic:spPr>
                    <a:xfrm>
                      <a:off x="0" y="0"/>
                      <a:ext cx="4756151" cy="6670243"/>
                    </a:xfrm>
                    <a:prstGeom prst="rect">
                      <a:avLst/>
                    </a:prstGeom>
                  </pic:spPr>
                </pic:pic>
              </a:graphicData>
            </a:graphic>
          </wp:inline>
        </w:drawing>
      </w:r>
    </w:p>
    <w:p w14:paraId="5E6E608D" w14:textId="0605C7CF" w:rsidR="0023712F" w:rsidRDefault="0023712F" w:rsidP="0023712F">
      <w:pPr>
        <w:pStyle w:val="TableTitle"/>
      </w:pPr>
      <w:r>
        <w:t xml:space="preserve">Figure </w:t>
      </w:r>
      <w:r w:rsidRPr="000807AC">
        <w:t>X.4.2.1.</w:t>
      </w:r>
      <w:r>
        <w:t>2-</w:t>
      </w:r>
      <w:r w:rsidR="006014DF">
        <w:t>2</w:t>
      </w:r>
      <w:r w:rsidRPr="003F1F6A">
        <w:t xml:space="preserve">: </w:t>
      </w:r>
      <w:r>
        <w:t>XCHT-WD Process Flow for use case 1</w:t>
      </w:r>
    </w:p>
    <w:p w14:paraId="57937FA7" w14:textId="77777777" w:rsidR="0012154E" w:rsidRDefault="0012154E" w:rsidP="00B05F9B">
      <w:pPr>
        <w:ind w:left="-567" w:firstLine="709"/>
        <w:jc w:val="center"/>
      </w:pPr>
    </w:p>
    <w:p w14:paraId="62DD79A9" w14:textId="7059840E" w:rsidR="00991490" w:rsidRDefault="00991490" w:rsidP="0070073A">
      <w:pPr>
        <w:pStyle w:val="Titolo4"/>
        <w:numPr>
          <w:ilvl w:val="0"/>
          <w:numId w:val="0"/>
        </w:numPr>
        <w:ind w:left="864" w:hanging="864"/>
      </w:pPr>
      <w:bookmarkStart w:id="80" w:name="_Toc284502452"/>
      <w:r>
        <w:t>X.4.2.</w:t>
      </w:r>
      <w:r w:rsidR="001130E8">
        <w:t>2</w:t>
      </w:r>
      <w:r w:rsidRPr="000807AC">
        <w:rPr>
          <w:noProof w:val="0"/>
        </w:rPr>
        <w:t xml:space="preserve"> Use Case #</w:t>
      </w:r>
      <w:r>
        <w:rPr>
          <w:noProof w:val="0"/>
        </w:rPr>
        <w:t>2</w:t>
      </w:r>
      <w:r w:rsidRPr="000807AC">
        <w:rPr>
          <w:noProof w:val="0"/>
        </w:rPr>
        <w:t xml:space="preserve">: </w:t>
      </w:r>
      <w:r w:rsidR="00C042B8">
        <w:t xml:space="preserve">Complex </w:t>
      </w:r>
      <w:r w:rsidR="00681D7E">
        <w:t xml:space="preserve">Heart Team </w:t>
      </w:r>
      <w:r w:rsidR="00CC39D8">
        <w:t>Coordination</w:t>
      </w:r>
    </w:p>
    <w:p w14:paraId="2C981415" w14:textId="77777777" w:rsidR="00872BD0" w:rsidRDefault="00872BD0" w:rsidP="00872BD0">
      <w:pPr>
        <w:pStyle w:val="Corpodeltesto"/>
        <w:rPr>
          <w:lang w:val="en-GB"/>
        </w:rPr>
      </w:pPr>
      <w:r w:rsidRPr="006C4FA0">
        <w:rPr>
          <w:lang w:val="en-GB"/>
        </w:rPr>
        <w:t xml:space="preserve">The following </w:t>
      </w:r>
      <w:r>
        <w:rPr>
          <w:lang w:val="en-GB"/>
        </w:rPr>
        <w:t>use case</w:t>
      </w:r>
      <w:r w:rsidRPr="006C4FA0">
        <w:rPr>
          <w:lang w:val="en-GB"/>
        </w:rPr>
        <w:t xml:space="preserve"> illustrates the workflow management of </w:t>
      </w:r>
      <w:r>
        <w:rPr>
          <w:lang w:val="en-GB"/>
        </w:rPr>
        <w:t xml:space="preserve">a </w:t>
      </w:r>
      <w:r w:rsidRPr="006C4FA0">
        <w:rPr>
          <w:lang w:val="en-GB"/>
        </w:rPr>
        <w:t xml:space="preserve">Cross-enterprise Cardiovascular </w:t>
      </w:r>
      <w:r>
        <w:rPr>
          <w:lang w:val="en-GB"/>
        </w:rPr>
        <w:t xml:space="preserve">Heart Team that is composed of other professionals besides the requester and manager of Heart Team. </w:t>
      </w:r>
      <w:r w:rsidRPr="004477E7">
        <w:rPr>
          <w:lang w:val="en-GB"/>
        </w:rPr>
        <w:t>This use case describes the</w:t>
      </w:r>
      <w:r>
        <w:rPr>
          <w:lang w:val="en-GB"/>
        </w:rPr>
        <w:t xml:space="preserve"> management of</w:t>
      </w:r>
      <w:r w:rsidRPr="004477E7">
        <w:rPr>
          <w:lang w:val="en-GB"/>
        </w:rPr>
        <w:t xml:space="preserve"> </w:t>
      </w:r>
      <w:r w:rsidRPr="00914D8F">
        <w:rPr>
          <w:lang w:val="en-GB"/>
        </w:rPr>
        <w:t xml:space="preserve">rejection </w:t>
      </w:r>
      <w:r>
        <w:rPr>
          <w:lang w:val="en-GB"/>
        </w:rPr>
        <w:t>the HT and the assignment to another manager. It describes also</w:t>
      </w:r>
      <w:r w:rsidRPr="004477E7">
        <w:rPr>
          <w:lang w:val="en-GB"/>
        </w:rPr>
        <w:t xml:space="preserve"> </w:t>
      </w:r>
      <w:r>
        <w:rPr>
          <w:lang w:val="en-GB"/>
        </w:rPr>
        <w:t>a</w:t>
      </w:r>
      <w:r w:rsidRPr="004477E7">
        <w:rPr>
          <w:lang w:val="en-GB"/>
        </w:rPr>
        <w:t xml:space="preserve"> reject of to be involved to HT as participant</w:t>
      </w:r>
      <w:r>
        <w:rPr>
          <w:lang w:val="en-GB"/>
        </w:rPr>
        <w:t>.</w:t>
      </w:r>
    </w:p>
    <w:p w14:paraId="61474796" w14:textId="77777777" w:rsidR="00872BD0" w:rsidRDefault="00872BD0" w:rsidP="00872BD0">
      <w:pPr>
        <w:pStyle w:val="Corpodeltesto"/>
        <w:rPr>
          <w:lang w:val="en-GB"/>
        </w:rPr>
      </w:pPr>
      <w:r>
        <w:rPr>
          <w:lang w:val="en-GB"/>
        </w:rPr>
        <w:t xml:space="preserve">In this use case, the requester is </w:t>
      </w:r>
      <w:r w:rsidRPr="006C4FA0">
        <w:rPr>
          <w:lang w:val="en-GB"/>
        </w:rPr>
        <w:t xml:space="preserve">a </w:t>
      </w:r>
      <w:r>
        <w:rPr>
          <w:lang w:val="en-GB"/>
        </w:rPr>
        <w:t>cardiologist, Dr. Smith,</w:t>
      </w:r>
      <w:r w:rsidRPr="006C4FA0">
        <w:rPr>
          <w:lang w:val="en-GB"/>
        </w:rPr>
        <w:t xml:space="preserve"> </w:t>
      </w:r>
      <w:r>
        <w:rPr>
          <w:lang w:val="en-GB"/>
        </w:rPr>
        <w:t>requests</w:t>
      </w:r>
      <w:r w:rsidRPr="006C4FA0">
        <w:rPr>
          <w:lang w:val="en-GB"/>
        </w:rPr>
        <w:t xml:space="preserve"> support from </w:t>
      </w:r>
      <w:r>
        <w:rPr>
          <w:lang w:val="en-GB"/>
        </w:rPr>
        <w:t>a cardiac surgeon, Dr. Johnson,</w:t>
      </w:r>
      <w:r w:rsidRPr="006C4FA0">
        <w:rPr>
          <w:lang w:val="en-GB"/>
        </w:rPr>
        <w:t xml:space="preserve"> to decide </w:t>
      </w:r>
      <w:r>
        <w:rPr>
          <w:lang w:val="en-GB"/>
        </w:rPr>
        <w:t>the best treatment path for</w:t>
      </w:r>
      <w:r w:rsidRPr="006C4FA0">
        <w:rPr>
          <w:lang w:val="en-GB"/>
        </w:rPr>
        <w:t xml:space="preserve"> the patient</w:t>
      </w:r>
      <w:r>
        <w:rPr>
          <w:lang w:val="en-GB"/>
        </w:rPr>
        <w:t xml:space="preserve"> </w:t>
      </w:r>
      <w:r w:rsidRPr="00E313C5">
        <w:rPr>
          <w:i/>
          <w:lang w:val="en-GB"/>
        </w:rPr>
        <w:t xml:space="preserve">with complex coronary disease </w:t>
      </w:r>
      <w:r>
        <w:rPr>
          <w:lang w:val="en-GB"/>
        </w:rPr>
        <w:t>(PCI or CABG intervention)</w:t>
      </w:r>
      <w:r w:rsidRPr="00DC21A9">
        <w:rPr>
          <w:lang w:val="en-GB"/>
        </w:rPr>
        <w:t xml:space="preserve"> </w:t>
      </w:r>
      <w:r w:rsidRPr="007E6453">
        <w:rPr>
          <w:lang w:val="en-GB"/>
        </w:rPr>
        <w:t xml:space="preserve">avoiding </w:t>
      </w:r>
      <w:r w:rsidRPr="00B67EA2">
        <w:rPr>
          <w:lang w:val="en-GB"/>
        </w:rPr>
        <w:t>any unnecessary patient transfers</w:t>
      </w:r>
      <w:r>
        <w:rPr>
          <w:lang w:val="en-GB"/>
        </w:rPr>
        <w:t xml:space="preserve"> to cardiac surgery or cathlab</w:t>
      </w:r>
      <w:r w:rsidRPr="006C4FA0">
        <w:rPr>
          <w:lang w:val="en-GB"/>
        </w:rPr>
        <w:t xml:space="preserve">. </w:t>
      </w:r>
      <w:r>
        <w:rPr>
          <w:lang w:val="en-GB"/>
        </w:rPr>
        <w:t>Dr. Johnson rejects the assignment because he is unable</w:t>
      </w:r>
      <w:r w:rsidRPr="000375FA">
        <w:rPr>
          <w:lang w:val="en-GB"/>
        </w:rPr>
        <w:t xml:space="preserve"> to manage this HT case, due to complexities, and decides that HT is better suited for the job</w:t>
      </w:r>
      <w:r w:rsidRPr="00514E0F">
        <w:rPr>
          <w:lang w:val="en-GB"/>
        </w:rPr>
        <w:t xml:space="preserve">. </w:t>
      </w:r>
      <w:r>
        <w:rPr>
          <w:lang w:val="en-GB"/>
        </w:rPr>
        <w:t xml:space="preserve">Dr. Smith requests support from another cardiac surgeon, Dr. John, who works in another hospital. Dr. John accepts the request and  invites interventional cardiologist, Dr. Brown, and </w:t>
      </w:r>
      <w:r w:rsidRPr="000375FA">
        <w:rPr>
          <w:lang w:val="en-GB"/>
        </w:rPr>
        <w:t>a cardiothoracic anesthesiologist, Dr. Ralph,</w:t>
      </w:r>
      <w:r>
        <w:rPr>
          <w:lang w:val="en-GB"/>
        </w:rPr>
        <w:t xml:space="preserve"> to HT</w:t>
      </w:r>
      <w:r w:rsidRPr="000375FA">
        <w:rPr>
          <w:lang w:val="en-GB"/>
        </w:rPr>
        <w:t xml:space="preserve"> but only </w:t>
      </w:r>
      <w:r>
        <w:rPr>
          <w:lang w:val="en-GB"/>
        </w:rPr>
        <w:t>Dr. Brown accepts the request to be involved. Consequently</w:t>
      </w:r>
      <w:r w:rsidRPr="006C4FA0">
        <w:rPr>
          <w:lang w:val="en-GB"/>
        </w:rPr>
        <w:t xml:space="preserve">, the HT is composed of </w:t>
      </w:r>
      <w:r>
        <w:rPr>
          <w:lang w:val="en-GB"/>
        </w:rPr>
        <w:t>Dr. Smith</w:t>
      </w:r>
      <w:r w:rsidRPr="006C4FA0">
        <w:rPr>
          <w:lang w:val="en-GB"/>
        </w:rPr>
        <w:t>,</w:t>
      </w:r>
      <w:r>
        <w:rPr>
          <w:lang w:val="en-GB"/>
        </w:rPr>
        <w:t xml:space="preserve"> the cardiologist that is in charge of the patient, the cardiac surgeon, Dr. John, and the interventional cardiologist, Dr. Brown</w:t>
      </w:r>
      <w:r w:rsidRPr="006C4FA0">
        <w:rPr>
          <w:lang w:val="en-GB"/>
        </w:rPr>
        <w:t xml:space="preserve">. </w:t>
      </w:r>
      <w:r>
        <w:rPr>
          <w:lang w:val="en-GB"/>
        </w:rPr>
        <w:t>During the process, Dr. Brown needs additional clinical report and asks to Dr. Smith to provide it. When all clinical information are available, all members of HT (except the requester) provide Individual Evaluation Reports, and on basis of these, Dr. John provide Final Report for Dr. Smith, without the use of videoconference. The decision is made to treat patient with PCI intervention, in the cathlab.</w:t>
      </w:r>
    </w:p>
    <w:p w14:paraId="06923D28" w14:textId="77777777" w:rsidR="00872BD0" w:rsidRPr="000375FA" w:rsidRDefault="00872BD0" w:rsidP="00872BD0">
      <w:pPr>
        <w:pStyle w:val="Corpodeltesto"/>
        <w:rPr>
          <w:lang w:val="en-GB"/>
        </w:rPr>
      </w:pPr>
      <w:r>
        <w:rPr>
          <w:lang w:val="en-GB"/>
        </w:rPr>
        <w:t>In this use case, Dr. Smith uses a system supported by HT Requester Actor, and Dr. Johnson and Dr. John uses system supported by HT Manager and HT Participant, and Dr. Ralph and Dr. Brown use a system supported by HT Participant. The workflow document manages this process, and it contains links to all documents shared in this use case (HT Request Document, Request to new exams, Clinical document or report or images, Individual Evaluation Report and Final Report).</w:t>
      </w:r>
    </w:p>
    <w:p w14:paraId="109832E5" w14:textId="6FCDFAE6" w:rsidR="00991490" w:rsidRPr="00991490" w:rsidRDefault="00991490" w:rsidP="0070073A">
      <w:pPr>
        <w:pStyle w:val="Corpodeltesto"/>
      </w:pPr>
      <w:r w:rsidRPr="0070073A">
        <w:rPr>
          <w:rFonts w:ascii="Arial" w:hAnsi="Arial"/>
          <w:b/>
          <w:kern w:val="28"/>
          <w:sz w:val="28"/>
        </w:rPr>
        <w:t>X.4.2.2</w:t>
      </w:r>
      <w:r w:rsidR="001130E8">
        <w:rPr>
          <w:rFonts w:ascii="Arial" w:hAnsi="Arial"/>
          <w:b/>
          <w:kern w:val="28"/>
          <w:sz w:val="28"/>
        </w:rPr>
        <w:t>.1</w:t>
      </w:r>
      <w:r w:rsidRPr="0070073A">
        <w:rPr>
          <w:rFonts w:ascii="Arial" w:hAnsi="Arial"/>
          <w:b/>
          <w:kern w:val="28"/>
          <w:sz w:val="28"/>
        </w:rPr>
        <w:t xml:space="preserve"> </w:t>
      </w:r>
      <w:r w:rsidR="00C042B8" w:rsidRPr="00C042B8">
        <w:rPr>
          <w:rFonts w:ascii="Arial" w:hAnsi="Arial"/>
          <w:b/>
          <w:kern w:val="28"/>
          <w:sz w:val="28"/>
        </w:rPr>
        <w:t>Complex Heart Team</w:t>
      </w:r>
      <w:r w:rsidRPr="0070073A">
        <w:rPr>
          <w:rFonts w:ascii="Arial" w:hAnsi="Arial"/>
          <w:b/>
          <w:kern w:val="28"/>
          <w:sz w:val="28"/>
        </w:rPr>
        <w:t xml:space="preserve"> </w:t>
      </w:r>
      <w:r w:rsidR="00CC39D8">
        <w:rPr>
          <w:rFonts w:ascii="Arial" w:hAnsi="Arial"/>
          <w:b/>
          <w:kern w:val="28"/>
          <w:sz w:val="28"/>
        </w:rPr>
        <w:t>Coordination</w:t>
      </w:r>
      <w:r w:rsidR="00CC39D8" w:rsidRPr="0070073A">
        <w:rPr>
          <w:rFonts w:ascii="Arial" w:hAnsi="Arial"/>
          <w:b/>
          <w:kern w:val="28"/>
          <w:sz w:val="28"/>
        </w:rPr>
        <w:t xml:space="preserve"> </w:t>
      </w:r>
      <w:r w:rsidR="007F7F63">
        <w:rPr>
          <w:rFonts w:ascii="Arial" w:hAnsi="Arial"/>
          <w:b/>
          <w:kern w:val="28"/>
          <w:sz w:val="28"/>
        </w:rPr>
        <w:t>U</w:t>
      </w:r>
      <w:r w:rsidRPr="0070073A">
        <w:rPr>
          <w:rFonts w:ascii="Arial" w:hAnsi="Arial"/>
          <w:b/>
          <w:kern w:val="28"/>
          <w:sz w:val="28"/>
        </w:rPr>
        <w:t>se</w:t>
      </w:r>
      <w:r w:rsidR="007F7F63">
        <w:rPr>
          <w:rFonts w:ascii="Arial" w:hAnsi="Arial"/>
          <w:b/>
          <w:kern w:val="28"/>
          <w:sz w:val="28"/>
        </w:rPr>
        <w:t xml:space="preserve"> C</w:t>
      </w:r>
      <w:r w:rsidRPr="0070073A">
        <w:rPr>
          <w:rFonts w:ascii="Arial" w:hAnsi="Arial"/>
          <w:b/>
          <w:kern w:val="28"/>
          <w:sz w:val="28"/>
        </w:rPr>
        <w:t xml:space="preserve">ase </w:t>
      </w:r>
      <w:r w:rsidR="007F7F63">
        <w:rPr>
          <w:rFonts w:ascii="Arial" w:hAnsi="Arial"/>
          <w:b/>
          <w:kern w:val="28"/>
          <w:sz w:val="28"/>
        </w:rPr>
        <w:t>D</w:t>
      </w:r>
      <w:r w:rsidRPr="0070073A">
        <w:rPr>
          <w:rFonts w:ascii="Arial" w:hAnsi="Arial"/>
          <w:b/>
          <w:kern w:val="28"/>
          <w:sz w:val="28"/>
        </w:rPr>
        <w:t>escription</w:t>
      </w:r>
    </w:p>
    <w:p w14:paraId="0713E533" w14:textId="660478BE" w:rsidR="00C042B8" w:rsidRPr="00B05F9B" w:rsidRDefault="009C4337" w:rsidP="00B05F9B">
      <w:pPr>
        <w:pStyle w:val="Corpodeltesto"/>
        <w:rPr>
          <w:b/>
        </w:rPr>
      </w:pPr>
      <w:r>
        <w:rPr>
          <w:b/>
        </w:rPr>
        <w:t>A</w:t>
      </w:r>
      <w:r w:rsidR="00C042B8" w:rsidRPr="003F1F6A">
        <w:rPr>
          <w:b/>
        </w:rPr>
        <w:t xml:space="preserve">. </w:t>
      </w:r>
      <w:r w:rsidR="00C042B8">
        <w:rPr>
          <w:b/>
        </w:rPr>
        <w:t xml:space="preserve">Request Start-up of </w:t>
      </w:r>
      <w:r w:rsidR="00381F98">
        <w:rPr>
          <w:b/>
        </w:rPr>
        <w:t>HT</w:t>
      </w:r>
    </w:p>
    <w:p w14:paraId="432AABC5" w14:textId="4965E8B6" w:rsidR="00064346" w:rsidRPr="00E313C5" w:rsidRDefault="00E3532D" w:rsidP="00064346">
      <w:pPr>
        <w:pStyle w:val="AuthorInstructions"/>
        <w:rPr>
          <w:i w:val="0"/>
          <w:lang w:val="en-GB"/>
        </w:rPr>
      </w:pPr>
      <w:r>
        <w:rPr>
          <w:i w:val="0"/>
          <w:lang w:val="en-GB"/>
        </w:rPr>
        <w:t xml:space="preserve">On </w:t>
      </w:r>
      <w:r w:rsidR="00064346" w:rsidRPr="00E313C5">
        <w:rPr>
          <w:i w:val="0"/>
          <w:lang w:val="en-GB"/>
        </w:rPr>
        <w:t xml:space="preserve">Wednesday morning, Dr. </w:t>
      </w:r>
      <w:r w:rsidR="00064346">
        <w:rPr>
          <w:i w:val="0"/>
          <w:lang w:val="en-GB"/>
        </w:rPr>
        <w:t>Smith</w:t>
      </w:r>
      <w:r w:rsidR="00064346" w:rsidRPr="00E313C5">
        <w:rPr>
          <w:i w:val="0"/>
          <w:lang w:val="en-GB"/>
        </w:rPr>
        <w:t>, an intervent</w:t>
      </w:r>
      <w:r w:rsidR="00064346">
        <w:rPr>
          <w:i w:val="0"/>
          <w:lang w:val="en-GB"/>
        </w:rPr>
        <w:t xml:space="preserve">ional cardiologist in </w:t>
      </w:r>
      <w:r w:rsidR="00E941F6">
        <w:rPr>
          <w:i w:val="0"/>
          <w:lang w:val="en-GB"/>
        </w:rPr>
        <w:t xml:space="preserve">a </w:t>
      </w:r>
      <w:r w:rsidR="00F359E8">
        <w:rPr>
          <w:i w:val="0"/>
          <w:lang w:val="en-GB"/>
        </w:rPr>
        <w:t>general</w:t>
      </w:r>
      <w:r w:rsidR="004E6D03">
        <w:rPr>
          <w:i w:val="0"/>
          <w:lang w:val="en-GB"/>
        </w:rPr>
        <w:t xml:space="preserve"> hospital</w:t>
      </w:r>
      <w:r w:rsidR="00064346" w:rsidRPr="00E313C5">
        <w:rPr>
          <w:i w:val="0"/>
          <w:lang w:val="en-GB"/>
        </w:rPr>
        <w:t>, visits a 67-year-old male patient</w:t>
      </w:r>
      <w:r w:rsidR="00064346">
        <w:rPr>
          <w:i w:val="0"/>
          <w:lang w:val="en-GB"/>
        </w:rPr>
        <w:t>,</w:t>
      </w:r>
      <w:r w:rsidR="00064346" w:rsidRPr="00E313C5">
        <w:rPr>
          <w:i w:val="0"/>
          <w:lang w:val="en-GB"/>
        </w:rPr>
        <w:t xml:space="preserve"> </w:t>
      </w:r>
      <w:r w:rsidR="00064346">
        <w:rPr>
          <w:i w:val="0"/>
          <w:lang w:val="en-GB"/>
        </w:rPr>
        <w:t xml:space="preserve">diagnosed </w:t>
      </w:r>
      <w:r w:rsidR="00064346" w:rsidRPr="00E313C5">
        <w:rPr>
          <w:i w:val="0"/>
          <w:lang w:val="en-GB"/>
        </w:rPr>
        <w:t>with hypertension without a previous history of cardiac disease</w:t>
      </w:r>
      <w:r w:rsidR="00064346">
        <w:rPr>
          <w:i w:val="0"/>
          <w:lang w:val="en-GB"/>
        </w:rPr>
        <w:t>, who starts</w:t>
      </w:r>
      <w:r w:rsidR="00064346" w:rsidRPr="00E313C5">
        <w:rPr>
          <w:i w:val="0"/>
          <w:lang w:val="en-GB"/>
        </w:rPr>
        <w:t xml:space="preserve"> complaining of effort angina, CCS class III. The patient undergo</w:t>
      </w:r>
      <w:r w:rsidR="00064346">
        <w:rPr>
          <w:i w:val="0"/>
          <w:lang w:val="en-GB"/>
        </w:rPr>
        <w:t>es</w:t>
      </w:r>
      <w:r w:rsidR="00064346" w:rsidRPr="00E313C5">
        <w:rPr>
          <w:i w:val="0"/>
          <w:lang w:val="en-GB"/>
        </w:rPr>
        <w:t xml:space="preserve"> a cardiac echocardiogram to evaluate heart functionality. The systolic function of the left ventricle was normal, with an ejection fraction of 60%. Dr. </w:t>
      </w:r>
      <w:r w:rsidR="00064346">
        <w:rPr>
          <w:i w:val="0"/>
          <w:lang w:val="en-GB"/>
        </w:rPr>
        <w:t>Smith</w:t>
      </w:r>
      <w:r w:rsidR="00064346" w:rsidRPr="00E313C5">
        <w:rPr>
          <w:i w:val="0"/>
          <w:lang w:val="en-GB"/>
        </w:rPr>
        <w:t xml:space="preserve"> decide</w:t>
      </w:r>
      <w:r w:rsidR="00064346">
        <w:rPr>
          <w:i w:val="0"/>
          <w:lang w:val="en-GB"/>
        </w:rPr>
        <w:t>s</w:t>
      </w:r>
      <w:r w:rsidR="00064346" w:rsidRPr="00E313C5">
        <w:rPr>
          <w:i w:val="0"/>
          <w:lang w:val="en-GB"/>
        </w:rPr>
        <w:t xml:space="preserve"> to evaluate the patient with a coronary angiography on </w:t>
      </w:r>
      <w:r w:rsidR="00064346">
        <w:rPr>
          <w:i w:val="0"/>
          <w:lang w:val="en-GB"/>
        </w:rPr>
        <w:t>F</w:t>
      </w:r>
      <w:r w:rsidR="00064346" w:rsidRPr="00E313C5">
        <w:rPr>
          <w:i w:val="0"/>
          <w:lang w:val="en-GB"/>
        </w:rPr>
        <w:t>riday</w:t>
      </w:r>
      <w:r w:rsidR="00064346">
        <w:rPr>
          <w:i w:val="0"/>
          <w:lang w:val="en-GB"/>
        </w:rPr>
        <w:t xml:space="preserve"> which </w:t>
      </w:r>
      <w:r w:rsidR="00064346" w:rsidRPr="00E313C5">
        <w:rPr>
          <w:i w:val="0"/>
          <w:lang w:val="en-GB"/>
        </w:rPr>
        <w:t xml:space="preserve">reveals </w:t>
      </w:r>
      <w:r w:rsidR="00064346">
        <w:rPr>
          <w:i w:val="0"/>
          <w:lang w:val="en-GB"/>
        </w:rPr>
        <w:t xml:space="preserve">a </w:t>
      </w:r>
      <w:r w:rsidR="00064346" w:rsidRPr="00E313C5">
        <w:rPr>
          <w:i w:val="0"/>
          <w:lang w:val="en-GB"/>
        </w:rPr>
        <w:t xml:space="preserve">critical (90%) stenosis at the ostium of the left anterior descending (LAD) and left circumflex (LCX) coronary arteries, and diffuse disease of the right coronary artery (RCA). SYNTAX score is 20. Class I recommendation in management of patients with complex coronary disease </w:t>
      </w:r>
      <w:r w:rsidR="00064346">
        <w:rPr>
          <w:i w:val="0"/>
          <w:lang w:val="en-GB"/>
        </w:rPr>
        <w:t>as issued in</w:t>
      </w:r>
      <w:r w:rsidR="00064346" w:rsidRPr="00E313C5">
        <w:rPr>
          <w:i w:val="0"/>
          <w:lang w:val="en-GB"/>
        </w:rPr>
        <w:t xml:space="preserve"> guidelines by American and European </w:t>
      </w:r>
      <w:r w:rsidR="00064346" w:rsidRPr="00E313C5">
        <w:rPr>
          <w:i w:val="0"/>
          <w:lang w:val="en-GB"/>
        </w:rPr>
        <w:lastRenderedPageBreak/>
        <w:t xml:space="preserve">professional organizations </w:t>
      </w:r>
      <w:r w:rsidR="00064346">
        <w:rPr>
          <w:i w:val="0"/>
          <w:lang w:val="en-GB"/>
        </w:rPr>
        <w:t>require that p</w:t>
      </w:r>
      <w:r w:rsidR="00064346" w:rsidRPr="00E313C5">
        <w:rPr>
          <w:i w:val="0"/>
          <w:lang w:val="en-GB"/>
        </w:rPr>
        <w:t xml:space="preserve">atients with a multi-vessels stenosis and with SYNTAX score ≤22 be discussed in a HT. </w:t>
      </w:r>
    </w:p>
    <w:p w14:paraId="0D6EBB56" w14:textId="26CEF212" w:rsidR="002C0733" w:rsidRDefault="00872BD0" w:rsidP="00064346">
      <w:pPr>
        <w:pStyle w:val="AuthorInstructions"/>
        <w:rPr>
          <w:i w:val="0"/>
          <w:lang w:val="en-GB"/>
        </w:rPr>
      </w:pPr>
      <w:r w:rsidRPr="00E313C5">
        <w:rPr>
          <w:i w:val="0"/>
          <w:lang w:val="en-GB"/>
        </w:rPr>
        <w:t xml:space="preserve">Dr. </w:t>
      </w:r>
      <w:r>
        <w:rPr>
          <w:i w:val="0"/>
          <w:lang w:val="en-GB"/>
        </w:rPr>
        <w:t>Smith</w:t>
      </w:r>
      <w:r w:rsidRPr="00E313C5">
        <w:rPr>
          <w:i w:val="0"/>
          <w:lang w:val="en-GB"/>
        </w:rPr>
        <w:t xml:space="preserve"> decides </w:t>
      </w:r>
      <w:r>
        <w:rPr>
          <w:i w:val="0"/>
          <w:lang w:val="en-GB"/>
        </w:rPr>
        <w:t xml:space="preserve">to request the involvement of the </w:t>
      </w:r>
      <w:r w:rsidRPr="00E313C5">
        <w:rPr>
          <w:i w:val="0"/>
          <w:lang w:val="en-GB"/>
        </w:rPr>
        <w:t xml:space="preserve">HT </w:t>
      </w:r>
      <w:r>
        <w:rPr>
          <w:i w:val="0"/>
          <w:lang w:val="en-GB"/>
        </w:rPr>
        <w:t>in order to take decision on the treatment of the patient</w:t>
      </w:r>
      <w:r w:rsidRPr="00E313C5">
        <w:rPr>
          <w:i w:val="0"/>
          <w:lang w:val="en-GB"/>
        </w:rPr>
        <w:t xml:space="preserve">. Dr. </w:t>
      </w:r>
      <w:r>
        <w:rPr>
          <w:i w:val="0"/>
          <w:lang w:val="en-GB"/>
        </w:rPr>
        <w:t>Smith selects the data to share with HT, and Dr. Smith’s s</w:t>
      </w:r>
      <w:r w:rsidRPr="00E313C5">
        <w:rPr>
          <w:i w:val="0"/>
          <w:lang w:val="en-GB"/>
        </w:rPr>
        <w:t xml:space="preserve">ecretary </w:t>
      </w:r>
      <w:r>
        <w:rPr>
          <w:i w:val="0"/>
          <w:lang w:val="en-GB"/>
        </w:rPr>
        <w:t>prepares</w:t>
      </w:r>
      <w:r w:rsidRPr="00E313C5">
        <w:rPr>
          <w:i w:val="0"/>
          <w:lang w:val="en-GB"/>
        </w:rPr>
        <w:t xml:space="preserve"> </w:t>
      </w:r>
      <w:r>
        <w:rPr>
          <w:i w:val="0"/>
          <w:lang w:val="en-GB"/>
        </w:rPr>
        <w:t>the HT R</w:t>
      </w:r>
      <w:r w:rsidRPr="00E313C5">
        <w:rPr>
          <w:i w:val="0"/>
          <w:lang w:val="en-GB"/>
        </w:rPr>
        <w:t>equest</w:t>
      </w:r>
      <w:r>
        <w:rPr>
          <w:i w:val="0"/>
          <w:lang w:val="en-GB"/>
        </w:rPr>
        <w:t xml:space="preserve"> required to activate</w:t>
      </w:r>
      <w:r w:rsidRPr="00E313C5">
        <w:rPr>
          <w:i w:val="0"/>
          <w:lang w:val="en-GB"/>
        </w:rPr>
        <w:t xml:space="preserve"> </w:t>
      </w:r>
      <w:r>
        <w:rPr>
          <w:i w:val="0"/>
          <w:lang w:val="en-GB"/>
        </w:rPr>
        <w:t>the HT, through his software. T</w:t>
      </w:r>
      <w:r w:rsidRPr="00E313C5">
        <w:rPr>
          <w:i w:val="0"/>
          <w:lang w:val="en-GB"/>
        </w:rPr>
        <w:t>hrough IT infrastructure (suppor</w:t>
      </w:r>
      <w:r>
        <w:rPr>
          <w:i w:val="0"/>
          <w:lang w:val="en-GB"/>
        </w:rPr>
        <w:t>ted by XDS, DSUB, and XDW profiles) and on the basis of local policies, the HT Request is electronically available for a cardiac surgery.</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links the following documents and images: Medical history, Drug therapy, Biochemical profile test blood, Euroscore II and Syntax score, ECG (Image), echocardiogram, Angiography and ventriculography (Cine-loops).</w:t>
      </w:r>
      <w:r>
        <w:rPr>
          <w:i w:val="0"/>
          <w:lang w:val="en-GB"/>
        </w:rPr>
        <w:t xml:space="preserve"> </w:t>
      </w:r>
      <w:r w:rsidR="00D86CB5" w:rsidRPr="00E313C5">
        <w:rPr>
          <w:i w:val="0"/>
          <w:lang w:val="en-GB"/>
        </w:rPr>
        <w:t xml:space="preserve">Dr. </w:t>
      </w:r>
      <w:r w:rsidR="00D86CB5">
        <w:rPr>
          <w:i w:val="0"/>
          <w:lang w:val="en-GB"/>
        </w:rPr>
        <w:t xml:space="preserve">Smith selects also who </w:t>
      </w:r>
      <w:r w:rsidR="0092032D">
        <w:rPr>
          <w:i w:val="0"/>
          <w:lang w:val="en-GB"/>
        </w:rPr>
        <w:t>to address the management of Heart Team</w:t>
      </w:r>
      <w:r w:rsidR="002B6118">
        <w:rPr>
          <w:i w:val="0"/>
          <w:lang w:val="en-GB"/>
        </w:rPr>
        <w:t xml:space="preserve"> (Department of Dr. Johnson</w:t>
      </w:r>
      <w:r w:rsidR="006838EC">
        <w:rPr>
          <w:i w:val="0"/>
          <w:lang w:val="en-GB"/>
        </w:rPr>
        <w:t>, a cardiac surgeon</w:t>
      </w:r>
      <w:r w:rsidR="002B6118">
        <w:rPr>
          <w:i w:val="0"/>
          <w:lang w:val="en-GB"/>
        </w:rPr>
        <w:t>)</w:t>
      </w:r>
      <w:r w:rsidR="0092032D">
        <w:rPr>
          <w:i w:val="0"/>
          <w:lang w:val="en-GB"/>
        </w:rPr>
        <w:t xml:space="preserve">. </w:t>
      </w:r>
    </w:p>
    <w:p w14:paraId="2C4543FE" w14:textId="77777777" w:rsidR="00872BD0" w:rsidRPr="009C4337" w:rsidRDefault="00872BD0" w:rsidP="00872BD0">
      <w:pPr>
        <w:pStyle w:val="AuthorInstructions"/>
        <w:rPr>
          <w:i w:val="0"/>
          <w:lang w:val="en-GB"/>
        </w:rPr>
      </w:pPr>
      <w:r>
        <w:rPr>
          <w:i w:val="0"/>
          <w:lang w:val="en-GB"/>
        </w:rPr>
        <w:t>The</w:t>
      </w:r>
      <w:r w:rsidRPr="00E313C5">
        <w:rPr>
          <w:i w:val="0"/>
          <w:lang w:val="en-GB"/>
        </w:rPr>
        <w:t xml:space="preserve"> new workflow document for this case</w:t>
      </w:r>
      <w:r>
        <w:rPr>
          <w:i w:val="0"/>
          <w:lang w:val="en-GB"/>
        </w:rPr>
        <w:t xml:space="preserve"> is automatically created when the HT Request is created</w:t>
      </w:r>
      <w:r w:rsidRPr="00E313C5">
        <w:rPr>
          <w:i w:val="0"/>
          <w:lang w:val="en-GB"/>
        </w:rPr>
        <w:t xml:space="preserve">, and this document is shared </w:t>
      </w:r>
      <w:r>
        <w:rPr>
          <w:i w:val="0"/>
          <w:lang w:val="en-GB"/>
        </w:rPr>
        <w:t xml:space="preserve">with recipient </w:t>
      </w:r>
      <w:r w:rsidRPr="00E313C5">
        <w:rPr>
          <w:i w:val="0"/>
          <w:lang w:val="en-GB"/>
        </w:rPr>
        <w:t xml:space="preserve">through the same IT infrastructure. </w:t>
      </w:r>
      <w:r>
        <w:rPr>
          <w:i w:val="0"/>
          <w:lang w:val="en-GB"/>
        </w:rPr>
        <w:t>Subsequent activity will update t</w:t>
      </w:r>
      <w:r w:rsidRPr="00E313C5">
        <w:rPr>
          <w:i w:val="0"/>
          <w:lang w:val="en-GB"/>
        </w:rPr>
        <w:t>his document</w:t>
      </w:r>
      <w:r>
        <w:rPr>
          <w:i w:val="0"/>
          <w:lang w:val="en-GB"/>
        </w:rPr>
        <w:t>.</w:t>
      </w:r>
      <w:r w:rsidRPr="00E313C5">
        <w:rPr>
          <w:i w:val="0"/>
          <w:lang w:val="en-GB"/>
        </w:rPr>
        <w:t xml:space="preserve"> </w:t>
      </w:r>
      <w:r>
        <w:rPr>
          <w:i w:val="0"/>
          <w:lang w:val="en-GB"/>
        </w:rPr>
        <w:t xml:space="preserve">This document is a procedural document that cannot be seen by user of the software. </w:t>
      </w:r>
    </w:p>
    <w:p w14:paraId="11F57C28" w14:textId="77777777" w:rsidR="00C042B8" w:rsidRPr="003F1F6A" w:rsidRDefault="00C042B8" w:rsidP="00C042B8">
      <w:pPr>
        <w:pStyle w:val="Corpodeltesto"/>
        <w:rPr>
          <w:b/>
        </w:rPr>
      </w:pPr>
      <w:r w:rsidRPr="003F1F6A">
        <w:rPr>
          <w:b/>
        </w:rPr>
        <w:t xml:space="preserve">B. </w:t>
      </w:r>
      <w:r>
        <w:rPr>
          <w:b/>
        </w:rPr>
        <w:t>Definition of Manager of HT</w:t>
      </w:r>
    </w:p>
    <w:p w14:paraId="11A8C6B4" w14:textId="0884F467" w:rsidR="00C042B8" w:rsidRPr="00CE0601" w:rsidRDefault="00021E30" w:rsidP="00C042B8">
      <w:pPr>
        <w:pStyle w:val="AuthorInstructions"/>
        <w:rPr>
          <w:i w:val="0"/>
          <w:lang w:val="en-GB"/>
        </w:rPr>
      </w:pPr>
      <w:r>
        <w:rPr>
          <w:i w:val="0"/>
          <w:lang w:val="en-GB"/>
        </w:rPr>
        <w:t xml:space="preserve">The software of </w:t>
      </w:r>
      <w:r w:rsidR="00746716">
        <w:rPr>
          <w:i w:val="0"/>
          <w:lang w:val="en-GB"/>
        </w:rPr>
        <w:t>cardiac surgeon</w:t>
      </w:r>
      <w:r w:rsidR="00997D7F">
        <w:rPr>
          <w:i w:val="0"/>
          <w:lang w:val="en-GB"/>
        </w:rPr>
        <w:t xml:space="preserve">, </w:t>
      </w:r>
      <w:r w:rsidR="00997D7F" w:rsidRPr="00405FEB">
        <w:rPr>
          <w:i w:val="0"/>
          <w:lang w:val="en-GB"/>
        </w:rPr>
        <w:t>Dr. Johnson</w:t>
      </w:r>
      <w:r w:rsidR="00997D7F">
        <w:rPr>
          <w:i w:val="0"/>
          <w:lang w:val="en-GB"/>
        </w:rPr>
        <w:t>,</w:t>
      </w:r>
      <w:r w:rsidR="00746716">
        <w:rPr>
          <w:i w:val="0"/>
          <w:lang w:val="en-GB"/>
        </w:rPr>
        <w:t xml:space="preserve"> </w:t>
      </w:r>
      <w:r w:rsidR="005D5E5B" w:rsidRPr="00914D8F">
        <w:rPr>
          <w:i w:val="0"/>
        </w:rPr>
        <w:t xml:space="preserve">which is subscribed to receive notifications addressed to itself, </w:t>
      </w:r>
      <w:r>
        <w:rPr>
          <w:i w:val="0"/>
          <w:lang w:val="en-GB"/>
        </w:rPr>
        <w:t>receive</w:t>
      </w:r>
      <w:r w:rsidR="00254DC6">
        <w:rPr>
          <w:i w:val="0"/>
          <w:lang w:val="en-GB"/>
        </w:rPr>
        <w:t>s</w:t>
      </w:r>
      <w:r>
        <w:rPr>
          <w:i w:val="0"/>
          <w:lang w:val="en-GB"/>
        </w:rPr>
        <w:t xml:space="preserve"> a </w:t>
      </w:r>
      <w:r w:rsidR="00064346" w:rsidRPr="00405FEB">
        <w:rPr>
          <w:i w:val="0"/>
          <w:lang w:val="en-GB"/>
        </w:rPr>
        <w:t>notifi</w:t>
      </w:r>
      <w:r>
        <w:rPr>
          <w:i w:val="0"/>
          <w:lang w:val="en-GB"/>
        </w:rPr>
        <w:t>cation on availability of</w:t>
      </w:r>
      <w:r w:rsidR="00064346" w:rsidRPr="00405FEB">
        <w:rPr>
          <w:i w:val="0"/>
          <w:lang w:val="en-GB"/>
        </w:rPr>
        <w:t xml:space="preserve"> </w:t>
      </w:r>
      <w:r w:rsidR="005D5E5B">
        <w:rPr>
          <w:i w:val="0"/>
          <w:lang w:val="en-GB"/>
        </w:rPr>
        <w:t xml:space="preserve">an </w:t>
      </w:r>
      <w:r w:rsidR="00064346">
        <w:rPr>
          <w:i w:val="0"/>
          <w:lang w:val="en-GB"/>
        </w:rPr>
        <w:t>HT R</w:t>
      </w:r>
      <w:r w:rsidR="00064346" w:rsidRPr="00405FEB">
        <w:rPr>
          <w:i w:val="0"/>
          <w:lang w:val="en-GB"/>
        </w:rPr>
        <w:t>equest</w:t>
      </w:r>
      <w:r w:rsidR="005D5E5B">
        <w:rPr>
          <w:i w:val="0"/>
          <w:lang w:val="en-GB"/>
        </w:rPr>
        <w:t xml:space="preserve"> </w:t>
      </w:r>
      <w:r w:rsidR="005D5E5B" w:rsidRPr="00914D8F">
        <w:rPr>
          <w:i w:val="0"/>
        </w:rPr>
        <w:t>for itself</w:t>
      </w:r>
      <w:r>
        <w:rPr>
          <w:i w:val="0"/>
          <w:lang w:val="en-GB"/>
        </w:rPr>
        <w:t>,</w:t>
      </w:r>
      <w:r w:rsidR="00064346">
        <w:rPr>
          <w:i w:val="0"/>
          <w:lang w:val="en-GB"/>
        </w:rPr>
        <w:t xml:space="preserve"> using the</w:t>
      </w:r>
      <w:r w:rsidR="00064346" w:rsidRPr="00405FEB">
        <w:rPr>
          <w:i w:val="0"/>
          <w:lang w:val="en-GB"/>
        </w:rPr>
        <w:t xml:space="preserve"> IT infrastructure</w:t>
      </w:r>
      <w:r w:rsidR="005D5E5B">
        <w:rPr>
          <w:i w:val="0"/>
          <w:lang w:val="en-GB"/>
        </w:rPr>
        <w:t xml:space="preserve">, </w:t>
      </w:r>
      <w:r w:rsidR="005D5E5B" w:rsidRPr="00914D8F">
        <w:rPr>
          <w:i w:val="0"/>
        </w:rPr>
        <w:t>in particular thank to DSUB Profile (ITI-53).</w:t>
      </w:r>
      <w:r w:rsidR="005D5E5B">
        <w:rPr>
          <w:i w:val="0"/>
          <w:lang w:val="en-GB"/>
        </w:rPr>
        <w:t xml:space="preserve"> </w:t>
      </w:r>
      <w:r>
        <w:rPr>
          <w:i w:val="0"/>
          <w:lang w:val="en-GB"/>
        </w:rPr>
        <w:t xml:space="preserve">The software </w:t>
      </w:r>
      <w:r w:rsidR="00A717F2">
        <w:rPr>
          <w:i w:val="0"/>
          <w:lang w:val="en-GB"/>
        </w:rPr>
        <w:t>of Dr. Johnson</w:t>
      </w:r>
      <w:r w:rsidR="00064346" w:rsidRPr="00405FEB">
        <w:rPr>
          <w:i w:val="0"/>
          <w:lang w:val="en-GB"/>
        </w:rPr>
        <w:t xml:space="preserve"> retrieves documents and images, and </w:t>
      </w:r>
      <w:r w:rsidR="00A717F2">
        <w:rPr>
          <w:i w:val="0"/>
          <w:lang w:val="en-GB"/>
        </w:rPr>
        <w:t>it allows to Dr. Johnson</w:t>
      </w:r>
      <w:r w:rsidR="00A717F2" w:rsidRPr="00405FEB">
        <w:rPr>
          <w:i w:val="0"/>
          <w:lang w:val="en-GB"/>
        </w:rPr>
        <w:t xml:space="preserve"> </w:t>
      </w:r>
      <w:r w:rsidR="00A717F2">
        <w:rPr>
          <w:i w:val="0"/>
          <w:lang w:val="en-GB"/>
        </w:rPr>
        <w:t>to</w:t>
      </w:r>
      <w:r w:rsidR="00064346" w:rsidRPr="00405FEB">
        <w:rPr>
          <w:i w:val="0"/>
          <w:lang w:val="en-GB"/>
        </w:rPr>
        <w:t xml:space="preserve"> </w:t>
      </w:r>
      <w:r w:rsidR="00064346">
        <w:rPr>
          <w:i w:val="0"/>
          <w:lang w:val="en-GB"/>
        </w:rPr>
        <w:t>stud</w:t>
      </w:r>
      <w:r w:rsidR="00A717F2">
        <w:rPr>
          <w:i w:val="0"/>
          <w:lang w:val="en-GB"/>
        </w:rPr>
        <w:t>y</w:t>
      </w:r>
      <w:r w:rsidR="00064346" w:rsidRPr="00405FEB">
        <w:rPr>
          <w:i w:val="0"/>
          <w:lang w:val="en-GB"/>
        </w:rPr>
        <w:t xml:space="preserve"> the clinical case. </w:t>
      </w:r>
      <w:r w:rsidR="00872BD0" w:rsidRPr="00EF5C38">
        <w:rPr>
          <w:i w:val="0"/>
          <w:lang w:val="en-GB"/>
        </w:rPr>
        <w:t>Dr</w:t>
      </w:r>
      <w:r w:rsidR="00872BD0">
        <w:rPr>
          <w:i w:val="0"/>
          <w:lang w:val="en-GB"/>
        </w:rPr>
        <w:t>.</w:t>
      </w:r>
      <w:r w:rsidR="00872BD0" w:rsidRPr="00EF5C38">
        <w:rPr>
          <w:i w:val="0"/>
          <w:lang w:val="en-GB"/>
        </w:rPr>
        <w:t xml:space="preserve"> Johnson decides that he is </w:t>
      </w:r>
      <w:r w:rsidR="00872BD0">
        <w:rPr>
          <w:i w:val="0"/>
          <w:lang w:val="en-GB"/>
        </w:rPr>
        <w:t xml:space="preserve">not </w:t>
      </w:r>
      <w:r w:rsidR="00872BD0" w:rsidRPr="00EF5C38">
        <w:rPr>
          <w:i w:val="0"/>
          <w:lang w:val="en-GB"/>
        </w:rPr>
        <w:t xml:space="preserve">able to </w:t>
      </w:r>
      <w:r w:rsidR="00872BD0">
        <w:rPr>
          <w:i w:val="0"/>
          <w:lang w:val="en-GB"/>
        </w:rPr>
        <w:t>manage this HT case, due to complexities</w:t>
      </w:r>
      <w:r w:rsidR="00872BD0" w:rsidRPr="00EB7EB3">
        <w:rPr>
          <w:i w:val="0"/>
          <w:lang w:val="en-GB"/>
        </w:rPr>
        <w:t xml:space="preserve">, </w:t>
      </w:r>
      <w:r w:rsidR="00872BD0" w:rsidRPr="00C21DD9">
        <w:rPr>
          <w:i w:val="0"/>
          <w:lang w:val="en-GB"/>
        </w:rPr>
        <w:t xml:space="preserve">and decides that </w:t>
      </w:r>
      <w:r w:rsidR="00872BD0">
        <w:rPr>
          <w:i w:val="0"/>
          <w:lang w:val="en-GB"/>
        </w:rPr>
        <w:t>HT is better suited for the job</w:t>
      </w:r>
      <w:r w:rsidR="00872BD0" w:rsidRPr="00CE0601">
        <w:rPr>
          <w:i w:val="0"/>
          <w:lang w:val="en-GB"/>
        </w:rPr>
        <w:t xml:space="preserve">. </w:t>
      </w:r>
      <w:r w:rsidR="00872BD0">
        <w:rPr>
          <w:i w:val="0"/>
          <w:lang w:val="en-GB"/>
        </w:rPr>
        <w:t>He confirms his decision through his software, which notify this decision to Dr. Smith.</w:t>
      </w:r>
    </w:p>
    <w:p w14:paraId="512E470D" w14:textId="6FA0D67A" w:rsidR="00064346" w:rsidRPr="00EF5C38" w:rsidRDefault="006838EC" w:rsidP="00064346">
      <w:pPr>
        <w:pStyle w:val="AuthorInstructions"/>
        <w:rPr>
          <w:i w:val="0"/>
          <w:lang w:val="en-GB"/>
        </w:rPr>
      </w:pPr>
      <w:r>
        <w:rPr>
          <w:i w:val="0"/>
          <w:lang w:val="en-GB"/>
        </w:rPr>
        <w:t>Dr. Smith decides another cardiac surgeon to address the management of Heart Team, Dr. John</w:t>
      </w:r>
      <w:r w:rsidR="00343D5C">
        <w:rPr>
          <w:i w:val="0"/>
          <w:lang w:val="en-GB"/>
        </w:rPr>
        <w:t>, and he inserts</w:t>
      </w:r>
      <w:r>
        <w:rPr>
          <w:i w:val="0"/>
          <w:lang w:val="en-GB"/>
        </w:rPr>
        <w:t xml:space="preserve"> this decision in his software. </w:t>
      </w:r>
      <w:r w:rsidR="00083BD0">
        <w:rPr>
          <w:i w:val="0"/>
          <w:lang w:val="en-GB"/>
        </w:rPr>
        <w:t>Electronically, t</w:t>
      </w:r>
      <w:r w:rsidR="00C042B8" w:rsidRPr="00EB7EB3">
        <w:rPr>
          <w:i w:val="0"/>
          <w:lang w:val="en-GB"/>
        </w:rPr>
        <w:t xml:space="preserve">he </w:t>
      </w:r>
      <w:r>
        <w:rPr>
          <w:i w:val="0"/>
          <w:lang w:val="en-GB"/>
        </w:rPr>
        <w:t xml:space="preserve">availability of </w:t>
      </w:r>
      <w:r w:rsidR="00C042B8" w:rsidRPr="00EB7EB3">
        <w:rPr>
          <w:i w:val="0"/>
          <w:lang w:val="en-GB"/>
        </w:rPr>
        <w:t xml:space="preserve">HT Request </w:t>
      </w:r>
      <w:r w:rsidR="00064346">
        <w:rPr>
          <w:i w:val="0"/>
          <w:lang w:val="en-GB"/>
        </w:rPr>
        <w:t xml:space="preserve">is </w:t>
      </w:r>
      <w:r>
        <w:rPr>
          <w:i w:val="0"/>
          <w:lang w:val="en-GB"/>
        </w:rPr>
        <w:t xml:space="preserve">notified </w:t>
      </w:r>
      <w:r w:rsidR="00064346">
        <w:rPr>
          <w:i w:val="0"/>
          <w:lang w:val="en-GB"/>
        </w:rPr>
        <w:t xml:space="preserve">to </w:t>
      </w:r>
      <w:r w:rsidR="00083BD0">
        <w:rPr>
          <w:i w:val="0"/>
          <w:lang w:val="en-GB"/>
        </w:rPr>
        <w:t xml:space="preserve">software of </w:t>
      </w:r>
      <w:r w:rsidR="00C042B8" w:rsidRPr="00EB7EB3">
        <w:rPr>
          <w:i w:val="0"/>
          <w:lang w:val="en-GB"/>
        </w:rPr>
        <w:t>Dr. John</w:t>
      </w:r>
      <w:r w:rsidR="00740E46">
        <w:rPr>
          <w:i w:val="0"/>
          <w:lang w:val="en-GB"/>
        </w:rPr>
        <w:t>, another cardiac surgeon</w:t>
      </w:r>
      <w:r w:rsidR="00872BD0">
        <w:rPr>
          <w:i w:val="0"/>
          <w:lang w:val="en-GB"/>
        </w:rPr>
        <w:t xml:space="preserve"> who</w:t>
      </w:r>
      <w:r w:rsidR="00474890">
        <w:rPr>
          <w:i w:val="0"/>
          <w:lang w:val="en-GB"/>
        </w:rPr>
        <w:t xml:space="preserve"> belong</w:t>
      </w:r>
      <w:r w:rsidR="00872BD0">
        <w:rPr>
          <w:i w:val="0"/>
          <w:lang w:val="en-GB"/>
        </w:rPr>
        <w:t>s</w:t>
      </w:r>
      <w:r w:rsidR="00474890">
        <w:rPr>
          <w:i w:val="0"/>
          <w:lang w:val="en-GB"/>
        </w:rPr>
        <w:t xml:space="preserve"> to another department or hospital</w:t>
      </w:r>
      <w:r w:rsidR="0016678F">
        <w:rPr>
          <w:i w:val="0"/>
          <w:lang w:val="en-GB"/>
        </w:rPr>
        <w:t>.</w:t>
      </w:r>
      <w:r w:rsidR="00064346" w:rsidRPr="00EB7EB3">
        <w:rPr>
          <w:i w:val="0"/>
          <w:lang w:val="en-GB"/>
        </w:rPr>
        <w:t xml:space="preserve"> </w:t>
      </w:r>
    </w:p>
    <w:p w14:paraId="684599E8" w14:textId="62B3DB92" w:rsidR="00064346" w:rsidRDefault="00872BD0" w:rsidP="00064346">
      <w:pPr>
        <w:pStyle w:val="AuthorInstructions"/>
        <w:rPr>
          <w:i w:val="0"/>
          <w:lang w:val="en-GB"/>
        </w:rPr>
      </w:pPr>
      <w:r>
        <w:rPr>
          <w:i w:val="0"/>
          <w:lang w:val="en-GB"/>
        </w:rPr>
        <w:t xml:space="preserve">Dr. John sees the software notification and the documentation related to HT Request, and confirms electronically that he has taken charge of </w:t>
      </w:r>
      <w:r w:rsidRPr="00EF5C38">
        <w:rPr>
          <w:i w:val="0"/>
          <w:lang w:val="en-GB"/>
        </w:rPr>
        <w:t xml:space="preserve">the management of </w:t>
      </w:r>
      <w:r>
        <w:rPr>
          <w:i w:val="0"/>
          <w:lang w:val="en-GB"/>
        </w:rPr>
        <w:t>the</w:t>
      </w:r>
      <w:r w:rsidRPr="00EF5C38">
        <w:rPr>
          <w:i w:val="0"/>
          <w:lang w:val="en-GB"/>
        </w:rPr>
        <w:t xml:space="preserve"> HT for this clinical case. </w:t>
      </w:r>
      <w:r>
        <w:rPr>
          <w:i w:val="0"/>
          <w:lang w:val="en-GB"/>
        </w:rPr>
        <w:t>The software of Dr. John automatically updates the workflow document, marking the taking charge of HT Request. Dr. Smith is electronically notified of Dr. John’s acceptance of the HT Request.</w:t>
      </w:r>
    </w:p>
    <w:p w14:paraId="0CFF31C4" w14:textId="26CA07D9" w:rsidR="00C042B8" w:rsidRPr="00EB7EB3" w:rsidRDefault="00C042B8" w:rsidP="00C042B8">
      <w:pPr>
        <w:pStyle w:val="Corpodeltesto"/>
        <w:rPr>
          <w:b/>
          <w:lang w:val="en-GB"/>
        </w:rPr>
      </w:pPr>
      <w:r w:rsidRPr="00EB7EB3">
        <w:rPr>
          <w:b/>
          <w:lang w:val="en-GB"/>
        </w:rPr>
        <w:t xml:space="preserve">C. Involvement of </w:t>
      </w:r>
      <w:r w:rsidR="00BC328C">
        <w:rPr>
          <w:b/>
          <w:lang w:val="en-GB"/>
        </w:rPr>
        <w:t xml:space="preserve">HT </w:t>
      </w:r>
      <w:r w:rsidRPr="00EB7EB3">
        <w:rPr>
          <w:b/>
          <w:lang w:val="en-GB"/>
        </w:rPr>
        <w:t xml:space="preserve">participants </w:t>
      </w:r>
    </w:p>
    <w:p w14:paraId="17A61711" w14:textId="77777777" w:rsidR="00C64AA0" w:rsidRPr="00CE0601" w:rsidRDefault="00C64AA0" w:rsidP="00C64AA0">
      <w:pPr>
        <w:pStyle w:val="Corpodeltesto"/>
        <w:rPr>
          <w:lang w:val="en-GB"/>
        </w:rPr>
      </w:pPr>
      <w:r>
        <w:rPr>
          <w:lang w:val="en-GB"/>
        </w:rPr>
        <w:t xml:space="preserve">Dr John considers how to staff the HT and determines </w:t>
      </w:r>
      <w:r w:rsidRPr="00EB7EB3">
        <w:rPr>
          <w:lang w:val="en-GB"/>
        </w:rPr>
        <w:t xml:space="preserve">that </w:t>
      </w:r>
      <w:r>
        <w:rPr>
          <w:lang w:val="en-GB"/>
        </w:rPr>
        <w:t xml:space="preserve">the HT will consist of the following members, </w:t>
      </w:r>
      <w:r w:rsidRPr="00EB7EB3">
        <w:rPr>
          <w:lang w:val="en-GB"/>
        </w:rPr>
        <w:t>Dr</w:t>
      </w:r>
      <w:r>
        <w:rPr>
          <w:lang w:val="en-GB"/>
        </w:rPr>
        <w:t>.</w:t>
      </w:r>
      <w:r w:rsidRPr="00EB7EB3">
        <w:rPr>
          <w:lang w:val="en-GB"/>
        </w:rPr>
        <w:t xml:space="preserve"> B</w:t>
      </w:r>
      <w:r>
        <w:rPr>
          <w:lang w:val="en-GB"/>
        </w:rPr>
        <w:t>r</w:t>
      </w:r>
      <w:r w:rsidRPr="00EB7EB3">
        <w:rPr>
          <w:lang w:val="en-GB"/>
        </w:rPr>
        <w:t>own</w:t>
      </w:r>
      <w:r>
        <w:rPr>
          <w:lang w:val="en-GB"/>
        </w:rPr>
        <w:t xml:space="preserve">, the </w:t>
      </w:r>
      <w:r w:rsidRPr="00EB7EB3">
        <w:rPr>
          <w:lang w:val="en-GB"/>
        </w:rPr>
        <w:t xml:space="preserve">interventional cardiologist that carried out </w:t>
      </w:r>
      <w:r>
        <w:rPr>
          <w:lang w:val="en-GB"/>
        </w:rPr>
        <w:t xml:space="preserve">the </w:t>
      </w:r>
      <w:r w:rsidRPr="00EB7EB3">
        <w:rPr>
          <w:lang w:val="en-GB"/>
        </w:rPr>
        <w:t xml:space="preserve">previous </w:t>
      </w:r>
      <w:r>
        <w:rPr>
          <w:lang w:val="en-GB"/>
        </w:rPr>
        <w:t>coronary angiography</w:t>
      </w:r>
      <w:r w:rsidRPr="00EB7EB3">
        <w:rPr>
          <w:lang w:val="en-GB"/>
        </w:rPr>
        <w:t xml:space="preserve">, Dr. </w:t>
      </w:r>
      <w:r>
        <w:rPr>
          <w:lang w:val="en-GB"/>
        </w:rPr>
        <w:t xml:space="preserve">Ralph, a cardiothoracic anesthesiologist </w:t>
      </w:r>
      <w:r w:rsidRPr="00EB7EB3">
        <w:rPr>
          <w:lang w:val="en-GB"/>
        </w:rPr>
        <w:t xml:space="preserve">that works </w:t>
      </w:r>
      <w:r>
        <w:rPr>
          <w:lang w:val="en-GB"/>
        </w:rPr>
        <w:t>with Dr. John</w:t>
      </w:r>
      <w:r w:rsidRPr="00EB7EB3">
        <w:rPr>
          <w:lang w:val="en-GB"/>
        </w:rPr>
        <w:t xml:space="preserve">, and Dr. </w:t>
      </w:r>
      <w:r w:rsidRPr="00C21DD9">
        <w:rPr>
          <w:lang w:val="en-GB"/>
        </w:rPr>
        <w:t>Smith</w:t>
      </w:r>
      <w:r w:rsidRPr="00CE0601">
        <w:rPr>
          <w:lang w:val="en-GB"/>
        </w:rPr>
        <w:t xml:space="preserve">. </w:t>
      </w:r>
      <w:r>
        <w:rPr>
          <w:lang w:val="en-GB"/>
        </w:rPr>
        <w:t xml:space="preserve">Dr. John’s software electronically invites all members defined to be involved in HT. </w:t>
      </w:r>
    </w:p>
    <w:p w14:paraId="59CF9EC5" w14:textId="77777777" w:rsidR="00C64AA0" w:rsidRPr="00C92DE1" w:rsidRDefault="00C64AA0" w:rsidP="00C64AA0">
      <w:pPr>
        <w:pStyle w:val="Corpodeltesto"/>
        <w:rPr>
          <w:b/>
          <w:lang w:val="en-GB"/>
        </w:rPr>
      </w:pPr>
      <w:r w:rsidRPr="00EB7EB3">
        <w:rPr>
          <w:lang w:val="en-GB"/>
        </w:rPr>
        <w:t xml:space="preserve">Dr. </w:t>
      </w:r>
      <w:r>
        <w:rPr>
          <w:lang w:val="en-GB"/>
        </w:rPr>
        <w:t>Ralph</w:t>
      </w:r>
      <w:r w:rsidRPr="00EB7EB3">
        <w:rPr>
          <w:lang w:val="en-GB"/>
        </w:rPr>
        <w:t xml:space="preserve"> </w:t>
      </w:r>
      <w:r>
        <w:rPr>
          <w:lang w:val="en-GB"/>
        </w:rPr>
        <w:t xml:space="preserve">electronically </w:t>
      </w:r>
      <w:r w:rsidRPr="00EB7EB3">
        <w:rPr>
          <w:lang w:val="en-GB"/>
        </w:rPr>
        <w:t>rejects the invitation</w:t>
      </w:r>
      <w:r>
        <w:rPr>
          <w:lang w:val="en-GB"/>
        </w:rPr>
        <w:t xml:space="preserve"> because can’t commit to HT.</w:t>
      </w:r>
      <w:r w:rsidRPr="00EB7EB3">
        <w:rPr>
          <w:lang w:val="en-GB"/>
        </w:rPr>
        <w:t xml:space="preserve"> </w:t>
      </w:r>
      <w:r>
        <w:rPr>
          <w:lang w:val="en-GB"/>
        </w:rPr>
        <w:t xml:space="preserve">Dr. John decides the HT can function without Dr. Ralph. Other involved professionals electronically confirms their </w:t>
      </w:r>
      <w:r>
        <w:rPr>
          <w:lang w:val="en-GB"/>
        </w:rPr>
        <w:lastRenderedPageBreak/>
        <w:t>participation, also providing other needed data. In fact, to</w:t>
      </w:r>
      <w:r w:rsidRPr="00465300">
        <w:rPr>
          <w:lang w:val="en-GB"/>
        </w:rPr>
        <w:t xml:space="preserve"> </w:t>
      </w:r>
      <w:r>
        <w:rPr>
          <w:lang w:val="en-GB"/>
        </w:rPr>
        <w:t xml:space="preserve">decide the appropriate treatment for the patient, </w:t>
      </w:r>
      <w:r w:rsidRPr="008B42F3">
        <w:rPr>
          <w:lang w:val="en-GB"/>
        </w:rPr>
        <w:t xml:space="preserve">Dr. </w:t>
      </w:r>
      <w:r>
        <w:rPr>
          <w:lang w:val="en-GB"/>
        </w:rPr>
        <w:t>Brown</w:t>
      </w:r>
      <w:r w:rsidRPr="008B42F3">
        <w:rPr>
          <w:lang w:val="en-GB"/>
        </w:rPr>
        <w:t xml:space="preserve"> </w:t>
      </w:r>
      <w:r>
        <w:rPr>
          <w:lang w:val="en-GB"/>
        </w:rPr>
        <w:t xml:space="preserve">requires that </w:t>
      </w:r>
      <w:r w:rsidRPr="008B42F3">
        <w:rPr>
          <w:lang w:val="en-GB"/>
        </w:rPr>
        <w:t xml:space="preserve">a new echocardiogram (Cine-loops) is </w:t>
      </w:r>
      <w:r>
        <w:rPr>
          <w:lang w:val="en-GB"/>
        </w:rPr>
        <w:t>needed</w:t>
      </w:r>
      <w:r w:rsidRPr="008B42F3">
        <w:rPr>
          <w:lang w:val="en-GB"/>
        </w:rPr>
        <w:t xml:space="preserve">. </w:t>
      </w:r>
      <w:r>
        <w:rPr>
          <w:lang w:val="en-GB"/>
        </w:rPr>
        <w:t xml:space="preserve">Electronically, the software of </w:t>
      </w:r>
      <w:r w:rsidRPr="008B42F3">
        <w:rPr>
          <w:lang w:val="en-GB"/>
        </w:rPr>
        <w:t xml:space="preserve">Dr. </w:t>
      </w:r>
      <w:r>
        <w:rPr>
          <w:lang w:val="en-GB"/>
        </w:rPr>
        <w:t>Brown confirms his participation, links a request for a new</w:t>
      </w:r>
      <w:r w:rsidRPr="008B42F3">
        <w:rPr>
          <w:lang w:val="en-GB"/>
        </w:rPr>
        <w:t xml:space="preserve"> echocardiogram</w:t>
      </w:r>
      <w:r>
        <w:rPr>
          <w:lang w:val="en-GB"/>
        </w:rPr>
        <w:t xml:space="preserve">, and electronically notifies Dr. Smith. </w:t>
      </w:r>
    </w:p>
    <w:p w14:paraId="0D0AE33B" w14:textId="77777777" w:rsidR="00C64AA0" w:rsidRDefault="00C64AA0" w:rsidP="00C64AA0">
      <w:pPr>
        <w:pStyle w:val="Corpodeltesto"/>
        <w:rPr>
          <w:lang w:val="en-GB"/>
        </w:rPr>
      </w:pPr>
      <w:r>
        <w:rPr>
          <w:b/>
          <w:lang w:val="en-GB"/>
        </w:rPr>
        <w:t>D</w:t>
      </w:r>
      <w:r w:rsidRPr="00465300">
        <w:rPr>
          <w:b/>
          <w:lang w:val="en-GB"/>
        </w:rPr>
        <w:t xml:space="preserve">. </w:t>
      </w:r>
      <w:r>
        <w:rPr>
          <w:b/>
          <w:lang w:val="en-GB"/>
        </w:rPr>
        <w:t>Filling additional requirements of the HT</w:t>
      </w:r>
    </w:p>
    <w:p w14:paraId="75BC04FA" w14:textId="77777777" w:rsidR="00C64AA0" w:rsidRDefault="00C64AA0" w:rsidP="00C64AA0">
      <w:pPr>
        <w:pStyle w:val="Corpodeltesto"/>
        <w:numPr>
          <w:ilvl w:val="0"/>
          <w:numId w:val="26"/>
        </w:numPr>
        <w:rPr>
          <w:b/>
          <w:u w:val="single"/>
          <w:lang w:val="en-GB"/>
        </w:rPr>
      </w:pPr>
      <w:r>
        <w:rPr>
          <w:lang w:val="en-GB"/>
        </w:rPr>
        <w:t xml:space="preserve">Dr. Smith performs </w:t>
      </w:r>
      <w:r w:rsidRPr="008B42F3">
        <w:rPr>
          <w:lang w:val="en-GB"/>
        </w:rPr>
        <w:t>a new echocardiogram (Cine-loops)</w:t>
      </w:r>
      <w:r>
        <w:rPr>
          <w:lang w:val="en-GB"/>
        </w:rPr>
        <w:t>.</w:t>
      </w:r>
    </w:p>
    <w:p w14:paraId="4917F404" w14:textId="77777777" w:rsidR="00C64AA0" w:rsidRPr="00931C15" w:rsidRDefault="00C64AA0" w:rsidP="00C64AA0">
      <w:pPr>
        <w:pStyle w:val="Corpodeltesto"/>
        <w:numPr>
          <w:ilvl w:val="0"/>
          <w:numId w:val="26"/>
        </w:numPr>
      </w:pPr>
      <w:r w:rsidRPr="00931C15">
        <w:rPr>
          <w:lang w:val="en-GB"/>
        </w:rPr>
        <w:t xml:space="preserve">When the new echocardiogram </w:t>
      </w:r>
      <w:r>
        <w:rPr>
          <w:lang w:val="en-GB"/>
        </w:rPr>
        <w:t>results are electronically</w:t>
      </w:r>
      <w:r w:rsidRPr="00931C15">
        <w:rPr>
          <w:lang w:val="en-GB"/>
        </w:rPr>
        <w:t xml:space="preserve"> available, </w:t>
      </w:r>
      <w:r>
        <w:rPr>
          <w:lang w:val="en-GB"/>
        </w:rPr>
        <w:t>t</w:t>
      </w:r>
      <w:r w:rsidRPr="00DA2EB1">
        <w:rPr>
          <w:lang w:val="en-GB"/>
        </w:rPr>
        <w:t xml:space="preserve">he </w:t>
      </w:r>
      <w:r>
        <w:rPr>
          <w:lang w:val="en-GB"/>
        </w:rPr>
        <w:t>software</w:t>
      </w:r>
      <w:r w:rsidRPr="00DA2EB1">
        <w:rPr>
          <w:lang w:val="en-GB"/>
        </w:rPr>
        <w:t xml:space="preserve"> of Dr. </w:t>
      </w:r>
      <w:r>
        <w:rPr>
          <w:lang w:val="en-GB"/>
        </w:rPr>
        <w:t>Smith</w:t>
      </w:r>
      <w:r w:rsidRPr="00DA2EB1">
        <w:rPr>
          <w:lang w:val="en-GB"/>
        </w:rPr>
        <w:t xml:space="preserve"> automatically updates the workflow document, </w:t>
      </w:r>
      <w:r>
        <w:rPr>
          <w:lang w:val="en-GB"/>
        </w:rPr>
        <w:t>indicating</w:t>
      </w:r>
      <w:r w:rsidRPr="00DA2EB1">
        <w:rPr>
          <w:lang w:val="en-GB"/>
        </w:rPr>
        <w:t xml:space="preserve"> that results of new exams are now available. </w:t>
      </w:r>
      <w:r>
        <w:rPr>
          <w:lang w:val="en-GB"/>
        </w:rPr>
        <w:t>Consequently, all member of HT are electronically notified and their software can retrieve the documents</w:t>
      </w:r>
      <w:r w:rsidRPr="00931C15">
        <w:rPr>
          <w:lang w:val="en-GB"/>
        </w:rPr>
        <w:t xml:space="preserve"> through an IT infrastructure</w:t>
      </w:r>
      <w:r>
        <w:rPr>
          <w:lang w:val="en-GB"/>
        </w:rPr>
        <w:t>.</w:t>
      </w:r>
    </w:p>
    <w:p w14:paraId="36F90769" w14:textId="0850F5F8" w:rsidR="00C64AA0" w:rsidRPr="00465300" w:rsidRDefault="00C64AA0" w:rsidP="00C64AA0">
      <w:pPr>
        <w:pStyle w:val="Corpodeltesto"/>
        <w:rPr>
          <w:b/>
          <w:lang w:val="en-GB"/>
        </w:rPr>
      </w:pPr>
      <w:r>
        <w:rPr>
          <w:b/>
          <w:lang w:val="en-GB"/>
        </w:rPr>
        <w:t>E</w:t>
      </w:r>
      <w:r w:rsidRPr="00465300">
        <w:rPr>
          <w:b/>
          <w:lang w:val="en-GB"/>
        </w:rPr>
        <w:t xml:space="preserve">. </w:t>
      </w:r>
      <w:r>
        <w:rPr>
          <w:b/>
          <w:lang w:val="en-GB"/>
        </w:rPr>
        <w:t>Providing of a  individual evaluation report</w:t>
      </w:r>
    </w:p>
    <w:p w14:paraId="0A9E0557" w14:textId="7879EFFD" w:rsidR="00C64AA0" w:rsidRPr="00687209" w:rsidRDefault="00C64AA0" w:rsidP="00C64AA0">
      <w:pPr>
        <w:pStyle w:val="AuthorInstructions"/>
        <w:rPr>
          <w:i w:val="0"/>
          <w:lang w:val="en-GB"/>
        </w:rPr>
      </w:pPr>
      <w:r w:rsidRPr="00687209">
        <w:rPr>
          <w:i w:val="0"/>
          <w:lang w:val="en-GB"/>
        </w:rPr>
        <w:t xml:space="preserve">On the basis of all clinical documents and images shared until now, Dr. John and Dr. Brown each create a individual </w:t>
      </w:r>
      <w:r w:rsidR="009D3D29">
        <w:rPr>
          <w:i w:val="0"/>
          <w:lang w:val="en-GB"/>
        </w:rPr>
        <w:t xml:space="preserve">evaluation </w:t>
      </w:r>
      <w:r w:rsidRPr="00687209">
        <w:rPr>
          <w:i w:val="0"/>
          <w:lang w:val="en-GB"/>
        </w:rPr>
        <w:t xml:space="preserve">report. </w:t>
      </w:r>
      <w:r>
        <w:rPr>
          <w:i w:val="0"/>
          <w:lang w:val="en-GB"/>
        </w:rPr>
        <w:t>The software of Dr. John and Dr. Brown</w:t>
      </w:r>
      <w:r w:rsidRPr="00DA2EB1">
        <w:rPr>
          <w:i w:val="0"/>
          <w:lang w:val="en-GB"/>
        </w:rPr>
        <w:t xml:space="preserve"> updates automatically the workflow document, marking that </w:t>
      </w:r>
      <w:r>
        <w:rPr>
          <w:i w:val="0"/>
          <w:lang w:val="en-GB"/>
        </w:rPr>
        <w:t xml:space="preserve">their </w:t>
      </w:r>
      <w:r w:rsidRPr="00DA2EB1">
        <w:rPr>
          <w:i w:val="0"/>
          <w:lang w:val="en-GB"/>
        </w:rPr>
        <w:t xml:space="preserve">individual </w:t>
      </w:r>
      <w:r w:rsidR="009D3D29">
        <w:rPr>
          <w:i w:val="0"/>
          <w:lang w:val="en-GB"/>
        </w:rPr>
        <w:t>evaluation</w:t>
      </w:r>
      <w:r w:rsidR="009D3D29" w:rsidRPr="00DA2EB1">
        <w:rPr>
          <w:i w:val="0"/>
          <w:lang w:val="en-GB"/>
        </w:rPr>
        <w:t xml:space="preserve"> </w:t>
      </w:r>
      <w:r w:rsidRPr="00DA2EB1">
        <w:rPr>
          <w:i w:val="0"/>
          <w:lang w:val="en-GB"/>
        </w:rPr>
        <w:t>report</w:t>
      </w:r>
      <w:r>
        <w:rPr>
          <w:i w:val="0"/>
          <w:lang w:val="en-GB"/>
        </w:rPr>
        <w:t>s are now available. All member are notified on availability of these documents</w:t>
      </w:r>
      <w:r>
        <w:rPr>
          <w:lang w:val="en-GB"/>
        </w:rPr>
        <w:t>.</w:t>
      </w:r>
    </w:p>
    <w:p w14:paraId="6B3F84F0" w14:textId="77777777" w:rsidR="00C64AA0" w:rsidRDefault="00C64AA0" w:rsidP="00C64AA0">
      <w:pPr>
        <w:pStyle w:val="Corpodeltesto"/>
        <w:rPr>
          <w:lang w:val="en-GB"/>
        </w:rPr>
      </w:pPr>
      <w:r>
        <w:rPr>
          <w:b/>
          <w:lang w:val="en-GB"/>
        </w:rPr>
        <w:t>F</w:t>
      </w:r>
      <w:r w:rsidRPr="00465300">
        <w:rPr>
          <w:b/>
          <w:lang w:val="en-GB"/>
        </w:rPr>
        <w:t xml:space="preserve">. </w:t>
      </w:r>
      <w:r>
        <w:rPr>
          <w:b/>
          <w:lang w:val="en-GB"/>
        </w:rPr>
        <w:t>HT Decision</w:t>
      </w:r>
    </w:p>
    <w:p w14:paraId="7EDBDD13" w14:textId="78F8A32F" w:rsidR="00C64AA0" w:rsidRDefault="00C64AA0" w:rsidP="00C64AA0">
      <w:pPr>
        <w:pStyle w:val="AuthorInstructions"/>
        <w:rPr>
          <w:i w:val="0"/>
          <w:lang w:val="en-GB"/>
        </w:rPr>
      </w:pPr>
      <w:r w:rsidRPr="00885071">
        <w:rPr>
          <w:i w:val="0"/>
          <w:lang w:val="en-GB"/>
        </w:rPr>
        <w:t>Dr. Joh</w:t>
      </w:r>
      <w:r>
        <w:rPr>
          <w:i w:val="0"/>
          <w:lang w:val="en-GB"/>
        </w:rPr>
        <w:t xml:space="preserve">n </w:t>
      </w:r>
      <w:r w:rsidRPr="00CE7CC3">
        <w:rPr>
          <w:i w:val="0"/>
          <w:lang w:val="en-GB"/>
        </w:rPr>
        <w:t>analy</w:t>
      </w:r>
      <w:r>
        <w:rPr>
          <w:i w:val="0"/>
          <w:lang w:val="en-GB"/>
        </w:rPr>
        <w:t>z</w:t>
      </w:r>
      <w:r w:rsidRPr="00CE7CC3">
        <w:rPr>
          <w:i w:val="0"/>
          <w:lang w:val="en-GB"/>
        </w:rPr>
        <w:t xml:space="preserve">es </w:t>
      </w:r>
      <w:r>
        <w:rPr>
          <w:i w:val="0"/>
          <w:lang w:val="en-GB"/>
        </w:rPr>
        <w:t xml:space="preserve">the  individual </w:t>
      </w:r>
      <w:r w:rsidR="009D3D29">
        <w:rPr>
          <w:i w:val="0"/>
          <w:lang w:val="en-GB"/>
        </w:rPr>
        <w:t xml:space="preserve">evaluation </w:t>
      </w:r>
      <w:r>
        <w:rPr>
          <w:i w:val="0"/>
          <w:lang w:val="en-GB"/>
        </w:rPr>
        <w:t>report</w:t>
      </w:r>
      <w:r w:rsidRPr="00CE7CC3">
        <w:rPr>
          <w:i w:val="0"/>
          <w:lang w:val="en-GB"/>
        </w:rPr>
        <w:t xml:space="preserve"> </w:t>
      </w:r>
      <w:r>
        <w:rPr>
          <w:i w:val="0"/>
          <w:lang w:val="en-GB"/>
        </w:rPr>
        <w:t xml:space="preserve">prepared </w:t>
      </w:r>
      <w:r w:rsidRPr="00CE7CC3">
        <w:rPr>
          <w:i w:val="0"/>
          <w:lang w:val="en-GB"/>
        </w:rPr>
        <w:t xml:space="preserve">by Dr. Brown. </w:t>
      </w:r>
      <w:r>
        <w:rPr>
          <w:i w:val="0"/>
          <w:lang w:val="en-GB"/>
        </w:rPr>
        <w:t xml:space="preserve">Dr. Brown’s recommendation and his are the same, which is to perform </w:t>
      </w:r>
      <w:r w:rsidRPr="00CE7CC3">
        <w:rPr>
          <w:i w:val="0"/>
          <w:lang w:val="en-GB"/>
        </w:rPr>
        <w:t>a PCI intervention.</w:t>
      </w:r>
      <w:r w:rsidRPr="00CE7CC3" w:rsidDel="00CE7CC3">
        <w:rPr>
          <w:i w:val="0"/>
          <w:lang w:val="en-GB"/>
        </w:rPr>
        <w:t xml:space="preserve"> </w:t>
      </w:r>
      <w:r w:rsidRPr="00CE7CC3">
        <w:rPr>
          <w:i w:val="0"/>
          <w:lang w:val="en-GB"/>
        </w:rPr>
        <w:t xml:space="preserve">Dr. </w:t>
      </w:r>
      <w:r>
        <w:rPr>
          <w:i w:val="0"/>
          <w:lang w:val="en-GB"/>
        </w:rPr>
        <w:t>John</w:t>
      </w:r>
      <w:r w:rsidRPr="00CE7CC3">
        <w:rPr>
          <w:i w:val="0"/>
          <w:lang w:val="en-GB"/>
        </w:rPr>
        <w:t xml:space="preserve"> decides that it isn’t necessary to start a videoconference</w:t>
      </w:r>
      <w:r>
        <w:rPr>
          <w:i w:val="0"/>
          <w:lang w:val="en-GB"/>
        </w:rPr>
        <w:t xml:space="preserve"> since the treatment recommendations are the same</w:t>
      </w:r>
      <w:r w:rsidRPr="00CE7CC3">
        <w:rPr>
          <w:i w:val="0"/>
          <w:lang w:val="en-GB"/>
        </w:rPr>
        <w:t>.</w:t>
      </w:r>
    </w:p>
    <w:p w14:paraId="53BD25B3" w14:textId="77777777" w:rsidR="00C64AA0" w:rsidRDefault="00C64AA0" w:rsidP="00C64AA0">
      <w:pPr>
        <w:pStyle w:val="AuthorInstructions"/>
        <w:rPr>
          <w:i w:val="0"/>
          <w:lang w:val="en-GB"/>
        </w:rPr>
      </w:pPr>
      <w:r w:rsidRPr="00CA0F60">
        <w:rPr>
          <w:i w:val="0"/>
          <w:lang w:val="en-GB"/>
        </w:rPr>
        <w:t xml:space="preserve">Dr. John creates </w:t>
      </w:r>
      <w:r>
        <w:rPr>
          <w:i w:val="0"/>
          <w:lang w:val="en-GB"/>
        </w:rPr>
        <w:t xml:space="preserve">a </w:t>
      </w:r>
      <w:r w:rsidRPr="00CA0F60">
        <w:rPr>
          <w:i w:val="0"/>
          <w:lang w:val="en-GB"/>
        </w:rPr>
        <w:t>final report</w:t>
      </w:r>
      <w:r>
        <w:rPr>
          <w:i w:val="0"/>
          <w:lang w:val="en-GB"/>
        </w:rPr>
        <w:t xml:space="preserve"> recommending a PCI through his software</w:t>
      </w:r>
      <w:r w:rsidRPr="00CA0F60">
        <w:rPr>
          <w:i w:val="0"/>
          <w:lang w:val="en-GB"/>
        </w:rPr>
        <w:t xml:space="preserve">. </w:t>
      </w:r>
      <w:r>
        <w:rPr>
          <w:i w:val="0"/>
          <w:lang w:val="en-GB"/>
        </w:rPr>
        <w:t xml:space="preserve">Additional </w:t>
      </w:r>
      <w:r w:rsidRPr="00CA0F60">
        <w:rPr>
          <w:i w:val="0"/>
          <w:lang w:val="en-GB"/>
        </w:rPr>
        <w:t xml:space="preserve">exams are not necessary. </w:t>
      </w:r>
      <w:r>
        <w:rPr>
          <w:i w:val="0"/>
          <w:lang w:val="en-GB"/>
        </w:rPr>
        <w:t>The software of Dr. John</w:t>
      </w:r>
      <w:r w:rsidRPr="00027729">
        <w:rPr>
          <w:i w:val="0"/>
          <w:lang w:val="en-GB"/>
        </w:rPr>
        <w:t xml:space="preserve"> automatically updates the workflow document, </w:t>
      </w:r>
      <w:r>
        <w:rPr>
          <w:lang w:val="en-GB"/>
        </w:rPr>
        <w:t>indicating</w:t>
      </w:r>
      <w:r w:rsidRPr="00DA2EB1">
        <w:rPr>
          <w:lang w:val="en-GB"/>
        </w:rPr>
        <w:t xml:space="preserve"> </w:t>
      </w:r>
      <w:r w:rsidRPr="00027729">
        <w:rPr>
          <w:i w:val="0"/>
          <w:lang w:val="en-GB"/>
        </w:rPr>
        <w:t xml:space="preserve">that </w:t>
      </w:r>
      <w:r>
        <w:rPr>
          <w:i w:val="0"/>
          <w:lang w:val="en-GB"/>
        </w:rPr>
        <w:t>a final report is now available. Proper notification is sent to the members of HT</w:t>
      </w:r>
      <w:r w:rsidRPr="00C67DFF">
        <w:rPr>
          <w:i w:val="0"/>
          <w:lang w:val="en-GB"/>
        </w:rPr>
        <w:t xml:space="preserve">. </w:t>
      </w:r>
    </w:p>
    <w:p w14:paraId="1A5C315A" w14:textId="77777777" w:rsidR="00C64AA0" w:rsidRDefault="00C64AA0" w:rsidP="00C64AA0">
      <w:pPr>
        <w:pStyle w:val="AuthorInstructions"/>
        <w:rPr>
          <w:b/>
          <w:i w:val="0"/>
          <w:lang w:val="en-GB"/>
        </w:rPr>
      </w:pPr>
      <w:r w:rsidRPr="006C4FA0">
        <w:rPr>
          <w:b/>
          <w:i w:val="0"/>
          <w:lang w:val="en-GB"/>
        </w:rPr>
        <w:t>G. Finalization of needed documents for intervention or treatment</w:t>
      </w:r>
    </w:p>
    <w:p w14:paraId="3C002031" w14:textId="2C36064E" w:rsidR="00865799" w:rsidRDefault="00C64AA0" w:rsidP="004477E7">
      <w:pPr>
        <w:pStyle w:val="AuthorInstructions"/>
        <w:rPr>
          <w:i w:val="0"/>
          <w:lang w:val="en-GB" w:eastAsia="it-IT"/>
        </w:rPr>
      </w:pPr>
      <w:r>
        <w:rPr>
          <w:i w:val="0"/>
          <w:lang w:val="en-GB"/>
        </w:rPr>
        <w:t xml:space="preserve">The software of </w:t>
      </w:r>
      <w:r w:rsidRPr="00CA0F60">
        <w:rPr>
          <w:i w:val="0"/>
          <w:lang w:val="en-GB"/>
        </w:rPr>
        <w:t>Dr. Smith</w:t>
      </w:r>
      <w:r>
        <w:rPr>
          <w:i w:val="0"/>
          <w:lang w:val="en-GB"/>
        </w:rPr>
        <w:t xml:space="preserve"> retrieves the final report and </w:t>
      </w:r>
      <w:r>
        <w:rPr>
          <w:i w:val="0"/>
          <w:lang w:val="en-GB" w:eastAsia="it-IT"/>
        </w:rPr>
        <w:t xml:space="preserve">Dr. Smith, on basis of content of the report, electronically closes the process. </w:t>
      </w:r>
      <w:r w:rsidRPr="007123DB">
        <w:rPr>
          <w:i w:val="0"/>
          <w:lang w:val="en-GB"/>
        </w:rPr>
        <w:t xml:space="preserve">The </w:t>
      </w:r>
      <w:r>
        <w:rPr>
          <w:i w:val="0"/>
          <w:lang w:val="en-GB"/>
        </w:rPr>
        <w:t>software</w:t>
      </w:r>
      <w:r w:rsidRPr="007123DB">
        <w:rPr>
          <w:i w:val="0"/>
          <w:lang w:val="en-GB"/>
        </w:rPr>
        <w:t xml:space="preserve"> of Dr. </w:t>
      </w:r>
      <w:r>
        <w:rPr>
          <w:i w:val="0"/>
          <w:lang w:val="en-GB"/>
        </w:rPr>
        <w:t>Smith</w:t>
      </w:r>
      <w:r w:rsidRPr="007123DB">
        <w:rPr>
          <w:i w:val="0"/>
          <w:lang w:val="en-GB"/>
        </w:rPr>
        <w:t xml:space="preserve"> automatically updates the workflow document</w:t>
      </w:r>
      <w:r>
        <w:rPr>
          <w:i w:val="0"/>
          <w:lang w:val="en-GB"/>
        </w:rPr>
        <w:t xml:space="preserve"> for the last time</w:t>
      </w:r>
      <w:r w:rsidRPr="007123DB">
        <w:rPr>
          <w:i w:val="0"/>
          <w:lang w:val="en-GB"/>
        </w:rPr>
        <w:t xml:space="preserve">, marking that </w:t>
      </w:r>
      <w:r>
        <w:rPr>
          <w:i w:val="0"/>
          <w:lang w:val="en-GB"/>
        </w:rPr>
        <w:t>the workflow is concluded, and all members are notified.</w:t>
      </w:r>
    </w:p>
    <w:p w14:paraId="1D125F02" w14:textId="75994007" w:rsidR="000C5410" w:rsidRPr="000807AC" w:rsidRDefault="000C5410" w:rsidP="000C5410">
      <w:pPr>
        <w:pStyle w:val="Titolo5"/>
        <w:numPr>
          <w:ilvl w:val="0"/>
          <w:numId w:val="0"/>
        </w:numPr>
        <w:rPr>
          <w:noProof w:val="0"/>
        </w:rPr>
      </w:pPr>
      <w:r w:rsidRPr="000807AC">
        <w:rPr>
          <w:noProof w:val="0"/>
        </w:rPr>
        <w:t>X.4.2.</w:t>
      </w:r>
      <w:r w:rsidR="006014DF">
        <w:rPr>
          <w:noProof w:val="0"/>
        </w:rPr>
        <w:t>2</w:t>
      </w:r>
      <w:r w:rsidRPr="000807AC">
        <w:rPr>
          <w:noProof w:val="0"/>
        </w:rPr>
        <w:t xml:space="preserve">.2 </w:t>
      </w:r>
      <w:r>
        <w:rPr>
          <w:noProof w:val="0"/>
        </w:rPr>
        <w:t xml:space="preserve">Complex Heart Team Coordination </w:t>
      </w:r>
      <w:r w:rsidRPr="000807AC">
        <w:rPr>
          <w:noProof w:val="0"/>
        </w:rPr>
        <w:t>Process Flow</w:t>
      </w:r>
    </w:p>
    <w:p w14:paraId="012B7A59" w14:textId="7D2D44FF" w:rsidR="006068B2" w:rsidRDefault="000C5410" w:rsidP="006068B2">
      <w:r>
        <w:t xml:space="preserve">The </w:t>
      </w:r>
      <w:r w:rsidRPr="00B44563">
        <w:t xml:space="preserve">following </w:t>
      </w:r>
      <w:r w:rsidR="00A57991">
        <w:t>diagrams show sequence of transactions and</w:t>
      </w:r>
      <w:r w:rsidR="00A57991" w:rsidRPr="00B44563">
        <w:t xml:space="preserve"> </w:t>
      </w:r>
      <w:r w:rsidRPr="00B44563">
        <w:t xml:space="preserve">sequence of </w:t>
      </w:r>
      <w:r>
        <w:t xml:space="preserve">tasks within the workflow </w:t>
      </w:r>
      <w:r w:rsidR="00C64AA0">
        <w:t xml:space="preserve">which </w:t>
      </w:r>
      <w:r w:rsidRPr="00B44563">
        <w:t>describes the typical</w:t>
      </w:r>
      <w:r>
        <w:t xml:space="preserve"> process flow for the Common Workflow scenario.</w:t>
      </w:r>
      <w:r w:rsidR="006E6F6A" w:rsidRPr="006E6F6A">
        <w:t xml:space="preserve"> </w:t>
      </w:r>
      <w:r w:rsidR="006068B2">
        <w:t>Please see Appendix C for other use case flow chart diagram.</w:t>
      </w:r>
    </w:p>
    <w:p w14:paraId="73480BAB" w14:textId="7BE16DAC" w:rsidR="000C5410" w:rsidRPr="00EE4950" w:rsidRDefault="000C5410" w:rsidP="006068B2">
      <w:pPr>
        <w:pStyle w:val="AuthorInstructions"/>
        <w:rPr>
          <w:lang w:val="en-GB" w:eastAsia="it-IT"/>
        </w:rPr>
      </w:pPr>
    </w:p>
    <w:p w14:paraId="107C41A2" w14:textId="25F0ADFD" w:rsidR="005C7363" w:rsidRDefault="00B305C6" w:rsidP="005C7363">
      <w:pPr>
        <w:pStyle w:val="TableTitle"/>
      </w:pPr>
      <w:r w:rsidRPr="000375FA">
        <w:rPr>
          <w:i/>
          <w:noProof/>
          <w:lang w:val="it-IT" w:eastAsia="it-IT"/>
        </w:rPr>
        <w:lastRenderedPageBreak/>
        <w:drawing>
          <wp:inline distT="0" distB="0" distL="0" distR="0" wp14:anchorId="1C913054" wp14:editId="32DC359F">
            <wp:extent cx="5327650" cy="795655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1" t="1" r="-4817" b="61711"/>
                    <a:stretch/>
                  </pic:blipFill>
                  <pic:spPr bwMode="auto">
                    <a:xfrm>
                      <a:off x="0" y="0"/>
                      <a:ext cx="5328722" cy="7958151"/>
                    </a:xfrm>
                    <a:prstGeom prst="rect">
                      <a:avLst/>
                    </a:prstGeom>
                    <a:ln>
                      <a:noFill/>
                    </a:ln>
                    <a:extLst>
                      <a:ext uri="{53640926-AAD7-44d8-BBD7-CCE9431645EC}">
                        <a14:shadowObscured xmlns:a14="http://schemas.microsoft.com/office/drawing/2010/main"/>
                      </a:ext>
                    </a:extLst>
                  </pic:spPr>
                </pic:pic>
              </a:graphicData>
            </a:graphic>
          </wp:inline>
        </w:drawing>
      </w:r>
    </w:p>
    <w:p w14:paraId="3762D0C9" w14:textId="4BB5EEE2" w:rsidR="00D467ED" w:rsidRDefault="00B305C6" w:rsidP="005C7363">
      <w:pPr>
        <w:pStyle w:val="TableTitle"/>
      </w:pPr>
      <w:r w:rsidRPr="000375FA">
        <w:rPr>
          <w:i/>
          <w:noProof/>
          <w:lang w:val="it-IT" w:eastAsia="it-IT"/>
        </w:rPr>
        <w:lastRenderedPageBreak/>
        <w:drawing>
          <wp:inline distT="0" distB="0" distL="0" distR="0" wp14:anchorId="753DE779" wp14:editId="10987A04">
            <wp:extent cx="5918200" cy="7759700"/>
            <wp:effectExtent l="0" t="0" r="0" b="1270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2" t="39730" r="-16815" b="22807"/>
                    <a:stretch/>
                  </pic:blipFill>
                  <pic:spPr bwMode="auto">
                    <a:xfrm>
                      <a:off x="0" y="0"/>
                      <a:ext cx="5919886" cy="7761911"/>
                    </a:xfrm>
                    <a:prstGeom prst="rect">
                      <a:avLst/>
                    </a:prstGeom>
                    <a:ln>
                      <a:noFill/>
                    </a:ln>
                    <a:extLst>
                      <a:ext uri="{53640926-AAD7-44d8-BBD7-CCE9431645EC}">
                        <a14:shadowObscured xmlns:a14="http://schemas.microsoft.com/office/drawing/2010/main"/>
                      </a:ext>
                    </a:extLst>
                  </pic:spPr>
                </pic:pic>
              </a:graphicData>
            </a:graphic>
          </wp:inline>
        </w:drawing>
      </w:r>
    </w:p>
    <w:p w14:paraId="3AB1660A" w14:textId="77777777" w:rsidR="00D467ED" w:rsidRDefault="00D467ED" w:rsidP="005C7363">
      <w:pPr>
        <w:pStyle w:val="TableTitle"/>
      </w:pPr>
    </w:p>
    <w:p w14:paraId="59756ED6" w14:textId="0CD0112E" w:rsidR="009E3FA6" w:rsidRDefault="0097163B" w:rsidP="0097163B">
      <w:pPr>
        <w:pStyle w:val="TableTitle"/>
      </w:pPr>
      <w:r w:rsidRPr="000375FA">
        <w:rPr>
          <w:i/>
          <w:noProof/>
          <w:lang w:val="it-IT" w:eastAsia="it-IT"/>
        </w:rPr>
        <w:drawing>
          <wp:inline distT="0" distB="0" distL="0" distR="0" wp14:anchorId="252FD646" wp14:editId="2715CB71">
            <wp:extent cx="5995035" cy="5294420"/>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t="77027" r="-6349" b="1"/>
                    <a:stretch/>
                  </pic:blipFill>
                  <pic:spPr bwMode="auto">
                    <a:xfrm>
                      <a:off x="0" y="0"/>
                      <a:ext cx="5995722" cy="5295027"/>
                    </a:xfrm>
                    <a:prstGeom prst="rect">
                      <a:avLst/>
                    </a:prstGeom>
                    <a:ln>
                      <a:noFill/>
                    </a:ln>
                    <a:extLst>
                      <a:ext uri="{53640926-AAD7-44d8-BBD7-CCE9431645EC}">
                        <a14:shadowObscured xmlns:a14="http://schemas.microsoft.com/office/drawing/2010/main"/>
                      </a:ext>
                    </a:extLst>
                  </pic:spPr>
                </pic:pic>
              </a:graphicData>
            </a:graphic>
          </wp:inline>
        </w:drawing>
      </w:r>
    </w:p>
    <w:p w14:paraId="46813986" w14:textId="3AD378D9" w:rsidR="0012154E" w:rsidRDefault="005C7363" w:rsidP="004B0385">
      <w:pPr>
        <w:pStyle w:val="TableTitle"/>
      </w:pPr>
      <w:r>
        <w:t>Figure X.4.2.2</w:t>
      </w:r>
      <w:r w:rsidRPr="000807AC">
        <w:t>.</w:t>
      </w:r>
      <w:r w:rsidR="006014DF">
        <w:t>2</w:t>
      </w:r>
      <w:r>
        <w:t>-</w:t>
      </w:r>
      <w:r w:rsidR="006014DF">
        <w:t>1</w:t>
      </w:r>
      <w:r w:rsidRPr="003F1F6A">
        <w:t xml:space="preserve">: </w:t>
      </w:r>
      <w:r>
        <w:t xml:space="preserve">XCHT-WD Sequence Diagram for </w:t>
      </w:r>
      <w:r w:rsidR="00F4312D">
        <w:t>U</w:t>
      </w:r>
      <w:r>
        <w:t xml:space="preserve">se </w:t>
      </w:r>
      <w:r w:rsidR="00F4312D">
        <w:t>C</w:t>
      </w:r>
      <w:r>
        <w:t xml:space="preserve">ase 2 </w:t>
      </w:r>
    </w:p>
    <w:p w14:paraId="19675F2A" w14:textId="77777777" w:rsidR="00784D34" w:rsidRDefault="00784D34" w:rsidP="004B0385">
      <w:pPr>
        <w:pStyle w:val="TableTitle"/>
      </w:pPr>
    </w:p>
    <w:p w14:paraId="44617644" w14:textId="77777777" w:rsidR="0023712F" w:rsidRPr="00EE4950" w:rsidRDefault="0023712F" w:rsidP="0023712F">
      <w:pPr>
        <w:pStyle w:val="AuthorInstructions"/>
        <w:rPr>
          <w:i w:val="0"/>
          <w:lang w:val="en-GB" w:eastAsia="it-IT"/>
        </w:rPr>
      </w:pPr>
    </w:p>
    <w:p w14:paraId="7236024B" w14:textId="0B3778B1" w:rsidR="00784D34" w:rsidRPr="00E078F2" w:rsidRDefault="0023712F" w:rsidP="0023712F">
      <w:pPr>
        <w:pStyle w:val="TableTitle"/>
      </w:pPr>
      <w:r w:rsidRPr="000375FA">
        <w:rPr>
          <w:b w:val="0"/>
          <w:i/>
          <w:noProof/>
          <w:lang w:val="it-IT" w:eastAsia="it-IT"/>
        </w:rPr>
        <w:lastRenderedPageBreak/>
        <w:drawing>
          <wp:inline distT="0" distB="0" distL="0" distR="0" wp14:anchorId="0C8EAEF3" wp14:editId="58DA45AA">
            <wp:extent cx="5943600" cy="665861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2 v0.7b.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58610"/>
                    </a:xfrm>
                    <a:prstGeom prst="rect">
                      <a:avLst/>
                    </a:prstGeom>
                  </pic:spPr>
                </pic:pic>
              </a:graphicData>
            </a:graphic>
          </wp:inline>
        </w:drawing>
      </w:r>
      <w:r w:rsidRPr="0097163B">
        <w:t>Figure X.4.2.2</w:t>
      </w:r>
      <w:r w:rsidR="00F4312D" w:rsidRPr="00F4312D">
        <w:t>.</w:t>
      </w:r>
      <w:r w:rsidR="006014DF">
        <w:t>2</w:t>
      </w:r>
      <w:r w:rsidR="00F4312D" w:rsidRPr="00F4312D">
        <w:t>-</w:t>
      </w:r>
      <w:r w:rsidR="006014DF">
        <w:t>1</w:t>
      </w:r>
      <w:r w:rsidR="00F4312D" w:rsidRPr="00F4312D">
        <w:t>: XCHT-WD Process Flow for Use C</w:t>
      </w:r>
      <w:r w:rsidRPr="0097163B">
        <w:t>ase 2</w:t>
      </w:r>
    </w:p>
    <w:p w14:paraId="5E30DE31" w14:textId="77777777" w:rsidR="0022548F" w:rsidRDefault="0022548F" w:rsidP="004B0385">
      <w:pPr>
        <w:pStyle w:val="TableTitle"/>
      </w:pPr>
    </w:p>
    <w:p w14:paraId="08C0E12E" w14:textId="2D803440" w:rsidR="0022548F" w:rsidRDefault="0022548F" w:rsidP="0022548F">
      <w:pPr>
        <w:pStyle w:val="Titolo4"/>
        <w:numPr>
          <w:ilvl w:val="0"/>
          <w:numId w:val="0"/>
        </w:numPr>
        <w:ind w:left="864" w:hanging="864"/>
      </w:pPr>
      <w:r>
        <w:t>X.4.2.3</w:t>
      </w:r>
      <w:r w:rsidRPr="000807AC">
        <w:rPr>
          <w:noProof w:val="0"/>
        </w:rPr>
        <w:t xml:space="preserve"> </w:t>
      </w:r>
      <w:r w:rsidR="00C250A6">
        <w:rPr>
          <w:noProof w:val="0"/>
        </w:rPr>
        <w:t>Exception</w:t>
      </w:r>
      <w:r w:rsidRPr="000807AC">
        <w:rPr>
          <w:noProof w:val="0"/>
        </w:rPr>
        <w:t xml:space="preserve"> #</w:t>
      </w:r>
      <w:r w:rsidR="00C250A6">
        <w:rPr>
          <w:noProof w:val="0"/>
        </w:rPr>
        <w:t>1</w:t>
      </w:r>
      <w:r w:rsidRPr="000807AC">
        <w:rPr>
          <w:noProof w:val="0"/>
        </w:rPr>
        <w:t xml:space="preserve">: </w:t>
      </w:r>
      <w:r w:rsidR="00A7633C">
        <w:t>Heart Team</w:t>
      </w:r>
      <w:r>
        <w:t xml:space="preserve"> Cancellation Scenario</w:t>
      </w:r>
    </w:p>
    <w:p w14:paraId="74CFEDF4" w14:textId="1524A314" w:rsidR="003276F4" w:rsidRDefault="006D70DC" w:rsidP="003276F4">
      <w:pPr>
        <w:pStyle w:val="Corpodeltesto"/>
      </w:pPr>
      <w:r>
        <w:lastRenderedPageBreak/>
        <w:t>T</w:t>
      </w:r>
      <w:r w:rsidR="003276F4" w:rsidRPr="003F1F6A">
        <w:t xml:space="preserve">he </w:t>
      </w:r>
      <w:r w:rsidR="004B0385">
        <w:t>requester of support by HT</w:t>
      </w:r>
      <w:r w:rsidR="003276F4" w:rsidRPr="003F1F6A">
        <w:t xml:space="preserve"> wants to abort the process just created</w:t>
      </w:r>
      <w:r w:rsidR="00784D34">
        <w:t xml:space="preserve"> (case a)</w:t>
      </w:r>
      <w:r w:rsidR="00E861F0">
        <w:t xml:space="preserve"> because the Request is no longer valid</w:t>
      </w:r>
      <w:r w:rsidR="00432997">
        <w:t>. This would occur if, the</w:t>
      </w:r>
      <w:r w:rsidR="003276F4">
        <w:t xml:space="preserve"> HT Request is </w:t>
      </w:r>
      <w:r w:rsidR="00432997">
        <w:t>incorrect</w:t>
      </w:r>
      <w:r w:rsidR="003276F4">
        <w:t xml:space="preserve"> or uncompleted or </w:t>
      </w:r>
      <w:r w:rsidR="00432997">
        <w:t xml:space="preserve">if </w:t>
      </w:r>
      <w:r w:rsidR="003276F4">
        <w:t>the patient die</w:t>
      </w:r>
      <w:r w:rsidR="00432997">
        <w:t>s</w:t>
      </w:r>
      <w:r w:rsidR="00520780">
        <w:t>.</w:t>
      </w:r>
      <w:r w:rsidR="00D26BD9">
        <w:t xml:space="preserve"> O</w:t>
      </w:r>
      <w:r w:rsidR="00432997">
        <w:t>r</w:t>
      </w:r>
      <w:r w:rsidR="00D26BD9">
        <w:t xml:space="preserve">, </w:t>
      </w:r>
      <w:r w:rsidR="004B0385">
        <w:t>the manager of HT</w:t>
      </w:r>
      <w:r w:rsidR="00D26BD9">
        <w:t xml:space="preserve"> </w:t>
      </w:r>
      <w:r w:rsidR="00432997">
        <w:t xml:space="preserve">may </w:t>
      </w:r>
      <w:r w:rsidR="00D26BD9">
        <w:t>want to abort the process</w:t>
      </w:r>
      <w:r w:rsidR="00784D34">
        <w:t xml:space="preserve"> (case b)</w:t>
      </w:r>
      <w:r w:rsidR="009E3B3D">
        <w:t xml:space="preserve"> </w:t>
      </w:r>
      <w:r w:rsidR="00D26BD9">
        <w:t>because the case requires a</w:t>
      </w:r>
      <w:r w:rsidR="00C250A6">
        <w:t>n</w:t>
      </w:r>
      <w:r w:rsidR="00D26BD9">
        <w:t xml:space="preserve"> emergency process</w:t>
      </w:r>
      <w:r w:rsidR="00C250A6">
        <w:t xml:space="preserve"> or the patient d</w:t>
      </w:r>
      <w:r w:rsidR="00432997">
        <w:t>ies</w:t>
      </w:r>
      <w:r w:rsidR="00D26BD9">
        <w:t>.</w:t>
      </w:r>
    </w:p>
    <w:p w14:paraId="57ECDA32" w14:textId="638B4D6C" w:rsidR="000C5410" w:rsidRDefault="000C5410" w:rsidP="003276F4">
      <w:pPr>
        <w:pStyle w:val="Corpodeltesto"/>
      </w:pPr>
      <w:r>
        <w:rPr>
          <w:rFonts w:ascii="Arial" w:hAnsi="Arial"/>
          <w:b/>
          <w:kern w:val="28"/>
          <w:sz w:val="28"/>
        </w:rPr>
        <w:t>X.4.2.3.1</w:t>
      </w:r>
      <w:r w:rsidRPr="0070073A">
        <w:rPr>
          <w:rFonts w:ascii="Arial" w:hAnsi="Arial"/>
          <w:b/>
          <w:kern w:val="28"/>
          <w:sz w:val="28"/>
        </w:rPr>
        <w:t xml:space="preserve"> </w:t>
      </w:r>
      <w:r>
        <w:rPr>
          <w:rFonts w:ascii="Arial" w:hAnsi="Arial"/>
          <w:b/>
          <w:kern w:val="28"/>
          <w:sz w:val="28"/>
        </w:rPr>
        <w:t>HT Cancellation</w:t>
      </w:r>
      <w:r w:rsidRPr="0070073A">
        <w:rPr>
          <w:rFonts w:ascii="Arial" w:hAnsi="Arial"/>
          <w:b/>
          <w:kern w:val="28"/>
          <w:sz w:val="28"/>
        </w:rPr>
        <w:t xml:space="preserve"> </w:t>
      </w:r>
      <w:r w:rsidR="00B707C5">
        <w:rPr>
          <w:rFonts w:ascii="Arial" w:hAnsi="Arial"/>
          <w:b/>
          <w:kern w:val="28"/>
          <w:sz w:val="28"/>
        </w:rPr>
        <w:t>Exception</w:t>
      </w:r>
      <w:r w:rsidRPr="0070073A">
        <w:rPr>
          <w:rFonts w:ascii="Arial" w:hAnsi="Arial"/>
          <w:b/>
          <w:kern w:val="28"/>
          <w:sz w:val="28"/>
        </w:rPr>
        <w:t xml:space="preserve"> </w:t>
      </w:r>
      <w:r>
        <w:rPr>
          <w:rFonts w:ascii="Arial" w:hAnsi="Arial"/>
          <w:b/>
          <w:kern w:val="28"/>
          <w:sz w:val="28"/>
        </w:rPr>
        <w:t>D</w:t>
      </w:r>
      <w:r w:rsidRPr="0070073A">
        <w:rPr>
          <w:rFonts w:ascii="Arial" w:hAnsi="Arial"/>
          <w:b/>
          <w:kern w:val="28"/>
          <w:sz w:val="28"/>
        </w:rPr>
        <w:t>escription</w:t>
      </w:r>
    </w:p>
    <w:p w14:paraId="3B336484" w14:textId="77777777" w:rsidR="009E3B3D" w:rsidRDefault="000C5410" w:rsidP="000C5410">
      <w:r>
        <w:t>The HT Cancellation is the pathway scenario where a requesting facility has a need to cancel a request because the HT is no</w:t>
      </w:r>
      <w:r w:rsidR="00432997">
        <w:t xml:space="preserve"> </w:t>
      </w:r>
      <w:r>
        <w:t>longer needed</w:t>
      </w:r>
      <w:r w:rsidR="00432997">
        <w:t>.</w:t>
      </w:r>
      <w:r>
        <w:t xml:space="preserve"> </w:t>
      </w:r>
    </w:p>
    <w:p w14:paraId="54E5C1F0" w14:textId="451B4599" w:rsidR="000C5410" w:rsidRPr="0070073A" w:rsidRDefault="009E3B3D" w:rsidP="000C5410">
      <w:r>
        <w:t xml:space="preserve">The HT Requester or HT Manager can want to abort the process. </w:t>
      </w:r>
      <w:r w:rsidR="000C5410" w:rsidRPr="00513E1A">
        <w:t>In th</w:t>
      </w:r>
      <w:r>
        <w:t>e first</w:t>
      </w:r>
      <w:r w:rsidR="000C5410" w:rsidRPr="00513E1A">
        <w:t xml:space="preserve"> case the </w:t>
      </w:r>
      <w:r w:rsidR="000C5410">
        <w:t>HT</w:t>
      </w:r>
      <w:r w:rsidR="000C5410" w:rsidRPr="00513E1A">
        <w:t xml:space="preserve"> Requester shall update the Workflow Document moving </w:t>
      </w:r>
      <w:r w:rsidR="000C5410" w:rsidRPr="0070073A">
        <w:t xml:space="preserve">into </w:t>
      </w:r>
      <w:r w:rsidR="000C5410" w:rsidRPr="00513E1A">
        <w:t xml:space="preserve">status FAILED </w:t>
      </w:r>
      <w:r w:rsidR="00C64AA0">
        <w:t xml:space="preserve"> for </w:t>
      </w:r>
      <w:r w:rsidR="000C5410" w:rsidRPr="00513E1A">
        <w:t xml:space="preserve">the </w:t>
      </w:r>
      <w:r w:rsidR="000C5410">
        <w:t>HT Request</w:t>
      </w:r>
      <w:r w:rsidR="000C5410" w:rsidRPr="00513E1A">
        <w:t xml:space="preserve"> task and closing the workflow itself</w:t>
      </w:r>
      <w:r w:rsidR="00D26BD9">
        <w:t xml:space="preserve">. </w:t>
      </w:r>
      <w:r>
        <w:t>In the second case</w:t>
      </w:r>
      <w:r w:rsidR="00D26BD9">
        <w:t>, HT</w:t>
      </w:r>
      <w:r w:rsidR="00D26BD9" w:rsidRPr="00513E1A">
        <w:t xml:space="preserve"> </w:t>
      </w:r>
      <w:r w:rsidR="00D26BD9">
        <w:t>Manager</w:t>
      </w:r>
      <w:r w:rsidR="00D26BD9" w:rsidRPr="00513E1A">
        <w:t xml:space="preserve"> shall update the Workflow Document moving </w:t>
      </w:r>
      <w:r w:rsidR="00D26BD9" w:rsidRPr="0070073A">
        <w:t xml:space="preserve">into </w:t>
      </w:r>
      <w:r w:rsidR="00D26BD9" w:rsidRPr="00513E1A">
        <w:t xml:space="preserve">status FAILED </w:t>
      </w:r>
      <w:r w:rsidR="00432997">
        <w:t xml:space="preserve">for </w:t>
      </w:r>
      <w:r w:rsidR="00D26BD9" w:rsidRPr="00513E1A">
        <w:t xml:space="preserve">the </w:t>
      </w:r>
      <w:r w:rsidR="00D26BD9">
        <w:t>HT lead or HT Perform</w:t>
      </w:r>
      <w:r w:rsidR="00D26BD9" w:rsidRPr="00513E1A">
        <w:t xml:space="preserve"> task and closing the workflow itself</w:t>
      </w:r>
      <w:r>
        <w:t>.</w:t>
      </w:r>
    </w:p>
    <w:p w14:paraId="59EDBEB5" w14:textId="51C5230C" w:rsidR="000C5410" w:rsidRDefault="000C5410" w:rsidP="000C5410">
      <w:pPr>
        <w:pStyle w:val="Corpodeltesto"/>
      </w:pPr>
      <w:r w:rsidRPr="00513E1A">
        <w:t>This</w:t>
      </w:r>
      <w:r>
        <w:t xml:space="preserve"> update</w:t>
      </w:r>
      <w:r w:rsidRPr="00513E1A">
        <w:t xml:space="preserve"> notifie</w:t>
      </w:r>
      <w:r w:rsidR="00C64AA0">
        <w:t>s</w:t>
      </w:r>
      <w:r w:rsidRPr="00AD7284">
        <w:t xml:space="preserve"> all the participants of the workflow. </w:t>
      </w:r>
      <w:r w:rsidRPr="001D1D9D">
        <w:t>A</w:t>
      </w:r>
      <w:r>
        <w:t>fter the closure</w:t>
      </w:r>
      <w:r w:rsidR="00AE1C4B">
        <w:t>,</w:t>
      </w:r>
      <w:r>
        <w:t xml:space="preserve"> a</w:t>
      </w:r>
      <w:r w:rsidRPr="00513E1A">
        <w:t xml:space="preserve"> </w:t>
      </w:r>
      <w:r>
        <w:t>HT</w:t>
      </w:r>
      <w:r w:rsidRPr="00513E1A">
        <w:t xml:space="preserve"> Workflow Do</w:t>
      </w:r>
      <w:r w:rsidRPr="00AD7284">
        <w:t>cument cannot be updated by any participant.</w:t>
      </w:r>
    </w:p>
    <w:p w14:paraId="60D4B440" w14:textId="7C3BBB93" w:rsidR="000C5410" w:rsidRPr="000807AC" w:rsidRDefault="000C5410" w:rsidP="000C5410">
      <w:pPr>
        <w:pStyle w:val="Titolo5"/>
        <w:numPr>
          <w:ilvl w:val="0"/>
          <w:numId w:val="0"/>
        </w:numPr>
        <w:rPr>
          <w:noProof w:val="0"/>
        </w:rPr>
      </w:pPr>
      <w:r w:rsidRPr="000807AC">
        <w:rPr>
          <w:noProof w:val="0"/>
        </w:rPr>
        <w:t>X.4.2.</w:t>
      </w:r>
      <w:r w:rsidR="00E5557E">
        <w:rPr>
          <w:noProof w:val="0"/>
        </w:rPr>
        <w:t>3</w:t>
      </w:r>
      <w:r w:rsidRPr="000807AC">
        <w:rPr>
          <w:noProof w:val="0"/>
        </w:rPr>
        <w:t xml:space="preserve">.2 </w:t>
      </w:r>
      <w:r>
        <w:rPr>
          <w:noProof w:val="0"/>
        </w:rPr>
        <w:t xml:space="preserve">HT Cancellation </w:t>
      </w:r>
      <w:r w:rsidRPr="000807AC">
        <w:rPr>
          <w:noProof w:val="0"/>
        </w:rPr>
        <w:t>Process Flow</w:t>
      </w:r>
    </w:p>
    <w:p w14:paraId="5B13DB02" w14:textId="2F99330D" w:rsidR="000C5410" w:rsidRDefault="000C5410" w:rsidP="000C5410">
      <w:r>
        <w:t xml:space="preserve">The </w:t>
      </w:r>
      <w:r w:rsidRPr="00B44563">
        <w:t xml:space="preserve">following </w:t>
      </w:r>
      <w:r w:rsidR="00602299">
        <w:t>diagram</w:t>
      </w:r>
      <w:r>
        <w:t xml:space="preserve"> </w:t>
      </w:r>
      <w:r w:rsidRPr="00B44563">
        <w:t>describes the typical</w:t>
      </w:r>
      <w:r>
        <w:t xml:space="preserve"> process flow for the </w:t>
      </w:r>
      <w:r w:rsidR="00602299">
        <w:t xml:space="preserve">XCHT </w:t>
      </w:r>
      <w:r>
        <w:t>Workflow scenario</w:t>
      </w:r>
      <w:r w:rsidR="009F1EFA">
        <w:t xml:space="preserve"> when HT Requester fails the workflow</w:t>
      </w:r>
      <w:r w:rsidR="00784D34">
        <w:t xml:space="preserve"> (case a)</w:t>
      </w:r>
      <w:r>
        <w:t>.</w:t>
      </w:r>
    </w:p>
    <w:p w14:paraId="1CF2F375" w14:textId="2B236FB0" w:rsidR="008B0F4E" w:rsidRDefault="008B0F4E" w:rsidP="000375FA">
      <w:pPr>
        <w:jc w:val="center"/>
      </w:pPr>
    </w:p>
    <w:p w14:paraId="6FB82EF4" w14:textId="01E69F93" w:rsidR="00E5557E" w:rsidRDefault="0097163B" w:rsidP="004477E7">
      <w:pPr>
        <w:jc w:val="center"/>
      </w:pPr>
      <w:r>
        <w:rPr>
          <w:noProof/>
          <w:lang w:val="it-IT" w:eastAsia="it-IT"/>
        </w:rPr>
        <w:lastRenderedPageBreak/>
        <w:drawing>
          <wp:inline distT="0" distB="0" distL="0" distR="0" wp14:anchorId="078480BB" wp14:editId="5C120282">
            <wp:extent cx="4509135" cy="3845772"/>
            <wp:effectExtent l="0" t="0" r="12065"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a.jpg"/>
                    <pic:cNvPicPr/>
                  </pic:nvPicPr>
                  <pic:blipFill>
                    <a:blip r:embed="rId36">
                      <a:extLst>
                        <a:ext uri="{28A0092B-C50C-407E-A947-70E740481C1C}">
                          <a14:useLocalDpi xmlns:a14="http://schemas.microsoft.com/office/drawing/2010/main" val="0"/>
                        </a:ext>
                      </a:extLst>
                    </a:blip>
                    <a:stretch>
                      <a:fillRect/>
                    </a:stretch>
                  </pic:blipFill>
                  <pic:spPr>
                    <a:xfrm>
                      <a:off x="0" y="0"/>
                      <a:ext cx="4509135" cy="3845772"/>
                    </a:xfrm>
                    <a:prstGeom prst="rect">
                      <a:avLst/>
                    </a:prstGeom>
                  </pic:spPr>
                </pic:pic>
              </a:graphicData>
            </a:graphic>
          </wp:inline>
        </w:drawing>
      </w:r>
    </w:p>
    <w:p w14:paraId="6BB3E72B" w14:textId="5D5A7ED8" w:rsidR="009C1AB4" w:rsidRDefault="009C1AB4" w:rsidP="009C1AB4">
      <w:pPr>
        <w:pStyle w:val="TableTitle"/>
      </w:pPr>
      <w:r>
        <w:t>Figure X.4.2.3</w:t>
      </w:r>
      <w:r w:rsidRPr="000807AC">
        <w:t>.</w:t>
      </w:r>
      <w:r>
        <w:t>2-1</w:t>
      </w:r>
      <w:r w:rsidRPr="003F1F6A">
        <w:t xml:space="preserve">: </w:t>
      </w:r>
      <w:r>
        <w:t xml:space="preserve">XCHT-WD </w:t>
      </w:r>
      <w:r w:rsidR="005C7363">
        <w:t>Sequence Diagram</w:t>
      </w:r>
      <w:r>
        <w:t xml:space="preserve"> of actors for </w:t>
      </w:r>
      <w:r w:rsidR="00F4312D">
        <w:t xml:space="preserve">Exception 1 (case </w:t>
      </w:r>
      <w:r w:rsidR="00784D34">
        <w:t>a</w:t>
      </w:r>
      <w:r w:rsidR="00F4312D">
        <w:t>)</w:t>
      </w:r>
    </w:p>
    <w:p w14:paraId="7D15BE88" w14:textId="0F07F8AD" w:rsidR="002D7291" w:rsidRDefault="002D7291" w:rsidP="002D7291">
      <w:r>
        <w:t xml:space="preserve">The </w:t>
      </w:r>
      <w:r w:rsidRPr="00B44563">
        <w:t xml:space="preserve">following </w:t>
      </w:r>
      <w:r w:rsidR="00602299">
        <w:t>diagram</w:t>
      </w:r>
      <w:r>
        <w:t xml:space="preserve"> </w:t>
      </w:r>
      <w:r w:rsidRPr="00B44563">
        <w:t>describes the typical</w:t>
      </w:r>
      <w:r>
        <w:t xml:space="preserve"> process flow for the </w:t>
      </w:r>
      <w:r w:rsidR="00602299">
        <w:t>XCHT</w:t>
      </w:r>
      <w:r>
        <w:t xml:space="preserve"> Workflow scenario when HT Manager fails the workflow</w:t>
      </w:r>
      <w:r w:rsidR="00784D34">
        <w:t xml:space="preserve"> (case b)</w:t>
      </w:r>
      <w:r>
        <w:t>.</w:t>
      </w:r>
    </w:p>
    <w:p w14:paraId="463B649D" w14:textId="28B89371" w:rsidR="002D7291" w:rsidRDefault="0010442E" w:rsidP="002D7291">
      <w:pPr>
        <w:jc w:val="center"/>
      </w:pPr>
      <w:r>
        <w:rPr>
          <w:noProof/>
          <w:lang w:val="it-IT" w:eastAsia="it-IT"/>
        </w:rPr>
        <w:lastRenderedPageBreak/>
        <w:drawing>
          <wp:inline distT="0" distB="0" distL="0" distR="0" wp14:anchorId="3FB3E863" wp14:editId="7CD4C17D">
            <wp:extent cx="5943600" cy="604837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b.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7100B4B0" w14:textId="182AAB0D" w:rsidR="00F4312D" w:rsidRDefault="002D7291" w:rsidP="00F4312D">
      <w:pPr>
        <w:pStyle w:val="TableTitle"/>
      </w:pPr>
      <w:r>
        <w:t>Figure X.4.2.3</w:t>
      </w:r>
      <w:r w:rsidRPr="000807AC">
        <w:t>.</w:t>
      </w:r>
      <w:r>
        <w:t>2-2</w:t>
      </w:r>
      <w:r w:rsidRPr="003F1F6A">
        <w:t xml:space="preserve">: </w:t>
      </w:r>
      <w:r>
        <w:t xml:space="preserve">XCHT-WD Sequence Diagram of actors for </w:t>
      </w:r>
      <w:r w:rsidR="00F4312D">
        <w:t>Exception 1 (case b)</w:t>
      </w:r>
    </w:p>
    <w:p w14:paraId="287276E5" w14:textId="29DC7EB9" w:rsidR="000C5410" w:rsidRDefault="002D7291" w:rsidP="0097163B">
      <w:pPr>
        <w:pStyle w:val="TableTitle"/>
      </w:pPr>
      <w:r>
        <w:t xml:space="preserve"> </w:t>
      </w:r>
    </w:p>
    <w:p w14:paraId="468F9868" w14:textId="3FDBBF11" w:rsidR="00CC44E4" w:rsidRDefault="00CC44E4" w:rsidP="0022548F">
      <w:pPr>
        <w:pStyle w:val="Titolo4"/>
        <w:numPr>
          <w:ilvl w:val="0"/>
          <w:numId w:val="0"/>
        </w:numPr>
        <w:ind w:left="864" w:hanging="864"/>
      </w:pPr>
      <w:bookmarkStart w:id="81" w:name="_Toc316120830"/>
      <w:r>
        <w:t>X.4.2.</w:t>
      </w:r>
      <w:r w:rsidR="00D1461E">
        <w:t>4</w:t>
      </w:r>
      <w:r>
        <w:t xml:space="preserve"> </w:t>
      </w:r>
      <w:r w:rsidR="003B3521">
        <w:t>Exception</w:t>
      </w:r>
      <w:r>
        <w:t xml:space="preserve"> </w:t>
      </w:r>
      <w:r w:rsidR="003B3521">
        <w:t>2</w:t>
      </w:r>
      <w:r w:rsidR="006501EF">
        <w:t># Heart Team</w:t>
      </w:r>
      <w:r>
        <w:t xml:space="preserve"> Assign</w:t>
      </w:r>
      <w:r w:rsidR="00A81343">
        <w:t>ment</w:t>
      </w:r>
      <w:r>
        <w:t xml:space="preserve"> Cancellation</w:t>
      </w:r>
      <w:bookmarkEnd w:id="81"/>
    </w:p>
    <w:p w14:paraId="0DD6B735" w14:textId="0FC3AF9C" w:rsidR="00CC44E4" w:rsidRPr="0022548F" w:rsidRDefault="00CC44E4" w:rsidP="0022548F">
      <w:bookmarkStart w:id="82" w:name="_Toc316120831"/>
      <w:r w:rsidRPr="0022548F">
        <w:t xml:space="preserve">This use-case describe the scenario in which the </w:t>
      </w:r>
      <w:r w:rsidR="004B0385" w:rsidRPr="0022548F">
        <w:t>r</w:t>
      </w:r>
      <w:r w:rsidRPr="0022548F">
        <w:t>equester</w:t>
      </w:r>
      <w:r w:rsidR="004B0385" w:rsidRPr="0022548F">
        <w:t xml:space="preserve"> of support by HT, for example Dr. Smith in use case 2,</w:t>
      </w:r>
      <w:r w:rsidRPr="0022548F">
        <w:t xml:space="preserve"> wants to revoke the assignment of </w:t>
      </w:r>
      <w:r w:rsidR="004B0385" w:rsidRPr="0022548F">
        <w:t xml:space="preserve">HT request to invited </w:t>
      </w:r>
      <w:bookmarkEnd w:id="82"/>
      <w:r w:rsidR="004B0385" w:rsidRPr="0022548F">
        <w:t>m</w:t>
      </w:r>
      <w:r w:rsidR="00835F2E" w:rsidRPr="0022548F">
        <w:t>anager</w:t>
      </w:r>
      <w:r w:rsidR="004B0385" w:rsidRPr="0022548F">
        <w:t xml:space="preserve"> of HT that</w:t>
      </w:r>
      <w:r w:rsidR="00835F2E" w:rsidRPr="0022548F">
        <w:t xml:space="preserve"> has not already </w:t>
      </w:r>
      <w:r w:rsidR="00AE1C4B">
        <w:t xml:space="preserve">been </w:t>
      </w:r>
      <w:r w:rsidR="00835F2E" w:rsidRPr="0022548F">
        <w:t>claimed</w:t>
      </w:r>
      <w:r w:rsidR="000A1B46" w:rsidRPr="0022548F">
        <w:t xml:space="preserve"> (case </w:t>
      </w:r>
      <w:r w:rsidR="00072892" w:rsidRPr="0022548F">
        <w:t>a)</w:t>
      </w:r>
      <w:r w:rsidR="00AE1C4B">
        <w:t xml:space="preserve"> by </w:t>
      </w:r>
      <w:r w:rsidR="004B0385" w:rsidRPr="0022548F">
        <w:t>Dr. Johnson in use case 2.</w:t>
      </w:r>
      <w:r w:rsidR="00B76F88" w:rsidRPr="0022548F">
        <w:t xml:space="preserve"> </w:t>
      </w:r>
      <w:r w:rsidR="004B0385" w:rsidRPr="0022548F">
        <w:t>O</w:t>
      </w:r>
      <w:r w:rsidR="00AE1C4B">
        <w:t>r,</w:t>
      </w:r>
      <w:r w:rsidR="004B0385" w:rsidRPr="0022548F">
        <w:t xml:space="preserve"> </w:t>
      </w:r>
      <w:r w:rsidR="00B76F88" w:rsidRPr="0022548F">
        <w:t xml:space="preserve">the </w:t>
      </w:r>
      <w:r w:rsidR="004B0385" w:rsidRPr="0022548F">
        <w:t xml:space="preserve">manager of HT, Dr. John </w:t>
      </w:r>
      <w:r w:rsidR="00AE1C4B">
        <w:t>(</w:t>
      </w:r>
      <w:r w:rsidR="004B0385" w:rsidRPr="0022548F">
        <w:t>in use case 2</w:t>
      </w:r>
      <w:r w:rsidR="00AE1C4B">
        <w:t>)</w:t>
      </w:r>
      <w:r w:rsidR="004B0385" w:rsidRPr="0022548F">
        <w:t xml:space="preserve"> </w:t>
      </w:r>
      <w:r w:rsidR="00B76F88" w:rsidRPr="0022548F">
        <w:t xml:space="preserve">wants to revoke the assignment of </w:t>
      </w:r>
      <w:r w:rsidR="004B0385" w:rsidRPr="0022548F">
        <w:t xml:space="preserve">involvement in HT to an invited </w:t>
      </w:r>
      <w:r w:rsidR="004B0385" w:rsidRPr="0022548F">
        <w:lastRenderedPageBreak/>
        <w:t>participant</w:t>
      </w:r>
      <w:r w:rsidR="00835F2E" w:rsidRPr="0022548F">
        <w:t xml:space="preserve"> </w:t>
      </w:r>
      <w:r w:rsidR="004B0385" w:rsidRPr="0022548F">
        <w:t xml:space="preserve">that </w:t>
      </w:r>
      <w:r w:rsidR="00835F2E" w:rsidRPr="0022548F">
        <w:t>has not already claimed</w:t>
      </w:r>
      <w:r w:rsidR="000A1B46" w:rsidRPr="0022548F">
        <w:t xml:space="preserve"> (case </w:t>
      </w:r>
      <w:r w:rsidR="00072892" w:rsidRPr="0022548F">
        <w:t>b)</w:t>
      </w:r>
      <w:r w:rsidR="004B0385" w:rsidRPr="0022548F">
        <w:t xml:space="preserve">, </w:t>
      </w:r>
      <w:r w:rsidR="00AE1C4B">
        <w:t xml:space="preserve">such as </w:t>
      </w:r>
      <w:r w:rsidR="004B0385" w:rsidRPr="0022548F">
        <w:t>Dr. Ralph in use case 2</w:t>
      </w:r>
      <w:r w:rsidR="001646DA" w:rsidRPr="0022548F">
        <w:t>.</w:t>
      </w:r>
      <w:r w:rsidRPr="0022548F">
        <w:t xml:space="preserve"> </w:t>
      </w:r>
      <w:r w:rsidRPr="0022548F" w:rsidDel="002C3DA6">
        <w:t xml:space="preserve"> </w:t>
      </w:r>
      <w:r w:rsidR="00D95F6D" w:rsidRPr="0022548F">
        <w:t xml:space="preserve">These behaviors avoid blocking the process when HT Manager or HT Participant does not </w:t>
      </w:r>
      <w:r w:rsidR="00AE1C4B">
        <w:t>respond</w:t>
      </w:r>
      <w:r w:rsidR="00AE1C4B" w:rsidRPr="0022548F">
        <w:t xml:space="preserve"> </w:t>
      </w:r>
      <w:r w:rsidR="00D95F6D" w:rsidRPr="0022548F">
        <w:t>within a certain allotted time.</w:t>
      </w:r>
    </w:p>
    <w:p w14:paraId="70F594F8" w14:textId="3B95B322" w:rsidR="00CC44E4" w:rsidRPr="004477E7"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.1 </w:t>
      </w:r>
      <w:r w:rsidRPr="004477E7">
        <w:rPr>
          <w:rFonts w:ascii="Arial" w:hAnsi="Arial"/>
          <w:b/>
          <w:noProof/>
          <w:kern w:val="28"/>
          <w:sz w:val="28"/>
        </w:rPr>
        <w:t>HT Assign</w:t>
      </w:r>
      <w:r w:rsidR="00A31E14">
        <w:rPr>
          <w:rFonts w:ascii="Arial" w:hAnsi="Arial"/>
          <w:b/>
          <w:noProof/>
          <w:kern w:val="28"/>
          <w:sz w:val="28"/>
        </w:rPr>
        <w:t>ment</w:t>
      </w:r>
      <w:r w:rsidRPr="004477E7">
        <w:rPr>
          <w:rFonts w:ascii="Arial" w:hAnsi="Arial"/>
          <w:b/>
          <w:noProof/>
          <w:kern w:val="28"/>
          <w:sz w:val="28"/>
        </w:rPr>
        <w:t xml:space="preserve"> Cancellation</w:t>
      </w:r>
      <w:r w:rsidRPr="0070073A">
        <w:rPr>
          <w:rFonts w:ascii="Arial" w:hAnsi="Arial"/>
          <w:b/>
          <w:noProof/>
          <w:kern w:val="28"/>
          <w:sz w:val="28"/>
        </w:rPr>
        <w:t xml:space="preserve"> </w:t>
      </w:r>
      <w:r w:rsidR="00B707C5">
        <w:rPr>
          <w:rFonts w:ascii="Arial" w:hAnsi="Arial"/>
          <w:b/>
          <w:noProof/>
          <w:kern w:val="28"/>
          <w:sz w:val="28"/>
        </w:rPr>
        <w:t xml:space="preserve">Exception </w:t>
      </w:r>
      <w:r w:rsidRPr="0070073A">
        <w:rPr>
          <w:rFonts w:ascii="Arial" w:hAnsi="Arial"/>
          <w:b/>
          <w:noProof/>
          <w:kern w:val="28"/>
          <w:sz w:val="28"/>
        </w:rPr>
        <w:t>description</w:t>
      </w:r>
    </w:p>
    <w:p w14:paraId="4B8C43E2" w14:textId="77777777" w:rsidR="00C64AA0" w:rsidRDefault="00C64AA0" w:rsidP="00C64AA0">
      <w:r w:rsidRPr="0070073A">
        <w:t xml:space="preserve">The </w:t>
      </w:r>
      <w:r>
        <w:t>HT Requester and HT Manager</w:t>
      </w:r>
      <w:r w:rsidRPr="0070073A">
        <w:t xml:space="preserve"> system</w:t>
      </w:r>
      <w:r>
        <w:t>s, are</w:t>
      </w:r>
      <w:r w:rsidRPr="0070073A">
        <w:t xml:space="preserve"> configured to revoke task assigned </w:t>
      </w:r>
      <w:r w:rsidRPr="00864E8B">
        <w:t>respectively</w:t>
      </w:r>
      <w:r>
        <w:t xml:space="preserve"> to</w:t>
      </w:r>
      <w:r w:rsidRPr="00864E8B">
        <w:t xml:space="preserve"> </w:t>
      </w:r>
      <w:r>
        <w:t>HT Manager and HT Participant</w:t>
      </w:r>
      <w:r w:rsidRPr="0070073A">
        <w:t xml:space="preserve"> systems that have not accomplish their activities within </w:t>
      </w:r>
      <w:r>
        <w:t>predefined</w:t>
      </w:r>
      <w:r w:rsidRPr="0070073A">
        <w:t xml:space="preserve"> working hours </w:t>
      </w:r>
      <w:r>
        <w:t>(E.g. the Community Hospital has network problems and after claiming the HT Manager could not respond)</w:t>
      </w:r>
      <w:r w:rsidRPr="0070073A">
        <w:t xml:space="preserve">. The </w:t>
      </w:r>
      <w:r>
        <w:t>HT Requester and HT Manager</w:t>
      </w:r>
      <w:r w:rsidRPr="0070073A">
        <w:t xml:space="preserve"> can revoke the assignment of the </w:t>
      </w:r>
      <w:r w:rsidRPr="00864E8B">
        <w:t>respectively</w:t>
      </w:r>
      <w:r>
        <w:t xml:space="preserve"> HT Lead</w:t>
      </w:r>
      <w:r w:rsidRPr="0070073A">
        <w:t xml:space="preserve"> task</w:t>
      </w:r>
      <w:r>
        <w:t xml:space="preserve"> and HT Involvement Task</w:t>
      </w:r>
      <w:r w:rsidRPr="0070073A">
        <w:t xml:space="preserve"> at any time before task completion. </w:t>
      </w:r>
      <w:r>
        <w:t>HT Requester and HT Manager</w:t>
      </w:r>
      <w:r w:rsidRPr="0070073A">
        <w:t xml:space="preserve"> actor can update </w:t>
      </w:r>
      <w:r>
        <w:t>respective HT Lead</w:t>
      </w:r>
      <w:r w:rsidRPr="0070073A">
        <w:t xml:space="preserve"> task</w:t>
      </w:r>
      <w:r>
        <w:t xml:space="preserve"> and HT Involvement Task </w:t>
      </w:r>
      <w:r w:rsidRPr="0070073A">
        <w:t xml:space="preserve">moving it into status EXITED. </w:t>
      </w:r>
    </w:p>
    <w:p w14:paraId="7210EFD3" w14:textId="7ABC07EF" w:rsidR="00CC44E4" w:rsidRPr="004477E7" w:rsidRDefault="00C64AA0" w:rsidP="007315CF">
      <w:pPr>
        <w:rPr>
          <w:highlight w:val="yellow"/>
        </w:rPr>
      </w:pPr>
      <w:r w:rsidRPr="00FB0B61">
        <w:t xml:space="preserve">The </w:t>
      </w:r>
      <w:r w:rsidRPr="004477E7">
        <w:t>HT Requester</w:t>
      </w:r>
      <w:r w:rsidRPr="00FB0B61">
        <w:t xml:space="preserve"> actor could assign the </w:t>
      </w:r>
      <w:r w:rsidRPr="004477E7">
        <w:t>management of HT</w:t>
      </w:r>
      <w:r w:rsidRPr="00FB0B61">
        <w:t xml:space="preserve"> to a new </w:t>
      </w:r>
      <w:r w:rsidRPr="004477E7">
        <w:t>HT Manager</w:t>
      </w:r>
      <w:r w:rsidRPr="00FB0B61">
        <w:t xml:space="preserve"> actor if needed. </w:t>
      </w:r>
      <w:r w:rsidRPr="00F05267" w:rsidDel="002C3DA6">
        <w:t xml:space="preserve"> </w:t>
      </w:r>
      <w:r w:rsidRPr="004477E7">
        <w:t xml:space="preserve">The HT Manager actor could assign the management of HT to a new HT Participant actor if needed. </w:t>
      </w:r>
      <w:r w:rsidRPr="004477E7" w:rsidDel="002C3DA6">
        <w:t xml:space="preserve"> </w:t>
      </w:r>
      <w:r w:rsidR="004A5CCB" w:rsidRPr="004477E7">
        <w:t xml:space="preserve"> </w:t>
      </w:r>
      <w:r w:rsidR="004A5CCB" w:rsidRPr="004477E7" w:rsidDel="002C3DA6">
        <w:t xml:space="preserve"> </w:t>
      </w:r>
    </w:p>
    <w:p w14:paraId="796ABDC1" w14:textId="3A578437" w:rsidR="00CC44E4"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.2 </w:t>
      </w:r>
      <w:r w:rsidR="0001499A" w:rsidRPr="003B0C3B">
        <w:rPr>
          <w:rFonts w:ascii="Arial" w:hAnsi="Arial"/>
          <w:b/>
          <w:noProof/>
          <w:kern w:val="28"/>
          <w:sz w:val="28"/>
        </w:rPr>
        <w:t>HT Assign</w:t>
      </w:r>
      <w:r w:rsidR="00F05267">
        <w:rPr>
          <w:rFonts w:ascii="Arial" w:hAnsi="Arial"/>
          <w:b/>
          <w:noProof/>
          <w:kern w:val="28"/>
          <w:sz w:val="28"/>
        </w:rPr>
        <w:t>ment</w:t>
      </w:r>
      <w:r w:rsidR="0001499A" w:rsidRPr="003B0C3B">
        <w:rPr>
          <w:rFonts w:ascii="Arial" w:hAnsi="Arial"/>
          <w:b/>
          <w:noProof/>
          <w:kern w:val="28"/>
          <w:sz w:val="28"/>
        </w:rPr>
        <w:t xml:space="preserve"> Cancellation</w:t>
      </w:r>
      <w:r w:rsidR="0001499A">
        <w:rPr>
          <w:rFonts w:ascii="Arial" w:hAnsi="Arial"/>
          <w:b/>
          <w:noProof/>
          <w:kern w:val="28"/>
          <w:sz w:val="28"/>
        </w:rPr>
        <w:t xml:space="preserve"> </w:t>
      </w:r>
      <w:r>
        <w:rPr>
          <w:rFonts w:ascii="Arial" w:hAnsi="Arial"/>
          <w:b/>
          <w:noProof/>
          <w:kern w:val="28"/>
          <w:sz w:val="28"/>
        </w:rPr>
        <w:t>process-flow</w:t>
      </w:r>
    </w:p>
    <w:p w14:paraId="5BCC0411" w14:textId="194D32A1" w:rsidR="004740A3" w:rsidRDefault="004740A3" w:rsidP="004740A3">
      <w:r>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rsidR="00262AE8">
        <w:t xml:space="preserve"> HT Requester revoke HT Manager assignment</w:t>
      </w:r>
      <w:r w:rsidR="000A1B46">
        <w:t xml:space="preserve"> (case a)</w:t>
      </w:r>
      <w:r>
        <w:t>.</w:t>
      </w:r>
    </w:p>
    <w:p w14:paraId="793124CE" w14:textId="36C4F6A7" w:rsidR="00CC44E4" w:rsidRDefault="0010442E" w:rsidP="004477E7">
      <w:pPr>
        <w:pStyle w:val="Corpodeltesto"/>
        <w:jc w:val="center"/>
      </w:pPr>
      <w:r>
        <w:rPr>
          <w:noProof/>
          <w:lang w:val="it-IT" w:eastAsia="it-IT"/>
        </w:rPr>
        <w:lastRenderedPageBreak/>
        <w:drawing>
          <wp:inline distT="0" distB="0" distL="0" distR="0" wp14:anchorId="17285DA6" wp14:editId="49A2D566">
            <wp:extent cx="4465955" cy="7036933"/>
            <wp:effectExtent l="0" t="0" r="4445"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a.jpg"/>
                    <pic:cNvPicPr/>
                  </pic:nvPicPr>
                  <pic:blipFill>
                    <a:blip r:embed="rId38">
                      <a:extLst>
                        <a:ext uri="{28A0092B-C50C-407E-A947-70E740481C1C}">
                          <a14:useLocalDpi xmlns:a14="http://schemas.microsoft.com/office/drawing/2010/main" val="0"/>
                        </a:ext>
                      </a:extLst>
                    </a:blip>
                    <a:stretch>
                      <a:fillRect/>
                    </a:stretch>
                  </pic:blipFill>
                  <pic:spPr>
                    <a:xfrm>
                      <a:off x="0" y="0"/>
                      <a:ext cx="4466552" cy="7037873"/>
                    </a:xfrm>
                    <a:prstGeom prst="rect">
                      <a:avLst/>
                    </a:prstGeom>
                  </pic:spPr>
                </pic:pic>
              </a:graphicData>
            </a:graphic>
          </wp:inline>
        </w:drawing>
      </w:r>
    </w:p>
    <w:p w14:paraId="283502F0" w14:textId="419C1544" w:rsidR="005F7D08" w:rsidRDefault="005F7D08" w:rsidP="002C2A24">
      <w:pPr>
        <w:pStyle w:val="TableTitle"/>
      </w:pPr>
      <w:r>
        <w:t>Figure X.4.2.</w:t>
      </w:r>
      <w:r w:rsidR="00D1461E">
        <w:t>4</w:t>
      </w:r>
      <w:r w:rsidRPr="000807AC">
        <w:t>.</w:t>
      </w:r>
      <w:r>
        <w:t>2-1</w:t>
      </w:r>
      <w:r w:rsidRPr="003F1F6A">
        <w:t xml:space="preserve">: </w:t>
      </w:r>
      <w:r>
        <w:t xml:space="preserve">XCHT-WD </w:t>
      </w:r>
      <w:r w:rsidR="005C7363">
        <w:t>Sequence Diagram</w:t>
      </w:r>
      <w:r>
        <w:t xml:space="preserve"> of a</w:t>
      </w:r>
      <w:r w:rsidR="000A1B46">
        <w:t xml:space="preserve">ctors for </w:t>
      </w:r>
      <w:r w:rsidR="00F4312D">
        <w:t>Exception 2 (case a)</w:t>
      </w:r>
    </w:p>
    <w:p w14:paraId="41BF4F35" w14:textId="77777777" w:rsidR="00CC44E4" w:rsidRDefault="00CC44E4" w:rsidP="000C5410">
      <w:pPr>
        <w:pStyle w:val="Corpodeltesto"/>
      </w:pPr>
    </w:p>
    <w:p w14:paraId="35407298" w14:textId="64EC987C" w:rsidR="00262AE8" w:rsidRDefault="00262AE8" w:rsidP="00262AE8">
      <w:r>
        <w:lastRenderedPageBreak/>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t xml:space="preserve"> HT Manager revoke HT Participant assignment</w:t>
      </w:r>
      <w:r w:rsidR="000A1B46">
        <w:t xml:space="preserve"> (case b)</w:t>
      </w:r>
      <w:r>
        <w:t>.</w:t>
      </w:r>
    </w:p>
    <w:p w14:paraId="11444B22" w14:textId="25929D7F" w:rsidR="00A711D4" w:rsidRDefault="0097163B" w:rsidP="002D0337">
      <w:pPr>
        <w:jc w:val="center"/>
      </w:pPr>
      <w:r>
        <w:rPr>
          <w:noProof/>
          <w:lang w:val="it-IT" w:eastAsia="it-IT"/>
        </w:rPr>
        <w:drawing>
          <wp:inline distT="0" distB="0" distL="0" distR="0" wp14:anchorId="04B0C7B0" wp14:editId="0E6BFDDE">
            <wp:extent cx="5818086" cy="615188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b.jpg"/>
                    <pic:cNvPicPr/>
                  </pic:nvPicPr>
                  <pic:blipFill>
                    <a:blip r:embed="rId39">
                      <a:extLst>
                        <a:ext uri="{28A0092B-C50C-407E-A947-70E740481C1C}">
                          <a14:useLocalDpi xmlns:a14="http://schemas.microsoft.com/office/drawing/2010/main" val="0"/>
                        </a:ext>
                      </a:extLst>
                    </a:blip>
                    <a:stretch>
                      <a:fillRect/>
                    </a:stretch>
                  </pic:blipFill>
                  <pic:spPr>
                    <a:xfrm>
                      <a:off x="0" y="0"/>
                      <a:ext cx="5819151" cy="6153006"/>
                    </a:xfrm>
                    <a:prstGeom prst="rect">
                      <a:avLst/>
                    </a:prstGeom>
                  </pic:spPr>
                </pic:pic>
              </a:graphicData>
            </a:graphic>
          </wp:inline>
        </w:drawing>
      </w:r>
    </w:p>
    <w:p w14:paraId="0196C425" w14:textId="6B338337" w:rsidR="00F4312D" w:rsidRDefault="00262AE8" w:rsidP="00F4312D">
      <w:pPr>
        <w:pStyle w:val="TableTitle"/>
      </w:pPr>
      <w:r>
        <w:t>Figure X.4.2.4</w:t>
      </w:r>
      <w:r w:rsidRPr="000807AC">
        <w:t>.</w:t>
      </w:r>
      <w:r>
        <w:t>2-2</w:t>
      </w:r>
      <w:r w:rsidRPr="003F1F6A">
        <w:t xml:space="preserve">: </w:t>
      </w:r>
      <w:r>
        <w:t xml:space="preserve">XCHT-WD Sequence Diagram of actors for </w:t>
      </w:r>
      <w:r w:rsidR="00F4312D">
        <w:t xml:space="preserve">Exception </w:t>
      </w:r>
      <w:r w:rsidR="0097163B">
        <w:t>2</w:t>
      </w:r>
      <w:r w:rsidR="00F4312D">
        <w:t xml:space="preserve"> (case b)</w:t>
      </w:r>
    </w:p>
    <w:p w14:paraId="343F3C76" w14:textId="798604CA" w:rsidR="00CC44E4" w:rsidRDefault="00CC44E4" w:rsidP="00F71D07">
      <w:pPr>
        <w:pStyle w:val="TableTitle"/>
      </w:pPr>
    </w:p>
    <w:p w14:paraId="5B328FB9" w14:textId="1F68E080" w:rsidR="00303E20" w:rsidRPr="000807AC" w:rsidRDefault="00303E20" w:rsidP="00303E20">
      <w:pPr>
        <w:pStyle w:val="Titolo2"/>
        <w:numPr>
          <w:ilvl w:val="0"/>
          <w:numId w:val="0"/>
        </w:numPr>
        <w:rPr>
          <w:noProof w:val="0"/>
        </w:rPr>
      </w:pPr>
      <w:bookmarkStart w:id="83" w:name="_Toc336006524"/>
      <w:bookmarkEnd w:id="80"/>
      <w:r w:rsidRPr="000807AC">
        <w:rPr>
          <w:noProof w:val="0"/>
        </w:rPr>
        <w:t>X.</w:t>
      </w:r>
      <w:r w:rsidR="00AF472E" w:rsidRPr="000807AC">
        <w:rPr>
          <w:noProof w:val="0"/>
        </w:rPr>
        <w:t>5</w:t>
      </w:r>
      <w:r w:rsidR="005F21E7"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Security Considerations</w:t>
      </w:r>
      <w:bookmarkEnd w:id="83"/>
    </w:p>
    <w:p w14:paraId="297B72FA" w14:textId="77777777" w:rsidR="000B738C" w:rsidRPr="000B738C" w:rsidRDefault="002C0979" w:rsidP="000B738C">
      <w:pPr>
        <w:pStyle w:val="Corpodeltesto"/>
        <w:rPr>
          <w:lang w:val="it-IT"/>
        </w:rPr>
      </w:pPr>
      <w:r w:rsidRPr="003F1F6A">
        <w:t>For this section please refer to the section ITI TF-1: 30.5</w:t>
      </w:r>
      <w:r w:rsidR="000B738C">
        <w:t xml:space="preserve"> </w:t>
      </w:r>
      <w:r w:rsidR="000B738C" w:rsidRPr="00DB404E">
        <w:rPr>
          <w:bCs/>
          <w:lang w:val="it-IT"/>
        </w:rPr>
        <w:t>XDW Security Considerations</w:t>
      </w:r>
      <w:r w:rsidR="000B738C" w:rsidRPr="000B738C">
        <w:rPr>
          <w:b/>
          <w:bCs/>
          <w:lang w:val="it-IT"/>
        </w:rPr>
        <w:t xml:space="preserve"> </w:t>
      </w:r>
    </w:p>
    <w:p w14:paraId="0BF30A14" w14:textId="10C7F5D9" w:rsidR="00C82ED4" w:rsidRPr="000807AC" w:rsidRDefault="00C82ED4" w:rsidP="009C6F21">
      <w:pPr>
        <w:pStyle w:val="Corpodeltesto"/>
        <w:rPr>
          <w:iCs/>
        </w:rPr>
      </w:pPr>
    </w:p>
    <w:p w14:paraId="05D6562B" w14:textId="6C687180" w:rsidR="00167DB7" w:rsidRPr="000807AC" w:rsidRDefault="00167DB7" w:rsidP="00167DB7">
      <w:pPr>
        <w:pStyle w:val="Titolo2"/>
        <w:numPr>
          <w:ilvl w:val="0"/>
          <w:numId w:val="0"/>
        </w:numPr>
        <w:rPr>
          <w:noProof w:val="0"/>
        </w:rPr>
      </w:pPr>
      <w:bookmarkStart w:id="84" w:name="_Toc336006525"/>
      <w:r w:rsidRPr="000807AC">
        <w:rPr>
          <w:noProof w:val="0"/>
        </w:rPr>
        <w:t>X.</w:t>
      </w:r>
      <w:r w:rsidR="00AF472E" w:rsidRPr="000807AC">
        <w:rPr>
          <w:noProof w:val="0"/>
        </w:rPr>
        <w:t>6</w:t>
      </w:r>
      <w:r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w:t>
      </w:r>
      <w:r w:rsidR="00ED5269" w:rsidRPr="000807AC">
        <w:rPr>
          <w:noProof w:val="0"/>
        </w:rPr>
        <w:t xml:space="preserve">Cross </w:t>
      </w:r>
      <w:r w:rsidRPr="000807AC">
        <w:rPr>
          <w:noProof w:val="0"/>
        </w:rPr>
        <w:t xml:space="preserve">Profile </w:t>
      </w:r>
      <w:r w:rsidR="00ED5269" w:rsidRPr="000807AC">
        <w:rPr>
          <w:noProof w:val="0"/>
        </w:rPr>
        <w:t>Considerations</w:t>
      </w:r>
      <w:bookmarkEnd w:id="84"/>
    </w:p>
    <w:p w14:paraId="40225721" w14:textId="7264BE93" w:rsidR="000026A3" w:rsidRDefault="000026A3" w:rsidP="000026A3">
      <w:pPr>
        <w:pStyle w:val="AuthorInstructions"/>
      </w:pPr>
      <w:r w:rsidRPr="0070073A">
        <w:rPr>
          <w:i w:val="0"/>
        </w:rPr>
        <w:t>In this section</w:t>
      </w:r>
      <w:r w:rsidR="00AE1C4B">
        <w:rPr>
          <w:i w:val="0"/>
        </w:rPr>
        <w:t xml:space="preserve">, </w:t>
      </w:r>
      <w:r w:rsidRPr="0070073A">
        <w:rPr>
          <w:i w:val="0"/>
        </w:rPr>
        <w:t>some relationship</w:t>
      </w:r>
      <w:r w:rsidR="00AE1C4B">
        <w:rPr>
          <w:i w:val="0"/>
        </w:rPr>
        <w:t>s</w:t>
      </w:r>
      <w:r w:rsidRPr="0070073A">
        <w:rPr>
          <w:i w:val="0"/>
        </w:rPr>
        <w:t xml:space="preserve"> of this profile </w:t>
      </w:r>
      <w:r w:rsidR="00AE1C4B" w:rsidRPr="0070073A">
        <w:rPr>
          <w:i w:val="0"/>
        </w:rPr>
        <w:t xml:space="preserve">are defined </w:t>
      </w:r>
      <w:r w:rsidR="00AE1C4B">
        <w:rPr>
          <w:i w:val="0"/>
        </w:rPr>
        <w:t xml:space="preserve">along </w:t>
      </w:r>
      <w:r w:rsidRPr="0070073A">
        <w:rPr>
          <w:i w:val="0"/>
        </w:rPr>
        <w:t>with other profiles</w:t>
      </w:r>
      <w:r w:rsidRPr="00513E1A">
        <w:rPr>
          <w:i w:val="0"/>
        </w:rPr>
        <w:t>. The</w:t>
      </w:r>
      <w:r w:rsidRPr="0070073A">
        <w:rPr>
          <w:i w:val="0"/>
        </w:rPr>
        <w:t>s</w:t>
      </w:r>
      <w:r>
        <w:rPr>
          <w:i w:val="0"/>
        </w:rPr>
        <w:t>e</w:t>
      </w:r>
      <w:r w:rsidRPr="0070073A">
        <w:rPr>
          <w:i w:val="0"/>
        </w:rPr>
        <w:t xml:space="preserve"> dependencies shall not be considered additional requirements for Actors involved in the Cross-Enterprise </w:t>
      </w:r>
      <w:r w:rsidR="00303157">
        <w:rPr>
          <w:i w:val="0"/>
        </w:rPr>
        <w:t>Cardiovascular Heart Team</w:t>
      </w:r>
      <w:r w:rsidRPr="0070073A">
        <w:rPr>
          <w:i w:val="0"/>
        </w:rPr>
        <w:t xml:space="preserve"> workflow</w:t>
      </w:r>
      <w:r>
        <w:t>.</w:t>
      </w:r>
    </w:p>
    <w:p w14:paraId="7C836434" w14:textId="1DEFF568" w:rsidR="00303157" w:rsidRPr="00140F99" w:rsidRDefault="00303157" w:rsidP="000026A3">
      <w:pPr>
        <w:pStyle w:val="AuthorInstructions"/>
        <w:rPr>
          <w:i w:val="0"/>
        </w:rPr>
      </w:pPr>
      <w:r w:rsidRPr="00140F99">
        <w:rPr>
          <w:i w:val="0"/>
        </w:rPr>
        <w:t>Since the HT Manager</w:t>
      </w:r>
      <w:r w:rsidR="00960399">
        <w:rPr>
          <w:i w:val="0"/>
        </w:rPr>
        <w:t xml:space="preserve"> and HT Participant could ask the</w:t>
      </w:r>
      <w:r w:rsidRPr="00140F99">
        <w:rPr>
          <w:i w:val="0"/>
        </w:rPr>
        <w:t xml:space="preserve"> HT Requester </w:t>
      </w:r>
      <w:r w:rsidR="00960399">
        <w:rPr>
          <w:i w:val="0"/>
        </w:rPr>
        <w:t xml:space="preserve">to execute </w:t>
      </w:r>
      <w:r w:rsidRPr="00140F99">
        <w:rPr>
          <w:i w:val="0"/>
        </w:rPr>
        <w:t>new exams during the workflow, HT Requester</w:t>
      </w:r>
      <w:r w:rsidR="0063797C" w:rsidRPr="00140F99">
        <w:rPr>
          <w:i w:val="0"/>
        </w:rPr>
        <w:t xml:space="preserve"> </w:t>
      </w:r>
      <w:r w:rsidR="0063797C">
        <w:rPr>
          <w:i w:val="0"/>
        </w:rPr>
        <w:t xml:space="preserve">can do it via </w:t>
      </w:r>
      <w:r w:rsidR="0063797C" w:rsidRPr="00140F99">
        <w:rPr>
          <w:i w:val="0"/>
        </w:rPr>
        <w:t>eReferral Workflow document</w:t>
      </w:r>
      <w:r w:rsidR="0063797C" w:rsidRPr="0063797C">
        <w:rPr>
          <w:i w:val="0"/>
        </w:rPr>
        <w:t xml:space="preserve"> on</w:t>
      </w:r>
      <w:r w:rsidR="0063797C" w:rsidRPr="00140F99">
        <w:rPr>
          <w:i w:val="0"/>
        </w:rPr>
        <w:t xml:space="preserve"> basis of </w:t>
      </w:r>
      <w:r w:rsidR="0063797C">
        <w:rPr>
          <w:i w:val="0"/>
        </w:rPr>
        <w:t xml:space="preserve">XBeR WD Profile and it </w:t>
      </w:r>
      <w:r w:rsidR="0063797C" w:rsidRPr="00140F99">
        <w:rPr>
          <w:i w:val="0"/>
        </w:rPr>
        <w:t>can share this document with HT.</w:t>
      </w:r>
      <w:r w:rsidR="0063797C">
        <w:rPr>
          <w:i w:val="0"/>
        </w:rPr>
        <w:t xml:space="preserve"> For this reason, HT Requester should be supported by Referral Requester in order to start </w:t>
      </w:r>
      <w:r w:rsidR="007C4E6B">
        <w:rPr>
          <w:i w:val="0"/>
        </w:rPr>
        <w:t>a</w:t>
      </w:r>
      <w:r w:rsidR="0063797C">
        <w:rPr>
          <w:i w:val="0"/>
        </w:rPr>
        <w:t xml:space="preserve"> separate workflow related to referral.</w:t>
      </w:r>
    </w:p>
    <w:p w14:paraId="5E18E6E0" w14:textId="77777777" w:rsidR="000026A3" w:rsidRPr="000807AC" w:rsidRDefault="000026A3" w:rsidP="0007016E">
      <w:pPr>
        <w:pStyle w:val="AuthorInstructions"/>
      </w:pPr>
    </w:p>
    <w:p w14:paraId="0FAB56B0" w14:textId="77777777" w:rsidR="0007016E" w:rsidRPr="000807AC" w:rsidRDefault="0007016E" w:rsidP="0007016E"/>
    <w:p w14:paraId="7A15D2B2" w14:textId="77777777" w:rsidR="0007016E" w:rsidRPr="0070073A" w:rsidRDefault="0007016E" w:rsidP="00597DB2">
      <w:pPr>
        <w:pStyle w:val="AuthorInstructions"/>
        <w:rPr>
          <w:i w:val="0"/>
        </w:rPr>
      </w:pPr>
    </w:p>
    <w:p w14:paraId="6517EBD3" w14:textId="28281F27" w:rsidR="004C10B4" w:rsidRPr="000807AC" w:rsidRDefault="004C10B4" w:rsidP="00597DB2">
      <w:pPr>
        <w:pStyle w:val="AuthorInstructions"/>
      </w:pPr>
    </w:p>
    <w:p w14:paraId="61BEE820" w14:textId="77777777" w:rsidR="000514E1" w:rsidRPr="000807AC" w:rsidRDefault="000514E1" w:rsidP="00167DB7"/>
    <w:p w14:paraId="73DBF1BB" w14:textId="77777777" w:rsidR="00953CFC" w:rsidRPr="000807AC" w:rsidRDefault="00953CFC" w:rsidP="0005577A">
      <w:pPr>
        <w:pStyle w:val="PartTitle"/>
        <w:rPr>
          <w:highlight w:val="yellow"/>
        </w:rPr>
      </w:pPr>
      <w:bookmarkStart w:id="85" w:name="_Toc336006526"/>
      <w:r w:rsidRPr="000807AC">
        <w:lastRenderedPageBreak/>
        <w:t>Appendices</w:t>
      </w:r>
      <w:bookmarkEnd w:id="85"/>
      <w:r w:rsidRPr="000807AC">
        <w:rPr>
          <w:highlight w:val="yellow"/>
        </w:rPr>
        <w:t xml:space="preserve"> </w:t>
      </w:r>
    </w:p>
    <w:p w14:paraId="57D59888" w14:textId="77777777" w:rsidR="00953CFC" w:rsidRPr="000807AC" w:rsidRDefault="00953CFC" w:rsidP="00167DB7">
      <w:pPr>
        <w:rPr>
          <w:highlight w:val="yellow"/>
        </w:rPr>
      </w:pPr>
    </w:p>
    <w:p w14:paraId="2DE26BC6" w14:textId="77777777" w:rsidR="00953CFC" w:rsidRPr="000807AC" w:rsidRDefault="00953CFC" w:rsidP="00167DB7"/>
    <w:p w14:paraId="624D661E" w14:textId="77777777" w:rsidR="00CF283F" w:rsidRPr="008358E5" w:rsidRDefault="00701B3A" w:rsidP="008358E5">
      <w:pPr>
        <w:pStyle w:val="AppendixHeading1"/>
        <w:rPr>
          <w:noProof w:val="0"/>
        </w:rPr>
      </w:pPr>
      <w:bookmarkStart w:id="86" w:name="_Toc336006527"/>
      <w:r w:rsidRPr="000807AC">
        <w:rPr>
          <w:noProof w:val="0"/>
        </w:rPr>
        <w:t xml:space="preserve">Appendix A - </w:t>
      </w:r>
      <w:r w:rsidR="00CF283F" w:rsidRPr="008358E5">
        <w:rPr>
          <w:noProof w:val="0"/>
        </w:rPr>
        <w:t>Actor Summary Definitions</w:t>
      </w:r>
      <w:bookmarkEnd w:id="86"/>
    </w:p>
    <w:p w14:paraId="278068B4" w14:textId="77777777" w:rsidR="00955D79" w:rsidRDefault="00955D79"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BB06BC" w:rsidRPr="004C3196" w14:paraId="5E91ABB7" w14:textId="77777777" w:rsidTr="00072262">
        <w:trPr>
          <w:cantSplit/>
          <w:trHeight w:val="381"/>
        </w:trPr>
        <w:tc>
          <w:tcPr>
            <w:tcW w:w="3072" w:type="dxa"/>
            <w:shd w:val="clear" w:color="auto" w:fill="auto"/>
          </w:tcPr>
          <w:p w14:paraId="7F8B9DB9" w14:textId="0F0868A0" w:rsidR="00BB06BC" w:rsidRPr="004C3196" w:rsidDel="00E11D0C" w:rsidRDefault="00BB06BC" w:rsidP="00072262">
            <w:pPr>
              <w:pStyle w:val="TableEntry"/>
              <w:ind w:left="0"/>
              <w:rPr>
                <w:b/>
                <w:strike/>
                <w:lang w:val="en-GB"/>
              </w:rPr>
            </w:pPr>
            <w:r w:rsidRPr="004C3196">
              <w:rPr>
                <w:b/>
                <w:lang w:val="en-GB"/>
              </w:rPr>
              <w:t>Actors</w:t>
            </w:r>
          </w:p>
        </w:tc>
        <w:tc>
          <w:tcPr>
            <w:tcW w:w="6417" w:type="dxa"/>
            <w:shd w:val="clear" w:color="auto" w:fill="auto"/>
          </w:tcPr>
          <w:p w14:paraId="2A2EC03D" w14:textId="77777777" w:rsidR="00BB06BC" w:rsidRPr="004C3196" w:rsidRDefault="00BB06BC" w:rsidP="00072262">
            <w:pPr>
              <w:pStyle w:val="TableEntry"/>
              <w:ind w:left="0"/>
              <w:rPr>
                <w:b/>
                <w:lang w:val="en-GB"/>
              </w:rPr>
            </w:pPr>
            <w:r w:rsidRPr="004C3196">
              <w:rPr>
                <w:b/>
                <w:lang w:val="en-GB"/>
              </w:rPr>
              <w:t>Description</w:t>
            </w:r>
          </w:p>
        </w:tc>
      </w:tr>
      <w:tr w:rsidR="00BB06BC" w:rsidRPr="004C3196" w14:paraId="00B98021" w14:textId="77777777" w:rsidTr="00072262">
        <w:trPr>
          <w:cantSplit/>
          <w:trHeight w:val="381"/>
        </w:trPr>
        <w:tc>
          <w:tcPr>
            <w:tcW w:w="3072" w:type="dxa"/>
            <w:shd w:val="clear" w:color="auto" w:fill="auto"/>
          </w:tcPr>
          <w:p w14:paraId="1575773B" w14:textId="18AB70C6" w:rsidR="00BB06BC" w:rsidRPr="004C3196" w:rsidRDefault="00BB06BC" w:rsidP="00072262">
            <w:pPr>
              <w:pStyle w:val="TableEntry"/>
              <w:ind w:left="0"/>
              <w:rPr>
                <w:lang w:val="en-GB"/>
              </w:rPr>
            </w:pPr>
            <w:r w:rsidRPr="004C3196">
              <w:rPr>
                <w:lang w:val="en-GB"/>
              </w:rPr>
              <w:t>HT Requester</w:t>
            </w:r>
          </w:p>
        </w:tc>
        <w:tc>
          <w:tcPr>
            <w:tcW w:w="6417" w:type="dxa"/>
            <w:shd w:val="clear" w:color="auto" w:fill="auto"/>
          </w:tcPr>
          <w:p w14:paraId="350C1BCE" w14:textId="77777777" w:rsidR="006163FB" w:rsidRPr="004C3196" w:rsidRDefault="009D592A" w:rsidP="006163FB">
            <w:pPr>
              <w:pStyle w:val="TableEntry"/>
              <w:ind w:left="0"/>
              <w:rPr>
                <w:lang w:val="en-GB"/>
              </w:rPr>
            </w:pPr>
            <w:r w:rsidRPr="004C3196">
              <w:rPr>
                <w:lang w:val="en-GB"/>
              </w:rPr>
              <w:t xml:space="preserve">The actor is responsible for </w:t>
            </w:r>
          </w:p>
          <w:p w14:paraId="2C961C48" w14:textId="34365E2A" w:rsidR="006163FB" w:rsidRPr="004C3196" w:rsidRDefault="009D592A" w:rsidP="006163FB">
            <w:pPr>
              <w:pStyle w:val="TableEntry"/>
              <w:numPr>
                <w:ilvl w:val="0"/>
                <w:numId w:val="32"/>
              </w:numPr>
              <w:rPr>
                <w:lang w:val="en-GB"/>
              </w:rPr>
            </w:pPr>
            <w:r w:rsidRPr="004C3196">
              <w:rPr>
                <w:lang w:val="en-GB"/>
              </w:rPr>
              <w:t>initiating the workflow</w:t>
            </w:r>
            <w:r w:rsidR="00B81D61">
              <w:rPr>
                <w:lang w:val="en-GB"/>
              </w:rPr>
              <w:t xml:space="preserve"> </w:t>
            </w:r>
            <w:r w:rsidR="00B81D61">
              <w:t>of HT process</w:t>
            </w:r>
            <w:r w:rsidRPr="004C3196">
              <w:rPr>
                <w:lang w:val="en-GB"/>
              </w:rPr>
              <w:t xml:space="preserve"> for clinical support</w:t>
            </w:r>
          </w:p>
          <w:p w14:paraId="2BD3DB86" w14:textId="24C74840" w:rsidR="006163FB" w:rsidRPr="004C3196" w:rsidRDefault="006163FB" w:rsidP="006163FB">
            <w:pPr>
              <w:pStyle w:val="TableEntry"/>
              <w:numPr>
                <w:ilvl w:val="0"/>
                <w:numId w:val="32"/>
              </w:numPr>
              <w:rPr>
                <w:lang w:val="en-GB"/>
              </w:rPr>
            </w:pPr>
            <w:r w:rsidRPr="004C3196">
              <w:rPr>
                <w:lang w:val="en-GB"/>
              </w:rPr>
              <w:t xml:space="preserve">assigning the </w:t>
            </w:r>
            <w:r w:rsidR="00B81D61">
              <w:rPr>
                <w:lang w:val="en-GB"/>
              </w:rPr>
              <w:t>management of HT</w:t>
            </w:r>
            <w:r w:rsidRPr="004C3196">
              <w:rPr>
                <w:lang w:val="en-GB"/>
              </w:rPr>
              <w:t xml:space="preserve"> to a HT Manager, </w:t>
            </w:r>
          </w:p>
          <w:p w14:paraId="48712C71" w14:textId="1C280FE4" w:rsidR="006163FB" w:rsidRPr="004C3196" w:rsidRDefault="006163FB" w:rsidP="006163FB">
            <w:pPr>
              <w:pStyle w:val="TableEntry"/>
              <w:numPr>
                <w:ilvl w:val="0"/>
                <w:numId w:val="32"/>
              </w:numPr>
              <w:rPr>
                <w:lang w:val="en-GB"/>
              </w:rPr>
            </w:pPr>
            <w:r w:rsidRPr="004C3196">
              <w:rPr>
                <w:lang w:val="en-GB"/>
              </w:rPr>
              <w:t xml:space="preserve">providing </w:t>
            </w:r>
            <w:r w:rsidR="009C146A">
              <w:rPr>
                <w:lang w:val="en-GB"/>
              </w:rPr>
              <w:t>more</w:t>
            </w:r>
            <w:r w:rsidR="009C146A" w:rsidRPr="004C3196">
              <w:rPr>
                <w:lang w:val="en-GB"/>
              </w:rPr>
              <w:t xml:space="preserve"> </w:t>
            </w:r>
            <w:r w:rsidRPr="004C3196">
              <w:rPr>
                <w:lang w:val="en-GB"/>
              </w:rPr>
              <w:t xml:space="preserve">clinical </w:t>
            </w:r>
            <w:r w:rsidR="009C146A">
              <w:rPr>
                <w:lang w:val="en-GB"/>
              </w:rPr>
              <w:t>information</w:t>
            </w:r>
            <w:r w:rsidR="00B7590F" w:rsidRPr="004C3196">
              <w:rPr>
                <w:lang w:val="en-GB"/>
              </w:rPr>
              <w:t>, if requested</w:t>
            </w:r>
            <w:r w:rsidRPr="004C3196">
              <w:rPr>
                <w:lang w:val="en-GB"/>
              </w:rPr>
              <w:t xml:space="preserve">, </w:t>
            </w:r>
          </w:p>
          <w:p w14:paraId="566BCD8D" w14:textId="0C2B94AC" w:rsidR="00BB06BC" w:rsidRPr="004C3196" w:rsidRDefault="006163FB" w:rsidP="00375FD7">
            <w:pPr>
              <w:pStyle w:val="TableEntry"/>
              <w:numPr>
                <w:ilvl w:val="0"/>
                <w:numId w:val="32"/>
              </w:numPr>
              <w:rPr>
                <w:lang w:val="en-GB"/>
              </w:rPr>
            </w:pPr>
            <w:r w:rsidRPr="004C3196">
              <w:rPr>
                <w:lang w:val="en-GB"/>
              </w:rPr>
              <w:t>completing the workflow</w:t>
            </w:r>
            <w:r w:rsidR="00375FD7">
              <w:rPr>
                <w:lang w:val="en-GB"/>
              </w:rPr>
              <w:t xml:space="preserve"> </w:t>
            </w:r>
            <w:r w:rsidR="00375FD7" w:rsidRPr="005370DE">
              <w:t>by receiving the Final Report, and acknowledging the receiv</w:t>
            </w:r>
            <w:r w:rsidR="00C64AA0">
              <w:t>ing</w:t>
            </w:r>
            <w:r w:rsidR="00375FD7" w:rsidRPr="005370DE">
              <w:t xml:space="preserve"> of that report, providing also new clinical results</w:t>
            </w:r>
          </w:p>
        </w:tc>
      </w:tr>
      <w:tr w:rsidR="00BB06BC" w:rsidRPr="004C3196" w14:paraId="38A77C06" w14:textId="77777777" w:rsidTr="00072262">
        <w:trPr>
          <w:cantSplit/>
          <w:trHeight w:val="381"/>
        </w:trPr>
        <w:tc>
          <w:tcPr>
            <w:tcW w:w="3072" w:type="dxa"/>
            <w:shd w:val="clear" w:color="auto" w:fill="auto"/>
          </w:tcPr>
          <w:p w14:paraId="677526A9" w14:textId="43E2FA95" w:rsidR="00BB06BC" w:rsidRPr="004C3196" w:rsidRDefault="00BB06BC" w:rsidP="00072262">
            <w:pPr>
              <w:pStyle w:val="TableEntry"/>
              <w:ind w:left="0"/>
              <w:rPr>
                <w:lang w:val="en-GB"/>
              </w:rPr>
            </w:pPr>
            <w:r w:rsidRPr="004C3196">
              <w:rPr>
                <w:lang w:val="en-GB"/>
              </w:rPr>
              <w:t>HT Manager</w:t>
            </w:r>
          </w:p>
        </w:tc>
        <w:tc>
          <w:tcPr>
            <w:tcW w:w="6417" w:type="dxa"/>
            <w:shd w:val="clear" w:color="auto" w:fill="auto"/>
          </w:tcPr>
          <w:p w14:paraId="2E117B08" w14:textId="77777777" w:rsidR="00BB06BC" w:rsidRPr="004C3196" w:rsidRDefault="006163FB" w:rsidP="00072262">
            <w:pPr>
              <w:pStyle w:val="TableEntry"/>
              <w:ind w:left="0"/>
              <w:rPr>
                <w:lang w:val="en-GB"/>
              </w:rPr>
            </w:pPr>
            <w:r w:rsidRPr="004C3196">
              <w:rPr>
                <w:lang w:val="en-GB"/>
              </w:rPr>
              <w:t>The actor is responsible for</w:t>
            </w:r>
          </w:p>
          <w:p w14:paraId="4ED0E3B4" w14:textId="55045362" w:rsidR="006163FB" w:rsidRPr="004C3196" w:rsidRDefault="006163FB" w:rsidP="006163FB">
            <w:pPr>
              <w:pStyle w:val="TableEntry"/>
              <w:numPr>
                <w:ilvl w:val="0"/>
                <w:numId w:val="33"/>
              </w:numPr>
              <w:rPr>
                <w:lang w:val="en-GB"/>
              </w:rPr>
            </w:pPr>
            <w:r w:rsidRPr="004C3196">
              <w:rPr>
                <w:lang w:val="en-GB"/>
              </w:rPr>
              <w:t xml:space="preserve">accepting/refusing the </w:t>
            </w:r>
            <w:r w:rsidR="00B81D61">
              <w:rPr>
                <w:lang w:val="en-GB"/>
              </w:rPr>
              <w:t>management of HT</w:t>
            </w:r>
            <w:r w:rsidR="00B81D61" w:rsidRPr="004C3196">
              <w:rPr>
                <w:lang w:val="en-GB"/>
              </w:rPr>
              <w:t xml:space="preserve"> </w:t>
            </w:r>
            <w:r w:rsidR="00B81D61">
              <w:rPr>
                <w:lang w:val="en-GB"/>
              </w:rPr>
              <w:t>by</w:t>
            </w:r>
            <w:r w:rsidRPr="004C3196">
              <w:rPr>
                <w:lang w:val="en-GB"/>
              </w:rPr>
              <w:t xml:space="preserve"> HT Requester</w:t>
            </w:r>
          </w:p>
          <w:p w14:paraId="62C87F60" w14:textId="69D8A872" w:rsidR="006163FB" w:rsidRPr="004C3196" w:rsidRDefault="006163FB" w:rsidP="006163FB">
            <w:pPr>
              <w:pStyle w:val="TableEntry"/>
              <w:numPr>
                <w:ilvl w:val="0"/>
                <w:numId w:val="33"/>
              </w:numPr>
              <w:rPr>
                <w:lang w:val="en-GB"/>
              </w:rPr>
            </w:pPr>
            <w:r w:rsidRPr="004C3196">
              <w:rPr>
                <w:lang w:val="en-GB"/>
              </w:rPr>
              <w:t xml:space="preserve">staffing of HT </w:t>
            </w:r>
          </w:p>
          <w:p w14:paraId="145915D6" w14:textId="37C2FB9A" w:rsidR="006163FB" w:rsidRPr="004C3196" w:rsidRDefault="006163FB" w:rsidP="00AB001E">
            <w:pPr>
              <w:pStyle w:val="TableEntry"/>
              <w:numPr>
                <w:ilvl w:val="0"/>
                <w:numId w:val="33"/>
              </w:numPr>
              <w:rPr>
                <w:lang w:val="en-GB"/>
              </w:rPr>
            </w:pPr>
            <w:r w:rsidRPr="004C3196">
              <w:rPr>
                <w:lang w:val="en-GB"/>
              </w:rPr>
              <w:t>perform</w:t>
            </w:r>
            <w:r w:rsidR="00EA6EF7" w:rsidRPr="004C3196">
              <w:rPr>
                <w:lang w:val="en-GB"/>
              </w:rPr>
              <w:t>ing</w:t>
            </w:r>
            <w:r w:rsidRPr="004C3196">
              <w:rPr>
                <w:lang w:val="en-GB"/>
              </w:rPr>
              <w:t xml:space="preserve"> the HT, </w:t>
            </w:r>
            <w:r w:rsidR="00AB001E">
              <w:rPr>
                <w:lang w:val="en-GB"/>
              </w:rPr>
              <w:t>planning</w:t>
            </w:r>
            <w:r w:rsidR="00035DCA">
              <w:rPr>
                <w:lang w:val="en-GB"/>
              </w:rPr>
              <w:t xml:space="preserve"> </w:t>
            </w:r>
            <w:r w:rsidR="000C0E95">
              <w:rPr>
                <w:lang w:val="en-GB"/>
              </w:rPr>
              <w:t>team’s communication</w:t>
            </w:r>
            <w:r w:rsidR="00403EB2" w:rsidRPr="004C3196">
              <w:rPr>
                <w:lang w:val="en-GB"/>
              </w:rPr>
              <w:t>, if requested,</w:t>
            </w:r>
            <w:r w:rsidRPr="004C3196">
              <w:rPr>
                <w:lang w:val="en-GB"/>
              </w:rPr>
              <w:t xml:space="preserve"> and creating Final Report</w:t>
            </w:r>
          </w:p>
        </w:tc>
      </w:tr>
      <w:tr w:rsidR="00BB06BC" w:rsidRPr="004C3196" w14:paraId="593525B3" w14:textId="77777777" w:rsidTr="00072262">
        <w:trPr>
          <w:cantSplit/>
          <w:trHeight w:val="381"/>
        </w:trPr>
        <w:tc>
          <w:tcPr>
            <w:tcW w:w="3072" w:type="dxa"/>
            <w:shd w:val="clear" w:color="auto" w:fill="auto"/>
          </w:tcPr>
          <w:p w14:paraId="0C4DBE63" w14:textId="04E5ADD3" w:rsidR="00BB06BC" w:rsidRPr="004C3196" w:rsidRDefault="00BB06BC" w:rsidP="00BB06BC">
            <w:pPr>
              <w:pStyle w:val="TableEntry"/>
              <w:ind w:left="0"/>
              <w:rPr>
                <w:lang w:val="en-GB"/>
              </w:rPr>
            </w:pPr>
            <w:r w:rsidRPr="004C3196">
              <w:rPr>
                <w:lang w:val="en-GB"/>
              </w:rPr>
              <w:t>HT Participant</w:t>
            </w:r>
          </w:p>
        </w:tc>
        <w:tc>
          <w:tcPr>
            <w:tcW w:w="6417" w:type="dxa"/>
            <w:shd w:val="clear" w:color="auto" w:fill="auto"/>
          </w:tcPr>
          <w:p w14:paraId="0EBF90CF" w14:textId="77777777" w:rsidR="00BB06BC" w:rsidRPr="004C3196" w:rsidRDefault="006163FB" w:rsidP="00072262">
            <w:pPr>
              <w:pStyle w:val="TableEntry"/>
              <w:ind w:left="0"/>
              <w:rPr>
                <w:lang w:val="en-GB"/>
              </w:rPr>
            </w:pPr>
            <w:r w:rsidRPr="004C3196">
              <w:rPr>
                <w:lang w:val="en-GB"/>
              </w:rPr>
              <w:t>The actor is responsible for:</w:t>
            </w:r>
          </w:p>
          <w:p w14:paraId="422AEEFC" w14:textId="77777777" w:rsidR="006163FB" w:rsidRPr="004C3196" w:rsidRDefault="006163FB" w:rsidP="006163FB">
            <w:pPr>
              <w:pStyle w:val="TableEntry"/>
              <w:numPr>
                <w:ilvl w:val="0"/>
                <w:numId w:val="34"/>
              </w:numPr>
              <w:rPr>
                <w:lang w:val="en-GB"/>
              </w:rPr>
            </w:pPr>
            <w:r w:rsidRPr="004C3196">
              <w:rPr>
                <w:lang w:val="en-GB"/>
              </w:rPr>
              <w:t>accepting/refusing to participate to HT</w:t>
            </w:r>
          </w:p>
          <w:p w14:paraId="796F68A6" w14:textId="6301E3AC" w:rsidR="006163FB" w:rsidRPr="004C3196" w:rsidRDefault="006163FB" w:rsidP="006163FB">
            <w:pPr>
              <w:pStyle w:val="TableEntry"/>
              <w:numPr>
                <w:ilvl w:val="0"/>
                <w:numId w:val="34"/>
              </w:numPr>
              <w:rPr>
                <w:lang w:val="en-GB"/>
              </w:rPr>
            </w:pPr>
            <w:r w:rsidRPr="004C3196">
              <w:rPr>
                <w:lang w:val="en-GB"/>
              </w:rPr>
              <w:t xml:space="preserve">providing request </w:t>
            </w:r>
            <w:r w:rsidR="00EA5A36">
              <w:rPr>
                <w:lang w:val="en-GB"/>
              </w:rPr>
              <w:t>more</w:t>
            </w:r>
            <w:r w:rsidR="00EA5A36" w:rsidRPr="004C3196">
              <w:rPr>
                <w:lang w:val="en-GB"/>
              </w:rPr>
              <w:t xml:space="preserve"> clinical </w:t>
            </w:r>
            <w:r w:rsidR="00EA5A36">
              <w:rPr>
                <w:lang w:val="en-GB"/>
              </w:rPr>
              <w:t>information</w:t>
            </w:r>
            <w:r w:rsidR="00661E4D" w:rsidRPr="004C3196">
              <w:rPr>
                <w:lang w:val="en-GB"/>
              </w:rPr>
              <w:t>, if needed</w:t>
            </w:r>
          </w:p>
          <w:p w14:paraId="1D8D8507" w14:textId="4E3B02C9" w:rsidR="00DF393E" w:rsidRPr="004C3196" w:rsidRDefault="00DF393E" w:rsidP="006163FB">
            <w:pPr>
              <w:pStyle w:val="TableEntry"/>
              <w:numPr>
                <w:ilvl w:val="0"/>
                <w:numId w:val="34"/>
              </w:numPr>
              <w:rPr>
                <w:lang w:val="en-GB"/>
              </w:rPr>
            </w:pPr>
            <w:r w:rsidRPr="004C3196">
              <w:rPr>
                <w:lang w:val="en-GB"/>
              </w:rPr>
              <w:t xml:space="preserve">providing </w:t>
            </w:r>
            <w:r w:rsidR="00A744B2">
              <w:rPr>
                <w:lang w:val="en-GB"/>
              </w:rPr>
              <w:t>individual evaluation</w:t>
            </w:r>
            <w:r w:rsidRPr="004C3196">
              <w:rPr>
                <w:lang w:val="en-GB"/>
              </w:rPr>
              <w:t xml:space="preserve"> reports</w:t>
            </w:r>
          </w:p>
        </w:tc>
      </w:tr>
    </w:tbl>
    <w:p w14:paraId="4BFB5A14" w14:textId="77777777" w:rsidR="00BB06BC" w:rsidRPr="000807AC" w:rsidRDefault="00BB06BC" w:rsidP="0070762D">
      <w:pPr>
        <w:pStyle w:val="AuthorInstructions"/>
      </w:pPr>
    </w:p>
    <w:p w14:paraId="3E26BF19" w14:textId="77777777" w:rsidR="00CF283F" w:rsidRPr="000807AC" w:rsidRDefault="00701B3A">
      <w:pPr>
        <w:pStyle w:val="AppendixHeading1"/>
        <w:rPr>
          <w:noProof w:val="0"/>
        </w:rPr>
      </w:pPr>
      <w:bookmarkStart w:id="87" w:name="_Toc336006528"/>
      <w:r w:rsidRPr="000807AC">
        <w:rPr>
          <w:noProof w:val="0"/>
        </w:rPr>
        <w:t xml:space="preserve">Appendix B - </w:t>
      </w:r>
      <w:r w:rsidR="00CF283F" w:rsidRPr="000807AC">
        <w:rPr>
          <w:noProof w:val="0"/>
        </w:rPr>
        <w:t>Transaction Summary Definitions</w:t>
      </w:r>
      <w:bookmarkEnd w:id="87"/>
    </w:p>
    <w:p w14:paraId="4EAED1B5" w14:textId="77777777" w:rsidR="00EF3F8C" w:rsidRDefault="00EF3F8C"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EF3F8C" w:rsidRPr="00C803F4" w:rsidDel="00E11D0C" w14:paraId="39B5D5F4" w14:textId="77777777" w:rsidTr="00EF3F8C">
        <w:trPr>
          <w:cantSplit/>
          <w:trHeight w:val="381"/>
        </w:trPr>
        <w:tc>
          <w:tcPr>
            <w:tcW w:w="3072" w:type="dxa"/>
            <w:shd w:val="clear" w:color="auto" w:fill="auto"/>
          </w:tcPr>
          <w:p w14:paraId="651A123B" w14:textId="16EF31FA" w:rsidR="00EF3F8C" w:rsidRPr="000F4F47" w:rsidDel="00E11D0C" w:rsidRDefault="00EF3F8C" w:rsidP="004460AB">
            <w:pPr>
              <w:pStyle w:val="TableEntry"/>
              <w:ind w:left="0"/>
              <w:rPr>
                <w:b/>
                <w:strike/>
              </w:rPr>
            </w:pPr>
            <w:r w:rsidRPr="000F4F47">
              <w:rPr>
                <w:b/>
              </w:rPr>
              <w:t>Transactions</w:t>
            </w:r>
          </w:p>
        </w:tc>
        <w:tc>
          <w:tcPr>
            <w:tcW w:w="6417" w:type="dxa"/>
            <w:shd w:val="clear" w:color="auto" w:fill="auto"/>
          </w:tcPr>
          <w:p w14:paraId="343A3FFF" w14:textId="77777777" w:rsidR="00EF3F8C" w:rsidRPr="000F4F47" w:rsidRDefault="00EF3F8C" w:rsidP="004460AB">
            <w:pPr>
              <w:pStyle w:val="TableEntry"/>
              <w:ind w:left="0"/>
              <w:rPr>
                <w:b/>
              </w:rPr>
            </w:pPr>
            <w:r w:rsidRPr="000F4F47">
              <w:rPr>
                <w:b/>
              </w:rPr>
              <w:t>Description</w:t>
            </w:r>
          </w:p>
        </w:tc>
      </w:tr>
      <w:tr w:rsidR="00EF3F8C" w:rsidRPr="00C803F4" w:rsidDel="00E11D0C" w14:paraId="6F0CDD17" w14:textId="77777777" w:rsidTr="00EF3F8C">
        <w:trPr>
          <w:cantSplit/>
          <w:trHeight w:val="381"/>
        </w:trPr>
        <w:tc>
          <w:tcPr>
            <w:tcW w:w="3072" w:type="dxa"/>
            <w:shd w:val="clear" w:color="auto" w:fill="auto"/>
          </w:tcPr>
          <w:p w14:paraId="0FDDD3F3" w14:textId="77777777" w:rsidR="00EF3F8C" w:rsidRDefault="00EF3F8C" w:rsidP="004460AB">
            <w:pPr>
              <w:pStyle w:val="TableEntry"/>
              <w:ind w:left="0"/>
            </w:pPr>
            <w:r>
              <w:t xml:space="preserve">[PCC-Y1] Submit and </w:t>
            </w:r>
            <w:r>
              <w:rPr>
                <w:iCs/>
                <w:lang w:val="it-IT"/>
              </w:rPr>
              <w:t>a</w:t>
            </w:r>
            <w:r w:rsidRPr="00A14E3F">
              <w:rPr>
                <w:iCs/>
                <w:lang w:val="it-IT"/>
              </w:rPr>
              <w:t>ssign HT Manage</w:t>
            </w:r>
            <w:r>
              <w:rPr>
                <w:iCs/>
                <w:lang w:val="it-IT"/>
              </w:rPr>
              <w:t>ment</w:t>
            </w:r>
          </w:p>
        </w:tc>
        <w:tc>
          <w:tcPr>
            <w:tcW w:w="6417" w:type="dxa"/>
            <w:shd w:val="clear" w:color="auto" w:fill="auto"/>
          </w:tcPr>
          <w:p w14:paraId="4C18D0BE" w14:textId="7C1EB1F9" w:rsidR="00EF3F8C" w:rsidRDefault="006F1D84" w:rsidP="00D55934">
            <w:pPr>
              <w:pStyle w:val="TableEntry"/>
              <w:ind w:left="0"/>
            </w:pPr>
            <w:r>
              <w:t>HT Requester submit</w:t>
            </w:r>
            <w:r w:rsidR="00942E18">
              <w:t>s</w:t>
            </w:r>
            <w:r>
              <w:t xml:space="preserve"> the </w:t>
            </w:r>
            <w:r w:rsidR="00D55934">
              <w:t>workflow document</w:t>
            </w:r>
            <w:r>
              <w:t xml:space="preserve"> and assign</w:t>
            </w:r>
            <w:r w:rsidR="00942E18">
              <w:t>s</w:t>
            </w:r>
            <w:r>
              <w:t xml:space="preserve"> the </w:t>
            </w:r>
            <w:r w:rsidR="00D55934">
              <w:t xml:space="preserve">management of HT </w:t>
            </w:r>
            <w:r>
              <w:t xml:space="preserve"> to HT Manager</w:t>
            </w:r>
          </w:p>
        </w:tc>
      </w:tr>
      <w:tr w:rsidR="00EF3F8C" w:rsidRPr="00C803F4" w:rsidDel="00E11D0C" w14:paraId="6CE0122C" w14:textId="77777777" w:rsidTr="00EF3F8C">
        <w:trPr>
          <w:cantSplit/>
          <w:trHeight w:val="381"/>
        </w:trPr>
        <w:tc>
          <w:tcPr>
            <w:tcW w:w="3072" w:type="dxa"/>
            <w:shd w:val="clear" w:color="auto" w:fill="auto"/>
          </w:tcPr>
          <w:p w14:paraId="5B8AB3EA" w14:textId="77777777" w:rsidR="00EF3F8C" w:rsidRDefault="00EF3F8C" w:rsidP="004460AB">
            <w:pPr>
              <w:pStyle w:val="TableEntry"/>
              <w:ind w:left="0"/>
            </w:pPr>
            <w:r>
              <w:t>[PCC-Y2] Accept/Reject HT Activity</w:t>
            </w:r>
          </w:p>
        </w:tc>
        <w:tc>
          <w:tcPr>
            <w:tcW w:w="6417" w:type="dxa"/>
            <w:shd w:val="clear" w:color="auto" w:fill="auto"/>
          </w:tcPr>
          <w:p w14:paraId="7324FBE2" w14:textId="562AB142" w:rsidR="00EF3F8C" w:rsidRDefault="0015646C" w:rsidP="00D6562A">
            <w:pPr>
              <w:pStyle w:val="TableEntry"/>
              <w:ind w:left="0"/>
            </w:pPr>
            <w:r>
              <w:t>HT Manager or HT Participant</w:t>
            </w:r>
            <w:r w:rsidR="006F1D84">
              <w:t xml:space="preserve"> accepts or rejects</w:t>
            </w:r>
            <w:r w:rsidR="005A4499">
              <w:t xml:space="preserve"> </w:t>
            </w:r>
            <w:r w:rsidR="00D6562A">
              <w:t>to be involved to do activities expected for the actor</w:t>
            </w:r>
            <w:r>
              <w:t>.</w:t>
            </w:r>
          </w:p>
        </w:tc>
      </w:tr>
      <w:tr w:rsidR="00EF3F8C" w:rsidRPr="00C803F4" w:rsidDel="00E11D0C" w14:paraId="769FAB3F" w14:textId="77777777" w:rsidTr="00EF3F8C">
        <w:trPr>
          <w:cantSplit/>
          <w:trHeight w:val="381"/>
        </w:trPr>
        <w:tc>
          <w:tcPr>
            <w:tcW w:w="3072" w:type="dxa"/>
            <w:shd w:val="clear" w:color="auto" w:fill="auto"/>
          </w:tcPr>
          <w:p w14:paraId="6B261299" w14:textId="77777777" w:rsidR="00EF3F8C" w:rsidRDefault="00EF3F8C" w:rsidP="004460AB">
            <w:pPr>
              <w:pStyle w:val="TableEntry"/>
              <w:ind w:left="0"/>
            </w:pPr>
            <w:r>
              <w:t xml:space="preserve">[PCC-Y3] </w:t>
            </w:r>
            <w:r w:rsidRPr="00A14E3F">
              <w:rPr>
                <w:iCs/>
                <w:lang w:val="it-IT"/>
              </w:rPr>
              <w:t>Assign HT Participa</w:t>
            </w:r>
            <w:r>
              <w:rPr>
                <w:iCs/>
                <w:lang w:val="it-IT"/>
              </w:rPr>
              <w:t>tion</w:t>
            </w:r>
          </w:p>
        </w:tc>
        <w:tc>
          <w:tcPr>
            <w:tcW w:w="6417" w:type="dxa"/>
            <w:shd w:val="clear" w:color="auto" w:fill="auto"/>
          </w:tcPr>
          <w:p w14:paraId="2EA47816" w14:textId="5AE2A348" w:rsidR="00EF3F8C" w:rsidRDefault="00A72366" w:rsidP="00D6562A">
            <w:pPr>
              <w:pStyle w:val="TableEntry"/>
              <w:ind w:left="0"/>
            </w:pPr>
            <w:r>
              <w:t>HT Manager assign</w:t>
            </w:r>
            <w:r w:rsidR="002A7DF0">
              <w:t>s</w:t>
            </w:r>
            <w:r>
              <w:t xml:space="preserve"> </w:t>
            </w:r>
            <w:r w:rsidR="00D6562A">
              <w:t xml:space="preserve">activities expected for </w:t>
            </w:r>
            <w:r>
              <w:t>HT Participant</w:t>
            </w:r>
            <w:r w:rsidR="00D6562A">
              <w:t xml:space="preserve"> </w:t>
            </w:r>
          </w:p>
        </w:tc>
      </w:tr>
      <w:tr w:rsidR="00EF3F8C" w:rsidRPr="00C803F4" w:rsidDel="00E11D0C" w14:paraId="34416637" w14:textId="77777777" w:rsidTr="00EF3F8C">
        <w:trPr>
          <w:cantSplit/>
          <w:trHeight w:val="381"/>
        </w:trPr>
        <w:tc>
          <w:tcPr>
            <w:tcW w:w="3072" w:type="dxa"/>
            <w:shd w:val="clear" w:color="auto" w:fill="auto"/>
          </w:tcPr>
          <w:p w14:paraId="6679861F" w14:textId="5A881D51" w:rsidR="00EF3F8C" w:rsidRDefault="00EF3F8C" w:rsidP="00BD772F">
            <w:pPr>
              <w:pStyle w:val="TableEntry"/>
              <w:ind w:left="0"/>
            </w:pPr>
            <w:r>
              <w:t xml:space="preserve">[PCC-Y4] Add Request </w:t>
            </w:r>
            <w:r w:rsidR="00BD772F">
              <w:t>of more clinical information</w:t>
            </w:r>
          </w:p>
        </w:tc>
        <w:tc>
          <w:tcPr>
            <w:tcW w:w="6417" w:type="dxa"/>
            <w:shd w:val="clear" w:color="auto" w:fill="auto"/>
          </w:tcPr>
          <w:p w14:paraId="5F1B4560" w14:textId="32D9927B" w:rsidR="00EF3F8C" w:rsidRDefault="00391741" w:rsidP="004460AB">
            <w:pPr>
              <w:pStyle w:val="TableEntry"/>
              <w:ind w:left="0"/>
            </w:pPr>
            <w:r>
              <w:t>HT Participant requests that HT Requester provide</w:t>
            </w:r>
            <w:r w:rsidR="004460AB">
              <w:t>s</w:t>
            </w:r>
            <w:r>
              <w:t xml:space="preserve"> </w:t>
            </w:r>
            <w:r w:rsidR="00227BB8">
              <w:t>more clinical information</w:t>
            </w:r>
          </w:p>
        </w:tc>
      </w:tr>
      <w:tr w:rsidR="00EF3F8C" w:rsidRPr="000807AC" w14:paraId="387A2A7B" w14:textId="77777777" w:rsidTr="00EF3F8C">
        <w:trPr>
          <w:cantSplit/>
        </w:trPr>
        <w:tc>
          <w:tcPr>
            <w:tcW w:w="3072" w:type="dxa"/>
            <w:shd w:val="clear" w:color="auto" w:fill="auto"/>
          </w:tcPr>
          <w:p w14:paraId="4BFB2CDD" w14:textId="5FD53B4B" w:rsidR="00EF3F8C" w:rsidRPr="000807AC" w:rsidRDefault="00EF3F8C" w:rsidP="00BD772F">
            <w:pPr>
              <w:pStyle w:val="TableEntry"/>
              <w:ind w:left="0"/>
            </w:pPr>
            <w:r>
              <w:t xml:space="preserve">[PCC-Y5] Add </w:t>
            </w:r>
            <w:r w:rsidR="00BD772F">
              <w:t>more clinical information</w:t>
            </w:r>
          </w:p>
        </w:tc>
        <w:tc>
          <w:tcPr>
            <w:tcW w:w="6417" w:type="dxa"/>
            <w:shd w:val="clear" w:color="auto" w:fill="auto"/>
          </w:tcPr>
          <w:p w14:paraId="7DF4EECD" w14:textId="12509872" w:rsidR="00EF3F8C" w:rsidRDefault="00391741" w:rsidP="004460AB">
            <w:pPr>
              <w:pStyle w:val="TableEntry"/>
              <w:ind w:left="0"/>
            </w:pPr>
            <w:r>
              <w:t>HT Requester provide</w:t>
            </w:r>
            <w:r w:rsidR="004460AB">
              <w:t>s</w:t>
            </w:r>
            <w:r>
              <w:t xml:space="preserve"> </w:t>
            </w:r>
            <w:r w:rsidR="00227BB8">
              <w:t>more clinical information</w:t>
            </w:r>
          </w:p>
        </w:tc>
      </w:tr>
      <w:tr w:rsidR="00EF3F8C" w:rsidRPr="000807AC" w14:paraId="2F332B84" w14:textId="77777777" w:rsidTr="00EF3F8C">
        <w:trPr>
          <w:cantSplit/>
        </w:trPr>
        <w:tc>
          <w:tcPr>
            <w:tcW w:w="3072" w:type="dxa"/>
            <w:shd w:val="clear" w:color="auto" w:fill="auto"/>
          </w:tcPr>
          <w:p w14:paraId="41BC7BD6" w14:textId="1ADDFB70" w:rsidR="00EF3F8C" w:rsidRDefault="00EF3F8C" w:rsidP="00C20F8C">
            <w:pPr>
              <w:pStyle w:val="TableEntry"/>
              <w:ind w:left="0"/>
            </w:pPr>
            <w:r>
              <w:t xml:space="preserve">[PCC-Y6] </w:t>
            </w:r>
            <w:r w:rsidR="008F1461">
              <w:t xml:space="preserve">Complete individual </w:t>
            </w:r>
            <w:r w:rsidR="00C20F8C">
              <w:t>preparation</w:t>
            </w:r>
            <w:r w:rsidR="008F1461">
              <w:t xml:space="preserve"> </w:t>
            </w:r>
          </w:p>
        </w:tc>
        <w:tc>
          <w:tcPr>
            <w:tcW w:w="6417" w:type="dxa"/>
            <w:shd w:val="clear" w:color="auto" w:fill="auto"/>
          </w:tcPr>
          <w:p w14:paraId="76E7A1B2" w14:textId="182E54E0" w:rsidR="00EF3F8C" w:rsidRDefault="003A7FAA" w:rsidP="00C20F8C">
            <w:pPr>
              <w:pStyle w:val="TableEntry"/>
              <w:ind w:left="0"/>
            </w:pPr>
            <w:r>
              <w:t xml:space="preserve">HT Participant </w:t>
            </w:r>
            <w:r w:rsidR="000C7657">
              <w:t xml:space="preserve">complete individual </w:t>
            </w:r>
            <w:r w:rsidR="00C20F8C">
              <w:t>preparation</w:t>
            </w:r>
            <w:r w:rsidR="000C7657">
              <w:t xml:space="preserve"> and may </w:t>
            </w:r>
            <w:r>
              <w:t xml:space="preserve">provides an </w:t>
            </w:r>
            <w:r w:rsidR="00A744B2">
              <w:t>individual evaluation</w:t>
            </w:r>
            <w:r>
              <w:t xml:space="preserve"> report</w:t>
            </w:r>
          </w:p>
        </w:tc>
      </w:tr>
      <w:tr w:rsidR="00EF3F8C" w:rsidRPr="000807AC" w14:paraId="5BB1CB49" w14:textId="77777777" w:rsidTr="00EF3F8C">
        <w:trPr>
          <w:cantSplit/>
        </w:trPr>
        <w:tc>
          <w:tcPr>
            <w:tcW w:w="3072" w:type="dxa"/>
            <w:shd w:val="clear" w:color="auto" w:fill="auto"/>
          </w:tcPr>
          <w:p w14:paraId="5919388D" w14:textId="21C96274" w:rsidR="00EF3F8C" w:rsidRPr="000807AC" w:rsidRDefault="00EF3F8C" w:rsidP="004460AB">
            <w:pPr>
              <w:pStyle w:val="TableEntry"/>
              <w:ind w:left="0"/>
            </w:pPr>
            <w:r>
              <w:lastRenderedPageBreak/>
              <w:t>[PCC-Y7] Plan HT Discussion</w:t>
            </w:r>
          </w:p>
        </w:tc>
        <w:tc>
          <w:tcPr>
            <w:tcW w:w="6417" w:type="dxa"/>
            <w:shd w:val="clear" w:color="auto" w:fill="auto"/>
          </w:tcPr>
          <w:p w14:paraId="379B4BA5" w14:textId="447ADDD5" w:rsidR="00EF3F8C" w:rsidRDefault="0089012F" w:rsidP="00EB0956">
            <w:pPr>
              <w:pStyle w:val="TableEntry"/>
              <w:ind w:left="0"/>
            </w:pPr>
            <w:r>
              <w:t xml:space="preserve">HT Manager </w:t>
            </w:r>
            <w:r w:rsidR="006C3DE4">
              <w:t>schedules the</w:t>
            </w:r>
            <w:r>
              <w:t xml:space="preserve"> </w:t>
            </w:r>
            <w:r w:rsidR="000C0E95">
              <w:t>team’s communication</w:t>
            </w:r>
          </w:p>
        </w:tc>
      </w:tr>
      <w:tr w:rsidR="00EF3F8C" w:rsidRPr="000807AC" w14:paraId="5E5B453A" w14:textId="77777777" w:rsidTr="00EF3F8C">
        <w:trPr>
          <w:cantSplit/>
        </w:trPr>
        <w:tc>
          <w:tcPr>
            <w:tcW w:w="3072" w:type="dxa"/>
            <w:shd w:val="clear" w:color="auto" w:fill="auto"/>
          </w:tcPr>
          <w:p w14:paraId="4ED0A143" w14:textId="427C45F8" w:rsidR="00EF3F8C" w:rsidRPr="000807AC" w:rsidRDefault="00EF3F8C" w:rsidP="004460AB">
            <w:pPr>
              <w:pStyle w:val="TableEntry"/>
              <w:ind w:left="0"/>
            </w:pPr>
            <w:r>
              <w:t>[PCC-Y8] Complete HT</w:t>
            </w:r>
          </w:p>
        </w:tc>
        <w:tc>
          <w:tcPr>
            <w:tcW w:w="6417" w:type="dxa"/>
            <w:shd w:val="clear" w:color="auto" w:fill="auto"/>
          </w:tcPr>
          <w:p w14:paraId="34C756D7" w14:textId="0E86541E" w:rsidR="00EF3F8C" w:rsidRDefault="00FA5965" w:rsidP="005F5A1C">
            <w:pPr>
              <w:pStyle w:val="TableEntry"/>
              <w:ind w:left="0"/>
            </w:pPr>
            <w:r>
              <w:t>HT Manager</w:t>
            </w:r>
            <w:r w:rsidR="005F5A1C">
              <w:t xml:space="preserve"> performs the HT request</w:t>
            </w:r>
            <w:r>
              <w:t xml:space="preserve"> </w:t>
            </w:r>
            <w:r w:rsidR="005F5A1C">
              <w:t>providing</w:t>
            </w:r>
            <w:r>
              <w:t xml:space="preserve"> Final Report</w:t>
            </w:r>
          </w:p>
        </w:tc>
      </w:tr>
      <w:tr w:rsidR="00EF3F8C" w:rsidRPr="000807AC" w14:paraId="69400E7B" w14:textId="77777777" w:rsidTr="00EF3F8C">
        <w:trPr>
          <w:cantSplit/>
        </w:trPr>
        <w:tc>
          <w:tcPr>
            <w:tcW w:w="3072" w:type="dxa"/>
            <w:shd w:val="clear" w:color="auto" w:fill="auto"/>
          </w:tcPr>
          <w:p w14:paraId="6E7BBB14" w14:textId="585EEED4" w:rsidR="00EF3F8C" w:rsidRDefault="00EF3F8C" w:rsidP="004460AB">
            <w:pPr>
              <w:pStyle w:val="TableEntry"/>
              <w:ind w:left="0"/>
            </w:pPr>
            <w:r>
              <w:t>[PCC-Y9] Finalization</w:t>
            </w:r>
          </w:p>
        </w:tc>
        <w:tc>
          <w:tcPr>
            <w:tcW w:w="6417" w:type="dxa"/>
            <w:shd w:val="clear" w:color="auto" w:fill="auto"/>
          </w:tcPr>
          <w:p w14:paraId="1BC4D585" w14:textId="423B4E7F" w:rsidR="00EF3F8C" w:rsidRDefault="00FA5965" w:rsidP="004460AB">
            <w:pPr>
              <w:pStyle w:val="TableEntry"/>
              <w:ind w:left="0"/>
            </w:pPr>
            <w:r>
              <w:t xml:space="preserve">HT Requester </w:t>
            </w:r>
            <w:r w:rsidR="005F5A1C">
              <w:t>finalizes the Final Report providing</w:t>
            </w:r>
            <w:r w:rsidR="0039155C">
              <w:t xml:space="preserve"> new exams for preparation of operation for patient</w:t>
            </w:r>
            <w:r w:rsidR="005F5A1C">
              <w:t>.</w:t>
            </w:r>
          </w:p>
        </w:tc>
      </w:tr>
      <w:tr w:rsidR="00EF3F8C" w14:paraId="3A6DC132" w14:textId="77777777" w:rsidTr="00EF3F8C">
        <w:trPr>
          <w:cantSplit/>
        </w:trPr>
        <w:tc>
          <w:tcPr>
            <w:tcW w:w="3072" w:type="dxa"/>
            <w:shd w:val="clear" w:color="auto" w:fill="auto"/>
          </w:tcPr>
          <w:p w14:paraId="5978633E" w14:textId="389D00A8" w:rsidR="00EF3F8C" w:rsidRDefault="00EF3F8C" w:rsidP="00564420">
            <w:pPr>
              <w:pStyle w:val="TableEntry"/>
              <w:ind w:left="0"/>
            </w:pPr>
            <w:r>
              <w:t xml:space="preserve">[PCC-Z1] Cancel HT </w:t>
            </w:r>
          </w:p>
        </w:tc>
        <w:tc>
          <w:tcPr>
            <w:tcW w:w="6417" w:type="dxa"/>
            <w:shd w:val="clear" w:color="auto" w:fill="auto"/>
          </w:tcPr>
          <w:p w14:paraId="7A842433" w14:textId="7A2F036C" w:rsidR="00EF3F8C" w:rsidRDefault="00564420" w:rsidP="00564420">
            <w:pPr>
              <w:pStyle w:val="TableEntry"/>
              <w:ind w:left="0"/>
            </w:pPr>
            <w:r>
              <w:t xml:space="preserve">HT Requester or HT Manager forced workflow in failed status </w:t>
            </w:r>
          </w:p>
        </w:tc>
      </w:tr>
      <w:tr w:rsidR="00EF3F8C" w14:paraId="2D74562B" w14:textId="77777777" w:rsidTr="00EF3F8C">
        <w:trPr>
          <w:cantSplit/>
        </w:trPr>
        <w:tc>
          <w:tcPr>
            <w:tcW w:w="3072" w:type="dxa"/>
            <w:shd w:val="clear" w:color="auto" w:fill="auto"/>
          </w:tcPr>
          <w:p w14:paraId="1F9980FE" w14:textId="272B86C8" w:rsidR="00EF3F8C" w:rsidRDefault="00EF3F8C" w:rsidP="004460AB">
            <w:pPr>
              <w:pStyle w:val="TableEntry"/>
              <w:ind w:left="0"/>
            </w:pPr>
            <w:r>
              <w:t xml:space="preserve">[PCC-Z2] Cancel HT </w:t>
            </w:r>
            <w:r w:rsidR="00564420">
              <w:t>assignment</w:t>
            </w:r>
          </w:p>
        </w:tc>
        <w:tc>
          <w:tcPr>
            <w:tcW w:w="6417" w:type="dxa"/>
            <w:shd w:val="clear" w:color="auto" w:fill="auto"/>
          </w:tcPr>
          <w:p w14:paraId="5EF66457" w14:textId="7C8D2CB3" w:rsidR="00EF3F8C" w:rsidRDefault="00564420" w:rsidP="00937305">
            <w:pPr>
              <w:pStyle w:val="TableEntry"/>
              <w:ind w:left="0"/>
            </w:pPr>
            <w:r>
              <w:t>HT Requester or HT Manager revokes the assignment</w:t>
            </w:r>
            <w:r w:rsidDel="00564420">
              <w:t xml:space="preserve"> </w:t>
            </w:r>
          </w:p>
        </w:tc>
      </w:tr>
    </w:tbl>
    <w:p w14:paraId="09A51DEA" w14:textId="77777777" w:rsidR="00036042" w:rsidRDefault="00036042" w:rsidP="0070762D">
      <w:pPr>
        <w:pStyle w:val="AuthorInstructions"/>
      </w:pPr>
    </w:p>
    <w:p w14:paraId="0C690482" w14:textId="130747C4" w:rsidR="00336083" w:rsidRDefault="00EF7CDC" w:rsidP="000375FA">
      <w:pPr>
        <w:pStyle w:val="AppendixHeading1"/>
      </w:pPr>
      <w:r>
        <w:rPr>
          <w:noProof w:val="0"/>
        </w:rPr>
        <w:t>Appendix C</w:t>
      </w:r>
      <w:r w:rsidR="00336083" w:rsidRPr="000807AC">
        <w:rPr>
          <w:noProof w:val="0"/>
        </w:rPr>
        <w:t xml:space="preserve"> </w:t>
      </w:r>
      <w:r w:rsidR="00336083">
        <w:rPr>
          <w:noProof w:val="0"/>
        </w:rPr>
        <w:t>–</w:t>
      </w:r>
      <w:r w:rsidR="00336083" w:rsidRPr="000807AC">
        <w:rPr>
          <w:noProof w:val="0"/>
        </w:rPr>
        <w:t xml:space="preserve"> </w:t>
      </w:r>
      <w:r w:rsidR="00336083">
        <w:rPr>
          <w:noProof w:val="0"/>
        </w:rPr>
        <w:t>Adding use cases diagrams</w:t>
      </w:r>
    </w:p>
    <w:p w14:paraId="7B330374" w14:textId="77777777" w:rsidR="00336083" w:rsidRDefault="00336083" w:rsidP="00336083">
      <w:pPr>
        <w:pStyle w:val="TableTitle"/>
      </w:pPr>
      <w:r>
        <w:rPr>
          <w:noProof/>
          <w:lang w:val="it-IT" w:eastAsia="it-IT"/>
        </w:rPr>
        <w:drawing>
          <wp:inline distT="0" distB="0" distL="0" distR="0" wp14:anchorId="18AC1A07" wp14:editId="4AFB7BBC">
            <wp:extent cx="4915988" cy="5355590"/>
            <wp:effectExtent l="0" t="0" r="1206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1system_v0.7.jpg"/>
                    <pic:cNvPicPr/>
                  </pic:nvPicPr>
                  <pic:blipFill>
                    <a:blip r:embed="rId40">
                      <a:extLst>
                        <a:ext uri="{28A0092B-C50C-407E-A947-70E740481C1C}">
                          <a14:useLocalDpi xmlns:a14="http://schemas.microsoft.com/office/drawing/2010/main" val="0"/>
                        </a:ext>
                      </a:extLst>
                    </a:blip>
                    <a:stretch>
                      <a:fillRect/>
                    </a:stretch>
                  </pic:blipFill>
                  <pic:spPr>
                    <a:xfrm>
                      <a:off x="0" y="0"/>
                      <a:ext cx="4916816" cy="5356492"/>
                    </a:xfrm>
                    <a:prstGeom prst="rect">
                      <a:avLst/>
                    </a:prstGeom>
                  </pic:spPr>
                </pic:pic>
              </a:graphicData>
            </a:graphic>
          </wp:inline>
        </w:drawing>
      </w:r>
    </w:p>
    <w:p w14:paraId="6F187778" w14:textId="1D81A815" w:rsidR="00336083" w:rsidRPr="006342C7" w:rsidRDefault="00336083" w:rsidP="00336083">
      <w:pPr>
        <w:pStyle w:val="TableTitle"/>
        <w:rPr>
          <w:rFonts w:ascii="Times New Roman" w:hAnsi="Times New Roman"/>
          <w:b w:val="0"/>
          <w:sz w:val="24"/>
        </w:rPr>
      </w:pPr>
      <w:r>
        <w:t xml:space="preserve">Figure Appendix </w:t>
      </w:r>
      <w:r w:rsidR="00EF7CDC">
        <w:t>C</w:t>
      </w:r>
      <w:r>
        <w:t>-1</w:t>
      </w:r>
      <w:r w:rsidRPr="003F1F6A">
        <w:t xml:space="preserve">: </w:t>
      </w:r>
      <w:r>
        <w:t>XCHT-WD process flow of actors for use case 1</w:t>
      </w:r>
      <w:r w:rsidR="00081354">
        <w:t xml:space="preserve"> (section X.4.2.1): </w:t>
      </w:r>
      <w:r w:rsidR="00536C29">
        <w:t xml:space="preserve">it </w:t>
      </w:r>
      <w:r w:rsidR="00081354" w:rsidRPr="006342C7">
        <w:rPr>
          <w:rFonts w:ascii="Times New Roman" w:hAnsi="Times New Roman"/>
          <w:b w:val="0"/>
          <w:sz w:val="24"/>
        </w:rPr>
        <w:t xml:space="preserve">illustrates the workflow of management of the Cross-enterprise Cardiovascular Heart Team for </w:t>
      </w:r>
      <w:r w:rsidR="00081354" w:rsidRPr="006342C7">
        <w:rPr>
          <w:rFonts w:ascii="Times New Roman" w:hAnsi="Times New Roman"/>
          <w:b w:val="0"/>
          <w:sz w:val="24"/>
        </w:rPr>
        <w:lastRenderedPageBreak/>
        <w:t>an HT composed only of requester and manager of HT without  the involvement of other professionals. The use case is similar to a tele-consultation, when the requester and manager collaborate each other through many interaction points such as sharing of documents (reports, results of exams, videos and images) and/or video/teleconference.</w:t>
      </w:r>
    </w:p>
    <w:p w14:paraId="7FA73E77" w14:textId="77777777" w:rsidR="00336083" w:rsidRDefault="00336083" w:rsidP="0070762D">
      <w:pPr>
        <w:pStyle w:val="AuthorInstructions"/>
      </w:pPr>
    </w:p>
    <w:p w14:paraId="5FFCAEAF" w14:textId="0394112B" w:rsidR="00336083" w:rsidRPr="00F51788" w:rsidRDefault="00336083" w:rsidP="00336083">
      <w:pPr>
        <w:pStyle w:val="AuthorInstructions"/>
        <w:jc w:val="center"/>
        <w:rPr>
          <w:i w:val="0"/>
        </w:rPr>
      </w:pPr>
      <w:r w:rsidRPr="000375FA">
        <w:rPr>
          <w:i w:val="0"/>
          <w:noProof/>
          <w:lang w:val="it-IT" w:eastAsia="it-IT"/>
        </w:rPr>
        <w:drawing>
          <wp:inline distT="0" distB="0" distL="0" distR="0" wp14:anchorId="7BC64D15" wp14:editId="018812D9">
            <wp:extent cx="5943600" cy="5042535"/>
            <wp:effectExtent l="0" t="0" r="0"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2system_v0.7.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r w:rsidR="00985776" w:rsidRPr="00985776">
        <w:rPr>
          <w:rFonts w:ascii="Arial" w:hAnsi="Arial"/>
          <w:b/>
          <w:i w:val="0"/>
          <w:sz w:val="22"/>
        </w:rPr>
        <w:t xml:space="preserve">Figure Appendix </w:t>
      </w:r>
      <w:r w:rsidR="00EF7CDC">
        <w:rPr>
          <w:rFonts w:ascii="Arial" w:hAnsi="Arial"/>
          <w:b/>
          <w:i w:val="0"/>
          <w:sz w:val="22"/>
        </w:rPr>
        <w:t>C</w:t>
      </w:r>
      <w:r w:rsidRPr="00081354">
        <w:rPr>
          <w:rFonts w:ascii="Arial" w:hAnsi="Arial"/>
          <w:b/>
          <w:i w:val="0"/>
          <w:sz w:val="22"/>
        </w:rPr>
        <w:t xml:space="preserve">-2: XCHT-WD process flow of actors for use case 2 </w:t>
      </w:r>
      <w:r w:rsidR="00081354">
        <w:rPr>
          <w:rFonts w:ascii="Arial" w:hAnsi="Arial"/>
          <w:b/>
          <w:i w:val="0"/>
          <w:sz w:val="22"/>
        </w:rPr>
        <w:t xml:space="preserve"> (</w:t>
      </w:r>
      <w:r w:rsidR="00081354" w:rsidRPr="00081354">
        <w:rPr>
          <w:rFonts w:ascii="Arial" w:hAnsi="Arial"/>
          <w:b/>
          <w:i w:val="0"/>
          <w:sz w:val="22"/>
        </w:rPr>
        <w:t xml:space="preserve">section </w:t>
      </w:r>
      <w:r w:rsidR="00081354">
        <w:rPr>
          <w:rFonts w:ascii="Arial" w:hAnsi="Arial"/>
          <w:b/>
          <w:i w:val="0"/>
          <w:sz w:val="22"/>
        </w:rPr>
        <w:t>X.4.2.2)</w:t>
      </w:r>
      <w:r w:rsidR="00536C29">
        <w:rPr>
          <w:rFonts w:ascii="Arial" w:hAnsi="Arial"/>
          <w:b/>
          <w:i w:val="0"/>
          <w:sz w:val="22"/>
        </w:rPr>
        <w:t xml:space="preserve">: </w:t>
      </w:r>
      <w:r w:rsidR="00536C29" w:rsidRPr="00F51788">
        <w:rPr>
          <w:i w:val="0"/>
        </w:rPr>
        <w:t>It illustrates the workflow of management of a Cross-enterprise Cardiovascular Heart Team composed of other professionals besides the requester and manager of Heart Team. This use case describes also the reject of management of the HT and the assignment to another manager, and the  reject of to be involved to HT as participant.</w:t>
      </w:r>
    </w:p>
    <w:p w14:paraId="79F0802E" w14:textId="77777777" w:rsidR="00336083" w:rsidRPr="000807AC" w:rsidRDefault="00336083" w:rsidP="0070762D">
      <w:pPr>
        <w:pStyle w:val="AuthorInstructions"/>
      </w:pPr>
    </w:p>
    <w:p w14:paraId="019D4633" w14:textId="77777777" w:rsidR="008E2B5E" w:rsidRPr="0070762D" w:rsidRDefault="008E2B5E" w:rsidP="0070762D">
      <w:pPr>
        <w:pStyle w:val="Glossary"/>
        <w:pageBreakBefore w:val="0"/>
      </w:pPr>
      <w:bookmarkStart w:id="88" w:name="_Toc336000611"/>
      <w:bookmarkStart w:id="89" w:name="_Toc336006529"/>
      <w:bookmarkEnd w:id="88"/>
      <w:r w:rsidRPr="0070762D">
        <w:lastRenderedPageBreak/>
        <w:t>Glossary</w:t>
      </w:r>
      <w:bookmarkEnd w:id="89"/>
    </w:p>
    <w:p w14:paraId="0D6E95F9" w14:textId="30467CFD" w:rsidR="00287372" w:rsidRPr="00287372" w:rsidRDefault="00287372" w:rsidP="0070762D">
      <w:pPr>
        <w:pStyle w:val="AuthorInstructions"/>
        <w:rPr>
          <w:i w:val="0"/>
        </w:rPr>
      </w:pPr>
      <w:r w:rsidRPr="00287372">
        <w:rPr>
          <w:i w:val="0"/>
        </w:rPr>
        <w:t>HT: Heart Team</w:t>
      </w:r>
    </w:p>
    <w:p w14:paraId="03CE1326" w14:textId="77777777" w:rsidR="008E2B5E" w:rsidRPr="000807AC" w:rsidRDefault="008E2B5E" w:rsidP="008E2B5E">
      <w:pPr>
        <w:pStyle w:val="Corpodeltesto"/>
        <w:rPr>
          <w:i/>
          <w:iCs/>
        </w:rPr>
      </w:pPr>
    </w:p>
    <w:p w14:paraId="4885C7E0" w14:textId="13151181" w:rsidR="000D717C" w:rsidRDefault="000D717C" w:rsidP="000D717C">
      <w:pPr>
        <w:pStyle w:val="Corpodeltesto"/>
        <w:rPr>
          <w:i/>
        </w:rPr>
      </w:pPr>
    </w:p>
    <w:p w14:paraId="4F51BADC" w14:textId="0AB4858E" w:rsidR="000D717C" w:rsidRPr="001344B6" w:rsidRDefault="000D717C" w:rsidP="000D717C">
      <w:pPr>
        <w:pStyle w:val="Corpodeltesto"/>
        <w:rPr>
          <w:i/>
        </w:rPr>
      </w:pPr>
    </w:p>
    <w:p w14:paraId="13C14BF2" w14:textId="77777777" w:rsidR="008E2B5E" w:rsidRPr="000807AC" w:rsidRDefault="008E2B5E" w:rsidP="00C56183">
      <w:pPr>
        <w:pStyle w:val="Corpodeltesto"/>
      </w:pPr>
    </w:p>
    <w:p w14:paraId="6038BBCE" w14:textId="77777777" w:rsidR="00C57C6C" w:rsidRPr="003651D9" w:rsidRDefault="00C57C6C" w:rsidP="00C57C6C">
      <w:pPr>
        <w:pStyle w:val="PartTitle"/>
      </w:pPr>
      <w:bookmarkStart w:id="90" w:name="_Toc345074671"/>
      <w:bookmarkEnd w:id="47"/>
      <w:bookmarkEnd w:id="48"/>
      <w:bookmarkEnd w:id="49"/>
      <w:bookmarkEnd w:id="50"/>
      <w:bookmarkEnd w:id="51"/>
      <w:r w:rsidRPr="003651D9">
        <w:lastRenderedPageBreak/>
        <w:t>Volume 2 – Transactions</w:t>
      </w:r>
      <w:bookmarkEnd w:id="90"/>
    </w:p>
    <w:p w14:paraId="6C093CF9" w14:textId="2E5B2E63" w:rsidR="00C57C6C" w:rsidRPr="003651D9" w:rsidRDefault="00C57C6C" w:rsidP="00C57C6C">
      <w:pPr>
        <w:pStyle w:val="Titolo2"/>
        <w:numPr>
          <w:ilvl w:val="0"/>
          <w:numId w:val="0"/>
        </w:numPr>
        <w:rPr>
          <w:noProof w:val="0"/>
        </w:rPr>
      </w:pPr>
      <w:bookmarkStart w:id="91" w:name="_Toc345074672"/>
      <w:r w:rsidRPr="003651D9">
        <w:rPr>
          <w:noProof w:val="0"/>
        </w:rPr>
        <w:t>3.Y</w:t>
      </w:r>
      <w:r w:rsidR="009A52C8">
        <w:rPr>
          <w:noProof w:val="0"/>
        </w:rPr>
        <w:t>1</w:t>
      </w:r>
      <w:r w:rsidRPr="003651D9">
        <w:rPr>
          <w:noProof w:val="0"/>
        </w:rPr>
        <w:t xml:space="preserve"> </w:t>
      </w:r>
      <w:r w:rsidR="00601789">
        <w:t xml:space="preserve">Submit and </w:t>
      </w:r>
      <w:r w:rsidR="00601789">
        <w:rPr>
          <w:iCs/>
          <w:lang w:val="it-IT"/>
        </w:rPr>
        <w:t>a</w:t>
      </w:r>
      <w:r w:rsidR="00601789" w:rsidRPr="00A14E3F">
        <w:rPr>
          <w:iCs/>
          <w:lang w:val="it-IT"/>
        </w:rPr>
        <w:t>ssign HT Manage</w:t>
      </w:r>
      <w:r w:rsidR="00601789">
        <w:rPr>
          <w:iCs/>
          <w:lang w:val="it-IT"/>
        </w:rPr>
        <w:t>ment</w:t>
      </w:r>
      <w:r>
        <w:rPr>
          <w:noProof w:val="0"/>
        </w:rPr>
        <w:t xml:space="preserve"> </w:t>
      </w:r>
      <w:r w:rsidRPr="003651D9">
        <w:rPr>
          <w:noProof w:val="0"/>
        </w:rPr>
        <w:t>[</w:t>
      </w:r>
      <w:r w:rsidR="00601789">
        <w:rPr>
          <w:noProof w:val="0"/>
        </w:rPr>
        <w:t>PCC</w:t>
      </w:r>
      <w:r w:rsidRPr="003651D9">
        <w:rPr>
          <w:noProof w:val="0"/>
        </w:rPr>
        <w:t>-</w:t>
      </w:r>
      <w:r w:rsidR="00601789">
        <w:rPr>
          <w:noProof w:val="0"/>
        </w:rPr>
        <w:t>Y1</w:t>
      </w:r>
      <w:r w:rsidRPr="003651D9">
        <w:rPr>
          <w:noProof w:val="0"/>
        </w:rPr>
        <w:t>]</w:t>
      </w:r>
      <w:bookmarkEnd w:id="91"/>
      <w:r w:rsidR="00601789">
        <w:rPr>
          <w:noProof w:val="0"/>
        </w:rPr>
        <w:t xml:space="preserve"> </w:t>
      </w:r>
    </w:p>
    <w:p w14:paraId="5A60ED97" w14:textId="4FDE0493" w:rsidR="00C57C6C" w:rsidRPr="003651D9" w:rsidRDefault="00C57C6C" w:rsidP="00C57C6C">
      <w:pPr>
        <w:pStyle w:val="Titolo3"/>
        <w:numPr>
          <w:ilvl w:val="0"/>
          <w:numId w:val="0"/>
        </w:numPr>
        <w:rPr>
          <w:noProof w:val="0"/>
        </w:rPr>
      </w:pPr>
      <w:bookmarkStart w:id="92" w:name="_Toc345074673"/>
      <w:r w:rsidRPr="003651D9">
        <w:rPr>
          <w:noProof w:val="0"/>
        </w:rPr>
        <w:t>3.Y</w:t>
      </w:r>
      <w:r w:rsidR="009A52C8">
        <w:rPr>
          <w:noProof w:val="0"/>
        </w:rPr>
        <w:t>1</w:t>
      </w:r>
      <w:r w:rsidRPr="003651D9">
        <w:rPr>
          <w:noProof w:val="0"/>
        </w:rPr>
        <w:t>.1 Scope</w:t>
      </w:r>
      <w:bookmarkEnd w:id="92"/>
    </w:p>
    <w:p w14:paraId="5387B27D" w14:textId="3B8F54BF" w:rsidR="00C57C6C" w:rsidRPr="003651D9" w:rsidRDefault="00664105" w:rsidP="006342C7">
      <w:pPr>
        <w:pStyle w:val="Corpodeltesto"/>
        <w:tabs>
          <w:tab w:val="right" w:pos="9360"/>
        </w:tabs>
      </w:pPr>
      <w:r w:rsidRPr="00664105">
        <w:t>The Submit and assign HT Management transaction s</w:t>
      </w:r>
      <w:r w:rsidR="00E6446F">
        <w:t xml:space="preserve">tarts a Heart Team process. It </w:t>
      </w:r>
      <w:r w:rsidRPr="00664105">
        <w:t xml:space="preserve">submits a new Workflow Document in order to </w:t>
      </w:r>
      <w:r w:rsidR="00094A5A">
        <w:t>provide</w:t>
      </w:r>
      <w:r w:rsidRPr="00664105">
        <w:t xml:space="preserve"> </w:t>
      </w:r>
      <w:r w:rsidR="00094A5A">
        <w:t xml:space="preserve">the HT Request </w:t>
      </w:r>
      <w:r w:rsidR="00DF72E6">
        <w:t xml:space="preserve">document </w:t>
      </w:r>
      <w:r w:rsidR="00094A5A">
        <w:t xml:space="preserve">to </w:t>
      </w:r>
      <w:r w:rsidR="00182C50">
        <w:t xml:space="preserve">the </w:t>
      </w:r>
      <w:r w:rsidR="00094A5A">
        <w:t xml:space="preserve">HT Manager </w:t>
      </w:r>
      <w:r w:rsidRPr="00664105">
        <w:t>and</w:t>
      </w:r>
      <w:r w:rsidR="00DF72E6">
        <w:t>/or</w:t>
      </w:r>
      <w:r w:rsidRPr="00664105">
        <w:t xml:space="preserve"> to assign HT man</w:t>
      </w:r>
      <w:r w:rsidR="00442D53">
        <w:t>a</w:t>
      </w:r>
      <w:r w:rsidRPr="00664105">
        <w:t xml:space="preserve">gement to </w:t>
      </w:r>
      <w:r w:rsidR="00182C50">
        <w:t xml:space="preserve">the </w:t>
      </w:r>
      <w:r w:rsidRPr="00664105">
        <w:t>HT Manager.</w:t>
      </w:r>
      <w:r>
        <w:t xml:space="preserve"> </w:t>
      </w:r>
    </w:p>
    <w:p w14:paraId="3A2BEEB2" w14:textId="1FAE30C5" w:rsidR="00C57C6C" w:rsidRPr="003651D9" w:rsidRDefault="00C57C6C" w:rsidP="00E12177">
      <w:pPr>
        <w:pStyle w:val="Titolo3"/>
        <w:numPr>
          <w:ilvl w:val="0"/>
          <w:numId w:val="0"/>
        </w:numPr>
      </w:pPr>
      <w:bookmarkStart w:id="93" w:name="_Toc345074674"/>
      <w:r w:rsidRPr="003651D9">
        <w:rPr>
          <w:noProof w:val="0"/>
        </w:rPr>
        <w:t>3.Y</w:t>
      </w:r>
      <w:r w:rsidR="009A52C8">
        <w:rPr>
          <w:noProof w:val="0"/>
        </w:rPr>
        <w:t>1</w:t>
      </w:r>
      <w:r w:rsidRPr="003651D9">
        <w:rPr>
          <w:noProof w:val="0"/>
        </w:rPr>
        <w:t>.2</w:t>
      </w:r>
      <w:r>
        <w:rPr>
          <w:noProof w:val="0"/>
        </w:rPr>
        <w:t xml:space="preserve"> </w:t>
      </w:r>
      <w:r w:rsidRPr="003651D9">
        <w:rPr>
          <w:noProof w:val="0"/>
        </w:rPr>
        <w:t>Actor Roles</w:t>
      </w:r>
      <w:bookmarkEnd w:id="93"/>
    </w:p>
    <w:p w14:paraId="4270F16A" w14:textId="1773F994" w:rsidR="00C57C6C" w:rsidRPr="003651D9" w:rsidRDefault="00C57C6C" w:rsidP="00C57C6C">
      <w:pPr>
        <w:pStyle w:val="Corpodeltesto"/>
        <w:jc w:val="center"/>
      </w:pPr>
      <w:r>
        <w:rPr>
          <w:noProof/>
          <w:lang w:val="it-IT" w:eastAsia="it-IT"/>
        </w:rPr>
        <mc:AlternateContent>
          <mc:Choice Requires="wpg">
            <w:drawing>
              <wp:inline distT="0" distB="0" distL="0" distR="0" wp14:anchorId="7BF79224" wp14:editId="728081C2">
                <wp:extent cx="3749293" cy="1594537"/>
                <wp:effectExtent l="0" t="0" r="35560" b="31115"/>
                <wp:docPr id="198"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199"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E8BE4BE" w14:textId="38177FF9" w:rsidR="00704901" w:rsidRDefault="00704901" w:rsidP="00C57C6C">
                              <w:pPr>
                                <w:spacing w:before="0"/>
                                <w:jc w:val="center"/>
                                <w:rPr>
                                  <w:sz w:val="18"/>
                                </w:rPr>
                              </w:pPr>
                              <w:r>
                                <w:rPr>
                                  <w:sz w:val="18"/>
                                </w:rPr>
                                <w:t>Submit and assign HT Management [PCC-Y1]</w:t>
                              </w:r>
                            </w:p>
                            <w:p w14:paraId="07D3346E" w14:textId="77777777" w:rsidR="00704901" w:rsidRDefault="00704901" w:rsidP="00C57C6C">
                              <w:pPr>
                                <w:spacing w:before="0"/>
                              </w:pPr>
                            </w:p>
                            <w:p w14:paraId="4C8F068C" w14:textId="77777777" w:rsidR="00704901" w:rsidRDefault="00704901" w:rsidP="00C57C6C">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01"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FB179B" w14:textId="789541C1" w:rsidR="00704901" w:rsidRDefault="00704901" w:rsidP="00C57C6C">
                              <w:pPr>
                                <w:spacing w:before="0"/>
                                <w:rPr>
                                  <w:sz w:val="18"/>
                                </w:rPr>
                              </w:pPr>
                              <w:r>
                                <w:rPr>
                                  <w:sz w:val="18"/>
                                </w:rPr>
                                <w:t>HT Requester</w:t>
                              </w:r>
                            </w:p>
                            <w:p w14:paraId="2A3239EA" w14:textId="10D0288A" w:rsidR="00704901" w:rsidRDefault="00704901" w:rsidP="00C57C6C">
                              <w:pPr>
                                <w:spacing w:before="0"/>
                                <w:rPr>
                                  <w:sz w:val="18"/>
                                </w:rPr>
                              </w:pPr>
                            </w:p>
                          </w:txbxContent>
                        </wps:txbx>
                        <wps:bodyPr rot="0" vert="horz" wrap="square" lIns="91440" tIns="45720" rIns="91440" bIns="45720" anchor="t" anchorCtr="0" upright="1">
                          <a:noAutofit/>
                        </wps:bodyPr>
                      </wps:wsp>
                      <wps:wsp>
                        <wps:cNvPr id="202"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CD5D39F" w14:textId="4802AEBB" w:rsidR="00704901" w:rsidRDefault="00704901" w:rsidP="00C57C6C">
                              <w:pPr>
                                <w:spacing w:before="0"/>
                                <w:rPr>
                                  <w:sz w:val="18"/>
                                </w:rPr>
                              </w:pPr>
                              <w:r>
                                <w:rPr>
                                  <w:sz w:val="18"/>
                                </w:rPr>
                                <w:t>XDS Document Repository</w:t>
                              </w:r>
                            </w:p>
                          </w:txbxContent>
                        </wps:txbx>
                        <wps:bodyPr rot="0" vert="horz" wrap="square" lIns="91440" tIns="45720" rIns="91440" bIns="45720" anchor="t" anchorCtr="0" upright="1">
                          <a:noAutofit/>
                        </wps:bodyPr>
                      </wps:wsp>
                      <wps:wsp>
                        <wps:cNvPr id="204"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1" o:spid="_x0000_s1026"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">
                <o:lock v:ext="edit" aspectratio="t"/>
                <v:rect id="AutoShape 22" o:spid="_x0000_s102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qcIwwAA&#10;ANwAAAAPAAAAZHJzL2Rvd25yZXYueG1sRE9Na8JAEL0L/Q/LFLxI3diDmNRVilAMIoix9Txkp0lo&#10;djZmt0n8964geJvH+5zlejC16Kh1lWUFs2kEgji3uuJCwffp620BwnlkjbVlUnAlB+vVy2iJibY9&#10;H6nLfCFCCLsEFZTeN4mULi/JoJvahjhwv7Y16ANsC6lb7EO4qeV7FM2lwYpDQ4kNbUrK/7J/o6DP&#10;D935tN/Kw+ScWr6kl032s1Nq/Dp8foDwNPin+OFOdZgfx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QqcIwwAAANwAAAAPAAAAAAAAAAAAAAAAAJcCAABkcnMvZG93&#10;bnJldi54bWxQSwUGAAAAAAQABAD1AAAAhwMAAAAA&#10;" filled="f" stroked="f">
                  <o:lock v:ext="edit" aspectratio="t" text="t"/>
                </v:rect>
                <v:oval id="Oval 23" o:spid="_x0000_s1028"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axSwgAA&#10;ANwAAAAPAAAAZHJzL2Rvd25yZXYueG1sRI9BawIxFITvQv9DeIIXqVlFbdkaRSqC6Ekt9PrYPHeD&#10;m5dlEzX+eyMIHoeZ+YaZLaKtxZVabxwrGA4yEMSF04ZLBX/H9ec3CB+QNdaOScGdPCzmH50Z5trd&#10;eE/XQyhFgrDPUUEVQpNL6YuKLPqBa4iTd3KtxZBkW0rd4i3BbS1HWTaVFg2nhQob+q2oOB8uVsG4&#10;WU4ncbgz/e1p9TVx//v1yESlet24/AERKIZ3+NXeaAWJCM8z6Qj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VxrFLCAAAA3AAAAA8AAAAAAAAAAAAAAAAAlwIAAGRycy9kb3du&#10;cmV2LnhtbFBLBQYAAAAABAAEAPUAAACGAwAAAAA=&#10;">
                  <v:textbox inset="0,.72pt,0,.72pt">
                    <w:txbxContent>
                      <w:p w14:paraId="6E8BE4BE" w14:textId="38177FF9" w:rsidR="00704901" w:rsidRDefault="00704901" w:rsidP="00C57C6C">
                        <w:pPr>
                          <w:spacing w:before="0"/>
                          <w:jc w:val="center"/>
                          <w:rPr>
                            <w:sz w:val="18"/>
                          </w:rPr>
                        </w:pPr>
                        <w:r>
                          <w:rPr>
                            <w:sz w:val="18"/>
                          </w:rPr>
                          <w:t>Submit and assign HT Management [PCC-Y1]</w:t>
                        </w:r>
                      </w:p>
                      <w:p w14:paraId="07D3346E" w14:textId="77777777" w:rsidR="00704901" w:rsidRDefault="00704901" w:rsidP="00C57C6C">
                        <w:pPr>
                          <w:spacing w:before="0"/>
                        </w:pPr>
                      </w:p>
                      <w:p w14:paraId="4C8F068C" w14:textId="77777777" w:rsidR="00704901" w:rsidRDefault="00704901" w:rsidP="00C57C6C">
                        <w:pPr>
                          <w:spacing w:before="0"/>
                          <w:jc w:val="center"/>
                          <w:rPr>
                            <w:sz w:val="18"/>
                          </w:rPr>
                        </w:pPr>
                        <w:r>
                          <w:rPr>
                            <w:sz w:val="18"/>
                          </w:rPr>
                          <w:t>Transaction Name [DOM-#]</w:t>
                        </w:r>
                      </w:p>
                    </w:txbxContent>
                  </v:textbox>
                </v:oval>
                <v:shapetype id="_x0000_t202" coordsize="21600,21600" o:spt="202" path="m0,0l0,21600,21600,21600,21600,0xe">
                  <v:stroke joinstyle="miter"/>
                  <v:path gradientshapeok="t" o:connecttype="rect"/>
                </v:shapetype>
                <v:shape id="Text Box 24" o:spid="_x0000_s1029"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fjBxQAA&#10;ANwAAAAPAAAAZHJzL2Rvd25yZXYueG1sRI9PawIxFMTvQr9DeAUvUrPaYu1qFBFa9OY/7PWxee4u&#10;bl7WJF3Xb2+EgsdhZn7DTOetqURDzpeWFQz6CQjizOqScwWH/ffbGIQPyBory6TgRh7ms5fOFFNt&#10;r7ylZhdyESHsU1RQhFCnUvqsIIO+b2vi6J2sMxiidLnUDq8Rbio5TJKRNFhyXCiwpmVB2Xn3ZxSM&#10;P1bNr1+/b47Z6FR9hd5n83NxSnVf28UERKA2PMP/7ZVWMEwG8DgTj4C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25+MHFAAAA3AAAAA8AAAAAAAAAAAAAAAAAlwIAAGRycy9k&#10;b3ducmV2LnhtbFBLBQYAAAAABAAEAPUAAACJAwAAAAA=&#10;">
                  <v:textbox>
                    <w:txbxContent>
                      <w:p w14:paraId="25FB179B" w14:textId="789541C1" w:rsidR="00704901" w:rsidRDefault="00704901" w:rsidP="00C57C6C">
                        <w:pPr>
                          <w:spacing w:before="0"/>
                          <w:rPr>
                            <w:sz w:val="18"/>
                          </w:rPr>
                        </w:pPr>
                        <w:r>
                          <w:rPr>
                            <w:sz w:val="18"/>
                          </w:rPr>
                          <w:t>HT Requester</w:t>
                        </w:r>
                      </w:p>
                      <w:p w14:paraId="2A3239EA" w14:textId="10D0288A" w:rsidR="00704901" w:rsidRDefault="00704901" w:rsidP="00C57C6C">
                        <w:pPr>
                          <w:spacing w:before="0"/>
                          <w:rPr>
                            <w:sz w:val="18"/>
                          </w:rPr>
                        </w:pPr>
                      </w:p>
                    </w:txbxContent>
                  </v:textbox>
                </v:shape>
                <v:line id="Line 25" o:spid="_x0000_s103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JCWk7GAAAA3AAAAA8AAAAAAAAA&#10;AAAAAAAAoQIAAGRycy9kb3ducmV2LnhtbFBLBQYAAAAABAAEAPkAAACUAwAAAAA=&#10;"/>
                <v:shape id="Text Box 26" o:spid="_x0000_s103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8Mt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kmcL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J8MtxgAAANwAAAAPAAAAAAAAAAAAAAAAAJcCAABkcnMv&#10;ZG93bnJldi54bWxQSwUGAAAAAAQABAD1AAAAigMAAAAA&#10;">
                  <v:textbox>
                    <w:txbxContent>
                      <w:p w14:paraId="0CD5D39F" w14:textId="4802AEBB" w:rsidR="00704901" w:rsidRDefault="00704901" w:rsidP="00C57C6C">
                        <w:pPr>
                          <w:spacing w:before="0"/>
                          <w:rPr>
                            <w:sz w:val="18"/>
                          </w:rPr>
                        </w:pPr>
                        <w:r>
                          <w:rPr>
                            <w:sz w:val="18"/>
                          </w:rPr>
                          <w:t>XDS Document Repository</w:t>
                        </w:r>
                      </w:p>
                    </w:txbxContent>
                  </v:textbox>
                </v:shape>
                <v:line id="Line 27" o:spid="_x0000_s103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Pm3sYAAADcAAAADwAAAGRycy9kb3ducmV2LnhtbESPQWsCMRSE70L/Q3iFXqRmFRHdGkUE&#10;oQcv1bLi7XXzull287ImqW7/fSMIPQ4z8w2zXPe2FVfyoXasYDzKQBCXTtdcKfg87l7nIEJE1tg6&#10;JgW/FGC9ehosMdfuxh90PcRKJAiHHBWYGLtcylAashhGriNO3rfzFmOSvpLa4y3BbSsnWTaTFmtO&#10;CwY72hoqm8OPVSDn++HFb76mTdGcTgtTlEV33iv18txv3kBE6uN/+NF+1wom2RTuZ9IRkK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vD5t7GAAAA3AAAAA8AAAAAAAAA&#10;AAAAAAAAoQIAAGRycy9kb3ducmV2LnhtbFBLBQYAAAAABAAEAPkAAACUAwAAAAA=&#10;"/>
                <w10:anchorlock/>
              </v:group>
            </w:pict>
          </mc:Fallback>
        </mc:AlternateContent>
      </w:r>
    </w:p>
    <w:p w14:paraId="01EA45AE" w14:textId="26296C05" w:rsidR="00C57C6C" w:rsidRPr="003651D9" w:rsidRDefault="00C57C6C" w:rsidP="00C57C6C">
      <w:pPr>
        <w:pStyle w:val="FigureTitle"/>
      </w:pPr>
      <w:r w:rsidRPr="003651D9">
        <w:t>Figure 3.Y</w:t>
      </w:r>
      <w:r w:rsidR="00E12177">
        <w:t>1</w:t>
      </w:r>
      <w:r w:rsidRPr="003651D9">
        <w:t>.2-1: Use Case Diagram</w:t>
      </w:r>
    </w:p>
    <w:p w14:paraId="137FD358" w14:textId="77777777" w:rsidR="00C57C6C" w:rsidRPr="003651D9" w:rsidRDefault="00C57C6C" w:rsidP="00C57C6C">
      <w:pPr>
        <w:pStyle w:val="TableTitle"/>
      </w:pPr>
    </w:p>
    <w:p w14:paraId="29DB941D" w14:textId="619DFE1F" w:rsidR="00C57C6C" w:rsidRPr="003651D9" w:rsidRDefault="00C57C6C" w:rsidP="00C57C6C">
      <w:pPr>
        <w:pStyle w:val="TableTitle"/>
      </w:pPr>
      <w:r w:rsidRPr="003651D9">
        <w:t>Table 3.Y</w:t>
      </w:r>
      <w:r w:rsidR="00E12177">
        <w:t>1</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D33694" w:rsidRPr="003651D9" w14:paraId="077B666C" w14:textId="77777777" w:rsidTr="000375FA">
        <w:tc>
          <w:tcPr>
            <w:tcW w:w="1008" w:type="dxa"/>
            <w:shd w:val="clear" w:color="auto" w:fill="auto"/>
          </w:tcPr>
          <w:p w14:paraId="67CDEF67" w14:textId="77777777" w:rsidR="00D33694" w:rsidRPr="003651D9" w:rsidRDefault="00D33694" w:rsidP="00036042">
            <w:pPr>
              <w:pStyle w:val="Corpodeltesto"/>
              <w:rPr>
                <w:b/>
              </w:rPr>
            </w:pPr>
            <w:r w:rsidRPr="003651D9">
              <w:rPr>
                <w:b/>
              </w:rPr>
              <w:t>Actor:</w:t>
            </w:r>
          </w:p>
        </w:tc>
        <w:tc>
          <w:tcPr>
            <w:tcW w:w="8568" w:type="dxa"/>
          </w:tcPr>
          <w:p w14:paraId="05F9B60B" w14:textId="1822FF35" w:rsidR="00D33694" w:rsidRPr="003651D9" w:rsidRDefault="00D33694" w:rsidP="00D33694">
            <w:pPr>
              <w:pStyle w:val="Corpodeltesto"/>
            </w:pPr>
            <w:r>
              <w:t>HT Requester</w:t>
            </w:r>
          </w:p>
        </w:tc>
      </w:tr>
      <w:tr w:rsidR="00D33694" w:rsidRPr="003651D9" w14:paraId="40113D95" w14:textId="77777777" w:rsidTr="000375FA">
        <w:trPr>
          <w:trHeight w:val="435"/>
        </w:trPr>
        <w:tc>
          <w:tcPr>
            <w:tcW w:w="1008" w:type="dxa"/>
            <w:shd w:val="clear" w:color="auto" w:fill="auto"/>
          </w:tcPr>
          <w:p w14:paraId="2414E89F" w14:textId="77777777" w:rsidR="00D33694" w:rsidRPr="003651D9" w:rsidRDefault="00D33694" w:rsidP="00036042">
            <w:pPr>
              <w:pStyle w:val="Corpodeltesto"/>
              <w:rPr>
                <w:b/>
              </w:rPr>
            </w:pPr>
            <w:r w:rsidRPr="003651D9">
              <w:rPr>
                <w:b/>
              </w:rPr>
              <w:t>Role:</w:t>
            </w:r>
          </w:p>
        </w:tc>
        <w:tc>
          <w:tcPr>
            <w:tcW w:w="8568" w:type="dxa"/>
          </w:tcPr>
          <w:p w14:paraId="68F8D79B" w14:textId="4C25FE88" w:rsidR="006C53CA" w:rsidRPr="003651D9" w:rsidRDefault="00C70E39" w:rsidP="00992A64">
            <w:pPr>
              <w:pStyle w:val="Corpodeltesto"/>
            </w:pPr>
            <w:r>
              <w:t>Creates the H</w:t>
            </w:r>
            <w:r w:rsidR="00195F42">
              <w:t xml:space="preserve">eart </w:t>
            </w:r>
            <w:r>
              <w:t>T</w:t>
            </w:r>
            <w:r w:rsidR="00195F42">
              <w:t>eam</w:t>
            </w:r>
            <w:r w:rsidR="00B91AFB">
              <w:t xml:space="preserve"> Workflow</w:t>
            </w:r>
            <w:r w:rsidR="009E6455">
              <w:t xml:space="preserve"> Document</w:t>
            </w:r>
            <w:r w:rsidR="00B91AFB">
              <w:t xml:space="preserve">, </w:t>
            </w:r>
            <w:r w:rsidR="00182C50">
              <w:t>a</w:t>
            </w:r>
            <w:r w:rsidR="00B91AFB">
              <w:t xml:space="preserve">ssigns the HT management to a HT Manager that can manage the Heart Team, and </w:t>
            </w:r>
            <w:r>
              <w:t>s</w:t>
            </w:r>
            <w:r w:rsidR="00D23D3D">
              <w:t xml:space="preserve">ubmits the </w:t>
            </w:r>
            <w:r w:rsidR="00195F42">
              <w:t>Heart Team</w:t>
            </w:r>
            <w:r w:rsidR="00D23D3D">
              <w:t xml:space="preserve"> Workflow </w:t>
            </w:r>
            <w:r w:rsidR="00094A5A">
              <w:t>D</w:t>
            </w:r>
            <w:r w:rsidR="001D3636">
              <w:t>ocuments with associated metadata to a Document Repository</w:t>
            </w:r>
            <w:r w:rsidR="00B91AFB">
              <w:t>.</w:t>
            </w:r>
          </w:p>
        </w:tc>
      </w:tr>
      <w:tr w:rsidR="00D33694" w:rsidRPr="003651D9" w14:paraId="6C143BAC" w14:textId="77777777" w:rsidTr="000375FA">
        <w:tc>
          <w:tcPr>
            <w:tcW w:w="1008" w:type="dxa"/>
            <w:shd w:val="clear" w:color="auto" w:fill="auto"/>
          </w:tcPr>
          <w:p w14:paraId="70744941" w14:textId="77777777" w:rsidR="00D33694" w:rsidRPr="003651D9" w:rsidRDefault="00D33694" w:rsidP="00036042">
            <w:pPr>
              <w:pStyle w:val="Corpodeltesto"/>
              <w:rPr>
                <w:b/>
              </w:rPr>
            </w:pPr>
            <w:r w:rsidRPr="003651D9">
              <w:rPr>
                <w:b/>
              </w:rPr>
              <w:t>Actor:</w:t>
            </w:r>
          </w:p>
        </w:tc>
        <w:tc>
          <w:tcPr>
            <w:tcW w:w="8568" w:type="dxa"/>
          </w:tcPr>
          <w:p w14:paraId="623DDD0E" w14:textId="675AA24E" w:rsidR="00D33694" w:rsidRPr="003651D9" w:rsidRDefault="00D33694" w:rsidP="00D23D3D">
            <w:pPr>
              <w:pStyle w:val="Corpodeltesto"/>
            </w:pPr>
            <w:r>
              <w:t>XDS Document Repository</w:t>
            </w:r>
          </w:p>
        </w:tc>
      </w:tr>
      <w:tr w:rsidR="00D33694" w:rsidRPr="003651D9" w14:paraId="3FB6D4AA" w14:textId="77777777" w:rsidTr="000375FA">
        <w:tc>
          <w:tcPr>
            <w:tcW w:w="1008" w:type="dxa"/>
            <w:shd w:val="clear" w:color="auto" w:fill="auto"/>
          </w:tcPr>
          <w:p w14:paraId="5F423935" w14:textId="77777777" w:rsidR="00D33694" w:rsidRPr="003651D9" w:rsidRDefault="00D33694" w:rsidP="00036042">
            <w:pPr>
              <w:pStyle w:val="Corpodeltesto"/>
              <w:rPr>
                <w:b/>
              </w:rPr>
            </w:pPr>
            <w:r w:rsidRPr="003651D9">
              <w:rPr>
                <w:b/>
              </w:rPr>
              <w:t>Role:</w:t>
            </w:r>
          </w:p>
        </w:tc>
        <w:tc>
          <w:tcPr>
            <w:tcW w:w="8568" w:type="dxa"/>
          </w:tcPr>
          <w:p w14:paraId="5AF4F15F" w14:textId="05D34C97" w:rsidR="00D33694" w:rsidRDefault="00D23D3D" w:rsidP="00036042">
            <w:pPr>
              <w:pStyle w:val="Corpodeltesto"/>
            </w:pPr>
            <w:r>
              <w:t>Receives, stores and eventually notifies the Workflow Document</w:t>
            </w:r>
          </w:p>
        </w:tc>
      </w:tr>
    </w:tbl>
    <w:p w14:paraId="5F6D5C64" w14:textId="255D3C86" w:rsidR="00C57C6C" w:rsidRPr="003651D9" w:rsidRDefault="00C57C6C" w:rsidP="00C57C6C">
      <w:pPr>
        <w:pStyle w:val="Titolo3"/>
        <w:numPr>
          <w:ilvl w:val="0"/>
          <w:numId w:val="0"/>
        </w:numPr>
        <w:rPr>
          <w:noProof w:val="0"/>
        </w:rPr>
      </w:pPr>
      <w:bookmarkStart w:id="94" w:name="_Toc345074675"/>
      <w:r w:rsidRPr="003651D9">
        <w:rPr>
          <w:noProof w:val="0"/>
        </w:rPr>
        <w:t>3.Y</w:t>
      </w:r>
      <w:r w:rsidR="009A52C8">
        <w:rPr>
          <w:noProof w:val="0"/>
        </w:rPr>
        <w:t>1</w:t>
      </w:r>
      <w:r w:rsidRPr="003651D9">
        <w:rPr>
          <w:noProof w:val="0"/>
        </w:rPr>
        <w:t>.3 Referenced Standards</w:t>
      </w:r>
      <w:bookmarkEnd w:id="94"/>
    </w:p>
    <w:p w14:paraId="30E1C81E" w14:textId="77777777" w:rsidR="0046532F" w:rsidRPr="00855164" w:rsidRDefault="0046532F" w:rsidP="0046532F">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60C6F01A" w14:textId="0F7F8EF1" w:rsidR="0046532F" w:rsidRPr="00855164" w:rsidRDefault="0046532F" w:rsidP="0046532F">
      <w:pPr>
        <w:pStyle w:val="AuthorInstructions"/>
        <w:rPr>
          <w:i w:val="0"/>
        </w:rPr>
      </w:pPr>
      <w:r w:rsidRPr="00855164">
        <w:rPr>
          <w:b/>
          <w:i w:val="0"/>
        </w:rPr>
        <w:t>XDW (Cross-Enterprise Document Workflow):</w:t>
      </w:r>
      <w:r w:rsidRPr="00855164">
        <w:rPr>
          <w:i w:val="0"/>
        </w:rPr>
        <w:t xml:space="preserve">  </w:t>
      </w:r>
      <w:r>
        <w:rPr>
          <w:i w:val="0"/>
        </w:rPr>
        <w:t xml:space="preserve">For requirements and standards related to the </w:t>
      </w:r>
      <w:r w:rsidR="00195F42">
        <w:rPr>
          <w:i w:val="0"/>
        </w:rPr>
        <w:t>Heart Team</w:t>
      </w:r>
      <w:r>
        <w:rPr>
          <w:i w:val="0"/>
        </w:rPr>
        <w:t xml:space="preserve"> Workflow Document, s</w:t>
      </w:r>
      <w:r w:rsidRPr="00855164">
        <w:rPr>
          <w:i w:val="0"/>
        </w:rPr>
        <w:t xml:space="preserve">ee ITI TF-1:20 </w:t>
      </w:r>
      <w:r>
        <w:rPr>
          <w:i w:val="0"/>
        </w:rPr>
        <w:t>and</w:t>
      </w:r>
      <w:r w:rsidRPr="00855164">
        <w:rPr>
          <w:i w:val="0"/>
        </w:rPr>
        <w:t xml:space="preserve"> ITI TF-3:4.5</w:t>
      </w:r>
      <w:r>
        <w:rPr>
          <w:i w:val="0"/>
        </w:rPr>
        <w:t>.</w:t>
      </w:r>
    </w:p>
    <w:p w14:paraId="498495A5" w14:textId="0B2464D0" w:rsidR="00C57C6C" w:rsidRPr="003651D9" w:rsidRDefault="00C57C6C" w:rsidP="007C5EDD">
      <w:pPr>
        <w:pStyle w:val="Titolo3"/>
        <w:numPr>
          <w:ilvl w:val="0"/>
          <w:numId w:val="0"/>
        </w:numPr>
      </w:pPr>
      <w:bookmarkStart w:id="95" w:name="_Toc345074676"/>
      <w:r w:rsidRPr="003651D9">
        <w:rPr>
          <w:noProof w:val="0"/>
        </w:rPr>
        <w:lastRenderedPageBreak/>
        <w:t>3.Y</w:t>
      </w:r>
      <w:r w:rsidR="009A52C8">
        <w:rPr>
          <w:noProof w:val="0"/>
        </w:rPr>
        <w:t>1</w:t>
      </w:r>
      <w:r w:rsidRPr="003651D9">
        <w:rPr>
          <w:noProof w:val="0"/>
        </w:rPr>
        <w:t>.4 Interaction Diagram</w:t>
      </w:r>
      <w:bookmarkEnd w:id="95"/>
    </w:p>
    <w:p w14:paraId="7E6DC244" w14:textId="37759D6A" w:rsidR="00C57C6C" w:rsidRPr="003651D9" w:rsidRDefault="00C57C6C" w:rsidP="00C57C6C">
      <w:pPr>
        <w:pStyle w:val="Corpodeltesto"/>
      </w:pPr>
      <w:r>
        <w:rPr>
          <w:noProof/>
          <w:lang w:val="it-IT" w:eastAsia="it-IT"/>
        </w:rPr>
        <mc:AlternateContent>
          <mc:Choice Requires="wpg">
            <w:drawing>
              <wp:inline distT="0" distB="0" distL="0" distR="0" wp14:anchorId="63AE6829" wp14:editId="01DF873F">
                <wp:extent cx="5943600" cy="2400300"/>
                <wp:effectExtent l="0" t="0" r="0" b="12700"/>
                <wp:docPr id="18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8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2426D3" w14:textId="6F35BCE1" w:rsidR="00704901" w:rsidRPr="007C1AAC" w:rsidRDefault="00704901" w:rsidP="00C57C6C">
                              <w:pPr>
                                <w:spacing w:before="0"/>
                                <w:jc w:val="center"/>
                                <w:rPr>
                                  <w:sz w:val="22"/>
                                  <w:szCs w:val="22"/>
                                </w:rPr>
                              </w:pPr>
                              <w:r>
                                <w:rPr>
                                  <w:sz w:val="22"/>
                                  <w:szCs w:val="22"/>
                                </w:rPr>
                                <w:t>HT Requester</w:t>
                              </w:r>
                            </w:p>
                            <w:p w14:paraId="3FF218A3" w14:textId="77777777" w:rsidR="00704901" w:rsidRDefault="00704901" w:rsidP="00C57C6C">
                              <w:pPr>
                                <w:spacing w:before="0"/>
                              </w:pPr>
                            </w:p>
                            <w:p w14:paraId="45A7F098" w14:textId="77777777" w:rsidR="00704901" w:rsidRPr="007C1AAC" w:rsidRDefault="00704901" w:rsidP="00C57C6C">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8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0"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AAC2D" w14:textId="66BA48EF" w:rsidR="00704901" w:rsidRPr="007C1AAC" w:rsidRDefault="00704901" w:rsidP="00C57C6C">
                              <w:pPr>
                                <w:spacing w:before="0"/>
                                <w:rPr>
                                  <w:sz w:val="22"/>
                                  <w:szCs w:val="22"/>
                                </w:rPr>
                              </w:pPr>
                              <w:r>
                                <w:t>Submit and assign HT Management</w:t>
                              </w:r>
                            </w:p>
                          </w:txbxContent>
                        </wps:txbx>
                        <wps:bodyPr rot="0" vert="horz" wrap="square" lIns="0" tIns="0" rIns="0" bIns="0" anchor="t" anchorCtr="0" upright="1">
                          <a:noAutofit/>
                        </wps:bodyPr>
                      </wps:wsp>
                      <wps:wsp>
                        <wps:cNvPr id="19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BFB50" w14:textId="39A2D7F9" w:rsidR="00704901" w:rsidRPr="007C1AAC" w:rsidRDefault="00704901" w:rsidP="00C57C6C">
                              <w:pPr>
                                <w:spacing w:before="0"/>
                                <w:jc w:val="center"/>
                                <w:rPr>
                                  <w:sz w:val="22"/>
                                  <w:szCs w:val="22"/>
                                </w:rPr>
                              </w:pPr>
                              <w:r>
                                <w:rPr>
                                  <w:sz w:val="22"/>
                                  <w:szCs w:val="22"/>
                                </w:rPr>
                                <w:t>XDS Document Repository</w:t>
                              </w:r>
                            </w:p>
                            <w:p w14:paraId="0084F20D" w14:textId="77777777" w:rsidR="00704901" w:rsidRDefault="00704901" w:rsidP="00C57C6C">
                              <w:pPr>
                                <w:spacing w:before="0"/>
                              </w:pPr>
                            </w:p>
                            <w:p w14:paraId="074682DD" w14:textId="77777777" w:rsidR="00704901" w:rsidRPr="007C1AAC" w:rsidRDefault="00704901" w:rsidP="00C57C6C">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9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Text Box 39"/>
                        <wps:cNvSpPr txBox="1">
                          <a:spLocks noChangeArrowheads="1"/>
                        </wps:cNvSpPr>
                        <wps:spPr bwMode="auto">
                          <a:xfrm>
                            <a:off x="5293" y="10104"/>
                            <a:ext cx="2708"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71D39" w14:textId="2BBF1C66" w:rsidR="00704901" w:rsidRPr="007C1AAC" w:rsidRDefault="00704901" w:rsidP="00C57C6C">
                              <w:pPr>
                                <w:spacing w:before="0"/>
                                <w:rPr>
                                  <w:sz w:val="22"/>
                                  <w:szCs w:val="22"/>
                                </w:rPr>
                              </w:pPr>
                              <w:r>
                                <w:t>Provide And Register Document set-b Response</w:t>
                              </w:r>
                              <w:r w:rsidDel="00281B77">
                                <w:rPr>
                                  <w:sz w:val="22"/>
                                  <w:szCs w:val="22"/>
                                </w:rPr>
                                <w:t xml:space="preserve"> </w:t>
                              </w:r>
                            </w:p>
                            <w:p w14:paraId="0CC8D6E2" w14:textId="77777777" w:rsidR="00704901" w:rsidRDefault="00704901" w:rsidP="00C57C6C">
                              <w:pPr>
                                <w:spacing w:before="0"/>
                              </w:pPr>
                            </w:p>
                            <w:p w14:paraId="0FE85CB1" w14:textId="77777777" w:rsidR="00704901" w:rsidRPr="007C1AAC" w:rsidRDefault="00704901" w:rsidP="00C57C6C">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Group 28" o:spid="_x0000_s103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">
                <o:lock v:ext="edit" aspectratio="t"/>
                <v:rect id="AutoShape 29" o:spid="_x0000_s103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AA8wwAA&#10;ANwAAAAPAAAAZHJzL2Rvd25yZXYueG1sRE9Na8JAEL0L/Q/LFLxI3diDhtRVilAMIoix9Txkp0lo&#10;djZmt0n8964geJvH+5zlejC16Kh1lWUFs2kEgji3uuJCwffp6y0G4TyyxtoyKbiSg/XqZbTERNue&#10;j9RlvhAhhF2CCkrvm0RKl5dk0E1tQxy4X9sa9AG2hdQt9iHc1PI9iubSYMWhocSGNiXlf9m/UdDn&#10;h+582m/lYXJOLV/Syyb72Sk1fh0+P0B4GvxT/HCnOsyPF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SAA8wwAAANwAAAAPAAAAAAAAAAAAAAAAAJcCAABkcnMvZG93&#10;bnJldi54bWxQSwUGAAAAAAQABAD1AAAAhwMAAAAA&#10;" filled="f" stroked="f">
                  <o:lock v:ext="edit" aspectratio="t" text="t"/>
                </v:rect>
                <v:shape id="Text Box 30" o:spid="_x0000_s1035"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UBNxAAA&#10;ANwAAAAPAAAAZHJzL2Rvd25yZXYueG1sRI/NbsJADITvlXiHlZG4VLABtfwEFgSVirjy8wAma5KI&#10;rDfKLiS8fX1A6s3WjGc+rzadq9STmlB6NjAeJaCIM29Lzg1czr/DOagQkS1WnsnAiwJs1r2PFabW&#10;t3yk5ynmSkI4pGigiLFOtQ5ZQQ7DyNfEot184zDK2uTaNthKuKv0JEmm2mHJ0lBgTT8FZffTwxm4&#10;HdrP70V73cfL7Pg13WE5u/qXMYN+t12CitTFf/P7+mAFfy608oxMo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DlATcQAAADcAAAADwAAAAAAAAAAAAAAAACXAgAAZHJzL2Rv&#10;d25yZXYueG1sUEsFBgAAAAAEAAQA9QAAAIgDAAAAAA==&#10;" stroked="f">
                  <v:textbox>
                    <w:txbxContent>
                      <w:p w14:paraId="022426D3" w14:textId="6F35BCE1" w:rsidR="00704901" w:rsidRPr="007C1AAC" w:rsidRDefault="00704901" w:rsidP="00C57C6C">
                        <w:pPr>
                          <w:spacing w:before="0"/>
                          <w:jc w:val="center"/>
                          <w:rPr>
                            <w:sz w:val="22"/>
                            <w:szCs w:val="22"/>
                          </w:rPr>
                        </w:pPr>
                        <w:r>
                          <w:rPr>
                            <w:sz w:val="22"/>
                            <w:szCs w:val="22"/>
                          </w:rPr>
                          <w:t>HT Requester</w:t>
                        </w:r>
                      </w:p>
                      <w:p w14:paraId="3FF218A3" w14:textId="77777777" w:rsidR="00704901" w:rsidRDefault="00704901" w:rsidP="00C57C6C">
                        <w:pPr>
                          <w:spacing w:before="0"/>
                        </w:pPr>
                      </w:p>
                      <w:p w14:paraId="45A7F098" w14:textId="77777777" w:rsidR="00704901" w:rsidRPr="007C1AAC" w:rsidRDefault="00704901" w:rsidP="00C57C6C">
                        <w:pPr>
                          <w:spacing w:before="0"/>
                          <w:jc w:val="center"/>
                          <w:rPr>
                            <w:sz w:val="22"/>
                            <w:szCs w:val="22"/>
                          </w:rPr>
                        </w:pPr>
                        <w:r w:rsidRPr="007C1AAC">
                          <w:rPr>
                            <w:sz w:val="22"/>
                            <w:szCs w:val="22"/>
                          </w:rPr>
                          <w:t>A</w:t>
                        </w:r>
                        <w:r>
                          <w:rPr>
                            <w:sz w:val="22"/>
                            <w:szCs w:val="22"/>
                          </w:rPr>
                          <w:t>ctor A</w:t>
                        </w:r>
                      </w:p>
                    </w:txbxContent>
                  </v:textbox>
                </v:shape>
                <v:line id="Line 31" o:spid="_x0000_s103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8P6DcQAAADcAAAADwAAAGRycy9kb3ducmV2LnhtbESPT4vCMBDF78J+hzAL3jTdPYh2jSKC&#10;4ME/rBXPQzO2XZtJTWKt394sCN5meG/e78103platOR8ZVnB1zABQZxbXXGh4JitBmMQPiBrrC2T&#10;ggd5mM8+elNMtb3zL7WHUIgYwj5FBWUITSqlz0sy6Ie2IY7a2TqDIa6ukNrhPYabWn4nyUgarDgS&#10;SmxoWVJ+OdxM5ObFxl1Pf5dufd5uVlduJ7tsr1T/s1v8gAjUhbf5db3Wsf54Av/PxAnk7A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w/oNxAAAANwAAAAPAAAAAAAAAAAA&#10;AAAAAKECAABkcnMvZG93bnJldi54bWxQSwUGAAAAAAQABAD5AAAAkgMAAAAA&#10;">
                  <v:stroke dashstyle="dash"/>
                </v:line>
                <v:shape id="Text Box 32" o:spid="_x0000_s1037"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inset="0,0,0,0">
                    <w:txbxContent>
                      <w:p w14:paraId="142AAC2D" w14:textId="66BA48EF" w:rsidR="00704901" w:rsidRPr="007C1AAC" w:rsidRDefault="00704901" w:rsidP="00C57C6C">
                        <w:pPr>
                          <w:spacing w:before="0"/>
                          <w:rPr>
                            <w:sz w:val="22"/>
                            <w:szCs w:val="22"/>
                          </w:rPr>
                        </w:pPr>
                        <w:r>
                          <w:t>Submit and assign HT Management</w:t>
                        </w:r>
                      </w:p>
                    </w:txbxContent>
                  </v:textbox>
                </v:shape>
                <v:line id="Line 33" o:spid="_x0000_s103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Gxg1sUAAADcAAAADwAAAGRycy9kb3ducmV2LnhtbESPQWvCQBCF7wX/wzKCt2ajh1JjVhFB&#10;8JBaqqXnITsm0exs3F2T9N93C4XeZnhv3vcm34ymFT0531hWME9SEMSl1Q1XCj7P++dXED4ga2wt&#10;k4Jv8rBZT55yzLQd+IP6U6hEDGGfoYI6hC6T0pc1GfSJ7YijdrHOYIirq6R2OMRw08pFmr5Igw1H&#10;Qo0d7Woqb6eHidyyKtz963obD5e3Yn/nfnk8vys1m47bFYhAY/g3/10fdKy/nMPvM3EC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Gxg1sUAAADcAAAADwAAAAAAAAAA&#10;AAAAAAChAgAAZHJzL2Rvd25yZXYueG1sUEsFBgAAAAAEAAQA+QAAAJMDAAAAAA==&#10;">
                  <v:stroke dashstyle="dash"/>
                </v:line>
                <v:rect id="Rectangle 34" o:spid="_x0000_s103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9H5wwAA&#10;ANwAAAAPAAAAZHJzL2Rvd25yZXYueG1sRE9Na8JAEL0L/Q/LFHozu6YgTeoq0mKpR00u3sbsNEmb&#10;nQ3ZVdP+elcoeJvH+5zFarSdONPgW8caZokCQVw503KtoSw20xcQPiAb7ByThl/ysFo+TBaYG3fh&#10;HZ33oRYxhH2OGpoQ+lxKXzVk0SeuJ47clxsshgiHWpoBLzHcdjJVai4tthwbGuzpraHqZ3+yGo5t&#10;WuLfrvhQNts8h+1YfJ8O71o/PY7rVxCBxnAX/7s/TZyfpXB7Jl4gl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9H5wwAAANwAAAAPAAAAAAAAAAAAAAAAAJcCAABkcnMvZG93&#10;bnJldi54bWxQSwUGAAAAAAQABAD1AAAAhwMAAAAA&#10;"/>
                <v:rect id="Rectangle 35" o:spid="_x0000_s104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3RiwgAA&#10;ANwAAAAPAAAAZHJzL2Rvd25yZXYueG1sRE9La8JAEL4X/A/LCL3VjQaKRlcRi6U9arz0NmbHJJqd&#10;DdnNQ399tyD0Nh/fc1abwVSio8aVlhVMJxEI4szqknMFp3T/NgfhPLLGyjIpuJODzXr0ssJE254P&#10;1B19LkIIuwQVFN7XiZQuK8igm9iaOHAX2xj0ATa51A32IdxUchZF79JgyaGhwJp2BWW3Y2sUnMvZ&#10;CR+H9DMyi33sv4f02v58KPU6HrZLEJ4G/y9+ur90mL+I4e+Zc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53dGLCAAAA3AAAAA8AAAAAAAAAAAAAAAAAlwIAAGRycy9kb3du&#10;cmV2LnhtbFBLBQYAAAAABAAEAPUAAACGAwAAAAA=&#10;"/>
                <v:line id="Line 36" o:spid="_x0000_s104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BDzsMAAADcAAAADwAAAGRycy9kb3ducmV2LnhtbERPS2sCMRC+F/wPYYTeatYi1V2NUroI&#10;PdSCDzyPm+lm6WaybNI1/feNUPA2H99zVptoWzFQ7xvHCqaTDARx5XTDtYLTcfu0AOEDssbWMSn4&#10;JQ+b9ehhhYV2V97TcAi1SCHsC1RgQugKKX1lyKKfuI44cV+utxgS7Gupe7ymcNvK5yx7kRYbTg0G&#10;O3ozVH0ffqyCuSn3ci7Lj+NnOTTTPO7i+ZIr9TiOr0sQgWK4i//d7zrNz2dweyZdIN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3wQ87DAAAA3AAAAA8AAAAAAAAAAAAA&#10;AAAAoQIAAGRycy9kb3ducmV2LnhtbFBLBQYAAAAABAAEAPkAAACRAwAAAAA=&#10;">
                  <v:stroke endarrow="block"/>
                </v:line>
                <v:shape id="Text Box 37" o:spid="_x0000_s1042"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4XkOwQAA&#10;ANwAAAAPAAAAZHJzL2Rvd25yZXYueG1sRE/JasMwEL0X+g9iCr2UWE7J6kYxaSHFVyf5gLE1sU2t&#10;kbFUL39fFQq9zeOtc0gn04qBetdYVrCMYhDEpdUNVwpu1/NiB8J5ZI2tZVIwk4P0+PhwwETbkXMa&#10;Lr4SIYRdggpq77tESlfWZNBFtiMO3N32Bn2AfSV1j2MIN618jeONNNhwaKixo4+ayq/Lt1Fwz8aX&#10;9X4sPv1tm68279hsCzsr9fw0nd5AeJr8v/jPnekwf7+G32fCBfL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F5DsEAAADcAAAADwAAAAAAAAAAAAAAAACXAgAAZHJzL2Rvd25y&#10;ZXYueG1sUEsFBgAAAAAEAAQA9QAAAIUDAAAAAA==&#10;" stroked="f">
                  <v:textbox>
                    <w:txbxContent>
                      <w:p w14:paraId="441BFB50" w14:textId="39A2D7F9" w:rsidR="00704901" w:rsidRPr="007C1AAC" w:rsidRDefault="00704901" w:rsidP="00C57C6C">
                        <w:pPr>
                          <w:spacing w:before="0"/>
                          <w:jc w:val="center"/>
                          <w:rPr>
                            <w:sz w:val="22"/>
                            <w:szCs w:val="22"/>
                          </w:rPr>
                        </w:pPr>
                        <w:r>
                          <w:rPr>
                            <w:sz w:val="22"/>
                            <w:szCs w:val="22"/>
                          </w:rPr>
                          <w:t>XDS Document Repository</w:t>
                        </w:r>
                      </w:p>
                      <w:p w14:paraId="0084F20D" w14:textId="77777777" w:rsidR="00704901" w:rsidRDefault="00704901" w:rsidP="00C57C6C">
                        <w:pPr>
                          <w:spacing w:before="0"/>
                        </w:pPr>
                      </w:p>
                      <w:p w14:paraId="074682DD" w14:textId="77777777" w:rsidR="00704901" w:rsidRPr="007C1AAC" w:rsidRDefault="00704901" w:rsidP="00C57C6C">
                        <w:pPr>
                          <w:spacing w:before="0"/>
                          <w:jc w:val="center"/>
                          <w:rPr>
                            <w:sz w:val="22"/>
                            <w:szCs w:val="22"/>
                          </w:rPr>
                        </w:pPr>
                        <w:r w:rsidRPr="007C1AAC">
                          <w:rPr>
                            <w:sz w:val="22"/>
                            <w:szCs w:val="22"/>
                          </w:rPr>
                          <w:t>A</w:t>
                        </w:r>
                        <w:r>
                          <w:rPr>
                            <w:sz w:val="22"/>
                            <w:szCs w:val="22"/>
                          </w:rPr>
                          <w:t>ctor D</w:t>
                        </w:r>
                      </w:p>
                    </w:txbxContent>
                  </v:textbox>
                </v:shape>
                <v:line id="Line 38" o:spid="_x0000_s104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E/scUAAADcAAAADwAAAGRycy9kb3ducmV2LnhtbESPT2vCQBDF74LfYZlCL6FuVBBNXcU/&#10;FQTxoO2hxyE7TUKzsyE7avrtu4LgbYb3fm/ezJedq9WV2lB5NjAcpKCIc28rLgx8fe7epqCCIFus&#10;PZOBPwqwXPR7c8ysv/GJrmcpVAzhkKGBUqTJtA55SQ7DwDfEUfvxrUOJa1to2+Ithrtaj9J0oh1W&#10;HC+U2NCmpPz3fHGxxu7I2/E4WTudJDP6+JZDqsWY15du9Q5KqJOn+UHvbeRmE7g/EyfQi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RE/scUAAADcAAAADwAAAAAAAAAA&#10;AAAAAAChAgAAZHJzL2Rvd25yZXYueG1sUEsFBgAAAAAEAAQA+QAAAJMDAAAAAA==&#10;">
                  <v:stroke endarrow="block"/>
                </v:line>
                <v:shape id="Text Box 39" o:spid="_x0000_s1044" type="#_x0000_t202" style="position:absolute;left:5293;top:10104;width:2708;height:7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VwcwwAA&#10;ANwAAAAPAAAAZHJzL2Rvd25yZXYueG1sRE9Na8JAEL0X+h+WEbzVjR60RjciRaEglMb00OOYnSSL&#10;2dmY3Wr6791Cwds83uesN4NtxZV6bxwrmE4SEMSl04ZrBV/F/uUVhA/IGlvHpOCXPGyy56c1ptrd&#10;OKfrMdQihrBPUUETQpdK6cuGLPqJ64gjV7neYoiwr6Xu8RbDbStnSTKXFg3HhgY7emuoPB9/rILt&#10;N+c7c/k4feZVbopimfBhflZqPBq2KxCBhvAQ/7vfdZy/XMD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PVwcwwAAANwAAAAPAAAAAAAAAAAAAAAAAJcCAABkcnMvZG93&#10;bnJldi54bWxQSwUGAAAAAAQABAD1AAAAhwMAAAAA&#10;" filled="f" stroked="f">
                  <v:textbox inset="0,0,0,0">
                    <w:txbxContent>
                      <w:p w14:paraId="37171D39" w14:textId="2BBF1C66" w:rsidR="00704901" w:rsidRPr="007C1AAC" w:rsidRDefault="00704901" w:rsidP="00C57C6C">
                        <w:pPr>
                          <w:spacing w:before="0"/>
                          <w:rPr>
                            <w:sz w:val="22"/>
                            <w:szCs w:val="22"/>
                          </w:rPr>
                        </w:pPr>
                        <w:r>
                          <w:t>Provide And Register Document set-b Response</w:t>
                        </w:r>
                        <w:r w:rsidDel="00281B77">
                          <w:rPr>
                            <w:sz w:val="22"/>
                            <w:szCs w:val="22"/>
                          </w:rPr>
                          <w:t xml:space="preserve"> </w:t>
                        </w:r>
                      </w:p>
                      <w:p w14:paraId="0CC8D6E2" w14:textId="77777777" w:rsidR="00704901" w:rsidRDefault="00704901" w:rsidP="00C57C6C">
                        <w:pPr>
                          <w:spacing w:before="0"/>
                        </w:pPr>
                      </w:p>
                      <w:p w14:paraId="0FE85CB1" w14:textId="77777777" w:rsidR="00704901" w:rsidRPr="007C1AAC" w:rsidRDefault="00704901" w:rsidP="00C57C6C">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3C2970C" w14:textId="7EE5BF0E" w:rsidR="00C57C6C" w:rsidRPr="003651D9" w:rsidRDefault="00C57C6C" w:rsidP="00C57C6C">
      <w:pPr>
        <w:pStyle w:val="Titolo4"/>
        <w:numPr>
          <w:ilvl w:val="0"/>
          <w:numId w:val="0"/>
        </w:numPr>
        <w:rPr>
          <w:noProof w:val="0"/>
        </w:rPr>
      </w:pPr>
      <w:bookmarkStart w:id="96" w:name="_Toc345074677"/>
      <w:r w:rsidRPr="003651D9">
        <w:rPr>
          <w:noProof w:val="0"/>
        </w:rPr>
        <w:t>3.Y</w:t>
      </w:r>
      <w:r w:rsidR="009A52C8">
        <w:rPr>
          <w:noProof w:val="0"/>
        </w:rPr>
        <w:t>1</w:t>
      </w:r>
      <w:r w:rsidRPr="003651D9">
        <w:rPr>
          <w:noProof w:val="0"/>
        </w:rPr>
        <w:t xml:space="preserve">.4.1 </w:t>
      </w:r>
      <w:bookmarkEnd w:id="96"/>
      <w:r w:rsidR="00142BD0">
        <w:t xml:space="preserve">Submit and </w:t>
      </w:r>
      <w:r w:rsidR="00142BD0">
        <w:rPr>
          <w:iCs/>
          <w:lang w:val="it-IT"/>
        </w:rPr>
        <w:t>a</w:t>
      </w:r>
      <w:r w:rsidR="00142BD0" w:rsidRPr="00A14E3F">
        <w:rPr>
          <w:iCs/>
          <w:lang w:val="it-IT"/>
        </w:rPr>
        <w:t>ssign HT Manage</w:t>
      </w:r>
      <w:r w:rsidR="00142BD0">
        <w:rPr>
          <w:iCs/>
          <w:lang w:val="it-IT"/>
        </w:rPr>
        <w:t>ment</w:t>
      </w:r>
    </w:p>
    <w:p w14:paraId="64693123" w14:textId="68A27D92" w:rsidR="00CF464D" w:rsidRPr="001C002C" w:rsidRDefault="00CF464D" w:rsidP="00CF464D">
      <w:pPr>
        <w:pStyle w:val="AuthorInstructions"/>
        <w:rPr>
          <w:i w:val="0"/>
        </w:rPr>
      </w:pPr>
      <w:r w:rsidRPr="00F11D89">
        <w:rPr>
          <w:i w:val="0"/>
        </w:rPr>
        <w:t xml:space="preserve">This message initiates the </w:t>
      </w:r>
      <w:r>
        <w:rPr>
          <w:i w:val="0"/>
        </w:rPr>
        <w:t>Heart Team</w:t>
      </w:r>
      <w:r w:rsidRPr="00F11D89">
        <w:rPr>
          <w:i w:val="0"/>
        </w:rPr>
        <w:t xml:space="preserve"> workflow by sharing the </w:t>
      </w:r>
      <w:r>
        <w:rPr>
          <w:i w:val="0"/>
        </w:rPr>
        <w:t>Heart Team</w:t>
      </w:r>
      <w:r w:rsidRPr="00F11D89">
        <w:rPr>
          <w:i w:val="0"/>
        </w:rPr>
        <w:t xml:space="preserve"> Workflow </w:t>
      </w:r>
      <w:r w:rsidRPr="002218F6">
        <w:rPr>
          <w:i w:val="0"/>
        </w:rPr>
        <w:t xml:space="preserve">Document </w:t>
      </w:r>
      <w:r w:rsidRPr="001C002C">
        <w:rPr>
          <w:i w:val="0"/>
        </w:rPr>
        <w:t>with the Document Repository</w:t>
      </w:r>
      <w:r w:rsidR="00E24BDE">
        <w:rPr>
          <w:i w:val="0"/>
        </w:rPr>
        <w:t xml:space="preserve"> </w:t>
      </w:r>
      <w:r w:rsidR="00E24BDE" w:rsidRPr="00E24BDE">
        <w:rPr>
          <w:i w:val="0"/>
        </w:rPr>
        <w:t>in order to provide the HT Request</w:t>
      </w:r>
      <w:r w:rsidR="00703ED2">
        <w:rPr>
          <w:i w:val="0"/>
        </w:rPr>
        <w:t xml:space="preserve"> Document</w:t>
      </w:r>
      <w:r w:rsidR="00E24BDE" w:rsidRPr="00E24BDE">
        <w:rPr>
          <w:i w:val="0"/>
        </w:rPr>
        <w:t xml:space="preserve"> to </w:t>
      </w:r>
      <w:r w:rsidR="00182C50">
        <w:rPr>
          <w:i w:val="0"/>
        </w:rPr>
        <w:t xml:space="preserve">the </w:t>
      </w:r>
      <w:r w:rsidR="00E24BDE" w:rsidRPr="00E24BDE">
        <w:rPr>
          <w:i w:val="0"/>
        </w:rPr>
        <w:t xml:space="preserve">HT Manager </w:t>
      </w:r>
      <w:r w:rsidR="00E24BDE">
        <w:rPr>
          <w:i w:val="0"/>
        </w:rPr>
        <w:t xml:space="preserve">and </w:t>
      </w:r>
      <w:r w:rsidR="00E24BDE" w:rsidRPr="00E24BDE">
        <w:rPr>
          <w:i w:val="0"/>
        </w:rPr>
        <w:t>to assign HT man</w:t>
      </w:r>
      <w:r w:rsidR="00AE1498">
        <w:rPr>
          <w:i w:val="0"/>
        </w:rPr>
        <w:t>a</w:t>
      </w:r>
      <w:r w:rsidR="00E24BDE" w:rsidRPr="00E24BDE">
        <w:rPr>
          <w:i w:val="0"/>
        </w:rPr>
        <w:t xml:space="preserve">gement to </w:t>
      </w:r>
      <w:r w:rsidR="00182C50">
        <w:rPr>
          <w:i w:val="0"/>
        </w:rPr>
        <w:t xml:space="preserve">the </w:t>
      </w:r>
      <w:r w:rsidR="00E24BDE" w:rsidRPr="00E24BDE">
        <w:rPr>
          <w:i w:val="0"/>
        </w:rPr>
        <w:t>HT Manager.</w:t>
      </w:r>
      <w:r w:rsidR="0057798B">
        <w:rPr>
          <w:i w:val="0"/>
        </w:rPr>
        <w:t xml:space="preserve"> </w:t>
      </w:r>
      <w:r w:rsidR="00DF72E6">
        <w:rPr>
          <w:i w:val="0"/>
        </w:rPr>
        <w:t>Alternatively, t</w:t>
      </w:r>
      <w:r w:rsidR="0057798B">
        <w:rPr>
          <w:i w:val="0"/>
        </w:rPr>
        <w:t xml:space="preserve">his message can only </w:t>
      </w:r>
      <w:r w:rsidR="0057798B" w:rsidRPr="00E24BDE">
        <w:rPr>
          <w:i w:val="0"/>
        </w:rPr>
        <w:t>assign HT man</w:t>
      </w:r>
      <w:r w:rsidR="0057798B">
        <w:rPr>
          <w:i w:val="0"/>
        </w:rPr>
        <w:t>a</w:t>
      </w:r>
      <w:r w:rsidR="0057798B" w:rsidRPr="00E24BDE">
        <w:rPr>
          <w:i w:val="0"/>
        </w:rPr>
        <w:t xml:space="preserve">gement to </w:t>
      </w:r>
      <w:r w:rsidR="00DF72E6">
        <w:rPr>
          <w:i w:val="0"/>
        </w:rPr>
        <w:t xml:space="preserve">another </w:t>
      </w:r>
      <w:r w:rsidR="0057798B" w:rsidRPr="00E24BDE">
        <w:rPr>
          <w:i w:val="0"/>
        </w:rPr>
        <w:t>HT Manager</w:t>
      </w:r>
      <w:r w:rsidR="0057798B">
        <w:rPr>
          <w:i w:val="0"/>
        </w:rPr>
        <w:t xml:space="preserve">, if </w:t>
      </w:r>
      <w:r w:rsidR="00051AE4">
        <w:rPr>
          <w:i w:val="0"/>
        </w:rPr>
        <w:t xml:space="preserve">a </w:t>
      </w:r>
      <w:r w:rsidR="0057798B">
        <w:rPr>
          <w:i w:val="0"/>
        </w:rPr>
        <w:t>previous assignment was been rejected.</w:t>
      </w:r>
    </w:p>
    <w:p w14:paraId="6080A67F" w14:textId="0EEB698D" w:rsidR="00142BD0" w:rsidRDefault="00142BD0" w:rsidP="001F69BA">
      <w:pPr>
        <w:pStyle w:val="AuthorInstructions"/>
        <w:rPr>
          <w:i w:val="0"/>
        </w:rPr>
      </w:pPr>
    </w:p>
    <w:p w14:paraId="3E45A054" w14:textId="4EBFEDC5" w:rsidR="00C57C6C" w:rsidRPr="003651D9" w:rsidRDefault="00C57C6C" w:rsidP="00C57C6C">
      <w:pPr>
        <w:pStyle w:val="Titolo5"/>
        <w:numPr>
          <w:ilvl w:val="0"/>
          <w:numId w:val="0"/>
        </w:numPr>
        <w:rPr>
          <w:noProof w:val="0"/>
        </w:rPr>
      </w:pPr>
      <w:bookmarkStart w:id="97" w:name="_Toc345074678"/>
      <w:r w:rsidRPr="003651D9">
        <w:rPr>
          <w:noProof w:val="0"/>
        </w:rPr>
        <w:t>3.Y</w:t>
      </w:r>
      <w:r w:rsidR="009A52C8">
        <w:rPr>
          <w:noProof w:val="0"/>
        </w:rPr>
        <w:t>1</w:t>
      </w:r>
      <w:r w:rsidRPr="003651D9">
        <w:rPr>
          <w:noProof w:val="0"/>
        </w:rPr>
        <w:t>.4.1.1 Trigger Events</w:t>
      </w:r>
      <w:bookmarkEnd w:id="97"/>
    </w:p>
    <w:p w14:paraId="2F4ECC2E" w14:textId="6FC72762" w:rsidR="00783554" w:rsidRDefault="00783554" w:rsidP="00783554">
      <w:bookmarkStart w:id="98" w:name="_Toc316120845"/>
      <w:bookmarkStart w:id="99" w:name="_Toc313888827"/>
      <w:r>
        <w:t xml:space="preserve">The </w:t>
      </w:r>
      <w:r w:rsidR="00051AE4">
        <w:t>HT</w:t>
      </w:r>
      <w:r>
        <w:t xml:space="preserve"> </w:t>
      </w:r>
      <w:r w:rsidRPr="001E657B">
        <w:t>Requester</w:t>
      </w:r>
      <w:r>
        <w:t xml:space="preserve"> sends this message when:</w:t>
      </w:r>
    </w:p>
    <w:p w14:paraId="22AF13CC" w14:textId="479311A8" w:rsidR="00783554" w:rsidRDefault="00C64AA0" w:rsidP="00704901">
      <w:pPr>
        <w:pStyle w:val="Paragrafoelenco"/>
        <w:numPr>
          <w:ilvl w:val="0"/>
          <w:numId w:val="80"/>
        </w:numPr>
      </w:pPr>
      <w:r>
        <w:t>I</w:t>
      </w:r>
      <w:r w:rsidR="00783554">
        <w:t xml:space="preserve">t is ready to initiate the Heart Team process and </w:t>
      </w:r>
      <w:r w:rsidR="00783554" w:rsidRPr="0070073A">
        <w:t>has acquired and collected all the information needed</w:t>
      </w:r>
      <w:r w:rsidR="000D0F9C">
        <w:t xml:space="preserve">, and </w:t>
      </w:r>
      <w:r w:rsidR="00182C50">
        <w:t xml:space="preserve">the </w:t>
      </w:r>
      <w:r w:rsidR="000D0F9C">
        <w:t xml:space="preserve">HT Request is ready to be assigned. This means that the HT Requester shall be able to identify a HT Manager </w:t>
      </w:r>
      <w:r w:rsidR="00182C50">
        <w:t xml:space="preserve">that is </w:t>
      </w:r>
      <w:r w:rsidR="000D0F9C">
        <w:t xml:space="preserve">able to </w:t>
      </w:r>
      <w:r w:rsidR="00051AE4">
        <w:t xml:space="preserve">manage </w:t>
      </w:r>
      <w:r w:rsidR="000D0F9C">
        <w:t>the HT, but rules for assignment are out of scope for this specification, and should be locally defined by domain policies.</w:t>
      </w:r>
    </w:p>
    <w:p w14:paraId="040722E3" w14:textId="46A802DD" w:rsidR="00783554" w:rsidRDefault="00783554" w:rsidP="00704901">
      <w:r>
        <w:t>OR</w:t>
      </w:r>
    </w:p>
    <w:p w14:paraId="4F1BEAAC" w14:textId="05E684A0" w:rsidR="00361384" w:rsidRDefault="00C64AA0" w:rsidP="00704901">
      <w:pPr>
        <w:pStyle w:val="Paragrafoelenco"/>
        <w:numPr>
          <w:ilvl w:val="0"/>
          <w:numId w:val="80"/>
        </w:numPr>
      </w:pPr>
      <w:r>
        <w:t>A</w:t>
      </w:r>
      <w:r w:rsidR="00361384">
        <w:t xml:space="preserve"> previous assignment</w:t>
      </w:r>
      <w:r w:rsidR="00051AE4">
        <w:t xml:space="preserve"> to HT management</w:t>
      </w:r>
      <w:r w:rsidR="00361384">
        <w:t xml:space="preserve"> is </w:t>
      </w:r>
      <w:r w:rsidR="00BC3273">
        <w:t xml:space="preserve">revoked by </w:t>
      </w:r>
      <w:r w:rsidR="00182C50">
        <w:t xml:space="preserve">the </w:t>
      </w:r>
      <w:r w:rsidR="00BC3273">
        <w:t xml:space="preserve">HT Requester or rejected by </w:t>
      </w:r>
      <w:r w:rsidR="00182C50">
        <w:t xml:space="preserve">the </w:t>
      </w:r>
      <w:r w:rsidR="00BC3273">
        <w:t xml:space="preserve">HT </w:t>
      </w:r>
      <w:r w:rsidR="006377D9">
        <w:t>Manager</w:t>
      </w:r>
      <w:r w:rsidR="00361384">
        <w:t xml:space="preserve"> and it has been assigned again. </w:t>
      </w:r>
      <w:r w:rsidR="00A25949">
        <w:t xml:space="preserve">This means that the HT Requester shall be able to identify a HT Manager </w:t>
      </w:r>
      <w:r w:rsidR="00182C50">
        <w:t xml:space="preserve">that is </w:t>
      </w:r>
      <w:r w:rsidR="00A25949">
        <w:t xml:space="preserve">able to </w:t>
      </w:r>
      <w:r w:rsidR="00051AE4">
        <w:t xml:space="preserve">manage </w:t>
      </w:r>
      <w:r w:rsidR="00A25949">
        <w:t>the HT, but rules for assignment are out of scope for this specification, and should be locally defined by domain policies.</w:t>
      </w:r>
    </w:p>
    <w:p w14:paraId="43F47A76" w14:textId="77777777" w:rsidR="00446436" w:rsidRDefault="00CC1C73" w:rsidP="003E36A3">
      <w:pPr>
        <w:ind w:firstLine="720"/>
      </w:pPr>
      <w:r>
        <w:t xml:space="preserve">The </w:t>
      </w:r>
      <w:r w:rsidRPr="00446436">
        <w:rPr>
          <w:b/>
        </w:rPr>
        <w:t>pre-conditions</w:t>
      </w:r>
      <w:r>
        <w:t xml:space="preserve"> are encoded as:</w:t>
      </w:r>
    </w:p>
    <w:p w14:paraId="47E43C66" w14:textId="0C36AC49" w:rsidR="00CC1C73" w:rsidRDefault="00CC1C73" w:rsidP="003E36A3">
      <w:pPr>
        <w:pStyle w:val="Paragrafoelenco"/>
        <w:numPr>
          <w:ilvl w:val="0"/>
          <w:numId w:val="58"/>
        </w:numPr>
      </w:pPr>
      <w:r>
        <w:t xml:space="preserve">The </w:t>
      </w:r>
      <w:r w:rsidR="00446436">
        <w:t xml:space="preserve">workflow document is open </w:t>
      </w:r>
      <w:r>
        <w:t>(</w:t>
      </w:r>
      <w:r w:rsidRPr="00446436">
        <w:rPr>
          <w:rFonts w:ascii="Courier" w:hAnsi="Courier"/>
          <w:b/>
        </w:rPr>
        <w:t>WorkflowDocument/workflowStatus</w:t>
      </w:r>
      <w:r>
        <w:t>=”OPEN”)</w:t>
      </w:r>
      <w:r w:rsidRPr="00446436">
        <w:rPr>
          <w:b/>
        </w:rPr>
        <w:t xml:space="preserve"> </w:t>
      </w:r>
      <w:r w:rsidR="00446436" w:rsidRPr="00446436">
        <w:rPr>
          <w:b/>
        </w:rPr>
        <w:t xml:space="preserve">and </w:t>
      </w:r>
      <w:r w:rsidR="00446436">
        <w:t>t</w:t>
      </w:r>
      <w:r w:rsidR="00C31EF2" w:rsidRPr="003E36A3">
        <w:t xml:space="preserve">he HT Request task is COMPLETED </w:t>
      </w:r>
      <w:r w:rsidR="00C31EF2" w:rsidRPr="003E36A3">
        <w:lastRenderedPageBreak/>
        <w:t>(WorkflowDocument/TaskList/XDWTask/taskData/taskDetails/status=”COMPLETED”</w:t>
      </w:r>
      <w:r w:rsidR="00C31EF2">
        <w:t>and</w:t>
      </w:r>
      <w:r w:rsidR="00C31EF2" w:rsidRPr="003E36A3">
        <w:t xml:space="preserve"> WorkflowDocument/TaskList/XDWTask/taskData/taskDetails/taskType=”HTRequest”</w:t>
      </w:r>
      <w:r w:rsidR="00446436">
        <w:t xml:space="preserve">) and </w:t>
      </w:r>
      <w:r w:rsidRPr="00A555FB">
        <w:t xml:space="preserve">each </w:t>
      </w:r>
      <w:r w:rsidR="004F3B20">
        <w:t>HT Lead</w:t>
      </w:r>
      <w:r w:rsidRPr="00A555FB">
        <w:t xml:space="preserve"> task is </w:t>
      </w:r>
      <w:r>
        <w:t>“</w:t>
      </w:r>
      <w:r w:rsidRPr="00A555FB">
        <w:t>EXITED”</w:t>
      </w:r>
      <w:r w:rsidRPr="003E36A3">
        <w:rPr>
          <w:b/>
        </w:rPr>
        <w:t xml:space="preserve"> </w:t>
      </w:r>
      <w:r>
        <w:t>(</w:t>
      </w:r>
      <w:r w:rsidRPr="003E36A3">
        <w:rPr>
          <w:rFonts w:ascii="Courier" w:hAnsi="Courier"/>
          <w:b/>
        </w:rPr>
        <w:t>WorkflowDocument/TaskList/XDWTask/taskData/taskDetails/status</w:t>
      </w:r>
      <w:r>
        <w:t xml:space="preserve">=”EXITED” </w:t>
      </w:r>
      <w:r w:rsidRPr="00855164">
        <w:t>and</w:t>
      </w:r>
      <w:r w:rsidRPr="003E36A3">
        <w:rPr>
          <w:b/>
        </w:rPr>
        <w:t xml:space="preserve"> </w:t>
      </w:r>
      <w:r w:rsidRPr="003E36A3">
        <w:rPr>
          <w:rFonts w:ascii="Courier" w:hAnsi="Courier"/>
          <w:b/>
        </w:rPr>
        <w:t>WorkflowDocument/TaskList/XDWTask/taskData/taskDetails/taskType</w:t>
      </w:r>
      <w:r>
        <w:t>=”</w:t>
      </w:r>
      <w:r w:rsidR="00C31EF2">
        <w:t>HT</w:t>
      </w:r>
      <w:r w:rsidR="004F3B20">
        <w:t>Lead</w:t>
      </w:r>
      <w:r>
        <w:t>”)</w:t>
      </w:r>
    </w:p>
    <w:p w14:paraId="55CA299F" w14:textId="120B34AC" w:rsidR="007858B9" w:rsidRPr="007858B9" w:rsidRDefault="007858B9" w:rsidP="000375FA">
      <w:pPr>
        <w:pStyle w:val="Corpodeltesto"/>
      </w:pPr>
    </w:p>
    <w:p w14:paraId="3A1D9673" w14:textId="15110055" w:rsidR="0026708F" w:rsidRPr="0070073A" w:rsidRDefault="0026708F" w:rsidP="007858B9">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are:</w:t>
      </w:r>
      <w:bookmarkEnd w:id="98"/>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bookmarkEnd w:id="99"/>
    <w:p w14:paraId="4DA3BC6C" w14:textId="5394D72C" w:rsidR="001F69BA" w:rsidRDefault="00783554" w:rsidP="001F69BA">
      <w:pPr>
        <w:pStyle w:val="Corpodeltesto"/>
        <w:numPr>
          <w:ilvl w:val="0"/>
          <w:numId w:val="36"/>
        </w:numPr>
      </w:pPr>
      <w:r>
        <w:t>Heart Team</w:t>
      </w:r>
      <w:r w:rsidR="001F69BA">
        <w:t xml:space="preserve"> Request Document: the request for a HT to perform a Final Report for the clinical case.</w:t>
      </w:r>
    </w:p>
    <w:p w14:paraId="1D8062CA" w14:textId="42F9E186" w:rsidR="001F69BA" w:rsidRDefault="001F69BA" w:rsidP="001F69BA">
      <w:pPr>
        <w:pStyle w:val="Corpodeltesto"/>
        <w:numPr>
          <w:ilvl w:val="0"/>
          <w:numId w:val="36"/>
        </w:numPr>
      </w:pPr>
      <w:r>
        <w:t xml:space="preserve">Images Manifest: a document </w:t>
      </w:r>
      <w:r w:rsidR="009B14A8" w:rsidRPr="008B6CA1">
        <w:t>identifying the key images</w:t>
      </w:r>
      <w:r w:rsidR="009B14A8">
        <w:t xml:space="preserve"> </w:t>
      </w:r>
      <w:r>
        <w:t xml:space="preserve">set </w:t>
      </w:r>
    </w:p>
    <w:p w14:paraId="37009F92" w14:textId="26EE791C" w:rsidR="00783554" w:rsidRDefault="00783554" w:rsidP="001F69BA">
      <w:pPr>
        <w:pStyle w:val="Corpodeltesto"/>
        <w:numPr>
          <w:ilvl w:val="0"/>
          <w:numId w:val="36"/>
        </w:numPr>
      </w:pPr>
      <w:r>
        <w:t>Images Report (Optional)</w:t>
      </w:r>
    </w:p>
    <w:p w14:paraId="190020D2" w14:textId="4904C723" w:rsidR="001F69BA" w:rsidRDefault="001F69BA" w:rsidP="001F69BA">
      <w:pPr>
        <w:pStyle w:val="Corpodeltesto"/>
        <w:numPr>
          <w:ilvl w:val="0"/>
          <w:numId w:val="36"/>
        </w:numPr>
      </w:pPr>
      <w:r>
        <w:t>Clinical Report</w:t>
      </w:r>
      <w:r w:rsidR="00783554">
        <w:t xml:space="preserve"> (Optional)</w:t>
      </w:r>
    </w:p>
    <w:p w14:paraId="48D0EBC4" w14:textId="6C802912" w:rsidR="001F69BA" w:rsidRDefault="00700A91" w:rsidP="008B6CA1">
      <w:pPr>
        <w:pStyle w:val="Corpodeltesto"/>
        <w:numPr>
          <w:ilvl w:val="0"/>
          <w:numId w:val="36"/>
        </w:numPr>
      </w:pPr>
      <w:r>
        <w:t xml:space="preserve">Clinical </w:t>
      </w:r>
      <w:r w:rsidR="00783554">
        <w:t>Videos (Optional)</w:t>
      </w:r>
    </w:p>
    <w:p w14:paraId="3033072D" w14:textId="77777777" w:rsidR="00783554" w:rsidRPr="003651D9" w:rsidRDefault="00783554" w:rsidP="003E36A3">
      <w:pPr>
        <w:pStyle w:val="Corpodeltesto"/>
      </w:pPr>
    </w:p>
    <w:p w14:paraId="67B9CE19" w14:textId="5D6539B1" w:rsidR="00C57C6C" w:rsidRPr="003651D9" w:rsidRDefault="00C57C6C" w:rsidP="00C57C6C">
      <w:pPr>
        <w:pStyle w:val="Titolo5"/>
        <w:numPr>
          <w:ilvl w:val="0"/>
          <w:numId w:val="0"/>
        </w:numPr>
        <w:rPr>
          <w:noProof w:val="0"/>
        </w:rPr>
      </w:pPr>
      <w:bookmarkStart w:id="100" w:name="_Toc345074679"/>
      <w:r w:rsidRPr="003651D9">
        <w:rPr>
          <w:noProof w:val="0"/>
        </w:rPr>
        <w:t>3.Y</w:t>
      </w:r>
      <w:r w:rsidR="009A52C8">
        <w:rPr>
          <w:noProof w:val="0"/>
        </w:rPr>
        <w:t>1</w:t>
      </w:r>
      <w:r w:rsidRPr="003651D9">
        <w:rPr>
          <w:noProof w:val="0"/>
        </w:rPr>
        <w:t>.4.1.2 Message Semantics</w:t>
      </w:r>
      <w:bookmarkEnd w:id="100"/>
    </w:p>
    <w:p w14:paraId="3BA2F47D" w14:textId="47E4761B" w:rsidR="00477295" w:rsidRDefault="00797A96" w:rsidP="00477295">
      <w:pPr>
        <w:pStyle w:val="Corpodeltesto"/>
      </w:pPr>
      <w:r>
        <w:t>This message is a Provide And Register Docum</w:t>
      </w:r>
      <w:r w:rsidR="00801938">
        <w:t xml:space="preserve">ent Set-b Request message. </w:t>
      </w:r>
      <w:r w:rsidR="00477295">
        <w:t xml:space="preserve">This message shall comply with the message semantics defined for the Provide and Register Document Set-b Request message in ITI TF-2b:3.41.4.1.2.  The HT </w:t>
      </w:r>
      <w:r w:rsidR="00477295" w:rsidRPr="001E657B">
        <w:t>Requester</w:t>
      </w:r>
      <w:r w:rsidR="00477295">
        <w:t xml:space="preserve"> is the Document Source</w:t>
      </w:r>
      <w:r w:rsidR="0057798B">
        <w:t>.</w:t>
      </w:r>
    </w:p>
    <w:p w14:paraId="30357DF9" w14:textId="34A6B593" w:rsidR="00797A96" w:rsidRDefault="00797A96" w:rsidP="00797A96">
      <w:pPr>
        <w:pStyle w:val="Corpodeltesto"/>
      </w:pPr>
      <w:r>
        <w:t>This section define</w:t>
      </w:r>
      <w:r w:rsidR="00DC68CD">
        <w:t>s</w:t>
      </w:r>
      <w:r>
        <w:t>:</w:t>
      </w:r>
    </w:p>
    <w:p w14:paraId="7C055B90" w14:textId="18809F64" w:rsidR="00FC4F27" w:rsidRDefault="00C64AA0" w:rsidP="006622DF">
      <w:pPr>
        <w:pStyle w:val="Corpodeltesto"/>
        <w:numPr>
          <w:ilvl w:val="0"/>
          <w:numId w:val="37"/>
        </w:numPr>
      </w:pPr>
      <w:r>
        <w:t>T</w:t>
      </w:r>
      <w:r w:rsidR="004862B9">
        <w:t xml:space="preserve">he Heart Team </w:t>
      </w:r>
      <w:r w:rsidR="00F266DA">
        <w:t>Workflow Document Content</w:t>
      </w:r>
      <w:r w:rsidR="004862B9">
        <w:t xml:space="preserve"> submitted in the Provide and Register.  See Section 3.</w:t>
      </w:r>
      <w:r w:rsidR="00F849E8">
        <w:t>Y</w:t>
      </w:r>
      <w:r w:rsidR="009E3F00">
        <w:t>1</w:t>
      </w:r>
      <w:r w:rsidR="004862B9">
        <w:t>.4.1.2.1.</w:t>
      </w:r>
    </w:p>
    <w:p w14:paraId="0F2E94B9" w14:textId="196F822B" w:rsidR="00797A96" w:rsidRDefault="004862B9" w:rsidP="006622DF">
      <w:pPr>
        <w:pStyle w:val="Corpodeltesto"/>
        <w:numPr>
          <w:ilvl w:val="0"/>
          <w:numId w:val="37"/>
        </w:numPr>
      </w:pPr>
      <w:r>
        <w:t xml:space="preserve">The Heart Team Request </w:t>
      </w:r>
      <w:r w:rsidR="00FC4F27">
        <w:t>D</w:t>
      </w:r>
      <w:r w:rsidR="00797A96">
        <w:t>ocument</w:t>
      </w:r>
      <w:r w:rsidR="00120B79">
        <w:t xml:space="preserve"> Content</w:t>
      </w:r>
      <w:r w:rsidR="00797A96">
        <w:t xml:space="preserve"> submitted </w:t>
      </w:r>
      <w:r>
        <w:t>in the Provide and Register.  See Section 3.</w:t>
      </w:r>
      <w:r w:rsidR="00F849E8">
        <w:t>Y</w:t>
      </w:r>
      <w:r w:rsidR="009E3F00">
        <w:t>1</w:t>
      </w:r>
      <w:r>
        <w:t>.4.1.2.2.</w:t>
      </w:r>
      <w:r w:rsidR="00797A96">
        <w:t xml:space="preserve"> </w:t>
      </w:r>
    </w:p>
    <w:p w14:paraId="6DC4CC35" w14:textId="49F09084" w:rsidR="00FA1F44" w:rsidRDefault="004862B9" w:rsidP="000C2244">
      <w:pPr>
        <w:pStyle w:val="Corpodeltesto"/>
        <w:numPr>
          <w:ilvl w:val="0"/>
          <w:numId w:val="37"/>
        </w:numPr>
      </w:pPr>
      <w:r>
        <w:t xml:space="preserve">The </w:t>
      </w:r>
      <w:r w:rsidR="00797A96">
        <w:t>Document Sharing Metadata requirements</w:t>
      </w:r>
      <w:r>
        <w:t xml:space="preserve"> for the Submission Set and Document Entry.  See Section 3.</w:t>
      </w:r>
      <w:r w:rsidR="00F849E8">
        <w:t>Y</w:t>
      </w:r>
      <w:r w:rsidR="009E3F00">
        <w:t>1</w:t>
      </w:r>
      <w:r>
        <w:t>.4.1.2.3.</w:t>
      </w:r>
    </w:p>
    <w:p w14:paraId="1C1FCCA4" w14:textId="65E15FFE" w:rsidR="0059573E" w:rsidRDefault="00797A96" w:rsidP="001F69BA">
      <w:pPr>
        <w:pStyle w:val="Corpodeltesto"/>
      </w:pPr>
      <w:r>
        <w:t xml:space="preserve">This </w:t>
      </w:r>
      <w:r w:rsidR="00FA1F44">
        <w:t>specification</w:t>
      </w:r>
      <w:r>
        <w:t xml:space="preserve"> does not require that all the documents referenced </w:t>
      </w:r>
      <w:r w:rsidR="00FA1F44">
        <w:t xml:space="preserve">as input documents </w:t>
      </w:r>
      <w:r>
        <w:t>within the Workflow Document are included in the same submissionSet.</w:t>
      </w:r>
    </w:p>
    <w:p w14:paraId="3CA4157B" w14:textId="2E9C508F" w:rsidR="002F29F3" w:rsidRDefault="002F29F3" w:rsidP="002F29F3">
      <w:pPr>
        <w:pStyle w:val="Titolo5"/>
        <w:numPr>
          <w:ilvl w:val="0"/>
          <w:numId w:val="0"/>
        </w:numPr>
      </w:pPr>
      <w:bookmarkStart w:id="101" w:name="_Toc313888829"/>
      <w:r>
        <w:t>3.Y</w:t>
      </w:r>
      <w:r w:rsidR="009A52C8">
        <w:t>1</w:t>
      </w:r>
      <w:r>
        <w:t>.4.1.2.1</w:t>
      </w:r>
      <w:r w:rsidRPr="00322355">
        <w:t xml:space="preserve"> </w:t>
      </w:r>
      <w:r w:rsidR="00165115">
        <w:t>Heart Team Workflow Document</w:t>
      </w:r>
      <w:r w:rsidRPr="00322355">
        <w:t xml:space="preserve"> Content Requirements</w:t>
      </w:r>
      <w:bookmarkEnd w:id="101"/>
    </w:p>
    <w:p w14:paraId="73A3BE69" w14:textId="5996F30D" w:rsidR="00A55531" w:rsidRPr="00F909C6" w:rsidRDefault="00A55531" w:rsidP="002F29F3">
      <w:pPr>
        <w:pStyle w:val="Corpodeltesto"/>
      </w:pPr>
      <w:r>
        <w:t>The HT Requester initiates the workflow by creating a new Heart Team Workflow Document</w:t>
      </w:r>
      <w:r w:rsidR="0059573E">
        <w:t xml:space="preserve"> if </w:t>
      </w:r>
      <w:r w:rsidR="00182C50">
        <w:t xml:space="preserve">no </w:t>
      </w:r>
      <w:r w:rsidR="0059573E">
        <w:t>assignment has</w:t>
      </w:r>
      <w:r w:rsidR="00182C50">
        <w:t xml:space="preserve"> occurred</w:t>
      </w:r>
      <w:r>
        <w:t xml:space="preserve">. </w:t>
      </w:r>
      <w:r w:rsidR="0059573E">
        <w:t xml:space="preserve">The Heart Team Workflow Document is updated by the HT </w:t>
      </w:r>
      <w:r w:rsidR="0059573E">
        <w:lastRenderedPageBreak/>
        <w:t xml:space="preserve">Requester if a previous assignment is revoked by HT Requester or rejected by </w:t>
      </w:r>
      <w:r w:rsidR="00182C50">
        <w:t xml:space="preserve">the </w:t>
      </w:r>
      <w:r w:rsidR="0059573E">
        <w:t xml:space="preserve">HT Manager and it has been </w:t>
      </w:r>
      <w:r w:rsidR="00182C50">
        <w:t>re-</w:t>
      </w:r>
      <w:r w:rsidR="0059573E">
        <w:t>assigned.</w:t>
      </w:r>
    </w:p>
    <w:p w14:paraId="02F708B6" w14:textId="303F9AC9" w:rsidR="002F29F3" w:rsidRPr="001D1D9D" w:rsidRDefault="002F29F3" w:rsidP="002F29F3">
      <w:pPr>
        <w:pStyle w:val="Titolo5"/>
        <w:numPr>
          <w:ilvl w:val="0"/>
          <w:numId w:val="0"/>
        </w:numPr>
      </w:pPr>
      <w:bookmarkStart w:id="102" w:name="_Toc313888830"/>
      <w:r>
        <w:t>3.Y</w:t>
      </w:r>
      <w:r w:rsidR="009A52C8">
        <w:t>1</w:t>
      </w:r>
      <w:r>
        <w:t>.4.1.2.1</w:t>
      </w:r>
      <w:r w:rsidRPr="001D1D9D">
        <w:t xml:space="preserve">.1 Workflow Document </w:t>
      </w:r>
      <w:bookmarkEnd w:id="102"/>
      <w:r w:rsidR="003557AF">
        <w:t>Elements</w:t>
      </w:r>
    </w:p>
    <w:p w14:paraId="4089DA15" w14:textId="77777777" w:rsidR="003557AF" w:rsidRDefault="003557AF" w:rsidP="003557AF">
      <w:pPr>
        <w:pStyle w:val="AuthorInstructions"/>
        <w:rPr>
          <w:i w:val="0"/>
        </w:rPr>
      </w:pPr>
      <w:r>
        <w:rPr>
          <w:i w:val="0"/>
        </w:rPr>
        <w:t>The HT Requester shall create a new Heart Team Workflow Document according to the definition of an XDW Workflow Document in ITI TF-3: 5.4 with the following constraints:</w:t>
      </w:r>
    </w:p>
    <w:p w14:paraId="7C7483C1" w14:textId="4C2B4553" w:rsidR="00797A96" w:rsidRDefault="00797A96" w:rsidP="000C2244">
      <w:pPr>
        <w:pStyle w:val="AuthorInstructions"/>
        <w:numPr>
          <w:ilvl w:val="0"/>
          <w:numId w:val="50"/>
        </w:numPr>
        <w:rPr>
          <w:i w:val="0"/>
        </w:rPr>
      </w:pPr>
      <w:r w:rsidRPr="0070073A">
        <w:rPr>
          <w:rFonts w:ascii="Courier" w:hAnsi="Courier"/>
          <w:b/>
          <w:i w:val="0"/>
        </w:rPr>
        <w:t>&lt;WorkflowStatus&gt;</w:t>
      </w:r>
      <w:r>
        <w:rPr>
          <w:i w:val="0"/>
        </w:rPr>
        <w:t xml:space="preserve"> </w:t>
      </w:r>
      <w:r w:rsidR="003557AF">
        <w:rPr>
          <w:i w:val="0"/>
        </w:rPr>
        <w:t xml:space="preserve"> shall be set </w:t>
      </w:r>
      <w:r>
        <w:rPr>
          <w:i w:val="0"/>
        </w:rPr>
        <w:t xml:space="preserve">to “OPEN”. </w:t>
      </w:r>
    </w:p>
    <w:p w14:paraId="1CEF8890" w14:textId="70FFBE79" w:rsidR="00797A96" w:rsidRDefault="00797A96" w:rsidP="000C2244">
      <w:pPr>
        <w:pStyle w:val="AuthorInstructions"/>
        <w:numPr>
          <w:ilvl w:val="0"/>
          <w:numId w:val="50"/>
        </w:numPr>
        <w:rPr>
          <w:i w:val="0"/>
        </w:rPr>
      </w:pPr>
      <w:r w:rsidRPr="0070073A">
        <w:rPr>
          <w:rFonts w:ascii="Courier" w:hAnsi="Courier"/>
          <w:b/>
          <w:i w:val="0"/>
        </w:rPr>
        <w:t>&lt;workflowDefinitionReference&gt;</w:t>
      </w:r>
      <w:r>
        <w:rPr>
          <w:i w:val="0"/>
        </w:rPr>
        <w:t xml:space="preserve"> </w:t>
      </w:r>
      <w:r w:rsidR="003557AF">
        <w:rPr>
          <w:i w:val="0"/>
        </w:rPr>
        <w:t xml:space="preserve">shall be set </w:t>
      </w:r>
      <w:r>
        <w:rPr>
          <w:i w:val="0"/>
        </w:rPr>
        <w:t>to “</w:t>
      </w:r>
      <w:r w:rsidRPr="00706C02">
        <w:rPr>
          <w:i w:val="0"/>
          <w:highlight w:val="yellow"/>
        </w:rPr>
        <w:t>1.2.3.4.5.6.7.8.9.0</w:t>
      </w:r>
      <w:r>
        <w:rPr>
          <w:i w:val="0"/>
        </w:rPr>
        <w:t>”.</w:t>
      </w:r>
    </w:p>
    <w:p w14:paraId="5AB4ACD9" w14:textId="080D3054" w:rsidR="003557AF" w:rsidRDefault="003557AF" w:rsidP="000C2244">
      <w:pPr>
        <w:pStyle w:val="AuthorInstructions"/>
        <w:numPr>
          <w:ilvl w:val="0"/>
          <w:numId w:val="49"/>
        </w:numPr>
        <w:rPr>
          <w:i w:val="0"/>
        </w:rPr>
      </w:pPr>
      <w:r>
        <w:rPr>
          <w:i w:val="0"/>
        </w:rPr>
        <w:t xml:space="preserve">for </w:t>
      </w:r>
      <w:r>
        <w:rPr>
          <w:rFonts w:ascii="Courier" w:hAnsi="Courier"/>
          <w:b/>
          <w:i w:val="0"/>
        </w:rPr>
        <w:t>&lt;TaskList&gt;</w:t>
      </w:r>
      <w:r w:rsidR="00C739E4">
        <w:rPr>
          <w:rFonts w:ascii="Courier" w:hAnsi="Courier"/>
          <w:b/>
          <w:i w:val="0"/>
        </w:rPr>
        <w:t xml:space="preserve"> </w:t>
      </w:r>
      <w:r>
        <w:rPr>
          <w:i w:val="0"/>
        </w:rPr>
        <w:t>constraints see Section 3.</w:t>
      </w:r>
      <w:r w:rsidR="00F849E8">
        <w:rPr>
          <w:i w:val="0"/>
        </w:rPr>
        <w:t>Y</w:t>
      </w:r>
      <w:r w:rsidR="009E3F00">
        <w:rPr>
          <w:i w:val="0"/>
        </w:rPr>
        <w:t>1</w:t>
      </w:r>
      <w:r>
        <w:rPr>
          <w:i w:val="0"/>
        </w:rPr>
        <w:t>.4.1.2.1.1.1</w:t>
      </w:r>
      <w:r w:rsidR="0057798B">
        <w:rPr>
          <w:i w:val="0"/>
        </w:rPr>
        <w:t>.</w:t>
      </w:r>
    </w:p>
    <w:p w14:paraId="0F2B37ED" w14:textId="4DCBBCCA" w:rsidR="0057798B" w:rsidRDefault="0057798B" w:rsidP="004A6F98">
      <w:pPr>
        <w:pStyle w:val="AuthorInstructions"/>
        <w:rPr>
          <w:i w:val="0"/>
        </w:rPr>
      </w:pPr>
      <w:r>
        <w:rPr>
          <w:i w:val="0"/>
        </w:rPr>
        <w:t xml:space="preserve">If this message </w:t>
      </w:r>
      <w:r w:rsidR="00C64AA0">
        <w:rPr>
          <w:i w:val="0"/>
        </w:rPr>
        <w:t xml:space="preserve">is only </w:t>
      </w:r>
      <w:r>
        <w:rPr>
          <w:i w:val="0"/>
        </w:rPr>
        <w:t xml:space="preserve">to </w:t>
      </w:r>
      <w:r w:rsidRPr="00E24BDE">
        <w:rPr>
          <w:i w:val="0"/>
        </w:rPr>
        <w:t>assign HT man</w:t>
      </w:r>
      <w:r>
        <w:rPr>
          <w:i w:val="0"/>
        </w:rPr>
        <w:t>a</w:t>
      </w:r>
      <w:r w:rsidRPr="00E24BDE">
        <w:rPr>
          <w:i w:val="0"/>
        </w:rPr>
        <w:t xml:space="preserve">gement to </w:t>
      </w:r>
      <w:r w:rsidR="00182C50">
        <w:rPr>
          <w:i w:val="0"/>
        </w:rPr>
        <w:t xml:space="preserve">the </w:t>
      </w:r>
      <w:r w:rsidRPr="00E24BDE">
        <w:rPr>
          <w:i w:val="0"/>
        </w:rPr>
        <w:t>HT Manager</w:t>
      </w:r>
      <w:r>
        <w:rPr>
          <w:i w:val="0"/>
        </w:rPr>
        <w:t>, HT Request</w:t>
      </w:r>
      <w:r w:rsidR="008211D7">
        <w:rPr>
          <w:i w:val="0"/>
        </w:rPr>
        <w:t>er shall update the Heart Team Workflow Document according to the definition of an XDW Workflow Document in ITI TF-3: 5.4 with the following constraint:</w:t>
      </w:r>
    </w:p>
    <w:p w14:paraId="41A6C06B" w14:textId="12751607" w:rsidR="008211D7" w:rsidRPr="00896D57" w:rsidRDefault="00C64AA0" w:rsidP="00896D57">
      <w:pPr>
        <w:pStyle w:val="AuthorInstructions"/>
        <w:numPr>
          <w:ilvl w:val="0"/>
          <w:numId w:val="49"/>
        </w:numPr>
        <w:rPr>
          <w:i w:val="0"/>
        </w:rPr>
      </w:pPr>
      <w:r>
        <w:rPr>
          <w:i w:val="0"/>
        </w:rPr>
        <w:t>F</w:t>
      </w:r>
      <w:r w:rsidR="008211D7">
        <w:rPr>
          <w:i w:val="0"/>
        </w:rPr>
        <w:t xml:space="preserve">or </w:t>
      </w:r>
      <w:r w:rsidR="008211D7">
        <w:rPr>
          <w:rFonts w:ascii="Courier" w:hAnsi="Courier"/>
          <w:b/>
          <w:i w:val="0"/>
        </w:rPr>
        <w:t xml:space="preserve">&lt;TaskList&gt; </w:t>
      </w:r>
      <w:r w:rsidR="008211D7">
        <w:rPr>
          <w:i w:val="0"/>
        </w:rPr>
        <w:t>constraints see Section 3.Y1.4.1.2.1.1.1.</w:t>
      </w:r>
    </w:p>
    <w:p w14:paraId="70082712" w14:textId="2EF639FA" w:rsidR="002F29F3" w:rsidRPr="001D1D9D" w:rsidRDefault="002F29F3" w:rsidP="002F29F3">
      <w:pPr>
        <w:pStyle w:val="Titolo5"/>
        <w:numPr>
          <w:ilvl w:val="0"/>
          <w:numId w:val="0"/>
        </w:numPr>
      </w:pPr>
      <w:bookmarkStart w:id="103" w:name="_Toc313888831"/>
      <w:r>
        <w:t>3.Y</w:t>
      </w:r>
      <w:r w:rsidR="009A52C8">
        <w:t>1</w:t>
      </w:r>
      <w:r>
        <w:t>.4.1.2.1</w:t>
      </w:r>
      <w:r w:rsidRPr="001D1D9D">
        <w:t>.</w:t>
      </w:r>
      <w:r w:rsidR="009A52C8">
        <w:t>1.1</w:t>
      </w:r>
      <w:r w:rsidRPr="001D1D9D">
        <w:t xml:space="preserve"> Workflow Document </w:t>
      </w:r>
      <w:r>
        <w:t>taskList</w:t>
      </w:r>
      <w:bookmarkEnd w:id="103"/>
      <w:r w:rsidR="009A52C8">
        <w:t xml:space="preserve"> Element</w:t>
      </w:r>
    </w:p>
    <w:p w14:paraId="46131C6A" w14:textId="77777777" w:rsidR="00F849E8" w:rsidRDefault="00F849E8" w:rsidP="00F849E8">
      <w:pPr>
        <w:pStyle w:val="Corpodeltesto"/>
      </w:pPr>
      <w:bookmarkStart w:id="104" w:name="_Toc313888832"/>
      <w:r w:rsidRPr="0070073A">
        <w:t>Th</w:t>
      </w:r>
      <w:r>
        <w:t>is element shall be structured according to ITI TF-3:5.4.2.3 “</w:t>
      </w:r>
      <w:r w:rsidRPr="000F4B84">
        <w:t>XDW Workflow Document Elements from the OASIS Human Task</w:t>
      </w:r>
      <w:r>
        <w:t xml:space="preserve">,” with the additional constraints specified below. </w:t>
      </w:r>
    </w:p>
    <w:p w14:paraId="34542AF7" w14:textId="77777777" w:rsidR="002E1885" w:rsidRPr="00A83835" w:rsidRDefault="002E1885" w:rsidP="002E1885">
      <w:pPr>
        <w:pStyle w:val="Corpodeltesto"/>
      </w:pPr>
      <w:r w:rsidRPr="00287372">
        <w:t xml:space="preserve">If </w:t>
      </w:r>
      <w:r w:rsidRPr="00704901">
        <w:t xml:space="preserve">The HT Requester shall create a new Heart Team Workflow Document </w:t>
      </w:r>
      <w:r w:rsidRPr="00287372">
        <w:t>the HT Requester shall put</w:t>
      </w:r>
      <w:r>
        <w:t xml:space="preserve"> the following in the </w:t>
      </w:r>
      <w:r w:rsidRPr="00B60EB2">
        <w:rPr>
          <w:rFonts w:ascii="Courier" w:hAnsi="Courier"/>
          <w:b/>
        </w:rPr>
        <w:t>&lt;</w:t>
      </w:r>
      <w:r>
        <w:rPr>
          <w:rFonts w:ascii="Courier" w:hAnsi="Courier"/>
          <w:b/>
        </w:rPr>
        <w:t>T</w:t>
      </w:r>
      <w:r w:rsidRPr="00B60EB2">
        <w:rPr>
          <w:rFonts w:ascii="Courier" w:hAnsi="Courier"/>
          <w:b/>
        </w:rPr>
        <w:t>askList&gt;</w:t>
      </w:r>
      <w:r>
        <w:t xml:space="preserve"> element : </w:t>
      </w:r>
    </w:p>
    <w:p w14:paraId="1C0107AB" w14:textId="77777777" w:rsidR="002E1885" w:rsidRPr="00A83835" w:rsidRDefault="002E1885" w:rsidP="002E1885">
      <w:pPr>
        <w:pStyle w:val="Corpodeltesto"/>
        <w:numPr>
          <w:ilvl w:val="0"/>
          <w:numId w:val="51"/>
        </w:numPr>
      </w:pPr>
      <w:r>
        <w:t xml:space="preserve">a required </w:t>
      </w:r>
      <w:r w:rsidRPr="00B60EB2">
        <w:rPr>
          <w:rFonts w:ascii="Courier" w:hAnsi="Courier"/>
          <w:b/>
        </w:rPr>
        <w:t>&lt;XDWTask&gt;</w:t>
      </w:r>
      <w:r>
        <w:t xml:space="preserve"> child element that represents the HT Request task.  See Section 3.Y.4.1.2.1.1.1.1</w:t>
      </w:r>
    </w:p>
    <w:p w14:paraId="6E8FFEF7" w14:textId="77777777" w:rsidR="002E1885" w:rsidRPr="00922875" w:rsidRDefault="002E1885" w:rsidP="002E1885">
      <w:pPr>
        <w:pStyle w:val="Corpodeltesto"/>
        <w:numPr>
          <w:ilvl w:val="0"/>
          <w:numId w:val="51"/>
        </w:numPr>
        <w:rPr>
          <w:i/>
        </w:rPr>
      </w:pPr>
      <w:r>
        <w:t xml:space="preserve">A required </w:t>
      </w:r>
      <w:r w:rsidRPr="00B60EB2">
        <w:rPr>
          <w:rFonts w:ascii="Courier" w:hAnsi="Courier"/>
          <w:b/>
        </w:rPr>
        <w:t>&lt;XDWTask&gt;</w:t>
      </w:r>
      <w:r>
        <w:t xml:space="preserve"> child element that represents the HT Lead task.  See Section 3.Y.4.1.2.1.1.1.2 </w:t>
      </w:r>
    </w:p>
    <w:p w14:paraId="25352D63" w14:textId="77777777" w:rsidR="002E1885" w:rsidRPr="00A83835" w:rsidRDefault="002E1885" w:rsidP="002E1885">
      <w:pPr>
        <w:pStyle w:val="Corpodeltesto"/>
      </w:pPr>
      <w:r w:rsidRPr="00704901">
        <w:t>If this message is only to assign HT management to HT Manager,</w:t>
      </w:r>
      <w:r w:rsidRPr="00287372">
        <w:t xml:space="preserve"> the HT Requester shall put the f</w:t>
      </w:r>
      <w:r>
        <w:t xml:space="preserve">ollowing in the </w:t>
      </w:r>
      <w:r w:rsidRPr="00B60EB2">
        <w:rPr>
          <w:rFonts w:ascii="Courier" w:hAnsi="Courier"/>
          <w:b/>
        </w:rPr>
        <w:t>&lt;</w:t>
      </w:r>
      <w:r>
        <w:rPr>
          <w:rFonts w:ascii="Courier" w:hAnsi="Courier"/>
          <w:b/>
        </w:rPr>
        <w:t>T</w:t>
      </w:r>
      <w:r w:rsidRPr="00B60EB2">
        <w:rPr>
          <w:rFonts w:ascii="Courier" w:hAnsi="Courier"/>
          <w:b/>
        </w:rPr>
        <w:t>askList&gt;</w:t>
      </w:r>
      <w:r>
        <w:t xml:space="preserve"> element : </w:t>
      </w:r>
    </w:p>
    <w:p w14:paraId="3E0285CA" w14:textId="6BEE1D7D" w:rsidR="00F849E8" w:rsidRPr="00287372" w:rsidRDefault="002E1885" w:rsidP="00704901">
      <w:pPr>
        <w:pStyle w:val="Corpodeltesto"/>
        <w:numPr>
          <w:ilvl w:val="0"/>
          <w:numId w:val="51"/>
        </w:numPr>
        <w:rPr>
          <w:i/>
        </w:rPr>
      </w:pPr>
      <w:r>
        <w:t xml:space="preserve">A required </w:t>
      </w:r>
      <w:r w:rsidRPr="00B60EB2">
        <w:rPr>
          <w:rFonts w:ascii="Courier" w:hAnsi="Courier"/>
          <w:b/>
        </w:rPr>
        <w:t>&lt;XDWTask&gt;</w:t>
      </w:r>
      <w:r>
        <w:t xml:space="preserve"> child element that represents the HT Lead task.  See Section 3.Y.4.1.2.1.1.1.2 </w:t>
      </w:r>
    </w:p>
    <w:p w14:paraId="24A80D5C" w14:textId="77777777" w:rsidR="00F849E8" w:rsidRPr="00AF2757" w:rsidRDefault="00F849E8" w:rsidP="00F849E8">
      <w:pPr>
        <w:pStyle w:val="Corpodeltesto"/>
        <w:rPr>
          <w:i/>
        </w:rPr>
      </w:pPr>
      <w:r>
        <w:t xml:space="preserve">Further requirements are defined in the next sections.  </w:t>
      </w:r>
    </w:p>
    <w:p w14:paraId="40C06442" w14:textId="07D3AD16" w:rsidR="002F29F3" w:rsidRPr="001D1D9D" w:rsidRDefault="002F29F3" w:rsidP="002F29F3">
      <w:pPr>
        <w:pStyle w:val="Titolo5"/>
        <w:numPr>
          <w:ilvl w:val="0"/>
          <w:numId w:val="0"/>
        </w:numPr>
      </w:pPr>
      <w:r>
        <w:t>3.Y</w:t>
      </w:r>
      <w:r w:rsidR="009A52C8">
        <w:t>1</w:t>
      </w:r>
      <w:r>
        <w:t>.4.1.2.1</w:t>
      </w:r>
      <w:r w:rsidRPr="001D1D9D">
        <w:t>.</w:t>
      </w:r>
      <w:r w:rsidR="009A52C8">
        <w:t>1.1.1</w:t>
      </w:r>
      <w:r w:rsidRPr="001D1D9D">
        <w:t xml:space="preserve"> </w:t>
      </w:r>
      <w:r w:rsidR="009A52C8">
        <w:t xml:space="preserve">XDW </w:t>
      </w:r>
      <w:r>
        <w:t>Task “</w:t>
      </w:r>
      <w:r w:rsidR="00982B7B">
        <w:t>HT Request</w:t>
      </w:r>
      <w:r>
        <w:t>”</w:t>
      </w:r>
      <w:bookmarkEnd w:id="104"/>
    </w:p>
    <w:p w14:paraId="7EC97BE2" w14:textId="087BB3F0" w:rsidR="00F22A9C" w:rsidRDefault="00982E86" w:rsidP="00F22A9C">
      <w:pPr>
        <w:pStyle w:val="AuthorInstructions"/>
        <w:rPr>
          <w:i w:val="0"/>
        </w:rPr>
      </w:pPr>
      <w:r>
        <w:rPr>
          <w:i w:val="0"/>
        </w:rPr>
        <w:t xml:space="preserve">The </w:t>
      </w:r>
      <w:r w:rsidRPr="00E17DE9">
        <w:rPr>
          <w:rFonts w:ascii="Courier" w:hAnsi="Courier"/>
          <w:b/>
          <w:i w:val="0"/>
        </w:rPr>
        <w:t>&lt;XDWTask&gt;</w:t>
      </w:r>
      <w:r>
        <w:rPr>
          <w:i w:val="0"/>
        </w:rPr>
        <w:t xml:space="preserve"> </w:t>
      </w:r>
      <w:r w:rsidR="00F22A9C">
        <w:rPr>
          <w:i w:val="0"/>
        </w:rPr>
        <w:t xml:space="preserve">sub </w:t>
      </w:r>
      <w:r>
        <w:rPr>
          <w:i w:val="0"/>
        </w:rPr>
        <w:t xml:space="preserve">element </w:t>
      </w:r>
      <w:r w:rsidR="00F22A9C" w:rsidRPr="00B60EB2">
        <w:rPr>
          <w:rFonts w:ascii="Courier" w:hAnsi="Courier"/>
          <w:b/>
          <w:i w:val="0"/>
        </w:rPr>
        <w:t>&lt;taskDetails&gt;</w:t>
      </w:r>
      <w:r w:rsidR="00F22A9C">
        <w:rPr>
          <w:i w:val="0"/>
        </w:rPr>
        <w:t xml:space="preserve"> describes the HT Request task details:</w:t>
      </w:r>
    </w:p>
    <w:p w14:paraId="1853FBBD" w14:textId="6375DC4D" w:rsidR="00F22A9C" w:rsidRDefault="00F22A9C" w:rsidP="000C2244">
      <w:pPr>
        <w:pStyle w:val="AuthorInstructions"/>
        <w:numPr>
          <w:ilvl w:val="0"/>
          <w:numId w:val="49"/>
        </w:numPr>
        <w:rPr>
          <w:i w:val="0"/>
        </w:rPr>
      </w:pPr>
      <w:r>
        <w:rPr>
          <w:i w:val="0"/>
        </w:rPr>
        <w:t>the &lt;</w:t>
      </w:r>
      <w:r w:rsidR="00982E86" w:rsidRPr="0070073A">
        <w:rPr>
          <w:rFonts w:ascii="Courier" w:hAnsi="Courier"/>
          <w:b/>
          <w:i w:val="0"/>
        </w:rPr>
        <w:t>taskType</w:t>
      </w:r>
      <w:r>
        <w:rPr>
          <w:rFonts w:ascii="Courier" w:hAnsi="Courier"/>
          <w:b/>
          <w:i w:val="0"/>
        </w:rPr>
        <w:t>&gt;</w:t>
      </w:r>
      <w:r w:rsidR="00982E86" w:rsidRPr="0070073A">
        <w:rPr>
          <w:i w:val="0"/>
        </w:rPr>
        <w:t xml:space="preserve"> </w:t>
      </w:r>
      <w:r w:rsidR="00982E86">
        <w:rPr>
          <w:i w:val="0"/>
        </w:rPr>
        <w:t xml:space="preserve">child element </w:t>
      </w:r>
      <w:r>
        <w:rPr>
          <w:i w:val="0"/>
        </w:rPr>
        <w:t>shall have the</w:t>
      </w:r>
      <w:r w:rsidR="00982E86" w:rsidRPr="0070073A">
        <w:rPr>
          <w:i w:val="0"/>
        </w:rPr>
        <w:t xml:space="preserve"> value “</w:t>
      </w:r>
      <w:r w:rsidR="00982E86">
        <w:rPr>
          <w:i w:val="0"/>
        </w:rPr>
        <w:t>HT Request</w:t>
      </w:r>
      <w:r w:rsidR="00982E86" w:rsidRPr="0070073A">
        <w:rPr>
          <w:i w:val="0"/>
        </w:rPr>
        <w:t>”</w:t>
      </w:r>
      <w:r w:rsidR="00982E86">
        <w:rPr>
          <w:i w:val="0"/>
        </w:rPr>
        <w:t xml:space="preserve"> </w:t>
      </w:r>
    </w:p>
    <w:p w14:paraId="64F709DB" w14:textId="5A530E00" w:rsidR="00982E86" w:rsidRDefault="00F22A9C" w:rsidP="000C2244">
      <w:pPr>
        <w:pStyle w:val="AuthorInstructions"/>
        <w:numPr>
          <w:ilvl w:val="0"/>
          <w:numId w:val="49"/>
        </w:numPr>
        <w:rPr>
          <w:i w:val="0"/>
        </w:rPr>
      </w:pPr>
      <w:r>
        <w:rPr>
          <w:i w:val="0"/>
        </w:rPr>
        <w:t>the &lt;</w:t>
      </w:r>
      <w:r w:rsidR="00982E86">
        <w:rPr>
          <w:rFonts w:ascii="Courier" w:hAnsi="Courier"/>
          <w:b/>
          <w:i w:val="0"/>
        </w:rPr>
        <w:t>status</w:t>
      </w:r>
      <w:r>
        <w:rPr>
          <w:rFonts w:ascii="Courier" w:hAnsi="Courier"/>
          <w:b/>
          <w:i w:val="0"/>
        </w:rPr>
        <w:t>&gt;</w:t>
      </w:r>
      <w:r w:rsidR="00982E86">
        <w:rPr>
          <w:rFonts w:ascii="Courier" w:hAnsi="Courier"/>
          <w:b/>
          <w:i w:val="0"/>
        </w:rPr>
        <w:t xml:space="preserve"> </w:t>
      </w:r>
      <w:r w:rsidR="00982E86" w:rsidRPr="0070073A">
        <w:rPr>
          <w:i w:val="0"/>
        </w:rPr>
        <w:t>child element</w:t>
      </w:r>
      <w:r>
        <w:rPr>
          <w:i w:val="0"/>
        </w:rPr>
        <w:t xml:space="preserve"> shall have the</w:t>
      </w:r>
      <w:r>
        <w:rPr>
          <w:rFonts w:ascii="Courier" w:hAnsi="Courier"/>
          <w:b/>
          <w:i w:val="0"/>
        </w:rPr>
        <w:t xml:space="preserve"> </w:t>
      </w:r>
      <w:r w:rsidR="00982E86" w:rsidRPr="0070073A">
        <w:rPr>
          <w:rFonts w:eastAsia="?l?r ??’c"/>
          <w:i w:val="0"/>
        </w:rPr>
        <w:t>value “COMPLETED”</w:t>
      </w:r>
      <w:r w:rsidR="00982E86">
        <w:rPr>
          <w:i w:val="0"/>
        </w:rPr>
        <w:t>.</w:t>
      </w:r>
      <w:r w:rsidR="00982E86" w:rsidRPr="0070073A">
        <w:rPr>
          <w:i w:val="0"/>
        </w:rPr>
        <w:t xml:space="preserve"> </w:t>
      </w:r>
    </w:p>
    <w:p w14:paraId="05D0D7CD" w14:textId="0C3A6526" w:rsidR="00982E86" w:rsidRDefault="00982E86" w:rsidP="00982E86">
      <w:pPr>
        <w:pStyle w:val="AuthorInstructions"/>
        <w:rPr>
          <w:i w:val="0"/>
        </w:rPr>
      </w:pPr>
      <w:r>
        <w:rPr>
          <w:i w:val="0"/>
        </w:rPr>
        <w:lastRenderedPageBreak/>
        <w:t>The HT</w:t>
      </w:r>
      <w:r w:rsidRPr="00350723">
        <w:rPr>
          <w:i w:val="0"/>
        </w:rPr>
        <w:t xml:space="preserve"> Requester</w:t>
      </w:r>
      <w:r>
        <w:rPr>
          <w:i w:val="0"/>
        </w:rPr>
        <w:t xml:space="preserve"> actor </w:t>
      </w:r>
      <w:r w:rsidR="00F14090">
        <w:rPr>
          <w:b/>
          <w:i w:val="0"/>
        </w:rPr>
        <w:t>may</w:t>
      </w:r>
      <w:r w:rsidR="00F14090" w:rsidRPr="00332D34">
        <w:rPr>
          <w:b/>
          <w:i w:val="0"/>
        </w:rPr>
        <w:t xml:space="preserve"> </w:t>
      </w:r>
      <w:r>
        <w:rPr>
          <w:i w:val="0"/>
        </w:rPr>
        <w:t xml:space="preserve">set the value of additional elements that characterize the nature and the execution of the HT Requested: </w:t>
      </w:r>
    </w:p>
    <w:p w14:paraId="37F38DB1" w14:textId="22B7DC29" w:rsidR="00982E86" w:rsidRDefault="00982E86" w:rsidP="00982E86">
      <w:pPr>
        <w:pStyle w:val="AuthorInstructions"/>
        <w:numPr>
          <w:ilvl w:val="0"/>
          <w:numId w:val="39"/>
        </w:numPr>
        <w:rPr>
          <w:i w:val="0"/>
        </w:rPr>
      </w:pPr>
      <w:r w:rsidRPr="00D9419B">
        <w:rPr>
          <w:rFonts w:ascii="Courier" w:hAnsi="Courier"/>
          <w:b/>
          <w:i w:val="0"/>
        </w:rPr>
        <w:t>taskData/taskDetails</w:t>
      </w:r>
      <w:r w:rsidRPr="0070073A">
        <w:rPr>
          <w:rFonts w:ascii="Courier" w:hAnsi="Courier"/>
          <w:b/>
          <w:i w:val="0"/>
        </w:rPr>
        <w:t>/expirationTime</w:t>
      </w:r>
      <w:r>
        <w:rPr>
          <w:i w:val="0"/>
        </w:rPr>
        <w:t>: this elements allows the HT Requester to specify a date/time by which the HT need</w:t>
      </w:r>
      <w:r w:rsidR="00F14090">
        <w:rPr>
          <w:i w:val="0"/>
        </w:rPr>
        <w:t>s</w:t>
      </w:r>
      <w:r>
        <w:rPr>
          <w:i w:val="0"/>
        </w:rPr>
        <w:t xml:space="preserve"> to be completed</w:t>
      </w:r>
    </w:p>
    <w:p w14:paraId="4917DABD" w14:textId="68C2068B" w:rsidR="00F14090" w:rsidRPr="00C465BA" w:rsidRDefault="00982E86" w:rsidP="000C2244">
      <w:pPr>
        <w:pStyle w:val="AuthorInstructions"/>
        <w:numPr>
          <w:ilvl w:val="0"/>
          <w:numId w:val="39"/>
        </w:numPr>
        <w:rPr>
          <w:i w:val="0"/>
        </w:rPr>
      </w:pPr>
      <w:r w:rsidRPr="00D9419B">
        <w:rPr>
          <w:rFonts w:ascii="Courier" w:hAnsi="Courier"/>
          <w:b/>
          <w:i w:val="0"/>
        </w:rPr>
        <w:t>taskData/taskDetails</w:t>
      </w:r>
      <w:r w:rsidRPr="00E17DE9">
        <w:rPr>
          <w:rFonts w:ascii="Courier" w:hAnsi="Courier"/>
          <w:b/>
          <w:i w:val="0"/>
        </w:rPr>
        <w:t>/</w:t>
      </w:r>
      <w:r>
        <w:rPr>
          <w:rFonts w:ascii="Courier" w:hAnsi="Courier"/>
          <w:b/>
          <w:i w:val="0"/>
        </w:rPr>
        <w:t>notificationRecipients:</w:t>
      </w:r>
      <w:r w:rsidR="00F14090" w:rsidRPr="0070073A">
        <w:rPr>
          <w:i w:val="0"/>
        </w:rPr>
        <w:t>this elements identif</w:t>
      </w:r>
      <w:r w:rsidR="00F14090">
        <w:rPr>
          <w:i w:val="0"/>
        </w:rPr>
        <w:t>ies</w:t>
      </w:r>
      <w:r w:rsidR="00F14090" w:rsidRPr="0070073A">
        <w:rPr>
          <w:i w:val="0"/>
        </w:rPr>
        <w:t xml:space="preserve"> user/organization that needs to be notified</w:t>
      </w:r>
      <w:r w:rsidR="00F14090">
        <w:rPr>
          <w:i w:val="0"/>
        </w:rPr>
        <w:t xml:space="preserve">. If this element has one or more values, the same user/organization shall be identified as SubmissionSet.intendedRecipient for the submission that will result in the publication of the Workflow Document itself.   </w:t>
      </w:r>
      <w:r w:rsidR="00F14090">
        <w:rPr>
          <w:rFonts w:ascii="Courier" w:hAnsi="Courier"/>
          <w:i w:val="0"/>
        </w:rPr>
        <w:t xml:space="preserve"> </w:t>
      </w:r>
    </w:p>
    <w:p w14:paraId="41B922D4" w14:textId="0BAA3E26" w:rsidR="00982E86" w:rsidRDefault="00982E86" w:rsidP="00982E86">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taskData/input/part</w:t>
      </w:r>
      <w:r>
        <w:rPr>
          <w:i w:val="0"/>
        </w:rPr>
        <w:t xml:space="preserve"> for each </w:t>
      </w:r>
      <w:r w:rsidR="00C465BA">
        <w:rPr>
          <w:i w:val="0"/>
        </w:rPr>
        <w:t xml:space="preserve">input </w:t>
      </w:r>
      <w:r>
        <w:rPr>
          <w:i w:val="0"/>
        </w:rPr>
        <w:t>document referenced.</w:t>
      </w:r>
      <w:r w:rsidR="00C465BA">
        <w:rPr>
          <w:i w:val="0"/>
        </w:rPr>
        <w:t xml:space="preserve"> The d</w:t>
      </w:r>
      <w:r>
        <w:rPr>
          <w:i w:val="0"/>
        </w:rPr>
        <w:t>ocument referenced as input are listed below</w:t>
      </w:r>
      <w:r w:rsidR="00C465BA">
        <w:rPr>
          <w:i w:val="0"/>
        </w:rPr>
        <w:t>. F</w:t>
      </w:r>
      <w:r>
        <w:rPr>
          <w:i w:val="0"/>
        </w:rPr>
        <w:t>urther details about attachment</w:t>
      </w:r>
      <w:r w:rsidR="00C465BA">
        <w:rPr>
          <w:i w:val="0"/>
        </w:rPr>
        <w:t xml:space="preserve"> e</w:t>
      </w:r>
      <w:r>
        <w:rPr>
          <w:i w:val="0"/>
        </w:rPr>
        <w:t>ncoding</w:t>
      </w:r>
      <w:r w:rsidR="00C465BA">
        <w:rPr>
          <w:i w:val="0"/>
        </w:rPr>
        <w:t xml:space="preserve"> within </w:t>
      </w:r>
      <w:r w:rsidR="00C465BA">
        <w:rPr>
          <w:rFonts w:ascii="Courier" w:hAnsi="Courier"/>
          <w:b/>
          <w:i w:val="0"/>
        </w:rPr>
        <w:t>ta</w:t>
      </w:r>
      <w:r w:rsidR="00C465BA" w:rsidRPr="00BF5ACC">
        <w:rPr>
          <w:rFonts w:ascii="Courier" w:hAnsi="Courier"/>
          <w:b/>
          <w:i w:val="0"/>
        </w:rPr>
        <w:t>skData/input/part</w:t>
      </w:r>
      <w:r>
        <w:rPr>
          <w:i w:val="0"/>
        </w:rPr>
        <w:t xml:space="preserve"> are specified at </w:t>
      </w:r>
      <w:r w:rsidR="00C465BA">
        <w:rPr>
          <w:i w:val="0"/>
        </w:rPr>
        <w:t>ITI TF-3: Table 5.4.3-9 AttachmentInfo Element</w:t>
      </w:r>
    </w:p>
    <w:p w14:paraId="72779374" w14:textId="0E7C03E3" w:rsidR="00982E86" w:rsidRPr="00332D34" w:rsidRDefault="00982E86" w:rsidP="00982E86">
      <w:pPr>
        <w:pStyle w:val="AuthorInstructions"/>
        <w:numPr>
          <w:ilvl w:val="0"/>
          <w:numId w:val="40"/>
        </w:numPr>
        <w:rPr>
          <w:i w:val="0"/>
        </w:rPr>
      </w:pPr>
      <w:r w:rsidRPr="00E17DE9">
        <w:rPr>
          <w:rFonts w:ascii="Courier" w:hAnsi="Courier"/>
          <w:b/>
          <w:i w:val="0"/>
        </w:rPr>
        <w:t>part/@name</w:t>
      </w:r>
      <w:r>
        <w:rPr>
          <w:i w:val="0"/>
        </w:rPr>
        <w:t xml:space="preserve"> =”ClinicalDocuments”: </w:t>
      </w:r>
      <w:r w:rsidR="006B5334">
        <w:rPr>
          <w:i w:val="0"/>
        </w:rPr>
        <w:t>[0..*]</w:t>
      </w:r>
      <w:r>
        <w:rPr>
          <w:i w:val="0"/>
        </w:rPr>
        <w:t xml:space="preserve"> this is an optional and repeatable input that identifies relevant Clinical Document.</w:t>
      </w:r>
    </w:p>
    <w:p w14:paraId="67519569" w14:textId="44BF7C80" w:rsidR="00982E86" w:rsidRDefault="00982E86" w:rsidP="00982E86">
      <w:pPr>
        <w:pStyle w:val="AuthorInstructions"/>
        <w:numPr>
          <w:ilvl w:val="0"/>
          <w:numId w:val="40"/>
        </w:numPr>
        <w:rPr>
          <w:i w:val="0"/>
        </w:rPr>
      </w:pPr>
      <w:r w:rsidRPr="00982E86">
        <w:rPr>
          <w:rFonts w:ascii="Courier" w:hAnsi="Courier"/>
          <w:b/>
          <w:i w:val="0"/>
        </w:rPr>
        <w:t>part/@name</w:t>
      </w:r>
      <w:r w:rsidR="007F011C">
        <w:rPr>
          <w:i w:val="0"/>
        </w:rPr>
        <w:t xml:space="preserve">=”ImageManifest”: </w:t>
      </w:r>
      <w:r w:rsidR="006B5334">
        <w:rPr>
          <w:i w:val="0"/>
        </w:rPr>
        <w:t>[0..*]</w:t>
      </w:r>
      <w:r w:rsidRPr="00982E86">
        <w:rPr>
          <w:i w:val="0"/>
        </w:rPr>
        <w:t xml:space="preserve"> this is </w:t>
      </w:r>
      <w:r w:rsidR="007F011C">
        <w:rPr>
          <w:i w:val="0"/>
        </w:rPr>
        <w:t xml:space="preserve">an optional and repeatable input </w:t>
      </w:r>
      <w:r w:rsidRPr="00982E86">
        <w:rPr>
          <w:i w:val="0"/>
        </w:rPr>
        <w:t xml:space="preserve">that identifies the Image Manifest of the </w:t>
      </w:r>
      <w:r w:rsidR="007F011C">
        <w:rPr>
          <w:i w:val="0"/>
        </w:rPr>
        <w:t xml:space="preserve">relevant </w:t>
      </w:r>
      <w:r w:rsidRPr="00982E86">
        <w:rPr>
          <w:i w:val="0"/>
        </w:rPr>
        <w:t xml:space="preserve">images. </w:t>
      </w:r>
    </w:p>
    <w:p w14:paraId="21FCE540" w14:textId="60D7DA4B" w:rsidR="00C465BA" w:rsidRDefault="007F011C" w:rsidP="00617FE9">
      <w:pPr>
        <w:pStyle w:val="AuthorInstructions"/>
        <w:numPr>
          <w:ilvl w:val="0"/>
          <w:numId w:val="40"/>
        </w:numPr>
        <w:rPr>
          <w:i w:val="0"/>
        </w:rPr>
      </w:pPr>
      <w:r w:rsidRPr="00982E86">
        <w:rPr>
          <w:rFonts w:ascii="Courier" w:hAnsi="Courier"/>
          <w:b/>
          <w:i w:val="0"/>
        </w:rPr>
        <w:t>part/@name</w:t>
      </w:r>
      <w:r w:rsidR="00913F69">
        <w:rPr>
          <w:rFonts w:ascii="Courier" w:hAnsi="Courier"/>
          <w:b/>
          <w:i w:val="0"/>
        </w:rPr>
        <w:t>=</w:t>
      </w:r>
      <w:r w:rsidR="007C73FF">
        <w:rPr>
          <w:i w:val="0"/>
        </w:rPr>
        <w:t>=”ClinicalVideo</w:t>
      </w:r>
      <w:r w:rsidR="004E76B0">
        <w:rPr>
          <w:i w:val="0"/>
        </w:rPr>
        <w:t>s</w:t>
      </w:r>
      <w:r w:rsidR="007C73FF">
        <w:rPr>
          <w:i w:val="0"/>
        </w:rPr>
        <w:t xml:space="preserve">”: </w:t>
      </w:r>
      <w:r w:rsidR="006B5334">
        <w:rPr>
          <w:i w:val="0"/>
        </w:rPr>
        <w:t>[0..*]</w:t>
      </w:r>
      <w:r w:rsidR="007C73FF" w:rsidRPr="00982E86">
        <w:rPr>
          <w:i w:val="0"/>
        </w:rPr>
        <w:t xml:space="preserve"> this is </w:t>
      </w:r>
      <w:r w:rsidR="007C73FF">
        <w:rPr>
          <w:i w:val="0"/>
        </w:rPr>
        <w:t xml:space="preserve">an optional and repeatable input </w:t>
      </w:r>
      <w:r w:rsidR="007C73FF" w:rsidRPr="00982E86">
        <w:rPr>
          <w:i w:val="0"/>
        </w:rPr>
        <w:t xml:space="preserve">that identifies the the </w:t>
      </w:r>
      <w:r w:rsidR="007C73FF">
        <w:rPr>
          <w:i w:val="0"/>
        </w:rPr>
        <w:t>relevant videos</w:t>
      </w:r>
    </w:p>
    <w:p w14:paraId="321E9AD7" w14:textId="4270DFA9" w:rsidR="00564475" w:rsidRDefault="00564475" w:rsidP="00564475">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Pr>
          <w:b/>
          <w:i w:val="0"/>
        </w:rPr>
        <w:t>taskData/out</w:t>
      </w:r>
      <w:r w:rsidRPr="000C2244">
        <w:rPr>
          <w:b/>
          <w:i w:val="0"/>
        </w:rPr>
        <w:t>put/part</w:t>
      </w:r>
      <w:r>
        <w:rPr>
          <w:i w:val="0"/>
        </w:rPr>
        <w:t xml:space="preserve"> for each input document referenced. The document referenced as output are listed below. Further details about attachment encoding within </w:t>
      </w:r>
      <w:r>
        <w:rPr>
          <w:rFonts w:ascii="Courier" w:hAnsi="Courier"/>
          <w:b/>
          <w:i w:val="0"/>
        </w:rPr>
        <w:t>taskData/out</w:t>
      </w:r>
      <w:r w:rsidRPr="00BF5ACC">
        <w:rPr>
          <w:rFonts w:ascii="Courier" w:hAnsi="Courier"/>
          <w:b/>
          <w:i w:val="0"/>
        </w:rPr>
        <w:t>put/part</w:t>
      </w:r>
      <w:r>
        <w:rPr>
          <w:i w:val="0"/>
        </w:rPr>
        <w:t xml:space="preserve"> are specified at ITI TF-3: Table 5.4.3-9 AttachmentInfo Element</w:t>
      </w:r>
    </w:p>
    <w:p w14:paraId="6834DB7F" w14:textId="53C31B22" w:rsidR="00564475" w:rsidRPr="00287372" w:rsidRDefault="00564475" w:rsidP="00704901">
      <w:pPr>
        <w:pStyle w:val="AuthorInstructions"/>
        <w:numPr>
          <w:ilvl w:val="0"/>
          <w:numId w:val="40"/>
        </w:numPr>
        <w:rPr>
          <w:i w:val="0"/>
        </w:rPr>
      </w:pPr>
      <w:r w:rsidRPr="00E17DE9">
        <w:rPr>
          <w:rFonts w:ascii="Courier" w:hAnsi="Courier"/>
          <w:b/>
          <w:i w:val="0"/>
        </w:rPr>
        <w:t>part/@name</w:t>
      </w:r>
      <w:r>
        <w:rPr>
          <w:i w:val="0"/>
        </w:rPr>
        <w:t xml:space="preserve"> =”HTRequest”: [1..1] this is a required </w:t>
      </w:r>
      <w:r w:rsidR="00986DC2">
        <w:rPr>
          <w:i w:val="0"/>
        </w:rPr>
        <w:t>out</w:t>
      </w:r>
      <w:r>
        <w:rPr>
          <w:i w:val="0"/>
        </w:rPr>
        <w:t>put that identifies the HT Request document. See Section 3.Y1 4.1.2.2</w:t>
      </w:r>
    </w:p>
    <w:p w14:paraId="535E3D2F" w14:textId="52D4CF41" w:rsidR="008B28F2" w:rsidRDefault="00982E86" w:rsidP="008B28F2">
      <w:pPr>
        <w:pStyle w:val="AuthorInstructions"/>
        <w:rPr>
          <w:i w:val="0"/>
        </w:rPr>
      </w:pPr>
      <w:r>
        <w:rPr>
          <w:i w:val="0"/>
        </w:rPr>
        <w:t>The element</w:t>
      </w:r>
      <w:r w:rsidRPr="0070073A">
        <w:rPr>
          <w:i w:val="0"/>
        </w:rPr>
        <w:t xml:space="preserve"> </w:t>
      </w:r>
      <w:r w:rsidRPr="0070073A">
        <w:rPr>
          <w:rFonts w:ascii="Courier" w:hAnsi="Courier"/>
          <w:b/>
          <w:i w:val="0"/>
        </w:rPr>
        <w:t>&lt;XDWTask&gt;</w:t>
      </w:r>
      <w:r w:rsidRPr="0070073A">
        <w:rPr>
          <w:i w:val="0"/>
        </w:rPr>
        <w:t xml:space="preserve"> shall have only one child element</w:t>
      </w:r>
      <w:r>
        <w:t xml:space="preserve"> </w:t>
      </w:r>
      <w:r w:rsidRPr="0070073A">
        <w:rPr>
          <w:rFonts w:ascii="Courier" w:hAnsi="Courier"/>
          <w:b/>
          <w:i w:val="0"/>
        </w:rPr>
        <w:t>taskEventHistory/taskEvent</w:t>
      </w:r>
      <w:r>
        <w:t xml:space="preserve"> </w:t>
      </w:r>
      <w:r w:rsidRPr="0070073A">
        <w:rPr>
          <w:i w:val="0"/>
        </w:rPr>
        <w:t>characterized by</w:t>
      </w:r>
      <w:r>
        <w:rPr>
          <w:i w:val="0"/>
        </w:rPr>
        <w:t xml:space="preserve"> </w:t>
      </w:r>
      <w:r w:rsidR="008B28F2">
        <w:rPr>
          <w:i w:val="0"/>
        </w:rPr>
        <w:t>&lt;</w:t>
      </w:r>
      <w:r w:rsidRPr="0070073A">
        <w:rPr>
          <w:rFonts w:ascii="Courier" w:hAnsi="Courier"/>
          <w:b/>
          <w:i w:val="0"/>
        </w:rPr>
        <w:t>status</w:t>
      </w:r>
      <w:r w:rsidR="008B28F2">
        <w:rPr>
          <w:rFonts w:ascii="Courier" w:hAnsi="Courier"/>
          <w:b/>
          <w:i w:val="0"/>
        </w:rPr>
        <w:t>&gt;</w:t>
      </w:r>
      <w:r w:rsidRPr="00AA5A60">
        <w:rPr>
          <w:i w:val="0"/>
        </w:rPr>
        <w:t xml:space="preserve"> = </w:t>
      </w:r>
      <w:r>
        <w:rPr>
          <w:i w:val="0"/>
        </w:rPr>
        <w:t>“COMLETED”.</w:t>
      </w:r>
      <w:r w:rsidR="008B28F2">
        <w:rPr>
          <w:i w:val="0"/>
        </w:rPr>
        <w:t xml:space="preserve"> </w:t>
      </w:r>
    </w:p>
    <w:p w14:paraId="264FC63E" w14:textId="491FD6BE" w:rsidR="00982E86" w:rsidRPr="00D763E4" w:rsidRDefault="00982E86" w:rsidP="000375FA">
      <w:pPr>
        <w:pStyle w:val="Titolo5"/>
        <w:numPr>
          <w:ilvl w:val="0"/>
          <w:numId w:val="0"/>
        </w:numPr>
      </w:pPr>
      <w:r w:rsidRPr="00D763E4">
        <w:t>3.Y</w:t>
      </w:r>
      <w:r w:rsidR="009A52C8" w:rsidRPr="00D763E4">
        <w:t>1</w:t>
      </w:r>
      <w:r w:rsidRPr="00D763E4">
        <w:t>.4.1.2.1.</w:t>
      </w:r>
      <w:r w:rsidR="009A52C8" w:rsidRPr="00D763E4">
        <w:t>1.1.2</w:t>
      </w:r>
      <w:r w:rsidRPr="00D763E4">
        <w:t xml:space="preserve"> </w:t>
      </w:r>
      <w:r w:rsidR="00EE0C63" w:rsidRPr="00D763E4">
        <w:t xml:space="preserve">XDW </w:t>
      </w:r>
      <w:r w:rsidRPr="00D763E4">
        <w:t>Task “HT Lead”</w:t>
      </w:r>
    </w:p>
    <w:p w14:paraId="76B4B40B" w14:textId="26F608FF" w:rsidR="00EE0C63" w:rsidRPr="00F5323B" w:rsidRDefault="00EE0C63" w:rsidP="00EE0C63">
      <w:pPr>
        <w:pStyle w:val="AuthorInstructions"/>
        <w:rPr>
          <w:i w:val="0"/>
        </w:rPr>
      </w:pPr>
      <w:r w:rsidRPr="00396CD0">
        <w:rPr>
          <w:i w:val="0"/>
        </w:rPr>
        <w:t xml:space="preserve">The </w:t>
      </w:r>
      <w:r w:rsidRPr="00396CD0">
        <w:rPr>
          <w:rFonts w:ascii="Courier" w:hAnsi="Courier"/>
          <w:b/>
          <w:i w:val="0"/>
        </w:rPr>
        <w:t>&lt;XDWTask&gt;</w:t>
      </w:r>
      <w:r w:rsidRPr="00396CD0">
        <w:rPr>
          <w:i w:val="0"/>
        </w:rPr>
        <w:t xml:space="preserve"> sub element </w:t>
      </w:r>
      <w:r w:rsidRPr="00396CD0">
        <w:rPr>
          <w:rFonts w:ascii="Courier" w:hAnsi="Courier"/>
          <w:b/>
          <w:i w:val="0"/>
        </w:rPr>
        <w:t>&lt;taskDetails&gt;</w:t>
      </w:r>
      <w:r w:rsidRPr="00F5323B">
        <w:rPr>
          <w:i w:val="0"/>
        </w:rPr>
        <w:t xml:space="preserve"> describes the HT Lead task details:</w:t>
      </w:r>
    </w:p>
    <w:p w14:paraId="0D6C0C86" w14:textId="1D14B4D2" w:rsidR="00EE0C63" w:rsidRPr="00A71BB9" w:rsidRDefault="00EE0C63" w:rsidP="00EE0C63">
      <w:pPr>
        <w:pStyle w:val="AuthorInstructions"/>
        <w:numPr>
          <w:ilvl w:val="0"/>
          <w:numId w:val="49"/>
        </w:numPr>
        <w:rPr>
          <w:i w:val="0"/>
        </w:rPr>
      </w:pPr>
      <w:r w:rsidRPr="000A735E">
        <w:rPr>
          <w:i w:val="0"/>
        </w:rPr>
        <w:t>the &lt;</w:t>
      </w:r>
      <w:r w:rsidRPr="00BC7A5E">
        <w:rPr>
          <w:rFonts w:ascii="Courier" w:hAnsi="Courier"/>
          <w:b/>
          <w:i w:val="0"/>
        </w:rPr>
        <w:t>taskType&gt;</w:t>
      </w:r>
      <w:r w:rsidRPr="00886BC4">
        <w:rPr>
          <w:i w:val="0"/>
        </w:rPr>
        <w:t xml:space="preserve"> child element shall have the value “</w:t>
      </w:r>
      <w:r w:rsidR="00674AEB" w:rsidRPr="006D1DFB">
        <w:rPr>
          <w:i w:val="0"/>
        </w:rPr>
        <w:t>HT</w:t>
      </w:r>
      <w:r w:rsidRPr="00A71BB9">
        <w:rPr>
          <w:i w:val="0"/>
        </w:rPr>
        <w:t xml:space="preserve">Lead” </w:t>
      </w:r>
    </w:p>
    <w:p w14:paraId="046C1BE0" w14:textId="39B1BE08" w:rsidR="00EE0C63" w:rsidRPr="000B40A3" w:rsidRDefault="00EE0C63" w:rsidP="000C2244">
      <w:pPr>
        <w:pStyle w:val="AuthorInstructions"/>
        <w:numPr>
          <w:ilvl w:val="0"/>
          <w:numId w:val="49"/>
        </w:numPr>
        <w:rPr>
          <w:i w:val="0"/>
        </w:rPr>
      </w:pPr>
      <w:r w:rsidRPr="00333A07">
        <w:rPr>
          <w:i w:val="0"/>
        </w:rPr>
        <w:t>the &lt;</w:t>
      </w:r>
      <w:r w:rsidRPr="00DB4351">
        <w:rPr>
          <w:rFonts w:ascii="Courier" w:hAnsi="Courier"/>
          <w:b/>
          <w:i w:val="0"/>
        </w:rPr>
        <w:t xml:space="preserve">status&gt; </w:t>
      </w:r>
      <w:r w:rsidRPr="009252E2">
        <w:rPr>
          <w:i w:val="0"/>
        </w:rPr>
        <w:t>child element shall have the</w:t>
      </w:r>
      <w:r w:rsidRPr="00D41247">
        <w:rPr>
          <w:rFonts w:ascii="Courier" w:hAnsi="Courier"/>
          <w:b/>
          <w:i w:val="0"/>
        </w:rPr>
        <w:t xml:space="preserve"> </w:t>
      </w:r>
      <w:r w:rsidRPr="00D95DE4">
        <w:rPr>
          <w:rFonts w:eastAsia="?l?r ??’c"/>
          <w:i w:val="0"/>
        </w:rPr>
        <w:t>value “REA</w:t>
      </w:r>
      <w:r w:rsidRPr="00F62FDC">
        <w:rPr>
          <w:rFonts w:eastAsia="?l?r ??’c"/>
          <w:i w:val="0"/>
        </w:rPr>
        <w:t>DY”</w:t>
      </w:r>
      <w:r w:rsidRPr="000B40A3">
        <w:rPr>
          <w:i w:val="0"/>
        </w:rPr>
        <w:t xml:space="preserve">. </w:t>
      </w:r>
    </w:p>
    <w:p w14:paraId="6522D3AE" w14:textId="680D4FB4" w:rsidR="000268F8" w:rsidRPr="00D763E4" w:rsidRDefault="000268F8" w:rsidP="000268F8">
      <w:pPr>
        <w:pStyle w:val="AuthorInstructions"/>
        <w:rPr>
          <w:i w:val="0"/>
        </w:rPr>
      </w:pPr>
      <w:r w:rsidRPr="00D763E4">
        <w:rPr>
          <w:i w:val="0"/>
        </w:rPr>
        <w:t xml:space="preserve">The HT Requester shall specify the </w:t>
      </w:r>
      <w:r w:rsidR="00674AEB" w:rsidRPr="00396CD0">
        <w:rPr>
          <w:i w:val="0"/>
        </w:rPr>
        <w:t xml:space="preserve">identified HT Manager </w:t>
      </w:r>
      <w:r w:rsidRPr="00D763E4">
        <w:rPr>
          <w:i w:val="0"/>
        </w:rPr>
        <w:t xml:space="preserve">in the </w:t>
      </w:r>
      <w:r w:rsidRPr="00D763E4">
        <w:rPr>
          <w:rFonts w:ascii="Courier" w:hAnsi="Courier"/>
          <w:b/>
          <w:i w:val="0"/>
        </w:rPr>
        <w:t>&lt;potentialOwner&gt;</w:t>
      </w:r>
      <w:r w:rsidRPr="00D763E4">
        <w:rPr>
          <w:i w:val="0"/>
        </w:rPr>
        <w:t xml:space="preserve"> element:</w:t>
      </w:r>
    </w:p>
    <w:p w14:paraId="060AC1B9" w14:textId="2359C139" w:rsidR="00C72E1C" w:rsidRPr="00D763E4" w:rsidRDefault="000268F8" w:rsidP="00C72E1C">
      <w:pPr>
        <w:pStyle w:val="AuthorInstructions"/>
        <w:numPr>
          <w:ilvl w:val="0"/>
          <w:numId w:val="39"/>
        </w:numPr>
        <w:rPr>
          <w:i w:val="0"/>
        </w:rPr>
      </w:pPr>
      <w:r w:rsidRPr="00C72E1C">
        <w:rPr>
          <w:rFonts w:ascii="Courier" w:hAnsi="Courier"/>
          <w:b/>
          <w:i w:val="0"/>
        </w:rPr>
        <w:t xml:space="preserve">taskData/taskDetails/potentialOwner: </w:t>
      </w:r>
      <w:r w:rsidRPr="00C72E1C">
        <w:rPr>
          <w:i w:val="0"/>
        </w:rPr>
        <w:t xml:space="preserve">this element allows to “reserve” the task for a </w:t>
      </w:r>
      <w:r w:rsidR="00674AEB" w:rsidRPr="00C72E1C">
        <w:rPr>
          <w:i w:val="0"/>
        </w:rPr>
        <w:t xml:space="preserve">HT Manager. The HT Manager can be a </w:t>
      </w:r>
      <w:r w:rsidRPr="00C72E1C">
        <w:rPr>
          <w:i w:val="0"/>
        </w:rPr>
        <w:t xml:space="preserve">user. Only identified </w:t>
      </w:r>
      <w:r w:rsidR="00674AEB" w:rsidRPr="00C72E1C">
        <w:rPr>
          <w:i w:val="0"/>
        </w:rPr>
        <w:t>HT Manager</w:t>
      </w:r>
      <w:r w:rsidRPr="00C72E1C">
        <w:rPr>
          <w:i w:val="0"/>
        </w:rPr>
        <w:t xml:space="preserve"> </w:t>
      </w:r>
      <w:r w:rsidRPr="00C72E1C">
        <w:rPr>
          <w:i w:val="0"/>
        </w:rPr>
        <w:lastRenderedPageBreak/>
        <w:t xml:space="preserve">can </w:t>
      </w:r>
      <w:r w:rsidR="00674AEB" w:rsidRPr="00B173CE">
        <w:rPr>
          <w:i w:val="0"/>
        </w:rPr>
        <w:t>claim</w:t>
      </w:r>
      <w:r w:rsidRPr="00AA754D">
        <w:rPr>
          <w:i w:val="0"/>
        </w:rPr>
        <w:t xml:space="preserve"> the task</w:t>
      </w:r>
      <w:r w:rsidR="00674AEB" w:rsidRPr="00AA754D">
        <w:rPr>
          <w:i w:val="0"/>
        </w:rPr>
        <w:t xml:space="preserve">. </w:t>
      </w:r>
      <w:r w:rsidR="00674AEB" w:rsidRPr="00D86CB5">
        <w:rPr>
          <w:i w:val="0"/>
        </w:rPr>
        <w:t xml:space="preserve">This transaction does not define </w:t>
      </w:r>
      <w:r w:rsidR="00C72E1C" w:rsidRPr="00D86CB5">
        <w:rPr>
          <w:i w:val="0"/>
        </w:rPr>
        <w:t xml:space="preserve">the criteria by which </w:t>
      </w:r>
      <w:r w:rsidR="0047109A">
        <w:rPr>
          <w:i w:val="0"/>
        </w:rPr>
        <w:t xml:space="preserve">the </w:t>
      </w:r>
      <w:r w:rsidR="00C72E1C" w:rsidRPr="00D86CB5">
        <w:rPr>
          <w:i w:val="0"/>
        </w:rPr>
        <w:t>HT Requester select a specific</w:t>
      </w:r>
      <w:r w:rsidR="00674AEB" w:rsidRPr="0092032D">
        <w:rPr>
          <w:i w:val="0"/>
        </w:rPr>
        <w:t xml:space="preserve"> HT Manager</w:t>
      </w:r>
      <w:r w:rsidRPr="002B6118">
        <w:rPr>
          <w:i w:val="0"/>
        </w:rPr>
        <w:t xml:space="preserve">. </w:t>
      </w:r>
    </w:p>
    <w:p w14:paraId="72337A9B" w14:textId="77777777" w:rsidR="00986DC2" w:rsidRDefault="00986DC2" w:rsidP="00986DC2">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taskData/input/part</w:t>
      </w:r>
      <w:r>
        <w:rPr>
          <w:i w:val="0"/>
        </w:rPr>
        <w:t xml:space="preserve"> for each input document referenced. The document referenced as input are listed below. Further details about attachment encoding within </w:t>
      </w:r>
      <w:r>
        <w:rPr>
          <w:rFonts w:ascii="Courier" w:hAnsi="Courier"/>
          <w:b/>
          <w:i w:val="0"/>
        </w:rPr>
        <w:t>ta</w:t>
      </w:r>
      <w:r w:rsidRPr="00BF5ACC">
        <w:rPr>
          <w:rFonts w:ascii="Courier" w:hAnsi="Courier"/>
          <w:b/>
          <w:i w:val="0"/>
        </w:rPr>
        <w:t>skData/input/part</w:t>
      </w:r>
      <w:r>
        <w:rPr>
          <w:i w:val="0"/>
        </w:rPr>
        <w:t xml:space="preserve"> are specified at ITI TF-3: Table 5.4.3-9 AttachmentInfo Element</w:t>
      </w:r>
    </w:p>
    <w:p w14:paraId="3BF37416" w14:textId="77777777" w:rsidR="00986DC2" w:rsidRPr="00332D34" w:rsidRDefault="00986DC2" w:rsidP="00986DC2">
      <w:pPr>
        <w:pStyle w:val="AuthorInstructions"/>
        <w:numPr>
          <w:ilvl w:val="0"/>
          <w:numId w:val="40"/>
        </w:numPr>
        <w:rPr>
          <w:i w:val="0"/>
        </w:rPr>
      </w:pPr>
      <w:r w:rsidRPr="00E17DE9">
        <w:rPr>
          <w:rFonts w:ascii="Courier" w:hAnsi="Courier"/>
          <w:b/>
          <w:i w:val="0"/>
        </w:rPr>
        <w:t>part/@name</w:t>
      </w:r>
      <w:r>
        <w:rPr>
          <w:i w:val="0"/>
        </w:rPr>
        <w:t xml:space="preserve"> =”ClinicalDocuments”: [0..*] this is an optional and repeatable input that identifies relevant Clinical Document.</w:t>
      </w:r>
    </w:p>
    <w:p w14:paraId="05B93980" w14:textId="77777777" w:rsidR="00986DC2" w:rsidRDefault="00986DC2" w:rsidP="00986DC2">
      <w:pPr>
        <w:pStyle w:val="AuthorInstructions"/>
        <w:numPr>
          <w:ilvl w:val="0"/>
          <w:numId w:val="40"/>
        </w:numPr>
        <w:rPr>
          <w:i w:val="0"/>
        </w:rPr>
      </w:pPr>
      <w:r w:rsidRPr="00982E86">
        <w:rPr>
          <w:rFonts w:ascii="Courier" w:hAnsi="Courier"/>
          <w:b/>
          <w:i w:val="0"/>
        </w:rPr>
        <w:t>part/@name</w:t>
      </w:r>
      <w:r>
        <w:rPr>
          <w:i w:val="0"/>
        </w:rPr>
        <w:t>=”ImageManifest”: [0..*]</w:t>
      </w:r>
      <w:r w:rsidRPr="00982E86">
        <w:rPr>
          <w:i w:val="0"/>
        </w:rPr>
        <w:t xml:space="preserve"> this is </w:t>
      </w:r>
      <w:r>
        <w:rPr>
          <w:i w:val="0"/>
        </w:rPr>
        <w:t xml:space="preserve">an optional and repeatable input </w:t>
      </w:r>
      <w:r w:rsidRPr="00982E86">
        <w:rPr>
          <w:i w:val="0"/>
        </w:rPr>
        <w:t xml:space="preserve">that identifies the Image Manifest of the </w:t>
      </w:r>
      <w:r>
        <w:rPr>
          <w:i w:val="0"/>
        </w:rPr>
        <w:t xml:space="preserve">relevant </w:t>
      </w:r>
      <w:r w:rsidRPr="00982E86">
        <w:rPr>
          <w:i w:val="0"/>
        </w:rPr>
        <w:t xml:space="preserve">images. </w:t>
      </w:r>
    </w:p>
    <w:p w14:paraId="2DDF9E3F" w14:textId="77777777" w:rsidR="00986DC2" w:rsidRDefault="00986DC2" w:rsidP="00986DC2">
      <w:pPr>
        <w:pStyle w:val="AuthorInstructions"/>
        <w:numPr>
          <w:ilvl w:val="0"/>
          <w:numId w:val="40"/>
        </w:numPr>
        <w:rPr>
          <w:i w:val="0"/>
        </w:rPr>
      </w:pPr>
      <w:r w:rsidRPr="00982E86">
        <w:rPr>
          <w:rFonts w:ascii="Courier" w:hAnsi="Courier"/>
          <w:b/>
          <w:i w:val="0"/>
        </w:rPr>
        <w:t>part/@name</w:t>
      </w:r>
      <w:r>
        <w:rPr>
          <w:rFonts w:ascii="Courier" w:hAnsi="Courier"/>
          <w:b/>
          <w:i w:val="0"/>
        </w:rPr>
        <w:t>=</w:t>
      </w:r>
      <w:r>
        <w:rPr>
          <w:i w:val="0"/>
        </w:rPr>
        <w:t>=”ClinicalVideos”: [0..*]</w:t>
      </w:r>
      <w:r w:rsidRPr="00982E86">
        <w:rPr>
          <w:i w:val="0"/>
        </w:rPr>
        <w:t xml:space="preserve"> this is </w:t>
      </w:r>
      <w:r>
        <w:rPr>
          <w:i w:val="0"/>
        </w:rPr>
        <w:t xml:space="preserve">an optional and repeatable input </w:t>
      </w:r>
      <w:r w:rsidRPr="00982E86">
        <w:rPr>
          <w:i w:val="0"/>
        </w:rPr>
        <w:t xml:space="preserve">that identifies the the </w:t>
      </w:r>
      <w:r>
        <w:rPr>
          <w:i w:val="0"/>
        </w:rPr>
        <w:t>relevant videos</w:t>
      </w:r>
    </w:p>
    <w:p w14:paraId="3C0CC88F" w14:textId="77777777" w:rsidR="00986DC2" w:rsidRPr="005D708A" w:rsidRDefault="00986DC2" w:rsidP="00986DC2">
      <w:pPr>
        <w:pStyle w:val="AuthorInstructions"/>
        <w:numPr>
          <w:ilvl w:val="0"/>
          <w:numId w:val="40"/>
        </w:numPr>
        <w:rPr>
          <w:i w:val="0"/>
        </w:rPr>
      </w:pPr>
      <w:r w:rsidRPr="00E17DE9">
        <w:rPr>
          <w:rFonts w:ascii="Courier" w:hAnsi="Courier"/>
          <w:b/>
          <w:i w:val="0"/>
        </w:rPr>
        <w:t>part/@name</w:t>
      </w:r>
      <w:r>
        <w:rPr>
          <w:i w:val="0"/>
        </w:rPr>
        <w:t xml:space="preserve"> =”HTRequest”: [1..1] this is a required input that identifies the HT Request document. See Section 3.Y1 4.1.2.2</w:t>
      </w:r>
    </w:p>
    <w:p w14:paraId="560D8F95" w14:textId="77777777" w:rsidR="00986DC2" w:rsidRDefault="00986DC2" w:rsidP="00674AEB">
      <w:pPr>
        <w:pStyle w:val="AuthorInstructions"/>
        <w:rPr>
          <w:i w:val="0"/>
        </w:rPr>
      </w:pPr>
    </w:p>
    <w:p w14:paraId="1B8FD2BD" w14:textId="68A7E92D" w:rsidR="00674AEB" w:rsidRPr="00C72E1C" w:rsidRDefault="00674AEB" w:rsidP="00674AEB">
      <w:pPr>
        <w:pStyle w:val="AuthorInstructions"/>
        <w:rPr>
          <w:i w:val="0"/>
        </w:rPr>
      </w:pPr>
      <w:r w:rsidRPr="00C72E1C">
        <w:rPr>
          <w:i w:val="0"/>
        </w:rPr>
        <w:t>The HT Requester shall specify the HT Manager identified as a “notificationRecipient” for the task:</w:t>
      </w:r>
    </w:p>
    <w:p w14:paraId="4C2E1C6A" w14:textId="7C8DC0AB" w:rsidR="00674AEB" w:rsidRPr="00396CD0" w:rsidRDefault="00674AEB" w:rsidP="003E36A3">
      <w:pPr>
        <w:pStyle w:val="AuthorInstructions"/>
        <w:numPr>
          <w:ilvl w:val="0"/>
          <w:numId w:val="39"/>
        </w:numPr>
        <w:rPr>
          <w:i w:val="0"/>
        </w:rPr>
      </w:pPr>
      <w:r w:rsidRPr="00D763E4">
        <w:rPr>
          <w:rFonts w:ascii="Courier" w:hAnsi="Courier"/>
          <w:b/>
          <w:i w:val="0"/>
        </w:rPr>
        <w:t xml:space="preserve">taskData/taskDetails/notificationRecipients: </w:t>
      </w:r>
      <w:r w:rsidRPr="00D763E4">
        <w:rPr>
          <w:i w:val="0"/>
        </w:rPr>
        <w:t xml:space="preserve">this elements </w:t>
      </w:r>
      <w:r w:rsidRPr="00396CD0">
        <w:rPr>
          <w:i w:val="0"/>
        </w:rPr>
        <w:t>specifies user/organization that needs</w:t>
      </w:r>
      <w:r w:rsidR="00FF0164">
        <w:rPr>
          <w:i w:val="0"/>
        </w:rPr>
        <w:t xml:space="preserve"> </w:t>
      </w:r>
      <w:r w:rsidRPr="00D763E4">
        <w:rPr>
          <w:i w:val="0"/>
        </w:rPr>
        <w:t xml:space="preserve">to be notified. </w:t>
      </w:r>
    </w:p>
    <w:p w14:paraId="5CCEBABE" w14:textId="0EF711EB" w:rsidR="00674AEB" w:rsidRDefault="00674AEB" w:rsidP="00674AEB">
      <w:pPr>
        <w:pStyle w:val="AuthorInstructions"/>
        <w:rPr>
          <w:i w:val="0"/>
        </w:rPr>
      </w:pPr>
      <w:r>
        <w:rPr>
          <w:i w:val="0"/>
        </w:rPr>
        <w:t xml:space="preserve">The HT Requester </w:t>
      </w:r>
      <w:r w:rsidR="00AE34C4">
        <w:rPr>
          <w:i w:val="0"/>
        </w:rPr>
        <w:t>may</w:t>
      </w:r>
      <w:r>
        <w:rPr>
          <w:i w:val="0"/>
        </w:rPr>
        <w:t xml:space="preserve"> set the value of additional elements that characterize the nature and the execution of the HT: </w:t>
      </w:r>
    </w:p>
    <w:p w14:paraId="6A27C577" w14:textId="1348F6D1" w:rsidR="00674AEB" w:rsidRPr="003E36A3" w:rsidRDefault="00674AEB" w:rsidP="00674AEB">
      <w:pPr>
        <w:pStyle w:val="AuthorInstructions"/>
        <w:numPr>
          <w:ilvl w:val="0"/>
          <w:numId w:val="39"/>
        </w:numPr>
        <w:rPr>
          <w:i w:val="0"/>
        </w:rPr>
      </w:pPr>
      <w:r w:rsidRPr="00D9419B">
        <w:rPr>
          <w:rFonts w:ascii="Courier" w:hAnsi="Courier"/>
          <w:b/>
          <w:i w:val="0"/>
        </w:rPr>
        <w:t>taskData/taskDetails</w:t>
      </w:r>
      <w:r w:rsidRPr="0070073A">
        <w:rPr>
          <w:rFonts w:ascii="Courier" w:hAnsi="Courier"/>
          <w:b/>
          <w:i w:val="0"/>
        </w:rPr>
        <w:t>/expirationTime</w:t>
      </w:r>
      <w:r>
        <w:rPr>
          <w:i w:val="0"/>
        </w:rPr>
        <w:t xml:space="preserve">: this element specifies a date/time by which the </w:t>
      </w:r>
      <w:r w:rsidR="00FF0164">
        <w:rPr>
          <w:i w:val="0"/>
        </w:rPr>
        <w:t>HT Manager have to accept or reject.</w:t>
      </w:r>
    </w:p>
    <w:p w14:paraId="75B3A2D9" w14:textId="38E90B47" w:rsidR="002F29F3" w:rsidRDefault="002F29F3" w:rsidP="002F29F3">
      <w:pPr>
        <w:pStyle w:val="Titolo5"/>
        <w:numPr>
          <w:ilvl w:val="0"/>
          <w:numId w:val="0"/>
        </w:numPr>
      </w:pPr>
      <w:bookmarkStart w:id="105" w:name="_Toc313888833"/>
      <w:r>
        <w:t>3.Y</w:t>
      </w:r>
      <w:r w:rsidR="00876DFC">
        <w:t>1</w:t>
      </w:r>
      <w:r>
        <w:t>.4.1.2.2</w:t>
      </w:r>
      <w:r w:rsidRPr="00E17DE9">
        <w:t xml:space="preserve"> </w:t>
      </w:r>
      <w:r w:rsidR="002D065F">
        <w:t>HT</w:t>
      </w:r>
      <w:r>
        <w:t xml:space="preserve"> Request</w:t>
      </w:r>
      <w:r w:rsidRPr="00E17DE9">
        <w:t xml:space="preserve"> </w:t>
      </w:r>
      <w:r w:rsidR="00232568">
        <w:t xml:space="preserve">Document </w:t>
      </w:r>
      <w:r w:rsidRPr="00E17DE9">
        <w:t>Content Requirements</w:t>
      </w:r>
      <w:bookmarkEnd w:id="105"/>
    </w:p>
    <w:p w14:paraId="6B2A44E7" w14:textId="3330242D" w:rsidR="00637378" w:rsidRPr="000C2244" w:rsidRDefault="002D065F" w:rsidP="000C2244">
      <w:pPr>
        <w:pStyle w:val="AuthorInstructions"/>
        <w:rPr>
          <w:i w:val="0"/>
        </w:rPr>
      </w:pPr>
      <w:r>
        <w:rPr>
          <w:i w:val="0"/>
        </w:rPr>
        <w:t xml:space="preserve">The HT Request </w:t>
      </w:r>
      <w:r w:rsidR="00617FE9">
        <w:rPr>
          <w:i w:val="0"/>
        </w:rPr>
        <w:t>D</w:t>
      </w:r>
      <w:r>
        <w:rPr>
          <w:i w:val="0"/>
        </w:rPr>
        <w:t xml:space="preserve">ocument </w:t>
      </w:r>
      <w:r w:rsidR="00617FE9">
        <w:rPr>
          <w:i w:val="0"/>
        </w:rPr>
        <w:t xml:space="preserve">shall contain </w:t>
      </w:r>
      <w:r w:rsidR="00547482">
        <w:rPr>
          <w:i w:val="0"/>
        </w:rPr>
        <w:t xml:space="preserve">the reason why the clinical case is submitted to </w:t>
      </w:r>
      <w:r w:rsidR="0047109A">
        <w:rPr>
          <w:i w:val="0"/>
        </w:rPr>
        <w:t xml:space="preserve">the </w:t>
      </w:r>
      <w:r w:rsidR="00547482">
        <w:rPr>
          <w:i w:val="0"/>
        </w:rPr>
        <w:t>Heart Team</w:t>
      </w:r>
      <w:r w:rsidR="00547482" w:rsidRPr="00547482">
        <w:rPr>
          <w:i w:val="0"/>
        </w:rPr>
        <w:t xml:space="preserve">. </w:t>
      </w:r>
      <w:r w:rsidR="00232568" w:rsidRPr="00547482">
        <w:rPr>
          <w:i w:val="0"/>
        </w:rPr>
        <w:t xml:space="preserve">The document </w:t>
      </w:r>
      <w:r w:rsidR="00232568">
        <w:rPr>
          <w:i w:val="0"/>
        </w:rPr>
        <w:t xml:space="preserve">may </w:t>
      </w:r>
      <w:r w:rsidR="00232568" w:rsidRPr="00547482">
        <w:rPr>
          <w:i w:val="0"/>
        </w:rPr>
        <w:t xml:space="preserve">contain </w:t>
      </w:r>
      <w:r w:rsidR="00232568">
        <w:rPr>
          <w:i w:val="0"/>
        </w:rPr>
        <w:t xml:space="preserve">supporting </w:t>
      </w:r>
      <w:r w:rsidR="00232568" w:rsidRPr="00547482">
        <w:rPr>
          <w:i w:val="0"/>
        </w:rPr>
        <w:t xml:space="preserve">clinical information </w:t>
      </w:r>
      <w:r w:rsidR="00232568">
        <w:rPr>
          <w:i w:val="0"/>
        </w:rPr>
        <w:t>on</w:t>
      </w:r>
      <w:r w:rsidR="00232568" w:rsidRPr="00547482">
        <w:rPr>
          <w:i w:val="0"/>
        </w:rPr>
        <w:t xml:space="preserve"> the patient.</w:t>
      </w:r>
      <w:r w:rsidR="00232568">
        <w:rPr>
          <w:i w:val="0"/>
        </w:rPr>
        <w:t xml:space="preserve"> </w:t>
      </w:r>
      <w:r w:rsidR="00637378">
        <w:rPr>
          <w:i w:val="0"/>
        </w:rPr>
        <w:t xml:space="preserve"> This specification does not mandate any specific structure for this document</w:t>
      </w:r>
      <w:r w:rsidR="003162DB">
        <w:rPr>
          <w:i w:val="0"/>
        </w:rPr>
        <w:t xml:space="preserve"> </w:t>
      </w:r>
    </w:p>
    <w:p w14:paraId="1DA8BC50" w14:textId="63845283" w:rsidR="002F29F3" w:rsidRDefault="002F29F3" w:rsidP="002F29F3">
      <w:pPr>
        <w:pStyle w:val="Titolo5"/>
        <w:numPr>
          <w:ilvl w:val="0"/>
          <w:numId w:val="0"/>
        </w:numPr>
        <w:rPr>
          <w:noProof w:val="0"/>
        </w:rPr>
      </w:pPr>
      <w:bookmarkStart w:id="106" w:name="_Toc313888834"/>
      <w:r w:rsidRPr="000807AC">
        <w:rPr>
          <w:noProof w:val="0"/>
        </w:rPr>
        <w:t>3.Y</w:t>
      </w:r>
      <w:r w:rsidR="00876DFC">
        <w:rPr>
          <w:noProof w:val="0"/>
        </w:rPr>
        <w:t>1</w:t>
      </w:r>
      <w:r w:rsidRPr="000807AC">
        <w:rPr>
          <w:noProof w:val="0"/>
        </w:rPr>
        <w:t>.4.1.2</w:t>
      </w:r>
      <w:r>
        <w:rPr>
          <w:noProof w:val="0"/>
        </w:rPr>
        <w:t>.3</w:t>
      </w:r>
      <w:r w:rsidRPr="000807AC">
        <w:rPr>
          <w:noProof w:val="0"/>
        </w:rPr>
        <w:t xml:space="preserve"> </w:t>
      </w:r>
      <w:r w:rsidR="002D065F">
        <w:rPr>
          <w:noProof w:val="0"/>
        </w:rPr>
        <w:t>Document Sharing Metadata R</w:t>
      </w:r>
      <w:r>
        <w:rPr>
          <w:noProof w:val="0"/>
        </w:rPr>
        <w:t>equirements</w:t>
      </w:r>
      <w:bookmarkEnd w:id="106"/>
    </w:p>
    <w:p w14:paraId="76B9FB48" w14:textId="77777777" w:rsidR="00876DFC" w:rsidRDefault="00876DFC" w:rsidP="00876DFC">
      <w:pPr>
        <w:pStyle w:val="Corpodeltesto"/>
      </w:pPr>
      <w:r>
        <w:t>Document metadata for this transaction shall comply with the requirements in ITI TF-3:4 “Metadata used in Document Sharing Profiles”.</w:t>
      </w:r>
    </w:p>
    <w:p w14:paraId="57E9F1A4" w14:textId="27250DF8" w:rsidR="00876DFC" w:rsidRDefault="00876DFC" w:rsidP="00876DFC">
      <w:pPr>
        <w:pStyle w:val="Corpodeltesto"/>
      </w:pPr>
      <w:r>
        <w:t>This section specifies additional Document Sharing Metadata requirements for the Heart Team Workflow Document</w:t>
      </w:r>
      <w:r w:rsidR="001D5A39">
        <w:t>.</w:t>
      </w:r>
    </w:p>
    <w:p w14:paraId="0DE26FCF" w14:textId="6CA5CD29" w:rsidR="002D065F" w:rsidRDefault="00204898" w:rsidP="00204898">
      <w:pPr>
        <w:pStyle w:val="Corpodeltesto"/>
      </w:pPr>
      <w:r>
        <w:t xml:space="preserve">The </w:t>
      </w:r>
      <w:r w:rsidRPr="00855164">
        <w:rPr>
          <w:b/>
        </w:rPr>
        <w:t xml:space="preserve">DocumentEntry metadata of the </w:t>
      </w:r>
      <w:r>
        <w:rPr>
          <w:b/>
        </w:rPr>
        <w:t xml:space="preserve">Heart Team </w:t>
      </w:r>
      <w:r w:rsidR="002D065F" w:rsidRPr="000C2244">
        <w:rPr>
          <w:b/>
        </w:rPr>
        <w:t>Workflow Document</w:t>
      </w:r>
      <w:r w:rsidR="002D065F">
        <w:t xml:space="preserve"> shall meet the following constraints: </w:t>
      </w:r>
    </w:p>
    <w:p w14:paraId="6BA6DBEB" w14:textId="28C43793" w:rsidR="00370835" w:rsidRDefault="00370835" w:rsidP="000C2244">
      <w:pPr>
        <w:pStyle w:val="Corpodeltesto"/>
        <w:numPr>
          <w:ilvl w:val="0"/>
          <w:numId w:val="53"/>
        </w:numPr>
      </w:pPr>
      <w:r w:rsidRPr="00CA56D3">
        <w:lastRenderedPageBreak/>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42E80DD9" w14:textId="6DAEA901" w:rsidR="002D065F" w:rsidRDefault="00370835" w:rsidP="002D065F">
      <w:pPr>
        <w:pStyle w:val="Corpodeltesto"/>
        <w:numPr>
          <w:ilvl w:val="0"/>
          <w:numId w:val="41"/>
        </w:numPr>
      </w:pPr>
      <w:r>
        <w:t xml:space="preserve">A single entry </w:t>
      </w:r>
      <w:r w:rsidR="002D065F">
        <w:t>of eventCodeList shall convey the actual status (OPEN) of the workflow: code = “</w:t>
      </w:r>
      <w:r w:rsidR="002D065F" w:rsidRPr="00B1774E">
        <w:t>urn:ihe:iti:xdw:2011:eventCode:open</w:t>
      </w:r>
      <w:r w:rsidR="002D065F">
        <w:t>” codingScheme=”</w:t>
      </w:r>
      <w:r w:rsidR="002D065F" w:rsidRPr="00B1774E">
        <w:t xml:space="preserve"> </w:t>
      </w:r>
      <w:r w:rsidR="002D065F" w:rsidRPr="00706C02">
        <w:rPr>
          <w:highlight w:val="yellow"/>
        </w:rPr>
        <w:t>1.3.6.1.4.1.19376.1.2.3</w:t>
      </w:r>
      <w:r w:rsidR="002D065F">
        <w:t>”</w:t>
      </w:r>
    </w:p>
    <w:p w14:paraId="5A07448C" w14:textId="0246F91C" w:rsidR="00F43742" w:rsidRDefault="00370835" w:rsidP="00F43742">
      <w:pPr>
        <w:pStyle w:val="Corpodeltesto"/>
        <w:numPr>
          <w:ilvl w:val="0"/>
          <w:numId w:val="41"/>
        </w:numPr>
      </w:pPr>
      <w:r>
        <w:t xml:space="preserve">A single entry </w:t>
      </w:r>
      <w:r w:rsidR="002D065F">
        <w:t xml:space="preserve">of the eventCodeList metadata shall convey the actual status of the </w:t>
      </w:r>
      <w:r w:rsidR="008E007B">
        <w:t xml:space="preserve">HT </w:t>
      </w:r>
      <w:r w:rsidR="002D065F">
        <w:t>Req</w:t>
      </w:r>
      <w:r w:rsidR="007C3A43">
        <w:t>uest task: code=”urn:ihe:</w:t>
      </w:r>
      <w:r w:rsidR="006C2A49">
        <w:t>pcc</w:t>
      </w:r>
      <w:r w:rsidR="007C3A43">
        <w:t>:xcht</w:t>
      </w:r>
      <w:r w:rsidR="002D065F">
        <w:t>-wd:2015:eventCodeTaskStatus:</w:t>
      </w:r>
      <w:r w:rsidR="008E007B">
        <w:t>HTRequest</w:t>
      </w:r>
      <w:r w:rsidR="002D065F">
        <w:t>Completed” codingScheme=”1.3.6.1.4.1.19376.1.2.1”</w:t>
      </w:r>
    </w:p>
    <w:p w14:paraId="3D6961C2" w14:textId="31136E45" w:rsidR="00D213DE" w:rsidRPr="00530056" w:rsidRDefault="00F43742" w:rsidP="004A6F98">
      <w:pPr>
        <w:pStyle w:val="Corpodeltesto"/>
        <w:numPr>
          <w:ilvl w:val="0"/>
          <w:numId w:val="41"/>
        </w:numPr>
        <w:rPr>
          <w:strike/>
        </w:rPr>
      </w:pPr>
      <w:r>
        <w:t>A single entry of the eventCodeList metadata shall convey the status of the HT Lead task: code=”urn:ihe:</w:t>
      </w:r>
      <w:r w:rsidR="006C2A49">
        <w:t>pcc:xcht</w:t>
      </w:r>
      <w:r>
        <w:t xml:space="preserve">-wd:2015:eventCodeTaskStatus:HTLeadReady” codingScheme=”1.3.6.1.4.1.19376.1.2.1” </w:t>
      </w:r>
    </w:p>
    <w:p w14:paraId="0ED8372E" w14:textId="50F5A6E8" w:rsidR="00D213DE" w:rsidRPr="00370835" w:rsidRDefault="00D213DE" w:rsidP="00AE3E07">
      <w:pPr>
        <w:pStyle w:val="Corpodeltesto"/>
        <w:numPr>
          <w:ilvl w:val="0"/>
          <w:numId w:val="53"/>
        </w:numPr>
      </w:pPr>
      <w:r w:rsidRPr="00E413D1">
        <w:t>The referenceIdList metadata shall provide the accession number in accordance with</w:t>
      </w:r>
      <w:r w:rsidRPr="00AE3E07">
        <w:t xml:space="preserve"> </w:t>
      </w:r>
      <w:r w:rsidR="00370835" w:rsidRPr="00AE3E07">
        <w:t>PCC</w:t>
      </w:r>
      <w:r w:rsidRPr="00AE3E07">
        <w:t xml:space="preserve"> TF-3: Table 4.68.4.1.2.3-1</w:t>
      </w:r>
      <w:r w:rsidRPr="00370835">
        <w:t>.</w:t>
      </w:r>
    </w:p>
    <w:p w14:paraId="06C62667" w14:textId="05D03354" w:rsidR="00AE3E07" w:rsidRDefault="00D213DE" w:rsidP="00ED799D">
      <w:pPr>
        <w:pStyle w:val="Corpodeltesto"/>
        <w:numPr>
          <w:ilvl w:val="0"/>
          <w:numId w:val="41"/>
        </w:numPr>
      </w:pPr>
      <w:r w:rsidRPr="00370835">
        <w:t>The typeCode shal</w:t>
      </w:r>
      <w:r>
        <w:t>l</w:t>
      </w:r>
      <w:r w:rsidR="00370835">
        <w:t xml:space="preserve"> convey the following code: “XCHT</w:t>
      </w:r>
      <w:r>
        <w:t xml:space="preserve">-WD” codingScheme: </w:t>
      </w:r>
      <w:r w:rsidRPr="00A3326E">
        <w:rPr>
          <w:highlight w:val="yellow"/>
        </w:rPr>
        <w:t>1.2.3.4.5.6.7.8.9.0</w:t>
      </w:r>
      <w:r>
        <w:t xml:space="preserve"> </w:t>
      </w:r>
    </w:p>
    <w:p w14:paraId="107F1C5E" w14:textId="1F4DDC88" w:rsidR="002D065F" w:rsidRDefault="002D065F" w:rsidP="002D065F">
      <w:pPr>
        <w:pStyle w:val="Corpodeltesto"/>
      </w:pPr>
      <w:r>
        <w:t xml:space="preserve">The </w:t>
      </w:r>
      <w:r w:rsidR="00AE3E07" w:rsidRPr="00ED799D">
        <w:rPr>
          <w:b/>
        </w:rPr>
        <w:t>S</w:t>
      </w:r>
      <w:r w:rsidRPr="00ED799D">
        <w:rPr>
          <w:b/>
        </w:rPr>
        <w:t xml:space="preserve">ubmissionSet metadata of the </w:t>
      </w:r>
      <w:r w:rsidR="00AE3E07">
        <w:rPr>
          <w:b/>
        </w:rPr>
        <w:t>Heart Team</w:t>
      </w:r>
      <w:r w:rsidR="00AE3E07" w:rsidRPr="00855164">
        <w:rPr>
          <w:b/>
        </w:rPr>
        <w:t xml:space="preserve"> </w:t>
      </w:r>
      <w:r w:rsidRPr="00ED799D">
        <w:rPr>
          <w:b/>
        </w:rPr>
        <w:t>Workflow Document</w:t>
      </w:r>
      <w:r>
        <w:t xml:space="preserve"> shall meet the following constraints: </w:t>
      </w:r>
    </w:p>
    <w:p w14:paraId="4854D3AA" w14:textId="160937BF" w:rsidR="00ED799D" w:rsidRPr="004A6F98" w:rsidRDefault="00A434FC" w:rsidP="0017019B">
      <w:pPr>
        <w:pStyle w:val="Corpodeltesto"/>
        <w:numPr>
          <w:ilvl w:val="0"/>
          <w:numId w:val="41"/>
        </w:numPr>
      </w:pPr>
      <w:r>
        <w:t xml:space="preserve">The intendedRecipient metadata contain the identifier of the organization, or the person intended to manage the HT. This metadata shall convey the same users/organizations identified within the Workflow Document in the </w:t>
      </w:r>
      <w:r w:rsidRPr="00A434FC">
        <w:rPr>
          <w:rFonts w:ascii="Courier" w:hAnsi="Courier"/>
          <w:b/>
        </w:rPr>
        <w:t>&lt;notificationRecipients&gt;</w:t>
      </w:r>
      <w:r w:rsidRPr="00A434FC">
        <w:rPr>
          <w:rFonts w:ascii="Courier" w:hAnsi="Courier"/>
          <w:b/>
          <w:i/>
        </w:rPr>
        <w:t xml:space="preserve"> </w:t>
      </w:r>
      <w:r w:rsidRPr="00B86132">
        <w:t xml:space="preserve">element of the </w:t>
      </w:r>
      <w:r>
        <w:t>HT Lead</w:t>
      </w:r>
      <w:r w:rsidRPr="00B86132">
        <w:t xml:space="preserve"> task</w:t>
      </w:r>
      <w:r w:rsidRPr="00A434FC">
        <w:rPr>
          <w:rFonts w:ascii="Courier" w:hAnsi="Courier"/>
          <w:b/>
          <w:i/>
        </w:rPr>
        <w:t xml:space="preserve"> </w:t>
      </w:r>
    </w:p>
    <w:p w14:paraId="5E17F1DB" w14:textId="5395B537" w:rsidR="00C91729" w:rsidRPr="00D552F0" w:rsidRDefault="00C91729" w:rsidP="004A6F98">
      <w:pPr>
        <w:pStyle w:val="Corpodeltesto"/>
      </w:pPr>
      <w:r>
        <w:t xml:space="preserve">This transaction does not define document sharing metadata requirements for the HT Request document. The document may be included in the same Submission Set as the Heart Team Workflow Document in this transaction [PCC-Y1] or in a different Submission Set using a [ITI-41] Provide and Register Document Set-b transaction.  </w:t>
      </w:r>
    </w:p>
    <w:p w14:paraId="2107DA2A" w14:textId="77777777" w:rsidR="00C91729" w:rsidRPr="003651D9" w:rsidRDefault="00C91729" w:rsidP="004A6F98">
      <w:pPr>
        <w:pStyle w:val="Corpodeltesto"/>
        <w:ind w:left="720"/>
      </w:pPr>
    </w:p>
    <w:p w14:paraId="5FFA29E0" w14:textId="771F21A4" w:rsidR="00C57C6C" w:rsidRPr="003651D9" w:rsidRDefault="00C57C6C" w:rsidP="00C57C6C">
      <w:pPr>
        <w:pStyle w:val="Titolo5"/>
        <w:numPr>
          <w:ilvl w:val="0"/>
          <w:numId w:val="0"/>
        </w:numPr>
        <w:rPr>
          <w:noProof w:val="0"/>
        </w:rPr>
      </w:pPr>
      <w:bookmarkStart w:id="107" w:name="_Toc345074680"/>
      <w:r w:rsidRPr="003651D9">
        <w:rPr>
          <w:noProof w:val="0"/>
        </w:rPr>
        <w:t>3.Y</w:t>
      </w:r>
      <w:r w:rsidR="009E3F00">
        <w:rPr>
          <w:noProof w:val="0"/>
        </w:rPr>
        <w:t>1</w:t>
      </w:r>
      <w:r w:rsidRPr="003651D9">
        <w:rPr>
          <w:noProof w:val="0"/>
        </w:rPr>
        <w:t>.4.1.3 Expected Actions</w:t>
      </w:r>
      <w:bookmarkEnd w:id="107"/>
    </w:p>
    <w:p w14:paraId="294CB5EA" w14:textId="7AAC68D5" w:rsidR="0045773F" w:rsidRPr="0070073A" w:rsidRDefault="0045773F" w:rsidP="0045773F">
      <w:pPr>
        <w:pStyle w:val="AuthorInstructions"/>
        <w:rPr>
          <w:i w:val="0"/>
        </w:rPr>
      </w:pPr>
      <w:r>
        <w:rPr>
          <w:i w:val="0"/>
        </w:rPr>
        <w:t xml:space="preserve">The </w:t>
      </w:r>
      <w:r w:rsidR="009D0139">
        <w:rPr>
          <w:i w:val="0"/>
        </w:rPr>
        <w:t xml:space="preserve">HT Requester </w:t>
      </w:r>
      <w:r>
        <w:rPr>
          <w:i w:val="0"/>
        </w:rPr>
        <w:t xml:space="preserve">actor shall process the Provide and Register Document Set-b Request message as described in </w:t>
      </w:r>
      <w:r w:rsidRPr="0070073A">
        <w:rPr>
          <w:i w:val="0"/>
        </w:rPr>
        <w:t>section ITI TF-2b:3.41.4.1.3</w:t>
      </w:r>
      <w:r>
        <w:rPr>
          <w:i w:val="0"/>
        </w:rPr>
        <w:t>.</w:t>
      </w:r>
    </w:p>
    <w:p w14:paraId="07F7708D" w14:textId="77777777" w:rsidR="0045773F" w:rsidRPr="003651D9" w:rsidRDefault="0045773F" w:rsidP="00C57C6C">
      <w:pPr>
        <w:pStyle w:val="AuthorInstructions"/>
      </w:pPr>
    </w:p>
    <w:p w14:paraId="3FCAB93C" w14:textId="3EED3378" w:rsidR="00C57C6C" w:rsidRPr="003651D9" w:rsidRDefault="00C57C6C" w:rsidP="00C57C6C">
      <w:pPr>
        <w:pStyle w:val="Titolo4"/>
        <w:numPr>
          <w:ilvl w:val="0"/>
          <w:numId w:val="0"/>
        </w:numPr>
        <w:rPr>
          <w:noProof w:val="0"/>
        </w:rPr>
      </w:pPr>
      <w:bookmarkStart w:id="108" w:name="_Toc345074681"/>
      <w:r w:rsidRPr="003651D9">
        <w:rPr>
          <w:noProof w:val="0"/>
        </w:rPr>
        <w:t>3.Y</w:t>
      </w:r>
      <w:r w:rsidR="009E3F00">
        <w:rPr>
          <w:noProof w:val="0"/>
        </w:rPr>
        <w:t>1</w:t>
      </w:r>
      <w:r w:rsidRPr="003651D9">
        <w:rPr>
          <w:noProof w:val="0"/>
        </w:rPr>
        <w:t xml:space="preserve">.4.2 </w:t>
      </w:r>
      <w:r w:rsidR="0045773F">
        <w:rPr>
          <w:noProof w:val="0"/>
        </w:rPr>
        <w:t>Provide And Register Document set-b Response</w:t>
      </w:r>
      <w:bookmarkEnd w:id="108"/>
    </w:p>
    <w:p w14:paraId="5B134445" w14:textId="5881C12E" w:rsidR="0045773F" w:rsidRPr="000807AC" w:rsidRDefault="0045773F" w:rsidP="0045773F">
      <w:pPr>
        <w:pStyle w:val="AuthorInstructions"/>
      </w:pPr>
      <w:r>
        <w:rPr>
          <w:i w:val="0"/>
        </w:rPr>
        <w:t>This specification does not add additional requirements for the Provide And Register Document Set-b Response message defined in</w:t>
      </w:r>
      <w:r w:rsidRPr="0070073A">
        <w:rPr>
          <w:i w:val="0"/>
        </w:rPr>
        <w:t xml:space="preserve"> ITI TF-2b:3.41.4.2</w:t>
      </w:r>
      <w:r>
        <w:rPr>
          <w:i w:val="0"/>
        </w:rPr>
        <w:t xml:space="preserve">. </w:t>
      </w:r>
    </w:p>
    <w:p w14:paraId="1FCA325D" w14:textId="77777777" w:rsidR="0045773F" w:rsidRPr="003651D9" w:rsidRDefault="0045773F" w:rsidP="00C57C6C">
      <w:pPr>
        <w:pStyle w:val="AuthorInstructions"/>
      </w:pPr>
    </w:p>
    <w:p w14:paraId="07AA71AF" w14:textId="4EDBD1C9" w:rsidR="00C57C6C" w:rsidRPr="003651D9" w:rsidRDefault="00C57C6C" w:rsidP="00C57C6C">
      <w:pPr>
        <w:pStyle w:val="Titolo5"/>
        <w:numPr>
          <w:ilvl w:val="0"/>
          <w:numId w:val="0"/>
        </w:numPr>
        <w:rPr>
          <w:noProof w:val="0"/>
        </w:rPr>
      </w:pPr>
      <w:bookmarkStart w:id="109" w:name="_Toc345074682"/>
      <w:r w:rsidRPr="003651D9">
        <w:rPr>
          <w:noProof w:val="0"/>
        </w:rPr>
        <w:t>3.Y</w:t>
      </w:r>
      <w:r w:rsidR="009E3F00">
        <w:rPr>
          <w:noProof w:val="0"/>
        </w:rPr>
        <w:t>1</w:t>
      </w:r>
      <w:r w:rsidRPr="003651D9">
        <w:rPr>
          <w:noProof w:val="0"/>
        </w:rPr>
        <w:t>.4.2.1 Trigger Events</w:t>
      </w:r>
      <w:bookmarkEnd w:id="109"/>
    </w:p>
    <w:p w14:paraId="1B1E5F9B" w14:textId="77777777" w:rsidR="0045773F" w:rsidRPr="000807AC" w:rsidRDefault="0045773F" w:rsidP="0045773F">
      <w:pPr>
        <w:pStyle w:val="AuthorInstructions"/>
      </w:pPr>
      <w:r w:rsidRPr="00E17DE9">
        <w:rPr>
          <w:i w:val="0"/>
        </w:rPr>
        <w:t>See section ITI TF-2b:3.41.4.2</w:t>
      </w:r>
      <w:r>
        <w:rPr>
          <w:i w:val="0"/>
        </w:rPr>
        <w:t>.1</w:t>
      </w:r>
    </w:p>
    <w:p w14:paraId="44BB76D6" w14:textId="77777777" w:rsidR="0045773F" w:rsidRPr="003651D9" w:rsidRDefault="0045773F" w:rsidP="00C57C6C">
      <w:pPr>
        <w:pStyle w:val="AuthorInstructions"/>
      </w:pPr>
    </w:p>
    <w:p w14:paraId="67D47F93" w14:textId="39D0EB22" w:rsidR="00C57C6C" w:rsidRPr="003651D9" w:rsidRDefault="00C57C6C" w:rsidP="00C57C6C">
      <w:pPr>
        <w:pStyle w:val="Titolo5"/>
        <w:numPr>
          <w:ilvl w:val="0"/>
          <w:numId w:val="0"/>
        </w:numPr>
        <w:rPr>
          <w:noProof w:val="0"/>
        </w:rPr>
      </w:pPr>
      <w:bookmarkStart w:id="110" w:name="_Toc345074683"/>
      <w:r w:rsidRPr="003651D9">
        <w:rPr>
          <w:noProof w:val="0"/>
        </w:rPr>
        <w:t>3.Y</w:t>
      </w:r>
      <w:r w:rsidR="009E3F00">
        <w:rPr>
          <w:noProof w:val="0"/>
        </w:rPr>
        <w:t>1</w:t>
      </w:r>
      <w:r w:rsidRPr="003651D9">
        <w:rPr>
          <w:noProof w:val="0"/>
        </w:rPr>
        <w:t>.4.2.2 Message Semantics</w:t>
      </w:r>
      <w:bookmarkEnd w:id="110"/>
    </w:p>
    <w:p w14:paraId="418FB795" w14:textId="77777777" w:rsidR="0045773F" w:rsidRPr="000807AC" w:rsidRDefault="0045773F" w:rsidP="0045773F">
      <w:pPr>
        <w:pStyle w:val="AuthorInstructions"/>
      </w:pPr>
      <w:r w:rsidRPr="00E17DE9">
        <w:rPr>
          <w:i w:val="0"/>
        </w:rPr>
        <w:t>See section ITI TF-2b:3.41.4.2</w:t>
      </w:r>
      <w:r>
        <w:rPr>
          <w:i w:val="0"/>
        </w:rPr>
        <w:t>.2</w:t>
      </w:r>
    </w:p>
    <w:p w14:paraId="6D384FFB" w14:textId="77777777" w:rsidR="0045773F" w:rsidRPr="003651D9" w:rsidRDefault="0045773F" w:rsidP="00C57C6C">
      <w:pPr>
        <w:pStyle w:val="AuthorInstructions"/>
      </w:pPr>
    </w:p>
    <w:p w14:paraId="5E6970AE" w14:textId="7691386E" w:rsidR="00C57C6C" w:rsidRPr="003651D9" w:rsidRDefault="00C57C6C" w:rsidP="00C57C6C">
      <w:pPr>
        <w:pStyle w:val="Titolo5"/>
        <w:numPr>
          <w:ilvl w:val="0"/>
          <w:numId w:val="0"/>
        </w:numPr>
        <w:rPr>
          <w:noProof w:val="0"/>
        </w:rPr>
      </w:pPr>
      <w:bookmarkStart w:id="111" w:name="_Toc345074684"/>
      <w:r w:rsidRPr="003651D9">
        <w:rPr>
          <w:noProof w:val="0"/>
        </w:rPr>
        <w:t>3.Y</w:t>
      </w:r>
      <w:r w:rsidR="009E3F00">
        <w:rPr>
          <w:noProof w:val="0"/>
        </w:rPr>
        <w:t>1</w:t>
      </w:r>
      <w:r w:rsidRPr="003651D9">
        <w:rPr>
          <w:noProof w:val="0"/>
        </w:rPr>
        <w:t>.4.2.3 Expected Actions</w:t>
      </w:r>
      <w:bookmarkEnd w:id="111"/>
    </w:p>
    <w:p w14:paraId="58C8A8F3" w14:textId="77777777" w:rsidR="0045773F" w:rsidRDefault="0045773F" w:rsidP="0045773F">
      <w:pPr>
        <w:pStyle w:val="AuthorInstructions"/>
        <w:rPr>
          <w:i w:val="0"/>
        </w:rPr>
      </w:pPr>
      <w:r w:rsidRPr="00E17DE9">
        <w:rPr>
          <w:i w:val="0"/>
        </w:rPr>
        <w:t>See section ITI TF-2b:3.41.4.2</w:t>
      </w:r>
      <w:r>
        <w:rPr>
          <w:i w:val="0"/>
        </w:rPr>
        <w:t>.3.</w:t>
      </w:r>
    </w:p>
    <w:p w14:paraId="250669DD" w14:textId="087175AB" w:rsidR="0045773F" w:rsidRDefault="0045773F" w:rsidP="0045773F">
      <w:pPr>
        <w:pStyle w:val="NormaleWeb"/>
      </w:pPr>
      <w:r w:rsidRPr="007C19F4">
        <w:rPr>
          <w:szCs w:val="20"/>
        </w:rPr>
        <w:t xml:space="preserve">In addition to the Expected Actions defined for the Provide And Register Document Set-b Response message, when </w:t>
      </w:r>
      <w:r w:rsidR="006345DE">
        <w:rPr>
          <w:szCs w:val="20"/>
        </w:rPr>
        <w:t>the Document Repository sends</w:t>
      </w:r>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Requester actor,</w:t>
      </w:r>
      <w:r>
        <w:t xml:space="preserve"> the </w:t>
      </w:r>
      <w:r w:rsidR="006345DE">
        <w:t xml:space="preserve">HT Requester </w:t>
      </w:r>
      <w:r>
        <w:t xml:space="preserve">shall save the workflowInstanceId associated </w:t>
      </w:r>
      <w:r w:rsidR="006345DE">
        <w:t>with</w:t>
      </w:r>
      <w:r>
        <w:t xml:space="preserve"> the workflow</w:t>
      </w:r>
      <w:r w:rsidR="006345DE">
        <w:t xml:space="preserve"> </w:t>
      </w:r>
      <w:r>
        <w:t>for subsequents subscriptions</w:t>
      </w:r>
      <w:r w:rsidR="006345DE">
        <w:t xml:space="preserve"> or queries</w:t>
      </w:r>
      <w:r>
        <w:t>.</w:t>
      </w:r>
    </w:p>
    <w:p w14:paraId="1B1F4582" w14:textId="58F17694" w:rsidR="0045773F" w:rsidRDefault="0045773F" w:rsidP="000375FA">
      <w:pPr>
        <w:pStyle w:val="NormaleWeb"/>
        <w:shd w:val="clear" w:color="auto" w:fill="FFFFFF"/>
        <w:rPr>
          <w:lang w:val="it-IT" w:eastAsia="it-IT"/>
        </w:rPr>
      </w:pPr>
      <w:r>
        <w:t xml:space="preserve">If an error is generated by the </w:t>
      </w:r>
      <w:r w:rsidR="006345DE">
        <w:t>Document Repository</w:t>
      </w:r>
      <w:r>
        <w:t xml:space="preserve"> that error should be managed by the </w:t>
      </w:r>
      <w:r w:rsidR="006345DE">
        <w:t>HT Requester</w:t>
      </w:r>
      <w:r>
        <w:t xml:space="preserve"> in accordance to local defined behaviors, and in accordance to XDW actor behaviors (race condition) defined in section </w:t>
      </w:r>
      <w:r w:rsidRPr="00FA6C72">
        <w:rPr>
          <w:lang w:val="it-IT" w:eastAsia="it-IT"/>
        </w:rPr>
        <w:t xml:space="preserve">ITI TF-3: 5.4.5.1 </w:t>
      </w:r>
    </w:p>
    <w:p w14:paraId="31FDD444" w14:textId="77777777" w:rsidR="006345DE" w:rsidRPr="000375FA" w:rsidRDefault="006345DE" w:rsidP="000375FA">
      <w:pPr>
        <w:pStyle w:val="NormaleWeb"/>
        <w:shd w:val="clear" w:color="auto" w:fill="FFFFFF"/>
        <w:rPr>
          <w:rFonts w:ascii="Times" w:hAnsi="Times"/>
          <w:sz w:val="20"/>
          <w:szCs w:val="20"/>
          <w:lang w:val="it-IT" w:eastAsia="it-IT"/>
        </w:rPr>
      </w:pPr>
    </w:p>
    <w:p w14:paraId="6036D0DA" w14:textId="02A4CDB9" w:rsidR="00C57C6C" w:rsidRDefault="00C57C6C" w:rsidP="00706C02">
      <w:pPr>
        <w:pStyle w:val="Titolo3"/>
        <w:numPr>
          <w:ilvl w:val="0"/>
          <w:numId w:val="0"/>
        </w:numPr>
      </w:pPr>
      <w:bookmarkStart w:id="112" w:name="_Toc345074685"/>
      <w:r w:rsidRPr="003651D9">
        <w:rPr>
          <w:noProof w:val="0"/>
        </w:rPr>
        <w:t>3.Y</w:t>
      </w:r>
      <w:r w:rsidR="00325406">
        <w:rPr>
          <w:noProof w:val="0"/>
        </w:rPr>
        <w:t>1</w:t>
      </w:r>
      <w:r w:rsidRPr="003651D9">
        <w:rPr>
          <w:noProof w:val="0"/>
        </w:rPr>
        <w:t>.5 Security Considerations</w:t>
      </w:r>
      <w:bookmarkEnd w:id="112"/>
    </w:p>
    <w:p w14:paraId="4CCDF2CF" w14:textId="77777777" w:rsidR="004B740E" w:rsidRPr="0070073A" w:rsidRDefault="004B740E" w:rsidP="004B740E">
      <w:pPr>
        <w:pStyle w:val="Titolo4"/>
        <w:numPr>
          <w:ilvl w:val="0"/>
          <w:numId w:val="0"/>
        </w:numPr>
        <w:rPr>
          <w:rFonts w:ascii="Times New Roman" w:hAnsi="Times New Roman"/>
          <w:b w:val="0"/>
          <w:noProof w:val="0"/>
          <w:kern w:val="0"/>
          <w:sz w:val="24"/>
        </w:rPr>
      </w:pPr>
      <w:bookmarkStart w:id="113" w:name="_Toc313888841"/>
      <w:r w:rsidRPr="0070073A">
        <w:rPr>
          <w:rFonts w:ascii="Times New Roman" w:hAnsi="Times New Roman"/>
          <w:b w:val="0"/>
          <w:noProof w:val="0"/>
          <w:kern w:val="0"/>
          <w:sz w:val="24"/>
        </w:rPr>
        <w:t>See section ITI TF-2b:3.41.</w:t>
      </w:r>
      <w:r>
        <w:rPr>
          <w:rFonts w:ascii="Times New Roman" w:hAnsi="Times New Roman"/>
          <w:b w:val="0"/>
          <w:noProof w:val="0"/>
          <w:kern w:val="0"/>
          <w:sz w:val="24"/>
        </w:rPr>
        <w:t>5.</w:t>
      </w:r>
      <w:bookmarkEnd w:id="113"/>
    </w:p>
    <w:p w14:paraId="3C1BFE59" w14:textId="77777777" w:rsidR="004B740E" w:rsidRPr="003651D9" w:rsidRDefault="004B740E" w:rsidP="00C57C6C">
      <w:pPr>
        <w:pStyle w:val="AuthorInstructions"/>
      </w:pPr>
    </w:p>
    <w:p w14:paraId="31F726F2" w14:textId="2B9456A7" w:rsidR="00C57C6C" w:rsidRPr="003651D9" w:rsidRDefault="00C57C6C" w:rsidP="00C57C6C">
      <w:pPr>
        <w:pStyle w:val="Titolo4"/>
        <w:numPr>
          <w:ilvl w:val="0"/>
          <w:numId w:val="0"/>
        </w:numPr>
        <w:rPr>
          <w:noProof w:val="0"/>
        </w:rPr>
      </w:pPr>
      <w:bookmarkStart w:id="114" w:name="_Toc345074686"/>
      <w:r w:rsidRPr="003651D9">
        <w:rPr>
          <w:noProof w:val="0"/>
        </w:rPr>
        <w:t>3.Y</w:t>
      </w:r>
      <w:r w:rsidR="00325406">
        <w:rPr>
          <w:noProof w:val="0"/>
        </w:rPr>
        <w:t>1</w:t>
      </w:r>
      <w:r w:rsidRPr="003651D9">
        <w:rPr>
          <w:noProof w:val="0"/>
        </w:rPr>
        <w:t>.5.1 Security Audit Considerations</w:t>
      </w:r>
      <w:bookmarkEnd w:id="114"/>
    </w:p>
    <w:p w14:paraId="691E8A70" w14:textId="77777777" w:rsidR="004B740E" w:rsidRPr="00E17DE9" w:rsidRDefault="004B740E" w:rsidP="004B740E">
      <w:pPr>
        <w:pStyle w:val="Titolo4"/>
        <w:numPr>
          <w:ilvl w:val="0"/>
          <w:numId w:val="0"/>
        </w:numPr>
        <w:rPr>
          <w:rFonts w:ascii="Times New Roman" w:hAnsi="Times New Roman"/>
          <w:b w:val="0"/>
          <w:noProof w:val="0"/>
          <w:kern w:val="0"/>
          <w:sz w:val="24"/>
        </w:rPr>
      </w:pPr>
      <w:bookmarkStart w:id="115" w:name="_Toc313888843"/>
      <w:r w:rsidRPr="00E17DE9">
        <w:rPr>
          <w:rFonts w:ascii="Times New Roman" w:hAnsi="Times New Roman"/>
          <w:b w:val="0"/>
          <w:noProof w:val="0"/>
          <w:kern w:val="0"/>
          <w:sz w:val="24"/>
        </w:rPr>
        <w:t>See section ITI TF-2b:3.41.</w:t>
      </w:r>
      <w:r>
        <w:rPr>
          <w:rFonts w:ascii="Times New Roman" w:hAnsi="Times New Roman"/>
          <w:b w:val="0"/>
          <w:noProof w:val="0"/>
          <w:kern w:val="0"/>
          <w:sz w:val="24"/>
        </w:rPr>
        <w:t>5.1.</w:t>
      </w:r>
      <w:bookmarkEnd w:id="115"/>
    </w:p>
    <w:p w14:paraId="54D89B5B" w14:textId="77777777" w:rsidR="009E3F00" w:rsidRDefault="009E3F00" w:rsidP="00C57C6C">
      <w:pPr>
        <w:pStyle w:val="AuthorInstructions"/>
        <w:rPr>
          <w:i w:val="0"/>
        </w:rPr>
      </w:pPr>
    </w:p>
    <w:p w14:paraId="6EF5F895" w14:textId="7041ED6D" w:rsidR="005142D1" w:rsidRPr="000807AC" w:rsidRDefault="005142D1" w:rsidP="005142D1">
      <w:pPr>
        <w:pStyle w:val="Titolo2"/>
        <w:numPr>
          <w:ilvl w:val="0"/>
          <w:numId w:val="0"/>
        </w:numPr>
        <w:rPr>
          <w:noProof w:val="0"/>
        </w:rPr>
      </w:pPr>
      <w:bookmarkStart w:id="116" w:name="_Toc321132868"/>
      <w:r w:rsidRPr="000807AC">
        <w:rPr>
          <w:noProof w:val="0"/>
        </w:rPr>
        <w:t>3.</w:t>
      </w:r>
      <w:r>
        <w:rPr>
          <w:noProof w:val="0"/>
        </w:rPr>
        <w:t>Y2</w:t>
      </w:r>
      <w:r w:rsidRPr="000807AC">
        <w:rPr>
          <w:noProof w:val="0"/>
        </w:rPr>
        <w:t xml:space="preserve"> </w:t>
      </w:r>
      <w:r>
        <w:t>Accept/Reject HT Activity</w:t>
      </w:r>
      <w:r>
        <w:rPr>
          <w:noProof w:val="0"/>
        </w:rPr>
        <w:t xml:space="preserve"> PCC</w:t>
      </w:r>
      <w:r w:rsidRPr="000807AC">
        <w:rPr>
          <w:noProof w:val="0"/>
        </w:rPr>
        <w:t>-</w:t>
      </w:r>
      <w:bookmarkEnd w:id="116"/>
      <w:r>
        <w:rPr>
          <w:noProof w:val="0"/>
        </w:rPr>
        <w:t>Y2</w:t>
      </w:r>
    </w:p>
    <w:p w14:paraId="6D4E50FB" w14:textId="6A4B1195" w:rsidR="005142D1" w:rsidRDefault="005142D1" w:rsidP="005142D1">
      <w:pPr>
        <w:pStyle w:val="Titolo3"/>
        <w:numPr>
          <w:ilvl w:val="0"/>
          <w:numId w:val="0"/>
        </w:numPr>
        <w:rPr>
          <w:noProof w:val="0"/>
        </w:rPr>
      </w:pPr>
      <w:bookmarkStart w:id="117" w:name="_Toc321132869"/>
      <w:r w:rsidRPr="000807AC">
        <w:rPr>
          <w:noProof w:val="0"/>
        </w:rPr>
        <w:t>3.</w:t>
      </w:r>
      <w:r w:rsidR="00E162BE">
        <w:rPr>
          <w:noProof w:val="0"/>
        </w:rPr>
        <w:t>Y2</w:t>
      </w:r>
      <w:r w:rsidRPr="000807AC">
        <w:rPr>
          <w:noProof w:val="0"/>
        </w:rPr>
        <w:t>.1 Scope</w:t>
      </w:r>
      <w:bookmarkEnd w:id="117"/>
    </w:p>
    <w:p w14:paraId="708599E7" w14:textId="4DE74515" w:rsidR="005142D1" w:rsidRPr="00A26391" w:rsidRDefault="005142D1" w:rsidP="005142D1">
      <w:pPr>
        <w:pStyle w:val="Corpodeltesto"/>
      </w:pPr>
      <w:r>
        <w:t>This transaction allows a HT Manager or HT participant to accept or reject the assignment respectively to manage the Heart Team or to be involved in the Heart Team.</w:t>
      </w:r>
    </w:p>
    <w:p w14:paraId="506E2256" w14:textId="001CD303" w:rsidR="005142D1" w:rsidRDefault="005142D1" w:rsidP="005142D1">
      <w:pPr>
        <w:pStyle w:val="Titolo3"/>
        <w:numPr>
          <w:ilvl w:val="0"/>
          <w:numId w:val="0"/>
        </w:numPr>
        <w:rPr>
          <w:noProof w:val="0"/>
        </w:rPr>
      </w:pPr>
      <w:bookmarkStart w:id="118" w:name="_Toc321132870"/>
      <w:r w:rsidRPr="000807AC">
        <w:rPr>
          <w:noProof w:val="0"/>
        </w:rPr>
        <w:lastRenderedPageBreak/>
        <w:t>3.</w:t>
      </w:r>
      <w:r w:rsidR="00E162BE">
        <w:rPr>
          <w:noProof w:val="0"/>
        </w:rPr>
        <w:t>Y2</w:t>
      </w:r>
      <w:r w:rsidR="003509B4">
        <w:rPr>
          <w:noProof w:val="0"/>
        </w:rPr>
        <w:t xml:space="preserve">.2 </w:t>
      </w:r>
      <w:r w:rsidRPr="000807AC">
        <w:rPr>
          <w:noProof w:val="0"/>
        </w:rPr>
        <w:t>Actor Roles</w:t>
      </w:r>
      <w:bookmarkEnd w:id="118"/>
    </w:p>
    <w:p w14:paraId="2C783B35" w14:textId="77777777" w:rsidR="00E162BE" w:rsidRDefault="00E162BE" w:rsidP="0017019B">
      <w:pPr>
        <w:pStyle w:val="Corpodeltesto"/>
      </w:pPr>
    </w:p>
    <w:p w14:paraId="3A598B1F" w14:textId="77777777" w:rsidR="00E162BE" w:rsidRPr="003651D9" w:rsidRDefault="00E162BE" w:rsidP="00E162BE">
      <w:pPr>
        <w:pStyle w:val="Corpodeltesto"/>
        <w:jc w:val="center"/>
      </w:pPr>
      <w:r>
        <w:rPr>
          <w:noProof/>
          <w:lang w:val="it-IT" w:eastAsia="it-IT"/>
        </w:rPr>
        <mc:AlternateContent>
          <mc:Choice Requires="wpg">
            <w:drawing>
              <wp:inline distT="0" distB="0" distL="0" distR="0" wp14:anchorId="336C0F92" wp14:editId="539E17B3">
                <wp:extent cx="3749293" cy="1594537"/>
                <wp:effectExtent l="0" t="0" r="35560" b="31115"/>
                <wp:docPr id="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7"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2431DDEC" w14:textId="30AF811F" w:rsidR="00704901" w:rsidRDefault="00704901" w:rsidP="00E162BE">
                              <w:pPr>
                                <w:spacing w:before="0"/>
                                <w:jc w:val="center"/>
                                <w:rPr>
                                  <w:sz w:val="18"/>
                                </w:rPr>
                              </w:pPr>
                              <w:r>
                                <w:rPr>
                                  <w:sz w:val="18"/>
                                </w:rPr>
                                <w:t>Accept/Reject HT Activity [PCC-Y2]</w:t>
                              </w:r>
                            </w:p>
                            <w:p w14:paraId="281B7449" w14:textId="77777777" w:rsidR="00704901" w:rsidRDefault="00704901" w:rsidP="00E162BE">
                              <w:pPr>
                                <w:spacing w:before="0"/>
                              </w:pPr>
                            </w:p>
                            <w:p w14:paraId="4048EE49" w14:textId="77777777" w:rsidR="00704901" w:rsidRDefault="00704901" w:rsidP="00E162BE">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1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5B6F3537" w14:textId="290C8A13" w:rsidR="00704901" w:rsidRDefault="00704901" w:rsidP="00E162BE">
                              <w:pPr>
                                <w:spacing w:before="0"/>
                                <w:rPr>
                                  <w:sz w:val="18"/>
                                </w:rPr>
                              </w:pPr>
                              <w:r>
                                <w:rPr>
                                  <w:sz w:val="18"/>
                                </w:rPr>
                                <w:t>HT Manager or HT Participant</w:t>
                              </w:r>
                            </w:p>
                            <w:p w14:paraId="54597331" w14:textId="77777777" w:rsidR="00704901" w:rsidRDefault="00704901" w:rsidP="00E162BE">
                              <w:pPr>
                                <w:spacing w:before="0"/>
                              </w:pPr>
                            </w:p>
                            <w:p w14:paraId="06A51471" w14:textId="77777777" w:rsidR="00704901" w:rsidRDefault="00704901" w:rsidP="00E162BE">
                              <w:pPr>
                                <w:spacing w:before="0"/>
                                <w:rPr>
                                  <w:sz w:val="18"/>
                                </w:rPr>
                              </w:pPr>
                              <w:r>
                                <w:rPr>
                                  <w:sz w:val="18"/>
                                </w:rPr>
                                <w:t>Actor ABC</w:t>
                              </w:r>
                            </w:p>
                          </w:txbxContent>
                        </wps:txbx>
                        <wps:bodyPr rot="0" vert="horz" wrap="square" lIns="91440" tIns="45720" rIns="91440" bIns="45720" anchor="t" anchorCtr="0" upright="1">
                          <a:noAutofit/>
                        </wps:bodyPr>
                      </wps:wsp>
                      <wps:wsp>
                        <wps:cNvPr id="1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5F544F13" w14:textId="77777777" w:rsidR="00704901" w:rsidRDefault="00704901" w:rsidP="00E162BE">
                              <w:pPr>
                                <w:spacing w:before="0"/>
                                <w:rPr>
                                  <w:sz w:val="18"/>
                                </w:rPr>
                              </w:pPr>
                              <w:r>
                                <w:rPr>
                                  <w:sz w:val="18"/>
                                </w:rPr>
                                <w:t>XDS Document Repository</w:t>
                              </w:r>
                            </w:p>
                          </w:txbxContent>
                        </wps:txbx>
                        <wps:bodyPr rot="0" vert="horz" wrap="square" lIns="91440" tIns="45720" rIns="91440" bIns="45720" anchor="t" anchorCtr="0" upright="1">
                          <a:noAutofit/>
                        </wps:bodyPr>
                      </wps:wsp>
                      <wps:wsp>
                        <wps:cNvPr id="1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45"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RbuvT64EAABUFAAADgAAAAAAAAAA&#10;AAAAAAAsAgAAZHJzL2Uyb0RvYy54bWxQSwECLQAUAAYACAAAACEAm5VUE90AAAAFAQAADwAAAAAA&#10;AAAAAAAAAAAGBwAAZHJzL2Rvd25yZXYueG1sUEsFBgAAAAAEAAQA8wAAABAIAAAAAA==&#10;">
                <o:lock v:ext="edit" aspectratio="t"/>
                <v:rect id="AutoShape 22" o:spid="_x0000_s1046"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t7xxAAA&#10;ANoAAAAPAAAAZHJzL2Rvd25yZXYueG1sRI9Ba8JAFITvgv9heUIvopv2oCVmIyJIQymIsfX8yL4m&#10;odm3MbtN0n/vCkKPw8x8wyTb0TSip87VlhU8LyMQxIXVNZcKPs+HxSsI55E1NpZJwR852KbTSYKx&#10;tgOfqM99KQKEXYwKKu/bWEpXVGTQLW1LHLxv2xn0QXal1B0OAW4a+RJFK2mw5rBQYUv7ioqf/Nco&#10;GIpjfzl/vMnj/JJZvmbXff71rtTTbNxtQHga/X/40c60gjXcr4QbIN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bbe8cQAAADaAAAADwAAAAAAAAAAAAAAAACXAgAAZHJzL2Rv&#10;d25yZXYueG1sUEsFBgAAAAAEAAQA9QAAAIgDAAAAAA==&#10;" filled="f" stroked="f">
                  <o:lock v:ext="edit" aspectratio="t" text="t"/>
                </v:rect>
                <v:oval id="Oval 23" o:spid="_x0000_s1047"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k1EwQAA&#10;ANoAAAAPAAAAZHJzL2Rvd25yZXYueG1sRE/Pa8IwFL4L+x/CG+wiM1W0G9UosiHIdmoVdn00zzbY&#10;vJQma7P/fjkMdvz4fu8O0XZipMEbxwqWiwwEce204UbB9XJ6fgXhA7LGzjEp+CEPh/3DbIeFdhOX&#10;NFahESmEfYEK2hD6Qkpft2TRL1xPnLibGyyGBIdG6gGnFG47ucqyXFo0nBpa7OmtpfpefVsF6/6Y&#10;b+Ly08w/bu8vG/dVnlYmKvX0GI9bEIFi+Bf/uc9aQdqarqQb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yJNRMEAAADaAAAADwAAAAAAAAAAAAAAAACXAgAAZHJzL2Rvd25y&#10;ZXYueG1sUEsFBgAAAAAEAAQA9QAAAIUDAAAAAA==&#10;">
                  <v:textbox inset="0,.72pt,0,.72pt">
                    <w:txbxContent>
                      <w:p w14:paraId="2431DDEC" w14:textId="30AF811F" w:rsidR="00704901" w:rsidRDefault="00704901" w:rsidP="00E162BE">
                        <w:pPr>
                          <w:spacing w:before="0"/>
                          <w:jc w:val="center"/>
                          <w:rPr>
                            <w:sz w:val="18"/>
                          </w:rPr>
                        </w:pPr>
                        <w:r>
                          <w:rPr>
                            <w:sz w:val="18"/>
                          </w:rPr>
                          <w:t>Accept/Reject HT Activity [PCC-Y2]</w:t>
                        </w:r>
                      </w:p>
                      <w:p w14:paraId="281B7449" w14:textId="77777777" w:rsidR="00704901" w:rsidRDefault="00704901" w:rsidP="00E162BE">
                        <w:pPr>
                          <w:spacing w:before="0"/>
                        </w:pPr>
                      </w:p>
                      <w:p w14:paraId="4048EE49" w14:textId="77777777" w:rsidR="00704901" w:rsidRDefault="00704901" w:rsidP="00E162BE">
                        <w:pPr>
                          <w:spacing w:before="0"/>
                          <w:jc w:val="center"/>
                          <w:rPr>
                            <w:sz w:val="18"/>
                          </w:rPr>
                        </w:pPr>
                        <w:r>
                          <w:rPr>
                            <w:sz w:val="18"/>
                          </w:rPr>
                          <w:t>Transaction Name [DOM-#]</w:t>
                        </w:r>
                      </w:p>
                    </w:txbxContent>
                  </v:textbox>
                </v:oval>
                <v:shape id="Text Box 24" o:spid="_x0000_s1048"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4zWxgAA&#10;ANsAAAAPAAAAZHJzL2Rvd25yZXYueG1sRI9Pb8IwDMXvk/gOkZF2mSBlm4AVAkJIm9iNP9N2tRrT&#10;VjROSbLSffv5MGk3W+/5vZ+X6941qqMQa88GJuMMFHHhbc2lgY/T62gOKiZki41nMvBDEdarwd0S&#10;c+tvfKDumEolIRxzNFCl1OZax6Iih3HsW2LRzj44TLKGUtuANwl3jX7Msql2WLM0VNjStqLicvx2&#10;BubPu+4rvj/tP4vpuXlJD7Pu7RqMuR/2mwWoRH36N/9d76zgC738IgPo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d4zWxgAAANsAAAAPAAAAAAAAAAAAAAAAAJcCAABkcnMv&#10;ZG93bnJldi54bWxQSwUGAAAAAAQABAD1AAAAigMAAAAA&#10;">
                  <v:textbox>
                    <w:txbxContent>
                      <w:p w14:paraId="5B6F3537" w14:textId="290C8A13" w:rsidR="00704901" w:rsidRDefault="00704901" w:rsidP="00E162BE">
                        <w:pPr>
                          <w:spacing w:before="0"/>
                          <w:rPr>
                            <w:sz w:val="18"/>
                          </w:rPr>
                        </w:pPr>
                        <w:r>
                          <w:rPr>
                            <w:sz w:val="18"/>
                          </w:rPr>
                          <w:t>HT Manager or HT Participant</w:t>
                        </w:r>
                      </w:p>
                      <w:p w14:paraId="54597331" w14:textId="77777777" w:rsidR="00704901" w:rsidRDefault="00704901" w:rsidP="00E162BE">
                        <w:pPr>
                          <w:spacing w:before="0"/>
                        </w:pPr>
                      </w:p>
                      <w:p w14:paraId="06A51471" w14:textId="77777777" w:rsidR="00704901" w:rsidRDefault="00704901" w:rsidP="00E162BE">
                        <w:pPr>
                          <w:spacing w:before="0"/>
                          <w:rPr>
                            <w:sz w:val="18"/>
                          </w:rPr>
                        </w:pPr>
                        <w:r>
                          <w:rPr>
                            <w:sz w:val="18"/>
                          </w:rPr>
                          <w:t>Actor ABC</w:t>
                        </w:r>
                      </w:p>
                    </w:txbxContent>
                  </v:textbox>
                </v:shape>
                <v:line id="Line 25" o:spid="_x0000_s1049"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RtrhPDAAAA2wAAAA8AAAAAAAAAAAAA&#10;AAAAoQIAAGRycy9kb3ducmV2LnhtbFBLBQYAAAAABAAEAPkAAACRAwAAAAA=&#10;"/>
                <v:shape id="Text Box 26" o:spid="_x0000_s1050"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6bc6wgAA&#10;ANsAAAAPAAAAZHJzL2Rvd25yZXYueG1sRE9NawIxEL0X/A9hhF6KZtVidTVKKSh6UyvtddiMu4ub&#10;yTaJ6/rvjVDwNo/3OfNlayrRkPOlZQWDfgKCOLO65FzB8XvVm4DwAVljZZkU3MjDctF5mWOq7ZX3&#10;1BxCLmII+xQVFCHUqZQ+K8ig79uaOHIn6wyGCF0utcNrDDeVHCbJWBosOTYUWNNXQdn5cDEKJu+b&#10;5tdvR7ufbHyqpuHto1n/OaVeu+3nDESgNjzF/+6NjvOH8PglHi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nptzrCAAAA2wAAAA8AAAAAAAAAAAAAAAAAlwIAAGRycy9kb3du&#10;cmV2LnhtbFBLBQYAAAAABAAEAPUAAACGAwAAAAA=&#10;">
                  <v:textbox>
                    <w:txbxContent>
                      <w:p w14:paraId="5F544F13" w14:textId="77777777" w:rsidR="00704901" w:rsidRDefault="00704901" w:rsidP="00E162BE">
                        <w:pPr>
                          <w:spacing w:before="0"/>
                          <w:rPr>
                            <w:sz w:val="18"/>
                          </w:rPr>
                        </w:pPr>
                        <w:r>
                          <w:rPr>
                            <w:sz w:val="18"/>
                          </w:rPr>
                          <w:t>XDS Document Repository</w:t>
                        </w:r>
                      </w:p>
                    </w:txbxContent>
                  </v:textbox>
                </v:shape>
                <v:line id="Line 27" o:spid="_x0000_s1051"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G8FMMAAADbAAAADwAAAGRycy9kb3ducmV2LnhtbERPTWsCMRC9F/wPYYReSs3aFrGrUUQQ&#10;PHipykpv0824WXYzWZOo23/fFAq9zeN9znzZ21bcyIfasYLxKANBXDpdc6XgeNg8T0GEiKyxdUwK&#10;vinAcjF4mGOu3Z0/6LaPlUghHHJUYGLscilDachiGLmOOHFn5y3GBH0ltcd7CretfMmyibRYc2ow&#10;2NHaUNnsr1aBnO6eLn719dYUzen0boqy6D53Sj0O+9UMRKQ+/ov/3Fud5r/C7y/pALn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eRvBTDAAAA2wAAAA8AAAAAAAAAAAAA&#10;AAAAoQIAAGRycy9kb3ducmV2LnhtbFBLBQYAAAAABAAEAPkAAACRAwAAAAA=&#10;"/>
                <w10:anchorlock/>
              </v:group>
            </w:pict>
          </mc:Fallback>
        </mc:AlternateContent>
      </w:r>
    </w:p>
    <w:p w14:paraId="183B0991" w14:textId="075CB83C" w:rsidR="00E162BE" w:rsidRPr="003651D9" w:rsidRDefault="00E162BE" w:rsidP="00E162BE">
      <w:pPr>
        <w:pStyle w:val="FigureTitle"/>
      </w:pPr>
      <w:r w:rsidRPr="003651D9">
        <w:t>Figure 3.Y</w:t>
      </w:r>
      <w:r>
        <w:t>2</w:t>
      </w:r>
      <w:r w:rsidRPr="003651D9">
        <w:t>.2-1: Use Case Diagram</w:t>
      </w:r>
    </w:p>
    <w:p w14:paraId="2BEAC955" w14:textId="77777777" w:rsidR="00E162BE" w:rsidRPr="003651D9" w:rsidRDefault="00E162BE" w:rsidP="00E162BE">
      <w:pPr>
        <w:pStyle w:val="TableTitle"/>
      </w:pPr>
    </w:p>
    <w:p w14:paraId="693A8A8F" w14:textId="4A5FCB59" w:rsidR="00E162BE" w:rsidRPr="003651D9" w:rsidRDefault="00E162BE" w:rsidP="00E162BE">
      <w:pPr>
        <w:pStyle w:val="TableTitle"/>
      </w:pPr>
      <w:r w:rsidRPr="003651D9">
        <w:t>Table 3.Y</w:t>
      </w:r>
      <w:r>
        <w:t>2</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E162BE" w:rsidRPr="003651D9" w14:paraId="335E47C3" w14:textId="77777777" w:rsidTr="0049664E">
        <w:tc>
          <w:tcPr>
            <w:tcW w:w="1008" w:type="dxa"/>
            <w:shd w:val="clear" w:color="auto" w:fill="auto"/>
          </w:tcPr>
          <w:p w14:paraId="05E27123" w14:textId="77777777" w:rsidR="00E162BE" w:rsidRPr="003651D9" w:rsidRDefault="00E162BE" w:rsidP="0049664E">
            <w:pPr>
              <w:pStyle w:val="Corpodeltesto"/>
              <w:rPr>
                <w:b/>
              </w:rPr>
            </w:pPr>
            <w:r w:rsidRPr="003651D9">
              <w:rPr>
                <w:b/>
              </w:rPr>
              <w:t>Actor:</w:t>
            </w:r>
          </w:p>
        </w:tc>
        <w:tc>
          <w:tcPr>
            <w:tcW w:w="8568" w:type="dxa"/>
          </w:tcPr>
          <w:p w14:paraId="5B1AEF61" w14:textId="75FA0930" w:rsidR="00E162BE" w:rsidRPr="003651D9" w:rsidRDefault="00E162BE" w:rsidP="00A3326E">
            <w:pPr>
              <w:pStyle w:val="Corpodeltesto"/>
            </w:pPr>
            <w:r>
              <w:t xml:space="preserve">HT Manager </w:t>
            </w:r>
          </w:p>
        </w:tc>
      </w:tr>
      <w:tr w:rsidR="00E162BE" w:rsidRPr="003651D9" w14:paraId="40C70C1C" w14:textId="77777777" w:rsidTr="0049664E">
        <w:trPr>
          <w:trHeight w:val="435"/>
        </w:trPr>
        <w:tc>
          <w:tcPr>
            <w:tcW w:w="1008" w:type="dxa"/>
            <w:shd w:val="clear" w:color="auto" w:fill="auto"/>
          </w:tcPr>
          <w:p w14:paraId="42F3D06B" w14:textId="77777777" w:rsidR="00E162BE" w:rsidRPr="003651D9" w:rsidRDefault="00E162BE" w:rsidP="0049664E">
            <w:pPr>
              <w:pStyle w:val="Corpodeltesto"/>
              <w:rPr>
                <w:b/>
              </w:rPr>
            </w:pPr>
            <w:r w:rsidRPr="003651D9">
              <w:rPr>
                <w:b/>
              </w:rPr>
              <w:t>Role:</w:t>
            </w:r>
          </w:p>
        </w:tc>
        <w:tc>
          <w:tcPr>
            <w:tcW w:w="8568" w:type="dxa"/>
          </w:tcPr>
          <w:p w14:paraId="7E19D9D7" w14:textId="6325C2DF" w:rsidR="00E162BE" w:rsidRPr="003651D9" w:rsidRDefault="00E162BE" w:rsidP="00A3326E">
            <w:pPr>
              <w:pStyle w:val="Corpodeltesto"/>
            </w:pPr>
            <w:r>
              <w:t>Accepts or rejects the assignment to manage the Heart Team</w:t>
            </w:r>
            <w:r w:rsidR="0047109A">
              <w:t xml:space="preserve"> </w:t>
            </w:r>
          </w:p>
        </w:tc>
      </w:tr>
      <w:tr w:rsidR="00A3326E" w:rsidRPr="003651D9" w14:paraId="19675D66" w14:textId="77777777" w:rsidTr="0049664E">
        <w:trPr>
          <w:trHeight w:val="435"/>
        </w:trPr>
        <w:tc>
          <w:tcPr>
            <w:tcW w:w="1008" w:type="dxa"/>
            <w:shd w:val="clear" w:color="auto" w:fill="auto"/>
          </w:tcPr>
          <w:p w14:paraId="30678D05" w14:textId="783B900F" w:rsidR="00A3326E" w:rsidRPr="003651D9" w:rsidRDefault="00A3326E" w:rsidP="0049664E">
            <w:pPr>
              <w:pStyle w:val="Corpodeltesto"/>
              <w:rPr>
                <w:b/>
              </w:rPr>
            </w:pPr>
            <w:r w:rsidRPr="003651D9">
              <w:rPr>
                <w:b/>
              </w:rPr>
              <w:t>Actor:</w:t>
            </w:r>
          </w:p>
        </w:tc>
        <w:tc>
          <w:tcPr>
            <w:tcW w:w="8568" w:type="dxa"/>
          </w:tcPr>
          <w:p w14:paraId="0F99C6AC" w14:textId="70C72302" w:rsidR="00A3326E" w:rsidRDefault="00A3326E" w:rsidP="0049664E">
            <w:pPr>
              <w:pStyle w:val="Corpodeltesto"/>
            </w:pPr>
            <w:r>
              <w:t>HT Participant</w:t>
            </w:r>
          </w:p>
        </w:tc>
      </w:tr>
      <w:tr w:rsidR="00A3326E" w:rsidRPr="003651D9" w14:paraId="399CD022" w14:textId="77777777" w:rsidTr="0049664E">
        <w:trPr>
          <w:trHeight w:val="435"/>
        </w:trPr>
        <w:tc>
          <w:tcPr>
            <w:tcW w:w="1008" w:type="dxa"/>
            <w:shd w:val="clear" w:color="auto" w:fill="auto"/>
          </w:tcPr>
          <w:p w14:paraId="0ACDACBD" w14:textId="20128D08" w:rsidR="00A3326E" w:rsidRPr="003651D9" w:rsidRDefault="00A3326E" w:rsidP="0049664E">
            <w:pPr>
              <w:pStyle w:val="Corpodeltesto"/>
              <w:rPr>
                <w:b/>
              </w:rPr>
            </w:pPr>
            <w:r w:rsidRPr="003651D9">
              <w:rPr>
                <w:b/>
              </w:rPr>
              <w:t>Role:</w:t>
            </w:r>
          </w:p>
        </w:tc>
        <w:tc>
          <w:tcPr>
            <w:tcW w:w="8568" w:type="dxa"/>
          </w:tcPr>
          <w:p w14:paraId="0F68915A" w14:textId="13D18480" w:rsidR="00A3326E" w:rsidRDefault="00A3326E" w:rsidP="00A3326E">
            <w:pPr>
              <w:pStyle w:val="Corpodeltesto"/>
            </w:pPr>
            <w:r>
              <w:t>Accepts or rejects the assignment to be involved in the Heart Team.</w:t>
            </w:r>
          </w:p>
        </w:tc>
      </w:tr>
      <w:tr w:rsidR="00E162BE" w:rsidRPr="003651D9" w14:paraId="02149CCB" w14:textId="77777777" w:rsidTr="0049664E">
        <w:tc>
          <w:tcPr>
            <w:tcW w:w="1008" w:type="dxa"/>
            <w:shd w:val="clear" w:color="auto" w:fill="auto"/>
          </w:tcPr>
          <w:p w14:paraId="2F286384" w14:textId="77777777" w:rsidR="00E162BE" w:rsidRPr="003651D9" w:rsidRDefault="00E162BE" w:rsidP="0049664E">
            <w:pPr>
              <w:pStyle w:val="Corpodeltesto"/>
              <w:rPr>
                <w:b/>
              </w:rPr>
            </w:pPr>
            <w:r w:rsidRPr="003651D9">
              <w:rPr>
                <w:b/>
              </w:rPr>
              <w:t>Actor:</w:t>
            </w:r>
          </w:p>
        </w:tc>
        <w:tc>
          <w:tcPr>
            <w:tcW w:w="8568" w:type="dxa"/>
          </w:tcPr>
          <w:p w14:paraId="3B7E9486" w14:textId="77777777" w:rsidR="00E162BE" w:rsidRPr="003651D9" w:rsidRDefault="00E162BE" w:rsidP="0049664E">
            <w:pPr>
              <w:pStyle w:val="Corpodeltesto"/>
            </w:pPr>
            <w:r>
              <w:t>XDS Document Repository</w:t>
            </w:r>
          </w:p>
        </w:tc>
      </w:tr>
      <w:tr w:rsidR="00E162BE" w:rsidRPr="003651D9" w14:paraId="2F38DC66" w14:textId="77777777" w:rsidTr="0049664E">
        <w:tc>
          <w:tcPr>
            <w:tcW w:w="1008" w:type="dxa"/>
            <w:shd w:val="clear" w:color="auto" w:fill="auto"/>
          </w:tcPr>
          <w:p w14:paraId="6BCFCF7E" w14:textId="77777777" w:rsidR="00E162BE" w:rsidRPr="003651D9" w:rsidRDefault="00E162BE" w:rsidP="0049664E">
            <w:pPr>
              <w:pStyle w:val="Corpodeltesto"/>
              <w:rPr>
                <w:b/>
              </w:rPr>
            </w:pPr>
            <w:r w:rsidRPr="003651D9">
              <w:rPr>
                <w:b/>
              </w:rPr>
              <w:t>Role:</w:t>
            </w:r>
          </w:p>
        </w:tc>
        <w:tc>
          <w:tcPr>
            <w:tcW w:w="8568" w:type="dxa"/>
          </w:tcPr>
          <w:p w14:paraId="1E57F403" w14:textId="39E0566E" w:rsidR="00E162BE" w:rsidRDefault="00E162BE" w:rsidP="0049664E">
            <w:pPr>
              <w:pStyle w:val="Corpodeltesto"/>
            </w:pPr>
            <w:r>
              <w:t>Receives and stores the updated Workflow Document</w:t>
            </w:r>
          </w:p>
        </w:tc>
      </w:tr>
    </w:tbl>
    <w:p w14:paraId="4A2F7D0A" w14:textId="77777777" w:rsidR="005142D1" w:rsidRPr="00597DB2" w:rsidRDefault="005142D1" w:rsidP="005142D1">
      <w:pPr>
        <w:pStyle w:val="Corpodeltesto"/>
      </w:pPr>
    </w:p>
    <w:p w14:paraId="1ADCB716" w14:textId="0BE3E259" w:rsidR="005142D1" w:rsidRPr="000807AC" w:rsidRDefault="005142D1" w:rsidP="005142D1">
      <w:pPr>
        <w:pStyle w:val="Titolo3"/>
        <w:numPr>
          <w:ilvl w:val="0"/>
          <w:numId w:val="0"/>
        </w:numPr>
        <w:rPr>
          <w:noProof w:val="0"/>
        </w:rPr>
      </w:pPr>
      <w:bookmarkStart w:id="119" w:name="_Toc321132871"/>
      <w:r w:rsidRPr="000807AC">
        <w:rPr>
          <w:noProof w:val="0"/>
        </w:rPr>
        <w:t>3.</w:t>
      </w:r>
      <w:r w:rsidR="0049664E">
        <w:rPr>
          <w:noProof w:val="0"/>
        </w:rPr>
        <w:t>Y2</w:t>
      </w:r>
      <w:r w:rsidRPr="000807AC">
        <w:rPr>
          <w:noProof w:val="0"/>
        </w:rPr>
        <w:t>.3 Referenced Standards</w:t>
      </w:r>
      <w:bookmarkEnd w:id="119"/>
    </w:p>
    <w:p w14:paraId="2068814A" w14:textId="77777777" w:rsidR="005142D1" w:rsidRPr="007B5F8C" w:rsidRDefault="005142D1" w:rsidP="005142D1">
      <w:pPr>
        <w:pStyle w:val="AuthorInstructions"/>
        <w:rPr>
          <w:i w:val="0"/>
        </w:rPr>
      </w:pPr>
      <w:r w:rsidRPr="00123686">
        <w:rPr>
          <w:b/>
          <w:i w:val="0"/>
          <w:lang w:val="it-IT" w:eastAsia="it-IT"/>
        </w:rPr>
        <w:t xml:space="preserve"> </w:t>
      </w:r>
      <w:r w:rsidRPr="007B5F8C">
        <w:rPr>
          <w:b/>
          <w:i w:val="0"/>
          <w:lang w:val="it-IT" w:eastAsia="it-IT"/>
        </w:rPr>
        <w:t>XDS.b (Cross-Enterprise Document Sharing):</w:t>
      </w:r>
      <w:r>
        <w:rPr>
          <w:b/>
          <w:i w:val="0"/>
          <w:lang w:val="it-IT" w:eastAsia="it-IT"/>
        </w:rPr>
        <w:t xml:space="preserve"> </w:t>
      </w:r>
      <w:r w:rsidRPr="007B5F8C">
        <w:rPr>
          <w:i w:val="0"/>
          <w:lang w:val="it-IT" w:eastAsia="it-IT"/>
        </w:rPr>
        <w:t xml:space="preserve"> For a list of the standards </w:t>
      </w:r>
      <w:r>
        <w:rPr>
          <w:i w:val="0"/>
          <w:lang w:val="it-IT" w:eastAsia="it-IT"/>
        </w:rPr>
        <w:t>for</w:t>
      </w:r>
      <w:r w:rsidRPr="007B5F8C">
        <w:rPr>
          <w:i w:val="0"/>
          <w:lang w:val="it-IT" w:eastAsia="it-IT"/>
        </w:rPr>
        <w:t xml:space="preserve"> the underlying Provide and Register Document Set-b</w:t>
      </w:r>
      <w:r>
        <w:rPr>
          <w:i w:val="0"/>
          <w:lang w:val="it-IT" w:eastAsia="it-IT"/>
        </w:rPr>
        <w:t xml:space="preserve"> [ITI-41] transaction</w:t>
      </w:r>
      <w:r w:rsidRPr="007B5F8C">
        <w:rPr>
          <w:i w:val="0"/>
          <w:lang w:val="it-IT" w:eastAsia="it-IT"/>
        </w:rPr>
        <w:t>, see ITI TF-2b: 3.41.3.</w:t>
      </w:r>
    </w:p>
    <w:p w14:paraId="6434B37F" w14:textId="777C5EE3" w:rsidR="005142D1" w:rsidRPr="00855164" w:rsidRDefault="005142D1" w:rsidP="005142D1">
      <w:pPr>
        <w:pStyle w:val="AuthorInstructions"/>
        <w:rPr>
          <w:i w:val="0"/>
        </w:rPr>
      </w:pPr>
      <w:r w:rsidRPr="007B5F8C">
        <w:rPr>
          <w:b/>
          <w:i w:val="0"/>
        </w:rPr>
        <w:t>XDW (Cross-Enterprise Document Workflow):</w:t>
      </w:r>
      <w:r w:rsidRPr="007B5F8C">
        <w:rPr>
          <w:i w:val="0"/>
        </w:rPr>
        <w:t xml:space="preserve">  </w:t>
      </w:r>
      <w:r>
        <w:rPr>
          <w:i w:val="0"/>
        </w:rPr>
        <w:t xml:space="preserve">For requirements and standards related to the </w:t>
      </w:r>
      <w:r w:rsidR="006C2A49">
        <w:rPr>
          <w:i w:val="0"/>
        </w:rPr>
        <w:t>Heart Team</w:t>
      </w:r>
      <w:r>
        <w:rPr>
          <w:i w:val="0"/>
        </w:rPr>
        <w:t xml:space="preserve"> Workflow Document, s</w:t>
      </w:r>
      <w:r w:rsidRPr="007B5F8C">
        <w:rPr>
          <w:i w:val="0"/>
        </w:rPr>
        <w:t xml:space="preserve">ee ITI TF-1:20 </w:t>
      </w:r>
      <w:r>
        <w:rPr>
          <w:i w:val="0"/>
        </w:rPr>
        <w:t>and</w:t>
      </w:r>
      <w:r w:rsidRPr="007B5F8C">
        <w:rPr>
          <w:i w:val="0"/>
        </w:rPr>
        <w:t xml:space="preserve"> ITI TF-3:4.5</w:t>
      </w:r>
      <w:r>
        <w:rPr>
          <w:i w:val="0"/>
        </w:rPr>
        <w:t>.</w:t>
      </w:r>
    </w:p>
    <w:p w14:paraId="54D6F124" w14:textId="77777777" w:rsidR="005142D1" w:rsidRPr="000807AC" w:rsidRDefault="005142D1" w:rsidP="005142D1">
      <w:pPr>
        <w:pStyle w:val="AuthorInstructions"/>
      </w:pPr>
    </w:p>
    <w:p w14:paraId="54EDE265" w14:textId="3D9D76ED" w:rsidR="005142D1" w:rsidRPr="000807AC" w:rsidRDefault="005142D1" w:rsidP="005142D1">
      <w:pPr>
        <w:pStyle w:val="Titolo3"/>
        <w:numPr>
          <w:ilvl w:val="0"/>
          <w:numId w:val="0"/>
        </w:numPr>
        <w:rPr>
          <w:noProof w:val="0"/>
        </w:rPr>
      </w:pPr>
      <w:bookmarkStart w:id="120" w:name="_Toc321132872"/>
      <w:r w:rsidRPr="000807AC">
        <w:rPr>
          <w:noProof w:val="0"/>
        </w:rPr>
        <w:t>3.</w:t>
      </w:r>
      <w:r w:rsidR="0049664E">
        <w:rPr>
          <w:noProof w:val="0"/>
        </w:rPr>
        <w:t>Y2</w:t>
      </w:r>
      <w:r w:rsidRPr="000807AC">
        <w:rPr>
          <w:noProof w:val="0"/>
        </w:rPr>
        <w:t>.4 Interaction Diagram</w:t>
      </w:r>
      <w:bookmarkEnd w:id="120"/>
    </w:p>
    <w:p w14:paraId="4513213F" w14:textId="77777777" w:rsidR="005142D1" w:rsidRPr="000807AC" w:rsidRDefault="005142D1" w:rsidP="005142D1">
      <w:pPr>
        <w:pStyle w:val="AuthorInstructions"/>
      </w:pPr>
    </w:p>
    <w:p w14:paraId="22197A13" w14:textId="77777777" w:rsidR="0049664E" w:rsidRPr="003651D9" w:rsidRDefault="0049664E" w:rsidP="0049664E">
      <w:pPr>
        <w:pStyle w:val="Corpodeltesto"/>
      </w:pPr>
      <w:r>
        <w:rPr>
          <w:noProof/>
          <w:lang w:val="it-IT" w:eastAsia="it-IT"/>
        </w:rPr>
        <w:lastRenderedPageBreak/>
        <mc:AlternateContent>
          <mc:Choice Requires="wpg">
            <w:drawing>
              <wp:inline distT="0" distB="0" distL="0" distR="0" wp14:anchorId="5B22EF52" wp14:editId="21F3D6F5">
                <wp:extent cx="5943600" cy="2400300"/>
                <wp:effectExtent l="0" t="0" r="0" b="12700"/>
                <wp:docPr id="1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Text Box 30"/>
                        <wps:cNvSpPr txBox="1">
                          <a:spLocks noChangeArrowheads="1"/>
                        </wps:cNvSpPr>
                        <wps:spPr bwMode="auto">
                          <a:xfrm>
                            <a:off x="3493" y="8403"/>
                            <a:ext cx="1977"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4241B" w14:textId="15EAF1F6" w:rsidR="00704901" w:rsidRPr="007C1AAC" w:rsidRDefault="00704901" w:rsidP="0049664E">
                              <w:pPr>
                                <w:spacing w:before="0"/>
                                <w:jc w:val="center"/>
                                <w:rPr>
                                  <w:sz w:val="22"/>
                                  <w:szCs w:val="22"/>
                                </w:rPr>
                              </w:pPr>
                              <w:r>
                                <w:rPr>
                                  <w:sz w:val="22"/>
                                  <w:szCs w:val="22"/>
                                </w:rPr>
                                <w:t>HT Manager or HT Participant</w:t>
                              </w:r>
                            </w:p>
                            <w:p w14:paraId="7739EA5C" w14:textId="77777777" w:rsidR="00704901" w:rsidRDefault="00704901" w:rsidP="0049664E">
                              <w:pPr>
                                <w:spacing w:before="0"/>
                              </w:pPr>
                            </w:p>
                            <w:p w14:paraId="03E0C15D" w14:textId="77777777" w:rsidR="00704901" w:rsidRPr="007C1AAC" w:rsidRDefault="00704901" w:rsidP="0049664E">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C1DB9" w14:textId="4E8ECEFB" w:rsidR="00704901" w:rsidRPr="007C1AAC" w:rsidRDefault="00704901" w:rsidP="0049664E">
                              <w:pPr>
                                <w:spacing w:before="0"/>
                                <w:rPr>
                                  <w:sz w:val="22"/>
                                  <w:szCs w:val="22"/>
                                </w:rPr>
                              </w:pPr>
                              <w:r>
                                <w:t>Accept/Reject HT Activity</w:t>
                              </w:r>
                            </w:p>
                          </w:txbxContent>
                        </wps:txbx>
                        <wps:bodyPr rot="0" vert="horz" wrap="square" lIns="0" tIns="0" rIns="0" bIns="0" anchor="t" anchorCtr="0" upright="1">
                          <a:noAutofit/>
                        </wps:bodyPr>
                      </wps:wsp>
                      <wps:wsp>
                        <wps:cNvPr id="1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9D8AF" w14:textId="77777777" w:rsidR="00704901" w:rsidRPr="007C1AAC" w:rsidRDefault="00704901" w:rsidP="0049664E">
                              <w:pPr>
                                <w:spacing w:before="0"/>
                                <w:jc w:val="center"/>
                                <w:rPr>
                                  <w:sz w:val="22"/>
                                  <w:szCs w:val="22"/>
                                </w:rPr>
                              </w:pPr>
                              <w:r>
                                <w:rPr>
                                  <w:sz w:val="22"/>
                                  <w:szCs w:val="22"/>
                                </w:rPr>
                                <w:t>XDS Document Repository</w:t>
                              </w:r>
                            </w:p>
                            <w:p w14:paraId="2F0A9B99" w14:textId="77777777" w:rsidR="00704901" w:rsidRDefault="00704901" w:rsidP="0049664E">
                              <w:pPr>
                                <w:spacing w:before="0"/>
                              </w:pPr>
                            </w:p>
                            <w:p w14:paraId="4500173F" w14:textId="77777777" w:rsidR="00704901" w:rsidRPr="007C1AAC" w:rsidRDefault="00704901" w:rsidP="0049664E">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E7078" w14:textId="77777777" w:rsidR="00704901" w:rsidRPr="007C1AAC" w:rsidRDefault="00704901" w:rsidP="0049664E">
                              <w:pPr>
                                <w:spacing w:before="0"/>
                                <w:rPr>
                                  <w:sz w:val="22"/>
                                  <w:szCs w:val="22"/>
                                </w:rPr>
                              </w:pPr>
                              <w:r>
                                <w:t>Provide And Register Document set-b Response</w:t>
                              </w:r>
                              <w:r w:rsidDel="00281B77">
                                <w:rPr>
                                  <w:sz w:val="22"/>
                                  <w:szCs w:val="22"/>
                                </w:rPr>
                                <w:t xml:space="preserve"> </w:t>
                              </w:r>
                            </w:p>
                            <w:p w14:paraId="6FFD7DF0" w14:textId="77777777" w:rsidR="00704901" w:rsidRDefault="00704901" w:rsidP="0049664E">
                              <w:pPr>
                                <w:spacing w:before="0"/>
                              </w:pPr>
                            </w:p>
                            <w:p w14:paraId="6AD551ED" w14:textId="77777777" w:rsidR="00704901" w:rsidRPr="007C1AAC" w:rsidRDefault="00704901" w:rsidP="0049664E">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52"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">
                <o:lock v:ext="edit" aspectratio="t"/>
                <v:rect id="AutoShape 29" o:spid="_x0000_s1053"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v:shape id="Text Box 30" o:spid="_x0000_s1054" type="#_x0000_t202" style="position:absolute;left:3493;top:8403;width:1977;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xMaSvwAA&#10;ANsAAAAPAAAAZHJzL2Rvd25yZXYueG1sRE/LqsIwEN1f8B/CCG4umireqtUoKihufXzA2IxtsZmU&#10;Jtr690YQ7m4O5zmLVWtK8aTaFZYVDAcRCOLU6oIzBZfzrj8F4TyyxtIyKXiRg9Wy87PARNuGj/Q8&#10;+UyEEHYJKsi9rxIpXZqTQTewFXHgbrY26AOsM6lrbEK4KeUoimJpsODQkGNF25zS++lhFNwOze/f&#10;rLnu/WVyHMcbLCZX+1Kq123XcxCeWv8v/roPOsyP4fNLOEAu3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3ExpK/AAAA2wAAAA8AAAAAAAAAAAAAAAAAlwIAAGRycy9kb3ducmV2&#10;LnhtbFBLBQYAAAAABAAEAPUAAACDAwAAAAA=&#10;" stroked="f">
                  <v:textbox>
                    <w:txbxContent>
                      <w:p w14:paraId="3D94241B" w14:textId="15EAF1F6" w:rsidR="00704901" w:rsidRPr="007C1AAC" w:rsidRDefault="00704901" w:rsidP="0049664E">
                        <w:pPr>
                          <w:spacing w:before="0"/>
                          <w:jc w:val="center"/>
                          <w:rPr>
                            <w:sz w:val="22"/>
                            <w:szCs w:val="22"/>
                          </w:rPr>
                        </w:pPr>
                        <w:r>
                          <w:rPr>
                            <w:sz w:val="22"/>
                            <w:szCs w:val="22"/>
                          </w:rPr>
                          <w:t>HT Manager or HT Participant</w:t>
                        </w:r>
                      </w:p>
                      <w:p w14:paraId="7739EA5C" w14:textId="77777777" w:rsidR="00704901" w:rsidRDefault="00704901" w:rsidP="0049664E">
                        <w:pPr>
                          <w:spacing w:before="0"/>
                        </w:pPr>
                      </w:p>
                      <w:p w14:paraId="03E0C15D" w14:textId="77777777" w:rsidR="00704901" w:rsidRPr="007C1AAC" w:rsidRDefault="00704901" w:rsidP="0049664E">
                        <w:pPr>
                          <w:spacing w:before="0"/>
                          <w:jc w:val="center"/>
                          <w:rPr>
                            <w:sz w:val="22"/>
                            <w:szCs w:val="22"/>
                          </w:rPr>
                        </w:pPr>
                        <w:r w:rsidRPr="007C1AAC">
                          <w:rPr>
                            <w:sz w:val="22"/>
                            <w:szCs w:val="22"/>
                          </w:rPr>
                          <w:t>A</w:t>
                        </w:r>
                        <w:r>
                          <w:rPr>
                            <w:sz w:val="22"/>
                            <w:szCs w:val="22"/>
                          </w:rPr>
                          <w:t>ctor A</w:t>
                        </w:r>
                      </w:p>
                    </w:txbxContent>
                  </v:textbox>
                </v:shape>
                <v:line id="Line 31" o:spid="_x0000_s1055"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YcrcQAAADbAAAADwAAAGRycy9kb3ducmV2LnhtbESPT4vCMBDF78J+hzAL3jRdD+p2jSIL&#10;ggf/oC57HpqxrTaTmsRav70RBG8zvDfv92Yya00lGnK+tKzgq5+AIM6sLjlX8HdY9MYgfEDWWFkm&#10;BXfyMJt+dCaYanvjHTX7kIsYwj5FBUUIdSqlzwoy6Pu2Jo7a0TqDIa4ul9rhLYabSg6SZCgNlhwJ&#10;Bdb0W1B23l9N5Gb5yl3+T+d2eVyvFhduvjeHrVLdz3b+AyJQG97m1/VSx/ojeP4SB5DT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dhytxAAAANsAAAAPAAAAAAAAAAAA&#10;AAAAAKECAABkcnMvZG93bnJldi54bWxQSwUGAAAAAAQABAD5AAAAkgMAAAAA&#10;">
                  <v:stroke dashstyle="dash"/>
                </v:line>
                <v:shape id="Text Box 32" o:spid="_x0000_s1056"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T66x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BlV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0+uscQAAADbAAAADwAAAAAAAAAAAAAAAACXAgAAZHJzL2Rv&#10;d25yZXYueG1sUEsFBgAAAAAEAAQA9QAAAIgDAAAAAA==&#10;" filled="f" stroked="f">
                  <v:textbox inset="0,0,0,0">
                    <w:txbxContent>
                      <w:p w14:paraId="763C1DB9" w14:textId="4E8ECEFB" w:rsidR="00704901" w:rsidRPr="007C1AAC" w:rsidRDefault="00704901" w:rsidP="0049664E">
                        <w:pPr>
                          <w:spacing w:before="0"/>
                          <w:rPr>
                            <w:sz w:val="22"/>
                            <w:szCs w:val="22"/>
                          </w:rPr>
                        </w:pPr>
                        <w:r>
                          <w:t>Accept/Reject HT Activity</w:t>
                        </w:r>
                      </w:p>
                    </w:txbxContent>
                  </v:textbox>
                </v:shape>
                <v:line id="Line 33" o:spid="_x0000_s1057"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UtRMMAAADbAAAADwAAAGRycy9kb3ducmV2LnhtbESPQYvCMBCF78L+hzALe9NUD6Jdo4gg&#10;eNAVrex5aMa22kxqEmv3328EwdsM78373swWnalFS85XlhUMBwkI4tzqigsFp2zdn4DwAVljbZkU&#10;/JGHxfyjN8NU2wcfqD2GQsQQ9ikqKENoUil9XpJBP7ANcdTO1hkMcXWF1A4fMdzUcpQkY2mw4kgo&#10;saFVSfn1eDeRmxdbd/u9XLvNebdd37id/mR7pb4+u+U3iEBdeJtf1xsd60/h+UscQM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alLUTDAAAA2wAAAA8AAAAAAAAAAAAA&#10;AAAAoQIAAGRycy9kb3ducmV2LnhtbFBLBQYAAAAABAAEAPkAAACRAwAAAAA=&#10;">
                  <v:stroke dashstyle="dash"/>
                </v:line>
                <v:rect id="Rectangle 34" o:spid="_x0000_s1058"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4cjvwAA&#10;ANsAAAAPAAAAZHJzL2Rvd25yZXYueG1sRE9Nr8FAFN2/xH+YXIndM1WJPGWIEMKS2thdnastnTtN&#10;Z1B+vVlI3vLkfE/nranEgxpXWlYw6EcgiDOrS84VHNP17x8I55E1VpZJwYsczGednykm2j55T4+D&#10;z0UIYZeggsL7OpHSZQUZdH1bEwfuYhuDPsAml7rBZwg3lYyjaCQNlhwaCqxpWVB2O9yNgnMZH/G9&#10;TzeRGa+Hftem1/tppVSv2y4mIDy1/l/8dW+1gjisD1/CD5Cz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TDhyO/AAAA2wAAAA8AAAAAAAAAAAAAAAAAlwIAAGRycy9kb3ducmV2&#10;LnhtbFBLBQYAAAAABAAEAPUAAACDAwAAAAA=&#10;"/>
                <v:rect id="Rectangle 35" o:spid="_x0000_s1059"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jyK4wgAA&#10;ANsAAAAPAAAAZHJzL2Rvd25yZXYueG1sRI9Bi8IwFITvC/6H8ARva2qFRatRRFHco9aLt2fzbKvN&#10;S2miVn/9ZkHwOMzMN8x03ppK3KlxpWUFg34EgjizuuRcwSFdf49AOI+ssbJMCp7kYD7rfE0x0fbB&#10;O7rvfS4ChF2CCgrv60RKlxVk0PVtTRy8s20M+iCbXOoGHwFuKhlH0Y80WHJYKLCmZUHZdX8zCk5l&#10;fMDXLt1EZrwe+t82vdyOK6V63XYxAeGp9Z/wu73VCuIB/H8JP0DO/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uPIrjCAAAA2wAAAA8AAAAAAAAAAAAAAAAAlwIAAGRycy9kb3du&#10;cmV2LnhtbFBLBQYAAAAABAAEAPUAAACGAwAAAAA=&#10;"/>
                <v:line id="Line 36" o:spid="_x0000_s1060"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S/ltxAAAANsAAAAPAAAAAAAAAAAA&#10;AAAAAKECAABkcnMvZG93bnJldi54bWxQSwUGAAAAAAQABAD5AAAAkgMAAAAA&#10;">
                  <v:stroke endarrow="block"/>
                </v:line>
                <v:shape id="Text Box 37" o:spid="_x0000_s1061"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6+3wwAA&#10;ANsAAAAPAAAAZHJzL2Rvd25yZXYueG1sRI/disIwFITvhX2HcBa8kTVd/7rbNYoKirf+PMBpc2zL&#10;Nieliba+vREEL4eZ+YaZLztTiRs1rrSs4HsYgSDOrC45V3A+bb9+QDiPrLGyTAru5GC5+OjNMdG2&#10;5QPdjj4XAcIuQQWF93UipcsKMuiGtiYO3sU2Bn2QTS51g22Am0qOomgmDZYcFgqsaVNQ9n+8GgWX&#10;fTuY/rbpzp/jw2S2xjJO7V2p/me3+gPhqfPv8Ku91wpGY3h+C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36+3wwAAANsAAAAPAAAAAAAAAAAAAAAAAJcCAABkcnMvZG93&#10;bnJldi54bWxQSwUGAAAAAAQABAD1AAAAhwMAAAAA&#10;" stroked="f">
                  <v:textbox>
                    <w:txbxContent>
                      <w:p w14:paraId="5F49D8AF" w14:textId="77777777" w:rsidR="00704901" w:rsidRPr="007C1AAC" w:rsidRDefault="00704901" w:rsidP="0049664E">
                        <w:pPr>
                          <w:spacing w:before="0"/>
                          <w:jc w:val="center"/>
                          <w:rPr>
                            <w:sz w:val="22"/>
                            <w:szCs w:val="22"/>
                          </w:rPr>
                        </w:pPr>
                        <w:r>
                          <w:rPr>
                            <w:sz w:val="22"/>
                            <w:szCs w:val="22"/>
                          </w:rPr>
                          <w:t>XDS Document Repository</w:t>
                        </w:r>
                      </w:p>
                      <w:p w14:paraId="2F0A9B99" w14:textId="77777777" w:rsidR="00704901" w:rsidRDefault="00704901" w:rsidP="0049664E">
                        <w:pPr>
                          <w:spacing w:before="0"/>
                        </w:pPr>
                      </w:p>
                      <w:p w14:paraId="4500173F" w14:textId="77777777" w:rsidR="00704901" w:rsidRPr="007C1AAC" w:rsidRDefault="00704901" w:rsidP="0049664E">
                        <w:pPr>
                          <w:spacing w:before="0"/>
                          <w:jc w:val="center"/>
                          <w:rPr>
                            <w:sz w:val="22"/>
                            <w:szCs w:val="22"/>
                          </w:rPr>
                        </w:pPr>
                        <w:r w:rsidRPr="007C1AAC">
                          <w:rPr>
                            <w:sz w:val="22"/>
                            <w:szCs w:val="22"/>
                          </w:rPr>
                          <w:t>A</w:t>
                        </w:r>
                        <w:r>
                          <w:rPr>
                            <w:sz w:val="22"/>
                            <w:szCs w:val="22"/>
                          </w:rPr>
                          <w:t>ctor D</w:t>
                        </w:r>
                      </w:p>
                    </w:txbxContent>
                  </v:textbox>
                </v:shape>
                <v:line id="Line 38" o:spid="_x0000_s1062"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SETMxAAAANsAAAAPAAAAAAAAAAAA&#10;AAAAAKECAABkcnMvZG93bnJldi54bWxQSwUGAAAAAAQABAD5AAAAkgMAAAAA&#10;">
                  <v:stroke endarrow="block"/>
                </v:line>
                <v:shape id="Text Box 39" o:spid="_x0000_s1063"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inset="0,0,0,0">
                    <w:txbxContent>
                      <w:p w14:paraId="270E7078" w14:textId="77777777" w:rsidR="00704901" w:rsidRPr="007C1AAC" w:rsidRDefault="00704901" w:rsidP="0049664E">
                        <w:pPr>
                          <w:spacing w:before="0"/>
                          <w:rPr>
                            <w:sz w:val="22"/>
                            <w:szCs w:val="22"/>
                          </w:rPr>
                        </w:pPr>
                        <w:r>
                          <w:t>Provide And Register Document set-b Response</w:t>
                        </w:r>
                        <w:r w:rsidDel="00281B77">
                          <w:rPr>
                            <w:sz w:val="22"/>
                            <w:szCs w:val="22"/>
                          </w:rPr>
                          <w:t xml:space="preserve"> </w:t>
                        </w:r>
                      </w:p>
                      <w:p w14:paraId="6FFD7DF0" w14:textId="77777777" w:rsidR="00704901" w:rsidRDefault="00704901" w:rsidP="0049664E">
                        <w:pPr>
                          <w:spacing w:before="0"/>
                        </w:pPr>
                      </w:p>
                      <w:p w14:paraId="6AD551ED" w14:textId="77777777" w:rsidR="00704901" w:rsidRPr="007C1AAC" w:rsidRDefault="00704901" w:rsidP="0049664E">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09EF3E97" w14:textId="04B90974" w:rsidR="005142D1" w:rsidRPr="000807AC" w:rsidRDefault="005142D1" w:rsidP="005142D1">
      <w:pPr>
        <w:pStyle w:val="Corpodeltesto"/>
        <w:jc w:val="center"/>
      </w:pPr>
    </w:p>
    <w:p w14:paraId="3A40CC05" w14:textId="6A70EA14" w:rsidR="005142D1" w:rsidRPr="000807AC" w:rsidRDefault="005142D1" w:rsidP="005142D1">
      <w:pPr>
        <w:pStyle w:val="Titolo4"/>
        <w:numPr>
          <w:ilvl w:val="0"/>
          <w:numId w:val="0"/>
        </w:numPr>
        <w:rPr>
          <w:noProof w:val="0"/>
        </w:rPr>
      </w:pPr>
      <w:bookmarkStart w:id="121" w:name="_Toc321132873"/>
      <w:r w:rsidRPr="000807AC">
        <w:rPr>
          <w:noProof w:val="0"/>
        </w:rPr>
        <w:t>3.</w:t>
      </w:r>
      <w:r w:rsidR="00FF3134">
        <w:rPr>
          <w:noProof w:val="0"/>
        </w:rPr>
        <w:t>Y2</w:t>
      </w:r>
      <w:r w:rsidRPr="000807AC">
        <w:rPr>
          <w:noProof w:val="0"/>
        </w:rPr>
        <w:t xml:space="preserve">.4.1 </w:t>
      </w:r>
      <w:bookmarkEnd w:id="121"/>
      <w:r w:rsidR="00FF3134">
        <w:t>Accept/Reject HT Activity</w:t>
      </w:r>
      <w:r>
        <w:rPr>
          <w:noProof w:val="0"/>
        </w:rPr>
        <w:t xml:space="preserve"> </w:t>
      </w:r>
    </w:p>
    <w:p w14:paraId="62DFB940" w14:textId="3F6A38F4" w:rsidR="005142D1" w:rsidRPr="00172C56" w:rsidRDefault="005142D1" w:rsidP="005142D1">
      <w:pPr>
        <w:pStyle w:val="AuthorInstructions"/>
      </w:pPr>
      <w:r w:rsidRPr="0070073A">
        <w:rPr>
          <w:i w:val="0"/>
        </w:rPr>
        <w:t xml:space="preserve">This message </w:t>
      </w:r>
      <w:r>
        <w:rPr>
          <w:i w:val="0"/>
        </w:rPr>
        <w:t xml:space="preserve">accept/reject the assignment </w:t>
      </w:r>
      <w:r w:rsidR="004A602E">
        <w:rPr>
          <w:i w:val="0"/>
        </w:rPr>
        <w:t>to manage the</w:t>
      </w:r>
      <w:r w:rsidR="00131CF1">
        <w:rPr>
          <w:i w:val="0"/>
        </w:rPr>
        <w:t xml:space="preserve"> Heart Team</w:t>
      </w:r>
      <w:r w:rsidR="00051AE4">
        <w:rPr>
          <w:i w:val="0"/>
        </w:rPr>
        <w:t xml:space="preserve"> requested</w:t>
      </w:r>
      <w:r w:rsidR="004A6F98">
        <w:rPr>
          <w:i w:val="0"/>
        </w:rPr>
        <w:t>,</w:t>
      </w:r>
      <w:r w:rsidR="00051AE4">
        <w:rPr>
          <w:i w:val="0"/>
        </w:rPr>
        <w:t xml:space="preserve"> through PCC-Y1</w:t>
      </w:r>
      <w:r w:rsidR="00131CF1">
        <w:rPr>
          <w:i w:val="0"/>
        </w:rPr>
        <w:t xml:space="preserve"> or </w:t>
      </w:r>
      <w:r w:rsidR="004A602E">
        <w:rPr>
          <w:i w:val="0"/>
        </w:rPr>
        <w:t xml:space="preserve">the assignment </w:t>
      </w:r>
      <w:r w:rsidR="00131CF1">
        <w:rPr>
          <w:i w:val="0"/>
        </w:rPr>
        <w:t xml:space="preserve">to be involved in </w:t>
      </w:r>
      <w:r w:rsidR="004A6F98">
        <w:rPr>
          <w:i w:val="0"/>
        </w:rPr>
        <w:t xml:space="preserve">the </w:t>
      </w:r>
      <w:r w:rsidR="00131CF1">
        <w:rPr>
          <w:i w:val="0"/>
        </w:rPr>
        <w:t>Heart Team</w:t>
      </w:r>
      <w:r w:rsidR="004A6F98">
        <w:rPr>
          <w:i w:val="0"/>
        </w:rPr>
        <w:t>,</w:t>
      </w:r>
      <w:r w:rsidR="00055B75">
        <w:rPr>
          <w:i w:val="0"/>
        </w:rPr>
        <w:t xml:space="preserve"> </w:t>
      </w:r>
      <w:r w:rsidR="004A602E">
        <w:rPr>
          <w:i w:val="0"/>
        </w:rPr>
        <w:t>requested through PCC-Y3</w:t>
      </w:r>
      <w:r>
        <w:rPr>
          <w:i w:val="0"/>
        </w:rPr>
        <w:t xml:space="preserve">. </w:t>
      </w:r>
    </w:p>
    <w:p w14:paraId="3BD2B97F" w14:textId="77777777" w:rsidR="005142D1" w:rsidRDefault="005142D1" w:rsidP="005142D1">
      <w:pPr>
        <w:pStyle w:val="AuthorInstructions"/>
      </w:pPr>
    </w:p>
    <w:p w14:paraId="1E231089" w14:textId="0B995291" w:rsidR="005142D1" w:rsidRPr="000807AC" w:rsidRDefault="005142D1" w:rsidP="005142D1">
      <w:pPr>
        <w:pStyle w:val="Titolo5"/>
        <w:numPr>
          <w:ilvl w:val="0"/>
          <w:numId w:val="0"/>
        </w:numPr>
        <w:rPr>
          <w:noProof w:val="0"/>
        </w:rPr>
      </w:pPr>
      <w:bookmarkStart w:id="122" w:name="_Toc321132874"/>
      <w:r w:rsidRPr="000807AC">
        <w:rPr>
          <w:noProof w:val="0"/>
        </w:rPr>
        <w:t>3.</w:t>
      </w:r>
      <w:r w:rsidR="00474EB7">
        <w:rPr>
          <w:noProof w:val="0"/>
        </w:rPr>
        <w:t>Y2</w:t>
      </w:r>
      <w:r w:rsidRPr="000807AC">
        <w:rPr>
          <w:noProof w:val="0"/>
        </w:rPr>
        <w:t>.4.1.1 Trigger Events</w:t>
      </w:r>
      <w:bookmarkEnd w:id="122"/>
    </w:p>
    <w:p w14:paraId="423E119D" w14:textId="7727D52F" w:rsidR="005142D1" w:rsidRDefault="005142D1" w:rsidP="005142D1">
      <w:r>
        <w:t xml:space="preserve">The </w:t>
      </w:r>
      <w:r w:rsidR="00F01422">
        <w:t>HT Manager or HT Participant</w:t>
      </w:r>
      <w:r>
        <w:t xml:space="preserve"> sends this message </w:t>
      </w:r>
      <w:r w:rsidRPr="0070073A">
        <w:t>when</w:t>
      </w:r>
      <w:r>
        <w:t xml:space="preserve"> it learns</w:t>
      </w:r>
      <w:r w:rsidRPr="0070073A">
        <w:t xml:space="preserve"> </w:t>
      </w:r>
      <w:r>
        <w:t xml:space="preserve">that </w:t>
      </w:r>
      <w:r w:rsidR="00F01422">
        <w:t xml:space="preserve">respectively </w:t>
      </w:r>
      <w:r>
        <w:t xml:space="preserve">a </w:t>
      </w:r>
      <w:r w:rsidR="00F01422">
        <w:t>HT Lead or HT Involvement</w:t>
      </w:r>
      <w:r>
        <w:t xml:space="preserve"> task has been assigned to itself. The mechanism to learn this is not defined by this transaction</w:t>
      </w:r>
      <w:r w:rsidR="00431C29">
        <w:t>.</w:t>
      </w:r>
      <w:r>
        <w:t xml:space="preserve"> </w:t>
      </w:r>
    </w:p>
    <w:p w14:paraId="4E49587F" w14:textId="4FCB053D" w:rsidR="005142D1" w:rsidRDefault="00431C29" w:rsidP="005142D1">
      <w:pPr>
        <w:pStyle w:val="Corpodeltesto"/>
      </w:pPr>
      <w:r>
        <w:t>If the sender is the HT Manager, t</w:t>
      </w:r>
      <w:r w:rsidR="005142D1">
        <w:t xml:space="preserve">he </w:t>
      </w:r>
      <w:r w:rsidR="005142D1" w:rsidRPr="00855164">
        <w:rPr>
          <w:b/>
        </w:rPr>
        <w:t>pre-conditions</w:t>
      </w:r>
      <w:r w:rsidR="005142D1">
        <w:t xml:space="preserve"> are</w:t>
      </w:r>
      <w:r w:rsidR="00F351CA">
        <w:t xml:space="preserve"> </w:t>
      </w:r>
      <w:r w:rsidR="005142D1">
        <w:t>encoded</w:t>
      </w:r>
      <w:r w:rsidR="00F351CA">
        <w:t xml:space="preserve"> </w:t>
      </w:r>
      <w:r w:rsidR="005142D1">
        <w:t xml:space="preserve">as: </w:t>
      </w:r>
    </w:p>
    <w:p w14:paraId="082EB4BB" w14:textId="6917B54A" w:rsidR="00D763E4" w:rsidRDefault="0047109A" w:rsidP="00704901">
      <w:pPr>
        <w:pStyle w:val="Corpodeltesto"/>
        <w:numPr>
          <w:ilvl w:val="0"/>
          <w:numId w:val="81"/>
        </w:numPr>
        <w:ind w:left="851"/>
      </w:pPr>
      <w:r>
        <w:t>T</w:t>
      </w:r>
      <w:r w:rsidR="005142D1">
        <w:t xml:space="preserve">he </w:t>
      </w:r>
      <w:r w:rsidR="000162F2">
        <w:t>HT Lead</w:t>
      </w:r>
      <w:r w:rsidR="005142D1">
        <w:t xml:space="preserve"> task is assigned to the </w:t>
      </w:r>
      <w:r w:rsidR="000162F2">
        <w:t>HT Manager</w:t>
      </w:r>
      <w:r w:rsidR="005142D1">
        <w:t xml:space="preserve"> if</w:t>
      </w:r>
      <w:r w:rsidR="00CA2B6A">
        <w:t xml:space="preserve"> the workflow document is open (</w:t>
      </w:r>
      <w:r w:rsidR="005142D1" w:rsidRPr="00236266">
        <w:rPr>
          <w:rFonts w:ascii="Courier" w:hAnsi="Courier"/>
          <w:b/>
        </w:rPr>
        <w:t>WorkflowDocument/workflowStatus</w:t>
      </w:r>
      <w:r w:rsidR="005142D1">
        <w:t>=”OPEN”</w:t>
      </w:r>
      <w:r w:rsidR="00CA2B6A">
        <w:t>)</w:t>
      </w:r>
      <w:r w:rsidR="005142D1">
        <w:t xml:space="preserve"> and </w:t>
      </w:r>
      <w:r w:rsidR="00CA2B6A">
        <w:t>“HT Lead” Task is READY and assigned to HT Manager (</w:t>
      </w:r>
      <w:r w:rsidR="005142D1" w:rsidRPr="00236266">
        <w:rPr>
          <w:rFonts w:ascii="Courier" w:hAnsi="Courier"/>
          <w:b/>
        </w:rPr>
        <w:t>WorkflowDocument/TaskList/XDWTask/taskData/taskDetails/status</w:t>
      </w:r>
      <w:r w:rsidR="005142D1">
        <w:t xml:space="preserve">=”READY” </w:t>
      </w:r>
      <w:r w:rsidR="005142D1" w:rsidRPr="00855164">
        <w:t>and</w:t>
      </w:r>
      <w:r w:rsidR="005142D1">
        <w:t xml:space="preserve"> </w:t>
      </w:r>
      <w:r w:rsidR="005142D1" w:rsidRPr="00236266">
        <w:rPr>
          <w:rFonts w:ascii="Courier" w:hAnsi="Courier"/>
          <w:b/>
        </w:rPr>
        <w:t>WorkflowDocument/TaskList/XDWTask/taskData/taskDetails/taskType</w:t>
      </w:r>
      <w:r w:rsidR="005142D1">
        <w:t>=”</w:t>
      </w:r>
      <w:r w:rsidR="000162F2">
        <w:t>HTLead</w:t>
      </w:r>
      <w:r w:rsidR="005142D1">
        <w:t xml:space="preserve">” </w:t>
      </w:r>
      <w:r w:rsidR="005142D1" w:rsidRPr="00855164">
        <w:t>and</w:t>
      </w:r>
      <w:r w:rsidR="005142D1">
        <w:t xml:space="preserve"> </w:t>
      </w:r>
      <w:r w:rsidR="005142D1" w:rsidRPr="00236266">
        <w:rPr>
          <w:rFonts w:ascii="Courier" w:hAnsi="Courier"/>
          <w:b/>
        </w:rPr>
        <w:t>WorkflowDocument/TaskList/XDWTask/taskData/taskDetails/potentialOwner</w:t>
      </w:r>
      <w:r w:rsidR="005142D1">
        <w:rPr>
          <w:rFonts w:ascii="Courier" w:hAnsi="Courier"/>
          <w:b/>
        </w:rPr>
        <w:t>s</w:t>
      </w:r>
      <w:r w:rsidR="005142D1">
        <w:t>=</w:t>
      </w:r>
      <w:r w:rsidR="000162F2">
        <w:t>HT Manager</w:t>
      </w:r>
      <w:r w:rsidR="00CA2B6A">
        <w:t>)</w:t>
      </w:r>
    </w:p>
    <w:p w14:paraId="4486A228" w14:textId="77777777" w:rsidR="00431C29" w:rsidRDefault="00431C29" w:rsidP="004A6F98">
      <w:pPr>
        <w:pStyle w:val="Corpodeltesto"/>
      </w:pPr>
      <w:r>
        <w:t>If the sender is the HT Participant,</w:t>
      </w:r>
      <w:r w:rsidRPr="00431C29">
        <w:t xml:space="preserve"> </w:t>
      </w:r>
      <w:r>
        <w:t xml:space="preserve">the </w:t>
      </w:r>
      <w:r w:rsidRPr="00855164">
        <w:rPr>
          <w:b/>
        </w:rPr>
        <w:t>pre-conditions</w:t>
      </w:r>
      <w:r>
        <w:t xml:space="preserve"> are encoded as:</w:t>
      </w:r>
    </w:p>
    <w:p w14:paraId="33279896" w14:textId="4D92D11E" w:rsidR="000162F2" w:rsidRDefault="0047109A" w:rsidP="00704901">
      <w:pPr>
        <w:pStyle w:val="Corpodeltesto"/>
        <w:numPr>
          <w:ilvl w:val="0"/>
          <w:numId w:val="81"/>
        </w:numPr>
        <w:ind w:left="851"/>
      </w:pPr>
      <w:r>
        <w:t>T</w:t>
      </w:r>
      <w:r w:rsidR="000162F2">
        <w:t xml:space="preserve">he HT </w:t>
      </w:r>
      <w:r w:rsidR="00F351CA">
        <w:t>Involvement</w:t>
      </w:r>
      <w:r w:rsidR="000162F2">
        <w:t xml:space="preserve"> task is assigned to the HT </w:t>
      </w:r>
      <w:r w:rsidR="00F351CA">
        <w:t>Participant</w:t>
      </w:r>
      <w:r w:rsidR="000162F2">
        <w:t xml:space="preserve"> if</w:t>
      </w:r>
      <w:r w:rsidR="00CA2B6A">
        <w:t xml:space="preserve"> the workflow document is open (</w:t>
      </w:r>
      <w:r w:rsidR="000162F2" w:rsidRPr="00236266">
        <w:rPr>
          <w:rFonts w:ascii="Courier" w:hAnsi="Courier"/>
          <w:b/>
        </w:rPr>
        <w:t>WorkflowDocument/workflowStatus</w:t>
      </w:r>
      <w:r w:rsidR="00CA2B6A">
        <w:t xml:space="preserve">=”OPEN”) </w:t>
      </w:r>
      <w:r w:rsidR="000162F2">
        <w:t xml:space="preserve">and </w:t>
      </w:r>
      <w:r w:rsidR="00DD2FC8">
        <w:t>“</w:t>
      </w:r>
      <w:r w:rsidR="00CA2B6A">
        <w:t>HT Involvement</w:t>
      </w:r>
      <w:r w:rsidR="00DD2FC8">
        <w:t>” Task is READY</w:t>
      </w:r>
      <w:r w:rsidR="00CA2B6A">
        <w:t xml:space="preserve"> and assigned to HT Participant </w:t>
      </w:r>
      <w:r w:rsidR="00CA2B6A">
        <w:lastRenderedPageBreak/>
        <w:t>(</w:t>
      </w:r>
      <w:r w:rsidR="000162F2" w:rsidRPr="00236266">
        <w:rPr>
          <w:rFonts w:ascii="Courier" w:hAnsi="Courier"/>
          <w:b/>
        </w:rPr>
        <w:t>WorkflowDocument/TaskList/XDWTask/taskData/taskDetails/status</w:t>
      </w:r>
      <w:r w:rsidR="000162F2">
        <w:t xml:space="preserve">=”READY” </w:t>
      </w:r>
      <w:r w:rsidR="000162F2" w:rsidRPr="00855164">
        <w:t>and</w:t>
      </w:r>
      <w:r w:rsidR="000162F2">
        <w:t xml:space="preserve"> </w:t>
      </w:r>
      <w:r w:rsidR="000162F2" w:rsidRPr="00236266">
        <w:rPr>
          <w:rFonts w:ascii="Courier" w:hAnsi="Courier"/>
          <w:b/>
        </w:rPr>
        <w:t>WorkflowDocument/TaskList/XDWTask/taskData/taskDetails/taskType</w:t>
      </w:r>
      <w:r w:rsidR="000162F2">
        <w:t>=”</w:t>
      </w:r>
      <w:r w:rsidR="00F351CA">
        <w:t>HTInvolvement</w:t>
      </w:r>
      <w:r w:rsidR="000162F2">
        <w:t xml:space="preserve">” </w:t>
      </w:r>
      <w:r w:rsidR="000162F2" w:rsidRPr="00855164">
        <w:t>and</w:t>
      </w:r>
      <w:r w:rsidR="000162F2">
        <w:t xml:space="preserve"> </w:t>
      </w:r>
      <w:r w:rsidR="000162F2" w:rsidRPr="00236266">
        <w:rPr>
          <w:rFonts w:ascii="Courier" w:hAnsi="Courier"/>
          <w:b/>
        </w:rPr>
        <w:t>WorkflowDocument/TaskList/XDWTask/taskData/taskDetails/potentialOwner</w:t>
      </w:r>
      <w:r w:rsidR="000162F2">
        <w:rPr>
          <w:rFonts w:ascii="Courier" w:hAnsi="Courier"/>
          <w:b/>
        </w:rPr>
        <w:t>s</w:t>
      </w:r>
      <w:r w:rsidR="000162F2">
        <w:t xml:space="preserve">=HT </w:t>
      </w:r>
      <w:r w:rsidR="00F351CA">
        <w:t>Participant</w:t>
      </w:r>
      <w:r w:rsidR="00CA2B6A">
        <w:t>)</w:t>
      </w:r>
      <w:r w:rsidR="000162F2">
        <w:t xml:space="preserve">. </w:t>
      </w:r>
    </w:p>
    <w:p w14:paraId="11520BAE" w14:textId="7AC23CCE" w:rsidR="005142D1" w:rsidRPr="00516A61" w:rsidRDefault="005142D1" w:rsidP="005142D1">
      <w:pPr>
        <w:pStyle w:val="Corpodeltesto"/>
      </w:pPr>
      <w:r>
        <w:t xml:space="preserve">Note: this transaction does not define a method for identifying </w:t>
      </w:r>
      <w:r w:rsidR="00F351CA">
        <w:t xml:space="preserve">HT Manager or HT </w:t>
      </w:r>
      <w:r w:rsidR="00D763E4">
        <w:t>P</w:t>
      </w:r>
      <w:r w:rsidR="00F351CA">
        <w:t>a</w:t>
      </w:r>
      <w:r w:rsidR="0047109A">
        <w:t>r</w:t>
      </w:r>
      <w:r w:rsidR="00F351CA">
        <w:t>ticipant</w:t>
      </w:r>
      <w:r>
        <w:t>.</w:t>
      </w:r>
    </w:p>
    <w:p w14:paraId="1396D281" w14:textId="43E30584" w:rsidR="005142D1" w:rsidRDefault="005142D1" w:rsidP="005142D1">
      <w:pPr>
        <w:pStyle w:val="Titolo5"/>
        <w:numPr>
          <w:ilvl w:val="0"/>
          <w:numId w:val="0"/>
        </w:numPr>
        <w:rPr>
          <w:noProof w:val="0"/>
        </w:rPr>
      </w:pPr>
      <w:bookmarkStart w:id="123" w:name="_Toc321132875"/>
      <w:r w:rsidRPr="000807AC">
        <w:rPr>
          <w:noProof w:val="0"/>
        </w:rPr>
        <w:t>3.</w:t>
      </w:r>
      <w:r w:rsidR="00474EB7">
        <w:rPr>
          <w:noProof w:val="0"/>
        </w:rPr>
        <w:t>Y2</w:t>
      </w:r>
      <w:r w:rsidRPr="000807AC">
        <w:rPr>
          <w:noProof w:val="0"/>
        </w:rPr>
        <w:t>.4.1.2 Message Semantics</w:t>
      </w:r>
      <w:bookmarkEnd w:id="123"/>
    </w:p>
    <w:p w14:paraId="1C164C7F" w14:textId="448C7B39" w:rsidR="005142D1" w:rsidRDefault="005142D1" w:rsidP="005142D1">
      <w:pPr>
        <w:pStyle w:val="Corpodeltesto"/>
      </w:pPr>
      <w:r>
        <w:t xml:space="preserve">This message is a Provide and Register Document Set-b Request message. This message shall comply with the message semantics defined for the Provide and Register Document Set-b Request message in ITI TF-2b:3.41.4.1.2.  The </w:t>
      </w:r>
      <w:r w:rsidR="00C56FBA">
        <w:t>HT Manager or HT Participant</w:t>
      </w:r>
      <w:r>
        <w:t xml:space="preserve"> is the Document Source. </w:t>
      </w:r>
    </w:p>
    <w:p w14:paraId="1E816F5E" w14:textId="77777777" w:rsidR="005142D1" w:rsidRDefault="005142D1" w:rsidP="005142D1">
      <w:pPr>
        <w:pStyle w:val="Corpodeltesto"/>
      </w:pPr>
      <w:r>
        <w:t>This section also defines:</w:t>
      </w:r>
    </w:p>
    <w:p w14:paraId="624B15A6" w14:textId="146D41B2" w:rsidR="00474EB7" w:rsidRDefault="0047109A" w:rsidP="00474EB7">
      <w:pPr>
        <w:pStyle w:val="Corpodeltesto"/>
        <w:numPr>
          <w:ilvl w:val="0"/>
          <w:numId w:val="37"/>
        </w:numPr>
      </w:pPr>
      <w:r>
        <w:t>T</w:t>
      </w:r>
      <w:r w:rsidR="00474EB7">
        <w:t>he Heart Team Workflow Document Content submitted in the Provide and Register.  See Section 3.Y2.4.1.2.1.</w:t>
      </w:r>
    </w:p>
    <w:p w14:paraId="230CE9F2" w14:textId="0E3D039A" w:rsidR="005142D1" w:rsidRDefault="00474EB7" w:rsidP="0017019B">
      <w:pPr>
        <w:pStyle w:val="Corpodeltesto"/>
        <w:numPr>
          <w:ilvl w:val="0"/>
          <w:numId w:val="37"/>
        </w:numPr>
      </w:pPr>
      <w:r>
        <w:t>The Document Sharing Metadata requirements for the Submission Set and Document Entry.  See Section 3.Y2.4.1.2.3.</w:t>
      </w:r>
    </w:p>
    <w:p w14:paraId="4177B0D8" w14:textId="4669220A" w:rsidR="005142D1" w:rsidRDefault="0071092B" w:rsidP="005142D1">
      <w:pPr>
        <w:pStyle w:val="Titolo5"/>
        <w:numPr>
          <w:ilvl w:val="0"/>
          <w:numId w:val="0"/>
        </w:numPr>
      </w:pPr>
      <w:bookmarkStart w:id="124" w:name="_Toc321132876"/>
      <w:r>
        <w:t>3.Y2</w:t>
      </w:r>
      <w:r w:rsidR="005142D1">
        <w:t>.4.1.2.1</w:t>
      </w:r>
      <w:r w:rsidR="005142D1" w:rsidRPr="00322355">
        <w:t xml:space="preserve"> </w:t>
      </w:r>
      <w:r>
        <w:t>Heart Team</w:t>
      </w:r>
      <w:r w:rsidR="005142D1">
        <w:t xml:space="preserve"> Workflow Document</w:t>
      </w:r>
      <w:r w:rsidR="005142D1" w:rsidRPr="00322355">
        <w:t xml:space="preserve"> Content Requirements</w:t>
      </w:r>
      <w:bookmarkEnd w:id="124"/>
    </w:p>
    <w:p w14:paraId="27C836B2" w14:textId="1F336BA6" w:rsidR="005142D1" w:rsidRPr="00F909C6" w:rsidRDefault="005142D1" w:rsidP="005142D1">
      <w:pPr>
        <w:pStyle w:val="Corpodeltesto"/>
      </w:pPr>
      <w:r>
        <w:t xml:space="preserve">The </w:t>
      </w:r>
      <w:r w:rsidR="0071092B">
        <w:t>Heart Team</w:t>
      </w:r>
      <w:r>
        <w:t xml:space="preserve"> Workflow Document is updated by the </w:t>
      </w:r>
      <w:r w:rsidR="0071092B">
        <w:t>HT Manager or HT Participant</w:t>
      </w:r>
      <w:r>
        <w:t>.</w:t>
      </w:r>
    </w:p>
    <w:p w14:paraId="46E7178A" w14:textId="5A4C5591" w:rsidR="005142D1" w:rsidRPr="001D1D9D" w:rsidRDefault="00DA1976" w:rsidP="005142D1">
      <w:pPr>
        <w:pStyle w:val="Titolo5"/>
        <w:numPr>
          <w:ilvl w:val="0"/>
          <w:numId w:val="0"/>
        </w:numPr>
      </w:pPr>
      <w:bookmarkStart w:id="125" w:name="_Toc321132877"/>
      <w:r>
        <w:t>3.Y2</w:t>
      </w:r>
      <w:r w:rsidR="005142D1">
        <w:t>.4.1.2.1</w:t>
      </w:r>
      <w:r w:rsidR="005142D1" w:rsidRPr="001D1D9D">
        <w:t xml:space="preserve">.1 Workflow Document </w:t>
      </w:r>
      <w:bookmarkEnd w:id="125"/>
      <w:r w:rsidR="005142D1">
        <w:t>Elements</w:t>
      </w:r>
    </w:p>
    <w:p w14:paraId="2A7EF0E9" w14:textId="72D812AF" w:rsidR="005142D1" w:rsidRDefault="005142D1" w:rsidP="005142D1">
      <w:pPr>
        <w:pStyle w:val="AuthorInstructions"/>
        <w:rPr>
          <w:i w:val="0"/>
        </w:rPr>
      </w:pPr>
      <w:r>
        <w:rPr>
          <w:i w:val="0"/>
        </w:rPr>
        <w:t xml:space="preserve">The </w:t>
      </w:r>
      <w:r w:rsidR="00FB1453" w:rsidRPr="00FB1453">
        <w:rPr>
          <w:i w:val="0"/>
        </w:rPr>
        <w:t>HT Manager or HT Participant</w:t>
      </w:r>
      <w:r>
        <w:rPr>
          <w:i w:val="0"/>
        </w:rPr>
        <w:t xml:space="preserve"> shall update the </w:t>
      </w:r>
      <w:r w:rsidR="006E686D">
        <w:rPr>
          <w:i w:val="0"/>
        </w:rPr>
        <w:t>Heart Team</w:t>
      </w:r>
      <w:r>
        <w:rPr>
          <w:i w:val="0"/>
        </w:rPr>
        <w:t xml:space="preserve"> Workflow Document according to the definition of an XDW Workflow Document in ITI TF-3: 5.4 </w:t>
      </w:r>
    </w:p>
    <w:p w14:paraId="62ECE413" w14:textId="7C6E06CB" w:rsidR="005142D1" w:rsidRDefault="005142D1" w:rsidP="005142D1">
      <w:pPr>
        <w:pStyle w:val="AuthorInstructions"/>
        <w:rPr>
          <w:i w:val="0"/>
        </w:rPr>
      </w:pPr>
      <w:r>
        <w:rPr>
          <w:i w:val="0"/>
        </w:rPr>
        <w:t xml:space="preserve">This transaction does not require the creation of new tasks within the Workflow Document; however, it requires the </w:t>
      </w:r>
      <w:r w:rsidR="009E1361" w:rsidRPr="009E1361">
        <w:rPr>
          <w:i w:val="0"/>
        </w:rPr>
        <w:t xml:space="preserve">HT Manager or HT Participant </w:t>
      </w:r>
      <w:r>
        <w:rPr>
          <w:i w:val="0"/>
        </w:rPr>
        <w:t xml:space="preserve">to add a new </w:t>
      </w:r>
      <w:r w:rsidRPr="00855164">
        <w:rPr>
          <w:rFonts w:ascii="Courier" w:hAnsi="Courier"/>
          <w:b/>
        </w:rPr>
        <w:t>taskEvent</w:t>
      </w:r>
      <w:r>
        <w:rPr>
          <w:i w:val="0"/>
        </w:rPr>
        <w:t xml:space="preserve"> </w:t>
      </w:r>
      <w:r w:rsidR="009E1361">
        <w:rPr>
          <w:i w:val="0"/>
        </w:rPr>
        <w:t xml:space="preserve">respectively </w:t>
      </w:r>
      <w:r>
        <w:rPr>
          <w:i w:val="0"/>
        </w:rPr>
        <w:t xml:space="preserve">in the </w:t>
      </w:r>
      <w:r w:rsidR="009E1361">
        <w:rPr>
          <w:i w:val="0"/>
        </w:rPr>
        <w:t>HT Lead</w:t>
      </w:r>
      <w:r>
        <w:rPr>
          <w:i w:val="0"/>
        </w:rPr>
        <w:t xml:space="preserve"> task</w:t>
      </w:r>
      <w:r w:rsidR="009E1361">
        <w:rPr>
          <w:i w:val="0"/>
        </w:rPr>
        <w:t xml:space="preserve"> or</w:t>
      </w:r>
      <w:r w:rsidR="00D763E4">
        <w:rPr>
          <w:i w:val="0"/>
        </w:rPr>
        <w:t xml:space="preserve"> in</w:t>
      </w:r>
      <w:r w:rsidR="009E1361">
        <w:rPr>
          <w:i w:val="0"/>
        </w:rPr>
        <w:t xml:space="preserve"> HT Involvement</w:t>
      </w:r>
      <w:r w:rsidR="00ED174C">
        <w:rPr>
          <w:i w:val="0"/>
        </w:rPr>
        <w:t xml:space="preserve">.  See respectively Section 3.Y2.4.1.2.1.1.1 </w:t>
      </w:r>
      <w:r w:rsidR="00D763E4">
        <w:rPr>
          <w:i w:val="0"/>
        </w:rPr>
        <w:t>or</w:t>
      </w:r>
      <w:r w:rsidR="00ED174C">
        <w:rPr>
          <w:i w:val="0"/>
        </w:rPr>
        <w:t xml:space="preserve"> 3.Y2.4.1.2.1.1.2</w:t>
      </w:r>
    </w:p>
    <w:p w14:paraId="219807BA" w14:textId="77777777" w:rsidR="00FA7DE4" w:rsidRDefault="00FA7DE4" w:rsidP="005142D1">
      <w:pPr>
        <w:pStyle w:val="AuthorInstructions"/>
        <w:rPr>
          <w:i w:val="0"/>
        </w:rPr>
      </w:pPr>
    </w:p>
    <w:p w14:paraId="34F6870B" w14:textId="4E69E03F" w:rsidR="005142D1" w:rsidRDefault="00D942F3" w:rsidP="005142D1">
      <w:pPr>
        <w:pStyle w:val="Titolo5"/>
        <w:numPr>
          <w:ilvl w:val="0"/>
          <w:numId w:val="0"/>
        </w:numPr>
      </w:pPr>
      <w:bookmarkStart w:id="126" w:name="_Toc321132878"/>
      <w:r>
        <w:t>3.Y2</w:t>
      </w:r>
      <w:r w:rsidR="005142D1">
        <w:t>.4.1.2.1</w:t>
      </w:r>
      <w:r w:rsidR="005142D1" w:rsidRPr="001D1D9D">
        <w:t>.</w:t>
      </w:r>
      <w:r w:rsidR="005142D1">
        <w:t>1.1</w:t>
      </w:r>
      <w:r w:rsidR="005142D1" w:rsidRPr="001D1D9D">
        <w:t xml:space="preserve"> </w:t>
      </w:r>
      <w:r w:rsidR="005142D1">
        <w:t>XDWTask “</w:t>
      </w:r>
      <w:r>
        <w:t>HT Lead</w:t>
      </w:r>
      <w:r w:rsidR="005142D1">
        <w:t>”</w:t>
      </w:r>
      <w:bookmarkEnd w:id="126"/>
    </w:p>
    <w:p w14:paraId="70A7782D" w14:textId="4F965214" w:rsidR="005142D1" w:rsidRDefault="005142D1" w:rsidP="005142D1">
      <w:pPr>
        <w:pStyle w:val="AuthorInstructions"/>
        <w:rPr>
          <w:i w:val="0"/>
        </w:rPr>
      </w:pPr>
      <w:r>
        <w:rPr>
          <w:i w:val="0"/>
        </w:rPr>
        <w:t xml:space="preserve">If the </w:t>
      </w:r>
      <w:r w:rsidR="006D0344">
        <w:rPr>
          <w:i w:val="0"/>
        </w:rPr>
        <w:t>HT Manager</w:t>
      </w:r>
      <w:r>
        <w:rPr>
          <w:i w:val="0"/>
        </w:rPr>
        <w:t xml:space="preserve"> is accepting the assignment </w:t>
      </w:r>
      <w:r w:rsidR="006D0344">
        <w:rPr>
          <w:i w:val="0"/>
        </w:rPr>
        <w:t>to manage Heart Team</w:t>
      </w:r>
      <w:r>
        <w:rPr>
          <w:i w:val="0"/>
        </w:rPr>
        <w:t xml:space="preserve">, a new </w:t>
      </w:r>
      <w:r w:rsidRPr="00B26EA5">
        <w:rPr>
          <w:rFonts w:ascii="Courier" w:hAnsi="Courier"/>
          <w:b/>
          <w:i w:val="0"/>
        </w:rPr>
        <w:t>&lt;taskEvent&gt;</w:t>
      </w:r>
      <w:r>
        <w:rPr>
          <w:i w:val="0"/>
        </w:rPr>
        <w:t xml:space="preserve"> (characterized by: status=</w:t>
      </w:r>
      <w:r w:rsidR="00617AA2">
        <w:rPr>
          <w:i w:val="0"/>
        </w:rPr>
        <w:t>COMPLETED</w:t>
      </w:r>
      <w:r>
        <w:rPr>
          <w:i w:val="0"/>
        </w:rPr>
        <w:t xml:space="preserve">, eventType=”start”)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63BA459D" w14:textId="38B2A43B" w:rsidR="005142D1" w:rsidRDefault="005142D1" w:rsidP="005142D1">
      <w:pPr>
        <w:pStyle w:val="AuthorInstructions"/>
        <w:rPr>
          <w:i w:val="0"/>
        </w:rPr>
      </w:pPr>
      <w:r>
        <w:rPr>
          <w:i w:val="0"/>
        </w:rPr>
        <w:t xml:space="preserve">If the </w:t>
      </w:r>
      <w:r w:rsidR="006D0344">
        <w:rPr>
          <w:i w:val="0"/>
        </w:rPr>
        <w:t xml:space="preserve">HT Manager </w:t>
      </w:r>
      <w:r>
        <w:rPr>
          <w:i w:val="0"/>
        </w:rPr>
        <w:t xml:space="preserve">is rejecting the assignment </w:t>
      </w:r>
      <w:r w:rsidR="006D0344">
        <w:rPr>
          <w:i w:val="0"/>
        </w:rPr>
        <w:t>to manage Heart Team</w:t>
      </w:r>
      <w:r>
        <w:rPr>
          <w:i w:val="0"/>
        </w:rPr>
        <w:t xml:space="preserve">, a new </w:t>
      </w:r>
      <w:r w:rsidRPr="00B26EA5">
        <w:rPr>
          <w:rFonts w:ascii="Courier" w:hAnsi="Courier"/>
          <w:b/>
          <w:i w:val="0"/>
        </w:rPr>
        <w:t>&lt;taskEvent&gt;</w:t>
      </w:r>
      <w:r>
        <w:rPr>
          <w:i w:val="0"/>
        </w:rPr>
        <w:t xml:space="preserve"> (characterized by: status=EXITED, eventType=”skip”)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44A8EABF" w14:textId="2FB64195" w:rsidR="00D763E4" w:rsidRPr="00D763E4" w:rsidRDefault="00D763E4" w:rsidP="004A6F98">
      <w:pPr>
        <w:pStyle w:val="Corpodeltesto"/>
      </w:pPr>
      <w:r>
        <w:lastRenderedPageBreak/>
        <w:t xml:space="preserve">The HT Manager shall populate </w:t>
      </w:r>
      <w:r w:rsidRPr="0006646C">
        <w:rPr>
          <w:rFonts w:ascii="Courier" w:hAnsi="Courier"/>
          <w:b/>
        </w:rPr>
        <w:t>taskData/comments</w:t>
      </w:r>
      <w:r>
        <w:rPr>
          <w:rFonts w:ascii="Courier" w:hAnsi="Courier"/>
          <w:b/>
        </w:rPr>
        <w:t xml:space="preserve"> </w:t>
      </w:r>
      <w:r w:rsidRPr="0006646C">
        <w:t>child elem</w:t>
      </w:r>
      <w:r>
        <w:t>e</w:t>
      </w:r>
      <w:r w:rsidRPr="0006646C">
        <w:t>nt of the updated task</w:t>
      </w:r>
      <w:r>
        <w:t xml:space="preserve"> with reasons for rejection. </w:t>
      </w:r>
    </w:p>
    <w:p w14:paraId="0B13782F" w14:textId="1B74D023" w:rsidR="00D942F3" w:rsidRDefault="00D942F3" w:rsidP="00D942F3">
      <w:pPr>
        <w:pStyle w:val="Titolo5"/>
        <w:numPr>
          <w:ilvl w:val="0"/>
          <w:numId w:val="0"/>
        </w:numPr>
      </w:pPr>
      <w:r>
        <w:t>3.Y2.4.1.2.1</w:t>
      </w:r>
      <w:r w:rsidRPr="001D1D9D">
        <w:t>.</w:t>
      </w:r>
      <w:r>
        <w:t>1.2</w:t>
      </w:r>
      <w:r w:rsidRPr="001D1D9D">
        <w:t xml:space="preserve"> </w:t>
      </w:r>
      <w:r>
        <w:t>XDWTask “HT Involvement”</w:t>
      </w:r>
    </w:p>
    <w:p w14:paraId="0858EBDC" w14:textId="5E39229F" w:rsidR="006D0344" w:rsidRDefault="006D0344" w:rsidP="006D0344">
      <w:pPr>
        <w:pStyle w:val="AuthorInstructions"/>
        <w:rPr>
          <w:i w:val="0"/>
        </w:rPr>
      </w:pPr>
      <w:r>
        <w:rPr>
          <w:i w:val="0"/>
        </w:rPr>
        <w:t xml:space="preserve">If the HT Participant is accepting the assignment to manage Heart Team, a new </w:t>
      </w:r>
      <w:r w:rsidRPr="00B26EA5">
        <w:rPr>
          <w:rFonts w:ascii="Courier" w:hAnsi="Courier"/>
          <w:b/>
          <w:i w:val="0"/>
        </w:rPr>
        <w:t>&lt;taskEvent&gt;</w:t>
      </w:r>
      <w:r>
        <w:rPr>
          <w:i w:val="0"/>
        </w:rPr>
        <w:t xml:space="preserve"> (characterized by: status=IN_PROGRESS, eventType=”start”)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3416C6C6" w14:textId="6E3EC1B8" w:rsidR="00D942F3" w:rsidRDefault="006D0344" w:rsidP="005142D1">
      <w:pPr>
        <w:pStyle w:val="AuthorInstructions"/>
        <w:rPr>
          <w:i w:val="0"/>
        </w:rPr>
      </w:pPr>
      <w:r>
        <w:rPr>
          <w:i w:val="0"/>
        </w:rPr>
        <w:t xml:space="preserve">If the HT Participant is rejecting the assignment to manage Heart Team, a new </w:t>
      </w:r>
      <w:r w:rsidRPr="00B26EA5">
        <w:rPr>
          <w:rFonts w:ascii="Courier" w:hAnsi="Courier"/>
          <w:b/>
          <w:i w:val="0"/>
        </w:rPr>
        <w:t>&lt;taskEvent&gt;</w:t>
      </w:r>
      <w:r>
        <w:rPr>
          <w:i w:val="0"/>
        </w:rPr>
        <w:t xml:space="preserve"> (characterized by: status=EXITED, eventType=”skip”)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78F0E8AC" w14:textId="371BF160" w:rsidR="00D763E4" w:rsidRPr="00D763E4" w:rsidRDefault="00D763E4" w:rsidP="004A6F98">
      <w:pPr>
        <w:pStyle w:val="Corpodeltesto"/>
      </w:pPr>
      <w:r>
        <w:t xml:space="preserve">The HT Participant shall populate </w:t>
      </w:r>
      <w:r w:rsidRPr="0006646C">
        <w:rPr>
          <w:rFonts w:ascii="Courier" w:hAnsi="Courier"/>
          <w:b/>
        </w:rPr>
        <w:t>taskData/comments</w:t>
      </w:r>
      <w:r>
        <w:rPr>
          <w:rFonts w:ascii="Courier" w:hAnsi="Courier"/>
          <w:b/>
        </w:rPr>
        <w:t xml:space="preserve"> </w:t>
      </w:r>
      <w:r w:rsidRPr="0006646C">
        <w:t>child elem</w:t>
      </w:r>
      <w:r>
        <w:t>e</w:t>
      </w:r>
      <w:r w:rsidRPr="0006646C">
        <w:t>nt of the updated task</w:t>
      </w:r>
      <w:r>
        <w:t xml:space="preserve"> with reasons for rejection. </w:t>
      </w:r>
    </w:p>
    <w:p w14:paraId="2F14FF2A" w14:textId="68D0E2F5" w:rsidR="005142D1" w:rsidRDefault="005142D1" w:rsidP="005142D1">
      <w:pPr>
        <w:pStyle w:val="Titolo5"/>
        <w:numPr>
          <w:ilvl w:val="0"/>
          <w:numId w:val="0"/>
        </w:numPr>
        <w:rPr>
          <w:noProof w:val="0"/>
        </w:rPr>
      </w:pPr>
      <w:bookmarkStart w:id="127" w:name="_Toc321132879"/>
      <w:r w:rsidRPr="000807AC">
        <w:rPr>
          <w:noProof w:val="0"/>
        </w:rPr>
        <w:t>3.</w:t>
      </w:r>
      <w:r w:rsidR="00DA1976">
        <w:rPr>
          <w:noProof w:val="0"/>
        </w:rPr>
        <w:t>Y2</w:t>
      </w:r>
      <w:r w:rsidRPr="000807AC">
        <w:rPr>
          <w:noProof w:val="0"/>
        </w:rPr>
        <w:t>.4.1.2</w:t>
      </w:r>
      <w:r>
        <w:rPr>
          <w:noProof w:val="0"/>
        </w:rPr>
        <w:t>.2</w:t>
      </w:r>
      <w:r w:rsidRPr="000807AC">
        <w:rPr>
          <w:noProof w:val="0"/>
        </w:rPr>
        <w:t xml:space="preserve"> </w:t>
      </w:r>
      <w:r>
        <w:rPr>
          <w:noProof w:val="0"/>
        </w:rPr>
        <w:t>Document Sharing Metadata requirements</w:t>
      </w:r>
      <w:bookmarkEnd w:id="127"/>
    </w:p>
    <w:p w14:paraId="538DB06B" w14:textId="77777777" w:rsidR="005142D1" w:rsidRDefault="005142D1" w:rsidP="005142D1">
      <w:pPr>
        <w:pStyle w:val="Corpodeltesto"/>
      </w:pPr>
      <w:r>
        <w:t>Document metadata for this transaction shall comply with the requirements in ITI TF-3:4 “Metadata used in Document Sharing Profiles”.</w:t>
      </w:r>
    </w:p>
    <w:p w14:paraId="7DB5E19E" w14:textId="2407A09E" w:rsidR="005142D1" w:rsidRDefault="005142D1" w:rsidP="005142D1">
      <w:pPr>
        <w:pStyle w:val="Corpodeltesto"/>
      </w:pPr>
      <w:r>
        <w:t xml:space="preserve">This section specifies additional Document Sharing Metadata requirements for the </w:t>
      </w:r>
      <w:r w:rsidR="006C2A49">
        <w:t>Heart Team</w:t>
      </w:r>
      <w:r>
        <w:t xml:space="preserve"> Workflow Document. </w:t>
      </w:r>
    </w:p>
    <w:p w14:paraId="459D680E" w14:textId="53A9A570" w:rsidR="005142D1" w:rsidRDefault="005142D1" w:rsidP="005142D1">
      <w:pPr>
        <w:pStyle w:val="Corpodeltesto"/>
      </w:pPr>
      <w:r>
        <w:t xml:space="preserve">The </w:t>
      </w:r>
      <w:r w:rsidRPr="007B5F8C">
        <w:rPr>
          <w:b/>
        </w:rPr>
        <w:t xml:space="preserve">DocumentEntry metadata of the </w:t>
      </w:r>
      <w:r w:rsidR="006C2A49">
        <w:rPr>
          <w:b/>
        </w:rPr>
        <w:t>Heart Team</w:t>
      </w:r>
      <w:r>
        <w:rPr>
          <w:b/>
        </w:rPr>
        <w:t xml:space="preserve"> </w:t>
      </w:r>
      <w:r w:rsidRPr="007B5F8C">
        <w:rPr>
          <w:b/>
        </w:rPr>
        <w:t>Workflow Document</w:t>
      </w:r>
      <w:r>
        <w:t xml:space="preserve"> shall meet the following constraints:</w:t>
      </w:r>
    </w:p>
    <w:p w14:paraId="42ADAC17" w14:textId="77777777" w:rsidR="005142D1" w:rsidRDefault="005142D1" w:rsidP="004A6F98">
      <w:pPr>
        <w:pStyle w:val="Corpodeltesto"/>
        <w:numPr>
          <w:ilvl w:val="0"/>
          <w:numId w:val="59"/>
        </w:numPr>
        <w:ind w:left="993"/>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1BAFC161" w14:textId="77777777" w:rsidR="005142D1" w:rsidRDefault="005142D1" w:rsidP="005142D1">
      <w:pPr>
        <w:pStyle w:val="Corpodeltesto"/>
        <w:numPr>
          <w:ilvl w:val="0"/>
          <w:numId w:val="41"/>
        </w:numPr>
        <w:ind w:left="1800"/>
      </w:pPr>
      <w:r>
        <w:t>A single entry of eventCodeList metadata shall convey the current status (OPEN) of the workflow: code = “</w:t>
      </w:r>
      <w:r w:rsidRPr="00B1774E">
        <w:t>urn:ihe:iti:xdw:2011:eventCode:open</w:t>
      </w:r>
      <w:r>
        <w:t>” codingScheme=”</w:t>
      </w:r>
      <w:r w:rsidRPr="00B1774E">
        <w:t xml:space="preserve"> 1.3.6.1.4.1.19376.1.2.3</w:t>
      </w:r>
      <w:r>
        <w:t>”</w:t>
      </w:r>
    </w:p>
    <w:p w14:paraId="409A639B" w14:textId="3E7DFC51" w:rsidR="005142D1" w:rsidRDefault="00C17180" w:rsidP="005142D1">
      <w:pPr>
        <w:pStyle w:val="Corpodeltesto"/>
        <w:numPr>
          <w:ilvl w:val="0"/>
          <w:numId w:val="41"/>
        </w:numPr>
        <w:ind w:left="1800"/>
      </w:pPr>
      <w:r>
        <w:t>If sender is a HT Manager, a</w:t>
      </w:r>
      <w:r w:rsidR="005142D1">
        <w:t xml:space="preserve"> single entry of the eventCodeList metadata shall convey the current status of the </w:t>
      </w:r>
      <w:r>
        <w:t>HT Lead</w:t>
      </w:r>
      <w:r w:rsidR="005142D1">
        <w:t xml:space="preserve"> task.  The value shall be one of: </w:t>
      </w:r>
    </w:p>
    <w:p w14:paraId="7DEC0214" w14:textId="571CF9CE" w:rsidR="005142D1" w:rsidRDefault="005142D1" w:rsidP="005142D1">
      <w:pPr>
        <w:pStyle w:val="Corpodeltesto"/>
        <w:numPr>
          <w:ilvl w:val="1"/>
          <w:numId w:val="41"/>
        </w:numPr>
        <w:ind w:left="2520"/>
      </w:pPr>
      <w:r>
        <w:t>code=”urn:ihe:</w:t>
      </w:r>
      <w:r w:rsidR="006C2A49">
        <w:t>pcc:xcht</w:t>
      </w:r>
      <w:r>
        <w:t>-wd:2015:eventCodeTaskStatus:</w:t>
      </w:r>
      <w:r w:rsidR="00C17180">
        <w:t>HTLead</w:t>
      </w:r>
      <w:r>
        <w:t xml:space="preserve">Exited” codingScheme=”1.3.6.1.4.1.19376.1.2.1” </w:t>
      </w:r>
    </w:p>
    <w:p w14:paraId="6218B220" w14:textId="6EF720AC" w:rsidR="005142D1" w:rsidRDefault="005142D1" w:rsidP="005142D1">
      <w:pPr>
        <w:pStyle w:val="Corpodeltesto"/>
        <w:numPr>
          <w:ilvl w:val="1"/>
          <w:numId w:val="41"/>
        </w:numPr>
        <w:ind w:left="2520"/>
      </w:pPr>
      <w:r>
        <w:t>code=”urn:ihe:</w:t>
      </w:r>
      <w:r w:rsidR="006C2A49">
        <w:t>pcc:xcht</w:t>
      </w:r>
      <w:r>
        <w:t>-wd:2015:eventCodeTaskStatus:</w:t>
      </w:r>
      <w:r w:rsidR="00C17180">
        <w:t>HTLeadCompleted</w:t>
      </w:r>
      <w:r>
        <w:t xml:space="preserve">” codingScheme=”1.3.6.1.4.1.19376.1.2.1” </w:t>
      </w:r>
    </w:p>
    <w:p w14:paraId="42B03E9A" w14:textId="0D6CAB73" w:rsidR="000651FD" w:rsidRDefault="000651FD" w:rsidP="004A6F98">
      <w:pPr>
        <w:pStyle w:val="Corpodeltesto"/>
        <w:ind w:left="1800"/>
      </w:pPr>
      <w:r>
        <w:t>OR</w:t>
      </w:r>
    </w:p>
    <w:p w14:paraId="341409B9" w14:textId="0245812D" w:rsidR="00C17180" w:rsidRDefault="00C17180" w:rsidP="00704901">
      <w:pPr>
        <w:pStyle w:val="Corpodeltesto"/>
        <w:numPr>
          <w:ilvl w:val="0"/>
          <w:numId w:val="82"/>
        </w:numPr>
        <w:ind w:left="1843"/>
      </w:pPr>
      <w:r>
        <w:lastRenderedPageBreak/>
        <w:t xml:space="preserve">If sender is a HT Participant, a single entry of the eventCodeList metadata shall convey the current status of the HT Involvement task.  The value shall be one of: </w:t>
      </w:r>
    </w:p>
    <w:p w14:paraId="7FC5C742" w14:textId="4C811167" w:rsidR="00C17180" w:rsidRDefault="00C17180" w:rsidP="00C17180">
      <w:pPr>
        <w:pStyle w:val="Corpodeltesto"/>
        <w:numPr>
          <w:ilvl w:val="1"/>
          <w:numId w:val="41"/>
        </w:numPr>
        <w:ind w:left="2520"/>
      </w:pPr>
      <w:r>
        <w:t>code=”urn:ihe:</w:t>
      </w:r>
      <w:r w:rsidR="006C2A49">
        <w:t>pcc:xcht</w:t>
      </w:r>
      <w:r>
        <w:t xml:space="preserve">-wd:2015:eventCodeTaskStatus:HTInvolvementExited” codingScheme=”1.3.6.1.4.1.19376.1.2.1” </w:t>
      </w:r>
    </w:p>
    <w:p w14:paraId="617A3300" w14:textId="2C1008AA" w:rsidR="00C17180" w:rsidRDefault="00C17180" w:rsidP="00C17180">
      <w:pPr>
        <w:pStyle w:val="Corpodeltesto"/>
        <w:numPr>
          <w:ilvl w:val="1"/>
          <w:numId w:val="41"/>
        </w:numPr>
        <w:ind w:left="2520"/>
      </w:pPr>
      <w:r>
        <w:t>code=”urn:ihe:</w:t>
      </w:r>
      <w:r w:rsidR="006C2A49">
        <w:t>pcc:xcht</w:t>
      </w:r>
      <w:r>
        <w:t xml:space="preserve">-wd:2015:eventCodeTaskStatus:HTInvolvementInprogress” codingScheme=”1.3.6.1.4.1.19376.1.2.1” </w:t>
      </w:r>
    </w:p>
    <w:p w14:paraId="68764F03" w14:textId="77777777" w:rsidR="005142D1" w:rsidRPr="00322355" w:rsidRDefault="005142D1" w:rsidP="005142D1">
      <w:pPr>
        <w:pStyle w:val="AuthorInstructions"/>
        <w:rPr>
          <w:i w:val="0"/>
        </w:rPr>
      </w:pPr>
    </w:p>
    <w:p w14:paraId="1DC21AAE" w14:textId="56BD66B2" w:rsidR="005142D1" w:rsidRPr="000807AC" w:rsidRDefault="00DA1976" w:rsidP="005142D1">
      <w:pPr>
        <w:pStyle w:val="Titolo5"/>
        <w:numPr>
          <w:ilvl w:val="0"/>
          <w:numId w:val="0"/>
        </w:numPr>
        <w:rPr>
          <w:noProof w:val="0"/>
        </w:rPr>
      </w:pPr>
      <w:bookmarkStart w:id="128" w:name="_Toc321132880"/>
      <w:r>
        <w:rPr>
          <w:noProof w:val="0"/>
        </w:rPr>
        <w:t>3.Y2</w:t>
      </w:r>
      <w:r w:rsidR="005142D1">
        <w:rPr>
          <w:noProof w:val="0"/>
        </w:rPr>
        <w:t>.</w:t>
      </w:r>
      <w:r w:rsidR="005142D1" w:rsidRPr="000807AC">
        <w:rPr>
          <w:noProof w:val="0"/>
        </w:rPr>
        <w:t>4.1.3 Expected Actions</w:t>
      </w:r>
      <w:bookmarkEnd w:id="128"/>
    </w:p>
    <w:p w14:paraId="3A8650F7" w14:textId="77777777" w:rsidR="005142D1" w:rsidRPr="0070073A" w:rsidRDefault="005142D1" w:rsidP="005142D1">
      <w:pPr>
        <w:pStyle w:val="AuthorInstructions"/>
        <w:rPr>
          <w:i w:val="0"/>
        </w:rPr>
      </w:pPr>
      <w:r>
        <w:rPr>
          <w:i w:val="0"/>
        </w:rPr>
        <w:t>The Document Repository actor shall process the Provide and Register Document Set-b Request message as described in ITI</w:t>
      </w:r>
      <w:r w:rsidRPr="0070073A">
        <w:rPr>
          <w:i w:val="0"/>
        </w:rPr>
        <w:t xml:space="preserve"> TF-2b:3.41.4.1.3</w:t>
      </w:r>
      <w:r>
        <w:rPr>
          <w:i w:val="0"/>
        </w:rPr>
        <w:t>.</w:t>
      </w:r>
    </w:p>
    <w:p w14:paraId="4DDCDFB5" w14:textId="63CC97B5" w:rsidR="005142D1" w:rsidRPr="000807AC" w:rsidRDefault="00DA1976" w:rsidP="005142D1">
      <w:pPr>
        <w:pStyle w:val="Titolo4"/>
        <w:numPr>
          <w:ilvl w:val="0"/>
          <w:numId w:val="0"/>
        </w:numPr>
        <w:rPr>
          <w:noProof w:val="0"/>
        </w:rPr>
      </w:pPr>
      <w:bookmarkStart w:id="129" w:name="_Toc321132881"/>
      <w:r>
        <w:rPr>
          <w:noProof w:val="0"/>
        </w:rPr>
        <w:t>3.Y2</w:t>
      </w:r>
      <w:r w:rsidR="005142D1">
        <w:rPr>
          <w:noProof w:val="0"/>
        </w:rPr>
        <w:t>.</w:t>
      </w:r>
      <w:r w:rsidR="005142D1" w:rsidRPr="000807AC">
        <w:rPr>
          <w:noProof w:val="0"/>
        </w:rPr>
        <w:t xml:space="preserve">4.2 </w:t>
      </w:r>
      <w:r w:rsidR="005142D1">
        <w:rPr>
          <w:noProof w:val="0"/>
        </w:rPr>
        <w:t>Provide and Register Document set-b Response</w:t>
      </w:r>
      <w:bookmarkEnd w:id="129"/>
    </w:p>
    <w:p w14:paraId="2D7F03A3" w14:textId="77777777" w:rsidR="005142D1" w:rsidRPr="000807AC" w:rsidRDefault="005142D1" w:rsidP="005142D1">
      <w:pPr>
        <w:pStyle w:val="AuthorInstructions"/>
      </w:pPr>
      <w:r>
        <w:rPr>
          <w:i w:val="0"/>
        </w:rPr>
        <w:t>This specification does not add additional requirements for the Provide and Register Document Set-b Response message defined in ITI</w:t>
      </w:r>
      <w:r w:rsidRPr="0070073A">
        <w:rPr>
          <w:i w:val="0"/>
        </w:rPr>
        <w:t xml:space="preserve"> TF-2b:3.41.4.2</w:t>
      </w:r>
      <w:r>
        <w:rPr>
          <w:i w:val="0"/>
        </w:rPr>
        <w:t xml:space="preserve">. </w:t>
      </w:r>
    </w:p>
    <w:p w14:paraId="7CBB58BB" w14:textId="16053530" w:rsidR="005142D1" w:rsidRPr="000807AC" w:rsidRDefault="005142D1" w:rsidP="005142D1">
      <w:pPr>
        <w:pStyle w:val="Titolo5"/>
        <w:numPr>
          <w:ilvl w:val="0"/>
          <w:numId w:val="0"/>
        </w:numPr>
        <w:rPr>
          <w:noProof w:val="0"/>
        </w:rPr>
      </w:pPr>
      <w:bookmarkStart w:id="130" w:name="_Toc321132883"/>
      <w:r w:rsidRPr="000807AC">
        <w:rPr>
          <w:noProof w:val="0"/>
        </w:rPr>
        <w:t>3.</w:t>
      </w:r>
      <w:r w:rsidR="00DA1976">
        <w:rPr>
          <w:noProof w:val="0"/>
        </w:rPr>
        <w:t>Y2</w:t>
      </w:r>
      <w:r w:rsidRPr="000807AC">
        <w:rPr>
          <w:noProof w:val="0"/>
        </w:rPr>
        <w:t>.4.2.1 Trigger Events</w:t>
      </w:r>
      <w:bookmarkEnd w:id="130"/>
    </w:p>
    <w:p w14:paraId="3A47F9F1" w14:textId="77777777" w:rsidR="005142D1" w:rsidRPr="000807AC" w:rsidRDefault="005142D1" w:rsidP="005142D1">
      <w:pPr>
        <w:pStyle w:val="AuthorInstructions"/>
      </w:pPr>
      <w:r w:rsidRPr="00E17DE9">
        <w:rPr>
          <w:i w:val="0"/>
        </w:rPr>
        <w:t xml:space="preserve">See </w:t>
      </w:r>
      <w:r>
        <w:rPr>
          <w:i w:val="0"/>
        </w:rPr>
        <w:t>ITI</w:t>
      </w:r>
      <w:r w:rsidRPr="00E17DE9">
        <w:rPr>
          <w:i w:val="0"/>
        </w:rPr>
        <w:t xml:space="preserve"> TF-2b:3.41.4.2</w:t>
      </w:r>
      <w:r>
        <w:rPr>
          <w:i w:val="0"/>
        </w:rPr>
        <w:t>.1</w:t>
      </w:r>
    </w:p>
    <w:p w14:paraId="764C5DB3" w14:textId="13622935" w:rsidR="005142D1" w:rsidRPr="000807AC" w:rsidRDefault="005142D1" w:rsidP="005142D1">
      <w:pPr>
        <w:pStyle w:val="Titolo5"/>
        <w:numPr>
          <w:ilvl w:val="0"/>
          <w:numId w:val="0"/>
        </w:numPr>
        <w:rPr>
          <w:noProof w:val="0"/>
        </w:rPr>
      </w:pPr>
      <w:bookmarkStart w:id="131" w:name="_Toc321132884"/>
      <w:r w:rsidRPr="000807AC">
        <w:rPr>
          <w:noProof w:val="0"/>
        </w:rPr>
        <w:t>3.</w:t>
      </w:r>
      <w:r w:rsidR="00DA1976">
        <w:rPr>
          <w:noProof w:val="0"/>
        </w:rPr>
        <w:t>Y2</w:t>
      </w:r>
      <w:r w:rsidRPr="000807AC">
        <w:rPr>
          <w:noProof w:val="0"/>
        </w:rPr>
        <w:t>.4.2.2 Message Semantics</w:t>
      </w:r>
      <w:bookmarkEnd w:id="131"/>
    </w:p>
    <w:p w14:paraId="6AB3A358" w14:textId="77777777" w:rsidR="005142D1" w:rsidRPr="000807AC" w:rsidRDefault="005142D1" w:rsidP="005142D1">
      <w:pPr>
        <w:pStyle w:val="AuthorInstructions"/>
      </w:pPr>
      <w:r w:rsidRPr="00E17DE9">
        <w:rPr>
          <w:i w:val="0"/>
        </w:rPr>
        <w:t xml:space="preserve">See </w:t>
      </w:r>
      <w:r>
        <w:rPr>
          <w:i w:val="0"/>
        </w:rPr>
        <w:t>ITI</w:t>
      </w:r>
      <w:r w:rsidRPr="00E17DE9">
        <w:rPr>
          <w:i w:val="0"/>
        </w:rPr>
        <w:t xml:space="preserve"> TF-2b:3.41.4.2</w:t>
      </w:r>
      <w:r>
        <w:rPr>
          <w:i w:val="0"/>
        </w:rPr>
        <w:t>.2</w:t>
      </w:r>
    </w:p>
    <w:p w14:paraId="088E68F9" w14:textId="102A3660" w:rsidR="005142D1" w:rsidRPr="000807AC" w:rsidRDefault="005142D1" w:rsidP="005142D1">
      <w:pPr>
        <w:pStyle w:val="Titolo5"/>
        <w:numPr>
          <w:ilvl w:val="0"/>
          <w:numId w:val="0"/>
        </w:numPr>
        <w:rPr>
          <w:noProof w:val="0"/>
        </w:rPr>
      </w:pPr>
      <w:bookmarkStart w:id="132" w:name="_Toc321132885"/>
      <w:r w:rsidRPr="000807AC">
        <w:rPr>
          <w:noProof w:val="0"/>
        </w:rPr>
        <w:t>3.</w:t>
      </w:r>
      <w:r w:rsidR="00DA1976">
        <w:rPr>
          <w:noProof w:val="0"/>
        </w:rPr>
        <w:t>Y2</w:t>
      </w:r>
      <w:r w:rsidRPr="000807AC">
        <w:rPr>
          <w:noProof w:val="0"/>
        </w:rPr>
        <w:t>.4.2.3 Expected Actions</w:t>
      </w:r>
      <w:bookmarkEnd w:id="132"/>
    </w:p>
    <w:p w14:paraId="707B4388" w14:textId="77777777" w:rsidR="00172B09" w:rsidRDefault="00172B09" w:rsidP="00172B09">
      <w:pPr>
        <w:pStyle w:val="AuthorInstructions"/>
        <w:rPr>
          <w:i w:val="0"/>
        </w:rPr>
      </w:pPr>
      <w:r w:rsidRPr="00E17DE9">
        <w:rPr>
          <w:i w:val="0"/>
        </w:rPr>
        <w:t>See section ITI TF-2b:3.41.4.2</w:t>
      </w:r>
      <w:r>
        <w:rPr>
          <w:i w:val="0"/>
        </w:rPr>
        <w:t>.3.</w:t>
      </w:r>
    </w:p>
    <w:p w14:paraId="43DAA5E0" w14:textId="3F795558" w:rsidR="00172B09" w:rsidRDefault="00172B09" w:rsidP="00172B09">
      <w:pPr>
        <w:pStyle w:val="NormaleWeb"/>
      </w:pPr>
      <w:r w:rsidRPr="007C19F4">
        <w:rPr>
          <w:szCs w:val="20"/>
        </w:rPr>
        <w:t xml:space="preserve">In addition to the Expected Actions defined for the Provide And Register Document Set-b Response message, when </w:t>
      </w:r>
      <w:r>
        <w:rPr>
          <w:szCs w:val="20"/>
        </w:rPr>
        <w:t>the Document Repository sends</w:t>
      </w:r>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w:t>
      </w:r>
      <w:r w:rsidR="00705FDC">
        <w:t>Manager</w:t>
      </w:r>
      <w:r w:rsidR="00616FDC">
        <w:t xml:space="preserve"> or HT Participant</w:t>
      </w:r>
      <w:r w:rsidR="00705FDC" w:rsidRPr="00B83940">
        <w:t xml:space="preserve"> </w:t>
      </w:r>
      <w:r w:rsidRPr="00B83940">
        <w:t>actor,</w:t>
      </w:r>
      <w:r>
        <w:t xml:space="preserve"> the HT Requester shall save the workflowInstanceId associated with the workflow for subsequent subscriptions or queries.</w:t>
      </w:r>
    </w:p>
    <w:p w14:paraId="361A6AC0" w14:textId="2327B8B3" w:rsidR="00172B09" w:rsidRDefault="00172B09" w:rsidP="00172B09">
      <w:pPr>
        <w:pStyle w:val="NormaleWeb"/>
        <w:shd w:val="clear" w:color="auto" w:fill="FFFFFF"/>
        <w:rPr>
          <w:lang w:val="it-IT" w:eastAsia="it-IT"/>
        </w:rPr>
      </w:pPr>
      <w:r>
        <w:t>If an error is generated by the Document Repository</w:t>
      </w:r>
      <w:r w:rsidR="009C13B3">
        <w:t>,</w:t>
      </w:r>
      <w:r>
        <w:t xml:space="preserve"> that error should be managed by the HT </w:t>
      </w:r>
      <w:r w:rsidR="00705FDC">
        <w:t xml:space="preserve">Manager or HT Participant </w:t>
      </w:r>
      <w:r>
        <w:t xml:space="preserve">in accordance to local defined behaviors, and in accordance to XDW actor behaviors (race condition) defined in section </w:t>
      </w:r>
      <w:r w:rsidRPr="00FA6C72">
        <w:rPr>
          <w:lang w:val="it-IT" w:eastAsia="it-IT"/>
        </w:rPr>
        <w:t xml:space="preserve">ITI TF-3: 5.4.5.1 </w:t>
      </w:r>
    </w:p>
    <w:p w14:paraId="72740E7E" w14:textId="59AEF9F7" w:rsidR="005142D1" w:rsidRPr="000807AC" w:rsidRDefault="005142D1" w:rsidP="005142D1">
      <w:pPr>
        <w:pStyle w:val="Titolo3"/>
        <w:numPr>
          <w:ilvl w:val="0"/>
          <w:numId w:val="0"/>
        </w:numPr>
        <w:rPr>
          <w:noProof w:val="0"/>
        </w:rPr>
      </w:pPr>
      <w:bookmarkStart w:id="133" w:name="_Toc321132886"/>
      <w:r w:rsidRPr="000807AC">
        <w:rPr>
          <w:noProof w:val="0"/>
        </w:rPr>
        <w:lastRenderedPageBreak/>
        <w:t>3.</w:t>
      </w:r>
      <w:r w:rsidR="00DA1976">
        <w:rPr>
          <w:noProof w:val="0"/>
        </w:rPr>
        <w:t>Y2</w:t>
      </w:r>
      <w:r w:rsidRPr="000807AC">
        <w:rPr>
          <w:noProof w:val="0"/>
        </w:rPr>
        <w:t>.5 Security Considerations</w:t>
      </w:r>
      <w:bookmarkEnd w:id="133"/>
    </w:p>
    <w:p w14:paraId="695CDF3F" w14:textId="77777777" w:rsidR="005142D1" w:rsidRPr="0070073A" w:rsidRDefault="005142D1" w:rsidP="005142D1">
      <w:pPr>
        <w:pStyle w:val="Titolo4"/>
        <w:numPr>
          <w:ilvl w:val="0"/>
          <w:numId w:val="0"/>
        </w:numPr>
        <w:rPr>
          <w:rFonts w:ascii="Times New Roman" w:hAnsi="Times New Roman"/>
          <w:b w:val="0"/>
          <w:noProof w:val="0"/>
          <w:kern w:val="0"/>
          <w:sz w:val="24"/>
        </w:rPr>
      </w:pPr>
      <w:bookmarkStart w:id="134" w:name="_Toc321132887"/>
      <w:r w:rsidRPr="0070073A">
        <w:rPr>
          <w:rFonts w:ascii="Times New Roman" w:hAnsi="Times New Roman"/>
          <w:b w:val="0"/>
          <w:noProof w:val="0"/>
          <w:kern w:val="0"/>
          <w:sz w:val="24"/>
        </w:rPr>
        <w:t xml:space="preserve">See </w:t>
      </w:r>
      <w:r>
        <w:rPr>
          <w:rFonts w:ascii="Times New Roman" w:hAnsi="Times New Roman"/>
          <w:b w:val="0"/>
          <w:noProof w:val="0"/>
          <w:kern w:val="0"/>
          <w:sz w:val="24"/>
        </w:rPr>
        <w:t>ITI</w:t>
      </w:r>
      <w:r w:rsidRPr="0070073A">
        <w:rPr>
          <w:rFonts w:ascii="Times New Roman" w:hAnsi="Times New Roman"/>
          <w:b w:val="0"/>
          <w:noProof w:val="0"/>
          <w:kern w:val="0"/>
          <w:sz w:val="24"/>
        </w:rPr>
        <w:t xml:space="preserve"> TF-2b:3.41.</w:t>
      </w:r>
      <w:r>
        <w:rPr>
          <w:rFonts w:ascii="Times New Roman" w:hAnsi="Times New Roman"/>
          <w:b w:val="0"/>
          <w:noProof w:val="0"/>
          <w:kern w:val="0"/>
          <w:sz w:val="24"/>
        </w:rPr>
        <w:t>5.</w:t>
      </w:r>
      <w:bookmarkEnd w:id="134"/>
    </w:p>
    <w:p w14:paraId="2AED6E3F" w14:textId="38E81D5B" w:rsidR="005142D1" w:rsidRPr="000807AC" w:rsidRDefault="005142D1" w:rsidP="005142D1">
      <w:pPr>
        <w:pStyle w:val="Titolo4"/>
        <w:numPr>
          <w:ilvl w:val="0"/>
          <w:numId w:val="0"/>
        </w:numPr>
        <w:rPr>
          <w:noProof w:val="0"/>
        </w:rPr>
      </w:pPr>
      <w:bookmarkStart w:id="135" w:name="_Toc321132888"/>
      <w:r w:rsidRPr="000807AC">
        <w:rPr>
          <w:noProof w:val="0"/>
        </w:rPr>
        <w:t>3.</w:t>
      </w:r>
      <w:r w:rsidR="00DA1976">
        <w:rPr>
          <w:noProof w:val="0"/>
        </w:rPr>
        <w:t>Y2</w:t>
      </w:r>
      <w:r w:rsidRPr="000807AC">
        <w:rPr>
          <w:noProof w:val="0"/>
        </w:rPr>
        <w:t>.5.1 Security Audit Considerations</w:t>
      </w:r>
      <w:bookmarkEnd w:id="135"/>
    </w:p>
    <w:p w14:paraId="71AB321D" w14:textId="77777777" w:rsidR="005142D1" w:rsidRDefault="005142D1" w:rsidP="005142D1">
      <w:pPr>
        <w:pStyle w:val="Titolo4"/>
        <w:numPr>
          <w:ilvl w:val="0"/>
          <w:numId w:val="0"/>
        </w:numPr>
        <w:rPr>
          <w:rFonts w:ascii="Times New Roman" w:hAnsi="Times New Roman"/>
          <w:b w:val="0"/>
          <w:noProof w:val="0"/>
          <w:kern w:val="0"/>
          <w:sz w:val="24"/>
        </w:rPr>
      </w:pPr>
      <w:bookmarkStart w:id="136" w:name="_Toc321132889"/>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TF-2b:3.41.</w:t>
      </w:r>
      <w:r>
        <w:rPr>
          <w:rFonts w:ascii="Times New Roman" w:hAnsi="Times New Roman"/>
          <w:b w:val="0"/>
          <w:noProof w:val="0"/>
          <w:kern w:val="0"/>
          <w:sz w:val="24"/>
        </w:rPr>
        <w:t>5.1.</w:t>
      </w:r>
      <w:bookmarkEnd w:id="136"/>
    </w:p>
    <w:p w14:paraId="18E9A609" w14:textId="77777777" w:rsidR="005142D1" w:rsidRDefault="005142D1" w:rsidP="00C57C6C">
      <w:pPr>
        <w:pStyle w:val="AuthorInstructions"/>
        <w:rPr>
          <w:i w:val="0"/>
        </w:rPr>
      </w:pPr>
    </w:p>
    <w:p w14:paraId="492FE9F3" w14:textId="3BDB4FF8" w:rsidR="00325406" w:rsidRPr="003651D9" w:rsidRDefault="00325406" w:rsidP="00325406">
      <w:pPr>
        <w:pStyle w:val="Titolo2"/>
        <w:numPr>
          <w:ilvl w:val="0"/>
          <w:numId w:val="0"/>
        </w:numPr>
        <w:rPr>
          <w:noProof w:val="0"/>
        </w:rPr>
      </w:pPr>
      <w:r w:rsidRPr="003651D9">
        <w:rPr>
          <w:noProof w:val="0"/>
        </w:rPr>
        <w:t>3.Y</w:t>
      </w:r>
      <w:r>
        <w:rPr>
          <w:noProof w:val="0"/>
        </w:rPr>
        <w:t>3</w:t>
      </w:r>
      <w:r w:rsidRPr="003651D9">
        <w:rPr>
          <w:noProof w:val="0"/>
        </w:rPr>
        <w:t xml:space="preserve"> </w:t>
      </w:r>
      <w:r>
        <w:t>A</w:t>
      </w:r>
      <w:r w:rsidRPr="00A14E3F">
        <w:rPr>
          <w:iCs/>
          <w:lang w:val="it-IT"/>
        </w:rPr>
        <w:t xml:space="preserve">ssign HT </w:t>
      </w:r>
      <w:r>
        <w:rPr>
          <w:iCs/>
          <w:lang w:val="it-IT"/>
        </w:rPr>
        <w:t>Participation</w:t>
      </w:r>
      <w:r>
        <w:rPr>
          <w:noProof w:val="0"/>
        </w:rPr>
        <w:t xml:space="preserve"> </w:t>
      </w:r>
      <w:r w:rsidRPr="003651D9">
        <w:rPr>
          <w:noProof w:val="0"/>
        </w:rPr>
        <w:t>[</w:t>
      </w:r>
      <w:r>
        <w:rPr>
          <w:noProof w:val="0"/>
        </w:rPr>
        <w:t>PCC</w:t>
      </w:r>
      <w:r w:rsidRPr="003651D9">
        <w:rPr>
          <w:noProof w:val="0"/>
        </w:rPr>
        <w:t>-</w:t>
      </w:r>
      <w:r>
        <w:rPr>
          <w:noProof w:val="0"/>
        </w:rPr>
        <w:t>Y3</w:t>
      </w:r>
      <w:r w:rsidRPr="003651D9">
        <w:rPr>
          <w:noProof w:val="0"/>
        </w:rPr>
        <w:t>]</w:t>
      </w:r>
      <w:r>
        <w:rPr>
          <w:noProof w:val="0"/>
        </w:rPr>
        <w:t xml:space="preserve"> </w:t>
      </w:r>
    </w:p>
    <w:p w14:paraId="7B07DAAB" w14:textId="016E28A2"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.1 Scope</w:t>
      </w:r>
    </w:p>
    <w:p w14:paraId="762C8083" w14:textId="23A04B09" w:rsidR="00325406" w:rsidRPr="003651D9" w:rsidRDefault="00325406" w:rsidP="00E804AA">
      <w:pPr>
        <w:pStyle w:val="Corpodeltesto"/>
        <w:tabs>
          <w:tab w:val="right" w:pos="9360"/>
        </w:tabs>
      </w:pPr>
      <w:r w:rsidRPr="00664105">
        <w:t xml:space="preserve">The </w:t>
      </w:r>
      <w:r w:rsidR="00B27440">
        <w:t>Assign</w:t>
      </w:r>
      <w:r w:rsidRPr="00664105">
        <w:t xml:space="preserve"> HT </w:t>
      </w:r>
      <w:r w:rsidR="00B27440">
        <w:t xml:space="preserve">Participation </w:t>
      </w:r>
      <w:r w:rsidRPr="00664105">
        <w:t xml:space="preserve">transaction </w:t>
      </w:r>
      <w:r w:rsidR="00B27440">
        <w:t>updates</w:t>
      </w:r>
      <w:r w:rsidR="00E11FE8">
        <w:t xml:space="preserve"> </w:t>
      </w:r>
      <w:r w:rsidR="009C13B3">
        <w:t xml:space="preserve">the </w:t>
      </w:r>
      <w:r w:rsidR="00E11FE8">
        <w:t>Workflow Document</w:t>
      </w:r>
      <w:r w:rsidRPr="00664105">
        <w:t xml:space="preserve"> in order to assign HT </w:t>
      </w:r>
      <w:r w:rsidR="00B27440">
        <w:t xml:space="preserve">participation </w:t>
      </w:r>
      <w:r w:rsidRPr="00664105">
        <w:t xml:space="preserve">to </w:t>
      </w:r>
      <w:r w:rsidR="00AD78E7">
        <w:t xml:space="preserve">each </w:t>
      </w:r>
      <w:r w:rsidRPr="00664105">
        <w:t xml:space="preserve">HT </w:t>
      </w:r>
      <w:r w:rsidR="00B27440">
        <w:t>Participant</w:t>
      </w:r>
      <w:r w:rsidRPr="00664105">
        <w:t>.</w:t>
      </w:r>
      <w:r>
        <w:t xml:space="preserve"> </w:t>
      </w:r>
      <w:r w:rsidR="0038472E">
        <w:t xml:space="preserve">The identification of </w:t>
      </w:r>
      <w:r w:rsidR="00076C3F">
        <w:t>wh</w:t>
      </w:r>
      <w:r w:rsidR="009C13B3">
        <w:t>ich</w:t>
      </w:r>
      <w:r w:rsidR="00076C3F">
        <w:t xml:space="preserve"> </w:t>
      </w:r>
      <w:r w:rsidR="00A8022C">
        <w:t xml:space="preserve">group of </w:t>
      </w:r>
      <w:r w:rsidR="0038472E">
        <w:t>HT Participants to</w:t>
      </w:r>
      <w:r w:rsidR="00A8022C">
        <w:t xml:space="preserve"> be</w:t>
      </w:r>
      <w:r w:rsidR="0038472E">
        <w:t xml:space="preserve"> involve</w:t>
      </w:r>
      <w:r w:rsidR="00A8022C">
        <w:t>d</w:t>
      </w:r>
      <w:r w:rsidR="0038472E">
        <w:t xml:space="preserve"> in Heart Team is out of scope</w:t>
      </w:r>
      <w:r w:rsidR="00A8022C">
        <w:t xml:space="preserve"> for this specification</w:t>
      </w:r>
      <w:r w:rsidR="00076C3F">
        <w:t xml:space="preserve"> and should be locally defined by domain policies</w:t>
      </w:r>
      <w:r w:rsidR="0038472E">
        <w:t>.</w:t>
      </w:r>
    </w:p>
    <w:p w14:paraId="244B1E46" w14:textId="21A660B1"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.2</w:t>
      </w:r>
      <w:r>
        <w:rPr>
          <w:noProof w:val="0"/>
        </w:rPr>
        <w:t xml:space="preserve"> </w:t>
      </w:r>
      <w:r w:rsidRPr="003651D9">
        <w:rPr>
          <w:noProof w:val="0"/>
        </w:rPr>
        <w:t>Actor Roles</w:t>
      </w:r>
    </w:p>
    <w:p w14:paraId="70D5207E" w14:textId="25A91E7C" w:rsidR="00325406" w:rsidRPr="003651D9" w:rsidRDefault="00325406" w:rsidP="00325406">
      <w:pPr>
        <w:pStyle w:val="AuthorInstructions"/>
      </w:pPr>
    </w:p>
    <w:p w14:paraId="3B4C8366" w14:textId="77777777" w:rsidR="00325406" w:rsidRPr="003651D9" w:rsidRDefault="00325406" w:rsidP="00325406">
      <w:pPr>
        <w:pStyle w:val="Corpodeltesto"/>
        <w:jc w:val="center"/>
      </w:pPr>
      <w:r>
        <w:rPr>
          <w:noProof/>
          <w:lang w:val="it-IT" w:eastAsia="it-IT"/>
        </w:rPr>
        <mc:AlternateContent>
          <mc:Choice Requires="wpg">
            <w:drawing>
              <wp:inline distT="0" distB="0" distL="0" distR="0" wp14:anchorId="2A8242A8" wp14:editId="3FD80C00">
                <wp:extent cx="3749293" cy="1594537"/>
                <wp:effectExtent l="0" t="0" r="35560" b="31115"/>
                <wp:docPr id="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569FA5F" w14:textId="2E173E18" w:rsidR="00704901" w:rsidRDefault="00704901" w:rsidP="00325406">
                              <w:pPr>
                                <w:spacing w:before="0"/>
                                <w:jc w:val="center"/>
                                <w:rPr>
                                  <w:sz w:val="18"/>
                                </w:rPr>
                              </w:pPr>
                              <w:r>
                                <w:rPr>
                                  <w:sz w:val="18"/>
                                </w:rPr>
                                <w:t>Assign HT Participation [PCC-Y3]</w:t>
                              </w:r>
                            </w:p>
                            <w:p w14:paraId="7DB6F3A9" w14:textId="77777777" w:rsidR="00704901" w:rsidRDefault="00704901" w:rsidP="00325406">
                              <w:pPr>
                                <w:spacing w:before="0"/>
                              </w:pPr>
                            </w:p>
                            <w:p w14:paraId="6EAEA2FC" w14:textId="77777777" w:rsidR="00704901" w:rsidRDefault="00704901" w:rsidP="00325406">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16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0CA50808" w14:textId="083AEC85" w:rsidR="00704901" w:rsidRDefault="00704901" w:rsidP="00E804AA">
                              <w:pPr>
                                <w:spacing w:before="0"/>
                                <w:rPr>
                                  <w:sz w:val="18"/>
                                </w:rPr>
                              </w:pPr>
                              <w:r>
                                <w:rPr>
                                  <w:sz w:val="18"/>
                                </w:rPr>
                                <w:t>HT Manager</w:t>
                              </w:r>
                            </w:p>
                          </w:txbxContent>
                        </wps:txbx>
                        <wps:bodyPr rot="0" vert="horz" wrap="square" lIns="91440" tIns="45720" rIns="91440" bIns="45720" anchor="t" anchorCtr="0" upright="1">
                          <a:noAutofit/>
                        </wps:bodyPr>
                      </wps:wsp>
                      <wps:wsp>
                        <wps:cNvPr id="16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E149CC3" w14:textId="77777777" w:rsidR="00704901" w:rsidRDefault="00704901" w:rsidP="00325406">
                              <w:pPr>
                                <w:spacing w:before="0"/>
                                <w:rPr>
                                  <w:sz w:val="18"/>
                                </w:rPr>
                              </w:pPr>
                              <w:r>
                                <w:rPr>
                                  <w:sz w:val="18"/>
                                </w:rPr>
                                <w:t>XDS Document Repository</w:t>
                              </w:r>
                            </w:p>
                          </w:txbxContent>
                        </wps:txbx>
                        <wps:bodyPr rot="0" vert="horz" wrap="square" lIns="91440" tIns="45720" rIns="91440" bIns="45720" anchor="t" anchorCtr="0" upright="1">
                          <a:noAutofit/>
                        </wps:bodyPr>
                      </wps:wsp>
                      <wps:wsp>
                        <wps:cNvPr id="16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64"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DVv6+WswQAAF0UAAAOAAAA&#10;AAAAAAAAAAAAACwCAABkcnMvZTJvRG9jLnhtbFBLAQItABQABgAIAAAAIQCblVQT3QAAAAUBAAAP&#10;AAAAAAAAAAAAAAAAAAsHAABkcnMvZG93bnJldi54bWxQSwUGAAAAAAQABADzAAAAFQgAAAAA&#10;">
                <o:lock v:ext="edit" aspectratio="t"/>
                <v:rect id="AutoShape 22" o:spid="_x0000_s1065"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xQBNxAAA&#10;ANsAAAAPAAAAZHJzL2Rvd25yZXYueG1sRI9Ba4NAFITvhfyH5QVyKc3aHEIx2YQihEgohGri+eG+&#10;qtR9q+5W7b/vFgo9DjPzDbM/zqYVIw2usazgeR2BIC6tbrhScMtPTy8gnEfW2FomBd/k4HhYPOwx&#10;1nbidxozX4kAYRejgtr7LpbSlTUZdGvbEQfvww4GfZBDJfWAU4CbVm6iaCsNNhwWauwoqan8zL6M&#10;gqm8jkX+dpbXxyK13Kd9kt0vSq2W8+sOhKfZ/4f/2qlWsNnC75fwA+Th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cUATcQAAADbAAAADwAAAAAAAAAAAAAAAACXAgAAZHJzL2Rv&#10;d25yZXYueG1sUEsFBgAAAAAEAAQA9QAAAIgDAAAAAA==&#10;" filled="f" stroked="f">
                  <o:lock v:ext="edit" aspectratio="t" text="t"/>
                </v:rect>
                <v:oval id="Oval 23" o:spid="_x0000_s1066"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1MyxxAAA&#10;ANsAAAAPAAAAZHJzL2Rvd25yZXYueG1sRI9PawIxFMTvhX6H8ApeimZXqy1bo0hFkHryD3h9bJ67&#10;oZuXZZNq/PZGEDwOM/MbZjqPthFn6rxxrCAfZCCIS6cNVwoO+1X/C4QPyBobx6TgSh7ms9eXKRba&#10;XXhL512oRIKwL1BBHUJbSOnLmiz6gWuJk3dyncWQZFdJ3eElwW0jh1k2kRYNp4UaW/qpqfzb/VsF&#10;H+1iMo75xrz/npafY3fcroYmKtV7i4tvEIFieIYf7bVWMMrh/iX9AD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9TMscQAAADbAAAADwAAAAAAAAAAAAAAAACXAgAAZHJzL2Rv&#10;d25yZXYueG1sUEsFBgAAAAAEAAQA9QAAAIgDAAAAAA==&#10;">
                  <v:textbox inset="0,.72pt,0,.72pt">
                    <w:txbxContent>
                      <w:p w14:paraId="7569FA5F" w14:textId="2E173E18" w:rsidR="00704901" w:rsidRDefault="00704901" w:rsidP="00325406">
                        <w:pPr>
                          <w:spacing w:before="0"/>
                          <w:jc w:val="center"/>
                          <w:rPr>
                            <w:sz w:val="18"/>
                          </w:rPr>
                        </w:pPr>
                        <w:r>
                          <w:rPr>
                            <w:sz w:val="18"/>
                          </w:rPr>
                          <w:t>Assign HT Participation [PCC-Y3]</w:t>
                        </w:r>
                      </w:p>
                      <w:p w14:paraId="7DB6F3A9" w14:textId="77777777" w:rsidR="00704901" w:rsidRDefault="00704901" w:rsidP="00325406">
                        <w:pPr>
                          <w:spacing w:before="0"/>
                        </w:pPr>
                      </w:p>
                      <w:p w14:paraId="6EAEA2FC" w14:textId="77777777" w:rsidR="00704901" w:rsidRDefault="00704901" w:rsidP="00325406">
                        <w:pPr>
                          <w:spacing w:before="0"/>
                          <w:jc w:val="center"/>
                          <w:rPr>
                            <w:sz w:val="18"/>
                          </w:rPr>
                        </w:pPr>
                        <w:r>
                          <w:rPr>
                            <w:sz w:val="18"/>
                          </w:rPr>
                          <w:t>Transaction Name [DOM-#]</w:t>
                        </w:r>
                      </w:p>
                    </w:txbxContent>
                  </v:textbox>
                </v:oval>
                <v:shape id="Text Box 24" o:spid="_x0000_s1067"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D9mGxgAA&#10;ANwAAAAPAAAAZHJzL2Rvd25yZXYueG1sRI9BT8JAEIXvJv6HzZh4IbBVSYHKQoyJBm6IBK6T7tA2&#10;dmfr7lrqv3cOJN5m8t68981yPbhW9RRi49nAwyQDRVx623Bl4PD5Np6DignZYuuZDPxShPXq9maJ&#10;hfUX/qB+nyolIRwLNFCn1BVax7Imh3HiO2LRzj44TLKGStuAFwl3rX7Mslw7bFgaauzotabya//j&#10;DMynm/4Ut0+7Y5mf20Uazfr372DM/d3w8gwq0ZD+zdfrjRX8XPDlGZlAr/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0D9mGxgAAANwAAAAPAAAAAAAAAAAAAAAAAJcCAABkcnMv&#10;ZG93bnJldi54bWxQSwUGAAAAAAQABAD1AAAAigMAAAAA&#10;">
                  <v:textbox>
                    <w:txbxContent>
                      <w:p w14:paraId="0CA50808" w14:textId="083AEC85" w:rsidR="00704901" w:rsidRDefault="00704901" w:rsidP="00E804AA">
                        <w:pPr>
                          <w:spacing w:before="0"/>
                          <w:rPr>
                            <w:sz w:val="18"/>
                          </w:rPr>
                        </w:pPr>
                        <w:r>
                          <w:rPr>
                            <w:sz w:val="18"/>
                          </w:rPr>
                          <w:t>HT Manager</w:t>
                        </w:r>
                      </w:p>
                    </w:txbxContent>
                  </v:textbox>
                </v:shape>
                <v:line id="Line 25" o:spid="_x0000_s1068"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akDlxAAAANwAAAAPAAAAAAAAAAAA&#10;AAAAAKECAABkcnMvZG93bnJldi54bWxQSwUGAAAAAAQABAD5AAAAkgMAAAAA&#10;"/>
                <v:shape id="Text Box 26" o:spid="_x0000_s1069"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eJqwwAA&#10;ANwAAAAPAAAAZHJzL2Rvd25yZXYueG1sRE9Na8JAEL0X+h+WEXopuqmWaFNXKYWK3mwUvQ7ZMQlm&#10;Z9PdbYz/3hUKvc3jfc582ZtGdOR8bVnByygBQVxYXXOpYL/7Gs5A+ICssbFMCq7kYbl4fJhjpu2F&#10;v6nLQyliCPsMFVQhtJmUvqjIoB/ZljhyJ+sMhghdKbXDSww3jRwnSSoN1hwbKmzps6LinP8aBbPX&#10;dXf0m8n2UKSn5i08T7vVj1PqadB/vIMI1Id/8Z97reP8dAz3Z+IFcnE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keJqwwAAANwAAAAPAAAAAAAAAAAAAAAAAJcCAABkcnMvZG93&#10;bnJldi54bWxQSwUGAAAAAAQABAD1AAAAhwMAAAAA&#10;">
                  <v:textbox>
                    <w:txbxContent>
                      <w:p w14:paraId="3E149CC3" w14:textId="77777777" w:rsidR="00704901" w:rsidRDefault="00704901" w:rsidP="00325406">
                        <w:pPr>
                          <w:spacing w:before="0"/>
                          <w:rPr>
                            <w:sz w:val="18"/>
                          </w:rPr>
                        </w:pPr>
                        <w:r>
                          <w:rPr>
                            <w:sz w:val="18"/>
                          </w:rPr>
                          <w:t>XDS Document Repository</w:t>
                        </w:r>
                      </w:p>
                    </w:txbxContent>
                  </v:textbox>
                </v:shape>
                <v:line id="Line 27" o:spid="_x0000_s1070"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D6dsQAAADcAAAADwAAAGRycy9kb3ducmV2LnhtbERPTWsCMRC9F/wPYYReimZti+hqFBGE&#10;HrzUlhVv42bcLLuZrEmq23/fFAq9zeN9znLd21bcyIfasYLJOANBXDpdc6Xg82M3moEIEVlj65gU&#10;fFOA9WrwsMRcuzu/0+0QK5FCOOSowMTY5VKG0pDFMHYdceIuzluMCfpKao/3FG5b+ZxlU2mx5tRg&#10;sKOtobI5fFkFcrZ/uvrN+bUpmuNxboqy6E57pR6H/WYBIlIf/8V/7jed5k9f4P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0Pp2xAAAANwAAAAPAAAAAAAAAAAA&#10;AAAAAKECAABkcnMvZG93bnJldi54bWxQSwUGAAAAAAQABAD5AAAAkgMAAAAA&#10;"/>
                <w10:anchorlock/>
              </v:group>
            </w:pict>
          </mc:Fallback>
        </mc:AlternateContent>
      </w:r>
    </w:p>
    <w:p w14:paraId="0159C330" w14:textId="77777777" w:rsidR="00325406" w:rsidRPr="003651D9" w:rsidRDefault="00325406" w:rsidP="00325406">
      <w:pPr>
        <w:pStyle w:val="FigureTitle"/>
      </w:pPr>
      <w:r w:rsidRPr="003651D9">
        <w:t>Figure 3.Y.2-1: Use Case Diagram</w:t>
      </w:r>
    </w:p>
    <w:p w14:paraId="6BA1C7D3" w14:textId="77777777" w:rsidR="00325406" w:rsidRPr="003651D9" w:rsidRDefault="00325406" w:rsidP="00325406">
      <w:pPr>
        <w:pStyle w:val="TableTitle"/>
      </w:pPr>
    </w:p>
    <w:p w14:paraId="387BDD1E" w14:textId="77777777" w:rsidR="00325406" w:rsidRPr="003651D9" w:rsidRDefault="00325406" w:rsidP="00325406">
      <w:pPr>
        <w:pStyle w:val="TableTitle"/>
      </w:pPr>
      <w:r w:rsidRPr="003651D9">
        <w:t>Table 3.Y.2-1: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325406" w:rsidRPr="003651D9" w14:paraId="56C1BF76" w14:textId="77777777" w:rsidTr="00076C3F">
        <w:tc>
          <w:tcPr>
            <w:tcW w:w="1008" w:type="dxa"/>
            <w:shd w:val="clear" w:color="auto" w:fill="auto"/>
          </w:tcPr>
          <w:p w14:paraId="02DEA9D5" w14:textId="77777777" w:rsidR="00325406" w:rsidRPr="003651D9" w:rsidRDefault="00325406" w:rsidP="00076C3F">
            <w:pPr>
              <w:pStyle w:val="Corpodeltesto"/>
              <w:rPr>
                <w:b/>
              </w:rPr>
            </w:pPr>
            <w:r w:rsidRPr="003651D9">
              <w:rPr>
                <w:b/>
              </w:rPr>
              <w:t>Actor:</w:t>
            </w:r>
          </w:p>
        </w:tc>
        <w:tc>
          <w:tcPr>
            <w:tcW w:w="8568" w:type="dxa"/>
          </w:tcPr>
          <w:p w14:paraId="3326135E" w14:textId="692352DF" w:rsidR="00325406" w:rsidRPr="003651D9" w:rsidRDefault="00325406" w:rsidP="00B27440">
            <w:pPr>
              <w:pStyle w:val="Corpodeltesto"/>
            </w:pPr>
            <w:r>
              <w:t xml:space="preserve">HT </w:t>
            </w:r>
            <w:r w:rsidR="00B27440">
              <w:t>Manager</w:t>
            </w:r>
          </w:p>
        </w:tc>
      </w:tr>
      <w:tr w:rsidR="00325406" w:rsidRPr="003651D9" w14:paraId="3949B34F" w14:textId="77777777" w:rsidTr="00076C3F">
        <w:trPr>
          <w:trHeight w:val="435"/>
        </w:trPr>
        <w:tc>
          <w:tcPr>
            <w:tcW w:w="1008" w:type="dxa"/>
            <w:shd w:val="clear" w:color="auto" w:fill="auto"/>
          </w:tcPr>
          <w:p w14:paraId="61DAF931" w14:textId="77777777" w:rsidR="00325406" w:rsidRPr="003651D9" w:rsidRDefault="00325406" w:rsidP="00076C3F">
            <w:pPr>
              <w:pStyle w:val="Corpodeltesto"/>
              <w:rPr>
                <w:b/>
              </w:rPr>
            </w:pPr>
            <w:r w:rsidRPr="003651D9">
              <w:rPr>
                <w:b/>
              </w:rPr>
              <w:t>Role:</w:t>
            </w:r>
          </w:p>
        </w:tc>
        <w:tc>
          <w:tcPr>
            <w:tcW w:w="8568" w:type="dxa"/>
          </w:tcPr>
          <w:p w14:paraId="2896B926" w14:textId="576B57A8" w:rsidR="00325406" w:rsidRPr="003651D9" w:rsidRDefault="00325406" w:rsidP="009C13B3">
            <w:pPr>
              <w:pStyle w:val="Corpodeltesto"/>
            </w:pPr>
            <w:r>
              <w:t xml:space="preserve">Assigns the HT </w:t>
            </w:r>
            <w:r w:rsidR="002879A0">
              <w:t>participation</w:t>
            </w:r>
            <w:r>
              <w:t xml:space="preserve"> to HT </w:t>
            </w:r>
            <w:r w:rsidR="002879A0">
              <w:t>Participant</w:t>
            </w:r>
            <w:r w:rsidR="004A6F98">
              <w:t>s</w:t>
            </w:r>
            <w:r>
              <w:t xml:space="preserve"> that can </w:t>
            </w:r>
            <w:r w:rsidR="002879A0">
              <w:t>provide advice to</w:t>
            </w:r>
            <w:r>
              <w:t xml:space="preserve"> the Heart Team, </w:t>
            </w:r>
            <w:r w:rsidR="002879A0">
              <w:t xml:space="preserve">updates Heart Team Workflow Documents </w:t>
            </w:r>
            <w:r>
              <w:t xml:space="preserve">and submits the </w:t>
            </w:r>
            <w:r w:rsidR="002879A0">
              <w:t xml:space="preserve">updated </w:t>
            </w:r>
            <w:r>
              <w:t>Heart Team Workflow Documents to a Document Repository.</w:t>
            </w:r>
          </w:p>
        </w:tc>
      </w:tr>
      <w:tr w:rsidR="00325406" w:rsidRPr="003651D9" w14:paraId="4C0E22BB" w14:textId="77777777" w:rsidTr="00076C3F">
        <w:tc>
          <w:tcPr>
            <w:tcW w:w="1008" w:type="dxa"/>
            <w:shd w:val="clear" w:color="auto" w:fill="auto"/>
          </w:tcPr>
          <w:p w14:paraId="5B70A2A2" w14:textId="77777777" w:rsidR="00325406" w:rsidRPr="003651D9" w:rsidRDefault="00325406" w:rsidP="00076C3F">
            <w:pPr>
              <w:pStyle w:val="Corpodeltesto"/>
              <w:rPr>
                <w:b/>
              </w:rPr>
            </w:pPr>
            <w:r w:rsidRPr="003651D9">
              <w:rPr>
                <w:b/>
              </w:rPr>
              <w:t>Actor:</w:t>
            </w:r>
          </w:p>
        </w:tc>
        <w:tc>
          <w:tcPr>
            <w:tcW w:w="8568" w:type="dxa"/>
          </w:tcPr>
          <w:p w14:paraId="0B1BFEE4" w14:textId="77777777" w:rsidR="00325406" w:rsidRPr="003651D9" w:rsidRDefault="00325406" w:rsidP="00076C3F">
            <w:pPr>
              <w:pStyle w:val="Corpodeltesto"/>
            </w:pPr>
            <w:r>
              <w:t>XDS Document Repository</w:t>
            </w:r>
          </w:p>
        </w:tc>
      </w:tr>
      <w:tr w:rsidR="00325406" w:rsidRPr="003651D9" w14:paraId="2DD84CDE" w14:textId="77777777" w:rsidTr="00076C3F">
        <w:tc>
          <w:tcPr>
            <w:tcW w:w="1008" w:type="dxa"/>
            <w:shd w:val="clear" w:color="auto" w:fill="auto"/>
          </w:tcPr>
          <w:p w14:paraId="555738B9" w14:textId="77777777" w:rsidR="00325406" w:rsidRPr="003651D9" w:rsidRDefault="00325406" w:rsidP="00076C3F">
            <w:pPr>
              <w:pStyle w:val="Corpodeltesto"/>
              <w:rPr>
                <w:b/>
              </w:rPr>
            </w:pPr>
            <w:r w:rsidRPr="003651D9">
              <w:rPr>
                <w:b/>
              </w:rPr>
              <w:t>Role:</w:t>
            </w:r>
          </w:p>
        </w:tc>
        <w:tc>
          <w:tcPr>
            <w:tcW w:w="8568" w:type="dxa"/>
          </w:tcPr>
          <w:p w14:paraId="0E27F46A" w14:textId="6A6313EE" w:rsidR="00325406" w:rsidRDefault="00325406" w:rsidP="00076C3F">
            <w:pPr>
              <w:pStyle w:val="Corpodeltesto"/>
            </w:pPr>
            <w:r>
              <w:t xml:space="preserve">Receives, stores and eventually notifies the </w:t>
            </w:r>
            <w:r w:rsidR="002879A0">
              <w:t xml:space="preserve">updated </w:t>
            </w:r>
            <w:r>
              <w:t>Workflow Document</w:t>
            </w:r>
          </w:p>
        </w:tc>
      </w:tr>
    </w:tbl>
    <w:p w14:paraId="6FB81C51" w14:textId="33F1591E" w:rsidR="00325406" w:rsidRPr="003651D9" w:rsidRDefault="00325406" w:rsidP="00325406">
      <w:pPr>
        <w:pStyle w:val="Titolo3"/>
        <w:numPr>
          <w:ilvl w:val="0"/>
          <w:numId w:val="0"/>
        </w:numPr>
        <w:rPr>
          <w:noProof w:val="0"/>
        </w:rPr>
      </w:pPr>
      <w:r w:rsidRPr="003651D9">
        <w:rPr>
          <w:noProof w:val="0"/>
        </w:rPr>
        <w:lastRenderedPageBreak/>
        <w:t>3.Y</w:t>
      </w:r>
      <w:r w:rsidR="003450EF">
        <w:rPr>
          <w:noProof w:val="0"/>
        </w:rPr>
        <w:t>3</w:t>
      </w:r>
      <w:r w:rsidRPr="003651D9">
        <w:rPr>
          <w:noProof w:val="0"/>
        </w:rPr>
        <w:t>.3 Referenced Standards</w:t>
      </w:r>
    </w:p>
    <w:p w14:paraId="0523522E" w14:textId="77777777" w:rsidR="00325406" w:rsidRPr="00855164" w:rsidRDefault="00325406" w:rsidP="00325406">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371460D7" w14:textId="77777777" w:rsidR="00325406" w:rsidRPr="00855164" w:rsidRDefault="00325406" w:rsidP="00325406">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 xml:space="preserve">ee ITI TF-1:20 </w:t>
      </w:r>
      <w:r>
        <w:rPr>
          <w:i w:val="0"/>
        </w:rPr>
        <w:t>and</w:t>
      </w:r>
      <w:r w:rsidRPr="00855164">
        <w:rPr>
          <w:i w:val="0"/>
        </w:rPr>
        <w:t xml:space="preserve"> ITI TF-3:4.5</w:t>
      </w:r>
      <w:r>
        <w:rPr>
          <w:i w:val="0"/>
        </w:rPr>
        <w:t>.</w:t>
      </w:r>
    </w:p>
    <w:p w14:paraId="23D3DF70" w14:textId="188187D2"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.4 Interaction Diagram</w:t>
      </w:r>
    </w:p>
    <w:p w14:paraId="487B02E3" w14:textId="77777777" w:rsidR="00325406" w:rsidRPr="003651D9" w:rsidRDefault="00325406" w:rsidP="00325406">
      <w:pPr>
        <w:pStyle w:val="Corpodeltesto"/>
      </w:pPr>
      <w:r>
        <w:rPr>
          <w:noProof/>
          <w:lang w:val="it-IT" w:eastAsia="it-IT"/>
        </w:rPr>
        <mc:AlternateContent>
          <mc:Choice Requires="wpg">
            <w:drawing>
              <wp:inline distT="0" distB="0" distL="0" distR="0" wp14:anchorId="656F41DB" wp14:editId="7A5AE679">
                <wp:extent cx="5943600" cy="2400300"/>
                <wp:effectExtent l="0" t="0" r="0" b="12700"/>
                <wp:docPr id="16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6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450D16" w14:textId="3EA03266" w:rsidR="00704901" w:rsidRPr="007C1AAC" w:rsidRDefault="00704901" w:rsidP="00325406">
                              <w:pPr>
                                <w:spacing w:before="0"/>
                                <w:jc w:val="center"/>
                                <w:rPr>
                                  <w:sz w:val="22"/>
                                  <w:szCs w:val="22"/>
                                </w:rPr>
                              </w:pPr>
                              <w:r>
                                <w:rPr>
                                  <w:sz w:val="22"/>
                                  <w:szCs w:val="22"/>
                                </w:rPr>
                                <w:t>HT Manager</w:t>
                              </w:r>
                            </w:p>
                            <w:p w14:paraId="2113B15A" w14:textId="77777777" w:rsidR="00704901" w:rsidRDefault="00704901" w:rsidP="00325406">
                              <w:pPr>
                                <w:spacing w:before="0"/>
                              </w:pPr>
                            </w:p>
                            <w:p w14:paraId="0B87918E" w14:textId="77777777" w:rsidR="00704901" w:rsidRPr="007C1AAC" w:rsidRDefault="00704901" w:rsidP="00325406">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6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644B0" w14:textId="4F53A755" w:rsidR="00704901" w:rsidRPr="007C1AAC" w:rsidRDefault="00704901" w:rsidP="00435DB4">
                              <w:pPr>
                                <w:spacing w:before="0"/>
                                <w:rPr>
                                  <w:sz w:val="22"/>
                                  <w:szCs w:val="22"/>
                                </w:rPr>
                              </w:pPr>
                              <w:r>
                                <w:t>Assign HT Participation</w:t>
                              </w:r>
                            </w:p>
                          </w:txbxContent>
                        </wps:txbx>
                        <wps:bodyPr rot="0" vert="horz" wrap="square" lIns="0" tIns="0" rIns="0" bIns="0" anchor="t" anchorCtr="0" upright="1">
                          <a:noAutofit/>
                        </wps:bodyPr>
                      </wps:wsp>
                      <wps:wsp>
                        <wps:cNvPr id="16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7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8CA72F" w14:textId="77777777" w:rsidR="00704901" w:rsidRPr="007C1AAC" w:rsidRDefault="00704901" w:rsidP="00325406">
                              <w:pPr>
                                <w:spacing w:before="0"/>
                                <w:jc w:val="center"/>
                                <w:rPr>
                                  <w:sz w:val="22"/>
                                  <w:szCs w:val="22"/>
                                </w:rPr>
                              </w:pPr>
                              <w:r>
                                <w:rPr>
                                  <w:sz w:val="22"/>
                                  <w:szCs w:val="22"/>
                                </w:rPr>
                                <w:t>XDS Document Repository</w:t>
                              </w:r>
                            </w:p>
                            <w:p w14:paraId="42F67BD5" w14:textId="77777777" w:rsidR="00704901" w:rsidRDefault="00704901" w:rsidP="00325406">
                              <w:pPr>
                                <w:spacing w:before="0"/>
                              </w:pPr>
                            </w:p>
                            <w:p w14:paraId="04F97858" w14:textId="77777777" w:rsidR="00704901" w:rsidRPr="007C1AAC" w:rsidRDefault="00704901" w:rsidP="00325406">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83"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6E4D4" w14:textId="77777777" w:rsidR="00704901" w:rsidRPr="007C1AAC" w:rsidRDefault="00704901" w:rsidP="00325406">
                              <w:pPr>
                                <w:spacing w:before="0"/>
                                <w:rPr>
                                  <w:sz w:val="22"/>
                                  <w:szCs w:val="22"/>
                                </w:rPr>
                              </w:pPr>
                              <w:r>
                                <w:t>Provide And Register Document set-b Response</w:t>
                              </w:r>
                              <w:r w:rsidDel="00281B77">
                                <w:rPr>
                                  <w:sz w:val="22"/>
                                  <w:szCs w:val="22"/>
                                </w:rPr>
                                <w:t xml:space="preserve"> </w:t>
                              </w:r>
                            </w:p>
                            <w:p w14:paraId="71657BD8" w14:textId="77777777" w:rsidR="00704901" w:rsidRDefault="00704901" w:rsidP="00325406">
                              <w:pPr>
                                <w:spacing w:before="0"/>
                              </w:pPr>
                            </w:p>
                            <w:p w14:paraId="5D4CFDB6" w14:textId="77777777" w:rsidR="00704901" w:rsidRPr="007C1AAC" w:rsidRDefault="00704901" w:rsidP="00325406">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71"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">
                <o:lock v:ext="edit" aspectratio="t"/>
                <v:rect id="AutoShape 29" o:spid="_x0000_s1072"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2t0qwwAA&#10;ANwAAAAPAAAAZHJzL2Rvd25yZXYueG1sRE9Na8JAEL0X+h+WKXgpdVNBKWk2UoRiKIKYtJ6H7DQJ&#10;zc7G7Jqk/94VBG/zeJ+TrCfTioF611hW8DqPQBCXVjdcKfguPl/eQDiPrLG1TAr+ycE6fXxIMNZ2&#10;5AMNua9ECGEXo4La+y6W0pU1GXRz2xEH7tf2Bn2AfSV1j2MIN61cRNFKGmw4NNTY0aam8i8/GwVj&#10;uR+OxW4r98/HzPIpO23yny+lZk/TxzsIT5O/i2/uTIf5qyVcnwkXyP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2t0qwwAAANwAAAAPAAAAAAAAAAAAAAAAAJcCAABkcnMvZG93&#10;bnJldi54bWxQSwUGAAAAAAQABAD1AAAAhwMAAAAA&#10;" filled="f" stroked="f">
                  <o:lock v:ext="edit" aspectratio="t" text="t"/>
                </v:rect>
                <v:shape id="Text Box 30" o:spid="_x0000_s1073"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5pdewQAA&#10;ANwAAAAPAAAAZHJzL2Rvd25yZXYueG1sRE/bisIwEH0X/IcwC76ITZW1ul2jrILiq5cPmDZjW7aZ&#10;lCZr69+bBcG3OZzrrDa9qcWdWldZVjCNYhDEudUVFwqul/1kCcJ5ZI21ZVLwIAeb9XCwwlTbjk90&#10;P/tChBB2KSoovW9SKV1ekkEX2YY4cDfbGvQBtoXULXYh3NRyFseJNFhxaCixoV1J+e/5zyi4Hbvx&#10;/KvLDv66OH0mW6wWmX0oNfrof75BeOr9W/xyH3WYnyTw/0y4QK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uaXXsEAAADcAAAADwAAAAAAAAAAAAAAAACXAgAAZHJzL2Rvd25y&#10;ZXYueG1sUEsFBgAAAAAEAAQA9QAAAIUDAAAAAA==&#10;" stroked="f">
                  <v:textbox>
                    <w:txbxContent>
                      <w:p w14:paraId="11450D16" w14:textId="3EA03266" w:rsidR="00704901" w:rsidRPr="007C1AAC" w:rsidRDefault="00704901" w:rsidP="00325406">
                        <w:pPr>
                          <w:spacing w:before="0"/>
                          <w:jc w:val="center"/>
                          <w:rPr>
                            <w:sz w:val="22"/>
                            <w:szCs w:val="22"/>
                          </w:rPr>
                        </w:pPr>
                        <w:r>
                          <w:rPr>
                            <w:sz w:val="22"/>
                            <w:szCs w:val="22"/>
                          </w:rPr>
                          <w:t>HT Manager</w:t>
                        </w:r>
                      </w:p>
                      <w:p w14:paraId="2113B15A" w14:textId="77777777" w:rsidR="00704901" w:rsidRDefault="00704901" w:rsidP="00325406">
                        <w:pPr>
                          <w:spacing w:before="0"/>
                        </w:pPr>
                      </w:p>
                      <w:p w14:paraId="0B87918E" w14:textId="77777777" w:rsidR="00704901" w:rsidRPr="007C1AAC" w:rsidRDefault="00704901" w:rsidP="00325406">
                        <w:pPr>
                          <w:spacing w:before="0"/>
                          <w:jc w:val="center"/>
                          <w:rPr>
                            <w:sz w:val="22"/>
                            <w:szCs w:val="22"/>
                          </w:rPr>
                        </w:pPr>
                        <w:r w:rsidRPr="007C1AAC">
                          <w:rPr>
                            <w:sz w:val="22"/>
                            <w:szCs w:val="22"/>
                          </w:rPr>
                          <w:t>A</w:t>
                        </w:r>
                        <w:r>
                          <w:rPr>
                            <w:sz w:val="22"/>
                            <w:szCs w:val="22"/>
                          </w:rPr>
                          <w:t>ctor A</w:t>
                        </w:r>
                      </w:p>
                    </w:txbxContent>
                  </v:textbox>
                </v:shape>
                <v:line id="Line 31" o:spid="_x0000_s1074"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wtHsQAAADcAAAADwAAAGRycy9kb3ducmV2LnhtbESPQYvCMBCF7wv+hzCCtzXVg7tbjSKC&#10;4EFXVsXz0IxttZnUJNb6740g7G2G9+Z9byaz1lSiIedLywoG/QQEcWZ1ybmCw375+Q3CB2SNlWVS&#10;8CAPs2nnY4Kptnf+o2YXchFD2KeooAihTqX0WUEGfd/WxFE7WWcwxNXlUju8x3BTyWGSjKTBkiOh&#10;wJoWBWWX3c1Ebpav3fV4vrSr02a9vHLz87vfKtXrtvMxiEBt+De/r1c61h99weuZOIGcP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1HC0exAAAANwAAAAPAAAAAAAAAAAA&#10;AAAAAKECAABkcnMvZG93bnJldi54bWxQSwUGAAAAAAQABAD5AAAAkgMAAAAA&#10;">
                  <v:stroke dashstyle="dash"/>
                </v:line>
                <v:shape id="Text Box 32" o:spid="_x0000_s1075"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7hJxQAA&#10;ANwAAAAPAAAAZHJzL2Rvd25yZXYueG1sRI9Ba8JAEIXvhf6HZQre6sYeQpu6ikgLBUGM8eBxmh2T&#10;xexsmt1q/PfOodDbDO/Ne9/Ml6Pv1IWG6AIbmE0zUMR1sI4bA4fq8/kVVEzIFrvAZOBGEZaLx4c5&#10;FjZcuaTLPjVKQjgWaKBNqS+0jnVLHuM09MSincLgMck6NNoOeJVw3+mXLMu1R8fS0GJP65bq8/7X&#10;G1gdufxwP9vvXXkqXVW9ZbzJz8ZMnsbVO6hEY/o3/11/WcHPhVa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J3uEnFAAAA3AAAAA8AAAAAAAAAAAAAAAAAlwIAAGRycy9k&#10;b3ducmV2LnhtbFBLBQYAAAAABAAEAPUAAACJAwAAAAA=&#10;" filled="f" stroked="f">
                  <v:textbox inset="0,0,0,0">
                    <w:txbxContent>
                      <w:p w14:paraId="25F644B0" w14:textId="4F53A755" w:rsidR="00704901" w:rsidRPr="007C1AAC" w:rsidRDefault="00704901" w:rsidP="00435DB4">
                        <w:pPr>
                          <w:spacing w:before="0"/>
                          <w:rPr>
                            <w:sz w:val="22"/>
                            <w:szCs w:val="22"/>
                          </w:rPr>
                        </w:pPr>
                        <w:r>
                          <w:t>Assign HT Participation</w:t>
                        </w:r>
                      </w:p>
                    </w:txbxContent>
                  </v:textbox>
                </v:shape>
                <v:line id="Line 33" o:spid="_x0000_s1076"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8c98QAAADcAAAADwAAAGRycy9kb3ducmV2LnhtbESPQYvCMBCF78L+hzALe9N09yDaNYoI&#10;ggdd0YrnoRnbrs2kJrHWf28EwdsM78373kxmnalFS85XlhV8DxIQxLnVFRcKDtmyPwLhA7LG2jIp&#10;uJOH2fSjN8FU2xvvqN2HQsQQ9ikqKENoUil9XpJBP7ANcdRO1hkMcXWF1A5vMdzU8idJhtJgxZFQ&#10;YkOLkvLz/moiNy/W7nL8P3er02a9vHA7/su2Sn19dvNfEIG68Da/rlc61h+O4flMnEB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zxz3xAAAANwAAAAPAAAAAAAAAAAA&#10;AAAAAKECAABkcnMvZG93bnJldi54bWxQSwUGAAAAAAQABAD5AAAAkgMAAAAA&#10;">
                  <v:stroke dashstyle="dash"/>
                </v:line>
                <v:rect id="Rectangle 34" o:spid="_x0000_s1077"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QzvxAAA&#10;ANwAAAAPAAAAZHJzL2Rvd25yZXYueG1sRI9Bb8IwDIXvSPyHyEi7QQpIY3QEhEBM7Ajlws1rvLaj&#10;caomQNmvnw9Iu9l6z+99Xqw6V6sbtaHybGA8SkAR595WXBg4ZbvhG6gQkS3WnsnAgwKslv3eAlPr&#10;73yg2zEWSkI4pGigjLFJtQ55SQ7DyDfEon371mGUtS20bfEu4a7WkyR51Q4rloYSG9qUlF+OV2fg&#10;q5qc8PeQfSRuvpvGzy77uZ63xrwMuvU7qEhd/Dc/r/dW8Ge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kM78QAAADcAAAADwAAAAAAAAAAAAAAAACXAgAAZHJzL2Rv&#10;d25yZXYueG1sUEsFBgAAAAAEAAQA9QAAAIgDAAAAAA==&#10;"/>
                <v:rect id="Rectangle 35" o:spid="_x0000_s1078"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5al0wwAA&#10;ANwAAAAPAAAAZHJzL2Rvd25yZXYueG1sRE9Na8JAEL0X+h+WKfTWbLSgbcwqRbHoUZNLb2N2mqTN&#10;zobsmqT+elcQepvH+5x0NZpG9NS52rKCSRSDIC6srrlUkGfblzcQziNrbCyTgj9ysFo+PqSYaDvw&#10;gfqjL0UIYZeggsr7NpHSFRUZdJFtiQP3bTuDPsCulLrDIYSbRk7jeCYN1hwaKmxpXVHxezwbBad6&#10;muPlkH3G5n376vdj9nP+2ij1/DR+LEB4Gv2/+O7e6TB/P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5al0wwAAANwAAAAPAAAAAAAAAAAAAAAAAJcCAABkcnMvZG93&#10;bnJldi54bWxQSwUGAAAAAAQABAD1AAAAhwMAAAAA&#10;"/>
                <v:line id="Line 36" o:spid="_x0000_s1079"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ylNMIAAADcAAAADwAAAGRycy9kb3ducmV2LnhtbERP32vCMBB+F/Y/hBvsTVNl2NkZRSyD&#10;PcyBOvZ8a86m2FxKE2v23xthsLf7+H7ech1tKwbqfeNYwXSSgSCunG64VvB1fBu/gPABWWPrmBT8&#10;kof16mG0xEK7K+9pOIRapBD2BSowIXSFlL4yZNFPXEecuJPrLYYE+1rqHq8p3LZylmVzabHh1GCw&#10;o62h6ny4WAW5Kfcyl+XH8bMcmuki7uL3z0Kpp8e4eQURKIZ/8Z/7Xaf5+TPcn0kXyN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fylNMIAAADcAAAADwAAAAAAAAAAAAAA&#10;AAChAgAAZHJzL2Rvd25yZXYueG1sUEsFBgAAAAAEAAQA+QAAAJADAAAAAA==&#10;">
                  <v:stroke endarrow="block"/>
                </v:line>
                <v:shape id="Text Box 37" o:spid="_x0000_s1080"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0XenvwAA&#10;ANwAAAAPAAAAZHJzL2Rvd25yZXYueG1sRE/LqsIwEN0L/kMYwY1oqnh9VKOooLj18QFjM7bFZlKa&#10;aOvfG0G4uzmc5yzXjSnEiyqXW1YwHEQgiBOrc04VXC/7/gyE88gaC8uk4E0O1qt2a4mxtjWf6HX2&#10;qQgh7GJUkHlfxlK6JCODbmBL4sDdbWXQB1ilUldYh3BTyFEUTaTBnENDhiXtMkoe56dRcD/Wvb95&#10;fTv46/Q0nmwxn97sW6lup9ksQHhq/L/45z7qMH82gu8z4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3Rd6e/AAAA3AAAAA8AAAAAAAAAAAAAAAAAlwIAAGRycy9kb3ducmV2&#10;LnhtbFBLBQYAAAAABAAEAPUAAACDAwAAAAA=&#10;" stroked="f">
                  <v:textbox>
                    <w:txbxContent>
                      <w:p w14:paraId="248CA72F" w14:textId="77777777" w:rsidR="00704901" w:rsidRPr="007C1AAC" w:rsidRDefault="00704901" w:rsidP="00325406">
                        <w:pPr>
                          <w:spacing w:before="0"/>
                          <w:jc w:val="center"/>
                          <w:rPr>
                            <w:sz w:val="22"/>
                            <w:szCs w:val="22"/>
                          </w:rPr>
                        </w:pPr>
                        <w:r>
                          <w:rPr>
                            <w:sz w:val="22"/>
                            <w:szCs w:val="22"/>
                          </w:rPr>
                          <w:t>XDS Document Repository</w:t>
                        </w:r>
                      </w:p>
                      <w:p w14:paraId="42F67BD5" w14:textId="77777777" w:rsidR="00704901" w:rsidRDefault="00704901" w:rsidP="00325406">
                        <w:pPr>
                          <w:spacing w:before="0"/>
                        </w:pPr>
                      </w:p>
                      <w:p w14:paraId="04F97858" w14:textId="77777777" w:rsidR="00704901" w:rsidRPr="007C1AAC" w:rsidRDefault="00704901" w:rsidP="00325406">
                        <w:pPr>
                          <w:spacing w:before="0"/>
                          <w:jc w:val="center"/>
                          <w:rPr>
                            <w:sz w:val="22"/>
                            <w:szCs w:val="22"/>
                          </w:rPr>
                        </w:pPr>
                        <w:r w:rsidRPr="007C1AAC">
                          <w:rPr>
                            <w:sz w:val="22"/>
                            <w:szCs w:val="22"/>
                          </w:rPr>
                          <w:t>A</w:t>
                        </w:r>
                        <w:r>
                          <w:rPr>
                            <w:sz w:val="22"/>
                            <w:szCs w:val="22"/>
                          </w:rPr>
                          <w:t>ctor D</w:t>
                        </w:r>
                      </w:p>
                    </w:txbxContent>
                  </v:textbox>
                </v:shape>
                <v:line id="Line 38" o:spid="_x0000_s1081"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8K9MUAAADcAAAADwAAAGRycy9kb3ducmV2LnhtbESPT2vCQBDF7wW/wzJCL6FubKBo6ir+&#10;qSCUHqo99DhkxySYnQ3ZUdNv7wpCbzO893vzZrboXaMu1IXas4HxKAVFXHhbc2ng57B9mYAKgmyx&#10;8UwG/ijAYj54mmFu/ZW/6bKXUsUQDjkaqETaXOtQVOQwjHxLHLWj7xxKXLtS2w6vMdw1+jVN37TD&#10;muOFCltaV1Sc9mcXa2y/eJNlycrpJJnSx698plqMeR72y3dQQr38mx/0zkZuksH9mTiBn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L8K9MUAAADcAAAADwAAAAAAAAAA&#10;AAAAAAChAgAAZHJzL2Rvd25yZXYueG1sUEsFBgAAAAAEAAQA+QAAAJMDAAAAAA==&#10;">
                  <v:stroke endarrow="block"/>
                </v:line>
                <v:shape id="Text Box 39" o:spid="_x0000_s1082"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lS2wwAA&#10;ANwAAAAPAAAAZHJzL2Rvd25yZXYueG1sRE9Na8JAEL0X/A/LCN7qpiKiqRuRYkEQijEeepxmx2RJ&#10;djbNbjX9926h4G0e73PWm8G24kq9N44VvEwTEMSl04YrBefi/XkJwgdkja1jUvBLHjbZ6GmNqXY3&#10;zul6CpWIIexTVFCH0KVS+rImi37qOuLIXVxvMUTYV1L3eIvhtpWzJFlIi4ZjQ40dvdVUNqcfq2D7&#10;yfnOfH98HfNLbopilfBh0Sg1GQ/bVxCBhvAQ/7v3Os5fzuHvmXi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NlS2wwAAANwAAAAPAAAAAAAAAAAAAAAAAJcCAABkcnMvZG93&#10;bnJldi54bWxQSwUGAAAAAAQABAD1AAAAhwMAAAAA&#10;" filled="f" stroked="f">
                  <v:textbox inset="0,0,0,0">
                    <w:txbxContent>
                      <w:p w14:paraId="6766E4D4" w14:textId="77777777" w:rsidR="00704901" w:rsidRPr="007C1AAC" w:rsidRDefault="00704901" w:rsidP="00325406">
                        <w:pPr>
                          <w:spacing w:before="0"/>
                          <w:rPr>
                            <w:sz w:val="22"/>
                            <w:szCs w:val="22"/>
                          </w:rPr>
                        </w:pPr>
                        <w:r>
                          <w:t>Provide And Register Document set-b Response</w:t>
                        </w:r>
                        <w:r w:rsidDel="00281B77">
                          <w:rPr>
                            <w:sz w:val="22"/>
                            <w:szCs w:val="22"/>
                          </w:rPr>
                          <w:t xml:space="preserve"> </w:t>
                        </w:r>
                      </w:p>
                      <w:p w14:paraId="71657BD8" w14:textId="77777777" w:rsidR="00704901" w:rsidRDefault="00704901" w:rsidP="00325406">
                        <w:pPr>
                          <w:spacing w:before="0"/>
                        </w:pPr>
                      </w:p>
                      <w:p w14:paraId="5D4CFDB6" w14:textId="77777777" w:rsidR="00704901" w:rsidRPr="007C1AAC" w:rsidRDefault="00704901" w:rsidP="00325406">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322AA33F" w14:textId="2F236A52" w:rsidR="00325406" w:rsidRPr="003651D9" w:rsidRDefault="00325406" w:rsidP="00325406">
      <w:pPr>
        <w:pStyle w:val="Titolo4"/>
        <w:numPr>
          <w:ilvl w:val="0"/>
          <w:numId w:val="0"/>
        </w:numPr>
        <w:rPr>
          <w:noProof w:val="0"/>
        </w:rPr>
      </w:pPr>
      <w:r w:rsidRPr="003651D9">
        <w:rPr>
          <w:noProof w:val="0"/>
        </w:rPr>
        <w:t>3.Y</w:t>
      </w:r>
      <w:r w:rsidR="003450EF">
        <w:rPr>
          <w:noProof w:val="0"/>
        </w:rPr>
        <w:t>3</w:t>
      </w:r>
      <w:r w:rsidRPr="003651D9">
        <w:rPr>
          <w:noProof w:val="0"/>
        </w:rPr>
        <w:t xml:space="preserve">.4.1 </w:t>
      </w:r>
      <w:r>
        <w:t>A</w:t>
      </w:r>
      <w:r w:rsidRPr="00A14E3F">
        <w:rPr>
          <w:iCs/>
          <w:lang w:val="it-IT"/>
        </w:rPr>
        <w:t xml:space="preserve">ssign HT </w:t>
      </w:r>
      <w:r w:rsidR="00A2767D">
        <w:rPr>
          <w:iCs/>
          <w:lang w:val="it-IT"/>
        </w:rPr>
        <w:t>Participation</w:t>
      </w:r>
    </w:p>
    <w:p w14:paraId="29CEE2BB" w14:textId="760E6919" w:rsidR="00325406" w:rsidRPr="001C002C" w:rsidRDefault="00325406" w:rsidP="00325406">
      <w:pPr>
        <w:pStyle w:val="AuthorInstructions"/>
        <w:rPr>
          <w:i w:val="0"/>
        </w:rPr>
      </w:pPr>
      <w:r w:rsidRPr="00F11D89">
        <w:rPr>
          <w:i w:val="0"/>
        </w:rPr>
        <w:t xml:space="preserve">This message </w:t>
      </w:r>
      <w:r w:rsidRPr="00E24BDE">
        <w:rPr>
          <w:i w:val="0"/>
        </w:rPr>
        <w:t>assign</w:t>
      </w:r>
      <w:r>
        <w:rPr>
          <w:i w:val="0"/>
        </w:rPr>
        <w:t>s</w:t>
      </w:r>
      <w:r w:rsidRPr="00E24BDE">
        <w:rPr>
          <w:i w:val="0"/>
        </w:rPr>
        <w:t xml:space="preserve"> </w:t>
      </w:r>
      <w:r w:rsidR="00E25F8D" w:rsidRPr="00E25F8D">
        <w:rPr>
          <w:i w:val="0"/>
        </w:rPr>
        <w:t>HT participation to each</w:t>
      </w:r>
      <w:r w:rsidR="00A2767D" w:rsidRPr="00D80F45">
        <w:rPr>
          <w:i w:val="0"/>
        </w:rPr>
        <w:t xml:space="preserve"> HT Participant that </w:t>
      </w:r>
      <w:r w:rsidR="00E11FE8">
        <w:rPr>
          <w:i w:val="0"/>
        </w:rPr>
        <w:t>has to</w:t>
      </w:r>
      <w:r w:rsidR="00A2767D" w:rsidRPr="00D80F45">
        <w:rPr>
          <w:i w:val="0"/>
        </w:rPr>
        <w:t xml:space="preserve"> </w:t>
      </w:r>
      <w:r w:rsidR="00E11FE8">
        <w:rPr>
          <w:i w:val="0"/>
        </w:rPr>
        <w:t>be involved in</w:t>
      </w:r>
      <w:r w:rsidR="00A2767D" w:rsidRPr="00D80F45">
        <w:rPr>
          <w:i w:val="0"/>
        </w:rPr>
        <w:t xml:space="preserve"> </w:t>
      </w:r>
      <w:r w:rsidR="009C13B3">
        <w:rPr>
          <w:i w:val="0"/>
        </w:rPr>
        <w:t xml:space="preserve">the </w:t>
      </w:r>
      <w:r w:rsidR="00A2767D" w:rsidRPr="00D80F45">
        <w:rPr>
          <w:i w:val="0"/>
        </w:rPr>
        <w:t>Heart Team.</w:t>
      </w:r>
    </w:p>
    <w:p w14:paraId="00DCDC41" w14:textId="77777777" w:rsidR="00325406" w:rsidRDefault="00325406" w:rsidP="00325406">
      <w:pPr>
        <w:pStyle w:val="AuthorInstructions"/>
        <w:rPr>
          <w:i w:val="0"/>
        </w:rPr>
      </w:pPr>
    </w:p>
    <w:p w14:paraId="33FA658F" w14:textId="4DE1AF1E" w:rsidR="00325406" w:rsidRPr="003651D9" w:rsidRDefault="00325406" w:rsidP="00325406">
      <w:pPr>
        <w:pStyle w:val="Titolo5"/>
        <w:numPr>
          <w:ilvl w:val="0"/>
          <w:numId w:val="0"/>
        </w:numPr>
        <w:rPr>
          <w:noProof w:val="0"/>
        </w:rPr>
      </w:pPr>
      <w:r w:rsidRPr="003651D9">
        <w:rPr>
          <w:noProof w:val="0"/>
        </w:rPr>
        <w:t>3.Y</w:t>
      </w:r>
      <w:r w:rsidR="003450EF">
        <w:rPr>
          <w:noProof w:val="0"/>
        </w:rPr>
        <w:t>3</w:t>
      </w:r>
      <w:r w:rsidRPr="003651D9">
        <w:rPr>
          <w:noProof w:val="0"/>
        </w:rPr>
        <w:t>.4.1.1 Trigger Events</w:t>
      </w:r>
    </w:p>
    <w:p w14:paraId="3728A81C" w14:textId="4D45BE92" w:rsidR="00325406" w:rsidRDefault="00325406" w:rsidP="00D80F45">
      <w:r>
        <w:t xml:space="preserve">The </w:t>
      </w:r>
      <w:r w:rsidR="00A2767D">
        <w:t>HT</w:t>
      </w:r>
      <w:r>
        <w:t xml:space="preserve"> </w:t>
      </w:r>
      <w:r w:rsidR="00A2767D">
        <w:t>Manager</w:t>
      </w:r>
      <w:r>
        <w:t xml:space="preserve"> sends this message when</w:t>
      </w:r>
      <w:r w:rsidR="00076C3F">
        <w:t xml:space="preserve"> it has accepted to manage</w:t>
      </w:r>
      <w:r w:rsidR="00A2767D">
        <w:t xml:space="preserve"> the HT</w:t>
      </w:r>
      <w:r w:rsidR="00076C3F">
        <w:t xml:space="preserve"> and is</w:t>
      </w:r>
      <w:r w:rsidR="00A2767D">
        <w:t xml:space="preserve"> </w:t>
      </w:r>
      <w:r>
        <w:t xml:space="preserve">ready to </w:t>
      </w:r>
      <w:r w:rsidR="00076C3F">
        <w:t>identify HT Participants</w:t>
      </w:r>
      <w:r>
        <w:t xml:space="preserve"> able to </w:t>
      </w:r>
      <w:r w:rsidR="00076C3F">
        <w:t>be involved in</w:t>
      </w:r>
      <w:r>
        <w:t xml:space="preserve"> the H</w:t>
      </w:r>
      <w:r w:rsidR="00076C3F">
        <w:t xml:space="preserve">eart </w:t>
      </w:r>
      <w:r>
        <w:t>T</w:t>
      </w:r>
      <w:r w:rsidR="00076C3F">
        <w:t>eam</w:t>
      </w:r>
      <w:r w:rsidR="009C13B3">
        <w:t>.</w:t>
      </w:r>
      <w:r>
        <w:t xml:space="preserve"> </w:t>
      </w:r>
      <w:r w:rsidR="009C13B3">
        <w:t>R</w:t>
      </w:r>
      <w:r>
        <w:t>ules for assignment are out of scope for this specification, and should be locally defined by domain policies.</w:t>
      </w:r>
    </w:p>
    <w:p w14:paraId="29745427" w14:textId="77777777" w:rsidR="00325406" w:rsidRDefault="00325406" w:rsidP="00D80F45">
      <w:r>
        <w:t xml:space="preserve">The </w:t>
      </w:r>
      <w:r w:rsidRPr="00855164">
        <w:rPr>
          <w:b/>
        </w:rPr>
        <w:t>pre-conditions</w:t>
      </w:r>
      <w:r>
        <w:t xml:space="preserve"> are encoded as:</w:t>
      </w:r>
    </w:p>
    <w:p w14:paraId="50862059" w14:textId="6B7E8241" w:rsidR="00325406" w:rsidRPr="007858B9" w:rsidRDefault="00325406" w:rsidP="00704901">
      <w:r>
        <w:t xml:space="preserve">The </w:t>
      </w:r>
      <w:r w:rsidR="008A4F76">
        <w:t xml:space="preserve">workflow document is active </w:t>
      </w:r>
      <w:r>
        <w:t>(</w:t>
      </w:r>
      <w:r w:rsidRPr="00704901">
        <w:rPr>
          <w:rFonts w:ascii="Courier" w:hAnsi="Courier"/>
          <w:b/>
        </w:rPr>
        <w:t>WorkflowDocument/workflowStatus</w:t>
      </w:r>
      <w:r>
        <w:t>=”OPEN”)</w:t>
      </w:r>
      <w:r w:rsidRPr="00704901">
        <w:rPr>
          <w:b/>
        </w:rPr>
        <w:t xml:space="preserve"> </w:t>
      </w:r>
      <w:r w:rsidR="00A65C29" w:rsidRPr="004A6F98">
        <w:t xml:space="preserve">and </w:t>
      </w:r>
      <w:r w:rsidR="004A6F98" w:rsidRPr="004A6F98">
        <w:t>one</w:t>
      </w:r>
      <w:r w:rsidRPr="00A555FB">
        <w:t xml:space="preserve"> </w:t>
      </w:r>
      <w:r>
        <w:t>HT Lead</w:t>
      </w:r>
      <w:r w:rsidRPr="00A555FB">
        <w:t xml:space="preserve"> task is </w:t>
      </w:r>
      <w:r>
        <w:t>“</w:t>
      </w:r>
      <w:r w:rsidR="00076C3F">
        <w:t>COMPLETED</w:t>
      </w:r>
      <w:r w:rsidRPr="00A555FB">
        <w:t>”</w:t>
      </w:r>
      <w:r w:rsidRPr="00704901">
        <w:rPr>
          <w:b/>
        </w:rPr>
        <w:t xml:space="preserve"> </w:t>
      </w:r>
      <w:r>
        <w:t>(</w:t>
      </w:r>
      <w:r w:rsidRPr="00704901">
        <w:rPr>
          <w:rFonts w:ascii="Courier" w:hAnsi="Courier"/>
          <w:b/>
        </w:rPr>
        <w:t>WorkflowDocument/TaskList/XDWTask/taskData/taskDetails/status</w:t>
      </w:r>
      <w:r>
        <w:t>=”</w:t>
      </w:r>
      <w:r w:rsidR="00076C3F">
        <w:t>COMPLETED</w:t>
      </w:r>
      <w:r>
        <w:t xml:space="preserve">” </w:t>
      </w:r>
      <w:r w:rsidRPr="00855164">
        <w:t>and</w:t>
      </w:r>
      <w:r w:rsidRPr="00704901">
        <w:rPr>
          <w:b/>
        </w:rPr>
        <w:t xml:space="preserve"> </w:t>
      </w:r>
      <w:r w:rsidRPr="00704901">
        <w:rPr>
          <w:rFonts w:ascii="Courier" w:hAnsi="Courier"/>
          <w:b/>
        </w:rPr>
        <w:t>WorkflowDocument/TaskList/XDWTask/taskData/taskDetails/taskType</w:t>
      </w:r>
      <w:r>
        <w:t>=”HTLead”)</w:t>
      </w:r>
    </w:p>
    <w:p w14:paraId="4AF6EFF3" w14:textId="77777777" w:rsidR="00325406" w:rsidRPr="003651D9" w:rsidRDefault="00325406" w:rsidP="00325406">
      <w:pPr>
        <w:pStyle w:val="Corpodeltesto"/>
      </w:pPr>
    </w:p>
    <w:p w14:paraId="7E601850" w14:textId="3B84A9D0" w:rsidR="00325406" w:rsidRPr="003651D9" w:rsidRDefault="00325406" w:rsidP="00325406">
      <w:pPr>
        <w:pStyle w:val="Titolo5"/>
        <w:numPr>
          <w:ilvl w:val="0"/>
          <w:numId w:val="0"/>
        </w:numPr>
        <w:rPr>
          <w:noProof w:val="0"/>
        </w:rPr>
      </w:pPr>
      <w:r w:rsidRPr="003651D9">
        <w:rPr>
          <w:noProof w:val="0"/>
        </w:rPr>
        <w:lastRenderedPageBreak/>
        <w:t>3.Y</w:t>
      </w:r>
      <w:r w:rsidR="00E25F8D">
        <w:rPr>
          <w:noProof w:val="0"/>
        </w:rPr>
        <w:t>3</w:t>
      </w:r>
      <w:r w:rsidRPr="003651D9">
        <w:rPr>
          <w:noProof w:val="0"/>
        </w:rPr>
        <w:t>.4.1.2 Message Semantics</w:t>
      </w:r>
    </w:p>
    <w:p w14:paraId="7F6E89DF" w14:textId="229C22D2" w:rsidR="00325406" w:rsidRDefault="00325406" w:rsidP="00325406">
      <w:pPr>
        <w:pStyle w:val="Corpodeltesto"/>
      </w:pPr>
      <w:r>
        <w:t xml:space="preserve">This message is a Provide And Register Document Set-b Request message. This message shall comply with the message semantics defined for the Provide and Register Document Set-b Request message in ITI TF-2b:3.41.4.1.2.  The HT </w:t>
      </w:r>
      <w:r w:rsidRPr="001E657B">
        <w:t>Requester</w:t>
      </w:r>
      <w:r>
        <w:t xml:space="preserve"> is the Document Source</w:t>
      </w:r>
      <w:r w:rsidR="00830B18">
        <w:t>.</w:t>
      </w:r>
    </w:p>
    <w:p w14:paraId="4EAC32B0" w14:textId="77777777" w:rsidR="00325406" w:rsidRDefault="00325406" w:rsidP="00325406">
      <w:pPr>
        <w:pStyle w:val="Corpodeltesto"/>
      </w:pPr>
      <w:r>
        <w:t xml:space="preserve"> This section defines:</w:t>
      </w:r>
    </w:p>
    <w:p w14:paraId="3F215B63" w14:textId="07ACC261" w:rsidR="00325406" w:rsidRDefault="009C13B3" w:rsidP="00325406">
      <w:pPr>
        <w:pStyle w:val="Corpodeltesto"/>
        <w:numPr>
          <w:ilvl w:val="0"/>
          <w:numId w:val="37"/>
        </w:numPr>
      </w:pPr>
      <w:r>
        <w:t>T</w:t>
      </w:r>
      <w:r w:rsidR="00325406">
        <w:t>he Heart Team Workflow Document Content submitted in the Provide</w:t>
      </w:r>
      <w:r w:rsidR="005E4C87">
        <w:t xml:space="preserve"> and Register.  See Section 3.Y3</w:t>
      </w:r>
      <w:r w:rsidR="00325406">
        <w:t>.4.1.2.1.</w:t>
      </w:r>
    </w:p>
    <w:p w14:paraId="23607B5E" w14:textId="45FC3BEA" w:rsidR="00325406" w:rsidRDefault="00325406" w:rsidP="00325406">
      <w:pPr>
        <w:pStyle w:val="Corpodeltesto"/>
        <w:numPr>
          <w:ilvl w:val="0"/>
          <w:numId w:val="37"/>
        </w:numPr>
      </w:pPr>
      <w:r>
        <w:t>The Document Sharing Metadata requirements for the Submission Set and D</w:t>
      </w:r>
      <w:r w:rsidR="005E4C87">
        <w:t>ocument Entry.  See Section 3.Y3</w:t>
      </w:r>
      <w:r>
        <w:t>.4.1.2.3.</w:t>
      </w:r>
    </w:p>
    <w:p w14:paraId="37C07BB5" w14:textId="49BF684A" w:rsidR="00325406" w:rsidRDefault="00031E6D" w:rsidP="00325406">
      <w:pPr>
        <w:pStyle w:val="Titolo5"/>
        <w:numPr>
          <w:ilvl w:val="0"/>
          <w:numId w:val="0"/>
        </w:numPr>
      </w:pPr>
      <w:r>
        <w:t>3.Y3</w:t>
      </w:r>
      <w:r w:rsidR="00325406">
        <w:t>.4.1.2.1</w:t>
      </w:r>
      <w:r w:rsidR="00325406" w:rsidRPr="00322355">
        <w:t xml:space="preserve"> </w:t>
      </w:r>
      <w:r w:rsidR="00325406">
        <w:t>Heart Team Workflow Document</w:t>
      </w:r>
      <w:r w:rsidR="00325406" w:rsidRPr="00322355">
        <w:t xml:space="preserve"> Content Requirements</w:t>
      </w:r>
    </w:p>
    <w:p w14:paraId="6E569C9A" w14:textId="0A1E2957" w:rsidR="00325406" w:rsidRPr="00F909C6" w:rsidRDefault="00325406" w:rsidP="00325406">
      <w:pPr>
        <w:pStyle w:val="Corpodeltesto"/>
      </w:pPr>
      <w:r>
        <w:t>The Heart Team Workflow Document is updated by the HT</w:t>
      </w:r>
      <w:r w:rsidR="0074406F">
        <w:t xml:space="preserve"> Manager</w:t>
      </w:r>
      <w:r w:rsidR="00B55169">
        <w:t xml:space="preserve">. </w:t>
      </w:r>
    </w:p>
    <w:p w14:paraId="0BC2B596" w14:textId="2D6FFF6F" w:rsidR="00325406" w:rsidRPr="001D1D9D" w:rsidRDefault="00031E6D" w:rsidP="00325406">
      <w:pPr>
        <w:pStyle w:val="Titolo5"/>
        <w:numPr>
          <w:ilvl w:val="0"/>
          <w:numId w:val="0"/>
        </w:numPr>
      </w:pPr>
      <w:r>
        <w:t>3.Y3</w:t>
      </w:r>
      <w:r w:rsidR="00325406">
        <w:t>.4.1.2.1</w:t>
      </w:r>
      <w:r w:rsidR="00325406" w:rsidRPr="001D1D9D">
        <w:t xml:space="preserve">.1 Workflow Document </w:t>
      </w:r>
      <w:r w:rsidR="00325406">
        <w:t>Elements</w:t>
      </w:r>
    </w:p>
    <w:p w14:paraId="47BCF5DC" w14:textId="3F42D5CF" w:rsidR="00325406" w:rsidRDefault="00325406" w:rsidP="00325406">
      <w:pPr>
        <w:pStyle w:val="AuthorInstructions"/>
        <w:rPr>
          <w:i w:val="0"/>
        </w:rPr>
      </w:pPr>
      <w:r>
        <w:rPr>
          <w:i w:val="0"/>
        </w:rPr>
        <w:t xml:space="preserve">The HT </w:t>
      </w:r>
      <w:r w:rsidR="00B55169">
        <w:rPr>
          <w:i w:val="0"/>
        </w:rPr>
        <w:t>M</w:t>
      </w:r>
      <w:r w:rsidR="00E11FE8">
        <w:rPr>
          <w:i w:val="0"/>
        </w:rPr>
        <w:t>a</w:t>
      </w:r>
      <w:r w:rsidR="00B55169">
        <w:rPr>
          <w:i w:val="0"/>
        </w:rPr>
        <w:t>nager</w:t>
      </w:r>
      <w:r w:rsidR="00AD3CC1">
        <w:rPr>
          <w:i w:val="0"/>
        </w:rPr>
        <w:t xml:space="preserve"> shall update the </w:t>
      </w:r>
      <w:r w:rsidR="00490AB8">
        <w:rPr>
          <w:i w:val="0"/>
        </w:rPr>
        <w:t>Heart Team</w:t>
      </w:r>
      <w:r w:rsidR="00AD3CC1">
        <w:rPr>
          <w:i w:val="0"/>
        </w:rPr>
        <w:t xml:space="preserve"> Workflow Document according to the definition of an XDW Workflow Document in ITI TF-3: 5.4 with the following constraints</w:t>
      </w:r>
      <w:r>
        <w:rPr>
          <w:i w:val="0"/>
        </w:rPr>
        <w:t>:</w:t>
      </w:r>
    </w:p>
    <w:p w14:paraId="15578DD3" w14:textId="327D9F2E" w:rsidR="006E686D" w:rsidRPr="006E686D" w:rsidRDefault="00325406" w:rsidP="006E686D">
      <w:pPr>
        <w:pStyle w:val="AuthorInstructions"/>
        <w:numPr>
          <w:ilvl w:val="0"/>
          <w:numId w:val="49"/>
        </w:numPr>
        <w:rPr>
          <w:i w:val="0"/>
        </w:rPr>
      </w:pPr>
      <w:r>
        <w:rPr>
          <w:i w:val="0"/>
        </w:rPr>
        <w:t xml:space="preserve">for </w:t>
      </w:r>
      <w:r>
        <w:rPr>
          <w:rFonts w:ascii="Courier" w:hAnsi="Courier"/>
          <w:b/>
          <w:i w:val="0"/>
        </w:rPr>
        <w:t xml:space="preserve">&lt;TaskList&gt; </w:t>
      </w:r>
      <w:r w:rsidR="00AD3CC1">
        <w:rPr>
          <w:i w:val="0"/>
        </w:rPr>
        <w:t>constraints see Section 3.Y3</w:t>
      </w:r>
      <w:r>
        <w:rPr>
          <w:i w:val="0"/>
        </w:rPr>
        <w:t>.4.1.2.1.1.1</w:t>
      </w:r>
    </w:p>
    <w:p w14:paraId="3286951E" w14:textId="1A2921C1" w:rsidR="00325406" w:rsidRPr="001D1D9D" w:rsidRDefault="00325406" w:rsidP="00325406">
      <w:pPr>
        <w:pStyle w:val="Titolo5"/>
        <w:numPr>
          <w:ilvl w:val="0"/>
          <w:numId w:val="0"/>
        </w:numPr>
      </w:pPr>
      <w:r>
        <w:t>3.Y</w:t>
      </w:r>
      <w:r w:rsidR="00031E6D">
        <w:t>3</w:t>
      </w:r>
      <w:r>
        <w:t>.4.1.2.1</w:t>
      </w:r>
      <w:r w:rsidRPr="001D1D9D">
        <w:t>.</w:t>
      </w:r>
      <w:r>
        <w:t>1.1</w:t>
      </w:r>
      <w:r w:rsidRPr="001D1D9D">
        <w:t xml:space="preserve"> Workflow Document </w:t>
      </w:r>
      <w:r>
        <w:t>taskList Element</w:t>
      </w:r>
    </w:p>
    <w:p w14:paraId="70135BFD" w14:textId="77777777" w:rsidR="00325406" w:rsidRDefault="00325406" w:rsidP="00325406">
      <w:pPr>
        <w:pStyle w:val="Corpodeltesto"/>
      </w:pPr>
      <w:r w:rsidRPr="0070073A">
        <w:t>Th</w:t>
      </w:r>
      <w:r>
        <w:t>is element shall be structured according to ITI TF-3:5.4.2.3 “</w:t>
      </w:r>
      <w:r w:rsidRPr="000F4B84">
        <w:t>XDW Workflow Document Elements from the OASIS Human Task</w:t>
      </w:r>
      <w:r>
        <w:t xml:space="preserve">,” with the additional constraints specified below. </w:t>
      </w:r>
    </w:p>
    <w:p w14:paraId="31BCECAD" w14:textId="565CD55F" w:rsidR="00325406" w:rsidRPr="00A83835" w:rsidRDefault="00325406" w:rsidP="00325406">
      <w:pPr>
        <w:pStyle w:val="Corpodeltesto"/>
      </w:pPr>
      <w:r>
        <w:t xml:space="preserve">The HT </w:t>
      </w:r>
      <w:r w:rsidR="000D7233">
        <w:t>Manager</w:t>
      </w:r>
      <w:r>
        <w:t xml:space="preserve"> shall put in the </w:t>
      </w:r>
      <w:r w:rsidRPr="00B60EB2">
        <w:rPr>
          <w:rFonts w:ascii="Courier" w:hAnsi="Courier"/>
          <w:b/>
        </w:rPr>
        <w:t>&lt;</w:t>
      </w:r>
      <w:r>
        <w:rPr>
          <w:rFonts w:ascii="Courier" w:hAnsi="Courier"/>
          <w:b/>
        </w:rPr>
        <w:t>T</w:t>
      </w:r>
      <w:r w:rsidRPr="00B60EB2">
        <w:rPr>
          <w:rFonts w:ascii="Courier" w:hAnsi="Courier"/>
          <w:b/>
        </w:rPr>
        <w:t>askList&gt;</w:t>
      </w:r>
      <w:r>
        <w:t xml:space="preserve"> element: </w:t>
      </w:r>
    </w:p>
    <w:p w14:paraId="531BC3AA" w14:textId="716251A7" w:rsidR="00325406" w:rsidRPr="00B60EB2" w:rsidRDefault="00383F07" w:rsidP="00325406">
      <w:pPr>
        <w:pStyle w:val="Corpodeltesto"/>
        <w:numPr>
          <w:ilvl w:val="0"/>
          <w:numId w:val="51"/>
        </w:numPr>
        <w:rPr>
          <w:i/>
        </w:rPr>
      </w:pPr>
      <w:r>
        <w:t>One or more</w:t>
      </w:r>
      <w:r w:rsidR="000D7233">
        <w:t xml:space="preserve"> </w:t>
      </w:r>
      <w:r w:rsidR="00325406" w:rsidRPr="00B60EB2">
        <w:rPr>
          <w:rFonts w:ascii="Courier" w:hAnsi="Courier"/>
          <w:b/>
        </w:rPr>
        <w:t>&lt;XDWTask&gt;</w:t>
      </w:r>
      <w:r w:rsidR="00325406">
        <w:t xml:space="preserve"> child element</w:t>
      </w:r>
      <w:r>
        <w:t>s</w:t>
      </w:r>
      <w:r w:rsidR="00325406">
        <w:t xml:space="preserve"> that represents the HT </w:t>
      </w:r>
      <w:r>
        <w:t xml:space="preserve">Involvement </w:t>
      </w:r>
      <w:r w:rsidR="00325406">
        <w:t>task</w:t>
      </w:r>
      <w:r>
        <w:t>s</w:t>
      </w:r>
      <w:r w:rsidR="000D7233">
        <w:t xml:space="preserve">, </w:t>
      </w:r>
      <w:r>
        <w:t xml:space="preserve">one </w:t>
      </w:r>
      <w:r w:rsidRPr="00B60EB2">
        <w:rPr>
          <w:rFonts w:ascii="Courier" w:hAnsi="Courier"/>
          <w:b/>
        </w:rPr>
        <w:t>&lt;XDWTask&gt;</w:t>
      </w:r>
      <w:r>
        <w:t xml:space="preserve"> </w:t>
      </w:r>
      <w:r w:rsidR="000D7233">
        <w:t>for each HT Participant that has to be involved in Heart Team</w:t>
      </w:r>
      <w:r w:rsidR="00325406">
        <w:t>.  See Section 3.Y</w:t>
      </w:r>
      <w:r w:rsidR="000D7233">
        <w:t>3.4.1.2.1.1.1.1</w:t>
      </w:r>
    </w:p>
    <w:p w14:paraId="6B2E2965" w14:textId="77777777" w:rsidR="00325406" w:rsidRPr="00AF2757" w:rsidRDefault="00325406" w:rsidP="00325406">
      <w:pPr>
        <w:pStyle w:val="Corpodeltesto"/>
        <w:rPr>
          <w:i/>
        </w:rPr>
      </w:pPr>
      <w:r>
        <w:t xml:space="preserve">Further requirements are defined in the next sections.  </w:t>
      </w:r>
    </w:p>
    <w:p w14:paraId="68594727" w14:textId="009884E0" w:rsidR="00325406" w:rsidRPr="00E70755" w:rsidRDefault="00031E6D" w:rsidP="00325406">
      <w:pPr>
        <w:pStyle w:val="Titolo5"/>
        <w:numPr>
          <w:ilvl w:val="0"/>
          <w:numId w:val="0"/>
        </w:numPr>
      </w:pPr>
      <w:r w:rsidRPr="00E70755">
        <w:t>3.Y3.4.1.2.1.1.1.1</w:t>
      </w:r>
      <w:r w:rsidR="00325406" w:rsidRPr="00E70755">
        <w:t xml:space="preserve"> XDW Task “HT </w:t>
      </w:r>
      <w:r w:rsidR="00EC76C7">
        <w:t>Invitation</w:t>
      </w:r>
      <w:r w:rsidR="00325406" w:rsidRPr="00E70755">
        <w:t>”</w:t>
      </w:r>
    </w:p>
    <w:p w14:paraId="440B81CD" w14:textId="24F2C597" w:rsidR="00325406" w:rsidRDefault="00325406" w:rsidP="00325406">
      <w:pPr>
        <w:pStyle w:val="AuthorInstructions"/>
        <w:rPr>
          <w:i w:val="0"/>
        </w:rPr>
      </w:pPr>
      <w:r>
        <w:rPr>
          <w:i w:val="0"/>
        </w:rPr>
        <w:t xml:space="preserve">The </w:t>
      </w:r>
      <w:r w:rsidRPr="00E17DE9">
        <w:rPr>
          <w:rFonts w:ascii="Courier" w:hAnsi="Courier"/>
          <w:b/>
          <w:i w:val="0"/>
        </w:rPr>
        <w:t>&lt;XDWTask&gt;</w:t>
      </w:r>
      <w:r>
        <w:rPr>
          <w:i w:val="0"/>
        </w:rPr>
        <w:t xml:space="preserve"> sub element </w:t>
      </w:r>
      <w:r w:rsidRPr="00B60EB2">
        <w:rPr>
          <w:rFonts w:ascii="Courier" w:hAnsi="Courier"/>
          <w:b/>
          <w:i w:val="0"/>
        </w:rPr>
        <w:t>&lt;taskDetails&gt;</w:t>
      </w:r>
      <w:r>
        <w:rPr>
          <w:i w:val="0"/>
        </w:rPr>
        <w:t xml:space="preserve">  describes the HT </w:t>
      </w:r>
      <w:r w:rsidR="001D5AE3">
        <w:rPr>
          <w:i w:val="0"/>
        </w:rPr>
        <w:t xml:space="preserve">Involvement </w:t>
      </w:r>
      <w:r>
        <w:rPr>
          <w:i w:val="0"/>
        </w:rPr>
        <w:t>task details:</w:t>
      </w:r>
    </w:p>
    <w:p w14:paraId="087F7F20" w14:textId="493C372A" w:rsidR="00325406" w:rsidRDefault="00325406" w:rsidP="00325406">
      <w:pPr>
        <w:pStyle w:val="AuthorInstructions"/>
        <w:numPr>
          <w:ilvl w:val="0"/>
          <w:numId w:val="49"/>
        </w:numPr>
        <w:rPr>
          <w:i w:val="0"/>
        </w:rPr>
      </w:pPr>
      <w:r>
        <w:rPr>
          <w:i w:val="0"/>
        </w:rPr>
        <w:t>the &lt;</w:t>
      </w:r>
      <w:r w:rsidRPr="0070073A">
        <w:rPr>
          <w:rFonts w:ascii="Courier" w:hAnsi="Courier"/>
          <w:b/>
          <w:i w:val="0"/>
        </w:rPr>
        <w:t>taskType</w:t>
      </w:r>
      <w:r>
        <w:rPr>
          <w:rFonts w:ascii="Courier" w:hAnsi="Courier"/>
          <w:b/>
          <w:i w:val="0"/>
        </w:rPr>
        <w:t>&gt;</w:t>
      </w:r>
      <w:r w:rsidRPr="0070073A">
        <w:rPr>
          <w:i w:val="0"/>
        </w:rPr>
        <w:t xml:space="preserve"> </w:t>
      </w:r>
      <w:r>
        <w:rPr>
          <w:i w:val="0"/>
        </w:rPr>
        <w:t>child element shall have the</w:t>
      </w:r>
      <w:r w:rsidRPr="0070073A">
        <w:rPr>
          <w:i w:val="0"/>
        </w:rPr>
        <w:t xml:space="preserve"> value “</w:t>
      </w:r>
      <w:r>
        <w:rPr>
          <w:i w:val="0"/>
        </w:rPr>
        <w:t>HT</w:t>
      </w:r>
      <w:r w:rsidR="005E1AD5">
        <w:rPr>
          <w:i w:val="0"/>
        </w:rPr>
        <w:t>Invitation</w:t>
      </w:r>
      <w:r w:rsidRPr="0070073A">
        <w:rPr>
          <w:i w:val="0"/>
        </w:rPr>
        <w:t>”</w:t>
      </w:r>
      <w:r>
        <w:rPr>
          <w:i w:val="0"/>
        </w:rPr>
        <w:t xml:space="preserve"> </w:t>
      </w:r>
    </w:p>
    <w:p w14:paraId="1E3CA673" w14:textId="77777777" w:rsidR="00325406" w:rsidRPr="000C2244" w:rsidRDefault="00325406" w:rsidP="00325406">
      <w:pPr>
        <w:pStyle w:val="AuthorInstructions"/>
        <w:numPr>
          <w:ilvl w:val="0"/>
          <w:numId w:val="49"/>
        </w:numPr>
        <w:rPr>
          <w:i w:val="0"/>
        </w:rPr>
      </w:pPr>
      <w:r>
        <w:rPr>
          <w:i w:val="0"/>
        </w:rPr>
        <w:t>the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Pr>
          <w:rFonts w:eastAsia="?l?r ??’c"/>
          <w:i w:val="0"/>
        </w:rPr>
        <w:t>value “READY</w:t>
      </w:r>
      <w:r w:rsidRPr="0070073A">
        <w:rPr>
          <w:rFonts w:eastAsia="?l?r ??’c"/>
          <w:i w:val="0"/>
        </w:rPr>
        <w:t>”</w:t>
      </w:r>
      <w:r>
        <w:rPr>
          <w:i w:val="0"/>
        </w:rPr>
        <w:t>.</w:t>
      </w:r>
      <w:r w:rsidRPr="0070073A">
        <w:rPr>
          <w:i w:val="0"/>
        </w:rPr>
        <w:t xml:space="preserve"> </w:t>
      </w:r>
    </w:p>
    <w:p w14:paraId="17CA499E" w14:textId="162C9AC3" w:rsidR="00325406" w:rsidRPr="00830B18" w:rsidRDefault="00325406" w:rsidP="00325406">
      <w:pPr>
        <w:pStyle w:val="AuthorInstructions"/>
        <w:rPr>
          <w:i w:val="0"/>
        </w:rPr>
      </w:pPr>
      <w:r w:rsidRPr="00830B18">
        <w:rPr>
          <w:i w:val="0"/>
        </w:rPr>
        <w:t xml:space="preserve">The HT </w:t>
      </w:r>
      <w:r w:rsidR="00031E6D" w:rsidRPr="00830B18">
        <w:rPr>
          <w:i w:val="0"/>
        </w:rPr>
        <w:t>Manager</w:t>
      </w:r>
      <w:r w:rsidRPr="00830B18">
        <w:rPr>
          <w:i w:val="0"/>
        </w:rPr>
        <w:t xml:space="preserve"> shall specify the </w:t>
      </w:r>
      <w:r w:rsidRPr="00031E6D">
        <w:rPr>
          <w:i w:val="0"/>
        </w:rPr>
        <w:t xml:space="preserve">identified HT </w:t>
      </w:r>
      <w:r w:rsidR="00031E6D" w:rsidRPr="009A3F9F">
        <w:rPr>
          <w:i w:val="0"/>
        </w:rPr>
        <w:t xml:space="preserve">Participant </w:t>
      </w:r>
      <w:r w:rsidRPr="00830B18">
        <w:rPr>
          <w:i w:val="0"/>
        </w:rPr>
        <w:t xml:space="preserve">in the </w:t>
      </w:r>
      <w:r w:rsidRPr="00830B18">
        <w:rPr>
          <w:rFonts w:ascii="Courier" w:hAnsi="Courier"/>
          <w:b/>
          <w:i w:val="0"/>
        </w:rPr>
        <w:t>&lt;potentialOwner&gt;</w:t>
      </w:r>
      <w:r w:rsidRPr="00830B18">
        <w:rPr>
          <w:i w:val="0"/>
        </w:rPr>
        <w:t xml:space="preserve"> element:</w:t>
      </w:r>
    </w:p>
    <w:p w14:paraId="467702F2" w14:textId="7C96B9FE" w:rsidR="00325406" w:rsidRPr="00830B18" w:rsidRDefault="00325406" w:rsidP="00325406">
      <w:pPr>
        <w:pStyle w:val="AuthorInstructions"/>
        <w:numPr>
          <w:ilvl w:val="0"/>
          <w:numId w:val="39"/>
        </w:numPr>
        <w:rPr>
          <w:i w:val="0"/>
        </w:rPr>
      </w:pPr>
      <w:r w:rsidRPr="00830B18">
        <w:rPr>
          <w:rFonts w:ascii="Courier" w:hAnsi="Courier"/>
          <w:b/>
          <w:i w:val="0"/>
        </w:rPr>
        <w:t xml:space="preserve">taskData/taskDetails/potentialOwner: </w:t>
      </w:r>
      <w:r w:rsidRPr="00830B18">
        <w:rPr>
          <w:i w:val="0"/>
        </w:rPr>
        <w:t xml:space="preserve">this element allows to “reserve” the task for a HT </w:t>
      </w:r>
      <w:r w:rsidR="00031E6D" w:rsidRPr="00830B18">
        <w:rPr>
          <w:i w:val="0"/>
        </w:rPr>
        <w:t>Participant</w:t>
      </w:r>
      <w:r w:rsidRPr="00830B18">
        <w:rPr>
          <w:i w:val="0"/>
        </w:rPr>
        <w:t xml:space="preserve">. The HT </w:t>
      </w:r>
      <w:r w:rsidR="00031E6D" w:rsidRPr="00830B18">
        <w:rPr>
          <w:i w:val="0"/>
        </w:rPr>
        <w:t>Participant</w:t>
      </w:r>
      <w:r w:rsidRPr="00830B18">
        <w:rPr>
          <w:i w:val="0"/>
        </w:rPr>
        <w:t xml:space="preserve"> can be a user. Only identified HT </w:t>
      </w:r>
      <w:r w:rsidR="00031E6D" w:rsidRPr="00830B18">
        <w:rPr>
          <w:i w:val="0"/>
        </w:rPr>
        <w:lastRenderedPageBreak/>
        <w:t>Participant</w:t>
      </w:r>
      <w:r w:rsidRPr="00830B18">
        <w:rPr>
          <w:i w:val="0"/>
        </w:rPr>
        <w:t xml:space="preserve"> can claim the task. </w:t>
      </w:r>
      <w:r w:rsidRPr="00031E6D">
        <w:rPr>
          <w:i w:val="0"/>
        </w:rPr>
        <w:t xml:space="preserve">This transaction does not define how to identify a HT </w:t>
      </w:r>
      <w:r w:rsidR="00031E6D" w:rsidRPr="009A3F9F">
        <w:rPr>
          <w:i w:val="0"/>
        </w:rPr>
        <w:t>Participant</w:t>
      </w:r>
      <w:r w:rsidRPr="00830B18">
        <w:rPr>
          <w:i w:val="0"/>
        </w:rPr>
        <w:t xml:space="preserve">. </w:t>
      </w:r>
    </w:p>
    <w:p w14:paraId="181383D6" w14:textId="77777777" w:rsidR="005764DA" w:rsidRDefault="005764DA" w:rsidP="005764DA">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taskData/input/part</w:t>
      </w:r>
      <w:r>
        <w:rPr>
          <w:i w:val="0"/>
        </w:rPr>
        <w:t xml:space="preserve"> for each input document referenced. The document referenced as input are listed below. Further details about attachment encoding within </w:t>
      </w:r>
      <w:r>
        <w:rPr>
          <w:rFonts w:ascii="Courier" w:hAnsi="Courier"/>
          <w:b/>
          <w:i w:val="0"/>
        </w:rPr>
        <w:t>ta</w:t>
      </w:r>
      <w:r w:rsidRPr="00BF5ACC">
        <w:rPr>
          <w:rFonts w:ascii="Courier" w:hAnsi="Courier"/>
          <w:b/>
          <w:i w:val="0"/>
        </w:rPr>
        <w:t>skData/input/part</w:t>
      </w:r>
      <w:r>
        <w:rPr>
          <w:i w:val="0"/>
        </w:rPr>
        <w:t xml:space="preserve"> are specified at ITI TF-3: Table 5.4.3-9 AttachmentInfo Element</w:t>
      </w:r>
    </w:p>
    <w:p w14:paraId="3FB568E2" w14:textId="77777777" w:rsidR="005764DA" w:rsidRPr="00332D34" w:rsidRDefault="005764DA" w:rsidP="005764DA">
      <w:pPr>
        <w:pStyle w:val="AuthorInstructions"/>
        <w:numPr>
          <w:ilvl w:val="0"/>
          <w:numId w:val="40"/>
        </w:numPr>
        <w:rPr>
          <w:i w:val="0"/>
        </w:rPr>
      </w:pPr>
      <w:r w:rsidRPr="00E17DE9">
        <w:rPr>
          <w:rFonts w:ascii="Courier" w:hAnsi="Courier"/>
          <w:b/>
          <w:i w:val="0"/>
        </w:rPr>
        <w:t>part/@name</w:t>
      </w:r>
      <w:r>
        <w:rPr>
          <w:i w:val="0"/>
        </w:rPr>
        <w:t xml:space="preserve"> =”ClinicalDocuments”: [0..*] this is an optional and repeatable input that identifies relevant Clinical Document.</w:t>
      </w:r>
    </w:p>
    <w:p w14:paraId="2D856C29" w14:textId="77777777" w:rsidR="005764DA" w:rsidRDefault="005764DA" w:rsidP="005764DA">
      <w:pPr>
        <w:pStyle w:val="AuthorInstructions"/>
        <w:numPr>
          <w:ilvl w:val="0"/>
          <w:numId w:val="40"/>
        </w:numPr>
        <w:rPr>
          <w:i w:val="0"/>
        </w:rPr>
      </w:pPr>
      <w:r w:rsidRPr="00982E86">
        <w:rPr>
          <w:rFonts w:ascii="Courier" w:hAnsi="Courier"/>
          <w:b/>
          <w:i w:val="0"/>
        </w:rPr>
        <w:t>part/@name</w:t>
      </w:r>
      <w:r>
        <w:rPr>
          <w:i w:val="0"/>
        </w:rPr>
        <w:t>=”ImageManifest”: [0..*]</w:t>
      </w:r>
      <w:r w:rsidRPr="00982E86">
        <w:rPr>
          <w:i w:val="0"/>
        </w:rPr>
        <w:t xml:space="preserve"> this is </w:t>
      </w:r>
      <w:r>
        <w:rPr>
          <w:i w:val="0"/>
        </w:rPr>
        <w:t xml:space="preserve">an optional and repeatable input </w:t>
      </w:r>
      <w:r w:rsidRPr="00982E86">
        <w:rPr>
          <w:i w:val="0"/>
        </w:rPr>
        <w:t xml:space="preserve">that identifies the Image Manifest of the </w:t>
      </w:r>
      <w:r>
        <w:rPr>
          <w:i w:val="0"/>
        </w:rPr>
        <w:t xml:space="preserve">relevant </w:t>
      </w:r>
      <w:r w:rsidRPr="00982E86">
        <w:rPr>
          <w:i w:val="0"/>
        </w:rPr>
        <w:t xml:space="preserve">images. </w:t>
      </w:r>
    </w:p>
    <w:p w14:paraId="7293345D" w14:textId="77777777" w:rsidR="005764DA" w:rsidRDefault="005764DA" w:rsidP="005764DA">
      <w:pPr>
        <w:pStyle w:val="AuthorInstructions"/>
        <w:numPr>
          <w:ilvl w:val="0"/>
          <w:numId w:val="40"/>
        </w:numPr>
        <w:rPr>
          <w:i w:val="0"/>
        </w:rPr>
      </w:pPr>
      <w:r w:rsidRPr="00982E86">
        <w:rPr>
          <w:rFonts w:ascii="Courier" w:hAnsi="Courier"/>
          <w:b/>
          <w:i w:val="0"/>
        </w:rPr>
        <w:t>part/@name</w:t>
      </w:r>
      <w:r>
        <w:rPr>
          <w:rFonts w:ascii="Courier" w:hAnsi="Courier"/>
          <w:b/>
          <w:i w:val="0"/>
        </w:rPr>
        <w:t>=</w:t>
      </w:r>
      <w:r>
        <w:rPr>
          <w:i w:val="0"/>
        </w:rPr>
        <w:t>=”ClinicalVideos”: [0..*]</w:t>
      </w:r>
      <w:r w:rsidRPr="00982E86">
        <w:rPr>
          <w:i w:val="0"/>
        </w:rPr>
        <w:t xml:space="preserve"> this is </w:t>
      </w:r>
      <w:r>
        <w:rPr>
          <w:i w:val="0"/>
        </w:rPr>
        <w:t xml:space="preserve">an optional and repeatable input </w:t>
      </w:r>
      <w:r w:rsidRPr="00982E86">
        <w:rPr>
          <w:i w:val="0"/>
        </w:rPr>
        <w:t xml:space="preserve">that identifies the the </w:t>
      </w:r>
      <w:r>
        <w:rPr>
          <w:i w:val="0"/>
        </w:rPr>
        <w:t>relevant videos</w:t>
      </w:r>
    </w:p>
    <w:p w14:paraId="5EAD4DDA" w14:textId="77777777" w:rsidR="005764DA" w:rsidRPr="005D708A" w:rsidRDefault="005764DA" w:rsidP="005764DA">
      <w:pPr>
        <w:pStyle w:val="AuthorInstructions"/>
        <w:numPr>
          <w:ilvl w:val="0"/>
          <w:numId w:val="40"/>
        </w:numPr>
        <w:rPr>
          <w:i w:val="0"/>
        </w:rPr>
      </w:pPr>
      <w:r w:rsidRPr="00E17DE9">
        <w:rPr>
          <w:rFonts w:ascii="Courier" w:hAnsi="Courier"/>
          <w:b/>
          <w:i w:val="0"/>
        </w:rPr>
        <w:t>part/@name</w:t>
      </w:r>
      <w:r>
        <w:rPr>
          <w:i w:val="0"/>
        </w:rPr>
        <w:t xml:space="preserve"> =”HTRequest”: [1..1] this is a required input that identifies the HT Request document. See Section 3.Y1 4.1.2.2</w:t>
      </w:r>
    </w:p>
    <w:p w14:paraId="1866BB76" w14:textId="77777777" w:rsidR="005764DA" w:rsidRDefault="005764DA" w:rsidP="00325406">
      <w:pPr>
        <w:pStyle w:val="AuthorInstructions"/>
        <w:rPr>
          <w:i w:val="0"/>
        </w:rPr>
      </w:pPr>
    </w:p>
    <w:p w14:paraId="5EB8E1DE" w14:textId="7C88F960" w:rsidR="00325406" w:rsidRPr="00830B18" w:rsidRDefault="00325406" w:rsidP="00325406">
      <w:pPr>
        <w:pStyle w:val="AuthorInstructions"/>
        <w:rPr>
          <w:i w:val="0"/>
        </w:rPr>
      </w:pPr>
      <w:r w:rsidRPr="00830B18">
        <w:rPr>
          <w:i w:val="0"/>
        </w:rPr>
        <w:t xml:space="preserve">The HT </w:t>
      </w:r>
      <w:r w:rsidR="00031E6D" w:rsidRPr="00830B18">
        <w:rPr>
          <w:i w:val="0"/>
        </w:rPr>
        <w:t>Manager</w:t>
      </w:r>
      <w:r w:rsidRPr="00830B18">
        <w:rPr>
          <w:i w:val="0"/>
        </w:rPr>
        <w:t xml:space="preserve"> shall specify the HT </w:t>
      </w:r>
      <w:r w:rsidR="00031E6D" w:rsidRPr="00830B18">
        <w:rPr>
          <w:i w:val="0"/>
        </w:rPr>
        <w:t>Participant</w:t>
      </w:r>
      <w:r w:rsidRPr="00830B18">
        <w:rPr>
          <w:i w:val="0"/>
        </w:rPr>
        <w:t xml:space="preserve"> identified as a “notificationRecipient” for the task:</w:t>
      </w:r>
    </w:p>
    <w:p w14:paraId="75BDE753" w14:textId="09A9C6D4" w:rsidR="00325406" w:rsidRPr="00031E6D" w:rsidRDefault="00325406" w:rsidP="00325406">
      <w:pPr>
        <w:pStyle w:val="AuthorInstructions"/>
        <w:numPr>
          <w:ilvl w:val="0"/>
          <w:numId w:val="39"/>
        </w:numPr>
        <w:rPr>
          <w:i w:val="0"/>
        </w:rPr>
      </w:pPr>
      <w:r w:rsidRPr="00830B18">
        <w:rPr>
          <w:rFonts w:ascii="Courier" w:hAnsi="Courier"/>
          <w:b/>
          <w:i w:val="0"/>
        </w:rPr>
        <w:t xml:space="preserve">taskData/taskDetails/notificationRecipients: </w:t>
      </w:r>
      <w:r w:rsidRPr="00830B18">
        <w:rPr>
          <w:i w:val="0"/>
        </w:rPr>
        <w:t>this element</w:t>
      </w:r>
      <w:r w:rsidR="009C13B3">
        <w:rPr>
          <w:i w:val="0"/>
        </w:rPr>
        <w:t xml:space="preserve"> </w:t>
      </w:r>
      <w:r w:rsidRPr="00031E6D">
        <w:rPr>
          <w:i w:val="0"/>
        </w:rPr>
        <w:t>specifies</w:t>
      </w:r>
      <w:r w:rsidRPr="009A3F9F">
        <w:rPr>
          <w:i w:val="0"/>
        </w:rPr>
        <w:t xml:space="preserve"> user/organization that needs</w:t>
      </w:r>
      <w:r w:rsidR="00CF0EFA">
        <w:rPr>
          <w:i w:val="0"/>
        </w:rPr>
        <w:t xml:space="preserve"> </w:t>
      </w:r>
      <w:r w:rsidRPr="00830B18">
        <w:rPr>
          <w:i w:val="0"/>
        </w:rPr>
        <w:t xml:space="preserve">to be notified. </w:t>
      </w:r>
    </w:p>
    <w:p w14:paraId="116047A7" w14:textId="294DD118" w:rsidR="00325406" w:rsidRDefault="00325406" w:rsidP="00325406">
      <w:pPr>
        <w:pStyle w:val="AuthorInstructions"/>
        <w:rPr>
          <w:i w:val="0"/>
        </w:rPr>
      </w:pPr>
      <w:r>
        <w:rPr>
          <w:i w:val="0"/>
        </w:rPr>
        <w:t xml:space="preserve">The HT </w:t>
      </w:r>
      <w:r w:rsidR="00031E6D">
        <w:rPr>
          <w:i w:val="0"/>
        </w:rPr>
        <w:t>Manager</w:t>
      </w:r>
      <w:r>
        <w:rPr>
          <w:i w:val="0"/>
        </w:rPr>
        <w:t xml:space="preserve"> could set the value of additional elements that characterize the nature and the execution of the HT: </w:t>
      </w:r>
    </w:p>
    <w:p w14:paraId="35A985BE" w14:textId="70B0C5D0" w:rsidR="00325406" w:rsidRPr="00C062BE" w:rsidRDefault="00325406" w:rsidP="00325406">
      <w:pPr>
        <w:pStyle w:val="AuthorInstructions"/>
        <w:numPr>
          <w:ilvl w:val="0"/>
          <w:numId w:val="39"/>
        </w:numPr>
        <w:rPr>
          <w:i w:val="0"/>
        </w:rPr>
      </w:pPr>
      <w:r w:rsidRPr="00D9419B">
        <w:rPr>
          <w:rFonts w:ascii="Courier" w:hAnsi="Courier"/>
          <w:b/>
          <w:i w:val="0"/>
        </w:rPr>
        <w:t>taskData/taskDetails</w:t>
      </w:r>
      <w:r w:rsidRPr="0070073A">
        <w:rPr>
          <w:rFonts w:ascii="Courier" w:hAnsi="Courier"/>
          <w:b/>
          <w:i w:val="0"/>
        </w:rPr>
        <w:t>/expirationTime</w:t>
      </w:r>
      <w:r>
        <w:rPr>
          <w:i w:val="0"/>
        </w:rPr>
        <w:t xml:space="preserve">: this element specifies a date/time by which </w:t>
      </w:r>
      <w:r w:rsidR="00DF4C8D">
        <w:rPr>
          <w:i w:val="0"/>
        </w:rPr>
        <w:t>the accept or rejection</w:t>
      </w:r>
      <w:r>
        <w:rPr>
          <w:i w:val="0"/>
        </w:rPr>
        <w:t xml:space="preserve"> needs to be completed</w:t>
      </w:r>
    </w:p>
    <w:p w14:paraId="66633EF1" w14:textId="248CC222" w:rsidR="00325406" w:rsidRDefault="00325406" w:rsidP="00325406">
      <w:pPr>
        <w:pStyle w:val="Titolo5"/>
        <w:numPr>
          <w:ilvl w:val="0"/>
          <w:numId w:val="0"/>
        </w:numPr>
        <w:rPr>
          <w:noProof w:val="0"/>
        </w:rPr>
      </w:pPr>
      <w:r w:rsidRPr="000807AC">
        <w:rPr>
          <w:noProof w:val="0"/>
        </w:rPr>
        <w:t>3.Y</w:t>
      </w:r>
      <w:r w:rsidR="009A3F9F">
        <w:rPr>
          <w:noProof w:val="0"/>
        </w:rPr>
        <w:t>3</w:t>
      </w:r>
      <w:r w:rsidRPr="000807AC">
        <w:rPr>
          <w:noProof w:val="0"/>
        </w:rPr>
        <w:t>.4.1.2</w:t>
      </w:r>
      <w:r w:rsidR="009A3F9F">
        <w:rPr>
          <w:noProof w:val="0"/>
        </w:rPr>
        <w:t>.2</w:t>
      </w:r>
      <w:r w:rsidRPr="000807AC">
        <w:rPr>
          <w:noProof w:val="0"/>
        </w:rPr>
        <w:t xml:space="preserve"> </w:t>
      </w:r>
      <w:r>
        <w:rPr>
          <w:noProof w:val="0"/>
        </w:rPr>
        <w:t>Document Sharing Metadata Requirements</w:t>
      </w:r>
    </w:p>
    <w:p w14:paraId="08729FDC" w14:textId="77777777" w:rsidR="00325406" w:rsidRDefault="00325406" w:rsidP="00325406">
      <w:pPr>
        <w:pStyle w:val="Corpodeltesto"/>
      </w:pPr>
      <w:r>
        <w:t>Document metadata for this transaction shall comply with the requirements in ITI TF-3:4 “Metadata used in Document Sharing Profiles”.</w:t>
      </w:r>
    </w:p>
    <w:p w14:paraId="306B7B83" w14:textId="48A1ADDB" w:rsidR="00325406" w:rsidRDefault="00325406" w:rsidP="00325406">
      <w:pPr>
        <w:pStyle w:val="Corpodeltesto"/>
      </w:pPr>
      <w:r>
        <w:t>This section specifies additional Document Sharing Metadata requirements for t</w:t>
      </w:r>
      <w:r w:rsidR="009A3F9F">
        <w:t>he Heart Team Workflow Document.</w:t>
      </w:r>
    </w:p>
    <w:p w14:paraId="266E1A19" w14:textId="77777777" w:rsidR="00325406" w:rsidRDefault="00325406" w:rsidP="00325406">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68EBEBD3" w14:textId="77777777" w:rsidR="00325406" w:rsidRDefault="00325406" w:rsidP="00325406">
      <w:pPr>
        <w:pStyle w:val="Corpodeltesto"/>
        <w:numPr>
          <w:ilvl w:val="0"/>
          <w:numId w:val="53"/>
        </w:numPr>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3DC2E714" w14:textId="77777777" w:rsidR="00325406" w:rsidRDefault="00325406" w:rsidP="00704901">
      <w:pPr>
        <w:pStyle w:val="Corpodeltesto"/>
        <w:numPr>
          <w:ilvl w:val="1"/>
          <w:numId w:val="41"/>
        </w:numPr>
      </w:pPr>
      <w:r>
        <w:lastRenderedPageBreak/>
        <w:t>A single entry of eventCodeList shall convey the actual status (OPEN) of the workflow: code = “</w:t>
      </w:r>
      <w:r w:rsidRPr="00B1774E">
        <w:t>urn:ihe:iti:xdw:2011:eventCode:open</w:t>
      </w:r>
      <w:r>
        <w:t>” codingScheme=”</w:t>
      </w:r>
      <w:r w:rsidRPr="00B1774E">
        <w:t xml:space="preserve"> </w:t>
      </w:r>
      <w:r w:rsidRPr="00502CBF">
        <w:rPr>
          <w:highlight w:val="yellow"/>
        </w:rPr>
        <w:t>1.3.6.1.4.1.19376.1.2.3</w:t>
      </w:r>
      <w:r>
        <w:t>”</w:t>
      </w:r>
    </w:p>
    <w:p w14:paraId="031FCE11" w14:textId="5208B33A" w:rsidR="00325406" w:rsidRDefault="00830B18" w:rsidP="00704901">
      <w:pPr>
        <w:pStyle w:val="Corpodeltesto"/>
        <w:numPr>
          <w:ilvl w:val="1"/>
          <w:numId w:val="41"/>
        </w:numPr>
      </w:pPr>
      <w:r>
        <w:t>A si</w:t>
      </w:r>
      <w:r w:rsidR="00986A9E">
        <w:t>n</w:t>
      </w:r>
      <w:r>
        <w:t>g</w:t>
      </w:r>
      <w:r w:rsidR="00986A9E">
        <w:t xml:space="preserve">le </w:t>
      </w:r>
      <w:r w:rsidR="00EC76C7">
        <w:t>entr</w:t>
      </w:r>
      <w:r w:rsidR="00986A9E">
        <w:t>y</w:t>
      </w:r>
      <w:r w:rsidR="00EC76C7">
        <w:t xml:space="preserve"> </w:t>
      </w:r>
      <w:r w:rsidR="00325406">
        <w:t xml:space="preserve">of the eventCodeList metadata </w:t>
      </w:r>
      <w:r w:rsidR="00986A9E">
        <w:t xml:space="preserve">for each HT Invitation </w:t>
      </w:r>
      <w:r w:rsidR="00325406">
        <w:t xml:space="preserve">shall convey the status of the HT </w:t>
      </w:r>
      <w:r w:rsidR="00EC76C7">
        <w:t>Invitation</w:t>
      </w:r>
      <w:r w:rsidR="00325406">
        <w:t xml:space="preserve"> task: code=”urn:ihe:</w:t>
      </w:r>
      <w:r w:rsidR="006C2A49">
        <w:t>pcc:xcht</w:t>
      </w:r>
      <w:r w:rsidR="00325406">
        <w:t>-wd:2015:ev</w:t>
      </w:r>
      <w:r w:rsidR="00EC76C7">
        <w:t>entCodeTaskStatus:HTInvitation</w:t>
      </w:r>
      <w:r w:rsidR="00325406">
        <w:t xml:space="preserve">Ready” codingScheme=”1.3.6.1.4.1.19376.1.2.1” </w:t>
      </w:r>
    </w:p>
    <w:p w14:paraId="78F4188A" w14:textId="77777777" w:rsidR="00CF0EFA" w:rsidRDefault="00CF0EFA" w:rsidP="00CF0EFA">
      <w:pPr>
        <w:pStyle w:val="Corpodeltesto"/>
      </w:pPr>
      <w:r>
        <w:t xml:space="preserve">The </w:t>
      </w:r>
      <w:r w:rsidRPr="00ED799D">
        <w:rPr>
          <w:b/>
        </w:rPr>
        <w:t xml:space="preserve">SubmissionSet metadata of the </w:t>
      </w:r>
      <w:r>
        <w:rPr>
          <w:b/>
        </w:rPr>
        <w:t>Heart Team</w:t>
      </w:r>
      <w:r w:rsidRPr="00855164">
        <w:rPr>
          <w:b/>
        </w:rPr>
        <w:t xml:space="preserve"> </w:t>
      </w:r>
      <w:r w:rsidRPr="00ED799D">
        <w:rPr>
          <w:b/>
        </w:rPr>
        <w:t>Workflow Document</w:t>
      </w:r>
      <w:r>
        <w:t xml:space="preserve"> shall meet the following constraints: </w:t>
      </w:r>
    </w:p>
    <w:p w14:paraId="475E679C" w14:textId="67E009E8" w:rsidR="00CF0EFA" w:rsidRPr="004A6F98" w:rsidRDefault="00CF0EFA" w:rsidP="00CF0EFA">
      <w:pPr>
        <w:pStyle w:val="Corpodeltesto"/>
        <w:numPr>
          <w:ilvl w:val="0"/>
          <w:numId w:val="41"/>
        </w:numPr>
      </w:pPr>
      <w:r>
        <w:t xml:space="preserve">The intendedRecipient metadata contain the identifier of the organization, or the person intended to be involved in the Heart Team. This metadata shall convey the same users/organizations identified within the Workflow Document in the </w:t>
      </w:r>
      <w:r w:rsidRPr="00A434FC">
        <w:rPr>
          <w:rFonts w:ascii="Courier" w:hAnsi="Courier"/>
          <w:b/>
        </w:rPr>
        <w:t>&lt;notificationRecipients&gt;</w:t>
      </w:r>
      <w:r w:rsidRPr="00A434FC">
        <w:rPr>
          <w:rFonts w:ascii="Courier" w:hAnsi="Courier"/>
          <w:b/>
          <w:i/>
        </w:rPr>
        <w:t xml:space="preserve"> </w:t>
      </w:r>
      <w:r w:rsidRPr="00B86132">
        <w:t xml:space="preserve">element of the </w:t>
      </w:r>
      <w:r>
        <w:t>HT Involvement</w:t>
      </w:r>
      <w:r w:rsidRPr="00B86132">
        <w:t xml:space="preserve"> task</w:t>
      </w:r>
      <w:r>
        <w:t>.</w:t>
      </w:r>
      <w:r w:rsidRPr="00A434FC">
        <w:rPr>
          <w:rFonts w:ascii="Courier" w:hAnsi="Courier"/>
          <w:b/>
          <w:i/>
        </w:rPr>
        <w:t xml:space="preserve"> </w:t>
      </w:r>
    </w:p>
    <w:p w14:paraId="57DB52A1" w14:textId="77777777" w:rsidR="00CF0EFA" w:rsidRDefault="00CF0EFA" w:rsidP="006342C7">
      <w:pPr>
        <w:pStyle w:val="Corpodeltesto"/>
      </w:pPr>
    </w:p>
    <w:p w14:paraId="63E611F9" w14:textId="59242EEC"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.4.1.3 Expected Actions</w:t>
      </w:r>
    </w:p>
    <w:p w14:paraId="58913037" w14:textId="62B470CF" w:rsidR="00325406" w:rsidRPr="0070073A" w:rsidRDefault="00325406" w:rsidP="00325406">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TF-2b:3.41.4.1.3</w:t>
      </w:r>
      <w:r>
        <w:rPr>
          <w:i w:val="0"/>
        </w:rPr>
        <w:t>.</w:t>
      </w:r>
    </w:p>
    <w:p w14:paraId="54F39621" w14:textId="77777777" w:rsidR="00325406" w:rsidRPr="003651D9" w:rsidRDefault="00325406" w:rsidP="00325406">
      <w:pPr>
        <w:pStyle w:val="AuthorInstructions"/>
      </w:pPr>
    </w:p>
    <w:p w14:paraId="1FD35C43" w14:textId="7B887AD8" w:rsidR="00325406" w:rsidRPr="003651D9" w:rsidRDefault="00325406" w:rsidP="00325406">
      <w:pPr>
        <w:pStyle w:val="Titolo4"/>
        <w:numPr>
          <w:ilvl w:val="0"/>
          <w:numId w:val="0"/>
        </w:numPr>
        <w:rPr>
          <w:noProof w:val="0"/>
        </w:rPr>
      </w:pPr>
      <w:r w:rsidRPr="003651D9">
        <w:rPr>
          <w:noProof w:val="0"/>
        </w:rPr>
        <w:t>3.Y</w:t>
      </w:r>
      <w:r w:rsidR="00396CD0">
        <w:rPr>
          <w:noProof w:val="0"/>
        </w:rPr>
        <w:t>3</w:t>
      </w:r>
      <w:r w:rsidRPr="003651D9">
        <w:rPr>
          <w:noProof w:val="0"/>
        </w:rPr>
        <w:t xml:space="preserve">.4.2 </w:t>
      </w:r>
      <w:r>
        <w:rPr>
          <w:noProof w:val="0"/>
        </w:rPr>
        <w:t>Provide And Register Document set-b Response</w:t>
      </w:r>
    </w:p>
    <w:p w14:paraId="0196D58E" w14:textId="77777777" w:rsidR="00325406" w:rsidRPr="000807AC" w:rsidRDefault="00325406" w:rsidP="00325406">
      <w:pPr>
        <w:pStyle w:val="AuthorInstructions"/>
      </w:pPr>
      <w:r>
        <w:rPr>
          <w:i w:val="0"/>
        </w:rPr>
        <w:t>This specification does not add additional requirements for the Provide And Register Document Set-b Response message defined in</w:t>
      </w:r>
      <w:r w:rsidRPr="0070073A">
        <w:rPr>
          <w:i w:val="0"/>
        </w:rPr>
        <w:t xml:space="preserve"> ITI TF-2b:3.41.4.2</w:t>
      </w:r>
      <w:r>
        <w:rPr>
          <w:i w:val="0"/>
        </w:rPr>
        <w:t xml:space="preserve">. </w:t>
      </w:r>
    </w:p>
    <w:p w14:paraId="128B54DF" w14:textId="77777777" w:rsidR="00325406" w:rsidRPr="003651D9" w:rsidRDefault="00325406" w:rsidP="00325406">
      <w:pPr>
        <w:pStyle w:val="AuthorInstructions"/>
      </w:pPr>
    </w:p>
    <w:p w14:paraId="0643AFE8" w14:textId="324C5C6D"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.4.2.1 Trigger Events</w:t>
      </w:r>
    </w:p>
    <w:p w14:paraId="791DB098" w14:textId="77777777" w:rsidR="00325406" w:rsidRPr="000807AC" w:rsidRDefault="00325406" w:rsidP="00325406">
      <w:pPr>
        <w:pStyle w:val="AuthorInstructions"/>
      </w:pPr>
      <w:r w:rsidRPr="00E17DE9">
        <w:rPr>
          <w:i w:val="0"/>
        </w:rPr>
        <w:t>See section ITI TF-2b:3.41.4.2</w:t>
      </w:r>
      <w:r>
        <w:rPr>
          <w:i w:val="0"/>
        </w:rPr>
        <w:t>.1</w:t>
      </w:r>
    </w:p>
    <w:p w14:paraId="030CA298" w14:textId="77777777" w:rsidR="00325406" w:rsidRPr="003651D9" w:rsidRDefault="00325406" w:rsidP="00325406">
      <w:pPr>
        <w:pStyle w:val="AuthorInstructions"/>
      </w:pPr>
    </w:p>
    <w:p w14:paraId="16C65FF0" w14:textId="33C8AC2D"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.4.2.2 Message Semantics</w:t>
      </w:r>
    </w:p>
    <w:p w14:paraId="44423FE0" w14:textId="77777777" w:rsidR="00325406" w:rsidRPr="000807AC" w:rsidRDefault="00325406" w:rsidP="00325406">
      <w:pPr>
        <w:pStyle w:val="AuthorInstructions"/>
      </w:pPr>
      <w:r w:rsidRPr="00E17DE9">
        <w:rPr>
          <w:i w:val="0"/>
        </w:rPr>
        <w:t>See section ITI TF-2b:3.41.4.2</w:t>
      </w:r>
      <w:r>
        <w:rPr>
          <w:i w:val="0"/>
        </w:rPr>
        <w:t>.2</w:t>
      </w:r>
    </w:p>
    <w:p w14:paraId="3C9957E1" w14:textId="77777777" w:rsidR="00325406" w:rsidRPr="003651D9" w:rsidRDefault="00325406" w:rsidP="00325406">
      <w:pPr>
        <w:pStyle w:val="AuthorInstructions"/>
      </w:pPr>
    </w:p>
    <w:p w14:paraId="61CD34F8" w14:textId="7B02709E"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.4.2.3 Expected Actions</w:t>
      </w:r>
    </w:p>
    <w:p w14:paraId="22602F8B" w14:textId="77777777" w:rsidR="00325406" w:rsidRDefault="00325406" w:rsidP="00325406">
      <w:pPr>
        <w:pStyle w:val="AuthorInstructions"/>
        <w:rPr>
          <w:i w:val="0"/>
        </w:rPr>
      </w:pPr>
      <w:r w:rsidRPr="00E17DE9">
        <w:rPr>
          <w:i w:val="0"/>
        </w:rPr>
        <w:t>See section ITI TF-2b:3.41.4.2</w:t>
      </w:r>
      <w:r>
        <w:rPr>
          <w:i w:val="0"/>
        </w:rPr>
        <w:t>.3.</w:t>
      </w:r>
    </w:p>
    <w:p w14:paraId="056228F0" w14:textId="5B32D527" w:rsidR="00325406" w:rsidRDefault="00325406" w:rsidP="00325406">
      <w:pPr>
        <w:pStyle w:val="NormaleWeb"/>
        <w:shd w:val="clear" w:color="auto" w:fill="FFFFFF"/>
        <w:rPr>
          <w:lang w:val="it-IT" w:eastAsia="it-IT"/>
        </w:rPr>
      </w:pPr>
      <w:r>
        <w:lastRenderedPageBreak/>
        <w:t xml:space="preserve">If an error is generated by the Document Repository that error should be managed by the HT </w:t>
      </w:r>
      <w:r w:rsidR="000229C9">
        <w:t>Manage</w:t>
      </w:r>
      <w:r>
        <w:t xml:space="preserve">r in accordance to local defined behaviors, and in accordance to XDW actor behaviors (race condition) defined in section </w:t>
      </w:r>
      <w:r w:rsidRPr="00FA6C72">
        <w:rPr>
          <w:lang w:val="it-IT" w:eastAsia="it-IT"/>
        </w:rPr>
        <w:t xml:space="preserve">ITI TF-3: 5.4.5.1 </w:t>
      </w:r>
    </w:p>
    <w:p w14:paraId="21C936DD" w14:textId="77777777" w:rsidR="00325406" w:rsidRPr="000375FA" w:rsidRDefault="00325406" w:rsidP="00325406">
      <w:pPr>
        <w:pStyle w:val="NormaleWeb"/>
        <w:shd w:val="clear" w:color="auto" w:fill="FFFFFF"/>
        <w:rPr>
          <w:rFonts w:ascii="Times" w:hAnsi="Times"/>
          <w:sz w:val="20"/>
          <w:szCs w:val="20"/>
          <w:lang w:val="it-IT" w:eastAsia="it-IT"/>
        </w:rPr>
      </w:pPr>
    </w:p>
    <w:p w14:paraId="3F4A6E30" w14:textId="1FA7815E" w:rsidR="00325406" w:rsidRPr="003651D9" w:rsidRDefault="00325406" w:rsidP="00325406">
      <w:pPr>
        <w:pStyle w:val="Titolo3"/>
        <w:numPr>
          <w:ilvl w:val="0"/>
          <w:numId w:val="0"/>
        </w:numPr>
        <w:rPr>
          <w:noProof w:val="0"/>
        </w:rPr>
      </w:pPr>
      <w:r w:rsidRPr="003651D9">
        <w:rPr>
          <w:noProof w:val="0"/>
        </w:rPr>
        <w:t>3.Y</w:t>
      </w:r>
      <w:r w:rsidR="00396CD0">
        <w:rPr>
          <w:noProof w:val="0"/>
        </w:rPr>
        <w:t>3</w:t>
      </w:r>
      <w:r w:rsidRPr="003651D9">
        <w:rPr>
          <w:noProof w:val="0"/>
        </w:rPr>
        <w:t>.5 Security Considerations</w:t>
      </w:r>
    </w:p>
    <w:p w14:paraId="217F9447" w14:textId="77777777" w:rsidR="00325406" w:rsidRPr="0070073A" w:rsidRDefault="00325406" w:rsidP="00325406">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TF-2b:3.41.</w:t>
      </w:r>
      <w:r>
        <w:rPr>
          <w:rFonts w:ascii="Times New Roman" w:hAnsi="Times New Roman"/>
          <w:b w:val="0"/>
          <w:noProof w:val="0"/>
          <w:kern w:val="0"/>
          <w:sz w:val="24"/>
        </w:rPr>
        <w:t>5.</w:t>
      </w:r>
    </w:p>
    <w:p w14:paraId="36682E27" w14:textId="77777777" w:rsidR="00325406" w:rsidRPr="003651D9" w:rsidRDefault="00325406" w:rsidP="00325406">
      <w:pPr>
        <w:pStyle w:val="AuthorInstructions"/>
      </w:pPr>
    </w:p>
    <w:p w14:paraId="55BF5726" w14:textId="781AB3F5" w:rsidR="00325406" w:rsidRPr="003651D9" w:rsidRDefault="00325406" w:rsidP="00325406">
      <w:pPr>
        <w:pStyle w:val="Titolo4"/>
        <w:numPr>
          <w:ilvl w:val="0"/>
          <w:numId w:val="0"/>
        </w:numPr>
        <w:rPr>
          <w:noProof w:val="0"/>
        </w:rPr>
      </w:pPr>
      <w:r w:rsidRPr="003651D9">
        <w:rPr>
          <w:noProof w:val="0"/>
        </w:rPr>
        <w:t>3.Y</w:t>
      </w:r>
      <w:r w:rsidR="00396CD0">
        <w:rPr>
          <w:noProof w:val="0"/>
        </w:rPr>
        <w:t>3</w:t>
      </w:r>
      <w:r w:rsidRPr="003651D9">
        <w:rPr>
          <w:noProof w:val="0"/>
        </w:rPr>
        <w:t>.5.1 Security Audit Considerations</w:t>
      </w:r>
    </w:p>
    <w:p w14:paraId="30819F0C" w14:textId="77777777" w:rsidR="00325406" w:rsidRPr="00E17DE9" w:rsidRDefault="00325406" w:rsidP="00325406">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TF-2b:3.41.</w:t>
      </w:r>
      <w:r>
        <w:rPr>
          <w:rFonts w:ascii="Times New Roman" w:hAnsi="Times New Roman"/>
          <w:b w:val="0"/>
          <w:noProof w:val="0"/>
          <w:kern w:val="0"/>
          <w:sz w:val="24"/>
        </w:rPr>
        <w:t>5.1.</w:t>
      </w:r>
    </w:p>
    <w:p w14:paraId="77BF5604" w14:textId="77777777" w:rsidR="00325406" w:rsidRPr="003651D9" w:rsidRDefault="00325406" w:rsidP="00325406">
      <w:pPr>
        <w:pStyle w:val="AuthorInstructions"/>
      </w:pPr>
    </w:p>
    <w:p w14:paraId="552B8CBC" w14:textId="4C03A34D" w:rsidR="00F5323B" w:rsidRPr="00DB4351" w:rsidRDefault="00F5323B" w:rsidP="00DB4351">
      <w:pPr>
        <w:pStyle w:val="Titolo2"/>
        <w:numPr>
          <w:ilvl w:val="0"/>
          <w:numId w:val="0"/>
        </w:numPr>
        <w:rPr>
          <w:noProof w:val="0"/>
        </w:rPr>
      </w:pPr>
      <w:r w:rsidRPr="003651D9">
        <w:rPr>
          <w:noProof w:val="0"/>
        </w:rPr>
        <w:t>3.Y</w:t>
      </w:r>
      <w:r>
        <w:rPr>
          <w:noProof w:val="0"/>
        </w:rPr>
        <w:t>4</w:t>
      </w:r>
      <w:r w:rsidRPr="003651D9">
        <w:rPr>
          <w:noProof w:val="0"/>
        </w:rPr>
        <w:t xml:space="preserve"> </w:t>
      </w:r>
      <w:r>
        <w:t>Add request of more clinical information</w:t>
      </w:r>
      <w:r>
        <w:rPr>
          <w:noProof w:val="0"/>
        </w:rPr>
        <w:t xml:space="preserve"> </w:t>
      </w:r>
      <w:r w:rsidRPr="003651D9">
        <w:rPr>
          <w:noProof w:val="0"/>
        </w:rPr>
        <w:t>[</w:t>
      </w:r>
      <w:r>
        <w:rPr>
          <w:noProof w:val="0"/>
        </w:rPr>
        <w:t>PCC</w:t>
      </w:r>
      <w:r w:rsidRPr="003651D9">
        <w:rPr>
          <w:noProof w:val="0"/>
        </w:rPr>
        <w:t>-</w:t>
      </w:r>
      <w:r>
        <w:rPr>
          <w:noProof w:val="0"/>
        </w:rPr>
        <w:t>Y4</w:t>
      </w:r>
      <w:r w:rsidRPr="003651D9">
        <w:rPr>
          <w:noProof w:val="0"/>
        </w:rPr>
        <w:t>]</w:t>
      </w:r>
      <w:r>
        <w:rPr>
          <w:noProof w:val="0"/>
        </w:rPr>
        <w:t xml:space="preserve"> </w:t>
      </w:r>
    </w:p>
    <w:p w14:paraId="02C2DE3E" w14:textId="5B581DB3" w:rsidR="00F5323B" w:rsidRPr="003651D9" w:rsidRDefault="00F5323B" w:rsidP="00F5323B">
      <w:pPr>
        <w:pStyle w:val="Titolo3"/>
        <w:numPr>
          <w:ilvl w:val="0"/>
          <w:numId w:val="0"/>
        </w:numPr>
        <w:rPr>
          <w:noProof w:val="0"/>
        </w:rPr>
      </w:pPr>
      <w:r w:rsidRPr="003651D9">
        <w:rPr>
          <w:noProof w:val="0"/>
        </w:rPr>
        <w:t>3.Y</w:t>
      </w:r>
      <w:r w:rsidR="00A71BB9">
        <w:rPr>
          <w:noProof w:val="0"/>
        </w:rPr>
        <w:t>4</w:t>
      </w:r>
      <w:r w:rsidRPr="003651D9">
        <w:rPr>
          <w:noProof w:val="0"/>
        </w:rPr>
        <w:t>.1 Scope</w:t>
      </w:r>
    </w:p>
    <w:p w14:paraId="08D4B11E" w14:textId="6D7641A8" w:rsidR="00F5323B" w:rsidRDefault="00F5323B" w:rsidP="00F5323B">
      <w:pPr>
        <w:pStyle w:val="Corpodeltesto"/>
        <w:tabs>
          <w:tab w:val="right" w:pos="9360"/>
        </w:tabs>
      </w:pPr>
      <w:r w:rsidRPr="00664105">
        <w:t xml:space="preserve">The </w:t>
      </w:r>
      <w:r>
        <w:t>Add Request of more clinical information</w:t>
      </w:r>
      <w:r w:rsidRPr="00664105">
        <w:t xml:space="preserve"> transaction </w:t>
      </w:r>
      <w:r>
        <w:t>updates and submits an updated</w:t>
      </w:r>
      <w:r w:rsidRPr="00664105">
        <w:t xml:space="preserve"> Workflow Document, in order to</w:t>
      </w:r>
      <w:r>
        <w:t xml:space="preserve"> allow </w:t>
      </w:r>
      <w:r w:rsidR="000A735E">
        <w:t>each</w:t>
      </w:r>
      <w:r>
        <w:t xml:space="preserve"> HT Participant to</w:t>
      </w:r>
      <w:r w:rsidRPr="00664105">
        <w:t xml:space="preserve"> </w:t>
      </w:r>
      <w:r>
        <w:t xml:space="preserve">request </w:t>
      </w:r>
      <w:r w:rsidR="00DB4351">
        <w:t>that HT Request</w:t>
      </w:r>
      <w:r w:rsidR="00ED1069">
        <w:t>er</w:t>
      </w:r>
      <w:r w:rsidR="00DB4351">
        <w:t xml:space="preserve"> provides </w:t>
      </w:r>
      <w:r>
        <w:t>more clinical information</w:t>
      </w:r>
      <w:r w:rsidRPr="00664105">
        <w:t>.</w:t>
      </w:r>
      <w:r>
        <w:t xml:space="preserve"> </w:t>
      </w:r>
    </w:p>
    <w:p w14:paraId="2264C858" w14:textId="77777777" w:rsidR="00F5323B" w:rsidRPr="003651D9" w:rsidRDefault="00F5323B" w:rsidP="00F5323B">
      <w:pPr>
        <w:pStyle w:val="Corpodeltesto"/>
      </w:pPr>
      <w:bookmarkStart w:id="137" w:name="_GoBack"/>
      <w:bookmarkEnd w:id="137"/>
    </w:p>
    <w:p w14:paraId="0F669A82" w14:textId="31CFC654" w:rsidR="00F5323B" w:rsidRPr="003651D9" w:rsidRDefault="00F5323B" w:rsidP="00F5323B">
      <w:pPr>
        <w:pStyle w:val="Titolo3"/>
        <w:numPr>
          <w:ilvl w:val="0"/>
          <w:numId w:val="0"/>
        </w:numPr>
        <w:rPr>
          <w:noProof w:val="0"/>
        </w:rPr>
      </w:pPr>
      <w:r w:rsidRPr="003651D9">
        <w:rPr>
          <w:noProof w:val="0"/>
        </w:rPr>
        <w:t>3.Y</w:t>
      </w:r>
      <w:r w:rsidR="00A71BB9">
        <w:rPr>
          <w:noProof w:val="0"/>
        </w:rPr>
        <w:t>4</w:t>
      </w:r>
      <w:r w:rsidRPr="003651D9">
        <w:rPr>
          <w:noProof w:val="0"/>
        </w:rPr>
        <w:t>.2</w:t>
      </w:r>
      <w:r>
        <w:rPr>
          <w:noProof w:val="0"/>
        </w:rPr>
        <w:t xml:space="preserve"> </w:t>
      </w:r>
      <w:r w:rsidRPr="003651D9">
        <w:rPr>
          <w:noProof w:val="0"/>
        </w:rPr>
        <w:t>Actor Roles</w:t>
      </w:r>
    </w:p>
    <w:p w14:paraId="7BA25767" w14:textId="77777777" w:rsidR="00F5323B" w:rsidRPr="003651D9" w:rsidRDefault="00F5323B" w:rsidP="00F5323B">
      <w:pPr>
        <w:pStyle w:val="Corpodeltesto"/>
        <w:jc w:val="center"/>
      </w:pPr>
      <w:r>
        <w:rPr>
          <w:noProof/>
          <w:lang w:val="it-IT" w:eastAsia="it-IT"/>
        </w:rPr>
        <mc:AlternateContent>
          <mc:Choice Requires="wpg">
            <w:drawing>
              <wp:inline distT="0" distB="0" distL="0" distR="0" wp14:anchorId="18C4F056" wp14:editId="5644DF98">
                <wp:extent cx="3749293" cy="1594537"/>
                <wp:effectExtent l="0" t="0" r="35560" b="31115"/>
                <wp:docPr id="205"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0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1798FE9D" w14:textId="4917BE52" w:rsidR="00704901" w:rsidRDefault="00704901" w:rsidP="00F5323B">
                              <w:pPr>
                                <w:spacing w:before="0"/>
                                <w:jc w:val="center"/>
                                <w:rPr>
                                  <w:sz w:val="18"/>
                                </w:rPr>
                              </w:pPr>
                              <w:r w:rsidRPr="00A71BB9">
                                <w:rPr>
                                  <w:sz w:val="18"/>
                                </w:rPr>
                                <w:t>A</w:t>
                              </w:r>
                              <w:r>
                                <w:rPr>
                                  <w:sz w:val="18"/>
                                </w:rPr>
                                <w:t>dd</w:t>
                              </w:r>
                              <w:r w:rsidRPr="00A71BB9">
                                <w:rPr>
                                  <w:sz w:val="18"/>
                                </w:rPr>
                                <w:t xml:space="preserve"> </w:t>
                              </w:r>
                              <w:r>
                                <w:rPr>
                                  <w:sz w:val="18"/>
                                </w:rPr>
                                <w:t xml:space="preserve">request of </w:t>
                              </w:r>
                              <w:r w:rsidRPr="00A71BB9">
                                <w:rPr>
                                  <w:sz w:val="18"/>
                                </w:rPr>
                                <w:t xml:space="preserve">more clinical information </w:t>
                              </w:r>
                              <w:r>
                                <w:rPr>
                                  <w:sz w:val="18"/>
                                </w:rPr>
                                <w:t>[PCC-Y4]</w:t>
                              </w:r>
                            </w:p>
                            <w:p w14:paraId="636C93D7" w14:textId="77777777" w:rsidR="00704901" w:rsidRDefault="00704901" w:rsidP="00F5323B">
                              <w:pPr>
                                <w:spacing w:before="0"/>
                              </w:pPr>
                            </w:p>
                            <w:p w14:paraId="577091E5" w14:textId="77777777" w:rsidR="00704901" w:rsidRDefault="00704901" w:rsidP="00F5323B">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08"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3B96FBD9" w14:textId="7B8A3C5C" w:rsidR="00704901" w:rsidRDefault="00704901" w:rsidP="00D11A4A">
                              <w:pPr>
                                <w:spacing w:before="0"/>
                                <w:rPr>
                                  <w:sz w:val="18"/>
                                </w:rPr>
                              </w:pPr>
                              <w:r>
                                <w:rPr>
                                  <w:sz w:val="18"/>
                                </w:rPr>
                                <w:t>HT Participant</w:t>
                              </w:r>
                            </w:p>
                          </w:txbxContent>
                        </wps:txbx>
                        <wps:bodyPr rot="0" vert="horz" wrap="square" lIns="91440" tIns="45720" rIns="91440" bIns="45720" anchor="t" anchorCtr="0" upright="1">
                          <a:noAutofit/>
                        </wps:bodyPr>
                      </wps:wsp>
                      <wps:wsp>
                        <wps:cNvPr id="209"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CD18CC2" w14:textId="77777777" w:rsidR="00704901" w:rsidRDefault="00704901" w:rsidP="00F5323B">
                              <w:pPr>
                                <w:spacing w:before="0"/>
                                <w:rPr>
                                  <w:sz w:val="18"/>
                                </w:rPr>
                              </w:pPr>
                              <w:r>
                                <w:rPr>
                                  <w:sz w:val="18"/>
                                </w:rPr>
                                <w:t>XDS Document Repository</w:t>
                              </w:r>
                            </w:p>
                          </w:txbxContent>
                        </wps:txbx>
                        <wps:bodyPr rot="0" vert="horz" wrap="square" lIns="91440" tIns="45720" rIns="91440" bIns="45720" anchor="t" anchorCtr="0" upright="1">
                          <a:noAutofit/>
                        </wps:bodyPr>
                      </wps:wsp>
                      <wps:wsp>
                        <wps:cNvPr id="211"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83"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TTKQbq4EAABhFAAADgAAAAAAAAAA&#10;AAAAAAAsAgAAZHJzL2Uyb0RvYy54bWxQSwECLQAUAAYACAAAACEAm5VUE90AAAAFAQAADwAAAAAA&#10;AAAAAAAAAAAGBwAAZHJzL2Rvd25yZXYueG1sUEsFBgAAAAAEAAQA8wAAABAIAAAAAA==&#10;">
                <o:lock v:ext="edit" aspectratio="t"/>
                <v:rect id="AutoShape 22" o:spid="_x0000_s1084"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8seBxAAA&#10;ANwAAAAPAAAAZHJzL2Rvd25yZXYueG1sRI9Pi8IwFMTvgt8hPMGLaLoeRKpRRBCLLMjWP+dH82yL&#10;zUttsm33228WFjwOM/MbZr3tTSVaalxpWcHHLAJBnFldcq7gejlMlyCcR9ZYWSYFP+RguxkO1hhr&#10;2/EXtanPRYCwi1FB4X0dS+myggy6ma2Jg/ewjUEfZJNL3WAX4KaS8yhaSIMlh4UCa9oXlD3Tb6Og&#10;y87t/fJ5lOfJPbH8Sl779HZSajzqdysQnnr/Dv+3E61gHi3g70w4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LHgcQAAADcAAAADwAAAAAAAAAAAAAAAACXAgAAZHJzL2Rv&#10;d25yZXYueG1sUEsFBgAAAAAEAAQA9QAAAIgDAAAAAA==&#10;" filled="f" stroked="f">
                  <o:lock v:ext="edit" aspectratio="t" text="t"/>
                </v:rect>
                <v:oval id="Oval 23" o:spid="_x0000_s1085"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mDQmxAAA&#10;ANwAAAAPAAAAZHJzL2Rvd25yZXYueG1sRI9PawIxFMTvBb9DeIKXolkX/7EaRSyCtCdtwetj89wN&#10;bl6WTarx2xuh0OMwM79hVptoG3GjzhvHCsajDARx6bThSsHP9364AOEDssbGMSl4kIfNuve2wkK7&#10;Ox/pdgqVSBD2BSqoQ2gLKX1Zk0U/ci1x8i6usxiS7CqpO7wnuG1knmUzadFwWqixpV1N5fX0axVM&#10;2u1sGsdf5v3z8jGfuvNxn5uo1KAft0sQgWL4D/+1D1pBns3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g0JsQAAADcAAAADwAAAAAAAAAAAAAAAACXAgAAZHJzL2Rv&#10;d25yZXYueG1sUEsFBgAAAAAEAAQA9QAAAIgDAAAAAA==&#10;">
                  <v:textbox inset="0,.72pt,0,.72pt">
                    <w:txbxContent>
                      <w:p w14:paraId="1798FE9D" w14:textId="4917BE52" w:rsidR="00704901" w:rsidRDefault="00704901" w:rsidP="00F5323B">
                        <w:pPr>
                          <w:spacing w:before="0"/>
                          <w:jc w:val="center"/>
                          <w:rPr>
                            <w:sz w:val="18"/>
                          </w:rPr>
                        </w:pPr>
                        <w:r w:rsidRPr="00A71BB9">
                          <w:rPr>
                            <w:sz w:val="18"/>
                          </w:rPr>
                          <w:t>A</w:t>
                        </w:r>
                        <w:r>
                          <w:rPr>
                            <w:sz w:val="18"/>
                          </w:rPr>
                          <w:t>dd</w:t>
                        </w:r>
                        <w:r w:rsidRPr="00A71BB9">
                          <w:rPr>
                            <w:sz w:val="18"/>
                          </w:rPr>
                          <w:t xml:space="preserve"> </w:t>
                        </w:r>
                        <w:r>
                          <w:rPr>
                            <w:sz w:val="18"/>
                          </w:rPr>
                          <w:t xml:space="preserve">request of </w:t>
                        </w:r>
                        <w:r w:rsidRPr="00A71BB9">
                          <w:rPr>
                            <w:sz w:val="18"/>
                          </w:rPr>
                          <w:t xml:space="preserve">more clinical information </w:t>
                        </w:r>
                        <w:r>
                          <w:rPr>
                            <w:sz w:val="18"/>
                          </w:rPr>
                          <w:t>[PCC-Y4]</w:t>
                        </w:r>
                      </w:p>
                      <w:p w14:paraId="636C93D7" w14:textId="77777777" w:rsidR="00704901" w:rsidRDefault="00704901" w:rsidP="00F5323B">
                        <w:pPr>
                          <w:spacing w:before="0"/>
                        </w:pPr>
                      </w:p>
                      <w:p w14:paraId="577091E5" w14:textId="77777777" w:rsidR="00704901" w:rsidRDefault="00704901" w:rsidP="00F5323B">
                        <w:pPr>
                          <w:spacing w:before="0"/>
                          <w:jc w:val="center"/>
                          <w:rPr>
                            <w:sz w:val="18"/>
                          </w:rPr>
                        </w:pPr>
                        <w:r>
                          <w:rPr>
                            <w:sz w:val="18"/>
                          </w:rPr>
                          <w:t>Transaction Name [DOM-#]</w:t>
                        </w:r>
                      </w:p>
                    </w:txbxContent>
                  </v:textbox>
                </v:oval>
                <v:shape id="Text Box 24" o:spid="_x0000_s1086"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1FcwgAA&#10;ANwAAAAPAAAAZHJzL2Rvd25yZXYueG1sRE/LisIwFN0P+A/hCm4GTXXERzXKIDjobkZFt5fm2hab&#10;m04Sa/17sxiY5eG8l+vWVKIh50vLCoaDBARxZnXJuYLTcdufgfABWWNlmRQ8ycN61XlbYqrtg3+o&#10;OYRcxBD2KSooQqhTKX1WkEE/sDVx5K7WGQwRulxqh48Ybio5SpKJNFhybCiwpk1B2e1wNwpm411z&#10;8fuP73M2uVbz8D5tvn6dUr1u+7kAEagN/+I/904rGCVxbTwTj4Bcv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DUVzCAAAA3AAAAA8AAAAAAAAAAAAAAAAAlwIAAGRycy9kb3du&#10;cmV2LnhtbFBLBQYAAAAABAAEAPUAAACGAwAAAAA=&#10;">
                  <v:textbox>
                    <w:txbxContent>
                      <w:p w14:paraId="3B96FBD9" w14:textId="7B8A3C5C" w:rsidR="00704901" w:rsidRDefault="00704901" w:rsidP="00D11A4A">
                        <w:pPr>
                          <w:spacing w:before="0"/>
                          <w:rPr>
                            <w:sz w:val="18"/>
                          </w:rPr>
                        </w:pPr>
                        <w:r>
                          <w:rPr>
                            <w:sz w:val="18"/>
                          </w:rPr>
                          <w:t>HT Participant</w:t>
                        </w:r>
                      </w:p>
                    </w:txbxContent>
                  </v:textbox>
                </v:shape>
                <v:line id="Line 25" o:spid="_x0000_s1087"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ObIP8YAAADcAAAADwAAAGRycy9kb3ducmV2LnhtbESPQWvCQBSE7wX/w/IEb3VThdBGVxFL&#10;QT2Uagt6fGafSWr2bdhdk/TfdwtCj8PMfMPMl72pRUvOV5YVPI0TEMS51RUXCr4+3x6fQfiArLG2&#10;TAp+yMNyMXiYY6Ztx3tqD6EQEcI+QwVlCE0mpc9LMujHtiGO3sU6gyFKV0jtsItwU8tJkqTSYMVx&#10;ocSG1iXl18PNKHiffqTtarvb9Mdtes5f9+fTd+eUGg371QxEoD78h+/tjVYwSV7g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zmyD/GAAAA3AAAAA8AAAAAAAAA&#10;AAAAAAAAoQIAAGRycy9kb3ducmV2LnhtbFBLBQYAAAAABAAEAPkAAACUAwAAAAA=&#10;"/>
                <v:shape id="Text Box 26" o:spid="_x0000_s1088"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uHwgAA&#10;ANwAAAAPAAAAZHJzL2Rvd25yZXYueG1sRE/LagIxFN0L/YdwC27EyWiLj6lRimCxO2tFt5fJnQed&#10;3EyTOE7/vlkILg/nvdr0phEdOV9bVjBJUhDEudU1lwpO37vxAoQPyBoby6Tgjzxs1k+DFWba3viL&#10;umMoRQxhn6GCKoQ2k9LnFRn0iW2JI1dYZzBE6EqpHd5iuGnkNE1n0mDNsaHClrYV5T/Hq1GweN13&#10;F//5cjjns6JZhtG8+/h1Sg2f+/c3EIH68BDf3XutYDqJ8+OZeATk+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sy4fCAAAA3AAAAA8AAAAAAAAAAAAAAAAAlwIAAGRycy9kb3du&#10;cmV2LnhtbFBLBQYAAAAABAAEAPUAAACGAwAAAAA=&#10;">
                  <v:textbox>
                    <w:txbxContent>
                      <w:p w14:paraId="3CD18CC2" w14:textId="77777777" w:rsidR="00704901" w:rsidRDefault="00704901" w:rsidP="00F5323B">
                        <w:pPr>
                          <w:spacing w:before="0"/>
                          <w:rPr>
                            <w:sz w:val="18"/>
                          </w:rPr>
                        </w:pPr>
                        <w:r>
                          <w:rPr>
                            <w:sz w:val="18"/>
                          </w:rPr>
                          <w:t>XDS Document Repository</w:t>
                        </w:r>
                      </w:p>
                    </w:txbxContent>
                  </v:textbox>
                </v:shape>
                <v:line id="Line 27" o:spid="_x0000_s1089"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3Tm8YAAADcAAAADwAAAGRycy9kb3ducmV2LnhtbESPQWsCMRSE7wX/Q3hCL0WzK6XY1ShS&#10;KPTgpVZWentunptlNy/bJNXtv28EweMwM98wy/VgO3EmHxrHCvJpBoK4crrhWsH+630yBxEissbO&#10;MSn4owDr1ehhiYV2F/6k8y7WIkE4FKjAxNgXUobKkMUwdT1x8k7OW4xJ+lpqj5cEt52cZdmLtNhw&#10;WjDY05uhqt39WgVyvn368Zvjc1u2h8OrKauy/94q9TgeNgsQkYZ4D9/aH1rBLM/heiYdAbn6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5t05vGAAAA3AAAAA8AAAAAAAAA&#10;AAAAAAAAoQIAAGRycy9kb3ducmV2LnhtbFBLBQYAAAAABAAEAPkAAACUAwAAAAA=&#10;"/>
                <w10:anchorlock/>
              </v:group>
            </w:pict>
          </mc:Fallback>
        </mc:AlternateContent>
      </w:r>
    </w:p>
    <w:p w14:paraId="1DFFFDBC" w14:textId="64E037CC" w:rsidR="00F5323B" w:rsidRPr="003651D9" w:rsidRDefault="00F5323B" w:rsidP="00F5323B">
      <w:pPr>
        <w:pStyle w:val="FigureTitle"/>
      </w:pPr>
      <w:r w:rsidRPr="003651D9">
        <w:t>Figure 3.Y</w:t>
      </w:r>
      <w:r w:rsidR="00A71BB9">
        <w:t>4</w:t>
      </w:r>
      <w:r w:rsidRPr="003651D9">
        <w:t>.2-1: Use Case Diagram</w:t>
      </w:r>
    </w:p>
    <w:p w14:paraId="00B5DDC2" w14:textId="77777777" w:rsidR="00F5323B" w:rsidRPr="003651D9" w:rsidRDefault="00F5323B" w:rsidP="00F5323B">
      <w:pPr>
        <w:pStyle w:val="TableTitle"/>
      </w:pPr>
    </w:p>
    <w:p w14:paraId="5C090164" w14:textId="32597032" w:rsidR="00F5323B" w:rsidRPr="003651D9" w:rsidRDefault="00F5323B" w:rsidP="00F5323B">
      <w:pPr>
        <w:pStyle w:val="TableTitle"/>
      </w:pPr>
      <w:r w:rsidRPr="003651D9">
        <w:t>Table 3.Y</w:t>
      </w:r>
      <w:r w:rsidR="00A71BB9">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5323B" w:rsidRPr="003651D9" w14:paraId="25E83DE1" w14:textId="77777777" w:rsidTr="008677F1">
        <w:tc>
          <w:tcPr>
            <w:tcW w:w="1008" w:type="dxa"/>
            <w:shd w:val="clear" w:color="auto" w:fill="auto"/>
          </w:tcPr>
          <w:p w14:paraId="60872FB8" w14:textId="77777777" w:rsidR="00F5323B" w:rsidRPr="003651D9" w:rsidRDefault="00F5323B" w:rsidP="008677F1">
            <w:pPr>
              <w:pStyle w:val="Corpodeltesto"/>
              <w:rPr>
                <w:b/>
              </w:rPr>
            </w:pPr>
            <w:r w:rsidRPr="003651D9">
              <w:rPr>
                <w:b/>
              </w:rPr>
              <w:t>Actor:</w:t>
            </w:r>
          </w:p>
        </w:tc>
        <w:tc>
          <w:tcPr>
            <w:tcW w:w="8568" w:type="dxa"/>
          </w:tcPr>
          <w:p w14:paraId="3D3E9BB5" w14:textId="725E22E7" w:rsidR="00F5323B" w:rsidRPr="003651D9" w:rsidRDefault="00F5323B" w:rsidP="00A71BB9">
            <w:pPr>
              <w:pStyle w:val="Corpodeltesto"/>
            </w:pPr>
            <w:r>
              <w:t xml:space="preserve">HT </w:t>
            </w:r>
            <w:r w:rsidR="00A71BB9">
              <w:t>Participant</w:t>
            </w:r>
          </w:p>
        </w:tc>
      </w:tr>
      <w:tr w:rsidR="00F5323B" w:rsidRPr="003651D9" w14:paraId="2A149993" w14:textId="77777777" w:rsidTr="008677F1">
        <w:trPr>
          <w:trHeight w:val="435"/>
        </w:trPr>
        <w:tc>
          <w:tcPr>
            <w:tcW w:w="1008" w:type="dxa"/>
            <w:shd w:val="clear" w:color="auto" w:fill="auto"/>
          </w:tcPr>
          <w:p w14:paraId="599AB362" w14:textId="77777777" w:rsidR="00F5323B" w:rsidRPr="003651D9" w:rsidRDefault="00F5323B" w:rsidP="008677F1">
            <w:pPr>
              <w:pStyle w:val="Corpodeltesto"/>
              <w:rPr>
                <w:b/>
              </w:rPr>
            </w:pPr>
            <w:r w:rsidRPr="003651D9">
              <w:rPr>
                <w:b/>
              </w:rPr>
              <w:t>Role:</w:t>
            </w:r>
          </w:p>
        </w:tc>
        <w:tc>
          <w:tcPr>
            <w:tcW w:w="8568" w:type="dxa"/>
          </w:tcPr>
          <w:p w14:paraId="1EE09DDB" w14:textId="6E3B38D8" w:rsidR="00F5323B" w:rsidRPr="003651D9" w:rsidRDefault="00BD1FA5" w:rsidP="00AE34C4">
            <w:pPr>
              <w:pStyle w:val="Corpodeltesto"/>
              <w:tabs>
                <w:tab w:val="right" w:pos="9360"/>
              </w:tabs>
              <w:rPr>
                <w:rFonts w:ascii="Arial" w:hAnsi="Arial"/>
                <w:b/>
                <w:noProof/>
                <w:kern w:val="28"/>
                <w:sz w:val="28"/>
              </w:rPr>
            </w:pPr>
            <w:r>
              <w:t>Requests that HT Request</w:t>
            </w:r>
            <w:r w:rsidR="00242733">
              <w:t>er</w:t>
            </w:r>
            <w:r>
              <w:t xml:space="preserve"> provides more clinical information, updates </w:t>
            </w:r>
            <w:r w:rsidR="00F5323B">
              <w:t xml:space="preserve">and submits </w:t>
            </w:r>
            <w:r>
              <w:t xml:space="preserve"> </w:t>
            </w:r>
            <w:r w:rsidR="00F5323B">
              <w:t xml:space="preserve">the Heart Team Workflow Documents with associated metadata to a Document </w:t>
            </w:r>
            <w:r w:rsidR="00F5323B">
              <w:lastRenderedPageBreak/>
              <w:t>Repository.</w:t>
            </w:r>
          </w:p>
        </w:tc>
      </w:tr>
      <w:tr w:rsidR="00F5323B" w:rsidRPr="003651D9" w14:paraId="30DE4914" w14:textId="77777777" w:rsidTr="008677F1">
        <w:tc>
          <w:tcPr>
            <w:tcW w:w="1008" w:type="dxa"/>
            <w:shd w:val="clear" w:color="auto" w:fill="auto"/>
          </w:tcPr>
          <w:p w14:paraId="73546D06" w14:textId="77777777" w:rsidR="00F5323B" w:rsidRPr="003651D9" w:rsidRDefault="00F5323B" w:rsidP="008677F1">
            <w:pPr>
              <w:pStyle w:val="Corpodeltesto"/>
              <w:rPr>
                <w:b/>
              </w:rPr>
            </w:pPr>
            <w:r w:rsidRPr="003651D9">
              <w:rPr>
                <w:b/>
              </w:rPr>
              <w:lastRenderedPageBreak/>
              <w:t>Actor:</w:t>
            </w:r>
          </w:p>
        </w:tc>
        <w:tc>
          <w:tcPr>
            <w:tcW w:w="8568" w:type="dxa"/>
          </w:tcPr>
          <w:p w14:paraId="08E76A1B" w14:textId="77777777" w:rsidR="00F5323B" w:rsidRPr="003651D9" w:rsidRDefault="00F5323B" w:rsidP="008677F1">
            <w:pPr>
              <w:pStyle w:val="Corpodeltesto"/>
            </w:pPr>
            <w:r>
              <w:t>XDS Document Repository</w:t>
            </w:r>
          </w:p>
        </w:tc>
      </w:tr>
      <w:tr w:rsidR="00F5323B" w:rsidRPr="003651D9" w14:paraId="7FB11F1C" w14:textId="77777777" w:rsidTr="008677F1">
        <w:tc>
          <w:tcPr>
            <w:tcW w:w="1008" w:type="dxa"/>
            <w:shd w:val="clear" w:color="auto" w:fill="auto"/>
          </w:tcPr>
          <w:p w14:paraId="5AA651BD" w14:textId="77777777" w:rsidR="00F5323B" w:rsidRPr="003651D9" w:rsidRDefault="00F5323B" w:rsidP="008677F1">
            <w:pPr>
              <w:pStyle w:val="Corpodeltesto"/>
              <w:rPr>
                <w:b/>
              </w:rPr>
            </w:pPr>
            <w:r w:rsidRPr="003651D9">
              <w:rPr>
                <w:b/>
              </w:rPr>
              <w:t>Role:</w:t>
            </w:r>
          </w:p>
        </w:tc>
        <w:tc>
          <w:tcPr>
            <w:tcW w:w="8568" w:type="dxa"/>
          </w:tcPr>
          <w:p w14:paraId="399AB8D2" w14:textId="77777777" w:rsidR="00F5323B" w:rsidRDefault="00F5323B" w:rsidP="008677F1">
            <w:pPr>
              <w:pStyle w:val="Corpodeltesto"/>
            </w:pPr>
            <w:r>
              <w:t>Receives, stores and eventually notifies the Workflow Document</w:t>
            </w:r>
          </w:p>
        </w:tc>
      </w:tr>
    </w:tbl>
    <w:p w14:paraId="17E3A621" w14:textId="7DFD482E" w:rsidR="00F5323B" w:rsidRPr="003651D9" w:rsidRDefault="00F5323B" w:rsidP="00F5323B">
      <w:pPr>
        <w:pStyle w:val="Titolo3"/>
        <w:numPr>
          <w:ilvl w:val="0"/>
          <w:numId w:val="0"/>
        </w:numPr>
        <w:rPr>
          <w:noProof w:val="0"/>
        </w:rPr>
      </w:pPr>
      <w:r w:rsidRPr="003651D9">
        <w:rPr>
          <w:noProof w:val="0"/>
        </w:rPr>
        <w:t>3.Y</w:t>
      </w:r>
      <w:r w:rsidR="00BD1FA5">
        <w:rPr>
          <w:noProof w:val="0"/>
        </w:rPr>
        <w:t>4</w:t>
      </w:r>
      <w:r w:rsidRPr="003651D9">
        <w:rPr>
          <w:noProof w:val="0"/>
        </w:rPr>
        <w:t>.3 Referenced Standards</w:t>
      </w:r>
    </w:p>
    <w:p w14:paraId="136907FF" w14:textId="77777777" w:rsidR="00F5323B" w:rsidRPr="00855164" w:rsidRDefault="00F5323B" w:rsidP="00F5323B">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3F648A78" w14:textId="77777777" w:rsidR="00F5323B" w:rsidRPr="00855164" w:rsidRDefault="00F5323B" w:rsidP="00F5323B">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 xml:space="preserve">ee ITI TF-1:20 </w:t>
      </w:r>
      <w:r>
        <w:rPr>
          <w:i w:val="0"/>
        </w:rPr>
        <w:t>and</w:t>
      </w:r>
      <w:r w:rsidRPr="00855164">
        <w:rPr>
          <w:i w:val="0"/>
        </w:rPr>
        <w:t xml:space="preserve"> ITI TF-3:4.5</w:t>
      </w:r>
      <w:r>
        <w:rPr>
          <w:i w:val="0"/>
        </w:rPr>
        <w:t>.</w:t>
      </w:r>
    </w:p>
    <w:p w14:paraId="0F20E65A" w14:textId="1132A32D" w:rsidR="00F5323B" w:rsidRPr="003651D9" w:rsidRDefault="00F5323B" w:rsidP="00F5323B">
      <w:pPr>
        <w:pStyle w:val="Titolo3"/>
        <w:numPr>
          <w:ilvl w:val="0"/>
          <w:numId w:val="0"/>
        </w:numPr>
        <w:rPr>
          <w:noProof w:val="0"/>
        </w:rPr>
      </w:pPr>
      <w:r w:rsidRPr="003651D9">
        <w:rPr>
          <w:noProof w:val="0"/>
        </w:rPr>
        <w:t>3.Y</w:t>
      </w:r>
      <w:r w:rsidR="00BD1FA5">
        <w:rPr>
          <w:noProof w:val="0"/>
        </w:rPr>
        <w:t>4</w:t>
      </w:r>
      <w:r w:rsidRPr="003651D9">
        <w:rPr>
          <w:noProof w:val="0"/>
        </w:rPr>
        <w:t>.4 Interaction Diagram</w:t>
      </w:r>
    </w:p>
    <w:p w14:paraId="1D7E76F5" w14:textId="77777777" w:rsidR="00F5323B" w:rsidRPr="003651D9" w:rsidRDefault="00F5323B" w:rsidP="00F5323B">
      <w:pPr>
        <w:pStyle w:val="Corpodeltesto"/>
      </w:pPr>
      <w:r>
        <w:rPr>
          <w:noProof/>
          <w:lang w:val="it-IT" w:eastAsia="it-IT"/>
        </w:rPr>
        <mc:AlternateContent>
          <mc:Choice Requires="wpg">
            <w:drawing>
              <wp:inline distT="0" distB="0" distL="0" distR="0" wp14:anchorId="2B42A795" wp14:editId="3723BF0B">
                <wp:extent cx="5943600" cy="2400300"/>
                <wp:effectExtent l="0" t="0" r="0" b="12700"/>
                <wp:docPr id="212"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13"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2D06DB" w14:textId="6119B618" w:rsidR="00704901" w:rsidRPr="007C1AAC" w:rsidRDefault="00704901" w:rsidP="00F5323B">
                              <w:pPr>
                                <w:spacing w:before="0"/>
                                <w:jc w:val="center"/>
                                <w:rPr>
                                  <w:sz w:val="22"/>
                                  <w:szCs w:val="22"/>
                                </w:rPr>
                              </w:pPr>
                              <w:r>
                                <w:rPr>
                                  <w:sz w:val="22"/>
                                  <w:szCs w:val="22"/>
                                </w:rPr>
                                <w:t>HT Participant</w:t>
                              </w:r>
                            </w:p>
                            <w:p w14:paraId="636CC6AA" w14:textId="77777777" w:rsidR="00704901" w:rsidRDefault="00704901" w:rsidP="00F5323B">
                              <w:pPr>
                                <w:spacing w:before="0"/>
                              </w:pPr>
                            </w:p>
                            <w:p w14:paraId="5F0E500E" w14:textId="77777777" w:rsidR="00704901" w:rsidRPr="007C1AAC" w:rsidRDefault="00704901" w:rsidP="00F5323B">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15"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6"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782BA" w14:textId="7ACB59E4" w:rsidR="00704901" w:rsidRPr="007C1AAC" w:rsidRDefault="00704901" w:rsidP="00F5323B">
                              <w:pPr>
                                <w:spacing w:before="0"/>
                                <w:rPr>
                                  <w:sz w:val="22"/>
                                  <w:szCs w:val="22"/>
                                </w:rPr>
                              </w:pPr>
                              <w:r>
                                <w:t>Add Request of more clinical information</w:t>
                              </w:r>
                              <w:r w:rsidRPr="00664105">
                                <w:t xml:space="preserve"> </w:t>
                              </w:r>
                            </w:p>
                          </w:txbxContent>
                        </wps:txbx>
                        <wps:bodyPr rot="0" vert="horz" wrap="square" lIns="0" tIns="0" rIns="0" bIns="0" anchor="t" anchorCtr="0" upright="1">
                          <a:noAutofit/>
                        </wps:bodyPr>
                      </wps:wsp>
                      <wps:wsp>
                        <wps:cNvPr id="217"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8"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9"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0"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D17C97" w14:textId="77777777" w:rsidR="00704901" w:rsidRPr="007C1AAC" w:rsidRDefault="00704901" w:rsidP="00F5323B">
                              <w:pPr>
                                <w:spacing w:before="0"/>
                                <w:jc w:val="center"/>
                                <w:rPr>
                                  <w:sz w:val="22"/>
                                  <w:szCs w:val="22"/>
                                </w:rPr>
                              </w:pPr>
                              <w:r>
                                <w:rPr>
                                  <w:sz w:val="22"/>
                                  <w:szCs w:val="22"/>
                                </w:rPr>
                                <w:t>XDS Document Repository</w:t>
                              </w:r>
                            </w:p>
                            <w:p w14:paraId="54A59DFF" w14:textId="77777777" w:rsidR="00704901" w:rsidRDefault="00704901" w:rsidP="00F5323B">
                              <w:pPr>
                                <w:spacing w:before="0"/>
                              </w:pPr>
                            </w:p>
                            <w:p w14:paraId="70AB241D" w14:textId="77777777" w:rsidR="00704901" w:rsidRPr="007C1AAC" w:rsidRDefault="00704901" w:rsidP="00F5323B">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22"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F5C23" w14:textId="77777777" w:rsidR="00704901" w:rsidRPr="007C1AAC" w:rsidRDefault="00704901" w:rsidP="00F5323B">
                              <w:pPr>
                                <w:spacing w:before="0"/>
                                <w:rPr>
                                  <w:sz w:val="22"/>
                                  <w:szCs w:val="22"/>
                                </w:rPr>
                              </w:pPr>
                              <w:r>
                                <w:t>Provide And Register Document set-b Response</w:t>
                              </w:r>
                              <w:r w:rsidDel="00281B77">
                                <w:rPr>
                                  <w:sz w:val="22"/>
                                  <w:szCs w:val="22"/>
                                </w:rPr>
                                <w:t xml:space="preserve"> </w:t>
                              </w:r>
                            </w:p>
                            <w:p w14:paraId="414E87DA" w14:textId="77777777" w:rsidR="00704901" w:rsidRDefault="00704901" w:rsidP="00F5323B">
                              <w:pPr>
                                <w:spacing w:before="0"/>
                              </w:pPr>
                            </w:p>
                            <w:p w14:paraId="7CBE8790" w14:textId="77777777" w:rsidR="00704901" w:rsidRPr="007C1AAC" w:rsidRDefault="00704901" w:rsidP="00F5323B">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90"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">
                <o:lock v:ext="edit" aspectratio="t"/>
                <v:rect id="AutoShape 29" o:spid="_x0000_s1091"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PLExgAA&#10;ANwAAAAPAAAAZHJzL2Rvd25yZXYueG1sRI/dasJAFITvC77DcgRvSt1ooUiajYggDSJI48/1IXua&#10;hGbPxuw2iW/fLRS8HGbmGyZZj6YRPXWutqxgMY9AEBdW11wqOJ92LysQziNrbCyTgjs5WKeTpwRj&#10;bQf+pD73pQgQdjEqqLxvYyldUZFBN7ctcfC+bGfQB9mVUnc4BLhp5DKK3qTBmsNChS1tKyq+8x+j&#10;YCiO/fV0+JDH52tm+Zbdtvllr9RsOm7eQXga/SP83860guXiFf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XPLExgAAANwAAAAPAAAAAAAAAAAAAAAAAJcCAABkcnMv&#10;ZG93bnJldi54bWxQSwUGAAAAAAQABAD1AAAAigMAAAAA&#10;" filled="f" stroked="f">
                  <o:lock v:ext="edit" aspectratio="t" text="t"/>
                </v:rect>
                <v:shape id="Text Box 30" o:spid="_x0000_s1092"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76zwgAA&#10;ANwAAAAPAAAAZHJzL2Rvd25yZXYueG1sRI/disIwFITvBd8hHMEb2aaKv9UoKuzira4PcNoc22Jz&#10;Uppo69ubhQUvh5n5htnsOlOJJzWutKxgHMUgiDOrS84VXH+/v5YgnEfWWFkmBS9ysNv2extMtG35&#10;TM+Lz0WAsEtQQeF9nUjpsoIMusjWxMG72cagD7LJpW6wDXBTyUkcz6XBksNCgTUdC8rul4dRcDu1&#10;o9mqTX/8dXGezg9YLlL7Umo46PZrEJ46/wn/t09awWQ8hb8z4QjI7R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5bvrPCAAAA3AAAAA8AAAAAAAAAAAAAAAAAlwIAAGRycy9kb3du&#10;cmV2LnhtbFBLBQYAAAAABAAEAPUAAACGAwAAAAA=&#10;" stroked="f">
                  <v:textbox>
                    <w:txbxContent>
                      <w:p w14:paraId="1D2D06DB" w14:textId="6119B618" w:rsidR="00704901" w:rsidRPr="007C1AAC" w:rsidRDefault="00704901" w:rsidP="00F5323B">
                        <w:pPr>
                          <w:spacing w:before="0"/>
                          <w:jc w:val="center"/>
                          <w:rPr>
                            <w:sz w:val="22"/>
                            <w:szCs w:val="22"/>
                          </w:rPr>
                        </w:pPr>
                        <w:r>
                          <w:rPr>
                            <w:sz w:val="22"/>
                            <w:szCs w:val="22"/>
                          </w:rPr>
                          <w:t>HT Participant</w:t>
                        </w:r>
                      </w:p>
                      <w:p w14:paraId="636CC6AA" w14:textId="77777777" w:rsidR="00704901" w:rsidRDefault="00704901" w:rsidP="00F5323B">
                        <w:pPr>
                          <w:spacing w:before="0"/>
                        </w:pPr>
                      </w:p>
                      <w:p w14:paraId="5F0E500E" w14:textId="77777777" w:rsidR="00704901" w:rsidRPr="007C1AAC" w:rsidRDefault="00704901" w:rsidP="00F5323B">
                        <w:pPr>
                          <w:spacing w:before="0"/>
                          <w:jc w:val="center"/>
                          <w:rPr>
                            <w:sz w:val="22"/>
                            <w:szCs w:val="22"/>
                          </w:rPr>
                        </w:pPr>
                        <w:r w:rsidRPr="007C1AAC">
                          <w:rPr>
                            <w:sz w:val="22"/>
                            <w:szCs w:val="22"/>
                          </w:rPr>
                          <w:t>A</w:t>
                        </w:r>
                        <w:r>
                          <w:rPr>
                            <w:sz w:val="22"/>
                            <w:szCs w:val="22"/>
                          </w:rPr>
                          <w:t>ctor A</w:t>
                        </w:r>
                      </w:p>
                    </w:txbxContent>
                  </v:textbox>
                </v:shape>
                <v:line id="Line 31" o:spid="_x0000_s1093"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EE88MAAADcAAAADwAAAGRycy9kb3ducmV2LnhtbESPS4vCMBSF98L8h3AHZqepwohTjSID&#10;ggsfqIPrS3Ntq81NTTK1/nsjCC4P5/FxJrPWVKIh50vLCvq9BARxZnXJuYK/w6I7AuEDssbKMim4&#10;k4fZ9KMzwVTbG++o2YdcxBH2KSooQqhTKX1WkEHfszVx9E7WGQxRulxqh7c4bio5SJKhNFhyJBRY&#10;029B2WX/byI3y1fuejxf2uVpvVpcufnZHLZKfX228zGIQG14h1/tpVYw6H/D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mhBPPDAAAA3AAAAA8AAAAAAAAAAAAA&#10;AAAAoQIAAGRycy9kb3ducmV2LnhtbFBLBQYAAAAABAAEAPkAAACRAwAAAAA=&#10;">
                  <v:stroke dashstyle="dash"/>
                </v:line>
                <v:shape id="Text Box 32" o:spid="_x0000_s1094"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5uhxAAA&#10;ANwAAAAPAAAAZHJzL2Rvd25yZXYueG1sRI9Ba8JAFITvBf/D8gRvdaOH0EZXEVEQBGmMB4/P7DNZ&#10;zL6N2VXTf98tFHocZuYbZr7sbSOe1HnjWMFknIAgLp02XCk4Fdv3DxA+IGtsHJOCb/KwXAze5php&#10;9+KcnsdQiQhhn6GCOoQ2k9KXNVn0Y9cSR+/qOoshyq6SusNXhNtGTpMklRYNx4UaW1rXVN6OD6tg&#10;deZ8Y+6Hy1d+zU1RfCa8T29KjYb9agYiUB/+w3/tnVYwnaTweyYe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4ebocQAAADcAAAADwAAAAAAAAAAAAAAAACXAgAAZHJzL2Rv&#10;d25yZXYueG1sUEsFBgAAAAAEAAQA9QAAAIgDAAAAAA==&#10;" filled="f" stroked="f">
                  <v:textbox inset="0,0,0,0">
                    <w:txbxContent>
                      <w:p w14:paraId="0E5782BA" w14:textId="7ACB59E4" w:rsidR="00704901" w:rsidRPr="007C1AAC" w:rsidRDefault="00704901" w:rsidP="00F5323B">
                        <w:pPr>
                          <w:spacing w:before="0"/>
                          <w:rPr>
                            <w:sz w:val="22"/>
                            <w:szCs w:val="22"/>
                          </w:rPr>
                        </w:pPr>
                        <w:r>
                          <w:t>Add Request of more clinical information</w:t>
                        </w:r>
                        <w:r w:rsidRPr="00664105">
                          <w:t xml:space="preserve"> </w:t>
                        </w:r>
                      </w:p>
                    </w:txbxContent>
                  </v:textbox>
                </v:shape>
                <v:line id="Line 33" o:spid="_x0000_s1095"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8/H8MAAADcAAAADwAAAGRycy9kb3ducmV2LnhtbESPS4vCMBSF98L8h3AHZqepLkanGkUG&#10;BBc+UAfXl+baVpubmmRq/fdGEFwezuPjTGatqURDzpeWFfR7CQjizOqScwV/h0V3BMIHZI2VZVJw&#10;Jw+z6Udngqm2N95Rsw+5iCPsU1RQhFCnUvqsIIO+Z2vi6J2sMxiidLnUDm9x3FRykCTf0mDJkVBg&#10;Tb8FZZf9v4ncLF+56/F8aZen9Wpx5eZnc9gq9fXZzscgArXhHX61l1rBoD+E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Y/Px/DAAAA3AAAAA8AAAAAAAAAAAAA&#10;AAAAoQIAAGRycy9kb3ducmV2LnhtbFBLBQYAAAAABAAEAPkAAACRAwAAAAA=&#10;">
                  <v:stroke dashstyle="dash"/>
                </v:line>
                <v:rect id="Rectangle 34" o:spid="_x0000_s1096"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JYQ1wQAA&#10;ANwAAAAPAAAAZHJzL2Rvd25yZXYueG1sRE9Ni8IwEL0v+B/CCN7WtBVktxqLKIoetV72NjZjW20m&#10;pYla/fWbw8IeH+97nvWmEQ/qXG1ZQTyOQBAXVtdcKjjlm88vEM4ja2wsk4IXOcgWg485pto++UCP&#10;oy9FCGGXooLK+zaV0hUVGXRj2xIH7mI7gz7ArpS6w2cIN41MomgqDdYcGipsaVVRcTvejYJznZzw&#10;fci3kfneTPy+z6/3n7VSo2G/nIHw1Pt/8Z97pxUkcVgbzoQjIB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iWENcEAAADcAAAADwAAAAAAAAAAAAAAAACXAgAAZHJzL2Rvd25y&#10;ZXYueG1sUEsFBgAAAAAEAAQA9QAAAIUDAAAAAA==&#10;"/>
                <v:rect id="Rectangle 35" o:spid="_x0000_s1097"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aSGuxQAA&#10;ANwAAAAPAAAAZHJzL2Rvd25yZXYueG1sRI9Pa8JAFMTvQr/D8gq9mY0RpEldRRSlHvPn0ttr9jVJ&#10;zb4N2VXTfvpuodDjMDO/YdbbyfTiRqPrLCtYRDEI4trqjhsFVXmcP4NwHlljb5kUfJGD7eZhtsZM&#10;2zvndCt8IwKEXYYKWu+HTEpXt2TQRXYgDt6HHQ36IMdG6hHvAW56mcTxShrsOCy0ONC+pfpSXI2C&#10;9y6p8DsvT7FJj0t/nsrP69tBqafHafcCwtPk/8N/7VetIFmk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lpIa7FAAAA3AAAAA8AAAAAAAAAAAAAAAAAlwIAAGRycy9k&#10;b3ducmV2LnhtbFBLBQYAAAAABAAEAPUAAACJAwAAAAA=&#10;"/>
                <v:line id="Line 36" o:spid="_x0000_s1098"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lHtVsIAAADcAAAADwAAAGRycy9kb3ducmV2LnhtbERPu2rDMBTdC/0HcQvdGtkemsaJYkJN&#10;oUMbyIPMN9aNZWJdGUt11L+vhkDHw3mvqmh7MdHoO8cK8lkGgrhxuuNWwfHw8fIGwgdkjb1jUvBL&#10;Hqr148MKS+1uvKNpH1qRQtiXqMCEMJRS+saQRT9zA3HiLm60GBIcW6lHvKVw28siy16lxY5Tg8GB&#10;3g011/2PVTA39U7OZf112NZTly/idzydF0o9P8XNEkSgGP7Fd/enVlAUaX46k46AXP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lHtVsIAAADcAAAADwAAAAAAAAAAAAAA&#10;AAChAgAAZHJzL2Rvd25yZXYueG1sUEsFBgAAAAAEAAQA+QAAAJADAAAAAA==&#10;">
                  <v:stroke endarrow="block"/>
                </v:line>
                <v:shape id="Text Box 37" o:spid="_x0000_s1099"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QNeWxAAA&#10;ANwAAAAPAAAAZHJzL2Rvd25yZXYueG1sRI9bi8IwFITfhf0P4Sz4ItvU4mWtRlkFF1+9/IBjc3ph&#10;m5PSRFv/vREWfBxm5htmtelNLe7UusqygnEUgyDOrK64UHA577++QTiPrLG2TAoe5GCz/hisMNW2&#10;4yPdT74QAcIuRQWl900qpctKMugi2xAHL7etQR9kW0jdYhfgppZJHM+kwYrDQokN7UrK/k43oyA/&#10;dKPporv++sv8OJltsZpf7UOp4Wf/swThqffv8H/7oBUkyRheZ8IRkO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EDXlsQAAADcAAAADwAAAAAAAAAAAAAAAACXAgAAZHJzL2Rv&#10;d25yZXYueG1sUEsFBgAAAAAEAAQA9QAAAIgDAAAAAA==&#10;" stroked="f">
                  <v:textbox>
                    <w:txbxContent>
                      <w:p w14:paraId="59D17C97" w14:textId="77777777" w:rsidR="00704901" w:rsidRPr="007C1AAC" w:rsidRDefault="00704901" w:rsidP="00F5323B">
                        <w:pPr>
                          <w:spacing w:before="0"/>
                          <w:jc w:val="center"/>
                          <w:rPr>
                            <w:sz w:val="22"/>
                            <w:szCs w:val="22"/>
                          </w:rPr>
                        </w:pPr>
                        <w:r>
                          <w:rPr>
                            <w:sz w:val="22"/>
                            <w:szCs w:val="22"/>
                          </w:rPr>
                          <w:t>XDS Document Repository</w:t>
                        </w:r>
                      </w:p>
                      <w:p w14:paraId="54A59DFF" w14:textId="77777777" w:rsidR="00704901" w:rsidRDefault="00704901" w:rsidP="00F5323B">
                        <w:pPr>
                          <w:spacing w:before="0"/>
                        </w:pPr>
                      </w:p>
                      <w:p w14:paraId="70AB241D" w14:textId="77777777" w:rsidR="00704901" w:rsidRPr="007C1AAC" w:rsidRDefault="00704901" w:rsidP="00F5323B">
                        <w:pPr>
                          <w:spacing w:before="0"/>
                          <w:jc w:val="center"/>
                          <w:rPr>
                            <w:sz w:val="22"/>
                            <w:szCs w:val="22"/>
                          </w:rPr>
                        </w:pPr>
                        <w:r w:rsidRPr="007C1AAC">
                          <w:rPr>
                            <w:sz w:val="22"/>
                            <w:szCs w:val="22"/>
                          </w:rPr>
                          <w:t>A</w:t>
                        </w:r>
                        <w:r>
                          <w:rPr>
                            <w:sz w:val="22"/>
                            <w:szCs w:val="22"/>
                          </w:rPr>
                          <w:t>ctor D</w:t>
                        </w:r>
                      </w:p>
                    </w:txbxContent>
                  </v:textbox>
                </v:shape>
                <v:line id="Line 38" o:spid="_x0000_s1100"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CRKcQAAADcAAAADwAAAGRycy9kb3ducmV2LnhtbESPQWvCQBCF7wX/wzJCL6FuGkFsdBVr&#10;FQTpodpDj0N2TILZ2ZAdNf57t1Do8fHmfW/efNm7Rl2pC7VnA6+jFBRx4W3NpYHv4/ZlCioIssXG&#10;Mxm4U4DlYvA0x9z6G3/R9SClihAOORqoRNpc61BU5DCMfEscvZPvHEqUXalth7cId43O0nSiHdYc&#10;GypsaV1RcT5cXHxj+8kf43Hy7nSSvNHmR/apFmOeh/1qBkqol//jv/TOGsiyDH7HRALox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JEpxAAAANwAAAAPAAAAAAAAAAAA&#10;AAAAAKECAABkcnMvZG93bnJldi54bWxQSwUGAAAAAAQABAD5AAAAkgMAAAAA&#10;">
                  <v:stroke endarrow="block"/>
                </v:line>
                <v:shape id="Text Box 39" o:spid="_x0000_s1101"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PKExQAA&#10;ANwAAAAPAAAAZHJzL2Rvd25yZXYueG1sRI9Ba8JAFITvBf/D8oTe6sYUpEZXEWlBKBRjPHh8Zp/J&#10;YvZtzK6a/vuuUPA4zMw3zHzZ20bcqPPGsYLxKAFBXDptuFKwL77ePkD4gKyxcUwKfsnDcjF4mWOm&#10;3Z1zuu1CJSKEfYYK6hDaTEpf1mTRj1xLHL2T6yyGKLtK6g7vEW4bmSbJRFo0HBdqbGldU3neXa2C&#10;1YHzT3P5OW7zU26KYprw9+Ss1OuwX81ABOrDM/zf3mgFa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c8oTFAAAA3AAAAA8AAAAAAAAAAAAAAAAAlwIAAGRycy9k&#10;b3ducmV2LnhtbFBLBQYAAAAABAAEAPUAAACJAwAAAAA=&#10;" filled="f" stroked="f">
                  <v:textbox inset="0,0,0,0">
                    <w:txbxContent>
                      <w:p w14:paraId="2D0F5C23" w14:textId="77777777" w:rsidR="00704901" w:rsidRPr="007C1AAC" w:rsidRDefault="00704901" w:rsidP="00F5323B">
                        <w:pPr>
                          <w:spacing w:before="0"/>
                          <w:rPr>
                            <w:sz w:val="22"/>
                            <w:szCs w:val="22"/>
                          </w:rPr>
                        </w:pPr>
                        <w:r>
                          <w:t>Provide And Register Document set-b Response</w:t>
                        </w:r>
                        <w:r w:rsidDel="00281B77">
                          <w:rPr>
                            <w:sz w:val="22"/>
                            <w:szCs w:val="22"/>
                          </w:rPr>
                          <w:t xml:space="preserve"> </w:t>
                        </w:r>
                      </w:p>
                      <w:p w14:paraId="414E87DA" w14:textId="77777777" w:rsidR="00704901" w:rsidRDefault="00704901" w:rsidP="00F5323B">
                        <w:pPr>
                          <w:spacing w:before="0"/>
                        </w:pPr>
                      </w:p>
                      <w:p w14:paraId="7CBE8790" w14:textId="77777777" w:rsidR="00704901" w:rsidRPr="007C1AAC" w:rsidRDefault="00704901" w:rsidP="00F5323B">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643B5DFD" w14:textId="129432D8" w:rsidR="00F5323B" w:rsidRDefault="00F5323B" w:rsidP="00E70755">
      <w:pPr>
        <w:pStyle w:val="Titolo4"/>
        <w:numPr>
          <w:ilvl w:val="0"/>
          <w:numId w:val="0"/>
        </w:numPr>
      </w:pPr>
      <w:r w:rsidRPr="003651D9">
        <w:rPr>
          <w:noProof w:val="0"/>
        </w:rPr>
        <w:t>3.Y</w:t>
      </w:r>
      <w:r w:rsidR="00F62FDC">
        <w:rPr>
          <w:noProof w:val="0"/>
        </w:rPr>
        <w:t>4</w:t>
      </w:r>
      <w:r w:rsidRPr="003651D9">
        <w:rPr>
          <w:noProof w:val="0"/>
        </w:rPr>
        <w:t xml:space="preserve">.4.1 </w:t>
      </w:r>
      <w:r w:rsidR="00D41247">
        <w:t>Add Request of more clinical information</w:t>
      </w:r>
    </w:p>
    <w:p w14:paraId="163A07FD" w14:textId="58FCAED6" w:rsidR="00D95DE4" w:rsidRPr="001C002C" w:rsidRDefault="00D95DE4" w:rsidP="00D95DE4">
      <w:pPr>
        <w:pStyle w:val="AuthorInstructions"/>
        <w:rPr>
          <w:i w:val="0"/>
        </w:rPr>
      </w:pPr>
      <w:r w:rsidRPr="00F11D89">
        <w:rPr>
          <w:i w:val="0"/>
        </w:rPr>
        <w:t xml:space="preserve">This message </w:t>
      </w:r>
      <w:r>
        <w:rPr>
          <w:i w:val="0"/>
        </w:rPr>
        <w:t>requests</w:t>
      </w:r>
      <w:r w:rsidR="00743AD8">
        <w:rPr>
          <w:i w:val="0"/>
        </w:rPr>
        <w:t xml:space="preserve"> that</w:t>
      </w:r>
      <w:r w:rsidRPr="00E24BDE">
        <w:rPr>
          <w:i w:val="0"/>
        </w:rPr>
        <w:t xml:space="preserve"> </w:t>
      </w:r>
      <w:r w:rsidRPr="00E25F8D">
        <w:rPr>
          <w:i w:val="0"/>
        </w:rPr>
        <w:t xml:space="preserve">HT </w:t>
      </w:r>
      <w:r>
        <w:rPr>
          <w:i w:val="0"/>
        </w:rPr>
        <w:t>Requester</w:t>
      </w:r>
      <w:r w:rsidRPr="00E25F8D">
        <w:rPr>
          <w:i w:val="0"/>
        </w:rPr>
        <w:t xml:space="preserve"> </w:t>
      </w:r>
      <w:r>
        <w:rPr>
          <w:i w:val="0"/>
        </w:rPr>
        <w:t xml:space="preserve">provides </w:t>
      </w:r>
      <w:r w:rsidRPr="00D95DE4">
        <w:rPr>
          <w:i w:val="0"/>
        </w:rPr>
        <w:t>more clinical information</w:t>
      </w:r>
      <w:r w:rsidRPr="00C062BE">
        <w:rPr>
          <w:i w:val="0"/>
        </w:rPr>
        <w:t xml:space="preserve"> </w:t>
      </w:r>
      <w:r w:rsidR="000B40A3">
        <w:rPr>
          <w:i w:val="0"/>
        </w:rPr>
        <w:t xml:space="preserve">to </w:t>
      </w:r>
      <w:r w:rsidRPr="00C062BE">
        <w:rPr>
          <w:i w:val="0"/>
        </w:rPr>
        <w:t>Heart Team.</w:t>
      </w:r>
    </w:p>
    <w:p w14:paraId="6F2A8F69" w14:textId="77777777" w:rsidR="00F5323B" w:rsidRDefault="00F5323B" w:rsidP="00F5323B">
      <w:pPr>
        <w:pStyle w:val="AuthorInstructions"/>
        <w:rPr>
          <w:i w:val="0"/>
        </w:rPr>
      </w:pPr>
    </w:p>
    <w:p w14:paraId="4ECCA23C" w14:textId="0420A01C" w:rsidR="00F5323B" w:rsidRPr="003651D9" w:rsidRDefault="00F5323B" w:rsidP="00F5323B">
      <w:pPr>
        <w:pStyle w:val="Titolo5"/>
        <w:numPr>
          <w:ilvl w:val="0"/>
          <w:numId w:val="0"/>
        </w:numPr>
        <w:rPr>
          <w:noProof w:val="0"/>
        </w:rPr>
      </w:pPr>
      <w:r w:rsidRPr="003651D9">
        <w:rPr>
          <w:noProof w:val="0"/>
        </w:rPr>
        <w:t>3.Y</w:t>
      </w:r>
      <w:r w:rsidR="00E91F7F">
        <w:rPr>
          <w:noProof w:val="0"/>
        </w:rPr>
        <w:t>4</w:t>
      </w:r>
      <w:r w:rsidRPr="003651D9">
        <w:rPr>
          <w:noProof w:val="0"/>
        </w:rPr>
        <w:t>.4.1.1 Trigger Events</w:t>
      </w:r>
    </w:p>
    <w:p w14:paraId="274590E4" w14:textId="04B07CCC" w:rsidR="000B40A3" w:rsidRPr="00743AD8" w:rsidRDefault="000B40A3" w:rsidP="000B40A3">
      <w:r>
        <w:t xml:space="preserve">The HT Participant sends this message when it has accepted to be involved in the HT and is </w:t>
      </w:r>
      <w:r w:rsidRPr="00743AD8">
        <w:t xml:space="preserve">ready to </w:t>
      </w:r>
      <w:r w:rsidR="004A7724" w:rsidRPr="00F43FCC">
        <w:t>request</w:t>
      </w:r>
      <w:r w:rsidRPr="00F43FCC">
        <w:t xml:space="preserve"> </w:t>
      </w:r>
      <w:r w:rsidR="004A7724" w:rsidRPr="00F43FCC">
        <w:t xml:space="preserve">that </w:t>
      </w:r>
      <w:r w:rsidRPr="00F43FCC">
        <w:t xml:space="preserve">HT Requester provides </w:t>
      </w:r>
      <w:r w:rsidRPr="00743AD8">
        <w:t xml:space="preserve">more clinical information </w:t>
      </w:r>
      <w:r w:rsidRPr="00F43FCC">
        <w:t xml:space="preserve">to </w:t>
      </w:r>
      <w:r w:rsidR="00ED1069">
        <w:t xml:space="preserve">the </w:t>
      </w:r>
      <w:r w:rsidRPr="00743AD8">
        <w:t>Heart Team.</w:t>
      </w:r>
    </w:p>
    <w:p w14:paraId="020A1580" w14:textId="77777777" w:rsidR="000B40A3" w:rsidRDefault="000B40A3" w:rsidP="000B40A3">
      <w:r>
        <w:t xml:space="preserve">The </w:t>
      </w:r>
      <w:r w:rsidRPr="00855164">
        <w:rPr>
          <w:b/>
        </w:rPr>
        <w:t>pre-conditions</w:t>
      </w:r>
      <w:r>
        <w:t xml:space="preserve"> are encoded as:</w:t>
      </w:r>
    </w:p>
    <w:p w14:paraId="57E78A9E" w14:textId="14EB5C5B" w:rsidR="000B40A3" w:rsidRPr="007858B9" w:rsidRDefault="000B40A3" w:rsidP="00704901">
      <w:r>
        <w:t xml:space="preserve">The workflow document is </w:t>
      </w:r>
      <w:r w:rsidR="00346182">
        <w:t>open</w:t>
      </w:r>
      <w:r>
        <w:t xml:space="preserve"> (</w:t>
      </w:r>
      <w:r w:rsidRPr="00B27FB8">
        <w:rPr>
          <w:rFonts w:ascii="Courier" w:hAnsi="Courier"/>
          <w:b/>
        </w:rPr>
        <w:t>WorkflowDocument/workflowStatus</w:t>
      </w:r>
      <w:r>
        <w:t>=”OPEN”)</w:t>
      </w:r>
      <w:r w:rsidRPr="00B27FB8">
        <w:rPr>
          <w:b/>
        </w:rPr>
        <w:t xml:space="preserve"> and t</w:t>
      </w:r>
      <w:r>
        <w:t>he HT Involv</w:t>
      </w:r>
      <w:r w:rsidR="00346182">
        <w:t>e</w:t>
      </w:r>
      <w:r>
        <w:t>ment</w:t>
      </w:r>
      <w:r w:rsidRPr="00A555FB">
        <w:t xml:space="preserve"> task</w:t>
      </w:r>
      <w:r w:rsidR="00346182">
        <w:t xml:space="preserve"> to which HT participant is owner</w:t>
      </w:r>
      <w:r w:rsidRPr="00A555FB">
        <w:t xml:space="preserve"> is </w:t>
      </w:r>
      <w:r>
        <w:t>“IN PROGRESS</w:t>
      </w:r>
      <w:r w:rsidRPr="00A555FB">
        <w:t>”</w:t>
      </w:r>
      <w:r w:rsidRPr="00B27FB8">
        <w:rPr>
          <w:b/>
        </w:rPr>
        <w:t xml:space="preserve"> </w:t>
      </w:r>
      <w:r>
        <w:t>(</w:t>
      </w:r>
      <w:r w:rsidRPr="00B27FB8">
        <w:rPr>
          <w:rFonts w:ascii="Courier" w:hAnsi="Courier"/>
          <w:b/>
        </w:rPr>
        <w:t>WorkflowDocument/TaskList/XDWTask/taskData/taskDetails/status</w:t>
      </w:r>
      <w:r>
        <w:t xml:space="preserve">=”IN PROGRESS” </w:t>
      </w:r>
      <w:r w:rsidRPr="00855164">
        <w:t>and</w:t>
      </w:r>
      <w:r w:rsidRPr="00B27FB8">
        <w:rPr>
          <w:b/>
        </w:rPr>
        <w:t xml:space="preserve"> </w:t>
      </w:r>
      <w:r w:rsidRPr="00B27FB8">
        <w:rPr>
          <w:rFonts w:ascii="Courier" w:hAnsi="Courier"/>
          <w:b/>
        </w:rPr>
        <w:lastRenderedPageBreak/>
        <w:t>WorkflowDocument/TaskList/XDWTask/taskData/taskDetails/taskType</w:t>
      </w:r>
      <w:r>
        <w:t>=”HTInvolvment”)</w:t>
      </w:r>
    </w:p>
    <w:p w14:paraId="5EAD5E90" w14:textId="5D434427" w:rsidR="00F5323B" w:rsidRPr="0070073A" w:rsidRDefault="00C97FA2" w:rsidP="00F5323B">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is</w:t>
      </w:r>
      <w:r w:rsidR="00F5323B">
        <w:rPr>
          <w:rFonts w:ascii="Times New Roman" w:hAnsi="Times New Roman"/>
          <w:b w:val="0"/>
          <w:noProof w:val="0"/>
          <w:kern w:val="0"/>
          <w:sz w:val="24"/>
        </w:rPr>
        <w:t xml:space="preserve">: </w:t>
      </w:r>
      <w:r w:rsidR="00F5323B" w:rsidRPr="00513E1A">
        <w:rPr>
          <w:rFonts w:ascii="Times New Roman" w:hAnsi="Times New Roman"/>
          <w:b w:val="0"/>
          <w:noProof w:val="0"/>
          <w:kern w:val="0"/>
          <w:sz w:val="24"/>
        </w:rPr>
        <w:t xml:space="preserve"> </w:t>
      </w:r>
    </w:p>
    <w:p w14:paraId="3C11A7B5" w14:textId="4C629D68" w:rsidR="00F5323B" w:rsidRDefault="00B86C23" w:rsidP="00F5323B">
      <w:pPr>
        <w:pStyle w:val="Corpodeltesto"/>
        <w:numPr>
          <w:ilvl w:val="0"/>
          <w:numId w:val="36"/>
        </w:numPr>
      </w:pPr>
      <w:r w:rsidRPr="00B86C23">
        <w:t>Request of more information document</w:t>
      </w:r>
      <w:r w:rsidR="00F5323B">
        <w:t xml:space="preserve">: the request for </w:t>
      </w:r>
      <w:r w:rsidR="00F67D27">
        <w:t>HT Requester</w:t>
      </w:r>
      <w:r w:rsidR="00F5323B">
        <w:t xml:space="preserve"> to </w:t>
      </w:r>
      <w:r w:rsidR="00F67D27">
        <w:t>provide</w:t>
      </w:r>
      <w:r w:rsidR="00F5323B">
        <w:t xml:space="preserve"> </w:t>
      </w:r>
      <w:r w:rsidR="00F67D27">
        <w:t>more clinical information (reports, images, etc)</w:t>
      </w:r>
      <w:r w:rsidR="00F5323B">
        <w:t>.</w:t>
      </w:r>
    </w:p>
    <w:p w14:paraId="5A55185E" w14:textId="77777777" w:rsidR="00F5323B" w:rsidRPr="003651D9" w:rsidRDefault="00F5323B" w:rsidP="00F5323B">
      <w:pPr>
        <w:pStyle w:val="Corpodeltesto"/>
      </w:pPr>
    </w:p>
    <w:p w14:paraId="0D94AA8A" w14:textId="5B87E52C" w:rsidR="00F5323B" w:rsidRPr="003651D9" w:rsidRDefault="00F5323B" w:rsidP="00F5323B">
      <w:pPr>
        <w:pStyle w:val="Titolo5"/>
        <w:numPr>
          <w:ilvl w:val="0"/>
          <w:numId w:val="0"/>
        </w:numPr>
        <w:rPr>
          <w:noProof w:val="0"/>
        </w:rPr>
      </w:pPr>
      <w:r w:rsidRPr="003651D9">
        <w:rPr>
          <w:noProof w:val="0"/>
        </w:rPr>
        <w:t>3.Y</w:t>
      </w:r>
      <w:r w:rsidR="00B0623E">
        <w:rPr>
          <w:noProof w:val="0"/>
        </w:rPr>
        <w:t>4</w:t>
      </w:r>
      <w:r w:rsidRPr="003651D9">
        <w:rPr>
          <w:noProof w:val="0"/>
        </w:rPr>
        <w:t>.4.1.2 Message Semantics</w:t>
      </w:r>
    </w:p>
    <w:p w14:paraId="1DC4D9CC" w14:textId="0444BC02" w:rsidR="00F5323B" w:rsidRDefault="00F5323B" w:rsidP="00F5323B">
      <w:pPr>
        <w:pStyle w:val="Corpodeltesto"/>
      </w:pPr>
      <w:r>
        <w:t xml:space="preserve">This message is a Provide And Register Document Set-b Request message. This message shall comply with the message semantics defined for the Provide and Register Document Set-b Request message in ITI TF-2b:3.41.4.1.2.  The HT </w:t>
      </w:r>
      <w:r w:rsidR="00C224CC">
        <w:t xml:space="preserve">Participant </w:t>
      </w:r>
      <w:r>
        <w:t>is the Document Source</w:t>
      </w:r>
    </w:p>
    <w:p w14:paraId="23E42920" w14:textId="77777777" w:rsidR="00F5323B" w:rsidRDefault="00F5323B" w:rsidP="00F5323B">
      <w:pPr>
        <w:pStyle w:val="Corpodeltesto"/>
      </w:pPr>
      <w:r>
        <w:t xml:space="preserve"> This section defines:</w:t>
      </w:r>
    </w:p>
    <w:p w14:paraId="030A6514" w14:textId="513D6059" w:rsidR="00F5323B" w:rsidRDefault="00ED1069" w:rsidP="00F5323B">
      <w:pPr>
        <w:pStyle w:val="Corpodeltesto"/>
        <w:numPr>
          <w:ilvl w:val="0"/>
          <w:numId w:val="37"/>
        </w:numPr>
      </w:pPr>
      <w:r>
        <w:t>T</w:t>
      </w:r>
      <w:r w:rsidR="00F5323B">
        <w:t>he Heart Team Workflow Document Content submitted in the Provide and Register.  See Section 3.Y</w:t>
      </w:r>
      <w:r w:rsidR="001251EF">
        <w:t>4</w:t>
      </w:r>
      <w:r w:rsidR="00F5323B">
        <w:t>.4.1.2.1.</w:t>
      </w:r>
    </w:p>
    <w:p w14:paraId="40D46970" w14:textId="5F0B9028" w:rsidR="00F5323B" w:rsidRDefault="00F5323B" w:rsidP="00F5323B">
      <w:pPr>
        <w:pStyle w:val="Corpodeltesto"/>
        <w:numPr>
          <w:ilvl w:val="0"/>
          <w:numId w:val="37"/>
        </w:numPr>
      </w:pPr>
      <w:r>
        <w:t xml:space="preserve">The Heart Team Request </w:t>
      </w:r>
      <w:r w:rsidR="001251EF">
        <w:t>of more clinical information</w:t>
      </w:r>
      <w:r>
        <w:t xml:space="preserve"> </w:t>
      </w:r>
      <w:r w:rsidR="00F43FCC">
        <w:t xml:space="preserve">content </w:t>
      </w:r>
      <w:r>
        <w:t>submitted in the Provide and Register.  See Section 3.Y</w:t>
      </w:r>
      <w:r w:rsidR="001251EF">
        <w:t>4</w:t>
      </w:r>
      <w:r>
        <w:t xml:space="preserve">.4.1.2.2.. </w:t>
      </w:r>
    </w:p>
    <w:p w14:paraId="2FDDB7DF" w14:textId="5DD7CB82" w:rsidR="00F5323B" w:rsidRDefault="00F5323B" w:rsidP="00F5323B">
      <w:pPr>
        <w:pStyle w:val="Corpodeltesto"/>
        <w:numPr>
          <w:ilvl w:val="0"/>
          <w:numId w:val="37"/>
        </w:numPr>
      </w:pPr>
      <w:r>
        <w:t>The Document Sharing Metadata requirements for the Submission Set and Document Entry.  See Section 3.Y</w:t>
      </w:r>
      <w:r w:rsidR="001251EF">
        <w:t>4</w:t>
      </w:r>
      <w:r>
        <w:t>.4.1.2.3.</w:t>
      </w:r>
    </w:p>
    <w:p w14:paraId="23F3E605" w14:textId="65B9316D" w:rsidR="00F5323B" w:rsidRDefault="00F5323B" w:rsidP="00F5323B">
      <w:pPr>
        <w:pStyle w:val="Titolo5"/>
        <w:numPr>
          <w:ilvl w:val="0"/>
          <w:numId w:val="0"/>
        </w:numPr>
      </w:pPr>
      <w:r>
        <w:t>3.Y</w:t>
      </w:r>
      <w:r w:rsidR="00EC79AF">
        <w:t>4</w:t>
      </w:r>
      <w:r>
        <w:t>.4.1.2.1</w:t>
      </w:r>
      <w:r w:rsidRPr="00322355">
        <w:t xml:space="preserve"> </w:t>
      </w:r>
      <w:r>
        <w:t>Heart Team Workflow Document</w:t>
      </w:r>
      <w:r w:rsidRPr="00322355">
        <w:t xml:space="preserve"> Content Requirements</w:t>
      </w:r>
    </w:p>
    <w:p w14:paraId="20817BF1" w14:textId="55B6449C" w:rsidR="00BA510F" w:rsidRPr="00F909C6" w:rsidRDefault="00BA510F" w:rsidP="00BA510F">
      <w:pPr>
        <w:pStyle w:val="Corpodeltesto"/>
      </w:pPr>
      <w:r>
        <w:t>The Heart Team Workflow Document is updated by the HT Participant.</w:t>
      </w:r>
    </w:p>
    <w:p w14:paraId="573FDF0A" w14:textId="1C84D5F0" w:rsidR="00F5323B" w:rsidRPr="001D1D9D" w:rsidRDefault="00F5323B" w:rsidP="00F5323B">
      <w:pPr>
        <w:pStyle w:val="Titolo5"/>
        <w:numPr>
          <w:ilvl w:val="0"/>
          <w:numId w:val="0"/>
        </w:numPr>
      </w:pPr>
      <w:r>
        <w:t>3.Y</w:t>
      </w:r>
      <w:r w:rsidR="00EC79AF">
        <w:t>4</w:t>
      </w:r>
      <w:r>
        <w:t>.4.1.2.1</w:t>
      </w:r>
      <w:r w:rsidRPr="001D1D9D">
        <w:t xml:space="preserve">.1 Workflow Document </w:t>
      </w:r>
      <w:r>
        <w:t>Elements</w:t>
      </w:r>
    </w:p>
    <w:p w14:paraId="2DDA2B10" w14:textId="17232B2C" w:rsidR="006A2CB3" w:rsidRDefault="00EC79AF" w:rsidP="006A2CB3">
      <w:pPr>
        <w:pStyle w:val="AuthorInstructions"/>
        <w:rPr>
          <w:i w:val="0"/>
        </w:rPr>
      </w:pPr>
      <w:r>
        <w:rPr>
          <w:i w:val="0"/>
        </w:rPr>
        <w:t xml:space="preserve">The </w:t>
      </w:r>
      <w:r w:rsidRPr="00FB1453">
        <w:rPr>
          <w:i w:val="0"/>
        </w:rPr>
        <w:t xml:space="preserve">HT </w:t>
      </w:r>
      <w:r>
        <w:rPr>
          <w:i w:val="0"/>
        </w:rPr>
        <w:t xml:space="preserve">Participant shall update the Heart Team Workflow Document according to the definition of an XDW Workflow Document in ITI TF-3: 5.4 </w:t>
      </w:r>
      <w:r w:rsidR="006A2CB3">
        <w:rPr>
          <w:i w:val="0"/>
        </w:rPr>
        <w:t xml:space="preserve"> with the following constraints:</w:t>
      </w:r>
    </w:p>
    <w:p w14:paraId="67389092" w14:textId="0EF1706D" w:rsidR="006A2CB3" w:rsidRDefault="006A2CB3" w:rsidP="006A2CB3">
      <w:pPr>
        <w:pStyle w:val="AuthorInstructions"/>
        <w:numPr>
          <w:ilvl w:val="0"/>
          <w:numId w:val="49"/>
        </w:numPr>
        <w:rPr>
          <w:i w:val="0"/>
        </w:rPr>
      </w:pPr>
      <w:r>
        <w:rPr>
          <w:i w:val="0"/>
        </w:rPr>
        <w:t xml:space="preserve">for </w:t>
      </w:r>
      <w:r>
        <w:rPr>
          <w:rFonts w:ascii="Courier" w:hAnsi="Courier"/>
          <w:b/>
          <w:i w:val="0"/>
        </w:rPr>
        <w:t>&lt;TaskList&gt;</w:t>
      </w:r>
      <w:r>
        <w:rPr>
          <w:i w:val="0"/>
        </w:rPr>
        <w:t>constraints s</w:t>
      </w:r>
      <w:r w:rsidR="00714B86">
        <w:rPr>
          <w:i w:val="0"/>
        </w:rPr>
        <w:t>ee Section 3.Y4</w:t>
      </w:r>
      <w:r>
        <w:rPr>
          <w:i w:val="0"/>
        </w:rPr>
        <w:t>.4.1.2.1.1.1</w:t>
      </w:r>
    </w:p>
    <w:p w14:paraId="73E38E3D" w14:textId="3B1DE6B7" w:rsidR="00F5323B" w:rsidRPr="001D1D9D" w:rsidRDefault="00F5323B" w:rsidP="00F5323B">
      <w:pPr>
        <w:pStyle w:val="Titolo5"/>
        <w:numPr>
          <w:ilvl w:val="0"/>
          <w:numId w:val="0"/>
        </w:numPr>
      </w:pPr>
      <w:r>
        <w:t>3.Y</w:t>
      </w:r>
      <w:r w:rsidR="009E73C9">
        <w:t>4</w:t>
      </w:r>
      <w:r>
        <w:t>.4.1.2.1</w:t>
      </w:r>
      <w:r w:rsidRPr="001D1D9D">
        <w:t>.</w:t>
      </w:r>
      <w:r>
        <w:t>1.1</w:t>
      </w:r>
      <w:r w:rsidRPr="001D1D9D">
        <w:t xml:space="preserve"> Workflow Document </w:t>
      </w:r>
      <w:r>
        <w:t>taskList Element</w:t>
      </w:r>
    </w:p>
    <w:p w14:paraId="4D7D9EA7" w14:textId="77777777" w:rsidR="00231B74" w:rsidRDefault="00F5323B" w:rsidP="00A0159D">
      <w:pPr>
        <w:pStyle w:val="Corpodeltesto"/>
      </w:pPr>
      <w:r w:rsidRPr="0070073A">
        <w:t>Th</w:t>
      </w:r>
      <w:r>
        <w:t>is element shall be structured according to ITI TF-3:5.4.2.3 “</w:t>
      </w:r>
      <w:r w:rsidRPr="000F4B84">
        <w:t>XDW Workflow Document Elements from the OASIS Human Task</w:t>
      </w:r>
      <w:r>
        <w:t xml:space="preserve">,” </w:t>
      </w:r>
      <w:r w:rsidR="00C85E53">
        <w:t>with the additional constraints</w:t>
      </w:r>
      <w:r w:rsidR="00231B74">
        <w:t xml:space="preserve"> specified below.</w:t>
      </w:r>
    </w:p>
    <w:p w14:paraId="168C2A4E" w14:textId="72C47FE9" w:rsidR="00231B74" w:rsidRPr="00A83835" w:rsidRDefault="00231B74" w:rsidP="00231B74">
      <w:pPr>
        <w:pStyle w:val="Corpodeltesto"/>
      </w:pPr>
      <w:r>
        <w:t xml:space="preserve">The HT </w:t>
      </w:r>
      <w:r w:rsidR="00F42EE3">
        <w:t>Participant</w:t>
      </w:r>
      <w:r>
        <w:t xml:space="preserve"> shall put in the </w:t>
      </w:r>
      <w:r w:rsidRPr="00B60EB2">
        <w:rPr>
          <w:rFonts w:ascii="Courier" w:hAnsi="Courier"/>
          <w:b/>
        </w:rPr>
        <w:t>&lt;</w:t>
      </w:r>
      <w:r>
        <w:rPr>
          <w:rFonts w:ascii="Courier" w:hAnsi="Courier"/>
          <w:b/>
        </w:rPr>
        <w:t>T</w:t>
      </w:r>
      <w:r w:rsidRPr="00B60EB2">
        <w:rPr>
          <w:rFonts w:ascii="Courier" w:hAnsi="Courier"/>
          <w:b/>
        </w:rPr>
        <w:t>askList&gt;</w:t>
      </w:r>
      <w:r>
        <w:t xml:space="preserve"> element: </w:t>
      </w:r>
    </w:p>
    <w:p w14:paraId="1A3FA9C9" w14:textId="76AF5DBF" w:rsidR="00231B74" w:rsidRPr="00B60EB2" w:rsidRDefault="00C224CC" w:rsidP="00231B74">
      <w:pPr>
        <w:pStyle w:val="Corpodeltesto"/>
        <w:numPr>
          <w:ilvl w:val="0"/>
          <w:numId w:val="51"/>
        </w:numPr>
        <w:rPr>
          <w:i/>
        </w:rPr>
      </w:pPr>
      <w:r>
        <w:t>One or more</w:t>
      </w:r>
      <w:r w:rsidR="00231B74">
        <w:t xml:space="preserve"> </w:t>
      </w:r>
      <w:r w:rsidR="00231B74" w:rsidRPr="00B60EB2">
        <w:rPr>
          <w:rFonts w:ascii="Courier" w:hAnsi="Courier"/>
          <w:b/>
        </w:rPr>
        <w:t>&lt;XDWTask&gt;</w:t>
      </w:r>
      <w:r w:rsidR="00231B74">
        <w:t xml:space="preserve"> child element that represents the HT Preparation task</w:t>
      </w:r>
      <w:r>
        <w:t>s</w:t>
      </w:r>
      <w:r w:rsidR="00231B74">
        <w:t xml:space="preserve">, </w:t>
      </w:r>
      <w:r w:rsidR="004B6D9F">
        <w:t xml:space="preserve">one </w:t>
      </w:r>
      <w:r w:rsidR="004B6D9F" w:rsidRPr="00B60EB2">
        <w:rPr>
          <w:rFonts w:ascii="Courier" w:hAnsi="Courier"/>
          <w:b/>
        </w:rPr>
        <w:t>&lt;XDWTask&gt;</w:t>
      </w:r>
      <w:r w:rsidR="00C53F06">
        <w:rPr>
          <w:rFonts w:ascii="Courier" w:hAnsi="Courier"/>
          <w:b/>
        </w:rPr>
        <w:t xml:space="preserve"> </w:t>
      </w:r>
      <w:r w:rsidR="00231B74">
        <w:t>for each HT Participant</w:t>
      </w:r>
      <w:r w:rsidR="000C37A2">
        <w:t xml:space="preserve"> </w:t>
      </w:r>
      <w:r w:rsidR="00231B74">
        <w:t xml:space="preserve">that has to be involved </w:t>
      </w:r>
      <w:r w:rsidR="009E73C9">
        <w:t>in Heart Team</w:t>
      </w:r>
      <w:r w:rsidR="00874A4C">
        <w:t xml:space="preserve"> and for each request of more information</w:t>
      </w:r>
      <w:r w:rsidR="009E73C9">
        <w:t>.  See Section 3.Y4</w:t>
      </w:r>
      <w:r w:rsidR="00231B74">
        <w:t>.4.1.2.1.1.1.1</w:t>
      </w:r>
    </w:p>
    <w:p w14:paraId="000EB1A8" w14:textId="77777777" w:rsidR="00F5323B" w:rsidRDefault="00F5323B" w:rsidP="00F5323B">
      <w:pPr>
        <w:pStyle w:val="Corpodeltesto"/>
      </w:pPr>
      <w:r>
        <w:t xml:space="preserve">Further requirements are defined in the next sections.  </w:t>
      </w:r>
    </w:p>
    <w:p w14:paraId="4EC22557" w14:textId="37EE93C8" w:rsidR="00F5323B" w:rsidRPr="001D1D9D" w:rsidRDefault="00C30CD8" w:rsidP="00F5323B">
      <w:pPr>
        <w:pStyle w:val="Titolo5"/>
        <w:numPr>
          <w:ilvl w:val="0"/>
          <w:numId w:val="0"/>
        </w:numPr>
      </w:pPr>
      <w:r>
        <w:lastRenderedPageBreak/>
        <w:t>3.Y4</w:t>
      </w:r>
      <w:r w:rsidR="00F5323B">
        <w:t>.4.1.2.1</w:t>
      </w:r>
      <w:r w:rsidR="00F5323B" w:rsidRPr="001D1D9D">
        <w:t>.</w:t>
      </w:r>
      <w:r w:rsidR="00F5323B">
        <w:t>1.1.1</w:t>
      </w:r>
      <w:r w:rsidR="00F5323B" w:rsidRPr="001D1D9D">
        <w:t xml:space="preserve"> </w:t>
      </w:r>
      <w:r w:rsidR="00F5323B">
        <w:t xml:space="preserve">XDW Task “HT </w:t>
      </w:r>
      <w:r w:rsidR="00B92ED6">
        <w:t>Preparation</w:t>
      </w:r>
      <w:r w:rsidR="00F5323B">
        <w:t>”</w:t>
      </w:r>
    </w:p>
    <w:p w14:paraId="091F5400" w14:textId="025D227D" w:rsidR="00F5323B" w:rsidRDefault="00F5323B" w:rsidP="00F5323B">
      <w:pPr>
        <w:pStyle w:val="AuthorInstructions"/>
        <w:rPr>
          <w:i w:val="0"/>
        </w:rPr>
      </w:pPr>
      <w:r>
        <w:rPr>
          <w:i w:val="0"/>
        </w:rPr>
        <w:t xml:space="preserve">The </w:t>
      </w:r>
      <w:r w:rsidRPr="00E17DE9">
        <w:rPr>
          <w:rFonts w:ascii="Courier" w:hAnsi="Courier"/>
          <w:b/>
          <w:i w:val="0"/>
        </w:rPr>
        <w:t>&lt;XDWTask&gt;</w:t>
      </w:r>
      <w:r>
        <w:rPr>
          <w:i w:val="0"/>
        </w:rPr>
        <w:t xml:space="preserve"> sub element </w:t>
      </w:r>
      <w:r w:rsidRPr="00B60EB2">
        <w:rPr>
          <w:rFonts w:ascii="Courier" w:hAnsi="Courier"/>
          <w:b/>
          <w:i w:val="0"/>
        </w:rPr>
        <w:t>&lt;taskDetails&gt;</w:t>
      </w:r>
      <w:r>
        <w:rPr>
          <w:i w:val="0"/>
        </w:rPr>
        <w:t xml:space="preserve">  describes the HT </w:t>
      </w:r>
      <w:r w:rsidR="003661DE">
        <w:rPr>
          <w:i w:val="0"/>
        </w:rPr>
        <w:t>Preparation</w:t>
      </w:r>
      <w:r>
        <w:rPr>
          <w:i w:val="0"/>
        </w:rPr>
        <w:t xml:space="preserve"> task details:</w:t>
      </w:r>
    </w:p>
    <w:p w14:paraId="11E63980" w14:textId="0D912DBE" w:rsidR="00F5323B" w:rsidRDefault="00F5323B" w:rsidP="00F5323B">
      <w:pPr>
        <w:pStyle w:val="AuthorInstructions"/>
        <w:numPr>
          <w:ilvl w:val="0"/>
          <w:numId w:val="49"/>
        </w:numPr>
        <w:rPr>
          <w:i w:val="0"/>
        </w:rPr>
      </w:pPr>
      <w:r>
        <w:rPr>
          <w:i w:val="0"/>
        </w:rPr>
        <w:t>the &lt;</w:t>
      </w:r>
      <w:r w:rsidRPr="0070073A">
        <w:rPr>
          <w:rFonts w:ascii="Courier" w:hAnsi="Courier"/>
          <w:b/>
          <w:i w:val="0"/>
        </w:rPr>
        <w:t>taskType</w:t>
      </w:r>
      <w:r>
        <w:rPr>
          <w:rFonts w:ascii="Courier" w:hAnsi="Courier"/>
          <w:b/>
          <w:i w:val="0"/>
        </w:rPr>
        <w:t>&gt;</w:t>
      </w:r>
      <w:r w:rsidRPr="0070073A">
        <w:rPr>
          <w:i w:val="0"/>
        </w:rPr>
        <w:t xml:space="preserve"> </w:t>
      </w:r>
      <w:r>
        <w:rPr>
          <w:i w:val="0"/>
        </w:rPr>
        <w:t>child element shall have the</w:t>
      </w:r>
      <w:r w:rsidRPr="0070073A">
        <w:rPr>
          <w:i w:val="0"/>
        </w:rPr>
        <w:t xml:space="preserve"> value “</w:t>
      </w:r>
      <w:r>
        <w:rPr>
          <w:i w:val="0"/>
        </w:rPr>
        <w:t xml:space="preserve">HT </w:t>
      </w:r>
      <w:r w:rsidR="00167D69">
        <w:rPr>
          <w:i w:val="0"/>
        </w:rPr>
        <w:t>Preparation</w:t>
      </w:r>
      <w:r w:rsidRPr="0070073A">
        <w:rPr>
          <w:i w:val="0"/>
        </w:rPr>
        <w:t>”</w:t>
      </w:r>
      <w:r>
        <w:rPr>
          <w:i w:val="0"/>
        </w:rPr>
        <w:t xml:space="preserve"> </w:t>
      </w:r>
    </w:p>
    <w:p w14:paraId="0CB27341" w14:textId="0B57949A" w:rsidR="000C769D" w:rsidRPr="000C769D" w:rsidRDefault="00F5323B" w:rsidP="00E70755">
      <w:pPr>
        <w:pStyle w:val="AuthorInstructions"/>
        <w:numPr>
          <w:ilvl w:val="0"/>
          <w:numId w:val="49"/>
        </w:numPr>
        <w:rPr>
          <w:i w:val="0"/>
        </w:rPr>
      </w:pPr>
      <w:r>
        <w:rPr>
          <w:i w:val="0"/>
        </w:rPr>
        <w:t>the &lt;</w:t>
      </w:r>
      <w:r>
        <w:rPr>
          <w:rFonts w:ascii="Courier" w:hAnsi="Courier"/>
          <w:b/>
          <w:i w:val="0"/>
        </w:rPr>
        <w:t xml:space="preserve">status&gt; </w:t>
      </w:r>
      <w:r w:rsidRPr="0070073A">
        <w:rPr>
          <w:i w:val="0"/>
        </w:rPr>
        <w:t>child element</w:t>
      </w:r>
      <w:r>
        <w:rPr>
          <w:i w:val="0"/>
        </w:rPr>
        <w:t xml:space="preserve"> shall have th</w:t>
      </w:r>
      <w:r w:rsidR="00EA0855">
        <w:rPr>
          <w:rFonts w:ascii="Courier" w:hAnsi="Courier"/>
          <w:b/>
          <w:i w:val="0"/>
        </w:rPr>
        <w:t xml:space="preserve">e </w:t>
      </w:r>
      <w:r w:rsidRPr="0070073A">
        <w:rPr>
          <w:rFonts w:eastAsia="?l?r ??’c"/>
          <w:i w:val="0"/>
        </w:rPr>
        <w:t>value “</w:t>
      </w:r>
      <w:r w:rsidR="00167D69">
        <w:rPr>
          <w:rFonts w:eastAsia="?l?r ??’c"/>
          <w:i w:val="0"/>
        </w:rPr>
        <w:t>READY</w:t>
      </w:r>
      <w:r w:rsidRPr="0070073A">
        <w:rPr>
          <w:rFonts w:eastAsia="?l?r ??’c"/>
          <w:i w:val="0"/>
        </w:rPr>
        <w:t>”</w:t>
      </w:r>
      <w:r>
        <w:rPr>
          <w:i w:val="0"/>
        </w:rPr>
        <w:t>.</w:t>
      </w:r>
      <w:r w:rsidRPr="0070073A">
        <w:rPr>
          <w:i w:val="0"/>
        </w:rPr>
        <w:t xml:space="preserve"> </w:t>
      </w:r>
    </w:p>
    <w:p w14:paraId="3673CD0C" w14:textId="6E67B288" w:rsidR="000C769D" w:rsidRPr="00C062BE" w:rsidRDefault="000C769D" w:rsidP="000C769D">
      <w:pPr>
        <w:pStyle w:val="AuthorInstructions"/>
        <w:rPr>
          <w:i w:val="0"/>
        </w:rPr>
      </w:pPr>
      <w:r w:rsidRPr="00C062BE">
        <w:rPr>
          <w:i w:val="0"/>
        </w:rPr>
        <w:t xml:space="preserve">The HT </w:t>
      </w:r>
      <w:r>
        <w:rPr>
          <w:i w:val="0"/>
        </w:rPr>
        <w:t>Participant</w:t>
      </w:r>
      <w:r w:rsidRPr="00C062BE">
        <w:rPr>
          <w:i w:val="0"/>
        </w:rPr>
        <w:t xml:space="preserve"> shall specify the </w:t>
      </w:r>
      <w:r w:rsidRPr="00396CD0">
        <w:rPr>
          <w:i w:val="0"/>
        </w:rPr>
        <w:t xml:space="preserve">HT </w:t>
      </w:r>
      <w:r>
        <w:rPr>
          <w:i w:val="0"/>
        </w:rPr>
        <w:t>Requester</w:t>
      </w:r>
      <w:r w:rsidRPr="00396CD0">
        <w:rPr>
          <w:i w:val="0"/>
        </w:rPr>
        <w:t xml:space="preserve"> </w:t>
      </w:r>
      <w:r w:rsidRPr="00C062BE">
        <w:rPr>
          <w:i w:val="0"/>
        </w:rPr>
        <w:t xml:space="preserve">in the </w:t>
      </w:r>
      <w:r w:rsidRPr="00C062BE">
        <w:rPr>
          <w:rFonts w:ascii="Courier" w:hAnsi="Courier"/>
          <w:b/>
          <w:i w:val="0"/>
        </w:rPr>
        <w:t>&lt;potentialOwner&gt;</w:t>
      </w:r>
      <w:r w:rsidRPr="00C062BE">
        <w:rPr>
          <w:i w:val="0"/>
        </w:rPr>
        <w:t xml:space="preserve"> element:</w:t>
      </w:r>
    </w:p>
    <w:p w14:paraId="138E2007" w14:textId="15BE5A7A" w:rsidR="000C769D" w:rsidRPr="00C062BE" w:rsidRDefault="000C769D" w:rsidP="000C769D">
      <w:pPr>
        <w:pStyle w:val="AuthorInstructions"/>
        <w:numPr>
          <w:ilvl w:val="0"/>
          <w:numId w:val="39"/>
        </w:numPr>
        <w:rPr>
          <w:i w:val="0"/>
        </w:rPr>
      </w:pPr>
      <w:r w:rsidRPr="00C062BE">
        <w:rPr>
          <w:rFonts w:ascii="Courier" w:hAnsi="Courier"/>
          <w:b/>
          <w:i w:val="0"/>
        </w:rPr>
        <w:t xml:space="preserve">taskData/taskDetails/potentialOwner: </w:t>
      </w:r>
      <w:r w:rsidRPr="00C062BE">
        <w:rPr>
          <w:i w:val="0"/>
        </w:rPr>
        <w:t xml:space="preserve">this element allows to “reserve” the task for a HT </w:t>
      </w:r>
      <w:r>
        <w:rPr>
          <w:i w:val="0"/>
        </w:rPr>
        <w:t>Requester</w:t>
      </w:r>
      <w:r w:rsidRPr="00C062BE">
        <w:rPr>
          <w:i w:val="0"/>
        </w:rPr>
        <w:t xml:space="preserve">. Only identified HT </w:t>
      </w:r>
      <w:r>
        <w:rPr>
          <w:i w:val="0"/>
        </w:rPr>
        <w:t>Requester</w:t>
      </w:r>
      <w:r w:rsidRPr="00C062BE">
        <w:rPr>
          <w:i w:val="0"/>
        </w:rPr>
        <w:t xml:space="preserve"> can claim the task. </w:t>
      </w:r>
    </w:p>
    <w:p w14:paraId="4E6F57C7" w14:textId="6F75546B" w:rsidR="000C769D" w:rsidRPr="00C062BE" w:rsidRDefault="000C769D" w:rsidP="000C769D">
      <w:pPr>
        <w:pStyle w:val="AuthorInstructions"/>
        <w:rPr>
          <w:i w:val="0"/>
        </w:rPr>
      </w:pPr>
      <w:r w:rsidRPr="00C062BE">
        <w:rPr>
          <w:i w:val="0"/>
        </w:rPr>
        <w:t xml:space="preserve">The HT </w:t>
      </w:r>
      <w:r>
        <w:rPr>
          <w:i w:val="0"/>
        </w:rPr>
        <w:t>Participant</w:t>
      </w:r>
      <w:r w:rsidRPr="00C062BE">
        <w:rPr>
          <w:i w:val="0"/>
        </w:rPr>
        <w:t xml:space="preserve"> shall specify the HT </w:t>
      </w:r>
      <w:r>
        <w:rPr>
          <w:i w:val="0"/>
        </w:rPr>
        <w:t>Requester</w:t>
      </w:r>
      <w:r w:rsidRPr="00C062BE">
        <w:rPr>
          <w:i w:val="0"/>
        </w:rPr>
        <w:t xml:space="preserve"> identified as a “notificationRecipient” for the task:</w:t>
      </w:r>
    </w:p>
    <w:p w14:paraId="20873FB7" w14:textId="5B4C6EB3" w:rsidR="000C769D" w:rsidRPr="00396CD0" w:rsidRDefault="000C769D" w:rsidP="000C769D">
      <w:pPr>
        <w:pStyle w:val="AuthorInstructions"/>
        <w:numPr>
          <w:ilvl w:val="0"/>
          <w:numId w:val="39"/>
        </w:numPr>
        <w:rPr>
          <w:i w:val="0"/>
        </w:rPr>
      </w:pPr>
      <w:r w:rsidRPr="00C062BE">
        <w:rPr>
          <w:rFonts w:ascii="Courier" w:hAnsi="Courier"/>
          <w:b/>
          <w:i w:val="0"/>
        </w:rPr>
        <w:t xml:space="preserve">taskData/taskDetails/notificationRecipients: </w:t>
      </w:r>
      <w:r w:rsidRPr="00C062BE">
        <w:rPr>
          <w:i w:val="0"/>
        </w:rPr>
        <w:t xml:space="preserve">this elements </w:t>
      </w:r>
      <w:r w:rsidRPr="00396CD0">
        <w:rPr>
          <w:i w:val="0"/>
        </w:rPr>
        <w:t>specifies user/organiz</w:t>
      </w:r>
      <w:r>
        <w:rPr>
          <w:i w:val="0"/>
        </w:rPr>
        <w:t xml:space="preserve">ation that needs </w:t>
      </w:r>
      <w:r w:rsidRPr="00C062BE">
        <w:rPr>
          <w:i w:val="0"/>
        </w:rPr>
        <w:t xml:space="preserve">to be notified. </w:t>
      </w:r>
    </w:p>
    <w:p w14:paraId="4FC7D220" w14:textId="1978D8A4" w:rsidR="000C769D" w:rsidRDefault="000C769D" w:rsidP="000C769D">
      <w:pPr>
        <w:pStyle w:val="AuthorInstructions"/>
        <w:rPr>
          <w:i w:val="0"/>
        </w:rPr>
      </w:pPr>
      <w:r>
        <w:rPr>
          <w:i w:val="0"/>
        </w:rPr>
        <w:t>The HT</w:t>
      </w:r>
      <w:r w:rsidRPr="00350723">
        <w:rPr>
          <w:i w:val="0"/>
        </w:rPr>
        <w:t xml:space="preserve"> </w:t>
      </w:r>
      <w:r>
        <w:rPr>
          <w:i w:val="0"/>
        </w:rPr>
        <w:t xml:space="preserve">Participant </w:t>
      </w:r>
      <w:r>
        <w:rPr>
          <w:b/>
          <w:i w:val="0"/>
        </w:rPr>
        <w:t>may</w:t>
      </w:r>
      <w:r w:rsidRPr="00332D34">
        <w:rPr>
          <w:b/>
          <w:i w:val="0"/>
        </w:rPr>
        <w:t xml:space="preserve"> </w:t>
      </w:r>
      <w:r>
        <w:rPr>
          <w:i w:val="0"/>
        </w:rPr>
        <w:t xml:space="preserve">set the value of additional elements that characterize the nature and the execution of the activity requested: </w:t>
      </w:r>
    </w:p>
    <w:p w14:paraId="3CCBECBC" w14:textId="70E472E5" w:rsidR="000C769D" w:rsidRPr="003661DE" w:rsidRDefault="000C769D" w:rsidP="00E70755">
      <w:pPr>
        <w:pStyle w:val="AuthorInstructions"/>
        <w:numPr>
          <w:ilvl w:val="0"/>
          <w:numId w:val="39"/>
        </w:numPr>
        <w:rPr>
          <w:i w:val="0"/>
        </w:rPr>
      </w:pPr>
      <w:r w:rsidRPr="00D9419B">
        <w:rPr>
          <w:rFonts w:ascii="Courier" w:hAnsi="Courier"/>
          <w:b/>
          <w:i w:val="0"/>
        </w:rPr>
        <w:t>taskData/taskDetails</w:t>
      </w:r>
      <w:r w:rsidRPr="0070073A">
        <w:rPr>
          <w:rFonts w:ascii="Courier" w:hAnsi="Courier"/>
          <w:b/>
          <w:i w:val="0"/>
        </w:rPr>
        <w:t>/expirationTime</w:t>
      </w:r>
      <w:r>
        <w:rPr>
          <w:i w:val="0"/>
        </w:rPr>
        <w:t>: this elements allows the HT Participant to specify a date/time by which the task needs to be completed</w:t>
      </w:r>
    </w:p>
    <w:p w14:paraId="51EFF76C" w14:textId="77777777" w:rsidR="00F5323B" w:rsidRDefault="00F5323B" w:rsidP="00F5323B">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taskData/input/part</w:t>
      </w:r>
      <w:r>
        <w:rPr>
          <w:i w:val="0"/>
        </w:rPr>
        <w:t xml:space="preserve"> for each input document referenced. The document referenced as input are listed below. Further details about attachment encoding within </w:t>
      </w:r>
      <w:r>
        <w:rPr>
          <w:rFonts w:ascii="Courier" w:hAnsi="Courier"/>
          <w:b/>
          <w:i w:val="0"/>
        </w:rPr>
        <w:t>ta</w:t>
      </w:r>
      <w:r w:rsidRPr="00BF5ACC">
        <w:rPr>
          <w:rFonts w:ascii="Courier" w:hAnsi="Courier"/>
          <w:b/>
          <w:i w:val="0"/>
        </w:rPr>
        <w:t>skData/input/part</w:t>
      </w:r>
      <w:r>
        <w:rPr>
          <w:i w:val="0"/>
        </w:rPr>
        <w:t xml:space="preserve"> are specified at ITI TF-3: Table 5.4.3-9 AttachmentInfo Element</w:t>
      </w:r>
    </w:p>
    <w:p w14:paraId="7DF3D754" w14:textId="39EC8A13" w:rsidR="00F5323B" w:rsidRPr="005D708A" w:rsidRDefault="00F5323B" w:rsidP="00F5323B">
      <w:pPr>
        <w:pStyle w:val="AuthorInstructions"/>
        <w:numPr>
          <w:ilvl w:val="0"/>
          <w:numId w:val="40"/>
        </w:numPr>
        <w:rPr>
          <w:i w:val="0"/>
        </w:rPr>
      </w:pPr>
      <w:r w:rsidRPr="00E17DE9">
        <w:rPr>
          <w:rFonts w:ascii="Courier" w:hAnsi="Courier"/>
          <w:b/>
          <w:i w:val="0"/>
        </w:rPr>
        <w:t>part/@name</w:t>
      </w:r>
      <w:r>
        <w:rPr>
          <w:i w:val="0"/>
        </w:rPr>
        <w:t xml:space="preserve"> =”HTRequest</w:t>
      </w:r>
      <w:r w:rsidR="00681D12">
        <w:rPr>
          <w:i w:val="0"/>
        </w:rPr>
        <w:t>MoreInformation</w:t>
      </w:r>
      <w:r>
        <w:rPr>
          <w:i w:val="0"/>
        </w:rPr>
        <w:t xml:space="preserve">”: </w:t>
      </w:r>
      <w:r w:rsidR="006B5334">
        <w:rPr>
          <w:i w:val="0"/>
        </w:rPr>
        <w:t>[1..1]</w:t>
      </w:r>
      <w:r>
        <w:rPr>
          <w:i w:val="0"/>
        </w:rPr>
        <w:t xml:space="preserve"> this is a required input that identifies the </w:t>
      </w:r>
      <w:r w:rsidR="00F9394B" w:rsidRPr="00E70755">
        <w:rPr>
          <w:i w:val="0"/>
        </w:rPr>
        <w:t>Request of more information  document</w:t>
      </w:r>
      <w:r w:rsidR="00F9394B">
        <w:rPr>
          <w:b/>
          <w:i w:val="0"/>
        </w:rPr>
        <w:t xml:space="preserve">. </w:t>
      </w:r>
      <w:r w:rsidR="00F9394B" w:rsidRPr="00F9394B">
        <w:t xml:space="preserve"> </w:t>
      </w:r>
      <w:r w:rsidR="00681D12">
        <w:rPr>
          <w:i w:val="0"/>
        </w:rPr>
        <w:t>See Section 3.Y4</w:t>
      </w:r>
      <w:r>
        <w:rPr>
          <w:i w:val="0"/>
        </w:rPr>
        <w:t xml:space="preserve"> 4.1.2.2.</w:t>
      </w:r>
    </w:p>
    <w:p w14:paraId="0BA64DB7" w14:textId="4F0FA7D1" w:rsidR="00F5323B" w:rsidRDefault="00C30CD8" w:rsidP="00F5323B">
      <w:pPr>
        <w:pStyle w:val="Titolo5"/>
        <w:numPr>
          <w:ilvl w:val="0"/>
          <w:numId w:val="0"/>
        </w:numPr>
      </w:pPr>
      <w:r>
        <w:t>3.Y4</w:t>
      </w:r>
      <w:r w:rsidR="00F5323B">
        <w:t>.4.1.2.2</w:t>
      </w:r>
      <w:r w:rsidR="00F5323B" w:rsidRPr="00E17DE9">
        <w:t xml:space="preserve"> </w:t>
      </w:r>
      <w:r w:rsidRPr="00E70755">
        <w:t>Request of more information document</w:t>
      </w:r>
      <w:r w:rsidR="00F5323B" w:rsidRPr="00E17DE9">
        <w:t xml:space="preserve"> Content Requirements</w:t>
      </w:r>
    </w:p>
    <w:p w14:paraId="06000EB2" w14:textId="0F2920C6" w:rsidR="00F5323B" w:rsidRPr="000C2244" w:rsidRDefault="00C30CD8" w:rsidP="00F5323B">
      <w:pPr>
        <w:pStyle w:val="AuthorInstructions"/>
        <w:rPr>
          <w:i w:val="0"/>
        </w:rPr>
      </w:pPr>
      <w:r>
        <w:rPr>
          <w:i w:val="0"/>
        </w:rPr>
        <w:t xml:space="preserve">The </w:t>
      </w:r>
      <w:r w:rsidRPr="00E70755">
        <w:rPr>
          <w:i w:val="0"/>
        </w:rPr>
        <w:t>Request of more information document</w:t>
      </w:r>
      <w:r w:rsidRPr="00C30CD8">
        <w:t xml:space="preserve"> </w:t>
      </w:r>
      <w:r w:rsidR="00F5323B">
        <w:rPr>
          <w:i w:val="0"/>
        </w:rPr>
        <w:t xml:space="preserve">shall contain the </w:t>
      </w:r>
      <w:r>
        <w:rPr>
          <w:i w:val="0"/>
        </w:rPr>
        <w:t xml:space="preserve">list of information the participants need before the </w:t>
      </w:r>
      <w:r w:rsidR="00F5323B">
        <w:rPr>
          <w:i w:val="0"/>
        </w:rPr>
        <w:t>Heart Team</w:t>
      </w:r>
      <w:r w:rsidR="00ED1069">
        <w:rPr>
          <w:i w:val="0"/>
        </w:rPr>
        <w:t xml:space="preserve"> discussion occurs</w:t>
      </w:r>
      <w:r w:rsidR="00F5323B" w:rsidRPr="00547482">
        <w:rPr>
          <w:i w:val="0"/>
        </w:rPr>
        <w:t xml:space="preserve">. </w:t>
      </w:r>
      <w:r w:rsidR="00F5323B">
        <w:rPr>
          <w:i w:val="0"/>
        </w:rPr>
        <w:t xml:space="preserve">This specification does not mandate any specific structure for this document. </w:t>
      </w:r>
    </w:p>
    <w:p w14:paraId="4B407265" w14:textId="0C8BB49D" w:rsidR="00F5323B" w:rsidRDefault="00F5323B" w:rsidP="00F5323B">
      <w:pPr>
        <w:pStyle w:val="Titolo5"/>
        <w:numPr>
          <w:ilvl w:val="0"/>
          <w:numId w:val="0"/>
        </w:numPr>
        <w:rPr>
          <w:noProof w:val="0"/>
        </w:rPr>
      </w:pPr>
      <w:r w:rsidRPr="000807AC">
        <w:rPr>
          <w:noProof w:val="0"/>
        </w:rPr>
        <w:t>3.Y</w:t>
      </w:r>
      <w:r w:rsidR="0044043C">
        <w:rPr>
          <w:noProof w:val="0"/>
        </w:rPr>
        <w:t>4</w:t>
      </w:r>
      <w:r w:rsidRPr="000807AC">
        <w:rPr>
          <w:noProof w:val="0"/>
        </w:rPr>
        <w:t>.4.1.2</w:t>
      </w:r>
      <w:r>
        <w:rPr>
          <w:noProof w:val="0"/>
        </w:rPr>
        <w:t>.3</w:t>
      </w:r>
      <w:r w:rsidRPr="000807AC">
        <w:rPr>
          <w:noProof w:val="0"/>
        </w:rPr>
        <w:t xml:space="preserve"> </w:t>
      </w:r>
      <w:r>
        <w:rPr>
          <w:noProof w:val="0"/>
        </w:rPr>
        <w:t>Document Sharing Metadata Requirements</w:t>
      </w:r>
    </w:p>
    <w:p w14:paraId="02715B38" w14:textId="77777777" w:rsidR="00F5323B" w:rsidRDefault="00F5323B" w:rsidP="00F5323B">
      <w:pPr>
        <w:pStyle w:val="Corpodeltesto"/>
      </w:pPr>
      <w:r>
        <w:t>Document metadata for this transaction shall comply with the requirements in ITI TF-3:4 “Metadata used in Document Sharing Profiles”.</w:t>
      </w:r>
    </w:p>
    <w:p w14:paraId="51C5349B" w14:textId="37DAFB6F" w:rsidR="00F5323B" w:rsidRDefault="00F5323B" w:rsidP="00F5323B">
      <w:pPr>
        <w:pStyle w:val="Corpodeltesto"/>
      </w:pPr>
      <w:r>
        <w:t xml:space="preserve">This section specifies additional Document Sharing Metadata requirements for the both the Heart Team Workflow Document and for the </w:t>
      </w:r>
      <w:r w:rsidR="00A62738" w:rsidRPr="00AC0F0D">
        <w:t>Request of more information document</w:t>
      </w:r>
      <w:r>
        <w:t>.</w:t>
      </w:r>
    </w:p>
    <w:p w14:paraId="1580002C" w14:textId="77777777" w:rsidR="00F5323B" w:rsidRDefault="00F5323B" w:rsidP="00F5323B">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6A9344A4" w14:textId="77777777" w:rsidR="00F5323B" w:rsidRDefault="00F5323B" w:rsidP="00F5323B">
      <w:pPr>
        <w:pStyle w:val="Corpodeltesto"/>
        <w:numPr>
          <w:ilvl w:val="0"/>
          <w:numId w:val="53"/>
        </w:numPr>
      </w:pPr>
      <w:r w:rsidRPr="00CA56D3">
        <w:lastRenderedPageBreak/>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2EBD2B4F" w14:textId="77777777" w:rsidR="00F5323B" w:rsidRDefault="00F5323B" w:rsidP="00F5323B">
      <w:pPr>
        <w:pStyle w:val="Corpodeltesto"/>
        <w:numPr>
          <w:ilvl w:val="0"/>
          <w:numId w:val="41"/>
        </w:numPr>
      </w:pPr>
      <w:r>
        <w:t>A single entry of eventCodeList shall convey the actual status (OPEN) of the workflow: code = “</w:t>
      </w:r>
      <w:r w:rsidRPr="00B1774E">
        <w:t>urn:ihe:iti:xdw:2011:eventCode:open</w:t>
      </w:r>
      <w:r>
        <w:t>” codingScheme=”</w:t>
      </w:r>
      <w:r w:rsidRPr="00B1774E">
        <w:t xml:space="preserve"> </w:t>
      </w:r>
      <w:r w:rsidRPr="00706C02">
        <w:rPr>
          <w:highlight w:val="yellow"/>
        </w:rPr>
        <w:t>1.3.6.1.4.1.19376.1.2.3</w:t>
      </w:r>
      <w:r>
        <w:t>”</w:t>
      </w:r>
    </w:p>
    <w:p w14:paraId="2A334679" w14:textId="7EF4D664" w:rsidR="00F5323B" w:rsidRDefault="00FA36E1" w:rsidP="00F5323B">
      <w:pPr>
        <w:pStyle w:val="Corpodeltesto"/>
        <w:numPr>
          <w:ilvl w:val="0"/>
          <w:numId w:val="41"/>
        </w:numPr>
      </w:pPr>
      <w:r>
        <w:t xml:space="preserve">A single entry </w:t>
      </w:r>
      <w:r w:rsidR="00F5323B">
        <w:t>of the eventCodeList metadata</w:t>
      </w:r>
      <w:r>
        <w:t xml:space="preserve"> for each HT Preparation task</w:t>
      </w:r>
      <w:r w:rsidR="00F5323B">
        <w:t xml:space="preserve"> </w:t>
      </w:r>
      <w:r w:rsidR="00140685">
        <w:t>shall convey the status of the HT Preparation task:</w:t>
      </w:r>
      <w:r w:rsidR="00F5323B">
        <w:t xml:space="preserve"> code=”urn:ihe:</w:t>
      </w:r>
      <w:r w:rsidR="00C70CF0">
        <w:t>pcc</w:t>
      </w:r>
      <w:r w:rsidR="00F5323B">
        <w:t>:xcht-wd:2015:eventCodeTaskStatus:HT</w:t>
      </w:r>
      <w:r w:rsidR="00F63B67">
        <w:t>PreparationReady</w:t>
      </w:r>
      <w:r w:rsidR="00F5323B">
        <w:t>” codingScheme=”1.3.6.1.4.1.19376.1.2.1”</w:t>
      </w:r>
    </w:p>
    <w:p w14:paraId="4DD7352B" w14:textId="77777777" w:rsidR="00CF0EFA" w:rsidRDefault="00CF0EFA" w:rsidP="00CF0EFA">
      <w:pPr>
        <w:pStyle w:val="Corpodeltesto"/>
      </w:pPr>
      <w:r>
        <w:t xml:space="preserve">The </w:t>
      </w:r>
      <w:r w:rsidRPr="00ED799D">
        <w:rPr>
          <w:b/>
        </w:rPr>
        <w:t xml:space="preserve">SubmissionSet metadata of the </w:t>
      </w:r>
      <w:r>
        <w:rPr>
          <w:b/>
        </w:rPr>
        <w:t>Heart Team</w:t>
      </w:r>
      <w:r w:rsidRPr="00855164">
        <w:rPr>
          <w:b/>
        </w:rPr>
        <w:t xml:space="preserve"> </w:t>
      </w:r>
      <w:r w:rsidRPr="00ED799D">
        <w:rPr>
          <w:b/>
        </w:rPr>
        <w:t>Workflow Document</w:t>
      </w:r>
      <w:r>
        <w:t xml:space="preserve"> shall meet the following constraints: </w:t>
      </w:r>
    </w:p>
    <w:p w14:paraId="541FA0B1" w14:textId="09D6C93E" w:rsidR="00CF0EFA" w:rsidRPr="004A6F98" w:rsidRDefault="00CF0EFA" w:rsidP="00CF0EFA">
      <w:pPr>
        <w:pStyle w:val="Corpodeltesto"/>
        <w:numPr>
          <w:ilvl w:val="0"/>
          <w:numId w:val="41"/>
        </w:numPr>
      </w:pPr>
      <w:r>
        <w:t>The intendedRecipient metadata contain the identifier of the organization, or the person intended to provide more clinical info</w:t>
      </w:r>
      <w:r w:rsidR="00530794">
        <w:t>rm</w:t>
      </w:r>
      <w:r>
        <w:t xml:space="preserve">ation. This metadata shall convey the same users/organizations identified within the Workflow Document in the </w:t>
      </w:r>
      <w:r w:rsidRPr="00A434FC">
        <w:rPr>
          <w:rFonts w:ascii="Courier" w:hAnsi="Courier"/>
          <w:b/>
        </w:rPr>
        <w:t>&lt;notificationRecipients&gt;</w:t>
      </w:r>
      <w:r w:rsidRPr="00A434FC">
        <w:rPr>
          <w:rFonts w:ascii="Courier" w:hAnsi="Courier"/>
          <w:b/>
          <w:i/>
        </w:rPr>
        <w:t xml:space="preserve"> </w:t>
      </w:r>
      <w:r w:rsidRPr="00B86132">
        <w:t xml:space="preserve">element of the </w:t>
      </w:r>
      <w:r>
        <w:t>HT Preparation</w:t>
      </w:r>
      <w:r w:rsidRPr="00B86132">
        <w:t xml:space="preserve"> task</w:t>
      </w:r>
      <w:r w:rsidRPr="00A434FC">
        <w:rPr>
          <w:rFonts w:ascii="Courier" w:hAnsi="Courier"/>
          <w:b/>
          <w:i/>
        </w:rPr>
        <w:t xml:space="preserve"> </w:t>
      </w:r>
    </w:p>
    <w:p w14:paraId="2B812423" w14:textId="77777777" w:rsidR="00CF0EFA" w:rsidRDefault="00CF0EFA" w:rsidP="006342C7">
      <w:pPr>
        <w:pStyle w:val="Corpodeltesto"/>
      </w:pPr>
    </w:p>
    <w:p w14:paraId="01371133" w14:textId="4DCF75F8" w:rsidR="00FA36E1" w:rsidRPr="00D552F0" w:rsidRDefault="00FA36E1" w:rsidP="00FA36E1">
      <w:pPr>
        <w:pStyle w:val="Corpodeltesto"/>
      </w:pPr>
      <w:r>
        <w:t xml:space="preserve">This transaction does not define document sharing metadata requirements for the </w:t>
      </w:r>
      <w:r w:rsidRPr="00E70755">
        <w:t>Request of more information document</w:t>
      </w:r>
      <w:r>
        <w:t xml:space="preserve">. The document may be included in the same Submission Set as the </w:t>
      </w:r>
      <w:r w:rsidR="006C2A49">
        <w:t>Heart Team</w:t>
      </w:r>
      <w:r>
        <w:t xml:space="preserve"> Workflow Document in this transaction ([PCC</w:t>
      </w:r>
      <w:r w:rsidR="00AC0F0D">
        <w:t>-Y4]) or in a different Submiss</w:t>
      </w:r>
      <w:r>
        <w:t xml:space="preserve">ion Set using a [ITI-41] Provide and Register Document Set-b transaction.  </w:t>
      </w:r>
    </w:p>
    <w:p w14:paraId="214565CF" w14:textId="77777777" w:rsidR="00FA36E1" w:rsidRDefault="00FA36E1" w:rsidP="00FA36E1">
      <w:pPr>
        <w:pStyle w:val="Corpodeltesto"/>
      </w:pPr>
    </w:p>
    <w:p w14:paraId="0A488E09" w14:textId="7F041C97"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.4.1.3 Expected Actions</w:t>
      </w:r>
    </w:p>
    <w:p w14:paraId="75DCE0BD" w14:textId="4EBF8672" w:rsidR="00F5323B" w:rsidRPr="0070073A" w:rsidRDefault="00F5323B" w:rsidP="00F5323B">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TF-2b:3.41.4.1.3</w:t>
      </w:r>
      <w:r>
        <w:rPr>
          <w:i w:val="0"/>
        </w:rPr>
        <w:t>.</w:t>
      </w:r>
    </w:p>
    <w:p w14:paraId="35A6B868" w14:textId="77777777" w:rsidR="00F5323B" w:rsidRPr="003651D9" w:rsidRDefault="00F5323B" w:rsidP="00F5323B">
      <w:pPr>
        <w:pStyle w:val="AuthorInstructions"/>
      </w:pPr>
    </w:p>
    <w:p w14:paraId="6F4DD1A1" w14:textId="688C61C2" w:rsidR="00F5323B" w:rsidRDefault="00F5323B" w:rsidP="00FA36E1">
      <w:pPr>
        <w:pStyle w:val="Titolo4"/>
        <w:numPr>
          <w:ilvl w:val="0"/>
          <w:numId w:val="0"/>
        </w:numPr>
      </w:pPr>
      <w:r w:rsidRPr="003651D9">
        <w:rPr>
          <w:noProof w:val="0"/>
        </w:rPr>
        <w:t>3.Y</w:t>
      </w:r>
      <w:r w:rsidR="0044043C">
        <w:rPr>
          <w:noProof w:val="0"/>
        </w:rPr>
        <w:t>4</w:t>
      </w:r>
      <w:r w:rsidRPr="003651D9">
        <w:rPr>
          <w:noProof w:val="0"/>
        </w:rPr>
        <w:t xml:space="preserve">.4.2 </w:t>
      </w:r>
      <w:r>
        <w:rPr>
          <w:noProof w:val="0"/>
        </w:rPr>
        <w:t>Provide And Register Document set-b Response</w:t>
      </w:r>
    </w:p>
    <w:p w14:paraId="1770060D" w14:textId="77777777" w:rsidR="00F5323B" w:rsidRPr="000807AC" w:rsidRDefault="00F5323B" w:rsidP="00F5323B">
      <w:pPr>
        <w:pStyle w:val="AuthorInstructions"/>
      </w:pPr>
      <w:r>
        <w:rPr>
          <w:i w:val="0"/>
        </w:rPr>
        <w:t>This specification does not add additional requirements for the Provide And Register Document Set-b Response message defined in</w:t>
      </w:r>
      <w:r w:rsidRPr="0070073A">
        <w:rPr>
          <w:i w:val="0"/>
        </w:rPr>
        <w:t xml:space="preserve"> ITI TF-2b:3.41.4.2</w:t>
      </w:r>
      <w:r>
        <w:rPr>
          <w:i w:val="0"/>
        </w:rPr>
        <w:t xml:space="preserve">. </w:t>
      </w:r>
    </w:p>
    <w:p w14:paraId="3FA4DE3D" w14:textId="77777777" w:rsidR="00F5323B" w:rsidRPr="003651D9" w:rsidRDefault="00F5323B" w:rsidP="00F5323B">
      <w:pPr>
        <w:pStyle w:val="AuthorInstructions"/>
      </w:pPr>
    </w:p>
    <w:p w14:paraId="32EEA8DF" w14:textId="6DD01CD6"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.4.2.1 Trigger Events</w:t>
      </w:r>
    </w:p>
    <w:p w14:paraId="5E2833C4" w14:textId="77777777" w:rsidR="00F5323B" w:rsidRPr="000807AC" w:rsidRDefault="00F5323B" w:rsidP="00F5323B">
      <w:pPr>
        <w:pStyle w:val="AuthorInstructions"/>
      </w:pPr>
      <w:r w:rsidRPr="00E17DE9">
        <w:rPr>
          <w:i w:val="0"/>
        </w:rPr>
        <w:t>See section ITI TF-2b:3.41.4.2</w:t>
      </w:r>
      <w:r>
        <w:rPr>
          <w:i w:val="0"/>
        </w:rPr>
        <w:t>.1</w:t>
      </w:r>
    </w:p>
    <w:p w14:paraId="4756CCC8" w14:textId="77777777" w:rsidR="00F5323B" w:rsidRPr="003651D9" w:rsidRDefault="00F5323B" w:rsidP="00F5323B">
      <w:pPr>
        <w:pStyle w:val="AuthorInstructions"/>
      </w:pPr>
    </w:p>
    <w:p w14:paraId="67FAE1AE" w14:textId="220D2978"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.4.2.2 Message Semantics</w:t>
      </w:r>
    </w:p>
    <w:p w14:paraId="0416415D" w14:textId="77777777" w:rsidR="00F5323B" w:rsidRPr="000807AC" w:rsidRDefault="00F5323B" w:rsidP="00F5323B">
      <w:pPr>
        <w:pStyle w:val="AuthorInstructions"/>
      </w:pPr>
      <w:r w:rsidRPr="00E17DE9">
        <w:rPr>
          <w:i w:val="0"/>
        </w:rPr>
        <w:t>See section ITI TF-2b:3.41.4.2</w:t>
      </w:r>
      <w:r>
        <w:rPr>
          <w:i w:val="0"/>
        </w:rPr>
        <w:t>.2</w:t>
      </w:r>
    </w:p>
    <w:p w14:paraId="64D63372" w14:textId="77777777" w:rsidR="00F5323B" w:rsidRPr="003651D9" w:rsidRDefault="00F5323B" w:rsidP="00F5323B">
      <w:pPr>
        <w:pStyle w:val="AuthorInstructions"/>
      </w:pPr>
    </w:p>
    <w:p w14:paraId="08809221" w14:textId="1BFEFDC8"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.4.2.3 Expected Actions</w:t>
      </w:r>
    </w:p>
    <w:p w14:paraId="28E86461" w14:textId="77777777" w:rsidR="00F5323B" w:rsidRDefault="00F5323B" w:rsidP="00F5323B">
      <w:pPr>
        <w:pStyle w:val="AuthorInstructions"/>
        <w:rPr>
          <w:i w:val="0"/>
        </w:rPr>
      </w:pPr>
      <w:r w:rsidRPr="00E17DE9">
        <w:rPr>
          <w:i w:val="0"/>
        </w:rPr>
        <w:t>See section ITI TF-2b:3.41.4.2</w:t>
      </w:r>
      <w:r>
        <w:rPr>
          <w:i w:val="0"/>
        </w:rPr>
        <w:t>.3.</w:t>
      </w:r>
    </w:p>
    <w:p w14:paraId="4D3F3722" w14:textId="24F61B2F" w:rsidR="00F5323B" w:rsidRDefault="00F5323B" w:rsidP="00F5323B">
      <w:pPr>
        <w:pStyle w:val="NormaleWeb"/>
        <w:shd w:val="clear" w:color="auto" w:fill="FFFFFF"/>
        <w:rPr>
          <w:lang w:val="it-IT" w:eastAsia="it-IT"/>
        </w:rPr>
      </w:pPr>
      <w:r>
        <w:t>If an error is generated by the Document Repository</w:t>
      </w:r>
      <w:r w:rsidR="00ED1069">
        <w:t>,</w:t>
      </w:r>
      <w:r>
        <w:t xml:space="preserve"> that error should be managed by the HT </w:t>
      </w:r>
      <w:r w:rsidR="00140685">
        <w:t>Participant</w:t>
      </w:r>
      <w:r>
        <w:t xml:space="preserve"> in accordance to local defined behaviors, and in accordance to XDW actor behaviors (race condition) defined in section </w:t>
      </w:r>
      <w:r w:rsidRPr="00FA6C72">
        <w:rPr>
          <w:lang w:val="it-IT" w:eastAsia="it-IT"/>
        </w:rPr>
        <w:t xml:space="preserve">ITI TF-3: 5.4.5.1 </w:t>
      </w:r>
    </w:p>
    <w:p w14:paraId="0D32E819" w14:textId="77777777" w:rsidR="00F5323B" w:rsidRPr="000375FA" w:rsidRDefault="00F5323B" w:rsidP="00F5323B">
      <w:pPr>
        <w:pStyle w:val="NormaleWeb"/>
        <w:shd w:val="clear" w:color="auto" w:fill="FFFFFF"/>
        <w:rPr>
          <w:rFonts w:ascii="Times" w:hAnsi="Times"/>
          <w:sz w:val="20"/>
          <w:szCs w:val="20"/>
          <w:lang w:val="it-IT" w:eastAsia="it-IT"/>
        </w:rPr>
      </w:pPr>
    </w:p>
    <w:p w14:paraId="74FECB44" w14:textId="5CE75F41" w:rsidR="00F5323B" w:rsidRPr="003651D9" w:rsidRDefault="00F5323B" w:rsidP="00F5323B">
      <w:pPr>
        <w:pStyle w:val="Titolo3"/>
        <w:numPr>
          <w:ilvl w:val="0"/>
          <w:numId w:val="0"/>
        </w:numPr>
        <w:rPr>
          <w:noProof w:val="0"/>
        </w:rPr>
      </w:pPr>
      <w:r w:rsidRPr="003651D9">
        <w:rPr>
          <w:noProof w:val="0"/>
        </w:rPr>
        <w:t>3.Y</w:t>
      </w:r>
      <w:r w:rsidR="0044043C">
        <w:rPr>
          <w:noProof w:val="0"/>
        </w:rPr>
        <w:t>4</w:t>
      </w:r>
      <w:r w:rsidRPr="003651D9">
        <w:rPr>
          <w:noProof w:val="0"/>
        </w:rPr>
        <w:t>.5 Security Considerations</w:t>
      </w:r>
    </w:p>
    <w:p w14:paraId="4C97D7D8" w14:textId="77777777" w:rsidR="00F5323B" w:rsidRPr="0070073A" w:rsidRDefault="00F5323B" w:rsidP="00F5323B">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TF-2b:3.41.</w:t>
      </w:r>
      <w:r>
        <w:rPr>
          <w:rFonts w:ascii="Times New Roman" w:hAnsi="Times New Roman"/>
          <w:b w:val="0"/>
          <w:noProof w:val="0"/>
          <w:kern w:val="0"/>
          <w:sz w:val="24"/>
        </w:rPr>
        <w:t>5.</w:t>
      </w:r>
    </w:p>
    <w:p w14:paraId="7840558D" w14:textId="77777777" w:rsidR="00F5323B" w:rsidRPr="003651D9" w:rsidRDefault="00F5323B" w:rsidP="00F5323B">
      <w:pPr>
        <w:pStyle w:val="AuthorInstructions"/>
      </w:pPr>
    </w:p>
    <w:p w14:paraId="571F0B7D" w14:textId="2B318497" w:rsidR="00F5323B" w:rsidRPr="003651D9" w:rsidRDefault="00F5323B" w:rsidP="00F5323B">
      <w:pPr>
        <w:pStyle w:val="Titolo4"/>
        <w:numPr>
          <w:ilvl w:val="0"/>
          <w:numId w:val="0"/>
        </w:numPr>
        <w:rPr>
          <w:noProof w:val="0"/>
        </w:rPr>
      </w:pPr>
      <w:r w:rsidRPr="003651D9">
        <w:rPr>
          <w:noProof w:val="0"/>
        </w:rPr>
        <w:t>3.Y</w:t>
      </w:r>
      <w:r w:rsidR="0044043C">
        <w:rPr>
          <w:noProof w:val="0"/>
        </w:rPr>
        <w:t>4</w:t>
      </w:r>
      <w:r w:rsidRPr="003651D9">
        <w:rPr>
          <w:noProof w:val="0"/>
        </w:rPr>
        <w:t>.5.1 Security Audit Considerations</w:t>
      </w:r>
    </w:p>
    <w:p w14:paraId="3192FA3A" w14:textId="77777777" w:rsidR="00F5323B" w:rsidRPr="00E17DE9" w:rsidRDefault="00F5323B" w:rsidP="00F5323B">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TF-2b:3.41.</w:t>
      </w:r>
      <w:r>
        <w:rPr>
          <w:rFonts w:ascii="Times New Roman" w:hAnsi="Times New Roman"/>
          <w:b w:val="0"/>
          <w:noProof w:val="0"/>
          <w:kern w:val="0"/>
          <w:sz w:val="24"/>
        </w:rPr>
        <w:t>5.1.</w:t>
      </w:r>
    </w:p>
    <w:p w14:paraId="6E965843" w14:textId="77777777" w:rsidR="00F5323B" w:rsidRPr="003651D9" w:rsidRDefault="00F5323B" w:rsidP="00F5323B">
      <w:pPr>
        <w:pStyle w:val="AuthorInstructions"/>
      </w:pPr>
    </w:p>
    <w:p w14:paraId="15D0394E" w14:textId="4936213E" w:rsidR="00F07FA7" w:rsidRPr="00DB4351" w:rsidRDefault="00F07FA7" w:rsidP="00B23B46">
      <w:pPr>
        <w:pStyle w:val="Titolo2"/>
        <w:numPr>
          <w:ilvl w:val="0"/>
          <w:numId w:val="0"/>
        </w:numPr>
        <w:ind w:left="576" w:hanging="576"/>
      </w:pPr>
      <w:r w:rsidRPr="003651D9">
        <w:rPr>
          <w:noProof w:val="0"/>
        </w:rPr>
        <w:t>3.Y</w:t>
      </w:r>
      <w:r>
        <w:rPr>
          <w:noProof w:val="0"/>
        </w:rPr>
        <w:t>5</w:t>
      </w:r>
      <w:r w:rsidRPr="003651D9">
        <w:rPr>
          <w:noProof w:val="0"/>
        </w:rPr>
        <w:t xml:space="preserve"> </w:t>
      </w:r>
      <w:r w:rsidR="00D82C8E" w:rsidRPr="00D82C8E">
        <w:t xml:space="preserve">Add </w:t>
      </w:r>
      <w:r w:rsidR="00D82C8E" w:rsidRPr="00B23B46">
        <w:t>more clinical information</w:t>
      </w:r>
      <w:r w:rsidR="00D82C8E" w:rsidRPr="00D82C8E">
        <w:rPr>
          <w:noProof w:val="0"/>
        </w:rPr>
        <w:t xml:space="preserve"> </w:t>
      </w:r>
      <w:r w:rsidRPr="003651D9">
        <w:rPr>
          <w:noProof w:val="0"/>
        </w:rPr>
        <w:t>[</w:t>
      </w:r>
      <w:r>
        <w:rPr>
          <w:noProof w:val="0"/>
        </w:rPr>
        <w:t>PCC</w:t>
      </w:r>
      <w:r w:rsidRPr="003651D9">
        <w:rPr>
          <w:noProof w:val="0"/>
        </w:rPr>
        <w:t>-</w:t>
      </w:r>
      <w:r>
        <w:rPr>
          <w:noProof w:val="0"/>
        </w:rPr>
        <w:t>Y5</w:t>
      </w:r>
      <w:r w:rsidRPr="003651D9">
        <w:rPr>
          <w:noProof w:val="0"/>
        </w:rPr>
        <w:t>]</w:t>
      </w:r>
      <w:r>
        <w:rPr>
          <w:noProof w:val="0"/>
        </w:rPr>
        <w:t xml:space="preserve"> </w:t>
      </w:r>
    </w:p>
    <w:p w14:paraId="70331E21" w14:textId="61870338"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.1 Scope</w:t>
      </w:r>
    </w:p>
    <w:p w14:paraId="7417CC0D" w14:textId="38E8DDE3" w:rsidR="00F07FA7" w:rsidRDefault="00F07FA7" w:rsidP="00F07FA7">
      <w:pPr>
        <w:pStyle w:val="Corpodeltesto"/>
        <w:tabs>
          <w:tab w:val="right" w:pos="9360"/>
        </w:tabs>
      </w:pPr>
      <w:r w:rsidRPr="00664105">
        <w:t xml:space="preserve">The </w:t>
      </w:r>
      <w:r>
        <w:t>Add more clinical information</w:t>
      </w:r>
      <w:r w:rsidRPr="00664105">
        <w:t xml:space="preserve"> transaction </w:t>
      </w:r>
      <w:r>
        <w:t>updates and submits an updated</w:t>
      </w:r>
      <w:r w:rsidRPr="00664105">
        <w:t xml:space="preserve"> Workflow Document</w:t>
      </w:r>
      <w:r w:rsidR="00ED1069">
        <w:t xml:space="preserve"> which </w:t>
      </w:r>
      <w:r>
        <w:t>provides clinical information</w:t>
      </w:r>
      <w:r w:rsidR="00657FCE">
        <w:t xml:space="preserve"> </w:t>
      </w:r>
      <w:r w:rsidR="00231FF2">
        <w:t>requested by</w:t>
      </w:r>
      <w:r w:rsidR="00B6307A">
        <w:t xml:space="preserve"> </w:t>
      </w:r>
      <w:r w:rsidR="00690226">
        <w:t xml:space="preserve">one or more </w:t>
      </w:r>
      <w:r w:rsidR="00B6307A">
        <w:t>PCC-Y4 transaction</w:t>
      </w:r>
      <w:r w:rsidR="00ED1069">
        <w:t>s</w:t>
      </w:r>
      <w:r w:rsidRPr="00664105">
        <w:t>.</w:t>
      </w:r>
      <w:r>
        <w:t xml:space="preserve"> </w:t>
      </w:r>
    </w:p>
    <w:p w14:paraId="2B297670" w14:textId="77777777" w:rsidR="00F07FA7" w:rsidRPr="003651D9" w:rsidRDefault="00F07FA7" w:rsidP="00F07FA7">
      <w:pPr>
        <w:pStyle w:val="Corpodeltesto"/>
      </w:pPr>
    </w:p>
    <w:p w14:paraId="70B15DC2" w14:textId="13215F99" w:rsidR="00F07FA7" w:rsidRPr="003651D9" w:rsidRDefault="00F07FA7" w:rsidP="00F07FA7">
      <w:pPr>
        <w:pStyle w:val="Titolo3"/>
        <w:numPr>
          <w:ilvl w:val="0"/>
          <w:numId w:val="0"/>
        </w:numPr>
        <w:rPr>
          <w:noProof w:val="0"/>
        </w:rPr>
      </w:pPr>
      <w:r w:rsidRPr="003651D9">
        <w:rPr>
          <w:noProof w:val="0"/>
        </w:rPr>
        <w:lastRenderedPageBreak/>
        <w:t>3.Y</w:t>
      </w:r>
      <w:r w:rsidR="00702308">
        <w:rPr>
          <w:noProof w:val="0"/>
        </w:rPr>
        <w:t>5</w:t>
      </w:r>
      <w:r w:rsidRPr="003651D9">
        <w:rPr>
          <w:noProof w:val="0"/>
        </w:rPr>
        <w:t>.2</w:t>
      </w:r>
      <w:r>
        <w:rPr>
          <w:noProof w:val="0"/>
        </w:rPr>
        <w:t xml:space="preserve"> </w:t>
      </w:r>
      <w:r w:rsidRPr="003651D9">
        <w:rPr>
          <w:noProof w:val="0"/>
        </w:rPr>
        <w:t>Actor Roles</w:t>
      </w:r>
    </w:p>
    <w:p w14:paraId="5F66C8B8" w14:textId="77777777" w:rsidR="00F07FA7" w:rsidRPr="003651D9" w:rsidRDefault="00F07FA7" w:rsidP="00F07FA7">
      <w:pPr>
        <w:pStyle w:val="Corpodeltesto"/>
        <w:jc w:val="center"/>
      </w:pPr>
      <w:r>
        <w:rPr>
          <w:noProof/>
          <w:lang w:val="it-IT" w:eastAsia="it-IT"/>
        </w:rPr>
        <mc:AlternateContent>
          <mc:Choice Requires="wpg">
            <w:drawing>
              <wp:inline distT="0" distB="0" distL="0" distR="0" wp14:anchorId="20F957E8" wp14:editId="18AE2784">
                <wp:extent cx="3749293" cy="1594537"/>
                <wp:effectExtent l="0" t="0" r="35560" b="31115"/>
                <wp:docPr id="22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25"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D76E8E9" w14:textId="637E9455" w:rsidR="00704901" w:rsidRDefault="00704901" w:rsidP="00F07FA7">
                              <w:pPr>
                                <w:spacing w:before="0"/>
                                <w:jc w:val="center"/>
                                <w:rPr>
                                  <w:sz w:val="18"/>
                                </w:rPr>
                              </w:pPr>
                              <w:r w:rsidRPr="00A71BB9">
                                <w:rPr>
                                  <w:sz w:val="18"/>
                                </w:rPr>
                                <w:t xml:space="preserve">Add  more clinical information </w:t>
                              </w:r>
                              <w:r>
                                <w:rPr>
                                  <w:sz w:val="18"/>
                                </w:rPr>
                                <w:t>[PCC-Y5]</w:t>
                              </w:r>
                            </w:p>
                            <w:p w14:paraId="55D2238F" w14:textId="77777777" w:rsidR="00704901" w:rsidRDefault="00704901" w:rsidP="00F07FA7">
                              <w:pPr>
                                <w:spacing w:before="0"/>
                              </w:pPr>
                            </w:p>
                            <w:p w14:paraId="79AB1AF5" w14:textId="77777777" w:rsidR="00704901" w:rsidRDefault="00704901" w:rsidP="00F07FA7">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27"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087ABE24" w14:textId="3B70DE21" w:rsidR="00704901" w:rsidRDefault="00704901" w:rsidP="002314B9">
                              <w:pPr>
                                <w:spacing w:before="0"/>
                                <w:rPr>
                                  <w:sz w:val="18"/>
                                </w:rPr>
                              </w:pPr>
                              <w:r>
                                <w:rPr>
                                  <w:sz w:val="18"/>
                                </w:rPr>
                                <w:t>HT Requester</w:t>
                              </w:r>
                            </w:p>
                          </w:txbxContent>
                        </wps:txbx>
                        <wps:bodyPr rot="0" vert="horz" wrap="square" lIns="91440" tIns="45720" rIns="91440" bIns="45720" anchor="t" anchorCtr="0" upright="1">
                          <a:noAutofit/>
                        </wps:bodyPr>
                      </wps:wsp>
                      <wps:wsp>
                        <wps:cNvPr id="228"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2737F2CA" w14:textId="77777777" w:rsidR="00704901" w:rsidRDefault="00704901" w:rsidP="00F07FA7">
                              <w:pPr>
                                <w:spacing w:before="0"/>
                                <w:rPr>
                                  <w:sz w:val="18"/>
                                </w:rPr>
                              </w:pPr>
                              <w:r>
                                <w:rPr>
                                  <w:sz w:val="18"/>
                                </w:rPr>
                                <w:t>XDS Document Repository</w:t>
                              </w:r>
                            </w:p>
                          </w:txbxContent>
                        </wps:txbx>
                        <wps:bodyPr rot="0" vert="horz" wrap="square" lIns="91440" tIns="45720" rIns="91440" bIns="45720" anchor="t" anchorCtr="0" upright="1">
                          <a:noAutofit/>
                        </wps:bodyPr>
                      </wps:wsp>
                      <wps:wsp>
                        <wps:cNvPr id="230"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02"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bLoNWK4EAABhFAAADgAAAAAAAAAA&#10;AAAAAAAsAgAAZHJzL2Uyb0RvYy54bWxQSwECLQAUAAYACAAAACEAm5VUE90AAAAFAQAADwAAAAAA&#10;AAAAAAAAAAAGBwAAZHJzL2Rvd25yZXYueG1sUEsFBgAAAAAEAAQA8wAAABAIAAAAAA==&#10;">
                <o:lock v:ext="edit" aspectratio="t"/>
                <v:rect id="AutoShape 22" o:spid="_x0000_s1103"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lQWWxQAA&#10;ANwAAAAPAAAAZHJzL2Rvd25yZXYueG1sRI/dasJAFITvC77DcoTeFN0YaJHoKiKIoRSk8ef6kD0m&#10;wezZmF2T9O27hYKXw8x8wyzXg6lFR62rLCuYTSMQxLnVFRcKTsfdZA7CeWSNtWVS8EMO1qvRyxIT&#10;bXv+pi7zhQgQdgkqKL1vEildXpJBN7UNcfCutjXog2wLqVvsA9zUMo6iD2mw4rBQYkPbkvJb9jAK&#10;+vzQXY5fe3l4u6SW7+l9m50/lXodD5sFCE+Df4b/26lWEMfv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6VBZbFAAAA3AAAAA8AAAAAAAAAAAAAAAAAlwIAAGRycy9k&#10;b3ducmV2LnhtbFBLBQYAAAAABAAEAPUAAACJAwAAAAA=&#10;" filled="f" stroked="f">
                  <o:lock v:ext="edit" aspectratio="t" text="t"/>
                </v:rect>
                <v:oval id="Oval 23" o:spid="_x0000_s1104"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c3dxQAA&#10;ANwAAAAPAAAAZHJzL2Rvd25yZXYueG1sRI9Ba8JAFITvgv9heYVepG4MmpY0GxGLUOpJLfT6yD6T&#10;pdm3IbvV7b/vCgWPw8x8w1TraHtxodEbxwoW8wwEceO04VbB52n39ALCB2SNvWNS8Ese1vV0UmGp&#10;3ZUPdDmGViQI+xIVdCEMpZS+6ciin7uBOHlnN1oMSY6t1CNeE9z2Ms+yQlo0nBY6HGjbUfN9/LEK&#10;lsOmWMXF3sw+zm/PK/d12OUmKvX4EDevIALFcA//t9+1gjwv4HYmHQFZ/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hzd3FAAAA3AAAAA8AAAAAAAAAAAAAAAAAlwIAAGRycy9k&#10;b3ducmV2LnhtbFBLBQYAAAAABAAEAPUAAACJAwAAAAA=&#10;">
                  <v:textbox inset="0,.72pt,0,.72pt">
                    <w:txbxContent>
                      <w:p w14:paraId="7D76E8E9" w14:textId="637E9455" w:rsidR="00704901" w:rsidRDefault="00704901" w:rsidP="00F07FA7">
                        <w:pPr>
                          <w:spacing w:before="0"/>
                          <w:jc w:val="center"/>
                          <w:rPr>
                            <w:sz w:val="18"/>
                          </w:rPr>
                        </w:pPr>
                        <w:proofErr w:type="gramStart"/>
                        <w:r w:rsidRPr="00A71BB9">
                          <w:rPr>
                            <w:sz w:val="18"/>
                          </w:rPr>
                          <w:t>Add  more</w:t>
                        </w:r>
                        <w:proofErr w:type="gramEnd"/>
                        <w:r w:rsidRPr="00A71BB9">
                          <w:rPr>
                            <w:sz w:val="18"/>
                          </w:rPr>
                          <w:t xml:space="preserve"> clinical information </w:t>
                        </w:r>
                        <w:r>
                          <w:rPr>
                            <w:sz w:val="18"/>
                          </w:rPr>
                          <w:t>[PCC-Y5]</w:t>
                        </w:r>
                      </w:p>
                      <w:p w14:paraId="55D2238F" w14:textId="77777777" w:rsidR="00704901" w:rsidRDefault="00704901" w:rsidP="00F07FA7">
                        <w:pPr>
                          <w:spacing w:before="0"/>
                        </w:pPr>
                      </w:p>
                      <w:p w14:paraId="79AB1AF5" w14:textId="77777777" w:rsidR="00704901" w:rsidRDefault="00704901" w:rsidP="00F07FA7">
                        <w:pPr>
                          <w:spacing w:before="0"/>
                          <w:jc w:val="center"/>
                          <w:rPr>
                            <w:sz w:val="18"/>
                          </w:rPr>
                        </w:pPr>
                        <w:r>
                          <w:rPr>
                            <w:sz w:val="18"/>
                          </w:rPr>
                          <w:t>Transaction Name [DOM-#]</w:t>
                        </w:r>
                      </w:p>
                    </w:txbxContent>
                  </v:textbox>
                </v:oval>
                <v:shape id="Text Box 24" o:spid="_x0000_s1105"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qZlOxQAA&#10;ANwAAAAPAAAAZHJzL2Rvd25yZXYueG1sRI9Ba8JAFITvQv/D8gpeRDdNi9rUVURo0ZtNRa+P7DMJ&#10;zb6Nu9uY/vuuUPA4zMw3zGLVm0Z05HxtWcHTJAFBXFhdc6ng8PU+noPwAVljY5kU/JKH1fJhsMBM&#10;2yt/UpeHUkQI+wwVVCG0mZS+qMign9iWOHpn6wyGKF0ptcNrhJtGpkkylQZrjgsVtrSpqPjOf4yC&#10;+cu2O/nd8/5YTM/NaxjNuo+LU2r42K/fQATqwz38395qBWk6g9uZeATk8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pmU7FAAAA3AAAAA8AAAAAAAAAAAAAAAAAlwIAAGRycy9k&#10;b3ducmV2LnhtbFBLBQYAAAAABAAEAPUAAACJAwAAAAA=&#10;">
                  <v:textbox>
                    <w:txbxContent>
                      <w:p w14:paraId="087ABE24" w14:textId="3B70DE21" w:rsidR="00704901" w:rsidRDefault="00704901" w:rsidP="002314B9">
                        <w:pPr>
                          <w:spacing w:before="0"/>
                          <w:rPr>
                            <w:sz w:val="18"/>
                          </w:rPr>
                        </w:pPr>
                        <w:r>
                          <w:rPr>
                            <w:sz w:val="18"/>
                          </w:rPr>
                          <w:t>HT Requester</w:t>
                        </w:r>
                      </w:p>
                    </w:txbxContent>
                  </v:textbox>
                </v:shape>
                <v:line id="Line 25" o:spid="_x0000_s1106"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gfMcTDAAAA3AAAAA8AAAAAAAAAAAAA&#10;AAAAoQIAAGRycy9kb3ducmV2LnhtbFBLBQYAAAAABAAEAPkAAACRAwAAAAA=&#10;"/>
                <v:shape id="Text Box 26" o:spid="_x0000_s1107"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eqinxgAA&#10;ANwAAAAPAAAAZHJzL2Rvd25yZXYueG1sRI9Pa8JAFMTvQr/D8gpeRDdNi39SVxGhRW82FXt9ZJ9J&#10;aPZt3N3G9Nt3hYLHYWZ+wyzXvWlER87XlhU8TRIQxIXVNZcKjp9v4zkIH5A1NpZJwS95WK8eBkvM&#10;tL3yB3V5KEWEsM9QQRVCm0npi4oM+oltiaN3ts5giNKVUju8RrhpZJokU2mw5rhQYUvbiorv/Mco&#10;mL/sui+/fz6cium5WYTRrHu/OKWGj/3mFUSgPtzD/+2dVpCmC7idiUdAr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eqinxgAAANwAAAAPAAAAAAAAAAAAAAAAAJcCAABkcnMv&#10;ZG93bnJldi54bWxQSwUGAAAAAAQABAD1AAAAigMAAAAA&#10;">
                  <v:textbox>
                    <w:txbxContent>
                      <w:p w14:paraId="2737F2CA" w14:textId="77777777" w:rsidR="00704901" w:rsidRDefault="00704901" w:rsidP="00F07FA7">
                        <w:pPr>
                          <w:spacing w:before="0"/>
                          <w:rPr>
                            <w:sz w:val="18"/>
                          </w:rPr>
                        </w:pPr>
                        <w:r>
                          <w:rPr>
                            <w:sz w:val="18"/>
                          </w:rPr>
                          <w:t>XDS Document Repository</w:t>
                        </w:r>
                      </w:p>
                    </w:txbxContent>
                  </v:textbox>
                </v:shape>
                <v:line id="Line 27" o:spid="_x0000_s1108"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QqYMQAAADcAAAADwAAAGRycy9kb3ducmV2LnhtbERPy2oCMRTdC/2HcAvdFM3UFtGpUUQQ&#10;unDjgxF318ntZJjJzTRJdfr3zUJweTjv+bK3rbiSD7VjBW+jDARx6XTNlYLjYTOcgggRWWPrmBT8&#10;UYDl4mkwx1y7G+/ouo+VSCEcclRgYuxyKUNpyGIYuY44cd/OW4wJ+kpqj7cUbls5zrKJtFhzajDY&#10;0dpQ2ex/rQI53b7++NXloyma02lmirLozlulXp771SeISH18iO/uL61g/J7mpzPp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lCpgxAAAANwAAAAPAAAAAAAAAAAA&#10;AAAAAKECAABkcnMvZG93bnJldi54bWxQSwUGAAAAAAQABAD5AAAAkgMAAAAA&#10;"/>
                <w10:anchorlock/>
              </v:group>
            </w:pict>
          </mc:Fallback>
        </mc:AlternateContent>
      </w:r>
    </w:p>
    <w:p w14:paraId="052F34C2" w14:textId="77777777" w:rsidR="00F07FA7" w:rsidRPr="003651D9" w:rsidRDefault="00F07FA7" w:rsidP="00F07FA7">
      <w:pPr>
        <w:pStyle w:val="FigureTitle"/>
      </w:pPr>
      <w:r w:rsidRPr="003651D9">
        <w:t>Figure 3.Y</w:t>
      </w:r>
      <w:r>
        <w:t>4</w:t>
      </w:r>
      <w:r w:rsidRPr="003651D9">
        <w:t>.2-1: Use Case Diagram</w:t>
      </w:r>
    </w:p>
    <w:p w14:paraId="7F0797E4" w14:textId="77777777" w:rsidR="00F07FA7" w:rsidRPr="003651D9" w:rsidRDefault="00F07FA7" w:rsidP="00F07FA7">
      <w:pPr>
        <w:pStyle w:val="TableTitle"/>
      </w:pPr>
    </w:p>
    <w:p w14:paraId="615B067A" w14:textId="77777777" w:rsidR="00F07FA7" w:rsidRPr="003651D9" w:rsidRDefault="00F07FA7" w:rsidP="00F07FA7">
      <w:pPr>
        <w:pStyle w:val="TableTitle"/>
      </w:pPr>
      <w:r w:rsidRPr="003651D9">
        <w:t>Table 3.Y</w:t>
      </w:r>
      <w:r>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07FA7" w:rsidRPr="003651D9" w14:paraId="3452E4DD" w14:textId="77777777" w:rsidTr="00702308">
        <w:tc>
          <w:tcPr>
            <w:tcW w:w="1008" w:type="dxa"/>
            <w:shd w:val="clear" w:color="auto" w:fill="auto"/>
          </w:tcPr>
          <w:p w14:paraId="7C1471E0" w14:textId="77777777" w:rsidR="00F07FA7" w:rsidRPr="003651D9" w:rsidRDefault="00F07FA7" w:rsidP="00702308">
            <w:pPr>
              <w:pStyle w:val="Corpodeltesto"/>
              <w:rPr>
                <w:b/>
              </w:rPr>
            </w:pPr>
            <w:r w:rsidRPr="003651D9">
              <w:rPr>
                <w:b/>
              </w:rPr>
              <w:t>Actor:</w:t>
            </w:r>
          </w:p>
        </w:tc>
        <w:tc>
          <w:tcPr>
            <w:tcW w:w="8568" w:type="dxa"/>
          </w:tcPr>
          <w:p w14:paraId="37618C5F" w14:textId="1A2AFC35" w:rsidR="00F07FA7" w:rsidRPr="003651D9" w:rsidRDefault="00F07FA7" w:rsidP="00D777D6">
            <w:pPr>
              <w:pStyle w:val="Corpodeltesto"/>
            </w:pPr>
            <w:r>
              <w:t xml:space="preserve">HT </w:t>
            </w:r>
            <w:r w:rsidR="00D777D6">
              <w:t>Requester</w:t>
            </w:r>
          </w:p>
        </w:tc>
      </w:tr>
      <w:tr w:rsidR="00F07FA7" w:rsidRPr="003651D9" w14:paraId="4FA7E2EF" w14:textId="77777777" w:rsidTr="00702308">
        <w:trPr>
          <w:trHeight w:val="435"/>
        </w:trPr>
        <w:tc>
          <w:tcPr>
            <w:tcW w:w="1008" w:type="dxa"/>
            <w:shd w:val="clear" w:color="auto" w:fill="auto"/>
          </w:tcPr>
          <w:p w14:paraId="6B22CFA5" w14:textId="77777777" w:rsidR="00F07FA7" w:rsidRPr="003651D9" w:rsidRDefault="00F07FA7" w:rsidP="00702308">
            <w:pPr>
              <w:pStyle w:val="Corpodeltesto"/>
              <w:rPr>
                <w:b/>
              </w:rPr>
            </w:pPr>
            <w:r w:rsidRPr="003651D9">
              <w:rPr>
                <w:b/>
              </w:rPr>
              <w:t>Role:</w:t>
            </w:r>
          </w:p>
        </w:tc>
        <w:tc>
          <w:tcPr>
            <w:tcW w:w="8568" w:type="dxa"/>
          </w:tcPr>
          <w:p w14:paraId="3184D338" w14:textId="4303CB7D" w:rsidR="00F07FA7" w:rsidRPr="003651D9" w:rsidRDefault="00D777D6" w:rsidP="00702308">
            <w:pPr>
              <w:pStyle w:val="Corpodeltesto"/>
              <w:tabs>
                <w:tab w:val="right" w:pos="9360"/>
              </w:tabs>
            </w:pPr>
            <w:r>
              <w:t>P</w:t>
            </w:r>
            <w:r w:rsidR="00F07FA7">
              <w:t>rovides more clinical information</w:t>
            </w:r>
            <w:r w:rsidR="00147A4C">
              <w:t xml:space="preserve"> requested by HT Participants</w:t>
            </w:r>
            <w:r w:rsidR="00F07FA7">
              <w:t>, updates and submits the Heart Team Workflow Documents with associated metadata to a Document Repository.</w:t>
            </w:r>
          </w:p>
        </w:tc>
      </w:tr>
      <w:tr w:rsidR="00F07FA7" w:rsidRPr="003651D9" w14:paraId="464D0783" w14:textId="77777777" w:rsidTr="00702308">
        <w:tc>
          <w:tcPr>
            <w:tcW w:w="1008" w:type="dxa"/>
            <w:shd w:val="clear" w:color="auto" w:fill="auto"/>
          </w:tcPr>
          <w:p w14:paraId="76B9D19F" w14:textId="77777777" w:rsidR="00F07FA7" w:rsidRPr="003651D9" w:rsidRDefault="00F07FA7" w:rsidP="00702308">
            <w:pPr>
              <w:pStyle w:val="Corpodeltesto"/>
              <w:rPr>
                <w:b/>
              </w:rPr>
            </w:pPr>
            <w:r w:rsidRPr="003651D9">
              <w:rPr>
                <w:b/>
              </w:rPr>
              <w:t>Actor:</w:t>
            </w:r>
          </w:p>
        </w:tc>
        <w:tc>
          <w:tcPr>
            <w:tcW w:w="8568" w:type="dxa"/>
          </w:tcPr>
          <w:p w14:paraId="51ABC90E" w14:textId="77777777" w:rsidR="00F07FA7" w:rsidRPr="003651D9" w:rsidRDefault="00F07FA7" w:rsidP="00702308">
            <w:pPr>
              <w:pStyle w:val="Corpodeltesto"/>
            </w:pPr>
            <w:r>
              <w:t>XDS Document Repository</w:t>
            </w:r>
          </w:p>
        </w:tc>
      </w:tr>
      <w:tr w:rsidR="00F07FA7" w:rsidRPr="003651D9" w14:paraId="79B76567" w14:textId="77777777" w:rsidTr="00702308">
        <w:tc>
          <w:tcPr>
            <w:tcW w:w="1008" w:type="dxa"/>
            <w:shd w:val="clear" w:color="auto" w:fill="auto"/>
          </w:tcPr>
          <w:p w14:paraId="1425F5DF" w14:textId="77777777" w:rsidR="00F07FA7" w:rsidRPr="003651D9" w:rsidRDefault="00F07FA7" w:rsidP="00702308">
            <w:pPr>
              <w:pStyle w:val="Corpodeltesto"/>
              <w:rPr>
                <w:b/>
              </w:rPr>
            </w:pPr>
            <w:r w:rsidRPr="003651D9">
              <w:rPr>
                <w:b/>
              </w:rPr>
              <w:t>Role:</w:t>
            </w:r>
          </w:p>
        </w:tc>
        <w:tc>
          <w:tcPr>
            <w:tcW w:w="8568" w:type="dxa"/>
          </w:tcPr>
          <w:p w14:paraId="0F563838" w14:textId="77777777" w:rsidR="00F07FA7" w:rsidRDefault="00F07FA7" w:rsidP="00702308">
            <w:pPr>
              <w:pStyle w:val="Corpodeltesto"/>
            </w:pPr>
            <w:r>
              <w:t>Receives, stores and eventually notifies the Workflow Document</w:t>
            </w:r>
          </w:p>
        </w:tc>
      </w:tr>
    </w:tbl>
    <w:p w14:paraId="0BBA0EF1" w14:textId="58D527CF"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.3 Referenced Standards</w:t>
      </w:r>
    </w:p>
    <w:p w14:paraId="7BDBE407" w14:textId="77777777" w:rsidR="00F07FA7" w:rsidRPr="00855164" w:rsidRDefault="00F07FA7" w:rsidP="00F07FA7">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3DC7CE63" w14:textId="77777777" w:rsidR="00F07FA7" w:rsidRPr="00855164" w:rsidRDefault="00F07FA7" w:rsidP="00F07FA7">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 xml:space="preserve">ee ITI TF-1:20 </w:t>
      </w:r>
      <w:r>
        <w:rPr>
          <w:i w:val="0"/>
        </w:rPr>
        <w:t>and</w:t>
      </w:r>
      <w:r w:rsidRPr="00855164">
        <w:rPr>
          <w:i w:val="0"/>
        </w:rPr>
        <w:t xml:space="preserve"> ITI TF-3:4.5</w:t>
      </w:r>
      <w:r>
        <w:rPr>
          <w:i w:val="0"/>
        </w:rPr>
        <w:t>.</w:t>
      </w:r>
    </w:p>
    <w:p w14:paraId="354590E5" w14:textId="2B0D926D" w:rsidR="00F07FA7" w:rsidRPr="003651D9" w:rsidRDefault="00F07FA7" w:rsidP="00F07FA7">
      <w:pPr>
        <w:pStyle w:val="Titolo3"/>
        <w:numPr>
          <w:ilvl w:val="0"/>
          <w:numId w:val="0"/>
        </w:numPr>
        <w:rPr>
          <w:noProof w:val="0"/>
        </w:rPr>
      </w:pPr>
      <w:r w:rsidRPr="003651D9">
        <w:rPr>
          <w:noProof w:val="0"/>
        </w:rPr>
        <w:lastRenderedPageBreak/>
        <w:t>3.Y</w:t>
      </w:r>
      <w:r w:rsidR="00702308">
        <w:rPr>
          <w:noProof w:val="0"/>
        </w:rPr>
        <w:t>5</w:t>
      </w:r>
      <w:r w:rsidRPr="003651D9">
        <w:rPr>
          <w:noProof w:val="0"/>
        </w:rPr>
        <w:t>.4 Interaction Diagram</w:t>
      </w:r>
    </w:p>
    <w:p w14:paraId="48D46E5E" w14:textId="77777777" w:rsidR="00F07FA7" w:rsidRPr="003651D9" w:rsidRDefault="00F07FA7" w:rsidP="00F07FA7">
      <w:pPr>
        <w:pStyle w:val="Corpodeltesto"/>
      </w:pPr>
      <w:r>
        <w:rPr>
          <w:noProof/>
          <w:lang w:val="it-IT" w:eastAsia="it-IT"/>
        </w:rPr>
        <mc:AlternateContent>
          <mc:Choice Requires="wpg">
            <w:drawing>
              <wp:inline distT="0" distB="0" distL="0" distR="0" wp14:anchorId="6C2EAA53" wp14:editId="49B82F5E">
                <wp:extent cx="5943600" cy="2400300"/>
                <wp:effectExtent l="0" t="0" r="0" b="12700"/>
                <wp:docPr id="231"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32"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475C3" w14:textId="3F2D6B20" w:rsidR="00704901" w:rsidRPr="007C1AAC" w:rsidRDefault="00704901" w:rsidP="00F07FA7">
                              <w:pPr>
                                <w:spacing w:before="0"/>
                                <w:jc w:val="center"/>
                                <w:rPr>
                                  <w:sz w:val="22"/>
                                  <w:szCs w:val="22"/>
                                </w:rPr>
                              </w:pPr>
                              <w:r>
                                <w:rPr>
                                  <w:sz w:val="22"/>
                                  <w:szCs w:val="22"/>
                                </w:rPr>
                                <w:t>HT Requester</w:t>
                              </w:r>
                            </w:p>
                            <w:p w14:paraId="630659E8" w14:textId="77777777" w:rsidR="00704901" w:rsidRDefault="00704901" w:rsidP="00F07FA7">
                              <w:pPr>
                                <w:spacing w:before="0"/>
                              </w:pPr>
                            </w:p>
                            <w:p w14:paraId="05B40F99" w14:textId="77777777" w:rsidR="00704901" w:rsidRPr="007C1AAC" w:rsidRDefault="00704901" w:rsidP="00F07FA7">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34"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5"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4F9F6" w14:textId="66448C2B" w:rsidR="00704901" w:rsidRPr="007C1AAC" w:rsidRDefault="00704901" w:rsidP="00F07FA7">
                              <w:pPr>
                                <w:spacing w:before="0"/>
                                <w:rPr>
                                  <w:sz w:val="22"/>
                                  <w:szCs w:val="22"/>
                                </w:rPr>
                              </w:pPr>
                              <w:r>
                                <w:t>Add more clinical information</w:t>
                              </w:r>
                              <w:r w:rsidRPr="00664105">
                                <w:t xml:space="preserve"> </w:t>
                              </w:r>
                            </w:p>
                          </w:txbxContent>
                        </wps:txbx>
                        <wps:bodyPr rot="0" vert="horz" wrap="square" lIns="0" tIns="0" rIns="0" bIns="0" anchor="t" anchorCtr="0" upright="1">
                          <a:noAutofit/>
                        </wps:bodyPr>
                      </wps:wsp>
                      <wps:wsp>
                        <wps:cNvPr id="236"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7"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9"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0"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B32279" w14:textId="77777777" w:rsidR="00704901" w:rsidRPr="007C1AAC" w:rsidRDefault="00704901" w:rsidP="00F07FA7">
                              <w:pPr>
                                <w:spacing w:before="0"/>
                                <w:jc w:val="center"/>
                                <w:rPr>
                                  <w:sz w:val="22"/>
                                  <w:szCs w:val="22"/>
                                </w:rPr>
                              </w:pPr>
                              <w:r>
                                <w:rPr>
                                  <w:sz w:val="22"/>
                                  <w:szCs w:val="22"/>
                                </w:rPr>
                                <w:t>XDS Document Repository</w:t>
                              </w:r>
                            </w:p>
                            <w:p w14:paraId="543E636F" w14:textId="77777777" w:rsidR="00704901" w:rsidRDefault="00704901" w:rsidP="00F07FA7">
                              <w:pPr>
                                <w:spacing w:before="0"/>
                              </w:pPr>
                            </w:p>
                            <w:p w14:paraId="7879843E" w14:textId="77777777" w:rsidR="00704901" w:rsidRPr="007C1AAC" w:rsidRDefault="00704901" w:rsidP="00F07FA7">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1"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24A13" w14:textId="77777777" w:rsidR="00704901" w:rsidRPr="007C1AAC" w:rsidRDefault="00704901" w:rsidP="00F07FA7">
                              <w:pPr>
                                <w:spacing w:before="0"/>
                                <w:rPr>
                                  <w:sz w:val="22"/>
                                  <w:szCs w:val="22"/>
                                </w:rPr>
                              </w:pPr>
                              <w:r>
                                <w:t>Provide And Register Document set-b Response</w:t>
                              </w:r>
                              <w:r w:rsidDel="00281B77">
                                <w:rPr>
                                  <w:sz w:val="22"/>
                                  <w:szCs w:val="22"/>
                                </w:rPr>
                                <w:t xml:space="preserve"> </w:t>
                              </w:r>
                            </w:p>
                            <w:p w14:paraId="66207964" w14:textId="77777777" w:rsidR="00704901" w:rsidRDefault="00704901" w:rsidP="00F07FA7">
                              <w:pPr>
                                <w:spacing w:before="0"/>
                              </w:pPr>
                            </w:p>
                            <w:p w14:paraId="06DDDDE7" w14:textId="77777777" w:rsidR="00704901" w:rsidRPr="007C1AAC" w:rsidRDefault="00704901" w:rsidP="00F07FA7">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09"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">
                <o:lock v:ext="edit" aspectratio="t"/>
                <v:rect id="AutoShape 29" o:spid="_x0000_s1110"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Qs/xQAA&#10;ANwAAAAPAAAAZHJzL2Rvd25yZXYueG1sRI/dasJAFITvC77DcoTeFN2YQpHoKiKIoRSk8ef6kD0m&#10;wezZmF2T9O27hYKXw8x8wyzXg6lFR62rLCuYTSMQxLnVFRcKTsfdZA7CeWSNtWVS8EMO1qvRyxIT&#10;bXv+pi7zhQgQdgkqKL1vEildXpJBN7UNcfCutjXog2wLqVvsA9zUMo6iD2mw4rBQYkPbkvJb9jAK&#10;+vzQXY5fe3l4u6SW7+l9m50/lXodD5sFCE+Df4b/26lWEL/H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lCz/FAAAA3AAAAA8AAAAAAAAAAAAAAAAAlwIAAGRycy9k&#10;b3ducmV2LnhtbFBLBQYAAAAABAAEAPUAAACJAwAAAAA=&#10;" filled="f" stroked="f">
                  <o:lock v:ext="edit" aspectratio="t" text="t"/>
                </v:rect>
                <v:shape id="Text Box 30" o:spid="_x0000_s1111"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3qnwgAA&#10;ANwAAAAPAAAAZHJzL2Rvd25yZXYueG1sRI/disIwFITvF3yHcARvFk3912oUFVa89ecBjs2xLTYn&#10;pYm2vv1GELwcZuYbZrluTCGeVLncsoJ+LwJBnFidc6rgcv7rzkA4j6yxsEwKXuRgvWr9LDHWtuYj&#10;PU8+FQHCLkYFmfdlLKVLMjLoerYkDt7NVgZ9kFUqdYV1gJtCDqJoIg3mHBYyLGmXUXI/PYyC26H+&#10;Hc/r695fpsfRZIv59GpfSnXazWYBwlPjv+FP+6AVDIZDeJ8JR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HeqfCAAAA3AAAAA8AAAAAAAAAAAAAAAAAlwIAAGRycy9kb3du&#10;cmV2LnhtbFBLBQYAAAAABAAEAPUAAACGAwAAAAA=&#10;" stroked="f">
                  <v:textbox>
                    <w:txbxContent>
                      <w:p w14:paraId="026475C3" w14:textId="3F2D6B20" w:rsidR="00704901" w:rsidRPr="007C1AAC" w:rsidRDefault="00704901" w:rsidP="00F07FA7">
                        <w:pPr>
                          <w:spacing w:before="0"/>
                          <w:jc w:val="center"/>
                          <w:rPr>
                            <w:sz w:val="22"/>
                            <w:szCs w:val="22"/>
                          </w:rPr>
                        </w:pPr>
                        <w:r>
                          <w:rPr>
                            <w:sz w:val="22"/>
                            <w:szCs w:val="22"/>
                          </w:rPr>
                          <w:t>HT Requester</w:t>
                        </w:r>
                      </w:p>
                      <w:p w14:paraId="630659E8" w14:textId="77777777" w:rsidR="00704901" w:rsidRDefault="00704901" w:rsidP="00F07FA7">
                        <w:pPr>
                          <w:spacing w:before="0"/>
                        </w:pPr>
                      </w:p>
                      <w:p w14:paraId="05B40F99" w14:textId="77777777" w:rsidR="00704901" w:rsidRPr="007C1AAC" w:rsidRDefault="00704901" w:rsidP="00F07FA7">
                        <w:pPr>
                          <w:spacing w:before="0"/>
                          <w:jc w:val="center"/>
                          <w:rPr>
                            <w:sz w:val="22"/>
                            <w:szCs w:val="22"/>
                          </w:rPr>
                        </w:pPr>
                        <w:r w:rsidRPr="007C1AAC">
                          <w:rPr>
                            <w:sz w:val="22"/>
                            <w:szCs w:val="22"/>
                          </w:rPr>
                          <w:t>A</w:t>
                        </w:r>
                        <w:r>
                          <w:rPr>
                            <w:sz w:val="22"/>
                            <w:szCs w:val="22"/>
                          </w:rPr>
                          <w:t>ctor A</w:t>
                        </w:r>
                      </w:p>
                    </w:txbxContent>
                  </v:textbox>
                </v:shape>
                <v:line id="Line 31" o:spid="_x0000_s1112"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Vj9CMQAAADcAAAADwAAAGRycy9kb3ducmV2LnhtbESPS2sCMRSF94X+h3AL3WmmKqWOE6UI&#10;ggttUYvry+TOQyc3Y5KO4783BaHLw3l8nGzRm0Z05HxtWcHbMAFBnFtdc6ng57AafIDwAVljY5kU&#10;3MjDYv78lGGq7ZV31O1DKeII+xQVVCG0qZQ+r8igH9qWOHqFdQZDlK6U2uE1jptGjpLkXRqsORIq&#10;bGlZUX7e/5rIzcuNuxxP535dbDerC3fTr8O3Uq8v/ecMRKA+/Icf7bVWMBpP4O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WP0IxAAAANwAAAAPAAAAAAAAAAAA&#10;AAAAAKECAABkcnMvZG93bnJldi54bWxQSwUGAAAAAAQABAD5AAAAkgMAAAAA&#10;">
                  <v:stroke dashstyle="dash"/>
                </v:line>
                <v:shape id="Text Box 32" o:spid="_x0000_s1113"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4Fm2xgAA&#10;ANwAAAAPAAAAZHJzL2Rvd25yZXYueG1sRI9Ba8JAFITvQv/D8gredFOlUtOsIqUFoVAa48HjM/uS&#10;LGbfptlV4793C4Ueh5n5hsnWg23FhXpvHCt4miYgiEunDdcK9sXH5AWED8gaW8ek4EYe1quHUYap&#10;dlfO6bILtYgQ9ikqaELoUil92ZBFP3UdcfQq11sMUfa11D1eI9y2cpYkC2nRcFxosKO3hsrT7mwV&#10;bA6cv5ufr+N3XuWmKJYJfy5OSo0fh80riEBD+A//tbdawWz+DL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4Fm2xgAAANwAAAAPAAAAAAAAAAAAAAAAAJcCAABkcnMv&#10;ZG93bnJldi54bWxQSwUGAAAAAAQABAD1AAAAigMAAAAA&#10;" filled="f" stroked="f">
                  <v:textbox inset="0,0,0,0">
                    <w:txbxContent>
                      <w:p w14:paraId="5DB4F9F6" w14:textId="66448C2B" w:rsidR="00704901" w:rsidRPr="007C1AAC" w:rsidRDefault="00704901" w:rsidP="00F07FA7">
                        <w:pPr>
                          <w:spacing w:before="0"/>
                          <w:rPr>
                            <w:sz w:val="22"/>
                            <w:szCs w:val="22"/>
                          </w:rPr>
                        </w:pPr>
                        <w:r>
                          <w:t>Add more clinical information</w:t>
                        </w:r>
                        <w:r w:rsidRPr="00664105">
                          <w:t xml:space="preserve"> </w:t>
                        </w:r>
                      </w:p>
                    </w:txbxContent>
                  </v:textbox>
                </v:shape>
                <v:line id="Line 33" o:spid="_x0000_s1114"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sbG5MMAAADcAAAADwAAAGRycy9kb3ducmV2LnhtbESPS4vCMBSF98L8h3AH3Gk6CuJ0jCID&#10;ggsfqMOsL821rTY3NYm1/nsjCC4P5/FxJrPWVKIh50vLCr76CQjizOqScwV/h0VvDMIHZI2VZVJw&#10;Jw+z6Udngqm2N95Rsw+5iCPsU1RQhFCnUvqsIIO+b2vi6B2tMxiidLnUDm9x3FRykCQjabDkSCiw&#10;pt+CsvP+aiI3y1fu8n86t8vjerW4cPO9OWyV6n628x8QgdrwDr/aS61gMBzB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LGxuTDAAAA3AAAAA8AAAAAAAAAAAAA&#10;AAAAoQIAAGRycy9kb3ducmV2LnhtbFBLBQYAAAAABAAEAPkAAACRAwAAAAA=&#10;">
                  <v:stroke dashstyle="dash"/>
                </v:line>
                <v:rect id="Rectangle 34" o:spid="_x0000_s1115"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D0wnxQAA&#10;ANwAAAAPAAAAZHJzL2Rvd25yZXYueG1sRI9Pa8JAFMTvQr/D8gq96cYItaauIpaU9qjx4u01+5qk&#10;Zt+G7OZP/fRuQehxmJnfMOvtaGrRU+sqywrmswgEcW51xYWCU5ZOX0A4j6yxtkwKfsnBdvMwWWOi&#10;7cAH6o++EAHCLkEFpfdNIqXLSzLoZrYhDt63bQ36INtC6haHADe1jKPoWRqsOCyU2NC+pPxy7IyC&#10;ryo+4fWQvUdmlS7855j9dOc3pZ4ex90rCE+j/w/f2x9aQbxYwt+ZcATk5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PTCfFAAAA3AAAAA8AAAAAAAAAAAAAAAAAlwIAAGRycy9k&#10;b3ducmV2LnhtbFBLBQYAAAAABAAEAPUAAACJAwAAAAA=&#10;"/>
                <v:rect id="Rectangle 35" o:spid="_x0000_s1116"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NhVwgAA&#10;ANwAAAAPAAAAZHJzL2Rvd25yZXYueG1sRE89b8IwEN2R+h+sq9QNnAapghQToVap2hHCwnaNjyQQ&#10;nyPbCWl/fT1UYnx635t8Mp0YyfnWsoLnRQKCuLK65VrBsSzmKxA+IGvsLJOCH/KQbx9mG8y0vfGe&#10;xkOoRQxhn6GCJoQ+k9JXDRn0C9sTR+5sncEQoauldniL4aaTaZK8SIMtx4YGe3prqLoeBqPgu02P&#10;+LsvPxKzLpbhayovw+ldqafHafcKItAU7uJ/96dWkC7j2ngmHgG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2Q2FXCAAAA3AAAAA8AAAAAAAAAAAAAAAAAlwIAAGRycy9kb3du&#10;cmV2LnhtbFBLBQYAAAAABAAEAPUAAACGAwAAAAA=&#10;"/>
                <v:line id="Line 36" o:spid="_x0000_s1117"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rLSFsUAAADcAAAADwAAAGRycy9kb3ducmV2LnhtbESPQWsCMRSE70L/Q3iF3jSrQu2uRild&#10;hB60oJaeXzfPzdLNy7JJ1/jvG6HgcZiZb5jVJtpWDNT7xrGC6SQDQVw53XCt4PO0Hb+A8AFZY+uY&#10;FFzJw2b9MFphod2FDzQcQy0ShH2BCkwIXSGlrwxZ9BPXESfv7HqLIcm+lrrHS4LbVs6y7FlabDgt&#10;GOzozVD1c/y1ChamPMiFLHenj3Jopnncx6/vXKmnx/i6BBEohnv4v/2uFczm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rLSFsUAAADcAAAADwAAAAAAAAAA&#10;AAAAAAChAgAAZHJzL2Rvd25yZXYueG1sUEsFBgAAAAAEAAQA+QAAAJMDAAAAAA==&#10;">
                  <v:stroke endarrow="block"/>
                </v:line>
                <v:shape id="Text Box 37" o:spid="_x0000_s1118"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05etvQAA&#10;ANwAAAAPAAAAZHJzL2Rvd25yZXYueG1sRE9LCsIwEN0L3iGM4EY0VfxWo6iguPVzgLEZ22IzKU20&#10;9fZmIbh8vP9q05hCvKlyuWUFw0EEgjixOudUwe166M9BOI+ssbBMCj7kYLNut1YYa1vzmd4Xn4oQ&#10;wi5GBZn3ZSylSzIy6Aa2JA7cw1YGfYBVKnWFdQg3hRxF0VQazDk0ZFjSPqPkeXkZBY9T3Zss6vvR&#10;32bn8XSH+exuP0p1O812CcJT4//in/ukFYzGYX4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C05etvQAAANwAAAAPAAAAAAAAAAAAAAAAAJcCAABkcnMvZG93bnJldi54&#10;bWxQSwUGAAAAAAQABAD1AAAAgQMAAAAA&#10;" stroked="f">
                  <v:textbox>
                    <w:txbxContent>
                      <w:p w14:paraId="55B32279" w14:textId="77777777" w:rsidR="00704901" w:rsidRPr="007C1AAC" w:rsidRDefault="00704901" w:rsidP="00F07FA7">
                        <w:pPr>
                          <w:spacing w:before="0"/>
                          <w:jc w:val="center"/>
                          <w:rPr>
                            <w:sz w:val="22"/>
                            <w:szCs w:val="22"/>
                          </w:rPr>
                        </w:pPr>
                        <w:r>
                          <w:rPr>
                            <w:sz w:val="22"/>
                            <w:szCs w:val="22"/>
                          </w:rPr>
                          <w:t>XDS Document Repository</w:t>
                        </w:r>
                      </w:p>
                      <w:p w14:paraId="543E636F" w14:textId="77777777" w:rsidR="00704901" w:rsidRDefault="00704901" w:rsidP="00F07FA7">
                        <w:pPr>
                          <w:spacing w:before="0"/>
                        </w:pPr>
                      </w:p>
                      <w:p w14:paraId="7879843E" w14:textId="77777777" w:rsidR="00704901" w:rsidRPr="007C1AAC" w:rsidRDefault="00704901" w:rsidP="00F07FA7">
                        <w:pPr>
                          <w:spacing w:before="0"/>
                          <w:jc w:val="center"/>
                          <w:rPr>
                            <w:sz w:val="22"/>
                            <w:szCs w:val="22"/>
                          </w:rPr>
                        </w:pPr>
                        <w:r w:rsidRPr="007C1AAC">
                          <w:rPr>
                            <w:sz w:val="22"/>
                            <w:szCs w:val="22"/>
                          </w:rPr>
                          <w:t>A</w:t>
                        </w:r>
                        <w:r>
                          <w:rPr>
                            <w:sz w:val="22"/>
                            <w:szCs w:val="22"/>
                          </w:rPr>
                          <w:t>ctor D</w:t>
                        </w:r>
                      </w:p>
                    </w:txbxContent>
                  </v:textbox>
                </v:shape>
                <v:line id="Line 38" o:spid="_x0000_s1119"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73q/sUAAADcAAAADwAAAGRycy9kb3ducmV2LnhtbESPQWvCQBCF74L/YRnBS9CNWopNXUVt&#10;hULpoeqhxyE7TYLZ2ZAdNf57t1Dw+HjzvjdvsepcrS7Uhsqzgck4BUWce1txYeB42I3moIIgW6w9&#10;k4EbBVgt+70FZtZf+ZsueylUhHDI0EAp0mRah7wkh2HsG+Lo/frWoUTZFtq2eI1wV+tpmj5rhxXH&#10;hhIb2paUn/ZnF9/YffHbbJZsnE6SF3r/kc9UizHDQbd+BSXUyeP4P/1hDUyfJvA3JhJAL+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73q/sUAAADcAAAADwAAAAAAAAAA&#10;AAAAAAChAgAAZHJzL2Rvd25yZXYueG1sUEsFBgAAAAAEAAQA+QAAAJMDAAAAAA==&#10;">
                  <v:stroke endarrow="block"/>
                </v:line>
                <v:shape id="Text Box 39" o:spid="_x0000_s1120"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7K/xQAA&#10;ANwAAAAPAAAAZHJzL2Rvd25yZXYueG1sRI9Ba8JAFITvBf/D8oTe6sZQpEZXEWlBKBRjPHh8Zp/J&#10;YvZtzK6a/vuuUPA4zMw3zHzZ20bcqPPGsYLxKAFBXDptuFKwL77ePkD4gKyxcUwKfsnDcjF4mWOm&#10;3Z1zuu1CJSKEfYYK6hDaTEpf1mTRj1xLHL2T6yyGKLtK6g7vEW4bmSbJRFo0HBdqbGldU3neXa2C&#10;1YHzT3P5OW7zU26KYprw9+Ss1OuwX81ABOrDM/zf3mgF6Xs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MPsr/FAAAA3AAAAA8AAAAAAAAAAAAAAAAAlwIAAGRycy9k&#10;b3ducmV2LnhtbFBLBQYAAAAABAAEAPUAAACJAwAAAAA=&#10;" filled="f" stroked="f">
                  <v:textbox inset="0,0,0,0">
                    <w:txbxContent>
                      <w:p w14:paraId="0C424A13" w14:textId="77777777" w:rsidR="00704901" w:rsidRPr="007C1AAC" w:rsidRDefault="00704901" w:rsidP="00F07FA7">
                        <w:pPr>
                          <w:spacing w:before="0"/>
                          <w:rPr>
                            <w:sz w:val="22"/>
                            <w:szCs w:val="22"/>
                          </w:rPr>
                        </w:pPr>
                        <w:r>
                          <w:t>Provide And Register Document set-b Response</w:t>
                        </w:r>
                        <w:r w:rsidDel="00281B77">
                          <w:rPr>
                            <w:sz w:val="22"/>
                            <w:szCs w:val="22"/>
                          </w:rPr>
                          <w:t xml:space="preserve"> </w:t>
                        </w:r>
                      </w:p>
                      <w:p w14:paraId="66207964" w14:textId="77777777" w:rsidR="00704901" w:rsidRDefault="00704901" w:rsidP="00F07FA7">
                        <w:pPr>
                          <w:spacing w:before="0"/>
                        </w:pPr>
                      </w:p>
                      <w:p w14:paraId="06DDDDE7" w14:textId="77777777" w:rsidR="00704901" w:rsidRPr="007C1AAC" w:rsidRDefault="00704901" w:rsidP="00F07FA7">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89AE970" w14:textId="4406F51E" w:rsidR="00F07FA7" w:rsidRDefault="00F07FA7" w:rsidP="00F07FA7">
      <w:pPr>
        <w:pStyle w:val="Titolo4"/>
        <w:numPr>
          <w:ilvl w:val="0"/>
          <w:numId w:val="0"/>
        </w:numPr>
        <w:rPr>
          <w:noProof w:val="0"/>
        </w:rPr>
      </w:pPr>
      <w:r w:rsidRPr="003651D9">
        <w:rPr>
          <w:noProof w:val="0"/>
        </w:rPr>
        <w:t>3.Y</w:t>
      </w:r>
      <w:r w:rsidR="00702308">
        <w:rPr>
          <w:noProof w:val="0"/>
        </w:rPr>
        <w:t>5</w:t>
      </w:r>
      <w:r w:rsidRPr="003651D9">
        <w:rPr>
          <w:noProof w:val="0"/>
        </w:rPr>
        <w:t xml:space="preserve">.4.1 </w:t>
      </w:r>
      <w:r w:rsidR="00702308">
        <w:t xml:space="preserve">Add </w:t>
      </w:r>
      <w:r>
        <w:t>more clinical information</w:t>
      </w:r>
    </w:p>
    <w:p w14:paraId="03881C02" w14:textId="1E8EEC9A" w:rsidR="00C84F90" w:rsidRDefault="00F07FA7" w:rsidP="00C84F90">
      <w:pPr>
        <w:pStyle w:val="Corpodeltesto"/>
        <w:tabs>
          <w:tab w:val="right" w:pos="9360"/>
        </w:tabs>
      </w:pPr>
      <w:r w:rsidRPr="0042010F">
        <w:t xml:space="preserve">This message provides more clinical information to </w:t>
      </w:r>
      <w:r w:rsidR="00ED1069">
        <w:t xml:space="preserve">the </w:t>
      </w:r>
      <w:r w:rsidRPr="0042010F">
        <w:t>Heart Team.</w:t>
      </w:r>
      <w:r w:rsidR="00C84F90">
        <w:rPr>
          <w:i/>
        </w:rPr>
        <w:t xml:space="preserve"> </w:t>
      </w:r>
      <w:r w:rsidR="00C84F90" w:rsidRPr="0042010F">
        <w:t>This message</w:t>
      </w:r>
      <w:r w:rsidR="00C84F90">
        <w:rPr>
          <w:i/>
        </w:rPr>
        <w:t xml:space="preserve"> </w:t>
      </w:r>
      <w:r w:rsidR="00C84F90">
        <w:t xml:space="preserve">provides clinical information requested by one or more PCC-Y4 transactions </w:t>
      </w:r>
      <w:r w:rsidR="00AE34C4">
        <w:t>from</w:t>
      </w:r>
      <w:r w:rsidR="00C84F90">
        <w:t xml:space="preserve"> each HT Participant</w:t>
      </w:r>
      <w:r w:rsidR="00C84F90" w:rsidRPr="00664105">
        <w:t>.</w:t>
      </w:r>
      <w:r w:rsidR="00C84F90">
        <w:t xml:space="preserve"> This mean that it </w:t>
      </w:r>
      <w:r w:rsidR="007B7BE6">
        <w:t xml:space="preserve">concludes </w:t>
      </w:r>
      <w:r w:rsidR="00C84F90">
        <w:t>HT Preparation tasks</w:t>
      </w:r>
      <w:r w:rsidR="007B7BE6">
        <w:t xml:space="preserve"> generated by HT P</w:t>
      </w:r>
      <w:r w:rsidR="00497648">
        <w:t>artici</w:t>
      </w:r>
      <w:r w:rsidR="007B7BE6">
        <w:t>pants</w:t>
      </w:r>
      <w:r w:rsidR="00497648">
        <w:t xml:space="preserve"> for HT Requester</w:t>
      </w:r>
      <w:r w:rsidR="007B7BE6">
        <w:t>.</w:t>
      </w:r>
    </w:p>
    <w:p w14:paraId="5CA8F07D" w14:textId="77777777" w:rsidR="00F07FA7" w:rsidRDefault="00F07FA7" w:rsidP="00F07FA7">
      <w:pPr>
        <w:pStyle w:val="AuthorInstructions"/>
        <w:rPr>
          <w:i w:val="0"/>
        </w:rPr>
      </w:pPr>
    </w:p>
    <w:p w14:paraId="581ECADE" w14:textId="0720B081" w:rsidR="00F07FA7" w:rsidRPr="003651D9" w:rsidRDefault="00F07FA7" w:rsidP="00F07FA7">
      <w:pPr>
        <w:pStyle w:val="Titolo5"/>
        <w:numPr>
          <w:ilvl w:val="0"/>
          <w:numId w:val="0"/>
        </w:numPr>
        <w:rPr>
          <w:noProof w:val="0"/>
        </w:rPr>
      </w:pPr>
      <w:r w:rsidRPr="003651D9">
        <w:rPr>
          <w:noProof w:val="0"/>
        </w:rPr>
        <w:t>3.Y</w:t>
      </w:r>
      <w:r w:rsidR="00CA2472">
        <w:rPr>
          <w:noProof w:val="0"/>
        </w:rPr>
        <w:t>5</w:t>
      </w:r>
      <w:r w:rsidRPr="003651D9">
        <w:rPr>
          <w:noProof w:val="0"/>
        </w:rPr>
        <w:t>.4.1.1 Trigger Events</w:t>
      </w:r>
    </w:p>
    <w:p w14:paraId="30599039" w14:textId="5895140C" w:rsidR="00F07FA7" w:rsidRDefault="00702308" w:rsidP="00F07FA7">
      <w:r>
        <w:t>The HT Requester</w:t>
      </w:r>
      <w:r w:rsidR="00F07FA7">
        <w:t xml:space="preserve"> sends this message when </w:t>
      </w:r>
      <w:r w:rsidR="00EC1D36">
        <w:t xml:space="preserve">is ready to </w:t>
      </w:r>
      <w:r w:rsidR="00DE57A1">
        <w:t>respon</w:t>
      </w:r>
      <w:r w:rsidR="00ED1069">
        <w:t>d</w:t>
      </w:r>
      <w:r w:rsidR="00DE57A1">
        <w:t xml:space="preserve"> to </w:t>
      </w:r>
      <w:r>
        <w:t>request</w:t>
      </w:r>
      <w:r w:rsidR="00DE57A1">
        <w:t xml:space="preserve"> of</w:t>
      </w:r>
      <w:r>
        <w:t xml:space="preserve"> information </w:t>
      </w:r>
      <w:r w:rsidR="00DE57A1">
        <w:rPr>
          <w:i/>
        </w:rPr>
        <w:t>by</w:t>
      </w:r>
      <w:r w:rsidR="00F07FA7" w:rsidRPr="000B40A3">
        <w:rPr>
          <w:i/>
        </w:rPr>
        <w:t xml:space="preserve"> </w:t>
      </w:r>
      <w:r w:rsidR="00F07FA7" w:rsidRPr="000B40A3">
        <w:t>Heart Team</w:t>
      </w:r>
      <w:r w:rsidR="00F07FA7">
        <w:t>.</w:t>
      </w:r>
    </w:p>
    <w:p w14:paraId="76FEB1EC" w14:textId="77777777" w:rsidR="00F07FA7" w:rsidRDefault="00F07FA7" w:rsidP="00F07FA7">
      <w:r>
        <w:t xml:space="preserve">The </w:t>
      </w:r>
      <w:r w:rsidRPr="00855164">
        <w:rPr>
          <w:b/>
        </w:rPr>
        <w:t>pre-conditions</w:t>
      </w:r>
      <w:r>
        <w:t xml:space="preserve"> are encoded as:</w:t>
      </w:r>
    </w:p>
    <w:p w14:paraId="23FC950F" w14:textId="6F9978E0" w:rsidR="00F07FA7" w:rsidRPr="007858B9" w:rsidRDefault="00F07FA7" w:rsidP="00704901">
      <w:r>
        <w:t xml:space="preserve">The workflow document is </w:t>
      </w:r>
      <w:r w:rsidR="00346182">
        <w:t>open</w:t>
      </w:r>
      <w:r>
        <w:t xml:space="preserve"> (</w:t>
      </w:r>
      <w:r w:rsidRPr="00704901">
        <w:rPr>
          <w:rFonts w:ascii="Courier" w:hAnsi="Courier"/>
          <w:b/>
        </w:rPr>
        <w:t>WorkflowDocument/workflowStatus</w:t>
      </w:r>
      <w:r>
        <w:t>=”OPEN”)</w:t>
      </w:r>
      <w:r w:rsidRPr="00704901">
        <w:rPr>
          <w:b/>
        </w:rPr>
        <w:t xml:space="preserve"> and t</w:t>
      </w:r>
      <w:r w:rsidR="005A38F4">
        <w:t xml:space="preserve">he </w:t>
      </w:r>
      <w:r>
        <w:t xml:space="preserve">HT </w:t>
      </w:r>
      <w:r w:rsidR="00DB4C55">
        <w:t xml:space="preserve">Preparation </w:t>
      </w:r>
      <w:r w:rsidRPr="00A555FB">
        <w:t xml:space="preserve">task is </w:t>
      </w:r>
      <w:r>
        <w:t>“</w:t>
      </w:r>
      <w:r w:rsidR="00DB4C55">
        <w:t>READY</w:t>
      </w:r>
      <w:r w:rsidRPr="00A555FB">
        <w:t>”</w:t>
      </w:r>
      <w:r w:rsidRPr="00704901">
        <w:rPr>
          <w:b/>
        </w:rPr>
        <w:t xml:space="preserve"> </w:t>
      </w:r>
      <w:r>
        <w:t>(</w:t>
      </w:r>
      <w:r w:rsidRPr="00704901">
        <w:rPr>
          <w:rFonts w:ascii="Courier" w:hAnsi="Courier"/>
          <w:b/>
        </w:rPr>
        <w:t>WorkflowDocument/TaskList/XDWTask/taskData/taskDetails/status</w:t>
      </w:r>
      <w:r>
        <w:t>=”</w:t>
      </w:r>
      <w:r w:rsidR="00DB4C55">
        <w:t>READY</w:t>
      </w:r>
      <w:r>
        <w:t xml:space="preserve">” </w:t>
      </w:r>
      <w:r w:rsidRPr="00855164">
        <w:t>and</w:t>
      </w:r>
      <w:r w:rsidRPr="00704901">
        <w:rPr>
          <w:b/>
        </w:rPr>
        <w:t xml:space="preserve"> </w:t>
      </w:r>
      <w:r w:rsidRPr="00704901">
        <w:rPr>
          <w:rFonts w:ascii="Courier" w:hAnsi="Courier"/>
          <w:b/>
        </w:rPr>
        <w:t>WorkflowDocument/TaskList/XDWTask/taskData/taskDetails/taskType</w:t>
      </w:r>
      <w:r>
        <w:t>=”</w:t>
      </w:r>
      <w:r w:rsidR="00DD21C9">
        <w:t>HTPreparation</w:t>
      </w:r>
      <w:r>
        <w:t>”)</w:t>
      </w:r>
    </w:p>
    <w:p w14:paraId="4B170C02" w14:textId="1874F571" w:rsidR="00DB4C55" w:rsidRPr="0070073A" w:rsidRDefault="00DB4C55" w:rsidP="00DB4C55">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are</w:t>
      </w:r>
      <w:r w:rsidR="00E429E0">
        <w:rPr>
          <w:rFonts w:ascii="Times New Roman" w:hAnsi="Times New Roman"/>
          <w:b w:val="0"/>
          <w:noProof w:val="0"/>
          <w:kern w:val="0"/>
          <w:sz w:val="24"/>
        </w:rPr>
        <w:t xml:space="preserve"> one or more of these</w:t>
      </w:r>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p w14:paraId="4E5E4876" w14:textId="29BE3ABD" w:rsidR="00E429E0" w:rsidRDefault="00E429E0" w:rsidP="00DB4C55">
      <w:pPr>
        <w:pStyle w:val="Corpodeltesto"/>
        <w:numPr>
          <w:ilvl w:val="0"/>
          <w:numId w:val="36"/>
        </w:numPr>
      </w:pPr>
      <w:r>
        <w:t xml:space="preserve">Basic ePrescription Workflow Document </w:t>
      </w:r>
    </w:p>
    <w:p w14:paraId="4D8ABCFB" w14:textId="77777777" w:rsidR="00DB4C55" w:rsidRDefault="00DB4C55" w:rsidP="00DB4C55">
      <w:pPr>
        <w:pStyle w:val="Corpodeltesto"/>
        <w:numPr>
          <w:ilvl w:val="0"/>
          <w:numId w:val="36"/>
        </w:numPr>
      </w:pPr>
      <w:r>
        <w:t xml:space="preserve">Images Manifest: a document </w:t>
      </w:r>
      <w:r w:rsidRPr="00B23B46">
        <w:t>identifying the key images</w:t>
      </w:r>
      <w:r>
        <w:t xml:space="preserve"> set </w:t>
      </w:r>
    </w:p>
    <w:p w14:paraId="5E80BADB" w14:textId="0F9A2AE7" w:rsidR="00DB4C55" w:rsidRDefault="00DB4C55" w:rsidP="00DB4C55">
      <w:pPr>
        <w:pStyle w:val="Corpodeltesto"/>
        <w:numPr>
          <w:ilvl w:val="0"/>
          <w:numId w:val="36"/>
        </w:numPr>
      </w:pPr>
      <w:r>
        <w:t xml:space="preserve">Images Report </w:t>
      </w:r>
    </w:p>
    <w:p w14:paraId="0B8D3CF4" w14:textId="1A9060B4" w:rsidR="00DB4C55" w:rsidRDefault="00DB4C55" w:rsidP="00DB4C55">
      <w:pPr>
        <w:pStyle w:val="Corpodeltesto"/>
        <w:numPr>
          <w:ilvl w:val="0"/>
          <w:numId w:val="36"/>
        </w:numPr>
      </w:pPr>
      <w:r>
        <w:lastRenderedPageBreak/>
        <w:t xml:space="preserve">Clinical Report </w:t>
      </w:r>
    </w:p>
    <w:p w14:paraId="44680481" w14:textId="3FCE9039" w:rsidR="00DB4C55" w:rsidRDefault="008E0EB0" w:rsidP="00DB4C55">
      <w:pPr>
        <w:pStyle w:val="Corpodeltesto"/>
        <w:numPr>
          <w:ilvl w:val="0"/>
          <w:numId w:val="36"/>
        </w:numPr>
      </w:pPr>
      <w:r>
        <w:t xml:space="preserve">Clinical </w:t>
      </w:r>
      <w:r w:rsidR="00DB4C55">
        <w:t xml:space="preserve">Videos </w:t>
      </w:r>
    </w:p>
    <w:p w14:paraId="3EB300F9" w14:textId="77777777" w:rsidR="00F07FA7" w:rsidRPr="003651D9" w:rsidRDefault="00F07FA7" w:rsidP="00DE57A1">
      <w:pPr>
        <w:pStyle w:val="Corpodeltesto"/>
        <w:ind w:left="720"/>
      </w:pPr>
    </w:p>
    <w:p w14:paraId="74391517" w14:textId="64A43530" w:rsidR="00F07FA7" w:rsidRPr="003651D9" w:rsidRDefault="00F07FA7" w:rsidP="00F07FA7">
      <w:pPr>
        <w:pStyle w:val="Titolo5"/>
        <w:numPr>
          <w:ilvl w:val="0"/>
          <w:numId w:val="0"/>
        </w:numPr>
        <w:rPr>
          <w:noProof w:val="0"/>
        </w:rPr>
      </w:pPr>
      <w:r w:rsidRPr="003651D9">
        <w:rPr>
          <w:noProof w:val="0"/>
        </w:rPr>
        <w:t>3.Y</w:t>
      </w:r>
      <w:r w:rsidR="00CA2472">
        <w:rPr>
          <w:noProof w:val="0"/>
        </w:rPr>
        <w:t>5</w:t>
      </w:r>
      <w:r w:rsidRPr="003651D9">
        <w:rPr>
          <w:noProof w:val="0"/>
        </w:rPr>
        <w:t>.4.1.2 Message Semantics</w:t>
      </w:r>
    </w:p>
    <w:p w14:paraId="4CEAFBE1" w14:textId="6D6DD4B9" w:rsidR="00F07FA7" w:rsidRDefault="00F07FA7" w:rsidP="00F07FA7">
      <w:pPr>
        <w:pStyle w:val="Corpodeltesto"/>
      </w:pPr>
      <w:r>
        <w:t xml:space="preserve">This message is a Provide And Register Document Set-b Request message. This message shall comply with the message semantics defined for the Provide and Register Document Set-b Request message in ITI TF-2b:3.41.4.1.2.  The HT </w:t>
      </w:r>
      <w:r w:rsidRPr="001E657B">
        <w:t>Requester</w:t>
      </w:r>
      <w:r>
        <w:t xml:space="preserve"> is the Document Source</w:t>
      </w:r>
      <w:r w:rsidR="00C56FB7">
        <w:t>.</w:t>
      </w:r>
    </w:p>
    <w:p w14:paraId="6DCDCF8F" w14:textId="77777777" w:rsidR="00F07FA7" w:rsidRDefault="00F07FA7" w:rsidP="00F07FA7">
      <w:pPr>
        <w:pStyle w:val="Corpodeltesto"/>
      </w:pPr>
      <w:r>
        <w:t xml:space="preserve"> This section defines:</w:t>
      </w:r>
    </w:p>
    <w:p w14:paraId="0BA0A593" w14:textId="6A2EEE3E" w:rsidR="00F07FA7" w:rsidRDefault="001B3534" w:rsidP="00F07FA7">
      <w:pPr>
        <w:pStyle w:val="Corpodeltesto"/>
        <w:numPr>
          <w:ilvl w:val="0"/>
          <w:numId w:val="37"/>
        </w:numPr>
      </w:pPr>
      <w:r>
        <w:t>T</w:t>
      </w:r>
      <w:r w:rsidR="00F07FA7">
        <w:t>he Heart Team Workflow Document Content submitted in the Provide and Register.  See Section 3.Y4.4.1.2.1.</w:t>
      </w:r>
    </w:p>
    <w:p w14:paraId="774606C8" w14:textId="77777777" w:rsidR="00F07FA7" w:rsidRDefault="00F07FA7" w:rsidP="00F07FA7">
      <w:pPr>
        <w:pStyle w:val="Corpodeltesto"/>
        <w:numPr>
          <w:ilvl w:val="0"/>
          <w:numId w:val="37"/>
        </w:numPr>
      </w:pPr>
      <w:r>
        <w:t>The Document Sharing Metadata requirements for the Submission Set and Document Entry.  See Section 3.Y4.4.1.2.3.</w:t>
      </w:r>
    </w:p>
    <w:p w14:paraId="3AC30FC5" w14:textId="0F817E58" w:rsidR="003027B4" w:rsidRDefault="003027B4" w:rsidP="003027B4">
      <w:pPr>
        <w:pStyle w:val="Corpodeltesto"/>
      </w:pPr>
      <w:r w:rsidRPr="003027B4">
        <w:t>This specification does not require that all the documents referenced as input documents within the Workflow Document are included in the same submissionSet.</w:t>
      </w:r>
    </w:p>
    <w:p w14:paraId="2D58D3CA" w14:textId="57AE55AC" w:rsidR="00F07FA7" w:rsidRDefault="00F07FA7" w:rsidP="00F07FA7">
      <w:pPr>
        <w:pStyle w:val="Titolo5"/>
        <w:numPr>
          <w:ilvl w:val="0"/>
          <w:numId w:val="0"/>
        </w:numPr>
      </w:pPr>
      <w:r>
        <w:t>3.Y</w:t>
      </w:r>
      <w:r w:rsidR="00CA2472">
        <w:t>5</w:t>
      </w:r>
      <w:r>
        <w:t>.4.1.2.1</w:t>
      </w:r>
      <w:r w:rsidRPr="00322355">
        <w:t xml:space="preserve"> </w:t>
      </w:r>
      <w:r>
        <w:t>Heart Team Workflow Document</w:t>
      </w:r>
      <w:r w:rsidRPr="00322355">
        <w:t xml:space="preserve"> Content Requirements</w:t>
      </w:r>
    </w:p>
    <w:p w14:paraId="43C1C433" w14:textId="5AAB61BE" w:rsidR="00F07FA7" w:rsidRPr="00F909C6" w:rsidRDefault="00F07FA7" w:rsidP="00F07FA7">
      <w:pPr>
        <w:pStyle w:val="Corpodeltesto"/>
      </w:pPr>
      <w:r>
        <w:t xml:space="preserve">The Heart Team Workflow Document is updated by the HT </w:t>
      </w:r>
      <w:r w:rsidR="00C56FB7">
        <w:t>Requester.</w:t>
      </w:r>
    </w:p>
    <w:p w14:paraId="7B90ADDE" w14:textId="70DEABA0" w:rsidR="00F07FA7" w:rsidRPr="001D1D9D" w:rsidRDefault="00F07FA7" w:rsidP="00F07FA7">
      <w:pPr>
        <w:pStyle w:val="Titolo5"/>
        <w:numPr>
          <w:ilvl w:val="0"/>
          <w:numId w:val="0"/>
        </w:numPr>
      </w:pPr>
      <w:r>
        <w:t>3.Y</w:t>
      </w:r>
      <w:r w:rsidR="00CA2472">
        <w:t>5</w:t>
      </w:r>
      <w:r>
        <w:t>.4.1.2.1</w:t>
      </w:r>
      <w:r w:rsidRPr="001D1D9D">
        <w:t xml:space="preserve">.1 Workflow Document </w:t>
      </w:r>
      <w:r>
        <w:t>Elements</w:t>
      </w:r>
    </w:p>
    <w:p w14:paraId="7F025490" w14:textId="77777777" w:rsidR="00C56FB7" w:rsidRDefault="00F07FA7" w:rsidP="00F07FA7">
      <w:pPr>
        <w:pStyle w:val="AuthorInstructions"/>
        <w:rPr>
          <w:i w:val="0"/>
        </w:rPr>
      </w:pPr>
      <w:r>
        <w:rPr>
          <w:i w:val="0"/>
        </w:rPr>
        <w:t xml:space="preserve">The </w:t>
      </w:r>
      <w:r w:rsidRPr="00FB1453">
        <w:rPr>
          <w:i w:val="0"/>
        </w:rPr>
        <w:t xml:space="preserve">HT </w:t>
      </w:r>
      <w:r w:rsidR="00C56FB7">
        <w:rPr>
          <w:i w:val="0"/>
        </w:rPr>
        <w:t>Requester</w:t>
      </w:r>
      <w:r>
        <w:rPr>
          <w:i w:val="0"/>
        </w:rPr>
        <w:t xml:space="preserve"> shall update the Heart Team Workflow Document according to the definition of an XDW Workflow Document in ITI TF-3: 5.4</w:t>
      </w:r>
      <w:r w:rsidR="00C56FB7">
        <w:rPr>
          <w:i w:val="0"/>
        </w:rPr>
        <w:t>.</w:t>
      </w:r>
    </w:p>
    <w:p w14:paraId="43D5E803" w14:textId="6DBF16C5" w:rsidR="00C56FB7" w:rsidRDefault="00C56FB7" w:rsidP="00C56FB7">
      <w:pPr>
        <w:pStyle w:val="AuthorInstructions"/>
        <w:rPr>
          <w:i w:val="0"/>
        </w:rPr>
      </w:pPr>
      <w:r>
        <w:rPr>
          <w:i w:val="0"/>
        </w:rPr>
        <w:t xml:space="preserve">This transaction does not require the creation of new tasks within the Workflow Document; however, it requires the HT Requester to add a new </w:t>
      </w:r>
      <w:r w:rsidRPr="00C062BE">
        <w:rPr>
          <w:rFonts w:ascii="Courier" w:hAnsi="Courier"/>
          <w:b/>
        </w:rPr>
        <w:t>taskEvent</w:t>
      </w:r>
      <w:r>
        <w:rPr>
          <w:i w:val="0"/>
        </w:rPr>
        <w:t xml:space="preserve"> in</w:t>
      </w:r>
      <w:r w:rsidR="002750E9">
        <w:rPr>
          <w:i w:val="0"/>
        </w:rPr>
        <w:t xml:space="preserve"> each</w:t>
      </w:r>
      <w:r>
        <w:rPr>
          <w:i w:val="0"/>
        </w:rPr>
        <w:t xml:space="preserve"> HT Preparation task.  See Section 3.VV.4.1.2.1.1.1.</w:t>
      </w:r>
    </w:p>
    <w:p w14:paraId="186D88D8" w14:textId="4B666608" w:rsidR="00F07FA7" w:rsidRPr="001D1D9D" w:rsidRDefault="00F07FA7" w:rsidP="00F07FA7">
      <w:pPr>
        <w:pStyle w:val="Titolo5"/>
        <w:numPr>
          <w:ilvl w:val="0"/>
          <w:numId w:val="0"/>
        </w:numPr>
      </w:pPr>
      <w:r>
        <w:t>3.Y</w:t>
      </w:r>
      <w:r w:rsidR="00CA2472">
        <w:t>5</w:t>
      </w:r>
      <w:r>
        <w:t>.4.1.2.1</w:t>
      </w:r>
      <w:r w:rsidRPr="001D1D9D">
        <w:t>.</w:t>
      </w:r>
      <w:r>
        <w:t>1.1.1</w:t>
      </w:r>
      <w:r w:rsidRPr="001D1D9D">
        <w:t xml:space="preserve"> </w:t>
      </w:r>
      <w:r>
        <w:t>XDW Task “HT Preparation”</w:t>
      </w:r>
    </w:p>
    <w:p w14:paraId="69940899" w14:textId="7AEE7FC1" w:rsidR="003861C5" w:rsidRDefault="00DE57A1" w:rsidP="00F07FA7">
      <w:pPr>
        <w:pStyle w:val="AuthorInstructions"/>
        <w:rPr>
          <w:i w:val="0"/>
        </w:rPr>
      </w:pPr>
      <w:r>
        <w:rPr>
          <w:i w:val="0"/>
        </w:rPr>
        <w:t xml:space="preserve">If the HT </w:t>
      </w:r>
      <w:r w:rsidRPr="002750E9">
        <w:rPr>
          <w:i w:val="0"/>
        </w:rPr>
        <w:t xml:space="preserve">Requester </w:t>
      </w:r>
      <w:r w:rsidRPr="0042010F">
        <w:rPr>
          <w:i w:val="0"/>
        </w:rPr>
        <w:t xml:space="preserve">is ready to provide requested information </w:t>
      </w:r>
      <w:r w:rsidRPr="002750E9">
        <w:rPr>
          <w:i w:val="0"/>
        </w:rPr>
        <w:t xml:space="preserve">to </w:t>
      </w:r>
      <w:r w:rsidRPr="0042010F">
        <w:rPr>
          <w:i w:val="0"/>
        </w:rPr>
        <w:t xml:space="preserve">Heart Team, </w:t>
      </w:r>
      <w:r w:rsidRPr="002750E9">
        <w:rPr>
          <w:i w:val="0"/>
        </w:rPr>
        <w:t xml:space="preserve">a new </w:t>
      </w:r>
      <w:r w:rsidRPr="00187A5B">
        <w:rPr>
          <w:rFonts w:ascii="Courier" w:hAnsi="Courier"/>
          <w:b/>
          <w:i w:val="0"/>
        </w:rPr>
        <w:t>&lt;taskEvent&gt;</w:t>
      </w:r>
      <w:r w:rsidRPr="006E24C4">
        <w:rPr>
          <w:i w:val="0"/>
        </w:rPr>
        <w:t xml:space="preserve"> (characterized by: status=COMPLETED, eventType=”start”)</w:t>
      </w:r>
      <w:r>
        <w:rPr>
          <w:i w:val="0"/>
        </w:rPr>
        <w:t xml:space="preserve">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692AD2E0" w14:textId="2F65E0E5" w:rsidR="00F07FA7" w:rsidRDefault="00F07FA7" w:rsidP="00F07FA7">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w:t>
      </w:r>
      <w:r w:rsidR="002D2D11">
        <w:rPr>
          <w:b/>
          <w:i w:val="0"/>
        </w:rPr>
        <w:t>out</w:t>
      </w:r>
      <w:r w:rsidRPr="000C2244">
        <w:rPr>
          <w:b/>
          <w:i w:val="0"/>
        </w:rPr>
        <w:t>put/part</w:t>
      </w:r>
      <w:r>
        <w:rPr>
          <w:i w:val="0"/>
        </w:rPr>
        <w:t xml:space="preserve"> for each </w:t>
      </w:r>
      <w:r w:rsidR="002D2D11">
        <w:rPr>
          <w:i w:val="0"/>
        </w:rPr>
        <w:t>out</w:t>
      </w:r>
      <w:r>
        <w:rPr>
          <w:i w:val="0"/>
        </w:rPr>
        <w:t xml:space="preserve">put document referenced. The document referenced as </w:t>
      </w:r>
      <w:r w:rsidR="002D2D11">
        <w:rPr>
          <w:i w:val="0"/>
        </w:rPr>
        <w:t>out</w:t>
      </w:r>
      <w:r>
        <w:rPr>
          <w:i w:val="0"/>
        </w:rPr>
        <w:t>put are listed below.</w:t>
      </w:r>
      <w:r w:rsidR="00854B89">
        <w:rPr>
          <w:i w:val="0"/>
        </w:rPr>
        <w:t xml:space="preserve"> At least one document</w:t>
      </w:r>
      <w:r>
        <w:rPr>
          <w:i w:val="0"/>
        </w:rPr>
        <w:t xml:space="preserve"> </w:t>
      </w:r>
      <w:r w:rsidR="00854B89">
        <w:rPr>
          <w:i w:val="0"/>
        </w:rPr>
        <w:t xml:space="preserve">have to be presence. </w:t>
      </w:r>
      <w:r>
        <w:rPr>
          <w:i w:val="0"/>
        </w:rPr>
        <w:t xml:space="preserve">Further details about attachment encoding within </w:t>
      </w:r>
      <w:r>
        <w:rPr>
          <w:rFonts w:ascii="Courier" w:hAnsi="Courier"/>
          <w:b/>
          <w:i w:val="0"/>
        </w:rPr>
        <w:t>ta</w:t>
      </w:r>
      <w:r w:rsidRPr="00BF5ACC">
        <w:rPr>
          <w:rFonts w:ascii="Courier" w:hAnsi="Courier"/>
          <w:b/>
          <w:i w:val="0"/>
        </w:rPr>
        <w:t>skData/</w:t>
      </w:r>
      <w:r w:rsidR="002D2D11">
        <w:rPr>
          <w:rFonts w:ascii="Courier" w:hAnsi="Courier"/>
          <w:b/>
          <w:i w:val="0"/>
        </w:rPr>
        <w:t>out</w:t>
      </w:r>
      <w:r w:rsidRPr="00BF5ACC">
        <w:rPr>
          <w:rFonts w:ascii="Courier" w:hAnsi="Courier"/>
          <w:b/>
          <w:i w:val="0"/>
        </w:rPr>
        <w:t>put/part</w:t>
      </w:r>
      <w:r>
        <w:rPr>
          <w:i w:val="0"/>
        </w:rPr>
        <w:t xml:space="preserve"> are specified at ITI TF-3: Table 5.4.3-9 AttachmentInfo Element</w:t>
      </w:r>
    </w:p>
    <w:p w14:paraId="632A1066" w14:textId="2715C1D6" w:rsidR="00854B89" w:rsidRPr="00854B89" w:rsidRDefault="00854B89" w:rsidP="00854B89">
      <w:pPr>
        <w:pStyle w:val="AuthorInstructions"/>
        <w:numPr>
          <w:ilvl w:val="0"/>
          <w:numId w:val="40"/>
        </w:numPr>
        <w:rPr>
          <w:i w:val="0"/>
        </w:rPr>
      </w:pPr>
      <w:r w:rsidRPr="00E17DE9">
        <w:rPr>
          <w:rFonts w:ascii="Courier" w:hAnsi="Courier"/>
          <w:b/>
          <w:i w:val="0"/>
        </w:rPr>
        <w:t>part/@name</w:t>
      </w:r>
      <w:r>
        <w:rPr>
          <w:i w:val="0"/>
        </w:rPr>
        <w:t xml:space="preserve"> =”xbepWorkflowDocument”: </w:t>
      </w:r>
      <w:r w:rsidR="006B5334">
        <w:rPr>
          <w:i w:val="0"/>
        </w:rPr>
        <w:t>[0..*]</w:t>
      </w:r>
      <w:r>
        <w:rPr>
          <w:i w:val="0"/>
        </w:rPr>
        <w:t xml:space="preserve"> this is an optional and repeatable </w:t>
      </w:r>
      <w:r w:rsidR="002D2D11">
        <w:rPr>
          <w:i w:val="0"/>
        </w:rPr>
        <w:t>out</w:t>
      </w:r>
      <w:r>
        <w:rPr>
          <w:i w:val="0"/>
        </w:rPr>
        <w:t>put that identifies other Basic ePrescription Workflows.</w:t>
      </w:r>
    </w:p>
    <w:p w14:paraId="75ABC906" w14:textId="45427555" w:rsidR="00854B89" w:rsidRPr="00332D34" w:rsidRDefault="00854B89" w:rsidP="00854B89">
      <w:pPr>
        <w:pStyle w:val="AuthorInstructions"/>
        <w:numPr>
          <w:ilvl w:val="0"/>
          <w:numId w:val="40"/>
        </w:numPr>
        <w:rPr>
          <w:i w:val="0"/>
        </w:rPr>
      </w:pPr>
      <w:r w:rsidRPr="00E17DE9">
        <w:rPr>
          <w:rFonts w:ascii="Courier" w:hAnsi="Courier"/>
          <w:b/>
          <w:i w:val="0"/>
        </w:rPr>
        <w:lastRenderedPageBreak/>
        <w:t>part/@name</w:t>
      </w:r>
      <w:r>
        <w:rPr>
          <w:i w:val="0"/>
        </w:rPr>
        <w:t xml:space="preserve"> =”ClinicalDocuments”: </w:t>
      </w:r>
      <w:r w:rsidR="006B5334">
        <w:rPr>
          <w:i w:val="0"/>
        </w:rPr>
        <w:t>[0..*]</w:t>
      </w:r>
      <w:r>
        <w:rPr>
          <w:i w:val="0"/>
        </w:rPr>
        <w:t xml:space="preserve"> this is an optional and repeatable </w:t>
      </w:r>
      <w:r w:rsidR="002D2D11">
        <w:rPr>
          <w:i w:val="0"/>
        </w:rPr>
        <w:t>out</w:t>
      </w:r>
      <w:r>
        <w:rPr>
          <w:i w:val="0"/>
        </w:rPr>
        <w:t>put that identifies relevant Clinical Document.</w:t>
      </w:r>
    </w:p>
    <w:p w14:paraId="5A4BF0C7" w14:textId="12C29F04" w:rsidR="00854B89" w:rsidRDefault="00854B89" w:rsidP="00854B89">
      <w:pPr>
        <w:pStyle w:val="AuthorInstructions"/>
        <w:numPr>
          <w:ilvl w:val="0"/>
          <w:numId w:val="40"/>
        </w:numPr>
        <w:rPr>
          <w:i w:val="0"/>
        </w:rPr>
      </w:pPr>
      <w:r w:rsidRPr="00982E86">
        <w:rPr>
          <w:rFonts w:ascii="Courier" w:hAnsi="Courier"/>
          <w:b/>
          <w:i w:val="0"/>
        </w:rPr>
        <w:t>part/@name</w:t>
      </w:r>
      <w:r>
        <w:rPr>
          <w:i w:val="0"/>
        </w:rPr>
        <w:t xml:space="preserve">=”ImageManifest”: </w:t>
      </w:r>
      <w:r w:rsidR="006B5334">
        <w:rPr>
          <w:i w:val="0"/>
        </w:rPr>
        <w:t>[0..*]</w:t>
      </w:r>
      <w:r w:rsidRPr="00982E86">
        <w:rPr>
          <w:i w:val="0"/>
        </w:rPr>
        <w:t xml:space="preserve"> this is </w:t>
      </w:r>
      <w:r>
        <w:rPr>
          <w:i w:val="0"/>
        </w:rPr>
        <w:t xml:space="preserve">an optional and repeatable </w:t>
      </w:r>
      <w:r w:rsidR="002D2D11">
        <w:rPr>
          <w:i w:val="0"/>
        </w:rPr>
        <w:t>out</w:t>
      </w:r>
      <w:r>
        <w:rPr>
          <w:i w:val="0"/>
        </w:rPr>
        <w:t xml:space="preserve">put </w:t>
      </w:r>
      <w:r w:rsidRPr="00982E86">
        <w:rPr>
          <w:i w:val="0"/>
        </w:rPr>
        <w:t xml:space="preserve">that identifies the Image Manifest of the </w:t>
      </w:r>
      <w:r>
        <w:rPr>
          <w:i w:val="0"/>
        </w:rPr>
        <w:t xml:space="preserve">relevant </w:t>
      </w:r>
      <w:r w:rsidRPr="00982E86">
        <w:rPr>
          <w:i w:val="0"/>
        </w:rPr>
        <w:t xml:space="preserve">images. </w:t>
      </w:r>
    </w:p>
    <w:p w14:paraId="2E60D70A" w14:textId="1F75FB56" w:rsidR="00854B89" w:rsidRDefault="00854B89" w:rsidP="00854B89">
      <w:pPr>
        <w:pStyle w:val="AuthorInstructions"/>
        <w:numPr>
          <w:ilvl w:val="0"/>
          <w:numId w:val="40"/>
        </w:numPr>
        <w:rPr>
          <w:i w:val="0"/>
        </w:rPr>
      </w:pPr>
      <w:r w:rsidRPr="00982E86">
        <w:rPr>
          <w:rFonts w:ascii="Courier" w:hAnsi="Courier"/>
          <w:b/>
          <w:i w:val="0"/>
        </w:rPr>
        <w:t>part/@name</w:t>
      </w:r>
      <w:r>
        <w:rPr>
          <w:rFonts w:ascii="Courier" w:hAnsi="Courier"/>
          <w:b/>
          <w:i w:val="0"/>
        </w:rPr>
        <w:t>=</w:t>
      </w:r>
      <w:r>
        <w:rPr>
          <w:i w:val="0"/>
        </w:rPr>
        <w:t xml:space="preserve">=”ClinicalVideo”: </w:t>
      </w:r>
      <w:r w:rsidR="006B5334">
        <w:rPr>
          <w:i w:val="0"/>
        </w:rPr>
        <w:t>[0..*]</w:t>
      </w:r>
      <w:r w:rsidRPr="00982E86">
        <w:rPr>
          <w:i w:val="0"/>
        </w:rPr>
        <w:t xml:space="preserve"> this is </w:t>
      </w:r>
      <w:r>
        <w:rPr>
          <w:i w:val="0"/>
        </w:rPr>
        <w:t xml:space="preserve">an optional and repeatable </w:t>
      </w:r>
      <w:r w:rsidR="002D2D11">
        <w:rPr>
          <w:i w:val="0"/>
        </w:rPr>
        <w:t>out</w:t>
      </w:r>
      <w:r>
        <w:rPr>
          <w:i w:val="0"/>
        </w:rPr>
        <w:t xml:space="preserve">put </w:t>
      </w:r>
      <w:r w:rsidRPr="00982E86">
        <w:rPr>
          <w:i w:val="0"/>
        </w:rPr>
        <w:t xml:space="preserve">that identifies the the </w:t>
      </w:r>
      <w:r>
        <w:rPr>
          <w:i w:val="0"/>
        </w:rPr>
        <w:t>relevant videos</w:t>
      </w:r>
    </w:p>
    <w:p w14:paraId="7EBBEAF9" w14:textId="5996F1AE" w:rsidR="00DE57A1" w:rsidRDefault="00DE57A1" w:rsidP="00DB04E6">
      <w:pPr>
        <w:pStyle w:val="AuthorInstructions"/>
        <w:rPr>
          <w:i w:val="0"/>
        </w:rPr>
      </w:pPr>
      <w:r>
        <w:rPr>
          <w:i w:val="0"/>
        </w:rPr>
        <w:t xml:space="preserve">If the HT Requester </w:t>
      </w:r>
      <w:r w:rsidR="00A54F04">
        <w:t>cannot</w:t>
      </w:r>
      <w:r>
        <w:t xml:space="preserve"> provide requested information </w:t>
      </w:r>
      <w:r w:rsidR="00187A5B">
        <w:rPr>
          <w:i w:val="0"/>
        </w:rPr>
        <w:t>in HT Preparation task</w:t>
      </w:r>
      <w:r w:rsidR="00A54F04">
        <w:rPr>
          <w:i w:val="0"/>
        </w:rPr>
        <w:t>, a</w:t>
      </w:r>
      <w:r>
        <w:rPr>
          <w:i w:val="0"/>
        </w:rPr>
        <w:t xml:space="preserve"> new </w:t>
      </w:r>
      <w:r w:rsidRPr="00B26EA5">
        <w:rPr>
          <w:rFonts w:ascii="Courier" w:hAnsi="Courier"/>
          <w:b/>
          <w:i w:val="0"/>
        </w:rPr>
        <w:t>&lt;taskEvent&gt;</w:t>
      </w:r>
      <w:r>
        <w:rPr>
          <w:i w:val="0"/>
        </w:rPr>
        <w:t xml:space="preserve"> (characterized by: status= EXITED, eventType=”start”)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p>
    <w:p w14:paraId="05A8BC48" w14:textId="60E78359" w:rsidR="0042465F" w:rsidRPr="00D763E4" w:rsidRDefault="0042465F" w:rsidP="0042465F">
      <w:pPr>
        <w:pStyle w:val="Corpodeltesto"/>
      </w:pPr>
      <w:r>
        <w:t xml:space="preserve">The HT </w:t>
      </w:r>
      <w:r w:rsidR="00137169">
        <w:t>Re</w:t>
      </w:r>
      <w:r>
        <w:t>q</w:t>
      </w:r>
      <w:r w:rsidR="00137169">
        <w:t>u</w:t>
      </w:r>
      <w:r>
        <w:t>est</w:t>
      </w:r>
      <w:r w:rsidR="00DF294B">
        <w:t>er</w:t>
      </w:r>
      <w:r>
        <w:t xml:space="preserve"> shall populate </w:t>
      </w:r>
      <w:r w:rsidRPr="0006646C">
        <w:rPr>
          <w:rFonts w:ascii="Courier" w:hAnsi="Courier"/>
          <w:b/>
        </w:rPr>
        <w:t>taskData/comments</w:t>
      </w:r>
      <w:r>
        <w:rPr>
          <w:rFonts w:ascii="Courier" w:hAnsi="Courier"/>
          <w:b/>
        </w:rPr>
        <w:t xml:space="preserve"> </w:t>
      </w:r>
      <w:r w:rsidRPr="0006646C">
        <w:t>child elem</w:t>
      </w:r>
      <w:r>
        <w:t>e</w:t>
      </w:r>
      <w:r w:rsidRPr="0006646C">
        <w:t>nt of the updated task</w:t>
      </w:r>
      <w:r>
        <w:t xml:space="preserve"> with reason</w:t>
      </w:r>
      <w:r w:rsidR="008B406A">
        <w:t>s for which cannot provide info</w:t>
      </w:r>
      <w:r>
        <w:t>r</w:t>
      </w:r>
      <w:r w:rsidR="008B406A">
        <w:t>m</w:t>
      </w:r>
      <w:r>
        <w:t xml:space="preserve">ation. </w:t>
      </w:r>
    </w:p>
    <w:p w14:paraId="6772032E" w14:textId="77777777" w:rsidR="00DE57A1" w:rsidRDefault="00DE57A1" w:rsidP="00DB04E6">
      <w:pPr>
        <w:pStyle w:val="AuthorInstructions"/>
        <w:rPr>
          <w:i w:val="0"/>
        </w:rPr>
      </w:pPr>
    </w:p>
    <w:p w14:paraId="59BF353A" w14:textId="40532FAB" w:rsidR="00F07FA7" w:rsidRDefault="00F07FA7" w:rsidP="00F07FA7">
      <w:pPr>
        <w:pStyle w:val="Titolo5"/>
        <w:numPr>
          <w:ilvl w:val="0"/>
          <w:numId w:val="0"/>
        </w:numPr>
        <w:rPr>
          <w:noProof w:val="0"/>
        </w:rPr>
      </w:pPr>
      <w:r w:rsidRPr="000807AC">
        <w:rPr>
          <w:noProof w:val="0"/>
        </w:rPr>
        <w:t>3.Y</w:t>
      </w:r>
      <w:r w:rsidR="00E91F7F">
        <w:rPr>
          <w:noProof w:val="0"/>
        </w:rPr>
        <w:t>5</w:t>
      </w:r>
      <w:r w:rsidRPr="000807AC">
        <w:rPr>
          <w:noProof w:val="0"/>
        </w:rPr>
        <w:t>.4.1.2</w:t>
      </w:r>
      <w:r>
        <w:rPr>
          <w:noProof w:val="0"/>
        </w:rPr>
        <w:t>.</w:t>
      </w:r>
      <w:r w:rsidR="00F32A6D">
        <w:rPr>
          <w:noProof w:val="0"/>
        </w:rPr>
        <w:t>2</w:t>
      </w:r>
      <w:r w:rsidRPr="000807AC">
        <w:rPr>
          <w:noProof w:val="0"/>
        </w:rPr>
        <w:t xml:space="preserve"> </w:t>
      </w:r>
      <w:r>
        <w:rPr>
          <w:noProof w:val="0"/>
        </w:rPr>
        <w:t>Document Sharing Metadata Requirements</w:t>
      </w:r>
    </w:p>
    <w:p w14:paraId="1769CE4F" w14:textId="77777777" w:rsidR="00F07FA7" w:rsidRDefault="00F07FA7" w:rsidP="00F07FA7">
      <w:pPr>
        <w:pStyle w:val="Corpodeltesto"/>
      </w:pPr>
      <w:r>
        <w:t>Document metadata for this transaction shall comply with the requirements in ITI TF-3:4 “Metadata used in Document Sharing Profiles”.</w:t>
      </w:r>
    </w:p>
    <w:p w14:paraId="511C772D" w14:textId="0C37C26D" w:rsidR="00F07FA7" w:rsidRDefault="00F07FA7" w:rsidP="00F07FA7">
      <w:pPr>
        <w:pStyle w:val="Corpodeltesto"/>
      </w:pPr>
      <w:r>
        <w:t xml:space="preserve">This section specifies additional Document Sharing Metadata requirements for </w:t>
      </w:r>
      <w:r w:rsidR="002869D8">
        <w:t xml:space="preserve">the </w:t>
      </w:r>
      <w:r>
        <w:t>Heart Team Workflow Document.</w:t>
      </w:r>
    </w:p>
    <w:p w14:paraId="4C14E851" w14:textId="77777777" w:rsidR="00F07FA7" w:rsidRDefault="00F07FA7" w:rsidP="00F07FA7">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592145A3" w14:textId="77777777" w:rsidR="00F07FA7" w:rsidRDefault="00F07FA7" w:rsidP="00F07FA7">
      <w:pPr>
        <w:pStyle w:val="Corpodeltesto"/>
        <w:numPr>
          <w:ilvl w:val="0"/>
          <w:numId w:val="53"/>
        </w:numPr>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6C7972BA" w14:textId="77777777" w:rsidR="00F07FA7" w:rsidRDefault="00F07FA7" w:rsidP="00F07FA7">
      <w:pPr>
        <w:pStyle w:val="Corpodeltesto"/>
        <w:numPr>
          <w:ilvl w:val="0"/>
          <w:numId w:val="41"/>
        </w:numPr>
      </w:pPr>
      <w:r>
        <w:t>A single entry of eventCodeList shall convey the actual status (OPEN) of the workflow: code = “</w:t>
      </w:r>
      <w:r w:rsidRPr="00B1774E">
        <w:t>urn:ihe:iti:xdw:2011:eventCode:open</w:t>
      </w:r>
      <w:r>
        <w:t>” codingScheme=”</w:t>
      </w:r>
      <w:r w:rsidRPr="00B1774E">
        <w:t xml:space="preserve"> </w:t>
      </w:r>
      <w:r w:rsidRPr="00706C02">
        <w:rPr>
          <w:highlight w:val="yellow"/>
        </w:rPr>
        <w:t>1.3.6.1.4.1.19376.1.2.3”</w:t>
      </w:r>
    </w:p>
    <w:p w14:paraId="38621A0A" w14:textId="3707787B" w:rsidR="00713D3C" w:rsidRDefault="00F95FA2" w:rsidP="00F07FA7">
      <w:pPr>
        <w:pStyle w:val="Corpodeltesto"/>
        <w:numPr>
          <w:ilvl w:val="0"/>
          <w:numId w:val="41"/>
        </w:numPr>
      </w:pPr>
      <w:r>
        <w:t>A single entry</w:t>
      </w:r>
      <w:r w:rsidR="00F07FA7">
        <w:t xml:space="preserve"> of the eventCodeList metadata </w:t>
      </w:r>
      <w:r>
        <w:t xml:space="preserve">for each HT Preparation task </w:t>
      </w:r>
      <w:r w:rsidR="00F07FA7">
        <w:t>shall convey the status of the HT Preparation task</w:t>
      </w:r>
      <w:r w:rsidR="00B27FB8">
        <w:t>. The value shall be one of:</w:t>
      </w:r>
    </w:p>
    <w:p w14:paraId="59448DA4" w14:textId="58953E04" w:rsidR="00713D3C" w:rsidRDefault="00F07FA7" w:rsidP="00704901">
      <w:pPr>
        <w:pStyle w:val="Corpodeltesto"/>
        <w:numPr>
          <w:ilvl w:val="1"/>
          <w:numId w:val="41"/>
        </w:numPr>
      </w:pPr>
      <w:r>
        <w:t>code=”urn:ihe:</w:t>
      </w:r>
      <w:r w:rsidR="00774FB1">
        <w:t>pcc</w:t>
      </w:r>
      <w:r>
        <w:t>:xcht-wd:2015:eventCodeTaskStatus:HTPreparation</w:t>
      </w:r>
      <w:r w:rsidR="005173E5">
        <w:t>Completed</w:t>
      </w:r>
      <w:r>
        <w:t>” codingScheme=”1.3.6.1.4.1.19376.1.2.1”</w:t>
      </w:r>
    </w:p>
    <w:p w14:paraId="40DE8349" w14:textId="7B8C54F4" w:rsidR="00713D3C" w:rsidRDefault="00713D3C" w:rsidP="00704901">
      <w:pPr>
        <w:pStyle w:val="Corpodeltesto"/>
        <w:ind w:left="1800"/>
      </w:pPr>
      <w:r>
        <w:t>OR</w:t>
      </w:r>
    </w:p>
    <w:p w14:paraId="230CEF9A" w14:textId="6FB7F91C" w:rsidR="006E24C4" w:rsidRDefault="006E24C4" w:rsidP="00704901">
      <w:pPr>
        <w:pStyle w:val="Corpodeltesto"/>
        <w:numPr>
          <w:ilvl w:val="1"/>
          <w:numId w:val="41"/>
        </w:numPr>
      </w:pPr>
      <w:r>
        <w:t>code=”urn:ihe:</w:t>
      </w:r>
      <w:r w:rsidR="00774FB1">
        <w:t>pcc</w:t>
      </w:r>
      <w:r>
        <w:t>:xcht-wd:2015:eventCodeTaskStatus:HTPreparationExited” codingScheme=”1.3.6.1.4.1.19376.1.2.1”</w:t>
      </w:r>
    </w:p>
    <w:p w14:paraId="6E627EBE" w14:textId="77777777" w:rsidR="00C91729" w:rsidRDefault="00C91729" w:rsidP="00DB04E6">
      <w:pPr>
        <w:pStyle w:val="Corpodeltesto"/>
      </w:pPr>
    </w:p>
    <w:p w14:paraId="6ECB2745" w14:textId="73FDA3C6" w:rsidR="00F07FA7" w:rsidRPr="003651D9" w:rsidRDefault="00F07FA7" w:rsidP="00F07FA7">
      <w:pPr>
        <w:pStyle w:val="Titolo5"/>
        <w:numPr>
          <w:ilvl w:val="0"/>
          <w:numId w:val="0"/>
        </w:numPr>
        <w:rPr>
          <w:noProof w:val="0"/>
        </w:rPr>
      </w:pPr>
      <w:r w:rsidRPr="003651D9">
        <w:rPr>
          <w:noProof w:val="0"/>
        </w:rPr>
        <w:lastRenderedPageBreak/>
        <w:t>3.Y</w:t>
      </w:r>
      <w:r w:rsidR="00CA2472">
        <w:rPr>
          <w:noProof w:val="0"/>
        </w:rPr>
        <w:t>5</w:t>
      </w:r>
      <w:r w:rsidRPr="003651D9">
        <w:rPr>
          <w:noProof w:val="0"/>
        </w:rPr>
        <w:t>.4.1.3 Expected Actions</w:t>
      </w:r>
    </w:p>
    <w:p w14:paraId="02AE6D11" w14:textId="4BADA077" w:rsidR="00F07FA7" w:rsidRPr="0070073A" w:rsidRDefault="00F07FA7" w:rsidP="00F07FA7">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TF-2b:3.41.4.1.3</w:t>
      </w:r>
      <w:r>
        <w:rPr>
          <w:i w:val="0"/>
        </w:rPr>
        <w:t>.</w:t>
      </w:r>
    </w:p>
    <w:p w14:paraId="789AE756" w14:textId="77777777" w:rsidR="00F07FA7" w:rsidRPr="003651D9" w:rsidRDefault="00F07FA7" w:rsidP="00F07FA7">
      <w:pPr>
        <w:pStyle w:val="AuthorInstructions"/>
      </w:pPr>
    </w:p>
    <w:p w14:paraId="69A9B6FE" w14:textId="5DD9ADAF" w:rsidR="00F07FA7" w:rsidRDefault="00F07FA7" w:rsidP="00F07FA7">
      <w:pPr>
        <w:pStyle w:val="Titolo4"/>
        <w:numPr>
          <w:ilvl w:val="0"/>
          <w:numId w:val="0"/>
        </w:numPr>
        <w:rPr>
          <w:noProof w:val="0"/>
        </w:rPr>
      </w:pPr>
      <w:r w:rsidRPr="003651D9">
        <w:rPr>
          <w:noProof w:val="0"/>
        </w:rPr>
        <w:t>3.Y</w:t>
      </w:r>
      <w:r w:rsidR="00CA2472">
        <w:rPr>
          <w:noProof w:val="0"/>
        </w:rPr>
        <w:t>5</w:t>
      </w:r>
      <w:r w:rsidRPr="003651D9">
        <w:rPr>
          <w:noProof w:val="0"/>
        </w:rPr>
        <w:t xml:space="preserve">.4.2 </w:t>
      </w:r>
      <w:r>
        <w:rPr>
          <w:noProof w:val="0"/>
        </w:rPr>
        <w:t>Provide And Register Document set-b Response</w:t>
      </w:r>
    </w:p>
    <w:p w14:paraId="2EDE1CA5" w14:textId="77777777" w:rsidR="00F07FA7" w:rsidRPr="000807AC" w:rsidRDefault="00F07FA7" w:rsidP="00F07FA7">
      <w:pPr>
        <w:pStyle w:val="AuthorInstructions"/>
      </w:pPr>
      <w:r>
        <w:rPr>
          <w:i w:val="0"/>
        </w:rPr>
        <w:t>This specification does not add additional requirements for the Provide And Register Document Set-b Response message defined in</w:t>
      </w:r>
      <w:r w:rsidRPr="0070073A">
        <w:rPr>
          <w:i w:val="0"/>
        </w:rPr>
        <w:t xml:space="preserve"> ITI TF-2b:3.41.4.2</w:t>
      </w:r>
      <w:r>
        <w:rPr>
          <w:i w:val="0"/>
        </w:rPr>
        <w:t xml:space="preserve">. </w:t>
      </w:r>
    </w:p>
    <w:p w14:paraId="19FDAEC6" w14:textId="77777777" w:rsidR="00F07FA7" w:rsidRPr="003651D9" w:rsidRDefault="00F07FA7" w:rsidP="00F07FA7">
      <w:pPr>
        <w:pStyle w:val="AuthorInstructions"/>
      </w:pPr>
    </w:p>
    <w:p w14:paraId="3426AAB0" w14:textId="298AC248" w:rsidR="00F07FA7" w:rsidRPr="003651D9" w:rsidRDefault="00F07FA7" w:rsidP="00F07FA7">
      <w:pPr>
        <w:pStyle w:val="Titolo5"/>
        <w:numPr>
          <w:ilvl w:val="0"/>
          <w:numId w:val="0"/>
        </w:numPr>
        <w:rPr>
          <w:noProof w:val="0"/>
        </w:rPr>
      </w:pPr>
      <w:r w:rsidRPr="003651D9">
        <w:rPr>
          <w:noProof w:val="0"/>
        </w:rPr>
        <w:t>3.Y</w:t>
      </w:r>
      <w:r w:rsidR="00CA2472">
        <w:rPr>
          <w:noProof w:val="0"/>
        </w:rPr>
        <w:t>5</w:t>
      </w:r>
      <w:r w:rsidRPr="003651D9">
        <w:rPr>
          <w:noProof w:val="0"/>
        </w:rPr>
        <w:t>.4.2.1 Trigger Events</w:t>
      </w:r>
    </w:p>
    <w:p w14:paraId="4A6EE3B9" w14:textId="77777777" w:rsidR="00F07FA7" w:rsidRPr="000807AC" w:rsidRDefault="00F07FA7" w:rsidP="00F07FA7">
      <w:pPr>
        <w:pStyle w:val="AuthorInstructions"/>
      </w:pPr>
      <w:r w:rsidRPr="00E17DE9">
        <w:rPr>
          <w:i w:val="0"/>
        </w:rPr>
        <w:t>See section ITI TF-2b:3.41.4.2</w:t>
      </w:r>
      <w:r>
        <w:rPr>
          <w:i w:val="0"/>
        </w:rPr>
        <w:t>.1</w:t>
      </w:r>
    </w:p>
    <w:p w14:paraId="1B231C7B" w14:textId="77777777" w:rsidR="00F07FA7" w:rsidRPr="003651D9" w:rsidRDefault="00F07FA7" w:rsidP="00F07FA7">
      <w:pPr>
        <w:pStyle w:val="AuthorInstructions"/>
      </w:pPr>
    </w:p>
    <w:p w14:paraId="2D086038" w14:textId="1DD0A4E0" w:rsidR="00F07FA7" w:rsidRPr="003651D9" w:rsidRDefault="00F07FA7" w:rsidP="00F07FA7">
      <w:pPr>
        <w:pStyle w:val="Titolo5"/>
        <w:numPr>
          <w:ilvl w:val="0"/>
          <w:numId w:val="0"/>
        </w:numPr>
        <w:rPr>
          <w:noProof w:val="0"/>
        </w:rPr>
      </w:pPr>
      <w:r w:rsidRPr="003651D9">
        <w:rPr>
          <w:noProof w:val="0"/>
        </w:rPr>
        <w:t>3.Y</w:t>
      </w:r>
      <w:r w:rsidR="00CA2472">
        <w:rPr>
          <w:noProof w:val="0"/>
        </w:rPr>
        <w:t>5</w:t>
      </w:r>
      <w:r w:rsidRPr="003651D9">
        <w:rPr>
          <w:noProof w:val="0"/>
        </w:rPr>
        <w:t>.4.2.2 Message Semantics</w:t>
      </w:r>
    </w:p>
    <w:p w14:paraId="35600D66" w14:textId="77777777" w:rsidR="00F07FA7" w:rsidRPr="000807AC" w:rsidRDefault="00F07FA7" w:rsidP="00F07FA7">
      <w:pPr>
        <w:pStyle w:val="AuthorInstructions"/>
      </w:pPr>
      <w:r w:rsidRPr="00E17DE9">
        <w:rPr>
          <w:i w:val="0"/>
        </w:rPr>
        <w:t>See section ITI TF-2b:3.41.4.2</w:t>
      </w:r>
      <w:r>
        <w:rPr>
          <w:i w:val="0"/>
        </w:rPr>
        <w:t>.2</w:t>
      </w:r>
    </w:p>
    <w:p w14:paraId="40EEDFB7" w14:textId="77777777" w:rsidR="00F07FA7" w:rsidRPr="003651D9" w:rsidRDefault="00F07FA7" w:rsidP="00F07FA7">
      <w:pPr>
        <w:pStyle w:val="AuthorInstructions"/>
      </w:pPr>
    </w:p>
    <w:p w14:paraId="27094B45" w14:textId="7CEFAA8B" w:rsidR="00F07FA7" w:rsidRPr="003651D9" w:rsidRDefault="00F07FA7" w:rsidP="00F07FA7">
      <w:pPr>
        <w:pStyle w:val="Titolo5"/>
        <w:numPr>
          <w:ilvl w:val="0"/>
          <w:numId w:val="0"/>
        </w:numPr>
        <w:rPr>
          <w:noProof w:val="0"/>
        </w:rPr>
      </w:pPr>
      <w:r w:rsidRPr="003651D9">
        <w:rPr>
          <w:noProof w:val="0"/>
        </w:rPr>
        <w:t>3.Y</w:t>
      </w:r>
      <w:r w:rsidR="00CA2472">
        <w:rPr>
          <w:noProof w:val="0"/>
        </w:rPr>
        <w:t>5</w:t>
      </w:r>
      <w:r w:rsidRPr="003651D9">
        <w:rPr>
          <w:noProof w:val="0"/>
        </w:rPr>
        <w:t>.4.2.3 Expected Actions</w:t>
      </w:r>
    </w:p>
    <w:p w14:paraId="2A995D1A" w14:textId="77777777" w:rsidR="00F07FA7" w:rsidRDefault="00F07FA7" w:rsidP="00F07FA7">
      <w:pPr>
        <w:pStyle w:val="AuthorInstructions"/>
        <w:rPr>
          <w:i w:val="0"/>
        </w:rPr>
      </w:pPr>
      <w:r w:rsidRPr="00E17DE9">
        <w:rPr>
          <w:i w:val="0"/>
        </w:rPr>
        <w:t>See section ITI TF-2b:3.41.4.2</w:t>
      </w:r>
      <w:r>
        <w:rPr>
          <w:i w:val="0"/>
        </w:rPr>
        <w:t>.3.</w:t>
      </w:r>
    </w:p>
    <w:p w14:paraId="76F9DF78" w14:textId="11220561" w:rsidR="00F07FA7" w:rsidRDefault="00F07FA7" w:rsidP="00F07FA7">
      <w:pPr>
        <w:pStyle w:val="NormaleWeb"/>
        <w:shd w:val="clear" w:color="auto" w:fill="FFFFFF"/>
        <w:rPr>
          <w:lang w:val="it-IT" w:eastAsia="it-IT"/>
        </w:rPr>
      </w:pPr>
      <w:r>
        <w:t>If an error is generated by the Document Repository</w:t>
      </w:r>
      <w:r w:rsidR="001B3534">
        <w:t>,</w:t>
      </w:r>
      <w:r>
        <w:t xml:space="preserve"> that error should be managed by the HT </w:t>
      </w:r>
      <w:r w:rsidR="008709B2">
        <w:t>Requester</w:t>
      </w:r>
      <w:r>
        <w:t xml:space="preserve"> in accordance to local defined behaviors, and in accordance to XDW actor behaviors (race condition) defined in section </w:t>
      </w:r>
      <w:r w:rsidRPr="00FA6C72">
        <w:rPr>
          <w:lang w:val="it-IT" w:eastAsia="it-IT"/>
        </w:rPr>
        <w:t xml:space="preserve">ITI TF-3: 5.4.5.1 </w:t>
      </w:r>
    </w:p>
    <w:p w14:paraId="6AFF083C" w14:textId="77777777" w:rsidR="00F07FA7" w:rsidRPr="000375FA" w:rsidRDefault="00F07FA7" w:rsidP="00F07FA7">
      <w:pPr>
        <w:pStyle w:val="NormaleWeb"/>
        <w:shd w:val="clear" w:color="auto" w:fill="FFFFFF"/>
        <w:rPr>
          <w:rFonts w:ascii="Times" w:hAnsi="Times"/>
          <w:sz w:val="20"/>
          <w:szCs w:val="20"/>
          <w:lang w:val="it-IT" w:eastAsia="it-IT"/>
        </w:rPr>
      </w:pPr>
    </w:p>
    <w:p w14:paraId="54EBD98F" w14:textId="5025FB8B" w:rsidR="00F07FA7" w:rsidRPr="003651D9" w:rsidRDefault="00F07FA7" w:rsidP="00F07FA7">
      <w:pPr>
        <w:pStyle w:val="Titolo3"/>
        <w:numPr>
          <w:ilvl w:val="0"/>
          <w:numId w:val="0"/>
        </w:numPr>
        <w:rPr>
          <w:noProof w:val="0"/>
        </w:rPr>
      </w:pPr>
      <w:r w:rsidRPr="003651D9">
        <w:rPr>
          <w:noProof w:val="0"/>
        </w:rPr>
        <w:t>3.Y</w:t>
      </w:r>
      <w:r w:rsidR="00CA2472">
        <w:rPr>
          <w:noProof w:val="0"/>
        </w:rPr>
        <w:t>5</w:t>
      </w:r>
      <w:r w:rsidRPr="003651D9">
        <w:rPr>
          <w:noProof w:val="0"/>
        </w:rPr>
        <w:t>.5 Security Considerations</w:t>
      </w:r>
    </w:p>
    <w:p w14:paraId="77063536" w14:textId="77777777" w:rsidR="00F07FA7" w:rsidRPr="0070073A" w:rsidRDefault="00F07FA7" w:rsidP="00F07FA7">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TF-2b:3.41.</w:t>
      </w:r>
      <w:r>
        <w:rPr>
          <w:rFonts w:ascii="Times New Roman" w:hAnsi="Times New Roman"/>
          <w:b w:val="0"/>
          <w:noProof w:val="0"/>
          <w:kern w:val="0"/>
          <w:sz w:val="24"/>
        </w:rPr>
        <w:t>5.</w:t>
      </w:r>
    </w:p>
    <w:p w14:paraId="443458E5" w14:textId="77777777" w:rsidR="00F07FA7" w:rsidRPr="003651D9" w:rsidRDefault="00F07FA7" w:rsidP="00F07FA7">
      <w:pPr>
        <w:pStyle w:val="AuthorInstructions"/>
      </w:pPr>
    </w:p>
    <w:p w14:paraId="274321D5" w14:textId="66846FBE" w:rsidR="00F07FA7" w:rsidRPr="003651D9" w:rsidRDefault="00F07FA7" w:rsidP="00F07FA7">
      <w:pPr>
        <w:pStyle w:val="Titolo4"/>
        <w:numPr>
          <w:ilvl w:val="0"/>
          <w:numId w:val="0"/>
        </w:numPr>
        <w:rPr>
          <w:noProof w:val="0"/>
        </w:rPr>
      </w:pPr>
      <w:r w:rsidRPr="003651D9">
        <w:rPr>
          <w:noProof w:val="0"/>
        </w:rPr>
        <w:t>3.Y</w:t>
      </w:r>
      <w:r w:rsidR="00CA2472">
        <w:rPr>
          <w:noProof w:val="0"/>
        </w:rPr>
        <w:t>5</w:t>
      </w:r>
      <w:r w:rsidRPr="003651D9">
        <w:rPr>
          <w:noProof w:val="0"/>
        </w:rPr>
        <w:t>.5.1 Security Audit Considerations</w:t>
      </w:r>
    </w:p>
    <w:p w14:paraId="5575BDA5" w14:textId="77777777" w:rsidR="00F07FA7" w:rsidRPr="00E17DE9" w:rsidRDefault="00F07FA7" w:rsidP="00F07FA7">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TF-2b:3.41.</w:t>
      </w:r>
      <w:r>
        <w:rPr>
          <w:rFonts w:ascii="Times New Roman" w:hAnsi="Times New Roman"/>
          <w:b w:val="0"/>
          <w:noProof w:val="0"/>
          <w:kern w:val="0"/>
          <w:sz w:val="24"/>
        </w:rPr>
        <w:t>5.1.</w:t>
      </w:r>
    </w:p>
    <w:p w14:paraId="38745421" w14:textId="77777777" w:rsidR="00CA2472" w:rsidRDefault="00CA2472" w:rsidP="00C57C6C">
      <w:pPr>
        <w:pStyle w:val="AuthorInstructions"/>
        <w:rPr>
          <w:i w:val="0"/>
        </w:rPr>
      </w:pPr>
    </w:p>
    <w:p w14:paraId="22C007B1" w14:textId="38F40D29" w:rsidR="00CA2472" w:rsidRPr="00DB4351" w:rsidRDefault="00CA2472" w:rsidP="00CA2472">
      <w:pPr>
        <w:pStyle w:val="Titolo2"/>
        <w:numPr>
          <w:ilvl w:val="0"/>
          <w:numId w:val="0"/>
        </w:numPr>
        <w:ind w:left="576" w:hanging="576"/>
      </w:pPr>
      <w:r w:rsidRPr="003651D9">
        <w:rPr>
          <w:noProof w:val="0"/>
        </w:rPr>
        <w:lastRenderedPageBreak/>
        <w:t>3.Y</w:t>
      </w:r>
      <w:r>
        <w:rPr>
          <w:noProof w:val="0"/>
        </w:rPr>
        <w:t>6</w:t>
      </w:r>
      <w:r w:rsidRPr="003651D9">
        <w:rPr>
          <w:noProof w:val="0"/>
        </w:rPr>
        <w:t xml:space="preserve"> </w:t>
      </w:r>
      <w:r w:rsidR="00A15F33">
        <w:rPr>
          <w:noProof w:val="0"/>
        </w:rPr>
        <w:t xml:space="preserve">Complete individual preparation </w:t>
      </w:r>
      <w:r w:rsidRPr="003651D9">
        <w:rPr>
          <w:noProof w:val="0"/>
        </w:rPr>
        <w:t>[</w:t>
      </w:r>
      <w:r>
        <w:rPr>
          <w:noProof w:val="0"/>
        </w:rPr>
        <w:t>PCC</w:t>
      </w:r>
      <w:r w:rsidRPr="003651D9">
        <w:rPr>
          <w:noProof w:val="0"/>
        </w:rPr>
        <w:t>-</w:t>
      </w:r>
      <w:r>
        <w:rPr>
          <w:noProof w:val="0"/>
        </w:rPr>
        <w:t>Y6</w:t>
      </w:r>
      <w:r w:rsidRPr="003651D9">
        <w:rPr>
          <w:noProof w:val="0"/>
        </w:rPr>
        <w:t>]</w:t>
      </w:r>
      <w:r>
        <w:rPr>
          <w:noProof w:val="0"/>
        </w:rPr>
        <w:t xml:space="preserve"> </w:t>
      </w:r>
    </w:p>
    <w:p w14:paraId="3BF3D077" w14:textId="72677612" w:rsidR="00CA2472" w:rsidRPr="003651D9" w:rsidRDefault="00CA2472" w:rsidP="00CA2472">
      <w:pPr>
        <w:pStyle w:val="Titolo3"/>
        <w:numPr>
          <w:ilvl w:val="0"/>
          <w:numId w:val="0"/>
        </w:numPr>
        <w:rPr>
          <w:noProof w:val="0"/>
        </w:rPr>
      </w:pPr>
      <w:r w:rsidRPr="003651D9">
        <w:rPr>
          <w:noProof w:val="0"/>
        </w:rPr>
        <w:t>3.Y</w:t>
      </w:r>
      <w:r w:rsidR="00131D37">
        <w:rPr>
          <w:noProof w:val="0"/>
        </w:rPr>
        <w:t>6</w:t>
      </w:r>
      <w:r w:rsidRPr="003651D9">
        <w:rPr>
          <w:noProof w:val="0"/>
        </w:rPr>
        <w:t>.1 Scope</w:t>
      </w:r>
    </w:p>
    <w:p w14:paraId="139143CB" w14:textId="61123BEF" w:rsidR="00CA2472" w:rsidRDefault="00CA2472" w:rsidP="00CA2472">
      <w:pPr>
        <w:pStyle w:val="Corpodeltesto"/>
        <w:tabs>
          <w:tab w:val="right" w:pos="9360"/>
        </w:tabs>
      </w:pPr>
      <w:r w:rsidRPr="00E74C45">
        <w:t xml:space="preserve">The </w:t>
      </w:r>
      <w:r w:rsidR="00C20F8C" w:rsidRPr="00E74C45">
        <w:t>Complete individual preparation</w:t>
      </w:r>
      <w:r w:rsidRPr="00E74C45">
        <w:t xml:space="preserve"> transaction updates and submits an updated Workflow Document, in order to </w:t>
      </w:r>
      <w:r w:rsidR="008B273E" w:rsidRPr="00E74C45">
        <w:t>inform H</w:t>
      </w:r>
      <w:r w:rsidR="00AC3A8A" w:rsidRPr="00E74C45">
        <w:t xml:space="preserve">eart </w:t>
      </w:r>
      <w:r w:rsidR="008B273E" w:rsidRPr="00E74C45">
        <w:t>T</w:t>
      </w:r>
      <w:r w:rsidR="00AC3A8A" w:rsidRPr="00E74C45">
        <w:t>eam</w:t>
      </w:r>
      <w:r w:rsidR="008B273E" w:rsidRPr="00E74C45">
        <w:t xml:space="preserve"> that HT Participant </w:t>
      </w:r>
      <w:r w:rsidR="00AC3A8A" w:rsidRPr="00E74C45">
        <w:t xml:space="preserve">has concluded the </w:t>
      </w:r>
      <w:r w:rsidR="00A02BC9" w:rsidRPr="00E74C45">
        <w:t>preliminary</w:t>
      </w:r>
      <w:r w:rsidR="00AC3A8A" w:rsidRPr="00E74C45">
        <w:t xml:space="preserve"> phase</w:t>
      </w:r>
      <w:r w:rsidR="002E2F58" w:rsidRPr="00E74C45">
        <w:t xml:space="preserve"> (Involvement task and Preparation task)</w:t>
      </w:r>
      <w:r w:rsidR="00AC3A8A" w:rsidRPr="00E74C45">
        <w:t>. In this tr</w:t>
      </w:r>
      <w:r w:rsidR="00301D3D" w:rsidRPr="00E74C45">
        <w:t>ansaction the HT Participant may provide</w:t>
      </w:r>
      <w:r w:rsidRPr="00E74C45">
        <w:t xml:space="preserve"> Individual evaluation report</w:t>
      </w:r>
      <w:r w:rsidR="00DA0637" w:rsidRPr="00E74C45">
        <w:t xml:space="preserve"> to support the Heart Team</w:t>
      </w:r>
      <w:r w:rsidRPr="00E74C45">
        <w:t>.</w:t>
      </w:r>
      <w:r>
        <w:t xml:space="preserve"> </w:t>
      </w:r>
    </w:p>
    <w:p w14:paraId="2E78C63E" w14:textId="26AB2A40" w:rsidR="00CA2472" w:rsidRPr="003651D9" w:rsidRDefault="00CA2472" w:rsidP="00CA2472">
      <w:pPr>
        <w:pStyle w:val="Titolo3"/>
        <w:numPr>
          <w:ilvl w:val="0"/>
          <w:numId w:val="0"/>
        </w:numPr>
        <w:rPr>
          <w:noProof w:val="0"/>
        </w:rPr>
      </w:pPr>
      <w:r w:rsidRPr="003651D9">
        <w:rPr>
          <w:noProof w:val="0"/>
        </w:rPr>
        <w:t>3.Y</w:t>
      </w:r>
      <w:r w:rsidR="00131D37">
        <w:rPr>
          <w:noProof w:val="0"/>
        </w:rPr>
        <w:t>6</w:t>
      </w:r>
      <w:r w:rsidRPr="003651D9">
        <w:rPr>
          <w:noProof w:val="0"/>
        </w:rPr>
        <w:t>.2</w:t>
      </w:r>
      <w:r>
        <w:rPr>
          <w:noProof w:val="0"/>
        </w:rPr>
        <w:t xml:space="preserve"> </w:t>
      </w:r>
      <w:r w:rsidRPr="003651D9">
        <w:rPr>
          <w:noProof w:val="0"/>
        </w:rPr>
        <w:t>Actor Roles</w:t>
      </w:r>
    </w:p>
    <w:p w14:paraId="6A5A0360" w14:textId="77777777" w:rsidR="00CA2472" w:rsidRPr="003651D9" w:rsidRDefault="00CA2472" w:rsidP="00CA2472">
      <w:pPr>
        <w:pStyle w:val="Corpodeltesto"/>
        <w:jc w:val="center"/>
      </w:pPr>
      <w:r>
        <w:rPr>
          <w:noProof/>
          <w:lang w:val="it-IT" w:eastAsia="it-IT"/>
        </w:rPr>
        <mc:AlternateContent>
          <mc:Choice Requires="wpg">
            <w:drawing>
              <wp:inline distT="0" distB="0" distL="0" distR="0" wp14:anchorId="188D046D" wp14:editId="74EF884F">
                <wp:extent cx="3749293" cy="1594537"/>
                <wp:effectExtent l="0" t="0" r="35560" b="31115"/>
                <wp:docPr id="243"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44"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B0AB8FE" w14:textId="6EC22FB3" w:rsidR="00704901" w:rsidRDefault="00704901" w:rsidP="00CA2472">
                              <w:pPr>
                                <w:spacing w:before="0"/>
                                <w:jc w:val="center"/>
                                <w:rPr>
                                  <w:sz w:val="18"/>
                                </w:rPr>
                              </w:pPr>
                              <w:r>
                                <w:rPr>
                                  <w:sz w:val="18"/>
                                </w:rPr>
                                <w:t>Complete individual preparation</w:t>
                              </w:r>
                              <w:r w:rsidRPr="00A71BB9">
                                <w:rPr>
                                  <w:sz w:val="18"/>
                                </w:rPr>
                                <w:t xml:space="preserve"> </w:t>
                              </w:r>
                              <w:r>
                                <w:rPr>
                                  <w:sz w:val="18"/>
                                </w:rPr>
                                <w:t>[PCC-Y6]</w:t>
                              </w:r>
                            </w:p>
                            <w:p w14:paraId="6567CF26" w14:textId="77777777" w:rsidR="00704901" w:rsidRDefault="00704901" w:rsidP="00CA2472">
                              <w:pPr>
                                <w:spacing w:before="0"/>
                              </w:pPr>
                            </w:p>
                            <w:p w14:paraId="5A82CDC7" w14:textId="77777777" w:rsidR="00704901" w:rsidRDefault="00704901" w:rsidP="00CA2472">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46"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6E69B56" w14:textId="4B21AADF" w:rsidR="00704901" w:rsidRDefault="00704901" w:rsidP="00CA2472">
                              <w:pPr>
                                <w:spacing w:before="0"/>
                                <w:rPr>
                                  <w:sz w:val="18"/>
                                </w:rPr>
                              </w:pPr>
                              <w:r>
                                <w:rPr>
                                  <w:sz w:val="18"/>
                                </w:rPr>
                                <w:t>HT Participant</w:t>
                              </w:r>
                            </w:p>
                            <w:p w14:paraId="79D046F0" w14:textId="52087870" w:rsidR="00704901" w:rsidRDefault="00704901" w:rsidP="00CA2472">
                              <w:pPr>
                                <w:spacing w:before="0"/>
                                <w:rPr>
                                  <w:sz w:val="18"/>
                                </w:rPr>
                              </w:pPr>
                            </w:p>
                          </w:txbxContent>
                        </wps:txbx>
                        <wps:bodyPr rot="0" vert="horz" wrap="square" lIns="91440" tIns="45720" rIns="91440" bIns="45720" anchor="t" anchorCtr="0" upright="1">
                          <a:noAutofit/>
                        </wps:bodyPr>
                      </wps:wsp>
                      <wps:wsp>
                        <wps:cNvPr id="247"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96558F" w14:textId="77777777" w:rsidR="00704901" w:rsidRDefault="00704901" w:rsidP="00CA2472">
                              <w:pPr>
                                <w:spacing w:before="0"/>
                                <w:rPr>
                                  <w:sz w:val="18"/>
                                </w:rPr>
                              </w:pPr>
                              <w:r>
                                <w:rPr>
                                  <w:sz w:val="18"/>
                                </w:rPr>
                                <w:t>XDS Document Repository</w:t>
                              </w:r>
                            </w:p>
                          </w:txbxContent>
                        </wps:txbx>
                        <wps:bodyPr rot="0" vert="horz" wrap="square" lIns="91440" tIns="45720" rIns="91440" bIns="45720" anchor="t" anchorCtr="0" upright="1">
                          <a:noAutofit/>
                        </wps:bodyPr>
                      </wps:wsp>
                      <wps:wsp>
                        <wps:cNvPr id="249"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21"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">
                <o:lock v:ext="edit" aspectratio="t"/>
                <v:rect id="AutoShape 22" o:spid="_x0000_s1122"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BkWtxgAA&#10;ANwAAAAPAAAAZHJzL2Rvd25yZXYueG1sRI9Ba8JAFITvhf6H5RV6KbqpSJGYjRShNEhBmrSeH9ln&#10;Esy+jdltEv99VxA8DjPzDZNsJtOKgXrXWFbwOo9AEJdWN1wp+Ck+ZisQziNrbC2Tggs52KSPDwnG&#10;2o78TUPuKxEg7GJUUHvfxVK6siaDbm474uAdbW/QB9lXUvc4Brhp5SKK3qTBhsNCjR1taypP+Z9R&#10;MJb74VB8fcr9yyGzfM7O2/x3p9Tz0/S+BuFp8vfwrZ1pBYvlEq5nwhGQ6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BkWtxgAAANwAAAAPAAAAAAAAAAAAAAAAAJcCAABkcnMv&#10;ZG93bnJldi54bWxQSwUGAAAAAAQABAD1AAAAigMAAAAA&#10;" filled="f" stroked="f">
                  <o:lock v:ext="edit" aspectratio="t" text="t"/>
                </v:rect>
                <v:oval id="Oval 23" o:spid="_x0000_s1123"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LYKxAAA&#10;ANwAAAAPAAAAZHJzL2Rvd25yZXYueG1sRI9BawIxFITvgv8hPMGL1KyLa8vWKFIRpJ60hV4fm+du&#10;6OZl2aQa/70RCh6HmfmGWa6jbcWFem8cK5hNMxDEldOGawXfX7uXNxA+IGtsHZOCG3lYr4aDJZba&#10;XflIl1OoRYKwL1FBE0JXSumrhiz6qeuIk3d2vcWQZF9L3eM1wW0r8yxbSIuG00KDHX00VP2e/qyC&#10;ebdZFHF2MJPP8/a1cD/HXW6iUuNR3LyDCBTDM/zf3msF+byAx5l0BO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g2y2CsQAAADcAAAADwAAAAAAAAAAAAAAAACXAgAAZHJzL2Rv&#10;d25yZXYueG1sUEsFBgAAAAAEAAQA9QAAAIgDAAAAAA==&#10;">
                  <v:textbox inset="0,.72pt,0,.72pt">
                    <w:txbxContent>
                      <w:p w14:paraId="7B0AB8FE" w14:textId="6EC22FB3" w:rsidR="00704901" w:rsidRDefault="00704901" w:rsidP="00CA2472">
                        <w:pPr>
                          <w:spacing w:before="0"/>
                          <w:jc w:val="center"/>
                          <w:rPr>
                            <w:sz w:val="18"/>
                          </w:rPr>
                        </w:pPr>
                        <w:r>
                          <w:rPr>
                            <w:sz w:val="18"/>
                          </w:rPr>
                          <w:t>Complete individual preparation</w:t>
                        </w:r>
                        <w:r w:rsidRPr="00A71BB9">
                          <w:rPr>
                            <w:sz w:val="18"/>
                          </w:rPr>
                          <w:t xml:space="preserve"> </w:t>
                        </w:r>
                        <w:r>
                          <w:rPr>
                            <w:sz w:val="18"/>
                          </w:rPr>
                          <w:t>[PCC-Y6]</w:t>
                        </w:r>
                      </w:p>
                      <w:p w14:paraId="6567CF26" w14:textId="77777777" w:rsidR="00704901" w:rsidRDefault="00704901" w:rsidP="00CA2472">
                        <w:pPr>
                          <w:spacing w:before="0"/>
                        </w:pPr>
                      </w:p>
                      <w:p w14:paraId="5A82CDC7" w14:textId="77777777" w:rsidR="00704901" w:rsidRDefault="00704901" w:rsidP="00CA2472">
                        <w:pPr>
                          <w:spacing w:before="0"/>
                          <w:jc w:val="center"/>
                          <w:rPr>
                            <w:sz w:val="18"/>
                          </w:rPr>
                        </w:pPr>
                        <w:r>
                          <w:rPr>
                            <w:sz w:val="18"/>
                          </w:rPr>
                          <w:t>Transaction Name [DOM-#]</w:t>
                        </w:r>
                      </w:p>
                    </w:txbxContent>
                  </v:textbox>
                </v:oval>
                <v:shape id="Text Box 24" o:spid="_x0000_s1124"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tl1xgAA&#10;ANwAAAAPAAAAZHJzL2Rvd25yZXYueG1sRI9Pa8JAFMTvhX6H5RV6KXXjH1KNrlIKLXqrsdTrI/tM&#10;gtm3cXcb47d3BaHHYWZ+wyxWvWlER87XlhUMBwkI4sLqmksFP7vP1ykIH5A1NpZJwYU8rJaPDwvM&#10;tD3zlro8lCJC2GeooAqhzaT0RUUG/cC2xNE7WGcwROlKqR2eI9w0cpQkqTRYc1yosKWPiopj/mcU&#10;TCfrbu834+/fIj00s/Dy1n2dnFLPT/37HESgPvyH7+21VjCapH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Otl1xgAAANwAAAAPAAAAAAAAAAAAAAAAAJcCAABkcnMv&#10;ZG93bnJldi54bWxQSwUGAAAAAAQABAD1AAAAigMAAAAA&#10;">
                  <v:textbox>
                    <w:txbxContent>
                      <w:p w14:paraId="66E69B56" w14:textId="4B21AADF" w:rsidR="00704901" w:rsidRDefault="00704901" w:rsidP="00CA2472">
                        <w:pPr>
                          <w:spacing w:before="0"/>
                          <w:rPr>
                            <w:sz w:val="18"/>
                          </w:rPr>
                        </w:pPr>
                        <w:r>
                          <w:rPr>
                            <w:sz w:val="18"/>
                          </w:rPr>
                          <w:t>HT Participant</w:t>
                        </w:r>
                      </w:p>
                      <w:p w14:paraId="79D046F0" w14:textId="52087870" w:rsidR="00704901" w:rsidRDefault="00704901" w:rsidP="00CA2472">
                        <w:pPr>
                          <w:spacing w:before="0"/>
                          <w:rPr>
                            <w:sz w:val="18"/>
                          </w:rPr>
                        </w:pPr>
                      </w:p>
                    </w:txbxContent>
                  </v:textbox>
                </v:shape>
                <v:line id="Line 25" o:spid="_x0000_s1125"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UX0AWxwAAANwAAAAPAAAAAAAA&#10;AAAAAAAAAKECAABkcnMvZG93bnJldi54bWxQSwUGAAAAAAQABAD5AAAAlQMAAAAA&#10;"/>
                <v:shape id="Text Box 26" o:spid="_x0000_s1126"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6eicwwAA&#10;ANwAAAAPAAAAZHJzL2Rvd25yZXYueG1sRE/LagIxFN0X+g/hFtyIk6mVUadGKQXF7qwV3V4mdx50&#10;cjNN4jj9+2YhdHk479VmMK3oyfnGsoLnJAVBXFjdcKXg9LWdLED4gKyxtUwKfsnDZv34sMJc2xt/&#10;Un8MlYgh7HNUUIfQ5VL6oiaDPrEdceRK6wyGCF0ltcNbDDetnKZpJg02HBtq7Oi9puL7eDUKFrN9&#10;f/EfL4dzkZXtMozn/e7HKTV6Gt5eQQQawr/47t5rBdNZXBvPxCM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6eicwwAAANwAAAAPAAAAAAAAAAAAAAAAAJcCAABkcnMvZG93&#10;bnJldi54bWxQSwUGAAAAAAQABAD1AAAAhwMAAAAA&#10;">
                  <v:textbox>
                    <w:txbxContent>
                      <w:p w14:paraId="6396558F" w14:textId="77777777" w:rsidR="00704901" w:rsidRDefault="00704901" w:rsidP="00CA2472">
                        <w:pPr>
                          <w:spacing w:before="0"/>
                          <w:rPr>
                            <w:sz w:val="18"/>
                          </w:rPr>
                        </w:pPr>
                        <w:r>
                          <w:rPr>
                            <w:sz w:val="18"/>
                          </w:rPr>
                          <w:t>XDS Document Repository</w:t>
                        </w:r>
                      </w:p>
                    </w:txbxContent>
                  </v:textbox>
                </v:shape>
                <v:line id="Line 27" o:spid="_x0000_s1127"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6jwgMYAAADcAAAADwAAAGRycy9kb3ducmV2LnhtbESPQWsCMRSE7wX/Q3hCL6VmK1J0NYoI&#10;BQ9eamXF2+vmuVl287ImUbf/vikUPA4z8w2zWPW2FTfyoXas4G2UgSAuna65UnD4+nidgggRWWPr&#10;mBT8UIDVcvC0wFy7O3/SbR8rkSAcclRgYuxyKUNpyGIYuY44eWfnLcYkfSW1x3uC21aOs+xdWqw5&#10;LRjsaGOobPZXq0BOdy8Xv/6eNEVzPM5MURbdaafU87Bfz0FE6uMj/N/eagXjyQz+zqQjIJ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Oo8IDGAAAA3AAAAA8AAAAAAAAA&#10;AAAAAAAAoQIAAGRycy9kb3ducmV2LnhtbFBLBQYAAAAABAAEAPkAAACUAwAAAAA=&#10;"/>
                <w10:anchorlock/>
              </v:group>
            </w:pict>
          </mc:Fallback>
        </mc:AlternateContent>
      </w:r>
    </w:p>
    <w:p w14:paraId="1A406553" w14:textId="53F36A3D" w:rsidR="00CA2472" w:rsidRPr="003651D9" w:rsidRDefault="00CA2472" w:rsidP="00CA2472">
      <w:pPr>
        <w:pStyle w:val="FigureTitle"/>
      </w:pPr>
      <w:r w:rsidRPr="003651D9">
        <w:t>Figure 3.Y</w:t>
      </w:r>
      <w:r w:rsidR="00131D37">
        <w:t>6</w:t>
      </w:r>
      <w:r w:rsidRPr="003651D9">
        <w:t>.2-1: Use Case Diagram</w:t>
      </w:r>
    </w:p>
    <w:p w14:paraId="337BE6C3" w14:textId="77777777" w:rsidR="00CA2472" w:rsidRPr="003651D9" w:rsidRDefault="00CA2472" w:rsidP="00CA2472">
      <w:pPr>
        <w:pStyle w:val="TableTitle"/>
      </w:pPr>
    </w:p>
    <w:p w14:paraId="335096DD" w14:textId="606D41FB" w:rsidR="00CA2472" w:rsidRPr="003651D9" w:rsidRDefault="00CA2472" w:rsidP="00CA2472">
      <w:pPr>
        <w:pStyle w:val="TableTitle"/>
      </w:pPr>
      <w:r w:rsidRPr="003651D9">
        <w:t>Table 3.Y</w:t>
      </w:r>
      <w:r w:rsidR="00131D37">
        <w:t>6</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CA2472" w:rsidRPr="003651D9" w14:paraId="3BA54470" w14:textId="77777777" w:rsidTr="00CA2472">
        <w:tc>
          <w:tcPr>
            <w:tcW w:w="1008" w:type="dxa"/>
            <w:shd w:val="clear" w:color="auto" w:fill="auto"/>
          </w:tcPr>
          <w:p w14:paraId="35B875D3" w14:textId="77777777" w:rsidR="00CA2472" w:rsidRPr="003651D9" w:rsidRDefault="00CA2472" w:rsidP="00CA2472">
            <w:pPr>
              <w:pStyle w:val="Corpodeltesto"/>
              <w:rPr>
                <w:b/>
              </w:rPr>
            </w:pPr>
            <w:r w:rsidRPr="003651D9">
              <w:rPr>
                <w:b/>
              </w:rPr>
              <w:t>Actor:</w:t>
            </w:r>
          </w:p>
        </w:tc>
        <w:tc>
          <w:tcPr>
            <w:tcW w:w="8568" w:type="dxa"/>
          </w:tcPr>
          <w:p w14:paraId="008CFBD1" w14:textId="34D81DDE" w:rsidR="00CA2472" w:rsidRPr="003651D9" w:rsidRDefault="00CA2472" w:rsidP="00CA2472">
            <w:pPr>
              <w:pStyle w:val="Corpodeltesto"/>
            </w:pPr>
            <w:r>
              <w:t>HT Participant</w:t>
            </w:r>
          </w:p>
        </w:tc>
      </w:tr>
      <w:tr w:rsidR="00CA2472" w:rsidRPr="003651D9" w14:paraId="59BF9137" w14:textId="77777777" w:rsidTr="00CA2472">
        <w:trPr>
          <w:trHeight w:val="435"/>
        </w:trPr>
        <w:tc>
          <w:tcPr>
            <w:tcW w:w="1008" w:type="dxa"/>
            <w:shd w:val="clear" w:color="auto" w:fill="auto"/>
          </w:tcPr>
          <w:p w14:paraId="4E3F496A" w14:textId="77777777" w:rsidR="00CA2472" w:rsidRPr="003651D9" w:rsidRDefault="00CA2472" w:rsidP="00CA2472">
            <w:pPr>
              <w:pStyle w:val="Corpodeltesto"/>
              <w:rPr>
                <w:b/>
              </w:rPr>
            </w:pPr>
            <w:r w:rsidRPr="003651D9">
              <w:rPr>
                <w:b/>
              </w:rPr>
              <w:t>Role:</w:t>
            </w:r>
          </w:p>
        </w:tc>
        <w:tc>
          <w:tcPr>
            <w:tcW w:w="8568" w:type="dxa"/>
          </w:tcPr>
          <w:p w14:paraId="6CF04CCF" w14:textId="55796C03" w:rsidR="00CA2472" w:rsidRPr="003651D9" w:rsidRDefault="002E2F58" w:rsidP="001B3534">
            <w:pPr>
              <w:pStyle w:val="Corpodeltesto"/>
              <w:tabs>
                <w:tab w:val="right" w:pos="9360"/>
              </w:tabs>
            </w:pPr>
            <w:r w:rsidRPr="00E74C45">
              <w:t>Concludes p</w:t>
            </w:r>
            <w:r w:rsidR="00A02BC9" w:rsidRPr="00E74C45">
              <w:t>reliminary</w:t>
            </w:r>
            <w:r w:rsidRPr="00E74C45">
              <w:t xml:space="preserve"> phase, </w:t>
            </w:r>
            <w:r w:rsidR="001B3534">
              <w:t xml:space="preserve">provides </w:t>
            </w:r>
            <w:r w:rsidR="00A744B2">
              <w:t>Individual evaluation</w:t>
            </w:r>
            <w:r w:rsidR="00CA2472">
              <w:t xml:space="preserve"> report, updates and submits updates </w:t>
            </w:r>
            <w:r w:rsidR="001B3534">
              <w:t xml:space="preserve">of </w:t>
            </w:r>
            <w:r w:rsidR="00CA2472">
              <w:t>the Heart Team Workflow Documents with associated metadata to a Document Repository.</w:t>
            </w:r>
          </w:p>
        </w:tc>
      </w:tr>
      <w:tr w:rsidR="00CA2472" w:rsidRPr="003651D9" w14:paraId="4ECB98B4" w14:textId="77777777" w:rsidTr="00CA2472">
        <w:tc>
          <w:tcPr>
            <w:tcW w:w="1008" w:type="dxa"/>
            <w:shd w:val="clear" w:color="auto" w:fill="auto"/>
          </w:tcPr>
          <w:p w14:paraId="2532DA1A" w14:textId="77777777" w:rsidR="00CA2472" w:rsidRPr="003651D9" w:rsidRDefault="00CA2472" w:rsidP="00CA2472">
            <w:pPr>
              <w:pStyle w:val="Corpodeltesto"/>
              <w:rPr>
                <w:b/>
              </w:rPr>
            </w:pPr>
            <w:r w:rsidRPr="003651D9">
              <w:rPr>
                <w:b/>
              </w:rPr>
              <w:t>Actor:</w:t>
            </w:r>
          </w:p>
        </w:tc>
        <w:tc>
          <w:tcPr>
            <w:tcW w:w="8568" w:type="dxa"/>
          </w:tcPr>
          <w:p w14:paraId="2AE5D93C" w14:textId="77777777" w:rsidR="00CA2472" w:rsidRPr="003651D9" w:rsidRDefault="00CA2472" w:rsidP="00CA2472">
            <w:pPr>
              <w:pStyle w:val="Corpodeltesto"/>
            </w:pPr>
            <w:r>
              <w:t>XDS Document Repository</w:t>
            </w:r>
          </w:p>
        </w:tc>
      </w:tr>
      <w:tr w:rsidR="00CA2472" w:rsidRPr="003651D9" w14:paraId="00149CED" w14:textId="77777777" w:rsidTr="00CA2472">
        <w:tc>
          <w:tcPr>
            <w:tcW w:w="1008" w:type="dxa"/>
            <w:shd w:val="clear" w:color="auto" w:fill="auto"/>
          </w:tcPr>
          <w:p w14:paraId="73AE1D49" w14:textId="77777777" w:rsidR="00CA2472" w:rsidRPr="003651D9" w:rsidRDefault="00CA2472" w:rsidP="00CA2472">
            <w:pPr>
              <w:pStyle w:val="Corpodeltesto"/>
              <w:rPr>
                <w:b/>
              </w:rPr>
            </w:pPr>
            <w:r w:rsidRPr="003651D9">
              <w:rPr>
                <w:b/>
              </w:rPr>
              <w:t>Role:</w:t>
            </w:r>
          </w:p>
        </w:tc>
        <w:tc>
          <w:tcPr>
            <w:tcW w:w="8568" w:type="dxa"/>
          </w:tcPr>
          <w:p w14:paraId="79A668EF" w14:textId="77777777" w:rsidR="00CA2472" w:rsidRDefault="00CA2472" w:rsidP="00CA2472">
            <w:pPr>
              <w:pStyle w:val="Corpodeltesto"/>
            </w:pPr>
            <w:r>
              <w:t>Receives, stores and eventually notifies the Workflow Document</w:t>
            </w:r>
          </w:p>
        </w:tc>
      </w:tr>
    </w:tbl>
    <w:p w14:paraId="31D4EC91" w14:textId="61070C6F" w:rsidR="00CA2472" w:rsidRPr="003651D9" w:rsidRDefault="00CA2472" w:rsidP="00CA2472">
      <w:pPr>
        <w:pStyle w:val="Titolo3"/>
        <w:numPr>
          <w:ilvl w:val="0"/>
          <w:numId w:val="0"/>
        </w:numPr>
        <w:rPr>
          <w:noProof w:val="0"/>
        </w:rPr>
      </w:pPr>
      <w:r w:rsidRPr="003651D9">
        <w:rPr>
          <w:noProof w:val="0"/>
        </w:rPr>
        <w:t>3.Y</w:t>
      </w:r>
      <w:r w:rsidR="00131D37">
        <w:rPr>
          <w:noProof w:val="0"/>
        </w:rPr>
        <w:t>6</w:t>
      </w:r>
      <w:r w:rsidRPr="003651D9">
        <w:rPr>
          <w:noProof w:val="0"/>
        </w:rPr>
        <w:t>.3 Referenced Standards</w:t>
      </w:r>
    </w:p>
    <w:p w14:paraId="5084408E" w14:textId="77777777" w:rsidR="00CA2472" w:rsidRPr="00855164" w:rsidRDefault="00CA2472" w:rsidP="00CA2472">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7CAD72CE" w14:textId="77777777" w:rsidR="00CA2472" w:rsidRPr="00855164" w:rsidRDefault="00CA2472" w:rsidP="00CA2472">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 xml:space="preserve">ee ITI TF-1:20 </w:t>
      </w:r>
      <w:r>
        <w:rPr>
          <w:i w:val="0"/>
        </w:rPr>
        <w:t>and</w:t>
      </w:r>
      <w:r w:rsidRPr="00855164">
        <w:rPr>
          <w:i w:val="0"/>
        </w:rPr>
        <w:t xml:space="preserve"> ITI TF-3:4.5</w:t>
      </w:r>
      <w:r>
        <w:rPr>
          <w:i w:val="0"/>
        </w:rPr>
        <w:t>.</w:t>
      </w:r>
    </w:p>
    <w:p w14:paraId="251A4645" w14:textId="2CD61AB8" w:rsidR="00CA2472" w:rsidRPr="003651D9" w:rsidRDefault="00CA2472" w:rsidP="00CA2472">
      <w:pPr>
        <w:pStyle w:val="Titolo3"/>
        <w:numPr>
          <w:ilvl w:val="0"/>
          <w:numId w:val="0"/>
        </w:numPr>
        <w:rPr>
          <w:noProof w:val="0"/>
        </w:rPr>
      </w:pPr>
      <w:r w:rsidRPr="003651D9">
        <w:rPr>
          <w:noProof w:val="0"/>
        </w:rPr>
        <w:lastRenderedPageBreak/>
        <w:t>3.Y</w:t>
      </w:r>
      <w:r w:rsidR="00131D37">
        <w:rPr>
          <w:noProof w:val="0"/>
        </w:rPr>
        <w:t>6</w:t>
      </w:r>
      <w:r w:rsidRPr="003651D9">
        <w:rPr>
          <w:noProof w:val="0"/>
        </w:rPr>
        <w:t>.4 Interaction Diagram</w:t>
      </w:r>
    </w:p>
    <w:p w14:paraId="7C067B3C" w14:textId="77777777" w:rsidR="00CA2472" w:rsidRPr="003651D9" w:rsidRDefault="00CA2472" w:rsidP="00CA2472">
      <w:pPr>
        <w:pStyle w:val="Corpodeltesto"/>
      </w:pPr>
      <w:r>
        <w:rPr>
          <w:noProof/>
          <w:lang w:val="it-IT" w:eastAsia="it-IT"/>
        </w:rPr>
        <mc:AlternateContent>
          <mc:Choice Requires="wpg">
            <w:drawing>
              <wp:inline distT="0" distB="0" distL="0" distR="0" wp14:anchorId="244D402D" wp14:editId="42A3D364">
                <wp:extent cx="5943600" cy="2400300"/>
                <wp:effectExtent l="0" t="0" r="0" b="12700"/>
                <wp:docPr id="250"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51"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A355B" w14:textId="2B561108" w:rsidR="00704901" w:rsidRPr="007C1AAC" w:rsidRDefault="00704901" w:rsidP="00CA2472">
                              <w:pPr>
                                <w:spacing w:before="0"/>
                                <w:jc w:val="center"/>
                                <w:rPr>
                                  <w:sz w:val="22"/>
                                  <w:szCs w:val="22"/>
                                </w:rPr>
                              </w:pPr>
                              <w:r>
                                <w:rPr>
                                  <w:sz w:val="22"/>
                                  <w:szCs w:val="22"/>
                                </w:rPr>
                                <w:t>HT Participant</w:t>
                              </w:r>
                            </w:p>
                            <w:p w14:paraId="366DBB47" w14:textId="77777777" w:rsidR="00704901" w:rsidRDefault="00704901" w:rsidP="00CA2472">
                              <w:pPr>
                                <w:spacing w:before="0"/>
                              </w:pPr>
                            </w:p>
                            <w:p w14:paraId="2AB656C1" w14:textId="77777777" w:rsidR="00704901" w:rsidRPr="007C1AAC" w:rsidRDefault="00704901" w:rsidP="00CA2472">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53"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4"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0A9FE" w14:textId="2AACDD51" w:rsidR="00704901" w:rsidRPr="007C1AAC" w:rsidRDefault="00704901" w:rsidP="00CA2472">
                              <w:pPr>
                                <w:spacing w:before="0"/>
                                <w:rPr>
                                  <w:sz w:val="22"/>
                                  <w:szCs w:val="22"/>
                                </w:rPr>
                              </w:pPr>
                              <w:r>
                                <w:t>Complete individual preparation</w:t>
                              </w:r>
                            </w:p>
                          </w:txbxContent>
                        </wps:txbx>
                        <wps:bodyPr rot="0" vert="horz" wrap="square" lIns="0" tIns="0" rIns="0" bIns="0" anchor="t" anchorCtr="0" upright="1">
                          <a:noAutofit/>
                        </wps:bodyPr>
                      </wps:wsp>
                      <wps:wsp>
                        <wps:cNvPr id="255"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5"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6"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7"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28535" w14:textId="77777777" w:rsidR="00704901" w:rsidRPr="007C1AAC" w:rsidRDefault="00704901" w:rsidP="00CA2472">
                              <w:pPr>
                                <w:spacing w:before="0"/>
                                <w:jc w:val="center"/>
                                <w:rPr>
                                  <w:sz w:val="22"/>
                                  <w:szCs w:val="22"/>
                                </w:rPr>
                              </w:pPr>
                              <w:r>
                                <w:rPr>
                                  <w:sz w:val="22"/>
                                  <w:szCs w:val="22"/>
                                </w:rPr>
                                <w:t>XDS Document Repository</w:t>
                              </w:r>
                            </w:p>
                            <w:p w14:paraId="437D2E4D" w14:textId="77777777" w:rsidR="00704901" w:rsidRDefault="00704901" w:rsidP="00CA2472">
                              <w:pPr>
                                <w:spacing w:before="0"/>
                              </w:pPr>
                            </w:p>
                            <w:p w14:paraId="346616F7" w14:textId="77777777" w:rsidR="00704901" w:rsidRPr="007C1AAC" w:rsidRDefault="00704901" w:rsidP="00CA2472">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59"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0"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9A957" w14:textId="77777777" w:rsidR="00704901" w:rsidRPr="007C1AAC" w:rsidRDefault="00704901" w:rsidP="00CA2472">
                              <w:pPr>
                                <w:spacing w:before="0"/>
                                <w:rPr>
                                  <w:sz w:val="22"/>
                                  <w:szCs w:val="22"/>
                                </w:rPr>
                              </w:pPr>
                              <w:r>
                                <w:t>Provide And Register Document set-b Response</w:t>
                              </w:r>
                              <w:r w:rsidDel="00281B77">
                                <w:rPr>
                                  <w:sz w:val="22"/>
                                  <w:szCs w:val="22"/>
                                </w:rPr>
                                <w:t xml:space="preserve"> </w:t>
                              </w:r>
                            </w:p>
                            <w:p w14:paraId="297254F6" w14:textId="77777777" w:rsidR="00704901" w:rsidRDefault="00704901" w:rsidP="00CA2472">
                              <w:pPr>
                                <w:spacing w:before="0"/>
                              </w:pPr>
                            </w:p>
                            <w:p w14:paraId="2232197E" w14:textId="77777777" w:rsidR="00704901" w:rsidRPr="007C1AAC" w:rsidRDefault="00704901" w:rsidP="00CA2472">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28"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">
                <o:lock v:ext="edit" aspectratio="t"/>
                <v:rect id="AutoShape 29" o:spid="_x0000_s1129"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HDoxgAA&#10;ANwAAAAPAAAAZHJzL2Rvd25yZXYueG1sRI/dasJAFITvC77DcgRvSt0otEiajYggDSJI48/1IXua&#10;hGbPxuw2iW/fLRS8HGbmGyZZj6YRPXWutqxgMY9AEBdW11wqOJ92LysQziNrbCyTgjs5WKeTpwRj&#10;bQf+pD73pQgQdjEqqLxvYyldUZFBN7ctcfC+bGfQB9mVUnc4BLhp5DKK3qTBmsNChS1tKyq+8x+j&#10;YCiO/fV0+JDH52tm+Zbdtvllr9RsOm7eQXga/SP83860guXrAv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qHDoxgAAANwAAAAPAAAAAAAAAAAAAAAAAJcCAABkcnMv&#10;ZG93bnJldi54bWxQSwUGAAAAAAQABAD1AAAAigMAAAAA&#10;" filled="f" stroked="f">
                  <o:lock v:ext="edit" aspectratio="t" text="t"/>
                </v:rect>
                <v:shape id="Text Box 30" o:spid="_x0000_s1130"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lDqcxAAA&#10;ANwAAAAPAAAAZHJzL2Rvd25yZXYueG1sRI/NasMwEITvhb6D2EIvpZZrErtxooS0kOJrfh5gY61/&#10;qLUylhLbb18VCj0OM/MNs9lNphN3GlxrWcFbFIMgLq1uuVZwOR9e30E4j6yxs0wKZnKw2z4+bDDX&#10;duQj3U++FgHCLkcFjfd9LqUrGzLoItsTB6+yg0Ef5FBLPeAY4KaTSRyn0mDLYaHBnj4bKr9PN6Og&#10;KsaX5Wq8fvlLdlykH9hmVzsr9fw07dcgPE3+P/zXLrSCZJnA75lwBO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JQ6nMQAAADcAAAADwAAAAAAAAAAAAAAAACXAgAAZHJzL2Rv&#10;d25yZXYueG1sUEsFBgAAAAAEAAQA9QAAAIgDAAAAAA==&#10;" stroked="f">
                  <v:textbox>
                    <w:txbxContent>
                      <w:p w14:paraId="26CA355B" w14:textId="2B561108" w:rsidR="00704901" w:rsidRPr="007C1AAC" w:rsidRDefault="00704901" w:rsidP="00CA2472">
                        <w:pPr>
                          <w:spacing w:before="0"/>
                          <w:jc w:val="center"/>
                          <w:rPr>
                            <w:sz w:val="22"/>
                            <w:szCs w:val="22"/>
                          </w:rPr>
                        </w:pPr>
                        <w:r>
                          <w:rPr>
                            <w:sz w:val="22"/>
                            <w:szCs w:val="22"/>
                          </w:rPr>
                          <w:t>HT Participant</w:t>
                        </w:r>
                      </w:p>
                      <w:p w14:paraId="366DBB47" w14:textId="77777777" w:rsidR="00704901" w:rsidRDefault="00704901" w:rsidP="00CA2472">
                        <w:pPr>
                          <w:spacing w:before="0"/>
                        </w:pPr>
                      </w:p>
                      <w:p w14:paraId="2AB656C1" w14:textId="77777777" w:rsidR="00704901" w:rsidRPr="007C1AAC" w:rsidRDefault="00704901" w:rsidP="00CA2472">
                        <w:pPr>
                          <w:spacing w:before="0"/>
                          <w:jc w:val="center"/>
                          <w:rPr>
                            <w:sz w:val="22"/>
                            <w:szCs w:val="22"/>
                          </w:rPr>
                        </w:pPr>
                        <w:r w:rsidRPr="007C1AAC">
                          <w:rPr>
                            <w:sz w:val="22"/>
                            <w:szCs w:val="22"/>
                          </w:rPr>
                          <w:t>A</w:t>
                        </w:r>
                        <w:r>
                          <w:rPr>
                            <w:sz w:val="22"/>
                            <w:szCs w:val="22"/>
                          </w:rPr>
                          <w:t>ctor A</w:t>
                        </w:r>
                      </w:p>
                    </w:txbxContent>
                  </v:textbox>
                </v:shape>
                <v:line id="Line 31" o:spid="_x0000_s1131"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26A3MQAAADcAAAADwAAAGRycy9kb3ducmV2LnhtbESPS2sCMRSF94X+h3AL3WmmiqWOE6UI&#10;ggttUYvry+TOQyc3Y5KO4783BaHLw3l8nGzRm0Z05HxtWcHbMAFBnFtdc6ng57AafIDwAVljY5kU&#10;3MjDYv78lGGq7ZV31O1DKeII+xQVVCG0qZQ+r8igH9qWOHqFdQZDlK6U2uE1jptGjpLkXRqsORIq&#10;bGlZUX7e/5rIzcuNuxxP535dbDerC3fTr8O3Uq8v/ecMRKA+/Icf7bVWMJqM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oDcxAAAANwAAAAPAAAAAAAAAAAA&#10;AAAAAKECAABkcnMvZG93bnJldi54bWxQSwUGAAAAAAQABAD5AAAAkgMAAAAA&#10;">
                  <v:stroke dashstyle="dash"/>
                </v:line>
                <v:shape id="Text Box 32" o:spid="_x0000_s1132"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xmNxgAA&#10;ANwAAAAPAAAAZHJzL2Rvd25yZXYueG1sRI9Ba8JAFITvQv/D8gredFOxUtOsIqUFoVAa48HjM/uS&#10;LGbfptlV4793C4Ueh5n5hsnWg23FhXpvHCt4miYgiEunDdcK9sXH5AWED8gaW8ek4EYe1quHUYap&#10;dlfO6bILtYgQ9ikqaELoUil92ZBFP3UdcfQq11sMUfa11D1eI9y2cpYkC2nRcFxosKO3hsrT7mwV&#10;bA6cv5ufr+N3XuWmKJYJfy5OSo0fh80riEBD+A//tbdawex5Dr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cxmNxgAAANwAAAAPAAAAAAAAAAAAAAAAAJcCAABkcnMv&#10;ZG93bnJldi54bWxQSwUGAAAAAAQABAD1AAAAigMAAAAA&#10;" filled="f" stroked="f">
                  <v:textbox inset="0,0,0,0">
                    <w:txbxContent>
                      <w:p w14:paraId="7BD0A9FE" w14:textId="2AACDD51" w:rsidR="00704901" w:rsidRPr="007C1AAC" w:rsidRDefault="00704901" w:rsidP="00CA2472">
                        <w:pPr>
                          <w:spacing w:before="0"/>
                          <w:rPr>
                            <w:sz w:val="22"/>
                            <w:szCs w:val="22"/>
                          </w:rPr>
                        </w:pPr>
                        <w:r>
                          <w:t>Complete individual preparation</w:t>
                        </w:r>
                      </w:p>
                    </w:txbxContent>
                  </v:textbox>
                </v:shape>
                <v:line id="Line 33" o:spid="_x0000_s1133"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8u9M8MAAADcAAAADwAAAGRycy9kb3ducmV2LnhtbESPzYrCMBSF98K8Q7gD7jQdQXGqUWRA&#10;cOEo6uD60lzbanNTk1g7b28EweXh/Hyc6bw1lWjI+dKygq9+AoI4s7rkXMHfYdkbg/ABWWNlmRT8&#10;k4f57KMzxVTbO++o2YdcxBH2KSooQqhTKX1WkEHftzVx9E7WGQxRulxqh/c4bio5SJKRNFhyJBRY&#10;009B2WV/M5Gb5Wt3PZ4v7er0u15eufneHLZKdT/bxQREoDa8w6/2SisYDIfwPBOPgJw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LvTPDAAAA3AAAAA8AAAAAAAAAAAAA&#10;AAAAoQIAAGRycy9kb3ducmV2LnhtbFBLBQYAAAAABAAEAPkAAACRAwAAAAA=&#10;">
                  <v:stroke dashstyle="dash"/>
                </v:line>
                <v:rect id="Rectangle 34" o:spid="_x0000_s1134"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C99QwQAA&#10;ANwAAAAPAAAAZHJzL2Rvd25yZXYueG1sRE9Ni8IwEL0L/ocwgjdNdVG0GkVclPWo9eJtbMa22kxK&#10;E7XrrzfCwt7m8T5nvmxMKR5Uu8KygkE/AkGcWl1wpuCYbHoTEM4jaywtk4JfcrBctFtzjLV98p4e&#10;B5+JEMIuRgW591UspUtzMuj6tiIO3MXWBn2AdSZ1jc8Qbko5jKKxNFhwaMixonVO6e1wNwrOxfCI&#10;r32yjcx08+V3TXK9n76V6naa1QyEp8b/i//cPzrMn4zg80y4QC7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wvfUMEAAADcAAAADwAAAAAAAAAAAAAAAACXAgAAZHJzL2Rvd25y&#10;ZXYueG1sUEsFBgAAAAAEAAQA9QAAAIUDAAAAAA==&#10;"/>
                <v:rect id="Rectangle 35" o:spid="_x0000_s1135"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AwcxQAA&#10;ANwAAAAPAAAAZHJzL2Rvd25yZXYueG1sRI9Ba8JAFITvhf6H5RV6qxsjShtdpVRS7NHES2/P7DOJ&#10;Zt+G7JpEf323UOhxmJlvmNVmNI3oqXO1ZQXTSQSCuLC65lLBIU9fXkE4j6yxsUwKbuRgs358WGGi&#10;7cB76jNfigBhl6CCyvs2kdIVFRl0E9sSB+9kO4M+yK6UusMhwE0j4yhaSIM1h4UKW/qoqLhkV6Pg&#10;WMcHvO/zz8i8pTP/Nebn6/dWqeen8X0JwtPo/8N/7Z1WEM8X8HsmHA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6cDBzFAAAA3AAAAA8AAAAAAAAAAAAAAAAAlwIAAGRycy9k&#10;b3ducmV2LnhtbFBLBQYAAAAABAAEAPUAAACJAwAAAAA=&#10;"/>
                <v:line id="Line 36" o:spid="_x0000_s1136"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4GX8UAAADcAAAADwAAAGRycy9kb3ducmV2LnhtbESPQWsCMRSE74X+h/AKvdWsgt26GqW4&#10;CD1oQS09v26em6Wbl2UT1/jvG6HgcZiZb5jFKtpWDNT7xrGC8SgDQVw53XCt4Ou4eXkD4QOyxtYx&#10;KbiSh9Xy8WGBhXYX3tNwCLVIEPYFKjAhdIWUvjJk0Y9cR5y8k+sthiT7WuoeLwluWznJsldpseG0&#10;YLCjtaHq93C2CnJT7mUuy+3xsxya8Szu4vfPTKnnp/g+BxEohnv4v/2hFUymOdzOpCMgl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b4GX8UAAADcAAAADwAAAAAAAAAA&#10;AAAAAAChAgAAZHJzL2Rvd25yZXYueG1sUEsFBgAAAAAEAAQA+QAAAJMDAAAAAA==&#10;">
                  <v:stroke endarrow="block"/>
                </v:line>
                <v:shape id="Text Box 37" o:spid="_x0000_s1137"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fA12vQAA&#10;ANwAAAAPAAAAZHJzL2Rvd25yZXYueG1sRE9LCsIwEN0L3iGM4EY0VfxWo6iguPVzgLEZ22IzKU20&#10;9fZmIbh8vP9q05hCvKlyuWUFw0EEgjixOudUwe166M9BOI+ssbBMCj7kYLNut1YYa1vzmd4Xn4oQ&#10;wi5GBZn3ZSylSzIy6Aa2JA7cw1YGfYBVKnWFdQg3hRxF0VQazDk0ZFjSPqPkeXkZBY9T3Zss6vvR&#10;32bn8XSH+exuP0p1O812CcJT4//in/ukFYwmYW0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5fA12vQAAANwAAAAPAAAAAAAAAAAAAAAAAJcCAABkcnMvZG93bnJldi54&#10;bWxQSwUGAAAAAAQABAD1AAAAgQMAAAAA&#10;" stroked="f">
                  <v:textbox>
                    <w:txbxContent>
                      <w:p w14:paraId="6AC28535" w14:textId="77777777" w:rsidR="00704901" w:rsidRPr="007C1AAC" w:rsidRDefault="00704901" w:rsidP="00CA2472">
                        <w:pPr>
                          <w:spacing w:before="0"/>
                          <w:jc w:val="center"/>
                          <w:rPr>
                            <w:sz w:val="22"/>
                            <w:szCs w:val="22"/>
                          </w:rPr>
                        </w:pPr>
                        <w:r>
                          <w:rPr>
                            <w:sz w:val="22"/>
                            <w:szCs w:val="22"/>
                          </w:rPr>
                          <w:t>XDS Document Repository</w:t>
                        </w:r>
                      </w:p>
                      <w:p w14:paraId="437D2E4D" w14:textId="77777777" w:rsidR="00704901" w:rsidRDefault="00704901" w:rsidP="00CA2472">
                        <w:pPr>
                          <w:spacing w:before="0"/>
                        </w:pPr>
                      </w:p>
                      <w:p w14:paraId="346616F7" w14:textId="77777777" w:rsidR="00704901" w:rsidRPr="007C1AAC" w:rsidRDefault="00704901" w:rsidP="00CA2472">
                        <w:pPr>
                          <w:spacing w:before="0"/>
                          <w:jc w:val="center"/>
                          <w:rPr>
                            <w:sz w:val="22"/>
                            <w:szCs w:val="22"/>
                          </w:rPr>
                        </w:pPr>
                        <w:r w:rsidRPr="007C1AAC">
                          <w:rPr>
                            <w:sz w:val="22"/>
                            <w:szCs w:val="22"/>
                          </w:rPr>
                          <w:t>A</w:t>
                        </w:r>
                        <w:r>
                          <w:rPr>
                            <w:sz w:val="22"/>
                            <w:szCs w:val="22"/>
                          </w:rPr>
                          <w:t>ctor D</w:t>
                        </w:r>
                      </w:p>
                    </w:txbxContent>
                  </v:textbox>
                </v:shape>
                <v:line id="Line 38" o:spid="_x0000_s1138"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BJwJcUAAADcAAAADwAAAGRycy9kb3ducmV2LnhtbESPT2vCQBDF7wW/wzJCL0E3KoqmrmL/&#10;CELpweihxyE7TUKzsyE71fTbdwWhx8eb93vz1tveNepCXag9G5iMU1DEhbc1lwbOp/1oCSoIssXG&#10;Mxn4pQDbzeBhjZn1Vz7SJZdSRQiHDA1UIm2mdSgqchjGviWO3pfvHEqUXalth9cId42epulCO6w5&#10;NlTY0ktFxXf+4+Ib+w9+nc2SZ6eTZEVvn/KeajHmcdjvnkAJ9fJ/fE8frIHpfAW3MZEAevM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BJwJcUAAADcAAAADwAAAAAAAAAA&#10;AAAAAAChAgAAZHJzL2Rvd25yZXYueG1sUEsFBgAAAAAEAAQA+QAAAJMDAAAAAA==&#10;">
                  <v:stroke endarrow="block"/>
                </v:line>
                <v:shape id="Text Box 39" o:spid="_x0000_s1139"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JNUzwQAA&#10;ANwAAAAPAAAAZHJzL2Rvd25yZXYueG1sRE9Ni8IwEL0L+x/CCN401UPRrlFEVlgQFms97HFsxjbY&#10;TGqT1e6/NwfB4+N9L9e9bcSdOm8cK5hOEhDEpdOGKwWnYjeeg/ABWWPjmBT8k4f16mOwxEy7B+d0&#10;P4ZKxBD2GSqoQ2gzKX1Zk0U/cS1x5C6usxgi7CqpO3zEcNvIWZKk0qLh2FBjS9uayuvxzyrY/HL+&#10;ZW4/50N+yU1RLBLep1elRsN+8wkiUB/e4pf7WyuYpX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TVM8EAAADcAAAADwAAAAAAAAAAAAAAAACXAgAAZHJzL2Rvd25y&#10;ZXYueG1sUEsFBgAAAAAEAAQA9QAAAIUDAAAAAA==&#10;" filled="f" stroked="f">
                  <v:textbox inset="0,0,0,0">
                    <w:txbxContent>
                      <w:p w14:paraId="4EC9A957" w14:textId="77777777" w:rsidR="00704901" w:rsidRPr="007C1AAC" w:rsidRDefault="00704901" w:rsidP="00CA2472">
                        <w:pPr>
                          <w:spacing w:before="0"/>
                          <w:rPr>
                            <w:sz w:val="22"/>
                            <w:szCs w:val="22"/>
                          </w:rPr>
                        </w:pPr>
                        <w:r>
                          <w:t>Provide And Register Document set-b Response</w:t>
                        </w:r>
                        <w:r w:rsidDel="00281B77">
                          <w:rPr>
                            <w:sz w:val="22"/>
                            <w:szCs w:val="22"/>
                          </w:rPr>
                          <w:t xml:space="preserve"> </w:t>
                        </w:r>
                      </w:p>
                      <w:p w14:paraId="297254F6" w14:textId="77777777" w:rsidR="00704901" w:rsidRDefault="00704901" w:rsidP="00CA2472">
                        <w:pPr>
                          <w:spacing w:before="0"/>
                        </w:pPr>
                      </w:p>
                      <w:p w14:paraId="2232197E" w14:textId="77777777" w:rsidR="00704901" w:rsidRPr="007C1AAC" w:rsidRDefault="00704901" w:rsidP="00CA2472">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FB2B984" w14:textId="580BE67B" w:rsidR="00CA2472" w:rsidRDefault="00CA2472" w:rsidP="00CA2472">
      <w:pPr>
        <w:pStyle w:val="Titolo4"/>
        <w:numPr>
          <w:ilvl w:val="0"/>
          <w:numId w:val="0"/>
        </w:numPr>
        <w:rPr>
          <w:noProof w:val="0"/>
        </w:rPr>
      </w:pPr>
      <w:r w:rsidRPr="003651D9">
        <w:rPr>
          <w:noProof w:val="0"/>
        </w:rPr>
        <w:t>3.Y</w:t>
      </w:r>
      <w:r w:rsidR="000863DC">
        <w:rPr>
          <w:noProof w:val="0"/>
        </w:rPr>
        <w:t>6.4</w:t>
      </w:r>
      <w:r w:rsidRPr="003651D9">
        <w:rPr>
          <w:noProof w:val="0"/>
        </w:rPr>
        <w:t xml:space="preserve">.1 </w:t>
      </w:r>
      <w:r w:rsidR="008B0DF6">
        <w:rPr>
          <w:noProof w:val="0"/>
        </w:rPr>
        <w:t>Complete individual preparation</w:t>
      </w:r>
      <w:r w:rsidR="000863DC">
        <w:t xml:space="preserve"> </w:t>
      </w:r>
    </w:p>
    <w:p w14:paraId="0C4AF708" w14:textId="2E31918C" w:rsidR="00D4426F" w:rsidRPr="001C002C" w:rsidRDefault="00D4426F" w:rsidP="00CA2472">
      <w:pPr>
        <w:pStyle w:val="AuthorInstructions"/>
        <w:rPr>
          <w:i w:val="0"/>
        </w:rPr>
      </w:pPr>
      <w:r w:rsidRPr="00F11D89">
        <w:rPr>
          <w:i w:val="0"/>
        </w:rPr>
        <w:t xml:space="preserve">This </w:t>
      </w:r>
      <w:r w:rsidRPr="00E74C45">
        <w:rPr>
          <w:i w:val="0"/>
        </w:rPr>
        <w:t>message</w:t>
      </w:r>
      <w:r w:rsidRPr="00E74C45">
        <w:t xml:space="preserve"> </w:t>
      </w:r>
      <w:r w:rsidRPr="00E74C45">
        <w:rPr>
          <w:i w:val="0"/>
        </w:rPr>
        <w:t xml:space="preserve">informs </w:t>
      </w:r>
      <w:r w:rsidR="001B3534">
        <w:rPr>
          <w:i w:val="0"/>
        </w:rPr>
        <w:t xml:space="preserve">the </w:t>
      </w:r>
      <w:r w:rsidRPr="00E74C45">
        <w:rPr>
          <w:i w:val="0"/>
        </w:rPr>
        <w:t>Heart Team that HT Participant has concluded the preparation phase (Involvement task and Preparation task), providing Individual evaluation report to support the Heart Team.</w:t>
      </w:r>
    </w:p>
    <w:p w14:paraId="25CC355C" w14:textId="77777777" w:rsidR="00CA2472" w:rsidRDefault="00CA2472" w:rsidP="00CA2472">
      <w:pPr>
        <w:pStyle w:val="AuthorInstructions"/>
        <w:rPr>
          <w:i w:val="0"/>
        </w:rPr>
      </w:pPr>
    </w:p>
    <w:p w14:paraId="2627C23F" w14:textId="7775221B" w:rsidR="00CA2472" w:rsidRPr="003651D9" w:rsidRDefault="00CA2472" w:rsidP="00CA2472">
      <w:pPr>
        <w:pStyle w:val="Titolo5"/>
        <w:numPr>
          <w:ilvl w:val="0"/>
          <w:numId w:val="0"/>
        </w:numPr>
        <w:rPr>
          <w:noProof w:val="0"/>
        </w:rPr>
      </w:pPr>
      <w:r w:rsidRPr="003651D9">
        <w:rPr>
          <w:noProof w:val="0"/>
        </w:rPr>
        <w:t>3.Y</w:t>
      </w:r>
      <w:r w:rsidR="000863DC">
        <w:rPr>
          <w:noProof w:val="0"/>
        </w:rPr>
        <w:t>6</w:t>
      </w:r>
      <w:r w:rsidRPr="003651D9">
        <w:rPr>
          <w:noProof w:val="0"/>
        </w:rPr>
        <w:t>.4.1.1 Trigger Events</w:t>
      </w:r>
    </w:p>
    <w:p w14:paraId="5E53AAB9" w14:textId="0604572C" w:rsidR="00CA2472" w:rsidRDefault="00CA2472" w:rsidP="00CA2472">
      <w:r>
        <w:t xml:space="preserve">The HT </w:t>
      </w:r>
      <w:r w:rsidR="000863DC">
        <w:t>Participant</w:t>
      </w:r>
      <w:r>
        <w:t xml:space="preserve"> sends this message </w:t>
      </w:r>
      <w:r w:rsidR="001B3534">
        <w:t>after receiving</w:t>
      </w:r>
      <w:r w:rsidR="00E60A02">
        <w:t xml:space="preserve"> all information by HT Requester, if needed, and</w:t>
      </w:r>
      <w:r>
        <w:t xml:space="preserve"> is ready to provide </w:t>
      </w:r>
      <w:r w:rsidR="000863DC" w:rsidRPr="005D66D2">
        <w:t xml:space="preserve">Individual Evaluation Report </w:t>
      </w:r>
      <w:r w:rsidRPr="005D66D2">
        <w:t xml:space="preserve">to </w:t>
      </w:r>
      <w:r w:rsidRPr="000B40A3">
        <w:t>Heart Team</w:t>
      </w:r>
      <w:r>
        <w:t>.</w:t>
      </w:r>
    </w:p>
    <w:p w14:paraId="59801C5A" w14:textId="4BCC4520" w:rsidR="00271794" w:rsidRPr="00933E06" w:rsidRDefault="00CA2472" w:rsidP="00933E06">
      <w:r>
        <w:t xml:space="preserve">The </w:t>
      </w:r>
      <w:r w:rsidRPr="00855164">
        <w:rPr>
          <w:b/>
        </w:rPr>
        <w:t>pre-conditions</w:t>
      </w:r>
      <w:r>
        <w:t xml:space="preserve"> are encoded as:</w:t>
      </w:r>
    </w:p>
    <w:p w14:paraId="16CE3FD3" w14:textId="7684C2E6" w:rsidR="0022373E" w:rsidRDefault="00B27FB8" w:rsidP="003027B4">
      <w:pPr>
        <w:pStyle w:val="Paragrafoelenco"/>
        <w:numPr>
          <w:ilvl w:val="0"/>
          <w:numId w:val="71"/>
        </w:numPr>
      </w:pPr>
      <w:r>
        <w:t>The workflow document is open (</w:t>
      </w:r>
      <w:r w:rsidRPr="00271794">
        <w:rPr>
          <w:rFonts w:ascii="Courier" w:hAnsi="Courier"/>
          <w:b/>
        </w:rPr>
        <w:t>WorkflowDocument/workflowStatus</w:t>
      </w:r>
      <w:r>
        <w:t>=”OPEN”)</w:t>
      </w:r>
      <w:r w:rsidRPr="00271794">
        <w:rPr>
          <w:b/>
        </w:rPr>
        <w:t xml:space="preserve"> </w:t>
      </w:r>
      <w:r>
        <w:rPr>
          <w:b/>
        </w:rPr>
        <w:t xml:space="preserve"> and</w:t>
      </w:r>
      <w:r>
        <w:t xml:space="preserve"> i</w:t>
      </w:r>
      <w:r w:rsidR="00742165">
        <w:t>f</w:t>
      </w:r>
      <w:r w:rsidR="00271794">
        <w:t xml:space="preserve"> the HT Participant</w:t>
      </w:r>
      <w:r w:rsidR="00742165">
        <w:t xml:space="preserve"> </w:t>
      </w:r>
      <w:r w:rsidR="00271794">
        <w:t>ha</w:t>
      </w:r>
      <w:r w:rsidR="00742165">
        <w:t>s</w:t>
      </w:r>
      <w:r w:rsidR="00271794">
        <w:t xml:space="preserve">n’t created any HT Preparation tasks, </w:t>
      </w:r>
      <w:r w:rsidR="0022373E">
        <w:rPr>
          <w:b/>
        </w:rPr>
        <w:t xml:space="preserve"> t</w:t>
      </w:r>
      <w:r w:rsidR="0022373E">
        <w:t xml:space="preserve">he HT Involvement </w:t>
      </w:r>
      <w:r w:rsidR="0022373E" w:rsidRPr="00A555FB">
        <w:t xml:space="preserve">task is </w:t>
      </w:r>
      <w:r w:rsidR="0022373E">
        <w:t>“</w:t>
      </w:r>
      <w:r w:rsidR="00695135">
        <w:t>IN PROGRESS</w:t>
      </w:r>
      <w:r w:rsidR="0022373E" w:rsidRPr="00A555FB">
        <w:t>”</w:t>
      </w:r>
      <w:r w:rsidR="0022373E" w:rsidRPr="00C062BE">
        <w:rPr>
          <w:b/>
        </w:rPr>
        <w:t xml:space="preserve"> </w:t>
      </w:r>
      <w:r w:rsidR="0022373E">
        <w:t>(</w:t>
      </w:r>
      <w:r w:rsidR="0022373E" w:rsidRPr="00C062BE">
        <w:rPr>
          <w:rFonts w:ascii="Courier" w:hAnsi="Courier"/>
          <w:b/>
        </w:rPr>
        <w:t>WorkflowDocument/TaskList/XDWTask/taskData/taskDetails/status</w:t>
      </w:r>
      <w:r w:rsidR="0022373E">
        <w:t>=”</w:t>
      </w:r>
      <w:r w:rsidR="00695135">
        <w:t>IN PROGRESS</w:t>
      </w:r>
      <w:r w:rsidR="0022373E">
        <w:t xml:space="preserve">” </w:t>
      </w:r>
      <w:r w:rsidR="0022373E" w:rsidRPr="00855164">
        <w:t>and</w:t>
      </w:r>
      <w:r w:rsidR="0022373E" w:rsidRPr="00C062BE">
        <w:rPr>
          <w:b/>
        </w:rPr>
        <w:t xml:space="preserve"> </w:t>
      </w:r>
      <w:r w:rsidR="0022373E" w:rsidRPr="00C062BE">
        <w:rPr>
          <w:rFonts w:ascii="Courier" w:hAnsi="Courier"/>
          <w:b/>
        </w:rPr>
        <w:t>WorkflowDocument/TaskList/XDWTask/taskData/taskDetails/taskType</w:t>
      </w:r>
      <w:r w:rsidR="0022373E">
        <w:t>=”HTInvolvement”</w:t>
      </w:r>
      <w:r w:rsidR="00271794">
        <w:t>)</w:t>
      </w:r>
    </w:p>
    <w:p w14:paraId="16A084F0" w14:textId="32C87A50" w:rsidR="00870349" w:rsidRDefault="00870349" w:rsidP="00933E06">
      <w:pPr>
        <w:pStyle w:val="Paragrafoelenco"/>
      </w:pPr>
      <w:r>
        <w:t>OR</w:t>
      </w:r>
    </w:p>
    <w:p w14:paraId="74BD2A7F" w14:textId="5E35EF6F" w:rsidR="00870349" w:rsidRDefault="00B27FB8" w:rsidP="00870349">
      <w:pPr>
        <w:pStyle w:val="Paragrafoelenco"/>
        <w:numPr>
          <w:ilvl w:val="0"/>
          <w:numId w:val="71"/>
        </w:numPr>
      </w:pPr>
      <w:r>
        <w:t>The workflow document is open (</w:t>
      </w:r>
      <w:r w:rsidRPr="00271794">
        <w:rPr>
          <w:rFonts w:ascii="Courier" w:hAnsi="Courier"/>
          <w:b/>
        </w:rPr>
        <w:t>WorkflowDocument/workflowStatus</w:t>
      </w:r>
      <w:r>
        <w:t>=”OPEN”)</w:t>
      </w:r>
      <w:r w:rsidRPr="00271794">
        <w:rPr>
          <w:b/>
        </w:rPr>
        <w:t xml:space="preserve"> </w:t>
      </w:r>
      <w:r>
        <w:rPr>
          <w:b/>
        </w:rPr>
        <w:t xml:space="preserve"> and</w:t>
      </w:r>
      <w:r>
        <w:t xml:space="preserve"> i</w:t>
      </w:r>
      <w:r w:rsidR="00742165">
        <w:t>f</w:t>
      </w:r>
      <w:r w:rsidR="00271794">
        <w:t xml:space="preserve"> the HT Participant</w:t>
      </w:r>
      <w:r w:rsidR="00742165">
        <w:t xml:space="preserve"> has</w:t>
      </w:r>
      <w:r w:rsidR="00271794">
        <w:t xml:space="preserve"> created HT Preparation tasks,</w:t>
      </w:r>
      <w:r w:rsidR="00870349">
        <w:rPr>
          <w:b/>
        </w:rPr>
        <w:t xml:space="preserve"> t</w:t>
      </w:r>
      <w:r w:rsidR="00870349">
        <w:t xml:space="preserve">he HT Preparation </w:t>
      </w:r>
      <w:r w:rsidR="00870349" w:rsidRPr="00A555FB">
        <w:t xml:space="preserve">task is </w:t>
      </w:r>
      <w:r w:rsidR="00870349">
        <w:t>“COMPLETED</w:t>
      </w:r>
      <w:r w:rsidR="00870349" w:rsidRPr="00A555FB">
        <w:t>”</w:t>
      </w:r>
      <w:r w:rsidR="00870349" w:rsidRPr="00C062BE">
        <w:rPr>
          <w:b/>
        </w:rPr>
        <w:t xml:space="preserve"> </w:t>
      </w:r>
      <w:r w:rsidR="00271794" w:rsidRPr="00933E06">
        <w:t>or “EXITED”</w:t>
      </w:r>
      <w:r w:rsidR="00271794">
        <w:rPr>
          <w:b/>
        </w:rPr>
        <w:t xml:space="preserve"> </w:t>
      </w:r>
      <w:r w:rsidR="00870349">
        <w:t>(</w:t>
      </w:r>
      <w:r w:rsidR="00870349" w:rsidRPr="00C062BE">
        <w:rPr>
          <w:rFonts w:ascii="Courier" w:hAnsi="Courier"/>
          <w:b/>
        </w:rPr>
        <w:t>WorkflowDocument/TaskList/XDWTask/taskData/taskDetails/status</w:t>
      </w:r>
      <w:r w:rsidR="00870349">
        <w:t xml:space="preserve">=”COMPLETED” </w:t>
      </w:r>
      <w:r w:rsidR="00271794">
        <w:t>or “EXITED ”</w:t>
      </w:r>
      <w:r w:rsidR="00870349" w:rsidRPr="00855164">
        <w:t>and</w:t>
      </w:r>
      <w:r w:rsidR="00870349" w:rsidRPr="00C062BE">
        <w:rPr>
          <w:b/>
        </w:rPr>
        <w:t xml:space="preserve"> </w:t>
      </w:r>
      <w:r w:rsidR="00870349" w:rsidRPr="00C062BE">
        <w:rPr>
          <w:rFonts w:ascii="Courier" w:hAnsi="Courier"/>
          <w:b/>
        </w:rPr>
        <w:lastRenderedPageBreak/>
        <w:t>WorkflowDocument/TaskList/XDWTask/taskData/taskDetails/taskType</w:t>
      </w:r>
      <w:r w:rsidR="00870349">
        <w:t xml:space="preserve">=”HTPreparation”) </w:t>
      </w:r>
    </w:p>
    <w:p w14:paraId="6338FF3D" w14:textId="752FF83C" w:rsidR="00CA2472" w:rsidRPr="003651D9" w:rsidRDefault="00CA2472" w:rsidP="00CA2472">
      <w:pPr>
        <w:pStyle w:val="Titolo5"/>
        <w:numPr>
          <w:ilvl w:val="0"/>
          <w:numId w:val="0"/>
        </w:numPr>
        <w:rPr>
          <w:noProof w:val="0"/>
        </w:rPr>
      </w:pPr>
      <w:r w:rsidRPr="003651D9">
        <w:rPr>
          <w:noProof w:val="0"/>
        </w:rPr>
        <w:t>3.Y</w:t>
      </w:r>
      <w:r w:rsidR="00511C99">
        <w:rPr>
          <w:noProof w:val="0"/>
        </w:rPr>
        <w:t>6</w:t>
      </w:r>
      <w:r w:rsidRPr="003651D9">
        <w:rPr>
          <w:noProof w:val="0"/>
        </w:rPr>
        <w:t>.4.1.2 Message Semantics</w:t>
      </w:r>
    </w:p>
    <w:p w14:paraId="1CA4B3A9" w14:textId="0618672E" w:rsidR="00CA2472" w:rsidRDefault="00CA2472" w:rsidP="00CA2472">
      <w:pPr>
        <w:pStyle w:val="Corpodeltesto"/>
      </w:pPr>
      <w:r>
        <w:t xml:space="preserve">This message is a Provide And Register Document Set-b Request message. This message shall comply with the message semantics defined for the Provide and Register Document Set-b Request message in ITI TF-2b:3.41.4.1.2.  The HT </w:t>
      </w:r>
      <w:r w:rsidR="00511C99">
        <w:t>Participant</w:t>
      </w:r>
      <w:r>
        <w:t xml:space="preserve"> is the Document Source.</w:t>
      </w:r>
    </w:p>
    <w:p w14:paraId="758D0E77" w14:textId="77777777" w:rsidR="00CA2472" w:rsidRDefault="00CA2472" w:rsidP="00CA2472">
      <w:pPr>
        <w:pStyle w:val="Corpodeltesto"/>
      </w:pPr>
      <w:r>
        <w:t xml:space="preserve"> This section defines:</w:t>
      </w:r>
    </w:p>
    <w:p w14:paraId="3F70F4A6" w14:textId="6F90DF90" w:rsidR="00CA2472" w:rsidRDefault="001B3534" w:rsidP="00CA2472">
      <w:pPr>
        <w:pStyle w:val="Corpodeltesto"/>
        <w:numPr>
          <w:ilvl w:val="0"/>
          <w:numId w:val="37"/>
        </w:numPr>
      </w:pPr>
      <w:r>
        <w:t>T</w:t>
      </w:r>
      <w:r w:rsidR="00CA2472">
        <w:t>he Heart Team Workflow Document Content submitted in the Provide</w:t>
      </w:r>
      <w:r w:rsidR="00511C99">
        <w:t xml:space="preserve"> and Register.  See Section 3.Y6</w:t>
      </w:r>
      <w:r w:rsidR="00CA2472">
        <w:t>.4.1.2.1.</w:t>
      </w:r>
    </w:p>
    <w:p w14:paraId="59D8D2F5" w14:textId="6D54C9EE" w:rsidR="00511C99" w:rsidRDefault="00511C99" w:rsidP="00511C99">
      <w:pPr>
        <w:pStyle w:val="Corpodeltesto"/>
        <w:numPr>
          <w:ilvl w:val="0"/>
          <w:numId w:val="37"/>
        </w:numPr>
      </w:pPr>
      <w:r>
        <w:t xml:space="preserve">The Individual Evaluation Report Document submitted in the Provide and Register.  See Section 3.Y6.4.1.2.2.. </w:t>
      </w:r>
    </w:p>
    <w:p w14:paraId="6B66633D" w14:textId="2DF4EEDE" w:rsidR="00CA2472" w:rsidRDefault="00CA2472" w:rsidP="00CA2472">
      <w:pPr>
        <w:pStyle w:val="Corpodeltesto"/>
        <w:numPr>
          <w:ilvl w:val="0"/>
          <w:numId w:val="37"/>
        </w:numPr>
      </w:pPr>
      <w:r>
        <w:t>The Document Sharing Metadata requirements for the Submission Set and D</w:t>
      </w:r>
      <w:r w:rsidR="00511C99">
        <w:t>ocument Entry.  See Section 3.Y6</w:t>
      </w:r>
      <w:r>
        <w:t>.4.1.2.3.</w:t>
      </w:r>
    </w:p>
    <w:p w14:paraId="51F9FA51" w14:textId="533E4F13" w:rsidR="00CA2472" w:rsidRDefault="00440F1B" w:rsidP="00CA2472">
      <w:pPr>
        <w:pStyle w:val="Titolo5"/>
        <w:numPr>
          <w:ilvl w:val="0"/>
          <w:numId w:val="0"/>
        </w:numPr>
      </w:pPr>
      <w:r>
        <w:t>3.Y6</w:t>
      </w:r>
      <w:r w:rsidR="00CA2472">
        <w:t>.4.1.2.1</w:t>
      </w:r>
      <w:r w:rsidR="00CA2472" w:rsidRPr="00322355">
        <w:t xml:space="preserve"> </w:t>
      </w:r>
      <w:r w:rsidR="00CA2472">
        <w:t>Heart Team Workflow Document</w:t>
      </w:r>
      <w:r w:rsidR="00CA2472" w:rsidRPr="00322355">
        <w:t xml:space="preserve"> Content Requirements</w:t>
      </w:r>
    </w:p>
    <w:p w14:paraId="7E04E9A3" w14:textId="366C3C36" w:rsidR="00CA2472" w:rsidRPr="00F909C6" w:rsidRDefault="00CA2472" w:rsidP="00CA2472">
      <w:pPr>
        <w:pStyle w:val="Corpodeltesto"/>
      </w:pPr>
      <w:r>
        <w:t xml:space="preserve">The Heart Team Workflow Document is updated by the HT </w:t>
      </w:r>
      <w:r w:rsidR="00511C99">
        <w:t>Participant</w:t>
      </w:r>
      <w:r>
        <w:t>.</w:t>
      </w:r>
    </w:p>
    <w:p w14:paraId="1D8407DB" w14:textId="241BF559" w:rsidR="00CA2472" w:rsidRPr="001D1D9D" w:rsidRDefault="00440F1B" w:rsidP="00CA2472">
      <w:pPr>
        <w:pStyle w:val="Titolo5"/>
        <w:numPr>
          <w:ilvl w:val="0"/>
          <w:numId w:val="0"/>
        </w:numPr>
      </w:pPr>
      <w:r>
        <w:t>3.Y6</w:t>
      </w:r>
      <w:r w:rsidR="00CA2472">
        <w:t>.4.1.2.1</w:t>
      </w:r>
      <w:r w:rsidR="00CA2472" w:rsidRPr="001D1D9D">
        <w:t xml:space="preserve">.1 Workflow Document </w:t>
      </w:r>
      <w:r w:rsidR="00CA2472">
        <w:t>Elements</w:t>
      </w:r>
    </w:p>
    <w:p w14:paraId="6D2E16ED" w14:textId="6E8EAAAF" w:rsidR="00CA2472" w:rsidRDefault="00CA2472" w:rsidP="00CA2472">
      <w:pPr>
        <w:pStyle w:val="AuthorInstructions"/>
        <w:rPr>
          <w:i w:val="0"/>
        </w:rPr>
      </w:pPr>
      <w:r>
        <w:rPr>
          <w:i w:val="0"/>
        </w:rPr>
        <w:t xml:space="preserve">The </w:t>
      </w:r>
      <w:r w:rsidRPr="00FB1453">
        <w:rPr>
          <w:i w:val="0"/>
        </w:rPr>
        <w:t xml:space="preserve">HT </w:t>
      </w:r>
      <w:r w:rsidR="003A7047">
        <w:rPr>
          <w:i w:val="0"/>
        </w:rPr>
        <w:t xml:space="preserve">Participant </w:t>
      </w:r>
      <w:r>
        <w:rPr>
          <w:i w:val="0"/>
        </w:rPr>
        <w:t>shall update the Heart Team Workflow Document according to the definition of an XDW Workflow Document in ITI TF-3: 5.4.</w:t>
      </w:r>
    </w:p>
    <w:p w14:paraId="1C326F0C" w14:textId="4567A1C6" w:rsidR="00CA2472" w:rsidRDefault="00CA2472" w:rsidP="00CA2472">
      <w:pPr>
        <w:pStyle w:val="AuthorInstructions"/>
        <w:rPr>
          <w:i w:val="0"/>
        </w:rPr>
      </w:pPr>
      <w:r>
        <w:rPr>
          <w:i w:val="0"/>
        </w:rPr>
        <w:t>This transaction does not require the creation of new tasks within the Workflow Documen</w:t>
      </w:r>
      <w:r w:rsidR="003A7047">
        <w:rPr>
          <w:i w:val="0"/>
        </w:rPr>
        <w:t xml:space="preserve">t; however, it requires the HT Participant </w:t>
      </w:r>
      <w:r>
        <w:rPr>
          <w:i w:val="0"/>
        </w:rPr>
        <w:t xml:space="preserve">to add a new </w:t>
      </w:r>
      <w:r w:rsidRPr="00C062BE">
        <w:rPr>
          <w:rFonts w:ascii="Courier" w:hAnsi="Courier"/>
          <w:b/>
        </w:rPr>
        <w:t>taskEvent</w:t>
      </w:r>
      <w:r>
        <w:rPr>
          <w:i w:val="0"/>
        </w:rPr>
        <w:t xml:space="preserve"> in the HT </w:t>
      </w:r>
      <w:r w:rsidR="003A7047">
        <w:rPr>
          <w:i w:val="0"/>
        </w:rPr>
        <w:t>Involvement task.  See Section 3.Y6</w:t>
      </w:r>
      <w:r>
        <w:rPr>
          <w:i w:val="0"/>
        </w:rPr>
        <w:t>.4.1.2.1.1.1.</w:t>
      </w:r>
    </w:p>
    <w:p w14:paraId="7F3E1522" w14:textId="7FD394B8" w:rsidR="00CA2472" w:rsidRPr="001D1D9D" w:rsidRDefault="003861C5" w:rsidP="00CA2472">
      <w:pPr>
        <w:pStyle w:val="Titolo5"/>
        <w:numPr>
          <w:ilvl w:val="0"/>
          <w:numId w:val="0"/>
        </w:numPr>
      </w:pPr>
      <w:r>
        <w:t>3.Y6</w:t>
      </w:r>
      <w:r w:rsidR="00CA2472">
        <w:t>.4.1.2.1</w:t>
      </w:r>
      <w:r w:rsidR="00CA2472" w:rsidRPr="001D1D9D">
        <w:t>.</w:t>
      </w:r>
      <w:r w:rsidR="00CA2472">
        <w:t>1.1.1</w:t>
      </w:r>
      <w:r w:rsidR="00CA2472" w:rsidRPr="001D1D9D">
        <w:t xml:space="preserve"> </w:t>
      </w:r>
      <w:r w:rsidR="00CA2472">
        <w:t xml:space="preserve">XDW Task “HT </w:t>
      </w:r>
      <w:r w:rsidR="00440F1B">
        <w:t>Involvement</w:t>
      </w:r>
      <w:r w:rsidR="00CA2472">
        <w:t>”</w:t>
      </w:r>
    </w:p>
    <w:p w14:paraId="573A67AA" w14:textId="7AB62AF1" w:rsidR="00CA2472" w:rsidRPr="00396CD0" w:rsidRDefault="00CA2472" w:rsidP="0042010F">
      <w:pPr>
        <w:pStyle w:val="AuthorInstructions"/>
        <w:rPr>
          <w:i w:val="0"/>
        </w:rPr>
      </w:pPr>
      <w:r>
        <w:rPr>
          <w:i w:val="0"/>
        </w:rPr>
        <w:t xml:space="preserve">A new </w:t>
      </w:r>
      <w:r w:rsidRPr="00B26EA5">
        <w:rPr>
          <w:rFonts w:ascii="Courier" w:hAnsi="Courier"/>
          <w:b/>
          <w:i w:val="0"/>
        </w:rPr>
        <w:t>&lt;taskEvent&gt;</w:t>
      </w:r>
      <w:r>
        <w:rPr>
          <w:i w:val="0"/>
        </w:rPr>
        <w:t xml:space="preserve"> (characterized by: status=COMPLETED, eventType=”start”) shall be added to the </w:t>
      </w:r>
      <w:r w:rsidRPr="00B26EA5">
        <w:rPr>
          <w:rFonts w:ascii="Courier" w:hAnsi="Courier"/>
          <w:b/>
          <w:i w:val="0"/>
        </w:rPr>
        <w:t>&lt;taskEventHistory&gt;</w:t>
      </w:r>
      <w:r w:rsidRPr="0053017B">
        <w:rPr>
          <w:lang w:val="it-IT"/>
        </w:rPr>
        <w:t xml:space="preserve"> </w:t>
      </w:r>
      <w:r w:rsidRPr="00B26EA5">
        <w:rPr>
          <w:i w:val="0"/>
        </w:rPr>
        <w:t>element</w:t>
      </w:r>
      <w:r w:rsidR="0045087A">
        <w:rPr>
          <w:i w:val="0"/>
        </w:rPr>
        <w:t xml:space="preserve">. </w:t>
      </w:r>
      <w:r w:rsidRPr="00C062BE">
        <w:rPr>
          <w:i w:val="0"/>
        </w:rPr>
        <w:t xml:space="preserve"> </w:t>
      </w:r>
    </w:p>
    <w:p w14:paraId="292B17D2" w14:textId="18C4867D" w:rsidR="0045087A" w:rsidRDefault="0045087A" w:rsidP="0045087A">
      <w:pPr>
        <w:pStyle w:val="AuthorInstructions"/>
        <w:rPr>
          <w:i w:val="0"/>
        </w:rPr>
      </w:pPr>
      <w:r>
        <w:rPr>
          <w:i w:val="0"/>
        </w:rPr>
        <w:t xml:space="preserve">The HT Participant </w:t>
      </w:r>
      <w:r w:rsidR="00E74C45">
        <w:rPr>
          <w:i w:val="0"/>
        </w:rPr>
        <w:t>may</w:t>
      </w:r>
      <w:r>
        <w:rPr>
          <w:i w:val="0"/>
        </w:rPr>
        <w:t xml:space="preserve"> update the element </w:t>
      </w:r>
      <w:r w:rsidRPr="0070073A">
        <w:rPr>
          <w:rFonts w:ascii="Courier" w:hAnsi="Courier"/>
          <w:b/>
          <w:i w:val="0"/>
        </w:rPr>
        <w:t>&lt;XDWTask&gt;</w:t>
      </w:r>
      <w:r>
        <w:rPr>
          <w:i w:val="0"/>
        </w:rPr>
        <w:t xml:space="preserve"> to have a child element </w:t>
      </w:r>
      <w:r w:rsidRPr="00030837">
        <w:rPr>
          <w:rFonts w:ascii="Courier" w:hAnsi="Courier"/>
          <w:b/>
          <w:i w:val="0"/>
        </w:rPr>
        <w:t>taskData/</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p>
    <w:p w14:paraId="6DB9B316" w14:textId="3B95B786" w:rsidR="0045087A" w:rsidRPr="00854B89" w:rsidRDefault="0045087A" w:rsidP="0045087A">
      <w:pPr>
        <w:pStyle w:val="AuthorInstructions"/>
        <w:numPr>
          <w:ilvl w:val="0"/>
          <w:numId w:val="40"/>
        </w:numPr>
        <w:rPr>
          <w:i w:val="0"/>
        </w:rPr>
      </w:pPr>
      <w:r w:rsidRPr="00E17DE9">
        <w:rPr>
          <w:rFonts w:ascii="Courier" w:hAnsi="Courier"/>
          <w:b/>
          <w:i w:val="0"/>
        </w:rPr>
        <w:t>part/@name</w:t>
      </w:r>
      <w:r>
        <w:rPr>
          <w:i w:val="0"/>
        </w:rPr>
        <w:t xml:space="preserve"> =”IndividualEvaluat</w:t>
      </w:r>
      <w:r w:rsidR="00C0270A">
        <w:rPr>
          <w:i w:val="0"/>
        </w:rPr>
        <w:t xml:space="preserve">ionReport”: </w:t>
      </w:r>
      <w:r w:rsidR="006B5334">
        <w:rPr>
          <w:i w:val="0"/>
        </w:rPr>
        <w:t>[0..1]</w:t>
      </w:r>
      <w:r w:rsidR="007136DA">
        <w:rPr>
          <w:i w:val="0"/>
        </w:rPr>
        <w:t xml:space="preserve"> this is an out</w:t>
      </w:r>
      <w:r>
        <w:rPr>
          <w:i w:val="0"/>
        </w:rPr>
        <w:t>put that describe what HT Participant thinks on this clinical case and how professional thinks patient has to be trated.</w:t>
      </w:r>
    </w:p>
    <w:p w14:paraId="0D18A996" w14:textId="0B38A403" w:rsidR="00F32A6D" w:rsidRDefault="00F32A6D" w:rsidP="00F32A6D">
      <w:pPr>
        <w:pStyle w:val="Titolo5"/>
        <w:numPr>
          <w:ilvl w:val="0"/>
          <w:numId w:val="0"/>
        </w:numPr>
      </w:pPr>
      <w:r>
        <w:lastRenderedPageBreak/>
        <w:t>3.Y6.4.1.2.2</w:t>
      </w:r>
      <w:r w:rsidRPr="00E17DE9">
        <w:t xml:space="preserve"> </w:t>
      </w:r>
      <w:r>
        <w:t>Individual Evaluation Report</w:t>
      </w:r>
      <w:r w:rsidRPr="00E17DE9">
        <w:t xml:space="preserve"> Content Requirements</w:t>
      </w:r>
    </w:p>
    <w:p w14:paraId="3A87418D" w14:textId="16D95CDF" w:rsidR="0045087A" w:rsidRDefault="00F32A6D" w:rsidP="00CA2472">
      <w:pPr>
        <w:pStyle w:val="AuthorInstructions"/>
        <w:rPr>
          <w:i w:val="0"/>
        </w:rPr>
      </w:pPr>
      <w:r>
        <w:rPr>
          <w:i w:val="0"/>
        </w:rPr>
        <w:t xml:space="preserve">The Individual Evaluation Report Document shall contain what </w:t>
      </w:r>
      <w:r w:rsidR="001B3534">
        <w:rPr>
          <w:i w:val="0"/>
        </w:rPr>
        <w:t xml:space="preserve">the </w:t>
      </w:r>
      <w:r>
        <w:rPr>
          <w:i w:val="0"/>
        </w:rPr>
        <w:t xml:space="preserve">HT Participant </w:t>
      </w:r>
      <w:r w:rsidR="001B3534">
        <w:rPr>
          <w:i w:val="0"/>
        </w:rPr>
        <w:t>input about this</w:t>
      </w:r>
      <w:r>
        <w:rPr>
          <w:i w:val="0"/>
        </w:rPr>
        <w:t xml:space="preserve"> clinical case and </w:t>
      </w:r>
      <w:r w:rsidR="001B3534">
        <w:rPr>
          <w:i w:val="0"/>
        </w:rPr>
        <w:t>the patient</w:t>
      </w:r>
      <w:r w:rsidR="009D0E95">
        <w:rPr>
          <w:i w:val="0"/>
        </w:rPr>
        <w:t>’s</w:t>
      </w:r>
      <w:r w:rsidR="001B3534">
        <w:rPr>
          <w:i w:val="0"/>
        </w:rPr>
        <w:t xml:space="preserve"> treatment plan</w:t>
      </w:r>
      <w:r>
        <w:rPr>
          <w:i w:val="0"/>
        </w:rPr>
        <w:t xml:space="preserve">, </w:t>
      </w:r>
      <w:r w:rsidR="001B3534">
        <w:rPr>
          <w:i w:val="0"/>
        </w:rPr>
        <w:t>based on</w:t>
      </w:r>
      <w:r>
        <w:rPr>
          <w:i w:val="0"/>
        </w:rPr>
        <w:t xml:space="preserve"> information provided by </w:t>
      </w:r>
      <w:r w:rsidR="001B3534">
        <w:rPr>
          <w:i w:val="0"/>
        </w:rPr>
        <w:t xml:space="preserve">the </w:t>
      </w:r>
      <w:r>
        <w:rPr>
          <w:i w:val="0"/>
        </w:rPr>
        <w:t xml:space="preserve">HT Requester. This specification does not mandate any specific structure for this document. </w:t>
      </w:r>
    </w:p>
    <w:p w14:paraId="26009038" w14:textId="750DA385" w:rsidR="00CA2472" w:rsidRDefault="00CA2472" w:rsidP="00CA2472">
      <w:pPr>
        <w:pStyle w:val="Titolo5"/>
        <w:numPr>
          <w:ilvl w:val="0"/>
          <w:numId w:val="0"/>
        </w:numPr>
        <w:rPr>
          <w:noProof w:val="0"/>
        </w:rPr>
      </w:pPr>
      <w:r w:rsidRPr="000807AC">
        <w:rPr>
          <w:noProof w:val="0"/>
        </w:rPr>
        <w:t>3.Y</w:t>
      </w:r>
      <w:r w:rsidR="005C3B17">
        <w:rPr>
          <w:noProof w:val="0"/>
        </w:rPr>
        <w:t>6</w:t>
      </w:r>
      <w:r w:rsidRPr="000807AC">
        <w:rPr>
          <w:noProof w:val="0"/>
        </w:rPr>
        <w:t>.4.1.2</w:t>
      </w:r>
      <w:r>
        <w:rPr>
          <w:noProof w:val="0"/>
        </w:rPr>
        <w:t>.3</w:t>
      </w:r>
      <w:r w:rsidRPr="000807AC">
        <w:rPr>
          <w:noProof w:val="0"/>
        </w:rPr>
        <w:t xml:space="preserve"> </w:t>
      </w:r>
      <w:r>
        <w:rPr>
          <w:noProof w:val="0"/>
        </w:rPr>
        <w:t>Document Sharing Metadata Requirements</w:t>
      </w:r>
    </w:p>
    <w:p w14:paraId="7EA97933" w14:textId="77777777" w:rsidR="00CA2472" w:rsidRDefault="00CA2472" w:rsidP="00CA2472">
      <w:pPr>
        <w:pStyle w:val="Corpodeltesto"/>
      </w:pPr>
      <w:r>
        <w:t>Document metadata for this transaction shall comply with the requirements in ITI TF-3:4 “Metadata used in Document Sharing Profiles”.</w:t>
      </w:r>
    </w:p>
    <w:p w14:paraId="469B96F5" w14:textId="52DD8A57" w:rsidR="00CA2472" w:rsidRDefault="00CA2472" w:rsidP="00CA2472">
      <w:pPr>
        <w:pStyle w:val="Corpodeltesto"/>
      </w:pPr>
      <w:r>
        <w:t>This section specifies additional Document Sharing Metadata requirements for the Heart Team Workflow Document.</w:t>
      </w:r>
    </w:p>
    <w:p w14:paraId="59FB118A" w14:textId="77777777" w:rsidR="00CA2472" w:rsidRDefault="00CA2472" w:rsidP="00CA2472">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0FDCC17D" w14:textId="77777777" w:rsidR="00CA2472" w:rsidRDefault="00CA2472" w:rsidP="00CA2472">
      <w:pPr>
        <w:pStyle w:val="Corpodeltesto"/>
        <w:numPr>
          <w:ilvl w:val="0"/>
          <w:numId w:val="53"/>
        </w:numPr>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22F79089" w14:textId="77777777" w:rsidR="00CA2472" w:rsidRDefault="00CA2472" w:rsidP="00CA2472">
      <w:pPr>
        <w:pStyle w:val="Corpodeltesto"/>
        <w:numPr>
          <w:ilvl w:val="0"/>
          <w:numId w:val="41"/>
        </w:numPr>
      </w:pPr>
      <w:r>
        <w:t>A single entry of eventCodeList shall convey the actual status (OPEN) of the workflow: code = “</w:t>
      </w:r>
      <w:r w:rsidRPr="00B1774E">
        <w:t>urn:ihe:iti:xdw:2011:eventCode:open</w:t>
      </w:r>
      <w:r>
        <w:t>” codingScheme=”</w:t>
      </w:r>
      <w:r w:rsidRPr="00B1774E">
        <w:t xml:space="preserve"> </w:t>
      </w:r>
      <w:r w:rsidRPr="00706C02">
        <w:rPr>
          <w:highlight w:val="yellow"/>
        </w:rPr>
        <w:t>1.3.6.1.4.1.19376.1.2.3</w:t>
      </w:r>
      <w:r>
        <w:t>”</w:t>
      </w:r>
    </w:p>
    <w:p w14:paraId="0E708D1F" w14:textId="562F5528" w:rsidR="00CA2472" w:rsidRDefault="00E11D5D" w:rsidP="00CA2472">
      <w:pPr>
        <w:pStyle w:val="Corpodeltesto"/>
        <w:numPr>
          <w:ilvl w:val="0"/>
          <w:numId w:val="41"/>
        </w:numPr>
      </w:pPr>
      <w:r>
        <w:t>A single</w:t>
      </w:r>
      <w:r w:rsidR="00CA2472">
        <w:t xml:space="preserve"> eventCodeList metadata shall convey the status of the HT Preparation task: code=”urn:ihe:</w:t>
      </w:r>
      <w:r w:rsidR="00C70CF0">
        <w:t>pcc</w:t>
      </w:r>
      <w:r w:rsidR="00CA2472">
        <w:t>:xcht-wd:2015:eventCodeTaskStatus:HT</w:t>
      </w:r>
      <w:r w:rsidR="00B31F2D">
        <w:t>Involvement</w:t>
      </w:r>
      <w:r w:rsidR="00CA2472">
        <w:t>Completed” codingScheme=”1.3.6.1.4.1.19376.1.2.1”</w:t>
      </w:r>
    </w:p>
    <w:p w14:paraId="6B9682D1" w14:textId="03787495" w:rsidR="000108DE" w:rsidRPr="00D552F0" w:rsidRDefault="000108DE" w:rsidP="0042010F">
      <w:pPr>
        <w:pStyle w:val="Corpodeltesto"/>
      </w:pPr>
      <w:r>
        <w:t xml:space="preserve">This transaction does not define document sharing metadata requirements for the Individual Evaluation Report document. The document may be included in the same Submission Set as the Heart Team Workflow Document in this transaction ([PCC-Y6] </w:t>
      </w:r>
      <w:r w:rsidR="00C20F8C">
        <w:t>Complete individual preparation</w:t>
      </w:r>
      <w:r>
        <w:t xml:space="preserve">) or in a different Submisstion Set using a [ITI-41] Provide and Register Document Set-b transaction.  </w:t>
      </w:r>
    </w:p>
    <w:p w14:paraId="7D7785AF" w14:textId="4C164154" w:rsidR="00E11D5D" w:rsidRDefault="00E11D5D" w:rsidP="0042010F">
      <w:pPr>
        <w:pStyle w:val="Corpodeltesto"/>
      </w:pPr>
      <w:r w:rsidRPr="00A434FC">
        <w:rPr>
          <w:rFonts w:ascii="Courier" w:hAnsi="Courier"/>
          <w:b/>
          <w:i/>
        </w:rPr>
        <w:t xml:space="preserve"> </w:t>
      </w:r>
    </w:p>
    <w:p w14:paraId="0EE29E54" w14:textId="298351D6" w:rsidR="00CA2472" w:rsidRPr="003651D9" w:rsidRDefault="00CA2472" w:rsidP="00CA2472">
      <w:pPr>
        <w:pStyle w:val="Titolo5"/>
        <w:numPr>
          <w:ilvl w:val="0"/>
          <w:numId w:val="0"/>
        </w:numPr>
        <w:rPr>
          <w:noProof w:val="0"/>
        </w:rPr>
      </w:pPr>
      <w:r w:rsidRPr="003651D9">
        <w:rPr>
          <w:noProof w:val="0"/>
        </w:rPr>
        <w:t>3.Y</w:t>
      </w:r>
      <w:r w:rsidR="00530056">
        <w:rPr>
          <w:noProof w:val="0"/>
        </w:rPr>
        <w:t>6</w:t>
      </w:r>
      <w:r w:rsidRPr="003651D9">
        <w:rPr>
          <w:noProof w:val="0"/>
        </w:rPr>
        <w:t>.4.1.3 Expected Actions</w:t>
      </w:r>
    </w:p>
    <w:p w14:paraId="26E0BB9B" w14:textId="6CA68BEA" w:rsidR="00CA2472" w:rsidRPr="0070073A" w:rsidRDefault="00CA2472" w:rsidP="00CA2472">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TF-2b:3.41.4.1.3</w:t>
      </w:r>
      <w:r>
        <w:rPr>
          <w:i w:val="0"/>
        </w:rPr>
        <w:t>.</w:t>
      </w:r>
    </w:p>
    <w:p w14:paraId="168A00E7" w14:textId="77777777" w:rsidR="00CA2472" w:rsidRPr="003651D9" w:rsidRDefault="00CA2472" w:rsidP="00CA2472">
      <w:pPr>
        <w:pStyle w:val="AuthorInstructions"/>
      </w:pPr>
    </w:p>
    <w:p w14:paraId="47515E5B" w14:textId="1BD62C69" w:rsidR="00CA2472" w:rsidRDefault="00CA2472" w:rsidP="00CA2472">
      <w:pPr>
        <w:pStyle w:val="Titolo4"/>
        <w:numPr>
          <w:ilvl w:val="0"/>
          <w:numId w:val="0"/>
        </w:numPr>
        <w:rPr>
          <w:noProof w:val="0"/>
        </w:rPr>
      </w:pPr>
      <w:r w:rsidRPr="003651D9">
        <w:rPr>
          <w:noProof w:val="0"/>
        </w:rPr>
        <w:t>3.Y</w:t>
      </w:r>
      <w:r w:rsidR="00530056">
        <w:rPr>
          <w:noProof w:val="0"/>
        </w:rPr>
        <w:t>6</w:t>
      </w:r>
      <w:r w:rsidRPr="003651D9">
        <w:rPr>
          <w:noProof w:val="0"/>
        </w:rPr>
        <w:t xml:space="preserve">.4.2 </w:t>
      </w:r>
      <w:r>
        <w:rPr>
          <w:noProof w:val="0"/>
        </w:rPr>
        <w:t>Provide And Register Document set-b Response</w:t>
      </w:r>
    </w:p>
    <w:p w14:paraId="179DAAFE" w14:textId="77777777" w:rsidR="00CA2472" w:rsidRPr="000807AC" w:rsidRDefault="00CA2472" w:rsidP="00CA2472">
      <w:pPr>
        <w:pStyle w:val="AuthorInstructions"/>
      </w:pPr>
      <w:r>
        <w:rPr>
          <w:i w:val="0"/>
        </w:rPr>
        <w:t>This specification does not add additional requirements for the Provide And Register Document Set-b Response message defined in</w:t>
      </w:r>
      <w:r w:rsidRPr="0070073A">
        <w:rPr>
          <w:i w:val="0"/>
        </w:rPr>
        <w:t xml:space="preserve"> ITI TF-2b:3.41.4.2</w:t>
      </w:r>
      <w:r>
        <w:rPr>
          <w:i w:val="0"/>
        </w:rPr>
        <w:t xml:space="preserve">. </w:t>
      </w:r>
    </w:p>
    <w:p w14:paraId="16B59543" w14:textId="77777777" w:rsidR="00CA2472" w:rsidRPr="003651D9" w:rsidRDefault="00CA2472" w:rsidP="00CA2472">
      <w:pPr>
        <w:pStyle w:val="AuthorInstructions"/>
      </w:pPr>
    </w:p>
    <w:p w14:paraId="4F2BEDA7" w14:textId="7C3BEAD4" w:rsidR="00CA2472" w:rsidRPr="003651D9" w:rsidRDefault="00CA2472" w:rsidP="00CA2472">
      <w:pPr>
        <w:pStyle w:val="Titolo5"/>
        <w:numPr>
          <w:ilvl w:val="0"/>
          <w:numId w:val="0"/>
        </w:numPr>
        <w:rPr>
          <w:noProof w:val="0"/>
        </w:rPr>
      </w:pPr>
      <w:r w:rsidRPr="003651D9">
        <w:rPr>
          <w:noProof w:val="0"/>
        </w:rPr>
        <w:lastRenderedPageBreak/>
        <w:t>3.Y</w:t>
      </w:r>
      <w:r w:rsidR="00530056">
        <w:rPr>
          <w:noProof w:val="0"/>
        </w:rPr>
        <w:t>6</w:t>
      </w:r>
      <w:r w:rsidRPr="003651D9">
        <w:rPr>
          <w:noProof w:val="0"/>
        </w:rPr>
        <w:t>.4.2.1 Trigger Events</w:t>
      </w:r>
    </w:p>
    <w:p w14:paraId="6348EFFD" w14:textId="77777777" w:rsidR="00CA2472" w:rsidRPr="000807AC" w:rsidRDefault="00CA2472" w:rsidP="00CA2472">
      <w:pPr>
        <w:pStyle w:val="AuthorInstructions"/>
      </w:pPr>
      <w:r w:rsidRPr="00E17DE9">
        <w:rPr>
          <w:i w:val="0"/>
        </w:rPr>
        <w:t>See section ITI TF-2b:3.41.4.2</w:t>
      </w:r>
      <w:r>
        <w:rPr>
          <w:i w:val="0"/>
        </w:rPr>
        <w:t>.1</w:t>
      </w:r>
    </w:p>
    <w:p w14:paraId="002BB254" w14:textId="77777777" w:rsidR="00CA2472" w:rsidRPr="003651D9" w:rsidRDefault="00CA2472" w:rsidP="00CA2472">
      <w:pPr>
        <w:pStyle w:val="AuthorInstructions"/>
      </w:pPr>
    </w:p>
    <w:p w14:paraId="2764E5D5" w14:textId="30F2C132" w:rsidR="00CA2472" w:rsidRPr="003651D9" w:rsidRDefault="00CA2472" w:rsidP="00CA2472">
      <w:pPr>
        <w:pStyle w:val="Titolo5"/>
        <w:numPr>
          <w:ilvl w:val="0"/>
          <w:numId w:val="0"/>
        </w:numPr>
        <w:rPr>
          <w:noProof w:val="0"/>
        </w:rPr>
      </w:pPr>
      <w:r w:rsidRPr="003651D9">
        <w:rPr>
          <w:noProof w:val="0"/>
        </w:rPr>
        <w:t>3.Y</w:t>
      </w:r>
      <w:r w:rsidR="00530056">
        <w:rPr>
          <w:noProof w:val="0"/>
        </w:rPr>
        <w:t>6</w:t>
      </w:r>
      <w:r w:rsidRPr="003651D9">
        <w:rPr>
          <w:noProof w:val="0"/>
        </w:rPr>
        <w:t>.4.2.2 Message Semantics</w:t>
      </w:r>
    </w:p>
    <w:p w14:paraId="64D1E163" w14:textId="77777777" w:rsidR="00CA2472" w:rsidRPr="000807AC" w:rsidRDefault="00CA2472" w:rsidP="00CA2472">
      <w:pPr>
        <w:pStyle w:val="AuthorInstructions"/>
      </w:pPr>
      <w:r w:rsidRPr="00E17DE9">
        <w:rPr>
          <w:i w:val="0"/>
        </w:rPr>
        <w:t>See section ITI TF-2b:3.41.4.2</w:t>
      </w:r>
      <w:r>
        <w:rPr>
          <w:i w:val="0"/>
        </w:rPr>
        <w:t>.2</w:t>
      </w:r>
    </w:p>
    <w:p w14:paraId="62C0865A" w14:textId="77777777" w:rsidR="00CA2472" w:rsidRPr="003651D9" w:rsidRDefault="00CA2472" w:rsidP="00CA2472">
      <w:pPr>
        <w:pStyle w:val="AuthorInstructions"/>
      </w:pPr>
    </w:p>
    <w:p w14:paraId="0EEF2069" w14:textId="3DE823A3" w:rsidR="00CA2472" w:rsidRPr="003651D9" w:rsidRDefault="00CA2472" w:rsidP="00CA2472">
      <w:pPr>
        <w:pStyle w:val="Titolo5"/>
        <w:numPr>
          <w:ilvl w:val="0"/>
          <w:numId w:val="0"/>
        </w:numPr>
        <w:rPr>
          <w:noProof w:val="0"/>
        </w:rPr>
      </w:pPr>
      <w:r w:rsidRPr="003651D9">
        <w:rPr>
          <w:noProof w:val="0"/>
        </w:rPr>
        <w:t>3.Y</w:t>
      </w:r>
      <w:r w:rsidR="00530056">
        <w:rPr>
          <w:noProof w:val="0"/>
        </w:rPr>
        <w:t>6</w:t>
      </w:r>
      <w:r w:rsidRPr="003651D9">
        <w:rPr>
          <w:noProof w:val="0"/>
        </w:rPr>
        <w:t>.4.2.3 Expected Actions</w:t>
      </w:r>
    </w:p>
    <w:p w14:paraId="06BB1D56" w14:textId="77777777" w:rsidR="00CA2472" w:rsidRDefault="00CA2472" w:rsidP="00CA2472">
      <w:pPr>
        <w:pStyle w:val="AuthorInstructions"/>
        <w:rPr>
          <w:i w:val="0"/>
        </w:rPr>
      </w:pPr>
      <w:r w:rsidRPr="00E17DE9">
        <w:rPr>
          <w:i w:val="0"/>
        </w:rPr>
        <w:t>See section ITI TF-2b:3.41.4.2</w:t>
      </w:r>
      <w:r>
        <w:rPr>
          <w:i w:val="0"/>
        </w:rPr>
        <w:t>.3.</w:t>
      </w:r>
    </w:p>
    <w:p w14:paraId="536120C4" w14:textId="374E7EE4" w:rsidR="00CA2472" w:rsidRDefault="00CA2472" w:rsidP="00CA2472">
      <w:pPr>
        <w:pStyle w:val="NormaleWeb"/>
        <w:shd w:val="clear" w:color="auto" w:fill="FFFFFF"/>
        <w:rPr>
          <w:lang w:val="it-IT" w:eastAsia="it-IT"/>
        </w:rPr>
      </w:pPr>
      <w:r>
        <w:t xml:space="preserve">If an error is generated by the Document Repository that error should be managed by the HT </w:t>
      </w:r>
      <w:r w:rsidR="00530056">
        <w:t xml:space="preserve">Participant </w:t>
      </w:r>
      <w:r>
        <w:t xml:space="preserve">in accordance to local defined behaviors, and in accordance to XDW actor behaviors (race condition) defined in section </w:t>
      </w:r>
      <w:r w:rsidRPr="00FA6C72">
        <w:rPr>
          <w:lang w:val="it-IT" w:eastAsia="it-IT"/>
        </w:rPr>
        <w:t xml:space="preserve">ITI TF-3: 5.4.5.1 </w:t>
      </w:r>
    </w:p>
    <w:p w14:paraId="5032E5B4" w14:textId="77777777" w:rsidR="00CA2472" w:rsidRPr="000375FA" w:rsidRDefault="00CA2472" w:rsidP="00CA2472">
      <w:pPr>
        <w:pStyle w:val="NormaleWeb"/>
        <w:shd w:val="clear" w:color="auto" w:fill="FFFFFF"/>
        <w:rPr>
          <w:rFonts w:ascii="Times" w:hAnsi="Times"/>
          <w:sz w:val="20"/>
          <w:szCs w:val="20"/>
          <w:lang w:val="it-IT" w:eastAsia="it-IT"/>
        </w:rPr>
      </w:pPr>
    </w:p>
    <w:p w14:paraId="4BA316D0" w14:textId="579E4812" w:rsidR="00CA2472" w:rsidRPr="003651D9" w:rsidRDefault="00CA2472" w:rsidP="00CA2472">
      <w:pPr>
        <w:pStyle w:val="Titolo3"/>
        <w:numPr>
          <w:ilvl w:val="0"/>
          <w:numId w:val="0"/>
        </w:numPr>
        <w:rPr>
          <w:noProof w:val="0"/>
        </w:rPr>
      </w:pPr>
      <w:r w:rsidRPr="003651D9">
        <w:rPr>
          <w:noProof w:val="0"/>
        </w:rPr>
        <w:t>3.Y</w:t>
      </w:r>
      <w:r w:rsidR="00530056">
        <w:rPr>
          <w:noProof w:val="0"/>
        </w:rPr>
        <w:t>6</w:t>
      </w:r>
      <w:r w:rsidRPr="003651D9">
        <w:rPr>
          <w:noProof w:val="0"/>
        </w:rPr>
        <w:t>.5 Security Considerations</w:t>
      </w:r>
    </w:p>
    <w:p w14:paraId="4AAEFD08" w14:textId="77777777" w:rsidR="00CA2472" w:rsidRPr="0070073A" w:rsidRDefault="00CA2472" w:rsidP="00CA2472">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TF-2b:3.41.</w:t>
      </w:r>
      <w:r>
        <w:rPr>
          <w:rFonts w:ascii="Times New Roman" w:hAnsi="Times New Roman"/>
          <w:b w:val="0"/>
          <w:noProof w:val="0"/>
          <w:kern w:val="0"/>
          <w:sz w:val="24"/>
        </w:rPr>
        <w:t>5.</w:t>
      </w:r>
    </w:p>
    <w:p w14:paraId="362E0315" w14:textId="77777777" w:rsidR="00CA2472" w:rsidRPr="003651D9" w:rsidRDefault="00CA2472" w:rsidP="00CA2472">
      <w:pPr>
        <w:pStyle w:val="AuthorInstructions"/>
      </w:pPr>
    </w:p>
    <w:p w14:paraId="1E391B0A" w14:textId="7A21633A" w:rsidR="00CA2472" w:rsidRPr="003651D9" w:rsidRDefault="00CA2472" w:rsidP="00CA2472">
      <w:pPr>
        <w:pStyle w:val="Titolo4"/>
        <w:numPr>
          <w:ilvl w:val="0"/>
          <w:numId w:val="0"/>
        </w:numPr>
        <w:rPr>
          <w:noProof w:val="0"/>
        </w:rPr>
      </w:pPr>
      <w:r w:rsidRPr="003651D9">
        <w:rPr>
          <w:noProof w:val="0"/>
        </w:rPr>
        <w:t>3.Y</w:t>
      </w:r>
      <w:r w:rsidR="00530056">
        <w:rPr>
          <w:noProof w:val="0"/>
        </w:rPr>
        <w:t>6</w:t>
      </w:r>
      <w:r w:rsidRPr="003651D9">
        <w:rPr>
          <w:noProof w:val="0"/>
        </w:rPr>
        <w:t>.5.1 Security Audit Considerations</w:t>
      </w:r>
    </w:p>
    <w:p w14:paraId="0FCF2361" w14:textId="77777777" w:rsidR="00CA2472" w:rsidRPr="00E17DE9" w:rsidRDefault="00CA2472" w:rsidP="00CA2472">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TF-2b:3.41.</w:t>
      </w:r>
      <w:r>
        <w:rPr>
          <w:rFonts w:ascii="Times New Roman" w:hAnsi="Times New Roman"/>
          <w:b w:val="0"/>
          <w:noProof w:val="0"/>
          <w:kern w:val="0"/>
          <w:sz w:val="24"/>
        </w:rPr>
        <w:t>5.1.</w:t>
      </w:r>
    </w:p>
    <w:p w14:paraId="2DB86CFD" w14:textId="77777777" w:rsidR="00E85603" w:rsidRDefault="00E85603" w:rsidP="00C57C6C">
      <w:pPr>
        <w:pStyle w:val="AuthorInstructions"/>
        <w:rPr>
          <w:i w:val="0"/>
        </w:rPr>
      </w:pPr>
    </w:p>
    <w:p w14:paraId="0EE4E5B0" w14:textId="4BBA8082" w:rsidR="0092087E" w:rsidRPr="003651D9" w:rsidRDefault="0092087E" w:rsidP="0092087E">
      <w:pPr>
        <w:pStyle w:val="Titolo2"/>
        <w:numPr>
          <w:ilvl w:val="0"/>
          <w:numId w:val="0"/>
        </w:numPr>
        <w:rPr>
          <w:noProof w:val="0"/>
        </w:rPr>
      </w:pPr>
      <w:r w:rsidRPr="003651D9">
        <w:rPr>
          <w:noProof w:val="0"/>
        </w:rPr>
        <w:t>3.Y</w:t>
      </w:r>
      <w:r>
        <w:rPr>
          <w:noProof w:val="0"/>
        </w:rPr>
        <w:t>7</w:t>
      </w:r>
      <w:r w:rsidRPr="003651D9">
        <w:rPr>
          <w:noProof w:val="0"/>
        </w:rPr>
        <w:t xml:space="preserve"> </w:t>
      </w:r>
      <w:r>
        <w:t>Plan HT Dicussion</w:t>
      </w:r>
      <w:r>
        <w:rPr>
          <w:noProof w:val="0"/>
        </w:rPr>
        <w:t xml:space="preserve"> </w:t>
      </w:r>
      <w:r w:rsidRPr="003651D9">
        <w:rPr>
          <w:noProof w:val="0"/>
        </w:rPr>
        <w:t>[</w:t>
      </w:r>
      <w:r>
        <w:rPr>
          <w:noProof w:val="0"/>
        </w:rPr>
        <w:t>PCC</w:t>
      </w:r>
      <w:r w:rsidRPr="003651D9">
        <w:rPr>
          <w:noProof w:val="0"/>
        </w:rPr>
        <w:t>-</w:t>
      </w:r>
      <w:r>
        <w:rPr>
          <w:noProof w:val="0"/>
        </w:rPr>
        <w:t>Y7</w:t>
      </w:r>
      <w:r w:rsidRPr="003651D9">
        <w:rPr>
          <w:noProof w:val="0"/>
        </w:rPr>
        <w:t>]</w:t>
      </w:r>
      <w:r>
        <w:rPr>
          <w:noProof w:val="0"/>
        </w:rPr>
        <w:t xml:space="preserve"> </w:t>
      </w:r>
    </w:p>
    <w:p w14:paraId="4E7F0CF7" w14:textId="66E50FA8" w:rsidR="0092087E" w:rsidRPr="003651D9" w:rsidRDefault="0092087E" w:rsidP="0092087E">
      <w:pPr>
        <w:pStyle w:val="Titolo3"/>
        <w:numPr>
          <w:ilvl w:val="0"/>
          <w:numId w:val="0"/>
        </w:numPr>
        <w:rPr>
          <w:noProof w:val="0"/>
        </w:rPr>
      </w:pPr>
      <w:r w:rsidRPr="003651D9">
        <w:rPr>
          <w:noProof w:val="0"/>
        </w:rPr>
        <w:t>3.Y</w:t>
      </w:r>
      <w:r>
        <w:rPr>
          <w:noProof w:val="0"/>
        </w:rPr>
        <w:t>7</w:t>
      </w:r>
      <w:r w:rsidRPr="003651D9">
        <w:rPr>
          <w:noProof w:val="0"/>
        </w:rPr>
        <w:t>.1 Scope</w:t>
      </w:r>
    </w:p>
    <w:p w14:paraId="69B72C04" w14:textId="2BCC8D43" w:rsidR="00867DF4" w:rsidRDefault="0092087E" w:rsidP="0092087E">
      <w:pPr>
        <w:pStyle w:val="Corpodeltesto"/>
        <w:tabs>
          <w:tab w:val="right" w:pos="9360"/>
        </w:tabs>
      </w:pPr>
      <w:r w:rsidRPr="00664105">
        <w:t xml:space="preserve">The </w:t>
      </w:r>
      <w:r w:rsidR="00867DF4">
        <w:t xml:space="preserve">Plan HT Discussion </w:t>
      </w:r>
      <w:r w:rsidRPr="00664105">
        <w:t xml:space="preserve">transaction </w:t>
      </w:r>
      <w:r>
        <w:t>updates Workflow Document</w:t>
      </w:r>
      <w:r w:rsidRPr="00664105">
        <w:t xml:space="preserve"> in order to </w:t>
      </w:r>
      <w:r w:rsidR="00867DF4">
        <w:t xml:space="preserve">schedule the </w:t>
      </w:r>
      <w:r w:rsidR="000C0E95">
        <w:t>team’s communication</w:t>
      </w:r>
      <w:r w:rsidR="00D33BB3">
        <w:t xml:space="preserve"> among</w:t>
      </w:r>
      <w:r w:rsidR="00D33BB3" w:rsidRPr="00E3266E">
        <w:t xml:space="preserve"> members of Heart Team</w:t>
      </w:r>
      <w:r w:rsidR="00867DF4">
        <w:t xml:space="preserve">. </w:t>
      </w:r>
    </w:p>
    <w:p w14:paraId="4476AA0A" w14:textId="6C03F27F" w:rsidR="0092087E" w:rsidRPr="003651D9" w:rsidRDefault="0092087E" w:rsidP="0092087E">
      <w:pPr>
        <w:pStyle w:val="Titolo3"/>
        <w:numPr>
          <w:ilvl w:val="0"/>
          <w:numId w:val="0"/>
        </w:numPr>
        <w:rPr>
          <w:noProof w:val="0"/>
        </w:rPr>
      </w:pPr>
      <w:r w:rsidRPr="003651D9">
        <w:rPr>
          <w:noProof w:val="0"/>
        </w:rPr>
        <w:lastRenderedPageBreak/>
        <w:t>3.Y</w:t>
      </w:r>
      <w:r w:rsidR="00867DF4">
        <w:rPr>
          <w:noProof w:val="0"/>
        </w:rPr>
        <w:t>7</w:t>
      </w:r>
      <w:r w:rsidRPr="003651D9">
        <w:rPr>
          <w:noProof w:val="0"/>
        </w:rPr>
        <w:t>.2</w:t>
      </w:r>
      <w:r>
        <w:rPr>
          <w:noProof w:val="0"/>
        </w:rPr>
        <w:t xml:space="preserve"> </w:t>
      </w:r>
      <w:r w:rsidRPr="003651D9">
        <w:rPr>
          <w:noProof w:val="0"/>
        </w:rPr>
        <w:t>Actor Roles</w:t>
      </w:r>
    </w:p>
    <w:p w14:paraId="42C5C7CD" w14:textId="73DDE238" w:rsidR="0092087E" w:rsidRPr="003651D9" w:rsidRDefault="0092087E" w:rsidP="0092087E">
      <w:pPr>
        <w:pStyle w:val="Corpodeltesto"/>
        <w:jc w:val="center"/>
      </w:pPr>
      <w:r>
        <w:rPr>
          <w:noProof/>
          <w:lang w:val="it-IT" w:eastAsia="it-IT"/>
        </w:rPr>
        <mc:AlternateContent>
          <mc:Choice Requires="wpg">
            <w:drawing>
              <wp:inline distT="0" distB="0" distL="0" distR="0" wp14:anchorId="283DF81C" wp14:editId="6C6410D4">
                <wp:extent cx="3749293" cy="1594537"/>
                <wp:effectExtent l="0" t="0" r="35560" b="31115"/>
                <wp:docPr id="26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2"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E740112" w14:textId="27D8A736" w:rsidR="00704901" w:rsidRDefault="00704901" w:rsidP="0092087E">
                              <w:pPr>
                                <w:spacing w:before="0"/>
                                <w:jc w:val="center"/>
                                <w:rPr>
                                  <w:sz w:val="18"/>
                                </w:rPr>
                              </w:pPr>
                              <w:r>
                                <w:rPr>
                                  <w:sz w:val="18"/>
                                </w:rPr>
                                <w:t>Plan HT Discussion [PCC-Y7]</w:t>
                              </w:r>
                            </w:p>
                            <w:p w14:paraId="0359F598" w14:textId="77777777" w:rsidR="00704901" w:rsidRDefault="00704901" w:rsidP="0092087E">
                              <w:pPr>
                                <w:spacing w:before="0"/>
                              </w:pPr>
                            </w:p>
                            <w:p w14:paraId="2D2F8AD5" w14:textId="77777777" w:rsidR="00704901" w:rsidRDefault="00704901" w:rsidP="0092087E">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64"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CCA38C" w14:textId="77777777" w:rsidR="00704901" w:rsidRDefault="00704901" w:rsidP="0092087E">
                              <w:pPr>
                                <w:spacing w:before="0"/>
                                <w:rPr>
                                  <w:sz w:val="18"/>
                                </w:rPr>
                              </w:pPr>
                              <w:r>
                                <w:rPr>
                                  <w:sz w:val="18"/>
                                </w:rPr>
                                <w:t>HT Manager</w:t>
                              </w:r>
                            </w:p>
                            <w:p w14:paraId="5906D98E" w14:textId="1A4D4BA3" w:rsidR="00704901" w:rsidRDefault="00704901" w:rsidP="0092087E">
                              <w:pPr>
                                <w:spacing w:before="0"/>
                                <w:rPr>
                                  <w:sz w:val="18"/>
                                </w:rPr>
                              </w:pPr>
                            </w:p>
                          </w:txbxContent>
                        </wps:txbx>
                        <wps:bodyPr rot="0" vert="horz" wrap="square" lIns="91440" tIns="45720" rIns="91440" bIns="45720" anchor="t" anchorCtr="0" upright="1">
                          <a:noAutofit/>
                        </wps:bodyPr>
                      </wps:wsp>
                      <wps:wsp>
                        <wps:cNvPr id="265"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D05BD4" w14:textId="77777777" w:rsidR="00704901" w:rsidRDefault="00704901" w:rsidP="0092087E">
                              <w:pPr>
                                <w:spacing w:before="0"/>
                                <w:rPr>
                                  <w:sz w:val="18"/>
                                </w:rPr>
                              </w:pPr>
                              <w:r>
                                <w:rPr>
                                  <w:sz w:val="18"/>
                                </w:rPr>
                                <w:t>XDS Document Repository</w:t>
                              </w:r>
                            </w:p>
                          </w:txbxContent>
                        </wps:txbx>
                        <wps:bodyPr rot="0" vert="horz" wrap="square" lIns="91440" tIns="45720" rIns="91440" bIns="45720" anchor="t" anchorCtr="0" upright="1">
                          <a:noAutofit/>
                        </wps:bodyPr>
                      </wps:wsp>
                      <wps:wsp>
                        <wps:cNvPr id="267"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40"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BUjpNfswQAAGEUAAAOAAAA&#10;AAAAAAAAAAAAACwCAABkcnMvZTJvRG9jLnhtbFBLAQItABQABgAIAAAAIQCblVQT3QAAAAUBAAAP&#10;AAAAAAAAAAAAAAAAAAsHAABkcnMvZG93bnJldi54bWxQSwUGAAAAAAQABADzAAAAFQgAAAAA&#10;">
                <o:lock v:ext="edit" aspectratio="t"/>
                <v:rect id="AutoShape 22" o:spid="_x0000_s1141"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FiQixQAA&#10;ANwAAAAPAAAAZHJzL2Rvd25yZXYueG1sRI9Pa8JAFMTvBb/D8gQvRTfmICW6ighikII0/jk/ss8k&#10;mH0bs2uSfvtuodDjMDO/YVabwdSio9ZVlhXMZxEI4tzqigsFl/N++gHCeWSNtWVS8E0ONuvR2woT&#10;bXv+oi7zhQgQdgkqKL1vEildXpJBN7MNcfDutjXog2wLqVvsA9zUMo6ihTRYcVgosaFdSfkjexkF&#10;fX7qbufPgzy931LLz/S5y65HpSbjYbsE4Wnw/+G/dqoVxIsYfs+EI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WJCLFAAAA3AAAAA8AAAAAAAAAAAAAAAAAlwIAAGRycy9k&#10;b3ducmV2LnhtbFBLBQYAAAAABAAEAPUAAACJAwAAAAA=&#10;" filled="f" stroked="f">
                  <o:lock v:ext="edit" aspectratio="t" text="t"/>
                </v:rect>
                <v:oval id="Oval 23" o:spid="_x0000_s1142"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NeFxQAA&#10;ANwAAAAPAAAAZHJzL2Rvd25yZXYueG1sRI9PawIxFMTvBb9DeEIvRbNu6yqrUcQilPbkH/D62Dx3&#10;g5uXZRM1/fZNodDjMDO/YZbraFtxp94bxwom4wwEceW04VrB6bgbzUH4gKyxdUwKvsnDejV4WmKp&#10;3YP3dD+EWiQI+xIVNCF0pZS+asiiH7uOOHkX11sMSfa11D0+Ety2Ms+yQlo0nBYa7GjbUHU93KyC&#10;t25TTOPky7x8Xt5nU3fe73ITlXoexs0CRKAY/sN/7Q+tIC9e4fdMOgJ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814XFAAAA3AAAAA8AAAAAAAAAAAAAAAAAlwIAAGRycy9k&#10;b3ducmV2LnhtbFBLBQYAAAAABAAEAPUAAACJAwAAAAA=&#10;">
                  <v:textbox inset="0,.72pt,0,.72pt">
                    <w:txbxContent>
                      <w:p w14:paraId="3E740112" w14:textId="27D8A736" w:rsidR="00704901" w:rsidRDefault="00704901" w:rsidP="0092087E">
                        <w:pPr>
                          <w:spacing w:before="0"/>
                          <w:jc w:val="center"/>
                          <w:rPr>
                            <w:sz w:val="18"/>
                          </w:rPr>
                        </w:pPr>
                        <w:r>
                          <w:rPr>
                            <w:sz w:val="18"/>
                          </w:rPr>
                          <w:t>Plan HT Discussion [PCC-Y7]</w:t>
                        </w:r>
                      </w:p>
                      <w:p w14:paraId="0359F598" w14:textId="77777777" w:rsidR="00704901" w:rsidRDefault="00704901" w:rsidP="0092087E">
                        <w:pPr>
                          <w:spacing w:before="0"/>
                        </w:pPr>
                      </w:p>
                      <w:p w14:paraId="2D2F8AD5" w14:textId="77777777" w:rsidR="00704901" w:rsidRDefault="00704901" w:rsidP="0092087E">
                        <w:pPr>
                          <w:spacing w:before="0"/>
                          <w:jc w:val="center"/>
                          <w:rPr>
                            <w:sz w:val="18"/>
                          </w:rPr>
                        </w:pPr>
                        <w:r>
                          <w:rPr>
                            <w:sz w:val="18"/>
                          </w:rPr>
                          <w:t>Transaction Name [DOM-#]</w:t>
                        </w:r>
                      </w:p>
                    </w:txbxContent>
                  </v:textbox>
                </v:oval>
                <v:shape id="Text Box 24" o:spid="_x0000_s1143"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b75xgAA&#10;ANwAAAAPAAAAZHJzL2Rvd25yZXYueG1sRI9Pa8JAFMTvhX6H5RV6KXXjH1KNrlIKLXqrsdTrI/tM&#10;gtm3cXcb47d3BaHHYWZ+wyxWvWlER87XlhUMBwkI4sLqmksFP7vP1ykIH5A1NpZJwYU8rJaPDwvM&#10;tD3zlro8lCJC2GeooAqhzaT0RUUG/cC2xNE7WGcwROlKqR2eI9w0cpQkqTRYc1yosKWPiopj/mcU&#10;TCfrbu834+/fIj00s/Dy1n2dnFLPT/37HESgPvyH7+21VjBKJ3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Eb75xgAAANwAAAAPAAAAAAAAAAAAAAAAAJcCAABkcnMv&#10;ZG93bnJldi54bWxQSwUGAAAAAAQABAD1AAAAigMAAAAA&#10;">
                  <v:textbox>
                    <w:txbxContent>
                      <w:p w14:paraId="25CCA38C" w14:textId="77777777" w:rsidR="00704901" w:rsidRDefault="00704901" w:rsidP="0092087E">
                        <w:pPr>
                          <w:spacing w:before="0"/>
                          <w:rPr>
                            <w:sz w:val="18"/>
                          </w:rPr>
                        </w:pPr>
                        <w:r>
                          <w:rPr>
                            <w:sz w:val="18"/>
                          </w:rPr>
                          <w:t>HT Manager</w:t>
                        </w:r>
                      </w:p>
                      <w:p w14:paraId="5906D98E" w14:textId="1A4D4BA3" w:rsidR="00704901" w:rsidRDefault="00704901" w:rsidP="0092087E">
                        <w:pPr>
                          <w:spacing w:before="0"/>
                          <w:rPr>
                            <w:sz w:val="18"/>
                          </w:rPr>
                        </w:pPr>
                      </w:p>
                    </w:txbxContent>
                  </v:textbox>
                </v:shape>
                <v:line id="Line 25" o:spid="_x0000_s1144"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QnmsYAAADcAAAADwAAAGRycy9kb3ducmV2LnhtbESPQWvCQBSE7wX/w/IEb3VTpaFEVxFL&#10;QT2Uagt6fGafSWr2bdhdk/TfdwtCj8PMfMPMl72pRUvOV5YVPI0TEMS51RUXCr4+3x5fQPiArLG2&#10;TAp+yMNyMXiYY6Ztx3tqD6EQEcI+QwVlCE0mpc9LMujHtiGO3sU6gyFKV0jtsItwU8tJkqTSYMVx&#10;ocSG1iXl18PNKHiffqTtarvb9Mdtes5f9+fTd+eUGg371QxEoD78h+/tjVYwSZ/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B0J5rGAAAA3AAAAA8AAAAAAAAA&#10;AAAAAAAAoQIAAGRycy9kb3ducmV2LnhtbFBLBQYAAAAABAAEAPkAAACUAwAAAAA=&#10;"/>
                <v:shape id="Text Box 26" o:spid="_x0000_s1145"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4UVxQAA&#10;ANwAAAAPAAAAZHJzL2Rvd25yZXYueG1sRI9Ba8JAFITvQv/D8oReRDe1JdrUVUrBojerotdH9pkE&#10;s2/T3TXGf+8KhR6HmfmGmS06U4uWnK8sK3gZJSCIc6srLhTsd8vhFIQPyBpry6TgRh4W86feDDNt&#10;r/xD7TYUIkLYZ6igDKHJpPR5SQb9yDbE0TtZZzBE6QqpHV4j3NRynCSpNFhxXCixoa+S8vP2YhRM&#10;31bt0a9fN4c8PdXvYTBpv3+dUs/97vMDRKAu/If/2iutYJym8DgTj4Cc3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hRXFAAAA3AAAAA8AAAAAAAAAAAAAAAAAlwIAAGRycy9k&#10;b3ducmV2LnhtbFBLBQYAAAAABAAEAPUAAACJAwAAAAA=&#10;">
                  <v:textbox>
                    <w:txbxContent>
                      <w:p w14:paraId="63D05BD4" w14:textId="77777777" w:rsidR="00704901" w:rsidRDefault="00704901" w:rsidP="0092087E">
                        <w:pPr>
                          <w:spacing w:before="0"/>
                          <w:rPr>
                            <w:sz w:val="18"/>
                          </w:rPr>
                        </w:pPr>
                        <w:r>
                          <w:rPr>
                            <w:sz w:val="18"/>
                          </w:rPr>
                          <w:t>XDS Document Repository</w:t>
                        </w:r>
                      </w:p>
                    </w:txbxContent>
                  </v:textbox>
                </v:shape>
                <v:line id="Line 27" o:spid="_x0000_s1146"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bOnQnGAAAA3AAAAA8AAAAAAAAA&#10;AAAAAAAAoQIAAGRycy9kb3ducmV2LnhtbFBLBQYAAAAABAAEAPkAAACUAwAAAAA=&#10;"/>
                <w10:anchorlock/>
              </v:group>
            </w:pict>
          </mc:Fallback>
        </mc:AlternateContent>
      </w:r>
    </w:p>
    <w:p w14:paraId="388EE841" w14:textId="126CA582" w:rsidR="0092087E" w:rsidRPr="003651D9" w:rsidRDefault="00867DF4" w:rsidP="0092087E">
      <w:pPr>
        <w:pStyle w:val="FigureTitle"/>
      </w:pPr>
      <w:r>
        <w:t>Figure 3.Y.7</w:t>
      </w:r>
      <w:r w:rsidR="0092087E" w:rsidRPr="003651D9">
        <w:t>-1: Use Case Diagram</w:t>
      </w:r>
    </w:p>
    <w:p w14:paraId="5D70C4DA" w14:textId="77777777" w:rsidR="0092087E" w:rsidRPr="003651D9" w:rsidRDefault="0092087E" w:rsidP="0092087E">
      <w:pPr>
        <w:pStyle w:val="TableTitle"/>
      </w:pPr>
    </w:p>
    <w:p w14:paraId="4A3CC4B9" w14:textId="0A42CCD0" w:rsidR="0092087E" w:rsidRPr="003651D9" w:rsidRDefault="00867DF4" w:rsidP="0092087E">
      <w:pPr>
        <w:pStyle w:val="TableTitle"/>
      </w:pPr>
      <w:r>
        <w:t>Table 3.Y.7</w:t>
      </w:r>
      <w:r w:rsidR="0092087E" w:rsidRPr="003651D9">
        <w:t>-1: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92087E" w:rsidRPr="003651D9" w14:paraId="2AD7C069" w14:textId="77777777" w:rsidTr="00A0159D">
        <w:tc>
          <w:tcPr>
            <w:tcW w:w="1008" w:type="dxa"/>
            <w:shd w:val="clear" w:color="auto" w:fill="auto"/>
          </w:tcPr>
          <w:p w14:paraId="1853CBC5" w14:textId="77777777" w:rsidR="0092087E" w:rsidRPr="003651D9" w:rsidRDefault="0092087E" w:rsidP="00A0159D">
            <w:pPr>
              <w:pStyle w:val="Corpodeltesto"/>
              <w:rPr>
                <w:b/>
              </w:rPr>
            </w:pPr>
            <w:r w:rsidRPr="003651D9">
              <w:rPr>
                <w:b/>
              </w:rPr>
              <w:t>Actor:</w:t>
            </w:r>
          </w:p>
        </w:tc>
        <w:tc>
          <w:tcPr>
            <w:tcW w:w="8568" w:type="dxa"/>
          </w:tcPr>
          <w:p w14:paraId="61BD00E2" w14:textId="77777777" w:rsidR="0092087E" w:rsidRPr="003651D9" w:rsidRDefault="0092087E" w:rsidP="00A0159D">
            <w:pPr>
              <w:pStyle w:val="Corpodeltesto"/>
            </w:pPr>
            <w:r>
              <w:t>HT Manager</w:t>
            </w:r>
          </w:p>
        </w:tc>
      </w:tr>
      <w:tr w:rsidR="0092087E" w:rsidRPr="003651D9" w14:paraId="106A8239" w14:textId="77777777" w:rsidTr="00A0159D">
        <w:trPr>
          <w:trHeight w:val="435"/>
        </w:trPr>
        <w:tc>
          <w:tcPr>
            <w:tcW w:w="1008" w:type="dxa"/>
            <w:shd w:val="clear" w:color="auto" w:fill="auto"/>
          </w:tcPr>
          <w:p w14:paraId="31FD3B9C" w14:textId="77777777" w:rsidR="0092087E" w:rsidRPr="003651D9" w:rsidRDefault="0092087E" w:rsidP="00A0159D">
            <w:pPr>
              <w:pStyle w:val="Corpodeltesto"/>
              <w:rPr>
                <w:b/>
              </w:rPr>
            </w:pPr>
            <w:r w:rsidRPr="003651D9">
              <w:rPr>
                <w:b/>
              </w:rPr>
              <w:t>Role:</w:t>
            </w:r>
          </w:p>
        </w:tc>
        <w:tc>
          <w:tcPr>
            <w:tcW w:w="8568" w:type="dxa"/>
          </w:tcPr>
          <w:p w14:paraId="5AE4A3BD" w14:textId="2C472946" w:rsidR="0092087E" w:rsidRPr="003651D9" w:rsidRDefault="00867DF4" w:rsidP="000C0E95">
            <w:pPr>
              <w:pStyle w:val="Corpodeltesto"/>
            </w:pPr>
            <w:r>
              <w:t xml:space="preserve">Schedules the </w:t>
            </w:r>
            <w:r w:rsidR="000C0E95">
              <w:t xml:space="preserve">team’s </w:t>
            </w:r>
            <w:r>
              <w:t xml:space="preserve">communication </w:t>
            </w:r>
            <w:r w:rsidR="00D33BB3" w:rsidRPr="00C062BE">
              <w:rPr>
                <w:i/>
              </w:rPr>
              <w:t>among me</w:t>
            </w:r>
            <w:r w:rsidR="00D33BB3">
              <w:rPr>
                <w:i/>
              </w:rPr>
              <w:t>m</w:t>
            </w:r>
            <w:r w:rsidR="00D33BB3" w:rsidRPr="00C062BE">
              <w:rPr>
                <w:i/>
              </w:rPr>
              <w:t>ber</w:t>
            </w:r>
            <w:r w:rsidR="00D33BB3">
              <w:rPr>
                <w:i/>
              </w:rPr>
              <w:t>s</w:t>
            </w:r>
            <w:r w:rsidR="00D33BB3" w:rsidRPr="00C062BE">
              <w:rPr>
                <w:i/>
              </w:rPr>
              <w:t xml:space="preserve"> of Heart Tea</w:t>
            </w:r>
            <w:r w:rsidR="00D33BB3" w:rsidRPr="00D33BB3">
              <w:rPr>
                <w:i/>
              </w:rPr>
              <w:t>m</w:t>
            </w:r>
            <w:r w:rsidR="0092087E">
              <w:t>, updates Heart Team Workflow Documents and submits the updated Heart Team Workflow Documents to a Document Repository.</w:t>
            </w:r>
          </w:p>
        </w:tc>
      </w:tr>
      <w:tr w:rsidR="0092087E" w:rsidRPr="003651D9" w14:paraId="10B5A03D" w14:textId="77777777" w:rsidTr="00A0159D">
        <w:tc>
          <w:tcPr>
            <w:tcW w:w="1008" w:type="dxa"/>
            <w:shd w:val="clear" w:color="auto" w:fill="auto"/>
          </w:tcPr>
          <w:p w14:paraId="61128226" w14:textId="77777777" w:rsidR="0092087E" w:rsidRPr="003651D9" w:rsidRDefault="0092087E" w:rsidP="00A0159D">
            <w:pPr>
              <w:pStyle w:val="Corpodeltesto"/>
              <w:rPr>
                <w:b/>
              </w:rPr>
            </w:pPr>
            <w:r w:rsidRPr="003651D9">
              <w:rPr>
                <w:b/>
              </w:rPr>
              <w:t>Actor:</w:t>
            </w:r>
          </w:p>
        </w:tc>
        <w:tc>
          <w:tcPr>
            <w:tcW w:w="8568" w:type="dxa"/>
          </w:tcPr>
          <w:p w14:paraId="1E17C38C" w14:textId="77777777" w:rsidR="0092087E" w:rsidRPr="003651D9" w:rsidRDefault="0092087E" w:rsidP="00A0159D">
            <w:pPr>
              <w:pStyle w:val="Corpodeltesto"/>
            </w:pPr>
            <w:r>
              <w:t>XDS Document Repository</w:t>
            </w:r>
          </w:p>
        </w:tc>
      </w:tr>
      <w:tr w:rsidR="0092087E" w:rsidRPr="003651D9" w14:paraId="07CA7F14" w14:textId="77777777" w:rsidTr="00A0159D">
        <w:tc>
          <w:tcPr>
            <w:tcW w:w="1008" w:type="dxa"/>
            <w:shd w:val="clear" w:color="auto" w:fill="auto"/>
          </w:tcPr>
          <w:p w14:paraId="22D0F77D" w14:textId="77777777" w:rsidR="0092087E" w:rsidRPr="003651D9" w:rsidRDefault="0092087E" w:rsidP="00A0159D">
            <w:pPr>
              <w:pStyle w:val="Corpodeltesto"/>
              <w:rPr>
                <w:b/>
              </w:rPr>
            </w:pPr>
            <w:r w:rsidRPr="003651D9">
              <w:rPr>
                <w:b/>
              </w:rPr>
              <w:t>Role:</w:t>
            </w:r>
          </w:p>
        </w:tc>
        <w:tc>
          <w:tcPr>
            <w:tcW w:w="8568" w:type="dxa"/>
          </w:tcPr>
          <w:p w14:paraId="45B33A25" w14:textId="77777777" w:rsidR="0092087E" w:rsidRDefault="0092087E" w:rsidP="00A0159D">
            <w:pPr>
              <w:pStyle w:val="Corpodeltesto"/>
            </w:pPr>
            <w:r>
              <w:t>Receives, stores and eventually notifies the updated Workflow Document</w:t>
            </w:r>
          </w:p>
        </w:tc>
      </w:tr>
    </w:tbl>
    <w:p w14:paraId="7E79C960" w14:textId="66591533" w:rsidR="0092087E" w:rsidRPr="003651D9" w:rsidRDefault="0092087E" w:rsidP="0092087E">
      <w:pPr>
        <w:pStyle w:val="Titolo3"/>
        <w:numPr>
          <w:ilvl w:val="0"/>
          <w:numId w:val="0"/>
        </w:numPr>
        <w:rPr>
          <w:noProof w:val="0"/>
        </w:rPr>
      </w:pPr>
      <w:r w:rsidRPr="003651D9">
        <w:rPr>
          <w:noProof w:val="0"/>
        </w:rPr>
        <w:t>3.Y</w:t>
      </w:r>
      <w:r w:rsidR="00867DF4">
        <w:rPr>
          <w:noProof w:val="0"/>
        </w:rPr>
        <w:t>7</w:t>
      </w:r>
      <w:r w:rsidRPr="003651D9">
        <w:rPr>
          <w:noProof w:val="0"/>
        </w:rPr>
        <w:t>.3 Referenced Standards</w:t>
      </w:r>
    </w:p>
    <w:p w14:paraId="212F6109" w14:textId="77777777" w:rsidR="0092087E" w:rsidRPr="00855164" w:rsidRDefault="0092087E" w:rsidP="0092087E">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31AA652C" w14:textId="77777777" w:rsidR="0092087E" w:rsidRPr="00855164" w:rsidRDefault="0092087E" w:rsidP="0092087E">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 xml:space="preserve">ee ITI TF-1:20 </w:t>
      </w:r>
      <w:r>
        <w:rPr>
          <w:i w:val="0"/>
        </w:rPr>
        <w:t>and</w:t>
      </w:r>
      <w:r w:rsidRPr="00855164">
        <w:rPr>
          <w:i w:val="0"/>
        </w:rPr>
        <w:t xml:space="preserve"> ITI TF-3:4.5</w:t>
      </w:r>
      <w:r>
        <w:rPr>
          <w:i w:val="0"/>
        </w:rPr>
        <w:t>.</w:t>
      </w:r>
    </w:p>
    <w:p w14:paraId="70F806B9" w14:textId="492BB9E1" w:rsidR="0092087E" w:rsidRPr="003651D9" w:rsidRDefault="0092087E" w:rsidP="0092087E">
      <w:pPr>
        <w:pStyle w:val="Titolo3"/>
        <w:numPr>
          <w:ilvl w:val="0"/>
          <w:numId w:val="0"/>
        </w:numPr>
        <w:rPr>
          <w:noProof w:val="0"/>
        </w:rPr>
      </w:pPr>
      <w:r w:rsidRPr="003651D9">
        <w:rPr>
          <w:noProof w:val="0"/>
        </w:rPr>
        <w:lastRenderedPageBreak/>
        <w:t>3.Y</w:t>
      </w:r>
      <w:r w:rsidR="00867DF4">
        <w:rPr>
          <w:noProof w:val="0"/>
        </w:rPr>
        <w:t>7</w:t>
      </w:r>
      <w:r w:rsidRPr="003651D9">
        <w:rPr>
          <w:noProof w:val="0"/>
        </w:rPr>
        <w:t>.4 Interaction Diagram</w:t>
      </w:r>
    </w:p>
    <w:p w14:paraId="7626DAD2" w14:textId="77777777" w:rsidR="0092087E" w:rsidRPr="003651D9" w:rsidRDefault="0092087E" w:rsidP="0092087E">
      <w:pPr>
        <w:pStyle w:val="Corpodeltesto"/>
      </w:pPr>
      <w:r>
        <w:rPr>
          <w:noProof/>
          <w:lang w:val="it-IT" w:eastAsia="it-IT"/>
        </w:rPr>
        <mc:AlternateContent>
          <mc:Choice Requires="wpg">
            <w:drawing>
              <wp:inline distT="0" distB="0" distL="0" distR="0" wp14:anchorId="55E679DE" wp14:editId="05DE2660">
                <wp:extent cx="5943600" cy="2400300"/>
                <wp:effectExtent l="0" t="0" r="0" b="12700"/>
                <wp:docPr id="26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69"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7F267" w14:textId="77777777" w:rsidR="00704901" w:rsidRPr="007C1AAC" w:rsidRDefault="00704901" w:rsidP="0092087E">
                              <w:pPr>
                                <w:spacing w:before="0"/>
                                <w:jc w:val="center"/>
                                <w:rPr>
                                  <w:sz w:val="22"/>
                                  <w:szCs w:val="22"/>
                                </w:rPr>
                              </w:pPr>
                              <w:r>
                                <w:rPr>
                                  <w:sz w:val="22"/>
                                  <w:szCs w:val="22"/>
                                </w:rPr>
                                <w:t>HT Manager</w:t>
                              </w:r>
                            </w:p>
                            <w:p w14:paraId="619B2C83" w14:textId="77777777" w:rsidR="00704901" w:rsidRDefault="00704901" w:rsidP="0092087E">
                              <w:pPr>
                                <w:spacing w:before="0"/>
                              </w:pPr>
                            </w:p>
                            <w:p w14:paraId="1907884A" w14:textId="77777777" w:rsidR="00704901" w:rsidRPr="007C1AAC" w:rsidRDefault="00704901" w:rsidP="0092087E">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71"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2"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299A4" w14:textId="3D938AA0" w:rsidR="00704901" w:rsidRPr="007C1AAC" w:rsidRDefault="00704901" w:rsidP="0092087E">
                              <w:pPr>
                                <w:spacing w:before="0"/>
                                <w:rPr>
                                  <w:sz w:val="22"/>
                                  <w:szCs w:val="22"/>
                                </w:rPr>
                              </w:pPr>
                              <w:r>
                                <w:t>Plan HT Discussion</w:t>
                              </w:r>
                            </w:p>
                          </w:txbxContent>
                        </wps:txbx>
                        <wps:bodyPr rot="0" vert="horz" wrap="square" lIns="0" tIns="0" rIns="0" bIns="0" anchor="t" anchorCtr="0" upright="1">
                          <a:noAutofit/>
                        </wps:bodyPr>
                      </wps:wsp>
                      <wps:wsp>
                        <wps:cNvPr id="273"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4"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5"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6"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975B86" w14:textId="77777777" w:rsidR="00704901" w:rsidRPr="007C1AAC" w:rsidRDefault="00704901" w:rsidP="0092087E">
                              <w:pPr>
                                <w:spacing w:before="0"/>
                                <w:jc w:val="center"/>
                                <w:rPr>
                                  <w:sz w:val="22"/>
                                  <w:szCs w:val="22"/>
                                </w:rPr>
                              </w:pPr>
                              <w:r>
                                <w:rPr>
                                  <w:sz w:val="22"/>
                                  <w:szCs w:val="22"/>
                                </w:rPr>
                                <w:t>XDS Document Repository</w:t>
                              </w:r>
                            </w:p>
                            <w:p w14:paraId="419F1BCA" w14:textId="77777777" w:rsidR="00704901" w:rsidRDefault="00704901" w:rsidP="0092087E">
                              <w:pPr>
                                <w:spacing w:before="0"/>
                              </w:pPr>
                            </w:p>
                            <w:p w14:paraId="0FF9F4BE" w14:textId="77777777" w:rsidR="00704901" w:rsidRPr="007C1AAC" w:rsidRDefault="00704901" w:rsidP="0092087E">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78"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5A91E" w14:textId="77777777" w:rsidR="00704901" w:rsidRPr="007C1AAC" w:rsidRDefault="00704901" w:rsidP="0092087E">
                              <w:pPr>
                                <w:spacing w:before="0"/>
                                <w:rPr>
                                  <w:sz w:val="22"/>
                                  <w:szCs w:val="22"/>
                                </w:rPr>
                              </w:pPr>
                              <w:r>
                                <w:t>Provide And Register Document set-b Response</w:t>
                              </w:r>
                              <w:r w:rsidDel="00281B77">
                                <w:rPr>
                                  <w:sz w:val="22"/>
                                  <w:szCs w:val="22"/>
                                </w:rPr>
                                <w:t xml:space="preserve"> </w:t>
                              </w:r>
                            </w:p>
                            <w:p w14:paraId="0C15AC5C" w14:textId="77777777" w:rsidR="00704901" w:rsidRDefault="00704901" w:rsidP="0092087E">
                              <w:pPr>
                                <w:spacing w:before="0"/>
                              </w:pPr>
                            </w:p>
                            <w:p w14:paraId="36820257" w14:textId="77777777" w:rsidR="00704901" w:rsidRPr="007C1AAC" w:rsidRDefault="00704901" w:rsidP="0092087E">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47"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">
                <o:lock v:ext="edit" aspectratio="t"/>
                <v:rect id="AutoShape 29" o:spid="_x0000_s1148"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srZTxgAA&#10;ANwAAAAPAAAAZHJzL2Rvd25yZXYueG1sRI9Ba8JAFITvhf6H5RV6KbqpB6kxGylCaZCCNGk9P7LP&#10;JJh9G7PbJP77riB4HGbmGybZTKYVA/WusazgdR6BIC6tbrhS8FN8zN5AOI+ssbVMCi7kYJM+PiQY&#10;azvyNw25r0SAsItRQe19F0vpypoMurntiIN3tL1BH2RfSd3jGOCmlYsoWkqDDYeFGjva1lSe8j+j&#10;YCz3w6H4+pT7l0Nm+Zydt/nvTqnnp+l9DcLT5O/hWzvTChbLFVzPhCMg0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5srZTxgAAANwAAAAPAAAAAAAAAAAAAAAAAJcCAABkcnMv&#10;ZG93bnJldi54bWxQSwUGAAAAAAQABAD1AAAAigMAAAAA&#10;" filled="f" stroked="f">
                  <o:lock v:ext="edit" aspectratio="t" text="t"/>
                </v:rect>
                <v:shape id="Text Box 30" o:spid="_x0000_s1149"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10QwQAA&#10;ANwAAAAPAAAAZHJzL2Rvd25yZXYueG1sRE9LbsIwEN1X4g7WIHVTgQOiCQQMaitRsU3gAEM8JBHx&#10;OIrdfG5fLyp1+fT+h9NoGtFT52rLClbLCARxYXXNpYLb9bzYgnAeWWNjmRRM5OB0nL0cMNV24Iz6&#10;3JcihLBLUUHlfZtK6YqKDLqlbYkD97CdQR9gV0rd4RDCTSPXURRLgzWHhgpb+qqoeOY/RsHjMry9&#10;74b7t78l2Sb+xDq520mp1/n4sQfhafT/4j/3RStYJ2F+OBOOgD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zL9dEMEAAADcAAAADwAAAAAAAAAAAAAAAACXAgAAZHJzL2Rvd25y&#10;ZXYueG1sUEsFBgAAAAAEAAQA9QAAAIUDAAAAAA==&#10;" stroked="f">
                  <v:textbox>
                    <w:txbxContent>
                      <w:p w14:paraId="3177F267" w14:textId="77777777" w:rsidR="00704901" w:rsidRPr="007C1AAC" w:rsidRDefault="00704901" w:rsidP="0092087E">
                        <w:pPr>
                          <w:spacing w:before="0"/>
                          <w:jc w:val="center"/>
                          <w:rPr>
                            <w:sz w:val="22"/>
                            <w:szCs w:val="22"/>
                          </w:rPr>
                        </w:pPr>
                        <w:r>
                          <w:rPr>
                            <w:sz w:val="22"/>
                            <w:szCs w:val="22"/>
                          </w:rPr>
                          <w:t>HT Manager</w:t>
                        </w:r>
                      </w:p>
                      <w:p w14:paraId="619B2C83" w14:textId="77777777" w:rsidR="00704901" w:rsidRDefault="00704901" w:rsidP="0092087E">
                        <w:pPr>
                          <w:spacing w:before="0"/>
                        </w:pPr>
                      </w:p>
                      <w:p w14:paraId="1907884A" w14:textId="77777777" w:rsidR="00704901" w:rsidRPr="007C1AAC" w:rsidRDefault="00704901" w:rsidP="0092087E">
                        <w:pPr>
                          <w:spacing w:before="0"/>
                          <w:jc w:val="center"/>
                          <w:rPr>
                            <w:sz w:val="22"/>
                            <w:szCs w:val="22"/>
                          </w:rPr>
                        </w:pPr>
                        <w:r w:rsidRPr="007C1AAC">
                          <w:rPr>
                            <w:sz w:val="22"/>
                            <w:szCs w:val="22"/>
                          </w:rPr>
                          <w:t>A</w:t>
                        </w:r>
                        <w:r>
                          <w:rPr>
                            <w:sz w:val="22"/>
                            <w:szCs w:val="22"/>
                          </w:rPr>
                          <w:t>ctor A</w:t>
                        </w:r>
                      </w:p>
                    </w:txbxContent>
                  </v:textbox>
                </v:shape>
                <v:line id="Line 31" o:spid="_x0000_s1150"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XnUMMAAADcAAAADwAAAGRycy9kb3ducmV2LnhtbESPS4vCMBSF98L8h3AHZqepLkanGkUG&#10;BBc+UAfXl+baVpubmmRq/fdGEFwezuPjTGatqURDzpeWFfR7CQjizOqScwV/h0V3BMIHZI2VZVJw&#10;Jw+z6Udngqm2N95Rsw+5iCPsU1RQhFCnUvqsIIO+Z2vi6J2sMxiidLnUDm9x3FRykCTf0mDJkVBg&#10;Tb8FZZf9v4ncLF+56/F8aZen9Wpx5eZnc9gq9fXZzscgArXhHX61l1rBYNiH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tF51DDAAAA3AAAAA8AAAAAAAAAAAAA&#10;AAAAoQIAAGRycy9kb3ducmV2LnhtbFBLBQYAAAAABAAEAPkAAACRAwAAAAA=&#10;">
                  <v:stroke dashstyle="dash"/>
                </v:line>
                <v:shape id="Text Box 32" o:spid="_x0000_s1151"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3gCxQAA&#10;ANwAAAAPAAAAZHJzL2Rvd25yZXYueG1sRI9Ba8JAFITvBf/D8oTe6sYcbI2uItKCUJDGePD4zD6T&#10;xezbmF01/vtuoeBxmJlvmPmyt424UeeNYwXjUQKCuHTacKVgX3y9fYDwAVlj45gUPMjDcjF4mWOm&#10;3Z1zuu1CJSKEfYYK6hDaTEpf1mTRj1xLHL2T6yyGKLtK6g7vEW4bmSbJRFo0HBdqbGldU3neXa2C&#10;1YHzT3PZHn/yU26KYprw9+Ss1OuwX81ABOrDM/zf3mgF6XsKf2fiEZC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1jeALFAAAA3AAAAA8AAAAAAAAAAAAAAAAAlwIAAGRycy9k&#10;b3ducmV2LnhtbFBLBQYAAAAABAAEAPUAAACJAwAAAAA=&#10;" filled="f" stroked="f">
                  <v:textbox inset="0,0,0,0">
                    <w:txbxContent>
                      <w:p w14:paraId="2CD299A4" w14:textId="3D938AA0" w:rsidR="00704901" w:rsidRPr="007C1AAC" w:rsidRDefault="00704901" w:rsidP="0092087E">
                        <w:pPr>
                          <w:spacing w:before="0"/>
                          <w:rPr>
                            <w:sz w:val="22"/>
                            <w:szCs w:val="22"/>
                          </w:rPr>
                        </w:pPr>
                        <w:r>
                          <w:t>Plan HT Discussion</w:t>
                        </w:r>
                      </w:p>
                    </w:txbxContent>
                  </v:textbox>
                </v:shape>
                <v:line id="Line 33" o:spid="_x0000_s1152"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cvMQAAADcAAAADwAAAGRycy9kb3ducmV2LnhtbESPS2sCMRSF94X+h3AL3WmmCraOE6UI&#10;ggttUYvry+TOQyc3Y5KO4783BaHLw3l8nGzRm0Z05HxtWcHbMAFBnFtdc6ng57AafIDwAVljY5kU&#10;3MjDYv78lGGq7ZV31O1DKeII+xQVVCG0qZQ+r8igH9qWOHqFdQZDlK6U2uE1jptGjpJkIg3WHAkV&#10;trSsKD/vf03k5uXGXY6nc78utpvVhbvp1+FbqdeX/nMGIlAf/sOP9lorGL2P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29y8xAAAANwAAAAPAAAAAAAAAAAA&#10;AAAAAKECAABkcnMvZG93bnJldi54bWxQSwUGAAAAAAQABAD5AAAAkgMAAAAA&#10;">
                  <v:stroke dashstyle="dash"/>
                </v:line>
                <v:rect id="Rectangle 34" o:spid="_x0000_s1153"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t2uQxQAA&#10;ANwAAAAPAAAAZHJzL2Rvd25yZXYueG1sRI9Ba8JAFITvQv/D8gq96ca0tDVmI2Kx2KMmF2/P7GuS&#10;mn0bsqum/npXKPQ4zMw3TLoYTCvO1LvGsoLpJAJBXFrdcKWgyNfjdxDOI2tsLZOCX3KwyB5GKSba&#10;XnhL552vRICwS1BB7X2XSOnKmgy6ie2Ig/dte4M+yL6SusdLgJtWxlH0Kg02HBZq7GhVU3ncnYyC&#10;QxMXeN3mn5GZrZ/915D/nPYfSj09Dss5CE+D/w//tTdaQfz2Avcz4QjI7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q3a5DFAAAA3AAAAA8AAAAAAAAAAAAAAAAAlwIAAGRycy9k&#10;b3ducmV2LnhtbFBLBQYAAAAABAAEAPUAAACJAwAAAAA=&#10;"/>
                <v:rect id="Rectangle 35" o:spid="_x0000_s1154"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84LxQAA&#10;ANwAAAAPAAAAZHJzL2Rvd25yZXYueG1sRI/NbsIwEITvSH0Hayv1Bg6p+kOIgxAVFT1CcuG2xNsk&#10;JV5HsYGUp8dIlXoczcw3mnQxmFacqXeNZQXTSQSCuLS64UpBka/H7yCcR9bYWiYFv+RgkT2MUky0&#10;vfCWzjtfiQBhl6CC2vsukdKVNRl0E9sRB+/b9gZ9kH0ldY+XADetjKPoVRpsOCzU2NGqpvK4OxkF&#10;hyYu8LrNPyMzWz/7ryH/Oe0/lHp6HJZzEJ4G/x/+a2+0gvjtBe5nwhGQ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7zgvFAAAA3AAAAA8AAAAAAAAAAAAAAAAAlwIAAGRycy9k&#10;b3ducmV2LnhtbFBLBQYAAAAABAAEAPUAAACJAwAAAAA=&#10;"/>
                <v:line id="Line 36" o:spid="_x0000_s1155"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Uf/pMUAAADcAAAADwAAAGRycy9kb3ducmV2LnhtbESPQWvCQBSE74X+h+UVeqsbPRiNrlIa&#10;Ch5qwSg9v2af2dDs25Bd4/bfd4WCx2FmvmHW22g7MdLgW8cKppMMBHHtdMuNgtPx/WUBwgdkjZ1j&#10;UvBLHrabx4c1Ftpd+UBjFRqRIOwLVGBC6AspfW3Iop+4njh5ZzdYDEkOjdQDXhPcdnKWZXNpseW0&#10;YLCnN0P1T3WxCnJTHmQuy4/jZzm202Xcx6/vpVLPT/F1BSJQDPfwf3unFczyOdzOpCM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Uf/pMUAAADcAAAADwAAAAAAAAAA&#10;AAAAAAChAgAAZHJzL2Rvd25yZXYueG1sUEsFBgAAAAAEAAQA+QAAAJMDAAAAAA==&#10;">
                  <v:stroke endarrow="block"/>
                </v:line>
                <v:shape id="Text Box 37" o:spid="_x0000_s1156"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sVkxAAA&#10;ANwAAAAPAAAAZHJzL2Rvd25yZXYueG1sRI/NasMwEITvhb6D2EIuJZEbmrh1LZs2kOJrfh5gY61/&#10;qLUylhrbbx8VCjkOM/MNk+aT6cSVBtdaVvCyikAQl1a3XCs4n/bLNxDOI2vsLJOCmRzk2eNDiom2&#10;Ix/oevS1CBB2CSpovO8TKV3ZkEG3sj1x8Co7GPRBDrXUA44Bbjq5jqKtNNhyWGiwp11D5c/x1yio&#10;ivF58z5evv05Prxuv7CNL3ZWavE0fX6A8DT5e/i/XWgF6ziGvzPh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1bFZMQAAADcAAAADwAAAAAAAAAAAAAAAACXAgAAZHJzL2Rv&#10;d25yZXYueG1sUEsFBgAAAAAEAAQA9QAAAIgDAAAAAA==&#10;" stroked="f">
                  <v:textbox>
                    <w:txbxContent>
                      <w:p w14:paraId="58975B86" w14:textId="77777777" w:rsidR="00704901" w:rsidRPr="007C1AAC" w:rsidRDefault="00704901" w:rsidP="0092087E">
                        <w:pPr>
                          <w:spacing w:before="0"/>
                          <w:jc w:val="center"/>
                          <w:rPr>
                            <w:sz w:val="22"/>
                            <w:szCs w:val="22"/>
                          </w:rPr>
                        </w:pPr>
                        <w:r>
                          <w:rPr>
                            <w:sz w:val="22"/>
                            <w:szCs w:val="22"/>
                          </w:rPr>
                          <w:t>XDS Document Repository</w:t>
                        </w:r>
                      </w:p>
                      <w:p w14:paraId="419F1BCA" w14:textId="77777777" w:rsidR="00704901" w:rsidRDefault="00704901" w:rsidP="0092087E">
                        <w:pPr>
                          <w:spacing w:before="0"/>
                        </w:pPr>
                      </w:p>
                      <w:p w14:paraId="0FF9F4BE" w14:textId="77777777" w:rsidR="00704901" w:rsidRPr="007C1AAC" w:rsidRDefault="00704901" w:rsidP="0092087E">
                        <w:pPr>
                          <w:spacing w:before="0"/>
                          <w:jc w:val="center"/>
                          <w:rPr>
                            <w:sz w:val="22"/>
                            <w:szCs w:val="22"/>
                          </w:rPr>
                        </w:pPr>
                        <w:r w:rsidRPr="007C1AAC">
                          <w:rPr>
                            <w:sz w:val="22"/>
                            <w:szCs w:val="22"/>
                          </w:rPr>
                          <w:t>A</w:t>
                        </w:r>
                        <w:r>
                          <w:rPr>
                            <w:sz w:val="22"/>
                            <w:szCs w:val="22"/>
                          </w:rPr>
                          <w:t>ctor D</w:t>
                        </w:r>
                      </w:p>
                    </w:txbxContent>
                  </v:textbox>
                </v:shape>
                <v:line id="Line 38" o:spid="_x0000_s1157"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OuJ3sUAAADcAAAADwAAAGRycy9kb3ducmV2LnhtbESPTUvDQBCG74L/YRnBS7AbW6gasyl+&#10;tFAQD7Y9eByyYxLMzobs2Kb/3jkIHod33meeKVdT6M2RxtRFdnA7y8EQ19F33Dg47Dc392CSIHvs&#10;I5ODMyVYVZcXJRY+nviDjjtpjEI4FeigFRkKa1PdUsA0iwOxZl9xDCg6jo31I54UHno7z/OlDdix&#10;XmhxoJeW6u/dT1CNzTu/LhbZc7BZ9kDrT3nLrTh3fTU9PYIRmuR/+a+99Q7md2qrzygBbPU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OuJ3sUAAADcAAAADwAAAAAAAAAA&#10;AAAAAAChAgAAZHJzL2Rvd25yZXYueG1sUEsFBgAAAAAEAAQA+QAAAJMDAAAAAA==&#10;">
                  <v:stroke endarrow="block"/>
                </v:line>
                <v:shape id="Text Box 39" o:spid="_x0000_s1158"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pzxQAA&#10;ANwAAAAPAAAAZHJzL2Rvd25yZXYueG1sRI9Ba8JAFITvBf/D8oTe6kYP1kRXEWlBKEhjevD4zD6T&#10;xezbmF01/vtuQehxmJlvmMWqt424UeeNYwXjUQKCuHTacKXgp/h8m4HwAVlj45gUPMjDajl4WWCm&#10;3Z1zuu1DJSKEfYYK6hDaTEpf1mTRj1xLHL2T6yyGKLtK6g7vEW4bOUmSqbRoOC7U2NKmpvK8v1oF&#10;6wPnH+ayO37np9wURZrw1/Ss1OuwX89BBOrDf/jZ3moFk/cU/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H6nPFAAAA3AAAAA8AAAAAAAAAAAAAAAAAlwIAAGRycy9k&#10;b3ducmV2LnhtbFBLBQYAAAAABAAEAPUAAACJAwAAAAA=&#10;" filled="f" stroked="f">
                  <v:textbox inset="0,0,0,0">
                    <w:txbxContent>
                      <w:p w14:paraId="3965A91E" w14:textId="77777777" w:rsidR="00704901" w:rsidRPr="007C1AAC" w:rsidRDefault="00704901" w:rsidP="0092087E">
                        <w:pPr>
                          <w:spacing w:before="0"/>
                          <w:rPr>
                            <w:sz w:val="22"/>
                            <w:szCs w:val="22"/>
                          </w:rPr>
                        </w:pPr>
                        <w:r>
                          <w:t>Provide And Register Document set-b Response</w:t>
                        </w:r>
                        <w:r w:rsidDel="00281B77">
                          <w:rPr>
                            <w:sz w:val="22"/>
                            <w:szCs w:val="22"/>
                          </w:rPr>
                          <w:t xml:space="preserve"> </w:t>
                        </w:r>
                      </w:p>
                      <w:p w14:paraId="0C15AC5C" w14:textId="77777777" w:rsidR="00704901" w:rsidRDefault="00704901" w:rsidP="0092087E">
                        <w:pPr>
                          <w:spacing w:before="0"/>
                        </w:pPr>
                      </w:p>
                      <w:p w14:paraId="36820257" w14:textId="77777777" w:rsidR="00704901" w:rsidRPr="007C1AAC" w:rsidRDefault="00704901" w:rsidP="0092087E">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4BA58E9E" w14:textId="0E10003E" w:rsidR="0092087E" w:rsidRPr="003651D9" w:rsidRDefault="0092087E" w:rsidP="0092087E">
      <w:pPr>
        <w:pStyle w:val="Titolo4"/>
        <w:numPr>
          <w:ilvl w:val="0"/>
          <w:numId w:val="0"/>
        </w:numPr>
        <w:rPr>
          <w:noProof w:val="0"/>
        </w:rPr>
      </w:pPr>
      <w:r w:rsidRPr="003651D9">
        <w:rPr>
          <w:noProof w:val="0"/>
        </w:rPr>
        <w:t>3.Y</w:t>
      </w:r>
      <w:r w:rsidR="00867DF4">
        <w:rPr>
          <w:noProof w:val="0"/>
        </w:rPr>
        <w:t>7</w:t>
      </w:r>
      <w:r w:rsidRPr="003651D9">
        <w:rPr>
          <w:noProof w:val="0"/>
        </w:rPr>
        <w:t xml:space="preserve">.4.1 </w:t>
      </w:r>
      <w:r w:rsidR="005F6A25">
        <w:t>Plan HT Discussion</w:t>
      </w:r>
    </w:p>
    <w:p w14:paraId="295D25A2" w14:textId="4DF56655" w:rsidR="0092087E" w:rsidRPr="001C002C" w:rsidRDefault="0092087E" w:rsidP="0092087E">
      <w:pPr>
        <w:pStyle w:val="AuthorInstructions"/>
        <w:rPr>
          <w:i w:val="0"/>
        </w:rPr>
      </w:pPr>
      <w:r w:rsidRPr="00F11D89">
        <w:rPr>
          <w:i w:val="0"/>
        </w:rPr>
        <w:t xml:space="preserve">This message </w:t>
      </w:r>
      <w:r w:rsidR="00867DF4" w:rsidRPr="00560D7E">
        <w:rPr>
          <w:i w:val="0"/>
        </w:rPr>
        <w:t xml:space="preserve">schedules the </w:t>
      </w:r>
      <w:r w:rsidR="000C0E95">
        <w:rPr>
          <w:i w:val="0"/>
        </w:rPr>
        <w:t xml:space="preserve">team’s </w:t>
      </w:r>
      <w:r w:rsidR="00867DF4" w:rsidRPr="00560D7E">
        <w:rPr>
          <w:i w:val="0"/>
        </w:rPr>
        <w:t>communication among me</w:t>
      </w:r>
      <w:r w:rsidR="00D33BB3">
        <w:rPr>
          <w:i w:val="0"/>
        </w:rPr>
        <w:t>m</w:t>
      </w:r>
      <w:r w:rsidR="00867DF4" w:rsidRPr="00560D7E">
        <w:rPr>
          <w:i w:val="0"/>
        </w:rPr>
        <w:t>ber</w:t>
      </w:r>
      <w:r w:rsidR="00D33BB3">
        <w:rPr>
          <w:i w:val="0"/>
        </w:rPr>
        <w:t>s</w:t>
      </w:r>
      <w:r w:rsidR="00867DF4" w:rsidRPr="00560D7E">
        <w:rPr>
          <w:i w:val="0"/>
        </w:rPr>
        <w:t xml:space="preserve"> of Heart Tea</w:t>
      </w:r>
      <w:r w:rsidR="00867DF4" w:rsidRPr="00D33BB3">
        <w:rPr>
          <w:i w:val="0"/>
        </w:rPr>
        <w:t>m</w:t>
      </w:r>
      <w:r w:rsidR="00867DF4" w:rsidRPr="00560D7E">
        <w:rPr>
          <w:i w:val="0"/>
        </w:rPr>
        <w:t>.</w:t>
      </w:r>
      <w:r w:rsidR="00867DF4">
        <w:t xml:space="preserve"> </w:t>
      </w:r>
      <w:r w:rsidR="00867DF4" w:rsidRPr="00E24BDE">
        <w:rPr>
          <w:i w:val="0"/>
        </w:rPr>
        <w:t xml:space="preserve"> </w:t>
      </w:r>
    </w:p>
    <w:p w14:paraId="75797058" w14:textId="77777777" w:rsidR="0092087E" w:rsidRDefault="0092087E" w:rsidP="0092087E">
      <w:pPr>
        <w:pStyle w:val="AuthorInstructions"/>
        <w:rPr>
          <w:i w:val="0"/>
        </w:rPr>
      </w:pPr>
    </w:p>
    <w:p w14:paraId="4ED7DE86" w14:textId="7D370D70" w:rsidR="0092087E" w:rsidRPr="003651D9" w:rsidRDefault="0092087E" w:rsidP="0092087E">
      <w:pPr>
        <w:pStyle w:val="Titolo5"/>
        <w:numPr>
          <w:ilvl w:val="0"/>
          <w:numId w:val="0"/>
        </w:numPr>
        <w:rPr>
          <w:noProof w:val="0"/>
        </w:rPr>
      </w:pPr>
      <w:r w:rsidRPr="003651D9">
        <w:rPr>
          <w:noProof w:val="0"/>
        </w:rPr>
        <w:t>3.Y</w:t>
      </w:r>
      <w:r w:rsidR="00F46EE1">
        <w:rPr>
          <w:noProof w:val="0"/>
        </w:rPr>
        <w:t>7</w:t>
      </w:r>
      <w:r w:rsidRPr="003651D9">
        <w:rPr>
          <w:noProof w:val="0"/>
        </w:rPr>
        <w:t>.4.1.1 Trigger Events</w:t>
      </w:r>
    </w:p>
    <w:p w14:paraId="4A808C93" w14:textId="742C8235" w:rsidR="0092087E" w:rsidRDefault="0092087E" w:rsidP="004647EE">
      <w:r>
        <w:t>The HT Manager sends this message when</w:t>
      </w:r>
      <w:r w:rsidR="000A542A">
        <w:t xml:space="preserve"> all HT Participants </w:t>
      </w:r>
      <w:r w:rsidR="009D0E95">
        <w:t xml:space="preserve">have </w:t>
      </w:r>
      <w:r w:rsidR="000A542A">
        <w:t xml:space="preserve">been involved in Heart Team, </w:t>
      </w:r>
      <w:r w:rsidR="009D0E95">
        <w:t>participants have</w:t>
      </w:r>
      <w:r w:rsidR="000A542A">
        <w:t xml:space="preserve"> received needed information</w:t>
      </w:r>
      <w:r w:rsidR="009D0E95">
        <w:t xml:space="preserve">, participants have </w:t>
      </w:r>
      <w:r w:rsidR="000A542A">
        <w:t>provided in</w:t>
      </w:r>
      <w:r w:rsidR="009D0E95">
        <w:t>di</w:t>
      </w:r>
      <w:r w:rsidR="000A542A">
        <w:t xml:space="preserve">vidual evaluation report, and </w:t>
      </w:r>
      <w:r w:rsidR="009D0E95">
        <w:t xml:space="preserve">the </w:t>
      </w:r>
      <w:r w:rsidR="000A542A">
        <w:t>HT Manager</w:t>
      </w:r>
      <w:r>
        <w:t xml:space="preserve"> is ready to</w:t>
      </w:r>
      <w:r w:rsidR="00D33BB3">
        <w:t xml:space="preserve"> </w:t>
      </w:r>
      <w:r w:rsidR="00D33BB3">
        <w:rPr>
          <w:i/>
        </w:rPr>
        <w:t>schedule</w:t>
      </w:r>
      <w:r w:rsidR="00D33BB3" w:rsidRPr="00C062BE">
        <w:rPr>
          <w:i/>
        </w:rPr>
        <w:t xml:space="preserve"> the</w:t>
      </w:r>
      <w:r w:rsidR="000C0E95">
        <w:rPr>
          <w:i/>
        </w:rPr>
        <w:t xml:space="preserve"> team’s</w:t>
      </w:r>
      <w:r w:rsidR="00D33BB3" w:rsidRPr="00C062BE">
        <w:rPr>
          <w:i/>
        </w:rPr>
        <w:t xml:space="preserve"> communication among me</w:t>
      </w:r>
      <w:r w:rsidR="00D33BB3">
        <w:rPr>
          <w:i/>
        </w:rPr>
        <w:t>m</w:t>
      </w:r>
      <w:r w:rsidR="00D33BB3" w:rsidRPr="00C062BE">
        <w:rPr>
          <w:i/>
        </w:rPr>
        <w:t>ber</w:t>
      </w:r>
      <w:r w:rsidR="00D33BB3">
        <w:rPr>
          <w:i/>
        </w:rPr>
        <w:t>s</w:t>
      </w:r>
      <w:r w:rsidR="00D33BB3" w:rsidRPr="00C062BE">
        <w:rPr>
          <w:i/>
        </w:rPr>
        <w:t xml:space="preserve"> of Heart Tea</w:t>
      </w:r>
      <w:r w:rsidR="00D33BB3" w:rsidRPr="00D33BB3">
        <w:rPr>
          <w:i/>
        </w:rPr>
        <w:t>m</w:t>
      </w:r>
      <w:r>
        <w:t>.</w:t>
      </w:r>
    </w:p>
    <w:p w14:paraId="409DD1B2" w14:textId="77777777" w:rsidR="0092087E" w:rsidRDefault="0092087E" w:rsidP="0092087E">
      <w:r>
        <w:t xml:space="preserve">The </w:t>
      </w:r>
      <w:r w:rsidRPr="00855164">
        <w:rPr>
          <w:b/>
        </w:rPr>
        <w:t>pre-conditions</w:t>
      </w:r>
      <w:r>
        <w:t xml:space="preserve"> are encoded as:</w:t>
      </w:r>
    </w:p>
    <w:p w14:paraId="018281E5" w14:textId="7C900FE0" w:rsidR="0092087E" w:rsidRPr="007858B9" w:rsidRDefault="0092087E" w:rsidP="00704901">
      <w:r>
        <w:t>The workflow document is active (</w:t>
      </w:r>
      <w:r w:rsidRPr="00704901">
        <w:rPr>
          <w:rFonts w:ascii="Courier" w:hAnsi="Courier"/>
          <w:b/>
        </w:rPr>
        <w:t>WorkflowDocument/workflowStatus</w:t>
      </w:r>
      <w:r>
        <w:t>=”OPEN”)</w:t>
      </w:r>
      <w:r w:rsidRPr="00704901">
        <w:rPr>
          <w:b/>
        </w:rPr>
        <w:t xml:space="preserve"> and </w:t>
      </w:r>
      <w:r w:rsidR="00560D7E">
        <w:t>all</w:t>
      </w:r>
      <w:r w:rsidRPr="00A555FB">
        <w:t xml:space="preserve"> </w:t>
      </w:r>
      <w:r>
        <w:t xml:space="preserve">HT </w:t>
      </w:r>
      <w:r w:rsidR="00C96167">
        <w:t>Involvement</w:t>
      </w:r>
      <w:r w:rsidR="000E1B8B">
        <w:t xml:space="preserve"> tasks are</w:t>
      </w:r>
      <w:r w:rsidRPr="00A555FB">
        <w:t xml:space="preserve"> </w:t>
      </w:r>
      <w:r>
        <w:t>“COMPLETED</w:t>
      </w:r>
      <w:r w:rsidRPr="00A555FB">
        <w:t>”</w:t>
      </w:r>
      <w:r w:rsidRPr="00704901">
        <w:rPr>
          <w:b/>
        </w:rPr>
        <w:t xml:space="preserve"> </w:t>
      </w:r>
      <w:r w:rsidR="00010C3A" w:rsidRPr="006342C7">
        <w:t xml:space="preserve">or “EXITED” </w:t>
      </w:r>
      <w:r>
        <w:t>(</w:t>
      </w:r>
      <w:r w:rsidRPr="00704901">
        <w:rPr>
          <w:rFonts w:ascii="Courier" w:hAnsi="Courier"/>
          <w:b/>
        </w:rPr>
        <w:t>WorkflowDocument/TaskList/XDWTask/taskData/taskDetails/status</w:t>
      </w:r>
      <w:r>
        <w:t xml:space="preserve">=”COMPLETED” </w:t>
      </w:r>
      <w:r w:rsidR="00010C3A" w:rsidRPr="00914D8F">
        <w:t xml:space="preserve">or “EXITED” </w:t>
      </w:r>
      <w:r w:rsidR="00010C3A">
        <w:t xml:space="preserve">and </w:t>
      </w:r>
      <w:r w:rsidRPr="00704901">
        <w:rPr>
          <w:rFonts w:ascii="Courier" w:hAnsi="Courier"/>
          <w:b/>
        </w:rPr>
        <w:t>WorkflowDocument/TaskList/XDWTask/taskData/taskDetails/taskType</w:t>
      </w:r>
      <w:r w:rsidR="00C96167">
        <w:t>=”HTInvolvement</w:t>
      </w:r>
      <w:r>
        <w:t>”)</w:t>
      </w:r>
    </w:p>
    <w:p w14:paraId="06BDD4B5" w14:textId="77777777" w:rsidR="0092087E" w:rsidRPr="003651D9" w:rsidRDefault="0092087E" w:rsidP="0092087E">
      <w:pPr>
        <w:pStyle w:val="Corpodeltesto"/>
      </w:pPr>
    </w:p>
    <w:p w14:paraId="3B95E52B" w14:textId="388F64C3" w:rsidR="0092087E" w:rsidRPr="003651D9" w:rsidRDefault="0092087E" w:rsidP="0092087E">
      <w:pPr>
        <w:pStyle w:val="Titolo5"/>
        <w:numPr>
          <w:ilvl w:val="0"/>
          <w:numId w:val="0"/>
        </w:numPr>
        <w:rPr>
          <w:noProof w:val="0"/>
        </w:rPr>
      </w:pPr>
      <w:r w:rsidRPr="003651D9">
        <w:rPr>
          <w:noProof w:val="0"/>
        </w:rPr>
        <w:t>3.Y</w:t>
      </w:r>
      <w:r w:rsidR="00F46EE1">
        <w:rPr>
          <w:noProof w:val="0"/>
        </w:rPr>
        <w:t>7</w:t>
      </w:r>
      <w:r w:rsidRPr="003651D9">
        <w:rPr>
          <w:noProof w:val="0"/>
        </w:rPr>
        <w:t>.4.1.2 Message Semantics</w:t>
      </w:r>
    </w:p>
    <w:p w14:paraId="0085778E" w14:textId="67AFB7DB" w:rsidR="0092087E" w:rsidRDefault="0092087E" w:rsidP="0092087E">
      <w:pPr>
        <w:pStyle w:val="Corpodeltesto"/>
      </w:pPr>
      <w:r>
        <w:t xml:space="preserve">This message is a Provide And Register Document Set-b Request message. This message shall comply with the message semantics defined for the Provide and Register Document Set-b Request message in ITI TF-2b:3.41.4.1.2.  The HT </w:t>
      </w:r>
      <w:r w:rsidR="00F46EE1">
        <w:t>Manager</w:t>
      </w:r>
      <w:r>
        <w:t xml:space="preserve"> is the Document Source</w:t>
      </w:r>
      <w:r w:rsidR="001B3489">
        <w:t>.</w:t>
      </w:r>
    </w:p>
    <w:p w14:paraId="1B4844FA" w14:textId="77777777" w:rsidR="0092087E" w:rsidRDefault="0092087E" w:rsidP="0092087E">
      <w:pPr>
        <w:pStyle w:val="Corpodeltesto"/>
      </w:pPr>
      <w:r>
        <w:t xml:space="preserve"> This section defines:</w:t>
      </w:r>
    </w:p>
    <w:p w14:paraId="3E8ADBC0" w14:textId="6A8C2DED" w:rsidR="0092087E" w:rsidRDefault="009D0E95" w:rsidP="0092087E">
      <w:pPr>
        <w:pStyle w:val="Corpodeltesto"/>
        <w:numPr>
          <w:ilvl w:val="0"/>
          <w:numId w:val="37"/>
        </w:numPr>
      </w:pPr>
      <w:r>
        <w:lastRenderedPageBreak/>
        <w:t>T</w:t>
      </w:r>
      <w:r w:rsidR="0092087E">
        <w:t>he Heart Team Workflow Document Content submitted in the Provide</w:t>
      </w:r>
      <w:r w:rsidR="001B3489">
        <w:t xml:space="preserve"> and Register.  See Section 3.Y7</w:t>
      </w:r>
      <w:r w:rsidR="0092087E">
        <w:t>.4.1.2.1.</w:t>
      </w:r>
    </w:p>
    <w:p w14:paraId="701D2B2D" w14:textId="45014D53" w:rsidR="0092087E" w:rsidRDefault="0092087E" w:rsidP="0092087E">
      <w:pPr>
        <w:pStyle w:val="Corpodeltesto"/>
        <w:numPr>
          <w:ilvl w:val="0"/>
          <w:numId w:val="37"/>
        </w:numPr>
      </w:pPr>
      <w:r>
        <w:t>The Document Sharing Metadata requirements for the Submission Set and D</w:t>
      </w:r>
      <w:r w:rsidR="001B3489">
        <w:t>ocument Entry.  See Section 3.Y7</w:t>
      </w:r>
      <w:r>
        <w:t>.4.1.2.3.</w:t>
      </w:r>
    </w:p>
    <w:p w14:paraId="2A0E5E60" w14:textId="0AF98EC0" w:rsidR="0092087E" w:rsidRDefault="0074406F" w:rsidP="0092087E">
      <w:pPr>
        <w:pStyle w:val="Titolo5"/>
        <w:numPr>
          <w:ilvl w:val="0"/>
          <w:numId w:val="0"/>
        </w:numPr>
      </w:pPr>
      <w:r>
        <w:t>3.Y7</w:t>
      </w:r>
      <w:r w:rsidR="0092087E">
        <w:t>.4.1.2.1</w:t>
      </w:r>
      <w:r w:rsidR="0092087E" w:rsidRPr="00322355">
        <w:t xml:space="preserve"> </w:t>
      </w:r>
      <w:r w:rsidR="0092087E">
        <w:t>Heart Team Workflow Document</w:t>
      </w:r>
      <w:r w:rsidR="0092087E" w:rsidRPr="00322355">
        <w:t xml:space="preserve"> Content Requirements</w:t>
      </w:r>
    </w:p>
    <w:p w14:paraId="04475AA0" w14:textId="55EFD2AB" w:rsidR="0092087E" w:rsidRPr="00F909C6" w:rsidRDefault="0092087E" w:rsidP="0092087E">
      <w:pPr>
        <w:pStyle w:val="Corpodeltesto"/>
      </w:pPr>
      <w:r>
        <w:t>The Heart Team Workflow Document is updated by the HT</w:t>
      </w:r>
      <w:r w:rsidR="001B3489">
        <w:t xml:space="preserve"> Manager</w:t>
      </w:r>
      <w:r>
        <w:t xml:space="preserve">. </w:t>
      </w:r>
    </w:p>
    <w:p w14:paraId="406C661F" w14:textId="55062CA7" w:rsidR="0092087E" w:rsidRPr="001D1D9D" w:rsidRDefault="00EF05A8" w:rsidP="0092087E">
      <w:pPr>
        <w:pStyle w:val="Titolo5"/>
        <w:numPr>
          <w:ilvl w:val="0"/>
          <w:numId w:val="0"/>
        </w:numPr>
      </w:pPr>
      <w:r>
        <w:t>3.Y7</w:t>
      </w:r>
      <w:r w:rsidR="0092087E">
        <w:t>.4.1.2.1</w:t>
      </w:r>
      <w:r w:rsidR="0092087E" w:rsidRPr="001D1D9D">
        <w:t xml:space="preserve">.1 Workflow Document </w:t>
      </w:r>
      <w:r w:rsidR="0092087E">
        <w:t>Elements</w:t>
      </w:r>
    </w:p>
    <w:p w14:paraId="19967D5E" w14:textId="77777777" w:rsidR="0092087E" w:rsidRDefault="0092087E" w:rsidP="0092087E">
      <w:pPr>
        <w:pStyle w:val="AuthorInstructions"/>
        <w:rPr>
          <w:i w:val="0"/>
        </w:rPr>
      </w:pPr>
      <w:r>
        <w:rPr>
          <w:i w:val="0"/>
        </w:rPr>
        <w:t>The HT Manager shall update the Heart Team Workflow Document according to the definition of an XDW Workflow Document in ITI TF-3: 5.4 with the following constraints:</w:t>
      </w:r>
    </w:p>
    <w:p w14:paraId="3D544B47" w14:textId="77777777" w:rsidR="0092087E" w:rsidRPr="006E686D" w:rsidRDefault="0092087E" w:rsidP="0092087E">
      <w:pPr>
        <w:pStyle w:val="AuthorInstructions"/>
        <w:numPr>
          <w:ilvl w:val="0"/>
          <w:numId w:val="49"/>
        </w:numPr>
        <w:rPr>
          <w:i w:val="0"/>
        </w:rPr>
      </w:pPr>
      <w:r>
        <w:rPr>
          <w:i w:val="0"/>
        </w:rPr>
        <w:t xml:space="preserve">for </w:t>
      </w:r>
      <w:r>
        <w:rPr>
          <w:rFonts w:ascii="Courier" w:hAnsi="Courier"/>
          <w:b/>
          <w:i w:val="0"/>
        </w:rPr>
        <w:t xml:space="preserve">&lt;TaskList&gt; </w:t>
      </w:r>
      <w:r>
        <w:rPr>
          <w:i w:val="0"/>
        </w:rPr>
        <w:t>constraints see Section 3.Y3.4.1.2.1.1.1</w:t>
      </w:r>
    </w:p>
    <w:p w14:paraId="65D8AB3F" w14:textId="361A34ED" w:rsidR="0092087E" w:rsidRPr="001D1D9D" w:rsidRDefault="0092087E" w:rsidP="0092087E">
      <w:pPr>
        <w:pStyle w:val="Titolo5"/>
        <w:numPr>
          <w:ilvl w:val="0"/>
          <w:numId w:val="0"/>
        </w:numPr>
      </w:pPr>
      <w:r>
        <w:t>3.Y</w:t>
      </w:r>
      <w:r w:rsidR="00EF05A8">
        <w:t>7</w:t>
      </w:r>
      <w:r>
        <w:t>.4.1.2.1</w:t>
      </w:r>
      <w:r w:rsidRPr="001D1D9D">
        <w:t>.</w:t>
      </w:r>
      <w:r>
        <w:t>1.1</w:t>
      </w:r>
      <w:r w:rsidRPr="001D1D9D">
        <w:t xml:space="preserve"> Workflow Document </w:t>
      </w:r>
      <w:r>
        <w:t>taskList Element</w:t>
      </w:r>
    </w:p>
    <w:p w14:paraId="442E8287" w14:textId="77777777" w:rsidR="0092087E" w:rsidRDefault="0092087E" w:rsidP="0092087E">
      <w:pPr>
        <w:pStyle w:val="Corpodeltesto"/>
      </w:pPr>
      <w:r w:rsidRPr="0070073A">
        <w:t>Th</w:t>
      </w:r>
      <w:r>
        <w:t>is element shall be structured according to ITI TF-3:5.4.2.3 “</w:t>
      </w:r>
      <w:r w:rsidRPr="000F4B84">
        <w:t>XDW Workflow Document Elements from the OASIS Human Task</w:t>
      </w:r>
      <w:r>
        <w:t xml:space="preserve">,” with the additional constraints specified below. </w:t>
      </w:r>
    </w:p>
    <w:p w14:paraId="47524B6F" w14:textId="77777777" w:rsidR="0092087E" w:rsidRPr="00A83835" w:rsidRDefault="0092087E" w:rsidP="0092087E">
      <w:pPr>
        <w:pStyle w:val="Corpodeltesto"/>
      </w:pPr>
      <w:r>
        <w:t xml:space="preserve">The HT Manager shall put in the </w:t>
      </w:r>
      <w:r w:rsidRPr="00B60EB2">
        <w:rPr>
          <w:rFonts w:ascii="Courier" w:hAnsi="Courier"/>
          <w:b/>
        </w:rPr>
        <w:t>&lt;</w:t>
      </w:r>
      <w:r>
        <w:rPr>
          <w:rFonts w:ascii="Courier" w:hAnsi="Courier"/>
          <w:b/>
        </w:rPr>
        <w:t>T</w:t>
      </w:r>
      <w:r w:rsidRPr="00B60EB2">
        <w:rPr>
          <w:rFonts w:ascii="Courier" w:hAnsi="Courier"/>
          <w:b/>
        </w:rPr>
        <w:t>askList&gt;</w:t>
      </w:r>
      <w:r>
        <w:t xml:space="preserve"> element: </w:t>
      </w:r>
    </w:p>
    <w:p w14:paraId="3B24CBB9" w14:textId="03C0E1BB" w:rsidR="0092087E" w:rsidRPr="00B60EB2" w:rsidRDefault="0092087E" w:rsidP="0092087E">
      <w:pPr>
        <w:pStyle w:val="Corpodeltesto"/>
        <w:numPr>
          <w:ilvl w:val="0"/>
          <w:numId w:val="51"/>
        </w:numPr>
        <w:rPr>
          <w:i/>
        </w:rPr>
      </w:pPr>
      <w:r>
        <w:t xml:space="preserve">A </w:t>
      </w:r>
      <w:r w:rsidRPr="00B60EB2">
        <w:rPr>
          <w:rFonts w:ascii="Courier" w:hAnsi="Courier"/>
          <w:b/>
        </w:rPr>
        <w:t>&lt;XDWTask&gt;</w:t>
      </w:r>
      <w:r>
        <w:t xml:space="preserve"> child element that represents the </w:t>
      </w:r>
      <w:r w:rsidR="005F6A25">
        <w:t>HT Perform</w:t>
      </w:r>
      <w:r>
        <w:t xml:space="preserve"> task.  See Section 3.Y</w:t>
      </w:r>
      <w:r w:rsidR="00EF05A8">
        <w:t>7</w:t>
      </w:r>
      <w:r>
        <w:t>.4.1.2.1.1.1.1</w:t>
      </w:r>
    </w:p>
    <w:p w14:paraId="0DA84F5A" w14:textId="77777777" w:rsidR="0092087E" w:rsidRPr="00AF2757" w:rsidRDefault="0092087E" w:rsidP="0092087E">
      <w:pPr>
        <w:pStyle w:val="Corpodeltesto"/>
        <w:rPr>
          <w:i/>
        </w:rPr>
      </w:pPr>
      <w:r>
        <w:t xml:space="preserve">Further requirements are defined in the next sections.  </w:t>
      </w:r>
    </w:p>
    <w:p w14:paraId="0CF8ECB1" w14:textId="087BCBE2" w:rsidR="0092087E" w:rsidRPr="00C062BE" w:rsidRDefault="001402DB" w:rsidP="006342C7">
      <w:pPr>
        <w:pStyle w:val="Titolo5"/>
        <w:numPr>
          <w:ilvl w:val="0"/>
          <w:numId w:val="0"/>
        </w:numPr>
        <w:ind w:left="720" w:hanging="720"/>
      </w:pPr>
      <w:r>
        <w:t>3.Y7</w:t>
      </w:r>
      <w:r w:rsidR="0092087E" w:rsidRPr="00C062BE">
        <w:t xml:space="preserve">.4.1.2.1.1.1.1 XDW Task “HT </w:t>
      </w:r>
      <w:r w:rsidR="005F6A25">
        <w:t>Perform</w:t>
      </w:r>
      <w:r w:rsidR="0092087E" w:rsidRPr="00C062BE">
        <w:t>”</w:t>
      </w:r>
    </w:p>
    <w:p w14:paraId="449CF03B" w14:textId="45662283" w:rsidR="0092087E" w:rsidRDefault="0092087E" w:rsidP="0092087E">
      <w:pPr>
        <w:pStyle w:val="AuthorInstructions"/>
        <w:rPr>
          <w:i w:val="0"/>
        </w:rPr>
      </w:pPr>
      <w:r>
        <w:rPr>
          <w:i w:val="0"/>
        </w:rPr>
        <w:t xml:space="preserve">The </w:t>
      </w:r>
      <w:r w:rsidRPr="00E17DE9">
        <w:rPr>
          <w:rFonts w:ascii="Courier" w:hAnsi="Courier"/>
          <w:b/>
          <w:i w:val="0"/>
        </w:rPr>
        <w:t>&lt;XDWTask&gt;</w:t>
      </w:r>
      <w:r>
        <w:rPr>
          <w:i w:val="0"/>
        </w:rPr>
        <w:t xml:space="preserve"> sub element </w:t>
      </w:r>
      <w:r w:rsidRPr="00B60EB2">
        <w:rPr>
          <w:rFonts w:ascii="Courier" w:hAnsi="Courier"/>
          <w:b/>
          <w:i w:val="0"/>
        </w:rPr>
        <w:t>&lt;taskDetails&gt;</w:t>
      </w:r>
      <w:r>
        <w:rPr>
          <w:i w:val="0"/>
        </w:rPr>
        <w:t xml:space="preserve">  describes the HT </w:t>
      </w:r>
      <w:r w:rsidR="00EF05A8">
        <w:rPr>
          <w:i w:val="0"/>
        </w:rPr>
        <w:t>Plan HT Discussion</w:t>
      </w:r>
      <w:r>
        <w:rPr>
          <w:i w:val="0"/>
        </w:rPr>
        <w:t xml:space="preserve"> task details:</w:t>
      </w:r>
    </w:p>
    <w:p w14:paraId="53B8EE89" w14:textId="76429B82" w:rsidR="0092087E" w:rsidRDefault="0092087E" w:rsidP="0092087E">
      <w:pPr>
        <w:pStyle w:val="AuthorInstructions"/>
        <w:numPr>
          <w:ilvl w:val="0"/>
          <w:numId w:val="49"/>
        </w:numPr>
        <w:rPr>
          <w:i w:val="0"/>
        </w:rPr>
      </w:pPr>
      <w:r>
        <w:rPr>
          <w:i w:val="0"/>
        </w:rPr>
        <w:t>the &lt;</w:t>
      </w:r>
      <w:r w:rsidRPr="0070073A">
        <w:rPr>
          <w:rFonts w:ascii="Courier" w:hAnsi="Courier"/>
          <w:b/>
          <w:i w:val="0"/>
        </w:rPr>
        <w:t>taskType</w:t>
      </w:r>
      <w:r>
        <w:rPr>
          <w:rFonts w:ascii="Courier" w:hAnsi="Courier"/>
          <w:b/>
          <w:i w:val="0"/>
        </w:rPr>
        <w:t>&gt;</w:t>
      </w:r>
      <w:r w:rsidRPr="0070073A">
        <w:rPr>
          <w:i w:val="0"/>
        </w:rPr>
        <w:t xml:space="preserve"> </w:t>
      </w:r>
      <w:r>
        <w:rPr>
          <w:i w:val="0"/>
        </w:rPr>
        <w:t>child element shall have the</w:t>
      </w:r>
      <w:r w:rsidRPr="0070073A">
        <w:rPr>
          <w:i w:val="0"/>
        </w:rPr>
        <w:t xml:space="preserve"> value “</w:t>
      </w:r>
      <w:r w:rsidR="005F6A25">
        <w:rPr>
          <w:i w:val="0"/>
        </w:rPr>
        <w:t>HTPreform</w:t>
      </w:r>
      <w:r w:rsidRPr="0070073A">
        <w:rPr>
          <w:i w:val="0"/>
        </w:rPr>
        <w:t>”</w:t>
      </w:r>
      <w:r>
        <w:rPr>
          <w:i w:val="0"/>
        </w:rPr>
        <w:t xml:space="preserve"> </w:t>
      </w:r>
    </w:p>
    <w:p w14:paraId="78A3D535" w14:textId="1F79AF60" w:rsidR="0092087E" w:rsidRPr="000C2244" w:rsidRDefault="0092087E" w:rsidP="0092087E">
      <w:pPr>
        <w:pStyle w:val="AuthorInstructions"/>
        <w:numPr>
          <w:ilvl w:val="0"/>
          <w:numId w:val="49"/>
        </w:numPr>
        <w:rPr>
          <w:i w:val="0"/>
        </w:rPr>
      </w:pPr>
      <w:r>
        <w:rPr>
          <w:i w:val="0"/>
        </w:rPr>
        <w:t>the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00EF05A8">
        <w:rPr>
          <w:rFonts w:eastAsia="?l?r ??’c"/>
          <w:i w:val="0"/>
        </w:rPr>
        <w:t>value “IN PROGRESS</w:t>
      </w:r>
      <w:r w:rsidRPr="0070073A">
        <w:rPr>
          <w:rFonts w:eastAsia="?l?r ??’c"/>
          <w:i w:val="0"/>
        </w:rPr>
        <w:t>”</w:t>
      </w:r>
      <w:r>
        <w:rPr>
          <w:i w:val="0"/>
        </w:rPr>
        <w:t>.</w:t>
      </w:r>
      <w:r w:rsidRPr="0070073A">
        <w:rPr>
          <w:i w:val="0"/>
        </w:rPr>
        <w:t xml:space="preserve"> </w:t>
      </w:r>
    </w:p>
    <w:p w14:paraId="013963D5" w14:textId="77777777" w:rsidR="0092087E" w:rsidRDefault="0092087E" w:rsidP="0092087E">
      <w:pPr>
        <w:pStyle w:val="AuthorInstructions"/>
        <w:rPr>
          <w:i w:val="0"/>
        </w:rPr>
      </w:pPr>
      <w:r>
        <w:rPr>
          <w:i w:val="0"/>
        </w:rPr>
        <w:t xml:space="preserve">The HT Manager could set the value of additional elements that characterize the nature and the execution of the HT: </w:t>
      </w:r>
    </w:p>
    <w:p w14:paraId="11B78047" w14:textId="0909C96F" w:rsidR="0092087E" w:rsidRDefault="0092087E" w:rsidP="0092087E">
      <w:pPr>
        <w:pStyle w:val="AuthorInstructions"/>
        <w:numPr>
          <w:ilvl w:val="0"/>
          <w:numId w:val="39"/>
        </w:numPr>
        <w:rPr>
          <w:i w:val="0"/>
        </w:rPr>
      </w:pPr>
      <w:r w:rsidRPr="00D9419B">
        <w:rPr>
          <w:rFonts w:ascii="Courier" w:hAnsi="Courier"/>
          <w:b/>
          <w:i w:val="0"/>
        </w:rPr>
        <w:t>taskData/taskDetails</w:t>
      </w:r>
      <w:r w:rsidRPr="0070073A">
        <w:rPr>
          <w:rFonts w:ascii="Courier" w:hAnsi="Courier"/>
          <w:b/>
          <w:i w:val="0"/>
        </w:rPr>
        <w:t>/expirationTime</w:t>
      </w:r>
      <w:r>
        <w:rPr>
          <w:i w:val="0"/>
        </w:rPr>
        <w:t xml:space="preserve">: this element specifies a date/time by which the </w:t>
      </w:r>
      <w:r w:rsidR="004D39F3">
        <w:rPr>
          <w:i w:val="0"/>
        </w:rPr>
        <w:t xml:space="preserve">Final Report </w:t>
      </w:r>
      <w:r>
        <w:rPr>
          <w:i w:val="0"/>
        </w:rPr>
        <w:t>needs to be completed</w:t>
      </w:r>
      <w:r w:rsidR="004D39F3">
        <w:rPr>
          <w:i w:val="0"/>
        </w:rPr>
        <w:t>.</w:t>
      </w:r>
    </w:p>
    <w:p w14:paraId="0A61FC69" w14:textId="77777777" w:rsidR="009B5A36" w:rsidRDefault="009B5A36" w:rsidP="009B5A36">
      <w:pPr>
        <w:pStyle w:val="AuthorInstructions"/>
        <w:rPr>
          <w:i w:val="0"/>
        </w:rPr>
      </w:pP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taskData/input/part</w:t>
      </w:r>
      <w:r>
        <w:rPr>
          <w:i w:val="0"/>
        </w:rPr>
        <w:t xml:space="preserve"> for each input document referenced. The document referenced as input are listed below. Further details about attachment encoding within </w:t>
      </w:r>
      <w:r>
        <w:rPr>
          <w:rFonts w:ascii="Courier" w:hAnsi="Courier"/>
          <w:b/>
          <w:i w:val="0"/>
        </w:rPr>
        <w:t>ta</w:t>
      </w:r>
      <w:r w:rsidRPr="00BF5ACC">
        <w:rPr>
          <w:rFonts w:ascii="Courier" w:hAnsi="Courier"/>
          <w:b/>
          <w:i w:val="0"/>
        </w:rPr>
        <w:t>skData/input/part</w:t>
      </w:r>
      <w:r>
        <w:rPr>
          <w:i w:val="0"/>
        </w:rPr>
        <w:t xml:space="preserve"> are specified at ITI TF-3: Table 5.4.3-9 AttachmentInfo Element</w:t>
      </w:r>
    </w:p>
    <w:p w14:paraId="6C1CEC08" w14:textId="77777777" w:rsidR="009B5A36" w:rsidRPr="00332D34" w:rsidRDefault="009B5A36" w:rsidP="009B5A36">
      <w:pPr>
        <w:pStyle w:val="AuthorInstructions"/>
        <w:numPr>
          <w:ilvl w:val="0"/>
          <w:numId w:val="40"/>
        </w:numPr>
        <w:rPr>
          <w:i w:val="0"/>
        </w:rPr>
      </w:pPr>
      <w:r w:rsidRPr="00E17DE9">
        <w:rPr>
          <w:rFonts w:ascii="Courier" w:hAnsi="Courier"/>
          <w:b/>
          <w:i w:val="0"/>
        </w:rPr>
        <w:lastRenderedPageBreak/>
        <w:t>part/@name</w:t>
      </w:r>
      <w:r>
        <w:rPr>
          <w:i w:val="0"/>
        </w:rPr>
        <w:t xml:space="preserve"> =”ClinicalDocuments”: [0..*] this is an optional and repeatable input that identifies relevant Clinical Document.</w:t>
      </w:r>
    </w:p>
    <w:p w14:paraId="2C97EF56" w14:textId="77777777" w:rsidR="009B5A36" w:rsidRDefault="009B5A36" w:rsidP="009B5A36">
      <w:pPr>
        <w:pStyle w:val="AuthorInstructions"/>
        <w:numPr>
          <w:ilvl w:val="0"/>
          <w:numId w:val="40"/>
        </w:numPr>
        <w:rPr>
          <w:i w:val="0"/>
        </w:rPr>
      </w:pPr>
      <w:r w:rsidRPr="00982E86">
        <w:rPr>
          <w:rFonts w:ascii="Courier" w:hAnsi="Courier"/>
          <w:b/>
          <w:i w:val="0"/>
        </w:rPr>
        <w:t>part/@name</w:t>
      </w:r>
      <w:r>
        <w:rPr>
          <w:i w:val="0"/>
        </w:rPr>
        <w:t>=”ImageManifest”: [0..*]</w:t>
      </w:r>
      <w:r w:rsidRPr="00982E86">
        <w:rPr>
          <w:i w:val="0"/>
        </w:rPr>
        <w:t xml:space="preserve"> this is </w:t>
      </w:r>
      <w:r>
        <w:rPr>
          <w:i w:val="0"/>
        </w:rPr>
        <w:t xml:space="preserve">an optional and repeatable input </w:t>
      </w:r>
      <w:r w:rsidRPr="00982E86">
        <w:rPr>
          <w:i w:val="0"/>
        </w:rPr>
        <w:t xml:space="preserve">that identifies the Image Manifest of the </w:t>
      </w:r>
      <w:r>
        <w:rPr>
          <w:i w:val="0"/>
        </w:rPr>
        <w:t xml:space="preserve">relevant </w:t>
      </w:r>
      <w:r w:rsidRPr="00982E86">
        <w:rPr>
          <w:i w:val="0"/>
        </w:rPr>
        <w:t xml:space="preserve">images. </w:t>
      </w:r>
    </w:p>
    <w:p w14:paraId="5BC5769B" w14:textId="77777777" w:rsidR="009B5A36" w:rsidRDefault="009B5A36" w:rsidP="009B5A36">
      <w:pPr>
        <w:pStyle w:val="AuthorInstructions"/>
        <w:numPr>
          <w:ilvl w:val="0"/>
          <w:numId w:val="40"/>
        </w:numPr>
        <w:rPr>
          <w:i w:val="0"/>
        </w:rPr>
      </w:pPr>
      <w:r w:rsidRPr="00982E86">
        <w:rPr>
          <w:rFonts w:ascii="Courier" w:hAnsi="Courier"/>
          <w:b/>
          <w:i w:val="0"/>
        </w:rPr>
        <w:t>part/@name</w:t>
      </w:r>
      <w:r>
        <w:rPr>
          <w:rFonts w:ascii="Courier" w:hAnsi="Courier"/>
          <w:b/>
          <w:i w:val="0"/>
        </w:rPr>
        <w:t>=</w:t>
      </w:r>
      <w:r>
        <w:rPr>
          <w:i w:val="0"/>
        </w:rPr>
        <w:t>=”ClinicalVideos”: [0..*]</w:t>
      </w:r>
      <w:r w:rsidRPr="00982E86">
        <w:rPr>
          <w:i w:val="0"/>
        </w:rPr>
        <w:t xml:space="preserve"> this is </w:t>
      </w:r>
      <w:r>
        <w:rPr>
          <w:i w:val="0"/>
        </w:rPr>
        <w:t xml:space="preserve">an optional and repeatable input </w:t>
      </w:r>
      <w:r w:rsidRPr="00982E86">
        <w:rPr>
          <w:i w:val="0"/>
        </w:rPr>
        <w:t xml:space="preserve">that identifies the the </w:t>
      </w:r>
      <w:r>
        <w:rPr>
          <w:i w:val="0"/>
        </w:rPr>
        <w:t>relevant videos</w:t>
      </w:r>
    </w:p>
    <w:p w14:paraId="32788B8A" w14:textId="77777777" w:rsidR="009B5A36" w:rsidRDefault="009B5A36" w:rsidP="009B5A36">
      <w:pPr>
        <w:pStyle w:val="AuthorInstructions"/>
        <w:numPr>
          <w:ilvl w:val="0"/>
          <w:numId w:val="40"/>
        </w:numPr>
        <w:rPr>
          <w:i w:val="0"/>
        </w:rPr>
      </w:pPr>
      <w:r w:rsidRPr="00E17DE9">
        <w:rPr>
          <w:rFonts w:ascii="Courier" w:hAnsi="Courier"/>
          <w:b/>
          <w:i w:val="0"/>
        </w:rPr>
        <w:t>part/@name</w:t>
      </w:r>
      <w:r>
        <w:rPr>
          <w:i w:val="0"/>
        </w:rPr>
        <w:t xml:space="preserve"> =”HTRequest”: [1..1] this is a required input that identifies the HT Request document. See Section 3.Y1 4.1.2.2</w:t>
      </w:r>
    </w:p>
    <w:p w14:paraId="2BC55369" w14:textId="70143140" w:rsidR="009B5A36" w:rsidRPr="009B5A36" w:rsidRDefault="009B5A36" w:rsidP="009B5A36">
      <w:pPr>
        <w:pStyle w:val="AuthorInstructions"/>
        <w:numPr>
          <w:ilvl w:val="0"/>
          <w:numId w:val="40"/>
        </w:numPr>
        <w:rPr>
          <w:i w:val="0"/>
        </w:rPr>
      </w:pPr>
      <w:r w:rsidRPr="00E17DE9">
        <w:rPr>
          <w:rFonts w:ascii="Courier" w:hAnsi="Courier"/>
          <w:b/>
          <w:i w:val="0"/>
        </w:rPr>
        <w:t>part/@name</w:t>
      </w:r>
      <w:r>
        <w:rPr>
          <w:i w:val="0"/>
        </w:rPr>
        <w:t xml:space="preserve"> =”IndividualEvaluationReport”: [0..1] this is an output that describe what HT Participant thinks on this clinical case and how professional thinks patient has to be trated.</w:t>
      </w:r>
    </w:p>
    <w:p w14:paraId="1F27DE80" w14:textId="77777777" w:rsidR="009B5A36" w:rsidRDefault="009B5A36" w:rsidP="00CF412A">
      <w:pPr>
        <w:pStyle w:val="AuthorInstructions"/>
        <w:rPr>
          <w:i w:val="0"/>
        </w:rPr>
      </w:pPr>
    </w:p>
    <w:p w14:paraId="6DC9D4ED" w14:textId="6A8A8483" w:rsidR="00CF412A" w:rsidRDefault="00CF412A" w:rsidP="00CF412A">
      <w:pPr>
        <w:pStyle w:val="AuthorInstructions"/>
        <w:rPr>
          <w:i w:val="0"/>
        </w:rPr>
      </w:pPr>
      <w:r>
        <w:rPr>
          <w:i w:val="0"/>
        </w:rPr>
        <w:t xml:space="preserve">The HT Manager shall update the element </w:t>
      </w:r>
      <w:r w:rsidRPr="0070073A">
        <w:rPr>
          <w:rFonts w:ascii="Courier" w:hAnsi="Courier"/>
          <w:b/>
          <w:i w:val="0"/>
        </w:rPr>
        <w:t>&lt;XDWTask&gt;</w:t>
      </w:r>
      <w:r>
        <w:rPr>
          <w:i w:val="0"/>
        </w:rPr>
        <w:t xml:space="preserve"> to have a child element </w:t>
      </w:r>
      <w:r w:rsidRPr="00030837">
        <w:rPr>
          <w:rFonts w:ascii="Courier" w:hAnsi="Courier"/>
          <w:b/>
          <w:i w:val="0"/>
        </w:rPr>
        <w:t>taskData/</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p>
    <w:p w14:paraId="72FA7411" w14:textId="02BDD455" w:rsidR="00CF412A" w:rsidRPr="00854B89" w:rsidRDefault="00CF412A" w:rsidP="00CF412A">
      <w:pPr>
        <w:pStyle w:val="AuthorInstructions"/>
        <w:numPr>
          <w:ilvl w:val="0"/>
          <w:numId w:val="40"/>
        </w:numPr>
        <w:rPr>
          <w:i w:val="0"/>
        </w:rPr>
      </w:pPr>
      <w:r w:rsidRPr="00E17DE9">
        <w:rPr>
          <w:rFonts w:ascii="Courier" w:hAnsi="Courier"/>
          <w:b/>
          <w:i w:val="0"/>
        </w:rPr>
        <w:t>part/@name</w:t>
      </w:r>
      <w:r>
        <w:rPr>
          <w:i w:val="0"/>
        </w:rPr>
        <w:t xml:space="preserve"> =”ConnectionPointI</w:t>
      </w:r>
      <w:r w:rsidR="000E1B8B">
        <w:rPr>
          <w:i w:val="0"/>
        </w:rPr>
        <w:t xml:space="preserve">nformation”: </w:t>
      </w:r>
      <w:r w:rsidR="006B5334">
        <w:rPr>
          <w:i w:val="0"/>
        </w:rPr>
        <w:t>[1..1]</w:t>
      </w:r>
      <w:r>
        <w:rPr>
          <w:i w:val="0"/>
        </w:rPr>
        <w:t xml:space="preserve"> this is an output that contain the link that allow to access to videoconference room, for example.</w:t>
      </w:r>
    </w:p>
    <w:p w14:paraId="3199C1DA" w14:textId="77777777" w:rsidR="00CF412A" w:rsidRDefault="00CF412A" w:rsidP="00E12A19">
      <w:pPr>
        <w:pStyle w:val="AuthorInstructions"/>
        <w:rPr>
          <w:rFonts w:ascii="Courier" w:hAnsi="Courier"/>
          <w:i w:val="0"/>
          <w:highlight w:val="yellow"/>
        </w:rPr>
      </w:pPr>
    </w:p>
    <w:p w14:paraId="47C0E97A" w14:textId="31657CBB" w:rsidR="0092087E" w:rsidRDefault="0092087E" w:rsidP="0092087E">
      <w:pPr>
        <w:pStyle w:val="Titolo5"/>
        <w:numPr>
          <w:ilvl w:val="0"/>
          <w:numId w:val="0"/>
        </w:numPr>
        <w:rPr>
          <w:noProof w:val="0"/>
        </w:rPr>
      </w:pPr>
      <w:r w:rsidRPr="000807AC">
        <w:rPr>
          <w:noProof w:val="0"/>
        </w:rPr>
        <w:t>3.Y</w:t>
      </w:r>
      <w:r w:rsidR="004F591C">
        <w:rPr>
          <w:noProof w:val="0"/>
        </w:rPr>
        <w:t>7</w:t>
      </w:r>
      <w:r w:rsidRPr="000807AC">
        <w:rPr>
          <w:noProof w:val="0"/>
        </w:rPr>
        <w:t>.4.1.2</w:t>
      </w:r>
      <w:r>
        <w:rPr>
          <w:noProof w:val="0"/>
        </w:rPr>
        <w:t>.2</w:t>
      </w:r>
      <w:r w:rsidRPr="000807AC">
        <w:rPr>
          <w:noProof w:val="0"/>
        </w:rPr>
        <w:t xml:space="preserve"> </w:t>
      </w:r>
      <w:r>
        <w:rPr>
          <w:noProof w:val="0"/>
        </w:rPr>
        <w:t>Document Sharing Metadata Requirements</w:t>
      </w:r>
    </w:p>
    <w:p w14:paraId="4EC9CFD0" w14:textId="77777777" w:rsidR="0092087E" w:rsidRDefault="0092087E" w:rsidP="0092087E">
      <w:pPr>
        <w:pStyle w:val="Corpodeltesto"/>
      </w:pPr>
      <w:r>
        <w:t>Document metadata for this transaction shall comply with the requirements in ITI TF-3:4 “Metadata used in Document Sharing Profiles”.</w:t>
      </w:r>
    </w:p>
    <w:p w14:paraId="2F3642AB" w14:textId="36540AF9" w:rsidR="0092087E" w:rsidRDefault="0092087E" w:rsidP="0092087E">
      <w:pPr>
        <w:pStyle w:val="Corpodeltesto"/>
      </w:pPr>
      <w:r>
        <w:t>This section specifies additional Document Sharing Metadata requirements for the Heart Team Workflow Document.</w:t>
      </w:r>
    </w:p>
    <w:p w14:paraId="4FA8675F" w14:textId="77777777" w:rsidR="0092087E" w:rsidRDefault="0092087E" w:rsidP="0092087E">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0A928BC5" w14:textId="77777777" w:rsidR="0092087E" w:rsidRDefault="0092087E" w:rsidP="0092087E">
      <w:pPr>
        <w:pStyle w:val="Corpodeltesto"/>
        <w:numPr>
          <w:ilvl w:val="0"/>
          <w:numId w:val="53"/>
        </w:numPr>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3308B964" w14:textId="77777777" w:rsidR="0092087E" w:rsidRDefault="0092087E" w:rsidP="0092087E">
      <w:pPr>
        <w:pStyle w:val="Corpodeltesto"/>
        <w:numPr>
          <w:ilvl w:val="0"/>
          <w:numId w:val="41"/>
        </w:numPr>
      </w:pPr>
      <w:r>
        <w:t>A single entry of eventCodeList shall convey the actual status (OPEN) of the workflow: code = “</w:t>
      </w:r>
      <w:r w:rsidRPr="00B1774E">
        <w:t>urn:ihe:iti:xdw:2011:eventCode:open</w:t>
      </w:r>
      <w:r>
        <w:t>” codingScheme=”</w:t>
      </w:r>
      <w:r w:rsidRPr="00B1774E">
        <w:t xml:space="preserve"> </w:t>
      </w:r>
      <w:r w:rsidRPr="00706C02">
        <w:rPr>
          <w:highlight w:val="yellow"/>
        </w:rPr>
        <w:t>1.3.6.1.4.1.19376.1.2.3</w:t>
      </w:r>
      <w:r>
        <w:t>”</w:t>
      </w:r>
    </w:p>
    <w:p w14:paraId="70BD0D56" w14:textId="2C191727" w:rsidR="0092087E" w:rsidRDefault="003C30B4" w:rsidP="0092087E">
      <w:pPr>
        <w:pStyle w:val="Corpodeltesto"/>
        <w:numPr>
          <w:ilvl w:val="0"/>
          <w:numId w:val="41"/>
        </w:numPr>
      </w:pPr>
      <w:r>
        <w:t>A single entry of</w:t>
      </w:r>
      <w:r w:rsidR="00BC04F7">
        <w:t xml:space="preserve"> the</w:t>
      </w:r>
      <w:r w:rsidR="0092087E">
        <w:t xml:space="preserve"> eventCodeList metadata shall convey the status of the HT Invitation task: code=”urn:ihe:</w:t>
      </w:r>
      <w:r w:rsidR="006C2A49">
        <w:t>pcc:xcht</w:t>
      </w:r>
      <w:r w:rsidR="004F591C">
        <w:t>-wd:2015:eventCodeTaskStatus:</w:t>
      </w:r>
      <w:r w:rsidR="005F6A25">
        <w:t>HTPerform</w:t>
      </w:r>
      <w:r w:rsidR="004F591C">
        <w:t>InProgress</w:t>
      </w:r>
      <w:r w:rsidR="0092087E">
        <w:t xml:space="preserve">” codingScheme=”1.3.6.1.4.1.19376.1.2.1” </w:t>
      </w:r>
    </w:p>
    <w:p w14:paraId="1FB59E8B" w14:textId="72A42E48" w:rsidR="0092087E" w:rsidRPr="003651D9" w:rsidRDefault="0092087E" w:rsidP="0092087E">
      <w:pPr>
        <w:pStyle w:val="Titolo5"/>
        <w:numPr>
          <w:ilvl w:val="0"/>
          <w:numId w:val="0"/>
        </w:numPr>
        <w:rPr>
          <w:noProof w:val="0"/>
        </w:rPr>
      </w:pPr>
      <w:r w:rsidRPr="003651D9">
        <w:rPr>
          <w:noProof w:val="0"/>
        </w:rPr>
        <w:lastRenderedPageBreak/>
        <w:t>3.Y</w:t>
      </w:r>
      <w:r w:rsidR="004F591C">
        <w:rPr>
          <w:noProof w:val="0"/>
        </w:rPr>
        <w:t>7</w:t>
      </w:r>
      <w:r w:rsidRPr="003651D9">
        <w:rPr>
          <w:noProof w:val="0"/>
        </w:rPr>
        <w:t>.4.1.3 Expected Actions</w:t>
      </w:r>
    </w:p>
    <w:p w14:paraId="15900F8B" w14:textId="190EAD7E" w:rsidR="0092087E" w:rsidRPr="0070073A" w:rsidRDefault="0092087E" w:rsidP="0092087E">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TF-2b:3.41.4.1.3</w:t>
      </w:r>
      <w:r>
        <w:rPr>
          <w:i w:val="0"/>
        </w:rPr>
        <w:t>.</w:t>
      </w:r>
    </w:p>
    <w:p w14:paraId="52B10131" w14:textId="77777777" w:rsidR="0092087E" w:rsidRPr="003651D9" w:rsidRDefault="0092087E" w:rsidP="0092087E">
      <w:pPr>
        <w:pStyle w:val="AuthorInstructions"/>
      </w:pPr>
    </w:p>
    <w:p w14:paraId="6B878964" w14:textId="07F79FC0" w:rsidR="0092087E" w:rsidRPr="003651D9" w:rsidRDefault="0092087E" w:rsidP="0092087E">
      <w:pPr>
        <w:pStyle w:val="Titolo4"/>
        <w:numPr>
          <w:ilvl w:val="0"/>
          <w:numId w:val="0"/>
        </w:numPr>
        <w:rPr>
          <w:noProof w:val="0"/>
        </w:rPr>
      </w:pPr>
      <w:r w:rsidRPr="003651D9">
        <w:rPr>
          <w:noProof w:val="0"/>
        </w:rPr>
        <w:t>3.Y</w:t>
      </w:r>
      <w:r w:rsidR="004F591C">
        <w:rPr>
          <w:noProof w:val="0"/>
        </w:rPr>
        <w:t>7</w:t>
      </w:r>
      <w:r w:rsidRPr="003651D9">
        <w:rPr>
          <w:noProof w:val="0"/>
        </w:rPr>
        <w:t xml:space="preserve">.4.2 </w:t>
      </w:r>
      <w:r>
        <w:rPr>
          <w:noProof w:val="0"/>
        </w:rPr>
        <w:t>Provide And Register Document set-b Response</w:t>
      </w:r>
    </w:p>
    <w:p w14:paraId="49AEC44D" w14:textId="77777777" w:rsidR="0092087E" w:rsidRPr="000807AC" w:rsidRDefault="0092087E" w:rsidP="0092087E">
      <w:pPr>
        <w:pStyle w:val="AuthorInstructions"/>
      </w:pPr>
      <w:r>
        <w:rPr>
          <w:i w:val="0"/>
        </w:rPr>
        <w:t>This specification does not add additional requirements for the Provide And Register Document Set-b Response message defined in</w:t>
      </w:r>
      <w:r w:rsidRPr="0070073A">
        <w:rPr>
          <w:i w:val="0"/>
        </w:rPr>
        <w:t xml:space="preserve"> ITI TF-2b:3.41.4.2</w:t>
      </w:r>
      <w:r>
        <w:rPr>
          <w:i w:val="0"/>
        </w:rPr>
        <w:t xml:space="preserve">. </w:t>
      </w:r>
    </w:p>
    <w:p w14:paraId="50ADAB4B" w14:textId="77777777" w:rsidR="0092087E" w:rsidRPr="003651D9" w:rsidRDefault="0092087E" w:rsidP="0092087E">
      <w:pPr>
        <w:pStyle w:val="AuthorInstructions"/>
      </w:pPr>
    </w:p>
    <w:p w14:paraId="3191369C" w14:textId="61C57C31" w:rsidR="0092087E" w:rsidRPr="003651D9" w:rsidRDefault="0092087E" w:rsidP="0092087E">
      <w:pPr>
        <w:pStyle w:val="Titolo5"/>
        <w:numPr>
          <w:ilvl w:val="0"/>
          <w:numId w:val="0"/>
        </w:numPr>
        <w:rPr>
          <w:noProof w:val="0"/>
        </w:rPr>
      </w:pPr>
      <w:r w:rsidRPr="003651D9">
        <w:rPr>
          <w:noProof w:val="0"/>
        </w:rPr>
        <w:t>3.Y</w:t>
      </w:r>
      <w:r w:rsidR="004F591C">
        <w:rPr>
          <w:noProof w:val="0"/>
        </w:rPr>
        <w:t>7</w:t>
      </w:r>
      <w:r w:rsidRPr="003651D9">
        <w:rPr>
          <w:noProof w:val="0"/>
        </w:rPr>
        <w:t>.4.2.1 Trigger Events</w:t>
      </w:r>
    </w:p>
    <w:p w14:paraId="2AE8DAC3" w14:textId="77777777" w:rsidR="0092087E" w:rsidRPr="000807AC" w:rsidRDefault="0092087E" w:rsidP="0092087E">
      <w:pPr>
        <w:pStyle w:val="AuthorInstructions"/>
      </w:pPr>
      <w:r w:rsidRPr="00E17DE9">
        <w:rPr>
          <w:i w:val="0"/>
        </w:rPr>
        <w:t>See section ITI TF-2b:3.41.4.2</w:t>
      </w:r>
      <w:r>
        <w:rPr>
          <w:i w:val="0"/>
        </w:rPr>
        <w:t>.1</w:t>
      </w:r>
    </w:p>
    <w:p w14:paraId="421D2762" w14:textId="77777777" w:rsidR="0092087E" w:rsidRPr="003651D9" w:rsidRDefault="0092087E" w:rsidP="0092087E">
      <w:pPr>
        <w:pStyle w:val="AuthorInstructions"/>
      </w:pPr>
    </w:p>
    <w:p w14:paraId="737CAB72" w14:textId="0408C7E8" w:rsidR="0092087E" w:rsidRPr="003651D9" w:rsidRDefault="0092087E" w:rsidP="0092087E">
      <w:pPr>
        <w:pStyle w:val="Titolo5"/>
        <w:numPr>
          <w:ilvl w:val="0"/>
          <w:numId w:val="0"/>
        </w:numPr>
        <w:rPr>
          <w:noProof w:val="0"/>
        </w:rPr>
      </w:pPr>
      <w:r w:rsidRPr="003651D9">
        <w:rPr>
          <w:noProof w:val="0"/>
        </w:rPr>
        <w:t>3.Y</w:t>
      </w:r>
      <w:r w:rsidR="004F591C">
        <w:rPr>
          <w:noProof w:val="0"/>
        </w:rPr>
        <w:t>7</w:t>
      </w:r>
      <w:r w:rsidRPr="003651D9">
        <w:rPr>
          <w:noProof w:val="0"/>
        </w:rPr>
        <w:t>.4.2.2 Message Semantics</w:t>
      </w:r>
    </w:p>
    <w:p w14:paraId="10CA343F" w14:textId="77777777" w:rsidR="0092087E" w:rsidRPr="000807AC" w:rsidRDefault="0092087E" w:rsidP="0092087E">
      <w:pPr>
        <w:pStyle w:val="AuthorInstructions"/>
      </w:pPr>
      <w:r w:rsidRPr="00E17DE9">
        <w:rPr>
          <w:i w:val="0"/>
        </w:rPr>
        <w:t>See section ITI TF-2b:3.41.4.2</w:t>
      </w:r>
      <w:r>
        <w:rPr>
          <w:i w:val="0"/>
        </w:rPr>
        <w:t>.2</w:t>
      </w:r>
    </w:p>
    <w:p w14:paraId="384303DE" w14:textId="77777777" w:rsidR="0092087E" w:rsidRPr="003651D9" w:rsidRDefault="0092087E" w:rsidP="0092087E">
      <w:pPr>
        <w:pStyle w:val="AuthorInstructions"/>
      </w:pPr>
    </w:p>
    <w:p w14:paraId="7DF83137" w14:textId="1173D731" w:rsidR="0092087E" w:rsidRPr="003651D9" w:rsidRDefault="0092087E" w:rsidP="0092087E">
      <w:pPr>
        <w:pStyle w:val="Titolo5"/>
        <w:numPr>
          <w:ilvl w:val="0"/>
          <w:numId w:val="0"/>
        </w:numPr>
        <w:rPr>
          <w:noProof w:val="0"/>
        </w:rPr>
      </w:pPr>
      <w:r w:rsidRPr="003651D9">
        <w:rPr>
          <w:noProof w:val="0"/>
        </w:rPr>
        <w:t>3.Y</w:t>
      </w:r>
      <w:r w:rsidR="004F591C">
        <w:rPr>
          <w:noProof w:val="0"/>
        </w:rPr>
        <w:t>7</w:t>
      </w:r>
      <w:r w:rsidRPr="003651D9">
        <w:rPr>
          <w:noProof w:val="0"/>
        </w:rPr>
        <w:t>.4.2.3 Expected Actions</w:t>
      </w:r>
    </w:p>
    <w:p w14:paraId="3584F574" w14:textId="77777777" w:rsidR="0092087E" w:rsidRDefault="0092087E" w:rsidP="0092087E">
      <w:pPr>
        <w:pStyle w:val="AuthorInstructions"/>
        <w:rPr>
          <w:i w:val="0"/>
        </w:rPr>
      </w:pPr>
      <w:r w:rsidRPr="00E17DE9">
        <w:rPr>
          <w:i w:val="0"/>
        </w:rPr>
        <w:t>See section ITI TF-2b:3.41.4.2</w:t>
      </w:r>
      <w:r>
        <w:rPr>
          <w:i w:val="0"/>
        </w:rPr>
        <w:t>.3.</w:t>
      </w:r>
    </w:p>
    <w:p w14:paraId="48C94153" w14:textId="77777777" w:rsidR="0092087E" w:rsidRDefault="0092087E" w:rsidP="0092087E">
      <w:pPr>
        <w:pStyle w:val="NormaleWeb"/>
        <w:shd w:val="clear" w:color="auto" w:fill="FFFFFF"/>
        <w:rPr>
          <w:lang w:val="it-IT" w:eastAsia="it-IT"/>
        </w:rPr>
      </w:pPr>
      <w:r>
        <w:t xml:space="preserve">If an error is generated by the Document Repository that error should be managed by the HT Manager in accordance to local defined behaviors, and in accordance to XDW actor behaviors (race condition) defined in section </w:t>
      </w:r>
      <w:r w:rsidRPr="00FA6C72">
        <w:rPr>
          <w:lang w:val="it-IT" w:eastAsia="it-IT"/>
        </w:rPr>
        <w:t xml:space="preserve">ITI TF-3: 5.4.5.1 </w:t>
      </w:r>
    </w:p>
    <w:p w14:paraId="6BDBF35A" w14:textId="77777777" w:rsidR="0092087E" w:rsidRPr="000375FA" w:rsidRDefault="0092087E" w:rsidP="0092087E">
      <w:pPr>
        <w:pStyle w:val="NormaleWeb"/>
        <w:shd w:val="clear" w:color="auto" w:fill="FFFFFF"/>
        <w:rPr>
          <w:rFonts w:ascii="Times" w:hAnsi="Times"/>
          <w:sz w:val="20"/>
          <w:szCs w:val="20"/>
          <w:lang w:val="it-IT" w:eastAsia="it-IT"/>
        </w:rPr>
      </w:pPr>
    </w:p>
    <w:p w14:paraId="7013BA9B" w14:textId="217C90DE" w:rsidR="0092087E" w:rsidRPr="003651D9" w:rsidRDefault="0092087E" w:rsidP="0092087E">
      <w:pPr>
        <w:pStyle w:val="Titolo3"/>
        <w:numPr>
          <w:ilvl w:val="0"/>
          <w:numId w:val="0"/>
        </w:numPr>
        <w:rPr>
          <w:noProof w:val="0"/>
        </w:rPr>
      </w:pPr>
      <w:r w:rsidRPr="003651D9">
        <w:rPr>
          <w:noProof w:val="0"/>
        </w:rPr>
        <w:t>3.Y</w:t>
      </w:r>
      <w:r w:rsidR="004F591C">
        <w:rPr>
          <w:noProof w:val="0"/>
        </w:rPr>
        <w:t>7</w:t>
      </w:r>
      <w:r w:rsidRPr="003651D9">
        <w:rPr>
          <w:noProof w:val="0"/>
        </w:rPr>
        <w:t>.5 Security Considerations</w:t>
      </w:r>
    </w:p>
    <w:p w14:paraId="3FEAB057" w14:textId="77777777" w:rsidR="0092087E" w:rsidRPr="0070073A" w:rsidRDefault="0092087E" w:rsidP="0092087E">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TF-2b:3.41.</w:t>
      </w:r>
      <w:r>
        <w:rPr>
          <w:rFonts w:ascii="Times New Roman" w:hAnsi="Times New Roman"/>
          <w:b w:val="0"/>
          <w:noProof w:val="0"/>
          <w:kern w:val="0"/>
          <w:sz w:val="24"/>
        </w:rPr>
        <w:t>5.</w:t>
      </w:r>
    </w:p>
    <w:p w14:paraId="297BBFF7" w14:textId="77777777" w:rsidR="0092087E" w:rsidRPr="003651D9" w:rsidRDefault="0092087E" w:rsidP="0092087E">
      <w:pPr>
        <w:pStyle w:val="AuthorInstructions"/>
      </w:pPr>
    </w:p>
    <w:p w14:paraId="0B802FB7" w14:textId="19656C64" w:rsidR="0092087E" w:rsidRPr="003651D9" w:rsidRDefault="0092087E" w:rsidP="0092087E">
      <w:pPr>
        <w:pStyle w:val="Titolo4"/>
        <w:numPr>
          <w:ilvl w:val="0"/>
          <w:numId w:val="0"/>
        </w:numPr>
        <w:rPr>
          <w:noProof w:val="0"/>
        </w:rPr>
      </w:pPr>
      <w:r w:rsidRPr="003651D9">
        <w:rPr>
          <w:noProof w:val="0"/>
        </w:rPr>
        <w:t>3.Y</w:t>
      </w:r>
      <w:r w:rsidR="004F591C">
        <w:rPr>
          <w:noProof w:val="0"/>
        </w:rPr>
        <w:t>7</w:t>
      </w:r>
      <w:r w:rsidRPr="003651D9">
        <w:rPr>
          <w:noProof w:val="0"/>
        </w:rPr>
        <w:t>.5.1 Security Audit Considerations</w:t>
      </w:r>
    </w:p>
    <w:p w14:paraId="4FB32FCF" w14:textId="77777777" w:rsidR="0092087E" w:rsidRPr="00E17DE9" w:rsidRDefault="0092087E" w:rsidP="0092087E">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TF-2b:3.41.</w:t>
      </w:r>
      <w:r>
        <w:rPr>
          <w:rFonts w:ascii="Times New Roman" w:hAnsi="Times New Roman"/>
          <w:b w:val="0"/>
          <w:noProof w:val="0"/>
          <w:kern w:val="0"/>
          <w:sz w:val="24"/>
        </w:rPr>
        <w:t>5.1.</w:t>
      </w:r>
    </w:p>
    <w:p w14:paraId="6939BC80" w14:textId="77777777" w:rsidR="0092087E" w:rsidRDefault="0092087E" w:rsidP="00C57C6C">
      <w:pPr>
        <w:pStyle w:val="AuthorInstructions"/>
        <w:rPr>
          <w:i w:val="0"/>
        </w:rPr>
      </w:pPr>
    </w:p>
    <w:p w14:paraId="42D98ED3" w14:textId="77777777" w:rsidR="002956C1" w:rsidRDefault="002956C1" w:rsidP="00C57C6C">
      <w:pPr>
        <w:pStyle w:val="AuthorInstructions"/>
        <w:rPr>
          <w:i w:val="0"/>
        </w:rPr>
      </w:pPr>
    </w:p>
    <w:p w14:paraId="66ADA337" w14:textId="72249798" w:rsidR="002956C1" w:rsidRPr="00DB4351" w:rsidRDefault="002956C1" w:rsidP="002956C1">
      <w:pPr>
        <w:pStyle w:val="Titolo2"/>
        <w:numPr>
          <w:ilvl w:val="0"/>
          <w:numId w:val="0"/>
        </w:numPr>
        <w:ind w:left="576" w:hanging="576"/>
      </w:pPr>
      <w:r w:rsidRPr="003651D9">
        <w:rPr>
          <w:noProof w:val="0"/>
        </w:rPr>
        <w:lastRenderedPageBreak/>
        <w:t>3.Y</w:t>
      </w:r>
      <w:r>
        <w:rPr>
          <w:noProof w:val="0"/>
        </w:rPr>
        <w:t>8</w:t>
      </w:r>
      <w:r w:rsidRPr="003651D9">
        <w:rPr>
          <w:noProof w:val="0"/>
        </w:rPr>
        <w:t xml:space="preserve"> </w:t>
      </w:r>
      <w:r>
        <w:t>Complete Heart Team</w:t>
      </w:r>
      <w:r w:rsidRPr="00D82C8E">
        <w:rPr>
          <w:noProof w:val="0"/>
        </w:rPr>
        <w:t xml:space="preserve"> </w:t>
      </w:r>
      <w:r w:rsidRPr="003651D9">
        <w:rPr>
          <w:noProof w:val="0"/>
        </w:rPr>
        <w:t>[</w:t>
      </w:r>
      <w:r>
        <w:rPr>
          <w:noProof w:val="0"/>
        </w:rPr>
        <w:t>PCC</w:t>
      </w:r>
      <w:r w:rsidRPr="003651D9">
        <w:rPr>
          <w:noProof w:val="0"/>
        </w:rPr>
        <w:t>-</w:t>
      </w:r>
      <w:r>
        <w:rPr>
          <w:noProof w:val="0"/>
        </w:rPr>
        <w:t>Y8</w:t>
      </w:r>
      <w:r w:rsidRPr="003651D9">
        <w:rPr>
          <w:noProof w:val="0"/>
        </w:rPr>
        <w:t>]</w:t>
      </w:r>
      <w:r>
        <w:rPr>
          <w:noProof w:val="0"/>
        </w:rPr>
        <w:t xml:space="preserve"> </w:t>
      </w:r>
    </w:p>
    <w:p w14:paraId="5B07F698" w14:textId="632846C3" w:rsidR="002174BE" w:rsidRDefault="002956C1" w:rsidP="001036C3">
      <w:pPr>
        <w:pStyle w:val="Titolo3"/>
        <w:numPr>
          <w:ilvl w:val="0"/>
          <w:numId w:val="0"/>
        </w:numPr>
      </w:pPr>
      <w:r w:rsidRPr="003651D9">
        <w:rPr>
          <w:noProof w:val="0"/>
        </w:rPr>
        <w:t>3.Y</w:t>
      </w:r>
      <w:r>
        <w:rPr>
          <w:noProof w:val="0"/>
        </w:rPr>
        <w:t>6</w:t>
      </w:r>
      <w:r w:rsidRPr="003651D9">
        <w:rPr>
          <w:noProof w:val="0"/>
        </w:rPr>
        <w:t>.1 Scope</w:t>
      </w:r>
    </w:p>
    <w:p w14:paraId="04D98731" w14:textId="04BEBC3D" w:rsidR="002956C1" w:rsidRDefault="002956C1" w:rsidP="002956C1">
      <w:pPr>
        <w:pStyle w:val="Corpodeltesto"/>
        <w:tabs>
          <w:tab w:val="right" w:pos="9360"/>
        </w:tabs>
      </w:pPr>
      <w:r w:rsidRPr="00664105">
        <w:t xml:space="preserve">The </w:t>
      </w:r>
      <w:r>
        <w:t>Complete Heart Team</w:t>
      </w:r>
      <w:r w:rsidRPr="00664105">
        <w:t xml:space="preserve"> transaction </w:t>
      </w:r>
      <w:r>
        <w:t>updates and submits an updated</w:t>
      </w:r>
      <w:r w:rsidRPr="00664105">
        <w:t xml:space="preserve"> Workflow Document, in order </w:t>
      </w:r>
      <w:r w:rsidR="009D0E95">
        <w:t>for the</w:t>
      </w:r>
      <w:r>
        <w:t xml:space="preserve"> HT Manager </w:t>
      </w:r>
      <w:r w:rsidR="009D0E95">
        <w:t xml:space="preserve">to </w:t>
      </w:r>
      <w:r>
        <w:t>provide</w:t>
      </w:r>
      <w:r w:rsidR="009D0E95">
        <w:t xml:space="preserve"> the</w:t>
      </w:r>
      <w:r>
        <w:t xml:space="preserve"> Final Report</w:t>
      </w:r>
      <w:r w:rsidR="009D0E95">
        <w:t xml:space="preserve"> in response</w:t>
      </w:r>
      <w:r w:rsidR="0006776F">
        <w:t xml:space="preserve"> to</w:t>
      </w:r>
      <w:r w:rsidR="003B24F7">
        <w:t xml:space="preserve"> </w:t>
      </w:r>
      <w:r w:rsidR="0006776F">
        <w:t xml:space="preserve">the </w:t>
      </w:r>
      <w:r>
        <w:t>HT Request</w:t>
      </w:r>
      <w:r w:rsidRPr="00664105">
        <w:t>.</w:t>
      </w:r>
      <w:r>
        <w:t xml:space="preserve"> </w:t>
      </w:r>
    </w:p>
    <w:p w14:paraId="17A1FBE1" w14:textId="77777777" w:rsidR="002956C1" w:rsidRPr="003651D9" w:rsidRDefault="002956C1" w:rsidP="002956C1">
      <w:pPr>
        <w:pStyle w:val="Corpodeltesto"/>
      </w:pPr>
    </w:p>
    <w:p w14:paraId="3C4897BE" w14:textId="48F08F6C" w:rsidR="002956C1" w:rsidRPr="003651D9" w:rsidRDefault="002956C1" w:rsidP="002956C1">
      <w:pPr>
        <w:pStyle w:val="Titolo3"/>
        <w:numPr>
          <w:ilvl w:val="0"/>
          <w:numId w:val="0"/>
        </w:numPr>
        <w:rPr>
          <w:noProof w:val="0"/>
        </w:rPr>
      </w:pPr>
      <w:r w:rsidRPr="003651D9">
        <w:rPr>
          <w:noProof w:val="0"/>
        </w:rPr>
        <w:t>3.Y</w:t>
      </w:r>
      <w:r w:rsidR="002B240A">
        <w:rPr>
          <w:noProof w:val="0"/>
        </w:rPr>
        <w:t>8</w:t>
      </w:r>
      <w:r w:rsidRPr="003651D9">
        <w:rPr>
          <w:noProof w:val="0"/>
        </w:rPr>
        <w:t>.2</w:t>
      </w:r>
      <w:r>
        <w:rPr>
          <w:noProof w:val="0"/>
        </w:rPr>
        <w:t xml:space="preserve"> </w:t>
      </w:r>
      <w:r w:rsidRPr="003651D9">
        <w:rPr>
          <w:noProof w:val="0"/>
        </w:rPr>
        <w:t>Actor Roles</w:t>
      </w:r>
    </w:p>
    <w:p w14:paraId="47F225EB" w14:textId="77777777" w:rsidR="002956C1" w:rsidRPr="003651D9" w:rsidRDefault="002956C1" w:rsidP="002956C1">
      <w:pPr>
        <w:pStyle w:val="Corpodeltesto"/>
        <w:jc w:val="center"/>
      </w:pPr>
      <w:r>
        <w:rPr>
          <w:noProof/>
          <w:lang w:val="it-IT" w:eastAsia="it-IT"/>
        </w:rPr>
        <mc:AlternateContent>
          <mc:Choice Requires="wpg">
            <w:drawing>
              <wp:inline distT="0" distB="0" distL="0" distR="0" wp14:anchorId="511F0C71" wp14:editId="2F2D2138">
                <wp:extent cx="3749293" cy="1594537"/>
                <wp:effectExtent l="0" t="0" r="35560" b="31115"/>
                <wp:docPr id="280"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81"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DF570C7" w14:textId="3BC721A1" w:rsidR="00704901" w:rsidRDefault="00704901" w:rsidP="002956C1">
                              <w:pPr>
                                <w:spacing w:before="0"/>
                                <w:jc w:val="center"/>
                                <w:rPr>
                                  <w:sz w:val="18"/>
                                </w:rPr>
                              </w:pPr>
                              <w:r>
                                <w:rPr>
                                  <w:sz w:val="18"/>
                                </w:rPr>
                                <w:t>Complete Heart Team</w:t>
                              </w:r>
                              <w:r w:rsidRPr="00A71BB9">
                                <w:rPr>
                                  <w:sz w:val="18"/>
                                </w:rPr>
                                <w:t xml:space="preserve"> </w:t>
                              </w:r>
                              <w:r>
                                <w:rPr>
                                  <w:sz w:val="18"/>
                                </w:rPr>
                                <w:t>[PCC-Y8]</w:t>
                              </w:r>
                            </w:p>
                            <w:p w14:paraId="7BF47B39" w14:textId="77777777" w:rsidR="00704901" w:rsidRDefault="00704901" w:rsidP="002956C1">
                              <w:pPr>
                                <w:spacing w:before="0"/>
                              </w:pPr>
                            </w:p>
                            <w:p w14:paraId="6D284080" w14:textId="77777777" w:rsidR="00704901" w:rsidRDefault="00704901" w:rsidP="002956C1">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83"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7395023" w14:textId="6161E365" w:rsidR="00704901" w:rsidRDefault="00704901" w:rsidP="002956C1">
                              <w:pPr>
                                <w:spacing w:before="0"/>
                                <w:rPr>
                                  <w:sz w:val="18"/>
                                </w:rPr>
                              </w:pPr>
                              <w:r>
                                <w:rPr>
                                  <w:sz w:val="18"/>
                                </w:rPr>
                                <w:t>HT Manager</w:t>
                              </w:r>
                            </w:p>
                            <w:p w14:paraId="1CC440C2" w14:textId="77777777" w:rsidR="00704901" w:rsidRDefault="00704901" w:rsidP="002956C1">
                              <w:pPr>
                                <w:spacing w:before="0"/>
                              </w:pPr>
                            </w:p>
                            <w:p w14:paraId="2FF5177D" w14:textId="035D8598" w:rsidR="00704901" w:rsidRDefault="00704901" w:rsidP="002956C1">
                              <w:pPr>
                                <w:spacing w:before="0"/>
                                <w:rPr>
                                  <w:sz w:val="18"/>
                                </w:rPr>
                              </w:pPr>
                            </w:p>
                          </w:txbxContent>
                        </wps:txbx>
                        <wps:bodyPr rot="0" vert="horz" wrap="square" lIns="91440" tIns="45720" rIns="91440" bIns="45720" anchor="t" anchorCtr="0" upright="1">
                          <a:noAutofit/>
                        </wps:bodyPr>
                      </wps:wsp>
                      <wps:wsp>
                        <wps:cNvPr id="284"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40427DE" w14:textId="77777777" w:rsidR="00704901" w:rsidRDefault="00704901" w:rsidP="002956C1">
                              <w:pPr>
                                <w:spacing w:before="0"/>
                                <w:rPr>
                                  <w:sz w:val="18"/>
                                </w:rPr>
                              </w:pPr>
                              <w:r>
                                <w:rPr>
                                  <w:sz w:val="18"/>
                                </w:rPr>
                                <w:t>XDS Document Repository</w:t>
                              </w:r>
                            </w:p>
                          </w:txbxContent>
                        </wps:txbx>
                        <wps:bodyPr rot="0" vert="horz" wrap="square" lIns="91440" tIns="45720" rIns="91440" bIns="45720" anchor="t" anchorCtr="0" upright="1">
                          <a:noAutofit/>
                        </wps:bodyPr>
                      </wps:wsp>
                      <wps:wsp>
                        <wps:cNvPr id="286"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59"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4k4StswQAAGEUAAAOAAAA&#10;AAAAAAAAAAAAACwCAABkcnMvZTJvRG9jLnhtbFBLAQItABQABgAIAAAAIQCblVQT3QAAAAUBAAAP&#10;AAAAAAAAAAAAAAAAAAsHAABkcnMvZG93bnJldi54bWxQSwUGAAAAAAQABADzAAAAFQgAAAAA&#10;">
                <o:lock v:ext="edit" aspectratio="t"/>
                <v:rect id="AutoShape 22" o:spid="_x0000_s1160"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FyvxQAA&#10;ANwAAAAPAAAAZHJzL2Rvd25yZXYueG1sRI9Ba4NAFITvhfyH5QVyKc2aHIrYbEIQQiUEpKbN+eG+&#10;qtR9q+5Wzb/vFgo9DjPzDbM7zKYVIw2usaxgs45AEJdWN1wpeL+enmIQziNrbC2Tgjs5OOwXDztM&#10;tJ34jcbCVyJA2CWooPa+S6R0ZU0G3dp2xMH7tINBH+RQST3gFOCmldsoepYGGw4LNXaU1lR+Fd9G&#10;wVTm4+16eZX54y2z3Gd9WnyclVot5+MLCE+z/w//tTOtYBtv4PdMOAJy/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fIXK/FAAAA3AAAAA8AAAAAAAAAAAAAAAAAlwIAAGRycy9k&#10;b3ducmV2LnhtbFBLBQYAAAAABAAEAPUAAACJAwAAAAA=&#10;" filled="f" stroked="f">
                  <o:lock v:ext="edit" aspectratio="t" text="t"/>
                </v:rect>
                <v:oval id="Oval 23" o:spid="_x0000_s1161"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PJTkxAAA&#10;ANwAAAAPAAAAZHJzL2Rvd25yZXYueG1sRI9PawIxFMTvBb9DeIKXolkX/7EaRSyCtCdtwetj89wN&#10;bl6WTarx2xuh0OMwM79hVptoG3GjzhvHCsajDARx6bThSsHP9364AOEDssbGMSl4kIfNuve2wkK7&#10;Ox/pdgqVSBD2BSqoQ2gLKX1Zk0U/ci1x8i6usxiS7CqpO7wnuG1knmUzadFwWqixpV1N5fX0axVM&#10;2u1sGsdf5v3z8jGfuvNxn5uo1KAft0sQgWL4D/+1D1pBvsj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zyU5MQAAADcAAAADwAAAAAAAAAAAAAAAACXAgAAZHJzL2Rv&#10;d25yZXYueG1sUEsFBgAAAAAEAAQA9QAAAIgDAAAAAA==&#10;">
                  <v:textbox inset="0,.72pt,0,.72pt">
                    <w:txbxContent>
                      <w:p w14:paraId="6DF570C7" w14:textId="3BC721A1" w:rsidR="00704901" w:rsidRDefault="00704901" w:rsidP="002956C1">
                        <w:pPr>
                          <w:spacing w:before="0"/>
                          <w:jc w:val="center"/>
                          <w:rPr>
                            <w:sz w:val="18"/>
                          </w:rPr>
                        </w:pPr>
                        <w:r>
                          <w:rPr>
                            <w:sz w:val="18"/>
                          </w:rPr>
                          <w:t>Complete Heart Team</w:t>
                        </w:r>
                        <w:r w:rsidRPr="00A71BB9">
                          <w:rPr>
                            <w:sz w:val="18"/>
                          </w:rPr>
                          <w:t xml:space="preserve"> </w:t>
                        </w:r>
                        <w:r>
                          <w:rPr>
                            <w:sz w:val="18"/>
                          </w:rPr>
                          <w:t>[PCC-Y8]</w:t>
                        </w:r>
                      </w:p>
                      <w:p w14:paraId="7BF47B39" w14:textId="77777777" w:rsidR="00704901" w:rsidRDefault="00704901" w:rsidP="002956C1">
                        <w:pPr>
                          <w:spacing w:before="0"/>
                        </w:pPr>
                      </w:p>
                      <w:p w14:paraId="6D284080" w14:textId="77777777" w:rsidR="00704901" w:rsidRDefault="00704901" w:rsidP="002956C1">
                        <w:pPr>
                          <w:spacing w:before="0"/>
                          <w:jc w:val="center"/>
                          <w:rPr>
                            <w:sz w:val="18"/>
                          </w:rPr>
                        </w:pPr>
                        <w:r>
                          <w:rPr>
                            <w:sz w:val="18"/>
                          </w:rPr>
                          <w:t>Transaction Name [DOM-#]</w:t>
                        </w:r>
                      </w:p>
                    </w:txbxContent>
                  </v:textbox>
                </v:oval>
                <v:shape id="Text Box 24" o:spid="_x0000_s1162"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9MB3xQAA&#10;ANwAAAAPAAAAZHJzL2Rvd25yZXYueG1sRI9Ba8JAFITvhf6H5RW8lLqpFhujq4jQojeblnp9ZJ9J&#10;MPs23V1j/PeuUPA4zMw3zHzZm0Z05HxtWcHrMAFBXFhdc6ng5/vjJQXhA7LGxjIpuJCH5eLxYY6Z&#10;tmf+oi4PpYgQ9hkqqEJoMyl9UZFBP7QtcfQO1hkMUbpSaofnCDeNHCXJRBqsOS5U2NK6ouKYn4yC&#10;9G3T7f12vPstJodmGp7fu88/p9TgqV/NQATqwz38395oBaN0DLcz8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0wHfFAAAA3AAAAA8AAAAAAAAAAAAAAAAAlwIAAGRycy9k&#10;b3ducmV2LnhtbFBLBQYAAAAABAAEAPUAAACJAwAAAAA=&#10;">
                  <v:textbox>
                    <w:txbxContent>
                      <w:p w14:paraId="67395023" w14:textId="6161E365" w:rsidR="00704901" w:rsidRDefault="00704901" w:rsidP="002956C1">
                        <w:pPr>
                          <w:spacing w:before="0"/>
                          <w:rPr>
                            <w:sz w:val="18"/>
                          </w:rPr>
                        </w:pPr>
                        <w:r>
                          <w:rPr>
                            <w:sz w:val="18"/>
                          </w:rPr>
                          <w:t>HT Manager</w:t>
                        </w:r>
                      </w:p>
                      <w:p w14:paraId="1CC440C2" w14:textId="77777777" w:rsidR="00704901" w:rsidRDefault="00704901" w:rsidP="002956C1">
                        <w:pPr>
                          <w:spacing w:before="0"/>
                        </w:pPr>
                      </w:p>
                      <w:p w14:paraId="2FF5177D" w14:textId="035D8598" w:rsidR="00704901" w:rsidRDefault="00704901" w:rsidP="002956C1">
                        <w:pPr>
                          <w:spacing w:before="0"/>
                          <w:rPr>
                            <w:sz w:val="18"/>
                          </w:rPr>
                        </w:pPr>
                      </w:p>
                    </w:txbxContent>
                  </v:textbox>
                </v:shape>
                <v:line id="Line 25" o:spid="_x0000_s1163"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Rk+8YAAADcAAAADwAAAGRycy9kb3ducmV2LnhtbESPQWvCQBSE7wX/w/KE3uqmtgRJXUUU&#10;QT2I2kJ7fGZfk9Ts27C7Jum/d4VCj8PMfMNM572pRUvOV5YVPI8SEMS51RUXCj7e108TED4ga6wt&#10;k4Jf8jCfDR6mmGnb8ZHaUyhEhLDPUEEZQpNJ6fOSDPqRbYij922dwRClK6R22EW4qeU4SVJpsOK4&#10;UGJDy5Lyy+lqFOxfDmm72O42/ec2Peer4/nrp3NKPQ77xRuIQH34D/+1N1rBePIK9zPxCMjZ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80ZPvGAAAA3AAAAA8AAAAAAAAA&#10;AAAAAAAAoQIAAGRycy9kb3ducmV2LnhtbFBLBQYAAAAABAAEAPkAAACUAwAAAAA=&#10;"/>
                <v:shape id="Text Box 26" o:spid="_x0000_s1164"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f2YxgAA&#10;ANwAAAAPAAAAZHJzL2Rvd25yZXYueG1sRI9Ba8JAFITvBf/D8gQvpW60atPUVUSw6E1taa+P7DMJ&#10;Zt/G3TWm/74rFHocZuYbZr7sTC1acr6yrGA0TEAQ51ZXXCj4/Ng8pSB8QNZYWyYFP+Rhueg9zDHT&#10;9sYHao+hEBHCPkMFZQhNJqXPSzLoh7Yhjt7JOoMhSldI7fAW4aaW4ySZSYMVx4USG1qXlJ+PV6Mg&#10;nWzbb7973n/ls1P9Gh5f2veLU2rQ71ZvIAJ14T/8195qBeN0Cvcz8Qj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Uf2YxgAAANwAAAAPAAAAAAAAAAAAAAAAAJcCAABkcnMv&#10;ZG93bnJldi54bWxQSwUGAAAAAAQABAD1AAAAigMAAAAA&#10;">
                  <v:textbox>
                    <w:txbxContent>
                      <w:p w14:paraId="640427DE" w14:textId="77777777" w:rsidR="00704901" w:rsidRDefault="00704901" w:rsidP="002956C1">
                        <w:pPr>
                          <w:spacing w:before="0"/>
                          <w:rPr>
                            <w:sz w:val="18"/>
                          </w:rPr>
                        </w:pPr>
                        <w:r>
                          <w:rPr>
                            <w:sz w:val="18"/>
                          </w:rPr>
                          <w:t>XDS Document Repository</w:t>
                        </w:r>
                      </w:p>
                    </w:txbxContent>
                  </v:textbox>
                </v:shape>
                <v:line id="Line 27" o:spid="_x0000_s1165"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7eaMcAAADcAAAADwAAAGRycy9kb3ducmV2LnhtbESPzWrDMBCE74W+g9hCLyWRG0JwnSgh&#10;FAo95JIfHHrbWBvL2Fq5kpq4b18VAjkOM/MNs1gNthMX8qFxrOB1nIEgrpxuuFZw2H+MchAhImvs&#10;HJOCXwqwWj4+LLDQ7spbuuxiLRKEQ4EKTIx9IWWoDFkMY9cTJ+/svMWYpK+l9nhNcNvJSZbNpMWG&#10;04LBnt4NVe3uxyqQ+ebl269P07Zsj8c3U1Zl/7VR6vlpWM9BRBriPXxrf2oFk3wG/2fSEZDL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Zjt5oxwAAANwAAAAPAAAAAAAA&#10;AAAAAAAAAKECAABkcnMvZG93bnJldi54bWxQSwUGAAAAAAQABAD5AAAAlQMAAAAA&#10;"/>
                <w10:anchorlock/>
              </v:group>
            </w:pict>
          </mc:Fallback>
        </mc:AlternateContent>
      </w:r>
    </w:p>
    <w:p w14:paraId="2FA596AB" w14:textId="79F876E7" w:rsidR="002956C1" w:rsidRPr="003651D9" w:rsidRDefault="002956C1" w:rsidP="002956C1">
      <w:pPr>
        <w:pStyle w:val="FigureTitle"/>
      </w:pPr>
      <w:r w:rsidRPr="003651D9">
        <w:t>Figure 3.Y</w:t>
      </w:r>
      <w:r w:rsidR="002B240A">
        <w:t>8</w:t>
      </w:r>
      <w:r w:rsidRPr="003651D9">
        <w:t>.2-1: Use Case Diagram</w:t>
      </w:r>
    </w:p>
    <w:p w14:paraId="7E91DFFB" w14:textId="77777777" w:rsidR="002956C1" w:rsidRPr="003651D9" w:rsidRDefault="002956C1" w:rsidP="002956C1">
      <w:pPr>
        <w:pStyle w:val="TableTitle"/>
      </w:pPr>
    </w:p>
    <w:p w14:paraId="3D4A936C" w14:textId="2B81F92D" w:rsidR="002956C1" w:rsidRPr="003651D9" w:rsidRDefault="002956C1" w:rsidP="002956C1">
      <w:pPr>
        <w:pStyle w:val="TableTitle"/>
      </w:pPr>
      <w:r w:rsidRPr="003651D9">
        <w:t>Table 3.Y</w:t>
      </w:r>
      <w:r w:rsidR="002B240A">
        <w:t>8</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2956C1" w:rsidRPr="003651D9" w14:paraId="4D835663" w14:textId="77777777" w:rsidTr="00A2114B">
        <w:tc>
          <w:tcPr>
            <w:tcW w:w="1008" w:type="dxa"/>
            <w:shd w:val="clear" w:color="auto" w:fill="auto"/>
          </w:tcPr>
          <w:p w14:paraId="71067E28" w14:textId="77777777" w:rsidR="002956C1" w:rsidRPr="003651D9" w:rsidRDefault="002956C1" w:rsidP="00A2114B">
            <w:pPr>
              <w:pStyle w:val="Corpodeltesto"/>
              <w:rPr>
                <w:b/>
              </w:rPr>
            </w:pPr>
            <w:r w:rsidRPr="003651D9">
              <w:rPr>
                <w:b/>
              </w:rPr>
              <w:t>Actor:</w:t>
            </w:r>
          </w:p>
        </w:tc>
        <w:tc>
          <w:tcPr>
            <w:tcW w:w="8568" w:type="dxa"/>
          </w:tcPr>
          <w:p w14:paraId="2122C243" w14:textId="3AB1D481" w:rsidR="002956C1" w:rsidRPr="003651D9" w:rsidRDefault="002956C1" w:rsidP="00AE50B2">
            <w:pPr>
              <w:pStyle w:val="Corpodeltesto"/>
            </w:pPr>
            <w:r>
              <w:t xml:space="preserve">HT </w:t>
            </w:r>
            <w:r w:rsidR="00AE50B2">
              <w:t>Manager</w:t>
            </w:r>
          </w:p>
        </w:tc>
      </w:tr>
      <w:tr w:rsidR="002956C1" w:rsidRPr="003651D9" w14:paraId="6C3B6D69" w14:textId="77777777" w:rsidTr="00A2114B">
        <w:trPr>
          <w:trHeight w:val="435"/>
        </w:trPr>
        <w:tc>
          <w:tcPr>
            <w:tcW w:w="1008" w:type="dxa"/>
            <w:shd w:val="clear" w:color="auto" w:fill="auto"/>
          </w:tcPr>
          <w:p w14:paraId="4295E9D5" w14:textId="77777777" w:rsidR="002956C1" w:rsidRPr="003651D9" w:rsidRDefault="002956C1" w:rsidP="00A2114B">
            <w:pPr>
              <w:pStyle w:val="Corpodeltesto"/>
              <w:rPr>
                <w:b/>
              </w:rPr>
            </w:pPr>
            <w:r w:rsidRPr="003651D9">
              <w:rPr>
                <w:b/>
              </w:rPr>
              <w:t>Role:</w:t>
            </w:r>
          </w:p>
        </w:tc>
        <w:tc>
          <w:tcPr>
            <w:tcW w:w="8568" w:type="dxa"/>
          </w:tcPr>
          <w:p w14:paraId="0C38705E" w14:textId="24481BD8" w:rsidR="002956C1" w:rsidRPr="003651D9" w:rsidRDefault="002956C1" w:rsidP="009D0E95">
            <w:pPr>
              <w:pStyle w:val="Corpodeltesto"/>
              <w:tabs>
                <w:tab w:val="right" w:pos="9360"/>
              </w:tabs>
            </w:pPr>
            <w:r>
              <w:t xml:space="preserve">Provides </w:t>
            </w:r>
            <w:r w:rsidR="002B240A">
              <w:t>Final R</w:t>
            </w:r>
            <w:r>
              <w:t>eport, updates and submits the Heart Team Workflow Documents with associated metadata to a Document Repository.</w:t>
            </w:r>
          </w:p>
        </w:tc>
      </w:tr>
      <w:tr w:rsidR="002956C1" w:rsidRPr="003651D9" w14:paraId="0FA76A8C" w14:textId="77777777" w:rsidTr="00A2114B">
        <w:tc>
          <w:tcPr>
            <w:tcW w:w="1008" w:type="dxa"/>
            <w:shd w:val="clear" w:color="auto" w:fill="auto"/>
          </w:tcPr>
          <w:p w14:paraId="3EE135E1" w14:textId="77777777" w:rsidR="002956C1" w:rsidRPr="003651D9" w:rsidRDefault="002956C1" w:rsidP="00A2114B">
            <w:pPr>
              <w:pStyle w:val="Corpodeltesto"/>
              <w:rPr>
                <w:b/>
              </w:rPr>
            </w:pPr>
            <w:r w:rsidRPr="003651D9">
              <w:rPr>
                <w:b/>
              </w:rPr>
              <w:t>Actor:</w:t>
            </w:r>
          </w:p>
        </w:tc>
        <w:tc>
          <w:tcPr>
            <w:tcW w:w="8568" w:type="dxa"/>
          </w:tcPr>
          <w:p w14:paraId="60DCBF65" w14:textId="77777777" w:rsidR="002956C1" w:rsidRPr="003651D9" w:rsidRDefault="002956C1" w:rsidP="00A2114B">
            <w:pPr>
              <w:pStyle w:val="Corpodeltesto"/>
            </w:pPr>
            <w:r>
              <w:t>XDS Document Repository</w:t>
            </w:r>
          </w:p>
        </w:tc>
      </w:tr>
      <w:tr w:rsidR="002956C1" w:rsidRPr="003651D9" w14:paraId="68FE6710" w14:textId="77777777" w:rsidTr="00A2114B">
        <w:tc>
          <w:tcPr>
            <w:tcW w:w="1008" w:type="dxa"/>
            <w:shd w:val="clear" w:color="auto" w:fill="auto"/>
          </w:tcPr>
          <w:p w14:paraId="24AF4312" w14:textId="77777777" w:rsidR="002956C1" w:rsidRPr="003651D9" w:rsidRDefault="002956C1" w:rsidP="00A2114B">
            <w:pPr>
              <w:pStyle w:val="Corpodeltesto"/>
              <w:rPr>
                <w:b/>
              </w:rPr>
            </w:pPr>
            <w:r w:rsidRPr="003651D9">
              <w:rPr>
                <w:b/>
              </w:rPr>
              <w:t>Role:</w:t>
            </w:r>
          </w:p>
        </w:tc>
        <w:tc>
          <w:tcPr>
            <w:tcW w:w="8568" w:type="dxa"/>
          </w:tcPr>
          <w:p w14:paraId="72ACC494" w14:textId="77777777" w:rsidR="002956C1" w:rsidRDefault="002956C1" w:rsidP="00A2114B">
            <w:pPr>
              <w:pStyle w:val="Corpodeltesto"/>
            </w:pPr>
            <w:r>
              <w:t>Receives, stores and eventually notifies the Workflow Document</w:t>
            </w:r>
          </w:p>
        </w:tc>
      </w:tr>
    </w:tbl>
    <w:p w14:paraId="02C4B00D" w14:textId="77777777" w:rsidR="002956C1" w:rsidRPr="003651D9" w:rsidRDefault="002956C1" w:rsidP="002956C1">
      <w:pPr>
        <w:pStyle w:val="Titolo3"/>
        <w:numPr>
          <w:ilvl w:val="0"/>
          <w:numId w:val="0"/>
        </w:numPr>
        <w:rPr>
          <w:noProof w:val="0"/>
        </w:rPr>
      </w:pPr>
      <w:r w:rsidRPr="003651D9">
        <w:rPr>
          <w:noProof w:val="0"/>
        </w:rPr>
        <w:t>3.Y</w:t>
      </w:r>
      <w:r>
        <w:rPr>
          <w:noProof w:val="0"/>
        </w:rPr>
        <w:t>6</w:t>
      </w:r>
      <w:r w:rsidRPr="003651D9">
        <w:rPr>
          <w:noProof w:val="0"/>
        </w:rPr>
        <w:t>.3 Referenced Standards</w:t>
      </w:r>
    </w:p>
    <w:p w14:paraId="4EA29107" w14:textId="77777777" w:rsidR="002956C1" w:rsidRPr="00855164" w:rsidRDefault="002956C1" w:rsidP="002956C1">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4DA29D20" w14:textId="77777777" w:rsidR="002956C1" w:rsidRPr="00855164" w:rsidRDefault="002956C1" w:rsidP="002956C1">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 xml:space="preserve">ee ITI TF-1:20 </w:t>
      </w:r>
      <w:r>
        <w:rPr>
          <w:i w:val="0"/>
        </w:rPr>
        <w:t>and</w:t>
      </w:r>
      <w:r w:rsidRPr="00855164">
        <w:rPr>
          <w:i w:val="0"/>
        </w:rPr>
        <w:t xml:space="preserve"> ITI TF-3:4.5</w:t>
      </w:r>
      <w:r>
        <w:rPr>
          <w:i w:val="0"/>
        </w:rPr>
        <w:t>.</w:t>
      </w:r>
    </w:p>
    <w:p w14:paraId="7272AE76" w14:textId="77777777" w:rsidR="002956C1" w:rsidRPr="003651D9" w:rsidRDefault="002956C1" w:rsidP="002956C1">
      <w:pPr>
        <w:pStyle w:val="Titolo3"/>
        <w:numPr>
          <w:ilvl w:val="0"/>
          <w:numId w:val="0"/>
        </w:numPr>
        <w:rPr>
          <w:noProof w:val="0"/>
        </w:rPr>
      </w:pPr>
      <w:r w:rsidRPr="003651D9">
        <w:rPr>
          <w:noProof w:val="0"/>
        </w:rPr>
        <w:lastRenderedPageBreak/>
        <w:t>3.Y</w:t>
      </w:r>
      <w:r>
        <w:rPr>
          <w:noProof w:val="0"/>
        </w:rPr>
        <w:t>6</w:t>
      </w:r>
      <w:r w:rsidRPr="003651D9">
        <w:rPr>
          <w:noProof w:val="0"/>
        </w:rPr>
        <w:t>.4 Interaction Diagram</w:t>
      </w:r>
    </w:p>
    <w:p w14:paraId="349BDCE7" w14:textId="77777777" w:rsidR="002956C1" w:rsidRPr="003651D9" w:rsidRDefault="002956C1" w:rsidP="002956C1">
      <w:pPr>
        <w:pStyle w:val="Corpodeltesto"/>
      </w:pPr>
      <w:r>
        <w:rPr>
          <w:noProof/>
          <w:lang w:val="it-IT" w:eastAsia="it-IT"/>
        </w:rPr>
        <mc:AlternateContent>
          <mc:Choice Requires="wpg">
            <w:drawing>
              <wp:inline distT="0" distB="0" distL="0" distR="0" wp14:anchorId="716036D6" wp14:editId="13249340">
                <wp:extent cx="5943600" cy="2400300"/>
                <wp:effectExtent l="0" t="0" r="0" b="12700"/>
                <wp:docPr id="28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88"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83340" w14:textId="35DABAE9" w:rsidR="00704901" w:rsidRPr="007C1AAC" w:rsidRDefault="00704901" w:rsidP="002956C1">
                              <w:pPr>
                                <w:spacing w:before="0"/>
                                <w:jc w:val="center"/>
                                <w:rPr>
                                  <w:sz w:val="22"/>
                                  <w:szCs w:val="22"/>
                                </w:rPr>
                              </w:pPr>
                              <w:r>
                                <w:rPr>
                                  <w:sz w:val="22"/>
                                  <w:szCs w:val="22"/>
                                </w:rPr>
                                <w:t>HT Manager</w:t>
                              </w:r>
                            </w:p>
                            <w:p w14:paraId="60E2D000" w14:textId="77777777" w:rsidR="00704901" w:rsidRDefault="00704901" w:rsidP="002956C1">
                              <w:pPr>
                                <w:spacing w:before="0"/>
                              </w:pPr>
                            </w:p>
                            <w:p w14:paraId="78528137" w14:textId="1D323E20" w:rsidR="00704901" w:rsidRPr="007C1AAC" w:rsidRDefault="00704901" w:rsidP="002956C1">
                              <w:pPr>
                                <w:spacing w:before="0"/>
                                <w:jc w:val="center"/>
                                <w:rPr>
                                  <w:sz w:val="22"/>
                                  <w:szCs w:val="22"/>
                                </w:rPr>
                              </w:pPr>
                            </w:p>
                          </w:txbxContent>
                        </wps:txbx>
                        <wps:bodyPr rot="0" vert="horz" wrap="square" lIns="91440" tIns="45720" rIns="91440" bIns="45720" anchor="t" anchorCtr="0" upright="1">
                          <a:noAutofit/>
                        </wps:bodyPr>
                      </wps:wsp>
                      <wps:wsp>
                        <wps:cNvPr id="290"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1"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76FB8" w14:textId="77777777" w:rsidR="00704901" w:rsidRPr="007C1AAC" w:rsidRDefault="00704901" w:rsidP="002956C1">
                              <w:pPr>
                                <w:spacing w:before="0"/>
                                <w:rPr>
                                  <w:sz w:val="22"/>
                                  <w:szCs w:val="22"/>
                                </w:rPr>
                              </w:pPr>
                              <w:r>
                                <w:t>Add Individual Evaluation Report</w:t>
                              </w:r>
                            </w:p>
                          </w:txbxContent>
                        </wps:txbx>
                        <wps:bodyPr rot="0" vert="horz" wrap="square" lIns="0" tIns="0" rIns="0" bIns="0" anchor="t" anchorCtr="0" upright="1">
                          <a:noAutofit/>
                        </wps:bodyPr>
                      </wps:wsp>
                      <wps:wsp>
                        <wps:cNvPr id="292"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3"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4"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5"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258722" w14:textId="77777777" w:rsidR="00704901" w:rsidRPr="007C1AAC" w:rsidRDefault="00704901" w:rsidP="002956C1">
                              <w:pPr>
                                <w:spacing w:before="0"/>
                                <w:jc w:val="center"/>
                                <w:rPr>
                                  <w:sz w:val="22"/>
                                  <w:szCs w:val="22"/>
                                </w:rPr>
                              </w:pPr>
                              <w:r>
                                <w:rPr>
                                  <w:sz w:val="22"/>
                                  <w:szCs w:val="22"/>
                                </w:rPr>
                                <w:t>XDS Document Repository</w:t>
                              </w:r>
                            </w:p>
                            <w:p w14:paraId="11BE0044" w14:textId="77777777" w:rsidR="00704901" w:rsidRDefault="00704901" w:rsidP="002956C1">
                              <w:pPr>
                                <w:spacing w:before="0"/>
                              </w:pPr>
                            </w:p>
                            <w:p w14:paraId="411CED2C" w14:textId="77777777" w:rsidR="00704901" w:rsidRPr="007C1AAC" w:rsidRDefault="00704901" w:rsidP="002956C1">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97"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D4DDF" w14:textId="77777777" w:rsidR="00704901" w:rsidRPr="007C1AAC" w:rsidRDefault="00704901" w:rsidP="002956C1">
                              <w:pPr>
                                <w:spacing w:before="0"/>
                                <w:rPr>
                                  <w:sz w:val="22"/>
                                  <w:szCs w:val="22"/>
                                </w:rPr>
                              </w:pPr>
                              <w:r>
                                <w:t>Provide And Register Document set-b Response</w:t>
                              </w:r>
                              <w:r w:rsidDel="00281B77">
                                <w:rPr>
                                  <w:sz w:val="22"/>
                                  <w:szCs w:val="22"/>
                                </w:rPr>
                                <w:t xml:space="preserve"> </w:t>
                              </w:r>
                            </w:p>
                            <w:p w14:paraId="73B138D4" w14:textId="77777777" w:rsidR="00704901" w:rsidRDefault="00704901" w:rsidP="002956C1">
                              <w:pPr>
                                <w:spacing w:before="0"/>
                              </w:pPr>
                            </w:p>
                            <w:p w14:paraId="70DE0E88" w14:textId="77777777" w:rsidR="00704901" w:rsidRPr="007C1AAC" w:rsidRDefault="00704901" w:rsidP="002956C1">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66"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">
                <o:lock v:ext="edit" aspectratio="t"/>
                <v:rect id="AutoShape 29" o:spid="_x0000_s1167"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8vUywQAA&#10;ANwAAAAPAAAAZHJzL2Rvd25yZXYueG1sRE9Ni8IwEL0L+x/CLHiRNdWDSNcoi7BYFkFs1fPQjG2x&#10;mdQm29Z/bw6Cx8f7Xm0GU4uOWldZVjCbRiCIc6srLhScst+vJQjnkTXWlknBgxxs1h+jFcba9nyk&#10;LvWFCCHsYlRQet/EUrq8JINuahviwF1ta9AH2BZSt9iHcFPLeRQtpMGKQ0OJDW1Lym/pv1HQ54fu&#10;ku138jC5JJbvyX2bnv+UGn8OP98gPA3+LX65E61gvgxrw5lwBOT6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vL1MsEAAADcAAAADwAAAAAAAAAAAAAAAACXAgAAZHJzL2Rvd25y&#10;ZXYueG1sUEsFBgAAAAAEAAQA9QAAAIUDAAAAAA==&#10;" filled="f" stroked="f">
                  <o:lock v:ext="edit" aspectratio="t" text="t"/>
                </v:rect>
                <v:shape id="Text Box 30" o:spid="_x0000_s1168"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ISqxAAA&#10;ANwAAAAPAAAAZHJzL2Rvd25yZXYueG1sRI/dasJAFITvhb7Dcgq9Ed0o9S/NJtiCxduoD3DMnvzQ&#10;7NmQ3Zr49m6h4OUwM98wSTaaVtyod41lBYt5BIK4sLrhSsHlfJhtQTiPrLG1TAru5CBLXyYJxtoO&#10;nNPt5CsRIOxiVFB738VSuqImg25uO+LglbY36IPsK6l7HALctHIZRWtpsOGwUGNHXzUVP6dfo6A8&#10;DtPVbrh++8smf19/YrO52rtSb6/j/gOEp9E/w//to1aw3O7g70w4AjJ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FCEqsQAAADcAAAADwAAAAAAAAAAAAAAAACXAgAAZHJzL2Rv&#10;d25yZXYueG1sUEsFBgAAAAAEAAQA9QAAAIgDAAAAAA==&#10;" stroked="f">
                  <v:textbox>
                    <w:txbxContent>
                      <w:p w14:paraId="04483340" w14:textId="35DABAE9" w:rsidR="00704901" w:rsidRPr="007C1AAC" w:rsidRDefault="00704901" w:rsidP="002956C1">
                        <w:pPr>
                          <w:spacing w:before="0"/>
                          <w:jc w:val="center"/>
                          <w:rPr>
                            <w:sz w:val="22"/>
                            <w:szCs w:val="22"/>
                          </w:rPr>
                        </w:pPr>
                        <w:r>
                          <w:rPr>
                            <w:sz w:val="22"/>
                            <w:szCs w:val="22"/>
                          </w:rPr>
                          <w:t>HT Manager</w:t>
                        </w:r>
                      </w:p>
                      <w:p w14:paraId="60E2D000" w14:textId="77777777" w:rsidR="00704901" w:rsidRDefault="00704901" w:rsidP="002956C1">
                        <w:pPr>
                          <w:spacing w:before="0"/>
                        </w:pPr>
                      </w:p>
                      <w:p w14:paraId="78528137" w14:textId="1D323E20" w:rsidR="00704901" w:rsidRPr="007C1AAC" w:rsidRDefault="00704901" w:rsidP="002956C1">
                        <w:pPr>
                          <w:spacing w:before="0"/>
                          <w:jc w:val="center"/>
                          <w:rPr>
                            <w:sz w:val="22"/>
                            <w:szCs w:val="22"/>
                          </w:rPr>
                        </w:pPr>
                      </w:p>
                    </w:txbxContent>
                  </v:textbox>
                </v:shape>
                <v:line id="Line 31" o:spid="_x0000_s1169"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AWkMcEAAADcAAAADwAAAGRycy9kb3ducmV2LnhtbERPS2vCQBC+F/oflin0Vjd6KJq6igiC&#10;B23xQc9Ddkyi2dm4u8b033cOgseP7z2d965RHYVYezYwHGSgiAtvay4NHA+rjzGomJAtNp7JwB9F&#10;mM9eX6aYW3/nHXX7VCoJ4ZijgSqlNtc6FhU5jAPfEgt38sFhEhhKbQPeJdw1epRln9phzdJQYUvL&#10;iorL/uaktyg34fp7vvTr03azunI3+T78GPP+1i++QCXq01P8cK+tgdFE5ssZOQJ69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UBaQxwQAAANwAAAAPAAAAAAAAAAAAAAAA&#10;AKECAABkcnMvZG93bnJldi54bWxQSwUGAAAAAAQABAD5AAAAjwMAAAAA&#10;">
                  <v:stroke dashstyle="dash"/>
                </v:line>
                <v:shape id="Text Box 32" o:spid="_x0000_s1170"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QCPxAAA&#10;ANwAAAAPAAAAZHJzL2Rvd25yZXYueG1sRI9Bi8IwFITvwv6H8ARvmupB1moUkRUWBLHWg8dn82yD&#10;zUttslr/vVlY2OMwM98wi1Vna/Gg1hvHCsajBARx4bThUsEp3w4/QfiArLF2TApe5GG1/OgtMNXu&#10;yRk9jqEUEcI+RQVVCE0qpS8qsuhHriGO3tW1FkOUbSl1i88It7WcJMlUWjQcFypsaFNRcTv+WAXr&#10;M2df5r6/HLJrZvJ8lvBuelNq0O/WcxCBuvAf/mt/awWT2Rh+z8QjIJd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b0Aj8QAAADcAAAADwAAAAAAAAAAAAAAAACXAgAAZHJzL2Rv&#10;d25yZXYueG1sUEsFBgAAAAAEAAQA9QAAAIgDAAAAAA==&#10;" filled="f" stroked="f">
                  <v:textbox inset="0,0,0,0">
                    <w:txbxContent>
                      <w:p w14:paraId="36E76FB8" w14:textId="77777777" w:rsidR="00704901" w:rsidRPr="007C1AAC" w:rsidRDefault="00704901" w:rsidP="002956C1">
                        <w:pPr>
                          <w:spacing w:before="0"/>
                          <w:rPr>
                            <w:sz w:val="22"/>
                            <w:szCs w:val="22"/>
                          </w:rPr>
                        </w:pPr>
                        <w:r>
                          <w:t>Add Individual Evaluation Report</w:t>
                        </w:r>
                      </w:p>
                    </w:txbxContent>
                  </v:textbox>
                </v:shape>
                <v:line id="Line 33" o:spid="_x0000_s1171"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5uf3cMAAADcAAAADwAAAGRycy9kb3ducmV2LnhtbESPzYrCMBSF9wO+Q7iCuzG1i0GrUUQQ&#10;XDiKOsz60lzbanNTk1jr2xthYJaH8/NxZovO1KIl5yvLCkbDBARxbnXFhYKf0/pzDMIHZI21ZVLw&#10;JA+Lee9jhpm2Dz5QewyFiCPsM1RQhtBkUvq8JIN+aBvi6J2tMxiidIXUDh9x3NQyTZIvabDiSCix&#10;oVVJ+fV4N5GbF1t3+71cu835e7u+cTvZnfZKDfrdcgoiUBf+w3/tjVaQTlJ4n4lHQM5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ubn93DAAAA3AAAAA8AAAAAAAAAAAAA&#10;AAAAoQIAAGRycy9kb3ducmV2LnhtbFBLBQYAAAAABAAEAPkAAACRAwAAAAA=&#10;">
                  <v:stroke dashstyle="dash"/>
                </v:line>
                <v:rect id="Rectangle 34" o:spid="_x0000_s1172"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hUexQAA&#10;ANwAAAAPAAAAZHJzL2Rvd25yZXYueG1sRI9Ba8JAFITvBf/D8gq9NZsmIDW6SrFY6lGTS2/P7DOJ&#10;zb4N2dVEf70rFHocZuYbZrEaTSsu1LvGsoK3KAZBXFrdcKWgyDev7yCcR9bYWiYFV3KwWk6eFphp&#10;O/COLntfiQBhl6GC2vsuk9KVNRl0ke2Ig3e0vUEfZF9J3eMQ4KaVSRxPpcGGw0KNHa1rKn/3Z6Pg&#10;0CQF3nb5V2xmm9Rvx/x0/vlU6uV5/JiD8DT6//Bf+1srSGYpPM6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SFR7FAAAA3AAAAA8AAAAAAAAAAAAAAAAAlwIAAGRycy9k&#10;b3ducmV2LnhtbFBLBQYAAAAABAAEAPUAAACJAwAAAAA=&#10;"/>
                <v:rect id="Rectangle 35" o:spid="_x0000_s1173"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u41qxAAA&#10;ANwAAAAPAAAAZHJzL2Rvd25yZXYueG1sRI9Bi8IwFITvgv8hvIW9abpdWbQaRRRFj1ov3p7Ns+1u&#10;81KaqNVfb4QFj8PMfMNMZq2pxJUaV1pW8NWPQBBnVpecKzikq94QhPPIGivLpOBODmbTbmeCibY3&#10;3tF173MRIOwSVFB4XydSuqwgg65va+LgnW1j0AfZ5FI3eAtwU8k4in6kwZLDQoE1LQrK/vYXo+BU&#10;xgd87NJ1ZEarb79t09/LcanU50c7H4Pw1Pp3+L+90Qri0QBeZ8IRkN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ruNasQAAADcAAAADwAAAAAAAAAAAAAAAACXAgAAZHJzL2Rv&#10;d25yZXYueG1sUEsFBgAAAAAEAAQA9QAAAIgDAAAAAA==&#10;"/>
                <v:line id="Line 36" o:spid="_x0000_s1174"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mHKcUAAADcAAAADwAAAGRycy9kb3ducmV2LnhtbESPQWsCMRSE70L/Q3iF3jSrYO2uRild&#10;hB60oJaeXzfPzdLNy7JJ1/jvG6HgcZiZb5jVJtpWDNT7xrGC6SQDQVw53XCt4PO0Hb+A8AFZY+uY&#10;FFzJw2b9MFphod2FDzQcQy0ShH2BCkwIXSGlrwxZ9BPXESfv7HqLIcm+lrrHS4LbVs6y7FlabDgt&#10;GOzozVD1c/y1ChamPMiFLHenj3Jopnncx6/vXKmnx/i6BBEohnv4v/2uFczy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ZmHKcUAAADcAAAADwAAAAAAAAAA&#10;AAAAAAChAgAAZHJzL2Rvd25yZXYueG1sUEsFBgAAAAAEAAQA+QAAAJMDAAAAAA==&#10;">
                  <v:stroke endarrow="block"/>
                </v:line>
                <v:shape id="Text Box 37" o:spid="_x0000_s1175"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oYFwwAA&#10;ANwAAAAPAAAAZHJzL2Rvd25yZXYueG1sRI/disIwFITvF3yHcARvFpsqu1WrUVxB8dafBzhtjm2x&#10;OSlN1ta3NwvCXg4z8w2z2vSmFg9qXWVZwSSKQRDnVldcKLhe9uM5COeRNdaWScGTHGzWg48Vptp2&#10;fKLH2RciQNilqKD0vkmldHlJBl1kG+Lg3Wxr0AfZFlK32AW4qeU0jhNpsOKwUGJDu5Ly+/nXKLgd&#10;u8/vRZcd/HV2+kp+sJpl9qnUaNhvlyA89f4//G4ftYLpIoG/M+EIyP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FoYFwwAAANwAAAAPAAAAAAAAAAAAAAAAAJcCAABkcnMvZG93&#10;bnJldi54bWxQSwUGAAAAAAQABAD1AAAAhwMAAAAA&#10;" stroked="f">
                  <v:textbox>
                    <w:txbxContent>
                      <w:p w14:paraId="43258722" w14:textId="77777777" w:rsidR="00704901" w:rsidRPr="007C1AAC" w:rsidRDefault="00704901" w:rsidP="002956C1">
                        <w:pPr>
                          <w:spacing w:before="0"/>
                          <w:jc w:val="center"/>
                          <w:rPr>
                            <w:sz w:val="22"/>
                            <w:szCs w:val="22"/>
                          </w:rPr>
                        </w:pPr>
                        <w:r>
                          <w:rPr>
                            <w:sz w:val="22"/>
                            <w:szCs w:val="22"/>
                          </w:rPr>
                          <w:t>XDS Document Repository</w:t>
                        </w:r>
                      </w:p>
                      <w:p w14:paraId="11BE0044" w14:textId="77777777" w:rsidR="00704901" w:rsidRDefault="00704901" w:rsidP="002956C1">
                        <w:pPr>
                          <w:spacing w:before="0"/>
                        </w:pPr>
                      </w:p>
                      <w:p w14:paraId="411CED2C" w14:textId="77777777" w:rsidR="00704901" w:rsidRPr="007C1AAC" w:rsidRDefault="00704901" w:rsidP="002956C1">
                        <w:pPr>
                          <w:spacing w:before="0"/>
                          <w:jc w:val="center"/>
                          <w:rPr>
                            <w:sz w:val="22"/>
                            <w:szCs w:val="22"/>
                          </w:rPr>
                        </w:pPr>
                        <w:r w:rsidRPr="007C1AAC">
                          <w:rPr>
                            <w:sz w:val="22"/>
                            <w:szCs w:val="22"/>
                          </w:rPr>
                          <w:t>A</w:t>
                        </w:r>
                        <w:r>
                          <w:rPr>
                            <w:sz w:val="22"/>
                            <w:szCs w:val="22"/>
                          </w:rPr>
                          <w:t>ctor D</w:t>
                        </w:r>
                      </w:p>
                    </w:txbxContent>
                  </v:textbox>
                </v:shape>
                <v:line id="Line 38" o:spid="_x0000_s1176"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j7VsYAAADcAAAADwAAAGRycy9kb3ducmV2LnhtbESPzWvCQBDF7wX/h2WEXoJuVPAjdRX7&#10;IQilB6OHHofsNAnNzobsVNP/visIPT7evN+bt972rlEX6kLt2cBknIIiLrytuTRwPu1HS1BBkC02&#10;nsnALwXYbgYPa8ysv/KRLrmUKkI4ZGigEmkzrUNRkcMw9i1x9L5851Ci7EptO7xGuGv0NE3n2mHN&#10;saHCll4qKr7zHxff2H/w62yWPDudJCt6+5T3VIsxj8N+9wRKqJf/43v6YA1MVwu4jYkE0J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14+1bGAAAA3AAAAA8AAAAAAAAA&#10;AAAAAAAAoQIAAGRycy9kb3ducmV2LnhtbFBLBQYAAAAABAAEAPkAAACUAwAAAAA=&#10;">
                  <v:stroke endarrow="block"/>
                </v:line>
                <v:shape id="Text Box 39" o:spid="_x0000_s1177"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6kSwAAA&#10;ANwAAAAPAAAAZHJzL2Rvd25yZXYueG1sRE9Ni8IwEL0v+B/CCN7WVA+i1SgiCoIg1u5hj2MztsFm&#10;Upuo3X+/OQgeH+97sepsLZ7UeuNYwWiYgCAunDZcKvjJd99TED4ga6wdk4I/8rBa9r4WmGr34oye&#10;51CKGMI+RQVVCE0qpS8qsuiHriGO3NW1FkOEbSl1i68Ybms5TpKJtGg4NlTY0Kai4nZ+WAXrX862&#10;5n68nLJrZvJ8lvBhclNq0O/WcxCBuvARv917rWA8i2vjmXg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h6kSwAAAANwAAAAPAAAAAAAAAAAAAAAAAJcCAABkcnMvZG93bnJl&#10;di54bWxQSwUGAAAAAAQABAD1AAAAhAMAAAAA&#10;" filled="f" stroked="f">
                  <v:textbox inset="0,0,0,0">
                    <w:txbxContent>
                      <w:p w14:paraId="1F4D4DDF" w14:textId="77777777" w:rsidR="00704901" w:rsidRPr="007C1AAC" w:rsidRDefault="00704901" w:rsidP="002956C1">
                        <w:pPr>
                          <w:spacing w:before="0"/>
                          <w:rPr>
                            <w:sz w:val="22"/>
                            <w:szCs w:val="22"/>
                          </w:rPr>
                        </w:pPr>
                        <w:r>
                          <w:t>Provide And Register Document set-b Response</w:t>
                        </w:r>
                        <w:r w:rsidDel="00281B77">
                          <w:rPr>
                            <w:sz w:val="22"/>
                            <w:szCs w:val="22"/>
                          </w:rPr>
                          <w:t xml:space="preserve"> </w:t>
                        </w:r>
                      </w:p>
                      <w:p w14:paraId="73B138D4" w14:textId="77777777" w:rsidR="00704901" w:rsidRDefault="00704901" w:rsidP="002956C1">
                        <w:pPr>
                          <w:spacing w:before="0"/>
                        </w:pPr>
                      </w:p>
                      <w:p w14:paraId="70DE0E88" w14:textId="77777777" w:rsidR="00704901" w:rsidRPr="007C1AAC" w:rsidRDefault="00704901" w:rsidP="002956C1">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A766375" w14:textId="4C3F0D3E" w:rsidR="002956C1" w:rsidRDefault="002956C1" w:rsidP="002956C1">
      <w:pPr>
        <w:pStyle w:val="Titolo4"/>
        <w:numPr>
          <w:ilvl w:val="0"/>
          <w:numId w:val="0"/>
        </w:numPr>
        <w:rPr>
          <w:noProof w:val="0"/>
        </w:rPr>
      </w:pPr>
      <w:r w:rsidRPr="003651D9">
        <w:rPr>
          <w:noProof w:val="0"/>
        </w:rPr>
        <w:t>3.Y</w:t>
      </w:r>
      <w:r w:rsidR="00C15485">
        <w:rPr>
          <w:noProof w:val="0"/>
        </w:rPr>
        <w:t>8</w:t>
      </w:r>
      <w:r>
        <w:rPr>
          <w:noProof w:val="0"/>
        </w:rPr>
        <w:t>.4</w:t>
      </w:r>
      <w:r w:rsidRPr="003651D9">
        <w:rPr>
          <w:noProof w:val="0"/>
        </w:rPr>
        <w:t xml:space="preserve">.1 </w:t>
      </w:r>
      <w:r w:rsidR="00C15485">
        <w:t>Complete Heart Team</w:t>
      </w:r>
      <w:r>
        <w:t xml:space="preserve"> </w:t>
      </w:r>
    </w:p>
    <w:p w14:paraId="0AD25BAB" w14:textId="185A353A" w:rsidR="002956C1" w:rsidRPr="001C002C" w:rsidRDefault="002956C1" w:rsidP="002956C1">
      <w:pPr>
        <w:pStyle w:val="AuthorInstructions"/>
        <w:rPr>
          <w:i w:val="0"/>
        </w:rPr>
      </w:pPr>
      <w:r w:rsidRPr="00F11D89">
        <w:rPr>
          <w:i w:val="0"/>
        </w:rPr>
        <w:t xml:space="preserve">This message </w:t>
      </w:r>
      <w:r>
        <w:rPr>
          <w:i w:val="0"/>
        </w:rPr>
        <w:t xml:space="preserve">provides </w:t>
      </w:r>
      <w:r w:rsidR="00C15485">
        <w:rPr>
          <w:i w:val="0"/>
        </w:rPr>
        <w:t>Final</w:t>
      </w:r>
      <w:r>
        <w:rPr>
          <w:i w:val="0"/>
        </w:rPr>
        <w:t xml:space="preserve"> Report</w:t>
      </w:r>
      <w:r w:rsidRPr="00C062BE">
        <w:rPr>
          <w:i w:val="0"/>
        </w:rPr>
        <w:t xml:space="preserve"> </w:t>
      </w:r>
      <w:r>
        <w:rPr>
          <w:i w:val="0"/>
        </w:rPr>
        <w:t xml:space="preserve">to </w:t>
      </w:r>
      <w:r w:rsidR="00C15485">
        <w:rPr>
          <w:i w:val="0"/>
        </w:rPr>
        <w:t>HT Requester</w:t>
      </w:r>
      <w:r w:rsidR="00E23BC3">
        <w:rPr>
          <w:i w:val="0"/>
        </w:rPr>
        <w:t xml:space="preserve"> and marks task as completed</w:t>
      </w:r>
      <w:r w:rsidRPr="00C062BE">
        <w:rPr>
          <w:i w:val="0"/>
        </w:rPr>
        <w:t>.</w:t>
      </w:r>
    </w:p>
    <w:p w14:paraId="431372A2" w14:textId="77777777" w:rsidR="002956C1" w:rsidRDefault="002956C1" w:rsidP="002956C1">
      <w:pPr>
        <w:pStyle w:val="AuthorInstructions"/>
        <w:rPr>
          <w:i w:val="0"/>
        </w:rPr>
      </w:pPr>
    </w:p>
    <w:p w14:paraId="5C217D94" w14:textId="39D07C3E" w:rsidR="002956C1" w:rsidRPr="003651D9" w:rsidRDefault="002956C1" w:rsidP="002956C1">
      <w:pPr>
        <w:pStyle w:val="Titolo5"/>
        <w:numPr>
          <w:ilvl w:val="0"/>
          <w:numId w:val="0"/>
        </w:numPr>
        <w:rPr>
          <w:noProof w:val="0"/>
        </w:rPr>
      </w:pPr>
      <w:r w:rsidRPr="003651D9">
        <w:rPr>
          <w:noProof w:val="0"/>
        </w:rPr>
        <w:t>3.Y</w:t>
      </w:r>
      <w:r w:rsidR="0021474A">
        <w:rPr>
          <w:noProof w:val="0"/>
        </w:rPr>
        <w:t>8</w:t>
      </w:r>
      <w:r w:rsidRPr="003651D9">
        <w:rPr>
          <w:noProof w:val="0"/>
        </w:rPr>
        <w:t>.4.1.1 Trigger Events</w:t>
      </w:r>
    </w:p>
    <w:p w14:paraId="25C0A95E" w14:textId="70E2C595" w:rsidR="002D6DF2" w:rsidRDefault="002956C1" w:rsidP="002956C1">
      <w:r>
        <w:t xml:space="preserve">The HT </w:t>
      </w:r>
      <w:r w:rsidR="002D6DF2">
        <w:t>Manager</w:t>
      </w:r>
      <w:r>
        <w:t xml:space="preserve"> sends this message when </w:t>
      </w:r>
      <w:r w:rsidR="002D6DF2">
        <w:t xml:space="preserve">it completes the HT Perform task and </w:t>
      </w:r>
      <w:r>
        <w:t xml:space="preserve">is ready to provide </w:t>
      </w:r>
      <w:r w:rsidR="002D6DF2">
        <w:t xml:space="preserve">Final </w:t>
      </w:r>
      <w:r w:rsidRPr="00C062BE">
        <w:t xml:space="preserve"> Report to </w:t>
      </w:r>
      <w:r w:rsidR="00881484">
        <w:t>Heart Team, on basis of HT Request Document, and if needed, Individual evaluation report</w:t>
      </w:r>
      <w:r w:rsidR="00B13E42">
        <w:t>s</w:t>
      </w:r>
      <w:r w:rsidR="00881484">
        <w:t xml:space="preserve"> and the discussion in </w:t>
      </w:r>
      <w:r w:rsidR="000C0E95">
        <w:t xml:space="preserve">team’s </w:t>
      </w:r>
      <w:r w:rsidR="00881484">
        <w:t>communication</w:t>
      </w:r>
      <w:r>
        <w:t>.</w:t>
      </w:r>
    </w:p>
    <w:p w14:paraId="39EC4E23" w14:textId="3A69A7B8" w:rsidR="00B13E42" w:rsidRPr="006342C7" w:rsidRDefault="002956C1" w:rsidP="006342C7">
      <w:r>
        <w:t xml:space="preserve">The </w:t>
      </w:r>
      <w:r w:rsidRPr="00855164">
        <w:rPr>
          <w:b/>
        </w:rPr>
        <w:t>pre-conditions</w:t>
      </w:r>
      <w:r>
        <w:t xml:space="preserve"> are encoded as:</w:t>
      </w:r>
    </w:p>
    <w:p w14:paraId="50D57264" w14:textId="195E3FE9" w:rsidR="002956C1" w:rsidRDefault="00B27FB8" w:rsidP="00881484">
      <w:pPr>
        <w:pStyle w:val="Paragrafoelenco"/>
        <w:numPr>
          <w:ilvl w:val="0"/>
          <w:numId w:val="61"/>
        </w:numPr>
      </w:pPr>
      <w:r>
        <w:t>The workflow document is open (</w:t>
      </w:r>
      <w:r w:rsidRPr="00B13E42">
        <w:rPr>
          <w:rFonts w:ascii="Courier" w:hAnsi="Courier"/>
          <w:b/>
        </w:rPr>
        <w:t>WorkflowDocument/workflowStatus</w:t>
      </w:r>
      <w:r>
        <w:t>=”OPEN”)</w:t>
      </w:r>
      <w:r w:rsidRPr="00B13E42">
        <w:rPr>
          <w:b/>
        </w:rPr>
        <w:t xml:space="preserve"> </w:t>
      </w:r>
      <w:r w:rsidRPr="006342C7">
        <w:t>and</w:t>
      </w:r>
      <w:r w:rsidRPr="00B13E42">
        <w:rPr>
          <w:b/>
        </w:rPr>
        <w:t xml:space="preserve"> </w:t>
      </w:r>
      <w:r w:rsidR="00B13E42" w:rsidRPr="006342C7">
        <w:t xml:space="preserve">HT Manager requires a </w:t>
      </w:r>
      <w:r w:rsidR="000C0E95">
        <w:t>team’s communication</w:t>
      </w:r>
      <w:r w:rsidR="00B13E42" w:rsidRPr="006342C7">
        <w:t>,</w:t>
      </w:r>
      <w:r w:rsidR="00B13E42">
        <w:rPr>
          <w:b/>
        </w:rPr>
        <w:t xml:space="preserve"> </w:t>
      </w:r>
      <w:r w:rsidR="002956C1">
        <w:rPr>
          <w:b/>
        </w:rPr>
        <w:t>t</w:t>
      </w:r>
      <w:r w:rsidR="002956C1">
        <w:t xml:space="preserve">he HT </w:t>
      </w:r>
      <w:r w:rsidR="00115406">
        <w:t>Perform</w:t>
      </w:r>
      <w:r w:rsidR="002956C1">
        <w:t xml:space="preserve"> </w:t>
      </w:r>
      <w:r w:rsidR="002956C1" w:rsidRPr="00A555FB">
        <w:t xml:space="preserve">task is </w:t>
      </w:r>
      <w:r w:rsidR="002956C1">
        <w:t>“IN PROGRESS</w:t>
      </w:r>
      <w:r w:rsidR="002956C1" w:rsidRPr="00A555FB">
        <w:t>”</w:t>
      </w:r>
      <w:r w:rsidR="002956C1" w:rsidRPr="00C062BE">
        <w:rPr>
          <w:b/>
        </w:rPr>
        <w:t xml:space="preserve"> </w:t>
      </w:r>
      <w:r w:rsidR="002956C1">
        <w:t>(</w:t>
      </w:r>
      <w:r w:rsidR="002956C1" w:rsidRPr="00C062BE">
        <w:rPr>
          <w:rFonts w:ascii="Courier" w:hAnsi="Courier"/>
          <w:b/>
        </w:rPr>
        <w:t>WorkflowDocument/TaskList/XDWTask/taskData/taskDetails/status</w:t>
      </w:r>
      <w:r w:rsidR="002956C1">
        <w:t xml:space="preserve">=”IN PROGRESS” </w:t>
      </w:r>
      <w:r w:rsidR="002956C1" w:rsidRPr="00855164">
        <w:t>and</w:t>
      </w:r>
      <w:r w:rsidR="002956C1" w:rsidRPr="00C062BE">
        <w:rPr>
          <w:b/>
        </w:rPr>
        <w:t xml:space="preserve"> </w:t>
      </w:r>
      <w:r w:rsidR="002956C1" w:rsidRPr="00C062BE">
        <w:rPr>
          <w:rFonts w:ascii="Courier" w:hAnsi="Courier"/>
          <w:b/>
        </w:rPr>
        <w:t>WorkflowDocument/TaskList/XDWTask/taskData/taskDetails/taskType</w:t>
      </w:r>
      <w:r w:rsidR="002956C1">
        <w:t>=”HT</w:t>
      </w:r>
      <w:r w:rsidR="00115406">
        <w:t>Perform</w:t>
      </w:r>
      <w:r w:rsidR="002956C1">
        <w:t>”).</w:t>
      </w:r>
    </w:p>
    <w:p w14:paraId="11088D99" w14:textId="3A248C61" w:rsidR="00B13E42" w:rsidRDefault="00B13E42" w:rsidP="006342C7">
      <w:pPr>
        <w:pStyle w:val="Paragrafoelenco"/>
      </w:pPr>
      <w:r>
        <w:t>OR</w:t>
      </w:r>
    </w:p>
    <w:p w14:paraId="21FE76E9" w14:textId="5702F8B2" w:rsidR="00B13E42" w:rsidRPr="007858B9" w:rsidRDefault="00B27FB8" w:rsidP="001E1651">
      <w:pPr>
        <w:pStyle w:val="Paragrafoelenco"/>
        <w:numPr>
          <w:ilvl w:val="0"/>
          <w:numId w:val="61"/>
        </w:numPr>
      </w:pPr>
      <w:r>
        <w:t>The workflow document is open (</w:t>
      </w:r>
      <w:r w:rsidRPr="00B13E42">
        <w:rPr>
          <w:rFonts w:ascii="Courier" w:hAnsi="Courier"/>
          <w:b/>
        </w:rPr>
        <w:t>WorkflowDocument/workflowStatus</w:t>
      </w:r>
      <w:r>
        <w:t>=”OPEN”)</w:t>
      </w:r>
      <w:r w:rsidRPr="00B13E42">
        <w:rPr>
          <w:b/>
        </w:rPr>
        <w:t xml:space="preserve"> </w:t>
      </w:r>
      <w:r w:rsidRPr="006342C7">
        <w:t>and</w:t>
      </w:r>
      <w:r w:rsidRPr="00B13E42">
        <w:rPr>
          <w:b/>
        </w:rPr>
        <w:t xml:space="preserve"> </w:t>
      </w:r>
      <w:r w:rsidR="00B13E42" w:rsidRPr="00914D8F">
        <w:t xml:space="preserve">HT Manager </w:t>
      </w:r>
      <w:r w:rsidR="00B13E42">
        <w:t>doesn’t require</w:t>
      </w:r>
      <w:r w:rsidR="00B13E42" w:rsidRPr="00914D8F">
        <w:t xml:space="preserve"> a </w:t>
      </w:r>
      <w:r w:rsidR="000C0E95">
        <w:t>team’s communication</w:t>
      </w:r>
      <w:r w:rsidR="00B13E42" w:rsidRPr="00914D8F">
        <w:t>,</w:t>
      </w:r>
      <w:r w:rsidR="00B13E42">
        <w:rPr>
          <w:b/>
        </w:rPr>
        <w:t xml:space="preserve"> all</w:t>
      </w:r>
      <w:r w:rsidR="00B13E42">
        <w:t xml:space="preserve"> HT Involvement </w:t>
      </w:r>
      <w:r w:rsidR="00B13E42" w:rsidRPr="00A555FB">
        <w:t>task</w:t>
      </w:r>
      <w:r w:rsidR="00B13E42">
        <w:t>s</w:t>
      </w:r>
      <w:r w:rsidR="00B13E42" w:rsidRPr="00A555FB">
        <w:t xml:space="preserve"> </w:t>
      </w:r>
      <w:r w:rsidR="00B13E42">
        <w:t>are</w:t>
      </w:r>
      <w:r w:rsidR="00B13E42" w:rsidRPr="00A555FB">
        <w:t xml:space="preserve"> </w:t>
      </w:r>
      <w:r w:rsidR="00B13E42">
        <w:t>“COMPLETED</w:t>
      </w:r>
      <w:r w:rsidR="00B13E42" w:rsidRPr="00A555FB">
        <w:t>”</w:t>
      </w:r>
      <w:r w:rsidR="00B13E42">
        <w:t xml:space="preserve"> or “EXITED”</w:t>
      </w:r>
      <w:r w:rsidR="00B13E42" w:rsidRPr="00C062BE">
        <w:rPr>
          <w:b/>
        </w:rPr>
        <w:t xml:space="preserve"> </w:t>
      </w:r>
      <w:r w:rsidR="00B13E42">
        <w:t>(</w:t>
      </w:r>
      <w:r w:rsidR="00B13E42" w:rsidRPr="00C062BE">
        <w:rPr>
          <w:rFonts w:ascii="Courier" w:hAnsi="Courier"/>
          <w:b/>
        </w:rPr>
        <w:t>WorkflowDocument/TaskList/XDWTask/taskData/taskDetails/status</w:t>
      </w:r>
      <w:r w:rsidR="00B13E42">
        <w:t>=“COMPLETED</w:t>
      </w:r>
      <w:r w:rsidR="00B13E42" w:rsidRPr="00A555FB">
        <w:t>”</w:t>
      </w:r>
      <w:r w:rsidR="00B13E42">
        <w:t xml:space="preserve"> or “EXITED”</w:t>
      </w:r>
      <w:r w:rsidR="00B13E42" w:rsidRPr="00C062BE">
        <w:rPr>
          <w:b/>
        </w:rPr>
        <w:t xml:space="preserve"> </w:t>
      </w:r>
      <w:r w:rsidR="00B13E42" w:rsidRPr="00855164">
        <w:t>and</w:t>
      </w:r>
      <w:r w:rsidR="00B13E42" w:rsidRPr="00C062BE">
        <w:rPr>
          <w:b/>
        </w:rPr>
        <w:t xml:space="preserve"> </w:t>
      </w:r>
      <w:r w:rsidR="00B13E42" w:rsidRPr="00C062BE">
        <w:rPr>
          <w:rFonts w:ascii="Courier" w:hAnsi="Courier"/>
          <w:b/>
        </w:rPr>
        <w:lastRenderedPageBreak/>
        <w:t>WorkflowDocument/TaskList/XDWTask/taskData/taskDetails/taskType</w:t>
      </w:r>
      <w:r w:rsidR="00B13E42">
        <w:t>=”HTInvolvement”).</w:t>
      </w:r>
    </w:p>
    <w:p w14:paraId="27924797" w14:textId="77C089A1" w:rsidR="002956C1" w:rsidRDefault="00115406" w:rsidP="002956C1">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w:t>
      </w:r>
      <w:r w:rsidR="002956C1">
        <w:rPr>
          <w:rFonts w:ascii="Times New Roman" w:hAnsi="Times New Roman"/>
          <w:b w:val="0"/>
          <w:noProof w:val="0"/>
          <w:kern w:val="0"/>
          <w:sz w:val="24"/>
        </w:rPr>
        <w:t xml:space="preserve"> Document needed is </w:t>
      </w:r>
      <w:r>
        <w:rPr>
          <w:rFonts w:ascii="Times New Roman" w:hAnsi="Times New Roman"/>
          <w:b w:val="0"/>
          <w:noProof w:val="0"/>
          <w:kern w:val="0"/>
          <w:sz w:val="24"/>
        </w:rPr>
        <w:t>Final R</w:t>
      </w:r>
      <w:r w:rsidR="002956C1">
        <w:rPr>
          <w:rFonts w:ascii="Times New Roman" w:hAnsi="Times New Roman"/>
          <w:b w:val="0"/>
          <w:noProof w:val="0"/>
          <w:kern w:val="0"/>
          <w:sz w:val="24"/>
        </w:rPr>
        <w:t xml:space="preserve">eport. </w:t>
      </w:r>
    </w:p>
    <w:p w14:paraId="31D12D7E" w14:textId="65206BA0" w:rsidR="002956C1" w:rsidRPr="003651D9" w:rsidRDefault="002956C1" w:rsidP="002956C1">
      <w:pPr>
        <w:pStyle w:val="Titolo5"/>
        <w:numPr>
          <w:ilvl w:val="0"/>
          <w:numId w:val="0"/>
        </w:numPr>
        <w:rPr>
          <w:noProof w:val="0"/>
        </w:rPr>
      </w:pPr>
      <w:r w:rsidRPr="003651D9">
        <w:rPr>
          <w:noProof w:val="0"/>
        </w:rPr>
        <w:t>3.Y</w:t>
      </w:r>
      <w:r w:rsidR="0013208E">
        <w:rPr>
          <w:noProof w:val="0"/>
        </w:rPr>
        <w:t>8</w:t>
      </w:r>
      <w:r w:rsidRPr="003651D9">
        <w:rPr>
          <w:noProof w:val="0"/>
        </w:rPr>
        <w:t>.4.1.2 Message Semantics</w:t>
      </w:r>
    </w:p>
    <w:p w14:paraId="40CB191C" w14:textId="0772074C" w:rsidR="002956C1" w:rsidRDefault="002956C1" w:rsidP="002956C1">
      <w:pPr>
        <w:pStyle w:val="Corpodeltesto"/>
      </w:pPr>
      <w:r>
        <w:t xml:space="preserve">This message is a Provide And Register Document Set-b Request message. This message shall comply with the message semantics defined for the Provide and Register Document Set-b Request message in ITI TF-2b:3.41.4.1.2.  The HT </w:t>
      </w:r>
      <w:r w:rsidR="0021474A">
        <w:t>Manager</w:t>
      </w:r>
      <w:r>
        <w:t xml:space="preserve"> is the Document Source.</w:t>
      </w:r>
    </w:p>
    <w:p w14:paraId="4A8F14F2" w14:textId="77777777" w:rsidR="002956C1" w:rsidRDefault="002956C1" w:rsidP="002956C1">
      <w:pPr>
        <w:pStyle w:val="Corpodeltesto"/>
      </w:pPr>
      <w:r>
        <w:t xml:space="preserve"> This section defines:</w:t>
      </w:r>
    </w:p>
    <w:p w14:paraId="6E237695" w14:textId="7D610355" w:rsidR="002956C1" w:rsidRDefault="009D0E95" w:rsidP="002956C1">
      <w:pPr>
        <w:pStyle w:val="Corpodeltesto"/>
        <w:numPr>
          <w:ilvl w:val="0"/>
          <w:numId w:val="37"/>
        </w:numPr>
      </w:pPr>
      <w:r>
        <w:t>T</w:t>
      </w:r>
      <w:r w:rsidR="002956C1">
        <w:t>he Heart Team Workflow Document Content submitted in the Provide</w:t>
      </w:r>
      <w:r w:rsidR="0021474A">
        <w:t xml:space="preserve"> and Register.  See Section 3.Y8</w:t>
      </w:r>
      <w:r w:rsidR="002956C1">
        <w:t>.4.1.2.1.</w:t>
      </w:r>
    </w:p>
    <w:p w14:paraId="618916D5" w14:textId="0AF44564" w:rsidR="002956C1" w:rsidRDefault="002956C1" w:rsidP="002956C1">
      <w:pPr>
        <w:pStyle w:val="Corpodeltesto"/>
        <w:numPr>
          <w:ilvl w:val="0"/>
          <w:numId w:val="37"/>
        </w:numPr>
      </w:pPr>
      <w:r>
        <w:t xml:space="preserve">The </w:t>
      </w:r>
      <w:r w:rsidR="0021474A">
        <w:t>Final</w:t>
      </w:r>
      <w:r>
        <w:t xml:space="preserve"> Report Document</w:t>
      </w:r>
      <w:r w:rsidR="0021474A">
        <w:t xml:space="preserve"> Content</w:t>
      </w:r>
      <w:r>
        <w:t xml:space="preserve"> submitted in the Provide</w:t>
      </w:r>
      <w:r w:rsidR="0021474A">
        <w:t xml:space="preserve"> and Register.  See Section 3.Y8</w:t>
      </w:r>
      <w:r>
        <w:t xml:space="preserve">.4.1.2.2.. </w:t>
      </w:r>
    </w:p>
    <w:p w14:paraId="633DC803" w14:textId="2307CB55" w:rsidR="002956C1" w:rsidRDefault="002956C1" w:rsidP="002956C1">
      <w:pPr>
        <w:pStyle w:val="Corpodeltesto"/>
        <w:numPr>
          <w:ilvl w:val="0"/>
          <w:numId w:val="37"/>
        </w:numPr>
      </w:pPr>
      <w:r>
        <w:t>The Document Sharing Metadata requirements for the Submission Set and D</w:t>
      </w:r>
      <w:r w:rsidR="0021474A">
        <w:t>ocument Entry.  See Section 3.Y8</w:t>
      </w:r>
      <w:r>
        <w:t>.4.1.2.3.</w:t>
      </w:r>
    </w:p>
    <w:p w14:paraId="542F04BD" w14:textId="528572ED" w:rsidR="002956C1" w:rsidRDefault="0013208E" w:rsidP="002956C1">
      <w:pPr>
        <w:pStyle w:val="Titolo5"/>
        <w:numPr>
          <w:ilvl w:val="0"/>
          <w:numId w:val="0"/>
        </w:numPr>
      </w:pPr>
      <w:r>
        <w:t>3.Y8</w:t>
      </w:r>
      <w:r w:rsidR="002956C1">
        <w:t>.4.1.2.1</w:t>
      </w:r>
      <w:r w:rsidR="002956C1" w:rsidRPr="00322355">
        <w:t xml:space="preserve"> </w:t>
      </w:r>
      <w:r w:rsidR="002956C1">
        <w:t>Heart Team Workflow Document</w:t>
      </w:r>
      <w:r w:rsidR="002956C1" w:rsidRPr="00322355">
        <w:t xml:space="preserve"> Content Requirements</w:t>
      </w:r>
    </w:p>
    <w:p w14:paraId="2AD5A4D9" w14:textId="508D85B5" w:rsidR="002956C1" w:rsidRPr="00F909C6" w:rsidRDefault="002956C1" w:rsidP="002956C1">
      <w:pPr>
        <w:pStyle w:val="Corpodeltesto"/>
      </w:pPr>
      <w:r>
        <w:t xml:space="preserve">The Heart Team Workflow Document is updated by the HT </w:t>
      </w:r>
      <w:r w:rsidR="0013208E">
        <w:t>Manager.</w:t>
      </w:r>
    </w:p>
    <w:p w14:paraId="6121D8AB" w14:textId="79601423" w:rsidR="002956C1" w:rsidRPr="001D1D9D" w:rsidRDefault="0013208E" w:rsidP="002956C1">
      <w:pPr>
        <w:pStyle w:val="Titolo5"/>
        <w:numPr>
          <w:ilvl w:val="0"/>
          <w:numId w:val="0"/>
        </w:numPr>
      </w:pPr>
      <w:r>
        <w:t>3.Y8</w:t>
      </w:r>
      <w:r w:rsidR="002956C1">
        <w:t>.4.1.2.1</w:t>
      </w:r>
      <w:r w:rsidR="002956C1" w:rsidRPr="001D1D9D">
        <w:t xml:space="preserve">.1 Workflow Document </w:t>
      </w:r>
      <w:r w:rsidR="002956C1">
        <w:t>Elements</w:t>
      </w:r>
    </w:p>
    <w:p w14:paraId="6A820F08" w14:textId="21A577F0" w:rsidR="002956C1" w:rsidRDefault="002956C1" w:rsidP="002956C1">
      <w:pPr>
        <w:pStyle w:val="AuthorInstructions"/>
        <w:rPr>
          <w:i w:val="0"/>
        </w:rPr>
      </w:pPr>
      <w:r>
        <w:rPr>
          <w:i w:val="0"/>
        </w:rPr>
        <w:t xml:space="preserve">The </w:t>
      </w:r>
      <w:r w:rsidRPr="00FB1453">
        <w:rPr>
          <w:i w:val="0"/>
        </w:rPr>
        <w:t xml:space="preserve">HT </w:t>
      </w:r>
      <w:r w:rsidR="0013208E">
        <w:rPr>
          <w:i w:val="0"/>
        </w:rPr>
        <w:t>Manager</w:t>
      </w:r>
      <w:r>
        <w:rPr>
          <w:i w:val="0"/>
        </w:rPr>
        <w:t xml:space="preserve"> shall update the Heart Team Workflow Document according to the definition of an XDW Workflow Document in ITI TF-3: 5.4.</w:t>
      </w:r>
    </w:p>
    <w:p w14:paraId="1A8789DD" w14:textId="459B0E88" w:rsidR="002956C1" w:rsidRDefault="002956C1" w:rsidP="002956C1">
      <w:pPr>
        <w:pStyle w:val="AuthorInstructions"/>
        <w:rPr>
          <w:i w:val="0"/>
        </w:rPr>
      </w:pPr>
      <w:r>
        <w:rPr>
          <w:i w:val="0"/>
        </w:rPr>
        <w:t xml:space="preserve">This transaction does not require the creation of new tasks within the Workflow Document; however, it requires the HT </w:t>
      </w:r>
      <w:r w:rsidR="0013208E">
        <w:rPr>
          <w:i w:val="0"/>
        </w:rPr>
        <w:t>Manager</w:t>
      </w:r>
      <w:r>
        <w:rPr>
          <w:i w:val="0"/>
        </w:rPr>
        <w:t xml:space="preserve"> to add a new </w:t>
      </w:r>
      <w:r w:rsidRPr="00C062BE">
        <w:rPr>
          <w:rFonts w:ascii="Courier" w:hAnsi="Courier"/>
          <w:b/>
        </w:rPr>
        <w:t>taskEvent</w:t>
      </w:r>
      <w:r>
        <w:rPr>
          <w:i w:val="0"/>
        </w:rPr>
        <w:t xml:space="preserve"> in the HT </w:t>
      </w:r>
      <w:r w:rsidR="0013208E">
        <w:rPr>
          <w:i w:val="0"/>
        </w:rPr>
        <w:t>Performtask.  See Section 3.Y8</w:t>
      </w:r>
      <w:r>
        <w:rPr>
          <w:i w:val="0"/>
        </w:rPr>
        <w:t>.4.1.2.1.1.1.</w:t>
      </w:r>
    </w:p>
    <w:p w14:paraId="5CC0A299" w14:textId="128EA1D4" w:rsidR="002956C1" w:rsidRPr="001D1D9D" w:rsidRDefault="00373BBB" w:rsidP="002956C1">
      <w:pPr>
        <w:pStyle w:val="Titolo5"/>
        <w:numPr>
          <w:ilvl w:val="0"/>
          <w:numId w:val="0"/>
        </w:numPr>
      </w:pPr>
      <w:r>
        <w:t>3.Y8</w:t>
      </w:r>
      <w:r w:rsidR="002956C1">
        <w:t>.4.1.2.1</w:t>
      </w:r>
      <w:r w:rsidR="002956C1" w:rsidRPr="001D1D9D">
        <w:t>.</w:t>
      </w:r>
      <w:r w:rsidR="002956C1">
        <w:t>1.1.1</w:t>
      </w:r>
      <w:r w:rsidR="002956C1" w:rsidRPr="001D1D9D">
        <w:t xml:space="preserve"> </w:t>
      </w:r>
      <w:r w:rsidR="002956C1">
        <w:t xml:space="preserve">XDW Task “HT </w:t>
      </w:r>
      <w:r>
        <w:t>Perfotm</w:t>
      </w:r>
      <w:r w:rsidR="002956C1">
        <w:t>”</w:t>
      </w:r>
    </w:p>
    <w:p w14:paraId="652AB414" w14:textId="77777777" w:rsidR="002956C1" w:rsidRPr="00396CD0" w:rsidRDefault="002956C1" w:rsidP="002956C1">
      <w:pPr>
        <w:pStyle w:val="AuthorInstructions"/>
        <w:rPr>
          <w:i w:val="0"/>
        </w:rPr>
      </w:pPr>
      <w:r>
        <w:rPr>
          <w:i w:val="0"/>
        </w:rPr>
        <w:t xml:space="preserve">A new </w:t>
      </w:r>
      <w:r w:rsidRPr="00B26EA5">
        <w:rPr>
          <w:rFonts w:ascii="Courier" w:hAnsi="Courier"/>
          <w:b/>
          <w:i w:val="0"/>
        </w:rPr>
        <w:t>&lt;taskEvent&gt;</w:t>
      </w:r>
      <w:r>
        <w:rPr>
          <w:i w:val="0"/>
        </w:rPr>
        <w:t xml:space="preserve"> (characterized by: status=COMPLETED, eventType=”start”) shall be added to the </w:t>
      </w:r>
      <w:r w:rsidRPr="00B26EA5">
        <w:rPr>
          <w:rFonts w:ascii="Courier" w:hAnsi="Courier"/>
          <w:b/>
          <w:i w:val="0"/>
        </w:rPr>
        <w:t>&lt;taskEventHistory&gt;</w:t>
      </w:r>
      <w:r w:rsidRPr="0053017B">
        <w:rPr>
          <w:lang w:val="it-IT"/>
        </w:rPr>
        <w:t xml:space="preserve"> </w:t>
      </w:r>
      <w:r w:rsidRPr="00B26EA5">
        <w:rPr>
          <w:i w:val="0"/>
        </w:rPr>
        <w:t>element</w:t>
      </w:r>
      <w:r>
        <w:rPr>
          <w:i w:val="0"/>
        </w:rPr>
        <w:t xml:space="preserve">. </w:t>
      </w:r>
      <w:r w:rsidRPr="00C062BE">
        <w:rPr>
          <w:i w:val="0"/>
        </w:rPr>
        <w:t xml:space="preserve"> </w:t>
      </w:r>
    </w:p>
    <w:p w14:paraId="324B3DB5" w14:textId="77777777" w:rsidR="002956C1" w:rsidRDefault="002956C1" w:rsidP="002956C1">
      <w:pPr>
        <w:pStyle w:val="AuthorInstructions"/>
        <w:rPr>
          <w:i w:val="0"/>
        </w:rPr>
      </w:pPr>
      <w:r>
        <w:rPr>
          <w:i w:val="0"/>
        </w:rPr>
        <w:t xml:space="preserve">The HT Participant shall update the element </w:t>
      </w:r>
      <w:r w:rsidRPr="0070073A">
        <w:rPr>
          <w:rFonts w:ascii="Courier" w:hAnsi="Courier"/>
          <w:b/>
          <w:i w:val="0"/>
        </w:rPr>
        <w:t>&lt;XDWTask&gt;</w:t>
      </w:r>
      <w:r>
        <w:rPr>
          <w:i w:val="0"/>
        </w:rPr>
        <w:t xml:space="preserve"> to have a child element </w:t>
      </w:r>
      <w:r w:rsidRPr="00030837">
        <w:rPr>
          <w:rFonts w:ascii="Courier" w:hAnsi="Courier"/>
          <w:b/>
          <w:i w:val="0"/>
        </w:rPr>
        <w:t>taskData/</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p>
    <w:p w14:paraId="0B8B0573" w14:textId="33B84B06" w:rsidR="002956C1" w:rsidRPr="00854B89" w:rsidRDefault="002956C1" w:rsidP="002956C1">
      <w:pPr>
        <w:pStyle w:val="AuthorInstructions"/>
        <w:numPr>
          <w:ilvl w:val="0"/>
          <w:numId w:val="40"/>
        </w:numPr>
        <w:rPr>
          <w:i w:val="0"/>
        </w:rPr>
      </w:pPr>
      <w:r w:rsidRPr="00E17DE9">
        <w:rPr>
          <w:rFonts w:ascii="Courier" w:hAnsi="Courier"/>
          <w:b/>
          <w:i w:val="0"/>
        </w:rPr>
        <w:t>part/@name</w:t>
      </w:r>
      <w:r>
        <w:rPr>
          <w:i w:val="0"/>
        </w:rPr>
        <w:t xml:space="preserve"> =”</w:t>
      </w:r>
      <w:r w:rsidR="00373BBB">
        <w:rPr>
          <w:i w:val="0"/>
        </w:rPr>
        <w:t>Final</w:t>
      </w:r>
      <w:r>
        <w:rPr>
          <w:i w:val="0"/>
        </w:rPr>
        <w:t xml:space="preserve">Report”: </w:t>
      </w:r>
      <w:r w:rsidR="006B5334">
        <w:rPr>
          <w:i w:val="0"/>
        </w:rPr>
        <w:t>[1..1]</w:t>
      </w:r>
      <w:r>
        <w:rPr>
          <w:i w:val="0"/>
        </w:rPr>
        <w:t xml:space="preserve"> this is </w:t>
      </w:r>
      <w:r w:rsidR="00547834">
        <w:rPr>
          <w:i w:val="0"/>
        </w:rPr>
        <w:t>an out</w:t>
      </w:r>
      <w:r>
        <w:rPr>
          <w:i w:val="0"/>
        </w:rPr>
        <w:t xml:space="preserve">put that describe </w:t>
      </w:r>
      <w:r w:rsidR="00547834">
        <w:rPr>
          <w:i w:val="0"/>
        </w:rPr>
        <w:t>the final decision</w:t>
      </w:r>
      <w:r w:rsidR="004828A2" w:rsidRPr="004828A2">
        <w:rPr>
          <w:i w:val="0"/>
        </w:rPr>
        <w:t xml:space="preserve"> </w:t>
      </w:r>
      <w:r w:rsidR="004828A2">
        <w:rPr>
          <w:i w:val="0"/>
        </w:rPr>
        <w:t>taken by Heart Team</w:t>
      </w:r>
      <w:r w:rsidR="00547834">
        <w:rPr>
          <w:i w:val="0"/>
        </w:rPr>
        <w:t xml:space="preserve"> on clinical case. </w:t>
      </w:r>
    </w:p>
    <w:p w14:paraId="6F5CC532" w14:textId="25DE1CE6" w:rsidR="002956C1" w:rsidRDefault="00A2114B" w:rsidP="002956C1">
      <w:pPr>
        <w:pStyle w:val="Titolo5"/>
        <w:numPr>
          <w:ilvl w:val="0"/>
          <w:numId w:val="0"/>
        </w:numPr>
      </w:pPr>
      <w:r>
        <w:lastRenderedPageBreak/>
        <w:t>3.Y8</w:t>
      </w:r>
      <w:r w:rsidR="002956C1">
        <w:t>.4.1.2.2</w:t>
      </w:r>
      <w:r w:rsidR="002956C1" w:rsidRPr="00E17DE9">
        <w:t xml:space="preserve"> </w:t>
      </w:r>
      <w:r w:rsidR="00547834">
        <w:t>Final</w:t>
      </w:r>
      <w:r w:rsidR="002956C1">
        <w:t xml:space="preserve"> Report</w:t>
      </w:r>
      <w:r w:rsidR="002956C1" w:rsidRPr="00E17DE9">
        <w:t xml:space="preserve"> Content Requirements</w:t>
      </w:r>
    </w:p>
    <w:p w14:paraId="550606C0" w14:textId="49910BF4" w:rsidR="002956C1" w:rsidRDefault="002956C1" w:rsidP="002956C1">
      <w:pPr>
        <w:pStyle w:val="AuthorInstructions"/>
        <w:rPr>
          <w:i w:val="0"/>
        </w:rPr>
      </w:pPr>
      <w:r>
        <w:rPr>
          <w:i w:val="0"/>
        </w:rPr>
        <w:t xml:space="preserve">The </w:t>
      </w:r>
      <w:r w:rsidR="004828A2">
        <w:rPr>
          <w:i w:val="0"/>
        </w:rPr>
        <w:t>Final</w:t>
      </w:r>
      <w:r>
        <w:rPr>
          <w:i w:val="0"/>
        </w:rPr>
        <w:t xml:space="preserve"> Report Document shall contain </w:t>
      </w:r>
      <w:r w:rsidR="004828A2">
        <w:rPr>
          <w:i w:val="0"/>
        </w:rPr>
        <w:t>the final decision taken by Heart Team on clinical case.</w:t>
      </w:r>
      <w:r>
        <w:rPr>
          <w:i w:val="0"/>
        </w:rPr>
        <w:t xml:space="preserve">. This specification does not mandate any specific structure for this document. </w:t>
      </w:r>
    </w:p>
    <w:p w14:paraId="633DC9B1" w14:textId="6F958DF5" w:rsidR="002956C1" w:rsidRDefault="002956C1" w:rsidP="002956C1">
      <w:pPr>
        <w:pStyle w:val="Titolo5"/>
        <w:numPr>
          <w:ilvl w:val="0"/>
          <w:numId w:val="0"/>
        </w:numPr>
        <w:rPr>
          <w:noProof w:val="0"/>
        </w:rPr>
      </w:pPr>
      <w:r w:rsidRPr="000807AC">
        <w:rPr>
          <w:noProof w:val="0"/>
        </w:rPr>
        <w:t>3.Y</w:t>
      </w:r>
      <w:r w:rsidR="00A2114B">
        <w:rPr>
          <w:noProof w:val="0"/>
        </w:rPr>
        <w:t>8</w:t>
      </w:r>
      <w:r w:rsidRPr="000807AC">
        <w:rPr>
          <w:noProof w:val="0"/>
        </w:rPr>
        <w:t>.4.1.2</w:t>
      </w:r>
      <w:r>
        <w:rPr>
          <w:noProof w:val="0"/>
        </w:rPr>
        <w:t>.3</w:t>
      </w:r>
      <w:r w:rsidRPr="000807AC">
        <w:rPr>
          <w:noProof w:val="0"/>
        </w:rPr>
        <w:t xml:space="preserve"> </w:t>
      </w:r>
      <w:r>
        <w:rPr>
          <w:noProof w:val="0"/>
        </w:rPr>
        <w:t>Document Sharing Metadata Requirements</w:t>
      </w:r>
    </w:p>
    <w:p w14:paraId="546F7240" w14:textId="77777777" w:rsidR="002956C1" w:rsidRDefault="002956C1" w:rsidP="002956C1">
      <w:pPr>
        <w:pStyle w:val="Corpodeltesto"/>
      </w:pPr>
      <w:r>
        <w:t>Document metadata for this transaction shall comply with the requirements in ITI TF-3:4 “Metadata used in Document Sharing Profiles”.</w:t>
      </w:r>
    </w:p>
    <w:p w14:paraId="527EF11E" w14:textId="578833FA" w:rsidR="002956C1" w:rsidRDefault="002956C1" w:rsidP="002956C1">
      <w:pPr>
        <w:pStyle w:val="Corpodeltesto"/>
      </w:pPr>
      <w:r>
        <w:t>This section specifies additional Document Sharing Metadata requirements for the Heart Team Workflow Document.</w:t>
      </w:r>
    </w:p>
    <w:p w14:paraId="6AF4ED01" w14:textId="77777777" w:rsidR="002956C1" w:rsidRDefault="002956C1" w:rsidP="002956C1">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513528C9" w14:textId="77777777" w:rsidR="002956C1" w:rsidRDefault="002956C1" w:rsidP="002956C1">
      <w:pPr>
        <w:pStyle w:val="Corpodeltesto"/>
        <w:numPr>
          <w:ilvl w:val="0"/>
          <w:numId w:val="53"/>
        </w:numPr>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7F6A96BC" w14:textId="77777777" w:rsidR="002956C1" w:rsidRDefault="002956C1" w:rsidP="002956C1">
      <w:pPr>
        <w:pStyle w:val="Corpodeltesto"/>
        <w:numPr>
          <w:ilvl w:val="0"/>
          <w:numId w:val="41"/>
        </w:numPr>
      </w:pPr>
      <w:r>
        <w:t>A single entry of eventCodeList shall convey the actual status (OPEN) of the workflow: code = “</w:t>
      </w:r>
      <w:r w:rsidRPr="00B1774E">
        <w:t>urn:ihe:iti:xdw:2011:eventCode:open</w:t>
      </w:r>
      <w:r>
        <w:t>” codingScheme=”</w:t>
      </w:r>
      <w:r w:rsidRPr="00B1774E">
        <w:t xml:space="preserve"> </w:t>
      </w:r>
      <w:r w:rsidRPr="00706C02">
        <w:rPr>
          <w:highlight w:val="yellow"/>
        </w:rPr>
        <w:t>1.3.6.1.4.1.19376.1.2.3</w:t>
      </w:r>
      <w:r>
        <w:t>”</w:t>
      </w:r>
    </w:p>
    <w:p w14:paraId="3725A3D5" w14:textId="280B9CEE" w:rsidR="002956C1" w:rsidRDefault="002956C1" w:rsidP="002956C1">
      <w:pPr>
        <w:pStyle w:val="Corpodeltesto"/>
        <w:numPr>
          <w:ilvl w:val="0"/>
          <w:numId w:val="41"/>
        </w:numPr>
      </w:pPr>
      <w:r>
        <w:t>A single eventCodeList metadata shall convey the status of the HT Preparation task: code=”urn:ihe:</w:t>
      </w:r>
      <w:r w:rsidR="00C70CF0">
        <w:t>pcc</w:t>
      </w:r>
      <w:r>
        <w:t>:xcht-wd:2015:eventCodeTaskStatus:HT</w:t>
      </w:r>
      <w:r w:rsidR="004828A2">
        <w:t>Perform</w:t>
      </w:r>
      <w:r>
        <w:t>Completed” codingScheme=”1.3.6.1.4.1.19376.1.2.1”</w:t>
      </w:r>
    </w:p>
    <w:p w14:paraId="3A0AEDD5" w14:textId="1B713FC5" w:rsidR="002956C1" w:rsidRPr="00D552F0" w:rsidRDefault="002956C1" w:rsidP="002956C1">
      <w:pPr>
        <w:pStyle w:val="Corpodeltesto"/>
      </w:pPr>
      <w:r>
        <w:t xml:space="preserve">This transaction does not define document sharing metadata requirements for the </w:t>
      </w:r>
      <w:r w:rsidR="00A72CE8">
        <w:t>Final</w:t>
      </w:r>
      <w:r>
        <w:t xml:space="preserve"> Report document. The document may be included in the same Submission Set as the Heart Team Workflow Document in this transaction ([PCC-</w:t>
      </w:r>
      <w:r w:rsidR="00A72CE8">
        <w:t>Y8</w:t>
      </w:r>
      <w:r>
        <w:t>]</w:t>
      </w:r>
      <w:r w:rsidR="00A72CE8">
        <w:t>) or in a different Submiss</w:t>
      </w:r>
      <w:r>
        <w:t xml:space="preserve">ion Set using a [ITI-41] Provide and Register Document Set-b transaction.  </w:t>
      </w:r>
    </w:p>
    <w:p w14:paraId="5052DAD8" w14:textId="77777777" w:rsidR="002956C1" w:rsidRDefault="002956C1" w:rsidP="002956C1">
      <w:pPr>
        <w:pStyle w:val="Corpodeltesto"/>
      </w:pPr>
      <w:r w:rsidRPr="00A434FC">
        <w:rPr>
          <w:rFonts w:ascii="Courier" w:hAnsi="Courier"/>
          <w:b/>
          <w:i/>
        </w:rPr>
        <w:t xml:space="preserve"> </w:t>
      </w:r>
    </w:p>
    <w:p w14:paraId="15A281D7" w14:textId="6131FE51" w:rsidR="002956C1" w:rsidRPr="003651D9" w:rsidRDefault="002956C1" w:rsidP="002956C1">
      <w:pPr>
        <w:pStyle w:val="Titolo5"/>
        <w:numPr>
          <w:ilvl w:val="0"/>
          <w:numId w:val="0"/>
        </w:numPr>
        <w:rPr>
          <w:noProof w:val="0"/>
        </w:rPr>
      </w:pPr>
      <w:r w:rsidRPr="003651D9">
        <w:rPr>
          <w:noProof w:val="0"/>
        </w:rPr>
        <w:t>3.Y</w:t>
      </w:r>
      <w:r w:rsidR="00A2114B">
        <w:rPr>
          <w:noProof w:val="0"/>
        </w:rPr>
        <w:t>8</w:t>
      </w:r>
      <w:r w:rsidRPr="003651D9">
        <w:rPr>
          <w:noProof w:val="0"/>
        </w:rPr>
        <w:t>.4.1.3 Expected Actions</w:t>
      </w:r>
    </w:p>
    <w:p w14:paraId="165BC1C4" w14:textId="25A9E4DF" w:rsidR="002956C1" w:rsidRPr="0070073A" w:rsidRDefault="002956C1" w:rsidP="002956C1">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TF-2b:3.41.4.1.3</w:t>
      </w:r>
      <w:r>
        <w:rPr>
          <w:i w:val="0"/>
        </w:rPr>
        <w:t>.</w:t>
      </w:r>
    </w:p>
    <w:p w14:paraId="59253991" w14:textId="77777777" w:rsidR="002956C1" w:rsidRPr="003651D9" w:rsidRDefault="002956C1" w:rsidP="002956C1">
      <w:pPr>
        <w:pStyle w:val="AuthorInstructions"/>
      </w:pPr>
    </w:p>
    <w:p w14:paraId="041E66D1" w14:textId="0CAC4D36" w:rsidR="002956C1" w:rsidRDefault="002956C1" w:rsidP="002956C1">
      <w:pPr>
        <w:pStyle w:val="Titolo4"/>
        <w:numPr>
          <w:ilvl w:val="0"/>
          <w:numId w:val="0"/>
        </w:numPr>
        <w:rPr>
          <w:noProof w:val="0"/>
        </w:rPr>
      </w:pPr>
      <w:r w:rsidRPr="003651D9">
        <w:rPr>
          <w:noProof w:val="0"/>
        </w:rPr>
        <w:t>3.Y</w:t>
      </w:r>
      <w:r w:rsidR="00A2114B">
        <w:rPr>
          <w:noProof w:val="0"/>
        </w:rPr>
        <w:t>8</w:t>
      </w:r>
      <w:r w:rsidRPr="003651D9">
        <w:rPr>
          <w:noProof w:val="0"/>
        </w:rPr>
        <w:t xml:space="preserve">.4.2 </w:t>
      </w:r>
      <w:r>
        <w:rPr>
          <w:noProof w:val="0"/>
        </w:rPr>
        <w:t>Provide And Register Document set-b Response</w:t>
      </w:r>
    </w:p>
    <w:p w14:paraId="1D5B0C10" w14:textId="77777777" w:rsidR="002956C1" w:rsidRPr="000807AC" w:rsidRDefault="002956C1" w:rsidP="002956C1">
      <w:pPr>
        <w:pStyle w:val="AuthorInstructions"/>
      </w:pPr>
      <w:r>
        <w:rPr>
          <w:i w:val="0"/>
        </w:rPr>
        <w:t>This specification does not add additional requirements for the Provide And Register Document Set-b Response message defined in</w:t>
      </w:r>
      <w:r w:rsidRPr="0070073A">
        <w:rPr>
          <w:i w:val="0"/>
        </w:rPr>
        <w:t xml:space="preserve"> ITI TF-2b:3.41.4.2</w:t>
      </w:r>
      <w:r>
        <w:rPr>
          <w:i w:val="0"/>
        </w:rPr>
        <w:t xml:space="preserve">. </w:t>
      </w:r>
    </w:p>
    <w:p w14:paraId="48EA74C3" w14:textId="77777777" w:rsidR="002956C1" w:rsidRPr="003651D9" w:rsidRDefault="002956C1" w:rsidP="002956C1">
      <w:pPr>
        <w:pStyle w:val="AuthorInstructions"/>
      </w:pPr>
    </w:p>
    <w:p w14:paraId="658E4A75" w14:textId="12BA2771" w:rsidR="002956C1" w:rsidRPr="003651D9" w:rsidRDefault="002956C1" w:rsidP="002956C1">
      <w:pPr>
        <w:pStyle w:val="Titolo5"/>
        <w:numPr>
          <w:ilvl w:val="0"/>
          <w:numId w:val="0"/>
        </w:numPr>
        <w:rPr>
          <w:noProof w:val="0"/>
        </w:rPr>
      </w:pPr>
      <w:r w:rsidRPr="003651D9">
        <w:rPr>
          <w:noProof w:val="0"/>
        </w:rPr>
        <w:lastRenderedPageBreak/>
        <w:t>3.Y</w:t>
      </w:r>
      <w:r w:rsidR="00A2114B">
        <w:rPr>
          <w:noProof w:val="0"/>
        </w:rPr>
        <w:t>8</w:t>
      </w:r>
      <w:r w:rsidRPr="003651D9">
        <w:rPr>
          <w:noProof w:val="0"/>
        </w:rPr>
        <w:t>.4.2.1 Trigger Events</w:t>
      </w:r>
    </w:p>
    <w:p w14:paraId="1ECB60BE" w14:textId="77777777" w:rsidR="002956C1" w:rsidRPr="000807AC" w:rsidRDefault="002956C1" w:rsidP="002956C1">
      <w:pPr>
        <w:pStyle w:val="AuthorInstructions"/>
      </w:pPr>
      <w:r w:rsidRPr="00E17DE9">
        <w:rPr>
          <w:i w:val="0"/>
        </w:rPr>
        <w:t>See section ITI TF-2b:3.41.4.2</w:t>
      </w:r>
      <w:r>
        <w:rPr>
          <w:i w:val="0"/>
        </w:rPr>
        <w:t>.1</w:t>
      </w:r>
    </w:p>
    <w:p w14:paraId="7B4B249F" w14:textId="77777777" w:rsidR="002956C1" w:rsidRPr="003651D9" w:rsidRDefault="002956C1" w:rsidP="002956C1">
      <w:pPr>
        <w:pStyle w:val="AuthorInstructions"/>
      </w:pPr>
    </w:p>
    <w:p w14:paraId="0CC8F288" w14:textId="4D901760" w:rsidR="002956C1" w:rsidRPr="003651D9" w:rsidRDefault="002956C1" w:rsidP="002956C1">
      <w:pPr>
        <w:pStyle w:val="Titolo5"/>
        <w:numPr>
          <w:ilvl w:val="0"/>
          <w:numId w:val="0"/>
        </w:numPr>
        <w:rPr>
          <w:noProof w:val="0"/>
        </w:rPr>
      </w:pPr>
      <w:r w:rsidRPr="003651D9">
        <w:rPr>
          <w:noProof w:val="0"/>
        </w:rPr>
        <w:t>3.Y</w:t>
      </w:r>
      <w:r w:rsidR="00A2114B">
        <w:rPr>
          <w:noProof w:val="0"/>
        </w:rPr>
        <w:t>8</w:t>
      </w:r>
      <w:r w:rsidRPr="003651D9">
        <w:rPr>
          <w:noProof w:val="0"/>
        </w:rPr>
        <w:t>.4.2.2 Message Semantics</w:t>
      </w:r>
    </w:p>
    <w:p w14:paraId="140D0E2C" w14:textId="77777777" w:rsidR="002956C1" w:rsidRPr="000807AC" w:rsidRDefault="002956C1" w:rsidP="002956C1">
      <w:pPr>
        <w:pStyle w:val="AuthorInstructions"/>
      </w:pPr>
      <w:r w:rsidRPr="00E17DE9">
        <w:rPr>
          <w:i w:val="0"/>
        </w:rPr>
        <w:t>See section ITI TF-2b:3.41.4.2</w:t>
      </w:r>
      <w:r>
        <w:rPr>
          <w:i w:val="0"/>
        </w:rPr>
        <w:t>.2</w:t>
      </w:r>
    </w:p>
    <w:p w14:paraId="53E55B64" w14:textId="77777777" w:rsidR="002956C1" w:rsidRPr="003651D9" w:rsidRDefault="002956C1" w:rsidP="002956C1">
      <w:pPr>
        <w:pStyle w:val="AuthorInstructions"/>
      </w:pPr>
    </w:p>
    <w:p w14:paraId="20EFE804" w14:textId="462092D3" w:rsidR="002956C1" w:rsidRPr="003651D9" w:rsidRDefault="002956C1" w:rsidP="002956C1">
      <w:pPr>
        <w:pStyle w:val="Titolo5"/>
        <w:numPr>
          <w:ilvl w:val="0"/>
          <w:numId w:val="0"/>
        </w:numPr>
        <w:rPr>
          <w:noProof w:val="0"/>
        </w:rPr>
      </w:pPr>
      <w:r w:rsidRPr="003651D9">
        <w:rPr>
          <w:noProof w:val="0"/>
        </w:rPr>
        <w:t>3.Y</w:t>
      </w:r>
      <w:r w:rsidR="00A2114B">
        <w:rPr>
          <w:noProof w:val="0"/>
        </w:rPr>
        <w:t>8</w:t>
      </w:r>
      <w:r w:rsidRPr="003651D9">
        <w:rPr>
          <w:noProof w:val="0"/>
        </w:rPr>
        <w:t>.4.2.3 Expected Actions</w:t>
      </w:r>
    </w:p>
    <w:p w14:paraId="2EA4AF61" w14:textId="77777777" w:rsidR="002956C1" w:rsidRDefault="002956C1" w:rsidP="002956C1">
      <w:pPr>
        <w:pStyle w:val="AuthorInstructions"/>
        <w:rPr>
          <w:i w:val="0"/>
        </w:rPr>
      </w:pPr>
      <w:r w:rsidRPr="00E17DE9">
        <w:rPr>
          <w:i w:val="0"/>
        </w:rPr>
        <w:t>See section ITI TF-2b:3.41.4.2</w:t>
      </w:r>
      <w:r>
        <w:rPr>
          <w:i w:val="0"/>
        </w:rPr>
        <w:t>.3.</w:t>
      </w:r>
    </w:p>
    <w:p w14:paraId="7EE8F27A" w14:textId="6D7BB9CF" w:rsidR="002956C1" w:rsidRDefault="002956C1" w:rsidP="002956C1">
      <w:pPr>
        <w:pStyle w:val="NormaleWeb"/>
        <w:shd w:val="clear" w:color="auto" w:fill="FFFFFF"/>
        <w:rPr>
          <w:lang w:val="it-IT" w:eastAsia="it-IT"/>
        </w:rPr>
      </w:pPr>
      <w:r>
        <w:t xml:space="preserve">If an error is generated by the Document Repository that error should be managed by the HT </w:t>
      </w:r>
      <w:r w:rsidR="00A72CE8">
        <w:t xml:space="preserve">Manager </w:t>
      </w:r>
      <w:r>
        <w:t xml:space="preserve">in accordance to local defined behaviors, and in accordance to XDW actor behaviors (race condition) defined in section </w:t>
      </w:r>
      <w:r w:rsidRPr="00FA6C72">
        <w:rPr>
          <w:lang w:val="it-IT" w:eastAsia="it-IT"/>
        </w:rPr>
        <w:t xml:space="preserve">ITI TF-3: 5.4.5.1 </w:t>
      </w:r>
    </w:p>
    <w:p w14:paraId="49AB3525" w14:textId="77777777" w:rsidR="002956C1" w:rsidRPr="000375FA" w:rsidRDefault="002956C1" w:rsidP="002956C1">
      <w:pPr>
        <w:pStyle w:val="NormaleWeb"/>
        <w:shd w:val="clear" w:color="auto" w:fill="FFFFFF"/>
        <w:rPr>
          <w:rFonts w:ascii="Times" w:hAnsi="Times"/>
          <w:sz w:val="20"/>
          <w:szCs w:val="20"/>
          <w:lang w:val="it-IT" w:eastAsia="it-IT"/>
        </w:rPr>
      </w:pPr>
    </w:p>
    <w:p w14:paraId="4822ABFA" w14:textId="302AC1D9" w:rsidR="002956C1" w:rsidRPr="003651D9" w:rsidRDefault="002956C1" w:rsidP="002956C1">
      <w:pPr>
        <w:pStyle w:val="Titolo3"/>
        <w:numPr>
          <w:ilvl w:val="0"/>
          <w:numId w:val="0"/>
        </w:numPr>
        <w:rPr>
          <w:noProof w:val="0"/>
        </w:rPr>
      </w:pPr>
      <w:r w:rsidRPr="003651D9">
        <w:rPr>
          <w:noProof w:val="0"/>
        </w:rPr>
        <w:t>3.Y</w:t>
      </w:r>
      <w:r w:rsidR="00A2114B">
        <w:rPr>
          <w:noProof w:val="0"/>
        </w:rPr>
        <w:t>8</w:t>
      </w:r>
      <w:r w:rsidRPr="003651D9">
        <w:rPr>
          <w:noProof w:val="0"/>
        </w:rPr>
        <w:t>.5 Security Considerations</w:t>
      </w:r>
    </w:p>
    <w:p w14:paraId="752C5FFF" w14:textId="77777777" w:rsidR="002956C1" w:rsidRPr="0070073A" w:rsidRDefault="002956C1" w:rsidP="002956C1">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TF-2b:3.41.</w:t>
      </w:r>
      <w:r>
        <w:rPr>
          <w:rFonts w:ascii="Times New Roman" w:hAnsi="Times New Roman"/>
          <w:b w:val="0"/>
          <w:noProof w:val="0"/>
          <w:kern w:val="0"/>
          <w:sz w:val="24"/>
        </w:rPr>
        <w:t>5.</w:t>
      </w:r>
    </w:p>
    <w:p w14:paraId="426BB318" w14:textId="77777777" w:rsidR="002956C1" w:rsidRPr="003651D9" w:rsidRDefault="002956C1" w:rsidP="002956C1">
      <w:pPr>
        <w:pStyle w:val="AuthorInstructions"/>
      </w:pPr>
    </w:p>
    <w:p w14:paraId="38C28A7E" w14:textId="04FB1B19" w:rsidR="002956C1" w:rsidRPr="003651D9" w:rsidRDefault="002956C1" w:rsidP="002956C1">
      <w:pPr>
        <w:pStyle w:val="Titolo4"/>
        <w:numPr>
          <w:ilvl w:val="0"/>
          <w:numId w:val="0"/>
        </w:numPr>
        <w:rPr>
          <w:noProof w:val="0"/>
        </w:rPr>
      </w:pPr>
      <w:r w:rsidRPr="003651D9">
        <w:rPr>
          <w:noProof w:val="0"/>
        </w:rPr>
        <w:t>3.Y</w:t>
      </w:r>
      <w:r w:rsidR="00A2114B">
        <w:rPr>
          <w:noProof w:val="0"/>
        </w:rPr>
        <w:t>8</w:t>
      </w:r>
      <w:r w:rsidRPr="003651D9">
        <w:rPr>
          <w:noProof w:val="0"/>
        </w:rPr>
        <w:t>.5.1 Security Audit Considerations</w:t>
      </w:r>
    </w:p>
    <w:p w14:paraId="1A47D765" w14:textId="77777777" w:rsidR="002956C1" w:rsidRPr="00E17DE9" w:rsidRDefault="002956C1" w:rsidP="002956C1">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TF-2b:3.41.</w:t>
      </w:r>
      <w:r>
        <w:rPr>
          <w:rFonts w:ascii="Times New Roman" w:hAnsi="Times New Roman"/>
          <w:b w:val="0"/>
          <w:noProof w:val="0"/>
          <w:kern w:val="0"/>
          <w:sz w:val="24"/>
        </w:rPr>
        <w:t>5.1.</w:t>
      </w:r>
    </w:p>
    <w:p w14:paraId="205D7E51" w14:textId="77777777" w:rsidR="002956C1" w:rsidRDefault="002956C1" w:rsidP="00C57C6C">
      <w:pPr>
        <w:pStyle w:val="AuthorInstructions"/>
        <w:rPr>
          <w:i w:val="0"/>
        </w:rPr>
      </w:pPr>
    </w:p>
    <w:p w14:paraId="2A272B5E" w14:textId="0FBF8C3F" w:rsidR="005C3B17" w:rsidRPr="00DB4351" w:rsidRDefault="005C3B17" w:rsidP="005C3B17">
      <w:pPr>
        <w:pStyle w:val="Titolo2"/>
        <w:numPr>
          <w:ilvl w:val="0"/>
          <w:numId w:val="0"/>
        </w:numPr>
        <w:ind w:left="576" w:hanging="576"/>
      </w:pPr>
      <w:r w:rsidRPr="003651D9">
        <w:rPr>
          <w:noProof w:val="0"/>
        </w:rPr>
        <w:t>3.Y</w:t>
      </w:r>
      <w:r>
        <w:rPr>
          <w:noProof w:val="0"/>
        </w:rPr>
        <w:t>9</w:t>
      </w:r>
      <w:r w:rsidRPr="003651D9">
        <w:rPr>
          <w:noProof w:val="0"/>
        </w:rPr>
        <w:t xml:space="preserve"> </w:t>
      </w:r>
      <w:r>
        <w:t>Finalization</w:t>
      </w:r>
      <w:r w:rsidRPr="00D82C8E">
        <w:rPr>
          <w:noProof w:val="0"/>
        </w:rPr>
        <w:t xml:space="preserve"> </w:t>
      </w:r>
      <w:r w:rsidRPr="003651D9">
        <w:rPr>
          <w:noProof w:val="0"/>
        </w:rPr>
        <w:t>[</w:t>
      </w:r>
      <w:r>
        <w:rPr>
          <w:noProof w:val="0"/>
        </w:rPr>
        <w:t>PCC</w:t>
      </w:r>
      <w:r w:rsidRPr="003651D9">
        <w:rPr>
          <w:noProof w:val="0"/>
        </w:rPr>
        <w:t>-</w:t>
      </w:r>
      <w:r>
        <w:rPr>
          <w:noProof w:val="0"/>
        </w:rPr>
        <w:t>Y9</w:t>
      </w:r>
      <w:r w:rsidRPr="003651D9">
        <w:rPr>
          <w:noProof w:val="0"/>
        </w:rPr>
        <w:t>]</w:t>
      </w:r>
      <w:r>
        <w:rPr>
          <w:noProof w:val="0"/>
        </w:rPr>
        <w:t xml:space="preserve"> </w:t>
      </w:r>
    </w:p>
    <w:p w14:paraId="3BB78C11" w14:textId="77777777" w:rsidR="005C3B17" w:rsidRPr="003651D9" w:rsidRDefault="005C3B17" w:rsidP="005C3B17">
      <w:pPr>
        <w:pStyle w:val="Titolo3"/>
        <w:numPr>
          <w:ilvl w:val="0"/>
          <w:numId w:val="0"/>
        </w:numPr>
        <w:rPr>
          <w:noProof w:val="0"/>
        </w:rPr>
      </w:pPr>
      <w:r w:rsidRPr="003651D9">
        <w:rPr>
          <w:noProof w:val="0"/>
        </w:rPr>
        <w:t>3.Y</w:t>
      </w:r>
      <w:r>
        <w:rPr>
          <w:noProof w:val="0"/>
        </w:rPr>
        <w:t>5</w:t>
      </w:r>
      <w:r w:rsidRPr="003651D9">
        <w:rPr>
          <w:noProof w:val="0"/>
        </w:rPr>
        <w:t>.1 Scope</w:t>
      </w:r>
    </w:p>
    <w:p w14:paraId="2DD1EAE3" w14:textId="15E89E69" w:rsidR="005A1240" w:rsidRDefault="005C3B17" w:rsidP="005C3B17">
      <w:pPr>
        <w:pStyle w:val="Corpodeltesto"/>
        <w:tabs>
          <w:tab w:val="right" w:pos="9360"/>
        </w:tabs>
      </w:pPr>
      <w:r w:rsidRPr="00664105">
        <w:t xml:space="preserve">The </w:t>
      </w:r>
      <w:r w:rsidR="009D3338">
        <w:t>Finalization</w:t>
      </w:r>
      <w:r w:rsidRPr="00664105">
        <w:t xml:space="preserve"> transaction </w:t>
      </w:r>
      <w:r>
        <w:t>updates and submits an updated</w:t>
      </w:r>
      <w:r w:rsidRPr="00664105">
        <w:t xml:space="preserve"> Workflow Document</w:t>
      </w:r>
      <w:r w:rsidR="00131CD7">
        <w:t xml:space="preserve"> needed</w:t>
      </w:r>
      <w:r w:rsidRPr="00664105">
        <w:t xml:space="preserve"> </w:t>
      </w:r>
      <w:r>
        <w:t xml:space="preserve">to </w:t>
      </w:r>
      <w:r w:rsidR="00131CD7">
        <w:t xml:space="preserve">finalize the </w:t>
      </w:r>
      <w:r>
        <w:t>HT Request</w:t>
      </w:r>
      <w:r w:rsidR="00131CD7">
        <w:t>. T</w:t>
      </w:r>
      <w:r w:rsidR="009D3338">
        <w:t>he Final Report provid</w:t>
      </w:r>
      <w:r w:rsidR="00131CD7">
        <w:t>es</w:t>
      </w:r>
      <w:r w:rsidR="009D3338">
        <w:t xml:space="preserve"> </w:t>
      </w:r>
      <w:r w:rsidR="00131CD7">
        <w:t>information that was requested to support clinical care.</w:t>
      </w:r>
    </w:p>
    <w:p w14:paraId="793BA328" w14:textId="77777777" w:rsidR="005C3B17" w:rsidRPr="003651D9" w:rsidRDefault="005C3B17" w:rsidP="005C3B17">
      <w:pPr>
        <w:pStyle w:val="Corpodeltesto"/>
      </w:pPr>
    </w:p>
    <w:p w14:paraId="7FEF276B" w14:textId="7FAA726E" w:rsidR="005C3B17" w:rsidRPr="003651D9" w:rsidRDefault="005C3B17" w:rsidP="005C3B17">
      <w:pPr>
        <w:pStyle w:val="Titolo3"/>
        <w:numPr>
          <w:ilvl w:val="0"/>
          <w:numId w:val="0"/>
        </w:numPr>
        <w:rPr>
          <w:noProof w:val="0"/>
        </w:rPr>
      </w:pPr>
      <w:r w:rsidRPr="003651D9">
        <w:rPr>
          <w:noProof w:val="0"/>
        </w:rPr>
        <w:lastRenderedPageBreak/>
        <w:t>3.Y</w:t>
      </w:r>
      <w:r>
        <w:rPr>
          <w:noProof w:val="0"/>
        </w:rPr>
        <w:t>5</w:t>
      </w:r>
      <w:r w:rsidR="00147A4C">
        <w:rPr>
          <w:noProof w:val="0"/>
        </w:rPr>
        <w:t>.9</w:t>
      </w:r>
      <w:r>
        <w:rPr>
          <w:noProof w:val="0"/>
        </w:rPr>
        <w:t xml:space="preserve"> </w:t>
      </w:r>
      <w:r w:rsidRPr="003651D9">
        <w:rPr>
          <w:noProof w:val="0"/>
        </w:rPr>
        <w:t>Actor Roles</w:t>
      </w:r>
    </w:p>
    <w:p w14:paraId="14C837AC" w14:textId="77777777" w:rsidR="005C3B17" w:rsidRPr="003651D9" w:rsidRDefault="005C3B17" w:rsidP="005C3B17">
      <w:pPr>
        <w:pStyle w:val="Corpodeltesto"/>
        <w:jc w:val="center"/>
      </w:pPr>
      <w:r>
        <w:rPr>
          <w:noProof/>
          <w:lang w:val="it-IT" w:eastAsia="it-IT"/>
        </w:rPr>
        <mc:AlternateContent>
          <mc:Choice Requires="wpg">
            <w:drawing>
              <wp:inline distT="0" distB="0" distL="0" distR="0" wp14:anchorId="3FD3D61F" wp14:editId="3CCA40B3">
                <wp:extent cx="3749293" cy="1594537"/>
                <wp:effectExtent l="0" t="0" r="35560" b="31115"/>
                <wp:docPr id="299"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00"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2C64001" w14:textId="526CC65D" w:rsidR="00704901" w:rsidRDefault="00704901" w:rsidP="005C3B17">
                              <w:pPr>
                                <w:spacing w:before="0"/>
                                <w:jc w:val="center"/>
                                <w:rPr>
                                  <w:sz w:val="18"/>
                                </w:rPr>
                              </w:pPr>
                              <w:r>
                                <w:rPr>
                                  <w:sz w:val="18"/>
                                </w:rPr>
                                <w:t>Finalization</w:t>
                              </w:r>
                              <w:r w:rsidRPr="00A71BB9">
                                <w:rPr>
                                  <w:sz w:val="18"/>
                                </w:rPr>
                                <w:t xml:space="preserve"> </w:t>
                              </w:r>
                              <w:r>
                                <w:rPr>
                                  <w:sz w:val="18"/>
                                </w:rPr>
                                <w:t>[PCC-Y9]</w:t>
                              </w:r>
                            </w:p>
                            <w:p w14:paraId="7A9247FE" w14:textId="77777777" w:rsidR="00704901" w:rsidRDefault="00704901" w:rsidP="005C3B17">
                              <w:pPr>
                                <w:spacing w:before="0"/>
                              </w:pPr>
                            </w:p>
                            <w:p w14:paraId="58E0CF1D" w14:textId="77777777" w:rsidR="00704901" w:rsidRDefault="00704901" w:rsidP="005C3B17">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02"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F137172" w14:textId="77777777" w:rsidR="00704901" w:rsidRDefault="00704901" w:rsidP="005C3B17">
                              <w:pPr>
                                <w:spacing w:before="0"/>
                                <w:rPr>
                                  <w:sz w:val="18"/>
                                </w:rPr>
                              </w:pPr>
                              <w:r>
                                <w:rPr>
                                  <w:sz w:val="18"/>
                                </w:rPr>
                                <w:t>HT Requester</w:t>
                              </w:r>
                            </w:p>
                            <w:p w14:paraId="056363D3" w14:textId="3202B5C1" w:rsidR="00704901" w:rsidRDefault="00704901" w:rsidP="005C3B17">
                              <w:pPr>
                                <w:spacing w:before="0"/>
                                <w:rPr>
                                  <w:sz w:val="18"/>
                                </w:rPr>
                              </w:pPr>
                            </w:p>
                          </w:txbxContent>
                        </wps:txbx>
                        <wps:bodyPr rot="0" vert="horz" wrap="square" lIns="91440" tIns="45720" rIns="91440" bIns="45720" anchor="t" anchorCtr="0" upright="1">
                          <a:noAutofit/>
                        </wps:bodyPr>
                      </wps:wsp>
                      <wps:wsp>
                        <wps:cNvPr id="303"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6EA437E" w14:textId="77777777" w:rsidR="00704901" w:rsidRDefault="00704901" w:rsidP="005C3B17">
                              <w:pPr>
                                <w:spacing w:before="0"/>
                                <w:rPr>
                                  <w:sz w:val="18"/>
                                </w:rPr>
                              </w:pPr>
                              <w:r>
                                <w:rPr>
                                  <w:sz w:val="18"/>
                                </w:rPr>
                                <w:t>XDS Document Repository</w:t>
                              </w:r>
                            </w:p>
                          </w:txbxContent>
                        </wps:txbx>
                        <wps:bodyPr rot="0" vert="horz" wrap="square" lIns="91440" tIns="45720" rIns="91440" bIns="45720" anchor="t" anchorCtr="0" upright="1">
                          <a:noAutofit/>
                        </wps:bodyPr>
                      </wps:wsp>
                      <wps:wsp>
                        <wps:cNvPr id="305"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78"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yoFiHswQAAGEUAAAOAAAA&#10;AAAAAAAAAAAAACwCAABkcnMvZTJvRG9jLnhtbFBLAQItABQABgAIAAAAIQCblVQT3QAAAAUBAAAP&#10;AAAAAAAAAAAAAAAAAAsHAABkcnMvZG93bnJldi54bWxQSwUGAAAAAAQABADzAAAAFQgAAAAA&#10;">
                <o:lock v:ext="edit" aspectratio="t"/>
                <v:rect id="AutoShape 22" o:spid="_x0000_s1179"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vXzwwAA&#10;ANwAAAAPAAAAZHJzL2Rvd25yZXYueG1sRE9Na4NAEL0H+h+WKeQSkjUtlGCyCUUokVAI1dbz4E5V&#10;6s6qu1X777uHQI6P9304zaYVIw2usaxgu4lAEJdWN1wp+Mzf1jsQziNrbC2Tgj9ycDo+LA4Yazvx&#10;B42Zr0QIYRejgtr7LpbSlTUZdBvbEQfu2w4GfYBDJfWAUwg3rXyKohdpsOHQUGNHSU3lT/ZrFEzl&#10;dSzy97O8rorUcp/2SfZ1UWr5OL/uQXia/V18c6dawXMU5ocz4QjI4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tvXzwwAAANwAAAAPAAAAAAAAAAAAAAAAAJcCAABkcnMvZG93&#10;bnJldi54bWxQSwUGAAAAAAQABAD1AAAAhwMAAAAA&#10;" filled="f" stroked="f">
                  <o:lock v:ext="edit" aspectratio="t" text="t"/>
                </v:rect>
                <v:oval id="Oval 23" o:spid="_x0000_s1180"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AZUxQAA&#10;ANwAAAAPAAAAZHJzL2Rvd25yZXYueG1sRI9PawIxFMTvhX6H8ApeimZXqy1bo0hFkHryD3h9bJ67&#10;oZuXZZNq/PZGEDwOM/MbZjqPthFn6rxxrCAfZCCIS6cNVwoO+1X/C4QPyBobx6TgSh7ms9eXKRba&#10;XXhL512oRIKwL1BBHUJbSOnLmiz6gWuJk3dyncWQZFdJ3eElwW0jh1k2kRYNp4UaW/qpqfzb/VsF&#10;H+1iMo75xrz/npafY3fcroYmKtV7i4tvEIFieIYf7bVWMMpyuJ9JR0DO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zcBlTFAAAA3AAAAA8AAAAAAAAAAAAAAAAAlwIAAGRycy9k&#10;b3ducmV2LnhtbFBLBQYAAAAABAAEAPUAAACJAwAAAAA=&#10;">
                  <v:textbox inset="0,.72pt,0,.72pt">
                    <w:txbxContent>
                      <w:p w14:paraId="32C64001" w14:textId="526CC65D" w:rsidR="00704901" w:rsidRDefault="00704901" w:rsidP="005C3B17">
                        <w:pPr>
                          <w:spacing w:before="0"/>
                          <w:jc w:val="center"/>
                          <w:rPr>
                            <w:sz w:val="18"/>
                          </w:rPr>
                        </w:pPr>
                        <w:r>
                          <w:rPr>
                            <w:sz w:val="18"/>
                          </w:rPr>
                          <w:t>Finalization</w:t>
                        </w:r>
                        <w:r w:rsidRPr="00A71BB9">
                          <w:rPr>
                            <w:sz w:val="18"/>
                          </w:rPr>
                          <w:t xml:space="preserve"> </w:t>
                        </w:r>
                        <w:r>
                          <w:rPr>
                            <w:sz w:val="18"/>
                          </w:rPr>
                          <w:t>[PCC-Y9]</w:t>
                        </w:r>
                      </w:p>
                      <w:p w14:paraId="7A9247FE" w14:textId="77777777" w:rsidR="00704901" w:rsidRDefault="00704901" w:rsidP="005C3B17">
                        <w:pPr>
                          <w:spacing w:before="0"/>
                        </w:pPr>
                      </w:p>
                      <w:p w14:paraId="58E0CF1D" w14:textId="77777777" w:rsidR="00704901" w:rsidRDefault="00704901" w:rsidP="005C3B17">
                        <w:pPr>
                          <w:spacing w:before="0"/>
                          <w:jc w:val="center"/>
                          <w:rPr>
                            <w:sz w:val="18"/>
                          </w:rPr>
                        </w:pPr>
                        <w:r>
                          <w:rPr>
                            <w:sz w:val="18"/>
                          </w:rPr>
                          <w:t>Transaction Name [DOM-#]</w:t>
                        </w:r>
                      </w:p>
                    </w:txbxContent>
                  </v:textbox>
                </v:oval>
                <v:shape id="Text Box 24" o:spid="_x0000_s1181"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mkr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0mcD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imkrxgAAANwAAAAPAAAAAAAAAAAAAAAAAJcCAABkcnMv&#10;ZG93bnJldi54bWxQSwUGAAAAAAQABAD1AAAAigMAAAAA&#10;">
                  <v:textbox>
                    <w:txbxContent>
                      <w:p w14:paraId="2F137172" w14:textId="77777777" w:rsidR="00704901" w:rsidRDefault="00704901" w:rsidP="005C3B17">
                        <w:pPr>
                          <w:spacing w:before="0"/>
                          <w:rPr>
                            <w:sz w:val="18"/>
                          </w:rPr>
                        </w:pPr>
                        <w:r>
                          <w:rPr>
                            <w:sz w:val="18"/>
                          </w:rPr>
                          <w:t>HT Requester</w:t>
                        </w:r>
                      </w:p>
                      <w:p w14:paraId="056363D3" w14:textId="3202B5C1" w:rsidR="00704901" w:rsidRDefault="00704901" w:rsidP="005C3B17">
                        <w:pPr>
                          <w:spacing w:before="0"/>
                          <w:rPr>
                            <w:sz w:val="18"/>
                          </w:rPr>
                        </w:pPr>
                      </w:p>
                    </w:txbxContent>
                  </v:textbox>
                </v:shape>
                <v:line id="Line 25" o:spid="_x0000_s1182"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wSM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EnhdiYeATm/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vv8EjGAAAA3AAAAA8AAAAAAAAA&#10;AAAAAAAAoQIAAGRycy9kb3ducmV2LnhtbFBLBQYAAAAABAAEAPkAAACUAwAAAAA=&#10;"/>
                <v:shape id="Text Box 26" o:spid="_x0000_s1183"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1TExgAA&#10;ANwAAAAPAAAAZHJzL2Rvd25yZXYueG1sRI9bawIxFITfhf6HcAp9kW62VaxdjVIKFn3zhn09bM5e&#10;cHOyTeK6/fdNQfBxmJlvmPmyN43oyPnasoKXJAVBnFtdc6ngeFg9T0H4gKyxsUwKfsnDcvEwmGOm&#10;7ZV31O1DKSKEfYYKqhDaTEqfV2TQJ7Yljl5hncEQpSuldniNcNPI1zSdSIM1x4UKW/qsKD/vL0bB&#10;dLzuvv1mtD3lk6J5D8O37uvHKfX02H/MQATqwz18a6+1glE6hv8z8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L1TExgAAANwAAAAPAAAAAAAAAAAAAAAAAJcCAABkcnMv&#10;ZG93bnJldi54bWxQSwUGAAAAAAQABAD1AAAAigMAAAAA&#10;">
                  <v:textbox>
                    <w:txbxContent>
                      <w:p w14:paraId="06EA437E" w14:textId="77777777" w:rsidR="00704901" w:rsidRDefault="00704901" w:rsidP="005C3B17">
                        <w:pPr>
                          <w:spacing w:before="0"/>
                          <w:rPr>
                            <w:sz w:val="18"/>
                          </w:rPr>
                        </w:pPr>
                        <w:r>
                          <w:rPr>
                            <w:sz w:val="18"/>
                          </w:rPr>
                          <w:t>XDS Document Repository</w:t>
                        </w:r>
                      </w:p>
                    </w:txbxContent>
                  </v:textbox>
                </v:shape>
                <v:line id="Line 27" o:spid="_x0000_s1184"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m5M2McAAADcAAAADwAAAGRycy9kb3ducmV2LnhtbESPQWsCMRSE7wX/Q3hCL6JZWyt2NYoU&#10;Cj140ZYVb8/N62bZzcs2SXX77xuh0OMwM98wq01vW3EhH2rHCqaTDARx6XTNlYKP99fxAkSIyBpb&#10;x6TghwJs1oO7FebaXXlPl0OsRIJwyFGBibHLpQylIYth4jri5H06bzEm6SupPV4T3LbyIcvm0mLN&#10;acFgRy+GyubwbRXIxW705bfnWVM0x+OzKcqiO+2Uuh/22yWISH38D/+137SCx+wJbmfSEZDr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ybkzYxwAAANwAAAAPAAAAAAAA&#10;AAAAAAAAAKECAABkcnMvZG93bnJldi54bWxQSwUGAAAAAAQABAD5AAAAlQMAAAAA&#10;"/>
                <w10:anchorlock/>
              </v:group>
            </w:pict>
          </mc:Fallback>
        </mc:AlternateContent>
      </w:r>
    </w:p>
    <w:p w14:paraId="600C8871" w14:textId="77777777" w:rsidR="005C3B17" w:rsidRPr="003651D9" w:rsidRDefault="005C3B17" w:rsidP="005C3B17">
      <w:pPr>
        <w:pStyle w:val="FigureTitle"/>
      </w:pPr>
      <w:r w:rsidRPr="003651D9">
        <w:t>Figure 3.Y</w:t>
      </w:r>
      <w:r>
        <w:t>4</w:t>
      </w:r>
      <w:r w:rsidRPr="003651D9">
        <w:t>.2-1: Use Case Diagram</w:t>
      </w:r>
    </w:p>
    <w:p w14:paraId="5BDB316A" w14:textId="77777777" w:rsidR="005C3B17" w:rsidRPr="003651D9" w:rsidRDefault="005C3B17" w:rsidP="005C3B17">
      <w:pPr>
        <w:pStyle w:val="TableTitle"/>
      </w:pPr>
    </w:p>
    <w:p w14:paraId="03038B99" w14:textId="77777777" w:rsidR="005C3B17" w:rsidRPr="003651D9" w:rsidRDefault="005C3B17" w:rsidP="005C3B17">
      <w:pPr>
        <w:pStyle w:val="TableTitle"/>
      </w:pPr>
      <w:r w:rsidRPr="003651D9">
        <w:t>Table 3.Y</w:t>
      </w:r>
      <w:r>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5C3B17" w:rsidRPr="003651D9" w14:paraId="6BD8EF6C" w14:textId="77777777" w:rsidTr="006E29EF">
        <w:tc>
          <w:tcPr>
            <w:tcW w:w="1008" w:type="dxa"/>
            <w:shd w:val="clear" w:color="auto" w:fill="auto"/>
          </w:tcPr>
          <w:p w14:paraId="3A0F2920" w14:textId="77777777" w:rsidR="005C3B17" w:rsidRPr="003651D9" w:rsidRDefault="005C3B17" w:rsidP="006E29EF">
            <w:pPr>
              <w:pStyle w:val="Corpodeltesto"/>
              <w:rPr>
                <w:b/>
              </w:rPr>
            </w:pPr>
            <w:r w:rsidRPr="003651D9">
              <w:rPr>
                <w:b/>
              </w:rPr>
              <w:t>Actor:</w:t>
            </w:r>
          </w:p>
        </w:tc>
        <w:tc>
          <w:tcPr>
            <w:tcW w:w="8568" w:type="dxa"/>
          </w:tcPr>
          <w:p w14:paraId="72A98179" w14:textId="77777777" w:rsidR="005C3B17" w:rsidRPr="003651D9" w:rsidRDefault="005C3B17" w:rsidP="006E29EF">
            <w:pPr>
              <w:pStyle w:val="Corpodeltesto"/>
            </w:pPr>
            <w:r>
              <w:t>HT Requester</w:t>
            </w:r>
          </w:p>
        </w:tc>
      </w:tr>
      <w:tr w:rsidR="005C3B17" w:rsidRPr="003651D9" w14:paraId="6D3CBEA7" w14:textId="77777777" w:rsidTr="006E29EF">
        <w:trPr>
          <w:trHeight w:val="435"/>
        </w:trPr>
        <w:tc>
          <w:tcPr>
            <w:tcW w:w="1008" w:type="dxa"/>
            <w:shd w:val="clear" w:color="auto" w:fill="auto"/>
          </w:tcPr>
          <w:p w14:paraId="7C65F4CC" w14:textId="77777777" w:rsidR="005C3B17" w:rsidRPr="003651D9" w:rsidRDefault="005C3B17" w:rsidP="006E29EF">
            <w:pPr>
              <w:pStyle w:val="Corpodeltesto"/>
              <w:rPr>
                <w:b/>
              </w:rPr>
            </w:pPr>
            <w:r w:rsidRPr="003651D9">
              <w:rPr>
                <w:b/>
              </w:rPr>
              <w:t>Role:</w:t>
            </w:r>
          </w:p>
        </w:tc>
        <w:tc>
          <w:tcPr>
            <w:tcW w:w="8568" w:type="dxa"/>
          </w:tcPr>
          <w:p w14:paraId="6E6D2BF8" w14:textId="78244E6E" w:rsidR="005C3B17" w:rsidRPr="003651D9" w:rsidRDefault="005C3B17" w:rsidP="00056110">
            <w:pPr>
              <w:pStyle w:val="Corpodeltesto"/>
              <w:tabs>
                <w:tab w:val="right" w:pos="9360"/>
              </w:tabs>
            </w:pPr>
            <w:r>
              <w:t>Provides more clinical information</w:t>
            </w:r>
            <w:r w:rsidR="00147A4C">
              <w:t xml:space="preserve"> requested in Final Report</w:t>
            </w:r>
            <w:r w:rsidR="00056110">
              <w:t>, updates and submits</w:t>
            </w:r>
            <w:r>
              <w:t xml:space="preserve"> the Heart Team Workflow Documents with associated metadata to a Document Repository.</w:t>
            </w:r>
          </w:p>
        </w:tc>
      </w:tr>
      <w:tr w:rsidR="005C3B17" w:rsidRPr="003651D9" w14:paraId="0939570F" w14:textId="77777777" w:rsidTr="006E29EF">
        <w:tc>
          <w:tcPr>
            <w:tcW w:w="1008" w:type="dxa"/>
            <w:shd w:val="clear" w:color="auto" w:fill="auto"/>
          </w:tcPr>
          <w:p w14:paraId="4E6B0CB8" w14:textId="77777777" w:rsidR="005C3B17" w:rsidRPr="003651D9" w:rsidRDefault="005C3B17" w:rsidP="006E29EF">
            <w:pPr>
              <w:pStyle w:val="Corpodeltesto"/>
              <w:rPr>
                <w:b/>
              </w:rPr>
            </w:pPr>
            <w:r w:rsidRPr="003651D9">
              <w:rPr>
                <w:b/>
              </w:rPr>
              <w:t>Actor:</w:t>
            </w:r>
          </w:p>
        </w:tc>
        <w:tc>
          <w:tcPr>
            <w:tcW w:w="8568" w:type="dxa"/>
          </w:tcPr>
          <w:p w14:paraId="7BD3D904" w14:textId="77777777" w:rsidR="005C3B17" w:rsidRPr="003651D9" w:rsidRDefault="005C3B17" w:rsidP="006E29EF">
            <w:pPr>
              <w:pStyle w:val="Corpodeltesto"/>
            </w:pPr>
            <w:r>
              <w:t>XDS Document Repository</w:t>
            </w:r>
          </w:p>
        </w:tc>
      </w:tr>
      <w:tr w:rsidR="005C3B17" w:rsidRPr="003651D9" w14:paraId="6850F528" w14:textId="77777777" w:rsidTr="006E29EF">
        <w:tc>
          <w:tcPr>
            <w:tcW w:w="1008" w:type="dxa"/>
            <w:shd w:val="clear" w:color="auto" w:fill="auto"/>
          </w:tcPr>
          <w:p w14:paraId="77CD7D70" w14:textId="77777777" w:rsidR="005C3B17" w:rsidRPr="003651D9" w:rsidRDefault="005C3B17" w:rsidP="006E29EF">
            <w:pPr>
              <w:pStyle w:val="Corpodeltesto"/>
              <w:rPr>
                <w:b/>
              </w:rPr>
            </w:pPr>
            <w:r w:rsidRPr="003651D9">
              <w:rPr>
                <w:b/>
              </w:rPr>
              <w:t>Role:</w:t>
            </w:r>
          </w:p>
        </w:tc>
        <w:tc>
          <w:tcPr>
            <w:tcW w:w="8568" w:type="dxa"/>
          </w:tcPr>
          <w:p w14:paraId="21522B39" w14:textId="77777777" w:rsidR="005C3B17" w:rsidRDefault="005C3B17" w:rsidP="006E29EF">
            <w:pPr>
              <w:pStyle w:val="Corpodeltesto"/>
            </w:pPr>
            <w:r>
              <w:t>Receives, stores and eventually notifies the Workflow Document</w:t>
            </w:r>
          </w:p>
        </w:tc>
      </w:tr>
    </w:tbl>
    <w:p w14:paraId="04D9FC5E" w14:textId="0FFF7BEE" w:rsidR="005C3B17" w:rsidRPr="003651D9" w:rsidRDefault="005C3B17" w:rsidP="005C3B17">
      <w:pPr>
        <w:pStyle w:val="Titolo3"/>
        <w:numPr>
          <w:ilvl w:val="0"/>
          <w:numId w:val="0"/>
        </w:numPr>
        <w:rPr>
          <w:noProof w:val="0"/>
        </w:rPr>
      </w:pPr>
      <w:r w:rsidRPr="003651D9">
        <w:rPr>
          <w:noProof w:val="0"/>
        </w:rPr>
        <w:t>3.Y</w:t>
      </w:r>
      <w:r w:rsidR="00147A4C">
        <w:rPr>
          <w:noProof w:val="0"/>
        </w:rPr>
        <w:t>9</w:t>
      </w:r>
      <w:r w:rsidRPr="003651D9">
        <w:rPr>
          <w:noProof w:val="0"/>
        </w:rPr>
        <w:t>.3 Referenced Standards</w:t>
      </w:r>
    </w:p>
    <w:p w14:paraId="39B346CA" w14:textId="77777777" w:rsidR="005C3B17" w:rsidRPr="00855164" w:rsidRDefault="005C3B17" w:rsidP="005C3B17">
      <w:pPr>
        <w:pStyle w:val="AuthorInstructions"/>
        <w:rPr>
          <w:i w:val="0"/>
        </w:rPr>
      </w:pPr>
      <w:r w:rsidRPr="00855164">
        <w:rPr>
          <w:b/>
          <w:i w:val="0"/>
          <w:lang w:val="it-IT" w:eastAsia="it-IT"/>
        </w:rPr>
        <w:t>XDS.b (Cross-Enterprise Document Sharing):</w:t>
      </w:r>
      <w:r>
        <w:rPr>
          <w:b/>
          <w:i w:val="0"/>
          <w:lang w:val="it-IT" w:eastAsia="it-IT"/>
        </w:rPr>
        <w:t xml:space="preserve"> </w:t>
      </w:r>
      <w:r w:rsidRPr="00855164">
        <w:rPr>
          <w:i w:val="0"/>
          <w:lang w:val="it-IT" w:eastAsia="it-IT"/>
        </w:rPr>
        <w:t xml:space="preserve"> For a list of the standards </w:t>
      </w:r>
      <w:r>
        <w:rPr>
          <w:i w:val="0"/>
          <w:lang w:val="it-IT" w:eastAsia="it-IT"/>
        </w:rPr>
        <w:t>for</w:t>
      </w:r>
      <w:r w:rsidRPr="00855164">
        <w:rPr>
          <w:i w:val="0"/>
          <w:lang w:val="it-IT" w:eastAsia="it-IT"/>
        </w:rPr>
        <w:t xml:space="preserve"> the underlying Provide and Register Document Set-b</w:t>
      </w:r>
      <w:r>
        <w:rPr>
          <w:i w:val="0"/>
          <w:lang w:val="it-IT" w:eastAsia="it-IT"/>
        </w:rPr>
        <w:t xml:space="preserve"> [ITI-41] transaction</w:t>
      </w:r>
      <w:r w:rsidRPr="00855164">
        <w:rPr>
          <w:i w:val="0"/>
          <w:lang w:val="it-IT" w:eastAsia="it-IT"/>
        </w:rPr>
        <w:t>, see ITI TF-2b: 3.41.3.</w:t>
      </w:r>
    </w:p>
    <w:p w14:paraId="2DAF8668" w14:textId="77777777" w:rsidR="005C3B17" w:rsidRPr="00855164" w:rsidRDefault="005C3B17" w:rsidP="005C3B17">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 xml:space="preserve">ee ITI TF-1:20 </w:t>
      </w:r>
      <w:r>
        <w:rPr>
          <w:i w:val="0"/>
        </w:rPr>
        <w:t>and</w:t>
      </w:r>
      <w:r w:rsidRPr="00855164">
        <w:rPr>
          <w:i w:val="0"/>
        </w:rPr>
        <w:t xml:space="preserve"> ITI TF-3:4.5</w:t>
      </w:r>
      <w:r>
        <w:rPr>
          <w:i w:val="0"/>
        </w:rPr>
        <w:t>.</w:t>
      </w:r>
    </w:p>
    <w:p w14:paraId="41C40126" w14:textId="3B8A6CDD" w:rsidR="005C3B17" w:rsidRPr="003651D9" w:rsidRDefault="005C3B17" w:rsidP="005C3B17">
      <w:pPr>
        <w:pStyle w:val="Titolo3"/>
        <w:numPr>
          <w:ilvl w:val="0"/>
          <w:numId w:val="0"/>
        </w:numPr>
        <w:rPr>
          <w:noProof w:val="0"/>
        </w:rPr>
      </w:pPr>
      <w:r w:rsidRPr="003651D9">
        <w:rPr>
          <w:noProof w:val="0"/>
        </w:rPr>
        <w:lastRenderedPageBreak/>
        <w:t>3.Y</w:t>
      </w:r>
      <w:r w:rsidR="00147A4C">
        <w:rPr>
          <w:noProof w:val="0"/>
        </w:rPr>
        <w:t>9</w:t>
      </w:r>
      <w:r w:rsidRPr="003651D9">
        <w:rPr>
          <w:noProof w:val="0"/>
        </w:rPr>
        <w:t>.4 Interaction Diagram</w:t>
      </w:r>
    </w:p>
    <w:p w14:paraId="176CDF95" w14:textId="77777777" w:rsidR="005C3B17" w:rsidRPr="003651D9" w:rsidRDefault="005C3B17" w:rsidP="005C3B17">
      <w:pPr>
        <w:pStyle w:val="Corpodeltesto"/>
      </w:pPr>
      <w:r>
        <w:rPr>
          <w:noProof/>
          <w:lang w:val="it-IT" w:eastAsia="it-IT"/>
        </w:rPr>
        <mc:AlternateContent>
          <mc:Choice Requires="wpg">
            <w:drawing>
              <wp:inline distT="0" distB="0" distL="0" distR="0" wp14:anchorId="3620D9E9" wp14:editId="2554930B">
                <wp:extent cx="5943600" cy="2400300"/>
                <wp:effectExtent l="0" t="0" r="0" b="12700"/>
                <wp:docPr id="30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0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4CF95C" w14:textId="77777777" w:rsidR="00704901" w:rsidRPr="007C1AAC" w:rsidRDefault="00704901" w:rsidP="005C3B17">
                              <w:pPr>
                                <w:spacing w:before="0"/>
                                <w:jc w:val="center"/>
                                <w:rPr>
                                  <w:sz w:val="22"/>
                                  <w:szCs w:val="22"/>
                                </w:rPr>
                              </w:pPr>
                              <w:r>
                                <w:rPr>
                                  <w:sz w:val="22"/>
                                  <w:szCs w:val="22"/>
                                </w:rPr>
                                <w:t>HT Requester</w:t>
                              </w:r>
                            </w:p>
                            <w:p w14:paraId="5E06F066" w14:textId="77777777" w:rsidR="00704901" w:rsidRDefault="00704901" w:rsidP="005C3B17">
                              <w:pPr>
                                <w:spacing w:before="0"/>
                              </w:pPr>
                            </w:p>
                            <w:p w14:paraId="4B4158D1" w14:textId="77777777" w:rsidR="00704901" w:rsidRPr="007C1AAC" w:rsidRDefault="00704901" w:rsidP="005C3B17">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30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0"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D957" w14:textId="2AB8902D" w:rsidR="00704901" w:rsidRPr="007C1AAC" w:rsidRDefault="00704901" w:rsidP="005C3B17">
                              <w:pPr>
                                <w:spacing w:before="0"/>
                                <w:rPr>
                                  <w:sz w:val="22"/>
                                  <w:szCs w:val="22"/>
                                </w:rPr>
                              </w:pPr>
                              <w:r>
                                <w:t>Finalization</w:t>
                              </w:r>
                            </w:p>
                          </w:txbxContent>
                        </wps:txbx>
                        <wps:bodyPr rot="0" vert="horz" wrap="square" lIns="0" tIns="0" rIns="0" bIns="0" anchor="t" anchorCtr="0" upright="1">
                          <a:noAutofit/>
                        </wps:bodyPr>
                      </wps:wsp>
                      <wps:wsp>
                        <wps:cNvPr id="31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49C30F" w14:textId="77777777" w:rsidR="00704901" w:rsidRPr="007C1AAC" w:rsidRDefault="00704901" w:rsidP="005C3B17">
                              <w:pPr>
                                <w:spacing w:before="0"/>
                                <w:jc w:val="center"/>
                                <w:rPr>
                                  <w:sz w:val="22"/>
                                  <w:szCs w:val="22"/>
                                </w:rPr>
                              </w:pPr>
                              <w:r>
                                <w:rPr>
                                  <w:sz w:val="22"/>
                                  <w:szCs w:val="22"/>
                                </w:rPr>
                                <w:t>XDS Document Repository</w:t>
                              </w:r>
                            </w:p>
                            <w:p w14:paraId="48CCCAE6" w14:textId="77777777" w:rsidR="00704901" w:rsidRDefault="00704901" w:rsidP="005C3B17">
                              <w:pPr>
                                <w:spacing w:before="0"/>
                              </w:pPr>
                            </w:p>
                            <w:p w14:paraId="7390B916" w14:textId="77777777" w:rsidR="00704901" w:rsidRPr="007C1AAC" w:rsidRDefault="00704901" w:rsidP="005C3B17">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1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56803" w14:textId="77777777" w:rsidR="00704901" w:rsidRPr="007C1AAC" w:rsidRDefault="00704901" w:rsidP="005C3B17">
                              <w:pPr>
                                <w:spacing w:before="0"/>
                                <w:rPr>
                                  <w:sz w:val="22"/>
                                  <w:szCs w:val="22"/>
                                </w:rPr>
                              </w:pPr>
                              <w:r>
                                <w:t>Provide And Register Document set-b Response</w:t>
                              </w:r>
                              <w:r w:rsidDel="00281B77">
                                <w:rPr>
                                  <w:sz w:val="22"/>
                                  <w:szCs w:val="22"/>
                                </w:rPr>
                                <w:t xml:space="preserve"> </w:t>
                              </w:r>
                            </w:p>
                            <w:p w14:paraId="371433BA" w14:textId="77777777" w:rsidR="00704901" w:rsidRDefault="00704901" w:rsidP="005C3B17">
                              <w:pPr>
                                <w:spacing w:before="0"/>
                              </w:pPr>
                            </w:p>
                            <w:p w14:paraId="1D112B22" w14:textId="77777777" w:rsidR="00704901" w:rsidRPr="007C1AAC" w:rsidRDefault="00704901" w:rsidP="005C3B17">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85"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">
                <o:lock v:ext="edit" aspectratio="t"/>
                <v:rect id="AutoShape 29" o:spid="_x0000_s1186"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22HxQAA&#10;ANwAAAAPAAAAZHJzL2Rvd25yZXYueG1sRI9Ba8JAFITvgv9heUIvRTdWUEldRYTSUAQxWs+P7GsS&#10;mn0bs9sk/ntXKHgcZuYbZrXpTSVaalxpWcF0EoEgzqwuOVdwPn2MlyCcR9ZYWSYFN3KwWQ8HK4y1&#10;7fhIbepzESDsYlRQeF/HUrqsIINuYmvi4P3YxqAPssmlbrALcFPJtyiaS4Mlh4UCa9oVlP2mf0ZB&#10;lx3ay2n/KQ+vl8TyNbnu0u8vpV5G/fYdhKfeP8P/7UQrmEUL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fbYfFAAAA3AAAAA8AAAAAAAAAAAAAAAAAlwIAAGRycy9k&#10;b3ducmV2LnhtbFBLBQYAAAAABAAEAPUAAACJAwAAAAA=&#10;" filled="f" stroked="f">
                  <o:lock v:ext="edit" aspectratio="t" text="t"/>
                </v:rect>
                <v:shape id="Text Box 30" o:spid="_x0000_s1187"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i32wAAA&#10;ANwAAAAPAAAAZHJzL2Rvd25yZXYueG1sRE/LisIwFN0P+A/hCm4GTR0f1WqUUVDc+viA2+baFpub&#10;0kRb/94sBmZ5OO/1tjOVeFHjSssKxqMIBHFmdcm5gtv1MFyAcB5ZY2WZFLzJwXbT+1pjom3LZ3pd&#10;fC5CCLsEFRTe14mULivIoBvZmjhwd9sY9AE2udQNtiHcVPIniubSYMmhocCa9gVlj8vTKLif2u/Z&#10;sk2P/hafp/MdlnFq30oN+t3vCoSnzv+L/9wnrWAShbXhTDgCcvM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Li32wAAAANwAAAAPAAAAAAAAAAAAAAAAAJcCAABkcnMvZG93bnJl&#10;di54bWxQSwUGAAAAAAQABAD1AAAAhAMAAAAA&#10;" stroked="f">
                  <v:textbox>
                    <w:txbxContent>
                      <w:p w14:paraId="024CF95C" w14:textId="77777777" w:rsidR="00704901" w:rsidRPr="007C1AAC" w:rsidRDefault="00704901" w:rsidP="005C3B17">
                        <w:pPr>
                          <w:spacing w:before="0"/>
                          <w:jc w:val="center"/>
                          <w:rPr>
                            <w:sz w:val="22"/>
                            <w:szCs w:val="22"/>
                          </w:rPr>
                        </w:pPr>
                        <w:r>
                          <w:rPr>
                            <w:sz w:val="22"/>
                            <w:szCs w:val="22"/>
                          </w:rPr>
                          <w:t>HT Requester</w:t>
                        </w:r>
                      </w:p>
                      <w:p w14:paraId="5E06F066" w14:textId="77777777" w:rsidR="00704901" w:rsidRDefault="00704901" w:rsidP="005C3B17">
                        <w:pPr>
                          <w:spacing w:before="0"/>
                        </w:pPr>
                      </w:p>
                      <w:p w14:paraId="4B4158D1" w14:textId="77777777" w:rsidR="00704901" w:rsidRPr="007C1AAC" w:rsidRDefault="00704901" w:rsidP="005C3B17">
                        <w:pPr>
                          <w:spacing w:before="0"/>
                          <w:jc w:val="center"/>
                          <w:rPr>
                            <w:sz w:val="22"/>
                            <w:szCs w:val="22"/>
                          </w:rPr>
                        </w:pPr>
                        <w:r w:rsidRPr="007C1AAC">
                          <w:rPr>
                            <w:sz w:val="22"/>
                            <w:szCs w:val="22"/>
                          </w:rPr>
                          <w:t>A</w:t>
                        </w:r>
                        <w:r>
                          <w:rPr>
                            <w:sz w:val="22"/>
                            <w:szCs w:val="22"/>
                          </w:rPr>
                          <w:t>ctor A</w:t>
                        </w:r>
                      </w:p>
                    </w:txbxContent>
                  </v:textbox>
                </v:shape>
                <v:line id="Line 31" o:spid="_x0000_s1188"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SXtsMAAADcAAAADwAAAGRycy9kb3ducmV2LnhtbESPS4vCMBSF98L8h3AH3Gk6CqIdo8iA&#10;4MJRfDDrS3Ntq81NTWLt/HsjCC4P5/FxpvPWVKIh50vLCr76CQjizOqScwXHw7I3BuEDssbKMin4&#10;Jw/z2Udniqm2d95Rsw+5iCPsU1RQhFCnUvqsIIO+b2vi6J2sMxiidLnUDu9x3FRykCQjabDkSCiw&#10;pp+Cssv+ZiI3y9fu+ne+tKvT73p55WayOWyV6n62i28QgdrwDr/aK61gmEzgeSYeATl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vUl7bDAAAA3AAAAA8AAAAAAAAAAAAA&#10;AAAAoQIAAGRycy9kb3ducmV2LnhtbFBLBQYAAAAABAAEAPkAAACRAwAAAAA=&#10;">
                  <v:stroke dashstyle="dash"/>
                </v:line>
                <v:shape id="Text Box 32" o:spid="_x0000_s1189"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6nTwwAA&#10;ANwAAAAPAAAAZHJzL2Rvd25yZXYueG1sRE/Pa8IwFL4P/B/CE3abaTeQrRpLkQ0GA7F2B4/P5tkG&#10;m5euyWr335uDsOPH93udT7YTIw3eOFaQLhIQxLXThhsF39XH0ysIH5A1do5JwR95yDezhzVm2l25&#10;pPEQGhFD2GeooA2hz6T0dUsW/cL1xJE7u8FiiHBopB7wGsNtJ5+TZCktGo4NLfa0bam+HH6tguLI&#10;5bv52Z325bk0VfWW8NfyotTjfCpWIAJN4V98d39qBS9pnB/PxCMgN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w6nTwwAAANwAAAAPAAAAAAAAAAAAAAAAAJcCAABkcnMvZG93&#10;bnJldi54bWxQSwUGAAAAAAQABAD1AAAAhwMAAAAA&#10;" filled="f" stroked="f">
                  <v:textbox inset="0,0,0,0">
                    <w:txbxContent>
                      <w:p w14:paraId="0359D957" w14:textId="2AB8902D" w:rsidR="00704901" w:rsidRPr="007C1AAC" w:rsidRDefault="00704901" w:rsidP="005C3B17">
                        <w:pPr>
                          <w:spacing w:before="0"/>
                          <w:rPr>
                            <w:sz w:val="22"/>
                            <w:szCs w:val="22"/>
                          </w:rPr>
                        </w:pPr>
                        <w:r>
                          <w:t>Finalization</w:t>
                        </w:r>
                      </w:p>
                    </w:txbxContent>
                  </v:textbox>
                </v:shape>
                <v:line id="Line 33" o:spid="_x0000_s1190"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sNbcQAAADcAAAADwAAAGRycy9kb3ducmV2LnhtbESPS2sCMRSF9wX/Q7gFdzUzCsVOzUgR&#10;BBfa4gPXl8mdR53cjEkcx3/fFApdHs7j4yyWg2lFT843lhWkkwQEcWF1w5WC03H9MgfhA7LG1jIp&#10;eJCHZT56WmCm7Z331B9CJeII+wwV1CF0mZS+qMmgn9iOOHqldQZDlK6S2uE9jptWTpPkVRpsOBJq&#10;7GhVU3E53EzkFtXWXc/fl2FT7rbrK/dvn8cvpcbPw8c7iEBD+A//tTdawSxN4fdMPAIy/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ew1txAAAANwAAAAPAAAAAAAAAAAA&#10;AAAAAKECAABkcnMvZG93bnJldi54bWxQSwUGAAAAAAQABAD5AAAAkgMAAAAA&#10;">
                  <v:stroke dashstyle="dash"/>
                </v:line>
                <v:rect id="Rectangle 34" o:spid="_x0000_s1191"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LxCxQAA&#10;ANwAAAAPAAAAZHJzL2Rvd25yZXYueG1sRI9Ba8JAFITvgv9heYXedJMIpaauUpRIe9Tk0ttr9jVJ&#10;m30bspsY/fXdQsHjMDPfMJvdZFoxUu8aywriZQSCuLS64UpBkWeLZxDOI2tsLZOCKznYbeezDaba&#10;XvhE49lXIkDYpaig9r5LpXRlTQbd0nbEwfuyvUEfZF9J3eMlwE0rkyh6kgYbDgs1drSvqfw5D0bB&#10;Z5MUeDvlx8iss5V/n/Lv4eOg1OPD9PoCwtPk7+H/9ptWsIo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svELFAAAA3AAAAA8AAAAAAAAAAAAAAAAAlwIAAGRycy9k&#10;b3ducmV2LnhtbFBLBQYAAAAABAAEAPUAAACJAwAAAAA=&#10;"/>
                <v:rect id="Rectangle 35" o:spid="_x0000_s1192"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BnZwwAA&#10;ANwAAAAPAAAAZHJzL2Rvd25yZXYueG1sRI9Bi8IwFITvC/6H8IS9rakWxK1GEUVZj9pevD2bZ1tt&#10;XkoTtbu/3gjCHoeZ+YaZLTpTizu1rrKsYDiIQBDnVldcKMjSzdcEhPPIGmvLpOCXHCzmvY8ZJto+&#10;eE/3gy9EgLBLUEHpfZNI6fKSDLqBbYiDd7atQR9kW0jd4iPATS1HUTSWBisOCyU2tCopvx5uRsGp&#10;GmX4t0+3kfnexH7XpZfbca3UZ79bTkF46vx/+N3+0QriYQyvM+EI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YBnZwwAAANwAAAAPAAAAAAAAAAAAAAAAAJcCAABkcnMvZG93&#10;bnJldi54bWxQSwUGAAAAAAQABAD1AAAAhwMAAAAA&#10;"/>
                <v:line id="Line 36" o:spid="_x0000_s1193"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ecudcUAAADcAAAADwAAAGRycy9kb3ducmV2LnhtbESPQWsCMRSE7wX/Q3iCt5pdW6quRpEu&#10;hR5aQS09Pzevm6Wbl2UT1/TfN4WCx2FmvmHW22hbMVDvG8cK8mkGgrhyuuFawcfp5X4Bwgdkja1j&#10;UvBDHrab0d0aC+2ufKDhGGqRIOwLVGBC6AopfWXIop+6jjh5X663GJLsa6l7vCa4beUsy56kxYbT&#10;gsGOng1V38eLVTA35UHOZfl22pdDky/je/w8L5WajONuBSJQDLfwf/tVK3jIH+HvTDoCcvM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ecudcUAAADcAAAADwAAAAAAAAAA&#10;AAAAAAChAgAAZHJzL2Rvd25yZXYueG1sUEsFBgAAAAAEAAQA+QAAAJMDAAAAAA==&#10;">
                  <v:stroke endarrow="block"/>
                </v:line>
                <v:shape id="Text Box 37" o:spid="_x0000_s1194"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9hS1wwAA&#10;ANwAAAAPAAAAZHJzL2Rvd25yZXYueG1sRI/RisIwFETfF/yHcAVfFk3V1Wo1igq7+KrbD7g217bY&#10;3JQm2vr3G0HYx2FmzjDrbWcq8aDGlZYVjEcRCOLM6pJzBenv93ABwnlkjZVlUvAkB9tN72ONibYt&#10;n+hx9rkIEHYJKii8rxMpXVaQQTeyNXHwrrYx6INscqkbbAPcVHISRXNpsOSwUGBNh4Ky2/luFFyP&#10;7eds2V5+fBqfvuZ7LOOLfSo16He7FQhPnf8Pv9tHrWA6nsHrTDgCc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9hS1wwAAANwAAAAPAAAAAAAAAAAAAAAAAJcCAABkcnMvZG93&#10;bnJldi54bWxQSwUGAAAAAAQABAD1AAAAhwMAAAAA&#10;" stroked="f">
                  <v:textbox>
                    <w:txbxContent>
                      <w:p w14:paraId="2049C30F" w14:textId="77777777" w:rsidR="00704901" w:rsidRPr="007C1AAC" w:rsidRDefault="00704901" w:rsidP="005C3B17">
                        <w:pPr>
                          <w:spacing w:before="0"/>
                          <w:jc w:val="center"/>
                          <w:rPr>
                            <w:sz w:val="22"/>
                            <w:szCs w:val="22"/>
                          </w:rPr>
                        </w:pPr>
                        <w:r>
                          <w:rPr>
                            <w:sz w:val="22"/>
                            <w:szCs w:val="22"/>
                          </w:rPr>
                          <w:t>XDS Document Repository</w:t>
                        </w:r>
                      </w:p>
                      <w:p w14:paraId="48CCCAE6" w14:textId="77777777" w:rsidR="00704901" w:rsidRDefault="00704901" w:rsidP="005C3B17">
                        <w:pPr>
                          <w:spacing w:before="0"/>
                        </w:pPr>
                      </w:p>
                      <w:p w14:paraId="7390B916" w14:textId="77777777" w:rsidR="00704901" w:rsidRPr="007C1AAC" w:rsidRDefault="00704901" w:rsidP="005C3B17">
                        <w:pPr>
                          <w:spacing w:before="0"/>
                          <w:jc w:val="center"/>
                          <w:rPr>
                            <w:sz w:val="22"/>
                            <w:szCs w:val="22"/>
                          </w:rPr>
                        </w:pPr>
                        <w:r w:rsidRPr="007C1AAC">
                          <w:rPr>
                            <w:sz w:val="22"/>
                            <w:szCs w:val="22"/>
                          </w:rPr>
                          <w:t>A</w:t>
                        </w:r>
                        <w:r>
                          <w:rPr>
                            <w:sz w:val="22"/>
                            <w:szCs w:val="22"/>
                          </w:rPr>
                          <w:t>ctor D</w:t>
                        </w:r>
                      </w:p>
                    </w:txbxContent>
                  </v:textbox>
                </v:shape>
                <v:line id="Line 38" o:spid="_x0000_s1195"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ZSCsQAAADcAAAADwAAAGRycy9kb3ducmV2LnhtbESPT2vCQBDF74LfYRmhl6AbG5AaXaX/&#10;BKF4qHrwOGTHJJidDdmppt++KxQ8Pt6835u3XPeuUVfqQu3ZwHSSgiIuvK25NHA8bMYvoIIgW2w8&#10;k4FfCrBeDQdLzK2/8Tdd91KqCOGQo4FKpM21DkVFDsPEt8TRO/vOoUTZldp2eItw1+jnNJ1phzXH&#10;hgpbeq+ouOx/XHxjs+OPLEvenE6SOX2e5CvVYszTqH9dgBLq5XH8n95aA9l0BvcxkQB69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BlIKxAAAANwAAAAPAAAAAAAAAAAA&#10;AAAAAKECAABkcnMvZG93bnJldi54bWxQSwUGAAAAAAQABAD5AAAAkgMAAAAA&#10;">
                  <v:stroke endarrow="block"/>
                </v:line>
                <v:shape id="Text Box 39" o:spid="_x0000_s1196"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jGnxgAA&#10;ANwAAAAPAAAAZHJzL2Rvd25yZXYueG1sRI9Ba8JAFITvBf/D8oTe6sYWbI1ZRUShUJDGePD4zL4k&#10;i9m3aXar6b93C4Ueh5n5hslWg23FlXpvHCuYThIQxKXThmsFx2L39AbCB2SNrWNS8EMeVsvRQ4ap&#10;djfO6XoItYgQ9ikqaELoUil92ZBFP3EdcfQq11sMUfa11D3eIty28jlJZtKi4bjQYEebhsrL4dsq&#10;WJ8435qv/fkzr3JTFPOEP2YXpR7Hw3oBItAQ/sN/7Xet4GX6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KjGnxgAAANwAAAAPAAAAAAAAAAAAAAAAAJcCAABkcnMv&#10;ZG93bnJldi54bWxQSwUGAAAAAAQABAD1AAAAigMAAAAA&#10;" filled="f" stroked="f">
                  <v:textbox inset="0,0,0,0">
                    <w:txbxContent>
                      <w:p w14:paraId="75256803" w14:textId="77777777" w:rsidR="00704901" w:rsidRPr="007C1AAC" w:rsidRDefault="00704901" w:rsidP="005C3B17">
                        <w:pPr>
                          <w:spacing w:before="0"/>
                          <w:rPr>
                            <w:sz w:val="22"/>
                            <w:szCs w:val="22"/>
                          </w:rPr>
                        </w:pPr>
                        <w:r>
                          <w:t>Provide And Register Document set-b Response</w:t>
                        </w:r>
                        <w:r w:rsidDel="00281B77">
                          <w:rPr>
                            <w:sz w:val="22"/>
                            <w:szCs w:val="22"/>
                          </w:rPr>
                          <w:t xml:space="preserve"> </w:t>
                        </w:r>
                      </w:p>
                      <w:p w14:paraId="371433BA" w14:textId="77777777" w:rsidR="00704901" w:rsidRDefault="00704901" w:rsidP="005C3B17">
                        <w:pPr>
                          <w:spacing w:before="0"/>
                        </w:pPr>
                      </w:p>
                      <w:p w14:paraId="1D112B22" w14:textId="77777777" w:rsidR="00704901" w:rsidRPr="007C1AAC" w:rsidRDefault="00704901" w:rsidP="005C3B17">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46CA0343" w14:textId="76D7AFD9" w:rsidR="005C3B17" w:rsidRDefault="005C3B17" w:rsidP="005C3B17">
      <w:pPr>
        <w:pStyle w:val="Titolo4"/>
        <w:numPr>
          <w:ilvl w:val="0"/>
          <w:numId w:val="0"/>
        </w:numPr>
        <w:rPr>
          <w:noProof w:val="0"/>
        </w:rPr>
      </w:pPr>
      <w:r w:rsidRPr="003651D9">
        <w:rPr>
          <w:noProof w:val="0"/>
        </w:rPr>
        <w:t>3.Y</w:t>
      </w:r>
      <w:r w:rsidR="000566E9">
        <w:rPr>
          <w:noProof w:val="0"/>
        </w:rPr>
        <w:t>9</w:t>
      </w:r>
      <w:r w:rsidRPr="003651D9">
        <w:rPr>
          <w:noProof w:val="0"/>
        </w:rPr>
        <w:t xml:space="preserve">.4.1 </w:t>
      </w:r>
      <w:r w:rsidR="0050689B">
        <w:t>Finalization</w:t>
      </w:r>
    </w:p>
    <w:p w14:paraId="4EEBFAA7" w14:textId="77777777" w:rsidR="005C3B17" w:rsidRPr="001C002C" w:rsidRDefault="005C3B17" w:rsidP="005C3B17">
      <w:pPr>
        <w:pStyle w:val="AuthorInstructions"/>
        <w:rPr>
          <w:i w:val="0"/>
        </w:rPr>
      </w:pPr>
      <w:r w:rsidRPr="00F11D89">
        <w:rPr>
          <w:i w:val="0"/>
        </w:rPr>
        <w:t xml:space="preserve">This message </w:t>
      </w:r>
      <w:r>
        <w:rPr>
          <w:i w:val="0"/>
        </w:rPr>
        <w:t xml:space="preserve">provides </w:t>
      </w:r>
      <w:r w:rsidRPr="00D95DE4">
        <w:rPr>
          <w:i w:val="0"/>
        </w:rPr>
        <w:t>more clinical information</w:t>
      </w:r>
      <w:r w:rsidRPr="00C062BE">
        <w:rPr>
          <w:i w:val="0"/>
        </w:rPr>
        <w:t xml:space="preserve"> </w:t>
      </w:r>
      <w:r>
        <w:rPr>
          <w:i w:val="0"/>
        </w:rPr>
        <w:t xml:space="preserve">to </w:t>
      </w:r>
      <w:r w:rsidRPr="00C062BE">
        <w:rPr>
          <w:i w:val="0"/>
        </w:rPr>
        <w:t>Heart Team.</w:t>
      </w:r>
    </w:p>
    <w:p w14:paraId="4DFBC64A" w14:textId="77777777" w:rsidR="005C3B17" w:rsidRDefault="005C3B17" w:rsidP="005C3B17">
      <w:pPr>
        <w:pStyle w:val="AuthorInstructions"/>
        <w:rPr>
          <w:i w:val="0"/>
        </w:rPr>
      </w:pPr>
    </w:p>
    <w:p w14:paraId="4EF2D4C1" w14:textId="57E10E9A" w:rsidR="005C3B17" w:rsidRPr="003651D9" w:rsidRDefault="005C3B17" w:rsidP="005C3B17">
      <w:pPr>
        <w:pStyle w:val="Titolo5"/>
        <w:numPr>
          <w:ilvl w:val="0"/>
          <w:numId w:val="0"/>
        </w:numPr>
        <w:rPr>
          <w:noProof w:val="0"/>
        </w:rPr>
      </w:pPr>
      <w:r w:rsidRPr="003651D9">
        <w:rPr>
          <w:noProof w:val="0"/>
        </w:rPr>
        <w:t>3.Y</w:t>
      </w:r>
      <w:r w:rsidR="000566E9">
        <w:rPr>
          <w:noProof w:val="0"/>
        </w:rPr>
        <w:t>9</w:t>
      </w:r>
      <w:r w:rsidRPr="003651D9">
        <w:rPr>
          <w:noProof w:val="0"/>
        </w:rPr>
        <w:t>.4.1.1 Trigger Events</w:t>
      </w:r>
    </w:p>
    <w:p w14:paraId="54D8E214" w14:textId="27A6D59A" w:rsidR="005C3B17" w:rsidRDefault="005C3B17" w:rsidP="005C3B17">
      <w:r>
        <w:t>The HT Requester sends this message when</w:t>
      </w:r>
      <w:r w:rsidR="00E01798">
        <w:t xml:space="preserve"> Final Report is available, and HT Requester</w:t>
      </w:r>
      <w:r>
        <w:t xml:space="preserve"> is ready to provide requested information </w:t>
      </w:r>
      <w:r w:rsidRPr="000B40A3">
        <w:rPr>
          <w:i/>
        </w:rPr>
        <w:t xml:space="preserve">to </w:t>
      </w:r>
      <w:r w:rsidRPr="000B40A3">
        <w:t>Heart Team</w:t>
      </w:r>
      <w:r w:rsidR="00662CBE">
        <w:t xml:space="preserve"> because it has acquired and collected all the information needed.</w:t>
      </w:r>
    </w:p>
    <w:p w14:paraId="1F65FDAC" w14:textId="77777777" w:rsidR="005C3B17" w:rsidRDefault="005C3B17" w:rsidP="005C3B17">
      <w:r>
        <w:t xml:space="preserve">The </w:t>
      </w:r>
      <w:r w:rsidRPr="00855164">
        <w:rPr>
          <w:b/>
        </w:rPr>
        <w:t>pre-conditions</w:t>
      </w:r>
      <w:r>
        <w:t xml:space="preserve"> are encoded as:</w:t>
      </w:r>
    </w:p>
    <w:p w14:paraId="26C1723F" w14:textId="4F6D0EDB" w:rsidR="005C3B17" w:rsidRPr="007858B9" w:rsidRDefault="005C3B17" w:rsidP="00704901">
      <w:r>
        <w:t>The workflow document is open (</w:t>
      </w:r>
      <w:r w:rsidRPr="00704901">
        <w:rPr>
          <w:rFonts w:ascii="Courier" w:hAnsi="Courier"/>
          <w:b/>
        </w:rPr>
        <w:t>WorkflowDocument/workflowStatus</w:t>
      </w:r>
      <w:r>
        <w:t>=”OPEN”)</w:t>
      </w:r>
      <w:r w:rsidRPr="00704901">
        <w:rPr>
          <w:b/>
        </w:rPr>
        <w:t xml:space="preserve"> and t</w:t>
      </w:r>
      <w:r>
        <w:t xml:space="preserve">he HT </w:t>
      </w:r>
      <w:r w:rsidR="00E01798">
        <w:t>Perform</w:t>
      </w:r>
      <w:r>
        <w:t xml:space="preserve"> </w:t>
      </w:r>
      <w:r w:rsidRPr="00A555FB">
        <w:t xml:space="preserve">task is </w:t>
      </w:r>
      <w:r>
        <w:t>“</w:t>
      </w:r>
      <w:r w:rsidR="00E01798">
        <w:t>COMPLETED</w:t>
      </w:r>
      <w:r w:rsidRPr="00A555FB">
        <w:t>”</w:t>
      </w:r>
      <w:r w:rsidRPr="00704901">
        <w:rPr>
          <w:b/>
        </w:rPr>
        <w:t xml:space="preserve"> </w:t>
      </w:r>
      <w:r>
        <w:t>(</w:t>
      </w:r>
      <w:r w:rsidRPr="00704901">
        <w:rPr>
          <w:rFonts w:ascii="Courier" w:hAnsi="Courier"/>
          <w:b/>
        </w:rPr>
        <w:t>WorkflowDocument/TaskList/XDWTask/taskData/taskDetails/status</w:t>
      </w:r>
      <w:r>
        <w:t>=”</w:t>
      </w:r>
      <w:r w:rsidR="00E01798">
        <w:t>COMPLETED</w:t>
      </w:r>
      <w:r>
        <w:t xml:space="preserve">” </w:t>
      </w:r>
      <w:r w:rsidRPr="00855164">
        <w:t>and</w:t>
      </w:r>
      <w:r w:rsidRPr="00704901">
        <w:rPr>
          <w:b/>
        </w:rPr>
        <w:t xml:space="preserve"> </w:t>
      </w:r>
      <w:r w:rsidRPr="00704901">
        <w:rPr>
          <w:rFonts w:ascii="Courier" w:hAnsi="Courier"/>
          <w:b/>
        </w:rPr>
        <w:t>WorkflowDocument/TaskList/XDWTask/taskData/taskDetails/taskType</w:t>
      </w:r>
      <w:r>
        <w:t>=”HT</w:t>
      </w:r>
      <w:r w:rsidR="00E01798">
        <w:t>Perform</w:t>
      </w:r>
      <w:r>
        <w:t>”)</w:t>
      </w:r>
    </w:p>
    <w:p w14:paraId="6648AEA8" w14:textId="77777777" w:rsidR="005C3B17" w:rsidRPr="0070073A" w:rsidRDefault="005C3B17" w:rsidP="005C3B17">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 xml:space="preserve">The information needed are one or more of these: </w:t>
      </w:r>
      <w:r w:rsidRPr="00513E1A">
        <w:rPr>
          <w:rFonts w:ascii="Times New Roman" w:hAnsi="Times New Roman"/>
          <w:b w:val="0"/>
          <w:noProof w:val="0"/>
          <w:kern w:val="0"/>
          <w:sz w:val="24"/>
        </w:rPr>
        <w:t xml:space="preserve"> </w:t>
      </w:r>
    </w:p>
    <w:p w14:paraId="0D613FB9" w14:textId="77777777" w:rsidR="005C3B17" w:rsidRDefault="005C3B17" w:rsidP="005C3B17">
      <w:pPr>
        <w:pStyle w:val="Corpodeltesto"/>
        <w:numPr>
          <w:ilvl w:val="0"/>
          <w:numId w:val="36"/>
        </w:numPr>
      </w:pPr>
      <w:r>
        <w:t xml:space="preserve">Basic ePrescription Workflow Document </w:t>
      </w:r>
    </w:p>
    <w:p w14:paraId="66D643C4" w14:textId="77777777" w:rsidR="005C3B17" w:rsidRDefault="005C3B17" w:rsidP="005C3B17">
      <w:pPr>
        <w:pStyle w:val="Corpodeltesto"/>
        <w:numPr>
          <w:ilvl w:val="0"/>
          <w:numId w:val="36"/>
        </w:numPr>
      </w:pPr>
      <w:r>
        <w:t xml:space="preserve">Images Manifest: a document </w:t>
      </w:r>
      <w:r w:rsidRPr="00C062BE">
        <w:t>identifying the key images</w:t>
      </w:r>
      <w:r>
        <w:t xml:space="preserve"> set </w:t>
      </w:r>
    </w:p>
    <w:p w14:paraId="44F2B2CF" w14:textId="77777777" w:rsidR="005C3B17" w:rsidRDefault="005C3B17" w:rsidP="005C3B17">
      <w:pPr>
        <w:pStyle w:val="Corpodeltesto"/>
        <w:numPr>
          <w:ilvl w:val="0"/>
          <w:numId w:val="36"/>
        </w:numPr>
      </w:pPr>
      <w:r>
        <w:t xml:space="preserve">Images Report </w:t>
      </w:r>
    </w:p>
    <w:p w14:paraId="2DC28BAA" w14:textId="77777777" w:rsidR="005C3B17" w:rsidRDefault="005C3B17" w:rsidP="005C3B17">
      <w:pPr>
        <w:pStyle w:val="Corpodeltesto"/>
        <w:numPr>
          <w:ilvl w:val="0"/>
          <w:numId w:val="36"/>
        </w:numPr>
      </w:pPr>
      <w:r>
        <w:t xml:space="preserve">Clinical Report </w:t>
      </w:r>
    </w:p>
    <w:p w14:paraId="1B74B1C8" w14:textId="35427EAB" w:rsidR="005C3B17" w:rsidRDefault="00700A91" w:rsidP="005C3B17">
      <w:pPr>
        <w:pStyle w:val="Corpodeltesto"/>
        <w:numPr>
          <w:ilvl w:val="0"/>
          <w:numId w:val="36"/>
        </w:numPr>
      </w:pPr>
      <w:r>
        <w:t xml:space="preserve">Clinical </w:t>
      </w:r>
      <w:r w:rsidR="005C3B17">
        <w:t xml:space="preserve">Videos </w:t>
      </w:r>
    </w:p>
    <w:p w14:paraId="66D501E6" w14:textId="53323D7E" w:rsidR="005C3B17" w:rsidRPr="003651D9" w:rsidRDefault="005C3B17" w:rsidP="00706C02">
      <w:pPr>
        <w:pStyle w:val="Corpodeltesto"/>
        <w:ind w:left="720"/>
      </w:pPr>
    </w:p>
    <w:p w14:paraId="14B6AFE5" w14:textId="6B49DC35" w:rsidR="005C3B17" w:rsidRPr="003651D9" w:rsidRDefault="005C3B17" w:rsidP="005C3B17">
      <w:pPr>
        <w:pStyle w:val="Titolo5"/>
        <w:numPr>
          <w:ilvl w:val="0"/>
          <w:numId w:val="0"/>
        </w:numPr>
        <w:rPr>
          <w:noProof w:val="0"/>
        </w:rPr>
      </w:pPr>
      <w:r w:rsidRPr="003651D9">
        <w:rPr>
          <w:noProof w:val="0"/>
        </w:rPr>
        <w:t>3.Y</w:t>
      </w:r>
      <w:r w:rsidR="000566E9">
        <w:rPr>
          <w:noProof w:val="0"/>
        </w:rPr>
        <w:t>9</w:t>
      </w:r>
      <w:r w:rsidRPr="003651D9">
        <w:rPr>
          <w:noProof w:val="0"/>
        </w:rPr>
        <w:t>.4.1.2 Message Semantics</w:t>
      </w:r>
    </w:p>
    <w:p w14:paraId="3F86A7C7" w14:textId="77777777" w:rsidR="005C3B17" w:rsidRDefault="005C3B17" w:rsidP="005C3B17">
      <w:pPr>
        <w:pStyle w:val="Corpodeltesto"/>
      </w:pPr>
      <w:r>
        <w:t xml:space="preserve">This message is a Provide And Register Document Set-b Request message. This message shall comply with the message semantics defined for the Provide and Register Document Set-b Request message in ITI TF-2b:3.41.4.1.2.  The HT </w:t>
      </w:r>
      <w:r w:rsidRPr="001E657B">
        <w:t>Requester</w:t>
      </w:r>
      <w:r>
        <w:t xml:space="preserve"> is the Document Source.</w:t>
      </w:r>
    </w:p>
    <w:p w14:paraId="2BDF50FD" w14:textId="77777777" w:rsidR="005C3B17" w:rsidRDefault="005C3B17" w:rsidP="005C3B17">
      <w:pPr>
        <w:pStyle w:val="Corpodeltesto"/>
      </w:pPr>
      <w:r>
        <w:t xml:space="preserve"> This section defines:</w:t>
      </w:r>
    </w:p>
    <w:p w14:paraId="3132CFA1" w14:textId="1811E6A2" w:rsidR="005C3B17" w:rsidRDefault="00131CD7" w:rsidP="005C3B17">
      <w:pPr>
        <w:pStyle w:val="Corpodeltesto"/>
        <w:numPr>
          <w:ilvl w:val="0"/>
          <w:numId w:val="37"/>
        </w:numPr>
      </w:pPr>
      <w:r>
        <w:t>T</w:t>
      </w:r>
      <w:r w:rsidR="005C3B17">
        <w:t>he Heart Team Workflow Document Content submitted in the Provide</w:t>
      </w:r>
      <w:r w:rsidR="004C1BE8">
        <w:t xml:space="preserve"> and Register.  See Section 3.Y9</w:t>
      </w:r>
      <w:r w:rsidR="005C3B17">
        <w:t>.4.1.2.1.</w:t>
      </w:r>
    </w:p>
    <w:p w14:paraId="0554258A" w14:textId="7EB27E15" w:rsidR="005C3B17" w:rsidRDefault="005C3B17" w:rsidP="005C3B17">
      <w:pPr>
        <w:pStyle w:val="Corpodeltesto"/>
        <w:numPr>
          <w:ilvl w:val="0"/>
          <w:numId w:val="37"/>
        </w:numPr>
      </w:pPr>
      <w:r>
        <w:t>The Document Sharing Metadata requirements for the Submission Set and Document Entry.</w:t>
      </w:r>
      <w:r w:rsidR="004C1BE8">
        <w:t xml:space="preserve">  See Section 3.Y9</w:t>
      </w:r>
      <w:r>
        <w:t>.4.1.2.3.</w:t>
      </w:r>
    </w:p>
    <w:p w14:paraId="0830CEA4" w14:textId="651A941E" w:rsidR="005C3B17" w:rsidRDefault="005C3B17" w:rsidP="005C3B17">
      <w:pPr>
        <w:pStyle w:val="Titolo5"/>
        <w:numPr>
          <w:ilvl w:val="0"/>
          <w:numId w:val="0"/>
        </w:numPr>
      </w:pPr>
      <w:r>
        <w:t>3.Y</w:t>
      </w:r>
      <w:r w:rsidR="000566E9">
        <w:t>9</w:t>
      </w:r>
      <w:r>
        <w:t>.4.1.2.1</w:t>
      </w:r>
      <w:r w:rsidRPr="00322355">
        <w:t xml:space="preserve"> </w:t>
      </w:r>
      <w:r>
        <w:t>Heart Team Workflow Document</w:t>
      </w:r>
      <w:r w:rsidRPr="00322355">
        <w:t xml:space="preserve"> Content Requirements</w:t>
      </w:r>
    </w:p>
    <w:p w14:paraId="53742332" w14:textId="77777777" w:rsidR="005C3B17" w:rsidRPr="00F909C6" w:rsidRDefault="005C3B17" w:rsidP="005C3B17">
      <w:pPr>
        <w:pStyle w:val="Corpodeltesto"/>
      </w:pPr>
      <w:r>
        <w:t>The Heart Team Workflow Document is updated by the HT Requester.</w:t>
      </w:r>
    </w:p>
    <w:p w14:paraId="29772928" w14:textId="755F9A03" w:rsidR="005C3B17" w:rsidRPr="001D1D9D" w:rsidRDefault="005C3B17" w:rsidP="005C3B17">
      <w:pPr>
        <w:pStyle w:val="Titolo5"/>
        <w:numPr>
          <w:ilvl w:val="0"/>
          <w:numId w:val="0"/>
        </w:numPr>
      </w:pPr>
      <w:r>
        <w:t>3.Y</w:t>
      </w:r>
      <w:r w:rsidR="000566E9">
        <w:t>9</w:t>
      </w:r>
      <w:r>
        <w:t>.4.1.2.1</w:t>
      </w:r>
      <w:r w:rsidRPr="001D1D9D">
        <w:t xml:space="preserve">.1 Workflow Document </w:t>
      </w:r>
      <w:r>
        <w:t>Elements</w:t>
      </w:r>
    </w:p>
    <w:p w14:paraId="5B729DE6" w14:textId="77777777" w:rsidR="005C3B17" w:rsidRDefault="005C3B17" w:rsidP="005C3B17">
      <w:pPr>
        <w:pStyle w:val="AuthorInstructions"/>
        <w:rPr>
          <w:i w:val="0"/>
        </w:rPr>
      </w:pPr>
      <w:r>
        <w:rPr>
          <w:i w:val="0"/>
        </w:rPr>
        <w:t xml:space="preserve">The </w:t>
      </w:r>
      <w:r w:rsidRPr="00FB1453">
        <w:rPr>
          <w:i w:val="0"/>
        </w:rPr>
        <w:t xml:space="preserve">HT </w:t>
      </w:r>
      <w:r>
        <w:rPr>
          <w:i w:val="0"/>
        </w:rPr>
        <w:t>Requester shall update the Heart Team Workflow Document according to the definition of an XDW Workflow Document in ITI TF-3: 5.4.</w:t>
      </w:r>
    </w:p>
    <w:p w14:paraId="0F07663C" w14:textId="207D8684" w:rsidR="000566E9" w:rsidRDefault="000566E9" w:rsidP="000566E9">
      <w:pPr>
        <w:pStyle w:val="AuthorInstructions"/>
        <w:rPr>
          <w:i w:val="0"/>
        </w:rPr>
      </w:pPr>
      <w:r>
        <w:rPr>
          <w:i w:val="0"/>
        </w:rPr>
        <w:t>The HT Requester shall update the Heart Team Workflow Document according to the definition of an XDW Workflow Document in ITI TF-3: 5.4 with the following constraints:</w:t>
      </w:r>
    </w:p>
    <w:p w14:paraId="38006C91" w14:textId="3D5BF141" w:rsidR="000566E9" w:rsidRDefault="000566E9" w:rsidP="00133CE6">
      <w:pPr>
        <w:pStyle w:val="AuthorInstructions"/>
        <w:numPr>
          <w:ilvl w:val="0"/>
          <w:numId w:val="49"/>
        </w:numPr>
        <w:rPr>
          <w:i w:val="0"/>
        </w:rPr>
      </w:pPr>
      <w:r>
        <w:rPr>
          <w:i w:val="0"/>
        </w:rPr>
        <w:t xml:space="preserve">for </w:t>
      </w:r>
      <w:r>
        <w:rPr>
          <w:rFonts w:ascii="Courier" w:hAnsi="Courier"/>
          <w:b/>
          <w:i w:val="0"/>
        </w:rPr>
        <w:t xml:space="preserve">&lt;TaskList&gt; </w:t>
      </w:r>
      <w:r w:rsidR="00E50341">
        <w:rPr>
          <w:i w:val="0"/>
        </w:rPr>
        <w:t>constraints see Section 3.Y9</w:t>
      </w:r>
      <w:r>
        <w:rPr>
          <w:i w:val="0"/>
        </w:rPr>
        <w:t>.4.1.2.1.1.1</w:t>
      </w:r>
    </w:p>
    <w:p w14:paraId="2CE2E655" w14:textId="661BAC4F" w:rsidR="00E667A0" w:rsidRPr="00E37F83" w:rsidRDefault="00E667A0" w:rsidP="00133CE6">
      <w:pPr>
        <w:pStyle w:val="AuthorInstructions"/>
        <w:numPr>
          <w:ilvl w:val="0"/>
          <w:numId w:val="49"/>
        </w:numPr>
        <w:rPr>
          <w:i w:val="0"/>
        </w:rPr>
      </w:pPr>
      <w:r>
        <w:rPr>
          <w:i w:val="0"/>
        </w:rPr>
        <w:t xml:space="preserve">The </w:t>
      </w:r>
      <w:r w:rsidRPr="00C7383D">
        <w:rPr>
          <w:rFonts w:ascii="Courier" w:hAnsi="Courier"/>
          <w:b/>
          <w:i w:val="0"/>
        </w:rPr>
        <w:t>&lt;workflowStatus&gt;</w:t>
      </w:r>
      <w:r>
        <w:rPr>
          <w:i w:val="0"/>
        </w:rPr>
        <w:t xml:space="preserve"> shall be set to “CLOSED”</w:t>
      </w:r>
      <w:r w:rsidRPr="0070073A">
        <w:rPr>
          <w:i w:val="0"/>
        </w:rPr>
        <w:t>.</w:t>
      </w:r>
      <w:r>
        <w:rPr>
          <w:i w:val="0"/>
        </w:rPr>
        <w:t xml:space="preserve">   </w:t>
      </w:r>
    </w:p>
    <w:p w14:paraId="44B972FE" w14:textId="617A4AF0" w:rsidR="00E50341" w:rsidRPr="001D1D9D" w:rsidRDefault="00E50341" w:rsidP="00E50341">
      <w:pPr>
        <w:pStyle w:val="Titolo5"/>
        <w:numPr>
          <w:ilvl w:val="0"/>
          <w:numId w:val="0"/>
        </w:numPr>
      </w:pPr>
      <w:r>
        <w:t>3.Y9.4.1.2.1</w:t>
      </w:r>
      <w:r w:rsidRPr="001D1D9D">
        <w:t>.</w:t>
      </w:r>
      <w:r>
        <w:t>1.1</w:t>
      </w:r>
      <w:r w:rsidRPr="001D1D9D">
        <w:t xml:space="preserve"> Workflow Document </w:t>
      </w:r>
      <w:r>
        <w:t>taskList Element</w:t>
      </w:r>
    </w:p>
    <w:p w14:paraId="197D5F48" w14:textId="77777777" w:rsidR="00E50341" w:rsidRDefault="00E50341" w:rsidP="00E50341">
      <w:pPr>
        <w:pStyle w:val="Corpodeltesto"/>
      </w:pPr>
      <w:r w:rsidRPr="0070073A">
        <w:t>Th</w:t>
      </w:r>
      <w:r>
        <w:t>is element shall be structured according to ITI TF-3:5.4.2.3 “</w:t>
      </w:r>
      <w:r w:rsidRPr="000F4B84">
        <w:t>XDW Workflow Document Elements from the OASIS Human Task</w:t>
      </w:r>
      <w:r>
        <w:t>,” with the additional constraints specified below.</w:t>
      </w:r>
    </w:p>
    <w:p w14:paraId="79BCFAEF" w14:textId="5A56395E" w:rsidR="00E50341" w:rsidRPr="00A83835" w:rsidRDefault="00E50341" w:rsidP="00E50341">
      <w:pPr>
        <w:pStyle w:val="Corpodeltesto"/>
      </w:pPr>
      <w:r>
        <w:t xml:space="preserve">The HT Requester shall put in the </w:t>
      </w:r>
      <w:r w:rsidRPr="00B60EB2">
        <w:rPr>
          <w:rFonts w:ascii="Courier" w:hAnsi="Courier"/>
          <w:b/>
        </w:rPr>
        <w:t>&lt;</w:t>
      </w:r>
      <w:r>
        <w:rPr>
          <w:rFonts w:ascii="Courier" w:hAnsi="Courier"/>
          <w:b/>
        </w:rPr>
        <w:t>T</w:t>
      </w:r>
      <w:r w:rsidRPr="00B60EB2">
        <w:rPr>
          <w:rFonts w:ascii="Courier" w:hAnsi="Courier"/>
          <w:b/>
        </w:rPr>
        <w:t>askList&gt;</w:t>
      </w:r>
      <w:r>
        <w:t xml:space="preserve"> element: </w:t>
      </w:r>
    </w:p>
    <w:p w14:paraId="61F3A25A" w14:textId="5A1A5AB9" w:rsidR="00E50341" w:rsidRPr="00B60EB2" w:rsidRDefault="00E50341" w:rsidP="00E50341">
      <w:pPr>
        <w:pStyle w:val="Corpodeltesto"/>
        <w:numPr>
          <w:ilvl w:val="0"/>
          <w:numId w:val="51"/>
        </w:numPr>
        <w:rPr>
          <w:i/>
        </w:rPr>
      </w:pPr>
      <w:r>
        <w:t xml:space="preserve">A </w:t>
      </w:r>
      <w:r w:rsidRPr="00B60EB2">
        <w:rPr>
          <w:rFonts w:ascii="Courier" w:hAnsi="Courier"/>
          <w:b/>
        </w:rPr>
        <w:t>&lt;XDWTask&gt;</w:t>
      </w:r>
      <w:r>
        <w:t xml:space="preserve"> child element that represents the Finalization task.  See Section 3.Y4.4.1.2.1.1.1.1</w:t>
      </w:r>
    </w:p>
    <w:p w14:paraId="6FA46058" w14:textId="5392612A" w:rsidR="000566E9" w:rsidRPr="00E422A7" w:rsidRDefault="00E50341" w:rsidP="00133CE6">
      <w:pPr>
        <w:pStyle w:val="Corpodeltesto"/>
      </w:pPr>
      <w:r>
        <w:t xml:space="preserve">Further requirements are defined in the next sections.  </w:t>
      </w:r>
    </w:p>
    <w:p w14:paraId="1215A563" w14:textId="1A53FAD9" w:rsidR="005C3B17" w:rsidRPr="001D1D9D" w:rsidRDefault="005C3B17" w:rsidP="005C3B17">
      <w:pPr>
        <w:pStyle w:val="Titolo5"/>
        <w:numPr>
          <w:ilvl w:val="0"/>
          <w:numId w:val="0"/>
        </w:numPr>
      </w:pPr>
      <w:r>
        <w:t>3.Y</w:t>
      </w:r>
      <w:r w:rsidR="00E422A7">
        <w:t>9</w:t>
      </w:r>
      <w:r>
        <w:t>.4.1.2.1</w:t>
      </w:r>
      <w:r w:rsidRPr="001D1D9D">
        <w:t>.</w:t>
      </w:r>
      <w:r>
        <w:t>1.1.1</w:t>
      </w:r>
      <w:r w:rsidRPr="001D1D9D">
        <w:t xml:space="preserve"> </w:t>
      </w:r>
      <w:r>
        <w:t>XDW Task “</w:t>
      </w:r>
      <w:r w:rsidR="00107C6D">
        <w:t>Finalization</w:t>
      </w:r>
      <w:r>
        <w:t>”</w:t>
      </w:r>
    </w:p>
    <w:p w14:paraId="728734CF" w14:textId="42DFA3A9" w:rsidR="001113B8" w:rsidRDefault="001113B8" w:rsidP="001113B8">
      <w:pPr>
        <w:pStyle w:val="AuthorInstructions"/>
        <w:rPr>
          <w:i w:val="0"/>
        </w:rPr>
      </w:pPr>
      <w:r>
        <w:rPr>
          <w:i w:val="0"/>
        </w:rPr>
        <w:t xml:space="preserve">The </w:t>
      </w:r>
      <w:r w:rsidRPr="00E17DE9">
        <w:rPr>
          <w:rFonts w:ascii="Courier" w:hAnsi="Courier"/>
          <w:b/>
          <w:i w:val="0"/>
        </w:rPr>
        <w:t>&lt;XDWTask&gt;</w:t>
      </w:r>
      <w:r>
        <w:rPr>
          <w:i w:val="0"/>
        </w:rPr>
        <w:t xml:space="preserve"> sub element </w:t>
      </w:r>
      <w:r w:rsidRPr="00B60EB2">
        <w:rPr>
          <w:rFonts w:ascii="Courier" w:hAnsi="Courier"/>
          <w:b/>
          <w:i w:val="0"/>
        </w:rPr>
        <w:t>&lt;taskDetails&gt;</w:t>
      </w:r>
      <w:r>
        <w:rPr>
          <w:i w:val="0"/>
        </w:rPr>
        <w:t xml:space="preserve">  describes the Finalization task details:</w:t>
      </w:r>
    </w:p>
    <w:p w14:paraId="4801E5E1" w14:textId="7C227EA6" w:rsidR="001113B8" w:rsidRDefault="001113B8" w:rsidP="001113B8">
      <w:pPr>
        <w:pStyle w:val="AuthorInstructions"/>
        <w:numPr>
          <w:ilvl w:val="0"/>
          <w:numId w:val="49"/>
        </w:numPr>
        <w:rPr>
          <w:i w:val="0"/>
        </w:rPr>
      </w:pPr>
      <w:r>
        <w:rPr>
          <w:i w:val="0"/>
        </w:rPr>
        <w:t>the &lt;</w:t>
      </w:r>
      <w:r w:rsidRPr="0070073A">
        <w:rPr>
          <w:rFonts w:ascii="Courier" w:hAnsi="Courier"/>
          <w:b/>
          <w:i w:val="0"/>
        </w:rPr>
        <w:t>taskType</w:t>
      </w:r>
      <w:r>
        <w:rPr>
          <w:rFonts w:ascii="Courier" w:hAnsi="Courier"/>
          <w:b/>
          <w:i w:val="0"/>
        </w:rPr>
        <w:t>&gt;</w:t>
      </w:r>
      <w:r w:rsidRPr="0070073A">
        <w:rPr>
          <w:i w:val="0"/>
        </w:rPr>
        <w:t xml:space="preserve"> </w:t>
      </w:r>
      <w:r>
        <w:rPr>
          <w:i w:val="0"/>
        </w:rPr>
        <w:t>child element shall have the</w:t>
      </w:r>
      <w:r w:rsidRPr="0070073A">
        <w:rPr>
          <w:i w:val="0"/>
        </w:rPr>
        <w:t xml:space="preserve"> value “</w:t>
      </w:r>
      <w:r>
        <w:rPr>
          <w:i w:val="0"/>
        </w:rPr>
        <w:t>Finalization</w:t>
      </w:r>
      <w:r w:rsidRPr="0070073A">
        <w:rPr>
          <w:i w:val="0"/>
        </w:rPr>
        <w:t>”</w:t>
      </w:r>
      <w:r>
        <w:rPr>
          <w:i w:val="0"/>
        </w:rPr>
        <w:t xml:space="preserve"> </w:t>
      </w:r>
    </w:p>
    <w:p w14:paraId="0BDCCC2C" w14:textId="199A50F1" w:rsidR="001113B8" w:rsidRDefault="001113B8" w:rsidP="001113B8">
      <w:pPr>
        <w:pStyle w:val="AuthorInstructions"/>
        <w:numPr>
          <w:ilvl w:val="0"/>
          <w:numId w:val="49"/>
        </w:numPr>
        <w:rPr>
          <w:i w:val="0"/>
        </w:rPr>
      </w:pPr>
      <w:r>
        <w:rPr>
          <w:i w:val="0"/>
        </w:rPr>
        <w:lastRenderedPageBreak/>
        <w:t>the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Pr="0070073A">
        <w:rPr>
          <w:rFonts w:eastAsia="?l?r ??’c"/>
          <w:i w:val="0"/>
        </w:rPr>
        <w:t>value “</w:t>
      </w:r>
      <w:r>
        <w:rPr>
          <w:rFonts w:eastAsia="?l?r ??’c"/>
          <w:i w:val="0"/>
        </w:rPr>
        <w:t>COMPLETED</w:t>
      </w:r>
      <w:r w:rsidRPr="0070073A">
        <w:rPr>
          <w:rFonts w:eastAsia="?l?r ??’c"/>
          <w:i w:val="0"/>
        </w:rPr>
        <w:t>”</w:t>
      </w:r>
      <w:r w:rsidR="00125B01">
        <w:rPr>
          <w:rFonts w:eastAsia="?l?r ??’c"/>
          <w:i w:val="0"/>
        </w:rPr>
        <w:t xml:space="preserve"> </w:t>
      </w:r>
      <w:r w:rsidR="00125B01">
        <w:rPr>
          <w:i w:val="0"/>
        </w:rPr>
        <w:t xml:space="preserve">if the HT </w:t>
      </w:r>
      <w:r w:rsidR="00125B01" w:rsidRPr="002750E9">
        <w:rPr>
          <w:i w:val="0"/>
        </w:rPr>
        <w:t xml:space="preserve">Requester </w:t>
      </w:r>
      <w:r w:rsidR="00125B01" w:rsidRPr="0042010F">
        <w:rPr>
          <w:i w:val="0"/>
        </w:rPr>
        <w:t xml:space="preserve">is ready to provide requested information </w:t>
      </w:r>
      <w:r w:rsidR="00125B01" w:rsidRPr="002750E9">
        <w:rPr>
          <w:i w:val="0"/>
        </w:rPr>
        <w:t xml:space="preserve">to </w:t>
      </w:r>
      <w:r w:rsidR="00125B01" w:rsidRPr="0042010F">
        <w:rPr>
          <w:i w:val="0"/>
        </w:rPr>
        <w:t>Heart Team</w:t>
      </w:r>
      <w:r w:rsidR="00545B50">
        <w:rPr>
          <w:i w:val="0"/>
        </w:rPr>
        <w:t xml:space="preserve"> or “EXITED”</w:t>
      </w:r>
      <w:r w:rsidR="00125B01">
        <w:rPr>
          <w:i w:val="0"/>
        </w:rPr>
        <w:t xml:space="preserve"> if the HT Requester </w:t>
      </w:r>
      <w:r w:rsidR="00125B01">
        <w:t>cannot provide requested information</w:t>
      </w:r>
      <w:r w:rsidR="00545B50">
        <w:rPr>
          <w:i w:val="0"/>
        </w:rPr>
        <w:t>.</w:t>
      </w:r>
    </w:p>
    <w:p w14:paraId="49DDE8D6" w14:textId="77777777" w:rsidR="00125B01" w:rsidRDefault="00125B01" w:rsidP="00133CE6">
      <w:pPr>
        <w:pStyle w:val="AuthorInstructions"/>
        <w:rPr>
          <w:i w:val="0"/>
          <w:highlight w:val="yellow"/>
        </w:rPr>
      </w:pPr>
    </w:p>
    <w:p w14:paraId="707F0132" w14:textId="7AA5BA1B" w:rsidR="007925FD" w:rsidRDefault="007925FD" w:rsidP="007925FD">
      <w:pPr>
        <w:pStyle w:val="AuthorInstructions"/>
        <w:rPr>
          <w:i w:val="0"/>
        </w:rPr>
      </w:pPr>
      <w:r>
        <w:rPr>
          <w:i w:val="0"/>
        </w:rPr>
        <w:t xml:space="preserve">The HT Requester shall update the element </w:t>
      </w:r>
      <w:r w:rsidRPr="0070073A">
        <w:rPr>
          <w:rFonts w:ascii="Courier" w:hAnsi="Courier"/>
          <w:b/>
          <w:i w:val="0"/>
        </w:rPr>
        <w:t>&lt;XDWTask&gt;</w:t>
      </w:r>
      <w:r>
        <w:rPr>
          <w:i w:val="0"/>
        </w:rPr>
        <w:t xml:space="preserve"> to have a child element </w:t>
      </w:r>
      <w:r w:rsidRPr="00030837">
        <w:rPr>
          <w:rFonts w:ascii="Courier" w:hAnsi="Courier"/>
          <w:b/>
          <w:i w:val="0"/>
        </w:rPr>
        <w:t>taskData/</w:t>
      </w:r>
      <w:r>
        <w:rPr>
          <w:rFonts w:ascii="Courier" w:hAnsi="Courier"/>
          <w:b/>
          <w:i w:val="0"/>
        </w:rPr>
        <w:t>in</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p>
    <w:p w14:paraId="535DC87C" w14:textId="54749F4B" w:rsidR="007925FD" w:rsidRPr="00854B89" w:rsidRDefault="007925FD" w:rsidP="007925FD">
      <w:pPr>
        <w:pStyle w:val="AuthorInstructions"/>
        <w:numPr>
          <w:ilvl w:val="0"/>
          <w:numId w:val="40"/>
        </w:numPr>
        <w:rPr>
          <w:i w:val="0"/>
        </w:rPr>
      </w:pPr>
      <w:r w:rsidRPr="00E17DE9">
        <w:rPr>
          <w:rFonts w:ascii="Courier" w:hAnsi="Courier"/>
          <w:b/>
          <w:i w:val="0"/>
        </w:rPr>
        <w:t>part/@name</w:t>
      </w:r>
      <w:r>
        <w:rPr>
          <w:i w:val="0"/>
        </w:rPr>
        <w:t xml:space="preserve"> =”FinalReport”: [1..1] this is an input that describe the final decision</w:t>
      </w:r>
      <w:r w:rsidRPr="004828A2">
        <w:rPr>
          <w:i w:val="0"/>
        </w:rPr>
        <w:t xml:space="preserve"> </w:t>
      </w:r>
      <w:r>
        <w:rPr>
          <w:i w:val="0"/>
        </w:rPr>
        <w:t xml:space="preserve">taken by Heart Team on clinical case. </w:t>
      </w:r>
    </w:p>
    <w:p w14:paraId="55C84F71" w14:textId="17E80704" w:rsidR="00125B01" w:rsidRDefault="00125B01" w:rsidP="00125B01">
      <w:pPr>
        <w:pStyle w:val="AuthorInstructions"/>
        <w:rPr>
          <w:i w:val="0"/>
        </w:rPr>
      </w:pPr>
      <w:r>
        <w:rPr>
          <w:i w:val="0"/>
        </w:rPr>
        <w:t xml:space="preserve">If the HT </w:t>
      </w:r>
      <w:r w:rsidRPr="002750E9">
        <w:rPr>
          <w:i w:val="0"/>
        </w:rPr>
        <w:t xml:space="preserve">Requester </w:t>
      </w:r>
      <w:r w:rsidRPr="0042010F">
        <w:rPr>
          <w:i w:val="0"/>
        </w:rPr>
        <w:t xml:space="preserve">is ready to provide requested information </w:t>
      </w:r>
      <w:r w:rsidRPr="002750E9">
        <w:rPr>
          <w:i w:val="0"/>
        </w:rPr>
        <w:t xml:space="preserve">to </w:t>
      </w:r>
      <w:r w:rsidRPr="0042010F">
        <w:rPr>
          <w:i w:val="0"/>
        </w:rPr>
        <w:t>Heart Team</w:t>
      </w:r>
      <w:r w:rsidR="00D725E6">
        <w:rPr>
          <w:i w:val="0"/>
        </w:rPr>
        <w:t xml:space="preserve"> and the Final Report requests more information</w:t>
      </w:r>
      <w:r w:rsidRPr="0042010F">
        <w:rPr>
          <w:i w:val="0"/>
        </w:rPr>
        <w:t xml:space="preserve">, </w:t>
      </w:r>
      <w:r>
        <w:rPr>
          <w:i w:val="0"/>
        </w:rPr>
        <w:t xml:space="preserve">the element </w:t>
      </w:r>
      <w:r w:rsidRPr="0070073A">
        <w:rPr>
          <w:rFonts w:ascii="Courier" w:hAnsi="Courier"/>
          <w:b/>
          <w:i w:val="0"/>
        </w:rPr>
        <w:t>&lt;XDWTask&gt;</w:t>
      </w:r>
      <w:r>
        <w:rPr>
          <w:i w:val="0"/>
        </w:rPr>
        <w:t xml:space="preserve"> shall have a child element </w:t>
      </w:r>
      <w:r w:rsidRPr="000C2244">
        <w:rPr>
          <w:b/>
          <w:i w:val="0"/>
        </w:rPr>
        <w:t>taskData/</w:t>
      </w:r>
      <w:r>
        <w:rPr>
          <w:b/>
          <w:i w:val="0"/>
        </w:rPr>
        <w:t>out</w:t>
      </w:r>
      <w:r w:rsidRPr="000C2244">
        <w:rPr>
          <w:b/>
          <w:i w:val="0"/>
        </w:rPr>
        <w:t>put/part</w:t>
      </w:r>
      <w:r>
        <w:rPr>
          <w:i w:val="0"/>
        </w:rPr>
        <w:t xml:space="preserve"> for each output document referenced. The document referenced as output are listed below. At least one document have to be presence. Further details about attachment encoding within </w:t>
      </w:r>
      <w:r>
        <w:rPr>
          <w:rFonts w:ascii="Courier" w:hAnsi="Courier"/>
          <w:b/>
          <w:i w:val="0"/>
        </w:rPr>
        <w:t>ta</w:t>
      </w:r>
      <w:r w:rsidRPr="00BF5ACC">
        <w:rPr>
          <w:rFonts w:ascii="Courier" w:hAnsi="Courier"/>
          <w:b/>
          <w:i w:val="0"/>
        </w:rPr>
        <w:t>skData/</w:t>
      </w:r>
      <w:r>
        <w:rPr>
          <w:rFonts w:ascii="Courier" w:hAnsi="Courier"/>
          <w:b/>
          <w:i w:val="0"/>
        </w:rPr>
        <w:t>out</w:t>
      </w:r>
      <w:r w:rsidRPr="00BF5ACC">
        <w:rPr>
          <w:rFonts w:ascii="Courier" w:hAnsi="Courier"/>
          <w:b/>
          <w:i w:val="0"/>
        </w:rPr>
        <w:t>put/part</w:t>
      </w:r>
      <w:r>
        <w:rPr>
          <w:i w:val="0"/>
        </w:rPr>
        <w:t xml:space="preserve"> are specified at ITI TF-3: Table 5.4.3-9 AttachmentInfo Element</w:t>
      </w:r>
    </w:p>
    <w:p w14:paraId="009C80C4" w14:textId="5041B09D" w:rsidR="00125B01" w:rsidRPr="00854B89" w:rsidRDefault="00125B01" w:rsidP="00125B01">
      <w:pPr>
        <w:pStyle w:val="AuthorInstructions"/>
        <w:numPr>
          <w:ilvl w:val="0"/>
          <w:numId w:val="40"/>
        </w:numPr>
        <w:rPr>
          <w:i w:val="0"/>
        </w:rPr>
      </w:pPr>
      <w:r w:rsidRPr="00E17DE9">
        <w:rPr>
          <w:rFonts w:ascii="Courier" w:hAnsi="Courier"/>
          <w:b/>
          <w:i w:val="0"/>
        </w:rPr>
        <w:t>part/@name</w:t>
      </w:r>
      <w:r>
        <w:rPr>
          <w:i w:val="0"/>
        </w:rPr>
        <w:t xml:space="preserve"> =”xbepWorkflowDocument”: </w:t>
      </w:r>
      <w:r w:rsidR="006B5334">
        <w:rPr>
          <w:i w:val="0"/>
        </w:rPr>
        <w:t>[0..*]</w:t>
      </w:r>
      <w:r>
        <w:rPr>
          <w:i w:val="0"/>
        </w:rPr>
        <w:t xml:space="preserve"> this is an optional and repeatable output that identifies other Basic ePrescription Workflows.</w:t>
      </w:r>
    </w:p>
    <w:p w14:paraId="0F048319" w14:textId="267A58C6" w:rsidR="00125B01" w:rsidRPr="00332D34" w:rsidRDefault="00125B01" w:rsidP="00125B01">
      <w:pPr>
        <w:pStyle w:val="AuthorInstructions"/>
        <w:numPr>
          <w:ilvl w:val="0"/>
          <w:numId w:val="40"/>
        </w:numPr>
        <w:rPr>
          <w:i w:val="0"/>
        </w:rPr>
      </w:pPr>
      <w:r w:rsidRPr="00E17DE9">
        <w:rPr>
          <w:rFonts w:ascii="Courier" w:hAnsi="Courier"/>
          <w:b/>
          <w:i w:val="0"/>
        </w:rPr>
        <w:t>part/@name</w:t>
      </w:r>
      <w:r>
        <w:rPr>
          <w:i w:val="0"/>
        </w:rPr>
        <w:t xml:space="preserve"> =”ClinicalDocuments”: </w:t>
      </w:r>
      <w:r w:rsidR="006B5334">
        <w:rPr>
          <w:i w:val="0"/>
        </w:rPr>
        <w:t>[0..*]</w:t>
      </w:r>
      <w:r>
        <w:rPr>
          <w:i w:val="0"/>
        </w:rPr>
        <w:t xml:space="preserve"> this is an optional and repeatable output that identifies relevant Clinical Document.</w:t>
      </w:r>
    </w:p>
    <w:p w14:paraId="3B2609C9" w14:textId="7035D159" w:rsidR="00125B01" w:rsidRDefault="00125B01" w:rsidP="00125B01">
      <w:pPr>
        <w:pStyle w:val="AuthorInstructions"/>
        <w:numPr>
          <w:ilvl w:val="0"/>
          <w:numId w:val="40"/>
        </w:numPr>
        <w:rPr>
          <w:i w:val="0"/>
        </w:rPr>
      </w:pPr>
      <w:r w:rsidRPr="00982E86">
        <w:rPr>
          <w:rFonts w:ascii="Courier" w:hAnsi="Courier"/>
          <w:b/>
          <w:i w:val="0"/>
        </w:rPr>
        <w:t>part/@name</w:t>
      </w:r>
      <w:r>
        <w:rPr>
          <w:i w:val="0"/>
        </w:rPr>
        <w:t xml:space="preserve">=”ImageManifest”: </w:t>
      </w:r>
      <w:r w:rsidR="006B5334">
        <w:rPr>
          <w:i w:val="0"/>
        </w:rPr>
        <w:t>[0..*]</w:t>
      </w:r>
      <w:r w:rsidRPr="00982E86">
        <w:rPr>
          <w:i w:val="0"/>
        </w:rPr>
        <w:t xml:space="preserve"> this is </w:t>
      </w:r>
      <w:r>
        <w:rPr>
          <w:i w:val="0"/>
        </w:rPr>
        <w:t xml:space="preserve">an optional and repeatable output </w:t>
      </w:r>
      <w:r w:rsidRPr="00982E86">
        <w:rPr>
          <w:i w:val="0"/>
        </w:rPr>
        <w:t xml:space="preserve">that identifies the Image Manifest of the </w:t>
      </w:r>
      <w:r>
        <w:rPr>
          <w:i w:val="0"/>
        </w:rPr>
        <w:t xml:space="preserve">relevant </w:t>
      </w:r>
      <w:r w:rsidRPr="00982E86">
        <w:rPr>
          <w:i w:val="0"/>
        </w:rPr>
        <w:t xml:space="preserve">images. </w:t>
      </w:r>
    </w:p>
    <w:p w14:paraId="3D522FBC" w14:textId="2B537C7C" w:rsidR="00125B01" w:rsidRDefault="00125B01" w:rsidP="00125B01">
      <w:pPr>
        <w:pStyle w:val="AuthorInstructions"/>
        <w:numPr>
          <w:ilvl w:val="0"/>
          <w:numId w:val="40"/>
        </w:numPr>
        <w:rPr>
          <w:i w:val="0"/>
        </w:rPr>
      </w:pPr>
      <w:r w:rsidRPr="00982E86">
        <w:rPr>
          <w:rFonts w:ascii="Courier" w:hAnsi="Courier"/>
          <w:b/>
          <w:i w:val="0"/>
        </w:rPr>
        <w:t>part/@name</w:t>
      </w:r>
      <w:r>
        <w:rPr>
          <w:rFonts w:ascii="Courier" w:hAnsi="Courier"/>
          <w:b/>
          <w:i w:val="0"/>
        </w:rPr>
        <w:t>=</w:t>
      </w:r>
      <w:r>
        <w:rPr>
          <w:i w:val="0"/>
        </w:rPr>
        <w:t xml:space="preserve">=”ClinicalVideo”: </w:t>
      </w:r>
      <w:r w:rsidR="006B5334">
        <w:rPr>
          <w:i w:val="0"/>
        </w:rPr>
        <w:t>[0..*]</w:t>
      </w:r>
      <w:r w:rsidRPr="00982E86">
        <w:rPr>
          <w:i w:val="0"/>
        </w:rPr>
        <w:t xml:space="preserve"> this is </w:t>
      </w:r>
      <w:r>
        <w:rPr>
          <w:i w:val="0"/>
        </w:rPr>
        <w:t xml:space="preserve">an optional and repeatable output </w:t>
      </w:r>
      <w:r w:rsidRPr="00982E86">
        <w:rPr>
          <w:i w:val="0"/>
        </w:rPr>
        <w:t xml:space="preserve">that identifies the the </w:t>
      </w:r>
      <w:r>
        <w:rPr>
          <w:i w:val="0"/>
        </w:rPr>
        <w:t>relevant videos</w:t>
      </w:r>
    </w:p>
    <w:p w14:paraId="613A4018" w14:textId="6ACF7F4B" w:rsidR="00125B01" w:rsidRPr="002D6C7B" w:rsidRDefault="00125B01" w:rsidP="00133CE6">
      <w:pPr>
        <w:pStyle w:val="AuthorInstructions"/>
        <w:rPr>
          <w:i w:val="0"/>
        </w:rPr>
      </w:pPr>
      <w:r w:rsidRPr="002D6C7B">
        <w:rPr>
          <w:i w:val="0"/>
        </w:rPr>
        <w:t xml:space="preserve">If the HT Requester </w:t>
      </w:r>
      <w:r w:rsidRPr="00704901">
        <w:rPr>
          <w:i w:val="0"/>
        </w:rPr>
        <w:t>cannot provide requested information</w:t>
      </w:r>
      <w:r w:rsidRPr="002D6C7B">
        <w:rPr>
          <w:i w:val="0"/>
        </w:rPr>
        <w:t xml:space="preserve">, </w:t>
      </w:r>
      <w:r w:rsidRPr="00704901">
        <w:rPr>
          <w:i w:val="0"/>
        </w:rPr>
        <w:t xml:space="preserve">the HT Request shall populate </w:t>
      </w:r>
      <w:r w:rsidRPr="00704901">
        <w:rPr>
          <w:rFonts w:ascii="Courier" w:hAnsi="Courier"/>
          <w:b/>
          <w:i w:val="0"/>
        </w:rPr>
        <w:t xml:space="preserve">taskData/comments </w:t>
      </w:r>
      <w:r w:rsidRPr="00704901">
        <w:rPr>
          <w:i w:val="0"/>
        </w:rPr>
        <w:t>child element of the updated task with reasons for which cannot provide information.</w:t>
      </w:r>
    </w:p>
    <w:p w14:paraId="12B9B735" w14:textId="77777777" w:rsidR="00125B01" w:rsidRDefault="00125B01" w:rsidP="00133CE6">
      <w:pPr>
        <w:pStyle w:val="AuthorInstructions"/>
        <w:rPr>
          <w:i w:val="0"/>
          <w:highlight w:val="yellow"/>
        </w:rPr>
      </w:pPr>
    </w:p>
    <w:p w14:paraId="724EBC63" w14:textId="10A9250C" w:rsidR="005C3B17" w:rsidRDefault="005C3B17" w:rsidP="005C3B17">
      <w:pPr>
        <w:pStyle w:val="Titolo5"/>
        <w:numPr>
          <w:ilvl w:val="0"/>
          <w:numId w:val="0"/>
        </w:numPr>
        <w:rPr>
          <w:noProof w:val="0"/>
        </w:rPr>
      </w:pPr>
      <w:r w:rsidRPr="000807AC">
        <w:rPr>
          <w:noProof w:val="0"/>
        </w:rPr>
        <w:t>3.Y</w:t>
      </w:r>
      <w:r w:rsidR="00D5416A">
        <w:rPr>
          <w:noProof w:val="0"/>
        </w:rPr>
        <w:t>9</w:t>
      </w:r>
      <w:r w:rsidRPr="000807AC">
        <w:rPr>
          <w:noProof w:val="0"/>
        </w:rPr>
        <w:t>.4.1.2</w:t>
      </w:r>
      <w:r>
        <w:rPr>
          <w:noProof w:val="0"/>
        </w:rPr>
        <w:t>.2</w:t>
      </w:r>
      <w:r w:rsidRPr="000807AC">
        <w:rPr>
          <w:noProof w:val="0"/>
        </w:rPr>
        <w:t xml:space="preserve"> </w:t>
      </w:r>
      <w:r>
        <w:rPr>
          <w:noProof w:val="0"/>
        </w:rPr>
        <w:t>Document Sharing Metadata Requirements</w:t>
      </w:r>
    </w:p>
    <w:p w14:paraId="519E1D39" w14:textId="77777777" w:rsidR="005C3B17" w:rsidRDefault="005C3B17" w:rsidP="005C3B17">
      <w:pPr>
        <w:pStyle w:val="Corpodeltesto"/>
      </w:pPr>
      <w:r>
        <w:t>Document metadata for this transaction shall comply with the requirements in ITI TF-3:4 “Metadata used in Document Sharing Profiles”.</w:t>
      </w:r>
    </w:p>
    <w:p w14:paraId="39D3E5E7" w14:textId="668A6478" w:rsidR="005C3B17" w:rsidRDefault="005C3B17" w:rsidP="005C3B17">
      <w:pPr>
        <w:pStyle w:val="Corpodeltesto"/>
      </w:pPr>
      <w:r>
        <w:t>This section specifies additional Document Sharing Metadata requirements for the Heart Team Workflow Document.</w:t>
      </w:r>
    </w:p>
    <w:p w14:paraId="1127B2BA" w14:textId="77777777" w:rsidR="005C3B17" w:rsidRDefault="005C3B17" w:rsidP="005C3B17">
      <w:pPr>
        <w:pStyle w:val="Corpodeltesto"/>
      </w:pPr>
      <w:r>
        <w:t xml:space="preserve">The </w:t>
      </w:r>
      <w:r w:rsidRPr="00855164">
        <w:rPr>
          <w:b/>
        </w:rPr>
        <w:t xml:space="preserve">DocumentEntry metadata of the </w:t>
      </w:r>
      <w:r>
        <w:rPr>
          <w:b/>
        </w:rPr>
        <w:t xml:space="preserve">Heart Team </w:t>
      </w:r>
      <w:r w:rsidRPr="000C2244">
        <w:rPr>
          <w:b/>
        </w:rPr>
        <w:t>Workflow Document</w:t>
      </w:r>
      <w:r>
        <w:t xml:space="preserve"> shall meet the following constraints: </w:t>
      </w:r>
    </w:p>
    <w:p w14:paraId="2F007823" w14:textId="66C68F9D" w:rsidR="0024756A" w:rsidRDefault="005C3B17" w:rsidP="006342C7">
      <w:pPr>
        <w:pStyle w:val="Corpodeltesto"/>
        <w:numPr>
          <w:ilvl w:val="0"/>
          <w:numId w:val="53"/>
        </w:numPr>
      </w:pPr>
      <w:r w:rsidRPr="00CA56D3">
        <w:lastRenderedPageBreak/>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52402C5A" w14:textId="1EFADEC2" w:rsidR="0024756A" w:rsidRDefault="0024756A" w:rsidP="006342C7">
      <w:pPr>
        <w:pStyle w:val="Corpodeltesto"/>
        <w:numPr>
          <w:ilvl w:val="0"/>
          <w:numId w:val="41"/>
        </w:numPr>
        <w:ind w:left="1134"/>
      </w:pPr>
      <w:r>
        <w:t>A single entry of eventCodeList metadata shall convey the status (CLOSED) of the workflow: code = “</w:t>
      </w:r>
      <w:r w:rsidRPr="00B1774E">
        <w:t>urn:ihe:iti:xdw:2011:eventCode:</w:t>
      </w:r>
      <w:r>
        <w:t>closed” codingScheme=”</w:t>
      </w:r>
      <w:r w:rsidRPr="00B1774E">
        <w:t xml:space="preserve"> 1.3.6.1.4.1.19376.1.2.3</w:t>
      </w:r>
      <w:r>
        <w:t>”</w:t>
      </w:r>
    </w:p>
    <w:p w14:paraId="0E56C25C" w14:textId="60902F40" w:rsidR="005C3B17" w:rsidRDefault="00545B50" w:rsidP="005C3B17">
      <w:pPr>
        <w:pStyle w:val="Corpodeltesto"/>
        <w:numPr>
          <w:ilvl w:val="0"/>
          <w:numId w:val="41"/>
        </w:numPr>
      </w:pPr>
      <w:r>
        <w:t xml:space="preserve">A single entry </w:t>
      </w:r>
      <w:r w:rsidR="005C3B17">
        <w:t>of the eventCodeList metadata shall convey the status of the HT Preparation task: code=”urn:ihe:</w:t>
      </w:r>
      <w:r w:rsidR="00C70CF0">
        <w:t>pcc</w:t>
      </w:r>
      <w:r w:rsidR="005C3B17">
        <w:t>:xch</w:t>
      </w:r>
      <w:r w:rsidR="00BE72C9">
        <w:t>t-wd:2015:eventCodeTaskStatus:Finalization</w:t>
      </w:r>
      <w:r w:rsidR="005C3B17">
        <w:t>Completed” codingScheme=”1.3.6.1.4.1.19376.1.2.1”</w:t>
      </w:r>
    </w:p>
    <w:p w14:paraId="316B0729" w14:textId="77777777" w:rsidR="005C3B17" w:rsidRDefault="005C3B17" w:rsidP="005C3B17">
      <w:pPr>
        <w:pStyle w:val="Corpodeltesto"/>
      </w:pPr>
    </w:p>
    <w:p w14:paraId="71FE6B29" w14:textId="1D0B4D96" w:rsidR="005C3B17" w:rsidRPr="003651D9" w:rsidRDefault="005C3B17" w:rsidP="005C3B17">
      <w:pPr>
        <w:pStyle w:val="Titolo5"/>
        <w:numPr>
          <w:ilvl w:val="0"/>
          <w:numId w:val="0"/>
        </w:numPr>
        <w:rPr>
          <w:noProof w:val="0"/>
        </w:rPr>
      </w:pPr>
      <w:r w:rsidRPr="003651D9">
        <w:rPr>
          <w:noProof w:val="0"/>
        </w:rPr>
        <w:t>3.Y</w:t>
      </w:r>
      <w:r w:rsidR="00D5416A">
        <w:rPr>
          <w:noProof w:val="0"/>
        </w:rPr>
        <w:t>9</w:t>
      </w:r>
      <w:r w:rsidRPr="003651D9">
        <w:rPr>
          <w:noProof w:val="0"/>
        </w:rPr>
        <w:t>.4.1.3 Expected Actions</w:t>
      </w:r>
    </w:p>
    <w:p w14:paraId="4861F7BC" w14:textId="6C1C2D5B" w:rsidR="005C3B17" w:rsidRPr="0070073A" w:rsidRDefault="005C3B17" w:rsidP="005C3B17">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TF-2b:3.41.4.1.3</w:t>
      </w:r>
      <w:r>
        <w:rPr>
          <w:i w:val="0"/>
        </w:rPr>
        <w:t>.</w:t>
      </w:r>
    </w:p>
    <w:p w14:paraId="7169BA3D" w14:textId="77777777" w:rsidR="005C3B17" w:rsidRPr="003651D9" w:rsidRDefault="005C3B17" w:rsidP="005C3B17">
      <w:pPr>
        <w:pStyle w:val="AuthorInstructions"/>
      </w:pPr>
    </w:p>
    <w:p w14:paraId="001AB94A" w14:textId="7E5A3C02" w:rsidR="005C3B17" w:rsidRDefault="005C3B17" w:rsidP="005C3B17">
      <w:pPr>
        <w:pStyle w:val="Titolo4"/>
        <w:numPr>
          <w:ilvl w:val="0"/>
          <w:numId w:val="0"/>
        </w:numPr>
        <w:rPr>
          <w:noProof w:val="0"/>
        </w:rPr>
      </w:pPr>
      <w:r w:rsidRPr="003651D9">
        <w:rPr>
          <w:noProof w:val="0"/>
        </w:rPr>
        <w:t>3.Y</w:t>
      </w:r>
      <w:r w:rsidR="00D5416A">
        <w:rPr>
          <w:noProof w:val="0"/>
        </w:rPr>
        <w:t>9</w:t>
      </w:r>
      <w:r w:rsidRPr="003651D9">
        <w:rPr>
          <w:noProof w:val="0"/>
        </w:rPr>
        <w:t xml:space="preserve">.4.2 </w:t>
      </w:r>
      <w:r>
        <w:rPr>
          <w:noProof w:val="0"/>
        </w:rPr>
        <w:t>Provide And Register Document set-b Response</w:t>
      </w:r>
    </w:p>
    <w:p w14:paraId="1C42FA91" w14:textId="77777777" w:rsidR="005C3B17" w:rsidRPr="000807AC" w:rsidRDefault="005C3B17" w:rsidP="005C3B17">
      <w:pPr>
        <w:pStyle w:val="AuthorInstructions"/>
      </w:pPr>
      <w:r>
        <w:rPr>
          <w:i w:val="0"/>
        </w:rPr>
        <w:t>This specification does not add additional requirements for the Provide And Register Document Set-b Response message defined in</w:t>
      </w:r>
      <w:r w:rsidRPr="0070073A">
        <w:rPr>
          <w:i w:val="0"/>
        </w:rPr>
        <w:t xml:space="preserve"> ITI TF-2b:3.41.4.2</w:t>
      </w:r>
      <w:r>
        <w:rPr>
          <w:i w:val="0"/>
        </w:rPr>
        <w:t xml:space="preserve">. </w:t>
      </w:r>
    </w:p>
    <w:p w14:paraId="5093465F" w14:textId="77777777" w:rsidR="005C3B17" w:rsidRPr="003651D9" w:rsidRDefault="005C3B17" w:rsidP="005C3B17">
      <w:pPr>
        <w:pStyle w:val="AuthorInstructions"/>
      </w:pPr>
    </w:p>
    <w:p w14:paraId="3CFF8D7E" w14:textId="5E5AE353" w:rsidR="005C3B17" w:rsidRPr="003651D9" w:rsidRDefault="005C3B17" w:rsidP="005C3B17">
      <w:pPr>
        <w:pStyle w:val="Titolo5"/>
        <w:numPr>
          <w:ilvl w:val="0"/>
          <w:numId w:val="0"/>
        </w:numPr>
        <w:rPr>
          <w:noProof w:val="0"/>
        </w:rPr>
      </w:pPr>
      <w:r w:rsidRPr="003651D9">
        <w:rPr>
          <w:noProof w:val="0"/>
        </w:rPr>
        <w:t>3.Y</w:t>
      </w:r>
      <w:r w:rsidR="00D5416A">
        <w:rPr>
          <w:noProof w:val="0"/>
        </w:rPr>
        <w:t>9</w:t>
      </w:r>
      <w:r w:rsidRPr="003651D9">
        <w:rPr>
          <w:noProof w:val="0"/>
        </w:rPr>
        <w:t>.4.2.1 Trigger Events</w:t>
      </w:r>
    </w:p>
    <w:p w14:paraId="32E3F297" w14:textId="77777777" w:rsidR="005C3B17" w:rsidRPr="000807AC" w:rsidRDefault="005C3B17" w:rsidP="005C3B17">
      <w:pPr>
        <w:pStyle w:val="AuthorInstructions"/>
      </w:pPr>
      <w:r w:rsidRPr="00E17DE9">
        <w:rPr>
          <w:i w:val="0"/>
        </w:rPr>
        <w:t>See section ITI TF-2b:3.41.4.2</w:t>
      </w:r>
      <w:r>
        <w:rPr>
          <w:i w:val="0"/>
        </w:rPr>
        <w:t>.1</w:t>
      </w:r>
    </w:p>
    <w:p w14:paraId="6DDE6032" w14:textId="77777777" w:rsidR="005C3B17" w:rsidRPr="003651D9" w:rsidRDefault="005C3B17" w:rsidP="005C3B17">
      <w:pPr>
        <w:pStyle w:val="AuthorInstructions"/>
      </w:pPr>
    </w:p>
    <w:p w14:paraId="071D5A19" w14:textId="7FDD5030" w:rsidR="005C3B17" w:rsidRPr="003651D9" w:rsidRDefault="005C3B17" w:rsidP="005C3B17">
      <w:pPr>
        <w:pStyle w:val="Titolo5"/>
        <w:numPr>
          <w:ilvl w:val="0"/>
          <w:numId w:val="0"/>
        </w:numPr>
        <w:rPr>
          <w:noProof w:val="0"/>
        </w:rPr>
      </w:pPr>
      <w:r w:rsidRPr="003651D9">
        <w:rPr>
          <w:noProof w:val="0"/>
        </w:rPr>
        <w:t>3.Y</w:t>
      </w:r>
      <w:r w:rsidR="00D5416A">
        <w:rPr>
          <w:noProof w:val="0"/>
        </w:rPr>
        <w:t>9</w:t>
      </w:r>
      <w:r w:rsidRPr="003651D9">
        <w:rPr>
          <w:noProof w:val="0"/>
        </w:rPr>
        <w:t>.4.2.2 Message Semantics</w:t>
      </w:r>
    </w:p>
    <w:p w14:paraId="0C163558" w14:textId="77777777" w:rsidR="005C3B17" w:rsidRPr="000807AC" w:rsidRDefault="005C3B17" w:rsidP="005C3B17">
      <w:pPr>
        <w:pStyle w:val="AuthorInstructions"/>
      </w:pPr>
      <w:r w:rsidRPr="00E17DE9">
        <w:rPr>
          <w:i w:val="0"/>
        </w:rPr>
        <w:t>See section ITI TF-2b:3.41.4.2</w:t>
      </w:r>
      <w:r>
        <w:rPr>
          <w:i w:val="0"/>
        </w:rPr>
        <w:t>.2</w:t>
      </w:r>
    </w:p>
    <w:p w14:paraId="4B0936A7" w14:textId="77777777" w:rsidR="005C3B17" w:rsidRPr="003651D9" w:rsidRDefault="005C3B17" w:rsidP="005C3B17">
      <w:pPr>
        <w:pStyle w:val="AuthorInstructions"/>
      </w:pPr>
    </w:p>
    <w:p w14:paraId="3B827BA9" w14:textId="2DA0317B" w:rsidR="005C3B17" w:rsidRPr="003651D9" w:rsidRDefault="005C3B17" w:rsidP="005C3B17">
      <w:pPr>
        <w:pStyle w:val="Titolo5"/>
        <w:numPr>
          <w:ilvl w:val="0"/>
          <w:numId w:val="0"/>
        </w:numPr>
        <w:rPr>
          <w:noProof w:val="0"/>
        </w:rPr>
      </w:pPr>
      <w:r w:rsidRPr="003651D9">
        <w:rPr>
          <w:noProof w:val="0"/>
        </w:rPr>
        <w:t>3.Y</w:t>
      </w:r>
      <w:r w:rsidR="00D5416A">
        <w:rPr>
          <w:noProof w:val="0"/>
        </w:rPr>
        <w:t>9</w:t>
      </w:r>
      <w:r w:rsidRPr="003651D9">
        <w:rPr>
          <w:noProof w:val="0"/>
        </w:rPr>
        <w:t>.4.2.3 Expected Actions</w:t>
      </w:r>
    </w:p>
    <w:p w14:paraId="17CED7D1" w14:textId="77777777" w:rsidR="005C3B17" w:rsidRDefault="005C3B17" w:rsidP="005C3B17">
      <w:pPr>
        <w:pStyle w:val="AuthorInstructions"/>
        <w:rPr>
          <w:i w:val="0"/>
        </w:rPr>
      </w:pPr>
      <w:r w:rsidRPr="00E17DE9">
        <w:rPr>
          <w:i w:val="0"/>
        </w:rPr>
        <w:t>See section ITI TF-2b:3.41.4.2</w:t>
      </w:r>
      <w:r>
        <w:rPr>
          <w:i w:val="0"/>
        </w:rPr>
        <w:t>.3.</w:t>
      </w:r>
    </w:p>
    <w:p w14:paraId="753A2319" w14:textId="77777777" w:rsidR="005C3B17" w:rsidRDefault="005C3B17" w:rsidP="005C3B17">
      <w:pPr>
        <w:pStyle w:val="NormaleWeb"/>
        <w:shd w:val="clear" w:color="auto" w:fill="FFFFFF"/>
        <w:rPr>
          <w:lang w:val="it-IT" w:eastAsia="it-IT"/>
        </w:rPr>
      </w:pPr>
      <w:r>
        <w:t xml:space="preserve">If an error is generated by the Document Repository that error should be managed by the HT Requester in accordance to local defined behaviors, and in accordance to XDW actor behaviors (race condition) defined in section </w:t>
      </w:r>
      <w:r w:rsidRPr="00FA6C72">
        <w:rPr>
          <w:lang w:val="it-IT" w:eastAsia="it-IT"/>
        </w:rPr>
        <w:t xml:space="preserve">ITI TF-3: 5.4.5.1 </w:t>
      </w:r>
    </w:p>
    <w:p w14:paraId="52615C6F" w14:textId="77777777" w:rsidR="005C3B17" w:rsidRPr="000375FA" w:rsidRDefault="005C3B17" w:rsidP="005C3B17">
      <w:pPr>
        <w:pStyle w:val="NormaleWeb"/>
        <w:shd w:val="clear" w:color="auto" w:fill="FFFFFF"/>
        <w:rPr>
          <w:rFonts w:ascii="Times" w:hAnsi="Times"/>
          <w:sz w:val="20"/>
          <w:szCs w:val="20"/>
          <w:lang w:val="it-IT" w:eastAsia="it-IT"/>
        </w:rPr>
      </w:pPr>
    </w:p>
    <w:p w14:paraId="7C23ECF5" w14:textId="3D1C4A24" w:rsidR="005C3B17" w:rsidRPr="003651D9" w:rsidRDefault="005C3B17" w:rsidP="005C3B17">
      <w:pPr>
        <w:pStyle w:val="Titolo3"/>
        <w:numPr>
          <w:ilvl w:val="0"/>
          <w:numId w:val="0"/>
        </w:numPr>
        <w:rPr>
          <w:noProof w:val="0"/>
        </w:rPr>
      </w:pPr>
      <w:r w:rsidRPr="003651D9">
        <w:rPr>
          <w:noProof w:val="0"/>
        </w:rPr>
        <w:lastRenderedPageBreak/>
        <w:t>3.Y</w:t>
      </w:r>
      <w:r w:rsidR="00D5416A">
        <w:rPr>
          <w:noProof w:val="0"/>
        </w:rPr>
        <w:t>9</w:t>
      </w:r>
      <w:r w:rsidRPr="003651D9">
        <w:rPr>
          <w:noProof w:val="0"/>
        </w:rPr>
        <w:t>.5 Security Considerations</w:t>
      </w:r>
    </w:p>
    <w:p w14:paraId="09465CA8" w14:textId="77777777" w:rsidR="005C3B17" w:rsidRPr="0070073A" w:rsidRDefault="005C3B17" w:rsidP="005C3B17">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TF-2b:3.41.</w:t>
      </w:r>
      <w:r>
        <w:rPr>
          <w:rFonts w:ascii="Times New Roman" w:hAnsi="Times New Roman"/>
          <w:b w:val="0"/>
          <w:noProof w:val="0"/>
          <w:kern w:val="0"/>
          <w:sz w:val="24"/>
        </w:rPr>
        <w:t>5.</w:t>
      </w:r>
    </w:p>
    <w:p w14:paraId="6B5D5100" w14:textId="77777777" w:rsidR="005C3B17" w:rsidRPr="003651D9" w:rsidRDefault="005C3B17" w:rsidP="005C3B17">
      <w:pPr>
        <w:pStyle w:val="AuthorInstructions"/>
      </w:pPr>
    </w:p>
    <w:p w14:paraId="75F96123" w14:textId="44F557E5" w:rsidR="005C3B17" w:rsidRPr="003651D9" w:rsidRDefault="005C3B17" w:rsidP="005C3B17">
      <w:pPr>
        <w:pStyle w:val="Titolo4"/>
        <w:numPr>
          <w:ilvl w:val="0"/>
          <w:numId w:val="0"/>
        </w:numPr>
        <w:rPr>
          <w:noProof w:val="0"/>
        </w:rPr>
      </w:pPr>
      <w:r w:rsidRPr="003651D9">
        <w:rPr>
          <w:noProof w:val="0"/>
        </w:rPr>
        <w:t>3.Y</w:t>
      </w:r>
      <w:r w:rsidR="00D5416A">
        <w:rPr>
          <w:noProof w:val="0"/>
        </w:rPr>
        <w:t>9</w:t>
      </w:r>
      <w:r w:rsidRPr="003651D9">
        <w:rPr>
          <w:noProof w:val="0"/>
        </w:rPr>
        <w:t>.5.1 Security Audit Considerations</w:t>
      </w:r>
    </w:p>
    <w:p w14:paraId="7B106A88" w14:textId="77777777" w:rsidR="005C3B17" w:rsidRPr="00E17DE9" w:rsidRDefault="005C3B17" w:rsidP="005C3B17">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TF-2b:3.41.</w:t>
      </w:r>
      <w:r>
        <w:rPr>
          <w:rFonts w:ascii="Times New Roman" w:hAnsi="Times New Roman"/>
          <w:b w:val="0"/>
          <w:noProof w:val="0"/>
          <w:kern w:val="0"/>
          <w:sz w:val="24"/>
        </w:rPr>
        <w:t>5.1.</w:t>
      </w:r>
    </w:p>
    <w:p w14:paraId="44723538" w14:textId="77777777" w:rsidR="005C3B17" w:rsidRDefault="005C3B17" w:rsidP="00C57C6C">
      <w:pPr>
        <w:pStyle w:val="AuthorInstructions"/>
        <w:rPr>
          <w:i w:val="0"/>
        </w:rPr>
      </w:pPr>
    </w:p>
    <w:p w14:paraId="571F8A1A" w14:textId="77777777" w:rsidR="00012CBF" w:rsidRDefault="00012CBF" w:rsidP="00C57C6C">
      <w:pPr>
        <w:pStyle w:val="AuthorInstructions"/>
        <w:rPr>
          <w:i w:val="0"/>
        </w:rPr>
      </w:pPr>
    </w:p>
    <w:p w14:paraId="0D001900" w14:textId="2EB94238" w:rsidR="008D138B" w:rsidRDefault="008D138B" w:rsidP="008D138B">
      <w:pPr>
        <w:pStyle w:val="Titolo2"/>
        <w:numPr>
          <w:ilvl w:val="0"/>
          <w:numId w:val="0"/>
        </w:numPr>
        <w:rPr>
          <w:noProof w:val="0"/>
        </w:rPr>
      </w:pPr>
      <w:bookmarkStart w:id="138" w:name="_Toc321132934"/>
      <w:r w:rsidRPr="00840ACF">
        <w:rPr>
          <w:noProof w:val="0"/>
        </w:rPr>
        <w:t>3.</w:t>
      </w:r>
      <w:r>
        <w:rPr>
          <w:noProof w:val="0"/>
        </w:rPr>
        <w:t>Z1</w:t>
      </w:r>
      <w:r w:rsidRPr="00840ACF">
        <w:rPr>
          <w:noProof w:val="0"/>
        </w:rPr>
        <w:t xml:space="preserve"> </w:t>
      </w:r>
      <w:r>
        <w:rPr>
          <w:noProof w:val="0"/>
        </w:rPr>
        <w:t>Cancellation HT [PCC</w:t>
      </w:r>
      <w:r w:rsidRPr="00840ACF">
        <w:rPr>
          <w:noProof w:val="0"/>
        </w:rPr>
        <w:t>-</w:t>
      </w:r>
      <w:bookmarkEnd w:id="138"/>
      <w:r>
        <w:rPr>
          <w:noProof w:val="0"/>
        </w:rPr>
        <w:t>Z1]</w:t>
      </w:r>
    </w:p>
    <w:p w14:paraId="57CBC81A" w14:textId="33B78ED9" w:rsidR="008D138B" w:rsidRDefault="008D138B" w:rsidP="008D138B">
      <w:pPr>
        <w:pStyle w:val="Titolo3"/>
        <w:numPr>
          <w:ilvl w:val="0"/>
          <w:numId w:val="0"/>
        </w:numPr>
        <w:rPr>
          <w:noProof w:val="0"/>
        </w:rPr>
      </w:pPr>
      <w:bookmarkStart w:id="139" w:name="_Toc321132935"/>
      <w:r w:rsidRPr="000807AC">
        <w:rPr>
          <w:noProof w:val="0"/>
        </w:rPr>
        <w:t>3.</w:t>
      </w:r>
      <w:r>
        <w:rPr>
          <w:noProof w:val="0"/>
        </w:rPr>
        <w:t>Z1</w:t>
      </w:r>
      <w:r w:rsidRPr="000807AC">
        <w:rPr>
          <w:noProof w:val="0"/>
        </w:rPr>
        <w:t>.1 Scope</w:t>
      </w:r>
      <w:bookmarkEnd w:id="139"/>
    </w:p>
    <w:p w14:paraId="3FC862A4" w14:textId="60220DB3" w:rsidR="008D138B" w:rsidRDefault="008D138B" w:rsidP="008D138B">
      <w:pPr>
        <w:pStyle w:val="Corpodeltesto"/>
      </w:pPr>
      <w:r>
        <w:t xml:space="preserve">This transaction cancels an ongoing Heart Team process.  </w:t>
      </w:r>
    </w:p>
    <w:p w14:paraId="3A6A851F" w14:textId="0CDE5BB8" w:rsidR="008D138B" w:rsidRPr="003651D9" w:rsidRDefault="008D138B" w:rsidP="008D138B">
      <w:pPr>
        <w:pStyle w:val="Titolo3"/>
        <w:numPr>
          <w:ilvl w:val="0"/>
          <w:numId w:val="0"/>
        </w:numPr>
        <w:rPr>
          <w:noProof w:val="0"/>
        </w:rPr>
      </w:pPr>
      <w:r w:rsidRPr="003651D9">
        <w:rPr>
          <w:noProof w:val="0"/>
        </w:rPr>
        <w:t>3.</w:t>
      </w:r>
      <w:r w:rsidR="00133CE6">
        <w:rPr>
          <w:noProof w:val="0"/>
        </w:rPr>
        <w:t>Z1</w:t>
      </w:r>
      <w:r>
        <w:rPr>
          <w:noProof w:val="0"/>
        </w:rPr>
        <w:t xml:space="preserve">.2 </w:t>
      </w:r>
      <w:r w:rsidRPr="003651D9">
        <w:rPr>
          <w:noProof w:val="0"/>
        </w:rPr>
        <w:t>Actor Roles</w:t>
      </w:r>
    </w:p>
    <w:p w14:paraId="2381CBE8" w14:textId="77777777" w:rsidR="008D138B" w:rsidRPr="003651D9" w:rsidRDefault="008D138B" w:rsidP="008D138B">
      <w:pPr>
        <w:pStyle w:val="Corpodeltesto"/>
        <w:jc w:val="center"/>
      </w:pPr>
      <w:r>
        <w:rPr>
          <w:noProof/>
          <w:lang w:val="it-IT" w:eastAsia="it-IT"/>
        </w:rPr>
        <mc:AlternateContent>
          <mc:Choice Requires="wpg">
            <w:drawing>
              <wp:inline distT="0" distB="0" distL="0" distR="0" wp14:anchorId="72FD8D0D" wp14:editId="11BFA423">
                <wp:extent cx="3749293" cy="1594537"/>
                <wp:effectExtent l="0" t="0" r="35560" b="31115"/>
                <wp:docPr id="320"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21"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4A6E4229" w14:textId="12AB7CC6" w:rsidR="00704901" w:rsidRDefault="00704901" w:rsidP="008D138B">
                              <w:pPr>
                                <w:spacing w:before="0"/>
                                <w:jc w:val="center"/>
                                <w:rPr>
                                  <w:sz w:val="18"/>
                                </w:rPr>
                              </w:pPr>
                              <w:r>
                                <w:rPr>
                                  <w:sz w:val="18"/>
                                </w:rPr>
                                <w:t>Cancellation HT</w:t>
                              </w:r>
                              <w:r w:rsidRPr="00A71BB9">
                                <w:rPr>
                                  <w:sz w:val="18"/>
                                </w:rPr>
                                <w:t xml:space="preserve"> </w:t>
                              </w:r>
                              <w:r>
                                <w:rPr>
                                  <w:sz w:val="18"/>
                                </w:rPr>
                                <w:t>[PCC-Z1]</w:t>
                              </w:r>
                            </w:p>
                            <w:p w14:paraId="02ED0BD8" w14:textId="77777777" w:rsidR="00704901" w:rsidRDefault="00704901" w:rsidP="008D138B">
                              <w:pPr>
                                <w:spacing w:before="0"/>
                              </w:pPr>
                            </w:p>
                            <w:p w14:paraId="5AEC14FD" w14:textId="77777777" w:rsidR="00704901" w:rsidRDefault="00704901" w:rsidP="008D138B">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23" name="Text Box 24"/>
                        <wps:cNvSpPr txBox="1">
                          <a:spLocks noChangeArrowheads="1"/>
                        </wps:cNvSpPr>
                        <wps:spPr bwMode="auto">
                          <a:xfrm>
                            <a:off x="4072" y="7730"/>
                            <a:ext cx="1451" cy="554"/>
                          </a:xfrm>
                          <a:prstGeom prst="rect">
                            <a:avLst/>
                          </a:prstGeom>
                          <a:solidFill>
                            <a:srgbClr val="FFFFFF"/>
                          </a:solidFill>
                          <a:ln w="9525">
                            <a:solidFill>
                              <a:srgbClr val="000000"/>
                            </a:solidFill>
                            <a:miter lim="800000"/>
                            <a:headEnd/>
                            <a:tailEnd/>
                          </a:ln>
                        </wps:spPr>
                        <wps:txbx>
                          <w:txbxContent>
                            <w:p w14:paraId="2318F1FC" w14:textId="225B5CC5" w:rsidR="00704901" w:rsidRDefault="00704901" w:rsidP="008D138B">
                              <w:pPr>
                                <w:spacing w:before="0"/>
                                <w:rPr>
                                  <w:sz w:val="18"/>
                                </w:rPr>
                              </w:pPr>
                              <w:r>
                                <w:rPr>
                                  <w:sz w:val="18"/>
                                </w:rPr>
                                <w:t>HT Requester or HT Manager</w:t>
                              </w:r>
                            </w:p>
                            <w:p w14:paraId="417DECA1" w14:textId="4F0190AC" w:rsidR="00704901" w:rsidRDefault="00704901" w:rsidP="008D138B">
                              <w:pPr>
                                <w:spacing w:before="0"/>
                                <w:rPr>
                                  <w:sz w:val="18"/>
                                </w:rPr>
                              </w:pPr>
                            </w:p>
                          </w:txbxContent>
                        </wps:txbx>
                        <wps:bodyPr rot="0" vert="horz" wrap="square" lIns="91440" tIns="45720" rIns="91440" bIns="45720" anchor="t" anchorCtr="0" upright="1">
                          <a:noAutofit/>
                        </wps:bodyPr>
                      </wps:wsp>
                      <wps:wsp>
                        <wps:cNvPr id="324"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5"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9A21E80" w14:textId="77777777" w:rsidR="00704901" w:rsidRDefault="00704901" w:rsidP="008D138B">
                              <w:pPr>
                                <w:spacing w:before="0"/>
                                <w:rPr>
                                  <w:sz w:val="18"/>
                                </w:rPr>
                              </w:pPr>
                              <w:r>
                                <w:rPr>
                                  <w:sz w:val="18"/>
                                </w:rPr>
                                <w:t>XDS Document Repository</w:t>
                              </w:r>
                            </w:p>
                          </w:txbxContent>
                        </wps:txbx>
                        <wps:bodyPr rot="0" vert="horz" wrap="square" lIns="91440" tIns="45720" rIns="91440" bIns="45720" anchor="t" anchorCtr="0" upright="1">
                          <a:noAutofit/>
                        </wps:bodyPr>
                      </wps:wsp>
                      <wps:wsp>
                        <wps:cNvPr id="326"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97"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">
                <o:lock v:ext="edit" aspectratio="t"/>
                <v:rect id="AutoShape 22" o:spid="_x0000_s1198"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TwwIxgAA&#10;ANwAAAAPAAAAZHJzL2Rvd25yZXYueG1sRI/dasJAFITvC77DcgRvSt1ooUiajYggDSJI48/1IXua&#10;hGbPxuw2iW/fLRS8HGbmGyZZj6YRPXWutqxgMY9AEBdW11wqOJ92LysQziNrbCyTgjs5WKeTpwRj&#10;bQf+pD73pQgQdjEqqLxvYyldUZFBN7ctcfC+bGfQB9mVUnc4BLhp5DKK3qTBmsNChS1tKyq+8x+j&#10;YCiO/fV0+JDH52tm+Zbdtvllr9RsOm7eQXga/SP83860gtflAv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TwwIxgAAANwAAAAPAAAAAAAAAAAAAAAAAJcCAABkcnMv&#10;ZG93bnJldi54bWxQSwUGAAAAAAQABAD1AAAAigMAAAAA&#10;" filled="f" stroked="f">
                  <o:lock v:ext="edit" aspectratio="t" text="t"/>
                </v:rect>
                <v:oval id="Oval 23" o:spid="_x0000_s1199"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u8RDxQAA&#10;ANwAAAAPAAAAZHJzL2Rvd25yZXYueG1sRI9PawIxFMTvQr9DeIVeRLNu1ZatUcQiiJ78A14fm+du&#10;6OZl2URNv70pFDwOM/MbZraIthE36rxxrGA0zEAQl04brhScjuvBJwgfkDU2jknBL3lYzF96Myy0&#10;u/OebodQiQRhX6CCOoS2kNKXNVn0Q9cSJ+/iOoshya6SusN7gttG5lk2lRYNp4UaW1rVVP4crlbB&#10;uF1OJ3G0M/3t5ftj4s77dW6iUm+vcfkFIlAMz/B/e6MVvOc5/J1JR0DO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7xEPFAAAA3AAAAA8AAAAAAAAAAAAAAAAAlwIAAGRycy9k&#10;b3ducmV2LnhtbFBLBQYAAAAABAAEAPUAAACJAwAAAAA=&#10;">
                  <v:textbox inset="0,.72pt,0,.72pt">
                    <w:txbxContent>
                      <w:p w14:paraId="4A6E4229" w14:textId="12AB7CC6" w:rsidR="00704901" w:rsidRDefault="00704901" w:rsidP="008D138B">
                        <w:pPr>
                          <w:spacing w:before="0"/>
                          <w:jc w:val="center"/>
                          <w:rPr>
                            <w:sz w:val="18"/>
                          </w:rPr>
                        </w:pPr>
                        <w:r>
                          <w:rPr>
                            <w:sz w:val="18"/>
                          </w:rPr>
                          <w:t>Cancellation HT</w:t>
                        </w:r>
                        <w:r w:rsidRPr="00A71BB9">
                          <w:rPr>
                            <w:sz w:val="18"/>
                          </w:rPr>
                          <w:t xml:space="preserve"> </w:t>
                        </w:r>
                        <w:r>
                          <w:rPr>
                            <w:sz w:val="18"/>
                          </w:rPr>
                          <w:t>[PCC-Z1]</w:t>
                        </w:r>
                      </w:p>
                      <w:p w14:paraId="02ED0BD8" w14:textId="77777777" w:rsidR="00704901" w:rsidRDefault="00704901" w:rsidP="008D138B">
                        <w:pPr>
                          <w:spacing w:before="0"/>
                        </w:pPr>
                      </w:p>
                      <w:p w14:paraId="5AEC14FD" w14:textId="77777777" w:rsidR="00704901" w:rsidRDefault="00704901" w:rsidP="008D138B">
                        <w:pPr>
                          <w:spacing w:before="0"/>
                          <w:jc w:val="center"/>
                          <w:rPr>
                            <w:sz w:val="18"/>
                          </w:rPr>
                        </w:pPr>
                        <w:r>
                          <w:rPr>
                            <w:sz w:val="18"/>
                          </w:rPr>
                          <w:t>Transaction Name [DOM-#]</w:t>
                        </w:r>
                      </w:p>
                    </w:txbxContent>
                  </v:textbox>
                </v:oval>
                <v:shape id="Text Box 24" o:spid="_x0000_s1200" type="#_x0000_t202" style="position:absolute;left:4072;top:7730;width:1451;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5DQxQAA&#10;ANwAAAAPAAAAZHJzL2Rvd25yZXYueG1sRI9Ba8JAFITvhf6H5RV6KXWjEavRVUqhRW81lnp9ZJ9J&#10;MPs27m5j/PeuIPQ4zMw3zGLVm0Z05HxtWcFwkIAgLqyuuVTws/t8nYLwAVljY5kUXMjDavn4sMBM&#10;2zNvqctDKSKEfYYKqhDaTEpfVGTQD2xLHL2DdQZDlK6U2uE5wk0jR0kykQZrjgsVtvRRUXHM/4yC&#10;6Xjd7f0m/f4tJodmFl7euq+TU+r5qX+fgwjUh//wvb3WCtJRCrcz8QjI5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9zkNDFAAAA3AAAAA8AAAAAAAAAAAAAAAAAlwIAAGRycy9k&#10;b3ducmV2LnhtbFBLBQYAAAAABAAEAPUAAACJAwAAAAA=&#10;">
                  <v:textbox>
                    <w:txbxContent>
                      <w:p w14:paraId="2318F1FC" w14:textId="225B5CC5" w:rsidR="00704901" w:rsidRDefault="00704901" w:rsidP="008D138B">
                        <w:pPr>
                          <w:spacing w:before="0"/>
                          <w:rPr>
                            <w:sz w:val="18"/>
                          </w:rPr>
                        </w:pPr>
                        <w:r>
                          <w:rPr>
                            <w:sz w:val="18"/>
                          </w:rPr>
                          <w:t>HT Requester or HT Manager</w:t>
                        </w:r>
                      </w:p>
                      <w:p w14:paraId="417DECA1" w14:textId="4F0190AC" w:rsidR="00704901" w:rsidRDefault="00704901" w:rsidP="008D138B">
                        <w:pPr>
                          <w:spacing w:before="0"/>
                          <w:rPr>
                            <w:sz w:val="18"/>
                          </w:rPr>
                        </w:pPr>
                      </w:p>
                    </w:txbxContent>
                  </v:textbox>
                </v:shape>
                <v:line id="Line 25" o:spid="_x0000_s1201"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7M0XMcAAADcAAAADwAAAGRycy9kb3ducmV2LnhtbESPT2vCQBTE70K/w/IKvemmWoKkriIt&#10;BfVQ/FNoj8/sM4nNvg27a5J+e7cgeBxm5jfMbNGbWrTkfGVZwfMoAUGcW11xoeDr8DGcgvABWWNt&#10;mRT8kYfF/GEww0zbjnfU7kMhIoR9hgrKEJpMSp+XZNCPbEMcvZN1BkOUrpDaYRfhppbjJEmlwYrj&#10;QokNvZWU/+4vRsHnZJu2y/Vm1X+v02P+vjv+nDun1NNjv3wFEagP9/CtvdIKJuMX+D8Tj4CcX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PszRcxwAAANwAAAAPAAAAAAAA&#10;AAAAAAAAAKECAABkcnMvZG93bnJldi54bWxQSwUGAAAAAAQABAD5AAAAlQMAAAAA&#10;"/>
                <v:shape id="Text Box 26" o:spid="_x0000_s1202"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1q0/xgAA&#10;ANwAAAAPAAAAZHJzL2Rvd25yZXYueG1sRI9PawIxFMTvQr9DeEIvotlqq3Y1ShFa9Fb/YK+PzXN3&#10;6eZlm8R1/famIHgcZuY3zHzZmko05HxpWcHLIAFBnFldcq7gsP/sT0H4gKyxskwKruRhuXjqzDHV&#10;9sJbanYhFxHCPkUFRQh1KqXPCjLoB7Ymjt7JOoMhSpdL7fAS4aaSwyQZS4Mlx4UCa1oVlP3uzkbB&#10;9HXd/PjN6PuYjU/Ve+hNmq8/p9Rzt/2YgQjUhkf43l5rBaPhG/yfiUdAL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1q0/xgAAANwAAAAPAAAAAAAAAAAAAAAAAJcCAABkcnMv&#10;ZG93bnJldi54bWxQSwUGAAAAAAQABAD1AAAAigMAAAAA&#10;">
                  <v:textbox>
                    <w:txbxContent>
                      <w:p w14:paraId="69A21E80" w14:textId="77777777" w:rsidR="00704901" w:rsidRDefault="00704901" w:rsidP="008D138B">
                        <w:pPr>
                          <w:spacing w:before="0"/>
                          <w:rPr>
                            <w:sz w:val="18"/>
                          </w:rPr>
                        </w:pPr>
                        <w:r>
                          <w:rPr>
                            <w:sz w:val="18"/>
                          </w:rPr>
                          <w:t>XDS Document Repository</w:t>
                        </w:r>
                      </w:p>
                    </w:txbxContent>
                  </v:textbox>
                </v:shape>
                <v:line id="Line 27" o:spid="_x0000_s1203"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mOz8YAAADcAAAADwAAAGRycy9kb3ducmV2LnhtbESPQWsCMRSE74X+h/AKvUjNVkXsahQp&#10;FDx4qZaV3p6b182ym5dtEnX9940g9DjMzDfMYtXbVpzJh9qxgtdhBoK4dLrmSsHX/uNlBiJEZI2t&#10;Y1JwpQCr5ePDAnPtLvxJ512sRIJwyFGBibHLpQylIYth6Dri5P04bzEm6SupPV4S3LZylGVTabHm&#10;tGCwo3dDZbM7WQVyth38+vVx0hTN4fBmirLovrdKPT/16zmISH38D9/bG61gPJrC7Uw6AnL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Jjs/GAAAA3AAAAA8AAAAAAAAA&#10;AAAAAAAAoQIAAGRycy9kb3ducmV2LnhtbFBLBQYAAAAABAAEAPkAAACUAwAAAAA=&#10;"/>
                <w10:anchorlock/>
              </v:group>
            </w:pict>
          </mc:Fallback>
        </mc:AlternateContent>
      </w:r>
    </w:p>
    <w:p w14:paraId="45784E5C" w14:textId="6B93464C" w:rsidR="008D138B" w:rsidRPr="003651D9" w:rsidRDefault="008D138B" w:rsidP="008D138B">
      <w:pPr>
        <w:pStyle w:val="FigureTitle"/>
      </w:pPr>
      <w:r>
        <w:t>Figure 3.Z1</w:t>
      </w:r>
      <w:r w:rsidRPr="003651D9">
        <w:t>.2-1: Use Case Diagram</w:t>
      </w:r>
    </w:p>
    <w:p w14:paraId="3362F969" w14:textId="77777777" w:rsidR="008D138B" w:rsidRPr="003651D9" w:rsidRDefault="008D138B" w:rsidP="008D138B">
      <w:pPr>
        <w:pStyle w:val="TableTitle"/>
      </w:pPr>
    </w:p>
    <w:p w14:paraId="770710C0" w14:textId="6C5CAC87" w:rsidR="008D138B" w:rsidRPr="003651D9" w:rsidRDefault="008D138B" w:rsidP="008D138B">
      <w:pPr>
        <w:pStyle w:val="TableTitle"/>
      </w:pPr>
      <w:r>
        <w:t>Table 3.Z1</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8D138B" w:rsidRPr="003651D9" w14:paraId="05905202" w14:textId="77777777" w:rsidTr="008D138B">
        <w:tc>
          <w:tcPr>
            <w:tcW w:w="1008" w:type="dxa"/>
            <w:shd w:val="clear" w:color="auto" w:fill="auto"/>
          </w:tcPr>
          <w:p w14:paraId="651A8D42" w14:textId="77777777" w:rsidR="008D138B" w:rsidRPr="003651D9" w:rsidRDefault="008D138B" w:rsidP="008D138B">
            <w:pPr>
              <w:pStyle w:val="Corpodeltesto"/>
              <w:rPr>
                <w:b/>
              </w:rPr>
            </w:pPr>
            <w:r w:rsidRPr="003651D9">
              <w:rPr>
                <w:b/>
              </w:rPr>
              <w:t>Actor:</w:t>
            </w:r>
          </w:p>
        </w:tc>
        <w:tc>
          <w:tcPr>
            <w:tcW w:w="8568" w:type="dxa"/>
          </w:tcPr>
          <w:p w14:paraId="46AA1264" w14:textId="1794D076" w:rsidR="008D138B" w:rsidRPr="003651D9" w:rsidRDefault="008D138B" w:rsidP="0065713B">
            <w:pPr>
              <w:pStyle w:val="Corpodeltesto"/>
            </w:pPr>
            <w:r>
              <w:t xml:space="preserve">HT Requester or </w:t>
            </w:r>
          </w:p>
        </w:tc>
      </w:tr>
      <w:tr w:rsidR="008D138B" w:rsidRPr="003651D9" w14:paraId="153A7E1F" w14:textId="77777777" w:rsidTr="008D138B">
        <w:trPr>
          <w:trHeight w:val="435"/>
        </w:trPr>
        <w:tc>
          <w:tcPr>
            <w:tcW w:w="1008" w:type="dxa"/>
            <w:shd w:val="clear" w:color="auto" w:fill="auto"/>
          </w:tcPr>
          <w:p w14:paraId="0CA6DBBD" w14:textId="77777777" w:rsidR="008D138B" w:rsidRPr="003651D9" w:rsidRDefault="008D138B" w:rsidP="008D138B">
            <w:pPr>
              <w:pStyle w:val="Corpodeltesto"/>
              <w:rPr>
                <w:b/>
              </w:rPr>
            </w:pPr>
            <w:r w:rsidRPr="003651D9">
              <w:rPr>
                <w:b/>
              </w:rPr>
              <w:t>Role:</w:t>
            </w:r>
          </w:p>
        </w:tc>
        <w:tc>
          <w:tcPr>
            <w:tcW w:w="8568" w:type="dxa"/>
          </w:tcPr>
          <w:p w14:paraId="7848A04C" w14:textId="24686026" w:rsidR="008D138B" w:rsidRPr="003651D9" w:rsidRDefault="008D138B" w:rsidP="008D138B">
            <w:pPr>
              <w:pStyle w:val="Corpodeltesto"/>
              <w:tabs>
                <w:tab w:val="right" w:pos="9360"/>
              </w:tabs>
            </w:pPr>
            <w:r>
              <w:t>Ends the Heart Team workflow with a Failure condition</w:t>
            </w:r>
            <w:r w:rsidR="00405A7E">
              <w:t xml:space="preserve"> during HT Request task</w:t>
            </w:r>
          </w:p>
        </w:tc>
      </w:tr>
      <w:tr w:rsidR="0065713B" w:rsidRPr="003651D9" w14:paraId="238D93C8" w14:textId="77777777" w:rsidTr="008D138B">
        <w:trPr>
          <w:trHeight w:val="435"/>
        </w:trPr>
        <w:tc>
          <w:tcPr>
            <w:tcW w:w="1008" w:type="dxa"/>
            <w:shd w:val="clear" w:color="auto" w:fill="auto"/>
          </w:tcPr>
          <w:p w14:paraId="611ACB24" w14:textId="68D25F9D" w:rsidR="0065713B" w:rsidRPr="003651D9" w:rsidRDefault="0065713B" w:rsidP="008D138B">
            <w:pPr>
              <w:pStyle w:val="Corpodeltesto"/>
              <w:rPr>
                <w:b/>
              </w:rPr>
            </w:pPr>
            <w:r w:rsidRPr="003651D9">
              <w:rPr>
                <w:b/>
              </w:rPr>
              <w:t>Actor:</w:t>
            </w:r>
          </w:p>
        </w:tc>
        <w:tc>
          <w:tcPr>
            <w:tcW w:w="8568" w:type="dxa"/>
          </w:tcPr>
          <w:p w14:paraId="5BF00F73" w14:textId="686C28E5" w:rsidR="0065713B" w:rsidRDefault="0065713B" w:rsidP="008D138B">
            <w:pPr>
              <w:pStyle w:val="Corpodeltesto"/>
              <w:tabs>
                <w:tab w:val="right" w:pos="9360"/>
              </w:tabs>
            </w:pPr>
            <w:r>
              <w:t>HT Manager</w:t>
            </w:r>
          </w:p>
        </w:tc>
      </w:tr>
      <w:tr w:rsidR="0065713B" w:rsidRPr="003651D9" w14:paraId="77B9DA9E" w14:textId="77777777" w:rsidTr="008D138B">
        <w:trPr>
          <w:trHeight w:val="435"/>
        </w:trPr>
        <w:tc>
          <w:tcPr>
            <w:tcW w:w="1008" w:type="dxa"/>
            <w:shd w:val="clear" w:color="auto" w:fill="auto"/>
          </w:tcPr>
          <w:p w14:paraId="09660415" w14:textId="69AB0703" w:rsidR="0065713B" w:rsidRPr="003651D9" w:rsidRDefault="0065713B" w:rsidP="008D138B">
            <w:pPr>
              <w:pStyle w:val="Corpodeltesto"/>
              <w:rPr>
                <w:b/>
              </w:rPr>
            </w:pPr>
            <w:r w:rsidRPr="003651D9">
              <w:rPr>
                <w:b/>
              </w:rPr>
              <w:t>Role:</w:t>
            </w:r>
          </w:p>
        </w:tc>
        <w:tc>
          <w:tcPr>
            <w:tcW w:w="8568" w:type="dxa"/>
          </w:tcPr>
          <w:p w14:paraId="29B74AB5" w14:textId="77CDD571" w:rsidR="0065713B" w:rsidRDefault="0065713B" w:rsidP="008D138B">
            <w:pPr>
              <w:pStyle w:val="Corpodeltesto"/>
              <w:tabs>
                <w:tab w:val="right" w:pos="9360"/>
              </w:tabs>
            </w:pPr>
            <w:r>
              <w:t>Ends the Heart Team workflow with a Failure condition</w:t>
            </w:r>
            <w:r w:rsidR="00E56788">
              <w:t xml:space="preserve"> during</w:t>
            </w:r>
            <w:r w:rsidR="00405A7E">
              <w:t xml:space="preserve"> HT Lead or HT Perform task.</w:t>
            </w:r>
          </w:p>
        </w:tc>
      </w:tr>
      <w:tr w:rsidR="0065713B" w:rsidRPr="003651D9" w14:paraId="4F5AE925" w14:textId="77777777" w:rsidTr="008D138B">
        <w:tc>
          <w:tcPr>
            <w:tcW w:w="1008" w:type="dxa"/>
            <w:shd w:val="clear" w:color="auto" w:fill="auto"/>
          </w:tcPr>
          <w:p w14:paraId="00051E24" w14:textId="77777777" w:rsidR="0065713B" w:rsidRPr="003651D9" w:rsidRDefault="0065713B" w:rsidP="008D138B">
            <w:pPr>
              <w:pStyle w:val="Corpodeltesto"/>
              <w:rPr>
                <w:b/>
              </w:rPr>
            </w:pPr>
            <w:r w:rsidRPr="003651D9">
              <w:rPr>
                <w:b/>
              </w:rPr>
              <w:t>Actor:</w:t>
            </w:r>
          </w:p>
        </w:tc>
        <w:tc>
          <w:tcPr>
            <w:tcW w:w="8568" w:type="dxa"/>
          </w:tcPr>
          <w:p w14:paraId="5F620B5D" w14:textId="77777777" w:rsidR="0065713B" w:rsidRPr="003651D9" w:rsidRDefault="0065713B" w:rsidP="008D138B">
            <w:pPr>
              <w:pStyle w:val="Corpodeltesto"/>
            </w:pPr>
            <w:r>
              <w:t>XDS Document Repository</w:t>
            </w:r>
          </w:p>
        </w:tc>
      </w:tr>
      <w:tr w:rsidR="0065713B" w:rsidRPr="003651D9" w14:paraId="73D2A47F" w14:textId="77777777" w:rsidTr="008D138B">
        <w:tc>
          <w:tcPr>
            <w:tcW w:w="1008" w:type="dxa"/>
            <w:shd w:val="clear" w:color="auto" w:fill="auto"/>
          </w:tcPr>
          <w:p w14:paraId="6DAF0987" w14:textId="77777777" w:rsidR="0065713B" w:rsidRPr="003651D9" w:rsidRDefault="0065713B" w:rsidP="008D138B">
            <w:pPr>
              <w:pStyle w:val="Corpodeltesto"/>
              <w:rPr>
                <w:b/>
              </w:rPr>
            </w:pPr>
            <w:r w:rsidRPr="003651D9">
              <w:rPr>
                <w:b/>
              </w:rPr>
              <w:t>Role:</w:t>
            </w:r>
          </w:p>
        </w:tc>
        <w:tc>
          <w:tcPr>
            <w:tcW w:w="8568" w:type="dxa"/>
          </w:tcPr>
          <w:p w14:paraId="6F0D7F1E" w14:textId="77777777" w:rsidR="0065713B" w:rsidRDefault="0065713B" w:rsidP="008D138B">
            <w:pPr>
              <w:pStyle w:val="Corpodeltesto"/>
            </w:pPr>
            <w:r>
              <w:t>Receives, stores and eventually notifies the Workflow Document</w:t>
            </w:r>
          </w:p>
        </w:tc>
      </w:tr>
    </w:tbl>
    <w:p w14:paraId="771FB1DF" w14:textId="77777777" w:rsidR="008D138B" w:rsidRPr="00597DB2" w:rsidRDefault="008D138B" w:rsidP="008D138B">
      <w:pPr>
        <w:pStyle w:val="Corpodeltesto"/>
      </w:pPr>
    </w:p>
    <w:p w14:paraId="15F7B419" w14:textId="2A187D55" w:rsidR="008D138B" w:rsidRPr="000807AC" w:rsidRDefault="008D138B" w:rsidP="008D138B">
      <w:pPr>
        <w:pStyle w:val="Titolo3"/>
        <w:numPr>
          <w:ilvl w:val="0"/>
          <w:numId w:val="0"/>
        </w:numPr>
        <w:rPr>
          <w:noProof w:val="0"/>
        </w:rPr>
      </w:pPr>
      <w:bookmarkStart w:id="140" w:name="_Toc321132937"/>
      <w:r>
        <w:rPr>
          <w:noProof w:val="0"/>
        </w:rPr>
        <w:t>3.Z1.3</w:t>
      </w:r>
      <w:r w:rsidRPr="000807AC">
        <w:rPr>
          <w:noProof w:val="0"/>
        </w:rPr>
        <w:t xml:space="preserve"> Referenced Standards</w:t>
      </w:r>
      <w:bookmarkEnd w:id="140"/>
    </w:p>
    <w:p w14:paraId="5AC4CEC4" w14:textId="77777777" w:rsidR="008D138B" w:rsidRPr="007B5F8C" w:rsidRDefault="008D138B" w:rsidP="008D138B">
      <w:pPr>
        <w:pStyle w:val="AuthorInstructions"/>
        <w:rPr>
          <w:i w:val="0"/>
        </w:rPr>
      </w:pPr>
      <w:r w:rsidRPr="007B5F8C">
        <w:rPr>
          <w:b/>
          <w:i w:val="0"/>
          <w:lang w:val="it-IT" w:eastAsia="it-IT"/>
        </w:rPr>
        <w:t>XDS.b (Cross-Enterprise Document Sharing):</w:t>
      </w:r>
      <w:r>
        <w:rPr>
          <w:b/>
          <w:i w:val="0"/>
          <w:lang w:val="it-IT" w:eastAsia="it-IT"/>
        </w:rPr>
        <w:t xml:space="preserve"> </w:t>
      </w:r>
      <w:r w:rsidRPr="007B5F8C">
        <w:rPr>
          <w:i w:val="0"/>
          <w:lang w:val="it-IT" w:eastAsia="it-IT"/>
        </w:rPr>
        <w:t xml:space="preserve"> For a list of the standards </w:t>
      </w:r>
      <w:r>
        <w:rPr>
          <w:i w:val="0"/>
          <w:lang w:val="it-IT" w:eastAsia="it-IT"/>
        </w:rPr>
        <w:t>for</w:t>
      </w:r>
      <w:r w:rsidRPr="007B5F8C">
        <w:rPr>
          <w:i w:val="0"/>
          <w:lang w:val="it-IT" w:eastAsia="it-IT"/>
        </w:rPr>
        <w:t xml:space="preserve"> the underlying Provide and Register Document Set-b</w:t>
      </w:r>
      <w:r>
        <w:rPr>
          <w:i w:val="0"/>
          <w:lang w:val="it-IT" w:eastAsia="it-IT"/>
        </w:rPr>
        <w:t xml:space="preserve"> [ITI-41] transaction</w:t>
      </w:r>
      <w:r w:rsidRPr="007B5F8C">
        <w:rPr>
          <w:i w:val="0"/>
          <w:lang w:val="it-IT" w:eastAsia="it-IT"/>
        </w:rPr>
        <w:t>, see ITI TF-2b: 3.41.3.</w:t>
      </w:r>
    </w:p>
    <w:p w14:paraId="4B3D0B12" w14:textId="51D90596" w:rsidR="008D138B" w:rsidRPr="007B5F8C" w:rsidRDefault="008D138B" w:rsidP="008D138B">
      <w:pPr>
        <w:pStyle w:val="AuthorInstructions"/>
        <w:rPr>
          <w:i w:val="0"/>
        </w:rPr>
      </w:pPr>
      <w:r w:rsidRPr="007B5F8C">
        <w:rPr>
          <w:b/>
          <w:i w:val="0"/>
        </w:rPr>
        <w:t>XDW (Cross-Enterprise Document Workflow):</w:t>
      </w:r>
      <w:r w:rsidRPr="007B5F8C">
        <w:rPr>
          <w:i w:val="0"/>
        </w:rPr>
        <w:t xml:space="preserve">  </w:t>
      </w:r>
      <w:r>
        <w:rPr>
          <w:i w:val="0"/>
        </w:rPr>
        <w:t xml:space="preserve">For requirements and standards related to the </w:t>
      </w:r>
      <w:r w:rsidR="006C2A49">
        <w:rPr>
          <w:i w:val="0"/>
        </w:rPr>
        <w:t>Heart Team</w:t>
      </w:r>
      <w:r>
        <w:rPr>
          <w:i w:val="0"/>
        </w:rPr>
        <w:t xml:space="preserve"> Workflow Document, s</w:t>
      </w:r>
      <w:r w:rsidRPr="007B5F8C">
        <w:rPr>
          <w:i w:val="0"/>
        </w:rPr>
        <w:t xml:space="preserve">ee ITI TF-1:20 </w:t>
      </w:r>
      <w:r>
        <w:rPr>
          <w:i w:val="0"/>
        </w:rPr>
        <w:t>and</w:t>
      </w:r>
      <w:r w:rsidRPr="007B5F8C">
        <w:rPr>
          <w:i w:val="0"/>
        </w:rPr>
        <w:t xml:space="preserve"> ITI TF-3:4.5</w:t>
      </w:r>
      <w:r>
        <w:rPr>
          <w:i w:val="0"/>
        </w:rPr>
        <w:t>.</w:t>
      </w:r>
    </w:p>
    <w:p w14:paraId="7FDE9185" w14:textId="49A0E021" w:rsidR="008D138B" w:rsidRDefault="008D138B" w:rsidP="008D138B">
      <w:pPr>
        <w:pStyle w:val="Titolo3"/>
        <w:numPr>
          <w:ilvl w:val="0"/>
          <w:numId w:val="0"/>
        </w:numPr>
        <w:rPr>
          <w:noProof w:val="0"/>
        </w:rPr>
      </w:pPr>
      <w:bookmarkStart w:id="141" w:name="_Toc321132938"/>
      <w:r w:rsidRPr="000807AC">
        <w:rPr>
          <w:noProof w:val="0"/>
        </w:rPr>
        <w:t>3.</w:t>
      </w:r>
      <w:r>
        <w:rPr>
          <w:noProof w:val="0"/>
        </w:rPr>
        <w:t>Z1</w:t>
      </w:r>
      <w:r w:rsidRPr="000807AC">
        <w:rPr>
          <w:noProof w:val="0"/>
        </w:rPr>
        <w:t>.4 Interaction Diagram</w:t>
      </w:r>
      <w:bookmarkEnd w:id="141"/>
    </w:p>
    <w:p w14:paraId="0EE2E580" w14:textId="08845D92" w:rsidR="008D138B" w:rsidRPr="008D138B" w:rsidRDefault="008D138B" w:rsidP="00133CE6">
      <w:pPr>
        <w:pStyle w:val="Corpodeltesto"/>
      </w:pPr>
      <w:r w:rsidRPr="00133CE6">
        <w:rPr>
          <w:noProof/>
          <w:lang w:val="it-IT" w:eastAsia="it-IT"/>
        </w:rPr>
        <mc:AlternateContent>
          <mc:Choice Requires="wpg">
            <w:drawing>
              <wp:inline distT="0" distB="0" distL="0" distR="0" wp14:anchorId="5906551F" wp14:editId="54B7219F">
                <wp:extent cx="5943600" cy="2400300"/>
                <wp:effectExtent l="0" t="0" r="0" b="12700"/>
                <wp:docPr id="32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28"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 name="Text Box 30"/>
                        <wps:cNvSpPr txBox="1">
                          <a:spLocks noChangeArrowheads="1"/>
                        </wps:cNvSpPr>
                        <wps:spPr bwMode="auto">
                          <a:xfrm>
                            <a:off x="3493" y="8403"/>
                            <a:ext cx="1977"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E50CB2" w14:textId="2602C005" w:rsidR="00704901" w:rsidRPr="007C1AAC" w:rsidRDefault="00704901" w:rsidP="00133CE6">
                              <w:pPr>
                                <w:spacing w:before="0"/>
                                <w:rPr>
                                  <w:sz w:val="22"/>
                                  <w:szCs w:val="22"/>
                                </w:rPr>
                              </w:pPr>
                              <w:r>
                                <w:rPr>
                                  <w:sz w:val="22"/>
                                  <w:szCs w:val="22"/>
                                </w:rPr>
                                <w:t>HT Requester or HT Manager</w:t>
                              </w:r>
                            </w:p>
                          </w:txbxContent>
                        </wps:txbx>
                        <wps:bodyPr rot="0" vert="horz" wrap="square" lIns="91440" tIns="45720" rIns="91440" bIns="45720" anchor="t" anchorCtr="0" upright="1">
                          <a:noAutofit/>
                        </wps:bodyPr>
                      </wps:wsp>
                      <wps:wsp>
                        <wps:cNvPr id="330"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1"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EA7E" w14:textId="7691A6DE" w:rsidR="00704901" w:rsidRPr="007C1AAC" w:rsidRDefault="00704901" w:rsidP="008D138B">
                              <w:pPr>
                                <w:spacing w:before="0"/>
                                <w:rPr>
                                  <w:sz w:val="22"/>
                                  <w:szCs w:val="22"/>
                                </w:rPr>
                              </w:pPr>
                              <w:r>
                                <w:t>Cancellation HT</w:t>
                              </w:r>
                            </w:p>
                          </w:txbxContent>
                        </wps:txbx>
                        <wps:bodyPr rot="0" vert="horz" wrap="square" lIns="0" tIns="0" rIns="0" bIns="0" anchor="t" anchorCtr="0" upright="1">
                          <a:noAutofit/>
                        </wps:bodyPr>
                      </wps:wsp>
                      <wps:wsp>
                        <wps:cNvPr id="332"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3"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4"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5"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395083" w14:textId="77777777" w:rsidR="00704901" w:rsidRPr="007C1AAC" w:rsidRDefault="00704901" w:rsidP="008D138B">
                              <w:pPr>
                                <w:spacing w:before="0"/>
                                <w:jc w:val="center"/>
                                <w:rPr>
                                  <w:sz w:val="22"/>
                                  <w:szCs w:val="22"/>
                                </w:rPr>
                              </w:pPr>
                              <w:r>
                                <w:rPr>
                                  <w:sz w:val="22"/>
                                  <w:szCs w:val="22"/>
                                </w:rPr>
                                <w:t>XDS Document Repository</w:t>
                              </w:r>
                            </w:p>
                            <w:p w14:paraId="5FD2599A" w14:textId="77777777" w:rsidR="00704901" w:rsidRDefault="00704901" w:rsidP="008D138B">
                              <w:pPr>
                                <w:spacing w:before="0"/>
                              </w:pPr>
                            </w:p>
                            <w:p w14:paraId="23C442A3" w14:textId="77777777" w:rsidR="00704901" w:rsidRPr="007C1AAC" w:rsidRDefault="00704901" w:rsidP="008D138B">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37"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8"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8DE9" w14:textId="77777777" w:rsidR="00704901" w:rsidRPr="007C1AAC" w:rsidRDefault="00704901" w:rsidP="008D138B">
                              <w:pPr>
                                <w:spacing w:before="0"/>
                                <w:rPr>
                                  <w:sz w:val="22"/>
                                  <w:szCs w:val="22"/>
                                </w:rPr>
                              </w:pPr>
                              <w:r>
                                <w:t>Provide And Register Document set-b Response</w:t>
                              </w:r>
                              <w:r w:rsidDel="00281B77">
                                <w:rPr>
                                  <w:sz w:val="22"/>
                                  <w:szCs w:val="22"/>
                                </w:rPr>
                                <w:t xml:space="preserve"> </w:t>
                              </w:r>
                            </w:p>
                            <w:p w14:paraId="4E41F11F" w14:textId="77777777" w:rsidR="00704901" w:rsidRDefault="00704901" w:rsidP="008D138B">
                              <w:pPr>
                                <w:spacing w:before="0"/>
                              </w:pPr>
                            </w:p>
                            <w:p w14:paraId="52CC050F" w14:textId="77777777" w:rsidR="00704901" w:rsidRPr="007C1AAC" w:rsidRDefault="00704901" w:rsidP="008D138B">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204"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">
                <o:lock v:ext="edit" aspectratio="t"/>
                <v:rect id="AutoShape 29" o:spid="_x0000_s1205"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daWVwwAA&#10;ANwAAAAPAAAAZHJzL2Rvd25yZXYueG1sRE9Na4NAEL0X8h+WCfRSkjUWSjHZhCCESilITZPz4E5U&#10;4s6qu1X777uHQo+P9707zKYVIw2usaxgs45AEJdWN1wp+DqfVq8gnEfW2FomBT/k4LBfPOww0Xbi&#10;TxoLX4kQwi5BBbX3XSKlK2sy6Na2Iw7czQ4GfYBDJfWAUwg3rYyj6EUabDg01NhRWlN5L76NgqnM&#10;x+v5403mT9fMcp/1aXF5V+pxOR+3IDzN/l/85860guc4rA1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daWVwwAAANwAAAAPAAAAAAAAAAAAAAAAAJcCAABkcnMvZG93&#10;bnJldi54bWxQSwUGAAAAAAQABAD1AAAAhwMAAAAA&#10;" filled="f" stroked="f">
                  <o:lock v:ext="edit" aspectratio="t" text="t"/>
                </v:rect>
                <v:shape id="Text Box 30" o:spid="_x0000_s1206" type="#_x0000_t202" style="position:absolute;left:3493;top:8403;width:1977;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19QNxAAA&#10;ANwAAAAPAAAAZHJzL2Rvd25yZXYueG1sRI/disIwFITvBd8hHMEb0VRX7do1yrqgeOvPA5w2x7bY&#10;nJQma+vbm4UFL4eZ+YZZbztTiQc1rrSsYDqJQBBnVpecK7he9uNPEM4ja6wsk4InOdhu+r01Jtq2&#10;fKLH2eciQNglqKDwvk6kdFlBBt3E1sTBu9nGoA+yyaVusA1wU8lZFC2lwZLDQoE1/RSU3c+/RsHt&#10;2I4WqzY9+Gt8mi93WMapfSo1HHTfXyA8df4d/m8ftYKP2Qr+zoQjID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NfUDcQAAADcAAAADwAAAAAAAAAAAAAAAACXAgAAZHJzL2Rv&#10;d25yZXYueG1sUEsFBgAAAAAEAAQA9QAAAIgDAAAAAA==&#10;" stroked="f">
                  <v:textbox>
                    <w:txbxContent>
                      <w:p w14:paraId="5AE50CB2" w14:textId="2602C005" w:rsidR="00704901" w:rsidRPr="007C1AAC" w:rsidRDefault="00704901" w:rsidP="00133CE6">
                        <w:pPr>
                          <w:spacing w:before="0"/>
                          <w:rPr>
                            <w:sz w:val="22"/>
                            <w:szCs w:val="22"/>
                          </w:rPr>
                        </w:pPr>
                        <w:r>
                          <w:rPr>
                            <w:sz w:val="22"/>
                            <w:szCs w:val="22"/>
                          </w:rPr>
                          <w:t>HT Requester or HT Manager</w:t>
                        </w:r>
                      </w:p>
                    </w:txbxContent>
                  </v:textbox>
                </v:shape>
                <v:line id="Line 31" o:spid="_x0000_s1207"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IL0lsIAAADcAAAADwAAAGRycy9kb3ducmV2LnhtbERPTWvCQBC9C/0PyxR6040VRFNXkYLg&#10;wVqMpechOyap2dm4u43pv+8cCj0+3vdqM7hW9RRi49nAdJKBIi69bbgy8HHejRegYkK22HomAz8U&#10;YbN+GK0wt/7OJ+qLVCkJ4ZijgTqlLtc6ljU5jBPfEQt38cFhEhgqbQPeJdy1+jnL5tphw9JQY0ev&#10;NZXX4ttJb1kdwu3z6zrsL2+H3Y375fH8bszT47B9AZVoSP/iP/feGpjNZL6ckSOg1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IL0lsIAAADcAAAADwAAAAAAAAAAAAAA&#10;AAChAgAAZHJzL2Rvd25yZXYueG1sUEsFBgAAAAAEAAQA+QAAAJADAAAAAA==&#10;">
                  <v:stroke dashstyle="dash"/>
                </v:line>
                <v:shape id="Text Box 32" o:spid="_x0000_s1208"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OlAoxAAA&#10;ANwAAAAPAAAAZHJzL2Rvd25yZXYueG1sRI9Ba8JAFITvBf/D8gRvdWMFaaOriFQQhGKMB4/P7DNZ&#10;zL6N2VXjv+8KhR6HmfmGmS06W4s7td44VjAaJiCIC6cNlwoO+fr9E4QPyBprx6TgSR4W897bDFPt&#10;HpzRfR9KESHsU1RQhdCkUvqiIot+6Bri6J1dazFE2ZZSt/iIcFvLjySZSIuG40KFDa0qKi77m1Ww&#10;PHL2ba4/p112zkyefyW8nVyUGvS75RREoC78h//aG61gPB7B60w8AnL+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pQKMQAAADcAAAADwAAAAAAAAAAAAAAAACXAgAAZHJzL2Rv&#10;d25yZXYueG1sUEsFBgAAAAAEAAQA9QAAAIgDAAAAAA==&#10;" filled="f" stroked="f">
                  <v:textbox inset="0,0,0,0">
                    <w:txbxContent>
                      <w:p w14:paraId="4134EA7E" w14:textId="7691A6DE" w:rsidR="00704901" w:rsidRPr="007C1AAC" w:rsidRDefault="00704901" w:rsidP="008D138B">
                        <w:pPr>
                          <w:spacing w:before="0"/>
                          <w:rPr>
                            <w:sz w:val="22"/>
                            <w:szCs w:val="22"/>
                          </w:rPr>
                        </w:pPr>
                        <w:r>
                          <w:t>Cancellation HT</w:t>
                        </w:r>
                      </w:p>
                    </w:txbxContent>
                  </v:textbox>
                </v:shape>
                <v:line id="Line 33" o:spid="_x0000_s1209"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xzPesMAAADcAAAADwAAAGRycy9kb3ducmV2LnhtbESPzYrCMBSF98K8Q7gD7jQdBXGqUWRA&#10;cOEo6uD60lzbanNTk1g7b28EweXh/Hyc6bw1lWjI+dKygq9+AoI4s7rkXMHfYdkbg/ABWWNlmRT8&#10;k4f57KMzxVTbO++o2YdcxBH2KSooQqhTKX1WkEHftzVx9E7WGQxRulxqh/c4bio5SJKRNFhyJBRY&#10;009B2WV/M5Gb5Wt3PZ4v7er0u15eufneHLZKdT/bxQREoDa8w6/2SisYDgfwPBOPgJw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scz3rDAAAA3AAAAA8AAAAAAAAAAAAA&#10;AAAAoQIAAGRycy9kb3ducmV2LnhtbFBLBQYAAAAABAAEAPkAAACRAwAAAAA=&#10;">
                  <v:stroke dashstyle="dash"/>
                </v:line>
                <v:rect id="Rectangle 34" o:spid="_x0000_s1210"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1UW5xQAA&#10;ANwAAAAPAAAAZHJzL2Rvd25yZXYueG1sRI9Pa8JAFMTvgt9heYXedFMDpUZXKRZLe4zx4u2ZfSax&#10;2bchu/nTfnpXKHgcZuY3zHo7mlr01LrKsoKXeQSCOLe64kLBMdvP3kA4j6yxtkwKfsnBdjOdrDHR&#10;duCU+oMvRICwS1BB6X2TSOnykgy6uW2Ig3exrUEfZFtI3eIQ4KaWiyh6lQYrDgslNrQrKf85dEbB&#10;uVoc8S/NPiOz3Mf+e8yu3elDqeen8X0FwtPoH+H/9pdWEMcx3M+EIyA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VRbnFAAAA3AAAAA8AAAAAAAAAAAAAAAAAlwIAAGRycy9k&#10;b3ducmV2LnhtbFBLBQYAAAAABAAEAPUAAACJAwAAAAA=&#10;"/>
                <v:rect id="Rectangle 35" o:spid="_x0000_s1211"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N3NxQAA&#10;ANwAAAAPAAAAZHJzL2Rvd25yZXYueG1sRI9Pa8JAFMTvhX6H5RV6azY1Im10ldJi0WP+XHp7Zp9J&#10;bPZtyK6a+uldQehxmJnfMIvVaDpxosG1lhW8RjEI4srqlmsFZbF+eQPhPLLGzjIp+CMHq+XjwwJT&#10;bc+c0Sn3tQgQdikqaLzvUyld1ZBBF9meOHh7Oxj0QQ611AOeA9x0chLHM2mw5bDQYE+fDVW/+dEo&#10;2LWTEi9Z8R2b93Xit2NxOP58KfX8NH7MQXga/X/43t5oBUkyhduZcAT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o83c3FAAAA3AAAAA8AAAAAAAAAAAAAAAAAlwIAAGRycy9k&#10;b3ducmV2LnhtbFBLBQYAAAAABAAEAPUAAACJAwAAAAA=&#10;"/>
                <v:line id="Line 36" o:spid="_x0000_s1212"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7XjsUAAADcAAAADwAAAGRycy9kb3ducmV2LnhtbESPT2sCMRTE7wW/Q3iCt5pVserWKOJS&#10;6KEt+IeeXzevm8XNy7KJa/z2TaHQ4zAzv2HW22gb0VPna8cKJuMMBHHpdM2VgvPp5XEJwgdkjY1j&#10;UnAnD9vN4GGNuXY3PlB/DJVIEPY5KjAhtLmUvjRk0Y9dS5y8b9dZDEl2ldQd3hLcNnKaZU/SYs1p&#10;wWBLe0Pl5Xi1ChamOMiFLN5OH0VfT1bxPX5+rZQaDePuGUSgGP7Df+1XrWA2m8PvmXQE5OY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7XjsUAAADcAAAADwAAAAAAAAAA&#10;AAAAAAChAgAAZHJzL2Rvd25yZXYueG1sUEsFBgAAAAAEAAQA+QAAAJMDAAAAAA==&#10;">
                  <v:stroke endarrow="block"/>
                </v:line>
                <v:shape id="Text Box 37" o:spid="_x0000_s1213"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kdaiwwAA&#10;ANwAAAAPAAAAZHJzL2Rvd25yZXYueG1sRI/RisIwFETfhf2HcBf2RTTd1a1ajaKC4mtdP+DaXNuy&#10;zU1poq1/bwTBx2FmzjCLVWcqcaPGlZYVfA8jEMSZ1SXnCk5/u8EUhPPIGivLpOBODlbLj94CE21b&#10;Tul29LkIEHYJKii8rxMpXVaQQTe0NXHwLrYx6INscqkbbAPcVPInimJpsOSwUGBN24Ky/+PVKLgc&#10;2v7vrD3v/WmSjuMNlpOzvSv19dmt5yA8df4dfrUPWsFoFMPzTD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kdaiwwAAANwAAAAPAAAAAAAAAAAAAAAAAJcCAABkcnMvZG93&#10;bnJldi54bWxQSwUGAAAAAAQABAD1AAAAhwMAAAAA&#10;" stroked="f">
                  <v:textbox>
                    <w:txbxContent>
                      <w:p w14:paraId="06395083" w14:textId="77777777" w:rsidR="00704901" w:rsidRPr="007C1AAC" w:rsidRDefault="00704901" w:rsidP="008D138B">
                        <w:pPr>
                          <w:spacing w:before="0"/>
                          <w:jc w:val="center"/>
                          <w:rPr>
                            <w:sz w:val="22"/>
                            <w:szCs w:val="22"/>
                          </w:rPr>
                        </w:pPr>
                        <w:r>
                          <w:rPr>
                            <w:sz w:val="22"/>
                            <w:szCs w:val="22"/>
                          </w:rPr>
                          <w:t>XDS Document Repository</w:t>
                        </w:r>
                      </w:p>
                      <w:p w14:paraId="5FD2599A" w14:textId="77777777" w:rsidR="00704901" w:rsidRDefault="00704901" w:rsidP="008D138B">
                        <w:pPr>
                          <w:spacing w:before="0"/>
                        </w:pPr>
                      </w:p>
                      <w:p w14:paraId="23C442A3" w14:textId="77777777" w:rsidR="00704901" w:rsidRPr="007C1AAC" w:rsidRDefault="00704901" w:rsidP="008D138B">
                        <w:pPr>
                          <w:spacing w:before="0"/>
                          <w:jc w:val="center"/>
                          <w:rPr>
                            <w:sz w:val="22"/>
                            <w:szCs w:val="22"/>
                          </w:rPr>
                        </w:pPr>
                        <w:r w:rsidRPr="007C1AAC">
                          <w:rPr>
                            <w:sz w:val="22"/>
                            <w:szCs w:val="22"/>
                          </w:rPr>
                          <w:t>A</w:t>
                        </w:r>
                        <w:r>
                          <w:rPr>
                            <w:sz w:val="22"/>
                            <w:szCs w:val="22"/>
                          </w:rPr>
                          <w:t>ctor D</w:t>
                        </w:r>
                      </w:p>
                    </w:txbxContent>
                  </v:textbox>
                </v:shape>
                <v:line id="Line 38" o:spid="_x0000_s1214"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f+r8cUAAADcAAAADwAAAGRycy9kb3ducmV2LnhtbESPQWvCQBCF70L/wzIFL0E3NmBt6iq1&#10;rVAQD1UPPQ7ZaRKanQ3ZUeO/dwuCx8eb971582XvGnWiLtSeDUzGKSjiwtuaSwOH/Xo0AxUE2WLj&#10;mQxcKMBy8TCYY279mb/ptJNSRQiHHA1UIm2udSgqchjGviWO3q/vHEqUXalth+cId41+StOpdlhz&#10;bKiwpfeKir/d0cU31lv+yLJk5XSSvNDnj2xSLcYMH/u3V1BCvdyPb+kvayDLnuF/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f+r8cUAAADcAAAADwAAAAAAAAAA&#10;AAAAAAChAgAAZHJzL2Rvd25yZXYueG1sUEsFBgAAAAAEAAQA+QAAAJMDAAAAAA==&#10;">
                  <v:stroke endarrow="block"/>
                </v:line>
                <v:shape id="Text Box 39" o:spid="_x0000_s1215"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APm1wwAA&#10;ANwAAAAPAAAAZHJzL2Rvd25yZXYueG1sRE/Pa8IwFL4P/B/CE7zN1Amy1cZSZANhMFa7g8dn89oG&#10;m5faZNr998thsOPH9zvLJ9uLG43eOFawWiYgiGunDbcKvqq3x2cQPiBr7B2Tgh/ykO9mDxmm2t25&#10;pNsxtCKGsE9RQRfCkErp644s+qUbiCPXuNFiiHBspR7xHsNtL5+SZCMtGo4NHQ6076i+HL+tguLE&#10;5au5fpw/y6Y0VfWS8PvmotRiPhVbEIGm8C/+cx+0gvU6ro1n4hGQu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APm1wwAAANwAAAAPAAAAAAAAAAAAAAAAAJcCAABkcnMvZG93&#10;bnJldi54bWxQSwUGAAAAAAQABAD1AAAAhwMAAAAA&#10;" filled="f" stroked="f">
                  <v:textbox inset="0,0,0,0">
                    <w:txbxContent>
                      <w:p w14:paraId="34A58DE9" w14:textId="77777777" w:rsidR="00704901" w:rsidRPr="007C1AAC" w:rsidRDefault="00704901" w:rsidP="008D138B">
                        <w:pPr>
                          <w:spacing w:before="0"/>
                          <w:rPr>
                            <w:sz w:val="22"/>
                            <w:szCs w:val="22"/>
                          </w:rPr>
                        </w:pPr>
                        <w:r>
                          <w:t>Provide And Register Document set-b Response</w:t>
                        </w:r>
                        <w:r w:rsidDel="00281B77">
                          <w:rPr>
                            <w:sz w:val="22"/>
                            <w:szCs w:val="22"/>
                          </w:rPr>
                          <w:t xml:space="preserve"> </w:t>
                        </w:r>
                      </w:p>
                      <w:p w14:paraId="4E41F11F" w14:textId="77777777" w:rsidR="00704901" w:rsidRDefault="00704901" w:rsidP="008D138B">
                        <w:pPr>
                          <w:spacing w:before="0"/>
                        </w:pPr>
                      </w:p>
                      <w:p w14:paraId="52CC050F" w14:textId="77777777" w:rsidR="00704901" w:rsidRPr="007C1AAC" w:rsidRDefault="00704901" w:rsidP="008D138B">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8818F4F" w14:textId="3C997CC4" w:rsidR="008D138B" w:rsidRPr="000807AC" w:rsidRDefault="008D138B" w:rsidP="008D138B">
      <w:pPr>
        <w:pStyle w:val="Corpodeltesto"/>
        <w:jc w:val="center"/>
      </w:pPr>
    </w:p>
    <w:p w14:paraId="3D638412" w14:textId="23C4C566" w:rsidR="008D138B" w:rsidRPr="000807AC" w:rsidRDefault="008D138B" w:rsidP="008D138B">
      <w:pPr>
        <w:pStyle w:val="Titolo4"/>
        <w:numPr>
          <w:ilvl w:val="0"/>
          <w:numId w:val="0"/>
        </w:numPr>
        <w:rPr>
          <w:noProof w:val="0"/>
        </w:rPr>
      </w:pPr>
      <w:bookmarkStart w:id="142" w:name="_Toc321132939"/>
      <w:r w:rsidRPr="000807AC">
        <w:rPr>
          <w:noProof w:val="0"/>
        </w:rPr>
        <w:t>3.</w:t>
      </w:r>
      <w:r>
        <w:rPr>
          <w:noProof w:val="0"/>
        </w:rPr>
        <w:t>Z1</w:t>
      </w:r>
      <w:r w:rsidRPr="000807AC">
        <w:rPr>
          <w:noProof w:val="0"/>
        </w:rPr>
        <w:t xml:space="preserve">.4.1 </w:t>
      </w:r>
      <w:bookmarkEnd w:id="142"/>
      <w:r>
        <w:rPr>
          <w:noProof w:val="0"/>
        </w:rPr>
        <w:t xml:space="preserve">Cancellation Heart Team   </w:t>
      </w:r>
    </w:p>
    <w:p w14:paraId="2DCE6D1F" w14:textId="5490FBB8" w:rsidR="008D138B" w:rsidRDefault="008D138B" w:rsidP="008D138B">
      <w:pPr>
        <w:pStyle w:val="AuthorInstructions"/>
        <w:rPr>
          <w:i w:val="0"/>
        </w:rPr>
      </w:pPr>
      <w:r w:rsidRPr="0070073A">
        <w:rPr>
          <w:i w:val="0"/>
        </w:rPr>
        <w:t xml:space="preserve">This message </w:t>
      </w:r>
      <w:r>
        <w:rPr>
          <w:i w:val="0"/>
        </w:rPr>
        <w:t>cancels an Heart Team workflow</w:t>
      </w:r>
      <w:r w:rsidRPr="0070073A">
        <w:rPr>
          <w:i w:val="0"/>
        </w:rPr>
        <w:t>.</w:t>
      </w:r>
      <w:r>
        <w:rPr>
          <w:i w:val="0"/>
        </w:rPr>
        <w:t xml:space="preserve"> </w:t>
      </w:r>
      <w:r w:rsidRPr="0070073A">
        <w:rPr>
          <w:i w:val="0"/>
        </w:rPr>
        <w:t xml:space="preserve"> </w:t>
      </w:r>
    </w:p>
    <w:p w14:paraId="633D1C25" w14:textId="77777777" w:rsidR="008D138B" w:rsidRDefault="008D138B" w:rsidP="008D138B">
      <w:pPr>
        <w:pStyle w:val="AuthorInstructions"/>
      </w:pPr>
    </w:p>
    <w:p w14:paraId="3A6DA822" w14:textId="6B0AB1BA" w:rsidR="008D138B" w:rsidRPr="000807AC" w:rsidRDefault="008D138B" w:rsidP="008D138B">
      <w:pPr>
        <w:pStyle w:val="Titolo5"/>
        <w:numPr>
          <w:ilvl w:val="0"/>
          <w:numId w:val="0"/>
        </w:numPr>
        <w:rPr>
          <w:noProof w:val="0"/>
        </w:rPr>
      </w:pPr>
      <w:bookmarkStart w:id="143" w:name="_Toc321132940"/>
      <w:r w:rsidRPr="000807AC">
        <w:rPr>
          <w:noProof w:val="0"/>
        </w:rPr>
        <w:t>3.</w:t>
      </w:r>
      <w:r>
        <w:rPr>
          <w:noProof w:val="0"/>
        </w:rPr>
        <w:t>Z1</w:t>
      </w:r>
      <w:r w:rsidRPr="000807AC">
        <w:rPr>
          <w:noProof w:val="0"/>
        </w:rPr>
        <w:t>.4.1.1 Trigger Events</w:t>
      </w:r>
      <w:bookmarkEnd w:id="143"/>
    </w:p>
    <w:p w14:paraId="75C3B051" w14:textId="33B8A503" w:rsidR="00FB69F2" w:rsidRDefault="008D138B" w:rsidP="008D138B">
      <w:r>
        <w:t xml:space="preserve">The </w:t>
      </w:r>
      <w:r w:rsidR="00826A3D">
        <w:t>HT</w:t>
      </w:r>
      <w:r>
        <w:t xml:space="preserve"> Requester or </w:t>
      </w:r>
      <w:r w:rsidR="00826A3D">
        <w:t>HT Manager</w:t>
      </w:r>
      <w:r w:rsidRPr="0070073A">
        <w:t xml:space="preserve"> </w:t>
      </w:r>
      <w:r>
        <w:t xml:space="preserve">wants to cancel a </w:t>
      </w:r>
      <w:r w:rsidR="00826A3D">
        <w:t>Heart Team</w:t>
      </w:r>
      <w:r>
        <w:t xml:space="preserve"> workflow. </w:t>
      </w:r>
    </w:p>
    <w:p w14:paraId="1B9A664F" w14:textId="16718D75" w:rsidR="00B27FB8" w:rsidRDefault="008D138B" w:rsidP="00B27FB8">
      <w:r>
        <w:t xml:space="preserve">The </w:t>
      </w:r>
      <w:r w:rsidRPr="00B27FB8">
        <w:rPr>
          <w:b/>
        </w:rPr>
        <w:t>pre-conditions</w:t>
      </w:r>
      <w:r>
        <w:t xml:space="preserve"> for the </w:t>
      </w:r>
      <w:r w:rsidR="00826A3D">
        <w:t>HT</w:t>
      </w:r>
      <w:r>
        <w:t xml:space="preserve"> Requester are encoded as: </w:t>
      </w:r>
    </w:p>
    <w:p w14:paraId="2E9EF402" w14:textId="6E08EE93" w:rsidR="008E2BD2" w:rsidRDefault="00B27FB8" w:rsidP="008E2BD2">
      <w:pPr>
        <w:pStyle w:val="Paragrafoelenco"/>
        <w:numPr>
          <w:ilvl w:val="0"/>
          <w:numId w:val="68"/>
        </w:numPr>
      </w:pPr>
      <w:r>
        <w:t>The workflow document is open  (</w:t>
      </w:r>
      <w:r w:rsidRPr="00922875">
        <w:rPr>
          <w:rFonts w:ascii="Courier" w:hAnsi="Courier"/>
          <w:b/>
        </w:rPr>
        <w:t>WorkflowDocument/workflowStatus</w:t>
      </w:r>
      <w:r>
        <w:t xml:space="preserve">=”OPEN”) and </w:t>
      </w:r>
      <w:r w:rsidR="008E2BD2">
        <w:t>t</w:t>
      </w:r>
      <w:r w:rsidR="008E2BD2" w:rsidRPr="00B60EB2">
        <w:t xml:space="preserve">he </w:t>
      </w:r>
      <w:r w:rsidR="008E2BD2">
        <w:t xml:space="preserve">HT </w:t>
      </w:r>
      <w:r w:rsidR="00910F98">
        <w:t xml:space="preserve">Lead </w:t>
      </w:r>
      <w:r w:rsidR="008E2BD2">
        <w:t xml:space="preserve"> task</w:t>
      </w:r>
      <w:r w:rsidR="008E2BD2" w:rsidRPr="00B60EB2">
        <w:t xml:space="preserve"> has been </w:t>
      </w:r>
      <w:r w:rsidR="008E2BD2">
        <w:t>assigned</w:t>
      </w:r>
      <w:r w:rsidR="008E2BD2" w:rsidRPr="00B60EB2">
        <w:t xml:space="preserve"> but not </w:t>
      </w:r>
      <w:r w:rsidR="008E2BD2">
        <w:t>accept or reject</w:t>
      </w:r>
      <w:r w:rsidR="008E2BD2" w:rsidRPr="00B60EB2">
        <w:t xml:space="preserve"> yet </w:t>
      </w:r>
      <w:r w:rsidR="008E2BD2">
        <w:t>(</w:t>
      </w:r>
      <w:r w:rsidR="008E2BD2" w:rsidRPr="00236266">
        <w:rPr>
          <w:rFonts w:ascii="Courier" w:hAnsi="Courier"/>
          <w:b/>
        </w:rPr>
        <w:t>WorkflowDocument/TaskList/XDWTask/taskData/taskDetails/taskType</w:t>
      </w:r>
      <w:r w:rsidR="008E2BD2" w:rsidRPr="00B60EB2">
        <w:t>=”</w:t>
      </w:r>
      <w:r w:rsidR="008E2BD2">
        <w:t>HTLead</w:t>
      </w:r>
      <w:r w:rsidR="008E2BD2" w:rsidRPr="00B60EB2">
        <w:t xml:space="preserve">” </w:t>
      </w:r>
      <w:r w:rsidR="008E2BD2">
        <w:t>and</w:t>
      </w:r>
      <w:r w:rsidR="008E2BD2" w:rsidRPr="00B60EB2">
        <w:t xml:space="preserve"> </w:t>
      </w:r>
      <w:r w:rsidR="008E2BD2" w:rsidRPr="00236266">
        <w:rPr>
          <w:rFonts w:ascii="Courier" w:hAnsi="Courier"/>
          <w:b/>
        </w:rPr>
        <w:t>WorkflowDocument/TaskList/XDWTask/taskData/taskDetails/status</w:t>
      </w:r>
      <w:r w:rsidR="008E2BD2" w:rsidRPr="00B60EB2">
        <w:t>=”READY”</w:t>
      </w:r>
      <w:r w:rsidR="008E2BD2">
        <w:t>)</w:t>
      </w:r>
    </w:p>
    <w:p w14:paraId="19D44A4A" w14:textId="55503CF3" w:rsidR="00390318" w:rsidRDefault="00390318" w:rsidP="006342C7">
      <w:pPr>
        <w:pStyle w:val="Paragrafoelenco"/>
      </w:pPr>
      <w:r>
        <w:lastRenderedPageBreak/>
        <w:t>OR</w:t>
      </w:r>
    </w:p>
    <w:p w14:paraId="34420B20" w14:textId="4F7CC85D" w:rsidR="008D138B" w:rsidRPr="00B60EB2" w:rsidRDefault="00B27FB8" w:rsidP="006342C7">
      <w:pPr>
        <w:pStyle w:val="Paragrafoelenco"/>
        <w:numPr>
          <w:ilvl w:val="0"/>
          <w:numId w:val="68"/>
        </w:numPr>
      </w:pPr>
      <w:r>
        <w:t>The workflow document is open  (</w:t>
      </w:r>
      <w:r w:rsidRPr="00922875">
        <w:rPr>
          <w:rFonts w:ascii="Courier" w:hAnsi="Courier"/>
          <w:b/>
        </w:rPr>
        <w:t>WorkflowDocument/workflowStatus</w:t>
      </w:r>
      <w:r>
        <w:t xml:space="preserve">=”OPEN”) and </w:t>
      </w:r>
      <w:r w:rsidR="008E2BD2">
        <w:t>all the HT Managers</w:t>
      </w:r>
      <w:r w:rsidR="006C2A49">
        <w:t xml:space="preserve"> have rejected the assigned activity</w:t>
      </w:r>
      <w:r w:rsidR="008E2BD2">
        <w:t xml:space="preserve"> </w:t>
      </w:r>
      <w:r w:rsidR="008E2BD2" w:rsidRPr="00350723">
        <w:t>(</w:t>
      </w:r>
      <w:r w:rsidR="008E2BD2" w:rsidRPr="00236266">
        <w:rPr>
          <w:rFonts w:ascii="Courier" w:hAnsi="Courier"/>
          <w:b/>
        </w:rPr>
        <w:t>WorkflowDocument/TaskList/XDWTask/taskData/taskDetails/taskType</w:t>
      </w:r>
      <w:r w:rsidR="008E2BD2" w:rsidRPr="00350723">
        <w:t>=”</w:t>
      </w:r>
      <w:r w:rsidR="008E2BD2">
        <w:t>HTLead</w:t>
      </w:r>
      <w:r w:rsidR="008E2BD2" w:rsidRPr="00350723">
        <w:t xml:space="preserve">” </w:t>
      </w:r>
      <w:r w:rsidR="008E2BD2">
        <w:t>and</w:t>
      </w:r>
      <w:r w:rsidR="008E2BD2" w:rsidRPr="00350723">
        <w:t xml:space="preserve"> </w:t>
      </w:r>
      <w:r w:rsidR="008E2BD2" w:rsidRPr="00236266">
        <w:rPr>
          <w:rFonts w:ascii="Courier" w:hAnsi="Courier"/>
          <w:b/>
        </w:rPr>
        <w:t>WorkflowDocument/TaskList/XDWTask/taskData/taskDetails/status</w:t>
      </w:r>
      <w:r w:rsidR="008E2BD2" w:rsidRPr="00350723">
        <w:t>=”</w:t>
      </w:r>
      <w:r w:rsidR="008E2BD2" w:rsidRPr="00B46A16">
        <w:t>EXITED</w:t>
      </w:r>
      <w:r w:rsidR="008E2BD2" w:rsidRPr="00350723">
        <w:t>”)</w:t>
      </w:r>
      <w:r w:rsidR="008D138B">
        <w:br/>
      </w:r>
    </w:p>
    <w:p w14:paraId="33FB831A" w14:textId="606AF3FB" w:rsidR="000B037B" w:rsidRDefault="001F67AA" w:rsidP="001F67AA">
      <w:r>
        <w:t xml:space="preserve">The </w:t>
      </w:r>
      <w:r w:rsidRPr="00FB69F2">
        <w:rPr>
          <w:b/>
        </w:rPr>
        <w:t>pre-conditions</w:t>
      </w:r>
      <w:r>
        <w:t xml:space="preserve"> for the HT Manager are encoded as: </w:t>
      </w:r>
    </w:p>
    <w:p w14:paraId="0670A8AC" w14:textId="49309EBB" w:rsidR="000B037B" w:rsidRDefault="00624474" w:rsidP="00704901">
      <w:pPr>
        <w:pStyle w:val="Paragrafoelenco"/>
        <w:numPr>
          <w:ilvl w:val="0"/>
          <w:numId w:val="68"/>
        </w:numPr>
      </w:pPr>
      <w:r>
        <w:t>The workflow document is open  (</w:t>
      </w:r>
      <w:r w:rsidRPr="00FB69F2">
        <w:rPr>
          <w:rFonts w:ascii="Courier" w:hAnsi="Courier"/>
          <w:b/>
        </w:rPr>
        <w:t>WorkflowDocument/workflowStatus</w:t>
      </w:r>
      <w:r>
        <w:t>=”OPEN”) and t</w:t>
      </w:r>
      <w:r w:rsidR="0020716C">
        <w:t xml:space="preserve">he </w:t>
      </w:r>
      <w:r w:rsidR="000B037B">
        <w:t xml:space="preserve">HT Manager hasn’t yet involved HT Participants </w:t>
      </w:r>
      <w:r w:rsidR="00DE24C6">
        <w:t xml:space="preserve">and HT Lead </w:t>
      </w:r>
      <w:r w:rsidR="005116D7">
        <w:t xml:space="preserve">task </w:t>
      </w:r>
      <w:r w:rsidR="00DE24C6">
        <w:t xml:space="preserve">is completed but HT Involvement is not created </w:t>
      </w:r>
      <w:r w:rsidR="000B037B">
        <w:t>(</w:t>
      </w:r>
      <w:r w:rsidR="000B037B" w:rsidRPr="00704901">
        <w:rPr>
          <w:rFonts w:ascii="Courier" w:hAnsi="Courier"/>
          <w:b/>
        </w:rPr>
        <w:t>WorkflowDocument/TaskList/XDWTask/taskData/taskDetails/status</w:t>
      </w:r>
      <w:r w:rsidR="000B037B">
        <w:t xml:space="preserve">=”COMPLETED” </w:t>
      </w:r>
      <w:r w:rsidR="000B037B" w:rsidRPr="00855164">
        <w:t>and</w:t>
      </w:r>
      <w:r w:rsidR="000B037B" w:rsidRPr="00704901">
        <w:rPr>
          <w:b/>
        </w:rPr>
        <w:t xml:space="preserve"> </w:t>
      </w:r>
      <w:r w:rsidR="000B037B" w:rsidRPr="00704901">
        <w:rPr>
          <w:rFonts w:ascii="Courier" w:hAnsi="Courier"/>
          <w:b/>
        </w:rPr>
        <w:t>WorkflowDocument/TaskList/XDWTask/taskData/taskDetails/taskType</w:t>
      </w:r>
      <w:r w:rsidR="000B037B">
        <w:t>=”HTPLead”).</w:t>
      </w:r>
    </w:p>
    <w:p w14:paraId="335A46F8" w14:textId="0B5124F8" w:rsidR="00384CC5" w:rsidRDefault="00384CC5" w:rsidP="00704901">
      <w:pPr>
        <w:pStyle w:val="Paragrafoelenco"/>
      </w:pPr>
      <w:r>
        <w:t>OR</w:t>
      </w:r>
    </w:p>
    <w:p w14:paraId="1E15416D" w14:textId="69465821" w:rsidR="001F67AA" w:rsidRDefault="00624474" w:rsidP="00704901">
      <w:pPr>
        <w:pStyle w:val="Paragrafoelenco"/>
        <w:numPr>
          <w:ilvl w:val="0"/>
          <w:numId w:val="68"/>
        </w:numPr>
      </w:pPr>
      <w:r>
        <w:t>The workflow document is open  (</w:t>
      </w:r>
      <w:r w:rsidRPr="00FB69F2">
        <w:rPr>
          <w:rFonts w:ascii="Courier" w:hAnsi="Courier"/>
          <w:b/>
        </w:rPr>
        <w:t>WorkflowDocument/workflowStatus</w:t>
      </w:r>
      <w:r>
        <w:t xml:space="preserve">=”OPEN”) and </w:t>
      </w:r>
      <w:r w:rsidR="000B037B" w:rsidRPr="00704901">
        <w:rPr>
          <w:b/>
        </w:rPr>
        <w:t>t</w:t>
      </w:r>
      <w:r w:rsidR="001F67AA">
        <w:t>he HT Perform task has been claimed by the performer but not completed yet (</w:t>
      </w:r>
      <w:r w:rsidR="001F67AA" w:rsidRPr="00704901">
        <w:rPr>
          <w:rFonts w:ascii="Courier" w:hAnsi="Courier"/>
          <w:b/>
        </w:rPr>
        <w:t>WorkflowDocument/TaskList/XDWTask/taskData/taskDetails/status</w:t>
      </w:r>
      <w:r w:rsidR="001F67AA">
        <w:t xml:space="preserve">=”IN_PROGRESS” </w:t>
      </w:r>
      <w:r w:rsidR="001F67AA" w:rsidRPr="00855164">
        <w:t>and</w:t>
      </w:r>
      <w:r w:rsidR="001F67AA" w:rsidRPr="00704901">
        <w:rPr>
          <w:b/>
        </w:rPr>
        <w:t xml:space="preserve"> </w:t>
      </w:r>
      <w:r w:rsidR="001F67AA" w:rsidRPr="00704901">
        <w:rPr>
          <w:rFonts w:ascii="Courier" w:hAnsi="Courier"/>
          <w:b/>
        </w:rPr>
        <w:t>WorkflowDocument/TaskList/XDWTask/taskData/taskDetails/taskType</w:t>
      </w:r>
      <w:r w:rsidR="001F67AA">
        <w:t>=”HTPerform”).</w:t>
      </w:r>
    </w:p>
    <w:p w14:paraId="4AD0277F" w14:textId="77777777" w:rsidR="001F67AA" w:rsidRDefault="001F67AA" w:rsidP="008D138B"/>
    <w:p w14:paraId="5CC90DE4" w14:textId="6FD68A92" w:rsidR="008D138B" w:rsidRDefault="008D138B" w:rsidP="008D138B">
      <w:pPr>
        <w:pStyle w:val="Titolo5"/>
        <w:numPr>
          <w:ilvl w:val="0"/>
          <w:numId w:val="0"/>
        </w:numPr>
        <w:rPr>
          <w:noProof w:val="0"/>
        </w:rPr>
      </w:pPr>
      <w:bookmarkStart w:id="144" w:name="_Toc321132941"/>
      <w:r w:rsidRPr="000807AC">
        <w:rPr>
          <w:noProof w:val="0"/>
        </w:rPr>
        <w:t>3.</w:t>
      </w:r>
      <w:r w:rsidR="00A83082">
        <w:rPr>
          <w:noProof w:val="0"/>
        </w:rPr>
        <w:t>Z1</w:t>
      </w:r>
      <w:r w:rsidRPr="000807AC">
        <w:rPr>
          <w:noProof w:val="0"/>
        </w:rPr>
        <w:t>.4.1.2 Message Semantics</w:t>
      </w:r>
      <w:bookmarkEnd w:id="144"/>
    </w:p>
    <w:p w14:paraId="2826BC2C" w14:textId="430DF650" w:rsidR="008D138B" w:rsidRDefault="008D138B" w:rsidP="008D138B">
      <w:pPr>
        <w:pStyle w:val="Corpodeltesto"/>
      </w:pPr>
      <w:r>
        <w:t xml:space="preserve">This message is a Provide and Register Document Set-b Request message. This message shall comply with the message semantics defined for the Provide and Register Document Set-b Request message ITI TF-2b:3.41.4.1.2. The </w:t>
      </w:r>
      <w:r w:rsidR="000871CE">
        <w:t xml:space="preserve">HT Requester or HT Manager </w:t>
      </w:r>
      <w:r>
        <w:t>actor is the</w:t>
      </w:r>
      <w:r w:rsidRPr="00B60EB2">
        <w:t xml:space="preserve"> Document Source</w:t>
      </w:r>
      <w:r>
        <w:t xml:space="preserve">.  </w:t>
      </w:r>
    </w:p>
    <w:p w14:paraId="203DD065" w14:textId="77777777" w:rsidR="00A83082" w:rsidRDefault="00A83082" w:rsidP="00A83082">
      <w:pPr>
        <w:pStyle w:val="Corpodeltesto"/>
      </w:pPr>
      <w:r>
        <w:t>This section defines:</w:t>
      </w:r>
    </w:p>
    <w:p w14:paraId="7E706531" w14:textId="01C98915" w:rsidR="00A83082" w:rsidRDefault="00131CD7" w:rsidP="00A83082">
      <w:pPr>
        <w:pStyle w:val="Corpodeltesto"/>
        <w:numPr>
          <w:ilvl w:val="0"/>
          <w:numId w:val="37"/>
        </w:numPr>
      </w:pPr>
      <w:r>
        <w:t xml:space="preserve">The </w:t>
      </w:r>
      <w:r w:rsidR="00A83082">
        <w:t>Heart Team Workflow Document Content submitted in the Provide and Register.  See Section 3.Z1.4.1.2.1.</w:t>
      </w:r>
    </w:p>
    <w:p w14:paraId="38E6F2FA" w14:textId="2C2FFADB" w:rsidR="00A83082" w:rsidRDefault="00A83082" w:rsidP="00A83082">
      <w:pPr>
        <w:pStyle w:val="Corpodeltesto"/>
        <w:numPr>
          <w:ilvl w:val="0"/>
          <w:numId w:val="37"/>
        </w:numPr>
      </w:pPr>
      <w:r>
        <w:t>The Document Sharing Metadata requirements for the Submission Set and Document Entry.  See Section 3.Z1.4.1.2.3.</w:t>
      </w:r>
    </w:p>
    <w:p w14:paraId="0C9700CC" w14:textId="77777777" w:rsidR="008D138B" w:rsidRDefault="008D138B" w:rsidP="008D138B">
      <w:pPr>
        <w:pStyle w:val="Corpodeltesto"/>
      </w:pPr>
    </w:p>
    <w:p w14:paraId="18065014" w14:textId="6F025FB9" w:rsidR="008D138B" w:rsidRDefault="00A83082" w:rsidP="008D138B">
      <w:pPr>
        <w:pStyle w:val="Titolo5"/>
        <w:numPr>
          <w:ilvl w:val="0"/>
          <w:numId w:val="0"/>
        </w:numPr>
      </w:pPr>
      <w:bookmarkStart w:id="145" w:name="_Toc321132942"/>
      <w:r>
        <w:t>3.Z1</w:t>
      </w:r>
      <w:r w:rsidR="008D138B">
        <w:t>.4.1.2.1</w:t>
      </w:r>
      <w:r w:rsidR="008D138B" w:rsidRPr="00322355">
        <w:t xml:space="preserve"> </w:t>
      </w:r>
      <w:r>
        <w:t>Heart Team</w:t>
      </w:r>
      <w:r w:rsidR="008D138B">
        <w:t xml:space="preserve"> Workflow Document</w:t>
      </w:r>
      <w:r w:rsidR="008D138B" w:rsidRPr="00322355">
        <w:t xml:space="preserve"> Content Requirements</w:t>
      </w:r>
      <w:bookmarkEnd w:id="145"/>
    </w:p>
    <w:p w14:paraId="453ACB0F" w14:textId="3711F840" w:rsidR="008D138B" w:rsidRPr="00F909C6" w:rsidRDefault="008D138B" w:rsidP="008D138B">
      <w:pPr>
        <w:pStyle w:val="Corpodeltesto"/>
      </w:pPr>
      <w:r w:rsidRPr="004A542A">
        <w:t xml:space="preserve">The Workflow Document is updated by the </w:t>
      </w:r>
      <w:r w:rsidR="00A83082">
        <w:t>HT</w:t>
      </w:r>
      <w:r>
        <w:t xml:space="preserve"> Requester or the </w:t>
      </w:r>
      <w:r w:rsidR="00A83082">
        <w:t>HT Manager</w:t>
      </w:r>
      <w:r>
        <w:t xml:space="preserve"> Actor</w:t>
      </w:r>
      <w:r w:rsidRPr="004A542A">
        <w:t>.</w:t>
      </w:r>
    </w:p>
    <w:p w14:paraId="7B8CD656" w14:textId="4319ABD7" w:rsidR="008D138B" w:rsidRPr="001D1D9D" w:rsidRDefault="00A83082" w:rsidP="008D138B">
      <w:pPr>
        <w:pStyle w:val="Titolo5"/>
        <w:numPr>
          <w:ilvl w:val="0"/>
          <w:numId w:val="0"/>
        </w:numPr>
      </w:pPr>
      <w:bookmarkStart w:id="146" w:name="_Toc321132943"/>
      <w:r>
        <w:t>3.Z1</w:t>
      </w:r>
      <w:r w:rsidR="008D138B">
        <w:t>.4.1.2.1</w:t>
      </w:r>
      <w:r w:rsidR="008D138B" w:rsidRPr="001D1D9D">
        <w:t xml:space="preserve">.1 Workflow Document </w:t>
      </w:r>
      <w:r w:rsidR="008D138B">
        <w:t>Elements</w:t>
      </w:r>
      <w:bookmarkEnd w:id="146"/>
    </w:p>
    <w:p w14:paraId="6507A3EA" w14:textId="4AAFCEEB" w:rsidR="008D138B" w:rsidRDefault="00437C51" w:rsidP="008D138B">
      <w:pPr>
        <w:pStyle w:val="AuthorInstructions"/>
        <w:rPr>
          <w:i w:val="0"/>
        </w:rPr>
      </w:pPr>
      <w:r w:rsidRPr="00437C51">
        <w:rPr>
          <w:i w:val="0"/>
        </w:rPr>
        <w:t>The HT Requester or HT M</w:t>
      </w:r>
      <w:r w:rsidR="008A0C3C" w:rsidRPr="00706C02">
        <w:rPr>
          <w:i w:val="0"/>
        </w:rPr>
        <w:t xml:space="preserve">anager shall update </w:t>
      </w:r>
      <w:r>
        <w:rPr>
          <w:i w:val="0"/>
        </w:rPr>
        <w:t xml:space="preserve">and close </w:t>
      </w:r>
      <w:r w:rsidR="008A0C3C" w:rsidRPr="00706C02">
        <w:rPr>
          <w:i w:val="0"/>
        </w:rPr>
        <w:t>the Heart Team Workflow Document according to the definition of the XDW Workflow Document in ITI TF-3: 5.4.</w:t>
      </w:r>
    </w:p>
    <w:p w14:paraId="10B1F14A" w14:textId="55A1DA8C" w:rsidR="00F114EE" w:rsidRDefault="008A0C3C" w:rsidP="008D138B">
      <w:pPr>
        <w:pStyle w:val="AuthorInstructions"/>
        <w:rPr>
          <w:i w:val="0"/>
        </w:rPr>
      </w:pPr>
      <w:r w:rsidRPr="00706C02">
        <w:rPr>
          <w:i w:val="0"/>
        </w:rPr>
        <w:t>This transaction does</w:t>
      </w:r>
      <w:r w:rsidR="00437C51">
        <w:rPr>
          <w:i w:val="0"/>
        </w:rPr>
        <w:t xml:space="preserve"> </w:t>
      </w:r>
      <w:r w:rsidRPr="00706C02">
        <w:rPr>
          <w:i w:val="0"/>
        </w:rPr>
        <w:t>not require the creation of new tasks within the workflow Document; however it requires</w:t>
      </w:r>
      <w:r w:rsidR="00F114EE">
        <w:rPr>
          <w:i w:val="0"/>
        </w:rPr>
        <w:t>:</w:t>
      </w:r>
    </w:p>
    <w:p w14:paraId="1E62E240" w14:textId="66C57A9C" w:rsidR="00F114EE" w:rsidRDefault="00F114EE" w:rsidP="00704901">
      <w:pPr>
        <w:pStyle w:val="AuthorInstructions"/>
        <w:numPr>
          <w:ilvl w:val="0"/>
          <w:numId w:val="79"/>
        </w:numPr>
        <w:rPr>
          <w:i w:val="0"/>
        </w:rPr>
      </w:pPr>
      <w:r>
        <w:rPr>
          <w:i w:val="0"/>
        </w:rPr>
        <w:t xml:space="preserve">If  </w:t>
      </w:r>
      <w:r w:rsidR="008A0C3C" w:rsidRPr="00706C02">
        <w:rPr>
          <w:i w:val="0"/>
        </w:rPr>
        <w:t xml:space="preserve">HT </w:t>
      </w:r>
      <w:r w:rsidR="00437C51">
        <w:rPr>
          <w:i w:val="0"/>
        </w:rPr>
        <w:t xml:space="preserve">Requester </w:t>
      </w:r>
      <w:r>
        <w:rPr>
          <w:i w:val="0"/>
        </w:rPr>
        <w:t xml:space="preserve">is </w:t>
      </w:r>
      <w:r w:rsidR="00F65E29">
        <w:rPr>
          <w:i w:val="0"/>
        </w:rPr>
        <w:t xml:space="preserve">the </w:t>
      </w:r>
      <w:r w:rsidR="00B2797B">
        <w:rPr>
          <w:i w:val="0"/>
        </w:rPr>
        <w:t xml:space="preserve">sender, </w:t>
      </w:r>
      <w:r>
        <w:rPr>
          <w:i w:val="0"/>
        </w:rPr>
        <w:t xml:space="preserve"> </w:t>
      </w:r>
      <w:r w:rsidR="00437C51" w:rsidRPr="00706C02">
        <w:rPr>
          <w:i w:val="0"/>
        </w:rPr>
        <w:t xml:space="preserve">to add a new </w:t>
      </w:r>
      <w:r w:rsidR="00437C51" w:rsidRPr="00706C02">
        <w:rPr>
          <w:b/>
          <w:i w:val="0"/>
        </w:rPr>
        <w:t>taskEvent</w:t>
      </w:r>
      <w:r w:rsidR="00437C51" w:rsidRPr="00706C02">
        <w:rPr>
          <w:i w:val="0"/>
        </w:rPr>
        <w:t xml:space="preserve"> in the </w:t>
      </w:r>
      <w:r w:rsidR="00437C51" w:rsidRPr="00437C51">
        <w:rPr>
          <w:i w:val="0"/>
        </w:rPr>
        <w:t>HT Request</w:t>
      </w:r>
      <w:r>
        <w:rPr>
          <w:i w:val="0"/>
        </w:rPr>
        <w:t xml:space="preserve">. </w:t>
      </w:r>
      <w:r w:rsidRPr="00706C02">
        <w:rPr>
          <w:i w:val="0"/>
        </w:rPr>
        <w:t>See Section 3.Z1.4.1.2.1.1.1.1</w:t>
      </w:r>
    </w:p>
    <w:p w14:paraId="002D642B" w14:textId="7CF27730" w:rsidR="00F114EE" w:rsidRDefault="00F114EE" w:rsidP="00704901">
      <w:pPr>
        <w:pStyle w:val="AuthorInstructions"/>
        <w:numPr>
          <w:ilvl w:val="0"/>
          <w:numId w:val="79"/>
        </w:numPr>
        <w:rPr>
          <w:i w:val="0"/>
        </w:rPr>
      </w:pPr>
      <w:r>
        <w:rPr>
          <w:i w:val="0"/>
        </w:rPr>
        <w:t xml:space="preserve">If  </w:t>
      </w:r>
      <w:r w:rsidRPr="00706C02">
        <w:rPr>
          <w:i w:val="0"/>
        </w:rPr>
        <w:t xml:space="preserve">HT </w:t>
      </w:r>
      <w:r w:rsidR="00F65E29">
        <w:rPr>
          <w:i w:val="0"/>
        </w:rPr>
        <w:t>Manager</w:t>
      </w:r>
      <w:r>
        <w:rPr>
          <w:i w:val="0"/>
        </w:rPr>
        <w:t xml:space="preserve"> is </w:t>
      </w:r>
      <w:r w:rsidR="00F65E29">
        <w:rPr>
          <w:i w:val="0"/>
        </w:rPr>
        <w:t xml:space="preserve">the </w:t>
      </w:r>
      <w:r>
        <w:rPr>
          <w:i w:val="0"/>
        </w:rPr>
        <w:t>sender and:</w:t>
      </w:r>
    </w:p>
    <w:p w14:paraId="48F586E2" w14:textId="2AC08FA7" w:rsidR="00F114EE" w:rsidRDefault="00F114EE" w:rsidP="00704901">
      <w:pPr>
        <w:pStyle w:val="AuthorInstructions"/>
        <w:numPr>
          <w:ilvl w:val="1"/>
          <w:numId w:val="79"/>
        </w:numPr>
        <w:rPr>
          <w:i w:val="0"/>
        </w:rPr>
      </w:pPr>
      <w:r>
        <w:rPr>
          <w:i w:val="0"/>
        </w:rPr>
        <w:t>Pre-condition is 3</w:t>
      </w:r>
      <w:r w:rsidR="00B2797B">
        <w:rPr>
          <w:i w:val="0"/>
        </w:rPr>
        <w:t xml:space="preserve">, </w:t>
      </w:r>
      <w:r w:rsidRPr="00706C02">
        <w:rPr>
          <w:i w:val="0"/>
        </w:rPr>
        <w:t xml:space="preserve">to add a new </w:t>
      </w:r>
      <w:r w:rsidRPr="00706C02">
        <w:rPr>
          <w:b/>
          <w:i w:val="0"/>
        </w:rPr>
        <w:t>taskEvent</w:t>
      </w:r>
      <w:r w:rsidRPr="00706C02">
        <w:rPr>
          <w:i w:val="0"/>
        </w:rPr>
        <w:t xml:space="preserve"> in the </w:t>
      </w:r>
      <w:r w:rsidR="00437C51" w:rsidRPr="00706C02">
        <w:rPr>
          <w:i w:val="0"/>
        </w:rPr>
        <w:t xml:space="preserve"> </w:t>
      </w:r>
      <w:r w:rsidR="00E948C3">
        <w:rPr>
          <w:i w:val="0"/>
        </w:rPr>
        <w:t>HT Lead</w:t>
      </w:r>
      <w:r>
        <w:rPr>
          <w:i w:val="0"/>
        </w:rPr>
        <w:t xml:space="preserve">. </w:t>
      </w:r>
      <w:r w:rsidRPr="00706C02">
        <w:rPr>
          <w:i w:val="0"/>
        </w:rPr>
        <w:t>See Section 3.Z1.4.1.2.1.1.1.</w:t>
      </w:r>
      <w:r>
        <w:rPr>
          <w:i w:val="0"/>
        </w:rPr>
        <w:t>2</w:t>
      </w:r>
    </w:p>
    <w:p w14:paraId="50586316" w14:textId="18CB175F" w:rsidR="00F114EE" w:rsidRPr="00384CC5" w:rsidRDefault="00F114EE" w:rsidP="00704901">
      <w:pPr>
        <w:pStyle w:val="AuthorInstructions"/>
        <w:numPr>
          <w:ilvl w:val="1"/>
          <w:numId w:val="79"/>
        </w:numPr>
        <w:rPr>
          <w:i w:val="0"/>
        </w:rPr>
      </w:pPr>
      <w:r>
        <w:rPr>
          <w:i w:val="0"/>
        </w:rPr>
        <w:t>P</w:t>
      </w:r>
      <w:r w:rsidRPr="00F114EE">
        <w:rPr>
          <w:i w:val="0"/>
        </w:rPr>
        <w:t>re-</w:t>
      </w:r>
      <w:r w:rsidR="00B2797B">
        <w:rPr>
          <w:i w:val="0"/>
        </w:rPr>
        <w:t>condition is 4,</w:t>
      </w:r>
      <w:r w:rsidRPr="00F114EE">
        <w:rPr>
          <w:i w:val="0"/>
        </w:rPr>
        <w:t xml:space="preserve"> to add a new </w:t>
      </w:r>
      <w:r w:rsidRPr="00F114EE">
        <w:rPr>
          <w:b/>
          <w:i w:val="0"/>
        </w:rPr>
        <w:t>taskEvent</w:t>
      </w:r>
      <w:r w:rsidRPr="00F114EE">
        <w:rPr>
          <w:i w:val="0"/>
        </w:rPr>
        <w:t xml:space="preserve"> in the  HT Perform. </w:t>
      </w:r>
      <w:r w:rsidRPr="00624474">
        <w:rPr>
          <w:i w:val="0"/>
        </w:rPr>
        <w:t>See Section 3.Z1.4.1.2.1.1.1.3</w:t>
      </w:r>
    </w:p>
    <w:p w14:paraId="71283FD1" w14:textId="1185271A" w:rsidR="008D138B" w:rsidRDefault="00437C51" w:rsidP="008D138B">
      <w:pPr>
        <w:pStyle w:val="AuthorInstructions"/>
        <w:rPr>
          <w:i w:val="0"/>
        </w:rPr>
      </w:pPr>
      <w:r w:rsidRPr="0070073A">
        <w:rPr>
          <w:rFonts w:ascii="Courier" w:hAnsi="Courier"/>
          <w:b/>
          <w:i w:val="0"/>
        </w:rPr>
        <w:t>&lt;WorkflowStatus&gt;</w:t>
      </w:r>
      <w:r>
        <w:rPr>
          <w:i w:val="0"/>
        </w:rPr>
        <w:t xml:space="preserve"> shall be set to “CLOSED”. </w:t>
      </w:r>
    </w:p>
    <w:p w14:paraId="30251FC6" w14:textId="761D038C" w:rsidR="008D138B" w:rsidRPr="001D1D9D" w:rsidRDefault="00A03792" w:rsidP="008D138B">
      <w:pPr>
        <w:pStyle w:val="Titolo5"/>
        <w:numPr>
          <w:ilvl w:val="0"/>
          <w:numId w:val="0"/>
        </w:numPr>
      </w:pPr>
      <w:bookmarkStart w:id="147" w:name="_Toc321132944"/>
      <w:r>
        <w:t>3.Z1</w:t>
      </w:r>
      <w:r w:rsidR="008D138B">
        <w:t>.4.1.2.1</w:t>
      </w:r>
      <w:r w:rsidR="008D138B" w:rsidRPr="001D1D9D">
        <w:t>.</w:t>
      </w:r>
      <w:r w:rsidR="008D138B">
        <w:t>1.1.1</w:t>
      </w:r>
      <w:r w:rsidR="008D138B" w:rsidRPr="001D1D9D">
        <w:t xml:space="preserve"> </w:t>
      </w:r>
      <w:bookmarkEnd w:id="147"/>
      <w:r w:rsidR="00DE2BC0">
        <w:t>XDW Task “HT Requester”</w:t>
      </w:r>
    </w:p>
    <w:p w14:paraId="1F857DB0" w14:textId="3C219674" w:rsidR="008D138B" w:rsidRDefault="008D138B" w:rsidP="008D138B">
      <w:pPr>
        <w:pStyle w:val="AuthorInstructions"/>
        <w:rPr>
          <w:i w:val="0"/>
        </w:rPr>
      </w:pPr>
      <w:r>
        <w:rPr>
          <w:i w:val="0"/>
        </w:rPr>
        <w:t xml:space="preserve">The </w:t>
      </w:r>
      <w:r w:rsidR="00A03792">
        <w:rPr>
          <w:i w:val="0"/>
        </w:rPr>
        <w:t>HT</w:t>
      </w:r>
      <w:r>
        <w:rPr>
          <w:i w:val="0"/>
        </w:rPr>
        <w:t xml:space="preserve"> Requester shall add a </w:t>
      </w:r>
      <w:r w:rsidRPr="00137137">
        <w:rPr>
          <w:rFonts w:ascii="Courier" w:hAnsi="Courier"/>
          <w:b/>
          <w:i w:val="0"/>
        </w:rPr>
        <w:t>&lt;taskEvent&gt;</w:t>
      </w:r>
      <w:r>
        <w:rPr>
          <w:i w:val="0"/>
        </w:rPr>
        <w:t xml:space="preserve"> element with status “FAILED” as child element to </w:t>
      </w:r>
      <w:r w:rsidRPr="008F50FF">
        <w:rPr>
          <w:i w:val="0"/>
        </w:rPr>
        <w:t xml:space="preserve">the </w:t>
      </w:r>
      <w:r w:rsidR="00A03792">
        <w:rPr>
          <w:i w:val="0"/>
        </w:rPr>
        <w:t>HT Request</w:t>
      </w:r>
      <w:r>
        <w:rPr>
          <w:i w:val="0"/>
        </w:rPr>
        <w:t xml:space="preserve"> </w:t>
      </w:r>
      <w:r w:rsidRPr="00137137">
        <w:rPr>
          <w:rFonts w:ascii="Courier" w:hAnsi="Courier"/>
          <w:b/>
          <w:i w:val="0"/>
        </w:rPr>
        <w:t>&lt;XDWTask&gt;</w:t>
      </w:r>
      <w:r>
        <w:rPr>
          <w:i w:val="0"/>
        </w:rPr>
        <w:t xml:space="preserve"> and add a child element </w:t>
      </w:r>
      <w:r w:rsidRPr="0070073A">
        <w:rPr>
          <w:rFonts w:ascii="Courier" w:hAnsi="Courier"/>
          <w:b/>
          <w:i w:val="0"/>
        </w:rPr>
        <w:t>taskData/</w:t>
      </w:r>
      <w:r>
        <w:rPr>
          <w:rFonts w:ascii="Courier" w:hAnsi="Courier"/>
          <w:b/>
          <w:i w:val="0"/>
        </w:rPr>
        <w:t>comments</w:t>
      </w:r>
      <w:r w:rsidDel="00A4331D">
        <w:rPr>
          <w:i w:val="0"/>
        </w:rPr>
        <w:t xml:space="preserve"> </w:t>
      </w:r>
      <w:r>
        <w:rPr>
          <w:i w:val="0"/>
        </w:rPr>
        <w:t>to record reasons for the failure.</w:t>
      </w:r>
    </w:p>
    <w:p w14:paraId="23BF4148" w14:textId="15E40E46" w:rsidR="00E948C3" w:rsidRPr="00437C51" w:rsidRDefault="00E948C3" w:rsidP="00E948C3">
      <w:pPr>
        <w:pStyle w:val="Titolo5"/>
        <w:numPr>
          <w:ilvl w:val="0"/>
          <w:numId w:val="0"/>
        </w:numPr>
      </w:pPr>
      <w:r>
        <w:t>3.Z1.4.1.2.1</w:t>
      </w:r>
      <w:r w:rsidRPr="001D1D9D">
        <w:t>.</w:t>
      </w:r>
      <w:r>
        <w:t>1.1.2</w:t>
      </w:r>
      <w:r w:rsidRPr="001D1D9D">
        <w:t xml:space="preserve"> </w:t>
      </w:r>
      <w:r>
        <w:t xml:space="preserve">XDW Task “HT </w:t>
      </w:r>
      <w:r w:rsidR="005E272B">
        <w:t>Lead</w:t>
      </w:r>
      <w:r>
        <w:t>”</w:t>
      </w:r>
    </w:p>
    <w:p w14:paraId="75CDA9E4" w14:textId="1C7E2524" w:rsidR="00E948C3" w:rsidRDefault="00E948C3" w:rsidP="008D138B">
      <w:pPr>
        <w:pStyle w:val="AuthorInstructions"/>
        <w:rPr>
          <w:i w:val="0"/>
        </w:rPr>
      </w:pPr>
      <w:r>
        <w:rPr>
          <w:i w:val="0"/>
        </w:rPr>
        <w:t xml:space="preserve">The HT Manager shall add a </w:t>
      </w:r>
      <w:r w:rsidRPr="00137137">
        <w:rPr>
          <w:rFonts w:ascii="Courier" w:hAnsi="Courier"/>
          <w:b/>
          <w:i w:val="0"/>
        </w:rPr>
        <w:t>&lt;taskEvent&gt;</w:t>
      </w:r>
      <w:r>
        <w:rPr>
          <w:i w:val="0"/>
        </w:rPr>
        <w:t xml:space="preserve"> element with status “FAILED” as child element to the HT Lead </w:t>
      </w:r>
      <w:r w:rsidRPr="00137137">
        <w:rPr>
          <w:rFonts w:ascii="Courier" w:hAnsi="Courier"/>
          <w:b/>
          <w:i w:val="0"/>
        </w:rPr>
        <w:t>&lt;XDWTask&gt;</w:t>
      </w:r>
      <w:r>
        <w:rPr>
          <w:i w:val="0"/>
        </w:rPr>
        <w:t xml:space="preserve"> and add a child element </w:t>
      </w:r>
      <w:r w:rsidRPr="0070073A">
        <w:rPr>
          <w:rFonts w:ascii="Courier" w:hAnsi="Courier"/>
          <w:b/>
          <w:i w:val="0"/>
        </w:rPr>
        <w:t>taskData/</w:t>
      </w:r>
      <w:r>
        <w:rPr>
          <w:rFonts w:ascii="Courier" w:hAnsi="Courier"/>
          <w:b/>
          <w:i w:val="0"/>
        </w:rPr>
        <w:t>comments</w:t>
      </w:r>
      <w:r w:rsidDel="00A4331D">
        <w:rPr>
          <w:i w:val="0"/>
        </w:rPr>
        <w:t xml:space="preserve"> </w:t>
      </w:r>
      <w:r>
        <w:rPr>
          <w:i w:val="0"/>
        </w:rPr>
        <w:t>to record reasons for the failure.</w:t>
      </w:r>
    </w:p>
    <w:p w14:paraId="2181B0E7" w14:textId="2FB95351" w:rsidR="00437C51" w:rsidRPr="00437C51" w:rsidRDefault="00437C51" w:rsidP="00706C02">
      <w:pPr>
        <w:pStyle w:val="Titolo5"/>
        <w:numPr>
          <w:ilvl w:val="0"/>
          <w:numId w:val="0"/>
        </w:numPr>
      </w:pPr>
      <w:r>
        <w:t>3.Z1.4.1.2.1</w:t>
      </w:r>
      <w:r w:rsidRPr="001D1D9D">
        <w:t>.</w:t>
      </w:r>
      <w:r>
        <w:t>1.1.</w:t>
      </w:r>
      <w:r w:rsidR="00E948C3">
        <w:t>3</w:t>
      </w:r>
      <w:r w:rsidRPr="001D1D9D">
        <w:t xml:space="preserve"> </w:t>
      </w:r>
      <w:r>
        <w:t>XDW Task “HT Perform”</w:t>
      </w:r>
    </w:p>
    <w:p w14:paraId="5F33973C" w14:textId="418DC402" w:rsidR="008D138B" w:rsidRDefault="008D138B" w:rsidP="008D138B">
      <w:pPr>
        <w:pStyle w:val="AuthorInstructions"/>
        <w:rPr>
          <w:i w:val="0"/>
        </w:rPr>
      </w:pPr>
      <w:r>
        <w:rPr>
          <w:i w:val="0"/>
        </w:rPr>
        <w:t xml:space="preserve">The </w:t>
      </w:r>
      <w:r w:rsidR="00A03792">
        <w:rPr>
          <w:i w:val="0"/>
        </w:rPr>
        <w:t xml:space="preserve">HT Manager </w:t>
      </w:r>
      <w:r>
        <w:rPr>
          <w:i w:val="0"/>
        </w:rPr>
        <w:t xml:space="preserve">shall add a </w:t>
      </w:r>
      <w:r w:rsidRPr="00137137">
        <w:rPr>
          <w:rFonts w:ascii="Courier" w:hAnsi="Courier"/>
          <w:b/>
          <w:i w:val="0"/>
        </w:rPr>
        <w:t>&lt;taskEvent&gt;</w:t>
      </w:r>
      <w:r>
        <w:rPr>
          <w:i w:val="0"/>
        </w:rPr>
        <w:t xml:space="preserve"> element with status “FAILED” as child element to the </w:t>
      </w:r>
      <w:r w:rsidR="00A03792">
        <w:rPr>
          <w:i w:val="0"/>
        </w:rPr>
        <w:t>HT Perform</w:t>
      </w:r>
      <w:r>
        <w:rPr>
          <w:i w:val="0"/>
        </w:rPr>
        <w:t xml:space="preserve"> </w:t>
      </w:r>
      <w:r w:rsidRPr="00137137">
        <w:rPr>
          <w:rFonts w:ascii="Courier" w:hAnsi="Courier"/>
          <w:b/>
          <w:i w:val="0"/>
        </w:rPr>
        <w:t>&lt;XDWTask&gt;</w:t>
      </w:r>
      <w:r>
        <w:rPr>
          <w:i w:val="0"/>
        </w:rPr>
        <w:t xml:space="preserve"> and add a child element </w:t>
      </w:r>
      <w:r w:rsidRPr="0070073A">
        <w:rPr>
          <w:rFonts w:ascii="Courier" w:hAnsi="Courier"/>
          <w:b/>
          <w:i w:val="0"/>
        </w:rPr>
        <w:t>taskData/</w:t>
      </w:r>
      <w:r>
        <w:rPr>
          <w:rFonts w:ascii="Courier" w:hAnsi="Courier"/>
          <w:b/>
          <w:i w:val="0"/>
        </w:rPr>
        <w:t>comments</w:t>
      </w:r>
      <w:r w:rsidDel="00A4331D">
        <w:rPr>
          <w:i w:val="0"/>
        </w:rPr>
        <w:t xml:space="preserve"> </w:t>
      </w:r>
      <w:r>
        <w:rPr>
          <w:i w:val="0"/>
        </w:rPr>
        <w:t>to record reasons for the failure.</w:t>
      </w:r>
    </w:p>
    <w:p w14:paraId="593DD1E1" w14:textId="77777777" w:rsidR="008D138B" w:rsidRDefault="008D138B" w:rsidP="008D138B">
      <w:pPr>
        <w:pStyle w:val="Corpodeltesto"/>
      </w:pPr>
    </w:p>
    <w:p w14:paraId="33A992F5" w14:textId="585CF818" w:rsidR="008D138B" w:rsidRDefault="008D138B" w:rsidP="008D138B">
      <w:pPr>
        <w:pStyle w:val="Titolo5"/>
        <w:numPr>
          <w:ilvl w:val="0"/>
          <w:numId w:val="0"/>
        </w:numPr>
        <w:rPr>
          <w:noProof w:val="0"/>
        </w:rPr>
      </w:pPr>
      <w:bookmarkStart w:id="148" w:name="_Toc321132945"/>
      <w:r w:rsidRPr="000807AC">
        <w:rPr>
          <w:noProof w:val="0"/>
        </w:rPr>
        <w:lastRenderedPageBreak/>
        <w:t>3.</w:t>
      </w:r>
      <w:r w:rsidR="00B74F68">
        <w:rPr>
          <w:noProof w:val="0"/>
        </w:rPr>
        <w:t>Z1</w:t>
      </w:r>
      <w:r w:rsidRPr="000807AC">
        <w:rPr>
          <w:noProof w:val="0"/>
        </w:rPr>
        <w:t>.4.1.2</w:t>
      </w:r>
      <w:r>
        <w:rPr>
          <w:noProof w:val="0"/>
        </w:rPr>
        <w:t>.2</w:t>
      </w:r>
      <w:r w:rsidRPr="000807AC">
        <w:rPr>
          <w:noProof w:val="0"/>
        </w:rPr>
        <w:t xml:space="preserve"> </w:t>
      </w:r>
      <w:r>
        <w:rPr>
          <w:noProof w:val="0"/>
        </w:rPr>
        <w:t>Document Sharing Metadata requirements</w:t>
      </w:r>
      <w:bookmarkEnd w:id="148"/>
    </w:p>
    <w:p w14:paraId="0B77A244" w14:textId="77777777" w:rsidR="008D138B" w:rsidRDefault="008D138B" w:rsidP="008D138B">
      <w:pPr>
        <w:pStyle w:val="Corpodeltesto"/>
      </w:pPr>
      <w:r>
        <w:t>Document metadata for this transaction shall comply with the requirements in ITI TF-3:4 “Metadata used in Document Sharing Profiles”.</w:t>
      </w:r>
    </w:p>
    <w:p w14:paraId="0798B557" w14:textId="4C06F614" w:rsidR="008D138B" w:rsidRDefault="008D138B" w:rsidP="008D138B">
      <w:pPr>
        <w:pStyle w:val="Corpodeltesto"/>
      </w:pPr>
      <w:r>
        <w:t xml:space="preserve">This section specifies additional Document Sharing Metadata requirements for the </w:t>
      </w:r>
      <w:r w:rsidR="00B91F51">
        <w:t>Heart Team</w:t>
      </w:r>
      <w:r>
        <w:t>Workflow Document.</w:t>
      </w:r>
    </w:p>
    <w:p w14:paraId="08718BA6" w14:textId="29A5840C" w:rsidR="008D138B" w:rsidRDefault="008D138B" w:rsidP="008D138B">
      <w:pPr>
        <w:pStyle w:val="Corpodeltesto"/>
      </w:pPr>
      <w:r>
        <w:t xml:space="preserve">The </w:t>
      </w:r>
      <w:r w:rsidRPr="007B5F8C">
        <w:rPr>
          <w:b/>
        </w:rPr>
        <w:t xml:space="preserve">DocumentEntry metadata of the </w:t>
      </w:r>
      <w:r w:rsidR="00B74F68">
        <w:rPr>
          <w:b/>
        </w:rPr>
        <w:t>Heart Team</w:t>
      </w:r>
      <w:r>
        <w:rPr>
          <w:b/>
        </w:rPr>
        <w:t xml:space="preserve"> </w:t>
      </w:r>
      <w:r w:rsidRPr="007B5F8C">
        <w:rPr>
          <w:b/>
        </w:rPr>
        <w:t>Workflow Document</w:t>
      </w:r>
      <w:r>
        <w:t xml:space="preserve"> shall meet the following constraints:</w:t>
      </w:r>
    </w:p>
    <w:p w14:paraId="070705E6" w14:textId="77777777" w:rsidR="008D138B" w:rsidRDefault="008D138B" w:rsidP="008D138B">
      <w:pPr>
        <w:pStyle w:val="Corpodeltesto"/>
        <w:numPr>
          <w:ilvl w:val="0"/>
          <w:numId w:val="41"/>
        </w:numPr>
        <w:ind w:left="900"/>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3379EA93" w14:textId="77777777" w:rsidR="008D138B" w:rsidRDefault="008D138B" w:rsidP="008D138B">
      <w:pPr>
        <w:pStyle w:val="Corpodeltesto"/>
        <w:numPr>
          <w:ilvl w:val="0"/>
          <w:numId w:val="41"/>
        </w:numPr>
        <w:ind w:left="1800"/>
      </w:pPr>
      <w:r>
        <w:t>A single entry of eventCodeList metadata shall convey the status (CLOSED) of the workflow: code = “</w:t>
      </w:r>
      <w:r w:rsidRPr="00B1774E">
        <w:t>urn:ihe:iti:xdw:2011:eventCode:</w:t>
      </w:r>
      <w:r>
        <w:t>closed” codingScheme=”</w:t>
      </w:r>
      <w:r w:rsidRPr="00B1774E">
        <w:t xml:space="preserve"> 1.3.6.1.4.1.19376.1.2.3</w:t>
      </w:r>
      <w:r>
        <w:t>”</w:t>
      </w:r>
    </w:p>
    <w:p w14:paraId="6728CEB5" w14:textId="77777777" w:rsidR="008D138B" w:rsidRDefault="008D138B" w:rsidP="008D138B">
      <w:pPr>
        <w:pStyle w:val="Corpodeltesto"/>
        <w:numPr>
          <w:ilvl w:val="0"/>
          <w:numId w:val="41"/>
        </w:numPr>
        <w:ind w:left="1800"/>
      </w:pPr>
      <w:r>
        <w:t>A single entry of the eventCodeList metadata shall convey the status of the updated task.  The value shall be one of:</w:t>
      </w:r>
    </w:p>
    <w:p w14:paraId="238EF6A2" w14:textId="716B6B51" w:rsidR="008D138B" w:rsidRDefault="008316E4" w:rsidP="008D138B">
      <w:pPr>
        <w:pStyle w:val="Corpodeltesto"/>
        <w:numPr>
          <w:ilvl w:val="1"/>
          <w:numId w:val="41"/>
        </w:numPr>
        <w:ind w:left="2520"/>
      </w:pPr>
      <w:r>
        <w:t xml:space="preserve">If sender is an HT Requester, </w:t>
      </w:r>
      <w:r w:rsidR="008D138B">
        <w:t>code=”urn:ihe:</w:t>
      </w:r>
      <w:r w:rsidR="006C2A49">
        <w:t>pcc:xcht</w:t>
      </w:r>
      <w:r w:rsidR="008D138B">
        <w:t>-wd:2015:eventCodeTaskStatus:</w:t>
      </w:r>
      <w:r w:rsidR="00B74F68">
        <w:t>HTRequest</w:t>
      </w:r>
      <w:r w:rsidR="008D138B">
        <w:t>Failed” codingScheme=”1.3.6.1.4.1.19376.1.2.1”</w:t>
      </w:r>
    </w:p>
    <w:p w14:paraId="0521EBAE" w14:textId="78C6A7F8" w:rsidR="00F71C05" w:rsidRDefault="00F71C05" w:rsidP="00706C02">
      <w:pPr>
        <w:pStyle w:val="Corpodeltesto"/>
        <w:ind w:left="2520"/>
      </w:pPr>
      <w:r>
        <w:t>OR</w:t>
      </w:r>
    </w:p>
    <w:p w14:paraId="3E986883" w14:textId="5F9940D9" w:rsidR="008D138B" w:rsidRDefault="008316E4" w:rsidP="008D138B">
      <w:pPr>
        <w:pStyle w:val="Corpodeltesto"/>
        <w:numPr>
          <w:ilvl w:val="1"/>
          <w:numId w:val="41"/>
        </w:numPr>
        <w:ind w:left="2520"/>
      </w:pPr>
      <w:r>
        <w:t xml:space="preserve">If sender is an HT Manager, </w:t>
      </w:r>
      <w:r w:rsidR="008D138B">
        <w:t>code=”urn:ihe:</w:t>
      </w:r>
      <w:r w:rsidR="006C2A49">
        <w:t>pcc:xcht</w:t>
      </w:r>
      <w:r w:rsidR="008D138B">
        <w:t>-wd:2015:eventCodeTaskStatus:</w:t>
      </w:r>
      <w:r w:rsidR="00EB719A">
        <w:t>HTLeadFailed</w:t>
      </w:r>
      <w:r w:rsidR="008D138B">
        <w:t>” codingScheme=”1.3.6.1.4.1.19376.1.2.1”</w:t>
      </w:r>
    </w:p>
    <w:p w14:paraId="37BD3484" w14:textId="77777777" w:rsidR="00EB719A" w:rsidRDefault="00EB719A" w:rsidP="00EB719A">
      <w:pPr>
        <w:pStyle w:val="Corpodeltesto"/>
        <w:ind w:left="2520"/>
      </w:pPr>
      <w:r>
        <w:t>OR</w:t>
      </w:r>
    </w:p>
    <w:p w14:paraId="18380A1A" w14:textId="16FB1286" w:rsidR="00EB719A" w:rsidRDefault="008316E4" w:rsidP="00EB719A">
      <w:pPr>
        <w:pStyle w:val="Corpodeltesto"/>
        <w:numPr>
          <w:ilvl w:val="1"/>
          <w:numId w:val="41"/>
        </w:numPr>
        <w:ind w:left="2520"/>
      </w:pPr>
      <w:r>
        <w:t xml:space="preserve">If sender is an HT Manager, </w:t>
      </w:r>
      <w:r w:rsidR="00EB719A">
        <w:t>code=”urn:ihe:pcc:xcht-wd:2015:eventCodeTaskStatus:HTPerformFailed” codingScheme=”1.3.6.1.4.1.19376.1.2.1”</w:t>
      </w:r>
    </w:p>
    <w:p w14:paraId="77EE4440" w14:textId="77777777" w:rsidR="008D138B" w:rsidRPr="00322355" w:rsidRDefault="008D138B" w:rsidP="008D138B">
      <w:pPr>
        <w:pStyle w:val="AuthorInstructions"/>
        <w:rPr>
          <w:i w:val="0"/>
        </w:rPr>
      </w:pPr>
    </w:p>
    <w:p w14:paraId="0ABD4337" w14:textId="3EDE41FD" w:rsidR="008D138B" w:rsidRPr="000807AC" w:rsidRDefault="00AA1495" w:rsidP="008D138B">
      <w:pPr>
        <w:pStyle w:val="Titolo5"/>
        <w:numPr>
          <w:ilvl w:val="0"/>
          <w:numId w:val="0"/>
        </w:numPr>
        <w:rPr>
          <w:noProof w:val="0"/>
        </w:rPr>
      </w:pPr>
      <w:bookmarkStart w:id="149" w:name="_Toc321132946"/>
      <w:r>
        <w:rPr>
          <w:noProof w:val="0"/>
        </w:rPr>
        <w:t>3.Z1.</w:t>
      </w:r>
      <w:r w:rsidR="008D138B" w:rsidRPr="000807AC">
        <w:rPr>
          <w:noProof w:val="0"/>
        </w:rPr>
        <w:t>4.1.3 Expected Actions</w:t>
      </w:r>
      <w:bookmarkEnd w:id="149"/>
    </w:p>
    <w:p w14:paraId="19C8411E" w14:textId="77777777" w:rsidR="008D138B" w:rsidRPr="0070073A" w:rsidRDefault="008D138B" w:rsidP="008D138B">
      <w:pPr>
        <w:pStyle w:val="AuthorInstructions"/>
        <w:rPr>
          <w:i w:val="0"/>
        </w:rPr>
      </w:pPr>
      <w:r>
        <w:rPr>
          <w:i w:val="0"/>
        </w:rPr>
        <w:t>The Document Repository actor shall process the Provide and Register Document Set-b Request message as described in ITI</w:t>
      </w:r>
      <w:r w:rsidRPr="0070073A">
        <w:rPr>
          <w:i w:val="0"/>
        </w:rPr>
        <w:t xml:space="preserve"> TF-2b:3.41.4.1.3</w:t>
      </w:r>
      <w:r>
        <w:rPr>
          <w:i w:val="0"/>
        </w:rPr>
        <w:t>.</w:t>
      </w:r>
    </w:p>
    <w:p w14:paraId="3276CEDA" w14:textId="565DA12B" w:rsidR="008D138B" w:rsidRPr="000807AC" w:rsidRDefault="00AA1495" w:rsidP="008D138B">
      <w:pPr>
        <w:pStyle w:val="Titolo4"/>
        <w:numPr>
          <w:ilvl w:val="0"/>
          <w:numId w:val="0"/>
        </w:numPr>
        <w:rPr>
          <w:noProof w:val="0"/>
        </w:rPr>
      </w:pPr>
      <w:bookmarkStart w:id="150" w:name="_Toc321132947"/>
      <w:r>
        <w:rPr>
          <w:noProof w:val="0"/>
        </w:rPr>
        <w:t>3.Z1</w:t>
      </w:r>
      <w:r w:rsidR="008D138B">
        <w:rPr>
          <w:noProof w:val="0"/>
        </w:rPr>
        <w:t>.</w:t>
      </w:r>
      <w:r w:rsidR="008D138B" w:rsidRPr="000807AC">
        <w:rPr>
          <w:noProof w:val="0"/>
        </w:rPr>
        <w:t xml:space="preserve">4.2 </w:t>
      </w:r>
      <w:r w:rsidR="008D138B">
        <w:rPr>
          <w:noProof w:val="0"/>
        </w:rPr>
        <w:t>Provide and Register Document set-b Response</w:t>
      </w:r>
      <w:bookmarkEnd w:id="150"/>
    </w:p>
    <w:p w14:paraId="12EA4875" w14:textId="77777777" w:rsidR="008D138B" w:rsidRPr="000807AC" w:rsidRDefault="008D138B" w:rsidP="008D138B">
      <w:pPr>
        <w:pStyle w:val="AuthorInstructions"/>
      </w:pPr>
      <w:r>
        <w:rPr>
          <w:i w:val="0"/>
        </w:rPr>
        <w:t>This specification does not add additional requirements for the Provide and Register Document Set-b Response message defined in ITI</w:t>
      </w:r>
      <w:r w:rsidRPr="0070073A">
        <w:rPr>
          <w:i w:val="0"/>
        </w:rPr>
        <w:t xml:space="preserve"> TF-2b:3.41.4.2</w:t>
      </w:r>
      <w:r>
        <w:rPr>
          <w:i w:val="0"/>
        </w:rPr>
        <w:t xml:space="preserve">. </w:t>
      </w:r>
    </w:p>
    <w:p w14:paraId="40EA5A04" w14:textId="48BE54E4" w:rsidR="008D138B" w:rsidRPr="000807AC" w:rsidRDefault="00AA1495" w:rsidP="008D138B">
      <w:pPr>
        <w:pStyle w:val="Titolo5"/>
        <w:numPr>
          <w:ilvl w:val="0"/>
          <w:numId w:val="0"/>
        </w:numPr>
        <w:rPr>
          <w:noProof w:val="0"/>
        </w:rPr>
      </w:pPr>
      <w:bookmarkStart w:id="151" w:name="_Toc321132948"/>
      <w:r>
        <w:rPr>
          <w:noProof w:val="0"/>
        </w:rPr>
        <w:lastRenderedPageBreak/>
        <w:t>3.Z1</w:t>
      </w:r>
      <w:r w:rsidR="008D138B" w:rsidRPr="000807AC">
        <w:rPr>
          <w:noProof w:val="0"/>
        </w:rPr>
        <w:t>.4.2.1 Trigger Events</w:t>
      </w:r>
      <w:bookmarkEnd w:id="151"/>
    </w:p>
    <w:p w14:paraId="798C170D"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TF-2b:3.41.4.2</w:t>
      </w:r>
      <w:r>
        <w:rPr>
          <w:i w:val="0"/>
        </w:rPr>
        <w:t>.1</w:t>
      </w:r>
    </w:p>
    <w:p w14:paraId="0E5D587E" w14:textId="27E6EBA8" w:rsidR="008D138B" w:rsidRPr="000807AC" w:rsidRDefault="008D138B" w:rsidP="008D138B">
      <w:pPr>
        <w:pStyle w:val="Titolo5"/>
        <w:numPr>
          <w:ilvl w:val="0"/>
          <w:numId w:val="0"/>
        </w:numPr>
        <w:rPr>
          <w:noProof w:val="0"/>
        </w:rPr>
      </w:pPr>
      <w:bookmarkStart w:id="152" w:name="_Toc321132949"/>
      <w:r w:rsidRPr="000807AC">
        <w:rPr>
          <w:noProof w:val="0"/>
        </w:rPr>
        <w:t>3.</w:t>
      </w:r>
      <w:r w:rsidR="00AA1495">
        <w:rPr>
          <w:noProof w:val="0"/>
        </w:rPr>
        <w:t>Z1</w:t>
      </w:r>
      <w:r w:rsidRPr="000807AC">
        <w:rPr>
          <w:noProof w:val="0"/>
        </w:rPr>
        <w:t>.4.2.2 Message Semantics</w:t>
      </w:r>
      <w:bookmarkEnd w:id="152"/>
    </w:p>
    <w:p w14:paraId="2E189C89"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TF-2b:3.41.4.2</w:t>
      </w:r>
      <w:r>
        <w:rPr>
          <w:i w:val="0"/>
        </w:rPr>
        <w:t>.2</w:t>
      </w:r>
    </w:p>
    <w:p w14:paraId="013A078B" w14:textId="40683C6D" w:rsidR="008D138B" w:rsidRPr="000807AC" w:rsidRDefault="008D138B" w:rsidP="008D138B">
      <w:pPr>
        <w:pStyle w:val="Titolo5"/>
        <w:numPr>
          <w:ilvl w:val="0"/>
          <w:numId w:val="0"/>
        </w:numPr>
        <w:rPr>
          <w:noProof w:val="0"/>
        </w:rPr>
      </w:pPr>
      <w:bookmarkStart w:id="153" w:name="_Toc321132950"/>
      <w:r w:rsidRPr="000807AC">
        <w:rPr>
          <w:noProof w:val="0"/>
        </w:rPr>
        <w:t>3.</w:t>
      </w:r>
      <w:r w:rsidR="00AA1495">
        <w:rPr>
          <w:noProof w:val="0"/>
        </w:rPr>
        <w:t>Z1</w:t>
      </w:r>
      <w:r w:rsidRPr="000807AC">
        <w:rPr>
          <w:noProof w:val="0"/>
        </w:rPr>
        <w:t>.4.2.3 Expected Actions</w:t>
      </w:r>
      <w:bookmarkEnd w:id="153"/>
    </w:p>
    <w:p w14:paraId="2A4015D2" w14:textId="77777777" w:rsidR="008D138B" w:rsidRDefault="008D138B" w:rsidP="008D138B">
      <w:pPr>
        <w:pStyle w:val="AuthorInstructions"/>
        <w:rPr>
          <w:i w:val="0"/>
        </w:rPr>
      </w:pPr>
      <w:r w:rsidRPr="00E17DE9">
        <w:rPr>
          <w:i w:val="0"/>
        </w:rPr>
        <w:t xml:space="preserve">See </w:t>
      </w:r>
      <w:r>
        <w:rPr>
          <w:i w:val="0"/>
        </w:rPr>
        <w:t>ITI</w:t>
      </w:r>
      <w:r w:rsidRPr="00E17DE9">
        <w:rPr>
          <w:i w:val="0"/>
        </w:rPr>
        <w:t xml:space="preserve"> TF-2b:3.41.4.2</w:t>
      </w:r>
      <w:r>
        <w:rPr>
          <w:i w:val="0"/>
        </w:rPr>
        <w:t>.3.</w:t>
      </w:r>
    </w:p>
    <w:p w14:paraId="7791E736" w14:textId="2564F7E3" w:rsidR="008D138B" w:rsidRPr="00FA6C72" w:rsidRDefault="008D138B" w:rsidP="008D138B">
      <w:pPr>
        <w:pStyle w:val="NormaleWeb"/>
        <w:shd w:val="clear" w:color="auto" w:fill="FFFFFF"/>
        <w:rPr>
          <w:rFonts w:ascii="Times" w:hAnsi="Times"/>
          <w:sz w:val="20"/>
          <w:szCs w:val="20"/>
          <w:lang w:val="it-IT" w:eastAsia="it-IT"/>
        </w:rPr>
      </w:pPr>
      <w:r>
        <w:t xml:space="preserve">If an error is generated by the Document Repository, </w:t>
      </w:r>
      <w:r w:rsidR="00131CD7">
        <w:t xml:space="preserve">the </w:t>
      </w:r>
      <w:r>
        <w:t xml:space="preserve">error should be managed by the </w:t>
      </w:r>
      <w:r w:rsidR="000871CE">
        <w:t xml:space="preserve">HT Requester or HT Manager </w:t>
      </w:r>
      <w:r>
        <w:t>in accordance with local defined behaviors, and with accordance to XDW actor behaviors (race condition) defined in ITI</w:t>
      </w:r>
      <w:r w:rsidRPr="00FA6C72">
        <w:rPr>
          <w:lang w:val="it-IT" w:eastAsia="it-IT"/>
        </w:rPr>
        <w:t xml:space="preserve"> TF-3: 5.4.5</w:t>
      </w:r>
      <w:r>
        <w:rPr>
          <w:lang w:val="it-IT" w:eastAsia="it-IT"/>
        </w:rPr>
        <w:t>.</w:t>
      </w:r>
      <w:r w:rsidRPr="00FA6C72">
        <w:rPr>
          <w:lang w:val="it-IT" w:eastAsia="it-IT"/>
        </w:rPr>
        <w:t xml:space="preserve"> </w:t>
      </w:r>
    </w:p>
    <w:p w14:paraId="33600ABA" w14:textId="77777777" w:rsidR="008D138B" w:rsidRPr="000807AC" w:rsidRDefault="008D138B" w:rsidP="008D138B">
      <w:pPr>
        <w:pStyle w:val="NormaleWeb"/>
      </w:pPr>
      <w:r>
        <w:t xml:space="preserve"> </w:t>
      </w:r>
    </w:p>
    <w:p w14:paraId="0688466F" w14:textId="6DF43795" w:rsidR="008D138B" w:rsidRDefault="008D138B" w:rsidP="008D138B">
      <w:pPr>
        <w:pStyle w:val="Titolo3"/>
        <w:numPr>
          <w:ilvl w:val="0"/>
          <w:numId w:val="0"/>
        </w:numPr>
        <w:rPr>
          <w:noProof w:val="0"/>
        </w:rPr>
      </w:pPr>
      <w:bookmarkStart w:id="154" w:name="_Toc321132951"/>
      <w:r w:rsidRPr="000807AC">
        <w:rPr>
          <w:noProof w:val="0"/>
        </w:rPr>
        <w:t>3.</w:t>
      </w:r>
      <w:r w:rsidR="00AA1495">
        <w:rPr>
          <w:noProof w:val="0"/>
        </w:rPr>
        <w:t>Z1</w:t>
      </w:r>
      <w:r w:rsidRPr="000807AC">
        <w:rPr>
          <w:noProof w:val="0"/>
        </w:rPr>
        <w:t>.5 Security Considerations</w:t>
      </w:r>
      <w:bookmarkEnd w:id="154"/>
    </w:p>
    <w:p w14:paraId="115624B8" w14:textId="26A7A2C4" w:rsidR="00AA1495" w:rsidRPr="00057DB6" w:rsidRDefault="00AA1495" w:rsidP="00057DB6">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TF-2b:3.41.</w:t>
      </w:r>
      <w:r>
        <w:rPr>
          <w:rFonts w:ascii="Times New Roman" w:hAnsi="Times New Roman"/>
          <w:b w:val="0"/>
          <w:noProof w:val="0"/>
          <w:kern w:val="0"/>
          <w:sz w:val="24"/>
        </w:rPr>
        <w:t>5.1.</w:t>
      </w:r>
    </w:p>
    <w:p w14:paraId="3502C107" w14:textId="627AD65C" w:rsidR="008D138B" w:rsidRPr="000807AC" w:rsidRDefault="008D138B" w:rsidP="008D138B">
      <w:pPr>
        <w:pStyle w:val="Titolo4"/>
        <w:numPr>
          <w:ilvl w:val="0"/>
          <w:numId w:val="0"/>
        </w:numPr>
        <w:rPr>
          <w:noProof w:val="0"/>
        </w:rPr>
      </w:pPr>
      <w:bookmarkStart w:id="155" w:name="_Toc321132952"/>
      <w:r w:rsidRPr="000807AC">
        <w:rPr>
          <w:noProof w:val="0"/>
        </w:rPr>
        <w:t>3.</w:t>
      </w:r>
      <w:r w:rsidR="00AA1495">
        <w:rPr>
          <w:noProof w:val="0"/>
        </w:rPr>
        <w:t>Z1</w:t>
      </w:r>
      <w:r w:rsidRPr="000807AC">
        <w:rPr>
          <w:noProof w:val="0"/>
        </w:rPr>
        <w:t>.5.1 Security Audit Considerations</w:t>
      </w:r>
      <w:bookmarkEnd w:id="155"/>
    </w:p>
    <w:p w14:paraId="45B405EE" w14:textId="77777777" w:rsidR="008D138B" w:rsidRPr="00E17DE9" w:rsidRDefault="008D138B" w:rsidP="008D138B">
      <w:pPr>
        <w:pStyle w:val="Titolo4"/>
        <w:numPr>
          <w:ilvl w:val="0"/>
          <w:numId w:val="0"/>
        </w:numPr>
        <w:rPr>
          <w:rFonts w:ascii="Times New Roman" w:hAnsi="Times New Roman"/>
          <w:b w:val="0"/>
          <w:noProof w:val="0"/>
          <w:kern w:val="0"/>
          <w:sz w:val="24"/>
        </w:rPr>
      </w:pPr>
      <w:bookmarkStart w:id="156" w:name="_Toc321132953"/>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TF-2b:3.41.</w:t>
      </w:r>
      <w:r>
        <w:rPr>
          <w:rFonts w:ascii="Times New Roman" w:hAnsi="Times New Roman"/>
          <w:b w:val="0"/>
          <w:noProof w:val="0"/>
          <w:kern w:val="0"/>
          <w:sz w:val="24"/>
        </w:rPr>
        <w:t>5.1.</w:t>
      </w:r>
      <w:bookmarkEnd w:id="156"/>
    </w:p>
    <w:p w14:paraId="265453E1" w14:textId="77777777" w:rsidR="008D138B" w:rsidRPr="00012230" w:rsidRDefault="008D138B" w:rsidP="008D138B">
      <w:pPr>
        <w:pStyle w:val="Corpodeltesto"/>
      </w:pPr>
    </w:p>
    <w:p w14:paraId="0C229F1B" w14:textId="6D61E727" w:rsidR="008D138B" w:rsidRPr="00137137" w:rsidRDefault="008D138B" w:rsidP="008D138B">
      <w:pPr>
        <w:pStyle w:val="Titolo2"/>
        <w:numPr>
          <w:ilvl w:val="0"/>
          <w:numId w:val="0"/>
        </w:numPr>
        <w:rPr>
          <w:noProof w:val="0"/>
        </w:rPr>
      </w:pPr>
      <w:bookmarkStart w:id="157" w:name="_Toc321132954"/>
      <w:r w:rsidRPr="00137137">
        <w:rPr>
          <w:noProof w:val="0"/>
        </w:rPr>
        <w:t>3.</w:t>
      </w:r>
      <w:r w:rsidR="00057DB6">
        <w:rPr>
          <w:noProof w:val="0"/>
        </w:rPr>
        <w:t>Z2</w:t>
      </w:r>
      <w:r w:rsidRPr="00137137">
        <w:rPr>
          <w:noProof w:val="0"/>
        </w:rPr>
        <w:t xml:space="preserve"> </w:t>
      </w:r>
      <w:r w:rsidR="00057DB6">
        <w:rPr>
          <w:noProof w:val="0"/>
        </w:rPr>
        <w:t xml:space="preserve">Cancellation HT </w:t>
      </w:r>
      <w:r w:rsidR="00D05751">
        <w:rPr>
          <w:noProof w:val="0"/>
        </w:rPr>
        <w:t xml:space="preserve">assignment </w:t>
      </w:r>
      <w:r w:rsidR="00057DB6">
        <w:rPr>
          <w:noProof w:val="0"/>
        </w:rPr>
        <w:t>[PCC</w:t>
      </w:r>
      <w:r w:rsidRPr="00137137">
        <w:rPr>
          <w:noProof w:val="0"/>
        </w:rPr>
        <w:t>-</w:t>
      </w:r>
      <w:bookmarkEnd w:id="157"/>
      <w:r w:rsidR="00057DB6">
        <w:rPr>
          <w:noProof w:val="0"/>
        </w:rPr>
        <w:t>Z2]</w:t>
      </w:r>
    </w:p>
    <w:p w14:paraId="273E8369" w14:textId="0075C790" w:rsidR="008D138B" w:rsidRDefault="008D138B" w:rsidP="008D138B">
      <w:pPr>
        <w:pStyle w:val="Titolo3"/>
        <w:numPr>
          <w:ilvl w:val="0"/>
          <w:numId w:val="0"/>
        </w:numPr>
        <w:rPr>
          <w:noProof w:val="0"/>
        </w:rPr>
      </w:pPr>
      <w:bookmarkStart w:id="158" w:name="_Toc321132955"/>
      <w:r w:rsidRPr="000807AC">
        <w:rPr>
          <w:noProof w:val="0"/>
        </w:rPr>
        <w:t>3.</w:t>
      </w:r>
      <w:r w:rsidR="003706AD">
        <w:rPr>
          <w:noProof w:val="0"/>
        </w:rPr>
        <w:t>Z2</w:t>
      </w:r>
      <w:r w:rsidRPr="000807AC">
        <w:rPr>
          <w:noProof w:val="0"/>
        </w:rPr>
        <w:t>.1 Scope</w:t>
      </w:r>
      <w:bookmarkEnd w:id="158"/>
    </w:p>
    <w:p w14:paraId="24441A41" w14:textId="43D930E5" w:rsidR="008D138B" w:rsidRPr="00A26391" w:rsidRDefault="008D138B" w:rsidP="008D138B">
      <w:pPr>
        <w:pStyle w:val="Corpodeltesto"/>
      </w:pPr>
      <w:r>
        <w:t xml:space="preserve">This transaction revokes the assignment of a </w:t>
      </w:r>
      <w:r w:rsidR="00176311">
        <w:t>HT Lead</w:t>
      </w:r>
      <w:r w:rsidR="0009774D">
        <w:t xml:space="preserve"> task if the sender is the HT Requester</w:t>
      </w:r>
      <w:r w:rsidR="00176311">
        <w:t xml:space="preserve"> or HT Involvement</w:t>
      </w:r>
      <w:r>
        <w:t xml:space="preserve"> task</w:t>
      </w:r>
      <w:r w:rsidR="00176311">
        <w:t>s</w:t>
      </w:r>
      <w:r w:rsidR="0009774D">
        <w:t xml:space="preserve"> if the sender is HT Manager</w:t>
      </w:r>
      <w:r>
        <w:t>.</w:t>
      </w:r>
    </w:p>
    <w:p w14:paraId="63AFF18C" w14:textId="755E5450" w:rsidR="008D138B" w:rsidRPr="000807AC" w:rsidRDefault="008D138B" w:rsidP="008D138B">
      <w:pPr>
        <w:pStyle w:val="Titolo3"/>
        <w:numPr>
          <w:ilvl w:val="0"/>
          <w:numId w:val="0"/>
        </w:numPr>
        <w:rPr>
          <w:noProof w:val="0"/>
        </w:rPr>
      </w:pPr>
      <w:bookmarkStart w:id="159" w:name="_Toc321132956"/>
      <w:r w:rsidRPr="000807AC">
        <w:rPr>
          <w:noProof w:val="0"/>
        </w:rPr>
        <w:lastRenderedPageBreak/>
        <w:t>3.</w:t>
      </w:r>
      <w:r w:rsidR="003706AD">
        <w:rPr>
          <w:noProof w:val="0"/>
        </w:rPr>
        <w:t>Z2</w:t>
      </w:r>
      <w:r w:rsidRPr="000807AC">
        <w:rPr>
          <w:noProof w:val="0"/>
        </w:rPr>
        <w:t>.2  Actor Roles</w:t>
      </w:r>
      <w:bookmarkEnd w:id="159"/>
    </w:p>
    <w:p w14:paraId="36759D49" w14:textId="77777777" w:rsidR="003706AD" w:rsidRPr="003651D9" w:rsidRDefault="003706AD" w:rsidP="003706AD">
      <w:pPr>
        <w:pStyle w:val="Titolo3"/>
        <w:numPr>
          <w:ilvl w:val="0"/>
          <w:numId w:val="0"/>
        </w:numPr>
        <w:rPr>
          <w:noProof w:val="0"/>
        </w:rPr>
      </w:pPr>
      <w:bookmarkStart w:id="160" w:name="_Toc321132957"/>
    </w:p>
    <w:p w14:paraId="591FCEF0" w14:textId="77777777" w:rsidR="003706AD" w:rsidRPr="003651D9" w:rsidRDefault="003706AD" w:rsidP="003706AD">
      <w:pPr>
        <w:pStyle w:val="Corpodeltesto"/>
        <w:jc w:val="center"/>
      </w:pPr>
      <w:r>
        <w:rPr>
          <w:noProof/>
          <w:lang w:val="it-IT" w:eastAsia="it-IT"/>
        </w:rPr>
        <mc:AlternateContent>
          <mc:Choice Requires="wpg">
            <w:drawing>
              <wp:inline distT="0" distB="0" distL="0" distR="0" wp14:anchorId="2E1B5C05" wp14:editId="2BE60083">
                <wp:extent cx="3749293" cy="1594537"/>
                <wp:effectExtent l="0" t="0" r="35560" b="31115"/>
                <wp:docPr id="339"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40"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B33EAC1" w14:textId="2E908662" w:rsidR="00704901" w:rsidRDefault="00704901" w:rsidP="003706AD">
                              <w:pPr>
                                <w:spacing w:before="0"/>
                                <w:jc w:val="center"/>
                                <w:rPr>
                                  <w:sz w:val="18"/>
                                </w:rPr>
                              </w:pPr>
                              <w:r>
                                <w:rPr>
                                  <w:sz w:val="18"/>
                                </w:rPr>
                                <w:t>Cancellation HT</w:t>
                              </w:r>
                              <w:r w:rsidRPr="00A71BB9">
                                <w:rPr>
                                  <w:sz w:val="18"/>
                                </w:rPr>
                                <w:t xml:space="preserve"> </w:t>
                              </w:r>
                              <w:r>
                                <w:rPr>
                                  <w:sz w:val="18"/>
                                </w:rPr>
                                <w:t xml:space="preserve"> Assignment [PCC-Z2]</w:t>
                              </w:r>
                            </w:p>
                            <w:p w14:paraId="51C1BD9D" w14:textId="77777777" w:rsidR="00704901" w:rsidRDefault="00704901" w:rsidP="003706AD">
                              <w:pPr>
                                <w:spacing w:before="0"/>
                              </w:pPr>
                            </w:p>
                            <w:p w14:paraId="1093FF2A" w14:textId="77777777" w:rsidR="00704901" w:rsidRDefault="00704901" w:rsidP="003706AD">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42" name="Text Box 24"/>
                        <wps:cNvSpPr txBox="1">
                          <a:spLocks noChangeArrowheads="1"/>
                        </wps:cNvSpPr>
                        <wps:spPr bwMode="auto">
                          <a:xfrm>
                            <a:off x="4072" y="7730"/>
                            <a:ext cx="1108" cy="769"/>
                          </a:xfrm>
                          <a:prstGeom prst="rect">
                            <a:avLst/>
                          </a:prstGeom>
                          <a:solidFill>
                            <a:srgbClr val="FFFFFF"/>
                          </a:solidFill>
                          <a:ln w="9525">
                            <a:solidFill>
                              <a:srgbClr val="000000"/>
                            </a:solidFill>
                            <a:miter lim="800000"/>
                            <a:headEnd/>
                            <a:tailEnd/>
                          </a:ln>
                        </wps:spPr>
                        <wps:txbx>
                          <w:txbxContent>
                            <w:p w14:paraId="315130CF" w14:textId="528D3A1C" w:rsidR="00704901" w:rsidRDefault="00704901" w:rsidP="00242733">
                              <w:pPr>
                                <w:spacing w:before="0"/>
                                <w:rPr>
                                  <w:sz w:val="18"/>
                                </w:rPr>
                              </w:pPr>
                              <w:r>
                                <w:rPr>
                                  <w:sz w:val="18"/>
                                </w:rPr>
                                <w:t>HT Requester and HT Manager</w:t>
                              </w:r>
                            </w:p>
                          </w:txbxContent>
                        </wps:txbx>
                        <wps:bodyPr rot="0" vert="horz" wrap="square" lIns="91440" tIns="45720" rIns="91440" bIns="45720" anchor="t" anchorCtr="0" upright="1">
                          <a:noAutofit/>
                        </wps:bodyPr>
                      </wps:wsp>
                      <wps:wsp>
                        <wps:cNvPr id="343"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7316A908" w14:textId="77777777" w:rsidR="00704901" w:rsidRDefault="00704901" w:rsidP="003706AD">
                              <w:pPr>
                                <w:spacing w:before="0"/>
                                <w:rPr>
                                  <w:sz w:val="18"/>
                                </w:rPr>
                              </w:pPr>
                              <w:r>
                                <w:rPr>
                                  <w:sz w:val="18"/>
                                </w:rPr>
                                <w:t>XDS Document Repository</w:t>
                              </w:r>
                            </w:p>
                          </w:txbxContent>
                        </wps:txbx>
                        <wps:bodyPr rot="0" vert="horz" wrap="square" lIns="91440" tIns="45720" rIns="91440" bIns="45720" anchor="t" anchorCtr="0" upright="1">
                          <a:noAutofit/>
                        </wps:bodyPr>
                      </wps:wsp>
                      <wps:wsp>
                        <wps:cNvPr id="345"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216"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">
                <o:lock v:ext="edit" aspectratio="t"/>
                <v:rect id="AutoShape 22" o:spid="_x0000_s121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3EwzwwAA&#10;ANwAAAAPAAAAZHJzL2Rvd25yZXYueG1sRE9Na8JAEL0X+h+WKXgR3VillDQbKYI0SEGaVM9DdpqE&#10;Zmdjdk3iv3cPhR4f7zvZTqYVA/WusaxgtYxAEJdWN1wp+C72i1cQziNrbC2Tghs52KaPDwnG2o78&#10;RUPuKxFC2MWooPa+i6V0ZU0G3dJ2xIH7sb1BH2BfSd3jGMJNK5+j6EUabDg01NjRrqbyN78aBWN5&#10;HM7F54c8zs+Z5Ut22eWng1Kzp+n9DYSnyf+L/9yZVrDehPn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3EwzwwAAANwAAAAPAAAAAAAAAAAAAAAAAJcCAABkcnMvZG93&#10;bnJldi54bWxQSwUGAAAAAAQABAD1AAAAhwMAAAAA&#10;" filled="f" stroked="f">
                  <o:lock v:ext="edit" aspectratio="t" text="t"/>
                </v:rect>
                <v:oval id="Oval 23" o:spid="_x0000_s1218"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tr+UxAAA&#10;ANwAAAAPAAAAZHJzL2Rvd25yZXYueG1sRI9BawIxFITvBf9DeAUvpWbXqpXVKGIRRE9qodfH5rkb&#10;unlZNlHTf98IgsdhZr5h5stoG3GlzhvHCvJBBoK4dNpwpeD7tHmfgvABWWPjmBT8kYflovcyx0K7&#10;Gx/oegyVSBD2BSqoQ2gLKX1Zk0U/cC1x8s6usxiS7CqpO7wluG3kMMsm0qLhtFBjS+uayt/jxSoY&#10;tavJOOZ787Y7f32O3c9hMzRRqf5rXM1ABIrhGX60t1rBxyiH+5l0BOTi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ra/lMQAAADcAAAADwAAAAAAAAAAAAAAAACXAgAAZHJzL2Rv&#10;d25yZXYueG1sUEsFBgAAAAAEAAQA9QAAAIgDAAAAAA==&#10;">
                  <v:textbox inset="0,.72pt,0,.72pt">
                    <w:txbxContent>
                      <w:p w14:paraId="3B33EAC1" w14:textId="2E908662" w:rsidR="00704901" w:rsidRDefault="00704901" w:rsidP="003706AD">
                        <w:pPr>
                          <w:spacing w:before="0"/>
                          <w:jc w:val="center"/>
                          <w:rPr>
                            <w:sz w:val="18"/>
                          </w:rPr>
                        </w:pPr>
                        <w:r>
                          <w:rPr>
                            <w:sz w:val="18"/>
                          </w:rPr>
                          <w:t xml:space="preserve">Cancellation </w:t>
                        </w:r>
                        <w:proofErr w:type="gramStart"/>
                        <w:r>
                          <w:rPr>
                            <w:sz w:val="18"/>
                          </w:rPr>
                          <w:t>HT</w:t>
                        </w:r>
                        <w:r w:rsidRPr="00A71BB9">
                          <w:rPr>
                            <w:sz w:val="18"/>
                          </w:rPr>
                          <w:t xml:space="preserve"> </w:t>
                        </w:r>
                        <w:r>
                          <w:rPr>
                            <w:sz w:val="18"/>
                          </w:rPr>
                          <w:t xml:space="preserve"> Assignment</w:t>
                        </w:r>
                        <w:proofErr w:type="gramEnd"/>
                        <w:r>
                          <w:rPr>
                            <w:sz w:val="18"/>
                          </w:rPr>
                          <w:t xml:space="preserve"> [PCC-Z2]</w:t>
                        </w:r>
                      </w:p>
                      <w:p w14:paraId="51C1BD9D" w14:textId="77777777" w:rsidR="00704901" w:rsidRDefault="00704901" w:rsidP="003706AD">
                        <w:pPr>
                          <w:spacing w:before="0"/>
                        </w:pPr>
                      </w:p>
                      <w:p w14:paraId="1093FF2A" w14:textId="77777777" w:rsidR="00704901" w:rsidRDefault="00704901" w:rsidP="003706AD">
                        <w:pPr>
                          <w:spacing w:before="0"/>
                          <w:jc w:val="center"/>
                          <w:rPr>
                            <w:sz w:val="18"/>
                          </w:rPr>
                        </w:pPr>
                        <w:r>
                          <w:rPr>
                            <w:sz w:val="18"/>
                          </w:rPr>
                          <w:t>Transaction Name [DOM-#]</w:t>
                        </w:r>
                      </w:p>
                    </w:txbxContent>
                  </v:textbox>
                </v:oval>
                <v:shape id="Text Box 24" o:spid="_x0000_s1219" type="#_x0000_t202" style="position:absolute;left:4072;top:7730;width:1108;height:7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NDrxgAA&#10;ANwAAAAPAAAAZHJzL2Rvd25yZXYueG1sRI9bawIxFITfC/0P4Qh9Kd1sVbysRimFir5ZLe3rYXP2&#10;gpuTbZKu6783gtDHYWa+YZbr3jSiI+drywpekxQEcW51zaWCr+PHywyED8gaG8uk4EIe1qvHhyVm&#10;2p75k7pDKEWEsM9QQRVCm0np84oM+sS2xNErrDMYonSl1A7PEW4aOUzTiTRYc1yosKX3ivLT4c8o&#10;mI233Y/fjfbf+aRo5uF52m1+nVJPg/5tASJQH/7D9/ZWKxiNh3A7E4+AX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4NDrxgAAANwAAAAPAAAAAAAAAAAAAAAAAJcCAABkcnMv&#10;ZG93bnJldi54bWxQSwUGAAAAAAQABAD1AAAAigMAAAAA&#10;">
                  <v:textbox>
                    <w:txbxContent>
                      <w:p w14:paraId="315130CF" w14:textId="528D3A1C" w:rsidR="00704901" w:rsidRDefault="00704901" w:rsidP="00242733">
                        <w:pPr>
                          <w:spacing w:before="0"/>
                          <w:rPr>
                            <w:sz w:val="18"/>
                          </w:rPr>
                        </w:pPr>
                        <w:r>
                          <w:rPr>
                            <w:sz w:val="18"/>
                          </w:rPr>
                          <w:t>HT Requester and HT Manager</w:t>
                        </w:r>
                      </w:p>
                    </w:txbxContent>
                  </v:textbox>
                </v:shape>
                <v:line id="Line 25" o:spid="_x0000_s122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VJiMcAAADcAAAADwAAAGRycy9kb3ducmV2LnhtbESPQWvCQBSE74L/YXlCb7qxKaGkriKW&#10;gvZQqi3o8Zl9TaLZt2F3m6T/vlsQehxm5htmsRpMIzpyvrasYD5LQBAXVtdcKvj8eJk+gvABWWNj&#10;mRT8kIfVcjxaYK5tz3vqDqEUEcI+RwVVCG0upS8qMuhntiWO3pd1BkOUrpTaYR/hppH3SZJJgzXH&#10;hQpb2lRUXA/fRsFb+p51693rdjjusnPxvD+fLr1T6m4yrJ9ABBrCf/jW3moF6UMKf2fiEZDL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dhUmIxwAAANwAAAAPAAAAAAAA&#10;AAAAAAAAAKECAABkcnMvZG93bnJldi54bWxQSwUGAAAAAAQABAD5AAAAlQMAAAAA&#10;"/>
                <v:shape id="Text Box 26" o:spid="_x0000_s122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e0ExQAA&#10;ANwAAAAPAAAAZHJzL2Rvd25yZXYueG1sRI9Ba8JAFITvBf/D8oReSt20BqvRVUSw6M3aUq+P7DMJ&#10;Zt+mu2tM/70rCB6HmfmGmS06U4uWnK8sK3gbJCCIc6srLhT8fK9fxyB8QNZYWyYF/+RhMe89zTDT&#10;9sJf1O5DISKEfYYKyhCaTEqfl2TQD2xDHL2jdQZDlK6Q2uElwk0t35NkJA1WHBdKbGhVUn7an42C&#10;cbppD3473P3mo2M9CS8f7eefU+q53y2nIAJ14RG+tzdawTBN4XYmHgE5v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1F7QTFAAAA3AAAAA8AAAAAAAAAAAAAAAAAlwIAAGRycy9k&#10;b3ducmV2LnhtbFBLBQYAAAAABAAEAPUAAACJAwAAAAA=&#10;">
                  <v:textbox>
                    <w:txbxContent>
                      <w:p w14:paraId="7316A908" w14:textId="77777777" w:rsidR="00704901" w:rsidRDefault="00704901" w:rsidP="003706AD">
                        <w:pPr>
                          <w:spacing w:before="0"/>
                          <w:rPr>
                            <w:sz w:val="18"/>
                          </w:rPr>
                        </w:pPr>
                        <w:r>
                          <w:rPr>
                            <w:sz w:val="18"/>
                          </w:rPr>
                          <w:t>XDS Document Repository</w:t>
                        </w:r>
                      </w:p>
                    </w:txbxContent>
                  </v:textbox>
                </v:shape>
                <v:line id="Line 27" o:spid="_x0000_s122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T1GMcAAADcAAAADwAAAGRycy9kb3ducmV2LnhtbESPQWsCMRSE74X+h/AKXopm21rRrVGk&#10;IHjwUisr3p6b182ym5dtEnX775uC0OMwM98w82VvW3EhH2rHCp5GGQji0umaKwX7z/VwCiJEZI2t&#10;Y1LwQwGWi/u7OebaXfmDLrtYiQThkKMCE2OXSxlKQxbDyHXEyfty3mJM0ldSe7wmuG3lc5ZNpMWa&#10;04LBjt4Nlc3ubBXI6fbx269O46ZoDoeZKcqiO26VGjz0qzcQkfr4H761N1rBy/gV/s6kI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kBPUYxwAAANwAAAAPAAAAAAAA&#10;AAAAAAAAAKECAABkcnMvZG93bnJldi54bWxQSwUGAAAAAAQABAD5AAAAlQMAAAAA&#10;"/>
                <w10:anchorlock/>
              </v:group>
            </w:pict>
          </mc:Fallback>
        </mc:AlternateContent>
      </w:r>
    </w:p>
    <w:p w14:paraId="3452A9BA" w14:textId="16BF09DF" w:rsidR="003706AD" w:rsidRPr="003651D9" w:rsidRDefault="003706AD" w:rsidP="003706AD">
      <w:pPr>
        <w:pStyle w:val="FigureTitle"/>
      </w:pPr>
      <w:r>
        <w:t>Figure 3.Z2</w:t>
      </w:r>
      <w:r w:rsidRPr="003651D9">
        <w:t>.2-1: Use Case Diagram</w:t>
      </w:r>
    </w:p>
    <w:p w14:paraId="6246048F" w14:textId="77777777" w:rsidR="003706AD" w:rsidRPr="003651D9" w:rsidRDefault="003706AD" w:rsidP="003706AD">
      <w:pPr>
        <w:pStyle w:val="TableTitle"/>
      </w:pPr>
    </w:p>
    <w:p w14:paraId="3329C06F" w14:textId="72646825" w:rsidR="003706AD" w:rsidRPr="003651D9" w:rsidRDefault="003706AD" w:rsidP="003706AD">
      <w:pPr>
        <w:pStyle w:val="TableTitle"/>
      </w:pPr>
      <w:r>
        <w:t>Table 3.Z2</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3706AD" w:rsidRPr="003651D9" w14:paraId="7CAD231D" w14:textId="77777777" w:rsidTr="00346EF8">
        <w:tc>
          <w:tcPr>
            <w:tcW w:w="1008" w:type="dxa"/>
            <w:shd w:val="clear" w:color="auto" w:fill="auto"/>
          </w:tcPr>
          <w:p w14:paraId="63C83E09" w14:textId="77777777" w:rsidR="003706AD" w:rsidRPr="003651D9" w:rsidRDefault="003706AD" w:rsidP="00346EF8">
            <w:pPr>
              <w:pStyle w:val="Corpodeltesto"/>
              <w:rPr>
                <w:b/>
              </w:rPr>
            </w:pPr>
            <w:r w:rsidRPr="003651D9">
              <w:rPr>
                <w:b/>
              </w:rPr>
              <w:t>Actor:</w:t>
            </w:r>
          </w:p>
        </w:tc>
        <w:tc>
          <w:tcPr>
            <w:tcW w:w="8568" w:type="dxa"/>
          </w:tcPr>
          <w:p w14:paraId="1400C5B3" w14:textId="1E5968C0" w:rsidR="003706AD" w:rsidRPr="003651D9" w:rsidRDefault="003706AD" w:rsidP="008D1382">
            <w:pPr>
              <w:pStyle w:val="Corpodeltesto"/>
            </w:pPr>
            <w:r>
              <w:t>HT Requester</w:t>
            </w:r>
          </w:p>
        </w:tc>
      </w:tr>
      <w:tr w:rsidR="003706AD" w:rsidRPr="003651D9" w14:paraId="6A75E86B" w14:textId="77777777" w:rsidTr="00346EF8">
        <w:trPr>
          <w:trHeight w:val="435"/>
        </w:trPr>
        <w:tc>
          <w:tcPr>
            <w:tcW w:w="1008" w:type="dxa"/>
            <w:shd w:val="clear" w:color="auto" w:fill="auto"/>
          </w:tcPr>
          <w:p w14:paraId="19290D7E" w14:textId="77777777" w:rsidR="003706AD" w:rsidRPr="003651D9" w:rsidRDefault="003706AD" w:rsidP="00346EF8">
            <w:pPr>
              <w:pStyle w:val="Corpodeltesto"/>
              <w:rPr>
                <w:b/>
              </w:rPr>
            </w:pPr>
            <w:r w:rsidRPr="003651D9">
              <w:rPr>
                <w:b/>
              </w:rPr>
              <w:t>Role:</w:t>
            </w:r>
          </w:p>
        </w:tc>
        <w:tc>
          <w:tcPr>
            <w:tcW w:w="8568" w:type="dxa"/>
          </w:tcPr>
          <w:p w14:paraId="56F75B49" w14:textId="0398670F" w:rsidR="003706AD" w:rsidRPr="003651D9" w:rsidRDefault="003706AD" w:rsidP="008D1382">
            <w:pPr>
              <w:pStyle w:val="Corpodeltesto"/>
              <w:tabs>
                <w:tab w:val="right" w:pos="9360"/>
              </w:tabs>
            </w:pPr>
            <w:r>
              <w:t xml:space="preserve">Revoke the assignment of a HT Lead </w:t>
            </w:r>
            <w:r w:rsidR="008D1382">
              <w:t>task already assigned but aren’t yet accepted</w:t>
            </w:r>
            <w:r w:rsidR="008D1382" w:rsidDel="008D1382">
              <w:t xml:space="preserve"> </w:t>
            </w:r>
          </w:p>
        </w:tc>
      </w:tr>
      <w:tr w:rsidR="008D1382" w:rsidRPr="003651D9" w14:paraId="799A44C2" w14:textId="77777777" w:rsidTr="00346EF8">
        <w:trPr>
          <w:trHeight w:val="435"/>
        </w:trPr>
        <w:tc>
          <w:tcPr>
            <w:tcW w:w="1008" w:type="dxa"/>
            <w:shd w:val="clear" w:color="auto" w:fill="auto"/>
          </w:tcPr>
          <w:p w14:paraId="43C01A36" w14:textId="2AF38735" w:rsidR="008D1382" w:rsidRPr="003651D9" w:rsidRDefault="008D1382" w:rsidP="00346EF8">
            <w:pPr>
              <w:pStyle w:val="Corpodeltesto"/>
              <w:rPr>
                <w:b/>
              </w:rPr>
            </w:pPr>
            <w:r w:rsidRPr="003651D9">
              <w:rPr>
                <w:b/>
              </w:rPr>
              <w:t>Actor:</w:t>
            </w:r>
          </w:p>
        </w:tc>
        <w:tc>
          <w:tcPr>
            <w:tcW w:w="8568" w:type="dxa"/>
          </w:tcPr>
          <w:p w14:paraId="3BBA6AA6" w14:textId="4D0984B1" w:rsidR="008D1382" w:rsidRDefault="008D1382" w:rsidP="00131CD7">
            <w:pPr>
              <w:pStyle w:val="Corpodeltesto"/>
              <w:tabs>
                <w:tab w:val="right" w:pos="9360"/>
              </w:tabs>
            </w:pPr>
            <w:r>
              <w:t>HT Manager</w:t>
            </w:r>
          </w:p>
        </w:tc>
      </w:tr>
      <w:tr w:rsidR="008D1382" w:rsidRPr="003651D9" w14:paraId="089CB5D2" w14:textId="77777777" w:rsidTr="00346EF8">
        <w:trPr>
          <w:trHeight w:val="435"/>
        </w:trPr>
        <w:tc>
          <w:tcPr>
            <w:tcW w:w="1008" w:type="dxa"/>
            <w:shd w:val="clear" w:color="auto" w:fill="auto"/>
          </w:tcPr>
          <w:p w14:paraId="37C4DBBA" w14:textId="5B96B9D8" w:rsidR="008D1382" w:rsidRPr="003651D9" w:rsidRDefault="008D1382" w:rsidP="00346EF8">
            <w:pPr>
              <w:pStyle w:val="Corpodeltesto"/>
              <w:rPr>
                <w:b/>
              </w:rPr>
            </w:pPr>
            <w:r w:rsidRPr="003651D9">
              <w:rPr>
                <w:b/>
              </w:rPr>
              <w:t>Role:</w:t>
            </w:r>
          </w:p>
        </w:tc>
        <w:tc>
          <w:tcPr>
            <w:tcW w:w="8568" w:type="dxa"/>
          </w:tcPr>
          <w:p w14:paraId="162E486A" w14:textId="4E8CBB48" w:rsidR="008D1382" w:rsidRDefault="008D1382" w:rsidP="00131CD7">
            <w:pPr>
              <w:pStyle w:val="Corpodeltesto"/>
              <w:tabs>
                <w:tab w:val="right" w:pos="9360"/>
              </w:tabs>
            </w:pPr>
            <w:r>
              <w:t>Revoke the assignment of a HT Involvement</w:t>
            </w:r>
            <w:r w:rsidR="00E40598">
              <w:t xml:space="preserve"> task</w:t>
            </w:r>
            <w:r>
              <w:t xml:space="preserve"> already assigned but aren’t yet accepted.</w:t>
            </w:r>
          </w:p>
        </w:tc>
      </w:tr>
      <w:tr w:rsidR="003706AD" w:rsidRPr="003651D9" w14:paraId="0A095328" w14:textId="77777777" w:rsidTr="00346EF8">
        <w:tc>
          <w:tcPr>
            <w:tcW w:w="1008" w:type="dxa"/>
            <w:shd w:val="clear" w:color="auto" w:fill="auto"/>
          </w:tcPr>
          <w:p w14:paraId="48623619" w14:textId="77777777" w:rsidR="003706AD" w:rsidRPr="003651D9" w:rsidRDefault="003706AD" w:rsidP="00346EF8">
            <w:pPr>
              <w:pStyle w:val="Corpodeltesto"/>
              <w:rPr>
                <w:b/>
              </w:rPr>
            </w:pPr>
            <w:r w:rsidRPr="003651D9">
              <w:rPr>
                <w:b/>
              </w:rPr>
              <w:t>Actor:</w:t>
            </w:r>
          </w:p>
        </w:tc>
        <w:tc>
          <w:tcPr>
            <w:tcW w:w="8568" w:type="dxa"/>
          </w:tcPr>
          <w:p w14:paraId="7AC24621" w14:textId="77777777" w:rsidR="003706AD" w:rsidRPr="003651D9" w:rsidRDefault="003706AD" w:rsidP="00346EF8">
            <w:pPr>
              <w:pStyle w:val="Corpodeltesto"/>
            </w:pPr>
            <w:r>
              <w:t>XDS Document Repository</w:t>
            </w:r>
          </w:p>
        </w:tc>
      </w:tr>
      <w:tr w:rsidR="003706AD" w:rsidRPr="003651D9" w14:paraId="204D4B2B" w14:textId="77777777" w:rsidTr="00346EF8">
        <w:tc>
          <w:tcPr>
            <w:tcW w:w="1008" w:type="dxa"/>
            <w:shd w:val="clear" w:color="auto" w:fill="auto"/>
          </w:tcPr>
          <w:p w14:paraId="22C7E00D" w14:textId="77777777" w:rsidR="003706AD" w:rsidRPr="003651D9" w:rsidRDefault="003706AD" w:rsidP="00346EF8">
            <w:pPr>
              <w:pStyle w:val="Corpodeltesto"/>
              <w:rPr>
                <w:b/>
              </w:rPr>
            </w:pPr>
            <w:r w:rsidRPr="003651D9">
              <w:rPr>
                <w:b/>
              </w:rPr>
              <w:t>Role:</w:t>
            </w:r>
          </w:p>
        </w:tc>
        <w:tc>
          <w:tcPr>
            <w:tcW w:w="8568" w:type="dxa"/>
          </w:tcPr>
          <w:p w14:paraId="68EB273D" w14:textId="77777777" w:rsidR="003706AD" w:rsidRDefault="003706AD" w:rsidP="00346EF8">
            <w:pPr>
              <w:pStyle w:val="Corpodeltesto"/>
            </w:pPr>
            <w:r>
              <w:t>Receives, stores and eventually notifies the Workflow Document</w:t>
            </w:r>
          </w:p>
        </w:tc>
      </w:tr>
    </w:tbl>
    <w:p w14:paraId="50497BB3" w14:textId="77777777" w:rsidR="003706AD" w:rsidRPr="00597DB2" w:rsidRDefault="003706AD" w:rsidP="003706AD">
      <w:pPr>
        <w:pStyle w:val="Corpodeltesto"/>
      </w:pPr>
    </w:p>
    <w:p w14:paraId="3C34203C" w14:textId="740EAEB9" w:rsidR="008D138B" w:rsidRPr="000807AC" w:rsidRDefault="00B0239B" w:rsidP="008D138B">
      <w:pPr>
        <w:pStyle w:val="Titolo3"/>
        <w:numPr>
          <w:ilvl w:val="0"/>
          <w:numId w:val="0"/>
        </w:numPr>
        <w:rPr>
          <w:noProof w:val="0"/>
        </w:rPr>
      </w:pPr>
      <w:r>
        <w:rPr>
          <w:noProof w:val="0"/>
        </w:rPr>
        <w:t>3.Z2</w:t>
      </w:r>
      <w:r w:rsidR="008D138B">
        <w:rPr>
          <w:noProof w:val="0"/>
        </w:rPr>
        <w:t>.</w:t>
      </w:r>
      <w:r w:rsidR="008D138B" w:rsidRPr="000807AC">
        <w:rPr>
          <w:noProof w:val="0"/>
        </w:rPr>
        <w:t>3 Referenced Standards</w:t>
      </w:r>
      <w:bookmarkEnd w:id="160"/>
    </w:p>
    <w:p w14:paraId="36C568E0" w14:textId="77777777" w:rsidR="008D138B" w:rsidRPr="007B5F8C" w:rsidRDefault="008D138B" w:rsidP="008D138B">
      <w:pPr>
        <w:pStyle w:val="AuthorInstructions"/>
        <w:rPr>
          <w:i w:val="0"/>
        </w:rPr>
      </w:pPr>
      <w:r w:rsidRPr="007B5F8C">
        <w:rPr>
          <w:b/>
          <w:i w:val="0"/>
          <w:lang w:val="it-IT" w:eastAsia="it-IT"/>
        </w:rPr>
        <w:t>XDS.b (Cross-Enterprise Document Sharing):</w:t>
      </w:r>
      <w:r>
        <w:rPr>
          <w:b/>
          <w:i w:val="0"/>
          <w:lang w:val="it-IT" w:eastAsia="it-IT"/>
        </w:rPr>
        <w:t xml:space="preserve"> </w:t>
      </w:r>
      <w:r w:rsidRPr="007B5F8C">
        <w:rPr>
          <w:i w:val="0"/>
          <w:lang w:val="it-IT" w:eastAsia="it-IT"/>
        </w:rPr>
        <w:t xml:space="preserve"> For a list of the standards </w:t>
      </w:r>
      <w:r>
        <w:rPr>
          <w:i w:val="0"/>
          <w:lang w:val="it-IT" w:eastAsia="it-IT"/>
        </w:rPr>
        <w:t>for</w:t>
      </w:r>
      <w:r w:rsidRPr="007B5F8C">
        <w:rPr>
          <w:i w:val="0"/>
          <w:lang w:val="it-IT" w:eastAsia="it-IT"/>
        </w:rPr>
        <w:t xml:space="preserve"> the underlying Provide and Register Document Set-b</w:t>
      </w:r>
      <w:r>
        <w:rPr>
          <w:i w:val="0"/>
          <w:lang w:val="it-IT" w:eastAsia="it-IT"/>
        </w:rPr>
        <w:t xml:space="preserve"> [ITI-41] transaction</w:t>
      </w:r>
      <w:r w:rsidRPr="007B5F8C">
        <w:rPr>
          <w:i w:val="0"/>
          <w:lang w:val="it-IT" w:eastAsia="it-IT"/>
        </w:rPr>
        <w:t>, see ITI TF-2b: 3.41.3.</w:t>
      </w:r>
    </w:p>
    <w:p w14:paraId="4E55335D" w14:textId="4A9F78F4" w:rsidR="008D138B" w:rsidRPr="007B5F8C" w:rsidRDefault="008D138B" w:rsidP="008D138B">
      <w:pPr>
        <w:pStyle w:val="AuthorInstructions"/>
        <w:rPr>
          <w:i w:val="0"/>
        </w:rPr>
      </w:pPr>
      <w:r w:rsidRPr="007B5F8C">
        <w:rPr>
          <w:b/>
          <w:i w:val="0"/>
        </w:rPr>
        <w:t>XDW (Cross-Enterprise Document Workflow):</w:t>
      </w:r>
      <w:r w:rsidRPr="007B5F8C">
        <w:rPr>
          <w:i w:val="0"/>
        </w:rPr>
        <w:t xml:space="preserve">  </w:t>
      </w:r>
      <w:r>
        <w:rPr>
          <w:i w:val="0"/>
        </w:rPr>
        <w:t xml:space="preserve">For requirements and standards related to the </w:t>
      </w:r>
      <w:r w:rsidR="006C2A49">
        <w:rPr>
          <w:i w:val="0"/>
        </w:rPr>
        <w:t>Heart Team</w:t>
      </w:r>
      <w:r>
        <w:rPr>
          <w:i w:val="0"/>
        </w:rPr>
        <w:t xml:space="preserve"> Workflow Document, s</w:t>
      </w:r>
      <w:r w:rsidRPr="007B5F8C">
        <w:rPr>
          <w:i w:val="0"/>
        </w:rPr>
        <w:t xml:space="preserve">ee ITI TF-1:20 </w:t>
      </w:r>
      <w:r>
        <w:rPr>
          <w:i w:val="0"/>
        </w:rPr>
        <w:t>and</w:t>
      </w:r>
      <w:r w:rsidRPr="007B5F8C">
        <w:rPr>
          <w:i w:val="0"/>
        </w:rPr>
        <w:t xml:space="preserve"> ITI TF-3:4.5</w:t>
      </w:r>
      <w:r>
        <w:rPr>
          <w:i w:val="0"/>
        </w:rPr>
        <w:t>.</w:t>
      </w:r>
    </w:p>
    <w:p w14:paraId="35A05665" w14:textId="5DCF1964" w:rsidR="008D138B" w:rsidRDefault="008D138B" w:rsidP="008D138B">
      <w:pPr>
        <w:pStyle w:val="Titolo3"/>
        <w:numPr>
          <w:ilvl w:val="0"/>
          <w:numId w:val="0"/>
        </w:numPr>
        <w:rPr>
          <w:noProof w:val="0"/>
        </w:rPr>
      </w:pPr>
      <w:bookmarkStart w:id="161" w:name="_Toc321132958"/>
      <w:r w:rsidRPr="000807AC">
        <w:rPr>
          <w:noProof w:val="0"/>
        </w:rPr>
        <w:lastRenderedPageBreak/>
        <w:t>3.</w:t>
      </w:r>
      <w:r w:rsidR="00E05EE8">
        <w:rPr>
          <w:noProof w:val="0"/>
        </w:rPr>
        <w:t>Z2</w:t>
      </w:r>
      <w:r w:rsidRPr="000807AC">
        <w:rPr>
          <w:noProof w:val="0"/>
        </w:rPr>
        <w:t>.4 Interaction Diagram</w:t>
      </w:r>
      <w:bookmarkEnd w:id="161"/>
    </w:p>
    <w:p w14:paraId="37382D2E" w14:textId="77777777" w:rsidR="00E05EE8" w:rsidRDefault="00E05EE8" w:rsidP="00E05EE8">
      <w:pPr>
        <w:pStyle w:val="Titolo3"/>
        <w:numPr>
          <w:ilvl w:val="0"/>
          <w:numId w:val="0"/>
        </w:numPr>
        <w:rPr>
          <w:noProof w:val="0"/>
        </w:rPr>
      </w:pPr>
    </w:p>
    <w:p w14:paraId="012A0D97" w14:textId="77777777" w:rsidR="00E05EE8" w:rsidRPr="008D138B" w:rsidRDefault="00E05EE8" w:rsidP="00E05EE8">
      <w:pPr>
        <w:pStyle w:val="Corpodeltesto"/>
      </w:pPr>
      <w:r>
        <w:rPr>
          <w:noProof/>
          <w:lang w:val="it-IT" w:eastAsia="it-IT"/>
        </w:rPr>
        <mc:AlternateContent>
          <mc:Choice Requires="wpg">
            <w:drawing>
              <wp:inline distT="0" distB="0" distL="0" distR="0" wp14:anchorId="4557FF18" wp14:editId="65BAC0DB">
                <wp:extent cx="5943600" cy="2400300"/>
                <wp:effectExtent l="0" t="0" r="0" b="12700"/>
                <wp:docPr id="34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4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Text Box 30"/>
                        <wps:cNvSpPr txBox="1">
                          <a:spLocks noChangeArrowheads="1"/>
                        </wps:cNvSpPr>
                        <wps:spPr bwMode="auto">
                          <a:xfrm>
                            <a:off x="4030" y="8403"/>
                            <a:ext cx="2166"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56DC4" w14:textId="0EFB2A27" w:rsidR="00704901" w:rsidRPr="007C1AAC" w:rsidRDefault="00704901" w:rsidP="00E05EE8">
                              <w:pPr>
                                <w:spacing w:before="0"/>
                                <w:rPr>
                                  <w:sz w:val="22"/>
                                  <w:szCs w:val="22"/>
                                </w:rPr>
                              </w:pPr>
                              <w:r>
                                <w:rPr>
                                  <w:sz w:val="22"/>
                                  <w:szCs w:val="22"/>
                                </w:rPr>
                                <w:t>HT Requester or HT Manager</w:t>
                              </w:r>
                            </w:p>
                          </w:txbxContent>
                        </wps:txbx>
                        <wps:bodyPr rot="0" vert="horz" wrap="square" lIns="91440" tIns="45720" rIns="91440" bIns="45720" anchor="t" anchorCtr="0" upright="1">
                          <a:noAutofit/>
                        </wps:bodyPr>
                      </wps:wsp>
                      <wps:wsp>
                        <wps:cNvPr id="34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0"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8983A" w14:textId="1D93D69A" w:rsidR="00704901" w:rsidRPr="007C1AAC" w:rsidRDefault="00704901" w:rsidP="00E05EE8">
                              <w:pPr>
                                <w:spacing w:before="0"/>
                                <w:rPr>
                                  <w:sz w:val="22"/>
                                  <w:szCs w:val="22"/>
                                </w:rPr>
                              </w:pPr>
                              <w:r>
                                <w:t>Cancellation HT Assignment</w:t>
                              </w:r>
                            </w:p>
                          </w:txbxContent>
                        </wps:txbx>
                        <wps:bodyPr rot="0" vert="horz" wrap="square" lIns="0" tIns="0" rIns="0" bIns="0" anchor="t" anchorCtr="0" upright="1">
                          <a:noAutofit/>
                        </wps:bodyPr>
                      </wps:wsp>
                      <wps:wsp>
                        <wps:cNvPr id="35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4DCC9D" w14:textId="77777777" w:rsidR="00704901" w:rsidRPr="007C1AAC" w:rsidRDefault="00704901" w:rsidP="00E05EE8">
                              <w:pPr>
                                <w:spacing w:before="0"/>
                                <w:jc w:val="center"/>
                                <w:rPr>
                                  <w:sz w:val="22"/>
                                  <w:szCs w:val="22"/>
                                </w:rPr>
                              </w:pPr>
                              <w:r>
                                <w:rPr>
                                  <w:sz w:val="22"/>
                                  <w:szCs w:val="22"/>
                                </w:rPr>
                                <w:t>XDS Document Repository</w:t>
                              </w:r>
                            </w:p>
                            <w:p w14:paraId="21AFA0B1" w14:textId="77777777" w:rsidR="00704901" w:rsidRDefault="00704901" w:rsidP="00E05EE8">
                              <w:pPr>
                                <w:spacing w:before="0"/>
                              </w:pPr>
                            </w:p>
                            <w:p w14:paraId="69B4714D" w14:textId="77777777" w:rsidR="00704901" w:rsidRPr="007C1AAC" w:rsidRDefault="00704901" w:rsidP="00E05EE8">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5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DD6CA" w14:textId="77777777" w:rsidR="00704901" w:rsidRPr="007C1AAC" w:rsidRDefault="00704901" w:rsidP="00E05EE8">
                              <w:pPr>
                                <w:spacing w:before="0"/>
                                <w:rPr>
                                  <w:sz w:val="22"/>
                                  <w:szCs w:val="22"/>
                                </w:rPr>
                              </w:pPr>
                              <w:r>
                                <w:t>Provide And Register Document set-b Response</w:t>
                              </w:r>
                              <w:r w:rsidDel="00281B77">
                                <w:rPr>
                                  <w:sz w:val="22"/>
                                  <w:szCs w:val="22"/>
                                </w:rPr>
                                <w:t xml:space="preserve"> </w:t>
                              </w:r>
                            </w:p>
                            <w:p w14:paraId="2B75D428" w14:textId="77777777" w:rsidR="00704901" w:rsidRDefault="00704901" w:rsidP="00E05EE8">
                              <w:pPr>
                                <w:spacing w:before="0"/>
                              </w:pPr>
                            </w:p>
                            <w:p w14:paraId="6258D507" w14:textId="77777777" w:rsidR="00704901" w:rsidRPr="007C1AAC" w:rsidRDefault="00704901" w:rsidP="00E05EE8">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22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">
                <o:lock v:ext="edit" aspectratio="t"/>
                <v:rect id="AutoShape 29" o:spid="_x0000_s122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dRHxQAA&#10;ANwAAAAPAAAAZHJzL2Rvd25yZXYueG1sRI9Ba8JAFITvQv/D8gpepG6q0pbUVYpQDCKIsfX8yL4m&#10;odm3Mbsm8d+7guBxmJlvmPmyN5VoqXGlZQWv4wgEcWZ1ybmCn8P3ywcI55E1VpZJwYUcLBdPgznG&#10;2na8pzb1uQgQdjEqKLyvYyldVpBBN7Y1cfD+bGPQB9nkUjfYBbip5CSK3qTBksNCgTWtCsr+07NR&#10;0GW79njYruVudEwsn5LTKv3dKDV87r8+QXjq/SN8bydawXT2D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11EfFAAAA3AAAAA8AAAAAAAAAAAAAAAAAlwIAAGRycy9k&#10;b3ducmV2LnhtbFBLBQYAAAAABAAEAPUAAACJAwAAAAA=&#10;" filled="f" stroked="f">
                  <o:lock v:ext="edit" aspectratio="t" text="t"/>
                </v:rect>
                <v:shape id="Text Box 30" o:spid="_x0000_s1225" type="#_x0000_t202" style="position:absolute;left:4030;top:8403;width:2166;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RJQ2wQAA&#10;ANwAAAAPAAAAZHJzL2Rvd25yZXYueG1sRE/JbsIwEL1X4h+sQeJSEQeasgQMKkhUXKF8wBBPFhGP&#10;o9glyd/XB6Qen96+3femFk9qXWVZwSyKQRBnVldcKLj9nKYrEM4ja6wtk4KBHOx3o7ctptp2fKHn&#10;1RcihLBLUUHpfZNK6bKSDLrINsSBy21r0AfYFlK32IVwU8t5HC+kwYpDQ4kNHUvKHtdfoyA/d++f&#10;6+7+7W/LS7I4YLW820Gpybj/2oDw1Pt/8ct91go+krA2nAlH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kSUNsEAAADcAAAADwAAAAAAAAAAAAAAAACXAgAAZHJzL2Rvd25y&#10;ZXYueG1sUEsFBgAAAAAEAAQA9QAAAIUDAAAAAA==&#10;" stroked="f">
                  <v:textbox>
                    <w:txbxContent>
                      <w:p w14:paraId="5DA56DC4" w14:textId="0EFB2A27" w:rsidR="00704901" w:rsidRPr="007C1AAC" w:rsidRDefault="00704901" w:rsidP="00E05EE8">
                        <w:pPr>
                          <w:spacing w:before="0"/>
                          <w:rPr>
                            <w:sz w:val="22"/>
                            <w:szCs w:val="22"/>
                          </w:rPr>
                        </w:pPr>
                        <w:r>
                          <w:rPr>
                            <w:sz w:val="22"/>
                            <w:szCs w:val="22"/>
                          </w:rPr>
                          <w:t>HT Requester or HT Manager</w:t>
                        </w:r>
                      </w:p>
                    </w:txbxContent>
                  </v:textbox>
                </v:shape>
                <v:line id="Line 31" o:spid="_x0000_s122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4udsQAAADcAAAADwAAAGRycy9kb3ducmV2LnhtbESPS2sCMRSF9wX/Q7iCO83YlqKjUUQQ&#10;XNgWH7i+TK4zo5ObMYnj+O9NQejycB4fZzpvTSUacr60rGA4SEAQZ1aXnCs47Ff9EQgfkDVWlknB&#10;gzzMZ523Kaba3nlLzS7kIo6wT1FBEUKdSumzggz6ga2Jo3eyzmCI0uVSO7zHcVPJ9yT5kgZLjoQC&#10;a1oWlF12NxO5Wb5x1+P50q5P35vVlZvxz/5XqV63XUxABGrDf/jVXmsFH59j+DsTj4CcP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vi52xAAAANwAAAAPAAAAAAAAAAAA&#10;AAAAAKECAABkcnMvZG93bnJldi54bWxQSwUGAAAAAAQABAD5AAAAkgMAAAAA&#10;">
                  <v:stroke dashstyle="dash"/>
                </v:line>
                <v:shape id="Text Box 32" o:spid="_x0000_s1227"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qRATwgAA&#10;ANwAAAAPAAAAZHJzL2Rvd25yZXYueG1sRE/Pa8IwFL4P9j+EN/A2UzeUWY0iYwNBENt68Phsnm2w&#10;eemaqPW/Nwdhx4/v93zZ20ZcqfPGsYLRMAFBXDptuFKwL37fv0D4gKyxcUwK7uRhuXh9mWOq3Y0z&#10;uuahEjGEfYoK6hDaVEpf1mTRD11LHLmT6yyGCLtK6g5vMdw28iNJJtKi4dhQY0vfNZXn/GIVrA6c&#10;/Zi/7XGXnTJTFNOEN5OzUoO3fjUDEagP/+Kne60VfI7j/HgmHgG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pEBPCAAAA3AAAAA8AAAAAAAAAAAAAAAAAlwIAAGRycy9kb3du&#10;cmV2LnhtbFBLBQYAAAAABAAEAPUAAACGAwAAAAA=&#10;" filled="f" stroked="f">
                  <v:textbox inset="0,0,0,0">
                    <w:txbxContent>
                      <w:p w14:paraId="3A08983A" w14:textId="1D93D69A" w:rsidR="00704901" w:rsidRPr="007C1AAC" w:rsidRDefault="00704901" w:rsidP="00E05EE8">
                        <w:pPr>
                          <w:spacing w:before="0"/>
                          <w:rPr>
                            <w:sz w:val="22"/>
                            <w:szCs w:val="22"/>
                          </w:rPr>
                        </w:pPr>
                        <w:r>
                          <w:t>Cancellation HT Assignment</w:t>
                        </w:r>
                      </w:p>
                    </w:txbxContent>
                  </v:textbox>
                </v:shape>
                <v:line id="Line 33" o:spid="_x0000_s122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G0rcQAAADcAAAADwAAAGRycy9kb3ducmV2LnhtbESPX2vCMBTF3wW/Q7iCbzNVmbjOKCII&#10;PriJVfZ8aa5tZ3NTk1i7b78MBj4ezp8fZ7HqTC1acr6yrGA8SkAQ51ZXXCg4n7YvcxA+IGusLZOC&#10;H/KwWvZ7C0y1ffCR2iwUIo6wT1FBGUKTSunzkgz6kW2Io3exzmCI0hVSO3zEcVPLSZLMpMGKI6HE&#10;hjYl5dfsbiI3L/bu9vV97XaXj/32xu3b5+mg1HDQrd9BBOrCM/zf3mkF09cx/J2JR0A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EbStxAAAANwAAAAPAAAAAAAAAAAA&#10;AAAAAKECAABkcnMvZG93bnJldi54bWxQSwUGAAAAAAQABAD5AAAAkgMAAAAA&#10;">
                  <v:stroke dashstyle="dash"/>
                </v:line>
                <v:rect id="Rectangle 34" o:spid="_x0000_s122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RgWCxQAA&#10;ANwAAAAPAAAAZHJzL2Rvd25yZXYueG1sRI9Pa8JAFMTvQr/D8gq96cZIpaauIpaU9qjx4u01+5qk&#10;Zt+G7OZP/fRuQehxmJnfMOvtaGrRU+sqywrmswgEcW51xYWCU5ZOX0A4j6yxtkwKfsnBdvMwWWOi&#10;7cAH6o++EAHCLkEFpfdNIqXLSzLoZrYhDt63bQ36INtC6haHADe1jKNoKQ1WHBZKbGhfUn45dkbB&#10;VxWf8HrI3iOzShf+c8x+uvObUk+P4+4VhKfR/4fv7Q+tYPEcw9+ZcATk5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GBYLFAAAA3AAAAA8AAAAAAAAAAAAAAAAAlwIAAGRycy9k&#10;b3ducmV2LnhtbFBLBQYAAAAABAAEAPUAAACJAwAAAAA=&#10;"/>
                <v:rect id="Rectangle 35" o:spid="_x0000_s123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CqAZxQAA&#10;ANwAAAAPAAAAZHJzL2Rvd25yZXYueG1sRI9Pa8JAFMTvhX6H5RV6azY1KG10ldJi0WP+XHp7Zp9J&#10;bPZtyK6a+uldQehxmJnfMIvVaDpxosG1lhW8RjEI4srqlmsFZbF+eQPhPLLGzjIp+CMHq+XjwwJT&#10;bc+c0Sn3tQgQdikqaLzvUyld1ZBBF9meOHh7Oxj0QQ611AOeA9x0chLHM2mw5bDQYE+fDVW/+dEo&#10;2LWTEi9Z8R2b93Xit2NxOP58KfX8NH7MQXga/X/43t5oBck0gduZcAT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KoBnFAAAA3AAAAA8AAAAAAAAAAAAAAAAAlwIAAGRycy9k&#10;b3ducmV2LnhtbFBLBQYAAAAABAAEAPUAAACJAwAAAAA=&#10;"/>
                <v:line id="Line 36" o:spid="_x0000_s123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42XtcUAAADcAAAADwAAAGRycy9kb3ducmV2LnhtbESPQWsCMRSE74L/ITyhN81qa61bo5Qu&#10;goe2oJaeXzevm8XNy7KJa/rvTUHocZiZb5jVJtpG9NT52rGC6SQDQVw6XXOl4PO4HT+B8AFZY+OY&#10;FPySh816OFhhrt2F99QfQiUShH2OCkwIbS6lLw1Z9BPXEifvx3UWQ5JdJXWHlwS3jZxl2aO0WHNa&#10;MNjSq6HydDhbBQtT7OVCFm/Hj6Kvp8v4Hr++l0rdjeLLM4hAMfyHb+2dVnA/f4C/M+kIyP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42XtcUAAADcAAAADwAAAAAAAAAA&#10;AAAAAAChAgAAZHJzL2Rvd25yZXYueG1sUEsFBgAAAAAEAAQA+QAAAJMDAAAAAA==&#10;">
                  <v:stroke endarrow="block"/>
                </v:line>
                <v:shape id="Text Box 37" o:spid="_x0000_s1232"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nK11xQAA&#10;ANwAAAAPAAAAZHJzL2Rvd25yZXYueG1sRI/NasMwEITvgb6D2EIvoZGb1vlxo5i00OKr3TzAxtrY&#10;ptbKWKrtvH0VCOQ4zMw3zC6dTCsG6l1jWcHLIgJBXFrdcKXg+PP1vAHhPLLG1jIpuJCDdP8w22Gi&#10;7cg5DYWvRICwS1BB7X2XSOnKmgy6he2Ig3e2vUEfZF9J3eMY4KaVyyhaSYMNh4UaO/qsqfwt/oyC&#10;czbO4+14+vbHdf62+sBmfbIXpZ4ep8M7CE+Tv4dv7UwreI1juJ4JR0Du/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GcrXXFAAAA3AAAAA8AAAAAAAAAAAAAAAAAlwIAAGRycy9k&#10;b3ducmV2LnhtbFBLBQYAAAAABAAEAPUAAACJAwAAAAA=&#10;" stroked="f">
                  <v:textbox>
                    <w:txbxContent>
                      <w:p w14:paraId="764DCC9D" w14:textId="77777777" w:rsidR="00704901" w:rsidRPr="007C1AAC" w:rsidRDefault="00704901" w:rsidP="00E05EE8">
                        <w:pPr>
                          <w:spacing w:before="0"/>
                          <w:jc w:val="center"/>
                          <w:rPr>
                            <w:sz w:val="22"/>
                            <w:szCs w:val="22"/>
                          </w:rPr>
                        </w:pPr>
                        <w:r>
                          <w:rPr>
                            <w:sz w:val="22"/>
                            <w:szCs w:val="22"/>
                          </w:rPr>
                          <w:t>XDS Document Repository</w:t>
                        </w:r>
                      </w:p>
                      <w:p w14:paraId="21AFA0B1" w14:textId="77777777" w:rsidR="00704901" w:rsidRDefault="00704901" w:rsidP="00E05EE8">
                        <w:pPr>
                          <w:spacing w:before="0"/>
                        </w:pPr>
                      </w:p>
                      <w:p w14:paraId="69B4714D" w14:textId="77777777" w:rsidR="00704901" w:rsidRPr="007C1AAC" w:rsidRDefault="00704901" w:rsidP="00E05EE8">
                        <w:pPr>
                          <w:spacing w:before="0"/>
                          <w:jc w:val="center"/>
                          <w:rPr>
                            <w:sz w:val="22"/>
                            <w:szCs w:val="22"/>
                          </w:rPr>
                        </w:pPr>
                        <w:r w:rsidRPr="007C1AAC">
                          <w:rPr>
                            <w:sz w:val="22"/>
                            <w:szCs w:val="22"/>
                          </w:rPr>
                          <w:t>A</w:t>
                        </w:r>
                        <w:r>
                          <w:rPr>
                            <w:sz w:val="22"/>
                            <w:szCs w:val="22"/>
                          </w:rPr>
                          <w:t>ctor D</w:t>
                        </w:r>
                      </w:p>
                    </w:txbxContent>
                  </v:textbox>
                </v:shape>
                <v:line id="Line 38" o:spid="_x0000_s123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2zrysUAAADcAAAADwAAAGRycy9kb3ducmV2LnhtbESPQWvCQBCF74L/YZmCl1A3bVDa6Cq2&#10;KhSkh6qHHofsmIRmZ0N21PTfdwuCx8eb971582XvGnWhLtSeDTyNU1DEhbc1lwaOh+3jC6ggyBYb&#10;z2TglwIsF8PBHHPrr/xFl72UKkI45GigEmlzrUNRkcMw9i1x9E6+cyhRdqW2HV4j3DX6OU2n2mHN&#10;saHClt4rKn72Zxff2H7yOsuSN6eT5JU237JLtRgzeuhXM1BCvdyPb+kPayCbTOF/TCSAXv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2zrysUAAADcAAAADwAAAAAAAAAA&#10;AAAAAAChAgAAZHJzL2Rvd25yZXYueG1sUEsFBgAAAAAEAAQA+QAAAJMDAAAAAA==&#10;">
                  <v:stroke endarrow="block"/>
                </v:line>
                <v:shape id="Text Box 39" o:spid="_x0000_s1234"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QIhnxgAA&#10;ANwAAAAPAAAAZHJzL2Rvd25yZXYueG1sRI9Ba8JAFITvQv/D8gq96aYt2pq6iogFoSBN4sHjM/tM&#10;FrNv0+xW03/vCkKPw8x8w8wWvW3EmTpvHCt4HiUgiEunDVcKdsXn8B2ED8gaG8ek4I88LOYPgxmm&#10;2l04o3MeKhEh7FNUUIfQplL6siaLfuRa4ugdXWcxRNlVUnd4iXDbyJckmUiLhuNCjS2taipP+a9V&#10;sNxztjY/28N3dsxMUUwT/pqclHp67JcfIAL14T98b2+0gtfxG9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QIhnxgAAANwAAAAPAAAAAAAAAAAAAAAAAJcCAABkcnMv&#10;ZG93bnJldi54bWxQSwUGAAAAAAQABAD1AAAAigMAAAAA&#10;" filled="f" stroked="f">
                  <v:textbox inset="0,0,0,0">
                    <w:txbxContent>
                      <w:p w14:paraId="1B8DD6CA" w14:textId="77777777" w:rsidR="00704901" w:rsidRPr="007C1AAC" w:rsidRDefault="00704901" w:rsidP="00E05EE8">
                        <w:pPr>
                          <w:spacing w:before="0"/>
                          <w:rPr>
                            <w:sz w:val="22"/>
                            <w:szCs w:val="22"/>
                          </w:rPr>
                        </w:pPr>
                        <w:r>
                          <w:t>Provide And Register Document set-b Response</w:t>
                        </w:r>
                        <w:r w:rsidDel="00281B77">
                          <w:rPr>
                            <w:sz w:val="22"/>
                            <w:szCs w:val="22"/>
                          </w:rPr>
                          <w:t xml:space="preserve"> </w:t>
                        </w:r>
                      </w:p>
                      <w:p w14:paraId="2B75D428" w14:textId="77777777" w:rsidR="00704901" w:rsidRDefault="00704901" w:rsidP="00E05EE8">
                        <w:pPr>
                          <w:spacing w:before="0"/>
                        </w:pPr>
                      </w:p>
                      <w:p w14:paraId="6258D507" w14:textId="77777777" w:rsidR="00704901" w:rsidRPr="007C1AAC" w:rsidRDefault="00704901" w:rsidP="00E05EE8">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3CA7A8AF" w14:textId="77777777" w:rsidR="00E05EE8" w:rsidRPr="00E05EE8" w:rsidRDefault="00E05EE8" w:rsidP="007067B2">
      <w:pPr>
        <w:pStyle w:val="Corpodeltesto"/>
      </w:pPr>
    </w:p>
    <w:p w14:paraId="631F31D6" w14:textId="4FA3074D" w:rsidR="008D138B" w:rsidRPr="000807AC" w:rsidRDefault="008D138B" w:rsidP="008D138B">
      <w:pPr>
        <w:pStyle w:val="Corpodeltesto"/>
        <w:jc w:val="center"/>
      </w:pPr>
    </w:p>
    <w:p w14:paraId="3EC7D415" w14:textId="5A631649" w:rsidR="008D138B" w:rsidRPr="00172C56" w:rsidRDefault="008D138B" w:rsidP="008D138B">
      <w:pPr>
        <w:pStyle w:val="Titolo4"/>
        <w:numPr>
          <w:ilvl w:val="0"/>
          <w:numId w:val="0"/>
        </w:numPr>
        <w:rPr>
          <w:noProof w:val="0"/>
        </w:rPr>
      </w:pPr>
      <w:bookmarkStart w:id="162" w:name="_Toc321132959"/>
      <w:r w:rsidRPr="000807AC">
        <w:rPr>
          <w:noProof w:val="0"/>
        </w:rPr>
        <w:t>3.</w:t>
      </w:r>
      <w:r w:rsidR="00E05EE8">
        <w:rPr>
          <w:noProof w:val="0"/>
        </w:rPr>
        <w:t>Z2</w:t>
      </w:r>
      <w:r w:rsidRPr="000807AC">
        <w:rPr>
          <w:noProof w:val="0"/>
        </w:rPr>
        <w:t xml:space="preserve">.4.1 </w:t>
      </w:r>
      <w:r>
        <w:rPr>
          <w:noProof w:val="0"/>
        </w:rPr>
        <w:t>Submit Revoke</w:t>
      </w:r>
      <w:bookmarkEnd w:id="162"/>
    </w:p>
    <w:p w14:paraId="131FEE57" w14:textId="2E229060" w:rsidR="008D138B" w:rsidRDefault="008D138B" w:rsidP="00704901">
      <w:pPr>
        <w:pStyle w:val="Corpodeltesto"/>
      </w:pPr>
      <w:r w:rsidRPr="00706C02">
        <w:t>This message</w:t>
      </w:r>
      <w:r>
        <w:rPr>
          <w:i/>
        </w:rPr>
        <w:t xml:space="preserve"> </w:t>
      </w:r>
      <w:r w:rsidR="0021229C">
        <w:t>revokes the assignment of a HT Lead task if the sender is the HT Requester or HT Involvement tasks if the sender is HT Manager.</w:t>
      </w:r>
    </w:p>
    <w:p w14:paraId="4B0748BC" w14:textId="77777777" w:rsidR="008D138B" w:rsidRDefault="008D138B" w:rsidP="008D138B">
      <w:pPr>
        <w:pStyle w:val="AuthorInstructions"/>
      </w:pPr>
    </w:p>
    <w:p w14:paraId="717E38EC" w14:textId="2B883EF3" w:rsidR="008D138B" w:rsidRPr="000807AC" w:rsidRDefault="008D138B" w:rsidP="008D138B">
      <w:pPr>
        <w:pStyle w:val="Titolo5"/>
        <w:numPr>
          <w:ilvl w:val="0"/>
          <w:numId w:val="0"/>
        </w:numPr>
        <w:rPr>
          <w:noProof w:val="0"/>
        </w:rPr>
      </w:pPr>
      <w:bookmarkStart w:id="163" w:name="_Toc321132960"/>
      <w:r w:rsidRPr="000807AC">
        <w:rPr>
          <w:noProof w:val="0"/>
        </w:rPr>
        <w:t>3.</w:t>
      </w:r>
      <w:r w:rsidR="000554D2">
        <w:rPr>
          <w:noProof w:val="0"/>
        </w:rPr>
        <w:t>Z2</w:t>
      </w:r>
      <w:r w:rsidRPr="000807AC">
        <w:rPr>
          <w:noProof w:val="0"/>
        </w:rPr>
        <w:t>.4.1.1 Trigger Events</w:t>
      </w:r>
      <w:bookmarkEnd w:id="163"/>
    </w:p>
    <w:p w14:paraId="125AB3C4" w14:textId="14947445" w:rsidR="008D138B" w:rsidRDefault="008D138B" w:rsidP="008D138B">
      <w:r>
        <w:t xml:space="preserve">The </w:t>
      </w:r>
      <w:r w:rsidR="006974B6">
        <w:t>H</w:t>
      </w:r>
      <w:r w:rsidR="00131CD7">
        <w:t>T</w:t>
      </w:r>
      <w:r w:rsidR="006974B6">
        <w:t xml:space="preserve"> Reque</w:t>
      </w:r>
      <w:r w:rsidR="00A478A5">
        <w:t>s</w:t>
      </w:r>
      <w:r w:rsidR="006974B6">
        <w:t>ter or HT Manager</w:t>
      </w:r>
      <w:r>
        <w:t xml:space="preserve"> sends this message when </w:t>
      </w:r>
      <w:r w:rsidR="00A76693">
        <w:t>a decision is made</w:t>
      </w:r>
      <w:r>
        <w:t xml:space="preserve"> to revoke</w:t>
      </w:r>
      <w:r w:rsidR="006974B6">
        <w:t xml:space="preserve"> </w:t>
      </w:r>
      <w:r>
        <w:t xml:space="preserve">an assigned </w:t>
      </w:r>
      <w:r w:rsidR="006974B6">
        <w:t>Lead or Involvement</w:t>
      </w:r>
      <w:r>
        <w:t xml:space="preserve"> task</w:t>
      </w:r>
      <w:r w:rsidR="006974B6">
        <w:t xml:space="preserve"> respectively</w:t>
      </w:r>
      <w:r>
        <w:t xml:space="preserve">. </w:t>
      </w:r>
      <w:r w:rsidRPr="00877E2A">
        <w:t xml:space="preserve">The business logic used by the </w:t>
      </w:r>
      <w:r w:rsidR="006974B6">
        <w:t>HT Requester or HT Manager</w:t>
      </w:r>
      <w:r w:rsidRPr="00877E2A">
        <w:t xml:space="preserve"> to make this decision is out of scope for this transaction and should be agreed </w:t>
      </w:r>
      <w:r>
        <w:t>upon as</w:t>
      </w:r>
      <w:r w:rsidRPr="00877E2A">
        <w:t xml:space="preserve"> Domain Policies</w:t>
      </w:r>
      <w:r>
        <w:t xml:space="preserve"> (e.g. </w:t>
      </w:r>
      <w:r w:rsidRPr="00877E2A">
        <w:t>inactivity time of the Performer, network issues related to the Performer, etc.</w:t>
      </w:r>
      <w:r>
        <w:t>)</w:t>
      </w:r>
      <w:r w:rsidRPr="00877E2A">
        <w:t>.</w:t>
      </w:r>
    </w:p>
    <w:p w14:paraId="2DBB8323" w14:textId="77777777" w:rsidR="00D804DC" w:rsidRDefault="00A478A5" w:rsidP="00D804DC">
      <w:r>
        <w:t xml:space="preserve">The </w:t>
      </w:r>
      <w:r w:rsidRPr="00D804DC">
        <w:rPr>
          <w:b/>
        </w:rPr>
        <w:t>pre-conditions</w:t>
      </w:r>
      <w:r>
        <w:t xml:space="preserve"> for the HT Requester are encoded as: </w:t>
      </w:r>
      <w:r>
        <w:br/>
      </w:r>
    </w:p>
    <w:p w14:paraId="10EBEC9B" w14:textId="7F098B36" w:rsidR="00A478A5" w:rsidRDefault="00A478A5" w:rsidP="00704901">
      <w:pPr>
        <w:pStyle w:val="Paragrafoelenco"/>
        <w:numPr>
          <w:ilvl w:val="0"/>
          <w:numId w:val="85"/>
        </w:numPr>
      </w:pPr>
      <w:r>
        <w:t>The workflow document is open  (</w:t>
      </w:r>
      <w:r w:rsidRPr="00704901">
        <w:rPr>
          <w:rFonts w:ascii="Courier" w:hAnsi="Courier"/>
          <w:b/>
        </w:rPr>
        <w:t>WorkflowDocument/workflowStatus</w:t>
      </w:r>
      <w:r>
        <w:t xml:space="preserve">=”OPEN”) and </w:t>
      </w:r>
      <w:r w:rsidRPr="00704901">
        <w:rPr>
          <w:b/>
        </w:rPr>
        <w:t>t</w:t>
      </w:r>
      <w:r>
        <w:t xml:space="preserve">he HT Request </w:t>
      </w:r>
      <w:r w:rsidRPr="00A555FB">
        <w:t xml:space="preserve">task is </w:t>
      </w:r>
      <w:r>
        <w:t>“COMPLETED</w:t>
      </w:r>
      <w:r w:rsidRPr="00A555FB">
        <w:t>”</w:t>
      </w:r>
      <w:r w:rsidRPr="00704901">
        <w:rPr>
          <w:b/>
        </w:rPr>
        <w:t xml:space="preserve"> </w:t>
      </w:r>
      <w:r>
        <w:t>(</w:t>
      </w:r>
      <w:r w:rsidRPr="00704901">
        <w:rPr>
          <w:rFonts w:ascii="Courier" w:hAnsi="Courier"/>
          <w:b/>
        </w:rPr>
        <w:t>WorkflowDocument/TaskList/XDWTask/taskData/taskDetails/status</w:t>
      </w:r>
      <w:r>
        <w:t xml:space="preserve">=”COMPLETED” </w:t>
      </w:r>
      <w:r w:rsidRPr="00855164">
        <w:t>and</w:t>
      </w:r>
      <w:r w:rsidRPr="00704901">
        <w:rPr>
          <w:b/>
        </w:rPr>
        <w:t xml:space="preserve"> </w:t>
      </w:r>
      <w:r w:rsidRPr="00704901">
        <w:rPr>
          <w:rFonts w:ascii="Courier" w:hAnsi="Courier"/>
          <w:b/>
        </w:rPr>
        <w:t>WorkflowDocument/TaskList/XDWTask/taskData/taskDetails/task</w:t>
      </w:r>
      <w:r w:rsidRPr="00704901">
        <w:rPr>
          <w:rFonts w:ascii="Courier" w:hAnsi="Courier"/>
          <w:b/>
        </w:rPr>
        <w:lastRenderedPageBreak/>
        <w:t>Type</w:t>
      </w:r>
      <w:r>
        <w:t>=”HTRequest”) and t</w:t>
      </w:r>
      <w:r w:rsidRPr="00B60EB2">
        <w:t xml:space="preserve">he </w:t>
      </w:r>
      <w:r>
        <w:t>HT Lead  task</w:t>
      </w:r>
      <w:r w:rsidRPr="00B60EB2">
        <w:t xml:space="preserve"> has been </w:t>
      </w:r>
      <w:r>
        <w:t>assigned</w:t>
      </w:r>
      <w:r w:rsidRPr="00B60EB2">
        <w:t xml:space="preserve"> but not </w:t>
      </w:r>
      <w:r>
        <w:t>accept or reject</w:t>
      </w:r>
      <w:r w:rsidRPr="00B60EB2">
        <w:t xml:space="preserve"> yet </w:t>
      </w:r>
      <w:r>
        <w:t>(</w:t>
      </w:r>
      <w:r w:rsidRPr="00704901">
        <w:rPr>
          <w:rFonts w:ascii="Courier" w:hAnsi="Courier"/>
          <w:b/>
        </w:rPr>
        <w:t>WorkflowDocument/TaskList/XDWTask/taskData/taskDetails/taskType</w:t>
      </w:r>
      <w:r w:rsidRPr="00B60EB2">
        <w:t>=”</w:t>
      </w:r>
      <w:r>
        <w:t>HTLead</w:t>
      </w:r>
      <w:r w:rsidRPr="00B60EB2">
        <w:t xml:space="preserve">” </w:t>
      </w:r>
      <w:r>
        <w:t>and</w:t>
      </w:r>
      <w:r w:rsidRPr="00B60EB2">
        <w:t xml:space="preserve"> </w:t>
      </w:r>
      <w:r w:rsidRPr="00704901">
        <w:rPr>
          <w:rFonts w:ascii="Courier" w:hAnsi="Courier"/>
          <w:b/>
        </w:rPr>
        <w:t>WorkflowDocument/TaskList/XDWTask/taskData/taskDetails/status</w:t>
      </w:r>
      <w:r w:rsidRPr="00B60EB2">
        <w:t>=”READY”</w:t>
      </w:r>
      <w:r>
        <w:t>)</w:t>
      </w:r>
    </w:p>
    <w:p w14:paraId="7C7DAC42" w14:textId="77777777" w:rsidR="00FF0CDC" w:rsidRDefault="00FF0CDC" w:rsidP="007067B2"/>
    <w:p w14:paraId="69152369" w14:textId="77777777" w:rsidR="00D804DC" w:rsidRDefault="00A478A5" w:rsidP="007067B2">
      <w:r>
        <w:t xml:space="preserve">The </w:t>
      </w:r>
      <w:r w:rsidRPr="00FB69F2">
        <w:rPr>
          <w:b/>
        </w:rPr>
        <w:t>pre-conditions</w:t>
      </w:r>
      <w:r>
        <w:t xml:space="preserve"> for the HT Manager are encoded as: </w:t>
      </w:r>
      <w:r>
        <w:br/>
      </w:r>
    </w:p>
    <w:p w14:paraId="6BBEBEA4" w14:textId="2C2E9CBE" w:rsidR="008D138B" w:rsidRDefault="00A478A5" w:rsidP="00704901">
      <w:pPr>
        <w:pStyle w:val="Paragrafoelenco"/>
        <w:numPr>
          <w:ilvl w:val="0"/>
          <w:numId w:val="85"/>
        </w:numPr>
      </w:pPr>
      <w:r>
        <w:t>The workflow document is open  (</w:t>
      </w:r>
      <w:r w:rsidRPr="00704901">
        <w:rPr>
          <w:rFonts w:ascii="Courier" w:hAnsi="Courier"/>
          <w:b/>
        </w:rPr>
        <w:t>WorkflowDocument/workflowStatus</w:t>
      </w:r>
      <w:r>
        <w:t xml:space="preserve">=”OPEN”) and </w:t>
      </w:r>
      <w:r w:rsidRPr="00704901">
        <w:rPr>
          <w:b/>
        </w:rPr>
        <w:t>t</w:t>
      </w:r>
      <w:r>
        <w:t xml:space="preserve">he HT Lead </w:t>
      </w:r>
      <w:r w:rsidRPr="00A555FB">
        <w:t xml:space="preserve">task is </w:t>
      </w:r>
      <w:r>
        <w:t>“COMPLETED</w:t>
      </w:r>
      <w:r w:rsidRPr="00A555FB">
        <w:t>”</w:t>
      </w:r>
      <w:r w:rsidRPr="00704901">
        <w:rPr>
          <w:b/>
        </w:rPr>
        <w:t xml:space="preserve"> </w:t>
      </w:r>
      <w:r>
        <w:t>(</w:t>
      </w:r>
      <w:r w:rsidRPr="00704901">
        <w:rPr>
          <w:rFonts w:ascii="Courier" w:hAnsi="Courier"/>
          <w:b/>
        </w:rPr>
        <w:t>WorkflowDocument/TaskList/XDWTask/taskData/taskDetails/status</w:t>
      </w:r>
      <w:r>
        <w:t xml:space="preserve">=”COMPLETED” </w:t>
      </w:r>
      <w:r w:rsidRPr="00855164">
        <w:t>and</w:t>
      </w:r>
      <w:r w:rsidRPr="00704901">
        <w:rPr>
          <w:b/>
        </w:rPr>
        <w:t xml:space="preserve"> </w:t>
      </w:r>
      <w:r w:rsidRPr="00704901">
        <w:rPr>
          <w:rFonts w:ascii="Courier" w:hAnsi="Courier"/>
          <w:b/>
        </w:rPr>
        <w:t>WorkflowDocument/TaskList/XDWTask/taskData/taskDetails/taskType</w:t>
      </w:r>
      <w:r>
        <w:t>=”HTLead”) and t</w:t>
      </w:r>
      <w:r w:rsidRPr="00B60EB2">
        <w:t xml:space="preserve">he </w:t>
      </w:r>
      <w:r>
        <w:t>HT Involvement task</w:t>
      </w:r>
      <w:r w:rsidRPr="00B60EB2">
        <w:t xml:space="preserve"> has been </w:t>
      </w:r>
      <w:r>
        <w:t>assigned</w:t>
      </w:r>
      <w:r w:rsidRPr="00B60EB2">
        <w:t xml:space="preserve"> but not </w:t>
      </w:r>
      <w:r>
        <w:t>accept or reject</w:t>
      </w:r>
      <w:r w:rsidRPr="00B60EB2">
        <w:t xml:space="preserve"> yet </w:t>
      </w:r>
      <w:r>
        <w:t>(</w:t>
      </w:r>
      <w:r w:rsidRPr="00704901">
        <w:rPr>
          <w:rFonts w:ascii="Courier" w:hAnsi="Courier"/>
          <w:b/>
        </w:rPr>
        <w:t>WorkflowDocument/TaskList/XDWTask/taskData/taskDetails/taskType</w:t>
      </w:r>
      <w:r w:rsidRPr="00B60EB2">
        <w:t>=”</w:t>
      </w:r>
      <w:r>
        <w:t>HTInvolvment</w:t>
      </w:r>
      <w:r w:rsidRPr="00B60EB2">
        <w:t xml:space="preserve">” </w:t>
      </w:r>
      <w:r>
        <w:t>and</w:t>
      </w:r>
      <w:r w:rsidRPr="00B60EB2">
        <w:t xml:space="preserve"> </w:t>
      </w:r>
      <w:r w:rsidRPr="00704901">
        <w:rPr>
          <w:rFonts w:ascii="Courier" w:hAnsi="Courier"/>
          <w:b/>
        </w:rPr>
        <w:t>WorkflowDocument/TaskList/XDWTask/taskData/taskDetails/status</w:t>
      </w:r>
      <w:r w:rsidRPr="00B60EB2">
        <w:t>=”READY”</w:t>
      </w:r>
      <w:r>
        <w:t>)</w:t>
      </w:r>
    </w:p>
    <w:p w14:paraId="07087317" w14:textId="77777777" w:rsidR="00A478A5" w:rsidRPr="004C63BE" w:rsidRDefault="00A478A5" w:rsidP="007067B2"/>
    <w:p w14:paraId="0FA48E05" w14:textId="5043CBDB" w:rsidR="008D138B" w:rsidRDefault="008D138B" w:rsidP="008D138B">
      <w:pPr>
        <w:pStyle w:val="Titolo5"/>
        <w:numPr>
          <w:ilvl w:val="0"/>
          <w:numId w:val="0"/>
        </w:numPr>
        <w:rPr>
          <w:noProof w:val="0"/>
        </w:rPr>
      </w:pPr>
      <w:bookmarkStart w:id="164" w:name="_Toc321132961"/>
      <w:r w:rsidRPr="000807AC">
        <w:rPr>
          <w:noProof w:val="0"/>
        </w:rPr>
        <w:t>3.</w:t>
      </w:r>
      <w:r w:rsidR="00A478A5">
        <w:rPr>
          <w:noProof w:val="0"/>
        </w:rPr>
        <w:t>Z2</w:t>
      </w:r>
      <w:r w:rsidRPr="000807AC">
        <w:rPr>
          <w:noProof w:val="0"/>
        </w:rPr>
        <w:t>.4.1.2 Message Semantics</w:t>
      </w:r>
      <w:bookmarkEnd w:id="164"/>
    </w:p>
    <w:p w14:paraId="36E913C8" w14:textId="3BCFC93D" w:rsidR="008D138B" w:rsidRDefault="008D138B" w:rsidP="008D138B">
      <w:pPr>
        <w:pStyle w:val="Corpodeltesto"/>
      </w:pPr>
      <w:r>
        <w:t>This message is a Provide and Register Document Set-b Request. This message shall comply with the message semantics defined for the Provide and Register Document Set-b Request message ITI TF-2b:3.41.4.1.2. Th</w:t>
      </w:r>
      <w:r w:rsidR="00A151EB">
        <w:t>e HT Requester or HT Manage</w:t>
      </w:r>
      <w:r w:rsidRPr="00236266">
        <w:t xml:space="preserve">r is the Document Source actor. </w:t>
      </w:r>
      <w:r>
        <w:t xml:space="preserve"> </w:t>
      </w:r>
    </w:p>
    <w:p w14:paraId="26A8C1D0" w14:textId="77777777" w:rsidR="008D138B" w:rsidRDefault="008D138B" w:rsidP="008D138B">
      <w:pPr>
        <w:pStyle w:val="Corpodeltesto"/>
      </w:pPr>
      <w:r>
        <w:t>This section also defines:</w:t>
      </w:r>
    </w:p>
    <w:p w14:paraId="4519AA7E" w14:textId="77777777" w:rsidR="00BB0DA5" w:rsidRDefault="00BB0DA5" w:rsidP="00BB0DA5">
      <w:pPr>
        <w:pStyle w:val="Corpodeltesto"/>
        <w:numPr>
          <w:ilvl w:val="0"/>
          <w:numId w:val="37"/>
        </w:numPr>
      </w:pPr>
      <w:bookmarkStart w:id="165" w:name="_Toc321132962"/>
      <w:r>
        <w:t>the Heart Team Workflow Document Content submitted in the Provide and Register.  See Section 3.Z1.4.1.2.1.</w:t>
      </w:r>
    </w:p>
    <w:p w14:paraId="04AE78BF" w14:textId="77777777" w:rsidR="00BB0DA5" w:rsidRDefault="00BB0DA5" w:rsidP="00BB0DA5">
      <w:pPr>
        <w:pStyle w:val="Corpodeltesto"/>
        <w:numPr>
          <w:ilvl w:val="0"/>
          <w:numId w:val="37"/>
        </w:numPr>
      </w:pPr>
      <w:r>
        <w:t>The Document Sharing Metadata requirements for the Submission Set and Document Entry.  See Section 3.Z1.4.1.2.3.</w:t>
      </w:r>
    </w:p>
    <w:p w14:paraId="036786B2" w14:textId="77777777" w:rsidR="00E241D1" w:rsidRDefault="00E241D1" w:rsidP="008D138B">
      <w:pPr>
        <w:pStyle w:val="Titolo5"/>
        <w:numPr>
          <w:ilvl w:val="0"/>
          <w:numId w:val="0"/>
        </w:numPr>
      </w:pPr>
    </w:p>
    <w:p w14:paraId="2E27D997" w14:textId="52A0FCC2" w:rsidR="008D138B" w:rsidRDefault="00BB0DA5" w:rsidP="008D138B">
      <w:pPr>
        <w:pStyle w:val="Titolo5"/>
        <w:numPr>
          <w:ilvl w:val="0"/>
          <w:numId w:val="0"/>
        </w:numPr>
      </w:pPr>
      <w:r>
        <w:t>3.Z2</w:t>
      </w:r>
      <w:r w:rsidR="008D138B">
        <w:t>.4.1.2.1</w:t>
      </w:r>
      <w:r w:rsidR="008D138B" w:rsidRPr="00322355">
        <w:t xml:space="preserve"> </w:t>
      </w:r>
      <w:r>
        <w:t>Heart Team</w:t>
      </w:r>
      <w:r w:rsidR="008D138B">
        <w:t xml:space="preserve"> Workflow Document</w:t>
      </w:r>
      <w:r w:rsidR="008D138B" w:rsidRPr="00322355">
        <w:t xml:space="preserve"> Content Requirements</w:t>
      </w:r>
      <w:bookmarkEnd w:id="165"/>
    </w:p>
    <w:p w14:paraId="49D33A6A" w14:textId="69D06FAF" w:rsidR="008D138B" w:rsidRPr="00F909C6" w:rsidRDefault="008D138B" w:rsidP="008D138B">
      <w:pPr>
        <w:pStyle w:val="Corpodeltesto"/>
      </w:pPr>
      <w:r>
        <w:t xml:space="preserve">The </w:t>
      </w:r>
      <w:r w:rsidR="00BB0DA5">
        <w:t>Heart Team</w:t>
      </w:r>
      <w:r>
        <w:t xml:space="preserve"> Workflow Document is updated by the </w:t>
      </w:r>
      <w:r w:rsidR="00AB4A41">
        <w:t>HT Requester or</w:t>
      </w:r>
      <w:r w:rsidR="00BB0DA5">
        <w:t xml:space="preserve"> HT Manager</w:t>
      </w:r>
      <w:r>
        <w:t>.</w:t>
      </w:r>
    </w:p>
    <w:p w14:paraId="788645F3" w14:textId="77777777" w:rsidR="00E241D1" w:rsidRDefault="00E241D1" w:rsidP="008D138B">
      <w:pPr>
        <w:pStyle w:val="Titolo5"/>
        <w:numPr>
          <w:ilvl w:val="0"/>
          <w:numId w:val="0"/>
        </w:numPr>
      </w:pPr>
      <w:bookmarkStart w:id="166" w:name="_Toc321132963"/>
    </w:p>
    <w:p w14:paraId="4774D610" w14:textId="62FA4F86" w:rsidR="008D138B" w:rsidRPr="00FB0D7F" w:rsidRDefault="00BB0DA5" w:rsidP="008D138B">
      <w:pPr>
        <w:pStyle w:val="Titolo5"/>
        <w:numPr>
          <w:ilvl w:val="0"/>
          <w:numId w:val="0"/>
        </w:numPr>
      </w:pPr>
      <w:r>
        <w:t>3.Z2</w:t>
      </w:r>
      <w:r w:rsidR="008D138B">
        <w:t>.4.1.2.1</w:t>
      </w:r>
      <w:r w:rsidR="008D138B" w:rsidRPr="001D1D9D">
        <w:t xml:space="preserve">.1 Workflow Document </w:t>
      </w:r>
      <w:r w:rsidR="008D138B">
        <w:t>Elements</w:t>
      </w:r>
      <w:bookmarkEnd w:id="166"/>
    </w:p>
    <w:p w14:paraId="79184859" w14:textId="77777777" w:rsidR="00884E31" w:rsidRPr="00922875" w:rsidRDefault="00884E31" w:rsidP="00884E31">
      <w:pPr>
        <w:pStyle w:val="AuthorInstructions"/>
        <w:rPr>
          <w:i w:val="0"/>
        </w:rPr>
      </w:pPr>
      <w:r w:rsidRPr="00437C51">
        <w:rPr>
          <w:i w:val="0"/>
        </w:rPr>
        <w:t>The HT Requester or HT M</w:t>
      </w:r>
      <w:r w:rsidRPr="00922875">
        <w:rPr>
          <w:i w:val="0"/>
        </w:rPr>
        <w:t xml:space="preserve">anager shall update </w:t>
      </w:r>
      <w:r>
        <w:rPr>
          <w:i w:val="0"/>
        </w:rPr>
        <w:t xml:space="preserve">and close </w:t>
      </w:r>
      <w:r w:rsidRPr="00922875">
        <w:rPr>
          <w:i w:val="0"/>
        </w:rPr>
        <w:t>the Heart Team Workflow Document according to the definition of the XDW Workflow Document in ITI TF-3: 5.4.</w:t>
      </w:r>
    </w:p>
    <w:p w14:paraId="02AF2A36" w14:textId="4A463013" w:rsidR="00884E31" w:rsidRDefault="00884E31" w:rsidP="00884E31">
      <w:pPr>
        <w:pStyle w:val="AuthorInstructions"/>
        <w:rPr>
          <w:i w:val="0"/>
        </w:rPr>
      </w:pPr>
      <w:r w:rsidRPr="00922875">
        <w:rPr>
          <w:i w:val="0"/>
        </w:rPr>
        <w:t>This transaction does</w:t>
      </w:r>
      <w:r>
        <w:rPr>
          <w:i w:val="0"/>
        </w:rPr>
        <w:t xml:space="preserve"> </w:t>
      </w:r>
      <w:r w:rsidRPr="00922875">
        <w:rPr>
          <w:i w:val="0"/>
        </w:rPr>
        <w:t xml:space="preserve">not require the creation of new tasks within the workflow Document; however it requires the HT </w:t>
      </w:r>
      <w:r>
        <w:rPr>
          <w:i w:val="0"/>
        </w:rPr>
        <w:t xml:space="preserve">Requester </w:t>
      </w:r>
      <w:r w:rsidRPr="00922875">
        <w:rPr>
          <w:i w:val="0"/>
        </w:rPr>
        <w:t xml:space="preserve">or HT Manager to add a new </w:t>
      </w:r>
      <w:r w:rsidRPr="00922875">
        <w:rPr>
          <w:b/>
          <w:i w:val="0"/>
        </w:rPr>
        <w:t>taskEvent</w:t>
      </w:r>
      <w:r w:rsidRPr="00922875">
        <w:rPr>
          <w:i w:val="0"/>
        </w:rPr>
        <w:t xml:space="preserve"> respectively in the </w:t>
      </w:r>
      <w:r w:rsidRPr="00437C51">
        <w:rPr>
          <w:i w:val="0"/>
        </w:rPr>
        <w:t>HT Request</w:t>
      </w:r>
      <w:r w:rsidRPr="00922875">
        <w:rPr>
          <w:i w:val="0"/>
        </w:rPr>
        <w:t xml:space="preserve"> or in HT Perform task. See respectively Section </w:t>
      </w:r>
      <w:r>
        <w:rPr>
          <w:i w:val="0"/>
        </w:rPr>
        <w:t>3.Z2</w:t>
      </w:r>
      <w:r w:rsidRPr="00922875">
        <w:rPr>
          <w:i w:val="0"/>
        </w:rPr>
        <w:t xml:space="preserve">.4.1.2.1.1.1.1  and </w:t>
      </w:r>
      <w:r>
        <w:rPr>
          <w:i w:val="0"/>
        </w:rPr>
        <w:t>3.Z2</w:t>
      </w:r>
      <w:r w:rsidRPr="00922875">
        <w:rPr>
          <w:i w:val="0"/>
        </w:rPr>
        <w:t>.4.1.2.1.1.1.</w:t>
      </w:r>
    </w:p>
    <w:p w14:paraId="0FBA103A" w14:textId="77777777" w:rsidR="008D138B" w:rsidRDefault="008D138B" w:rsidP="008D138B">
      <w:pPr>
        <w:pStyle w:val="AuthorInstructions"/>
        <w:rPr>
          <w:i w:val="0"/>
        </w:rPr>
      </w:pPr>
    </w:p>
    <w:p w14:paraId="700D3B5D" w14:textId="336D24BC" w:rsidR="008D138B" w:rsidRPr="001D1D9D" w:rsidRDefault="004B2B66" w:rsidP="008D138B">
      <w:pPr>
        <w:pStyle w:val="Titolo5"/>
        <w:numPr>
          <w:ilvl w:val="0"/>
          <w:numId w:val="0"/>
        </w:numPr>
      </w:pPr>
      <w:bookmarkStart w:id="167" w:name="_Toc321132964"/>
      <w:r>
        <w:t>3.Z2</w:t>
      </w:r>
      <w:r w:rsidR="008D138B">
        <w:t>.4.1.2.1</w:t>
      </w:r>
      <w:r w:rsidR="008D138B" w:rsidRPr="001D1D9D">
        <w:t>.</w:t>
      </w:r>
      <w:r w:rsidR="008D138B">
        <w:t>1.1</w:t>
      </w:r>
      <w:r w:rsidR="008D138B" w:rsidRPr="001D1D9D">
        <w:t xml:space="preserve"> </w:t>
      </w:r>
      <w:bookmarkEnd w:id="167"/>
      <w:r w:rsidR="0058235B">
        <w:t xml:space="preserve">XDW Task “HT </w:t>
      </w:r>
      <w:r w:rsidR="007239A2">
        <w:t>Lead</w:t>
      </w:r>
      <w:r w:rsidR="0058235B">
        <w:t>”</w:t>
      </w:r>
    </w:p>
    <w:p w14:paraId="50D5A51B" w14:textId="0992C775" w:rsidR="00884E31" w:rsidRDefault="00884E31" w:rsidP="00884E31">
      <w:pPr>
        <w:pStyle w:val="AuthorInstructions"/>
        <w:rPr>
          <w:i w:val="0"/>
        </w:rPr>
      </w:pPr>
      <w:r>
        <w:rPr>
          <w:i w:val="0"/>
        </w:rPr>
        <w:t xml:space="preserve">The HT Requester shall add a </w:t>
      </w:r>
      <w:r w:rsidRPr="00137137">
        <w:rPr>
          <w:rFonts w:ascii="Courier" w:hAnsi="Courier"/>
          <w:b/>
          <w:i w:val="0"/>
        </w:rPr>
        <w:t>&lt;taskEvent&gt;</w:t>
      </w:r>
      <w:r>
        <w:rPr>
          <w:i w:val="0"/>
        </w:rPr>
        <w:t xml:space="preserve"> element with status “EXITED” as child element to </w:t>
      </w:r>
      <w:r w:rsidRPr="008F50FF">
        <w:rPr>
          <w:i w:val="0"/>
        </w:rPr>
        <w:t xml:space="preserve">the </w:t>
      </w:r>
      <w:r>
        <w:rPr>
          <w:i w:val="0"/>
        </w:rPr>
        <w:t xml:space="preserve">HT Lead </w:t>
      </w:r>
      <w:r w:rsidRPr="00137137">
        <w:rPr>
          <w:rFonts w:ascii="Courier" w:hAnsi="Courier"/>
          <w:b/>
          <w:i w:val="0"/>
        </w:rPr>
        <w:t>&lt;XDWTask&gt;</w:t>
      </w:r>
      <w:r>
        <w:rPr>
          <w:i w:val="0"/>
        </w:rPr>
        <w:t xml:space="preserve"> and add a child element </w:t>
      </w:r>
      <w:r w:rsidRPr="0070073A">
        <w:rPr>
          <w:rFonts w:ascii="Courier" w:hAnsi="Courier"/>
          <w:b/>
          <w:i w:val="0"/>
        </w:rPr>
        <w:t>taskData/</w:t>
      </w:r>
      <w:r>
        <w:rPr>
          <w:rFonts w:ascii="Courier" w:hAnsi="Courier"/>
          <w:b/>
          <w:i w:val="0"/>
        </w:rPr>
        <w:t>comments</w:t>
      </w:r>
      <w:r w:rsidDel="00A4331D">
        <w:rPr>
          <w:i w:val="0"/>
        </w:rPr>
        <w:t xml:space="preserve"> </w:t>
      </w:r>
      <w:r>
        <w:rPr>
          <w:i w:val="0"/>
        </w:rPr>
        <w:t>to record reasons.</w:t>
      </w:r>
    </w:p>
    <w:p w14:paraId="1BA4A833" w14:textId="57941A2D" w:rsidR="0058235B" w:rsidRPr="0058235B" w:rsidRDefault="0058235B" w:rsidP="00E07B4D">
      <w:pPr>
        <w:pStyle w:val="Titolo5"/>
        <w:numPr>
          <w:ilvl w:val="0"/>
          <w:numId w:val="0"/>
        </w:numPr>
      </w:pPr>
      <w:r>
        <w:t>3.Z2.4.1.2.1</w:t>
      </w:r>
      <w:r w:rsidRPr="001D1D9D">
        <w:t>.</w:t>
      </w:r>
      <w:r>
        <w:t>1.2</w:t>
      </w:r>
      <w:r w:rsidRPr="001D1D9D">
        <w:t xml:space="preserve"> </w:t>
      </w:r>
      <w:r>
        <w:t>XDW Task “HT Involvement”</w:t>
      </w:r>
    </w:p>
    <w:p w14:paraId="57723827" w14:textId="76E4D9DE" w:rsidR="00884E31" w:rsidRDefault="00884E31" w:rsidP="00884E31">
      <w:pPr>
        <w:pStyle w:val="AuthorInstructions"/>
        <w:rPr>
          <w:i w:val="0"/>
        </w:rPr>
      </w:pPr>
      <w:r>
        <w:rPr>
          <w:i w:val="0"/>
        </w:rPr>
        <w:t xml:space="preserve">The HT Manager shall add a </w:t>
      </w:r>
      <w:r w:rsidRPr="00137137">
        <w:rPr>
          <w:rFonts w:ascii="Courier" w:hAnsi="Courier"/>
          <w:b/>
          <w:i w:val="0"/>
        </w:rPr>
        <w:t>&lt;taskEvent&gt;</w:t>
      </w:r>
      <w:r>
        <w:rPr>
          <w:i w:val="0"/>
        </w:rPr>
        <w:t xml:space="preserve"> element with status “EXITED” as child element to </w:t>
      </w:r>
      <w:r w:rsidRPr="008F50FF">
        <w:rPr>
          <w:i w:val="0"/>
        </w:rPr>
        <w:t xml:space="preserve">the </w:t>
      </w:r>
      <w:r>
        <w:rPr>
          <w:i w:val="0"/>
        </w:rPr>
        <w:t xml:space="preserve">HT Involvement </w:t>
      </w:r>
      <w:r w:rsidRPr="00137137">
        <w:rPr>
          <w:rFonts w:ascii="Courier" w:hAnsi="Courier"/>
          <w:b/>
          <w:i w:val="0"/>
        </w:rPr>
        <w:t>&lt;XDWTask&gt;</w:t>
      </w:r>
      <w:r>
        <w:rPr>
          <w:i w:val="0"/>
        </w:rPr>
        <w:t xml:space="preserve"> and add a child element </w:t>
      </w:r>
      <w:r w:rsidRPr="0070073A">
        <w:rPr>
          <w:rFonts w:ascii="Courier" w:hAnsi="Courier"/>
          <w:b/>
          <w:i w:val="0"/>
        </w:rPr>
        <w:t>taskData/</w:t>
      </w:r>
      <w:r>
        <w:rPr>
          <w:rFonts w:ascii="Courier" w:hAnsi="Courier"/>
          <w:b/>
          <w:i w:val="0"/>
        </w:rPr>
        <w:t>comments</w:t>
      </w:r>
      <w:r w:rsidDel="00A4331D">
        <w:rPr>
          <w:i w:val="0"/>
        </w:rPr>
        <w:t xml:space="preserve"> </w:t>
      </w:r>
      <w:r>
        <w:rPr>
          <w:i w:val="0"/>
        </w:rPr>
        <w:t>to record reasons.</w:t>
      </w:r>
    </w:p>
    <w:p w14:paraId="2C338177" w14:textId="355A6BF9" w:rsidR="008D138B" w:rsidRDefault="008D138B" w:rsidP="008D138B">
      <w:pPr>
        <w:pStyle w:val="Titolo5"/>
        <w:numPr>
          <w:ilvl w:val="0"/>
          <w:numId w:val="0"/>
        </w:numPr>
        <w:rPr>
          <w:noProof w:val="0"/>
        </w:rPr>
      </w:pPr>
      <w:bookmarkStart w:id="168" w:name="_Toc321132965"/>
      <w:r w:rsidRPr="000807AC">
        <w:rPr>
          <w:noProof w:val="0"/>
        </w:rPr>
        <w:t>3.</w:t>
      </w:r>
      <w:r w:rsidR="001D7F6A">
        <w:rPr>
          <w:noProof w:val="0"/>
        </w:rPr>
        <w:t>Z2</w:t>
      </w:r>
      <w:r w:rsidRPr="000807AC">
        <w:rPr>
          <w:noProof w:val="0"/>
        </w:rPr>
        <w:t>.4.1.2</w:t>
      </w:r>
      <w:r>
        <w:rPr>
          <w:noProof w:val="0"/>
        </w:rPr>
        <w:t>.2</w:t>
      </w:r>
      <w:r w:rsidRPr="000807AC">
        <w:rPr>
          <w:noProof w:val="0"/>
        </w:rPr>
        <w:t xml:space="preserve"> </w:t>
      </w:r>
      <w:r>
        <w:rPr>
          <w:noProof w:val="0"/>
        </w:rPr>
        <w:t>Document Sharing Metadata requirements</w:t>
      </w:r>
      <w:bookmarkEnd w:id="168"/>
    </w:p>
    <w:p w14:paraId="4EFA834D" w14:textId="77777777" w:rsidR="008D138B" w:rsidRDefault="008D138B" w:rsidP="008D138B">
      <w:pPr>
        <w:pStyle w:val="Corpodeltesto"/>
      </w:pPr>
      <w:r>
        <w:t>Document metadata for this transaction shall comply with the requirements in ITI TF-3:4 “Metadata used in Document Sharing Profiles”.</w:t>
      </w:r>
    </w:p>
    <w:p w14:paraId="7B8C0F57" w14:textId="38C82734" w:rsidR="008D138B" w:rsidRDefault="008D138B" w:rsidP="008D138B">
      <w:pPr>
        <w:pStyle w:val="Corpodeltesto"/>
      </w:pPr>
      <w:r>
        <w:t xml:space="preserve">This section specifies additional Document Sharing Metadata requirements for the </w:t>
      </w:r>
      <w:r w:rsidR="009F6360">
        <w:t>Heart Team</w:t>
      </w:r>
      <w:r>
        <w:t xml:space="preserve"> Workflow Document. </w:t>
      </w:r>
    </w:p>
    <w:p w14:paraId="47356BCD" w14:textId="647A355C" w:rsidR="008D138B" w:rsidRDefault="008D138B" w:rsidP="008D138B">
      <w:pPr>
        <w:pStyle w:val="Corpodeltesto"/>
      </w:pPr>
      <w:r>
        <w:t xml:space="preserve">The </w:t>
      </w:r>
      <w:r w:rsidRPr="007B5F8C">
        <w:rPr>
          <w:b/>
        </w:rPr>
        <w:t xml:space="preserve">DocumentEntry metadata of the </w:t>
      </w:r>
      <w:r w:rsidR="00883369">
        <w:rPr>
          <w:b/>
        </w:rPr>
        <w:t>Heart Team</w:t>
      </w:r>
      <w:r>
        <w:rPr>
          <w:b/>
        </w:rPr>
        <w:t xml:space="preserve"> </w:t>
      </w:r>
      <w:r w:rsidRPr="007B5F8C">
        <w:rPr>
          <w:b/>
        </w:rPr>
        <w:t>Workflow Document</w:t>
      </w:r>
      <w:r>
        <w:t xml:space="preserve"> shall meet the following constraints:</w:t>
      </w:r>
    </w:p>
    <w:p w14:paraId="6775603A" w14:textId="77777777" w:rsidR="008D138B" w:rsidRDefault="008D138B" w:rsidP="008D138B">
      <w:pPr>
        <w:pStyle w:val="Corpodeltesto"/>
        <w:numPr>
          <w:ilvl w:val="0"/>
          <w:numId w:val="41"/>
        </w:numPr>
        <w:ind w:left="810"/>
      </w:pPr>
      <w:r w:rsidRPr="00CA56D3">
        <w:t xml:space="preserve">The eventCodeList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eventCodeList</w:t>
      </w:r>
      <w:r>
        <w:t xml:space="preserve">: </w:t>
      </w:r>
    </w:p>
    <w:p w14:paraId="0ED03D83" w14:textId="163834D9" w:rsidR="006D2EEB" w:rsidRDefault="006C2A49" w:rsidP="00704901">
      <w:pPr>
        <w:pStyle w:val="Corpodeltesto"/>
        <w:numPr>
          <w:ilvl w:val="0"/>
          <w:numId w:val="41"/>
        </w:numPr>
        <w:ind w:left="1800"/>
      </w:pPr>
      <w:r>
        <w:t>If sender is an HT Requ</w:t>
      </w:r>
      <w:r w:rsidR="009171A2">
        <w:t>ester, a single entry of the eventCodeList metadata shall convey the current status of the HT Lead task.  The value shall be</w:t>
      </w:r>
      <w:r w:rsidR="006D2EEB">
        <w:t xml:space="preserve"> </w:t>
      </w:r>
      <w:r w:rsidR="006D2EEB">
        <w:rPr>
          <w:rFonts w:ascii="Monotype Sorts" w:hAnsi="Monotype Sorts" w:cs="Monotype Sorts"/>
        </w:rPr>
        <w:t></w:t>
      </w:r>
      <w:r w:rsidR="006D2EEB" w:rsidRPr="006D2EEB">
        <w:t xml:space="preserve"> </w:t>
      </w:r>
      <w:r w:rsidR="006D2EEB">
        <w:t xml:space="preserve">code=”urn:ihe:pcc:xcht-wd:2015:eventCodeTaskStatus:HTLeadExited” codingScheme=”1.3.6.1.4.1.19376.1.2.1” </w:t>
      </w:r>
    </w:p>
    <w:p w14:paraId="623718EC" w14:textId="65D4857B" w:rsidR="009171A2" w:rsidRDefault="009171A2" w:rsidP="006D2EEB">
      <w:pPr>
        <w:pStyle w:val="Corpodeltesto"/>
        <w:ind w:left="1800"/>
      </w:pPr>
      <w:r>
        <w:t>OR</w:t>
      </w:r>
    </w:p>
    <w:p w14:paraId="58C189EE" w14:textId="09CADE93" w:rsidR="009171A2" w:rsidRDefault="009171A2" w:rsidP="00704901">
      <w:pPr>
        <w:pStyle w:val="Corpodeltesto"/>
        <w:numPr>
          <w:ilvl w:val="0"/>
          <w:numId w:val="76"/>
        </w:numPr>
        <w:ind w:left="1843"/>
      </w:pPr>
      <w:r>
        <w:lastRenderedPageBreak/>
        <w:t>If sender is an HT Manager, a single entry of the eventCodeList metadata shall convey the current status of the HT Involvement task.  The value shall be</w:t>
      </w:r>
      <w:r w:rsidR="006D2EEB">
        <w:t xml:space="preserve"> </w:t>
      </w:r>
      <w:r>
        <w:t>code=”urn:ihe:</w:t>
      </w:r>
      <w:r w:rsidR="006C2A49">
        <w:t>pcc:xcht</w:t>
      </w:r>
      <w:r>
        <w:t xml:space="preserve">-wd:2015:eventCodeTaskStatus:HTInvolvementExited” codingScheme=”1.3.6.1.4.1.19376.1.2.1” </w:t>
      </w:r>
    </w:p>
    <w:p w14:paraId="1BB88805" w14:textId="77777777" w:rsidR="002B427C" w:rsidRPr="002B427C" w:rsidRDefault="002B427C" w:rsidP="00116025">
      <w:pPr>
        <w:pStyle w:val="Corpodeltesto"/>
        <w:ind w:left="1800"/>
      </w:pPr>
    </w:p>
    <w:p w14:paraId="3D990566" w14:textId="1179A7A3" w:rsidR="008D138B" w:rsidRPr="000807AC" w:rsidRDefault="008D138B" w:rsidP="008D138B">
      <w:pPr>
        <w:pStyle w:val="Titolo5"/>
        <w:numPr>
          <w:ilvl w:val="0"/>
          <w:numId w:val="0"/>
        </w:numPr>
        <w:rPr>
          <w:noProof w:val="0"/>
        </w:rPr>
      </w:pPr>
      <w:bookmarkStart w:id="169" w:name="_Toc321132966"/>
      <w:r>
        <w:rPr>
          <w:noProof w:val="0"/>
        </w:rPr>
        <w:t>3.</w:t>
      </w:r>
      <w:r w:rsidR="001D7F6A">
        <w:rPr>
          <w:noProof w:val="0"/>
        </w:rPr>
        <w:t>Z2</w:t>
      </w:r>
      <w:r w:rsidRPr="000807AC">
        <w:rPr>
          <w:noProof w:val="0"/>
        </w:rPr>
        <w:t>.4.1.3 Expected Actions</w:t>
      </w:r>
      <w:bookmarkEnd w:id="169"/>
    </w:p>
    <w:p w14:paraId="3270F5D8" w14:textId="77777777" w:rsidR="008D138B" w:rsidRDefault="008D138B" w:rsidP="008D138B">
      <w:pPr>
        <w:pStyle w:val="AuthorInstructions"/>
        <w:rPr>
          <w:i w:val="0"/>
        </w:rPr>
      </w:pPr>
      <w:r>
        <w:rPr>
          <w:i w:val="0"/>
        </w:rPr>
        <w:t>The Document Repository actor shall process the Provide and Register Document Set-b Request message as described in ITI</w:t>
      </w:r>
      <w:r w:rsidRPr="0070073A">
        <w:rPr>
          <w:i w:val="0"/>
        </w:rPr>
        <w:t xml:space="preserve"> TF-2b:3.41.4.1.3</w:t>
      </w:r>
      <w:r>
        <w:rPr>
          <w:i w:val="0"/>
        </w:rPr>
        <w:t>.</w:t>
      </w:r>
    </w:p>
    <w:p w14:paraId="7895DDD4" w14:textId="10825209" w:rsidR="008D138B" w:rsidRPr="000807AC" w:rsidRDefault="001D7F6A" w:rsidP="008D138B">
      <w:pPr>
        <w:pStyle w:val="Titolo4"/>
        <w:numPr>
          <w:ilvl w:val="0"/>
          <w:numId w:val="0"/>
        </w:numPr>
        <w:rPr>
          <w:noProof w:val="0"/>
        </w:rPr>
      </w:pPr>
      <w:bookmarkStart w:id="170" w:name="_Toc321132967"/>
      <w:r>
        <w:rPr>
          <w:noProof w:val="0"/>
        </w:rPr>
        <w:t>3.Z2</w:t>
      </w:r>
      <w:r w:rsidR="008D138B">
        <w:rPr>
          <w:noProof w:val="0"/>
        </w:rPr>
        <w:t>.</w:t>
      </w:r>
      <w:r w:rsidR="008D138B" w:rsidRPr="000807AC">
        <w:rPr>
          <w:noProof w:val="0"/>
        </w:rPr>
        <w:t xml:space="preserve">4.2 </w:t>
      </w:r>
      <w:r w:rsidR="008D138B">
        <w:rPr>
          <w:noProof w:val="0"/>
        </w:rPr>
        <w:t>Provide and Register Document set-b Response</w:t>
      </w:r>
      <w:bookmarkEnd w:id="170"/>
    </w:p>
    <w:p w14:paraId="286C0C59" w14:textId="77777777" w:rsidR="008D138B" w:rsidRPr="000807AC" w:rsidRDefault="008D138B" w:rsidP="008D138B">
      <w:pPr>
        <w:pStyle w:val="AuthorInstructions"/>
      </w:pPr>
      <w:r>
        <w:rPr>
          <w:i w:val="0"/>
        </w:rPr>
        <w:t>This specification does not add additional requirements for the Provide and Register Document Set-b Response message defined in ITI</w:t>
      </w:r>
      <w:r w:rsidRPr="0070073A">
        <w:rPr>
          <w:i w:val="0"/>
        </w:rPr>
        <w:t xml:space="preserve"> TF-2b:3.41.4.2</w:t>
      </w:r>
      <w:r>
        <w:rPr>
          <w:i w:val="0"/>
        </w:rPr>
        <w:t>.</w:t>
      </w:r>
    </w:p>
    <w:p w14:paraId="54226F66" w14:textId="50D9E3C2" w:rsidR="008D138B" w:rsidRPr="000807AC" w:rsidRDefault="008D138B" w:rsidP="008D138B">
      <w:pPr>
        <w:pStyle w:val="Titolo5"/>
        <w:numPr>
          <w:ilvl w:val="0"/>
          <w:numId w:val="0"/>
        </w:numPr>
        <w:rPr>
          <w:noProof w:val="0"/>
        </w:rPr>
      </w:pPr>
      <w:bookmarkStart w:id="171" w:name="_Toc321132968"/>
      <w:r w:rsidRPr="000807AC">
        <w:rPr>
          <w:noProof w:val="0"/>
        </w:rPr>
        <w:t>3.</w:t>
      </w:r>
      <w:r w:rsidR="001D7F6A">
        <w:rPr>
          <w:noProof w:val="0"/>
        </w:rPr>
        <w:t>Z2</w:t>
      </w:r>
      <w:r w:rsidRPr="000807AC">
        <w:rPr>
          <w:noProof w:val="0"/>
        </w:rPr>
        <w:t>.4.2.1 Trigger Events</w:t>
      </w:r>
      <w:bookmarkEnd w:id="171"/>
    </w:p>
    <w:p w14:paraId="48187751"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TF-2b:3.41.4.2</w:t>
      </w:r>
      <w:r>
        <w:rPr>
          <w:i w:val="0"/>
        </w:rPr>
        <w:t>.1</w:t>
      </w:r>
    </w:p>
    <w:p w14:paraId="6DA64167" w14:textId="165485C2" w:rsidR="008D138B" w:rsidRPr="000807AC" w:rsidRDefault="008D138B" w:rsidP="008D138B">
      <w:pPr>
        <w:pStyle w:val="Titolo5"/>
        <w:numPr>
          <w:ilvl w:val="0"/>
          <w:numId w:val="0"/>
        </w:numPr>
        <w:rPr>
          <w:noProof w:val="0"/>
        </w:rPr>
      </w:pPr>
      <w:bookmarkStart w:id="172" w:name="_Toc321132969"/>
      <w:r w:rsidRPr="000807AC">
        <w:rPr>
          <w:noProof w:val="0"/>
        </w:rPr>
        <w:t>3.</w:t>
      </w:r>
      <w:r w:rsidR="001D7F6A">
        <w:rPr>
          <w:noProof w:val="0"/>
        </w:rPr>
        <w:t>Z2</w:t>
      </w:r>
      <w:r w:rsidRPr="000807AC">
        <w:rPr>
          <w:noProof w:val="0"/>
        </w:rPr>
        <w:t>.4.2.2 Message Semantics</w:t>
      </w:r>
      <w:bookmarkEnd w:id="172"/>
    </w:p>
    <w:p w14:paraId="1E280A99"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TF-2b:3.41.4.2</w:t>
      </w:r>
      <w:r>
        <w:rPr>
          <w:i w:val="0"/>
        </w:rPr>
        <w:t>.2</w:t>
      </w:r>
    </w:p>
    <w:p w14:paraId="012B64EE" w14:textId="0938BC1E" w:rsidR="008D138B" w:rsidRPr="000807AC" w:rsidRDefault="001D7F6A" w:rsidP="008D138B">
      <w:pPr>
        <w:pStyle w:val="Titolo5"/>
        <w:numPr>
          <w:ilvl w:val="0"/>
          <w:numId w:val="0"/>
        </w:numPr>
        <w:rPr>
          <w:noProof w:val="0"/>
        </w:rPr>
      </w:pPr>
      <w:bookmarkStart w:id="173" w:name="_Toc321132970"/>
      <w:r>
        <w:rPr>
          <w:noProof w:val="0"/>
        </w:rPr>
        <w:t>3.Z2</w:t>
      </w:r>
      <w:r w:rsidR="008D138B">
        <w:rPr>
          <w:noProof w:val="0"/>
        </w:rPr>
        <w:t>.</w:t>
      </w:r>
      <w:r w:rsidR="008D138B" w:rsidRPr="000807AC">
        <w:rPr>
          <w:noProof w:val="0"/>
        </w:rPr>
        <w:t>4.2.3 Expected Actions</w:t>
      </w:r>
      <w:bookmarkEnd w:id="173"/>
    </w:p>
    <w:p w14:paraId="78CBADAA" w14:textId="77777777" w:rsidR="008D138B" w:rsidRDefault="008D138B" w:rsidP="008D138B">
      <w:pPr>
        <w:pStyle w:val="AuthorInstructions"/>
        <w:rPr>
          <w:i w:val="0"/>
        </w:rPr>
      </w:pPr>
      <w:r w:rsidRPr="00E17DE9">
        <w:rPr>
          <w:i w:val="0"/>
        </w:rPr>
        <w:t xml:space="preserve">See </w:t>
      </w:r>
      <w:r>
        <w:rPr>
          <w:i w:val="0"/>
        </w:rPr>
        <w:t>ITI</w:t>
      </w:r>
      <w:r w:rsidRPr="00E17DE9">
        <w:rPr>
          <w:i w:val="0"/>
        </w:rPr>
        <w:t xml:space="preserve"> TF-2b:3.41.4.2</w:t>
      </w:r>
      <w:r>
        <w:rPr>
          <w:i w:val="0"/>
        </w:rPr>
        <w:t>.3.</w:t>
      </w:r>
    </w:p>
    <w:p w14:paraId="38D23D3C" w14:textId="5786C960" w:rsidR="008D138B" w:rsidRPr="00137137" w:rsidRDefault="008D138B" w:rsidP="008D138B">
      <w:pPr>
        <w:pStyle w:val="NormaleWeb"/>
        <w:shd w:val="clear" w:color="auto" w:fill="FFFFFF"/>
        <w:rPr>
          <w:rFonts w:ascii="Times" w:hAnsi="Times"/>
          <w:sz w:val="20"/>
          <w:szCs w:val="20"/>
          <w:lang w:val="it-IT" w:eastAsia="it-IT"/>
        </w:rPr>
      </w:pPr>
      <w:r>
        <w:t xml:space="preserve">If an error is generated by the Document Repository, that error should be managed by the </w:t>
      </w:r>
      <w:r w:rsidR="00CE3B89">
        <w:t>HT Requester or HT Manager</w:t>
      </w:r>
      <w:r>
        <w:t xml:space="preserve"> in accordance with local defined behaviors, and in accordance with XDW actor behaviors (race condition) defined in ITI</w:t>
      </w:r>
      <w:r w:rsidRPr="00FA6C72">
        <w:rPr>
          <w:lang w:val="it-IT" w:eastAsia="it-IT"/>
        </w:rPr>
        <w:t xml:space="preserve"> TF-3: 5.4.5.1 </w:t>
      </w:r>
      <w:r>
        <w:t xml:space="preserve"> </w:t>
      </w:r>
    </w:p>
    <w:p w14:paraId="7483EA28" w14:textId="3F5FA2BB" w:rsidR="008D138B" w:rsidRPr="000807AC" w:rsidRDefault="008D138B" w:rsidP="008D138B">
      <w:pPr>
        <w:pStyle w:val="Titolo3"/>
        <w:numPr>
          <w:ilvl w:val="0"/>
          <w:numId w:val="0"/>
        </w:numPr>
        <w:rPr>
          <w:noProof w:val="0"/>
        </w:rPr>
      </w:pPr>
      <w:bookmarkStart w:id="174" w:name="_Toc321132971"/>
      <w:r w:rsidRPr="000807AC">
        <w:rPr>
          <w:noProof w:val="0"/>
        </w:rPr>
        <w:t>3.</w:t>
      </w:r>
      <w:r w:rsidR="001D7F6A">
        <w:rPr>
          <w:noProof w:val="0"/>
        </w:rPr>
        <w:t>Z2</w:t>
      </w:r>
      <w:r w:rsidRPr="000807AC">
        <w:rPr>
          <w:noProof w:val="0"/>
        </w:rPr>
        <w:t>.5 Security Considerations</w:t>
      </w:r>
      <w:bookmarkEnd w:id="174"/>
    </w:p>
    <w:p w14:paraId="03BAE5B0" w14:textId="77777777" w:rsidR="008D138B" w:rsidRPr="0070073A" w:rsidRDefault="008D138B" w:rsidP="008D138B">
      <w:pPr>
        <w:pStyle w:val="Titolo4"/>
        <w:numPr>
          <w:ilvl w:val="0"/>
          <w:numId w:val="0"/>
        </w:numPr>
        <w:rPr>
          <w:rFonts w:ascii="Times New Roman" w:hAnsi="Times New Roman"/>
          <w:b w:val="0"/>
          <w:noProof w:val="0"/>
          <w:kern w:val="0"/>
          <w:sz w:val="24"/>
        </w:rPr>
      </w:pPr>
      <w:bookmarkStart w:id="175" w:name="_Toc321132972"/>
      <w:r w:rsidRPr="0070073A">
        <w:rPr>
          <w:rFonts w:ascii="Times New Roman" w:hAnsi="Times New Roman"/>
          <w:b w:val="0"/>
          <w:noProof w:val="0"/>
          <w:kern w:val="0"/>
          <w:sz w:val="24"/>
        </w:rPr>
        <w:t xml:space="preserve">See </w:t>
      </w:r>
      <w:r>
        <w:rPr>
          <w:rFonts w:ascii="Times New Roman" w:hAnsi="Times New Roman"/>
          <w:b w:val="0"/>
          <w:noProof w:val="0"/>
          <w:kern w:val="0"/>
          <w:sz w:val="24"/>
        </w:rPr>
        <w:t>ITI</w:t>
      </w:r>
      <w:r w:rsidRPr="0070073A">
        <w:rPr>
          <w:rFonts w:ascii="Times New Roman" w:hAnsi="Times New Roman"/>
          <w:b w:val="0"/>
          <w:noProof w:val="0"/>
          <w:kern w:val="0"/>
          <w:sz w:val="24"/>
        </w:rPr>
        <w:t xml:space="preserve"> TF-2b:3.41.</w:t>
      </w:r>
      <w:r>
        <w:rPr>
          <w:rFonts w:ascii="Times New Roman" w:hAnsi="Times New Roman"/>
          <w:b w:val="0"/>
          <w:noProof w:val="0"/>
          <w:kern w:val="0"/>
          <w:sz w:val="24"/>
        </w:rPr>
        <w:t>5.</w:t>
      </w:r>
      <w:bookmarkEnd w:id="175"/>
    </w:p>
    <w:p w14:paraId="340A4CCE" w14:textId="060CE4FA" w:rsidR="008D138B" w:rsidRPr="000807AC" w:rsidRDefault="008D138B" w:rsidP="008D138B">
      <w:pPr>
        <w:pStyle w:val="Titolo4"/>
        <w:numPr>
          <w:ilvl w:val="0"/>
          <w:numId w:val="0"/>
        </w:numPr>
        <w:rPr>
          <w:noProof w:val="0"/>
        </w:rPr>
      </w:pPr>
      <w:bookmarkStart w:id="176" w:name="_Toc321132973"/>
      <w:r w:rsidRPr="000807AC">
        <w:rPr>
          <w:noProof w:val="0"/>
        </w:rPr>
        <w:t>3.</w:t>
      </w:r>
      <w:r w:rsidR="001D7F6A">
        <w:rPr>
          <w:noProof w:val="0"/>
        </w:rPr>
        <w:t>Z2</w:t>
      </w:r>
      <w:r w:rsidRPr="000807AC">
        <w:rPr>
          <w:noProof w:val="0"/>
        </w:rPr>
        <w:t>.5.1 Security Audit Considerations</w:t>
      </w:r>
      <w:bookmarkEnd w:id="176"/>
    </w:p>
    <w:p w14:paraId="0A3159B3" w14:textId="77777777" w:rsidR="008D138B" w:rsidRDefault="008D138B" w:rsidP="008D138B">
      <w:pPr>
        <w:pStyle w:val="Titolo4"/>
        <w:numPr>
          <w:ilvl w:val="0"/>
          <w:numId w:val="0"/>
        </w:numPr>
        <w:rPr>
          <w:highlight w:val="yellow"/>
        </w:rPr>
      </w:pPr>
      <w:bookmarkStart w:id="177" w:name="_Toc321132974"/>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TF-2b:3.41.</w:t>
      </w:r>
      <w:r>
        <w:rPr>
          <w:rFonts w:ascii="Times New Roman" w:hAnsi="Times New Roman"/>
          <w:b w:val="0"/>
          <w:noProof w:val="0"/>
          <w:kern w:val="0"/>
          <w:sz w:val="24"/>
        </w:rPr>
        <w:t>5.1.</w:t>
      </w:r>
      <w:bookmarkEnd w:id="177"/>
    </w:p>
    <w:p w14:paraId="4E82DA5E" w14:textId="77777777" w:rsidR="008D138B" w:rsidRDefault="008D138B" w:rsidP="00C57C6C">
      <w:pPr>
        <w:pStyle w:val="AuthorInstructions"/>
        <w:rPr>
          <w:i w:val="0"/>
        </w:rPr>
      </w:pPr>
    </w:p>
    <w:p w14:paraId="024C2B3D" w14:textId="77777777" w:rsidR="00C57C6C" w:rsidRPr="003651D9" w:rsidRDefault="00C57C6C" w:rsidP="00C57C6C">
      <w:pPr>
        <w:pStyle w:val="PartTitle"/>
        <w:rPr>
          <w:highlight w:val="yellow"/>
        </w:rPr>
      </w:pPr>
      <w:bookmarkStart w:id="178" w:name="_Toc345074688"/>
      <w:r w:rsidRPr="003651D9">
        <w:lastRenderedPageBreak/>
        <w:t>Appendices</w:t>
      </w:r>
      <w:bookmarkEnd w:id="178"/>
      <w:r w:rsidRPr="003651D9">
        <w:rPr>
          <w:highlight w:val="yellow"/>
        </w:rPr>
        <w:t xml:space="preserve"> </w:t>
      </w:r>
    </w:p>
    <w:p w14:paraId="3F2380FA" w14:textId="77777777" w:rsidR="00C57C6C" w:rsidRPr="003651D9" w:rsidRDefault="00C57C6C" w:rsidP="00C57C6C">
      <w:pPr>
        <w:pStyle w:val="AuthorInstructions"/>
      </w:pPr>
      <w:r w:rsidRPr="003651D9">
        <w:t>&lt;Detailed cross transaction relationships or mapping details are described in an appendix in Volume 2x. Volume 2 appendices may be informational or normative. Immediately after the title of a Volume 2 appendix, provide a very explicit statement defining whether this new appendix is informative or normative.&gt;</w:t>
      </w:r>
    </w:p>
    <w:p w14:paraId="5017CB0B" w14:textId="77777777" w:rsidR="00C57C6C" w:rsidRPr="003651D9" w:rsidRDefault="00C57C6C" w:rsidP="00C57C6C"/>
    <w:p w14:paraId="3BD535C5" w14:textId="77777777" w:rsidR="00C57C6C" w:rsidRPr="003651D9" w:rsidRDefault="00C57C6C" w:rsidP="00C57C6C">
      <w:pPr>
        <w:pStyle w:val="AppendixHeading1"/>
        <w:rPr>
          <w:noProof w:val="0"/>
        </w:rPr>
      </w:pPr>
      <w:bookmarkStart w:id="179" w:name="_Toc345074689"/>
      <w:r w:rsidRPr="003651D9">
        <w:rPr>
          <w:noProof w:val="0"/>
        </w:rPr>
        <w:t>Appendix A – &lt;Appendix A Title&gt;</w:t>
      </w:r>
      <w:bookmarkEnd w:id="179"/>
    </w:p>
    <w:p w14:paraId="7D7C990F" w14:textId="77777777" w:rsidR="00C57C6C" w:rsidRPr="003651D9" w:rsidRDefault="00C57C6C" w:rsidP="00C57C6C">
      <w:pPr>
        <w:pStyle w:val="Corpodeltesto"/>
      </w:pPr>
      <w:r w:rsidRPr="003651D9">
        <w:t>Appendix A text goes here.</w:t>
      </w:r>
    </w:p>
    <w:p w14:paraId="3008D421" w14:textId="77777777" w:rsidR="00C57C6C" w:rsidRPr="003651D9" w:rsidRDefault="00C57C6C" w:rsidP="00C57C6C">
      <w:pPr>
        <w:pStyle w:val="AppendixHeading2"/>
        <w:numPr>
          <w:ilvl w:val="1"/>
          <w:numId w:val="30"/>
        </w:numPr>
        <w:rPr>
          <w:bCs/>
          <w:noProof w:val="0"/>
        </w:rPr>
      </w:pPr>
      <w:bookmarkStart w:id="180" w:name="_Toc345074690"/>
      <w:r w:rsidRPr="003651D9">
        <w:rPr>
          <w:bCs/>
          <w:noProof w:val="0"/>
        </w:rPr>
        <w:t>&lt;Add Title&gt;</w:t>
      </w:r>
      <w:bookmarkEnd w:id="180"/>
    </w:p>
    <w:p w14:paraId="5DBEBD3E" w14:textId="77777777" w:rsidR="00C57C6C" w:rsidRPr="003651D9" w:rsidRDefault="00C57C6C" w:rsidP="00C57C6C">
      <w:pPr>
        <w:pStyle w:val="Corpodeltesto"/>
      </w:pPr>
      <w:r w:rsidRPr="003651D9">
        <w:t>Appendix A.1 text goes here</w:t>
      </w:r>
    </w:p>
    <w:p w14:paraId="796EE9C2" w14:textId="77777777" w:rsidR="00C57C6C" w:rsidRPr="003651D9" w:rsidRDefault="00C57C6C" w:rsidP="00C57C6C">
      <w:pPr>
        <w:pStyle w:val="AppendixHeading1"/>
        <w:rPr>
          <w:noProof w:val="0"/>
        </w:rPr>
      </w:pPr>
      <w:bookmarkStart w:id="181" w:name="_Toc345074691"/>
      <w:r w:rsidRPr="003651D9">
        <w:rPr>
          <w:noProof w:val="0"/>
        </w:rPr>
        <w:t>Appendix B – &lt;Appendix B Title&gt;</w:t>
      </w:r>
      <w:bookmarkEnd w:id="181"/>
    </w:p>
    <w:p w14:paraId="2F0AA972" w14:textId="77777777" w:rsidR="00C57C6C" w:rsidRPr="003651D9" w:rsidRDefault="00C57C6C" w:rsidP="00C57C6C">
      <w:pPr>
        <w:pStyle w:val="Corpodeltesto"/>
      </w:pPr>
      <w:r w:rsidRPr="003651D9">
        <w:t>Appendix B text goes here.</w:t>
      </w:r>
    </w:p>
    <w:p w14:paraId="47133888" w14:textId="77777777" w:rsidR="00C57C6C" w:rsidRPr="003651D9" w:rsidRDefault="00C57C6C" w:rsidP="00C57C6C">
      <w:pPr>
        <w:pStyle w:val="Paragrafoelenco"/>
        <w:numPr>
          <w:ilvl w:val="0"/>
          <w:numId w:val="30"/>
        </w:numPr>
        <w:tabs>
          <w:tab w:val="clear" w:pos="1980"/>
        </w:tabs>
        <w:spacing w:before="240" w:after="60"/>
        <w:ind w:left="360" w:hanging="360"/>
        <w:rPr>
          <w:rFonts w:ascii="Arial" w:hAnsi="Arial"/>
          <w:b/>
          <w:bCs/>
          <w:vanish/>
          <w:sz w:val="28"/>
        </w:rPr>
      </w:pPr>
    </w:p>
    <w:p w14:paraId="476C8323" w14:textId="77777777" w:rsidR="00C57C6C" w:rsidRPr="003651D9" w:rsidRDefault="00C57C6C" w:rsidP="00C57C6C">
      <w:pPr>
        <w:pStyle w:val="Paragrafoelenco"/>
        <w:numPr>
          <w:ilvl w:val="1"/>
          <w:numId w:val="30"/>
        </w:numPr>
        <w:spacing w:before="240" w:after="60"/>
        <w:rPr>
          <w:rFonts w:ascii="Arial" w:hAnsi="Arial"/>
          <w:b/>
          <w:bCs/>
          <w:vanish/>
          <w:sz w:val="28"/>
        </w:rPr>
      </w:pPr>
    </w:p>
    <w:p w14:paraId="28EFA55E" w14:textId="77777777" w:rsidR="00C57C6C" w:rsidRPr="003651D9" w:rsidRDefault="00C57C6C" w:rsidP="00C57C6C">
      <w:pPr>
        <w:pStyle w:val="AppendixHeading2"/>
        <w:numPr>
          <w:ilvl w:val="1"/>
          <w:numId w:val="30"/>
        </w:numPr>
        <w:rPr>
          <w:bCs/>
          <w:noProof w:val="0"/>
        </w:rPr>
      </w:pPr>
      <w:bookmarkStart w:id="182" w:name="_Toc345074692"/>
      <w:r w:rsidRPr="003651D9">
        <w:rPr>
          <w:bCs/>
          <w:noProof w:val="0"/>
        </w:rPr>
        <w:t>&lt;Add Title&gt;</w:t>
      </w:r>
      <w:bookmarkEnd w:id="182"/>
    </w:p>
    <w:p w14:paraId="0CA7BDD9" w14:textId="77777777" w:rsidR="00C57C6C" w:rsidRPr="003651D9" w:rsidRDefault="00C57C6C" w:rsidP="00C57C6C">
      <w:pPr>
        <w:pStyle w:val="Corpodeltesto"/>
      </w:pPr>
      <w:r w:rsidRPr="003651D9">
        <w:t>Appendix B.1 text goes here.</w:t>
      </w:r>
    </w:p>
    <w:p w14:paraId="1A2AF83D" w14:textId="77777777" w:rsidR="00C57C6C" w:rsidRPr="003651D9" w:rsidRDefault="00C57C6C" w:rsidP="00C57C6C">
      <w:pPr>
        <w:pStyle w:val="Corpodeltesto"/>
      </w:pPr>
    </w:p>
    <w:p w14:paraId="7D81FDCB" w14:textId="77777777" w:rsidR="00C57C6C" w:rsidRPr="003651D9" w:rsidRDefault="00C57C6C" w:rsidP="00C57C6C">
      <w:pPr>
        <w:pStyle w:val="AppendixHeading1"/>
        <w:rPr>
          <w:noProof w:val="0"/>
        </w:rPr>
      </w:pPr>
      <w:bookmarkStart w:id="183" w:name="_Toc345074693"/>
      <w:r w:rsidRPr="003651D9">
        <w:rPr>
          <w:noProof w:val="0"/>
        </w:rPr>
        <w:t>Volume 2 Namespace Additions</w:t>
      </w:r>
      <w:bookmarkEnd w:id="183"/>
    </w:p>
    <w:p w14:paraId="7EF25971" w14:textId="77777777" w:rsidR="00C57C6C" w:rsidRPr="003651D9" w:rsidRDefault="00C57C6C" w:rsidP="00C57C6C">
      <w:pPr>
        <w:pStyle w:val="EditorInstructions"/>
      </w:pPr>
      <w:r w:rsidRPr="003651D9">
        <w:t xml:space="preserve">Add the following terms </w:t>
      </w:r>
      <w:r w:rsidRPr="003651D9">
        <w:rPr>
          <w:iCs w:val="0"/>
        </w:rPr>
        <w:t>to the IHE General Introduction Appendix G</w:t>
      </w:r>
      <w:r w:rsidRPr="003651D9">
        <w:t>:</w:t>
      </w:r>
    </w:p>
    <w:p w14:paraId="325E3844"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and listed here as additions when this document is published for Trial Implementation. This section will be deleted prior to inclusion into the Technical Framework as Final Text, but should be present for publication of Public Comment and Trial Implementation.&gt;</w:t>
      </w:r>
    </w:p>
    <w:p w14:paraId="63A1580D" w14:textId="77777777" w:rsidR="00C57C6C" w:rsidRPr="003651D9" w:rsidRDefault="00C57C6C" w:rsidP="00C57C6C">
      <w:pPr>
        <w:pStyle w:val="Corpodeltesto"/>
      </w:pPr>
    </w:p>
    <w:p w14:paraId="3FBBD246" w14:textId="77777777" w:rsidR="00C57C6C" w:rsidRPr="003651D9" w:rsidRDefault="00C57C6C" w:rsidP="00C57C6C">
      <w:pPr>
        <w:pStyle w:val="Corpodeltesto"/>
      </w:pPr>
    </w:p>
    <w:p w14:paraId="237EA252" w14:textId="77777777" w:rsidR="00C57C6C" w:rsidRPr="003651D9" w:rsidRDefault="00C57C6C" w:rsidP="00C57C6C">
      <w:pPr>
        <w:pStyle w:val="Corpodeltesto"/>
      </w:pPr>
    </w:p>
    <w:p w14:paraId="1052D514" w14:textId="19682F46" w:rsidR="00C57C6C" w:rsidRPr="003651D9" w:rsidRDefault="00C57C6C" w:rsidP="00C57C6C">
      <w:pPr>
        <w:pStyle w:val="Corpodeltesto"/>
        <w:rPr>
          <w:i/>
        </w:rPr>
      </w:pPr>
    </w:p>
    <w:p w14:paraId="170EB8D6" w14:textId="1496E5B8" w:rsidR="00B8586D" w:rsidRPr="000807AC" w:rsidRDefault="00B8586D" w:rsidP="00A435AD">
      <w:pPr>
        <w:pStyle w:val="Corpodeltesto"/>
      </w:pPr>
    </w:p>
    <w:p w14:paraId="2AD5AC5B" w14:textId="77777777" w:rsidR="00CC4EA3" w:rsidRPr="000807AC" w:rsidRDefault="00CC4EA3" w:rsidP="000125FF">
      <w:pPr>
        <w:pStyle w:val="Corpodeltesto"/>
        <w:rPr>
          <w:rStyle w:val="DeleteText"/>
          <w:b w:val="0"/>
          <w:strike w:val="0"/>
        </w:rPr>
      </w:pPr>
    </w:p>
    <w:sectPr w:rsidR="00CC4EA3" w:rsidRPr="000807AC" w:rsidSect="000807AC">
      <w:headerReference w:type="default" r:id="rId42"/>
      <w:footerReference w:type="even" r:id="rId43"/>
      <w:footerReference w:type="default" r:id="rId44"/>
      <w:footerReference w:type="first" r:id="rId45"/>
      <w:pgSz w:w="12240" w:h="15840" w:code="1"/>
      <w:pgMar w:top="1440" w:right="1080" w:bottom="1440" w:left="1800" w:header="720" w:footer="720" w:gutter="0"/>
      <w:lnNumType w:countBy="5" w:restart="continuous"/>
      <w:pgNumType w:start="1"/>
      <w:cols w:space="720"/>
      <w:titlePg/>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8848B1" w15:done="0"/>
  <w15:commentEx w15:paraId="45567C00" w15:done="0"/>
  <w15:commentEx w15:paraId="10BFF2DA" w15:done="0"/>
  <w15:commentEx w15:paraId="2D5F503F" w15:done="0"/>
  <w15:commentEx w15:paraId="2D8C1333" w15:done="0"/>
  <w15:commentEx w15:paraId="6CC1CD4E" w15:done="0"/>
  <w15:commentEx w15:paraId="6AA5D25C" w15:done="0"/>
  <w15:commentEx w15:paraId="2053ED7C" w15:done="0"/>
  <w15:commentEx w15:paraId="6FB3F1B4" w15:done="0"/>
  <w15:commentEx w15:paraId="494A418F" w15:done="0"/>
  <w15:commentEx w15:paraId="5CF63FAF" w15:done="0"/>
  <w15:commentEx w15:paraId="3672D37E" w15:done="0"/>
  <w15:commentEx w15:paraId="00D88787" w15:done="0"/>
  <w15:commentEx w15:paraId="7D31BA1D" w15:done="0"/>
  <w15:commentEx w15:paraId="705610D6" w15:done="0"/>
  <w15:commentEx w15:paraId="3899C6D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F1350B" w14:textId="77777777" w:rsidR="00704901" w:rsidRDefault="00704901">
      <w:r>
        <w:separator/>
      </w:r>
    </w:p>
  </w:endnote>
  <w:endnote w:type="continuationSeparator" w:id="0">
    <w:p w14:paraId="7A10128C" w14:textId="77777777" w:rsidR="00704901" w:rsidRDefault="007049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00000003" w:usb1="00000000" w:usb2="00000000" w:usb3="00000000" w:csb0="00000001" w:csb1="00000000"/>
  </w:font>
  <w:font w:name="Bookman Old Style">
    <w:panose1 w:val="02050604050505020204"/>
    <w:charset w:val="00"/>
    <w:family w:val="auto"/>
    <w:pitch w:val="variable"/>
    <w:sig w:usb0="00000003" w:usb1="00000000" w:usb2="00000000" w:usb3="00000000" w:csb0="00000001" w:csb1="00000000"/>
  </w:font>
  <w:font w:name="?l?r ??’c">
    <w:altName w:val="Arial Unicode MS"/>
    <w:panose1 w:val="00000000000000000000"/>
    <w:charset w:val="80"/>
    <w:family w:val="modern"/>
    <w:notTrueType/>
    <w:pitch w:val="default"/>
    <w:sig w:usb0="00000001" w:usb1="08070000" w:usb2="00000010" w:usb3="00000000" w:csb0="00020000" w:csb1="00000000"/>
  </w:font>
  <w:font w:name="TimesNewRomanPSMT">
    <w:altName w:val="Times New Roman"/>
    <w:charset w:val="00"/>
    <w:family w:val="auto"/>
    <w:pitch w:val="default"/>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onotype Sorts">
    <w:panose1 w:val="01010601010101010101"/>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828D4B" w14:textId="77777777" w:rsidR="00704901" w:rsidRDefault="00704901">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1</w:t>
    </w:r>
    <w:r>
      <w:rPr>
        <w:rStyle w:val="Numeropagina"/>
      </w:rPr>
      <w:fldChar w:fldCharType="end"/>
    </w:r>
  </w:p>
  <w:p w14:paraId="16736298" w14:textId="77777777" w:rsidR="00704901" w:rsidRDefault="00704901">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D8D724" w14:textId="77777777" w:rsidR="00704901" w:rsidRDefault="00704901">
    <w:pPr>
      <w:pStyle w:val="Pidipagina"/>
      <w:ind w:right="360"/>
    </w:pPr>
    <w:r>
      <w:t>__________________________________________________________________________</w:t>
    </w:r>
  </w:p>
  <w:p w14:paraId="15C25E1E" w14:textId="77777777" w:rsidR="00704901" w:rsidRDefault="00704901" w:rsidP="00597DB2">
    <w:pPr>
      <w:pStyle w:val="Pidipagina"/>
      <w:ind w:right="360"/>
      <w:rPr>
        <w:sz w:val="20"/>
      </w:rPr>
    </w:pPr>
    <w:bookmarkStart w:id="184" w:name="_Toc473170355"/>
    <w:r>
      <w:rPr>
        <w:sz w:val="20"/>
      </w:rPr>
      <w:t xml:space="preserve">Rev. x.x – 20xx-MM-DD </w:t>
    </w:r>
    <w:r>
      <w:rPr>
        <w:sz w:val="20"/>
      </w:rPr>
      <w:tab/>
    </w:r>
    <w:r w:rsidRPr="00597DB2">
      <w:rPr>
        <w:rStyle w:val="Numeropagina"/>
        <w:sz w:val="20"/>
      </w:rPr>
      <w:fldChar w:fldCharType="begin"/>
    </w:r>
    <w:r w:rsidRPr="00597DB2">
      <w:rPr>
        <w:rStyle w:val="Numeropagina"/>
        <w:sz w:val="20"/>
      </w:rPr>
      <w:instrText xml:space="preserve">PAGE  </w:instrText>
    </w:r>
    <w:r w:rsidRPr="00597DB2">
      <w:rPr>
        <w:rStyle w:val="Numeropagina"/>
        <w:sz w:val="20"/>
      </w:rPr>
      <w:fldChar w:fldCharType="separate"/>
    </w:r>
    <w:r w:rsidR="003509B4">
      <w:rPr>
        <w:rStyle w:val="Numeropagina"/>
        <w:noProof/>
        <w:sz w:val="20"/>
      </w:rPr>
      <w:t>73</w:t>
    </w:r>
    <w:r w:rsidRPr="00597DB2">
      <w:rPr>
        <w:rStyle w:val="Numeropagina"/>
        <w:sz w:val="20"/>
      </w:rPr>
      <w:fldChar w:fldCharType="end"/>
    </w:r>
    <w:r>
      <w:rPr>
        <w:sz w:val="20"/>
      </w:rPr>
      <w:tab/>
      <w:t xml:space="preserve">                       Copyright © 20xx: IHE International, Inc.</w:t>
    </w:r>
    <w:bookmarkEnd w:id="184"/>
  </w:p>
  <w:p w14:paraId="5CA156CD" w14:textId="77777777" w:rsidR="00704901" w:rsidRDefault="00704901" w:rsidP="007E5B51">
    <w:pPr>
      <w:pStyle w:val="Pidipagina"/>
    </w:pPr>
    <w:r>
      <w:rPr>
        <w:sz w:val="20"/>
      </w:rPr>
      <w:t>Template Rev. 10.3</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A6A66" w14:textId="77777777" w:rsidR="00704901" w:rsidRDefault="00704901">
    <w:pPr>
      <w:pStyle w:val="Pidipagina"/>
      <w:jc w:val="center"/>
    </w:pPr>
    <w:r>
      <w:rPr>
        <w:sz w:val="20"/>
      </w:rPr>
      <w:t>Copyright © 20xx: IHE International, Inc.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35483" w14:textId="77777777" w:rsidR="00704901" w:rsidRDefault="00704901">
      <w:r>
        <w:separator/>
      </w:r>
    </w:p>
  </w:footnote>
  <w:footnote w:type="continuationSeparator" w:id="0">
    <w:p w14:paraId="79465316" w14:textId="77777777" w:rsidR="00704901" w:rsidRDefault="0070490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0CF72" w14:textId="615960C9" w:rsidR="00704901" w:rsidRPr="006C4FA0" w:rsidRDefault="00704901" w:rsidP="006C4FA0">
    <w:pPr>
      <w:pStyle w:val="Intestazione"/>
      <w:rPr>
        <w:b/>
      </w:rPr>
    </w:pPr>
    <w:r>
      <w:t xml:space="preserve">IHE PCC/Cardiology Technical Framework Supplement </w:t>
    </w:r>
    <w:r w:rsidRPr="006C4FA0">
      <w:t>– Cross Enterprise Cardiovascular Heart Team Workflow Definition (XCHT)</w:t>
    </w:r>
    <w:r w:rsidRPr="006C4FA0">
      <w:br/>
    </w:r>
    <w:r>
      <w:t>______________________________________________________________________________</w:t>
    </w:r>
  </w:p>
  <w:p w14:paraId="47D2FA3E" w14:textId="77777777" w:rsidR="00704901" w:rsidRDefault="00704901">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032B22C"/>
    <w:lvl w:ilvl="0">
      <w:start w:val="1"/>
      <w:numFmt w:val="decimal"/>
      <w:pStyle w:val="Numeroelenco5"/>
      <w:lvlText w:val="%1."/>
      <w:lvlJc w:val="left"/>
      <w:pPr>
        <w:tabs>
          <w:tab w:val="num" w:pos="1800"/>
        </w:tabs>
        <w:ind w:left="1800" w:hanging="360"/>
      </w:pPr>
    </w:lvl>
  </w:abstractNum>
  <w:abstractNum w:abstractNumId="1">
    <w:nsid w:val="FFFFFF7D"/>
    <w:multiLevelType w:val="singleLevel"/>
    <w:tmpl w:val="CC64B246"/>
    <w:lvl w:ilvl="0">
      <w:start w:val="1"/>
      <w:numFmt w:val="decimal"/>
      <w:pStyle w:val="Numeroelenco4"/>
      <w:lvlText w:val="%1."/>
      <w:lvlJc w:val="left"/>
      <w:pPr>
        <w:tabs>
          <w:tab w:val="num" w:pos="1440"/>
        </w:tabs>
        <w:ind w:left="1440" w:hanging="360"/>
      </w:pPr>
    </w:lvl>
  </w:abstractNum>
  <w:abstractNum w:abstractNumId="2">
    <w:nsid w:val="FFFFFF7E"/>
    <w:multiLevelType w:val="singleLevel"/>
    <w:tmpl w:val="8034CD76"/>
    <w:lvl w:ilvl="0">
      <w:start w:val="1"/>
      <w:numFmt w:val="decimal"/>
      <w:pStyle w:val="Numeroelenco3"/>
      <w:lvlText w:val="%1."/>
      <w:lvlJc w:val="left"/>
      <w:pPr>
        <w:tabs>
          <w:tab w:val="num" w:pos="1080"/>
        </w:tabs>
        <w:ind w:left="1080" w:hanging="360"/>
      </w:pPr>
    </w:lvl>
  </w:abstractNum>
  <w:abstractNum w:abstractNumId="3">
    <w:nsid w:val="FFFFFF7F"/>
    <w:multiLevelType w:val="singleLevel"/>
    <w:tmpl w:val="7020DBB4"/>
    <w:lvl w:ilvl="0">
      <w:start w:val="1"/>
      <w:numFmt w:val="decimal"/>
      <w:pStyle w:val="Numeroelenco2"/>
      <w:lvlText w:val="%1."/>
      <w:lvlJc w:val="left"/>
      <w:pPr>
        <w:tabs>
          <w:tab w:val="num" w:pos="720"/>
        </w:tabs>
        <w:ind w:left="720" w:hanging="360"/>
      </w:pPr>
    </w:lvl>
  </w:abstractNum>
  <w:abstractNum w:abstractNumId="4">
    <w:nsid w:val="FFFFFF80"/>
    <w:multiLevelType w:val="singleLevel"/>
    <w:tmpl w:val="510A4A20"/>
    <w:lvl w:ilvl="0">
      <w:start w:val="1"/>
      <w:numFmt w:val="bullet"/>
      <w:pStyle w:val="Puntoelenco5"/>
      <w:lvlText w:val=""/>
      <w:lvlJc w:val="left"/>
      <w:pPr>
        <w:tabs>
          <w:tab w:val="num" w:pos="1800"/>
        </w:tabs>
        <w:ind w:left="1800" w:hanging="360"/>
      </w:pPr>
      <w:rPr>
        <w:rFonts w:ascii="Symbol" w:hAnsi="Symbol" w:hint="default"/>
      </w:rPr>
    </w:lvl>
  </w:abstractNum>
  <w:abstractNum w:abstractNumId="5">
    <w:nsid w:val="FFFFFF81"/>
    <w:multiLevelType w:val="singleLevel"/>
    <w:tmpl w:val="8A4CF60A"/>
    <w:lvl w:ilvl="0">
      <w:start w:val="1"/>
      <w:numFmt w:val="bullet"/>
      <w:pStyle w:val="Puntoelenco4"/>
      <w:lvlText w:val=""/>
      <w:lvlJc w:val="left"/>
      <w:pPr>
        <w:tabs>
          <w:tab w:val="num" w:pos="1440"/>
        </w:tabs>
        <w:ind w:left="1440" w:hanging="360"/>
      </w:pPr>
      <w:rPr>
        <w:rFonts w:ascii="Symbol" w:hAnsi="Symbol" w:hint="default"/>
      </w:rPr>
    </w:lvl>
  </w:abstractNum>
  <w:abstractNum w:abstractNumId="6">
    <w:nsid w:val="FFFFFF82"/>
    <w:multiLevelType w:val="singleLevel"/>
    <w:tmpl w:val="AC142E16"/>
    <w:lvl w:ilvl="0">
      <w:start w:val="1"/>
      <w:numFmt w:val="bullet"/>
      <w:pStyle w:val="Puntoelenco3"/>
      <w:lvlText w:val=""/>
      <w:lvlJc w:val="left"/>
      <w:pPr>
        <w:tabs>
          <w:tab w:val="num" w:pos="1080"/>
        </w:tabs>
        <w:ind w:left="1080" w:hanging="360"/>
      </w:pPr>
      <w:rPr>
        <w:rFonts w:ascii="Symbol" w:hAnsi="Symbol" w:hint="default"/>
      </w:rPr>
    </w:lvl>
  </w:abstractNum>
  <w:abstractNum w:abstractNumId="7">
    <w:nsid w:val="FFFFFF83"/>
    <w:multiLevelType w:val="singleLevel"/>
    <w:tmpl w:val="577494FE"/>
    <w:lvl w:ilvl="0">
      <w:start w:val="1"/>
      <w:numFmt w:val="bullet"/>
      <w:pStyle w:val="Puntoelenco2"/>
      <w:lvlText w:val=""/>
      <w:lvlJc w:val="left"/>
      <w:pPr>
        <w:tabs>
          <w:tab w:val="num" w:pos="720"/>
        </w:tabs>
        <w:ind w:left="720" w:hanging="360"/>
      </w:pPr>
      <w:rPr>
        <w:rFonts w:ascii="Symbol" w:hAnsi="Symbol" w:hint="default"/>
      </w:rPr>
    </w:lvl>
  </w:abstractNum>
  <w:abstractNum w:abstractNumId="8">
    <w:nsid w:val="FFFFFF88"/>
    <w:multiLevelType w:val="singleLevel"/>
    <w:tmpl w:val="7E72621C"/>
    <w:lvl w:ilvl="0">
      <w:start w:val="1"/>
      <w:numFmt w:val="decimal"/>
      <w:pStyle w:val="Numeroelenco"/>
      <w:lvlText w:val="%1."/>
      <w:lvlJc w:val="left"/>
      <w:pPr>
        <w:tabs>
          <w:tab w:val="num" w:pos="360"/>
        </w:tabs>
        <w:ind w:left="360" w:hanging="360"/>
      </w:pPr>
    </w:lvl>
  </w:abstractNum>
  <w:abstractNum w:abstractNumId="9">
    <w:nsid w:val="FFFFFF89"/>
    <w:multiLevelType w:val="singleLevel"/>
    <w:tmpl w:val="B60ED924"/>
    <w:lvl w:ilvl="0">
      <w:start w:val="1"/>
      <w:numFmt w:val="bullet"/>
      <w:pStyle w:val="Puntoelenco"/>
      <w:lvlText w:val=""/>
      <w:lvlJc w:val="left"/>
      <w:pPr>
        <w:tabs>
          <w:tab w:val="num" w:pos="360"/>
        </w:tabs>
        <w:ind w:left="360" w:hanging="360"/>
      </w:pPr>
      <w:rPr>
        <w:rFonts w:ascii="Symbol" w:hAnsi="Symbol" w:hint="default"/>
      </w:rPr>
    </w:lvl>
  </w:abstractNum>
  <w:abstractNum w:abstractNumId="10">
    <w:nsid w:val="00000014"/>
    <w:multiLevelType w:val="singleLevel"/>
    <w:tmpl w:val="00000014"/>
    <w:name w:val="WW8Num21"/>
    <w:lvl w:ilvl="0">
      <w:start w:val="1"/>
      <w:numFmt w:val="upperLetter"/>
      <w:lvlText w:val="%1."/>
      <w:lvlJc w:val="left"/>
      <w:pPr>
        <w:tabs>
          <w:tab w:val="num" w:pos="0"/>
        </w:tabs>
        <w:ind w:left="720" w:hanging="360"/>
      </w:pPr>
    </w:lvl>
  </w:abstractNum>
  <w:abstractNum w:abstractNumId="11">
    <w:nsid w:val="0102574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01583430"/>
    <w:multiLevelType w:val="hybridMultilevel"/>
    <w:tmpl w:val="8D00D8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027C00EF"/>
    <w:multiLevelType w:val="multilevel"/>
    <w:tmpl w:val="21AC3F1C"/>
    <w:lvl w:ilvl="0">
      <w:start w:val="6"/>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02B20A3C"/>
    <w:multiLevelType w:val="hybridMultilevel"/>
    <w:tmpl w:val="C832E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045C6F31"/>
    <w:multiLevelType w:val="hybridMultilevel"/>
    <w:tmpl w:val="166A5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066B70F8"/>
    <w:multiLevelType w:val="hybridMultilevel"/>
    <w:tmpl w:val="0B400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08264F51"/>
    <w:multiLevelType w:val="hybridMultilevel"/>
    <w:tmpl w:val="4002F2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0AB15320"/>
    <w:multiLevelType w:val="hybridMultilevel"/>
    <w:tmpl w:val="50D69056"/>
    <w:lvl w:ilvl="0" w:tplc="04100001">
      <w:start w:val="1"/>
      <w:numFmt w:val="bullet"/>
      <w:lvlText w:val=""/>
      <w:lvlJc w:val="left"/>
      <w:pPr>
        <w:ind w:left="787" w:hanging="360"/>
      </w:pPr>
      <w:rPr>
        <w:rFonts w:ascii="Symbol" w:hAnsi="Symbol" w:hint="default"/>
      </w:rPr>
    </w:lvl>
    <w:lvl w:ilvl="1" w:tplc="04100003">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9">
    <w:nsid w:val="0BBA213C"/>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0EDB2713"/>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11B632A8"/>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19CA7F9B"/>
    <w:multiLevelType w:val="hybridMultilevel"/>
    <w:tmpl w:val="460E0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1C0E033B"/>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1C105261"/>
    <w:multiLevelType w:val="hybridMultilevel"/>
    <w:tmpl w:val="7FEC1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C4B319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1CFF1D96"/>
    <w:multiLevelType w:val="hybridMultilevel"/>
    <w:tmpl w:val="8D00D8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1F3E46EA"/>
    <w:multiLevelType w:val="hybridMultilevel"/>
    <w:tmpl w:val="24649BC8"/>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28">
    <w:nsid w:val="206505B0"/>
    <w:multiLevelType w:val="hybridMultilevel"/>
    <w:tmpl w:val="DBA4B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25210B99"/>
    <w:multiLevelType w:val="hybridMultilevel"/>
    <w:tmpl w:val="5940708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261370B4"/>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261949F4"/>
    <w:multiLevelType w:val="hybridMultilevel"/>
    <w:tmpl w:val="E8B61C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nsid w:val="29112AE8"/>
    <w:multiLevelType w:val="hybridMultilevel"/>
    <w:tmpl w:val="91EC6FD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3">
    <w:nsid w:val="2B3D6BB9"/>
    <w:multiLevelType w:val="hybridMultilevel"/>
    <w:tmpl w:val="0C80E5F2"/>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4">
    <w:nsid w:val="2B550670"/>
    <w:multiLevelType w:val="hybridMultilevel"/>
    <w:tmpl w:val="CB201F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2CB71FCE"/>
    <w:multiLevelType w:val="hybridMultilevel"/>
    <w:tmpl w:val="A86A85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2ECE62AA"/>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30BD0A65"/>
    <w:multiLevelType w:val="hybridMultilevel"/>
    <w:tmpl w:val="E870D902"/>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33AE44D3"/>
    <w:multiLevelType w:val="hybridMultilevel"/>
    <w:tmpl w:val="4BA8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AD649C"/>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36644825"/>
    <w:multiLevelType w:val="hybridMultilevel"/>
    <w:tmpl w:val="F2A653E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37016CE7"/>
    <w:multiLevelType w:val="hybridMultilevel"/>
    <w:tmpl w:val="4130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A174FF2"/>
    <w:multiLevelType w:val="hybridMultilevel"/>
    <w:tmpl w:val="596E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A5C26F4"/>
    <w:multiLevelType w:val="hybridMultilevel"/>
    <w:tmpl w:val="1206F7A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3B015787"/>
    <w:multiLevelType w:val="hybridMultilevel"/>
    <w:tmpl w:val="875EA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3B543B6D"/>
    <w:multiLevelType w:val="hybridMultilevel"/>
    <w:tmpl w:val="0C0C63A4"/>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46">
    <w:nsid w:val="3D465FC0"/>
    <w:multiLevelType w:val="hybridMultilevel"/>
    <w:tmpl w:val="5BBA43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nsid w:val="40BC3A55"/>
    <w:multiLevelType w:val="multilevel"/>
    <w:tmpl w:val="7B943E18"/>
    <w:numStyleLink w:val="Constraints"/>
  </w:abstractNum>
  <w:abstractNum w:abstractNumId="48">
    <w:nsid w:val="42C07BF3"/>
    <w:multiLevelType w:val="hybridMultilevel"/>
    <w:tmpl w:val="F244AE78"/>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49">
    <w:nsid w:val="4B025E5F"/>
    <w:multiLevelType w:val="multilevel"/>
    <w:tmpl w:val="7B943E18"/>
    <w:numStyleLink w:val="Constraints"/>
  </w:abstractNum>
  <w:abstractNum w:abstractNumId="50">
    <w:nsid w:val="4B1474F1"/>
    <w:multiLevelType w:val="hybridMultilevel"/>
    <w:tmpl w:val="0C00A62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nsid w:val="4E54318A"/>
    <w:multiLevelType w:val="hybridMultilevel"/>
    <w:tmpl w:val="91420C04"/>
    <w:lvl w:ilvl="0" w:tplc="0410000F">
      <w:start w:val="1"/>
      <w:numFmt w:val="decimal"/>
      <w:lvlText w:val="%1."/>
      <w:lvlJc w:val="left"/>
      <w:pPr>
        <w:ind w:left="787" w:hanging="360"/>
      </w:p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52">
    <w:nsid w:val="4F9371C3"/>
    <w:multiLevelType w:val="hybridMultilevel"/>
    <w:tmpl w:val="4CE085A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3">
    <w:nsid w:val="50C67BD8"/>
    <w:multiLevelType w:val="multilevel"/>
    <w:tmpl w:val="6472FA4A"/>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4">
    <w:nsid w:val="518231BD"/>
    <w:multiLevelType w:val="hybridMultilevel"/>
    <w:tmpl w:val="C512D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525B3DAA"/>
    <w:multiLevelType w:val="hybridMultilevel"/>
    <w:tmpl w:val="B7B4EC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nsid w:val="52CB6BEC"/>
    <w:multiLevelType w:val="hybridMultilevel"/>
    <w:tmpl w:val="7DF81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nsid w:val="53482660"/>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nsid w:val="55722E22"/>
    <w:multiLevelType w:val="hybridMultilevel"/>
    <w:tmpl w:val="39D4C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565828D3"/>
    <w:multiLevelType w:val="multilevel"/>
    <w:tmpl w:val="A74C82B4"/>
    <w:lvl w:ilvl="0">
      <w:start w:val="1"/>
      <w:numFmt w:val="upperLetter"/>
      <w:pStyle w:val="AppendixHeading1"/>
      <w:lvlText w:val="%1:"/>
      <w:lvlJc w:val="left"/>
      <w:pPr>
        <w:tabs>
          <w:tab w:val="num" w:pos="1980"/>
        </w:tabs>
        <w:ind w:left="1980" w:hanging="1980"/>
      </w:pPr>
    </w:lvl>
    <w:lvl w:ilvl="1">
      <w:start w:val="1"/>
      <w:numFmt w:val="decimal"/>
      <w:pStyle w:val="AppendixHeading2"/>
      <w:lvlText w:val="%1.%2:"/>
      <w:lvlJc w:val="left"/>
      <w:pPr>
        <w:tabs>
          <w:tab w:val="num" w:pos="900"/>
        </w:tabs>
        <w:ind w:left="900" w:hanging="900"/>
      </w:pPr>
    </w:lvl>
    <w:lvl w:ilvl="2">
      <w:start w:val="1"/>
      <w:numFmt w:val="decimal"/>
      <w:pStyle w:val="AppendixHeading3"/>
      <w:lvlText w:val="%1.%2.%3:  "/>
      <w:lvlJc w:val="left"/>
      <w:pPr>
        <w:tabs>
          <w:tab w:val="num" w:pos="1080"/>
        </w:tabs>
        <w:ind w:left="1080" w:hanging="10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0">
    <w:nsid w:val="56967C14"/>
    <w:multiLevelType w:val="hybridMultilevel"/>
    <w:tmpl w:val="C48A8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58086FE2"/>
    <w:multiLevelType w:val="hybridMultilevel"/>
    <w:tmpl w:val="DBB0B15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AE96608"/>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nsid w:val="5B9E13EB"/>
    <w:multiLevelType w:val="hybridMultilevel"/>
    <w:tmpl w:val="A7EC7B2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4">
    <w:nsid w:val="5C020BB7"/>
    <w:multiLevelType w:val="hybridMultilevel"/>
    <w:tmpl w:val="3CE22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nsid w:val="5CBD114B"/>
    <w:multiLevelType w:val="hybridMultilevel"/>
    <w:tmpl w:val="5FE2F79E"/>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66">
    <w:nsid w:val="5F3A0268"/>
    <w:multiLevelType w:val="hybridMultilevel"/>
    <w:tmpl w:val="E16A3F8C"/>
    <w:lvl w:ilvl="0" w:tplc="04100001">
      <w:start w:val="1"/>
      <w:numFmt w:val="bullet"/>
      <w:lvlText w:val=""/>
      <w:lvlJc w:val="left"/>
      <w:pPr>
        <w:ind w:left="784" w:hanging="360"/>
      </w:pPr>
      <w:rPr>
        <w:rFonts w:ascii="Symbol" w:hAnsi="Symbol" w:hint="default"/>
      </w:rPr>
    </w:lvl>
    <w:lvl w:ilvl="1" w:tplc="04100003">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67">
    <w:nsid w:val="5F7F4CD1"/>
    <w:multiLevelType w:val="multilevel"/>
    <w:tmpl w:val="7B943E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8">
    <w:nsid w:val="5FAE6B53"/>
    <w:multiLevelType w:val="hybridMultilevel"/>
    <w:tmpl w:val="04B28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nsid w:val="616A62BE"/>
    <w:multiLevelType w:val="multilevel"/>
    <w:tmpl w:val="EC808750"/>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859"/>
        </w:tabs>
        <w:ind w:left="1859"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70">
    <w:nsid w:val="624F42A0"/>
    <w:multiLevelType w:val="hybridMultilevel"/>
    <w:tmpl w:val="55AE60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nsid w:val="638B1943"/>
    <w:multiLevelType w:val="hybridMultilevel"/>
    <w:tmpl w:val="A9DAA5A0"/>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72">
    <w:nsid w:val="65D30A98"/>
    <w:multiLevelType w:val="hybridMultilevel"/>
    <w:tmpl w:val="2F540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nsid w:val="67BE37ED"/>
    <w:multiLevelType w:val="hybridMultilevel"/>
    <w:tmpl w:val="BAFC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8BC50E0"/>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nsid w:val="696763A8"/>
    <w:multiLevelType w:val="hybridMultilevel"/>
    <w:tmpl w:val="1EE001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nsid w:val="6BAE3C2C"/>
    <w:multiLevelType w:val="hybridMultilevel"/>
    <w:tmpl w:val="9D147F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nsid w:val="6CB11B3F"/>
    <w:multiLevelType w:val="hybridMultilevel"/>
    <w:tmpl w:val="FFAAC15A"/>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8">
    <w:nsid w:val="70721160"/>
    <w:multiLevelType w:val="hybridMultilevel"/>
    <w:tmpl w:val="71E2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nsid w:val="737F2798"/>
    <w:multiLevelType w:val="hybridMultilevel"/>
    <w:tmpl w:val="636E05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nsid w:val="79BC71A6"/>
    <w:multiLevelType w:val="hybridMultilevel"/>
    <w:tmpl w:val="73E4955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nsid w:val="7C006240"/>
    <w:multiLevelType w:val="multilevel"/>
    <w:tmpl w:val="7B943E18"/>
    <w:styleLink w:val="Constraints"/>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2">
    <w:nsid w:val="7D4E5A0F"/>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8"/>
  </w:num>
  <w:num w:numId="5">
    <w:abstractNumId w:val="3"/>
  </w:num>
  <w:num w:numId="6">
    <w:abstractNumId w:val="2"/>
  </w:num>
  <w:num w:numId="7">
    <w:abstractNumId w:val="1"/>
  </w:num>
  <w:num w:numId="8">
    <w:abstractNumId w:val="0"/>
  </w:num>
  <w:num w:numId="9">
    <w:abstractNumId w:val="5"/>
  </w:num>
  <w:num w:numId="10">
    <w:abstractNumId w:val="4"/>
  </w:num>
  <w:num w:numId="11">
    <w:abstractNumId w:val="13"/>
  </w:num>
  <w:num w:numId="12">
    <w:abstractNumId w:val="81"/>
  </w:num>
  <w:num w:numId="13">
    <w:abstractNumId w:val="49"/>
  </w:num>
  <w:num w:numId="14">
    <w:abstractNumId w:val="47"/>
    <w:lvlOverride w:ilvl="0">
      <w:lvl w:ilvl="0">
        <w:start w:val="1"/>
        <w:numFmt w:val="decimal"/>
        <w:lvlText w:val="%1."/>
        <w:lvlJc w:val="left"/>
        <w:pPr>
          <w:tabs>
            <w:tab w:val="num" w:pos="1080"/>
          </w:tabs>
          <w:ind w:left="1080" w:hanging="360"/>
        </w:pPr>
        <w:rPr>
          <w:rFonts w:hint="default"/>
        </w:rPr>
      </w:lvl>
    </w:lvlOverride>
    <w:lvlOverride w:ilvl="1">
      <w:lvl w:ilvl="1">
        <w:start w:val="1"/>
        <w:numFmt w:val="lowerLetter"/>
        <w:lvlText w:val="%2."/>
        <w:lvlJc w:val="left"/>
        <w:pPr>
          <w:tabs>
            <w:tab w:val="num" w:pos="1800"/>
          </w:tabs>
          <w:ind w:left="1800" w:hanging="360"/>
        </w:pPr>
        <w:rPr>
          <w:rFonts w:hint="default"/>
        </w:rPr>
      </w:lvl>
    </w:lvlOverride>
    <w:lvlOverride w:ilvl="2">
      <w:lvl w:ilvl="2">
        <w:start w:val="1"/>
        <w:numFmt w:val="lowerRoman"/>
        <w:lvlText w:val="%3."/>
        <w:lvlJc w:val="left"/>
        <w:pPr>
          <w:tabs>
            <w:tab w:val="num" w:pos="2520"/>
          </w:tabs>
          <w:ind w:left="2520" w:hanging="360"/>
        </w:pPr>
        <w:rPr>
          <w:rFonts w:hint="default"/>
        </w:rPr>
      </w:lvl>
    </w:lvlOverride>
    <w:lvlOverride w:ilvl="3">
      <w:lvl w:ilvl="3">
        <w:start w:val="1"/>
        <w:numFmt w:val="decimal"/>
        <w:lvlText w:val="%4."/>
        <w:lvlJc w:val="left"/>
        <w:pPr>
          <w:tabs>
            <w:tab w:val="num" w:pos="3284"/>
          </w:tabs>
          <w:ind w:left="3284" w:hanging="360"/>
        </w:pPr>
        <w:rPr>
          <w:rFonts w:hint="default"/>
        </w:rPr>
      </w:lvl>
    </w:lvlOverride>
    <w:lvlOverride w:ilvl="4">
      <w:lvl w:ilvl="4">
        <w:start w:val="1"/>
        <w:numFmt w:val="lowerLetter"/>
        <w:lvlText w:val="%5."/>
        <w:lvlJc w:val="left"/>
        <w:pPr>
          <w:tabs>
            <w:tab w:val="num" w:pos="3960"/>
          </w:tabs>
          <w:ind w:left="3960" w:hanging="360"/>
        </w:pPr>
        <w:rPr>
          <w:rFonts w:hint="default"/>
        </w:rPr>
      </w:lvl>
    </w:lvlOverride>
    <w:lvlOverride w:ilvl="5">
      <w:lvl w:ilvl="5">
        <w:start w:val="1"/>
        <w:numFmt w:val="lowerRoman"/>
        <w:lvlText w:val="%6."/>
        <w:lvlJc w:val="left"/>
        <w:pPr>
          <w:tabs>
            <w:tab w:val="num" w:pos="4680"/>
          </w:tabs>
          <w:ind w:left="4680" w:hanging="360"/>
        </w:pPr>
        <w:rPr>
          <w:rFonts w:hint="default"/>
        </w:rPr>
      </w:lvl>
    </w:lvlOverride>
    <w:lvlOverride w:ilvl="6">
      <w:lvl w:ilvl="6">
        <w:start w:val="1"/>
        <w:numFmt w:val="decimal"/>
        <w:lvlText w:val="%7."/>
        <w:lvlJc w:val="left"/>
        <w:pPr>
          <w:tabs>
            <w:tab w:val="num" w:pos="4680"/>
          </w:tabs>
          <w:ind w:left="4680" w:hanging="360"/>
        </w:pPr>
        <w:rPr>
          <w:rFonts w:hint="default"/>
        </w:rPr>
      </w:lvl>
    </w:lvlOverride>
    <w:lvlOverride w:ilvl="7">
      <w:lvl w:ilvl="7">
        <w:start w:val="1"/>
        <w:numFmt w:val="decimal"/>
        <w:lvlText w:val="%8."/>
        <w:lvlJc w:val="left"/>
        <w:pPr>
          <w:tabs>
            <w:tab w:val="num" w:pos="5400"/>
          </w:tabs>
          <w:ind w:left="5400" w:hanging="360"/>
        </w:pPr>
        <w:rPr>
          <w:rFonts w:hint="default"/>
        </w:rPr>
      </w:lvl>
    </w:lvlOverride>
    <w:lvlOverride w:ilvl="8">
      <w:lvl w:ilvl="8">
        <w:start w:val="1"/>
        <w:numFmt w:val="decimal"/>
        <w:lvlText w:val="%9."/>
        <w:lvlJc w:val="left"/>
        <w:pPr>
          <w:tabs>
            <w:tab w:val="num" w:pos="6120"/>
          </w:tabs>
          <w:ind w:left="6120" w:hanging="360"/>
        </w:pPr>
        <w:rPr>
          <w:rFonts w:hint="default"/>
        </w:rPr>
      </w:lvl>
    </w:lvlOverride>
  </w:num>
  <w:num w:numId="15">
    <w:abstractNumId w:val="38"/>
  </w:num>
  <w:num w:numId="16">
    <w:abstractNumId w:val="53"/>
  </w:num>
  <w:num w:numId="17">
    <w:abstractNumId w:val="67"/>
  </w:num>
  <w:num w:numId="18">
    <w:abstractNumId w:val="69"/>
  </w:num>
  <w:num w:numId="1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num>
  <w:num w:numId="21">
    <w:abstractNumId w:val="36"/>
  </w:num>
  <w:num w:numId="22">
    <w:abstractNumId w:val="48"/>
  </w:num>
  <w:num w:numId="23">
    <w:abstractNumId w:val="10"/>
  </w:num>
  <w:num w:numId="24">
    <w:abstractNumId w:val="40"/>
  </w:num>
  <w:num w:numId="25">
    <w:abstractNumId w:val="73"/>
  </w:num>
  <w:num w:numId="26">
    <w:abstractNumId w:val="79"/>
  </w:num>
  <w:num w:numId="27">
    <w:abstractNumId w:val="25"/>
  </w:num>
  <w:num w:numId="28">
    <w:abstractNumId w:val="78"/>
  </w:num>
  <w:num w:numId="29">
    <w:abstractNumId w:val="17"/>
  </w:num>
  <w:num w:numId="30">
    <w:abstractNumId w:val="59"/>
  </w:num>
  <w:num w:numId="31">
    <w:abstractNumId w:val="5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8"/>
  </w:num>
  <w:num w:numId="33">
    <w:abstractNumId w:val="14"/>
  </w:num>
  <w:num w:numId="34">
    <w:abstractNumId w:val="54"/>
  </w:num>
  <w:num w:numId="35">
    <w:abstractNumId w:val="64"/>
  </w:num>
  <w:num w:numId="36">
    <w:abstractNumId w:val="44"/>
  </w:num>
  <w:num w:numId="37">
    <w:abstractNumId w:val="76"/>
  </w:num>
  <w:num w:numId="38">
    <w:abstractNumId w:val="68"/>
  </w:num>
  <w:num w:numId="39">
    <w:abstractNumId w:val="27"/>
  </w:num>
  <w:num w:numId="40">
    <w:abstractNumId w:val="16"/>
  </w:num>
  <w:num w:numId="41">
    <w:abstractNumId w:val="77"/>
  </w:num>
  <w:num w:numId="42">
    <w:abstractNumId w:val="18"/>
  </w:num>
  <w:num w:numId="43">
    <w:abstractNumId w:val="22"/>
  </w:num>
  <w:num w:numId="44">
    <w:abstractNumId w:val="72"/>
  </w:num>
  <w:num w:numId="45">
    <w:abstractNumId w:val="28"/>
  </w:num>
  <w:num w:numId="46">
    <w:abstractNumId w:val="56"/>
  </w:num>
  <w:num w:numId="47">
    <w:abstractNumId w:val="71"/>
  </w:num>
  <w:num w:numId="48">
    <w:abstractNumId w:val="41"/>
  </w:num>
  <w:num w:numId="49">
    <w:abstractNumId w:val="42"/>
  </w:num>
  <w:num w:numId="50">
    <w:abstractNumId w:val="80"/>
  </w:num>
  <w:num w:numId="51">
    <w:abstractNumId w:val="15"/>
  </w:num>
  <w:num w:numId="52">
    <w:abstractNumId w:val="61"/>
  </w:num>
  <w:num w:numId="53">
    <w:abstractNumId w:val="37"/>
  </w:num>
  <w:num w:numId="54">
    <w:abstractNumId w:val="29"/>
  </w:num>
  <w:num w:numId="55">
    <w:abstractNumId w:val="20"/>
  </w:num>
  <w:num w:numId="56">
    <w:abstractNumId w:val="55"/>
  </w:num>
  <w:num w:numId="57">
    <w:abstractNumId w:val="62"/>
  </w:num>
  <w:num w:numId="58">
    <w:abstractNumId w:val="63"/>
  </w:num>
  <w:num w:numId="59">
    <w:abstractNumId w:val="52"/>
  </w:num>
  <w:num w:numId="60">
    <w:abstractNumId w:val="74"/>
  </w:num>
  <w:num w:numId="61">
    <w:abstractNumId w:val="26"/>
  </w:num>
  <w:num w:numId="62">
    <w:abstractNumId w:val="11"/>
  </w:num>
  <w:num w:numId="63">
    <w:abstractNumId w:val="32"/>
  </w:num>
  <w:num w:numId="64">
    <w:abstractNumId w:val="51"/>
  </w:num>
  <w:num w:numId="65">
    <w:abstractNumId w:val="34"/>
  </w:num>
  <w:num w:numId="66">
    <w:abstractNumId w:val="70"/>
  </w:num>
  <w:num w:numId="67">
    <w:abstractNumId w:val="39"/>
  </w:num>
  <w:num w:numId="68">
    <w:abstractNumId w:val="75"/>
  </w:num>
  <w:num w:numId="69">
    <w:abstractNumId w:val="30"/>
  </w:num>
  <w:num w:numId="70">
    <w:abstractNumId w:val="19"/>
  </w:num>
  <w:num w:numId="71">
    <w:abstractNumId w:val="57"/>
  </w:num>
  <w:num w:numId="72">
    <w:abstractNumId w:val="21"/>
  </w:num>
  <w:num w:numId="73">
    <w:abstractNumId w:val="82"/>
  </w:num>
  <w:num w:numId="74">
    <w:abstractNumId w:val="23"/>
  </w:num>
  <w:num w:numId="75">
    <w:abstractNumId w:val="24"/>
  </w:num>
  <w:num w:numId="76">
    <w:abstractNumId w:val="65"/>
  </w:num>
  <w:num w:numId="77">
    <w:abstractNumId w:val="60"/>
  </w:num>
  <w:num w:numId="78">
    <w:abstractNumId w:val="43"/>
  </w:num>
  <w:num w:numId="79">
    <w:abstractNumId w:val="66"/>
  </w:num>
  <w:num w:numId="80">
    <w:abstractNumId w:val="50"/>
  </w:num>
  <w:num w:numId="81">
    <w:abstractNumId w:val="33"/>
  </w:num>
  <w:num w:numId="82">
    <w:abstractNumId w:val="45"/>
  </w:num>
  <w:num w:numId="83">
    <w:abstractNumId w:val="46"/>
  </w:num>
  <w:num w:numId="84">
    <w:abstractNumId w:val="12"/>
  </w:num>
  <w:num w:numId="85">
    <w:abstractNumId w:val="31"/>
  </w:num>
  <w:numIdMacAtCleanup w:val="8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nes, Emma">
    <w15:presenceInfo w15:providerId="AD" w15:userId="S-1-5-21-73361282-1014109674-949316387-208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ctiveWritingStyle w:appName="MSWord" w:lang="fr-CA" w:vendorID="64" w:dllVersion="131078" w:nlCheck="1" w:checkStyle="1"/>
  <w:activeWritingStyle w:appName="MSWord" w:lang="en-CA" w:vendorID="64" w:dllVersion="131078" w:nlCheck="1" w:checkStyle="1"/>
  <w:activeWritingStyle w:appName="MSWord" w:lang="en-GB" w:vendorID="64" w:dllVersion="131078" w:nlCheck="1" w:checkStyle="1"/>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7C8"/>
    <w:rsid w:val="00000DA3"/>
    <w:rsid w:val="000025AB"/>
    <w:rsid w:val="000026A3"/>
    <w:rsid w:val="000030DD"/>
    <w:rsid w:val="0000342F"/>
    <w:rsid w:val="000108DE"/>
    <w:rsid w:val="00010C3A"/>
    <w:rsid w:val="000125FF"/>
    <w:rsid w:val="00012CBF"/>
    <w:rsid w:val="00012F93"/>
    <w:rsid w:val="000133C3"/>
    <w:rsid w:val="00013B72"/>
    <w:rsid w:val="000141AC"/>
    <w:rsid w:val="0001499A"/>
    <w:rsid w:val="000150C3"/>
    <w:rsid w:val="000152F3"/>
    <w:rsid w:val="000162F2"/>
    <w:rsid w:val="00020B8C"/>
    <w:rsid w:val="000214F6"/>
    <w:rsid w:val="00021E30"/>
    <w:rsid w:val="000229C9"/>
    <w:rsid w:val="00024BCD"/>
    <w:rsid w:val="000268F8"/>
    <w:rsid w:val="00027729"/>
    <w:rsid w:val="000278E4"/>
    <w:rsid w:val="00031A1C"/>
    <w:rsid w:val="00031E6D"/>
    <w:rsid w:val="00032F1F"/>
    <w:rsid w:val="00034E54"/>
    <w:rsid w:val="000356BF"/>
    <w:rsid w:val="00035DCA"/>
    <w:rsid w:val="00036042"/>
    <w:rsid w:val="00036051"/>
    <w:rsid w:val="00036347"/>
    <w:rsid w:val="000375FA"/>
    <w:rsid w:val="00037DD5"/>
    <w:rsid w:val="00040030"/>
    <w:rsid w:val="00040E61"/>
    <w:rsid w:val="0004144C"/>
    <w:rsid w:val="00043DB3"/>
    <w:rsid w:val="00044083"/>
    <w:rsid w:val="00044C40"/>
    <w:rsid w:val="000464EE"/>
    <w:rsid w:val="000470A5"/>
    <w:rsid w:val="000514E1"/>
    <w:rsid w:val="00051560"/>
    <w:rsid w:val="00051594"/>
    <w:rsid w:val="00051A6C"/>
    <w:rsid w:val="00051AE4"/>
    <w:rsid w:val="00052419"/>
    <w:rsid w:val="000554D2"/>
    <w:rsid w:val="0005577A"/>
    <w:rsid w:val="00055B75"/>
    <w:rsid w:val="00056110"/>
    <w:rsid w:val="000563D1"/>
    <w:rsid w:val="000566E9"/>
    <w:rsid w:val="00057DB6"/>
    <w:rsid w:val="00061844"/>
    <w:rsid w:val="000622EE"/>
    <w:rsid w:val="00064144"/>
    <w:rsid w:val="00064346"/>
    <w:rsid w:val="00065154"/>
    <w:rsid w:val="000651FD"/>
    <w:rsid w:val="0006702D"/>
    <w:rsid w:val="000676D4"/>
    <w:rsid w:val="0006776F"/>
    <w:rsid w:val="0007016E"/>
    <w:rsid w:val="000704DD"/>
    <w:rsid w:val="00070847"/>
    <w:rsid w:val="00071054"/>
    <w:rsid w:val="00071815"/>
    <w:rsid w:val="000718DA"/>
    <w:rsid w:val="00072262"/>
    <w:rsid w:val="00072892"/>
    <w:rsid w:val="0007394F"/>
    <w:rsid w:val="00073BA5"/>
    <w:rsid w:val="00075042"/>
    <w:rsid w:val="000752E1"/>
    <w:rsid w:val="00075772"/>
    <w:rsid w:val="00076C3F"/>
    <w:rsid w:val="000772CA"/>
    <w:rsid w:val="00077324"/>
    <w:rsid w:val="000775F5"/>
    <w:rsid w:val="00077EA0"/>
    <w:rsid w:val="000807AC"/>
    <w:rsid w:val="00081354"/>
    <w:rsid w:val="00082F2B"/>
    <w:rsid w:val="00083BD0"/>
    <w:rsid w:val="000863DC"/>
    <w:rsid w:val="00087187"/>
    <w:rsid w:val="000871CE"/>
    <w:rsid w:val="0008754F"/>
    <w:rsid w:val="00087878"/>
    <w:rsid w:val="000924F8"/>
    <w:rsid w:val="00092802"/>
    <w:rsid w:val="000936BC"/>
    <w:rsid w:val="00094061"/>
    <w:rsid w:val="00094A5A"/>
    <w:rsid w:val="00095881"/>
    <w:rsid w:val="0009774D"/>
    <w:rsid w:val="00097DA3"/>
    <w:rsid w:val="000A14C4"/>
    <w:rsid w:val="000A1B46"/>
    <w:rsid w:val="000A542A"/>
    <w:rsid w:val="000A735E"/>
    <w:rsid w:val="000B037B"/>
    <w:rsid w:val="000B30FF"/>
    <w:rsid w:val="000B3453"/>
    <w:rsid w:val="000B345E"/>
    <w:rsid w:val="000B3648"/>
    <w:rsid w:val="000B40A3"/>
    <w:rsid w:val="000B42D6"/>
    <w:rsid w:val="000B58B0"/>
    <w:rsid w:val="000B5E28"/>
    <w:rsid w:val="000B699D"/>
    <w:rsid w:val="000B738C"/>
    <w:rsid w:val="000B7CE8"/>
    <w:rsid w:val="000C0C5A"/>
    <w:rsid w:val="000C0E95"/>
    <w:rsid w:val="000C2244"/>
    <w:rsid w:val="000C2ADC"/>
    <w:rsid w:val="000C3556"/>
    <w:rsid w:val="000C37A2"/>
    <w:rsid w:val="000C5410"/>
    <w:rsid w:val="000C5467"/>
    <w:rsid w:val="000C7657"/>
    <w:rsid w:val="000C769D"/>
    <w:rsid w:val="000D0F9C"/>
    <w:rsid w:val="000D2487"/>
    <w:rsid w:val="000D310A"/>
    <w:rsid w:val="000D57A6"/>
    <w:rsid w:val="000D6321"/>
    <w:rsid w:val="000D6F01"/>
    <w:rsid w:val="000D711C"/>
    <w:rsid w:val="000D717C"/>
    <w:rsid w:val="000D7189"/>
    <w:rsid w:val="000D7233"/>
    <w:rsid w:val="000D7538"/>
    <w:rsid w:val="000D7A97"/>
    <w:rsid w:val="000E013B"/>
    <w:rsid w:val="000E1624"/>
    <w:rsid w:val="000E1B8B"/>
    <w:rsid w:val="000E2C73"/>
    <w:rsid w:val="000E5022"/>
    <w:rsid w:val="000E598E"/>
    <w:rsid w:val="000F13F5"/>
    <w:rsid w:val="000F3353"/>
    <w:rsid w:val="000F4F47"/>
    <w:rsid w:val="000F613A"/>
    <w:rsid w:val="000F6D26"/>
    <w:rsid w:val="000F6F50"/>
    <w:rsid w:val="000F7A75"/>
    <w:rsid w:val="00102D27"/>
    <w:rsid w:val="00103369"/>
    <w:rsid w:val="001036C3"/>
    <w:rsid w:val="0010442E"/>
    <w:rsid w:val="00104B34"/>
    <w:rsid w:val="00104BE6"/>
    <w:rsid w:val="00106236"/>
    <w:rsid w:val="00106AEA"/>
    <w:rsid w:val="00107C6D"/>
    <w:rsid w:val="00110347"/>
    <w:rsid w:val="00110532"/>
    <w:rsid w:val="00110B6D"/>
    <w:rsid w:val="001113B8"/>
    <w:rsid w:val="001113F7"/>
    <w:rsid w:val="001115F5"/>
    <w:rsid w:val="00112581"/>
    <w:rsid w:val="001130E8"/>
    <w:rsid w:val="001134EB"/>
    <w:rsid w:val="00113A45"/>
    <w:rsid w:val="00114040"/>
    <w:rsid w:val="00114D5E"/>
    <w:rsid w:val="00115142"/>
    <w:rsid w:val="00115406"/>
    <w:rsid w:val="00115A0F"/>
    <w:rsid w:val="00116025"/>
    <w:rsid w:val="00117DD7"/>
    <w:rsid w:val="00120B79"/>
    <w:rsid w:val="00120BD1"/>
    <w:rsid w:val="00120C35"/>
    <w:rsid w:val="0012154E"/>
    <w:rsid w:val="00122C35"/>
    <w:rsid w:val="0012308B"/>
    <w:rsid w:val="00123FD5"/>
    <w:rsid w:val="001249BE"/>
    <w:rsid w:val="00125103"/>
    <w:rsid w:val="001251EF"/>
    <w:rsid w:val="001253AA"/>
    <w:rsid w:val="001259EB"/>
    <w:rsid w:val="00125B01"/>
    <w:rsid w:val="00125F42"/>
    <w:rsid w:val="001263B9"/>
    <w:rsid w:val="00126A38"/>
    <w:rsid w:val="00126EB2"/>
    <w:rsid w:val="0013111D"/>
    <w:rsid w:val="00131CD7"/>
    <w:rsid w:val="00131CF1"/>
    <w:rsid w:val="00131D37"/>
    <w:rsid w:val="0013208E"/>
    <w:rsid w:val="001337A4"/>
    <w:rsid w:val="00133CE6"/>
    <w:rsid w:val="00136518"/>
    <w:rsid w:val="00137169"/>
    <w:rsid w:val="001402DB"/>
    <w:rsid w:val="00140685"/>
    <w:rsid w:val="00140F99"/>
    <w:rsid w:val="0014109A"/>
    <w:rsid w:val="00142697"/>
    <w:rsid w:val="0014275F"/>
    <w:rsid w:val="00142BD0"/>
    <w:rsid w:val="001439BB"/>
    <w:rsid w:val="001445B4"/>
    <w:rsid w:val="001453CC"/>
    <w:rsid w:val="00145A0A"/>
    <w:rsid w:val="00146C33"/>
    <w:rsid w:val="00146F97"/>
    <w:rsid w:val="00147A4C"/>
    <w:rsid w:val="00147A61"/>
    <w:rsid w:val="00147F29"/>
    <w:rsid w:val="00150A45"/>
    <w:rsid w:val="00150B3C"/>
    <w:rsid w:val="00151739"/>
    <w:rsid w:val="00152E22"/>
    <w:rsid w:val="00154B7B"/>
    <w:rsid w:val="0015646C"/>
    <w:rsid w:val="00157832"/>
    <w:rsid w:val="001579E7"/>
    <w:rsid w:val="001606A7"/>
    <w:rsid w:val="0016165E"/>
    <w:rsid w:val="001622E4"/>
    <w:rsid w:val="001646DA"/>
    <w:rsid w:val="00165115"/>
    <w:rsid w:val="0016666C"/>
    <w:rsid w:val="0016678F"/>
    <w:rsid w:val="00167706"/>
    <w:rsid w:val="00167B95"/>
    <w:rsid w:val="00167D69"/>
    <w:rsid w:val="00167DB7"/>
    <w:rsid w:val="0017019B"/>
    <w:rsid w:val="001709BA"/>
    <w:rsid w:val="00170ED0"/>
    <w:rsid w:val="00172B09"/>
    <w:rsid w:val="00172C56"/>
    <w:rsid w:val="0017385C"/>
    <w:rsid w:val="00176311"/>
    <w:rsid w:val="0017698E"/>
    <w:rsid w:val="00180751"/>
    <w:rsid w:val="00182C50"/>
    <w:rsid w:val="00183CD7"/>
    <w:rsid w:val="00183D35"/>
    <w:rsid w:val="00183DDE"/>
    <w:rsid w:val="00186DAB"/>
    <w:rsid w:val="00187A5B"/>
    <w:rsid w:val="00187E92"/>
    <w:rsid w:val="00190F07"/>
    <w:rsid w:val="00190F15"/>
    <w:rsid w:val="0019109D"/>
    <w:rsid w:val="001935ED"/>
    <w:rsid w:val="001946F4"/>
    <w:rsid w:val="00194ACA"/>
    <w:rsid w:val="0019554A"/>
    <w:rsid w:val="00195F42"/>
    <w:rsid w:val="001A243C"/>
    <w:rsid w:val="001A7247"/>
    <w:rsid w:val="001B172D"/>
    <w:rsid w:val="001B2221"/>
    <w:rsid w:val="001B3228"/>
    <w:rsid w:val="001B3489"/>
    <w:rsid w:val="001B3534"/>
    <w:rsid w:val="001B463C"/>
    <w:rsid w:val="001B4819"/>
    <w:rsid w:val="001C0816"/>
    <w:rsid w:val="001C0EA4"/>
    <w:rsid w:val="001C2CD2"/>
    <w:rsid w:val="001C2D61"/>
    <w:rsid w:val="001C300C"/>
    <w:rsid w:val="001C51C0"/>
    <w:rsid w:val="001D03DD"/>
    <w:rsid w:val="001D0E6D"/>
    <w:rsid w:val="001D1619"/>
    <w:rsid w:val="001D1D9D"/>
    <w:rsid w:val="001D21EB"/>
    <w:rsid w:val="001D2827"/>
    <w:rsid w:val="001D3636"/>
    <w:rsid w:val="001D5A39"/>
    <w:rsid w:val="001D5AE3"/>
    <w:rsid w:val="001D62D5"/>
    <w:rsid w:val="001D7F6A"/>
    <w:rsid w:val="001E04B9"/>
    <w:rsid w:val="001E0B10"/>
    <w:rsid w:val="001E15C8"/>
    <w:rsid w:val="001E1651"/>
    <w:rsid w:val="001E206E"/>
    <w:rsid w:val="001E4991"/>
    <w:rsid w:val="001E4C6A"/>
    <w:rsid w:val="001E4EEA"/>
    <w:rsid w:val="001E615F"/>
    <w:rsid w:val="001E62C3"/>
    <w:rsid w:val="001E6C78"/>
    <w:rsid w:val="001F0683"/>
    <w:rsid w:val="001F2156"/>
    <w:rsid w:val="001F3778"/>
    <w:rsid w:val="001F3A3D"/>
    <w:rsid w:val="001F3CCA"/>
    <w:rsid w:val="001F3EE8"/>
    <w:rsid w:val="001F67AA"/>
    <w:rsid w:val="001F68C9"/>
    <w:rsid w:val="001F69BA"/>
    <w:rsid w:val="001F6DCC"/>
    <w:rsid w:val="001F6EBD"/>
    <w:rsid w:val="001F7A1C"/>
    <w:rsid w:val="001F7A35"/>
    <w:rsid w:val="00200B60"/>
    <w:rsid w:val="00202AC6"/>
    <w:rsid w:val="002037BB"/>
    <w:rsid w:val="002040DD"/>
    <w:rsid w:val="0020414D"/>
    <w:rsid w:val="00204898"/>
    <w:rsid w:val="00204CB0"/>
    <w:rsid w:val="002056A6"/>
    <w:rsid w:val="0020716C"/>
    <w:rsid w:val="00207816"/>
    <w:rsid w:val="00207868"/>
    <w:rsid w:val="00210693"/>
    <w:rsid w:val="00211915"/>
    <w:rsid w:val="0021229C"/>
    <w:rsid w:val="0021474A"/>
    <w:rsid w:val="00215590"/>
    <w:rsid w:val="002159B3"/>
    <w:rsid w:val="00216099"/>
    <w:rsid w:val="00216D8E"/>
    <w:rsid w:val="002173E6"/>
    <w:rsid w:val="002174BE"/>
    <w:rsid w:val="002211F7"/>
    <w:rsid w:val="00221AC2"/>
    <w:rsid w:val="0022261E"/>
    <w:rsid w:val="0022352C"/>
    <w:rsid w:val="0022373E"/>
    <w:rsid w:val="0022548F"/>
    <w:rsid w:val="002256E5"/>
    <w:rsid w:val="00227869"/>
    <w:rsid w:val="00227BB8"/>
    <w:rsid w:val="002307FE"/>
    <w:rsid w:val="0023083B"/>
    <w:rsid w:val="002314B9"/>
    <w:rsid w:val="00231781"/>
    <w:rsid w:val="00231B74"/>
    <w:rsid w:val="00231FF2"/>
    <w:rsid w:val="002322FF"/>
    <w:rsid w:val="00232568"/>
    <w:rsid w:val="0023304B"/>
    <w:rsid w:val="0023321C"/>
    <w:rsid w:val="00236B9E"/>
    <w:rsid w:val="0023712F"/>
    <w:rsid w:val="0023732B"/>
    <w:rsid w:val="00237C2B"/>
    <w:rsid w:val="00241697"/>
    <w:rsid w:val="00241893"/>
    <w:rsid w:val="00242733"/>
    <w:rsid w:val="0024615F"/>
    <w:rsid w:val="0024671A"/>
    <w:rsid w:val="002469C2"/>
    <w:rsid w:val="0024756A"/>
    <w:rsid w:val="00250A37"/>
    <w:rsid w:val="00252F0F"/>
    <w:rsid w:val="00254DC6"/>
    <w:rsid w:val="00255462"/>
    <w:rsid w:val="00255821"/>
    <w:rsid w:val="002559FE"/>
    <w:rsid w:val="00256665"/>
    <w:rsid w:val="00256EBA"/>
    <w:rsid w:val="0026014E"/>
    <w:rsid w:val="00262AE8"/>
    <w:rsid w:val="002647A3"/>
    <w:rsid w:val="0026708F"/>
    <w:rsid w:val="002670D2"/>
    <w:rsid w:val="0026743E"/>
    <w:rsid w:val="002676EE"/>
    <w:rsid w:val="00267AF8"/>
    <w:rsid w:val="00270742"/>
    <w:rsid w:val="00270A42"/>
    <w:rsid w:val="00270EBB"/>
    <w:rsid w:val="002711CC"/>
    <w:rsid w:val="00271794"/>
    <w:rsid w:val="00273498"/>
    <w:rsid w:val="00273E2E"/>
    <w:rsid w:val="002750E9"/>
    <w:rsid w:val="002756A6"/>
    <w:rsid w:val="0028087E"/>
    <w:rsid w:val="00281B77"/>
    <w:rsid w:val="00282474"/>
    <w:rsid w:val="00282499"/>
    <w:rsid w:val="0028510D"/>
    <w:rsid w:val="00286433"/>
    <w:rsid w:val="002869D8"/>
    <w:rsid w:val="002869E8"/>
    <w:rsid w:val="00286CE7"/>
    <w:rsid w:val="00287372"/>
    <w:rsid w:val="002879A0"/>
    <w:rsid w:val="00287FC9"/>
    <w:rsid w:val="00293C35"/>
    <w:rsid w:val="002956C1"/>
    <w:rsid w:val="002A26A3"/>
    <w:rsid w:val="002A2D7A"/>
    <w:rsid w:val="002A651C"/>
    <w:rsid w:val="002A741D"/>
    <w:rsid w:val="002A7458"/>
    <w:rsid w:val="002A7DF0"/>
    <w:rsid w:val="002B03AE"/>
    <w:rsid w:val="002B1338"/>
    <w:rsid w:val="002B240A"/>
    <w:rsid w:val="002B39BF"/>
    <w:rsid w:val="002B427C"/>
    <w:rsid w:val="002B4844"/>
    <w:rsid w:val="002B5E4C"/>
    <w:rsid w:val="002B6118"/>
    <w:rsid w:val="002B61A4"/>
    <w:rsid w:val="002B620C"/>
    <w:rsid w:val="002C0733"/>
    <w:rsid w:val="002C0979"/>
    <w:rsid w:val="002C1F83"/>
    <w:rsid w:val="002C2790"/>
    <w:rsid w:val="002C2A24"/>
    <w:rsid w:val="002C44CA"/>
    <w:rsid w:val="002D0337"/>
    <w:rsid w:val="002D065F"/>
    <w:rsid w:val="002D2981"/>
    <w:rsid w:val="002D2D11"/>
    <w:rsid w:val="002D4465"/>
    <w:rsid w:val="002D579C"/>
    <w:rsid w:val="002D6A84"/>
    <w:rsid w:val="002D6C7B"/>
    <w:rsid w:val="002D6DF2"/>
    <w:rsid w:val="002D7291"/>
    <w:rsid w:val="002E1885"/>
    <w:rsid w:val="002E2F58"/>
    <w:rsid w:val="002E6BBC"/>
    <w:rsid w:val="002F051F"/>
    <w:rsid w:val="002F076A"/>
    <w:rsid w:val="002F29F3"/>
    <w:rsid w:val="002F32E7"/>
    <w:rsid w:val="002F56B3"/>
    <w:rsid w:val="002F665C"/>
    <w:rsid w:val="00301D3D"/>
    <w:rsid w:val="003027B4"/>
    <w:rsid w:val="00303157"/>
    <w:rsid w:val="003031FA"/>
    <w:rsid w:val="00303E20"/>
    <w:rsid w:val="00304203"/>
    <w:rsid w:val="003049D3"/>
    <w:rsid w:val="00304C0E"/>
    <w:rsid w:val="00305027"/>
    <w:rsid w:val="003061FB"/>
    <w:rsid w:val="003066FC"/>
    <w:rsid w:val="00313BCB"/>
    <w:rsid w:val="003156FF"/>
    <w:rsid w:val="00316247"/>
    <w:rsid w:val="003162DB"/>
    <w:rsid w:val="003170A0"/>
    <w:rsid w:val="00317584"/>
    <w:rsid w:val="0032060B"/>
    <w:rsid w:val="0032238E"/>
    <w:rsid w:val="00323461"/>
    <w:rsid w:val="00325406"/>
    <w:rsid w:val="003276F4"/>
    <w:rsid w:val="003302A6"/>
    <w:rsid w:val="003317EB"/>
    <w:rsid w:val="00331F20"/>
    <w:rsid w:val="00332C5C"/>
    <w:rsid w:val="00332D34"/>
    <w:rsid w:val="00333A07"/>
    <w:rsid w:val="00335554"/>
    <w:rsid w:val="00336083"/>
    <w:rsid w:val="003368B0"/>
    <w:rsid w:val="00336E5C"/>
    <w:rsid w:val="003375BB"/>
    <w:rsid w:val="00342755"/>
    <w:rsid w:val="003432DC"/>
    <w:rsid w:val="00343D5C"/>
    <w:rsid w:val="003450EF"/>
    <w:rsid w:val="00345DDD"/>
    <w:rsid w:val="00346182"/>
    <w:rsid w:val="00346314"/>
    <w:rsid w:val="00346BB8"/>
    <w:rsid w:val="00346EF8"/>
    <w:rsid w:val="0034766C"/>
    <w:rsid w:val="003509B4"/>
    <w:rsid w:val="003522F8"/>
    <w:rsid w:val="00352784"/>
    <w:rsid w:val="00353602"/>
    <w:rsid w:val="00353B3C"/>
    <w:rsid w:val="00354AAB"/>
    <w:rsid w:val="003557AF"/>
    <w:rsid w:val="00355CED"/>
    <w:rsid w:val="00356C40"/>
    <w:rsid w:val="003577C8"/>
    <w:rsid w:val="00357F4D"/>
    <w:rsid w:val="003601D3"/>
    <w:rsid w:val="003602DC"/>
    <w:rsid w:val="00360788"/>
    <w:rsid w:val="00361384"/>
    <w:rsid w:val="00361F12"/>
    <w:rsid w:val="003621AB"/>
    <w:rsid w:val="00363069"/>
    <w:rsid w:val="00364AD3"/>
    <w:rsid w:val="00364DCF"/>
    <w:rsid w:val="003661DE"/>
    <w:rsid w:val="003662C8"/>
    <w:rsid w:val="003666F1"/>
    <w:rsid w:val="00366DFA"/>
    <w:rsid w:val="003706AD"/>
    <w:rsid w:val="00370835"/>
    <w:rsid w:val="00370B52"/>
    <w:rsid w:val="003719DC"/>
    <w:rsid w:val="003725A2"/>
    <w:rsid w:val="00373BBB"/>
    <w:rsid w:val="00374B3E"/>
    <w:rsid w:val="00374B40"/>
    <w:rsid w:val="00374F6D"/>
    <w:rsid w:val="00375449"/>
    <w:rsid w:val="003757EF"/>
    <w:rsid w:val="00375FD7"/>
    <w:rsid w:val="00376903"/>
    <w:rsid w:val="003772CA"/>
    <w:rsid w:val="00381F98"/>
    <w:rsid w:val="00383F07"/>
    <w:rsid w:val="0038472E"/>
    <w:rsid w:val="00384CC5"/>
    <w:rsid w:val="00385E14"/>
    <w:rsid w:val="003860D8"/>
    <w:rsid w:val="003861C5"/>
    <w:rsid w:val="00387B41"/>
    <w:rsid w:val="00390318"/>
    <w:rsid w:val="00390584"/>
    <w:rsid w:val="0039155C"/>
    <w:rsid w:val="00391741"/>
    <w:rsid w:val="00391942"/>
    <w:rsid w:val="00391F21"/>
    <w:rsid w:val="003921A0"/>
    <w:rsid w:val="00393583"/>
    <w:rsid w:val="00396CD0"/>
    <w:rsid w:val="00396DAB"/>
    <w:rsid w:val="003A09FE"/>
    <w:rsid w:val="003A1712"/>
    <w:rsid w:val="003A2C30"/>
    <w:rsid w:val="003A45C5"/>
    <w:rsid w:val="003A5041"/>
    <w:rsid w:val="003A5052"/>
    <w:rsid w:val="003A527C"/>
    <w:rsid w:val="003A5F2F"/>
    <w:rsid w:val="003A6F7D"/>
    <w:rsid w:val="003A7047"/>
    <w:rsid w:val="003A7FAA"/>
    <w:rsid w:val="003B0F16"/>
    <w:rsid w:val="003B24F7"/>
    <w:rsid w:val="003B2A2B"/>
    <w:rsid w:val="003B30CD"/>
    <w:rsid w:val="003B3521"/>
    <w:rsid w:val="003B37AD"/>
    <w:rsid w:val="003B3DB1"/>
    <w:rsid w:val="003B40CC"/>
    <w:rsid w:val="003B4DE9"/>
    <w:rsid w:val="003B53BF"/>
    <w:rsid w:val="003B57DB"/>
    <w:rsid w:val="003C1052"/>
    <w:rsid w:val="003C1C26"/>
    <w:rsid w:val="003C30B4"/>
    <w:rsid w:val="003C324C"/>
    <w:rsid w:val="003C6250"/>
    <w:rsid w:val="003D010C"/>
    <w:rsid w:val="003D0772"/>
    <w:rsid w:val="003D13B0"/>
    <w:rsid w:val="003D19E0"/>
    <w:rsid w:val="003D24EE"/>
    <w:rsid w:val="003D279A"/>
    <w:rsid w:val="003D3FA3"/>
    <w:rsid w:val="003D5A68"/>
    <w:rsid w:val="003D5B71"/>
    <w:rsid w:val="003D66F9"/>
    <w:rsid w:val="003D783A"/>
    <w:rsid w:val="003D7D91"/>
    <w:rsid w:val="003E36A3"/>
    <w:rsid w:val="003E5C68"/>
    <w:rsid w:val="003E6A4C"/>
    <w:rsid w:val="003E7A00"/>
    <w:rsid w:val="003F0805"/>
    <w:rsid w:val="003F0B73"/>
    <w:rsid w:val="003F14EE"/>
    <w:rsid w:val="003F3E4A"/>
    <w:rsid w:val="003F5F75"/>
    <w:rsid w:val="00403EB2"/>
    <w:rsid w:val="004041CA"/>
    <w:rsid w:val="004046B6"/>
    <w:rsid w:val="00405A7E"/>
    <w:rsid w:val="004070FB"/>
    <w:rsid w:val="00407487"/>
    <w:rsid w:val="0040793B"/>
    <w:rsid w:val="00410395"/>
    <w:rsid w:val="00410D6B"/>
    <w:rsid w:val="00412649"/>
    <w:rsid w:val="004148DD"/>
    <w:rsid w:val="00415264"/>
    <w:rsid w:val="00416334"/>
    <w:rsid w:val="00416AF2"/>
    <w:rsid w:val="00417A70"/>
    <w:rsid w:val="0042010F"/>
    <w:rsid w:val="00420829"/>
    <w:rsid w:val="00420BB9"/>
    <w:rsid w:val="00421544"/>
    <w:rsid w:val="004225C9"/>
    <w:rsid w:val="0042338F"/>
    <w:rsid w:val="004243B4"/>
    <w:rsid w:val="0042465F"/>
    <w:rsid w:val="00426426"/>
    <w:rsid w:val="004274D7"/>
    <w:rsid w:val="00431C29"/>
    <w:rsid w:val="004321E3"/>
    <w:rsid w:val="00432997"/>
    <w:rsid w:val="004335FC"/>
    <w:rsid w:val="00434500"/>
    <w:rsid w:val="0043514A"/>
    <w:rsid w:val="00435DB4"/>
    <w:rsid w:val="00436025"/>
    <w:rsid w:val="00436599"/>
    <w:rsid w:val="00437825"/>
    <w:rsid w:val="00437C51"/>
    <w:rsid w:val="0044043C"/>
    <w:rsid w:val="00440F1B"/>
    <w:rsid w:val="004424C6"/>
    <w:rsid w:val="00442D53"/>
    <w:rsid w:val="004430AB"/>
    <w:rsid w:val="0044310A"/>
    <w:rsid w:val="00444100"/>
    <w:rsid w:val="00444180"/>
    <w:rsid w:val="00444CFC"/>
    <w:rsid w:val="004457F9"/>
    <w:rsid w:val="00445D2F"/>
    <w:rsid w:val="004460AB"/>
    <w:rsid w:val="00446436"/>
    <w:rsid w:val="00446E51"/>
    <w:rsid w:val="00447451"/>
    <w:rsid w:val="004477E7"/>
    <w:rsid w:val="004506DA"/>
    <w:rsid w:val="0045087A"/>
    <w:rsid w:val="004529C8"/>
    <w:rsid w:val="004541CC"/>
    <w:rsid w:val="00455154"/>
    <w:rsid w:val="0045773F"/>
    <w:rsid w:val="00457DDC"/>
    <w:rsid w:val="004604CF"/>
    <w:rsid w:val="0046126E"/>
    <w:rsid w:val="004613BA"/>
    <w:rsid w:val="00461A12"/>
    <w:rsid w:val="0046239B"/>
    <w:rsid w:val="004647EE"/>
    <w:rsid w:val="00465128"/>
    <w:rsid w:val="0046532F"/>
    <w:rsid w:val="0046783A"/>
    <w:rsid w:val="00470FA4"/>
    <w:rsid w:val="0047109A"/>
    <w:rsid w:val="00473512"/>
    <w:rsid w:val="0047353C"/>
    <w:rsid w:val="004740A3"/>
    <w:rsid w:val="00474890"/>
    <w:rsid w:val="00474BDB"/>
    <w:rsid w:val="00474EB7"/>
    <w:rsid w:val="00474F3F"/>
    <w:rsid w:val="004763EE"/>
    <w:rsid w:val="00477295"/>
    <w:rsid w:val="004778FE"/>
    <w:rsid w:val="0048072C"/>
    <w:rsid w:val="004809A3"/>
    <w:rsid w:val="00481F18"/>
    <w:rsid w:val="004828A2"/>
    <w:rsid w:val="00482DC2"/>
    <w:rsid w:val="00483939"/>
    <w:rsid w:val="00483A44"/>
    <w:rsid w:val="00484D87"/>
    <w:rsid w:val="00485D89"/>
    <w:rsid w:val="004862B9"/>
    <w:rsid w:val="00490601"/>
    <w:rsid w:val="00490AB8"/>
    <w:rsid w:val="004912F7"/>
    <w:rsid w:val="00493E15"/>
    <w:rsid w:val="0049664E"/>
    <w:rsid w:val="00497648"/>
    <w:rsid w:val="004A2559"/>
    <w:rsid w:val="004A4FAF"/>
    <w:rsid w:val="004A5377"/>
    <w:rsid w:val="004A55B0"/>
    <w:rsid w:val="004A5CCB"/>
    <w:rsid w:val="004A602E"/>
    <w:rsid w:val="004A6F98"/>
    <w:rsid w:val="004A7724"/>
    <w:rsid w:val="004A7D5B"/>
    <w:rsid w:val="004A7DB3"/>
    <w:rsid w:val="004B0385"/>
    <w:rsid w:val="004B272C"/>
    <w:rsid w:val="004B2B66"/>
    <w:rsid w:val="004B387F"/>
    <w:rsid w:val="004B3D54"/>
    <w:rsid w:val="004B3EA7"/>
    <w:rsid w:val="004B5634"/>
    <w:rsid w:val="004B576F"/>
    <w:rsid w:val="004B5F48"/>
    <w:rsid w:val="004B6750"/>
    <w:rsid w:val="004B6D9F"/>
    <w:rsid w:val="004B7094"/>
    <w:rsid w:val="004B740E"/>
    <w:rsid w:val="004C0F72"/>
    <w:rsid w:val="004C10B4"/>
    <w:rsid w:val="004C1BE8"/>
    <w:rsid w:val="004C3196"/>
    <w:rsid w:val="004C47DD"/>
    <w:rsid w:val="004C7E9F"/>
    <w:rsid w:val="004D32F2"/>
    <w:rsid w:val="004D39F3"/>
    <w:rsid w:val="004D5C14"/>
    <w:rsid w:val="004D60C5"/>
    <w:rsid w:val="004D68CC"/>
    <w:rsid w:val="004D69C3"/>
    <w:rsid w:val="004D6C45"/>
    <w:rsid w:val="004D6FC8"/>
    <w:rsid w:val="004E15D8"/>
    <w:rsid w:val="004E2B21"/>
    <w:rsid w:val="004E3EA6"/>
    <w:rsid w:val="004E5AB6"/>
    <w:rsid w:val="004E6C3A"/>
    <w:rsid w:val="004E6D03"/>
    <w:rsid w:val="004E70DC"/>
    <w:rsid w:val="004E76B0"/>
    <w:rsid w:val="004E7901"/>
    <w:rsid w:val="004F1713"/>
    <w:rsid w:val="004F3B20"/>
    <w:rsid w:val="004F422A"/>
    <w:rsid w:val="004F5211"/>
    <w:rsid w:val="004F591C"/>
    <w:rsid w:val="004F7C05"/>
    <w:rsid w:val="005007AA"/>
    <w:rsid w:val="00502431"/>
    <w:rsid w:val="00502CBF"/>
    <w:rsid w:val="00503AE1"/>
    <w:rsid w:val="00503CB9"/>
    <w:rsid w:val="0050521D"/>
    <w:rsid w:val="0050674C"/>
    <w:rsid w:val="0050689B"/>
    <w:rsid w:val="00506C22"/>
    <w:rsid w:val="00506C44"/>
    <w:rsid w:val="00510062"/>
    <w:rsid w:val="005116D7"/>
    <w:rsid w:val="00511C99"/>
    <w:rsid w:val="00513057"/>
    <w:rsid w:val="00513D43"/>
    <w:rsid w:val="00513E1A"/>
    <w:rsid w:val="005142D1"/>
    <w:rsid w:val="00514E0F"/>
    <w:rsid w:val="00515353"/>
    <w:rsid w:val="005157F1"/>
    <w:rsid w:val="00516DB9"/>
    <w:rsid w:val="00517140"/>
    <w:rsid w:val="005173E5"/>
    <w:rsid w:val="00517C81"/>
    <w:rsid w:val="00520780"/>
    <w:rsid w:val="00520A33"/>
    <w:rsid w:val="00521376"/>
    <w:rsid w:val="00522681"/>
    <w:rsid w:val="00522F40"/>
    <w:rsid w:val="00523534"/>
    <w:rsid w:val="00523C5F"/>
    <w:rsid w:val="005264F2"/>
    <w:rsid w:val="00530056"/>
    <w:rsid w:val="00530794"/>
    <w:rsid w:val="00530C73"/>
    <w:rsid w:val="00530CF9"/>
    <w:rsid w:val="005320A4"/>
    <w:rsid w:val="00533827"/>
    <w:rsid w:val="005339EE"/>
    <w:rsid w:val="00534CE1"/>
    <w:rsid w:val="00535B22"/>
    <w:rsid w:val="005360E4"/>
    <w:rsid w:val="00536593"/>
    <w:rsid w:val="00536C29"/>
    <w:rsid w:val="005370DE"/>
    <w:rsid w:val="00537951"/>
    <w:rsid w:val="00540946"/>
    <w:rsid w:val="00540A17"/>
    <w:rsid w:val="005410F9"/>
    <w:rsid w:val="005416D9"/>
    <w:rsid w:val="00542223"/>
    <w:rsid w:val="00543B87"/>
    <w:rsid w:val="00543FFB"/>
    <w:rsid w:val="00545B50"/>
    <w:rsid w:val="005461D4"/>
    <w:rsid w:val="0054646B"/>
    <w:rsid w:val="00547482"/>
    <w:rsid w:val="00547834"/>
    <w:rsid w:val="00547DD7"/>
    <w:rsid w:val="00553681"/>
    <w:rsid w:val="0055618C"/>
    <w:rsid w:val="00557AF4"/>
    <w:rsid w:val="00560D7E"/>
    <w:rsid w:val="00562338"/>
    <w:rsid w:val="00564420"/>
    <w:rsid w:val="00564475"/>
    <w:rsid w:val="00564872"/>
    <w:rsid w:val="00565B60"/>
    <w:rsid w:val="005672A9"/>
    <w:rsid w:val="0056769F"/>
    <w:rsid w:val="00567747"/>
    <w:rsid w:val="0057034A"/>
    <w:rsid w:val="00570B52"/>
    <w:rsid w:val="00572031"/>
    <w:rsid w:val="00573102"/>
    <w:rsid w:val="00574FC1"/>
    <w:rsid w:val="005764DA"/>
    <w:rsid w:val="0057798B"/>
    <w:rsid w:val="00577B12"/>
    <w:rsid w:val="0058064F"/>
    <w:rsid w:val="00581165"/>
    <w:rsid w:val="00581830"/>
    <w:rsid w:val="0058235B"/>
    <w:rsid w:val="00582D07"/>
    <w:rsid w:val="00583983"/>
    <w:rsid w:val="00583FC9"/>
    <w:rsid w:val="00585DA2"/>
    <w:rsid w:val="00587821"/>
    <w:rsid w:val="00590045"/>
    <w:rsid w:val="00590676"/>
    <w:rsid w:val="00593631"/>
    <w:rsid w:val="00594882"/>
    <w:rsid w:val="0059573E"/>
    <w:rsid w:val="005957F7"/>
    <w:rsid w:val="0059602E"/>
    <w:rsid w:val="005972CC"/>
    <w:rsid w:val="00597DB2"/>
    <w:rsid w:val="005A0FC9"/>
    <w:rsid w:val="005A1240"/>
    <w:rsid w:val="005A38F4"/>
    <w:rsid w:val="005A4499"/>
    <w:rsid w:val="005A4946"/>
    <w:rsid w:val="005A599B"/>
    <w:rsid w:val="005A667D"/>
    <w:rsid w:val="005A6C75"/>
    <w:rsid w:val="005B0D0F"/>
    <w:rsid w:val="005B3624"/>
    <w:rsid w:val="005B52E9"/>
    <w:rsid w:val="005B55E4"/>
    <w:rsid w:val="005B577F"/>
    <w:rsid w:val="005B5C92"/>
    <w:rsid w:val="005B72F3"/>
    <w:rsid w:val="005B7BFB"/>
    <w:rsid w:val="005C341A"/>
    <w:rsid w:val="005C3B17"/>
    <w:rsid w:val="005C45A9"/>
    <w:rsid w:val="005C5E28"/>
    <w:rsid w:val="005C7363"/>
    <w:rsid w:val="005D1F91"/>
    <w:rsid w:val="005D3353"/>
    <w:rsid w:val="005D3BC3"/>
    <w:rsid w:val="005D4EBF"/>
    <w:rsid w:val="005D54E8"/>
    <w:rsid w:val="005D5E5B"/>
    <w:rsid w:val="005D6104"/>
    <w:rsid w:val="005D66D2"/>
    <w:rsid w:val="005D708A"/>
    <w:rsid w:val="005E1AD5"/>
    <w:rsid w:val="005E272B"/>
    <w:rsid w:val="005E425C"/>
    <w:rsid w:val="005E4C87"/>
    <w:rsid w:val="005E76FB"/>
    <w:rsid w:val="005F04A3"/>
    <w:rsid w:val="005F15A7"/>
    <w:rsid w:val="005F2045"/>
    <w:rsid w:val="005F21E7"/>
    <w:rsid w:val="005F3ADA"/>
    <w:rsid w:val="005F4336"/>
    <w:rsid w:val="005F47BD"/>
    <w:rsid w:val="005F59D6"/>
    <w:rsid w:val="005F5A1C"/>
    <w:rsid w:val="005F5BF3"/>
    <w:rsid w:val="005F6A25"/>
    <w:rsid w:val="005F79AB"/>
    <w:rsid w:val="005F7D08"/>
    <w:rsid w:val="00600EC6"/>
    <w:rsid w:val="006014DF"/>
    <w:rsid w:val="006014F8"/>
    <w:rsid w:val="00601789"/>
    <w:rsid w:val="00602299"/>
    <w:rsid w:val="00603ED5"/>
    <w:rsid w:val="006068B2"/>
    <w:rsid w:val="00606F25"/>
    <w:rsid w:val="006106AB"/>
    <w:rsid w:val="0061088E"/>
    <w:rsid w:val="0061100E"/>
    <w:rsid w:val="006116E2"/>
    <w:rsid w:val="0061621D"/>
    <w:rsid w:val="006163FB"/>
    <w:rsid w:val="00616FDC"/>
    <w:rsid w:val="00617AA2"/>
    <w:rsid w:val="00617FE9"/>
    <w:rsid w:val="0062183B"/>
    <w:rsid w:val="00621A5E"/>
    <w:rsid w:val="00622D31"/>
    <w:rsid w:val="006234AF"/>
    <w:rsid w:val="00623C6B"/>
    <w:rsid w:val="00624474"/>
    <w:rsid w:val="006263EA"/>
    <w:rsid w:val="0063032F"/>
    <w:rsid w:val="00630C6D"/>
    <w:rsid w:val="00630E2E"/>
    <w:rsid w:val="00630F33"/>
    <w:rsid w:val="00632304"/>
    <w:rsid w:val="006342C7"/>
    <w:rsid w:val="006345DE"/>
    <w:rsid w:val="006360B8"/>
    <w:rsid w:val="00637378"/>
    <w:rsid w:val="006377D9"/>
    <w:rsid w:val="0063797C"/>
    <w:rsid w:val="0064000A"/>
    <w:rsid w:val="00640196"/>
    <w:rsid w:val="0064091A"/>
    <w:rsid w:val="00641E22"/>
    <w:rsid w:val="00643D1A"/>
    <w:rsid w:val="00644938"/>
    <w:rsid w:val="00644FC1"/>
    <w:rsid w:val="00647A87"/>
    <w:rsid w:val="00647F1B"/>
    <w:rsid w:val="006501EF"/>
    <w:rsid w:val="0065106B"/>
    <w:rsid w:val="006512F0"/>
    <w:rsid w:val="006514EA"/>
    <w:rsid w:val="00651FEC"/>
    <w:rsid w:val="00654B41"/>
    <w:rsid w:val="006560C9"/>
    <w:rsid w:val="00656A6B"/>
    <w:rsid w:val="0065713B"/>
    <w:rsid w:val="00657FCE"/>
    <w:rsid w:val="00660D33"/>
    <w:rsid w:val="006617EE"/>
    <w:rsid w:val="00661E4D"/>
    <w:rsid w:val="006622DF"/>
    <w:rsid w:val="00662504"/>
    <w:rsid w:val="00662893"/>
    <w:rsid w:val="00662CBE"/>
    <w:rsid w:val="00662F6A"/>
    <w:rsid w:val="00663624"/>
    <w:rsid w:val="00664105"/>
    <w:rsid w:val="00664272"/>
    <w:rsid w:val="00665D8F"/>
    <w:rsid w:val="0066640E"/>
    <w:rsid w:val="0067009F"/>
    <w:rsid w:val="00670468"/>
    <w:rsid w:val="00672ED1"/>
    <w:rsid w:val="00674AEB"/>
    <w:rsid w:val="00676854"/>
    <w:rsid w:val="006773C6"/>
    <w:rsid w:val="00680648"/>
    <w:rsid w:val="00681B91"/>
    <w:rsid w:val="00681D12"/>
    <w:rsid w:val="00681D7E"/>
    <w:rsid w:val="00681F29"/>
    <w:rsid w:val="006825E1"/>
    <w:rsid w:val="0068265A"/>
    <w:rsid w:val="00682B34"/>
    <w:rsid w:val="0068355D"/>
    <w:rsid w:val="006838EC"/>
    <w:rsid w:val="00684658"/>
    <w:rsid w:val="00685115"/>
    <w:rsid w:val="0068668C"/>
    <w:rsid w:val="00687209"/>
    <w:rsid w:val="00690226"/>
    <w:rsid w:val="00691664"/>
    <w:rsid w:val="00692B37"/>
    <w:rsid w:val="00693F10"/>
    <w:rsid w:val="00694681"/>
    <w:rsid w:val="00695135"/>
    <w:rsid w:val="00695772"/>
    <w:rsid w:val="00696A9D"/>
    <w:rsid w:val="006974B6"/>
    <w:rsid w:val="006A2A74"/>
    <w:rsid w:val="006A2AFD"/>
    <w:rsid w:val="006A2CB3"/>
    <w:rsid w:val="006A3098"/>
    <w:rsid w:val="006A3CFE"/>
    <w:rsid w:val="006A4160"/>
    <w:rsid w:val="006A508C"/>
    <w:rsid w:val="006B05D5"/>
    <w:rsid w:val="006B09AF"/>
    <w:rsid w:val="006B4781"/>
    <w:rsid w:val="006B5334"/>
    <w:rsid w:val="006B7068"/>
    <w:rsid w:val="006B7354"/>
    <w:rsid w:val="006B7ABF"/>
    <w:rsid w:val="006C2A49"/>
    <w:rsid w:val="006C2C14"/>
    <w:rsid w:val="006C371A"/>
    <w:rsid w:val="006C3DB8"/>
    <w:rsid w:val="006C3DE4"/>
    <w:rsid w:val="006C4991"/>
    <w:rsid w:val="006C4FA0"/>
    <w:rsid w:val="006C53CA"/>
    <w:rsid w:val="006C631B"/>
    <w:rsid w:val="006C73D6"/>
    <w:rsid w:val="006C7E2C"/>
    <w:rsid w:val="006D011F"/>
    <w:rsid w:val="006D0344"/>
    <w:rsid w:val="006D1DFB"/>
    <w:rsid w:val="006D24AD"/>
    <w:rsid w:val="006D2EEB"/>
    <w:rsid w:val="006D32FE"/>
    <w:rsid w:val="006D4802"/>
    <w:rsid w:val="006D6625"/>
    <w:rsid w:val="006D70DC"/>
    <w:rsid w:val="006D768F"/>
    <w:rsid w:val="006D78E1"/>
    <w:rsid w:val="006E163F"/>
    <w:rsid w:val="006E24C4"/>
    <w:rsid w:val="006E29EF"/>
    <w:rsid w:val="006E2F73"/>
    <w:rsid w:val="006E4036"/>
    <w:rsid w:val="006E459E"/>
    <w:rsid w:val="006E46A1"/>
    <w:rsid w:val="006E55C6"/>
    <w:rsid w:val="006E5767"/>
    <w:rsid w:val="006E686D"/>
    <w:rsid w:val="006E6F6A"/>
    <w:rsid w:val="006F11B4"/>
    <w:rsid w:val="006F1D84"/>
    <w:rsid w:val="006F1EB6"/>
    <w:rsid w:val="006F3FC3"/>
    <w:rsid w:val="006F537C"/>
    <w:rsid w:val="006F7620"/>
    <w:rsid w:val="006F78F7"/>
    <w:rsid w:val="006F7A43"/>
    <w:rsid w:val="006F7C92"/>
    <w:rsid w:val="0070073A"/>
    <w:rsid w:val="00700A91"/>
    <w:rsid w:val="00701B3A"/>
    <w:rsid w:val="00702308"/>
    <w:rsid w:val="00703ED2"/>
    <w:rsid w:val="00704587"/>
    <w:rsid w:val="007046A7"/>
    <w:rsid w:val="00704901"/>
    <w:rsid w:val="00704CBA"/>
    <w:rsid w:val="00705FDC"/>
    <w:rsid w:val="007067B2"/>
    <w:rsid w:val="00706C02"/>
    <w:rsid w:val="00707353"/>
    <w:rsid w:val="0070762D"/>
    <w:rsid w:val="0071092B"/>
    <w:rsid w:val="00710C6E"/>
    <w:rsid w:val="007123DB"/>
    <w:rsid w:val="00712AE6"/>
    <w:rsid w:val="00712FBF"/>
    <w:rsid w:val="0071309E"/>
    <w:rsid w:val="007136DA"/>
    <w:rsid w:val="00713D3C"/>
    <w:rsid w:val="00714B86"/>
    <w:rsid w:val="00715FAF"/>
    <w:rsid w:val="00720673"/>
    <w:rsid w:val="007239A2"/>
    <w:rsid w:val="00723BD3"/>
    <w:rsid w:val="00723DFE"/>
    <w:rsid w:val="00724804"/>
    <w:rsid w:val="007251A4"/>
    <w:rsid w:val="00725443"/>
    <w:rsid w:val="007274CC"/>
    <w:rsid w:val="00730914"/>
    <w:rsid w:val="00730940"/>
    <w:rsid w:val="00730942"/>
    <w:rsid w:val="007315CF"/>
    <w:rsid w:val="00732EB1"/>
    <w:rsid w:val="00734E38"/>
    <w:rsid w:val="00734E90"/>
    <w:rsid w:val="0073533F"/>
    <w:rsid w:val="00737E08"/>
    <w:rsid w:val="007400C4"/>
    <w:rsid w:val="00740E46"/>
    <w:rsid w:val="00741070"/>
    <w:rsid w:val="00741B17"/>
    <w:rsid w:val="00742165"/>
    <w:rsid w:val="00742545"/>
    <w:rsid w:val="00743AD8"/>
    <w:rsid w:val="00743C87"/>
    <w:rsid w:val="00743C9B"/>
    <w:rsid w:val="0074406F"/>
    <w:rsid w:val="00746716"/>
    <w:rsid w:val="007474A2"/>
    <w:rsid w:val="007479B6"/>
    <w:rsid w:val="00747E7C"/>
    <w:rsid w:val="00753146"/>
    <w:rsid w:val="00755368"/>
    <w:rsid w:val="0075573D"/>
    <w:rsid w:val="00756657"/>
    <w:rsid w:val="00756C45"/>
    <w:rsid w:val="00757749"/>
    <w:rsid w:val="0076018E"/>
    <w:rsid w:val="00761469"/>
    <w:rsid w:val="007620CB"/>
    <w:rsid w:val="00763F44"/>
    <w:rsid w:val="007642DB"/>
    <w:rsid w:val="00764C17"/>
    <w:rsid w:val="007663E8"/>
    <w:rsid w:val="00766D5B"/>
    <w:rsid w:val="00767053"/>
    <w:rsid w:val="00770ACF"/>
    <w:rsid w:val="0077195D"/>
    <w:rsid w:val="0077284E"/>
    <w:rsid w:val="00773A71"/>
    <w:rsid w:val="00774B6B"/>
    <w:rsid w:val="00774FB1"/>
    <w:rsid w:val="00775980"/>
    <w:rsid w:val="00776D89"/>
    <w:rsid w:val="007773C8"/>
    <w:rsid w:val="007777D2"/>
    <w:rsid w:val="0078063E"/>
    <w:rsid w:val="0078109C"/>
    <w:rsid w:val="00781A6D"/>
    <w:rsid w:val="00783554"/>
    <w:rsid w:val="00784587"/>
    <w:rsid w:val="00784D08"/>
    <w:rsid w:val="00784D34"/>
    <w:rsid w:val="007858B9"/>
    <w:rsid w:val="00786D5D"/>
    <w:rsid w:val="00787469"/>
    <w:rsid w:val="00792224"/>
    <w:rsid w:val="007922ED"/>
    <w:rsid w:val="007925FD"/>
    <w:rsid w:val="0079305E"/>
    <w:rsid w:val="007930E4"/>
    <w:rsid w:val="00794B8E"/>
    <w:rsid w:val="0079539F"/>
    <w:rsid w:val="007961E5"/>
    <w:rsid w:val="00797655"/>
    <w:rsid w:val="00797A96"/>
    <w:rsid w:val="00797FF7"/>
    <w:rsid w:val="007A068A"/>
    <w:rsid w:val="007A1966"/>
    <w:rsid w:val="007A2E50"/>
    <w:rsid w:val="007A51E3"/>
    <w:rsid w:val="007A5635"/>
    <w:rsid w:val="007A5F3E"/>
    <w:rsid w:val="007A676E"/>
    <w:rsid w:val="007A7BF7"/>
    <w:rsid w:val="007B0E2D"/>
    <w:rsid w:val="007B1F58"/>
    <w:rsid w:val="007B331F"/>
    <w:rsid w:val="007B3E4A"/>
    <w:rsid w:val="007B44B7"/>
    <w:rsid w:val="007B64E0"/>
    <w:rsid w:val="007B7BE6"/>
    <w:rsid w:val="007C19F4"/>
    <w:rsid w:val="007C1AAC"/>
    <w:rsid w:val="007C2D03"/>
    <w:rsid w:val="007C32C7"/>
    <w:rsid w:val="007C3A43"/>
    <w:rsid w:val="007C3E9A"/>
    <w:rsid w:val="007C4E6B"/>
    <w:rsid w:val="007C5673"/>
    <w:rsid w:val="007C5EDD"/>
    <w:rsid w:val="007C73FF"/>
    <w:rsid w:val="007D1847"/>
    <w:rsid w:val="007D3A2A"/>
    <w:rsid w:val="007D4128"/>
    <w:rsid w:val="007D4430"/>
    <w:rsid w:val="007D701C"/>
    <w:rsid w:val="007E1A6D"/>
    <w:rsid w:val="007E28CD"/>
    <w:rsid w:val="007E2CDD"/>
    <w:rsid w:val="007E32CE"/>
    <w:rsid w:val="007E45C5"/>
    <w:rsid w:val="007E5047"/>
    <w:rsid w:val="007E5B51"/>
    <w:rsid w:val="007E6453"/>
    <w:rsid w:val="007F011C"/>
    <w:rsid w:val="007F02AF"/>
    <w:rsid w:val="007F03B7"/>
    <w:rsid w:val="007F1C4D"/>
    <w:rsid w:val="007F42C8"/>
    <w:rsid w:val="007F42EF"/>
    <w:rsid w:val="007F5607"/>
    <w:rsid w:val="007F72E5"/>
    <w:rsid w:val="007F771A"/>
    <w:rsid w:val="007F7801"/>
    <w:rsid w:val="007F7F63"/>
    <w:rsid w:val="00800233"/>
    <w:rsid w:val="0080102C"/>
    <w:rsid w:val="00801938"/>
    <w:rsid w:val="00802F29"/>
    <w:rsid w:val="00803A00"/>
    <w:rsid w:val="00803E2D"/>
    <w:rsid w:val="00804193"/>
    <w:rsid w:val="008044D0"/>
    <w:rsid w:val="00805B75"/>
    <w:rsid w:val="00806584"/>
    <w:rsid w:val="008067DF"/>
    <w:rsid w:val="008074A4"/>
    <w:rsid w:val="008076F4"/>
    <w:rsid w:val="0080771F"/>
    <w:rsid w:val="0081067F"/>
    <w:rsid w:val="00811D46"/>
    <w:rsid w:val="00812D41"/>
    <w:rsid w:val="0081320A"/>
    <w:rsid w:val="00814C2B"/>
    <w:rsid w:val="00815726"/>
    <w:rsid w:val="00815AAF"/>
    <w:rsid w:val="00815E51"/>
    <w:rsid w:val="00816459"/>
    <w:rsid w:val="0081662D"/>
    <w:rsid w:val="00816C03"/>
    <w:rsid w:val="008171F1"/>
    <w:rsid w:val="00817D35"/>
    <w:rsid w:val="008211D7"/>
    <w:rsid w:val="0082218D"/>
    <w:rsid w:val="0082299F"/>
    <w:rsid w:val="0082315A"/>
    <w:rsid w:val="008249A2"/>
    <w:rsid w:val="00825472"/>
    <w:rsid w:val="00825642"/>
    <w:rsid w:val="00826A3D"/>
    <w:rsid w:val="00830B18"/>
    <w:rsid w:val="00830E0E"/>
    <w:rsid w:val="008316E4"/>
    <w:rsid w:val="00831FF5"/>
    <w:rsid w:val="0083238A"/>
    <w:rsid w:val="00833045"/>
    <w:rsid w:val="0083313B"/>
    <w:rsid w:val="008334CD"/>
    <w:rsid w:val="00833ACA"/>
    <w:rsid w:val="00833F7B"/>
    <w:rsid w:val="00833F8B"/>
    <w:rsid w:val="008341AE"/>
    <w:rsid w:val="00834D61"/>
    <w:rsid w:val="00834DF7"/>
    <w:rsid w:val="008358E5"/>
    <w:rsid w:val="00835F2E"/>
    <w:rsid w:val="00837153"/>
    <w:rsid w:val="008413B1"/>
    <w:rsid w:val="00841BCD"/>
    <w:rsid w:val="00841ED8"/>
    <w:rsid w:val="00842EDB"/>
    <w:rsid w:val="0084473F"/>
    <w:rsid w:val="008452AF"/>
    <w:rsid w:val="008469C3"/>
    <w:rsid w:val="0085137A"/>
    <w:rsid w:val="00851665"/>
    <w:rsid w:val="00853753"/>
    <w:rsid w:val="00854B89"/>
    <w:rsid w:val="00855EDF"/>
    <w:rsid w:val="008561AD"/>
    <w:rsid w:val="00857394"/>
    <w:rsid w:val="008608EF"/>
    <w:rsid w:val="0086091D"/>
    <w:rsid w:val="00860BC7"/>
    <w:rsid w:val="0086146D"/>
    <w:rsid w:val="008616CB"/>
    <w:rsid w:val="0086201A"/>
    <w:rsid w:val="0086353F"/>
    <w:rsid w:val="00863C8B"/>
    <w:rsid w:val="00864E8B"/>
    <w:rsid w:val="00865799"/>
    <w:rsid w:val="00865DF9"/>
    <w:rsid w:val="00866192"/>
    <w:rsid w:val="008677F1"/>
    <w:rsid w:val="00867DF4"/>
    <w:rsid w:val="00867E56"/>
    <w:rsid w:val="00870306"/>
    <w:rsid w:val="00870349"/>
    <w:rsid w:val="008709B2"/>
    <w:rsid w:val="00871613"/>
    <w:rsid w:val="008726F7"/>
    <w:rsid w:val="00872AE5"/>
    <w:rsid w:val="00872BD0"/>
    <w:rsid w:val="00873538"/>
    <w:rsid w:val="00874637"/>
    <w:rsid w:val="00874A4C"/>
    <w:rsid w:val="00875076"/>
    <w:rsid w:val="00876DFC"/>
    <w:rsid w:val="00881484"/>
    <w:rsid w:val="008816D3"/>
    <w:rsid w:val="00883008"/>
    <w:rsid w:val="00883369"/>
    <w:rsid w:val="008835F6"/>
    <w:rsid w:val="0088381B"/>
    <w:rsid w:val="00883918"/>
    <w:rsid w:val="00884E31"/>
    <w:rsid w:val="0088554D"/>
    <w:rsid w:val="008859E3"/>
    <w:rsid w:val="00885B33"/>
    <w:rsid w:val="00886BC4"/>
    <w:rsid w:val="00887E40"/>
    <w:rsid w:val="0089012F"/>
    <w:rsid w:val="0089206E"/>
    <w:rsid w:val="008930EB"/>
    <w:rsid w:val="00893ED3"/>
    <w:rsid w:val="00894157"/>
    <w:rsid w:val="008969D9"/>
    <w:rsid w:val="00896D57"/>
    <w:rsid w:val="008A0C3C"/>
    <w:rsid w:val="008A139D"/>
    <w:rsid w:val="008A1C7B"/>
    <w:rsid w:val="008A1F2A"/>
    <w:rsid w:val="008A31FE"/>
    <w:rsid w:val="008A3FD2"/>
    <w:rsid w:val="008A42DF"/>
    <w:rsid w:val="008A4F76"/>
    <w:rsid w:val="008A61CF"/>
    <w:rsid w:val="008A6901"/>
    <w:rsid w:val="008A7D01"/>
    <w:rsid w:val="008B04AF"/>
    <w:rsid w:val="008B0DF6"/>
    <w:rsid w:val="008B0F4E"/>
    <w:rsid w:val="008B1347"/>
    <w:rsid w:val="008B273E"/>
    <w:rsid w:val="008B28F2"/>
    <w:rsid w:val="008B406A"/>
    <w:rsid w:val="008B53CB"/>
    <w:rsid w:val="008B5D7E"/>
    <w:rsid w:val="008B620B"/>
    <w:rsid w:val="008B6391"/>
    <w:rsid w:val="008B6CA1"/>
    <w:rsid w:val="008C0124"/>
    <w:rsid w:val="008C1766"/>
    <w:rsid w:val="008C260A"/>
    <w:rsid w:val="008C58FD"/>
    <w:rsid w:val="008C6333"/>
    <w:rsid w:val="008D052D"/>
    <w:rsid w:val="008D0BA0"/>
    <w:rsid w:val="008D1382"/>
    <w:rsid w:val="008D138B"/>
    <w:rsid w:val="008D17FF"/>
    <w:rsid w:val="008D3972"/>
    <w:rsid w:val="008D45BC"/>
    <w:rsid w:val="008D5FD5"/>
    <w:rsid w:val="008D7044"/>
    <w:rsid w:val="008D7642"/>
    <w:rsid w:val="008E007B"/>
    <w:rsid w:val="008E0275"/>
    <w:rsid w:val="008E0EB0"/>
    <w:rsid w:val="008E1C05"/>
    <w:rsid w:val="008E2B5E"/>
    <w:rsid w:val="008E2BD2"/>
    <w:rsid w:val="008E2F69"/>
    <w:rsid w:val="008E3F6C"/>
    <w:rsid w:val="008E441F"/>
    <w:rsid w:val="008E5680"/>
    <w:rsid w:val="008F1461"/>
    <w:rsid w:val="008F16D7"/>
    <w:rsid w:val="008F1A31"/>
    <w:rsid w:val="008F2182"/>
    <w:rsid w:val="008F3091"/>
    <w:rsid w:val="008F49BC"/>
    <w:rsid w:val="008F55D5"/>
    <w:rsid w:val="009013BC"/>
    <w:rsid w:val="0090671A"/>
    <w:rsid w:val="0091083D"/>
    <w:rsid w:val="00910A3B"/>
    <w:rsid w:val="00910E03"/>
    <w:rsid w:val="00910F98"/>
    <w:rsid w:val="0091162C"/>
    <w:rsid w:val="009117D7"/>
    <w:rsid w:val="00913F69"/>
    <w:rsid w:val="00913F6C"/>
    <w:rsid w:val="00914FF7"/>
    <w:rsid w:val="00915A6B"/>
    <w:rsid w:val="009171A2"/>
    <w:rsid w:val="0092032D"/>
    <w:rsid w:val="0092087E"/>
    <w:rsid w:val="00920D24"/>
    <w:rsid w:val="00921CC8"/>
    <w:rsid w:val="00922EBD"/>
    <w:rsid w:val="009243D0"/>
    <w:rsid w:val="009252E2"/>
    <w:rsid w:val="00926252"/>
    <w:rsid w:val="009266B0"/>
    <w:rsid w:val="009268F6"/>
    <w:rsid w:val="00926D7E"/>
    <w:rsid w:val="009303B2"/>
    <w:rsid w:val="00933C9A"/>
    <w:rsid w:val="00933E06"/>
    <w:rsid w:val="00934D96"/>
    <w:rsid w:val="00935634"/>
    <w:rsid w:val="00937305"/>
    <w:rsid w:val="00937E5D"/>
    <w:rsid w:val="009406A5"/>
    <w:rsid w:val="009428F8"/>
    <w:rsid w:val="009429FB"/>
    <w:rsid w:val="00942BC3"/>
    <w:rsid w:val="00942C34"/>
    <w:rsid w:val="00942E18"/>
    <w:rsid w:val="00943C12"/>
    <w:rsid w:val="00947C71"/>
    <w:rsid w:val="009506CB"/>
    <w:rsid w:val="0095196C"/>
    <w:rsid w:val="00951F63"/>
    <w:rsid w:val="0095298A"/>
    <w:rsid w:val="00952DA9"/>
    <w:rsid w:val="0095321D"/>
    <w:rsid w:val="00953CFC"/>
    <w:rsid w:val="009556BC"/>
    <w:rsid w:val="0095594C"/>
    <w:rsid w:val="00955CD4"/>
    <w:rsid w:val="00955D79"/>
    <w:rsid w:val="0095785C"/>
    <w:rsid w:val="00957BF8"/>
    <w:rsid w:val="00960399"/>
    <w:rsid w:val="009612F6"/>
    <w:rsid w:val="0096463E"/>
    <w:rsid w:val="00966839"/>
    <w:rsid w:val="00966AC0"/>
    <w:rsid w:val="00966EC8"/>
    <w:rsid w:val="009674E9"/>
    <w:rsid w:val="00967574"/>
    <w:rsid w:val="00967B49"/>
    <w:rsid w:val="00967FAA"/>
    <w:rsid w:val="0097163B"/>
    <w:rsid w:val="00971BE7"/>
    <w:rsid w:val="0097454A"/>
    <w:rsid w:val="00975920"/>
    <w:rsid w:val="00976CA7"/>
    <w:rsid w:val="0097754C"/>
    <w:rsid w:val="009800B1"/>
    <w:rsid w:val="009813A1"/>
    <w:rsid w:val="009815D8"/>
    <w:rsid w:val="00982B7B"/>
    <w:rsid w:val="00982E86"/>
    <w:rsid w:val="00983131"/>
    <w:rsid w:val="00983C65"/>
    <w:rsid w:val="009843EF"/>
    <w:rsid w:val="00984586"/>
    <w:rsid w:val="0098484E"/>
    <w:rsid w:val="00984AD5"/>
    <w:rsid w:val="0098549D"/>
    <w:rsid w:val="00985776"/>
    <w:rsid w:val="0098645A"/>
    <w:rsid w:val="00986A9E"/>
    <w:rsid w:val="00986DC2"/>
    <w:rsid w:val="00990335"/>
    <w:rsid w:val="009903C2"/>
    <w:rsid w:val="009909B0"/>
    <w:rsid w:val="00991490"/>
    <w:rsid w:val="009914DF"/>
    <w:rsid w:val="00991D63"/>
    <w:rsid w:val="00992A64"/>
    <w:rsid w:val="00993FF5"/>
    <w:rsid w:val="00994938"/>
    <w:rsid w:val="00995A06"/>
    <w:rsid w:val="00995DA9"/>
    <w:rsid w:val="009965B5"/>
    <w:rsid w:val="00997D7F"/>
    <w:rsid w:val="009A0A3F"/>
    <w:rsid w:val="009A14A1"/>
    <w:rsid w:val="009A15CC"/>
    <w:rsid w:val="009A21E5"/>
    <w:rsid w:val="009A3B2D"/>
    <w:rsid w:val="009A3F9F"/>
    <w:rsid w:val="009A47F7"/>
    <w:rsid w:val="009A52C8"/>
    <w:rsid w:val="009A573C"/>
    <w:rsid w:val="009B048D"/>
    <w:rsid w:val="009B14A8"/>
    <w:rsid w:val="009B1626"/>
    <w:rsid w:val="009B5A36"/>
    <w:rsid w:val="009C1065"/>
    <w:rsid w:val="009C10D5"/>
    <w:rsid w:val="009C13B3"/>
    <w:rsid w:val="009C146A"/>
    <w:rsid w:val="009C1AB4"/>
    <w:rsid w:val="009C2AF9"/>
    <w:rsid w:val="009C4337"/>
    <w:rsid w:val="009C4B80"/>
    <w:rsid w:val="009C555D"/>
    <w:rsid w:val="009C6269"/>
    <w:rsid w:val="009C6D8A"/>
    <w:rsid w:val="009C6F21"/>
    <w:rsid w:val="009C73B5"/>
    <w:rsid w:val="009C75C3"/>
    <w:rsid w:val="009D0139"/>
    <w:rsid w:val="009D02A1"/>
    <w:rsid w:val="009D08BE"/>
    <w:rsid w:val="009D0BB9"/>
    <w:rsid w:val="009D0E95"/>
    <w:rsid w:val="009D107B"/>
    <w:rsid w:val="009D125C"/>
    <w:rsid w:val="009D28A7"/>
    <w:rsid w:val="009D2A49"/>
    <w:rsid w:val="009D2ED5"/>
    <w:rsid w:val="009D3338"/>
    <w:rsid w:val="009D3D29"/>
    <w:rsid w:val="009D41CE"/>
    <w:rsid w:val="009D592A"/>
    <w:rsid w:val="009D68C8"/>
    <w:rsid w:val="009D6A32"/>
    <w:rsid w:val="009D7399"/>
    <w:rsid w:val="009E02C2"/>
    <w:rsid w:val="009E0F64"/>
    <w:rsid w:val="009E1361"/>
    <w:rsid w:val="009E34B7"/>
    <w:rsid w:val="009E3B3D"/>
    <w:rsid w:val="009E3F00"/>
    <w:rsid w:val="009E3FA6"/>
    <w:rsid w:val="009E4462"/>
    <w:rsid w:val="009E59AF"/>
    <w:rsid w:val="009E6455"/>
    <w:rsid w:val="009E73C9"/>
    <w:rsid w:val="009F1EFA"/>
    <w:rsid w:val="009F4F6E"/>
    <w:rsid w:val="009F6007"/>
    <w:rsid w:val="009F6360"/>
    <w:rsid w:val="009F6F06"/>
    <w:rsid w:val="00A00893"/>
    <w:rsid w:val="00A0159D"/>
    <w:rsid w:val="00A02118"/>
    <w:rsid w:val="00A02BC9"/>
    <w:rsid w:val="00A03792"/>
    <w:rsid w:val="00A04BA7"/>
    <w:rsid w:val="00A05A12"/>
    <w:rsid w:val="00A073A0"/>
    <w:rsid w:val="00A11B54"/>
    <w:rsid w:val="00A1212A"/>
    <w:rsid w:val="00A1261A"/>
    <w:rsid w:val="00A13E8B"/>
    <w:rsid w:val="00A148DC"/>
    <w:rsid w:val="00A151EB"/>
    <w:rsid w:val="00A15F33"/>
    <w:rsid w:val="00A174B6"/>
    <w:rsid w:val="00A17780"/>
    <w:rsid w:val="00A177D5"/>
    <w:rsid w:val="00A2114B"/>
    <w:rsid w:val="00A22509"/>
    <w:rsid w:val="00A22917"/>
    <w:rsid w:val="00A23689"/>
    <w:rsid w:val="00A23AE8"/>
    <w:rsid w:val="00A23E64"/>
    <w:rsid w:val="00A25949"/>
    <w:rsid w:val="00A2767D"/>
    <w:rsid w:val="00A30BDA"/>
    <w:rsid w:val="00A317D2"/>
    <w:rsid w:val="00A31934"/>
    <w:rsid w:val="00A31E14"/>
    <w:rsid w:val="00A322F4"/>
    <w:rsid w:val="00A3326E"/>
    <w:rsid w:val="00A37701"/>
    <w:rsid w:val="00A37F11"/>
    <w:rsid w:val="00A40802"/>
    <w:rsid w:val="00A40EBA"/>
    <w:rsid w:val="00A434FC"/>
    <w:rsid w:val="00A435AD"/>
    <w:rsid w:val="00A43E92"/>
    <w:rsid w:val="00A44EBE"/>
    <w:rsid w:val="00A472A5"/>
    <w:rsid w:val="00A478A5"/>
    <w:rsid w:val="00A5145D"/>
    <w:rsid w:val="00A52312"/>
    <w:rsid w:val="00A52EE1"/>
    <w:rsid w:val="00A54A3C"/>
    <w:rsid w:val="00A54F04"/>
    <w:rsid w:val="00A55484"/>
    <w:rsid w:val="00A55531"/>
    <w:rsid w:val="00A5645C"/>
    <w:rsid w:val="00A57991"/>
    <w:rsid w:val="00A60674"/>
    <w:rsid w:val="00A60B8A"/>
    <w:rsid w:val="00A62738"/>
    <w:rsid w:val="00A644E9"/>
    <w:rsid w:val="00A64CCD"/>
    <w:rsid w:val="00A65C29"/>
    <w:rsid w:val="00A66F91"/>
    <w:rsid w:val="00A711D4"/>
    <w:rsid w:val="00A717F2"/>
    <w:rsid w:val="00A71AD5"/>
    <w:rsid w:val="00A71B3C"/>
    <w:rsid w:val="00A71BB9"/>
    <w:rsid w:val="00A72366"/>
    <w:rsid w:val="00A729D5"/>
    <w:rsid w:val="00A72CE8"/>
    <w:rsid w:val="00A738D3"/>
    <w:rsid w:val="00A74189"/>
    <w:rsid w:val="00A744B2"/>
    <w:rsid w:val="00A75377"/>
    <w:rsid w:val="00A755E9"/>
    <w:rsid w:val="00A7633C"/>
    <w:rsid w:val="00A76693"/>
    <w:rsid w:val="00A773A9"/>
    <w:rsid w:val="00A8022C"/>
    <w:rsid w:val="00A81343"/>
    <w:rsid w:val="00A81435"/>
    <w:rsid w:val="00A81A7C"/>
    <w:rsid w:val="00A83082"/>
    <w:rsid w:val="00A83297"/>
    <w:rsid w:val="00A83835"/>
    <w:rsid w:val="00A83BD1"/>
    <w:rsid w:val="00A843AF"/>
    <w:rsid w:val="00A85861"/>
    <w:rsid w:val="00A865B1"/>
    <w:rsid w:val="00A86B4C"/>
    <w:rsid w:val="00A875FF"/>
    <w:rsid w:val="00A90BD5"/>
    <w:rsid w:val="00A910E1"/>
    <w:rsid w:val="00A92FC2"/>
    <w:rsid w:val="00A93058"/>
    <w:rsid w:val="00A96086"/>
    <w:rsid w:val="00A96AF4"/>
    <w:rsid w:val="00A9751B"/>
    <w:rsid w:val="00AA0A28"/>
    <w:rsid w:val="00AA1495"/>
    <w:rsid w:val="00AA3C0B"/>
    <w:rsid w:val="00AA5A60"/>
    <w:rsid w:val="00AA684E"/>
    <w:rsid w:val="00AA69C0"/>
    <w:rsid w:val="00AA754D"/>
    <w:rsid w:val="00AB001E"/>
    <w:rsid w:val="00AB1433"/>
    <w:rsid w:val="00AB4A41"/>
    <w:rsid w:val="00AB4D88"/>
    <w:rsid w:val="00AB5BBC"/>
    <w:rsid w:val="00AB5E6B"/>
    <w:rsid w:val="00AB672D"/>
    <w:rsid w:val="00AB7563"/>
    <w:rsid w:val="00AC06A5"/>
    <w:rsid w:val="00AC0F0D"/>
    <w:rsid w:val="00AC25ED"/>
    <w:rsid w:val="00AC2B28"/>
    <w:rsid w:val="00AC3A8A"/>
    <w:rsid w:val="00AC453F"/>
    <w:rsid w:val="00AC4FE5"/>
    <w:rsid w:val="00AC5F34"/>
    <w:rsid w:val="00AC609B"/>
    <w:rsid w:val="00AC61E8"/>
    <w:rsid w:val="00AC6C09"/>
    <w:rsid w:val="00AC746B"/>
    <w:rsid w:val="00AC7C88"/>
    <w:rsid w:val="00AD0F2A"/>
    <w:rsid w:val="00AD17E0"/>
    <w:rsid w:val="00AD1CBD"/>
    <w:rsid w:val="00AD2669"/>
    <w:rsid w:val="00AD2AE2"/>
    <w:rsid w:val="00AD3CC1"/>
    <w:rsid w:val="00AD3EA6"/>
    <w:rsid w:val="00AD47A5"/>
    <w:rsid w:val="00AD5C73"/>
    <w:rsid w:val="00AD60D5"/>
    <w:rsid w:val="00AD664F"/>
    <w:rsid w:val="00AD7284"/>
    <w:rsid w:val="00AD78E7"/>
    <w:rsid w:val="00AE045A"/>
    <w:rsid w:val="00AE0997"/>
    <w:rsid w:val="00AE09B6"/>
    <w:rsid w:val="00AE0F17"/>
    <w:rsid w:val="00AE1303"/>
    <w:rsid w:val="00AE1498"/>
    <w:rsid w:val="00AE1799"/>
    <w:rsid w:val="00AE1C4B"/>
    <w:rsid w:val="00AE34C4"/>
    <w:rsid w:val="00AE3E07"/>
    <w:rsid w:val="00AE41E9"/>
    <w:rsid w:val="00AE445F"/>
    <w:rsid w:val="00AE4AED"/>
    <w:rsid w:val="00AE50B2"/>
    <w:rsid w:val="00AE610B"/>
    <w:rsid w:val="00AE7E89"/>
    <w:rsid w:val="00AF0095"/>
    <w:rsid w:val="00AF166A"/>
    <w:rsid w:val="00AF472E"/>
    <w:rsid w:val="00AF4BB5"/>
    <w:rsid w:val="00AF5D40"/>
    <w:rsid w:val="00AF7069"/>
    <w:rsid w:val="00AF7ABC"/>
    <w:rsid w:val="00B00B00"/>
    <w:rsid w:val="00B0239B"/>
    <w:rsid w:val="00B03693"/>
    <w:rsid w:val="00B03843"/>
    <w:rsid w:val="00B03C08"/>
    <w:rsid w:val="00B041C8"/>
    <w:rsid w:val="00B05803"/>
    <w:rsid w:val="00B05F9B"/>
    <w:rsid w:val="00B0623E"/>
    <w:rsid w:val="00B0718E"/>
    <w:rsid w:val="00B072B1"/>
    <w:rsid w:val="00B10554"/>
    <w:rsid w:val="00B10DCE"/>
    <w:rsid w:val="00B1148B"/>
    <w:rsid w:val="00B11F16"/>
    <w:rsid w:val="00B13E42"/>
    <w:rsid w:val="00B13F69"/>
    <w:rsid w:val="00B14270"/>
    <w:rsid w:val="00B14BC1"/>
    <w:rsid w:val="00B156AD"/>
    <w:rsid w:val="00B15731"/>
    <w:rsid w:val="00B15D8F"/>
    <w:rsid w:val="00B15E9B"/>
    <w:rsid w:val="00B16047"/>
    <w:rsid w:val="00B173CE"/>
    <w:rsid w:val="00B1774E"/>
    <w:rsid w:val="00B221CB"/>
    <w:rsid w:val="00B23B46"/>
    <w:rsid w:val="00B24019"/>
    <w:rsid w:val="00B249F2"/>
    <w:rsid w:val="00B25AC8"/>
    <w:rsid w:val="00B26B0F"/>
    <w:rsid w:val="00B26C49"/>
    <w:rsid w:val="00B27440"/>
    <w:rsid w:val="00B275B5"/>
    <w:rsid w:val="00B2797B"/>
    <w:rsid w:val="00B27FB8"/>
    <w:rsid w:val="00B303AB"/>
    <w:rsid w:val="00B304F1"/>
    <w:rsid w:val="00B305C6"/>
    <w:rsid w:val="00B314D3"/>
    <w:rsid w:val="00B31F2D"/>
    <w:rsid w:val="00B3238C"/>
    <w:rsid w:val="00B32C2F"/>
    <w:rsid w:val="00B341F6"/>
    <w:rsid w:val="00B352FB"/>
    <w:rsid w:val="00B35749"/>
    <w:rsid w:val="00B37122"/>
    <w:rsid w:val="00B403E4"/>
    <w:rsid w:val="00B43198"/>
    <w:rsid w:val="00B43EC6"/>
    <w:rsid w:val="00B43F76"/>
    <w:rsid w:val="00B4727D"/>
    <w:rsid w:val="00B4798B"/>
    <w:rsid w:val="00B50E63"/>
    <w:rsid w:val="00B52BB1"/>
    <w:rsid w:val="00B55169"/>
    <w:rsid w:val="00B55350"/>
    <w:rsid w:val="00B5565B"/>
    <w:rsid w:val="00B56511"/>
    <w:rsid w:val="00B568E4"/>
    <w:rsid w:val="00B62682"/>
    <w:rsid w:val="00B6307A"/>
    <w:rsid w:val="00B63B69"/>
    <w:rsid w:val="00B63F53"/>
    <w:rsid w:val="00B65165"/>
    <w:rsid w:val="00B65967"/>
    <w:rsid w:val="00B65E96"/>
    <w:rsid w:val="00B67EA2"/>
    <w:rsid w:val="00B707C5"/>
    <w:rsid w:val="00B71DC9"/>
    <w:rsid w:val="00B72A6B"/>
    <w:rsid w:val="00B72DC5"/>
    <w:rsid w:val="00B72E44"/>
    <w:rsid w:val="00B72F04"/>
    <w:rsid w:val="00B7326D"/>
    <w:rsid w:val="00B73BA9"/>
    <w:rsid w:val="00B74F68"/>
    <w:rsid w:val="00B7582C"/>
    <w:rsid w:val="00B7590F"/>
    <w:rsid w:val="00B76677"/>
    <w:rsid w:val="00B76F88"/>
    <w:rsid w:val="00B771FA"/>
    <w:rsid w:val="00B77449"/>
    <w:rsid w:val="00B77973"/>
    <w:rsid w:val="00B81D61"/>
    <w:rsid w:val="00B82D84"/>
    <w:rsid w:val="00B83940"/>
    <w:rsid w:val="00B83CD4"/>
    <w:rsid w:val="00B84D95"/>
    <w:rsid w:val="00B85745"/>
    <w:rsid w:val="00B8586D"/>
    <w:rsid w:val="00B86C23"/>
    <w:rsid w:val="00B87220"/>
    <w:rsid w:val="00B90330"/>
    <w:rsid w:val="00B9050D"/>
    <w:rsid w:val="00B919EE"/>
    <w:rsid w:val="00B91AFB"/>
    <w:rsid w:val="00B91F51"/>
    <w:rsid w:val="00B925E4"/>
    <w:rsid w:val="00B92E9F"/>
    <w:rsid w:val="00B92EA1"/>
    <w:rsid w:val="00B92ED6"/>
    <w:rsid w:val="00B92FA7"/>
    <w:rsid w:val="00B9303B"/>
    <w:rsid w:val="00B9308F"/>
    <w:rsid w:val="00B93888"/>
    <w:rsid w:val="00B93FBF"/>
    <w:rsid w:val="00B94919"/>
    <w:rsid w:val="00B965FD"/>
    <w:rsid w:val="00B972B1"/>
    <w:rsid w:val="00B97C3E"/>
    <w:rsid w:val="00BA0F7F"/>
    <w:rsid w:val="00BA1337"/>
    <w:rsid w:val="00BA16C2"/>
    <w:rsid w:val="00BA1A91"/>
    <w:rsid w:val="00BA3034"/>
    <w:rsid w:val="00BA437B"/>
    <w:rsid w:val="00BA4A87"/>
    <w:rsid w:val="00BA510F"/>
    <w:rsid w:val="00BA56C7"/>
    <w:rsid w:val="00BB06BC"/>
    <w:rsid w:val="00BB0DA5"/>
    <w:rsid w:val="00BB125F"/>
    <w:rsid w:val="00BB20F6"/>
    <w:rsid w:val="00BB21DE"/>
    <w:rsid w:val="00BB2239"/>
    <w:rsid w:val="00BB24B4"/>
    <w:rsid w:val="00BB2D3F"/>
    <w:rsid w:val="00BB340C"/>
    <w:rsid w:val="00BB3428"/>
    <w:rsid w:val="00BB62C0"/>
    <w:rsid w:val="00BB65D8"/>
    <w:rsid w:val="00BB6AAC"/>
    <w:rsid w:val="00BB72C7"/>
    <w:rsid w:val="00BB74AF"/>
    <w:rsid w:val="00BC0286"/>
    <w:rsid w:val="00BC04F7"/>
    <w:rsid w:val="00BC3273"/>
    <w:rsid w:val="00BC328C"/>
    <w:rsid w:val="00BC3E9F"/>
    <w:rsid w:val="00BC4239"/>
    <w:rsid w:val="00BC486F"/>
    <w:rsid w:val="00BC6EDE"/>
    <w:rsid w:val="00BC729D"/>
    <w:rsid w:val="00BC7584"/>
    <w:rsid w:val="00BC7A5E"/>
    <w:rsid w:val="00BC7DCA"/>
    <w:rsid w:val="00BD16D4"/>
    <w:rsid w:val="00BD1B75"/>
    <w:rsid w:val="00BD1FA5"/>
    <w:rsid w:val="00BD21B6"/>
    <w:rsid w:val="00BD435F"/>
    <w:rsid w:val="00BD50E5"/>
    <w:rsid w:val="00BD66AA"/>
    <w:rsid w:val="00BD6767"/>
    <w:rsid w:val="00BD6E26"/>
    <w:rsid w:val="00BD7034"/>
    <w:rsid w:val="00BD757C"/>
    <w:rsid w:val="00BD772F"/>
    <w:rsid w:val="00BE1258"/>
    <w:rsid w:val="00BE1308"/>
    <w:rsid w:val="00BE16B8"/>
    <w:rsid w:val="00BE220B"/>
    <w:rsid w:val="00BE39EE"/>
    <w:rsid w:val="00BE46D4"/>
    <w:rsid w:val="00BE4C53"/>
    <w:rsid w:val="00BE5916"/>
    <w:rsid w:val="00BE5EBF"/>
    <w:rsid w:val="00BE72C9"/>
    <w:rsid w:val="00BF072A"/>
    <w:rsid w:val="00BF1BE8"/>
    <w:rsid w:val="00BF2986"/>
    <w:rsid w:val="00BF2E83"/>
    <w:rsid w:val="00BF39E7"/>
    <w:rsid w:val="00BF435C"/>
    <w:rsid w:val="00BF4E00"/>
    <w:rsid w:val="00BF4F6C"/>
    <w:rsid w:val="00BF57D4"/>
    <w:rsid w:val="00BF5A58"/>
    <w:rsid w:val="00C00BEF"/>
    <w:rsid w:val="00C0135D"/>
    <w:rsid w:val="00C0270A"/>
    <w:rsid w:val="00C029F8"/>
    <w:rsid w:val="00C042B8"/>
    <w:rsid w:val="00C05939"/>
    <w:rsid w:val="00C05B30"/>
    <w:rsid w:val="00C05CCE"/>
    <w:rsid w:val="00C06032"/>
    <w:rsid w:val="00C060B0"/>
    <w:rsid w:val="00C06C16"/>
    <w:rsid w:val="00C1037F"/>
    <w:rsid w:val="00C12C17"/>
    <w:rsid w:val="00C13905"/>
    <w:rsid w:val="00C14C49"/>
    <w:rsid w:val="00C15485"/>
    <w:rsid w:val="00C158E0"/>
    <w:rsid w:val="00C16C9F"/>
    <w:rsid w:val="00C17180"/>
    <w:rsid w:val="00C20EFF"/>
    <w:rsid w:val="00C20F8C"/>
    <w:rsid w:val="00C224CC"/>
    <w:rsid w:val="00C23019"/>
    <w:rsid w:val="00C250A6"/>
    <w:rsid w:val="00C25B60"/>
    <w:rsid w:val="00C269FC"/>
    <w:rsid w:val="00C30CD8"/>
    <w:rsid w:val="00C31EF2"/>
    <w:rsid w:val="00C3312A"/>
    <w:rsid w:val="00C3617A"/>
    <w:rsid w:val="00C412AE"/>
    <w:rsid w:val="00C42C6C"/>
    <w:rsid w:val="00C45949"/>
    <w:rsid w:val="00C465BA"/>
    <w:rsid w:val="00C4688D"/>
    <w:rsid w:val="00C512AA"/>
    <w:rsid w:val="00C51ACE"/>
    <w:rsid w:val="00C51F43"/>
    <w:rsid w:val="00C52E9C"/>
    <w:rsid w:val="00C53F06"/>
    <w:rsid w:val="00C55F19"/>
    <w:rsid w:val="00C56183"/>
    <w:rsid w:val="00C56FB7"/>
    <w:rsid w:val="00C56FBA"/>
    <w:rsid w:val="00C57C6C"/>
    <w:rsid w:val="00C60443"/>
    <w:rsid w:val="00C6276A"/>
    <w:rsid w:val="00C62E65"/>
    <w:rsid w:val="00C6412A"/>
    <w:rsid w:val="00C64AA0"/>
    <w:rsid w:val="00C651A7"/>
    <w:rsid w:val="00C6564A"/>
    <w:rsid w:val="00C658C3"/>
    <w:rsid w:val="00C65A80"/>
    <w:rsid w:val="00C6772C"/>
    <w:rsid w:val="00C67E79"/>
    <w:rsid w:val="00C704D5"/>
    <w:rsid w:val="00C70857"/>
    <w:rsid w:val="00C70CF0"/>
    <w:rsid w:val="00C70E39"/>
    <w:rsid w:val="00C71FDB"/>
    <w:rsid w:val="00C720DC"/>
    <w:rsid w:val="00C72454"/>
    <w:rsid w:val="00C72E1C"/>
    <w:rsid w:val="00C72FEF"/>
    <w:rsid w:val="00C739E4"/>
    <w:rsid w:val="00C73F32"/>
    <w:rsid w:val="00C75E6D"/>
    <w:rsid w:val="00C7717D"/>
    <w:rsid w:val="00C803F4"/>
    <w:rsid w:val="00C81510"/>
    <w:rsid w:val="00C827FD"/>
    <w:rsid w:val="00C82ED4"/>
    <w:rsid w:val="00C83F0F"/>
    <w:rsid w:val="00C84356"/>
    <w:rsid w:val="00C84724"/>
    <w:rsid w:val="00C84F90"/>
    <w:rsid w:val="00C85C08"/>
    <w:rsid w:val="00C85E53"/>
    <w:rsid w:val="00C871DC"/>
    <w:rsid w:val="00C901F7"/>
    <w:rsid w:val="00C91729"/>
    <w:rsid w:val="00C92DE1"/>
    <w:rsid w:val="00C93519"/>
    <w:rsid w:val="00C938A9"/>
    <w:rsid w:val="00C9390F"/>
    <w:rsid w:val="00C940A2"/>
    <w:rsid w:val="00C94967"/>
    <w:rsid w:val="00C94F37"/>
    <w:rsid w:val="00C96167"/>
    <w:rsid w:val="00C968FE"/>
    <w:rsid w:val="00C969FE"/>
    <w:rsid w:val="00C97454"/>
    <w:rsid w:val="00C977C9"/>
    <w:rsid w:val="00C97E51"/>
    <w:rsid w:val="00C97FA2"/>
    <w:rsid w:val="00CA08DE"/>
    <w:rsid w:val="00CA0F60"/>
    <w:rsid w:val="00CA12C4"/>
    <w:rsid w:val="00CA175A"/>
    <w:rsid w:val="00CA21DC"/>
    <w:rsid w:val="00CA2472"/>
    <w:rsid w:val="00CA29B8"/>
    <w:rsid w:val="00CA2B6A"/>
    <w:rsid w:val="00CA5432"/>
    <w:rsid w:val="00CA5E5C"/>
    <w:rsid w:val="00CA6D0B"/>
    <w:rsid w:val="00CA7FBA"/>
    <w:rsid w:val="00CB0296"/>
    <w:rsid w:val="00CB0E8D"/>
    <w:rsid w:val="00CB0F28"/>
    <w:rsid w:val="00CB284B"/>
    <w:rsid w:val="00CB35BF"/>
    <w:rsid w:val="00CB4B27"/>
    <w:rsid w:val="00CB60E5"/>
    <w:rsid w:val="00CB74C3"/>
    <w:rsid w:val="00CB7A52"/>
    <w:rsid w:val="00CC014D"/>
    <w:rsid w:val="00CC1C73"/>
    <w:rsid w:val="00CC39D8"/>
    <w:rsid w:val="00CC44E4"/>
    <w:rsid w:val="00CC4AFC"/>
    <w:rsid w:val="00CC4EA3"/>
    <w:rsid w:val="00CC568D"/>
    <w:rsid w:val="00CC6D50"/>
    <w:rsid w:val="00CC700A"/>
    <w:rsid w:val="00CC7EB8"/>
    <w:rsid w:val="00CD0A74"/>
    <w:rsid w:val="00CD378D"/>
    <w:rsid w:val="00CD3ECD"/>
    <w:rsid w:val="00CD437B"/>
    <w:rsid w:val="00CD61EF"/>
    <w:rsid w:val="00CD65E7"/>
    <w:rsid w:val="00CD7104"/>
    <w:rsid w:val="00CD7B9D"/>
    <w:rsid w:val="00CE0AA5"/>
    <w:rsid w:val="00CE2744"/>
    <w:rsid w:val="00CE2B9C"/>
    <w:rsid w:val="00CE2E6D"/>
    <w:rsid w:val="00CE349C"/>
    <w:rsid w:val="00CE3B89"/>
    <w:rsid w:val="00CE51EF"/>
    <w:rsid w:val="00CE6149"/>
    <w:rsid w:val="00CE67D3"/>
    <w:rsid w:val="00CE7E40"/>
    <w:rsid w:val="00CF0EFA"/>
    <w:rsid w:val="00CF283F"/>
    <w:rsid w:val="00CF3941"/>
    <w:rsid w:val="00CF412A"/>
    <w:rsid w:val="00CF4451"/>
    <w:rsid w:val="00CF464D"/>
    <w:rsid w:val="00CF508D"/>
    <w:rsid w:val="00CF54ED"/>
    <w:rsid w:val="00CF7EC3"/>
    <w:rsid w:val="00D01D35"/>
    <w:rsid w:val="00D0225B"/>
    <w:rsid w:val="00D02375"/>
    <w:rsid w:val="00D05751"/>
    <w:rsid w:val="00D05B7C"/>
    <w:rsid w:val="00D06142"/>
    <w:rsid w:val="00D07411"/>
    <w:rsid w:val="00D11A4A"/>
    <w:rsid w:val="00D12282"/>
    <w:rsid w:val="00D12A30"/>
    <w:rsid w:val="00D138C4"/>
    <w:rsid w:val="00D1461E"/>
    <w:rsid w:val="00D15862"/>
    <w:rsid w:val="00D16076"/>
    <w:rsid w:val="00D1647A"/>
    <w:rsid w:val="00D1667F"/>
    <w:rsid w:val="00D20D3D"/>
    <w:rsid w:val="00D21320"/>
    <w:rsid w:val="00D213DE"/>
    <w:rsid w:val="00D214AA"/>
    <w:rsid w:val="00D220CB"/>
    <w:rsid w:val="00D23D3D"/>
    <w:rsid w:val="00D250A2"/>
    <w:rsid w:val="00D26BD9"/>
    <w:rsid w:val="00D31CC7"/>
    <w:rsid w:val="00D31E3E"/>
    <w:rsid w:val="00D33694"/>
    <w:rsid w:val="00D33BB3"/>
    <w:rsid w:val="00D346F2"/>
    <w:rsid w:val="00D34E63"/>
    <w:rsid w:val="00D351E2"/>
    <w:rsid w:val="00D35AFA"/>
    <w:rsid w:val="00D35DBD"/>
    <w:rsid w:val="00D35EC5"/>
    <w:rsid w:val="00D35F24"/>
    <w:rsid w:val="00D3646E"/>
    <w:rsid w:val="00D40905"/>
    <w:rsid w:val="00D40970"/>
    <w:rsid w:val="00D41247"/>
    <w:rsid w:val="00D422BB"/>
    <w:rsid w:val="00D42ED8"/>
    <w:rsid w:val="00D439FF"/>
    <w:rsid w:val="00D43D5D"/>
    <w:rsid w:val="00D4426F"/>
    <w:rsid w:val="00D464E8"/>
    <w:rsid w:val="00D4673D"/>
    <w:rsid w:val="00D467ED"/>
    <w:rsid w:val="00D47279"/>
    <w:rsid w:val="00D51A38"/>
    <w:rsid w:val="00D52E97"/>
    <w:rsid w:val="00D53618"/>
    <w:rsid w:val="00D5416A"/>
    <w:rsid w:val="00D55934"/>
    <w:rsid w:val="00D5643C"/>
    <w:rsid w:val="00D56FDE"/>
    <w:rsid w:val="00D609FE"/>
    <w:rsid w:val="00D60F27"/>
    <w:rsid w:val="00D621D3"/>
    <w:rsid w:val="00D62474"/>
    <w:rsid w:val="00D62816"/>
    <w:rsid w:val="00D62CEC"/>
    <w:rsid w:val="00D636B9"/>
    <w:rsid w:val="00D6562A"/>
    <w:rsid w:val="00D65955"/>
    <w:rsid w:val="00D66669"/>
    <w:rsid w:val="00D6723C"/>
    <w:rsid w:val="00D71243"/>
    <w:rsid w:val="00D725E6"/>
    <w:rsid w:val="00D73064"/>
    <w:rsid w:val="00D74F9F"/>
    <w:rsid w:val="00D763E4"/>
    <w:rsid w:val="00D777D6"/>
    <w:rsid w:val="00D804DC"/>
    <w:rsid w:val="00D80F45"/>
    <w:rsid w:val="00D813A7"/>
    <w:rsid w:val="00D82C8E"/>
    <w:rsid w:val="00D835D5"/>
    <w:rsid w:val="00D83E4D"/>
    <w:rsid w:val="00D8456E"/>
    <w:rsid w:val="00D84840"/>
    <w:rsid w:val="00D85A7B"/>
    <w:rsid w:val="00D85BA4"/>
    <w:rsid w:val="00D86CB5"/>
    <w:rsid w:val="00D87380"/>
    <w:rsid w:val="00D91528"/>
    <w:rsid w:val="00D91791"/>
    <w:rsid w:val="00D91815"/>
    <w:rsid w:val="00D91956"/>
    <w:rsid w:val="00D91BE0"/>
    <w:rsid w:val="00D9299D"/>
    <w:rsid w:val="00D939CB"/>
    <w:rsid w:val="00D942F3"/>
    <w:rsid w:val="00D94A99"/>
    <w:rsid w:val="00D95977"/>
    <w:rsid w:val="00D95DE4"/>
    <w:rsid w:val="00D95F6D"/>
    <w:rsid w:val="00D96939"/>
    <w:rsid w:val="00D96B0D"/>
    <w:rsid w:val="00D97DD2"/>
    <w:rsid w:val="00D97FFC"/>
    <w:rsid w:val="00DA0188"/>
    <w:rsid w:val="00DA0637"/>
    <w:rsid w:val="00DA085B"/>
    <w:rsid w:val="00DA0DDA"/>
    <w:rsid w:val="00DA1854"/>
    <w:rsid w:val="00DA1976"/>
    <w:rsid w:val="00DA1979"/>
    <w:rsid w:val="00DA1E36"/>
    <w:rsid w:val="00DA2492"/>
    <w:rsid w:val="00DA4487"/>
    <w:rsid w:val="00DA5B2C"/>
    <w:rsid w:val="00DA6BB4"/>
    <w:rsid w:val="00DB04E6"/>
    <w:rsid w:val="00DB08F4"/>
    <w:rsid w:val="00DB122F"/>
    <w:rsid w:val="00DB1440"/>
    <w:rsid w:val="00DB186B"/>
    <w:rsid w:val="00DB2FCE"/>
    <w:rsid w:val="00DB404E"/>
    <w:rsid w:val="00DB4351"/>
    <w:rsid w:val="00DB4356"/>
    <w:rsid w:val="00DB4C55"/>
    <w:rsid w:val="00DB5C1E"/>
    <w:rsid w:val="00DC21A9"/>
    <w:rsid w:val="00DC310F"/>
    <w:rsid w:val="00DC38A6"/>
    <w:rsid w:val="00DC5581"/>
    <w:rsid w:val="00DC5891"/>
    <w:rsid w:val="00DC6191"/>
    <w:rsid w:val="00DC68CD"/>
    <w:rsid w:val="00DD13A2"/>
    <w:rsid w:val="00DD13DB"/>
    <w:rsid w:val="00DD21C9"/>
    <w:rsid w:val="00DD2FC8"/>
    <w:rsid w:val="00DD3FF1"/>
    <w:rsid w:val="00DD4A2A"/>
    <w:rsid w:val="00DD4D5A"/>
    <w:rsid w:val="00DD5CEB"/>
    <w:rsid w:val="00DD69B3"/>
    <w:rsid w:val="00DD79C8"/>
    <w:rsid w:val="00DE0504"/>
    <w:rsid w:val="00DE0C5F"/>
    <w:rsid w:val="00DE24C6"/>
    <w:rsid w:val="00DE257B"/>
    <w:rsid w:val="00DE2BC0"/>
    <w:rsid w:val="00DE355C"/>
    <w:rsid w:val="00DE4A0F"/>
    <w:rsid w:val="00DE57A1"/>
    <w:rsid w:val="00DE7269"/>
    <w:rsid w:val="00DF1476"/>
    <w:rsid w:val="00DF294B"/>
    <w:rsid w:val="00DF393E"/>
    <w:rsid w:val="00DF3E8B"/>
    <w:rsid w:val="00DF4C8D"/>
    <w:rsid w:val="00DF5043"/>
    <w:rsid w:val="00DF53C6"/>
    <w:rsid w:val="00DF5CAA"/>
    <w:rsid w:val="00DF5DB8"/>
    <w:rsid w:val="00DF6123"/>
    <w:rsid w:val="00DF67BA"/>
    <w:rsid w:val="00DF683C"/>
    <w:rsid w:val="00DF72E6"/>
    <w:rsid w:val="00DF769E"/>
    <w:rsid w:val="00DF7A1E"/>
    <w:rsid w:val="00DF7CCA"/>
    <w:rsid w:val="00E007E6"/>
    <w:rsid w:val="00E01229"/>
    <w:rsid w:val="00E01798"/>
    <w:rsid w:val="00E05EE8"/>
    <w:rsid w:val="00E078F2"/>
    <w:rsid w:val="00E07906"/>
    <w:rsid w:val="00E07B4D"/>
    <w:rsid w:val="00E11360"/>
    <w:rsid w:val="00E1196F"/>
    <w:rsid w:val="00E11D0C"/>
    <w:rsid w:val="00E11D5D"/>
    <w:rsid w:val="00E11DAF"/>
    <w:rsid w:val="00E11FE8"/>
    <w:rsid w:val="00E12177"/>
    <w:rsid w:val="00E121ED"/>
    <w:rsid w:val="00E12A19"/>
    <w:rsid w:val="00E135A0"/>
    <w:rsid w:val="00E1423C"/>
    <w:rsid w:val="00E158A5"/>
    <w:rsid w:val="00E15C26"/>
    <w:rsid w:val="00E162BE"/>
    <w:rsid w:val="00E164C2"/>
    <w:rsid w:val="00E17953"/>
    <w:rsid w:val="00E17E9F"/>
    <w:rsid w:val="00E20397"/>
    <w:rsid w:val="00E20C45"/>
    <w:rsid w:val="00E215BF"/>
    <w:rsid w:val="00E228BC"/>
    <w:rsid w:val="00E23BC3"/>
    <w:rsid w:val="00E241D1"/>
    <w:rsid w:val="00E24BDE"/>
    <w:rsid w:val="00E24D19"/>
    <w:rsid w:val="00E25761"/>
    <w:rsid w:val="00E25F8D"/>
    <w:rsid w:val="00E30AAF"/>
    <w:rsid w:val="00E3266E"/>
    <w:rsid w:val="00E328DB"/>
    <w:rsid w:val="00E33098"/>
    <w:rsid w:val="00E3428C"/>
    <w:rsid w:val="00E3532D"/>
    <w:rsid w:val="00E358C5"/>
    <w:rsid w:val="00E35F5B"/>
    <w:rsid w:val="00E365D1"/>
    <w:rsid w:val="00E36A9C"/>
    <w:rsid w:val="00E37F83"/>
    <w:rsid w:val="00E40598"/>
    <w:rsid w:val="00E40C64"/>
    <w:rsid w:val="00E413D1"/>
    <w:rsid w:val="00E4221A"/>
    <w:rsid w:val="00E422A7"/>
    <w:rsid w:val="00E429E0"/>
    <w:rsid w:val="00E4409E"/>
    <w:rsid w:val="00E44195"/>
    <w:rsid w:val="00E451B1"/>
    <w:rsid w:val="00E46BAB"/>
    <w:rsid w:val="00E47476"/>
    <w:rsid w:val="00E47E57"/>
    <w:rsid w:val="00E50341"/>
    <w:rsid w:val="00E5098E"/>
    <w:rsid w:val="00E51A4A"/>
    <w:rsid w:val="00E53FE6"/>
    <w:rsid w:val="00E54DA8"/>
    <w:rsid w:val="00E5557E"/>
    <w:rsid w:val="00E55CCF"/>
    <w:rsid w:val="00E5618F"/>
    <w:rsid w:val="00E56193"/>
    <w:rsid w:val="00E5672F"/>
    <w:rsid w:val="00E56788"/>
    <w:rsid w:val="00E56AF3"/>
    <w:rsid w:val="00E56DDD"/>
    <w:rsid w:val="00E60A02"/>
    <w:rsid w:val="00E60DA2"/>
    <w:rsid w:val="00E6198A"/>
    <w:rsid w:val="00E61A6A"/>
    <w:rsid w:val="00E62009"/>
    <w:rsid w:val="00E6343B"/>
    <w:rsid w:val="00E63B3C"/>
    <w:rsid w:val="00E6446F"/>
    <w:rsid w:val="00E64652"/>
    <w:rsid w:val="00E667A0"/>
    <w:rsid w:val="00E70755"/>
    <w:rsid w:val="00E71B2A"/>
    <w:rsid w:val="00E72885"/>
    <w:rsid w:val="00E73013"/>
    <w:rsid w:val="00E73036"/>
    <w:rsid w:val="00E735E7"/>
    <w:rsid w:val="00E73DFA"/>
    <w:rsid w:val="00E73E9B"/>
    <w:rsid w:val="00E7465A"/>
    <w:rsid w:val="00E74C45"/>
    <w:rsid w:val="00E75213"/>
    <w:rsid w:val="00E76364"/>
    <w:rsid w:val="00E804AA"/>
    <w:rsid w:val="00E8251B"/>
    <w:rsid w:val="00E84988"/>
    <w:rsid w:val="00E84EC7"/>
    <w:rsid w:val="00E8520F"/>
    <w:rsid w:val="00E85603"/>
    <w:rsid w:val="00E8615F"/>
    <w:rsid w:val="00E861F0"/>
    <w:rsid w:val="00E90AC0"/>
    <w:rsid w:val="00E919C9"/>
    <w:rsid w:val="00E91C15"/>
    <w:rsid w:val="00E91F7F"/>
    <w:rsid w:val="00E93F3E"/>
    <w:rsid w:val="00E941F6"/>
    <w:rsid w:val="00E948C3"/>
    <w:rsid w:val="00E96953"/>
    <w:rsid w:val="00E977BB"/>
    <w:rsid w:val="00E97C39"/>
    <w:rsid w:val="00EA0855"/>
    <w:rsid w:val="00EA3842"/>
    <w:rsid w:val="00EA5A36"/>
    <w:rsid w:val="00EA6EF7"/>
    <w:rsid w:val="00EA7E83"/>
    <w:rsid w:val="00EB0956"/>
    <w:rsid w:val="00EB12C4"/>
    <w:rsid w:val="00EB2BCB"/>
    <w:rsid w:val="00EB4ABA"/>
    <w:rsid w:val="00EB5CDD"/>
    <w:rsid w:val="00EB66E4"/>
    <w:rsid w:val="00EB719A"/>
    <w:rsid w:val="00EB7EA4"/>
    <w:rsid w:val="00EC11E0"/>
    <w:rsid w:val="00EC1D36"/>
    <w:rsid w:val="00EC2CB9"/>
    <w:rsid w:val="00EC76C7"/>
    <w:rsid w:val="00EC79AF"/>
    <w:rsid w:val="00ED0083"/>
    <w:rsid w:val="00ED1069"/>
    <w:rsid w:val="00ED174C"/>
    <w:rsid w:val="00ED379C"/>
    <w:rsid w:val="00ED3E87"/>
    <w:rsid w:val="00ED43D9"/>
    <w:rsid w:val="00ED4892"/>
    <w:rsid w:val="00ED5269"/>
    <w:rsid w:val="00ED5402"/>
    <w:rsid w:val="00ED6D01"/>
    <w:rsid w:val="00ED794E"/>
    <w:rsid w:val="00ED799D"/>
    <w:rsid w:val="00ED79AF"/>
    <w:rsid w:val="00EE079C"/>
    <w:rsid w:val="00EE0C63"/>
    <w:rsid w:val="00EE1573"/>
    <w:rsid w:val="00EE1C86"/>
    <w:rsid w:val="00EE4D16"/>
    <w:rsid w:val="00EE51FF"/>
    <w:rsid w:val="00EE6EA0"/>
    <w:rsid w:val="00EE753B"/>
    <w:rsid w:val="00EF04E9"/>
    <w:rsid w:val="00EF05A8"/>
    <w:rsid w:val="00EF0C46"/>
    <w:rsid w:val="00EF0DB9"/>
    <w:rsid w:val="00EF3F52"/>
    <w:rsid w:val="00EF3F8C"/>
    <w:rsid w:val="00EF446B"/>
    <w:rsid w:val="00EF44CF"/>
    <w:rsid w:val="00EF68E2"/>
    <w:rsid w:val="00EF6F0E"/>
    <w:rsid w:val="00EF78FB"/>
    <w:rsid w:val="00EF7A15"/>
    <w:rsid w:val="00EF7CDC"/>
    <w:rsid w:val="00F002DD"/>
    <w:rsid w:val="00F009CC"/>
    <w:rsid w:val="00F01422"/>
    <w:rsid w:val="00F01A80"/>
    <w:rsid w:val="00F034AC"/>
    <w:rsid w:val="00F05267"/>
    <w:rsid w:val="00F059F9"/>
    <w:rsid w:val="00F0607A"/>
    <w:rsid w:val="00F0665F"/>
    <w:rsid w:val="00F07FA7"/>
    <w:rsid w:val="00F109C1"/>
    <w:rsid w:val="00F114EE"/>
    <w:rsid w:val="00F12DA9"/>
    <w:rsid w:val="00F1394F"/>
    <w:rsid w:val="00F13EBD"/>
    <w:rsid w:val="00F14090"/>
    <w:rsid w:val="00F146E5"/>
    <w:rsid w:val="00F14C73"/>
    <w:rsid w:val="00F159CF"/>
    <w:rsid w:val="00F15E1E"/>
    <w:rsid w:val="00F15FC7"/>
    <w:rsid w:val="00F16295"/>
    <w:rsid w:val="00F16983"/>
    <w:rsid w:val="00F17341"/>
    <w:rsid w:val="00F203A9"/>
    <w:rsid w:val="00F21774"/>
    <w:rsid w:val="00F21EE8"/>
    <w:rsid w:val="00F2262E"/>
    <w:rsid w:val="00F22A9C"/>
    <w:rsid w:val="00F22CF9"/>
    <w:rsid w:val="00F23863"/>
    <w:rsid w:val="00F23987"/>
    <w:rsid w:val="00F24519"/>
    <w:rsid w:val="00F24965"/>
    <w:rsid w:val="00F253FF"/>
    <w:rsid w:val="00F26245"/>
    <w:rsid w:val="00F266DA"/>
    <w:rsid w:val="00F27CE9"/>
    <w:rsid w:val="00F304EE"/>
    <w:rsid w:val="00F3060F"/>
    <w:rsid w:val="00F313A8"/>
    <w:rsid w:val="00F32A2E"/>
    <w:rsid w:val="00F32A6D"/>
    <w:rsid w:val="00F34650"/>
    <w:rsid w:val="00F351CA"/>
    <w:rsid w:val="00F359E8"/>
    <w:rsid w:val="00F36293"/>
    <w:rsid w:val="00F36C44"/>
    <w:rsid w:val="00F37E39"/>
    <w:rsid w:val="00F4022C"/>
    <w:rsid w:val="00F4048C"/>
    <w:rsid w:val="00F40E8D"/>
    <w:rsid w:val="00F421A8"/>
    <w:rsid w:val="00F42EE3"/>
    <w:rsid w:val="00F4312D"/>
    <w:rsid w:val="00F43556"/>
    <w:rsid w:val="00F43742"/>
    <w:rsid w:val="00F43FCC"/>
    <w:rsid w:val="00F455EA"/>
    <w:rsid w:val="00F45C79"/>
    <w:rsid w:val="00F45E48"/>
    <w:rsid w:val="00F46EE1"/>
    <w:rsid w:val="00F509AD"/>
    <w:rsid w:val="00F51788"/>
    <w:rsid w:val="00F5323B"/>
    <w:rsid w:val="00F54C6F"/>
    <w:rsid w:val="00F55774"/>
    <w:rsid w:val="00F56606"/>
    <w:rsid w:val="00F56864"/>
    <w:rsid w:val="00F60FCF"/>
    <w:rsid w:val="00F6224C"/>
    <w:rsid w:val="00F6298D"/>
    <w:rsid w:val="00F62CBF"/>
    <w:rsid w:val="00F62FDC"/>
    <w:rsid w:val="00F63B67"/>
    <w:rsid w:val="00F64792"/>
    <w:rsid w:val="00F650FE"/>
    <w:rsid w:val="00F65CD3"/>
    <w:rsid w:val="00F65E29"/>
    <w:rsid w:val="00F669C1"/>
    <w:rsid w:val="00F67D27"/>
    <w:rsid w:val="00F67F32"/>
    <w:rsid w:val="00F704E9"/>
    <w:rsid w:val="00F71214"/>
    <w:rsid w:val="00F71BD2"/>
    <w:rsid w:val="00F71C05"/>
    <w:rsid w:val="00F71D07"/>
    <w:rsid w:val="00F72026"/>
    <w:rsid w:val="00F72547"/>
    <w:rsid w:val="00F72E39"/>
    <w:rsid w:val="00F73DF8"/>
    <w:rsid w:val="00F74FAA"/>
    <w:rsid w:val="00F75218"/>
    <w:rsid w:val="00F756AF"/>
    <w:rsid w:val="00F76771"/>
    <w:rsid w:val="00F7711C"/>
    <w:rsid w:val="00F81CE7"/>
    <w:rsid w:val="00F82E22"/>
    <w:rsid w:val="00F82F74"/>
    <w:rsid w:val="00F84598"/>
    <w:rsid w:val="00F847E4"/>
    <w:rsid w:val="00F849E8"/>
    <w:rsid w:val="00F85137"/>
    <w:rsid w:val="00F862EB"/>
    <w:rsid w:val="00F8659B"/>
    <w:rsid w:val="00F8742F"/>
    <w:rsid w:val="00F900F7"/>
    <w:rsid w:val="00F910A7"/>
    <w:rsid w:val="00F9257D"/>
    <w:rsid w:val="00F935C7"/>
    <w:rsid w:val="00F9394B"/>
    <w:rsid w:val="00F93EEA"/>
    <w:rsid w:val="00F95390"/>
    <w:rsid w:val="00F9577C"/>
    <w:rsid w:val="00F95FA2"/>
    <w:rsid w:val="00F967B3"/>
    <w:rsid w:val="00F96CFA"/>
    <w:rsid w:val="00FA0E2C"/>
    <w:rsid w:val="00FA1B42"/>
    <w:rsid w:val="00FA1F44"/>
    <w:rsid w:val="00FA293F"/>
    <w:rsid w:val="00FA2A29"/>
    <w:rsid w:val="00FA3212"/>
    <w:rsid w:val="00FA36E1"/>
    <w:rsid w:val="00FA3B8A"/>
    <w:rsid w:val="00FA427F"/>
    <w:rsid w:val="00FA5965"/>
    <w:rsid w:val="00FA6AAC"/>
    <w:rsid w:val="00FA7074"/>
    <w:rsid w:val="00FA7708"/>
    <w:rsid w:val="00FA7DE4"/>
    <w:rsid w:val="00FB0B61"/>
    <w:rsid w:val="00FB1453"/>
    <w:rsid w:val="00FB17DF"/>
    <w:rsid w:val="00FB4B84"/>
    <w:rsid w:val="00FB5376"/>
    <w:rsid w:val="00FB591B"/>
    <w:rsid w:val="00FB66CB"/>
    <w:rsid w:val="00FB69F2"/>
    <w:rsid w:val="00FB729B"/>
    <w:rsid w:val="00FC117B"/>
    <w:rsid w:val="00FC24E1"/>
    <w:rsid w:val="00FC49DE"/>
    <w:rsid w:val="00FC4F27"/>
    <w:rsid w:val="00FC5022"/>
    <w:rsid w:val="00FD182B"/>
    <w:rsid w:val="00FD5F81"/>
    <w:rsid w:val="00FD6B22"/>
    <w:rsid w:val="00FE0D29"/>
    <w:rsid w:val="00FE16B5"/>
    <w:rsid w:val="00FE2A0A"/>
    <w:rsid w:val="00FE3156"/>
    <w:rsid w:val="00FE71CF"/>
    <w:rsid w:val="00FE7ACA"/>
    <w:rsid w:val="00FF0164"/>
    <w:rsid w:val="00FF0CDC"/>
    <w:rsid w:val="00FF2BA5"/>
    <w:rsid w:val="00FF30E6"/>
    <w:rsid w:val="00FF3134"/>
    <w:rsid w:val="00FF4C4E"/>
    <w:rsid w:val="00FF7BB3"/>
    <w:rsid w:val="00FF7F69"/>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EAC4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627481">
      <w:bodyDiv w:val="1"/>
      <w:marLeft w:val="0"/>
      <w:marRight w:val="0"/>
      <w:marTop w:val="0"/>
      <w:marBottom w:val="0"/>
      <w:divBdr>
        <w:top w:val="none" w:sz="0" w:space="0" w:color="auto"/>
        <w:left w:val="none" w:sz="0" w:space="0" w:color="auto"/>
        <w:bottom w:val="none" w:sz="0" w:space="0" w:color="auto"/>
        <w:right w:val="none" w:sz="0" w:space="0" w:color="auto"/>
      </w:divBdr>
    </w:div>
    <w:div w:id="166752355">
      <w:bodyDiv w:val="1"/>
      <w:marLeft w:val="0"/>
      <w:marRight w:val="0"/>
      <w:marTop w:val="0"/>
      <w:marBottom w:val="0"/>
      <w:divBdr>
        <w:top w:val="none" w:sz="0" w:space="0" w:color="auto"/>
        <w:left w:val="none" w:sz="0" w:space="0" w:color="auto"/>
        <w:bottom w:val="none" w:sz="0" w:space="0" w:color="auto"/>
        <w:right w:val="none" w:sz="0" w:space="0" w:color="auto"/>
      </w:divBdr>
      <w:divsChild>
        <w:div w:id="1160388881">
          <w:marLeft w:val="0"/>
          <w:marRight w:val="0"/>
          <w:marTop w:val="0"/>
          <w:marBottom w:val="0"/>
          <w:divBdr>
            <w:top w:val="none" w:sz="0" w:space="0" w:color="auto"/>
            <w:left w:val="none" w:sz="0" w:space="0" w:color="auto"/>
            <w:bottom w:val="none" w:sz="0" w:space="0" w:color="auto"/>
            <w:right w:val="none" w:sz="0" w:space="0" w:color="auto"/>
          </w:divBdr>
          <w:divsChild>
            <w:div w:id="1366981028">
              <w:marLeft w:val="0"/>
              <w:marRight w:val="0"/>
              <w:marTop w:val="0"/>
              <w:marBottom w:val="0"/>
              <w:divBdr>
                <w:top w:val="none" w:sz="0" w:space="0" w:color="auto"/>
                <w:left w:val="none" w:sz="0" w:space="0" w:color="auto"/>
                <w:bottom w:val="none" w:sz="0" w:space="0" w:color="auto"/>
                <w:right w:val="none" w:sz="0" w:space="0" w:color="auto"/>
              </w:divBdr>
              <w:divsChild>
                <w:div w:id="198857846">
                  <w:marLeft w:val="0"/>
                  <w:marRight w:val="0"/>
                  <w:marTop w:val="0"/>
                  <w:marBottom w:val="0"/>
                  <w:divBdr>
                    <w:top w:val="none" w:sz="0" w:space="0" w:color="auto"/>
                    <w:left w:val="none" w:sz="0" w:space="0" w:color="auto"/>
                    <w:bottom w:val="none" w:sz="0" w:space="0" w:color="auto"/>
                    <w:right w:val="none" w:sz="0" w:space="0" w:color="auto"/>
                  </w:divBdr>
                  <w:divsChild>
                    <w:div w:id="6000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0153">
      <w:bodyDiv w:val="1"/>
      <w:marLeft w:val="0"/>
      <w:marRight w:val="0"/>
      <w:marTop w:val="0"/>
      <w:marBottom w:val="0"/>
      <w:divBdr>
        <w:top w:val="none" w:sz="0" w:space="0" w:color="auto"/>
        <w:left w:val="none" w:sz="0" w:space="0" w:color="auto"/>
        <w:bottom w:val="none" w:sz="0" w:space="0" w:color="auto"/>
        <w:right w:val="none" w:sz="0" w:space="0" w:color="auto"/>
      </w:divBdr>
      <w:divsChild>
        <w:div w:id="162475685">
          <w:marLeft w:val="0"/>
          <w:marRight w:val="0"/>
          <w:marTop w:val="0"/>
          <w:marBottom w:val="0"/>
          <w:divBdr>
            <w:top w:val="none" w:sz="0" w:space="0" w:color="auto"/>
            <w:left w:val="none" w:sz="0" w:space="0" w:color="auto"/>
            <w:bottom w:val="none" w:sz="0" w:space="0" w:color="auto"/>
            <w:right w:val="none" w:sz="0" w:space="0" w:color="auto"/>
          </w:divBdr>
          <w:divsChild>
            <w:div w:id="872037190">
              <w:marLeft w:val="0"/>
              <w:marRight w:val="0"/>
              <w:marTop w:val="0"/>
              <w:marBottom w:val="0"/>
              <w:divBdr>
                <w:top w:val="none" w:sz="0" w:space="0" w:color="auto"/>
                <w:left w:val="none" w:sz="0" w:space="0" w:color="auto"/>
                <w:bottom w:val="none" w:sz="0" w:space="0" w:color="auto"/>
                <w:right w:val="none" w:sz="0" w:space="0" w:color="auto"/>
              </w:divBdr>
              <w:divsChild>
                <w:div w:id="6833378">
                  <w:marLeft w:val="0"/>
                  <w:marRight w:val="0"/>
                  <w:marTop w:val="0"/>
                  <w:marBottom w:val="0"/>
                  <w:divBdr>
                    <w:top w:val="none" w:sz="0" w:space="0" w:color="auto"/>
                    <w:left w:val="none" w:sz="0" w:space="0" w:color="auto"/>
                    <w:bottom w:val="none" w:sz="0" w:space="0" w:color="auto"/>
                    <w:right w:val="none" w:sz="0" w:space="0" w:color="auto"/>
                  </w:divBdr>
                  <w:divsChild>
                    <w:div w:id="19429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18807">
      <w:bodyDiv w:val="1"/>
      <w:marLeft w:val="0"/>
      <w:marRight w:val="0"/>
      <w:marTop w:val="0"/>
      <w:marBottom w:val="0"/>
      <w:divBdr>
        <w:top w:val="none" w:sz="0" w:space="0" w:color="auto"/>
        <w:left w:val="none" w:sz="0" w:space="0" w:color="auto"/>
        <w:bottom w:val="none" w:sz="0" w:space="0" w:color="auto"/>
        <w:right w:val="none" w:sz="0" w:space="0" w:color="auto"/>
      </w:divBdr>
      <w:divsChild>
        <w:div w:id="330643574">
          <w:marLeft w:val="0"/>
          <w:marRight w:val="0"/>
          <w:marTop w:val="0"/>
          <w:marBottom w:val="0"/>
          <w:divBdr>
            <w:top w:val="none" w:sz="0" w:space="0" w:color="auto"/>
            <w:left w:val="none" w:sz="0" w:space="0" w:color="auto"/>
            <w:bottom w:val="none" w:sz="0" w:space="0" w:color="auto"/>
            <w:right w:val="none" w:sz="0" w:space="0" w:color="auto"/>
          </w:divBdr>
          <w:divsChild>
            <w:div w:id="1966739194">
              <w:marLeft w:val="0"/>
              <w:marRight w:val="0"/>
              <w:marTop w:val="0"/>
              <w:marBottom w:val="0"/>
              <w:divBdr>
                <w:top w:val="none" w:sz="0" w:space="0" w:color="auto"/>
                <w:left w:val="none" w:sz="0" w:space="0" w:color="auto"/>
                <w:bottom w:val="none" w:sz="0" w:space="0" w:color="auto"/>
                <w:right w:val="none" w:sz="0" w:space="0" w:color="auto"/>
              </w:divBdr>
              <w:divsChild>
                <w:div w:id="1594631554">
                  <w:marLeft w:val="0"/>
                  <w:marRight w:val="0"/>
                  <w:marTop w:val="0"/>
                  <w:marBottom w:val="0"/>
                  <w:divBdr>
                    <w:top w:val="none" w:sz="0" w:space="0" w:color="auto"/>
                    <w:left w:val="none" w:sz="0" w:space="0" w:color="auto"/>
                    <w:bottom w:val="none" w:sz="0" w:space="0" w:color="auto"/>
                    <w:right w:val="none" w:sz="0" w:space="0" w:color="auto"/>
                  </w:divBdr>
                  <w:divsChild>
                    <w:div w:id="1685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4436">
      <w:bodyDiv w:val="1"/>
      <w:marLeft w:val="0"/>
      <w:marRight w:val="0"/>
      <w:marTop w:val="0"/>
      <w:marBottom w:val="0"/>
      <w:divBdr>
        <w:top w:val="none" w:sz="0" w:space="0" w:color="auto"/>
        <w:left w:val="none" w:sz="0" w:space="0" w:color="auto"/>
        <w:bottom w:val="none" w:sz="0" w:space="0" w:color="auto"/>
        <w:right w:val="none" w:sz="0" w:space="0" w:color="auto"/>
      </w:divBdr>
      <w:divsChild>
        <w:div w:id="1251623975">
          <w:marLeft w:val="0"/>
          <w:marRight w:val="0"/>
          <w:marTop w:val="0"/>
          <w:marBottom w:val="0"/>
          <w:divBdr>
            <w:top w:val="none" w:sz="0" w:space="0" w:color="auto"/>
            <w:left w:val="none" w:sz="0" w:space="0" w:color="auto"/>
            <w:bottom w:val="none" w:sz="0" w:space="0" w:color="auto"/>
            <w:right w:val="none" w:sz="0" w:space="0" w:color="auto"/>
          </w:divBdr>
          <w:divsChild>
            <w:div w:id="995841662">
              <w:marLeft w:val="0"/>
              <w:marRight w:val="0"/>
              <w:marTop w:val="0"/>
              <w:marBottom w:val="0"/>
              <w:divBdr>
                <w:top w:val="none" w:sz="0" w:space="0" w:color="auto"/>
                <w:left w:val="none" w:sz="0" w:space="0" w:color="auto"/>
                <w:bottom w:val="none" w:sz="0" w:space="0" w:color="auto"/>
                <w:right w:val="none" w:sz="0" w:space="0" w:color="auto"/>
              </w:divBdr>
              <w:divsChild>
                <w:div w:id="1052467065">
                  <w:marLeft w:val="0"/>
                  <w:marRight w:val="0"/>
                  <w:marTop w:val="0"/>
                  <w:marBottom w:val="0"/>
                  <w:divBdr>
                    <w:top w:val="none" w:sz="0" w:space="0" w:color="auto"/>
                    <w:left w:val="none" w:sz="0" w:space="0" w:color="auto"/>
                    <w:bottom w:val="none" w:sz="0" w:space="0" w:color="auto"/>
                    <w:right w:val="none" w:sz="0" w:space="0" w:color="auto"/>
                  </w:divBdr>
                  <w:divsChild>
                    <w:div w:id="3981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6116">
      <w:bodyDiv w:val="1"/>
      <w:marLeft w:val="0"/>
      <w:marRight w:val="0"/>
      <w:marTop w:val="0"/>
      <w:marBottom w:val="0"/>
      <w:divBdr>
        <w:top w:val="none" w:sz="0" w:space="0" w:color="auto"/>
        <w:left w:val="none" w:sz="0" w:space="0" w:color="auto"/>
        <w:bottom w:val="none" w:sz="0" w:space="0" w:color="auto"/>
        <w:right w:val="none" w:sz="0" w:space="0" w:color="auto"/>
      </w:divBdr>
      <w:divsChild>
        <w:div w:id="1651716324">
          <w:marLeft w:val="0"/>
          <w:marRight w:val="0"/>
          <w:marTop w:val="0"/>
          <w:marBottom w:val="0"/>
          <w:divBdr>
            <w:top w:val="none" w:sz="0" w:space="0" w:color="auto"/>
            <w:left w:val="none" w:sz="0" w:space="0" w:color="auto"/>
            <w:bottom w:val="none" w:sz="0" w:space="0" w:color="auto"/>
            <w:right w:val="none" w:sz="0" w:space="0" w:color="auto"/>
          </w:divBdr>
          <w:divsChild>
            <w:div w:id="331954496">
              <w:marLeft w:val="0"/>
              <w:marRight w:val="0"/>
              <w:marTop w:val="0"/>
              <w:marBottom w:val="0"/>
              <w:divBdr>
                <w:top w:val="none" w:sz="0" w:space="0" w:color="auto"/>
                <w:left w:val="none" w:sz="0" w:space="0" w:color="auto"/>
                <w:bottom w:val="none" w:sz="0" w:space="0" w:color="auto"/>
                <w:right w:val="none" w:sz="0" w:space="0" w:color="auto"/>
              </w:divBdr>
              <w:divsChild>
                <w:div w:id="1432359280">
                  <w:marLeft w:val="0"/>
                  <w:marRight w:val="0"/>
                  <w:marTop w:val="0"/>
                  <w:marBottom w:val="0"/>
                  <w:divBdr>
                    <w:top w:val="none" w:sz="0" w:space="0" w:color="auto"/>
                    <w:left w:val="none" w:sz="0" w:space="0" w:color="auto"/>
                    <w:bottom w:val="none" w:sz="0" w:space="0" w:color="auto"/>
                    <w:right w:val="none" w:sz="0" w:space="0" w:color="auto"/>
                  </w:divBdr>
                  <w:divsChild>
                    <w:div w:id="17741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700765">
      <w:bodyDiv w:val="1"/>
      <w:marLeft w:val="0"/>
      <w:marRight w:val="0"/>
      <w:marTop w:val="0"/>
      <w:marBottom w:val="0"/>
      <w:divBdr>
        <w:top w:val="none" w:sz="0" w:space="0" w:color="auto"/>
        <w:left w:val="none" w:sz="0" w:space="0" w:color="auto"/>
        <w:bottom w:val="none" w:sz="0" w:space="0" w:color="auto"/>
        <w:right w:val="none" w:sz="0" w:space="0" w:color="auto"/>
      </w:divBdr>
      <w:divsChild>
        <w:div w:id="842623465">
          <w:marLeft w:val="0"/>
          <w:marRight w:val="0"/>
          <w:marTop w:val="0"/>
          <w:marBottom w:val="0"/>
          <w:divBdr>
            <w:top w:val="none" w:sz="0" w:space="0" w:color="auto"/>
            <w:left w:val="none" w:sz="0" w:space="0" w:color="auto"/>
            <w:bottom w:val="none" w:sz="0" w:space="0" w:color="auto"/>
            <w:right w:val="none" w:sz="0" w:space="0" w:color="auto"/>
          </w:divBdr>
          <w:divsChild>
            <w:div w:id="101805068">
              <w:marLeft w:val="0"/>
              <w:marRight w:val="0"/>
              <w:marTop w:val="0"/>
              <w:marBottom w:val="0"/>
              <w:divBdr>
                <w:top w:val="none" w:sz="0" w:space="0" w:color="auto"/>
                <w:left w:val="none" w:sz="0" w:space="0" w:color="auto"/>
                <w:bottom w:val="none" w:sz="0" w:space="0" w:color="auto"/>
                <w:right w:val="none" w:sz="0" w:space="0" w:color="auto"/>
              </w:divBdr>
              <w:divsChild>
                <w:div w:id="1412317188">
                  <w:marLeft w:val="0"/>
                  <w:marRight w:val="0"/>
                  <w:marTop w:val="0"/>
                  <w:marBottom w:val="0"/>
                  <w:divBdr>
                    <w:top w:val="none" w:sz="0" w:space="0" w:color="auto"/>
                    <w:left w:val="none" w:sz="0" w:space="0" w:color="auto"/>
                    <w:bottom w:val="none" w:sz="0" w:space="0" w:color="auto"/>
                    <w:right w:val="none" w:sz="0" w:space="0" w:color="auto"/>
                  </w:divBdr>
                  <w:divsChild>
                    <w:div w:id="5315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85959">
      <w:bodyDiv w:val="1"/>
      <w:marLeft w:val="0"/>
      <w:marRight w:val="0"/>
      <w:marTop w:val="0"/>
      <w:marBottom w:val="0"/>
      <w:divBdr>
        <w:top w:val="none" w:sz="0" w:space="0" w:color="auto"/>
        <w:left w:val="none" w:sz="0" w:space="0" w:color="auto"/>
        <w:bottom w:val="none" w:sz="0" w:space="0" w:color="auto"/>
        <w:right w:val="none" w:sz="0" w:space="0" w:color="auto"/>
      </w:divBdr>
      <w:divsChild>
        <w:div w:id="711155970">
          <w:marLeft w:val="0"/>
          <w:marRight w:val="0"/>
          <w:marTop w:val="0"/>
          <w:marBottom w:val="0"/>
          <w:divBdr>
            <w:top w:val="none" w:sz="0" w:space="0" w:color="auto"/>
            <w:left w:val="none" w:sz="0" w:space="0" w:color="auto"/>
            <w:bottom w:val="none" w:sz="0" w:space="0" w:color="auto"/>
            <w:right w:val="none" w:sz="0" w:space="0" w:color="auto"/>
          </w:divBdr>
          <w:divsChild>
            <w:div w:id="732889286">
              <w:marLeft w:val="0"/>
              <w:marRight w:val="0"/>
              <w:marTop w:val="0"/>
              <w:marBottom w:val="0"/>
              <w:divBdr>
                <w:top w:val="none" w:sz="0" w:space="0" w:color="auto"/>
                <w:left w:val="none" w:sz="0" w:space="0" w:color="auto"/>
                <w:bottom w:val="none" w:sz="0" w:space="0" w:color="auto"/>
                <w:right w:val="none" w:sz="0" w:space="0" w:color="auto"/>
              </w:divBdr>
              <w:divsChild>
                <w:div w:id="125859913">
                  <w:marLeft w:val="0"/>
                  <w:marRight w:val="0"/>
                  <w:marTop w:val="0"/>
                  <w:marBottom w:val="0"/>
                  <w:divBdr>
                    <w:top w:val="none" w:sz="0" w:space="0" w:color="auto"/>
                    <w:left w:val="none" w:sz="0" w:space="0" w:color="auto"/>
                    <w:bottom w:val="none" w:sz="0" w:space="0" w:color="auto"/>
                    <w:right w:val="none" w:sz="0" w:space="0" w:color="auto"/>
                  </w:divBdr>
                  <w:divsChild>
                    <w:div w:id="7334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33500">
      <w:bodyDiv w:val="1"/>
      <w:marLeft w:val="0"/>
      <w:marRight w:val="0"/>
      <w:marTop w:val="0"/>
      <w:marBottom w:val="0"/>
      <w:divBdr>
        <w:top w:val="none" w:sz="0" w:space="0" w:color="auto"/>
        <w:left w:val="none" w:sz="0" w:space="0" w:color="auto"/>
        <w:bottom w:val="none" w:sz="0" w:space="0" w:color="auto"/>
        <w:right w:val="none" w:sz="0" w:space="0" w:color="auto"/>
      </w:divBdr>
      <w:divsChild>
        <w:div w:id="219750874">
          <w:marLeft w:val="0"/>
          <w:marRight w:val="0"/>
          <w:marTop w:val="0"/>
          <w:marBottom w:val="0"/>
          <w:divBdr>
            <w:top w:val="none" w:sz="0" w:space="0" w:color="auto"/>
            <w:left w:val="none" w:sz="0" w:space="0" w:color="auto"/>
            <w:bottom w:val="none" w:sz="0" w:space="0" w:color="auto"/>
            <w:right w:val="none" w:sz="0" w:space="0" w:color="auto"/>
          </w:divBdr>
          <w:divsChild>
            <w:div w:id="902910909">
              <w:marLeft w:val="0"/>
              <w:marRight w:val="0"/>
              <w:marTop w:val="0"/>
              <w:marBottom w:val="0"/>
              <w:divBdr>
                <w:top w:val="none" w:sz="0" w:space="0" w:color="auto"/>
                <w:left w:val="none" w:sz="0" w:space="0" w:color="auto"/>
                <w:bottom w:val="none" w:sz="0" w:space="0" w:color="auto"/>
                <w:right w:val="none" w:sz="0" w:space="0" w:color="auto"/>
              </w:divBdr>
              <w:divsChild>
                <w:div w:id="1587300945">
                  <w:marLeft w:val="0"/>
                  <w:marRight w:val="0"/>
                  <w:marTop w:val="0"/>
                  <w:marBottom w:val="0"/>
                  <w:divBdr>
                    <w:top w:val="none" w:sz="0" w:space="0" w:color="auto"/>
                    <w:left w:val="none" w:sz="0" w:space="0" w:color="auto"/>
                    <w:bottom w:val="none" w:sz="0" w:space="0" w:color="auto"/>
                    <w:right w:val="none" w:sz="0" w:space="0" w:color="auto"/>
                  </w:divBdr>
                  <w:divsChild>
                    <w:div w:id="11429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50212">
      <w:bodyDiv w:val="1"/>
      <w:marLeft w:val="0"/>
      <w:marRight w:val="0"/>
      <w:marTop w:val="0"/>
      <w:marBottom w:val="0"/>
      <w:divBdr>
        <w:top w:val="none" w:sz="0" w:space="0" w:color="auto"/>
        <w:left w:val="none" w:sz="0" w:space="0" w:color="auto"/>
        <w:bottom w:val="none" w:sz="0" w:space="0" w:color="auto"/>
        <w:right w:val="none" w:sz="0" w:space="0" w:color="auto"/>
      </w:divBdr>
      <w:divsChild>
        <w:div w:id="812597764">
          <w:marLeft w:val="0"/>
          <w:marRight w:val="0"/>
          <w:marTop w:val="0"/>
          <w:marBottom w:val="0"/>
          <w:divBdr>
            <w:top w:val="none" w:sz="0" w:space="0" w:color="auto"/>
            <w:left w:val="none" w:sz="0" w:space="0" w:color="auto"/>
            <w:bottom w:val="none" w:sz="0" w:space="0" w:color="auto"/>
            <w:right w:val="none" w:sz="0" w:space="0" w:color="auto"/>
          </w:divBdr>
          <w:divsChild>
            <w:div w:id="479080529">
              <w:marLeft w:val="0"/>
              <w:marRight w:val="0"/>
              <w:marTop w:val="0"/>
              <w:marBottom w:val="0"/>
              <w:divBdr>
                <w:top w:val="none" w:sz="0" w:space="0" w:color="auto"/>
                <w:left w:val="none" w:sz="0" w:space="0" w:color="auto"/>
                <w:bottom w:val="none" w:sz="0" w:space="0" w:color="auto"/>
                <w:right w:val="none" w:sz="0" w:space="0" w:color="auto"/>
              </w:divBdr>
              <w:divsChild>
                <w:div w:id="1114177930">
                  <w:marLeft w:val="0"/>
                  <w:marRight w:val="0"/>
                  <w:marTop w:val="0"/>
                  <w:marBottom w:val="0"/>
                  <w:divBdr>
                    <w:top w:val="none" w:sz="0" w:space="0" w:color="auto"/>
                    <w:left w:val="none" w:sz="0" w:space="0" w:color="auto"/>
                    <w:bottom w:val="none" w:sz="0" w:space="0" w:color="auto"/>
                    <w:right w:val="none" w:sz="0" w:space="0" w:color="auto"/>
                  </w:divBdr>
                  <w:divsChild>
                    <w:div w:id="255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506714">
      <w:bodyDiv w:val="1"/>
      <w:marLeft w:val="0"/>
      <w:marRight w:val="0"/>
      <w:marTop w:val="0"/>
      <w:marBottom w:val="0"/>
      <w:divBdr>
        <w:top w:val="none" w:sz="0" w:space="0" w:color="auto"/>
        <w:left w:val="none" w:sz="0" w:space="0" w:color="auto"/>
        <w:bottom w:val="none" w:sz="0" w:space="0" w:color="auto"/>
        <w:right w:val="none" w:sz="0" w:space="0" w:color="auto"/>
      </w:divBdr>
    </w:div>
    <w:div w:id="1083792749">
      <w:bodyDiv w:val="1"/>
      <w:marLeft w:val="0"/>
      <w:marRight w:val="0"/>
      <w:marTop w:val="0"/>
      <w:marBottom w:val="0"/>
      <w:divBdr>
        <w:top w:val="none" w:sz="0" w:space="0" w:color="auto"/>
        <w:left w:val="none" w:sz="0" w:space="0" w:color="auto"/>
        <w:bottom w:val="none" w:sz="0" w:space="0" w:color="auto"/>
        <w:right w:val="none" w:sz="0" w:space="0" w:color="auto"/>
      </w:divBdr>
      <w:divsChild>
        <w:div w:id="1543975471">
          <w:marLeft w:val="0"/>
          <w:marRight w:val="0"/>
          <w:marTop w:val="0"/>
          <w:marBottom w:val="0"/>
          <w:divBdr>
            <w:top w:val="none" w:sz="0" w:space="0" w:color="auto"/>
            <w:left w:val="none" w:sz="0" w:space="0" w:color="auto"/>
            <w:bottom w:val="none" w:sz="0" w:space="0" w:color="auto"/>
            <w:right w:val="none" w:sz="0" w:space="0" w:color="auto"/>
          </w:divBdr>
          <w:divsChild>
            <w:div w:id="1748116368">
              <w:marLeft w:val="0"/>
              <w:marRight w:val="0"/>
              <w:marTop w:val="0"/>
              <w:marBottom w:val="0"/>
              <w:divBdr>
                <w:top w:val="none" w:sz="0" w:space="0" w:color="auto"/>
                <w:left w:val="none" w:sz="0" w:space="0" w:color="auto"/>
                <w:bottom w:val="none" w:sz="0" w:space="0" w:color="auto"/>
                <w:right w:val="none" w:sz="0" w:space="0" w:color="auto"/>
              </w:divBdr>
              <w:divsChild>
                <w:div w:id="1125730772">
                  <w:marLeft w:val="0"/>
                  <w:marRight w:val="0"/>
                  <w:marTop w:val="0"/>
                  <w:marBottom w:val="0"/>
                  <w:divBdr>
                    <w:top w:val="none" w:sz="0" w:space="0" w:color="auto"/>
                    <w:left w:val="none" w:sz="0" w:space="0" w:color="auto"/>
                    <w:bottom w:val="none" w:sz="0" w:space="0" w:color="auto"/>
                    <w:right w:val="none" w:sz="0" w:space="0" w:color="auto"/>
                  </w:divBdr>
                  <w:divsChild>
                    <w:div w:id="18670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356157">
      <w:bodyDiv w:val="1"/>
      <w:marLeft w:val="0"/>
      <w:marRight w:val="0"/>
      <w:marTop w:val="0"/>
      <w:marBottom w:val="0"/>
      <w:divBdr>
        <w:top w:val="none" w:sz="0" w:space="0" w:color="auto"/>
        <w:left w:val="none" w:sz="0" w:space="0" w:color="auto"/>
        <w:bottom w:val="none" w:sz="0" w:space="0" w:color="auto"/>
        <w:right w:val="none" w:sz="0" w:space="0" w:color="auto"/>
      </w:divBdr>
      <w:divsChild>
        <w:div w:id="1451439700">
          <w:marLeft w:val="0"/>
          <w:marRight w:val="0"/>
          <w:marTop w:val="0"/>
          <w:marBottom w:val="0"/>
          <w:divBdr>
            <w:top w:val="none" w:sz="0" w:space="0" w:color="auto"/>
            <w:left w:val="none" w:sz="0" w:space="0" w:color="auto"/>
            <w:bottom w:val="none" w:sz="0" w:space="0" w:color="auto"/>
            <w:right w:val="none" w:sz="0" w:space="0" w:color="auto"/>
          </w:divBdr>
          <w:divsChild>
            <w:div w:id="1389763114">
              <w:marLeft w:val="0"/>
              <w:marRight w:val="0"/>
              <w:marTop w:val="0"/>
              <w:marBottom w:val="0"/>
              <w:divBdr>
                <w:top w:val="none" w:sz="0" w:space="0" w:color="auto"/>
                <w:left w:val="none" w:sz="0" w:space="0" w:color="auto"/>
                <w:bottom w:val="none" w:sz="0" w:space="0" w:color="auto"/>
                <w:right w:val="none" w:sz="0" w:space="0" w:color="auto"/>
              </w:divBdr>
              <w:divsChild>
                <w:div w:id="1150251148">
                  <w:marLeft w:val="0"/>
                  <w:marRight w:val="0"/>
                  <w:marTop w:val="0"/>
                  <w:marBottom w:val="0"/>
                  <w:divBdr>
                    <w:top w:val="none" w:sz="0" w:space="0" w:color="auto"/>
                    <w:left w:val="none" w:sz="0" w:space="0" w:color="auto"/>
                    <w:bottom w:val="none" w:sz="0" w:space="0" w:color="auto"/>
                    <w:right w:val="none" w:sz="0" w:space="0" w:color="auto"/>
                  </w:divBdr>
                  <w:divsChild>
                    <w:div w:id="2132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239571">
      <w:bodyDiv w:val="1"/>
      <w:marLeft w:val="0"/>
      <w:marRight w:val="0"/>
      <w:marTop w:val="0"/>
      <w:marBottom w:val="0"/>
      <w:divBdr>
        <w:top w:val="none" w:sz="0" w:space="0" w:color="auto"/>
        <w:left w:val="none" w:sz="0" w:space="0" w:color="auto"/>
        <w:bottom w:val="none" w:sz="0" w:space="0" w:color="auto"/>
        <w:right w:val="none" w:sz="0" w:space="0" w:color="auto"/>
      </w:divBdr>
      <w:divsChild>
        <w:div w:id="1186603640">
          <w:marLeft w:val="0"/>
          <w:marRight w:val="0"/>
          <w:marTop w:val="0"/>
          <w:marBottom w:val="0"/>
          <w:divBdr>
            <w:top w:val="none" w:sz="0" w:space="0" w:color="auto"/>
            <w:left w:val="none" w:sz="0" w:space="0" w:color="auto"/>
            <w:bottom w:val="none" w:sz="0" w:space="0" w:color="auto"/>
            <w:right w:val="none" w:sz="0" w:space="0" w:color="auto"/>
          </w:divBdr>
          <w:divsChild>
            <w:div w:id="1384600026">
              <w:marLeft w:val="0"/>
              <w:marRight w:val="0"/>
              <w:marTop w:val="0"/>
              <w:marBottom w:val="0"/>
              <w:divBdr>
                <w:top w:val="none" w:sz="0" w:space="0" w:color="auto"/>
                <w:left w:val="none" w:sz="0" w:space="0" w:color="auto"/>
                <w:bottom w:val="none" w:sz="0" w:space="0" w:color="auto"/>
                <w:right w:val="none" w:sz="0" w:space="0" w:color="auto"/>
              </w:divBdr>
              <w:divsChild>
                <w:div w:id="859978435">
                  <w:marLeft w:val="0"/>
                  <w:marRight w:val="0"/>
                  <w:marTop w:val="0"/>
                  <w:marBottom w:val="0"/>
                  <w:divBdr>
                    <w:top w:val="none" w:sz="0" w:space="0" w:color="auto"/>
                    <w:left w:val="none" w:sz="0" w:space="0" w:color="auto"/>
                    <w:bottom w:val="none" w:sz="0" w:space="0" w:color="auto"/>
                    <w:right w:val="none" w:sz="0" w:space="0" w:color="auto"/>
                  </w:divBdr>
                  <w:divsChild>
                    <w:div w:id="16895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35900">
      <w:bodyDiv w:val="1"/>
      <w:marLeft w:val="0"/>
      <w:marRight w:val="0"/>
      <w:marTop w:val="0"/>
      <w:marBottom w:val="0"/>
      <w:divBdr>
        <w:top w:val="none" w:sz="0" w:space="0" w:color="auto"/>
        <w:left w:val="none" w:sz="0" w:space="0" w:color="auto"/>
        <w:bottom w:val="none" w:sz="0" w:space="0" w:color="auto"/>
        <w:right w:val="none" w:sz="0" w:space="0" w:color="auto"/>
      </w:divBdr>
      <w:divsChild>
        <w:div w:id="1121807243">
          <w:marLeft w:val="0"/>
          <w:marRight w:val="0"/>
          <w:marTop w:val="0"/>
          <w:marBottom w:val="0"/>
          <w:divBdr>
            <w:top w:val="none" w:sz="0" w:space="0" w:color="auto"/>
            <w:left w:val="none" w:sz="0" w:space="0" w:color="auto"/>
            <w:bottom w:val="none" w:sz="0" w:space="0" w:color="auto"/>
            <w:right w:val="none" w:sz="0" w:space="0" w:color="auto"/>
          </w:divBdr>
          <w:divsChild>
            <w:div w:id="789741475">
              <w:marLeft w:val="0"/>
              <w:marRight w:val="0"/>
              <w:marTop w:val="0"/>
              <w:marBottom w:val="0"/>
              <w:divBdr>
                <w:top w:val="none" w:sz="0" w:space="0" w:color="auto"/>
                <w:left w:val="none" w:sz="0" w:space="0" w:color="auto"/>
                <w:bottom w:val="none" w:sz="0" w:space="0" w:color="auto"/>
                <w:right w:val="none" w:sz="0" w:space="0" w:color="auto"/>
              </w:divBdr>
              <w:divsChild>
                <w:div w:id="1513642705">
                  <w:marLeft w:val="0"/>
                  <w:marRight w:val="0"/>
                  <w:marTop w:val="0"/>
                  <w:marBottom w:val="0"/>
                  <w:divBdr>
                    <w:top w:val="none" w:sz="0" w:space="0" w:color="auto"/>
                    <w:left w:val="none" w:sz="0" w:space="0" w:color="auto"/>
                    <w:bottom w:val="none" w:sz="0" w:space="0" w:color="auto"/>
                    <w:right w:val="none" w:sz="0" w:space="0" w:color="auto"/>
                  </w:divBdr>
                  <w:divsChild>
                    <w:div w:id="846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9926">
      <w:bodyDiv w:val="1"/>
      <w:marLeft w:val="0"/>
      <w:marRight w:val="0"/>
      <w:marTop w:val="0"/>
      <w:marBottom w:val="0"/>
      <w:divBdr>
        <w:top w:val="none" w:sz="0" w:space="0" w:color="auto"/>
        <w:left w:val="none" w:sz="0" w:space="0" w:color="auto"/>
        <w:bottom w:val="none" w:sz="0" w:space="0" w:color="auto"/>
        <w:right w:val="none" w:sz="0" w:space="0" w:color="auto"/>
      </w:divBdr>
      <w:divsChild>
        <w:div w:id="1330447927">
          <w:marLeft w:val="0"/>
          <w:marRight w:val="0"/>
          <w:marTop w:val="0"/>
          <w:marBottom w:val="0"/>
          <w:divBdr>
            <w:top w:val="none" w:sz="0" w:space="0" w:color="auto"/>
            <w:left w:val="none" w:sz="0" w:space="0" w:color="auto"/>
            <w:bottom w:val="none" w:sz="0" w:space="0" w:color="auto"/>
            <w:right w:val="none" w:sz="0" w:space="0" w:color="auto"/>
          </w:divBdr>
          <w:divsChild>
            <w:div w:id="526258222">
              <w:marLeft w:val="0"/>
              <w:marRight w:val="0"/>
              <w:marTop w:val="0"/>
              <w:marBottom w:val="0"/>
              <w:divBdr>
                <w:top w:val="none" w:sz="0" w:space="0" w:color="auto"/>
                <w:left w:val="none" w:sz="0" w:space="0" w:color="auto"/>
                <w:bottom w:val="none" w:sz="0" w:space="0" w:color="auto"/>
                <w:right w:val="none" w:sz="0" w:space="0" w:color="auto"/>
              </w:divBdr>
              <w:divsChild>
                <w:div w:id="1205287510">
                  <w:marLeft w:val="0"/>
                  <w:marRight w:val="0"/>
                  <w:marTop w:val="0"/>
                  <w:marBottom w:val="0"/>
                  <w:divBdr>
                    <w:top w:val="none" w:sz="0" w:space="0" w:color="auto"/>
                    <w:left w:val="none" w:sz="0" w:space="0" w:color="auto"/>
                    <w:bottom w:val="none" w:sz="0" w:space="0" w:color="auto"/>
                    <w:right w:val="none" w:sz="0" w:space="0" w:color="auto"/>
                  </w:divBdr>
                  <w:divsChild>
                    <w:div w:id="2609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377">
      <w:bodyDiv w:val="1"/>
      <w:marLeft w:val="0"/>
      <w:marRight w:val="0"/>
      <w:marTop w:val="0"/>
      <w:marBottom w:val="0"/>
      <w:divBdr>
        <w:top w:val="none" w:sz="0" w:space="0" w:color="auto"/>
        <w:left w:val="none" w:sz="0" w:space="0" w:color="auto"/>
        <w:bottom w:val="none" w:sz="0" w:space="0" w:color="auto"/>
        <w:right w:val="none" w:sz="0" w:space="0" w:color="auto"/>
      </w:divBdr>
      <w:divsChild>
        <w:div w:id="1080640646">
          <w:marLeft w:val="0"/>
          <w:marRight w:val="0"/>
          <w:marTop w:val="0"/>
          <w:marBottom w:val="0"/>
          <w:divBdr>
            <w:top w:val="none" w:sz="0" w:space="0" w:color="auto"/>
            <w:left w:val="none" w:sz="0" w:space="0" w:color="auto"/>
            <w:bottom w:val="none" w:sz="0" w:space="0" w:color="auto"/>
            <w:right w:val="none" w:sz="0" w:space="0" w:color="auto"/>
          </w:divBdr>
          <w:divsChild>
            <w:div w:id="1236672259">
              <w:marLeft w:val="0"/>
              <w:marRight w:val="0"/>
              <w:marTop w:val="0"/>
              <w:marBottom w:val="0"/>
              <w:divBdr>
                <w:top w:val="none" w:sz="0" w:space="0" w:color="auto"/>
                <w:left w:val="none" w:sz="0" w:space="0" w:color="auto"/>
                <w:bottom w:val="none" w:sz="0" w:space="0" w:color="auto"/>
                <w:right w:val="none" w:sz="0" w:space="0" w:color="auto"/>
              </w:divBdr>
              <w:divsChild>
                <w:div w:id="1546211542">
                  <w:marLeft w:val="0"/>
                  <w:marRight w:val="0"/>
                  <w:marTop w:val="0"/>
                  <w:marBottom w:val="0"/>
                  <w:divBdr>
                    <w:top w:val="none" w:sz="0" w:space="0" w:color="auto"/>
                    <w:left w:val="none" w:sz="0" w:space="0" w:color="auto"/>
                    <w:bottom w:val="none" w:sz="0" w:space="0" w:color="auto"/>
                    <w:right w:val="none" w:sz="0" w:space="0" w:color="auto"/>
                  </w:divBdr>
                  <w:divsChild>
                    <w:div w:id="7898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48" Type="http://schemas.microsoft.com/office/2011/relationships/people" Target="people.xml"/><Relationship Id="rId49" Type="http://schemas.microsoft.com/office/2011/relationships/commentsExtended" Target="commentsExtended.xml"/><Relationship Id="rId20" Type="http://schemas.openxmlformats.org/officeDocument/2006/relationships/hyperlink" Target="http://www.ihe.net" TargetMode="External"/><Relationship Id="rId21" Type="http://schemas.openxmlformats.org/officeDocument/2006/relationships/hyperlink" Target="http://www.ihe.net/Domains/index.cfm" TargetMode="External"/><Relationship Id="rId22" Type="http://schemas.openxmlformats.org/officeDocument/2006/relationships/hyperlink" Target="http://www.ihe.net/About/process.cfm" TargetMode="External"/><Relationship Id="rId23" Type="http://schemas.openxmlformats.org/officeDocument/2006/relationships/hyperlink" Target="http://www.ihe.net/profiles/index.cfm" TargetMode="External"/><Relationship Id="rId24" Type="http://schemas.openxmlformats.org/officeDocument/2006/relationships/hyperlink" Target="http://www.ihe.net/Technical_Framework/index.cfm" TargetMode="External"/><Relationship Id="rId25" Type="http://schemas.openxmlformats.org/officeDocument/2006/relationships/hyperlink" Target="http://ihe.net/ihetemplates.cfm" TargetMode="External"/><Relationship Id="rId26" Type="http://schemas.openxmlformats.org/officeDocument/2006/relationships/hyperlink" Target="http://wiki.ihe.net/index.php?title=Writing_Technical_Frameworks_and_Supplements" TargetMode="External"/><Relationship Id="rId27" Type="http://schemas.openxmlformats.org/officeDocument/2006/relationships/hyperlink" Target="http://www.ihe.net/Technical_Framework/index.cfm" TargetMode="External"/><Relationship Id="rId28" Type="http://schemas.openxmlformats.org/officeDocument/2006/relationships/image" Target="media/image2.jpg"/><Relationship Id="rId29" Type="http://schemas.openxmlformats.org/officeDocument/2006/relationships/image" Target="media/image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4.jpg"/><Relationship Id="rId31" Type="http://schemas.openxmlformats.org/officeDocument/2006/relationships/image" Target="media/image5.jpg"/><Relationship Id="rId32" Type="http://schemas.openxmlformats.org/officeDocument/2006/relationships/image" Target="media/image6.jp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7.jpg"/><Relationship Id="rId34" Type="http://schemas.openxmlformats.org/officeDocument/2006/relationships/image" Target="media/image8.jpg"/><Relationship Id="rId35" Type="http://schemas.openxmlformats.org/officeDocument/2006/relationships/image" Target="media/image9.jpg"/><Relationship Id="rId36" Type="http://schemas.openxmlformats.org/officeDocument/2006/relationships/image" Target="media/image10.jpg"/><Relationship Id="rId10" Type="http://schemas.openxmlformats.org/officeDocument/2006/relationships/hyperlink" Target="mailto:evio@consorzioarsenal.it" TargetMode="External"/><Relationship Id="rId11" Type="http://schemas.openxmlformats.org/officeDocument/2006/relationships/hyperlink" Target="mailto:mzanardini@consorzioarsenal.it" TargetMode="External"/><Relationship Id="rId12" Type="http://schemas.openxmlformats.org/officeDocument/2006/relationships/hyperlink" Target="mailto:gbrandolino@consorzioarseanal.it" TargetMode="External"/><Relationship Id="rId13" Type="http://schemas.openxmlformats.org/officeDocument/2006/relationships/hyperlink" Target="mailto:pcc@ihe.net" TargetMode="External"/><Relationship Id="rId14" Type="http://schemas.openxmlformats.org/officeDocument/2006/relationships/hyperlink" Target="mailto:cardiotech@ihe.net" TargetMode="External"/><Relationship Id="rId15" Type="http://schemas.openxmlformats.org/officeDocument/2006/relationships/hyperlink" Target="http://ihe.net/ihetemplates.cfm" TargetMode="External"/><Relationship Id="rId16" Type="http://schemas.openxmlformats.org/officeDocument/2006/relationships/hyperlink" Target="http://www.ihe.net/Technical_Framework/public_comment.cfm" TargetMode="External"/><Relationship Id="rId17" Type="http://schemas.openxmlformats.org/officeDocument/2006/relationships/hyperlink" Target="http://www.ihe.net/%3cdomain%3e/%3cdomain%3ecomments.cfm" TargetMode="External"/><Relationship Id="rId18" Type="http://schemas.openxmlformats.org/officeDocument/2006/relationships/hyperlink" Target="http://wiki.ihe.net/index.php?title=Process" TargetMode="External"/><Relationship Id="rId19" Type="http://schemas.openxmlformats.org/officeDocument/2006/relationships/hyperlink" Target="http://wiki.ihe.net/index.php?title=National_Extensions_Process" TargetMode="External"/><Relationship Id="rId37" Type="http://schemas.openxmlformats.org/officeDocument/2006/relationships/image" Target="media/image11.jpg"/><Relationship Id="rId38" Type="http://schemas.openxmlformats.org/officeDocument/2006/relationships/image" Target="media/image12.jpg"/><Relationship Id="rId39" Type="http://schemas.openxmlformats.org/officeDocument/2006/relationships/image" Target="media/image13.jpg"/><Relationship Id="rId40" Type="http://schemas.openxmlformats.org/officeDocument/2006/relationships/image" Target="media/image14.jpg"/><Relationship Id="rId41" Type="http://schemas.openxmlformats.org/officeDocument/2006/relationships/image" Target="media/image15.jpg"/><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Desktop\00_IHE\00_DocumentPublication\03_Templates\01_2012-09_IHE%20Templates\2012-09\Base%20Template%20(no%20rev%20letter%20is%20latest)\IHE_Template_2012.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368E7A-8D96-5F49-8FB1-1CF5862B4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\Users\Mary\Desktop\00_IHE\00_DocumentPublication\03_Templates\01_2012-09_IHE Templates\2012-09\Base Template (no rev letter is latest)\IHE_Template_2012.dotx</Template>
  <TotalTime>13</TotalTime>
  <Pages>112</Pages>
  <Words>24317</Words>
  <Characters>138607</Characters>
  <Application>Microsoft Macintosh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IHE_Suppl_Template_Rev10.3_PC</vt:lpstr>
    </vt:vector>
  </TitlesOfParts>
  <Company>IHE</Company>
  <LinksUpToDate>false</LinksUpToDate>
  <CharactersWithSpaces>162599</CharactersWithSpaces>
  <SharedDoc>false</SharedDoc>
  <HLinks>
    <vt:vector size="678" baseType="variant">
      <vt:variant>
        <vt:i4>1048652</vt:i4>
      </vt:variant>
      <vt:variant>
        <vt:i4>624</vt:i4>
      </vt:variant>
      <vt:variant>
        <vt:i4>0</vt:i4>
      </vt:variant>
      <vt:variant>
        <vt:i4>5</vt:i4>
      </vt:variant>
      <vt:variant>
        <vt:lpwstr>http://wiki.ihe.net/index.php?title=National_Extensions_Process</vt:lpwstr>
      </vt:variant>
      <vt:variant>
        <vt:lpwstr/>
      </vt:variant>
      <vt:variant>
        <vt:i4>3342373</vt:i4>
      </vt:variant>
      <vt:variant>
        <vt:i4>621</vt:i4>
      </vt:variant>
      <vt:variant>
        <vt:i4>0</vt:i4>
      </vt:variant>
      <vt:variant>
        <vt:i4>5</vt:i4>
      </vt:variant>
      <vt:variant>
        <vt:lpwstr/>
      </vt:variant>
      <vt:variant>
        <vt:lpwstr>_1.3.6.1.4.1.19376.1.4.1.5.19_Myocar</vt:lpwstr>
      </vt:variant>
      <vt:variant>
        <vt:i4>5374005</vt:i4>
      </vt:variant>
      <vt:variant>
        <vt:i4>618</vt:i4>
      </vt:variant>
      <vt:variant>
        <vt:i4>0</vt:i4>
      </vt:variant>
      <vt:variant>
        <vt:i4>5</vt:i4>
      </vt:variant>
      <vt:variant>
        <vt:lpwstr/>
      </vt:variant>
      <vt:variant>
        <vt:lpwstr>_1.2.840.10008.6.1.218_DICOM_CID</vt:lpwstr>
      </vt:variant>
      <vt:variant>
        <vt:i4>3342373</vt:i4>
      </vt:variant>
      <vt:variant>
        <vt:i4>615</vt:i4>
      </vt:variant>
      <vt:variant>
        <vt:i4>0</vt:i4>
      </vt:variant>
      <vt:variant>
        <vt:i4>5</vt:i4>
      </vt:variant>
      <vt:variant>
        <vt:lpwstr/>
      </vt:variant>
      <vt:variant>
        <vt:lpwstr>_1.3.6.1.4.1.19376.1.4.1.5.19_Myocar</vt:lpwstr>
      </vt:variant>
      <vt:variant>
        <vt:i4>5439541</vt:i4>
      </vt:variant>
      <vt:variant>
        <vt:i4>612</vt:i4>
      </vt:variant>
      <vt:variant>
        <vt:i4>0</vt:i4>
      </vt:variant>
      <vt:variant>
        <vt:i4>5</vt:i4>
      </vt:variant>
      <vt:variant>
        <vt:lpwstr/>
      </vt:variant>
      <vt:variant>
        <vt:lpwstr>_1.2.840.10008.6.1.219_DICOM_CID</vt:lpwstr>
      </vt:variant>
      <vt:variant>
        <vt:i4>3801176</vt:i4>
      </vt:variant>
      <vt:variant>
        <vt:i4>609</vt:i4>
      </vt:variant>
      <vt:variant>
        <vt:i4>0</vt:i4>
      </vt:variant>
      <vt:variant>
        <vt:i4>5</vt:i4>
      </vt:variant>
      <vt:variant>
        <vt:lpwstr/>
      </vt:variant>
      <vt:variant>
        <vt:lpwstr>_1.3.6.1.4.1.19376.1.4.1.5.4__Cardia</vt:lpwstr>
      </vt:variant>
      <vt:variant>
        <vt:i4>3604537</vt:i4>
      </vt:variant>
      <vt:variant>
        <vt:i4>606</vt:i4>
      </vt:variant>
      <vt:variant>
        <vt:i4>0</vt:i4>
      </vt:variant>
      <vt:variant>
        <vt:i4>5</vt:i4>
      </vt:variant>
      <vt:variant>
        <vt:lpwstr>ftp://ftp.ihe.net/</vt:lpwstr>
      </vt:variant>
      <vt:variant>
        <vt:lpwstr/>
      </vt:variant>
      <vt:variant>
        <vt:i4>589940</vt:i4>
      </vt:variant>
      <vt:variant>
        <vt:i4>597</vt:i4>
      </vt:variant>
      <vt:variant>
        <vt:i4>0</vt:i4>
      </vt:variant>
      <vt:variant>
        <vt:i4>5</vt:i4>
      </vt:variant>
      <vt:variant>
        <vt:lpwstr>http://wiki.ihe.net/index.php?title=Scheduled_Workflow</vt:lpwstr>
      </vt:variant>
      <vt:variant>
        <vt:lpwstr/>
      </vt:variant>
      <vt:variant>
        <vt:i4>5636208</vt:i4>
      </vt:variant>
      <vt:variant>
        <vt:i4>588</vt:i4>
      </vt:variant>
      <vt:variant>
        <vt:i4>0</vt:i4>
      </vt:variant>
      <vt:variant>
        <vt:i4>5</vt:i4>
      </vt:variant>
      <vt:variant>
        <vt:lpwstr>http://www.ihe.net/Technical_Framework/index.cfm</vt:lpwstr>
      </vt:variant>
      <vt:variant>
        <vt:lpwstr/>
      </vt:variant>
      <vt:variant>
        <vt:i4>5636208</vt:i4>
      </vt:variant>
      <vt:variant>
        <vt:i4>585</vt:i4>
      </vt:variant>
      <vt:variant>
        <vt:i4>0</vt:i4>
      </vt:variant>
      <vt:variant>
        <vt:i4>5</vt:i4>
      </vt:variant>
      <vt:variant>
        <vt:lpwstr>http://www.ihe.net/Technical_Framework/index.cfm</vt:lpwstr>
      </vt:variant>
      <vt:variant>
        <vt:lpwstr/>
      </vt:variant>
      <vt:variant>
        <vt:i4>4259856</vt:i4>
      </vt:variant>
      <vt:variant>
        <vt:i4>582</vt:i4>
      </vt:variant>
      <vt:variant>
        <vt:i4>0</vt:i4>
      </vt:variant>
      <vt:variant>
        <vt:i4>5</vt:i4>
      </vt:variant>
      <vt:variant>
        <vt:lpwstr>http://wiki.ihe.net/index.php?title=Writing_Technical_Frameworks_and_Supplements</vt:lpwstr>
      </vt:variant>
      <vt:variant>
        <vt:lpwstr/>
      </vt:variant>
      <vt:variant>
        <vt:i4>1769520</vt:i4>
      </vt:variant>
      <vt:variant>
        <vt:i4>575</vt:i4>
      </vt:variant>
      <vt:variant>
        <vt:i4>0</vt:i4>
      </vt:variant>
      <vt:variant>
        <vt:i4>5</vt:i4>
      </vt:variant>
      <vt:variant>
        <vt:lpwstr/>
      </vt:variant>
      <vt:variant>
        <vt:lpwstr>_Toc336006597</vt:lpwstr>
      </vt:variant>
      <vt:variant>
        <vt:i4>1769520</vt:i4>
      </vt:variant>
      <vt:variant>
        <vt:i4>569</vt:i4>
      </vt:variant>
      <vt:variant>
        <vt:i4>0</vt:i4>
      </vt:variant>
      <vt:variant>
        <vt:i4>5</vt:i4>
      </vt:variant>
      <vt:variant>
        <vt:lpwstr/>
      </vt:variant>
      <vt:variant>
        <vt:lpwstr>_Toc336006596</vt:lpwstr>
      </vt:variant>
      <vt:variant>
        <vt:i4>1769520</vt:i4>
      </vt:variant>
      <vt:variant>
        <vt:i4>563</vt:i4>
      </vt:variant>
      <vt:variant>
        <vt:i4>0</vt:i4>
      </vt:variant>
      <vt:variant>
        <vt:i4>5</vt:i4>
      </vt:variant>
      <vt:variant>
        <vt:lpwstr/>
      </vt:variant>
      <vt:variant>
        <vt:lpwstr>_Toc336006595</vt:lpwstr>
      </vt:variant>
      <vt:variant>
        <vt:i4>1769520</vt:i4>
      </vt:variant>
      <vt:variant>
        <vt:i4>557</vt:i4>
      </vt:variant>
      <vt:variant>
        <vt:i4>0</vt:i4>
      </vt:variant>
      <vt:variant>
        <vt:i4>5</vt:i4>
      </vt:variant>
      <vt:variant>
        <vt:lpwstr/>
      </vt:variant>
      <vt:variant>
        <vt:lpwstr>_Toc336006594</vt:lpwstr>
      </vt:variant>
      <vt:variant>
        <vt:i4>1769520</vt:i4>
      </vt:variant>
      <vt:variant>
        <vt:i4>551</vt:i4>
      </vt:variant>
      <vt:variant>
        <vt:i4>0</vt:i4>
      </vt:variant>
      <vt:variant>
        <vt:i4>5</vt:i4>
      </vt:variant>
      <vt:variant>
        <vt:lpwstr/>
      </vt:variant>
      <vt:variant>
        <vt:lpwstr>_Toc336006593</vt:lpwstr>
      </vt:variant>
      <vt:variant>
        <vt:i4>1769520</vt:i4>
      </vt:variant>
      <vt:variant>
        <vt:i4>545</vt:i4>
      </vt:variant>
      <vt:variant>
        <vt:i4>0</vt:i4>
      </vt:variant>
      <vt:variant>
        <vt:i4>5</vt:i4>
      </vt:variant>
      <vt:variant>
        <vt:lpwstr/>
      </vt:variant>
      <vt:variant>
        <vt:lpwstr>_Toc336006592</vt:lpwstr>
      </vt:variant>
      <vt:variant>
        <vt:i4>1769520</vt:i4>
      </vt:variant>
      <vt:variant>
        <vt:i4>539</vt:i4>
      </vt:variant>
      <vt:variant>
        <vt:i4>0</vt:i4>
      </vt:variant>
      <vt:variant>
        <vt:i4>5</vt:i4>
      </vt:variant>
      <vt:variant>
        <vt:lpwstr/>
      </vt:variant>
      <vt:variant>
        <vt:lpwstr>_Toc336006591</vt:lpwstr>
      </vt:variant>
      <vt:variant>
        <vt:i4>1769520</vt:i4>
      </vt:variant>
      <vt:variant>
        <vt:i4>533</vt:i4>
      </vt:variant>
      <vt:variant>
        <vt:i4>0</vt:i4>
      </vt:variant>
      <vt:variant>
        <vt:i4>5</vt:i4>
      </vt:variant>
      <vt:variant>
        <vt:lpwstr/>
      </vt:variant>
      <vt:variant>
        <vt:lpwstr>_Toc336006590</vt:lpwstr>
      </vt:variant>
      <vt:variant>
        <vt:i4>1703984</vt:i4>
      </vt:variant>
      <vt:variant>
        <vt:i4>527</vt:i4>
      </vt:variant>
      <vt:variant>
        <vt:i4>0</vt:i4>
      </vt:variant>
      <vt:variant>
        <vt:i4>5</vt:i4>
      </vt:variant>
      <vt:variant>
        <vt:lpwstr/>
      </vt:variant>
      <vt:variant>
        <vt:lpwstr>_Toc336006589</vt:lpwstr>
      </vt:variant>
      <vt:variant>
        <vt:i4>1703984</vt:i4>
      </vt:variant>
      <vt:variant>
        <vt:i4>521</vt:i4>
      </vt:variant>
      <vt:variant>
        <vt:i4>0</vt:i4>
      </vt:variant>
      <vt:variant>
        <vt:i4>5</vt:i4>
      </vt:variant>
      <vt:variant>
        <vt:lpwstr/>
      </vt:variant>
      <vt:variant>
        <vt:lpwstr>_Toc336006588</vt:lpwstr>
      </vt:variant>
      <vt:variant>
        <vt:i4>1703984</vt:i4>
      </vt:variant>
      <vt:variant>
        <vt:i4>515</vt:i4>
      </vt:variant>
      <vt:variant>
        <vt:i4>0</vt:i4>
      </vt:variant>
      <vt:variant>
        <vt:i4>5</vt:i4>
      </vt:variant>
      <vt:variant>
        <vt:lpwstr/>
      </vt:variant>
      <vt:variant>
        <vt:lpwstr>_Toc336006587</vt:lpwstr>
      </vt:variant>
      <vt:variant>
        <vt:i4>1703984</vt:i4>
      </vt:variant>
      <vt:variant>
        <vt:i4>509</vt:i4>
      </vt:variant>
      <vt:variant>
        <vt:i4>0</vt:i4>
      </vt:variant>
      <vt:variant>
        <vt:i4>5</vt:i4>
      </vt:variant>
      <vt:variant>
        <vt:lpwstr/>
      </vt:variant>
      <vt:variant>
        <vt:lpwstr>_Toc336006586</vt:lpwstr>
      </vt:variant>
      <vt:variant>
        <vt:i4>1703984</vt:i4>
      </vt:variant>
      <vt:variant>
        <vt:i4>503</vt:i4>
      </vt:variant>
      <vt:variant>
        <vt:i4>0</vt:i4>
      </vt:variant>
      <vt:variant>
        <vt:i4>5</vt:i4>
      </vt:variant>
      <vt:variant>
        <vt:lpwstr/>
      </vt:variant>
      <vt:variant>
        <vt:lpwstr>_Toc336006585</vt:lpwstr>
      </vt:variant>
      <vt:variant>
        <vt:i4>1703984</vt:i4>
      </vt:variant>
      <vt:variant>
        <vt:i4>497</vt:i4>
      </vt:variant>
      <vt:variant>
        <vt:i4>0</vt:i4>
      </vt:variant>
      <vt:variant>
        <vt:i4>5</vt:i4>
      </vt:variant>
      <vt:variant>
        <vt:lpwstr/>
      </vt:variant>
      <vt:variant>
        <vt:lpwstr>_Toc336006582</vt:lpwstr>
      </vt:variant>
      <vt:variant>
        <vt:i4>1703984</vt:i4>
      </vt:variant>
      <vt:variant>
        <vt:i4>491</vt:i4>
      </vt:variant>
      <vt:variant>
        <vt:i4>0</vt:i4>
      </vt:variant>
      <vt:variant>
        <vt:i4>5</vt:i4>
      </vt:variant>
      <vt:variant>
        <vt:lpwstr/>
      </vt:variant>
      <vt:variant>
        <vt:lpwstr>_Toc336006581</vt:lpwstr>
      </vt:variant>
      <vt:variant>
        <vt:i4>1703984</vt:i4>
      </vt:variant>
      <vt:variant>
        <vt:i4>485</vt:i4>
      </vt:variant>
      <vt:variant>
        <vt:i4>0</vt:i4>
      </vt:variant>
      <vt:variant>
        <vt:i4>5</vt:i4>
      </vt:variant>
      <vt:variant>
        <vt:lpwstr/>
      </vt:variant>
      <vt:variant>
        <vt:lpwstr>_Toc336006580</vt:lpwstr>
      </vt:variant>
      <vt:variant>
        <vt:i4>1376304</vt:i4>
      </vt:variant>
      <vt:variant>
        <vt:i4>479</vt:i4>
      </vt:variant>
      <vt:variant>
        <vt:i4>0</vt:i4>
      </vt:variant>
      <vt:variant>
        <vt:i4>5</vt:i4>
      </vt:variant>
      <vt:variant>
        <vt:lpwstr/>
      </vt:variant>
      <vt:variant>
        <vt:lpwstr>_Toc336006579</vt:lpwstr>
      </vt:variant>
      <vt:variant>
        <vt:i4>1376304</vt:i4>
      </vt:variant>
      <vt:variant>
        <vt:i4>473</vt:i4>
      </vt:variant>
      <vt:variant>
        <vt:i4>0</vt:i4>
      </vt:variant>
      <vt:variant>
        <vt:i4>5</vt:i4>
      </vt:variant>
      <vt:variant>
        <vt:lpwstr/>
      </vt:variant>
      <vt:variant>
        <vt:lpwstr>_Toc336006578</vt:lpwstr>
      </vt:variant>
      <vt:variant>
        <vt:i4>1376304</vt:i4>
      </vt:variant>
      <vt:variant>
        <vt:i4>467</vt:i4>
      </vt:variant>
      <vt:variant>
        <vt:i4>0</vt:i4>
      </vt:variant>
      <vt:variant>
        <vt:i4>5</vt:i4>
      </vt:variant>
      <vt:variant>
        <vt:lpwstr/>
      </vt:variant>
      <vt:variant>
        <vt:lpwstr>_Toc336006577</vt:lpwstr>
      </vt:variant>
      <vt:variant>
        <vt:i4>1376304</vt:i4>
      </vt:variant>
      <vt:variant>
        <vt:i4>461</vt:i4>
      </vt:variant>
      <vt:variant>
        <vt:i4>0</vt:i4>
      </vt:variant>
      <vt:variant>
        <vt:i4>5</vt:i4>
      </vt:variant>
      <vt:variant>
        <vt:lpwstr/>
      </vt:variant>
      <vt:variant>
        <vt:lpwstr>_Toc336006576</vt:lpwstr>
      </vt:variant>
      <vt:variant>
        <vt:i4>1376304</vt:i4>
      </vt:variant>
      <vt:variant>
        <vt:i4>455</vt:i4>
      </vt:variant>
      <vt:variant>
        <vt:i4>0</vt:i4>
      </vt:variant>
      <vt:variant>
        <vt:i4>5</vt:i4>
      </vt:variant>
      <vt:variant>
        <vt:lpwstr/>
      </vt:variant>
      <vt:variant>
        <vt:lpwstr>_Toc336006575</vt:lpwstr>
      </vt:variant>
      <vt:variant>
        <vt:i4>1376304</vt:i4>
      </vt:variant>
      <vt:variant>
        <vt:i4>449</vt:i4>
      </vt:variant>
      <vt:variant>
        <vt:i4>0</vt:i4>
      </vt:variant>
      <vt:variant>
        <vt:i4>5</vt:i4>
      </vt:variant>
      <vt:variant>
        <vt:lpwstr/>
      </vt:variant>
      <vt:variant>
        <vt:lpwstr>_Toc336006574</vt:lpwstr>
      </vt:variant>
      <vt:variant>
        <vt:i4>1376304</vt:i4>
      </vt:variant>
      <vt:variant>
        <vt:i4>443</vt:i4>
      </vt:variant>
      <vt:variant>
        <vt:i4>0</vt:i4>
      </vt:variant>
      <vt:variant>
        <vt:i4>5</vt:i4>
      </vt:variant>
      <vt:variant>
        <vt:lpwstr/>
      </vt:variant>
      <vt:variant>
        <vt:lpwstr>_Toc336006573</vt:lpwstr>
      </vt:variant>
      <vt:variant>
        <vt:i4>1376304</vt:i4>
      </vt:variant>
      <vt:variant>
        <vt:i4>437</vt:i4>
      </vt:variant>
      <vt:variant>
        <vt:i4>0</vt:i4>
      </vt:variant>
      <vt:variant>
        <vt:i4>5</vt:i4>
      </vt:variant>
      <vt:variant>
        <vt:lpwstr/>
      </vt:variant>
      <vt:variant>
        <vt:lpwstr>_Toc336006572</vt:lpwstr>
      </vt:variant>
      <vt:variant>
        <vt:i4>1376304</vt:i4>
      </vt:variant>
      <vt:variant>
        <vt:i4>431</vt:i4>
      </vt:variant>
      <vt:variant>
        <vt:i4>0</vt:i4>
      </vt:variant>
      <vt:variant>
        <vt:i4>5</vt:i4>
      </vt:variant>
      <vt:variant>
        <vt:lpwstr/>
      </vt:variant>
      <vt:variant>
        <vt:lpwstr>_Toc336006571</vt:lpwstr>
      </vt:variant>
      <vt:variant>
        <vt:i4>1376304</vt:i4>
      </vt:variant>
      <vt:variant>
        <vt:i4>425</vt:i4>
      </vt:variant>
      <vt:variant>
        <vt:i4>0</vt:i4>
      </vt:variant>
      <vt:variant>
        <vt:i4>5</vt:i4>
      </vt:variant>
      <vt:variant>
        <vt:lpwstr/>
      </vt:variant>
      <vt:variant>
        <vt:lpwstr>_Toc336006570</vt:lpwstr>
      </vt:variant>
      <vt:variant>
        <vt:i4>1310768</vt:i4>
      </vt:variant>
      <vt:variant>
        <vt:i4>419</vt:i4>
      </vt:variant>
      <vt:variant>
        <vt:i4>0</vt:i4>
      </vt:variant>
      <vt:variant>
        <vt:i4>5</vt:i4>
      </vt:variant>
      <vt:variant>
        <vt:lpwstr/>
      </vt:variant>
      <vt:variant>
        <vt:lpwstr>_Toc336006569</vt:lpwstr>
      </vt:variant>
      <vt:variant>
        <vt:i4>1310768</vt:i4>
      </vt:variant>
      <vt:variant>
        <vt:i4>413</vt:i4>
      </vt:variant>
      <vt:variant>
        <vt:i4>0</vt:i4>
      </vt:variant>
      <vt:variant>
        <vt:i4>5</vt:i4>
      </vt:variant>
      <vt:variant>
        <vt:lpwstr/>
      </vt:variant>
      <vt:variant>
        <vt:lpwstr>_Toc336006568</vt:lpwstr>
      </vt:variant>
      <vt:variant>
        <vt:i4>1310768</vt:i4>
      </vt:variant>
      <vt:variant>
        <vt:i4>407</vt:i4>
      </vt:variant>
      <vt:variant>
        <vt:i4>0</vt:i4>
      </vt:variant>
      <vt:variant>
        <vt:i4>5</vt:i4>
      </vt:variant>
      <vt:variant>
        <vt:lpwstr/>
      </vt:variant>
      <vt:variant>
        <vt:lpwstr>_Toc336006567</vt:lpwstr>
      </vt:variant>
      <vt:variant>
        <vt:i4>1310768</vt:i4>
      </vt:variant>
      <vt:variant>
        <vt:i4>401</vt:i4>
      </vt:variant>
      <vt:variant>
        <vt:i4>0</vt:i4>
      </vt:variant>
      <vt:variant>
        <vt:i4>5</vt:i4>
      </vt:variant>
      <vt:variant>
        <vt:lpwstr/>
      </vt:variant>
      <vt:variant>
        <vt:lpwstr>_Toc336006566</vt:lpwstr>
      </vt:variant>
      <vt:variant>
        <vt:i4>1310768</vt:i4>
      </vt:variant>
      <vt:variant>
        <vt:i4>395</vt:i4>
      </vt:variant>
      <vt:variant>
        <vt:i4>0</vt:i4>
      </vt:variant>
      <vt:variant>
        <vt:i4>5</vt:i4>
      </vt:variant>
      <vt:variant>
        <vt:lpwstr/>
      </vt:variant>
      <vt:variant>
        <vt:lpwstr>_Toc336006565</vt:lpwstr>
      </vt:variant>
      <vt:variant>
        <vt:i4>1310768</vt:i4>
      </vt:variant>
      <vt:variant>
        <vt:i4>389</vt:i4>
      </vt:variant>
      <vt:variant>
        <vt:i4>0</vt:i4>
      </vt:variant>
      <vt:variant>
        <vt:i4>5</vt:i4>
      </vt:variant>
      <vt:variant>
        <vt:lpwstr/>
      </vt:variant>
      <vt:variant>
        <vt:lpwstr>_Toc336006564</vt:lpwstr>
      </vt:variant>
      <vt:variant>
        <vt:i4>1310768</vt:i4>
      </vt:variant>
      <vt:variant>
        <vt:i4>383</vt:i4>
      </vt:variant>
      <vt:variant>
        <vt:i4>0</vt:i4>
      </vt:variant>
      <vt:variant>
        <vt:i4>5</vt:i4>
      </vt:variant>
      <vt:variant>
        <vt:lpwstr/>
      </vt:variant>
      <vt:variant>
        <vt:lpwstr>_Toc336006563</vt:lpwstr>
      </vt:variant>
      <vt:variant>
        <vt:i4>1310768</vt:i4>
      </vt:variant>
      <vt:variant>
        <vt:i4>377</vt:i4>
      </vt:variant>
      <vt:variant>
        <vt:i4>0</vt:i4>
      </vt:variant>
      <vt:variant>
        <vt:i4>5</vt:i4>
      </vt:variant>
      <vt:variant>
        <vt:lpwstr/>
      </vt:variant>
      <vt:variant>
        <vt:lpwstr>_Toc336006562</vt:lpwstr>
      </vt:variant>
      <vt:variant>
        <vt:i4>1310768</vt:i4>
      </vt:variant>
      <vt:variant>
        <vt:i4>371</vt:i4>
      </vt:variant>
      <vt:variant>
        <vt:i4>0</vt:i4>
      </vt:variant>
      <vt:variant>
        <vt:i4>5</vt:i4>
      </vt:variant>
      <vt:variant>
        <vt:lpwstr/>
      </vt:variant>
      <vt:variant>
        <vt:lpwstr>_Toc336006561</vt:lpwstr>
      </vt:variant>
      <vt:variant>
        <vt:i4>1310768</vt:i4>
      </vt:variant>
      <vt:variant>
        <vt:i4>365</vt:i4>
      </vt:variant>
      <vt:variant>
        <vt:i4>0</vt:i4>
      </vt:variant>
      <vt:variant>
        <vt:i4>5</vt:i4>
      </vt:variant>
      <vt:variant>
        <vt:lpwstr/>
      </vt:variant>
      <vt:variant>
        <vt:lpwstr>_Toc336006560</vt:lpwstr>
      </vt:variant>
      <vt:variant>
        <vt:i4>1507376</vt:i4>
      </vt:variant>
      <vt:variant>
        <vt:i4>359</vt:i4>
      </vt:variant>
      <vt:variant>
        <vt:i4>0</vt:i4>
      </vt:variant>
      <vt:variant>
        <vt:i4>5</vt:i4>
      </vt:variant>
      <vt:variant>
        <vt:lpwstr/>
      </vt:variant>
      <vt:variant>
        <vt:lpwstr>_Toc336006559</vt:lpwstr>
      </vt:variant>
      <vt:variant>
        <vt:i4>1507376</vt:i4>
      </vt:variant>
      <vt:variant>
        <vt:i4>353</vt:i4>
      </vt:variant>
      <vt:variant>
        <vt:i4>0</vt:i4>
      </vt:variant>
      <vt:variant>
        <vt:i4>5</vt:i4>
      </vt:variant>
      <vt:variant>
        <vt:lpwstr/>
      </vt:variant>
      <vt:variant>
        <vt:lpwstr>_Toc336006558</vt:lpwstr>
      </vt:variant>
      <vt:variant>
        <vt:i4>1507376</vt:i4>
      </vt:variant>
      <vt:variant>
        <vt:i4>347</vt:i4>
      </vt:variant>
      <vt:variant>
        <vt:i4>0</vt:i4>
      </vt:variant>
      <vt:variant>
        <vt:i4>5</vt:i4>
      </vt:variant>
      <vt:variant>
        <vt:lpwstr/>
      </vt:variant>
      <vt:variant>
        <vt:lpwstr>_Toc336006557</vt:lpwstr>
      </vt:variant>
      <vt:variant>
        <vt:i4>1507376</vt:i4>
      </vt:variant>
      <vt:variant>
        <vt:i4>341</vt:i4>
      </vt:variant>
      <vt:variant>
        <vt:i4>0</vt:i4>
      </vt:variant>
      <vt:variant>
        <vt:i4>5</vt:i4>
      </vt:variant>
      <vt:variant>
        <vt:lpwstr/>
      </vt:variant>
      <vt:variant>
        <vt:lpwstr>_Toc336006556</vt:lpwstr>
      </vt:variant>
      <vt:variant>
        <vt:i4>1507376</vt:i4>
      </vt:variant>
      <vt:variant>
        <vt:i4>335</vt:i4>
      </vt:variant>
      <vt:variant>
        <vt:i4>0</vt:i4>
      </vt:variant>
      <vt:variant>
        <vt:i4>5</vt:i4>
      </vt:variant>
      <vt:variant>
        <vt:lpwstr/>
      </vt:variant>
      <vt:variant>
        <vt:lpwstr>_Toc336006555</vt:lpwstr>
      </vt:variant>
      <vt:variant>
        <vt:i4>1507376</vt:i4>
      </vt:variant>
      <vt:variant>
        <vt:i4>329</vt:i4>
      </vt:variant>
      <vt:variant>
        <vt:i4>0</vt:i4>
      </vt:variant>
      <vt:variant>
        <vt:i4>5</vt:i4>
      </vt:variant>
      <vt:variant>
        <vt:lpwstr/>
      </vt:variant>
      <vt:variant>
        <vt:lpwstr>_Toc336006554</vt:lpwstr>
      </vt:variant>
      <vt:variant>
        <vt:i4>1507376</vt:i4>
      </vt:variant>
      <vt:variant>
        <vt:i4>323</vt:i4>
      </vt:variant>
      <vt:variant>
        <vt:i4>0</vt:i4>
      </vt:variant>
      <vt:variant>
        <vt:i4>5</vt:i4>
      </vt:variant>
      <vt:variant>
        <vt:lpwstr/>
      </vt:variant>
      <vt:variant>
        <vt:lpwstr>_Toc336006553</vt:lpwstr>
      </vt:variant>
      <vt:variant>
        <vt:i4>1507376</vt:i4>
      </vt:variant>
      <vt:variant>
        <vt:i4>317</vt:i4>
      </vt:variant>
      <vt:variant>
        <vt:i4>0</vt:i4>
      </vt:variant>
      <vt:variant>
        <vt:i4>5</vt:i4>
      </vt:variant>
      <vt:variant>
        <vt:lpwstr/>
      </vt:variant>
      <vt:variant>
        <vt:lpwstr>_Toc336006552</vt:lpwstr>
      </vt:variant>
      <vt:variant>
        <vt:i4>1507376</vt:i4>
      </vt:variant>
      <vt:variant>
        <vt:i4>311</vt:i4>
      </vt:variant>
      <vt:variant>
        <vt:i4>0</vt:i4>
      </vt:variant>
      <vt:variant>
        <vt:i4>5</vt:i4>
      </vt:variant>
      <vt:variant>
        <vt:lpwstr/>
      </vt:variant>
      <vt:variant>
        <vt:lpwstr>_Toc336006551</vt:lpwstr>
      </vt:variant>
      <vt:variant>
        <vt:i4>1507376</vt:i4>
      </vt:variant>
      <vt:variant>
        <vt:i4>305</vt:i4>
      </vt:variant>
      <vt:variant>
        <vt:i4>0</vt:i4>
      </vt:variant>
      <vt:variant>
        <vt:i4>5</vt:i4>
      </vt:variant>
      <vt:variant>
        <vt:lpwstr/>
      </vt:variant>
      <vt:variant>
        <vt:lpwstr>_Toc336006550</vt:lpwstr>
      </vt:variant>
      <vt:variant>
        <vt:i4>1441840</vt:i4>
      </vt:variant>
      <vt:variant>
        <vt:i4>299</vt:i4>
      </vt:variant>
      <vt:variant>
        <vt:i4>0</vt:i4>
      </vt:variant>
      <vt:variant>
        <vt:i4>5</vt:i4>
      </vt:variant>
      <vt:variant>
        <vt:lpwstr/>
      </vt:variant>
      <vt:variant>
        <vt:lpwstr>_Toc336006549</vt:lpwstr>
      </vt:variant>
      <vt:variant>
        <vt:i4>1441840</vt:i4>
      </vt:variant>
      <vt:variant>
        <vt:i4>293</vt:i4>
      </vt:variant>
      <vt:variant>
        <vt:i4>0</vt:i4>
      </vt:variant>
      <vt:variant>
        <vt:i4>5</vt:i4>
      </vt:variant>
      <vt:variant>
        <vt:lpwstr/>
      </vt:variant>
      <vt:variant>
        <vt:lpwstr>_Toc336006548</vt:lpwstr>
      </vt:variant>
      <vt:variant>
        <vt:i4>1441840</vt:i4>
      </vt:variant>
      <vt:variant>
        <vt:i4>287</vt:i4>
      </vt:variant>
      <vt:variant>
        <vt:i4>0</vt:i4>
      </vt:variant>
      <vt:variant>
        <vt:i4>5</vt:i4>
      </vt:variant>
      <vt:variant>
        <vt:lpwstr/>
      </vt:variant>
      <vt:variant>
        <vt:lpwstr>_Toc336006547</vt:lpwstr>
      </vt:variant>
      <vt:variant>
        <vt:i4>1441840</vt:i4>
      </vt:variant>
      <vt:variant>
        <vt:i4>281</vt:i4>
      </vt:variant>
      <vt:variant>
        <vt:i4>0</vt:i4>
      </vt:variant>
      <vt:variant>
        <vt:i4>5</vt:i4>
      </vt:variant>
      <vt:variant>
        <vt:lpwstr/>
      </vt:variant>
      <vt:variant>
        <vt:lpwstr>_Toc336006546</vt:lpwstr>
      </vt:variant>
      <vt:variant>
        <vt:i4>1441840</vt:i4>
      </vt:variant>
      <vt:variant>
        <vt:i4>275</vt:i4>
      </vt:variant>
      <vt:variant>
        <vt:i4>0</vt:i4>
      </vt:variant>
      <vt:variant>
        <vt:i4>5</vt:i4>
      </vt:variant>
      <vt:variant>
        <vt:lpwstr/>
      </vt:variant>
      <vt:variant>
        <vt:lpwstr>_Toc336006545</vt:lpwstr>
      </vt:variant>
      <vt:variant>
        <vt:i4>1441840</vt:i4>
      </vt:variant>
      <vt:variant>
        <vt:i4>269</vt:i4>
      </vt:variant>
      <vt:variant>
        <vt:i4>0</vt:i4>
      </vt:variant>
      <vt:variant>
        <vt:i4>5</vt:i4>
      </vt:variant>
      <vt:variant>
        <vt:lpwstr/>
      </vt:variant>
      <vt:variant>
        <vt:lpwstr>_Toc336006544</vt:lpwstr>
      </vt:variant>
      <vt:variant>
        <vt:i4>1441840</vt:i4>
      </vt:variant>
      <vt:variant>
        <vt:i4>263</vt:i4>
      </vt:variant>
      <vt:variant>
        <vt:i4>0</vt:i4>
      </vt:variant>
      <vt:variant>
        <vt:i4>5</vt:i4>
      </vt:variant>
      <vt:variant>
        <vt:lpwstr/>
      </vt:variant>
      <vt:variant>
        <vt:lpwstr>_Toc336006543</vt:lpwstr>
      </vt:variant>
      <vt:variant>
        <vt:i4>1441840</vt:i4>
      </vt:variant>
      <vt:variant>
        <vt:i4>257</vt:i4>
      </vt:variant>
      <vt:variant>
        <vt:i4>0</vt:i4>
      </vt:variant>
      <vt:variant>
        <vt:i4>5</vt:i4>
      </vt:variant>
      <vt:variant>
        <vt:lpwstr/>
      </vt:variant>
      <vt:variant>
        <vt:lpwstr>_Toc336006542</vt:lpwstr>
      </vt:variant>
      <vt:variant>
        <vt:i4>1441840</vt:i4>
      </vt:variant>
      <vt:variant>
        <vt:i4>251</vt:i4>
      </vt:variant>
      <vt:variant>
        <vt:i4>0</vt:i4>
      </vt:variant>
      <vt:variant>
        <vt:i4>5</vt:i4>
      </vt:variant>
      <vt:variant>
        <vt:lpwstr/>
      </vt:variant>
      <vt:variant>
        <vt:lpwstr>_Toc336006541</vt:lpwstr>
      </vt:variant>
      <vt:variant>
        <vt:i4>1441840</vt:i4>
      </vt:variant>
      <vt:variant>
        <vt:i4>245</vt:i4>
      </vt:variant>
      <vt:variant>
        <vt:i4>0</vt:i4>
      </vt:variant>
      <vt:variant>
        <vt:i4>5</vt:i4>
      </vt:variant>
      <vt:variant>
        <vt:lpwstr/>
      </vt:variant>
      <vt:variant>
        <vt:lpwstr>_Toc336006540</vt:lpwstr>
      </vt:variant>
      <vt:variant>
        <vt:i4>1114160</vt:i4>
      </vt:variant>
      <vt:variant>
        <vt:i4>239</vt:i4>
      </vt:variant>
      <vt:variant>
        <vt:i4>0</vt:i4>
      </vt:variant>
      <vt:variant>
        <vt:i4>5</vt:i4>
      </vt:variant>
      <vt:variant>
        <vt:lpwstr/>
      </vt:variant>
      <vt:variant>
        <vt:lpwstr>_Toc336006539</vt:lpwstr>
      </vt:variant>
      <vt:variant>
        <vt:i4>1114160</vt:i4>
      </vt:variant>
      <vt:variant>
        <vt:i4>233</vt:i4>
      </vt:variant>
      <vt:variant>
        <vt:i4>0</vt:i4>
      </vt:variant>
      <vt:variant>
        <vt:i4>5</vt:i4>
      </vt:variant>
      <vt:variant>
        <vt:lpwstr/>
      </vt:variant>
      <vt:variant>
        <vt:lpwstr>_Toc336006538</vt:lpwstr>
      </vt:variant>
      <vt:variant>
        <vt:i4>1114160</vt:i4>
      </vt:variant>
      <vt:variant>
        <vt:i4>227</vt:i4>
      </vt:variant>
      <vt:variant>
        <vt:i4>0</vt:i4>
      </vt:variant>
      <vt:variant>
        <vt:i4>5</vt:i4>
      </vt:variant>
      <vt:variant>
        <vt:lpwstr/>
      </vt:variant>
      <vt:variant>
        <vt:lpwstr>_Toc336006537</vt:lpwstr>
      </vt:variant>
      <vt:variant>
        <vt:i4>1114160</vt:i4>
      </vt:variant>
      <vt:variant>
        <vt:i4>221</vt:i4>
      </vt:variant>
      <vt:variant>
        <vt:i4>0</vt:i4>
      </vt:variant>
      <vt:variant>
        <vt:i4>5</vt:i4>
      </vt:variant>
      <vt:variant>
        <vt:lpwstr/>
      </vt:variant>
      <vt:variant>
        <vt:lpwstr>_Toc336006536</vt:lpwstr>
      </vt:variant>
      <vt:variant>
        <vt:i4>1114160</vt:i4>
      </vt:variant>
      <vt:variant>
        <vt:i4>215</vt:i4>
      </vt:variant>
      <vt:variant>
        <vt:i4>0</vt:i4>
      </vt:variant>
      <vt:variant>
        <vt:i4>5</vt:i4>
      </vt:variant>
      <vt:variant>
        <vt:lpwstr/>
      </vt:variant>
      <vt:variant>
        <vt:lpwstr>_Toc336006535</vt:lpwstr>
      </vt:variant>
      <vt:variant>
        <vt:i4>1114160</vt:i4>
      </vt:variant>
      <vt:variant>
        <vt:i4>209</vt:i4>
      </vt:variant>
      <vt:variant>
        <vt:i4>0</vt:i4>
      </vt:variant>
      <vt:variant>
        <vt:i4>5</vt:i4>
      </vt:variant>
      <vt:variant>
        <vt:lpwstr/>
      </vt:variant>
      <vt:variant>
        <vt:lpwstr>_Toc336006534</vt:lpwstr>
      </vt:variant>
      <vt:variant>
        <vt:i4>1114160</vt:i4>
      </vt:variant>
      <vt:variant>
        <vt:i4>203</vt:i4>
      </vt:variant>
      <vt:variant>
        <vt:i4>0</vt:i4>
      </vt:variant>
      <vt:variant>
        <vt:i4>5</vt:i4>
      </vt:variant>
      <vt:variant>
        <vt:lpwstr/>
      </vt:variant>
      <vt:variant>
        <vt:lpwstr>_Toc336006533</vt:lpwstr>
      </vt:variant>
      <vt:variant>
        <vt:i4>1114160</vt:i4>
      </vt:variant>
      <vt:variant>
        <vt:i4>197</vt:i4>
      </vt:variant>
      <vt:variant>
        <vt:i4>0</vt:i4>
      </vt:variant>
      <vt:variant>
        <vt:i4>5</vt:i4>
      </vt:variant>
      <vt:variant>
        <vt:lpwstr/>
      </vt:variant>
      <vt:variant>
        <vt:lpwstr>_Toc336006532</vt:lpwstr>
      </vt:variant>
      <vt:variant>
        <vt:i4>1114160</vt:i4>
      </vt:variant>
      <vt:variant>
        <vt:i4>191</vt:i4>
      </vt:variant>
      <vt:variant>
        <vt:i4>0</vt:i4>
      </vt:variant>
      <vt:variant>
        <vt:i4>5</vt:i4>
      </vt:variant>
      <vt:variant>
        <vt:lpwstr/>
      </vt:variant>
      <vt:variant>
        <vt:lpwstr>_Toc336006531</vt:lpwstr>
      </vt:variant>
      <vt:variant>
        <vt:i4>1114160</vt:i4>
      </vt:variant>
      <vt:variant>
        <vt:i4>185</vt:i4>
      </vt:variant>
      <vt:variant>
        <vt:i4>0</vt:i4>
      </vt:variant>
      <vt:variant>
        <vt:i4>5</vt:i4>
      </vt:variant>
      <vt:variant>
        <vt:lpwstr/>
      </vt:variant>
      <vt:variant>
        <vt:lpwstr>_Toc336006530</vt:lpwstr>
      </vt:variant>
      <vt:variant>
        <vt:i4>1048624</vt:i4>
      </vt:variant>
      <vt:variant>
        <vt:i4>179</vt:i4>
      </vt:variant>
      <vt:variant>
        <vt:i4>0</vt:i4>
      </vt:variant>
      <vt:variant>
        <vt:i4>5</vt:i4>
      </vt:variant>
      <vt:variant>
        <vt:lpwstr/>
      </vt:variant>
      <vt:variant>
        <vt:lpwstr>_Toc336006529</vt:lpwstr>
      </vt:variant>
      <vt:variant>
        <vt:i4>1048624</vt:i4>
      </vt:variant>
      <vt:variant>
        <vt:i4>173</vt:i4>
      </vt:variant>
      <vt:variant>
        <vt:i4>0</vt:i4>
      </vt:variant>
      <vt:variant>
        <vt:i4>5</vt:i4>
      </vt:variant>
      <vt:variant>
        <vt:lpwstr/>
      </vt:variant>
      <vt:variant>
        <vt:lpwstr>_Toc336006528</vt:lpwstr>
      </vt:variant>
      <vt:variant>
        <vt:i4>1048624</vt:i4>
      </vt:variant>
      <vt:variant>
        <vt:i4>167</vt:i4>
      </vt:variant>
      <vt:variant>
        <vt:i4>0</vt:i4>
      </vt:variant>
      <vt:variant>
        <vt:i4>5</vt:i4>
      </vt:variant>
      <vt:variant>
        <vt:lpwstr/>
      </vt:variant>
      <vt:variant>
        <vt:lpwstr>_Toc336006527</vt:lpwstr>
      </vt:variant>
      <vt:variant>
        <vt:i4>1048624</vt:i4>
      </vt:variant>
      <vt:variant>
        <vt:i4>161</vt:i4>
      </vt:variant>
      <vt:variant>
        <vt:i4>0</vt:i4>
      </vt:variant>
      <vt:variant>
        <vt:i4>5</vt:i4>
      </vt:variant>
      <vt:variant>
        <vt:lpwstr/>
      </vt:variant>
      <vt:variant>
        <vt:lpwstr>_Toc336006526</vt:lpwstr>
      </vt:variant>
      <vt:variant>
        <vt:i4>1048624</vt:i4>
      </vt:variant>
      <vt:variant>
        <vt:i4>155</vt:i4>
      </vt:variant>
      <vt:variant>
        <vt:i4>0</vt:i4>
      </vt:variant>
      <vt:variant>
        <vt:i4>5</vt:i4>
      </vt:variant>
      <vt:variant>
        <vt:lpwstr/>
      </vt:variant>
      <vt:variant>
        <vt:lpwstr>_Toc336006525</vt:lpwstr>
      </vt:variant>
      <vt:variant>
        <vt:i4>1048624</vt:i4>
      </vt:variant>
      <vt:variant>
        <vt:i4>149</vt:i4>
      </vt:variant>
      <vt:variant>
        <vt:i4>0</vt:i4>
      </vt:variant>
      <vt:variant>
        <vt:i4>5</vt:i4>
      </vt:variant>
      <vt:variant>
        <vt:lpwstr/>
      </vt:variant>
      <vt:variant>
        <vt:lpwstr>_Toc336006524</vt:lpwstr>
      </vt:variant>
      <vt:variant>
        <vt:i4>1048624</vt:i4>
      </vt:variant>
      <vt:variant>
        <vt:i4>143</vt:i4>
      </vt:variant>
      <vt:variant>
        <vt:i4>0</vt:i4>
      </vt:variant>
      <vt:variant>
        <vt:i4>5</vt:i4>
      </vt:variant>
      <vt:variant>
        <vt:lpwstr/>
      </vt:variant>
      <vt:variant>
        <vt:lpwstr>_Toc336006523</vt:lpwstr>
      </vt:variant>
      <vt:variant>
        <vt:i4>1048624</vt:i4>
      </vt:variant>
      <vt:variant>
        <vt:i4>137</vt:i4>
      </vt:variant>
      <vt:variant>
        <vt:i4>0</vt:i4>
      </vt:variant>
      <vt:variant>
        <vt:i4>5</vt:i4>
      </vt:variant>
      <vt:variant>
        <vt:lpwstr/>
      </vt:variant>
      <vt:variant>
        <vt:lpwstr>_Toc336006522</vt:lpwstr>
      </vt:variant>
      <vt:variant>
        <vt:i4>1048624</vt:i4>
      </vt:variant>
      <vt:variant>
        <vt:i4>131</vt:i4>
      </vt:variant>
      <vt:variant>
        <vt:i4>0</vt:i4>
      </vt:variant>
      <vt:variant>
        <vt:i4>5</vt:i4>
      </vt:variant>
      <vt:variant>
        <vt:lpwstr/>
      </vt:variant>
      <vt:variant>
        <vt:lpwstr>_Toc336006521</vt:lpwstr>
      </vt:variant>
      <vt:variant>
        <vt:i4>1048624</vt:i4>
      </vt:variant>
      <vt:variant>
        <vt:i4>125</vt:i4>
      </vt:variant>
      <vt:variant>
        <vt:i4>0</vt:i4>
      </vt:variant>
      <vt:variant>
        <vt:i4>5</vt:i4>
      </vt:variant>
      <vt:variant>
        <vt:lpwstr/>
      </vt:variant>
      <vt:variant>
        <vt:lpwstr>_Toc336006520</vt:lpwstr>
      </vt:variant>
      <vt:variant>
        <vt:i4>1245232</vt:i4>
      </vt:variant>
      <vt:variant>
        <vt:i4>119</vt:i4>
      </vt:variant>
      <vt:variant>
        <vt:i4>0</vt:i4>
      </vt:variant>
      <vt:variant>
        <vt:i4>5</vt:i4>
      </vt:variant>
      <vt:variant>
        <vt:lpwstr/>
      </vt:variant>
      <vt:variant>
        <vt:lpwstr>_Toc336006519</vt:lpwstr>
      </vt:variant>
      <vt:variant>
        <vt:i4>1245232</vt:i4>
      </vt:variant>
      <vt:variant>
        <vt:i4>113</vt:i4>
      </vt:variant>
      <vt:variant>
        <vt:i4>0</vt:i4>
      </vt:variant>
      <vt:variant>
        <vt:i4>5</vt:i4>
      </vt:variant>
      <vt:variant>
        <vt:lpwstr/>
      </vt:variant>
      <vt:variant>
        <vt:lpwstr>_Toc336006518</vt:lpwstr>
      </vt:variant>
      <vt:variant>
        <vt:i4>1245232</vt:i4>
      </vt:variant>
      <vt:variant>
        <vt:i4>107</vt:i4>
      </vt:variant>
      <vt:variant>
        <vt:i4>0</vt:i4>
      </vt:variant>
      <vt:variant>
        <vt:i4>5</vt:i4>
      </vt:variant>
      <vt:variant>
        <vt:lpwstr/>
      </vt:variant>
      <vt:variant>
        <vt:lpwstr>_Toc336006517</vt:lpwstr>
      </vt:variant>
      <vt:variant>
        <vt:i4>1245232</vt:i4>
      </vt:variant>
      <vt:variant>
        <vt:i4>101</vt:i4>
      </vt:variant>
      <vt:variant>
        <vt:i4>0</vt:i4>
      </vt:variant>
      <vt:variant>
        <vt:i4>5</vt:i4>
      </vt:variant>
      <vt:variant>
        <vt:lpwstr/>
      </vt:variant>
      <vt:variant>
        <vt:lpwstr>_Toc336006516</vt:lpwstr>
      </vt:variant>
      <vt:variant>
        <vt:i4>1245232</vt:i4>
      </vt:variant>
      <vt:variant>
        <vt:i4>95</vt:i4>
      </vt:variant>
      <vt:variant>
        <vt:i4>0</vt:i4>
      </vt:variant>
      <vt:variant>
        <vt:i4>5</vt:i4>
      </vt:variant>
      <vt:variant>
        <vt:lpwstr/>
      </vt:variant>
      <vt:variant>
        <vt:lpwstr>_Toc336006515</vt:lpwstr>
      </vt:variant>
      <vt:variant>
        <vt:i4>1245232</vt:i4>
      </vt:variant>
      <vt:variant>
        <vt:i4>89</vt:i4>
      </vt:variant>
      <vt:variant>
        <vt:i4>0</vt:i4>
      </vt:variant>
      <vt:variant>
        <vt:i4>5</vt:i4>
      </vt:variant>
      <vt:variant>
        <vt:lpwstr/>
      </vt:variant>
      <vt:variant>
        <vt:lpwstr>_Toc336006514</vt:lpwstr>
      </vt:variant>
      <vt:variant>
        <vt:i4>1245232</vt:i4>
      </vt:variant>
      <vt:variant>
        <vt:i4>83</vt:i4>
      </vt:variant>
      <vt:variant>
        <vt:i4>0</vt:i4>
      </vt:variant>
      <vt:variant>
        <vt:i4>5</vt:i4>
      </vt:variant>
      <vt:variant>
        <vt:lpwstr/>
      </vt:variant>
      <vt:variant>
        <vt:lpwstr>_Toc336006513</vt:lpwstr>
      </vt:variant>
      <vt:variant>
        <vt:i4>1245232</vt:i4>
      </vt:variant>
      <vt:variant>
        <vt:i4>77</vt:i4>
      </vt:variant>
      <vt:variant>
        <vt:i4>0</vt:i4>
      </vt:variant>
      <vt:variant>
        <vt:i4>5</vt:i4>
      </vt:variant>
      <vt:variant>
        <vt:lpwstr/>
      </vt:variant>
      <vt:variant>
        <vt:lpwstr>_Toc336006512</vt:lpwstr>
      </vt:variant>
      <vt:variant>
        <vt:i4>1245232</vt:i4>
      </vt:variant>
      <vt:variant>
        <vt:i4>71</vt:i4>
      </vt:variant>
      <vt:variant>
        <vt:i4>0</vt:i4>
      </vt:variant>
      <vt:variant>
        <vt:i4>5</vt:i4>
      </vt:variant>
      <vt:variant>
        <vt:lpwstr/>
      </vt:variant>
      <vt:variant>
        <vt:lpwstr>_Toc336006511</vt:lpwstr>
      </vt:variant>
      <vt:variant>
        <vt:i4>1245232</vt:i4>
      </vt:variant>
      <vt:variant>
        <vt:i4>65</vt:i4>
      </vt:variant>
      <vt:variant>
        <vt:i4>0</vt:i4>
      </vt:variant>
      <vt:variant>
        <vt:i4>5</vt:i4>
      </vt:variant>
      <vt:variant>
        <vt:lpwstr/>
      </vt:variant>
      <vt:variant>
        <vt:lpwstr>_Toc336006510</vt:lpwstr>
      </vt:variant>
      <vt:variant>
        <vt:i4>1179696</vt:i4>
      </vt:variant>
      <vt:variant>
        <vt:i4>59</vt:i4>
      </vt:variant>
      <vt:variant>
        <vt:i4>0</vt:i4>
      </vt:variant>
      <vt:variant>
        <vt:i4>5</vt:i4>
      </vt:variant>
      <vt:variant>
        <vt:lpwstr/>
      </vt:variant>
      <vt:variant>
        <vt:lpwstr>_Toc336006509</vt:lpwstr>
      </vt:variant>
      <vt:variant>
        <vt:i4>1179696</vt:i4>
      </vt:variant>
      <vt:variant>
        <vt:i4>53</vt:i4>
      </vt:variant>
      <vt:variant>
        <vt:i4>0</vt:i4>
      </vt:variant>
      <vt:variant>
        <vt:i4>5</vt:i4>
      </vt:variant>
      <vt:variant>
        <vt:lpwstr/>
      </vt:variant>
      <vt:variant>
        <vt:lpwstr>_Toc336006508</vt:lpwstr>
      </vt:variant>
      <vt:variant>
        <vt:i4>1179696</vt:i4>
      </vt:variant>
      <vt:variant>
        <vt:i4>47</vt:i4>
      </vt:variant>
      <vt:variant>
        <vt:i4>0</vt:i4>
      </vt:variant>
      <vt:variant>
        <vt:i4>5</vt:i4>
      </vt:variant>
      <vt:variant>
        <vt:lpwstr/>
      </vt:variant>
      <vt:variant>
        <vt:lpwstr>_Toc336006507</vt:lpwstr>
      </vt:variant>
      <vt:variant>
        <vt:i4>1179696</vt:i4>
      </vt:variant>
      <vt:variant>
        <vt:i4>41</vt:i4>
      </vt:variant>
      <vt:variant>
        <vt:i4>0</vt:i4>
      </vt:variant>
      <vt:variant>
        <vt:i4>5</vt:i4>
      </vt:variant>
      <vt:variant>
        <vt:lpwstr/>
      </vt:variant>
      <vt:variant>
        <vt:lpwstr>_Toc336006506</vt:lpwstr>
      </vt:variant>
      <vt:variant>
        <vt:i4>1179696</vt:i4>
      </vt:variant>
      <vt:variant>
        <vt:i4>35</vt:i4>
      </vt:variant>
      <vt:variant>
        <vt:i4>0</vt:i4>
      </vt:variant>
      <vt:variant>
        <vt:i4>5</vt:i4>
      </vt:variant>
      <vt:variant>
        <vt:lpwstr/>
      </vt:variant>
      <vt:variant>
        <vt:lpwstr>_Toc336006505</vt:lpwstr>
      </vt:variant>
      <vt:variant>
        <vt:i4>6815868</vt:i4>
      </vt:variant>
      <vt:variant>
        <vt:i4>30</vt:i4>
      </vt:variant>
      <vt:variant>
        <vt:i4>0</vt:i4>
      </vt:variant>
      <vt:variant>
        <vt:i4>5</vt:i4>
      </vt:variant>
      <vt:variant>
        <vt:lpwstr>http://ihe.net/ihetemplates.cfm</vt:lpwstr>
      </vt:variant>
      <vt:variant>
        <vt:lpwstr/>
      </vt:variant>
      <vt:variant>
        <vt:i4>5636208</vt:i4>
      </vt:variant>
      <vt:variant>
        <vt:i4>27</vt:i4>
      </vt:variant>
      <vt:variant>
        <vt:i4>0</vt:i4>
      </vt:variant>
      <vt:variant>
        <vt:i4>5</vt:i4>
      </vt:variant>
      <vt:variant>
        <vt:lpwstr>http://www.ihe.net/Technical_Framework/index.cfm</vt:lpwstr>
      </vt:variant>
      <vt:variant>
        <vt:lpwstr/>
      </vt:variant>
      <vt:variant>
        <vt:i4>4325441</vt:i4>
      </vt:variant>
      <vt:variant>
        <vt:i4>24</vt:i4>
      </vt:variant>
      <vt:variant>
        <vt:i4>0</vt:i4>
      </vt:variant>
      <vt:variant>
        <vt:i4>5</vt:i4>
      </vt:variant>
      <vt:variant>
        <vt:lpwstr>http://www.ihe.net/profiles/index.cfm</vt:lpwstr>
      </vt:variant>
      <vt:variant>
        <vt:lpwstr/>
      </vt:variant>
      <vt:variant>
        <vt:i4>4194382</vt:i4>
      </vt:variant>
      <vt:variant>
        <vt:i4>21</vt:i4>
      </vt:variant>
      <vt:variant>
        <vt:i4>0</vt:i4>
      </vt:variant>
      <vt:variant>
        <vt:i4>5</vt:i4>
      </vt:variant>
      <vt:variant>
        <vt:lpwstr>http://www.ihe.net/About/process.cfm</vt:lpwstr>
      </vt:variant>
      <vt:variant>
        <vt:lpwstr/>
      </vt:variant>
      <vt:variant>
        <vt:i4>5570640</vt:i4>
      </vt:variant>
      <vt:variant>
        <vt:i4>18</vt:i4>
      </vt:variant>
      <vt:variant>
        <vt:i4>0</vt:i4>
      </vt:variant>
      <vt:variant>
        <vt:i4>5</vt:i4>
      </vt:variant>
      <vt:variant>
        <vt:lpwstr>http://www.ihe.net/Domains/index.cfm</vt:lpwstr>
      </vt:variant>
      <vt:variant>
        <vt:lpwstr/>
      </vt:variant>
      <vt:variant>
        <vt:i4>3997811</vt:i4>
      </vt:variant>
      <vt:variant>
        <vt:i4>15</vt:i4>
      </vt:variant>
      <vt:variant>
        <vt:i4>0</vt:i4>
      </vt:variant>
      <vt:variant>
        <vt:i4>5</vt:i4>
      </vt:variant>
      <vt:variant>
        <vt:lpwstr>http://www.ihe.net/</vt:lpwstr>
      </vt:variant>
      <vt:variant>
        <vt:lpwstr/>
      </vt:variant>
      <vt:variant>
        <vt:i4>1048652</vt:i4>
      </vt:variant>
      <vt:variant>
        <vt:i4>12</vt:i4>
      </vt:variant>
      <vt:variant>
        <vt:i4>0</vt:i4>
      </vt:variant>
      <vt:variant>
        <vt:i4>5</vt:i4>
      </vt:variant>
      <vt:variant>
        <vt:lpwstr>http://wiki.ihe.net/index.php?title=National_Extensions_Process</vt:lpwstr>
      </vt:variant>
      <vt:variant>
        <vt:lpwstr/>
      </vt:variant>
      <vt:variant>
        <vt:i4>5111822</vt:i4>
      </vt:variant>
      <vt:variant>
        <vt:i4>9</vt:i4>
      </vt:variant>
      <vt:variant>
        <vt:i4>0</vt:i4>
      </vt:variant>
      <vt:variant>
        <vt:i4>5</vt:i4>
      </vt:variant>
      <vt:variant>
        <vt:lpwstr>http://wiki.ihe.net/index.php?title=Process</vt:lpwstr>
      </vt:variant>
      <vt:variant>
        <vt:lpwstr>Technical_Framework_Development</vt:lpwstr>
      </vt:variant>
      <vt:variant>
        <vt:i4>65545</vt:i4>
      </vt:variant>
      <vt:variant>
        <vt:i4>6</vt:i4>
      </vt:variant>
      <vt:variant>
        <vt:i4>0</vt:i4>
      </vt:variant>
      <vt:variant>
        <vt:i4>5</vt:i4>
      </vt:variant>
      <vt:variant>
        <vt:lpwstr>http://www.ihe.net/&lt;domain&gt;/&lt;domain&gt;comments.cfm</vt:lpwstr>
      </vt:variant>
      <vt:variant>
        <vt:lpwstr/>
      </vt:variant>
      <vt:variant>
        <vt:i4>2949173</vt:i4>
      </vt:variant>
      <vt:variant>
        <vt:i4>3</vt:i4>
      </vt:variant>
      <vt:variant>
        <vt:i4>0</vt:i4>
      </vt:variant>
      <vt:variant>
        <vt:i4>5</vt:i4>
      </vt:variant>
      <vt:variant>
        <vt:lpwstr>http://www.ihe.net/Technical_Framework/public_comment.cfm</vt:lpwstr>
      </vt:variant>
      <vt:variant>
        <vt:lpwstr/>
      </vt:variant>
      <vt:variant>
        <vt:i4>6815868</vt:i4>
      </vt:variant>
      <vt:variant>
        <vt:i4>0</vt:i4>
      </vt:variant>
      <vt:variant>
        <vt:i4>0</vt:i4>
      </vt:variant>
      <vt:variant>
        <vt:i4>5</vt:i4>
      </vt:variant>
      <vt:variant>
        <vt:lpwstr>http://ihe.net/ihetemplates.cfm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IHE_Suppl_Template_Rev10.3_PC</dc:title>
  <dc:subject>IHE Technical Framework Supplement Template</dc:subject>
  <dc:creator>IHE Documentation Work Group</dc:creator>
  <cp:keywords>IHE Supplement Template</cp:keywords>
  <cp:lastModifiedBy>Elena Vio</cp:lastModifiedBy>
  <cp:revision>4</cp:revision>
  <cp:lastPrinted>2016-04-21T10:25:00Z</cp:lastPrinted>
  <dcterms:created xsi:type="dcterms:W3CDTF">2016-04-27T22:12:00Z</dcterms:created>
  <dcterms:modified xsi:type="dcterms:W3CDTF">2016-04-28T14:14:00Z</dcterms:modified>
  <cp:category>IHE Supplement Template</cp:category>
</cp:coreProperties>
</file>