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0E7CA4">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0E7CA4">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0E7CA4">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0E7CA4">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0E7CA4">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0E7CA4">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0E7CA4">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0E7CA4">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0E7CA4">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0E7CA4">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0E7CA4">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0E7CA4">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0E7CA4">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0E7CA4">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0E7CA4">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0E7CA4">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0E7CA4">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0E7CA4">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0E7CA4">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0E7CA4">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0E7CA4">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0E7CA4">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0E7CA4">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0E7CA4">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0E7CA4">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0E7CA4">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0E7CA4">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0E7CA4">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0E7CA4">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0E7CA4">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0E7CA4">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0E7CA4">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0E7CA4">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0E7CA4">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0E7CA4">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0E7CA4">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0E7CA4">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0E7CA4">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0E7CA4">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0E7CA4">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0E7CA4">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0E7CA4">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0E7CA4">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0E7CA4">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0E7CA4">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0E7CA4">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0E7CA4">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0E7CA4">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0E7CA4">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0E7CA4">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0E7CA4">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0E7CA4">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0E7CA4">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0E7CA4">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0E7CA4">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0E7CA4">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0E7CA4">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0E7CA4">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0E7CA4">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0E7CA4">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0E7CA4">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0E7CA4">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0E7CA4">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0E7CA4">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0E7CA4">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0E7CA4">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0E7CA4">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0E7CA4">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0E7CA4">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0E7CA4">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0E7CA4">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0E7CA4">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0E7CA4">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0E7CA4">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0E7CA4">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0E7CA4">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0E7CA4">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0E7CA4">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0E7CA4">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0E7CA4">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0E7CA4">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0E7CA4">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0E7CA4">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0E7CA4">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0E7CA4">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0E7CA4">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0E7CA4">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0E7CA4">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0E7CA4">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0E7CA4">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0E7CA4">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0E7CA4">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0E7CA4">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0E7CA4">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0E7CA4">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0E7CA4">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0E7CA4">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0E7CA4">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0E7CA4">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0E7CA4">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0E7CA4">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0E7CA4">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0E7CA4">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0E7CA4">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0E7CA4">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0E7CA4">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0E7CA4">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0E7CA4">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0E7CA4">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0E7CA4">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0E7CA4">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0E7CA4">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0E7CA4">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0E7CA4">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0E7CA4">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0E7CA4">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0E7CA4">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0E7CA4">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0E7CA4">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0E7CA4">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0E7CA4">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0E7CA4">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0E7CA4">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0E7CA4">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0E7CA4">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0E7CA4">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010038E2" w:rsidR="003C3FFB" w:rsidRPr="00D26514" w:rsidRDefault="008824DD" w:rsidP="00EA3BCB">
      <w:pPr>
        <w:pStyle w:val="BodyText"/>
      </w:pPr>
      <w:r w:rsidRPr="007D194F">
        <w:rPr>
          <w:rFonts w:asciiTheme="minorHAnsi" w:hAnsiTheme="minorHAnsi" w:cstheme="minorHAnsi"/>
          <w:highlight w:val="yellow"/>
        </w:rPr>
        <w:t>Current CDA content profiles do not capture specific</w:t>
      </w:r>
      <w:r w:rsidR="007D194F" w:rsidRPr="007D194F">
        <w:rPr>
          <w:rFonts w:asciiTheme="minorHAnsi" w:hAnsiTheme="minorHAnsi" w:cstheme="minorHAnsi"/>
          <w:highlight w:val="yellow"/>
        </w:rPr>
        <w:t xml:space="preserve"> summary</w:t>
      </w:r>
      <w:r w:rsidRPr="007D194F">
        <w:rPr>
          <w:rFonts w:asciiTheme="minorHAnsi" w:hAnsiTheme="minorHAnsi" w:cstheme="minorHAnsi"/>
          <w:highlight w:val="yellow"/>
        </w:rPr>
        <w:t xml:space="preserve"> information </w:t>
      </w:r>
      <w:r w:rsidR="007D194F" w:rsidRPr="007D194F">
        <w:rPr>
          <w:rFonts w:asciiTheme="minorHAnsi" w:hAnsiTheme="minorHAnsi" w:cstheme="minorHAnsi"/>
          <w:highlight w:val="yellow"/>
        </w:rPr>
        <w:t>about a document</w:t>
      </w:r>
      <w:r w:rsidR="00652D40">
        <w:rPr>
          <w:rFonts w:asciiTheme="minorHAnsi" w:hAnsiTheme="minorHAnsi" w:cstheme="minorHAnsi"/>
          <w:highlight w:val="yellow"/>
        </w:rPr>
        <w:t xml:space="preserve">. Nor does it capture summary information about content in varying </w:t>
      </w:r>
      <w:r w:rsidR="007D194F" w:rsidRPr="007D194F">
        <w:rPr>
          <w:rFonts w:asciiTheme="minorHAnsi" w:hAnsiTheme="minorHAnsi" w:cstheme="minorHAnsi"/>
          <w:highlight w:val="yellow"/>
        </w:rPr>
        <w:t>section</w:t>
      </w:r>
      <w:r w:rsidR="00652D40">
        <w:rPr>
          <w:rFonts w:asciiTheme="minorHAnsi" w:hAnsiTheme="minorHAnsi" w:cstheme="minorHAnsi"/>
          <w:highlight w:val="yellow"/>
        </w:rPr>
        <w:t>(s)</w:t>
      </w:r>
      <w:r w:rsidR="007D194F" w:rsidRPr="007D194F">
        <w:rPr>
          <w:rFonts w:asciiTheme="minorHAnsi" w:hAnsiTheme="minorHAnsi" w:cstheme="minorHAnsi"/>
          <w:highlight w:val="yellow"/>
        </w:rPr>
        <w:t xml:space="preserve"> that is </w:t>
      </w:r>
      <w:r w:rsidRPr="007D194F">
        <w:rPr>
          <w:rFonts w:asciiTheme="minorHAnsi" w:hAnsiTheme="minorHAnsi" w:cstheme="minorHAnsi"/>
          <w:highlight w:val="yellow"/>
        </w:rPr>
        <w:t>needed to be communicated to the reader (e.g. provider and/or patient) in a concise way</w:t>
      </w:r>
      <w:r w:rsidR="00652D40">
        <w:rPr>
          <w:rFonts w:asciiTheme="minorHAnsi" w:hAnsiTheme="minorHAnsi" w:cstheme="minorHAnsi"/>
          <w:highlight w:val="yellow"/>
        </w:rPr>
        <w:t xml:space="preserve">. </w:t>
      </w:r>
      <w:r>
        <w:rPr>
          <w:rFonts w:asciiTheme="minorHAnsi" w:hAnsiTheme="minorHAnsi" w:cstheme="minorHAnsi"/>
        </w:rPr>
        <w:t>This profile will provide a way to communicate precise infor</w:t>
      </w:r>
      <w:r w:rsidR="00652D40">
        <w:rPr>
          <w:rFonts w:asciiTheme="minorHAnsi" w:hAnsiTheme="minorHAnsi" w:cstheme="minorHAnsi"/>
        </w:rPr>
        <w:t xml:space="preserve">mation about a document or </w:t>
      </w:r>
      <w:r>
        <w:rPr>
          <w:rFonts w:asciiTheme="minorHAnsi" w:hAnsiTheme="minorHAnsi" w:cstheme="minorHAnsi"/>
        </w:rPr>
        <w:t>section</w:t>
      </w:r>
      <w:r w:rsidR="00652D40">
        <w:rPr>
          <w:rFonts w:asciiTheme="minorHAnsi" w:hAnsiTheme="minorHAnsi" w:cstheme="minorHAnsi"/>
        </w:rPr>
        <w:t>(s)</w:t>
      </w:r>
      <w:r>
        <w:rPr>
          <w:rFonts w:asciiTheme="minorHAnsi" w:hAnsiTheme="minorHAnsi" w:cstheme="minorHAnsi"/>
        </w:rPr>
        <w:t xml:space="preserve"> in a useful way.</w:t>
      </w:r>
    </w:p>
    <w:p w14:paraId="75F9AA9D" w14:textId="77777777" w:rsidR="00CF283F" w:rsidRPr="00D26514" w:rsidRDefault="00CF283F" w:rsidP="008616CB">
      <w:pPr>
        <w:pStyle w:val="Heading2"/>
        <w:numPr>
          <w:ilvl w:val="0"/>
          <w:numId w:val="0"/>
        </w:numPr>
        <w:rPr>
          <w:noProof w:val="0"/>
        </w:rPr>
      </w:pPr>
      <w:bookmarkStart w:id="11" w:name="_Toc345074641"/>
      <w:bookmarkStart w:id="12" w:name="_Toc500238741"/>
      <w:r w:rsidRPr="00D26514">
        <w:rPr>
          <w:noProof w:val="0"/>
        </w:rPr>
        <w:t>Open Issues and Questions</w:t>
      </w:r>
      <w:bookmarkEnd w:id="11"/>
      <w:bookmarkEnd w:id="12"/>
    </w:p>
    <w:p w14:paraId="0613310A" w14:textId="77777777"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500238742"/>
      <w:bookmarkStart w:id="15" w:name="_Toc473170357"/>
      <w:bookmarkStart w:id="16" w:name="_Toc504625754"/>
      <w:r w:rsidRPr="00D26514">
        <w:rPr>
          <w:noProof w:val="0"/>
        </w:rPr>
        <w:t>Closed Issues</w:t>
      </w:r>
      <w:bookmarkEnd w:id="13"/>
      <w:bookmarkEnd w:id="14"/>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17" w:name="_Toc345074643"/>
      <w:bookmarkStart w:id="18" w:name="_Toc500238743"/>
      <w:r w:rsidRPr="00D26514">
        <w:rPr>
          <w:noProof w:val="0"/>
        </w:rPr>
        <w:lastRenderedPageBreak/>
        <w:t>General Introduction</w:t>
      </w:r>
      <w:bookmarkEnd w:id="17"/>
      <w:r w:rsidR="00623829" w:rsidRPr="00D26514">
        <w:rPr>
          <w:noProof w:val="0"/>
        </w:rPr>
        <w:t xml:space="preserve"> and Shared Appendices</w:t>
      </w:r>
      <w:bookmarkEnd w:id="18"/>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19" w:name="_Toc345074644"/>
    </w:p>
    <w:p w14:paraId="7BDAB41D" w14:textId="2533999A" w:rsidR="00747676" w:rsidRPr="00D26514" w:rsidRDefault="00747676" w:rsidP="00EA3BCB">
      <w:pPr>
        <w:pStyle w:val="Heading1"/>
        <w:pageBreakBefore w:val="0"/>
        <w:numPr>
          <w:ilvl w:val="0"/>
          <w:numId w:val="0"/>
        </w:numPr>
        <w:rPr>
          <w:noProof w:val="0"/>
        </w:rPr>
      </w:pPr>
      <w:bookmarkStart w:id="20" w:name="_Toc500238744"/>
      <w:r w:rsidRPr="00D26514">
        <w:rPr>
          <w:noProof w:val="0"/>
        </w:rPr>
        <w:t xml:space="preserve">Appendix A </w:t>
      </w:r>
      <w:bookmarkStart w:id="21" w:name="OLE_LINK1"/>
      <w:bookmarkStart w:id="22" w:name="OLE_LINK2"/>
      <w:r w:rsidR="00883B13" w:rsidRPr="00D26514">
        <w:rPr>
          <w:noProof w:val="0"/>
        </w:rPr>
        <w:t>–</w:t>
      </w:r>
      <w:bookmarkEnd w:id="21"/>
      <w:bookmarkEnd w:id="22"/>
      <w:r w:rsidRPr="00D26514">
        <w:rPr>
          <w:noProof w:val="0"/>
        </w:rPr>
        <w:t xml:space="preserve"> Actor Summary Definitions</w:t>
      </w:r>
      <w:bookmarkEnd w:id="19"/>
      <w:bookmarkEnd w:id="2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3" w:name="_Toc345074645"/>
      <w:bookmarkStart w:id="24"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3"/>
      <w:bookmarkEnd w:id="2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5" w:name="_Toc345074646"/>
      <w:r>
        <w:tab/>
      </w:r>
    </w:p>
    <w:p w14:paraId="533BB80E" w14:textId="488A2952" w:rsidR="00747676" w:rsidRPr="00D26514" w:rsidRDefault="00814F76" w:rsidP="00EA3BCB">
      <w:pPr>
        <w:pStyle w:val="Heading1"/>
        <w:pageBreakBefore w:val="0"/>
        <w:numPr>
          <w:ilvl w:val="0"/>
          <w:numId w:val="0"/>
        </w:numPr>
        <w:rPr>
          <w:noProof w:val="0"/>
        </w:rPr>
      </w:pPr>
      <w:bookmarkStart w:id="26" w:name="_Toc500238746"/>
      <w:r w:rsidRPr="00D26514">
        <w:rPr>
          <w:noProof w:val="0"/>
        </w:rPr>
        <w:t xml:space="preserve">Appendix D – </w:t>
      </w:r>
      <w:r w:rsidR="00747676" w:rsidRPr="00D26514">
        <w:rPr>
          <w:noProof w:val="0"/>
        </w:rPr>
        <w:t>Glossary</w:t>
      </w:r>
      <w:bookmarkEnd w:id="25"/>
      <w:bookmarkEnd w:id="2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7" w:name="_Toc345074647"/>
    </w:p>
    <w:p w14:paraId="76F7FE2C" w14:textId="77777777" w:rsidR="00CF283F" w:rsidRPr="00D26514" w:rsidRDefault="00CF283F" w:rsidP="008616CB">
      <w:pPr>
        <w:pStyle w:val="PartTitle"/>
      </w:pPr>
      <w:bookmarkStart w:id="28"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7"/>
      <w:bookmarkEnd w:id="28"/>
    </w:p>
    <w:p w14:paraId="22DEE049" w14:textId="28A534D8" w:rsidR="00B55350" w:rsidRPr="00DD4576" w:rsidRDefault="00B55350" w:rsidP="00C62E65">
      <w:pPr>
        <w:pStyle w:val="Heading2"/>
        <w:numPr>
          <w:ilvl w:val="0"/>
          <w:numId w:val="0"/>
        </w:numPr>
        <w:rPr>
          <w:noProof w:val="0"/>
        </w:rPr>
      </w:pPr>
      <w:bookmarkStart w:id="29" w:name="_Toc345074648"/>
      <w:bookmarkStart w:id="30" w:name="_Toc500238748"/>
      <w:bookmarkStart w:id="31" w:name="_Toc530206507"/>
      <w:bookmarkStart w:id="32" w:name="_Toc1388427"/>
      <w:bookmarkStart w:id="33" w:name="_Toc1388581"/>
      <w:bookmarkStart w:id="34" w:name="_Toc1456608"/>
      <w:bookmarkStart w:id="35" w:name="_Toc37034633"/>
      <w:bookmarkStart w:id="36" w:name="_Toc38846111"/>
      <w:r w:rsidRPr="00DD4576">
        <w:rPr>
          <w:noProof w:val="0"/>
        </w:rPr>
        <w:t xml:space="preserve">Copyright </w:t>
      </w:r>
      <w:r w:rsidR="00D22DE2" w:rsidRPr="00DD4576">
        <w:rPr>
          <w:noProof w:val="0"/>
        </w:rPr>
        <w:t>Licenses</w:t>
      </w:r>
      <w:bookmarkEnd w:id="29"/>
      <w:bookmarkEnd w:id="30"/>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7" w:name="_Toc345074649"/>
      <w:bookmarkStart w:id="38" w:name="_Toc500238749"/>
      <w:r w:rsidRPr="00DD4576">
        <w:rPr>
          <w:noProof w:val="0"/>
        </w:rPr>
        <w:t>Domain-specific additions</w:t>
      </w:r>
      <w:bookmarkEnd w:id="37"/>
      <w:bookmarkEnd w:id="38"/>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5"/>
      <w:bookmarkEnd w:id="16"/>
      <w:bookmarkEnd w:id="31"/>
      <w:bookmarkEnd w:id="32"/>
      <w:bookmarkEnd w:id="33"/>
      <w:bookmarkEnd w:id="34"/>
      <w:bookmarkEnd w:id="35"/>
      <w:bookmarkEnd w:id="3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47" w:name="_Toc345074650"/>
      <w:bookmarkStart w:id="48"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7"/>
      <w:bookmarkEnd w:id="48"/>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49" w:name="_Toc345074651"/>
      <w:bookmarkStart w:id="50" w:name="_Toc500238751"/>
      <w:r w:rsidRPr="00D26514">
        <w:rPr>
          <w:noProof w:val="0"/>
        </w:rPr>
        <w:t xml:space="preserve">X.1 </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39"/>
      <w:bookmarkEnd w:id="40"/>
      <w:bookmarkEnd w:id="41"/>
      <w:bookmarkEnd w:id="42"/>
      <w:bookmarkEnd w:id="43"/>
      <w:bookmarkEnd w:id="44"/>
      <w:bookmarkEnd w:id="45"/>
      <w:bookmarkEnd w:id="46"/>
      <w:bookmarkEnd w:id="49"/>
      <w:bookmarkEnd w:id="50"/>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1"/>
    <w:bookmarkEnd w:id="52"/>
    <w:bookmarkEnd w:id="53"/>
    <w:bookmarkEnd w:id="54"/>
    <w:bookmarkEnd w:id="55"/>
    <w:bookmarkEnd w:id="56"/>
    <w:bookmarkEnd w:id="57"/>
    <w:bookmarkEnd w:id="58"/>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lastRenderedPageBreak/>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77777777" w:rsidR="0065754A" w:rsidRPr="004B2477" w:rsidRDefault="0065754A" w:rsidP="008F2A87">
            <w:pPr>
              <w:pStyle w:val="TableEntry"/>
              <w:keepNext/>
              <w:keepLines/>
            </w:pPr>
            <w:r w:rsidRPr="004B2477">
              <w:t>Share Content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77777777" w:rsidR="0065754A" w:rsidRPr="004B2477" w:rsidRDefault="0065754A" w:rsidP="008F2A87">
            <w:pPr>
              <w:pStyle w:val="TableEntry"/>
              <w:keepNext/>
              <w:keepLines/>
            </w:pPr>
            <w:r w:rsidRPr="004B2477">
              <w:t>Share Content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59" w:name="OLE_LINK26"/>
      <w:bookmarkStart w:id="60" w:name="OLE_LINK29"/>
      <w:r w:rsidRPr="00046A15">
        <w:rPr>
          <w:sz w:val="18"/>
          <w:szCs w:val="18"/>
          <w:highlight w:val="lightGray"/>
        </w:rPr>
        <w:t>&lt;Note that this table number has to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59"/>
    <w:bookmarkEnd w:id="60"/>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9"/>
        <w:gridCol w:w="3215"/>
        <w:gridCol w:w="2085"/>
        <w:gridCol w:w="2061"/>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71B1C86F" w14:textId="77777777" w:rsidTr="00436054">
        <w:trPr>
          <w:cantSplit/>
        </w:trPr>
        <w:tc>
          <w:tcPr>
            <w:tcW w:w="1989" w:type="dxa"/>
            <w:vMerge w:val="restart"/>
            <w:tcBorders>
              <w:top w:val="single" w:sz="4" w:space="0" w:color="auto"/>
              <w:left w:val="single" w:sz="4" w:space="0" w:color="auto"/>
              <w:right w:val="single" w:sz="4" w:space="0" w:color="auto"/>
            </w:tcBorders>
          </w:tcPr>
          <w:p w14:paraId="274FAA96" w14:textId="77777777" w:rsidR="005767CE" w:rsidRPr="00D26514" w:rsidRDefault="005767CE" w:rsidP="00EA3BCB">
            <w:pPr>
              <w:pStyle w:val="TableEntry"/>
            </w:pPr>
            <w:r w:rsidRPr="00D26514">
              <w:t>Content Creator</w:t>
            </w:r>
          </w:p>
          <w:p w14:paraId="364FF4EA" w14:textId="77777777" w:rsidR="005767CE" w:rsidRDefault="005767CE" w:rsidP="00EA3BCB">
            <w:pPr>
              <w:pStyle w:val="TableEntry"/>
            </w:pPr>
          </w:p>
          <w:p w14:paraId="35C060B4" w14:textId="377B85D0" w:rsidR="005767CE" w:rsidRPr="00D26514" w:rsidRDefault="005767CE" w:rsidP="00EA3BCB">
            <w:pPr>
              <w:pStyle w:val="TableEntry"/>
            </w:pPr>
          </w:p>
        </w:tc>
        <w:tc>
          <w:tcPr>
            <w:tcW w:w="3215" w:type="dxa"/>
            <w:tcBorders>
              <w:left w:val="single" w:sz="4" w:space="0" w:color="auto"/>
            </w:tcBorders>
          </w:tcPr>
          <w:p w14:paraId="66D0A9FF" w14:textId="0747D144" w:rsidR="005767CE" w:rsidRDefault="005767CE" w:rsidP="003E63A1">
            <w:pPr>
              <w:pStyle w:val="TableEntry"/>
              <w:ind w:left="0"/>
            </w:pPr>
            <w:bookmarkStart w:id="61" w:name="OLE_LINK7"/>
            <w:bookmarkStart w:id="62" w:name="OLE_LINK8"/>
            <w:r>
              <w:t xml:space="preserve">User Defined </w:t>
            </w:r>
            <w:r w:rsidR="000E3E98">
              <w:t xml:space="preserve">Summary </w:t>
            </w:r>
            <w:r>
              <w:t>Section</w:t>
            </w:r>
          </w:p>
          <w:p w14:paraId="304ABAE0" w14:textId="598CC9CB" w:rsidR="005767CE" w:rsidRPr="00D26514" w:rsidRDefault="005767CE" w:rsidP="003E63A1">
            <w:pPr>
              <w:pStyle w:val="TableEntry"/>
              <w:ind w:left="0"/>
            </w:pPr>
            <w:r w:rsidRPr="00D26514">
              <w:t>Template ID</w:t>
            </w:r>
            <w:bookmarkEnd w:id="61"/>
            <w:bookmarkEnd w:id="62"/>
            <w:r w:rsidR="000E3E98">
              <w:t xml:space="preserve"> </w:t>
            </w:r>
            <w:r w:rsidR="000E3E98" w:rsidRPr="000E3E98">
              <w:t>1.3.6.1.4.1.19376.1.5.3.1.1.26.1.11</w:t>
            </w:r>
          </w:p>
        </w:tc>
        <w:tc>
          <w:tcPr>
            <w:tcW w:w="2085" w:type="dxa"/>
          </w:tcPr>
          <w:p w14:paraId="3DEFE2EA" w14:textId="3839D105" w:rsidR="005767CE" w:rsidRPr="00D26514" w:rsidRDefault="005767CE" w:rsidP="00EA3BCB">
            <w:pPr>
              <w:pStyle w:val="TableEntry"/>
            </w:pPr>
            <w:r>
              <w:t>O</w:t>
            </w:r>
          </w:p>
        </w:tc>
        <w:tc>
          <w:tcPr>
            <w:tcW w:w="2061" w:type="dxa"/>
          </w:tcPr>
          <w:p w14:paraId="36E1060C" w14:textId="50C8739A" w:rsidR="005767CE" w:rsidRPr="00D26514" w:rsidRDefault="005767CE" w:rsidP="007B1A63">
            <w:pPr>
              <w:pStyle w:val="TableEntry"/>
              <w:ind w:left="0"/>
            </w:pPr>
            <w:bookmarkStart w:id="63" w:name="OLE_LINK9"/>
            <w:bookmarkStart w:id="64" w:name="OLE_LINK10"/>
            <w:r>
              <w:t>PCC</w:t>
            </w:r>
            <w:r w:rsidRPr="00D26514">
              <w:t xml:space="preserve"> TF-3: 6.3.1.</w:t>
            </w:r>
            <w:bookmarkEnd w:id="63"/>
            <w:bookmarkEnd w:id="64"/>
            <w:r>
              <w:t>S</w:t>
            </w:r>
          </w:p>
        </w:tc>
      </w:tr>
      <w:tr w:rsidR="005767CE" w:rsidRPr="00D26514" w14:paraId="54A0800D" w14:textId="77777777" w:rsidTr="00436054">
        <w:trPr>
          <w:cantSplit/>
        </w:trPr>
        <w:tc>
          <w:tcPr>
            <w:tcW w:w="1989" w:type="dxa"/>
            <w:vMerge/>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w:t>
            </w:r>
            <w:r>
              <w:t xml:space="preserve"> Section</w:t>
            </w:r>
          </w:p>
          <w:p w14:paraId="07A5BE19" w14:textId="6C4E12A1" w:rsidR="005767CE" w:rsidRDefault="005767CE" w:rsidP="003E63A1">
            <w:pPr>
              <w:pStyle w:val="TableEntry"/>
              <w:ind w:left="0"/>
            </w:pPr>
            <w:r w:rsidRPr="00D26514">
              <w:t>Template ID</w:t>
            </w:r>
            <w:r>
              <w:t xml:space="preserve"> </w:t>
            </w:r>
            <w:r>
              <w:t>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w:t>
            </w:r>
            <w:r w:rsidR="00D21AD6">
              <w:t>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6.3.3</w:t>
            </w:r>
            <w:r w:rsidRPr="00D26514">
              <w:t>.</w:t>
            </w:r>
            <w:r>
              <w:t>S</w:t>
            </w:r>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6.3.1.</w:t>
            </w:r>
            <w:r>
              <w:t>S</w:t>
            </w:r>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6.3.1.</w:t>
            </w:r>
            <w:r>
              <w:t>S</w:t>
            </w:r>
          </w:p>
        </w:tc>
      </w:tr>
      <w:tr w:rsidR="003E63A1" w:rsidRPr="00D26514" w14:paraId="6B5F8AD7" w14:textId="77777777" w:rsidTr="00436054">
        <w:trPr>
          <w:cantSplit/>
        </w:trPr>
        <w:tc>
          <w:tcPr>
            <w:tcW w:w="1989" w:type="dxa"/>
            <w:vMerge w:val="restart"/>
            <w:tcBorders>
              <w:top w:val="single" w:sz="4" w:space="0" w:color="auto"/>
              <w:left w:val="single" w:sz="4" w:space="0" w:color="auto"/>
              <w:right w:val="single" w:sz="4" w:space="0" w:color="auto"/>
            </w:tcBorders>
          </w:tcPr>
          <w:p w14:paraId="30003059" w14:textId="0043CCE0" w:rsidR="003E63A1" w:rsidRPr="00D26514" w:rsidRDefault="003E63A1" w:rsidP="003E63A1">
            <w:pPr>
              <w:pStyle w:val="TableEntry"/>
            </w:pPr>
            <w:r w:rsidRPr="00D26514">
              <w:t>Content Consumer</w:t>
            </w:r>
          </w:p>
        </w:tc>
        <w:tc>
          <w:tcPr>
            <w:tcW w:w="3215" w:type="dxa"/>
            <w:tcBorders>
              <w:left w:val="single" w:sz="4" w:space="0" w:color="auto"/>
            </w:tcBorders>
          </w:tcPr>
          <w:p w14:paraId="0136E2F0" w14:textId="77777777" w:rsidR="003E63A1" w:rsidRDefault="003E63A1" w:rsidP="003E63A1">
            <w:pPr>
              <w:pStyle w:val="TableEntry"/>
              <w:ind w:left="0"/>
            </w:pPr>
            <w:r>
              <w:t>User Defined Summary Section</w:t>
            </w:r>
          </w:p>
          <w:p w14:paraId="124B8893" w14:textId="31ACC38A" w:rsidR="003E63A1" w:rsidRPr="00D26514" w:rsidRDefault="003E63A1" w:rsidP="003E63A1">
            <w:pPr>
              <w:pStyle w:val="TableEntry"/>
            </w:pPr>
            <w:r w:rsidRPr="00D26514">
              <w:t>Template ID</w:t>
            </w:r>
            <w:r>
              <w:t xml:space="preserve"> </w:t>
            </w:r>
            <w:r w:rsidRPr="000E3E98">
              <w:t>1.3.6.1.4.1.19376.1.5.3.1.1.26.1.11</w:t>
            </w:r>
          </w:p>
        </w:tc>
        <w:tc>
          <w:tcPr>
            <w:tcW w:w="2085" w:type="dxa"/>
          </w:tcPr>
          <w:p w14:paraId="76C31DE4" w14:textId="45338836" w:rsidR="003E63A1" w:rsidRPr="00D26514" w:rsidRDefault="003E63A1" w:rsidP="003E63A1">
            <w:pPr>
              <w:pStyle w:val="TableEntry"/>
            </w:pPr>
            <w:r w:rsidRPr="00D26514">
              <w:t xml:space="preserve">O </w:t>
            </w:r>
          </w:p>
        </w:tc>
        <w:tc>
          <w:tcPr>
            <w:tcW w:w="2061" w:type="dxa"/>
          </w:tcPr>
          <w:p w14:paraId="365EBC03" w14:textId="28F6CEE3" w:rsidR="003E63A1" w:rsidRPr="00D26514" w:rsidRDefault="003E63A1" w:rsidP="003E63A1">
            <w:pPr>
              <w:pStyle w:val="TableEntry"/>
            </w:pPr>
            <w:r>
              <w:t>PCC</w:t>
            </w:r>
            <w:r w:rsidRPr="00D26514">
              <w:t xml:space="preserve"> TF-3: 6.3.1.</w:t>
            </w:r>
            <w:r>
              <w:t>S</w:t>
            </w:r>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6.3.3</w:t>
            </w:r>
            <w:r w:rsidRPr="00D26514">
              <w:t>.</w:t>
            </w:r>
            <w:r>
              <w:t>S</w:t>
            </w:r>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6.3.1.</w:t>
            </w:r>
            <w:r>
              <w:t>S</w:t>
            </w:r>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6.3.3</w:t>
            </w:r>
            <w:r w:rsidRPr="00D26514">
              <w:t>.</w:t>
            </w:r>
            <w:r>
              <w:t>S</w:t>
            </w:r>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6.3.1.</w:t>
            </w:r>
            <w:r>
              <w:t>S</w:t>
            </w:r>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65" w:name="_Toc345074652"/>
      <w:bookmarkStart w:id="66"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65"/>
      <w:bookmarkEnd w:id="66"/>
    </w:p>
    <w:p w14:paraId="15E7FBA9" w14:textId="36DF0F24" w:rsidR="008F2A87" w:rsidRPr="004B2477" w:rsidRDefault="008F2A87" w:rsidP="008F2A87">
      <w:pPr>
        <w:pStyle w:val="Heading4"/>
        <w:numPr>
          <w:ilvl w:val="0"/>
          <w:numId w:val="0"/>
        </w:numPr>
        <w:rPr>
          <w:noProof w:val="0"/>
        </w:rPr>
      </w:pPr>
      <w:bookmarkStart w:id="67" w:name="_Toc466616571"/>
      <w:bookmarkStart w:id="68" w:name="_Toc466616576"/>
      <w:r w:rsidRPr="004B2477">
        <w:rPr>
          <w:noProof w:val="0"/>
        </w:rPr>
        <w:t xml:space="preserve">X.1.1.1 </w:t>
      </w:r>
      <w:bookmarkEnd w:id="67"/>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lastRenderedPageBreak/>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68"/>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w:t>
      </w:r>
      <w:commentRangeStart w:id="69"/>
      <w:r w:rsidRPr="004B2477">
        <w:t>Modules</w:t>
      </w:r>
      <w:commentRangeEnd w:id="69"/>
      <w:r w:rsidR="0099378E">
        <w:rPr>
          <w:rStyle w:val="CommentReference"/>
          <w:rFonts w:ascii="Times New Roman" w:hAnsi="Times New Roman"/>
          <w:b w:val="0"/>
        </w:rPr>
        <w:commentReference w:id="69"/>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D478116" w:rsidR="00C607D9" w:rsidRPr="004B2477" w:rsidRDefault="00C607D9" w:rsidP="00C607D9">
            <w:pPr>
              <w:pStyle w:val="TableEntry"/>
              <w:ind w:left="0"/>
            </w:pPr>
            <w:r>
              <w:t>User Defined Summary Section</w:t>
            </w:r>
          </w:p>
        </w:tc>
        <w:tc>
          <w:tcPr>
            <w:tcW w:w="1530" w:type="dxa"/>
            <w:shd w:val="clear" w:color="auto" w:fill="auto"/>
          </w:tcPr>
          <w:p w14:paraId="3DE71C6E" w14:textId="05174C44" w:rsidR="00C607D9" w:rsidRPr="004B2477" w:rsidRDefault="00C607D9" w:rsidP="00C607D9">
            <w:pPr>
              <w:pStyle w:val="TableEntry"/>
            </w:pPr>
            <w:r w:rsidRPr="004B2477">
              <w:t>O</w:t>
            </w:r>
            <w:r>
              <w:t xml:space="preserve"> </w:t>
            </w:r>
            <w:r>
              <w:t>– note 1</w:t>
            </w:r>
          </w:p>
        </w:tc>
        <w:tc>
          <w:tcPr>
            <w:tcW w:w="3330" w:type="dxa"/>
            <w:shd w:val="clear" w:color="auto" w:fill="auto"/>
          </w:tcPr>
          <w:p w14:paraId="663A7642" w14:textId="5B2D2BF3" w:rsidR="00C607D9" w:rsidRPr="004B2477" w:rsidRDefault="00C607D9" w:rsidP="00C607D9">
            <w:pPr>
              <w:pStyle w:val="TableEntry"/>
            </w:pPr>
            <w:r w:rsidRPr="000E3E98">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w:t>
            </w:r>
            <w:r>
              <w:t>–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w:t>
            </w:r>
            <w:r>
              <w:t>–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0F9B93AE" w:rsidR="00C607D9" w:rsidRPr="004B2477" w:rsidRDefault="00C607D9" w:rsidP="00C607D9">
            <w:pPr>
              <w:pStyle w:val="TableEntry"/>
              <w:rPr>
                <w:rStyle w:val="InlineXML"/>
                <w:rFonts w:ascii="Times New Roman" w:eastAsia="?l?r ??’c" w:hAnsi="Times New Roman"/>
                <w:lang w:eastAsia="en-US"/>
              </w:rPr>
            </w:pPr>
            <w:r>
              <w:t>TBD (HL7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t>Active/Planned Medication Section</w:t>
            </w:r>
          </w:p>
        </w:tc>
        <w:tc>
          <w:tcPr>
            <w:tcW w:w="1530" w:type="dxa"/>
            <w:shd w:val="clear" w:color="auto" w:fill="auto"/>
          </w:tcPr>
          <w:p w14:paraId="068DD145" w14:textId="179FDD85" w:rsidR="00C607D9" w:rsidRPr="004B2477" w:rsidRDefault="00C607D9" w:rsidP="00C607D9">
            <w:pPr>
              <w:pStyle w:val="TableEntry"/>
            </w:pPr>
            <w:r>
              <w:t xml:space="preserve">O </w:t>
            </w:r>
            <w:r>
              <w:t>–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08941546" w:rsidR="003E10FD" w:rsidRPr="004016A5" w:rsidRDefault="00C607D9" w:rsidP="003E10FD">
      <w:pPr>
        <w:pStyle w:val="BodyText"/>
        <w:ind w:left="720"/>
        <w:rPr>
          <w:sz w:val="18"/>
          <w:szCs w:val="18"/>
          <w:lang w:eastAsia="x-none"/>
        </w:rPr>
      </w:pPr>
      <w:r>
        <w:rPr>
          <w:sz w:val="18"/>
          <w:szCs w:val="18"/>
        </w:rPr>
        <w:t>Note 1 – Summary section content</w:t>
      </w:r>
      <w:r w:rsidR="003E10FD" w:rsidRPr="004016A5">
        <w:rPr>
          <w:sz w:val="18"/>
          <w:szCs w:val="18"/>
        </w:rPr>
        <w:t xml:space="preserve"> </w:t>
      </w:r>
      <w:r w:rsidR="003E10FD" w:rsidRPr="004016A5">
        <w:rPr>
          <w:sz w:val="18"/>
          <w:szCs w:val="18"/>
          <w:lang w:eastAsia="x-none"/>
        </w:rPr>
        <w:t xml:space="preserve">generated from </w:t>
      </w:r>
      <w:r>
        <w:rPr>
          <w:sz w:val="18"/>
          <w:szCs w:val="18"/>
          <w:lang w:eastAsia="x-none"/>
        </w:rPr>
        <w:t>content in e</w:t>
      </w:r>
      <w:r w:rsidR="003E10FD" w:rsidRPr="004016A5">
        <w:rPr>
          <w:sz w:val="18"/>
          <w:szCs w:val="18"/>
          <w:lang w:eastAsia="x-none"/>
        </w:rPr>
        <w:t xml:space="preserve">xisting sections </w:t>
      </w:r>
      <w:r w:rsidR="004016A5">
        <w:rPr>
          <w:sz w:val="18"/>
          <w:szCs w:val="18"/>
          <w:lang w:eastAsia="x-none"/>
        </w:rPr>
        <w:t>in the</w:t>
      </w:r>
      <w:r w:rsidR="003E10FD" w:rsidRPr="004016A5">
        <w:rPr>
          <w:sz w:val="18"/>
          <w:szCs w:val="18"/>
          <w:lang w:eastAsia="x-none"/>
        </w:rPr>
        <w:t xml:space="preserve"> document.  </w:t>
      </w:r>
    </w:p>
    <w:p w14:paraId="5AB8E0E9" w14:textId="0384CA87" w:rsidR="00CF283F" w:rsidRPr="00D26514" w:rsidRDefault="00CF283F" w:rsidP="00303E20">
      <w:pPr>
        <w:pStyle w:val="Heading2"/>
        <w:numPr>
          <w:ilvl w:val="0"/>
          <w:numId w:val="0"/>
        </w:numPr>
        <w:rPr>
          <w:noProof w:val="0"/>
        </w:rPr>
      </w:pPr>
      <w:bookmarkStart w:id="70" w:name="_Toc345074655"/>
      <w:bookmarkStart w:id="71"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70"/>
      <w:bookmarkEnd w:id="71"/>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3.Y.1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25A73BB8" w:rsidR="004016A5" w:rsidRPr="00D26514" w:rsidRDefault="004016A5" w:rsidP="007212DA">
            <w:pPr>
              <w:pStyle w:val="TableEntry"/>
              <w:ind w:left="0"/>
            </w:pPr>
            <w:r>
              <w:t xml:space="preserve">Summary Section </w:t>
            </w:r>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3.Y.</w:t>
            </w:r>
            <w:r>
              <w:t>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72" w:name="_Toc345074656"/>
      <w:bookmarkStart w:id="73" w:name="_Toc500238756"/>
      <w:r w:rsidRPr="00D26514">
        <w:rPr>
          <w:noProof w:val="0"/>
        </w:rPr>
        <w:lastRenderedPageBreak/>
        <w:t xml:space="preserve">X.2.1 </w:t>
      </w:r>
      <w:bookmarkEnd w:id="72"/>
      <w:bookmarkEnd w:id="73"/>
      <w:r w:rsidR="00CA0443">
        <w:rPr>
          <w:noProof w:val="0"/>
        </w:rPr>
        <w:t xml:space="preserve">Summary Section </w:t>
      </w:r>
      <w:r w:rsidR="001E6632">
        <w:rPr>
          <w:noProof w:val="0"/>
        </w:rPr>
        <w:t>Option</w:t>
      </w:r>
    </w:p>
    <w:p w14:paraId="40784E61" w14:textId="46D04B02" w:rsidR="001E6632" w:rsidRDefault="001E6632" w:rsidP="001E6632">
      <w:pPr>
        <w:pStyle w:val="BodyText"/>
        <w:rPr>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w:t>
      </w:r>
      <w:r w:rsidR="00CD3340">
        <w:rPr>
          <w:lang w:eastAsia="x-none"/>
        </w:rPr>
        <w:t>(see</w:t>
      </w:r>
      <w:r w:rsidR="00CD3340">
        <w:rPr>
          <w:lang w:eastAsia="x-none"/>
        </w:rPr>
        <w:t xml:space="preserve"> Section 6.3.3</w:t>
      </w:r>
      <w:r w:rsidR="00CD3340">
        <w:rPr>
          <w:lang w:eastAsia="x-none"/>
        </w:rPr>
        <w:t>.S)</w:t>
      </w:r>
      <w:r w:rsidRPr="004B2477">
        <w:rPr>
          <w:lang w:eastAsia="x-none"/>
        </w:rPr>
        <w:t>.</w:t>
      </w:r>
    </w:p>
    <w:p w14:paraId="5A27E948" w14:textId="2C4BBA3F" w:rsidR="00CA0443" w:rsidRDefault="00CA0443" w:rsidP="00CA0443">
      <w:pPr>
        <w:pStyle w:val="BodyText"/>
        <w:rPr>
          <w:lang w:eastAsia="x-none"/>
        </w:rPr>
      </w:pPr>
      <w:r w:rsidRPr="004B2477">
        <w:rPr>
          <w:lang w:eastAsia="x-none"/>
        </w:rPr>
        <w:t xml:space="preserve">A Content </w:t>
      </w:r>
      <w:r>
        <w:rPr>
          <w:lang w:eastAsia="x-none"/>
        </w:rPr>
        <w:t>Consumer</w:t>
      </w:r>
      <w:r>
        <w:rPr>
          <w:lang w:eastAsia="x-none"/>
        </w:rPr>
        <w:t xml:space="preserve"> supporting the Summary Section </w:t>
      </w:r>
      <w:r>
        <w:rPr>
          <w:lang w:eastAsia="x-none"/>
        </w:rPr>
        <w:t xml:space="preserve">Option must render </w:t>
      </w:r>
      <w:r w:rsidR="00CD3340">
        <w:rPr>
          <w:lang w:eastAsia="x-none"/>
        </w:rPr>
        <w:t xml:space="preserve">Summary Section Content </w:t>
      </w:r>
      <w:r>
        <w:rPr>
          <w:lang w:eastAsia="x-none"/>
        </w:rPr>
        <w:t>for viewing</w:t>
      </w:r>
      <w:r w:rsidR="00CD3340">
        <w:rPr>
          <w:lang w:eastAsia="x-none"/>
        </w:rPr>
        <w:t xml:space="preserve"> </w:t>
      </w:r>
      <w:r w:rsidR="00CD3340">
        <w:rPr>
          <w:lang w:eastAsia="x-none"/>
        </w:rPr>
        <w:t>(see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74" w:name="_Toc345074657"/>
      <w:bookmarkStart w:id="75" w:name="_Toc500238757"/>
      <w:bookmarkStart w:id="76" w:name="_Toc37034636"/>
      <w:bookmarkStart w:id="77" w:name="_Toc38846114"/>
      <w:bookmarkStart w:id="78" w:name="_Toc504625757"/>
      <w:bookmarkStart w:id="79" w:name="_Toc530206510"/>
      <w:bookmarkStart w:id="80" w:name="_Toc1388430"/>
      <w:bookmarkStart w:id="81" w:name="_Toc1388584"/>
      <w:bookmarkStart w:id="82"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74"/>
      <w:bookmarkEnd w:id="75"/>
      <w:r w:rsidR="005F21E7" w:rsidRPr="00D26514">
        <w:rPr>
          <w:noProof w:val="0"/>
        </w:rPr>
        <w:t xml:space="preserve"> </w:t>
      </w:r>
      <w:bookmarkStart w:id="83" w:name="_GoBack"/>
      <w:bookmarkEnd w:id="83"/>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84" w:name="OLE_LINK33"/>
            <w:bookmarkStart w:id="85" w:name="OLE_LINK34"/>
            <w:bookmarkStart w:id="86" w:name="OLE_LINK35"/>
            <w:bookmarkStart w:id="87" w:name="OLE_LINK36"/>
            <w:r w:rsidRPr="00D26514">
              <w:t>--</w:t>
            </w:r>
            <w:bookmarkEnd w:id="84"/>
            <w:bookmarkEnd w:id="85"/>
            <w:bookmarkEnd w:id="86"/>
            <w:bookmarkEnd w:id="87"/>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88" w:name="_Toc345074658"/>
      <w:bookmarkStart w:id="89"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76"/>
      <w:bookmarkEnd w:id="77"/>
      <w:r w:rsidR="00167DB7" w:rsidRPr="00D26514">
        <w:rPr>
          <w:noProof w:val="0"/>
        </w:rPr>
        <w:t>Overview</w:t>
      </w:r>
      <w:bookmarkEnd w:id="88"/>
      <w:bookmarkEnd w:id="89"/>
    </w:p>
    <w:p w14:paraId="3197269E" w14:textId="7AFD9CB2" w:rsidR="002452AB" w:rsidRPr="002452AB" w:rsidRDefault="002452AB" w:rsidP="002452AB">
      <w:bookmarkStart w:id="90" w:name="_Toc345074659"/>
      <w:bookmarkStart w:id="91" w:name="_Toc500238759"/>
      <w:bookmarkStart w:id="92" w:name="OLE_LINK24"/>
      <w:r w:rsidRPr="002452AB">
        <w:t>Providing a concise summary of a document based on specific user expectations can be time saving for a provider. It can also reflect what the patient need to see</w:t>
      </w:r>
      <w:r>
        <w:t xml:space="preserve"> in a way that is not too overwhelming. This profile enable the ability to provide relevant and pertinent information in sections that are concise to 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6AA578C5" w:rsidR="009767FE" w:rsidRDefault="009767FE" w:rsidP="009767FE">
      <w:pPr>
        <w:pStyle w:val="ListParagraph"/>
        <w:numPr>
          <w:ilvl w:val="0"/>
          <w:numId w:val="22"/>
        </w:numPr>
      </w:pPr>
      <w:r>
        <w:t>A summary section can be user defined. For e</w:t>
      </w:r>
      <w:r w:rsidR="000755DA">
        <w:t>xample, a user can decide to create</w:t>
      </w:r>
      <w:r>
        <w:t xml:space="preserve"> a summary section that lists procedures the patient had in the last six months. If the document has sections containing procedures with the relevant procedure dates, the applicable procedures can be rendered in the User Defined Summary Section.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lastRenderedPageBreak/>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90"/>
      <w:bookmarkEnd w:id="91"/>
    </w:p>
    <w:p w14:paraId="51A4C3C0" w14:textId="1231B1BA" w:rsidR="000755DA" w:rsidRDefault="000755DA" w:rsidP="00AB4990">
      <w:pPr>
        <w:pStyle w:val="BodyText"/>
      </w:pPr>
      <w:r w:rsidRPr="000755DA">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0CF49687" w:rsidR="00301FEE" w:rsidRDefault="00301FEE" w:rsidP="00301FEE">
      <w:pPr>
        <w:pStyle w:val="BodyText"/>
        <w:numPr>
          <w:ilvl w:val="0"/>
          <w:numId w:val="24"/>
        </w:numPr>
      </w:pPr>
      <w:r>
        <w:t xml:space="preserve">A user can create a User Defined Summary Section based on user defined criteria when a CDA document is received as well as when a CDA document is generated. </w:t>
      </w:r>
    </w:p>
    <w:p w14:paraId="61AF8547" w14:textId="75A2FA19" w:rsidR="00301FEE" w:rsidRDefault="00301FEE" w:rsidP="00301FEE">
      <w:pPr>
        <w:pStyle w:val="BodyText"/>
        <w:numPr>
          <w:ilvl w:val="0"/>
          <w:numId w:val="24"/>
        </w:numPr>
      </w:pPr>
      <w:r>
        <w:t xml:space="preserve">A user can create </w:t>
      </w:r>
      <w:r>
        <w:t>a predefined</w:t>
      </w:r>
      <w:r>
        <w:t xml:space="preserve"> Summary Section </w:t>
      </w:r>
      <w:r>
        <w:t>based on identified use cases</w:t>
      </w:r>
      <w:r>
        <w:t xml:space="preserve"> </w:t>
      </w:r>
      <w:r>
        <w:t>when a CDA document is generated</w:t>
      </w:r>
      <w:r>
        <w:t xml:space="preserve"> as well as </w:t>
      </w:r>
      <w:r>
        <w:t>when a CDA document is received</w:t>
      </w:r>
      <w:r>
        <w:t xml:space="preserve">. </w:t>
      </w:r>
    </w:p>
    <w:p w14:paraId="07AC1EC9" w14:textId="029A4C12" w:rsidR="00301FEE" w:rsidRDefault="00301FEE" w:rsidP="00301FEE">
      <w:pPr>
        <w:pStyle w:val="BodyText"/>
        <w:numPr>
          <w:ilvl w:val="0"/>
          <w:numId w:val="24"/>
        </w:numPr>
      </w:pPr>
      <w:r>
        <w:t xml:space="preserve">A user can add a predefined summary section template to a document when the document is created. </w:t>
      </w:r>
    </w:p>
    <w:p w14:paraId="37B7D06F" w14:textId="77777777" w:rsidR="00126A38" w:rsidRPr="00D26514" w:rsidRDefault="00126A38" w:rsidP="00126A38">
      <w:pPr>
        <w:pStyle w:val="Heading3"/>
        <w:keepNext w:val="0"/>
        <w:numPr>
          <w:ilvl w:val="0"/>
          <w:numId w:val="0"/>
        </w:numPr>
        <w:rPr>
          <w:bCs/>
          <w:noProof w:val="0"/>
        </w:rPr>
      </w:pPr>
      <w:bookmarkStart w:id="93" w:name="_Toc345074660"/>
      <w:bookmarkStart w:id="94" w:name="_Toc500238760"/>
      <w:bookmarkEnd w:id="92"/>
      <w:r w:rsidRPr="00D26514">
        <w:rPr>
          <w:bCs/>
          <w:noProof w:val="0"/>
        </w:rPr>
        <w:t>X.4.2 Use Cases</w:t>
      </w:r>
      <w:bookmarkEnd w:id="93"/>
      <w:bookmarkEnd w:id="94"/>
    </w:p>
    <w:p w14:paraId="24699844" w14:textId="1D3987F5" w:rsidR="005402A5" w:rsidRDefault="005402A5" w:rsidP="005402A5">
      <w:pPr>
        <w:pStyle w:val="Heading4"/>
        <w:numPr>
          <w:ilvl w:val="0"/>
          <w:numId w:val="0"/>
        </w:numPr>
        <w:ind w:left="864" w:hanging="864"/>
        <w:rPr>
          <w:noProof w:val="0"/>
        </w:rPr>
      </w:pPr>
      <w:bookmarkStart w:id="95" w:name="_Toc345074661"/>
      <w:bookmarkStart w:id="96" w:name="_Toc500238761"/>
      <w:r w:rsidRPr="00D26514">
        <w:rPr>
          <w:noProof w:val="0"/>
        </w:rPr>
        <w:lastRenderedPageBreak/>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r>
        <w:rPr>
          <w:noProof w:val="0"/>
        </w:rPr>
        <w:t>User Defined Summary Section</w:t>
      </w:r>
    </w:p>
    <w:p w14:paraId="3D048368" w14:textId="7A455ED4"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ba</w:t>
      </w:r>
      <w:r w:rsidR="00586C4B">
        <w:t>sed on content in a CDA document he has received. The</w:t>
      </w:r>
      <w:r w:rsidR="009F6B6F">
        <w:t xml:space="preserve"> information in the User Defined Summary</w:t>
      </w:r>
      <w:r w:rsidR="00586C4B">
        <w:t xml:space="preserve"> </w:t>
      </w:r>
      <w:r w:rsidR="009F6B6F">
        <w:t>Section</w:t>
      </w:r>
      <w:r w:rsidR="009F6B6F">
        <w:t xml:space="preserve"> </w:t>
      </w:r>
      <w:r w:rsidR="00CC2BDD">
        <w:t xml:space="preserve">can be used </w:t>
      </w:r>
      <w:r w:rsidR="00813735">
        <w:t xml:space="preserve">to </w:t>
      </w:r>
      <w:r w:rsidR="009F6B6F">
        <w:t>better direct the</w:t>
      </w:r>
      <w:r w:rsidR="0037384E">
        <w:t xml:space="preserve"> patient’s care</w:t>
      </w:r>
      <w:r>
        <w:t xml:space="preserve">. </w:t>
      </w:r>
    </w:p>
    <w:p w14:paraId="647104AC" w14:textId="2F149CBA" w:rsidR="007232C5" w:rsidRDefault="007232C5" w:rsidP="003554C9">
      <w:pPr>
        <w:pStyle w:val="Heading5"/>
      </w:pPr>
      <w:r w:rsidRPr="00D26514">
        <w:t>X.4.2</w:t>
      </w:r>
      <w:r>
        <w:t>.1.1 User Defined Summary Section Use Case Description</w:t>
      </w:r>
    </w:p>
    <w:p w14:paraId="4E080EB1" w14:textId="212663F0"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User Defined S</w:t>
      </w:r>
      <w:r w:rsidR="00813735">
        <w:t>ummary</w:t>
      </w:r>
      <w:r w:rsidR="009F6B6F">
        <w:t xml:space="preserve"> Section</w:t>
      </w:r>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 xml:space="preserve">. </w:t>
      </w:r>
      <w:r w:rsidR="00586C4B">
        <w:t>He would also like to view any procedures tha</w:t>
      </w:r>
      <w:r w:rsidR="009F6B6F">
        <w:t xml:space="preserve">t were done as well as procedures that are planned. </w:t>
      </w:r>
      <w:r w:rsidR="00586C4B">
        <w:t xml:space="preserve"> </w:t>
      </w:r>
    </w:p>
    <w:p w14:paraId="683C0A9E" w14:textId="617AD87E" w:rsidR="001633D5" w:rsidRDefault="001633D5" w:rsidP="003554C9">
      <w:pPr>
        <w:pStyle w:val="Heading5"/>
      </w:pPr>
      <w:r w:rsidRPr="00D26514">
        <w:lastRenderedPageBreak/>
        <w:t>X.4.2</w:t>
      </w:r>
      <w:r>
        <w:t>.1.2 User Defined Summary Section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6C27BE1C">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0E7CA4" w:rsidRPr="00A67ED5" w:rsidRDefault="000E7CA4"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0E7CA4" w:rsidRPr="00A67ED5" w:rsidRDefault="000E7CA4" w:rsidP="001633D5">
                              <w:pPr>
                                <w:pStyle w:val="BodyText"/>
                                <w:rPr>
                                  <w:sz w:val="22"/>
                                  <w:szCs w:val="22"/>
                                  <w:lang w:val="pt-BR"/>
                                </w:rPr>
                              </w:pPr>
                              <w:r w:rsidRPr="00A67ED5">
                                <w:rPr>
                                  <w:sz w:val="22"/>
                                  <w:szCs w:val="22"/>
                                  <w:lang w:val="pt-BR"/>
                                </w:rPr>
                                <w:t>Actor E</w:t>
                              </w:r>
                            </w:p>
                            <w:p w14:paraId="21150C2A" w14:textId="77777777" w:rsidR="000E7CA4" w:rsidRPr="00A67ED5" w:rsidRDefault="000E7CA4" w:rsidP="001633D5">
                              <w:pPr>
                                <w:rPr>
                                  <w:lang w:val="pt-BR"/>
                                </w:rPr>
                              </w:pPr>
                            </w:p>
                            <w:p w14:paraId="3F806812" w14:textId="77777777" w:rsidR="000E7CA4" w:rsidRPr="00A67ED5" w:rsidRDefault="000E7CA4" w:rsidP="001633D5">
                              <w:pPr>
                                <w:pStyle w:val="BodyText"/>
                                <w:rPr>
                                  <w:sz w:val="22"/>
                                  <w:szCs w:val="22"/>
                                  <w:lang w:val="pt-BR"/>
                                </w:rPr>
                              </w:pPr>
                              <w:r w:rsidRPr="00A67ED5">
                                <w:rPr>
                                  <w:sz w:val="22"/>
                                  <w:szCs w:val="22"/>
                                  <w:lang w:val="pt-BR"/>
                                </w:rPr>
                                <w:t>Actor D/</w:t>
                              </w:r>
                            </w:p>
                            <w:p w14:paraId="3C2558F3" w14:textId="77777777" w:rsidR="000E7CA4" w:rsidRPr="00A67ED5" w:rsidRDefault="000E7CA4"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0E7CA4" w:rsidRPr="00077324" w:rsidRDefault="000E7CA4" w:rsidP="001633D5">
                              <w:pPr>
                                <w:pStyle w:val="BodyText"/>
                                <w:rPr>
                                  <w:sz w:val="22"/>
                                  <w:szCs w:val="22"/>
                                </w:rPr>
                              </w:pPr>
                              <w:r>
                                <w:rPr>
                                  <w:sz w:val="22"/>
                                  <w:szCs w:val="22"/>
                                </w:rPr>
                                <w:t>PCP</w:t>
                              </w:r>
                              <w:r>
                                <w:rPr>
                                  <w:sz w:val="22"/>
                                  <w:szCs w:val="22"/>
                                </w:rPr>
                                <w:br/>
                                <w:t>(Content Consumer)</w:t>
                              </w:r>
                            </w:p>
                            <w:p w14:paraId="3E95A55D" w14:textId="77777777" w:rsidR="000E7CA4" w:rsidRPr="00077324" w:rsidRDefault="000E7CA4" w:rsidP="001633D5">
                              <w:pPr>
                                <w:pStyle w:val="BodyText"/>
                                <w:rPr>
                                  <w:sz w:val="22"/>
                                  <w:szCs w:val="22"/>
                                </w:rPr>
                              </w:pPr>
                              <w:r w:rsidRPr="00077324">
                                <w:rPr>
                                  <w:sz w:val="22"/>
                                  <w:szCs w:val="22"/>
                                </w:rPr>
                                <w:t>Actor B</w:t>
                              </w:r>
                            </w:p>
                            <w:p w14:paraId="0DF5C604" w14:textId="77777777" w:rsidR="000E7CA4" w:rsidRDefault="000E7CA4" w:rsidP="001633D5"/>
                            <w:p w14:paraId="28BA4A24" w14:textId="77777777" w:rsidR="000E7CA4" w:rsidRPr="00077324" w:rsidRDefault="000E7CA4" w:rsidP="001633D5">
                              <w:pPr>
                                <w:pStyle w:val="BodyText"/>
                                <w:rPr>
                                  <w:sz w:val="22"/>
                                  <w:szCs w:val="22"/>
                                </w:rPr>
                              </w:pPr>
                              <w:r w:rsidRPr="00077324">
                                <w:rPr>
                                  <w:sz w:val="22"/>
                                  <w:szCs w:val="22"/>
                                </w:rPr>
                                <w:t>Actor A /</w:t>
                              </w:r>
                            </w:p>
                            <w:p w14:paraId="0DBB13E2" w14:textId="77777777" w:rsidR="000E7CA4" w:rsidRPr="00077324" w:rsidRDefault="000E7CA4"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0E7CA4" w:rsidRPr="00077324" w:rsidRDefault="000E7CA4" w:rsidP="001633D5">
                              <w:pPr>
                                <w:pStyle w:val="BodyText"/>
                                <w:rPr>
                                  <w:sz w:val="22"/>
                                  <w:szCs w:val="22"/>
                                </w:rPr>
                              </w:pPr>
                              <w:r>
                                <w:rPr>
                                  <w:sz w:val="22"/>
                                  <w:szCs w:val="22"/>
                                </w:rPr>
                                <w:t>Share Content</w:t>
                              </w:r>
                            </w:p>
                            <w:p w14:paraId="7787EB68" w14:textId="77777777" w:rsidR="000E7CA4" w:rsidRDefault="000E7CA4" w:rsidP="001633D5"/>
                            <w:p w14:paraId="345EF4E9" w14:textId="77777777" w:rsidR="000E7CA4" w:rsidRPr="00077324" w:rsidRDefault="000E7CA4"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0E7CA4" w:rsidRDefault="000E7CA4"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7BD85BD3" w:rsidR="000E7CA4" w:rsidRDefault="000E7CA4" w:rsidP="001633D5">
                              <w:r>
                                <w:t xml:space="preserve">Generate </w:t>
                              </w:r>
                              <w:r w:rsidR="0087668B">
                                <w:t>User Defined Summary S</w:t>
                              </w:r>
                              <w:r>
                                <w:t xml:space="preserve">ection </w:t>
                              </w:r>
                            </w:p>
                            <w:p w14:paraId="53E37D78" w14:textId="77777777" w:rsidR="000E7CA4" w:rsidRDefault="000E7CA4"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71F87FA4" w:rsidR="000E7CA4" w:rsidRDefault="000E7CA4" w:rsidP="001633D5">
                              <w:r>
                                <w:t xml:space="preserve">Render </w:t>
                              </w:r>
                              <w:r w:rsidR="0087668B">
                                <w:t xml:space="preserve">User Defined </w:t>
                              </w:r>
                              <w:r>
                                <w:t>Summa</w:t>
                              </w:r>
                              <w:r w:rsidR="0087668B">
                                <w:t>ry S</w:t>
                              </w:r>
                              <w:r>
                                <w:t>ection</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26"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28"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0E7CA4" w:rsidRPr="00A67ED5" w:rsidRDefault="000E7CA4"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0E7CA4" w:rsidRPr="00A67ED5" w:rsidRDefault="000E7CA4" w:rsidP="001633D5">
                        <w:pPr>
                          <w:pStyle w:val="BodyText"/>
                          <w:rPr>
                            <w:sz w:val="22"/>
                            <w:szCs w:val="22"/>
                            <w:lang w:val="pt-BR"/>
                          </w:rPr>
                        </w:pPr>
                        <w:r w:rsidRPr="00A67ED5">
                          <w:rPr>
                            <w:sz w:val="22"/>
                            <w:szCs w:val="22"/>
                            <w:lang w:val="pt-BR"/>
                          </w:rPr>
                          <w:t>Actor E</w:t>
                        </w:r>
                      </w:p>
                      <w:p w14:paraId="21150C2A" w14:textId="77777777" w:rsidR="000E7CA4" w:rsidRPr="00A67ED5" w:rsidRDefault="000E7CA4" w:rsidP="001633D5">
                        <w:pPr>
                          <w:rPr>
                            <w:lang w:val="pt-BR"/>
                          </w:rPr>
                        </w:pPr>
                      </w:p>
                      <w:p w14:paraId="3F806812" w14:textId="77777777" w:rsidR="000E7CA4" w:rsidRPr="00A67ED5" w:rsidRDefault="000E7CA4" w:rsidP="001633D5">
                        <w:pPr>
                          <w:pStyle w:val="BodyText"/>
                          <w:rPr>
                            <w:sz w:val="22"/>
                            <w:szCs w:val="22"/>
                            <w:lang w:val="pt-BR"/>
                          </w:rPr>
                        </w:pPr>
                        <w:r w:rsidRPr="00A67ED5">
                          <w:rPr>
                            <w:sz w:val="22"/>
                            <w:szCs w:val="22"/>
                            <w:lang w:val="pt-BR"/>
                          </w:rPr>
                          <w:t>Actor D/</w:t>
                        </w:r>
                      </w:p>
                      <w:p w14:paraId="3C2558F3" w14:textId="77777777" w:rsidR="000E7CA4" w:rsidRPr="00A67ED5" w:rsidRDefault="000E7CA4" w:rsidP="001633D5">
                        <w:pPr>
                          <w:pStyle w:val="BodyText"/>
                          <w:rPr>
                            <w:sz w:val="22"/>
                            <w:szCs w:val="22"/>
                            <w:lang w:val="pt-BR"/>
                          </w:rPr>
                        </w:pPr>
                        <w:r w:rsidRPr="00A67ED5">
                          <w:rPr>
                            <w:sz w:val="22"/>
                            <w:szCs w:val="22"/>
                            <w:lang w:val="pt-BR"/>
                          </w:rPr>
                          <w:t>Actor E</w:t>
                        </w:r>
                      </w:p>
                    </w:txbxContent>
                  </v:textbox>
                </v:shape>
                <v:line id="Line 207" o:spid="_x0000_s1029"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0"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0E7CA4" w:rsidRPr="00077324" w:rsidRDefault="000E7CA4" w:rsidP="001633D5">
                        <w:pPr>
                          <w:pStyle w:val="BodyText"/>
                          <w:rPr>
                            <w:sz w:val="22"/>
                            <w:szCs w:val="22"/>
                          </w:rPr>
                        </w:pPr>
                        <w:r>
                          <w:rPr>
                            <w:sz w:val="22"/>
                            <w:szCs w:val="22"/>
                          </w:rPr>
                          <w:t>PCP</w:t>
                        </w:r>
                        <w:r>
                          <w:rPr>
                            <w:sz w:val="22"/>
                            <w:szCs w:val="22"/>
                          </w:rPr>
                          <w:br/>
                          <w:t>(Content Consumer)</w:t>
                        </w:r>
                      </w:p>
                      <w:p w14:paraId="3E95A55D" w14:textId="77777777" w:rsidR="000E7CA4" w:rsidRPr="00077324" w:rsidRDefault="000E7CA4" w:rsidP="001633D5">
                        <w:pPr>
                          <w:pStyle w:val="BodyText"/>
                          <w:rPr>
                            <w:sz w:val="22"/>
                            <w:szCs w:val="22"/>
                          </w:rPr>
                        </w:pPr>
                        <w:r w:rsidRPr="00077324">
                          <w:rPr>
                            <w:sz w:val="22"/>
                            <w:szCs w:val="22"/>
                          </w:rPr>
                          <w:t>Actor B</w:t>
                        </w:r>
                      </w:p>
                      <w:p w14:paraId="0DF5C604" w14:textId="77777777" w:rsidR="000E7CA4" w:rsidRDefault="000E7CA4" w:rsidP="001633D5"/>
                      <w:p w14:paraId="28BA4A24" w14:textId="77777777" w:rsidR="000E7CA4" w:rsidRPr="00077324" w:rsidRDefault="000E7CA4" w:rsidP="001633D5">
                        <w:pPr>
                          <w:pStyle w:val="BodyText"/>
                          <w:rPr>
                            <w:sz w:val="22"/>
                            <w:szCs w:val="22"/>
                          </w:rPr>
                        </w:pPr>
                        <w:r w:rsidRPr="00077324">
                          <w:rPr>
                            <w:sz w:val="22"/>
                            <w:szCs w:val="22"/>
                          </w:rPr>
                          <w:t>Actor A /</w:t>
                        </w:r>
                      </w:p>
                      <w:p w14:paraId="0DBB13E2" w14:textId="77777777" w:rsidR="000E7CA4" w:rsidRPr="00077324" w:rsidRDefault="000E7CA4" w:rsidP="001633D5">
                        <w:pPr>
                          <w:pStyle w:val="BodyText"/>
                          <w:rPr>
                            <w:sz w:val="22"/>
                            <w:szCs w:val="22"/>
                          </w:rPr>
                        </w:pPr>
                        <w:r w:rsidRPr="00077324">
                          <w:rPr>
                            <w:sz w:val="22"/>
                            <w:szCs w:val="22"/>
                          </w:rPr>
                          <w:t>Actor B</w:t>
                        </w:r>
                      </w:p>
                    </w:txbxContent>
                  </v:textbox>
                </v:shape>
                <v:line id="Line 209" o:spid="_x0000_s1031"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2"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33"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0E7CA4" w:rsidRPr="00077324" w:rsidRDefault="000E7CA4" w:rsidP="001633D5">
                        <w:pPr>
                          <w:pStyle w:val="BodyText"/>
                          <w:rPr>
                            <w:sz w:val="22"/>
                            <w:szCs w:val="22"/>
                          </w:rPr>
                        </w:pPr>
                        <w:r>
                          <w:rPr>
                            <w:sz w:val="22"/>
                            <w:szCs w:val="22"/>
                          </w:rPr>
                          <w:t>Share Content</w:t>
                        </w:r>
                      </w:p>
                      <w:p w14:paraId="7787EB68" w14:textId="77777777" w:rsidR="000E7CA4" w:rsidRDefault="000E7CA4" w:rsidP="001633D5"/>
                      <w:p w14:paraId="345EF4E9" w14:textId="77777777" w:rsidR="000E7CA4" w:rsidRPr="00077324" w:rsidRDefault="000E7CA4" w:rsidP="001633D5">
                        <w:pPr>
                          <w:pStyle w:val="BodyText"/>
                          <w:rPr>
                            <w:sz w:val="22"/>
                            <w:szCs w:val="22"/>
                          </w:rPr>
                        </w:pPr>
                        <w:r w:rsidRPr="00077324">
                          <w:rPr>
                            <w:sz w:val="22"/>
                            <w:szCs w:val="22"/>
                          </w:rPr>
                          <w:t>Transaction-A [A]</w:t>
                        </w:r>
                      </w:p>
                    </w:txbxContent>
                  </v:textbox>
                </v:shape>
                <v:line id="Line 212" o:spid="_x0000_s1034"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35"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36"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37"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0E7CA4" w:rsidRDefault="000E7CA4" w:rsidP="001633D5">
                        <w:r>
                          <w:t>Check for needed information</w:t>
                        </w:r>
                      </w:p>
                    </w:txbxContent>
                  </v:textbox>
                </v:shape>
                <v:shape id="Freeform 216" o:spid="_x0000_s1038"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155065,497840;13335,929640" o:connectangles="0,0,0"/>
                </v:shape>
                <v:shape id="Text Box 217" o:spid="_x0000_s1039"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7BD85BD3" w:rsidR="000E7CA4" w:rsidRDefault="000E7CA4" w:rsidP="001633D5">
                        <w:r>
                          <w:t xml:space="preserve">Generate </w:t>
                        </w:r>
                        <w:r w:rsidR="0087668B">
                          <w:t>User Defined Summary S</w:t>
                        </w:r>
                        <w:r>
                          <w:t xml:space="preserve">ection </w:t>
                        </w:r>
                      </w:p>
                      <w:p w14:paraId="53E37D78" w14:textId="77777777" w:rsidR="000E7CA4" w:rsidRDefault="000E7CA4" w:rsidP="001633D5"/>
                    </w:txbxContent>
                  </v:textbox>
                </v:shape>
                <v:shape id="Freeform 218" o:spid="_x0000_s1040"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155065,497840;13335,929640" o:connectangles="0,0,0"/>
                </v:shape>
                <v:shape id="Text Box 219" o:spid="_x0000_s1041"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71F87FA4" w:rsidR="000E7CA4" w:rsidRDefault="000E7CA4" w:rsidP="001633D5">
                        <w:r>
                          <w:t xml:space="preserve">Render </w:t>
                        </w:r>
                        <w:r w:rsidR="0087668B">
                          <w:t xml:space="preserve">User Defined </w:t>
                        </w:r>
                        <w:r>
                          <w:t>Summa</w:t>
                        </w:r>
                        <w:r w:rsidR="0087668B">
                          <w:t>ry S</w:t>
                        </w:r>
                        <w:r>
                          <w:t>ection</w:t>
                        </w:r>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7C8C6474"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User Defined Summary Section</w:t>
      </w:r>
      <w:r>
        <w:t>.</w:t>
      </w:r>
    </w:p>
    <w:p w14:paraId="37CFA605" w14:textId="77777777" w:rsidR="001633D5" w:rsidRDefault="003C3CC3" w:rsidP="00C47DFA">
      <w:pPr>
        <w:pStyle w:val="BodyText"/>
      </w:pPr>
      <w:r>
        <w:t xml:space="preserve">Main Flow: </w:t>
      </w:r>
    </w:p>
    <w:p w14:paraId="254FF7AA" w14:textId="4788DEA2" w:rsidR="001E4111" w:rsidRDefault="003C3CC3" w:rsidP="00C47DFA">
      <w:pPr>
        <w:pStyle w:val="BodyText"/>
      </w:pPr>
      <w:r>
        <w:t xml:space="preserve">The content consumer </w:t>
      </w:r>
      <w:r w:rsidR="001E4111">
        <w:t>provides the ability to check</w:t>
      </w:r>
      <w:r>
        <w:t xml:space="preserve"> the </w:t>
      </w:r>
      <w:r w:rsidR="001E4111">
        <w:t xml:space="preserve">CCD for the needed information based on the 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 xml:space="preserve">associated with the applicable ED encounters. </w:t>
      </w:r>
    </w:p>
    <w:p w14:paraId="05ACCFCF" w14:textId="77777777" w:rsidR="001633D5" w:rsidRDefault="001E4111" w:rsidP="00C47DFA">
      <w:pPr>
        <w:pStyle w:val="BodyText"/>
      </w:pPr>
      <w:r>
        <w:lastRenderedPageBreak/>
        <w:t xml:space="preserve">Post Conditions: </w:t>
      </w:r>
    </w:p>
    <w:p w14:paraId="524F8FF8" w14:textId="2851F832" w:rsidR="001E4111" w:rsidRDefault="001E4111" w:rsidP="00C47DFA">
      <w:pPr>
        <w:pStyle w:val="BodyText"/>
      </w:pPr>
      <w:r>
        <w:t xml:space="preserve">A </w:t>
      </w:r>
      <w:r w:rsidR="00FB5D40">
        <w:t>User Defined Summary S</w:t>
      </w:r>
      <w:r>
        <w:t xml:space="preserve">ection is generated containing a list of ED visits in the last six months. Each encounter </w:t>
      </w:r>
      <w:r w:rsidR="001633D5">
        <w:t xml:space="preserve">has </w:t>
      </w:r>
      <w:r w:rsidR="00FB5D40">
        <w:t xml:space="preserve">the </w:t>
      </w:r>
      <w:r w:rsidR="001633D5">
        <w:t>medications prescribed</w:t>
      </w:r>
      <w:r w:rsidR="00FB5D40">
        <w:t>/sdministered</w:t>
      </w:r>
      <w:r w:rsidR="001633D5">
        <w:t xml:space="preserve"> during the encounter. </w:t>
      </w:r>
      <w:r>
        <w:t xml:space="preserve"> </w:t>
      </w:r>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 xml:space="preserve">The care plan includes a </w:t>
      </w:r>
      <w:r w:rsidR="00632AE0">
        <w:t>Care Plan Summary Section</w:t>
      </w:r>
      <w:r w:rsidR="00632AE0">
        <w:t xml:space="preserve">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0E7CA4" w:rsidRPr="00A67ED5" w:rsidRDefault="000E7CA4"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0E7CA4" w:rsidRPr="00A67ED5" w:rsidRDefault="000E7CA4" w:rsidP="00C73203">
                              <w:pPr>
                                <w:pStyle w:val="BodyText"/>
                                <w:rPr>
                                  <w:sz w:val="22"/>
                                  <w:szCs w:val="22"/>
                                  <w:lang w:val="pt-BR"/>
                                </w:rPr>
                              </w:pPr>
                              <w:r w:rsidRPr="00A67ED5">
                                <w:rPr>
                                  <w:sz w:val="22"/>
                                  <w:szCs w:val="22"/>
                                  <w:lang w:val="pt-BR"/>
                                </w:rPr>
                                <w:t>Actor E</w:t>
                              </w:r>
                            </w:p>
                            <w:p w14:paraId="4894D60A" w14:textId="77777777" w:rsidR="000E7CA4" w:rsidRPr="00A67ED5" w:rsidRDefault="000E7CA4" w:rsidP="00C73203">
                              <w:pPr>
                                <w:rPr>
                                  <w:lang w:val="pt-BR"/>
                                </w:rPr>
                              </w:pPr>
                            </w:p>
                            <w:p w14:paraId="10E4154D" w14:textId="77777777" w:rsidR="000E7CA4" w:rsidRPr="00A67ED5" w:rsidRDefault="000E7CA4" w:rsidP="00C73203">
                              <w:pPr>
                                <w:pStyle w:val="BodyText"/>
                                <w:rPr>
                                  <w:sz w:val="22"/>
                                  <w:szCs w:val="22"/>
                                  <w:lang w:val="pt-BR"/>
                                </w:rPr>
                              </w:pPr>
                              <w:r w:rsidRPr="00A67ED5">
                                <w:rPr>
                                  <w:sz w:val="22"/>
                                  <w:szCs w:val="22"/>
                                  <w:lang w:val="pt-BR"/>
                                </w:rPr>
                                <w:t>Actor D/</w:t>
                              </w:r>
                            </w:p>
                            <w:p w14:paraId="1911F262" w14:textId="77777777" w:rsidR="000E7CA4" w:rsidRPr="00A67ED5" w:rsidRDefault="000E7CA4"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0E7CA4" w:rsidRPr="00077324" w:rsidRDefault="000E7CA4" w:rsidP="00C73203">
                              <w:pPr>
                                <w:pStyle w:val="BodyText"/>
                                <w:rPr>
                                  <w:sz w:val="22"/>
                                  <w:szCs w:val="22"/>
                                </w:rPr>
                              </w:pPr>
                              <w:r>
                                <w:rPr>
                                  <w:sz w:val="22"/>
                                  <w:szCs w:val="22"/>
                                </w:rPr>
                                <w:t>PCP</w:t>
                              </w:r>
                              <w:r>
                                <w:rPr>
                                  <w:sz w:val="22"/>
                                  <w:szCs w:val="22"/>
                                </w:rPr>
                                <w:br/>
                                <w:t>(Content Creator)</w:t>
                              </w:r>
                            </w:p>
                            <w:p w14:paraId="7364C1C7" w14:textId="77777777" w:rsidR="000E7CA4" w:rsidRPr="00077324" w:rsidRDefault="000E7CA4" w:rsidP="00C73203">
                              <w:pPr>
                                <w:pStyle w:val="BodyText"/>
                                <w:rPr>
                                  <w:sz w:val="22"/>
                                  <w:szCs w:val="22"/>
                                </w:rPr>
                              </w:pPr>
                              <w:r w:rsidRPr="00077324">
                                <w:rPr>
                                  <w:sz w:val="22"/>
                                  <w:szCs w:val="22"/>
                                </w:rPr>
                                <w:t>Actor B</w:t>
                              </w:r>
                            </w:p>
                            <w:p w14:paraId="7B6AF7BD" w14:textId="77777777" w:rsidR="000E7CA4" w:rsidRDefault="000E7CA4" w:rsidP="00C73203"/>
                            <w:p w14:paraId="51AEF596" w14:textId="77777777" w:rsidR="000E7CA4" w:rsidRPr="00077324" w:rsidRDefault="000E7CA4" w:rsidP="00C73203">
                              <w:pPr>
                                <w:pStyle w:val="BodyText"/>
                                <w:rPr>
                                  <w:sz w:val="22"/>
                                  <w:szCs w:val="22"/>
                                </w:rPr>
                              </w:pPr>
                              <w:r w:rsidRPr="00077324">
                                <w:rPr>
                                  <w:sz w:val="22"/>
                                  <w:szCs w:val="22"/>
                                </w:rPr>
                                <w:t>Actor A /</w:t>
                              </w:r>
                            </w:p>
                            <w:p w14:paraId="401052EF" w14:textId="77777777" w:rsidR="000E7CA4" w:rsidRPr="00077324" w:rsidRDefault="000E7CA4"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0E7CA4" w:rsidRPr="00077324" w:rsidRDefault="000E7CA4" w:rsidP="00C73203">
                              <w:pPr>
                                <w:pStyle w:val="BodyText"/>
                                <w:rPr>
                                  <w:sz w:val="22"/>
                                  <w:szCs w:val="22"/>
                                </w:rPr>
                              </w:pPr>
                              <w:r>
                                <w:rPr>
                                  <w:sz w:val="22"/>
                                  <w:szCs w:val="22"/>
                                </w:rPr>
                                <w:t>Share Content</w:t>
                              </w:r>
                            </w:p>
                            <w:p w14:paraId="40AE47C6" w14:textId="77777777" w:rsidR="000E7CA4" w:rsidRDefault="000E7CA4" w:rsidP="00C73203"/>
                            <w:p w14:paraId="79044048" w14:textId="77777777" w:rsidR="000E7CA4" w:rsidRPr="00077324" w:rsidRDefault="000E7CA4"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0E7CA4" w:rsidRDefault="000E7CA4"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0E7CA4" w:rsidRDefault="000E7CA4" w:rsidP="00C73203">
                              <w:r>
                                <w:t xml:space="preserve">Generate </w:t>
                              </w:r>
                              <w:r w:rsidR="00BE58C2">
                                <w:t>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0E7CA4" w:rsidRDefault="000E7CA4" w:rsidP="00C73203">
                              <w:r>
                                <w:t xml:space="preserve">Share </w:t>
                              </w:r>
                              <w:r w:rsidR="00740FE0">
                                <w:t>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2"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">
                <v:shape id="_x0000_s1043" type="#_x0000_t75" style="position:absolute;width:58007;height:49898;visibility:visible;mso-wrap-style:square">
                  <v:fill o:detectmouseclick="t"/>
                  <v:path o:connecttype="none"/>
                </v:shape>
                <v:shape id="Text Box 206" o:spid="_x0000_s1044"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0E7CA4" w:rsidRPr="00A67ED5" w:rsidRDefault="000E7CA4"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0E7CA4" w:rsidRPr="00A67ED5" w:rsidRDefault="000E7CA4" w:rsidP="00C73203">
                        <w:pPr>
                          <w:pStyle w:val="BodyText"/>
                          <w:rPr>
                            <w:sz w:val="22"/>
                            <w:szCs w:val="22"/>
                            <w:lang w:val="pt-BR"/>
                          </w:rPr>
                        </w:pPr>
                        <w:r w:rsidRPr="00A67ED5">
                          <w:rPr>
                            <w:sz w:val="22"/>
                            <w:szCs w:val="22"/>
                            <w:lang w:val="pt-BR"/>
                          </w:rPr>
                          <w:t>Actor E</w:t>
                        </w:r>
                      </w:p>
                      <w:p w14:paraId="4894D60A" w14:textId="77777777" w:rsidR="000E7CA4" w:rsidRPr="00A67ED5" w:rsidRDefault="000E7CA4" w:rsidP="00C73203">
                        <w:pPr>
                          <w:rPr>
                            <w:lang w:val="pt-BR"/>
                          </w:rPr>
                        </w:pPr>
                      </w:p>
                      <w:p w14:paraId="10E4154D" w14:textId="77777777" w:rsidR="000E7CA4" w:rsidRPr="00A67ED5" w:rsidRDefault="000E7CA4" w:rsidP="00C73203">
                        <w:pPr>
                          <w:pStyle w:val="BodyText"/>
                          <w:rPr>
                            <w:sz w:val="22"/>
                            <w:szCs w:val="22"/>
                            <w:lang w:val="pt-BR"/>
                          </w:rPr>
                        </w:pPr>
                        <w:r w:rsidRPr="00A67ED5">
                          <w:rPr>
                            <w:sz w:val="22"/>
                            <w:szCs w:val="22"/>
                            <w:lang w:val="pt-BR"/>
                          </w:rPr>
                          <w:t>Actor D/</w:t>
                        </w:r>
                      </w:p>
                      <w:p w14:paraId="1911F262" w14:textId="77777777" w:rsidR="000E7CA4" w:rsidRPr="00A67ED5" w:rsidRDefault="000E7CA4" w:rsidP="00C73203">
                        <w:pPr>
                          <w:pStyle w:val="BodyText"/>
                          <w:rPr>
                            <w:sz w:val="22"/>
                            <w:szCs w:val="22"/>
                            <w:lang w:val="pt-BR"/>
                          </w:rPr>
                        </w:pPr>
                        <w:r w:rsidRPr="00A67ED5">
                          <w:rPr>
                            <w:sz w:val="22"/>
                            <w:szCs w:val="22"/>
                            <w:lang w:val="pt-BR"/>
                          </w:rPr>
                          <w:t>Actor E</w:t>
                        </w:r>
                      </w:p>
                    </w:txbxContent>
                  </v:textbox>
                </v:shape>
                <v:line id="Line 207" o:spid="_x0000_s1045"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46"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0E7CA4" w:rsidRPr="00077324" w:rsidRDefault="000E7CA4" w:rsidP="00C73203">
                        <w:pPr>
                          <w:pStyle w:val="BodyText"/>
                          <w:rPr>
                            <w:sz w:val="22"/>
                            <w:szCs w:val="22"/>
                          </w:rPr>
                        </w:pPr>
                        <w:r>
                          <w:rPr>
                            <w:sz w:val="22"/>
                            <w:szCs w:val="22"/>
                          </w:rPr>
                          <w:t>PCP</w:t>
                        </w:r>
                        <w:r>
                          <w:rPr>
                            <w:sz w:val="22"/>
                            <w:szCs w:val="22"/>
                          </w:rPr>
                          <w:br/>
                          <w:t>(Content Creator)</w:t>
                        </w:r>
                      </w:p>
                      <w:p w14:paraId="7364C1C7" w14:textId="77777777" w:rsidR="000E7CA4" w:rsidRPr="00077324" w:rsidRDefault="000E7CA4" w:rsidP="00C73203">
                        <w:pPr>
                          <w:pStyle w:val="BodyText"/>
                          <w:rPr>
                            <w:sz w:val="22"/>
                            <w:szCs w:val="22"/>
                          </w:rPr>
                        </w:pPr>
                        <w:r w:rsidRPr="00077324">
                          <w:rPr>
                            <w:sz w:val="22"/>
                            <w:szCs w:val="22"/>
                          </w:rPr>
                          <w:t>Actor B</w:t>
                        </w:r>
                      </w:p>
                      <w:p w14:paraId="7B6AF7BD" w14:textId="77777777" w:rsidR="000E7CA4" w:rsidRDefault="000E7CA4" w:rsidP="00C73203"/>
                      <w:p w14:paraId="51AEF596" w14:textId="77777777" w:rsidR="000E7CA4" w:rsidRPr="00077324" w:rsidRDefault="000E7CA4" w:rsidP="00C73203">
                        <w:pPr>
                          <w:pStyle w:val="BodyText"/>
                          <w:rPr>
                            <w:sz w:val="22"/>
                            <w:szCs w:val="22"/>
                          </w:rPr>
                        </w:pPr>
                        <w:r w:rsidRPr="00077324">
                          <w:rPr>
                            <w:sz w:val="22"/>
                            <w:szCs w:val="22"/>
                          </w:rPr>
                          <w:t>Actor A /</w:t>
                        </w:r>
                      </w:p>
                      <w:p w14:paraId="401052EF" w14:textId="77777777" w:rsidR="000E7CA4" w:rsidRPr="00077324" w:rsidRDefault="000E7CA4" w:rsidP="00C73203">
                        <w:pPr>
                          <w:pStyle w:val="BodyText"/>
                          <w:rPr>
                            <w:sz w:val="22"/>
                            <w:szCs w:val="22"/>
                          </w:rPr>
                        </w:pPr>
                        <w:r w:rsidRPr="00077324">
                          <w:rPr>
                            <w:sz w:val="22"/>
                            <w:szCs w:val="22"/>
                          </w:rPr>
                          <w:t>Actor B</w:t>
                        </w:r>
                      </w:p>
                    </w:txbxContent>
                  </v:textbox>
                </v:shape>
                <v:line id="Line 209" o:spid="_x0000_s1047"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48"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49"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0E7CA4" w:rsidRPr="00077324" w:rsidRDefault="000E7CA4" w:rsidP="00C73203">
                        <w:pPr>
                          <w:pStyle w:val="BodyText"/>
                          <w:rPr>
                            <w:sz w:val="22"/>
                            <w:szCs w:val="22"/>
                          </w:rPr>
                        </w:pPr>
                        <w:r>
                          <w:rPr>
                            <w:sz w:val="22"/>
                            <w:szCs w:val="22"/>
                          </w:rPr>
                          <w:t>Share Content</w:t>
                        </w:r>
                      </w:p>
                      <w:p w14:paraId="40AE47C6" w14:textId="77777777" w:rsidR="000E7CA4" w:rsidRDefault="000E7CA4" w:rsidP="00C73203"/>
                      <w:p w14:paraId="79044048" w14:textId="77777777" w:rsidR="000E7CA4" w:rsidRPr="00077324" w:rsidRDefault="000E7CA4" w:rsidP="00C73203">
                        <w:pPr>
                          <w:pStyle w:val="BodyText"/>
                          <w:rPr>
                            <w:sz w:val="22"/>
                            <w:szCs w:val="22"/>
                          </w:rPr>
                        </w:pPr>
                        <w:r w:rsidRPr="00077324">
                          <w:rPr>
                            <w:sz w:val="22"/>
                            <w:szCs w:val="22"/>
                          </w:rPr>
                          <w:t>Transaction-A [A]</w:t>
                        </w:r>
                      </w:p>
                    </w:txbxContent>
                  </v:textbox>
                </v:shape>
                <v:line id="Line 212" o:spid="_x0000_s1050"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1"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2"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53"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0E7CA4" w:rsidRDefault="000E7CA4" w:rsidP="00C73203">
                        <w:r>
                          <w:t>Check for needed information</w:t>
                        </w:r>
                      </w:p>
                    </w:txbxContent>
                  </v:textbox>
                </v:shape>
                <v:shape id="Freeform 216" o:spid="_x0000_s1054"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55"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0E7CA4" w:rsidRDefault="000E7CA4" w:rsidP="00C73203">
                        <w:r>
                          <w:t xml:space="preserve">Generate </w:t>
                        </w:r>
                        <w:r w:rsidR="00BE58C2">
                          <w:t>Care Plan Summary Section</w:t>
                        </w:r>
                      </w:p>
                    </w:txbxContent>
                  </v:textbox>
                </v:shape>
                <v:shape id="Freeform 218" o:spid="_x0000_s1056"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57"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0E7CA4" w:rsidRDefault="000E7CA4" w:rsidP="00C73203">
                        <w:r>
                          <w:t xml:space="preserve">Share </w:t>
                        </w:r>
                        <w:r w:rsidR="00740FE0">
                          <w:t>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495B8126"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#2</w:t>
      </w:r>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0E7CA4" w:rsidRPr="00A67ED5" w:rsidRDefault="000E7CA4"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0E7CA4" w:rsidRPr="00A67ED5" w:rsidRDefault="000E7CA4" w:rsidP="008E6D87">
                              <w:pPr>
                                <w:pStyle w:val="BodyText"/>
                                <w:rPr>
                                  <w:sz w:val="22"/>
                                  <w:szCs w:val="22"/>
                                  <w:lang w:val="pt-BR"/>
                                </w:rPr>
                              </w:pPr>
                              <w:r w:rsidRPr="00A67ED5">
                                <w:rPr>
                                  <w:sz w:val="22"/>
                                  <w:szCs w:val="22"/>
                                  <w:lang w:val="pt-BR"/>
                                </w:rPr>
                                <w:t>Actor E</w:t>
                              </w:r>
                            </w:p>
                            <w:p w14:paraId="4F91E5BA" w14:textId="77777777" w:rsidR="000E7CA4" w:rsidRPr="00A67ED5" w:rsidRDefault="000E7CA4" w:rsidP="008E6D87">
                              <w:pPr>
                                <w:rPr>
                                  <w:lang w:val="pt-BR"/>
                                </w:rPr>
                              </w:pPr>
                            </w:p>
                            <w:p w14:paraId="2B26FBDF" w14:textId="77777777" w:rsidR="000E7CA4" w:rsidRPr="00A67ED5" w:rsidRDefault="000E7CA4" w:rsidP="008E6D87">
                              <w:pPr>
                                <w:pStyle w:val="BodyText"/>
                                <w:rPr>
                                  <w:sz w:val="22"/>
                                  <w:szCs w:val="22"/>
                                  <w:lang w:val="pt-BR"/>
                                </w:rPr>
                              </w:pPr>
                              <w:r w:rsidRPr="00A67ED5">
                                <w:rPr>
                                  <w:sz w:val="22"/>
                                  <w:szCs w:val="22"/>
                                  <w:lang w:val="pt-BR"/>
                                </w:rPr>
                                <w:t>Actor D/</w:t>
                              </w:r>
                            </w:p>
                            <w:p w14:paraId="119951B0" w14:textId="77777777" w:rsidR="000E7CA4" w:rsidRPr="00A67ED5" w:rsidRDefault="000E7CA4"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0E7CA4" w:rsidRPr="00077324" w:rsidRDefault="000E7CA4" w:rsidP="008E6D87">
                              <w:pPr>
                                <w:pStyle w:val="BodyText"/>
                                <w:rPr>
                                  <w:sz w:val="22"/>
                                  <w:szCs w:val="22"/>
                                </w:rPr>
                              </w:pPr>
                              <w:r>
                                <w:rPr>
                                  <w:sz w:val="22"/>
                                  <w:szCs w:val="22"/>
                                </w:rPr>
                                <w:t>PCP</w:t>
                              </w:r>
                              <w:r>
                                <w:rPr>
                                  <w:sz w:val="22"/>
                                  <w:szCs w:val="22"/>
                                </w:rPr>
                                <w:br/>
                                <w:t>(Content Creator)</w:t>
                              </w:r>
                            </w:p>
                            <w:p w14:paraId="656DF265" w14:textId="77777777" w:rsidR="000E7CA4" w:rsidRPr="00077324" w:rsidRDefault="000E7CA4" w:rsidP="008E6D87">
                              <w:pPr>
                                <w:pStyle w:val="BodyText"/>
                                <w:rPr>
                                  <w:sz w:val="22"/>
                                  <w:szCs w:val="22"/>
                                </w:rPr>
                              </w:pPr>
                              <w:r w:rsidRPr="00077324">
                                <w:rPr>
                                  <w:sz w:val="22"/>
                                  <w:szCs w:val="22"/>
                                </w:rPr>
                                <w:t>Actor B</w:t>
                              </w:r>
                            </w:p>
                            <w:p w14:paraId="45F8F96A" w14:textId="77777777" w:rsidR="000E7CA4" w:rsidRDefault="000E7CA4" w:rsidP="008E6D87"/>
                            <w:p w14:paraId="7B85207C" w14:textId="77777777" w:rsidR="000E7CA4" w:rsidRPr="00077324" w:rsidRDefault="000E7CA4" w:rsidP="008E6D87">
                              <w:pPr>
                                <w:pStyle w:val="BodyText"/>
                                <w:rPr>
                                  <w:sz w:val="22"/>
                                  <w:szCs w:val="22"/>
                                </w:rPr>
                              </w:pPr>
                              <w:r w:rsidRPr="00077324">
                                <w:rPr>
                                  <w:sz w:val="22"/>
                                  <w:szCs w:val="22"/>
                                </w:rPr>
                                <w:t>Actor A /</w:t>
                              </w:r>
                            </w:p>
                            <w:p w14:paraId="3D3C321A" w14:textId="77777777" w:rsidR="000E7CA4" w:rsidRPr="00077324" w:rsidRDefault="000E7CA4"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0E7CA4" w:rsidRPr="00077324" w:rsidRDefault="000E7CA4" w:rsidP="008E6D87">
                              <w:pPr>
                                <w:pStyle w:val="BodyText"/>
                                <w:rPr>
                                  <w:sz w:val="22"/>
                                  <w:szCs w:val="22"/>
                                </w:rPr>
                              </w:pPr>
                              <w:r>
                                <w:rPr>
                                  <w:sz w:val="22"/>
                                  <w:szCs w:val="22"/>
                                </w:rPr>
                                <w:t>Share Content</w:t>
                              </w:r>
                            </w:p>
                            <w:p w14:paraId="59758739" w14:textId="77777777" w:rsidR="000E7CA4" w:rsidRDefault="000E7CA4" w:rsidP="008E6D87"/>
                            <w:p w14:paraId="0CD182A8" w14:textId="77777777" w:rsidR="000E7CA4" w:rsidRPr="00077324" w:rsidRDefault="000E7CA4"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0E7CA4" w:rsidRDefault="000E7CA4"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0E7CA4" w:rsidRDefault="000E7CA4" w:rsidP="008E6D87">
                              <w:r>
                                <w:t>G</w:t>
                              </w:r>
                              <w:r w:rsidR="001D056D">
                                <w:t>enerate Encounter Summary S</w:t>
                              </w:r>
                              <w:r>
                                <w:t xml:space="preserve">ection </w:t>
                              </w:r>
                            </w:p>
                            <w:p w14:paraId="042FAEE9" w14:textId="77777777" w:rsidR="000E7CA4" w:rsidRDefault="000E7CA4"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0E7CA4" w:rsidRDefault="000E7CA4" w:rsidP="008E6D87">
                              <w:r>
                                <w:t>S</w:t>
                              </w:r>
                              <w:r w:rsidR="00740FE0">
                                <w:t>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58"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">
                <v:shape id="_x0000_s1059" type="#_x0000_t75" style="position:absolute;width:58007;height:49898;visibility:visible;mso-wrap-style:square">
                  <v:fill o:detectmouseclick="t"/>
                  <v:path o:connecttype="none"/>
                </v:shape>
                <v:shape id="Text Box 206" o:spid="_x0000_s1060"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0E7CA4" w:rsidRPr="00A67ED5" w:rsidRDefault="000E7CA4"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0E7CA4" w:rsidRPr="00A67ED5" w:rsidRDefault="000E7CA4" w:rsidP="008E6D87">
                        <w:pPr>
                          <w:pStyle w:val="BodyText"/>
                          <w:rPr>
                            <w:sz w:val="22"/>
                            <w:szCs w:val="22"/>
                            <w:lang w:val="pt-BR"/>
                          </w:rPr>
                        </w:pPr>
                        <w:r w:rsidRPr="00A67ED5">
                          <w:rPr>
                            <w:sz w:val="22"/>
                            <w:szCs w:val="22"/>
                            <w:lang w:val="pt-BR"/>
                          </w:rPr>
                          <w:t>Actor E</w:t>
                        </w:r>
                      </w:p>
                      <w:p w14:paraId="4F91E5BA" w14:textId="77777777" w:rsidR="000E7CA4" w:rsidRPr="00A67ED5" w:rsidRDefault="000E7CA4" w:rsidP="008E6D87">
                        <w:pPr>
                          <w:rPr>
                            <w:lang w:val="pt-BR"/>
                          </w:rPr>
                        </w:pPr>
                      </w:p>
                      <w:p w14:paraId="2B26FBDF" w14:textId="77777777" w:rsidR="000E7CA4" w:rsidRPr="00A67ED5" w:rsidRDefault="000E7CA4" w:rsidP="008E6D87">
                        <w:pPr>
                          <w:pStyle w:val="BodyText"/>
                          <w:rPr>
                            <w:sz w:val="22"/>
                            <w:szCs w:val="22"/>
                            <w:lang w:val="pt-BR"/>
                          </w:rPr>
                        </w:pPr>
                        <w:r w:rsidRPr="00A67ED5">
                          <w:rPr>
                            <w:sz w:val="22"/>
                            <w:szCs w:val="22"/>
                            <w:lang w:val="pt-BR"/>
                          </w:rPr>
                          <w:t>Actor D/</w:t>
                        </w:r>
                      </w:p>
                      <w:p w14:paraId="119951B0" w14:textId="77777777" w:rsidR="000E7CA4" w:rsidRPr="00A67ED5" w:rsidRDefault="000E7CA4" w:rsidP="008E6D87">
                        <w:pPr>
                          <w:pStyle w:val="BodyText"/>
                          <w:rPr>
                            <w:sz w:val="22"/>
                            <w:szCs w:val="22"/>
                            <w:lang w:val="pt-BR"/>
                          </w:rPr>
                        </w:pPr>
                        <w:r w:rsidRPr="00A67ED5">
                          <w:rPr>
                            <w:sz w:val="22"/>
                            <w:szCs w:val="22"/>
                            <w:lang w:val="pt-BR"/>
                          </w:rPr>
                          <w:t>Actor E</w:t>
                        </w:r>
                      </w:p>
                    </w:txbxContent>
                  </v:textbox>
                </v:shape>
                <v:line id="Line 207" o:spid="_x0000_s1061"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2"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0E7CA4" w:rsidRPr="00077324" w:rsidRDefault="000E7CA4" w:rsidP="008E6D87">
                        <w:pPr>
                          <w:pStyle w:val="BodyText"/>
                          <w:rPr>
                            <w:sz w:val="22"/>
                            <w:szCs w:val="22"/>
                          </w:rPr>
                        </w:pPr>
                        <w:r>
                          <w:rPr>
                            <w:sz w:val="22"/>
                            <w:szCs w:val="22"/>
                          </w:rPr>
                          <w:t>PCP</w:t>
                        </w:r>
                        <w:r>
                          <w:rPr>
                            <w:sz w:val="22"/>
                            <w:szCs w:val="22"/>
                          </w:rPr>
                          <w:br/>
                          <w:t>(Content Creator)</w:t>
                        </w:r>
                      </w:p>
                      <w:p w14:paraId="656DF265" w14:textId="77777777" w:rsidR="000E7CA4" w:rsidRPr="00077324" w:rsidRDefault="000E7CA4" w:rsidP="008E6D87">
                        <w:pPr>
                          <w:pStyle w:val="BodyText"/>
                          <w:rPr>
                            <w:sz w:val="22"/>
                            <w:szCs w:val="22"/>
                          </w:rPr>
                        </w:pPr>
                        <w:r w:rsidRPr="00077324">
                          <w:rPr>
                            <w:sz w:val="22"/>
                            <w:szCs w:val="22"/>
                          </w:rPr>
                          <w:t>Actor B</w:t>
                        </w:r>
                      </w:p>
                      <w:p w14:paraId="45F8F96A" w14:textId="77777777" w:rsidR="000E7CA4" w:rsidRDefault="000E7CA4" w:rsidP="008E6D87"/>
                      <w:p w14:paraId="7B85207C" w14:textId="77777777" w:rsidR="000E7CA4" w:rsidRPr="00077324" w:rsidRDefault="000E7CA4" w:rsidP="008E6D87">
                        <w:pPr>
                          <w:pStyle w:val="BodyText"/>
                          <w:rPr>
                            <w:sz w:val="22"/>
                            <w:szCs w:val="22"/>
                          </w:rPr>
                        </w:pPr>
                        <w:r w:rsidRPr="00077324">
                          <w:rPr>
                            <w:sz w:val="22"/>
                            <w:szCs w:val="22"/>
                          </w:rPr>
                          <w:t>Actor A /</w:t>
                        </w:r>
                      </w:p>
                      <w:p w14:paraId="3D3C321A" w14:textId="77777777" w:rsidR="000E7CA4" w:rsidRPr="00077324" w:rsidRDefault="000E7CA4" w:rsidP="008E6D87">
                        <w:pPr>
                          <w:pStyle w:val="BodyText"/>
                          <w:rPr>
                            <w:sz w:val="22"/>
                            <w:szCs w:val="22"/>
                          </w:rPr>
                        </w:pPr>
                        <w:r w:rsidRPr="00077324">
                          <w:rPr>
                            <w:sz w:val="22"/>
                            <w:szCs w:val="22"/>
                          </w:rPr>
                          <w:t>Actor B</w:t>
                        </w:r>
                      </w:p>
                    </w:txbxContent>
                  </v:textbox>
                </v:shape>
                <v:line id="Line 209" o:spid="_x0000_s1063"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64"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65"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0E7CA4" w:rsidRPr="00077324" w:rsidRDefault="000E7CA4" w:rsidP="008E6D87">
                        <w:pPr>
                          <w:pStyle w:val="BodyText"/>
                          <w:rPr>
                            <w:sz w:val="22"/>
                            <w:szCs w:val="22"/>
                          </w:rPr>
                        </w:pPr>
                        <w:r>
                          <w:rPr>
                            <w:sz w:val="22"/>
                            <w:szCs w:val="22"/>
                          </w:rPr>
                          <w:t>Share Content</w:t>
                        </w:r>
                      </w:p>
                      <w:p w14:paraId="59758739" w14:textId="77777777" w:rsidR="000E7CA4" w:rsidRDefault="000E7CA4" w:rsidP="008E6D87"/>
                      <w:p w14:paraId="0CD182A8" w14:textId="77777777" w:rsidR="000E7CA4" w:rsidRPr="00077324" w:rsidRDefault="000E7CA4" w:rsidP="008E6D87">
                        <w:pPr>
                          <w:pStyle w:val="BodyText"/>
                          <w:rPr>
                            <w:sz w:val="22"/>
                            <w:szCs w:val="22"/>
                          </w:rPr>
                        </w:pPr>
                        <w:r w:rsidRPr="00077324">
                          <w:rPr>
                            <w:sz w:val="22"/>
                            <w:szCs w:val="22"/>
                          </w:rPr>
                          <w:t>Transaction-A [A]</w:t>
                        </w:r>
                      </w:p>
                    </w:txbxContent>
                  </v:textbox>
                </v:shape>
                <v:line id="Line 212" o:spid="_x0000_s1066"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67"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68"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69"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0E7CA4" w:rsidRDefault="000E7CA4" w:rsidP="008E6D87">
                        <w:r>
                          <w:t>Check for needed information</w:t>
                        </w:r>
                      </w:p>
                    </w:txbxContent>
                  </v:textbox>
                </v:shape>
                <v:shape id="Freeform 216" o:spid="_x0000_s1070"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1"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0E7CA4" w:rsidRDefault="000E7CA4" w:rsidP="008E6D87">
                        <w:r>
                          <w:t>G</w:t>
                        </w:r>
                        <w:r w:rsidR="001D056D">
                          <w:t>enerate Encounter Summary S</w:t>
                        </w:r>
                        <w:r>
                          <w:t xml:space="preserve">ection </w:t>
                        </w:r>
                      </w:p>
                      <w:p w14:paraId="042FAEE9" w14:textId="77777777" w:rsidR="000E7CA4" w:rsidRDefault="000E7CA4" w:rsidP="008E6D87"/>
                    </w:txbxContent>
                  </v:textbox>
                </v:shape>
                <v:shape id="Freeform 218" o:spid="_x0000_s1072"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73"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0E7CA4" w:rsidRDefault="000E7CA4" w:rsidP="008E6D87">
                        <w:r>
                          <w:t>S</w:t>
                        </w:r>
                        <w:r w:rsidR="00740FE0">
                          <w:t>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0E7CA4" w:rsidRPr="00A67ED5" w:rsidRDefault="000E7CA4"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0E7CA4" w:rsidRPr="00A67ED5" w:rsidRDefault="000E7CA4" w:rsidP="00295D60">
                              <w:pPr>
                                <w:pStyle w:val="BodyText"/>
                                <w:rPr>
                                  <w:sz w:val="22"/>
                                  <w:szCs w:val="22"/>
                                  <w:lang w:val="pt-BR"/>
                                </w:rPr>
                              </w:pPr>
                              <w:r w:rsidRPr="00A67ED5">
                                <w:rPr>
                                  <w:sz w:val="22"/>
                                  <w:szCs w:val="22"/>
                                  <w:lang w:val="pt-BR"/>
                                </w:rPr>
                                <w:t>Actor E</w:t>
                              </w:r>
                            </w:p>
                            <w:p w14:paraId="7C23A727" w14:textId="77777777" w:rsidR="000E7CA4" w:rsidRPr="00A67ED5" w:rsidRDefault="000E7CA4" w:rsidP="00295D60">
                              <w:pPr>
                                <w:rPr>
                                  <w:lang w:val="pt-BR"/>
                                </w:rPr>
                              </w:pPr>
                            </w:p>
                            <w:p w14:paraId="7ED081DE" w14:textId="77777777" w:rsidR="000E7CA4" w:rsidRPr="00A67ED5" w:rsidRDefault="000E7CA4" w:rsidP="00295D60">
                              <w:pPr>
                                <w:pStyle w:val="BodyText"/>
                                <w:rPr>
                                  <w:sz w:val="22"/>
                                  <w:szCs w:val="22"/>
                                  <w:lang w:val="pt-BR"/>
                                </w:rPr>
                              </w:pPr>
                              <w:r w:rsidRPr="00A67ED5">
                                <w:rPr>
                                  <w:sz w:val="22"/>
                                  <w:szCs w:val="22"/>
                                  <w:lang w:val="pt-BR"/>
                                </w:rPr>
                                <w:t>Actor D/</w:t>
                              </w:r>
                            </w:p>
                            <w:p w14:paraId="201327D9" w14:textId="77777777" w:rsidR="000E7CA4" w:rsidRPr="00A67ED5" w:rsidRDefault="000E7CA4"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0E7CA4" w:rsidRPr="00077324" w:rsidRDefault="000E7CA4" w:rsidP="00295D60">
                              <w:pPr>
                                <w:pStyle w:val="BodyText"/>
                                <w:rPr>
                                  <w:sz w:val="22"/>
                                  <w:szCs w:val="22"/>
                                </w:rPr>
                              </w:pPr>
                              <w:r>
                                <w:rPr>
                                  <w:sz w:val="22"/>
                                  <w:szCs w:val="22"/>
                                </w:rPr>
                                <w:t>Cardiologist</w:t>
                              </w:r>
                              <w:r>
                                <w:rPr>
                                  <w:sz w:val="22"/>
                                  <w:szCs w:val="22"/>
                                </w:rPr>
                                <w:br/>
                                <w:t>(Content Consumer)</w:t>
                              </w:r>
                            </w:p>
                            <w:p w14:paraId="7DCCAEF7" w14:textId="77777777" w:rsidR="000E7CA4" w:rsidRPr="00077324" w:rsidRDefault="000E7CA4" w:rsidP="00295D60">
                              <w:pPr>
                                <w:pStyle w:val="BodyText"/>
                                <w:rPr>
                                  <w:sz w:val="22"/>
                                  <w:szCs w:val="22"/>
                                </w:rPr>
                              </w:pPr>
                              <w:r w:rsidRPr="00077324">
                                <w:rPr>
                                  <w:sz w:val="22"/>
                                  <w:szCs w:val="22"/>
                                </w:rPr>
                                <w:t>Actor B</w:t>
                              </w:r>
                            </w:p>
                            <w:p w14:paraId="30614566" w14:textId="77777777" w:rsidR="000E7CA4" w:rsidRDefault="000E7CA4" w:rsidP="00295D60"/>
                            <w:p w14:paraId="1EB023B6" w14:textId="77777777" w:rsidR="000E7CA4" w:rsidRPr="00077324" w:rsidRDefault="000E7CA4" w:rsidP="00295D60">
                              <w:pPr>
                                <w:pStyle w:val="BodyText"/>
                                <w:rPr>
                                  <w:sz w:val="22"/>
                                  <w:szCs w:val="22"/>
                                </w:rPr>
                              </w:pPr>
                              <w:r w:rsidRPr="00077324">
                                <w:rPr>
                                  <w:sz w:val="22"/>
                                  <w:szCs w:val="22"/>
                                </w:rPr>
                                <w:t>Actor A /</w:t>
                              </w:r>
                            </w:p>
                            <w:p w14:paraId="6656C5CC" w14:textId="77777777" w:rsidR="000E7CA4" w:rsidRPr="00077324" w:rsidRDefault="000E7CA4"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0E7CA4" w:rsidRPr="00077324" w:rsidRDefault="000E7CA4" w:rsidP="00295D60">
                              <w:pPr>
                                <w:pStyle w:val="BodyText"/>
                                <w:rPr>
                                  <w:sz w:val="22"/>
                                  <w:szCs w:val="22"/>
                                </w:rPr>
                              </w:pPr>
                              <w:r>
                                <w:rPr>
                                  <w:sz w:val="22"/>
                                  <w:szCs w:val="22"/>
                                </w:rPr>
                                <w:t>Share Content</w:t>
                              </w:r>
                            </w:p>
                            <w:p w14:paraId="627A17F3" w14:textId="77777777" w:rsidR="000E7CA4" w:rsidRDefault="000E7CA4" w:rsidP="00295D60"/>
                            <w:p w14:paraId="00F5B839" w14:textId="77777777" w:rsidR="000E7CA4" w:rsidRPr="00077324" w:rsidRDefault="000E7CA4"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0E7CA4" w:rsidRDefault="000E7CA4"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0E7CA4" w:rsidRDefault="000E7CA4" w:rsidP="00295D60">
                              <w:r>
                                <w:t xml:space="preserve">Generate </w:t>
                              </w:r>
                              <w:r w:rsidR="00C206DD">
                                <w:t>Active/Planned Medication Summary S</w:t>
                              </w:r>
                              <w:r>
                                <w:t xml:space="preserve">ection </w:t>
                              </w:r>
                            </w:p>
                            <w:p w14:paraId="7A2B8C98" w14:textId="77777777" w:rsidR="000E7CA4" w:rsidRDefault="000E7CA4"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C206DD" w:rsidRDefault="000E7CA4" w:rsidP="00C206DD">
                              <w:r>
                                <w:t xml:space="preserve">Render </w:t>
                              </w:r>
                              <w:r w:rsidR="00C206DD">
                                <w:t xml:space="preserve">Active/Planned Medication Summary Section </w:t>
                              </w:r>
                            </w:p>
                            <w:p w14:paraId="4D755515" w14:textId="0EDFEAEA" w:rsidR="000E7CA4" w:rsidRDefault="000E7CA4"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74"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">
                <v:shape id="_x0000_s1075" type="#_x0000_t75" style="position:absolute;width:58007;height:49898;visibility:visible;mso-wrap-style:square">
                  <v:fill o:detectmouseclick="t"/>
                  <v:path o:connecttype="none"/>
                </v:shape>
                <v:shape id="Text Box 206" o:spid="_x0000_s1076"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0E7CA4" w:rsidRPr="00A67ED5" w:rsidRDefault="000E7CA4"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0E7CA4" w:rsidRPr="00A67ED5" w:rsidRDefault="000E7CA4" w:rsidP="00295D60">
                        <w:pPr>
                          <w:pStyle w:val="BodyText"/>
                          <w:rPr>
                            <w:sz w:val="22"/>
                            <w:szCs w:val="22"/>
                            <w:lang w:val="pt-BR"/>
                          </w:rPr>
                        </w:pPr>
                        <w:r w:rsidRPr="00A67ED5">
                          <w:rPr>
                            <w:sz w:val="22"/>
                            <w:szCs w:val="22"/>
                            <w:lang w:val="pt-BR"/>
                          </w:rPr>
                          <w:t>Actor E</w:t>
                        </w:r>
                      </w:p>
                      <w:p w14:paraId="7C23A727" w14:textId="77777777" w:rsidR="000E7CA4" w:rsidRPr="00A67ED5" w:rsidRDefault="000E7CA4" w:rsidP="00295D60">
                        <w:pPr>
                          <w:rPr>
                            <w:lang w:val="pt-BR"/>
                          </w:rPr>
                        </w:pPr>
                      </w:p>
                      <w:p w14:paraId="7ED081DE" w14:textId="77777777" w:rsidR="000E7CA4" w:rsidRPr="00A67ED5" w:rsidRDefault="000E7CA4" w:rsidP="00295D60">
                        <w:pPr>
                          <w:pStyle w:val="BodyText"/>
                          <w:rPr>
                            <w:sz w:val="22"/>
                            <w:szCs w:val="22"/>
                            <w:lang w:val="pt-BR"/>
                          </w:rPr>
                        </w:pPr>
                        <w:r w:rsidRPr="00A67ED5">
                          <w:rPr>
                            <w:sz w:val="22"/>
                            <w:szCs w:val="22"/>
                            <w:lang w:val="pt-BR"/>
                          </w:rPr>
                          <w:t>Actor D/</w:t>
                        </w:r>
                      </w:p>
                      <w:p w14:paraId="201327D9" w14:textId="77777777" w:rsidR="000E7CA4" w:rsidRPr="00A67ED5" w:rsidRDefault="000E7CA4" w:rsidP="00295D60">
                        <w:pPr>
                          <w:pStyle w:val="BodyText"/>
                          <w:rPr>
                            <w:sz w:val="22"/>
                            <w:szCs w:val="22"/>
                            <w:lang w:val="pt-BR"/>
                          </w:rPr>
                        </w:pPr>
                        <w:r w:rsidRPr="00A67ED5">
                          <w:rPr>
                            <w:sz w:val="22"/>
                            <w:szCs w:val="22"/>
                            <w:lang w:val="pt-BR"/>
                          </w:rPr>
                          <w:t>Actor E</w:t>
                        </w:r>
                      </w:p>
                    </w:txbxContent>
                  </v:textbox>
                </v:shape>
                <v:line id="Line 207" o:spid="_x0000_s1077"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78"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0E7CA4" w:rsidRPr="00077324" w:rsidRDefault="000E7CA4" w:rsidP="00295D60">
                        <w:pPr>
                          <w:pStyle w:val="BodyText"/>
                          <w:rPr>
                            <w:sz w:val="22"/>
                            <w:szCs w:val="22"/>
                          </w:rPr>
                        </w:pPr>
                        <w:r>
                          <w:rPr>
                            <w:sz w:val="22"/>
                            <w:szCs w:val="22"/>
                          </w:rPr>
                          <w:t>Cardiologist</w:t>
                        </w:r>
                        <w:r>
                          <w:rPr>
                            <w:sz w:val="22"/>
                            <w:szCs w:val="22"/>
                          </w:rPr>
                          <w:br/>
                          <w:t>(Content Consumer)</w:t>
                        </w:r>
                      </w:p>
                      <w:p w14:paraId="7DCCAEF7" w14:textId="77777777" w:rsidR="000E7CA4" w:rsidRPr="00077324" w:rsidRDefault="000E7CA4" w:rsidP="00295D60">
                        <w:pPr>
                          <w:pStyle w:val="BodyText"/>
                          <w:rPr>
                            <w:sz w:val="22"/>
                            <w:szCs w:val="22"/>
                          </w:rPr>
                        </w:pPr>
                        <w:r w:rsidRPr="00077324">
                          <w:rPr>
                            <w:sz w:val="22"/>
                            <w:szCs w:val="22"/>
                          </w:rPr>
                          <w:t>Actor B</w:t>
                        </w:r>
                      </w:p>
                      <w:p w14:paraId="30614566" w14:textId="77777777" w:rsidR="000E7CA4" w:rsidRDefault="000E7CA4" w:rsidP="00295D60"/>
                      <w:p w14:paraId="1EB023B6" w14:textId="77777777" w:rsidR="000E7CA4" w:rsidRPr="00077324" w:rsidRDefault="000E7CA4" w:rsidP="00295D60">
                        <w:pPr>
                          <w:pStyle w:val="BodyText"/>
                          <w:rPr>
                            <w:sz w:val="22"/>
                            <w:szCs w:val="22"/>
                          </w:rPr>
                        </w:pPr>
                        <w:r w:rsidRPr="00077324">
                          <w:rPr>
                            <w:sz w:val="22"/>
                            <w:szCs w:val="22"/>
                          </w:rPr>
                          <w:t>Actor A /</w:t>
                        </w:r>
                      </w:p>
                      <w:p w14:paraId="6656C5CC" w14:textId="77777777" w:rsidR="000E7CA4" w:rsidRPr="00077324" w:rsidRDefault="000E7CA4" w:rsidP="00295D60">
                        <w:pPr>
                          <w:pStyle w:val="BodyText"/>
                          <w:rPr>
                            <w:sz w:val="22"/>
                            <w:szCs w:val="22"/>
                          </w:rPr>
                        </w:pPr>
                        <w:r w:rsidRPr="00077324">
                          <w:rPr>
                            <w:sz w:val="22"/>
                            <w:szCs w:val="22"/>
                          </w:rPr>
                          <w:t>Actor B</w:t>
                        </w:r>
                      </w:p>
                    </w:txbxContent>
                  </v:textbox>
                </v:shape>
                <v:line id="Line 209" o:spid="_x0000_s1079"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0"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1"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0E7CA4" w:rsidRPr="00077324" w:rsidRDefault="000E7CA4" w:rsidP="00295D60">
                        <w:pPr>
                          <w:pStyle w:val="BodyText"/>
                          <w:rPr>
                            <w:sz w:val="22"/>
                            <w:szCs w:val="22"/>
                          </w:rPr>
                        </w:pPr>
                        <w:r>
                          <w:rPr>
                            <w:sz w:val="22"/>
                            <w:szCs w:val="22"/>
                          </w:rPr>
                          <w:t>Share Content</w:t>
                        </w:r>
                      </w:p>
                      <w:p w14:paraId="627A17F3" w14:textId="77777777" w:rsidR="000E7CA4" w:rsidRDefault="000E7CA4" w:rsidP="00295D60"/>
                      <w:p w14:paraId="00F5B839" w14:textId="77777777" w:rsidR="000E7CA4" w:rsidRPr="00077324" w:rsidRDefault="000E7CA4" w:rsidP="00295D60">
                        <w:pPr>
                          <w:pStyle w:val="BodyText"/>
                          <w:rPr>
                            <w:sz w:val="22"/>
                            <w:szCs w:val="22"/>
                          </w:rPr>
                        </w:pPr>
                        <w:r w:rsidRPr="00077324">
                          <w:rPr>
                            <w:sz w:val="22"/>
                            <w:szCs w:val="22"/>
                          </w:rPr>
                          <w:t>Transaction-A [A]</w:t>
                        </w:r>
                      </w:p>
                    </w:txbxContent>
                  </v:textbox>
                </v:shape>
                <v:line id="Line 212" o:spid="_x0000_s1082"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83"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84"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85"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0E7CA4" w:rsidRDefault="000E7CA4" w:rsidP="00295D60">
                        <w:r>
                          <w:t>Check for needed information</w:t>
                        </w:r>
                      </w:p>
                    </w:txbxContent>
                  </v:textbox>
                </v:shape>
                <v:shape id="Freeform 216" o:spid="_x0000_s1086"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87"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0E7CA4" w:rsidRDefault="000E7CA4" w:rsidP="00295D60">
                        <w:r>
                          <w:t xml:space="preserve">Generate </w:t>
                        </w:r>
                        <w:r w:rsidR="00C206DD">
                          <w:t>Active/Planned Medication Summary S</w:t>
                        </w:r>
                        <w:r>
                          <w:t xml:space="preserve">ection </w:t>
                        </w:r>
                      </w:p>
                      <w:p w14:paraId="7A2B8C98" w14:textId="77777777" w:rsidR="000E7CA4" w:rsidRDefault="000E7CA4" w:rsidP="00295D60"/>
                    </w:txbxContent>
                  </v:textbox>
                </v:shape>
                <v:shape id="Freeform 218" o:spid="_x0000_s1088"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89"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C206DD" w:rsidRDefault="000E7CA4" w:rsidP="00C206DD">
                        <w:r>
                          <w:t xml:space="preserve">Render </w:t>
                        </w:r>
                        <w:r w:rsidR="00C206DD">
                          <w:t xml:space="preserve">Active/Planned Medication Summary Section </w:t>
                        </w:r>
                      </w:p>
                      <w:p w14:paraId="4D755515" w14:textId="0EDFEAEA" w:rsidR="000E7CA4" w:rsidRDefault="000E7CA4"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95"/>
      <w:bookmarkEnd w:id="96"/>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97" w:name="_Toc345074662"/>
      <w:bookmarkStart w:id="98"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97"/>
      <w:bookmarkEnd w:id="98"/>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99" w:name="_Toc345074663"/>
      <w:bookmarkStart w:id="100"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99"/>
      <w:bookmarkEnd w:id="100"/>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0E7CA4" w:rsidRPr="00A67ED5" w:rsidRDefault="000E7CA4"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0E7CA4" w:rsidRPr="00A67ED5" w:rsidRDefault="000E7CA4" w:rsidP="00B9490C">
                              <w:pPr>
                                <w:pStyle w:val="BodyText"/>
                                <w:rPr>
                                  <w:sz w:val="22"/>
                                  <w:szCs w:val="22"/>
                                  <w:lang w:val="pt-BR"/>
                                </w:rPr>
                              </w:pPr>
                              <w:r w:rsidRPr="00A67ED5">
                                <w:rPr>
                                  <w:sz w:val="22"/>
                                  <w:szCs w:val="22"/>
                                  <w:lang w:val="pt-BR"/>
                                </w:rPr>
                                <w:t>Actor E</w:t>
                              </w:r>
                            </w:p>
                            <w:p w14:paraId="41A17A7C" w14:textId="77777777" w:rsidR="000E7CA4" w:rsidRPr="00A67ED5" w:rsidRDefault="000E7CA4" w:rsidP="00B9490C">
                              <w:pPr>
                                <w:rPr>
                                  <w:lang w:val="pt-BR"/>
                                </w:rPr>
                              </w:pPr>
                            </w:p>
                            <w:p w14:paraId="6AE4CEBF" w14:textId="77777777" w:rsidR="000E7CA4" w:rsidRPr="00A67ED5" w:rsidRDefault="000E7CA4" w:rsidP="00B9490C">
                              <w:pPr>
                                <w:pStyle w:val="BodyText"/>
                                <w:rPr>
                                  <w:sz w:val="22"/>
                                  <w:szCs w:val="22"/>
                                  <w:lang w:val="pt-BR"/>
                                </w:rPr>
                              </w:pPr>
                              <w:r w:rsidRPr="00A67ED5">
                                <w:rPr>
                                  <w:sz w:val="22"/>
                                  <w:szCs w:val="22"/>
                                  <w:lang w:val="pt-BR"/>
                                </w:rPr>
                                <w:t>Actor D/</w:t>
                              </w:r>
                            </w:p>
                            <w:p w14:paraId="66DC5E36" w14:textId="77777777" w:rsidR="000E7CA4" w:rsidRPr="00A67ED5" w:rsidRDefault="000E7CA4"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0E7CA4" w:rsidRPr="00077324" w:rsidRDefault="000E7CA4" w:rsidP="00B9490C">
                              <w:pPr>
                                <w:pStyle w:val="BodyText"/>
                                <w:rPr>
                                  <w:sz w:val="22"/>
                                  <w:szCs w:val="22"/>
                                </w:rPr>
                              </w:pPr>
                              <w:r>
                                <w:rPr>
                                  <w:sz w:val="22"/>
                                  <w:szCs w:val="22"/>
                                </w:rPr>
                                <w:t>Acute Care Provider</w:t>
                              </w:r>
                              <w:r>
                                <w:rPr>
                                  <w:sz w:val="22"/>
                                  <w:szCs w:val="22"/>
                                </w:rPr>
                                <w:br/>
                                <w:t>(Content Creator)</w:t>
                              </w:r>
                            </w:p>
                            <w:p w14:paraId="24982D6B" w14:textId="77777777" w:rsidR="000E7CA4" w:rsidRPr="00077324" w:rsidRDefault="000E7CA4" w:rsidP="00B9490C">
                              <w:pPr>
                                <w:pStyle w:val="BodyText"/>
                                <w:rPr>
                                  <w:sz w:val="22"/>
                                  <w:szCs w:val="22"/>
                                </w:rPr>
                              </w:pPr>
                              <w:r w:rsidRPr="00077324">
                                <w:rPr>
                                  <w:sz w:val="22"/>
                                  <w:szCs w:val="22"/>
                                </w:rPr>
                                <w:t>Actor B</w:t>
                              </w:r>
                            </w:p>
                            <w:p w14:paraId="7D132A2C" w14:textId="77777777" w:rsidR="000E7CA4" w:rsidRDefault="000E7CA4" w:rsidP="00B9490C"/>
                            <w:p w14:paraId="6345E50D" w14:textId="77777777" w:rsidR="000E7CA4" w:rsidRPr="00077324" w:rsidRDefault="000E7CA4" w:rsidP="00B9490C">
                              <w:pPr>
                                <w:pStyle w:val="BodyText"/>
                                <w:rPr>
                                  <w:sz w:val="22"/>
                                  <w:szCs w:val="22"/>
                                </w:rPr>
                              </w:pPr>
                              <w:r w:rsidRPr="00077324">
                                <w:rPr>
                                  <w:sz w:val="22"/>
                                  <w:szCs w:val="22"/>
                                </w:rPr>
                                <w:t>Actor A /</w:t>
                              </w:r>
                            </w:p>
                            <w:p w14:paraId="0B71025C" w14:textId="77777777" w:rsidR="000E7CA4" w:rsidRPr="00077324" w:rsidRDefault="000E7CA4"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0E7CA4" w:rsidRPr="00077324" w:rsidRDefault="000E7CA4" w:rsidP="00B9490C">
                              <w:pPr>
                                <w:pStyle w:val="BodyText"/>
                                <w:rPr>
                                  <w:sz w:val="22"/>
                                  <w:szCs w:val="22"/>
                                </w:rPr>
                              </w:pPr>
                              <w:r>
                                <w:rPr>
                                  <w:sz w:val="22"/>
                                  <w:szCs w:val="22"/>
                                </w:rPr>
                                <w:t>Share Content</w:t>
                              </w:r>
                            </w:p>
                            <w:p w14:paraId="4CC96BF0" w14:textId="77777777" w:rsidR="000E7CA4" w:rsidRDefault="000E7CA4" w:rsidP="00B9490C"/>
                            <w:p w14:paraId="663EBC63" w14:textId="77777777" w:rsidR="000E7CA4" w:rsidRPr="00077324" w:rsidRDefault="000E7CA4"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0E7CA4" w:rsidRDefault="000E7CA4"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0E7CA4" w:rsidRDefault="000E7CA4" w:rsidP="00B9490C">
                              <w:r>
                                <w:t xml:space="preserve">Include </w:t>
                              </w:r>
                              <w:r w:rsidR="00436054">
                                <w:t>Document Summary Section</w:t>
                              </w:r>
                              <w:r>
                                <w:t xml:space="preserve"> </w:t>
                              </w:r>
                            </w:p>
                            <w:p w14:paraId="58E0D531" w14:textId="77777777" w:rsidR="000E7CA4" w:rsidRDefault="000E7CA4"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0E7CA4" w:rsidRDefault="000E7CA4"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0"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">
                <v:shape id="_x0000_s1091" type="#_x0000_t75" style="position:absolute;width:58007;height:49898;visibility:visible;mso-wrap-style:square">
                  <v:fill o:detectmouseclick="t"/>
                  <v:path o:connecttype="none"/>
                </v:shape>
                <v:shape id="Text Box 206" o:spid="_x0000_s1092"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0E7CA4" w:rsidRPr="00A67ED5" w:rsidRDefault="000E7CA4"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0E7CA4" w:rsidRPr="00A67ED5" w:rsidRDefault="000E7CA4" w:rsidP="00B9490C">
                        <w:pPr>
                          <w:pStyle w:val="BodyText"/>
                          <w:rPr>
                            <w:sz w:val="22"/>
                            <w:szCs w:val="22"/>
                            <w:lang w:val="pt-BR"/>
                          </w:rPr>
                        </w:pPr>
                        <w:r w:rsidRPr="00A67ED5">
                          <w:rPr>
                            <w:sz w:val="22"/>
                            <w:szCs w:val="22"/>
                            <w:lang w:val="pt-BR"/>
                          </w:rPr>
                          <w:t>Actor E</w:t>
                        </w:r>
                      </w:p>
                      <w:p w14:paraId="41A17A7C" w14:textId="77777777" w:rsidR="000E7CA4" w:rsidRPr="00A67ED5" w:rsidRDefault="000E7CA4" w:rsidP="00B9490C">
                        <w:pPr>
                          <w:rPr>
                            <w:lang w:val="pt-BR"/>
                          </w:rPr>
                        </w:pPr>
                      </w:p>
                      <w:p w14:paraId="6AE4CEBF" w14:textId="77777777" w:rsidR="000E7CA4" w:rsidRPr="00A67ED5" w:rsidRDefault="000E7CA4" w:rsidP="00B9490C">
                        <w:pPr>
                          <w:pStyle w:val="BodyText"/>
                          <w:rPr>
                            <w:sz w:val="22"/>
                            <w:szCs w:val="22"/>
                            <w:lang w:val="pt-BR"/>
                          </w:rPr>
                        </w:pPr>
                        <w:r w:rsidRPr="00A67ED5">
                          <w:rPr>
                            <w:sz w:val="22"/>
                            <w:szCs w:val="22"/>
                            <w:lang w:val="pt-BR"/>
                          </w:rPr>
                          <w:t>Actor D/</w:t>
                        </w:r>
                      </w:p>
                      <w:p w14:paraId="66DC5E36" w14:textId="77777777" w:rsidR="000E7CA4" w:rsidRPr="00A67ED5" w:rsidRDefault="000E7CA4" w:rsidP="00B9490C">
                        <w:pPr>
                          <w:pStyle w:val="BodyText"/>
                          <w:rPr>
                            <w:sz w:val="22"/>
                            <w:szCs w:val="22"/>
                            <w:lang w:val="pt-BR"/>
                          </w:rPr>
                        </w:pPr>
                        <w:r w:rsidRPr="00A67ED5">
                          <w:rPr>
                            <w:sz w:val="22"/>
                            <w:szCs w:val="22"/>
                            <w:lang w:val="pt-BR"/>
                          </w:rPr>
                          <w:t>Actor E</w:t>
                        </w:r>
                      </w:p>
                    </w:txbxContent>
                  </v:textbox>
                </v:shape>
                <v:line id="Line 207" o:spid="_x0000_s1093"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094"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0E7CA4" w:rsidRPr="00077324" w:rsidRDefault="000E7CA4" w:rsidP="00B9490C">
                        <w:pPr>
                          <w:pStyle w:val="BodyText"/>
                          <w:rPr>
                            <w:sz w:val="22"/>
                            <w:szCs w:val="22"/>
                          </w:rPr>
                        </w:pPr>
                        <w:r>
                          <w:rPr>
                            <w:sz w:val="22"/>
                            <w:szCs w:val="22"/>
                          </w:rPr>
                          <w:t>Acute Care Provider</w:t>
                        </w:r>
                        <w:r>
                          <w:rPr>
                            <w:sz w:val="22"/>
                            <w:szCs w:val="22"/>
                          </w:rPr>
                          <w:br/>
                          <w:t>(Content Creator)</w:t>
                        </w:r>
                      </w:p>
                      <w:p w14:paraId="24982D6B" w14:textId="77777777" w:rsidR="000E7CA4" w:rsidRPr="00077324" w:rsidRDefault="000E7CA4" w:rsidP="00B9490C">
                        <w:pPr>
                          <w:pStyle w:val="BodyText"/>
                          <w:rPr>
                            <w:sz w:val="22"/>
                            <w:szCs w:val="22"/>
                          </w:rPr>
                        </w:pPr>
                        <w:r w:rsidRPr="00077324">
                          <w:rPr>
                            <w:sz w:val="22"/>
                            <w:szCs w:val="22"/>
                          </w:rPr>
                          <w:t>Actor B</w:t>
                        </w:r>
                      </w:p>
                      <w:p w14:paraId="7D132A2C" w14:textId="77777777" w:rsidR="000E7CA4" w:rsidRDefault="000E7CA4" w:rsidP="00B9490C"/>
                      <w:p w14:paraId="6345E50D" w14:textId="77777777" w:rsidR="000E7CA4" w:rsidRPr="00077324" w:rsidRDefault="000E7CA4" w:rsidP="00B9490C">
                        <w:pPr>
                          <w:pStyle w:val="BodyText"/>
                          <w:rPr>
                            <w:sz w:val="22"/>
                            <w:szCs w:val="22"/>
                          </w:rPr>
                        </w:pPr>
                        <w:r w:rsidRPr="00077324">
                          <w:rPr>
                            <w:sz w:val="22"/>
                            <w:szCs w:val="22"/>
                          </w:rPr>
                          <w:t>Actor A /</w:t>
                        </w:r>
                      </w:p>
                      <w:p w14:paraId="0B71025C" w14:textId="77777777" w:rsidR="000E7CA4" w:rsidRPr="00077324" w:rsidRDefault="000E7CA4" w:rsidP="00B9490C">
                        <w:pPr>
                          <w:pStyle w:val="BodyText"/>
                          <w:rPr>
                            <w:sz w:val="22"/>
                            <w:szCs w:val="22"/>
                          </w:rPr>
                        </w:pPr>
                        <w:r w:rsidRPr="00077324">
                          <w:rPr>
                            <w:sz w:val="22"/>
                            <w:szCs w:val="22"/>
                          </w:rPr>
                          <w:t>Actor B</w:t>
                        </w:r>
                      </w:p>
                    </w:txbxContent>
                  </v:textbox>
                </v:shape>
                <v:line id="Line 209" o:spid="_x0000_s1095"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096"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097"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0E7CA4" w:rsidRPr="00077324" w:rsidRDefault="000E7CA4" w:rsidP="00B9490C">
                        <w:pPr>
                          <w:pStyle w:val="BodyText"/>
                          <w:rPr>
                            <w:sz w:val="22"/>
                            <w:szCs w:val="22"/>
                          </w:rPr>
                        </w:pPr>
                        <w:r>
                          <w:rPr>
                            <w:sz w:val="22"/>
                            <w:szCs w:val="22"/>
                          </w:rPr>
                          <w:t>Share Content</w:t>
                        </w:r>
                      </w:p>
                      <w:p w14:paraId="4CC96BF0" w14:textId="77777777" w:rsidR="000E7CA4" w:rsidRDefault="000E7CA4" w:rsidP="00B9490C"/>
                      <w:p w14:paraId="663EBC63" w14:textId="77777777" w:rsidR="000E7CA4" w:rsidRPr="00077324" w:rsidRDefault="000E7CA4" w:rsidP="00B9490C">
                        <w:pPr>
                          <w:pStyle w:val="BodyText"/>
                          <w:rPr>
                            <w:sz w:val="22"/>
                            <w:szCs w:val="22"/>
                          </w:rPr>
                        </w:pPr>
                        <w:r w:rsidRPr="00077324">
                          <w:rPr>
                            <w:sz w:val="22"/>
                            <w:szCs w:val="22"/>
                          </w:rPr>
                          <w:t>Transaction-A [A]</w:t>
                        </w:r>
                      </w:p>
                    </w:txbxContent>
                  </v:textbox>
                </v:shape>
                <v:line id="Line 212" o:spid="_x0000_s1098"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099"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0"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1"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0E7CA4" w:rsidRDefault="000E7CA4" w:rsidP="00B9490C">
                        <w:r>
                          <w:t>Create CDA document</w:t>
                        </w:r>
                      </w:p>
                    </w:txbxContent>
                  </v:textbox>
                </v:shape>
                <v:shape id="Freeform 216" o:spid="_x0000_s1102"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03"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0E7CA4" w:rsidRDefault="000E7CA4" w:rsidP="00B9490C">
                        <w:r>
                          <w:t xml:space="preserve">Include </w:t>
                        </w:r>
                        <w:r w:rsidR="00436054">
                          <w:t>Document Summary Section</w:t>
                        </w:r>
                        <w:r>
                          <w:t xml:space="preserve"> </w:t>
                        </w:r>
                      </w:p>
                      <w:p w14:paraId="58E0D531" w14:textId="77777777" w:rsidR="000E7CA4" w:rsidRDefault="000E7CA4" w:rsidP="00B9490C"/>
                    </w:txbxContent>
                  </v:textbox>
                </v:shape>
                <v:shape id="Freeform 218" o:spid="_x0000_s1104"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05"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0E7CA4" w:rsidRDefault="000E7CA4"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0E7CA4" w:rsidRPr="00A67ED5" w:rsidRDefault="000E7CA4"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0E7CA4" w:rsidRPr="00A67ED5" w:rsidRDefault="000E7CA4" w:rsidP="00F6224D">
                              <w:pPr>
                                <w:pStyle w:val="BodyText"/>
                                <w:rPr>
                                  <w:sz w:val="22"/>
                                  <w:szCs w:val="22"/>
                                  <w:lang w:val="pt-BR"/>
                                </w:rPr>
                              </w:pPr>
                              <w:r w:rsidRPr="00A67ED5">
                                <w:rPr>
                                  <w:sz w:val="22"/>
                                  <w:szCs w:val="22"/>
                                  <w:lang w:val="pt-BR"/>
                                </w:rPr>
                                <w:t>Actor E</w:t>
                              </w:r>
                            </w:p>
                            <w:p w14:paraId="68716CD7" w14:textId="77777777" w:rsidR="000E7CA4" w:rsidRPr="00A67ED5" w:rsidRDefault="000E7CA4" w:rsidP="00F6224D">
                              <w:pPr>
                                <w:rPr>
                                  <w:lang w:val="pt-BR"/>
                                </w:rPr>
                              </w:pPr>
                            </w:p>
                            <w:p w14:paraId="62695C41" w14:textId="77777777" w:rsidR="000E7CA4" w:rsidRPr="00A67ED5" w:rsidRDefault="000E7CA4" w:rsidP="00F6224D">
                              <w:pPr>
                                <w:pStyle w:val="BodyText"/>
                                <w:rPr>
                                  <w:sz w:val="22"/>
                                  <w:szCs w:val="22"/>
                                  <w:lang w:val="pt-BR"/>
                                </w:rPr>
                              </w:pPr>
                              <w:r w:rsidRPr="00A67ED5">
                                <w:rPr>
                                  <w:sz w:val="22"/>
                                  <w:szCs w:val="22"/>
                                  <w:lang w:val="pt-BR"/>
                                </w:rPr>
                                <w:t>Actor D/</w:t>
                              </w:r>
                            </w:p>
                            <w:p w14:paraId="7F0515E2" w14:textId="77777777" w:rsidR="000E7CA4" w:rsidRPr="00A67ED5" w:rsidRDefault="000E7CA4"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0E7CA4" w:rsidRPr="00077324" w:rsidRDefault="000E7CA4" w:rsidP="00F6224D">
                              <w:pPr>
                                <w:pStyle w:val="BodyText"/>
                                <w:rPr>
                                  <w:sz w:val="22"/>
                                  <w:szCs w:val="22"/>
                                </w:rPr>
                              </w:pPr>
                              <w:r>
                                <w:rPr>
                                  <w:sz w:val="22"/>
                                  <w:szCs w:val="22"/>
                                </w:rPr>
                                <w:t>Consulting Provider</w:t>
                              </w:r>
                              <w:r>
                                <w:rPr>
                                  <w:sz w:val="22"/>
                                  <w:szCs w:val="22"/>
                                </w:rPr>
                                <w:br/>
                                <w:t>(Content Creator)</w:t>
                              </w:r>
                            </w:p>
                            <w:p w14:paraId="1386A80F" w14:textId="77777777" w:rsidR="000E7CA4" w:rsidRPr="00077324" w:rsidRDefault="000E7CA4" w:rsidP="00F6224D">
                              <w:pPr>
                                <w:pStyle w:val="BodyText"/>
                                <w:rPr>
                                  <w:sz w:val="22"/>
                                  <w:szCs w:val="22"/>
                                </w:rPr>
                              </w:pPr>
                              <w:r w:rsidRPr="00077324">
                                <w:rPr>
                                  <w:sz w:val="22"/>
                                  <w:szCs w:val="22"/>
                                </w:rPr>
                                <w:t>Actor B</w:t>
                              </w:r>
                            </w:p>
                            <w:p w14:paraId="2FE9FEC0" w14:textId="77777777" w:rsidR="000E7CA4" w:rsidRDefault="000E7CA4" w:rsidP="00F6224D"/>
                            <w:p w14:paraId="3EDECCAD" w14:textId="77777777" w:rsidR="000E7CA4" w:rsidRPr="00077324" w:rsidRDefault="000E7CA4" w:rsidP="00F6224D">
                              <w:pPr>
                                <w:pStyle w:val="BodyText"/>
                                <w:rPr>
                                  <w:sz w:val="22"/>
                                  <w:szCs w:val="22"/>
                                </w:rPr>
                              </w:pPr>
                              <w:r w:rsidRPr="00077324">
                                <w:rPr>
                                  <w:sz w:val="22"/>
                                  <w:szCs w:val="22"/>
                                </w:rPr>
                                <w:t>Actor A /</w:t>
                              </w:r>
                            </w:p>
                            <w:p w14:paraId="045EDE88" w14:textId="77777777" w:rsidR="000E7CA4" w:rsidRPr="00077324" w:rsidRDefault="000E7CA4"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0E7CA4" w:rsidRPr="00077324" w:rsidRDefault="000E7CA4" w:rsidP="00F6224D">
                              <w:pPr>
                                <w:pStyle w:val="BodyText"/>
                                <w:rPr>
                                  <w:sz w:val="22"/>
                                  <w:szCs w:val="22"/>
                                </w:rPr>
                              </w:pPr>
                              <w:r>
                                <w:rPr>
                                  <w:sz w:val="22"/>
                                  <w:szCs w:val="22"/>
                                </w:rPr>
                                <w:t>Share Content</w:t>
                              </w:r>
                            </w:p>
                            <w:p w14:paraId="7ABB1431" w14:textId="77777777" w:rsidR="000E7CA4" w:rsidRDefault="000E7CA4" w:rsidP="00F6224D"/>
                            <w:p w14:paraId="760290D6" w14:textId="77777777" w:rsidR="000E7CA4" w:rsidRPr="00077324" w:rsidRDefault="000E7CA4"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0E7CA4" w:rsidRDefault="000E7CA4"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0E7CA4" w:rsidRDefault="000E7CA4" w:rsidP="00F6224D">
                              <w:r>
                                <w:t>Include Note</w:t>
                              </w:r>
                              <w:r w:rsidR="00740FE0">
                                <w:t>s</w:t>
                              </w:r>
                              <w:r>
                                <w:t xml:space="preserve"> Section </w:t>
                              </w:r>
                            </w:p>
                            <w:p w14:paraId="4013150F" w14:textId="77777777" w:rsidR="000E7CA4" w:rsidRDefault="000E7CA4"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0E7CA4" w:rsidRDefault="000E7CA4"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06"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">
                <v:shape id="_x0000_s1107" type="#_x0000_t75" style="position:absolute;width:58007;height:49898;visibility:visible;mso-wrap-style:square">
                  <v:fill o:detectmouseclick="t"/>
                  <v:path o:connecttype="none"/>
                </v:shape>
                <v:shape id="Text Box 206" o:spid="_x0000_s1108"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0E7CA4" w:rsidRPr="00A67ED5" w:rsidRDefault="000E7CA4"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0E7CA4" w:rsidRPr="00A67ED5" w:rsidRDefault="000E7CA4" w:rsidP="00F6224D">
                        <w:pPr>
                          <w:pStyle w:val="BodyText"/>
                          <w:rPr>
                            <w:sz w:val="22"/>
                            <w:szCs w:val="22"/>
                            <w:lang w:val="pt-BR"/>
                          </w:rPr>
                        </w:pPr>
                        <w:r w:rsidRPr="00A67ED5">
                          <w:rPr>
                            <w:sz w:val="22"/>
                            <w:szCs w:val="22"/>
                            <w:lang w:val="pt-BR"/>
                          </w:rPr>
                          <w:t>Actor E</w:t>
                        </w:r>
                      </w:p>
                      <w:p w14:paraId="68716CD7" w14:textId="77777777" w:rsidR="000E7CA4" w:rsidRPr="00A67ED5" w:rsidRDefault="000E7CA4" w:rsidP="00F6224D">
                        <w:pPr>
                          <w:rPr>
                            <w:lang w:val="pt-BR"/>
                          </w:rPr>
                        </w:pPr>
                      </w:p>
                      <w:p w14:paraId="62695C41" w14:textId="77777777" w:rsidR="000E7CA4" w:rsidRPr="00A67ED5" w:rsidRDefault="000E7CA4" w:rsidP="00F6224D">
                        <w:pPr>
                          <w:pStyle w:val="BodyText"/>
                          <w:rPr>
                            <w:sz w:val="22"/>
                            <w:szCs w:val="22"/>
                            <w:lang w:val="pt-BR"/>
                          </w:rPr>
                        </w:pPr>
                        <w:r w:rsidRPr="00A67ED5">
                          <w:rPr>
                            <w:sz w:val="22"/>
                            <w:szCs w:val="22"/>
                            <w:lang w:val="pt-BR"/>
                          </w:rPr>
                          <w:t>Actor D/</w:t>
                        </w:r>
                      </w:p>
                      <w:p w14:paraId="7F0515E2" w14:textId="77777777" w:rsidR="000E7CA4" w:rsidRPr="00A67ED5" w:rsidRDefault="000E7CA4" w:rsidP="00F6224D">
                        <w:pPr>
                          <w:pStyle w:val="BodyText"/>
                          <w:rPr>
                            <w:sz w:val="22"/>
                            <w:szCs w:val="22"/>
                            <w:lang w:val="pt-BR"/>
                          </w:rPr>
                        </w:pPr>
                        <w:r w:rsidRPr="00A67ED5">
                          <w:rPr>
                            <w:sz w:val="22"/>
                            <w:szCs w:val="22"/>
                            <w:lang w:val="pt-BR"/>
                          </w:rPr>
                          <w:t>Actor E</w:t>
                        </w:r>
                      </w:p>
                    </w:txbxContent>
                  </v:textbox>
                </v:shape>
                <v:line id="Line 207" o:spid="_x0000_s1109"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0"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0E7CA4" w:rsidRPr="00077324" w:rsidRDefault="000E7CA4" w:rsidP="00F6224D">
                        <w:pPr>
                          <w:pStyle w:val="BodyText"/>
                          <w:rPr>
                            <w:sz w:val="22"/>
                            <w:szCs w:val="22"/>
                          </w:rPr>
                        </w:pPr>
                        <w:r>
                          <w:rPr>
                            <w:sz w:val="22"/>
                            <w:szCs w:val="22"/>
                          </w:rPr>
                          <w:t>Consulting Provider</w:t>
                        </w:r>
                        <w:r>
                          <w:rPr>
                            <w:sz w:val="22"/>
                            <w:szCs w:val="22"/>
                          </w:rPr>
                          <w:br/>
                          <w:t>(Content Creator)</w:t>
                        </w:r>
                      </w:p>
                      <w:p w14:paraId="1386A80F" w14:textId="77777777" w:rsidR="000E7CA4" w:rsidRPr="00077324" w:rsidRDefault="000E7CA4" w:rsidP="00F6224D">
                        <w:pPr>
                          <w:pStyle w:val="BodyText"/>
                          <w:rPr>
                            <w:sz w:val="22"/>
                            <w:szCs w:val="22"/>
                          </w:rPr>
                        </w:pPr>
                        <w:r w:rsidRPr="00077324">
                          <w:rPr>
                            <w:sz w:val="22"/>
                            <w:szCs w:val="22"/>
                          </w:rPr>
                          <w:t>Actor B</w:t>
                        </w:r>
                      </w:p>
                      <w:p w14:paraId="2FE9FEC0" w14:textId="77777777" w:rsidR="000E7CA4" w:rsidRDefault="000E7CA4" w:rsidP="00F6224D"/>
                      <w:p w14:paraId="3EDECCAD" w14:textId="77777777" w:rsidR="000E7CA4" w:rsidRPr="00077324" w:rsidRDefault="000E7CA4" w:rsidP="00F6224D">
                        <w:pPr>
                          <w:pStyle w:val="BodyText"/>
                          <w:rPr>
                            <w:sz w:val="22"/>
                            <w:szCs w:val="22"/>
                          </w:rPr>
                        </w:pPr>
                        <w:r w:rsidRPr="00077324">
                          <w:rPr>
                            <w:sz w:val="22"/>
                            <w:szCs w:val="22"/>
                          </w:rPr>
                          <w:t>Actor A /</w:t>
                        </w:r>
                      </w:p>
                      <w:p w14:paraId="045EDE88" w14:textId="77777777" w:rsidR="000E7CA4" w:rsidRPr="00077324" w:rsidRDefault="000E7CA4" w:rsidP="00F6224D">
                        <w:pPr>
                          <w:pStyle w:val="BodyText"/>
                          <w:rPr>
                            <w:sz w:val="22"/>
                            <w:szCs w:val="22"/>
                          </w:rPr>
                        </w:pPr>
                        <w:r w:rsidRPr="00077324">
                          <w:rPr>
                            <w:sz w:val="22"/>
                            <w:szCs w:val="22"/>
                          </w:rPr>
                          <w:t>Actor B</w:t>
                        </w:r>
                      </w:p>
                    </w:txbxContent>
                  </v:textbox>
                </v:shape>
                <v:line id="Line 209" o:spid="_x0000_s1111"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2"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13"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0E7CA4" w:rsidRPr="00077324" w:rsidRDefault="000E7CA4" w:rsidP="00F6224D">
                        <w:pPr>
                          <w:pStyle w:val="BodyText"/>
                          <w:rPr>
                            <w:sz w:val="22"/>
                            <w:szCs w:val="22"/>
                          </w:rPr>
                        </w:pPr>
                        <w:r>
                          <w:rPr>
                            <w:sz w:val="22"/>
                            <w:szCs w:val="22"/>
                          </w:rPr>
                          <w:t>Share Content</w:t>
                        </w:r>
                      </w:p>
                      <w:p w14:paraId="7ABB1431" w14:textId="77777777" w:rsidR="000E7CA4" w:rsidRDefault="000E7CA4" w:rsidP="00F6224D"/>
                      <w:p w14:paraId="760290D6" w14:textId="77777777" w:rsidR="000E7CA4" w:rsidRPr="00077324" w:rsidRDefault="000E7CA4" w:rsidP="00F6224D">
                        <w:pPr>
                          <w:pStyle w:val="BodyText"/>
                          <w:rPr>
                            <w:sz w:val="22"/>
                            <w:szCs w:val="22"/>
                          </w:rPr>
                        </w:pPr>
                        <w:r w:rsidRPr="00077324">
                          <w:rPr>
                            <w:sz w:val="22"/>
                            <w:szCs w:val="22"/>
                          </w:rPr>
                          <w:t>Transaction-A [A]</w:t>
                        </w:r>
                      </w:p>
                    </w:txbxContent>
                  </v:textbox>
                </v:shape>
                <v:line id="Line 212" o:spid="_x0000_s1114"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15"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16"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17"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0E7CA4" w:rsidRDefault="000E7CA4" w:rsidP="00F6224D">
                        <w:r>
                          <w:t>Create CDA document</w:t>
                        </w:r>
                      </w:p>
                    </w:txbxContent>
                  </v:textbox>
                </v:shape>
                <v:shape id="Freeform 216" o:spid="_x0000_s1118"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9"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0E7CA4" w:rsidRDefault="000E7CA4" w:rsidP="00F6224D">
                        <w:r>
                          <w:t>Include Note</w:t>
                        </w:r>
                        <w:r w:rsidR="00740FE0">
                          <w:t>s</w:t>
                        </w:r>
                        <w:r>
                          <w:t xml:space="preserve"> Section </w:t>
                        </w:r>
                      </w:p>
                      <w:p w14:paraId="4013150F" w14:textId="77777777" w:rsidR="000E7CA4" w:rsidRDefault="000E7CA4" w:rsidP="00F6224D"/>
                    </w:txbxContent>
                  </v:textbox>
                </v:shape>
                <v:shape id="Freeform 218" o:spid="_x0000_s1120"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1"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0E7CA4" w:rsidRDefault="000E7CA4"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77 year old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683AA3" w:rsidRPr="00A67ED5" w:rsidRDefault="00683AA3"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683AA3" w:rsidRPr="00A67ED5" w:rsidRDefault="00683AA3" w:rsidP="00683AA3">
                              <w:pPr>
                                <w:pStyle w:val="BodyText"/>
                                <w:rPr>
                                  <w:sz w:val="22"/>
                                  <w:szCs w:val="22"/>
                                  <w:lang w:val="pt-BR"/>
                                </w:rPr>
                              </w:pPr>
                              <w:r w:rsidRPr="00A67ED5">
                                <w:rPr>
                                  <w:sz w:val="22"/>
                                  <w:szCs w:val="22"/>
                                  <w:lang w:val="pt-BR"/>
                                </w:rPr>
                                <w:t>Actor E</w:t>
                              </w:r>
                            </w:p>
                            <w:p w14:paraId="09A6D397" w14:textId="77777777" w:rsidR="00683AA3" w:rsidRPr="00A67ED5" w:rsidRDefault="00683AA3" w:rsidP="00683AA3">
                              <w:pPr>
                                <w:rPr>
                                  <w:lang w:val="pt-BR"/>
                                </w:rPr>
                              </w:pPr>
                            </w:p>
                            <w:p w14:paraId="600FEFF1" w14:textId="77777777" w:rsidR="00683AA3" w:rsidRPr="00A67ED5" w:rsidRDefault="00683AA3" w:rsidP="00683AA3">
                              <w:pPr>
                                <w:pStyle w:val="BodyText"/>
                                <w:rPr>
                                  <w:sz w:val="22"/>
                                  <w:szCs w:val="22"/>
                                  <w:lang w:val="pt-BR"/>
                                </w:rPr>
                              </w:pPr>
                              <w:r w:rsidRPr="00A67ED5">
                                <w:rPr>
                                  <w:sz w:val="22"/>
                                  <w:szCs w:val="22"/>
                                  <w:lang w:val="pt-BR"/>
                                </w:rPr>
                                <w:t>Actor D/</w:t>
                              </w:r>
                            </w:p>
                            <w:p w14:paraId="5E74D135" w14:textId="77777777" w:rsidR="00683AA3" w:rsidRPr="00A67ED5" w:rsidRDefault="00683AA3"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683AA3" w:rsidRPr="00077324" w:rsidRDefault="00683AA3" w:rsidP="00683AA3">
                              <w:pPr>
                                <w:pStyle w:val="BodyText"/>
                                <w:rPr>
                                  <w:sz w:val="22"/>
                                  <w:szCs w:val="22"/>
                                </w:rPr>
                              </w:pPr>
                              <w:r>
                                <w:rPr>
                                  <w:sz w:val="22"/>
                                  <w:szCs w:val="22"/>
                                </w:rPr>
                                <w:t>Patient</w:t>
                              </w:r>
                              <w:r w:rsidR="00740FE0">
                                <w:rPr>
                                  <w:sz w:val="22"/>
                                  <w:szCs w:val="22"/>
                                </w:rPr>
                                <w:t xml:space="preserve"> </w:t>
                              </w:r>
                              <w:r>
                                <w:rPr>
                                  <w:sz w:val="22"/>
                                  <w:szCs w:val="22"/>
                                </w:rPr>
                                <w:br/>
                                <w:t>(Content Creator)</w:t>
                              </w:r>
                            </w:p>
                            <w:p w14:paraId="191FD202" w14:textId="77777777" w:rsidR="00683AA3" w:rsidRPr="00077324" w:rsidRDefault="00683AA3" w:rsidP="00683AA3">
                              <w:pPr>
                                <w:pStyle w:val="BodyText"/>
                                <w:rPr>
                                  <w:sz w:val="22"/>
                                  <w:szCs w:val="22"/>
                                </w:rPr>
                              </w:pPr>
                              <w:r w:rsidRPr="00077324">
                                <w:rPr>
                                  <w:sz w:val="22"/>
                                  <w:szCs w:val="22"/>
                                </w:rPr>
                                <w:t>Actor B</w:t>
                              </w:r>
                            </w:p>
                            <w:p w14:paraId="74C854EA" w14:textId="77777777" w:rsidR="00683AA3" w:rsidRDefault="00683AA3" w:rsidP="00683AA3"/>
                            <w:p w14:paraId="446E8C12" w14:textId="77777777" w:rsidR="00683AA3" w:rsidRPr="00077324" w:rsidRDefault="00683AA3" w:rsidP="00683AA3">
                              <w:pPr>
                                <w:pStyle w:val="BodyText"/>
                                <w:rPr>
                                  <w:sz w:val="22"/>
                                  <w:szCs w:val="22"/>
                                </w:rPr>
                              </w:pPr>
                              <w:r w:rsidRPr="00077324">
                                <w:rPr>
                                  <w:sz w:val="22"/>
                                  <w:szCs w:val="22"/>
                                </w:rPr>
                                <w:t>Actor A /</w:t>
                              </w:r>
                            </w:p>
                            <w:p w14:paraId="60005A24" w14:textId="77777777" w:rsidR="00683AA3" w:rsidRPr="00077324" w:rsidRDefault="00683AA3"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683AA3" w:rsidRPr="00077324" w:rsidRDefault="00683AA3" w:rsidP="00683AA3">
                              <w:pPr>
                                <w:pStyle w:val="BodyText"/>
                                <w:rPr>
                                  <w:sz w:val="22"/>
                                  <w:szCs w:val="22"/>
                                </w:rPr>
                              </w:pPr>
                              <w:r>
                                <w:rPr>
                                  <w:sz w:val="22"/>
                                  <w:szCs w:val="22"/>
                                </w:rPr>
                                <w:t>Share Content</w:t>
                              </w:r>
                            </w:p>
                            <w:p w14:paraId="290A86F9" w14:textId="77777777" w:rsidR="00683AA3" w:rsidRDefault="00683AA3" w:rsidP="00683AA3"/>
                            <w:p w14:paraId="13E8B4EF" w14:textId="77777777" w:rsidR="00683AA3" w:rsidRPr="00077324" w:rsidRDefault="00683AA3"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683AA3" w:rsidRDefault="00683AA3"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683AA3" w:rsidRDefault="00683AA3" w:rsidP="00683AA3">
                              <w:r>
                                <w:t>Include Care Team</w:t>
                              </w:r>
                              <w:r>
                                <w:t xml:space="preserve"> Section </w:t>
                              </w:r>
                            </w:p>
                            <w:p w14:paraId="1DE0A787" w14:textId="77777777" w:rsidR="00683AA3" w:rsidRDefault="00683AA3"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683AA3" w:rsidRDefault="00683AA3"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2"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">
                <v:shape id="_x0000_s1123" type="#_x0000_t75" style="position:absolute;width:58007;height:49898;visibility:visible;mso-wrap-style:square">
                  <v:fill o:detectmouseclick="t"/>
                  <v:path o:connecttype="none"/>
                </v:shape>
                <v:shape id="Text Box 206" o:spid="_x0000_s1124"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683AA3" w:rsidRPr="00A67ED5" w:rsidRDefault="00683AA3"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683AA3" w:rsidRPr="00A67ED5" w:rsidRDefault="00683AA3" w:rsidP="00683AA3">
                        <w:pPr>
                          <w:pStyle w:val="BodyText"/>
                          <w:rPr>
                            <w:sz w:val="22"/>
                            <w:szCs w:val="22"/>
                            <w:lang w:val="pt-BR"/>
                          </w:rPr>
                        </w:pPr>
                        <w:r w:rsidRPr="00A67ED5">
                          <w:rPr>
                            <w:sz w:val="22"/>
                            <w:szCs w:val="22"/>
                            <w:lang w:val="pt-BR"/>
                          </w:rPr>
                          <w:t>Actor E</w:t>
                        </w:r>
                      </w:p>
                      <w:p w14:paraId="09A6D397" w14:textId="77777777" w:rsidR="00683AA3" w:rsidRPr="00A67ED5" w:rsidRDefault="00683AA3" w:rsidP="00683AA3">
                        <w:pPr>
                          <w:rPr>
                            <w:lang w:val="pt-BR"/>
                          </w:rPr>
                        </w:pPr>
                      </w:p>
                      <w:p w14:paraId="600FEFF1" w14:textId="77777777" w:rsidR="00683AA3" w:rsidRPr="00A67ED5" w:rsidRDefault="00683AA3" w:rsidP="00683AA3">
                        <w:pPr>
                          <w:pStyle w:val="BodyText"/>
                          <w:rPr>
                            <w:sz w:val="22"/>
                            <w:szCs w:val="22"/>
                            <w:lang w:val="pt-BR"/>
                          </w:rPr>
                        </w:pPr>
                        <w:r w:rsidRPr="00A67ED5">
                          <w:rPr>
                            <w:sz w:val="22"/>
                            <w:szCs w:val="22"/>
                            <w:lang w:val="pt-BR"/>
                          </w:rPr>
                          <w:t>Actor D/</w:t>
                        </w:r>
                      </w:p>
                      <w:p w14:paraId="5E74D135" w14:textId="77777777" w:rsidR="00683AA3" w:rsidRPr="00A67ED5" w:rsidRDefault="00683AA3" w:rsidP="00683AA3">
                        <w:pPr>
                          <w:pStyle w:val="BodyText"/>
                          <w:rPr>
                            <w:sz w:val="22"/>
                            <w:szCs w:val="22"/>
                            <w:lang w:val="pt-BR"/>
                          </w:rPr>
                        </w:pPr>
                        <w:r w:rsidRPr="00A67ED5">
                          <w:rPr>
                            <w:sz w:val="22"/>
                            <w:szCs w:val="22"/>
                            <w:lang w:val="pt-BR"/>
                          </w:rPr>
                          <w:t>Actor E</w:t>
                        </w:r>
                      </w:p>
                    </w:txbxContent>
                  </v:textbox>
                </v:shape>
                <v:line id="Line 207" o:spid="_x0000_s1125"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26"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683AA3" w:rsidRPr="00077324" w:rsidRDefault="00683AA3" w:rsidP="00683AA3">
                        <w:pPr>
                          <w:pStyle w:val="BodyText"/>
                          <w:rPr>
                            <w:sz w:val="22"/>
                            <w:szCs w:val="22"/>
                          </w:rPr>
                        </w:pPr>
                        <w:r>
                          <w:rPr>
                            <w:sz w:val="22"/>
                            <w:szCs w:val="22"/>
                          </w:rPr>
                          <w:t>Patient</w:t>
                        </w:r>
                        <w:r w:rsidR="00740FE0">
                          <w:rPr>
                            <w:sz w:val="22"/>
                            <w:szCs w:val="22"/>
                          </w:rPr>
                          <w:t xml:space="preserve"> </w:t>
                        </w:r>
                        <w:r>
                          <w:rPr>
                            <w:sz w:val="22"/>
                            <w:szCs w:val="22"/>
                          </w:rPr>
                          <w:br/>
                          <w:t>(Content Creator)</w:t>
                        </w:r>
                      </w:p>
                      <w:p w14:paraId="191FD202" w14:textId="77777777" w:rsidR="00683AA3" w:rsidRPr="00077324" w:rsidRDefault="00683AA3" w:rsidP="00683AA3">
                        <w:pPr>
                          <w:pStyle w:val="BodyText"/>
                          <w:rPr>
                            <w:sz w:val="22"/>
                            <w:szCs w:val="22"/>
                          </w:rPr>
                        </w:pPr>
                        <w:r w:rsidRPr="00077324">
                          <w:rPr>
                            <w:sz w:val="22"/>
                            <w:szCs w:val="22"/>
                          </w:rPr>
                          <w:t>Actor B</w:t>
                        </w:r>
                      </w:p>
                      <w:p w14:paraId="74C854EA" w14:textId="77777777" w:rsidR="00683AA3" w:rsidRDefault="00683AA3" w:rsidP="00683AA3"/>
                      <w:p w14:paraId="446E8C12" w14:textId="77777777" w:rsidR="00683AA3" w:rsidRPr="00077324" w:rsidRDefault="00683AA3" w:rsidP="00683AA3">
                        <w:pPr>
                          <w:pStyle w:val="BodyText"/>
                          <w:rPr>
                            <w:sz w:val="22"/>
                            <w:szCs w:val="22"/>
                          </w:rPr>
                        </w:pPr>
                        <w:r w:rsidRPr="00077324">
                          <w:rPr>
                            <w:sz w:val="22"/>
                            <w:szCs w:val="22"/>
                          </w:rPr>
                          <w:t>Actor A /</w:t>
                        </w:r>
                      </w:p>
                      <w:p w14:paraId="60005A24" w14:textId="77777777" w:rsidR="00683AA3" w:rsidRPr="00077324" w:rsidRDefault="00683AA3" w:rsidP="00683AA3">
                        <w:pPr>
                          <w:pStyle w:val="BodyText"/>
                          <w:rPr>
                            <w:sz w:val="22"/>
                            <w:szCs w:val="22"/>
                          </w:rPr>
                        </w:pPr>
                        <w:r w:rsidRPr="00077324">
                          <w:rPr>
                            <w:sz w:val="22"/>
                            <w:szCs w:val="22"/>
                          </w:rPr>
                          <w:t>Actor B</w:t>
                        </w:r>
                      </w:p>
                    </w:txbxContent>
                  </v:textbox>
                </v:shape>
                <v:line id="Line 209" o:spid="_x0000_s1127"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28"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29"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683AA3" w:rsidRPr="00077324" w:rsidRDefault="00683AA3" w:rsidP="00683AA3">
                        <w:pPr>
                          <w:pStyle w:val="BodyText"/>
                          <w:rPr>
                            <w:sz w:val="22"/>
                            <w:szCs w:val="22"/>
                          </w:rPr>
                        </w:pPr>
                        <w:r>
                          <w:rPr>
                            <w:sz w:val="22"/>
                            <w:szCs w:val="22"/>
                          </w:rPr>
                          <w:t>Share Content</w:t>
                        </w:r>
                      </w:p>
                      <w:p w14:paraId="290A86F9" w14:textId="77777777" w:rsidR="00683AA3" w:rsidRDefault="00683AA3" w:rsidP="00683AA3"/>
                      <w:p w14:paraId="13E8B4EF" w14:textId="77777777" w:rsidR="00683AA3" w:rsidRPr="00077324" w:rsidRDefault="00683AA3" w:rsidP="00683AA3">
                        <w:pPr>
                          <w:pStyle w:val="BodyText"/>
                          <w:rPr>
                            <w:sz w:val="22"/>
                            <w:szCs w:val="22"/>
                          </w:rPr>
                        </w:pPr>
                        <w:r w:rsidRPr="00077324">
                          <w:rPr>
                            <w:sz w:val="22"/>
                            <w:szCs w:val="22"/>
                          </w:rPr>
                          <w:t>Transaction-A [A]</w:t>
                        </w:r>
                      </w:p>
                    </w:txbxContent>
                  </v:textbox>
                </v:shape>
                <v:line id="Line 212" o:spid="_x0000_s1130"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1"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2"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33"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683AA3" w:rsidRDefault="00683AA3" w:rsidP="00683AA3">
                        <w:r>
                          <w:t>Create CDA document</w:t>
                        </w:r>
                      </w:p>
                    </w:txbxContent>
                  </v:textbox>
                </v:shape>
                <v:shape id="Freeform 216" o:spid="_x0000_s1134"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35"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683AA3" w:rsidRDefault="00683AA3" w:rsidP="00683AA3">
                        <w:r>
                          <w:t>Include Care Team</w:t>
                        </w:r>
                        <w:r>
                          <w:t xml:space="preserve"> Section </w:t>
                        </w:r>
                      </w:p>
                      <w:p w14:paraId="1DE0A787" w14:textId="77777777" w:rsidR="00683AA3" w:rsidRDefault="00683AA3" w:rsidP="00683AA3"/>
                    </w:txbxContent>
                  </v:textbox>
                </v:shape>
                <v:shape id="Freeform 218" o:spid="_x0000_s1136"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37"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683AA3" w:rsidRDefault="00683AA3"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w:t>
      </w:r>
      <w:r>
        <w:t>d</w:t>
      </w:r>
      <w:r>
        <w:t>ocument and include a Care Team</w:t>
      </w:r>
      <w:r>
        <w:t xml:space="preserve">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w:t>
      </w:r>
      <w:r>
        <w:t>document which includes the Care Team</w:t>
      </w:r>
      <w:r>
        <w:t xml:space="preserve"> </w:t>
      </w:r>
      <w:r w:rsidR="00740FE0">
        <w:t xml:space="preserve">Summary </w:t>
      </w:r>
      <w:r>
        <w:t>Section. For e</w:t>
      </w:r>
      <w:r>
        <w:t>xample, the patient generates a CDA</w:t>
      </w:r>
      <w:r>
        <w:t xml:space="preserve"> document which contains </w:t>
      </w:r>
      <w:r>
        <w:t>a list of his health concerns, goals, and medications he is currently taking</w:t>
      </w:r>
      <w:r>
        <w:t xml:space="preserve">.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101" w:name="_Toc345074664"/>
      <w:bookmarkStart w:id="102"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101"/>
      <w:bookmarkEnd w:id="102"/>
    </w:p>
    <w:p w14:paraId="628F8CF0" w14:textId="01038111" w:rsidR="00215E08" w:rsidRPr="00B96231" w:rsidRDefault="00B96231" w:rsidP="00215E08">
      <w:pPr>
        <w:pStyle w:val="AuthorInstructions"/>
        <w:rPr>
          <w:i w:val="0"/>
          <w:iCs/>
        </w:rPr>
      </w:pPr>
      <w:r w:rsidRPr="00B96231">
        <w:rPr>
          <w:i w:val="0"/>
          <w:sz w:val="23"/>
          <w:szCs w:val="23"/>
        </w:rPr>
        <w:t>See ITI TF-2.x Appendix Z.8 “Mobile Security Considerations”</w:t>
      </w:r>
    </w:p>
    <w:p w14:paraId="006A4CF9" w14:textId="76B190FA" w:rsidR="00167DB7" w:rsidRPr="00D26514" w:rsidRDefault="00167DB7" w:rsidP="00167DB7">
      <w:pPr>
        <w:pStyle w:val="Heading2"/>
        <w:numPr>
          <w:ilvl w:val="0"/>
          <w:numId w:val="0"/>
        </w:numPr>
        <w:rPr>
          <w:noProof w:val="0"/>
        </w:rPr>
      </w:pPr>
      <w:bookmarkStart w:id="103" w:name="_Toc345074665"/>
      <w:bookmarkStart w:id="104" w:name="_Toc500238765"/>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03"/>
      <w:bookmarkEnd w:id="104"/>
    </w:p>
    <w:p w14:paraId="31395453" w14:textId="0B7093AE" w:rsidR="00AE3E73" w:rsidRPr="007E081A" w:rsidRDefault="00AE3E73" w:rsidP="00AE3E73">
      <w:pPr>
        <w:pStyle w:val="BodyText"/>
      </w:pPr>
      <w:bookmarkStart w:id="105" w:name="_Toc345074666"/>
      <w:bookmarkStart w:id="106"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107" w:name="_Toc336000611"/>
      <w:bookmarkStart w:id="108" w:name="_Toc345074671"/>
      <w:bookmarkEnd w:id="105"/>
      <w:bookmarkEnd w:id="106"/>
      <w:bookmarkEnd w:id="107"/>
    </w:p>
    <w:p w14:paraId="42AE4459" w14:textId="77777777" w:rsidR="00CF283F" w:rsidRPr="00D26514" w:rsidRDefault="00CF283F" w:rsidP="008D7642">
      <w:pPr>
        <w:pStyle w:val="PartTitle"/>
      </w:pPr>
      <w:bookmarkStart w:id="109" w:name="_Toc500238773"/>
      <w:r w:rsidRPr="00D26514">
        <w:lastRenderedPageBreak/>
        <w:t xml:space="preserve">Volume 2 </w:t>
      </w:r>
      <w:r w:rsidR="008D7642" w:rsidRPr="00D26514">
        <w:t xml:space="preserve">– </w:t>
      </w:r>
      <w:r w:rsidRPr="00D26514">
        <w:t>Transactions</w:t>
      </w:r>
      <w:bookmarkEnd w:id="108"/>
      <w:bookmarkEnd w:id="109"/>
    </w:p>
    <w:p w14:paraId="3280D81C" w14:textId="10EFB980" w:rsidR="00303E20" w:rsidRPr="00D26514" w:rsidRDefault="00303E20" w:rsidP="008E441F">
      <w:pPr>
        <w:pStyle w:val="EditorInstructions"/>
      </w:pPr>
      <w:bookmarkStart w:id="110" w:name="_Toc75083611"/>
      <w:r w:rsidRPr="00D26514">
        <w:t xml:space="preserve">Add </w:t>
      </w:r>
      <w:r w:rsidR="008A63C9" w:rsidRPr="00D26514">
        <w:t>S</w:t>
      </w:r>
      <w:r w:rsidRPr="00D26514">
        <w:t xml:space="preserve">ection 3.Y </w:t>
      </w:r>
      <w:bookmarkEnd w:id="110"/>
    </w:p>
    <w:p w14:paraId="13EF727B" w14:textId="493546E6" w:rsidR="00CF283F" w:rsidRPr="00D26514" w:rsidRDefault="00303E20" w:rsidP="00303E20">
      <w:pPr>
        <w:pStyle w:val="Heading2"/>
        <w:numPr>
          <w:ilvl w:val="0"/>
          <w:numId w:val="0"/>
        </w:numPr>
        <w:rPr>
          <w:noProof w:val="0"/>
        </w:rPr>
      </w:pPr>
      <w:bookmarkStart w:id="111" w:name="_Toc345074672"/>
      <w:bookmarkStart w:id="112" w:name="_Toc500238774"/>
      <w:r w:rsidRPr="00D26514">
        <w:rPr>
          <w:noProof w:val="0"/>
        </w:rPr>
        <w:t>3</w:t>
      </w:r>
      <w:r w:rsidR="00CF283F" w:rsidRPr="00D26514">
        <w:rPr>
          <w:noProof w:val="0"/>
        </w:rPr>
        <w:t xml:space="preserve">.Y </w:t>
      </w:r>
      <w:bookmarkEnd w:id="111"/>
      <w:bookmarkEnd w:id="112"/>
      <w:r w:rsidR="008D2055">
        <w:rPr>
          <w:noProof w:val="0"/>
        </w:rPr>
        <w:t>Summary Section Option</w:t>
      </w:r>
    </w:p>
    <w:p w14:paraId="12399FD1" w14:textId="0C1C1ADB" w:rsidR="00CF283F" w:rsidRPr="00D26514" w:rsidRDefault="00303E20" w:rsidP="00303E20">
      <w:pPr>
        <w:pStyle w:val="Heading3"/>
        <w:numPr>
          <w:ilvl w:val="0"/>
          <w:numId w:val="0"/>
        </w:numPr>
        <w:rPr>
          <w:noProof w:val="0"/>
        </w:rPr>
      </w:pPr>
      <w:bookmarkStart w:id="113" w:name="_Toc345074673"/>
      <w:bookmarkStart w:id="114" w:name="_Toc500238775"/>
      <w:r w:rsidRPr="00D26514">
        <w:rPr>
          <w:noProof w:val="0"/>
        </w:rPr>
        <w:t>3</w:t>
      </w:r>
      <w:r w:rsidR="00CF283F" w:rsidRPr="00D26514">
        <w:rPr>
          <w:noProof w:val="0"/>
        </w:rPr>
        <w:t xml:space="preserve">.Y.1 </w:t>
      </w:r>
      <w:bookmarkEnd w:id="113"/>
      <w:bookmarkEnd w:id="114"/>
      <w:r w:rsidR="008D2055">
        <w:rPr>
          <w:noProof w:val="0"/>
        </w:rPr>
        <w:t>Content Creator</w:t>
      </w:r>
    </w:p>
    <w:p w14:paraId="0A6E8EBA" w14:textId="7461839A" w:rsidR="008D2055" w:rsidRPr="00A97446" w:rsidRDefault="008D2055" w:rsidP="008D2055">
      <w:bookmarkStart w:id="115" w:name="_Toc345074674"/>
      <w:bookmarkStart w:id="116" w:name="_Toc500238776"/>
      <w:r w:rsidRPr="00A97446">
        <w:t>A Content Creator that s</w:t>
      </w:r>
      <w:r>
        <w:t>upports the supports the Summary Section</w:t>
      </w:r>
      <w:r w:rsidRPr="00A97446">
        <w:t xml:space="preserve"> Option SHALL provide the capability for a Content Consumer to render </w:t>
      </w:r>
      <w:r>
        <w:t xml:space="preserve">the section </w:t>
      </w:r>
      <w:r w:rsidRPr="00A97446">
        <w:t xml:space="preserve">by producing documents that </w:t>
      </w:r>
      <w:r>
        <w:t>include</w:t>
      </w:r>
      <w:r w:rsidRPr="00A97446">
        <w:t xml:space="preserve"> the </w:t>
      </w:r>
      <w:r>
        <w:t>section.</w:t>
      </w:r>
    </w:p>
    <w:p w14:paraId="7FD76DCC" w14:textId="1A5C92B6" w:rsidR="00CF283F" w:rsidRDefault="00303E20" w:rsidP="00303E20">
      <w:pPr>
        <w:pStyle w:val="Heading3"/>
        <w:numPr>
          <w:ilvl w:val="0"/>
          <w:numId w:val="0"/>
        </w:numPr>
        <w:rPr>
          <w:noProof w:val="0"/>
        </w:rPr>
      </w:pPr>
      <w:r w:rsidRPr="00D26514">
        <w:rPr>
          <w:noProof w:val="0"/>
        </w:rPr>
        <w:t>3</w:t>
      </w:r>
      <w:r w:rsidR="008D17FF" w:rsidRPr="00D26514">
        <w:rPr>
          <w:noProof w:val="0"/>
        </w:rPr>
        <w:t>.Y.2</w:t>
      </w:r>
      <w:r w:rsidR="00291725" w:rsidRPr="00D26514">
        <w:rPr>
          <w:noProof w:val="0"/>
        </w:rPr>
        <w:t xml:space="preserve"> </w:t>
      </w:r>
      <w:bookmarkEnd w:id="115"/>
      <w:bookmarkEnd w:id="116"/>
      <w:r w:rsidR="008D2055">
        <w:rPr>
          <w:noProof w:val="0"/>
        </w:rPr>
        <w:t>Content Consumer</w:t>
      </w:r>
    </w:p>
    <w:p w14:paraId="6C751918" w14:textId="69813CF7" w:rsidR="008D2055" w:rsidRPr="008D2055" w:rsidRDefault="008D2055" w:rsidP="008D2055">
      <w:pPr>
        <w:pStyle w:val="BodyText"/>
      </w:pPr>
      <w:r w:rsidRPr="00A97446">
        <w:t xml:space="preserve">The Content Consumer that supports the </w:t>
      </w:r>
      <w:r>
        <w:t>Summary Section</w:t>
      </w:r>
      <w:r w:rsidRPr="00A97446">
        <w:t xml:space="preserve"> Option SHALL be able to</w:t>
      </w:r>
      <w:r>
        <w:t xml:space="preserve"> </w:t>
      </w:r>
      <w:r w:rsidRPr="00A97446">
        <w:t>determine</w:t>
      </w:r>
      <w:r>
        <w:t xml:space="preserve"> how to render the section</w:t>
      </w:r>
      <w:r w:rsidRPr="00A97446">
        <w:t>.</w:t>
      </w:r>
    </w:p>
    <w:p w14:paraId="32EBAAE5" w14:textId="62A672E7" w:rsidR="002D5B69" w:rsidRPr="00D26514" w:rsidRDefault="00466694">
      <w:pPr>
        <w:pStyle w:val="TableTitle"/>
      </w:pPr>
      <w:bookmarkStart w:id="117" w:name="OLE_LINK30"/>
      <w:bookmarkStart w:id="118" w:name="OLE_LINK74"/>
      <w:r w:rsidRPr="00D26514">
        <w:t>&lt;</w:t>
      </w:r>
      <w:r w:rsidRPr="00EA3BCB">
        <w:rPr>
          <w:i/>
        </w:rPr>
        <w:t>Alternative 1</w:t>
      </w:r>
      <w:r w:rsidRPr="00D26514">
        <w:t>&gt;</w:t>
      </w:r>
      <w:bookmarkEnd w:id="117"/>
      <w:bookmarkEnd w:id="118"/>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19" w:name="_Toc345074675"/>
      <w:bookmarkStart w:id="120" w:name="_Toc500238777"/>
      <w:r w:rsidRPr="00D26514">
        <w:rPr>
          <w:noProof w:val="0"/>
        </w:rPr>
        <w:t>3</w:t>
      </w:r>
      <w:r w:rsidR="00CF283F" w:rsidRPr="00D26514">
        <w:rPr>
          <w:noProof w:val="0"/>
        </w:rPr>
        <w:t>.Y.3 Referenced Standard</w:t>
      </w:r>
      <w:r w:rsidR="00DD13DB" w:rsidRPr="00D26514">
        <w:rPr>
          <w:noProof w:val="0"/>
        </w:rPr>
        <w:t>s</w:t>
      </w:r>
      <w:bookmarkEnd w:id="119"/>
      <w:bookmarkEnd w:id="120"/>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21" w:name="_Toc345074676"/>
      <w:bookmarkStart w:id="122" w:name="_Toc500238778"/>
      <w:r w:rsidRPr="00D26514">
        <w:rPr>
          <w:noProof w:val="0"/>
        </w:rPr>
        <w:t>3</w:t>
      </w:r>
      <w:r w:rsidR="00CF283F" w:rsidRPr="00D26514">
        <w:rPr>
          <w:noProof w:val="0"/>
        </w:rPr>
        <w:t>.Y.4 Interaction Diagram</w:t>
      </w:r>
      <w:bookmarkEnd w:id="121"/>
      <w:bookmarkEnd w:id="122"/>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0E7CA4" w:rsidRPr="007C1AAC" w:rsidRDefault="000E7CA4"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0E7CA4" w:rsidRPr="007C1AAC" w:rsidRDefault="000E7CA4"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0E7CA4" w:rsidRPr="007C1AAC" w:rsidRDefault="000E7CA4"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0E7CA4" w:rsidRPr="007C1AAC" w:rsidRDefault="000E7CA4"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3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">
                <v:shape id="_x0000_s1139" type="#_x0000_t75" style="position:absolute;width:59436;height:24003;visibility:visible;mso-wrap-style:square">
                  <v:fill o:detectmouseclick="t"/>
                  <v:path o:connecttype="none"/>
                </v:shape>
                <v:shape id="Text Box 160" o:spid="_x0000_s114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0E7CA4" w:rsidRPr="007C1AAC" w:rsidRDefault="000E7CA4" w:rsidP="007C1AAC">
                        <w:pPr>
                          <w:jc w:val="center"/>
                          <w:rPr>
                            <w:sz w:val="22"/>
                            <w:szCs w:val="22"/>
                          </w:rPr>
                        </w:pPr>
                        <w:r w:rsidRPr="007C1AAC">
                          <w:rPr>
                            <w:sz w:val="22"/>
                            <w:szCs w:val="22"/>
                          </w:rPr>
                          <w:t>A</w:t>
                        </w:r>
                        <w:r>
                          <w:rPr>
                            <w:sz w:val="22"/>
                            <w:szCs w:val="22"/>
                          </w:rPr>
                          <w:t>ctor A</w:t>
                        </w:r>
                      </w:p>
                    </w:txbxContent>
                  </v:textbox>
                </v:shape>
                <v:line id="Line 161" o:spid="_x0000_s114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42"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0E7CA4" w:rsidRPr="007C1AAC" w:rsidRDefault="000E7CA4" w:rsidP="007C1AAC">
                        <w:pPr>
                          <w:rPr>
                            <w:sz w:val="22"/>
                            <w:szCs w:val="22"/>
                          </w:rPr>
                        </w:pPr>
                        <w:r>
                          <w:rPr>
                            <w:sz w:val="22"/>
                            <w:szCs w:val="22"/>
                          </w:rPr>
                          <w:t xml:space="preserve">Message </w:t>
                        </w:r>
                        <w:r w:rsidRPr="007C1AAC">
                          <w:rPr>
                            <w:sz w:val="22"/>
                            <w:szCs w:val="22"/>
                          </w:rPr>
                          <w:t>1</w:t>
                        </w:r>
                      </w:p>
                    </w:txbxContent>
                  </v:textbox>
                </v:shape>
                <v:line id="Line 163" o:spid="_x0000_s114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4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4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4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4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0E7CA4" w:rsidRPr="007C1AAC" w:rsidRDefault="000E7CA4" w:rsidP="007C1AAC">
                        <w:pPr>
                          <w:jc w:val="center"/>
                          <w:rPr>
                            <w:sz w:val="22"/>
                            <w:szCs w:val="22"/>
                          </w:rPr>
                        </w:pPr>
                        <w:r w:rsidRPr="007C1AAC">
                          <w:rPr>
                            <w:sz w:val="22"/>
                            <w:szCs w:val="22"/>
                          </w:rPr>
                          <w:t>A</w:t>
                        </w:r>
                        <w:r>
                          <w:rPr>
                            <w:sz w:val="22"/>
                            <w:szCs w:val="22"/>
                          </w:rPr>
                          <w:t>ctor D</w:t>
                        </w:r>
                      </w:p>
                    </w:txbxContent>
                  </v:textbox>
                </v:shape>
                <v:line id="Line 168" o:spid="_x0000_s1148"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49"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0E7CA4" w:rsidRPr="007C1AAC" w:rsidRDefault="000E7CA4"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23" w:name="_Toc345074677"/>
    </w:p>
    <w:p w14:paraId="5DBBBBD4" w14:textId="77777777" w:rsidR="00CF283F" w:rsidRPr="00D26514" w:rsidRDefault="00303E20" w:rsidP="00680648">
      <w:pPr>
        <w:pStyle w:val="Heading4"/>
        <w:numPr>
          <w:ilvl w:val="0"/>
          <w:numId w:val="0"/>
        </w:numPr>
        <w:rPr>
          <w:noProof w:val="0"/>
        </w:rPr>
      </w:pPr>
      <w:bookmarkStart w:id="124"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23"/>
      <w:bookmarkEnd w:id="124"/>
    </w:p>
    <w:bookmarkEnd w:id="78"/>
    <w:bookmarkEnd w:id="79"/>
    <w:bookmarkEnd w:id="80"/>
    <w:bookmarkEnd w:id="81"/>
    <w:bookmarkEnd w:id="82"/>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25" w:name="_Toc345074678"/>
      <w:bookmarkStart w:id="126" w:name="_Toc500238780"/>
      <w:r w:rsidRPr="00D26514">
        <w:rPr>
          <w:noProof w:val="0"/>
        </w:rPr>
        <w:t>3</w:t>
      </w:r>
      <w:r w:rsidR="00CF283F" w:rsidRPr="00D26514">
        <w:rPr>
          <w:noProof w:val="0"/>
        </w:rPr>
        <w:t>.Y.4.1.1 Trigger Events</w:t>
      </w:r>
      <w:bookmarkEnd w:id="125"/>
      <w:bookmarkEnd w:id="126"/>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27" w:name="_Toc345074679"/>
      <w:bookmarkStart w:id="128" w:name="_Toc500238781"/>
      <w:r w:rsidRPr="00D26514">
        <w:rPr>
          <w:noProof w:val="0"/>
        </w:rPr>
        <w:t>3</w:t>
      </w:r>
      <w:r w:rsidR="00CF283F" w:rsidRPr="00D26514">
        <w:rPr>
          <w:noProof w:val="0"/>
        </w:rPr>
        <w:t>.Y.4.1.2 Message Semantics</w:t>
      </w:r>
      <w:bookmarkEnd w:id="127"/>
      <w:bookmarkEnd w:id="128"/>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29" w:name="_Toc345074680"/>
      <w:bookmarkStart w:id="130" w:name="_Toc500238782"/>
      <w:r w:rsidRPr="00D26514">
        <w:rPr>
          <w:noProof w:val="0"/>
        </w:rPr>
        <w:t>3</w:t>
      </w:r>
      <w:r w:rsidR="00CF283F" w:rsidRPr="00D26514">
        <w:rPr>
          <w:noProof w:val="0"/>
        </w:rPr>
        <w:t>.Y.4.1.3 Expected Actions</w:t>
      </w:r>
      <w:bookmarkEnd w:id="129"/>
      <w:bookmarkEnd w:id="130"/>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31" w:name="_Toc345074681"/>
      <w:bookmarkStart w:id="132"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31"/>
      <w:bookmarkEnd w:id="132"/>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33" w:name="_Toc345074682"/>
      <w:bookmarkStart w:id="134" w:name="_Toc500238784"/>
      <w:r w:rsidRPr="00D26514">
        <w:rPr>
          <w:noProof w:val="0"/>
        </w:rPr>
        <w:t>3.Y.4.</w:t>
      </w:r>
      <w:r w:rsidR="006D768F" w:rsidRPr="00D26514">
        <w:rPr>
          <w:noProof w:val="0"/>
        </w:rPr>
        <w:t>2</w:t>
      </w:r>
      <w:r w:rsidRPr="00D26514">
        <w:rPr>
          <w:noProof w:val="0"/>
        </w:rPr>
        <w:t>.1 Trigger Events</w:t>
      </w:r>
      <w:bookmarkEnd w:id="133"/>
      <w:bookmarkEnd w:id="134"/>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35" w:name="_Toc345074683"/>
      <w:bookmarkStart w:id="136" w:name="_Toc500238785"/>
      <w:r w:rsidRPr="00D26514">
        <w:rPr>
          <w:noProof w:val="0"/>
        </w:rPr>
        <w:t>3</w:t>
      </w:r>
      <w:r w:rsidR="006D768F" w:rsidRPr="00D26514">
        <w:rPr>
          <w:noProof w:val="0"/>
        </w:rPr>
        <w:t>.Y.4.2</w:t>
      </w:r>
      <w:r w:rsidRPr="00D26514">
        <w:rPr>
          <w:noProof w:val="0"/>
        </w:rPr>
        <w:t>.2 Message Semantics</w:t>
      </w:r>
      <w:bookmarkEnd w:id="135"/>
      <w:bookmarkEnd w:id="136"/>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37" w:name="_Toc345074684"/>
      <w:bookmarkStart w:id="138" w:name="_Toc500238786"/>
      <w:r w:rsidRPr="00D26514">
        <w:rPr>
          <w:noProof w:val="0"/>
        </w:rPr>
        <w:t>3</w:t>
      </w:r>
      <w:r w:rsidR="006D768F" w:rsidRPr="00D26514">
        <w:rPr>
          <w:noProof w:val="0"/>
        </w:rPr>
        <w:t>.Y.4.2</w:t>
      </w:r>
      <w:r w:rsidRPr="00D26514">
        <w:rPr>
          <w:noProof w:val="0"/>
        </w:rPr>
        <w:t>.3 Expected Actions</w:t>
      </w:r>
      <w:bookmarkEnd w:id="137"/>
      <w:bookmarkEnd w:id="138"/>
    </w:p>
    <w:p w14:paraId="439BB459" w14:textId="77777777" w:rsidR="007A676E" w:rsidRPr="00D26514" w:rsidRDefault="007A676E" w:rsidP="00597DB2">
      <w:pPr>
        <w:pStyle w:val="AuthorInstructions"/>
      </w:pPr>
      <w:bookmarkStart w:id="139" w:name="OLE_LINK5"/>
      <w:bookmarkStart w:id="140" w:name="OLE_LINK6"/>
      <w:r w:rsidRPr="00D26514">
        <w:t>&lt;Description of the actions expected to be taken as a result of sending or receiving this message.&gt;</w:t>
      </w:r>
    </w:p>
    <w:bookmarkEnd w:id="139"/>
    <w:bookmarkEnd w:id="140"/>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41" w:name="_Toc500238787"/>
      <w:r w:rsidRPr="00D26514">
        <w:rPr>
          <w:noProof w:val="0"/>
        </w:rPr>
        <w:t>3.Y.</w:t>
      </w:r>
      <w:r w:rsidR="000E70CC" w:rsidRPr="00D26514">
        <w:rPr>
          <w:noProof w:val="0"/>
        </w:rPr>
        <w:t>5</w:t>
      </w:r>
      <w:r w:rsidRPr="00D26514">
        <w:rPr>
          <w:noProof w:val="0"/>
        </w:rPr>
        <w:t xml:space="preserve"> Protocol Requirements</w:t>
      </w:r>
      <w:bookmarkEnd w:id="141"/>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42" w:name="_Toc500238788"/>
      <w:r w:rsidRPr="00D26514">
        <w:rPr>
          <w:noProof w:val="0"/>
        </w:rPr>
        <w:t>3.Y.</w:t>
      </w:r>
      <w:r w:rsidR="000E70CC" w:rsidRPr="00D26514">
        <w:rPr>
          <w:noProof w:val="0"/>
        </w:rPr>
        <w:t>6</w:t>
      </w:r>
      <w:r w:rsidRPr="00D26514">
        <w:rPr>
          <w:noProof w:val="0"/>
        </w:rPr>
        <w:t xml:space="preserve"> Security Considerations</w:t>
      </w:r>
      <w:bookmarkEnd w:id="142"/>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43" w:name="_Toc500238789"/>
      <w:r w:rsidRPr="00D26514">
        <w:rPr>
          <w:noProof w:val="0"/>
        </w:rPr>
        <w:t>3.Y.</w:t>
      </w:r>
      <w:r w:rsidR="000E70CC" w:rsidRPr="00D26514">
        <w:rPr>
          <w:noProof w:val="0"/>
        </w:rPr>
        <w:t>6</w:t>
      </w:r>
      <w:r w:rsidRPr="00D26514">
        <w:rPr>
          <w:noProof w:val="0"/>
        </w:rPr>
        <w:t>.1 Security Audit Considerations</w:t>
      </w:r>
      <w:bookmarkEnd w:id="143"/>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44"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144"/>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45" w:name="_Toc345074688"/>
      <w:bookmarkStart w:id="146" w:name="_Toc500238791"/>
      <w:r w:rsidRPr="00D26514">
        <w:lastRenderedPageBreak/>
        <w:t>Appendices</w:t>
      </w:r>
      <w:bookmarkEnd w:id="145"/>
      <w:bookmarkEnd w:id="146"/>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47" w:name="OLE_LINK3"/>
      <w:bookmarkStart w:id="148" w:name="OLE_LINK4"/>
    </w:p>
    <w:p w14:paraId="0832763A" w14:textId="77777777" w:rsidR="0095084C" w:rsidRPr="00D26514" w:rsidRDefault="0095084C" w:rsidP="0095084C">
      <w:pPr>
        <w:pStyle w:val="Heading1"/>
        <w:numPr>
          <w:ilvl w:val="0"/>
          <w:numId w:val="0"/>
        </w:numPr>
        <w:rPr>
          <w:noProof w:val="0"/>
        </w:rPr>
      </w:pPr>
      <w:bookmarkStart w:id="149" w:name="_Toc500238792"/>
      <w:bookmarkStart w:id="150" w:name="_Toc345074689"/>
      <w:bookmarkStart w:id="151" w:name="OLE_LINK80"/>
      <w:bookmarkStart w:id="152" w:name="OLE_LINK81"/>
      <w:r w:rsidRPr="00D26514">
        <w:rPr>
          <w:noProof w:val="0"/>
        </w:rPr>
        <w:lastRenderedPageBreak/>
        <w:t>Appendix A – &lt;Appendix Title&gt;</w:t>
      </w:r>
      <w:bookmarkEnd w:id="149"/>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53" w:name="_Toc500238793"/>
      <w:r w:rsidRPr="00D26514">
        <w:rPr>
          <w:noProof w:val="0"/>
        </w:rPr>
        <w:t>A.1 &lt;Title&gt;</w:t>
      </w:r>
      <w:bookmarkEnd w:id="153"/>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54" w:name="_Toc500238794"/>
      <w:r w:rsidRPr="00D26514">
        <w:rPr>
          <w:noProof w:val="0"/>
        </w:rPr>
        <w:t>A.1.1 &lt;Title&gt;</w:t>
      </w:r>
      <w:bookmarkEnd w:id="154"/>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55" w:name="_Toc500238795"/>
      <w:r w:rsidRPr="00D26514">
        <w:rPr>
          <w:noProof w:val="0"/>
        </w:rPr>
        <w:lastRenderedPageBreak/>
        <w:t>Appendix B – &lt;Appendix Title&gt;</w:t>
      </w:r>
      <w:bookmarkEnd w:id="155"/>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56" w:name="_Toc500238796"/>
      <w:r w:rsidRPr="00D26514">
        <w:rPr>
          <w:noProof w:val="0"/>
        </w:rPr>
        <w:t>B.1 &lt;Title&gt;</w:t>
      </w:r>
      <w:bookmarkEnd w:id="156"/>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57" w:name="_Toc500238797"/>
      <w:r w:rsidRPr="00D26514">
        <w:rPr>
          <w:noProof w:val="0"/>
        </w:rPr>
        <w:t>B.1.1 &lt;Title&gt;</w:t>
      </w:r>
      <w:bookmarkEnd w:id="157"/>
    </w:p>
    <w:p w14:paraId="5C417849" w14:textId="77777777" w:rsidR="0095084C" w:rsidRPr="00D26514" w:rsidRDefault="0095084C" w:rsidP="0095084C">
      <w:pPr>
        <w:pStyle w:val="BodyText"/>
      </w:pPr>
      <w:r w:rsidRPr="00D26514">
        <w:t>Appendix B.1.1 text.</w:t>
      </w:r>
    </w:p>
    <w:bookmarkEnd w:id="150"/>
    <w:bookmarkEnd w:id="151"/>
    <w:bookmarkEnd w:id="152"/>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58" w:name="_Toc345074693"/>
      <w:bookmarkStart w:id="159" w:name="_Toc500238798"/>
      <w:bookmarkEnd w:id="147"/>
      <w:bookmarkEnd w:id="148"/>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58"/>
      <w:bookmarkEnd w:id="159"/>
    </w:p>
    <w:p w14:paraId="482DA922" w14:textId="41433C53" w:rsidR="00DC150D" w:rsidRPr="00D26514" w:rsidRDefault="004F2392" w:rsidP="004F2392">
      <w:pPr>
        <w:pStyle w:val="AuthorInstructions"/>
        <w:rPr>
          <w:szCs w:val="24"/>
        </w:rPr>
      </w:pPr>
      <w:bookmarkStart w:id="160" w:name="OLE_LINK51"/>
      <w:bookmarkStart w:id="161" w:name="OLE_LINK52"/>
      <w:bookmarkStart w:id="162" w:name="OLE_LINK53"/>
      <w:bookmarkStart w:id="163" w:name="OLE_LINK54"/>
      <w:bookmarkStart w:id="164"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registry(ies)</w:t>
      </w:r>
    </w:p>
    <w:p w14:paraId="2CFB699A" w14:textId="77777777" w:rsidR="004F2392" w:rsidRPr="00D26514" w:rsidRDefault="004F2392">
      <w:pPr>
        <w:pStyle w:val="BodyText"/>
      </w:pPr>
    </w:p>
    <w:bookmarkEnd w:id="160"/>
    <w:bookmarkEnd w:id="161"/>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65" w:name="_Toc345074694"/>
      <w:bookmarkStart w:id="166" w:name="_Toc500238799"/>
      <w:bookmarkEnd w:id="162"/>
      <w:bookmarkEnd w:id="163"/>
      <w:bookmarkEnd w:id="164"/>
      <w:r w:rsidRPr="00D26514">
        <w:lastRenderedPageBreak/>
        <w:t>Volume 3 – Content Modules</w:t>
      </w:r>
      <w:bookmarkEnd w:id="165"/>
      <w:bookmarkEnd w:id="166"/>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67" w:name="_Toc345074695"/>
      <w:bookmarkStart w:id="168"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67"/>
      <w:bookmarkEnd w:id="168"/>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69" w:name="_IHEActCode_Vocabulary"/>
      <w:bookmarkStart w:id="170" w:name="_IHERoleCode_Vocabulary"/>
      <w:bookmarkEnd w:id="169"/>
      <w:bookmarkEnd w:id="170"/>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71" w:name="_Toc500238801"/>
      <w:r w:rsidRPr="00D26514">
        <w:rPr>
          <w:noProof w:val="0"/>
        </w:rPr>
        <w:t>5.1 IHE Namespaces</w:t>
      </w:r>
      <w:bookmarkEnd w:id="171"/>
    </w:p>
    <w:p w14:paraId="565781DE" w14:textId="7F1FEC32" w:rsidR="00BB1C43" w:rsidRPr="00D26514" w:rsidRDefault="00BB1C43" w:rsidP="00BB1C43">
      <w:pPr>
        <w:pStyle w:val="AuthorInstructions"/>
        <w:rPr>
          <w:szCs w:val="24"/>
        </w:rPr>
      </w:pPr>
      <w:bookmarkStart w:id="172"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73" w:name="OLE_LINK139"/>
      <w:bookmarkStart w:id="174" w:name="OLE_LINK140"/>
      <w:bookmarkStart w:id="175"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73"/>
      <w:bookmarkEnd w:id="174"/>
      <w:bookmarkEnd w:id="175"/>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40"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72"/>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76" w:name="_Toc500238802"/>
      <w:bookmarkStart w:id="177" w:name="OLE_LINK127"/>
      <w:bookmarkStart w:id="178" w:name="OLE_LINK128"/>
      <w:r w:rsidRPr="00D26514">
        <w:rPr>
          <w:noProof w:val="0"/>
        </w:rPr>
        <w:t>5.2 IHE Concept Domains</w:t>
      </w:r>
      <w:bookmarkEnd w:id="176"/>
    </w:p>
    <w:bookmarkEnd w:id="177"/>
    <w:bookmarkEnd w:id="178"/>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79" w:name="OLE_LINK115"/>
      <w:bookmarkStart w:id="180"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79"/>
    <w:bookmarkEnd w:id="180"/>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81" w:name="_Toc500238803"/>
      <w:bookmarkStart w:id="182" w:name="OLE_LINK111"/>
      <w:bookmarkStart w:id="183" w:name="OLE_LINK112"/>
      <w:r w:rsidRPr="00D26514">
        <w:t>5.3 IHE Format Codes and Vocabularies</w:t>
      </w:r>
      <w:bookmarkEnd w:id="181"/>
    </w:p>
    <w:p w14:paraId="68F3B28E" w14:textId="77777777" w:rsidR="005F4B35" w:rsidRPr="00D26514" w:rsidRDefault="005F4B35" w:rsidP="005F4B35">
      <w:pPr>
        <w:pStyle w:val="Heading3"/>
        <w:numPr>
          <w:ilvl w:val="0"/>
          <w:numId w:val="0"/>
        </w:numPr>
        <w:rPr>
          <w:noProof w:val="0"/>
        </w:rPr>
      </w:pPr>
      <w:bookmarkStart w:id="184" w:name="_Toc500238804"/>
      <w:bookmarkEnd w:id="182"/>
      <w:bookmarkEnd w:id="183"/>
      <w:r w:rsidRPr="00D26514">
        <w:rPr>
          <w:noProof w:val="0"/>
        </w:rPr>
        <w:t>5.3.1 IHE Format Codes</w:t>
      </w:r>
      <w:bookmarkEnd w:id="184"/>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85" w:name="OLE_LINK123"/>
      <w:bookmarkStart w:id="186"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1" w:history="1">
        <w:r w:rsidRPr="00D26514">
          <w:rPr>
            <w:rStyle w:val="Hyperlink"/>
          </w:rPr>
          <w:t>http://wiki.ihe.net/index.php/IHE_Format_Codes</w:t>
        </w:r>
      </w:hyperlink>
      <w:r w:rsidRPr="00EA3BCB">
        <w:rPr>
          <w:rStyle w:val="Hyperlink"/>
        </w:rPr>
        <w:t>.</w:t>
      </w:r>
      <w:r w:rsidR="00AA560C" w:rsidRPr="00D26514">
        <w:t xml:space="preserve"> </w:t>
      </w:r>
      <w:bookmarkStart w:id="187" w:name="OLE_LINK130"/>
      <w:bookmarkStart w:id="188"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85"/>
    <w:bookmarkEnd w:id="186"/>
    <w:bookmarkEnd w:id="187"/>
    <w:bookmarkEnd w:id="188"/>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189" w:name="_Toc500238805"/>
      <w:bookmarkStart w:id="190" w:name="OLE_LINK109"/>
      <w:bookmarkStart w:id="191" w:name="OLE_LINK110"/>
      <w:r w:rsidRPr="00D26514">
        <w:rPr>
          <w:noProof w:val="0"/>
        </w:rPr>
        <w:t>5.3.2 IHEActCode Vocabulary</w:t>
      </w:r>
      <w:bookmarkEnd w:id="189"/>
    </w:p>
    <w:bookmarkEnd w:id="190"/>
    <w:bookmarkEnd w:id="191"/>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192" w:name="OLE_LINK125"/>
      <w:bookmarkStart w:id="193"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2"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192"/>
    <w:bookmarkEnd w:id="193"/>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194" w:name="_Toc500238806"/>
      <w:r w:rsidRPr="00D26514">
        <w:rPr>
          <w:noProof w:val="0"/>
        </w:rPr>
        <w:t>5.3.3 IHERoleCode Vocabulary</w:t>
      </w:r>
      <w:bookmarkEnd w:id="194"/>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195" w:name="_Toc345074696"/>
      <w:bookmarkStart w:id="196"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195"/>
      <w:bookmarkEnd w:id="196"/>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197" w:name="_Toc345074697"/>
      <w:bookmarkStart w:id="198"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197"/>
      <w:bookmarkEnd w:id="198"/>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199" w:name="OLE_LINK95"/>
      <w:bookmarkStart w:id="200" w:name="OLE_LINK96"/>
      <w:bookmarkStart w:id="201"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199"/>
      <w:bookmarkEnd w:id="200"/>
      <w:bookmarkEnd w:id="201"/>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02" w:name="_Toc345074698"/>
      <w:bookmarkStart w:id="203"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02"/>
      <w:bookmarkEnd w:id="203"/>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04" w:name="_Toc345074699"/>
      <w:bookmarkStart w:id="205" w:name="_Toc500238810"/>
      <w:r w:rsidRPr="00D26514">
        <w:rPr>
          <w:noProof w:val="0"/>
        </w:rPr>
        <w:t>6.3.1.</w:t>
      </w:r>
      <w:r w:rsidR="008D45BC" w:rsidRPr="00D26514">
        <w:rPr>
          <w:noProof w:val="0"/>
        </w:rPr>
        <w:t>D</w:t>
      </w:r>
      <w:r w:rsidRPr="00D26514">
        <w:rPr>
          <w:noProof w:val="0"/>
        </w:rPr>
        <w:t>.1 Format Code</w:t>
      </w:r>
      <w:bookmarkEnd w:id="204"/>
      <w:bookmarkEnd w:id="205"/>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06" w:name="_Toc345074700"/>
      <w:bookmarkStart w:id="207" w:name="_Toc500238811"/>
      <w:r w:rsidRPr="00D26514">
        <w:rPr>
          <w:noProof w:val="0"/>
        </w:rPr>
        <w:t>6.3.1.</w:t>
      </w:r>
      <w:r w:rsidR="008D45BC" w:rsidRPr="00D26514">
        <w:rPr>
          <w:noProof w:val="0"/>
        </w:rPr>
        <w:t>D</w:t>
      </w:r>
      <w:r w:rsidRPr="00D26514">
        <w:rPr>
          <w:noProof w:val="0"/>
        </w:rPr>
        <w:t>.2 Parent Template</w:t>
      </w:r>
      <w:bookmarkEnd w:id="206"/>
      <w:bookmarkEnd w:id="207"/>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08" w:name="_Toc345074701"/>
      <w:bookmarkStart w:id="209"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08"/>
      <w:bookmarkEnd w:id="209"/>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10" w:name="_Toc345074702"/>
      <w:bookmarkStart w:id="211"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10"/>
      <w:bookmarkEnd w:id="211"/>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12" w:name="_Toc345074703"/>
      <w:bookmarkStart w:id="213"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12"/>
      <w:bookmarkEnd w:id="213"/>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14" w:name="_6.2.1.1.6.1_Service_Event"/>
      <w:bookmarkStart w:id="215" w:name="_Toc296340347"/>
      <w:bookmarkStart w:id="216" w:name="_Toc345074704"/>
      <w:bookmarkStart w:id="217" w:name="_Toc500238815"/>
      <w:bookmarkEnd w:id="214"/>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15"/>
      <w:r w:rsidR="00B84D95" w:rsidRPr="00D26514">
        <w:rPr>
          <w:noProof w:val="0"/>
        </w:rPr>
        <w:t xml:space="preserve"> or Condition&gt;</w:t>
      </w:r>
      <w:bookmarkEnd w:id="216"/>
      <w:bookmarkEnd w:id="217"/>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18" w:name="_6.2.1.1.6.2_Medications_Section"/>
      <w:bookmarkStart w:id="219" w:name="_Toc296340348"/>
      <w:bookmarkEnd w:id="218"/>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20" w:name="_Toc345074705"/>
      <w:bookmarkStart w:id="221"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19"/>
      <w:r w:rsidR="00B84D95" w:rsidRPr="00D26514">
        <w:rPr>
          <w:noProof w:val="0"/>
        </w:rPr>
        <w:t xml:space="preserve"> or Condition&gt;</w:t>
      </w:r>
      <w:bookmarkEnd w:id="220"/>
      <w:bookmarkEnd w:id="221"/>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22" w:name="_6.2.1.1.6.3_Allergies_and"/>
      <w:bookmarkStart w:id="223" w:name="_Toc296340349"/>
      <w:bookmarkStart w:id="224" w:name="_Toc345074706"/>
      <w:bookmarkEnd w:id="222"/>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25"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23"/>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24"/>
      <w:bookmarkEnd w:id="225"/>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26" w:name="_Toc345074707"/>
      <w:bookmarkStart w:id="227" w:name="_Toc500238818"/>
      <w:r w:rsidRPr="00D26514">
        <w:rPr>
          <w:noProof w:val="0"/>
        </w:rPr>
        <w:t>6.3.1.D.5.4 &lt;Header Element or Section Name&gt; &lt;Vocabulary Constraint or Condition&gt;</w:t>
      </w:r>
      <w:bookmarkEnd w:id="226"/>
      <w:bookmarkEnd w:id="227"/>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28" w:name="_Toc345074708"/>
      <w:bookmarkStart w:id="229"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28"/>
      <w:bookmarkEnd w:id="229"/>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30"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31"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30"/>
      <w:bookmarkEnd w:id="231"/>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32" w:name="_Toc345074710"/>
      <w:bookmarkStart w:id="233"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32"/>
      <w:bookmarkEnd w:id="233"/>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34" w:name="_Toc345074711"/>
      <w:bookmarkStart w:id="235"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34"/>
      <w:bookmarkEnd w:id="235"/>
    </w:p>
    <w:p w14:paraId="0C740A33" w14:textId="77777777" w:rsidR="00951F63" w:rsidRPr="00D26514" w:rsidRDefault="00951F63" w:rsidP="00951F63">
      <w:pPr>
        <w:pStyle w:val="Heading4"/>
        <w:numPr>
          <w:ilvl w:val="0"/>
          <w:numId w:val="0"/>
        </w:numPr>
        <w:ind w:left="864" w:hanging="864"/>
        <w:rPr>
          <w:noProof w:val="0"/>
        </w:rPr>
      </w:pPr>
      <w:bookmarkStart w:id="236" w:name="_Toc345074712"/>
      <w:bookmarkStart w:id="237"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36"/>
      <w:bookmarkEnd w:id="237"/>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38" w:name="OLE_LINK98"/>
      <w:bookmarkStart w:id="239" w:name="OLE_LINK99"/>
      <w:bookmarkStart w:id="240"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38"/>
      <w:bookmarkEnd w:id="239"/>
      <w:bookmarkEnd w:id="240"/>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41" w:name="_Toc291167520"/>
      <w:bookmarkStart w:id="242" w:name="_Toc291231459"/>
      <w:bookmarkStart w:id="243"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244" w:name="_Toc345074713"/>
      <w:bookmarkStart w:id="245"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41"/>
      <w:bookmarkEnd w:id="242"/>
      <w:bookmarkEnd w:id="243"/>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44"/>
      <w:bookmarkEnd w:id="245"/>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46" w:name="_Toc291167521"/>
      <w:bookmarkStart w:id="247" w:name="_Toc291231460"/>
      <w:bookmarkStart w:id="248" w:name="_Toc296340390"/>
      <w:bookmarkStart w:id="249" w:name="_Toc345074714"/>
      <w:bookmarkStart w:id="250"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46"/>
      <w:bookmarkEnd w:id="247"/>
      <w:bookmarkEnd w:id="248"/>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49"/>
      <w:bookmarkEnd w:id="250"/>
    </w:p>
    <w:p w14:paraId="16B6B070" w14:textId="77777777" w:rsidR="00363069" w:rsidRPr="00D26514" w:rsidRDefault="00C20EFF" w:rsidP="00363069">
      <w:pPr>
        <w:pStyle w:val="Heading5"/>
        <w:numPr>
          <w:ilvl w:val="0"/>
          <w:numId w:val="0"/>
        </w:numPr>
        <w:rPr>
          <w:noProof w:val="0"/>
        </w:rPr>
      </w:pPr>
      <w:bookmarkStart w:id="251" w:name="_Toc345074715"/>
      <w:bookmarkStart w:id="252"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51"/>
      <w:bookmarkEnd w:id="252"/>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[n..n],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53" w:name="_Toc345074716"/>
      <w:bookmarkStart w:id="254" w:name="_Toc500238827"/>
      <w:r w:rsidRPr="00D26514">
        <w:rPr>
          <w:bCs/>
          <w:noProof w:val="0"/>
        </w:rPr>
        <w:t>6.3.3</w:t>
      </w:r>
      <w:r w:rsidR="00291725" w:rsidRPr="00D26514">
        <w:rPr>
          <w:bCs/>
          <w:noProof w:val="0"/>
        </w:rPr>
        <w:t xml:space="preserve"> </w:t>
      </w:r>
      <w:r w:rsidRPr="00D26514">
        <w:rPr>
          <w:bCs/>
          <w:noProof w:val="0"/>
        </w:rPr>
        <w:t>CDA Section Content Modules</w:t>
      </w:r>
      <w:bookmarkEnd w:id="253"/>
      <w:bookmarkEnd w:id="254"/>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55" w:name="_Toc345074717"/>
      <w:bookmarkStart w:id="256"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55"/>
      <w:bookmarkEnd w:id="256"/>
      <w:r w:rsidRPr="00D26514">
        <w:rPr>
          <w:noProof w:val="0"/>
        </w:rPr>
        <w:t xml:space="preserve"> </w:t>
      </w:r>
      <w:bookmarkStart w:id="257" w:name="_Toc291167503"/>
      <w:bookmarkStart w:id="258" w:name="_Toc291231442"/>
      <w:bookmarkStart w:id="259"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57"/>
      <w:bookmarkEnd w:id="258"/>
      <w:bookmarkEnd w:id="259"/>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60" w:name="_Toc345074718"/>
      <w:bookmarkStart w:id="261"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60"/>
      <w:bookmarkEnd w:id="261"/>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62" w:name="_6.2.2.1.1__Problem"/>
      <w:bookmarkStart w:id="263" w:name="_Toc296340357"/>
      <w:bookmarkStart w:id="264" w:name="_Toc345074719"/>
      <w:bookmarkStart w:id="265" w:name="_Toc500238830"/>
      <w:bookmarkEnd w:id="262"/>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63"/>
      <w:r w:rsidR="00A23689" w:rsidRPr="00D26514">
        <w:rPr>
          <w:noProof w:val="0"/>
        </w:rPr>
        <w:t>&lt;Data Element or Section Name&gt; &lt;Condition, Specification Document, or Vocabulary Constraint&gt;</w:t>
      </w:r>
      <w:bookmarkEnd w:id="264"/>
      <w:bookmarkEnd w:id="265"/>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66" w:name="_Toc345074720"/>
      <w:bookmarkStart w:id="267"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66"/>
      <w:bookmarkEnd w:id="267"/>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68" w:name="S_Medical_General_History"/>
      <w:bookmarkStart w:id="269" w:name="_Toc322675125"/>
      <w:bookmarkStart w:id="270" w:name="_Toc345074721"/>
      <w:bookmarkStart w:id="271" w:name="_Toc500238832"/>
      <w:r w:rsidRPr="00D26514">
        <w:rPr>
          <w:noProof w:val="0"/>
        </w:rPr>
        <w:t>6.3.3.10.S Medical History - Cardiac Section 11329-0</w:t>
      </w:r>
      <w:bookmarkEnd w:id="268"/>
      <w:bookmarkEnd w:id="269"/>
      <w:bookmarkEnd w:id="270"/>
      <w:bookmarkEnd w:id="271"/>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72" w:name="_6.2.3.1_Encompassing_Encounter"/>
      <w:bookmarkStart w:id="273" w:name="_6.2.3.1.1_Responsible_Party"/>
      <w:bookmarkStart w:id="274" w:name="_6.2.3.1.2_Health_Care"/>
      <w:bookmarkStart w:id="275" w:name="_Toc345074722"/>
      <w:bookmarkStart w:id="276" w:name="_Toc500238833"/>
      <w:bookmarkEnd w:id="272"/>
      <w:bookmarkEnd w:id="273"/>
      <w:bookmarkEnd w:id="274"/>
      <w:r w:rsidRPr="00D26514">
        <w:rPr>
          <w:bCs/>
          <w:noProof w:val="0"/>
        </w:rPr>
        <w:t>6.3.4</w:t>
      </w:r>
      <w:r w:rsidR="00291725" w:rsidRPr="00D26514">
        <w:rPr>
          <w:bCs/>
          <w:noProof w:val="0"/>
        </w:rPr>
        <w:t xml:space="preserve"> </w:t>
      </w:r>
      <w:r w:rsidRPr="00D26514">
        <w:rPr>
          <w:bCs/>
          <w:noProof w:val="0"/>
        </w:rPr>
        <w:t>CDA Entry Content Modules</w:t>
      </w:r>
      <w:bookmarkEnd w:id="275"/>
      <w:bookmarkEnd w:id="276"/>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77" w:name="_Toc345074723"/>
      <w:bookmarkStart w:id="278"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77"/>
      <w:bookmarkEnd w:id="278"/>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79" w:name="_6.2.4.4.1__Simple"/>
      <w:bookmarkStart w:id="280" w:name="_Toc296340404"/>
      <w:bookmarkStart w:id="281" w:name="_Toc345074724"/>
      <w:bookmarkStart w:id="282" w:name="_Toc500238835"/>
      <w:bookmarkEnd w:id="279"/>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80"/>
      <w:bookmarkEnd w:id="281"/>
      <w:bookmarkEnd w:id="282"/>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283" w:name="_Toc296340405"/>
      <w:bookmarkStart w:id="284" w:name="_Toc345074725"/>
      <w:bookmarkStart w:id="285" w:name="_Toc500238836"/>
      <w:r w:rsidRPr="00D26514">
        <w:rPr>
          <w:noProof w:val="0"/>
        </w:rPr>
        <w:t>6.3.4.E.2 Simple Observation (wall morphology) Constraints</w:t>
      </w:r>
      <w:bookmarkEnd w:id="283"/>
      <w:bookmarkEnd w:id="284"/>
      <w:bookmarkEnd w:id="285"/>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286" w:name="_Toc184813871"/>
      <w:bookmarkStart w:id="287" w:name="_Toc322675194"/>
      <w:bookmarkStart w:id="288" w:name="_Toc345074726"/>
      <w:bookmarkStart w:id="289" w:name="_Toc500238837"/>
      <w:bookmarkStart w:id="290" w:name="E_Problem_Observation_Cardiac_PF"/>
      <w:bookmarkStart w:id="291"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292" w:name="E_Problem_Observation"/>
      <w:bookmarkEnd w:id="292"/>
      <w:r w:rsidR="00875076" w:rsidRPr="00D26514">
        <w:rPr>
          <w:noProof w:val="0"/>
        </w:rPr>
        <w:t xml:space="preserve"> Observation</w:t>
      </w:r>
      <w:bookmarkStart w:id="293" w:name="CS_ProblemObservation"/>
      <w:bookmarkEnd w:id="286"/>
      <w:bookmarkEnd w:id="293"/>
      <w:r w:rsidR="00875076" w:rsidRPr="00D26514">
        <w:rPr>
          <w:noProof w:val="0"/>
        </w:rPr>
        <w:t xml:space="preserve"> - Cardiac</w:t>
      </w:r>
      <w:bookmarkEnd w:id="287"/>
      <w:bookmarkEnd w:id="288"/>
      <w:bookmarkEnd w:id="289"/>
    </w:p>
    <w:bookmarkEnd w:id="290"/>
    <w:bookmarkEnd w:id="291"/>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294" w:name="C_7130"/>
      <w:bookmarkEnd w:id="294"/>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295" w:name="C_7131"/>
      <w:bookmarkEnd w:id="295"/>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296" w:name="C_7134"/>
      <w:bookmarkEnd w:id="296"/>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297" w:name="_Toc500238838"/>
      <w:r w:rsidRPr="00D26514">
        <w:rPr>
          <w:noProof w:val="0"/>
        </w:rPr>
        <w:t>6.4 Section not applicable</w:t>
      </w:r>
      <w:bookmarkEnd w:id="297"/>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298" w:name="_Toc335730763"/>
      <w:bookmarkStart w:id="299" w:name="_Toc336000666"/>
      <w:bookmarkStart w:id="300" w:name="_Toc336002388"/>
      <w:bookmarkStart w:id="301" w:name="_Toc336006583"/>
      <w:bookmarkStart w:id="302" w:name="_Toc335730764"/>
      <w:bookmarkStart w:id="303" w:name="_Toc336000667"/>
      <w:bookmarkStart w:id="304" w:name="_Toc336002389"/>
      <w:bookmarkStart w:id="305" w:name="_Toc336006584"/>
      <w:bookmarkStart w:id="306" w:name="_Toc500238839"/>
      <w:bookmarkStart w:id="307" w:name="_Toc291167547"/>
      <w:bookmarkStart w:id="308" w:name="_Toc291231486"/>
      <w:bookmarkStart w:id="309" w:name="_Toc296340423"/>
      <w:bookmarkEnd w:id="298"/>
      <w:bookmarkEnd w:id="299"/>
      <w:bookmarkEnd w:id="300"/>
      <w:bookmarkEnd w:id="301"/>
      <w:bookmarkEnd w:id="302"/>
      <w:bookmarkEnd w:id="303"/>
      <w:bookmarkEnd w:id="304"/>
      <w:bookmarkEnd w:id="305"/>
      <w:r w:rsidRPr="00D26514">
        <w:rPr>
          <w:noProof w:val="0"/>
        </w:rPr>
        <w:t xml:space="preserve">6.5 </w:t>
      </w:r>
      <w:bookmarkStart w:id="310" w:name="_Toc345074728"/>
      <w:r w:rsidR="00255462" w:rsidRPr="00D26514">
        <w:rPr>
          <w:noProof w:val="0"/>
        </w:rPr>
        <w:t xml:space="preserve">&lt;Domain Acronym&gt; </w:t>
      </w:r>
      <w:r w:rsidR="001439BB" w:rsidRPr="00D26514">
        <w:rPr>
          <w:noProof w:val="0"/>
        </w:rPr>
        <w:t>Value Sets</w:t>
      </w:r>
      <w:bookmarkEnd w:id="310"/>
      <w:r w:rsidR="009F5CC2" w:rsidRPr="00D26514">
        <w:rPr>
          <w:noProof w:val="0"/>
        </w:rPr>
        <w:t xml:space="preserve"> and Concept Domains</w:t>
      </w:r>
      <w:bookmarkEnd w:id="306"/>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11" w:name="_Toc345074729"/>
      <w:bookmarkStart w:id="312"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11"/>
      <w:bookmarkEnd w:id="312"/>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13" w:name="_Toc345074730"/>
      <w:bookmarkStart w:id="314"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07"/>
      <w:bookmarkEnd w:id="308"/>
      <w:bookmarkEnd w:id="309"/>
      <w:r w:rsidR="00865DF9" w:rsidRPr="00D26514">
        <w:rPr>
          <w:rFonts w:eastAsia="Calibri"/>
          <w:noProof w:val="0"/>
        </w:rPr>
        <w:t xml:space="preserve"> 1.3.6.1.4.1.19376.1.4.1.5.15</w:t>
      </w:r>
      <w:bookmarkEnd w:id="313"/>
      <w:bookmarkEnd w:id="314"/>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15"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16" w:name="_Toc500238842"/>
      <w:r w:rsidRPr="00D26514">
        <w:rPr>
          <w:rFonts w:eastAsia="Calibri"/>
          <w:noProof w:val="0"/>
        </w:rPr>
        <w:lastRenderedPageBreak/>
        <w:t>6.5.1 UV_CardiacProcedureDrugClasses</w:t>
      </w:r>
      <w:bookmarkEnd w:id="316"/>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17" w:name="_Toc500238843"/>
      <w:bookmarkStart w:id="318" w:name="OLE_LINK57"/>
      <w:bookmarkStart w:id="319" w:name="OLE_LINK58"/>
      <w:r w:rsidRPr="00D26514">
        <w:lastRenderedPageBreak/>
        <w:t>Appendices</w:t>
      </w:r>
      <w:bookmarkEnd w:id="315"/>
      <w:bookmarkEnd w:id="317"/>
      <w:r w:rsidRPr="00D26514">
        <w:rPr>
          <w:highlight w:val="yellow"/>
        </w:rPr>
        <w:t xml:space="preserve"> </w:t>
      </w:r>
    </w:p>
    <w:p w14:paraId="69927F7E" w14:textId="77777777" w:rsidR="00144F18" w:rsidRPr="00D26514" w:rsidRDefault="00EA4EA1" w:rsidP="00EA4EA1">
      <w:pPr>
        <w:rPr>
          <w:i/>
        </w:rPr>
      </w:pPr>
      <w:bookmarkStart w:id="320" w:name="OLE_LINK55"/>
      <w:bookmarkStart w:id="321"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22" w:name="_Toc500238844"/>
      <w:bookmarkStart w:id="323" w:name="_Toc345074732"/>
      <w:bookmarkEnd w:id="320"/>
      <w:bookmarkEnd w:id="321"/>
      <w:r w:rsidRPr="00D26514">
        <w:rPr>
          <w:noProof w:val="0"/>
        </w:rPr>
        <w:lastRenderedPageBreak/>
        <w:t>Appendix A – &lt;Appendix Title&gt;</w:t>
      </w:r>
      <w:bookmarkEnd w:id="322"/>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24" w:name="_Toc500238845"/>
      <w:r w:rsidRPr="00D26514">
        <w:rPr>
          <w:noProof w:val="0"/>
        </w:rPr>
        <w:t>A.1 &lt;Title&gt;</w:t>
      </w:r>
      <w:bookmarkEnd w:id="324"/>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25" w:name="_Toc500238846"/>
      <w:r w:rsidRPr="00D26514">
        <w:rPr>
          <w:noProof w:val="0"/>
        </w:rPr>
        <w:t>A.1.1 &lt;Title&gt;</w:t>
      </w:r>
      <w:bookmarkEnd w:id="325"/>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26" w:name="_Toc500238847"/>
      <w:r w:rsidRPr="00D26514">
        <w:rPr>
          <w:bCs/>
          <w:noProof w:val="0"/>
        </w:rPr>
        <w:lastRenderedPageBreak/>
        <w:t>Appendix B – &lt;Appendix Title&gt;</w:t>
      </w:r>
      <w:bookmarkEnd w:id="326"/>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27" w:name="_Toc500238848"/>
      <w:r w:rsidRPr="00D26514">
        <w:rPr>
          <w:noProof w:val="0"/>
        </w:rPr>
        <w:t>B.1 &lt;Title&gt;</w:t>
      </w:r>
      <w:bookmarkEnd w:id="327"/>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28" w:name="_Toc500238849"/>
      <w:r w:rsidRPr="00D26514">
        <w:rPr>
          <w:noProof w:val="0"/>
        </w:rPr>
        <w:t>B.1.1 &lt;Title&gt;</w:t>
      </w:r>
      <w:bookmarkEnd w:id="328"/>
    </w:p>
    <w:p w14:paraId="5EB9DFDF" w14:textId="77777777" w:rsidR="0095084C" w:rsidRPr="00D26514" w:rsidRDefault="0095084C" w:rsidP="0095084C">
      <w:pPr>
        <w:pStyle w:val="BodyText"/>
      </w:pPr>
      <w:r w:rsidRPr="00D26514">
        <w:t>Appendix B.1.1 text.</w:t>
      </w:r>
    </w:p>
    <w:bookmarkEnd w:id="32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29" w:name="_Toc345074737"/>
      <w:bookmarkStart w:id="330" w:name="_Toc500238850"/>
      <w:bookmarkEnd w:id="318"/>
      <w:bookmarkEnd w:id="319"/>
      <w:r w:rsidRPr="00D26514">
        <w:lastRenderedPageBreak/>
        <w:t>V</w:t>
      </w:r>
      <w:r w:rsidR="00993FF5" w:rsidRPr="00D26514">
        <w:t>olume 4 – National Extensions</w:t>
      </w:r>
      <w:bookmarkEnd w:id="329"/>
      <w:bookmarkEnd w:id="330"/>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31" w:name="_Toc345074738"/>
      <w:bookmarkStart w:id="332" w:name="_Toc500238851"/>
      <w:r w:rsidRPr="00D26514">
        <w:rPr>
          <w:bCs/>
          <w:noProof w:val="0"/>
        </w:rPr>
        <w:t xml:space="preserve">4 </w:t>
      </w:r>
      <w:r w:rsidR="00C63D7E" w:rsidRPr="00D26514">
        <w:rPr>
          <w:bCs/>
          <w:noProof w:val="0"/>
        </w:rPr>
        <w:t>National Extensions</w:t>
      </w:r>
      <w:bookmarkEnd w:id="331"/>
      <w:bookmarkEnd w:id="332"/>
    </w:p>
    <w:p w14:paraId="2846A6B1" w14:textId="77777777" w:rsidR="00993FF5" w:rsidRPr="00D26514" w:rsidRDefault="00C63D7E" w:rsidP="00BB76BC">
      <w:pPr>
        <w:pStyle w:val="AppendixHeading2"/>
        <w:rPr>
          <w:noProof w:val="0"/>
        </w:rPr>
      </w:pPr>
      <w:bookmarkStart w:id="333" w:name="_Toc345074739"/>
      <w:bookmarkStart w:id="334" w:name="_Toc500238852"/>
      <w:r w:rsidRPr="00D26514">
        <w:rPr>
          <w:noProof w:val="0"/>
        </w:rPr>
        <w:t xml:space="preserve">4.I </w:t>
      </w:r>
      <w:r w:rsidR="00993FF5" w:rsidRPr="00D26514">
        <w:rPr>
          <w:noProof w:val="0"/>
        </w:rPr>
        <w:t>National Extensions for &lt;Country Name or IHE Organization&gt;</w:t>
      </w:r>
      <w:bookmarkEnd w:id="333"/>
      <w:bookmarkEnd w:id="334"/>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4"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35" w:name="_Toc301176972"/>
      <w:bookmarkStart w:id="336" w:name="_Toc345074740"/>
      <w:bookmarkStart w:id="337"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35"/>
      <w:bookmarkEnd w:id="336"/>
      <w:bookmarkEnd w:id="337"/>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338" w:name="_Toc345074741"/>
      <w:bookmarkStart w:id="339"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r w:rsidR="00077EA0" w:rsidRPr="00D26514">
        <w:rPr>
          <w:noProof w:val="0"/>
        </w:rPr>
        <w:t>&lt;</w:t>
      </w:r>
      <w:r w:rsidR="001D6BB3" w:rsidRPr="00D26514">
        <w:rPr>
          <w:noProof w:val="0"/>
        </w:rPr>
        <w:t>(</w:t>
      </w:r>
      <w:r w:rsidR="00077EA0" w:rsidRPr="00D26514">
        <w:rPr>
          <w:noProof w:val="0"/>
        </w:rPr>
        <w:t>Profile Acronym</w:t>
      </w:r>
      <w:r w:rsidR="001D6BB3" w:rsidRPr="00D26514">
        <w:rPr>
          <w:noProof w:val="0"/>
        </w:rPr>
        <w:t>)</w:t>
      </w:r>
      <w:r w:rsidR="00077EA0" w:rsidRPr="00D26514">
        <w:rPr>
          <w:noProof w:val="0"/>
        </w:rPr>
        <w:t>&gt;</w:t>
      </w:r>
      <w:bookmarkEnd w:id="338"/>
      <w:bookmarkEnd w:id="339"/>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340" w:name="_Toc500238855"/>
      <w:bookmarkStart w:id="341"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340"/>
      <w:bookmarkEnd w:id="341"/>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42"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343" w:name="_Toc397603182"/>
      <w:bookmarkStart w:id="344" w:name="_Toc500238856"/>
      <w:r w:rsidRPr="00D26514">
        <w:rPr>
          <w:noProof w:val="0"/>
        </w:rPr>
        <w:lastRenderedPageBreak/>
        <w:t>4.I.2.1 &lt;Profile Acronym&gt; Value Set Binding for US Realm Concept Domains</w:t>
      </w:r>
      <w:bookmarkEnd w:id="343"/>
      <w:bookmarkEnd w:id="344"/>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45" w:name="_Toc388433935"/>
      <w:bookmarkStart w:id="346" w:name="_Toc397603183"/>
      <w:bookmarkStart w:id="347" w:name="_Toc500238857"/>
      <w:r w:rsidRPr="00D26514">
        <w:rPr>
          <w:bCs/>
          <w:noProof w:val="0"/>
        </w:rPr>
        <w:t>4.I.2.1.1 US_CardiacProcedureDrugClasses (</w:t>
      </w:r>
      <w:r w:rsidRPr="00D26514">
        <w:rPr>
          <w:rFonts w:eastAsia="Calibri"/>
          <w:noProof w:val="0"/>
        </w:rPr>
        <w:t>1.3.6.1.4.1.19376.1.4.1.5.15</w:t>
      </w:r>
      <w:r w:rsidRPr="00D26514">
        <w:rPr>
          <w:bCs/>
          <w:noProof w:val="0"/>
        </w:rPr>
        <w:t>)</w:t>
      </w:r>
      <w:bookmarkEnd w:id="345"/>
      <w:bookmarkEnd w:id="346"/>
      <w:bookmarkEnd w:id="347"/>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348" w:name="_Toc500238858"/>
      <w:r w:rsidRPr="00D26514">
        <w:t>4.</w:t>
      </w:r>
      <w:r w:rsidR="00C63D7E" w:rsidRPr="00D26514">
        <w:t>I.</w:t>
      </w:r>
      <w:r w:rsidRPr="00D26514">
        <w:t>2.2&lt;Profile Acronym&gt; &lt;Type of Change&gt;</w:t>
      </w:r>
      <w:bookmarkEnd w:id="342"/>
      <w:bookmarkEnd w:id="348"/>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49" w:name="_Toc345074744"/>
      <w:bookmarkStart w:id="350"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49"/>
      <w:bookmarkEnd w:id="350"/>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51" w:name="_Toc500238860"/>
      <w:r w:rsidRPr="00D26514">
        <w:lastRenderedPageBreak/>
        <w:t>Appendices</w:t>
      </w:r>
      <w:bookmarkEnd w:id="351"/>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52" w:name="OLE_LINK91"/>
      <w:bookmarkStart w:id="353" w:name="OLE_LINK92"/>
      <w:bookmarkStart w:id="354" w:name="OLE_LINK93"/>
      <w:bookmarkStart w:id="355" w:name="OLE_LINK94"/>
      <w:r w:rsidRPr="00D26514">
        <w:rPr>
          <w:i/>
        </w:rPr>
        <w:t>and delete the Appendix A and Appendix B placeholder sections</w:t>
      </w:r>
      <w:bookmarkEnd w:id="352"/>
      <w:bookmarkEnd w:id="353"/>
      <w:bookmarkEnd w:id="354"/>
      <w:bookmarkEnd w:id="355"/>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56" w:name="_Toc472940235"/>
      <w:bookmarkStart w:id="357" w:name="_Toc485054829"/>
      <w:bookmarkStart w:id="358" w:name="_Toc485058483"/>
      <w:bookmarkStart w:id="359" w:name="_Toc500238861"/>
      <w:bookmarkStart w:id="360" w:name="OLE_LINK86"/>
      <w:bookmarkStart w:id="361" w:name="OLE_LINK87"/>
      <w:bookmarkStart w:id="362" w:name="OLE_LINK88"/>
      <w:bookmarkStart w:id="363" w:name="OLE_LINK89"/>
      <w:r w:rsidRPr="00D26514">
        <w:rPr>
          <w:noProof w:val="0"/>
        </w:rPr>
        <w:lastRenderedPageBreak/>
        <w:t>Appendix A – &lt;Appendix Title&gt;</w:t>
      </w:r>
      <w:bookmarkEnd w:id="356"/>
      <w:bookmarkEnd w:id="357"/>
      <w:bookmarkEnd w:id="358"/>
      <w:bookmarkEnd w:id="359"/>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64" w:name="_Toc472940236"/>
      <w:bookmarkStart w:id="365" w:name="_Toc485054830"/>
      <w:bookmarkStart w:id="366" w:name="_Toc485058484"/>
      <w:bookmarkStart w:id="367" w:name="_Toc500238862"/>
      <w:r w:rsidRPr="00D26514">
        <w:rPr>
          <w:noProof w:val="0"/>
        </w:rPr>
        <w:t>A.1 &lt;Title&gt;</w:t>
      </w:r>
      <w:bookmarkEnd w:id="364"/>
      <w:bookmarkEnd w:id="365"/>
      <w:bookmarkEnd w:id="366"/>
      <w:bookmarkEnd w:id="367"/>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68" w:name="_Toc500238863"/>
      <w:bookmarkStart w:id="369" w:name="OLE_LINK76"/>
      <w:bookmarkStart w:id="370" w:name="OLE_LINK77"/>
      <w:bookmarkStart w:id="371" w:name="OLE_LINK78"/>
      <w:r w:rsidRPr="00D26514">
        <w:rPr>
          <w:noProof w:val="0"/>
        </w:rPr>
        <w:t>A.1.1 &lt;Title&gt;</w:t>
      </w:r>
      <w:bookmarkEnd w:id="368"/>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72" w:name="_Toc500238864"/>
      <w:bookmarkEnd w:id="360"/>
      <w:bookmarkEnd w:id="361"/>
      <w:bookmarkEnd w:id="369"/>
      <w:bookmarkEnd w:id="370"/>
      <w:bookmarkEnd w:id="371"/>
      <w:r w:rsidRPr="00D26514">
        <w:rPr>
          <w:noProof w:val="0"/>
        </w:rPr>
        <w:lastRenderedPageBreak/>
        <w:t>Appendix B – &lt;Appendix Title&gt;</w:t>
      </w:r>
      <w:bookmarkEnd w:id="372"/>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73" w:name="_Toc500238865"/>
      <w:r w:rsidRPr="00D26514">
        <w:rPr>
          <w:noProof w:val="0"/>
        </w:rPr>
        <w:t>B.1 &lt;Title&gt;</w:t>
      </w:r>
      <w:bookmarkEnd w:id="373"/>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74" w:name="_Toc500238866"/>
      <w:r w:rsidRPr="00D26514">
        <w:rPr>
          <w:noProof w:val="0"/>
        </w:rPr>
        <w:t>B.1.1 &lt;Title&gt;</w:t>
      </w:r>
      <w:bookmarkEnd w:id="374"/>
    </w:p>
    <w:p w14:paraId="37E9FB2D" w14:textId="5BB4F8C0" w:rsidR="0095084C" w:rsidRPr="00D26514" w:rsidRDefault="0095084C" w:rsidP="0095084C">
      <w:pPr>
        <w:pStyle w:val="BodyText"/>
      </w:pPr>
      <w:r w:rsidRPr="00D26514">
        <w:t>Appendix B.1.1 text.</w:t>
      </w:r>
    </w:p>
    <w:bookmarkEnd w:id="362"/>
    <w:bookmarkEnd w:id="363"/>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Jones, Emma" w:date="2017-12-08T13:33:00Z" w:initials="JE">
    <w:p w14:paraId="29E22AE3" w14:textId="7AAF02E3" w:rsidR="000E7CA4" w:rsidRDefault="000E7CA4">
      <w:pPr>
        <w:pStyle w:val="CommentText"/>
      </w:pPr>
      <w:r>
        <w:rPr>
          <w:rStyle w:val="CommentReference"/>
        </w:rPr>
        <w:annotationRef/>
      </w:r>
      <w:r>
        <w:t>Popu</w:t>
      </w:r>
      <w:r w:rsidR="007212DA">
        <w:t xml:space="preserve">late this table from </w:t>
      </w:r>
      <w:r>
        <w:t>use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E22AE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916EB" w14:textId="77777777" w:rsidR="00612B65" w:rsidRDefault="00612B65">
      <w:r>
        <w:separator/>
      </w:r>
    </w:p>
  </w:endnote>
  <w:endnote w:type="continuationSeparator" w:id="0">
    <w:p w14:paraId="0CE2D7E1" w14:textId="77777777" w:rsidR="00612B65" w:rsidRDefault="00612B65">
      <w:r>
        <w:continuationSeparator/>
      </w:r>
    </w:p>
  </w:endnote>
  <w:endnote w:type="continuationNotice" w:id="1">
    <w:p w14:paraId="5E8A1F13" w14:textId="77777777" w:rsidR="00612B65" w:rsidRDefault="00612B6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0E7CA4" w:rsidRDefault="000E7C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0E7CA4" w:rsidRDefault="000E7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0E7CA4" w:rsidRDefault="000E7CA4">
    <w:pPr>
      <w:pStyle w:val="Footer"/>
      <w:ind w:right="360"/>
    </w:pPr>
    <w:r>
      <w:t>___________________________________________________________________________</w:t>
    </w:r>
  </w:p>
  <w:p w14:paraId="0E257CB6" w14:textId="18FAE88F" w:rsidR="000E7CA4" w:rsidRDefault="000E7CA4" w:rsidP="00597DB2">
    <w:pPr>
      <w:pStyle w:val="Footer"/>
      <w:ind w:right="360"/>
      <w:rPr>
        <w:sz w:val="20"/>
      </w:rPr>
    </w:pPr>
    <w:bookmarkStart w:id="37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522F7">
      <w:rPr>
        <w:rStyle w:val="PageNumber"/>
        <w:noProof/>
        <w:sz w:val="20"/>
      </w:rPr>
      <w:t>15</w:t>
    </w:r>
    <w:r w:rsidRPr="00597DB2">
      <w:rPr>
        <w:rStyle w:val="PageNumber"/>
        <w:sz w:val="20"/>
      </w:rPr>
      <w:fldChar w:fldCharType="end"/>
    </w:r>
    <w:r>
      <w:rPr>
        <w:sz w:val="20"/>
      </w:rPr>
      <w:tab/>
      <w:t xml:space="preserve">                       Copyright © 20xx: IHE International, Inc.</w:t>
    </w:r>
    <w:bookmarkEnd w:id="375"/>
  </w:p>
  <w:p w14:paraId="4F2E1CAC" w14:textId="6B3D1533" w:rsidR="000E7CA4" w:rsidRDefault="000E7CA4"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0E7CA4" w:rsidRDefault="000E7CA4">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6F55F" w14:textId="77777777" w:rsidR="00612B65" w:rsidRDefault="00612B65">
      <w:r>
        <w:separator/>
      </w:r>
    </w:p>
  </w:footnote>
  <w:footnote w:type="continuationSeparator" w:id="0">
    <w:p w14:paraId="6AF984ED" w14:textId="77777777" w:rsidR="00612B65" w:rsidRDefault="00612B65">
      <w:r>
        <w:continuationSeparator/>
      </w:r>
    </w:p>
  </w:footnote>
  <w:footnote w:type="continuationNotice" w:id="1">
    <w:p w14:paraId="5FEC30DF" w14:textId="77777777" w:rsidR="00612B65" w:rsidRDefault="00612B6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0E7CA4" w:rsidRDefault="000E7CA4">
    <w:pPr>
      <w:pStyle w:val="Header"/>
    </w:pPr>
    <w:r>
      <w:t>IHE &lt;Domain Name&gt; Technical Framework Supplement – &lt;Profile Name (Profile Acronym)&gt;</w:t>
    </w:r>
  </w:p>
  <w:p w14:paraId="5E0ED4C7" w14:textId="77777777" w:rsidR="000E7CA4" w:rsidRDefault="000E7CA4">
    <w:pPr>
      <w:pStyle w:val="Header"/>
    </w:pPr>
    <w:r>
      <w:t>______________________________________________________________________________</w:t>
    </w:r>
  </w:p>
  <w:p w14:paraId="7A05B91F" w14:textId="77777777" w:rsidR="000E7CA4" w:rsidRDefault="000E7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76D4D"/>
    <w:multiLevelType w:val="hybridMultilevel"/>
    <w:tmpl w:val="5318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C3A55"/>
    <w:multiLevelType w:val="multilevel"/>
    <w:tmpl w:val="7B943E18"/>
    <w:numStyleLink w:val="Constraints"/>
  </w:abstractNum>
  <w:abstractNum w:abstractNumId="15"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025E5F"/>
    <w:multiLevelType w:val="multilevel"/>
    <w:tmpl w:val="7B943E18"/>
    <w:numStyleLink w:val="Constraints"/>
  </w:abstractNum>
  <w:abstractNum w:abstractNumId="1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3"/>
  </w:num>
  <w:num w:numId="12">
    <w:abstractNumId w:val="16"/>
  </w:num>
  <w:num w:numId="13">
    <w:abstractNumId w:val="1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7"/>
  </w:num>
  <w:num w:numId="15">
    <w:abstractNumId w:val="20"/>
  </w:num>
  <w:num w:numId="16">
    <w:abstractNumId w:val="21"/>
  </w:num>
  <w:num w:numId="17">
    <w:abstractNumId w:val="19"/>
  </w:num>
  <w:num w:numId="18">
    <w:abstractNumId w:val="22"/>
  </w:num>
  <w:num w:numId="19">
    <w:abstractNumId w:val="11"/>
  </w:num>
  <w:num w:numId="20">
    <w:abstractNumId w:val="15"/>
  </w:num>
  <w:num w:numId="21">
    <w:abstractNumId w:val="12"/>
  </w:num>
  <w:num w:numId="22">
    <w:abstractNumId w:val="18"/>
  </w:num>
  <w:num w:numId="23">
    <w:abstractNumId w:val="10"/>
  </w:num>
  <w:num w:numId="24">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FF2"/>
    <w:rsid w:val="00070847"/>
    <w:rsid w:val="000717A7"/>
    <w:rsid w:val="000742B4"/>
    <w:rsid w:val="000755DA"/>
    <w:rsid w:val="00077324"/>
    <w:rsid w:val="00077EA0"/>
    <w:rsid w:val="000807AC"/>
    <w:rsid w:val="00082F2B"/>
    <w:rsid w:val="00083B47"/>
    <w:rsid w:val="00085C24"/>
    <w:rsid w:val="00087187"/>
    <w:rsid w:val="00094061"/>
    <w:rsid w:val="000A726D"/>
    <w:rsid w:val="000B30FF"/>
    <w:rsid w:val="000B3BD4"/>
    <w:rsid w:val="000B3F51"/>
    <w:rsid w:val="000B699D"/>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489F"/>
    <w:rsid w:val="00154B7B"/>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84E40"/>
    <w:rsid w:val="00186DAB"/>
    <w:rsid w:val="00187E92"/>
    <w:rsid w:val="00193030"/>
    <w:rsid w:val="001946F4"/>
    <w:rsid w:val="00195213"/>
    <w:rsid w:val="001A7247"/>
    <w:rsid w:val="001A7C4C"/>
    <w:rsid w:val="001B0165"/>
    <w:rsid w:val="001B2B50"/>
    <w:rsid w:val="001B463C"/>
    <w:rsid w:val="001C26CB"/>
    <w:rsid w:val="001C53C2"/>
    <w:rsid w:val="001D056D"/>
    <w:rsid w:val="001D0E6D"/>
    <w:rsid w:val="001D1619"/>
    <w:rsid w:val="001D167A"/>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5462"/>
    <w:rsid w:val="00255821"/>
    <w:rsid w:val="00256665"/>
    <w:rsid w:val="0026450C"/>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44"/>
    <w:rsid w:val="002C1B6E"/>
    <w:rsid w:val="002C27E4"/>
    <w:rsid w:val="002C53B5"/>
    <w:rsid w:val="002C5D62"/>
    <w:rsid w:val="002D5B69"/>
    <w:rsid w:val="002E108C"/>
    <w:rsid w:val="002E6F49"/>
    <w:rsid w:val="002F051F"/>
    <w:rsid w:val="002F076A"/>
    <w:rsid w:val="002F121A"/>
    <w:rsid w:val="002F3F7A"/>
    <w:rsid w:val="002F524B"/>
    <w:rsid w:val="002F680D"/>
    <w:rsid w:val="002F69C5"/>
    <w:rsid w:val="00300B8F"/>
    <w:rsid w:val="00301FEE"/>
    <w:rsid w:val="003036BB"/>
    <w:rsid w:val="00303E20"/>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4592"/>
    <w:rsid w:val="00346314"/>
    <w:rsid w:val="00346BB8"/>
    <w:rsid w:val="00352784"/>
    <w:rsid w:val="003554C9"/>
    <w:rsid w:val="00355609"/>
    <w:rsid w:val="003577C8"/>
    <w:rsid w:val="003579DA"/>
    <w:rsid w:val="003601D3"/>
    <w:rsid w:val="003602DC"/>
    <w:rsid w:val="00361F12"/>
    <w:rsid w:val="00363069"/>
    <w:rsid w:val="00364E56"/>
    <w:rsid w:val="003651D9"/>
    <w:rsid w:val="00365DD0"/>
    <w:rsid w:val="00370B52"/>
    <w:rsid w:val="00370CC8"/>
    <w:rsid w:val="0037384E"/>
    <w:rsid w:val="00374B3E"/>
    <w:rsid w:val="0037615C"/>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4016A5"/>
    <w:rsid w:val="004046B6"/>
    <w:rsid w:val="004070FB"/>
    <w:rsid w:val="00410D6B"/>
    <w:rsid w:val="00412649"/>
    <w:rsid w:val="00415432"/>
    <w:rsid w:val="00417A70"/>
    <w:rsid w:val="004225C9"/>
    <w:rsid w:val="0043514A"/>
    <w:rsid w:val="00436054"/>
    <w:rsid w:val="004364DE"/>
    <w:rsid w:val="00436599"/>
    <w:rsid w:val="004424C6"/>
    <w:rsid w:val="00442C32"/>
    <w:rsid w:val="0044310A"/>
    <w:rsid w:val="00444100"/>
    <w:rsid w:val="00444CFC"/>
    <w:rsid w:val="00445D2F"/>
    <w:rsid w:val="00447451"/>
    <w:rsid w:val="004541CC"/>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4EE"/>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02A5"/>
    <w:rsid w:val="005410F9"/>
    <w:rsid w:val="005416D9"/>
    <w:rsid w:val="0054210B"/>
    <w:rsid w:val="00543FFB"/>
    <w:rsid w:val="0054524C"/>
    <w:rsid w:val="00547C57"/>
    <w:rsid w:val="00550D9D"/>
    <w:rsid w:val="00551EBC"/>
    <w:rsid w:val="00555E9F"/>
    <w:rsid w:val="00556E6C"/>
    <w:rsid w:val="005672A9"/>
    <w:rsid w:val="00570B52"/>
    <w:rsid w:val="00572031"/>
    <w:rsid w:val="00573102"/>
    <w:rsid w:val="00574E7A"/>
    <w:rsid w:val="005767CE"/>
    <w:rsid w:val="00581165"/>
    <w:rsid w:val="00581829"/>
    <w:rsid w:val="00585DA2"/>
    <w:rsid w:val="005869D7"/>
    <w:rsid w:val="00586AAF"/>
    <w:rsid w:val="00586C4B"/>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FC1"/>
    <w:rsid w:val="0064739E"/>
    <w:rsid w:val="006512F0"/>
    <w:rsid w:val="006514EA"/>
    <w:rsid w:val="00652D40"/>
    <w:rsid w:val="00653F84"/>
    <w:rsid w:val="00656A6B"/>
    <w:rsid w:val="0065754A"/>
    <w:rsid w:val="00662157"/>
    <w:rsid w:val="00662893"/>
    <w:rsid w:val="00663624"/>
    <w:rsid w:val="00665A0A"/>
    <w:rsid w:val="00665D8F"/>
    <w:rsid w:val="00672881"/>
    <w:rsid w:val="00672C39"/>
    <w:rsid w:val="00680634"/>
    <w:rsid w:val="00680648"/>
    <w:rsid w:val="00682040"/>
    <w:rsid w:val="006825E1"/>
    <w:rsid w:val="0068355D"/>
    <w:rsid w:val="00683AA3"/>
    <w:rsid w:val="00692225"/>
    <w:rsid w:val="00692B37"/>
    <w:rsid w:val="0069533E"/>
    <w:rsid w:val="006A2A74"/>
    <w:rsid w:val="006A3098"/>
    <w:rsid w:val="006A4160"/>
    <w:rsid w:val="006A6728"/>
    <w:rsid w:val="006B6DA7"/>
    <w:rsid w:val="006B7354"/>
    <w:rsid w:val="006B7ABF"/>
    <w:rsid w:val="006C0C1C"/>
    <w:rsid w:val="006C242B"/>
    <w:rsid w:val="006C2C14"/>
    <w:rsid w:val="006C2D4D"/>
    <w:rsid w:val="006C371A"/>
    <w:rsid w:val="006C5FEF"/>
    <w:rsid w:val="006C7E2C"/>
    <w:rsid w:val="006D4881"/>
    <w:rsid w:val="006D574C"/>
    <w:rsid w:val="006D768F"/>
    <w:rsid w:val="006E06AC"/>
    <w:rsid w:val="006E163F"/>
    <w:rsid w:val="006E2CC1"/>
    <w:rsid w:val="006E5767"/>
    <w:rsid w:val="00701B3A"/>
    <w:rsid w:val="00703DEF"/>
    <w:rsid w:val="007060F2"/>
    <w:rsid w:val="0070762D"/>
    <w:rsid w:val="007117B8"/>
    <w:rsid w:val="00712AE6"/>
    <w:rsid w:val="0071309E"/>
    <w:rsid w:val="00717FB2"/>
    <w:rsid w:val="007212DA"/>
    <w:rsid w:val="00721BCE"/>
    <w:rsid w:val="007232C5"/>
    <w:rsid w:val="00723DAF"/>
    <w:rsid w:val="007249C7"/>
    <w:rsid w:val="00724FF9"/>
    <w:rsid w:val="007251A4"/>
    <w:rsid w:val="00726096"/>
    <w:rsid w:val="00726A7E"/>
    <w:rsid w:val="00730E16"/>
    <w:rsid w:val="00736B5B"/>
    <w:rsid w:val="007400C4"/>
    <w:rsid w:val="00740FE0"/>
    <w:rsid w:val="00742A31"/>
    <w:rsid w:val="00746A3D"/>
    <w:rsid w:val="00747676"/>
    <w:rsid w:val="0074777B"/>
    <w:rsid w:val="007479B6"/>
    <w:rsid w:val="00747E7C"/>
    <w:rsid w:val="00757111"/>
    <w:rsid w:val="00761469"/>
    <w:rsid w:val="007660D1"/>
    <w:rsid w:val="00767053"/>
    <w:rsid w:val="00770D84"/>
    <w:rsid w:val="00772E35"/>
    <w:rsid w:val="00774B6B"/>
    <w:rsid w:val="007773C8"/>
    <w:rsid w:val="0078063E"/>
    <w:rsid w:val="007824BF"/>
    <w:rsid w:val="00787B2D"/>
    <w:rsid w:val="007900E5"/>
    <w:rsid w:val="007922ED"/>
    <w:rsid w:val="00792D41"/>
    <w:rsid w:val="007962BA"/>
    <w:rsid w:val="007A0A1D"/>
    <w:rsid w:val="007A15D1"/>
    <w:rsid w:val="007A3E7E"/>
    <w:rsid w:val="007A51E3"/>
    <w:rsid w:val="007A5635"/>
    <w:rsid w:val="007A676E"/>
    <w:rsid w:val="007A7BF7"/>
    <w:rsid w:val="007B118D"/>
    <w:rsid w:val="007B1A63"/>
    <w:rsid w:val="007B331F"/>
    <w:rsid w:val="007B44B7"/>
    <w:rsid w:val="007B64E0"/>
    <w:rsid w:val="007B790D"/>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3735"/>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49E8"/>
    <w:rsid w:val="00875076"/>
    <w:rsid w:val="00875BFD"/>
    <w:rsid w:val="0087668B"/>
    <w:rsid w:val="00876FF1"/>
    <w:rsid w:val="00881CD8"/>
    <w:rsid w:val="008824DD"/>
    <w:rsid w:val="00882FD8"/>
    <w:rsid w:val="00883B13"/>
    <w:rsid w:val="00885ABD"/>
    <w:rsid w:val="00887A7F"/>
    <w:rsid w:val="00887E40"/>
    <w:rsid w:val="00892FCD"/>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68F6"/>
    <w:rsid w:val="0093034E"/>
    <w:rsid w:val="00933C9A"/>
    <w:rsid w:val="00934D96"/>
    <w:rsid w:val="009406A5"/>
    <w:rsid w:val="00940FC7"/>
    <w:rsid w:val="009429FB"/>
    <w:rsid w:val="00943B32"/>
    <w:rsid w:val="00944C39"/>
    <w:rsid w:val="00945BA4"/>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767FE"/>
    <w:rsid w:val="009813A1"/>
    <w:rsid w:val="00983131"/>
    <w:rsid w:val="00983C65"/>
    <w:rsid w:val="009843EF"/>
    <w:rsid w:val="00984EF5"/>
    <w:rsid w:val="009903C2"/>
    <w:rsid w:val="00991D63"/>
    <w:rsid w:val="0099378E"/>
    <w:rsid w:val="00993FF5"/>
    <w:rsid w:val="009A1EEA"/>
    <w:rsid w:val="009A2176"/>
    <w:rsid w:val="009A3A85"/>
    <w:rsid w:val="009B048D"/>
    <w:rsid w:val="009C10D5"/>
    <w:rsid w:val="009C5B28"/>
    <w:rsid w:val="009C6269"/>
    <w:rsid w:val="009C6F21"/>
    <w:rsid w:val="009D0CDF"/>
    <w:rsid w:val="009D107B"/>
    <w:rsid w:val="009D125C"/>
    <w:rsid w:val="009D1AEA"/>
    <w:rsid w:val="009D2A49"/>
    <w:rsid w:val="009D6A32"/>
    <w:rsid w:val="009D7991"/>
    <w:rsid w:val="009E34B7"/>
    <w:rsid w:val="009F2EAC"/>
    <w:rsid w:val="009F3200"/>
    <w:rsid w:val="009F4289"/>
    <w:rsid w:val="009F5CC2"/>
    <w:rsid w:val="009F5CF4"/>
    <w:rsid w:val="009F6B6F"/>
    <w:rsid w:val="009F7903"/>
    <w:rsid w:val="00A01FD9"/>
    <w:rsid w:val="00A05A12"/>
    <w:rsid w:val="00A06A4C"/>
    <w:rsid w:val="00A124C7"/>
    <w:rsid w:val="00A174B6"/>
    <w:rsid w:val="00A177D5"/>
    <w:rsid w:val="00A219CF"/>
    <w:rsid w:val="00A23689"/>
    <w:rsid w:val="00A2392D"/>
    <w:rsid w:val="00A302FD"/>
    <w:rsid w:val="00A30698"/>
    <w:rsid w:val="00A30BDA"/>
    <w:rsid w:val="00A322F4"/>
    <w:rsid w:val="00A3774D"/>
    <w:rsid w:val="00A43E92"/>
    <w:rsid w:val="00A52286"/>
    <w:rsid w:val="00A5645C"/>
    <w:rsid w:val="00A6036A"/>
    <w:rsid w:val="00A66278"/>
    <w:rsid w:val="00A66F91"/>
    <w:rsid w:val="00A67635"/>
    <w:rsid w:val="00A723FC"/>
    <w:rsid w:val="00A73088"/>
    <w:rsid w:val="00A773A9"/>
    <w:rsid w:val="00A81A7C"/>
    <w:rsid w:val="00A85861"/>
    <w:rsid w:val="00A875FF"/>
    <w:rsid w:val="00A90BD5"/>
    <w:rsid w:val="00A910E1"/>
    <w:rsid w:val="00A96B9B"/>
    <w:rsid w:val="00A9751B"/>
    <w:rsid w:val="00AA4494"/>
    <w:rsid w:val="00AA560C"/>
    <w:rsid w:val="00AA684E"/>
    <w:rsid w:val="00AA69C0"/>
    <w:rsid w:val="00AB4990"/>
    <w:rsid w:val="00AB53A2"/>
    <w:rsid w:val="00AB7726"/>
    <w:rsid w:val="00AC414D"/>
    <w:rsid w:val="00AC609B"/>
    <w:rsid w:val="00AC7C88"/>
    <w:rsid w:val="00AD069D"/>
    <w:rsid w:val="00AD2AE2"/>
    <w:rsid w:val="00AD3EA6"/>
    <w:rsid w:val="00AD3EC0"/>
    <w:rsid w:val="00AE1400"/>
    <w:rsid w:val="00AE3E73"/>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4130"/>
    <w:rsid w:val="00B4798B"/>
    <w:rsid w:val="00B541EC"/>
    <w:rsid w:val="00B54C50"/>
    <w:rsid w:val="00B55350"/>
    <w:rsid w:val="00B63B69"/>
    <w:rsid w:val="00B63C83"/>
    <w:rsid w:val="00B65E96"/>
    <w:rsid w:val="00B66F83"/>
    <w:rsid w:val="00B7190A"/>
    <w:rsid w:val="00B7582C"/>
    <w:rsid w:val="00B80E02"/>
    <w:rsid w:val="00B82D84"/>
    <w:rsid w:val="00B84D95"/>
    <w:rsid w:val="00B8586D"/>
    <w:rsid w:val="00B87220"/>
    <w:rsid w:val="00B92E9F"/>
    <w:rsid w:val="00B92EA1"/>
    <w:rsid w:val="00B9303B"/>
    <w:rsid w:val="00B9308F"/>
    <w:rsid w:val="00B9490C"/>
    <w:rsid w:val="00B94919"/>
    <w:rsid w:val="00B95ABC"/>
    <w:rsid w:val="00B96231"/>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0A72"/>
    <w:rsid w:val="00BE1308"/>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5949"/>
    <w:rsid w:val="00C47DFA"/>
    <w:rsid w:val="00C512AA"/>
    <w:rsid w:val="00C52492"/>
    <w:rsid w:val="00C536E4"/>
    <w:rsid w:val="00C53B3C"/>
    <w:rsid w:val="00C56183"/>
    <w:rsid w:val="00C57664"/>
    <w:rsid w:val="00C607D9"/>
    <w:rsid w:val="00C60F4D"/>
    <w:rsid w:val="00C61586"/>
    <w:rsid w:val="00C62E65"/>
    <w:rsid w:val="00C63D7E"/>
    <w:rsid w:val="00C66F96"/>
    <w:rsid w:val="00C6772C"/>
    <w:rsid w:val="00C71FDB"/>
    <w:rsid w:val="00C729ED"/>
    <w:rsid w:val="00C73203"/>
    <w:rsid w:val="00C75E6D"/>
    <w:rsid w:val="00C7717D"/>
    <w:rsid w:val="00C80B71"/>
    <w:rsid w:val="00C82ED4"/>
    <w:rsid w:val="00C83F0F"/>
    <w:rsid w:val="00C940A2"/>
    <w:rsid w:val="00C969FE"/>
    <w:rsid w:val="00CA0443"/>
    <w:rsid w:val="00CA175A"/>
    <w:rsid w:val="00CA4B27"/>
    <w:rsid w:val="00CA562E"/>
    <w:rsid w:val="00CB4A0A"/>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D0225B"/>
    <w:rsid w:val="00D05B7C"/>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5761"/>
    <w:rsid w:val="00E30324"/>
    <w:rsid w:val="00E30AAF"/>
    <w:rsid w:val="00E31BB9"/>
    <w:rsid w:val="00E32256"/>
    <w:rsid w:val="00E340A9"/>
    <w:rsid w:val="00E35F5B"/>
    <w:rsid w:val="00E36A9C"/>
    <w:rsid w:val="00E4210F"/>
    <w:rsid w:val="00E451B1"/>
    <w:rsid w:val="00E46BAB"/>
    <w:rsid w:val="00E50AF1"/>
    <w:rsid w:val="00E51CCD"/>
    <w:rsid w:val="00E52CE1"/>
    <w:rsid w:val="00E55182"/>
    <w:rsid w:val="00E56193"/>
    <w:rsid w:val="00E5672F"/>
    <w:rsid w:val="00E61A6A"/>
    <w:rsid w:val="00E63CD1"/>
    <w:rsid w:val="00E6410F"/>
    <w:rsid w:val="00E650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2FA7"/>
    <w:rsid w:val="00ED3E87"/>
    <w:rsid w:val="00ED4892"/>
    <w:rsid w:val="00ED5269"/>
    <w:rsid w:val="00EE0A66"/>
    <w:rsid w:val="00EE1C86"/>
    <w:rsid w:val="00EF183A"/>
    <w:rsid w:val="00EF1E77"/>
    <w:rsid w:val="00EF3F52"/>
    <w:rsid w:val="00EF6962"/>
    <w:rsid w:val="00F002DD"/>
    <w:rsid w:val="00F02082"/>
    <w:rsid w:val="00F034AC"/>
    <w:rsid w:val="00F0477E"/>
    <w:rsid w:val="00F05794"/>
    <w:rsid w:val="00F059F9"/>
    <w:rsid w:val="00F0665F"/>
    <w:rsid w:val="00F146E5"/>
    <w:rsid w:val="00F159CF"/>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3F02"/>
    <w:rsid w:val="00FD49A2"/>
    <w:rsid w:val="00FD6B22"/>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wiki.ihe.net/index.php/IHEActCode_Vocabulary"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microsoft.com/office/2011/relationships/commentsExtended" Target="commentsExtended.xm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openxmlformats.org/officeDocument/2006/relationships/hyperlink" Target="http://wiki.ihe.net/index.php/IHE_Format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comments" Target="comments.xml"/><Relationship Id="rId40" Type="http://schemas.openxmlformats.org/officeDocument/2006/relationships/hyperlink" Target="http://wiki.ihe.net/index.php/OID_Registrat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yperlink" Target="http://wiki.ihe.net/index.php/IHERoleCode_Vocabulary" TargetMode="External"/><Relationship Id="rId4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7BADA-653F-43CE-954B-3B224654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77</Pages>
  <Words>16656</Words>
  <Characters>94944</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111378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2</cp:revision>
  <cp:lastPrinted>2012-05-01T14:26:00Z</cp:lastPrinted>
  <dcterms:created xsi:type="dcterms:W3CDTF">2018-02-09T21:51:00Z</dcterms:created>
  <dcterms:modified xsi:type="dcterms:W3CDTF">2018-02-09T21:51:00Z</dcterms:modified>
  <cp:category>IHE Supplement Template</cp:category>
</cp:coreProperties>
</file>