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bookmarkStart w:id="0" w:name="_GoBack"/>
      <w:bookmarkEnd w:id="0"/>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1" w:name="OLE_LINK1"/>
      <w:bookmarkStart w:id="2"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1"/>
      <w:bookmarkEnd w:id="2"/>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3" w:name="OLE_LINK5"/>
      <w:bookmarkStart w:id="4"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3"/>
      <w:bookmarkEnd w:id="4"/>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4A2E2C">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4A2E2C">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4A2E2C">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4A2E2C">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4A2E2C">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4A2E2C">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4A2E2C">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4A2E2C">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4A2E2C">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4A2E2C">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4A2E2C">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4A2E2C">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4A2E2C">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4A2E2C">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4A2E2C">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4A2E2C">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4A2E2C">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4A2E2C">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4A2E2C">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4A2E2C">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4A2E2C">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4A2E2C">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4A2E2C">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4A2E2C">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4A2E2C">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4A2E2C">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4A2E2C">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4A2E2C">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4A2E2C">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4A2E2C">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4A2E2C">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4A2E2C">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4A2E2C">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4A2E2C">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4A2E2C">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4A2E2C">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4A2E2C">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4A2E2C">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4A2E2C">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4A2E2C">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4A2E2C">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4A2E2C">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4A2E2C">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4A2E2C">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4A2E2C">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4A2E2C">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4A2E2C">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4A2E2C">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4A2E2C">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4A2E2C">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4A2E2C">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4A2E2C">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4A2E2C">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4A2E2C">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4A2E2C">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4A2E2C">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4A2E2C">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4A2E2C">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4A2E2C">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4A2E2C">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4A2E2C">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4A2E2C">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4A2E2C">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4A2E2C">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4A2E2C">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4A2E2C">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4A2E2C">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4A2E2C">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4A2E2C">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4A2E2C">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4A2E2C">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4A2E2C">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4A2E2C">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4A2E2C">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4A2E2C">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4A2E2C">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4A2E2C">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4A2E2C">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4A2E2C">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4A2E2C">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4A2E2C">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4A2E2C">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4A2E2C">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4A2E2C">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4A2E2C">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4A2E2C">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4A2E2C">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4A2E2C">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4A2E2C">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4A2E2C">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4A2E2C">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4A2E2C">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4A2E2C">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4A2E2C">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4A2E2C">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4A2E2C">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4A2E2C">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4A2E2C">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4A2E2C">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4A2E2C">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D87F67">
        <w:rPr>
          <w:noProof w:val="0"/>
        </w:rPr>
        <w:br w:type="page"/>
      </w:r>
      <w:bookmarkStart w:id="14" w:name="_Toc495483717"/>
      <w:r w:rsidR="00CF283F" w:rsidRPr="00D87F67">
        <w:rPr>
          <w:noProof w:val="0"/>
        </w:rPr>
        <w:lastRenderedPageBreak/>
        <w:t>Introduction</w:t>
      </w:r>
      <w:bookmarkEnd w:id="7"/>
      <w:bookmarkEnd w:id="8"/>
      <w:bookmarkEnd w:id="9"/>
      <w:bookmarkEnd w:id="10"/>
      <w:bookmarkEnd w:id="11"/>
      <w:bookmarkEnd w:id="12"/>
      <w:bookmarkEnd w:id="13"/>
      <w:r w:rsidR="00167DB7" w:rsidRPr="00D87F67">
        <w:rPr>
          <w:noProof w:val="0"/>
        </w:rPr>
        <w:t xml:space="preserve"> to this Supplement</w:t>
      </w:r>
      <w:bookmarkEnd w:id="14"/>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5" w:name="OLE_LINK11"/>
            <w:bookmarkStart w:id="16" w:name="OLE_LINK15"/>
            <w:bookmarkStart w:id="17"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Key FHIR STU 3 content, such as Resources or ValueSets, used in this profile, and their FMM levels are:</w:t>
            </w:r>
          </w:p>
          <w:bookmarkEnd w:id="15"/>
          <w:bookmarkEnd w:id="16"/>
          <w:bookmarkEnd w:id="17"/>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r w:rsidRPr="008A7370">
                    <w:rPr>
                      <w:color w:val="00B050"/>
                    </w:rPr>
                    <w:t>ActivityDefinition</w:t>
                  </w:r>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8" w:name="_Toc495483718"/>
      <w:r w:rsidRPr="00D87F67">
        <w:rPr>
          <w:noProof w:val="0"/>
        </w:rPr>
        <w:t>Open Issues and Questions</w:t>
      </w:r>
      <w:bookmarkEnd w:id="18"/>
    </w:p>
    <w:p w14:paraId="6278C13E" w14:textId="41729168" w:rsidR="006C1E22" w:rsidRPr="00D87F67" w:rsidRDefault="006C1E22" w:rsidP="00E008B6">
      <w:pPr>
        <w:pStyle w:val="ListNumber2"/>
      </w:pPr>
      <w:r w:rsidRPr="00D87F67">
        <w:t>Care Plan Contributor vs</w:t>
      </w:r>
      <w:r w:rsidR="00690517" w:rsidRPr="00D87F67">
        <w:t>.</w:t>
      </w:r>
      <w:r w:rsidRPr="00D87F67">
        <w:t xml:space="preserve"> Care Plan Creator</w:t>
      </w:r>
    </w:p>
    <w:p w14:paraId="4D9A64CE" w14:textId="77777777" w:rsidR="00AE1439" w:rsidRPr="00D87F67" w:rsidRDefault="00AE1439" w:rsidP="00E008B6">
      <w:pPr>
        <w:pStyle w:val="ListNumber2"/>
      </w:pPr>
      <w:r w:rsidRPr="00D87F67">
        <w:lastRenderedPageBreak/>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71BCEF78" w14:textId="5BF1E523" w:rsidR="00DD4BA7" w:rsidRPr="00D87F67" w:rsidRDefault="00DD4BA7" w:rsidP="00E008B6">
      <w:pPr>
        <w:pStyle w:val="ListNumber2"/>
      </w:pPr>
      <w:r w:rsidRPr="00D87F67">
        <w:t>The CarePlan resource includes activity.actionResultin</w:t>
      </w:r>
      <w:r w:rsidR="002D050E" w:rsidRPr="00D87F67">
        <w:t>g</w:t>
      </w:r>
      <w:r w:rsidRPr="00D87F67">
        <w:t xml:space="preserve"> – need understanding how this related to Care Plan concepts.</w:t>
      </w:r>
    </w:p>
    <w:p w14:paraId="7BB02E2C" w14:textId="77777777" w:rsidR="00CF283F" w:rsidRPr="00D87F67" w:rsidRDefault="00CF283F" w:rsidP="008616CB">
      <w:pPr>
        <w:pStyle w:val="Heading2"/>
        <w:numPr>
          <w:ilvl w:val="0"/>
          <w:numId w:val="0"/>
        </w:numPr>
        <w:rPr>
          <w:noProof w:val="0"/>
        </w:rPr>
      </w:pPr>
      <w:bookmarkStart w:id="19" w:name="_Toc495483719"/>
      <w:bookmarkStart w:id="20" w:name="_Toc473170357"/>
      <w:bookmarkStart w:id="21" w:name="_Toc504625754"/>
      <w:r w:rsidRPr="00D87F67">
        <w:rPr>
          <w:noProof w:val="0"/>
        </w:rPr>
        <w:t>Closed Issues</w:t>
      </w:r>
      <w:bookmarkEnd w:id="19"/>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(7/18/16) Should the FHIR CarePlan.subject be restricted to Patient?</w:t>
      </w:r>
    </w:p>
    <w:p w14:paraId="53FDD159" w14:textId="1CC16A76" w:rsidR="009F0594" w:rsidRPr="00D87F67" w:rsidRDefault="009F0594" w:rsidP="004A653D">
      <w:pPr>
        <w:pStyle w:val="ListNumber3"/>
        <w:numPr>
          <w:ilvl w:val="0"/>
          <w:numId w:val="6"/>
        </w:numPr>
      </w:pPr>
      <w:r w:rsidRPr="00D87F67">
        <w:t>What does CarePlan.subject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(closed 7/18/16) Should the FHIR CarePlan.subject be restricted to Patient?</w:t>
      </w:r>
    </w:p>
    <w:p w14:paraId="6198996F" w14:textId="50844345" w:rsidR="00B360FF" w:rsidRDefault="00B360FF" w:rsidP="00CF5713">
      <w:pPr>
        <w:pStyle w:val="ListNumber3"/>
        <w:ind w:left="1080" w:hanging="360"/>
      </w:pPr>
      <w:r w:rsidRPr="00D87F67">
        <w:t>What does CarePlan.subject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4F27A8DF" w:rsidR="008A7370" w:rsidRP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22" w:name="_Toc495483720"/>
      <w:r w:rsidRPr="00D87F67">
        <w:rPr>
          <w:noProof w:val="0"/>
        </w:rPr>
        <w:lastRenderedPageBreak/>
        <w:t>General Introduction</w:t>
      </w:r>
      <w:bookmarkEnd w:id="22"/>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23" w:name="_Toc495483721"/>
      <w:r w:rsidRPr="00D87F67">
        <w:rPr>
          <w:noProof w:val="0"/>
        </w:rPr>
        <w:t xml:space="preserve">Appendix A </w:t>
      </w:r>
      <w:r w:rsidR="00020C53">
        <w:rPr>
          <w:noProof w:val="0"/>
        </w:rPr>
        <w:t>–</w:t>
      </w:r>
      <w:r w:rsidRPr="00D87F67">
        <w:rPr>
          <w:noProof w:val="0"/>
        </w:rPr>
        <w:t xml:space="preserve"> Actor Summary Definitions</w:t>
      </w:r>
      <w:bookmarkEnd w:id="23"/>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1613DE03"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also reads, creates and updates Plan Definitions hosted on a </w:t>
            </w:r>
            <w:r w:rsidR="00187E3D" w:rsidRPr="002E6CA8">
              <w:rPr>
                <w:color w:val="00B050"/>
              </w:rPr>
              <w:t xml:space="preserve">Care Plan Guidance </w:t>
            </w:r>
            <w:commentRangeStart w:id="24"/>
            <w:r w:rsidR="00187E3D" w:rsidRPr="002E6CA8">
              <w:rPr>
                <w:color w:val="00B050"/>
              </w:rPr>
              <w:t>Service</w:t>
            </w:r>
            <w:commentRangeEnd w:id="24"/>
            <w:r w:rsidR="00187E3D">
              <w:rPr>
                <w:rStyle w:val="CommentReference"/>
              </w:rPr>
              <w:commentReference w:id="24"/>
            </w:r>
            <w:r w:rsidR="00187E3D" w:rsidRPr="002E6CA8">
              <w:rPr>
                <w:color w:val="00B050"/>
              </w:rPr>
              <w:t>.</w:t>
            </w:r>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E46393" w:rsidP="00845DB9">
            <w:pPr>
              <w:pStyle w:val="TableEntry"/>
            </w:pPr>
            <w:r>
              <w:rPr>
                <w:rStyle w:val="CommentReference"/>
              </w:rPr>
              <w:commentReference w:id="25"/>
            </w:r>
            <w:r w:rsidR="00AD3E2B"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26" w:name="_Toc495483722"/>
      <w:r w:rsidRPr="00D87F67">
        <w:rPr>
          <w:noProof w:val="0"/>
        </w:rPr>
        <w:t xml:space="preserve">Appendix B </w:t>
      </w:r>
      <w:r w:rsidR="00020C53">
        <w:rPr>
          <w:noProof w:val="0"/>
        </w:rPr>
        <w:t>–</w:t>
      </w:r>
      <w:r w:rsidRPr="00D87F67">
        <w:rPr>
          <w:noProof w:val="0"/>
        </w:rPr>
        <w:t xml:space="preserve"> Transaction Summary Definitions</w:t>
      </w:r>
      <w:bookmarkEnd w:id="26"/>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bl>
    <w:p w14:paraId="25BD0F54" w14:textId="77777777" w:rsidR="00747676" w:rsidRPr="00D87F67" w:rsidRDefault="00747676" w:rsidP="00747676">
      <w:pPr>
        <w:pStyle w:val="Glossary"/>
        <w:pageBreakBefore w:val="0"/>
        <w:rPr>
          <w:noProof w:val="0"/>
        </w:rPr>
      </w:pPr>
      <w:bookmarkStart w:id="27" w:name="_Toc495483723"/>
      <w:r w:rsidRPr="00D87F67">
        <w:rPr>
          <w:noProof w:val="0"/>
        </w:rPr>
        <w:t>Glossary</w:t>
      </w:r>
      <w:bookmarkEnd w:id="27"/>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lastRenderedPageBreak/>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28"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28"/>
    </w:p>
    <w:p w14:paraId="41DF086C" w14:textId="33A8B2C9" w:rsidR="00B55350" w:rsidRPr="00D87F67" w:rsidRDefault="00B55350" w:rsidP="00C62E65">
      <w:pPr>
        <w:pStyle w:val="Heading2"/>
        <w:numPr>
          <w:ilvl w:val="0"/>
          <w:numId w:val="0"/>
        </w:numPr>
        <w:rPr>
          <w:noProof w:val="0"/>
        </w:rPr>
      </w:pPr>
      <w:bookmarkStart w:id="29" w:name="_Toc495483725"/>
      <w:bookmarkStart w:id="30" w:name="_Toc530206507"/>
      <w:bookmarkStart w:id="31" w:name="_Toc1388427"/>
      <w:bookmarkStart w:id="32" w:name="_Toc1388581"/>
      <w:bookmarkStart w:id="33" w:name="_Toc1456608"/>
      <w:bookmarkStart w:id="34" w:name="_Toc37034633"/>
      <w:bookmarkStart w:id="35" w:name="_Toc38846111"/>
      <w:r w:rsidRPr="00D87F67">
        <w:rPr>
          <w:noProof w:val="0"/>
        </w:rPr>
        <w:t xml:space="preserve">Copyright </w:t>
      </w:r>
      <w:r w:rsidR="00D22DE2" w:rsidRPr="00D87F67">
        <w:rPr>
          <w:noProof w:val="0"/>
        </w:rPr>
        <w:t>Licenses</w:t>
      </w:r>
      <w:bookmarkEnd w:id="29"/>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36" w:name="_Toc495483726"/>
      <w:r w:rsidRPr="00D87F67">
        <w:rPr>
          <w:noProof w:val="0"/>
        </w:rPr>
        <w:t>Domain-specific additions</w:t>
      </w:r>
      <w:bookmarkEnd w:id="36"/>
    </w:p>
    <w:p w14:paraId="2715A042" w14:textId="48C471A6" w:rsidR="00303E20" w:rsidRPr="00D87F67" w:rsidRDefault="00690517" w:rsidP="005B164F">
      <w:pPr>
        <w:pStyle w:val="BodyText"/>
      </w:pPr>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20"/>
      <w:bookmarkEnd w:id="21"/>
      <w:bookmarkEnd w:id="30"/>
      <w:bookmarkEnd w:id="31"/>
      <w:bookmarkEnd w:id="32"/>
      <w:bookmarkEnd w:id="33"/>
      <w:bookmarkEnd w:id="34"/>
      <w:bookmarkEnd w:id="35"/>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45"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45"/>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46"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37"/>
      <w:bookmarkEnd w:id="38"/>
      <w:bookmarkEnd w:id="39"/>
      <w:bookmarkEnd w:id="40"/>
      <w:bookmarkEnd w:id="41"/>
      <w:bookmarkEnd w:id="42"/>
      <w:bookmarkEnd w:id="43"/>
      <w:bookmarkEnd w:id="44"/>
      <w:r w:rsidR="008608EF" w:rsidRPr="00D87F67">
        <w:rPr>
          <w:noProof w:val="0"/>
        </w:rPr>
        <w:t>, and Content Modules</w:t>
      </w:r>
      <w:bookmarkStart w:id="47" w:name="_Toc473170359"/>
      <w:bookmarkStart w:id="48" w:name="_Toc504625756"/>
      <w:bookmarkStart w:id="49" w:name="_Toc530206509"/>
      <w:bookmarkStart w:id="50" w:name="_Toc1388429"/>
      <w:bookmarkStart w:id="51" w:name="_Toc1388583"/>
      <w:bookmarkStart w:id="52" w:name="_Toc1456610"/>
      <w:bookmarkStart w:id="53" w:name="_Toc37034635"/>
      <w:bookmarkStart w:id="54" w:name="_Toc38846113"/>
      <w:bookmarkEnd w:id="46"/>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5"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pPr>
    </w:p>
    <w:p w14:paraId="063AEA63" w14:textId="1D5D4ADC" w:rsidR="00ED0083" w:rsidRPr="00D87F67" w:rsidRDefault="004C7B88" w:rsidP="00CF5713">
      <w:pPr>
        <w:pStyle w:val="BodyText"/>
        <w:jc w:val="center"/>
      </w:pPr>
      <w:r w:rsidRPr="00D87F67">
        <w:rPr>
          <w:noProof/>
        </w:rPr>
        <w:lastRenderedPageBreak/>
        <mc:AlternateContent>
          <mc:Choice Requires="wpc">
            <w:drawing>
              <wp:inline distT="0" distB="0" distL="0" distR="0" wp14:anchorId="3B1F38A5" wp14:editId="12AECED2">
                <wp:extent cx="7572375" cy="4899025"/>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1C360749" w14:textId="31731572" w:rsidR="00D93247" w:rsidRPr="00F869C8" w:rsidRDefault="00D93247" w:rsidP="005D11E8">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384914" y="613530"/>
                            <a:ext cx="3120286" cy="548640"/>
                          </a:xfrm>
                          <a:prstGeom prst="rect">
                            <a:avLst/>
                          </a:prstGeom>
                          <a:solidFill>
                            <a:srgbClr val="FFFFFF"/>
                          </a:solidFill>
                          <a:ln w="25400">
                            <a:solidFill>
                              <a:srgbClr val="000000"/>
                            </a:solidFill>
                            <a:miter lim="800000"/>
                            <a:headEnd/>
                            <a:tailEnd/>
                          </a:ln>
                        </wps:spPr>
                        <wps:txbx>
                          <w:txbxContent>
                            <w:p w14:paraId="02CF8A91" w14:textId="0791C94E" w:rsidR="00D93247" w:rsidRDefault="00D93247" w:rsidP="005D11E8">
                              <w:pPr>
                                <w:spacing w:after="120"/>
                                <w:jc w:val="center"/>
                              </w:pPr>
                              <w:r>
                                <w:t>Care Plan Contributor</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07A48" w14:textId="0695F667" w:rsidR="00D93247" w:rsidRPr="00077324" w:rsidRDefault="00D93247"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D93247" w:rsidRDefault="00D93247" w:rsidP="00091131">
                              <w:pPr>
                                <w:pStyle w:val="NormalWeb"/>
                              </w:pPr>
                              <w:r>
                                <w:rPr>
                                  <w:rFonts w:hAnsi="Symbol"/>
                                  <w:sz w:val="22"/>
                                  <w:szCs w:val="22"/>
                                </w:rPr>
                                <w:sym w:font="Symbol" w:char="F0AF"/>
                              </w:r>
                              <w:r>
                                <w:rPr>
                                  <w:sz w:val="22"/>
                                  <w:szCs w:val="22"/>
                                </w:rPr>
                                <w:t xml:space="preserve"> Search for Care Plan [PCC-41]</w:t>
                              </w:r>
                            </w:p>
                            <w:p w14:paraId="23700BC8" w14:textId="1AB86AE2" w:rsidR="00D93247" w:rsidRDefault="00D93247"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D93247" w:rsidRDefault="00D93247"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D93247" w:rsidRDefault="00D93247" w:rsidP="00091131">
                              <w:pPr>
                                <w:pStyle w:val="NormalWeb"/>
                              </w:pPr>
                            </w:p>
                            <w:p w14:paraId="61868701" w14:textId="0B539B95" w:rsidR="00D93247" w:rsidRDefault="00D93247"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142"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0EEAB32D" w14:textId="081DA9B0" w:rsidR="00D93247" w:rsidRDefault="00D93247" w:rsidP="00503DFB">
                              <w:pPr>
                                <w:pStyle w:val="NormalWeb"/>
                                <w:spacing w:after="120"/>
                                <w:jc w:val="center"/>
                              </w:pPr>
                              <w:r>
                                <w:t>Care Plan Service</w:t>
                              </w:r>
                            </w:p>
                          </w:txbxContent>
                        </wps:txbx>
                        <wps:bodyPr rot="0" vert="horz" wrap="square" lIns="91440" tIns="45720" rIns="91440" bIns="45720" anchor="t" anchorCtr="0" upright="1">
                          <a:noAutofit/>
                        </wps:bodyPr>
                      </wps:wsp>
                      <wps:wsp>
                        <wps:cNvPr id="143"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F4FBF" w14:textId="44B65BB5" w:rsidR="00D93247" w:rsidRPr="00F869C8" w:rsidRDefault="00D93247"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D93247" w:rsidRPr="00F869C8" w:rsidRDefault="00D93247"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D93247" w:rsidRPr="00F869C8" w:rsidRDefault="00D93247"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D93247" w:rsidRPr="00F869C8" w:rsidRDefault="00D93247"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D93247" w:rsidRPr="00F869C8" w:rsidRDefault="00D93247" w:rsidP="00503DFB">
                              <w:pPr>
                                <w:pStyle w:val="NormalWeb"/>
                                <w:rPr>
                                  <w:color w:val="00B050"/>
                                </w:rPr>
                              </w:pPr>
                              <w:r w:rsidRPr="00F869C8">
                                <w:rPr>
                                  <w:color w:val="00B050"/>
                                </w:rPr>
                                <w:t> </w:t>
                              </w:r>
                            </w:p>
                            <w:p w14:paraId="4E108EB3" w14:textId="13B34C54" w:rsidR="00D93247" w:rsidRDefault="00D93247"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D93247" w:rsidRPr="00F869C8" w:rsidRDefault="00D93247"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145" name="Rectangle 145"/>
                        <wps:cNvSpPr/>
                        <wps:spPr>
                          <a:xfrm>
                            <a:off x="3504879" y="606537"/>
                            <a:ext cx="1160780" cy="5556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8657560" w14:textId="77777777" w:rsidR="00D93247" w:rsidRPr="00D56963" w:rsidRDefault="00D93247"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
                        <wps:cNvCnPr/>
                        <wps:spPr>
                          <a:xfrm>
                            <a:off x="4670720" y="887502"/>
                            <a:ext cx="1502410" cy="0"/>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Cloud 150"/>
                        <wps:cNvSpPr/>
                        <wps:spPr>
                          <a:xfrm>
                            <a:off x="4866300" y="633502"/>
                            <a:ext cx="1012190" cy="563880"/>
                          </a:xfrm>
                          <a:prstGeom prst="cloud">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73765" y="610007"/>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79E5BA6" w14:textId="77777777" w:rsidR="00D93247" w:rsidRPr="00D56963" w:rsidRDefault="00D93247" w:rsidP="002F5FBE">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8"/>
                        <wps:cNvSpPr txBox="1"/>
                        <wps:spPr>
                          <a:xfrm>
                            <a:off x="4819649" y="661484"/>
                            <a:ext cx="1181101" cy="4721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19349" w14:textId="45638602" w:rsidR="00D93247" w:rsidRPr="00D56963" w:rsidRDefault="00D93247"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1F38A5" id="Canvas 314" o:spid="_x0000_s1026" editas="canvas" style="width:596.25pt;height:385.75pt;mso-position-horizontal-relative:char;mso-position-vertical-relative:line" coordsize="75723,4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23;height:48990;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1C360749" w14:textId="31731572" w:rsidR="00D93247" w:rsidRPr="00F869C8" w:rsidRDefault="00D93247" w:rsidP="005D11E8">
                        <w:pPr>
                          <w:spacing w:after="120"/>
                          <w:jc w:val="center"/>
                          <w:rPr>
                            <w:color w:val="00B050"/>
                          </w:rPr>
                        </w:pPr>
                        <w:r w:rsidRPr="00F869C8">
                          <w:rPr>
                            <w:color w:val="00B050"/>
                          </w:rPr>
                          <w:t>Care Plan Guidance Service</w:t>
                        </w:r>
                      </w:p>
                    </w:txbxContent>
                  </v:textbox>
                </v:shape>
                <v:shape id="Text Box 322" o:spid="_x0000_s1030" type="#_x0000_t202" style="position:absolute;left:3849;top:6135;width:3120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02CF8A91" w14:textId="0791C94E" w:rsidR="00D93247" w:rsidRDefault="00D93247" w:rsidP="005D11E8">
                        <w:pPr>
                          <w:spacing w:after="120"/>
                          <w:jc w:val="center"/>
                        </w:pPr>
                        <w:r>
                          <w:t>Care Plan Contributor</w:t>
                        </w:r>
                      </w:p>
                    </w:txbxContent>
                  </v:textbox>
                </v:shape>
                <v:rect id="Rectangle 141" o:spid="_x0000_s1031"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53D07A48" w14:textId="0695F667" w:rsidR="00D93247" w:rsidRPr="00077324" w:rsidRDefault="00D93247"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D93247" w:rsidRDefault="00D93247" w:rsidP="00091131">
                        <w:pPr>
                          <w:pStyle w:val="NormalWeb"/>
                        </w:pPr>
                        <w:r>
                          <w:rPr>
                            <w:rFonts w:hAnsi="Symbol"/>
                            <w:sz w:val="22"/>
                            <w:szCs w:val="22"/>
                          </w:rPr>
                          <w:sym w:font="Symbol" w:char="F0AF"/>
                        </w:r>
                        <w:r>
                          <w:rPr>
                            <w:sz w:val="22"/>
                            <w:szCs w:val="22"/>
                          </w:rPr>
                          <w:t xml:space="preserve"> Search for Care Plan [PCC-41]</w:t>
                        </w:r>
                      </w:p>
                      <w:p w14:paraId="23700BC8" w14:textId="1AB86AE2" w:rsidR="00D93247" w:rsidRDefault="00D93247"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D93247" w:rsidRDefault="00D93247"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D93247" w:rsidRDefault="00D93247" w:rsidP="00091131">
                        <w:pPr>
                          <w:pStyle w:val="NormalWeb"/>
                        </w:pPr>
                      </w:p>
                      <w:p w14:paraId="61868701" w14:textId="0B539B95" w:rsidR="00D93247" w:rsidRDefault="00D93247"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0EEAB32D" w14:textId="081DA9B0" w:rsidR="00D93247" w:rsidRDefault="00D93247" w:rsidP="00503DFB">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144"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" filled="f" stroked="f" strokeweight="0">
                  <v:textbox inset="0,0,0,0">
                    <w:txbxContent>
                      <w:p w14:paraId="2D4F4FBF" w14:textId="44B65BB5" w:rsidR="00D93247" w:rsidRPr="00F869C8" w:rsidRDefault="00D93247"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D93247" w:rsidRPr="00F869C8" w:rsidRDefault="00D93247"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D93247" w:rsidRPr="00F869C8" w:rsidRDefault="00D93247"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D93247" w:rsidRPr="00F869C8" w:rsidRDefault="00D93247"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D93247" w:rsidRPr="00F869C8" w:rsidRDefault="00D93247" w:rsidP="00503DFB">
                        <w:pPr>
                          <w:pStyle w:val="NormalWeb"/>
                          <w:rPr>
                            <w:color w:val="00B050"/>
                          </w:rPr>
                        </w:pPr>
                        <w:r w:rsidRPr="00F869C8">
                          <w:rPr>
                            <w:color w:val="00B050"/>
                          </w:rPr>
                          <w:t> </w:t>
                        </w:r>
                      </w:p>
                      <w:p w14:paraId="4E108EB3" w14:textId="13B34C54" w:rsidR="00D93247" w:rsidRDefault="00D93247"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D93247" w:rsidRPr="00F869C8" w:rsidRDefault="00D93247"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145" o:spid="_x0000_s1035" style="position:absolute;left:35048;top:6065;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14:paraId="38657560" w14:textId="77777777" w:rsidR="00D93247" w:rsidRPr="00D56963" w:rsidRDefault="00D93247"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36" type="#_x0000_t34" style="position:absolute;left:46707;top:8875;width:1502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" strokecolor="black [3213]" strokeweight="1pt">
                  <v:stroke endarrow="open"/>
                </v:shape>
                <v:shape id="Cloud 150" o:spid="_x0000_s1037" style="position:absolute;left:48663;top:6335;width:10121;height:563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09959,341683;50610,331280;162325,455529;136364,460502;386085,510233;370433,487521;675426,453597;669170,478515;799654,299613;875826,392758;979341,200412;945414,235342;897944,70824;899724,87323;681307,51585;698692,30544;518771,61609;527182,43466;328025,67770;358484,85365;96697,206090;91378,187568" o:connectangles="0,0,0,0,0,0,0,0,0,0,0,0,0,0,0,0,0,0,0,0,0,0"/>
                </v:shape>
                <v:rect id="Rectangle 151" o:spid="_x0000_s1038" style="position:absolute;left:61737;top:6100;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479E5BA6" w14:textId="77777777" w:rsidR="00D93247" w:rsidRPr="00D56963" w:rsidRDefault="00D93247" w:rsidP="002F5FBE">
                        <w:pPr>
                          <w:pStyle w:val="NormalWeb"/>
                          <w:spacing w:before="0" w:after="200" w:line="276" w:lineRule="auto"/>
                          <w:jc w:val="center"/>
                          <w:rPr>
                            <w:color w:val="00B050"/>
                          </w:rPr>
                        </w:pPr>
                        <w:r w:rsidRPr="00D56963">
                          <w:rPr>
                            <w:rFonts w:eastAsia="Calibri"/>
                            <w:color w:val="00B050"/>
                          </w:rPr>
                          <w:t>Content Consumer</w:t>
                        </w:r>
                      </w:p>
                    </w:txbxContent>
                  </v:textbox>
                </v:rect>
                <v:shape id="Text Box 8" o:spid="_x0000_s1039" type="#_x0000_t202" style="position:absolute;left:48196;top:6614;width:11811;height:4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6B19349" w14:textId="45638602" w:rsidR="00D93247" w:rsidRPr="00D56963" w:rsidRDefault="00D93247"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v:textbox>
                </v:shape>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17A71" w:rsidRPr="00D87F67" w14:paraId="3B8B8820" w14:textId="77777777" w:rsidTr="00E008B6">
        <w:trPr>
          <w:cantSplit/>
          <w:jc w:val="center"/>
        </w:trPr>
        <w:tc>
          <w:tcPr>
            <w:tcW w:w="1449" w:type="dxa"/>
            <w:vMerge w:val="restart"/>
          </w:tcPr>
          <w:p w14:paraId="58965888" w14:textId="77777777" w:rsidR="00717A71" w:rsidRPr="00D87F67" w:rsidRDefault="00717A71" w:rsidP="00B54952">
            <w:pPr>
              <w:pStyle w:val="TableEntry"/>
            </w:pPr>
            <w:r w:rsidRPr="00D87F67">
              <w:t>Care Plan Contributor</w:t>
            </w:r>
          </w:p>
        </w:tc>
        <w:tc>
          <w:tcPr>
            <w:tcW w:w="2520" w:type="dxa"/>
          </w:tcPr>
          <w:p w14:paraId="1ACF40A9" w14:textId="77777777" w:rsidR="00717A71" w:rsidRPr="00D87F67" w:rsidRDefault="00717A71" w:rsidP="00B54952">
            <w:pPr>
              <w:pStyle w:val="TableEntry"/>
            </w:pPr>
            <w:r w:rsidRPr="00D87F67">
              <w:t>Update Care Plan</w:t>
            </w:r>
          </w:p>
        </w:tc>
        <w:tc>
          <w:tcPr>
            <w:tcW w:w="1710" w:type="dxa"/>
          </w:tcPr>
          <w:p w14:paraId="1BF05269" w14:textId="77777777" w:rsidR="00717A71" w:rsidRPr="00D87F67" w:rsidRDefault="00717A71" w:rsidP="00B54952">
            <w:pPr>
              <w:pStyle w:val="TableEntry"/>
            </w:pPr>
            <w:r w:rsidRPr="00D87F67">
              <w:t>R</w:t>
            </w:r>
          </w:p>
        </w:tc>
        <w:tc>
          <w:tcPr>
            <w:tcW w:w="2799" w:type="dxa"/>
          </w:tcPr>
          <w:p w14:paraId="6D9656C4" w14:textId="42C3A542" w:rsidR="00717A71" w:rsidRPr="00D87F67" w:rsidRDefault="00717A71" w:rsidP="00B54952">
            <w:pPr>
              <w:pStyle w:val="TableEntry"/>
            </w:pPr>
            <w:r w:rsidRPr="00D87F67">
              <w:t>PCC TF-2: 3.37</w:t>
            </w:r>
          </w:p>
        </w:tc>
      </w:tr>
      <w:tr w:rsidR="00717A71" w:rsidRPr="00D87F67" w14:paraId="0AB2AB51" w14:textId="77777777" w:rsidTr="00E008B6">
        <w:trPr>
          <w:cantSplit/>
          <w:jc w:val="center"/>
        </w:trPr>
        <w:tc>
          <w:tcPr>
            <w:tcW w:w="1449" w:type="dxa"/>
            <w:vMerge/>
          </w:tcPr>
          <w:p w14:paraId="53C74809" w14:textId="77777777" w:rsidR="00717A71" w:rsidRPr="00D87F67" w:rsidRDefault="00717A71" w:rsidP="00A9786E">
            <w:pPr>
              <w:pStyle w:val="TableEntry"/>
            </w:pPr>
          </w:p>
        </w:tc>
        <w:tc>
          <w:tcPr>
            <w:tcW w:w="2520" w:type="dxa"/>
          </w:tcPr>
          <w:p w14:paraId="1F236FDE" w14:textId="46838100" w:rsidR="00717A71" w:rsidRPr="00D87F67" w:rsidRDefault="00717A71" w:rsidP="00A9786E">
            <w:pPr>
              <w:pStyle w:val="TableEntry"/>
            </w:pPr>
            <w:r w:rsidRPr="00D87F67">
              <w:t>Search for Care Plan</w:t>
            </w:r>
          </w:p>
        </w:tc>
        <w:tc>
          <w:tcPr>
            <w:tcW w:w="1710" w:type="dxa"/>
          </w:tcPr>
          <w:p w14:paraId="2D874F06" w14:textId="3DF8B9D6" w:rsidR="00717A71" w:rsidRPr="00D87F67" w:rsidRDefault="00717A71" w:rsidP="00A9786E">
            <w:pPr>
              <w:pStyle w:val="TableEntry"/>
            </w:pPr>
            <w:r w:rsidRPr="00D87F67">
              <w:t>R</w:t>
            </w:r>
          </w:p>
        </w:tc>
        <w:tc>
          <w:tcPr>
            <w:tcW w:w="2799" w:type="dxa"/>
          </w:tcPr>
          <w:p w14:paraId="3AEF5593" w14:textId="66A7A5E6" w:rsidR="00717A71" w:rsidRPr="00D87F67" w:rsidRDefault="00717A71" w:rsidP="00A9786E">
            <w:pPr>
              <w:pStyle w:val="TableEntry"/>
            </w:pPr>
            <w:r w:rsidRPr="00D87F67">
              <w:t>PCC TF-2: 3.41</w:t>
            </w:r>
          </w:p>
        </w:tc>
      </w:tr>
      <w:tr w:rsidR="00717A71" w:rsidRPr="00D87F67" w14:paraId="33B68E13" w14:textId="77777777" w:rsidTr="00E008B6">
        <w:trPr>
          <w:cantSplit/>
          <w:jc w:val="center"/>
        </w:trPr>
        <w:tc>
          <w:tcPr>
            <w:tcW w:w="1449" w:type="dxa"/>
            <w:vMerge/>
          </w:tcPr>
          <w:p w14:paraId="65D709F4" w14:textId="77777777" w:rsidR="00717A71" w:rsidRPr="00D87F67" w:rsidRDefault="00717A71" w:rsidP="00A9786E">
            <w:pPr>
              <w:pStyle w:val="TableEntry"/>
            </w:pPr>
          </w:p>
        </w:tc>
        <w:tc>
          <w:tcPr>
            <w:tcW w:w="2520" w:type="dxa"/>
          </w:tcPr>
          <w:p w14:paraId="05A5D1E0" w14:textId="7582624E" w:rsidR="00717A71" w:rsidRPr="00D87F67" w:rsidRDefault="00717A71" w:rsidP="00A9786E">
            <w:pPr>
              <w:pStyle w:val="TableEntry"/>
            </w:pPr>
            <w:r w:rsidRPr="00D87F67">
              <w:t>Retrieve Care Plan</w:t>
            </w:r>
          </w:p>
        </w:tc>
        <w:tc>
          <w:tcPr>
            <w:tcW w:w="1710" w:type="dxa"/>
          </w:tcPr>
          <w:p w14:paraId="457137FF" w14:textId="26024DE9" w:rsidR="00717A71" w:rsidRPr="00D87F67" w:rsidRDefault="00717A71" w:rsidP="00A9786E">
            <w:pPr>
              <w:pStyle w:val="TableEntry"/>
            </w:pPr>
            <w:r w:rsidRPr="00D87F67">
              <w:t>R</w:t>
            </w:r>
          </w:p>
        </w:tc>
        <w:tc>
          <w:tcPr>
            <w:tcW w:w="2799" w:type="dxa"/>
          </w:tcPr>
          <w:p w14:paraId="237DFF44" w14:textId="489448FD" w:rsidR="00717A71" w:rsidRPr="00D87F67" w:rsidRDefault="00717A71" w:rsidP="00A9786E">
            <w:pPr>
              <w:pStyle w:val="TableEntry"/>
            </w:pPr>
            <w:r w:rsidRPr="00D87F67">
              <w:t>PCC TF-2: 3.38</w:t>
            </w:r>
          </w:p>
        </w:tc>
      </w:tr>
      <w:tr w:rsidR="00717A71" w:rsidRPr="00D87F67" w14:paraId="4FF4FF4E" w14:textId="77777777" w:rsidTr="00E008B6">
        <w:trPr>
          <w:cantSplit/>
          <w:jc w:val="center"/>
        </w:trPr>
        <w:tc>
          <w:tcPr>
            <w:tcW w:w="1449" w:type="dxa"/>
            <w:vMerge/>
          </w:tcPr>
          <w:p w14:paraId="1C7DF9D7" w14:textId="77777777" w:rsidR="00717A71" w:rsidRPr="00D87F67" w:rsidRDefault="00717A71" w:rsidP="00A9786E">
            <w:pPr>
              <w:pStyle w:val="TableEntry"/>
            </w:pPr>
          </w:p>
        </w:tc>
        <w:tc>
          <w:tcPr>
            <w:tcW w:w="2520" w:type="dxa"/>
          </w:tcPr>
          <w:p w14:paraId="27E67B7B" w14:textId="0FFF924F" w:rsidR="00717A71" w:rsidRPr="00D87F67" w:rsidRDefault="00717A71" w:rsidP="00A9786E">
            <w:pPr>
              <w:pStyle w:val="TableEntry"/>
            </w:pPr>
            <w:r w:rsidRPr="00D87F67">
              <w:t>Subscribe to Care Plan Updates</w:t>
            </w:r>
          </w:p>
        </w:tc>
        <w:tc>
          <w:tcPr>
            <w:tcW w:w="1710" w:type="dxa"/>
          </w:tcPr>
          <w:p w14:paraId="501BF75F" w14:textId="5A9C996B" w:rsidR="00717A71" w:rsidRPr="00D87F67" w:rsidRDefault="00717A71" w:rsidP="00A9786E">
            <w:pPr>
              <w:pStyle w:val="TableEntry"/>
            </w:pPr>
            <w:r w:rsidRPr="00D87F67">
              <w:t>O</w:t>
            </w:r>
          </w:p>
        </w:tc>
        <w:tc>
          <w:tcPr>
            <w:tcW w:w="2799" w:type="dxa"/>
          </w:tcPr>
          <w:p w14:paraId="5BEDE19C" w14:textId="7BC0E2FB" w:rsidR="00717A71" w:rsidRPr="00D87F67" w:rsidRDefault="00717A71" w:rsidP="00A9786E">
            <w:pPr>
              <w:pStyle w:val="TableEntry"/>
            </w:pPr>
            <w:r w:rsidRPr="00D87F67">
              <w:t>PCC TF-2: 3.39</w:t>
            </w:r>
          </w:p>
        </w:tc>
      </w:tr>
      <w:tr w:rsidR="00717A71" w:rsidRPr="00D87F67" w14:paraId="76E93500" w14:textId="77777777" w:rsidTr="00E008B6">
        <w:trPr>
          <w:cantSplit/>
          <w:jc w:val="center"/>
        </w:trPr>
        <w:tc>
          <w:tcPr>
            <w:tcW w:w="1449" w:type="dxa"/>
            <w:vMerge/>
          </w:tcPr>
          <w:p w14:paraId="22BF236B" w14:textId="77777777" w:rsidR="00717A71" w:rsidRPr="00D87F67" w:rsidRDefault="00717A71" w:rsidP="00A9786E">
            <w:pPr>
              <w:pStyle w:val="TableEntry"/>
            </w:pPr>
          </w:p>
        </w:tc>
        <w:tc>
          <w:tcPr>
            <w:tcW w:w="2520" w:type="dxa"/>
          </w:tcPr>
          <w:p w14:paraId="19BE8555" w14:textId="0D909DA7" w:rsidR="00717A71" w:rsidRPr="00D87F67" w:rsidRDefault="00717A71" w:rsidP="00A9786E">
            <w:pPr>
              <w:pStyle w:val="TableEntry"/>
            </w:pPr>
            <w:r w:rsidRPr="00D87F67">
              <w:t>Provide Care Plan</w:t>
            </w:r>
          </w:p>
        </w:tc>
        <w:tc>
          <w:tcPr>
            <w:tcW w:w="1710" w:type="dxa"/>
          </w:tcPr>
          <w:p w14:paraId="3D0DCFF7" w14:textId="7FFCB8E0" w:rsidR="00717A71" w:rsidRPr="00D87F67" w:rsidRDefault="00717A71" w:rsidP="00A9786E">
            <w:pPr>
              <w:pStyle w:val="TableEntry"/>
            </w:pPr>
            <w:r w:rsidRPr="00D87F67">
              <w:t>O</w:t>
            </w:r>
          </w:p>
        </w:tc>
        <w:tc>
          <w:tcPr>
            <w:tcW w:w="2799" w:type="dxa"/>
          </w:tcPr>
          <w:p w14:paraId="55F01883" w14:textId="562584C9" w:rsidR="00717A71" w:rsidRPr="00D87F67" w:rsidRDefault="00717A71" w:rsidP="00A9786E">
            <w:pPr>
              <w:pStyle w:val="TableEntry"/>
            </w:pPr>
            <w:r w:rsidRPr="00D87F67">
              <w:t>PCC TF-2: 3.40</w:t>
            </w:r>
          </w:p>
        </w:tc>
      </w:tr>
      <w:tr w:rsidR="00717A71" w:rsidRPr="00D87F67" w14:paraId="78BC3A2B" w14:textId="77777777" w:rsidTr="00E008B6">
        <w:trPr>
          <w:cantSplit/>
          <w:jc w:val="center"/>
        </w:trPr>
        <w:tc>
          <w:tcPr>
            <w:tcW w:w="1449" w:type="dxa"/>
            <w:vMerge/>
          </w:tcPr>
          <w:p w14:paraId="609646BC" w14:textId="77777777" w:rsidR="00717A71" w:rsidRPr="00D87F67" w:rsidRDefault="00717A71" w:rsidP="00A9786E">
            <w:pPr>
              <w:pStyle w:val="TableEntry"/>
            </w:pPr>
          </w:p>
        </w:tc>
        <w:tc>
          <w:tcPr>
            <w:tcW w:w="2520" w:type="dxa"/>
          </w:tcPr>
          <w:p w14:paraId="00248D17" w14:textId="7027F8A1" w:rsidR="00717A71" w:rsidRPr="00717A71" w:rsidRDefault="00717A71" w:rsidP="00A9786E">
            <w:pPr>
              <w:pStyle w:val="TableEntry"/>
              <w:rPr>
                <w:color w:val="00B050"/>
              </w:rPr>
            </w:pPr>
            <w:r w:rsidRPr="00717A71">
              <w:rPr>
                <w:color w:val="00B050"/>
              </w:rPr>
              <w:t>Search for Plan Definition</w:t>
            </w:r>
          </w:p>
        </w:tc>
        <w:tc>
          <w:tcPr>
            <w:tcW w:w="1710" w:type="dxa"/>
          </w:tcPr>
          <w:p w14:paraId="15456953" w14:textId="469D48FA" w:rsidR="00717A71" w:rsidRPr="00D87F67" w:rsidRDefault="00717A71" w:rsidP="00A9786E">
            <w:pPr>
              <w:pStyle w:val="TableEntry"/>
            </w:pPr>
            <w:r w:rsidRPr="00717A71">
              <w:rPr>
                <w:color w:val="00B050"/>
              </w:rPr>
              <w:t>O</w:t>
            </w:r>
          </w:p>
        </w:tc>
        <w:tc>
          <w:tcPr>
            <w:tcW w:w="2799" w:type="dxa"/>
          </w:tcPr>
          <w:p w14:paraId="22E650F3" w14:textId="58CF3780" w:rsidR="00717A71" w:rsidRPr="00D87F67" w:rsidRDefault="00717A71" w:rsidP="00A9786E">
            <w:pPr>
              <w:pStyle w:val="TableEntry"/>
            </w:pPr>
            <w:r w:rsidRPr="00717A71">
              <w:rPr>
                <w:color w:val="00B050"/>
              </w:rPr>
              <w:t>PCC TF-2: 3.Y</w:t>
            </w:r>
            <w:r>
              <w:rPr>
                <w:color w:val="00B050"/>
              </w:rPr>
              <w:t>1</w:t>
            </w:r>
          </w:p>
        </w:tc>
      </w:tr>
      <w:tr w:rsidR="00717A71" w:rsidRPr="00D87F67" w14:paraId="4F3ACBB8" w14:textId="77777777" w:rsidTr="00E008B6">
        <w:trPr>
          <w:cantSplit/>
          <w:jc w:val="center"/>
        </w:trPr>
        <w:tc>
          <w:tcPr>
            <w:tcW w:w="1449" w:type="dxa"/>
            <w:vMerge/>
          </w:tcPr>
          <w:p w14:paraId="75361454" w14:textId="77777777" w:rsidR="00717A71" w:rsidRPr="00D87F67" w:rsidRDefault="00717A71" w:rsidP="00A9786E">
            <w:pPr>
              <w:pStyle w:val="TableEntry"/>
            </w:pPr>
          </w:p>
        </w:tc>
        <w:tc>
          <w:tcPr>
            <w:tcW w:w="2520" w:type="dxa"/>
          </w:tcPr>
          <w:p w14:paraId="36B6D8B2" w14:textId="40C532CE" w:rsidR="00717A71" w:rsidRPr="00717A71" w:rsidRDefault="00717A71" w:rsidP="00A9786E">
            <w:pPr>
              <w:pStyle w:val="TableEntry"/>
              <w:rPr>
                <w:color w:val="00B050"/>
              </w:rPr>
            </w:pPr>
            <w:r w:rsidRPr="00717A71">
              <w:rPr>
                <w:color w:val="00B050"/>
              </w:rPr>
              <w:t>Retrieve Plan Definition</w:t>
            </w:r>
          </w:p>
        </w:tc>
        <w:tc>
          <w:tcPr>
            <w:tcW w:w="1710" w:type="dxa"/>
          </w:tcPr>
          <w:p w14:paraId="1FA3FA02" w14:textId="105C9B17" w:rsidR="00717A71" w:rsidRPr="00717A71" w:rsidRDefault="00717A71" w:rsidP="00717A71">
            <w:pPr>
              <w:pStyle w:val="TableEntry"/>
              <w:rPr>
                <w:color w:val="00B050"/>
              </w:rPr>
            </w:pPr>
            <w:r w:rsidRPr="00717A71">
              <w:rPr>
                <w:color w:val="00B050"/>
              </w:rPr>
              <w:t>O</w:t>
            </w:r>
          </w:p>
        </w:tc>
        <w:tc>
          <w:tcPr>
            <w:tcW w:w="2799" w:type="dxa"/>
          </w:tcPr>
          <w:p w14:paraId="70BAF44B" w14:textId="634E756F" w:rsidR="00717A71" w:rsidRPr="00D87F67" w:rsidRDefault="00717A71" w:rsidP="00A9786E">
            <w:pPr>
              <w:pStyle w:val="TableEntry"/>
            </w:pPr>
            <w:r w:rsidRPr="00717A71">
              <w:rPr>
                <w:color w:val="00B050"/>
              </w:rPr>
              <w:t>PCC TF-2: 3.Y</w:t>
            </w:r>
            <w:r>
              <w:rPr>
                <w:color w:val="00B050"/>
              </w:rPr>
              <w:t>2</w:t>
            </w:r>
          </w:p>
        </w:tc>
      </w:tr>
      <w:tr w:rsidR="00717A71" w:rsidRPr="00D87F67" w14:paraId="4F1B4D30" w14:textId="77777777" w:rsidTr="00E008B6">
        <w:trPr>
          <w:cantSplit/>
          <w:jc w:val="center"/>
        </w:trPr>
        <w:tc>
          <w:tcPr>
            <w:tcW w:w="1449" w:type="dxa"/>
            <w:vMerge/>
          </w:tcPr>
          <w:p w14:paraId="36D39591" w14:textId="77777777" w:rsidR="00717A71" w:rsidRPr="00D87F67" w:rsidRDefault="00717A71" w:rsidP="00A9786E">
            <w:pPr>
              <w:pStyle w:val="TableEntry"/>
            </w:pPr>
          </w:p>
        </w:tc>
        <w:tc>
          <w:tcPr>
            <w:tcW w:w="2520" w:type="dxa"/>
          </w:tcPr>
          <w:p w14:paraId="6E1DA015" w14:textId="707078EE" w:rsidR="00717A71" w:rsidRPr="00717A71" w:rsidRDefault="00717A71" w:rsidP="00A9786E">
            <w:pPr>
              <w:pStyle w:val="TableEntry"/>
              <w:rPr>
                <w:color w:val="00B050"/>
              </w:rPr>
            </w:pPr>
            <w:r w:rsidRPr="00717A71">
              <w:rPr>
                <w:color w:val="00B050"/>
              </w:rPr>
              <w:t>Update Plan Definition</w:t>
            </w:r>
          </w:p>
        </w:tc>
        <w:tc>
          <w:tcPr>
            <w:tcW w:w="1710" w:type="dxa"/>
          </w:tcPr>
          <w:p w14:paraId="01933F9E" w14:textId="11652141" w:rsidR="00717A71" w:rsidRPr="00717A71" w:rsidRDefault="00717A71" w:rsidP="00A9786E">
            <w:pPr>
              <w:pStyle w:val="TableEntry"/>
              <w:rPr>
                <w:color w:val="00B050"/>
              </w:rPr>
            </w:pPr>
            <w:r w:rsidRPr="00717A71">
              <w:rPr>
                <w:color w:val="00B050"/>
              </w:rPr>
              <w:t>O</w:t>
            </w:r>
          </w:p>
        </w:tc>
        <w:tc>
          <w:tcPr>
            <w:tcW w:w="2799" w:type="dxa"/>
          </w:tcPr>
          <w:p w14:paraId="08FC38CA" w14:textId="14D9A501" w:rsidR="00717A71" w:rsidRPr="00D87F67" w:rsidRDefault="00717A71" w:rsidP="00A9786E">
            <w:pPr>
              <w:pStyle w:val="TableEntry"/>
            </w:pPr>
            <w:r w:rsidRPr="00717A71">
              <w:rPr>
                <w:color w:val="00B050"/>
              </w:rPr>
              <w:t>PCC TF-2: 3.Y</w:t>
            </w:r>
            <w:r>
              <w:rPr>
                <w:color w:val="00B050"/>
              </w:rPr>
              <w:t>3</w:t>
            </w:r>
          </w:p>
        </w:tc>
      </w:tr>
      <w:tr w:rsidR="00717A71" w:rsidRPr="00D87F67" w14:paraId="41EDF7D1" w14:textId="77777777" w:rsidTr="00E008B6">
        <w:trPr>
          <w:cantSplit/>
          <w:jc w:val="center"/>
        </w:trPr>
        <w:tc>
          <w:tcPr>
            <w:tcW w:w="1449" w:type="dxa"/>
            <w:vMerge/>
          </w:tcPr>
          <w:p w14:paraId="698EEF32" w14:textId="77777777" w:rsidR="00717A71" w:rsidRPr="00D87F67" w:rsidRDefault="00717A71" w:rsidP="00A9786E">
            <w:pPr>
              <w:pStyle w:val="TableEntry"/>
            </w:pPr>
          </w:p>
        </w:tc>
        <w:tc>
          <w:tcPr>
            <w:tcW w:w="2520" w:type="dxa"/>
          </w:tcPr>
          <w:p w14:paraId="2B7B35CB" w14:textId="658FD117" w:rsidR="00717A71" w:rsidRPr="00717A71" w:rsidRDefault="00717A71" w:rsidP="00A9786E">
            <w:pPr>
              <w:pStyle w:val="TableEntry"/>
              <w:rPr>
                <w:color w:val="00B050"/>
              </w:rPr>
            </w:pPr>
            <w:r w:rsidRPr="00717A71">
              <w:rPr>
                <w:color w:val="00B050"/>
              </w:rPr>
              <w:t>Subscribe to Plan Definition Updates</w:t>
            </w:r>
          </w:p>
        </w:tc>
        <w:tc>
          <w:tcPr>
            <w:tcW w:w="1710" w:type="dxa"/>
          </w:tcPr>
          <w:p w14:paraId="30CB846A" w14:textId="5ACCEA27" w:rsidR="00717A71" w:rsidRPr="00717A71" w:rsidRDefault="00717A71" w:rsidP="00A9786E">
            <w:pPr>
              <w:pStyle w:val="TableEntry"/>
              <w:rPr>
                <w:color w:val="00B050"/>
              </w:rPr>
            </w:pPr>
            <w:r w:rsidRPr="00717A71">
              <w:rPr>
                <w:color w:val="00B050"/>
              </w:rPr>
              <w:t>O</w:t>
            </w:r>
          </w:p>
        </w:tc>
        <w:tc>
          <w:tcPr>
            <w:tcW w:w="2799" w:type="dxa"/>
          </w:tcPr>
          <w:p w14:paraId="0AA39DEB" w14:textId="30586A9C" w:rsidR="00717A71" w:rsidRPr="00D87F67" w:rsidRDefault="00717A71" w:rsidP="00A9786E">
            <w:pPr>
              <w:pStyle w:val="TableEntry"/>
            </w:pPr>
            <w:r w:rsidRPr="00717A71">
              <w:rPr>
                <w:color w:val="00B050"/>
              </w:rPr>
              <w:t>PCC TF-2: 3.Y</w:t>
            </w:r>
            <w:r>
              <w:rPr>
                <w:color w:val="00B050"/>
              </w:rPr>
              <w:t>4</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3AF0983B" w:rsidR="005020C6" w:rsidRPr="00D87F67" w:rsidRDefault="005020C6" w:rsidP="005020C6">
            <w:pPr>
              <w:pStyle w:val="TableEntry"/>
            </w:pPr>
            <w:r w:rsidRPr="00717A71">
              <w:rPr>
                <w:color w:val="00B050"/>
              </w:rPr>
              <w:t>PCC TF-2: 3.Y</w:t>
            </w:r>
            <w:r>
              <w:rPr>
                <w:color w:val="00B050"/>
              </w:rPr>
              <w:t>1</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PCC TF-2: 3.Y5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PCC TF-2: 3.Y</w:t>
            </w:r>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5547DE1F" w:rsidR="005020C6" w:rsidRPr="00717A71" w:rsidRDefault="005020C6" w:rsidP="005020C6">
            <w:pPr>
              <w:pStyle w:val="TableEntry"/>
              <w:rPr>
                <w:color w:val="00B050"/>
              </w:rPr>
            </w:pPr>
            <w:r w:rsidRPr="00717A71">
              <w:rPr>
                <w:color w:val="00B050"/>
              </w:rPr>
              <w:t>PCC TF-2: 3.Y</w:t>
            </w:r>
            <w:r>
              <w:rPr>
                <w:color w:val="00B050"/>
              </w:rPr>
              <w:t>3</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PCC TF-2: 3.Y</w:t>
            </w:r>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PCC TF-2: 3.Y</w:t>
            </w:r>
            <w:r>
              <w:rPr>
                <w:color w:val="00B050"/>
              </w:rPr>
              <w:t>4</w:t>
            </w:r>
          </w:p>
        </w:tc>
      </w:tr>
      <w:tr w:rsidR="00D56963" w:rsidRPr="00D87F67" w14:paraId="55FF9A82" w14:textId="77777777" w:rsidTr="00E008B6">
        <w:trPr>
          <w:cantSplit/>
          <w:jc w:val="center"/>
        </w:trPr>
        <w:tc>
          <w:tcPr>
            <w:tcW w:w="1449" w:type="dxa"/>
          </w:tcPr>
          <w:p w14:paraId="204A9528" w14:textId="3C42B9C7" w:rsidR="00D56963" w:rsidRPr="006F60F6" w:rsidRDefault="00717A71" w:rsidP="00A9786E">
            <w:pPr>
              <w:pStyle w:val="TableEntry"/>
              <w:rPr>
                <w:color w:val="00B050"/>
              </w:rPr>
            </w:pPr>
            <w:r w:rsidRPr="006F60F6">
              <w:rPr>
                <w:color w:val="00B050"/>
              </w:rPr>
              <w:t>Content Creator</w:t>
            </w:r>
          </w:p>
        </w:tc>
        <w:tc>
          <w:tcPr>
            <w:tcW w:w="2520" w:type="dxa"/>
          </w:tcPr>
          <w:p w14:paraId="6848EA9B" w14:textId="3D88F2A0" w:rsidR="00D56963" w:rsidRPr="006F60F6" w:rsidRDefault="006F60F6" w:rsidP="00A9786E">
            <w:pPr>
              <w:pStyle w:val="TableEntry"/>
              <w:rPr>
                <w:color w:val="00B050"/>
              </w:rPr>
            </w:pPr>
            <w:r w:rsidRPr="006F60F6">
              <w:rPr>
                <w:color w:val="00B050"/>
              </w:rPr>
              <w:t>Share Content [PCC-1]</w:t>
            </w:r>
          </w:p>
        </w:tc>
        <w:tc>
          <w:tcPr>
            <w:tcW w:w="1710" w:type="dxa"/>
          </w:tcPr>
          <w:p w14:paraId="505D3CA9" w14:textId="1E85F2C0" w:rsidR="00D56963" w:rsidRPr="006F60F6" w:rsidRDefault="006F60F6" w:rsidP="00A9786E">
            <w:pPr>
              <w:pStyle w:val="TableEntry"/>
              <w:rPr>
                <w:color w:val="00B050"/>
              </w:rPr>
            </w:pPr>
            <w:r w:rsidRPr="006F60F6">
              <w:rPr>
                <w:color w:val="00B050"/>
              </w:rPr>
              <w:t>R</w:t>
            </w:r>
          </w:p>
        </w:tc>
        <w:tc>
          <w:tcPr>
            <w:tcW w:w="2799" w:type="dxa"/>
          </w:tcPr>
          <w:p w14:paraId="23ECFF01" w14:textId="1431C1F2" w:rsidR="00D56963" w:rsidRPr="006F60F6" w:rsidRDefault="006F60F6" w:rsidP="00A9786E">
            <w:pPr>
              <w:pStyle w:val="TableEntry"/>
              <w:rPr>
                <w:color w:val="00B050"/>
              </w:rPr>
            </w:pPr>
            <w:r w:rsidRPr="006F60F6">
              <w:rPr>
                <w:color w:val="00B050"/>
              </w:rPr>
              <w:t>PCC TF-2:3.1</w:t>
            </w:r>
          </w:p>
        </w:tc>
      </w:tr>
      <w:tr w:rsidR="00D56963" w:rsidRPr="00D87F67" w14:paraId="613C6244" w14:textId="77777777" w:rsidTr="00E008B6">
        <w:trPr>
          <w:cantSplit/>
          <w:jc w:val="center"/>
        </w:trPr>
        <w:tc>
          <w:tcPr>
            <w:tcW w:w="1449" w:type="dxa"/>
          </w:tcPr>
          <w:p w14:paraId="1FF2B5D1" w14:textId="7462C1B3" w:rsidR="00D56963" w:rsidRPr="006F60F6" w:rsidRDefault="00717A71" w:rsidP="00A9786E">
            <w:pPr>
              <w:pStyle w:val="TableEntry"/>
              <w:rPr>
                <w:color w:val="00B050"/>
              </w:rPr>
            </w:pPr>
            <w:r w:rsidRPr="006F60F6">
              <w:rPr>
                <w:color w:val="00B050"/>
              </w:rPr>
              <w:t>Content Consumer</w:t>
            </w:r>
          </w:p>
        </w:tc>
        <w:tc>
          <w:tcPr>
            <w:tcW w:w="2520" w:type="dxa"/>
          </w:tcPr>
          <w:p w14:paraId="3D35DD8E" w14:textId="2D7EDC23" w:rsidR="00D56963" w:rsidRPr="006F60F6" w:rsidRDefault="006F60F6" w:rsidP="00A9786E">
            <w:pPr>
              <w:pStyle w:val="TableEntry"/>
              <w:rPr>
                <w:color w:val="00B050"/>
              </w:rPr>
            </w:pPr>
            <w:r w:rsidRPr="006F60F6">
              <w:rPr>
                <w:color w:val="00B050"/>
              </w:rPr>
              <w:t>Share Content [PCC-1]</w:t>
            </w:r>
          </w:p>
        </w:tc>
        <w:tc>
          <w:tcPr>
            <w:tcW w:w="1710" w:type="dxa"/>
          </w:tcPr>
          <w:p w14:paraId="56816721" w14:textId="0B59B8A1" w:rsidR="00D56963" w:rsidRPr="006F60F6" w:rsidRDefault="006F60F6" w:rsidP="00A9786E">
            <w:pPr>
              <w:pStyle w:val="TableEntry"/>
              <w:rPr>
                <w:color w:val="00B050"/>
              </w:rPr>
            </w:pPr>
            <w:r w:rsidRPr="006F60F6">
              <w:rPr>
                <w:color w:val="00B050"/>
              </w:rPr>
              <w:t>R</w:t>
            </w:r>
          </w:p>
        </w:tc>
        <w:tc>
          <w:tcPr>
            <w:tcW w:w="2799" w:type="dxa"/>
          </w:tcPr>
          <w:p w14:paraId="3D5E2EF6" w14:textId="53EA2E17" w:rsidR="00D56963" w:rsidRPr="006F60F6" w:rsidRDefault="006F60F6" w:rsidP="00A9786E">
            <w:pPr>
              <w:pStyle w:val="TableEntry"/>
              <w:rPr>
                <w:color w:val="00B050"/>
              </w:rPr>
            </w:pPr>
            <w:r w:rsidRPr="006F60F6">
              <w:rPr>
                <w:color w:val="00B050"/>
              </w:rPr>
              <w:t>PCC TF-2:3.1</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56" w:name="_Toc495483729"/>
      <w:bookmarkEnd w:id="47"/>
      <w:bookmarkEnd w:id="48"/>
      <w:bookmarkEnd w:id="49"/>
      <w:bookmarkEnd w:id="50"/>
      <w:bookmarkEnd w:id="51"/>
      <w:bookmarkEnd w:id="52"/>
      <w:bookmarkEnd w:id="53"/>
      <w:bookmarkEnd w:id="54"/>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commentRangeStart w:id="57"/>
      <w:r w:rsidR="00503AE1" w:rsidRPr="00D87F67">
        <w:rPr>
          <w:bCs/>
          <w:noProof w:val="0"/>
        </w:rPr>
        <w:t>Requirements</w:t>
      </w:r>
      <w:bookmarkEnd w:id="56"/>
      <w:commentRangeEnd w:id="57"/>
      <w:r w:rsidR="0057312C">
        <w:rPr>
          <w:rStyle w:val="CommentReference"/>
          <w:rFonts w:ascii="Times New Roman" w:hAnsi="Times New Roman"/>
          <w:b w:val="0"/>
          <w:noProof w:val="0"/>
          <w:kern w:val="0"/>
        </w:rPr>
        <w:commentReference w:id="57"/>
      </w:r>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294845F8"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p>
    <w:p w14:paraId="0BB93D9D" w14:textId="69D20C1D" w:rsidR="00D830B4" w:rsidRPr="00D87F67" w:rsidRDefault="00D830B4" w:rsidP="006A4160">
      <w:pPr>
        <w:pStyle w:val="BodyText"/>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The third actor is the Care Plan Guidance Service actor. </w:t>
      </w:r>
      <w:r w:rsidRPr="00F81AC4">
        <w:rPr>
          <w:b/>
          <w:color w:val="00B050"/>
        </w:rPr>
        <w:t xml:space="preserve">This actor manages Plan </w:t>
      </w:r>
      <w:r w:rsidRPr="00F81AC4">
        <w:rPr>
          <w:b/>
          <w:color w:val="00B050"/>
        </w:rPr>
        <w:lastRenderedPageBreak/>
        <w:t>Definitions that are used for order sets, protocols, clinical practice guidelines, etc.</w:t>
      </w:r>
      <w:r>
        <w:rPr>
          <w:color w:val="00B050"/>
        </w:rPr>
        <w:t xml:space="preserve"> Each actor is described in detail below. </w:t>
      </w:r>
    </w:p>
    <w:p w14:paraId="31E7451A" w14:textId="77777777" w:rsidR="009D0CDF" w:rsidRPr="00D87F67" w:rsidRDefault="009D0CDF" w:rsidP="009D0CDF">
      <w:pPr>
        <w:pStyle w:val="Heading4"/>
        <w:numPr>
          <w:ilvl w:val="0"/>
          <w:numId w:val="0"/>
        </w:numPr>
        <w:rPr>
          <w:noProof w:val="0"/>
        </w:rPr>
      </w:pPr>
      <w:bookmarkStart w:id="58" w:name="_Toc495483730"/>
      <w:r w:rsidRPr="00D87F67">
        <w:rPr>
          <w:noProof w:val="0"/>
        </w:rPr>
        <w:t xml:space="preserve">X.1.1.1 </w:t>
      </w:r>
      <w:r w:rsidR="00C636C8" w:rsidRPr="00D87F67">
        <w:rPr>
          <w:noProof w:val="0"/>
        </w:rPr>
        <w:t>Care Plan Contributor</w:t>
      </w:r>
      <w:bookmarkEnd w:id="58"/>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375FCE17" w:rsidR="00604F10" w:rsidRPr="00D87F67" w:rsidRDefault="00AD3E2B" w:rsidP="00624172">
      <w:pPr>
        <w:pStyle w:val="BodyText"/>
        <w:numPr>
          <w:ilvl w:val="0"/>
          <w:numId w:val="19"/>
        </w:numPr>
      </w:pPr>
      <w:r w:rsidRPr="006D2CFB">
        <w:rPr>
          <w:color w:val="00B050"/>
        </w:rPr>
        <w:t>Reads, creates and up</w:t>
      </w:r>
      <w:r w:rsidR="006D2CFB" w:rsidRPr="006D2CFB">
        <w:rPr>
          <w:color w:val="00B050"/>
        </w:rPr>
        <w:t>dates Plan Definitions</w:t>
      </w:r>
      <w:r w:rsidR="00F81AC4">
        <w:rPr>
          <w:color w:val="00B050"/>
        </w:rPr>
        <w:t xml:space="preserve"> (e.g. order sets, protocols, ect)</w:t>
      </w:r>
      <w:r w:rsidR="006D2CFB" w:rsidRPr="006D2CFB">
        <w:rPr>
          <w:color w:val="00B050"/>
        </w:rPr>
        <w:t xml:space="preserve"> hosted by</w:t>
      </w:r>
      <w:r w:rsidRPr="006D2CFB">
        <w:rPr>
          <w:color w:val="00B050"/>
        </w:rPr>
        <w:t xml:space="preserve"> a </w:t>
      </w:r>
      <w:r w:rsidRPr="002E6CA8">
        <w:rPr>
          <w:color w:val="00B050"/>
        </w:rPr>
        <w:t xml:space="preserve">Care Plan Guidance </w:t>
      </w:r>
      <w:commentRangeStart w:id="59"/>
      <w:r w:rsidRPr="002E6CA8">
        <w:rPr>
          <w:color w:val="00B050"/>
        </w:rPr>
        <w:t>Service</w:t>
      </w:r>
      <w:commentRangeEnd w:id="59"/>
      <w:r>
        <w:rPr>
          <w:rStyle w:val="CommentReference"/>
        </w:rPr>
        <w:commentReference w:id="59"/>
      </w:r>
      <w:r w:rsidRPr="002E6CA8">
        <w:rPr>
          <w:color w:val="00B050"/>
        </w:rPr>
        <w:t>.</w:t>
      </w:r>
    </w:p>
    <w:p w14:paraId="4FF9E123" w14:textId="1BF26E0E" w:rsidR="00870FB2" w:rsidRPr="00D87F67" w:rsidRDefault="00870FB2" w:rsidP="00870FB2">
      <w:pPr>
        <w:pStyle w:val="BodyText"/>
      </w:pPr>
      <w:r w:rsidRPr="00D87F67">
        <w:t>In order to ensure data integrity</w:t>
      </w:r>
      <w:r w:rsidR="00474113" w:rsidRPr="00D87F67">
        <w:t>, as is necessary when multiple Care Plan Contributors are attempting to update to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60"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60"/>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lastRenderedPageBreak/>
        <w:t>The Care Plan Service SHALL support the delete interaction for the Subscription resource</w:t>
      </w:r>
      <w:r w:rsidR="00D87F67">
        <w:t xml:space="preserve">. </w:t>
      </w:r>
      <w:r w:rsidRPr="00D87F67">
        <w:t xml:space="preserve">See </w:t>
      </w:r>
      <w:hyperlink r:id="rId30"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7B6E5ACE"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 xml:space="preserve">Contributors, and provides updated Plan Definitions to </w:t>
      </w:r>
      <w:commentRangeStart w:id="61"/>
      <w:r w:rsidRPr="00B847B3">
        <w:rPr>
          <w:color w:val="00B050"/>
        </w:rPr>
        <w:t>subscribers</w:t>
      </w:r>
      <w:commentRangeEnd w:id="61"/>
      <w:r w:rsidR="00E46393">
        <w:rPr>
          <w:rStyle w:val="CommentReference"/>
        </w:rPr>
        <w:commentReference w:id="61"/>
      </w:r>
      <w:r w:rsidRPr="00B847B3">
        <w:rPr>
          <w:color w:val="00B050"/>
        </w:rPr>
        <w:t>.</w:t>
      </w:r>
      <w:r w:rsidR="0057312C">
        <w:rPr>
          <w:color w:val="00B050"/>
        </w:rPr>
        <w:t xml:space="preserve"> Examples of Plan Definitions include order sets, protocols, clinical practice guideline,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31"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3FC42836" w14:textId="71E00D1F" w:rsidR="000D73BB" w:rsidRPr="000D73BB" w:rsidRDefault="000D73BB" w:rsidP="000D73BB">
      <w:pPr>
        <w:pStyle w:val="Heading4"/>
        <w:numPr>
          <w:ilvl w:val="0"/>
          <w:numId w:val="0"/>
        </w:numPr>
        <w:rPr>
          <w:noProof w:val="0"/>
          <w:color w:val="00B050"/>
        </w:rPr>
      </w:pPr>
      <w:bookmarkStart w:id="62" w:name="_Toc466616572"/>
      <w:r w:rsidRPr="000D73BB">
        <w:rPr>
          <w:noProof w:val="0"/>
          <w:color w:val="00B050"/>
        </w:rPr>
        <w:t>X.1.1.4 Content Consumer</w:t>
      </w:r>
      <w:bookmarkEnd w:id="62"/>
    </w:p>
    <w:p w14:paraId="63476BD1" w14:textId="17D85FB0" w:rsidR="000D73BB" w:rsidRPr="000D73BB" w:rsidRDefault="000D73BB" w:rsidP="000D73BB">
      <w:pPr>
        <w:pStyle w:val="BodyText"/>
        <w:rPr>
          <w:color w:val="00B050"/>
        </w:rPr>
      </w:pPr>
      <w:r w:rsidRPr="000D73BB">
        <w:rPr>
          <w:color w:val="00B050"/>
        </w:rPr>
        <w:t>The Content Consumer in this profile is similar to content consumers defined in other IHE profiles. It has one requirement, which is that it must be able to consume clinical content as defined in the PCC Technical Framework.</w:t>
      </w:r>
    </w:p>
    <w:p w14:paraId="460026B7" w14:textId="77777777" w:rsidR="000D73BB" w:rsidRPr="000D73BB" w:rsidRDefault="000D73BB" w:rsidP="00624172">
      <w:pPr>
        <w:pStyle w:val="ListNumber2"/>
        <w:numPr>
          <w:ilvl w:val="0"/>
          <w:numId w:val="17"/>
        </w:numPr>
        <w:rPr>
          <w:color w:val="00B050"/>
        </w:rPr>
      </w:pPr>
      <w:r w:rsidRPr="000D73BB">
        <w:rPr>
          <w:color w:val="00B050"/>
        </w:rPr>
        <w:t xml:space="preserve">The Content Consumer </w:t>
      </w:r>
      <w:r w:rsidRPr="000D73BB">
        <w:rPr>
          <w:smallCaps/>
          <w:color w:val="00B050"/>
        </w:rPr>
        <w:t>MAY</w:t>
      </w:r>
      <w:r w:rsidRPr="000D73BB">
        <w:rPr>
          <w:color w:val="00B050"/>
        </w:rPr>
        <w:t xml:space="preserve"> implement a content profile supporting a Medical Summary as defined in PCC TF-2:6.3.1.2 Medical Summary.</w:t>
      </w:r>
    </w:p>
    <w:p w14:paraId="379A94C3" w14:textId="72DC9574" w:rsidR="000D73BB" w:rsidRPr="000D73BB" w:rsidRDefault="000D73BB" w:rsidP="000D73BB">
      <w:pPr>
        <w:pStyle w:val="Heading4"/>
        <w:numPr>
          <w:ilvl w:val="0"/>
          <w:numId w:val="0"/>
        </w:numPr>
        <w:rPr>
          <w:noProof w:val="0"/>
          <w:color w:val="00B050"/>
        </w:rPr>
      </w:pPr>
      <w:bookmarkStart w:id="63" w:name="_Toc466616573"/>
      <w:r w:rsidRPr="000D73BB">
        <w:rPr>
          <w:noProof w:val="0"/>
          <w:color w:val="00B050"/>
        </w:rPr>
        <w:t>X.1.1.5 Content Creator</w:t>
      </w:r>
      <w:bookmarkEnd w:id="63"/>
    </w:p>
    <w:p w14:paraId="4049BE54" w14:textId="1C61E267" w:rsidR="000D73BB" w:rsidRPr="00FF33B6" w:rsidRDefault="000D73BB" w:rsidP="000D73BB">
      <w:pPr>
        <w:pStyle w:val="BodyText"/>
        <w:rPr>
          <w:color w:val="00B050"/>
        </w:rPr>
      </w:pPr>
      <w:r w:rsidRPr="000D73BB">
        <w:rPr>
          <w:color w:val="00B050"/>
        </w:rPr>
        <w:t>The Content Creator in this profile is similar to content creators defined in other IHE profiles. It has one requirement, which i</w:t>
      </w:r>
      <w:r w:rsidR="00FF33B6">
        <w:rPr>
          <w:color w:val="00B050"/>
        </w:rPr>
        <w:t>s that it must be able to share</w:t>
      </w:r>
      <w:r w:rsidRPr="000D73BB">
        <w:rPr>
          <w:color w:val="00B050"/>
        </w:rPr>
        <w:t xml:space="preserve"> content containing, for example, RequestGroup resources such as ReferralRequest, MedicationRequest, etc</w:t>
      </w:r>
      <w:r w:rsidRPr="00FF33B6">
        <w:rPr>
          <w:color w:val="00B050"/>
        </w:rPr>
        <w:t xml:space="preserve">.   This actor should support the </w:t>
      </w:r>
      <w:r w:rsidR="00FF33B6">
        <w:rPr>
          <w:color w:val="00B050"/>
        </w:rPr>
        <w:t>Share Content option</w:t>
      </w:r>
      <w:r w:rsidRPr="00FF33B6">
        <w:rPr>
          <w:color w:val="00B050"/>
        </w:rPr>
        <w:t>.</w:t>
      </w:r>
    </w:p>
    <w:p w14:paraId="68176CE9" w14:textId="161B7EAB" w:rsidR="000D73BB" w:rsidRPr="00FF33B6" w:rsidRDefault="000D73BB" w:rsidP="00624172">
      <w:pPr>
        <w:pStyle w:val="BodyText"/>
        <w:numPr>
          <w:ilvl w:val="0"/>
          <w:numId w:val="18"/>
        </w:numPr>
        <w:rPr>
          <w:color w:val="00B050"/>
        </w:rPr>
      </w:pPr>
      <w:r w:rsidRPr="00FF33B6">
        <w:rPr>
          <w:color w:val="00B050"/>
        </w:rPr>
        <w:t xml:space="preserve">The Content Creator </w:t>
      </w:r>
      <w:r w:rsidRPr="00FF33B6">
        <w:rPr>
          <w:smallCaps/>
          <w:color w:val="00B050"/>
        </w:rPr>
        <w:t>shall</w:t>
      </w:r>
      <w:r w:rsidRPr="00FF33B6">
        <w:rPr>
          <w:color w:val="00B050"/>
        </w:rPr>
        <w:t xml:space="preserve"> be grouped with a Care Plan Contributer Ac</w:t>
      </w:r>
      <w:r w:rsidR="00FF33B6">
        <w:rPr>
          <w:color w:val="00B050"/>
        </w:rPr>
        <w:t>tor to share</w:t>
      </w:r>
      <w:r w:rsidRPr="00FF33B6">
        <w:rPr>
          <w:color w:val="00B050"/>
        </w:rPr>
        <w:t xml:space="preserve"> RequestGroup resources.</w:t>
      </w:r>
    </w:p>
    <w:p w14:paraId="648B29D4" w14:textId="31D78AAC" w:rsidR="000D73BB" w:rsidRPr="00FF33B6" w:rsidRDefault="00FF33B6" w:rsidP="00624172">
      <w:pPr>
        <w:pStyle w:val="ListNumber2"/>
        <w:numPr>
          <w:ilvl w:val="0"/>
          <w:numId w:val="18"/>
        </w:numPr>
        <w:rPr>
          <w:color w:val="00B050"/>
        </w:rPr>
      </w:pPr>
      <w:r>
        <w:rPr>
          <w:color w:val="00B050"/>
        </w:rPr>
        <w:t>The Content Creator SHALL create</w:t>
      </w:r>
      <w:r w:rsidR="000D73BB" w:rsidRPr="00FF33B6">
        <w:rPr>
          <w:color w:val="00B050"/>
        </w:rPr>
        <w:t xml:space="preserve"> </w:t>
      </w:r>
      <w:r w:rsidRPr="00FF33B6">
        <w:rPr>
          <w:color w:val="00B050"/>
        </w:rPr>
        <w:t xml:space="preserve">RequestGroup resources with at least one request resource. </w:t>
      </w:r>
    </w:p>
    <w:p w14:paraId="73CA12E1" w14:textId="6552A355" w:rsidR="00FF33B6" w:rsidRPr="00FF33B6" w:rsidRDefault="00FF33B6" w:rsidP="00624172">
      <w:pPr>
        <w:pStyle w:val="ListNumber2"/>
        <w:numPr>
          <w:ilvl w:val="0"/>
          <w:numId w:val="18"/>
        </w:numPr>
        <w:rPr>
          <w:color w:val="00B050"/>
        </w:rPr>
      </w:pPr>
      <w:r w:rsidRPr="00FF33B6">
        <w:rPr>
          <w:color w:val="00B050"/>
        </w:rPr>
        <w:t xml:space="preserve">The Content Creator SHALL </w:t>
      </w:r>
      <w:r>
        <w:rPr>
          <w:color w:val="00B050"/>
        </w:rPr>
        <w:t>share</w:t>
      </w:r>
      <w:r w:rsidRPr="00FF33B6">
        <w:rPr>
          <w:color w:val="00B050"/>
        </w:rPr>
        <w:t xml:space="preserve"> request resources.  </w:t>
      </w:r>
    </w:p>
    <w:p w14:paraId="0E78BABD" w14:textId="77777777" w:rsidR="00CF283F" w:rsidRPr="00D87F67" w:rsidRDefault="004B575B" w:rsidP="00303E20">
      <w:pPr>
        <w:pStyle w:val="Heading2"/>
        <w:numPr>
          <w:ilvl w:val="0"/>
          <w:numId w:val="0"/>
        </w:numPr>
        <w:rPr>
          <w:noProof w:val="0"/>
        </w:rPr>
      </w:pPr>
      <w:bookmarkStart w:id="64" w:name="_Toc495483732"/>
      <w:r w:rsidRPr="00D87F67">
        <w:rPr>
          <w:noProof w:val="0"/>
        </w:rPr>
        <w:t>X.2 DCP</w:t>
      </w:r>
      <w:r w:rsidR="00104BE6" w:rsidRPr="00D87F67">
        <w:rPr>
          <w:noProof w:val="0"/>
        </w:rPr>
        <w:t xml:space="preserve"> Actor</w:t>
      </w:r>
      <w:r w:rsidR="00CF283F" w:rsidRPr="00D87F67">
        <w:rPr>
          <w:noProof w:val="0"/>
        </w:rPr>
        <w:t xml:space="preserve"> Options</w:t>
      </w:r>
      <w:bookmarkEnd w:id="64"/>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lastRenderedPageBreak/>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7211D3" w:rsidRPr="00D87F67" w14:paraId="09AC6CE3" w14:textId="77777777" w:rsidTr="004A653D">
        <w:trPr>
          <w:cantSplit/>
          <w:trHeight w:val="332"/>
          <w:jc w:val="center"/>
        </w:trPr>
        <w:tc>
          <w:tcPr>
            <w:tcW w:w="2891" w:type="dxa"/>
            <w:vMerge w:val="restart"/>
          </w:tcPr>
          <w:p w14:paraId="583DC747" w14:textId="77777777" w:rsidR="007211D3" w:rsidRPr="00D87F67" w:rsidRDefault="007211D3" w:rsidP="00663624">
            <w:pPr>
              <w:pStyle w:val="TableEntry"/>
            </w:pPr>
            <w:r w:rsidRPr="00D87F67">
              <w:t>Care Plan Contributor</w:t>
            </w:r>
          </w:p>
        </w:tc>
        <w:tc>
          <w:tcPr>
            <w:tcW w:w="3130" w:type="dxa"/>
          </w:tcPr>
          <w:p w14:paraId="5512CEED" w14:textId="1F988911" w:rsidR="007211D3" w:rsidRPr="00D87F67" w:rsidRDefault="007211D3" w:rsidP="008358E5">
            <w:pPr>
              <w:pStyle w:val="TableEntry"/>
            </w:pPr>
            <w:r w:rsidRPr="00D87F67">
              <w:t>Subscribe to Care Plan Updates</w:t>
            </w:r>
          </w:p>
        </w:tc>
        <w:tc>
          <w:tcPr>
            <w:tcW w:w="3438" w:type="dxa"/>
          </w:tcPr>
          <w:p w14:paraId="4D9935A9" w14:textId="69CB4E7D" w:rsidR="007211D3" w:rsidRPr="00D87F67" w:rsidRDefault="007211D3" w:rsidP="00B92EA1">
            <w:pPr>
              <w:pStyle w:val="TableEntry"/>
            </w:pPr>
            <w:r>
              <w:t>3.</w:t>
            </w:r>
            <w:r w:rsidRPr="007211D3">
              <w:rPr>
                <w:color w:val="00B050"/>
              </w:rPr>
              <w:t>39</w:t>
            </w:r>
          </w:p>
        </w:tc>
      </w:tr>
      <w:tr w:rsidR="007211D3" w:rsidRPr="00D87F67" w14:paraId="0FFCEA12" w14:textId="77777777" w:rsidTr="004A653D">
        <w:trPr>
          <w:cantSplit/>
          <w:trHeight w:val="332"/>
          <w:jc w:val="center"/>
        </w:trPr>
        <w:tc>
          <w:tcPr>
            <w:tcW w:w="2891" w:type="dxa"/>
            <w:vMerge/>
          </w:tcPr>
          <w:p w14:paraId="213169B3" w14:textId="77777777" w:rsidR="007211D3" w:rsidRPr="00D87F67" w:rsidRDefault="007211D3" w:rsidP="00663624">
            <w:pPr>
              <w:pStyle w:val="TableEntry"/>
            </w:pPr>
          </w:p>
        </w:tc>
        <w:tc>
          <w:tcPr>
            <w:tcW w:w="3130" w:type="dxa"/>
          </w:tcPr>
          <w:p w14:paraId="7FB0B278" w14:textId="39114FC7" w:rsidR="007211D3" w:rsidRPr="00D87F67" w:rsidRDefault="007211D3" w:rsidP="008358E5">
            <w:pPr>
              <w:pStyle w:val="TableEntry"/>
            </w:pPr>
            <w:r w:rsidRPr="007211D3">
              <w:rPr>
                <w:color w:val="00B050"/>
              </w:rPr>
              <w:t>Subscribe to Plan Definition Updates</w:t>
            </w:r>
          </w:p>
        </w:tc>
        <w:tc>
          <w:tcPr>
            <w:tcW w:w="3438" w:type="dxa"/>
          </w:tcPr>
          <w:p w14:paraId="38BB9982" w14:textId="2ED6A7F2" w:rsidR="007211D3" w:rsidRPr="00D87F67" w:rsidRDefault="007211D3" w:rsidP="00B92EA1">
            <w:pPr>
              <w:pStyle w:val="TableEntry"/>
            </w:pPr>
            <w:r w:rsidRPr="007211D3">
              <w:rPr>
                <w:color w:val="00B050"/>
              </w:rPr>
              <w:t>3.Y.4</w:t>
            </w:r>
          </w:p>
        </w:tc>
      </w:tr>
      <w:tr w:rsidR="00FF33B6" w:rsidRPr="00D87F67" w14:paraId="7B0FEA62" w14:textId="77777777" w:rsidTr="004A653D">
        <w:trPr>
          <w:cantSplit/>
          <w:trHeight w:val="332"/>
          <w:jc w:val="center"/>
        </w:trPr>
        <w:tc>
          <w:tcPr>
            <w:tcW w:w="2891" w:type="dxa"/>
          </w:tcPr>
          <w:p w14:paraId="5F841F37" w14:textId="08CE1AE6" w:rsidR="00FF33B6" w:rsidRPr="00D87F67" w:rsidRDefault="00FF33B6" w:rsidP="00FF33B6">
            <w:pPr>
              <w:pStyle w:val="TableEntry"/>
            </w:pPr>
            <w:r>
              <w:t>Content Creator</w:t>
            </w:r>
          </w:p>
        </w:tc>
        <w:tc>
          <w:tcPr>
            <w:tcW w:w="3130" w:type="dxa"/>
          </w:tcPr>
          <w:p w14:paraId="6AAE629C" w14:textId="56BD83C9" w:rsidR="00FF33B6" w:rsidRPr="007211D3" w:rsidRDefault="00FF33B6" w:rsidP="00FF33B6">
            <w:pPr>
              <w:pStyle w:val="TableEntry"/>
              <w:rPr>
                <w:color w:val="00B050"/>
              </w:rPr>
            </w:pPr>
            <w:r>
              <w:rPr>
                <w:color w:val="00B050"/>
              </w:rPr>
              <w:t>Share Content</w:t>
            </w:r>
          </w:p>
        </w:tc>
        <w:tc>
          <w:tcPr>
            <w:tcW w:w="3438" w:type="dxa"/>
          </w:tcPr>
          <w:p w14:paraId="3F09EE83" w14:textId="0651A4BB" w:rsidR="00FF33B6" w:rsidRPr="007211D3" w:rsidRDefault="00FF33B6" w:rsidP="00FF33B6">
            <w:pPr>
              <w:pStyle w:val="TableEntry"/>
              <w:rPr>
                <w:color w:val="00B050"/>
              </w:rPr>
            </w:pPr>
            <w:r w:rsidRPr="00FF33B6">
              <w:rPr>
                <w:color w:val="00B050"/>
              </w:rPr>
              <w:t>PCC TF-2:3.1</w:t>
            </w:r>
          </w:p>
        </w:tc>
      </w:tr>
      <w:tr w:rsidR="00FF33B6" w:rsidRPr="00D87F67" w14:paraId="60D28FCC" w14:textId="77777777" w:rsidTr="004A653D">
        <w:trPr>
          <w:cantSplit/>
          <w:trHeight w:val="521"/>
          <w:jc w:val="center"/>
        </w:trPr>
        <w:tc>
          <w:tcPr>
            <w:tcW w:w="2891" w:type="dxa"/>
          </w:tcPr>
          <w:p w14:paraId="04895E3D" w14:textId="59FD1DC8" w:rsidR="00FF33B6" w:rsidRPr="00D87F67" w:rsidRDefault="00FF33B6" w:rsidP="00FF33B6">
            <w:pPr>
              <w:pStyle w:val="TableEntry"/>
            </w:pPr>
            <w:r w:rsidRPr="00D87F67">
              <w:t>Care Plan Service</w:t>
            </w:r>
          </w:p>
        </w:tc>
        <w:tc>
          <w:tcPr>
            <w:tcW w:w="3130" w:type="dxa"/>
          </w:tcPr>
          <w:p w14:paraId="24F10954" w14:textId="77777777" w:rsidR="00FF33B6" w:rsidRPr="00D87F67" w:rsidRDefault="00FF33B6" w:rsidP="00FF33B6">
            <w:pPr>
              <w:pStyle w:val="TableEntry"/>
            </w:pPr>
            <w:r w:rsidRPr="00D87F67">
              <w:t xml:space="preserve">No options defined </w:t>
            </w:r>
          </w:p>
        </w:tc>
        <w:tc>
          <w:tcPr>
            <w:tcW w:w="3438" w:type="dxa"/>
          </w:tcPr>
          <w:p w14:paraId="4DFF93B6" w14:textId="77777777" w:rsidR="00FF33B6" w:rsidRPr="00D87F67" w:rsidRDefault="00FF33B6" w:rsidP="00FF33B6">
            <w:pPr>
              <w:pStyle w:val="TableEntry"/>
            </w:pPr>
            <w:r w:rsidRPr="00D87F67">
              <w:t>--</w:t>
            </w:r>
          </w:p>
        </w:tc>
      </w:tr>
      <w:tr w:rsidR="00FF33B6" w:rsidRPr="00D87F67" w14:paraId="5A9FEAA3" w14:textId="77777777" w:rsidTr="004A653D">
        <w:trPr>
          <w:cantSplit/>
          <w:trHeight w:val="521"/>
          <w:jc w:val="center"/>
        </w:trPr>
        <w:tc>
          <w:tcPr>
            <w:tcW w:w="2891" w:type="dxa"/>
          </w:tcPr>
          <w:p w14:paraId="184F0358" w14:textId="2A5EABD0" w:rsidR="00FF33B6" w:rsidRPr="00D87F67" w:rsidRDefault="00FF33B6" w:rsidP="00FF33B6">
            <w:pPr>
              <w:pStyle w:val="TableEntry"/>
            </w:pPr>
            <w:r w:rsidRPr="007211D3">
              <w:rPr>
                <w:color w:val="00B050"/>
              </w:rPr>
              <w:t>Care Plan Guidance Service</w:t>
            </w:r>
          </w:p>
        </w:tc>
        <w:tc>
          <w:tcPr>
            <w:tcW w:w="3130" w:type="dxa"/>
          </w:tcPr>
          <w:p w14:paraId="2A40053C" w14:textId="0EAF0414" w:rsidR="00FF33B6" w:rsidRPr="00D87F67" w:rsidRDefault="00FF33B6" w:rsidP="00FF33B6">
            <w:pPr>
              <w:pStyle w:val="TableEntry"/>
            </w:pPr>
            <w:r w:rsidRPr="007211D3">
              <w:rPr>
                <w:color w:val="00B050"/>
              </w:rPr>
              <w:t>No options defined</w:t>
            </w:r>
          </w:p>
        </w:tc>
        <w:tc>
          <w:tcPr>
            <w:tcW w:w="3438" w:type="dxa"/>
          </w:tcPr>
          <w:p w14:paraId="7515A676" w14:textId="49DDFDD9" w:rsidR="00FF33B6" w:rsidRPr="00D87F67" w:rsidRDefault="00FF33B6" w:rsidP="00FF33B6">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65" w:name="_Toc495483733"/>
      <w:r w:rsidRPr="00D87F67">
        <w:rPr>
          <w:noProof w:val="0"/>
        </w:rPr>
        <w:t xml:space="preserve">X.2.1 </w:t>
      </w:r>
      <w:r w:rsidR="001A3F2B" w:rsidRPr="00D87F67">
        <w:rPr>
          <w:noProof w:val="0"/>
        </w:rPr>
        <w:t>Subscribe to Care Plan Updates</w:t>
      </w:r>
      <w:bookmarkEnd w:id="65"/>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77777777" w:rsidR="007211D3" w:rsidRPr="00D87F67" w:rsidRDefault="007211D3" w:rsidP="00CF5713">
      <w:pPr>
        <w:pStyle w:val="BodyText"/>
      </w:pPr>
    </w:p>
    <w:p w14:paraId="611E0DF2" w14:textId="77777777" w:rsidR="00921B52" w:rsidRPr="00D87F67" w:rsidRDefault="005F21E7" w:rsidP="00303E20">
      <w:pPr>
        <w:pStyle w:val="Heading2"/>
        <w:numPr>
          <w:ilvl w:val="0"/>
          <w:numId w:val="0"/>
        </w:numPr>
        <w:rPr>
          <w:noProof w:val="0"/>
        </w:rPr>
      </w:pPr>
      <w:bookmarkStart w:id="66" w:name="_Toc495483734"/>
      <w:bookmarkStart w:id="67" w:name="_Toc37034636"/>
      <w:bookmarkStart w:id="68" w:name="_Toc38846114"/>
      <w:bookmarkStart w:id="69" w:name="_Toc504625757"/>
      <w:bookmarkStart w:id="70" w:name="_Toc530206510"/>
      <w:bookmarkStart w:id="71" w:name="_Toc1388430"/>
      <w:bookmarkStart w:id="72" w:name="_Toc1388584"/>
      <w:bookmarkStart w:id="73"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66"/>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36F87ED" w:rsidR="00761469" w:rsidRPr="00567AA4" w:rsidRDefault="00567AA4" w:rsidP="00DB186B">
            <w:pPr>
              <w:pStyle w:val="TableEntry"/>
            </w:pPr>
            <w:r w:rsidRPr="00567AA4">
              <w:rPr>
                <w:strike/>
              </w:rPr>
              <w:t>N</w:t>
            </w:r>
            <w:r w:rsidR="00091131" w:rsidRPr="00567AA4">
              <w:rPr>
                <w:strike/>
              </w:rPr>
              <w:t>one</w:t>
            </w:r>
            <w:r>
              <w:rPr>
                <w:strike/>
              </w:rPr>
              <w:t xml:space="preserve"> </w:t>
            </w:r>
            <w:r w:rsidRPr="00567AA4">
              <w:rPr>
                <w:color w:val="00B050"/>
              </w:rPr>
              <w:t>Content Creator</w:t>
            </w:r>
          </w:p>
        </w:tc>
        <w:tc>
          <w:tcPr>
            <w:tcW w:w="2160" w:type="dxa"/>
          </w:tcPr>
          <w:p w14:paraId="7C7EA6B9" w14:textId="712458BC" w:rsidR="00761469" w:rsidRPr="00FB321B" w:rsidRDefault="00FB321B" w:rsidP="00AD069D">
            <w:pPr>
              <w:pStyle w:val="TableEntry"/>
              <w:rPr>
                <w:color w:val="00B050"/>
              </w:rPr>
            </w:pPr>
            <w:r w:rsidRPr="00FB321B">
              <w:rPr>
                <w:color w:val="00B050"/>
              </w:rPr>
              <w:t>PCC TF- 1:X.3.3</w:t>
            </w: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bl>
    <w:p w14:paraId="668E3B20" w14:textId="77777777" w:rsidR="00FB321B" w:rsidRPr="00FB321B" w:rsidRDefault="00FB321B" w:rsidP="00FB321B">
      <w:pPr>
        <w:pStyle w:val="Heading3"/>
        <w:numPr>
          <w:ilvl w:val="0"/>
          <w:numId w:val="0"/>
        </w:numPr>
        <w:ind w:left="720" w:hanging="720"/>
        <w:rPr>
          <w:noProof w:val="0"/>
          <w:color w:val="00B050"/>
        </w:rPr>
      </w:pPr>
      <w:bookmarkStart w:id="74" w:name="_Toc466616581"/>
      <w:r w:rsidRPr="00FB321B">
        <w:rPr>
          <w:noProof w:val="0"/>
          <w:color w:val="00B050"/>
        </w:rPr>
        <w:t>X.3.1 Content Creator</w:t>
      </w:r>
      <w:bookmarkEnd w:id="74"/>
    </w:p>
    <w:p w14:paraId="797F3308" w14:textId="2934352F" w:rsidR="00FB321B" w:rsidRPr="00FB321B" w:rsidRDefault="00FB321B" w:rsidP="00FB321B">
      <w:pPr>
        <w:pStyle w:val="BodyText"/>
        <w:rPr>
          <w:color w:val="00B050"/>
        </w:rPr>
      </w:pPr>
      <w:r w:rsidRPr="00FB321B">
        <w:rPr>
          <w:color w:val="00B050"/>
        </w:rPr>
        <w:t xml:space="preserve">The Content Creator must be grouped with the Care Plan Contributor. </w:t>
      </w:r>
    </w:p>
    <w:p w14:paraId="27F49DF0" w14:textId="6C60AFAF" w:rsidR="00F623E5" w:rsidRPr="00D87F67" w:rsidRDefault="00F623E5" w:rsidP="00E008B6">
      <w:pPr>
        <w:pStyle w:val="BodyText"/>
      </w:pPr>
    </w:p>
    <w:p w14:paraId="6E5BD468" w14:textId="77777777" w:rsidR="00CF283F" w:rsidRPr="00D87F67" w:rsidRDefault="00CF283F" w:rsidP="00303E20">
      <w:pPr>
        <w:pStyle w:val="Heading2"/>
        <w:numPr>
          <w:ilvl w:val="0"/>
          <w:numId w:val="0"/>
        </w:numPr>
        <w:rPr>
          <w:noProof w:val="0"/>
        </w:rPr>
      </w:pPr>
      <w:bookmarkStart w:id="75"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67"/>
      <w:bookmarkEnd w:id="68"/>
      <w:r w:rsidR="00167DB7" w:rsidRPr="00D87F67">
        <w:rPr>
          <w:noProof w:val="0"/>
        </w:rPr>
        <w:t>Overview</w:t>
      </w:r>
      <w:bookmarkEnd w:id="75"/>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0"/>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1"/>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2"/>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3"/>
      </w:r>
    </w:p>
    <w:p w14:paraId="61BE2F0B" w14:textId="24E12BEE" w:rsidR="00467CEA" w:rsidRPr="00D87F67" w:rsidRDefault="007767F8" w:rsidP="00E008B6">
      <w:pPr>
        <w:pStyle w:val="BodyText"/>
      </w:pPr>
      <w:r>
        <w:rPr>
          <w:iCs/>
          <w:color w:val="00B050"/>
        </w:rPr>
        <w:lastRenderedPageBreak/>
        <w:t>CP DAM recognizes that many clinical settings use multiple tools such as (templates, protocols, care pathways, ordersets) without regards of overlap or discrepancy in care planning</w:t>
      </w:r>
      <w:r>
        <w:rPr>
          <w:rStyle w:val="FootnoteReference"/>
          <w:iCs/>
          <w:color w:val="00B050"/>
        </w:rPr>
        <w:footnoteReference w:id="14"/>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planDefinition</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76" w:name="_Toc495483736"/>
      <w:r w:rsidRPr="00D87F67">
        <w:rPr>
          <w:bCs/>
          <w:noProof w:val="0"/>
        </w:rPr>
        <w:t>X.</w:t>
      </w:r>
      <w:r w:rsidR="00AF472E" w:rsidRPr="00D87F67">
        <w:rPr>
          <w:bCs/>
          <w:noProof w:val="0"/>
        </w:rPr>
        <w:t>4</w:t>
      </w:r>
      <w:r w:rsidR="00167DB7" w:rsidRPr="00D87F67">
        <w:rPr>
          <w:bCs/>
          <w:noProof w:val="0"/>
        </w:rPr>
        <w:t>.1 Concepts</w:t>
      </w:r>
      <w:bookmarkEnd w:id="76"/>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2"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77" w:name="_Toc495483737"/>
      <w:r w:rsidRPr="00D87F67">
        <w:rPr>
          <w:bCs/>
          <w:noProof w:val="0"/>
        </w:rPr>
        <w:t>X.4.2 Use Case</w:t>
      </w:r>
      <w:bookmarkEnd w:id="77"/>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5"/>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78"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78"/>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w:t>
      </w:r>
      <w:r w:rsidR="00EB0233" w:rsidRPr="00D87F67">
        <w:lastRenderedPageBreak/>
        <w:t xml:space="preserve">diagram at: </w:t>
      </w:r>
      <w:hyperlink r:id="rId33"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79"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79"/>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80" w:name="_Toc495483740"/>
      <w:r w:rsidRPr="00D87F67">
        <w:rPr>
          <w:noProof w:val="0"/>
        </w:rPr>
        <w:t xml:space="preserve">X.4.2.1.1.1 </w:t>
      </w:r>
      <w:r w:rsidR="00596000" w:rsidRPr="00D87F67">
        <w:rPr>
          <w:noProof w:val="0"/>
        </w:rPr>
        <w:t>Encounter A: Primary Care Physician Initial Visit</w:t>
      </w:r>
      <w:bookmarkEnd w:id="80"/>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w:t>
      </w:r>
      <w:r w:rsidRPr="00D87F67">
        <w:lastRenderedPageBreak/>
        <w:t>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6"/>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1DF79C16" w:rsidR="001073CE" w:rsidRDefault="001073CE"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2697D4F" w:rsidR="006D6AF7" w:rsidRDefault="00B80B5B" w:rsidP="00E008B6">
      <w:pPr>
        <w:pStyle w:val="BodyText"/>
        <w:rPr>
          <w:highlight w:val="yellow"/>
        </w:rPr>
      </w:pPr>
      <w:r w:rsidRPr="006D6AF7">
        <w:rPr>
          <w:noProof/>
        </w:rPr>
        <w:lastRenderedPageBreak/>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B80B5B" w:rsidRDefault="00B80B5B" w:rsidP="006D6AF7">
                            <w:pPr>
                              <w:pStyle w:val="TOC2"/>
                              <w:rPr>
                                <w:sz w:val="20"/>
                              </w:rPr>
                            </w:pPr>
                            <w:r>
                              <w:rPr>
                                <w:sz w:val="20"/>
                              </w:rPr>
                              <w:t xml:space="preserve">          </w:t>
                            </w:r>
                          </w:p>
                          <w:p w14:paraId="4530CE07" w14:textId="21BBECC2" w:rsidR="00D93247" w:rsidRPr="00077324" w:rsidRDefault="00B80B5B" w:rsidP="006D6AF7">
                            <w:pPr>
                              <w:pStyle w:val="TOC2"/>
                              <w:rPr>
                                <w:sz w:val="22"/>
                                <w:szCs w:val="22"/>
                              </w:rPr>
                            </w:pPr>
                            <w:r>
                              <w:rPr>
                                <w:sz w:val="20"/>
                              </w:rPr>
                              <w:t xml:space="preserve">         </w:t>
                            </w:r>
                            <w:r w:rsidR="00D93247" w:rsidRPr="00773965">
                              <w:rPr>
                                <w:sz w:val="20"/>
                              </w:rPr>
                              <w:t>PCP EHR</w:t>
                            </w:r>
                            <w:r w:rsidR="00D93247"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40"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WHfw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" stroked="f">
                <v:textbox inset="0,0,0,0">
                  <w:txbxContent>
                    <w:p w14:paraId="3BA53BE3" w14:textId="77777777" w:rsidR="00B80B5B" w:rsidRDefault="00B80B5B" w:rsidP="006D6AF7">
                      <w:pPr>
                        <w:pStyle w:val="TOC2"/>
                        <w:rPr>
                          <w:sz w:val="20"/>
                        </w:rPr>
                      </w:pPr>
                      <w:r>
                        <w:rPr>
                          <w:sz w:val="20"/>
                        </w:rPr>
                        <w:t xml:space="preserve">          </w:t>
                      </w:r>
                    </w:p>
                    <w:p w14:paraId="4530CE07" w14:textId="21BBECC2" w:rsidR="00D93247" w:rsidRPr="00077324" w:rsidRDefault="00B80B5B" w:rsidP="006D6AF7">
                      <w:pPr>
                        <w:pStyle w:val="TOC2"/>
                        <w:rPr>
                          <w:sz w:val="22"/>
                          <w:szCs w:val="22"/>
                        </w:rPr>
                      </w:pPr>
                      <w:r>
                        <w:rPr>
                          <w:sz w:val="20"/>
                        </w:rPr>
                        <w:t xml:space="preserve">         </w:t>
                      </w:r>
                      <w:r w:rsidR="00D93247" w:rsidRPr="00773965">
                        <w:rPr>
                          <w:sz w:val="20"/>
                        </w:rPr>
                        <w:t>PCP EHR</w:t>
                      </w:r>
                      <w:r w:rsidR="00D93247"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D93247" w:rsidRPr="00077324" w:rsidRDefault="00D93247"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1"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6ZE54AC&#10;AAAKBQAADgAAAAAAAAAAAAAAAAAuAgAAZHJzL2Uyb0RvYy54bWxQSwECLQAUAAYACAAAACEAUANh&#10;a94AAAAJAQAADwAAAAAAAAAAAAAAAADaBAAAZHJzL2Rvd25yZXYueG1sUEsFBgAAAAAEAAQA8wAA&#10;AOUFAAAAAA==&#10;" stroked="f">
                <v:textbox inset="0,0,0,0">
                  <w:txbxContent>
                    <w:p w14:paraId="7C5CB868" w14:textId="63E2A3EF" w:rsidR="00D93247" w:rsidRPr="00077324" w:rsidRDefault="00D93247"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D93247" w:rsidRPr="00077324" w:rsidRDefault="00D93247"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2"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D93247" w:rsidRPr="00077324" w:rsidRDefault="00D93247"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D93247" w:rsidRDefault="00D93247"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3"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D93247" w:rsidRDefault="00D93247"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B64CF04" w:rsidR="006D6AF7" w:rsidRDefault="006D6AF7" w:rsidP="00E008B6">
      <w:pPr>
        <w:pStyle w:val="BodyText"/>
        <w:rPr>
          <w:highlight w:val="yellow"/>
        </w:rPr>
      </w:pPr>
    </w:p>
    <w:p w14:paraId="316240D1" w14:textId="602A6FF9"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443F0D41">
                <wp:simplePos x="0" y="0"/>
                <wp:positionH relativeFrom="column">
                  <wp:posOffset>1152525</wp:posOffset>
                </wp:positionH>
                <wp:positionV relativeFrom="paragraph">
                  <wp:posOffset>68580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86B31B7" id="Rectangle 332" o:spid="_x0000_s1026" style="position:absolute;margin-left:90.75pt;margin-top:5.4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D93247" w:rsidRPr="00077324" w:rsidRDefault="00D93247"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4"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" stroked="f">
                <v:textbox inset="0,0,0,0">
                  <w:txbxContent>
                    <w:p w14:paraId="0C4AC9E5" w14:textId="175A9019" w:rsidR="00D93247" w:rsidRPr="00077324" w:rsidRDefault="00D93247"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D93247" w:rsidRPr="00077324" w:rsidRDefault="00D93247" w:rsidP="006D6AF7">
                            <w:pPr>
                              <w:pStyle w:val="TOC2"/>
                              <w:rPr>
                                <w:sz w:val="22"/>
                                <w:szCs w:val="22"/>
                              </w:rPr>
                            </w:pPr>
                            <w:r>
                              <w:rPr>
                                <w:sz w:val="18"/>
                                <w:szCs w:val="18"/>
                              </w:rPr>
                              <w:t xml:space="preserve">Provide </w:t>
                            </w:r>
                            <w:r>
                              <w:rPr>
                                <w:sz w:val="20"/>
                              </w:rPr>
                              <w:t xml:space="preserve"> 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5"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" stroked="f">
                <v:textbox inset="0,0,0,0">
                  <w:txbxContent>
                    <w:p w14:paraId="740F5C09" w14:textId="0B269B57" w:rsidR="00D93247" w:rsidRPr="00077324" w:rsidRDefault="00D93247"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175B3E97">
                <wp:simplePos x="0" y="0"/>
                <wp:positionH relativeFrom="column">
                  <wp:posOffset>1352549</wp:posOffset>
                </wp:positionH>
                <wp:positionV relativeFrom="paragraph">
                  <wp:posOffset>89535</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C73A545"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7.05pt" to="26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D93247" w:rsidRPr="00077324" w:rsidRDefault="00D93247"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6"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2LgsefwIA&#10;AAsFAAAOAAAAAAAAAAAAAAAAAC4CAABkcnMvZTJvRG9jLnhtbFBLAQItABQABgAIAAAAIQDUCi5k&#10;3gAAAAkBAAAPAAAAAAAAAAAAAAAAANkEAABkcnMvZG93bnJldi54bWxQSwUGAAAAAAQABADzAAAA&#10;5AUAAAAA&#10;" stroked="f">
                <v:textbox inset="0,0,0,0">
                  <w:txbxContent>
                    <w:p w14:paraId="1442E3B1" w14:textId="46A50DF1" w:rsidR="00D93247" w:rsidRPr="00077324" w:rsidRDefault="00D93247"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w:lastRenderedPageBreak/>
        <mc:AlternateContent>
          <mc:Choice Requires="wpc">
            <w:drawing>
              <wp:inline distT="0" distB="0" distL="0" distR="0" wp14:anchorId="720AFA23" wp14:editId="31FCD1E3">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D93247" w:rsidRPr="00077324" w:rsidRDefault="00D93247"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D93247" w:rsidRPr="00077324" w:rsidRDefault="00D93247"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D93247" w:rsidRPr="00077324" w:rsidRDefault="00D93247"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D93247" w:rsidRPr="00077324" w:rsidRDefault="00D93247"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883978"/>
                            <a:ext cx="1143000" cy="2420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EF9D2" w14:textId="3E49F701" w:rsidR="00D93247" w:rsidRPr="00077324" w:rsidRDefault="00D93247" w:rsidP="001073CE">
                              <w:pPr>
                                <w:pStyle w:val="BodyText"/>
                                <w:rPr>
                                  <w:sz w:val="22"/>
                                  <w:szCs w:val="22"/>
                                </w:rPr>
                              </w:pPr>
                              <w:r w:rsidRPr="00CF5713">
                                <w:rPr>
                                  <w:sz w:val="20"/>
                                </w:rPr>
                                <w:t>Update Care Plan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588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D93247" w:rsidRPr="00077324" w:rsidRDefault="00D93247"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D93247" w:rsidRPr="00077324" w:rsidRDefault="00D93247"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D93247" w:rsidRPr="00077324" w:rsidRDefault="00D93247"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D93247" w:rsidRPr="00077324" w:rsidRDefault="00D93247"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D93247" w:rsidRDefault="00D93247"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47"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">
                <v:shape id="_x0000_s1048" type="#_x0000_t75" style="position:absolute;width:65246;height:33731;visibility:visible;mso-wrap-style:square">
                  <v:fill o:detectmouseclick="t"/>
                  <v:path o:connecttype="none"/>
                </v:shape>
                <v:shape id="_x0000_s1049"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D93247" w:rsidRPr="00077324" w:rsidRDefault="00D93247" w:rsidP="001073CE">
                        <w:pPr>
                          <w:pStyle w:val="BodyText"/>
                          <w:rPr>
                            <w:sz w:val="22"/>
                            <w:szCs w:val="22"/>
                          </w:rPr>
                        </w:pPr>
                        <w:r w:rsidRPr="00CF5713">
                          <w:rPr>
                            <w:sz w:val="20"/>
                          </w:rPr>
                          <w:t>Encounter A</w:t>
                        </w:r>
                      </w:p>
                    </w:txbxContent>
                  </v:textbox>
                </v:shape>
                <v:shape id="_x0000_s1050"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D93247" w:rsidRPr="00077324" w:rsidRDefault="00D93247" w:rsidP="001073CE">
                        <w:pPr>
                          <w:pStyle w:val="BodyText"/>
                          <w:rPr>
                            <w:sz w:val="22"/>
                            <w:szCs w:val="22"/>
                          </w:rPr>
                        </w:pPr>
                        <w:r w:rsidRPr="00773965">
                          <w:rPr>
                            <w:sz w:val="20"/>
                          </w:rPr>
                          <w:t>PCP EHR</w:t>
                        </w:r>
                        <w:r w:rsidRPr="00773965">
                          <w:rPr>
                            <w:sz w:val="20"/>
                          </w:rPr>
                          <w:br/>
                          <w:t>as Care Plan Contributor</w:t>
                        </w:r>
                      </w:p>
                    </w:txbxContent>
                  </v:textbox>
                </v:shape>
                <v:line id="Line 327" o:spid="_x0000_s1051"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2"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D93247" w:rsidRPr="00077324" w:rsidRDefault="00D93247"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3"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4"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5"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D93247" w:rsidRPr="00077324" w:rsidRDefault="00D93247"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6"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7" type="#_x0000_t202" style="position:absolute;left:14097;top:18839;width:11430;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60EF9D2" w14:textId="3E49F701" w:rsidR="00D93247" w:rsidRPr="00077324" w:rsidRDefault="00D93247" w:rsidP="001073CE">
                        <w:pPr>
                          <w:pStyle w:val="BodyText"/>
                          <w:rPr>
                            <w:sz w:val="22"/>
                            <w:szCs w:val="22"/>
                          </w:rPr>
                        </w:pPr>
                        <w:r w:rsidRPr="00CF5713">
                          <w:rPr>
                            <w:sz w:val="20"/>
                          </w:rPr>
                          <w:t>Update Care Plan</w:t>
                        </w:r>
                      </w:p>
                    </w:txbxContent>
                  </v:textbox>
                </v:shape>
                <v:line id="Line 335" o:spid="_x0000_s1058"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9"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60" type="#_x0000_t202" style="position:absolute;left:36588;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D93247" w:rsidRPr="00077324" w:rsidRDefault="00D93247" w:rsidP="001073CE">
                        <w:pPr>
                          <w:pStyle w:val="BodyText"/>
                          <w:rPr>
                            <w:sz w:val="22"/>
                            <w:szCs w:val="22"/>
                          </w:rPr>
                        </w:pPr>
                        <w:r w:rsidRPr="00CF5713">
                          <w:rPr>
                            <w:sz w:val="20"/>
                          </w:rPr>
                          <w:t>Provide Care Plan</w:t>
                        </w:r>
                      </w:p>
                    </w:txbxContent>
                  </v:textbox>
                </v:shape>
                <v:line id="Line 338" o:spid="_x0000_s1061"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2"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63"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D93247" w:rsidRPr="00077324" w:rsidRDefault="00D93247"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4"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5"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D93247" w:rsidRPr="00077324" w:rsidRDefault="00D93247" w:rsidP="001073CE">
                        <w:pPr>
                          <w:pStyle w:val="BodyText"/>
                          <w:rPr>
                            <w:sz w:val="22"/>
                            <w:szCs w:val="22"/>
                          </w:rPr>
                        </w:pPr>
                        <w:r w:rsidRPr="00CF5713">
                          <w:rPr>
                            <w:sz w:val="20"/>
                          </w:rPr>
                          <w:t>Subscribe to Care Plan Updates</w:t>
                        </w:r>
                      </w:p>
                    </w:txbxContent>
                  </v:textbox>
                </v:shape>
                <v:line id="Line 343" o:spid="_x0000_s1066"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7"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D93247" w:rsidRPr="00077324" w:rsidRDefault="00D93247" w:rsidP="001073CE">
                        <w:pPr>
                          <w:pStyle w:val="BodyText"/>
                          <w:rPr>
                            <w:sz w:val="22"/>
                            <w:szCs w:val="22"/>
                          </w:rPr>
                        </w:pPr>
                        <w:r w:rsidRPr="00CF5713">
                          <w:rPr>
                            <w:sz w:val="20"/>
                          </w:rPr>
                          <w:t>Retrieve Care</w:t>
                        </w:r>
                        <w:r w:rsidRPr="00773965">
                          <w:rPr>
                            <w:sz w:val="20"/>
                          </w:rPr>
                          <w:t xml:space="preserve"> Plan</w:t>
                        </w:r>
                      </w:p>
                    </w:txbxContent>
                  </v:textbox>
                </v:shape>
                <v:line id="Line 343" o:spid="_x0000_s1068"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9"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D93247" w:rsidRDefault="00D93247"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70"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1"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2"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3"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4"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81"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81"/>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 xml:space="preserve">Australia), the community pharmacist (Ms. Susan Script) provides patient with education on diabetic medications prescribed for the patient by Dr. </w:t>
      </w:r>
      <w:r w:rsidRPr="00D87F67">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 xml:space="preserve">Table X.4.2.1.1.2-1: Allied Health Professionals/Specialists Encounters – Activities and </w:t>
      </w:r>
      <w:r w:rsidRPr="00D87F67">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recommendation on meds management; referral to other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lastRenderedPageBreak/>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providers, </w:t>
            </w:r>
            <w:r w:rsidR="00EF5BD1" w:rsidRPr="00D87F67">
              <w:t xml:space="preserve"> </w:t>
            </w:r>
            <w:r w:rsidR="00A256B9" w:rsidRPr="00D87F67">
              <w:t xml:space="preserve">e.g.,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4E0AB708" w:rsidR="005A1D8B" w:rsidRDefault="009F0990" w:rsidP="00274982">
      <w:pPr>
        <w:pStyle w:val="Footer"/>
      </w:pPr>
      <w:r w:rsidRPr="005A1D8B">
        <w:rPr>
          <w:noProof/>
        </w:rPr>
        <w:lastRenderedPageBreak/>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D93247" w:rsidRPr="00077324" w:rsidRDefault="00D93247"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D93247" w:rsidRPr="00077324" w:rsidRDefault="00D93247"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fgQIAAAs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1QAL34EC&#10;AAALBQAADgAAAAAAAAAAAAAAAAAuAgAAZHJzL2Uyb0RvYy54bWxQSwECLQAUAAYACAAAACEA8Cu1&#10;P90AAAAHAQAADwAAAAAAAAAAAAAAAADbBAAAZHJzL2Rvd25yZXYueG1sUEsFBgAAAAAEAAQA8wAA&#10;AOUFAAAAAA==&#10;" stroked="f">
                <v:textbox inset="0,0,0,0">
                  <w:txbxContent>
                    <w:p w14:paraId="2FAD428B" w14:textId="5F3A5D9B" w:rsidR="00D93247" w:rsidRPr="00077324" w:rsidRDefault="00D93247"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D93247" w:rsidRPr="00077324" w:rsidRDefault="00D93247"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715BA4B8">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D93247" w:rsidRPr="00077324" w:rsidRDefault="00D93247"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CXhW6U&#10;ggIAAAsFAAAOAAAAAAAAAAAAAAAAAC4CAABkcnMvZTJvRG9jLnhtbFBLAQItABQABgAIAAAAIQBP&#10;l4D73gAAAAgBAAAPAAAAAAAAAAAAAAAAANwEAABkcnMvZG93bnJldi54bWxQSwUGAAAAAAQABADz&#10;AAAA5wUAAAAA&#10;" stroked="f">
                <v:textbox inset="0,0,0,0">
                  <w:txbxContent>
                    <w:p w14:paraId="4814116E" w14:textId="77777777" w:rsidR="00D93247" w:rsidRPr="00077324" w:rsidRDefault="00D93247"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5888" behindDoc="0" locked="0" layoutInCell="1" allowOverlap="1" wp14:anchorId="63CB10CA" wp14:editId="00500F98">
                <wp:simplePos x="0" y="0"/>
                <wp:positionH relativeFrom="column">
                  <wp:posOffset>609600</wp:posOffset>
                </wp:positionH>
                <wp:positionV relativeFrom="paragraph">
                  <wp:posOffset>-76835</wp:posOffset>
                </wp:positionV>
                <wp:extent cx="1384935" cy="762866"/>
                <wp:effectExtent l="0" t="0" r="0" b="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8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D93247" w:rsidRPr="00077324" w:rsidRDefault="00D93247"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anchor>
            </w:drawing>
          </mc:Choice>
          <mc:Fallback>
            <w:pict>
              <v:shape w14:anchorId="63CB10CA" id="Text Box 348" o:spid="_x0000_s1077" type="#_x0000_t202" style="position:absolute;margin-left:48pt;margin-top:-6.05pt;width:109.05pt;height:60.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" stroked="f">
                <v:textbox inset="0,0,0,0">
                  <w:txbxContent>
                    <w:p w14:paraId="44ED75D6" w14:textId="77777777" w:rsidR="00D93247" w:rsidRPr="00077324" w:rsidRDefault="00D93247"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D93247" w:rsidRPr="00077324" w:rsidRDefault="00D93247"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8"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a/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Lr0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CvjPa/&#10;gAIAAAsFAAAOAAAAAAAAAAAAAAAAAC4CAABkcnMvZTJvRG9jLnhtbFBLAQItABQABgAIAAAAIQDJ&#10;V/6q4AAAAAsBAAAPAAAAAAAAAAAAAAAAANoEAABkcnMvZG93bnJldi54bWxQSwUGAAAAAAQABADz&#10;AAAA5wUAAAAA&#10;" stroked="f">
                <v:textbox inset="0,0,0,0">
                  <w:txbxContent>
                    <w:p w14:paraId="20876221" w14:textId="1ADDB28E" w:rsidR="00D93247" w:rsidRPr="00077324" w:rsidRDefault="00D93247"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D93247" w:rsidRPr="00CF5713" w:rsidRDefault="00D93247"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9"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jafw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" stroked="f">
                <v:textbox inset="0,0,0,0">
                  <w:txbxContent>
                    <w:p w14:paraId="668A8280" w14:textId="5CB69973" w:rsidR="00D93247" w:rsidRPr="00CF5713" w:rsidRDefault="00D93247"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D93247" w:rsidRPr="00077324" w:rsidRDefault="00D93247"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80"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" stroked="f">
                <v:textbox inset="0,0,0,0">
                  <w:txbxContent>
                    <w:p w14:paraId="4FF63B2B" w14:textId="626D7C37" w:rsidR="00D93247" w:rsidRPr="00077324" w:rsidRDefault="00D93247"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D93247" w:rsidRPr="00CF5713" w:rsidRDefault="00D93247"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81"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baEH&#10;nIECAAALBQAADgAAAAAAAAAAAAAAAAAuAgAAZHJzL2Uyb0RvYy54bWxQSwECLQAUAAYACAAAACEA&#10;EXm7YeAAAAAJAQAADwAAAAAAAAAAAAAAAADbBAAAZHJzL2Rvd25yZXYueG1sUEsFBgAAAAAEAAQA&#10;8wAAAOgFAAAAAA==&#10;" stroked="f">
                <v:textbox inset="0,0,0,0">
                  <w:txbxContent>
                    <w:p w14:paraId="5BB5B14E" w14:textId="28A752BF" w:rsidR="00D93247" w:rsidRPr="00CF5713" w:rsidRDefault="00D93247"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87F67" w:rsidRDefault="009F0990" w:rsidP="009F0990">
      <w:pPr>
        <w:pStyle w:val="FigureTitle"/>
      </w:pPr>
      <w:r w:rsidRPr="00D87F67">
        <w:t>Figure X.4.2.1.1.2-1: Encounte</w:t>
      </w:r>
      <w:r>
        <w:t>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793BDE3">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D93247" w:rsidRPr="00077324" w:rsidRDefault="00D93247"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D93247" w:rsidRPr="00077324" w:rsidRDefault="00D93247"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D93247" w:rsidRPr="00077324" w:rsidRDefault="00D93247"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D93247" w:rsidRPr="00077324" w:rsidRDefault="00D93247"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D93247" w:rsidRPr="00077324" w:rsidRDefault="00D93247"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717290" y="2264752"/>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D93247" w:rsidRPr="00077324" w:rsidRDefault="00D93247"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D93247" w:rsidRPr="00077324" w:rsidRDefault="00D93247"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D93247" w:rsidRPr="00CF5713" w:rsidRDefault="00D93247"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D93247" w:rsidRPr="00077324" w:rsidRDefault="00D93247"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D93247" w:rsidRPr="00CF5713" w:rsidRDefault="00D93247"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82"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">
                <v:shape id="_x0000_s1083" type="#_x0000_t75" style="position:absolute;width:61442;height:30867;visibility:visible;mso-wrap-style:square">
                  <v:fill o:detectmouseclick="t"/>
                  <v:path o:connecttype="none"/>
                </v:shape>
                <v:shape id="_x0000_s1084"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D93247" w:rsidRPr="00077324" w:rsidRDefault="00D93247" w:rsidP="00274982">
                        <w:pPr>
                          <w:pStyle w:val="BodyText"/>
                          <w:rPr>
                            <w:sz w:val="22"/>
                            <w:szCs w:val="22"/>
                          </w:rPr>
                        </w:pPr>
                        <w:r w:rsidRPr="00CF5713">
                          <w:rPr>
                            <w:sz w:val="20"/>
                          </w:rPr>
                          <w:t>Encounter(s) B</w:t>
                        </w:r>
                      </w:p>
                    </w:txbxContent>
                  </v:textbox>
                </v:shape>
                <v:shape id="_x0000_s1085"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D93247" w:rsidRPr="00077324" w:rsidRDefault="00D93247" w:rsidP="00274982">
                        <w:pPr>
                          <w:pStyle w:val="BodyText"/>
                          <w:rPr>
                            <w:sz w:val="22"/>
                            <w:szCs w:val="22"/>
                          </w:rPr>
                        </w:pPr>
                        <w:r w:rsidRPr="00CF5713">
                          <w:rPr>
                            <w:sz w:val="20"/>
                          </w:rPr>
                          <w:t>Providers EHRs (e.g., specialists and Allied Care Providers) as Care Plan Contributor</w:t>
                        </w:r>
                      </w:p>
                    </w:txbxContent>
                  </v:textbox>
                </v:shape>
                <v:line id="Line 349" o:spid="_x0000_s1086"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7"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D93247" w:rsidRPr="00077324" w:rsidRDefault="00D93247"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8"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089"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90"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D93247" w:rsidRPr="00077324" w:rsidRDefault="00D93247" w:rsidP="00CF5713">
                        <w:pPr>
                          <w:pStyle w:val="BodyText"/>
                          <w:jc w:val="center"/>
                          <w:rPr>
                            <w:sz w:val="22"/>
                            <w:szCs w:val="22"/>
                          </w:rPr>
                        </w:pPr>
                        <w:r w:rsidRPr="00F214E1">
                          <w:rPr>
                            <w:sz w:val="20"/>
                          </w:rPr>
                          <w:t>P</w:t>
                        </w:r>
                        <w:r>
                          <w:rPr>
                            <w:sz w:val="20"/>
                          </w:rPr>
                          <w:t>atient Portal as Care Plan Contributor</w:t>
                        </w:r>
                      </w:p>
                    </w:txbxContent>
                  </v:textbox>
                </v:shape>
                <v:shape id="_x0000_s1091"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D93247" w:rsidRPr="00077324" w:rsidRDefault="00D93247" w:rsidP="00274982">
                        <w:pPr>
                          <w:pStyle w:val="BodyText"/>
                          <w:rPr>
                            <w:sz w:val="22"/>
                            <w:szCs w:val="22"/>
                          </w:rPr>
                        </w:pPr>
                        <w:r w:rsidRPr="00386D80">
                          <w:rPr>
                            <w:sz w:val="20"/>
                          </w:rPr>
                          <w:t>U</w:t>
                        </w:r>
                        <w:r>
                          <w:rPr>
                            <w:sz w:val="20"/>
                          </w:rPr>
                          <w:t>pdate Care Plan</w:t>
                        </w:r>
                      </w:p>
                    </w:txbxContent>
                  </v:textbox>
                </v:shape>
                <v:rect id="Rectangle 355" o:spid="_x0000_s1092"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3"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4"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5" type="#_x0000_t202" style="position:absolute;left:37172;top:22647;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D93247" w:rsidRPr="00077324" w:rsidRDefault="00D93247" w:rsidP="00274982">
                        <w:pPr>
                          <w:pStyle w:val="BodyText"/>
                          <w:rPr>
                            <w:sz w:val="22"/>
                            <w:szCs w:val="22"/>
                          </w:rPr>
                        </w:pPr>
                        <w:r w:rsidRPr="00CF5713">
                          <w:rPr>
                            <w:sz w:val="20"/>
                          </w:rPr>
                          <w:t>Provide Care Plan</w:t>
                        </w:r>
                      </w:p>
                    </w:txbxContent>
                  </v:textbox>
                </v:shape>
                <v:line id="Line 359" o:spid="_x0000_s1096"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7"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D93247" w:rsidRPr="00077324" w:rsidRDefault="00D93247"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8"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9"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D93247" w:rsidRPr="00CF5713" w:rsidRDefault="00D93247" w:rsidP="00274982">
                        <w:pPr>
                          <w:pStyle w:val="BodyText"/>
                          <w:rPr>
                            <w:sz w:val="20"/>
                          </w:rPr>
                        </w:pPr>
                        <w:r w:rsidRPr="00CF5713">
                          <w:rPr>
                            <w:sz w:val="20"/>
                          </w:rPr>
                          <w:t>Subscribe to Care Plan Updates</w:t>
                        </w:r>
                      </w:p>
                    </w:txbxContent>
                  </v:textbox>
                </v:shape>
                <v:rect id="Rectangle 364" o:spid="_x0000_s1100"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01"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02"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3"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D93247" w:rsidRPr="00077324" w:rsidRDefault="00D93247" w:rsidP="00274982">
                        <w:pPr>
                          <w:pStyle w:val="BodyText"/>
                          <w:rPr>
                            <w:sz w:val="22"/>
                            <w:szCs w:val="22"/>
                          </w:rPr>
                        </w:pPr>
                        <w:r w:rsidRPr="00CF5713">
                          <w:rPr>
                            <w:sz w:val="20"/>
                          </w:rPr>
                          <w:t>Subscribe to Care Plan Updates</w:t>
                        </w:r>
                      </w:p>
                    </w:txbxContent>
                  </v:textbox>
                </v:shape>
                <v:shape id="_x0000_s1104"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D93247" w:rsidRPr="00CF5713" w:rsidRDefault="00D93247" w:rsidP="00274982">
                        <w:pPr>
                          <w:pStyle w:val="BodyText"/>
                          <w:rPr>
                            <w:sz w:val="20"/>
                          </w:rPr>
                        </w:pPr>
                        <w:r w:rsidRPr="00CF5713">
                          <w:rPr>
                            <w:sz w:val="20"/>
                          </w:rPr>
                          <w:t>Retrieve Care</w:t>
                        </w:r>
                        <w:r w:rsidRPr="0010048C">
                          <w:rPr>
                            <w:sz w:val="20"/>
                          </w:rPr>
                          <w:t xml:space="preserve"> Plan</w:t>
                        </w:r>
                      </w:p>
                    </w:txbxContent>
                  </v:textbox>
                </v:shape>
                <v:rect id="Rectangle 114" o:spid="_x0000_s1105"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6"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7"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8"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9"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82" w:name="_Toc495483742"/>
      <w:r w:rsidRPr="00D87F67">
        <w:rPr>
          <w:noProof w:val="0"/>
        </w:rPr>
        <w:lastRenderedPageBreak/>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82"/>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83" w:name="_Toc495483743"/>
      <w:r w:rsidRPr="00D87F67">
        <w:rPr>
          <w:noProof w:val="0"/>
        </w:rPr>
        <w:t>X.4.2.1.1.4 Encounter D: Primary Care Follow-up Visits</w:t>
      </w:r>
      <w:bookmarkEnd w:id="83"/>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 xml:space="preserve">Primary Care Physician Dr. Patricia Primary reviews patient Mr. Anyman’s hospital discharge summary and discusses the pre-influenza season immunization </w:t>
      </w:r>
      <w:r w:rsidRPr="00D87F67">
        <w:lastRenderedPageBreak/>
        <w:t>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84"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lastRenderedPageBreak/>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5491FE1E"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5395F4E3" w:rsidR="00CC2885" w:rsidRPr="00231EBB" w:rsidRDefault="00CC2885" w:rsidP="00CC2885">
      <w:pPr>
        <w:pStyle w:val="Heading6"/>
        <w:numPr>
          <w:ilvl w:val="0"/>
          <w:numId w:val="0"/>
        </w:numPr>
        <w:rPr>
          <w:color w:val="00B050"/>
        </w:rPr>
      </w:pPr>
      <w:r w:rsidRPr="00231EBB">
        <w:rPr>
          <w:color w:val="00B050"/>
        </w:rPr>
        <w:t>X.4.2.2.1.1 Step A: Diagnosis and first General Practitioner encounter</w:t>
      </w:r>
    </w:p>
    <w:p w14:paraId="6D746133" w14:textId="5E5A4F39" w:rsidR="00CC2885" w:rsidRPr="00231EBB" w:rsidRDefault="00CC2885" w:rsidP="00CC2885">
      <w:pPr>
        <w:jc w:val="both"/>
        <w:rPr>
          <w:color w:val="00B050"/>
        </w:rPr>
      </w:pPr>
      <w:r w:rsidRPr="00231EBB">
        <w:rPr>
          <w:b/>
          <w:color w:val="00B050"/>
        </w:rPr>
        <w:t xml:space="preserve">Pre-conditions: </w:t>
      </w:r>
      <w:r w:rsidRPr="00231EBB">
        <w:rPr>
          <w:color w:val="00B050"/>
        </w:rPr>
        <w:t>Patient Mrs. Kate Anywoman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2D6042A5"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Patient 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50A071C8" w:rsidR="00B80B5B" w:rsidRDefault="00B80B5B" w:rsidP="00CC2885">
      <w:pPr>
        <w:jc w:val="both"/>
        <w:rPr>
          <w:color w:val="00B050"/>
        </w:rPr>
      </w:pPr>
    </w:p>
    <w:p w14:paraId="0A6FF46D" w14:textId="3C732F55" w:rsidR="00CC2885" w:rsidRPr="00231EBB" w:rsidRDefault="00CC2885" w:rsidP="00CC2885">
      <w:pPr>
        <w:jc w:val="both"/>
        <w:rPr>
          <w:color w:val="00B050"/>
        </w:rPr>
      </w:pPr>
      <w:commentRangeStart w:id="85"/>
      <w:r w:rsidRPr="00231EBB">
        <w:rPr>
          <w:b/>
          <w:noProof/>
          <w:color w:val="00B050"/>
        </w:rPr>
        <w:lastRenderedPageBreak/>
        <w:drawing>
          <wp:inline distT="114300" distB="114300" distL="114300" distR="114300" wp14:anchorId="29EBA2E7" wp14:editId="6D466136">
            <wp:extent cx="6556248" cy="4599432"/>
            <wp:effectExtent l="0" t="0" r="0" b="0"/>
            <wp:docPr id="1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6556248" cy="4599432"/>
                    </a:xfrm>
                    <a:prstGeom prst="rect">
                      <a:avLst/>
                    </a:prstGeom>
                    <a:ln/>
                  </pic:spPr>
                </pic:pic>
              </a:graphicData>
            </a:graphic>
          </wp:inline>
        </w:drawing>
      </w:r>
      <w:commentRangeEnd w:id="85"/>
      <w:r w:rsidR="008E6370">
        <w:rPr>
          <w:rStyle w:val="CommentReference"/>
        </w:rPr>
        <w:commentReference w:id="85"/>
      </w:r>
    </w:p>
    <w:p w14:paraId="165B4B94" w14:textId="08491EA2" w:rsidR="00CC2885" w:rsidRPr="00231EBB" w:rsidRDefault="00CC2885" w:rsidP="00CC2885">
      <w:pPr>
        <w:jc w:val="center"/>
        <w:rPr>
          <w:b/>
          <w:color w:val="00B050"/>
        </w:rPr>
      </w:pPr>
      <w:r w:rsidRPr="00AC3382">
        <w:rPr>
          <w:color w:val="00B050"/>
        </w:rPr>
        <w:t>Figure X.4.2.2.1.1-1</w:t>
      </w:r>
      <w:r w:rsidR="00AC3382">
        <w:rPr>
          <w:b/>
          <w:color w:val="00B050"/>
        </w:rPr>
        <w:t xml:space="preserve"> </w:t>
      </w:r>
      <w:r w:rsidR="00AC3382" w:rsidRPr="00231EBB">
        <w:rPr>
          <w:color w:val="00B050"/>
        </w:rPr>
        <w:t>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738B885B" w:rsidR="005A6608" w:rsidRDefault="00CC2885" w:rsidP="00CC2885">
      <w:pPr>
        <w:jc w:val="both"/>
        <w:rPr>
          <w:color w:val="00B050"/>
        </w:rPr>
      </w:pPr>
      <w:r w:rsidRPr="00231EBB">
        <w:rPr>
          <w:b/>
          <w:color w:val="00B050"/>
        </w:rPr>
        <w:lastRenderedPageBreak/>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44B72251" w14:textId="1C0B01F4" w:rsidR="00CC2885" w:rsidRPr="00231EBB" w:rsidRDefault="005A6608" w:rsidP="00AC3382">
      <w:pPr>
        <w:jc w:val="both"/>
        <w:rPr>
          <w:color w:val="00B050"/>
        </w:rPr>
      </w:pPr>
      <w:r>
        <w:rPr>
          <w:color w:val="00B050"/>
        </w:rPr>
        <w:t xml:space="preserve"> </w:t>
      </w:r>
      <w:r w:rsidR="00CC2885" w:rsidRPr="00231EBB">
        <w:rPr>
          <w:color w:val="00B050"/>
        </w:rPr>
        <w:t xml:space="preserve"> </w:t>
      </w:r>
      <w:commentRangeStart w:id="86"/>
      <w:r w:rsidR="00CC2885" w:rsidRPr="00231EBB">
        <w:rPr>
          <w:b/>
          <w:noProof/>
          <w:color w:val="00B050"/>
        </w:rPr>
        <w:drawing>
          <wp:inline distT="114300" distB="114300" distL="114300" distR="114300" wp14:anchorId="6F1A6959" wp14:editId="1B0998EE">
            <wp:extent cx="6281928" cy="5550408"/>
            <wp:effectExtent l="0" t="0" r="508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6281928" cy="5550408"/>
                    </a:xfrm>
                    <a:prstGeom prst="rect">
                      <a:avLst/>
                    </a:prstGeom>
                    <a:ln/>
                  </pic:spPr>
                </pic:pic>
              </a:graphicData>
            </a:graphic>
          </wp:inline>
        </w:drawing>
      </w:r>
      <w:commentRangeEnd w:id="86"/>
      <w:r w:rsidR="008E6370">
        <w:rPr>
          <w:rStyle w:val="CommentReference"/>
        </w:rPr>
        <w:commentReference w:id="86"/>
      </w:r>
    </w:p>
    <w:p w14:paraId="0A0EAEA0" w14:textId="0A971378" w:rsidR="00CC2885" w:rsidRPr="00231EBB" w:rsidRDefault="00CC2885" w:rsidP="00CC2885">
      <w:pPr>
        <w:jc w:val="center"/>
        <w:rPr>
          <w:b/>
          <w:color w:val="00B050"/>
        </w:rPr>
      </w:pPr>
      <w:r w:rsidRPr="00AC3382">
        <w:rPr>
          <w:color w:val="00B050"/>
        </w:rPr>
        <w:t>Figure X.4.2.2.1.2-1</w:t>
      </w:r>
      <w:r w:rsidR="00AC3382">
        <w:rPr>
          <w:b/>
          <w:color w:val="00B050"/>
        </w:rPr>
        <w:t xml:space="preserve"> </w:t>
      </w:r>
      <w:r w:rsidR="00AC3382" w:rsidRPr="00231EBB">
        <w:rPr>
          <w:color w:val="00B050"/>
        </w:rPr>
        <w:t>Medic</w:t>
      </w:r>
      <w:r w:rsidR="00AC3382">
        <w:rPr>
          <w:color w:val="00B050"/>
        </w:rPr>
        <w:t>al observations and treatment</w:t>
      </w:r>
      <w:r w:rsidR="00AC3382" w:rsidRPr="00231EBB">
        <w:rPr>
          <w:color w:val="00B050"/>
        </w:rPr>
        <w:t xml:space="preserve"> during pregnancy</w:t>
      </w:r>
    </w:p>
    <w:p w14:paraId="4BA957BF" w14:textId="7806B509" w:rsidR="00CC2885" w:rsidRPr="00231EBB" w:rsidRDefault="00CC2885" w:rsidP="00042756">
      <w:pPr>
        <w:pStyle w:val="Heading6"/>
        <w:numPr>
          <w:ilvl w:val="0"/>
          <w:numId w:val="0"/>
        </w:numPr>
        <w:rPr>
          <w:b w:val="0"/>
          <w:color w:val="00B050"/>
        </w:rPr>
      </w:pPr>
      <w:r w:rsidRPr="00231EBB">
        <w:rPr>
          <w:color w:val="00B050"/>
        </w:rPr>
        <w:t>X.4.2.2.1.3 Step C: Postpartum treatment</w:t>
      </w:r>
    </w:p>
    <w:p w14:paraId="3A981F04" w14:textId="57F4C663"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042756">
        <w:rPr>
          <w:color w:val="00B050"/>
        </w:rPr>
        <w:t xml:space="preserve">at an inpatient facility </w:t>
      </w:r>
      <w:r w:rsidRPr="00231EBB">
        <w:rPr>
          <w:color w:val="00B050"/>
        </w:rPr>
        <w:t xml:space="preserve">was successful. </w:t>
      </w:r>
      <w:r w:rsidR="00042756">
        <w:rPr>
          <w:color w:val="00B050"/>
        </w:rPr>
        <w:t xml:space="preserve">She was discharged to home </w:t>
      </w:r>
      <w:r w:rsidR="00D156E2">
        <w:rPr>
          <w:color w:val="00B050"/>
        </w:rPr>
        <w:t>after an</w:t>
      </w:r>
      <w:r w:rsidR="00042756">
        <w:rPr>
          <w:color w:val="00B050"/>
        </w:rPr>
        <w:t xml:space="preserve"> inpatient stay</w:t>
      </w:r>
      <w:r w:rsidR="00CA4986">
        <w:rPr>
          <w:color w:val="00B050"/>
        </w:rPr>
        <w:t xml:space="preserve"> with a duration of forty-eight</w:t>
      </w:r>
      <w:r w:rsidR="00D156E2">
        <w:rPr>
          <w:color w:val="00B050"/>
        </w:rPr>
        <w:t xml:space="preserve"> hours</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lastRenderedPageBreak/>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6CEDFE03"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2A63D612" w14:textId="070E1AFE" w:rsidR="00303E20" w:rsidRPr="00D87F67" w:rsidRDefault="00EE7926" w:rsidP="00D3503E">
      <w:pPr>
        <w:pStyle w:val="Heading3"/>
        <w:numPr>
          <w:ilvl w:val="0"/>
          <w:numId w:val="0"/>
        </w:numPr>
        <w:ind w:left="720" w:hanging="720"/>
        <w:rPr>
          <w:noProof w:val="0"/>
        </w:rPr>
      </w:pPr>
      <w:r w:rsidRPr="00D87F67">
        <w:rPr>
          <w:bCs/>
          <w:noProof w:val="0"/>
        </w:rPr>
        <w:t>X.5</w:t>
      </w:r>
      <w:r w:rsidR="000E1CDD" w:rsidRPr="00D87F67">
        <w:rPr>
          <w:bCs/>
          <w:noProof w:val="0"/>
        </w:rPr>
        <w:t xml:space="preserve"> </w:t>
      </w:r>
      <w:r w:rsidR="000E1CDD" w:rsidRPr="00D87F67">
        <w:rPr>
          <w:noProof w:val="0"/>
        </w:rPr>
        <w:t>DCP Security Considerations</w:t>
      </w:r>
      <w:bookmarkEnd w:id="84"/>
    </w:p>
    <w:p w14:paraId="064B0B45" w14:textId="03C36972" w:rsidR="00D145F4" w:rsidRPr="00D87F67" w:rsidRDefault="00E813F6" w:rsidP="00E813F6">
      <w:pPr>
        <w:pStyle w:val="BodyText"/>
        <w:rPr>
          <w:iCs/>
        </w:rPr>
      </w:pPr>
      <w:r w:rsidRPr="00D87F67">
        <w:rPr>
          <w:iCs/>
        </w:rPr>
        <w:t>See</w:t>
      </w:r>
      <w:r w:rsidRPr="00D87F67">
        <w:t xml:space="preserve"> </w:t>
      </w:r>
      <w:hyperlink r:id="rId36"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87"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87"/>
    </w:p>
    <w:p w14:paraId="51E85262" w14:textId="09F580E9" w:rsidR="0055699A" w:rsidRPr="00D87F67" w:rsidRDefault="0055699A" w:rsidP="00167DB7">
      <w:pPr>
        <w:rPr>
          <w:i/>
        </w:rPr>
      </w:pPr>
      <w:r w:rsidRPr="00D87F67">
        <w:t>A Content Consumer in Patient Care</w:t>
      </w:r>
      <w:r w:rsidR="009061A2" w:rsidRPr="00D87F67">
        <w:t xml:space="preserve"> Coordination</w:t>
      </w:r>
      <w:r w:rsidRPr="00D87F67">
        <w:t xml:space="preserve"> might be grouped with a Care Plan </w:t>
      </w:r>
      <w:r w:rsidR="00364267" w:rsidRPr="00D87F67">
        <w:t xml:space="preserve">Contributor </w:t>
      </w:r>
      <w:r w:rsidRPr="00D87F67">
        <w:t>to enable the filtering and display of Care Plan content</w:t>
      </w:r>
      <w:r w:rsidRPr="002141FD">
        <w:rPr>
          <w:strike/>
        </w:rPr>
        <w:t xml:space="preserve">. </w:t>
      </w:r>
      <w:r w:rsidRPr="002141FD">
        <w:rPr>
          <w:strike/>
          <w:highlight w:val="lightGray"/>
        </w:rPr>
        <w:t xml:space="preserve">A Content Creator might be grouped with a Care Plan </w:t>
      </w:r>
      <w:r w:rsidR="00261866" w:rsidRPr="002141FD">
        <w:rPr>
          <w:strike/>
          <w:highlight w:val="lightGray"/>
        </w:rPr>
        <w:t xml:space="preserve">Contributor </w:t>
      </w:r>
      <w:r w:rsidRPr="002141FD">
        <w:rPr>
          <w:strike/>
          <w:highlight w:val="lightGray"/>
        </w:rPr>
        <w:t xml:space="preserve">to enable the creation or update of clinical </w:t>
      </w:r>
      <w:commentRangeStart w:id="88"/>
      <w:r w:rsidRPr="002141FD">
        <w:rPr>
          <w:strike/>
          <w:highlight w:val="lightGray"/>
        </w:rPr>
        <w:t>content</w:t>
      </w:r>
      <w:commentRangeEnd w:id="88"/>
      <w:r w:rsidR="002141FD" w:rsidRPr="002141FD">
        <w:rPr>
          <w:rStyle w:val="CommentReference"/>
          <w:strike/>
        </w:rPr>
        <w:commentReference w:id="88"/>
      </w:r>
      <w:r w:rsidRPr="00D87F67">
        <w:t xml:space="preserve">. A Reconciliation Agent might be grouped with a Care Plan </w:t>
      </w:r>
      <w:r w:rsidR="0042085E" w:rsidRPr="00D87F67">
        <w:t xml:space="preserve">Contributor </w:t>
      </w:r>
      <w:r w:rsidRPr="00D87F67">
        <w:t xml:space="preserve">and also with a Care Plan </w:t>
      </w:r>
      <w:r w:rsidR="002A00F1" w:rsidRPr="00D87F67">
        <w:t xml:space="preserve">Contributor </w:t>
      </w:r>
      <w:r w:rsidRPr="00D87F67">
        <w:t>to facilitate the reconciliation processes.</w:t>
      </w:r>
      <w:r w:rsidR="00DE4F60" w:rsidRPr="00D87F67">
        <w:t xml:space="preserve"> </w:t>
      </w:r>
      <w:r w:rsidR="002141FD" w:rsidRPr="002141FD">
        <w:rPr>
          <w:color w:val="00B050"/>
        </w:rPr>
        <w:t>A Content Consumer might be grouped with a Care Plan Guidance Service to access the care plan guid</w:t>
      </w:r>
      <w:r w:rsidR="00791B03">
        <w:rPr>
          <w:color w:val="00B050"/>
        </w:rPr>
        <w:t>ance source (e.g. order set, clinical practice guideline</w:t>
      </w:r>
      <w:r w:rsidR="002141FD" w:rsidRPr="002141FD">
        <w:rPr>
          <w:color w:val="00B050"/>
        </w:rPr>
        <w:t xml:space="preserve">, </w:t>
      </w:r>
      <w:r w:rsidR="002141FD">
        <w:rPr>
          <w:color w:val="00B050"/>
        </w:rPr>
        <w:t xml:space="preserve">protocol, etc) information. </w:t>
      </w:r>
      <w:r w:rsidR="00DE4F60" w:rsidRPr="00D87F67">
        <w:t xml:space="preserve">As mentioned in the security considerations section, a Secure Node in the ATNA </w:t>
      </w:r>
      <w:r w:rsidR="00A256B9" w:rsidRPr="00D87F67">
        <w:t>Profile</w:t>
      </w:r>
      <w:r w:rsidR="00DE4F60" w:rsidRPr="00D87F67">
        <w:t xml:space="preserve"> might be grouped with any and all of the actors in this profile.</w:t>
      </w:r>
    </w:p>
    <w:p w14:paraId="58AD4C52" w14:textId="77777777" w:rsidR="00953CFC" w:rsidRPr="00D87F67" w:rsidRDefault="00953CFC" w:rsidP="00333152">
      <w:pPr>
        <w:pStyle w:val="PartTitle"/>
        <w:rPr>
          <w:highlight w:val="yellow"/>
        </w:rPr>
      </w:pPr>
      <w:bookmarkStart w:id="89" w:name="_Toc495483746"/>
      <w:r w:rsidRPr="00D87F67">
        <w:lastRenderedPageBreak/>
        <w:t>Appendices</w:t>
      </w:r>
      <w:bookmarkEnd w:id="89"/>
      <w:r w:rsidRPr="00D87F67">
        <w:rPr>
          <w:highlight w:val="yellow"/>
        </w:rPr>
        <w:t xml:space="preserve"> </w:t>
      </w:r>
    </w:p>
    <w:p w14:paraId="70C2346F" w14:textId="2B4F353B" w:rsidR="00A03166" w:rsidRPr="00D87F67" w:rsidRDefault="00A03166" w:rsidP="00DF41E7">
      <w:bookmarkStart w:id="90" w:name="_Toc336000611"/>
      <w:bookmarkEnd w:id="90"/>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91" w:name="_Toc495483747"/>
      <w:r w:rsidRPr="00D87F67">
        <w:lastRenderedPageBreak/>
        <w:t xml:space="preserve">Volume 2 </w:t>
      </w:r>
      <w:r w:rsidR="008D7642" w:rsidRPr="00D87F67">
        <w:t xml:space="preserve">– </w:t>
      </w:r>
      <w:commentRangeStart w:id="92"/>
      <w:r w:rsidRPr="00D87F67">
        <w:t>Transactions</w:t>
      </w:r>
      <w:bookmarkEnd w:id="91"/>
      <w:commentRangeEnd w:id="92"/>
      <w:r w:rsidR="001A6878">
        <w:rPr>
          <w:rStyle w:val="CommentReference"/>
          <w:rFonts w:ascii="Times New Roman" w:hAnsi="Times New Roman" w:cs="Times New Roman"/>
          <w:b w:val="0"/>
          <w:bCs w:val="0"/>
          <w:kern w:val="0"/>
        </w:rPr>
        <w:commentReference w:id="92"/>
      </w:r>
    </w:p>
    <w:p w14:paraId="54B424F5" w14:textId="18B9D7AD" w:rsidR="00303E20" w:rsidRPr="00D87F67" w:rsidRDefault="00303E20" w:rsidP="008E441F">
      <w:pPr>
        <w:pStyle w:val="EditorInstructions"/>
      </w:pPr>
      <w:bookmarkStart w:id="93"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93"/>
    </w:p>
    <w:p w14:paraId="45F49FDB" w14:textId="3C469CA6" w:rsidR="00CF283F" w:rsidRPr="00D87F67" w:rsidRDefault="00CD1326" w:rsidP="00235F1F">
      <w:pPr>
        <w:pStyle w:val="Heading2"/>
        <w:numPr>
          <w:ilvl w:val="0"/>
          <w:numId w:val="0"/>
        </w:numPr>
        <w:rPr>
          <w:noProof w:val="0"/>
        </w:rPr>
      </w:pPr>
      <w:bookmarkStart w:id="94"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94"/>
    </w:p>
    <w:p w14:paraId="06377557" w14:textId="7BF46EFB" w:rsidR="008A5F94" w:rsidRPr="00D87F67" w:rsidRDefault="008A5F94" w:rsidP="00235F1F">
      <w:pPr>
        <w:pStyle w:val="Heading3"/>
        <w:numPr>
          <w:ilvl w:val="0"/>
          <w:numId w:val="0"/>
        </w:numPr>
        <w:rPr>
          <w:noProof w:val="0"/>
        </w:rPr>
      </w:pPr>
      <w:bookmarkStart w:id="95" w:name="_Toc495483749"/>
      <w:r w:rsidRPr="00D87F67">
        <w:rPr>
          <w:noProof w:val="0"/>
        </w:rPr>
        <w:t>3.</w:t>
      </w:r>
      <w:r w:rsidR="003A2F4B" w:rsidRPr="00D87F67">
        <w:rPr>
          <w:noProof w:val="0"/>
        </w:rPr>
        <w:t>37</w:t>
      </w:r>
      <w:r w:rsidRPr="00D87F67">
        <w:rPr>
          <w:noProof w:val="0"/>
        </w:rPr>
        <w:t>.1 Scope</w:t>
      </w:r>
      <w:bookmarkEnd w:id="95"/>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96"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96"/>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D93247" w:rsidRDefault="00D93247"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D93247" w:rsidRDefault="00D93247"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D93247" w:rsidRDefault="00D93247"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11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">
                <v:shape id="_x0000_s1111" type="#_x0000_t75" style="position:absolute;width:37261;height:15392;visibility:visible;mso-wrap-style:square">
                  <v:fill o:detectmouseclick="t"/>
                  <v:path o:connecttype="none"/>
                </v:shape>
                <v:oval id="Oval 153" o:spid="_x0000_s111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D93247" w:rsidRDefault="00D93247" w:rsidP="007C1AAC">
                        <w:pPr>
                          <w:jc w:val="center"/>
                          <w:rPr>
                            <w:sz w:val="18"/>
                          </w:rPr>
                        </w:pPr>
                        <w:r>
                          <w:rPr>
                            <w:sz w:val="18"/>
                          </w:rPr>
                          <w:t>Update Care Plan [PCC-37]</w:t>
                        </w:r>
                      </w:p>
                    </w:txbxContent>
                  </v:textbox>
                </v:oval>
                <v:shape id="Text Box 154" o:spid="_x0000_s111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D93247" w:rsidRDefault="00D93247" w:rsidP="007C1AAC">
                        <w:pPr>
                          <w:rPr>
                            <w:sz w:val="18"/>
                          </w:rPr>
                        </w:pPr>
                        <w:r>
                          <w:rPr>
                            <w:sz w:val="18"/>
                          </w:rPr>
                          <w:t>Care Plan Contributor</w:t>
                        </w:r>
                      </w:p>
                    </w:txbxContent>
                  </v:textbox>
                </v:shape>
                <v:line id="Line 155" o:spid="_x0000_s111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115"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D93247" w:rsidRDefault="00D93247" w:rsidP="007C1AAC">
                        <w:pPr>
                          <w:rPr>
                            <w:sz w:val="18"/>
                          </w:rPr>
                        </w:pPr>
                        <w:r>
                          <w:rPr>
                            <w:sz w:val="18"/>
                          </w:rPr>
                          <w:t>Care Plan Service</w:t>
                        </w:r>
                      </w:p>
                    </w:txbxContent>
                  </v:textbox>
                </v:shape>
                <v:line id="Line 157" o:spid="_x0000_s111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97"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97"/>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98" w:name="_Toc495483752"/>
      <w:r w:rsidRPr="00D87F67">
        <w:rPr>
          <w:noProof w:val="0"/>
        </w:rPr>
        <w:lastRenderedPageBreak/>
        <w:t>3</w:t>
      </w:r>
      <w:r w:rsidR="00CF283F" w:rsidRPr="00D87F67">
        <w:rPr>
          <w:noProof w:val="0"/>
        </w:rPr>
        <w:t>.</w:t>
      </w:r>
      <w:r w:rsidR="003A2F4B" w:rsidRPr="00D87F67">
        <w:rPr>
          <w:noProof w:val="0"/>
        </w:rPr>
        <w:t>37</w:t>
      </w:r>
      <w:r w:rsidR="00CF283F" w:rsidRPr="00D87F67">
        <w:rPr>
          <w:noProof w:val="0"/>
        </w:rPr>
        <w:t>.4 Interaction Diagram</w:t>
      </w:r>
      <w:bookmarkEnd w:id="98"/>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D93247" w:rsidRPr="007C1AAC" w:rsidRDefault="00D93247"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D93247" w:rsidRPr="007C1AAC" w:rsidRDefault="00D93247"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D93247" w:rsidRPr="007C1AAC" w:rsidRDefault="00D93247"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D93247" w:rsidRDefault="00D93247"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11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">
                <v:shape id="_x0000_s1118" type="#_x0000_t75" style="position:absolute;width:59436;height:24003;visibility:visible;mso-wrap-style:square">
                  <v:fill o:detectmouseclick="t"/>
                  <v:path o:connecttype="none"/>
                </v:shape>
                <v:shape id="Text Box 160" o:spid="_x0000_s111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D93247" w:rsidRPr="007C1AAC" w:rsidRDefault="00D93247" w:rsidP="007C1AAC">
                        <w:pPr>
                          <w:jc w:val="center"/>
                          <w:rPr>
                            <w:sz w:val="22"/>
                            <w:szCs w:val="22"/>
                          </w:rPr>
                        </w:pPr>
                        <w:r>
                          <w:rPr>
                            <w:sz w:val="22"/>
                            <w:szCs w:val="22"/>
                          </w:rPr>
                          <w:t>Care Plan Contributor</w:t>
                        </w:r>
                      </w:p>
                    </w:txbxContent>
                  </v:textbox>
                </v:shape>
                <v:line id="Line 161" o:spid="_x0000_s112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2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D93247" w:rsidRPr="007C1AAC" w:rsidRDefault="00D93247" w:rsidP="007C1AAC">
                        <w:pPr>
                          <w:rPr>
                            <w:sz w:val="22"/>
                            <w:szCs w:val="22"/>
                          </w:rPr>
                        </w:pPr>
                        <w:r>
                          <w:rPr>
                            <w:sz w:val="22"/>
                            <w:szCs w:val="22"/>
                          </w:rPr>
                          <w:t>Update Care Plan</w:t>
                        </w:r>
                      </w:p>
                    </w:txbxContent>
                  </v:textbox>
                </v:shape>
                <v:line id="Line 163" o:spid="_x0000_s112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2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2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2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12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D93247" w:rsidRPr="007C1AAC" w:rsidRDefault="00D93247" w:rsidP="007C1AAC">
                        <w:pPr>
                          <w:jc w:val="center"/>
                          <w:rPr>
                            <w:sz w:val="22"/>
                            <w:szCs w:val="22"/>
                          </w:rPr>
                        </w:pPr>
                        <w:r>
                          <w:rPr>
                            <w:sz w:val="22"/>
                            <w:szCs w:val="22"/>
                          </w:rPr>
                          <w:t>Care Plan Service</w:t>
                        </w:r>
                      </w:p>
                    </w:txbxContent>
                  </v:textbox>
                </v:shape>
                <v:shape id="Text Box 162" o:spid="_x0000_s1127"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D93247" w:rsidRDefault="00D93247" w:rsidP="00050797">
                        <w:pPr>
                          <w:pStyle w:val="NormalWeb"/>
                        </w:pPr>
                        <w:r>
                          <w:rPr>
                            <w:sz w:val="22"/>
                            <w:szCs w:val="22"/>
                          </w:rPr>
                          <w:t>Create Care Plan</w:t>
                        </w:r>
                      </w:p>
                    </w:txbxContent>
                  </v:textbox>
                </v:shape>
                <v:line id="Line 166" o:spid="_x0000_s1128"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99"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99"/>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69"/>
      <w:bookmarkEnd w:id="70"/>
      <w:bookmarkEnd w:id="71"/>
      <w:bookmarkEnd w:id="72"/>
      <w:bookmarkEnd w:id="73"/>
    </w:p>
    <w:p w14:paraId="2426C5D9" w14:textId="1D8BFA85" w:rsidR="00CF283F" w:rsidRPr="00D87F67" w:rsidRDefault="00303E20" w:rsidP="00303E20">
      <w:pPr>
        <w:pStyle w:val="Heading5"/>
        <w:numPr>
          <w:ilvl w:val="0"/>
          <w:numId w:val="0"/>
        </w:numPr>
        <w:rPr>
          <w:noProof w:val="0"/>
        </w:rPr>
      </w:pPr>
      <w:bookmarkStart w:id="100"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100"/>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101" w:name="_Toc495483755"/>
      <w:r w:rsidRPr="00D87F67">
        <w:rPr>
          <w:noProof w:val="0"/>
        </w:rPr>
        <w:t>3</w:t>
      </w:r>
      <w:r w:rsidR="00CF283F" w:rsidRPr="00D87F67">
        <w:rPr>
          <w:noProof w:val="0"/>
        </w:rPr>
        <w:t>.</w:t>
      </w:r>
      <w:r w:rsidR="003A2F4B" w:rsidRPr="00D87F67">
        <w:rPr>
          <w:noProof w:val="0"/>
        </w:rPr>
        <w:t>37</w:t>
      </w:r>
      <w:r w:rsidR="00CF283F" w:rsidRPr="00D87F67">
        <w:rPr>
          <w:noProof w:val="0"/>
        </w:rPr>
        <w:t>.4.1.2 Message Semantics</w:t>
      </w:r>
      <w:bookmarkEnd w:id="101"/>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102"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102"/>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lastRenderedPageBreak/>
        <w:t xml:space="preserve">Since the Care Plan Service SHALL support versioning of the CarePlan </w:t>
      </w:r>
      <w:r w:rsidR="00F53757" w:rsidRPr="00D87F67">
        <w:t>resources</w:t>
      </w:r>
      <w:r w:rsidRPr="00D87F67">
        <w:t xml:space="preserve">, the response SHALL contain meta.versionId.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103" w:name="_Toc495483757"/>
      <w:r w:rsidRPr="00D87F67">
        <w:rPr>
          <w:noProof w:val="0"/>
        </w:rPr>
        <w:t>3.</w:t>
      </w:r>
      <w:r w:rsidR="003A2F4B" w:rsidRPr="00D87F67">
        <w:rPr>
          <w:noProof w:val="0"/>
        </w:rPr>
        <w:t>37</w:t>
      </w:r>
      <w:r w:rsidRPr="00D87F67">
        <w:rPr>
          <w:noProof w:val="0"/>
        </w:rPr>
        <w:t>.4.2 Create Care Plan</w:t>
      </w:r>
      <w:bookmarkEnd w:id="103"/>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104" w:name="_Toc495483758"/>
      <w:r w:rsidRPr="00D87F67">
        <w:rPr>
          <w:noProof w:val="0"/>
        </w:rPr>
        <w:t>3.</w:t>
      </w:r>
      <w:r w:rsidR="003A2F4B" w:rsidRPr="00D87F67">
        <w:rPr>
          <w:noProof w:val="0"/>
        </w:rPr>
        <w:t>37</w:t>
      </w:r>
      <w:r w:rsidRPr="00D87F67">
        <w:rPr>
          <w:noProof w:val="0"/>
        </w:rPr>
        <w:t>.4.2.1 Trigger Events</w:t>
      </w:r>
      <w:bookmarkEnd w:id="104"/>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105" w:name="_Toc495483759"/>
      <w:r w:rsidRPr="00D87F67">
        <w:rPr>
          <w:noProof w:val="0"/>
        </w:rPr>
        <w:t>3.</w:t>
      </w:r>
      <w:r w:rsidR="003A2F4B" w:rsidRPr="00D87F67">
        <w:rPr>
          <w:noProof w:val="0"/>
        </w:rPr>
        <w:t>37</w:t>
      </w:r>
      <w:r w:rsidRPr="00D87F67">
        <w:rPr>
          <w:noProof w:val="0"/>
        </w:rPr>
        <w:t>.4.2.2 Message Semantics</w:t>
      </w:r>
      <w:bookmarkEnd w:id="105"/>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106" w:name="_Toc495483760"/>
      <w:r w:rsidRPr="00D87F67">
        <w:rPr>
          <w:noProof w:val="0"/>
        </w:rPr>
        <w:t>3.</w:t>
      </w:r>
      <w:r w:rsidR="003A2F4B" w:rsidRPr="00D87F67">
        <w:rPr>
          <w:noProof w:val="0"/>
        </w:rPr>
        <w:t>37</w:t>
      </w:r>
      <w:r w:rsidRPr="00D87F67">
        <w:rPr>
          <w:noProof w:val="0"/>
        </w:rPr>
        <w:t>.4.2.3 Expected Actions</w:t>
      </w:r>
      <w:bookmarkEnd w:id="106"/>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107"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107"/>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108"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108"/>
    </w:p>
    <w:p w14:paraId="3DCD2598" w14:textId="16DBD128" w:rsidR="002623D3" w:rsidRPr="00D87F67" w:rsidRDefault="002623D3" w:rsidP="002623D3">
      <w:pPr>
        <w:pStyle w:val="Heading3"/>
        <w:numPr>
          <w:ilvl w:val="0"/>
          <w:numId w:val="0"/>
        </w:numPr>
        <w:rPr>
          <w:noProof w:val="0"/>
        </w:rPr>
      </w:pPr>
      <w:bookmarkStart w:id="109" w:name="_Toc495483763"/>
      <w:r w:rsidRPr="00D87F67">
        <w:rPr>
          <w:noProof w:val="0"/>
        </w:rPr>
        <w:t>3.</w:t>
      </w:r>
      <w:r w:rsidR="001D25BC" w:rsidRPr="00D87F67">
        <w:rPr>
          <w:noProof w:val="0"/>
        </w:rPr>
        <w:t>38</w:t>
      </w:r>
      <w:r w:rsidRPr="00D87F67">
        <w:rPr>
          <w:noProof w:val="0"/>
        </w:rPr>
        <w:t>.1 Scope</w:t>
      </w:r>
      <w:bookmarkEnd w:id="109"/>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110" w:name="_Toc495483764"/>
      <w:r w:rsidRPr="00D87F67">
        <w:rPr>
          <w:noProof w:val="0"/>
        </w:rPr>
        <w:lastRenderedPageBreak/>
        <w:t>3.</w:t>
      </w:r>
      <w:r w:rsidR="001D25BC" w:rsidRPr="00D87F67">
        <w:rPr>
          <w:noProof w:val="0"/>
        </w:rPr>
        <w:t>38</w:t>
      </w:r>
      <w:r w:rsidRPr="00D87F67">
        <w:rPr>
          <w:noProof w:val="0"/>
        </w:rPr>
        <w:t>.2 Actor Roles</w:t>
      </w:r>
      <w:bookmarkEnd w:id="110"/>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D93247" w:rsidRDefault="00D93247"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D93247" w:rsidRDefault="00D93247"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D93247" w:rsidRDefault="00D93247"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2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&#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B+EyXb6AMAAPoPAAAOAAAAAAAAAAAAAAAAAC4CAABkcnMvZTJvRG9jLnhtbFBL&#10;AQItABQABgAIAAAAIQBJxqnz3QAAAAUBAAAPAAAAAAAAAAAAAAAAAEIGAABkcnMvZG93bnJldi54&#10;bWxQSwUGAAAAAAQABADzAAAATAcAAAAA&#10;">
                <v:shape id="_x0000_s1130" type="#_x0000_t75" style="position:absolute;width:37261;height:15392;visibility:visible;mso-wrap-style:square">
                  <v:fill o:detectmouseclick="t"/>
                  <v:path o:connecttype="none"/>
                </v:shape>
                <v:oval id="Oval 153" o:spid="_x0000_s113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D93247" w:rsidRDefault="00D93247" w:rsidP="002623D3">
                        <w:pPr>
                          <w:jc w:val="center"/>
                          <w:rPr>
                            <w:sz w:val="18"/>
                          </w:rPr>
                        </w:pPr>
                        <w:r>
                          <w:rPr>
                            <w:sz w:val="18"/>
                          </w:rPr>
                          <w:t>Retrieve Care Plan [PCC-38]</w:t>
                        </w:r>
                      </w:p>
                    </w:txbxContent>
                  </v:textbox>
                </v:oval>
                <v:shape id="Text Box 154" o:spid="_x0000_s1132"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D93247" w:rsidRDefault="00D93247" w:rsidP="002623D3">
                        <w:pPr>
                          <w:rPr>
                            <w:sz w:val="18"/>
                          </w:rPr>
                        </w:pPr>
                        <w:r>
                          <w:rPr>
                            <w:sz w:val="18"/>
                          </w:rPr>
                          <w:t>Care Plan Contributor</w:t>
                        </w:r>
                      </w:p>
                    </w:txbxContent>
                  </v:textbox>
                </v:shape>
                <v:line id="Line 155" o:spid="_x0000_s113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134"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D93247" w:rsidRDefault="00D93247" w:rsidP="002623D3">
                        <w:pPr>
                          <w:rPr>
                            <w:sz w:val="18"/>
                          </w:rPr>
                        </w:pPr>
                        <w:r>
                          <w:rPr>
                            <w:sz w:val="18"/>
                          </w:rPr>
                          <w:t>Care Plan Service</w:t>
                        </w:r>
                      </w:p>
                    </w:txbxContent>
                  </v:textbox>
                </v:shape>
                <v:line id="Line 157" o:spid="_x0000_s113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111" w:name="_Toc495483765"/>
      <w:r w:rsidRPr="00D87F67">
        <w:rPr>
          <w:noProof w:val="0"/>
        </w:rPr>
        <w:t>3.</w:t>
      </w:r>
      <w:r w:rsidR="001D25BC" w:rsidRPr="00D87F67">
        <w:rPr>
          <w:noProof w:val="0"/>
        </w:rPr>
        <w:t>38</w:t>
      </w:r>
      <w:r w:rsidRPr="00D87F67">
        <w:rPr>
          <w:noProof w:val="0"/>
        </w:rPr>
        <w:t>.3 Referenced Standards</w:t>
      </w:r>
      <w:bookmarkEnd w:id="111"/>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112" w:name="_Toc495483766"/>
      <w:r w:rsidRPr="00D87F67">
        <w:rPr>
          <w:noProof w:val="0"/>
        </w:rPr>
        <w:t>3.</w:t>
      </w:r>
      <w:r w:rsidR="001D25BC" w:rsidRPr="00D87F67">
        <w:rPr>
          <w:noProof w:val="0"/>
        </w:rPr>
        <w:t>38</w:t>
      </w:r>
      <w:r w:rsidRPr="00D87F67">
        <w:rPr>
          <w:noProof w:val="0"/>
        </w:rPr>
        <w:t>.4 Interaction Diagram</w:t>
      </w:r>
      <w:bookmarkEnd w:id="112"/>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D93247" w:rsidRPr="007C1AAC" w:rsidRDefault="00D93247"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D93247" w:rsidRPr="007C1AAC" w:rsidRDefault="00D93247"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D93247" w:rsidRPr="007C1AAC" w:rsidRDefault="00D93247"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3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B8+3o3&#10;9wQAAFAbAAAOAAAAAAAAAAAAAAAAAC4CAABkcnMvZTJvRG9jLnhtbFBLAQItABQABgAIAAAAIQB1&#10;66ZA3AAAAAUBAAAPAAAAAAAAAAAAAAAAAFEHAABkcnMvZG93bnJldi54bWxQSwUGAAAAAAQABADz&#10;AAAAWggAAAAA&#10;">
                <v:shape id="_x0000_s1137" type="#_x0000_t75" style="position:absolute;width:59436;height:24003;visibility:visible;mso-wrap-style:square">
                  <v:fill o:detectmouseclick="t"/>
                  <v:path o:connecttype="none"/>
                </v:shape>
                <v:shape id="Text Box 160" o:spid="_x0000_s113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D93247" w:rsidRPr="007C1AAC" w:rsidRDefault="00D93247" w:rsidP="002623D3">
                        <w:pPr>
                          <w:jc w:val="center"/>
                          <w:rPr>
                            <w:sz w:val="22"/>
                            <w:szCs w:val="22"/>
                          </w:rPr>
                        </w:pPr>
                        <w:r>
                          <w:rPr>
                            <w:sz w:val="22"/>
                            <w:szCs w:val="22"/>
                          </w:rPr>
                          <w:t>Care Plan Contributor</w:t>
                        </w:r>
                      </w:p>
                    </w:txbxContent>
                  </v:textbox>
                </v:shape>
                <v:line id="Line 161" o:spid="_x0000_s113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14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D93247" w:rsidRPr="007C1AAC" w:rsidRDefault="00D93247" w:rsidP="002623D3">
                        <w:pPr>
                          <w:rPr>
                            <w:sz w:val="22"/>
                            <w:szCs w:val="22"/>
                          </w:rPr>
                        </w:pPr>
                        <w:r>
                          <w:rPr>
                            <w:sz w:val="22"/>
                            <w:szCs w:val="22"/>
                          </w:rPr>
                          <w:t>Retrieve Care Plan</w:t>
                        </w:r>
                      </w:p>
                    </w:txbxContent>
                  </v:textbox>
                </v:shape>
                <v:line id="Line 163" o:spid="_x0000_s114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14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14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14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14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D93247" w:rsidRPr="007C1AAC" w:rsidRDefault="00D93247"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113"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113"/>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114" w:name="_Toc495483768"/>
      <w:r w:rsidRPr="00D87F67">
        <w:rPr>
          <w:noProof w:val="0"/>
        </w:rPr>
        <w:lastRenderedPageBreak/>
        <w:t>3.</w:t>
      </w:r>
      <w:r w:rsidR="001D25BC" w:rsidRPr="00D87F67">
        <w:rPr>
          <w:noProof w:val="0"/>
        </w:rPr>
        <w:t>38</w:t>
      </w:r>
      <w:r w:rsidRPr="00D87F67">
        <w:rPr>
          <w:noProof w:val="0"/>
        </w:rPr>
        <w:t>.4.1.1 Trigger Events</w:t>
      </w:r>
      <w:bookmarkEnd w:id="114"/>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115" w:name="_Toc495483769"/>
      <w:r w:rsidRPr="00D87F67">
        <w:rPr>
          <w:noProof w:val="0"/>
        </w:rPr>
        <w:t>3.</w:t>
      </w:r>
      <w:r w:rsidR="001D25BC" w:rsidRPr="00D87F67">
        <w:rPr>
          <w:noProof w:val="0"/>
        </w:rPr>
        <w:t>38</w:t>
      </w:r>
      <w:r w:rsidRPr="00D87F67">
        <w:rPr>
          <w:noProof w:val="0"/>
        </w:rPr>
        <w:t>.4.1.2 Message Semantics</w:t>
      </w:r>
      <w:bookmarkEnd w:id="115"/>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116" w:name="_Toc495483770"/>
      <w:r w:rsidRPr="00D87F67">
        <w:rPr>
          <w:noProof w:val="0"/>
        </w:rPr>
        <w:t>3.</w:t>
      </w:r>
      <w:r w:rsidR="001D25BC" w:rsidRPr="00D87F67">
        <w:rPr>
          <w:noProof w:val="0"/>
        </w:rPr>
        <w:t>38</w:t>
      </w:r>
      <w:r w:rsidRPr="00D87F67">
        <w:rPr>
          <w:noProof w:val="0"/>
        </w:rPr>
        <w:t>.4.1.3 Expected Actions</w:t>
      </w:r>
      <w:bookmarkEnd w:id="116"/>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117" w:name="_Toc495483771"/>
      <w:r w:rsidRPr="00D87F67">
        <w:rPr>
          <w:noProof w:val="0"/>
        </w:rPr>
        <w:t>3.</w:t>
      </w:r>
      <w:r w:rsidR="001D25BC" w:rsidRPr="00D87F67">
        <w:rPr>
          <w:noProof w:val="0"/>
        </w:rPr>
        <w:t>38</w:t>
      </w:r>
      <w:r w:rsidRPr="00D87F67">
        <w:rPr>
          <w:noProof w:val="0"/>
        </w:rPr>
        <w:t>.5 Security Considerations</w:t>
      </w:r>
      <w:bookmarkEnd w:id="117"/>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118"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118"/>
    </w:p>
    <w:p w14:paraId="4C1F700F" w14:textId="5651DCFE" w:rsidR="00D54BCF" w:rsidRPr="00D87F67" w:rsidRDefault="00D54BCF" w:rsidP="00D54BCF">
      <w:pPr>
        <w:pStyle w:val="Heading3"/>
        <w:numPr>
          <w:ilvl w:val="0"/>
          <w:numId w:val="0"/>
        </w:numPr>
        <w:rPr>
          <w:noProof w:val="0"/>
        </w:rPr>
      </w:pPr>
      <w:bookmarkStart w:id="119" w:name="_Toc495483773"/>
      <w:r w:rsidRPr="00D87F67">
        <w:rPr>
          <w:noProof w:val="0"/>
        </w:rPr>
        <w:t>3.</w:t>
      </w:r>
      <w:r w:rsidR="004D3D70" w:rsidRPr="00D87F67">
        <w:rPr>
          <w:noProof w:val="0"/>
        </w:rPr>
        <w:t>39</w:t>
      </w:r>
      <w:r w:rsidRPr="00D87F67">
        <w:rPr>
          <w:noProof w:val="0"/>
        </w:rPr>
        <w:t>.1 Scope</w:t>
      </w:r>
      <w:bookmarkEnd w:id="119"/>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120" w:name="_Toc495483774"/>
      <w:r w:rsidRPr="00D87F67">
        <w:rPr>
          <w:noProof w:val="0"/>
        </w:rPr>
        <w:t>3.</w:t>
      </w:r>
      <w:r w:rsidR="004D3D70" w:rsidRPr="00D87F67">
        <w:rPr>
          <w:noProof w:val="0"/>
        </w:rPr>
        <w:t>39</w:t>
      </w:r>
      <w:r w:rsidRPr="00D87F67">
        <w:rPr>
          <w:noProof w:val="0"/>
        </w:rPr>
        <w:t>.2 Actor Roles</w:t>
      </w:r>
      <w:bookmarkEnd w:id="120"/>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D93247" w:rsidRDefault="00D93247"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D93247" w:rsidRDefault="00D93247"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D93247" w:rsidRDefault="00D93247"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LzyIC+MDAAD/DwAADgAAAAAAAAAAAAAAAAAuAgAAZHJzL2Uyb0RvYy54bWxQSwECLQAU&#10;AAYACAAAACEAScap890AAAAFAQAADwAAAAAAAAAAAAAAAAA9BgAAZHJzL2Rvd25yZXYueG1sUEsF&#10;BgAAAAAEAAQA8wAAAEcHAAAAAA==&#10;">
                <v:shape id="_x0000_s1147" type="#_x0000_t75" style="position:absolute;width:37261;height:15392;visibility:visible;mso-wrap-style:square">
                  <v:fill o:detectmouseclick="t"/>
                  <v:path o:connecttype="none"/>
                </v:shape>
                <v:oval id="Oval 153" o:spid="_x0000_s1148"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D93247" w:rsidRDefault="00D93247" w:rsidP="00D54BCF">
                        <w:pPr>
                          <w:jc w:val="center"/>
                          <w:rPr>
                            <w:sz w:val="18"/>
                          </w:rPr>
                        </w:pPr>
                        <w:r>
                          <w:rPr>
                            <w:sz w:val="18"/>
                          </w:rPr>
                          <w:t>Subscribe to Care Plan Updates [PCC-39]</w:t>
                        </w:r>
                      </w:p>
                    </w:txbxContent>
                  </v:textbox>
                </v:oval>
                <v:shape id="Text Box 154" o:spid="_x0000_s114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D93247" w:rsidRDefault="00D93247" w:rsidP="00D54BCF">
                        <w:pPr>
                          <w:rPr>
                            <w:sz w:val="18"/>
                          </w:rPr>
                        </w:pPr>
                        <w:r>
                          <w:rPr>
                            <w:sz w:val="18"/>
                          </w:rPr>
                          <w:t>Care Plan Contributor</w:t>
                        </w:r>
                      </w:p>
                    </w:txbxContent>
                  </v:textbox>
                </v:shape>
                <v:line id="Line 155" o:spid="_x0000_s11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151"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D93247" w:rsidRDefault="00D93247" w:rsidP="00D54BCF">
                        <w:pPr>
                          <w:rPr>
                            <w:sz w:val="18"/>
                          </w:rPr>
                        </w:pPr>
                        <w:r>
                          <w:rPr>
                            <w:sz w:val="18"/>
                          </w:rPr>
                          <w:t>Care Plan Service</w:t>
                        </w:r>
                      </w:p>
                    </w:txbxContent>
                  </v:textbox>
                </v:shape>
                <v:line id="Line 157" o:spid="_x0000_s11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lastRenderedPageBreak/>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121" w:name="_Toc495483775"/>
      <w:r w:rsidRPr="00D87F67">
        <w:rPr>
          <w:noProof w:val="0"/>
        </w:rPr>
        <w:t>3.</w:t>
      </w:r>
      <w:r w:rsidR="004D3D70" w:rsidRPr="00D87F67">
        <w:rPr>
          <w:noProof w:val="0"/>
        </w:rPr>
        <w:t>39</w:t>
      </w:r>
      <w:r w:rsidRPr="00D87F67">
        <w:rPr>
          <w:noProof w:val="0"/>
        </w:rPr>
        <w:t>.3 Referenced Standards</w:t>
      </w:r>
      <w:bookmarkEnd w:id="121"/>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122" w:name="_Toc495483776"/>
      <w:r w:rsidRPr="00D87F67">
        <w:rPr>
          <w:noProof w:val="0"/>
        </w:rPr>
        <w:t>3.</w:t>
      </w:r>
      <w:r w:rsidR="004D3D70" w:rsidRPr="00D87F67">
        <w:rPr>
          <w:noProof w:val="0"/>
        </w:rPr>
        <w:t>39</w:t>
      </w:r>
      <w:r w:rsidRPr="00D87F67">
        <w:rPr>
          <w:noProof w:val="0"/>
        </w:rPr>
        <w:t>.4 Interaction Diagram</w:t>
      </w:r>
      <w:bookmarkEnd w:id="122"/>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D93247" w:rsidRPr="007C1AAC" w:rsidRDefault="00D93247"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D93247" w:rsidRPr="007C1AAC" w:rsidRDefault="00D93247"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D93247" w:rsidRPr="007C1AAC" w:rsidRDefault="00D93247"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0gdJI/sEAABTGwAADgAAAAAAAAAAAAAAAAAuAgAAZHJzL2Uyb0RvYy54bWxQSwECLQAUAAYACAAA&#10;ACEAdeumQNwAAAAFAQAADwAAAAAAAAAAAAAAAABVBwAAZHJzL2Rvd25yZXYueG1sUEsFBgAAAAAE&#10;AAQA8wAAAF4IAAAAAA==&#10;">
                <v:shape id="_x0000_s1154" type="#_x0000_t75" style="position:absolute;width:59436;height:24003;visibility:visible;mso-wrap-style:square">
                  <v:fill o:detectmouseclick="t"/>
                  <v:path o:connecttype="none"/>
                </v:shape>
                <v:shape id="Text Box 160" o:spid="_x0000_s115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D93247" w:rsidRPr="007C1AAC" w:rsidRDefault="00D93247" w:rsidP="00D54BCF">
                        <w:pPr>
                          <w:jc w:val="center"/>
                          <w:rPr>
                            <w:sz w:val="22"/>
                            <w:szCs w:val="22"/>
                          </w:rPr>
                        </w:pPr>
                        <w:r>
                          <w:rPr>
                            <w:sz w:val="22"/>
                            <w:szCs w:val="22"/>
                          </w:rPr>
                          <w:t>Care Plan Contributor</w:t>
                        </w:r>
                      </w:p>
                    </w:txbxContent>
                  </v:textbox>
                </v:shape>
                <v:line id="Line 161" o:spid="_x0000_s11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15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D93247" w:rsidRPr="007C1AAC" w:rsidRDefault="00D93247" w:rsidP="00D54BCF">
                        <w:pPr>
                          <w:rPr>
                            <w:sz w:val="22"/>
                            <w:szCs w:val="22"/>
                          </w:rPr>
                        </w:pPr>
                        <w:r>
                          <w:rPr>
                            <w:sz w:val="22"/>
                            <w:szCs w:val="22"/>
                          </w:rPr>
                          <w:t>Subscribe to Care Plan Updates</w:t>
                        </w:r>
                      </w:p>
                    </w:txbxContent>
                  </v:textbox>
                </v:shape>
                <v:line id="Line 163" o:spid="_x0000_s11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1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1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1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1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D93247" w:rsidRPr="007C1AAC" w:rsidRDefault="00D93247"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123"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123"/>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124" w:name="_Toc495483778"/>
      <w:r w:rsidRPr="00D87F67">
        <w:rPr>
          <w:noProof w:val="0"/>
        </w:rPr>
        <w:t>3.</w:t>
      </w:r>
      <w:r w:rsidR="004D3D70" w:rsidRPr="00D87F67">
        <w:rPr>
          <w:noProof w:val="0"/>
        </w:rPr>
        <w:t>39</w:t>
      </w:r>
      <w:r w:rsidRPr="00D87F67">
        <w:rPr>
          <w:noProof w:val="0"/>
        </w:rPr>
        <w:t>.4.1.1 Trigger Events</w:t>
      </w:r>
      <w:bookmarkEnd w:id="124"/>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w:t>
      </w:r>
      <w:r w:rsidRPr="00D87F67">
        <w:lastRenderedPageBreak/>
        <w:t xml:space="preserve">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125" w:name="_Toc495483779"/>
      <w:r w:rsidRPr="00D87F67">
        <w:rPr>
          <w:noProof w:val="0"/>
        </w:rPr>
        <w:t>3.</w:t>
      </w:r>
      <w:r w:rsidR="004D3D70" w:rsidRPr="00D87F67">
        <w:rPr>
          <w:noProof w:val="0"/>
        </w:rPr>
        <w:t>39</w:t>
      </w:r>
      <w:r w:rsidRPr="00D87F67">
        <w:rPr>
          <w:noProof w:val="0"/>
        </w:rPr>
        <w:t>.4.1.2 Message Semantics</w:t>
      </w:r>
      <w:bookmarkEnd w:id="125"/>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126" w:name="_Toc495483780"/>
      <w:r w:rsidRPr="00D87F67">
        <w:rPr>
          <w:noProof w:val="0"/>
        </w:rPr>
        <w:t>3.</w:t>
      </w:r>
      <w:r w:rsidR="004D3D70" w:rsidRPr="00D87F67">
        <w:rPr>
          <w:noProof w:val="0"/>
        </w:rPr>
        <w:t>39</w:t>
      </w:r>
      <w:r w:rsidRPr="00D87F67">
        <w:rPr>
          <w:noProof w:val="0"/>
        </w:rPr>
        <w:t>.4.1.3 Expected Actions</w:t>
      </w:r>
      <w:bookmarkEnd w:id="126"/>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127" w:name="_Toc495483781"/>
      <w:r w:rsidRPr="00D87F67">
        <w:rPr>
          <w:noProof w:val="0"/>
        </w:rPr>
        <w:t>3.</w:t>
      </w:r>
      <w:r w:rsidR="004D3D70" w:rsidRPr="00D87F67">
        <w:rPr>
          <w:noProof w:val="0"/>
        </w:rPr>
        <w:t>39</w:t>
      </w:r>
      <w:r w:rsidRPr="00D87F67">
        <w:rPr>
          <w:noProof w:val="0"/>
        </w:rPr>
        <w:t>.4.2 Update Subscription to Care Plan Updates</w:t>
      </w:r>
      <w:bookmarkEnd w:id="127"/>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128" w:name="_Toc495483782"/>
      <w:r w:rsidRPr="00D87F67">
        <w:rPr>
          <w:noProof w:val="0"/>
        </w:rPr>
        <w:t>3.</w:t>
      </w:r>
      <w:r w:rsidR="004D3D70" w:rsidRPr="00D87F67">
        <w:rPr>
          <w:noProof w:val="0"/>
        </w:rPr>
        <w:t>39</w:t>
      </w:r>
      <w:r w:rsidRPr="00D87F67">
        <w:rPr>
          <w:noProof w:val="0"/>
        </w:rPr>
        <w:t>.4.2.1 Trigger Events</w:t>
      </w:r>
      <w:bookmarkEnd w:id="128"/>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129" w:name="_Toc495483783"/>
      <w:r w:rsidRPr="00D87F67">
        <w:rPr>
          <w:noProof w:val="0"/>
        </w:rPr>
        <w:t>3.</w:t>
      </w:r>
      <w:r w:rsidR="004D3D70" w:rsidRPr="00D87F67">
        <w:rPr>
          <w:noProof w:val="0"/>
        </w:rPr>
        <w:t>39</w:t>
      </w:r>
      <w:r w:rsidRPr="00D87F67">
        <w:rPr>
          <w:noProof w:val="0"/>
        </w:rPr>
        <w:t>.4.2.2 Message Semantics</w:t>
      </w:r>
      <w:bookmarkEnd w:id="129"/>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lastRenderedPageBreak/>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130" w:name="_Toc495483784"/>
      <w:r w:rsidRPr="00D87F67">
        <w:rPr>
          <w:noProof w:val="0"/>
        </w:rPr>
        <w:t>3.</w:t>
      </w:r>
      <w:r w:rsidR="004D3D70" w:rsidRPr="00D87F67">
        <w:rPr>
          <w:noProof w:val="0"/>
        </w:rPr>
        <w:t>39</w:t>
      </w:r>
      <w:r w:rsidRPr="00D87F67">
        <w:rPr>
          <w:noProof w:val="0"/>
        </w:rPr>
        <w:t>.4.2.3 Expected Actions</w:t>
      </w:r>
      <w:bookmarkEnd w:id="130"/>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131" w:name="_Toc495483785"/>
      <w:r w:rsidRPr="00D87F67">
        <w:rPr>
          <w:noProof w:val="0"/>
        </w:rPr>
        <w:t>3.</w:t>
      </w:r>
      <w:r w:rsidR="004D3D70" w:rsidRPr="00D87F67">
        <w:rPr>
          <w:noProof w:val="0"/>
        </w:rPr>
        <w:t>39</w:t>
      </w:r>
      <w:r w:rsidRPr="00D87F67">
        <w:rPr>
          <w:noProof w:val="0"/>
        </w:rPr>
        <w:t>.5 Security Considerations</w:t>
      </w:r>
      <w:bookmarkEnd w:id="131"/>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132"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132"/>
    </w:p>
    <w:p w14:paraId="474BBBDE" w14:textId="16D05486" w:rsidR="00C946C5" w:rsidRPr="00D87F67" w:rsidRDefault="00C946C5" w:rsidP="00C946C5">
      <w:pPr>
        <w:pStyle w:val="Heading3"/>
        <w:numPr>
          <w:ilvl w:val="0"/>
          <w:numId w:val="0"/>
        </w:numPr>
        <w:rPr>
          <w:noProof w:val="0"/>
        </w:rPr>
      </w:pPr>
      <w:bookmarkStart w:id="133" w:name="_Toc495483787"/>
      <w:r w:rsidRPr="00D87F67">
        <w:rPr>
          <w:noProof w:val="0"/>
        </w:rPr>
        <w:t>3.</w:t>
      </w:r>
      <w:r w:rsidR="00FE0205" w:rsidRPr="00D87F67">
        <w:rPr>
          <w:noProof w:val="0"/>
        </w:rPr>
        <w:t>40</w:t>
      </w:r>
      <w:r w:rsidRPr="00D87F67">
        <w:rPr>
          <w:noProof w:val="0"/>
        </w:rPr>
        <w:t>.1 Scope</w:t>
      </w:r>
      <w:bookmarkEnd w:id="133"/>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134" w:name="_Toc495483788"/>
      <w:r w:rsidRPr="00D87F67">
        <w:rPr>
          <w:noProof w:val="0"/>
        </w:rPr>
        <w:t>3.</w:t>
      </w:r>
      <w:r w:rsidR="00FE0205" w:rsidRPr="00D87F67">
        <w:rPr>
          <w:noProof w:val="0"/>
        </w:rPr>
        <w:t>40</w:t>
      </w:r>
      <w:r w:rsidRPr="00D87F67">
        <w:rPr>
          <w:noProof w:val="0"/>
        </w:rPr>
        <w:t>.2 Actor Roles</w:t>
      </w:r>
      <w:bookmarkEnd w:id="134"/>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D93247" w:rsidRDefault="00D93247"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D93247" w:rsidRDefault="00D93247"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D93247" w:rsidRDefault="00D93247"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hpaLnt0DAAD7DwAADgAAAAAAAAAAAAAAAAAuAgAAZHJzL2Uyb0RvYy54bWxQSwECLQAUAAYACAAA&#10;ACEAScap890AAAAFAQAADwAAAAAAAAAAAAAAAAA3BgAAZHJzL2Rvd25yZXYueG1sUEsFBgAAAAAE&#10;AAQA8wAAAEEHAAAAAA==&#10;">
                <v:shape id="_x0000_s1164" type="#_x0000_t75" style="position:absolute;width:37261;height:15392;visibility:visible;mso-wrap-style:square">
                  <v:fill o:detectmouseclick="t"/>
                  <v:path o:connecttype="none"/>
                </v:shape>
                <v:oval id="Oval 153" o:spid="_x0000_s1165"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D93247" w:rsidRDefault="00D93247" w:rsidP="00C946C5">
                        <w:pPr>
                          <w:jc w:val="center"/>
                          <w:rPr>
                            <w:sz w:val="18"/>
                          </w:rPr>
                        </w:pPr>
                        <w:r>
                          <w:rPr>
                            <w:sz w:val="18"/>
                          </w:rPr>
                          <w:t>Provide Care Plan [PCC-40]</w:t>
                        </w:r>
                      </w:p>
                    </w:txbxContent>
                  </v:textbox>
                </v:oval>
                <v:shape id="Text Box 154" o:spid="_x0000_s116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D93247" w:rsidRDefault="00D93247" w:rsidP="00C946C5">
                        <w:pPr>
                          <w:rPr>
                            <w:sz w:val="18"/>
                          </w:rPr>
                        </w:pPr>
                        <w:r>
                          <w:rPr>
                            <w:sz w:val="18"/>
                          </w:rPr>
                          <w:t>Care Plan Service</w:t>
                        </w:r>
                      </w:p>
                    </w:txbxContent>
                  </v:textbox>
                </v:shape>
                <v:line id="Line 155" o:spid="_x0000_s11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16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D93247" w:rsidRDefault="00D93247" w:rsidP="00C946C5">
                        <w:pPr>
                          <w:rPr>
                            <w:sz w:val="18"/>
                          </w:rPr>
                        </w:pPr>
                        <w:r>
                          <w:rPr>
                            <w:sz w:val="18"/>
                          </w:rPr>
                          <w:t>Care Plan Contributor</w:t>
                        </w:r>
                      </w:p>
                    </w:txbxContent>
                  </v:textbox>
                </v:shape>
                <v:line id="Line 157" o:spid="_x0000_s11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135" w:name="_Toc495483789"/>
      <w:r w:rsidRPr="00D87F67">
        <w:rPr>
          <w:noProof w:val="0"/>
        </w:rPr>
        <w:lastRenderedPageBreak/>
        <w:t>3.</w:t>
      </w:r>
      <w:r w:rsidR="00FE0205" w:rsidRPr="00D87F67">
        <w:rPr>
          <w:noProof w:val="0"/>
        </w:rPr>
        <w:t>40</w:t>
      </w:r>
      <w:r w:rsidRPr="00D87F67">
        <w:rPr>
          <w:noProof w:val="0"/>
        </w:rPr>
        <w:t>.3 Referenced Standards</w:t>
      </w:r>
      <w:bookmarkEnd w:id="135"/>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136" w:name="_Toc495483790"/>
      <w:r w:rsidRPr="00D87F67">
        <w:rPr>
          <w:noProof w:val="0"/>
        </w:rPr>
        <w:t>3.</w:t>
      </w:r>
      <w:r w:rsidR="00FE0205" w:rsidRPr="00D87F67">
        <w:rPr>
          <w:noProof w:val="0"/>
        </w:rPr>
        <w:t>40</w:t>
      </w:r>
      <w:r w:rsidRPr="00D87F67">
        <w:rPr>
          <w:noProof w:val="0"/>
        </w:rPr>
        <w:t>.4 Interaction Diagram</w:t>
      </w:r>
      <w:bookmarkEnd w:id="136"/>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D93247" w:rsidRPr="007C1AAC" w:rsidRDefault="00D93247"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D93247" w:rsidRPr="007C1AAC" w:rsidRDefault="00D93247"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D93247" w:rsidRPr="007C1AAC" w:rsidRDefault="00D93247"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7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44/u/vUE&#10;AABQGwAADgAAAAAAAAAAAAAAAAAuAgAAZHJzL2Uyb0RvYy54bWxQSwECLQAUAAYACAAAACEAdeum&#10;QNwAAAAFAQAADwAAAAAAAAAAAAAAAABPBwAAZHJzL2Rvd25yZXYueG1sUEsFBgAAAAAEAAQA8wAA&#10;AFgIAAAAAA==&#10;">
                <v:shape id="_x0000_s1171" type="#_x0000_t75" style="position:absolute;width:59436;height:24003;visibility:visible;mso-wrap-style:square">
                  <v:fill o:detectmouseclick="t"/>
                  <v:path o:connecttype="none"/>
                </v:shape>
                <v:shape id="Text Box 160" o:spid="_x0000_s117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D93247" w:rsidRPr="007C1AAC" w:rsidRDefault="00D93247" w:rsidP="00C946C5">
                        <w:pPr>
                          <w:jc w:val="center"/>
                          <w:rPr>
                            <w:sz w:val="22"/>
                            <w:szCs w:val="22"/>
                          </w:rPr>
                        </w:pPr>
                        <w:r>
                          <w:rPr>
                            <w:sz w:val="22"/>
                            <w:szCs w:val="22"/>
                          </w:rPr>
                          <w:t>Care Plan Service</w:t>
                        </w:r>
                      </w:p>
                    </w:txbxContent>
                  </v:textbox>
                </v:shape>
                <v:line id="Line 161" o:spid="_x0000_s11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17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D93247" w:rsidRPr="007C1AAC" w:rsidRDefault="00D93247" w:rsidP="00C946C5">
                        <w:pPr>
                          <w:rPr>
                            <w:sz w:val="22"/>
                            <w:szCs w:val="22"/>
                          </w:rPr>
                        </w:pPr>
                        <w:r>
                          <w:rPr>
                            <w:sz w:val="22"/>
                            <w:szCs w:val="22"/>
                          </w:rPr>
                          <w:t>Provide Care Plan</w:t>
                        </w:r>
                      </w:p>
                    </w:txbxContent>
                  </v:textbox>
                </v:shape>
                <v:line id="Line 163" o:spid="_x0000_s11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1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1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1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17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D93247" w:rsidRPr="007C1AAC" w:rsidRDefault="00D93247"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137"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137"/>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138" w:name="_Toc495483792"/>
      <w:r w:rsidRPr="00D87F67">
        <w:rPr>
          <w:noProof w:val="0"/>
        </w:rPr>
        <w:t>3.</w:t>
      </w:r>
      <w:r w:rsidR="00FE0205" w:rsidRPr="00D87F67">
        <w:rPr>
          <w:noProof w:val="0"/>
        </w:rPr>
        <w:t>40</w:t>
      </w:r>
      <w:r w:rsidRPr="00D87F67">
        <w:rPr>
          <w:noProof w:val="0"/>
        </w:rPr>
        <w:t>.4.1.1 Trigger Events</w:t>
      </w:r>
      <w:bookmarkEnd w:id="138"/>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139" w:name="_Toc495483793"/>
      <w:r w:rsidRPr="00D87F67">
        <w:rPr>
          <w:noProof w:val="0"/>
        </w:rPr>
        <w:t>3.</w:t>
      </w:r>
      <w:r w:rsidR="00FE0205" w:rsidRPr="00D87F67">
        <w:rPr>
          <w:noProof w:val="0"/>
        </w:rPr>
        <w:t>40</w:t>
      </w:r>
      <w:r w:rsidRPr="00D87F67">
        <w:rPr>
          <w:noProof w:val="0"/>
        </w:rPr>
        <w:t>.4.1.2 Message Semantics</w:t>
      </w:r>
      <w:bookmarkEnd w:id="139"/>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140" w:name="_Toc495483794"/>
      <w:r w:rsidRPr="00D87F67">
        <w:rPr>
          <w:noProof w:val="0"/>
        </w:rPr>
        <w:t>3.</w:t>
      </w:r>
      <w:r w:rsidR="00FE0205" w:rsidRPr="00D87F67">
        <w:rPr>
          <w:noProof w:val="0"/>
        </w:rPr>
        <w:t>40</w:t>
      </w:r>
      <w:r w:rsidRPr="00D87F67">
        <w:rPr>
          <w:noProof w:val="0"/>
        </w:rPr>
        <w:t>.4.1.3 Expected Actions</w:t>
      </w:r>
      <w:bookmarkEnd w:id="140"/>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141" w:name="_Toc495483795"/>
      <w:r w:rsidRPr="00D87F67">
        <w:rPr>
          <w:noProof w:val="0"/>
        </w:rPr>
        <w:t>3.</w:t>
      </w:r>
      <w:r w:rsidR="00FE0205" w:rsidRPr="00D87F67">
        <w:rPr>
          <w:noProof w:val="0"/>
        </w:rPr>
        <w:t>40</w:t>
      </w:r>
      <w:r w:rsidRPr="00D87F67">
        <w:rPr>
          <w:noProof w:val="0"/>
        </w:rPr>
        <w:t>.5 Security Considerations</w:t>
      </w:r>
      <w:bookmarkEnd w:id="141"/>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142" w:name="_Toc495483796"/>
      <w:r w:rsidRPr="00D87F67">
        <w:rPr>
          <w:noProof w:val="0"/>
        </w:rPr>
        <w:lastRenderedPageBreak/>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142"/>
    </w:p>
    <w:p w14:paraId="6D8E5263" w14:textId="707C656B" w:rsidR="001277AA" w:rsidRPr="00D87F67" w:rsidRDefault="001277AA" w:rsidP="001277AA">
      <w:pPr>
        <w:pStyle w:val="Heading3"/>
        <w:numPr>
          <w:ilvl w:val="0"/>
          <w:numId w:val="0"/>
        </w:numPr>
        <w:rPr>
          <w:noProof w:val="0"/>
        </w:rPr>
      </w:pPr>
      <w:bookmarkStart w:id="143" w:name="_Toc495483797"/>
      <w:r w:rsidRPr="00D87F67">
        <w:rPr>
          <w:noProof w:val="0"/>
        </w:rPr>
        <w:t>3.</w:t>
      </w:r>
      <w:r w:rsidR="00293061" w:rsidRPr="00D87F67">
        <w:rPr>
          <w:noProof w:val="0"/>
        </w:rPr>
        <w:t>41</w:t>
      </w:r>
      <w:r w:rsidRPr="00D87F67">
        <w:rPr>
          <w:noProof w:val="0"/>
        </w:rPr>
        <w:t>.1 Scope</w:t>
      </w:r>
      <w:bookmarkEnd w:id="143"/>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144" w:name="_Toc495483798"/>
      <w:r w:rsidRPr="00D87F67">
        <w:rPr>
          <w:noProof w:val="0"/>
        </w:rPr>
        <w:t>3.</w:t>
      </w:r>
      <w:r w:rsidR="00293061" w:rsidRPr="00D87F67">
        <w:rPr>
          <w:noProof w:val="0"/>
        </w:rPr>
        <w:t>41</w:t>
      </w:r>
      <w:r w:rsidRPr="00D87F67">
        <w:rPr>
          <w:noProof w:val="0"/>
        </w:rPr>
        <w:t>.2 Actor Roles</w:t>
      </w:r>
      <w:bookmarkEnd w:id="144"/>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D93247" w:rsidRDefault="00D93247"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D93247" w:rsidRDefault="00D93247"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D93247" w:rsidRDefault="00D93247"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8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A3zojeYDAAD6DwAADgAAAAAAAAAAAAAAAAAuAgAAZHJzL2Uyb0RvYy54bWxQSwEC&#10;LQAUAAYACAAAACEAScap890AAAAFAQAADwAAAAAAAAAAAAAAAABABgAAZHJzL2Rvd25yZXYueG1s&#10;UEsFBgAAAAAEAAQA8wAAAEoHAAAAAA==&#10;">
                <v:shape id="_x0000_s1181" type="#_x0000_t75" style="position:absolute;width:37261;height:15392;visibility:visible;mso-wrap-style:square">
                  <v:fill o:detectmouseclick="t"/>
                  <v:path o:connecttype="none"/>
                </v:shape>
                <v:oval id="Oval 153" o:spid="_x0000_s118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D93247" w:rsidRDefault="00D93247" w:rsidP="001277AA">
                        <w:pPr>
                          <w:jc w:val="center"/>
                          <w:rPr>
                            <w:sz w:val="18"/>
                          </w:rPr>
                        </w:pPr>
                        <w:r>
                          <w:rPr>
                            <w:sz w:val="18"/>
                          </w:rPr>
                          <w:t>Search for Care Plan [PCC-41]</w:t>
                        </w:r>
                      </w:p>
                    </w:txbxContent>
                  </v:textbox>
                </v:oval>
                <v:shape id="Text Box 154" o:spid="_x0000_s118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D93247" w:rsidRDefault="00D93247" w:rsidP="001277AA">
                        <w:pPr>
                          <w:rPr>
                            <w:sz w:val="18"/>
                          </w:rPr>
                        </w:pPr>
                        <w:r>
                          <w:rPr>
                            <w:sz w:val="18"/>
                          </w:rPr>
                          <w:t>Care Plan Contributor</w:t>
                        </w:r>
                      </w:p>
                    </w:txbxContent>
                  </v:textbox>
                </v:shape>
                <v:line id="Line 155" o:spid="_x0000_s118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185"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D93247" w:rsidRDefault="00D93247" w:rsidP="001277AA">
                        <w:pPr>
                          <w:rPr>
                            <w:sz w:val="18"/>
                          </w:rPr>
                        </w:pPr>
                        <w:r>
                          <w:rPr>
                            <w:sz w:val="18"/>
                          </w:rPr>
                          <w:t>Care Plan Service</w:t>
                        </w:r>
                      </w:p>
                    </w:txbxContent>
                  </v:textbox>
                </v:shape>
                <v:line id="Line 157" o:spid="_x0000_s11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r w:rsidRPr="00D87F67">
              <w:t>initiates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145" w:name="_Toc495483799"/>
      <w:r w:rsidRPr="00D87F67">
        <w:rPr>
          <w:noProof w:val="0"/>
        </w:rPr>
        <w:t>3.</w:t>
      </w:r>
      <w:r w:rsidR="00293061" w:rsidRPr="00D87F67">
        <w:rPr>
          <w:noProof w:val="0"/>
        </w:rPr>
        <w:t>41</w:t>
      </w:r>
      <w:r w:rsidRPr="00D87F67">
        <w:rPr>
          <w:noProof w:val="0"/>
        </w:rPr>
        <w:t>.3 Referenced Standards</w:t>
      </w:r>
      <w:bookmarkEnd w:id="145"/>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146" w:name="_Toc495483800"/>
      <w:r w:rsidRPr="00D87F67">
        <w:rPr>
          <w:noProof w:val="0"/>
        </w:rPr>
        <w:lastRenderedPageBreak/>
        <w:t>3.</w:t>
      </w:r>
      <w:r w:rsidR="00293061" w:rsidRPr="00D87F67">
        <w:rPr>
          <w:noProof w:val="0"/>
        </w:rPr>
        <w:t>41</w:t>
      </w:r>
      <w:r w:rsidRPr="00D87F67">
        <w:rPr>
          <w:noProof w:val="0"/>
        </w:rPr>
        <w:t>.4 Interaction Diagram</w:t>
      </w:r>
      <w:bookmarkEnd w:id="146"/>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D93247" w:rsidRPr="007C1AAC" w:rsidRDefault="00D93247"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D93247" w:rsidRPr="007C1AAC" w:rsidRDefault="00D93247"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D93247" w:rsidRPr="007C1AAC" w:rsidRDefault="00D93247"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8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CK6HkR6AQAAFgbAAAOAAAAAAAA&#10;AAAAAAAAAC4CAABkcnMvZTJvRG9jLnhtbFBLAQItABQABgAIAAAAIQB166ZA3AAAAAUBAAAPAAAA&#10;AAAAAAAAAAAAAEIHAABkcnMvZG93bnJldi54bWxQSwUGAAAAAAQABADzAAAASwgAAAAA&#10;">
                <v:shape id="_x0000_s1188" type="#_x0000_t75" style="position:absolute;width:59436;height:24003;visibility:visible;mso-wrap-style:square">
                  <v:fill o:detectmouseclick="t"/>
                  <v:path o:connecttype="none"/>
                </v:shape>
                <v:shape id="Text Box 160" o:spid="_x0000_s118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D93247" w:rsidRPr="007C1AAC" w:rsidRDefault="00D93247" w:rsidP="001277AA">
                        <w:pPr>
                          <w:jc w:val="center"/>
                          <w:rPr>
                            <w:sz w:val="22"/>
                            <w:szCs w:val="22"/>
                          </w:rPr>
                        </w:pPr>
                        <w:r>
                          <w:rPr>
                            <w:sz w:val="22"/>
                            <w:szCs w:val="22"/>
                          </w:rPr>
                          <w:t>Care Plan Contributor</w:t>
                        </w:r>
                      </w:p>
                    </w:txbxContent>
                  </v:textbox>
                </v:shape>
                <v:line id="Line 161" o:spid="_x0000_s119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191"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D93247" w:rsidRPr="007C1AAC" w:rsidRDefault="00D93247" w:rsidP="001277AA">
                        <w:pPr>
                          <w:rPr>
                            <w:sz w:val="22"/>
                            <w:szCs w:val="22"/>
                          </w:rPr>
                        </w:pPr>
                        <w:r>
                          <w:rPr>
                            <w:sz w:val="22"/>
                            <w:szCs w:val="22"/>
                          </w:rPr>
                          <w:t>Search for Care Plan</w:t>
                        </w:r>
                      </w:p>
                    </w:txbxContent>
                  </v:textbox>
                </v:shape>
                <v:line id="Line 163" o:spid="_x0000_s119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19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19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19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19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D93247" w:rsidRPr="007C1AAC" w:rsidRDefault="00D93247"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147"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147"/>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148" w:name="_Toc495483802"/>
      <w:r w:rsidRPr="00D87F67">
        <w:rPr>
          <w:noProof w:val="0"/>
        </w:rPr>
        <w:t>3.</w:t>
      </w:r>
      <w:r w:rsidR="00293061" w:rsidRPr="00D87F67">
        <w:rPr>
          <w:noProof w:val="0"/>
        </w:rPr>
        <w:t>41</w:t>
      </w:r>
      <w:r w:rsidRPr="00D87F67">
        <w:rPr>
          <w:noProof w:val="0"/>
        </w:rPr>
        <w:t>.4.1.1 Trigger Events</w:t>
      </w:r>
      <w:bookmarkEnd w:id="148"/>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149" w:name="_Toc495483803"/>
      <w:r w:rsidRPr="00D87F67">
        <w:rPr>
          <w:noProof w:val="0"/>
        </w:rPr>
        <w:t>3.</w:t>
      </w:r>
      <w:r w:rsidR="00293061" w:rsidRPr="00D87F67">
        <w:rPr>
          <w:noProof w:val="0"/>
        </w:rPr>
        <w:t>41</w:t>
      </w:r>
      <w:r w:rsidRPr="00D87F67">
        <w:rPr>
          <w:noProof w:val="0"/>
        </w:rPr>
        <w:t>.4.1.2 Message Semantics</w:t>
      </w:r>
      <w:bookmarkEnd w:id="149"/>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150" w:name="_Toc495483804"/>
      <w:r w:rsidRPr="00D87F67">
        <w:rPr>
          <w:noProof w:val="0"/>
        </w:rPr>
        <w:t>3.</w:t>
      </w:r>
      <w:r w:rsidR="00293061" w:rsidRPr="00D87F67">
        <w:rPr>
          <w:noProof w:val="0"/>
        </w:rPr>
        <w:t>41</w:t>
      </w:r>
      <w:r w:rsidRPr="00D87F67">
        <w:rPr>
          <w:noProof w:val="0"/>
        </w:rPr>
        <w:t>.4.1.3 Expected Actions</w:t>
      </w:r>
      <w:bookmarkEnd w:id="150"/>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7"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8"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151" w:name="_Toc495483805"/>
      <w:r w:rsidRPr="00D87F67">
        <w:rPr>
          <w:noProof w:val="0"/>
        </w:rPr>
        <w:lastRenderedPageBreak/>
        <w:t>3.</w:t>
      </w:r>
      <w:r w:rsidR="00293061" w:rsidRPr="00D87F67">
        <w:rPr>
          <w:noProof w:val="0"/>
        </w:rPr>
        <w:t>41</w:t>
      </w:r>
      <w:r w:rsidRPr="00D87F67">
        <w:rPr>
          <w:noProof w:val="0"/>
        </w:rPr>
        <w:t>.5 Security Considerations</w:t>
      </w:r>
      <w:bookmarkEnd w:id="151"/>
    </w:p>
    <w:p w14:paraId="77805055" w14:textId="608BF00C" w:rsidR="00C946C5" w:rsidRPr="00D87F67" w:rsidRDefault="004C1032" w:rsidP="00235F1F">
      <w:r w:rsidRPr="00D87F67">
        <w:t>See X.5 DCP Security Considerations.</w:t>
      </w:r>
    </w:p>
    <w:p w14:paraId="0EA1DCAD" w14:textId="77777777" w:rsidR="00EA4EA1" w:rsidRPr="00D87F67" w:rsidRDefault="00EA4EA1" w:rsidP="00EA4EA1">
      <w:pPr>
        <w:pStyle w:val="PartTitle"/>
        <w:rPr>
          <w:highlight w:val="yellow"/>
        </w:rPr>
      </w:pPr>
      <w:bookmarkStart w:id="152" w:name="_Toc495483806"/>
      <w:r w:rsidRPr="00D87F67">
        <w:lastRenderedPageBreak/>
        <w:t>Appendices</w:t>
      </w:r>
      <w:bookmarkEnd w:id="152"/>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153"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153"/>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154" w:name="_Toc495483808"/>
      <w:r w:rsidRPr="00D87F67">
        <w:lastRenderedPageBreak/>
        <w:t>Volume 3 – Content Modules</w:t>
      </w:r>
      <w:bookmarkEnd w:id="154"/>
    </w:p>
    <w:p w14:paraId="58266605" w14:textId="14B4EB3E" w:rsidR="00170ED0" w:rsidRPr="00D87F67" w:rsidRDefault="00170ED0" w:rsidP="00E008B6">
      <w:pPr>
        <w:pStyle w:val="Heading1"/>
        <w:pageBreakBefore w:val="0"/>
        <w:numPr>
          <w:ilvl w:val="0"/>
          <w:numId w:val="0"/>
        </w:numPr>
        <w:ind w:left="432" w:hanging="432"/>
        <w:rPr>
          <w:noProof w:val="0"/>
        </w:rPr>
      </w:pPr>
      <w:bookmarkStart w:id="155" w:name="_Toc495483809"/>
      <w:r w:rsidRPr="00D87F67">
        <w:rPr>
          <w:noProof w:val="0"/>
        </w:rPr>
        <w:t>5</w:t>
      </w:r>
      <w:r w:rsidR="00291725" w:rsidRPr="00D87F67">
        <w:rPr>
          <w:noProof w:val="0"/>
        </w:rPr>
        <w:t xml:space="preserve"> </w:t>
      </w:r>
      <w:r w:rsidRPr="00D87F67">
        <w:rPr>
          <w:noProof w:val="0"/>
        </w:rPr>
        <w:t>Namespaces and Vocabularies</w:t>
      </w:r>
      <w:bookmarkEnd w:id="155"/>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156" w:name="_IHEActCode_Vocabulary"/>
      <w:bookmarkStart w:id="157" w:name="_IHERoleCode_Vocabulary"/>
      <w:bookmarkEnd w:id="156"/>
      <w:bookmarkEnd w:id="157"/>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ActCode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RoleCode Vocabulary</w:t>
      </w:r>
    </w:p>
    <w:p w14:paraId="5AA2A396" w14:textId="405147E9" w:rsidR="008D45BC" w:rsidRPr="00D87F67" w:rsidRDefault="00170ED0" w:rsidP="003D5A68">
      <w:pPr>
        <w:pStyle w:val="Heading1"/>
        <w:numPr>
          <w:ilvl w:val="0"/>
          <w:numId w:val="0"/>
        </w:numPr>
        <w:ind w:left="432" w:hanging="432"/>
        <w:rPr>
          <w:noProof w:val="0"/>
        </w:rPr>
      </w:pPr>
      <w:bookmarkStart w:id="158"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158"/>
    </w:p>
    <w:p w14:paraId="7DC35984" w14:textId="7B079A9D" w:rsidR="00BD1A9D" w:rsidRPr="00D87F67" w:rsidRDefault="00BD1A9D" w:rsidP="00BD1A9D">
      <w:pPr>
        <w:pStyle w:val="Heading3"/>
        <w:numPr>
          <w:ilvl w:val="0"/>
          <w:numId w:val="0"/>
        </w:numPr>
        <w:rPr>
          <w:noProof w:val="0"/>
        </w:rPr>
      </w:pPr>
      <w:bookmarkStart w:id="159" w:name="_Toc490487883"/>
      <w:bookmarkStart w:id="160"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7"/>
      </w:r>
      <w:r w:rsidRPr="00D87F67">
        <w:rPr>
          <w:noProof w:val="0"/>
        </w:rPr>
        <w:t xml:space="preserve"> Content Modules</w:t>
      </w:r>
      <w:bookmarkEnd w:id="159"/>
      <w:bookmarkEnd w:id="160"/>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161"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161"/>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162" w:name="_Toc495483813"/>
      <w:r w:rsidRPr="00D87F67">
        <w:rPr>
          <w:bCs/>
          <w:noProof w:val="0"/>
        </w:rPr>
        <w:t>6.6.1 Care Plan</w:t>
      </w:r>
      <w:bookmarkEnd w:id="162"/>
    </w:p>
    <w:p w14:paraId="00C2BD35" w14:textId="6D06E75B" w:rsidR="00BD1A9D" w:rsidRPr="00D87F67" w:rsidRDefault="00A95DB2" w:rsidP="00BD1A9D">
      <w:pPr>
        <w:pStyle w:val="BodyText"/>
      </w:pPr>
      <w:bookmarkStart w:id="163" w:name="_6.2.1.1.6.1_Service_Event"/>
      <w:bookmarkStart w:id="164" w:name="_6.2.1.1.6.2_Medications_Section"/>
      <w:bookmarkStart w:id="165" w:name="_6.2.1.1.6.3_Allergies_and"/>
      <w:bookmarkStart w:id="166" w:name="_6.2.2.1.1__Problem"/>
      <w:bookmarkStart w:id="167" w:name="_6.2.3.1_Encompassing_Encounter"/>
      <w:bookmarkStart w:id="168" w:name="_6.2.3.1.1_Responsible_Party"/>
      <w:bookmarkStart w:id="169" w:name="_6.2.3.1.2_Health_Care"/>
      <w:bookmarkStart w:id="170" w:name="_6.2.4.4.1__Simple"/>
      <w:bookmarkStart w:id="171" w:name="_Toc335730763"/>
      <w:bookmarkStart w:id="172" w:name="_Toc336000666"/>
      <w:bookmarkStart w:id="173" w:name="_Toc336002388"/>
      <w:bookmarkStart w:id="174" w:name="_Toc336006583"/>
      <w:bookmarkStart w:id="175" w:name="_Toc335730764"/>
      <w:bookmarkStart w:id="176" w:name="_Toc336000667"/>
      <w:bookmarkStart w:id="177" w:name="_Toc336002389"/>
      <w:bookmarkStart w:id="178" w:name="_Toc336006584"/>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D87F67">
        <w:t>T</w:t>
      </w:r>
      <w:r w:rsidR="00316AAE" w:rsidRPr="00D87F67">
        <w:t xml:space="preserve">he following table shows the </w:t>
      </w:r>
      <w:r w:rsidR="00F2737E" w:rsidRPr="00D87F67">
        <w:t>Dynamic</w:t>
      </w:r>
      <w:r w:rsidR="00316AAE" w:rsidRPr="00D87F67">
        <w:t xml:space="preserve">CarePlan </w:t>
      </w:r>
      <w:r w:rsidR="002E0F77" w:rsidRPr="00D87F67">
        <w:t>StructureD</w:t>
      </w:r>
      <w:r w:rsidR="00F2737E" w:rsidRPr="00D87F67">
        <w:t>efinition</w:t>
      </w:r>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The below table is a conceptual representation of the FHIR StuctureDefinition.</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r w:rsidRPr="00D87F67">
              <w:rPr>
                <w:b/>
                <w:bCs/>
              </w:rPr>
              <w:t>1</w:t>
            </w:r>
            <w:r w:rsidRPr="00D87F67">
              <w:t>..*</w:t>
            </w:r>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identifier.value</w:t>
            </w:r>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D87F67" w:rsidRDefault="0088517C" w:rsidP="00D87F67">
            <w:pPr>
              <w:pStyle w:val="TableEntry"/>
              <w:rPr>
                <w:b/>
                <w:bCs/>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basedOn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This version of the profile requires that a related DynamicCarePlan be referenced when basedOn</w:t>
            </w:r>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This version of the profile requires that a related DynamicCarePlan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partOf</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This version of the profile requires that a related DynamicCarePlan be referenced when partOf</w:t>
            </w:r>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This version of the profile fixes the code system to Snomed;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lastRenderedPageBreak/>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careTeam</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supportingInfo</w:t>
            </w:r>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outcomeCodeableConcept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outcomeReference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lastRenderedPageBreak/>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r w:rsidRPr="00D87F67">
              <w:t>CarePlanActivityCategory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reasonCode</w:t>
            </w:r>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reasonReference</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r w:rsidRPr="00D87F67">
              <w:t>CarePlanActivityStatus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statusReason</w:t>
            </w:r>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r w:rsidRPr="00D87F67">
              <w:t>GoalStatusReason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t>...... scheduledTiming</w:t>
            </w:r>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scheduledPeriod</w:t>
            </w:r>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scheduledString</w:t>
            </w:r>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lastRenderedPageBreak/>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productCodeableConcept</w:t>
            </w:r>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productReference</w:t>
            </w:r>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dailyAmount</w:t>
            </w:r>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79" w:name="_Toc495483814"/>
      <w:r w:rsidRPr="00D87F67">
        <w:rPr>
          <w:noProof w:val="0"/>
        </w:rPr>
        <w:t>6.6.2 Subscription</w:t>
      </w:r>
      <w:bookmarkEnd w:id="179"/>
    </w:p>
    <w:p w14:paraId="6A16E9C9" w14:textId="5E4E9A4D" w:rsidR="00F04ABA" w:rsidRPr="00D87F67" w:rsidRDefault="00F04ABA" w:rsidP="00E008B6">
      <w:pPr>
        <w:pStyle w:val="BodyText"/>
      </w:pPr>
      <w:r w:rsidRPr="00D87F67">
        <w:t xml:space="preserve">The following table documents </w:t>
      </w:r>
      <w:r w:rsidR="001A5528" w:rsidRPr="00D87F67">
        <w:t xml:space="preserve">the CarePlanSubscription, which </w:t>
      </w:r>
      <w:r w:rsidRPr="00D87F67">
        <w:t>constrains the Subscription resource.</w:t>
      </w:r>
      <w:r w:rsidR="001A5528" w:rsidRPr="00D87F67">
        <w:t xml:space="preserve"> Changes to the base Subscription resource are shown in bold. </w:t>
      </w:r>
      <w:r w:rsidR="00BD1A9D" w:rsidRPr="00D87F67">
        <w:t>The below table is a conceptual representation of the FHIR StuctureDefinition.</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180" w:name="OLE_LINK10"/>
            <w:r w:rsidRPr="00CF5713">
              <w:rPr>
                <w:b/>
              </w:rPr>
              <w:t>|</w:t>
            </w:r>
            <w:bookmarkEnd w:id="180"/>
            <w:r w:rsidRPr="00CF5713">
              <w:rPr>
                <w:b/>
              </w:rPr>
              <w:t xml:space="preserve"> off</w:t>
            </w:r>
            <w:bookmarkStart w:id="181" w:name="OLE_LINK7"/>
            <w:r w:rsidRPr="00CF5713">
              <w:rPr>
                <w:b/>
              </w:rPr>
              <w:t xml:space="preserve"> |</w:t>
            </w:r>
            <w:bookmarkEnd w:id="181"/>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lastRenderedPageBreak/>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....type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....endpoint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t xml:space="preserve">     ....payload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r w:rsidRPr="00CF5713">
              <w:rPr>
                <w:b/>
              </w:rPr>
              <w:t>Mimetype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....header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1014FC56"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182" w:name="_Toc495483815"/>
      <w:r w:rsidRPr="00D87F67">
        <w:lastRenderedPageBreak/>
        <w:t>Appendices</w:t>
      </w:r>
      <w:bookmarkEnd w:id="182"/>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183" w:name="_Toc495483816"/>
      <w:r w:rsidRPr="00D87F67">
        <w:rPr>
          <w:noProof w:val="0"/>
        </w:rPr>
        <w:t xml:space="preserve">Volume </w:t>
      </w:r>
      <w:r w:rsidR="001F2CF8" w:rsidRPr="00D87F67">
        <w:rPr>
          <w:noProof w:val="0"/>
        </w:rPr>
        <w:t>3</w:t>
      </w:r>
      <w:r w:rsidRPr="00D87F67">
        <w:rPr>
          <w:noProof w:val="0"/>
        </w:rPr>
        <w:t xml:space="preserve"> Namespace Additions</w:t>
      </w:r>
      <w:bookmarkEnd w:id="183"/>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184" w:name="_Toc495483817"/>
      <w:r w:rsidRPr="00D87F67">
        <w:lastRenderedPageBreak/>
        <w:t>V</w:t>
      </w:r>
      <w:r w:rsidR="00993FF5" w:rsidRPr="00D87F67">
        <w:t>olume 4 – National Extensions</w:t>
      </w:r>
      <w:bookmarkEnd w:id="184"/>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55736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Jones, Emma" w:date="2018-01-03T14:13:00Z" w:initials="JE">
    <w:p w14:paraId="6BA0B642" w14:textId="1D07F11E" w:rsidR="00D93247" w:rsidRDefault="00D93247">
      <w:pPr>
        <w:pStyle w:val="CommentText"/>
      </w:pPr>
      <w:r>
        <w:rPr>
          <w:rStyle w:val="CommentReference"/>
        </w:rPr>
        <w:annotationRef/>
      </w:r>
      <w:r>
        <w:t>Fix this sentence to be clearer</w:t>
      </w:r>
    </w:p>
  </w:comment>
  <w:comment w:id="25" w:author="Jones, Emma" w:date="2018-01-03T14:13:00Z" w:initials="JE">
    <w:p w14:paraId="35E0F01F" w14:textId="7162D8D1" w:rsidR="00D93247" w:rsidRDefault="00D93247">
      <w:pPr>
        <w:pStyle w:val="CommentText"/>
      </w:pPr>
      <w:r>
        <w:rPr>
          <w:rStyle w:val="CommentReference"/>
        </w:rPr>
        <w:annotationRef/>
      </w:r>
      <w:r>
        <w:t xml:space="preserve">Fix this sentence to not refer to itself. </w:t>
      </w:r>
    </w:p>
  </w:comment>
  <w:comment w:id="57" w:author="Jones, Emma" w:date="2018-01-17T12:45:00Z" w:initials="JE">
    <w:p w14:paraId="7EB620CD" w14:textId="01E9A51B" w:rsidR="00D93247" w:rsidRDefault="00D93247">
      <w:pPr>
        <w:pStyle w:val="CommentText"/>
      </w:pPr>
      <w:r>
        <w:rPr>
          <w:rStyle w:val="CommentReference"/>
        </w:rPr>
        <w:annotationRef/>
      </w:r>
      <w:r>
        <w:t xml:space="preserve">Explain further to clarify difference between the </w:t>
      </w:r>
      <w:r w:rsidR="00F81AC4">
        <w:t>three</w:t>
      </w:r>
      <w:r>
        <w:t xml:space="preserve"> actors</w:t>
      </w:r>
    </w:p>
    <w:p w14:paraId="7B6F9C33" w14:textId="77F888AA" w:rsidR="00F81AC4" w:rsidRDefault="00F81AC4" w:rsidP="00F81AC4">
      <w:pPr>
        <w:pStyle w:val="CommentText"/>
        <w:numPr>
          <w:ilvl w:val="0"/>
          <w:numId w:val="22"/>
        </w:numPr>
      </w:pPr>
      <w:r>
        <w:t>See bold text</w:t>
      </w:r>
    </w:p>
  </w:comment>
  <w:comment w:id="59" w:author="Jones, Emma" w:date="2018-01-03T14:13:00Z" w:initials="JE">
    <w:p w14:paraId="3A783988" w14:textId="4AE4AD4B" w:rsidR="00D93247" w:rsidRDefault="00D93247" w:rsidP="00AD3E2B">
      <w:pPr>
        <w:pStyle w:val="CommentText"/>
      </w:pPr>
      <w:r>
        <w:rPr>
          <w:rStyle w:val="CommentReference"/>
        </w:rPr>
        <w:annotationRef/>
      </w:r>
      <w:r>
        <w:t>Fix this sentence to be clearer</w:t>
      </w:r>
    </w:p>
    <w:p w14:paraId="41D8E957" w14:textId="6B77B2A0" w:rsidR="00F81AC4" w:rsidRDefault="00F81AC4" w:rsidP="00F81AC4">
      <w:pPr>
        <w:pStyle w:val="CommentText"/>
        <w:numPr>
          <w:ilvl w:val="0"/>
          <w:numId w:val="22"/>
        </w:numPr>
      </w:pPr>
      <w:r>
        <w:t>Added examples)</w:t>
      </w:r>
    </w:p>
  </w:comment>
  <w:comment w:id="61" w:author="Jones, Emma" w:date="2018-01-03T14:22:00Z" w:initials="JE">
    <w:p w14:paraId="567E6051" w14:textId="6F832E5C" w:rsidR="00D93247" w:rsidRDefault="00D93247">
      <w:pPr>
        <w:pStyle w:val="CommentText"/>
      </w:pPr>
      <w:r>
        <w:rPr>
          <w:rStyle w:val="CommentReference"/>
        </w:rPr>
        <w:annotationRef/>
      </w:r>
      <w:r>
        <w:t>Provide clear examples</w:t>
      </w:r>
      <w:r w:rsidR="00F81AC4">
        <w:t xml:space="preserve"> – examples added</w:t>
      </w:r>
    </w:p>
  </w:comment>
  <w:comment w:id="85" w:author="Jones, Emma" w:date="2018-01-27T08:04:00Z" w:initials="JE">
    <w:p w14:paraId="4B1A26EC" w14:textId="2156ECBA" w:rsidR="00D93247" w:rsidRDefault="00D93247">
      <w:pPr>
        <w:pStyle w:val="CommentText"/>
      </w:pPr>
      <w:r>
        <w:rPr>
          <w:rStyle w:val="CommentReference"/>
        </w:rPr>
        <w:annotationRef/>
      </w:r>
      <w:r w:rsidR="00AE51CC">
        <w:t>Need to discuss</w:t>
      </w:r>
      <w:r>
        <w:t xml:space="preserve"> this diagram </w:t>
      </w:r>
    </w:p>
  </w:comment>
  <w:comment w:id="86" w:author="Jones, Emma" w:date="2018-01-27T08:07:00Z" w:initials="JE">
    <w:p w14:paraId="331C8480" w14:textId="7828E7B9" w:rsidR="00D93247" w:rsidRDefault="00D93247">
      <w:pPr>
        <w:pStyle w:val="CommentText"/>
      </w:pPr>
      <w:r>
        <w:rPr>
          <w:rStyle w:val="CommentReference"/>
        </w:rPr>
        <w:annotationRef/>
      </w:r>
      <w:r>
        <w:t xml:space="preserve">Need to </w:t>
      </w:r>
      <w:r w:rsidR="00AC3382">
        <w:t>review</w:t>
      </w:r>
      <w:r>
        <w:t xml:space="preserve"> this diagram </w:t>
      </w:r>
    </w:p>
  </w:comment>
  <w:comment w:id="88" w:author="Jones, Emma" w:date="2018-02-04T12:12:00Z" w:initials="JE">
    <w:p w14:paraId="454AE2CA" w14:textId="065D5524" w:rsidR="002141FD" w:rsidRDefault="002141FD">
      <w:pPr>
        <w:pStyle w:val="CommentText"/>
      </w:pPr>
      <w:r>
        <w:rPr>
          <w:rStyle w:val="CommentReference"/>
        </w:rPr>
        <w:annotationRef/>
      </w:r>
      <w:r>
        <w:t xml:space="preserve">Plan on removing this sentence because this is what this update to the profile does. </w:t>
      </w:r>
    </w:p>
  </w:comment>
  <w:comment w:id="92" w:author="Jones, Emma" w:date="2018-02-04T10:25:00Z" w:initials="JE">
    <w:p w14:paraId="79779FBF" w14:textId="60F3DF35" w:rsidR="001A6878" w:rsidRDefault="001A6878"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BD10BE" w:rsidRDefault="00BD10BE" w:rsidP="001A6878">
      <w:pPr>
        <w:jc w:val="both"/>
        <w:rPr>
          <w:b/>
          <w:color w:val="00B050"/>
        </w:rPr>
      </w:pPr>
    </w:p>
    <w:p w14:paraId="3A170C35" w14:textId="77777777" w:rsidR="00BD10BE" w:rsidRPr="00231EBB" w:rsidRDefault="00BD10BE"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this new medical examinations/investigations. This could lead to the notification, by Care Plan Service, to other new systems need to be involved. </w:t>
      </w:r>
    </w:p>
    <w:p w14:paraId="316707EC" w14:textId="77777777" w:rsidR="00BD10BE" w:rsidRPr="00010FF6" w:rsidRDefault="00BD10BE" w:rsidP="001A6878">
      <w:pPr>
        <w:jc w:val="both"/>
        <w:rPr>
          <w:b/>
          <w:color w:val="00B050"/>
        </w:rPr>
      </w:pPr>
    </w:p>
    <w:p w14:paraId="503D9F83" w14:textId="35C78D11" w:rsidR="001A6878" w:rsidRDefault="001A687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A0B642" w15:done="0"/>
  <w15:commentEx w15:paraId="35E0F01F" w15:done="0"/>
  <w15:commentEx w15:paraId="7B6F9C33" w15:done="0"/>
  <w15:commentEx w15:paraId="41D8E957" w15:done="0"/>
  <w15:commentEx w15:paraId="567E6051" w15:done="0"/>
  <w15:commentEx w15:paraId="4B1A26EC" w15:done="0"/>
  <w15:commentEx w15:paraId="331C8480" w15:done="0"/>
  <w15:commentEx w15:paraId="454AE2CA" w15:done="0"/>
  <w15:commentEx w15:paraId="503D9F8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16C49" w14:textId="77777777" w:rsidR="004A2E2C" w:rsidRDefault="004A2E2C">
      <w:r>
        <w:separator/>
      </w:r>
    </w:p>
  </w:endnote>
  <w:endnote w:type="continuationSeparator" w:id="0">
    <w:p w14:paraId="264151E4" w14:textId="77777777" w:rsidR="004A2E2C" w:rsidRDefault="004A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D93247" w:rsidRDefault="00D932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93247" w:rsidRDefault="00D93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D93247" w:rsidRDefault="00D93247">
    <w:pPr>
      <w:pStyle w:val="Footer"/>
      <w:ind w:right="360"/>
    </w:pPr>
    <w:r>
      <w:t>__________________________________________________________________________</w:t>
    </w:r>
  </w:p>
  <w:p w14:paraId="2C3E8F89" w14:textId="2CB091FF" w:rsidR="00D93247" w:rsidRDefault="00D93247" w:rsidP="00597DB2">
    <w:pPr>
      <w:pStyle w:val="Footer"/>
      <w:ind w:right="360"/>
      <w:rPr>
        <w:sz w:val="20"/>
      </w:rPr>
    </w:pPr>
    <w:bookmarkStart w:id="55"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01BB8">
      <w:rPr>
        <w:rStyle w:val="PageNumber"/>
        <w:noProof/>
        <w:sz w:val="20"/>
      </w:rPr>
      <w:t>42</w:t>
    </w:r>
    <w:r w:rsidRPr="00597DB2">
      <w:rPr>
        <w:rStyle w:val="PageNumber"/>
        <w:sz w:val="20"/>
      </w:rPr>
      <w:fldChar w:fldCharType="end"/>
    </w:r>
    <w:r>
      <w:rPr>
        <w:sz w:val="20"/>
      </w:rPr>
      <w:tab/>
      <w:t xml:space="preserve">                       Copyright © 2017: IHE International, Inc.</w:t>
    </w:r>
    <w:bookmarkEnd w:id="55"/>
  </w:p>
  <w:p w14:paraId="77153476" w14:textId="77777777" w:rsidR="00D93247" w:rsidRDefault="00D9324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D93247" w:rsidRDefault="00D93247">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C61C4" w14:textId="77777777" w:rsidR="004A2E2C" w:rsidRDefault="004A2E2C">
      <w:r>
        <w:separator/>
      </w:r>
    </w:p>
  </w:footnote>
  <w:footnote w:type="continuationSeparator" w:id="0">
    <w:p w14:paraId="561977CF" w14:textId="77777777" w:rsidR="004A2E2C" w:rsidRDefault="004A2E2C">
      <w:r>
        <w:continuationSeparator/>
      </w:r>
    </w:p>
  </w:footnote>
  <w:footnote w:id="1">
    <w:p w14:paraId="1BAA779D" w14:textId="77777777" w:rsidR="00D93247" w:rsidRDefault="00D93247"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D93247" w:rsidRDefault="00D93247"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D93247" w:rsidRPr="003C596C" w:rsidRDefault="00D93247"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93247" w:rsidRDefault="00D93247" w:rsidP="00AB15A3">
      <w:pPr>
        <w:pStyle w:val="FootnoteText"/>
        <w:spacing w:before="0"/>
      </w:pPr>
      <w:r w:rsidRPr="003C596C">
        <w:rPr>
          <w:sz w:val="18"/>
          <w:szCs w:val="18"/>
        </w:rPr>
        <w:t>Care Plan Domain Analysis Model (DAM) Documents</w:t>
      </w:r>
    </w:p>
  </w:footnote>
  <w:footnote w:id="4">
    <w:p w14:paraId="7CEDBD18" w14:textId="77777777" w:rsidR="00D93247" w:rsidRDefault="00D93247"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D93247" w:rsidRPr="00915CAF" w:rsidRDefault="00D93247"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93247" w:rsidRDefault="00D93247" w:rsidP="00AB15A3">
      <w:pPr>
        <w:pStyle w:val="FootnoteText"/>
      </w:pPr>
      <w:r w:rsidRPr="00915CAF">
        <w:rPr>
          <w:sz w:val="18"/>
          <w:szCs w:val="18"/>
        </w:rPr>
        <w:t>Care Plan Domain Analysis Model (DAM) Documents</w:t>
      </w:r>
    </w:p>
  </w:footnote>
  <w:footnote w:id="6">
    <w:p w14:paraId="698A1514" w14:textId="71FA3A14" w:rsidR="00D93247" w:rsidRDefault="00D93247">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D93247" w:rsidRDefault="00D93247">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D93247" w:rsidRPr="00BF5E62" w:rsidRDefault="00D93247"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D93247" w:rsidRDefault="00D93247">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64DB9327" w14:textId="2F11F12E" w:rsidR="00D93247" w:rsidRDefault="00D93247">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1">
    <w:p w14:paraId="56A937F4" w14:textId="77777777" w:rsidR="00D93247" w:rsidRDefault="00D93247"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2">
    <w:p w14:paraId="52267E4A" w14:textId="063AA5CE" w:rsidR="00D93247" w:rsidRDefault="00D93247"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3">
    <w:p w14:paraId="29C7AC62" w14:textId="77777777" w:rsidR="00D93247" w:rsidRDefault="00D9324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4">
    <w:p w14:paraId="38173797" w14:textId="761C236C" w:rsidR="00D93247" w:rsidRDefault="00D93247">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5">
    <w:p w14:paraId="6C2CFAB9" w14:textId="0540168B" w:rsidR="00D93247" w:rsidRDefault="00D93247">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6">
    <w:p w14:paraId="43405560" w14:textId="00799FB9" w:rsidR="00D93247" w:rsidRDefault="00D93247">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7">
    <w:p w14:paraId="4A4E0DA5" w14:textId="77777777" w:rsidR="00D93247" w:rsidRDefault="00D93247"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D93247" w:rsidRDefault="00D93247">
    <w:pPr>
      <w:pStyle w:val="Header"/>
    </w:pPr>
    <w:r>
      <w:t>IHE Patient Care Coordination Technical Framework Supplement – Dynamic Care Planning (DCP)</w:t>
    </w:r>
    <w:r>
      <w:br/>
      <w:t>______________________________________________________________________________</w:t>
    </w:r>
  </w:p>
  <w:p w14:paraId="18E9D4DA" w14:textId="77777777" w:rsidR="00D93247" w:rsidRDefault="00D93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8"/>
  </w:num>
  <w:num w:numId="12">
    <w:abstractNumId w:val="15"/>
  </w:num>
  <w:num w:numId="13">
    <w:abstractNumId w:val="14"/>
  </w:num>
  <w:num w:numId="14">
    <w:abstractNumId w:val="16"/>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7"/>
  </w:num>
  <w:num w:numId="19">
    <w:abstractNumId w:val="10"/>
  </w:num>
  <w:num w:numId="20">
    <w:abstractNumId w:val="12"/>
  </w:num>
  <w:num w:numId="21">
    <w:abstractNumId w:val="13"/>
  </w:num>
  <w:num w:numId="22">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0FF6"/>
    <w:rsid w:val="000121FB"/>
    <w:rsid w:val="000125FF"/>
    <w:rsid w:val="00014FA8"/>
    <w:rsid w:val="000158A8"/>
    <w:rsid w:val="00015BB9"/>
    <w:rsid w:val="000160FC"/>
    <w:rsid w:val="00017E09"/>
    <w:rsid w:val="00020C53"/>
    <w:rsid w:val="000231FB"/>
    <w:rsid w:val="00024BCD"/>
    <w:rsid w:val="0002785C"/>
    <w:rsid w:val="00030AE0"/>
    <w:rsid w:val="000345F6"/>
    <w:rsid w:val="00034E50"/>
    <w:rsid w:val="00035F86"/>
    <w:rsid w:val="00036347"/>
    <w:rsid w:val="0003687F"/>
    <w:rsid w:val="0004057D"/>
    <w:rsid w:val="00040A2D"/>
    <w:rsid w:val="0004144C"/>
    <w:rsid w:val="00041D46"/>
    <w:rsid w:val="00042756"/>
    <w:rsid w:val="00043BC9"/>
    <w:rsid w:val="0004489F"/>
    <w:rsid w:val="00044F4F"/>
    <w:rsid w:val="000470A5"/>
    <w:rsid w:val="00047D3E"/>
    <w:rsid w:val="00050797"/>
    <w:rsid w:val="000514E1"/>
    <w:rsid w:val="00051DB3"/>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C73BB"/>
    <w:rsid w:val="000D2487"/>
    <w:rsid w:val="000D4867"/>
    <w:rsid w:val="000D6321"/>
    <w:rsid w:val="000D6F01"/>
    <w:rsid w:val="000D711C"/>
    <w:rsid w:val="000D73BB"/>
    <w:rsid w:val="000E0B51"/>
    <w:rsid w:val="000E0C71"/>
    <w:rsid w:val="000E1CDD"/>
    <w:rsid w:val="000E1F9A"/>
    <w:rsid w:val="000E3338"/>
    <w:rsid w:val="000F0048"/>
    <w:rsid w:val="000F13F5"/>
    <w:rsid w:val="000F40E1"/>
    <w:rsid w:val="000F5BBB"/>
    <w:rsid w:val="000F613A"/>
    <w:rsid w:val="000F6798"/>
    <w:rsid w:val="000F6D26"/>
    <w:rsid w:val="000F6DB4"/>
    <w:rsid w:val="0010048C"/>
    <w:rsid w:val="001049AA"/>
    <w:rsid w:val="00104BE6"/>
    <w:rsid w:val="0010536B"/>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676"/>
    <w:rsid w:val="001A6878"/>
    <w:rsid w:val="001A7247"/>
    <w:rsid w:val="001A7C4C"/>
    <w:rsid w:val="001B2B50"/>
    <w:rsid w:val="001B463C"/>
    <w:rsid w:val="001B6524"/>
    <w:rsid w:val="001C3E70"/>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2D77"/>
    <w:rsid w:val="002040DD"/>
    <w:rsid w:val="0020453A"/>
    <w:rsid w:val="00204D6E"/>
    <w:rsid w:val="00205054"/>
    <w:rsid w:val="00205AB3"/>
    <w:rsid w:val="00205ADD"/>
    <w:rsid w:val="00207571"/>
    <w:rsid w:val="00207816"/>
    <w:rsid w:val="00207868"/>
    <w:rsid w:val="002141FD"/>
    <w:rsid w:val="002173E6"/>
    <w:rsid w:val="00220A52"/>
    <w:rsid w:val="0022102B"/>
    <w:rsid w:val="00221AC2"/>
    <w:rsid w:val="0022261E"/>
    <w:rsid w:val="0022352C"/>
    <w:rsid w:val="00225695"/>
    <w:rsid w:val="002317DB"/>
    <w:rsid w:val="00231EBB"/>
    <w:rsid w:val="0023203E"/>
    <w:rsid w:val="002322FF"/>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1B12"/>
    <w:rsid w:val="00293061"/>
    <w:rsid w:val="00293CF1"/>
    <w:rsid w:val="00294C25"/>
    <w:rsid w:val="00295D77"/>
    <w:rsid w:val="002A00F1"/>
    <w:rsid w:val="002A4C2E"/>
    <w:rsid w:val="002A5FC3"/>
    <w:rsid w:val="002B35AA"/>
    <w:rsid w:val="002B4844"/>
    <w:rsid w:val="002C19F6"/>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E6CA8"/>
    <w:rsid w:val="002F051F"/>
    <w:rsid w:val="002F076A"/>
    <w:rsid w:val="002F2910"/>
    <w:rsid w:val="002F5FBE"/>
    <w:rsid w:val="00303E20"/>
    <w:rsid w:val="003045B6"/>
    <w:rsid w:val="00310FBE"/>
    <w:rsid w:val="00314713"/>
    <w:rsid w:val="00316247"/>
    <w:rsid w:val="00316A90"/>
    <w:rsid w:val="00316AAE"/>
    <w:rsid w:val="0032060B"/>
    <w:rsid w:val="00323461"/>
    <w:rsid w:val="00324356"/>
    <w:rsid w:val="003252EB"/>
    <w:rsid w:val="0032600B"/>
    <w:rsid w:val="00326101"/>
    <w:rsid w:val="003275D7"/>
    <w:rsid w:val="0032760F"/>
    <w:rsid w:val="00332763"/>
    <w:rsid w:val="00332807"/>
    <w:rsid w:val="00333152"/>
    <w:rsid w:val="00334CA4"/>
    <w:rsid w:val="00335554"/>
    <w:rsid w:val="003370F8"/>
    <w:rsid w:val="003375BB"/>
    <w:rsid w:val="00340176"/>
    <w:rsid w:val="00342966"/>
    <w:rsid w:val="003432DC"/>
    <w:rsid w:val="00346314"/>
    <w:rsid w:val="00346BB8"/>
    <w:rsid w:val="0034733A"/>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C52"/>
    <w:rsid w:val="00391D83"/>
    <w:rsid w:val="003921A0"/>
    <w:rsid w:val="003953B9"/>
    <w:rsid w:val="0039624B"/>
    <w:rsid w:val="00396898"/>
    <w:rsid w:val="003A041D"/>
    <w:rsid w:val="003A09FE"/>
    <w:rsid w:val="003A2537"/>
    <w:rsid w:val="003A2F4B"/>
    <w:rsid w:val="003A2F93"/>
    <w:rsid w:val="003A7E10"/>
    <w:rsid w:val="003B2A2B"/>
    <w:rsid w:val="003B40CC"/>
    <w:rsid w:val="003B67B1"/>
    <w:rsid w:val="003B6CAA"/>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0DC"/>
    <w:rsid w:val="00404595"/>
    <w:rsid w:val="004046B6"/>
    <w:rsid w:val="004070FB"/>
    <w:rsid w:val="00410D6B"/>
    <w:rsid w:val="00412649"/>
    <w:rsid w:val="00413060"/>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2E2C"/>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20C6"/>
    <w:rsid w:val="00503AE1"/>
    <w:rsid w:val="00503DFB"/>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0BAA"/>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57365"/>
    <w:rsid w:val="005629FE"/>
    <w:rsid w:val="0056355B"/>
    <w:rsid w:val="005672A9"/>
    <w:rsid w:val="00567AA4"/>
    <w:rsid w:val="00570B52"/>
    <w:rsid w:val="005719CE"/>
    <w:rsid w:val="00572031"/>
    <w:rsid w:val="00573102"/>
    <w:rsid w:val="0057312C"/>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1D8B"/>
    <w:rsid w:val="005A2271"/>
    <w:rsid w:val="005A42EE"/>
    <w:rsid w:val="005A6608"/>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5F4E5E"/>
    <w:rsid w:val="005F767C"/>
    <w:rsid w:val="00600EC6"/>
    <w:rsid w:val="006014F8"/>
    <w:rsid w:val="00602956"/>
    <w:rsid w:val="00603A86"/>
    <w:rsid w:val="00603ED5"/>
    <w:rsid w:val="00604F10"/>
    <w:rsid w:val="00607529"/>
    <w:rsid w:val="006106AB"/>
    <w:rsid w:val="006107EC"/>
    <w:rsid w:val="006116E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3C3F"/>
    <w:rsid w:val="006341A9"/>
    <w:rsid w:val="0063498C"/>
    <w:rsid w:val="006360B8"/>
    <w:rsid w:val="006375D3"/>
    <w:rsid w:val="00644FC1"/>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93265"/>
    <w:rsid w:val="006A18C9"/>
    <w:rsid w:val="006A2A74"/>
    <w:rsid w:val="006A3098"/>
    <w:rsid w:val="006A4160"/>
    <w:rsid w:val="006A670E"/>
    <w:rsid w:val="006A7A2A"/>
    <w:rsid w:val="006B259C"/>
    <w:rsid w:val="006B28BB"/>
    <w:rsid w:val="006B35E6"/>
    <w:rsid w:val="006B5074"/>
    <w:rsid w:val="006B7354"/>
    <w:rsid w:val="006B74A3"/>
    <w:rsid w:val="006B7ABF"/>
    <w:rsid w:val="006C1E22"/>
    <w:rsid w:val="006C242B"/>
    <w:rsid w:val="006C2C14"/>
    <w:rsid w:val="006C371A"/>
    <w:rsid w:val="006C7E2C"/>
    <w:rsid w:val="006D163E"/>
    <w:rsid w:val="006D27ED"/>
    <w:rsid w:val="006D2CFB"/>
    <w:rsid w:val="006D32ED"/>
    <w:rsid w:val="006D43F2"/>
    <w:rsid w:val="006D4881"/>
    <w:rsid w:val="006D52E8"/>
    <w:rsid w:val="006D6AF7"/>
    <w:rsid w:val="006D768F"/>
    <w:rsid w:val="006E10C4"/>
    <w:rsid w:val="006E163F"/>
    <w:rsid w:val="006E5767"/>
    <w:rsid w:val="006F1780"/>
    <w:rsid w:val="006F5D7E"/>
    <w:rsid w:val="006F60F6"/>
    <w:rsid w:val="00701B3A"/>
    <w:rsid w:val="00702847"/>
    <w:rsid w:val="0070672F"/>
    <w:rsid w:val="0070762D"/>
    <w:rsid w:val="00710B63"/>
    <w:rsid w:val="00711B9C"/>
    <w:rsid w:val="00711F86"/>
    <w:rsid w:val="00712AE6"/>
    <w:rsid w:val="0071309E"/>
    <w:rsid w:val="007174BB"/>
    <w:rsid w:val="00717A71"/>
    <w:rsid w:val="00720288"/>
    <w:rsid w:val="007211D3"/>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0207"/>
    <w:rsid w:val="007516E6"/>
    <w:rsid w:val="00752F7E"/>
    <w:rsid w:val="007549D4"/>
    <w:rsid w:val="00755715"/>
    <w:rsid w:val="00761469"/>
    <w:rsid w:val="007622A9"/>
    <w:rsid w:val="00762B0C"/>
    <w:rsid w:val="00767053"/>
    <w:rsid w:val="00773965"/>
    <w:rsid w:val="00774B6B"/>
    <w:rsid w:val="007751BB"/>
    <w:rsid w:val="007767F8"/>
    <w:rsid w:val="007773C8"/>
    <w:rsid w:val="00780185"/>
    <w:rsid w:val="0078063E"/>
    <w:rsid w:val="007815AF"/>
    <w:rsid w:val="00781FC0"/>
    <w:rsid w:val="007824BF"/>
    <w:rsid w:val="0078454E"/>
    <w:rsid w:val="007866A1"/>
    <w:rsid w:val="0078781A"/>
    <w:rsid w:val="00787B2D"/>
    <w:rsid w:val="00791B03"/>
    <w:rsid w:val="007922ED"/>
    <w:rsid w:val="00793ABF"/>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E7B8A"/>
    <w:rsid w:val="007F771A"/>
    <w:rsid w:val="007F7801"/>
    <w:rsid w:val="00802F29"/>
    <w:rsid w:val="00803E2D"/>
    <w:rsid w:val="008044D0"/>
    <w:rsid w:val="008067DF"/>
    <w:rsid w:val="00806E6D"/>
    <w:rsid w:val="00811862"/>
    <w:rsid w:val="0081222E"/>
    <w:rsid w:val="0081320A"/>
    <w:rsid w:val="00815E51"/>
    <w:rsid w:val="00816FC9"/>
    <w:rsid w:val="008173AE"/>
    <w:rsid w:val="008200AA"/>
    <w:rsid w:val="008249A2"/>
    <w:rsid w:val="00825126"/>
    <w:rsid w:val="00825642"/>
    <w:rsid w:val="00825FC5"/>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53CB"/>
    <w:rsid w:val="008B5D7E"/>
    <w:rsid w:val="008B620B"/>
    <w:rsid w:val="008B6391"/>
    <w:rsid w:val="008C1766"/>
    <w:rsid w:val="008C1E9D"/>
    <w:rsid w:val="008C2FE8"/>
    <w:rsid w:val="008C34C4"/>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61A2"/>
    <w:rsid w:val="00907134"/>
    <w:rsid w:val="00910E03"/>
    <w:rsid w:val="00915458"/>
    <w:rsid w:val="00921B52"/>
    <w:rsid w:val="00924A7A"/>
    <w:rsid w:val="00924E49"/>
    <w:rsid w:val="009251A4"/>
    <w:rsid w:val="0092617B"/>
    <w:rsid w:val="009268F6"/>
    <w:rsid w:val="00933C9A"/>
    <w:rsid w:val="00934715"/>
    <w:rsid w:val="00934984"/>
    <w:rsid w:val="00934D96"/>
    <w:rsid w:val="00936B99"/>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2E5F"/>
    <w:rsid w:val="009A3459"/>
    <w:rsid w:val="009A3F56"/>
    <w:rsid w:val="009A57C3"/>
    <w:rsid w:val="009B00BE"/>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3361"/>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87B89"/>
    <w:rsid w:val="00A90BD5"/>
    <w:rsid w:val="00A90C79"/>
    <w:rsid w:val="00A910E1"/>
    <w:rsid w:val="00A91203"/>
    <w:rsid w:val="00A92AD6"/>
    <w:rsid w:val="00A93362"/>
    <w:rsid w:val="00A955EC"/>
    <w:rsid w:val="00A9593D"/>
    <w:rsid w:val="00A95DB2"/>
    <w:rsid w:val="00A9751B"/>
    <w:rsid w:val="00A9786E"/>
    <w:rsid w:val="00AA03CC"/>
    <w:rsid w:val="00AA05BE"/>
    <w:rsid w:val="00AA18D4"/>
    <w:rsid w:val="00AA34AA"/>
    <w:rsid w:val="00AA3771"/>
    <w:rsid w:val="00AA684E"/>
    <w:rsid w:val="00AA69C0"/>
    <w:rsid w:val="00AB03D1"/>
    <w:rsid w:val="00AB15A3"/>
    <w:rsid w:val="00AB1B59"/>
    <w:rsid w:val="00AB41BE"/>
    <w:rsid w:val="00AB470D"/>
    <w:rsid w:val="00AC2090"/>
    <w:rsid w:val="00AC2FDB"/>
    <w:rsid w:val="00AC3382"/>
    <w:rsid w:val="00AC609B"/>
    <w:rsid w:val="00AC7C88"/>
    <w:rsid w:val="00AD069D"/>
    <w:rsid w:val="00AD2AE2"/>
    <w:rsid w:val="00AD3A30"/>
    <w:rsid w:val="00AD3E2B"/>
    <w:rsid w:val="00AD3EA6"/>
    <w:rsid w:val="00AD7036"/>
    <w:rsid w:val="00AE1439"/>
    <w:rsid w:val="00AE1990"/>
    <w:rsid w:val="00AE24A4"/>
    <w:rsid w:val="00AE3188"/>
    <w:rsid w:val="00AE4AED"/>
    <w:rsid w:val="00AE51CC"/>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360FF"/>
    <w:rsid w:val="00B403E4"/>
    <w:rsid w:val="00B409D2"/>
    <w:rsid w:val="00B41318"/>
    <w:rsid w:val="00B43198"/>
    <w:rsid w:val="00B43654"/>
    <w:rsid w:val="00B4445C"/>
    <w:rsid w:val="00B4591C"/>
    <w:rsid w:val="00B45FA5"/>
    <w:rsid w:val="00B4798B"/>
    <w:rsid w:val="00B47C57"/>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0B5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10BE"/>
    <w:rsid w:val="00BD1A9D"/>
    <w:rsid w:val="00BD2720"/>
    <w:rsid w:val="00BD50E5"/>
    <w:rsid w:val="00BD66AF"/>
    <w:rsid w:val="00BD6767"/>
    <w:rsid w:val="00BE02D0"/>
    <w:rsid w:val="00BE1308"/>
    <w:rsid w:val="00BE39EE"/>
    <w:rsid w:val="00BE5305"/>
    <w:rsid w:val="00BE5916"/>
    <w:rsid w:val="00BE7EBE"/>
    <w:rsid w:val="00BF2986"/>
    <w:rsid w:val="00BF55F1"/>
    <w:rsid w:val="00C0135D"/>
    <w:rsid w:val="00C015EA"/>
    <w:rsid w:val="00C05CCE"/>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A4986"/>
    <w:rsid w:val="00CB0D10"/>
    <w:rsid w:val="00CB2334"/>
    <w:rsid w:val="00CB5DBD"/>
    <w:rsid w:val="00CB6072"/>
    <w:rsid w:val="00CB6758"/>
    <w:rsid w:val="00CC0A62"/>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713"/>
    <w:rsid w:val="00CF59EC"/>
    <w:rsid w:val="00D0225B"/>
    <w:rsid w:val="00D03F2C"/>
    <w:rsid w:val="00D04B4D"/>
    <w:rsid w:val="00D05B7C"/>
    <w:rsid w:val="00D07411"/>
    <w:rsid w:val="00D104E3"/>
    <w:rsid w:val="00D10BFF"/>
    <w:rsid w:val="00D1223C"/>
    <w:rsid w:val="00D139A9"/>
    <w:rsid w:val="00D145F4"/>
    <w:rsid w:val="00D156E2"/>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609FE"/>
    <w:rsid w:val="00D60F27"/>
    <w:rsid w:val="00D626C4"/>
    <w:rsid w:val="00D62BD7"/>
    <w:rsid w:val="00D62CEC"/>
    <w:rsid w:val="00D6437D"/>
    <w:rsid w:val="00D65BC1"/>
    <w:rsid w:val="00D70E45"/>
    <w:rsid w:val="00D71290"/>
    <w:rsid w:val="00D748B5"/>
    <w:rsid w:val="00D830B4"/>
    <w:rsid w:val="00D83D6B"/>
    <w:rsid w:val="00D84B10"/>
    <w:rsid w:val="00D85A7B"/>
    <w:rsid w:val="00D87F67"/>
    <w:rsid w:val="00D91791"/>
    <w:rsid w:val="00D91815"/>
    <w:rsid w:val="00D93247"/>
    <w:rsid w:val="00D93A54"/>
    <w:rsid w:val="00D953BB"/>
    <w:rsid w:val="00D957FE"/>
    <w:rsid w:val="00D9585C"/>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D5EE0"/>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223A"/>
    <w:rsid w:val="00E053AF"/>
    <w:rsid w:val="00E078B4"/>
    <w:rsid w:val="00E10B94"/>
    <w:rsid w:val="00E115D7"/>
    <w:rsid w:val="00E121ED"/>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2D94"/>
    <w:rsid w:val="00EC7367"/>
    <w:rsid w:val="00ED0083"/>
    <w:rsid w:val="00ED3E87"/>
    <w:rsid w:val="00ED46BE"/>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63CF"/>
    <w:rsid w:val="00F2737E"/>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1AC4"/>
    <w:rsid w:val="00F82F74"/>
    <w:rsid w:val="00F839B7"/>
    <w:rsid w:val="00F846DB"/>
    <w:rsid w:val="00F847E4"/>
    <w:rsid w:val="00F8495F"/>
    <w:rsid w:val="00F84EC2"/>
    <w:rsid w:val="00F85DFE"/>
    <w:rsid w:val="00F8659B"/>
    <w:rsid w:val="00F869C8"/>
    <w:rsid w:val="00F90016"/>
    <w:rsid w:val="00F900F7"/>
    <w:rsid w:val="00F9257D"/>
    <w:rsid w:val="00F9427B"/>
    <w:rsid w:val="00F967B3"/>
    <w:rsid w:val="00FA1B42"/>
    <w:rsid w:val="00FA2A29"/>
    <w:rsid w:val="00FA427F"/>
    <w:rsid w:val="00FA569E"/>
    <w:rsid w:val="00FA7074"/>
    <w:rsid w:val="00FB07CE"/>
    <w:rsid w:val="00FB321B"/>
    <w:rsid w:val="00FB66E9"/>
    <w:rsid w:val="00FC24E1"/>
    <w:rsid w:val="00FC278A"/>
    <w:rsid w:val="00FC4CE3"/>
    <w:rsid w:val="00FD0383"/>
    <w:rsid w:val="00FD11C0"/>
    <w:rsid w:val="00FD1800"/>
    <w:rsid w:val="00FD2E73"/>
    <w:rsid w:val="00FD3F02"/>
    <w:rsid w:val="00FD5E89"/>
    <w:rsid w:val="00FD69BC"/>
    <w:rsid w:val="00FD6B22"/>
    <w:rsid w:val="00FE0205"/>
    <w:rsid w:val="00FE04D6"/>
    <w:rsid w:val="00FE5F5C"/>
    <w:rsid w:val="00FE624E"/>
    <w:rsid w:val="00FF11B8"/>
    <w:rsid w:val="00FF2BA5"/>
    <w:rsid w:val="00FF33B6"/>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header" Target="header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hyperlink" Target="http://ihe.net/Technical_Frameworks/" TargetMode="External"/><Relationship Id="rId33" Type="http://schemas.openxmlformats.org/officeDocument/2006/relationships/hyperlink" Target="ftp://ftp.ihe.net/TF_Implementation_Material/PCC/DCP/DynamicCarePlanningFlow_chronicCondition.vsd" TargetMode="External"/><Relationship Id="rId38" Type="http://schemas.openxmlformats.org/officeDocument/2006/relationships/hyperlink" Target="http://hl7.org/fhir/bundle.html" TargetMode="Externa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footer" Target="foot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microsoft.com/office/2011/relationships/commentsExtended" Target="commentsExtended.xml"/><Relationship Id="rId32" Type="http://schemas.openxmlformats.org/officeDocument/2006/relationships/hyperlink" Target="ftp://ftp.ihe.net/TF_Implementation_Material/PCC/DCP/Use%20Case%20Dynamic%20Care%20Planning%20Diagram.pptx" TargetMode="External"/><Relationship Id="rId37" Type="http://schemas.openxmlformats.org/officeDocument/2006/relationships/hyperlink" Target="http://hl7.org/fhir/search.html"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comments" Target="comments.xml"/><Relationship Id="rId28" Type="http://schemas.openxmlformats.org/officeDocument/2006/relationships/footer" Target="footer2.xml"/><Relationship Id="rId36" Type="http://schemas.openxmlformats.org/officeDocument/2006/relationships/hyperlink" Target="http://ihe.net/uploadedFiles/Documents/ITI/IHE_ITI_Suppl_Appx-Z.pdf"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http://hl7.org/fhir/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1.xml"/><Relationship Id="rId30" Type="http://schemas.openxmlformats.org/officeDocument/2006/relationships/hyperlink" Target="http://hl7.org/fhir/http.html" TargetMode="External"/><Relationship Id="rId35"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E8A6E-A9B8-48F3-A555-9E1369C1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56</Pages>
  <Words>11959</Words>
  <Characters>68169</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79969</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2</cp:revision>
  <cp:lastPrinted>2012-05-01T14:26:00Z</cp:lastPrinted>
  <dcterms:created xsi:type="dcterms:W3CDTF">2018-02-09T19:21:00Z</dcterms:created>
  <dcterms:modified xsi:type="dcterms:W3CDTF">2018-02-09T19:21:00Z</dcterms:modified>
  <cp:category>IHE Supplement</cp:category>
</cp:coreProperties>
</file>