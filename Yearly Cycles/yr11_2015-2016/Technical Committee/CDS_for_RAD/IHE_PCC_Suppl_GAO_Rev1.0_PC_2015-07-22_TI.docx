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CB562" w14:textId="50180362" w:rsidR="00030292" w:rsidRPr="007C31E7" w:rsidRDefault="00030292" w:rsidP="00030292">
      <w:pPr>
        <w:pStyle w:val="BodyText"/>
        <w:jc w:val="center"/>
        <w:rPr>
          <w:b/>
          <w:bCs/>
          <w:sz w:val="28"/>
          <w:szCs w:val="28"/>
        </w:rPr>
      </w:pPr>
      <w:r w:rsidRPr="007C31E7">
        <w:rPr>
          <w:b/>
          <w:bCs/>
          <w:sz w:val="28"/>
          <w:szCs w:val="28"/>
        </w:rPr>
        <w:t>Integrating the Healthcare Enterprise</w:t>
      </w:r>
    </w:p>
    <w:p w14:paraId="2D572B46" w14:textId="77777777" w:rsidR="00030292" w:rsidRPr="007C31E7" w:rsidRDefault="00030292" w:rsidP="00030292">
      <w:pPr>
        <w:pStyle w:val="BodyText"/>
      </w:pPr>
    </w:p>
    <w:p w14:paraId="0423D887" w14:textId="77777777" w:rsidR="00030292" w:rsidRPr="007C31E7" w:rsidRDefault="00030292" w:rsidP="00030292">
      <w:pPr>
        <w:pStyle w:val="BodyText"/>
        <w:jc w:val="center"/>
      </w:pPr>
      <w:r w:rsidRPr="007C31E7">
        <w:rPr>
          <w:noProof/>
        </w:rPr>
        <w:drawing>
          <wp:inline distT="0" distB="0" distL="0" distR="0" wp14:anchorId="057C2790" wp14:editId="07067796">
            <wp:extent cx="1645920" cy="841375"/>
            <wp:effectExtent l="0" t="0" r="0" b="0"/>
            <wp:docPr id="247" name="Picture 24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6E365A14" w14:textId="77777777" w:rsidR="00030292" w:rsidRPr="007C31E7" w:rsidRDefault="00030292" w:rsidP="00030292">
      <w:pPr>
        <w:pStyle w:val="BodyText"/>
      </w:pPr>
    </w:p>
    <w:p w14:paraId="362AA375" w14:textId="77777777" w:rsidR="00030292" w:rsidRPr="007C31E7" w:rsidRDefault="007C31E7" w:rsidP="007C31E7">
      <w:pPr>
        <w:pStyle w:val="BodyText"/>
        <w:jc w:val="center"/>
        <w:rPr>
          <w:b/>
          <w:sz w:val="44"/>
          <w:szCs w:val="44"/>
        </w:rPr>
      </w:pPr>
      <w:r w:rsidRPr="007C31E7">
        <w:rPr>
          <w:b/>
          <w:sz w:val="44"/>
          <w:szCs w:val="44"/>
        </w:rPr>
        <w:tab/>
      </w:r>
      <w:r w:rsidR="00030292" w:rsidRPr="007C31E7">
        <w:rPr>
          <w:b/>
          <w:sz w:val="44"/>
          <w:szCs w:val="44"/>
        </w:rPr>
        <w:t>IHE Patient Care Coordination</w:t>
      </w:r>
    </w:p>
    <w:p w14:paraId="1CCD9274" w14:textId="77777777" w:rsidR="00030292" w:rsidRPr="007C31E7" w:rsidRDefault="00030292" w:rsidP="00030292">
      <w:pPr>
        <w:pStyle w:val="BodyText"/>
        <w:jc w:val="center"/>
        <w:rPr>
          <w:b/>
          <w:sz w:val="44"/>
          <w:szCs w:val="44"/>
        </w:rPr>
      </w:pPr>
      <w:r w:rsidRPr="007C31E7">
        <w:rPr>
          <w:b/>
          <w:sz w:val="44"/>
          <w:szCs w:val="44"/>
        </w:rPr>
        <w:t>Technical Framework Supplement</w:t>
      </w:r>
    </w:p>
    <w:p w14:paraId="1578228B" w14:textId="77777777" w:rsidR="00030292" w:rsidRPr="007C31E7" w:rsidRDefault="00030292" w:rsidP="00030292">
      <w:pPr>
        <w:pStyle w:val="BodyText"/>
      </w:pPr>
    </w:p>
    <w:p w14:paraId="3CD1DD07" w14:textId="77777777" w:rsidR="00030292" w:rsidRPr="007C31E7" w:rsidRDefault="00030292" w:rsidP="00030292">
      <w:pPr>
        <w:pStyle w:val="BodyText"/>
      </w:pPr>
    </w:p>
    <w:p w14:paraId="5A1927AA" w14:textId="77777777" w:rsidR="00030292" w:rsidRPr="007C31E7" w:rsidRDefault="00030292" w:rsidP="00030292">
      <w:pPr>
        <w:pStyle w:val="BodyText"/>
      </w:pPr>
    </w:p>
    <w:p w14:paraId="12138199" w14:textId="6D542560" w:rsidR="00030292" w:rsidRPr="007C31E7" w:rsidRDefault="00030292" w:rsidP="00030292">
      <w:pPr>
        <w:pStyle w:val="BodyText"/>
        <w:jc w:val="center"/>
        <w:rPr>
          <w:b/>
          <w:sz w:val="44"/>
          <w:szCs w:val="44"/>
        </w:rPr>
      </w:pPr>
      <w:r w:rsidRPr="007C31E7">
        <w:rPr>
          <w:b/>
          <w:sz w:val="44"/>
          <w:szCs w:val="44"/>
        </w:rPr>
        <w:t>Guideline Appropriate Ordering</w:t>
      </w:r>
    </w:p>
    <w:p w14:paraId="115F8016" w14:textId="77777777" w:rsidR="00030292" w:rsidRPr="00DA30C6" w:rsidRDefault="00030292" w:rsidP="00DA30C6">
      <w:pPr>
        <w:pStyle w:val="BodyText"/>
        <w:jc w:val="center"/>
        <w:rPr>
          <w:b/>
          <w:color w:val="FF0000"/>
          <w:sz w:val="44"/>
        </w:rPr>
      </w:pPr>
      <w:r w:rsidRPr="007C31E7">
        <w:rPr>
          <w:b/>
          <w:sz w:val="44"/>
          <w:szCs w:val="44"/>
        </w:rPr>
        <w:t>(GAO)</w:t>
      </w:r>
    </w:p>
    <w:p w14:paraId="17C173A2" w14:textId="77777777" w:rsidR="00030292" w:rsidRPr="007C31E7" w:rsidRDefault="00030292" w:rsidP="00030292">
      <w:pPr>
        <w:pStyle w:val="BodyText"/>
      </w:pPr>
    </w:p>
    <w:p w14:paraId="737DC4B2" w14:textId="77777777" w:rsidR="00030292" w:rsidRPr="007C31E7" w:rsidRDefault="00030292" w:rsidP="00030292">
      <w:pPr>
        <w:pStyle w:val="BodyText"/>
      </w:pPr>
    </w:p>
    <w:p w14:paraId="3AEFDF5E" w14:textId="77777777" w:rsidR="00030292" w:rsidRPr="007C31E7" w:rsidRDefault="00030292" w:rsidP="00030292">
      <w:pPr>
        <w:pStyle w:val="BodyText"/>
      </w:pPr>
    </w:p>
    <w:p w14:paraId="1F58F8FC" w14:textId="502AD414" w:rsidR="00030292" w:rsidRPr="00DA30C6" w:rsidRDefault="00030292" w:rsidP="00DA30C6">
      <w:pPr>
        <w:pStyle w:val="BodyText"/>
        <w:jc w:val="center"/>
        <w:rPr>
          <w:b/>
          <w:sz w:val="44"/>
        </w:rPr>
      </w:pPr>
      <w:r w:rsidRPr="007C31E7">
        <w:rPr>
          <w:b/>
          <w:bCs/>
          <w:sz w:val="44"/>
          <w:szCs w:val="44"/>
        </w:rPr>
        <w:t xml:space="preserve">Draft for Public Comment </w:t>
      </w:r>
    </w:p>
    <w:p w14:paraId="33549B3D" w14:textId="77777777" w:rsidR="00030292" w:rsidRPr="007C31E7" w:rsidRDefault="00030292" w:rsidP="00030292"/>
    <w:p w14:paraId="4FD435C5" w14:textId="77777777" w:rsidR="00030292" w:rsidRPr="007C31E7" w:rsidRDefault="00030292" w:rsidP="00030292"/>
    <w:p w14:paraId="1B1FB2C4" w14:textId="77777777" w:rsidR="00030292" w:rsidRPr="007C31E7" w:rsidRDefault="00030292" w:rsidP="00DA30C6"/>
    <w:p w14:paraId="2A19C7C5" w14:textId="77777777" w:rsidR="00030292" w:rsidRPr="007C31E7" w:rsidRDefault="00030292" w:rsidP="00DA30C6"/>
    <w:p w14:paraId="3A119DBE" w14:textId="1616D504" w:rsidR="00030292" w:rsidRPr="007C31E7" w:rsidRDefault="00030292" w:rsidP="00030292">
      <w:pPr>
        <w:pStyle w:val="BodyText"/>
      </w:pPr>
      <w:r w:rsidRPr="007C31E7">
        <w:t>Date:</w:t>
      </w:r>
      <w:r w:rsidRPr="007C31E7">
        <w:tab/>
      </w:r>
      <w:r w:rsidRPr="007C31E7">
        <w:tab/>
      </w:r>
      <w:r w:rsidR="00A73566">
        <w:t>June 1</w:t>
      </w:r>
      <w:r w:rsidRPr="00C928D1">
        <w:t>, 2015</w:t>
      </w:r>
    </w:p>
    <w:p w14:paraId="50DD5F4F" w14:textId="04F6B474" w:rsidR="00030292" w:rsidRPr="007C31E7" w:rsidRDefault="00030292" w:rsidP="00030292">
      <w:pPr>
        <w:pStyle w:val="BodyText"/>
      </w:pPr>
      <w:r w:rsidRPr="007C31E7">
        <w:t>Author:</w:t>
      </w:r>
      <w:r w:rsidRPr="007C31E7">
        <w:tab/>
        <w:t>PCC Technical Committee</w:t>
      </w:r>
    </w:p>
    <w:p w14:paraId="579E3902" w14:textId="77777777" w:rsidR="00030292" w:rsidRPr="007C31E7" w:rsidRDefault="00030292" w:rsidP="00030292">
      <w:pPr>
        <w:pStyle w:val="BodyText"/>
      </w:pPr>
      <w:r w:rsidRPr="007C31E7">
        <w:t>Email:</w:t>
      </w:r>
      <w:r w:rsidRPr="007C31E7">
        <w:tab/>
      </w:r>
      <w:r w:rsidRPr="007C31E7">
        <w:tab/>
        <w:t xml:space="preserve">pcc@ihe.net </w:t>
      </w:r>
    </w:p>
    <w:p w14:paraId="6BFDDD5D" w14:textId="77777777" w:rsidR="00030292" w:rsidRPr="007C31E7" w:rsidRDefault="00030292" w:rsidP="00030292">
      <w:pPr>
        <w:pStyle w:val="BodyText"/>
      </w:pPr>
    </w:p>
    <w:p w14:paraId="0522183F" w14:textId="77777777" w:rsidR="00030292" w:rsidRPr="007C31E7" w:rsidRDefault="00030292" w:rsidP="00030292">
      <w:pPr>
        <w:pStyle w:val="BodyText"/>
      </w:pPr>
    </w:p>
    <w:p w14:paraId="0808EC1A" w14:textId="77777777" w:rsidR="00030292" w:rsidRPr="007C31E7" w:rsidRDefault="00030292" w:rsidP="00030292">
      <w:pPr>
        <w:pStyle w:val="BodyText"/>
        <w:pBdr>
          <w:top w:val="single" w:sz="18" w:space="1" w:color="auto"/>
          <w:left w:val="single" w:sz="18" w:space="4" w:color="auto"/>
          <w:bottom w:val="single" w:sz="18" w:space="1" w:color="auto"/>
          <w:right w:val="single" w:sz="18" w:space="4" w:color="auto"/>
        </w:pBdr>
        <w:spacing w:line="276" w:lineRule="auto"/>
        <w:jc w:val="center"/>
      </w:pPr>
      <w:r w:rsidRPr="007C31E7">
        <w:rPr>
          <w:b/>
        </w:rPr>
        <w:t xml:space="preserve">Please verify you have the most recent version of this document. </w:t>
      </w:r>
      <w:r w:rsidRPr="007C31E7">
        <w:t xml:space="preserve">See </w:t>
      </w:r>
      <w:hyperlink r:id="rId10" w:history="1">
        <w:r w:rsidRPr="007C31E7">
          <w:rPr>
            <w:rStyle w:val="Hyperlink"/>
          </w:rPr>
          <w:t>here</w:t>
        </w:r>
      </w:hyperlink>
      <w:r w:rsidRPr="007C31E7">
        <w:t xml:space="preserve"> for Trial Implementation and Final Text versions and </w:t>
      </w:r>
      <w:hyperlink r:id="rId11" w:history="1">
        <w:r w:rsidRPr="007C31E7">
          <w:rPr>
            <w:rStyle w:val="Hyperlink"/>
          </w:rPr>
          <w:t>here</w:t>
        </w:r>
      </w:hyperlink>
      <w:r w:rsidRPr="007C31E7">
        <w:t xml:space="preserve"> for Public Comment versions.</w:t>
      </w:r>
    </w:p>
    <w:p w14:paraId="5956524C" w14:textId="77777777" w:rsidR="00CF283F" w:rsidRPr="00FA342E" w:rsidRDefault="009D125C" w:rsidP="009565D3">
      <w:pPr>
        <w:pStyle w:val="AuthorInstructions"/>
        <w:rPr>
          <w:i w:val="0"/>
        </w:rPr>
      </w:pPr>
      <w:r w:rsidRPr="007C31E7">
        <w:br w:type="page"/>
      </w:r>
      <w:r w:rsidR="00A875FF" w:rsidRPr="00FA342E">
        <w:rPr>
          <w:rFonts w:ascii="Arial" w:hAnsi="Arial"/>
          <w:b/>
          <w:i w:val="0"/>
          <w:kern w:val="28"/>
          <w:sz w:val="28"/>
        </w:rPr>
        <w:lastRenderedPageBreak/>
        <w:t>Foreword</w:t>
      </w:r>
    </w:p>
    <w:p w14:paraId="5FA017EE" w14:textId="5DFA7F33" w:rsidR="00482DC2" w:rsidRPr="007C31E7" w:rsidRDefault="00CF283F" w:rsidP="00147F29">
      <w:pPr>
        <w:pStyle w:val="BodyText"/>
      </w:pPr>
      <w:r w:rsidRPr="007C31E7">
        <w:t xml:space="preserve">This </w:t>
      </w:r>
      <w:r w:rsidR="00482DC2" w:rsidRPr="007C31E7">
        <w:t xml:space="preserve">is a </w:t>
      </w:r>
      <w:r w:rsidRPr="007C31E7">
        <w:t xml:space="preserve">supplement to the IHE </w:t>
      </w:r>
      <w:r w:rsidR="00D020E7" w:rsidRPr="007C31E7">
        <w:t>Patient Care Coordination</w:t>
      </w:r>
      <w:r w:rsidRPr="007C31E7">
        <w:t xml:space="preserve"> Technical Framework </w:t>
      </w:r>
      <w:r w:rsidR="00030292" w:rsidRPr="007C31E7">
        <w:t>V10.0</w:t>
      </w:r>
      <w:r w:rsidR="00482DC2" w:rsidRPr="007C31E7">
        <w:t>.</w:t>
      </w:r>
      <w:r w:rsidR="00F002DD" w:rsidRPr="007C31E7">
        <w:t xml:space="preserve"> Each supplement undergoes a process of public comment and trial implementation before being</w:t>
      </w:r>
      <w:r w:rsidR="00F0665F" w:rsidRPr="007C31E7">
        <w:t xml:space="preserve"> </w:t>
      </w:r>
      <w:r w:rsidR="00F002DD" w:rsidRPr="007C31E7">
        <w:t>incorporated into the volumes of the Technical Frameworks.</w:t>
      </w:r>
    </w:p>
    <w:p w14:paraId="1BC2FC00" w14:textId="6CA4B2F7" w:rsidR="006263EA" w:rsidRPr="007C31E7" w:rsidRDefault="00CC0A62" w:rsidP="00147F29">
      <w:pPr>
        <w:pStyle w:val="BodyText"/>
      </w:pPr>
      <w:r w:rsidRPr="007C31E7">
        <w:t>This</w:t>
      </w:r>
      <w:r w:rsidR="00510062" w:rsidRPr="007C31E7">
        <w:t xml:space="preserve"> supplement </w:t>
      </w:r>
      <w:r w:rsidR="004F5211" w:rsidRPr="007C31E7">
        <w:t xml:space="preserve">is published </w:t>
      </w:r>
      <w:r w:rsidR="007773C8" w:rsidRPr="007C31E7">
        <w:t>on</w:t>
      </w:r>
      <w:r w:rsidR="00030292" w:rsidRPr="007C31E7">
        <w:t xml:space="preserve"> </w:t>
      </w:r>
      <w:r w:rsidR="00A73566">
        <w:t>June 1</w:t>
      </w:r>
      <w:r w:rsidR="00030292" w:rsidRPr="007C31E7">
        <w:t xml:space="preserve">, 2015 </w:t>
      </w:r>
      <w:r w:rsidR="004F5211" w:rsidRPr="007C31E7">
        <w:t xml:space="preserve">for </w:t>
      </w:r>
      <w:r w:rsidR="00030292" w:rsidRPr="007C31E7">
        <w:t>p</w:t>
      </w:r>
      <w:r w:rsidR="004F5211" w:rsidRPr="007C31E7">
        <w:t xml:space="preserve">ublic </w:t>
      </w:r>
      <w:r w:rsidR="00030292" w:rsidRPr="007C31E7">
        <w:t>c</w:t>
      </w:r>
      <w:r w:rsidR="004F5211" w:rsidRPr="007C31E7">
        <w:t>omment</w:t>
      </w:r>
      <w:r w:rsidR="00F0665F" w:rsidRPr="007C31E7">
        <w:t xml:space="preserve">. </w:t>
      </w:r>
      <w:r w:rsidR="00CF283F" w:rsidRPr="007C31E7">
        <w:t xml:space="preserve">Comments </w:t>
      </w:r>
      <w:r w:rsidR="00DD4D5A" w:rsidRPr="007C31E7">
        <w:t xml:space="preserve">are invited and may </w:t>
      </w:r>
      <w:r w:rsidR="006263EA" w:rsidRPr="007C31E7">
        <w:t xml:space="preserve">be submitted </w:t>
      </w:r>
      <w:r w:rsidR="004F5211" w:rsidRPr="007C31E7">
        <w:t>at</w:t>
      </w:r>
      <w:r w:rsidR="007773C8" w:rsidRPr="007C31E7">
        <w:t xml:space="preserve"> </w:t>
      </w:r>
      <w:hyperlink r:id="rId12" w:history="1">
        <w:r w:rsidR="00030292" w:rsidRPr="007C31E7">
          <w:rPr>
            <w:rStyle w:val="Hyperlink"/>
          </w:rPr>
          <w:t>http://www.ihe.net/PCC_Public_Comments</w:t>
        </w:r>
      </w:hyperlink>
      <w:r w:rsidR="00F0665F" w:rsidRPr="007C31E7">
        <w:t xml:space="preserve">. </w:t>
      </w:r>
      <w:r w:rsidR="00510062" w:rsidRPr="007C31E7">
        <w:t xml:space="preserve">In order to be considered in development of the </w:t>
      </w:r>
      <w:r w:rsidR="00030292" w:rsidRPr="007C31E7">
        <w:t>t</w:t>
      </w:r>
      <w:r w:rsidR="00510062" w:rsidRPr="007C31E7">
        <w:t xml:space="preserve">rial </w:t>
      </w:r>
      <w:r w:rsidR="00030292" w:rsidRPr="007C31E7">
        <w:t>i</w:t>
      </w:r>
      <w:r w:rsidR="00510062" w:rsidRPr="007C31E7">
        <w:t>mplementation version of the supplement</w:t>
      </w:r>
      <w:r w:rsidR="000717A7" w:rsidRPr="007C31E7">
        <w:t>,</w:t>
      </w:r>
      <w:r w:rsidR="00510062" w:rsidRPr="007C31E7">
        <w:t xml:space="preserve"> comments must be received by </w:t>
      </w:r>
      <w:r w:rsidR="00A73566">
        <w:t>July 1</w:t>
      </w:r>
      <w:r w:rsidR="00030292" w:rsidRPr="007C31E7">
        <w:t>, 2015</w:t>
      </w:r>
      <w:r w:rsidR="00510062" w:rsidRPr="007C31E7">
        <w:t xml:space="preserve">. </w:t>
      </w:r>
    </w:p>
    <w:p w14:paraId="224A4D1D" w14:textId="77777777" w:rsidR="00AC7C88" w:rsidRPr="007C31E7" w:rsidRDefault="00AC7C88" w:rsidP="00AC7C88">
      <w:pPr>
        <w:pStyle w:val="BodyText"/>
      </w:pPr>
      <w:r w:rsidRPr="007C31E7">
        <w:t>This supplement describes changes to the existing technical framework documents</w:t>
      </w:r>
      <w:r w:rsidR="000717A7" w:rsidRPr="007C31E7">
        <w:t>.</w:t>
      </w:r>
      <w:r w:rsidRPr="007C31E7">
        <w:t xml:space="preserve"> </w:t>
      </w:r>
    </w:p>
    <w:p w14:paraId="177D2575" w14:textId="77777777" w:rsidR="00BE5916" w:rsidRPr="007C31E7" w:rsidRDefault="009C6269" w:rsidP="00663624">
      <w:pPr>
        <w:pStyle w:val="BodyText"/>
      </w:pPr>
      <w:r w:rsidRPr="007C31E7">
        <w:t>“</w:t>
      </w:r>
      <w:r w:rsidR="006263EA" w:rsidRPr="007C31E7">
        <w:t>B</w:t>
      </w:r>
      <w:r w:rsidR="007A7BF7" w:rsidRPr="007C31E7">
        <w:t xml:space="preserve">oxed” instructions </w:t>
      </w:r>
      <w:r w:rsidR="006263EA" w:rsidRPr="007C31E7">
        <w:t xml:space="preserve">like the sample below indicate to </w:t>
      </w:r>
      <w:r w:rsidR="007A7BF7" w:rsidRPr="007C31E7">
        <w:t xml:space="preserve">the Volume Editor </w:t>
      </w:r>
      <w:proofErr w:type="gramStart"/>
      <w:r w:rsidR="007A7BF7" w:rsidRPr="007C31E7">
        <w:t>how</w:t>
      </w:r>
      <w:proofErr w:type="gramEnd"/>
      <w:r w:rsidR="007A7BF7" w:rsidRPr="007C31E7">
        <w:t xml:space="preserve"> to integrate the relevant section(s) into the </w:t>
      </w:r>
      <w:r w:rsidR="00BE5916" w:rsidRPr="007C31E7">
        <w:t>relevant</w:t>
      </w:r>
      <w:r w:rsidR="007A7BF7" w:rsidRPr="007C31E7">
        <w:t xml:space="preserve"> Technical Framework </w:t>
      </w:r>
      <w:r w:rsidR="00BE5916" w:rsidRPr="007C31E7">
        <w:t>volume</w:t>
      </w:r>
      <w:r w:rsidR="009D125C" w:rsidRPr="007C31E7">
        <w:t>.</w:t>
      </w:r>
    </w:p>
    <w:p w14:paraId="3712BDC4" w14:textId="11225C02" w:rsidR="007A7BF7" w:rsidRPr="007C31E7" w:rsidRDefault="000717A7" w:rsidP="007A7BF7">
      <w:pPr>
        <w:pStyle w:val="EditorInstructions"/>
      </w:pPr>
      <w:r w:rsidRPr="007C31E7">
        <w:t xml:space="preserve">Amend </w:t>
      </w:r>
      <w:r w:rsidR="00C928D1">
        <w:t>Section</w:t>
      </w:r>
      <w:r w:rsidR="007A7BF7" w:rsidRPr="007C31E7">
        <w:t xml:space="preserve"> X.X by the following:</w:t>
      </w:r>
    </w:p>
    <w:p w14:paraId="6506CDE2" w14:textId="77777777" w:rsidR="000717A7" w:rsidRPr="007C31E7" w:rsidRDefault="000717A7" w:rsidP="000717A7">
      <w:pPr>
        <w:pStyle w:val="BodyText"/>
      </w:pPr>
      <w:r w:rsidRPr="007C31E7">
        <w:t xml:space="preserve">Where the amendment adds text, make the </w:t>
      </w:r>
      <w:r w:rsidR="00C26E7C" w:rsidRPr="007C31E7">
        <w:t xml:space="preserve">added </w:t>
      </w:r>
      <w:r w:rsidRPr="007C31E7">
        <w:t xml:space="preserve">text </w:t>
      </w:r>
      <w:r w:rsidRPr="007C31E7">
        <w:rPr>
          <w:rStyle w:val="InsertText"/>
        </w:rPr>
        <w:t>bold underline</w:t>
      </w:r>
      <w:r w:rsidRPr="007C31E7">
        <w:t>. Where the amendment removes text</w:t>
      </w:r>
      <w:r w:rsidR="00C26E7C" w:rsidRPr="007C31E7">
        <w:t xml:space="preserve">, make the removed text </w:t>
      </w:r>
      <w:r w:rsidRPr="007C31E7">
        <w:rPr>
          <w:rStyle w:val="DeleteText"/>
        </w:rPr>
        <w:t>bold strikethrough</w:t>
      </w:r>
      <w:r w:rsidR="00C26E7C" w:rsidRPr="007C31E7">
        <w:t xml:space="preserve">. When entire new sections are added, introduce with </w:t>
      </w:r>
      <w:r w:rsidRPr="007C31E7">
        <w:t>editor’s instructions to “add new text” or similar, which for readability are not bolded or underlined.</w:t>
      </w:r>
    </w:p>
    <w:p w14:paraId="51155475" w14:textId="77777777" w:rsidR="005410F9" w:rsidRPr="007C31E7" w:rsidRDefault="005410F9" w:rsidP="00BE5916">
      <w:pPr>
        <w:pStyle w:val="BodyText"/>
      </w:pPr>
    </w:p>
    <w:p w14:paraId="3A55E1EC" w14:textId="6E306CA6" w:rsidR="00030292" w:rsidRPr="007C31E7" w:rsidRDefault="00030292" w:rsidP="00030292">
      <w:pPr>
        <w:pStyle w:val="BodyText"/>
      </w:pPr>
      <w:r w:rsidRPr="007C31E7">
        <w:t xml:space="preserve">General information about IHE can be found at: </w:t>
      </w:r>
      <w:hyperlink r:id="rId13" w:history="1">
        <w:r w:rsidRPr="007C31E7">
          <w:rPr>
            <w:rStyle w:val="Hyperlink"/>
          </w:rPr>
          <w:t>http://ihe.net</w:t>
        </w:r>
      </w:hyperlink>
      <w:r w:rsidRPr="007C31E7">
        <w:t>.</w:t>
      </w:r>
    </w:p>
    <w:p w14:paraId="0BC8F746" w14:textId="52C517C9" w:rsidR="00030292" w:rsidRPr="007C31E7" w:rsidRDefault="00030292" w:rsidP="00030292">
      <w:pPr>
        <w:pStyle w:val="BodyText"/>
      </w:pPr>
      <w:r w:rsidRPr="007C31E7">
        <w:t xml:space="preserve">Information about the IHE Patient Care Coordination domain can be found at: </w:t>
      </w:r>
      <w:hyperlink r:id="rId14" w:history="1">
        <w:r w:rsidRPr="007C31E7">
          <w:rPr>
            <w:rStyle w:val="Hyperlink"/>
          </w:rPr>
          <w:t>http://ihe.net/IHE_Domains</w:t>
        </w:r>
      </w:hyperlink>
      <w:r w:rsidRPr="007C31E7">
        <w:t>.</w:t>
      </w:r>
    </w:p>
    <w:p w14:paraId="37C2F86B" w14:textId="044DD9D6" w:rsidR="00030292" w:rsidRPr="007C31E7" w:rsidRDefault="00030292" w:rsidP="00030292">
      <w:pPr>
        <w:pStyle w:val="BodyText"/>
      </w:pPr>
      <w:r w:rsidRPr="007C31E7">
        <w:t xml:space="preserve">Information about the organization of IHE Technical Frameworks and Supplements and the process used to create them can be found at: </w:t>
      </w:r>
      <w:hyperlink r:id="rId15" w:history="1">
        <w:r w:rsidRPr="007C31E7">
          <w:rPr>
            <w:rStyle w:val="Hyperlink"/>
          </w:rPr>
          <w:t>http://ihe.net/IHE_Process</w:t>
        </w:r>
      </w:hyperlink>
      <w:r w:rsidRPr="007C31E7">
        <w:t xml:space="preserve"> and </w:t>
      </w:r>
      <w:hyperlink r:id="rId16" w:history="1">
        <w:r w:rsidRPr="007C31E7">
          <w:rPr>
            <w:rStyle w:val="Hyperlink"/>
          </w:rPr>
          <w:t>http://ihe.net/Profiles</w:t>
        </w:r>
      </w:hyperlink>
      <w:r w:rsidRPr="007C31E7">
        <w:t>.</w:t>
      </w:r>
    </w:p>
    <w:p w14:paraId="4DC0FF5B" w14:textId="6163E295" w:rsidR="00625D23" w:rsidRPr="007C31E7" w:rsidRDefault="00030292" w:rsidP="00BE5916">
      <w:pPr>
        <w:pStyle w:val="BodyText"/>
        <w:rPr>
          <w:i/>
        </w:rPr>
      </w:pPr>
      <w:r w:rsidRPr="007C31E7">
        <w:t xml:space="preserve">The current version of the IHE IT Infrastructure Technical Framework can be found at: </w:t>
      </w:r>
      <w:hyperlink r:id="rId17" w:history="1">
        <w:r w:rsidRPr="007C31E7">
          <w:rPr>
            <w:rStyle w:val="Hyperlink"/>
          </w:rPr>
          <w:t>http://ihe.net/Resources/Technical_Frameworks</w:t>
        </w:r>
      </w:hyperlink>
      <w:r w:rsidRPr="007C31E7">
        <w:t>.</w:t>
      </w:r>
    </w:p>
    <w:p w14:paraId="001121C6" w14:textId="77777777" w:rsidR="00BE5916" w:rsidRPr="007C31E7" w:rsidRDefault="00BE5916" w:rsidP="000470A5">
      <w:pPr>
        <w:pStyle w:val="BodyText"/>
      </w:pPr>
    </w:p>
    <w:p w14:paraId="2C4968FF" w14:textId="77777777" w:rsidR="00D85A7B" w:rsidRPr="007C31E7" w:rsidRDefault="009813A1" w:rsidP="00597DB2">
      <w:pPr>
        <w:pStyle w:val="TOCHeading"/>
      </w:pPr>
      <w:r w:rsidRPr="007C31E7">
        <w:br w:type="page"/>
      </w:r>
      <w:bookmarkStart w:id="0" w:name="_Hlt201058198"/>
      <w:bookmarkStart w:id="1" w:name="_Hlt201058199"/>
      <w:bookmarkStart w:id="2" w:name="_Hlt201058200"/>
      <w:bookmarkStart w:id="3" w:name="_Hlt201058206"/>
      <w:bookmarkStart w:id="4" w:name="_Hlt201058207"/>
      <w:bookmarkEnd w:id="0"/>
      <w:bookmarkEnd w:id="1"/>
      <w:bookmarkEnd w:id="2"/>
      <w:bookmarkEnd w:id="3"/>
      <w:bookmarkEnd w:id="4"/>
      <w:r w:rsidR="00D85A7B" w:rsidRPr="007C31E7">
        <w:lastRenderedPageBreak/>
        <w:t>C</w:t>
      </w:r>
      <w:r w:rsidR="00060D78" w:rsidRPr="007C31E7">
        <w:t>ONTENTS</w:t>
      </w:r>
    </w:p>
    <w:p w14:paraId="174DBDBB" w14:textId="77777777" w:rsidR="004D69C3" w:rsidRPr="007C31E7" w:rsidRDefault="004D69C3" w:rsidP="00597DB2"/>
    <w:p w14:paraId="1C746DCD" w14:textId="2737E63B" w:rsidR="00584FF5" w:rsidRDefault="00CF508D">
      <w:pPr>
        <w:pStyle w:val="TOC1"/>
        <w:rPr>
          <w:rFonts w:asciiTheme="minorHAnsi" w:eastAsiaTheme="minorEastAsia" w:hAnsiTheme="minorHAnsi" w:cstheme="minorBidi"/>
          <w:noProof/>
          <w:sz w:val="22"/>
          <w:szCs w:val="22"/>
        </w:rPr>
      </w:pPr>
      <w:r w:rsidRPr="007C31E7">
        <w:fldChar w:fldCharType="begin"/>
      </w:r>
      <w:r w:rsidRPr="007C31E7">
        <w:instrText xml:space="preserve"> TOC \o "2-7" \h \z \t "Heading 1,1,Appendix Heading 2,2,Appendix Heading 1,1,Appendix Heading 3,3,Glossary,1,Part Title,1" </w:instrText>
      </w:r>
      <w:r w:rsidRPr="007C31E7">
        <w:fldChar w:fldCharType="separate"/>
      </w:r>
      <w:hyperlink w:anchor="_Toc418514119" w:history="1">
        <w:r w:rsidR="00584FF5" w:rsidRPr="00D562B2">
          <w:rPr>
            <w:rStyle w:val="Hyperlink"/>
            <w:noProof/>
          </w:rPr>
          <w:t>Introduction to this Supplement</w:t>
        </w:r>
        <w:r w:rsidR="00584FF5">
          <w:rPr>
            <w:noProof/>
            <w:webHidden/>
          </w:rPr>
          <w:tab/>
        </w:r>
        <w:r w:rsidR="00584FF5">
          <w:rPr>
            <w:noProof/>
            <w:webHidden/>
          </w:rPr>
          <w:fldChar w:fldCharType="begin"/>
        </w:r>
        <w:r w:rsidR="00584FF5">
          <w:rPr>
            <w:noProof/>
            <w:webHidden/>
          </w:rPr>
          <w:instrText xml:space="preserve"> PAGEREF _Toc418514119 \h </w:instrText>
        </w:r>
        <w:r w:rsidR="00584FF5">
          <w:rPr>
            <w:noProof/>
            <w:webHidden/>
          </w:rPr>
        </w:r>
        <w:r w:rsidR="00584FF5">
          <w:rPr>
            <w:noProof/>
            <w:webHidden/>
          </w:rPr>
          <w:fldChar w:fldCharType="separate"/>
        </w:r>
        <w:r w:rsidR="00584FF5">
          <w:rPr>
            <w:noProof/>
            <w:webHidden/>
          </w:rPr>
          <w:t>5</w:t>
        </w:r>
        <w:r w:rsidR="00584FF5">
          <w:rPr>
            <w:noProof/>
            <w:webHidden/>
          </w:rPr>
          <w:fldChar w:fldCharType="end"/>
        </w:r>
      </w:hyperlink>
    </w:p>
    <w:p w14:paraId="39A51429" w14:textId="77777777" w:rsidR="00584FF5" w:rsidRDefault="00DB35E5">
      <w:pPr>
        <w:pStyle w:val="TOC2"/>
        <w:rPr>
          <w:rFonts w:asciiTheme="minorHAnsi" w:eastAsiaTheme="minorEastAsia" w:hAnsiTheme="minorHAnsi" w:cstheme="minorBidi"/>
          <w:noProof/>
          <w:sz w:val="22"/>
          <w:szCs w:val="22"/>
        </w:rPr>
      </w:pPr>
      <w:hyperlink w:anchor="_Toc418514120" w:history="1">
        <w:r w:rsidR="00584FF5" w:rsidRPr="00D562B2">
          <w:rPr>
            <w:rStyle w:val="Hyperlink"/>
            <w:noProof/>
          </w:rPr>
          <w:t>Open Issues and Questions</w:t>
        </w:r>
        <w:r w:rsidR="00584FF5">
          <w:rPr>
            <w:noProof/>
            <w:webHidden/>
          </w:rPr>
          <w:tab/>
        </w:r>
        <w:r w:rsidR="00584FF5">
          <w:rPr>
            <w:noProof/>
            <w:webHidden/>
          </w:rPr>
          <w:fldChar w:fldCharType="begin"/>
        </w:r>
        <w:r w:rsidR="00584FF5">
          <w:rPr>
            <w:noProof/>
            <w:webHidden/>
          </w:rPr>
          <w:instrText xml:space="preserve"> PAGEREF _Toc418514120 \h </w:instrText>
        </w:r>
        <w:r w:rsidR="00584FF5">
          <w:rPr>
            <w:noProof/>
            <w:webHidden/>
          </w:rPr>
        </w:r>
        <w:r w:rsidR="00584FF5">
          <w:rPr>
            <w:noProof/>
            <w:webHidden/>
          </w:rPr>
          <w:fldChar w:fldCharType="separate"/>
        </w:r>
        <w:r w:rsidR="00584FF5">
          <w:rPr>
            <w:noProof/>
            <w:webHidden/>
          </w:rPr>
          <w:t>5</w:t>
        </w:r>
        <w:r w:rsidR="00584FF5">
          <w:rPr>
            <w:noProof/>
            <w:webHidden/>
          </w:rPr>
          <w:fldChar w:fldCharType="end"/>
        </w:r>
      </w:hyperlink>
    </w:p>
    <w:p w14:paraId="0D0335B3" w14:textId="77777777" w:rsidR="00584FF5" w:rsidRDefault="00DB35E5">
      <w:pPr>
        <w:pStyle w:val="TOC2"/>
        <w:rPr>
          <w:rFonts w:asciiTheme="minorHAnsi" w:eastAsiaTheme="minorEastAsia" w:hAnsiTheme="minorHAnsi" w:cstheme="minorBidi"/>
          <w:noProof/>
          <w:sz w:val="22"/>
          <w:szCs w:val="22"/>
        </w:rPr>
      </w:pPr>
      <w:hyperlink w:anchor="_Toc418514121" w:history="1">
        <w:r w:rsidR="00584FF5" w:rsidRPr="00D562B2">
          <w:rPr>
            <w:rStyle w:val="Hyperlink"/>
            <w:noProof/>
          </w:rPr>
          <w:t>Closed Issues</w:t>
        </w:r>
        <w:r w:rsidR="00584FF5">
          <w:rPr>
            <w:noProof/>
            <w:webHidden/>
          </w:rPr>
          <w:tab/>
        </w:r>
        <w:r w:rsidR="00584FF5">
          <w:rPr>
            <w:noProof/>
            <w:webHidden/>
          </w:rPr>
          <w:fldChar w:fldCharType="begin"/>
        </w:r>
        <w:r w:rsidR="00584FF5">
          <w:rPr>
            <w:noProof/>
            <w:webHidden/>
          </w:rPr>
          <w:instrText xml:space="preserve"> PAGEREF _Toc418514121 \h </w:instrText>
        </w:r>
        <w:r w:rsidR="00584FF5">
          <w:rPr>
            <w:noProof/>
            <w:webHidden/>
          </w:rPr>
        </w:r>
        <w:r w:rsidR="00584FF5">
          <w:rPr>
            <w:noProof/>
            <w:webHidden/>
          </w:rPr>
          <w:fldChar w:fldCharType="separate"/>
        </w:r>
        <w:r w:rsidR="00584FF5">
          <w:rPr>
            <w:noProof/>
            <w:webHidden/>
          </w:rPr>
          <w:t>5</w:t>
        </w:r>
        <w:r w:rsidR="00584FF5">
          <w:rPr>
            <w:noProof/>
            <w:webHidden/>
          </w:rPr>
          <w:fldChar w:fldCharType="end"/>
        </w:r>
      </w:hyperlink>
    </w:p>
    <w:p w14:paraId="4F2FCE79" w14:textId="77777777" w:rsidR="00584FF5" w:rsidRDefault="00DB35E5">
      <w:pPr>
        <w:pStyle w:val="TOC1"/>
        <w:rPr>
          <w:rFonts w:asciiTheme="minorHAnsi" w:eastAsiaTheme="minorEastAsia" w:hAnsiTheme="minorHAnsi" w:cstheme="minorBidi"/>
          <w:noProof/>
          <w:sz w:val="22"/>
          <w:szCs w:val="22"/>
        </w:rPr>
      </w:pPr>
      <w:hyperlink w:anchor="_Toc418514122" w:history="1">
        <w:r w:rsidR="00584FF5" w:rsidRPr="00D562B2">
          <w:rPr>
            <w:rStyle w:val="Hyperlink"/>
            <w:noProof/>
          </w:rPr>
          <w:t>General Introduction</w:t>
        </w:r>
        <w:r w:rsidR="00584FF5">
          <w:rPr>
            <w:noProof/>
            <w:webHidden/>
          </w:rPr>
          <w:tab/>
        </w:r>
        <w:r w:rsidR="00584FF5">
          <w:rPr>
            <w:noProof/>
            <w:webHidden/>
          </w:rPr>
          <w:fldChar w:fldCharType="begin"/>
        </w:r>
        <w:r w:rsidR="00584FF5">
          <w:rPr>
            <w:noProof/>
            <w:webHidden/>
          </w:rPr>
          <w:instrText xml:space="preserve"> PAGEREF _Toc418514122 \h </w:instrText>
        </w:r>
        <w:r w:rsidR="00584FF5">
          <w:rPr>
            <w:noProof/>
            <w:webHidden/>
          </w:rPr>
        </w:r>
        <w:r w:rsidR="00584FF5">
          <w:rPr>
            <w:noProof/>
            <w:webHidden/>
          </w:rPr>
          <w:fldChar w:fldCharType="separate"/>
        </w:r>
        <w:r w:rsidR="00584FF5">
          <w:rPr>
            <w:noProof/>
            <w:webHidden/>
          </w:rPr>
          <w:t>6</w:t>
        </w:r>
        <w:r w:rsidR="00584FF5">
          <w:rPr>
            <w:noProof/>
            <w:webHidden/>
          </w:rPr>
          <w:fldChar w:fldCharType="end"/>
        </w:r>
      </w:hyperlink>
    </w:p>
    <w:p w14:paraId="7810C581" w14:textId="77777777" w:rsidR="00584FF5" w:rsidRDefault="00DB35E5">
      <w:pPr>
        <w:pStyle w:val="TOC1"/>
        <w:rPr>
          <w:rFonts w:asciiTheme="minorHAnsi" w:eastAsiaTheme="minorEastAsia" w:hAnsiTheme="minorHAnsi" w:cstheme="minorBidi"/>
          <w:noProof/>
          <w:sz w:val="22"/>
          <w:szCs w:val="22"/>
        </w:rPr>
      </w:pPr>
      <w:hyperlink w:anchor="_Toc418514123" w:history="1">
        <w:r w:rsidR="00584FF5" w:rsidRPr="00D562B2">
          <w:rPr>
            <w:rStyle w:val="Hyperlink"/>
            <w:noProof/>
          </w:rPr>
          <w:t>Appendix A - Actor Summary Definitions</w:t>
        </w:r>
        <w:r w:rsidR="00584FF5">
          <w:rPr>
            <w:noProof/>
            <w:webHidden/>
          </w:rPr>
          <w:tab/>
        </w:r>
        <w:r w:rsidR="00584FF5">
          <w:rPr>
            <w:noProof/>
            <w:webHidden/>
          </w:rPr>
          <w:fldChar w:fldCharType="begin"/>
        </w:r>
        <w:r w:rsidR="00584FF5">
          <w:rPr>
            <w:noProof/>
            <w:webHidden/>
          </w:rPr>
          <w:instrText xml:space="preserve"> PAGEREF _Toc418514123 \h </w:instrText>
        </w:r>
        <w:r w:rsidR="00584FF5">
          <w:rPr>
            <w:noProof/>
            <w:webHidden/>
          </w:rPr>
        </w:r>
        <w:r w:rsidR="00584FF5">
          <w:rPr>
            <w:noProof/>
            <w:webHidden/>
          </w:rPr>
          <w:fldChar w:fldCharType="separate"/>
        </w:r>
        <w:r w:rsidR="00584FF5">
          <w:rPr>
            <w:noProof/>
            <w:webHidden/>
          </w:rPr>
          <w:t>6</w:t>
        </w:r>
        <w:r w:rsidR="00584FF5">
          <w:rPr>
            <w:noProof/>
            <w:webHidden/>
          </w:rPr>
          <w:fldChar w:fldCharType="end"/>
        </w:r>
      </w:hyperlink>
    </w:p>
    <w:p w14:paraId="3675E5FE" w14:textId="77777777" w:rsidR="00584FF5" w:rsidRDefault="00DB35E5">
      <w:pPr>
        <w:pStyle w:val="TOC1"/>
        <w:rPr>
          <w:rFonts w:asciiTheme="minorHAnsi" w:eastAsiaTheme="minorEastAsia" w:hAnsiTheme="minorHAnsi" w:cstheme="minorBidi"/>
          <w:noProof/>
          <w:sz w:val="22"/>
          <w:szCs w:val="22"/>
        </w:rPr>
      </w:pPr>
      <w:hyperlink w:anchor="_Toc418514124" w:history="1">
        <w:r w:rsidR="00584FF5" w:rsidRPr="00D562B2">
          <w:rPr>
            <w:rStyle w:val="Hyperlink"/>
            <w:noProof/>
          </w:rPr>
          <w:t>Appendix B - Transaction Summary Definitions</w:t>
        </w:r>
        <w:r w:rsidR="00584FF5">
          <w:rPr>
            <w:noProof/>
            <w:webHidden/>
          </w:rPr>
          <w:tab/>
        </w:r>
        <w:r w:rsidR="00584FF5">
          <w:rPr>
            <w:noProof/>
            <w:webHidden/>
          </w:rPr>
          <w:fldChar w:fldCharType="begin"/>
        </w:r>
        <w:r w:rsidR="00584FF5">
          <w:rPr>
            <w:noProof/>
            <w:webHidden/>
          </w:rPr>
          <w:instrText xml:space="preserve"> PAGEREF _Toc418514124 \h </w:instrText>
        </w:r>
        <w:r w:rsidR="00584FF5">
          <w:rPr>
            <w:noProof/>
            <w:webHidden/>
          </w:rPr>
        </w:r>
        <w:r w:rsidR="00584FF5">
          <w:rPr>
            <w:noProof/>
            <w:webHidden/>
          </w:rPr>
          <w:fldChar w:fldCharType="separate"/>
        </w:r>
        <w:r w:rsidR="00584FF5">
          <w:rPr>
            <w:noProof/>
            <w:webHidden/>
          </w:rPr>
          <w:t>6</w:t>
        </w:r>
        <w:r w:rsidR="00584FF5">
          <w:rPr>
            <w:noProof/>
            <w:webHidden/>
          </w:rPr>
          <w:fldChar w:fldCharType="end"/>
        </w:r>
      </w:hyperlink>
    </w:p>
    <w:p w14:paraId="64050BFA" w14:textId="77777777" w:rsidR="00584FF5" w:rsidRPr="00663785" w:rsidRDefault="00DB35E5">
      <w:pPr>
        <w:pStyle w:val="TOC1"/>
        <w:rPr>
          <w:rFonts w:asciiTheme="minorHAnsi" w:eastAsiaTheme="minorEastAsia" w:hAnsiTheme="minorHAnsi" w:cstheme="minorBidi"/>
          <w:b/>
          <w:noProof/>
          <w:sz w:val="22"/>
          <w:szCs w:val="22"/>
        </w:rPr>
      </w:pPr>
      <w:hyperlink w:anchor="_Toc418514125" w:history="1">
        <w:r w:rsidR="00584FF5" w:rsidRPr="00663785">
          <w:rPr>
            <w:rStyle w:val="Hyperlink"/>
            <w:b/>
            <w:noProof/>
          </w:rPr>
          <w:t>Volume 1 – Profiles</w:t>
        </w:r>
        <w:r w:rsidR="00584FF5" w:rsidRPr="00663785">
          <w:rPr>
            <w:b/>
            <w:noProof/>
            <w:webHidden/>
          </w:rPr>
          <w:tab/>
        </w:r>
        <w:r w:rsidR="00584FF5" w:rsidRPr="00663785">
          <w:rPr>
            <w:b/>
            <w:noProof/>
            <w:webHidden/>
          </w:rPr>
          <w:fldChar w:fldCharType="begin"/>
        </w:r>
        <w:r w:rsidR="00584FF5" w:rsidRPr="00663785">
          <w:rPr>
            <w:b/>
            <w:noProof/>
            <w:webHidden/>
          </w:rPr>
          <w:instrText xml:space="preserve"> PAGEREF _Toc418514125 \h </w:instrText>
        </w:r>
        <w:r w:rsidR="00584FF5" w:rsidRPr="00663785">
          <w:rPr>
            <w:b/>
            <w:noProof/>
            <w:webHidden/>
          </w:rPr>
        </w:r>
        <w:r w:rsidR="00584FF5" w:rsidRPr="00663785">
          <w:rPr>
            <w:b/>
            <w:noProof/>
            <w:webHidden/>
          </w:rPr>
          <w:fldChar w:fldCharType="separate"/>
        </w:r>
        <w:r w:rsidR="00584FF5" w:rsidRPr="00663785">
          <w:rPr>
            <w:b/>
            <w:noProof/>
            <w:webHidden/>
          </w:rPr>
          <w:t>7</w:t>
        </w:r>
        <w:r w:rsidR="00584FF5" w:rsidRPr="00663785">
          <w:rPr>
            <w:b/>
            <w:noProof/>
            <w:webHidden/>
          </w:rPr>
          <w:fldChar w:fldCharType="end"/>
        </w:r>
      </w:hyperlink>
    </w:p>
    <w:p w14:paraId="30A95355" w14:textId="77777777" w:rsidR="00584FF5" w:rsidRDefault="00DB35E5">
      <w:pPr>
        <w:pStyle w:val="TOC1"/>
        <w:rPr>
          <w:rFonts w:asciiTheme="minorHAnsi" w:eastAsiaTheme="minorEastAsia" w:hAnsiTheme="minorHAnsi" w:cstheme="minorBidi"/>
          <w:noProof/>
          <w:sz w:val="22"/>
          <w:szCs w:val="22"/>
        </w:rPr>
      </w:pPr>
      <w:hyperlink w:anchor="_Toc418514126" w:history="1">
        <w:r w:rsidR="00584FF5" w:rsidRPr="00D562B2">
          <w:rPr>
            <w:rStyle w:val="Hyperlink"/>
            <w:noProof/>
          </w:rPr>
          <w:t>X Guideline Appropriate Ordering (GAO) Profile</w:t>
        </w:r>
        <w:r w:rsidR="00584FF5">
          <w:rPr>
            <w:noProof/>
            <w:webHidden/>
          </w:rPr>
          <w:tab/>
        </w:r>
        <w:r w:rsidR="00584FF5">
          <w:rPr>
            <w:noProof/>
            <w:webHidden/>
          </w:rPr>
          <w:fldChar w:fldCharType="begin"/>
        </w:r>
        <w:r w:rsidR="00584FF5">
          <w:rPr>
            <w:noProof/>
            <w:webHidden/>
          </w:rPr>
          <w:instrText xml:space="preserve"> PAGEREF _Toc418514126 \h </w:instrText>
        </w:r>
        <w:r w:rsidR="00584FF5">
          <w:rPr>
            <w:noProof/>
            <w:webHidden/>
          </w:rPr>
        </w:r>
        <w:r w:rsidR="00584FF5">
          <w:rPr>
            <w:noProof/>
            <w:webHidden/>
          </w:rPr>
          <w:fldChar w:fldCharType="separate"/>
        </w:r>
        <w:r w:rsidR="00584FF5">
          <w:rPr>
            <w:noProof/>
            <w:webHidden/>
          </w:rPr>
          <w:t>7</w:t>
        </w:r>
        <w:r w:rsidR="00584FF5">
          <w:rPr>
            <w:noProof/>
            <w:webHidden/>
          </w:rPr>
          <w:fldChar w:fldCharType="end"/>
        </w:r>
      </w:hyperlink>
    </w:p>
    <w:p w14:paraId="6AEEB1BA" w14:textId="77777777" w:rsidR="00584FF5" w:rsidRDefault="00DB35E5">
      <w:pPr>
        <w:pStyle w:val="TOC2"/>
        <w:rPr>
          <w:rFonts w:asciiTheme="minorHAnsi" w:eastAsiaTheme="minorEastAsia" w:hAnsiTheme="minorHAnsi" w:cstheme="minorBidi"/>
          <w:noProof/>
          <w:sz w:val="22"/>
          <w:szCs w:val="22"/>
        </w:rPr>
      </w:pPr>
      <w:hyperlink w:anchor="_Toc418514127" w:history="1">
        <w:r w:rsidR="00584FF5" w:rsidRPr="00D562B2">
          <w:rPr>
            <w:rStyle w:val="Hyperlink"/>
            <w:noProof/>
          </w:rPr>
          <w:t>X.1 GAO Actors, Transactions, and Content Modules</w:t>
        </w:r>
        <w:r w:rsidR="00584FF5">
          <w:rPr>
            <w:noProof/>
            <w:webHidden/>
          </w:rPr>
          <w:tab/>
        </w:r>
        <w:r w:rsidR="00584FF5">
          <w:rPr>
            <w:noProof/>
            <w:webHidden/>
          </w:rPr>
          <w:fldChar w:fldCharType="begin"/>
        </w:r>
        <w:r w:rsidR="00584FF5">
          <w:rPr>
            <w:noProof/>
            <w:webHidden/>
          </w:rPr>
          <w:instrText xml:space="preserve"> PAGEREF _Toc418514127 \h </w:instrText>
        </w:r>
        <w:r w:rsidR="00584FF5">
          <w:rPr>
            <w:noProof/>
            <w:webHidden/>
          </w:rPr>
        </w:r>
        <w:r w:rsidR="00584FF5">
          <w:rPr>
            <w:noProof/>
            <w:webHidden/>
          </w:rPr>
          <w:fldChar w:fldCharType="separate"/>
        </w:r>
        <w:r w:rsidR="00584FF5">
          <w:rPr>
            <w:noProof/>
            <w:webHidden/>
          </w:rPr>
          <w:t>7</w:t>
        </w:r>
        <w:r w:rsidR="00584FF5">
          <w:rPr>
            <w:noProof/>
            <w:webHidden/>
          </w:rPr>
          <w:fldChar w:fldCharType="end"/>
        </w:r>
      </w:hyperlink>
    </w:p>
    <w:p w14:paraId="62252235" w14:textId="77777777" w:rsidR="00584FF5" w:rsidRDefault="00DB35E5">
      <w:pPr>
        <w:pStyle w:val="TOC2"/>
        <w:rPr>
          <w:rFonts w:asciiTheme="minorHAnsi" w:eastAsiaTheme="minorEastAsia" w:hAnsiTheme="minorHAnsi" w:cstheme="minorBidi"/>
          <w:noProof/>
          <w:sz w:val="22"/>
          <w:szCs w:val="22"/>
        </w:rPr>
      </w:pPr>
      <w:hyperlink w:anchor="_Toc418514128" w:history="1">
        <w:r w:rsidR="00584FF5" w:rsidRPr="00D562B2">
          <w:rPr>
            <w:rStyle w:val="Hyperlink"/>
            <w:noProof/>
          </w:rPr>
          <w:t>X.2 GAO Actor Options</w:t>
        </w:r>
        <w:r w:rsidR="00584FF5">
          <w:rPr>
            <w:noProof/>
            <w:webHidden/>
          </w:rPr>
          <w:tab/>
        </w:r>
        <w:r w:rsidR="00584FF5">
          <w:rPr>
            <w:noProof/>
            <w:webHidden/>
          </w:rPr>
          <w:fldChar w:fldCharType="begin"/>
        </w:r>
        <w:r w:rsidR="00584FF5">
          <w:rPr>
            <w:noProof/>
            <w:webHidden/>
          </w:rPr>
          <w:instrText xml:space="preserve"> PAGEREF _Toc418514128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459E2BD6" w14:textId="77777777" w:rsidR="00584FF5" w:rsidRDefault="00DB35E5">
      <w:pPr>
        <w:pStyle w:val="TOC3"/>
        <w:rPr>
          <w:rFonts w:asciiTheme="minorHAnsi" w:eastAsiaTheme="minorEastAsia" w:hAnsiTheme="minorHAnsi" w:cstheme="minorBidi"/>
          <w:noProof/>
          <w:sz w:val="22"/>
          <w:szCs w:val="22"/>
        </w:rPr>
      </w:pPr>
      <w:hyperlink w:anchor="_Toc418514129" w:history="1">
        <w:r w:rsidR="00584FF5" w:rsidRPr="00D562B2">
          <w:rPr>
            <w:rStyle w:val="Hyperlink"/>
            <w:bCs/>
            <w:noProof/>
          </w:rPr>
          <w:t>X.2.1 Conversational Interaction Option</w:t>
        </w:r>
        <w:r w:rsidR="00584FF5">
          <w:rPr>
            <w:noProof/>
            <w:webHidden/>
          </w:rPr>
          <w:tab/>
        </w:r>
        <w:r w:rsidR="00584FF5">
          <w:rPr>
            <w:noProof/>
            <w:webHidden/>
          </w:rPr>
          <w:fldChar w:fldCharType="begin"/>
        </w:r>
        <w:r w:rsidR="00584FF5">
          <w:rPr>
            <w:noProof/>
            <w:webHidden/>
          </w:rPr>
          <w:instrText xml:space="preserve"> PAGEREF _Toc418514129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60048FC0" w14:textId="77777777" w:rsidR="00584FF5" w:rsidRDefault="00DB35E5">
      <w:pPr>
        <w:pStyle w:val="TOC2"/>
        <w:rPr>
          <w:rFonts w:asciiTheme="minorHAnsi" w:eastAsiaTheme="minorEastAsia" w:hAnsiTheme="minorHAnsi" w:cstheme="minorBidi"/>
          <w:noProof/>
          <w:sz w:val="22"/>
          <w:szCs w:val="22"/>
        </w:rPr>
      </w:pPr>
      <w:hyperlink w:anchor="_Toc418514130" w:history="1">
        <w:r w:rsidR="00584FF5" w:rsidRPr="00D562B2">
          <w:rPr>
            <w:rStyle w:val="Hyperlink"/>
            <w:noProof/>
          </w:rPr>
          <w:t>X.3 GAO Required Actor Groupings</w:t>
        </w:r>
        <w:r w:rsidR="00584FF5">
          <w:rPr>
            <w:noProof/>
            <w:webHidden/>
          </w:rPr>
          <w:tab/>
        </w:r>
        <w:r w:rsidR="00584FF5">
          <w:rPr>
            <w:noProof/>
            <w:webHidden/>
          </w:rPr>
          <w:fldChar w:fldCharType="begin"/>
        </w:r>
        <w:r w:rsidR="00584FF5">
          <w:rPr>
            <w:noProof/>
            <w:webHidden/>
          </w:rPr>
          <w:instrText xml:space="preserve"> PAGEREF _Toc418514130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2A0B9EE1" w14:textId="77777777" w:rsidR="00584FF5" w:rsidRDefault="00DB35E5">
      <w:pPr>
        <w:pStyle w:val="TOC2"/>
        <w:rPr>
          <w:rFonts w:asciiTheme="minorHAnsi" w:eastAsiaTheme="minorEastAsia" w:hAnsiTheme="minorHAnsi" w:cstheme="minorBidi"/>
          <w:noProof/>
          <w:sz w:val="22"/>
          <w:szCs w:val="22"/>
        </w:rPr>
      </w:pPr>
      <w:hyperlink w:anchor="_Toc418514131" w:history="1">
        <w:r w:rsidR="00584FF5" w:rsidRPr="00D562B2">
          <w:rPr>
            <w:rStyle w:val="Hyperlink"/>
            <w:noProof/>
          </w:rPr>
          <w:t>X.4 GAO Overview</w:t>
        </w:r>
        <w:r w:rsidR="00584FF5">
          <w:rPr>
            <w:noProof/>
            <w:webHidden/>
          </w:rPr>
          <w:tab/>
        </w:r>
        <w:r w:rsidR="00584FF5">
          <w:rPr>
            <w:noProof/>
            <w:webHidden/>
          </w:rPr>
          <w:fldChar w:fldCharType="begin"/>
        </w:r>
        <w:r w:rsidR="00584FF5">
          <w:rPr>
            <w:noProof/>
            <w:webHidden/>
          </w:rPr>
          <w:instrText xml:space="preserve"> PAGEREF _Toc418514131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1ADAE752" w14:textId="77777777" w:rsidR="00584FF5" w:rsidRDefault="00DB35E5">
      <w:pPr>
        <w:pStyle w:val="TOC3"/>
        <w:rPr>
          <w:rFonts w:asciiTheme="minorHAnsi" w:eastAsiaTheme="minorEastAsia" w:hAnsiTheme="minorHAnsi" w:cstheme="minorBidi"/>
          <w:noProof/>
          <w:sz w:val="22"/>
          <w:szCs w:val="22"/>
        </w:rPr>
      </w:pPr>
      <w:hyperlink w:anchor="_Toc418514132" w:history="1">
        <w:r w:rsidR="00584FF5" w:rsidRPr="00D562B2">
          <w:rPr>
            <w:rStyle w:val="Hyperlink"/>
            <w:bCs/>
            <w:noProof/>
          </w:rPr>
          <w:t>X.4.1 Concepts</w:t>
        </w:r>
        <w:r w:rsidR="00584FF5">
          <w:rPr>
            <w:noProof/>
            <w:webHidden/>
          </w:rPr>
          <w:tab/>
        </w:r>
        <w:r w:rsidR="00584FF5">
          <w:rPr>
            <w:noProof/>
            <w:webHidden/>
          </w:rPr>
          <w:fldChar w:fldCharType="begin"/>
        </w:r>
        <w:r w:rsidR="00584FF5">
          <w:rPr>
            <w:noProof/>
            <w:webHidden/>
          </w:rPr>
          <w:instrText xml:space="preserve"> PAGEREF _Toc418514132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5AE8F680" w14:textId="77777777" w:rsidR="00584FF5" w:rsidRDefault="00DB35E5">
      <w:pPr>
        <w:pStyle w:val="TOC3"/>
        <w:rPr>
          <w:rFonts w:asciiTheme="minorHAnsi" w:eastAsiaTheme="minorEastAsia" w:hAnsiTheme="minorHAnsi" w:cstheme="minorBidi"/>
          <w:noProof/>
          <w:sz w:val="22"/>
          <w:szCs w:val="22"/>
        </w:rPr>
      </w:pPr>
      <w:hyperlink w:anchor="_Toc418514133" w:history="1">
        <w:r w:rsidR="00584FF5" w:rsidRPr="00D562B2">
          <w:rPr>
            <w:rStyle w:val="Hyperlink"/>
            <w:bCs/>
            <w:noProof/>
          </w:rPr>
          <w:t>X.4.2 Use Cases</w:t>
        </w:r>
        <w:r w:rsidR="00584FF5">
          <w:rPr>
            <w:noProof/>
            <w:webHidden/>
          </w:rPr>
          <w:tab/>
        </w:r>
        <w:r w:rsidR="00584FF5">
          <w:rPr>
            <w:noProof/>
            <w:webHidden/>
          </w:rPr>
          <w:fldChar w:fldCharType="begin"/>
        </w:r>
        <w:r w:rsidR="00584FF5">
          <w:rPr>
            <w:noProof/>
            <w:webHidden/>
          </w:rPr>
          <w:instrText xml:space="preserve"> PAGEREF _Toc418514133 \h </w:instrText>
        </w:r>
        <w:r w:rsidR="00584FF5">
          <w:rPr>
            <w:noProof/>
            <w:webHidden/>
          </w:rPr>
        </w:r>
        <w:r w:rsidR="00584FF5">
          <w:rPr>
            <w:noProof/>
            <w:webHidden/>
          </w:rPr>
          <w:fldChar w:fldCharType="separate"/>
        </w:r>
        <w:r w:rsidR="00584FF5">
          <w:rPr>
            <w:noProof/>
            <w:webHidden/>
          </w:rPr>
          <w:t>8</w:t>
        </w:r>
        <w:r w:rsidR="00584FF5">
          <w:rPr>
            <w:noProof/>
            <w:webHidden/>
          </w:rPr>
          <w:fldChar w:fldCharType="end"/>
        </w:r>
      </w:hyperlink>
    </w:p>
    <w:p w14:paraId="364571CE" w14:textId="77777777" w:rsidR="00584FF5" w:rsidRDefault="00DB35E5">
      <w:pPr>
        <w:pStyle w:val="TOC4"/>
        <w:rPr>
          <w:rFonts w:asciiTheme="minorHAnsi" w:eastAsiaTheme="minorEastAsia" w:hAnsiTheme="minorHAnsi" w:cstheme="minorBidi"/>
          <w:noProof/>
          <w:sz w:val="22"/>
          <w:szCs w:val="22"/>
        </w:rPr>
      </w:pPr>
      <w:hyperlink w:anchor="_Toc418514134" w:history="1">
        <w:r w:rsidR="00584FF5" w:rsidRPr="00D562B2">
          <w:rPr>
            <w:rStyle w:val="Hyperlink"/>
            <w:noProof/>
          </w:rPr>
          <w:t>X.4.2.1 Use Case #1: Ordering an Imaging Procedure not Needing More Information</w:t>
        </w:r>
        <w:r w:rsidR="00584FF5">
          <w:rPr>
            <w:noProof/>
            <w:webHidden/>
          </w:rPr>
          <w:tab/>
        </w:r>
        <w:r w:rsidR="00584FF5">
          <w:rPr>
            <w:noProof/>
            <w:webHidden/>
          </w:rPr>
          <w:fldChar w:fldCharType="begin"/>
        </w:r>
        <w:r w:rsidR="00584FF5">
          <w:rPr>
            <w:noProof/>
            <w:webHidden/>
          </w:rPr>
          <w:instrText xml:space="preserve"> PAGEREF _Toc418514134 \h </w:instrText>
        </w:r>
        <w:r w:rsidR="00584FF5">
          <w:rPr>
            <w:noProof/>
            <w:webHidden/>
          </w:rPr>
        </w:r>
        <w:r w:rsidR="00584FF5">
          <w:rPr>
            <w:noProof/>
            <w:webHidden/>
          </w:rPr>
          <w:fldChar w:fldCharType="separate"/>
        </w:r>
        <w:r w:rsidR="00584FF5">
          <w:rPr>
            <w:noProof/>
            <w:webHidden/>
          </w:rPr>
          <w:t>9</w:t>
        </w:r>
        <w:r w:rsidR="00584FF5">
          <w:rPr>
            <w:noProof/>
            <w:webHidden/>
          </w:rPr>
          <w:fldChar w:fldCharType="end"/>
        </w:r>
      </w:hyperlink>
    </w:p>
    <w:p w14:paraId="212BB57E" w14:textId="77777777" w:rsidR="00584FF5" w:rsidRDefault="00DB35E5">
      <w:pPr>
        <w:pStyle w:val="TOC2"/>
        <w:rPr>
          <w:rFonts w:asciiTheme="minorHAnsi" w:eastAsiaTheme="minorEastAsia" w:hAnsiTheme="minorHAnsi" w:cstheme="minorBidi"/>
          <w:noProof/>
          <w:sz w:val="22"/>
          <w:szCs w:val="22"/>
        </w:rPr>
      </w:pPr>
      <w:hyperlink w:anchor="_Toc418514135" w:history="1">
        <w:r w:rsidR="00584FF5" w:rsidRPr="00D562B2">
          <w:rPr>
            <w:rStyle w:val="Hyperlink"/>
            <w:noProof/>
          </w:rPr>
          <w:t>X.5 GAO Security Considerations</w:t>
        </w:r>
        <w:r w:rsidR="00584FF5">
          <w:rPr>
            <w:noProof/>
            <w:webHidden/>
          </w:rPr>
          <w:tab/>
        </w:r>
        <w:r w:rsidR="00584FF5">
          <w:rPr>
            <w:noProof/>
            <w:webHidden/>
          </w:rPr>
          <w:fldChar w:fldCharType="begin"/>
        </w:r>
        <w:r w:rsidR="00584FF5">
          <w:rPr>
            <w:noProof/>
            <w:webHidden/>
          </w:rPr>
          <w:instrText xml:space="preserve"> PAGEREF _Toc418514135 \h </w:instrText>
        </w:r>
        <w:r w:rsidR="00584FF5">
          <w:rPr>
            <w:noProof/>
            <w:webHidden/>
          </w:rPr>
        </w:r>
        <w:r w:rsidR="00584FF5">
          <w:rPr>
            <w:noProof/>
            <w:webHidden/>
          </w:rPr>
          <w:fldChar w:fldCharType="separate"/>
        </w:r>
        <w:r w:rsidR="00584FF5">
          <w:rPr>
            <w:noProof/>
            <w:webHidden/>
          </w:rPr>
          <w:t>10</w:t>
        </w:r>
        <w:r w:rsidR="00584FF5">
          <w:rPr>
            <w:noProof/>
            <w:webHidden/>
          </w:rPr>
          <w:fldChar w:fldCharType="end"/>
        </w:r>
      </w:hyperlink>
    </w:p>
    <w:p w14:paraId="24DE6B75" w14:textId="77777777" w:rsidR="00584FF5" w:rsidRDefault="00DB35E5">
      <w:pPr>
        <w:pStyle w:val="TOC3"/>
        <w:tabs>
          <w:tab w:val="left" w:pos="1584"/>
        </w:tabs>
        <w:rPr>
          <w:rFonts w:asciiTheme="minorHAnsi" w:eastAsiaTheme="minorEastAsia" w:hAnsiTheme="minorHAnsi" w:cstheme="minorBidi"/>
          <w:noProof/>
          <w:sz w:val="22"/>
          <w:szCs w:val="22"/>
        </w:rPr>
      </w:pPr>
      <w:hyperlink w:anchor="_Toc418514136" w:history="1">
        <w:r w:rsidR="00584FF5" w:rsidRPr="00D562B2">
          <w:rPr>
            <w:rStyle w:val="Hyperlink"/>
            <w:noProof/>
          </w:rPr>
          <w:t>X.5.1</w:t>
        </w:r>
        <w:r w:rsidR="00584FF5">
          <w:rPr>
            <w:rFonts w:asciiTheme="minorHAnsi" w:eastAsiaTheme="minorEastAsia" w:hAnsiTheme="minorHAnsi" w:cstheme="minorBidi"/>
            <w:noProof/>
            <w:sz w:val="22"/>
            <w:szCs w:val="22"/>
          </w:rPr>
          <w:tab/>
        </w:r>
        <w:r w:rsidR="00584FF5" w:rsidRPr="00D562B2">
          <w:rPr>
            <w:rStyle w:val="Hyperlink"/>
            <w:noProof/>
          </w:rPr>
          <w:t>Fraud</w:t>
        </w:r>
        <w:r w:rsidR="00584FF5">
          <w:rPr>
            <w:noProof/>
            <w:webHidden/>
          </w:rPr>
          <w:tab/>
        </w:r>
        <w:r w:rsidR="00584FF5">
          <w:rPr>
            <w:noProof/>
            <w:webHidden/>
          </w:rPr>
          <w:fldChar w:fldCharType="begin"/>
        </w:r>
        <w:r w:rsidR="00584FF5">
          <w:rPr>
            <w:noProof/>
            <w:webHidden/>
          </w:rPr>
          <w:instrText xml:space="preserve"> PAGEREF _Toc418514136 \h </w:instrText>
        </w:r>
        <w:r w:rsidR="00584FF5">
          <w:rPr>
            <w:noProof/>
            <w:webHidden/>
          </w:rPr>
        </w:r>
        <w:r w:rsidR="00584FF5">
          <w:rPr>
            <w:noProof/>
            <w:webHidden/>
          </w:rPr>
          <w:fldChar w:fldCharType="separate"/>
        </w:r>
        <w:r w:rsidR="00584FF5">
          <w:rPr>
            <w:noProof/>
            <w:webHidden/>
          </w:rPr>
          <w:t>10</w:t>
        </w:r>
        <w:r w:rsidR="00584FF5">
          <w:rPr>
            <w:noProof/>
            <w:webHidden/>
          </w:rPr>
          <w:fldChar w:fldCharType="end"/>
        </w:r>
      </w:hyperlink>
    </w:p>
    <w:p w14:paraId="03CD2254"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37" w:history="1">
        <w:r w:rsidR="00584FF5" w:rsidRPr="00D562B2">
          <w:rPr>
            <w:rStyle w:val="Hyperlink"/>
            <w:noProof/>
          </w:rPr>
          <w:t>X.5.1.1</w:t>
        </w:r>
        <w:r w:rsidR="00584FF5">
          <w:rPr>
            <w:rFonts w:asciiTheme="minorHAnsi" w:eastAsiaTheme="minorEastAsia" w:hAnsiTheme="minorHAnsi" w:cstheme="minorBidi"/>
            <w:noProof/>
            <w:sz w:val="22"/>
            <w:szCs w:val="22"/>
          </w:rPr>
          <w:tab/>
        </w:r>
        <w:r w:rsidR="00584FF5" w:rsidRPr="00D562B2">
          <w:rPr>
            <w:rStyle w:val="Hyperlink"/>
            <w:noProof/>
          </w:rPr>
          <w:t>Impersonation</w:t>
        </w:r>
        <w:r w:rsidR="00584FF5">
          <w:rPr>
            <w:noProof/>
            <w:webHidden/>
          </w:rPr>
          <w:tab/>
        </w:r>
        <w:r w:rsidR="00584FF5">
          <w:rPr>
            <w:noProof/>
            <w:webHidden/>
          </w:rPr>
          <w:fldChar w:fldCharType="begin"/>
        </w:r>
        <w:r w:rsidR="00584FF5">
          <w:rPr>
            <w:noProof/>
            <w:webHidden/>
          </w:rPr>
          <w:instrText xml:space="preserve"> PAGEREF _Toc418514137 \h </w:instrText>
        </w:r>
        <w:r w:rsidR="00584FF5">
          <w:rPr>
            <w:noProof/>
            <w:webHidden/>
          </w:rPr>
        </w:r>
        <w:r w:rsidR="00584FF5">
          <w:rPr>
            <w:noProof/>
            <w:webHidden/>
          </w:rPr>
          <w:fldChar w:fldCharType="separate"/>
        </w:r>
        <w:r w:rsidR="00584FF5">
          <w:rPr>
            <w:noProof/>
            <w:webHidden/>
          </w:rPr>
          <w:t>10</w:t>
        </w:r>
        <w:r w:rsidR="00584FF5">
          <w:rPr>
            <w:noProof/>
            <w:webHidden/>
          </w:rPr>
          <w:fldChar w:fldCharType="end"/>
        </w:r>
      </w:hyperlink>
    </w:p>
    <w:p w14:paraId="6FAA942E"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38" w:history="1">
        <w:r w:rsidR="00584FF5" w:rsidRPr="00D562B2">
          <w:rPr>
            <w:rStyle w:val="Hyperlink"/>
            <w:noProof/>
          </w:rPr>
          <w:t>X.5.1.2</w:t>
        </w:r>
        <w:r w:rsidR="00584FF5">
          <w:rPr>
            <w:rFonts w:asciiTheme="minorHAnsi" w:eastAsiaTheme="minorEastAsia" w:hAnsiTheme="minorHAnsi" w:cstheme="minorBidi"/>
            <w:noProof/>
            <w:sz w:val="22"/>
            <w:szCs w:val="22"/>
          </w:rPr>
          <w:tab/>
        </w:r>
        <w:r w:rsidR="00584FF5" w:rsidRPr="00D562B2">
          <w:rPr>
            <w:rStyle w:val="Hyperlink"/>
            <w:noProof/>
          </w:rPr>
          <w:t>Repudiation</w:t>
        </w:r>
        <w:r w:rsidR="00584FF5">
          <w:rPr>
            <w:noProof/>
            <w:webHidden/>
          </w:rPr>
          <w:tab/>
        </w:r>
        <w:r w:rsidR="00584FF5">
          <w:rPr>
            <w:noProof/>
            <w:webHidden/>
          </w:rPr>
          <w:fldChar w:fldCharType="begin"/>
        </w:r>
        <w:r w:rsidR="00584FF5">
          <w:rPr>
            <w:noProof/>
            <w:webHidden/>
          </w:rPr>
          <w:instrText xml:space="preserve"> PAGEREF _Toc418514138 \h </w:instrText>
        </w:r>
        <w:r w:rsidR="00584FF5">
          <w:rPr>
            <w:noProof/>
            <w:webHidden/>
          </w:rPr>
        </w:r>
        <w:r w:rsidR="00584FF5">
          <w:rPr>
            <w:noProof/>
            <w:webHidden/>
          </w:rPr>
          <w:fldChar w:fldCharType="separate"/>
        </w:r>
        <w:r w:rsidR="00584FF5">
          <w:rPr>
            <w:noProof/>
            <w:webHidden/>
          </w:rPr>
          <w:t>10</w:t>
        </w:r>
        <w:r w:rsidR="00584FF5">
          <w:rPr>
            <w:noProof/>
            <w:webHidden/>
          </w:rPr>
          <w:fldChar w:fldCharType="end"/>
        </w:r>
      </w:hyperlink>
    </w:p>
    <w:p w14:paraId="7E03943B"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39" w:history="1">
        <w:r w:rsidR="00584FF5" w:rsidRPr="00D562B2">
          <w:rPr>
            <w:rStyle w:val="Hyperlink"/>
            <w:noProof/>
          </w:rPr>
          <w:t>X.5.1.3</w:t>
        </w:r>
        <w:r w:rsidR="00584FF5">
          <w:rPr>
            <w:rFonts w:asciiTheme="minorHAnsi" w:eastAsiaTheme="minorEastAsia" w:hAnsiTheme="minorHAnsi" w:cstheme="minorBidi"/>
            <w:noProof/>
            <w:sz w:val="22"/>
            <w:szCs w:val="22"/>
          </w:rPr>
          <w:tab/>
        </w:r>
        <w:r w:rsidR="00584FF5" w:rsidRPr="00D562B2">
          <w:rPr>
            <w:rStyle w:val="Hyperlink"/>
            <w:noProof/>
          </w:rPr>
          <w:t>Replay</w:t>
        </w:r>
        <w:r w:rsidR="00584FF5">
          <w:rPr>
            <w:noProof/>
            <w:webHidden/>
          </w:rPr>
          <w:tab/>
        </w:r>
        <w:r w:rsidR="00584FF5">
          <w:rPr>
            <w:noProof/>
            <w:webHidden/>
          </w:rPr>
          <w:fldChar w:fldCharType="begin"/>
        </w:r>
        <w:r w:rsidR="00584FF5">
          <w:rPr>
            <w:noProof/>
            <w:webHidden/>
          </w:rPr>
          <w:instrText xml:space="preserve"> PAGEREF _Toc418514139 \h </w:instrText>
        </w:r>
        <w:r w:rsidR="00584FF5">
          <w:rPr>
            <w:noProof/>
            <w:webHidden/>
          </w:rPr>
        </w:r>
        <w:r w:rsidR="00584FF5">
          <w:rPr>
            <w:noProof/>
            <w:webHidden/>
          </w:rPr>
          <w:fldChar w:fldCharType="separate"/>
        </w:r>
        <w:r w:rsidR="00584FF5">
          <w:rPr>
            <w:noProof/>
            <w:webHidden/>
          </w:rPr>
          <w:t>10</w:t>
        </w:r>
        <w:r w:rsidR="00584FF5">
          <w:rPr>
            <w:noProof/>
            <w:webHidden/>
          </w:rPr>
          <w:fldChar w:fldCharType="end"/>
        </w:r>
      </w:hyperlink>
    </w:p>
    <w:p w14:paraId="6A5A8E72"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40" w:history="1">
        <w:r w:rsidR="00584FF5" w:rsidRPr="00D562B2">
          <w:rPr>
            <w:rStyle w:val="Hyperlink"/>
            <w:noProof/>
          </w:rPr>
          <w:t>X.5.1.4</w:t>
        </w:r>
        <w:r w:rsidR="00584FF5">
          <w:rPr>
            <w:rFonts w:asciiTheme="minorHAnsi" w:eastAsiaTheme="minorEastAsia" w:hAnsiTheme="minorHAnsi" w:cstheme="minorBidi"/>
            <w:noProof/>
            <w:sz w:val="22"/>
            <w:szCs w:val="22"/>
          </w:rPr>
          <w:tab/>
        </w:r>
        <w:r w:rsidR="00584FF5" w:rsidRPr="00D562B2">
          <w:rPr>
            <w:rStyle w:val="Hyperlink"/>
            <w:noProof/>
          </w:rPr>
          <w:t>Gaming</w:t>
        </w:r>
        <w:r w:rsidR="00584FF5">
          <w:rPr>
            <w:noProof/>
            <w:webHidden/>
          </w:rPr>
          <w:tab/>
        </w:r>
        <w:r w:rsidR="00584FF5">
          <w:rPr>
            <w:noProof/>
            <w:webHidden/>
          </w:rPr>
          <w:fldChar w:fldCharType="begin"/>
        </w:r>
        <w:r w:rsidR="00584FF5">
          <w:rPr>
            <w:noProof/>
            <w:webHidden/>
          </w:rPr>
          <w:instrText xml:space="preserve"> PAGEREF _Toc418514140 \h </w:instrText>
        </w:r>
        <w:r w:rsidR="00584FF5">
          <w:rPr>
            <w:noProof/>
            <w:webHidden/>
          </w:rPr>
        </w:r>
        <w:r w:rsidR="00584FF5">
          <w:rPr>
            <w:noProof/>
            <w:webHidden/>
          </w:rPr>
          <w:fldChar w:fldCharType="separate"/>
        </w:r>
        <w:r w:rsidR="00584FF5">
          <w:rPr>
            <w:noProof/>
            <w:webHidden/>
          </w:rPr>
          <w:t>11</w:t>
        </w:r>
        <w:r w:rsidR="00584FF5">
          <w:rPr>
            <w:noProof/>
            <w:webHidden/>
          </w:rPr>
          <w:fldChar w:fldCharType="end"/>
        </w:r>
      </w:hyperlink>
    </w:p>
    <w:p w14:paraId="2F17A4B9" w14:textId="77777777" w:rsidR="00584FF5" w:rsidRDefault="00DB35E5">
      <w:pPr>
        <w:pStyle w:val="TOC3"/>
        <w:tabs>
          <w:tab w:val="left" w:pos="1584"/>
        </w:tabs>
        <w:rPr>
          <w:rFonts w:asciiTheme="minorHAnsi" w:eastAsiaTheme="minorEastAsia" w:hAnsiTheme="minorHAnsi" w:cstheme="minorBidi"/>
          <w:noProof/>
          <w:sz w:val="22"/>
          <w:szCs w:val="22"/>
        </w:rPr>
      </w:pPr>
      <w:hyperlink w:anchor="_Toc418514141" w:history="1">
        <w:r w:rsidR="00584FF5" w:rsidRPr="00D562B2">
          <w:rPr>
            <w:rStyle w:val="Hyperlink"/>
            <w:noProof/>
          </w:rPr>
          <w:t>X.5.2</w:t>
        </w:r>
        <w:r w:rsidR="00584FF5">
          <w:rPr>
            <w:rFonts w:asciiTheme="minorHAnsi" w:eastAsiaTheme="minorEastAsia" w:hAnsiTheme="minorHAnsi" w:cstheme="minorBidi"/>
            <w:noProof/>
            <w:sz w:val="22"/>
            <w:szCs w:val="22"/>
          </w:rPr>
          <w:tab/>
        </w:r>
        <w:r w:rsidR="00584FF5" w:rsidRPr="00D562B2">
          <w:rPr>
            <w:rStyle w:val="Hyperlink"/>
            <w:noProof/>
          </w:rPr>
          <w:t>Unauthorized Access to PHI</w:t>
        </w:r>
        <w:r w:rsidR="00584FF5">
          <w:rPr>
            <w:noProof/>
            <w:webHidden/>
          </w:rPr>
          <w:tab/>
        </w:r>
        <w:r w:rsidR="00584FF5">
          <w:rPr>
            <w:noProof/>
            <w:webHidden/>
          </w:rPr>
          <w:fldChar w:fldCharType="begin"/>
        </w:r>
        <w:r w:rsidR="00584FF5">
          <w:rPr>
            <w:noProof/>
            <w:webHidden/>
          </w:rPr>
          <w:instrText xml:space="preserve"> PAGEREF _Toc418514141 \h </w:instrText>
        </w:r>
        <w:r w:rsidR="00584FF5">
          <w:rPr>
            <w:noProof/>
            <w:webHidden/>
          </w:rPr>
        </w:r>
        <w:r w:rsidR="00584FF5">
          <w:rPr>
            <w:noProof/>
            <w:webHidden/>
          </w:rPr>
          <w:fldChar w:fldCharType="separate"/>
        </w:r>
        <w:r w:rsidR="00584FF5">
          <w:rPr>
            <w:noProof/>
            <w:webHidden/>
          </w:rPr>
          <w:t>11</w:t>
        </w:r>
        <w:r w:rsidR="00584FF5">
          <w:rPr>
            <w:noProof/>
            <w:webHidden/>
          </w:rPr>
          <w:fldChar w:fldCharType="end"/>
        </w:r>
      </w:hyperlink>
    </w:p>
    <w:p w14:paraId="391729F8"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42" w:history="1">
        <w:r w:rsidR="00584FF5" w:rsidRPr="00D562B2">
          <w:rPr>
            <w:rStyle w:val="Hyperlink"/>
            <w:noProof/>
          </w:rPr>
          <w:t>X.5.2.1</w:t>
        </w:r>
        <w:r w:rsidR="00584FF5">
          <w:rPr>
            <w:rFonts w:asciiTheme="minorHAnsi" w:eastAsiaTheme="minorEastAsia" w:hAnsiTheme="minorHAnsi" w:cstheme="minorBidi"/>
            <w:noProof/>
            <w:sz w:val="22"/>
            <w:szCs w:val="22"/>
          </w:rPr>
          <w:tab/>
        </w:r>
        <w:r w:rsidR="00584FF5" w:rsidRPr="00D562B2">
          <w:rPr>
            <w:rStyle w:val="Hyperlink"/>
            <w:noProof/>
          </w:rPr>
          <w:t>Inappropriate Use or Storage of PHI</w:t>
        </w:r>
        <w:r w:rsidR="00584FF5">
          <w:rPr>
            <w:noProof/>
            <w:webHidden/>
          </w:rPr>
          <w:tab/>
        </w:r>
        <w:r w:rsidR="00584FF5">
          <w:rPr>
            <w:noProof/>
            <w:webHidden/>
          </w:rPr>
          <w:fldChar w:fldCharType="begin"/>
        </w:r>
        <w:r w:rsidR="00584FF5">
          <w:rPr>
            <w:noProof/>
            <w:webHidden/>
          </w:rPr>
          <w:instrText xml:space="preserve"> PAGEREF _Toc418514142 \h </w:instrText>
        </w:r>
        <w:r w:rsidR="00584FF5">
          <w:rPr>
            <w:noProof/>
            <w:webHidden/>
          </w:rPr>
        </w:r>
        <w:r w:rsidR="00584FF5">
          <w:rPr>
            <w:noProof/>
            <w:webHidden/>
          </w:rPr>
          <w:fldChar w:fldCharType="separate"/>
        </w:r>
        <w:r w:rsidR="00584FF5">
          <w:rPr>
            <w:noProof/>
            <w:webHidden/>
          </w:rPr>
          <w:t>11</w:t>
        </w:r>
        <w:r w:rsidR="00584FF5">
          <w:rPr>
            <w:noProof/>
            <w:webHidden/>
          </w:rPr>
          <w:fldChar w:fldCharType="end"/>
        </w:r>
      </w:hyperlink>
    </w:p>
    <w:p w14:paraId="48B1E3FD"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43" w:history="1">
        <w:r w:rsidR="00584FF5" w:rsidRPr="00D562B2">
          <w:rPr>
            <w:rStyle w:val="Hyperlink"/>
            <w:noProof/>
          </w:rPr>
          <w:t>X.5.2.2</w:t>
        </w:r>
        <w:r w:rsidR="00584FF5">
          <w:rPr>
            <w:rFonts w:asciiTheme="minorHAnsi" w:eastAsiaTheme="minorEastAsia" w:hAnsiTheme="minorHAnsi" w:cstheme="minorBidi"/>
            <w:noProof/>
            <w:sz w:val="22"/>
            <w:szCs w:val="22"/>
          </w:rPr>
          <w:tab/>
        </w:r>
        <w:r w:rsidR="00584FF5" w:rsidRPr="00D562B2">
          <w:rPr>
            <w:rStyle w:val="Hyperlink"/>
            <w:noProof/>
          </w:rPr>
          <w:t>Communications Security and Integrity</w:t>
        </w:r>
        <w:r w:rsidR="00584FF5">
          <w:rPr>
            <w:noProof/>
            <w:webHidden/>
          </w:rPr>
          <w:tab/>
        </w:r>
        <w:r w:rsidR="00584FF5">
          <w:rPr>
            <w:noProof/>
            <w:webHidden/>
          </w:rPr>
          <w:fldChar w:fldCharType="begin"/>
        </w:r>
        <w:r w:rsidR="00584FF5">
          <w:rPr>
            <w:noProof/>
            <w:webHidden/>
          </w:rPr>
          <w:instrText xml:space="preserve"> PAGEREF _Toc418514143 \h </w:instrText>
        </w:r>
        <w:r w:rsidR="00584FF5">
          <w:rPr>
            <w:noProof/>
            <w:webHidden/>
          </w:rPr>
        </w:r>
        <w:r w:rsidR="00584FF5">
          <w:rPr>
            <w:noProof/>
            <w:webHidden/>
          </w:rPr>
          <w:fldChar w:fldCharType="separate"/>
        </w:r>
        <w:r w:rsidR="00584FF5">
          <w:rPr>
            <w:noProof/>
            <w:webHidden/>
          </w:rPr>
          <w:t>12</w:t>
        </w:r>
        <w:r w:rsidR="00584FF5">
          <w:rPr>
            <w:noProof/>
            <w:webHidden/>
          </w:rPr>
          <w:fldChar w:fldCharType="end"/>
        </w:r>
      </w:hyperlink>
    </w:p>
    <w:p w14:paraId="6B843307"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44" w:history="1">
        <w:r w:rsidR="00584FF5" w:rsidRPr="00D562B2">
          <w:rPr>
            <w:rStyle w:val="Hyperlink"/>
            <w:noProof/>
          </w:rPr>
          <w:t>X.5.2.3</w:t>
        </w:r>
        <w:r w:rsidR="00584FF5">
          <w:rPr>
            <w:rFonts w:asciiTheme="minorHAnsi" w:eastAsiaTheme="minorEastAsia" w:hAnsiTheme="minorHAnsi" w:cstheme="minorBidi"/>
            <w:noProof/>
            <w:sz w:val="22"/>
            <w:szCs w:val="22"/>
          </w:rPr>
          <w:tab/>
        </w:r>
        <w:r w:rsidR="00584FF5" w:rsidRPr="00D562B2">
          <w:rPr>
            <w:rStyle w:val="Hyperlink"/>
            <w:noProof/>
          </w:rPr>
          <w:t>Unauthorized Access</w:t>
        </w:r>
        <w:r w:rsidR="00584FF5">
          <w:rPr>
            <w:noProof/>
            <w:webHidden/>
          </w:rPr>
          <w:tab/>
        </w:r>
        <w:r w:rsidR="00584FF5">
          <w:rPr>
            <w:noProof/>
            <w:webHidden/>
          </w:rPr>
          <w:fldChar w:fldCharType="begin"/>
        </w:r>
        <w:r w:rsidR="00584FF5">
          <w:rPr>
            <w:noProof/>
            <w:webHidden/>
          </w:rPr>
          <w:instrText xml:space="preserve"> PAGEREF _Toc418514144 \h </w:instrText>
        </w:r>
        <w:r w:rsidR="00584FF5">
          <w:rPr>
            <w:noProof/>
            <w:webHidden/>
          </w:rPr>
        </w:r>
        <w:r w:rsidR="00584FF5">
          <w:rPr>
            <w:noProof/>
            <w:webHidden/>
          </w:rPr>
          <w:fldChar w:fldCharType="separate"/>
        </w:r>
        <w:r w:rsidR="00584FF5">
          <w:rPr>
            <w:noProof/>
            <w:webHidden/>
          </w:rPr>
          <w:t>12</w:t>
        </w:r>
        <w:r w:rsidR="00584FF5">
          <w:rPr>
            <w:noProof/>
            <w:webHidden/>
          </w:rPr>
          <w:fldChar w:fldCharType="end"/>
        </w:r>
      </w:hyperlink>
    </w:p>
    <w:p w14:paraId="49A696BE" w14:textId="77777777" w:rsidR="00584FF5" w:rsidRDefault="00DB35E5">
      <w:pPr>
        <w:pStyle w:val="TOC4"/>
        <w:tabs>
          <w:tab w:val="left" w:pos="2160"/>
        </w:tabs>
        <w:rPr>
          <w:rFonts w:asciiTheme="minorHAnsi" w:eastAsiaTheme="minorEastAsia" w:hAnsiTheme="minorHAnsi" w:cstheme="minorBidi"/>
          <w:noProof/>
          <w:sz w:val="22"/>
          <w:szCs w:val="22"/>
        </w:rPr>
      </w:pPr>
      <w:hyperlink w:anchor="_Toc418514145" w:history="1">
        <w:r w:rsidR="00584FF5" w:rsidRPr="00D562B2">
          <w:rPr>
            <w:rStyle w:val="Hyperlink"/>
            <w:noProof/>
          </w:rPr>
          <w:t>X.5.2.4</w:t>
        </w:r>
        <w:r w:rsidR="00584FF5">
          <w:rPr>
            <w:rFonts w:asciiTheme="minorHAnsi" w:eastAsiaTheme="minorEastAsia" w:hAnsiTheme="minorHAnsi" w:cstheme="minorBidi"/>
            <w:noProof/>
            <w:sz w:val="22"/>
            <w:szCs w:val="22"/>
          </w:rPr>
          <w:tab/>
        </w:r>
        <w:r w:rsidR="00584FF5" w:rsidRPr="00D562B2">
          <w:rPr>
            <w:rStyle w:val="Hyperlink"/>
            <w:noProof/>
          </w:rPr>
          <w:t>Availability</w:t>
        </w:r>
        <w:r w:rsidR="00584FF5">
          <w:rPr>
            <w:noProof/>
            <w:webHidden/>
          </w:rPr>
          <w:tab/>
        </w:r>
        <w:r w:rsidR="00584FF5">
          <w:rPr>
            <w:noProof/>
            <w:webHidden/>
          </w:rPr>
          <w:fldChar w:fldCharType="begin"/>
        </w:r>
        <w:r w:rsidR="00584FF5">
          <w:rPr>
            <w:noProof/>
            <w:webHidden/>
          </w:rPr>
          <w:instrText xml:space="preserve"> PAGEREF _Toc418514145 \h </w:instrText>
        </w:r>
        <w:r w:rsidR="00584FF5">
          <w:rPr>
            <w:noProof/>
            <w:webHidden/>
          </w:rPr>
        </w:r>
        <w:r w:rsidR="00584FF5">
          <w:rPr>
            <w:noProof/>
            <w:webHidden/>
          </w:rPr>
          <w:fldChar w:fldCharType="separate"/>
        </w:r>
        <w:r w:rsidR="00584FF5">
          <w:rPr>
            <w:noProof/>
            <w:webHidden/>
          </w:rPr>
          <w:t>12</w:t>
        </w:r>
        <w:r w:rsidR="00584FF5">
          <w:rPr>
            <w:noProof/>
            <w:webHidden/>
          </w:rPr>
          <w:fldChar w:fldCharType="end"/>
        </w:r>
      </w:hyperlink>
    </w:p>
    <w:p w14:paraId="16F1D2F7" w14:textId="77777777" w:rsidR="00584FF5" w:rsidRDefault="00DB35E5">
      <w:pPr>
        <w:pStyle w:val="TOC2"/>
        <w:rPr>
          <w:rFonts w:asciiTheme="minorHAnsi" w:eastAsiaTheme="minorEastAsia" w:hAnsiTheme="minorHAnsi" w:cstheme="minorBidi"/>
          <w:noProof/>
          <w:sz w:val="22"/>
          <w:szCs w:val="22"/>
        </w:rPr>
      </w:pPr>
      <w:hyperlink w:anchor="_Toc418514146" w:history="1">
        <w:r w:rsidR="00584FF5" w:rsidRPr="00D562B2">
          <w:rPr>
            <w:rStyle w:val="Hyperlink"/>
            <w:noProof/>
          </w:rPr>
          <w:t>X.6 GAO Cross Profile Considerations</w:t>
        </w:r>
        <w:r w:rsidR="00584FF5">
          <w:rPr>
            <w:noProof/>
            <w:webHidden/>
          </w:rPr>
          <w:tab/>
        </w:r>
        <w:r w:rsidR="00584FF5">
          <w:rPr>
            <w:noProof/>
            <w:webHidden/>
          </w:rPr>
          <w:fldChar w:fldCharType="begin"/>
        </w:r>
        <w:r w:rsidR="00584FF5">
          <w:rPr>
            <w:noProof/>
            <w:webHidden/>
          </w:rPr>
          <w:instrText xml:space="preserve"> PAGEREF _Toc418514146 \h </w:instrText>
        </w:r>
        <w:r w:rsidR="00584FF5">
          <w:rPr>
            <w:noProof/>
            <w:webHidden/>
          </w:rPr>
        </w:r>
        <w:r w:rsidR="00584FF5">
          <w:rPr>
            <w:noProof/>
            <w:webHidden/>
          </w:rPr>
          <w:fldChar w:fldCharType="separate"/>
        </w:r>
        <w:r w:rsidR="00584FF5">
          <w:rPr>
            <w:noProof/>
            <w:webHidden/>
          </w:rPr>
          <w:t>13</w:t>
        </w:r>
        <w:r w:rsidR="00584FF5">
          <w:rPr>
            <w:noProof/>
            <w:webHidden/>
          </w:rPr>
          <w:fldChar w:fldCharType="end"/>
        </w:r>
      </w:hyperlink>
    </w:p>
    <w:p w14:paraId="5636FC56" w14:textId="77777777" w:rsidR="00584FF5" w:rsidRPr="00663785" w:rsidRDefault="00DB35E5">
      <w:pPr>
        <w:pStyle w:val="TOC1"/>
        <w:rPr>
          <w:rFonts w:asciiTheme="minorHAnsi" w:eastAsiaTheme="minorEastAsia" w:hAnsiTheme="minorHAnsi" w:cstheme="minorBidi"/>
          <w:b/>
          <w:noProof/>
          <w:sz w:val="22"/>
          <w:szCs w:val="22"/>
        </w:rPr>
      </w:pPr>
      <w:hyperlink w:anchor="_Toc418514147" w:history="1">
        <w:r w:rsidR="00584FF5" w:rsidRPr="00663785">
          <w:rPr>
            <w:rStyle w:val="Hyperlink"/>
            <w:b/>
            <w:noProof/>
          </w:rPr>
          <w:t>Volume 2 – Transactions</w:t>
        </w:r>
        <w:r w:rsidR="00584FF5" w:rsidRPr="00663785">
          <w:rPr>
            <w:b/>
            <w:noProof/>
            <w:webHidden/>
          </w:rPr>
          <w:tab/>
        </w:r>
        <w:r w:rsidR="00584FF5" w:rsidRPr="00663785">
          <w:rPr>
            <w:b/>
            <w:noProof/>
            <w:webHidden/>
          </w:rPr>
          <w:fldChar w:fldCharType="begin"/>
        </w:r>
        <w:r w:rsidR="00584FF5" w:rsidRPr="00663785">
          <w:rPr>
            <w:b/>
            <w:noProof/>
            <w:webHidden/>
          </w:rPr>
          <w:instrText xml:space="preserve"> PAGEREF _Toc418514147 \h </w:instrText>
        </w:r>
        <w:r w:rsidR="00584FF5" w:rsidRPr="00663785">
          <w:rPr>
            <w:b/>
            <w:noProof/>
            <w:webHidden/>
          </w:rPr>
        </w:r>
        <w:r w:rsidR="00584FF5" w:rsidRPr="00663785">
          <w:rPr>
            <w:b/>
            <w:noProof/>
            <w:webHidden/>
          </w:rPr>
          <w:fldChar w:fldCharType="separate"/>
        </w:r>
        <w:r w:rsidR="00584FF5" w:rsidRPr="00663785">
          <w:rPr>
            <w:b/>
            <w:noProof/>
            <w:webHidden/>
          </w:rPr>
          <w:t>14</w:t>
        </w:r>
        <w:r w:rsidR="00584FF5" w:rsidRPr="00663785">
          <w:rPr>
            <w:b/>
            <w:noProof/>
            <w:webHidden/>
          </w:rPr>
          <w:fldChar w:fldCharType="end"/>
        </w:r>
      </w:hyperlink>
    </w:p>
    <w:p w14:paraId="167B4856" w14:textId="77777777" w:rsidR="00584FF5" w:rsidRDefault="00DB35E5">
      <w:pPr>
        <w:pStyle w:val="TOC2"/>
        <w:rPr>
          <w:rFonts w:asciiTheme="minorHAnsi" w:eastAsiaTheme="minorEastAsia" w:hAnsiTheme="minorHAnsi" w:cstheme="minorBidi"/>
          <w:noProof/>
          <w:sz w:val="22"/>
          <w:szCs w:val="22"/>
        </w:rPr>
      </w:pPr>
      <w:hyperlink w:anchor="_Toc418514148" w:history="1">
        <w:r w:rsidR="00584FF5" w:rsidRPr="00D562B2">
          <w:rPr>
            <w:rStyle w:val="Hyperlink"/>
            <w:noProof/>
          </w:rPr>
          <w:t>3.Y Authorize Order</w:t>
        </w:r>
        <w:r w:rsidR="00584FF5">
          <w:rPr>
            <w:noProof/>
            <w:webHidden/>
          </w:rPr>
          <w:tab/>
        </w:r>
        <w:r w:rsidR="00584FF5">
          <w:rPr>
            <w:noProof/>
            <w:webHidden/>
          </w:rPr>
          <w:fldChar w:fldCharType="begin"/>
        </w:r>
        <w:r w:rsidR="00584FF5">
          <w:rPr>
            <w:noProof/>
            <w:webHidden/>
          </w:rPr>
          <w:instrText xml:space="preserve"> PAGEREF _Toc418514148 \h </w:instrText>
        </w:r>
        <w:r w:rsidR="00584FF5">
          <w:rPr>
            <w:noProof/>
            <w:webHidden/>
          </w:rPr>
        </w:r>
        <w:r w:rsidR="00584FF5">
          <w:rPr>
            <w:noProof/>
            <w:webHidden/>
          </w:rPr>
          <w:fldChar w:fldCharType="separate"/>
        </w:r>
        <w:r w:rsidR="00584FF5">
          <w:rPr>
            <w:noProof/>
            <w:webHidden/>
          </w:rPr>
          <w:t>14</w:t>
        </w:r>
        <w:r w:rsidR="00584FF5">
          <w:rPr>
            <w:noProof/>
            <w:webHidden/>
          </w:rPr>
          <w:fldChar w:fldCharType="end"/>
        </w:r>
      </w:hyperlink>
    </w:p>
    <w:p w14:paraId="1292BD99" w14:textId="7C22FAF5" w:rsidR="00584FF5" w:rsidRDefault="00DB35E5">
      <w:pPr>
        <w:pStyle w:val="TOC3"/>
        <w:rPr>
          <w:rFonts w:asciiTheme="minorHAnsi" w:eastAsiaTheme="minorEastAsia" w:hAnsiTheme="minorHAnsi" w:cstheme="minorBidi"/>
          <w:noProof/>
          <w:sz w:val="22"/>
          <w:szCs w:val="22"/>
        </w:rPr>
      </w:pPr>
      <w:hyperlink w:anchor="_Toc418514149" w:history="1">
        <w:r w:rsidR="00584FF5" w:rsidRPr="00D562B2">
          <w:rPr>
            <w:rStyle w:val="Hyperlink"/>
            <w:noProof/>
          </w:rPr>
          <w:t>3</w:t>
        </w:r>
        <w:r w:rsidR="004A47E9">
          <w:rPr>
            <w:rStyle w:val="Hyperlink"/>
            <w:noProof/>
          </w:rPr>
          <w:t>.19.</w:t>
        </w:r>
        <w:r w:rsidR="00584FF5" w:rsidRPr="00D562B2">
          <w:rPr>
            <w:rStyle w:val="Hyperlink"/>
            <w:noProof/>
          </w:rPr>
          <w:t>1 Scope</w:t>
        </w:r>
        <w:r w:rsidR="00584FF5">
          <w:rPr>
            <w:noProof/>
            <w:webHidden/>
          </w:rPr>
          <w:tab/>
        </w:r>
        <w:r w:rsidR="00584FF5">
          <w:rPr>
            <w:noProof/>
            <w:webHidden/>
          </w:rPr>
          <w:fldChar w:fldCharType="begin"/>
        </w:r>
        <w:r w:rsidR="00584FF5">
          <w:rPr>
            <w:noProof/>
            <w:webHidden/>
          </w:rPr>
          <w:instrText xml:space="preserve"> PAGEREF _Toc418514149 \h </w:instrText>
        </w:r>
        <w:r w:rsidR="00584FF5">
          <w:rPr>
            <w:noProof/>
            <w:webHidden/>
          </w:rPr>
        </w:r>
        <w:r w:rsidR="00584FF5">
          <w:rPr>
            <w:noProof/>
            <w:webHidden/>
          </w:rPr>
          <w:fldChar w:fldCharType="separate"/>
        </w:r>
        <w:r w:rsidR="00584FF5">
          <w:rPr>
            <w:noProof/>
            <w:webHidden/>
          </w:rPr>
          <w:t>14</w:t>
        </w:r>
        <w:r w:rsidR="00584FF5">
          <w:rPr>
            <w:noProof/>
            <w:webHidden/>
          </w:rPr>
          <w:fldChar w:fldCharType="end"/>
        </w:r>
      </w:hyperlink>
    </w:p>
    <w:p w14:paraId="22804C75" w14:textId="5F29231C" w:rsidR="00584FF5" w:rsidRDefault="00DB35E5">
      <w:pPr>
        <w:pStyle w:val="TOC3"/>
        <w:rPr>
          <w:rFonts w:asciiTheme="minorHAnsi" w:eastAsiaTheme="minorEastAsia" w:hAnsiTheme="minorHAnsi" w:cstheme="minorBidi"/>
          <w:noProof/>
          <w:sz w:val="22"/>
          <w:szCs w:val="22"/>
        </w:rPr>
      </w:pPr>
      <w:hyperlink w:anchor="_Toc418514150" w:history="1">
        <w:r w:rsidR="00584FF5" w:rsidRPr="00D562B2">
          <w:rPr>
            <w:rStyle w:val="Hyperlink"/>
            <w:noProof/>
          </w:rPr>
          <w:t>3</w:t>
        </w:r>
        <w:r w:rsidR="004A47E9">
          <w:rPr>
            <w:rStyle w:val="Hyperlink"/>
            <w:noProof/>
          </w:rPr>
          <w:t>.19.</w:t>
        </w:r>
        <w:r w:rsidR="00584FF5" w:rsidRPr="00D562B2">
          <w:rPr>
            <w:rStyle w:val="Hyperlink"/>
            <w:noProof/>
          </w:rPr>
          <w:t>2 Actor Roles</w:t>
        </w:r>
        <w:r w:rsidR="00584FF5">
          <w:rPr>
            <w:noProof/>
            <w:webHidden/>
          </w:rPr>
          <w:tab/>
        </w:r>
        <w:r w:rsidR="00584FF5">
          <w:rPr>
            <w:noProof/>
            <w:webHidden/>
          </w:rPr>
          <w:fldChar w:fldCharType="begin"/>
        </w:r>
        <w:r w:rsidR="00584FF5">
          <w:rPr>
            <w:noProof/>
            <w:webHidden/>
          </w:rPr>
          <w:instrText xml:space="preserve"> PAGEREF _Toc418514150 \h </w:instrText>
        </w:r>
        <w:r w:rsidR="00584FF5">
          <w:rPr>
            <w:noProof/>
            <w:webHidden/>
          </w:rPr>
        </w:r>
        <w:r w:rsidR="00584FF5">
          <w:rPr>
            <w:noProof/>
            <w:webHidden/>
          </w:rPr>
          <w:fldChar w:fldCharType="separate"/>
        </w:r>
        <w:r w:rsidR="00584FF5">
          <w:rPr>
            <w:noProof/>
            <w:webHidden/>
          </w:rPr>
          <w:t>14</w:t>
        </w:r>
        <w:r w:rsidR="00584FF5">
          <w:rPr>
            <w:noProof/>
            <w:webHidden/>
          </w:rPr>
          <w:fldChar w:fldCharType="end"/>
        </w:r>
      </w:hyperlink>
    </w:p>
    <w:p w14:paraId="2F01EEFC" w14:textId="4834C1D0" w:rsidR="00584FF5" w:rsidRDefault="00DB35E5">
      <w:pPr>
        <w:pStyle w:val="TOC3"/>
        <w:rPr>
          <w:rFonts w:asciiTheme="minorHAnsi" w:eastAsiaTheme="minorEastAsia" w:hAnsiTheme="minorHAnsi" w:cstheme="minorBidi"/>
          <w:noProof/>
          <w:sz w:val="22"/>
          <w:szCs w:val="22"/>
        </w:rPr>
      </w:pPr>
      <w:hyperlink w:anchor="_Toc418514151" w:history="1">
        <w:r w:rsidR="00584FF5" w:rsidRPr="00D562B2">
          <w:rPr>
            <w:rStyle w:val="Hyperlink"/>
            <w:noProof/>
          </w:rPr>
          <w:t>3</w:t>
        </w:r>
        <w:r w:rsidR="004A47E9">
          <w:rPr>
            <w:rStyle w:val="Hyperlink"/>
            <w:noProof/>
          </w:rPr>
          <w:t>.19.</w:t>
        </w:r>
        <w:r w:rsidR="00584FF5" w:rsidRPr="00D562B2">
          <w:rPr>
            <w:rStyle w:val="Hyperlink"/>
            <w:noProof/>
          </w:rPr>
          <w:t>3 Referenced Standards</w:t>
        </w:r>
        <w:r w:rsidR="00584FF5">
          <w:rPr>
            <w:noProof/>
            <w:webHidden/>
          </w:rPr>
          <w:tab/>
        </w:r>
        <w:r w:rsidR="00584FF5">
          <w:rPr>
            <w:noProof/>
            <w:webHidden/>
          </w:rPr>
          <w:fldChar w:fldCharType="begin"/>
        </w:r>
        <w:r w:rsidR="00584FF5">
          <w:rPr>
            <w:noProof/>
            <w:webHidden/>
          </w:rPr>
          <w:instrText xml:space="preserve"> PAGEREF _Toc418514151 \h </w:instrText>
        </w:r>
        <w:r w:rsidR="00584FF5">
          <w:rPr>
            <w:noProof/>
            <w:webHidden/>
          </w:rPr>
        </w:r>
        <w:r w:rsidR="00584FF5">
          <w:rPr>
            <w:noProof/>
            <w:webHidden/>
          </w:rPr>
          <w:fldChar w:fldCharType="separate"/>
        </w:r>
        <w:r w:rsidR="00584FF5">
          <w:rPr>
            <w:noProof/>
            <w:webHidden/>
          </w:rPr>
          <w:t>14</w:t>
        </w:r>
        <w:r w:rsidR="00584FF5">
          <w:rPr>
            <w:noProof/>
            <w:webHidden/>
          </w:rPr>
          <w:fldChar w:fldCharType="end"/>
        </w:r>
      </w:hyperlink>
    </w:p>
    <w:p w14:paraId="783A0226" w14:textId="2AFC1DD5" w:rsidR="00584FF5" w:rsidRDefault="00DB35E5">
      <w:pPr>
        <w:pStyle w:val="TOC3"/>
        <w:rPr>
          <w:rFonts w:asciiTheme="minorHAnsi" w:eastAsiaTheme="minorEastAsia" w:hAnsiTheme="minorHAnsi" w:cstheme="minorBidi"/>
          <w:noProof/>
          <w:sz w:val="22"/>
          <w:szCs w:val="22"/>
        </w:rPr>
      </w:pPr>
      <w:hyperlink w:anchor="_Toc418514152" w:history="1">
        <w:r w:rsidR="00584FF5" w:rsidRPr="00D562B2">
          <w:rPr>
            <w:rStyle w:val="Hyperlink"/>
            <w:noProof/>
          </w:rPr>
          <w:t>3</w:t>
        </w:r>
        <w:r w:rsidR="004A47E9">
          <w:rPr>
            <w:rStyle w:val="Hyperlink"/>
            <w:noProof/>
          </w:rPr>
          <w:t>.19.</w:t>
        </w:r>
        <w:r w:rsidR="00584FF5" w:rsidRPr="00D562B2">
          <w:rPr>
            <w:rStyle w:val="Hyperlink"/>
            <w:noProof/>
          </w:rPr>
          <w:t>4 Interaction Diagram</w:t>
        </w:r>
        <w:r w:rsidR="00584FF5">
          <w:rPr>
            <w:noProof/>
            <w:webHidden/>
          </w:rPr>
          <w:tab/>
        </w:r>
        <w:r w:rsidR="00584FF5">
          <w:rPr>
            <w:noProof/>
            <w:webHidden/>
          </w:rPr>
          <w:fldChar w:fldCharType="begin"/>
        </w:r>
        <w:r w:rsidR="00584FF5">
          <w:rPr>
            <w:noProof/>
            <w:webHidden/>
          </w:rPr>
          <w:instrText xml:space="preserve"> PAGEREF _Toc418514152 \h </w:instrText>
        </w:r>
        <w:r w:rsidR="00584FF5">
          <w:rPr>
            <w:noProof/>
            <w:webHidden/>
          </w:rPr>
        </w:r>
        <w:r w:rsidR="00584FF5">
          <w:rPr>
            <w:noProof/>
            <w:webHidden/>
          </w:rPr>
          <w:fldChar w:fldCharType="separate"/>
        </w:r>
        <w:r w:rsidR="00584FF5">
          <w:rPr>
            <w:noProof/>
            <w:webHidden/>
          </w:rPr>
          <w:t>15</w:t>
        </w:r>
        <w:r w:rsidR="00584FF5">
          <w:rPr>
            <w:noProof/>
            <w:webHidden/>
          </w:rPr>
          <w:fldChar w:fldCharType="end"/>
        </w:r>
      </w:hyperlink>
    </w:p>
    <w:p w14:paraId="64716C61" w14:textId="251142FB" w:rsidR="00584FF5" w:rsidRDefault="00DB35E5">
      <w:pPr>
        <w:pStyle w:val="TOC4"/>
        <w:rPr>
          <w:rFonts w:asciiTheme="minorHAnsi" w:eastAsiaTheme="minorEastAsia" w:hAnsiTheme="minorHAnsi" w:cstheme="minorBidi"/>
          <w:noProof/>
          <w:sz w:val="22"/>
          <w:szCs w:val="22"/>
        </w:rPr>
      </w:pPr>
      <w:hyperlink w:anchor="_Toc418514153" w:history="1">
        <w:r w:rsidR="00584FF5" w:rsidRPr="00D562B2">
          <w:rPr>
            <w:rStyle w:val="Hyperlink"/>
            <w:noProof/>
          </w:rPr>
          <w:t>3</w:t>
        </w:r>
        <w:r w:rsidR="004A47E9">
          <w:rPr>
            <w:rStyle w:val="Hyperlink"/>
            <w:noProof/>
          </w:rPr>
          <w:t>.19.</w:t>
        </w:r>
        <w:r w:rsidR="00584FF5" w:rsidRPr="00D562B2">
          <w:rPr>
            <w:rStyle w:val="Hyperlink"/>
            <w:noProof/>
          </w:rPr>
          <w:t>4.1 Authorize Order</w:t>
        </w:r>
        <w:r w:rsidR="00584FF5">
          <w:rPr>
            <w:noProof/>
            <w:webHidden/>
          </w:rPr>
          <w:tab/>
        </w:r>
        <w:r w:rsidR="00584FF5">
          <w:rPr>
            <w:noProof/>
            <w:webHidden/>
          </w:rPr>
          <w:fldChar w:fldCharType="begin"/>
        </w:r>
        <w:r w:rsidR="00584FF5">
          <w:rPr>
            <w:noProof/>
            <w:webHidden/>
          </w:rPr>
          <w:instrText xml:space="preserve"> PAGEREF _Toc418514153 \h </w:instrText>
        </w:r>
        <w:r w:rsidR="00584FF5">
          <w:rPr>
            <w:noProof/>
            <w:webHidden/>
          </w:rPr>
        </w:r>
        <w:r w:rsidR="00584FF5">
          <w:rPr>
            <w:noProof/>
            <w:webHidden/>
          </w:rPr>
          <w:fldChar w:fldCharType="separate"/>
        </w:r>
        <w:r w:rsidR="00584FF5">
          <w:rPr>
            <w:noProof/>
            <w:webHidden/>
          </w:rPr>
          <w:t>16</w:t>
        </w:r>
        <w:r w:rsidR="00584FF5">
          <w:rPr>
            <w:noProof/>
            <w:webHidden/>
          </w:rPr>
          <w:fldChar w:fldCharType="end"/>
        </w:r>
      </w:hyperlink>
    </w:p>
    <w:p w14:paraId="6E57B9C0" w14:textId="22435F6B" w:rsidR="00584FF5" w:rsidRDefault="00DB35E5">
      <w:pPr>
        <w:pStyle w:val="TOC5"/>
        <w:rPr>
          <w:rFonts w:asciiTheme="minorHAnsi" w:eastAsiaTheme="minorEastAsia" w:hAnsiTheme="minorHAnsi" w:cstheme="minorBidi"/>
          <w:noProof/>
          <w:sz w:val="22"/>
          <w:szCs w:val="22"/>
        </w:rPr>
      </w:pPr>
      <w:hyperlink w:anchor="_Toc418514154" w:history="1">
        <w:r w:rsidR="00584FF5" w:rsidRPr="00D562B2">
          <w:rPr>
            <w:rStyle w:val="Hyperlink"/>
            <w:noProof/>
          </w:rPr>
          <w:t>3</w:t>
        </w:r>
        <w:r w:rsidR="004A47E9">
          <w:rPr>
            <w:rStyle w:val="Hyperlink"/>
            <w:noProof/>
          </w:rPr>
          <w:t>.19.</w:t>
        </w:r>
        <w:r w:rsidR="00584FF5" w:rsidRPr="00D562B2">
          <w:rPr>
            <w:rStyle w:val="Hyperlink"/>
            <w:noProof/>
          </w:rPr>
          <w:t>4.1.1 Trigger Events</w:t>
        </w:r>
        <w:r w:rsidR="00584FF5">
          <w:rPr>
            <w:noProof/>
            <w:webHidden/>
          </w:rPr>
          <w:tab/>
        </w:r>
        <w:r w:rsidR="00584FF5">
          <w:rPr>
            <w:noProof/>
            <w:webHidden/>
          </w:rPr>
          <w:fldChar w:fldCharType="begin"/>
        </w:r>
        <w:r w:rsidR="00584FF5">
          <w:rPr>
            <w:noProof/>
            <w:webHidden/>
          </w:rPr>
          <w:instrText xml:space="preserve"> PAGEREF _Toc418514154 \h </w:instrText>
        </w:r>
        <w:r w:rsidR="00584FF5">
          <w:rPr>
            <w:noProof/>
            <w:webHidden/>
          </w:rPr>
        </w:r>
        <w:r w:rsidR="00584FF5">
          <w:rPr>
            <w:noProof/>
            <w:webHidden/>
          </w:rPr>
          <w:fldChar w:fldCharType="separate"/>
        </w:r>
        <w:r w:rsidR="00584FF5">
          <w:rPr>
            <w:noProof/>
            <w:webHidden/>
          </w:rPr>
          <w:t>16</w:t>
        </w:r>
        <w:r w:rsidR="00584FF5">
          <w:rPr>
            <w:noProof/>
            <w:webHidden/>
          </w:rPr>
          <w:fldChar w:fldCharType="end"/>
        </w:r>
      </w:hyperlink>
    </w:p>
    <w:p w14:paraId="367DE5E6" w14:textId="0DB0433F" w:rsidR="00584FF5" w:rsidRDefault="00DB35E5">
      <w:pPr>
        <w:pStyle w:val="TOC5"/>
        <w:rPr>
          <w:rFonts w:asciiTheme="minorHAnsi" w:eastAsiaTheme="minorEastAsia" w:hAnsiTheme="minorHAnsi" w:cstheme="minorBidi"/>
          <w:noProof/>
          <w:sz w:val="22"/>
          <w:szCs w:val="22"/>
        </w:rPr>
      </w:pPr>
      <w:hyperlink w:anchor="_Toc418514155" w:history="1">
        <w:r w:rsidR="00584FF5" w:rsidRPr="00D562B2">
          <w:rPr>
            <w:rStyle w:val="Hyperlink"/>
            <w:noProof/>
          </w:rPr>
          <w:t>3</w:t>
        </w:r>
        <w:r w:rsidR="004A47E9">
          <w:rPr>
            <w:rStyle w:val="Hyperlink"/>
            <w:noProof/>
          </w:rPr>
          <w:t>.19.</w:t>
        </w:r>
        <w:r w:rsidR="00584FF5" w:rsidRPr="00D562B2">
          <w:rPr>
            <w:rStyle w:val="Hyperlink"/>
            <w:noProof/>
          </w:rPr>
          <w:t>4.1.2 Message Semantics</w:t>
        </w:r>
        <w:r w:rsidR="00584FF5">
          <w:rPr>
            <w:noProof/>
            <w:webHidden/>
          </w:rPr>
          <w:tab/>
        </w:r>
        <w:r w:rsidR="00584FF5">
          <w:rPr>
            <w:noProof/>
            <w:webHidden/>
          </w:rPr>
          <w:fldChar w:fldCharType="begin"/>
        </w:r>
        <w:r w:rsidR="00584FF5">
          <w:rPr>
            <w:noProof/>
            <w:webHidden/>
          </w:rPr>
          <w:instrText xml:space="preserve"> PAGEREF _Toc418514155 \h </w:instrText>
        </w:r>
        <w:r w:rsidR="00584FF5">
          <w:rPr>
            <w:noProof/>
            <w:webHidden/>
          </w:rPr>
        </w:r>
        <w:r w:rsidR="00584FF5">
          <w:rPr>
            <w:noProof/>
            <w:webHidden/>
          </w:rPr>
          <w:fldChar w:fldCharType="separate"/>
        </w:r>
        <w:r w:rsidR="00584FF5">
          <w:rPr>
            <w:noProof/>
            <w:webHidden/>
          </w:rPr>
          <w:t>16</w:t>
        </w:r>
        <w:r w:rsidR="00584FF5">
          <w:rPr>
            <w:noProof/>
            <w:webHidden/>
          </w:rPr>
          <w:fldChar w:fldCharType="end"/>
        </w:r>
      </w:hyperlink>
    </w:p>
    <w:p w14:paraId="16E978A8" w14:textId="3E108448" w:rsidR="00584FF5" w:rsidRDefault="00DB35E5">
      <w:pPr>
        <w:pStyle w:val="TOC6"/>
        <w:rPr>
          <w:rFonts w:asciiTheme="minorHAnsi" w:eastAsiaTheme="minorEastAsia" w:hAnsiTheme="minorHAnsi" w:cstheme="minorBidi"/>
          <w:noProof/>
          <w:sz w:val="22"/>
          <w:szCs w:val="22"/>
        </w:rPr>
      </w:pPr>
      <w:hyperlink w:anchor="_Toc418514156" w:history="1">
        <w:r w:rsidR="00584FF5" w:rsidRPr="00D562B2">
          <w:rPr>
            <w:rStyle w:val="Hyperlink"/>
            <w:noProof/>
          </w:rPr>
          <w:t>3</w:t>
        </w:r>
        <w:r w:rsidR="004A47E9">
          <w:rPr>
            <w:rStyle w:val="Hyperlink"/>
            <w:noProof/>
          </w:rPr>
          <w:t>.19.</w:t>
        </w:r>
        <w:r w:rsidR="00584FF5" w:rsidRPr="00D562B2">
          <w:rPr>
            <w:rStyle w:val="Hyperlink"/>
            <w:noProof/>
          </w:rPr>
          <w:t>4.1.2.1 Order</w:t>
        </w:r>
        <w:r w:rsidR="00584FF5">
          <w:rPr>
            <w:noProof/>
            <w:webHidden/>
          </w:rPr>
          <w:tab/>
        </w:r>
        <w:r w:rsidR="00584FF5">
          <w:rPr>
            <w:noProof/>
            <w:webHidden/>
          </w:rPr>
          <w:fldChar w:fldCharType="begin"/>
        </w:r>
        <w:r w:rsidR="00584FF5">
          <w:rPr>
            <w:noProof/>
            <w:webHidden/>
          </w:rPr>
          <w:instrText xml:space="preserve"> PAGEREF _Toc418514156 \h </w:instrText>
        </w:r>
        <w:r w:rsidR="00584FF5">
          <w:rPr>
            <w:noProof/>
            <w:webHidden/>
          </w:rPr>
        </w:r>
        <w:r w:rsidR="00584FF5">
          <w:rPr>
            <w:noProof/>
            <w:webHidden/>
          </w:rPr>
          <w:fldChar w:fldCharType="separate"/>
        </w:r>
        <w:r w:rsidR="00584FF5">
          <w:rPr>
            <w:noProof/>
            <w:webHidden/>
          </w:rPr>
          <w:t>17</w:t>
        </w:r>
        <w:r w:rsidR="00584FF5">
          <w:rPr>
            <w:noProof/>
            <w:webHidden/>
          </w:rPr>
          <w:fldChar w:fldCharType="end"/>
        </w:r>
      </w:hyperlink>
    </w:p>
    <w:p w14:paraId="15C67F2E" w14:textId="1AAF8112" w:rsidR="00584FF5" w:rsidRDefault="00DB35E5">
      <w:pPr>
        <w:pStyle w:val="TOC6"/>
        <w:rPr>
          <w:rFonts w:asciiTheme="minorHAnsi" w:eastAsiaTheme="minorEastAsia" w:hAnsiTheme="minorHAnsi" w:cstheme="minorBidi"/>
          <w:noProof/>
          <w:sz w:val="22"/>
          <w:szCs w:val="22"/>
        </w:rPr>
      </w:pPr>
      <w:hyperlink w:anchor="_Toc418514157" w:history="1">
        <w:r w:rsidR="00584FF5" w:rsidRPr="00D562B2">
          <w:rPr>
            <w:rStyle w:val="Hyperlink"/>
            <w:noProof/>
          </w:rPr>
          <w:t>3</w:t>
        </w:r>
        <w:r w:rsidR="004A47E9">
          <w:rPr>
            <w:rStyle w:val="Hyperlink"/>
            <w:noProof/>
          </w:rPr>
          <w:t>.19.</w:t>
        </w:r>
        <w:r w:rsidR="00584FF5" w:rsidRPr="00D562B2">
          <w:rPr>
            <w:rStyle w:val="Hyperlink"/>
            <w:noProof/>
          </w:rPr>
          <w:t>4.1.2.2 Answers</w:t>
        </w:r>
        <w:r w:rsidR="00584FF5">
          <w:rPr>
            <w:noProof/>
            <w:webHidden/>
          </w:rPr>
          <w:tab/>
        </w:r>
        <w:r w:rsidR="00584FF5">
          <w:rPr>
            <w:noProof/>
            <w:webHidden/>
          </w:rPr>
          <w:fldChar w:fldCharType="begin"/>
        </w:r>
        <w:r w:rsidR="00584FF5">
          <w:rPr>
            <w:noProof/>
            <w:webHidden/>
          </w:rPr>
          <w:instrText xml:space="preserve"> PAGEREF _Toc418514157 \h </w:instrText>
        </w:r>
        <w:r w:rsidR="00584FF5">
          <w:rPr>
            <w:noProof/>
            <w:webHidden/>
          </w:rPr>
        </w:r>
        <w:r w:rsidR="00584FF5">
          <w:rPr>
            <w:noProof/>
            <w:webHidden/>
          </w:rPr>
          <w:fldChar w:fldCharType="separate"/>
        </w:r>
        <w:r w:rsidR="00584FF5">
          <w:rPr>
            <w:noProof/>
            <w:webHidden/>
          </w:rPr>
          <w:t>19</w:t>
        </w:r>
        <w:r w:rsidR="00584FF5">
          <w:rPr>
            <w:noProof/>
            <w:webHidden/>
          </w:rPr>
          <w:fldChar w:fldCharType="end"/>
        </w:r>
      </w:hyperlink>
    </w:p>
    <w:p w14:paraId="7B09B963" w14:textId="59F74AE2" w:rsidR="00584FF5" w:rsidRDefault="00DB35E5">
      <w:pPr>
        <w:pStyle w:val="TOC6"/>
        <w:rPr>
          <w:rFonts w:asciiTheme="minorHAnsi" w:eastAsiaTheme="minorEastAsia" w:hAnsiTheme="minorHAnsi" w:cstheme="minorBidi"/>
          <w:noProof/>
          <w:sz w:val="22"/>
          <w:szCs w:val="22"/>
        </w:rPr>
      </w:pPr>
      <w:hyperlink w:anchor="_Toc418514158" w:history="1">
        <w:r w:rsidR="00584FF5" w:rsidRPr="00D562B2">
          <w:rPr>
            <w:rStyle w:val="Hyperlink"/>
            <w:noProof/>
          </w:rPr>
          <w:t>3</w:t>
        </w:r>
        <w:r w:rsidR="004A47E9">
          <w:rPr>
            <w:rStyle w:val="Hyperlink"/>
            <w:noProof/>
          </w:rPr>
          <w:t>.19.</w:t>
        </w:r>
        <w:r w:rsidR="00584FF5" w:rsidRPr="00D562B2">
          <w:rPr>
            <w:rStyle w:val="Hyperlink"/>
            <w:noProof/>
          </w:rPr>
          <w:t>4.1.2.3 Result</w:t>
        </w:r>
        <w:r w:rsidR="00584FF5">
          <w:rPr>
            <w:noProof/>
            <w:webHidden/>
          </w:rPr>
          <w:tab/>
        </w:r>
        <w:r w:rsidR="00584FF5">
          <w:rPr>
            <w:noProof/>
            <w:webHidden/>
          </w:rPr>
          <w:fldChar w:fldCharType="begin"/>
        </w:r>
        <w:r w:rsidR="00584FF5">
          <w:rPr>
            <w:noProof/>
            <w:webHidden/>
          </w:rPr>
          <w:instrText xml:space="preserve"> PAGEREF _Toc418514158 \h </w:instrText>
        </w:r>
        <w:r w:rsidR="00584FF5">
          <w:rPr>
            <w:noProof/>
            <w:webHidden/>
          </w:rPr>
        </w:r>
        <w:r w:rsidR="00584FF5">
          <w:rPr>
            <w:noProof/>
            <w:webHidden/>
          </w:rPr>
          <w:fldChar w:fldCharType="separate"/>
        </w:r>
        <w:r w:rsidR="00584FF5">
          <w:rPr>
            <w:noProof/>
            <w:webHidden/>
          </w:rPr>
          <w:t>21</w:t>
        </w:r>
        <w:r w:rsidR="00584FF5">
          <w:rPr>
            <w:noProof/>
            <w:webHidden/>
          </w:rPr>
          <w:fldChar w:fldCharType="end"/>
        </w:r>
      </w:hyperlink>
    </w:p>
    <w:p w14:paraId="3F19F537" w14:textId="7F00948B" w:rsidR="00584FF5" w:rsidRDefault="00DB35E5">
      <w:pPr>
        <w:pStyle w:val="TOC6"/>
        <w:rPr>
          <w:rFonts w:asciiTheme="minorHAnsi" w:eastAsiaTheme="minorEastAsia" w:hAnsiTheme="minorHAnsi" w:cstheme="minorBidi"/>
          <w:noProof/>
          <w:sz w:val="22"/>
          <w:szCs w:val="22"/>
        </w:rPr>
      </w:pPr>
      <w:hyperlink w:anchor="_Toc418514159" w:history="1">
        <w:r w:rsidR="00584FF5" w:rsidRPr="00D562B2">
          <w:rPr>
            <w:rStyle w:val="Hyperlink"/>
            <w:noProof/>
          </w:rPr>
          <w:t>3</w:t>
        </w:r>
        <w:r w:rsidR="004A47E9">
          <w:rPr>
            <w:rStyle w:val="Hyperlink"/>
            <w:noProof/>
          </w:rPr>
          <w:t>.19.</w:t>
        </w:r>
        <w:r w:rsidR="00584FF5" w:rsidRPr="00D562B2">
          <w:rPr>
            <w:rStyle w:val="Hyperlink"/>
            <w:noProof/>
          </w:rPr>
          <w:t>4.1.2.4 Alternative</w:t>
        </w:r>
        <w:r w:rsidR="00584FF5">
          <w:rPr>
            <w:noProof/>
            <w:webHidden/>
          </w:rPr>
          <w:tab/>
        </w:r>
        <w:r w:rsidR="00584FF5">
          <w:rPr>
            <w:noProof/>
            <w:webHidden/>
          </w:rPr>
          <w:fldChar w:fldCharType="begin"/>
        </w:r>
        <w:r w:rsidR="00584FF5">
          <w:rPr>
            <w:noProof/>
            <w:webHidden/>
          </w:rPr>
          <w:instrText xml:space="preserve"> PAGEREF _Toc418514159 \h </w:instrText>
        </w:r>
        <w:r w:rsidR="00584FF5">
          <w:rPr>
            <w:noProof/>
            <w:webHidden/>
          </w:rPr>
        </w:r>
        <w:r w:rsidR="00584FF5">
          <w:rPr>
            <w:noProof/>
            <w:webHidden/>
          </w:rPr>
          <w:fldChar w:fldCharType="separate"/>
        </w:r>
        <w:r w:rsidR="00584FF5">
          <w:rPr>
            <w:noProof/>
            <w:webHidden/>
          </w:rPr>
          <w:t>22</w:t>
        </w:r>
        <w:r w:rsidR="00584FF5">
          <w:rPr>
            <w:noProof/>
            <w:webHidden/>
          </w:rPr>
          <w:fldChar w:fldCharType="end"/>
        </w:r>
      </w:hyperlink>
    </w:p>
    <w:p w14:paraId="61E1082F" w14:textId="544F8D88" w:rsidR="00584FF5" w:rsidRDefault="00DB35E5">
      <w:pPr>
        <w:pStyle w:val="TOC6"/>
        <w:rPr>
          <w:rFonts w:asciiTheme="minorHAnsi" w:eastAsiaTheme="minorEastAsia" w:hAnsiTheme="minorHAnsi" w:cstheme="minorBidi"/>
          <w:noProof/>
          <w:sz w:val="22"/>
          <w:szCs w:val="22"/>
        </w:rPr>
      </w:pPr>
      <w:hyperlink w:anchor="_Toc418514160" w:history="1">
        <w:r w:rsidR="00584FF5" w:rsidRPr="00D562B2">
          <w:rPr>
            <w:rStyle w:val="Hyperlink"/>
            <w:noProof/>
          </w:rPr>
          <w:t>3</w:t>
        </w:r>
        <w:r w:rsidR="004A47E9">
          <w:rPr>
            <w:rStyle w:val="Hyperlink"/>
            <w:noProof/>
          </w:rPr>
          <w:t>.19.</w:t>
        </w:r>
        <w:r w:rsidR="00584FF5" w:rsidRPr="00D562B2">
          <w:rPr>
            <w:rStyle w:val="Hyperlink"/>
            <w:noProof/>
          </w:rPr>
          <w:t>4.1.2.5 Questions</w:t>
        </w:r>
        <w:r w:rsidR="00584FF5">
          <w:rPr>
            <w:noProof/>
            <w:webHidden/>
          </w:rPr>
          <w:tab/>
        </w:r>
        <w:r w:rsidR="00584FF5">
          <w:rPr>
            <w:noProof/>
            <w:webHidden/>
          </w:rPr>
          <w:fldChar w:fldCharType="begin"/>
        </w:r>
        <w:r w:rsidR="00584FF5">
          <w:rPr>
            <w:noProof/>
            <w:webHidden/>
          </w:rPr>
          <w:instrText xml:space="preserve"> PAGEREF _Toc418514160 \h </w:instrText>
        </w:r>
        <w:r w:rsidR="00584FF5">
          <w:rPr>
            <w:noProof/>
            <w:webHidden/>
          </w:rPr>
        </w:r>
        <w:r w:rsidR="00584FF5">
          <w:rPr>
            <w:noProof/>
            <w:webHidden/>
          </w:rPr>
          <w:fldChar w:fldCharType="separate"/>
        </w:r>
        <w:r w:rsidR="00584FF5">
          <w:rPr>
            <w:noProof/>
            <w:webHidden/>
          </w:rPr>
          <w:t>22</w:t>
        </w:r>
        <w:r w:rsidR="00584FF5">
          <w:rPr>
            <w:noProof/>
            <w:webHidden/>
          </w:rPr>
          <w:fldChar w:fldCharType="end"/>
        </w:r>
      </w:hyperlink>
    </w:p>
    <w:p w14:paraId="1103DEAD" w14:textId="0AF58FF9" w:rsidR="00584FF5" w:rsidRDefault="00DB35E5">
      <w:pPr>
        <w:pStyle w:val="TOC6"/>
        <w:rPr>
          <w:rFonts w:asciiTheme="minorHAnsi" w:eastAsiaTheme="minorEastAsia" w:hAnsiTheme="minorHAnsi" w:cstheme="minorBidi"/>
          <w:noProof/>
          <w:sz w:val="22"/>
          <w:szCs w:val="22"/>
        </w:rPr>
      </w:pPr>
      <w:hyperlink w:anchor="_Toc418514161" w:history="1">
        <w:r w:rsidR="00584FF5" w:rsidRPr="00D562B2">
          <w:rPr>
            <w:rStyle w:val="Hyperlink"/>
            <w:noProof/>
          </w:rPr>
          <w:t>3</w:t>
        </w:r>
        <w:r w:rsidR="004A47E9">
          <w:rPr>
            <w:rStyle w:val="Hyperlink"/>
            <w:noProof/>
          </w:rPr>
          <w:t>.19.</w:t>
        </w:r>
        <w:r w:rsidR="00584FF5" w:rsidRPr="00D562B2">
          <w:rPr>
            <w:rStyle w:val="Hyperlink"/>
            <w:noProof/>
          </w:rPr>
          <w:t>4.1.2.6 questionnaireURI</w:t>
        </w:r>
        <w:r w:rsidR="00584FF5">
          <w:rPr>
            <w:noProof/>
            <w:webHidden/>
          </w:rPr>
          <w:tab/>
        </w:r>
        <w:r w:rsidR="00584FF5">
          <w:rPr>
            <w:noProof/>
            <w:webHidden/>
          </w:rPr>
          <w:fldChar w:fldCharType="begin"/>
        </w:r>
        <w:r w:rsidR="00584FF5">
          <w:rPr>
            <w:noProof/>
            <w:webHidden/>
          </w:rPr>
          <w:instrText xml:space="preserve"> PAGEREF _Toc418514161 \h </w:instrText>
        </w:r>
        <w:r w:rsidR="00584FF5">
          <w:rPr>
            <w:noProof/>
            <w:webHidden/>
          </w:rPr>
        </w:r>
        <w:r w:rsidR="00584FF5">
          <w:rPr>
            <w:noProof/>
            <w:webHidden/>
          </w:rPr>
          <w:fldChar w:fldCharType="separate"/>
        </w:r>
        <w:r w:rsidR="00584FF5">
          <w:rPr>
            <w:noProof/>
            <w:webHidden/>
          </w:rPr>
          <w:t>23</w:t>
        </w:r>
        <w:r w:rsidR="00584FF5">
          <w:rPr>
            <w:noProof/>
            <w:webHidden/>
          </w:rPr>
          <w:fldChar w:fldCharType="end"/>
        </w:r>
      </w:hyperlink>
    </w:p>
    <w:p w14:paraId="5C824007" w14:textId="09A0F6B6" w:rsidR="00584FF5" w:rsidRDefault="00DB35E5">
      <w:pPr>
        <w:pStyle w:val="TOC5"/>
        <w:rPr>
          <w:rFonts w:asciiTheme="minorHAnsi" w:eastAsiaTheme="minorEastAsia" w:hAnsiTheme="minorHAnsi" w:cstheme="minorBidi"/>
          <w:noProof/>
          <w:sz w:val="22"/>
          <w:szCs w:val="22"/>
        </w:rPr>
      </w:pPr>
      <w:hyperlink w:anchor="_Toc418514162" w:history="1">
        <w:r w:rsidR="00584FF5" w:rsidRPr="00D562B2">
          <w:rPr>
            <w:rStyle w:val="Hyperlink"/>
            <w:noProof/>
          </w:rPr>
          <w:t>3</w:t>
        </w:r>
        <w:r w:rsidR="004A47E9">
          <w:rPr>
            <w:rStyle w:val="Hyperlink"/>
            <w:noProof/>
          </w:rPr>
          <w:t>.19.</w:t>
        </w:r>
        <w:r w:rsidR="00584FF5" w:rsidRPr="00D562B2">
          <w:rPr>
            <w:rStyle w:val="Hyperlink"/>
            <w:noProof/>
          </w:rPr>
          <w:t>4.1.3 Expected Actions</w:t>
        </w:r>
        <w:r w:rsidR="00584FF5">
          <w:rPr>
            <w:noProof/>
            <w:webHidden/>
          </w:rPr>
          <w:tab/>
        </w:r>
        <w:r w:rsidR="00584FF5">
          <w:rPr>
            <w:noProof/>
            <w:webHidden/>
          </w:rPr>
          <w:fldChar w:fldCharType="begin"/>
        </w:r>
        <w:r w:rsidR="00584FF5">
          <w:rPr>
            <w:noProof/>
            <w:webHidden/>
          </w:rPr>
          <w:instrText xml:space="preserve"> PAGEREF _Toc418514162 \h </w:instrText>
        </w:r>
        <w:r w:rsidR="00584FF5">
          <w:rPr>
            <w:noProof/>
            <w:webHidden/>
          </w:rPr>
        </w:r>
        <w:r w:rsidR="00584FF5">
          <w:rPr>
            <w:noProof/>
            <w:webHidden/>
          </w:rPr>
          <w:fldChar w:fldCharType="separate"/>
        </w:r>
        <w:r w:rsidR="00584FF5">
          <w:rPr>
            <w:noProof/>
            <w:webHidden/>
          </w:rPr>
          <w:t>23</w:t>
        </w:r>
        <w:r w:rsidR="00584FF5">
          <w:rPr>
            <w:noProof/>
            <w:webHidden/>
          </w:rPr>
          <w:fldChar w:fldCharType="end"/>
        </w:r>
      </w:hyperlink>
    </w:p>
    <w:p w14:paraId="0BDF3AB1" w14:textId="7F2560E1" w:rsidR="00584FF5" w:rsidRDefault="00DB35E5">
      <w:pPr>
        <w:pStyle w:val="TOC4"/>
        <w:rPr>
          <w:rFonts w:asciiTheme="minorHAnsi" w:eastAsiaTheme="minorEastAsia" w:hAnsiTheme="minorHAnsi" w:cstheme="minorBidi"/>
          <w:noProof/>
          <w:sz w:val="22"/>
          <w:szCs w:val="22"/>
        </w:rPr>
      </w:pPr>
      <w:hyperlink w:anchor="_Toc418514163" w:history="1">
        <w:r w:rsidR="00584FF5" w:rsidRPr="00D562B2">
          <w:rPr>
            <w:rStyle w:val="Hyperlink"/>
            <w:noProof/>
          </w:rPr>
          <w:t>3</w:t>
        </w:r>
        <w:r w:rsidR="004A47E9">
          <w:rPr>
            <w:rStyle w:val="Hyperlink"/>
            <w:noProof/>
          </w:rPr>
          <w:t>.19.</w:t>
        </w:r>
        <w:r w:rsidR="00584FF5" w:rsidRPr="00D562B2">
          <w:rPr>
            <w:rStyle w:val="Hyperlink"/>
            <w:noProof/>
          </w:rPr>
          <w:t>4.2 Invoke Questionnaire</w:t>
        </w:r>
        <w:r w:rsidR="00584FF5">
          <w:rPr>
            <w:noProof/>
            <w:webHidden/>
          </w:rPr>
          <w:tab/>
        </w:r>
        <w:r w:rsidR="00584FF5">
          <w:rPr>
            <w:noProof/>
            <w:webHidden/>
          </w:rPr>
          <w:fldChar w:fldCharType="begin"/>
        </w:r>
        <w:r w:rsidR="00584FF5">
          <w:rPr>
            <w:noProof/>
            <w:webHidden/>
          </w:rPr>
          <w:instrText xml:space="preserve"> PAGEREF _Toc418514163 \h </w:instrText>
        </w:r>
        <w:r w:rsidR="00584FF5">
          <w:rPr>
            <w:noProof/>
            <w:webHidden/>
          </w:rPr>
        </w:r>
        <w:r w:rsidR="00584FF5">
          <w:rPr>
            <w:noProof/>
            <w:webHidden/>
          </w:rPr>
          <w:fldChar w:fldCharType="separate"/>
        </w:r>
        <w:r w:rsidR="00584FF5">
          <w:rPr>
            <w:noProof/>
            <w:webHidden/>
          </w:rPr>
          <w:t>25</w:t>
        </w:r>
        <w:r w:rsidR="00584FF5">
          <w:rPr>
            <w:noProof/>
            <w:webHidden/>
          </w:rPr>
          <w:fldChar w:fldCharType="end"/>
        </w:r>
      </w:hyperlink>
    </w:p>
    <w:p w14:paraId="0DDB4C3B" w14:textId="5802A3DA" w:rsidR="00584FF5" w:rsidRDefault="00DB35E5">
      <w:pPr>
        <w:pStyle w:val="TOC5"/>
        <w:rPr>
          <w:rFonts w:asciiTheme="minorHAnsi" w:eastAsiaTheme="minorEastAsia" w:hAnsiTheme="minorHAnsi" w:cstheme="minorBidi"/>
          <w:noProof/>
          <w:sz w:val="22"/>
          <w:szCs w:val="22"/>
        </w:rPr>
      </w:pPr>
      <w:hyperlink w:anchor="_Toc418514164" w:history="1">
        <w:r w:rsidR="00584FF5" w:rsidRPr="00D562B2">
          <w:rPr>
            <w:rStyle w:val="Hyperlink"/>
            <w:noProof/>
          </w:rPr>
          <w:t>3</w:t>
        </w:r>
        <w:r w:rsidR="004A47E9">
          <w:rPr>
            <w:rStyle w:val="Hyperlink"/>
            <w:noProof/>
          </w:rPr>
          <w:t>.19.</w:t>
        </w:r>
        <w:r w:rsidR="00584FF5" w:rsidRPr="00D562B2">
          <w:rPr>
            <w:rStyle w:val="Hyperlink"/>
            <w:noProof/>
          </w:rPr>
          <w:t>4.2.1 Trigger Events</w:t>
        </w:r>
        <w:r w:rsidR="00584FF5">
          <w:rPr>
            <w:noProof/>
            <w:webHidden/>
          </w:rPr>
          <w:tab/>
        </w:r>
        <w:r w:rsidR="00584FF5">
          <w:rPr>
            <w:noProof/>
            <w:webHidden/>
          </w:rPr>
          <w:fldChar w:fldCharType="begin"/>
        </w:r>
        <w:r w:rsidR="00584FF5">
          <w:rPr>
            <w:noProof/>
            <w:webHidden/>
          </w:rPr>
          <w:instrText xml:space="preserve"> PAGEREF _Toc418514164 \h </w:instrText>
        </w:r>
        <w:r w:rsidR="00584FF5">
          <w:rPr>
            <w:noProof/>
            <w:webHidden/>
          </w:rPr>
        </w:r>
        <w:r w:rsidR="00584FF5">
          <w:rPr>
            <w:noProof/>
            <w:webHidden/>
          </w:rPr>
          <w:fldChar w:fldCharType="separate"/>
        </w:r>
        <w:r w:rsidR="00584FF5">
          <w:rPr>
            <w:noProof/>
            <w:webHidden/>
          </w:rPr>
          <w:t>25</w:t>
        </w:r>
        <w:r w:rsidR="00584FF5">
          <w:rPr>
            <w:noProof/>
            <w:webHidden/>
          </w:rPr>
          <w:fldChar w:fldCharType="end"/>
        </w:r>
      </w:hyperlink>
    </w:p>
    <w:p w14:paraId="31082231" w14:textId="7854D5A8" w:rsidR="00584FF5" w:rsidRDefault="00DB35E5">
      <w:pPr>
        <w:pStyle w:val="TOC5"/>
        <w:rPr>
          <w:rFonts w:asciiTheme="minorHAnsi" w:eastAsiaTheme="minorEastAsia" w:hAnsiTheme="minorHAnsi" w:cstheme="minorBidi"/>
          <w:noProof/>
          <w:sz w:val="22"/>
          <w:szCs w:val="22"/>
        </w:rPr>
      </w:pPr>
      <w:hyperlink w:anchor="_Toc418514165" w:history="1">
        <w:r w:rsidR="00584FF5" w:rsidRPr="00D562B2">
          <w:rPr>
            <w:rStyle w:val="Hyperlink"/>
            <w:noProof/>
          </w:rPr>
          <w:t>3</w:t>
        </w:r>
        <w:r w:rsidR="004A47E9">
          <w:rPr>
            <w:rStyle w:val="Hyperlink"/>
            <w:noProof/>
          </w:rPr>
          <w:t>.19.</w:t>
        </w:r>
        <w:r w:rsidR="00584FF5" w:rsidRPr="00D562B2">
          <w:rPr>
            <w:rStyle w:val="Hyperlink"/>
            <w:noProof/>
          </w:rPr>
          <w:t>4.2.2 Message Semantics</w:t>
        </w:r>
        <w:r w:rsidR="00584FF5">
          <w:rPr>
            <w:noProof/>
            <w:webHidden/>
          </w:rPr>
          <w:tab/>
        </w:r>
        <w:r w:rsidR="00584FF5">
          <w:rPr>
            <w:noProof/>
            <w:webHidden/>
          </w:rPr>
          <w:fldChar w:fldCharType="begin"/>
        </w:r>
        <w:r w:rsidR="00584FF5">
          <w:rPr>
            <w:noProof/>
            <w:webHidden/>
          </w:rPr>
          <w:instrText xml:space="preserve"> PAGEREF _Toc418514165 \h </w:instrText>
        </w:r>
        <w:r w:rsidR="00584FF5">
          <w:rPr>
            <w:noProof/>
            <w:webHidden/>
          </w:rPr>
        </w:r>
        <w:r w:rsidR="00584FF5">
          <w:rPr>
            <w:noProof/>
            <w:webHidden/>
          </w:rPr>
          <w:fldChar w:fldCharType="separate"/>
        </w:r>
        <w:r w:rsidR="00584FF5">
          <w:rPr>
            <w:noProof/>
            <w:webHidden/>
          </w:rPr>
          <w:t>25</w:t>
        </w:r>
        <w:r w:rsidR="00584FF5">
          <w:rPr>
            <w:noProof/>
            <w:webHidden/>
          </w:rPr>
          <w:fldChar w:fldCharType="end"/>
        </w:r>
      </w:hyperlink>
    </w:p>
    <w:p w14:paraId="20147277" w14:textId="69958AB6" w:rsidR="00584FF5" w:rsidRDefault="00DB35E5">
      <w:pPr>
        <w:pStyle w:val="TOC5"/>
        <w:rPr>
          <w:rFonts w:asciiTheme="minorHAnsi" w:eastAsiaTheme="minorEastAsia" w:hAnsiTheme="minorHAnsi" w:cstheme="minorBidi"/>
          <w:noProof/>
          <w:sz w:val="22"/>
          <w:szCs w:val="22"/>
        </w:rPr>
      </w:pPr>
      <w:hyperlink w:anchor="_Toc418514166" w:history="1">
        <w:r w:rsidR="00584FF5" w:rsidRPr="00D562B2">
          <w:rPr>
            <w:rStyle w:val="Hyperlink"/>
            <w:noProof/>
          </w:rPr>
          <w:t>3</w:t>
        </w:r>
        <w:r w:rsidR="004A47E9">
          <w:rPr>
            <w:rStyle w:val="Hyperlink"/>
            <w:noProof/>
          </w:rPr>
          <w:t>.19.</w:t>
        </w:r>
        <w:r w:rsidR="00584FF5" w:rsidRPr="00D562B2">
          <w:rPr>
            <w:rStyle w:val="Hyperlink"/>
            <w:noProof/>
          </w:rPr>
          <w:t>4.2.3 Expected Actions</w:t>
        </w:r>
        <w:r w:rsidR="00584FF5">
          <w:rPr>
            <w:noProof/>
            <w:webHidden/>
          </w:rPr>
          <w:tab/>
        </w:r>
        <w:r w:rsidR="00584FF5">
          <w:rPr>
            <w:noProof/>
            <w:webHidden/>
          </w:rPr>
          <w:fldChar w:fldCharType="begin"/>
        </w:r>
        <w:r w:rsidR="00584FF5">
          <w:rPr>
            <w:noProof/>
            <w:webHidden/>
          </w:rPr>
          <w:instrText xml:space="preserve"> PAGEREF _Toc418514166 \h </w:instrText>
        </w:r>
        <w:r w:rsidR="00584FF5">
          <w:rPr>
            <w:noProof/>
            <w:webHidden/>
          </w:rPr>
        </w:r>
        <w:r w:rsidR="00584FF5">
          <w:rPr>
            <w:noProof/>
            <w:webHidden/>
          </w:rPr>
          <w:fldChar w:fldCharType="separate"/>
        </w:r>
        <w:r w:rsidR="00584FF5">
          <w:rPr>
            <w:noProof/>
            <w:webHidden/>
          </w:rPr>
          <w:t>25</w:t>
        </w:r>
        <w:r w:rsidR="00584FF5">
          <w:rPr>
            <w:noProof/>
            <w:webHidden/>
          </w:rPr>
          <w:fldChar w:fldCharType="end"/>
        </w:r>
      </w:hyperlink>
    </w:p>
    <w:p w14:paraId="4B780FB4" w14:textId="28F74B8C" w:rsidR="00584FF5" w:rsidRDefault="00DB35E5">
      <w:pPr>
        <w:pStyle w:val="TOC3"/>
        <w:rPr>
          <w:rFonts w:asciiTheme="minorHAnsi" w:eastAsiaTheme="minorEastAsia" w:hAnsiTheme="minorHAnsi" w:cstheme="minorBidi"/>
          <w:noProof/>
          <w:sz w:val="22"/>
          <w:szCs w:val="22"/>
        </w:rPr>
      </w:pPr>
      <w:hyperlink w:anchor="_Toc418514167" w:history="1">
        <w:r w:rsidR="00584FF5" w:rsidRPr="00D562B2">
          <w:rPr>
            <w:rStyle w:val="Hyperlink"/>
            <w:noProof/>
          </w:rPr>
          <w:t>3</w:t>
        </w:r>
        <w:r w:rsidR="004A47E9">
          <w:rPr>
            <w:rStyle w:val="Hyperlink"/>
            <w:noProof/>
          </w:rPr>
          <w:t>.19.</w:t>
        </w:r>
        <w:r w:rsidR="00584FF5" w:rsidRPr="00D562B2">
          <w:rPr>
            <w:rStyle w:val="Hyperlink"/>
            <w:noProof/>
          </w:rPr>
          <w:t>5 Security Considerations</w:t>
        </w:r>
        <w:r w:rsidR="00584FF5">
          <w:rPr>
            <w:noProof/>
            <w:webHidden/>
          </w:rPr>
          <w:tab/>
        </w:r>
        <w:r w:rsidR="00584FF5">
          <w:rPr>
            <w:noProof/>
            <w:webHidden/>
          </w:rPr>
          <w:fldChar w:fldCharType="begin"/>
        </w:r>
        <w:r w:rsidR="00584FF5">
          <w:rPr>
            <w:noProof/>
            <w:webHidden/>
          </w:rPr>
          <w:instrText xml:space="preserve"> PAGEREF _Toc418514167 \h </w:instrText>
        </w:r>
        <w:r w:rsidR="00584FF5">
          <w:rPr>
            <w:noProof/>
            <w:webHidden/>
          </w:rPr>
        </w:r>
        <w:r w:rsidR="00584FF5">
          <w:rPr>
            <w:noProof/>
            <w:webHidden/>
          </w:rPr>
          <w:fldChar w:fldCharType="separate"/>
        </w:r>
        <w:r w:rsidR="00584FF5">
          <w:rPr>
            <w:noProof/>
            <w:webHidden/>
          </w:rPr>
          <w:t>26</w:t>
        </w:r>
        <w:r w:rsidR="00584FF5">
          <w:rPr>
            <w:noProof/>
            <w:webHidden/>
          </w:rPr>
          <w:fldChar w:fldCharType="end"/>
        </w:r>
      </w:hyperlink>
    </w:p>
    <w:p w14:paraId="57FF4960" w14:textId="77777777" w:rsidR="00584FF5" w:rsidRPr="00663785" w:rsidRDefault="00DB35E5">
      <w:pPr>
        <w:pStyle w:val="TOC1"/>
        <w:rPr>
          <w:rFonts w:asciiTheme="minorHAnsi" w:eastAsiaTheme="minorEastAsia" w:hAnsiTheme="minorHAnsi" w:cstheme="minorBidi"/>
          <w:b/>
          <w:noProof/>
          <w:sz w:val="22"/>
          <w:szCs w:val="22"/>
        </w:rPr>
      </w:pPr>
      <w:hyperlink w:anchor="_Toc418514168" w:history="1">
        <w:r w:rsidR="00584FF5" w:rsidRPr="00663785">
          <w:rPr>
            <w:rStyle w:val="Hyperlink"/>
            <w:b/>
            <w:noProof/>
          </w:rPr>
          <w:t>Volume 4 – National Extensions</w:t>
        </w:r>
        <w:r w:rsidR="00584FF5" w:rsidRPr="00663785">
          <w:rPr>
            <w:b/>
            <w:noProof/>
            <w:webHidden/>
          </w:rPr>
          <w:tab/>
        </w:r>
        <w:r w:rsidR="00584FF5" w:rsidRPr="00663785">
          <w:rPr>
            <w:b/>
            <w:noProof/>
            <w:webHidden/>
          </w:rPr>
          <w:fldChar w:fldCharType="begin"/>
        </w:r>
        <w:r w:rsidR="00584FF5" w:rsidRPr="00663785">
          <w:rPr>
            <w:b/>
            <w:noProof/>
            <w:webHidden/>
          </w:rPr>
          <w:instrText xml:space="preserve"> PAGEREF _Toc418514168 \h </w:instrText>
        </w:r>
        <w:r w:rsidR="00584FF5" w:rsidRPr="00663785">
          <w:rPr>
            <w:b/>
            <w:noProof/>
            <w:webHidden/>
          </w:rPr>
        </w:r>
        <w:r w:rsidR="00584FF5" w:rsidRPr="00663785">
          <w:rPr>
            <w:b/>
            <w:noProof/>
            <w:webHidden/>
          </w:rPr>
          <w:fldChar w:fldCharType="separate"/>
        </w:r>
        <w:r w:rsidR="00584FF5" w:rsidRPr="00663785">
          <w:rPr>
            <w:b/>
            <w:noProof/>
            <w:webHidden/>
          </w:rPr>
          <w:t>27</w:t>
        </w:r>
        <w:r w:rsidR="00584FF5" w:rsidRPr="00663785">
          <w:rPr>
            <w:b/>
            <w:noProof/>
            <w:webHidden/>
          </w:rPr>
          <w:fldChar w:fldCharType="end"/>
        </w:r>
      </w:hyperlink>
    </w:p>
    <w:p w14:paraId="77AED1AC" w14:textId="77777777" w:rsidR="00584FF5" w:rsidRDefault="00DB35E5">
      <w:pPr>
        <w:pStyle w:val="TOC1"/>
        <w:rPr>
          <w:rFonts w:asciiTheme="minorHAnsi" w:eastAsiaTheme="minorEastAsia" w:hAnsiTheme="minorHAnsi" w:cstheme="minorBidi"/>
          <w:noProof/>
          <w:sz w:val="22"/>
          <w:szCs w:val="22"/>
        </w:rPr>
      </w:pPr>
      <w:hyperlink w:anchor="_Toc418514169" w:history="1">
        <w:r w:rsidR="00584FF5" w:rsidRPr="00D562B2">
          <w:rPr>
            <w:rStyle w:val="Hyperlink"/>
            <w:noProof/>
          </w:rPr>
          <w:t>4 National Extensions</w:t>
        </w:r>
        <w:r w:rsidR="00584FF5">
          <w:rPr>
            <w:noProof/>
            <w:webHidden/>
          </w:rPr>
          <w:tab/>
        </w:r>
        <w:r w:rsidR="00584FF5">
          <w:rPr>
            <w:noProof/>
            <w:webHidden/>
          </w:rPr>
          <w:fldChar w:fldCharType="begin"/>
        </w:r>
        <w:r w:rsidR="00584FF5">
          <w:rPr>
            <w:noProof/>
            <w:webHidden/>
          </w:rPr>
          <w:instrText xml:space="preserve"> PAGEREF _Toc418514169 \h </w:instrText>
        </w:r>
        <w:r w:rsidR="00584FF5">
          <w:rPr>
            <w:noProof/>
            <w:webHidden/>
          </w:rPr>
        </w:r>
        <w:r w:rsidR="00584FF5">
          <w:rPr>
            <w:noProof/>
            <w:webHidden/>
          </w:rPr>
          <w:fldChar w:fldCharType="separate"/>
        </w:r>
        <w:r w:rsidR="00584FF5">
          <w:rPr>
            <w:noProof/>
            <w:webHidden/>
          </w:rPr>
          <w:t>27</w:t>
        </w:r>
        <w:r w:rsidR="00584FF5">
          <w:rPr>
            <w:noProof/>
            <w:webHidden/>
          </w:rPr>
          <w:fldChar w:fldCharType="end"/>
        </w:r>
      </w:hyperlink>
    </w:p>
    <w:p w14:paraId="08AE9F9C" w14:textId="77777777" w:rsidR="00584FF5" w:rsidRDefault="00DB35E5">
      <w:pPr>
        <w:pStyle w:val="TOC2"/>
        <w:rPr>
          <w:rFonts w:asciiTheme="minorHAnsi" w:eastAsiaTheme="minorEastAsia" w:hAnsiTheme="minorHAnsi" w:cstheme="minorBidi"/>
          <w:noProof/>
          <w:sz w:val="22"/>
          <w:szCs w:val="22"/>
        </w:rPr>
      </w:pPr>
      <w:hyperlink w:anchor="_Toc418514170" w:history="1">
        <w:r w:rsidR="00584FF5" w:rsidRPr="00D562B2">
          <w:rPr>
            <w:rStyle w:val="Hyperlink"/>
            <w:noProof/>
          </w:rPr>
          <w:t>4.I National Extensions for US</w:t>
        </w:r>
        <w:r w:rsidR="00584FF5">
          <w:rPr>
            <w:noProof/>
            <w:webHidden/>
          </w:rPr>
          <w:tab/>
        </w:r>
        <w:r w:rsidR="00584FF5">
          <w:rPr>
            <w:noProof/>
            <w:webHidden/>
          </w:rPr>
          <w:fldChar w:fldCharType="begin"/>
        </w:r>
        <w:r w:rsidR="00584FF5">
          <w:rPr>
            <w:noProof/>
            <w:webHidden/>
          </w:rPr>
          <w:instrText xml:space="preserve"> PAGEREF _Toc418514170 \h </w:instrText>
        </w:r>
        <w:r w:rsidR="00584FF5">
          <w:rPr>
            <w:noProof/>
            <w:webHidden/>
          </w:rPr>
        </w:r>
        <w:r w:rsidR="00584FF5">
          <w:rPr>
            <w:noProof/>
            <w:webHidden/>
          </w:rPr>
          <w:fldChar w:fldCharType="separate"/>
        </w:r>
        <w:r w:rsidR="00584FF5">
          <w:rPr>
            <w:noProof/>
            <w:webHidden/>
          </w:rPr>
          <w:t>27</w:t>
        </w:r>
        <w:r w:rsidR="00584FF5">
          <w:rPr>
            <w:noProof/>
            <w:webHidden/>
          </w:rPr>
          <w:fldChar w:fldCharType="end"/>
        </w:r>
      </w:hyperlink>
    </w:p>
    <w:p w14:paraId="2E2DDB58" w14:textId="77777777" w:rsidR="00584FF5" w:rsidRDefault="00DB35E5">
      <w:pPr>
        <w:pStyle w:val="TOC3"/>
        <w:rPr>
          <w:rFonts w:asciiTheme="minorHAnsi" w:eastAsiaTheme="minorEastAsia" w:hAnsiTheme="minorHAnsi" w:cstheme="minorBidi"/>
          <w:noProof/>
          <w:sz w:val="22"/>
          <w:szCs w:val="22"/>
        </w:rPr>
      </w:pPr>
      <w:hyperlink w:anchor="_Toc418514171" w:history="1">
        <w:r w:rsidR="00584FF5" w:rsidRPr="00D562B2">
          <w:rPr>
            <w:rStyle w:val="Hyperlink"/>
            <w:noProof/>
          </w:rPr>
          <w:t>4.I.1 Comment Submission</w:t>
        </w:r>
        <w:r w:rsidR="00584FF5">
          <w:rPr>
            <w:noProof/>
            <w:webHidden/>
          </w:rPr>
          <w:tab/>
        </w:r>
        <w:r w:rsidR="00584FF5">
          <w:rPr>
            <w:noProof/>
            <w:webHidden/>
          </w:rPr>
          <w:fldChar w:fldCharType="begin"/>
        </w:r>
        <w:r w:rsidR="00584FF5">
          <w:rPr>
            <w:noProof/>
            <w:webHidden/>
          </w:rPr>
          <w:instrText xml:space="preserve"> PAGEREF _Toc418514171 \h </w:instrText>
        </w:r>
        <w:r w:rsidR="00584FF5">
          <w:rPr>
            <w:noProof/>
            <w:webHidden/>
          </w:rPr>
        </w:r>
        <w:r w:rsidR="00584FF5">
          <w:rPr>
            <w:noProof/>
            <w:webHidden/>
          </w:rPr>
          <w:fldChar w:fldCharType="separate"/>
        </w:r>
        <w:r w:rsidR="00584FF5">
          <w:rPr>
            <w:noProof/>
            <w:webHidden/>
          </w:rPr>
          <w:t>27</w:t>
        </w:r>
        <w:r w:rsidR="00584FF5">
          <w:rPr>
            <w:noProof/>
            <w:webHidden/>
          </w:rPr>
          <w:fldChar w:fldCharType="end"/>
        </w:r>
      </w:hyperlink>
    </w:p>
    <w:p w14:paraId="3044973C" w14:textId="77777777" w:rsidR="00584FF5" w:rsidRDefault="00DB35E5">
      <w:pPr>
        <w:pStyle w:val="TOC3"/>
        <w:rPr>
          <w:rFonts w:asciiTheme="minorHAnsi" w:eastAsiaTheme="minorEastAsia" w:hAnsiTheme="minorHAnsi" w:cstheme="minorBidi"/>
          <w:noProof/>
          <w:sz w:val="22"/>
          <w:szCs w:val="22"/>
        </w:rPr>
      </w:pPr>
      <w:hyperlink w:anchor="_Toc418514172" w:history="1">
        <w:r w:rsidR="00584FF5" w:rsidRPr="00D562B2">
          <w:rPr>
            <w:rStyle w:val="Hyperlink"/>
            <w:noProof/>
          </w:rPr>
          <w:t>4.I.2 Guideline Appropriate Ordering (GAO)</w:t>
        </w:r>
        <w:r w:rsidR="00584FF5">
          <w:rPr>
            <w:noProof/>
            <w:webHidden/>
          </w:rPr>
          <w:tab/>
        </w:r>
        <w:r w:rsidR="00584FF5">
          <w:rPr>
            <w:noProof/>
            <w:webHidden/>
          </w:rPr>
          <w:fldChar w:fldCharType="begin"/>
        </w:r>
        <w:r w:rsidR="00584FF5">
          <w:rPr>
            <w:noProof/>
            <w:webHidden/>
          </w:rPr>
          <w:instrText xml:space="preserve"> PAGEREF _Toc418514172 \h </w:instrText>
        </w:r>
        <w:r w:rsidR="00584FF5">
          <w:rPr>
            <w:noProof/>
            <w:webHidden/>
          </w:rPr>
        </w:r>
        <w:r w:rsidR="00584FF5">
          <w:rPr>
            <w:noProof/>
            <w:webHidden/>
          </w:rPr>
          <w:fldChar w:fldCharType="separate"/>
        </w:r>
        <w:r w:rsidR="00584FF5">
          <w:rPr>
            <w:noProof/>
            <w:webHidden/>
          </w:rPr>
          <w:t>27</w:t>
        </w:r>
        <w:r w:rsidR="00584FF5">
          <w:rPr>
            <w:noProof/>
            <w:webHidden/>
          </w:rPr>
          <w:fldChar w:fldCharType="end"/>
        </w:r>
      </w:hyperlink>
    </w:p>
    <w:p w14:paraId="526AB196" w14:textId="77777777" w:rsidR="00584FF5" w:rsidRDefault="00DB35E5">
      <w:pPr>
        <w:pStyle w:val="TOC4"/>
        <w:rPr>
          <w:rFonts w:asciiTheme="minorHAnsi" w:eastAsiaTheme="minorEastAsia" w:hAnsiTheme="minorHAnsi" w:cstheme="minorBidi"/>
          <w:noProof/>
          <w:sz w:val="22"/>
          <w:szCs w:val="22"/>
        </w:rPr>
      </w:pPr>
      <w:hyperlink w:anchor="_Toc418514173" w:history="1">
        <w:r w:rsidR="00584FF5" w:rsidRPr="00D562B2">
          <w:rPr>
            <w:rStyle w:val="Hyperlink"/>
            <w:noProof/>
          </w:rPr>
          <w:t>4.I.2.1 Resource Constraints</w:t>
        </w:r>
        <w:r w:rsidR="00584FF5">
          <w:rPr>
            <w:noProof/>
            <w:webHidden/>
          </w:rPr>
          <w:tab/>
        </w:r>
        <w:r w:rsidR="00584FF5">
          <w:rPr>
            <w:noProof/>
            <w:webHidden/>
          </w:rPr>
          <w:fldChar w:fldCharType="begin"/>
        </w:r>
        <w:r w:rsidR="00584FF5">
          <w:rPr>
            <w:noProof/>
            <w:webHidden/>
          </w:rPr>
          <w:instrText xml:space="preserve"> PAGEREF _Toc418514173 \h </w:instrText>
        </w:r>
        <w:r w:rsidR="00584FF5">
          <w:rPr>
            <w:noProof/>
            <w:webHidden/>
          </w:rPr>
        </w:r>
        <w:r w:rsidR="00584FF5">
          <w:rPr>
            <w:noProof/>
            <w:webHidden/>
          </w:rPr>
          <w:fldChar w:fldCharType="separate"/>
        </w:r>
        <w:r w:rsidR="00584FF5">
          <w:rPr>
            <w:noProof/>
            <w:webHidden/>
          </w:rPr>
          <w:t>27</w:t>
        </w:r>
        <w:r w:rsidR="00584FF5">
          <w:rPr>
            <w:noProof/>
            <w:webHidden/>
          </w:rPr>
          <w:fldChar w:fldCharType="end"/>
        </w:r>
      </w:hyperlink>
    </w:p>
    <w:p w14:paraId="622BAAB2" w14:textId="77777777" w:rsidR="00CF283F" w:rsidRPr="007C31E7" w:rsidRDefault="00CF508D" w:rsidP="009F5CF4">
      <w:pPr>
        <w:pStyle w:val="BodyText"/>
      </w:pPr>
      <w:r w:rsidRPr="007C31E7">
        <w:fldChar w:fldCharType="end"/>
      </w:r>
      <w:r w:rsidR="00692B37" w:rsidRPr="007C31E7">
        <w:t xml:space="preserve"> </w:t>
      </w:r>
    </w:p>
    <w:p w14:paraId="40405B63" w14:textId="77777777" w:rsidR="00CF283F" w:rsidRPr="007C31E7" w:rsidRDefault="00C10561" w:rsidP="008616CB">
      <w:pPr>
        <w:pStyle w:val="Heading1"/>
        <w:pageBreakBefore w:val="0"/>
        <w:numPr>
          <w:ilvl w:val="0"/>
          <w:numId w:val="0"/>
        </w:numPr>
        <w:rPr>
          <w:noProof w:val="0"/>
        </w:rPr>
      </w:pPr>
      <w:bookmarkStart w:id="5" w:name="_Toc201058865"/>
      <w:bookmarkStart w:id="6" w:name="_Toc201058970"/>
      <w:bookmarkStart w:id="7" w:name="_Hlt1456678"/>
      <w:bookmarkStart w:id="8" w:name="_Hlt53836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End w:id="5"/>
      <w:bookmarkEnd w:id="6"/>
      <w:bookmarkEnd w:id="7"/>
      <w:bookmarkEnd w:id="8"/>
      <w:r w:rsidRPr="007C31E7">
        <w:rPr>
          <w:noProof w:val="0"/>
        </w:rPr>
        <w:br w:type="page"/>
      </w:r>
      <w:bookmarkStart w:id="16" w:name="_Toc418514119"/>
      <w:bookmarkStart w:id="17" w:name="_Toc417942237"/>
      <w:r w:rsidR="00CF283F" w:rsidRPr="007C31E7">
        <w:rPr>
          <w:noProof w:val="0"/>
        </w:rPr>
        <w:lastRenderedPageBreak/>
        <w:t>Introduction</w:t>
      </w:r>
      <w:bookmarkEnd w:id="9"/>
      <w:bookmarkEnd w:id="10"/>
      <w:bookmarkEnd w:id="11"/>
      <w:bookmarkEnd w:id="12"/>
      <w:bookmarkEnd w:id="13"/>
      <w:bookmarkEnd w:id="14"/>
      <w:bookmarkEnd w:id="15"/>
      <w:r w:rsidR="00167DB7" w:rsidRPr="007C31E7">
        <w:rPr>
          <w:noProof w:val="0"/>
        </w:rPr>
        <w:t xml:space="preserve"> to this Supplement</w:t>
      </w:r>
      <w:bookmarkEnd w:id="16"/>
      <w:bookmarkEnd w:id="17"/>
    </w:p>
    <w:p w14:paraId="7FFEADF1" w14:textId="2688244D" w:rsidR="00D020E7" w:rsidRPr="007C31E7" w:rsidRDefault="00EC055D" w:rsidP="00B92EA1">
      <w:pPr>
        <w:pStyle w:val="AuthorInstructions"/>
        <w:rPr>
          <w:i w:val="0"/>
        </w:rPr>
      </w:pPr>
      <w:r w:rsidRPr="007C31E7">
        <w:rPr>
          <w:i w:val="0"/>
        </w:rPr>
        <w:t xml:space="preserve">This supplement updates the PCC Technical Framework Volumes 1, 2 and 3 to incorporate changes necessary to add the Guideline Accountable Ordering Profile (GAO) to the framework. </w:t>
      </w:r>
      <w:r w:rsidR="00D020E7" w:rsidRPr="007C31E7">
        <w:rPr>
          <w:i w:val="0"/>
        </w:rPr>
        <w:t xml:space="preserve">The purpose of </w:t>
      </w:r>
      <w:r w:rsidRPr="007C31E7">
        <w:rPr>
          <w:i w:val="0"/>
        </w:rPr>
        <w:t xml:space="preserve">the GAO </w:t>
      </w:r>
      <w:r w:rsidR="00C928D1">
        <w:rPr>
          <w:i w:val="0"/>
        </w:rPr>
        <w:t>Profile</w:t>
      </w:r>
      <w:r w:rsidR="00D020E7" w:rsidRPr="007C31E7">
        <w:rPr>
          <w:i w:val="0"/>
        </w:rPr>
        <w:t xml:space="preserve"> is to support communication of </w:t>
      </w:r>
      <w:r w:rsidR="00CE69D8" w:rsidRPr="007C31E7">
        <w:rPr>
          <w:i w:val="0"/>
        </w:rPr>
        <w:t xml:space="preserve">decision support guidance on whether or not an order is </w:t>
      </w:r>
      <w:r w:rsidR="00D020E7" w:rsidRPr="007C31E7">
        <w:rPr>
          <w:i w:val="0"/>
        </w:rPr>
        <w:t xml:space="preserve">appropriate from EHR, hospital or departmental information systems, and </w:t>
      </w:r>
      <w:r w:rsidR="00CE69D8" w:rsidRPr="007C31E7">
        <w:rPr>
          <w:i w:val="0"/>
        </w:rPr>
        <w:t xml:space="preserve">enable receivers to validate that decision support was used to determine the appropriateness </w:t>
      </w:r>
      <w:r w:rsidR="00D020E7" w:rsidRPr="007C31E7">
        <w:rPr>
          <w:i w:val="0"/>
        </w:rPr>
        <w:t>of those orders</w:t>
      </w:r>
      <w:r w:rsidR="00CE69D8" w:rsidRPr="007C31E7">
        <w:rPr>
          <w:i w:val="0"/>
        </w:rPr>
        <w:t xml:space="preserve"> according to guidelines</w:t>
      </w:r>
      <w:r w:rsidR="00D020E7" w:rsidRPr="007C31E7">
        <w:rPr>
          <w:i w:val="0"/>
        </w:rPr>
        <w:t>.</w:t>
      </w:r>
    </w:p>
    <w:p w14:paraId="6863F39B" w14:textId="77777777" w:rsidR="00CF283F" w:rsidRPr="007C31E7" w:rsidRDefault="00CF283F" w:rsidP="008616CB">
      <w:pPr>
        <w:pStyle w:val="Heading2"/>
        <w:numPr>
          <w:ilvl w:val="0"/>
          <w:numId w:val="0"/>
        </w:numPr>
        <w:rPr>
          <w:noProof w:val="0"/>
        </w:rPr>
      </w:pPr>
      <w:bookmarkStart w:id="18" w:name="_Toc418514120"/>
      <w:bookmarkStart w:id="19" w:name="_Toc417942238"/>
      <w:r w:rsidRPr="007C31E7">
        <w:rPr>
          <w:noProof w:val="0"/>
        </w:rPr>
        <w:t>Open Issues and Questions</w:t>
      </w:r>
      <w:bookmarkEnd w:id="18"/>
      <w:bookmarkEnd w:id="19"/>
    </w:p>
    <w:p w14:paraId="60F247DF" w14:textId="77777777" w:rsidR="00CF283F" w:rsidRPr="007C31E7" w:rsidRDefault="00CF283F" w:rsidP="008616CB">
      <w:pPr>
        <w:pStyle w:val="Heading2"/>
        <w:numPr>
          <w:ilvl w:val="0"/>
          <w:numId w:val="0"/>
        </w:numPr>
        <w:rPr>
          <w:noProof w:val="0"/>
        </w:rPr>
      </w:pPr>
      <w:bookmarkStart w:id="20" w:name="_Toc418514121"/>
      <w:bookmarkStart w:id="21" w:name="_Toc417942239"/>
      <w:bookmarkStart w:id="22" w:name="_Toc473170357"/>
      <w:bookmarkStart w:id="23" w:name="_Toc504625754"/>
      <w:r w:rsidRPr="007C31E7">
        <w:rPr>
          <w:noProof w:val="0"/>
        </w:rPr>
        <w:t>Closed Issues</w:t>
      </w:r>
      <w:bookmarkEnd w:id="20"/>
      <w:bookmarkEnd w:id="21"/>
    </w:p>
    <w:p w14:paraId="49BC16BE" w14:textId="32EE17D8" w:rsidR="00EC055D" w:rsidRDefault="00EC055D" w:rsidP="00DA30C6">
      <w:pPr>
        <w:pStyle w:val="ListNumber2"/>
        <w:numPr>
          <w:ilvl w:val="0"/>
          <w:numId w:val="23"/>
        </w:numPr>
      </w:pPr>
      <w:r w:rsidRPr="007C31E7">
        <w:t>What standards could be used for this profile?  We evaluated several standards and IHE profiles, including HL7</w:t>
      </w:r>
      <w:r w:rsidR="00F17B28">
        <w:t>®</w:t>
      </w:r>
      <w:r w:rsidRPr="007C31E7">
        <w:t xml:space="preserve"> FHIR</w:t>
      </w:r>
      <w:r w:rsidR="00F17B28">
        <w:t>®</w:t>
      </w:r>
      <w:r w:rsidRPr="007C31E7">
        <w:t xml:space="preserve">, Request Form for Data Capture, </w:t>
      </w:r>
      <w:r w:rsidR="0026356D" w:rsidRPr="007C31E7">
        <w:t xml:space="preserve">Health </w:t>
      </w:r>
      <w:proofErr w:type="spellStart"/>
      <w:r w:rsidR="0026356D" w:rsidRPr="007C31E7">
        <w:t>eDecisions</w:t>
      </w:r>
      <w:proofErr w:type="spellEnd"/>
      <w:r w:rsidR="0026356D" w:rsidRPr="007C31E7">
        <w:t xml:space="preserve">, </w:t>
      </w:r>
      <w:r w:rsidRPr="007C31E7">
        <w:t>and Structured Data Capture using ITI’s standards evaluation template</w:t>
      </w:r>
      <w:r w:rsidR="00C928D1">
        <w:t xml:space="preserve">. </w:t>
      </w:r>
      <w:r w:rsidR="00311867" w:rsidRPr="007C31E7">
        <w:t xml:space="preserve">The end result of that evaluation can be </w:t>
      </w:r>
      <w:proofErr w:type="gramStart"/>
      <w:r w:rsidR="00311867" w:rsidRPr="007C31E7">
        <w:t xml:space="preserve">found  </w:t>
      </w:r>
      <w:proofErr w:type="gramEnd"/>
      <w:r w:rsidR="001D34DB">
        <w:fldChar w:fldCharType="begin"/>
      </w:r>
      <w:r w:rsidR="001D34DB">
        <w:instrText xml:space="preserve"> HYPERLINK "ftp://ftp.ihe.net/Patient_Care_Coordination/yr11_2015-2016/Technical%20Committee/CDS_for_RAD/CDS%20Standards%20Decision%20Matrix.xls" </w:instrText>
      </w:r>
      <w:r w:rsidR="001D34DB">
        <w:fldChar w:fldCharType="separate"/>
      </w:r>
      <w:r w:rsidR="00311867" w:rsidRPr="007C31E7">
        <w:rPr>
          <w:rStyle w:val="Hyperlink"/>
        </w:rPr>
        <w:t>here</w:t>
      </w:r>
      <w:r w:rsidR="001D34DB">
        <w:rPr>
          <w:rStyle w:val="Hyperlink"/>
        </w:rPr>
        <w:fldChar w:fldCharType="end"/>
      </w:r>
      <w:r w:rsidR="00311867" w:rsidRPr="007C31E7">
        <w:t xml:space="preserve"> and was that FHIR</w:t>
      </w:r>
      <w:r w:rsidR="00DA30C6">
        <w:t>®</w:t>
      </w:r>
      <w:r w:rsidR="00311867" w:rsidRPr="007C31E7">
        <w:t xml:space="preserve"> was the best candidate.</w:t>
      </w:r>
    </w:p>
    <w:p w14:paraId="2A931E51" w14:textId="3E0D71FD" w:rsidR="001F7034" w:rsidRPr="007C31E7" w:rsidRDefault="001F7034" w:rsidP="001F7034">
      <w:pPr>
        <w:pStyle w:val="ListNumber2"/>
        <w:numPr>
          <w:ilvl w:val="0"/>
          <w:numId w:val="23"/>
        </w:numPr>
      </w:pPr>
      <w:r w:rsidRPr="007C31E7">
        <w:t>Is Authorize Order the right transaction name?  What about Review Order?  Is another name appropriate?</w:t>
      </w:r>
      <w:r>
        <w:t xml:space="preserve">  The name has been change to Evaluate Order.</w:t>
      </w:r>
    </w:p>
    <w:p w14:paraId="32A6693B" w14:textId="77777777" w:rsidR="001F7034" w:rsidRPr="007C31E7" w:rsidRDefault="001F7034" w:rsidP="0084057C">
      <w:pPr>
        <w:pStyle w:val="ListNumber2"/>
        <w:numPr>
          <w:ilvl w:val="0"/>
          <w:numId w:val="0"/>
        </w:numPr>
        <w:ind w:left="720" w:hanging="360"/>
      </w:pPr>
    </w:p>
    <w:p w14:paraId="4FC163F8" w14:textId="77777777" w:rsidR="009F5CF4" w:rsidRPr="007C31E7" w:rsidRDefault="00747676" w:rsidP="00BB76BC">
      <w:pPr>
        <w:pStyle w:val="Heading1"/>
        <w:numPr>
          <w:ilvl w:val="0"/>
          <w:numId w:val="0"/>
        </w:numPr>
        <w:rPr>
          <w:noProof w:val="0"/>
        </w:rPr>
      </w:pPr>
      <w:bookmarkStart w:id="24" w:name="_Toc418514122"/>
      <w:bookmarkStart w:id="25" w:name="_Toc417942240"/>
      <w:r w:rsidRPr="007C31E7">
        <w:rPr>
          <w:noProof w:val="0"/>
        </w:rPr>
        <w:lastRenderedPageBreak/>
        <w:t>General Introduction</w:t>
      </w:r>
      <w:bookmarkEnd w:id="24"/>
      <w:bookmarkEnd w:id="25"/>
    </w:p>
    <w:p w14:paraId="4924FEFB" w14:textId="77777777" w:rsidR="00747676" w:rsidRPr="007C31E7" w:rsidRDefault="00C16F09" w:rsidP="00BB76BC">
      <w:pPr>
        <w:pStyle w:val="EditorInstructions"/>
      </w:pPr>
      <w:r w:rsidRPr="007C31E7">
        <w:t>Update the following Appendices to the General Introduction as indicated below. Note that these are not appendices to Volume 1.</w:t>
      </w:r>
    </w:p>
    <w:p w14:paraId="2B56AD84" w14:textId="77777777" w:rsidR="00F906AF" w:rsidRDefault="00F906AF" w:rsidP="00663785">
      <w:pPr>
        <w:pStyle w:val="BodyText"/>
      </w:pPr>
    </w:p>
    <w:p w14:paraId="374B5B9F" w14:textId="77777777" w:rsidR="00747676" w:rsidRPr="007C31E7" w:rsidRDefault="00747676" w:rsidP="00747676">
      <w:pPr>
        <w:pStyle w:val="AppendixHeading1"/>
        <w:rPr>
          <w:noProof w:val="0"/>
        </w:rPr>
      </w:pPr>
      <w:bookmarkStart w:id="26" w:name="_Toc418514123"/>
      <w:bookmarkStart w:id="27" w:name="_Toc417942241"/>
      <w:r w:rsidRPr="007C31E7">
        <w:rPr>
          <w:noProof w:val="0"/>
        </w:rPr>
        <w:t>Appendix A - Actor Summary Definitions</w:t>
      </w:r>
      <w:bookmarkEnd w:id="26"/>
      <w:bookmarkEnd w:id="27"/>
    </w:p>
    <w:p w14:paraId="6106C537" w14:textId="77777777" w:rsidR="00747676" w:rsidRPr="007C31E7" w:rsidRDefault="00747676" w:rsidP="00747676">
      <w:pPr>
        <w:pStyle w:val="EditorInstructions"/>
      </w:pPr>
      <w:r w:rsidRPr="007C31E7">
        <w:t xml:space="preserve">Add the following actors </w:t>
      </w:r>
      <w:r w:rsidRPr="007C31E7">
        <w:rPr>
          <w:iCs w:val="0"/>
        </w:rPr>
        <w:t xml:space="preserve">to the IHE </w:t>
      </w:r>
      <w:r w:rsidRPr="007C31E7">
        <w:t>Technical Frameworks</w:t>
      </w:r>
      <w:r w:rsidRPr="007C31E7">
        <w:rPr>
          <w:iCs w:val="0"/>
        </w:rPr>
        <w:t xml:space="preserve"> General Introduction list of Actors</w:t>
      </w:r>
      <w:r w:rsidRPr="007C31E7">
        <w:t>:</w:t>
      </w:r>
    </w:p>
    <w:p w14:paraId="5BC8C2BE" w14:textId="77777777" w:rsidR="00747676" w:rsidRPr="00DA30C6" w:rsidRDefault="00747676" w:rsidP="00FA34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C31E7" w14:paraId="5736FDDC" w14:textId="77777777" w:rsidTr="00BB76BC">
        <w:tc>
          <w:tcPr>
            <w:tcW w:w="3078" w:type="dxa"/>
            <w:shd w:val="clear" w:color="auto" w:fill="D9D9D9"/>
          </w:tcPr>
          <w:p w14:paraId="3FE3E537" w14:textId="77777777" w:rsidR="00747676" w:rsidRPr="007C31E7" w:rsidRDefault="00747676" w:rsidP="00EB71A2">
            <w:pPr>
              <w:pStyle w:val="TableEntryHeader"/>
            </w:pPr>
            <w:r w:rsidRPr="007C31E7">
              <w:t>Actor</w:t>
            </w:r>
          </w:p>
        </w:tc>
        <w:tc>
          <w:tcPr>
            <w:tcW w:w="6498" w:type="dxa"/>
            <w:shd w:val="clear" w:color="auto" w:fill="D9D9D9"/>
          </w:tcPr>
          <w:p w14:paraId="24DD41EE" w14:textId="77777777" w:rsidR="00747676" w:rsidRPr="007C31E7" w:rsidRDefault="00747676" w:rsidP="00EB71A2">
            <w:pPr>
              <w:pStyle w:val="TableEntryHeader"/>
            </w:pPr>
            <w:r w:rsidRPr="007C31E7">
              <w:t>Definition</w:t>
            </w:r>
          </w:p>
        </w:tc>
      </w:tr>
      <w:tr w:rsidR="00747676" w:rsidRPr="007C31E7" w14:paraId="12BBDA33" w14:textId="77777777" w:rsidTr="00BB76BC">
        <w:tc>
          <w:tcPr>
            <w:tcW w:w="3078" w:type="dxa"/>
            <w:shd w:val="clear" w:color="auto" w:fill="auto"/>
          </w:tcPr>
          <w:p w14:paraId="73B5B5D0" w14:textId="59C0999A" w:rsidR="00747676" w:rsidRPr="007C31E7" w:rsidRDefault="0054679E" w:rsidP="00EB71A2">
            <w:pPr>
              <w:pStyle w:val="TableEntry"/>
            </w:pPr>
            <w:r>
              <w:t>Order Evaluation Requester</w:t>
            </w:r>
          </w:p>
        </w:tc>
        <w:tc>
          <w:tcPr>
            <w:tcW w:w="6498" w:type="dxa"/>
            <w:shd w:val="clear" w:color="auto" w:fill="auto"/>
          </w:tcPr>
          <w:p w14:paraId="1D0CE50D" w14:textId="1BCFB37D" w:rsidR="00747676" w:rsidRPr="007C31E7" w:rsidRDefault="0026356D" w:rsidP="0054679E">
            <w:pPr>
              <w:pStyle w:val="TableEntry"/>
            </w:pPr>
            <w:r w:rsidRPr="007C31E7">
              <w:t xml:space="preserve">An actor that requests evaluation of a proposed action to determine whether it may or should be initiated. </w:t>
            </w:r>
          </w:p>
        </w:tc>
      </w:tr>
    </w:tbl>
    <w:p w14:paraId="4BAE8C07" w14:textId="77777777" w:rsidR="00A1354D" w:rsidRPr="008B0317" w:rsidRDefault="00A1354D" w:rsidP="00663785">
      <w:pPr>
        <w:pStyle w:val="BodyText"/>
      </w:pPr>
    </w:p>
    <w:p w14:paraId="023EB68C" w14:textId="77777777" w:rsidR="00747676" w:rsidRPr="007C31E7" w:rsidRDefault="00747676" w:rsidP="00747676">
      <w:pPr>
        <w:pStyle w:val="AppendixHeading1"/>
        <w:rPr>
          <w:noProof w:val="0"/>
        </w:rPr>
      </w:pPr>
      <w:bookmarkStart w:id="28" w:name="_Toc418514124"/>
      <w:bookmarkStart w:id="29" w:name="_Toc417942242"/>
      <w:r w:rsidRPr="007C31E7">
        <w:rPr>
          <w:noProof w:val="0"/>
        </w:rPr>
        <w:t>Appendix B - Transaction Summary Definitions</w:t>
      </w:r>
      <w:bookmarkEnd w:id="28"/>
      <w:bookmarkEnd w:id="29"/>
    </w:p>
    <w:p w14:paraId="3AEDCFB5" w14:textId="77777777" w:rsidR="00747676" w:rsidRPr="007C31E7" w:rsidRDefault="00747676" w:rsidP="00747676">
      <w:pPr>
        <w:pStyle w:val="EditorInstructions"/>
      </w:pPr>
      <w:r w:rsidRPr="007C31E7">
        <w:t xml:space="preserve">Add the following transactions </w:t>
      </w:r>
      <w:r w:rsidRPr="007C31E7">
        <w:rPr>
          <w:iCs w:val="0"/>
        </w:rPr>
        <w:t xml:space="preserve">to the IHE </w:t>
      </w:r>
      <w:r w:rsidRPr="007C31E7">
        <w:t>Technical Frameworks</w:t>
      </w:r>
      <w:r w:rsidR="003B70A2" w:rsidRPr="007C31E7">
        <w:rPr>
          <w:iCs w:val="0"/>
        </w:rPr>
        <w:t xml:space="preserve"> General Introduction </w:t>
      </w:r>
      <w:r w:rsidRPr="007C31E7">
        <w:rPr>
          <w:iCs w:val="0"/>
        </w:rPr>
        <w:t>list of Transactions</w:t>
      </w:r>
      <w:r w:rsidRPr="007C31E7">
        <w:t>:</w:t>
      </w:r>
    </w:p>
    <w:p w14:paraId="50462B19" w14:textId="77777777" w:rsidR="00747676" w:rsidRPr="007C31E7" w:rsidRDefault="00747676" w:rsidP="00FA342E">
      <w:pPr>
        <w:pStyle w:val="BodyText"/>
      </w:pPr>
    </w:p>
    <w:tbl>
      <w:tblPr>
        <w:tblpPr w:leftFromText="187" w:rightFromText="187" w:vertAnchor="text" w:tblpXSpec="center"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C31E7" w14:paraId="182592F3" w14:textId="77777777" w:rsidTr="00FA342E">
        <w:tc>
          <w:tcPr>
            <w:tcW w:w="3078" w:type="dxa"/>
            <w:shd w:val="clear" w:color="auto" w:fill="D9D9D9"/>
          </w:tcPr>
          <w:p w14:paraId="2EF02E7B" w14:textId="77777777" w:rsidR="00747676" w:rsidRPr="007C31E7" w:rsidRDefault="00747676" w:rsidP="00DA30C6">
            <w:pPr>
              <w:pStyle w:val="TableEntryHeader"/>
            </w:pPr>
            <w:r w:rsidRPr="007C31E7">
              <w:t>Transaction</w:t>
            </w:r>
          </w:p>
        </w:tc>
        <w:tc>
          <w:tcPr>
            <w:tcW w:w="6498" w:type="dxa"/>
            <w:shd w:val="clear" w:color="auto" w:fill="D9D9D9"/>
          </w:tcPr>
          <w:p w14:paraId="4F33FAB3" w14:textId="77777777" w:rsidR="00747676" w:rsidRPr="007C31E7" w:rsidRDefault="00747676" w:rsidP="00DA30C6">
            <w:pPr>
              <w:pStyle w:val="TableEntryHeader"/>
            </w:pPr>
            <w:r w:rsidRPr="007C31E7">
              <w:t>Definition</w:t>
            </w:r>
          </w:p>
        </w:tc>
      </w:tr>
      <w:tr w:rsidR="00747676" w:rsidRPr="007C31E7" w14:paraId="06E41C5B" w14:textId="77777777" w:rsidTr="00FA342E">
        <w:tc>
          <w:tcPr>
            <w:tcW w:w="3078" w:type="dxa"/>
            <w:shd w:val="clear" w:color="auto" w:fill="auto"/>
          </w:tcPr>
          <w:p w14:paraId="748339A8" w14:textId="75E5BEB3" w:rsidR="00747676" w:rsidRPr="007C31E7" w:rsidRDefault="007B7728" w:rsidP="001938B3">
            <w:pPr>
              <w:pStyle w:val="TableEntry"/>
            </w:pPr>
            <w:r w:rsidRPr="007C31E7">
              <w:t>PCC-</w:t>
            </w:r>
            <w:r w:rsidR="001938B3">
              <w:t>19</w:t>
            </w:r>
            <w:r w:rsidR="001938B3" w:rsidRPr="007C31E7">
              <w:t xml:space="preserve"> </w:t>
            </w:r>
            <w:r w:rsidR="0054679E">
              <w:t>Evaluate Order</w:t>
            </w:r>
          </w:p>
        </w:tc>
        <w:tc>
          <w:tcPr>
            <w:tcW w:w="6498" w:type="dxa"/>
            <w:shd w:val="clear" w:color="auto" w:fill="auto"/>
          </w:tcPr>
          <w:p w14:paraId="6947E9E0" w14:textId="09D1DF74" w:rsidR="00747676" w:rsidRPr="007C31E7" w:rsidRDefault="00080A44" w:rsidP="00DA30C6">
            <w:pPr>
              <w:pStyle w:val="TableEntry"/>
            </w:pPr>
            <w:r w:rsidRPr="007C31E7">
              <w:t>Evaluates an order against guidelines and/or policies to determine its appropriateness in a given context.</w:t>
            </w:r>
          </w:p>
        </w:tc>
      </w:tr>
      <w:tr w:rsidR="00544A56" w:rsidRPr="007C31E7" w14:paraId="64A46FE5" w14:textId="77777777" w:rsidTr="00FA342E">
        <w:tc>
          <w:tcPr>
            <w:tcW w:w="3078" w:type="dxa"/>
            <w:shd w:val="clear" w:color="auto" w:fill="auto"/>
          </w:tcPr>
          <w:p w14:paraId="510BBC42" w14:textId="354BB9F3" w:rsidR="00544A56" w:rsidRPr="007C31E7" w:rsidRDefault="00544A56" w:rsidP="001938B3">
            <w:pPr>
              <w:pStyle w:val="TableEntry"/>
            </w:pPr>
            <w:r>
              <w:t>PCC-</w:t>
            </w:r>
            <w:r w:rsidR="001938B3">
              <w:t>20</w:t>
            </w:r>
            <w:r>
              <w:t xml:space="preserve"> Invoke Questionnaire</w:t>
            </w:r>
          </w:p>
        </w:tc>
        <w:tc>
          <w:tcPr>
            <w:tcW w:w="6498" w:type="dxa"/>
            <w:shd w:val="clear" w:color="auto" w:fill="auto"/>
          </w:tcPr>
          <w:p w14:paraId="4A421820" w14:textId="4F86BA15" w:rsidR="00544A56" w:rsidRPr="007C31E7" w:rsidRDefault="00544A56" w:rsidP="0029200B">
            <w:pPr>
              <w:pStyle w:val="TableEntry"/>
            </w:pPr>
            <w:r>
              <w:t xml:space="preserve">Displays </w:t>
            </w:r>
            <w:r w:rsidR="0029200B">
              <w:t>the</w:t>
            </w:r>
            <w:r>
              <w:t xml:space="preserve"> </w:t>
            </w:r>
            <w:r w:rsidR="0029200B">
              <w:t xml:space="preserve">CDS </w:t>
            </w:r>
            <w:r>
              <w:t xml:space="preserve">questionnaire using HTML web pages and returns </w:t>
            </w:r>
            <w:r w:rsidR="0029200B">
              <w:t xml:space="preserve">the </w:t>
            </w:r>
            <w:r>
              <w:t>result invoker.</w:t>
            </w:r>
          </w:p>
        </w:tc>
      </w:tr>
    </w:tbl>
    <w:p w14:paraId="78208AB3" w14:textId="77777777" w:rsidR="00CF283F" w:rsidRPr="007C31E7" w:rsidRDefault="00CF283F" w:rsidP="00A1354D">
      <w:pPr>
        <w:pStyle w:val="PartTitle"/>
      </w:pPr>
      <w:bookmarkStart w:id="30" w:name="_Toc418514125"/>
      <w:bookmarkStart w:id="31" w:name="_Toc417942244"/>
      <w:r w:rsidRPr="007C31E7">
        <w:lastRenderedPageBreak/>
        <w:t xml:space="preserve">Volume </w:t>
      </w:r>
      <w:r w:rsidR="00B43198" w:rsidRPr="007C31E7">
        <w:t>1</w:t>
      </w:r>
      <w:r w:rsidRPr="007C31E7">
        <w:t xml:space="preserve"> –</w:t>
      </w:r>
      <w:r w:rsidR="003A09FE" w:rsidRPr="007C31E7">
        <w:t xml:space="preserve"> </w:t>
      </w:r>
      <w:r w:rsidRPr="007C31E7">
        <w:t>Profiles</w:t>
      </w:r>
      <w:bookmarkEnd w:id="30"/>
      <w:bookmarkEnd w:id="31"/>
    </w:p>
    <w:p w14:paraId="1375E559" w14:textId="77777777" w:rsidR="00F455EA" w:rsidRPr="00DA30C6" w:rsidRDefault="00F455EA" w:rsidP="00FA342E">
      <w:pPr>
        <w:pStyle w:val="BodyText"/>
      </w:pPr>
      <w:bookmarkStart w:id="32" w:name="_Hlt5383662"/>
      <w:bookmarkStart w:id="33" w:name="_Toc530206507"/>
      <w:bookmarkStart w:id="34" w:name="_Toc1388427"/>
      <w:bookmarkStart w:id="35" w:name="_Toc1388581"/>
      <w:bookmarkStart w:id="36" w:name="_Toc1456608"/>
      <w:bookmarkStart w:id="37" w:name="_Toc37034633"/>
      <w:bookmarkStart w:id="38" w:name="_Toc38846111"/>
      <w:bookmarkEnd w:id="32"/>
    </w:p>
    <w:p w14:paraId="2CEC4599" w14:textId="77777777" w:rsidR="00303E20" w:rsidRPr="007C31E7" w:rsidRDefault="00303E20" w:rsidP="00303E20">
      <w:pPr>
        <w:pStyle w:val="Heading1"/>
        <w:pageBreakBefore w:val="0"/>
        <w:numPr>
          <w:ilvl w:val="0"/>
          <w:numId w:val="0"/>
        </w:numPr>
        <w:rPr>
          <w:noProof w:val="0"/>
        </w:rPr>
      </w:pPr>
      <w:bookmarkStart w:id="39" w:name="_Toc418514126"/>
      <w:bookmarkStart w:id="40" w:name="_Toc417942245"/>
      <w:bookmarkStart w:id="41" w:name="_Toc473170358"/>
      <w:bookmarkStart w:id="42" w:name="_Toc504625755"/>
      <w:bookmarkStart w:id="43" w:name="_Toc530206508"/>
      <w:bookmarkStart w:id="44" w:name="_Toc1388428"/>
      <w:bookmarkStart w:id="45" w:name="_Toc1388582"/>
      <w:bookmarkStart w:id="46" w:name="_Toc1456609"/>
      <w:bookmarkStart w:id="47" w:name="_Toc37034634"/>
      <w:bookmarkStart w:id="48" w:name="_Toc38846112"/>
      <w:bookmarkEnd w:id="22"/>
      <w:bookmarkEnd w:id="23"/>
      <w:bookmarkEnd w:id="33"/>
      <w:bookmarkEnd w:id="34"/>
      <w:bookmarkEnd w:id="35"/>
      <w:bookmarkEnd w:id="36"/>
      <w:bookmarkEnd w:id="37"/>
      <w:bookmarkEnd w:id="38"/>
      <w:r w:rsidRPr="007C31E7">
        <w:rPr>
          <w:noProof w:val="0"/>
        </w:rPr>
        <w:t xml:space="preserve">X </w:t>
      </w:r>
      <w:r w:rsidR="00D020E7" w:rsidRPr="007C31E7">
        <w:rPr>
          <w:noProof w:val="0"/>
        </w:rPr>
        <w:t>Guideline Appropriate Ordering</w:t>
      </w:r>
      <w:r w:rsidR="00FF4C4E" w:rsidRPr="007C31E7">
        <w:rPr>
          <w:noProof w:val="0"/>
        </w:rPr>
        <w:t xml:space="preserve"> (</w:t>
      </w:r>
      <w:r w:rsidR="001C6978" w:rsidRPr="007C31E7">
        <w:rPr>
          <w:noProof w:val="0"/>
        </w:rPr>
        <w:t>GAO</w:t>
      </w:r>
      <w:r w:rsidR="00FF4C4E" w:rsidRPr="007C31E7">
        <w:rPr>
          <w:noProof w:val="0"/>
        </w:rPr>
        <w:t>)</w:t>
      </w:r>
      <w:r w:rsidRPr="007C31E7">
        <w:rPr>
          <w:noProof w:val="0"/>
        </w:rPr>
        <w:t xml:space="preserve"> Profile</w:t>
      </w:r>
      <w:bookmarkEnd w:id="39"/>
      <w:bookmarkEnd w:id="40"/>
    </w:p>
    <w:p w14:paraId="7F36D63F" w14:textId="0FEA6DD1" w:rsidR="001C6978" w:rsidRPr="007C31E7" w:rsidRDefault="001C6978" w:rsidP="00FA342E">
      <w:pPr>
        <w:pStyle w:val="BodyText"/>
      </w:pPr>
      <w:r w:rsidRPr="00DA30C6">
        <w:t xml:space="preserve">The Guideline Appropriate Ordering </w:t>
      </w:r>
      <w:r w:rsidR="00C928D1">
        <w:t>Profile</w:t>
      </w:r>
      <w:r w:rsidRPr="00DA30C6">
        <w:t xml:space="preserve"> supplies a mechanism by which </w:t>
      </w:r>
      <w:r w:rsidR="00252A93" w:rsidRPr="00DA30C6">
        <w:t>EHR and departme</w:t>
      </w:r>
      <w:r w:rsidR="00252A93" w:rsidRPr="007C31E7">
        <w:t xml:space="preserve">ntal systems can </w:t>
      </w:r>
      <w:r w:rsidR="00733155" w:rsidRPr="007C31E7">
        <w:t>evaluate</w:t>
      </w:r>
      <w:r w:rsidR="00252A93" w:rsidRPr="007C31E7">
        <w:t xml:space="preserve"> orders to </w:t>
      </w:r>
      <w:r w:rsidR="00733155" w:rsidRPr="007C31E7">
        <w:t xml:space="preserve">determine </w:t>
      </w:r>
      <w:r w:rsidR="00252A93" w:rsidRPr="007C31E7">
        <w:t>whether these orders conform to guidelines</w:t>
      </w:r>
      <w:r w:rsidR="00C928D1">
        <w:t xml:space="preserve">. </w:t>
      </w:r>
      <w:r w:rsidR="00252A93" w:rsidRPr="00DA30C6">
        <w:t xml:space="preserve">The profile enables </w:t>
      </w:r>
      <w:r w:rsidR="001D0D68" w:rsidRPr="00DA30C6">
        <w:t xml:space="preserve">the </w:t>
      </w:r>
      <w:r w:rsidR="00EC7304" w:rsidRPr="00DA30C6">
        <w:t xml:space="preserve">results of the </w:t>
      </w:r>
      <w:r w:rsidR="00733155" w:rsidRPr="00DA30C6">
        <w:t xml:space="preserve">evaluation </w:t>
      </w:r>
      <w:r w:rsidR="001D0D68" w:rsidRPr="007C31E7">
        <w:t xml:space="preserve">to be stored and transmitted, and the </w:t>
      </w:r>
      <w:r w:rsidR="00252A93" w:rsidRPr="007C31E7">
        <w:t xml:space="preserve">receiver </w:t>
      </w:r>
      <w:r w:rsidR="001D0D68" w:rsidRPr="007C31E7">
        <w:t>of th</w:t>
      </w:r>
      <w:r w:rsidR="00EC7304" w:rsidRPr="007C31E7">
        <w:t>ose results</w:t>
      </w:r>
      <w:r w:rsidR="001D0D68" w:rsidRPr="007C31E7">
        <w:t xml:space="preserve"> </w:t>
      </w:r>
      <w:r w:rsidR="00252A93" w:rsidRPr="007C31E7">
        <w:t>to verify that an order was evaluated with regard to appropriateness.</w:t>
      </w:r>
    </w:p>
    <w:p w14:paraId="75C61CA7" w14:textId="2E1466FC" w:rsidR="002913C4" w:rsidRPr="007C31E7" w:rsidRDefault="00B94DAC" w:rsidP="00FA342E">
      <w:pPr>
        <w:pStyle w:val="BodyText"/>
      </w:pPr>
      <w:r w:rsidRPr="007C31E7">
        <w:t>Under a new US law</w:t>
      </w:r>
      <w:bookmarkStart w:id="49" w:name="_Ref425341998"/>
      <w:r w:rsidRPr="007C31E7">
        <w:rPr>
          <w:rStyle w:val="FootnoteReference"/>
        </w:rPr>
        <w:footnoteReference w:id="2"/>
      </w:r>
      <w:bookmarkEnd w:id="49"/>
      <w:r w:rsidRPr="007C31E7">
        <w:t xml:space="preserve">, </w:t>
      </w:r>
      <w:r w:rsidR="002913C4" w:rsidRPr="007C31E7">
        <w:t>starting in 2017, providers ordering imaging procedures must use physician approved appropriateness guidelines to reduce unnecessary imaging in patients for whom it is not appropriate</w:t>
      </w:r>
      <w:r w:rsidR="00C928D1">
        <w:t xml:space="preserve">. </w:t>
      </w:r>
      <w:r w:rsidR="002913C4" w:rsidRPr="00DA30C6">
        <w:t>In order to be paid</w:t>
      </w:r>
      <w:r w:rsidR="007B7728" w:rsidRPr="00DA30C6">
        <w:t xml:space="preserve"> for Medicare outpatient care</w:t>
      </w:r>
      <w:r w:rsidR="002913C4" w:rsidRPr="00DA30C6">
        <w:t xml:space="preserve">, </w:t>
      </w:r>
      <w:r w:rsidR="007B7728" w:rsidRPr="007C31E7">
        <w:t xml:space="preserve">facilities and physicians </w:t>
      </w:r>
      <w:r w:rsidR="002913C4" w:rsidRPr="007C31E7">
        <w:t xml:space="preserve">who perform </w:t>
      </w:r>
      <w:r w:rsidR="007B7728" w:rsidRPr="007C31E7">
        <w:t xml:space="preserve">certain </w:t>
      </w:r>
      <w:r w:rsidR="002913C4" w:rsidRPr="007C31E7">
        <w:t xml:space="preserve">imaging procedures </w:t>
      </w:r>
      <w:r w:rsidR="007B7728" w:rsidRPr="007C31E7">
        <w:t xml:space="preserve">(either the technical or the clinical component) </w:t>
      </w:r>
      <w:r w:rsidR="002913C4" w:rsidRPr="007C31E7">
        <w:t>have to be able to show that decision support was used in the ordering process</w:t>
      </w:r>
      <w:r w:rsidR="002913C4" w:rsidRPr="007C31E7">
        <w:rPr>
          <w:rStyle w:val="FootnoteReference"/>
        </w:rPr>
        <w:footnoteReference w:id="3"/>
      </w:r>
      <w:r w:rsidR="00C928D1">
        <w:t xml:space="preserve">. </w:t>
      </w:r>
      <w:r w:rsidR="00795644" w:rsidRPr="00DA30C6">
        <w:t>The European Society of Cardiology and the European Association of Cardiovascular Imaging have also identified a need for use of appropriateness criteria in cardiovascular imaging</w:t>
      </w:r>
      <w:r w:rsidR="00795644" w:rsidRPr="007C31E7">
        <w:rPr>
          <w:rStyle w:val="FootnoteReference"/>
        </w:rPr>
        <w:footnoteReference w:id="4"/>
      </w:r>
      <w:r w:rsidR="00795644" w:rsidRPr="007C31E7">
        <w:t>.</w:t>
      </w:r>
    </w:p>
    <w:p w14:paraId="4C4636EA" w14:textId="77777777" w:rsidR="00A85861" w:rsidRPr="007C31E7" w:rsidRDefault="00CF283F" w:rsidP="00D91815">
      <w:pPr>
        <w:pStyle w:val="Heading2"/>
        <w:numPr>
          <w:ilvl w:val="0"/>
          <w:numId w:val="0"/>
        </w:numPr>
        <w:rPr>
          <w:noProof w:val="0"/>
        </w:rPr>
      </w:pPr>
      <w:bookmarkStart w:id="50" w:name="_Toc418514127"/>
      <w:bookmarkStart w:id="51" w:name="_Toc417942246"/>
      <w:r w:rsidRPr="007C31E7">
        <w:rPr>
          <w:noProof w:val="0"/>
        </w:rPr>
        <w:t xml:space="preserve">X.1 </w:t>
      </w:r>
      <w:r w:rsidR="00D020E7" w:rsidRPr="007C31E7">
        <w:rPr>
          <w:noProof w:val="0"/>
        </w:rPr>
        <w:t>GAO</w:t>
      </w:r>
      <w:r w:rsidR="00FF4C4E" w:rsidRPr="007C31E7">
        <w:rPr>
          <w:noProof w:val="0"/>
        </w:rPr>
        <w:t xml:space="preserve"> </w:t>
      </w:r>
      <w:r w:rsidRPr="007C31E7">
        <w:rPr>
          <w:noProof w:val="0"/>
        </w:rPr>
        <w:t>Actors</w:t>
      </w:r>
      <w:r w:rsidR="008608EF" w:rsidRPr="007C31E7">
        <w:rPr>
          <w:noProof w:val="0"/>
        </w:rPr>
        <w:t xml:space="preserve">, </w:t>
      </w:r>
      <w:r w:rsidRPr="007C31E7">
        <w:rPr>
          <w:noProof w:val="0"/>
        </w:rPr>
        <w:t>Transactions</w:t>
      </w:r>
      <w:bookmarkEnd w:id="41"/>
      <w:bookmarkEnd w:id="42"/>
      <w:bookmarkEnd w:id="43"/>
      <w:bookmarkEnd w:id="44"/>
      <w:bookmarkEnd w:id="45"/>
      <w:bookmarkEnd w:id="46"/>
      <w:bookmarkEnd w:id="47"/>
      <w:bookmarkEnd w:id="48"/>
      <w:r w:rsidR="008608EF" w:rsidRPr="007C31E7">
        <w:rPr>
          <w:noProof w:val="0"/>
        </w:rPr>
        <w:t>, and Content Modules</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50"/>
      <w:bookmarkEnd w:id="51"/>
    </w:p>
    <w:p w14:paraId="3CB59FC7" w14:textId="5244FE81" w:rsidR="003B70A2" w:rsidRPr="007C31E7" w:rsidRDefault="00323461" w:rsidP="00323461">
      <w:pPr>
        <w:pStyle w:val="BodyText"/>
      </w:pPr>
      <w:r w:rsidRPr="007C31E7">
        <w:t>This section define</w:t>
      </w:r>
      <w:r w:rsidR="00D422BB" w:rsidRPr="007C31E7">
        <w:t>s the actors, transactions, and/</w:t>
      </w:r>
      <w:r w:rsidRPr="007C31E7">
        <w:t xml:space="preserve">or content modules </w:t>
      </w:r>
      <w:r w:rsidR="006D4881" w:rsidRPr="007C31E7">
        <w:t xml:space="preserve">in this </w:t>
      </w:r>
      <w:r w:rsidRPr="007C31E7">
        <w:t>profile</w:t>
      </w:r>
      <w:r w:rsidR="00887E40" w:rsidRPr="007C31E7">
        <w:t xml:space="preserve">. </w:t>
      </w:r>
      <w:r w:rsidR="006C371A" w:rsidRPr="007C31E7">
        <w:t>General definitions of actors</w:t>
      </w:r>
      <w:r w:rsidR="00BA1A91" w:rsidRPr="007C31E7">
        <w:t xml:space="preserve"> </w:t>
      </w:r>
      <w:r w:rsidR="006C371A" w:rsidRPr="007C31E7">
        <w:t xml:space="preserve">are given in the Technical Frameworks General Introduction </w:t>
      </w:r>
      <w:r w:rsidR="006514EA" w:rsidRPr="007C31E7">
        <w:t>Appendix</w:t>
      </w:r>
      <w:r w:rsidR="00BA1A91" w:rsidRPr="007C31E7">
        <w:t xml:space="preserve"> A </w:t>
      </w:r>
      <w:r w:rsidR="001134EB" w:rsidRPr="007C31E7">
        <w:t xml:space="preserve">at </w:t>
      </w:r>
      <w:hyperlink r:id="rId18" w:history="1">
        <w:r w:rsidR="00C928D1">
          <w:rPr>
            <w:rStyle w:val="Hyperlink"/>
          </w:rPr>
          <w:t>http://ihe.net/Technical_Frameworks/</w:t>
        </w:r>
      </w:hyperlink>
      <w:r w:rsidR="005672A9" w:rsidRPr="007C31E7">
        <w:t>.</w:t>
      </w:r>
    </w:p>
    <w:p w14:paraId="1EBF56EF" w14:textId="77777777" w:rsidR="00D91815" w:rsidRPr="007C31E7" w:rsidRDefault="00CF283F" w:rsidP="00BB76BC">
      <w:pPr>
        <w:pStyle w:val="BodyText"/>
      </w:pPr>
      <w:r w:rsidRPr="007C31E7">
        <w:t xml:space="preserve">Figure X.1-1 shows the actors directly involved in the </w:t>
      </w:r>
      <w:r w:rsidR="00D020E7" w:rsidRPr="007C31E7">
        <w:t>GAO</w:t>
      </w:r>
      <w:r w:rsidRPr="007C31E7">
        <w:t xml:space="preserve"> Profile and the relevant transactions between them</w:t>
      </w:r>
      <w:r w:rsidR="00F0665F" w:rsidRPr="007C31E7">
        <w:t xml:space="preserve">. </w:t>
      </w:r>
    </w:p>
    <w:p w14:paraId="2D76C6CC" w14:textId="48A294F0" w:rsidR="00A26F80" w:rsidRPr="007C31E7" w:rsidRDefault="00B3504E" w:rsidP="00A26F80">
      <w:pPr>
        <w:pStyle w:val="BodyText"/>
        <w:keepNext/>
      </w:pPr>
      <w:r w:rsidRPr="007C31E7">
        <w:rPr>
          <w:noProof/>
        </w:rPr>
        <w:lastRenderedPageBreak/>
        <mc:AlternateContent>
          <mc:Choice Requires="wpc">
            <w:drawing>
              <wp:inline distT="0" distB="0" distL="0" distR="0" wp14:anchorId="541676F1" wp14:editId="04679A14">
                <wp:extent cx="5127342" cy="2082534"/>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3" name="Rectangle 220"/>
                        <wps:cNvSpPr>
                          <a:spLocks noChangeArrowheads="1"/>
                        </wps:cNvSpPr>
                        <wps:spPr bwMode="auto">
                          <a:xfrm>
                            <a:off x="820335" y="380577"/>
                            <a:ext cx="988887" cy="667173"/>
                          </a:xfrm>
                          <a:prstGeom prst="rect">
                            <a:avLst/>
                          </a:prstGeom>
                          <a:solidFill>
                            <a:srgbClr val="FFFFFF"/>
                          </a:solidFill>
                          <a:ln w="9525">
                            <a:solidFill>
                              <a:srgbClr val="000000"/>
                            </a:solidFill>
                            <a:miter lim="800000"/>
                            <a:headEnd/>
                            <a:tailEnd/>
                          </a:ln>
                        </wps:spPr>
                        <wps:txbx>
                          <w:txbxContent>
                            <w:p w14:paraId="7175C7D1" w14:textId="4B059351" w:rsidR="00DB35E5" w:rsidRPr="00663785" w:rsidRDefault="00DB35E5" w:rsidP="00DA30C6">
                              <w:pPr>
                                <w:pStyle w:val="BodyText"/>
                                <w:jc w:val="center"/>
                                <w:rPr>
                                  <w:sz w:val="22"/>
                                  <w:szCs w:val="22"/>
                                </w:rPr>
                              </w:pPr>
                              <w:r>
                                <w:rPr>
                                  <w:sz w:val="22"/>
                                  <w:szCs w:val="22"/>
                                </w:rPr>
                                <w:t>Order Evaluation Requester</w:t>
                              </w:r>
                            </w:p>
                          </w:txbxContent>
                        </wps:txbx>
                        <wps:bodyPr rot="0" vert="horz" wrap="square" lIns="91440" tIns="45720" rIns="91440" bIns="45720" anchor="t" anchorCtr="0" upright="1">
                          <a:noAutofit/>
                        </wps:bodyPr>
                      </wps:wsp>
                      <wps:wsp>
                        <wps:cNvPr id="244" name="Rectangle 221"/>
                        <wps:cNvSpPr>
                          <a:spLocks noChangeArrowheads="1"/>
                        </wps:cNvSpPr>
                        <wps:spPr bwMode="auto">
                          <a:xfrm>
                            <a:off x="3836187" y="380579"/>
                            <a:ext cx="987152" cy="705272"/>
                          </a:xfrm>
                          <a:prstGeom prst="rect">
                            <a:avLst/>
                          </a:prstGeom>
                          <a:solidFill>
                            <a:srgbClr val="FFFFFF"/>
                          </a:solidFill>
                          <a:ln w="9525">
                            <a:solidFill>
                              <a:srgbClr val="000000"/>
                            </a:solidFill>
                            <a:miter lim="800000"/>
                            <a:headEnd/>
                            <a:tailEnd/>
                          </a:ln>
                        </wps:spPr>
                        <wps:txbx>
                          <w:txbxContent>
                            <w:p w14:paraId="0C943C97" w14:textId="77777777" w:rsidR="00DB35E5" w:rsidRPr="006B0C48" w:rsidRDefault="00DB35E5" w:rsidP="00DA30C6">
                              <w:pPr>
                                <w:pStyle w:val="BodyText"/>
                                <w:jc w:val="center"/>
                                <w:rPr>
                                  <w:sz w:val="22"/>
                                  <w:szCs w:val="22"/>
                                </w:rPr>
                              </w:pPr>
                              <w:r w:rsidRPr="006B0C48">
                                <w:rPr>
                                  <w:sz w:val="22"/>
                                  <w:szCs w:val="22"/>
                                </w:rPr>
                                <w:t>Decision Support Service</w:t>
                              </w:r>
                            </w:p>
                            <w:p w14:paraId="2DE51D1C" w14:textId="77777777" w:rsidR="00DB35E5" w:rsidRDefault="00DB35E5" w:rsidP="00663785">
                              <w:pPr>
                                <w:pStyle w:val="BodyText"/>
                              </w:pPr>
                            </w:p>
                          </w:txbxContent>
                        </wps:txbx>
                        <wps:bodyPr rot="0" vert="horz" wrap="square" lIns="91440" tIns="45720" rIns="91440" bIns="45720" anchor="t" anchorCtr="0" upright="1">
                          <a:noAutofit/>
                        </wps:bodyPr>
                      </wps:wsp>
                      <wps:wsp>
                        <wps:cNvPr id="245" name="AutoShape 222"/>
                        <wps:cNvCnPr>
                          <a:cxnSpLocks noChangeShapeType="1"/>
                        </wps:cNvCnPr>
                        <wps:spPr bwMode="auto">
                          <a:xfrm>
                            <a:off x="1807748" y="932258"/>
                            <a:ext cx="20284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Text Box 223"/>
                        <wps:cNvSpPr txBox="1">
                          <a:spLocks noChangeArrowheads="1"/>
                        </wps:cNvSpPr>
                        <wps:spPr bwMode="auto">
                          <a:xfrm>
                            <a:off x="1809918" y="313197"/>
                            <a:ext cx="2120608" cy="606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0E750" w14:textId="1046A675" w:rsidR="00DB35E5" w:rsidRDefault="00DB35E5" w:rsidP="00663785">
                              <w:pPr>
                                <w:pStyle w:val="BodyText"/>
                                <w:rPr>
                                  <w:sz w:val="22"/>
                                  <w:szCs w:val="22"/>
                                </w:rPr>
                              </w:pPr>
                              <w:r w:rsidRPr="006B0C48">
                                <w:rPr>
                                  <w:sz w:val="22"/>
                                  <w:szCs w:val="22"/>
                                </w:rPr>
                                <w:t>[PCC</w:t>
                              </w:r>
                              <w:r>
                                <w:rPr>
                                  <w:sz w:val="22"/>
                                  <w:szCs w:val="22"/>
                                </w:rPr>
                                <w:t>-19</w:t>
                              </w:r>
                              <w:r w:rsidRPr="006B0C48">
                                <w:rPr>
                                  <w:sz w:val="22"/>
                                  <w:szCs w:val="22"/>
                                </w:rPr>
                                <w:t>] Evaluate Order</w:t>
                              </w:r>
                            </w:p>
                            <w:p w14:paraId="3A6D5065" w14:textId="77777777" w:rsidR="00DB35E5" w:rsidRPr="006B0C48" w:rsidRDefault="00DB35E5" w:rsidP="005F537E">
                              <w:pPr>
                                <w:pStyle w:val="NormalWeb"/>
                                <w:rPr>
                                  <w:sz w:val="22"/>
                                  <w:szCs w:val="22"/>
                                </w:rPr>
                              </w:pPr>
                              <w:r w:rsidRPr="006B0C48">
                                <w:rPr>
                                  <w:sz w:val="22"/>
                                  <w:szCs w:val="22"/>
                                </w:rPr>
                                <w:t>[PCC</w:t>
                              </w:r>
                              <w:r>
                                <w:rPr>
                                  <w:sz w:val="22"/>
                                  <w:szCs w:val="22"/>
                                </w:rPr>
                                <w:t>-20</w:t>
                              </w:r>
                              <w:r w:rsidRPr="006B0C48">
                                <w:rPr>
                                  <w:sz w:val="22"/>
                                  <w:szCs w:val="22"/>
                                </w:rPr>
                                <w:t>] Invoke Questionnaire</w:t>
                              </w:r>
                            </w:p>
                            <w:p w14:paraId="32749187" w14:textId="77777777" w:rsidR="00DB35E5" w:rsidRPr="006B0C48" w:rsidRDefault="00DB35E5" w:rsidP="00663785">
                              <w:pPr>
                                <w:pStyle w:val="BodyText"/>
                                <w:rPr>
                                  <w:sz w:val="22"/>
                                  <w:szCs w:val="22"/>
                                </w:rPr>
                              </w:pPr>
                            </w:p>
                          </w:txbxContent>
                        </wps:txbx>
                        <wps:bodyPr rot="0" vert="horz" wrap="square" lIns="91440" tIns="45720" rIns="91440" bIns="45720" anchor="t" anchorCtr="0" upright="1">
                          <a:noAutofit/>
                        </wps:bodyPr>
                      </wps:wsp>
                    </wpc:wpc>
                  </a:graphicData>
                </a:graphic>
              </wp:inline>
            </w:drawing>
          </mc:Choice>
          <mc:Fallback>
            <w:pict>
              <v:group id="Canvas 219" o:spid="_x0000_s1026" editas="canvas" style="width:403.75pt;height:164pt;mso-position-horizontal-relative:char;mso-position-vertical-relative:line" coordsize="51269,20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69;height:20821;visibility:visible;mso-wrap-style:square">
                  <v:fill o:detectmouseclick="t"/>
                  <v:path o:connecttype="none"/>
                </v:shape>
                <v:rect id="Rectangle 220" o:spid="_x0000_s1028" style="position:absolute;left:8203;top:3805;width:9889;height:6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textbox>
                    <w:txbxContent>
                      <w:p w14:paraId="7175C7D1" w14:textId="4B059351" w:rsidR="00DB35E5" w:rsidRPr="00663785" w:rsidRDefault="00DB35E5" w:rsidP="00DA30C6">
                        <w:pPr>
                          <w:pStyle w:val="BodyText"/>
                          <w:jc w:val="center"/>
                          <w:rPr>
                            <w:sz w:val="22"/>
                            <w:szCs w:val="22"/>
                          </w:rPr>
                        </w:pPr>
                        <w:r>
                          <w:rPr>
                            <w:sz w:val="22"/>
                            <w:szCs w:val="22"/>
                          </w:rPr>
                          <w:t>Order Evaluation Requester</w:t>
                        </w:r>
                      </w:p>
                    </w:txbxContent>
                  </v:textbox>
                </v:rect>
                <v:rect id="Rectangle 221" o:spid="_x0000_s1029" style="position:absolute;left:38361;top:3805;width:9872;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textbox>
                    <w:txbxContent>
                      <w:p w14:paraId="0C943C97" w14:textId="77777777" w:rsidR="00DB35E5" w:rsidRPr="006B0C48" w:rsidRDefault="00DB35E5" w:rsidP="00DA30C6">
                        <w:pPr>
                          <w:pStyle w:val="BodyText"/>
                          <w:jc w:val="center"/>
                          <w:rPr>
                            <w:sz w:val="22"/>
                            <w:szCs w:val="22"/>
                          </w:rPr>
                        </w:pPr>
                        <w:r w:rsidRPr="006B0C48">
                          <w:rPr>
                            <w:sz w:val="22"/>
                            <w:szCs w:val="22"/>
                          </w:rPr>
                          <w:t>Decision Support Service</w:t>
                        </w:r>
                      </w:p>
                      <w:p w14:paraId="2DE51D1C" w14:textId="77777777" w:rsidR="00DB35E5" w:rsidRDefault="00DB35E5" w:rsidP="00663785">
                        <w:pPr>
                          <w:pStyle w:val="BodyText"/>
                        </w:pPr>
                      </w:p>
                    </w:txbxContent>
                  </v:textbox>
                </v:rect>
                <v:shapetype id="_x0000_t32" coordsize="21600,21600" o:spt="32" o:oned="t" path="m,l21600,21600e" filled="f">
                  <v:path arrowok="t" fillok="f" o:connecttype="none"/>
                  <o:lock v:ext="edit" shapetype="t"/>
                </v:shapetype>
                <v:shape id="AutoShape 222" o:spid="_x0000_s1030" type="#_x0000_t32" style="position:absolute;left:18077;top:9322;width:20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shapetype id="_x0000_t202" coordsize="21600,21600" o:spt="202" path="m,l,21600r21600,l21600,xe">
                  <v:stroke joinstyle="miter"/>
                  <v:path gradientshapeok="t" o:connecttype="rect"/>
                </v:shapetype>
                <v:shape id="Text Box 223" o:spid="_x0000_s1031" type="#_x0000_t202" style="position:absolute;left:18099;top:3131;width:21206;height:6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4A30E750" w14:textId="1046A675" w:rsidR="00DB35E5" w:rsidRDefault="00DB35E5" w:rsidP="00663785">
                        <w:pPr>
                          <w:pStyle w:val="BodyText"/>
                          <w:rPr>
                            <w:sz w:val="22"/>
                            <w:szCs w:val="22"/>
                          </w:rPr>
                        </w:pPr>
                        <w:r w:rsidRPr="006B0C48">
                          <w:rPr>
                            <w:sz w:val="22"/>
                            <w:szCs w:val="22"/>
                          </w:rPr>
                          <w:t>[PCC</w:t>
                        </w:r>
                        <w:r>
                          <w:rPr>
                            <w:sz w:val="22"/>
                            <w:szCs w:val="22"/>
                          </w:rPr>
                          <w:t>-19</w:t>
                        </w:r>
                        <w:r w:rsidRPr="006B0C48">
                          <w:rPr>
                            <w:sz w:val="22"/>
                            <w:szCs w:val="22"/>
                          </w:rPr>
                          <w:t>] Evaluate Order</w:t>
                        </w:r>
                      </w:p>
                      <w:p w14:paraId="3A6D5065" w14:textId="77777777" w:rsidR="00DB35E5" w:rsidRPr="006B0C48" w:rsidRDefault="00DB35E5" w:rsidP="005F537E">
                        <w:pPr>
                          <w:pStyle w:val="NormalWeb"/>
                          <w:rPr>
                            <w:sz w:val="22"/>
                            <w:szCs w:val="22"/>
                          </w:rPr>
                        </w:pPr>
                        <w:r w:rsidRPr="006B0C48">
                          <w:rPr>
                            <w:sz w:val="22"/>
                            <w:szCs w:val="22"/>
                          </w:rPr>
                          <w:t>[PCC</w:t>
                        </w:r>
                        <w:r>
                          <w:rPr>
                            <w:sz w:val="22"/>
                            <w:szCs w:val="22"/>
                          </w:rPr>
                          <w:t>-20</w:t>
                        </w:r>
                        <w:r w:rsidRPr="006B0C48">
                          <w:rPr>
                            <w:sz w:val="22"/>
                            <w:szCs w:val="22"/>
                          </w:rPr>
                          <w:t>] Invoke Questionnaire</w:t>
                        </w:r>
                      </w:p>
                      <w:p w14:paraId="32749187" w14:textId="77777777" w:rsidR="00DB35E5" w:rsidRPr="006B0C48" w:rsidRDefault="00DB35E5" w:rsidP="00663785">
                        <w:pPr>
                          <w:pStyle w:val="BodyText"/>
                          <w:rPr>
                            <w:sz w:val="22"/>
                            <w:szCs w:val="22"/>
                          </w:rPr>
                        </w:pPr>
                      </w:p>
                    </w:txbxContent>
                  </v:textbox>
                </v:shape>
                <w10:anchorlock/>
              </v:group>
            </w:pict>
          </mc:Fallback>
        </mc:AlternateContent>
      </w:r>
    </w:p>
    <w:p w14:paraId="40B54DE3" w14:textId="77777777" w:rsidR="00A26F80" w:rsidRPr="007C31E7" w:rsidRDefault="00A26F80" w:rsidP="00663785">
      <w:pPr>
        <w:pStyle w:val="FigureTitle"/>
      </w:pPr>
      <w:r w:rsidRPr="007C31E7">
        <w:t>Figure X.1-1: GAO Actor Diagram</w:t>
      </w:r>
    </w:p>
    <w:p w14:paraId="0679C5C6" w14:textId="77777777" w:rsidR="00C902BB" w:rsidRPr="007C31E7" w:rsidRDefault="00C902BB" w:rsidP="00FA342E">
      <w:pPr>
        <w:pStyle w:val="BodyText"/>
      </w:pPr>
    </w:p>
    <w:p w14:paraId="08A4FB46" w14:textId="77777777" w:rsidR="00CF283F" w:rsidRPr="007C31E7" w:rsidRDefault="00CF283F">
      <w:pPr>
        <w:pStyle w:val="BodyText"/>
      </w:pPr>
      <w:r w:rsidRPr="007C31E7">
        <w:t xml:space="preserve">Table X.1-1 lists the transactions for each actor directly involved in the </w:t>
      </w:r>
      <w:r w:rsidR="00D020E7" w:rsidRPr="007C31E7">
        <w:t>GAO</w:t>
      </w:r>
      <w:r w:rsidRPr="007C31E7">
        <w:t xml:space="preserve"> Profile. </w:t>
      </w:r>
      <w:r w:rsidR="00F66C25" w:rsidRPr="007C31E7">
        <w:t xml:space="preserve">To </w:t>
      </w:r>
      <w:r w:rsidRPr="007C31E7">
        <w:t xml:space="preserve">claim </w:t>
      </w:r>
      <w:r w:rsidR="00F66C25" w:rsidRPr="007C31E7">
        <w:t>compliance with this Profile, an actor shall support all re</w:t>
      </w:r>
      <w:r w:rsidRPr="007C31E7">
        <w:t>qu</w:t>
      </w:r>
      <w:r w:rsidR="006A4160" w:rsidRPr="007C31E7">
        <w:t>ired transactions (labeled “R”) and may support the optional t</w:t>
      </w:r>
      <w:r w:rsidRPr="007C31E7">
        <w:t xml:space="preserve">ransactions </w:t>
      </w:r>
      <w:r w:rsidR="006A4160" w:rsidRPr="007C31E7">
        <w:t>(</w:t>
      </w:r>
      <w:r w:rsidRPr="007C31E7">
        <w:t>labeled “O”</w:t>
      </w:r>
      <w:r w:rsidR="006A4160" w:rsidRPr="007C31E7">
        <w:t>)</w:t>
      </w:r>
      <w:r w:rsidR="00887E40" w:rsidRPr="007C31E7">
        <w:t xml:space="preserve">. </w:t>
      </w:r>
    </w:p>
    <w:p w14:paraId="3C4864B4" w14:textId="77777777" w:rsidR="00DE0504" w:rsidRPr="007C31E7" w:rsidRDefault="00DE0504" w:rsidP="000B5ADA">
      <w:pPr>
        <w:pStyle w:val="BodyText"/>
      </w:pPr>
    </w:p>
    <w:p w14:paraId="404C10AD" w14:textId="77777777" w:rsidR="00CF283F" w:rsidRPr="007C31E7" w:rsidRDefault="00CF283F" w:rsidP="00C56183">
      <w:pPr>
        <w:pStyle w:val="TableTitle"/>
      </w:pPr>
      <w:r w:rsidRPr="007C31E7">
        <w:t>Table X.1-1</w:t>
      </w:r>
      <w:r w:rsidR="001606A7" w:rsidRPr="007C31E7">
        <w:t>:</w:t>
      </w:r>
      <w:r w:rsidRPr="007C31E7">
        <w:t xml:space="preserve"> </w:t>
      </w:r>
      <w:r w:rsidR="00D020E7" w:rsidRPr="007C31E7">
        <w:t>GAO</w:t>
      </w:r>
      <w:r w:rsidRPr="007C31E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84"/>
        <w:gridCol w:w="2019"/>
        <w:gridCol w:w="1710"/>
        <w:gridCol w:w="2799"/>
      </w:tblGrid>
      <w:tr w:rsidR="001606A7" w:rsidRPr="007C31E7" w14:paraId="5588EFC9" w14:textId="77777777" w:rsidTr="009F0DDD">
        <w:trPr>
          <w:cantSplit/>
          <w:tblHeader/>
          <w:jc w:val="center"/>
        </w:trPr>
        <w:tc>
          <w:tcPr>
            <w:tcW w:w="2484" w:type="dxa"/>
            <w:shd w:val="pct15" w:color="auto" w:fill="FFFFFF"/>
          </w:tcPr>
          <w:p w14:paraId="41289B08" w14:textId="77777777" w:rsidR="00CF283F" w:rsidRPr="007C31E7" w:rsidRDefault="00CF283F" w:rsidP="00663624">
            <w:pPr>
              <w:pStyle w:val="TableEntryHeader"/>
            </w:pPr>
            <w:r w:rsidRPr="007C31E7">
              <w:t>Actors</w:t>
            </w:r>
          </w:p>
        </w:tc>
        <w:tc>
          <w:tcPr>
            <w:tcW w:w="2019" w:type="dxa"/>
            <w:shd w:val="pct15" w:color="auto" w:fill="FFFFFF"/>
          </w:tcPr>
          <w:p w14:paraId="4DD0681C" w14:textId="77777777" w:rsidR="00CF283F" w:rsidRPr="007C31E7" w:rsidRDefault="00CF283F" w:rsidP="00663624">
            <w:pPr>
              <w:pStyle w:val="TableEntryHeader"/>
            </w:pPr>
            <w:r w:rsidRPr="007C31E7">
              <w:t xml:space="preserve">Transactions </w:t>
            </w:r>
          </w:p>
        </w:tc>
        <w:tc>
          <w:tcPr>
            <w:tcW w:w="1710" w:type="dxa"/>
            <w:shd w:val="pct15" w:color="auto" w:fill="FFFFFF"/>
          </w:tcPr>
          <w:p w14:paraId="4F36CAB8" w14:textId="77777777" w:rsidR="00CF283F" w:rsidRPr="007C31E7" w:rsidRDefault="00CF283F" w:rsidP="00663624">
            <w:pPr>
              <w:pStyle w:val="TableEntryHeader"/>
            </w:pPr>
            <w:r w:rsidRPr="007C31E7">
              <w:t>Optionality</w:t>
            </w:r>
          </w:p>
        </w:tc>
        <w:tc>
          <w:tcPr>
            <w:tcW w:w="2799" w:type="dxa"/>
            <w:shd w:val="pct15" w:color="auto" w:fill="FFFFFF"/>
          </w:tcPr>
          <w:p w14:paraId="040BD8CD" w14:textId="77777777" w:rsidR="001558DD" w:rsidRPr="007C31E7" w:rsidRDefault="001558DD" w:rsidP="00EF1E77">
            <w:pPr>
              <w:pStyle w:val="TableEntryHeader"/>
              <w:rPr>
                <w:rFonts w:ascii="Times New Roman" w:hAnsi="Times New Roman"/>
                <w:b w:val="0"/>
                <w:i/>
              </w:rPr>
            </w:pPr>
            <w:r w:rsidRPr="007C31E7">
              <w:t>Reference</w:t>
            </w:r>
          </w:p>
        </w:tc>
      </w:tr>
      <w:tr w:rsidR="00544A56" w:rsidRPr="007C31E7" w14:paraId="677F6845" w14:textId="77777777" w:rsidTr="009F0DDD">
        <w:trPr>
          <w:cantSplit/>
          <w:jc w:val="center"/>
        </w:trPr>
        <w:tc>
          <w:tcPr>
            <w:tcW w:w="2484" w:type="dxa"/>
            <w:vMerge w:val="restart"/>
          </w:tcPr>
          <w:p w14:paraId="76B17C5F" w14:textId="73D2001F" w:rsidR="00544A56" w:rsidRPr="007C31E7" w:rsidRDefault="00544A56" w:rsidP="00AD069D">
            <w:pPr>
              <w:pStyle w:val="TableEntry"/>
            </w:pPr>
            <w:r>
              <w:t>Order Evaluation Requester</w:t>
            </w:r>
          </w:p>
          <w:p w14:paraId="0163DE85" w14:textId="61934EFA" w:rsidR="00544A56" w:rsidRPr="007C31E7" w:rsidRDefault="00544A56" w:rsidP="00AD069D">
            <w:pPr>
              <w:pStyle w:val="TableEntry"/>
            </w:pPr>
          </w:p>
        </w:tc>
        <w:tc>
          <w:tcPr>
            <w:tcW w:w="2019" w:type="dxa"/>
          </w:tcPr>
          <w:p w14:paraId="6F5C4864" w14:textId="5A5B9295" w:rsidR="00544A56" w:rsidRPr="007C31E7" w:rsidRDefault="00544A56" w:rsidP="003579DA">
            <w:pPr>
              <w:pStyle w:val="TableEntry"/>
            </w:pPr>
            <w:r>
              <w:t>Evaluate Order</w:t>
            </w:r>
          </w:p>
        </w:tc>
        <w:tc>
          <w:tcPr>
            <w:tcW w:w="1710" w:type="dxa"/>
          </w:tcPr>
          <w:p w14:paraId="42520762" w14:textId="77777777" w:rsidR="00544A56" w:rsidRPr="007C31E7" w:rsidRDefault="00544A56" w:rsidP="00017E09">
            <w:pPr>
              <w:pStyle w:val="TableEntry"/>
            </w:pPr>
            <w:r w:rsidRPr="007C31E7">
              <w:t>R</w:t>
            </w:r>
          </w:p>
        </w:tc>
        <w:tc>
          <w:tcPr>
            <w:tcW w:w="2799" w:type="dxa"/>
          </w:tcPr>
          <w:p w14:paraId="5FF224EC" w14:textId="2F83AC1D" w:rsidR="00544A56" w:rsidRPr="007C31E7" w:rsidRDefault="00544A56" w:rsidP="005F537E">
            <w:pPr>
              <w:pStyle w:val="TableEntry"/>
            </w:pPr>
            <w:r w:rsidRPr="007C31E7">
              <w:t>PCC TF-2: 3.</w:t>
            </w:r>
            <w:r w:rsidR="005F537E">
              <w:t>19</w:t>
            </w:r>
          </w:p>
        </w:tc>
      </w:tr>
      <w:tr w:rsidR="00544A56" w:rsidRPr="007C31E7" w14:paraId="0E5FE12E" w14:textId="77777777" w:rsidTr="00544A56">
        <w:trPr>
          <w:cantSplit/>
          <w:jc w:val="center"/>
        </w:trPr>
        <w:tc>
          <w:tcPr>
            <w:tcW w:w="2484" w:type="dxa"/>
            <w:vMerge/>
          </w:tcPr>
          <w:p w14:paraId="63365D1C" w14:textId="75F297AB" w:rsidR="00544A56" w:rsidRDefault="00544A56" w:rsidP="00AD069D">
            <w:pPr>
              <w:pStyle w:val="TableEntry"/>
            </w:pPr>
          </w:p>
        </w:tc>
        <w:tc>
          <w:tcPr>
            <w:tcW w:w="2019" w:type="dxa"/>
          </w:tcPr>
          <w:p w14:paraId="379EE86B" w14:textId="193062B6" w:rsidR="00544A56" w:rsidRDefault="00544A56" w:rsidP="003579DA">
            <w:pPr>
              <w:pStyle w:val="TableEntry"/>
            </w:pPr>
            <w:r>
              <w:t>Invoke Questionnaire</w:t>
            </w:r>
          </w:p>
        </w:tc>
        <w:tc>
          <w:tcPr>
            <w:tcW w:w="1710" w:type="dxa"/>
          </w:tcPr>
          <w:p w14:paraId="66472444" w14:textId="004385B1" w:rsidR="00544A56" w:rsidRPr="007C31E7" w:rsidRDefault="00544A56" w:rsidP="00017E09">
            <w:pPr>
              <w:pStyle w:val="TableEntry"/>
            </w:pPr>
            <w:r>
              <w:t>O</w:t>
            </w:r>
          </w:p>
        </w:tc>
        <w:tc>
          <w:tcPr>
            <w:tcW w:w="2799" w:type="dxa"/>
          </w:tcPr>
          <w:p w14:paraId="524724E9" w14:textId="696EAF6C" w:rsidR="00544A56" w:rsidRPr="007C31E7" w:rsidRDefault="00544A56" w:rsidP="005F537E">
            <w:pPr>
              <w:pStyle w:val="TableEntry"/>
            </w:pPr>
            <w:r>
              <w:t>PCC TF-2: 3.</w:t>
            </w:r>
            <w:r w:rsidR="005F537E">
              <w:t>20</w:t>
            </w:r>
          </w:p>
        </w:tc>
      </w:tr>
      <w:tr w:rsidR="0029200B" w:rsidRPr="007C31E7" w14:paraId="2B9CF943" w14:textId="77777777" w:rsidTr="009F0DDD">
        <w:trPr>
          <w:cantSplit/>
          <w:jc w:val="center"/>
        </w:trPr>
        <w:tc>
          <w:tcPr>
            <w:tcW w:w="2484" w:type="dxa"/>
            <w:vMerge w:val="restart"/>
          </w:tcPr>
          <w:p w14:paraId="1DD0068B" w14:textId="77777777" w:rsidR="0029200B" w:rsidRPr="007C31E7" w:rsidRDefault="0029200B" w:rsidP="001C6978">
            <w:pPr>
              <w:pStyle w:val="TableEntry"/>
            </w:pPr>
            <w:r w:rsidRPr="007C31E7">
              <w:t>Decision Support Service</w:t>
            </w:r>
          </w:p>
        </w:tc>
        <w:tc>
          <w:tcPr>
            <w:tcW w:w="2019" w:type="dxa"/>
          </w:tcPr>
          <w:p w14:paraId="5097D66A" w14:textId="06133892" w:rsidR="0029200B" w:rsidRPr="007C31E7" w:rsidRDefault="0029200B" w:rsidP="003579DA">
            <w:pPr>
              <w:pStyle w:val="TableEntry"/>
            </w:pPr>
            <w:r>
              <w:t>Evaluate Order</w:t>
            </w:r>
          </w:p>
        </w:tc>
        <w:tc>
          <w:tcPr>
            <w:tcW w:w="1710" w:type="dxa"/>
          </w:tcPr>
          <w:p w14:paraId="6C098B21" w14:textId="77777777" w:rsidR="0029200B" w:rsidRPr="007C31E7" w:rsidRDefault="0029200B" w:rsidP="00017E09">
            <w:pPr>
              <w:pStyle w:val="TableEntry"/>
            </w:pPr>
            <w:r w:rsidRPr="007C31E7">
              <w:t>R</w:t>
            </w:r>
          </w:p>
        </w:tc>
        <w:tc>
          <w:tcPr>
            <w:tcW w:w="2799" w:type="dxa"/>
          </w:tcPr>
          <w:p w14:paraId="452B5D09" w14:textId="564CA8BC" w:rsidR="0029200B" w:rsidRPr="007C31E7" w:rsidRDefault="0029200B" w:rsidP="005F537E">
            <w:pPr>
              <w:pStyle w:val="TableEntry"/>
            </w:pPr>
            <w:r w:rsidRPr="007C31E7">
              <w:t>PCC TF-2: 3.</w:t>
            </w:r>
            <w:r w:rsidR="005F537E">
              <w:t>19</w:t>
            </w:r>
          </w:p>
        </w:tc>
      </w:tr>
      <w:tr w:rsidR="0029200B" w:rsidRPr="007C31E7" w14:paraId="45F07433" w14:textId="77777777" w:rsidTr="00544A56">
        <w:trPr>
          <w:cantSplit/>
          <w:jc w:val="center"/>
        </w:trPr>
        <w:tc>
          <w:tcPr>
            <w:tcW w:w="2484" w:type="dxa"/>
            <w:vMerge/>
          </w:tcPr>
          <w:p w14:paraId="096F4618" w14:textId="77777777" w:rsidR="0029200B" w:rsidRPr="007C31E7" w:rsidRDefault="0029200B" w:rsidP="001C6978">
            <w:pPr>
              <w:pStyle w:val="TableEntry"/>
            </w:pPr>
          </w:p>
        </w:tc>
        <w:tc>
          <w:tcPr>
            <w:tcW w:w="2019" w:type="dxa"/>
          </w:tcPr>
          <w:p w14:paraId="0CE0AA8A" w14:textId="3FEA1AF6" w:rsidR="0029200B" w:rsidRDefault="0029200B" w:rsidP="003579DA">
            <w:pPr>
              <w:pStyle w:val="TableEntry"/>
            </w:pPr>
            <w:r>
              <w:t>Invoke Questionnaire</w:t>
            </w:r>
          </w:p>
        </w:tc>
        <w:tc>
          <w:tcPr>
            <w:tcW w:w="1710" w:type="dxa"/>
          </w:tcPr>
          <w:p w14:paraId="21FB1CDE" w14:textId="6CF60767" w:rsidR="0029200B" w:rsidRPr="007C31E7" w:rsidRDefault="0029200B" w:rsidP="00017E09">
            <w:pPr>
              <w:pStyle w:val="TableEntry"/>
            </w:pPr>
            <w:r>
              <w:t>O</w:t>
            </w:r>
          </w:p>
        </w:tc>
        <w:tc>
          <w:tcPr>
            <w:tcW w:w="2799" w:type="dxa"/>
          </w:tcPr>
          <w:p w14:paraId="398F34FC" w14:textId="55F220B8" w:rsidR="0029200B" w:rsidRPr="007C31E7" w:rsidRDefault="0029200B" w:rsidP="005F537E">
            <w:pPr>
              <w:pStyle w:val="TableEntry"/>
            </w:pPr>
            <w:r>
              <w:t>PCC TF-2: 3.</w:t>
            </w:r>
            <w:r w:rsidR="005F537E">
              <w:t>20</w:t>
            </w:r>
          </w:p>
        </w:tc>
      </w:tr>
      <w:bookmarkEnd w:id="52"/>
      <w:bookmarkEnd w:id="53"/>
      <w:bookmarkEnd w:id="54"/>
      <w:bookmarkEnd w:id="55"/>
      <w:bookmarkEnd w:id="56"/>
      <w:bookmarkEnd w:id="57"/>
      <w:bookmarkEnd w:id="58"/>
      <w:bookmarkEnd w:id="59"/>
    </w:tbl>
    <w:p w14:paraId="401354C2" w14:textId="77777777" w:rsidR="00C902BB" w:rsidRPr="007C31E7" w:rsidRDefault="00C902BB" w:rsidP="00663785">
      <w:pPr>
        <w:pStyle w:val="BodyText"/>
      </w:pPr>
    </w:p>
    <w:p w14:paraId="40A77303" w14:textId="77777777" w:rsidR="00CF283F" w:rsidRPr="007C31E7" w:rsidRDefault="00CF283F" w:rsidP="00303E20">
      <w:pPr>
        <w:pStyle w:val="Heading2"/>
        <w:numPr>
          <w:ilvl w:val="0"/>
          <w:numId w:val="0"/>
        </w:numPr>
        <w:rPr>
          <w:noProof w:val="0"/>
        </w:rPr>
      </w:pPr>
      <w:bookmarkStart w:id="60" w:name="_Toc418514128"/>
      <w:bookmarkStart w:id="61" w:name="_Toc417942247"/>
      <w:r w:rsidRPr="007C31E7">
        <w:rPr>
          <w:noProof w:val="0"/>
        </w:rPr>
        <w:t xml:space="preserve">X.2 </w:t>
      </w:r>
      <w:r w:rsidR="00D020E7" w:rsidRPr="007C31E7">
        <w:rPr>
          <w:noProof w:val="0"/>
        </w:rPr>
        <w:t>GAO</w:t>
      </w:r>
      <w:r w:rsidR="00104BE6" w:rsidRPr="007C31E7">
        <w:rPr>
          <w:noProof w:val="0"/>
        </w:rPr>
        <w:t xml:space="preserve"> Actor</w:t>
      </w:r>
      <w:r w:rsidRPr="007C31E7">
        <w:rPr>
          <w:noProof w:val="0"/>
        </w:rPr>
        <w:t xml:space="preserve"> Options</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84"/>
        <w:gridCol w:w="2379"/>
        <w:gridCol w:w="2799"/>
      </w:tblGrid>
      <w:tr w:rsidR="00031E9B" w:rsidRPr="007C31E7" w14:paraId="0078C0FC" w14:textId="77777777" w:rsidTr="001D64E0">
        <w:trPr>
          <w:cantSplit/>
          <w:tblHeader/>
          <w:jc w:val="center"/>
        </w:trPr>
        <w:tc>
          <w:tcPr>
            <w:tcW w:w="2484" w:type="dxa"/>
            <w:shd w:val="pct15" w:color="auto" w:fill="FFFFFF"/>
          </w:tcPr>
          <w:p w14:paraId="72F42070" w14:textId="77777777" w:rsidR="00031E9B" w:rsidRPr="007C31E7" w:rsidRDefault="00031E9B" w:rsidP="00031E9B">
            <w:pPr>
              <w:pStyle w:val="TableEntryHeader"/>
            </w:pPr>
            <w:bookmarkStart w:id="62" w:name="_Toc37034636"/>
            <w:bookmarkStart w:id="63" w:name="_Toc38846114"/>
            <w:bookmarkStart w:id="64" w:name="_Toc504625757"/>
            <w:bookmarkStart w:id="65" w:name="_Toc530206510"/>
            <w:bookmarkStart w:id="66" w:name="_Toc1388430"/>
            <w:bookmarkStart w:id="67" w:name="_Toc1388584"/>
            <w:bookmarkStart w:id="68" w:name="_Toc1456611"/>
            <w:r w:rsidRPr="007C31E7">
              <w:t>Actor</w:t>
            </w:r>
          </w:p>
        </w:tc>
        <w:tc>
          <w:tcPr>
            <w:tcW w:w="2379" w:type="dxa"/>
            <w:shd w:val="pct15" w:color="auto" w:fill="FFFFFF"/>
          </w:tcPr>
          <w:p w14:paraId="1A8D6D8A" w14:textId="77777777" w:rsidR="00031E9B" w:rsidRPr="007C31E7" w:rsidRDefault="00031E9B" w:rsidP="00031E9B">
            <w:pPr>
              <w:pStyle w:val="TableEntryHeader"/>
            </w:pPr>
            <w:r w:rsidRPr="007C31E7">
              <w:t>Option</w:t>
            </w:r>
          </w:p>
        </w:tc>
        <w:tc>
          <w:tcPr>
            <w:tcW w:w="2799" w:type="dxa"/>
            <w:shd w:val="pct15" w:color="auto" w:fill="FFFFFF"/>
          </w:tcPr>
          <w:p w14:paraId="3EAFFC8F" w14:textId="77777777" w:rsidR="00031E9B" w:rsidRPr="007C31E7" w:rsidRDefault="00031E9B" w:rsidP="00031E9B">
            <w:pPr>
              <w:pStyle w:val="TableEntryHeader"/>
              <w:rPr>
                <w:rFonts w:ascii="Times New Roman" w:hAnsi="Times New Roman"/>
                <w:b w:val="0"/>
                <w:i/>
              </w:rPr>
            </w:pPr>
            <w:r w:rsidRPr="007C31E7">
              <w:t>Reference</w:t>
            </w:r>
          </w:p>
        </w:tc>
      </w:tr>
      <w:tr w:rsidR="00031E9B" w:rsidRPr="007C31E7" w14:paraId="70758F2D" w14:textId="77777777" w:rsidTr="001D64E0">
        <w:trPr>
          <w:cantSplit/>
          <w:jc w:val="center"/>
        </w:trPr>
        <w:tc>
          <w:tcPr>
            <w:tcW w:w="2484" w:type="dxa"/>
          </w:tcPr>
          <w:p w14:paraId="33903E84" w14:textId="2A6DF5BC" w:rsidR="00031E9B" w:rsidRPr="007C31E7" w:rsidRDefault="0054679E" w:rsidP="00031E9B">
            <w:pPr>
              <w:pStyle w:val="TableEntry"/>
            </w:pPr>
            <w:r>
              <w:t>Order Evaluation Requester</w:t>
            </w:r>
          </w:p>
        </w:tc>
        <w:tc>
          <w:tcPr>
            <w:tcW w:w="2379" w:type="dxa"/>
          </w:tcPr>
          <w:p w14:paraId="3FBB25EC" w14:textId="77777777" w:rsidR="00031E9B" w:rsidRPr="007C31E7" w:rsidRDefault="001D64E0" w:rsidP="00031E9B">
            <w:pPr>
              <w:pStyle w:val="TableEntry"/>
            </w:pPr>
            <w:r w:rsidRPr="007C31E7">
              <w:t>Conversational Interaction</w:t>
            </w:r>
          </w:p>
        </w:tc>
        <w:tc>
          <w:tcPr>
            <w:tcW w:w="2799" w:type="dxa"/>
          </w:tcPr>
          <w:p w14:paraId="09AA9728" w14:textId="77777777" w:rsidR="00031E9B" w:rsidRPr="007C31E7" w:rsidRDefault="00031E9B" w:rsidP="00031E9B">
            <w:pPr>
              <w:pStyle w:val="TableEntry"/>
            </w:pPr>
            <w:r w:rsidRPr="007C31E7">
              <w:t>PCC TF-1: X.2.1</w:t>
            </w:r>
          </w:p>
        </w:tc>
      </w:tr>
      <w:tr w:rsidR="00544A56" w:rsidRPr="007C31E7" w14:paraId="3BC70AEC" w14:textId="77777777" w:rsidTr="001D64E0">
        <w:trPr>
          <w:cantSplit/>
          <w:jc w:val="center"/>
        </w:trPr>
        <w:tc>
          <w:tcPr>
            <w:tcW w:w="2484" w:type="dxa"/>
          </w:tcPr>
          <w:p w14:paraId="6902B3A5" w14:textId="77777777" w:rsidR="00544A56" w:rsidRPr="007C31E7" w:rsidRDefault="00544A56" w:rsidP="00031E9B">
            <w:pPr>
              <w:pStyle w:val="TableEntry"/>
            </w:pPr>
            <w:r w:rsidRPr="007C31E7">
              <w:t>Decision Support Service</w:t>
            </w:r>
          </w:p>
        </w:tc>
        <w:tc>
          <w:tcPr>
            <w:tcW w:w="2379" w:type="dxa"/>
          </w:tcPr>
          <w:p w14:paraId="27B2BC5A" w14:textId="269D3F9B" w:rsidR="00544A56" w:rsidRPr="007C31E7" w:rsidRDefault="0029200B" w:rsidP="00031E9B">
            <w:pPr>
              <w:pStyle w:val="TableEntry"/>
            </w:pPr>
            <w:r w:rsidRPr="007C31E7">
              <w:t>Conversational Interaction</w:t>
            </w:r>
          </w:p>
        </w:tc>
        <w:tc>
          <w:tcPr>
            <w:tcW w:w="2799" w:type="dxa"/>
          </w:tcPr>
          <w:p w14:paraId="0EF08265" w14:textId="3F0B12F4" w:rsidR="00544A56" w:rsidRPr="007C31E7" w:rsidRDefault="0029200B" w:rsidP="00031E9B">
            <w:pPr>
              <w:pStyle w:val="TableEntry"/>
            </w:pPr>
            <w:r w:rsidRPr="007C31E7">
              <w:t>PCC TF-1: X.2.1</w:t>
            </w:r>
          </w:p>
        </w:tc>
      </w:tr>
    </w:tbl>
    <w:p w14:paraId="7BE40949" w14:textId="77777777" w:rsidR="00031E9B" w:rsidRPr="007C31E7" w:rsidRDefault="00031E9B" w:rsidP="00031E9B">
      <w:pPr>
        <w:pStyle w:val="Heading3"/>
        <w:keepNext w:val="0"/>
        <w:numPr>
          <w:ilvl w:val="0"/>
          <w:numId w:val="0"/>
        </w:numPr>
        <w:rPr>
          <w:bCs/>
          <w:noProof w:val="0"/>
        </w:rPr>
      </w:pPr>
      <w:bookmarkStart w:id="69" w:name="_Toc418514129"/>
      <w:bookmarkStart w:id="70" w:name="_Toc417942248"/>
      <w:r w:rsidRPr="007C31E7">
        <w:rPr>
          <w:bCs/>
          <w:noProof w:val="0"/>
        </w:rPr>
        <w:t>X.</w:t>
      </w:r>
      <w:r w:rsidR="001D64E0" w:rsidRPr="007C31E7">
        <w:rPr>
          <w:bCs/>
          <w:noProof w:val="0"/>
        </w:rPr>
        <w:t>2</w:t>
      </w:r>
      <w:r w:rsidRPr="007C31E7">
        <w:rPr>
          <w:bCs/>
          <w:noProof w:val="0"/>
        </w:rPr>
        <w:t xml:space="preserve">.1 </w:t>
      </w:r>
      <w:r w:rsidR="001D64E0" w:rsidRPr="007C31E7">
        <w:rPr>
          <w:bCs/>
          <w:noProof w:val="0"/>
        </w:rPr>
        <w:t xml:space="preserve">Conversational Interaction </w:t>
      </w:r>
      <w:r w:rsidRPr="007C31E7">
        <w:rPr>
          <w:bCs/>
          <w:noProof w:val="0"/>
        </w:rPr>
        <w:t>Option</w:t>
      </w:r>
      <w:bookmarkEnd w:id="69"/>
      <w:bookmarkEnd w:id="70"/>
    </w:p>
    <w:p w14:paraId="7645363E" w14:textId="4190831E" w:rsidR="00031E9B" w:rsidRPr="007C31E7" w:rsidRDefault="00031E9B" w:rsidP="00031E9B">
      <w:pPr>
        <w:pStyle w:val="BodyText"/>
      </w:pPr>
      <w:r w:rsidRPr="007C31E7">
        <w:t xml:space="preserve">The </w:t>
      </w:r>
      <w:r w:rsidR="001D64E0" w:rsidRPr="007C31E7">
        <w:t xml:space="preserve">Conversational Interaction </w:t>
      </w:r>
      <w:r w:rsidR="00C928D1">
        <w:t>Option</w:t>
      </w:r>
      <w:r w:rsidRPr="007C31E7">
        <w:t xml:space="preserve"> provides a mechanism by which</w:t>
      </w:r>
      <w:r w:rsidR="00C34074">
        <w:t xml:space="preserve"> </w:t>
      </w:r>
      <w:r w:rsidR="001D64E0" w:rsidRPr="007C31E7">
        <w:t xml:space="preserve">an </w:t>
      </w:r>
      <w:r w:rsidR="0054679E">
        <w:t>Order Evaluation Requester</w:t>
      </w:r>
      <w:r w:rsidR="001D64E0" w:rsidRPr="007C31E7">
        <w:t xml:space="preserve"> can </w:t>
      </w:r>
      <w:r w:rsidR="0029200B">
        <w:t xml:space="preserve">request an </w:t>
      </w:r>
      <w:r w:rsidR="001D64E0" w:rsidRPr="007C31E7">
        <w:t>interactive session</w:t>
      </w:r>
      <w:r w:rsidR="00544A56">
        <w:t xml:space="preserve"> </w:t>
      </w:r>
      <w:r w:rsidR="0029200B">
        <w:t xml:space="preserve">from the Decision Support Service </w:t>
      </w:r>
      <w:r w:rsidR="00544A56">
        <w:t xml:space="preserve">to complete a questionnaire </w:t>
      </w:r>
      <w:r w:rsidR="0029200B">
        <w:t>to obtain the decision support result</w:t>
      </w:r>
      <w:r w:rsidR="001D64E0" w:rsidRPr="007C31E7">
        <w:t>.</w:t>
      </w:r>
      <w:r w:rsidR="0029200B">
        <w:t xml:space="preserve">  Actors supporting this option must support the [PCC-</w:t>
      </w:r>
      <w:r w:rsidR="00C34074">
        <w:t>20</w:t>
      </w:r>
      <w:r w:rsidR="0029200B">
        <w:t>] Invoke Questionnaire transaction.</w:t>
      </w:r>
    </w:p>
    <w:p w14:paraId="583EEAF9" w14:textId="77777777" w:rsidR="005F21E7" w:rsidRPr="007C31E7" w:rsidRDefault="005F21E7" w:rsidP="00303E20">
      <w:pPr>
        <w:pStyle w:val="Heading2"/>
        <w:numPr>
          <w:ilvl w:val="0"/>
          <w:numId w:val="0"/>
        </w:numPr>
        <w:rPr>
          <w:noProof w:val="0"/>
        </w:rPr>
      </w:pPr>
      <w:bookmarkStart w:id="71" w:name="_Toc418514130"/>
      <w:bookmarkStart w:id="72" w:name="_Toc417942249"/>
      <w:r w:rsidRPr="007C31E7">
        <w:rPr>
          <w:noProof w:val="0"/>
        </w:rPr>
        <w:t xml:space="preserve">X.3 </w:t>
      </w:r>
      <w:r w:rsidR="00D020E7" w:rsidRPr="007C31E7">
        <w:rPr>
          <w:noProof w:val="0"/>
        </w:rPr>
        <w:t>GAO</w:t>
      </w:r>
      <w:r w:rsidRPr="007C31E7">
        <w:rPr>
          <w:noProof w:val="0"/>
        </w:rPr>
        <w:t xml:space="preserve"> </w:t>
      </w:r>
      <w:r w:rsidR="001579E7" w:rsidRPr="007C31E7">
        <w:rPr>
          <w:noProof w:val="0"/>
        </w:rPr>
        <w:t xml:space="preserve">Required </w:t>
      </w:r>
      <w:r w:rsidR="00C158E0" w:rsidRPr="007C31E7">
        <w:rPr>
          <w:noProof w:val="0"/>
        </w:rPr>
        <w:t>Actor</w:t>
      </w:r>
      <w:r w:rsidRPr="007C31E7">
        <w:rPr>
          <w:noProof w:val="0"/>
        </w:rPr>
        <w:t xml:space="preserve"> Groupings</w:t>
      </w:r>
      <w:bookmarkEnd w:id="71"/>
      <w:bookmarkEnd w:id="72"/>
      <w:r w:rsidRPr="007C31E7">
        <w:rPr>
          <w:noProof w:val="0"/>
        </w:rPr>
        <w:t xml:space="preserve"> </w:t>
      </w:r>
    </w:p>
    <w:p w14:paraId="00C93571" w14:textId="77777777" w:rsidR="00A26F80" w:rsidRPr="007C31E7" w:rsidRDefault="00A26F80" w:rsidP="00A26F80">
      <w:pPr>
        <w:pStyle w:val="BodyText"/>
      </w:pPr>
      <w:r w:rsidRPr="007C31E7">
        <w:t>There are no required actor groupings for this profile.</w:t>
      </w:r>
    </w:p>
    <w:p w14:paraId="4213E181" w14:textId="77777777" w:rsidR="00CF283F" w:rsidRDefault="00CF283F" w:rsidP="00303E20">
      <w:pPr>
        <w:pStyle w:val="Heading2"/>
        <w:numPr>
          <w:ilvl w:val="0"/>
          <w:numId w:val="0"/>
        </w:numPr>
        <w:rPr>
          <w:noProof w:val="0"/>
        </w:rPr>
      </w:pPr>
      <w:bookmarkStart w:id="73" w:name="_Toc418514131"/>
      <w:bookmarkStart w:id="74" w:name="_Toc417942250"/>
      <w:r w:rsidRPr="007C31E7">
        <w:rPr>
          <w:noProof w:val="0"/>
        </w:rPr>
        <w:lastRenderedPageBreak/>
        <w:t>X.</w:t>
      </w:r>
      <w:r w:rsidR="00AF472E" w:rsidRPr="007C31E7">
        <w:rPr>
          <w:noProof w:val="0"/>
        </w:rPr>
        <w:t>4</w:t>
      </w:r>
      <w:r w:rsidR="005F21E7" w:rsidRPr="007C31E7">
        <w:rPr>
          <w:noProof w:val="0"/>
        </w:rPr>
        <w:t xml:space="preserve"> </w:t>
      </w:r>
      <w:r w:rsidR="00D020E7" w:rsidRPr="007C31E7">
        <w:rPr>
          <w:noProof w:val="0"/>
        </w:rPr>
        <w:t>GAO</w:t>
      </w:r>
      <w:r w:rsidRPr="007C31E7">
        <w:rPr>
          <w:noProof w:val="0"/>
        </w:rPr>
        <w:t xml:space="preserve"> </w:t>
      </w:r>
      <w:bookmarkEnd w:id="62"/>
      <w:bookmarkEnd w:id="63"/>
      <w:r w:rsidR="00167DB7" w:rsidRPr="007C31E7">
        <w:rPr>
          <w:noProof w:val="0"/>
        </w:rPr>
        <w:t>Overview</w:t>
      </w:r>
      <w:bookmarkEnd w:id="73"/>
      <w:bookmarkEnd w:id="74"/>
    </w:p>
    <w:p w14:paraId="7C302BBB" w14:textId="44DE0650" w:rsidR="00FD235D" w:rsidRDefault="00FD235D" w:rsidP="00FD235D">
      <w:pPr>
        <w:pStyle w:val="BodyText"/>
      </w:pPr>
      <w:r>
        <w:t xml:space="preserve">The Guideline Appropriate Order profile is intended to support use cases where the use of CDS </w:t>
      </w:r>
      <w:r w:rsidR="009F0DDD">
        <w:t xml:space="preserve">to evaluate an order for appropriateness to guidelines </w:t>
      </w:r>
      <w:r>
        <w:t xml:space="preserve">must be demonstrated </w:t>
      </w:r>
      <w:r w:rsidR="009F0DDD">
        <w:t xml:space="preserve">and </w:t>
      </w:r>
      <w:r>
        <w:t>communicated in an order.</w:t>
      </w:r>
      <w:r w:rsidR="009F0DDD">
        <w:t xml:space="preserve">  This profile is intended to address evaluation of an order at the time of order entry.  It does not address the case where orders are proposed by a CDS system prior to order entry, because in these cases, the CDS system is presumed to have already ensured that those orders are appropriate, and can include the necessary information.  </w:t>
      </w:r>
    </w:p>
    <w:p w14:paraId="76A40CC4" w14:textId="1F5DA7F6" w:rsidR="009F0DDD" w:rsidRPr="00FD235D" w:rsidRDefault="009F0DDD" w:rsidP="00FD235D">
      <w:pPr>
        <w:pStyle w:val="BodyText"/>
      </w:pPr>
      <w:r>
        <w:t xml:space="preserve">The focus of this profile is on ensuring that the data necessary to perform the evaluation can be communicated to a clinical decision support service.  As far as the profile is concerned, the decision support service is a black box.  How it works inside is out of scope.  This profile does not specify the algorithms by which orders are evaluated according to guidelines, or the formats used to express clinical decision support in guidelines.  There are numerous ways by which these evaluations can be performed.  Implementers of a decision support service are free to use historical knowledge about the patient where available, or to interact with the EHR to query for data about a patient. This profile does not address the mechanisms by which this occurs.  </w:t>
      </w:r>
      <w:commentRangeStart w:id="75"/>
    </w:p>
    <w:p w14:paraId="0FBEE736" w14:textId="77777777" w:rsidR="00167DB7" w:rsidRDefault="00104BE6" w:rsidP="003D19E0">
      <w:pPr>
        <w:pStyle w:val="Heading3"/>
        <w:keepNext w:val="0"/>
        <w:numPr>
          <w:ilvl w:val="0"/>
          <w:numId w:val="0"/>
        </w:numPr>
        <w:rPr>
          <w:bCs/>
          <w:noProof w:val="0"/>
        </w:rPr>
      </w:pPr>
      <w:bookmarkStart w:id="76" w:name="_Toc418514132"/>
      <w:bookmarkStart w:id="77" w:name="_Toc417942251"/>
      <w:r w:rsidRPr="007C31E7">
        <w:rPr>
          <w:bCs/>
          <w:noProof w:val="0"/>
        </w:rPr>
        <w:t>X.</w:t>
      </w:r>
      <w:r w:rsidR="00AF472E" w:rsidRPr="007C31E7">
        <w:rPr>
          <w:bCs/>
          <w:noProof w:val="0"/>
        </w:rPr>
        <w:t>4</w:t>
      </w:r>
      <w:r w:rsidR="00167DB7" w:rsidRPr="007C31E7">
        <w:rPr>
          <w:bCs/>
          <w:noProof w:val="0"/>
        </w:rPr>
        <w:t>.1 Concepts</w:t>
      </w:r>
      <w:bookmarkEnd w:id="76"/>
      <w:bookmarkEnd w:id="77"/>
      <w:commentRangeEnd w:id="75"/>
      <w:r w:rsidR="009D50E0">
        <w:rPr>
          <w:rStyle w:val="CommentReference"/>
          <w:rFonts w:ascii="Times New Roman" w:hAnsi="Times New Roman"/>
          <w:b w:val="0"/>
          <w:noProof w:val="0"/>
          <w:kern w:val="0"/>
        </w:rPr>
        <w:commentReference w:id="75"/>
      </w:r>
    </w:p>
    <w:p w14:paraId="64B5583F" w14:textId="20CC415B" w:rsidR="00DB35E5" w:rsidRDefault="00DB35E5" w:rsidP="00DB35E5">
      <w:pPr>
        <w:pStyle w:val="Heading4"/>
        <w:numPr>
          <w:ilvl w:val="0"/>
          <w:numId w:val="0"/>
        </w:numPr>
        <w:ind w:left="864" w:hanging="864"/>
      </w:pPr>
      <w:r>
        <w:t xml:space="preserve">X.4.1.1 </w:t>
      </w:r>
      <w:r w:rsidR="009F0DDD">
        <w:t>Evaluation</w:t>
      </w:r>
    </w:p>
    <w:p w14:paraId="6CBE8CDB" w14:textId="1C076545" w:rsidR="009F0DDD" w:rsidRDefault="009F0DDD" w:rsidP="0084057C">
      <w:pPr>
        <w:pStyle w:val="BodyText"/>
      </w:pPr>
      <w:r>
        <w:t>Evaluation is the process of comparing a proposed order to clinical guidelines, and providing a judgment about whether the order is inside or outside of guidelines.</w:t>
      </w:r>
    </w:p>
    <w:p w14:paraId="0A0D77F4" w14:textId="681E1BCC" w:rsidR="00DB35E5" w:rsidRDefault="00DB35E5" w:rsidP="00DB35E5">
      <w:pPr>
        <w:pStyle w:val="Heading4"/>
        <w:numPr>
          <w:ilvl w:val="0"/>
          <w:numId w:val="0"/>
        </w:numPr>
        <w:ind w:left="864" w:hanging="864"/>
      </w:pPr>
      <w:r>
        <w:t xml:space="preserve">X.4.1.2 </w:t>
      </w:r>
      <w:r w:rsidR="009F0DDD">
        <w:t>Guideline</w:t>
      </w:r>
      <w:r w:rsidR="009F0DDD">
        <w:tab/>
      </w:r>
    </w:p>
    <w:p w14:paraId="5A8B9A9F" w14:textId="41BF8722" w:rsidR="009F0DDD" w:rsidRPr="009F0DDD" w:rsidRDefault="009F0DDD" w:rsidP="009F0DDD">
      <w:pPr>
        <w:pStyle w:val="BodyText"/>
      </w:pPr>
      <w:r>
        <w:t xml:space="preserve">A guideline specifies </w:t>
      </w:r>
      <w:r w:rsidR="007F1A61">
        <w:t xml:space="preserve">what clinical care should be provided to a patient according to their situation based on clinical </w:t>
      </w:r>
      <w:r w:rsidR="00045BDE">
        <w:t>evidence</w:t>
      </w:r>
      <w:r w:rsidR="007F1A61">
        <w:t xml:space="preserve">.  Guidelines may also be referred to as Appropriate Use Criteria, referring to US Federal </w:t>
      </w:r>
      <w:r w:rsidR="005F537E">
        <w:t>Legislation</w:t>
      </w:r>
      <w:r w:rsidR="007F1A61">
        <w:t xml:space="preserve"> associated with advance imaging orders.</w:t>
      </w:r>
    </w:p>
    <w:p w14:paraId="634D3354" w14:textId="6C140F6D" w:rsidR="00DB35E5" w:rsidRDefault="00DB35E5" w:rsidP="00DB35E5">
      <w:pPr>
        <w:pStyle w:val="Heading4"/>
        <w:numPr>
          <w:ilvl w:val="0"/>
          <w:numId w:val="0"/>
        </w:numPr>
        <w:ind w:left="864" w:hanging="864"/>
      </w:pPr>
      <w:r>
        <w:t xml:space="preserve">X.4.1.3 </w:t>
      </w:r>
      <w:r w:rsidR="009F0DDD">
        <w:t>Proposed Order</w:t>
      </w:r>
    </w:p>
    <w:p w14:paraId="740BEA32" w14:textId="77777777" w:rsidR="00DB35E5" w:rsidRDefault="007F1A61" w:rsidP="00DB35E5">
      <w:r>
        <w:t>A proposed order is one which has been drafted b</w:t>
      </w:r>
      <w:r w:rsidR="005F537E">
        <w:t>ut</w:t>
      </w:r>
      <w:r>
        <w:t xml:space="preserve"> not yet acted upon or submitted by a physician.  All orders in this profile are proposed orders, rather than official orders which have been submitted by a physician.</w:t>
      </w:r>
      <w:bookmarkStart w:id="78" w:name="_Toc418514133"/>
      <w:bookmarkStart w:id="79" w:name="_Toc417942252"/>
      <w:r w:rsidR="00DB35E5">
        <w:t xml:space="preserve">  The initial order drafted by the physician is still a proposed order at the time it is conveyed to the Decision Support Service.  The Decision Support Service may propose alternative orders that would be approved, either by adding required information to the original order, or by suggesting that the physician consider an alternative service.  </w:t>
      </w:r>
    </w:p>
    <w:p w14:paraId="5E42B54B" w14:textId="4179B6AE" w:rsidR="00DB35E5" w:rsidRDefault="00DB35E5" w:rsidP="00DB35E5">
      <w:pPr>
        <w:pStyle w:val="Heading4"/>
        <w:numPr>
          <w:ilvl w:val="0"/>
          <w:numId w:val="0"/>
        </w:numPr>
        <w:ind w:left="864" w:hanging="864"/>
      </w:pPr>
      <w:r>
        <w:t>X.4.1.4</w:t>
      </w:r>
      <w:r>
        <w:tab/>
        <w:t>Using the Results</w:t>
      </w:r>
    </w:p>
    <w:p w14:paraId="4AD1696B" w14:textId="31B9DBE4" w:rsidR="00DB35E5" w:rsidRPr="00DB35E5" w:rsidRDefault="00DB35E5" w:rsidP="00DB35E5">
      <w:pPr>
        <w:pStyle w:val="BodyText"/>
      </w:pPr>
      <w:r>
        <w:t xml:space="preserve">Results of the clinical decision support service evaluation of the order can be conveyed when the order is placed by an EHR or other system acting as an order placer to the receiving system used by the performing provider and acting as the order filler.  As in all cases when using clinical decision support, the information provided by the decision support service should be treated as an aid to physician and patient decision making, rather than as a substitute for it.  The physician should still be able to easily place their originally specified order. </w:t>
      </w:r>
      <w:r w:rsidR="00E53161">
        <w:t>Furthermore, a</w:t>
      </w:r>
      <w:r>
        <w:t xml:space="preserve">ny alternatives </w:t>
      </w:r>
      <w:r>
        <w:lastRenderedPageBreak/>
        <w:t>proposed by the Decision Support Service must still be reviewed and authorized by the ordering physician.</w:t>
      </w:r>
      <w:bookmarkStart w:id="80" w:name="_GoBack"/>
      <w:bookmarkEnd w:id="80"/>
    </w:p>
    <w:p w14:paraId="29B8BD4A" w14:textId="5BC7E8AD" w:rsidR="00126A38" w:rsidRPr="007C31E7" w:rsidRDefault="00126A38" w:rsidP="00126A38">
      <w:pPr>
        <w:pStyle w:val="Heading3"/>
        <w:keepNext w:val="0"/>
        <w:numPr>
          <w:ilvl w:val="0"/>
          <w:numId w:val="0"/>
        </w:numPr>
        <w:rPr>
          <w:bCs/>
          <w:noProof w:val="0"/>
        </w:rPr>
      </w:pPr>
      <w:r w:rsidRPr="007C31E7">
        <w:rPr>
          <w:bCs/>
          <w:noProof w:val="0"/>
        </w:rPr>
        <w:t>X.4.2 Use Cases</w:t>
      </w:r>
      <w:bookmarkEnd w:id="78"/>
      <w:bookmarkEnd w:id="79"/>
    </w:p>
    <w:p w14:paraId="2F427BFA" w14:textId="77777777" w:rsidR="00FD6B22" w:rsidRPr="007C31E7" w:rsidRDefault="007773C8" w:rsidP="00126A38">
      <w:pPr>
        <w:pStyle w:val="Heading4"/>
        <w:numPr>
          <w:ilvl w:val="0"/>
          <w:numId w:val="0"/>
        </w:numPr>
        <w:ind w:left="864" w:hanging="864"/>
        <w:rPr>
          <w:noProof w:val="0"/>
        </w:rPr>
      </w:pPr>
      <w:bookmarkStart w:id="81" w:name="_Toc418514134"/>
      <w:bookmarkStart w:id="82" w:name="_Toc417942253"/>
      <w:r w:rsidRPr="007C31E7">
        <w:rPr>
          <w:noProof w:val="0"/>
        </w:rPr>
        <w:t>X.</w:t>
      </w:r>
      <w:r w:rsidR="00AF472E" w:rsidRPr="007C31E7">
        <w:rPr>
          <w:noProof w:val="0"/>
        </w:rPr>
        <w:t>4</w:t>
      </w:r>
      <w:r w:rsidRPr="007C31E7">
        <w:rPr>
          <w:noProof w:val="0"/>
        </w:rPr>
        <w:t>.2</w:t>
      </w:r>
      <w:r w:rsidR="00126A38" w:rsidRPr="007C31E7">
        <w:rPr>
          <w:noProof w:val="0"/>
        </w:rPr>
        <w:t>.1</w:t>
      </w:r>
      <w:r w:rsidRPr="007C31E7">
        <w:rPr>
          <w:noProof w:val="0"/>
        </w:rPr>
        <w:t xml:space="preserve"> Use</w:t>
      </w:r>
      <w:r w:rsidR="00FD6B22" w:rsidRPr="007C31E7">
        <w:rPr>
          <w:noProof w:val="0"/>
        </w:rPr>
        <w:t xml:space="preserve"> Case</w:t>
      </w:r>
      <w:r w:rsidR="002869E8" w:rsidRPr="007C31E7">
        <w:rPr>
          <w:noProof w:val="0"/>
        </w:rPr>
        <w:t xml:space="preserve"> #1: </w:t>
      </w:r>
      <w:r w:rsidR="002B07A8" w:rsidRPr="007C31E7">
        <w:rPr>
          <w:noProof w:val="0"/>
        </w:rPr>
        <w:t>Ordering a</w:t>
      </w:r>
      <w:r w:rsidR="00271DDD" w:rsidRPr="007C31E7">
        <w:rPr>
          <w:noProof w:val="0"/>
        </w:rPr>
        <w:t xml:space="preserve">n </w:t>
      </w:r>
      <w:r w:rsidR="002B07A8" w:rsidRPr="007C31E7">
        <w:rPr>
          <w:noProof w:val="0"/>
        </w:rPr>
        <w:t>Imaging Procedure</w:t>
      </w:r>
      <w:r w:rsidR="00271DDD" w:rsidRPr="007C31E7">
        <w:rPr>
          <w:noProof w:val="0"/>
        </w:rPr>
        <w:t xml:space="preserve"> not </w:t>
      </w:r>
      <w:proofErr w:type="gramStart"/>
      <w:r w:rsidR="00271DDD" w:rsidRPr="007C31E7">
        <w:rPr>
          <w:noProof w:val="0"/>
        </w:rPr>
        <w:t>Needing</w:t>
      </w:r>
      <w:proofErr w:type="gramEnd"/>
      <w:r w:rsidR="00271DDD" w:rsidRPr="007C31E7">
        <w:rPr>
          <w:noProof w:val="0"/>
        </w:rPr>
        <w:t xml:space="preserve"> More Information</w:t>
      </w:r>
      <w:bookmarkEnd w:id="81"/>
      <w:bookmarkEnd w:id="82"/>
    </w:p>
    <w:p w14:paraId="249AF339" w14:textId="77777777" w:rsidR="00077324" w:rsidRPr="007C31E7" w:rsidRDefault="00B3504E" w:rsidP="008E2B5E">
      <w:pPr>
        <w:pStyle w:val="FigureTitle"/>
      </w:pPr>
      <w:r w:rsidRPr="007C31E7">
        <w:rPr>
          <w:noProof/>
        </w:rPr>
        <mc:AlternateContent>
          <mc:Choice Requires="wpc">
            <w:drawing>
              <wp:inline distT="0" distB="0" distL="0" distR="0" wp14:anchorId="102FB3C3" wp14:editId="0BE42BA5">
                <wp:extent cx="4161790" cy="2588260"/>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Text Box 109"/>
                        <wps:cNvSpPr txBox="1">
                          <a:spLocks noChangeArrowheads="1"/>
                        </wps:cNvSpPr>
                        <wps:spPr bwMode="auto">
                          <a:xfrm>
                            <a:off x="676275" y="113665"/>
                            <a:ext cx="119443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1BA39" w14:textId="794EB95B" w:rsidR="00DB35E5" w:rsidRPr="00077324" w:rsidRDefault="00DB35E5" w:rsidP="0026165D">
                              <w:pPr>
                                <w:pStyle w:val="BodyText"/>
                                <w:jc w:val="center"/>
                                <w:rPr>
                                  <w:sz w:val="22"/>
                                  <w:szCs w:val="22"/>
                                </w:rPr>
                              </w:pPr>
                              <w:r>
                                <w:rPr>
                                  <w:sz w:val="22"/>
                                  <w:szCs w:val="22"/>
                                </w:rPr>
                                <w:t>Order Evaluation Requester</w:t>
                              </w:r>
                            </w:p>
                            <w:p w14:paraId="03D212B9" w14:textId="77777777" w:rsidR="00DB35E5" w:rsidRPr="00077324" w:rsidRDefault="00DB35E5" w:rsidP="0026165D">
                              <w:pPr>
                                <w:pStyle w:val="BodyText"/>
                                <w:rPr>
                                  <w:sz w:val="22"/>
                                  <w:szCs w:val="22"/>
                                </w:rPr>
                              </w:pPr>
                              <w:r w:rsidRPr="00077324">
                                <w:rPr>
                                  <w:sz w:val="22"/>
                                  <w:szCs w:val="22"/>
                                </w:rPr>
                                <w:t>Actor E</w:t>
                              </w:r>
                            </w:p>
                            <w:p w14:paraId="2D24F9E8" w14:textId="77777777" w:rsidR="00DB35E5" w:rsidRDefault="00DB35E5" w:rsidP="0026165D"/>
                            <w:p w14:paraId="7E9403AE" w14:textId="77777777" w:rsidR="00DB35E5" w:rsidRPr="00077324" w:rsidRDefault="00DB35E5" w:rsidP="0026165D">
                              <w:pPr>
                                <w:pStyle w:val="BodyText"/>
                                <w:rPr>
                                  <w:sz w:val="22"/>
                                  <w:szCs w:val="22"/>
                                </w:rPr>
                              </w:pPr>
                              <w:r w:rsidRPr="00077324">
                                <w:rPr>
                                  <w:sz w:val="22"/>
                                  <w:szCs w:val="22"/>
                                </w:rPr>
                                <w:t>Actor D/</w:t>
                              </w:r>
                            </w:p>
                            <w:p w14:paraId="0F5E3894" w14:textId="77777777" w:rsidR="00DB35E5" w:rsidRPr="00077324" w:rsidRDefault="00DB35E5" w:rsidP="0026165D">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7" name="Line 110"/>
                        <wps:cNvCnPr/>
                        <wps:spPr bwMode="auto">
                          <a:xfrm flipV="1">
                            <a:off x="1284605" y="570230"/>
                            <a:ext cx="635" cy="18649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11"/>
                        <wps:cNvSpPr txBox="1">
                          <a:spLocks noChangeArrowheads="1"/>
                        </wps:cNvSpPr>
                        <wps:spPr bwMode="auto">
                          <a:xfrm>
                            <a:off x="1870710" y="113665"/>
                            <a:ext cx="147447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64970" w14:textId="77777777" w:rsidR="00DB35E5" w:rsidRPr="00077324" w:rsidRDefault="00DB35E5" w:rsidP="00EE69F9">
                              <w:pPr>
                                <w:pStyle w:val="BodyText"/>
                                <w:jc w:val="center"/>
                                <w:rPr>
                                  <w:sz w:val="22"/>
                                  <w:szCs w:val="22"/>
                                </w:rPr>
                              </w:pPr>
                              <w:r>
                                <w:rPr>
                                  <w:sz w:val="22"/>
                                  <w:szCs w:val="22"/>
                                </w:rPr>
                                <w:t>Decision Support Service</w:t>
                              </w:r>
                            </w:p>
                            <w:p w14:paraId="10DC15FF" w14:textId="77777777" w:rsidR="00DB35E5" w:rsidRPr="00077324" w:rsidRDefault="00DB35E5" w:rsidP="0026165D">
                              <w:pPr>
                                <w:pStyle w:val="BodyText"/>
                                <w:rPr>
                                  <w:sz w:val="22"/>
                                  <w:szCs w:val="22"/>
                                </w:rPr>
                              </w:pPr>
                            </w:p>
                          </w:txbxContent>
                        </wps:txbx>
                        <wps:bodyPr rot="0" vert="horz" wrap="square" lIns="0" tIns="0" rIns="0" bIns="0" anchor="t" anchorCtr="0" upright="1">
                          <a:noAutofit/>
                        </wps:bodyPr>
                      </wps:wsp>
                      <wps:wsp>
                        <wps:cNvPr id="29" name="Line 112"/>
                        <wps:cNvCnPr/>
                        <wps:spPr bwMode="auto">
                          <a:xfrm flipV="1">
                            <a:off x="2564765" y="570230"/>
                            <a:ext cx="635" cy="18649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Text Box 146"/>
                        <wps:cNvSpPr txBox="1">
                          <a:spLocks noChangeArrowheads="1"/>
                        </wps:cNvSpPr>
                        <wps:spPr bwMode="auto">
                          <a:xfrm>
                            <a:off x="1377950" y="777875"/>
                            <a:ext cx="105854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A7674" w14:textId="50A2F215" w:rsidR="00DB35E5" w:rsidRPr="00077324" w:rsidRDefault="00DB35E5" w:rsidP="0026165D">
                              <w:pPr>
                                <w:pStyle w:val="BodyText"/>
                                <w:jc w:val="center"/>
                                <w:rPr>
                                  <w:sz w:val="22"/>
                                  <w:szCs w:val="22"/>
                                </w:rPr>
                              </w:pPr>
                              <w:r>
                                <w:rPr>
                                  <w:sz w:val="22"/>
                                  <w:szCs w:val="22"/>
                                </w:rPr>
                                <w:t>[PCC-19] Evaluate Order</w:t>
                              </w:r>
                            </w:p>
                            <w:p w14:paraId="0DDF29CB" w14:textId="77777777" w:rsidR="00DB35E5" w:rsidRDefault="00DB35E5" w:rsidP="0026165D"/>
                            <w:p w14:paraId="45530891" w14:textId="77777777" w:rsidR="00DB35E5" w:rsidRPr="00077324" w:rsidRDefault="00DB35E5" w:rsidP="0026165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1" name="Line 148"/>
                        <wps:cNvCnPr/>
                        <wps:spPr bwMode="auto">
                          <a:xfrm>
                            <a:off x="1344930" y="806450"/>
                            <a:ext cx="11106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Rectangle 150"/>
                        <wps:cNvSpPr>
                          <a:spLocks noChangeArrowheads="1"/>
                        </wps:cNvSpPr>
                        <wps:spPr bwMode="auto">
                          <a:xfrm>
                            <a:off x="2455545" y="661035"/>
                            <a:ext cx="211455" cy="1355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25" name="Group 202"/>
                        <wpg:cNvGrpSpPr>
                          <a:grpSpLocks/>
                        </wpg:cNvGrpSpPr>
                        <wpg:grpSpPr bwMode="auto">
                          <a:xfrm>
                            <a:off x="2647950" y="1663065"/>
                            <a:ext cx="304165" cy="257175"/>
                            <a:chOff x="5175" y="7275"/>
                            <a:chExt cx="480" cy="405"/>
                          </a:xfrm>
                        </wpg:grpSpPr>
                        <wps:wsp>
                          <wps:cNvPr id="226" name="Line 20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7" name="Line 20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0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9" name="Text Box 206"/>
                        <wps:cNvSpPr txBox="1">
                          <a:spLocks noChangeArrowheads="1"/>
                        </wps:cNvSpPr>
                        <wps:spPr bwMode="auto">
                          <a:xfrm>
                            <a:off x="3026440" y="1663065"/>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BF049" w14:textId="54479DE0" w:rsidR="00DB35E5" w:rsidRPr="00077324" w:rsidRDefault="00DB35E5" w:rsidP="0026165D">
                              <w:pPr>
                                <w:pStyle w:val="BodyText"/>
                                <w:rPr>
                                  <w:i/>
                                  <w:sz w:val="22"/>
                                  <w:szCs w:val="22"/>
                                </w:rPr>
                              </w:pPr>
                              <w:r>
                                <w:rPr>
                                  <w:i/>
                                  <w:sz w:val="22"/>
                                  <w:szCs w:val="22"/>
                                </w:rPr>
                                <w:t>Sign Response</w:t>
                              </w:r>
                            </w:p>
                            <w:p w14:paraId="725E0479" w14:textId="77777777" w:rsidR="00DB35E5" w:rsidRDefault="00DB35E5" w:rsidP="0026165D"/>
                            <w:p w14:paraId="1BDE7BA3" w14:textId="77777777" w:rsidR="00DB35E5" w:rsidRPr="00077324" w:rsidRDefault="00DB35E5"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g:wgp>
                        <wpg:cNvPr id="231" name="Group 207"/>
                        <wpg:cNvGrpSpPr>
                          <a:grpSpLocks/>
                        </wpg:cNvGrpSpPr>
                        <wpg:grpSpPr bwMode="auto">
                          <a:xfrm>
                            <a:off x="2657475" y="1043940"/>
                            <a:ext cx="304165" cy="257175"/>
                            <a:chOff x="5175" y="7275"/>
                            <a:chExt cx="480" cy="405"/>
                          </a:xfrm>
                        </wpg:grpSpPr>
                        <wps:wsp>
                          <wps:cNvPr id="232" name="Line 208"/>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3" name="Line 209"/>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10"/>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35" name="Text Box 211"/>
                        <wps:cNvSpPr txBox="1">
                          <a:spLocks noChangeArrowheads="1"/>
                        </wps:cNvSpPr>
                        <wps:spPr bwMode="auto">
                          <a:xfrm>
                            <a:off x="2990215" y="1006475"/>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02AA4" w14:textId="77777777" w:rsidR="00DB35E5" w:rsidRPr="00077324" w:rsidRDefault="00DB35E5" w:rsidP="0026165D">
                              <w:pPr>
                                <w:pStyle w:val="BodyText"/>
                                <w:rPr>
                                  <w:i/>
                                  <w:sz w:val="22"/>
                                  <w:szCs w:val="22"/>
                                </w:rPr>
                              </w:pPr>
                              <w:r>
                                <w:rPr>
                                  <w:i/>
                                  <w:sz w:val="22"/>
                                  <w:szCs w:val="22"/>
                                </w:rPr>
                                <w:t>Evaluate Request</w:t>
                              </w:r>
                            </w:p>
                            <w:p w14:paraId="5560B483" w14:textId="77777777" w:rsidR="00DB35E5" w:rsidRDefault="00DB35E5" w:rsidP="0026165D"/>
                            <w:p w14:paraId="79F9E4BF" w14:textId="77777777" w:rsidR="00DB35E5" w:rsidRPr="00077324" w:rsidRDefault="00DB35E5"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g:wgp>
                        <wpg:cNvPr id="236" name="Group 212"/>
                        <wpg:cNvGrpSpPr>
                          <a:grpSpLocks/>
                        </wpg:cNvGrpSpPr>
                        <wpg:grpSpPr bwMode="auto">
                          <a:xfrm>
                            <a:off x="2657475" y="1358265"/>
                            <a:ext cx="304165" cy="257175"/>
                            <a:chOff x="5175" y="7275"/>
                            <a:chExt cx="480" cy="405"/>
                          </a:xfrm>
                        </wpg:grpSpPr>
                        <wps:wsp>
                          <wps:cNvPr id="237" name="Line 21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8" name="Line 21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1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0" name="Text Box 216"/>
                        <wps:cNvSpPr txBox="1">
                          <a:spLocks noChangeArrowheads="1"/>
                        </wps:cNvSpPr>
                        <wps:spPr bwMode="auto">
                          <a:xfrm>
                            <a:off x="3026440" y="1367790"/>
                            <a:ext cx="107251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28E8F" w14:textId="77777777" w:rsidR="00DB35E5" w:rsidRPr="00077324" w:rsidRDefault="00DB35E5" w:rsidP="00BC7590">
                              <w:pPr>
                                <w:pStyle w:val="BodyText"/>
                                <w:rPr>
                                  <w:i/>
                                  <w:sz w:val="22"/>
                                  <w:szCs w:val="22"/>
                                </w:rPr>
                              </w:pPr>
                              <w:r>
                                <w:rPr>
                                  <w:i/>
                                  <w:sz w:val="22"/>
                                  <w:szCs w:val="22"/>
                                </w:rPr>
                                <w:t>Create Response</w:t>
                              </w:r>
                            </w:p>
                            <w:p w14:paraId="2873A705" w14:textId="77777777" w:rsidR="00DB35E5" w:rsidRDefault="00DB35E5" w:rsidP="00BC7590"/>
                            <w:p w14:paraId="77DB3596" w14:textId="77777777" w:rsidR="00DB35E5" w:rsidRPr="00077324" w:rsidRDefault="00DB35E5" w:rsidP="00BC759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42" name="Rectangle 145"/>
                        <wps:cNvSpPr>
                          <a:spLocks noChangeArrowheads="1"/>
                        </wps:cNvSpPr>
                        <wps:spPr bwMode="auto">
                          <a:xfrm>
                            <a:off x="1177290" y="661035"/>
                            <a:ext cx="182880" cy="1306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62" o:spid="_x0000_s1032" editas="canvas" style="width:327.7pt;height:203.8pt;mso-position-horizontal-relative:char;mso-position-vertical-relative:line" coordsize="41617,2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">
                <v:shape id="_x0000_s1033" type="#_x0000_t75" style="position:absolute;width:41617;height:25882;visibility:visible;mso-wrap-style:square">
                  <v:fill o:detectmouseclick="t"/>
                  <v:path o:connecttype="none"/>
                </v:shape>
                <v:shape id="Text Box 109" o:spid="_x0000_s1034" type="#_x0000_t202" style="position:absolute;left:6762;top:1136;width:1194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5881BA39" w14:textId="794EB95B" w:rsidR="00DB35E5" w:rsidRPr="00077324" w:rsidRDefault="00DB35E5" w:rsidP="0026165D">
                        <w:pPr>
                          <w:pStyle w:val="BodyText"/>
                          <w:jc w:val="center"/>
                          <w:rPr>
                            <w:sz w:val="22"/>
                            <w:szCs w:val="22"/>
                          </w:rPr>
                        </w:pPr>
                        <w:r>
                          <w:rPr>
                            <w:sz w:val="22"/>
                            <w:szCs w:val="22"/>
                          </w:rPr>
                          <w:t>Order Evaluation Requester</w:t>
                        </w:r>
                      </w:p>
                      <w:p w14:paraId="03D212B9" w14:textId="77777777" w:rsidR="00DB35E5" w:rsidRPr="00077324" w:rsidRDefault="00DB35E5" w:rsidP="0026165D">
                        <w:pPr>
                          <w:pStyle w:val="BodyText"/>
                          <w:rPr>
                            <w:sz w:val="22"/>
                            <w:szCs w:val="22"/>
                          </w:rPr>
                        </w:pPr>
                        <w:r w:rsidRPr="00077324">
                          <w:rPr>
                            <w:sz w:val="22"/>
                            <w:szCs w:val="22"/>
                          </w:rPr>
                          <w:t>Actor E</w:t>
                        </w:r>
                      </w:p>
                      <w:p w14:paraId="2D24F9E8" w14:textId="77777777" w:rsidR="00DB35E5" w:rsidRDefault="00DB35E5" w:rsidP="0026165D"/>
                      <w:p w14:paraId="7E9403AE" w14:textId="77777777" w:rsidR="00DB35E5" w:rsidRPr="00077324" w:rsidRDefault="00DB35E5" w:rsidP="0026165D">
                        <w:pPr>
                          <w:pStyle w:val="BodyText"/>
                          <w:rPr>
                            <w:sz w:val="22"/>
                            <w:szCs w:val="22"/>
                          </w:rPr>
                        </w:pPr>
                        <w:r w:rsidRPr="00077324">
                          <w:rPr>
                            <w:sz w:val="22"/>
                            <w:szCs w:val="22"/>
                          </w:rPr>
                          <w:t>Actor D/</w:t>
                        </w:r>
                      </w:p>
                      <w:p w14:paraId="0F5E3894" w14:textId="77777777" w:rsidR="00DB35E5" w:rsidRPr="00077324" w:rsidRDefault="00DB35E5" w:rsidP="0026165D">
                        <w:pPr>
                          <w:pStyle w:val="BodyText"/>
                          <w:rPr>
                            <w:sz w:val="22"/>
                            <w:szCs w:val="22"/>
                          </w:rPr>
                        </w:pPr>
                        <w:r w:rsidRPr="00077324">
                          <w:rPr>
                            <w:sz w:val="22"/>
                            <w:szCs w:val="22"/>
                          </w:rPr>
                          <w:t>Actor E</w:t>
                        </w:r>
                      </w:p>
                    </w:txbxContent>
                  </v:textbox>
                </v:shape>
                <v:line id="Line 110" o:spid="_x0000_s1035" style="position:absolute;flip:y;visibility:visible;mso-wrap-style:square" from="12846,5702" to="12852,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IhEcIAAADbAAAADwAAAGRycy9kb3ducmV2LnhtbESPQWvCQBSE70L/w/IKvemmgWpJXUWK&#10;liJeTJv7S/a5CWbfhuyq8d+7guBxmJlvmPlysK04U+8bxwreJwkI4srpho2C/7/N+BOED8gaW8ek&#10;4EoelouX0Rwz7S68p3MejIgQ9hkqqEPoMil9VZNFP3EdcfQOrrcYouyN1D1eIty2Mk2SqbTYcFyo&#10;saPvmqpjfrIKyvWqMNuyWNuUd/rHfOQly1ypt9dh9QUi0BCe4Uf7VytIZ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IhEcIAAADbAAAADwAAAAAAAAAAAAAA&#10;AAChAgAAZHJzL2Rvd25yZXYueG1sUEsFBgAAAAAEAAQA+QAAAJADAAAAAA==&#10;">
                  <v:stroke dashstyle="dash"/>
                </v:line>
                <v:shape id="Text Box 111" o:spid="_x0000_s1036" type="#_x0000_t202" style="position:absolute;left:18707;top:1136;width:1474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0D264970" w14:textId="77777777" w:rsidR="00DB35E5" w:rsidRPr="00077324" w:rsidRDefault="00DB35E5" w:rsidP="00EE69F9">
                        <w:pPr>
                          <w:pStyle w:val="BodyText"/>
                          <w:jc w:val="center"/>
                          <w:rPr>
                            <w:sz w:val="22"/>
                            <w:szCs w:val="22"/>
                          </w:rPr>
                        </w:pPr>
                        <w:r>
                          <w:rPr>
                            <w:sz w:val="22"/>
                            <w:szCs w:val="22"/>
                          </w:rPr>
                          <w:t>Decision Support Service</w:t>
                        </w:r>
                      </w:p>
                      <w:p w14:paraId="10DC15FF" w14:textId="77777777" w:rsidR="00DB35E5" w:rsidRPr="00077324" w:rsidRDefault="00DB35E5" w:rsidP="0026165D">
                        <w:pPr>
                          <w:pStyle w:val="BodyText"/>
                          <w:rPr>
                            <w:sz w:val="22"/>
                            <w:szCs w:val="22"/>
                          </w:rPr>
                        </w:pPr>
                      </w:p>
                    </w:txbxContent>
                  </v:textbox>
                </v:shape>
                <v:line id="Line 112" o:spid="_x0000_s1037" style="position:absolute;flip:y;visibility:visible;mso-wrap-style:square" from="25647,5702" to="25654,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EQ+MIAAADbAAAADwAAAAAAAAAAAAAA&#10;AAChAgAAZHJzL2Rvd25yZXYueG1sUEsFBgAAAAAEAAQA+QAAAJADAAAAAA==&#10;">
                  <v:stroke dashstyle="dash"/>
                </v:line>
                <v:shape id="Text Box 146" o:spid="_x0000_s1038" type="#_x0000_t202" style="position:absolute;left:13779;top:7778;width:1058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703A7674" w14:textId="50A2F215" w:rsidR="00DB35E5" w:rsidRPr="00077324" w:rsidRDefault="00DB35E5" w:rsidP="0026165D">
                        <w:pPr>
                          <w:pStyle w:val="BodyText"/>
                          <w:jc w:val="center"/>
                          <w:rPr>
                            <w:sz w:val="22"/>
                            <w:szCs w:val="22"/>
                          </w:rPr>
                        </w:pPr>
                        <w:r>
                          <w:rPr>
                            <w:sz w:val="22"/>
                            <w:szCs w:val="22"/>
                          </w:rPr>
                          <w:t>[PCC-19] Evaluate Order</w:t>
                        </w:r>
                      </w:p>
                      <w:p w14:paraId="0DDF29CB" w14:textId="77777777" w:rsidR="00DB35E5" w:rsidRDefault="00DB35E5" w:rsidP="0026165D"/>
                      <w:p w14:paraId="45530891" w14:textId="77777777" w:rsidR="00DB35E5" w:rsidRPr="00077324" w:rsidRDefault="00DB35E5" w:rsidP="0026165D">
                        <w:pPr>
                          <w:pStyle w:val="BodyText"/>
                          <w:rPr>
                            <w:sz w:val="22"/>
                            <w:szCs w:val="22"/>
                          </w:rPr>
                        </w:pPr>
                        <w:r w:rsidRPr="00077324">
                          <w:rPr>
                            <w:sz w:val="22"/>
                            <w:szCs w:val="22"/>
                          </w:rPr>
                          <w:t>Transaction-A [A]</w:t>
                        </w:r>
                      </w:p>
                    </w:txbxContent>
                  </v:textbox>
                </v:shape>
                <v:line id="Line 148" o:spid="_x0000_s1039" style="position:absolute;visibility:visible;mso-wrap-style:square" from="13449,8064" to="24555,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ect id="Rectangle 150" o:spid="_x0000_s1040" style="position:absolute;left:24555;top:6610;width:2115;height:1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EjcUA&#10;AADcAAAADwAAAGRycy9kb3ducmV2LnhtbESPQWvCQBSE7wX/w/IKvTWbplJ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SNxQAAANwAAAAPAAAAAAAAAAAAAAAAAJgCAABkcnMv&#10;ZG93bnJldi54bWxQSwUGAAAAAAQABAD1AAAAigMAAAAA&#10;"/>
                <v:group id="Group 202" o:spid="_x0000_s1041" style="position:absolute;left:26479;top:16630;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Line 203" o:spid="_x0000_s104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NZZsUAAADcAAAADwAAAGRycy9kb3ducmV2LnhtbESPQWvCQBSE7wX/w/IEb3VjkKDRVUJA&#10;KAqF2Aoen9nXJDT7NmS3mubXdwuFHoeZ+YbZ7gfTijv1rrGsYDGPQBCXVjdcKXh/OzyvQDiPrLG1&#10;TAq+ycF+N3naYqrtgwu6n30lAoRdigpq77tUSlfWZNDNbUccvA/bG/RB9pXUPT4C3LQyjqJEGmw4&#10;LNTYUV5T+Xn+MgpQ5qNfFcNpub4YeX3NksttPCo1mw7ZBoSnwf+H/9ovWkEcJ/B7Jhw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NZZsUAAADcAAAADwAAAAAAAAAA&#10;AAAAAAChAgAAZHJzL2Rvd25yZXYueG1sUEsFBgAAAAAEAAQA+QAAAJMDAAAAAA==&#10;">
                    <v:stroke startarrow="block"/>
                  </v:line>
                  <v:line id="Line 204" o:spid="_x0000_s104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kyccAAADcAAAADwAAAGRycy9kb3ducmV2LnhtbESPQWsCMRSE74X+h/CEXkrNdimtrkYR&#10;odCDl6qseHtunptlNy9rkur23zeFQo/DzHzDzJeD7cSVfGgcK3geZyCIK6cbrhXsd+9PExAhImvs&#10;HJOCbwqwXNzfzbHQ7safdN3GWiQIhwIVmBj7QspQGbIYxq4nTt7ZeYsxSV9L7fGW4LaTeZa9SosN&#10;pwWDPa0NVe32yyqQk83jxa9OL23ZHg5TU1Zlf9wo9TAaVjMQkYb4H/5rf2gFe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pCTJxwAAANwAAAAPAAAAAAAA&#10;AAAAAAAAAKECAABkcnMvZG93bnJldi54bWxQSwUGAAAAAAQABAD5AAAAlQMAAAAA&#10;"/>
                  <v:line id="Line 205" o:spid="_x0000_s104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v:shape id="Text Box 206" o:spid="_x0000_s1045" type="#_x0000_t202" style="position:absolute;left:30264;top:16630;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4D9BF049" w14:textId="54479DE0" w:rsidR="00DB35E5" w:rsidRPr="00077324" w:rsidRDefault="00DB35E5" w:rsidP="0026165D">
                        <w:pPr>
                          <w:pStyle w:val="BodyText"/>
                          <w:rPr>
                            <w:i/>
                            <w:sz w:val="22"/>
                            <w:szCs w:val="22"/>
                          </w:rPr>
                        </w:pPr>
                        <w:r>
                          <w:rPr>
                            <w:i/>
                            <w:sz w:val="22"/>
                            <w:szCs w:val="22"/>
                          </w:rPr>
                          <w:t>Sign Response</w:t>
                        </w:r>
                      </w:p>
                      <w:p w14:paraId="725E0479" w14:textId="77777777" w:rsidR="00DB35E5" w:rsidRDefault="00DB35E5" w:rsidP="0026165D"/>
                      <w:p w14:paraId="1BDE7BA3" w14:textId="77777777" w:rsidR="00DB35E5" w:rsidRPr="00077324" w:rsidRDefault="00DB35E5"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group id="Group 207" o:spid="_x0000_s1046" style="position:absolute;left:26574;top:10439;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line id="Line 208" o:spid="_x0000_s10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HJuMQAAADcAAAADwAAAGRycy9kb3ducmV2LnhtbESP3YrCMBSE7wXfIRzBO02ti2g1igiC&#10;7ILgH3h5bI5tsTkpTdSuT28WFrwcZuYbZrZoTCkeVLvCsoJBPwJBnFpdcKbgeFj3xiCcR9ZYWiYF&#10;v+RgMW+3Zpho++QdPfY+EwHCLkEFufdVIqVLczLo+rYiDt7V1gZ9kHUmdY3PADeljKNoJA0WHBZy&#10;rGiVU3rb340ClKuXH++an6/Jycjzdjk6XV7fSnU7zXIKwlPjP+H/9kYriIcx/J0JR0DO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cm4xAAAANwAAAAPAAAAAAAAAAAA&#10;AAAAAKECAABkcnMvZG93bnJldi54bWxQSwUGAAAAAAQABAD5AAAAkgMAAAAA&#10;">
                    <v:stroke startarrow="block"/>
                  </v:line>
                  <v:line id="Line 209" o:spid="_x0000_s10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0F8YAAADcAAAADwAAAGRycy9kb3ducmV2LnhtbESPQWsCMRSE74X+h/AKXkrNVkvRrVFE&#10;EDx4UctKb8/N62bZzcs2ibr+e1Mo9DjMzDfMbNHbVlzIh9qxgtdhBoK4dLrmSsHnYf0yAREissbW&#10;MSm4UYDF/PFhhrl2V97RZR8rkSAcclRgYuxyKUNpyGIYuo44ed/OW4xJ+kpqj9cEt60cZdm7tFhz&#10;WjDY0cpQ2ezPVoGcbJ9//PL01hTN8Tg1RVl0X1ulBk/98gNEpD7+h//aG61gNB7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GtBfGAAAA3AAAAA8AAAAAAAAA&#10;AAAAAAAAoQIAAGRycy9kb3ducmV2LnhtbFBLBQYAAAAABAAEAPkAAACUAwAAAAA=&#10;"/>
                  <v:line id="Line 210" o:spid="_x0000_s10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v:shape id="Text Box 211" o:spid="_x0000_s1050" type="#_x0000_t202" style="position:absolute;left:29902;top:10064;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UsUA&#10;AADcAAAADwAAAGRycy9kb3ducmV2LnhtbESPT4vCMBTE7wt+h/CEvSyabmV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b5SxQAAANwAAAAPAAAAAAAAAAAAAAAAAJgCAABkcnMv&#10;ZG93bnJldi54bWxQSwUGAAAAAAQABAD1AAAAigMAAAAA&#10;" stroked="f">
                  <v:textbox inset="0,0,0,0">
                    <w:txbxContent>
                      <w:p w14:paraId="64B02AA4" w14:textId="77777777" w:rsidR="00DB35E5" w:rsidRPr="00077324" w:rsidRDefault="00DB35E5" w:rsidP="0026165D">
                        <w:pPr>
                          <w:pStyle w:val="BodyText"/>
                          <w:rPr>
                            <w:i/>
                            <w:sz w:val="22"/>
                            <w:szCs w:val="22"/>
                          </w:rPr>
                        </w:pPr>
                        <w:r>
                          <w:rPr>
                            <w:i/>
                            <w:sz w:val="22"/>
                            <w:szCs w:val="22"/>
                          </w:rPr>
                          <w:t>Evaluate Request</w:t>
                        </w:r>
                      </w:p>
                      <w:p w14:paraId="5560B483" w14:textId="77777777" w:rsidR="00DB35E5" w:rsidRDefault="00DB35E5" w:rsidP="0026165D"/>
                      <w:p w14:paraId="79F9E4BF" w14:textId="77777777" w:rsidR="00DB35E5" w:rsidRPr="00077324" w:rsidRDefault="00DB35E5"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group id="Group 212" o:spid="_x0000_s1051" style="position:absolute;left:26574;top:13582;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Line 213" o:spid="_x0000_s105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ZqIMYAAADcAAAADwAAAGRycy9kb3ducmV2LnhtbESPQWvCQBSE74L/YXlCb2ZTW2xMXUWE&#10;glgQtA30+My+JqHZtyG7TVJ/vVsQPA4z8w2zXA+mFh21rrKs4DGKQRDnVldcKPj8eJsmIJxH1lhb&#10;JgV/5GC9Go+WmGrb85G6ky9EgLBLUUHpfZNK6fKSDLrINsTB+7atQR9kW0jdYh/gppazOJ5LgxWH&#10;hRIb2paU/5x+jQKU24tPjsP78yIz8uuwmWfny16ph8mweQXhafD38K290wpmT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WaiDGAAAA3AAAAA8AAAAAAAAA&#10;AAAAAAAAoQIAAGRycy9kb3ducmV2LnhtbFBLBQYAAAAABAAEAPkAAACUAwAAAAA=&#10;">
                    <v:stroke startarrow="block"/>
                  </v:line>
                  <v:line id="Line 214" o:spid="_x0000_s105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v:line id="Line 215" o:spid="_x0000_s105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group>
                <v:shape id="Text Box 216" o:spid="_x0000_s1055" type="#_x0000_t202" style="position:absolute;left:30264;top:13677;width:107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t8EA&#10;AADcAAAADwAAAGRycy9kb3ducmV2LnhtbERPTYvCMBC9C/sfwix4kTXdI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obrfBAAAA3AAAAA8AAAAAAAAAAAAAAAAAmAIAAGRycy9kb3du&#10;cmV2LnhtbFBLBQYAAAAABAAEAPUAAACGAwAAAAA=&#10;" stroked="f">
                  <v:textbox inset="0,0,0,0">
                    <w:txbxContent>
                      <w:p w14:paraId="03928E8F" w14:textId="77777777" w:rsidR="00DB35E5" w:rsidRPr="00077324" w:rsidRDefault="00DB35E5" w:rsidP="00BC7590">
                        <w:pPr>
                          <w:pStyle w:val="BodyText"/>
                          <w:rPr>
                            <w:i/>
                            <w:sz w:val="22"/>
                            <w:szCs w:val="22"/>
                          </w:rPr>
                        </w:pPr>
                        <w:r>
                          <w:rPr>
                            <w:i/>
                            <w:sz w:val="22"/>
                            <w:szCs w:val="22"/>
                          </w:rPr>
                          <w:t>Create Response</w:t>
                        </w:r>
                      </w:p>
                      <w:p w14:paraId="2873A705" w14:textId="77777777" w:rsidR="00DB35E5" w:rsidRDefault="00DB35E5" w:rsidP="00BC7590"/>
                      <w:p w14:paraId="77DB3596" w14:textId="77777777" w:rsidR="00DB35E5" w:rsidRPr="00077324" w:rsidRDefault="00DB35E5" w:rsidP="00BC759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rect id="Rectangle 145" o:spid="_x0000_s1056" style="position:absolute;left:11772;top:6610;width:1829;height:1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w10:anchorlock/>
              </v:group>
            </w:pict>
          </mc:Fallback>
        </mc:AlternateContent>
      </w:r>
    </w:p>
    <w:p w14:paraId="67719D88" w14:textId="7C35F22F" w:rsidR="008E2B5E" w:rsidRPr="007C31E7" w:rsidRDefault="008E2B5E" w:rsidP="008E2B5E">
      <w:pPr>
        <w:pStyle w:val="FigureTitle"/>
      </w:pPr>
      <w:r w:rsidRPr="007C31E7">
        <w:t>Figure X.</w:t>
      </w:r>
      <w:r w:rsidR="00C82ED4" w:rsidRPr="007C31E7">
        <w:t>4</w:t>
      </w:r>
      <w:r w:rsidR="005F21E7" w:rsidRPr="007C31E7">
        <w:t>.</w:t>
      </w:r>
      <w:r w:rsidR="00412649" w:rsidRPr="007C31E7">
        <w:t>2</w:t>
      </w:r>
      <w:r w:rsidR="003D19E0" w:rsidRPr="007C31E7">
        <w:t>.</w:t>
      </w:r>
      <w:r w:rsidR="00E67757">
        <w:t>1</w:t>
      </w:r>
      <w:r w:rsidRPr="007C31E7">
        <w:t>-1</w:t>
      </w:r>
      <w:r w:rsidR="00701B3A" w:rsidRPr="007C31E7">
        <w:t>:</w:t>
      </w:r>
      <w:r w:rsidRPr="007C31E7">
        <w:t xml:space="preserve"> Basic Process Flow in </w:t>
      </w:r>
      <w:r w:rsidR="00D020E7" w:rsidRPr="007C31E7">
        <w:t>GAO</w:t>
      </w:r>
      <w:r w:rsidRPr="007C31E7">
        <w:t xml:space="preserve"> Profile</w:t>
      </w:r>
    </w:p>
    <w:p w14:paraId="0CB563B8" w14:textId="77777777" w:rsidR="00C902BB" w:rsidRPr="00663785" w:rsidRDefault="00C902BB" w:rsidP="00FA342E">
      <w:pPr>
        <w:pStyle w:val="BodyText"/>
      </w:pPr>
    </w:p>
    <w:p w14:paraId="25BF403E" w14:textId="77777777" w:rsidR="00BF2986" w:rsidRPr="007C31E7" w:rsidRDefault="00BF2986" w:rsidP="0097454A">
      <w:pPr>
        <w:pStyle w:val="BodyText"/>
        <w:rPr>
          <w:b/>
          <w:lang w:eastAsia="x-none"/>
        </w:rPr>
      </w:pPr>
      <w:r w:rsidRPr="007C31E7">
        <w:rPr>
          <w:b/>
          <w:lang w:eastAsia="x-none"/>
        </w:rPr>
        <w:t>Pre-conditions:</w:t>
      </w:r>
    </w:p>
    <w:p w14:paraId="35105F6B" w14:textId="6DAB00B3" w:rsidR="00BF2986" w:rsidRPr="007C31E7" w:rsidRDefault="00E25CCA" w:rsidP="0097454A">
      <w:pPr>
        <w:pStyle w:val="BodyText"/>
        <w:rPr>
          <w:lang w:eastAsia="x-none"/>
        </w:rPr>
      </w:pPr>
      <w:r w:rsidRPr="007C31E7">
        <w:rPr>
          <w:lang w:eastAsia="x-none"/>
        </w:rPr>
        <w:t xml:space="preserve">The </w:t>
      </w:r>
      <w:r w:rsidR="0054679E">
        <w:rPr>
          <w:lang w:eastAsia="x-none"/>
        </w:rPr>
        <w:t>Order Evaluation Requester</w:t>
      </w:r>
      <w:r w:rsidRPr="007C31E7">
        <w:rPr>
          <w:lang w:eastAsia="x-none"/>
        </w:rPr>
        <w:t xml:space="preserve"> collects the current data necessary to make the clinical decision, e.g., the relevant patient problems, medications, allergies, vital signs and laboratory results, as well as the proposed imaging procedure or procedures.</w:t>
      </w:r>
    </w:p>
    <w:p w14:paraId="50295DFE" w14:textId="77777777" w:rsidR="00E25CCA" w:rsidRPr="007C31E7" w:rsidRDefault="00E25CCA" w:rsidP="0097454A">
      <w:pPr>
        <w:pStyle w:val="BodyText"/>
        <w:rPr>
          <w:lang w:eastAsia="x-none"/>
        </w:rPr>
      </w:pPr>
      <w:r w:rsidRPr="007C31E7">
        <w:rPr>
          <w:lang w:eastAsia="x-none"/>
        </w:rPr>
        <w:t>The physician ordering the procedure(s) has been authenticated to the system and has a unique identifier.</w:t>
      </w:r>
    </w:p>
    <w:p w14:paraId="5E07B61C" w14:textId="77777777" w:rsidR="0060792A" w:rsidRPr="007C31E7" w:rsidRDefault="0060792A" w:rsidP="0097454A">
      <w:pPr>
        <w:pStyle w:val="BodyText"/>
        <w:rPr>
          <w:lang w:eastAsia="x-none"/>
        </w:rPr>
      </w:pPr>
      <w:r w:rsidRPr="007C31E7">
        <w:rPr>
          <w:lang w:eastAsia="x-none"/>
        </w:rPr>
        <w:t xml:space="preserve">The </w:t>
      </w:r>
      <w:r w:rsidR="00EE69F9" w:rsidRPr="007C31E7">
        <w:rPr>
          <w:lang w:eastAsia="x-none"/>
        </w:rPr>
        <w:t>Decision Support Service</w:t>
      </w:r>
      <w:r w:rsidRPr="007C31E7">
        <w:rPr>
          <w:lang w:eastAsia="x-none"/>
        </w:rPr>
        <w:t xml:space="preserve"> is configured with appropriate guidelines.</w:t>
      </w:r>
    </w:p>
    <w:p w14:paraId="68E22C08" w14:textId="77777777" w:rsidR="00BF2986" w:rsidRPr="007C31E7" w:rsidRDefault="00BF2986" w:rsidP="0097454A">
      <w:pPr>
        <w:pStyle w:val="BodyText"/>
        <w:rPr>
          <w:b/>
          <w:lang w:eastAsia="x-none"/>
        </w:rPr>
      </w:pPr>
      <w:r w:rsidRPr="007C31E7">
        <w:rPr>
          <w:b/>
          <w:lang w:eastAsia="x-none"/>
        </w:rPr>
        <w:t>Main Flow:</w:t>
      </w:r>
    </w:p>
    <w:p w14:paraId="47C02345" w14:textId="47424C93" w:rsidR="00AF472E" w:rsidRPr="007C31E7" w:rsidRDefault="0026165D" w:rsidP="005F537E">
      <w:pPr>
        <w:pStyle w:val="ListNumber2"/>
        <w:numPr>
          <w:ilvl w:val="0"/>
          <w:numId w:val="44"/>
        </w:numPr>
      </w:pPr>
      <w:r w:rsidRPr="007C31E7">
        <w:t xml:space="preserve">The </w:t>
      </w:r>
      <w:r w:rsidR="0054679E">
        <w:t>Order Evaluation Requester</w:t>
      </w:r>
      <w:r w:rsidRPr="007C31E7">
        <w:t xml:space="preserve"> performs [</w:t>
      </w:r>
      <w:r w:rsidR="007B7728" w:rsidRPr="007C31E7">
        <w:t>PCC</w:t>
      </w:r>
      <w:r w:rsidR="004A47E9">
        <w:t>-19</w:t>
      </w:r>
      <w:r w:rsidRPr="007C31E7">
        <w:t xml:space="preserve">] </w:t>
      </w:r>
      <w:r w:rsidR="0054679E">
        <w:t>Evaluate Order</w:t>
      </w:r>
      <w:r w:rsidRPr="007C31E7">
        <w:t xml:space="preserve"> from the Decision Support Service</w:t>
      </w:r>
      <w:r w:rsidR="00E25CCA" w:rsidRPr="007C31E7">
        <w:t xml:space="preserve"> by submitting the proposed </w:t>
      </w:r>
      <w:r w:rsidR="009039A5" w:rsidRPr="007C31E7">
        <w:t xml:space="preserve">imaging </w:t>
      </w:r>
      <w:r w:rsidR="00E25CCA" w:rsidRPr="007C31E7">
        <w:t>procedure, clinical data and ordering provider identifier to the service.</w:t>
      </w:r>
    </w:p>
    <w:p w14:paraId="3115EB47" w14:textId="3B465CBC" w:rsidR="00E25CCA" w:rsidRPr="007C31E7" w:rsidRDefault="00E25CCA" w:rsidP="005F537E">
      <w:pPr>
        <w:pStyle w:val="ListNumber2"/>
        <w:numPr>
          <w:ilvl w:val="0"/>
          <w:numId w:val="44"/>
        </w:numPr>
      </w:pPr>
      <w:r w:rsidRPr="007C31E7">
        <w:t>The Decision support service validates that the requested procedure is appropriate according to clinical guidelines.</w:t>
      </w:r>
    </w:p>
    <w:p w14:paraId="30EFDB22" w14:textId="2D6118E9" w:rsidR="00E25CCA" w:rsidRDefault="00E25CCA" w:rsidP="005F537E">
      <w:pPr>
        <w:pStyle w:val="ListNumber2"/>
        <w:numPr>
          <w:ilvl w:val="0"/>
          <w:numId w:val="44"/>
        </w:numPr>
      </w:pPr>
      <w:r w:rsidRPr="007C31E7">
        <w:t xml:space="preserve">The Decision Support Service creates a </w:t>
      </w:r>
      <w:r w:rsidR="007B7728" w:rsidRPr="007C31E7">
        <w:t xml:space="preserve">response </w:t>
      </w:r>
      <w:r w:rsidRPr="007C31E7">
        <w:t xml:space="preserve">containing the provider identifier, procedure identifier, the </w:t>
      </w:r>
      <w:r w:rsidR="0025367B">
        <w:t>Decision Support Service</w:t>
      </w:r>
      <w:r w:rsidRPr="007C31E7">
        <w:t xml:space="preserve"> identifier, identifiers for the relevant clinical </w:t>
      </w:r>
      <w:r w:rsidRPr="007C31E7">
        <w:lastRenderedPageBreak/>
        <w:t xml:space="preserve">guidelines, </w:t>
      </w:r>
      <w:proofErr w:type="gramStart"/>
      <w:r w:rsidRPr="007C31E7">
        <w:t>the</w:t>
      </w:r>
      <w:proofErr w:type="gramEnd"/>
      <w:r w:rsidRPr="007C31E7">
        <w:t xml:space="preserve"> result of the decision </w:t>
      </w:r>
      <w:r w:rsidR="009039A5" w:rsidRPr="007C31E7">
        <w:t>and confirmation of appropriateness</w:t>
      </w:r>
      <w:r w:rsidR="007B7728" w:rsidRPr="007C31E7">
        <w:t xml:space="preserve"> and returns it to the </w:t>
      </w:r>
      <w:r w:rsidR="0054679E">
        <w:t>Order Evaluation Requester</w:t>
      </w:r>
      <w:r w:rsidR="00C928D1">
        <w:t xml:space="preserve">. </w:t>
      </w:r>
    </w:p>
    <w:p w14:paraId="2697AF79" w14:textId="5FE4A9AF" w:rsidR="00BD1FD7" w:rsidRPr="007C31E7" w:rsidRDefault="00BD1FD7" w:rsidP="005F537E">
      <w:pPr>
        <w:pStyle w:val="ListNumber2"/>
        <w:numPr>
          <w:ilvl w:val="0"/>
          <w:numId w:val="44"/>
        </w:numPr>
      </w:pPr>
      <w:r>
        <w:t>The Decision Support Service digitally signs the result and includes that in provenance associated with the resource.</w:t>
      </w:r>
    </w:p>
    <w:p w14:paraId="7CB6871B" w14:textId="77777777" w:rsidR="00BF2986" w:rsidRPr="007C31E7" w:rsidRDefault="00BF2986" w:rsidP="0097454A">
      <w:pPr>
        <w:pStyle w:val="BodyText"/>
        <w:rPr>
          <w:b/>
          <w:lang w:eastAsia="x-none"/>
        </w:rPr>
      </w:pPr>
      <w:r w:rsidRPr="007C31E7">
        <w:rPr>
          <w:b/>
          <w:lang w:eastAsia="x-none"/>
        </w:rPr>
        <w:t>Post-conditions:</w:t>
      </w:r>
    </w:p>
    <w:p w14:paraId="016A1C43" w14:textId="77777777" w:rsidR="00BC7590" w:rsidRDefault="00BC7590" w:rsidP="0097454A">
      <w:pPr>
        <w:pStyle w:val="BodyText"/>
        <w:rPr>
          <w:lang w:eastAsia="x-none"/>
        </w:rPr>
      </w:pPr>
      <w:r w:rsidRPr="007C31E7">
        <w:rPr>
          <w:lang w:eastAsia="x-none"/>
        </w:rPr>
        <w:t xml:space="preserve">The procedure </w:t>
      </w:r>
      <w:r w:rsidR="00D16282" w:rsidRPr="007C31E7">
        <w:rPr>
          <w:lang w:eastAsia="x-none"/>
        </w:rPr>
        <w:t xml:space="preserve">description and </w:t>
      </w:r>
      <w:r w:rsidR="009039A5" w:rsidRPr="007C31E7">
        <w:rPr>
          <w:lang w:eastAsia="x-none"/>
        </w:rPr>
        <w:t xml:space="preserve">its confirmation of appropriateness </w:t>
      </w:r>
      <w:r w:rsidR="00D16282" w:rsidRPr="007C31E7">
        <w:rPr>
          <w:lang w:eastAsia="x-none"/>
        </w:rPr>
        <w:t>have been created and can be passed to other actors who can verify that decision support was used and what the result was.</w:t>
      </w:r>
    </w:p>
    <w:p w14:paraId="412E9605" w14:textId="7A9434F9" w:rsidR="00BD1FD7" w:rsidRDefault="00BD1FD7" w:rsidP="0097454A">
      <w:pPr>
        <w:pStyle w:val="BodyText"/>
        <w:rPr>
          <w:lang w:eastAsia="x-none"/>
        </w:rPr>
      </w:pPr>
      <w:r>
        <w:rPr>
          <w:lang w:eastAsia="x-none"/>
        </w:rPr>
        <w:t>The Decision Support Service need not retain any data about the interaction.  The provider’s system has a digital signature associated with the decision response that can be used to verify that the response was created by a Decision Support Service in possession of the certificate used to sign the response.</w:t>
      </w:r>
    </w:p>
    <w:p w14:paraId="3F72EC7A" w14:textId="57945DD6" w:rsidR="00BD1FD7" w:rsidRDefault="00BD1FD7" w:rsidP="00BD1FD7">
      <w:pPr>
        <w:pStyle w:val="Heading4"/>
        <w:numPr>
          <w:ilvl w:val="0"/>
          <w:numId w:val="0"/>
        </w:numPr>
        <w:ind w:left="864" w:hanging="864"/>
        <w:rPr>
          <w:noProof w:val="0"/>
        </w:rPr>
      </w:pPr>
      <w:r>
        <w:t xml:space="preserve">X.4.1.2 </w:t>
      </w:r>
      <w:r w:rsidRPr="007C31E7">
        <w:rPr>
          <w:noProof w:val="0"/>
        </w:rPr>
        <w:t>Use Case #</w:t>
      </w:r>
      <w:r>
        <w:rPr>
          <w:noProof w:val="0"/>
        </w:rPr>
        <w:t>2</w:t>
      </w:r>
      <w:r w:rsidRPr="007C31E7">
        <w:rPr>
          <w:noProof w:val="0"/>
        </w:rPr>
        <w:t xml:space="preserve">: Ordering an </w:t>
      </w:r>
      <w:r>
        <w:rPr>
          <w:noProof w:val="0"/>
        </w:rPr>
        <w:t>Medication with Weight Based Dosing</w:t>
      </w:r>
    </w:p>
    <w:p w14:paraId="4BE84211" w14:textId="77777777" w:rsidR="00BD1FD7" w:rsidRPr="007C31E7" w:rsidRDefault="00BD1FD7" w:rsidP="00BD1FD7">
      <w:pPr>
        <w:pStyle w:val="Caption"/>
      </w:pPr>
      <w:r w:rsidRPr="007C31E7">
        <w:rPr>
          <w:noProof/>
        </w:rPr>
        <mc:AlternateContent>
          <mc:Choice Requires="wpc">
            <w:drawing>
              <wp:inline distT="0" distB="0" distL="0" distR="0" wp14:anchorId="73540D80" wp14:editId="6A9DE7E7">
                <wp:extent cx="5949696" cy="2450592"/>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 name="Text Box 160"/>
                        <wps:cNvSpPr txBox="1">
                          <a:spLocks noChangeArrowheads="1"/>
                        </wps:cNvSpPr>
                        <wps:spPr bwMode="auto">
                          <a:xfrm>
                            <a:off x="1415959" y="158488"/>
                            <a:ext cx="914400" cy="6809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33F8" w14:textId="43681F8C" w:rsidR="00DB35E5" w:rsidRPr="00B6122C" w:rsidRDefault="00DB35E5" w:rsidP="00BD1FD7">
                              <w:pPr>
                                <w:jc w:val="center"/>
                                <w:rPr>
                                  <w:sz w:val="18"/>
                                </w:rPr>
                              </w:pPr>
                              <w:r>
                                <w:rPr>
                                  <w:sz w:val="18"/>
                                </w:rPr>
                                <w:t>Order Evaluation Requester</w:t>
                              </w:r>
                            </w:p>
                          </w:txbxContent>
                        </wps:txbx>
                        <wps:bodyPr rot="0" vert="horz" wrap="square" lIns="91440" tIns="45720" rIns="91440" bIns="45720" anchor="t" anchorCtr="0" upright="1">
                          <a:noAutofit/>
                        </wps:bodyPr>
                      </wps:wsp>
                      <wps:wsp>
                        <wps:cNvPr id="117" name="Line 161"/>
                        <wps:cNvCnPr/>
                        <wps:spPr bwMode="auto">
                          <a:xfrm>
                            <a:off x="1880235" y="7747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Text Box 162"/>
                        <wps:cNvSpPr txBox="1">
                          <a:spLocks noChangeArrowheads="1"/>
                        </wps:cNvSpPr>
                        <wps:spPr bwMode="auto">
                          <a:xfrm>
                            <a:off x="2179955" y="84899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6AFA5" w14:textId="414D7700" w:rsidR="00DB35E5" w:rsidRPr="007C1AAC" w:rsidRDefault="00DB35E5" w:rsidP="00BD1FD7">
                              <w:pPr>
                                <w:rPr>
                                  <w:sz w:val="22"/>
                                  <w:szCs w:val="22"/>
                                </w:rPr>
                              </w:pPr>
                              <w:r>
                                <w:rPr>
                                  <w:sz w:val="22"/>
                                  <w:szCs w:val="22"/>
                                </w:rPr>
                                <w:t>Evaluate Order</w:t>
                              </w:r>
                            </w:p>
                            <w:p w14:paraId="7B8D4533" w14:textId="77777777" w:rsidR="00DB35E5" w:rsidRDefault="00DB35E5" w:rsidP="00BD1FD7"/>
                            <w:p w14:paraId="75A4A3D2" w14:textId="77777777" w:rsidR="00DB35E5" w:rsidRPr="007C1AAC" w:rsidRDefault="00DB35E5" w:rsidP="00BD1FD7">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19" name="Line 163"/>
                        <wps:cNvCnPr/>
                        <wps:spPr bwMode="auto">
                          <a:xfrm>
                            <a:off x="4089400" y="7518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Rectangle 164"/>
                        <wps:cNvSpPr>
                          <a:spLocks noChangeArrowheads="1"/>
                        </wps:cNvSpPr>
                        <wps:spPr bwMode="auto">
                          <a:xfrm>
                            <a:off x="1808480" y="9328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65"/>
                        <wps:cNvSpPr>
                          <a:spLocks noChangeArrowheads="1"/>
                        </wps:cNvSpPr>
                        <wps:spPr bwMode="auto">
                          <a:xfrm>
                            <a:off x="3997325" y="923290"/>
                            <a:ext cx="203835"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166"/>
                        <wps:cNvCnPr/>
                        <wps:spPr bwMode="auto">
                          <a:xfrm>
                            <a:off x="1989455" y="11156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167"/>
                        <wps:cNvSpPr txBox="1">
                          <a:spLocks noChangeArrowheads="1"/>
                        </wps:cNvSpPr>
                        <wps:spPr bwMode="auto">
                          <a:xfrm>
                            <a:off x="3635142" y="158496"/>
                            <a:ext cx="914400" cy="6161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D9784" w14:textId="77777777" w:rsidR="00DB35E5" w:rsidRDefault="00DB35E5" w:rsidP="00BD1FD7">
                              <w:pPr>
                                <w:jc w:val="center"/>
                                <w:rPr>
                                  <w:sz w:val="18"/>
                                </w:rPr>
                              </w:pPr>
                              <w:r>
                                <w:rPr>
                                  <w:sz w:val="18"/>
                                </w:rPr>
                                <w:t>Decision Support Service</w:t>
                              </w:r>
                            </w:p>
                            <w:p w14:paraId="181A6FE8" w14:textId="77777777" w:rsidR="00DB35E5" w:rsidRDefault="00DB35E5" w:rsidP="00BD1FD7"/>
                          </w:txbxContent>
                        </wps:txbx>
                        <wps:bodyPr rot="0" vert="horz" wrap="square" lIns="91440" tIns="45720" rIns="91440" bIns="45720" anchor="t" anchorCtr="0" upright="1">
                          <a:noAutofit/>
                        </wps:bodyPr>
                      </wps:wsp>
                      <wps:wsp>
                        <wps:cNvPr id="124" name="Line 168"/>
                        <wps:cNvCnPr/>
                        <wps:spPr bwMode="auto">
                          <a:xfrm flipH="1">
                            <a:off x="1986280" y="15716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5" name="Text Box 169"/>
                        <wps:cNvSpPr txBox="1">
                          <a:spLocks noChangeArrowheads="1"/>
                        </wps:cNvSpPr>
                        <wps:spPr bwMode="auto">
                          <a:xfrm>
                            <a:off x="2167255" y="1300480"/>
                            <a:ext cx="146812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3DFA9" w14:textId="6165E22E" w:rsidR="00DB35E5" w:rsidRDefault="00DB35E5" w:rsidP="00BD1FD7">
                              <w:r>
                                <w:rPr>
                                  <w:sz w:val="22"/>
                                  <w:szCs w:val="22"/>
                                </w:rPr>
                                <w:t>Reevaluate Order</w:t>
                              </w:r>
                            </w:p>
                          </w:txbxContent>
                        </wps:txbx>
                        <wps:bodyPr rot="0" vert="horz" wrap="square" lIns="0" tIns="0" rIns="0" bIns="0" anchor="t" anchorCtr="0" upright="1">
                          <a:noAutofit/>
                        </wps:bodyPr>
                      </wps:wsp>
                      <wps:wsp>
                        <wps:cNvPr id="126" name="Rectangle 244"/>
                        <wps:cNvSpPr>
                          <a:spLocks noChangeArrowheads="1"/>
                        </wps:cNvSpPr>
                        <wps:spPr bwMode="auto">
                          <a:xfrm>
                            <a:off x="3997325" y="1315720"/>
                            <a:ext cx="203835" cy="52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127" o:spid="_x0000_s1057" editas="canvas" style="width:468.5pt;height:192.95pt;mso-position-horizontal-relative:char;mso-position-vertical-relative:line" coordsize="59493,2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">
                <v:shape id="_x0000_s1058" type="#_x0000_t75" style="position:absolute;width:59493;height:24504;visibility:visible;mso-wrap-style:square">
                  <v:fill o:detectmouseclick="t"/>
                  <v:path o:connecttype="none"/>
                </v:shape>
                <v:shape id="Text Box 160" o:spid="_x0000_s1059" type="#_x0000_t202" style="position:absolute;left:14159;top:1584;width:9144;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14:paraId="7EF033F8" w14:textId="43681F8C" w:rsidR="00DB35E5" w:rsidRPr="00B6122C" w:rsidRDefault="00DB35E5" w:rsidP="00BD1FD7">
                        <w:pPr>
                          <w:jc w:val="center"/>
                          <w:rPr>
                            <w:sz w:val="18"/>
                          </w:rPr>
                        </w:pPr>
                        <w:r>
                          <w:rPr>
                            <w:sz w:val="18"/>
                          </w:rPr>
                          <w:t>Order Evaluation Requester</w:t>
                        </w:r>
                      </w:p>
                    </w:txbxContent>
                  </v:textbox>
                </v:shape>
                <v:line id="Line 161" o:spid="_x0000_s1060" style="position:absolute;visibility:visible;mso-wrap-style:square" from="18802,7747" to="18808,2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peY8QAAADcAAAADwAAAGRycy9kb3ducmV2LnhtbESPT4vCMBDF78J+hzAL3jTVg3+qUZYF&#10;wYOrqMueh2Zsq82kJrF2v70RBG8zvDfv92a+bE0lGnK+tKxg0E9AEGdWl5wr+D2uehMQPiBrrCyT&#10;gn/ysFx8dOaYanvnPTWHkIsYwj5FBUUIdSqlzwoy6Pu2Jo7ayTqDIa4ul9rhPYabSg6TZCQNlhwJ&#10;Bdb0XVB2OdxM5Gb5xl3/zpd2ffrZrK7cTLfHnVLdz/ZrBiJQG97m1/Vax/qDMTyfiRP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l5jxAAAANwAAAAPAAAAAAAAAAAA&#10;AAAAAKECAABkcnMvZG93bnJldi54bWxQSwUGAAAAAAQABAD5AAAAkgMAAAAA&#10;">
                  <v:stroke dashstyle="dash"/>
                </v:line>
                <v:shape id="Text Box 162" o:spid="_x0000_s1061" type="#_x0000_t202" style="position:absolute;left:21799;top:8489;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14:paraId="6006AFA5" w14:textId="414D7700" w:rsidR="00DB35E5" w:rsidRPr="007C1AAC" w:rsidRDefault="00DB35E5" w:rsidP="00BD1FD7">
                        <w:pPr>
                          <w:rPr>
                            <w:sz w:val="22"/>
                            <w:szCs w:val="22"/>
                          </w:rPr>
                        </w:pPr>
                        <w:r>
                          <w:rPr>
                            <w:sz w:val="22"/>
                            <w:szCs w:val="22"/>
                          </w:rPr>
                          <w:t>Evaluate Order</w:t>
                        </w:r>
                      </w:p>
                      <w:p w14:paraId="7B8D4533" w14:textId="77777777" w:rsidR="00DB35E5" w:rsidRDefault="00DB35E5" w:rsidP="00BD1FD7"/>
                      <w:p w14:paraId="75A4A3D2" w14:textId="77777777" w:rsidR="00DB35E5" w:rsidRPr="007C1AAC" w:rsidRDefault="00DB35E5" w:rsidP="00BD1FD7">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518" to="40900,1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visUAAADcAAAADwAAAGRycy9kb3ducmV2LnhtbESPQWvCQBCF7wX/wzKCt2ajh1JjVhFB&#10;8JBaqqXnITsm0exs3F2T9N93C4XeZnhv3vcm34ymFT0531hWME9SEMSl1Q1XCj7P++dXED4ga2wt&#10;k4Jv8rBZT55yzLQd+IP6U6hEDGGfoYI6hC6T0pc1GfSJ7YijdrHOYIirq6R2OMRw08pFmr5Igw1H&#10;Qo0d7Woqb6eHidyyKtz963obD5e3Yn/nfnk8vys1m47bFYhAY/g3/10fdKw/X8LvM3EC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lvisUAAADcAAAADwAAAAAAAAAA&#10;AAAAAAChAgAAZHJzL2Rvd25yZXYueG1sUEsFBgAAAAAEAAQA+QAAAJMDAAAAAA==&#10;">
                  <v:stroke dashstyle="dash"/>
                </v:line>
                <v:rect id="Rectangle 164" o:spid="_x0000_s1063" style="position:absolute;left:18084;top:9328;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65" o:spid="_x0000_s1064" style="position:absolute;left:39973;top:9232;width:2038;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166" o:spid="_x0000_s1065" style="position:absolute;visibility:visible;mso-wrap-style:square" from="19894,11156" to="39973,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shape id="Text Box 167" o:spid="_x0000_s1066" type="#_x0000_t202" style="position:absolute;left:36351;top:1584;width:9144;height:6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14:paraId="482D9784" w14:textId="77777777" w:rsidR="00DB35E5" w:rsidRDefault="00DB35E5" w:rsidP="00BD1FD7">
                        <w:pPr>
                          <w:jc w:val="center"/>
                          <w:rPr>
                            <w:sz w:val="18"/>
                          </w:rPr>
                        </w:pPr>
                        <w:r>
                          <w:rPr>
                            <w:sz w:val="18"/>
                          </w:rPr>
                          <w:t>Decision Support Service</w:t>
                        </w:r>
                      </w:p>
                      <w:p w14:paraId="181A6FE8" w14:textId="77777777" w:rsidR="00DB35E5" w:rsidRDefault="00DB35E5" w:rsidP="00BD1FD7"/>
                    </w:txbxContent>
                  </v:textbox>
                </v:shape>
                <v:line id="Line 168" o:spid="_x0000_s1067" style="position:absolute;flip:x;visibility:visible;mso-wrap-style:square" from="19862,15716" to="39941,1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HsEAAADcAAAADwAAAGRycy9kb3ducmV2LnhtbERPTYvCMBC9L/gfwgheFk0tskg1igiC&#10;eFrd3fvQTNNiMylNbGt/vVlY2Ns83uds94OtRUetrxwrWC4SEMS50xUbBd9fp/kahA/IGmvHpOBJ&#10;Hva7ydsWM+16vlJ3C0bEEPYZKihDaDIpfV6SRb9wDXHkCtdaDBG2RuoW+xhua5kmyYe0WHFsKLGh&#10;Y0n5/fawCtL3cfAmL67rsRsvn643q5/ioNRsOhw2IAIN4V/85z7rOD9dwe8z8QK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9xAewQAAANwAAAAPAAAAAAAAAAAAAAAA&#10;AKECAABkcnMvZG93bnJldi54bWxQSwUGAAAAAAQABAD5AAAAjwMAAAAA&#10;">
                  <v:stroke startarrow="block"/>
                </v:line>
                <v:shape id="Text Box 169" o:spid="_x0000_s1068" type="#_x0000_t202" style="position:absolute;left:21672;top:13004;width:14681;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4943DFA9" w14:textId="6165E22E" w:rsidR="00DB35E5" w:rsidRDefault="00DB35E5" w:rsidP="00BD1FD7">
                        <w:r>
                          <w:rPr>
                            <w:sz w:val="22"/>
                            <w:szCs w:val="22"/>
                          </w:rPr>
                          <w:t>Reevaluate Order</w:t>
                        </w:r>
                      </w:p>
                    </w:txbxContent>
                  </v:textbox>
                </v:shape>
                <v:rect id="Rectangle 244" o:spid="_x0000_s1069" style="position:absolute;left:39973;top:13157;width:203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w10:anchorlock/>
              </v:group>
            </w:pict>
          </mc:Fallback>
        </mc:AlternateContent>
      </w:r>
    </w:p>
    <w:p w14:paraId="283B60B1" w14:textId="385291C9" w:rsidR="00BD1FD7" w:rsidRPr="007C31E7" w:rsidRDefault="00BD1FD7" w:rsidP="00BD1FD7">
      <w:pPr>
        <w:pStyle w:val="FigureTitle"/>
      </w:pPr>
      <w:r w:rsidRPr="007C31E7">
        <w:t>Figure 3.</w:t>
      </w:r>
      <w:r>
        <w:t>4</w:t>
      </w:r>
      <w:r w:rsidRPr="007C31E7">
        <w:t>.</w:t>
      </w:r>
      <w:r>
        <w:t>1.2</w:t>
      </w:r>
      <w:r w:rsidRPr="007C31E7">
        <w:t>-</w:t>
      </w:r>
      <w:r>
        <w:t>1</w:t>
      </w:r>
      <w:r w:rsidRPr="007C31E7">
        <w:t xml:space="preserve">: Processing an </w:t>
      </w:r>
      <w:r w:rsidR="001F7034">
        <w:t xml:space="preserve">Evaluation </w:t>
      </w:r>
      <w:r w:rsidRPr="007C31E7">
        <w:t>with Questions</w:t>
      </w:r>
    </w:p>
    <w:p w14:paraId="1BF839CA" w14:textId="77777777" w:rsidR="00BD1FD7" w:rsidRPr="007C31E7" w:rsidRDefault="00BD1FD7" w:rsidP="00BD1FD7">
      <w:pPr>
        <w:pStyle w:val="BodyText"/>
        <w:rPr>
          <w:b/>
          <w:lang w:eastAsia="x-none"/>
        </w:rPr>
      </w:pPr>
      <w:r w:rsidRPr="007C31E7">
        <w:rPr>
          <w:b/>
          <w:lang w:eastAsia="x-none"/>
        </w:rPr>
        <w:t>Pre-conditions:</w:t>
      </w:r>
    </w:p>
    <w:p w14:paraId="1CCDCB15" w14:textId="1FCDB648" w:rsidR="00BD1FD7" w:rsidRPr="007C31E7" w:rsidRDefault="00BD1FD7" w:rsidP="00BD1FD7">
      <w:pPr>
        <w:pStyle w:val="BodyText"/>
        <w:rPr>
          <w:lang w:eastAsia="x-none"/>
        </w:rPr>
      </w:pPr>
      <w:r w:rsidRPr="007C31E7">
        <w:rPr>
          <w:lang w:eastAsia="x-none"/>
        </w:rPr>
        <w:t xml:space="preserve">The </w:t>
      </w:r>
      <w:r>
        <w:rPr>
          <w:lang w:eastAsia="x-none"/>
        </w:rPr>
        <w:t>Order Evaluation Requester</w:t>
      </w:r>
      <w:r w:rsidRPr="007C31E7">
        <w:rPr>
          <w:lang w:eastAsia="x-none"/>
        </w:rPr>
        <w:t xml:space="preserve"> collects the current data necessary to make the clinical decision, e.g., the </w:t>
      </w:r>
      <w:r>
        <w:rPr>
          <w:lang w:eastAsia="x-none"/>
        </w:rPr>
        <w:t>indication</w:t>
      </w:r>
      <w:r w:rsidR="000E3CC6">
        <w:rPr>
          <w:lang w:eastAsia="x-none"/>
        </w:rPr>
        <w:t xml:space="preserve"> for treatment</w:t>
      </w:r>
      <w:r w:rsidRPr="007C31E7">
        <w:rPr>
          <w:lang w:eastAsia="x-none"/>
        </w:rPr>
        <w:t xml:space="preserve">, as well as the proposed </w:t>
      </w:r>
      <w:r w:rsidR="000E3CC6">
        <w:rPr>
          <w:lang w:eastAsia="x-none"/>
        </w:rPr>
        <w:t>medication and dosing instructions</w:t>
      </w:r>
      <w:r w:rsidRPr="007C31E7">
        <w:rPr>
          <w:lang w:eastAsia="x-none"/>
        </w:rPr>
        <w:t>.</w:t>
      </w:r>
    </w:p>
    <w:p w14:paraId="1DF4B029" w14:textId="470953DF" w:rsidR="00BD1FD7" w:rsidRPr="007C31E7" w:rsidRDefault="00BD1FD7" w:rsidP="00BD1FD7">
      <w:pPr>
        <w:pStyle w:val="BodyText"/>
        <w:rPr>
          <w:lang w:eastAsia="x-none"/>
        </w:rPr>
      </w:pPr>
      <w:r w:rsidRPr="007C31E7">
        <w:rPr>
          <w:lang w:eastAsia="x-none"/>
        </w:rPr>
        <w:t xml:space="preserve">The physician ordering the </w:t>
      </w:r>
      <w:r w:rsidR="000E3CC6">
        <w:rPr>
          <w:lang w:eastAsia="x-none"/>
        </w:rPr>
        <w:t>medication</w:t>
      </w:r>
      <w:r w:rsidRPr="007C31E7">
        <w:rPr>
          <w:lang w:eastAsia="x-none"/>
        </w:rPr>
        <w:t xml:space="preserve"> has been authenticated to the system and has a unique identifier.</w:t>
      </w:r>
    </w:p>
    <w:p w14:paraId="4F16CBF7" w14:textId="77777777" w:rsidR="00BD1FD7" w:rsidRPr="007C31E7" w:rsidRDefault="00BD1FD7" w:rsidP="00BD1FD7">
      <w:pPr>
        <w:pStyle w:val="BodyText"/>
        <w:rPr>
          <w:lang w:eastAsia="x-none"/>
        </w:rPr>
      </w:pPr>
      <w:r w:rsidRPr="007C31E7">
        <w:rPr>
          <w:lang w:eastAsia="x-none"/>
        </w:rPr>
        <w:t>The Decision Support Service is configured with appropriate guidelines.</w:t>
      </w:r>
    </w:p>
    <w:p w14:paraId="389BAFFA" w14:textId="77777777" w:rsidR="00BD1FD7" w:rsidRPr="007C31E7" w:rsidRDefault="00BD1FD7" w:rsidP="00BD1FD7">
      <w:pPr>
        <w:pStyle w:val="BodyText"/>
        <w:rPr>
          <w:b/>
          <w:lang w:eastAsia="x-none"/>
        </w:rPr>
      </w:pPr>
      <w:r w:rsidRPr="007C31E7">
        <w:rPr>
          <w:b/>
          <w:lang w:eastAsia="x-none"/>
        </w:rPr>
        <w:t>Main Flow:</w:t>
      </w:r>
    </w:p>
    <w:p w14:paraId="47BADD37" w14:textId="169A82FF" w:rsidR="00BD1FD7" w:rsidRPr="007C31E7" w:rsidRDefault="00BD1FD7" w:rsidP="000E3CC6">
      <w:pPr>
        <w:pStyle w:val="ListNumber2"/>
        <w:numPr>
          <w:ilvl w:val="0"/>
          <w:numId w:val="30"/>
        </w:numPr>
      </w:pPr>
      <w:r w:rsidRPr="007C31E7">
        <w:t xml:space="preserve">The </w:t>
      </w:r>
      <w:r w:rsidR="000E3CC6">
        <w:t xml:space="preserve">provider’s EHR calls on the </w:t>
      </w:r>
      <w:r w:rsidRPr="007C31E7">
        <w:t xml:space="preserve">Decision Support Service </w:t>
      </w:r>
      <w:r w:rsidR="000E3CC6">
        <w:t xml:space="preserve">to evaluate the order </w:t>
      </w:r>
      <w:r w:rsidRPr="007C31E7">
        <w:t xml:space="preserve">by submitting the proposed </w:t>
      </w:r>
      <w:r w:rsidR="000E3CC6">
        <w:t xml:space="preserve">medication prescription, indications and </w:t>
      </w:r>
      <w:r w:rsidRPr="007C31E7">
        <w:t>ordering provider identifier to the service.</w:t>
      </w:r>
    </w:p>
    <w:p w14:paraId="66C56730" w14:textId="209ED20D" w:rsidR="00BD1FD7" w:rsidRPr="007C31E7" w:rsidRDefault="00BD1FD7" w:rsidP="000E3CC6">
      <w:pPr>
        <w:pStyle w:val="ListNumber2"/>
        <w:numPr>
          <w:ilvl w:val="0"/>
          <w:numId w:val="30"/>
        </w:numPr>
      </w:pPr>
      <w:r w:rsidRPr="007C31E7">
        <w:lastRenderedPageBreak/>
        <w:t xml:space="preserve">The Decision </w:t>
      </w:r>
      <w:r w:rsidR="000E3CC6">
        <w:t>S</w:t>
      </w:r>
      <w:r w:rsidRPr="007C31E7">
        <w:t xml:space="preserve">upport </w:t>
      </w:r>
      <w:r w:rsidR="000E3CC6">
        <w:t>S</w:t>
      </w:r>
      <w:r w:rsidRPr="007C31E7">
        <w:t xml:space="preserve">ervice validates that the requested </w:t>
      </w:r>
      <w:r w:rsidR="000E3CC6">
        <w:t>medication</w:t>
      </w:r>
      <w:r w:rsidRPr="007C31E7">
        <w:t xml:space="preserve"> is appropriate according to clinical guidelines.</w:t>
      </w:r>
      <w:r w:rsidR="000E3CC6">
        <w:t xml:space="preserve">  Because the patient is 8 years old, the service indicates that it cannot evaluate the order without more information, and returns a questionnaire requesting the patient’s weight.</w:t>
      </w:r>
    </w:p>
    <w:p w14:paraId="4896A8A1" w14:textId="4F613112" w:rsidR="000E3CC6" w:rsidRDefault="000E3CC6" w:rsidP="000E3CC6">
      <w:pPr>
        <w:pStyle w:val="ListNumber2"/>
        <w:numPr>
          <w:ilvl w:val="0"/>
          <w:numId w:val="30"/>
        </w:numPr>
      </w:pPr>
      <w:r>
        <w:t>The provider’s EHR displays the question to the provider, who answers it.</w:t>
      </w:r>
    </w:p>
    <w:p w14:paraId="07ECFF6A" w14:textId="197CF4C3" w:rsidR="000E3CC6" w:rsidRDefault="000E3CC6" w:rsidP="000E3CC6">
      <w:pPr>
        <w:pStyle w:val="ListNumber2"/>
        <w:numPr>
          <w:ilvl w:val="0"/>
          <w:numId w:val="30"/>
        </w:numPr>
      </w:pPr>
      <w:r>
        <w:t>The provider’s EHR requests reevaluation of the order with the answer supplied to the question.</w:t>
      </w:r>
    </w:p>
    <w:p w14:paraId="3357C477" w14:textId="7B74E3A1" w:rsidR="00BD1FD7" w:rsidRDefault="000E3CC6" w:rsidP="000E3CC6">
      <w:pPr>
        <w:pStyle w:val="ListNumber2"/>
        <w:numPr>
          <w:ilvl w:val="0"/>
          <w:numId w:val="30"/>
        </w:numPr>
      </w:pPr>
      <w:r>
        <w:t>The Decision Support Service returns the result</w:t>
      </w:r>
      <w:r w:rsidR="008A705E">
        <w:t>, noting that the order is appropriate</w:t>
      </w:r>
      <w:r>
        <w:t>.</w:t>
      </w:r>
    </w:p>
    <w:p w14:paraId="336A699E" w14:textId="21B44992" w:rsidR="000E3CC6" w:rsidRDefault="000E3CC6" w:rsidP="00BD1FD7">
      <w:pPr>
        <w:pStyle w:val="BodyText"/>
        <w:rPr>
          <w:b/>
          <w:lang w:eastAsia="x-none"/>
        </w:rPr>
      </w:pPr>
      <w:r>
        <w:rPr>
          <w:b/>
          <w:lang w:eastAsia="x-none"/>
        </w:rPr>
        <w:t>Alternate Flow</w:t>
      </w:r>
      <w:r w:rsidR="008A705E">
        <w:rPr>
          <w:b/>
          <w:lang w:eastAsia="x-none"/>
        </w:rPr>
        <w:t xml:space="preserve"> 1</w:t>
      </w:r>
      <w:r>
        <w:rPr>
          <w:b/>
          <w:lang w:eastAsia="x-none"/>
        </w:rPr>
        <w:t>:</w:t>
      </w:r>
    </w:p>
    <w:p w14:paraId="663BEA05" w14:textId="6AFBCEFE" w:rsidR="000E3CC6" w:rsidRPr="000E3CC6" w:rsidRDefault="000E3CC6" w:rsidP="00BD1FD7">
      <w:pPr>
        <w:pStyle w:val="BodyText"/>
        <w:rPr>
          <w:lang w:eastAsia="x-none"/>
        </w:rPr>
      </w:pPr>
      <w:r w:rsidRPr="000E3CC6">
        <w:rPr>
          <w:lang w:eastAsia="x-none"/>
        </w:rPr>
        <w:t xml:space="preserve">At </w:t>
      </w:r>
      <w:r>
        <w:rPr>
          <w:lang w:eastAsia="x-none"/>
        </w:rPr>
        <w:t xml:space="preserve">step 3, the provider’s EHR recognizes that this question is asking for the patient’s weight.  It retrieves the weight from the patient record and </w:t>
      </w:r>
      <w:r w:rsidR="008A705E">
        <w:rPr>
          <w:lang w:eastAsia="x-none"/>
        </w:rPr>
        <w:t xml:space="preserve">resumes the main flow at </w:t>
      </w:r>
      <w:r>
        <w:rPr>
          <w:lang w:eastAsia="x-none"/>
        </w:rPr>
        <w:t>step 4.</w:t>
      </w:r>
    </w:p>
    <w:p w14:paraId="439B5E94" w14:textId="1C7734A4" w:rsidR="000E3CC6" w:rsidRDefault="000E3CC6" w:rsidP="000E3CC6">
      <w:pPr>
        <w:pStyle w:val="BodyText"/>
        <w:rPr>
          <w:b/>
          <w:lang w:eastAsia="x-none"/>
        </w:rPr>
      </w:pPr>
      <w:r>
        <w:rPr>
          <w:b/>
          <w:lang w:eastAsia="x-none"/>
        </w:rPr>
        <w:t>Alternate Flow</w:t>
      </w:r>
      <w:r w:rsidR="008A705E">
        <w:rPr>
          <w:b/>
          <w:lang w:eastAsia="x-none"/>
        </w:rPr>
        <w:t xml:space="preserve"> 2</w:t>
      </w:r>
      <w:r>
        <w:rPr>
          <w:b/>
          <w:lang w:eastAsia="x-none"/>
        </w:rPr>
        <w:t>:</w:t>
      </w:r>
    </w:p>
    <w:p w14:paraId="64C65FA5" w14:textId="7E3F654F" w:rsidR="000E3CC6" w:rsidRDefault="000E3CC6" w:rsidP="000E3CC6">
      <w:pPr>
        <w:pStyle w:val="BodyText"/>
        <w:rPr>
          <w:lang w:eastAsia="x-none"/>
        </w:rPr>
      </w:pPr>
      <w:r w:rsidRPr="000E3CC6">
        <w:rPr>
          <w:lang w:eastAsia="x-none"/>
        </w:rPr>
        <w:t xml:space="preserve">At </w:t>
      </w:r>
      <w:r>
        <w:rPr>
          <w:lang w:eastAsia="x-none"/>
        </w:rPr>
        <w:t xml:space="preserve">step 3, the provider’s EHR </w:t>
      </w:r>
      <w:r w:rsidR="008A705E">
        <w:rPr>
          <w:lang w:eastAsia="x-none"/>
        </w:rPr>
        <w:t xml:space="preserve">request that the questionnaire be processed by the Decision Support Service as a web page.  After getting the patient’s weight, the </w:t>
      </w:r>
      <w:r w:rsidR="001606C9">
        <w:rPr>
          <w:lang w:eastAsia="x-none"/>
        </w:rPr>
        <w:t>D</w:t>
      </w:r>
      <w:r w:rsidR="008A705E">
        <w:rPr>
          <w:lang w:eastAsia="x-none"/>
        </w:rPr>
        <w:t xml:space="preserve">ecision </w:t>
      </w:r>
      <w:r w:rsidR="001606C9">
        <w:rPr>
          <w:lang w:eastAsia="x-none"/>
        </w:rPr>
        <w:t>S</w:t>
      </w:r>
      <w:r w:rsidR="008A705E">
        <w:rPr>
          <w:lang w:eastAsia="x-none"/>
        </w:rPr>
        <w:t xml:space="preserve">upport </w:t>
      </w:r>
      <w:r w:rsidR="001606C9">
        <w:rPr>
          <w:lang w:eastAsia="x-none"/>
        </w:rPr>
        <w:t>S</w:t>
      </w:r>
      <w:r w:rsidR="008A705E">
        <w:rPr>
          <w:lang w:eastAsia="x-none"/>
        </w:rPr>
        <w:t>ervice reevaluates the order.  The Main Flow resumes at step 5.</w:t>
      </w:r>
    </w:p>
    <w:p w14:paraId="5DEAE0DC" w14:textId="70C5E8EB" w:rsidR="008A705E" w:rsidRDefault="008A705E" w:rsidP="008A705E">
      <w:pPr>
        <w:pStyle w:val="BodyText"/>
        <w:rPr>
          <w:b/>
          <w:lang w:eastAsia="x-none"/>
        </w:rPr>
      </w:pPr>
      <w:r>
        <w:rPr>
          <w:b/>
          <w:lang w:eastAsia="x-none"/>
        </w:rPr>
        <w:t>Alternate Flow 3:</w:t>
      </w:r>
    </w:p>
    <w:p w14:paraId="7613FD4D" w14:textId="02EBDA59" w:rsidR="008A705E" w:rsidRDefault="008A705E" w:rsidP="008A705E">
      <w:pPr>
        <w:pStyle w:val="BodyText"/>
        <w:rPr>
          <w:lang w:eastAsia="x-none"/>
        </w:rPr>
      </w:pPr>
      <w:r w:rsidRPr="000E3CC6">
        <w:rPr>
          <w:lang w:eastAsia="x-none"/>
        </w:rPr>
        <w:t xml:space="preserve">At </w:t>
      </w:r>
      <w:r>
        <w:rPr>
          <w:lang w:eastAsia="x-none"/>
        </w:rPr>
        <w:t>step 1, the provider’s EHR includes the answer to the weight question it knows it will be asked if not provided.  The main flow resumes at step 5.</w:t>
      </w:r>
    </w:p>
    <w:p w14:paraId="6AAE2056" w14:textId="2388B37F" w:rsidR="008A705E" w:rsidRDefault="008A705E" w:rsidP="008A705E">
      <w:pPr>
        <w:pStyle w:val="BodyText"/>
        <w:rPr>
          <w:b/>
          <w:lang w:eastAsia="x-none"/>
        </w:rPr>
      </w:pPr>
      <w:r>
        <w:rPr>
          <w:b/>
          <w:lang w:eastAsia="x-none"/>
        </w:rPr>
        <w:t>Alternate Flow 4:</w:t>
      </w:r>
    </w:p>
    <w:p w14:paraId="75427143" w14:textId="1504A4D7" w:rsidR="008A705E" w:rsidRDefault="008A705E" w:rsidP="008A705E">
      <w:pPr>
        <w:pStyle w:val="BodyText"/>
        <w:rPr>
          <w:lang w:eastAsia="x-none"/>
        </w:rPr>
      </w:pPr>
      <w:r w:rsidRPr="000E3CC6">
        <w:rPr>
          <w:lang w:eastAsia="x-none"/>
        </w:rPr>
        <w:t xml:space="preserve">At </w:t>
      </w:r>
      <w:r>
        <w:rPr>
          <w:lang w:eastAsia="x-none"/>
        </w:rPr>
        <w:t>step 5, the Decision Support Service notes that the order is overdosing the patient.  That order is evaluated as inappropriate.  However, the Decision Support Service suggests a new order that has an appropriate dose and returns that as an alternate order with the result.</w:t>
      </w:r>
    </w:p>
    <w:p w14:paraId="4918D0F0" w14:textId="1462A1E6" w:rsidR="00BD1FD7" w:rsidRPr="007C31E7" w:rsidRDefault="00BD1FD7" w:rsidP="00BD1FD7">
      <w:pPr>
        <w:pStyle w:val="BodyText"/>
        <w:rPr>
          <w:b/>
          <w:lang w:eastAsia="x-none"/>
        </w:rPr>
      </w:pPr>
      <w:r w:rsidRPr="007C31E7">
        <w:rPr>
          <w:b/>
          <w:lang w:eastAsia="x-none"/>
        </w:rPr>
        <w:t>Post-conditions:</w:t>
      </w:r>
    </w:p>
    <w:p w14:paraId="58145A82" w14:textId="69861C25" w:rsidR="00BD1FD7" w:rsidRDefault="008A705E" w:rsidP="00BD1FD7">
      <w:pPr>
        <w:pStyle w:val="BodyText"/>
        <w:rPr>
          <w:lang w:eastAsia="x-none"/>
        </w:rPr>
      </w:pPr>
      <w:r>
        <w:rPr>
          <w:lang w:eastAsia="x-none"/>
        </w:rPr>
        <w:t>A weight appropriate medication order has been evaluated by the Decision Support Service and is available to the provider’s EHR to submit in a prescription.</w:t>
      </w:r>
    </w:p>
    <w:p w14:paraId="554371B3" w14:textId="2F84154D" w:rsidR="008A705E" w:rsidRDefault="008A705E" w:rsidP="008A705E">
      <w:pPr>
        <w:pStyle w:val="Heading4"/>
        <w:numPr>
          <w:ilvl w:val="0"/>
          <w:numId w:val="0"/>
        </w:numPr>
        <w:ind w:left="864" w:hanging="864"/>
        <w:rPr>
          <w:noProof w:val="0"/>
        </w:rPr>
      </w:pPr>
      <w:r>
        <w:t xml:space="preserve">X.4.1.2 </w:t>
      </w:r>
      <w:r w:rsidRPr="007C31E7">
        <w:rPr>
          <w:noProof w:val="0"/>
        </w:rPr>
        <w:t>Use Case #</w:t>
      </w:r>
      <w:r>
        <w:rPr>
          <w:noProof w:val="0"/>
        </w:rPr>
        <w:t>3</w:t>
      </w:r>
      <w:r w:rsidRPr="007C31E7">
        <w:rPr>
          <w:noProof w:val="0"/>
        </w:rPr>
        <w:t xml:space="preserve">: </w:t>
      </w:r>
      <w:r>
        <w:rPr>
          <w:noProof w:val="0"/>
        </w:rPr>
        <w:t xml:space="preserve">Prior Authorization is </w:t>
      </w:r>
      <w:proofErr w:type="gramStart"/>
      <w:r w:rsidR="00B97D4E">
        <w:rPr>
          <w:noProof w:val="0"/>
        </w:rPr>
        <w:t>Required</w:t>
      </w:r>
      <w:proofErr w:type="gramEnd"/>
    </w:p>
    <w:p w14:paraId="016A2B15" w14:textId="62900377" w:rsidR="008A705E" w:rsidRDefault="00B97D4E" w:rsidP="00BD1FD7">
      <w:pPr>
        <w:pStyle w:val="BodyText"/>
        <w:rPr>
          <w:lang w:eastAsia="x-none"/>
        </w:rPr>
      </w:pPr>
      <w:r>
        <w:rPr>
          <w:lang w:eastAsia="x-none"/>
        </w:rPr>
        <w:t>In this use case, the Decision Support Service is provided by an authorizer (e.g., an insurer or other payer for services).</w:t>
      </w:r>
    </w:p>
    <w:p w14:paraId="565911C5" w14:textId="77777777" w:rsidR="00B97D4E" w:rsidRPr="007C31E7" w:rsidRDefault="00B97D4E" w:rsidP="00B97D4E">
      <w:pPr>
        <w:pStyle w:val="BodyText"/>
        <w:rPr>
          <w:b/>
          <w:lang w:eastAsia="x-none"/>
        </w:rPr>
      </w:pPr>
      <w:r w:rsidRPr="007C31E7">
        <w:rPr>
          <w:b/>
          <w:lang w:eastAsia="x-none"/>
        </w:rPr>
        <w:t>Pre-conditions:</w:t>
      </w:r>
    </w:p>
    <w:p w14:paraId="320B904E" w14:textId="0AB2ECDA" w:rsidR="00B97D4E" w:rsidRPr="007C31E7" w:rsidRDefault="00B97D4E" w:rsidP="00B97D4E">
      <w:pPr>
        <w:pStyle w:val="BodyText"/>
        <w:rPr>
          <w:lang w:eastAsia="x-none"/>
        </w:rPr>
      </w:pPr>
      <w:r w:rsidRPr="007C31E7">
        <w:rPr>
          <w:lang w:eastAsia="x-none"/>
        </w:rPr>
        <w:t xml:space="preserve">The </w:t>
      </w:r>
      <w:r>
        <w:rPr>
          <w:lang w:eastAsia="x-none"/>
        </w:rPr>
        <w:t>Order Evaluation Requester</w:t>
      </w:r>
      <w:r w:rsidRPr="007C31E7">
        <w:rPr>
          <w:lang w:eastAsia="x-none"/>
        </w:rPr>
        <w:t xml:space="preserve"> collects the current data necessary to make the clinical decision, e.g., the </w:t>
      </w:r>
      <w:r>
        <w:rPr>
          <w:lang w:eastAsia="x-none"/>
        </w:rPr>
        <w:t>indication for treatment</w:t>
      </w:r>
      <w:r w:rsidRPr="007C31E7">
        <w:rPr>
          <w:lang w:eastAsia="x-none"/>
        </w:rPr>
        <w:t xml:space="preserve">, as well as the proposed </w:t>
      </w:r>
      <w:r>
        <w:rPr>
          <w:lang w:eastAsia="x-none"/>
        </w:rPr>
        <w:t>order to evaluate</w:t>
      </w:r>
      <w:r w:rsidRPr="007C31E7">
        <w:rPr>
          <w:lang w:eastAsia="x-none"/>
        </w:rPr>
        <w:t>.</w:t>
      </w:r>
      <w:r>
        <w:rPr>
          <w:lang w:eastAsia="x-none"/>
        </w:rPr>
        <w:t xml:space="preserve">  It also includes patient demographics, such as name, address, and the payer’s identifier for the patient.</w:t>
      </w:r>
    </w:p>
    <w:p w14:paraId="00ABBCBB" w14:textId="331899B2" w:rsidR="00B97D4E" w:rsidRPr="007C31E7" w:rsidRDefault="00B97D4E" w:rsidP="00B97D4E">
      <w:pPr>
        <w:pStyle w:val="BodyText"/>
        <w:rPr>
          <w:lang w:eastAsia="x-none"/>
        </w:rPr>
      </w:pPr>
      <w:r w:rsidRPr="007C31E7">
        <w:rPr>
          <w:lang w:eastAsia="x-none"/>
        </w:rPr>
        <w:t xml:space="preserve">The physician </w:t>
      </w:r>
      <w:r>
        <w:rPr>
          <w:lang w:eastAsia="x-none"/>
        </w:rPr>
        <w:t xml:space="preserve">placing the </w:t>
      </w:r>
      <w:r w:rsidRPr="007C31E7">
        <w:rPr>
          <w:lang w:eastAsia="x-none"/>
        </w:rPr>
        <w:t>order</w:t>
      </w:r>
      <w:r>
        <w:rPr>
          <w:lang w:eastAsia="x-none"/>
        </w:rPr>
        <w:t xml:space="preserve"> </w:t>
      </w:r>
      <w:r w:rsidRPr="007C31E7">
        <w:rPr>
          <w:lang w:eastAsia="x-none"/>
        </w:rPr>
        <w:t>has been authenticated to the system and has a unique identifier.</w:t>
      </w:r>
    </w:p>
    <w:p w14:paraId="577414D8" w14:textId="417BE19D" w:rsidR="00B97D4E" w:rsidRDefault="00B97D4E" w:rsidP="00B97D4E">
      <w:pPr>
        <w:pStyle w:val="BodyText"/>
        <w:rPr>
          <w:lang w:eastAsia="x-none"/>
        </w:rPr>
      </w:pPr>
      <w:r w:rsidRPr="007C31E7">
        <w:rPr>
          <w:lang w:eastAsia="x-none"/>
        </w:rPr>
        <w:t xml:space="preserve">The Decision Support Service </w:t>
      </w:r>
      <w:r w:rsidR="001606C9">
        <w:rPr>
          <w:lang w:eastAsia="x-none"/>
        </w:rPr>
        <w:t xml:space="preserve">is implemented by the payer and </w:t>
      </w:r>
      <w:r w:rsidRPr="007C31E7">
        <w:rPr>
          <w:lang w:eastAsia="x-none"/>
        </w:rPr>
        <w:t>is configured with appropriate guidelines.</w:t>
      </w:r>
    </w:p>
    <w:p w14:paraId="51CD1D13" w14:textId="03085F9B" w:rsidR="00B97D4E" w:rsidRPr="007C31E7" w:rsidRDefault="00B97D4E" w:rsidP="00B97D4E">
      <w:pPr>
        <w:pStyle w:val="BodyText"/>
        <w:rPr>
          <w:lang w:eastAsia="x-none"/>
        </w:rPr>
      </w:pPr>
      <w:r>
        <w:rPr>
          <w:lang w:eastAsia="x-none"/>
        </w:rPr>
        <w:lastRenderedPageBreak/>
        <w:t>The connection between the Decision Support Service and the Order Evaluation Req</w:t>
      </w:r>
      <w:r w:rsidR="001606C9">
        <w:rPr>
          <w:lang w:eastAsia="x-none"/>
        </w:rPr>
        <w:t>uester is secured and encrypted due to the inclusion of PHI (patient name and identifiers).</w:t>
      </w:r>
    </w:p>
    <w:p w14:paraId="1B50842E" w14:textId="77777777" w:rsidR="00B97D4E" w:rsidRPr="007C31E7" w:rsidRDefault="00B97D4E" w:rsidP="00B97D4E">
      <w:pPr>
        <w:pStyle w:val="BodyText"/>
        <w:rPr>
          <w:b/>
          <w:lang w:eastAsia="x-none"/>
        </w:rPr>
      </w:pPr>
      <w:r w:rsidRPr="007C31E7">
        <w:rPr>
          <w:b/>
          <w:lang w:eastAsia="x-none"/>
        </w:rPr>
        <w:t>Main Flow:</w:t>
      </w:r>
    </w:p>
    <w:p w14:paraId="4EDCB284" w14:textId="77777777" w:rsidR="004B46CA" w:rsidRDefault="00B97D4E" w:rsidP="00BD1FD7">
      <w:pPr>
        <w:pStyle w:val="BodyText"/>
        <w:rPr>
          <w:lang w:eastAsia="x-none"/>
        </w:rPr>
      </w:pPr>
      <w:r>
        <w:rPr>
          <w:lang w:eastAsia="x-none"/>
        </w:rPr>
        <w:t xml:space="preserve">The main flow proceeds as described in the use cases above.  During the evaluation, </w:t>
      </w:r>
    </w:p>
    <w:p w14:paraId="47A50838" w14:textId="457ED383" w:rsidR="004B46CA" w:rsidRDefault="004B46CA" w:rsidP="004B46CA">
      <w:pPr>
        <w:pStyle w:val="BodyText"/>
        <w:numPr>
          <w:ilvl w:val="0"/>
          <w:numId w:val="31"/>
        </w:numPr>
        <w:rPr>
          <w:lang w:eastAsia="x-none"/>
        </w:rPr>
      </w:pPr>
      <w:r>
        <w:rPr>
          <w:lang w:eastAsia="x-none"/>
        </w:rPr>
        <w:t>T</w:t>
      </w:r>
      <w:r w:rsidR="00B97D4E">
        <w:rPr>
          <w:lang w:eastAsia="x-none"/>
        </w:rPr>
        <w:t>he Decision Support Service also looks up the patient’s coverage using the supplied patient demographics</w:t>
      </w:r>
      <w:r>
        <w:rPr>
          <w:lang w:eastAsia="x-none"/>
        </w:rPr>
        <w:t xml:space="preserve"> (e.g., name, birthdate, gender and identifier)</w:t>
      </w:r>
      <w:r w:rsidR="00B97D4E">
        <w:rPr>
          <w:lang w:eastAsia="x-none"/>
        </w:rPr>
        <w:t xml:space="preserve">.  </w:t>
      </w:r>
    </w:p>
    <w:p w14:paraId="23E74ED8" w14:textId="3E7A50EB" w:rsidR="00B97D4E" w:rsidRDefault="004B46CA" w:rsidP="004B46CA">
      <w:pPr>
        <w:pStyle w:val="BodyText"/>
        <w:numPr>
          <w:ilvl w:val="0"/>
          <w:numId w:val="31"/>
        </w:numPr>
        <w:rPr>
          <w:lang w:eastAsia="x-none"/>
        </w:rPr>
      </w:pPr>
      <w:r>
        <w:rPr>
          <w:lang w:eastAsia="x-none"/>
        </w:rPr>
        <w:t>The evaluation is performed</w:t>
      </w:r>
      <w:r w:rsidR="001606C9">
        <w:rPr>
          <w:lang w:eastAsia="x-none"/>
        </w:rPr>
        <w:t xml:space="preserve"> by the Decision Support Service</w:t>
      </w:r>
      <w:r>
        <w:rPr>
          <w:lang w:eastAsia="x-none"/>
        </w:rPr>
        <w:t>.</w:t>
      </w:r>
    </w:p>
    <w:p w14:paraId="60814084" w14:textId="367BF5F7" w:rsidR="004B46CA" w:rsidRDefault="004B46CA" w:rsidP="004B46CA">
      <w:pPr>
        <w:pStyle w:val="BodyText"/>
        <w:numPr>
          <w:ilvl w:val="0"/>
          <w:numId w:val="31"/>
        </w:numPr>
        <w:rPr>
          <w:lang w:eastAsia="x-none"/>
        </w:rPr>
      </w:pPr>
      <w:r>
        <w:rPr>
          <w:lang w:eastAsia="x-none"/>
        </w:rPr>
        <w:t>The order is found to be within guidelines.</w:t>
      </w:r>
    </w:p>
    <w:p w14:paraId="5EF5AD9F" w14:textId="5CA67388" w:rsidR="00552790" w:rsidRDefault="00552790" w:rsidP="00552790">
      <w:pPr>
        <w:pStyle w:val="BodyText"/>
        <w:numPr>
          <w:ilvl w:val="0"/>
          <w:numId w:val="31"/>
        </w:numPr>
        <w:rPr>
          <w:lang w:eastAsia="x-none"/>
        </w:rPr>
      </w:pPr>
      <w:r>
        <w:rPr>
          <w:lang w:eastAsia="x-none"/>
        </w:rPr>
        <w:t>The order is also found to be covered by the patient’s policy.</w:t>
      </w:r>
    </w:p>
    <w:p w14:paraId="3D0623E6" w14:textId="616D297B" w:rsidR="00552790" w:rsidRDefault="00552790" w:rsidP="004B46CA">
      <w:pPr>
        <w:pStyle w:val="BodyText"/>
        <w:numPr>
          <w:ilvl w:val="0"/>
          <w:numId w:val="31"/>
        </w:numPr>
        <w:rPr>
          <w:lang w:eastAsia="x-none"/>
        </w:rPr>
      </w:pPr>
      <w:r>
        <w:rPr>
          <w:lang w:eastAsia="x-none"/>
        </w:rPr>
        <w:t>The Payer issues a prior authorization for the order.  The business identifier of the prior authorization is also used as the business identifier for the evaluation result.</w:t>
      </w:r>
    </w:p>
    <w:p w14:paraId="7D7A6FB6" w14:textId="77777777" w:rsidR="00552790" w:rsidRDefault="00552790" w:rsidP="00552790">
      <w:pPr>
        <w:pStyle w:val="BodyText"/>
        <w:numPr>
          <w:ilvl w:val="0"/>
          <w:numId w:val="31"/>
        </w:numPr>
        <w:rPr>
          <w:lang w:eastAsia="x-none"/>
        </w:rPr>
      </w:pPr>
      <w:r>
        <w:rPr>
          <w:lang w:eastAsia="x-none"/>
        </w:rPr>
        <w:t>These results are returned to the Order Evaluation Requester</w:t>
      </w:r>
    </w:p>
    <w:p w14:paraId="4269FAA5" w14:textId="2300CD2E" w:rsidR="00552790" w:rsidRDefault="00552790" w:rsidP="00552790">
      <w:pPr>
        <w:pStyle w:val="BodyText"/>
        <w:rPr>
          <w:b/>
          <w:lang w:eastAsia="x-none"/>
        </w:rPr>
      </w:pPr>
      <w:r>
        <w:rPr>
          <w:b/>
          <w:lang w:eastAsia="x-none"/>
        </w:rPr>
        <w:t xml:space="preserve">Alternate </w:t>
      </w:r>
      <w:r w:rsidRPr="007C31E7">
        <w:rPr>
          <w:b/>
          <w:lang w:eastAsia="x-none"/>
        </w:rPr>
        <w:t>Flow:</w:t>
      </w:r>
    </w:p>
    <w:p w14:paraId="7BF4246D" w14:textId="35BC3686" w:rsidR="00552790" w:rsidRPr="00552790" w:rsidRDefault="00552790" w:rsidP="00552790">
      <w:pPr>
        <w:pStyle w:val="BodyText"/>
        <w:rPr>
          <w:lang w:eastAsia="x-none"/>
        </w:rPr>
      </w:pPr>
      <w:r w:rsidRPr="00552790">
        <w:rPr>
          <w:lang w:eastAsia="x-none"/>
        </w:rPr>
        <w:t xml:space="preserve">Steps </w:t>
      </w:r>
      <w:r>
        <w:rPr>
          <w:lang w:eastAsia="x-none"/>
        </w:rPr>
        <w:t>1-3 are completed as above.  The flow continues below at step 4.</w:t>
      </w:r>
    </w:p>
    <w:p w14:paraId="1A2D2952" w14:textId="665F2715" w:rsidR="00552790" w:rsidRDefault="00552790" w:rsidP="00552790">
      <w:pPr>
        <w:pStyle w:val="BodyText"/>
        <w:numPr>
          <w:ilvl w:val="0"/>
          <w:numId w:val="43"/>
        </w:numPr>
        <w:rPr>
          <w:lang w:eastAsia="x-none"/>
        </w:rPr>
      </w:pPr>
      <w:r>
        <w:rPr>
          <w:lang w:eastAsia="x-none"/>
        </w:rPr>
        <w:t>The order is not covered by the patient’s policy.  For example, the payer does not choose to pay for the specific brand of medication found in the order, only generic medications of similar composition.</w:t>
      </w:r>
    </w:p>
    <w:p w14:paraId="1C34CC38" w14:textId="0B4A6DF7" w:rsidR="00552790" w:rsidRDefault="00552790" w:rsidP="00552790">
      <w:pPr>
        <w:pStyle w:val="BodyText"/>
        <w:numPr>
          <w:ilvl w:val="0"/>
          <w:numId w:val="43"/>
        </w:numPr>
        <w:rPr>
          <w:lang w:eastAsia="x-none"/>
        </w:rPr>
      </w:pPr>
      <w:r>
        <w:rPr>
          <w:lang w:eastAsia="x-none"/>
        </w:rPr>
        <w:t xml:space="preserve">The Decision Support Service evaluates this order as being “not </w:t>
      </w:r>
      <w:r w:rsidR="001606C9">
        <w:rPr>
          <w:lang w:eastAsia="x-none"/>
        </w:rPr>
        <w:t>covered</w:t>
      </w:r>
      <w:r>
        <w:rPr>
          <w:lang w:eastAsia="x-none"/>
        </w:rPr>
        <w:t>” and does not provide an identifier associated with the request.</w:t>
      </w:r>
    </w:p>
    <w:p w14:paraId="334FFE7B" w14:textId="2EAB9343" w:rsidR="00552790" w:rsidRDefault="00552790" w:rsidP="00552790">
      <w:pPr>
        <w:pStyle w:val="BodyText"/>
        <w:numPr>
          <w:ilvl w:val="0"/>
          <w:numId w:val="43"/>
        </w:numPr>
        <w:rPr>
          <w:lang w:eastAsia="x-none"/>
        </w:rPr>
      </w:pPr>
      <w:r>
        <w:rPr>
          <w:lang w:eastAsia="x-none"/>
        </w:rPr>
        <w:t xml:space="preserve">The Decision Support Service creates </w:t>
      </w:r>
      <w:proofErr w:type="gramStart"/>
      <w:r>
        <w:rPr>
          <w:lang w:eastAsia="x-none"/>
        </w:rPr>
        <w:t>an</w:t>
      </w:r>
      <w:proofErr w:type="gramEnd"/>
      <w:r>
        <w:rPr>
          <w:lang w:eastAsia="x-none"/>
        </w:rPr>
        <w:t xml:space="preserve"> </w:t>
      </w:r>
      <w:r w:rsidR="001606C9">
        <w:rPr>
          <w:lang w:eastAsia="x-none"/>
        </w:rPr>
        <w:t xml:space="preserve">proposal </w:t>
      </w:r>
      <w:r>
        <w:rPr>
          <w:lang w:eastAsia="x-none"/>
        </w:rPr>
        <w:t xml:space="preserve">for </w:t>
      </w:r>
      <w:r w:rsidR="001606C9">
        <w:rPr>
          <w:lang w:eastAsia="x-none"/>
        </w:rPr>
        <w:t xml:space="preserve">an alternate </w:t>
      </w:r>
      <w:r>
        <w:rPr>
          <w:lang w:eastAsia="x-none"/>
        </w:rPr>
        <w:t xml:space="preserve">generic medication and includes that </w:t>
      </w:r>
      <w:r w:rsidR="001606C9">
        <w:rPr>
          <w:lang w:eastAsia="x-none"/>
        </w:rPr>
        <w:t xml:space="preserve">proposed </w:t>
      </w:r>
      <w:r>
        <w:rPr>
          <w:lang w:eastAsia="x-none"/>
        </w:rPr>
        <w:t>alternate order in the response.</w:t>
      </w:r>
    </w:p>
    <w:p w14:paraId="7EBD93C0" w14:textId="322B248B" w:rsidR="00552790" w:rsidRDefault="00552790" w:rsidP="00552790">
      <w:pPr>
        <w:pStyle w:val="BodyText"/>
        <w:numPr>
          <w:ilvl w:val="0"/>
          <w:numId w:val="43"/>
        </w:numPr>
        <w:rPr>
          <w:lang w:eastAsia="x-none"/>
        </w:rPr>
      </w:pPr>
      <w:bookmarkStart w:id="83" w:name="_Toc418514135"/>
      <w:bookmarkStart w:id="84" w:name="_Toc417942256"/>
      <w:r>
        <w:rPr>
          <w:lang w:eastAsia="x-none"/>
        </w:rPr>
        <w:t xml:space="preserve">The Payer issues a prior authorization for the alternative </w:t>
      </w:r>
      <w:r w:rsidR="001606C9">
        <w:rPr>
          <w:lang w:eastAsia="x-none"/>
        </w:rPr>
        <w:t>proposed</w:t>
      </w:r>
      <w:r>
        <w:rPr>
          <w:lang w:eastAsia="x-none"/>
        </w:rPr>
        <w:t xml:space="preserve">.  The business identifier of the prior authorization is also used as the business identifier for the evaluation result for the </w:t>
      </w:r>
      <w:r w:rsidR="001606C9">
        <w:rPr>
          <w:lang w:eastAsia="x-none"/>
        </w:rPr>
        <w:t xml:space="preserve">proposed </w:t>
      </w:r>
      <w:r>
        <w:rPr>
          <w:lang w:eastAsia="x-none"/>
        </w:rPr>
        <w:t>alternative.</w:t>
      </w:r>
    </w:p>
    <w:p w14:paraId="59BA7A65" w14:textId="502DA8DE" w:rsidR="001606C9" w:rsidRDefault="00552790" w:rsidP="001606C9">
      <w:pPr>
        <w:pStyle w:val="BodyText"/>
        <w:numPr>
          <w:ilvl w:val="0"/>
          <w:numId w:val="43"/>
        </w:numPr>
        <w:rPr>
          <w:lang w:eastAsia="x-none"/>
        </w:rPr>
      </w:pPr>
      <w:r>
        <w:rPr>
          <w:lang w:eastAsia="x-none"/>
        </w:rPr>
        <w:t>These results are returned to the Order Evaluation Requester</w:t>
      </w:r>
    </w:p>
    <w:p w14:paraId="351F9818" w14:textId="77777777" w:rsidR="000576F4" w:rsidRPr="007C31E7" w:rsidRDefault="000576F4" w:rsidP="000576F4">
      <w:pPr>
        <w:pStyle w:val="BodyText"/>
        <w:rPr>
          <w:b/>
          <w:lang w:eastAsia="x-none"/>
        </w:rPr>
      </w:pPr>
      <w:r w:rsidRPr="007C31E7">
        <w:rPr>
          <w:b/>
          <w:lang w:eastAsia="x-none"/>
        </w:rPr>
        <w:t>Post-conditions:</w:t>
      </w:r>
    </w:p>
    <w:p w14:paraId="04E18B74" w14:textId="05D6CBF2" w:rsidR="001606C9" w:rsidRPr="001606C9" w:rsidRDefault="000576F4" w:rsidP="009F0DDD">
      <w:pPr>
        <w:pStyle w:val="BodyText"/>
        <w:rPr>
          <w:lang w:eastAsia="x-none"/>
        </w:rPr>
      </w:pPr>
      <w:r>
        <w:rPr>
          <w:lang w:eastAsia="x-none"/>
        </w:rPr>
        <w:t>An appropriate medication order has been evaluated by the Decision Support Service and is available to the provider’s EHR to submit in a prescription.</w:t>
      </w:r>
    </w:p>
    <w:p w14:paraId="5ECAD6C8" w14:textId="77777777" w:rsidR="00303E20" w:rsidRPr="007C31E7" w:rsidRDefault="00303E20" w:rsidP="00303E20">
      <w:pPr>
        <w:pStyle w:val="Heading2"/>
        <w:numPr>
          <w:ilvl w:val="0"/>
          <w:numId w:val="0"/>
        </w:numPr>
        <w:rPr>
          <w:noProof w:val="0"/>
        </w:rPr>
      </w:pPr>
      <w:r w:rsidRPr="007C31E7">
        <w:rPr>
          <w:noProof w:val="0"/>
        </w:rPr>
        <w:t>X.</w:t>
      </w:r>
      <w:r w:rsidR="00AF472E" w:rsidRPr="007C31E7">
        <w:rPr>
          <w:noProof w:val="0"/>
        </w:rPr>
        <w:t>5</w:t>
      </w:r>
      <w:r w:rsidR="005F21E7" w:rsidRPr="007C31E7">
        <w:rPr>
          <w:noProof w:val="0"/>
        </w:rPr>
        <w:t xml:space="preserve"> </w:t>
      </w:r>
      <w:r w:rsidR="00D020E7" w:rsidRPr="007C31E7">
        <w:rPr>
          <w:noProof w:val="0"/>
        </w:rPr>
        <w:t>GAO</w:t>
      </w:r>
      <w:r w:rsidRPr="007C31E7">
        <w:rPr>
          <w:noProof w:val="0"/>
        </w:rPr>
        <w:t xml:space="preserve"> Security Considerations</w:t>
      </w:r>
      <w:bookmarkEnd w:id="83"/>
      <w:bookmarkEnd w:id="84"/>
    </w:p>
    <w:p w14:paraId="269EA973" w14:textId="77777777" w:rsidR="004D09DF" w:rsidRPr="007C31E7" w:rsidRDefault="004D09DF" w:rsidP="004D09DF">
      <w:pPr>
        <w:pStyle w:val="Heading3"/>
        <w:numPr>
          <w:ilvl w:val="0"/>
          <w:numId w:val="0"/>
        </w:numPr>
        <w:rPr>
          <w:noProof w:val="0"/>
        </w:rPr>
      </w:pPr>
      <w:bookmarkStart w:id="85" w:name="_Toc418514136"/>
      <w:bookmarkStart w:id="86" w:name="_Toc417942257"/>
      <w:r w:rsidRPr="007C31E7">
        <w:rPr>
          <w:noProof w:val="0"/>
        </w:rPr>
        <w:t>X.5.1</w:t>
      </w:r>
      <w:r w:rsidRPr="007C31E7">
        <w:rPr>
          <w:noProof w:val="0"/>
        </w:rPr>
        <w:tab/>
        <w:t>Fraud</w:t>
      </w:r>
      <w:bookmarkEnd w:id="85"/>
      <w:bookmarkEnd w:id="86"/>
    </w:p>
    <w:p w14:paraId="2FD76A35" w14:textId="77777777" w:rsidR="004D09DF" w:rsidRPr="007C31E7" w:rsidRDefault="004D09DF" w:rsidP="00FA342E">
      <w:pPr>
        <w:pStyle w:val="BodyText"/>
      </w:pPr>
      <w:r w:rsidRPr="007C31E7">
        <w:t xml:space="preserve">As more payers and governmental agencies will require use of Clinical Decision Support to validate that orders are clinically appropriate, there will be an incentive for some to avoid </w:t>
      </w:r>
      <w:r w:rsidR="007B7728" w:rsidRPr="007C31E7">
        <w:t xml:space="preserve">behavioral </w:t>
      </w:r>
      <w:r w:rsidRPr="007C31E7">
        <w:t>profiling or rejection of claims for excessive ordering outside of those guidelines.</w:t>
      </w:r>
    </w:p>
    <w:p w14:paraId="76124D64" w14:textId="53D84D06" w:rsidR="00E37246" w:rsidRPr="007C31E7" w:rsidRDefault="00E37246" w:rsidP="00FA342E">
      <w:pPr>
        <w:pStyle w:val="BodyText"/>
      </w:pPr>
      <w:r w:rsidRPr="007C31E7">
        <w:lastRenderedPageBreak/>
        <w:t>Various methods could be attempted, including Impersonation, Repudiation, Replay and Gaming</w:t>
      </w:r>
      <w:r w:rsidR="00C928D1">
        <w:t xml:space="preserve">. </w:t>
      </w:r>
      <w:r w:rsidRPr="007C31E7">
        <w:t>These are discussed in more detail below.</w:t>
      </w:r>
    </w:p>
    <w:p w14:paraId="372FE2E0" w14:textId="77777777" w:rsidR="004D09DF" w:rsidRPr="007C31E7" w:rsidRDefault="004D09DF" w:rsidP="004D09DF">
      <w:pPr>
        <w:pStyle w:val="Heading4"/>
        <w:numPr>
          <w:ilvl w:val="0"/>
          <w:numId w:val="0"/>
        </w:numPr>
        <w:ind w:left="864" w:hanging="864"/>
        <w:rPr>
          <w:noProof w:val="0"/>
        </w:rPr>
      </w:pPr>
      <w:bookmarkStart w:id="87" w:name="_Toc418514137"/>
      <w:bookmarkStart w:id="88" w:name="_Toc417942258"/>
      <w:r w:rsidRPr="007C31E7">
        <w:rPr>
          <w:noProof w:val="0"/>
        </w:rPr>
        <w:t>X.5.1.1</w:t>
      </w:r>
      <w:r w:rsidRPr="007C31E7">
        <w:rPr>
          <w:noProof w:val="0"/>
        </w:rPr>
        <w:tab/>
        <w:t>Impersonation</w:t>
      </w:r>
      <w:bookmarkEnd w:id="87"/>
      <w:bookmarkEnd w:id="88"/>
    </w:p>
    <w:p w14:paraId="431F7448" w14:textId="7C218899" w:rsidR="004D09DF" w:rsidRPr="007C31E7" w:rsidRDefault="004D09DF" w:rsidP="00FA342E">
      <w:pPr>
        <w:pStyle w:val="BodyText"/>
      </w:pPr>
      <w:r w:rsidRPr="007C31E7">
        <w:t xml:space="preserve">A </w:t>
      </w:r>
      <w:r w:rsidR="00EE69F9" w:rsidRPr="007C31E7">
        <w:t xml:space="preserve">Decision Support Service </w:t>
      </w:r>
      <w:r w:rsidR="00C928D1">
        <w:t>Actor</w:t>
      </w:r>
      <w:r w:rsidRPr="007C31E7">
        <w:t xml:space="preserve"> might be impersonated </w:t>
      </w:r>
      <w:r w:rsidR="007B7728" w:rsidRPr="007C31E7">
        <w:t xml:space="preserve">(e.g., to commit fraud) </w:t>
      </w:r>
      <w:r w:rsidRPr="007C31E7">
        <w:t xml:space="preserve">with a more forgiving </w:t>
      </w:r>
      <w:r w:rsidR="007B7728" w:rsidRPr="007C31E7">
        <w:t>implementation</w:t>
      </w:r>
      <w:r w:rsidR="00C928D1">
        <w:t xml:space="preserve">. </w:t>
      </w:r>
      <w:r w:rsidRPr="007C31E7">
        <w:t xml:space="preserve">Simply reporting the </w:t>
      </w:r>
      <w:r w:rsidR="00EE69F9" w:rsidRPr="007C31E7">
        <w:t>Decision Support Service</w:t>
      </w:r>
      <w:r w:rsidRPr="007C31E7">
        <w:t xml:space="preserve"> or guideline used by identifier is insufficient to guarantee that a conforming </w:t>
      </w:r>
      <w:r w:rsidR="00EE69F9" w:rsidRPr="007C31E7">
        <w:t>Decision Support Service</w:t>
      </w:r>
      <w:r w:rsidRPr="007C31E7">
        <w:t xml:space="preserve"> applied </w:t>
      </w:r>
      <w:r w:rsidR="007B7728" w:rsidRPr="007C31E7">
        <w:t xml:space="preserve">appropriate </w:t>
      </w:r>
      <w:r w:rsidRPr="007C31E7">
        <w:t>guidelines</w:t>
      </w:r>
      <w:r w:rsidR="00C928D1">
        <w:t xml:space="preserve">. </w:t>
      </w:r>
      <w:r w:rsidRPr="007C31E7">
        <w:t xml:space="preserve">The identity of the </w:t>
      </w:r>
      <w:r w:rsidR="00EE69F9" w:rsidRPr="007C31E7">
        <w:t>Decision Support Service</w:t>
      </w:r>
      <w:r w:rsidRPr="007C31E7">
        <w:t xml:space="preserve"> must be able to be verified.</w:t>
      </w:r>
    </w:p>
    <w:p w14:paraId="28BCBDE2" w14:textId="2D823FE8" w:rsidR="004D09DF" w:rsidRPr="007C31E7" w:rsidRDefault="004D09DF" w:rsidP="00FA342E">
      <w:pPr>
        <w:pStyle w:val="BodyText"/>
      </w:pPr>
      <w:r w:rsidRPr="007C31E7">
        <w:t>The asset at risk is money, where the payer ends up paying more for unnecessary services</w:t>
      </w:r>
      <w:r w:rsidR="00C928D1">
        <w:t xml:space="preserve">. </w:t>
      </w:r>
      <w:r w:rsidRPr="007C31E7">
        <w:t>Given that the money spent on imaging services can amount to a great deal, and given the existing likelihood of fraud in some regions already, the likelihood that this risk would be encountered is almost certain.</w:t>
      </w:r>
    </w:p>
    <w:p w14:paraId="6BCD44C4" w14:textId="58A3DF35" w:rsidR="004D09DF" w:rsidRPr="007C31E7" w:rsidRDefault="004D09DF" w:rsidP="00FA342E">
      <w:pPr>
        <w:pStyle w:val="BodyText"/>
      </w:pPr>
      <w:r w:rsidRPr="007C31E7">
        <w:t xml:space="preserve">Digital Certificates assigned to </w:t>
      </w:r>
      <w:r w:rsidR="00EE69F9" w:rsidRPr="007C31E7">
        <w:t>Decision Support Service</w:t>
      </w:r>
      <w:r w:rsidRPr="007C31E7">
        <w:t xml:space="preserve"> manufacturers enable the manufacturer to create certificates for systems that they install which could verifiably prove that the </w:t>
      </w:r>
      <w:r w:rsidR="00EE69F9" w:rsidRPr="007C31E7">
        <w:t xml:space="preserve">Decision Support Service </w:t>
      </w:r>
      <w:r w:rsidR="00C928D1">
        <w:t>Actor</w:t>
      </w:r>
      <w:r w:rsidRPr="007C31E7">
        <w:t xml:space="preserve"> was made by the possessor of that certificates private key</w:t>
      </w:r>
      <w:r w:rsidR="00C928D1">
        <w:t xml:space="preserve">. </w:t>
      </w:r>
      <w:r w:rsidRPr="007C31E7">
        <w:t xml:space="preserve">However, wide distribution of that certificate and private key by the manufacturer to all organizations which have that </w:t>
      </w:r>
      <w:r w:rsidR="00EE69F9" w:rsidRPr="007C31E7">
        <w:t>Decision Support Service</w:t>
      </w:r>
      <w:r w:rsidRPr="007C31E7">
        <w:t xml:space="preserve"> installed introduces a risk to the manufacturer</w:t>
      </w:r>
      <w:r w:rsidR="007B7728" w:rsidRPr="007C31E7">
        <w:t>’</w:t>
      </w:r>
      <w:r w:rsidRPr="007C31E7">
        <w:t>s identity</w:t>
      </w:r>
      <w:r w:rsidR="00C928D1">
        <w:t xml:space="preserve">. </w:t>
      </w:r>
      <w:r w:rsidRPr="007C31E7">
        <w:t xml:space="preserve">Thus, we recommend that </w:t>
      </w:r>
      <w:r w:rsidR="00EE69F9" w:rsidRPr="007C31E7">
        <w:t>Decision Support Service actor</w:t>
      </w:r>
      <w:r w:rsidRPr="007C31E7">
        <w:t>s have a node certificate that is provided to it, and is signed by the manufacturer’s certificate, creating a trust chain, but eliminating the risk to the manufacturer’s original certificate.</w:t>
      </w:r>
    </w:p>
    <w:p w14:paraId="3CD3FFDA" w14:textId="77777777" w:rsidR="004D09DF" w:rsidRPr="007C31E7" w:rsidRDefault="004D09DF" w:rsidP="004D09DF">
      <w:pPr>
        <w:pStyle w:val="Heading4"/>
        <w:numPr>
          <w:ilvl w:val="0"/>
          <w:numId w:val="0"/>
        </w:numPr>
        <w:ind w:left="864" w:hanging="864"/>
        <w:rPr>
          <w:noProof w:val="0"/>
        </w:rPr>
      </w:pPr>
      <w:bookmarkStart w:id="89" w:name="_Toc418514138"/>
      <w:bookmarkStart w:id="90" w:name="_Toc417942259"/>
      <w:r w:rsidRPr="007C31E7">
        <w:rPr>
          <w:noProof w:val="0"/>
        </w:rPr>
        <w:t>X.5.1.2</w:t>
      </w:r>
      <w:r w:rsidRPr="007C31E7">
        <w:rPr>
          <w:noProof w:val="0"/>
        </w:rPr>
        <w:tab/>
        <w:t>Repudiation</w:t>
      </w:r>
      <w:bookmarkEnd w:id="89"/>
      <w:bookmarkEnd w:id="90"/>
    </w:p>
    <w:p w14:paraId="2C0B1035" w14:textId="2DB915DA" w:rsidR="007B7728" w:rsidRPr="007C31E7" w:rsidRDefault="00EB2A48" w:rsidP="007E2A65">
      <w:pPr>
        <w:pStyle w:val="BodyText"/>
      </w:pPr>
      <w:r w:rsidRPr="007C31E7">
        <w:t xml:space="preserve">Because the </w:t>
      </w:r>
      <w:r w:rsidR="001F7034">
        <w:t xml:space="preserve">evaluation </w:t>
      </w:r>
      <w:r w:rsidRPr="007C31E7">
        <w:t xml:space="preserve">can represent that an order is eligible for payment, there are financial incentives to challenge whether or not an </w:t>
      </w:r>
      <w:r w:rsidR="001F7034">
        <w:t>evaluation</w:t>
      </w:r>
      <w:r w:rsidR="001F7034" w:rsidRPr="007C31E7" w:rsidDel="001F7034">
        <w:t xml:space="preserve"> </w:t>
      </w:r>
      <w:r w:rsidRPr="007C31E7">
        <w:t>is valid for a particular service</w:t>
      </w:r>
      <w:r w:rsidR="00C928D1">
        <w:t xml:space="preserve">. </w:t>
      </w:r>
      <w:r w:rsidRPr="007C31E7">
        <w:t xml:space="preserve">This profile enables the </w:t>
      </w:r>
      <w:r w:rsidR="001F7034">
        <w:t xml:space="preserve">evaluating </w:t>
      </w:r>
      <w:r w:rsidRPr="007C31E7">
        <w:t xml:space="preserve">party or system to digitally sign an </w:t>
      </w:r>
      <w:r w:rsidR="001F7034">
        <w:t>evaluation</w:t>
      </w:r>
      <w:r w:rsidR="00C928D1">
        <w:t xml:space="preserve">. </w:t>
      </w:r>
      <w:r w:rsidRPr="007C31E7">
        <w:t xml:space="preserve">The digital signature signs the </w:t>
      </w:r>
      <w:r w:rsidR="001F7034">
        <w:t xml:space="preserve">evaluation </w:t>
      </w:r>
      <w:r w:rsidRPr="007C31E7">
        <w:t xml:space="preserve">identifier, the type of </w:t>
      </w:r>
      <w:r w:rsidR="001F7034">
        <w:t xml:space="preserve">evaluation </w:t>
      </w:r>
      <w:r w:rsidRPr="007C31E7">
        <w:t xml:space="preserve">given, the validity period of the </w:t>
      </w:r>
      <w:r w:rsidR="001F7034">
        <w:t>evaluation</w:t>
      </w:r>
      <w:r w:rsidRPr="007C31E7">
        <w:t>, the identity of the ordering provider, the placer order identifier, and the ordered services</w:t>
      </w:r>
      <w:r w:rsidR="00C928D1">
        <w:t xml:space="preserve">. </w:t>
      </w:r>
      <w:r w:rsidR="00E37246" w:rsidRPr="007C31E7">
        <w:t xml:space="preserve">The use of the digital signature enables the requester and receivers of an </w:t>
      </w:r>
      <w:r w:rsidR="001F7034">
        <w:t xml:space="preserve">evaluation </w:t>
      </w:r>
      <w:r w:rsidR="00E37246" w:rsidRPr="007C31E7">
        <w:t xml:space="preserve">to verify that the </w:t>
      </w:r>
      <w:r w:rsidR="001F7034">
        <w:t xml:space="preserve">evaluation </w:t>
      </w:r>
      <w:r w:rsidR="00E37246" w:rsidRPr="007C31E7">
        <w:t xml:space="preserve">was issued by the identified </w:t>
      </w:r>
      <w:r w:rsidR="0025367B">
        <w:t>Decision Support Service</w:t>
      </w:r>
      <w:r w:rsidR="00E37246" w:rsidRPr="007C31E7">
        <w:t xml:space="preserve"> without having to query that service.</w:t>
      </w:r>
    </w:p>
    <w:p w14:paraId="3F799C11" w14:textId="77777777" w:rsidR="004D09DF" w:rsidRPr="007C31E7" w:rsidRDefault="004D09DF" w:rsidP="004D09DF">
      <w:pPr>
        <w:pStyle w:val="Heading4"/>
        <w:numPr>
          <w:ilvl w:val="0"/>
          <w:numId w:val="0"/>
        </w:numPr>
        <w:ind w:left="864" w:hanging="864"/>
        <w:rPr>
          <w:noProof w:val="0"/>
        </w:rPr>
      </w:pPr>
      <w:bookmarkStart w:id="91" w:name="_Toc418514139"/>
      <w:bookmarkStart w:id="92" w:name="_Toc417942260"/>
      <w:r w:rsidRPr="007C31E7">
        <w:rPr>
          <w:noProof w:val="0"/>
        </w:rPr>
        <w:t>X.5.1.3</w:t>
      </w:r>
      <w:r w:rsidRPr="007C31E7">
        <w:rPr>
          <w:noProof w:val="0"/>
        </w:rPr>
        <w:tab/>
        <w:t>Replay</w:t>
      </w:r>
      <w:bookmarkEnd w:id="91"/>
      <w:bookmarkEnd w:id="92"/>
    </w:p>
    <w:p w14:paraId="376517B6" w14:textId="30881840" w:rsidR="004D09DF" w:rsidRPr="007C31E7" w:rsidRDefault="004D09DF" w:rsidP="00FA342E">
      <w:pPr>
        <w:pStyle w:val="BodyText"/>
      </w:pPr>
      <w:r w:rsidRPr="007C31E7">
        <w:t>In a replay attack, known good responses to challenges are repeated in order to duplicate the positive outcome</w:t>
      </w:r>
      <w:r w:rsidR="00C928D1">
        <w:t xml:space="preserve">. </w:t>
      </w:r>
      <w:r w:rsidRPr="007C31E7">
        <w:t>So, a positive response to a proposed order, which resulted in an approved request could simply be used the next time that same order was proposed for a different individual</w:t>
      </w:r>
      <w:r w:rsidR="00C928D1">
        <w:t xml:space="preserve">. </w:t>
      </w:r>
      <w:r w:rsidRPr="007C31E7">
        <w:t xml:space="preserve">Another form of replay is when an </w:t>
      </w:r>
      <w:r w:rsidR="00B64F80">
        <w:t xml:space="preserve">evaluation </w:t>
      </w:r>
      <w:r w:rsidRPr="007C31E7">
        <w:t>is given, but it is not used until after the condition for which it was needed has resolved</w:t>
      </w:r>
      <w:r w:rsidR="00C928D1">
        <w:t xml:space="preserve">. </w:t>
      </w:r>
    </w:p>
    <w:p w14:paraId="3C4B6B4C" w14:textId="77777777" w:rsidR="004D09DF" w:rsidRPr="007C31E7" w:rsidRDefault="004D09DF" w:rsidP="00FA342E">
      <w:pPr>
        <w:pStyle w:val="BodyText"/>
      </w:pPr>
      <w:r w:rsidRPr="007C31E7">
        <w:t xml:space="preserve">Again, the assets at risk are financial, as the payer would be funding unnecessary services. </w:t>
      </w:r>
    </w:p>
    <w:p w14:paraId="346015B5" w14:textId="4F3A1A71" w:rsidR="00BD3268" w:rsidRPr="007C31E7" w:rsidRDefault="00BD3268" w:rsidP="00FA342E">
      <w:pPr>
        <w:pStyle w:val="BodyText"/>
      </w:pPr>
      <w:r w:rsidRPr="007C31E7">
        <w:t xml:space="preserve">The same </w:t>
      </w:r>
      <w:r w:rsidR="00B64F80">
        <w:t>evaluation</w:t>
      </w:r>
      <w:r w:rsidRPr="007C31E7">
        <w:t xml:space="preserve"> might be given to more than one order filler, and </w:t>
      </w:r>
      <w:proofErr w:type="gramStart"/>
      <w:r w:rsidRPr="007C31E7">
        <w:t>each order filler</w:t>
      </w:r>
      <w:proofErr w:type="gramEnd"/>
      <w:r w:rsidRPr="007C31E7">
        <w:t xml:space="preserve"> may not know which services the other performed</w:t>
      </w:r>
      <w:r w:rsidR="00C928D1">
        <w:t xml:space="preserve">. </w:t>
      </w:r>
      <w:r w:rsidRPr="007C31E7">
        <w:t xml:space="preserve">There are legitimate cases where multiple services may be ordered together, yet multiple providers could perform different components of these </w:t>
      </w:r>
      <w:r w:rsidRPr="007C31E7">
        <w:lastRenderedPageBreak/>
        <w:t xml:space="preserve">services under the same </w:t>
      </w:r>
      <w:r w:rsidR="00B64F80">
        <w:t>evaluation</w:t>
      </w:r>
      <w:r w:rsidR="00C928D1">
        <w:t xml:space="preserve">. </w:t>
      </w:r>
      <w:r w:rsidRPr="007C31E7">
        <w:t xml:space="preserve">This is already the case for example, in Medicare, where a single </w:t>
      </w:r>
      <w:r w:rsidR="00B64F80">
        <w:t>evaluation</w:t>
      </w:r>
      <w:r w:rsidRPr="007C31E7">
        <w:t xml:space="preserve"> </w:t>
      </w:r>
      <w:r w:rsidR="005F537E">
        <w:t>might</w:t>
      </w:r>
      <w:r w:rsidR="005F537E" w:rsidRPr="007C31E7">
        <w:t xml:space="preserve"> </w:t>
      </w:r>
      <w:r w:rsidRPr="007C31E7">
        <w:t xml:space="preserve">be used to </w:t>
      </w:r>
      <w:r w:rsidR="00B64F80">
        <w:t>evaluate</w:t>
      </w:r>
      <w:r w:rsidRPr="007C31E7">
        <w:t xml:space="preserve"> both the technical component (capturing an image), and the </w:t>
      </w:r>
      <w:r w:rsidR="00ED5D7F" w:rsidRPr="007C31E7">
        <w:t>professional</w:t>
      </w:r>
      <w:r w:rsidRPr="007C31E7">
        <w:t xml:space="preserve"> component (interpreting the image).</w:t>
      </w:r>
    </w:p>
    <w:p w14:paraId="652D8516" w14:textId="61B4A0A9" w:rsidR="00E37246" w:rsidRPr="007C31E7" w:rsidRDefault="000441ED" w:rsidP="00FA342E">
      <w:pPr>
        <w:pStyle w:val="BodyText"/>
      </w:pPr>
      <w:r w:rsidRPr="007C31E7">
        <w:t xml:space="preserve">It is not possible to determine when an </w:t>
      </w:r>
      <w:r w:rsidR="00B64F80">
        <w:t>evaluation</w:t>
      </w:r>
      <w:r w:rsidRPr="007C31E7">
        <w:t xml:space="preserve"> is consumed without some form of storage associated with the </w:t>
      </w:r>
      <w:r w:rsidR="00B64F80">
        <w:t>evaluation</w:t>
      </w:r>
      <w:r w:rsidR="00C928D1">
        <w:t xml:space="preserve">. </w:t>
      </w:r>
      <w:r w:rsidRPr="007C31E7">
        <w:t>Addressing this issue is out of scope for this profile.</w:t>
      </w:r>
    </w:p>
    <w:p w14:paraId="1E579002" w14:textId="77777777" w:rsidR="004D09DF" w:rsidRPr="007C31E7" w:rsidRDefault="004D09DF" w:rsidP="004D09DF">
      <w:pPr>
        <w:pStyle w:val="Heading4"/>
        <w:numPr>
          <w:ilvl w:val="0"/>
          <w:numId w:val="0"/>
        </w:numPr>
        <w:ind w:left="864" w:hanging="864"/>
        <w:rPr>
          <w:noProof w:val="0"/>
        </w:rPr>
      </w:pPr>
      <w:bookmarkStart w:id="93" w:name="_Toc418514140"/>
      <w:bookmarkStart w:id="94" w:name="_Toc417942261"/>
      <w:r w:rsidRPr="007C31E7">
        <w:rPr>
          <w:noProof w:val="0"/>
        </w:rPr>
        <w:t>X.5.1.4</w:t>
      </w:r>
      <w:r w:rsidRPr="007C31E7">
        <w:rPr>
          <w:noProof w:val="0"/>
        </w:rPr>
        <w:tab/>
        <w:t>Gaming</w:t>
      </w:r>
      <w:bookmarkEnd w:id="93"/>
      <w:bookmarkEnd w:id="94"/>
    </w:p>
    <w:p w14:paraId="203C6F99" w14:textId="69846031" w:rsidR="004D09DF" w:rsidRPr="007C31E7" w:rsidRDefault="004D09DF" w:rsidP="00FA342E">
      <w:pPr>
        <w:pStyle w:val="BodyText"/>
      </w:pPr>
      <w:r w:rsidRPr="007C31E7">
        <w:t>The aforementioned attacks all provide mechanism whereby weaknesses in the system are attacked in order to generate a positive result showing that a procedure is within guidelines</w:t>
      </w:r>
      <w:r w:rsidR="00C928D1">
        <w:t xml:space="preserve">. </w:t>
      </w:r>
      <w:r w:rsidRPr="007C31E7">
        <w:t xml:space="preserve">However, another risk is that the rules by which </w:t>
      </w:r>
      <w:r w:rsidR="00B64F80">
        <w:t>evaluation</w:t>
      </w:r>
      <w:r w:rsidRPr="007C31E7">
        <w:t>s are positively reviewed are well known</w:t>
      </w:r>
      <w:r w:rsidR="00A3608F" w:rsidRPr="007C31E7">
        <w:t>, as would be the case for published guidelines</w:t>
      </w:r>
      <w:r w:rsidR="00C928D1">
        <w:t xml:space="preserve">. </w:t>
      </w:r>
      <w:r w:rsidRPr="007C31E7">
        <w:t>Thus, users of the system could be incented financially to generate patient data which would be known to generate a positive response</w:t>
      </w:r>
      <w:r w:rsidR="00C928D1">
        <w:t xml:space="preserve">. </w:t>
      </w:r>
      <w:r w:rsidRPr="007C31E7">
        <w:t>This sort of gaming cannot readily be prevented technologically, and is also fairly likely to occur</w:t>
      </w:r>
      <w:r w:rsidR="00C928D1">
        <w:t xml:space="preserve">. </w:t>
      </w:r>
    </w:p>
    <w:p w14:paraId="49921660" w14:textId="4E3ADFF3" w:rsidR="004D09DF" w:rsidRPr="007C31E7" w:rsidRDefault="004D09DF" w:rsidP="00FA342E">
      <w:pPr>
        <w:pStyle w:val="BodyText"/>
      </w:pPr>
      <w:r w:rsidRPr="007C31E7">
        <w:t>Other mitigations must be used to make them more likely to be detected, and use of appropriate corrective actions (e.g., financial penalties) can be a deterrent</w:t>
      </w:r>
      <w:r w:rsidR="00C928D1">
        <w:t xml:space="preserve">. </w:t>
      </w:r>
      <w:r w:rsidRPr="007C31E7">
        <w:t>Periodic sampling of past uses of decision support (auditing)</w:t>
      </w:r>
      <w:r w:rsidR="00A3608F" w:rsidRPr="007C31E7">
        <w:t>, and behavioral profiling</w:t>
      </w:r>
      <w:r w:rsidRPr="007C31E7">
        <w:t xml:space="preserve"> can help detect such occurrences.</w:t>
      </w:r>
    </w:p>
    <w:p w14:paraId="047139E5" w14:textId="77777777" w:rsidR="004D09DF" w:rsidRPr="007C31E7" w:rsidRDefault="004D09DF" w:rsidP="004D09DF">
      <w:pPr>
        <w:pStyle w:val="Heading3"/>
        <w:numPr>
          <w:ilvl w:val="0"/>
          <w:numId w:val="0"/>
        </w:numPr>
        <w:ind w:left="720" w:hanging="720"/>
        <w:rPr>
          <w:noProof w:val="0"/>
        </w:rPr>
      </w:pPr>
      <w:bookmarkStart w:id="95" w:name="_Toc418514141"/>
      <w:bookmarkStart w:id="96" w:name="_Toc417942262"/>
      <w:r w:rsidRPr="007C31E7">
        <w:rPr>
          <w:noProof w:val="0"/>
        </w:rPr>
        <w:t>X.5.2</w:t>
      </w:r>
      <w:r w:rsidRPr="007C31E7">
        <w:rPr>
          <w:noProof w:val="0"/>
        </w:rPr>
        <w:tab/>
        <w:t>Unauthorized Access to PHI</w:t>
      </w:r>
      <w:bookmarkEnd w:id="95"/>
      <w:bookmarkEnd w:id="96"/>
    </w:p>
    <w:p w14:paraId="06C6B194" w14:textId="77777777" w:rsidR="004D09DF" w:rsidRPr="007C31E7" w:rsidRDefault="004D09DF" w:rsidP="004D09DF">
      <w:pPr>
        <w:pStyle w:val="Heading4"/>
        <w:numPr>
          <w:ilvl w:val="0"/>
          <w:numId w:val="0"/>
        </w:numPr>
        <w:ind w:left="864" w:hanging="864"/>
        <w:rPr>
          <w:noProof w:val="0"/>
        </w:rPr>
      </w:pPr>
      <w:bookmarkStart w:id="97" w:name="_Toc418514142"/>
      <w:bookmarkStart w:id="98" w:name="_Toc417942263"/>
      <w:r w:rsidRPr="007C31E7">
        <w:rPr>
          <w:noProof w:val="0"/>
        </w:rPr>
        <w:t>X.5.2.1</w:t>
      </w:r>
      <w:r w:rsidRPr="007C31E7">
        <w:rPr>
          <w:noProof w:val="0"/>
        </w:rPr>
        <w:tab/>
        <w:t>Inappropriate Use or Storage of PHI</w:t>
      </w:r>
      <w:bookmarkEnd w:id="97"/>
      <w:bookmarkEnd w:id="98"/>
    </w:p>
    <w:p w14:paraId="0F9734C3" w14:textId="496E6C52" w:rsidR="004D09DF" w:rsidRPr="007C31E7" w:rsidRDefault="004D09DF" w:rsidP="00FA342E">
      <w:pPr>
        <w:pStyle w:val="BodyText"/>
      </w:pPr>
      <w:r w:rsidRPr="007C31E7">
        <w:t xml:space="preserve">The </w:t>
      </w:r>
      <w:r w:rsidR="00EE69F9" w:rsidRPr="007C31E7">
        <w:t xml:space="preserve">Decision Support Service </w:t>
      </w:r>
      <w:r w:rsidR="00C928D1">
        <w:t>Actor</w:t>
      </w:r>
      <w:r w:rsidRPr="007C31E7">
        <w:t xml:space="preserve"> </w:t>
      </w:r>
      <w:r w:rsidR="000A49E4" w:rsidRPr="007C31E7">
        <w:t xml:space="preserve">may </w:t>
      </w:r>
      <w:r w:rsidRPr="007C31E7">
        <w:t>routinely receive PHI, making it a potential target of attack</w:t>
      </w:r>
      <w:r w:rsidR="00C928D1">
        <w:t xml:space="preserve">. </w:t>
      </w:r>
      <w:r w:rsidRPr="007C31E7">
        <w:t>Growing use of cloud services which are not necessarily designed for use in Healthcare environments can increase the risk that these systems could be accessed</w:t>
      </w:r>
      <w:r w:rsidR="00C928D1">
        <w:t xml:space="preserve">. </w:t>
      </w:r>
      <w:r w:rsidRPr="007C31E7">
        <w:t>If such a system stores PHI, even if for only a short time, it could be at risk of disclosure, resulting in damage of reputation, financial penalties, or social or actual harm to patients.</w:t>
      </w:r>
    </w:p>
    <w:p w14:paraId="36CFE6F2" w14:textId="77777777" w:rsidR="004D09DF" w:rsidRPr="007C31E7" w:rsidRDefault="004D09DF" w:rsidP="00FA342E">
      <w:pPr>
        <w:pStyle w:val="BodyText"/>
      </w:pPr>
      <w:r w:rsidRPr="007C31E7">
        <w:t>One way to prevent this risk is to only exchange the information that is necessary to support the service that is being provided, and to mask other information, so as to limit the exposure.</w:t>
      </w:r>
    </w:p>
    <w:p w14:paraId="60DB9E0A" w14:textId="2C3E6C5E" w:rsidR="004D09DF" w:rsidRPr="007C31E7" w:rsidRDefault="004D09DF" w:rsidP="00FA342E">
      <w:pPr>
        <w:pStyle w:val="BodyText"/>
      </w:pPr>
      <w:r w:rsidRPr="007C31E7">
        <w:t xml:space="preserve">This profile does not provide guidance upon </w:t>
      </w:r>
      <w:r w:rsidR="004C2717" w:rsidRPr="007C31E7">
        <w:t xml:space="preserve">PHI </w:t>
      </w:r>
      <w:r w:rsidRPr="007C31E7">
        <w:t>must be present or not in making the clinical decision support request</w:t>
      </w:r>
      <w:r w:rsidR="00C928D1">
        <w:t xml:space="preserve">. </w:t>
      </w:r>
      <w:r w:rsidR="004C2717" w:rsidRPr="007C31E7">
        <w:t xml:space="preserve">It limits the required patient demographics to non-PHI data (gender and a date of birth which can have limited precision). </w:t>
      </w:r>
      <w:r w:rsidRPr="007C31E7">
        <w:t xml:space="preserve">We recommend that organizations using this profile perform a risk analysis on the data needed, and exchange only that data that is necessary to make the decision. </w:t>
      </w:r>
    </w:p>
    <w:p w14:paraId="644AD473" w14:textId="77777777" w:rsidR="004D09DF" w:rsidRPr="007C31E7" w:rsidRDefault="004D09DF" w:rsidP="004D09DF">
      <w:pPr>
        <w:pStyle w:val="Heading4"/>
        <w:numPr>
          <w:ilvl w:val="0"/>
          <w:numId w:val="0"/>
        </w:numPr>
        <w:ind w:left="864" w:hanging="864"/>
        <w:rPr>
          <w:noProof w:val="0"/>
        </w:rPr>
      </w:pPr>
      <w:bookmarkStart w:id="99" w:name="_Toc418514143"/>
      <w:bookmarkStart w:id="100" w:name="_Toc417942264"/>
      <w:r w:rsidRPr="007C31E7">
        <w:rPr>
          <w:noProof w:val="0"/>
        </w:rPr>
        <w:t>X.5.2.2</w:t>
      </w:r>
      <w:r w:rsidRPr="007C31E7">
        <w:rPr>
          <w:noProof w:val="0"/>
        </w:rPr>
        <w:tab/>
        <w:t xml:space="preserve">Communications </w:t>
      </w:r>
      <w:r w:rsidR="006C4EE9" w:rsidRPr="007C31E7">
        <w:rPr>
          <w:noProof w:val="0"/>
        </w:rPr>
        <w:t>Security and Integr</w:t>
      </w:r>
      <w:r w:rsidR="00ED5D7F" w:rsidRPr="007C31E7">
        <w:rPr>
          <w:noProof w:val="0"/>
        </w:rPr>
        <w:t>i</w:t>
      </w:r>
      <w:r w:rsidR="006C4EE9" w:rsidRPr="007C31E7">
        <w:rPr>
          <w:noProof w:val="0"/>
        </w:rPr>
        <w:t>ty</w:t>
      </w:r>
      <w:bookmarkEnd w:id="99"/>
      <w:bookmarkEnd w:id="100"/>
    </w:p>
    <w:p w14:paraId="25C5326B" w14:textId="71D01F2C" w:rsidR="004D09DF" w:rsidRPr="007C31E7" w:rsidRDefault="004D09DF" w:rsidP="00FA342E">
      <w:pPr>
        <w:pStyle w:val="BodyText"/>
      </w:pPr>
      <w:r w:rsidRPr="007C31E7">
        <w:t>The communications channel over which PHI is transmitted is threatened by many forms of attack. An unsecured communication channel could leak information about organizations, providers, patients which could be detrimental to the requesting or responding organization, either through damaged reputation, or fiscal penalties</w:t>
      </w:r>
      <w:r w:rsidR="00C928D1">
        <w:t xml:space="preserve">. </w:t>
      </w:r>
    </w:p>
    <w:p w14:paraId="192C0944" w14:textId="5848D0B2" w:rsidR="004D09DF" w:rsidRPr="007C31E7" w:rsidRDefault="004D09DF" w:rsidP="00FA342E">
      <w:pPr>
        <w:pStyle w:val="BodyText"/>
      </w:pPr>
      <w:r w:rsidRPr="007C31E7">
        <w:t xml:space="preserve">If a secure communications channel cannot be created between two </w:t>
      </w:r>
      <w:r w:rsidRPr="007C31E7">
        <w:rPr>
          <w:u w:val="single"/>
        </w:rPr>
        <w:t>known</w:t>
      </w:r>
      <w:r w:rsidRPr="007C31E7">
        <w:t xml:space="preserve"> systems, information is at risk</w:t>
      </w:r>
      <w:r w:rsidR="00C928D1">
        <w:t xml:space="preserve">. </w:t>
      </w:r>
      <w:r w:rsidRPr="007C31E7">
        <w:t xml:space="preserve">If only the responder had a node certificate (as is typical in many https configurations), </w:t>
      </w:r>
      <w:r w:rsidRPr="007C31E7">
        <w:lastRenderedPageBreak/>
        <w:t xml:space="preserve">data is still at risk because the </w:t>
      </w:r>
      <w:r w:rsidR="00EE69F9" w:rsidRPr="007C31E7">
        <w:t>Decision Support Service</w:t>
      </w:r>
      <w:r w:rsidRPr="007C31E7">
        <w:t xml:space="preserve"> could preserve state about a particular decision which may affect future requests, and subsequent requests by an unidentified system could expose that state, this may be less likely but would still be a concern.</w:t>
      </w:r>
    </w:p>
    <w:p w14:paraId="496C39BD" w14:textId="77777777" w:rsidR="004D09DF" w:rsidRPr="007C31E7" w:rsidRDefault="004D09DF" w:rsidP="00FA342E">
      <w:pPr>
        <w:pStyle w:val="BodyText"/>
      </w:pPr>
      <w:r w:rsidRPr="007C31E7">
        <w:t>The use of node certificates at the requesting and responding system is a generally accepted mitigation which ensures that the content is encrypted.</w:t>
      </w:r>
    </w:p>
    <w:p w14:paraId="57EFDECD" w14:textId="7C7B2449" w:rsidR="004D09DF" w:rsidRPr="007C31E7" w:rsidRDefault="004D09DF" w:rsidP="00FA342E">
      <w:pPr>
        <w:pStyle w:val="BodyText"/>
      </w:pPr>
      <w:r w:rsidRPr="007C31E7">
        <w:t xml:space="preserve">The IHE ATNA </w:t>
      </w:r>
      <w:r w:rsidR="00C928D1">
        <w:t>Profile</w:t>
      </w:r>
      <w:r w:rsidRPr="007C31E7">
        <w:t xml:space="preserve"> can be used to secure the communications channel, and ensure that both parties in the communication are known entities.</w:t>
      </w:r>
    </w:p>
    <w:p w14:paraId="284341D4" w14:textId="77777777" w:rsidR="004D09DF" w:rsidRPr="007C31E7" w:rsidRDefault="004D09DF" w:rsidP="004D09DF">
      <w:pPr>
        <w:pStyle w:val="Heading4"/>
        <w:numPr>
          <w:ilvl w:val="0"/>
          <w:numId w:val="0"/>
        </w:numPr>
        <w:ind w:left="864" w:hanging="864"/>
        <w:rPr>
          <w:noProof w:val="0"/>
        </w:rPr>
      </w:pPr>
      <w:bookmarkStart w:id="101" w:name="_Toc418514144"/>
      <w:bookmarkStart w:id="102" w:name="_Toc417942265"/>
      <w:r w:rsidRPr="007C31E7">
        <w:rPr>
          <w:noProof w:val="0"/>
        </w:rPr>
        <w:t>X.5.2.3</w:t>
      </w:r>
      <w:r w:rsidRPr="007C31E7">
        <w:rPr>
          <w:noProof w:val="0"/>
        </w:rPr>
        <w:tab/>
        <w:t>Unauthorized Access</w:t>
      </w:r>
      <w:bookmarkEnd w:id="101"/>
      <w:bookmarkEnd w:id="102"/>
    </w:p>
    <w:p w14:paraId="37413650" w14:textId="6556196D" w:rsidR="004D09DF" w:rsidRPr="007C31E7" w:rsidRDefault="004D09DF" w:rsidP="00FA342E">
      <w:pPr>
        <w:pStyle w:val="BodyText"/>
      </w:pPr>
      <w:r w:rsidRPr="007C31E7">
        <w:t xml:space="preserve">Unauthorized access to information can occur when a user attempts to access a </w:t>
      </w:r>
      <w:r w:rsidR="00EE69F9" w:rsidRPr="007C31E7">
        <w:t xml:space="preserve">Decision Support Service </w:t>
      </w:r>
      <w:r w:rsidR="00C928D1">
        <w:t>Actor</w:t>
      </w:r>
      <w:r w:rsidRPr="007C31E7">
        <w:t xml:space="preserve"> for which he/she is unauthorized for</w:t>
      </w:r>
      <w:r w:rsidR="00C928D1">
        <w:t xml:space="preserve">. </w:t>
      </w:r>
      <w:r w:rsidRPr="007C31E7">
        <w:t xml:space="preserve">Assets at risk include intellectual property (e.g., decisions made by the </w:t>
      </w:r>
      <w:r w:rsidR="00EE69F9" w:rsidRPr="007C31E7">
        <w:t>Decision Support Service</w:t>
      </w:r>
      <w:r w:rsidRPr="007C31E7">
        <w:t xml:space="preserve">), financial (e.g., use of the </w:t>
      </w:r>
      <w:r w:rsidR="00EE69F9" w:rsidRPr="007C31E7">
        <w:t>Decision Support Service</w:t>
      </w:r>
      <w:r w:rsidRPr="007C31E7">
        <w:t xml:space="preserve"> without compensation), and possible PHI (</w:t>
      </w:r>
      <w:r w:rsidR="00C928D1">
        <w:t>e.g.,</w:t>
      </w:r>
      <w:r w:rsidRPr="007C31E7">
        <w:t xml:space="preserve"> state information about prior use of an imaging service).</w:t>
      </w:r>
    </w:p>
    <w:p w14:paraId="5BCD5BCD" w14:textId="46B9DE6E" w:rsidR="004D09DF" w:rsidRPr="007C31E7" w:rsidRDefault="004D09DF" w:rsidP="00FA342E">
      <w:pPr>
        <w:pStyle w:val="BodyText"/>
      </w:pPr>
      <w:r w:rsidRPr="007C31E7">
        <w:t xml:space="preserve">This profile should require that ordering providers accessing the </w:t>
      </w:r>
      <w:r w:rsidR="00EE69F9" w:rsidRPr="007C31E7">
        <w:t>Decision Support Service</w:t>
      </w:r>
      <w:r w:rsidRPr="007C31E7">
        <w:t xml:space="preserve"> through this profile be authenticated by the </w:t>
      </w:r>
      <w:r w:rsidR="0054679E">
        <w:t>Order Evaluation Requester</w:t>
      </w:r>
      <w:r w:rsidRPr="007C31E7">
        <w:t xml:space="preserve">, which uses the </w:t>
      </w:r>
      <w:r w:rsidR="00EE69F9" w:rsidRPr="007C31E7">
        <w:t>Decision Support Service</w:t>
      </w:r>
      <w:r w:rsidRPr="007C31E7">
        <w:t xml:space="preserve">, and that system must also authenticate with the </w:t>
      </w:r>
      <w:r w:rsidR="00EE69F9" w:rsidRPr="007C31E7">
        <w:t>Decision Support Service</w:t>
      </w:r>
      <w:r w:rsidRPr="007C31E7">
        <w:t>.</w:t>
      </w:r>
    </w:p>
    <w:p w14:paraId="70479EE9" w14:textId="4A102743" w:rsidR="004D09DF" w:rsidRPr="007C31E7" w:rsidRDefault="004D09DF" w:rsidP="00FA342E">
      <w:pPr>
        <w:pStyle w:val="BodyText"/>
      </w:pPr>
      <w:r w:rsidRPr="007C31E7">
        <w:t xml:space="preserve">The </w:t>
      </w:r>
      <w:r w:rsidR="00C928D1">
        <w:t>A</w:t>
      </w:r>
      <w:r w:rsidRPr="007C31E7">
        <w:t xml:space="preserve">TNA </w:t>
      </w:r>
      <w:r w:rsidR="00C928D1">
        <w:t>Profile</w:t>
      </w:r>
      <w:r w:rsidRPr="007C31E7">
        <w:t xml:space="preserve"> can be used to secure the communications channel</w:t>
      </w:r>
      <w:r w:rsidR="00C928D1">
        <w:t xml:space="preserve">. </w:t>
      </w:r>
      <w:r w:rsidRPr="007C31E7">
        <w:t>It requires that both parties in the channel be known entities, and that users accessing services are authenticated.</w:t>
      </w:r>
    </w:p>
    <w:p w14:paraId="06A84FE0" w14:textId="77777777" w:rsidR="000A49E4" w:rsidRPr="007C31E7" w:rsidRDefault="000A49E4" w:rsidP="000A49E4">
      <w:pPr>
        <w:pStyle w:val="Heading4"/>
        <w:numPr>
          <w:ilvl w:val="0"/>
          <w:numId w:val="0"/>
        </w:numPr>
        <w:ind w:left="864" w:hanging="864"/>
        <w:rPr>
          <w:noProof w:val="0"/>
        </w:rPr>
      </w:pPr>
      <w:bookmarkStart w:id="103" w:name="_Toc418514145"/>
      <w:bookmarkStart w:id="104" w:name="_Toc417942266"/>
      <w:r w:rsidRPr="007C31E7">
        <w:rPr>
          <w:noProof w:val="0"/>
        </w:rPr>
        <w:t>X.5.2.</w:t>
      </w:r>
      <w:r w:rsidR="006C4EE9" w:rsidRPr="007C31E7">
        <w:rPr>
          <w:noProof w:val="0"/>
        </w:rPr>
        <w:t>4</w:t>
      </w:r>
      <w:r w:rsidRPr="007C31E7">
        <w:rPr>
          <w:noProof w:val="0"/>
        </w:rPr>
        <w:tab/>
      </w:r>
      <w:r w:rsidR="006C4EE9" w:rsidRPr="007C31E7">
        <w:rPr>
          <w:noProof w:val="0"/>
        </w:rPr>
        <w:t>Availability</w:t>
      </w:r>
      <w:bookmarkEnd w:id="103"/>
      <w:bookmarkEnd w:id="104"/>
    </w:p>
    <w:p w14:paraId="020D0830" w14:textId="166B1EC1" w:rsidR="006C4EE9" w:rsidRPr="007C31E7" w:rsidRDefault="000441ED" w:rsidP="007E2A65">
      <w:pPr>
        <w:pStyle w:val="BodyText"/>
      </w:pPr>
      <w:r w:rsidRPr="007C31E7">
        <w:t xml:space="preserve">The </w:t>
      </w:r>
      <w:r w:rsidR="0025367B">
        <w:t>Decision Support Service</w:t>
      </w:r>
      <w:r w:rsidRPr="007C31E7">
        <w:t xml:space="preserve"> represents a single point of failure which could prevent orders from being </w:t>
      </w:r>
      <w:r w:rsidR="00B64F80">
        <w:t>evaluate</w:t>
      </w:r>
      <w:r w:rsidRPr="007C31E7">
        <w:t>d when it is not available</w:t>
      </w:r>
      <w:r w:rsidR="00C928D1">
        <w:t xml:space="preserve">. </w:t>
      </w:r>
      <w:r w:rsidRPr="007C31E7">
        <w:t xml:space="preserve">The service can be replicated across multiple servers, and an </w:t>
      </w:r>
      <w:r w:rsidR="0054679E">
        <w:t>Order Evaluation Requester</w:t>
      </w:r>
      <w:r w:rsidRPr="007C31E7">
        <w:t xml:space="preserve"> can be configured to use multiple servers in cases where communications to a single </w:t>
      </w:r>
      <w:r w:rsidR="00EE69F9" w:rsidRPr="007C31E7">
        <w:t>Decision Support Service</w:t>
      </w:r>
      <w:r w:rsidRPr="007C31E7">
        <w:t xml:space="preserve"> breaks down.</w:t>
      </w:r>
    </w:p>
    <w:p w14:paraId="48FFDBAD" w14:textId="7049EB29" w:rsidR="000A49E4" w:rsidRPr="007C31E7" w:rsidRDefault="00BF0FA9" w:rsidP="00663785">
      <w:pPr>
        <w:pStyle w:val="BodyText"/>
      </w:pPr>
      <w:r w:rsidRPr="007C31E7">
        <w:t xml:space="preserve">This profile also enables manual </w:t>
      </w:r>
      <w:r w:rsidR="00B64F80">
        <w:t>evaluation</w:t>
      </w:r>
      <w:r w:rsidRPr="007C31E7">
        <w:t xml:space="preserve">s to be issued out-of-band, and the </w:t>
      </w:r>
      <w:r w:rsidR="00B64F80">
        <w:t>evaluation</w:t>
      </w:r>
      <w:r w:rsidRPr="007C31E7">
        <w:t xml:space="preserve"> identifier to be communicated to enable ordering under special circumstances (e.g., natural disasters)</w:t>
      </w:r>
      <w:r w:rsidR="00C928D1">
        <w:t xml:space="preserve">. </w:t>
      </w:r>
      <w:r w:rsidRPr="007C31E7">
        <w:t xml:space="preserve">The manual </w:t>
      </w:r>
      <w:r w:rsidR="00B64F80">
        <w:t>evaluation</w:t>
      </w:r>
      <w:r w:rsidRPr="007C31E7">
        <w:t xml:space="preserve"> process does not provide the same security capabilities as the automated process</w:t>
      </w:r>
      <w:r w:rsidR="00C928D1">
        <w:t xml:space="preserve">. </w:t>
      </w:r>
      <w:r w:rsidRPr="007C31E7">
        <w:t xml:space="preserve">Users of manual </w:t>
      </w:r>
      <w:r w:rsidR="00B64F80">
        <w:t>evaluation</w:t>
      </w:r>
      <w:r w:rsidRPr="007C31E7">
        <w:t>s must assess the risks associated with accepting them and implement appropriate policies regarding their use.</w:t>
      </w:r>
    </w:p>
    <w:p w14:paraId="1A9B4535" w14:textId="77777777" w:rsidR="00167DB7" w:rsidRPr="007C31E7" w:rsidRDefault="00167DB7" w:rsidP="00167DB7">
      <w:pPr>
        <w:pStyle w:val="Heading2"/>
        <w:numPr>
          <w:ilvl w:val="0"/>
          <w:numId w:val="0"/>
        </w:numPr>
        <w:rPr>
          <w:noProof w:val="0"/>
        </w:rPr>
      </w:pPr>
      <w:bookmarkStart w:id="105" w:name="_Toc418514146"/>
      <w:bookmarkStart w:id="106" w:name="_Toc417942267"/>
      <w:r w:rsidRPr="007C31E7">
        <w:rPr>
          <w:noProof w:val="0"/>
        </w:rPr>
        <w:t>X.</w:t>
      </w:r>
      <w:r w:rsidR="00AF472E" w:rsidRPr="007C31E7">
        <w:rPr>
          <w:noProof w:val="0"/>
        </w:rPr>
        <w:t>6</w:t>
      </w:r>
      <w:r w:rsidRPr="007C31E7">
        <w:rPr>
          <w:noProof w:val="0"/>
        </w:rPr>
        <w:t xml:space="preserve"> </w:t>
      </w:r>
      <w:r w:rsidR="00D020E7" w:rsidRPr="007C31E7">
        <w:rPr>
          <w:noProof w:val="0"/>
        </w:rPr>
        <w:t>GAO</w:t>
      </w:r>
      <w:r w:rsidRPr="007C31E7">
        <w:rPr>
          <w:noProof w:val="0"/>
        </w:rPr>
        <w:t xml:space="preserve"> </w:t>
      </w:r>
      <w:r w:rsidR="00ED5269" w:rsidRPr="007C31E7">
        <w:rPr>
          <w:noProof w:val="0"/>
        </w:rPr>
        <w:t xml:space="preserve">Cross </w:t>
      </w:r>
      <w:r w:rsidRPr="007C31E7">
        <w:rPr>
          <w:noProof w:val="0"/>
        </w:rPr>
        <w:t xml:space="preserve">Profile </w:t>
      </w:r>
      <w:r w:rsidR="00ED5269" w:rsidRPr="007C31E7">
        <w:rPr>
          <w:noProof w:val="0"/>
        </w:rPr>
        <w:t>Considerations</w:t>
      </w:r>
      <w:bookmarkEnd w:id="105"/>
      <w:bookmarkEnd w:id="106"/>
    </w:p>
    <w:p w14:paraId="2C7ED8E0" w14:textId="5ECF7675" w:rsidR="00E456E0" w:rsidRDefault="00E456E0" w:rsidP="00E456E0">
      <w:pPr>
        <w:pStyle w:val="BodyText"/>
      </w:pPr>
      <w:r>
        <w:t>When used with the IHE Radiology Scheduled Workflow (</w:t>
      </w:r>
      <w:proofErr w:type="spellStart"/>
      <w:r>
        <w:t>SWF.b</w:t>
      </w:r>
      <w:proofErr w:type="spellEnd"/>
      <w:r>
        <w:t xml:space="preserve">) Profile, the PCC GAO </w:t>
      </w:r>
      <w:r w:rsidR="00B64F80">
        <w:t xml:space="preserve">Order Evaluation </w:t>
      </w:r>
      <w:r>
        <w:t xml:space="preserve">Requester can be grouped with the Order Placer (OP) and/or Department System Scheduler (DSS/OF) actors to confirm that it has used decision support to determine that the imaging order is within clinical guidelines. </w:t>
      </w:r>
    </w:p>
    <w:p w14:paraId="781248DD" w14:textId="20E45146" w:rsidR="00E456E0" w:rsidRDefault="00E456E0" w:rsidP="00E456E0">
      <w:pPr>
        <w:pStyle w:val="BodyText"/>
      </w:pPr>
      <w:r>
        <w:t>In turn, the IHE Radiology Clinical Decision Support - Order Accountable Tracking (CDS-OAT) Profile can be used by the grouped Order Placer/</w:t>
      </w:r>
      <w:r w:rsidR="00B64F80">
        <w:t xml:space="preserve">Order Evaluation </w:t>
      </w:r>
      <w:r>
        <w:t>Requester and/or Order Filler/</w:t>
      </w:r>
      <w:r w:rsidR="00B64F80">
        <w:t xml:space="preserve">Order Evaluation </w:t>
      </w:r>
      <w:r>
        <w:t xml:space="preserve">Requester to ensure that the adequate and correct content is passed downstream. </w:t>
      </w:r>
    </w:p>
    <w:p w14:paraId="054D3C6B" w14:textId="48263697" w:rsidR="00D16282" w:rsidRPr="007C31E7" w:rsidRDefault="00D16282" w:rsidP="00D16282">
      <w:pPr>
        <w:pStyle w:val="BodyText"/>
      </w:pPr>
      <w:r w:rsidRPr="007C31E7">
        <w:lastRenderedPageBreak/>
        <w:t xml:space="preserve">It can also work with other profiles that support ordering of services where there may be concerns about appropriateness, such as Laboratory Workflow (from the IHE Laboratory domain), or </w:t>
      </w:r>
      <w:r w:rsidR="00E456E0">
        <w:t xml:space="preserve">Hospital Medication Workflow and </w:t>
      </w:r>
      <w:r w:rsidR="00E456E0" w:rsidRPr="00E456E0">
        <w:t xml:space="preserve">Community Medication Prescription and Dispense </w:t>
      </w:r>
      <w:r w:rsidRPr="007C31E7">
        <w:t>(from the IHE Pharmacy Domain).</w:t>
      </w:r>
    </w:p>
    <w:p w14:paraId="7F1377DC" w14:textId="77777777" w:rsidR="00CF283F" w:rsidRPr="007C31E7" w:rsidRDefault="00CF283F" w:rsidP="008D7642">
      <w:pPr>
        <w:pStyle w:val="PartTitle"/>
      </w:pPr>
      <w:bookmarkStart w:id="107" w:name="_Toc336000611"/>
      <w:bookmarkStart w:id="108" w:name="_Toc418514147"/>
      <w:bookmarkStart w:id="109" w:name="_Toc417942268"/>
      <w:bookmarkEnd w:id="107"/>
      <w:r w:rsidRPr="007C31E7">
        <w:lastRenderedPageBreak/>
        <w:t xml:space="preserve">Volume 2 </w:t>
      </w:r>
      <w:r w:rsidR="008D7642" w:rsidRPr="007C31E7">
        <w:t xml:space="preserve">– </w:t>
      </w:r>
      <w:r w:rsidRPr="007C31E7">
        <w:t>Transactions</w:t>
      </w:r>
      <w:bookmarkEnd w:id="108"/>
      <w:bookmarkEnd w:id="109"/>
    </w:p>
    <w:p w14:paraId="28EA2C75" w14:textId="4FDA9FC8" w:rsidR="00303E20" w:rsidRPr="007C31E7" w:rsidRDefault="00303E20" w:rsidP="008E441F">
      <w:pPr>
        <w:pStyle w:val="EditorInstructions"/>
      </w:pPr>
      <w:bookmarkStart w:id="110" w:name="_Toc75083611"/>
      <w:r w:rsidRPr="007C31E7">
        <w:t xml:space="preserve">Add </w:t>
      </w:r>
      <w:r w:rsidR="00C902BB" w:rsidRPr="007C31E7">
        <w:t>S</w:t>
      </w:r>
      <w:r w:rsidRPr="007C31E7">
        <w:t>ection 3.</w:t>
      </w:r>
      <w:r w:rsidR="00F12B9A">
        <w:t>19</w:t>
      </w:r>
      <w:r w:rsidRPr="007C31E7">
        <w:t xml:space="preserve"> </w:t>
      </w:r>
      <w:bookmarkEnd w:id="110"/>
    </w:p>
    <w:p w14:paraId="3AB84FCF" w14:textId="0A8E4EDF" w:rsidR="00CF283F" w:rsidRPr="007C31E7" w:rsidRDefault="00303E20" w:rsidP="00303E20">
      <w:pPr>
        <w:pStyle w:val="Heading2"/>
        <w:numPr>
          <w:ilvl w:val="0"/>
          <w:numId w:val="0"/>
        </w:numPr>
        <w:rPr>
          <w:noProof w:val="0"/>
        </w:rPr>
      </w:pPr>
      <w:bookmarkStart w:id="111" w:name="_Toc418514148"/>
      <w:bookmarkStart w:id="112" w:name="_Toc417942269"/>
      <w:r w:rsidRPr="007C31E7">
        <w:rPr>
          <w:noProof w:val="0"/>
        </w:rPr>
        <w:t>3</w:t>
      </w:r>
      <w:r w:rsidR="00CF283F" w:rsidRPr="007C31E7">
        <w:rPr>
          <w:noProof w:val="0"/>
        </w:rPr>
        <w:t>.</w:t>
      </w:r>
      <w:r w:rsidR="00F12B9A">
        <w:rPr>
          <w:noProof w:val="0"/>
        </w:rPr>
        <w:t>19</w:t>
      </w:r>
      <w:r w:rsidR="00CF283F" w:rsidRPr="007C31E7">
        <w:rPr>
          <w:noProof w:val="0"/>
        </w:rPr>
        <w:t xml:space="preserve"> </w:t>
      </w:r>
      <w:r w:rsidR="0054679E">
        <w:rPr>
          <w:noProof w:val="0"/>
        </w:rPr>
        <w:t>Evaluate Order</w:t>
      </w:r>
      <w:bookmarkEnd w:id="111"/>
      <w:bookmarkEnd w:id="112"/>
    </w:p>
    <w:p w14:paraId="4BDA80BB" w14:textId="6116758F" w:rsidR="00CF283F" w:rsidRPr="007C31E7" w:rsidRDefault="00303E20" w:rsidP="00303E20">
      <w:pPr>
        <w:pStyle w:val="Heading3"/>
        <w:numPr>
          <w:ilvl w:val="0"/>
          <w:numId w:val="0"/>
        </w:numPr>
        <w:rPr>
          <w:noProof w:val="0"/>
        </w:rPr>
      </w:pPr>
      <w:bookmarkStart w:id="113" w:name="_Toc418514149"/>
      <w:bookmarkStart w:id="114" w:name="_Toc417942270"/>
      <w:r w:rsidRPr="007C31E7">
        <w:rPr>
          <w:noProof w:val="0"/>
        </w:rPr>
        <w:t>3</w:t>
      </w:r>
      <w:r w:rsidR="004A47E9">
        <w:rPr>
          <w:noProof w:val="0"/>
        </w:rPr>
        <w:t>.19.</w:t>
      </w:r>
      <w:r w:rsidR="00CF283F" w:rsidRPr="007C31E7">
        <w:rPr>
          <w:noProof w:val="0"/>
        </w:rPr>
        <w:t>1 Scope</w:t>
      </w:r>
      <w:bookmarkEnd w:id="113"/>
      <w:bookmarkEnd w:id="114"/>
    </w:p>
    <w:p w14:paraId="1889592F" w14:textId="3866E28C" w:rsidR="00DA7FE0" w:rsidRPr="007C31E7" w:rsidRDefault="00DA7FE0" w:rsidP="00BB76BC">
      <w:pPr>
        <w:pStyle w:val="BodyText"/>
      </w:pPr>
      <w:r w:rsidRPr="007C31E7">
        <w:t xml:space="preserve">This transaction is used to </w:t>
      </w:r>
      <w:r w:rsidR="00EC7304" w:rsidRPr="007C31E7">
        <w:t xml:space="preserve">evaluate an order to determine if it is </w:t>
      </w:r>
      <w:r w:rsidR="00094498">
        <w:t xml:space="preserve">appropriate </w:t>
      </w:r>
      <w:r w:rsidR="00EC7304" w:rsidRPr="007C31E7">
        <w:t>according to guidelines</w:t>
      </w:r>
      <w:r w:rsidR="00C928D1">
        <w:t xml:space="preserve">. </w:t>
      </w:r>
      <w:r w:rsidR="00EC7304" w:rsidRPr="007C31E7">
        <w:t xml:space="preserve">The </w:t>
      </w:r>
      <w:r w:rsidR="0054679E">
        <w:t>Order Evaluation Requester</w:t>
      </w:r>
      <w:r w:rsidR="00EC7304" w:rsidRPr="007C31E7">
        <w:t xml:space="preserve"> </w:t>
      </w:r>
      <w:r w:rsidR="00C928D1">
        <w:t>Actor</w:t>
      </w:r>
      <w:r w:rsidR="00EC7304" w:rsidRPr="007C31E7">
        <w:t xml:space="preserve"> provides the order and clinical data associated with that order</w:t>
      </w:r>
      <w:r w:rsidR="00C928D1">
        <w:t xml:space="preserve">. </w:t>
      </w:r>
      <w:r w:rsidR="00EC7304" w:rsidRPr="007C31E7">
        <w:t xml:space="preserve">The Decision Support Service </w:t>
      </w:r>
      <w:r w:rsidR="00C928D1">
        <w:t>Actor</w:t>
      </w:r>
      <w:r w:rsidR="00EC7304" w:rsidRPr="007C31E7">
        <w:t xml:space="preserve"> evaluates the order and returns a result indicating whether the order </w:t>
      </w:r>
      <w:r w:rsidR="006119C6">
        <w:t xml:space="preserve">is appropriate </w:t>
      </w:r>
      <w:r w:rsidR="00EC7304" w:rsidRPr="007C31E7">
        <w:t>according to guidelines.</w:t>
      </w:r>
    </w:p>
    <w:p w14:paraId="682F0BFB" w14:textId="24B6223C" w:rsidR="00CF283F" w:rsidRPr="007C31E7" w:rsidRDefault="00303E20" w:rsidP="00303E20">
      <w:pPr>
        <w:pStyle w:val="Heading3"/>
        <w:numPr>
          <w:ilvl w:val="0"/>
          <w:numId w:val="0"/>
        </w:numPr>
        <w:rPr>
          <w:noProof w:val="0"/>
        </w:rPr>
      </w:pPr>
      <w:bookmarkStart w:id="115" w:name="_Toc418514150"/>
      <w:bookmarkStart w:id="116" w:name="_Toc417942271"/>
      <w:r w:rsidRPr="007C31E7">
        <w:rPr>
          <w:noProof w:val="0"/>
        </w:rPr>
        <w:t>3</w:t>
      </w:r>
      <w:r w:rsidR="004A47E9">
        <w:rPr>
          <w:noProof w:val="0"/>
        </w:rPr>
        <w:t>.19.</w:t>
      </w:r>
      <w:r w:rsidR="008D17FF" w:rsidRPr="007C31E7">
        <w:rPr>
          <w:noProof w:val="0"/>
        </w:rPr>
        <w:t>2</w:t>
      </w:r>
      <w:r w:rsidR="00291725" w:rsidRPr="007C31E7">
        <w:rPr>
          <w:noProof w:val="0"/>
        </w:rPr>
        <w:t xml:space="preserve"> </w:t>
      </w:r>
      <w:r w:rsidR="008D17FF" w:rsidRPr="007C31E7">
        <w:rPr>
          <w:noProof w:val="0"/>
        </w:rPr>
        <w:t xml:space="preserve">Actor </w:t>
      </w:r>
      <w:r w:rsidR="00CF283F" w:rsidRPr="007C31E7">
        <w:rPr>
          <w:noProof w:val="0"/>
        </w:rPr>
        <w:t>Roles</w:t>
      </w:r>
      <w:bookmarkEnd w:id="115"/>
      <w:bookmarkEnd w:id="116"/>
    </w:p>
    <w:p w14:paraId="6FEB86F4" w14:textId="77777777" w:rsidR="007C1AAC" w:rsidRPr="007C31E7" w:rsidRDefault="00B3504E" w:rsidP="00B63B69">
      <w:pPr>
        <w:pStyle w:val="BodyText"/>
        <w:jc w:val="center"/>
      </w:pPr>
      <w:r w:rsidRPr="007C31E7">
        <w:rPr>
          <w:noProof/>
        </w:rPr>
        <mc:AlternateContent>
          <mc:Choice Requires="wpc">
            <w:drawing>
              <wp:inline distT="0" distB="0" distL="0" distR="0" wp14:anchorId="2B862125" wp14:editId="53B242BC">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Oval 153"/>
                        <wps:cNvSpPr>
                          <a:spLocks noChangeArrowheads="1"/>
                        </wps:cNvSpPr>
                        <wps:spPr bwMode="auto">
                          <a:xfrm>
                            <a:off x="1268750" y="844312"/>
                            <a:ext cx="1240684" cy="547194"/>
                          </a:xfrm>
                          <a:prstGeom prst="ellipse">
                            <a:avLst/>
                          </a:prstGeom>
                          <a:solidFill>
                            <a:srgbClr val="FFFFFF"/>
                          </a:solidFill>
                          <a:ln w="9525">
                            <a:solidFill>
                              <a:srgbClr val="000000"/>
                            </a:solidFill>
                            <a:round/>
                            <a:headEnd/>
                            <a:tailEnd/>
                          </a:ln>
                        </wps:spPr>
                        <wps:txbx>
                          <w:txbxContent>
                            <w:p w14:paraId="515EBC6B" w14:textId="421B744E" w:rsidR="00DB35E5" w:rsidRDefault="00DB35E5" w:rsidP="007C1AAC">
                              <w:pPr>
                                <w:jc w:val="center"/>
                                <w:rPr>
                                  <w:sz w:val="18"/>
                                </w:rPr>
                              </w:pPr>
                              <w:r>
                                <w:rPr>
                                  <w:sz w:val="18"/>
                                </w:rPr>
                                <w:t>Evaluate Order [PCC-19]</w:t>
                              </w:r>
                            </w:p>
                            <w:p w14:paraId="3A6F45CA" w14:textId="77777777" w:rsidR="00DB35E5" w:rsidRDefault="00DB35E5"/>
                            <w:p w14:paraId="59D525F5" w14:textId="77777777" w:rsidR="00DB35E5" w:rsidRDefault="00DB35E5" w:rsidP="007C1AAC">
                              <w:pPr>
                                <w:jc w:val="center"/>
                                <w:rPr>
                                  <w:sz w:val="18"/>
                                </w:rPr>
                              </w:pPr>
                              <w:r>
                                <w:rPr>
                                  <w:sz w:val="18"/>
                                </w:rPr>
                                <w:t>Transaction Name [DOM-#]</w:t>
                              </w:r>
                            </w:p>
                          </w:txbxContent>
                        </wps:txbx>
                        <wps:bodyPr rot="0" vert="horz" wrap="square" lIns="0" tIns="9144" rIns="0" bIns="9144" anchor="t" anchorCtr="0" upright="1">
                          <a:noAutofit/>
                        </wps:bodyPr>
                      </wps:wsp>
                      <wps:wsp>
                        <wps:cNvPr id="22" name="Text Box 154"/>
                        <wps:cNvSpPr txBox="1">
                          <a:spLocks noChangeArrowheads="1"/>
                        </wps:cNvSpPr>
                        <wps:spPr bwMode="auto">
                          <a:xfrm>
                            <a:off x="171698" y="168367"/>
                            <a:ext cx="1215920" cy="457233"/>
                          </a:xfrm>
                          <a:prstGeom prst="rect">
                            <a:avLst/>
                          </a:prstGeom>
                          <a:solidFill>
                            <a:srgbClr val="FFFFFF"/>
                          </a:solidFill>
                          <a:ln w="9525">
                            <a:solidFill>
                              <a:srgbClr val="000000"/>
                            </a:solidFill>
                            <a:miter lim="800000"/>
                            <a:headEnd/>
                            <a:tailEnd/>
                          </a:ln>
                        </wps:spPr>
                        <wps:txbx>
                          <w:txbxContent>
                            <w:p w14:paraId="56A9D39B" w14:textId="4838AD74" w:rsidR="00DB35E5" w:rsidRDefault="00DB35E5" w:rsidP="00552BD3">
                              <w:pPr>
                                <w:jc w:val="center"/>
                                <w:rPr>
                                  <w:sz w:val="18"/>
                                </w:rPr>
                              </w:pPr>
                              <w:r>
                                <w:rPr>
                                  <w:sz w:val="18"/>
                                </w:rPr>
                                <w:t>Order Evaluation Requester</w:t>
                              </w:r>
                            </w:p>
                            <w:p w14:paraId="4C27C8EF" w14:textId="77777777" w:rsidR="00DB35E5" w:rsidRDefault="00DB35E5"/>
                            <w:p w14:paraId="2D545AAF" w14:textId="77777777" w:rsidR="00DB35E5" w:rsidRDefault="00DB35E5" w:rsidP="007C1AAC">
                              <w:pPr>
                                <w:rPr>
                                  <w:sz w:val="18"/>
                                </w:rPr>
                              </w:pPr>
                              <w:r>
                                <w:rPr>
                                  <w:sz w:val="18"/>
                                </w:rPr>
                                <w:t>Actor ABC</w:t>
                              </w:r>
                            </w:p>
                          </w:txbxContent>
                        </wps:txbx>
                        <wps:bodyPr rot="0" vert="horz" wrap="square" lIns="91440" tIns="45720" rIns="91440" bIns="45720" anchor="t" anchorCtr="0" upright="1">
                          <a:noAutofit/>
                        </wps:bodyPr>
                      </wps:wsp>
                      <wps:wsp>
                        <wps:cNvPr id="23" name="Line 155"/>
                        <wps:cNvCnPr/>
                        <wps:spPr bwMode="auto">
                          <a:xfrm>
                            <a:off x="1086321" y="625600"/>
                            <a:ext cx="353302"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56"/>
                        <wps:cNvSpPr txBox="1">
                          <a:spLocks noChangeArrowheads="1"/>
                        </wps:cNvSpPr>
                        <wps:spPr bwMode="auto">
                          <a:xfrm>
                            <a:off x="2333609" y="168367"/>
                            <a:ext cx="1229128" cy="457233"/>
                          </a:xfrm>
                          <a:prstGeom prst="rect">
                            <a:avLst/>
                          </a:prstGeom>
                          <a:solidFill>
                            <a:srgbClr val="FFFFFF"/>
                          </a:solidFill>
                          <a:ln w="9525">
                            <a:solidFill>
                              <a:srgbClr val="000000"/>
                            </a:solidFill>
                            <a:miter lim="800000"/>
                            <a:headEnd/>
                            <a:tailEnd/>
                          </a:ln>
                        </wps:spPr>
                        <wps:txbx>
                          <w:txbxContent>
                            <w:p w14:paraId="445538A7" w14:textId="77777777" w:rsidR="00DB35E5" w:rsidRDefault="00DB35E5" w:rsidP="00552BD3">
                              <w:pPr>
                                <w:jc w:val="center"/>
                                <w:rPr>
                                  <w:sz w:val="18"/>
                                </w:rPr>
                              </w:pPr>
                              <w:r>
                                <w:rPr>
                                  <w:sz w:val="18"/>
                                </w:rPr>
                                <w:t>Decision Support Service</w:t>
                              </w:r>
                            </w:p>
                            <w:p w14:paraId="146B2E9F" w14:textId="77777777" w:rsidR="00DB35E5" w:rsidRDefault="00DB35E5"/>
                            <w:p w14:paraId="6EE835F8" w14:textId="77777777" w:rsidR="00DB35E5" w:rsidRDefault="00DB35E5" w:rsidP="007C1AAC">
                              <w:pPr>
                                <w:rPr>
                                  <w:sz w:val="18"/>
                                </w:rPr>
                              </w:pPr>
                              <w:r>
                                <w:rPr>
                                  <w:sz w:val="18"/>
                                </w:rPr>
                                <w:t>Actor DEF</w:t>
                              </w:r>
                            </w:p>
                          </w:txbxContent>
                        </wps:txbx>
                        <wps:bodyPr rot="0" vert="horz" wrap="square" lIns="91440" tIns="45720" rIns="91440" bIns="45720" anchor="t" anchorCtr="0" upright="1">
                          <a:noAutofit/>
                        </wps:bodyPr>
                      </wps:wsp>
                      <wps:wsp>
                        <wps:cNvPr id="25" name="Line 157"/>
                        <wps:cNvCnPr/>
                        <wps:spPr bwMode="auto">
                          <a:xfrm flipH="1">
                            <a:off x="2366628" y="625600"/>
                            <a:ext cx="281486"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">
                <v:shape id="_x0000_s1071" type="#_x0000_t75" style="position:absolute;width:37261;height:15392;visibility:visible;mso-wrap-style:square">
                  <v:fill o:detectmouseclick="t"/>
                  <v:path o:connecttype="none"/>
                </v:shape>
                <v:oval id="Oval 153" o:spid="_x0000_s1072" style="position:absolute;left:12687;top:8443;width:12407;height:5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abMQA&#10;AADbAAAADwAAAGRycy9kb3ducmV2LnhtbESPW2sCMRSE3wv+h3AEX0rN7uKlbI0iFkHaJy/Q18Pm&#10;uBvcnCybVOO/N0Khj8PMfMMsVtG24kq9N44V5OMMBHHltOFawem4fXsH4QOyxtYxKbiTh9Vy8LLA&#10;Ursb7+l6CLVIEPYlKmhC6EopfdWQRT92HXHyzq63GJLsa6l7vCW4bWWRZTNp0XBaaLCjTUPV5fBr&#10;FUy69Wwa82/z+nX+nE/dz35bmKjUaBjXHyACxfAf/mvvtIIih+eX9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WmzEAAAA2wAAAA8AAAAAAAAAAAAAAAAAmAIAAGRycy9k&#10;b3ducmV2LnhtbFBLBQYAAAAABAAEAPUAAACJAwAAAAA=&#10;">
                  <v:textbox inset="0,.72pt,0,.72pt">
                    <w:txbxContent>
                      <w:p w14:paraId="515EBC6B" w14:textId="421B744E" w:rsidR="00DB35E5" w:rsidRDefault="00DB35E5" w:rsidP="007C1AAC">
                        <w:pPr>
                          <w:jc w:val="center"/>
                          <w:rPr>
                            <w:sz w:val="18"/>
                          </w:rPr>
                        </w:pPr>
                        <w:r>
                          <w:rPr>
                            <w:sz w:val="18"/>
                          </w:rPr>
                          <w:t>Evaluate Order [PCC-19]</w:t>
                        </w:r>
                      </w:p>
                      <w:p w14:paraId="3A6F45CA" w14:textId="77777777" w:rsidR="00DB35E5" w:rsidRDefault="00DB35E5"/>
                      <w:p w14:paraId="59D525F5" w14:textId="77777777" w:rsidR="00DB35E5" w:rsidRDefault="00DB35E5" w:rsidP="007C1AAC">
                        <w:pPr>
                          <w:jc w:val="center"/>
                          <w:rPr>
                            <w:sz w:val="18"/>
                          </w:rPr>
                        </w:pPr>
                        <w:r>
                          <w:rPr>
                            <w:sz w:val="18"/>
                          </w:rPr>
                          <w:t>Transaction Name [DOM-#]</w:t>
                        </w:r>
                      </w:p>
                    </w:txbxContent>
                  </v:textbox>
                </v:oval>
                <v:shape id="Text Box 154" o:spid="_x0000_s1073" type="#_x0000_t202" style="position:absolute;left:1716;top:1683;width:1216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6A9D39B" w14:textId="4838AD74" w:rsidR="00DB35E5" w:rsidRDefault="00DB35E5" w:rsidP="00552BD3">
                        <w:pPr>
                          <w:jc w:val="center"/>
                          <w:rPr>
                            <w:sz w:val="18"/>
                          </w:rPr>
                        </w:pPr>
                        <w:r>
                          <w:rPr>
                            <w:sz w:val="18"/>
                          </w:rPr>
                          <w:t>Order Evaluation Requester</w:t>
                        </w:r>
                      </w:p>
                      <w:p w14:paraId="4C27C8EF" w14:textId="77777777" w:rsidR="00DB35E5" w:rsidRDefault="00DB35E5"/>
                      <w:p w14:paraId="2D545AAF" w14:textId="77777777" w:rsidR="00DB35E5" w:rsidRDefault="00DB35E5" w:rsidP="007C1AAC">
                        <w:pPr>
                          <w:rPr>
                            <w:sz w:val="18"/>
                          </w:rPr>
                        </w:pPr>
                        <w:r>
                          <w:rPr>
                            <w:sz w:val="18"/>
                          </w:rPr>
                          <w:t>Actor ABC</w:t>
                        </w:r>
                      </w:p>
                    </w:txbxContent>
                  </v:textbox>
                </v:shape>
                <v:line id="Line 155" o:spid="_x0000_s1074" style="position:absolute;visibility:visible;mso-wrap-style:square" from="10863,6256" to="14396,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156" o:spid="_x0000_s1075" type="#_x0000_t202" style="position:absolute;left:23336;top:1683;width:1229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445538A7" w14:textId="77777777" w:rsidR="00DB35E5" w:rsidRDefault="00DB35E5" w:rsidP="00552BD3">
                        <w:pPr>
                          <w:jc w:val="center"/>
                          <w:rPr>
                            <w:sz w:val="18"/>
                          </w:rPr>
                        </w:pPr>
                        <w:r>
                          <w:rPr>
                            <w:sz w:val="18"/>
                          </w:rPr>
                          <w:t>Decision Support Service</w:t>
                        </w:r>
                      </w:p>
                      <w:p w14:paraId="146B2E9F" w14:textId="77777777" w:rsidR="00DB35E5" w:rsidRDefault="00DB35E5"/>
                      <w:p w14:paraId="6EE835F8" w14:textId="77777777" w:rsidR="00DB35E5" w:rsidRDefault="00DB35E5" w:rsidP="007C1AAC">
                        <w:pPr>
                          <w:rPr>
                            <w:sz w:val="18"/>
                          </w:rPr>
                        </w:pPr>
                        <w:r>
                          <w:rPr>
                            <w:sz w:val="18"/>
                          </w:rPr>
                          <w:t>Actor DEF</w:t>
                        </w:r>
                      </w:p>
                    </w:txbxContent>
                  </v:textbox>
                </v:shape>
                <v:line id="Line 157" o:spid="_x0000_s1076" style="position:absolute;flip:x;visibility:visible;mso-wrap-style:square" from="23666,6256" to="26481,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w10:anchorlock/>
              </v:group>
            </w:pict>
          </mc:Fallback>
        </mc:AlternateContent>
      </w:r>
    </w:p>
    <w:p w14:paraId="39A538A0" w14:textId="54BD928E" w:rsidR="002D5B69" w:rsidRPr="007C31E7" w:rsidRDefault="002D5B69" w:rsidP="00BB76BC">
      <w:pPr>
        <w:pStyle w:val="FigureTitle"/>
      </w:pPr>
      <w:r w:rsidRPr="007C31E7">
        <w:t>Figure 3</w:t>
      </w:r>
      <w:r w:rsidR="004A47E9">
        <w:t>.19.</w:t>
      </w:r>
      <w:r w:rsidRPr="007C31E7">
        <w:t xml:space="preserve">2-1: </w:t>
      </w:r>
      <w:r w:rsidR="001B2B50" w:rsidRPr="007C31E7">
        <w:t>Use Case Diagram</w:t>
      </w:r>
    </w:p>
    <w:p w14:paraId="127A20E1" w14:textId="77777777" w:rsidR="002D5B69" w:rsidRPr="007C31E7" w:rsidRDefault="002D5B69" w:rsidP="00FA342E">
      <w:pPr>
        <w:pStyle w:val="BodyText"/>
      </w:pPr>
    </w:p>
    <w:p w14:paraId="724C078A" w14:textId="07AC2FA0" w:rsidR="002D5B69" w:rsidRPr="007C31E7" w:rsidRDefault="002D5B69" w:rsidP="00BB76BC">
      <w:pPr>
        <w:pStyle w:val="TableTitle"/>
      </w:pPr>
      <w:r w:rsidRPr="007C31E7">
        <w:t>Table 3</w:t>
      </w:r>
      <w:r w:rsidR="004A47E9">
        <w:t>.19.</w:t>
      </w:r>
      <w:r w:rsidRPr="007C31E7">
        <w:t>2-1: Actor Role</w:t>
      </w:r>
      <w:r w:rsidR="001B2B50" w:rsidRPr="007C31E7">
        <w: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7C31E7" w14:paraId="2B28F19C" w14:textId="77777777" w:rsidTr="00FA342E">
        <w:trPr>
          <w:cantSplit/>
        </w:trPr>
        <w:tc>
          <w:tcPr>
            <w:tcW w:w="1008" w:type="dxa"/>
            <w:shd w:val="clear" w:color="auto" w:fill="auto"/>
          </w:tcPr>
          <w:p w14:paraId="69CA34FD" w14:textId="77777777" w:rsidR="00C6772C" w:rsidRPr="007C31E7" w:rsidRDefault="00C6772C">
            <w:pPr>
              <w:pStyle w:val="BodyText"/>
              <w:rPr>
                <w:b/>
              </w:rPr>
            </w:pPr>
            <w:r w:rsidRPr="007C31E7">
              <w:rPr>
                <w:b/>
              </w:rPr>
              <w:t>Actor:</w:t>
            </w:r>
          </w:p>
        </w:tc>
        <w:tc>
          <w:tcPr>
            <w:tcW w:w="8568" w:type="dxa"/>
            <w:shd w:val="clear" w:color="auto" w:fill="auto"/>
          </w:tcPr>
          <w:p w14:paraId="0D5FB17E" w14:textId="73ABBF06" w:rsidR="00C6772C" w:rsidRPr="007C31E7" w:rsidRDefault="0054679E">
            <w:pPr>
              <w:pStyle w:val="BodyText"/>
            </w:pPr>
            <w:r>
              <w:t>Order Evaluation Requester</w:t>
            </w:r>
          </w:p>
        </w:tc>
      </w:tr>
      <w:tr w:rsidR="00C6772C" w:rsidRPr="007C31E7" w14:paraId="3D97E06B" w14:textId="77777777" w:rsidTr="00FA342E">
        <w:trPr>
          <w:cantSplit/>
        </w:trPr>
        <w:tc>
          <w:tcPr>
            <w:tcW w:w="1008" w:type="dxa"/>
            <w:shd w:val="clear" w:color="auto" w:fill="auto"/>
          </w:tcPr>
          <w:p w14:paraId="5CC9C869" w14:textId="77777777" w:rsidR="00C6772C" w:rsidRPr="007C31E7" w:rsidRDefault="00C6772C">
            <w:pPr>
              <w:pStyle w:val="BodyText"/>
              <w:rPr>
                <w:b/>
              </w:rPr>
            </w:pPr>
            <w:r w:rsidRPr="007C31E7">
              <w:rPr>
                <w:b/>
              </w:rPr>
              <w:t>Role:</w:t>
            </w:r>
          </w:p>
        </w:tc>
        <w:tc>
          <w:tcPr>
            <w:tcW w:w="8568" w:type="dxa"/>
            <w:shd w:val="clear" w:color="auto" w:fill="auto"/>
          </w:tcPr>
          <w:p w14:paraId="441A3CB6" w14:textId="5E0DE57B" w:rsidR="00C6772C" w:rsidRPr="007C31E7" w:rsidRDefault="00552BD3" w:rsidP="006119C6">
            <w:pPr>
              <w:pStyle w:val="BodyText"/>
              <w:rPr>
                <w:rFonts w:ascii="Tahoma" w:hAnsi="Tahoma" w:cs="Tahoma"/>
                <w:szCs w:val="16"/>
              </w:rPr>
            </w:pPr>
            <w:r w:rsidRPr="007C31E7">
              <w:t xml:space="preserve">The </w:t>
            </w:r>
            <w:r w:rsidR="0054679E">
              <w:t>Order Evaluation Requester</w:t>
            </w:r>
            <w:r w:rsidRPr="007C31E7">
              <w:t xml:space="preserve"> provides clinical details necessary to make a determination whether the requested diagnostic or intervention is </w:t>
            </w:r>
            <w:r w:rsidR="006119C6">
              <w:t>appropriate</w:t>
            </w:r>
            <w:r w:rsidR="006119C6" w:rsidRPr="007C31E7">
              <w:t xml:space="preserve"> </w:t>
            </w:r>
            <w:r w:rsidRPr="007C31E7">
              <w:t>according to guidelines.</w:t>
            </w:r>
          </w:p>
        </w:tc>
      </w:tr>
      <w:tr w:rsidR="00C6772C" w:rsidRPr="007C31E7" w14:paraId="35830029" w14:textId="77777777" w:rsidTr="00FA342E">
        <w:trPr>
          <w:cantSplit/>
        </w:trPr>
        <w:tc>
          <w:tcPr>
            <w:tcW w:w="1008" w:type="dxa"/>
            <w:tcBorders>
              <w:bottom w:val="single" w:sz="4" w:space="0" w:color="auto"/>
            </w:tcBorders>
            <w:shd w:val="clear" w:color="auto" w:fill="auto"/>
          </w:tcPr>
          <w:p w14:paraId="06893B99" w14:textId="77777777" w:rsidR="00C6772C" w:rsidRPr="007C31E7" w:rsidRDefault="00C6772C">
            <w:pPr>
              <w:pStyle w:val="BodyText"/>
              <w:rPr>
                <w:b/>
              </w:rPr>
            </w:pPr>
            <w:r w:rsidRPr="007C31E7">
              <w:rPr>
                <w:b/>
              </w:rPr>
              <w:t>Actor:</w:t>
            </w:r>
          </w:p>
        </w:tc>
        <w:tc>
          <w:tcPr>
            <w:tcW w:w="8568" w:type="dxa"/>
            <w:tcBorders>
              <w:bottom w:val="single" w:sz="4" w:space="0" w:color="auto"/>
            </w:tcBorders>
            <w:shd w:val="clear" w:color="auto" w:fill="auto"/>
          </w:tcPr>
          <w:p w14:paraId="59BFFE13" w14:textId="77777777" w:rsidR="00701B3A" w:rsidRPr="007C31E7" w:rsidRDefault="00552BD3">
            <w:pPr>
              <w:pStyle w:val="BodyText"/>
              <w:rPr>
                <w:rFonts w:ascii="Tahoma" w:hAnsi="Tahoma" w:cs="Tahoma"/>
                <w:szCs w:val="16"/>
              </w:rPr>
            </w:pPr>
            <w:r w:rsidRPr="007C31E7">
              <w:t>Decision Support Service</w:t>
            </w:r>
          </w:p>
        </w:tc>
      </w:tr>
      <w:tr w:rsidR="00C6772C" w:rsidRPr="007C31E7" w14:paraId="672D8B62" w14:textId="77777777" w:rsidTr="00FA342E">
        <w:trPr>
          <w:cantSplit/>
        </w:trPr>
        <w:tc>
          <w:tcPr>
            <w:tcW w:w="1008" w:type="dxa"/>
            <w:tcBorders>
              <w:bottom w:val="single" w:sz="4" w:space="0" w:color="auto"/>
            </w:tcBorders>
            <w:shd w:val="clear" w:color="auto" w:fill="auto"/>
          </w:tcPr>
          <w:p w14:paraId="7DA9F5E3" w14:textId="77777777" w:rsidR="00C6772C" w:rsidRPr="007C31E7" w:rsidRDefault="00C6772C">
            <w:pPr>
              <w:pStyle w:val="BodyText"/>
              <w:rPr>
                <w:b/>
              </w:rPr>
            </w:pPr>
            <w:r w:rsidRPr="007C31E7">
              <w:rPr>
                <w:b/>
              </w:rPr>
              <w:t>Role:</w:t>
            </w:r>
          </w:p>
        </w:tc>
        <w:tc>
          <w:tcPr>
            <w:tcW w:w="8568" w:type="dxa"/>
            <w:tcBorders>
              <w:bottom w:val="single" w:sz="4" w:space="0" w:color="auto"/>
            </w:tcBorders>
            <w:shd w:val="clear" w:color="auto" w:fill="auto"/>
          </w:tcPr>
          <w:p w14:paraId="7C4B133A" w14:textId="56298A9B" w:rsidR="00C6772C" w:rsidRPr="007C31E7" w:rsidRDefault="00552BD3" w:rsidP="006119C6">
            <w:pPr>
              <w:pStyle w:val="BodyText"/>
              <w:rPr>
                <w:rFonts w:ascii="Tahoma" w:hAnsi="Tahoma" w:cs="Tahoma"/>
                <w:szCs w:val="16"/>
              </w:rPr>
            </w:pPr>
            <w:r w:rsidRPr="007C31E7">
              <w:t xml:space="preserve">The </w:t>
            </w:r>
            <w:r w:rsidR="0025367B">
              <w:t>Decision Support Service</w:t>
            </w:r>
            <w:r w:rsidRPr="007C31E7">
              <w:t xml:space="preserve"> determines whether the requested diagnostic or intervention is appropriate according to the guidelines it is aware of and returns a decision as to whether the ordered service is </w:t>
            </w:r>
            <w:r w:rsidR="006119C6">
              <w:t>appropriate</w:t>
            </w:r>
            <w:r w:rsidR="006119C6" w:rsidRPr="007C31E7">
              <w:t xml:space="preserve"> </w:t>
            </w:r>
            <w:r w:rsidRPr="007C31E7">
              <w:t>based on those guidelines.</w:t>
            </w:r>
          </w:p>
        </w:tc>
      </w:tr>
    </w:tbl>
    <w:p w14:paraId="59491D6B" w14:textId="77777777" w:rsidR="00113058" w:rsidRPr="007C31E7" w:rsidRDefault="00113058" w:rsidP="00663785">
      <w:pPr>
        <w:pStyle w:val="BodyText"/>
      </w:pPr>
    </w:p>
    <w:p w14:paraId="64FA8482" w14:textId="5D5F4191" w:rsidR="00CF283F" w:rsidRPr="007C31E7" w:rsidRDefault="00303E20" w:rsidP="00303E20">
      <w:pPr>
        <w:pStyle w:val="Heading3"/>
        <w:numPr>
          <w:ilvl w:val="0"/>
          <w:numId w:val="0"/>
        </w:numPr>
        <w:rPr>
          <w:noProof w:val="0"/>
        </w:rPr>
      </w:pPr>
      <w:bookmarkStart w:id="117" w:name="_Toc418514151"/>
      <w:bookmarkStart w:id="118" w:name="_Toc417942272"/>
      <w:r w:rsidRPr="007C31E7">
        <w:rPr>
          <w:noProof w:val="0"/>
        </w:rPr>
        <w:lastRenderedPageBreak/>
        <w:t>3</w:t>
      </w:r>
      <w:r w:rsidR="004A47E9">
        <w:rPr>
          <w:noProof w:val="0"/>
        </w:rPr>
        <w:t>.19.</w:t>
      </w:r>
      <w:r w:rsidR="00CF283F" w:rsidRPr="007C31E7">
        <w:rPr>
          <w:noProof w:val="0"/>
        </w:rPr>
        <w:t>3 Referenced Standard</w:t>
      </w:r>
      <w:r w:rsidR="00DD13DB" w:rsidRPr="007C31E7">
        <w:rPr>
          <w:noProof w:val="0"/>
        </w:rPr>
        <w:t>s</w:t>
      </w:r>
      <w:bookmarkEnd w:id="117"/>
      <w:bookmarkEnd w:id="118"/>
    </w:p>
    <w:p w14:paraId="024AE8C8" w14:textId="77777777" w:rsidR="004A47E9" w:rsidRPr="006062AA" w:rsidRDefault="004A47E9" w:rsidP="004A47E9">
      <w:r w:rsidRPr="006062AA">
        <w:t>HL7</w:t>
      </w:r>
      <w:r>
        <w:t>®</w:t>
      </w:r>
      <w:r w:rsidRPr="006062AA">
        <w:t xml:space="preserve"> Fast Healthcare Information Resources (FHIR®) DSTU 2.0 </w:t>
      </w:r>
      <w:r>
        <w:t>(work in progress)</w:t>
      </w:r>
      <w:r>
        <w:rPr>
          <w:rStyle w:val="FootnoteReference"/>
        </w:rPr>
        <w:footnoteReference w:id="5"/>
      </w:r>
    </w:p>
    <w:p w14:paraId="7FCD6694" w14:textId="77777777" w:rsidR="00E342FA" w:rsidRPr="007C31E7" w:rsidRDefault="00E342FA" w:rsidP="00597DB2">
      <w:pPr>
        <w:pStyle w:val="AuthorInstructions"/>
        <w:rPr>
          <w:i w:val="0"/>
        </w:rPr>
      </w:pPr>
    </w:p>
    <w:p w14:paraId="05E53946" w14:textId="02671894" w:rsidR="00CF283F" w:rsidRPr="007C31E7" w:rsidRDefault="00303E20" w:rsidP="00303E20">
      <w:pPr>
        <w:pStyle w:val="Heading3"/>
        <w:numPr>
          <w:ilvl w:val="0"/>
          <w:numId w:val="0"/>
        </w:numPr>
        <w:rPr>
          <w:noProof w:val="0"/>
        </w:rPr>
      </w:pPr>
      <w:bookmarkStart w:id="119" w:name="_Toc418514152"/>
      <w:bookmarkStart w:id="120" w:name="_Toc417942273"/>
      <w:r w:rsidRPr="007C31E7">
        <w:rPr>
          <w:noProof w:val="0"/>
        </w:rPr>
        <w:t>3</w:t>
      </w:r>
      <w:r w:rsidR="004A47E9">
        <w:rPr>
          <w:noProof w:val="0"/>
        </w:rPr>
        <w:t>.19.</w:t>
      </w:r>
      <w:r w:rsidR="00CF283F" w:rsidRPr="007C31E7">
        <w:rPr>
          <w:noProof w:val="0"/>
        </w:rPr>
        <w:t>4 Interaction Diagram</w:t>
      </w:r>
      <w:bookmarkEnd w:id="119"/>
      <w:bookmarkEnd w:id="120"/>
    </w:p>
    <w:p w14:paraId="45D2EF7F" w14:textId="77777777" w:rsidR="001C3BF6" w:rsidRPr="007C31E7" w:rsidRDefault="00B3504E" w:rsidP="001C3BF6">
      <w:pPr>
        <w:pStyle w:val="BodyText"/>
      </w:pPr>
      <w:r w:rsidRPr="007C31E7">
        <w:rPr>
          <w:noProof/>
        </w:rPr>
        <mc:AlternateContent>
          <mc:Choice Requires="wpc">
            <w:drawing>
              <wp:inline distT="0" distB="0" distL="0" distR="0" wp14:anchorId="78B70C45" wp14:editId="215EBB70">
                <wp:extent cx="5943600" cy="1878330"/>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32"/>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78B72" w14:textId="6AC219AE" w:rsidR="00DB35E5" w:rsidRPr="00B6122C" w:rsidRDefault="00DB35E5" w:rsidP="00340C05">
                              <w:pPr>
                                <w:jc w:val="center"/>
                                <w:rPr>
                                  <w:sz w:val="18"/>
                                </w:rPr>
                              </w:pPr>
                              <w:r>
                                <w:rPr>
                                  <w:sz w:val="18"/>
                                </w:rPr>
                                <w:t>Order Evaluation Requester</w:t>
                              </w:r>
                            </w:p>
                            <w:p w14:paraId="05ED91FF" w14:textId="77777777" w:rsidR="00DB35E5" w:rsidRPr="007C1AAC" w:rsidRDefault="00DB35E5" w:rsidP="00340C0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4" name="Line 233"/>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235"/>
                        <wps:cNvCnPr/>
                        <wps:spPr bwMode="auto">
                          <a:xfrm>
                            <a:off x="4089400" y="4470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Rectangle 236"/>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37"/>
                        <wps:cNvSpPr>
                          <a:spLocks noChangeArrowheads="1"/>
                        </wps:cNvSpPr>
                        <wps:spPr bwMode="auto">
                          <a:xfrm>
                            <a:off x="399732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239"/>
                        <wps:cNvSpPr txBox="1">
                          <a:spLocks noChangeArrowheads="1"/>
                        </wps:cNvSpPr>
                        <wps:spPr bwMode="auto">
                          <a:xfrm>
                            <a:off x="3635375"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868C1" w14:textId="77777777" w:rsidR="00DB35E5" w:rsidRDefault="00DB35E5" w:rsidP="00340C05">
                              <w:pPr>
                                <w:jc w:val="center"/>
                                <w:rPr>
                                  <w:sz w:val="18"/>
                                </w:rPr>
                              </w:pPr>
                              <w:r>
                                <w:rPr>
                                  <w:sz w:val="18"/>
                                </w:rPr>
                                <w:t>Decision Support Service</w:t>
                              </w:r>
                            </w:p>
                            <w:p w14:paraId="02B79B98" w14:textId="77777777" w:rsidR="00DB35E5" w:rsidRDefault="00DB35E5" w:rsidP="00340C05"/>
                            <w:p w14:paraId="58D8C3C6" w14:textId="77777777" w:rsidR="00DB35E5" w:rsidRPr="007C1AAC" w:rsidRDefault="00DB35E5" w:rsidP="00340C0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9" name="Line 240"/>
                        <wps:cNvCnPr/>
                        <wps:spPr bwMode="auto">
                          <a:xfrm flipH="1">
                            <a:off x="1986280" y="11017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Text Box 242"/>
                        <wps:cNvSpPr txBox="1">
                          <a:spLocks noChangeArrowheads="1"/>
                        </wps:cNvSpPr>
                        <wps:spPr bwMode="auto">
                          <a:xfrm>
                            <a:off x="2395855" y="85788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BD46" w14:textId="7760BC1F" w:rsidR="00DB35E5" w:rsidRPr="007C1AAC" w:rsidRDefault="00DB35E5" w:rsidP="00340C05">
                              <w:pPr>
                                <w:rPr>
                                  <w:sz w:val="22"/>
                                  <w:szCs w:val="22"/>
                                </w:rPr>
                              </w:pPr>
                              <w:r>
                                <w:rPr>
                                  <w:sz w:val="22"/>
                                  <w:szCs w:val="22"/>
                                </w:rPr>
                                <w:t>Evaluate Order</w:t>
                              </w:r>
                            </w:p>
                            <w:p w14:paraId="0497F45C" w14:textId="77777777" w:rsidR="00DB35E5" w:rsidRDefault="00DB35E5" w:rsidP="00340C05"/>
                            <w:p w14:paraId="54861D4D" w14:textId="77777777" w:rsidR="00DB35E5" w:rsidRPr="007C1AAC" w:rsidRDefault="00DB35E5" w:rsidP="00340C0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id="Canvas 230" o:spid="_x0000_s1077" editas="canvas" style="width:468pt;height:147.9pt;mso-position-horizontal-relative:char;mso-position-vertical-relative:line" coordsize="59436,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">
                <v:shape id="_x0000_s1078" type="#_x0000_t75" style="position:absolute;width:59436;height:18783;visibility:visible;mso-wrap-style:square">
                  <v:fill o:detectmouseclick="t"/>
                  <v:path o:connecttype="none"/>
                </v:shape>
                <v:shape id="Text Box 232" o:spid="_x0000_s1079" type="#_x0000_t202" style="position:absolute;left:14160;top:76;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78378B72" w14:textId="6AC219AE" w:rsidR="00DB35E5" w:rsidRPr="00B6122C" w:rsidRDefault="00DB35E5" w:rsidP="00340C05">
                        <w:pPr>
                          <w:jc w:val="center"/>
                          <w:rPr>
                            <w:sz w:val="18"/>
                          </w:rPr>
                        </w:pPr>
                        <w:r>
                          <w:rPr>
                            <w:sz w:val="18"/>
                          </w:rPr>
                          <w:t>Order Evaluation Requester</w:t>
                        </w:r>
                      </w:p>
                      <w:p w14:paraId="05ED91FF" w14:textId="77777777" w:rsidR="00DB35E5" w:rsidRPr="007C1AAC" w:rsidRDefault="00DB35E5" w:rsidP="00340C05">
                        <w:pPr>
                          <w:jc w:val="center"/>
                          <w:rPr>
                            <w:sz w:val="22"/>
                            <w:szCs w:val="22"/>
                          </w:rPr>
                        </w:pPr>
                        <w:r w:rsidRPr="007C1AAC">
                          <w:rPr>
                            <w:sz w:val="22"/>
                            <w:szCs w:val="22"/>
                          </w:rPr>
                          <w:t>A</w:t>
                        </w:r>
                        <w:r>
                          <w:rPr>
                            <w:sz w:val="22"/>
                            <w:szCs w:val="22"/>
                          </w:rPr>
                          <w:t>ctor A</w:t>
                        </w:r>
                      </w:p>
                    </w:txbxContent>
                  </v:textbox>
                </v:shape>
                <v:line id="Line 233" o:spid="_x0000_s1080" style="position:absolute;visibility:visible;mso-wrap-style:square" from="18802,4699" to="18808,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C2sMAAADbAAAADwAAAGRycy9kb3ducmV2LnhtbESPT4vCMBDF78J+hzAL3jRdE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gtrDAAAA2wAAAA8AAAAAAAAAAAAA&#10;AAAAoQIAAGRycy9kb3ducmV2LnhtbFBLBQYAAAAABAAEAPkAAACRAwAAAAA=&#10;">
                  <v:stroke dashstyle="dash"/>
                </v:line>
                <v:line id="Line 235" o:spid="_x0000_s1081" style="position:absolute;visibility:visible;mso-wrap-style:square" from="40894,4470" to="40900,1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cMAAADbAAAADwAAAGRycy9kb3ducmV2LnhtbESPT4vCMBDF78J+hzAL3jRdQ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J0HDAAAA2wAAAA8AAAAAAAAAAAAA&#10;AAAAoQIAAGRycy9kb3ducmV2LnhtbFBLBQYAAAAABAAEAPkAAACRAwAAAAA=&#10;">
                  <v:stroke dashstyle="dash"/>
                </v:line>
                <v:rect id="Rectangle 236" o:spid="_x0000_s1082" style="position:absolute;left:18084;top:6280;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237" o:spid="_x0000_s1083" style="position:absolute;left:39973;top:6280;width:2038;height:8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 id="Text Box 239" o:spid="_x0000_s1084" type="#_x0000_t202" style="position:absolute;left:3635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485868C1" w14:textId="77777777" w:rsidR="00DB35E5" w:rsidRDefault="00DB35E5" w:rsidP="00340C05">
                        <w:pPr>
                          <w:jc w:val="center"/>
                          <w:rPr>
                            <w:sz w:val="18"/>
                          </w:rPr>
                        </w:pPr>
                        <w:r>
                          <w:rPr>
                            <w:sz w:val="18"/>
                          </w:rPr>
                          <w:t>Decision Support Service</w:t>
                        </w:r>
                      </w:p>
                      <w:p w14:paraId="02B79B98" w14:textId="77777777" w:rsidR="00DB35E5" w:rsidRDefault="00DB35E5" w:rsidP="00340C05"/>
                      <w:p w14:paraId="58D8C3C6" w14:textId="77777777" w:rsidR="00DB35E5" w:rsidRPr="007C1AAC" w:rsidRDefault="00DB35E5" w:rsidP="00340C05">
                        <w:pPr>
                          <w:jc w:val="center"/>
                          <w:rPr>
                            <w:sz w:val="22"/>
                            <w:szCs w:val="22"/>
                          </w:rPr>
                        </w:pPr>
                        <w:r w:rsidRPr="007C1AAC">
                          <w:rPr>
                            <w:sz w:val="22"/>
                            <w:szCs w:val="22"/>
                          </w:rPr>
                          <w:t>A</w:t>
                        </w:r>
                        <w:r>
                          <w:rPr>
                            <w:sz w:val="22"/>
                            <w:szCs w:val="22"/>
                          </w:rPr>
                          <w:t>ctor D</w:t>
                        </w:r>
                      </w:p>
                    </w:txbxContent>
                  </v:textbox>
                </v:shape>
                <v:line id="Line 240" o:spid="_x0000_s1085" style="position:absolute;flip:x;visibility:visible;mso-wrap-style:square" from="19862,11017" to="39941,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4i48AAAADbAAAADwAAAGRycy9kb3ducmV2LnhtbERPTYvCMBC9L/gfwgheFk1XlkWrUUQQ&#10;xNPqrvehmabFZlKabFv7640g7G0e73PW295WoqXGl44VfMwSEMSZ0yUbBb8/h+kChA/IGivHpOBO&#10;Hrab0dsaU+06PlN7CUbEEPYpKihCqFMpfVaQRT9zNXHkctdYDBE2RuoGuxhuKzlPki9pseTYUGBN&#10;+4Ky2+XPKpi/D703WX5eDO1w+nad+bzmO6Um4363AhGoD//il/uo4/wlPH+JB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IuPAAAAA2wAAAA8AAAAAAAAAAAAAAAAA&#10;oQIAAGRycy9kb3ducmV2LnhtbFBLBQYAAAAABAAEAPkAAACOAwAAAAA=&#10;">
                  <v:stroke startarrow="block"/>
                </v:line>
                <v:shape id="Text Box 242" o:spid="_x0000_s1086" type="#_x0000_t202" style="position:absolute;left:23958;top:8578;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1306BD46" w14:textId="7760BC1F" w:rsidR="00DB35E5" w:rsidRPr="007C1AAC" w:rsidRDefault="00DB35E5" w:rsidP="00340C05">
                        <w:pPr>
                          <w:rPr>
                            <w:sz w:val="22"/>
                            <w:szCs w:val="22"/>
                          </w:rPr>
                        </w:pPr>
                        <w:r>
                          <w:rPr>
                            <w:sz w:val="22"/>
                            <w:szCs w:val="22"/>
                          </w:rPr>
                          <w:t>Evaluate Order</w:t>
                        </w:r>
                      </w:p>
                      <w:p w14:paraId="0497F45C" w14:textId="77777777" w:rsidR="00DB35E5" w:rsidRDefault="00DB35E5" w:rsidP="00340C05"/>
                      <w:p w14:paraId="54861D4D" w14:textId="77777777" w:rsidR="00DB35E5" w:rsidRPr="007C1AAC" w:rsidRDefault="00DB35E5" w:rsidP="00340C05">
                        <w:pP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483AB666" w14:textId="12B73DDE" w:rsidR="00340C05" w:rsidRPr="007C31E7" w:rsidRDefault="00340C05" w:rsidP="00663785">
      <w:pPr>
        <w:pStyle w:val="FigureTitle"/>
      </w:pPr>
      <w:r w:rsidRPr="007C31E7">
        <w:t xml:space="preserve">Figure </w:t>
      </w:r>
      <w:r w:rsidR="00C902BB" w:rsidRPr="007C31E7">
        <w:t>3</w:t>
      </w:r>
      <w:r w:rsidR="004A47E9">
        <w:t>.19.</w:t>
      </w:r>
      <w:r w:rsidR="00C902BB" w:rsidRPr="007C31E7">
        <w:t xml:space="preserve">4-1: </w:t>
      </w:r>
      <w:r w:rsidRPr="007C31E7">
        <w:t xml:space="preserve">Simple </w:t>
      </w:r>
      <w:r w:rsidR="00B64F80">
        <w:t>Evaluation</w:t>
      </w:r>
      <w:r w:rsidRPr="007C31E7">
        <w:t xml:space="preserve"> of an Order</w:t>
      </w:r>
    </w:p>
    <w:p w14:paraId="0F744A0A" w14:textId="77777777" w:rsidR="00F906AF" w:rsidRPr="00F906AF" w:rsidRDefault="00F906AF" w:rsidP="00FA342E">
      <w:pPr>
        <w:pStyle w:val="BodyText"/>
      </w:pPr>
    </w:p>
    <w:p w14:paraId="7B491315" w14:textId="1ACD3429" w:rsidR="00403CE7" w:rsidRPr="007C31E7" w:rsidRDefault="00403CE7" w:rsidP="00403CE7">
      <w:pPr>
        <w:pStyle w:val="BodyText"/>
      </w:pPr>
      <w:r w:rsidRPr="007C31E7">
        <w:t xml:space="preserve">The figure above illustrates a simple request/response message in which </w:t>
      </w:r>
      <w:r w:rsidR="0054679E">
        <w:t>Order Evaluation Requester</w:t>
      </w:r>
      <w:r w:rsidRPr="007C31E7">
        <w:t xml:space="preserve"> proposes and order and the Decision Support Service evaluates it and returns an </w:t>
      </w:r>
      <w:r w:rsidR="00B64F80">
        <w:t>evaluation</w:t>
      </w:r>
      <w:r w:rsidRPr="007C31E7">
        <w:t xml:space="preserve"> response</w:t>
      </w:r>
      <w:r w:rsidR="00C928D1">
        <w:t xml:space="preserve">. </w:t>
      </w:r>
      <w:r w:rsidRPr="007C31E7">
        <w:t xml:space="preserve">In this sequence, the </w:t>
      </w:r>
      <w:r w:rsidR="0054679E">
        <w:t>Order Evaluation Requester</w:t>
      </w:r>
      <w:r w:rsidRPr="007C31E7">
        <w:t xml:space="preserve"> does not try to improve the result, either because the result shows that the order is within guidelines, or because an acceptable alternate order was returned.</w:t>
      </w:r>
    </w:p>
    <w:p w14:paraId="3D6E0856" w14:textId="77777777" w:rsidR="00340C05" w:rsidRPr="007C31E7" w:rsidRDefault="00340C05" w:rsidP="000B5ADA">
      <w:pPr>
        <w:pStyle w:val="BodyText"/>
      </w:pPr>
    </w:p>
    <w:p w14:paraId="4142A0E3" w14:textId="77777777" w:rsidR="007C1AAC" w:rsidRPr="007C31E7" w:rsidRDefault="00B3504E" w:rsidP="001C3BF6">
      <w:pPr>
        <w:pStyle w:val="Caption"/>
      </w:pPr>
      <w:bookmarkStart w:id="121" w:name="_Ref417506204"/>
      <w:bookmarkStart w:id="122" w:name="_Ref417506208"/>
      <w:r w:rsidRPr="007C31E7">
        <w:rPr>
          <w:noProof/>
        </w:rPr>
        <w:lastRenderedPageBreak/>
        <mc:AlternateContent>
          <mc:Choice Requires="wpc">
            <w:drawing>
              <wp:inline distT="0" distB="0" distL="0" distR="0" wp14:anchorId="14BD4D3B" wp14:editId="3D488E1A">
                <wp:extent cx="5949696" cy="2450592"/>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312419"/>
                            <a:ext cx="914400" cy="5270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454B6" w14:textId="090FB24C" w:rsidR="00DB35E5" w:rsidRPr="00B6122C" w:rsidRDefault="00DB35E5" w:rsidP="00147447">
                              <w:pPr>
                                <w:jc w:val="center"/>
                                <w:rPr>
                                  <w:sz w:val="18"/>
                                </w:rPr>
                              </w:pPr>
                              <w:r>
                                <w:rPr>
                                  <w:sz w:val="18"/>
                                </w:rPr>
                                <w:t>Order Evaluation Requester</w:t>
                              </w:r>
                            </w:p>
                          </w:txbxContent>
                        </wps:txbx>
                        <wps:bodyPr rot="0" vert="horz" wrap="square" lIns="91440" tIns="45720" rIns="91440" bIns="45720" anchor="t" anchorCtr="0" upright="1">
                          <a:noAutofit/>
                        </wps:bodyPr>
                      </wps:wsp>
                      <wps:wsp>
                        <wps:cNvPr id="3" name="Line 161"/>
                        <wps:cNvCnPr/>
                        <wps:spPr bwMode="auto">
                          <a:xfrm>
                            <a:off x="1880235" y="7747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179955" y="84899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8C66D" w14:textId="1D712664" w:rsidR="00DB35E5" w:rsidRPr="007C1AAC" w:rsidRDefault="00DB35E5" w:rsidP="00147447">
                              <w:pPr>
                                <w:rPr>
                                  <w:sz w:val="22"/>
                                  <w:szCs w:val="22"/>
                                </w:rPr>
                              </w:pPr>
                              <w:r>
                                <w:rPr>
                                  <w:sz w:val="22"/>
                                  <w:szCs w:val="22"/>
                                </w:rPr>
                                <w:t>Evaluate Order</w:t>
                              </w:r>
                            </w:p>
                            <w:p w14:paraId="3341174B" w14:textId="77777777" w:rsidR="00DB35E5" w:rsidRDefault="00DB35E5" w:rsidP="00147447"/>
                            <w:p w14:paraId="63276DF6" w14:textId="77777777" w:rsidR="00DB35E5" w:rsidRPr="007C1AAC" w:rsidRDefault="00DB35E5" w:rsidP="00147447">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518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328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23290"/>
                            <a:ext cx="203835"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1156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142" y="158496"/>
                            <a:ext cx="914400" cy="6161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09E2A" w14:textId="77777777" w:rsidR="00DB35E5" w:rsidRDefault="00DB35E5" w:rsidP="00147447">
                              <w:pPr>
                                <w:jc w:val="center"/>
                                <w:rPr>
                                  <w:sz w:val="18"/>
                                </w:rPr>
                              </w:pPr>
                              <w:r>
                                <w:rPr>
                                  <w:sz w:val="18"/>
                                </w:rPr>
                                <w:t>Decision Support Service</w:t>
                              </w:r>
                            </w:p>
                            <w:p w14:paraId="71D06AE0" w14:textId="77777777" w:rsidR="00DB35E5" w:rsidRDefault="00DB35E5" w:rsidP="00147447"/>
                          </w:txbxContent>
                        </wps:txbx>
                        <wps:bodyPr rot="0" vert="horz" wrap="square" lIns="91440" tIns="45720" rIns="91440" bIns="45720" anchor="t" anchorCtr="0" upright="1">
                          <a:noAutofit/>
                        </wps:bodyPr>
                      </wps:wsp>
                      <wps:wsp>
                        <wps:cNvPr id="10" name="Line 168"/>
                        <wps:cNvCnPr/>
                        <wps:spPr bwMode="auto">
                          <a:xfrm flipH="1">
                            <a:off x="1986280" y="15716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 name="Text Box 169"/>
                        <wps:cNvSpPr txBox="1">
                          <a:spLocks noChangeArrowheads="1"/>
                        </wps:cNvSpPr>
                        <wps:spPr bwMode="auto">
                          <a:xfrm>
                            <a:off x="2167255" y="1300480"/>
                            <a:ext cx="146812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7C3E6" w14:textId="77777777" w:rsidR="00DB35E5" w:rsidRDefault="00DB35E5" w:rsidP="00147447">
                              <w:r>
                                <w:rPr>
                                  <w:sz w:val="22"/>
                                  <w:szCs w:val="22"/>
                                </w:rPr>
                                <w:t>Invoke Questionnaire</w:t>
                              </w:r>
                            </w:p>
                          </w:txbxContent>
                        </wps:txbx>
                        <wps:bodyPr rot="0" vert="horz" wrap="square" lIns="0" tIns="0" rIns="0" bIns="0" anchor="t" anchorCtr="0" upright="1">
                          <a:noAutofit/>
                        </wps:bodyPr>
                      </wps:wsp>
                      <wps:wsp>
                        <wps:cNvPr id="12" name="Rectangle 244"/>
                        <wps:cNvSpPr>
                          <a:spLocks noChangeArrowheads="1"/>
                        </wps:cNvSpPr>
                        <wps:spPr bwMode="auto">
                          <a:xfrm>
                            <a:off x="3997325" y="1315720"/>
                            <a:ext cx="203835" cy="52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159" o:spid="_x0000_s1087" editas="canvas" style="width:468.5pt;height:192.95pt;mso-position-horizontal-relative:char;mso-position-vertical-relative:line" coordsize="59493,2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">
                <v:shape id="_x0000_s1088" type="#_x0000_t75" style="position:absolute;width:59493;height:24504;visibility:visible;mso-wrap-style:square">
                  <v:fill o:detectmouseclick="t"/>
                  <v:path o:connecttype="none"/>
                </v:shape>
                <v:shape id="Text Box 160" o:spid="_x0000_s1089" type="#_x0000_t202" style="position:absolute;left:14160;top:3124;width:9144;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D454B6" w14:textId="090FB24C" w:rsidR="00DB35E5" w:rsidRPr="00B6122C" w:rsidRDefault="00DB35E5" w:rsidP="00147447">
                        <w:pPr>
                          <w:jc w:val="center"/>
                          <w:rPr>
                            <w:sz w:val="18"/>
                          </w:rPr>
                        </w:pPr>
                        <w:r>
                          <w:rPr>
                            <w:sz w:val="18"/>
                          </w:rPr>
                          <w:t>Order Evaluation Requester</w:t>
                        </w:r>
                      </w:p>
                    </w:txbxContent>
                  </v:textbox>
                </v:shape>
                <v:line id="Line 161" o:spid="_x0000_s1090" style="position:absolute;visibility:visible;mso-wrap-style:square" from="18802,7747" to="18808,2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91" type="#_x0000_t202" style="position:absolute;left:21799;top:8489;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4CD8C66D" w14:textId="1D712664" w:rsidR="00DB35E5" w:rsidRPr="007C1AAC" w:rsidRDefault="00DB35E5" w:rsidP="00147447">
                        <w:pPr>
                          <w:rPr>
                            <w:sz w:val="22"/>
                            <w:szCs w:val="22"/>
                          </w:rPr>
                        </w:pPr>
                        <w:r>
                          <w:rPr>
                            <w:sz w:val="22"/>
                            <w:szCs w:val="22"/>
                          </w:rPr>
                          <w:t>Evaluate Order</w:t>
                        </w:r>
                      </w:p>
                      <w:p w14:paraId="3341174B" w14:textId="77777777" w:rsidR="00DB35E5" w:rsidRDefault="00DB35E5" w:rsidP="00147447"/>
                      <w:p w14:paraId="63276DF6" w14:textId="77777777" w:rsidR="00DB35E5" w:rsidRPr="007C1AAC" w:rsidRDefault="00DB35E5" w:rsidP="00147447">
                        <w:pPr>
                          <w:rPr>
                            <w:sz w:val="22"/>
                            <w:szCs w:val="22"/>
                          </w:rPr>
                        </w:pPr>
                        <w:r>
                          <w:rPr>
                            <w:sz w:val="22"/>
                            <w:szCs w:val="22"/>
                          </w:rPr>
                          <w:t xml:space="preserve">Message </w:t>
                        </w:r>
                        <w:r w:rsidRPr="007C1AAC">
                          <w:rPr>
                            <w:sz w:val="22"/>
                            <w:szCs w:val="22"/>
                          </w:rPr>
                          <w:t>1</w:t>
                        </w:r>
                      </w:p>
                    </w:txbxContent>
                  </v:textbox>
                </v:shape>
                <v:line id="Line 163" o:spid="_x0000_s1092" style="position:absolute;visibility:visible;mso-wrap-style:square" from="40894,7518" to="40900,1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93" style="position:absolute;left:18084;top:9328;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94" style="position:absolute;left:39973;top:9232;width:2038;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95" style="position:absolute;visibility:visible;mso-wrap-style:square" from="19894,11156" to="39973,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96" type="#_x0000_t202" style="position:absolute;left:36351;top:1584;width:9144;height:6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2A509E2A" w14:textId="77777777" w:rsidR="00DB35E5" w:rsidRDefault="00DB35E5" w:rsidP="00147447">
                        <w:pPr>
                          <w:jc w:val="center"/>
                          <w:rPr>
                            <w:sz w:val="18"/>
                          </w:rPr>
                        </w:pPr>
                        <w:r>
                          <w:rPr>
                            <w:sz w:val="18"/>
                          </w:rPr>
                          <w:t>Decision Support Service</w:t>
                        </w:r>
                      </w:p>
                      <w:p w14:paraId="71D06AE0" w14:textId="77777777" w:rsidR="00DB35E5" w:rsidRDefault="00DB35E5" w:rsidP="00147447"/>
                    </w:txbxContent>
                  </v:textbox>
                </v:shape>
                <v:line id="Line 168" o:spid="_x0000_s1097" style="position:absolute;flip:x;visibility:visible;mso-wrap-style:square" from="19862,15716" to="39941,1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SLfsMAAADbAAAADwAAAGRycy9kb3ducmV2LnhtbESPQWvCQBCF70L/wzIFL1I3SimSuooU&#10;BOlJbXsfspNNaHY2ZNckza93DkJvM7w3732z3Y++UT11sQ5sYLXMQBEXwdbsDHx/HV82oGJCttgE&#10;JgN/FGG/e5ptMbdh4Av11+SUhHDM0UCVUptrHYuKPMZlaIlFK0PnMcnaOW07HCTcN3qdZW/aY83S&#10;UGFLHxUVv9ebN7BeTGN0RXnZTP30eQ6De/0pD8bMn8fDO6hEY/o3P65PVvCFXn6RAf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Ei37DAAAA2wAAAA8AAAAAAAAAAAAA&#10;AAAAoQIAAGRycy9kb3ducmV2LnhtbFBLBQYAAAAABAAEAPkAAACRAwAAAAA=&#10;">
                  <v:stroke startarrow="block"/>
                </v:line>
                <v:shape id="Text Box 169" o:spid="_x0000_s1098" type="#_x0000_t202" style="position:absolute;left:21672;top:13004;width:14681;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4357C3E6" w14:textId="77777777" w:rsidR="00DB35E5" w:rsidRDefault="00DB35E5" w:rsidP="00147447">
                        <w:r>
                          <w:rPr>
                            <w:sz w:val="22"/>
                            <w:szCs w:val="22"/>
                          </w:rPr>
                          <w:t>Invoke Questionnaire</w:t>
                        </w:r>
                      </w:p>
                    </w:txbxContent>
                  </v:textbox>
                </v:shape>
                <v:rect id="Rectangle 244" o:spid="_x0000_s1099" style="position:absolute;left:39973;top:13157;width:203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w10:anchorlock/>
              </v:group>
            </w:pict>
          </mc:Fallback>
        </mc:AlternateContent>
      </w:r>
      <w:bookmarkEnd w:id="121"/>
      <w:bookmarkEnd w:id="122"/>
    </w:p>
    <w:p w14:paraId="3422EF8B" w14:textId="4D56B973" w:rsidR="001C3BF6" w:rsidRPr="007C31E7" w:rsidRDefault="001C3BF6" w:rsidP="00663785">
      <w:pPr>
        <w:pStyle w:val="FigureTitle"/>
      </w:pPr>
      <w:r w:rsidRPr="007C31E7">
        <w:t xml:space="preserve">Figure </w:t>
      </w:r>
      <w:r w:rsidR="00C902BB" w:rsidRPr="007C31E7">
        <w:t>3</w:t>
      </w:r>
      <w:r w:rsidR="004A47E9">
        <w:t>.19.</w:t>
      </w:r>
      <w:r w:rsidR="00C902BB" w:rsidRPr="007C31E7">
        <w:t xml:space="preserve">4-2: </w:t>
      </w:r>
      <w:r w:rsidR="00340C05" w:rsidRPr="007C31E7">
        <w:t xml:space="preserve">Processing </w:t>
      </w:r>
      <w:r w:rsidR="00C902BB" w:rsidRPr="007C31E7">
        <w:t>a</w:t>
      </w:r>
      <w:r w:rsidR="00340C05" w:rsidRPr="007C31E7">
        <w:t xml:space="preserve">n </w:t>
      </w:r>
      <w:r w:rsidR="00B64F80">
        <w:t>Evaluation</w:t>
      </w:r>
      <w:r w:rsidR="00340C05" w:rsidRPr="007C31E7">
        <w:t xml:space="preserve"> with Questions</w:t>
      </w:r>
    </w:p>
    <w:p w14:paraId="3B4C817C" w14:textId="77777777" w:rsidR="00C902BB" w:rsidRPr="007C31E7" w:rsidRDefault="00C902BB" w:rsidP="00FA342E">
      <w:pPr>
        <w:pStyle w:val="BodyText"/>
      </w:pPr>
    </w:p>
    <w:p w14:paraId="011051A9" w14:textId="312774BB" w:rsidR="001C3BF6" w:rsidRPr="007C31E7" w:rsidRDefault="001C3BF6" w:rsidP="001C3BF6">
      <w:pPr>
        <w:pStyle w:val="BodyText"/>
      </w:pPr>
      <w:r w:rsidRPr="007C31E7">
        <w:t>The figure above illustrates sequence of messages in this transaction</w:t>
      </w:r>
      <w:r w:rsidR="00340C05" w:rsidRPr="007C31E7">
        <w:t xml:space="preserve"> when the </w:t>
      </w:r>
      <w:r w:rsidR="00403CE7" w:rsidRPr="007C31E7">
        <w:t>Decision Support Service has additional questions about the order</w:t>
      </w:r>
      <w:r w:rsidR="00C928D1">
        <w:t xml:space="preserve">. </w:t>
      </w:r>
      <w:r w:rsidRPr="007C31E7">
        <w:t xml:space="preserve">In this sequence, a proposed order is evaluated by the Decision Support Service </w:t>
      </w:r>
      <w:r w:rsidR="00C928D1">
        <w:t xml:space="preserve">Actor. </w:t>
      </w:r>
      <w:r w:rsidRPr="007C31E7">
        <w:t xml:space="preserve">The </w:t>
      </w:r>
      <w:r w:rsidR="00EE69F9" w:rsidRPr="007C31E7">
        <w:t>Decision Support Service</w:t>
      </w:r>
      <w:r w:rsidRPr="007C31E7">
        <w:t xml:space="preserve"> indicates in the returned </w:t>
      </w:r>
      <w:r w:rsidR="00403CE7" w:rsidRPr="007C31E7">
        <w:t xml:space="preserve">result that the order is not within guidelines, but also indicates that </w:t>
      </w:r>
      <w:r w:rsidRPr="007C31E7">
        <w:t xml:space="preserve">if some questions were answered, the </w:t>
      </w:r>
      <w:r w:rsidR="00B64F80">
        <w:t>evaluation</w:t>
      </w:r>
      <w:r w:rsidR="00383721" w:rsidRPr="007C31E7">
        <w:t xml:space="preserve"> </w:t>
      </w:r>
      <w:r w:rsidRPr="007C31E7">
        <w:t>response might be improved</w:t>
      </w:r>
      <w:r w:rsidR="00C928D1">
        <w:t xml:space="preserve">. </w:t>
      </w:r>
      <w:r w:rsidRPr="007C31E7">
        <w:t xml:space="preserve">The </w:t>
      </w:r>
      <w:r w:rsidR="0054679E">
        <w:t>Order Evaluation Requester</w:t>
      </w:r>
      <w:r w:rsidRPr="007C31E7">
        <w:t xml:space="preserve"> </w:t>
      </w:r>
      <w:r w:rsidR="00383721" w:rsidRPr="007C31E7">
        <w:t xml:space="preserve">can either answer the questions directly, or it can </w:t>
      </w:r>
      <w:r w:rsidRPr="007C31E7">
        <w:t>make</w:t>
      </w:r>
      <w:r w:rsidR="00383721" w:rsidRPr="007C31E7">
        <w:t xml:space="preserve"> </w:t>
      </w:r>
      <w:r w:rsidRPr="007C31E7">
        <w:t xml:space="preserve">a request to the Decision Support Service to </w:t>
      </w:r>
      <w:r w:rsidR="00E37246" w:rsidRPr="007C31E7">
        <w:t xml:space="preserve">interact with the user to complete the </w:t>
      </w:r>
      <w:r w:rsidR="00B64F80">
        <w:t>evaluation</w:t>
      </w:r>
      <w:r w:rsidR="00E37246" w:rsidRPr="007C31E7">
        <w:t xml:space="preserve"> process</w:t>
      </w:r>
      <w:r w:rsidR="00C928D1">
        <w:t xml:space="preserve">. </w:t>
      </w:r>
    </w:p>
    <w:p w14:paraId="6A196B2D" w14:textId="19E79FCF" w:rsidR="00CF283F" w:rsidRPr="007C31E7" w:rsidRDefault="00303E20" w:rsidP="00680648">
      <w:pPr>
        <w:pStyle w:val="Heading4"/>
        <w:numPr>
          <w:ilvl w:val="0"/>
          <w:numId w:val="0"/>
        </w:numPr>
        <w:rPr>
          <w:noProof w:val="0"/>
        </w:rPr>
      </w:pPr>
      <w:bookmarkStart w:id="123" w:name="_Toc418514153"/>
      <w:bookmarkStart w:id="124" w:name="_Toc417942274"/>
      <w:r w:rsidRPr="007C31E7">
        <w:rPr>
          <w:noProof w:val="0"/>
        </w:rPr>
        <w:t>3</w:t>
      </w:r>
      <w:r w:rsidR="004A47E9">
        <w:rPr>
          <w:noProof w:val="0"/>
        </w:rPr>
        <w:t>.19.</w:t>
      </w:r>
      <w:r w:rsidR="00CF283F" w:rsidRPr="007C31E7">
        <w:rPr>
          <w:noProof w:val="0"/>
        </w:rPr>
        <w:t xml:space="preserve">4.1 </w:t>
      </w:r>
      <w:r w:rsidR="0054679E">
        <w:rPr>
          <w:noProof w:val="0"/>
        </w:rPr>
        <w:t>Evaluate Order</w:t>
      </w:r>
      <w:bookmarkEnd w:id="123"/>
      <w:bookmarkEnd w:id="124"/>
    </w:p>
    <w:p w14:paraId="6C3192AF" w14:textId="6FDC6A6A" w:rsidR="00EC7304" w:rsidRPr="007C31E7" w:rsidRDefault="00EC7304" w:rsidP="00EC7304">
      <w:pPr>
        <w:pStyle w:val="BodyText"/>
      </w:pPr>
      <w:r w:rsidRPr="007C31E7">
        <w:t xml:space="preserve">The </w:t>
      </w:r>
      <w:r w:rsidR="0054679E">
        <w:t>Evaluate Order</w:t>
      </w:r>
      <w:r w:rsidRPr="007C31E7">
        <w:t xml:space="preserve"> transaction is implemented through </w:t>
      </w:r>
      <w:r w:rsidR="00DB43E5" w:rsidRPr="007C31E7">
        <w:t xml:space="preserve">the </w:t>
      </w:r>
      <w:r w:rsidRPr="007C31E7">
        <w:t>FHIR</w:t>
      </w:r>
      <w:r w:rsidR="00F17B28">
        <w:t>®</w:t>
      </w:r>
      <w:r w:rsidRPr="007C31E7">
        <w:t xml:space="preserve"> </w:t>
      </w:r>
      <w:r w:rsidR="0054679E">
        <w:t>$evaluate</w:t>
      </w:r>
      <w:r w:rsidR="00DB43E5" w:rsidRPr="007C31E7">
        <w:t xml:space="preserve"> </w:t>
      </w:r>
      <w:r w:rsidRPr="007C31E7">
        <w:t>operation</w:t>
      </w:r>
      <w:r w:rsidR="00DB43E5" w:rsidRPr="007C31E7">
        <w:t xml:space="preserve"> described below under Message Semantics</w:t>
      </w:r>
      <w:r w:rsidR="00C928D1">
        <w:t xml:space="preserve">. </w:t>
      </w:r>
      <w:r w:rsidRPr="007C31E7">
        <w:t>Th</w:t>
      </w:r>
      <w:r w:rsidR="00DB43E5" w:rsidRPr="007C31E7">
        <w:t>at</w:t>
      </w:r>
      <w:r w:rsidRPr="007C31E7">
        <w:t xml:space="preserve"> operation identifies </w:t>
      </w:r>
      <w:r w:rsidR="004B0BE8" w:rsidRPr="007C31E7">
        <w:t xml:space="preserve">which appropriateness </w:t>
      </w:r>
      <w:r w:rsidRPr="007C31E7">
        <w:t xml:space="preserve">guidelines </w:t>
      </w:r>
      <w:r w:rsidR="004B0BE8" w:rsidRPr="007C31E7">
        <w:t xml:space="preserve">are </w:t>
      </w:r>
      <w:r w:rsidRPr="007C31E7">
        <w:t>relevant to the service requested, evaluates the order according to those guidelines</w:t>
      </w:r>
      <w:r w:rsidR="00C928D1">
        <w:t xml:space="preserve">. </w:t>
      </w:r>
      <w:r w:rsidRPr="007C31E7">
        <w:t xml:space="preserve">It </w:t>
      </w:r>
      <w:r w:rsidR="00DB43E5" w:rsidRPr="007C31E7">
        <w:t xml:space="preserve">then </w:t>
      </w:r>
      <w:r w:rsidRPr="007C31E7">
        <w:t>returns a response indicating whether or not the order would be authorized according to those guidelines, or that no guidelines are applicable.</w:t>
      </w:r>
    </w:p>
    <w:p w14:paraId="44D53A1C" w14:textId="75EB4E14" w:rsidR="00CF283F" w:rsidRPr="007C31E7" w:rsidRDefault="00303E20" w:rsidP="00303E20">
      <w:pPr>
        <w:pStyle w:val="Heading5"/>
        <w:numPr>
          <w:ilvl w:val="0"/>
          <w:numId w:val="0"/>
        </w:numPr>
        <w:rPr>
          <w:noProof w:val="0"/>
        </w:rPr>
      </w:pPr>
      <w:bookmarkStart w:id="125" w:name="_Toc418514154"/>
      <w:bookmarkStart w:id="126" w:name="_Toc417942275"/>
      <w:bookmarkEnd w:id="64"/>
      <w:bookmarkEnd w:id="65"/>
      <w:bookmarkEnd w:id="66"/>
      <w:bookmarkEnd w:id="67"/>
      <w:bookmarkEnd w:id="68"/>
      <w:r w:rsidRPr="007C31E7">
        <w:rPr>
          <w:noProof w:val="0"/>
        </w:rPr>
        <w:t>3</w:t>
      </w:r>
      <w:r w:rsidR="004A47E9">
        <w:rPr>
          <w:noProof w:val="0"/>
        </w:rPr>
        <w:t>.19.</w:t>
      </w:r>
      <w:r w:rsidR="00CF283F" w:rsidRPr="007C31E7">
        <w:rPr>
          <w:noProof w:val="0"/>
        </w:rPr>
        <w:t>4.1.1 Trigger Events</w:t>
      </w:r>
      <w:bookmarkEnd w:id="125"/>
      <w:bookmarkEnd w:id="126"/>
    </w:p>
    <w:p w14:paraId="43232BA6" w14:textId="77777777" w:rsidR="00733155" w:rsidRPr="007C31E7" w:rsidRDefault="00733155" w:rsidP="00597DB2">
      <w:pPr>
        <w:pStyle w:val="AuthorInstructions"/>
        <w:rPr>
          <w:i w:val="0"/>
        </w:rPr>
      </w:pPr>
      <w:r w:rsidRPr="007C31E7">
        <w:rPr>
          <w:i w:val="0"/>
        </w:rPr>
        <w:t>An order for services is about to be requested, or an order has been received for fulfillment</w:t>
      </w:r>
      <w:r w:rsidR="00DB43E5" w:rsidRPr="007C31E7">
        <w:rPr>
          <w:i w:val="0"/>
        </w:rPr>
        <w:t>, or an order is being reevaluated after questions have been answered.</w:t>
      </w:r>
    </w:p>
    <w:p w14:paraId="374E533A" w14:textId="5F1F52EB" w:rsidR="00CF283F" w:rsidRPr="007C31E7" w:rsidRDefault="00303E20" w:rsidP="00303E20">
      <w:pPr>
        <w:pStyle w:val="Heading5"/>
        <w:numPr>
          <w:ilvl w:val="0"/>
          <w:numId w:val="0"/>
        </w:numPr>
        <w:rPr>
          <w:noProof w:val="0"/>
        </w:rPr>
      </w:pPr>
      <w:bookmarkStart w:id="127" w:name="_Ref417475083"/>
      <w:bookmarkStart w:id="128" w:name="_Toc418514155"/>
      <w:bookmarkStart w:id="129" w:name="_Toc417942276"/>
      <w:r w:rsidRPr="007C31E7">
        <w:rPr>
          <w:noProof w:val="0"/>
        </w:rPr>
        <w:t>3</w:t>
      </w:r>
      <w:r w:rsidR="004A47E9">
        <w:rPr>
          <w:noProof w:val="0"/>
        </w:rPr>
        <w:t>.19.</w:t>
      </w:r>
      <w:r w:rsidR="00CF283F" w:rsidRPr="007C31E7">
        <w:rPr>
          <w:noProof w:val="0"/>
        </w:rPr>
        <w:t>4.1.2 Message Semantics</w:t>
      </w:r>
      <w:bookmarkEnd w:id="127"/>
      <w:bookmarkEnd w:id="128"/>
      <w:bookmarkEnd w:id="129"/>
    </w:p>
    <w:p w14:paraId="52DB9C54" w14:textId="3C9B69F1" w:rsidR="009227A2" w:rsidRPr="007C31E7" w:rsidRDefault="00B6122C" w:rsidP="00B6122C">
      <w:pPr>
        <w:pStyle w:val="BodyText"/>
      </w:pPr>
      <w:r w:rsidRPr="007C31E7">
        <w:t>The message is a FHIR operation with the input and output</w:t>
      </w:r>
      <w:r w:rsidR="00DB43E5" w:rsidRPr="007C31E7">
        <w:t xml:space="preserve"> parameters</w:t>
      </w:r>
      <w:r w:rsidR="009227A2" w:rsidRPr="007C31E7">
        <w:t xml:space="preserve"> shown below in</w:t>
      </w:r>
      <w:r w:rsidR="00441B98" w:rsidRPr="007C31E7">
        <w:t xml:space="preserve"> Table 3</w:t>
      </w:r>
      <w:r w:rsidR="004A47E9">
        <w:t>.19.</w:t>
      </w:r>
      <w:r w:rsidR="00441B98" w:rsidRPr="007C31E7">
        <w:t>4.1.2-1</w:t>
      </w:r>
      <w:r w:rsidR="00C928D1">
        <w:t xml:space="preserve">. </w:t>
      </w:r>
      <w:r w:rsidR="009227A2" w:rsidRPr="007C31E7">
        <w:t xml:space="preserve">The name of the operation is </w:t>
      </w:r>
      <w:r w:rsidR="0054679E">
        <w:t>$evaluate</w:t>
      </w:r>
      <w:r w:rsidR="009227A2" w:rsidRPr="007C31E7">
        <w:t xml:space="preserve">, and it is applied to Order resources. </w:t>
      </w:r>
      <w:r w:rsidRPr="007C31E7">
        <w:t xml:space="preserve">It is sent synchronously </w:t>
      </w:r>
      <w:r w:rsidR="009227A2" w:rsidRPr="007C31E7">
        <w:t xml:space="preserve">in JSON </w:t>
      </w:r>
      <w:r w:rsidR="000D38A7" w:rsidRPr="007C31E7">
        <w:t>f</w:t>
      </w:r>
      <w:r w:rsidR="009227A2" w:rsidRPr="007C31E7">
        <w:t xml:space="preserve">ormat </w:t>
      </w:r>
      <w:r w:rsidRPr="007C31E7">
        <w:t xml:space="preserve">from the </w:t>
      </w:r>
      <w:r w:rsidR="0054679E">
        <w:t>Order Evaluation Requester</w:t>
      </w:r>
      <w:r w:rsidRPr="007C31E7">
        <w:t xml:space="preserve"> </w:t>
      </w:r>
      <w:r w:rsidR="00C928D1">
        <w:t>Actor</w:t>
      </w:r>
      <w:r w:rsidRPr="007C31E7">
        <w:t xml:space="preserve"> to </w:t>
      </w:r>
      <w:r w:rsidR="00DB43E5" w:rsidRPr="007C31E7">
        <w:t xml:space="preserve">the </w:t>
      </w:r>
      <w:r w:rsidRPr="007C31E7">
        <w:t xml:space="preserve">Decision Support Service </w:t>
      </w:r>
      <w:r w:rsidR="00C928D1">
        <w:t>Actor</w:t>
      </w:r>
      <w:r w:rsidRPr="007C31E7">
        <w:t xml:space="preserve"> using an HTTP or HTTPS POST request.</w:t>
      </w:r>
    </w:p>
    <w:p w14:paraId="4E092E90" w14:textId="313C1353" w:rsidR="009227A2" w:rsidRPr="007C31E7" w:rsidRDefault="009227A2" w:rsidP="00B6122C">
      <w:pPr>
        <w:pStyle w:val="BodyText"/>
      </w:pPr>
      <w:r w:rsidRPr="007C31E7">
        <w:t>The URL for this operation is: [base]/Order/</w:t>
      </w:r>
      <w:r w:rsidR="0054679E">
        <w:t>$evaluate</w:t>
      </w:r>
    </w:p>
    <w:p w14:paraId="514C214E" w14:textId="77777777" w:rsidR="00B6122C" w:rsidRPr="007C31E7" w:rsidRDefault="009227A2" w:rsidP="00B6122C">
      <w:pPr>
        <w:pStyle w:val="BodyText"/>
      </w:pPr>
      <w:r w:rsidRPr="007C31E7">
        <w:lastRenderedPageBreak/>
        <w:t xml:space="preserve">Where [base] is the base URL for the Decision Support Service provider. </w:t>
      </w:r>
    </w:p>
    <w:p w14:paraId="70A682C0" w14:textId="77777777" w:rsidR="00C902BB" w:rsidRPr="00484F6C" w:rsidRDefault="00C902BB" w:rsidP="00484F6C">
      <w:pPr>
        <w:pStyle w:val="BodyText"/>
      </w:pPr>
    </w:p>
    <w:p w14:paraId="3EF302A6" w14:textId="62509E9E" w:rsidR="009227A2" w:rsidRPr="007C31E7" w:rsidRDefault="009227A2" w:rsidP="00FA342E">
      <w:pPr>
        <w:pStyle w:val="TableTitle"/>
      </w:pPr>
      <w:bookmarkStart w:id="130" w:name="_Ref417463246"/>
      <w:bookmarkStart w:id="131" w:name="_Ref418076806"/>
      <w:r w:rsidRPr="007C31E7">
        <w:t xml:space="preserve">Table </w:t>
      </w:r>
      <w:bookmarkEnd w:id="130"/>
      <w:r w:rsidR="00C902BB" w:rsidRPr="007C31E7">
        <w:t>3</w:t>
      </w:r>
      <w:r w:rsidR="004A47E9">
        <w:t>.19.</w:t>
      </w:r>
      <w:r w:rsidR="00C902BB" w:rsidRPr="007C31E7">
        <w:t xml:space="preserve">4.1.2-1: </w:t>
      </w:r>
      <w:r w:rsidR="0054679E">
        <w:t>$evaluate</w:t>
      </w:r>
      <w:r w:rsidRPr="007C31E7">
        <w:t xml:space="preserve"> Message Parameters</w:t>
      </w:r>
      <w:bookmarkEnd w:id="131"/>
    </w:p>
    <w:tbl>
      <w:tblPr>
        <w:tblStyle w:val="TableGrid"/>
        <w:tblW w:w="0" w:type="auto"/>
        <w:jc w:val="center"/>
        <w:tblLook w:val="04A0" w:firstRow="1" w:lastRow="0" w:firstColumn="1" w:lastColumn="0" w:noHBand="0" w:noVBand="1"/>
      </w:tblPr>
      <w:tblGrid>
        <w:gridCol w:w="1572"/>
        <w:gridCol w:w="872"/>
        <w:gridCol w:w="2114"/>
        <w:gridCol w:w="5018"/>
      </w:tblGrid>
      <w:tr w:rsidR="00DA30C6" w14:paraId="392459E6" w14:textId="77777777" w:rsidTr="00663785">
        <w:trPr>
          <w:cantSplit/>
          <w:tblHeader/>
          <w:jc w:val="center"/>
        </w:trPr>
        <w:tc>
          <w:tcPr>
            <w:tcW w:w="1572" w:type="dxa"/>
            <w:shd w:val="clear" w:color="auto" w:fill="D9D9D9" w:themeFill="background1" w:themeFillShade="D9"/>
          </w:tcPr>
          <w:p w14:paraId="0BB980BC" w14:textId="77777777" w:rsidR="00F906AF" w:rsidRDefault="00F906AF" w:rsidP="00FA342E">
            <w:pPr>
              <w:pStyle w:val="TableEntryHeader"/>
            </w:pPr>
            <w:r w:rsidRPr="007C31E7">
              <w:t>Parameter</w:t>
            </w:r>
          </w:p>
        </w:tc>
        <w:tc>
          <w:tcPr>
            <w:tcW w:w="872" w:type="dxa"/>
            <w:shd w:val="clear" w:color="auto" w:fill="D9D9D9" w:themeFill="background1" w:themeFillShade="D9"/>
          </w:tcPr>
          <w:p w14:paraId="668C6B62" w14:textId="77777777" w:rsidR="00F906AF" w:rsidRDefault="00F906AF" w:rsidP="00FA342E">
            <w:pPr>
              <w:pStyle w:val="TableEntryHeader"/>
            </w:pPr>
            <w:r w:rsidRPr="007C31E7">
              <w:t>Card.</w:t>
            </w:r>
          </w:p>
        </w:tc>
        <w:tc>
          <w:tcPr>
            <w:tcW w:w="2114" w:type="dxa"/>
            <w:shd w:val="clear" w:color="auto" w:fill="D9D9D9" w:themeFill="background1" w:themeFillShade="D9"/>
          </w:tcPr>
          <w:p w14:paraId="34008C8F" w14:textId="77777777" w:rsidR="00F906AF" w:rsidRDefault="00F906AF" w:rsidP="00FA342E">
            <w:pPr>
              <w:pStyle w:val="TableEntryHeader"/>
            </w:pPr>
            <w:r w:rsidRPr="007C31E7">
              <w:t>Data Type</w:t>
            </w:r>
          </w:p>
        </w:tc>
        <w:tc>
          <w:tcPr>
            <w:tcW w:w="5018" w:type="dxa"/>
            <w:shd w:val="clear" w:color="auto" w:fill="D9D9D9" w:themeFill="background1" w:themeFillShade="D9"/>
          </w:tcPr>
          <w:p w14:paraId="141D0A64" w14:textId="77777777" w:rsidR="00F906AF" w:rsidRDefault="00F906AF" w:rsidP="00FA342E">
            <w:pPr>
              <w:pStyle w:val="TableEntryHeader"/>
            </w:pPr>
            <w:r w:rsidRPr="007C31E7">
              <w:t>Description</w:t>
            </w:r>
          </w:p>
        </w:tc>
      </w:tr>
      <w:tr w:rsidR="00F906AF" w14:paraId="182489CF" w14:textId="77777777" w:rsidTr="00FA342E">
        <w:trPr>
          <w:cantSplit/>
          <w:jc w:val="center"/>
        </w:trPr>
        <w:tc>
          <w:tcPr>
            <w:tcW w:w="9576" w:type="dxa"/>
            <w:gridSpan w:val="4"/>
          </w:tcPr>
          <w:p w14:paraId="42998F8A" w14:textId="77777777" w:rsidR="00F906AF" w:rsidRPr="00663785" w:rsidRDefault="00F906AF" w:rsidP="00663785">
            <w:pPr>
              <w:pStyle w:val="TableEntry"/>
              <w:jc w:val="center"/>
              <w:rPr>
                <w:b/>
                <w:bCs/>
              </w:rPr>
            </w:pPr>
            <w:r w:rsidRPr="00663785">
              <w:rPr>
                <w:b/>
                <w:bCs/>
              </w:rPr>
              <w:t>Input Parameters</w:t>
            </w:r>
          </w:p>
        </w:tc>
      </w:tr>
      <w:tr w:rsidR="00F906AF" w14:paraId="4EC66900" w14:textId="77777777" w:rsidTr="00FA342E">
        <w:trPr>
          <w:cantSplit/>
          <w:jc w:val="center"/>
        </w:trPr>
        <w:tc>
          <w:tcPr>
            <w:tcW w:w="1572" w:type="dxa"/>
          </w:tcPr>
          <w:p w14:paraId="4CC79A86" w14:textId="77777777" w:rsidR="00F906AF" w:rsidRDefault="00F906AF" w:rsidP="00663785">
            <w:pPr>
              <w:pStyle w:val="TableEntry"/>
            </w:pPr>
            <w:r w:rsidRPr="007C31E7">
              <w:t>order</w:t>
            </w:r>
          </w:p>
        </w:tc>
        <w:tc>
          <w:tcPr>
            <w:tcW w:w="872" w:type="dxa"/>
          </w:tcPr>
          <w:p w14:paraId="207FD5BB" w14:textId="77777777" w:rsidR="00F906AF" w:rsidRDefault="00F906AF" w:rsidP="00663785">
            <w:pPr>
              <w:pStyle w:val="TableEntry"/>
            </w:pPr>
            <w:r w:rsidRPr="007C31E7">
              <w:t>1..1</w:t>
            </w:r>
          </w:p>
        </w:tc>
        <w:tc>
          <w:tcPr>
            <w:tcW w:w="2114" w:type="dxa"/>
          </w:tcPr>
          <w:p w14:paraId="6337329C" w14:textId="77777777" w:rsidR="00F906AF" w:rsidRDefault="00F906AF" w:rsidP="00663785">
            <w:pPr>
              <w:pStyle w:val="TableEntry"/>
            </w:pPr>
            <w:r w:rsidRPr="007C31E7">
              <w:t>Order</w:t>
            </w:r>
          </w:p>
        </w:tc>
        <w:tc>
          <w:tcPr>
            <w:tcW w:w="5018" w:type="dxa"/>
          </w:tcPr>
          <w:p w14:paraId="579D760B" w14:textId="77777777" w:rsidR="00F906AF" w:rsidRDefault="00F906AF" w:rsidP="00663785">
            <w:pPr>
              <w:pStyle w:val="TableEntry"/>
            </w:pPr>
            <w:r w:rsidRPr="007C31E7">
              <w:t>The order to evaluate</w:t>
            </w:r>
          </w:p>
        </w:tc>
      </w:tr>
      <w:tr w:rsidR="00F906AF" w14:paraId="38E3042F" w14:textId="77777777" w:rsidTr="00FA342E">
        <w:trPr>
          <w:cantSplit/>
          <w:jc w:val="center"/>
        </w:trPr>
        <w:tc>
          <w:tcPr>
            <w:tcW w:w="1572" w:type="dxa"/>
          </w:tcPr>
          <w:p w14:paraId="2CB6F925" w14:textId="77777777" w:rsidR="00F906AF" w:rsidRDefault="00F906AF" w:rsidP="00663785">
            <w:pPr>
              <w:pStyle w:val="TableEntry"/>
            </w:pPr>
            <w:r w:rsidRPr="007C31E7">
              <w:t>coverage</w:t>
            </w:r>
          </w:p>
        </w:tc>
        <w:tc>
          <w:tcPr>
            <w:tcW w:w="872" w:type="dxa"/>
          </w:tcPr>
          <w:p w14:paraId="0280D99C" w14:textId="77777777" w:rsidR="00F906AF" w:rsidRDefault="00F906AF" w:rsidP="00663785">
            <w:pPr>
              <w:pStyle w:val="TableEntry"/>
            </w:pPr>
            <w:r w:rsidRPr="007C31E7">
              <w:t>0..*</w:t>
            </w:r>
          </w:p>
        </w:tc>
        <w:tc>
          <w:tcPr>
            <w:tcW w:w="2114" w:type="dxa"/>
          </w:tcPr>
          <w:p w14:paraId="2428EEFE" w14:textId="77777777" w:rsidR="00F906AF" w:rsidRDefault="00F906AF" w:rsidP="00663785">
            <w:pPr>
              <w:pStyle w:val="TableEntry"/>
            </w:pPr>
            <w:r w:rsidRPr="007C31E7">
              <w:t>Coverage</w:t>
            </w:r>
          </w:p>
        </w:tc>
        <w:tc>
          <w:tcPr>
            <w:tcW w:w="5018" w:type="dxa"/>
          </w:tcPr>
          <w:p w14:paraId="51655E64" w14:textId="77777777" w:rsidR="00F906AF" w:rsidRDefault="00F906AF" w:rsidP="00663785">
            <w:pPr>
              <w:pStyle w:val="TableEntry"/>
            </w:pPr>
            <w:r w:rsidRPr="007C31E7">
              <w:t>Optional resources describing the patient’s coverage.</w:t>
            </w:r>
          </w:p>
        </w:tc>
      </w:tr>
      <w:tr w:rsidR="00F906AF" w14:paraId="4BA6F3CD" w14:textId="77777777" w:rsidTr="00FA342E">
        <w:trPr>
          <w:cantSplit/>
          <w:jc w:val="center"/>
        </w:trPr>
        <w:tc>
          <w:tcPr>
            <w:tcW w:w="1572" w:type="dxa"/>
          </w:tcPr>
          <w:p w14:paraId="78246174" w14:textId="77777777" w:rsidR="00F906AF" w:rsidRDefault="00F906AF" w:rsidP="00663785">
            <w:pPr>
              <w:pStyle w:val="TableEntry"/>
            </w:pPr>
            <w:r w:rsidRPr="007C31E7">
              <w:t>answers</w:t>
            </w:r>
          </w:p>
        </w:tc>
        <w:tc>
          <w:tcPr>
            <w:tcW w:w="872" w:type="dxa"/>
          </w:tcPr>
          <w:p w14:paraId="26BB8BF0" w14:textId="77777777" w:rsidR="00F906AF" w:rsidRDefault="00F906AF" w:rsidP="00663785">
            <w:pPr>
              <w:pStyle w:val="TableEntry"/>
            </w:pPr>
            <w:r w:rsidRPr="007C31E7">
              <w:t>0..*</w:t>
            </w:r>
          </w:p>
        </w:tc>
        <w:tc>
          <w:tcPr>
            <w:tcW w:w="2114" w:type="dxa"/>
          </w:tcPr>
          <w:p w14:paraId="03F44624" w14:textId="77777777" w:rsidR="00F906AF" w:rsidRDefault="00F906AF" w:rsidP="00663785">
            <w:pPr>
              <w:pStyle w:val="TableEntry"/>
            </w:pPr>
            <w:proofErr w:type="spellStart"/>
            <w:r w:rsidRPr="007C31E7">
              <w:t>QuestionnaireAnswers</w:t>
            </w:r>
            <w:proofErr w:type="spellEnd"/>
          </w:p>
        </w:tc>
        <w:tc>
          <w:tcPr>
            <w:tcW w:w="5018" w:type="dxa"/>
          </w:tcPr>
          <w:p w14:paraId="4D337F49" w14:textId="7E4DECB0" w:rsidR="00F906AF" w:rsidRDefault="00F906AF" w:rsidP="00663785">
            <w:pPr>
              <w:pStyle w:val="TableEntry"/>
            </w:pPr>
            <w:r w:rsidRPr="007C31E7">
              <w:t xml:space="preserve">Answers to any questions which have been or may be posed by the </w:t>
            </w:r>
            <w:r w:rsidR="0025367B">
              <w:t>Decision Support Service</w:t>
            </w:r>
          </w:p>
        </w:tc>
      </w:tr>
      <w:tr w:rsidR="00F906AF" w14:paraId="686D68B4" w14:textId="77777777" w:rsidTr="00FA342E">
        <w:trPr>
          <w:cantSplit/>
          <w:jc w:val="center"/>
        </w:trPr>
        <w:tc>
          <w:tcPr>
            <w:tcW w:w="9576" w:type="dxa"/>
            <w:gridSpan w:val="4"/>
          </w:tcPr>
          <w:p w14:paraId="5EE3E8F8" w14:textId="77777777" w:rsidR="00F906AF" w:rsidRPr="00663785" w:rsidRDefault="00F906AF" w:rsidP="00663785">
            <w:pPr>
              <w:pStyle w:val="TableEntry"/>
              <w:jc w:val="center"/>
              <w:rPr>
                <w:b/>
                <w:bCs/>
              </w:rPr>
            </w:pPr>
            <w:r w:rsidRPr="00663785">
              <w:rPr>
                <w:b/>
                <w:bCs/>
              </w:rPr>
              <w:t>Output Parameters</w:t>
            </w:r>
          </w:p>
        </w:tc>
      </w:tr>
      <w:tr w:rsidR="00F906AF" w14:paraId="33252158" w14:textId="77777777" w:rsidTr="00FA342E">
        <w:trPr>
          <w:cantSplit/>
          <w:jc w:val="center"/>
        </w:trPr>
        <w:tc>
          <w:tcPr>
            <w:tcW w:w="1572" w:type="dxa"/>
          </w:tcPr>
          <w:p w14:paraId="4856AFD6" w14:textId="77777777" w:rsidR="00F906AF" w:rsidRDefault="00F906AF" w:rsidP="00663785">
            <w:pPr>
              <w:pStyle w:val="TableEntry"/>
            </w:pPr>
            <w:r w:rsidRPr="007C31E7">
              <w:t>order</w:t>
            </w:r>
          </w:p>
        </w:tc>
        <w:tc>
          <w:tcPr>
            <w:tcW w:w="872" w:type="dxa"/>
          </w:tcPr>
          <w:p w14:paraId="40A4748B" w14:textId="77777777" w:rsidR="00F906AF" w:rsidRDefault="00F906AF" w:rsidP="00663785">
            <w:pPr>
              <w:pStyle w:val="TableEntry"/>
            </w:pPr>
            <w:r w:rsidRPr="007C31E7">
              <w:t>1..1</w:t>
            </w:r>
          </w:p>
        </w:tc>
        <w:tc>
          <w:tcPr>
            <w:tcW w:w="2114" w:type="dxa"/>
          </w:tcPr>
          <w:p w14:paraId="0017BD22" w14:textId="77777777" w:rsidR="00F906AF" w:rsidRDefault="00F906AF" w:rsidP="00663785">
            <w:pPr>
              <w:pStyle w:val="TableEntry"/>
            </w:pPr>
            <w:r w:rsidRPr="007C31E7">
              <w:t>Order</w:t>
            </w:r>
          </w:p>
        </w:tc>
        <w:tc>
          <w:tcPr>
            <w:tcW w:w="5018" w:type="dxa"/>
          </w:tcPr>
          <w:p w14:paraId="29BF8384" w14:textId="73176364" w:rsidR="00F906AF" w:rsidRDefault="00F906AF" w:rsidP="00663785">
            <w:pPr>
              <w:pStyle w:val="TableEntry"/>
            </w:pPr>
            <w:r w:rsidRPr="007C31E7">
              <w:t>The order that was evaluated</w:t>
            </w:r>
            <w:r>
              <w:t xml:space="preserve">. </w:t>
            </w:r>
            <w:r w:rsidRPr="007C31E7">
              <w:t xml:space="preserve">This </w:t>
            </w:r>
            <w:r w:rsidRPr="007C31E7">
              <w:rPr>
                <w:smallCaps/>
              </w:rPr>
              <w:t>shall</w:t>
            </w:r>
            <w:r w:rsidRPr="007C31E7">
              <w:t xml:space="preserve"> be a copy of the order provided on input.</w:t>
            </w:r>
          </w:p>
        </w:tc>
      </w:tr>
      <w:tr w:rsidR="00F906AF" w14:paraId="62D4CC40" w14:textId="77777777" w:rsidTr="00FA342E">
        <w:trPr>
          <w:cantSplit/>
          <w:jc w:val="center"/>
        </w:trPr>
        <w:tc>
          <w:tcPr>
            <w:tcW w:w="1572" w:type="dxa"/>
          </w:tcPr>
          <w:p w14:paraId="327CEB89" w14:textId="77777777" w:rsidR="00F906AF" w:rsidRDefault="00F906AF" w:rsidP="00663785">
            <w:pPr>
              <w:pStyle w:val="TableEntry"/>
            </w:pPr>
            <w:r w:rsidRPr="007C31E7">
              <w:t>answers</w:t>
            </w:r>
          </w:p>
        </w:tc>
        <w:tc>
          <w:tcPr>
            <w:tcW w:w="872" w:type="dxa"/>
          </w:tcPr>
          <w:p w14:paraId="7D64B3F1" w14:textId="77777777" w:rsidR="00F906AF" w:rsidRDefault="00F906AF" w:rsidP="00663785">
            <w:pPr>
              <w:pStyle w:val="TableEntry"/>
            </w:pPr>
            <w:r w:rsidRPr="007C31E7">
              <w:t>0..*</w:t>
            </w:r>
          </w:p>
        </w:tc>
        <w:tc>
          <w:tcPr>
            <w:tcW w:w="2114" w:type="dxa"/>
          </w:tcPr>
          <w:p w14:paraId="1B582834" w14:textId="77777777" w:rsidR="00F906AF" w:rsidRDefault="00F906AF" w:rsidP="00663785">
            <w:pPr>
              <w:pStyle w:val="TableEntry"/>
            </w:pPr>
            <w:proofErr w:type="spellStart"/>
            <w:r w:rsidRPr="007C31E7">
              <w:t>QuestionnaireAnswers</w:t>
            </w:r>
            <w:proofErr w:type="spellEnd"/>
          </w:p>
        </w:tc>
        <w:tc>
          <w:tcPr>
            <w:tcW w:w="5018" w:type="dxa"/>
          </w:tcPr>
          <w:p w14:paraId="200B0BEA" w14:textId="14E83B66" w:rsidR="00F906AF" w:rsidRDefault="00F906AF" w:rsidP="00663785">
            <w:pPr>
              <w:pStyle w:val="TableEntry"/>
            </w:pPr>
            <w:r w:rsidRPr="007C31E7">
              <w:t xml:space="preserve">Answers to any questions posed by the </w:t>
            </w:r>
            <w:r w:rsidR="0025367B">
              <w:t>Decision Support Service</w:t>
            </w:r>
            <w:r>
              <w:t xml:space="preserve">. </w:t>
            </w:r>
            <w:r w:rsidRPr="007C31E7">
              <w:t xml:space="preserve">This </w:t>
            </w:r>
            <w:r w:rsidRPr="007C31E7">
              <w:rPr>
                <w:smallCaps/>
              </w:rPr>
              <w:t>shall</w:t>
            </w:r>
            <w:r w:rsidRPr="007C31E7">
              <w:t xml:space="preserve"> be a copy of the answers provided on input.</w:t>
            </w:r>
          </w:p>
        </w:tc>
      </w:tr>
      <w:tr w:rsidR="00F906AF" w14:paraId="0CE892DC" w14:textId="77777777" w:rsidTr="00FA342E">
        <w:trPr>
          <w:cantSplit/>
          <w:jc w:val="center"/>
        </w:trPr>
        <w:tc>
          <w:tcPr>
            <w:tcW w:w="1572" w:type="dxa"/>
          </w:tcPr>
          <w:p w14:paraId="18AC8E97" w14:textId="77777777" w:rsidR="00F906AF" w:rsidRDefault="00F906AF" w:rsidP="00663785">
            <w:pPr>
              <w:pStyle w:val="TableEntry"/>
            </w:pPr>
            <w:r w:rsidRPr="007C31E7">
              <w:t>result</w:t>
            </w:r>
          </w:p>
        </w:tc>
        <w:tc>
          <w:tcPr>
            <w:tcW w:w="872" w:type="dxa"/>
          </w:tcPr>
          <w:p w14:paraId="2EE6FA71" w14:textId="77777777" w:rsidR="00F906AF" w:rsidRDefault="00F906AF" w:rsidP="00663785">
            <w:pPr>
              <w:pStyle w:val="TableEntry"/>
            </w:pPr>
            <w:r w:rsidRPr="007C31E7">
              <w:t>1..1</w:t>
            </w:r>
          </w:p>
        </w:tc>
        <w:tc>
          <w:tcPr>
            <w:tcW w:w="2114" w:type="dxa"/>
          </w:tcPr>
          <w:p w14:paraId="6E2294BE" w14:textId="77777777" w:rsidR="00F906AF" w:rsidRDefault="00F906AF" w:rsidP="00663785">
            <w:pPr>
              <w:pStyle w:val="TableEntry"/>
            </w:pPr>
            <w:r w:rsidRPr="007C31E7">
              <w:t>Basic</w:t>
            </w:r>
          </w:p>
        </w:tc>
        <w:tc>
          <w:tcPr>
            <w:tcW w:w="5018" w:type="dxa"/>
          </w:tcPr>
          <w:p w14:paraId="3FB1391B" w14:textId="51B5E98C" w:rsidR="00F906AF" w:rsidRDefault="00F906AF" w:rsidP="00663785">
            <w:pPr>
              <w:pStyle w:val="TableEntry"/>
            </w:pPr>
            <w:r w:rsidRPr="007C31E7">
              <w:t xml:space="preserve">A Basic resource indicating the status of the </w:t>
            </w:r>
            <w:r w:rsidR="00B64F80">
              <w:t>evaluation</w:t>
            </w:r>
            <w:r w:rsidRPr="007C31E7">
              <w:t xml:space="preserve"> produced by evaluating the order.</w:t>
            </w:r>
          </w:p>
        </w:tc>
      </w:tr>
      <w:tr w:rsidR="00F906AF" w14:paraId="7B8DDA69" w14:textId="77777777" w:rsidTr="00FA342E">
        <w:trPr>
          <w:cantSplit/>
          <w:jc w:val="center"/>
        </w:trPr>
        <w:tc>
          <w:tcPr>
            <w:tcW w:w="1572" w:type="dxa"/>
          </w:tcPr>
          <w:p w14:paraId="5156B16D" w14:textId="77777777" w:rsidR="00F906AF" w:rsidRDefault="00F906AF" w:rsidP="00663785">
            <w:pPr>
              <w:pStyle w:val="TableEntry"/>
            </w:pPr>
            <w:r w:rsidRPr="007C31E7">
              <w:t>alternative</w:t>
            </w:r>
          </w:p>
        </w:tc>
        <w:tc>
          <w:tcPr>
            <w:tcW w:w="872" w:type="dxa"/>
          </w:tcPr>
          <w:p w14:paraId="05E18296" w14:textId="77777777" w:rsidR="00F906AF" w:rsidRDefault="00F906AF" w:rsidP="00663785">
            <w:pPr>
              <w:pStyle w:val="TableEntry"/>
            </w:pPr>
            <w:r w:rsidRPr="007C31E7">
              <w:t>0..*</w:t>
            </w:r>
          </w:p>
        </w:tc>
        <w:tc>
          <w:tcPr>
            <w:tcW w:w="2114" w:type="dxa"/>
          </w:tcPr>
          <w:p w14:paraId="375B5BC1" w14:textId="77777777" w:rsidR="00F906AF" w:rsidRDefault="00F906AF" w:rsidP="00663785">
            <w:pPr>
              <w:pStyle w:val="TableEntry"/>
            </w:pPr>
            <w:r w:rsidRPr="007C31E7">
              <w:t>Basic</w:t>
            </w:r>
          </w:p>
        </w:tc>
        <w:tc>
          <w:tcPr>
            <w:tcW w:w="5018" w:type="dxa"/>
          </w:tcPr>
          <w:p w14:paraId="46DBDBD8" w14:textId="4ACD81DE" w:rsidR="00F906AF" w:rsidRDefault="00F906AF" w:rsidP="00663785">
            <w:pPr>
              <w:pStyle w:val="TableEntry"/>
            </w:pPr>
            <w:r w:rsidRPr="007C31E7">
              <w:t xml:space="preserve">Basic resources indicating the status of </w:t>
            </w:r>
            <w:r w:rsidR="00B64F80">
              <w:t>evaluation</w:t>
            </w:r>
            <w:r w:rsidRPr="007C31E7">
              <w:t xml:space="preserve">s produced by evaluating alternative orders suggested by the Decision Support Service </w:t>
            </w:r>
            <w:r>
              <w:t>Actor</w:t>
            </w:r>
            <w:r w:rsidRPr="007C31E7">
              <w:t>.</w:t>
            </w:r>
          </w:p>
        </w:tc>
      </w:tr>
      <w:tr w:rsidR="001D34DB" w14:paraId="40969513" w14:textId="77777777" w:rsidTr="00FA342E">
        <w:trPr>
          <w:cantSplit/>
          <w:jc w:val="center"/>
        </w:trPr>
        <w:tc>
          <w:tcPr>
            <w:tcW w:w="1572" w:type="dxa"/>
          </w:tcPr>
          <w:p w14:paraId="1CACA9A6" w14:textId="5ED0D1EC" w:rsidR="001D34DB" w:rsidRPr="007C31E7" w:rsidRDefault="001D34DB" w:rsidP="001D34DB">
            <w:pPr>
              <w:pStyle w:val="TableEntry"/>
            </w:pPr>
            <w:r>
              <w:t>provenance</w:t>
            </w:r>
          </w:p>
        </w:tc>
        <w:tc>
          <w:tcPr>
            <w:tcW w:w="872" w:type="dxa"/>
          </w:tcPr>
          <w:p w14:paraId="26F4F7E2" w14:textId="0C1232BD" w:rsidR="001D34DB" w:rsidRPr="007C31E7" w:rsidRDefault="001D34DB" w:rsidP="00663785">
            <w:pPr>
              <w:pStyle w:val="TableEntry"/>
            </w:pPr>
            <w:r>
              <w:t>0..*</w:t>
            </w:r>
          </w:p>
        </w:tc>
        <w:tc>
          <w:tcPr>
            <w:tcW w:w="2114" w:type="dxa"/>
          </w:tcPr>
          <w:p w14:paraId="1ED663E2" w14:textId="313134A2" w:rsidR="001D34DB" w:rsidRPr="007C31E7" w:rsidRDefault="001D34DB" w:rsidP="00663785">
            <w:pPr>
              <w:pStyle w:val="TableEntry"/>
            </w:pPr>
            <w:r>
              <w:t>Provenance</w:t>
            </w:r>
          </w:p>
        </w:tc>
        <w:tc>
          <w:tcPr>
            <w:tcW w:w="5018" w:type="dxa"/>
          </w:tcPr>
          <w:p w14:paraId="6BFE8D04" w14:textId="77777777" w:rsidR="000576F4" w:rsidRDefault="001D34DB" w:rsidP="00937AAD">
            <w:pPr>
              <w:pStyle w:val="TableEntry"/>
            </w:pPr>
            <w:r>
              <w:t>Provenance resources for the Result and Alternatives that can be used to verify that those Resources came from a specific Decision Support Service.</w:t>
            </w:r>
            <w:r w:rsidR="00937AAD">
              <w:t xml:space="preserve">  </w:t>
            </w:r>
          </w:p>
          <w:p w14:paraId="21C29338" w14:textId="1F74BFDA" w:rsidR="001D34DB" w:rsidRPr="007C31E7" w:rsidRDefault="00937AAD" w:rsidP="00937AAD">
            <w:pPr>
              <w:pStyle w:val="TableEntry"/>
            </w:pPr>
            <w:r>
              <w:t xml:space="preserve">If the Decision Support Service implements the Digital Signature option, there </w:t>
            </w:r>
            <w:r w:rsidRPr="009F0DDD">
              <w:rPr>
                <w:smallCaps/>
              </w:rPr>
              <w:t>shall</w:t>
            </w:r>
            <w:r>
              <w:t xml:space="preserve"> be one Provenance resource for each Result or Alternate present in the output parameters.</w:t>
            </w:r>
          </w:p>
        </w:tc>
      </w:tr>
      <w:tr w:rsidR="00EC5C7A" w14:paraId="76ACC483" w14:textId="77777777" w:rsidTr="00FA342E">
        <w:trPr>
          <w:cantSplit/>
          <w:jc w:val="center"/>
        </w:trPr>
        <w:tc>
          <w:tcPr>
            <w:tcW w:w="1572" w:type="dxa"/>
          </w:tcPr>
          <w:p w14:paraId="7D119E0E" w14:textId="5CFBDDBC" w:rsidR="00EC5C7A" w:rsidRDefault="00EC5C7A" w:rsidP="001D34DB">
            <w:pPr>
              <w:pStyle w:val="TableEntry"/>
            </w:pPr>
            <w:proofErr w:type="spellStart"/>
            <w:r>
              <w:t>dss</w:t>
            </w:r>
            <w:proofErr w:type="spellEnd"/>
          </w:p>
        </w:tc>
        <w:tc>
          <w:tcPr>
            <w:tcW w:w="872" w:type="dxa"/>
          </w:tcPr>
          <w:p w14:paraId="27E96E82" w14:textId="6C4F9FF2" w:rsidR="00EC5C7A" w:rsidRDefault="00EC5C7A" w:rsidP="00EC5C7A">
            <w:pPr>
              <w:pStyle w:val="TableEntry"/>
            </w:pPr>
            <w:r>
              <w:t>1..*</w:t>
            </w:r>
          </w:p>
        </w:tc>
        <w:tc>
          <w:tcPr>
            <w:tcW w:w="2114" w:type="dxa"/>
          </w:tcPr>
          <w:p w14:paraId="41412899" w14:textId="45B803BF" w:rsidR="00EC5C7A" w:rsidRDefault="00EC5C7A" w:rsidP="00663785">
            <w:pPr>
              <w:pStyle w:val="TableEntry"/>
            </w:pPr>
            <w:r>
              <w:t>Device</w:t>
            </w:r>
          </w:p>
        </w:tc>
        <w:tc>
          <w:tcPr>
            <w:tcW w:w="5018" w:type="dxa"/>
          </w:tcPr>
          <w:p w14:paraId="7BBF5856" w14:textId="7394AC59" w:rsidR="00EC5C7A" w:rsidRDefault="00EC5C7A" w:rsidP="00937AAD">
            <w:pPr>
              <w:pStyle w:val="TableEntry"/>
            </w:pPr>
            <w:r>
              <w:t>The Device resource shall identify the Decision Support Service device or devices which evaluated the appropriateness of the order.</w:t>
            </w:r>
          </w:p>
        </w:tc>
      </w:tr>
      <w:tr w:rsidR="00F906AF" w14:paraId="05D6727E" w14:textId="77777777" w:rsidTr="00FA342E">
        <w:trPr>
          <w:cantSplit/>
          <w:jc w:val="center"/>
        </w:trPr>
        <w:tc>
          <w:tcPr>
            <w:tcW w:w="1572" w:type="dxa"/>
          </w:tcPr>
          <w:p w14:paraId="0C00F265" w14:textId="77777777" w:rsidR="00F906AF" w:rsidRDefault="00F906AF" w:rsidP="00663785">
            <w:pPr>
              <w:pStyle w:val="TableEntry"/>
            </w:pPr>
            <w:r w:rsidRPr="007C31E7">
              <w:t>questions</w:t>
            </w:r>
          </w:p>
        </w:tc>
        <w:tc>
          <w:tcPr>
            <w:tcW w:w="872" w:type="dxa"/>
          </w:tcPr>
          <w:p w14:paraId="1B5FD719" w14:textId="77777777" w:rsidR="00F906AF" w:rsidRDefault="00F906AF" w:rsidP="00663785">
            <w:pPr>
              <w:pStyle w:val="TableEntry"/>
            </w:pPr>
            <w:r w:rsidRPr="007C31E7">
              <w:t>0..*</w:t>
            </w:r>
          </w:p>
        </w:tc>
        <w:tc>
          <w:tcPr>
            <w:tcW w:w="2114" w:type="dxa"/>
          </w:tcPr>
          <w:p w14:paraId="46CB9BB8" w14:textId="77777777" w:rsidR="00F906AF" w:rsidRDefault="00F906AF" w:rsidP="00663785">
            <w:pPr>
              <w:pStyle w:val="TableEntry"/>
            </w:pPr>
            <w:r w:rsidRPr="007C31E7">
              <w:t>Questionnaire</w:t>
            </w:r>
          </w:p>
        </w:tc>
        <w:tc>
          <w:tcPr>
            <w:tcW w:w="5018" w:type="dxa"/>
          </w:tcPr>
          <w:p w14:paraId="0C21C02F" w14:textId="01EECBAC" w:rsidR="00F906AF" w:rsidRDefault="00F906AF" w:rsidP="00663785">
            <w:pPr>
              <w:pStyle w:val="TableEntry"/>
            </w:pPr>
            <w:r w:rsidRPr="007C31E7">
              <w:t xml:space="preserve">A reference to one or more Questionnaire resources, which, if completed might generate a different response from the </w:t>
            </w:r>
            <w:r w:rsidR="0025367B">
              <w:t>Decision Support Service</w:t>
            </w:r>
            <w:r w:rsidRPr="007C31E7">
              <w:t>.</w:t>
            </w:r>
          </w:p>
        </w:tc>
      </w:tr>
      <w:tr w:rsidR="00F906AF" w14:paraId="1264959B" w14:textId="77777777" w:rsidTr="00FA342E">
        <w:trPr>
          <w:cantSplit/>
          <w:jc w:val="center"/>
        </w:trPr>
        <w:tc>
          <w:tcPr>
            <w:tcW w:w="1572" w:type="dxa"/>
          </w:tcPr>
          <w:p w14:paraId="0EF2EDB8" w14:textId="77777777" w:rsidR="00F906AF" w:rsidRDefault="00F906AF" w:rsidP="00663785">
            <w:pPr>
              <w:pStyle w:val="TableEntry"/>
            </w:pPr>
            <w:proofErr w:type="spellStart"/>
            <w:r w:rsidRPr="007C31E7">
              <w:t>questionaireURI</w:t>
            </w:r>
            <w:proofErr w:type="spellEnd"/>
          </w:p>
        </w:tc>
        <w:tc>
          <w:tcPr>
            <w:tcW w:w="872" w:type="dxa"/>
          </w:tcPr>
          <w:p w14:paraId="18966A30" w14:textId="77777777" w:rsidR="00F906AF" w:rsidRDefault="00F906AF" w:rsidP="00663785">
            <w:pPr>
              <w:pStyle w:val="TableEntry"/>
            </w:pPr>
            <w:r w:rsidRPr="007C31E7">
              <w:t>0..1</w:t>
            </w:r>
          </w:p>
        </w:tc>
        <w:tc>
          <w:tcPr>
            <w:tcW w:w="2114" w:type="dxa"/>
          </w:tcPr>
          <w:p w14:paraId="5D746BB5" w14:textId="77777777" w:rsidR="00F906AF" w:rsidRDefault="00F906AF" w:rsidP="00663785">
            <w:pPr>
              <w:pStyle w:val="TableEntry"/>
            </w:pPr>
            <w:proofErr w:type="spellStart"/>
            <w:r w:rsidRPr="007C31E7">
              <w:t>uri</w:t>
            </w:r>
            <w:proofErr w:type="spellEnd"/>
          </w:p>
        </w:tc>
        <w:tc>
          <w:tcPr>
            <w:tcW w:w="5018" w:type="dxa"/>
          </w:tcPr>
          <w:p w14:paraId="5654E867" w14:textId="079416EB" w:rsidR="00F906AF" w:rsidRDefault="00F906AF" w:rsidP="00663785">
            <w:pPr>
              <w:pStyle w:val="TableEntry"/>
            </w:pPr>
            <w:r w:rsidRPr="007C31E7">
              <w:t xml:space="preserve">Specifies a web endpoint where Questionnaire Resources returned by the Decision Support Service can be invoked interactively. When the Decision Support Service implements the Conversational Interaction </w:t>
            </w:r>
            <w:r>
              <w:t>Option</w:t>
            </w:r>
            <w:r w:rsidRPr="007C31E7">
              <w:t xml:space="preserve"> and the questions parameter is populated, this field </w:t>
            </w:r>
            <w:r w:rsidRPr="007C31E7">
              <w:rPr>
                <w:smallCaps/>
              </w:rPr>
              <w:t>shall</w:t>
            </w:r>
            <w:r w:rsidRPr="007C31E7">
              <w:t xml:space="preserve"> be populated.</w:t>
            </w:r>
          </w:p>
        </w:tc>
      </w:tr>
    </w:tbl>
    <w:p w14:paraId="1FA860A7" w14:textId="77777777" w:rsidR="00F906AF" w:rsidRDefault="00F906AF" w:rsidP="00663785">
      <w:pPr>
        <w:pStyle w:val="BodyText"/>
      </w:pPr>
    </w:p>
    <w:p w14:paraId="1990A35D" w14:textId="4AB4C453" w:rsidR="00DB43E5" w:rsidRPr="007C31E7" w:rsidRDefault="00DB43E5" w:rsidP="00DB43E5">
      <w:pPr>
        <w:pStyle w:val="Heading6"/>
        <w:numPr>
          <w:ilvl w:val="0"/>
          <w:numId w:val="0"/>
        </w:numPr>
        <w:ind w:left="1152" w:hanging="1152"/>
        <w:rPr>
          <w:noProof w:val="0"/>
        </w:rPr>
      </w:pPr>
      <w:bookmarkStart w:id="132" w:name="_Toc418514156"/>
      <w:bookmarkStart w:id="133" w:name="_Toc417942277"/>
      <w:r w:rsidRPr="007C31E7">
        <w:rPr>
          <w:noProof w:val="0"/>
        </w:rPr>
        <w:t>3</w:t>
      </w:r>
      <w:r w:rsidR="004A47E9">
        <w:rPr>
          <w:noProof w:val="0"/>
        </w:rPr>
        <w:t>.19.</w:t>
      </w:r>
      <w:r w:rsidRPr="007C31E7">
        <w:rPr>
          <w:noProof w:val="0"/>
        </w:rPr>
        <w:t>4.1.2.1 Order</w:t>
      </w:r>
      <w:bookmarkEnd w:id="132"/>
      <w:bookmarkEnd w:id="133"/>
    </w:p>
    <w:p w14:paraId="5CD7DF34" w14:textId="0C2DD2B5" w:rsidR="00DB43E5" w:rsidRPr="007C31E7" w:rsidRDefault="0022034F" w:rsidP="00DB43E5">
      <w:pPr>
        <w:pStyle w:val="BodyText"/>
      </w:pPr>
      <w:r w:rsidRPr="007C31E7">
        <w:t xml:space="preserve">The </w:t>
      </w:r>
      <w:r w:rsidR="009227A2" w:rsidRPr="007C31E7">
        <w:t xml:space="preserve">Order </w:t>
      </w:r>
      <w:r w:rsidRPr="007C31E7">
        <w:t xml:space="preserve">to be evaluated is passed as an input contained </w:t>
      </w:r>
      <w:r w:rsidR="009227A2" w:rsidRPr="007C31E7">
        <w:t xml:space="preserve">within the </w:t>
      </w:r>
      <w:r w:rsidRPr="007C31E7">
        <w:rPr>
          <w:b/>
        </w:rPr>
        <w:t>order</w:t>
      </w:r>
      <w:r w:rsidRPr="007C31E7">
        <w:t xml:space="preserve"> parameter of the Parameters resource passed in to the operation</w:t>
      </w:r>
      <w:r w:rsidR="00C928D1">
        <w:t xml:space="preserve">. </w:t>
      </w:r>
      <w:r w:rsidR="009227A2" w:rsidRPr="007C31E7">
        <w:t xml:space="preserve">Requirements of this resource and any </w:t>
      </w:r>
      <w:r w:rsidRPr="007C31E7">
        <w:t xml:space="preserve">of its referenced </w:t>
      </w:r>
      <w:r w:rsidR="009227A2" w:rsidRPr="007C31E7">
        <w:t>resources are described below in</w:t>
      </w:r>
      <w:r w:rsidR="00113058" w:rsidRPr="007C31E7">
        <w:t xml:space="preserve"> Table 3</w:t>
      </w:r>
      <w:r w:rsidR="004A47E9">
        <w:t>.19.</w:t>
      </w:r>
      <w:r w:rsidR="00113058" w:rsidRPr="007C31E7">
        <w:t>4.1.2.1-1</w:t>
      </w:r>
      <w:r w:rsidR="00C928D1">
        <w:t xml:space="preserve">. </w:t>
      </w:r>
      <w:r w:rsidRPr="007C31E7">
        <w:t xml:space="preserve">All </w:t>
      </w:r>
      <w:r w:rsidR="009227A2" w:rsidRPr="007C31E7">
        <w:t xml:space="preserve">resources referenced below </w:t>
      </w:r>
      <w:r w:rsidRPr="007C31E7">
        <w:t xml:space="preserve">are </w:t>
      </w:r>
      <w:r w:rsidR="009227A2" w:rsidRPr="007C31E7">
        <w:t xml:space="preserve">passed in as contained resources within the </w:t>
      </w:r>
      <w:r w:rsidRPr="007C31E7">
        <w:t>O</w:t>
      </w:r>
      <w:r w:rsidR="009227A2" w:rsidRPr="007C31E7">
        <w:t>rder</w:t>
      </w:r>
      <w:r w:rsidR="00C928D1">
        <w:t xml:space="preserve">. </w:t>
      </w:r>
      <w:r w:rsidRPr="007C31E7">
        <w:t xml:space="preserve">The </w:t>
      </w:r>
      <w:r w:rsidRPr="007C31E7">
        <w:rPr>
          <w:b/>
        </w:rPr>
        <w:t>order</w:t>
      </w:r>
      <w:r w:rsidRPr="007C31E7">
        <w:t xml:space="preserve"> parameter must be populated in both the call to the </w:t>
      </w:r>
      <w:r w:rsidR="0054679E">
        <w:t>$evaluate</w:t>
      </w:r>
      <w:r w:rsidRPr="007C31E7">
        <w:t xml:space="preserve"> operation, and in the response returned from that operation.</w:t>
      </w:r>
    </w:p>
    <w:p w14:paraId="609AC579" w14:textId="77777777" w:rsidR="00113058" w:rsidRPr="007C31E7" w:rsidRDefault="00113058" w:rsidP="00663785">
      <w:pPr>
        <w:pStyle w:val="BodyText"/>
      </w:pPr>
      <w:bookmarkStart w:id="134" w:name="_Ref417500998"/>
    </w:p>
    <w:p w14:paraId="2C96AF44" w14:textId="54F92DDD" w:rsidR="008609CC" w:rsidRPr="007C31E7" w:rsidRDefault="008609CC" w:rsidP="00FA342E">
      <w:pPr>
        <w:pStyle w:val="TableTitle"/>
      </w:pPr>
      <w:r w:rsidRPr="007C31E7">
        <w:lastRenderedPageBreak/>
        <w:t xml:space="preserve">Table </w:t>
      </w:r>
      <w:bookmarkEnd w:id="134"/>
      <w:r w:rsidR="00113058" w:rsidRPr="007C31E7">
        <w:t>3</w:t>
      </w:r>
      <w:r w:rsidR="004A47E9">
        <w:t>.19.</w:t>
      </w:r>
      <w:r w:rsidR="00113058" w:rsidRPr="007C31E7">
        <w:t xml:space="preserve">4.1.2.1-1: </w:t>
      </w:r>
      <w:r w:rsidRPr="007C31E7">
        <w:t>Order 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7C31E7" w14:paraId="4A8A56D4" w14:textId="77777777" w:rsidTr="00FA342E">
        <w:trPr>
          <w:tblHeader/>
        </w:trPr>
        <w:tc>
          <w:tcPr>
            <w:tcW w:w="1368" w:type="dxa"/>
            <w:shd w:val="clear" w:color="auto" w:fill="D9D9D9" w:themeFill="background1" w:themeFillShade="D9"/>
          </w:tcPr>
          <w:p w14:paraId="2BCE844B" w14:textId="77777777" w:rsidR="009227A2" w:rsidRPr="007C31E7" w:rsidRDefault="009227A2" w:rsidP="00672BF5">
            <w:pPr>
              <w:pStyle w:val="TableEntryHeader"/>
              <w:keepNext/>
              <w:keepLines/>
            </w:pPr>
            <w:r w:rsidRPr="007C31E7">
              <w:t>Attribute</w:t>
            </w:r>
          </w:p>
        </w:tc>
        <w:tc>
          <w:tcPr>
            <w:tcW w:w="900" w:type="dxa"/>
            <w:shd w:val="clear" w:color="auto" w:fill="D9D9D9" w:themeFill="background1" w:themeFillShade="D9"/>
          </w:tcPr>
          <w:p w14:paraId="2CB5FAC1" w14:textId="77777777" w:rsidR="009227A2" w:rsidRPr="007C31E7" w:rsidRDefault="009227A2" w:rsidP="00672BF5">
            <w:pPr>
              <w:pStyle w:val="TableEntryHeader"/>
              <w:keepNext/>
              <w:keepLines/>
            </w:pPr>
            <w:r w:rsidRPr="007C31E7">
              <w:t>Card.</w:t>
            </w:r>
          </w:p>
        </w:tc>
        <w:tc>
          <w:tcPr>
            <w:tcW w:w="2520" w:type="dxa"/>
            <w:shd w:val="clear" w:color="auto" w:fill="D9D9D9" w:themeFill="background1" w:themeFillShade="D9"/>
          </w:tcPr>
          <w:p w14:paraId="5C6178DB" w14:textId="77777777" w:rsidR="009227A2" w:rsidRPr="007C31E7" w:rsidRDefault="009227A2" w:rsidP="00672BF5">
            <w:pPr>
              <w:pStyle w:val="TableEntryHeader"/>
              <w:keepNext/>
              <w:keepLines/>
            </w:pPr>
            <w:r w:rsidRPr="007C31E7">
              <w:t>Data Type</w:t>
            </w:r>
          </w:p>
        </w:tc>
        <w:tc>
          <w:tcPr>
            <w:tcW w:w="4788" w:type="dxa"/>
            <w:shd w:val="clear" w:color="auto" w:fill="D9D9D9" w:themeFill="background1" w:themeFillShade="D9"/>
          </w:tcPr>
          <w:p w14:paraId="226652FC" w14:textId="77777777" w:rsidR="009227A2" w:rsidRPr="007C31E7" w:rsidRDefault="009227A2" w:rsidP="00672BF5">
            <w:pPr>
              <w:pStyle w:val="TableEntryHeader"/>
              <w:keepNext/>
              <w:keepLines/>
            </w:pPr>
            <w:r w:rsidRPr="007C31E7">
              <w:t>Description</w:t>
            </w:r>
            <w:r w:rsidR="002F3FCE" w:rsidRPr="007C31E7">
              <w:t>/Notes</w:t>
            </w:r>
          </w:p>
        </w:tc>
      </w:tr>
      <w:tr w:rsidR="00293324" w:rsidRPr="007C31E7" w14:paraId="6D5E5BB8" w14:textId="77777777" w:rsidTr="00672BF5">
        <w:tc>
          <w:tcPr>
            <w:tcW w:w="9576" w:type="dxa"/>
            <w:gridSpan w:val="4"/>
            <w:shd w:val="clear" w:color="auto" w:fill="auto"/>
          </w:tcPr>
          <w:p w14:paraId="3831CF38" w14:textId="77777777" w:rsidR="00293324" w:rsidRPr="007C31E7" w:rsidRDefault="00293324" w:rsidP="00672BF5">
            <w:pPr>
              <w:pStyle w:val="TableEntry"/>
              <w:keepNext/>
              <w:keepLines/>
              <w:rPr>
                <w:b/>
              </w:rPr>
            </w:pPr>
            <w:r w:rsidRPr="007C31E7">
              <w:rPr>
                <w:b/>
              </w:rPr>
              <w:t>Order Resource</w:t>
            </w:r>
          </w:p>
          <w:p w14:paraId="69E766C4" w14:textId="2CEFDBF5" w:rsidR="00293324" w:rsidRPr="007C31E7" w:rsidRDefault="00293324" w:rsidP="00672BF5">
            <w:pPr>
              <w:pStyle w:val="TableEntry"/>
              <w:keepNext/>
              <w:keepLines/>
            </w:pPr>
            <w:r w:rsidRPr="007C31E7">
              <w:t>Use of the Order resource enables this profile to be extended to support other kinds of resources beyond diagnostic tests (e.g., medications, procedures, referrals, et cetera)</w:t>
            </w:r>
            <w:r w:rsidR="00C928D1">
              <w:t xml:space="preserve">. </w:t>
            </w:r>
            <w:r w:rsidRPr="007C31E7">
              <w:t>The Order resource links the order details to the reason(s), date, patient and provider placing the order</w:t>
            </w:r>
            <w:r w:rsidR="00C928D1">
              <w:t xml:space="preserve">. </w:t>
            </w:r>
          </w:p>
        </w:tc>
      </w:tr>
      <w:tr w:rsidR="002F3FCE" w:rsidRPr="007C31E7" w14:paraId="7C89F05D" w14:textId="77777777" w:rsidTr="00672BF5">
        <w:tc>
          <w:tcPr>
            <w:tcW w:w="1368" w:type="dxa"/>
            <w:shd w:val="clear" w:color="auto" w:fill="auto"/>
          </w:tcPr>
          <w:p w14:paraId="57F19EF9" w14:textId="77777777" w:rsidR="009227A2" w:rsidRPr="007C31E7" w:rsidRDefault="009227A2" w:rsidP="00672BF5">
            <w:pPr>
              <w:pStyle w:val="TableEntry"/>
              <w:keepNext/>
              <w:keepLines/>
            </w:pPr>
            <w:r w:rsidRPr="007C31E7">
              <w:t>identifier</w:t>
            </w:r>
          </w:p>
        </w:tc>
        <w:tc>
          <w:tcPr>
            <w:tcW w:w="900" w:type="dxa"/>
            <w:shd w:val="clear" w:color="auto" w:fill="auto"/>
          </w:tcPr>
          <w:p w14:paraId="6B6C9D55" w14:textId="77777777" w:rsidR="009227A2" w:rsidRPr="007C31E7" w:rsidRDefault="009227A2" w:rsidP="00672BF5">
            <w:pPr>
              <w:pStyle w:val="TableEntry"/>
              <w:keepNext/>
              <w:keepLines/>
            </w:pPr>
            <w:r w:rsidRPr="007C31E7">
              <w:t>1..1</w:t>
            </w:r>
          </w:p>
        </w:tc>
        <w:tc>
          <w:tcPr>
            <w:tcW w:w="2520" w:type="dxa"/>
            <w:shd w:val="clear" w:color="auto" w:fill="auto"/>
          </w:tcPr>
          <w:p w14:paraId="40DCAEC7" w14:textId="77777777" w:rsidR="009227A2" w:rsidRPr="007C31E7" w:rsidRDefault="009227A2" w:rsidP="00672BF5">
            <w:pPr>
              <w:pStyle w:val="TableEntry"/>
              <w:keepNext/>
              <w:keepLines/>
            </w:pPr>
            <w:r w:rsidRPr="007C31E7">
              <w:t>Identifier</w:t>
            </w:r>
          </w:p>
        </w:tc>
        <w:tc>
          <w:tcPr>
            <w:tcW w:w="4788" w:type="dxa"/>
            <w:shd w:val="clear" w:color="auto" w:fill="auto"/>
          </w:tcPr>
          <w:p w14:paraId="6D29ED85" w14:textId="48FBEB9A" w:rsidR="009227A2" w:rsidRPr="007C31E7" w:rsidRDefault="00825726" w:rsidP="00672BF5">
            <w:pPr>
              <w:pStyle w:val="TableEntry"/>
              <w:keepNext/>
              <w:keepLines/>
            </w:pPr>
            <w:r w:rsidRPr="007C31E7">
              <w:t>The placer order identifier that will be associated with the order if it is placed</w:t>
            </w:r>
            <w:r w:rsidR="003A3BF1" w:rsidRPr="007C31E7">
              <w:t xml:space="preserve"> shall be provided </w:t>
            </w:r>
            <w:r w:rsidRPr="007C31E7">
              <w:t xml:space="preserve">so that the receiver </w:t>
            </w:r>
            <w:r w:rsidR="003A3BF1" w:rsidRPr="007C31E7">
              <w:t xml:space="preserve">of the </w:t>
            </w:r>
            <w:r w:rsidR="00B64F80">
              <w:t>evaluation</w:t>
            </w:r>
            <w:r w:rsidR="003A3BF1" w:rsidRPr="007C31E7">
              <w:t xml:space="preserve"> </w:t>
            </w:r>
            <w:r w:rsidRPr="007C31E7">
              <w:t>can verify that the order being placed was the same as an order that was authorized.</w:t>
            </w:r>
          </w:p>
        </w:tc>
      </w:tr>
      <w:tr w:rsidR="002F3FCE" w:rsidRPr="007C31E7" w14:paraId="07EE2540" w14:textId="77777777" w:rsidTr="00672BF5">
        <w:tc>
          <w:tcPr>
            <w:tcW w:w="1368" w:type="dxa"/>
            <w:shd w:val="clear" w:color="auto" w:fill="auto"/>
          </w:tcPr>
          <w:p w14:paraId="52D712F3" w14:textId="77777777" w:rsidR="009227A2" w:rsidRPr="007C31E7" w:rsidRDefault="009227A2" w:rsidP="00672BF5">
            <w:pPr>
              <w:pStyle w:val="TableEntry"/>
              <w:keepNext/>
              <w:keepLines/>
            </w:pPr>
            <w:r w:rsidRPr="007C31E7">
              <w:t>date</w:t>
            </w:r>
          </w:p>
        </w:tc>
        <w:tc>
          <w:tcPr>
            <w:tcW w:w="900" w:type="dxa"/>
            <w:shd w:val="clear" w:color="auto" w:fill="auto"/>
          </w:tcPr>
          <w:p w14:paraId="1FFED529" w14:textId="77777777" w:rsidR="009227A2" w:rsidRPr="007C31E7" w:rsidRDefault="009227A2" w:rsidP="00672BF5">
            <w:pPr>
              <w:pStyle w:val="TableEntry"/>
              <w:keepNext/>
              <w:keepLines/>
            </w:pPr>
            <w:r w:rsidRPr="007C31E7">
              <w:t>1..1</w:t>
            </w:r>
          </w:p>
        </w:tc>
        <w:tc>
          <w:tcPr>
            <w:tcW w:w="2520" w:type="dxa"/>
            <w:shd w:val="clear" w:color="auto" w:fill="auto"/>
          </w:tcPr>
          <w:p w14:paraId="0E445A6B" w14:textId="77777777" w:rsidR="009227A2" w:rsidRPr="007C31E7" w:rsidRDefault="009227A2" w:rsidP="00672BF5">
            <w:pPr>
              <w:pStyle w:val="TableEntry"/>
              <w:keepNext/>
              <w:keepLines/>
            </w:pPr>
            <w:proofErr w:type="spellStart"/>
            <w:r w:rsidRPr="007C31E7">
              <w:t>dateTime</w:t>
            </w:r>
            <w:proofErr w:type="spellEnd"/>
          </w:p>
        </w:tc>
        <w:tc>
          <w:tcPr>
            <w:tcW w:w="4788" w:type="dxa"/>
            <w:shd w:val="clear" w:color="auto" w:fill="auto"/>
          </w:tcPr>
          <w:p w14:paraId="6F4D6A26" w14:textId="0867620F" w:rsidR="009227A2" w:rsidRPr="007C31E7" w:rsidRDefault="00825726" w:rsidP="00D70AAD">
            <w:pPr>
              <w:pStyle w:val="TableEntry"/>
              <w:keepNext/>
              <w:keepLines/>
            </w:pPr>
            <w:r w:rsidRPr="007C31E7">
              <w:t>The date associated with the order</w:t>
            </w:r>
            <w:r w:rsidR="003A3BF1" w:rsidRPr="007C31E7">
              <w:t xml:space="preserve"> </w:t>
            </w:r>
            <w:r w:rsidR="003A3BF1" w:rsidRPr="007C31E7">
              <w:rPr>
                <w:smallCaps/>
              </w:rPr>
              <w:t>shall</w:t>
            </w:r>
            <w:r w:rsidR="003A3BF1" w:rsidRPr="007C31E7">
              <w:t xml:space="preserve"> be provided </w:t>
            </w:r>
            <w:r w:rsidRPr="007C31E7">
              <w:t xml:space="preserve">so that the receiver </w:t>
            </w:r>
            <w:r w:rsidR="003A3BF1" w:rsidRPr="007C31E7">
              <w:t xml:space="preserve">of the </w:t>
            </w:r>
            <w:r w:rsidR="00B64F80">
              <w:t>evaluation</w:t>
            </w:r>
            <w:r w:rsidR="003A3BF1" w:rsidRPr="007C31E7">
              <w:t xml:space="preserve"> </w:t>
            </w:r>
            <w:r w:rsidRPr="007C31E7">
              <w:t xml:space="preserve">can verify that the order was produced within a reasonable time period for accepting the </w:t>
            </w:r>
            <w:r w:rsidR="00B64F80">
              <w:t>evaluation</w:t>
            </w:r>
            <w:r w:rsidRPr="007C31E7">
              <w:t xml:space="preserve"> according to local policies</w:t>
            </w:r>
            <w:r w:rsidR="00D70AAD" w:rsidRPr="007C31E7">
              <w:t xml:space="preserve">, and to enable the </w:t>
            </w:r>
            <w:r w:rsidR="00EE69F9" w:rsidRPr="007C31E7">
              <w:t>Decision Support Service</w:t>
            </w:r>
            <w:r w:rsidR="00D70AAD" w:rsidRPr="007C31E7">
              <w:t xml:space="preserve"> to apply relevant guidelines.</w:t>
            </w:r>
            <w:r w:rsidR="005D6B99">
              <w:t xml:space="preserve">  The value shall be precise to the day.</w:t>
            </w:r>
          </w:p>
        </w:tc>
      </w:tr>
      <w:tr w:rsidR="009227A2" w:rsidRPr="007C31E7" w14:paraId="47BE164A" w14:textId="77777777" w:rsidTr="00FA342E">
        <w:trPr>
          <w:cantSplit/>
        </w:trPr>
        <w:tc>
          <w:tcPr>
            <w:tcW w:w="1368" w:type="dxa"/>
            <w:shd w:val="clear" w:color="auto" w:fill="auto"/>
          </w:tcPr>
          <w:p w14:paraId="5617BBE0" w14:textId="77777777" w:rsidR="009227A2" w:rsidRPr="007C31E7" w:rsidRDefault="009227A2" w:rsidP="00AE2D5C">
            <w:pPr>
              <w:pStyle w:val="TableEntry"/>
            </w:pPr>
            <w:r w:rsidRPr="007C31E7">
              <w:t>subject</w:t>
            </w:r>
          </w:p>
        </w:tc>
        <w:tc>
          <w:tcPr>
            <w:tcW w:w="900" w:type="dxa"/>
            <w:shd w:val="clear" w:color="auto" w:fill="auto"/>
          </w:tcPr>
          <w:p w14:paraId="678F5FFB" w14:textId="77777777" w:rsidR="009227A2" w:rsidRPr="007C31E7" w:rsidRDefault="009227A2" w:rsidP="00AE2D5C">
            <w:pPr>
              <w:pStyle w:val="TableEntry"/>
            </w:pPr>
            <w:r w:rsidRPr="007C31E7">
              <w:t>1..1</w:t>
            </w:r>
          </w:p>
        </w:tc>
        <w:tc>
          <w:tcPr>
            <w:tcW w:w="2520" w:type="dxa"/>
            <w:shd w:val="clear" w:color="auto" w:fill="auto"/>
          </w:tcPr>
          <w:p w14:paraId="026217B3" w14:textId="77777777" w:rsidR="009227A2" w:rsidRPr="007C31E7" w:rsidRDefault="00825726" w:rsidP="00AE2D5C">
            <w:pPr>
              <w:pStyle w:val="TableEntry"/>
            </w:pPr>
            <w:r w:rsidRPr="007C31E7">
              <w:t>Patient&lt;contained&gt;</w:t>
            </w:r>
          </w:p>
        </w:tc>
        <w:tc>
          <w:tcPr>
            <w:tcW w:w="4788" w:type="dxa"/>
            <w:shd w:val="clear" w:color="auto" w:fill="auto"/>
          </w:tcPr>
          <w:p w14:paraId="0833D6A4" w14:textId="76615564" w:rsidR="009227A2" w:rsidRPr="007C31E7" w:rsidRDefault="00825726" w:rsidP="005D6B99">
            <w:pPr>
              <w:pStyle w:val="TableEntry"/>
            </w:pPr>
            <w:r w:rsidRPr="007C31E7">
              <w:t xml:space="preserve">The patient for whom the order is being placed </w:t>
            </w:r>
            <w:r w:rsidR="003A3BF1" w:rsidRPr="007C31E7">
              <w:rPr>
                <w:smallCaps/>
              </w:rPr>
              <w:t>shall</w:t>
            </w:r>
            <w:r w:rsidR="003A3BF1" w:rsidRPr="007C31E7">
              <w:t xml:space="preserve"> </w:t>
            </w:r>
            <w:r w:rsidRPr="007C31E7">
              <w:t xml:space="preserve">be provided so that relevant demographics, such as age and gender can be used to </w:t>
            </w:r>
            <w:r w:rsidR="005D6B99">
              <w:t>evaluate</w:t>
            </w:r>
            <w:r w:rsidRPr="007C31E7">
              <w:t xml:space="preserve"> appropriateness.</w:t>
            </w:r>
          </w:p>
        </w:tc>
      </w:tr>
      <w:tr w:rsidR="00825726" w:rsidRPr="007C31E7" w14:paraId="7E3294BA" w14:textId="77777777" w:rsidTr="00FA342E">
        <w:trPr>
          <w:cantSplit/>
        </w:trPr>
        <w:tc>
          <w:tcPr>
            <w:tcW w:w="1368" w:type="dxa"/>
            <w:shd w:val="clear" w:color="auto" w:fill="auto"/>
          </w:tcPr>
          <w:p w14:paraId="6269F501" w14:textId="77777777" w:rsidR="00825726" w:rsidRPr="007C31E7" w:rsidRDefault="00825726" w:rsidP="00672BF5">
            <w:pPr>
              <w:pStyle w:val="TableEntry"/>
              <w:keepNext/>
              <w:keepLines/>
            </w:pPr>
            <w:r w:rsidRPr="007C31E7">
              <w:t>source</w:t>
            </w:r>
          </w:p>
        </w:tc>
        <w:tc>
          <w:tcPr>
            <w:tcW w:w="900" w:type="dxa"/>
            <w:shd w:val="clear" w:color="auto" w:fill="auto"/>
          </w:tcPr>
          <w:p w14:paraId="15E91A02" w14:textId="77777777" w:rsidR="00825726" w:rsidRPr="007C31E7" w:rsidRDefault="00825726" w:rsidP="00672BF5">
            <w:pPr>
              <w:pStyle w:val="TableEntry"/>
              <w:keepNext/>
              <w:keepLines/>
            </w:pPr>
            <w:r w:rsidRPr="007C31E7">
              <w:t>1..1</w:t>
            </w:r>
          </w:p>
        </w:tc>
        <w:tc>
          <w:tcPr>
            <w:tcW w:w="2520" w:type="dxa"/>
            <w:shd w:val="clear" w:color="auto" w:fill="auto"/>
          </w:tcPr>
          <w:p w14:paraId="2A976EC2" w14:textId="0F15E2EE" w:rsidR="00825726" w:rsidRPr="007C31E7" w:rsidRDefault="00094498" w:rsidP="00672BF5">
            <w:pPr>
              <w:pStyle w:val="TableEntry"/>
              <w:keepNext/>
              <w:keepLines/>
            </w:pPr>
            <w:proofErr w:type="spellStart"/>
            <w:r>
              <w:t>Practioner</w:t>
            </w:r>
            <w:proofErr w:type="spellEnd"/>
            <w:r w:rsidR="00825726" w:rsidRPr="007C31E7">
              <w:t>&lt;contained&gt;</w:t>
            </w:r>
          </w:p>
        </w:tc>
        <w:tc>
          <w:tcPr>
            <w:tcW w:w="4788" w:type="dxa"/>
            <w:shd w:val="clear" w:color="auto" w:fill="auto"/>
          </w:tcPr>
          <w:p w14:paraId="0E80CC84" w14:textId="329A2B90" w:rsidR="00825726" w:rsidRPr="007C31E7" w:rsidRDefault="00825726" w:rsidP="00672BF5">
            <w:pPr>
              <w:pStyle w:val="TableEntry"/>
              <w:keepNext/>
              <w:keepLines/>
            </w:pPr>
            <w:r w:rsidRPr="007C31E7">
              <w:t xml:space="preserve">The identifier of the provider </w:t>
            </w:r>
            <w:r w:rsidR="003A3BF1" w:rsidRPr="007C31E7">
              <w:rPr>
                <w:smallCaps/>
              </w:rPr>
              <w:t>shall</w:t>
            </w:r>
            <w:r w:rsidR="003A3BF1" w:rsidRPr="007C31E7">
              <w:t xml:space="preserve"> be provided </w:t>
            </w:r>
            <w:r w:rsidR="00293324" w:rsidRPr="007C31E7">
              <w:t xml:space="preserve">in order for the receiver of the </w:t>
            </w:r>
            <w:r w:rsidR="00B64F80">
              <w:t>evaluation</w:t>
            </w:r>
            <w:r w:rsidR="00293324" w:rsidRPr="007C31E7">
              <w:t xml:space="preserve"> to verify that the </w:t>
            </w:r>
            <w:r w:rsidR="00B64F80">
              <w:t>evaluation</w:t>
            </w:r>
            <w:r w:rsidR="00293324" w:rsidRPr="007C31E7">
              <w:t xml:space="preserve"> given is associated with the correct order.</w:t>
            </w:r>
          </w:p>
        </w:tc>
      </w:tr>
      <w:tr w:rsidR="00825726" w:rsidRPr="007C31E7" w14:paraId="740FEF19" w14:textId="77777777" w:rsidTr="00672BF5">
        <w:tc>
          <w:tcPr>
            <w:tcW w:w="1368" w:type="dxa"/>
            <w:shd w:val="clear" w:color="auto" w:fill="auto"/>
          </w:tcPr>
          <w:p w14:paraId="7580AD49" w14:textId="77777777" w:rsidR="00825726" w:rsidRPr="007C31E7" w:rsidRDefault="00825726" w:rsidP="00672BF5">
            <w:pPr>
              <w:pStyle w:val="TableEntry"/>
              <w:keepNext/>
              <w:keepLines/>
            </w:pPr>
            <w:r w:rsidRPr="007C31E7">
              <w:t>reason[x]</w:t>
            </w:r>
          </w:p>
        </w:tc>
        <w:tc>
          <w:tcPr>
            <w:tcW w:w="900" w:type="dxa"/>
            <w:shd w:val="clear" w:color="auto" w:fill="auto"/>
          </w:tcPr>
          <w:p w14:paraId="6484C42D" w14:textId="77777777" w:rsidR="00825726" w:rsidRPr="007C31E7" w:rsidRDefault="00D70AAD" w:rsidP="00672BF5">
            <w:pPr>
              <w:pStyle w:val="TableEntry"/>
              <w:keepNext/>
              <w:keepLines/>
            </w:pPr>
            <w:r w:rsidRPr="007C31E7">
              <w:t>1</w:t>
            </w:r>
            <w:r w:rsidR="00825726" w:rsidRPr="007C31E7">
              <w:t>..*</w:t>
            </w:r>
          </w:p>
        </w:tc>
        <w:tc>
          <w:tcPr>
            <w:tcW w:w="2520" w:type="dxa"/>
            <w:shd w:val="clear" w:color="auto" w:fill="auto"/>
          </w:tcPr>
          <w:p w14:paraId="5466D986" w14:textId="77777777" w:rsidR="00825726" w:rsidRPr="007C31E7" w:rsidRDefault="00825726" w:rsidP="00672BF5">
            <w:pPr>
              <w:pStyle w:val="TableEntry"/>
              <w:keepNext/>
              <w:keepLines/>
            </w:pPr>
            <w:proofErr w:type="spellStart"/>
            <w:r w:rsidRPr="007C31E7">
              <w:t>CodeableConcept</w:t>
            </w:r>
            <w:proofErr w:type="spellEnd"/>
            <w:r w:rsidRPr="007C31E7">
              <w:t xml:space="preserve"> | </w:t>
            </w:r>
            <w:r w:rsidR="002F3FCE" w:rsidRPr="007C31E7">
              <w:t>A</w:t>
            </w:r>
            <w:r w:rsidRPr="007C31E7">
              <w:t>ny&lt;contained&gt;</w:t>
            </w:r>
          </w:p>
        </w:tc>
        <w:tc>
          <w:tcPr>
            <w:tcW w:w="4788" w:type="dxa"/>
            <w:shd w:val="clear" w:color="auto" w:fill="auto"/>
          </w:tcPr>
          <w:p w14:paraId="08B3C818" w14:textId="08D612A9" w:rsidR="00825726" w:rsidRPr="007C31E7" w:rsidRDefault="00293324" w:rsidP="00D70AAD">
            <w:pPr>
              <w:pStyle w:val="TableEntry"/>
              <w:keepNext/>
              <w:keepLines/>
            </w:pPr>
            <w:r w:rsidRPr="007C31E7">
              <w:t>This field contains e</w:t>
            </w:r>
            <w:r w:rsidR="00A71ADF" w:rsidRPr="007C31E7">
              <w:t xml:space="preserve">ither a code or a contained resource that </w:t>
            </w:r>
            <w:r w:rsidRPr="007C31E7">
              <w:t xml:space="preserve">gives </w:t>
            </w:r>
            <w:r w:rsidR="00A71ADF" w:rsidRPr="007C31E7">
              <w:t>the reason</w:t>
            </w:r>
            <w:r w:rsidR="00000774" w:rsidRPr="007C31E7">
              <w:t xml:space="preserve"> (a.k.a. indication) </w:t>
            </w:r>
            <w:r w:rsidR="00A71ADF" w:rsidRPr="007C31E7">
              <w:t>for the order</w:t>
            </w:r>
            <w:r w:rsidR="00C928D1">
              <w:t xml:space="preserve">. </w:t>
            </w:r>
            <w:r w:rsidR="00000774" w:rsidRPr="007C31E7">
              <w:t xml:space="preserve">This could include </w:t>
            </w:r>
            <w:r w:rsidR="00D70AAD" w:rsidRPr="007C31E7">
              <w:t>screening, signs or symptoms, diagnoses</w:t>
            </w:r>
            <w:r w:rsidR="00A71ADF" w:rsidRPr="007C31E7">
              <w:t>, diagnostic result</w:t>
            </w:r>
            <w:r w:rsidR="00D70AAD" w:rsidRPr="007C31E7">
              <w:t>s</w:t>
            </w:r>
            <w:r w:rsidR="00A71ADF" w:rsidRPr="007C31E7">
              <w:t xml:space="preserve">, </w:t>
            </w:r>
            <w:r w:rsidR="00000774" w:rsidRPr="007C31E7">
              <w:t>medication</w:t>
            </w:r>
            <w:r w:rsidR="00D70AAD" w:rsidRPr="007C31E7">
              <w:t>s</w:t>
            </w:r>
            <w:r w:rsidRPr="007C31E7">
              <w:t xml:space="preserve"> or procedure</w:t>
            </w:r>
            <w:r w:rsidR="00D70AAD" w:rsidRPr="007C31E7">
              <w:t>s</w:t>
            </w:r>
            <w:r w:rsidR="00000774" w:rsidRPr="007C31E7">
              <w:rPr>
                <w:rStyle w:val="FootnoteReference"/>
              </w:rPr>
              <w:footnoteReference w:id="6"/>
            </w:r>
            <w:r w:rsidR="00000774" w:rsidRPr="007C31E7">
              <w:t>, or other resource</w:t>
            </w:r>
            <w:r w:rsidR="00D70AAD" w:rsidRPr="007C31E7">
              <w:t>s</w:t>
            </w:r>
            <w:r w:rsidR="00A71ADF" w:rsidRPr="007C31E7">
              <w:t>.</w:t>
            </w:r>
            <w:r w:rsidR="00000774" w:rsidRPr="007C31E7">
              <w:t xml:space="preserve"> </w:t>
            </w:r>
            <w:r w:rsidR="00A71ADF" w:rsidRPr="007C31E7">
              <w:t xml:space="preserve">This information must be supported and </w:t>
            </w:r>
            <w:r w:rsidR="00A71ADF" w:rsidRPr="007C31E7">
              <w:rPr>
                <w:smallCaps/>
              </w:rPr>
              <w:t>shall</w:t>
            </w:r>
            <w:r w:rsidR="00A71ADF" w:rsidRPr="007C31E7">
              <w:t xml:space="preserve"> be provided.</w:t>
            </w:r>
          </w:p>
        </w:tc>
      </w:tr>
      <w:tr w:rsidR="00825726" w:rsidRPr="007C31E7" w14:paraId="7847F9A7" w14:textId="77777777" w:rsidTr="00672BF5">
        <w:tc>
          <w:tcPr>
            <w:tcW w:w="1368" w:type="dxa"/>
            <w:shd w:val="clear" w:color="auto" w:fill="auto"/>
          </w:tcPr>
          <w:p w14:paraId="22547CA2" w14:textId="77777777" w:rsidR="00825726" w:rsidRPr="007C31E7" w:rsidRDefault="00825726" w:rsidP="00672BF5">
            <w:pPr>
              <w:pStyle w:val="TableEntry"/>
              <w:keepNext/>
              <w:keepLines/>
            </w:pPr>
            <w:r w:rsidRPr="007C31E7">
              <w:t>detail</w:t>
            </w:r>
          </w:p>
        </w:tc>
        <w:tc>
          <w:tcPr>
            <w:tcW w:w="900" w:type="dxa"/>
            <w:shd w:val="clear" w:color="auto" w:fill="auto"/>
          </w:tcPr>
          <w:p w14:paraId="1E3E1192" w14:textId="77777777" w:rsidR="00825726" w:rsidRPr="007C31E7" w:rsidRDefault="00825726" w:rsidP="00672BF5">
            <w:pPr>
              <w:pStyle w:val="TableEntry"/>
              <w:keepNext/>
              <w:keepLines/>
            </w:pPr>
            <w:r w:rsidRPr="007C31E7">
              <w:t>1..1</w:t>
            </w:r>
          </w:p>
        </w:tc>
        <w:tc>
          <w:tcPr>
            <w:tcW w:w="2520" w:type="dxa"/>
            <w:shd w:val="clear" w:color="auto" w:fill="auto"/>
          </w:tcPr>
          <w:p w14:paraId="4E34C2CA" w14:textId="1AD0E68B" w:rsidR="00825726" w:rsidRPr="007C31E7" w:rsidRDefault="008F1F71" w:rsidP="008F1F71">
            <w:pPr>
              <w:pStyle w:val="TableEntry"/>
              <w:keepNext/>
              <w:keepLines/>
            </w:pPr>
            <w:r>
              <w:t xml:space="preserve">( </w:t>
            </w:r>
            <w:proofErr w:type="spellStart"/>
            <w:r w:rsidR="00825726" w:rsidRPr="007C31E7">
              <w:t>DiagnosticOrder</w:t>
            </w:r>
            <w:proofErr w:type="spellEnd"/>
            <w:r>
              <w:br/>
              <w:t xml:space="preserve">| </w:t>
            </w:r>
            <w:proofErr w:type="spellStart"/>
            <w:r>
              <w:t>ReferralRequest</w:t>
            </w:r>
            <w:proofErr w:type="spellEnd"/>
            <w:r>
              <w:br/>
              <w:t xml:space="preserve">| </w:t>
            </w:r>
            <w:proofErr w:type="spellStart"/>
            <w:r>
              <w:t>MedicationPrescription</w:t>
            </w:r>
            <w:proofErr w:type="spellEnd"/>
            <w:r>
              <w:br/>
              <w:t xml:space="preserve">| </w:t>
            </w:r>
            <w:proofErr w:type="spellStart"/>
            <w:r>
              <w:t>ProcedureRequest</w:t>
            </w:r>
            <w:proofErr w:type="spellEnd"/>
            <w:r>
              <w:t xml:space="preserve"> ) &lt;contained&gt;</w:t>
            </w:r>
          </w:p>
        </w:tc>
        <w:tc>
          <w:tcPr>
            <w:tcW w:w="4788" w:type="dxa"/>
            <w:shd w:val="clear" w:color="auto" w:fill="auto"/>
          </w:tcPr>
          <w:p w14:paraId="5921946D" w14:textId="77777777" w:rsidR="00825726" w:rsidRPr="007C31E7" w:rsidRDefault="00A71ADF" w:rsidP="00672BF5">
            <w:pPr>
              <w:pStyle w:val="TableEntry"/>
              <w:keepNext/>
              <w:keepLines/>
            </w:pPr>
            <w:r w:rsidRPr="007C31E7">
              <w:t xml:space="preserve">The details of the order (e.g., service performed) </w:t>
            </w:r>
            <w:r w:rsidR="00293324" w:rsidRPr="007C31E7">
              <w:rPr>
                <w:smallCaps/>
              </w:rPr>
              <w:t>shall</w:t>
            </w:r>
            <w:r w:rsidR="00293324" w:rsidRPr="007C31E7">
              <w:t xml:space="preserve"> </w:t>
            </w:r>
            <w:r w:rsidRPr="007C31E7">
              <w:t>be provided in order to evaluate them for appropriateness.</w:t>
            </w:r>
          </w:p>
        </w:tc>
      </w:tr>
      <w:tr w:rsidR="00293324" w:rsidRPr="007C31E7" w14:paraId="5CD55D90" w14:textId="77777777" w:rsidTr="00672BF5">
        <w:tc>
          <w:tcPr>
            <w:tcW w:w="9576" w:type="dxa"/>
            <w:gridSpan w:val="4"/>
            <w:shd w:val="clear" w:color="auto" w:fill="auto"/>
          </w:tcPr>
          <w:p w14:paraId="7C41769F" w14:textId="77777777" w:rsidR="00293324" w:rsidRPr="007C31E7" w:rsidRDefault="00293324" w:rsidP="00672BF5">
            <w:pPr>
              <w:pStyle w:val="TableEntry"/>
              <w:jc w:val="both"/>
              <w:rPr>
                <w:b/>
              </w:rPr>
            </w:pPr>
            <w:r w:rsidRPr="007C31E7">
              <w:rPr>
                <w:b/>
              </w:rPr>
              <w:t>Patient Resource</w:t>
            </w:r>
          </w:p>
          <w:p w14:paraId="7670B4CF" w14:textId="179689E8" w:rsidR="00293324" w:rsidRPr="007C31E7" w:rsidRDefault="00293324" w:rsidP="00FC28CF">
            <w:pPr>
              <w:pStyle w:val="TableEntry"/>
            </w:pPr>
            <w:r w:rsidRPr="007C31E7">
              <w:t>The patient resource is required to provide relevant demographics associated with the patient</w:t>
            </w:r>
            <w:r w:rsidR="00C928D1">
              <w:t xml:space="preserve">. </w:t>
            </w:r>
            <w:r w:rsidRPr="007C31E7">
              <w:t xml:space="preserve">Other details may be provided according to local implementation requirements. </w:t>
            </w:r>
          </w:p>
        </w:tc>
      </w:tr>
      <w:tr w:rsidR="00A71ADF" w:rsidRPr="007C31E7" w14:paraId="2C9385CD" w14:textId="77777777" w:rsidTr="00672BF5">
        <w:tc>
          <w:tcPr>
            <w:tcW w:w="1368" w:type="dxa"/>
            <w:shd w:val="clear" w:color="auto" w:fill="auto"/>
          </w:tcPr>
          <w:p w14:paraId="00733A9A" w14:textId="77777777" w:rsidR="00A71ADF" w:rsidRPr="007C31E7" w:rsidRDefault="00A71ADF" w:rsidP="00672BF5">
            <w:pPr>
              <w:pStyle w:val="TableEntry"/>
              <w:keepNext/>
              <w:keepLines/>
            </w:pPr>
            <w:r w:rsidRPr="007C31E7">
              <w:t>gender</w:t>
            </w:r>
          </w:p>
        </w:tc>
        <w:tc>
          <w:tcPr>
            <w:tcW w:w="900" w:type="dxa"/>
            <w:shd w:val="clear" w:color="auto" w:fill="auto"/>
          </w:tcPr>
          <w:p w14:paraId="5F9BDEE4" w14:textId="77777777" w:rsidR="00A71ADF" w:rsidRPr="007C31E7" w:rsidRDefault="00A71ADF" w:rsidP="00672BF5">
            <w:pPr>
              <w:pStyle w:val="TableEntry"/>
              <w:keepNext/>
              <w:keepLines/>
            </w:pPr>
            <w:r w:rsidRPr="007C31E7">
              <w:t>1..1</w:t>
            </w:r>
          </w:p>
        </w:tc>
        <w:tc>
          <w:tcPr>
            <w:tcW w:w="2520" w:type="dxa"/>
            <w:shd w:val="clear" w:color="auto" w:fill="auto"/>
          </w:tcPr>
          <w:p w14:paraId="79C2AC77" w14:textId="77777777" w:rsidR="00A71ADF" w:rsidRPr="007C31E7" w:rsidRDefault="00A71ADF" w:rsidP="00672BF5">
            <w:pPr>
              <w:pStyle w:val="TableEntry"/>
              <w:keepNext/>
              <w:keepLines/>
            </w:pPr>
            <w:r w:rsidRPr="007C31E7">
              <w:t>code</w:t>
            </w:r>
          </w:p>
        </w:tc>
        <w:tc>
          <w:tcPr>
            <w:tcW w:w="4788" w:type="dxa"/>
            <w:shd w:val="clear" w:color="auto" w:fill="auto"/>
          </w:tcPr>
          <w:p w14:paraId="3C5F3C27" w14:textId="053538B7" w:rsidR="00A71ADF" w:rsidRPr="007C31E7" w:rsidRDefault="00A71ADF" w:rsidP="00672BF5">
            <w:pPr>
              <w:pStyle w:val="TableEntry"/>
              <w:keepNext/>
              <w:keepLines/>
            </w:pPr>
            <w:r w:rsidRPr="007C31E7">
              <w:t xml:space="preserve">The patient gender </w:t>
            </w:r>
            <w:r w:rsidR="00293324" w:rsidRPr="007C31E7">
              <w:rPr>
                <w:smallCaps/>
              </w:rPr>
              <w:t>shall</w:t>
            </w:r>
            <w:r w:rsidR="00293324" w:rsidRPr="007C31E7">
              <w:t xml:space="preserve"> </w:t>
            </w:r>
            <w:r w:rsidRPr="007C31E7">
              <w:t>be provided</w:t>
            </w:r>
            <w:r w:rsidR="00C928D1">
              <w:t xml:space="preserve">. </w:t>
            </w:r>
            <w:r w:rsidRPr="007C31E7">
              <w:t>This demographic is commonly used to determine appropriateness of orders.</w:t>
            </w:r>
          </w:p>
        </w:tc>
      </w:tr>
      <w:tr w:rsidR="00672BF5" w:rsidRPr="007C31E7" w14:paraId="03584321" w14:textId="77777777" w:rsidTr="00672BF5">
        <w:tc>
          <w:tcPr>
            <w:tcW w:w="1368" w:type="dxa"/>
            <w:shd w:val="clear" w:color="auto" w:fill="auto"/>
          </w:tcPr>
          <w:p w14:paraId="3280D6F3" w14:textId="77777777" w:rsidR="00A71ADF" w:rsidRPr="007C31E7" w:rsidRDefault="00A71ADF" w:rsidP="00FC28CF">
            <w:pPr>
              <w:pStyle w:val="TableEntry"/>
            </w:pPr>
            <w:proofErr w:type="spellStart"/>
            <w:r w:rsidRPr="007C31E7">
              <w:t>birthDate</w:t>
            </w:r>
            <w:proofErr w:type="spellEnd"/>
          </w:p>
        </w:tc>
        <w:tc>
          <w:tcPr>
            <w:tcW w:w="900" w:type="dxa"/>
            <w:shd w:val="clear" w:color="auto" w:fill="auto"/>
          </w:tcPr>
          <w:p w14:paraId="13C2FB13" w14:textId="77777777" w:rsidR="00A71ADF" w:rsidRPr="007C31E7" w:rsidRDefault="00A71ADF" w:rsidP="00FC28CF">
            <w:pPr>
              <w:pStyle w:val="TableEntry"/>
            </w:pPr>
            <w:r w:rsidRPr="007C31E7">
              <w:t>1..1</w:t>
            </w:r>
          </w:p>
        </w:tc>
        <w:tc>
          <w:tcPr>
            <w:tcW w:w="2520" w:type="dxa"/>
            <w:shd w:val="clear" w:color="auto" w:fill="auto"/>
          </w:tcPr>
          <w:p w14:paraId="3A26D6BA" w14:textId="77777777" w:rsidR="00A71ADF" w:rsidRPr="007C31E7" w:rsidRDefault="00A71ADF" w:rsidP="00FC28CF">
            <w:pPr>
              <w:pStyle w:val="TableEntry"/>
            </w:pPr>
            <w:r w:rsidRPr="007C31E7">
              <w:t>date</w:t>
            </w:r>
          </w:p>
        </w:tc>
        <w:tc>
          <w:tcPr>
            <w:tcW w:w="4788" w:type="dxa"/>
            <w:shd w:val="clear" w:color="auto" w:fill="auto"/>
          </w:tcPr>
          <w:p w14:paraId="7F087AB4" w14:textId="1660251A" w:rsidR="00A71ADF" w:rsidRPr="007C31E7" w:rsidRDefault="00A71ADF" w:rsidP="00FC28CF">
            <w:pPr>
              <w:pStyle w:val="TableEntry"/>
            </w:pPr>
            <w:r w:rsidRPr="007C31E7">
              <w:t xml:space="preserve">The date of birth </w:t>
            </w:r>
            <w:r w:rsidR="00293324" w:rsidRPr="007C31E7">
              <w:rPr>
                <w:smallCaps/>
              </w:rPr>
              <w:t>shall</w:t>
            </w:r>
            <w:r w:rsidRPr="007C31E7">
              <w:t xml:space="preserve"> be provided</w:t>
            </w:r>
            <w:r w:rsidR="00C928D1">
              <w:t xml:space="preserve">. </w:t>
            </w:r>
            <w:r w:rsidRPr="007C31E7">
              <w:t>This demographic is commonly used to determine appropriateness of orders</w:t>
            </w:r>
            <w:r w:rsidR="00C928D1">
              <w:t xml:space="preserve">. </w:t>
            </w:r>
            <w:r w:rsidRPr="007C31E7">
              <w:t xml:space="preserve">Precision of this field may be limited to ensure compliance with local policy. </w:t>
            </w:r>
          </w:p>
        </w:tc>
      </w:tr>
      <w:tr w:rsidR="00293324" w:rsidRPr="007C31E7" w14:paraId="5B8E0EA8" w14:textId="77777777" w:rsidTr="00672BF5">
        <w:tc>
          <w:tcPr>
            <w:tcW w:w="9576" w:type="dxa"/>
            <w:gridSpan w:val="4"/>
            <w:shd w:val="clear" w:color="auto" w:fill="auto"/>
          </w:tcPr>
          <w:p w14:paraId="6C140681" w14:textId="0F3442C4" w:rsidR="00293324" w:rsidRPr="007C31E7" w:rsidRDefault="004213A0" w:rsidP="00672BF5">
            <w:pPr>
              <w:pStyle w:val="TableEntry"/>
              <w:keepNext/>
              <w:keepLines/>
              <w:rPr>
                <w:b/>
              </w:rPr>
            </w:pPr>
            <w:r>
              <w:rPr>
                <w:b/>
              </w:rPr>
              <w:lastRenderedPageBreak/>
              <w:t>Practitioner</w:t>
            </w:r>
            <w:r w:rsidR="00293324" w:rsidRPr="007C31E7">
              <w:rPr>
                <w:b/>
              </w:rPr>
              <w:t xml:space="preserve"> Resource</w:t>
            </w:r>
          </w:p>
          <w:p w14:paraId="574A6192" w14:textId="778D52C7" w:rsidR="00293324" w:rsidRPr="007C31E7" w:rsidRDefault="00293324" w:rsidP="004213A0">
            <w:pPr>
              <w:pStyle w:val="TableEntry"/>
              <w:keepNext/>
              <w:keepLines/>
            </w:pPr>
            <w:r w:rsidRPr="007C31E7">
              <w:t xml:space="preserve">The </w:t>
            </w:r>
            <w:r w:rsidR="004213A0">
              <w:t>practitioner</w:t>
            </w:r>
            <w:r w:rsidRPr="007C31E7">
              <w:t xml:space="preserve"> resource is required to identify the provider placing the order</w:t>
            </w:r>
            <w:r w:rsidR="00C928D1">
              <w:t xml:space="preserve">. </w:t>
            </w:r>
          </w:p>
        </w:tc>
      </w:tr>
      <w:tr w:rsidR="00A71ADF" w:rsidRPr="007C31E7" w14:paraId="657789C1" w14:textId="77777777" w:rsidTr="00672BF5">
        <w:tc>
          <w:tcPr>
            <w:tcW w:w="1368" w:type="dxa"/>
            <w:shd w:val="clear" w:color="auto" w:fill="auto"/>
          </w:tcPr>
          <w:p w14:paraId="73D51D18" w14:textId="77777777" w:rsidR="00A71ADF" w:rsidRPr="007C31E7" w:rsidRDefault="002F3FCE" w:rsidP="00672BF5">
            <w:pPr>
              <w:pStyle w:val="TableEntry"/>
              <w:keepNext/>
              <w:keepLines/>
            </w:pPr>
            <w:r w:rsidRPr="007C31E7">
              <w:t>identifier</w:t>
            </w:r>
          </w:p>
        </w:tc>
        <w:tc>
          <w:tcPr>
            <w:tcW w:w="900" w:type="dxa"/>
            <w:shd w:val="clear" w:color="auto" w:fill="auto"/>
          </w:tcPr>
          <w:p w14:paraId="51CA084B" w14:textId="77777777" w:rsidR="00A71ADF" w:rsidRPr="007C31E7" w:rsidRDefault="002F3FCE" w:rsidP="00672BF5">
            <w:pPr>
              <w:pStyle w:val="TableEntry"/>
              <w:keepNext/>
              <w:keepLines/>
            </w:pPr>
            <w:r w:rsidRPr="007C31E7">
              <w:t>1..*</w:t>
            </w:r>
          </w:p>
        </w:tc>
        <w:tc>
          <w:tcPr>
            <w:tcW w:w="2520" w:type="dxa"/>
            <w:shd w:val="clear" w:color="auto" w:fill="auto"/>
          </w:tcPr>
          <w:p w14:paraId="4EAD18B6" w14:textId="77777777" w:rsidR="00A71ADF" w:rsidRPr="007C31E7" w:rsidRDefault="002F3FCE" w:rsidP="00672BF5">
            <w:pPr>
              <w:pStyle w:val="TableEntry"/>
              <w:keepNext/>
              <w:keepLines/>
            </w:pPr>
            <w:r w:rsidRPr="007C31E7">
              <w:t>Identifier</w:t>
            </w:r>
          </w:p>
        </w:tc>
        <w:tc>
          <w:tcPr>
            <w:tcW w:w="4788" w:type="dxa"/>
            <w:shd w:val="clear" w:color="auto" w:fill="auto"/>
          </w:tcPr>
          <w:p w14:paraId="6199D46F" w14:textId="0F8F8928" w:rsidR="00A71ADF" w:rsidRPr="007C31E7" w:rsidRDefault="002F3FCE" w:rsidP="00672BF5">
            <w:pPr>
              <w:pStyle w:val="TableEntry"/>
              <w:keepNext/>
              <w:keepLines/>
            </w:pPr>
            <w:r w:rsidRPr="007C31E7">
              <w:t xml:space="preserve">At least one identifier </w:t>
            </w:r>
            <w:r w:rsidR="00293324" w:rsidRPr="007C31E7">
              <w:rPr>
                <w:smallCaps/>
              </w:rPr>
              <w:t>shall</w:t>
            </w:r>
            <w:r w:rsidRPr="007C31E7">
              <w:t xml:space="preserve"> be provided that uniquely identifies the ordering provider</w:t>
            </w:r>
            <w:r w:rsidR="00C928D1">
              <w:t xml:space="preserve">. </w:t>
            </w:r>
            <w:r w:rsidRPr="007C31E7">
              <w:t>Local policy may specify the identify domain associated with this identifier (e.g., a national provider id may be required in some locales).</w:t>
            </w:r>
          </w:p>
        </w:tc>
      </w:tr>
      <w:tr w:rsidR="00293324" w:rsidRPr="007C31E7" w14:paraId="6E69A65F" w14:textId="77777777" w:rsidTr="00672BF5">
        <w:trPr>
          <w:cantSplit/>
        </w:trPr>
        <w:tc>
          <w:tcPr>
            <w:tcW w:w="9576" w:type="dxa"/>
            <w:gridSpan w:val="4"/>
            <w:shd w:val="clear" w:color="auto" w:fill="auto"/>
          </w:tcPr>
          <w:p w14:paraId="35EC8C60" w14:textId="77777777" w:rsidR="00293324" w:rsidRPr="007C31E7" w:rsidRDefault="00731201" w:rsidP="00672BF5">
            <w:pPr>
              <w:pStyle w:val="TableEntry"/>
              <w:keepNext/>
              <w:keepLines/>
              <w:rPr>
                <w:b/>
              </w:rPr>
            </w:pPr>
            <w:r w:rsidRPr="007C31E7">
              <w:rPr>
                <w:sz w:val="24"/>
              </w:rPr>
              <w:br w:type="page"/>
            </w:r>
            <w:proofErr w:type="spellStart"/>
            <w:r w:rsidR="00293324" w:rsidRPr="007C31E7">
              <w:rPr>
                <w:b/>
              </w:rPr>
              <w:t>DiagnosticOrder</w:t>
            </w:r>
            <w:proofErr w:type="spellEnd"/>
          </w:p>
          <w:p w14:paraId="4ED221DB" w14:textId="5B2914B2" w:rsidR="00731201" w:rsidRPr="007C31E7" w:rsidRDefault="00293324" w:rsidP="00672BF5">
            <w:pPr>
              <w:pStyle w:val="TableEntry"/>
              <w:keepNext/>
              <w:keepLines/>
            </w:pPr>
            <w:r w:rsidRPr="007C31E7">
              <w:t xml:space="preserve">The diagnostic order resource is required to identify the </w:t>
            </w:r>
            <w:r w:rsidR="008F1F71">
              <w:t xml:space="preserve">diagnostic </w:t>
            </w:r>
            <w:r w:rsidRPr="007C31E7">
              <w:t>service or services that were ordered, and to provide additional details that may be necessary to evaluate the order for appropriateness.</w:t>
            </w:r>
          </w:p>
        </w:tc>
      </w:tr>
      <w:tr w:rsidR="004D7C21" w:rsidRPr="007C31E7" w14:paraId="68AF0529" w14:textId="77777777" w:rsidTr="00672BF5">
        <w:tc>
          <w:tcPr>
            <w:tcW w:w="1368" w:type="dxa"/>
            <w:shd w:val="clear" w:color="auto" w:fill="auto"/>
          </w:tcPr>
          <w:p w14:paraId="66208637" w14:textId="77777777" w:rsidR="004D7C21" w:rsidRPr="007C31E7" w:rsidRDefault="004D7C21" w:rsidP="00672BF5">
            <w:pPr>
              <w:pStyle w:val="TableEntry"/>
              <w:keepNext/>
              <w:keepLines/>
            </w:pPr>
            <w:proofErr w:type="spellStart"/>
            <w:r w:rsidRPr="007C31E7">
              <w:t>clinicalNotes</w:t>
            </w:r>
            <w:proofErr w:type="spellEnd"/>
          </w:p>
        </w:tc>
        <w:tc>
          <w:tcPr>
            <w:tcW w:w="900" w:type="dxa"/>
            <w:shd w:val="clear" w:color="auto" w:fill="auto"/>
          </w:tcPr>
          <w:p w14:paraId="08C9E7FE" w14:textId="77777777" w:rsidR="004D7C21" w:rsidRPr="007C31E7" w:rsidRDefault="004D7C21" w:rsidP="00672BF5">
            <w:pPr>
              <w:pStyle w:val="TableEntry"/>
              <w:keepNext/>
              <w:keepLines/>
            </w:pPr>
            <w:r w:rsidRPr="007C31E7">
              <w:t>0..1</w:t>
            </w:r>
          </w:p>
        </w:tc>
        <w:tc>
          <w:tcPr>
            <w:tcW w:w="2520" w:type="dxa"/>
            <w:shd w:val="clear" w:color="auto" w:fill="auto"/>
          </w:tcPr>
          <w:p w14:paraId="44D59FFD" w14:textId="77777777" w:rsidR="004D7C21" w:rsidRPr="007C31E7" w:rsidRDefault="00530557" w:rsidP="00672BF5">
            <w:pPr>
              <w:pStyle w:val="TableEntry"/>
              <w:keepNext/>
              <w:keepLines/>
            </w:pPr>
            <w:r w:rsidRPr="007C31E7">
              <w:t>S</w:t>
            </w:r>
            <w:r w:rsidR="004D7C21" w:rsidRPr="007C31E7">
              <w:t>tring</w:t>
            </w:r>
          </w:p>
        </w:tc>
        <w:tc>
          <w:tcPr>
            <w:tcW w:w="4788" w:type="dxa"/>
            <w:shd w:val="clear" w:color="auto" w:fill="auto"/>
          </w:tcPr>
          <w:p w14:paraId="526786E6" w14:textId="108D8FAA" w:rsidR="004D7C21" w:rsidRPr="007C31E7" w:rsidRDefault="004D7C21" w:rsidP="003678A0">
            <w:pPr>
              <w:pStyle w:val="TableEntry"/>
              <w:keepNext/>
              <w:keepLines/>
            </w:pPr>
            <w:r w:rsidRPr="007C31E7">
              <w:t>Sometimes a text justification must be provided instead of coded and structured data</w:t>
            </w:r>
            <w:r w:rsidR="00C928D1">
              <w:t xml:space="preserve">. </w:t>
            </w:r>
            <w:r w:rsidRPr="007C31E7">
              <w:t xml:space="preserve">This field must be supported and </w:t>
            </w:r>
            <w:r w:rsidRPr="007C31E7">
              <w:rPr>
                <w:smallCaps/>
              </w:rPr>
              <w:t>shall</w:t>
            </w:r>
            <w:r w:rsidRPr="007C31E7">
              <w:t xml:space="preserve"> be provided if known</w:t>
            </w:r>
            <w:r w:rsidR="003678A0" w:rsidRPr="007C31E7">
              <w:rPr>
                <w:rStyle w:val="FootnoteReference"/>
              </w:rPr>
              <w:footnoteReference w:id="7"/>
            </w:r>
            <w:r w:rsidRPr="007C31E7">
              <w:t>.</w:t>
            </w:r>
          </w:p>
        </w:tc>
      </w:tr>
      <w:tr w:rsidR="004D7C21" w:rsidRPr="007C31E7" w14:paraId="4D54B14E" w14:textId="77777777" w:rsidTr="00672BF5">
        <w:tc>
          <w:tcPr>
            <w:tcW w:w="1368" w:type="dxa"/>
            <w:shd w:val="clear" w:color="auto" w:fill="auto"/>
          </w:tcPr>
          <w:p w14:paraId="1D65ED68" w14:textId="77777777" w:rsidR="004D7C21" w:rsidRPr="007C31E7" w:rsidRDefault="004D7C21" w:rsidP="00672BF5">
            <w:pPr>
              <w:pStyle w:val="TableEntry"/>
              <w:keepNext/>
              <w:keepLines/>
            </w:pPr>
            <w:r w:rsidRPr="007C31E7">
              <w:t>supporting</w:t>
            </w:r>
            <w:r w:rsidRPr="007C31E7">
              <w:br/>
              <w:t xml:space="preserve"> Information</w:t>
            </w:r>
          </w:p>
        </w:tc>
        <w:tc>
          <w:tcPr>
            <w:tcW w:w="900" w:type="dxa"/>
            <w:shd w:val="clear" w:color="auto" w:fill="auto"/>
          </w:tcPr>
          <w:p w14:paraId="6A517DC1" w14:textId="77777777" w:rsidR="004D7C21" w:rsidRPr="007C31E7" w:rsidRDefault="004D7C21" w:rsidP="00672BF5">
            <w:pPr>
              <w:pStyle w:val="TableEntry"/>
              <w:keepNext/>
              <w:keepLines/>
            </w:pPr>
            <w:r w:rsidRPr="007C31E7">
              <w:t>0..*</w:t>
            </w:r>
          </w:p>
        </w:tc>
        <w:tc>
          <w:tcPr>
            <w:tcW w:w="2520" w:type="dxa"/>
            <w:shd w:val="clear" w:color="auto" w:fill="auto"/>
          </w:tcPr>
          <w:p w14:paraId="1EC4D423" w14:textId="55AF72D7" w:rsidR="004D7C21" w:rsidRDefault="008F1F71" w:rsidP="00672BF5">
            <w:pPr>
              <w:pStyle w:val="TableEntry"/>
              <w:keepNext/>
              <w:keepLines/>
            </w:pPr>
            <w:r>
              <w:t xml:space="preserve">( </w:t>
            </w:r>
            <w:r w:rsidR="004D7C21" w:rsidRPr="007C31E7">
              <w:t>Observation</w:t>
            </w:r>
            <w:r>
              <w:t xml:space="preserve"> </w:t>
            </w:r>
            <w:r w:rsidR="004D7C21" w:rsidRPr="007C31E7">
              <w:t>|  Condition</w:t>
            </w:r>
            <w:r>
              <w:t xml:space="preserve"> |</w:t>
            </w:r>
          </w:p>
          <w:p w14:paraId="5352402F" w14:textId="42B920B0" w:rsidR="008F1F71" w:rsidRPr="007C31E7" w:rsidRDefault="008F1F71" w:rsidP="008F1F71">
            <w:pPr>
              <w:pStyle w:val="TableEntry"/>
              <w:keepNext/>
              <w:keepLines/>
            </w:pPr>
            <w:proofErr w:type="spellStart"/>
            <w:r>
              <w:t>DocumentReference</w:t>
            </w:r>
            <w:proofErr w:type="spellEnd"/>
            <w:r>
              <w:t xml:space="preserve"> ) &lt;contained&gt;</w:t>
            </w:r>
          </w:p>
        </w:tc>
        <w:tc>
          <w:tcPr>
            <w:tcW w:w="4788" w:type="dxa"/>
            <w:shd w:val="clear" w:color="auto" w:fill="auto"/>
          </w:tcPr>
          <w:p w14:paraId="15753A92" w14:textId="5478C99F" w:rsidR="004D7C21" w:rsidRPr="007C31E7" w:rsidRDefault="004D7C21" w:rsidP="00672BF5">
            <w:pPr>
              <w:pStyle w:val="TableEntry"/>
              <w:keepNext/>
              <w:keepLines/>
            </w:pPr>
            <w:r w:rsidRPr="007C31E7">
              <w:t xml:space="preserve">Supporting information </w:t>
            </w:r>
            <w:r w:rsidRPr="007C31E7">
              <w:rPr>
                <w:smallCaps/>
              </w:rPr>
              <w:t>shall</w:t>
            </w:r>
            <w:r w:rsidRPr="007C31E7">
              <w:t xml:space="preserve"> be provided if known</w:t>
            </w:r>
            <w:r w:rsidR="00C928D1">
              <w:t xml:space="preserve">. </w:t>
            </w:r>
            <w:r w:rsidRPr="007C31E7">
              <w:t>This field may be required to facilitate evaluation of appropriateness</w:t>
            </w:r>
            <w:r w:rsidR="00C928D1">
              <w:t xml:space="preserve">. </w:t>
            </w:r>
            <w:proofErr w:type="gramStart"/>
            <w:r w:rsidRPr="007C31E7">
              <w:t xml:space="preserve">The  </w:t>
            </w:r>
            <w:proofErr w:type="spellStart"/>
            <w:r w:rsidRPr="007C31E7">
              <w:t>supportingInformation</w:t>
            </w:r>
            <w:proofErr w:type="spellEnd"/>
            <w:proofErr w:type="gramEnd"/>
            <w:r w:rsidRPr="007C31E7">
              <w:t xml:space="preserve"> field assists with interpretation of the results, and is not intended to provide the reason or indication for the order (see reason[x] above in the Order resource).</w:t>
            </w:r>
          </w:p>
        </w:tc>
      </w:tr>
      <w:tr w:rsidR="004D7C21" w:rsidRPr="007C31E7" w14:paraId="0A40AFBD" w14:textId="77777777" w:rsidTr="00672BF5">
        <w:tc>
          <w:tcPr>
            <w:tcW w:w="1368" w:type="dxa"/>
            <w:shd w:val="clear" w:color="auto" w:fill="auto"/>
          </w:tcPr>
          <w:p w14:paraId="4522D501" w14:textId="000AFFF0" w:rsidR="004D7C21" w:rsidRPr="007C31E7" w:rsidRDefault="004D7C21" w:rsidP="00672BF5">
            <w:pPr>
              <w:pStyle w:val="TableEntry"/>
              <w:keepNext/>
              <w:keepLines/>
            </w:pPr>
            <w:r w:rsidRPr="007C31E7">
              <w:t>item</w:t>
            </w:r>
          </w:p>
        </w:tc>
        <w:tc>
          <w:tcPr>
            <w:tcW w:w="900" w:type="dxa"/>
            <w:shd w:val="clear" w:color="auto" w:fill="auto"/>
          </w:tcPr>
          <w:p w14:paraId="64524EC5" w14:textId="77777777" w:rsidR="004D7C21" w:rsidRPr="007C31E7" w:rsidRDefault="004D7C21" w:rsidP="00672BF5">
            <w:pPr>
              <w:pStyle w:val="TableEntry"/>
              <w:keepNext/>
              <w:keepLines/>
            </w:pPr>
            <w:r w:rsidRPr="007C31E7">
              <w:t>1..*</w:t>
            </w:r>
          </w:p>
        </w:tc>
        <w:tc>
          <w:tcPr>
            <w:tcW w:w="2520" w:type="dxa"/>
            <w:shd w:val="clear" w:color="auto" w:fill="auto"/>
          </w:tcPr>
          <w:p w14:paraId="44A4B960" w14:textId="77777777" w:rsidR="004D7C21" w:rsidRPr="007C31E7" w:rsidRDefault="004D7C21" w:rsidP="00672BF5">
            <w:pPr>
              <w:pStyle w:val="TableEntry"/>
              <w:keepNext/>
              <w:keepLines/>
            </w:pPr>
            <w:r w:rsidRPr="007C31E7">
              <w:t>Element</w:t>
            </w:r>
          </w:p>
        </w:tc>
        <w:tc>
          <w:tcPr>
            <w:tcW w:w="4788" w:type="dxa"/>
            <w:shd w:val="clear" w:color="auto" w:fill="auto"/>
          </w:tcPr>
          <w:p w14:paraId="7E688198" w14:textId="77777777" w:rsidR="004D7C21" w:rsidRPr="007C31E7" w:rsidRDefault="004D7C21" w:rsidP="00672BF5">
            <w:pPr>
              <w:pStyle w:val="TableEntry"/>
              <w:keepNext/>
              <w:keepLines/>
            </w:pPr>
            <w:r w:rsidRPr="007C31E7">
              <w:t xml:space="preserve">At least one item </w:t>
            </w:r>
            <w:r w:rsidR="00293324" w:rsidRPr="007C31E7">
              <w:rPr>
                <w:smallCaps/>
              </w:rPr>
              <w:t>shall</w:t>
            </w:r>
            <w:r w:rsidR="00293324" w:rsidRPr="007C31E7">
              <w:t xml:space="preserve"> </w:t>
            </w:r>
            <w:r w:rsidRPr="007C31E7">
              <w:t>be present in the order</w:t>
            </w:r>
            <w:r w:rsidR="00031E9B" w:rsidRPr="007C31E7">
              <w:t xml:space="preserve"> to describe the service being performed.</w:t>
            </w:r>
          </w:p>
        </w:tc>
      </w:tr>
      <w:tr w:rsidR="00731201" w:rsidRPr="007C31E7" w14:paraId="35AFD3BC" w14:textId="77777777" w:rsidTr="00672BF5">
        <w:tc>
          <w:tcPr>
            <w:tcW w:w="1368" w:type="dxa"/>
            <w:shd w:val="clear" w:color="auto" w:fill="auto"/>
          </w:tcPr>
          <w:p w14:paraId="6EA2A160" w14:textId="77777777" w:rsidR="00731201" w:rsidRPr="007C31E7" w:rsidRDefault="00731201" w:rsidP="00672BF5">
            <w:pPr>
              <w:pStyle w:val="TableEntry"/>
              <w:keepNext/>
              <w:keepLines/>
            </w:pPr>
            <w:proofErr w:type="spellStart"/>
            <w:r w:rsidRPr="007C31E7">
              <w:t>item.code</w:t>
            </w:r>
            <w:proofErr w:type="spellEnd"/>
          </w:p>
        </w:tc>
        <w:tc>
          <w:tcPr>
            <w:tcW w:w="900" w:type="dxa"/>
            <w:shd w:val="clear" w:color="auto" w:fill="auto"/>
          </w:tcPr>
          <w:p w14:paraId="7015D729" w14:textId="77777777" w:rsidR="00731201" w:rsidRPr="007C31E7" w:rsidRDefault="00731201" w:rsidP="00672BF5">
            <w:pPr>
              <w:pStyle w:val="TableEntry"/>
              <w:keepNext/>
              <w:keepLines/>
            </w:pPr>
            <w:r w:rsidRPr="007C31E7">
              <w:t>1..1</w:t>
            </w:r>
          </w:p>
        </w:tc>
        <w:tc>
          <w:tcPr>
            <w:tcW w:w="2520" w:type="dxa"/>
            <w:shd w:val="clear" w:color="auto" w:fill="auto"/>
          </w:tcPr>
          <w:p w14:paraId="10EC2055" w14:textId="77777777" w:rsidR="00731201" w:rsidRPr="007C31E7" w:rsidRDefault="00731201" w:rsidP="00672BF5">
            <w:pPr>
              <w:pStyle w:val="TableEntry"/>
              <w:keepNext/>
              <w:keepLines/>
            </w:pPr>
            <w:proofErr w:type="spellStart"/>
            <w:r w:rsidRPr="007C31E7">
              <w:t>CodeableConcept</w:t>
            </w:r>
            <w:proofErr w:type="spellEnd"/>
          </w:p>
        </w:tc>
        <w:tc>
          <w:tcPr>
            <w:tcW w:w="4788" w:type="dxa"/>
            <w:shd w:val="clear" w:color="auto" w:fill="auto"/>
          </w:tcPr>
          <w:p w14:paraId="4DA107AA" w14:textId="38DBAF91" w:rsidR="00731201" w:rsidRPr="007C31E7" w:rsidRDefault="00731201" w:rsidP="00672BF5">
            <w:pPr>
              <w:pStyle w:val="TableEntry"/>
              <w:keepNext/>
              <w:keepLines/>
            </w:pPr>
            <w:r w:rsidRPr="007C31E7">
              <w:t xml:space="preserve">The service being requested </w:t>
            </w:r>
            <w:r w:rsidRPr="007C31E7">
              <w:rPr>
                <w:smallCaps/>
              </w:rPr>
              <w:t>shall</w:t>
            </w:r>
            <w:r w:rsidRPr="007C31E7">
              <w:t xml:space="preserve"> be provided</w:t>
            </w:r>
            <w:r w:rsidR="00C928D1">
              <w:t xml:space="preserve">. </w:t>
            </w:r>
            <w:r w:rsidRPr="007C31E7">
              <w:t>This is the service being evaluated against guidelines.</w:t>
            </w:r>
          </w:p>
        </w:tc>
      </w:tr>
      <w:tr w:rsidR="00731201" w:rsidRPr="007C31E7" w14:paraId="5BBA5F16" w14:textId="77777777" w:rsidTr="00672BF5">
        <w:trPr>
          <w:cantSplit/>
        </w:trPr>
        <w:tc>
          <w:tcPr>
            <w:tcW w:w="1368" w:type="dxa"/>
            <w:shd w:val="clear" w:color="auto" w:fill="auto"/>
          </w:tcPr>
          <w:p w14:paraId="355A9802" w14:textId="77777777" w:rsidR="00731201" w:rsidRPr="007C31E7" w:rsidRDefault="00731201" w:rsidP="00672BF5">
            <w:pPr>
              <w:pStyle w:val="TableEntry"/>
              <w:keepNext/>
              <w:keepLines/>
            </w:pPr>
            <w:proofErr w:type="spellStart"/>
            <w:r w:rsidRPr="007C31E7">
              <w:t>item.bodySite</w:t>
            </w:r>
            <w:proofErr w:type="spellEnd"/>
            <w:r w:rsidRPr="007C31E7">
              <w:br/>
              <w:t xml:space="preserve"> </w:t>
            </w:r>
            <w:proofErr w:type="spellStart"/>
            <w:r w:rsidRPr="007C31E7">
              <w:t>Codeable</w:t>
            </w:r>
            <w:proofErr w:type="spellEnd"/>
            <w:r w:rsidRPr="007C31E7">
              <w:br/>
              <w:t xml:space="preserve">  Concept</w:t>
            </w:r>
          </w:p>
        </w:tc>
        <w:tc>
          <w:tcPr>
            <w:tcW w:w="900" w:type="dxa"/>
            <w:shd w:val="clear" w:color="auto" w:fill="auto"/>
          </w:tcPr>
          <w:p w14:paraId="6F864DDB" w14:textId="77777777" w:rsidR="00731201" w:rsidRPr="007C31E7" w:rsidRDefault="00731201" w:rsidP="00672BF5">
            <w:pPr>
              <w:pStyle w:val="TableEntry"/>
              <w:keepNext/>
              <w:keepLines/>
            </w:pPr>
            <w:r w:rsidRPr="007C31E7">
              <w:t>0..1</w:t>
            </w:r>
          </w:p>
        </w:tc>
        <w:tc>
          <w:tcPr>
            <w:tcW w:w="2520" w:type="dxa"/>
            <w:shd w:val="clear" w:color="auto" w:fill="auto"/>
          </w:tcPr>
          <w:p w14:paraId="0E65AF31" w14:textId="77777777" w:rsidR="00731201" w:rsidRPr="007C31E7" w:rsidRDefault="00731201" w:rsidP="00672BF5">
            <w:pPr>
              <w:pStyle w:val="TableEntry"/>
              <w:keepNext/>
              <w:keepLines/>
            </w:pPr>
            <w:proofErr w:type="spellStart"/>
            <w:r w:rsidRPr="007C31E7">
              <w:t>CodeableConcept</w:t>
            </w:r>
            <w:proofErr w:type="spellEnd"/>
          </w:p>
        </w:tc>
        <w:tc>
          <w:tcPr>
            <w:tcW w:w="4788" w:type="dxa"/>
            <w:shd w:val="clear" w:color="auto" w:fill="auto"/>
          </w:tcPr>
          <w:p w14:paraId="6DFE9C2D" w14:textId="77777777" w:rsidR="00731201" w:rsidRPr="007C31E7" w:rsidRDefault="00731201" w:rsidP="003678A0">
            <w:pPr>
              <w:pStyle w:val="TableEntry"/>
              <w:keepNext/>
              <w:keepLines/>
            </w:pPr>
            <w:r w:rsidRPr="007C31E7">
              <w:t xml:space="preserve">The body site </w:t>
            </w:r>
            <w:r w:rsidRPr="007C31E7">
              <w:rPr>
                <w:smallCaps/>
              </w:rPr>
              <w:t>shall</w:t>
            </w:r>
            <w:r w:rsidRPr="007C31E7">
              <w:t xml:space="preserve"> be provided when relevant to the order (e.g., </w:t>
            </w:r>
            <w:r w:rsidR="003678A0" w:rsidRPr="007C31E7">
              <w:t>MRI of upper joint, where the location is the shoulder or elbow and the laterality is left or right</w:t>
            </w:r>
            <w:r w:rsidRPr="007C31E7">
              <w:t>)</w:t>
            </w:r>
            <w:r w:rsidR="003678A0" w:rsidRPr="007C31E7">
              <w:rPr>
                <w:rStyle w:val="FootnoteReference"/>
              </w:rPr>
              <w:fldChar w:fldCharType="begin"/>
            </w:r>
            <w:r w:rsidR="003678A0" w:rsidRPr="007C31E7">
              <w:rPr>
                <w:rStyle w:val="FootnoteReference"/>
              </w:rPr>
              <w:instrText xml:space="preserve"> NOTEREF _Ref417470077 \h </w:instrText>
            </w:r>
            <w:r w:rsidR="003678A0" w:rsidRPr="007C31E7">
              <w:rPr>
                <w:rStyle w:val="FootnoteReference"/>
              </w:rPr>
            </w:r>
            <w:r w:rsidR="003678A0" w:rsidRPr="007C31E7">
              <w:rPr>
                <w:rStyle w:val="FootnoteReference"/>
              </w:rPr>
              <w:fldChar w:fldCharType="separate"/>
            </w:r>
            <w:r w:rsidR="003678A0" w:rsidRPr="007C31E7">
              <w:rPr>
                <w:rStyle w:val="FootnoteReference"/>
              </w:rPr>
              <w:t>5</w:t>
            </w:r>
            <w:r w:rsidR="003678A0" w:rsidRPr="007C31E7">
              <w:rPr>
                <w:rStyle w:val="FootnoteReference"/>
              </w:rPr>
              <w:fldChar w:fldCharType="end"/>
            </w:r>
            <w:r w:rsidRPr="007C31E7">
              <w:t>.</w:t>
            </w:r>
          </w:p>
        </w:tc>
      </w:tr>
      <w:tr w:rsidR="00672BF5" w:rsidRPr="007C31E7" w14:paraId="22E828DB" w14:textId="77777777" w:rsidTr="00672BF5">
        <w:tc>
          <w:tcPr>
            <w:tcW w:w="1368" w:type="dxa"/>
            <w:shd w:val="clear" w:color="auto" w:fill="auto"/>
          </w:tcPr>
          <w:p w14:paraId="17DEA8AF" w14:textId="77777777" w:rsidR="00530557" w:rsidRPr="007C31E7" w:rsidRDefault="00530557" w:rsidP="00FC28CF">
            <w:pPr>
              <w:pStyle w:val="TableEntry"/>
            </w:pPr>
            <w:proofErr w:type="spellStart"/>
            <w:r w:rsidRPr="007C31E7">
              <w:t>item.bodySite</w:t>
            </w:r>
            <w:proofErr w:type="spellEnd"/>
            <w:r w:rsidRPr="007C31E7">
              <w:br/>
              <w:t xml:space="preserve"> Reference</w:t>
            </w:r>
          </w:p>
        </w:tc>
        <w:tc>
          <w:tcPr>
            <w:tcW w:w="900" w:type="dxa"/>
            <w:shd w:val="clear" w:color="auto" w:fill="auto"/>
          </w:tcPr>
          <w:p w14:paraId="53FA054F" w14:textId="77777777" w:rsidR="00530557" w:rsidRPr="007C31E7" w:rsidRDefault="00530557" w:rsidP="00FC28CF">
            <w:pPr>
              <w:pStyle w:val="TableEntry"/>
            </w:pPr>
            <w:r w:rsidRPr="007C31E7">
              <w:t>0..0</w:t>
            </w:r>
          </w:p>
        </w:tc>
        <w:tc>
          <w:tcPr>
            <w:tcW w:w="2520" w:type="dxa"/>
            <w:shd w:val="clear" w:color="auto" w:fill="auto"/>
          </w:tcPr>
          <w:p w14:paraId="39AA8955" w14:textId="77777777" w:rsidR="00530557" w:rsidRPr="007C31E7" w:rsidRDefault="00530557" w:rsidP="00FC28CF">
            <w:pPr>
              <w:pStyle w:val="TableEntry"/>
            </w:pPr>
            <w:proofErr w:type="spellStart"/>
            <w:r w:rsidRPr="007C31E7">
              <w:t>BodySite</w:t>
            </w:r>
            <w:proofErr w:type="spellEnd"/>
          </w:p>
        </w:tc>
        <w:tc>
          <w:tcPr>
            <w:tcW w:w="4788" w:type="dxa"/>
            <w:shd w:val="clear" w:color="auto" w:fill="auto"/>
          </w:tcPr>
          <w:p w14:paraId="5E634F5A" w14:textId="0981C7C0" w:rsidR="00530557" w:rsidRPr="007C31E7" w:rsidRDefault="00530557" w:rsidP="00FC28CF">
            <w:pPr>
              <w:pStyle w:val="TableEntry"/>
            </w:pPr>
            <w:r w:rsidRPr="007C31E7">
              <w:t xml:space="preserve">Body site </w:t>
            </w:r>
            <w:r w:rsidRPr="007C31E7">
              <w:rPr>
                <w:smallCaps/>
              </w:rPr>
              <w:t>shall not</w:t>
            </w:r>
            <w:r w:rsidRPr="007C31E7">
              <w:t xml:space="preserve"> be specified as a reference to a </w:t>
            </w:r>
            <w:proofErr w:type="spellStart"/>
            <w:r w:rsidRPr="007C31E7">
              <w:t>BodySite</w:t>
            </w:r>
            <w:proofErr w:type="spellEnd"/>
            <w:r w:rsidRPr="007C31E7">
              <w:t xml:space="preserve"> resource</w:t>
            </w:r>
            <w:r w:rsidR="00C928D1">
              <w:t xml:space="preserve">. </w:t>
            </w:r>
            <w:r w:rsidRPr="007C31E7">
              <w:t xml:space="preserve">The body site used on orders should be simple enough to capture as a </w:t>
            </w:r>
            <w:proofErr w:type="spellStart"/>
            <w:r w:rsidRPr="007C31E7">
              <w:t>codeableConcept</w:t>
            </w:r>
            <w:proofErr w:type="spellEnd"/>
            <w:r w:rsidRPr="007C31E7">
              <w:t xml:space="preserve">, enabling a </w:t>
            </w:r>
            <w:r w:rsidR="0025367B">
              <w:t>Decision Support Service</w:t>
            </w:r>
            <w:r w:rsidRPr="007C31E7">
              <w:t xml:space="preserve"> to evaluate it more readily.</w:t>
            </w:r>
          </w:p>
        </w:tc>
      </w:tr>
      <w:tr w:rsidR="008F1F71" w:rsidRPr="007C31E7" w14:paraId="1E6CA4F3" w14:textId="77777777" w:rsidTr="008F1F71">
        <w:trPr>
          <w:cantSplit/>
        </w:trPr>
        <w:tc>
          <w:tcPr>
            <w:tcW w:w="9576" w:type="dxa"/>
            <w:gridSpan w:val="4"/>
            <w:shd w:val="clear" w:color="auto" w:fill="auto"/>
          </w:tcPr>
          <w:p w14:paraId="7F4B8B7E" w14:textId="708520D6" w:rsidR="008F1F71" w:rsidRPr="007C31E7" w:rsidRDefault="008F1F71" w:rsidP="008F1F71">
            <w:pPr>
              <w:pStyle w:val="TableEntry"/>
              <w:keepNext/>
              <w:keepLines/>
              <w:rPr>
                <w:b/>
              </w:rPr>
            </w:pPr>
            <w:r w:rsidRPr="007C31E7">
              <w:rPr>
                <w:sz w:val="24"/>
              </w:rPr>
              <w:lastRenderedPageBreak/>
              <w:br w:type="page"/>
            </w:r>
            <w:proofErr w:type="spellStart"/>
            <w:r>
              <w:rPr>
                <w:b/>
              </w:rPr>
              <w:t>ReferralRequest</w:t>
            </w:r>
            <w:proofErr w:type="spellEnd"/>
          </w:p>
          <w:p w14:paraId="10336314" w14:textId="7131B5CF" w:rsidR="008F1F71" w:rsidRPr="007C31E7" w:rsidRDefault="008F1F71" w:rsidP="008F1F71">
            <w:pPr>
              <w:pStyle w:val="TableEntry"/>
              <w:keepNext/>
              <w:keepLines/>
            </w:pPr>
            <w:r w:rsidRPr="007C31E7">
              <w:t xml:space="preserve">The </w:t>
            </w:r>
            <w:r>
              <w:t xml:space="preserve">referral request </w:t>
            </w:r>
            <w:r w:rsidRPr="007C31E7">
              <w:t xml:space="preserve">resource is required to identify the </w:t>
            </w:r>
            <w:r>
              <w:t xml:space="preserve">referral </w:t>
            </w:r>
            <w:r w:rsidRPr="007C31E7">
              <w:t>service or services that were ordered, and to provide additional details that may be necessary to evaluate the order for appropriateness.</w:t>
            </w:r>
          </w:p>
        </w:tc>
      </w:tr>
      <w:tr w:rsidR="008F1F71" w:rsidRPr="007C31E7" w14:paraId="6F733F6E" w14:textId="77777777" w:rsidTr="008F1F71">
        <w:tc>
          <w:tcPr>
            <w:tcW w:w="1368" w:type="dxa"/>
            <w:shd w:val="clear" w:color="auto" w:fill="auto"/>
          </w:tcPr>
          <w:p w14:paraId="5A3C0624" w14:textId="1CA0EC5A" w:rsidR="008F1F71" w:rsidRPr="007C31E7" w:rsidRDefault="00273C32" w:rsidP="008F1F71">
            <w:pPr>
              <w:pStyle w:val="TableEntry"/>
              <w:keepNext/>
              <w:keepLines/>
            </w:pPr>
            <w:r>
              <w:t>reason</w:t>
            </w:r>
          </w:p>
        </w:tc>
        <w:tc>
          <w:tcPr>
            <w:tcW w:w="900" w:type="dxa"/>
            <w:shd w:val="clear" w:color="auto" w:fill="auto"/>
          </w:tcPr>
          <w:p w14:paraId="4BC47233" w14:textId="142A3908" w:rsidR="008F1F71" w:rsidRPr="007C31E7" w:rsidRDefault="00273C32" w:rsidP="008F1F71">
            <w:pPr>
              <w:pStyle w:val="TableEntry"/>
              <w:keepNext/>
              <w:keepLines/>
            </w:pPr>
            <w:r>
              <w:t>1..1</w:t>
            </w:r>
          </w:p>
        </w:tc>
        <w:tc>
          <w:tcPr>
            <w:tcW w:w="2520" w:type="dxa"/>
            <w:shd w:val="clear" w:color="auto" w:fill="auto"/>
          </w:tcPr>
          <w:p w14:paraId="4A5DEBF6" w14:textId="20394420" w:rsidR="008F1F71" w:rsidRPr="007C31E7" w:rsidRDefault="00273C32" w:rsidP="008F1F71">
            <w:pPr>
              <w:pStyle w:val="TableEntry"/>
              <w:keepNext/>
              <w:keepLines/>
            </w:pPr>
            <w:proofErr w:type="spellStart"/>
            <w:r>
              <w:t>CodeableConcept</w:t>
            </w:r>
            <w:proofErr w:type="spellEnd"/>
          </w:p>
        </w:tc>
        <w:tc>
          <w:tcPr>
            <w:tcW w:w="4788" w:type="dxa"/>
            <w:shd w:val="clear" w:color="auto" w:fill="auto"/>
          </w:tcPr>
          <w:p w14:paraId="1032299E" w14:textId="32DAAE44" w:rsidR="008F1F71" w:rsidRPr="007C31E7" w:rsidRDefault="00273C32" w:rsidP="00273C32">
            <w:pPr>
              <w:pStyle w:val="TableEntry"/>
              <w:keepNext/>
              <w:keepLines/>
            </w:pPr>
            <w:r>
              <w:t xml:space="preserve">The reason for the referral </w:t>
            </w:r>
            <w:r w:rsidRPr="00273C32">
              <w:rPr>
                <w:smallCaps/>
              </w:rPr>
              <w:t>shall</w:t>
            </w:r>
            <w:r>
              <w:t xml:space="preserve"> be provided.</w:t>
            </w:r>
          </w:p>
        </w:tc>
      </w:tr>
      <w:tr w:rsidR="00273C32" w:rsidRPr="007C31E7" w14:paraId="79BE0068" w14:textId="77777777" w:rsidTr="008F1F71">
        <w:tc>
          <w:tcPr>
            <w:tcW w:w="1368" w:type="dxa"/>
            <w:shd w:val="clear" w:color="auto" w:fill="auto"/>
          </w:tcPr>
          <w:p w14:paraId="18EFBA6E" w14:textId="77F5D821" w:rsidR="00273C32" w:rsidRDefault="00273C32" w:rsidP="008F1F71">
            <w:pPr>
              <w:pStyle w:val="TableEntry"/>
              <w:keepNext/>
              <w:keepLines/>
            </w:pPr>
            <w:r>
              <w:t>service</w:t>
            </w:r>
            <w:r>
              <w:br/>
              <w:t xml:space="preserve">  Requested</w:t>
            </w:r>
          </w:p>
        </w:tc>
        <w:tc>
          <w:tcPr>
            <w:tcW w:w="900" w:type="dxa"/>
            <w:shd w:val="clear" w:color="auto" w:fill="auto"/>
          </w:tcPr>
          <w:p w14:paraId="3FCFD24C" w14:textId="729C3033" w:rsidR="00273C32" w:rsidRDefault="00273C32" w:rsidP="00273C32">
            <w:pPr>
              <w:pStyle w:val="TableEntry"/>
              <w:keepNext/>
              <w:keepLines/>
            </w:pPr>
            <w:r>
              <w:t>1..*</w:t>
            </w:r>
          </w:p>
        </w:tc>
        <w:tc>
          <w:tcPr>
            <w:tcW w:w="2520" w:type="dxa"/>
            <w:shd w:val="clear" w:color="auto" w:fill="auto"/>
          </w:tcPr>
          <w:p w14:paraId="22C37A43" w14:textId="20B4CEF0" w:rsidR="00273C32" w:rsidRDefault="00273C32" w:rsidP="008F1F71">
            <w:pPr>
              <w:pStyle w:val="TableEntry"/>
              <w:keepNext/>
              <w:keepLines/>
            </w:pPr>
            <w:proofErr w:type="spellStart"/>
            <w:r>
              <w:t>CodeableConcept</w:t>
            </w:r>
            <w:proofErr w:type="spellEnd"/>
          </w:p>
        </w:tc>
        <w:tc>
          <w:tcPr>
            <w:tcW w:w="4788" w:type="dxa"/>
            <w:shd w:val="clear" w:color="auto" w:fill="auto"/>
          </w:tcPr>
          <w:p w14:paraId="40362F36" w14:textId="6CF21627" w:rsidR="00273C32" w:rsidRDefault="00273C32" w:rsidP="008F1F71">
            <w:pPr>
              <w:pStyle w:val="TableEntry"/>
              <w:keepNext/>
              <w:keepLines/>
            </w:pPr>
            <w:r>
              <w:t xml:space="preserve">At least one service requested </w:t>
            </w:r>
            <w:r w:rsidRPr="00273C32">
              <w:rPr>
                <w:smallCaps/>
              </w:rPr>
              <w:t>shall</w:t>
            </w:r>
            <w:r>
              <w:t xml:space="preserve"> be provided.</w:t>
            </w:r>
          </w:p>
        </w:tc>
      </w:tr>
      <w:tr w:rsidR="00273C32" w:rsidRPr="007C31E7" w14:paraId="12939FB4" w14:textId="77777777" w:rsidTr="008F1F71">
        <w:tc>
          <w:tcPr>
            <w:tcW w:w="1368" w:type="dxa"/>
            <w:shd w:val="clear" w:color="auto" w:fill="auto"/>
          </w:tcPr>
          <w:p w14:paraId="75AFC18C" w14:textId="57301727" w:rsidR="00273C32" w:rsidRDefault="00273C32" w:rsidP="008F1F71">
            <w:pPr>
              <w:pStyle w:val="TableEntry"/>
              <w:keepNext/>
              <w:keepLines/>
            </w:pPr>
            <w:r>
              <w:t>supporting</w:t>
            </w:r>
            <w:r>
              <w:br/>
              <w:t xml:space="preserve">  Information</w:t>
            </w:r>
          </w:p>
        </w:tc>
        <w:tc>
          <w:tcPr>
            <w:tcW w:w="900" w:type="dxa"/>
            <w:shd w:val="clear" w:color="auto" w:fill="auto"/>
          </w:tcPr>
          <w:p w14:paraId="72A118CF" w14:textId="78D3164E" w:rsidR="00273C32" w:rsidRDefault="00273C32" w:rsidP="00273C32">
            <w:pPr>
              <w:pStyle w:val="TableEntry"/>
              <w:keepNext/>
              <w:keepLines/>
            </w:pPr>
            <w:r>
              <w:t>1..*</w:t>
            </w:r>
          </w:p>
        </w:tc>
        <w:tc>
          <w:tcPr>
            <w:tcW w:w="2520" w:type="dxa"/>
            <w:shd w:val="clear" w:color="auto" w:fill="auto"/>
          </w:tcPr>
          <w:p w14:paraId="2941AE45" w14:textId="022983FB" w:rsidR="00273C32" w:rsidRDefault="00273C32" w:rsidP="00273C32">
            <w:pPr>
              <w:pStyle w:val="TableEntry"/>
              <w:keepNext/>
              <w:keepLines/>
            </w:pPr>
            <w:r>
              <w:t>Any&lt;contained&gt;</w:t>
            </w:r>
          </w:p>
        </w:tc>
        <w:tc>
          <w:tcPr>
            <w:tcW w:w="4788" w:type="dxa"/>
            <w:shd w:val="clear" w:color="auto" w:fill="auto"/>
          </w:tcPr>
          <w:p w14:paraId="57C7444A" w14:textId="38EF4138" w:rsidR="00273C32" w:rsidRDefault="00273C32" w:rsidP="00273C32">
            <w:pPr>
              <w:pStyle w:val="TableEntry"/>
              <w:keepNext/>
              <w:keepLines/>
            </w:pPr>
            <w:r>
              <w:t xml:space="preserve">Some supporting information supporting the order </w:t>
            </w:r>
            <w:r w:rsidRPr="00273C32">
              <w:rPr>
                <w:smallCaps/>
              </w:rPr>
              <w:t>shall</w:t>
            </w:r>
            <w:r>
              <w:t xml:space="preserve"> be provided.</w:t>
            </w:r>
          </w:p>
        </w:tc>
      </w:tr>
      <w:tr w:rsidR="008F1F71" w:rsidRPr="007C31E7" w14:paraId="733DD49C" w14:textId="77777777" w:rsidTr="008F1F71">
        <w:trPr>
          <w:cantSplit/>
        </w:trPr>
        <w:tc>
          <w:tcPr>
            <w:tcW w:w="9576" w:type="dxa"/>
            <w:gridSpan w:val="4"/>
            <w:shd w:val="clear" w:color="auto" w:fill="auto"/>
          </w:tcPr>
          <w:p w14:paraId="1B260543" w14:textId="6E961759" w:rsidR="008F1F71" w:rsidRPr="007C31E7" w:rsidRDefault="008F1F71" w:rsidP="008F1F71">
            <w:pPr>
              <w:pStyle w:val="TableEntry"/>
              <w:keepNext/>
              <w:keepLines/>
              <w:rPr>
                <w:b/>
              </w:rPr>
            </w:pPr>
            <w:r w:rsidRPr="007C31E7">
              <w:rPr>
                <w:sz w:val="24"/>
              </w:rPr>
              <w:br w:type="page"/>
            </w:r>
            <w:proofErr w:type="spellStart"/>
            <w:r>
              <w:rPr>
                <w:b/>
              </w:rPr>
              <w:t>MedicationPrescription</w:t>
            </w:r>
            <w:proofErr w:type="spellEnd"/>
          </w:p>
          <w:p w14:paraId="1CA4A43F" w14:textId="006C309B" w:rsidR="008F1F71" w:rsidRPr="007C31E7" w:rsidRDefault="008F1F71" w:rsidP="008F1F71">
            <w:pPr>
              <w:pStyle w:val="TableEntry"/>
              <w:keepNext/>
              <w:keepLines/>
            </w:pPr>
            <w:r w:rsidRPr="007C31E7">
              <w:t xml:space="preserve">The </w:t>
            </w:r>
            <w:r>
              <w:t xml:space="preserve">medication prescription </w:t>
            </w:r>
            <w:r w:rsidRPr="007C31E7">
              <w:t xml:space="preserve">resource is required to identify the </w:t>
            </w:r>
            <w:r>
              <w:t xml:space="preserve">medications </w:t>
            </w:r>
            <w:r w:rsidRPr="007C31E7">
              <w:t>ordered, and to provide additional details that may be necessary to evaluate the order for appropriateness.</w:t>
            </w:r>
          </w:p>
        </w:tc>
      </w:tr>
      <w:tr w:rsidR="008F1F71" w:rsidRPr="007C31E7" w14:paraId="6EFEC71B" w14:textId="77777777" w:rsidTr="008F1F71">
        <w:tc>
          <w:tcPr>
            <w:tcW w:w="1368" w:type="dxa"/>
            <w:shd w:val="clear" w:color="auto" w:fill="auto"/>
          </w:tcPr>
          <w:p w14:paraId="261248B4" w14:textId="2086A995" w:rsidR="008F1F71" w:rsidRPr="007C31E7" w:rsidRDefault="00273C32" w:rsidP="008F1F71">
            <w:pPr>
              <w:pStyle w:val="TableEntry"/>
              <w:keepNext/>
              <w:keepLines/>
            </w:pPr>
            <w:r>
              <w:t>reason</w:t>
            </w:r>
            <w:r>
              <w:br/>
              <w:t xml:space="preserve">  </w:t>
            </w:r>
            <w:proofErr w:type="spellStart"/>
            <w:r>
              <w:t>Codeable</w:t>
            </w:r>
            <w:proofErr w:type="spellEnd"/>
            <w:r>
              <w:br/>
              <w:t xml:space="preserve">     Concept</w:t>
            </w:r>
          </w:p>
        </w:tc>
        <w:tc>
          <w:tcPr>
            <w:tcW w:w="900" w:type="dxa"/>
            <w:shd w:val="clear" w:color="auto" w:fill="auto"/>
          </w:tcPr>
          <w:p w14:paraId="267BE7C0" w14:textId="6C0AABF2" w:rsidR="008F1F71" w:rsidRPr="007C31E7" w:rsidRDefault="00273C32" w:rsidP="008F1F71">
            <w:pPr>
              <w:pStyle w:val="TableEntry"/>
              <w:keepNext/>
              <w:keepLines/>
            </w:pPr>
            <w:r>
              <w:t>1..1</w:t>
            </w:r>
          </w:p>
        </w:tc>
        <w:tc>
          <w:tcPr>
            <w:tcW w:w="2520" w:type="dxa"/>
            <w:shd w:val="clear" w:color="auto" w:fill="auto"/>
          </w:tcPr>
          <w:p w14:paraId="7A7679BA" w14:textId="51DEF981" w:rsidR="008F1F71" w:rsidRPr="007C31E7" w:rsidRDefault="00273C32" w:rsidP="00273C32">
            <w:pPr>
              <w:pStyle w:val="TableEntry"/>
              <w:keepNext/>
              <w:keepLines/>
            </w:pPr>
            <w:proofErr w:type="spellStart"/>
            <w:r>
              <w:t>CodeableConcept</w:t>
            </w:r>
            <w:proofErr w:type="spellEnd"/>
          </w:p>
        </w:tc>
        <w:tc>
          <w:tcPr>
            <w:tcW w:w="4788" w:type="dxa"/>
            <w:shd w:val="clear" w:color="auto" w:fill="auto"/>
          </w:tcPr>
          <w:p w14:paraId="2E28D1A1" w14:textId="7216AE31" w:rsidR="008F1F71" w:rsidRPr="007C31E7" w:rsidRDefault="00273C32" w:rsidP="008F1F71">
            <w:pPr>
              <w:pStyle w:val="TableEntry"/>
              <w:keepNext/>
              <w:keepLines/>
            </w:pPr>
            <w:r>
              <w:t xml:space="preserve">The reason for the prescription </w:t>
            </w:r>
            <w:r w:rsidRPr="00273C32">
              <w:rPr>
                <w:smallCaps/>
              </w:rPr>
              <w:t>shall</w:t>
            </w:r>
            <w:r>
              <w:t xml:space="preserve"> be provided.</w:t>
            </w:r>
          </w:p>
        </w:tc>
      </w:tr>
      <w:tr w:rsidR="00273C32" w:rsidRPr="007C31E7" w14:paraId="51DAF722" w14:textId="77777777" w:rsidTr="008F1F71">
        <w:tc>
          <w:tcPr>
            <w:tcW w:w="1368" w:type="dxa"/>
            <w:shd w:val="clear" w:color="auto" w:fill="auto"/>
          </w:tcPr>
          <w:p w14:paraId="114349ED" w14:textId="5847C132" w:rsidR="00273C32" w:rsidRDefault="00273C32" w:rsidP="008F1F71">
            <w:pPr>
              <w:pStyle w:val="TableEntry"/>
              <w:keepNext/>
              <w:keepLines/>
            </w:pPr>
            <w:r>
              <w:t>medication</w:t>
            </w:r>
          </w:p>
        </w:tc>
        <w:tc>
          <w:tcPr>
            <w:tcW w:w="900" w:type="dxa"/>
            <w:shd w:val="clear" w:color="auto" w:fill="auto"/>
          </w:tcPr>
          <w:p w14:paraId="5D77BE4C" w14:textId="53CB7FF1" w:rsidR="00273C32" w:rsidRDefault="00273C32" w:rsidP="008F1F71">
            <w:pPr>
              <w:pStyle w:val="TableEntry"/>
              <w:keepNext/>
              <w:keepLines/>
            </w:pPr>
            <w:r>
              <w:t>1..1</w:t>
            </w:r>
          </w:p>
        </w:tc>
        <w:tc>
          <w:tcPr>
            <w:tcW w:w="2520" w:type="dxa"/>
            <w:shd w:val="clear" w:color="auto" w:fill="auto"/>
          </w:tcPr>
          <w:p w14:paraId="55CC4219" w14:textId="65DD0F63" w:rsidR="00273C32" w:rsidRDefault="00273C32" w:rsidP="00273C32">
            <w:pPr>
              <w:pStyle w:val="TableEntry"/>
              <w:keepNext/>
              <w:keepLines/>
            </w:pPr>
            <w:proofErr w:type="spellStart"/>
            <w:r>
              <w:t>CodeableConcept</w:t>
            </w:r>
            <w:proofErr w:type="spellEnd"/>
            <w:r>
              <w:t xml:space="preserve"> | Medication</w:t>
            </w:r>
          </w:p>
        </w:tc>
        <w:tc>
          <w:tcPr>
            <w:tcW w:w="4788" w:type="dxa"/>
            <w:shd w:val="clear" w:color="auto" w:fill="auto"/>
          </w:tcPr>
          <w:p w14:paraId="1810A6C8" w14:textId="7B2CB455" w:rsidR="00273C32" w:rsidRDefault="00273C32" w:rsidP="008F1F71">
            <w:pPr>
              <w:pStyle w:val="TableEntry"/>
              <w:keepNext/>
              <w:keepLines/>
            </w:pPr>
            <w:r>
              <w:t xml:space="preserve">The medication being prescribed </w:t>
            </w:r>
            <w:r w:rsidRPr="00273C32">
              <w:rPr>
                <w:smallCaps/>
              </w:rPr>
              <w:t>shall</w:t>
            </w:r>
            <w:r>
              <w:t xml:space="preserve"> be described.</w:t>
            </w:r>
          </w:p>
        </w:tc>
      </w:tr>
      <w:tr w:rsidR="00273C32" w:rsidRPr="007C31E7" w14:paraId="67028953" w14:textId="77777777" w:rsidTr="008F1F71">
        <w:tc>
          <w:tcPr>
            <w:tcW w:w="1368" w:type="dxa"/>
            <w:shd w:val="clear" w:color="auto" w:fill="auto"/>
          </w:tcPr>
          <w:p w14:paraId="31A9C2FC" w14:textId="5DC94047" w:rsidR="00273C32" w:rsidRDefault="00273C32" w:rsidP="008F1F71">
            <w:pPr>
              <w:pStyle w:val="TableEntry"/>
              <w:keepNext/>
              <w:keepLines/>
            </w:pPr>
            <w:proofErr w:type="spellStart"/>
            <w:r>
              <w:t>doseage</w:t>
            </w:r>
            <w:proofErr w:type="spellEnd"/>
            <w:r>
              <w:br/>
              <w:t xml:space="preserve">  Instruction</w:t>
            </w:r>
          </w:p>
        </w:tc>
        <w:tc>
          <w:tcPr>
            <w:tcW w:w="900" w:type="dxa"/>
            <w:shd w:val="clear" w:color="auto" w:fill="auto"/>
          </w:tcPr>
          <w:p w14:paraId="58AA11C4" w14:textId="67F190D7" w:rsidR="00273C32" w:rsidRDefault="00273C32" w:rsidP="008F1F71">
            <w:pPr>
              <w:pStyle w:val="TableEntry"/>
              <w:keepNext/>
              <w:keepLines/>
            </w:pPr>
            <w:r>
              <w:t>1..*</w:t>
            </w:r>
          </w:p>
        </w:tc>
        <w:tc>
          <w:tcPr>
            <w:tcW w:w="2520" w:type="dxa"/>
            <w:shd w:val="clear" w:color="auto" w:fill="auto"/>
          </w:tcPr>
          <w:p w14:paraId="0F786C57" w14:textId="394E66F7" w:rsidR="00273C32" w:rsidRDefault="00273C32" w:rsidP="00273C32">
            <w:pPr>
              <w:pStyle w:val="TableEntry"/>
              <w:keepNext/>
              <w:keepLines/>
            </w:pPr>
            <w:r>
              <w:t>Element</w:t>
            </w:r>
          </w:p>
        </w:tc>
        <w:tc>
          <w:tcPr>
            <w:tcW w:w="4788" w:type="dxa"/>
            <w:shd w:val="clear" w:color="auto" w:fill="auto"/>
          </w:tcPr>
          <w:p w14:paraId="19E0FACF" w14:textId="34CB8F8A" w:rsidR="00273C32" w:rsidRDefault="00273C32" w:rsidP="008F1F71">
            <w:pPr>
              <w:pStyle w:val="TableEntry"/>
              <w:keepNext/>
              <w:keepLines/>
            </w:pPr>
            <w:r>
              <w:t xml:space="preserve">At least one </w:t>
            </w:r>
            <w:r w:rsidR="000576F4">
              <w:t>dosage</w:t>
            </w:r>
            <w:r>
              <w:t xml:space="preserve"> instruction </w:t>
            </w:r>
            <w:r w:rsidRPr="00273C32">
              <w:rPr>
                <w:smallCaps/>
              </w:rPr>
              <w:t>shall</w:t>
            </w:r>
            <w:r>
              <w:t xml:space="preserve"> be provided.</w:t>
            </w:r>
          </w:p>
        </w:tc>
      </w:tr>
      <w:tr w:rsidR="008F1F71" w:rsidRPr="007C31E7" w14:paraId="7FEACD38" w14:textId="77777777" w:rsidTr="008F1F71">
        <w:trPr>
          <w:cantSplit/>
        </w:trPr>
        <w:tc>
          <w:tcPr>
            <w:tcW w:w="9576" w:type="dxa"/>
            <w:gridSpan w:val="4"/>
            <w:shd w:val="clear" w:color="auto" w:fill="auto"/>
          </w:tcPr>
          <w:p w14:paraId="0F0A9597" w14:textId="4AACC8E3" w:rsidR="008F1F71" w:rsidRPr="007C31E7" w:rsidRDefault="008F1F71" w:rsidP="008F1F71">
            <w:pPr>
              <w:pStyle w:val="TableEntry"/>
              <w:keepNext/>
              <w:keepLines/>
              <w:rPr>
                <w:b/>
              </w:rPr>
            </w:pPr>
            <w:r w:rsidRPr="007C31E7">
              <w:rPr>
                <w:sz w:val="24"/>
              </w:rPr>
              <w:br w:type="page"/>
            </w:r>
            <w:proofErr w:type="spellStart"/>
            <w:r>
              <w:rPr>
                <w:b/>
              </w:rPr>
              <w:t>ProcedureRequest</w:t>
            </w:r>
            <w:proofErr w:type="spellEnd"/>
          </w:p>
          <w:p w14:paraId="241976AF" w14:textId="033837E4" w:rsidR="008F1F71" w:rsidRPr="007C31E7" w:rsidRDefault="008F1F71" w:rsidP="008F1F71">
            <w:pPr>
              <w:pStyle w:val="TableEntry"/>
              <w:keepNext/>
              <w:keepLines/>
            </w:pPr>
            <w:r w:rsidRPr="007C31E7">
              <w:t xml:space="preserve">The </w:t>
            </w:r>
            <w:r>
              <w:t>procedure request</w:t>
            </w:r>
            <w:r w:rsidRPr="007C31E7">
              <w:t xml:space="preserve"> resource is required to identify the </w:t>
            </w:r>
            <w:r>
              <w:t xml:space="preserve">procedures </w:t>
            </w:r>
            <w:r w:rsidRPr="007C31E7">
              <w:t>that were ordered, and to provide additional details that may be necessary to evaluate the order for appropriateness.</w:t>
            </w:r>
          </w:p>
        </w:tc>
      </w:tr>
      <w:tr w:rsidR="008F1F71" w:rsidRPr="007C31E7" w14:paraId="2BD5CA6C" w14:textId="77777777" w:rsidTr="008F1F71">
        <w:tc>
          <w:tcPr>
            <w:tcW w:w="1368" w:type="dxa"/>
            <w:shd w:val="clear" w:color="auto" w:fill="auto"/>
          </w:tcPr>
          <w:p w14:paraId="6DCFDFA4" w14:textId="77FA5659" w:rsidR="008F1F71" w:rsidRPr="007C31E7" w:rsidRDefault="00EB1716" w:rsidP="008F1F71">
            <w:pPr>
              <w:pStyle w:val="TableEntry"/>
              <w:keepNext/>
              <w:keepLines/>
            </w:pPr>
            <w:r>
              <w:t>type</w:t>
            </w:r>
          </w:p>
        </w:tc>
        <w:tc>
          <w:tcPr>
            <w:tcW w:w="900" w:type="dxa"/>
            <w:shd w:val="clear" w:color="auto" w:fill="auto"/>
          </w:tcPr>
          <w:p w14:paraId="5AC391FC" w14:textId="59CF894B" w:rsidR="008F1F71" w:rsidRPr="007C31E7" w:rsidRDefault="00EB1716" w:rsidP="008F1F71">
            <w:pPr>
              <w:pStyle w:val="TableEntry"/>
              <w:keepNext/>
              <w:keepLines/>
            </w:pPr>
            <w:r>
              <w:t>1..1</w:t>
            </w:r>
          </w:p>
        </w:tc>
        <w:tc>
          <w:tcPr>
            <w:tcW w:w="2520" w:type="dxa"/>
            <w:shd w:val="clear" w:color="auto" w:fill="auto"/>
          </w:tcPr>
          <w:p w14:paraId="1BC450AF" w14:textId="09D2F0EB" w:rsidR="008F1F71" w:rsidRPr="007C31E7" w:rsidRDefault="00EB1716" w:rsidP="008F1F71">
            <w:pPr>
              <w:pStyle w:val="TableEntry"/>
              <w:keepNext/>
              <w:keepLines/>
            </w:pPr>
            <w:proofErr w:type="spellStart"/>
            <w:r>
              <w:t>CodeableConcept</w:t>
            </w:r>
            <w:proofErr w:type="spellEnd"/>
          </w:p>
        </w:tc>
        <w:tc>
          <w:tcPr>
            <w:tcW w:w="4788" w:type="dxa"/>
            <w:shd w:val="clear" w:color="auto" w:fill="auto"/>
          </w:tcPr>
          <w:p w14:paraId="5557FEC6" w14:textId="7C7125B5" w:rsidR="008F1F71" w:rsidRPr="007C31E7" w:rsidRDefault="00EB1716" w:rsidP="008F1F71">
            <w:pPr>
              <w:pStyle w:val="TableEntry"/>
              <w:keepNext/>
              <w:keepLines/>
            </w:pPr>
            <w:r>
              <w:t xml:space="preserve">The type of procedure to be performed </w:t>
            </w:r>
            <w:r w:rsidRPr="00EB1716">
              <w:rPr>
                <w:smallCaps/>
              </w:rPr>
              <w:t>shall</w:t>
            </w:r>
            <w:r>
              <w:t xml:space="preserve"> be provided.</w:t>
            </w:r>
          </w:p>
        </w:tc>
      </w:tr>
      <w:tr w:rsidR="00EB1716" w:rsidRPr="007C31E7" w14:paraId="3D313062" w14:textId="77777777" w:rsidTr="008F1F71">
        <w:tc>
          <w:tcPr>
            <w:tcW w:w="1368" w:type="dxa"/>
            <w:shd w:val="clear" w:color="auto" w:fill="auto"/>
          </w:tcPr>
          <w:p w14:paraId="7F7F6188" w14:textId="2319E8BC" w:rsidR="00EB1716" w:rsidRDefault="00EB1716" w:rsidP="008F1F71">
            <w:pPr>
              <w:pStyle w:val="TableEntry"/>
              <w:keepNext/>
              <w:keepLines/>
            </w:pPr>
            <w:r>
              <w:t>indication</w:t>
            </w:r>
          </w:p>
        </w:tc>
        <w:tc>
          <w:tcPr>
            <w:tcW w:w="900" w:type="dxa"/>
            <w:shd w:val="clear" w:color="auto" w:fill="auto"/>
          </w:tcPr>
          <w:p w14:paraId="54CDA534" w14:textId="535A95FA" w:rsidR="00EB1716" w:rsidRDefault="00EB1716" w:rsidP="008F1F71">
            <w:pPr>
              <w:pStyle w:val="TableEntry"/>
              <w:keepNext/>
              <w:keepLines/>
            </w:pPr>
            <w:r>
              <w:t>1..*</w:t>
            </w:r>
          </w:p>
        </w:tc>
        <w:tc>
          <w:tcPr>
            <w:tcW w:w="2520" w:type="dxa"/>
            <w:shd w:val="clear" w:color="auto" w:fill="auto"/>
          </w:tcPr>
          <w:p w14:paraId="70478D09" w14:textId="55388597" w:rsidR="00EB1716" w:rsidRDefault="00EB1716" w:rsidP="008F1F71">
            <w:pPr>
              <w:pStyle w:val="TableEntry"/>
              <w:keepNext/>
              <w:keepLines/>
            </w:pPr>
            <w:proofErr w:type="spellStart"/>
            <w:r>
              <w:t>CodeableConcept</w:t>
            </w:r>
            <w:proofErr w:type="spellEnd"/>
          </w:p>
        </w:tc>
        <w:tc>
          <w:tcPr>
            <w:tcW w:w="4788" w:type="dxa"/>
            <w:shd w:val="clear" w:color="auto" w:fill="auto"/>
          </w:tcPr>
          <w:p w14:paraId="03FA879C" w14:textId="7469CFAA" w:rsidR="00EB1716" w:rsidRDefault="00EB1716" w:rsidP="008F1F71">
            <w:pPr>
              <w:pStyle w:val="TableEntry"/>
              <w:keepNext/>
              <w:keepLines/>
            </w:pPr>
            <w:r>
              <w:t xml:space="preserve">At least one indication for the procedure </w:t>
            </w:r>
            <w:r w:rsidRPr="00EB1716">
              <w:rPr>
                <w:smallCaps/>
              </w:rPr>
              <w:t>shall</w:t>
            </w:r>
            <w:r>
              <w:t xml:space="preserve"> be provided.</w:t>
            </w:r>
          </w:p>
        </w:tc>
      </w:tr>
    </w:tbl>
    <w:p w14:paraId="663E14BC" w14:textId="611D948B" w:rsidR="00DB43E5" w:rsidRPr="007C31E7" w:rsidRDefault="00DB43E5" w:rsidP="00FC28CF">
      <w:pPr>
        <w:pStyle w:val="Heading6"/>
        <w:keepLines/>
        <w:numPr>
          <w:ilvl w:val="0"/>
          <w:numId w:val="0"/>
        </w:numPr>
        <w:ind w:left="1152" w:hanging="1152"/>
        <w:rPr>
          <w:noProof w:val="0"/>
        </w:rPr>
      </w:pPr>
      <w:bookmarkStart w:id="135" w:name="_Toc418514157"/>
      <w:bookmarkStart w:id="136" w:name="_Toc417942278"/>
      <w:r w:rsidRPr="007C31E7">
        <w:rPr>
          <w:noProof w:val="0"/>
        </w:rPr>
        <w:t>3</w:t>
      </w:r>
      <w:r w:rsidR="004A47E9">
        <w:rPr>
          <w:noProof w:val="0"/>
        </w:rPr>
        <w:t>.19.</w:t>
      </w:r>
      <w:r w:rsidRPr="007C31E7">
        <w:rPr>
          <w:noProof w:val="0"/>
        </w:rPr>
        <w:t>4.1.2.2 Answers</w:t>
      </w:r>
      <w:bookmarkEnd w:id="135"/>
      <w:bookmarkEnd w:id="136"/>
    </w:p>
    <w:p w14:paraId="76AE6807" w14:textId="7DF32926" w:rsidR="00266F17" w:rsidRDefault="0022034F" w:rsidP="00FC28CF">
      <w:pPr>
        <w:pStyle w:val="BodyText"/>
        <w:keepNext/>
        <w:keepLines/>
      </w:pPr>
      <w:r w:rsidRPr="007C31E7">
        <w:t xml:space="preserve">The </w:t>
      </w:r>
      <w:r w:rsidRPr="007C31E7">
        <w:rPr>
          <w:b/>
        </w:rPr>
        <w:t>answers</w:t>
      </w:r>
      <w:r w:rsidRPr="007C31E7">
        <w:t xml:space="preserve"> parameter is used to contain one or more </w:t>
      </w:r>
      <w:proofErr w:type="spellStart"/>
      <w:r w:rsidRPr="007C31E7">
        <w:t>QuestionnaireAnswers</w:t>
      </w:r>
      <w:proofErr w:type="spellEnd"/>
      <w:r w:rsidRPr="007C31E7">
        <w:t xml:space="preserve"> resources which contain the answers to questions that either have been or may be posed by the Decision Support Service </w:t>
      </w:r>
      <w:r w:rsidR="00C928D1">
        <w:t>Actor</w:t>
      </w:r>
      <w:r w:rsidRPr="007C31E7">
        <w:t xml:space="preserve"> to determine the appropriateness of the order.</w:t>
      </w:r>
    </w:p>
    <w:p w14:paraId="1BD9DECA" w14:textId="77777777" w:rsidR="00266F17" w:rsidRPr="00266F17" w:rsidRDefault="00266F17" w:rsidP="00663785">
      <w:pPr>
        <w:pStyle w:val="BodyText"/>
      </w:pPr>
    </w:p>
    <w:p w14:paraId="1044A3CF" w14:textId="77777777" w:rsidR="00266F17" w:rsidRPr="00266F17" w:rsidRDefault="00266F17" w:rsidP="00663785">
      <w:pPr>
        <w:pStyle w:val="BodyText"/>
      </w:pPr>
    </w:p>
    <w:p w14:paraId="344CE70F" w14:textId="77777777" w:rsidR="00266F17" w:rsidRPr="00266F17" w:rsidRDefault="00266F17" w:rsidP="00663785">
      <w:pPr>
        <w:pStyle w:val="BodyText"/>
      </w:pPr>
    </w:p>
    <w:p w14:paraId="05490065" w14:textId="77777777" w:rsidR="00266F17" w:rsidRPr="00266F17" w:rsidRDefault="00266F17" w:rsidP="00663785">
      <w:pPr>
        <w:pStyle w:val="BodyText"/>
      </w:pPr>
    </w:p>
    <w:p w14:paraId="5CA0E347" w14:textId="77777777" w:rsidR="00266F17" w:rsidRPr="00266F17" w:rsidRDefault="00266F17" w:rsidP="00663785">
      <w:pPr>
        <w:pStyle w:val="BodyText"/>
      </w:pPr>
    </w:p>
    <w:p w14:paraId="233C0AAA" w14:textId="46D8788E" w:rsidR="00266F17" w:rsidRPr="00266F17" w:rsidRDefault="00266F17" w:rsidP="00DA30C6">
      <w:pPr>
        <w:pStyle w:val="TableTitle"/>
      </w:pPr>
      <w:r w:rsidRPr="00266F17">
        <w:lastRenderedPageBreak/>
        <w:t>Table 3</w:t>
      </w:r>
      <w:r w:rsidR="004A47E9">
        <w:t>.19.</w:t>
      </w:r>
      <w:r w:rsidRPr="00266F17">
        <w:t>4.1.2.2-1: Answers Parameter Semantics</w:t>
      </w:r>
    </w:p>
    <w:tbl>
      <w:tblPr>
        <w:tblStyle w:val="TableGrid"/>
        <w:tblW w:w="0" w:type="auto"/>
        <w:tblLayout w:type="fixed"/>
        <w:tblLook w:val="04A0" w:firstRow="1" w:lastRow="0" w:firstColumn="1" w:lastColumn="0" w:noHBand="0" w:noVBand="1"/>
      </w:tblPr>
      <w:tblGrid>
        <w:gridCol w:w="1368"/>
        <w:gridCol w:w="900"/>
        <w:gridCol w:w="2520"/>
        <w:gridCol w:w="4788"/>
      </w:tblGrid>
      <w:tr w:rsidR="00266F17" w14:paraId="11113D7A" w14:textId="77777777" w:rsidTr="00FA342E">
        <w:trPr>
          <w:cantSplit/>
          <w:tblHeader/>
        </w:trPr>
        <w:tc>
          <w:tcPr>
            <w:tcW w:w="1368" w:type="dxa"/>
            <w:shd w:val="clear" w:color="auto" w:fill="D9D9D9" w:themeFill="background1" w:themeFillShade="D9"/>
          </w:tcPr>
          <w:p w14:paraId="5171D680" w14:textId="77777777" w:rsidR="00266F17" w:rsidRDefault="00266F17" w:rsidP="009F0DDD">
            <w:pPr>
              <w:pStyle w:val="TableEntryHeader"/>
              <w:keepNext/>
              <w:keepLines/>
            </w:pPr>
            <w:r w:rsidRPr="007C31E7">
              <w:t>Attribute</w:t>
            </w:r>
          </w:p>
        </w:tc>
        <w:tc>
          <w:tcPr>
            <w:tcW w:w="900" w:type="dxa"/>
            <w:shd w:val="clear" w:color="auto" w:fill="D9D9D9" w:themeFill="background1" w:themeFillShade="D9"/>
          </w:tcPr>
          <w:p w14:paraId="173ED5ED" w14:textId="77777777" w:rsidR="00266F17" w:rsidRDefault="00266F17" w:rsidP="009F0DDD">
            <w:pPr>
              <w:pStyle w:val="TableEntryHeader"/>
              <w:keepNext/>
              <w:keepLines/>
            </w:pPr>
            <w:r w:rsidRPr="007C31E7">
              <w:t>Card.</w:t>
            </w:r>
          </w:p>
        </w:tc>
        <w:tc>
          <w:tcPr>
            <w:tcW w:w="2520" w:type="dxa"/>
            <w:shd w:val="clear" w:color="auto" w:fill="D9D9D9" w:themeFill="background1" w:themeFillShade="D9"/>
          </w:tcPr>
          <w:p w14:paraId="60A1AE60" w14:textId="77777777" w:rsidR="00266F17" w:rsidRDefault="00266F17" w:rsidP="009F0DDD">
            <w:pPr>
              <w:pStyle w:val="TableEntryHeader"/>
              <w:keepNext/>
              <w:keepLines/>
            </w:pPr>
            <w:r w:rsidRPr="007C31E7">
              <w:t>Data Type</w:t>
            </w:r>
          </w:p>
        </w:tc>
        <w:tc>
          <w:tcPr>
            <w:tcW w:w="4788" w:type="dxa"/>
            <w:shd w:val="clear" w:color="auto" w:fill="D9D9D9" w:themeFill="background1" w:themeFillShade="D9"/>
          </w:tcPr>
          <w:p w14:paraId="35AB8B71" w14:textId="77777777" w:rsidR="00266F17" w:rsidRDefault="00266F17" w:rsidP="009F0DDD">
            <w:pPr>
              <w:pStyle w:val="TableEntryHeader"/>
              <w:keepNext/>
              <w:keepLines/>
            </w:pPr>
            <w:r w:rsidRPr="007C31E7">
              <w:t>Description/Notes</w:t>
            </w:r>
          </w:p>
        </w:tc>
      </w:tr>
      <w:tr w:rsidR="00266F17" w14:paraId="522A36DE" w14:textId="77777777" w:rsidTr="00FA342E">
        <w:trPr>
          <w:cantSplit/>
        </w:trPr>
        <w:tc>
          <w:tcPr>
            <w:tcW w:w="9576" w:type="dxa"/>
            <w:gridSpan w:val="4"/>
          </w:tcPr>
          <w:p w14:paraId="5D70397A" w14:textId="77777777" w:rsidR="00266F17" w:rsidRPr="007C31E7" w:rsidRDefault="00266F17" w:rsidP="000576F4">
            <w:pPr>
              <w:pStyle w:val="TableEntry"/>
              <w:keepNext/>
              <w:keepLines/>
              <w:rPr>
                <w:b/>
              </w:rPr>
            </w:pPr>
            <w:proofErr w:type="spellStart"/>
            <w:r w:rsidRPr="007C31E7">
              <w:rPr>
                <w:b/>
              </w:rPr>
              <w:t>QuestionnaireAnswers</w:t>
            </w:r>
            <w:proofErr w:type="spellEnd"/>
            <w:r w:rsidRPr="007C31E7">
              <w:rPr>
                <w:b/>
              </w:rPr>
              <w:t xml:space="preserve"> Resource</w:t>
            </w:r>
          </w:p>
          <w:p w14:paraId="3559D417" w14:textId="7995B42D" w:rsidR="00266F17" w:rsidRDefault="00266F17" w:rsidP="009F0DDD">
            <w:pPr>
              <w:pStyle w:val="TableEntry"/>
              <w:keepNext/>
              <w:keepLines/>
            </w:pPr>
            <w:r w:rsidRPr="007C31E7">
              <w:t xml:space="preserve">A </w:t>
            </w:r>
            <w:proofErr w:type="spellStart"/>
            <w:r w:rsidRPr="007C31E7">
              <w:t>QuestionnaireAnswers</w:t>
            </w:r>
            <w:proofErr w:type="spellEnd"/>
            <w:r w:rsidRPr="007C31E7">
              <w:t xml:space="preserve"> resource may be included to answer questions that the Decision Support Service </w:t>
            </w:r>
            <w:r>
              <w:t>Actor</w:t>
            </w:r>
            <w:r w:rsidRPr="007C31E7">
              <w:t xml:space="preserve"> might ask or have asked previously in order to determine the appropriateness of the order</w:t>
            </w:r>
            <w:r>
              <w:t xml:space="preserve">. </w:t>
            </w:r>
            <w:r w:rsidRPr="007C31E7">
              <w:t xml:space="preserve">An </w:t>
            </w:r>
            <w:r w:rsidR="0054679E">
              <w:t>Order Evaluation Requester</w:t>
            </w:r>
            <w:r w:rsidRPr="007C31E7">
              <w:t xml:space="preserve"> </w:t>
            </w:r>
            <w:r>
              <w:t>Actor</w:t>
            </w:r>
            <w:r w:rsidRPr="007C31E7">
              <w:t xml:space="preserve"> may pre-emptively provide answers to questions for orders it suspects may be necessary.</w:t>
            </w:r>
          </w:p>
        </w:tc>
      </w:tr>
      <w:tr w:rsidR="00266F17" w14:paraId="1E6494EB" w14:textId="77777777" w:rsidTr="00FA342E">
        <w:trPr>
          <w:cantSplit/>
        </w:trPr>
        <w:tc>
          <w:tcPr>
            <w:tcW w:w="1368" w:type="dxa"/>
          </w:tcPr>
          <w:p w14:paraId="3887CB8C" w14:textId="77777777" w:rsidR="00266F17" w:rsidRDefault="00266F17" w:rsidP="009F0DDD">
            <w:pPr>
              <w:pStyle w:val="TableEntry"/>
              <w:keepNext/>
              <w:keepLines/>
            </w:pPr>
            <w:proofErr w:type="spellStart"/>
            <w:r w:rsidRPr="007C31E7">
              <w:t>group.linkId</w:t>
            </w:r>
            <w:proofErr w:type="spellEnd"/>
          </w:p>
        </w:tc>
        <w:tc>
          <w:tcPr>
            <w:tcW w:w="900" w:type="dxa"/>
          </w:tcPr>
          <w:p w14:paraId="4C989F16" w14:textId="77777777" w:rsidR="00266F17" w:rsidRDefault="00266F17" w:rsidP="009F0DDD">
            <w:pPr>
              <w:pStyle w:val="TableEntry"/>
              <w:keepNext/>
              <w:keepLines/>
            </w:pPr>
            <w:r w:rsidRPr="007C31E7">
              <w:t>1..1</w:t>
            </w:r>
          </w:p>
        </w:tc>
        <w:tc>
          <w:tcPr>
            <w:tcW w:w="2520" w:type="dxa"/>
          </w:tcPr>
          <w:p w14:paraId="161BF80B" w14:textId="77777777" w:rsidR="00266F17" w:rsidRDefault="00266F17" w:rsidP="009F0DDD">
            <w:pPr>
              <w:pStyle w:val="TableEntry"/>
              <w:keepNext/>
              <w:keepLines/>
            </w:pPr>
            <w:r w:rsidRPr="007C31E7">
              <w:t>string</w:t>
            </w:r>
          </w:p>
        </w:tc>
        <w:tc>
          <w:tcPr>
            <w:tcW w:w="4788" w:type="dxa"/>
          </w:tcPr>
          <w:p w14:paraId="4A078ACC" w14:textId="77777777" w:rsidR="00266F17" w:rsidRDefault="00266F17" w:rsidP="009F0DDD">
            <w:pPr>
              <w:pStyle w:val="TableEntry"/>
              <w:keepNext/>
              <w:keepLines/>
            </w:pPr>
            <w:r w:rsidRPr="007C31E7">
              <w:t xml:space="preserve">Each group in the </w:t>
            </w:r>
            <w:proofErr w:type="spellStart"/>
            <w:r w:rsidRPr="007C31E7">
              <w:t>QuestionnaireAnswers</w:t>
            </w:r>
            <w:proofErr w:type="spellEnd"/>
            <w:r w:rsidRPr="007C31E7">
              <w:t xml:space="preserve"> resource must be linked back to the group in the Questionnaire to which it corresponds.</w:t>
            </w:r>
          </w:p>
        </w:tc>
      </w:tr>
      <w:tr w:rsidR="00266F17" w14:paraId="54022144" w14:textId="77777777" w:rsidTr="00FA342E">
        <w:trPr>
          <w:cantSplit/>
        </w:trPr>
        <w:tc>
          <w:tcPr>
            <w:tcW w:w="1368" w:type="dxa"/>
          </w:tcPr>
          <w:p w14:paraId="13B1C8ED" w14:textId="77777777" w:rsidR="00266F17" w:rsidRDefault="00266F17" w:rsidP="009F0DDD">
            <w:pPr>
              <w:pStyle w:val="TableEntry"/>
              <w:keepNext/>
              <w:keepLines/>
            </w:pPr>
            <w:proofErr w:type="gramStart"/>
            <w:r w:rsidRPr="007C31E7">
              <w:t>question</w:t>
            </w:r>
            <w:proofErr w:type="gramEnd"/>
            <w:r w:rsidRPr="007C31E7">
              <w:t>.</w:t>
            </w:r>
            <w:r w:rsidRPr="007C31E7">
              <w:br/>
              <w:t xml:space="preserve">  </w:t>
            </w:r>
            <w:proofErr w:type="spellStart"/>
            <w:r w:rsidRPr="007C31E7">
              <w:t>linkId</w:t>
            </w:r>
            <w:proofErr w:type="spellEnd"/>
          </w:p>
        </w:tc>
        <w:tc>
          <w:tcPr>
            <w:tcW w:w="900" w:type="dxa"/>
          </w:tcPr>
          <w:p w14:paraId="2675DF80" w14:textId="77777777" w:rsidR="00266F17" w:rsidRDefault="00266F17" w:rsidP="009F0DDD">
            <w:pPr>
              <w:pStyle w:val="TableEntry"/>
              <w:keepNext/>
              <w:keepLines/>
            </w:pPr>
            <w:r w:rsidRPr="007C31E7">
              <w:t>1..1</w:t>
            </w:r>
          </w:p>
        </w:tc>
        <w:tc>
          <w:tcPr>
            <w:tcW w:w="2520" w:type="dxa"/>
          </w:tcPr>
          <w:p w14:paraId="130BFC35" w14:textId="77777777" w:rsidR="00266F17" w:rsidRDefault="00266F17" w:rsidP="009F0DDD">
            <w:pPr>
              <w:pStyle w:val="TableEntry"/>
              <w:keepNext/>
              <w:keepLines/>
            </w:pPr>
            <w:r w:rsidRPr="007C31E7">
              <w:t>string</w:t>
            </w:r>
          </w:p>
        </w:tc>
        <w:tc>
          <w:tcPr>
            <w:tcW w:w="4788" w:type="dxa"/>
          </w:tcPr>
          <w:p w14:paraId="4DD73467" w14:textId="77777777" w:rsidR="00266F17" w:rsidRDefault="00266F17" w:rsidP="009F0DDD">
            <w:pPr>
              <w:pStyle w:val="TableEntry"/>
              <w:keepNext/>
              <w:keepLines/>
            </w:pPr>
            <w:r w:rsidRPr="007C31E7">
              <w:t xml:space="preserve">Each question in the </w:t>
            </w:r>
            <w:proofErr w:type="spellStart"/>
            <w:r w:rsidRPr="007C31E7">
              <w:t>QuestionnaireAnswers</w:t>
            </w:r>
            <w:proofErr w:type="spellEnd"/>
            <w:r w:rsidRPr="007C31E7">
              <w:t xml:space="preserve"> resource must be linked back to the question in the Questionnaire to which it corresponds.</w:t>
            </w:r>
          </w:p>
        </w:tc>
      </w:tr>
      <w:tr w:rsidR="00266F17" w14:paraId="6FD4EBF7" w14:textId="77777777" w:rsidTr="00FA342E">
        <w:trPr>
          <w:cantSplit/>
        </w:trPr>
        <w:tc>
          <w:tcPr>
            <w:tcW w:w="1368" w:type="dxa"/>
          </w:tcPr>
          <w:p w14:paraId="70C32356" w14:textId="77777777" w:rsidR="00266F17" w:rsidRDefault="00266F17" w:rsidP="009F0DDD">
            <w:pPr>
              <w:pStyle w:val="TableEntry"/>
              <w:keepNext/>
              <w:keepLines/>
            </w:pPr>
            <w:proofErr w:type="gramStart"/>
            <w:r w:rsidRPr="007C31E7">
              <w:t>question</w:t>
            </w:r>
            <w:proofErr w:type="gramEnd"/>
            <w:r w:rsidRPr="007C31E7">
              <w:t>.</w:t>
            </w:r>
            <w:r w:rsidRPr="007C31E7">
              <w:br/>
              <w:t xml:space="preserve"> </w:t>
            </w:r>
            <w:proofErr w:type="gramStart"/>
            <w:r w:rsidRPr="007C31E7">
              <w:t>answer</w:t>
            </w:r>
            <w:proofErr w:type="gramEnd"/>
            <w:r w:rsidRPr="007C31E7">
              <w:t>.</w:t>
            </w:r>
            <w:r w:rsidRPr="007C31E7">
              <w:br/>
              <w:t xml:space="preserve">  value[x]</w:t>
            </w:r>
          </w:p>
        </w:tc>
        <w:tc>
          <w:tcPr>
            <w:tcW w:w="900" w:type="dxa"/>
          </w:tcPr>
          <w:p w14:paraId="092FA131" w14:textId="77777777" w:rsidR="00266F17" w:rsidRDefault="00266F17" w:rsidP="009F0DDD">
            <w:pPr>
              <w:pStyle w:val="TableEntry"/>
              <w:keepNext/>
              <w:keepLines/>
            </w:pPr>
            <w:r w:rsidRPr="007C31E7">
              <w:t>1..*</w:t>
            </w:r>
          </w:p>
        </w:tc>
        <w:tc>
          <w:tcPr>
            <w:tcW w:w="2520" w:type="dxa"/>
          </w:tcPr>
          <w:p w14:paraId="03478D87" w14:textId="77777777" w:rsidR="00266F17" w:rsidRDefault="00266F17" w:rsidP="009F0DDD">
            <w:pPr>
              <w:pStyle w:val="TableEntry"/>
              <w:keepNext/>
              <w:keepLines/>
            </w:pPr>
            <w:r w:rsidRPr="007C31E7">
              <w:t>See notes</w:t>
            </w:r>
          </w:p>
        </w:tc>
        <w:tc>
          <w:tcPr>
            <w:tcW w:w="4788" w:type="dxa"/>
          </w:tcPr>
          <w:p w14:paraId="6B0D1469" w14:textId="74176AE2" w:rsidR="00266F17" w:rsidRDefault="00266F17" w:rsidP="009F0DDD">
            <w:pPr>
              <w:pStyle w:val="TableEntry"/>
              <w:keepNext/>
              <w:keepLines/>
            </w:pPr>
            <w:r w:rsidRPr="007C31E7">
              <w:t xml:space="preserve">Each question that is responded to in the </w:t>
            </w:r>
            <w:proofErr w:type="spellStart"/>
            <w:r w:rsidRPr="007C31E7">
              <w:t>QuestionnaireAnswers</w:t>
            </w:r>
            <w:proofErr w:type="spellEnd"/>
            <w:r w:rsidRPr="007C31E7">
              <w:t xml:space="preserve"> resource </w:t>
            </w:r>
            <w:r w:rsidRPr="007C31E7">
              <w:rPr>
                <w:smallCaps/>
              </w:rPr>
              <w:t>shall</w:t>
            </w:r>
            <w:r w:rsidRPr="007C31E7">
              <w:t xml:space="preserve"> have an answer</w:t>
            </w:r>
            <w:r>
              <w:t xml:space="preserve">. </w:t>
            </w:r>
            <w:r w:rsidRPr="007C31E7">
              <w:t>If the question is not answered, it simply doesn’t appear in the resource</w:t>
            </w:r>
            <w:r>
              <w:t xml:space="preserve">. </w:t>
            </w:r>
            <w:r w:rsidRPr="007C31E7">
              <w:t xml:space="preserve">Attachments and other Resources </w:t>
            </w:r>
            <w:r w:rsidRPr="007C31E7">
              <w:rPr>
                <w:smallCaps/>
              </w:rPr>
              <w:t>shall not</w:t>
            </w:r>
            <w:r w:rsidRPr="007C31E7">
              <w:t xml:space="preserve"> </w:t>
            </w:r>
            <w:proofErr w:type="gramStart"/>
            <w:r w:rsidRPr="007C31E7">
              <w:t>be</w:t>
            </w:r>
            <w:proofErr w:type="gramEnd"/>
            <w:r w:rsidRPr="007C31E7">
              <w:t xml:space="preserve"> used as answer values in this profile.</w:t>
            </w:r>
          </w:p>
        </w:tc>
      </w:tr>
    </w:tbl>
    <w:p w14:paraId="566D622F" w14:textId="7F2E2552" w:rsidR="00DB43E5" w:rsidRPr="007C31E7" w:rsidRDefault="00DB43E5" w:rsidP="00A2159B">
      <w:pPr>
        <w:pStyle w:val="Heading6"/>
        <w:keepLines/>
        <w:numPr>
          <w:ilvl w:val="0"/>
          <w:numId w:val="0"/>
        </w:numPr>
        <w:ind w:left="1152" w:hanging="1152"/>
        <w:rPr>
          <w:noProof w:val="0"/>
        </w:rPr>
      </w:pPr>
      <w:bookmarkStart w:id="137" w:name="_Toc418514158"/>
      <w:bookmarkStart w:id="138" w:name="_Toc417942279"/>
      <w:r w:rsidRPr="007C31E7">
        <w:rPr>
          <w:noProof w:val="0"/>
        </w:rPr>
        <w:t>3</w:t>
      </w:r>
      <w:r w:rsidR="004A47E9">
        <w:rPr>
          <w:noProof w:val="0"/>
        </w:rPr>
        <w:t>.19.</w:t>
      </w:r>
      <w:r w:rsidRPr="007C31E7">
        <w:rPr>
          <w:noProof w:val="0"/>
        </w:rPr>
        <w:t>4.1.2.3 Result</w:t>
      </w:r>
      <w:bookmarkEnd w:id="137"/>
      <w:bookmarkEnd w:id="138"/>
    </w:p>
    <w:p w14:paraId="3D5C7DDD" w14:textId="33BC3977" w:rsidR="0022034F" w:rsidRPr="007C31E7" w:rsidRDefault="0022034F" w:rsidP="00AE2D5C">
      <w:pPr>
        <w:pStyle w:val="BodyText"/>
        <w:keepNext/>
        <w:keepLines/>
      </w:pPr>
      <w:r w:rsidRPr="007C31E7">
        <w:t xml:space="preserve">The </w:t>
      </w:r>
      <w:r w:rsidRPr="007C31E7">
        <w:rPr>
          <w:b/>
        </w:rPr>
        <w:t>result</w:t>
      </w:r>
      <w:r w:rsidRPr="007C31E7">
        <w:t xml:space="preserve"> parameter </w:t>
      </w:r>
      <w:r w:rsidR="003778BA" w:rsidRPr="007C31E7">
        <w:t xml:space="preserve">is an output containing a </w:t>
      </w:r>
      <w:r w:rsidR="00DA719D" w:rsidRPr="007C31E7">
        <w:t xml:space="preserve">Basic </w:t>
      </w:r>
      <w:r w:rsidR="003778BA" w:rsidRPr="007C31E7">
        <w:t>resource</w:t>
      </w:r>
      <w:r w:rsidR="00D605A4" w:rsidRPr="007C31E7">
        <w:t xml:space="preserve"> structured as defined in </w:t>
      </w:r>
      <w:r w:rsidR="00283493" w:rsidRPr="007C31E7">
        <w:t>Table 3</w:t>
      </w:r>
      <w:r w:rsidR="004A47E9">
        <w:t>.19.</w:t>
      </w:r>
      <w:r w:rsidR="00283493" w:rsidRPr="007C31E7">
        <w:t>4.1.2.3-1</w:t>
      </w:r>
      <w:r w:rsidR="00D605A4" w:rsidRPr="007C31E7">
        <w:t>below</w:t>
      </w:r>
      <w:r w:rsidR="00C928D1">
        <w:t xml:space="preserve">. </w:t>
      </w:r>
      <w:r w:rsidR="003778BA" w:rsidRPr="007C31E7">
        <w:t xml:space="preserve">The </w:t>
      </w:r>
      <w:r w:rsidR="00DA719D" w:rsidRPr="007C31E7">
        <w:t xml:space="preserve">basic </w:t>
      </w:r>
      <w:r w:rsidR="003778BA" w:rsidRPr="007C31E7">
        <w:t xml:space="preserve">resource identifies the Decision Support Service, </w:t>
      </w:r>
      <w:r w:rsidR="00EC2918" w:rsidRPr="007C31E7">
        <w:t xml:space="preserve">the type of </w:t>
      </w:r>
      <w:r w:rsidR="00B64F80">
        <w:t>evaluation</w:t>
      </w:r>
      <w:r w:rsidR="00EC2918" w:rsidRPr="007C31E7">
        <w:t xml:space="preserve"> provided, and the order that was subject of the </w:t>
      </w:r>
      <w:r w:rsidR="00B64F80">
        <w:t>evaluation</w:t>
      </w:r>
      <w:r w:rsidR="00C928D1">
        <w:t xml:space="preserve">. </w:t>
      </w:r>
      <w:r w:rsidR="00EC2918" w:rsidRPr="007C31E7">
        <w:t>It also identifies the guideline against which the order was evaluated.</w:t>
      </w:r>
    </w:p>
    <w:p w14:paraId="20556A7E" w14:textId="77777777" w:rsidR="00113058" w:rsidRPr="007C31E7" w:rsidRDefault="00113058" w:rsidP="00AE2D5C">
      <w:pPr>
        <w:pStyle w:val="BodyText"/>
        <w:keepNext/>
        <w:keepLines/>
      </w:pPr>
    </w:p>
    <w:p w14:paraId="07E32A23" w14:textId="38F0149C" w:rsidR="00DA719D" w:rsidRPr="007C31E7" w:rsidRDefault="00DA719D" w:rsidP="00DA30C6">
      <w:pPr>
        <w:pStyle w:val="TableTitle"/>
      </w:pPr>
      <w:bookmarkStart w:id="139" w:name="_Ref417504676"/>
      <w:r w:rsidRPr="007C31E7">
        <w:t xml:space="preserve">Table </w:t>
      </w:r>
      <w:bookmarkEnd w:id="139"/>
      <w:r w:rsidR="00113058" w:rsidRPr="007C31E7">
        <w:t>3</w:t>
      </w:r>
      <w:r w:rsidR="004A47E9">
        <w:t>.19.</w:t>
      </w:r>
      <w:r w:rsidR="00113058" w:rsidRPr="007C31E7">
        <w:t xml:space="preserve">4.1.2.3-1: </w:t>
      </w:r>
      <w:r w:rsidRPr="007C31E7">
        <w:t>Result 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7C31E7" w14:paraId="41D557AE" w14:textId="77777777" w:rsidTr="00FA342E">
        <w:trPr>
          <w:tblHeader/>
        </w:trPr>
        <w:tc>
          <w:tcPr>
            <w:tcW w:w="1368" w:type="dxa"/>
            <w:shd w:val="clear" w:color="auto" w:fill="D9D9D9" w:themeFill="background1" w:themeFillShade="D9"/>
          </w:tcPr>
          <w:p w14:paraId="30D42355" w14:textId="77777777" w:rsidR="00DA719D" w:rsidRPr="007C31E7" w:rsidRDefault="00DA719D" w:rsidP="00672BF5">
            <w:pPr>
              <w:pStyle w:val="TableEntryHeader"/>
              <w:keepNext/>
              <w:keepLines/>
            </w:pPr>
            <w:r w:rsidRPr="007C31E7">
              <w:t>Attribute</w:t>
            </w:r>
          </w:p>
        </w:tc>
        <w:tc>
          <w:tcPr>
            <w:tcW w:w="900" w:type="dxa"/>
            <w:shd w:val="clear" w:color="auto" w:fill="D9D9D9" w:themeFill="background1" w:themeFillShade="D9"/>
          </w:tcPr>
          <w:p w14:paraId="555C4A92" w14:textId="77777777" w:rsidR="00DA719D" w:rsidRPr="007C31E7" w:rsidRDefault="00DA719D" w:rsidP="00672BF5">
            <w:pPr>
              <w:pStyle w:val="TableEntryHeader"/>
              <w:keepNext/>
              <w:keepLines/>
            </w:pPr>
            <w:r w:rsidRPr="007C31E7">
              <w:t>Card.</w:t>
            </w:r>
          </w:p>
        </w:tc>
        <w:tc>
          <w:tcPr>
            <w:tcW w:w="2520" w:type="dxa"/>
            <w:shd w:val="clear" w:color="auto" w:fill="D9D9D9" w:themeFill="background1" w:themeFillShade="D9"/>
          </w:tcPr>
          <w:p w14:paraId="50A5A2F2" w14:textId="77777777" w:rsidR="00DA719D" w:rsidRPr="007C31E7" w:rsidRDefault="00DA719D" w:rsidP="00672BF5">
            <w:pPr>
              <w:pStyle w:val="TableEntryHeader"/>
              <w:keepNext/>
              <w:keepLines/>
            </w:pPr>
            <w:r w:rsidRPr="007C31E7">
              <w:t>Data Type</w:t>
            </w:r>
          </w:p>
        </w:tc>
        <w:tc>
          <w:tcPr>
            <w:tcW w:w="4788" w:type="dxa"/>
            <w:shd w:val="clear" w:color="auto" w:fill="D9D9D9" w:themeFill="background1" w:themeFillShade="D9"/>
          </w:tcPr>
          <w:p w14:paraId="7D690AEE" w14:textId="77777777" w:rsidR="00DA719D" w:rsidRPr="007C31E7" w:rsidRDefault="00DA719D" w:rsidP="00672BF5">
            <w:pPr>
              <w:pStyle w:val="TableEntryHeader"/>
              <w:keepNext/>
              <w:keepLines/>
            </w:pPr>
            <w:r w:rsidRPr="007C31E7">
              <w:t>Description/Notes</w:t>
            </w:r>
          </w:p>
        </w:tc>
      </w:tr>
      <w:tr w:rsidR="00DA719D" w:rsidRPr="007C31E7" w14:paraId="502C98BA" w14:textId="77777777" w:rsidTr="00672BF5">
        <w:tc>
          <w:tcPr>
            <w:tcW w:w="9576" w:type="dxa"/>
            <w:gridSpan w:val="4"/>
            <w:shd w:val="clear" w:color="auto" w:fill="auto"/>
          </w:tcPr>
          <w:p w14:paraId="3091746C" w14:textId="77777777" w:rsidR="00DA719D" w:rsidRPr="007C31E7" w:rsidRDefault="00DA719D" w:rsidP="00672BF5">
            <w:pPr>
              <w:pStyle w:val="TableEntry"/>
              <w:keepNext/>
              <w:keepLines/>
              <w:rPr>
                <w:b/>
              </w:rPr>
            </w:pPr>
            <w:r w:rsidRPr="007C31E7">
              <w:rPr>
                <w:b/>
              </w:rPr>
              <w:t>Basic Resource</w:t>
            </w:r>
          </w:p>
          <w:p w14:paraId="572C0E47" w14:textId="77777777" w:rsidR="00DA719D" w:rsidRPr="007C31E7" w:rsidRDefault="00DA719D" w:rsidP="00672BF5">
            <w:pPr>
              <w:pStyle w:val="TableEntry"/>
              <w:keepNext/>
              <w:keepLines/>
            </w:pPr>
          </w:p>
        </w:tc>
      </w:tr>
      <w:tr w:rsidR="00672BF5" w:rsidRPr="007C31E7" w14:paraId="08515F9F" w14:textId="77777777" w:rsidTr="00672BF5">
        <w:trPr>
          <w:cantSplit/>
        </w:trPr>
        <w:tc>
          <w:tcPr>
            <w:tcW w:w="1368" w:type="dxa"/>
            <w:shd w:val="clear" w:color="auto" w:fill="auto"/>
          </w:tcPr>
          <w:p w14:paraId="59EBF6BA" w14:textId="77777777" w:rsidR="00DA719D" w:rsidRPr="007C31E7" w:rsidRDefault="00DA719D" w:rsidP="00F715A1">
            <w:pPr>
              <w:pStyle w:val="TableEntry"/>
            </w:pPr>
            <w:r w:rsidRPr="007C31E7">
              <w:t>identifier</w:t>
            </w:r>
          </w:p>
        </w:tc>
        <w:tc>
          <w:tcPr>
            <w:tcW w:w="900" w:type="dxa"/>
            <w:shd w:val="clear" w:color="auto" w:fill="auto"/>
          </w:tcPr>
          <w:p w14:paraId="4C6531A2" w14:textId="5004F308" w:rsidR="00DA719D" w:rsidRPr="007C31E7" w:rsidRDefault="007B2E02" w:rsidP="00F27E79">
            <w:pPr>
              <w:pStyle w:val="TableEntry"/>
            </w:pPr>
            <w:r w:rsidRPr="007C31E7">
              <w:t>0</w:t>
            </w:r>
            <w:r w:rsidR="00DA719D" w:rsidRPr="007C31E7">
              <w:t>..</w:t>
            </w:r>
            <w:r w:rsidR="00F27E79">
              <w:t>1</w:t>
            </w:r>
          </w:p>
        </w:tc>
        <w:tc>
          <w:tcPr>
            <w:tcW w:w="2520" w:type="dxa"/>
            <w:shd w:val="clear" w:color="auto" w:fill="auto"/>
          </w:tcPr>
          <w:p w14:paraId="612DFB8D" w14:textId="77777777" w:rsidR="00DA719D" w:rsidRPr="007C31E7" w:rsidRDefault="00DA719D" w:rsidP="00F715A1">
            <w:pPr>
              <w:pStyle w:val="TableEntry"/>
            </w:pPr>
            <w:r w:rsidRPr="007C31E7">
              <w:t>Identifier</w:t>
            </w:r>
          </w:p>
        </w:tc>
        <w:tc>
          <w:tcPr>
            <w:tcW w:w="4788" w:type="dxa"/>
            <w:shd w:val="clear" w:color="auto" w:fill="auto"/>
          </w:tcPr>
          <w:p w14:paraId="3C18390C" w14:textId="776CFD67" w:rsidR="00DA719D" w:rsidRPr="007C31E7" w:rsidRDefault="005D6B99" w:rsidP="00B97D4E">
            <w:pPr>
              <w:pStyle w:val="TableEntry"/>
            </w:pPr>
            <w:r w:rsidRPr="005D6B99">
              <w:t xml:space="preserve">This is </w:t>
            </w:r>
            <w:r w:rsidR="008A705E">
              <w:t>a</w:t>
            </w:r>
            <w:r w:rsidRPr="005D6B99">
              <w:t xml:space="preserve"> business identifier associated with the </w:t>
            </w:r>
            <w:r w:rsidR="00331C8C">
              <w:t xml:space="preserve">evaluation </w:t>
            </w:r>
            <w:r w:rsidRPr="005D6B99">
              <w:t xml:space="preserve">for the order. It is a unique identifier issued by the </w:t>
            </w:r>
            <w:r>
              <w:t xml:space="preserve">evaluator </w:t>
            </w:r>
            <w:r w:rsidRPr="005D6B99">
              <w:t xml:space="preserve">associated with this transaction. </w:t>
            </w:r>
            <w:r w:rsidR="00F27E79">
              <w:t xml:space="preserve">An identifier </w:t>
            </w:r>
            <w:r w:rsidRPr="005D6B99">
              <w:t>SHALL be provided unless the code is</w:t>
            </w:r>
            <w:r>
              <w:t xml:space="preserve"> </w:t>
            </w:r>
            <w:r w:rsidRPr="005D6B99">
              <w:t>“incomplete”</w:t>
            </w:r>
            <w:r w:rsidR="00B97D4E">
              <w:t xml:space="preserve">, </w:t>
            </w:r>
            <w:r w:rsidRPr="005D6B99">
              <w:t>“cannot be evaluated”</w:t>
            </w:r>
            <w:r w:rsidR="00B97D4E">
              <w:t xml:space="preserve"> or “not covered”</w:t>
            </w:r>
            <w:r w:rsidRPr="005D6B99">
              <w:t>.</w:t>
            </w:r>
            <w:r w:rsidR="00F27E79">
              <w:t xml:space="preserve"> </w:t>
            </w:r>
            <w:r w:rsidRPr="005D6B99">
              <w:t xml:space="preserve">Note that this identifier may be associated with multiple </w:t>
            </w:r>
            <w:r w:rsidR="00331C8C">
              <w:t>evaluations</w:t>
            </w:r>
            <w:r w:rsidRPr="005D6B99">
              <w:t xml:space="preserve">. </w:t>
            </w:r>
          </w:p>
        </w:tc>
      </w:tr>
      <w:tr w:rsidR="00672BF5" w:rsidRPr="007C31E7" w14:paraId="59363352" w14:textId="77777777" w:rsidTr="00672BF5">
        <w:trPr>
          <w:cantSplit/>
        </w:trPr>
        <w:tc>
          <w:tcPr>
            <w:tcW w:w="1368" w:type="dxa"/>
            <w:shd w:val="clear" w:color="auto" w:fill="auto"/>
          </w:tcPr>
          <w:p w14:paraId="34CE1D92" w14:textId="77777777" w:rsidR="00DA719D" w:rsidRPr="007C31E7" w:rsidRDefault="007B2E02" w:rsidP="00F715A1">
            <w:pPr>
              <w:pStyle w:val="TableEntry"/>
            </w:pPr>
            <w:r w:rsidRPr="007C31E7">
              <w:t>code</w:t>
            </w:r>
          </w:p>
        </w:tc>
        <w:tc>
          <w:tcPr>
            <w:tcW w:w="900" w:type="dxa"/>
            <w:shd w:val="clear" w:color="auto" w:fill="auto"/>
          </w:tcPr>
          <w:p w14:paraId="62513677" w14:textId="5CDA95F7" w:rsidR="00DA719D" w:rsidRPr="007C31E7" w:rsidRDefault="004B46CA" w:rsidP="00F715A1">
            <w:pPr>
              <w:pStyle w:val="TableEntry"/>
            </w:pPr>
            <w:r>
              <w:t>1</w:t>
            </w:r>
            <w:r w:rsidR="00DA719D" w:rsidRPr="007C31E7">
              <w:t>..1</w:t>
            </w:r>
          </w:p>
        </w:tc>
        <w:tc>
          <w:tcPr>
            <w:tcW w:w="2520" w:type="dxa"/>
            <w:shd w:val="clear" w:color="auto" w:fill="auto"/>
          </w:tcPr>
          <w:p w14:paraId="60A3578F" w14:textId="77777777" w:rsidR="00DA719D" w:rsidRPr="007C31E7" w:rsidRDefault="00DA719D" w:rsidP="00F715A1">
            <w:pPr>
              <w:pStyle w:val="TableEntry"/>
            </w:pPr>
            <w:proofErr w:type="spellStart"/>
            <w:r w:rsidRPr="007C31E7">
              <w:t>CodeableConcept</w:t>
            </w:r>
            <w:proofErr w:type="spellEnd"/>
          </w:p>
        </w:tc>
        <w:tc>
          <w:tcPr>
            <w:tcW w:w="4788" w:type="dxa"/>
            <w:shd w:val="clear" w:color="auto" w:fill="auto"/>
          </w:tcPr>
          <w:p w14:paraId="1C2882FF" w14:textId="726A6981" w:rsidR="005D6B99" w:rsidRPr="007C31E7" w:rsidRDefault="004B46CA" w:rsidP="004B46CA">
            <w:pPr>
              <w:pStyle w:val="TableEntry"/>
            </w:pPr>
            <w:r w:rsidRPr="007C31E7">
              <w:t xml:space="preserve">The code </w:t>
            </w:r>
            <w:r w:rsidRPr="007C31E7">
              <w:rPr>
                <w:smallCaps/>
              </w:rPr>
              <w:t>shall</w:t>
            </w:r>
            <w:r w:rsidRPr="007C31E7">
              <w:t xml:space="preserve"> be provided</w:t>
            </w:r>
            <w:r>
              <w:t>.</w:t>
            </w:r>
          </w:p>
        </w:tc>
      </w:tr>
      <w:tr w:rsidR="004B46CA" w:rsidRPr="007C31E7" w14:paraId="2C864DF5" w14:textId="77777777" w:rsidTr="00672BF5">
        <w:trPr>
          <w:cantSplit/>
        </w:trPr>
        <w:tc>
          <w:tcPr>
            <w:tcW w:w="1368" w:type="dxa"/>
            <w:shd w:val="clear" w:color="auto" w:fill="auto"/>
          </w:tcPr>
          <w:p w14:paraId="6461A284" w14:textId="383E26AB" w:rsidR="004B46CA" w:rsidRPr="007C31E7" w:rsidRDefault="004B46CA" w:rsidP="00F715A1">
            <w:pPr>
              <w:pStyle w:val="TableEntry"/>
            </w:pPr>
            <w:proofErr w:type="spellStart"/>
            <w:r>
              <w:lastRenderedPageBreak/>
              <w:t>code.coding</w:t>
            </w:r>
            <w:proofErr w:type="spellEnd"/>
            <w:r>
              <w:t>.</w:t>
            </w:r>
            <w:r>
              <w:br/>
              <w:t xml:space="preserve">  code</w:t>
            </w:r>
          </w:p>
        </w:tc>
        <w:tc>
          <w:tcPr>
            <w:tcW w:w="900" w:type="dxa"/>
            <w:shd w:val="clear" w:color="auto" w:fill="auto"/>
          </w:tcPr>
          <w:p w14:paraId="10A47B92" w14:textId="2C0253AB" w:rsidR="004B46CA" w:rsidRPr="007C31E7" w:rsidRDefault="004B46CA" w:rsidP="00F715A1">
            <w:pPr>
              <w:pStyle w:val="TableEntry"/>
            </w:pPr>
            <w:r>
              <w:t>1..1</w:t>
            </w:r>
          </w:p>
        </w:tc>
        <w:tc>
          <w:tcPr>
            <w:tcW w:w="2520" w:type="dxa"/>
            <w:shd w:val="clear" w:color="auto" w:fill="auto"/>
          </w:tcPr>
          <w:p w14:paraId="11254CCF" w14:textId="52D8C580" w:rsidR="004B46CA" w:rsidRPr="007C31E7" w:rsidRDefault="004B46CA" w:rsidP="00F715A1">
            <w:pPr>
              <w:pStyle w:val="TableEntry"/>
            </w:pPr>
          </w:p>
        </w:tc>
        <w:tc>
          <w:tcPr>
            <w:tcW w:w="4788" w:type="dxa"/>
            <w:shd w:val="clear" w:color="auto" w:fill="auto"/>
          </w:tcPr>
          <w:p w14:paraId="2329A4CF" w14:textId="3C5B6B5B" w:rsidR="004B46CA" w:rsidRPr="007C31E7" w:rsidRDefault="004B46CA" w:rsidP="004B46CA">
            <w:pPr>
              <w:pStyle w:val="TableEntry"/>
            </w:pPr>
            <w:r>
              <w:t xml:space="preserve">Code </w:t>
            </w:r>
            <w:r w:rsidRPr="004B46CA">
              <w:rPr>
                <w:smallCaps/>
              </w:rPr>
              <w:t>shall</w:t>
            </w:r>
            <w:r>
              <w:t xml:space="preserve"> </w:t>
            </w:r>
            <w:r w:rsidRPr="007C31E7">
              <w:t xml:space="preserve">be selected from one of the following </w:t>
            </w:r>
            <w:r>
              <w:t>seven</w:t>
            </w:r>
            <w:r w:rsidRPr="007C31E7">
              <w:t xml:space="preserve"> values:</w:t>
            </w:r>
          </w:p>
          <w:p w14:paraId="0FA45751" w14:textId="77777777" w:rsidR="004B46CA" w:rsidRPr="007C31E7" w:rsidRDefault="004B46CA" w:rsidP="004B46CA">
            <w:pPr>
              <w:pStyle w:val="TableEntry"/>
            </w:pPr>
            <w:r w:rsidRPr="007C31E7">
              <w:t>Code</w:t>
            </w:r>
            <w:r w:rsidRPr="007C31E7">
              <w:tab/>
            </w:r>
            <w:r w:rsidRPr="007C31E7">
              <w:tab/>
              <w:t>Description</w:t>
            </w:r>
          </w:p>
          <w:p w14:paraId="2EB68828" w14:textId="1A325BC0" w:rsidR="004B46CA" w:rsidRPr="007C31E7" w:rsidRDefault="004B46CA" w:rsidP="004B46CA">
            <w:pPr>
              <w:pStyle w:val="TableEntry"/>
              <w:ind w:left="1422" w:hanging="1350"/>
            </w:pPr>
            <w:r>
              <w:t>W</w:t>
            </w:r>
            <w:r w:rsidRPr="007C31E7">
              <w:t>ithin</w:t>
            </w:r>
            <w:r w:rsidRPr="007C31E7">
              <w:tab/>
            </w:r>
            <w:r w:rsidRPr="007C31E7">
              <w:tab/>
              <w:t>Order is within identified guidelines.</w:t>
            </w:r>
          </w:p>
          <w:p w14:paraId="2B92362E" w14:textId="18F6987D" w:rsidR="004B46CA" w:rsidRPr="007C31E7" w:rsidRDefault="004B46CA" w:rsidP="004B46CA">
            <w:pPr>
              <w:pStyle w:val="TableEntry"/>
              <w:ind w:left="1422" w:hanging="1350"/>
            </w:pPr>
            <w:r w:rsidRPr="007C31E7">
              <w:t>Outside</w:t>
            </w:r>
            <w:r w:rsidRPr="007C31E7">
              <w:tab/>
            </w:r>
            <w:r w:rsidRPr="007C31E7">
              <w:tab/>
              <w:t>Order is outside of identified guidelines.</w:t>
            </w:r>
          </w:p>
          <w:p w14:paraId="23355FC6" w14:textId="30EE16B0" w:rsidR="004B46CA" w:rsidRPr="007C31E7" w:rsidRDefault="004B46CA" w:rsidP="004B46CA">
            <w:pPr>
              <w:pStyle w:val="TableEntry"/>
              <w:ind w:left="1422" w:hanging="1350"/>
            </w:pPr>
            <w:r w:rsidRPr="007C31E7">
              <w:t>No guidelines</w:t>
            </w:r>
            <w:r w:rsidRPr="007C31E7">
              <w:tab/>
              <w:t>No guidelines apply.</w:t>
            </w:r>
          </w:p>
          <w:p w14:paraId="51A7F955" w14:textId="38E930BC" w:rsidR="004B46CA" w:rsidRPr="007C31E7" w:rsidRDefault="004B46CA" w:rsidP="004B46CA">
            <w:pPr>
              <w:pStyle w:val="TableEntry"/>
              <w:ind w:left="1422" w:hanging="1350"/>
            </w:pPr>
            <w:r w:rsidRPr="007C31E7">
              <w:t>Incomplete</w:t>
            </w:r>
            <w:r w:rsidRPr="007C31E7">
              <w:tab/>
              <w:t>Evaluation was not completed (e.g., because more information is necessary).</w:t>
            </w:r>
          </w:p>
          <w:p w14:paraId="341519E1" w14:textId="35BD6166" w:rsidR="004B46CA" w:rsidRPr="007C31E7" w:rsidRDefault="004B46CA" w:rsidP="004B46CA">
            <w:pPr>
              <w:pStyle w:val="TableEntry"/>
              <w:ind w:left="1422" w:hanging="1350"/>
            </w:pPr>
            <w:r w:rsidRPr="007C31E7">
              <w:t>Cannot evaluate</w:t>
            </w:r>
            <w:r w:rsidRPr="007C31E7">
              <w:tab/>
              <w:t>Cannot evaluate this order</w:t>
            </w:r>
            <w:r w:rsidRPr="007C31E7">
              <w:rPr>
                <w:rStyle w:val="FootnoteReference"/>
              </w:rPr>
              <w:footnoteReference w:id="8"/>
            </w:r>
            <w:r w:rsidRPr="007C31E7">
              <w:t>.</w:t>
            </w:r>
          </w:p>
          <w:p w14:paraId="288EAB13" w14:textId="017CD47B" w:rsidR="004B46CA" w:rsidRDefault="004B46CA" w:rsidP="004B46CA">
            <w:pPr>
              <w:pStyle w:val="TableEntry"/>
              <w:ind w:left="1422" w:hanging="1350"/>
            </w:pPr>
            <w:r w:rsidRPr="007C31E7">
              <w:t>Manual</w:t>
            </w:r>
            <w:r w:rsidRPr="007C31E7">
              <w:tab/>
            </w:r>
            <w:r w:rsidRPr="007C31E7">
              <w:tab/>
              <w:t xml:space="preserve">The </w:t>
            </w:r>
            <w:r>
              <w:t>evaluation</w:t>
            </w:r>
            <w:r w:rsidRPr="007C31E7">
              <w:t xml:space="preserve"> was issued through a manual process.</w:t>
            </w:r>
          </w:p>
          <w:p w14:paraId="5F006096" w14:textId="2FFA7682" w:rsidR="004B46CA" w:rsidRPr="007C31E7" w:rsidRDefault="004B46CA" w:rsidP="004B46CA">
            <w:pPr>
              <w:pStyle w:val="TableEntry"/>
              <w:ind w:left="1422" w:hanging="1350"/>
            </w:pPr>
            <w:r>
              <w:t xml:space="preserve">Not covered </w:t>
            </w:r>
            <w:r>
              <w:tab/>
              <w:t>The requested service is not covered for this patient</w:t>
            </w:r>
            <w:r>
              <w:rPr>
                <w:rStyle w:val="FootnoteReference"/>
              </w:rPr>
              <w:footnoteReference w:id="9"/>
            </w:r>
            <w:r>
              <w:t>.</w:t>
            </w:r>
            <w:r w:rsidRPr="007C31E7">
              <w:t xml:space="preserve"> </w:t>
            </w:r>
          </w:p>
        </w:tc>
      </w:tr>
      <w:tr w:rsidR="004B46CA" w:rsidRPr="007C31E7" w14:paraId="638C10AF" w14:textId="77777777" w:rsidTr="00672BF5">
        <w:trPr>
          <w:cantSplit/>
        </w:trPr>
        <w:tc>
          <w:tcPr>
            <w:tcW w:w="1368" w:type="dxa"/>
            <w:shd w:val="clear" w:color="auto" w:fill="auto"/>
          </w:tcPr>
          <w:p w14:paraId="1D838926" w14:textId="435E3D65" w:rsidR="004B46CA" w:rsidRDefault="004B46CA" w:rsidP="00F715A1">
            <w:pPr>
              <w:pStyle w:val="TableEntry"/>
            </w:pPr>
            <w:proofErr w:type="spellStart"/>
            <w:r>
              <w:t>code.coding</w:t>
            </w:r>
            <w:proofErr w:type="spellEnd"/>
            <w:r>
              <w:t>.</w:t>
            </w:r>
            <w:r>
              <w:br/>
              <w:t xml:space="preserve">  </w:t>
            </w:r>
            <w:proofErr w:type="spellStart"/>
            <w:r>
              <w:t>codeSystem</w:t>
            </w:r>
            <w:proofErr w:type="spellEnd"/>
          </w:p>
        </w:tc>
        <w:tc>
          <w:tcPr>
            <w:tcW w:w="900" w:type="dxa"/>
            <w:shd w:val="clear" w:color="auto" w:fill="auto"/>
          </w:tcPr>
          <w:p w14:paraId="5A313CA3" w14:textId="26AC6B79" w:rsidR="004B46CA" w:rsidRDefault="004B46CA" w:rsidP="00F715A1">
            <w:pPr>
              <w:pStyle w:val="TableEntry"/>
            </w:pPr>
            <w:r>
              <w:t>1..1</w:t>
            </w:r>
          </w:p>
        </w:tc>
        <w:tc>
          <w:tcPr>
            <w:tcW w:w="2520" w:type="dxa"/>
            <w:shd w:val="clear" w:color="auto" w:fill="auto"/>
          </w:tcPr>
          <w:p w14:paraId="2DF01E25" w14:textId="3FA3BF13" w:rsidR="004B46CA" w:rsidRPr="007C31E7" w:rsidRDefault="004B46CA" w:rsidP="00F715A1">
            <w:pPr>
              <w:pStyle w:val="TableEntry"/>
            </w:pPr>
            <w:proofErr w:type="spellStart"/>
            <w:r>
              <w:t>uri</w:t>
            </w:r>
            <w:proofErr w:type="spellEnd"/>
          </w:p>
        </w:tc>
        <w:tc>
          <w:tcPr>
            <w:tcW w:w="4788" w:type="dxa"/>
            <w:shd w:val="clear" w:color="auto" w:fill="auto"/>
          </w:tcPr>
          <w:p w14:paraId="6FC13E9D" w14:textId="5C976D04" w:rsidR="004B46CA" w:rsidRPr="007C31E7" w:rsidRDefault="004B46CA" w:rsidP="004B46CA">
            <w:pPr>
              <w:pStyle w:val="TableEntry"/>
            </w:pPr>
            <w:r>
              <w:t xml:space="preserve">This </w:t>
            </w:r>
            <w:r w:rsidRPr="004B46CA">
              <w:rPr>
                <w:smallCaps/>
              </w:rPr>
              <w:t>shall</w:t>
            </w:r>
            <w:r>
              <w:t xml:space="preserve"> be set to </w:t>
            </w:r>
            <w:hyperlink r:id="rId20" w:history="1">
              <w:r w:rsidRPr="00D7293C">
                <w:rPr>
                  <w:rStyle w:val="Hyperlink"/>
                </w:rPr>
                <w:t>http://www.ihe.net/pcc/GAO/2015</w:t>
              </w:r>
            </w:hyperlink>
          </w:p>
        </w:tc>
      </w:tr>
      <w:tr w:rsidR="00672BF5" w:rsidRPr="007C31E7" w14:paraId="08CDBDDD" w14:textId="77777777" w:rsidTr="00672BF5">
        <w:tc>
          <w:tcPr>
            <w:tcW w:w="1368" w:type="dxa"/>
            <w:shd w:val="clear" w:color="auto" w:fill="auto"/>
          </w:tcPr>
          <w:p w14:paraId="0F5BC3F5" w14:textId="77777777" w:rsidR="00A169BD" w:rsidRPr="007C31E7" w:rsidRDefault="007B2E02" w:rsidP="00F715A1">
            <w:pPr>
              <w:pStyle w:val="TableEntry"/>
            </w:pPr>
            <w:r w:rsidRPr="007C31E7">
              <w:t>subject</w:t>
            </w:r>
          </w:p>
        </w:tc>
        <w:tc>
          <w:tcPr>
            <w:tcW w:w="900" w:type="dxa"/>
            <w:shd w:val="clear" w:color="auto" w:fill="auto"/>
          </w:tcPr>
          <w:p w14:paraId="4E794873" w14:textId="77777777" w:rsidR="00A169BD" w:rsidRPr="007C31E7" w:rsidRDefault="000441ED" w:rsidP="00F715A1">
            <w:pPr>
              <w:pStyle w:val="TableEntry"/>
            </w:pPr>
            <w:r w:rsidRPr="007C31E7">
              <w:t>0</w:t>
            </w:r>
            <w:r w:rsidR="00A169BD" w:rsidRPr="007C31E7">
              <w:t>..1</w:t>
            </w:r>
          </w:p>
        </w:tc>
        <w:tc>
          <w:tcPr>
            <w:tcW w:w="2520" w:type="dxa"/>
            <w:shd w:val="clear" w:color="auto" w:fill="auto"/>
          </w:tcPr>
          <w:p w14:paraId="1DDD3155" w14:textId="77777777" w:rsidR="00A169BD" w:rsidRPr="007C31E7" w:rsidRDefault="00A169BD" w:rsidP="003D603E">
            <w:pPr>
              <w:pStyle w:val="TableEntry"/>
            </w:pPr>
            <w:r w:rsidRPr="007C31E7">
              <w:t>Order</w:t>
            </w:r>
          </w:p>
        </w:tc>
        <w:tc>
          <w:tcPr>
            <w:tcW w:w="4788" w:type="dxa"/>
            <w:shd w:val="clear" w:color="auto" w:fill="auto"/>
          </w:tcPr>
          <w:p w14:paraId="49BA3D48" w14:textId="56F55515" w:rsidR="00A169BD" w:rsidRPr="007C31E7" w:rsidRDefault="00A169BD" w:rsidP="008B0A04">
            <w:pPr>
              <w:pStyle w:val="TableEntry"/>
            </w:pPr>
            <w:r w:rsidRPr="007C31E7">
              <w:t>A reference to the order being evaluated</w:t>
            </w:r>
            <w:r w:rsidR="00EA3366" w:rsidRPr="007C31E7">
              <w:t xml:space="preserve"> </w:t>
            </w:r>
            <w:r w:rsidR="00EA3366" w:rsidRPr="007C31E7">
              <w:rPr>
                <w:smallCaps/>
              </w:rPr>
              <w:t>shall</w:t>
            </w:r>
            <w:r w:rsidR="00EA3366" w:rsidRPr="007C31E7">
              <w:t xml:space="preserve"> be provided</w:t>
            </w:r>
            <w:r w:rsidR="000441ED" w:rsidRPr="007C31E7">
              <w:t xml:space="preserve"> </w:t>
            </w:r>
            <w:r w:rsidR="00211EAF" w:rsidRPr="007C31E7">
              <w:t>U</w:t>
            </w:r>
            <w:r w:rsidR="00BF0FA9" w:rsidRPr="007C31E7">
              <w:t xml:space="preserve">nless the </w:t>
            </w:r>
            <w:r w:rsidR="00B64F80">
              <w:t>evaluation</w:t>
            </w:r>
            <w:r w:rsidR="00BF0FA9" w:rsidRPr="007C31E7">
              <w:t xml:space="preserve"> was issued manually, in which case it is optional</w:t>
            </w:r>
            <w:r w:rsidR="00C928D1">
              <w:t xml:space="preserve">. </w:t>
            </w:r>
            <w:r w:rsidR="008B0A04" w:rsidRPr="007C31E7">
              <w:t xml:space="preserve">This </w:t>
            </w:r>
            <w:r w:rsidR="008B0A04" w:rsidRPr="007C31E7">
              <w:rPr>
                <w:smallCaps/>
              </w:rPr>
              <w:t>shall</w:t>
            </w:r>
            <w:r w:rsidR="008B0A04" w:rsidRPr="007C31E7">
              <w:t xml:space="preserve"> be a reference to the order in the parameters result</w:t>
            </w:r>
            <w:r w:rsidR="008B0A04" w:rsidRPr="007C31E7">
              <w:rPr>
                <w:rStyle w:val="FootnoteReference"/>
              </w:rPr>
              <w:footnoteReference w:id="10"/>
            </w:r>
            <w:r w:rsidR="008B0A04" w:rsidRPr="007C31E7">
              <w:t>.</w:t>
            </w:r>
          </w:p>
        </w:tc>
      </w:tr>
      <w:tr w:rsidR="00211EAF" w:rsidRPr="007C31E7" w14:paraId="1A0F35FB" w14:textId="77777777" w:rsidTr="00672BF5">
        <w:tc>
          <w:tcPr>
            <w:tcW w:w="1368" w:type="dxa"/>
            <w:shd w:val="clear" w:color="auto" w:fill="auto"/>
          </w:tcPr>
          <w:p w14:paraId="57F97E6E" w14:textId="77777777" w:rsidR="00211EAF" w:rsidRPr="007C31E7" w:rsidRDefault="00211EAF" w:rsidP="00211EAF">
            <w:pPr>
              <w:pStyle w:val="TableEntry"/>
            </w:pPr>
            <w:proofErr w:type="spellStart"/>
            <w:r w:rsidRPr="007C31E7">
              <w:t>gao:score</w:t>
            </w:r>
            <w:proofErr w:type="spellEnd"/>
          </w:p>
        </w:tc>
        <w:tc>
          <w:tcPr>
            <w:tcW w:w="900" w:type="dxa"/>
            <w:shd w:val="clear" w:color="auto" w:fill="auto"/>
          </w:tcPr>
          <w:p w14:paraId="1974362D" w14:textId="77777777" w:rsidR="00211EAF" w:rsidRPr="007C31E7" w:rsidDel="000441ED" w:rsidRDefault="00211EAF" w:rsidP="00F715A1">
            <w:pPr>
              <w:pStyle w:val="TableEntry"/>
            </w:pPr>
            <w:r w:rsidRPr="007C31E7">
              <w:t>0..1</w:t>
            </w:r>
          </w:p>
        </w:tc>
        <w:tc>
          <w:tcPr>
            <w:tcW w:w="2520" w:type="dxa"/>
            <w:shd w:val="clear" w:color="auto" w:fill="auto"/>
          </w:tcPr>
          <w:p w14:paraId="1A4F2BA0" w14:textId="77777777" w:rsidR="00211EAF" w:rsidRPr="007C31E7" w:rsidRDefault="00211EAF" w:rsidP="003D603E">
            <w:pPr>
              <w:pStyle w:val="TableEntry"/>
            </w:pPr>
            <w:r w:rsidRPr="007C31E7">
              <w:t>decimal</w:t>
            </w:r>
          </w:p>
        </w:tc>
        <w:tc>
          <w:tcPr>
            <w:tcW w:w="4788" w:type="dxa"/>
            <w:shd w:val="clear" w:color="auto" w:fill="auto"/>
          </w:tcPr>
          <w:p w14:paraId="6A495358" w14:textId="1CCDF214" w:rsidR="00211EAF" w:rsidRPr="007C31E7" w:rsidRDefault="00211EAF" w:rsidP="00211EAF">
            <w:pPr>
              <w:pStyle w:val="TableEntry"/>
            </w:pPr>
            <w:r w:rsidRPr="007C31E7">
              <w:t xml:space="preserve">An optional value which can be used to record a score associated with the </w:t>
            </w:r>
            <w:r w:rsidR="00B64F80">
              <w:t>evaluation</w:t>
            </w:r>
            <w:r w:rsidRPr="007C31E7">
              <w:t xml:space="preserve"> process. The interpretation of this value may vary depending upon guidelines and </w:t>
            </w:r>
            <w:r w:rsidR="00EE69F9" w:rsidRPr="007C31E7">
              <w:t>Decision Support Service</w:t>
            </w:r>
            <w:r w:rsidRPr="007C31E7">
              <w:t xml:space="preserve"> actors used</w:t>
            </w:r>
            <w:r w:rsidR="00C928D1">
              <w:t xml:space="preserve">. </w:t>
            </w:r>
            <w:r w:rsidRPr="007C31E7">
              <w:t>It is present to enable quality improvement efforts related to ordering.</w:t>
            </w:r>
          </w:p>
        </w:tc>
      </w:tr>
      <w:tr w:rsidR="003D603E" w:rsidRPr="007C31E7" w14:paraId="6486312F" w14:textId="77777777" w:rsidTr="00672BF5">
        <w:tc>
          <w:tcPr>
            <w:tcW w:w="1368" w:type="dxa"/>
            <w:shd w:val="clear" w:color="auto" w:fill="auto"/>
          </w:tcPr>
          <w:p w14:paraId="54969DF2" w14:textId="77777777" w:rsidR="003D603E" w:rsidRPr="007C31E7" w:rsidRDefault="003D603E" w:rsidP="00F715A1">
            <w:pPr>
              <w:pStyle w:val="TableEntry"/>
            </w:pPr>
            <w:proofErr w:type="spellStart"/>
            <w:r w:rsidRPr="007C31E7">
              <w:t>gao:period</w:t>
            </w:r>
            <w:proofErr w:type="spellEnd"/>
          </w:p>
        </w:tc>
        <w:tc>
          <w:tcPr>
            <w:tcW w:w="900" w:type="dxa"/>
            <w:shd w:val="clear" w:color="auto" w:fill="auto"/>
          </w:tcPr>
          <w:p w14:paraId="31363CDC" w14:textId="77777777" w:rsidR="003D603E" w:rsidRPr="007C31E7" w:rsidRDefault="000441ED" w:rsidP="00F715A1">
            <w:pPr>
              <w:pStyle w:val="TableEntry"/>
            </w:pPr>
            <w:r w:rsidRPr="007C31E7">
              <w:t>0</w:t>
            </w:r>
            <w:r w:rsidR="003D603E" w:rsidRPr="007C31E7">
              <w:t>..1</w:t>
            </w:r>
          </w:p>
        </w:tc>
        <w:tc>
          <w:tcPr>
            <w:tcW w:w="2520" w:type="dxa"/>
            <w:shd w:val="clear" w:color="auto" w:fill="auto"/>
          </w:tcPr>
          <w:p w14:paraId="08C985A3" w14:textId="77777777" w:rsidR="003D603E" w:rsidRPr="007C31E7" w:rsidRDefault="003D603E" w:rsidP="00F715A1">
            <w:pPr>
              <w:pStyle w:val="TableEntry"/>
            </w:pPr>
            <w:r w:rsidRPr="007C31E7">
              <w:t>Period</w:t>
            </w:r>
          </w:p>
        </w:tc>
        <w:tc>
          <w:tcPr>
            <w:tcW w:w="4788" w:type="dxa"/>
            <w:shd w:val="clear" w:color="auto" w:fill="auto"/>
          </w:tcPr>
          <w:p w14:paraId="36187D28" w14:textId="7E5D9765" w:rsidR="003D603E" w:rsidRPr="007C31E7" w:rsidRDefault="003D603E" w:rsidP="00EA3366">
            <w:pPr>
              <w:pStyle w:val="TableEntry"/>
            </w:pPr>
            <w:r w:rsidRPr="007C31E7">
              <w:t xml:space="preserve">The period over which the </w:t>
            </w:r>
            <w:r w:rsidR="00B64F80">
              <w:t>evaluation</w:t>
            </w:r>
            <w:r w:rsidRPr="007C31E7">
              <w:t xml:space="preserve"> is valid</w:t>
            </w:r>
            <w:r w:rsidR="00EA3366" w:rsidRPr="007C31E7">
              <w:t xml:space="preserve"> </w:t>
            </w:r>
            <w:r w:rsidR="00EA3366" w:rsidRPr="007C31E7">
              <w:rPr>
                <w:smallCaps/>
              </w:rPr>
              <w:t>shall</w:t>
            </w:r>
            <w:r w:rsidR="00EA3366" w:rsidRPr="007C31E7">
              <w:t xml:space="preserve"> be provided</w:t>
            </w:r>
            <w:r w:rsidR="000441ED" w:rsidRPr="007C31E7">
              <w:t xml:space="preserve"> </w:t>
            </w:r>
            <w:r w:rsidR="00BF0FA9" w:rsidRPr="007C31E7">
              <w:t xml:space="preserve">unless the </w:t>
            </w:r>
            <w:r w:rsidR="00B64F80">
              <w:t>evaluation</w:t>
            </w:r>
            <w:r w:rsidR="00BF0FA9" w:rsidRPr="007C31E7">
              <w:t xml:space="preserve"> was issued manually, in which case it is optional.</w:t>
            </w:r>
          </w:p>
        </w:tc>
      </w:tr>
      <w:tr w:rsidR="00EA3366" w:rsidRPr="007C31E7" w14:paraId="7CF1CA29" w14:textId="77777777" w:rsidTr="00672BF5">
        <w:tc>
          <w:tcPr>
            <w:tcW w:w="1368" w:type="dxa"/>
            <w:shd w:val="clear" w:color="auto" w:fill="auto"/>
          </w:tcPr>
          <w:p w14:paraId="0B19C71F" w14:textId="77777777" w:rsidR="00EA3366" w:rsidRPr="007C31E7" w:rsidRDefault="00EA3366" w:rsidP="00EA3366">
            <w:pPr>
              <w:pStyle w:val="TableEntry"/>
            </w:pPr>
            <w:proofErr w:type="spellStart"/>
            <w:r w:rsidRPr="007C31E7">
              <w:t>gao:item</w:t>
            </w:r>
            <w:proofErr w:type="spellEnd"/>
          </w:p>
        </w:tc>
        <w:tc>
          <w:tcPr>
            <w:tcW w:w="900" w:type="dxa"/>
            <w:shd w:val="clear" w:color="auto" w:fill="auto"/>
          </w:tcPr>
          <w:p w14:paraId="76F8AB14" w14:textId="77777777" w:rsidR="00EA3366" w:rsidRPr="007C31E7" w:rsidRDefault="00EA3366" w:rsidP="00F715A1">
            <w:pPr>
              <w:pStyle w:val="TableEntry"/>
            </w:pPr>
            <w:r w:rsidRPr="007C31E7">
              <w:t>1..*</w:t>
            </w:r>
          </w:p>
        </w:tc>
        <w:tc>
          <w:tcPr>
            <w:tcW w:w="2520" w:type="dxa"/>
            <w:shd w:val="clear" w:color="auto" w:fill="auto"/>
          </w:tcPr>
          <w:p w14:paraId="3CC80EA9" w14:textId="77777777" w:rsidR="00EA3366" w:rsidRPr="007C31E7" w:rsidRDefault="00EA3366" w:rsidP="00F715A1">
            <w:pPr>
              <w:pStyle w:val="TableEntry"/>
            </w:pPr>
            <w:r w:rsidRPr="007C31E7">
              <w:t>Element</w:t>
            </w:r>
          </w:p>
        </w:tc>
        <w:tc>
          <w:tcPr>
            <w:tcW w:w="4788" w:type="dxa"/>
            <w:shd w:val="clear" w:color="auto" w:fill="auto"/>
          </w:tcPr>
          <w:p w14:paraId="61E72E8D" w14:textId="77777777" w:rsidR="00EA3366" w:rsidRPr="007C31E7" w:rsidRDefault="00EA3366" w:rsidP="00EA3366">
            <w:pPr>
              <w:pStyle w:val="TableEntry"/>
            </w:pPr>
            <w:r w:rsidRPr="007C31E7">
              <w:t xml:space="preserve">The services that are to be ordered </w:t>
            </w:r>
            <w:r w:rsidRPr="007C31E7">
              <w:rPr>
                <w:smallCaps/>
              </w:rPr>
              <w:t>shall</w:t>
            </w:r>
            <w:r w:rsidRPr="007C31E7">
              <w:t xml:space="preserve"> be provided.</w:t>
            </w:r>
          </w:p>
        </w:tc>
      </w:tr>
      <w:tr w:rsidR="00EA3366" w:rsidRPr="007C31E7" w14:paraId="31227EAE" w14:textId="77777777" w:rsidTr="00672BF5">
        <w:tc>
          <w:tcPr>
            <w:tcW w:w="1368" w:type="dxa"/>
            <w:shd w:val="clear" w:color="auto" w:fill="auto"/>
          </w:tcPr>
          <w:p w14:paraId="62E57929" w14:textId="77777777" w:rsidR="00EA3366" w:rsidRPr="007C31E7" w:rsidRDefault="00EA3366" w:rsidP="00EA3366">
            <w:pPr>
              <w:pStyle w:val="TableEntry"/>
            </w:pPr>
            <w:proofErr w:type="spellStart"/>
            <w:proofErr w:type="gramStart"/>
            <w:r w:rsidRPr="007C31E7">
              <w:t>gao:</w:t>
            </w:r>
            <w:proofErr w:type="gramEnd"/>
            <w:r w:rsidRPr="007C31E7">
              <w:t>item</w:t>
            </w:r>
            <w:proofErr w:type="spellEnd"/>
            <w:r w:rsidRPr="007C31E7">
              <w:t>.</w:t>
            </w:r>
            <w:r w:rsidRPr="007C31E7">
              <w:br/>
              <w:t xml:space="preserve">  code</w:t>
            </w:r>
          </w:p>
        </w:tc>
        <w:tc>
          <w:tcPr>
            <w:tcW w:w="900" w:type="dxa"/>
            <w:shd w:val="clear" w:color="auto" w:fill="auto"/>
          </w:tcPr>
          <w:p w14:paraId="1865F3E3" w14:textId="77777777" w:rsidR="00EA3366" w:rsidRPr="007C31E7" w:rsidRDefault="00EA3366" w:rsidP="00F715A1">
            <w:pPr>
              <w:pStyle w:val="TableEntry"/>
            </w:pPr>
            <w:r w:rsidRPr="007C31E7">
              <w:t>1..1</w:t>
            </w:r>
          </w:p>
        </w:tc>
        <w:tc>
          <w:tcPr>
            <w:tcW w:w="2520" w:type="dxa"/>
            <w:shd w:val="clear" w:color="auto" w:fill="auto"/>
          </w:tcPr>
          <w:p w14:paraId="1A4A04B6" w14:textId="77777777" w:rsidR="00EA3366" w:rsidRPr="007C31E7" w:rsidRDefault="00EA3366" w:rsidP="00F715A1">
            <w:pPr>
              <w:pStyle w:val="TableEntry"/>
            </w:pPr>
            <w:proofErr w:type="spellStart"/>
            <w:r w:rsidRPr="007C31E7">
              <w:t>CodeableConcept</w:t>
            </w:r>
            <w:proofErr w:type="spellEnd"/>
          </w:p>
        </w:tc>
        <w:tc>
          <w:tcPr>
            <w:tcW w:w="4788" w:type="dxa"/>
            <w:shd w:val="clear" w:color="auto" w:fill="auto"/>
          </w:tcPr>
          <w:p w14:paraId="24A38B44" w14:textId="77777777" w:rsidR="00EA3366" w:rsidRPr="007C31E7" w:rsidRDefault="006B5D43" w:rsidP="00EA3366">
            <w:pPr>
              <w:pStyle w:val="TableEntry"/>
            </w:pPr>
            <w:r w:rsidRPr="007C31E7">
              <w:t xml:space="preserve">The service </w:t>
            </w:r>
            <w:r w:rsidRPr="007C31E7">
              <w:rPr>
                <w:smallCaps/>
              </w:rPr>
              <w:t>shall</w:t>
            </w:r>
            <w:r w:rsidRPr="007C31E7">
              <w:t xml:space="preserve"> be identified by a code.</w:t>
            </w:r>
          </w:p>
        </w:tc>
      </w:tr>
      <w:tr w:rsidR="006B5D43" w:rsidRPr="007C31E7" w14:paraId="7CE57940" w14:textId="77777777" w:rsidTr="00672BF5">
        <w:tc>
          <w:tcPr>
            <w:tcW w:w="1368" w:type="dxa"/>
            <w:shd w:val="clear" w:color="auto" w:fill="auto"/>
          </w:tcPr>
          <w:p w14:paraId="13629DEC" w14:textId="77777777" w:rsidR="006B5D43" w:rsidRPr="007C31E7" w:rsidRDefault="006B5D43" w:rsidP="00EA3366">
            <w:pPr>
              <w:pStyle w:val="TableEntry"/>
            </w:pPr>
            <w:proofErr w:type="spellStart"/>
            <w:proofErr w:type="gramStart"/>
            <w:r w:rsidRPr="007C31E7">
              <w:t>gao:</w:t>
            </w:r>
            <w:proofErr w:type="gramEnd"/>
            <w:r w:rsidRPr="007C31E7">
              <w:t>item</w:t>
            </w:r>
            <w:proofErr w:type="spellEnd"/>
            <w:r w:rsidRPr="007C31E7">
              <w:t>.</w:t>
            </w:r>
            <w:r w:rsidRPr="007C31E7">
              <w:br/>
              <w:t xml:space="preserve">  </w:t>
            </w:r>
            <w:proofErr w:type="spellStart"/>
            <w:r w:rsidRPr="007C31E7">
              <w:t>bodySite</w:t>
            </w:r>
            <w:proofErr w:type="spellEnd"/>
            <w:r w:rsidRPr="007C31E7">
              <w:br/>
              <w:t xml:space="preserve">    </w:t>
            </w:r>
            <w:proofErr w:type="spellStart"/>
            <w:r w:rsidRPr="007C31E7">
              <w:t>Codeable</w:t>
            </w:r>
            <w:proofErr w:type="spellEnd"/>
            <w:r w:rsidRPr="007C31E7">
              <w:br/>
              <w:t xml:space="preserve">      Concept</w:t>
            </w:r>
          </w:p>
        </w:tc>
        <w:tc>
          <w:tcPr>
            <w:tcW w:w="900" w:type="dxa"/>
            <w:shd w:val="clear" w:color="auto" w:fill="auto"/>
          </w:tcPr>
          <w:p w14:paraId="49512FDD" w14:textId="77777777" w:rsidR="006B5D43" w:rsidRPr="007C31E7" w:rsidRDefault="006B5D43" w:rsidP="00F715A1">
            <w:pPr>
              <w:pStyle w:val="TableEntry"/>
            </w:pPr>
            <w:r w:rsidRPr="007C31E7">
              <w:t>0..1</w:t>
            </w:r>
          </w:p>
        </w:tc>
        <w:tc>
          <w:tcPr>
            <w:tcW w:w="2520" w:type="dxa"/>
            <w:shd w:val="clear" w:color="auto" w:fill="auto"/>
          </w:tcPr>
          <w:p w14:paraId="4AA615EA" w14:textId="77777777" w:rsidR="006B5D43" w:rsidRPr="007C31E7" w:rsidRDefault="006B5D43" w:rsidP="00F715A1">
            <w:pPr>
              <w:pStyle w:val="TableEntry"/>
            </w:pPr>
            <w:proofErr w:type="spellStart"/>
            <w:r w:rsidRPr="007C31E7">
              <w:t>CodeableConcept</w:t>
            </w:r>
            <w:proofErr w:type="spellEnd"/>
          </w:p>
        </w:tc>
        <w:tc>
          <w:tcPr>
            <w:tcW w:w="4788" w:type="dxa"/>
            <w:shd w:val="clear" w:color="auto" w:fill="auto"/>
          </w:tcPr>
          <w:p w14:paraId="60A389AC" w14:textId="6785FD98" w:rsidR="006B5D43" w:rsidRPr="007C31E7" w:rsidRDefault="006B5D43" w:rsidP="00EA3366">
            <w:pPr>
              <w:pStyle w:val="TableEntry"/>
            </w:pPr>
            <w:r w:rsidRPr="007C31E7">
              <w:t xml:space="preserve">The body site associated by the service </w:t>
            </w:r>
            <w:r w:rsidRPr="007C31E7">
              <w:rPr>
                <w:smallCaps/>
              </w:rPr>
              <w:t>shall</w:t>
            </w:r>
            <w:r w:rsidRPr="007C31E7">
              <w:t xml:space="preserve"> be provided if it is relevant to the </w:t>
            </w:r>
            <w:r w:rsidR="00B64F80">
              <w:t>evaluation</w:t>
            </w:r>
            <w:r w:rsidRPr="007C31E7">
              <w:t>.</w:t>
            </w:r>
          </w:p>
        </w:tc>
      </w:tr>
      <w:tr w:rsidR="003D603E" w:rsidRPr="007C31E7" w14:paraId="1FCF3BF6" w14:textId="77777777" w:rsidTr="00F21AB0">
        <w:tc>
          <w:tcPr>
            <w:tcW w:w="1368" w:type="dxa"/>
            <w:shd w:val="clear" w:color="auto" w:fill="auto"/>
          </w:tcPr>
          <w:p w14:paraId="0A69906D" w14:textId="77777777" w:rsidR="003D603E" w:rsidRPr="007C31E7" w:rsidRDefault="003D603E" w:rsidP="00F21AB0">
            <w:pPr>
              <w:pStyle w:val="TableEntry"/>
            </w:pPr>
            <w:proofErr w:type="spellStart"/>
            <w:r w:rsidRPr="007C31E7">
              <w:t>gao:guideline</w:t>
            </w:r>
            <w:proofErr w:type="spellEnd"/>
          </w:p>
        </w:tc>
        <w:tc>
          <w:tcPr>
            <w:tcW w:w="900" w:type="dxa"/>
            <w:shd w:val="clear" w:color="auto" w:fill="auto"/>
          </w:tcPr>
          <w:p w14:paraId="0ED668F6" w14:textId="77777777" w:rsidR="003D603E" w:rsidRPr="007C31E7" w:rsidRDefault="00BF0FA9" w:rsidP="00EE69F9">
            <w:pPr>
              <w:pStyle w:val="TableEntry"/>
            </w:pPr>
            <w:r w:rsidRPr="007C31E7">
              <w:t>0</w:t>
            </w:r>
            <w:r w:rsidR="003D603E" w:rsidRPr="007C31E7">
              <w:t>..</w:t>
            </w:r>
            <w:r w:rsidR="00EE69F9" w:rsidRPr="007C31E7">
              <w:t>*</w:t>
            </w:r>
          </w:p>
        </w:tc>
        <w:tc>
          <w:tcPr>
            <w:tcW w:w="2520" w:type="dxa"/>
            <w:shd w:val="clear" w:color="auto" w:fill="auto"/>
          </w:tcPr>
          <w:p w14:paraId="52856428" w14:textId="77777777" w:rsidR="003D603E" w:rsidRPr="007C31E7" w:rsidRDefault="003D603E" w:rsidP="00F21AB0">
            <w:pPr>
              <w:pStyle w:val="TableEntry"/>
            </w:pPr>
            <w:proofErr w:type="spellStart"/>
            <w:r w:rsidRPr="007C31E7">
              <w:t>uri</w:t>
            </w:r>
            <w:proofErr w:type="spellEnd"/>
          </w:p>
        </w:tc>
        <w:tc>
          <w:tcPr>
            <w:tcW w:w="4788" w:type="dxa"/>
            <w:shd w:val="clear" w:color="auto" w:fill="auto"/>
          </w:tcPr>
          <w:p w14:paraId="6260349C" w14:textId="6AFA4226" w:rsidR="003D603E" w:rsidRPr="007C31E7" w:rsidRDefault="003D603E" w:rsidP="00EA3366">
            <w:pPr>
              <w:pStyle w:val="TableEntry"/>
            </w:pPr>
            <w:r w:rsidRPr="007C31E7">
              <w:t xml:space="preserve">A reference to the guidelines or policies under which the </w:t>
            </w:r>
            <w:r w:rsidR="00B64F80">
              <w:t>evaluation</w:t>
            </w:r>
            <w:r w:rsidRPr="007C31E7">
              <w:t xml:space="preserve"> was created</w:t>
            </w:r>
            <w:r w:rsidR="00EA3366" w:rsidRPr="007C31E7">
              <w:t xml:space="preserve"> </w:t>
            </w:r>
            <w:r w:rsidR="00EA3366" w:rsidRPr="007C31E7">
              <w:rPr>
                <w:smallCaps/>
              </w:rPr>
              <w:t>shall</w:t>
            </w:r>
            <w:r w:rsidR="00EA3366" w:rsidRPr="007C31E7">
              <w:t xml:space="preserve"> be provided</w:t>
            </w:r>
            <w:r w:rsidR="00BF0FA9" w:rsidRPr="007C31E7">
              <w:t xml:space="preserve"> unless the </w:t>
            </w:r>
            <w:r w:rsidR="00B64F80">
              <w:t>evaluation</w:t>
            </w:r>
            <w:r w:rsidR="00BF0FA9" w:rsidRPr="007C31E7">
              <w:t xml:space="preserve"> was issued manually, in which case it is optional.</w:t>
            </w:r>
          </w:p>
        </w:tc>
      </w:tr>
      <w:tr w:rsidR="003D603E" w:rsidRPr="007C31E7" w14:paraId="0F8A1E84" w14:textId="77777777" w:rsidTr="007E2A65">
        <w:trPr>
          <w:cantSplit/>
        </w:trPr>
        <w:tc>
          <w:tcPr>
            <w:tcW w:w="1368" w:type="dxa"/>
            <w:shd w:val="clear" w:color="auto" w:fill="auto"/>
          </w:tcPr>
          <w:p w14:paraId="6C3C066F" w14:textId="77777777" w:rsidR="003D603E" w:rsidRPr="007C31E7" w:rsidRDefault="003D603E" w:rsidP="00F21AB0">
            <w:pPr>
              <w:pStyle w:val="TableEntry"/>
            </w:pPr>
            <w:proofErr w:type="spellStart"/>
            <w:r w:rsidRPr="007C31E7">
              <w:lastRenderedPageBreak/>
              <w:t>gao:device</w:t>
            </w:r>
            <w:proofErr w:type="spellEnd"/>
          </w:p>
        </w:tc>
        <w:tc>
          <w:tcPr>
            <w:tcW w:w="900" w:type="dxa"/>
            <w:shd w:val="clear" w:color="auto" w:fill="auto"/>
          </w:tcPr>
          <w:p w14:paraId="55CFC7C2" w14:textId="77777777" w:rsidR="003D603E" w:rsidRPr="007C31E7" w:rsidRDefault="00BF0FA9" w:rsidP="00F21AB0">
            <w:pPr>
              <w:pStyle w:val="TableEntry"/>
            </w:pPr>
            <w:r w:rsidRPr="007C31E7">
              <w:t>0</w:t>
            </w:r>
            <w:r w:rsidR="003D603E" w:rsidRPr="007C31E7">
              <w:t>..1</w:t>
            </w:r>
          </w:p>
        </w:tc>
        <w:tc>
          <w:tcPr>
            <w:tcW w:w="2520" w:type="dxa"/>
            <w:shd w:val="clear" w:color="auto" w:fill="auto"/>
          </w:tcPr>
          <w:p w14:paraId="1F2F4BD9" w14:textId="4861B0DC" w:rsidR="003D603E" w:rsidRPr="007C31E7" w:rsidRDefault="003D603E" w:rsidP="00F21AB0">
            <w:pPr>
              <w:pStyle w:val="TableEntry"/>
            </w:pPr>
            <w:r w:rsidRPr="007C31E7">
              <w:t>Device</w:t>
            </w:r>
            <w:r w:rsidR="00EC5C7A">
              <w:t>&lt;Reference&gt;</w:t>
            </w:r>
          </w:p>
        </w:tc>
        <w:tc>
          <w:tcPr>
            <w:tcW w:w="4788" w:type="dxa"/>
            <w:shd w:val="clear" w:color="auto" w:fill="auto"/>
          </w:tcPr>
          <w:p w14:paraId="747D8CA9" w14:textId="1DC8AC62" w:rsidR="003D603E" w:rsidRPr="007C31E7" w:rsidRDefault="003D603E" w:rsidP="00EC5C7A">
            <w:pPr>
              <w:pStyle w:val="TableEntry"/>
            </w:pPr>
            <w:r w:rsidRPr="007C31E7">
              <w:t xml:space="preserve">A </w:t>
            </w:r>
            <w:r w:rsidR="00EA3366" w:rsidRPr="007C31E7">
              <w:t xml:space="preserve">reference to the </w:t>
            </w:r>
            <w:r w:rsidRPr="007C31E7">
              <w:t xml:space="preserve">Device resource describing the Decision Support Service </w:t>
            </w:r>
            <w:r w:rsidR="00C928D1">
              <w:t>Actor</w:t>
            </w:r>
            <w:r w:rsidR="00EA3366" w:rsidRPr="007C31E7">
              <w:t xml:space="preserve"> </w:t>
            </w:r>
            <w:r w:rsidR="00EA3366" w:rsidRPr="007C31E7">
              <w:rPr>
                <w:smallCaps/>
              </w:rPr>
              <w:t>shall</w:t>
            </w:r>
            <w:r w:rsidR="00EA3366" w:rsidRPr="007C31E7">
              <w:t xml:space="preserve"> </w:t>
            </w:r>
            <w:proofErr w:type="gramStart"/>
            <w:r w:rsidR="00EA3366" w:rsidRPr="007C31E7">
              <w:t>be</w:t>
            </w:r>
            <w:proofErr w:type="gramEnd"/>
            <w:r w:rsidR="00EA3366" w:rsidRPr="007C31E7">
              <w:t xml:space="preserve"> provided</w:t>
            </w:r>
            <w:r w:rsidR="00BF0FA9" w:rsidRPr="007C31E7">
              <w:t xml:space="preserve"> unless the </w:t>
            </w:r>
            <w:r w:rsidR="00B64F80">
              <w:t>evaluation</w:t>
            </w:r>
            <w:r w:rsidR="00BF0FA9" w:rsidRPr="007C31E7">
              <w:t xml:space="preserve"> was issued manually, in which case it is optional.</w:t>
            </w:r>
            <w:r w:rsidR="00EC5C7A">
              <w:t xml:space="preserve">  This </w:t>
            </w:r>
            <w:r w:rsidR="00EC5C7A" w:rsidRPr="00EC5C7A">
              <w:rPr>
                <w:smallCaps/>
              </w:rPr>
              <w:t>shall</w:t>
            </w:r>
            <w:r w:rsidR="00EC5C7A">
              <w:t xml:space="preserve"> be a reference to one of the Devices specified in the Device parameter.</w:t>
            </w:r>
          </w:p>
        </w:tc>
      </w:tr>
      <w:tr w:rsidR="003D603E" w:rsidRPr="007C31E7" w14:paraId="79C9A259" w14:textId="77777777" w:rsidTr="00F21AB0">
        <w:tc>
          <w:tcPr>
            <w:tcW w:w="1368" w:type="dxa"/>
            <w:shd w:val="clear" w:color="auto" w:fill="auto"/>
          </w:tcPr>
          <w:p w14:paraId="40C16FD1" w14:textId="77777777" w:rsidR="003D603E" w:rsidRPr="007C31E7" w:rsidRDefault="003D603E" w:rsidP="00F21AB0">
            <w:pPr>
              <w:pStyle w:val="TableEntry"/>
            </w:pPr>
            <w:proofErr w:type="spellStart"/>
            <w:r w:rsidRPr="007C31E7">
              <w:t>gao</w:t>
            </w:r>
            <w:proofErr w:type="spellEnd"/>
            <w:r w:rsidRPr="007C31E7">
              <w:t>:</w:t>
            </w:r>
            <w:r w:rsidRPr="007C31E7">
              <w:br/>
              <w:t xml:space="preserve">  practitioner</w:t>
            </w:r>
          </w:p>
        </w:tc>
        <w:tc>
          <w:tcPr>
            <w:tcW w:w="900" w:type="dxa"/>
            <w:shd w:val="clear" w:color="auto" w:fill="auto"/>
          </w:tcPr>
          <w:p w14:paraId="57EB71CD" w14:textId="77777777" w:rsidR="003D603E" w:rsidRPr="007C31E7" w:rsidRDefault="00BF0FA9" w:rsidP="00F21AB0">
            <w:pPr>
              <w:pStyle w:val="TableEntry"/>
            </w:pPr>
            <w:r w:rsidRPr="007C31E7">
              <w:t>0</w:t>
            </w:r>
            <w:r w:rsidR="003D603E" w:rsidRPr="007C31E7">
              <w:t>..1</w:t>
            </w:r>
          </w:p>
        </w:tc>
        <w:tc>
          <w:tcPr>
            <w:tcW w:w="2520" w:type="dxa"/>
            <w:shd w:val="clear" w:color="auto" w:fill="auto"/>
          </w:tcPr>
          <w:p w14:paraId="7E79AD3F" w14:textId="77777777" w:rsidR="003D603E" w:rsidRPr="007C31E7" w:rsidRDefault="003D603E" w:rsidP="00F21AB0">
            <w:pPr>
              <w:pStyle w:val="TableEntry"/>
            </w:pPr>
            <w:r w:rsidRPr="007C31E7">
              <w:t>Identifier</w:t>
            </w:r>
          </w:p>
        </w:tc>
        <w:tc>
          <w:tcPr>
            <w:tcW w:w="4788" w:type="dxa"/>
            <w:shd w:val="clear" w:color="auto" w:fill="auto"/>
          </w:tcPr>
          <w:p w14:paraId="1CF839AF" w14:textId="3689F9C1" w:rsidR="003D603E" w:rsidRPr="007C31E7" w:rsidRDefault="003D603E" w:rsidP="006B5D43">
            <w:pPr>
              <w:pStyle w:val="TableEntry"/>
            </w:pPr>
            <w:r w:rsidRPr="007C31E7">
              <w:t>An identifier representing the ordering practitioner</w:t>
            </w:r>
            <w:r w:rsidR="006B5D43" w:rsidRPr="007C31E7">
              <w:t xml:space="preserve"> </w:t>
            </w:r>
            <w:r w:rsidR="006B5D43" w:rsidRPr="007C31E7">
              <w:rPr>
                <w:smallCaps/>
              </w:rPr>
              <w:t>shall</w:t>
            </w:r>
            <w:r w:rsidR="006B5D43" w:rsidRPr="007C31E7">
              <w:t xml:space="preserve"> be provided</w:t>
            </w:r>
            <w:r w:rsidR="00BF0FA9" w:rsidRPr="007C31E7">
              <w:t xml:space="preserve"> unless the </w:t>
            </w:r>
            <w:r w:rsidR="00B64F80">
              <w:t>evaluation</w:t>
            </w:r>
            <w:r w:rsidR="00BF0FA9" w:rsidRPr="007C31E7">
              <w:t xml:space="preserve"> was issued manually, in which case it is optional.</w:t>
            </w:r>
          </w:p>
        </w:tc>
      </w:tr>
      <w:tr w:rsidR="00EA3366" w:rsidRPr="007C31E7" w14:paraId="437792BE" w14:textId="77777777" w:rsidTr="00F21AB0">
        <w:tc>
          <w:tcPr>
            <w:tcW w:w="1368" w:type="dxa"/>
            <w:shd w:val="clear" w:color="auto" w:fill="auto"/>
          </w:tcPr>
          <w:p w14:paraId="47661DE1" w14:textId="77777777" w:rsidR="00EA3366" w:rsidRPr="007C31E7" w:rsidRDefault="00EA3366" w:rsidP="00F21AB0">
            <w:pPr>
              <w:pStyle w:val="TableEntry"/>
            </w:pPr>
            <w:proofErr w:type="spellStart"/>
            <w:r w:rsidRPr="007C31E7">
              <w:t>gao:signature</w:t>
            </w:r>
            <w:proofErr w:type="spellEnd"/>
          </w:p>
        </w:tc>
        <w:tc>
          <w:tcPr>
            <w:tcW w:w="900" w:type="dxa"/>
            <w:shd w:val="clear" w:color="auto" w:fill="auto"/>
          </w:tcPr>
          <w:p w14:paraId="339509A5" w14:textId="77777777" w:rsidR="00EA3366" w:rsidRPr="007C31E7" w:rsidRDefault="00EA3366" w:rsidP="00F21AB0">
            <w:pPr>
              <w:pStyle w:val="TableEntry"/>
            </w:pPr>
            <w:r w:rsidRPr="007C31E7">
              <w:t>0..1</w:t>
            </w:r>
          </w:p>
        </w:tc>
        <w:tc>
          <w:tcPr>
            <w:tcW w:w="2520" w:type="dxa"/>
            <w:shd w:val="clear" w:color="auto" w:fill="auto"/>
          </w:tcPr>
          <w:p w14:paraId="779FCEA9" w14:textId="77777777" w:rsidR="00EA3366" w:rsidRPr="007C31E7" w:rsidRDefault="00EA3366" w:rsidP="00F21AB0">
            <w:pPr>
              <w:pStyle w:val="TableEntry"/>
            </w:pPr>
            <w:r w:rsidRPr="007C31E7">
              <w:t>Signature</w:t>
            </w:r>
          </w:p>
        </w:tc>
        <w:tc>
          <w:tcPr>
            <w:tcW w:w="4788" w:type="dxa"/>
            <w:shd w:val="clear" w:color="auto" w:fill="auto"/>
          </w:tcPr>
          <w:p w14:paraId="48C833C9" w14:textId="77777777" w:rsidR="00EA3366" w:rsidRPr="007C31E7" w:rsidRDefault="006B5D43" w:rsidP="00F21AB0">
            <w:pPr>
              <w:pStyle w:val="TableEntry"/>
            </w:pPr>
            <w:r w:rsidRPr="007C31E7">
              <w:t xml:space="preserve">A digital signature </w:t>
            </w:r>
            <w:r w:rsidRPr="007C31E7">
              <w:rPr>
                <w:smallCaps/>
              </w:rPr>
              <w:t>may</w:t>
            </w:r>
            <w:r w:rsidRPr="007C31E7">
              <w:t xml:space="preserve"> be provided.</w:t>
            </w:r>
          </w:p>
        </w:tc>
      </w:tr>
    </w:tbl>
    <w:p w14:paraId="5D454C01" w14:textId="77777777" w:rsidR="00266F17" w:rsidRDefault="00266F17" w:rsidP="00663785">
      <w:pPr>
        <w:pStyle w:val="BodyText"/>
      </w:pPr>
    </w:p>
    <w:p w14:paraId="4681990E" w14:textId="77777777" w:rsidR="00266F17" w:rsidRPr="007C31E7" w:rsidRDefault="00266F17" w:rsidP="00266F17">
      <w:pPr>
        <w:pStyle w:val="EditorInstructions"/>
      </w:pPr>
      <w:r w:rsidRPr="007C31E7">
        <w:t>Note: Should it be possible to report a result for evaluation against multiple guidelines?  How would this interact with orders for multiple items?</w:t>
      </w:r>
    </w:p>
    <w:p w14:paraId="74D98DFE" w14:textId="77777777" w:rsidR="00266F17" w:rsidRDefault="00266F17" w:rsidP="00663785">
      <w:pPr>
        <w:pStyle w:val="BodyText"/>
      </w:pPr>
    </w:p>
    <w:p w14:paraId="5929364B" w14:textId="2CF02B08" w:rsidR="00DB43E5" w:rsidRPr="007C31E7" w:rsidRDefault="00DB43E5" w:rsidP="00F715A1">
      <w:pPr>
        <w:pStyle w:val="Heading6"/>
        <w:keepLines/>
        <w:numPr>
          <w:ilvl w:val="0"/>
          <w:numId w:val="0"/>
        </w:numPr>
        <w:ind w:left="1152" w:hanging="1152"/>
        <w:rPr>
          <w:noProof w:val="0"/>
        </w:rPr>
      </w:pPr>
      <w:bookmarkStart w:id="140" w:name="_Toc418514159"/>
      <w:bookmarkStart w:id="141" w:name="_Toc417942280"/>
      <w:r w:rsidRPr="007C31E7">
        <w:rPr>
          <w:noProof w:val="0"/>
        </w:rPr>
        <w:t>3</w:t>
      </w:r>
      <w:r w:rsidR="004A47E9">
        <w:rPr>
          <w:noProof w:val="0"/>
        </w:rPr>
        <w:t>.19.</w:t>
      </w:r>
      <w:r w:rsidRPr="007C31E7">
        <w:rPr>
          <w:noProof w:val="0"/>
        </w:rPr>
        <w:t>4.1.2.4 Alternative</w:t>
      </w:r>
      <w:bookmarkEnd w:id="140"/>
      <w:bookmarkEnd w:id="141"/>
    </w:p>
    <w:p w14:paraId="1D14C02D" w14:textId="0C929BBC" w:rsidR="00D605A4" w:rsidRPr="007C31E7" w:rsidRDefault="00D605A4" w:rsidP="00F715A1">
      <w:pPr>
        <w:pStyle w:val="BodyText"/>
        <w:keepNext/>
        <w:keepLines/>
      </w:pPr>
      <w:r w:rsidRPr="007C31E7">
        <w:t xml:space="preserve">The </w:t>
      </w:r>
      <w:r w:rsidRPr="007C31E7">
        <w:rPr>
          <w:b/>
        </w:rPr>
        <w:t>alternative</w:t>
      </w:r>
      <w:r w:rsidRPr="007C31E7">
        <w:t xml:space="preserve"> parameter is an output containing a Basic resource structured as defined in </w:t>
      </w:r>
      <w:r w:rsidR="002C0784" w:rsidRPr="007C31E7">
        <w:t>Table 3</w:t>
      </w:r>
      <w:r w:rsidR="004A47E9">
        <w:t>.19.</w:t>
      </w:r>
      <w:r w:rsidR="002C0784" w:rsidRPr="007C31E7">
        <w:t>4.1.2.3-1</w:t>
      </w:r>
      <w:r w:rsidR="00344EF9">
        <w:t xml:space="preserve"> </w:t>
      </w:r>
      <w:r w:rsidR="007C497C" w:rsidRPr="007C31E7">
        <w:t>above</w:t>
      </w:r>
      <w:r w:rsidRPr="007C31E7">
        <w:t xml:space="preserve">. This parameter is like Result, but rather than evaluating the input order, it </w:t>
      </w:r>
      <w:r w:rsidR="00331C8C">
        <w:t>evaluate</w:t>
      </w:r>
      <w:r w:rsidRPr="007C31E7">
        <w:t>s an alternative order constructed by the Decision Support Service</w:t>
      </w:r>
      <w:r w:rsidR="00C928D1">
        <w:t xml:space="preserve">. </w:t>
      </w:r>
      <w:r w:rsidRPr="007C31E7">
        <w:t xml:space="preserve">This enables the service to suggest and </w:t>
      </w:r>
      <w:r w:rsidR="00331C8C">
        <w:t>evaluate</w:t>
      </w:r>
      <w:r w:rsidRPr="007C31E7">
        <w:t xml:space="preserve"> alternative diagnostic tests instead of a proposed test that may be outside of guidelines, or simply less desirable according to some measure.</w:t>
      </w:r>
    </w:p>
    <w:p w14:paraId="401D4B86" w14:textId="48CC7901" w:rsidR="00D605A4" w:rsidRPr="007C31E7" w:rsidRDefault="00D605A4" w:rsidP="00D605A4">
      <w:pPr>
        <w:pStyle w:val="BodyText"/>
      </w:pPr>
      <w:r w:rsidRPr="007C31E7">
        <w:t xml:space="preserve">There are a few differences in the constraints on the Basic resource when it appears in the </w:t>
      </w:r>
      <w:r w:rsidR="00AE2D5C" w:rsidRPr="007C31E7">
        <w:rPr>
          <w:b/>
        </w:rPr>
        <w:t>a</w:t>
      </w:r>
      <w:r w:rsidRPr="007C31E7">
        <w:rPr>
          <w:b/>
        </w:rPr>
        <w:t>lternative</w:t>
      </w:r>
      <w:r w:rsidRPr="007C31E7">
        <w:t xml:space="preserve"> parameter</w:t>
      </w:r>
      <w:r w:rsidR="00C928D1">
        <w:t xml:space="preserve">. </w:t>
      </w:r>
      <w:r w:rsidRPr="007C31E7">
        <w:t xml:space="preserve">The code </w:t>
      </w:r>
      <w:r w:rsidR="007C497C" w:rsidRPr="007C31E7">
        <w:t xml:space="preserve">value </w:t>
      </w:r>
      <w:r w:rsidRPr="007C31E7">
        <w:t xml:space="preserve">is restricted to the value “within” because it makes no sense to propose an alternative order that would not be </w:t>
      </w:r>
      <w:r w:rsidR="00331C8C">
        <w:t>appropriate</w:t>
      </w:r>
      <w:r w:rsidRPr="007C31E7">
        <w:t xml:space="preserve"> in response to an </w:t>
      </w:r>
      <w:r w:rsidR="00331C8C">
        <w:t>evaluation</w:t>
      </w:r>
      <w:r w:rsidRPr="007C31E7">
        <w:t xml:space="preserve"> request. </w:t>
      </w:r>
      <w:r w:rsidR="007C497C" w:rsidRPr="007C31E7">
        <w:t xml:space="preserve">The order being referenced shall be to a contained resource because it is constructed by the Decision Support Service </w:t>
      </w:r>
      <w:r w:rsidR="00C928D1">
        <w:t>Actor</w:t>
      </w:r>
      <w:r w:rsidR="007C497C" w:rsidRPr="007C31E7">
        <w:t>.</w:t>
      </w:r>
    </w:p>
    <w:p w14:paraId="6934FD40" w14:textId="43348BF9" w:rsidR="00937AAD" w:rsidRPr="007C31E7" w:rsidRDefault="00937AAD" w:rsidP="00937AAD">
      <w:pPr>
        <w:pStyle w:val="Heading6"/>
        <w:keepLines/>
        <w:numPr>
          <w:ilvl w:val="0"/>
          <w:numId w:val="0"/>
        </w:numPr>
        <w:ind w:left="1152" w:hanging="1152"/>
        <w:rPr>
          <w:noProof w:val="0"/>
        </w:rPr>
      </w:pPr>
      <w:bookmarkStart w:id="142" w:name="_Toc418514160"/>
      <w:bookmarkStart w:id="143" w:name="_Toc417942281"/>
      <w:r w:rsidRPr="007C31E7">
        <w:rPr>
          <w:noProof w:val="0"/>
        </w:rPr>
        <w:t>3</w:t>
      </w:r>
      <w:r w:rsidR="004A47E9">
        <w:rPr>
          <w:noProof w:val="0"/>
        </w:rPr>
        <w:t>.19.</w:t>
      </w:r>
      <w:r w:rsidRPr="007C31E7">
        <w:rPr>
          <w:noProof w:val="0"/>
        </w:rPr>
        <w:t>4.1.2.</w:t>
      </w:r>
      <w:r>
        <w:rPr>
          <w:noProof w:val="0"/>
        </w:rPr>
        <w:t>5</w:t>
      </w:r>
      <w:r w:rsidRPr="007C31E7">
        <w:rPr>
          <w:noProof w:val="0"/>
        </w:rPr>
        <w:t xml:space="preserve"> </w:t>
      </w:r>
      <w:r>
        <w:rPr>
          <w:noProof w:val="0"/>
        </w:rPr>
        <w:t>Provenance</w:t>
      </w:r>
    </w:p>
    <w:p w14:paraId="78BEFC62" w14:textId="47E4908D" w:rsidR="00937AAD" w:rsidRDefault="00937AAD" w:rsidP="00937AAD">
      <w:pPr>
        <w:pStyle w:val="BodyText"/>
        <w:keepNext/>
        <w:keepLines/>
      </w:pPr>
      <w:r w:rsidRPr="007C31E7">
        <w:t xml:space="preserve">The </w:t>
      </w:r>
      <w:r>
        <w:rPr>
          <w:b/>
        </w:rPr>
        <w:t>provenance</w:t>
      </w:r>
      <w:r w:rsidRPr="007C31E7">
        <w:t xml:space="preserve"> parameter is an output containing a </w:t>
      </w:r>
      <w:r>
        <w:t>Provenance</w:t>
      </w:r>
      <w:r w:rsidRPr="007C31E7">
        <w:t xml:space="preserve"> resource structured as defined in Table 3</w:t>
      </w:r>
      <w:r w:rsidR="004A47E9">
        <w:t>.19.</w:t>
      </w:r>
      <w:r w:rsidRPr="007C31E7">
        <w:t>4.1.2.</w:t>
      </w:r>
      <w:r>
        <w:t>5</w:t>
      </w:r>
      <w:r w:rsidRPr="007C31E7">
        <w:t>-1below</w:t>
      </w:r>
      <w:r>
        <w:t xml:space="preserve">. </w:t>
      </w:r>
      <w:r w:rsidRPr="007C31E7">
        <w:t xml:space="preserve">The </w:t>
      </w:r>
      <w:r>
        <w:t xml:space="preserve">provenance </w:t>
      </w:r>
      <w:r w:rsidRPr="007C31E7">
        <w:t xml:space="preserve">resource </w:t>
      </w:r>
      <w:r>
        <w:t>provides a digital signature for the Result and Alternative resources provided in the output.  This parameter must be present when the Decision Support Service implements the Digital Signature Option.</w:t>
      </w:r>
    </w:p>
    <w:p w14:paraId="470CF734" w14:textId="77777777" w:rsidR="00937AAD" w:rsidRPr="007C31E7" w:rsidRDefault="00937AAD" w:rsidP="00937AAD">
      <w:pPr>
        <w:pStyle w:val="BodyText"/>
        <w:keepNext/>
        <w:keepLines/>
      </w:pPr>
    </w:p>
    <w:p w14:paraId="57745264" w14:textId="2057CE8B" w:rsidR="00937AAD" w:rsidRPr="007C31E7" w:rsidRDefault="00937AAD" w:rsidP="00937AAD">
      <w:pPr>
        <w:pStyle w:val="TableTitle"/>
      </w:pPr>
      <w:r w:rsidRPr="007C31E7">
        <w:t>Table 3</w:t>
      </w:r>
      <w:r w:rsidR="004A47E9">
        <w:t>.19.</w:t>
      </w:r>
      <w:r w:rsidRPr="007C31E7">
        <w:t>4.1.2.</w:t>
      </w:r>
      <w:r>
        <w:t>5</w:t>
      </w:r>
      <w:r w:rsidRPr="007C31E7">
        <w:t xml:space="preserve">-1: </w:t>
      </w:r>
      <w:r>
        <w:t xml:space="preserve">Provenance </w:t>
      </w:r>
      <w:r w:rsidRPr="007C31E7">
        <w:t>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937AAD" w:rsidRPr="007C31E7" w14:paraId="7F6563C7" w14:textId="77777777" w:rsidTr="008F1F71">
        <w:trPr>
          <w:tblHeader/>
        </w:trPr>
        <w:tc>
          <w:tcPr>
            <w:tcW w:w="1368" w:type="dxa"/>
            <w:shd w:val="clear" w:color="auto" w:fill="D9D9D9" w:themeFill="background1" w:themeFillShade="D9"/>
          </w:tcPr>
          <w:p w14:paraId="2489B1A1" w14:textId="77777777" w:rsidR="00937AAD" w:rsidRPr="007C31E7" w:rsidRDefault="00937AAD" w:rsidP="008F1F71">
            <w:pPr>
              <w:pStyle w:val="TableEntryHeader"/>
              <w:keepNext/>
              <w:keepLines/>
            </w:pPr>
            <w:r w:rsidRPr="007C31E7">
              <w:t>Attribute</w:t>
            </w:r>
          </w:p>
        </w:tc>
        <w:tc>
          <w:tcPr>
            <w:tcW w:w="900" w:type="dxa"/>
            <w:shd w:val="clear" w:color="auto" w:fill="D9D9D9" w:themeFill="background1" w:themeFillShade="D9"/>
          </w:tcPr>
          <w:p w14:paraId="51702529" w14:textId="77777777" w:rsidR="00937AAD" w:rsidRPr="007C31E7" w:rsidRDefault="00937AAD" w:rsidP="008F1F71">
            <w:pPr>
              <w:pStyle w:val="TableEntryHeader"/>
              <w:keepNext/>
              <w:keepLines/>
            </w:pPr>
            <w:r w:rsidRPr="007C31E7">
              <w:t>Card.</w:t>
            </w:r>
          </w:p>
        </w:tc>
        <w:tc>
          <w:tcPr>
            <w:tcW w:w="2520" w:type="dxa"/>
            <w:shd w:val="clear" w:color="auto" w:fill="D9D9D9" w:themeFill="background1" w:themeFillShade="D9"/>
          </w:tcPr>
          <w:p w14:paraId="564E6E29" w14:textId="77777777" w:rsidR="00937AAD" w:rsidRPr="007C31E7" w:rsidRDefault="00937AAD" w:rsidP="008F1F71">
            <w:pPr>
              <w:pStyle w:val="TableEntryHeader"/>
              <w:keepNext/>
              <w:keepLines/>
            </w:pPr>
            <w:r w:rsidRPr="007C31E7">
              <w:t>Data Type</w:t>
            </w:r>
          </w:p>
        </w:tc>
        <w:tc>
          <w:tcPr>
            <w:tcW w:w="4788" w:type="dxa"/>
            <w:shd w:val="clear" w:color="auto" w:fill="D9D9D9" w:themeFill="background1" w:themeFillShade="D9"/>
          </w:tcPr>
          <w:p w14:paraId="19E4F3B0" w14:textId="77777777" w:rsidR="00937AAD" w:rsidRPr="007C31E7" w:rsidRDefault="00937AAD" w:rsidP="008F1F71">
            <w:pPr>
              <w:pStyle w:val="TableEntryHeader"/>
              <w:keepNext/>
              <w:keepLines/>
            </w:pPr>
            <w:r w:rsidRPr="007C31E7">
              <w:t>Description/Notes</w:t>
            </w:r>
          </w:p>
        </w:tc>
      </w:tr>
      <w:tr w:rsidR="00937AAD" w:rsidRPr="007C31E7" w14:paraId="1B6ED8F7" w14:textId="77777777" w:rsidTr="008F1F71">
        <w:tc>
          <w:tcPr>
            <w:tcW w:w="9576" w:type="dxa"/>
            <w:gridSpan w:val="4"/>
            <w:shd w:val="clear" w:color="auto" w:fill="auto"/>
          </w:tcPr>
          <w:p w14:paraId="6FB1B603" w14:textId="3417A869" w:rsidR="00937AAD" w:rsidRPr="007C31E7" w:rsidRDefault="00937AAD" w:rsidP="008F1F71">
            <w:pPr>
              <w:pStyle w:val="TableEntry"/>
              <w:keepNext/>
              <w:keepLines/>
              <w:rPr>
                <w:b/>
              </w:rPr>
            </w:pPr>
            <w:r>
              <w:rPr>
                <w:b/>
              </w:rPr>
              <w:t xml:space="preserve">Provenance </w:t>
            </w:r>
            <w:r w:rsidRPr="007C31E7">
              <w:rPr>
                <w:b/>
              </w:rPr>
              <w:t>Resource</w:t>
            </w:r>
          </w:p>
          <w:p w14:paraId="0FA08083" w14:textId="77777777" w:rsidR="00937AAD" w:rsidRPr="007C31E7" w:rsidRDefault="00937AAD" w:rsidP="008F1F71">
            <w:pPr>
              <w:pStyle w:val="TableEntry"/>
              <w:keepNext/>
              <w:keepLines/>
            </w:pPr>
          </w:p>
        </w:tc>
      </w:tr>
      <w:tr w:rsidR="00937AAD" w:rsidRPr="007C31E7" w14:paraId="7EC348E0" w14:textId="77777777" w:rsidTr="008F1F71">
        <w:trPr>
          <w:cantSplit/>
        </w:trPr>
        <w:tc>
          <w:tcPr>
            <w:tcW w:w="1368" w:type="dxa"/>
            <w:shd w:val="clear" w:color="auto" w:fill="auto"/>
          </w:tcPr>
          <w:p w14:paraId="06863820" w14:textId="287B70FB" w:rsidR="00937AAD" w:rsidRPr="007C31E7" w:rsidRDefault="00937AAD" w:rsidP="008F1F71">
            <w:pPr>
              <w:pStyle w:val="TableEntry"/>
            </w:pPr>
            <w:r>
              <w:t>target</w:t>
            </w:r>
          </w:p>
        </w:tc>
        <w:tc>
          <w:tcPr>
            <w:tcW w:w="900" w:type="dxa"/>
            <w:shd w:val="clear" w:color="auto" w:fill="auto"/>
          </w:tcPr>
          <w:p w14:paraId="6623E689" w14:textId="3D05396F" w:rsidR="00937AAD" w:rsidRPr="007C31E7" w:rsidRDefault="00937AAD" w:rsidP="008F1F71">
            <w:pPr>
              <w:pStyle w:val="TableEntry"/>
            </w:pPr>
            <w:r>
              <w:t>1</w:t>
            </w:r>
            <w:r w:rsidRPr="007C31E7">
              <w:t>..1</w:t>
            </w:r>
          </w:p>
        </w:tc>
        <w:tc>
          <w:tcPr>
            <w:tcW w:w="2520" w:type="dxa"/>
            <w:shd w:val="clear" w:color="auto" w:fill="auto"/>
          </w:tcPr>
          <w:p w14:paraId="0A4FF77B" w14:textId="6D2D566D" w:rsidR="00937AAD" w:rsidRPr="007C31E7" w:rsidRDefault="00937AAD" w:rsidP="008F1F71">
            <w:pPr>
              <w:pStyle w:val="TableEntry"/>
            </w:pPr>
            <w:r>
              <w:t>Basic</w:t>
            </w:r>
          </w:p>
        </w:tc>
        <w:tc>
          <w:tcPr>
            <w:tcW w:w="4788" w:type="dxa"/>
            <w:shd w:val="clear" w:color="auto" w:fill="auto"/>
          </w:tcPr>
          <w:p w14:paraId="38D5D7C4" w14:textId="1A2658C8" w:rsidR="00937AAD" w:rsidRPr="007C31E7" w:rsidRDefault="00937AAD" w:rsidP="008F1F71">
            <w:pPr>
              <w:pStyle w:val="TableEntry"/>
            </w:pPr>
            <w:r>
              <w:t xml:space="preserve">Each provenance resource </w:t>
            </w:r>
            <w:r w:rsidRPr="00EF3081">
              <w:rPr>
                <w:smallCaps/>
              </w:rPr>
              <w:t>shall</w:t>
            </w:r>
            <w:r>
              <w:t xml:space="preserve"> have exactly one target which shall be one of the basic resources referenced by the </w:t>
            </w:r>
            <w:r w:rsidRPr="00937AAD">
              <w:rPr>
                <w:b/>
              </w:rPr>
              <w:t>Result</w:t>
            </w:r>
            <w:r>
              <w:t xml:space="preserve"> or </w:t>
            </w:r>
            <w:r w:rsidRPr="00937AAD">
              <w:rPr>
                <w:b/>
              </w:rPr>
              <w:t>Alternative</w:t>
            </w:r>
            <w:r>
              <w:t xml:space="preserve"> parameters.</w:t>
            </w:r>
          </w:p>
        </w:tc>
      </w:tr>
      <w:tr w:rsidR="00937AAD" w:rsidRPr="007C31E7" w14:paraId="2BE8AB13" w14:textId="77777777" w:rsidTr="008F1F71">
        <w:trPr>
          <w:cantSplit/>
        </w:trPr>
        <w:tc>
          <w:tcPr>
            <w:tcW w:w="1368" w:type="dxa"/>
            <w:shd w:val="clear" w:color="auto" w:fill="auto"/>
          </w:tcPr>
          <w:p w14:paraId="10EB9D04" w14:textId="22B3B79D" w:rsidR="00937AAD" w:rsidRDefault="00437E51" w:rsidP="00437E51">
            <w:pPr>
              <w:pStyle w:val="TableEntry"/>
            </w:pPr>
            <w:r>
              <w:lastRenderedPageBreak/>
              <w:t>recorded</w:t>
            </w:r>
          </w:p>
        </w:tc>
        <w:tc>
          <w:tcPr>
            <w:tcW w:w="900" w:type="dxa"/>
            <w:shd w:val="clear" w:color="auto" w:fill="auto"/>
          </w:tcPr>
          <w:p w14:paraId="39F3569B" w14:textId="5968CA2A" w:rsidR="00937AAD" w:rsidRDefault="00937AAD" w:rsidP="008F1F71">
            <w:pPr>
              <w:pStyle w:val="TableEntry"/>
            </w:pPr>
            <w:r>
              <w:t>1..1</w:t>
            </w:r>
          </w:p>
        </w:tc>
        <w:tc>
          <w:tcPr>
            <w:tcW w:w="2520" w:type="dxa"/>
            <w:shd w:val="clear" w:color="auto" w:fill="auto"/>
          </w:tcPr>
          <w:p w14:paraId="474E3BF8" w14:textId="2F21B53E" w:rsidR="00937AAD" w:rsidRDefault="00437E51" w:rsidP="00437E51">
            <w:pPr>
              <w:pStyle w:val="TableEntry"/>
            </w:pPr>
            <w:r>
              <w:t>instant</w:t>
            </w:r>
          </w:p>
        </w:tc>
        <w:tc>
          <w:tcPr>
            <w:tcW w:w="4788" w:type="dxa"/>
            <w:shd w:val="clear" w:color="auto" w:fill="auto"/>
          </w:tcPr>
          <w:p w14:paraId="1F5F73C2" w14:textId="1F919E10" w:rsidR="00937AAD" w:rsidRDefault="00937AAD" w:rsidP="00EF3081">
            <w:pPr>
              <w:pStyle w:val="TableEntry"/>
            </w:pPr>
            <w:r>
              <w:t xml:space="preserve">The </w:t>
            </w:r>
            <w:r w:rsidR="00437E51">
              <w:t xml:space="preserve">recorded instant </w:t>
            </w:r>
            <w:r w:rsidRPr="00EF3081">
              <w:rPr>
                <w:smallCaps/>
              </w:rPr>
              <w:t>shall</w:t>
            </w:r>
            <w:r>
              <w:t xml:space="preserve"> be present and indicate when the Result or Alternative resource was </w:t>
            </w:r>
            <w:r w:rsidR="00EF3081">
              <w:t>created</w:t>
            </w:r>
            <w:r>
              <w:t xml:space="preserve"> through the </w:t>
            </w:r>
            <w:r w:rsidR="00437E51">
              <w:t>$evaluate operation</w:t>
            </w:r>
            <w:r>
              <w:t>.</w:t>
            </w:r>
          </w:p>
        </w:tc>
      </w:tr>
      <w:tr w:rsidR="00437E51" w:rsidRPr="007C31E7" w14:paraId="0C4266CB" w14:textId="77777777" w:rsidTr="008F1F71">
        <w:trPr>
          <w:cantSplit/>
        </w:trPr>
        <w:tc>
          <w:tcPr>
            <w:tcW w:w="1368" w:type="dxa"/>
            <w:shd w:val="clear" w:color="auto" w:fill="auto"/>
          </w:tcPr>
          <w:p w14:paraId="11CBFA0C" w14:textId="11DB4218" w:rsidR="00437E51" w:rsidRDefault="00437E51" w:rsidP="00937AAD">
            <w:pPr>
              <w:pStyle w:val="TableEntry"/>
            </w:pPr>
            <w:r>
              <w:t>agent</w:t>
            </w:r>
          </w:p>
        </w:tc>
        <w:tc>
          <w:tcPr>
            <w:tcW w:w="900" w:type="dxa"/>
            <w:shd w:val="clear" w:color="auto" w:fill="auto"/>
          </w:tcPr>
          <w:p w14:paraId="59444CAA" w14:textId="6841E0B7" w:rsidR="00437E51" w:rsidRDefault="00437E51" w:rsidP="008F1F71">
            <w:pPr>
              <w:pStyle w:val="TableEntry"/>
            </w:pPr>
            <w:r>
              <w:t>1..1</w:t>
            </w:r>
          </w:p>
        </w:tc>
        <w:tc>
          <w:tcPr>
            <w:tcW w:w="2520" w:type="dxa"/>
            <w:shd w:val="clear" w:color="auto" w:fill="auto"/>
          </w:tcPr>
          <w:p w14:paraId="2C3DF957" w14:textId="23834107" w:rsidR="00437E51" w:rsidRDefault="00437E51" w:rsidP="008F1F71">
            <w:pPr>
              <w:pStyle w:val="TableEntry"/>
            </w:pPr>
            <w:r>
              <w:t>Element</w:t>
            </w:r>
          </w:p>
        </w:tc>
        <w:tc>
          <w:tcPr>
            <w:tcW w:w="4788" w:type="dxa"/>
            <w:shd w:val="clear" w:color="auto" w:fill="auto"/>
          </w:tcPr>
          <w:p w14:paraId="60934171" w14:textId="78124251" w:rsidR="00437E51" w:rsidRDefault="00437E51" w:rsidP="00437E51">
            <w:pPr>
              <w:pStyle w:val="TableEntry"/>
            </w:pPr>
            <w:r>
              <w:t xml:space="preserve">There </w:t>
            </w:r>
            <w:r w:rsidRPr="00EF3081">
              <w:rPr>
                <w:smallCaps/>
              </w:rPr>
              <w:t>shall</w:t>
            </w:r>
            <w:r>
              <w:t xml:space="preserve"> be one agent specified where the following elements are present.</w:t>
            </w:r>
          </w:p>
        </w:tc>
      </w:tr>
      <w:tr w:rsidR="00437E51" w:rsidRPr="007C31E7" w14:paraId="18500E29" w14:textId="77777777" w:rsidTr="008F1F71">
        <w:trPr>
          <w:cantSplit/>
        </w:trPr>
        <w:tc>
          <w:tcPr>
            <w:tcW w:w="1368" w:type="dxa"/>
            <w:shd w:val="clear" w:color="auto" w:fill="auto"/>
          </w:tcPr>
          <w:p w14:paraId="09DCA0C1" w14:textId="3D6DC50A" w:rsidR="00437E51" w:rsidRDefault="00437E51" w:rsidP="00937AAD">
            <w:pPr>
              <w:pStyle w:val="TableEntry"/>
            </w:pPr>
            <w:proofErr w:type="spellStart"/>
            <w:r>
              <w:t>agent.role</w:t>
            </w:r>
            <w:proofErr w:type="spellEnd"/>
          </w:p>
        </w:tc>
        <w:tc>
          <w:tcPr>
            <w:tcW w:w="900" w:type="dxa"/>
            <w:shd w:val="clear" w:color="auto" w:fill="auto"/>
          </w:tcPr>
          <w:p w14:paraId="700FB878" w14:textId="372CEB72" w:rsidR="00437E51" w:rsidRDefault="00437E51" w:rsidP="008F1F71">
            <w:pPr>
              <w:pStyle w:val="TableEntry"/>
            </w:pPr>
            <w:r>
              <w:t>1..1</w:t>
            </w:r>
          </w:p>
        </w:tc>
        <w:tc>
          <w:tcPr>
            <w:tcW w:w="2520" w:type="dxa"/>
            <w:shd w:val="clear" w:color="auto" w:fill="auto"/>
          </w:tcPr>
          <w:p w14:paraId="2624C1D1" w14:textId="515153F2" w:rsidR="00437E51" w:rsidRDefault="00437E51" w:rsidP="008F1F71">
            <w:pPr>
              <w:pStyle w:val="TableEntry"/>
            </w:pPr>
            <w:r>
              <w:t>Coding</w:t>
            </w:r>
          </w:p>
        </w:tc>
        <w:tc>
          <w:tcPr>
            <w:tcW w:w="4788" w:type="dxa"/>
            <w:shd w:val="clear" w:color="auto" w:fill="auto"/>
          </w:tcPr>
          <w:p w14:paraId="6B2C29E4" w14:textId="1D5CEABE" w:rsidR="00437E51" w:rsidRDefault="00437E51" w:rsidP="00EB1716">
            <w:pPr>
              <w:pStyle w:val="TableEntry"/>
            </w:pPr>
            <w:r>
              <w:t xml:space="preserve">The </w:t>
            </w:r>
            <w:r w:rsidR="00446C86">
              <w:t xml:space="preserve">role of this agent </w:t>
            </w:r>
            <w:r w:rsidRPr="00EF3081">
              <w:rPr>
                <w:smallCaps/>
              </w:rPr>
              <w:t>shall</w:t>
            </w:r>
            <w:r>
              <w:t xml:space="preserve"> be </w:t>
            </w:r>
            <w:r w:rsidR="00EB1716">
              <w:t>author.</w:t>
            </w:r>
          </w:p>
        </w:tc>
      </w:tr>
      <w:tr w:rsidR="00437E51" w:rsidRPr="007C31E7" w14:paraId="3D80C5F2" w14:textId="77777777" w:rsidTr="008F1F71">
        <w:trPr>
          <w:cantSplit/>
        </w:trPr>
        <w:tc>
          <w:tcPr>
            <w:tcW w:w="1368" w:type="dxa"/>
            <w:shd w:val="clear" w:color="auto" w:fill="auto"/>
          </w:tcPr>
          <w:p w14:paraId="2A496834" w14:textId="119B28DC" w:rsidR="00437E51" w:rsidRDefault="00437E51" w:rsidP="00446C86">
            <w:pPr>
              <w:pStyle w:val="TableEntry"/>
            </w:pPr>
            <w:proofErr w:type="spellStart"/>
            <w:r>
              <w:t>agent.</w:t>
            </w:r>
            <w:r w:rsidR="00446C86">
              <w:t>actor</w:t>
            </w:r>
            <w:proofErr w:type="spellEnd"/>
          </w:p>
        </w:tc>
        <w:tc>
          <w:tcPr>
            <w:tcW w:w="900" w:type="dxa"/>
            <w:shd w:val="clear" w:color="auto" w:fill="auto"/>
          </w:tcPr>
          <w:p w14:paraId="5D2F67C8" w14:textId="3A6DB92B" w:rsidR="00437E51" w:rsidRDefault="00437E51" w:rsidP="008F1F71">
            <w:pPr>
              <w:pStyle w:val="TableEntry"/>
            </w:pPr>
            <w:r>
              <w:t>1..1</w:t>
            </w:r>
          </w:p>
        </w:tc>
        <w:tc>
          <w:tcPr>
            <w:tcW w:w="2520" w:type="dxa"/>
            <w:shd w:val="clear" w:color="auto" w:fill="auto"/>
          </w:tcPr>
          <w:p w14:paraId="7EAD5C23" w14:textId="13CCFFFF" w:rsidR="00437E51" w:rsidRDefault="00446C86" w:rsidP="00446C86">
            <w:pPr>
              <w:pStyle w:val="TableEntry"/>
            </w:pPr>
            <w:r>
              <w:t>Device&lt;reference&gt;</w:t>
            </w:r>
          </w:p>
        </w:tc>
        <w:tc>
          <w:tcPr>
            <w:tcW w:w="4788" w:type="dxa"/>
            <w:shd w:val="clear" w:color="auto" w:fill="auto"/>
          </w:tcPr>
          <w:p w14:paraId="5BB4ADEA" w14:textId="76997A15" w:rsidR="00437E51" w:rsidRDefault="00EF3081" w:rsidP="00EF3081">
            <w:pPr>
              <w:pStyle w:val="TableEntry"/>
            </w:pPr>
            <w:r>
              <w:t xml:space="preserve">This </w:t>
            </w:r>
            <w:r w:rsidRPr="00EF3081">
              <w:rPr>
                <w:smallCaps/>
              </w:rPr>
              <w:t>shall</w:t>
            </w:r>
            <w:r>
              <w:t xml:space="preserve"> contain a</w:t>
            </w:r>
            <w:r w:rsidR="00EB1716">
              <w:t xml:space="preserve"> reference to the Device that authored the </w:t>
            </w:r>
            <w:r>
              <w:t xml:space="preserve">target </w:t>
            </w:r>
            <w:r w:rsidR="00EB1716">
              <w:t>referred to in this provenance resource.</w:t>
            </w:r>
          </w:p>
        </w:tc>
      </w:tr>
      <w:tr w:rsidR="00EF3081" w:rsidRPr="007C31E7" w14:paraId="7CD744B9" w14:textId="77777777" w:rsidTr="008F1F71">
        <w:trPr>
          <w:cantSplit/>
        </w:trPr>
        <w:tc>
          <w:tcPr>
            <w:tcW w:w="1368" w:type="dxa"/>
            <w:shd w:val="clear" w:color="auto" w:fill="auto"/>
          </w:tcPr>
          <w:p w14:paraId="2D027F3B" w14:textId="6974731A" w:rsidR="00EF3081" w:rsidRDefault="00EF3081" w:rsidP="00446C86">
            <w:pPr>
              <w:pStyle w:val="TableEntry"/>
            </w:pPr>
            <w:r>
              <w:t>signature</w:t>
            </w:r>
          </w:p>
        </w:tc>
        <w:tc>
          <w:tcPr>
            <w:tcW w:w="900" w:type="dxa"/>
            <w:shd w:val="clear" w:color="auto" w:fill="auto"/>
          </w:tcPr>
          <w:p w14:paraId="53D7B819" w14:textId="33709D10" w:rsidR="00EF3081" w:rsidRDefault="00EF3081" w:rsidP="008F1F71">
            <w:pPr>
              <w:pStyle w:val="TableEntry"/>
            </w:pPr>
            <w:r>
              <w:t>1..1</w:t>
            </w:r>
          </w:p>
        </w:tc>
        <w:tc>
          <w:tcPr>
            <w:tcW w:w="2520" w:type="dxa"/>
            <w:shd w:val="clear" w:color="auto" w:fill="auto"/>
          </w:tcPr>
          <w:p w14:paraId="15BE83BB" w14:textId="024648E1" w:rsidR="00EF3081" w:rsidRDefault="00EF3081" w:rsidP="00446C86">
            <w:pPr>
              <w:pStyle w:val="TableEntry"/>
            </w:pPr>
            <w:r>
              <w:t>Signature</w:t>
            </w:r>
          </w:p>
        </w:tc>
        <w:tc>
          <w:tcPr>
            <w:tcW w:w="4788" w:type="dxa"/>
            <w:shd w:val="clear" w:color="auto" w:fill="auto"/>
          </w:tcPr>
          <w:p w14:paraId="48D05EF2" w14:textId="093C67BF" w:rsidR="00EF3081" w:rsidRDefault="00EF3081" w:rsidP="00EF3081">
            <w:pPr>
              <w:pStyle w:val="TableEntry"/>
            </w:pPr>
            <w:r>
              <w:t xml:space="preserve">A digital signature traceable to the Device that authored the target resource </w:t>
            </w:r>
            <w:r w:rsidRPr="00EF3081">
              <w:rPr>
                <w:smallCaps/>
              </w:rPr>
              <w:t>shall</w:t>
            </w:r>
            <w:r>
              <w:t xml:space="preserve"> be provided.</w:t>
            </w:r>
          </w:p>
        </w:tc>
      </w:tr>
    </w:tbl>
    <w:p w14:paraId="3EE730F7" w14:textId="5A42ED32" w:rsidR="00DB43E5" w:rsidRPr="007C31E7" w:rsidRDefault="00DB43E5" w:rsidP="00F715A1">
      <w:pPr>
        <w:pStyle w:val="Heading6"/>
        <w:keepLines/>
        <w:numPr>
          <w:ilvl w:val="0"/>
          <w:numId w:val="0"/>
        </w:numPr>
        <w:ind w:left="1152" w:hanging="1152"/>
        <w:rPr>
          <w:noProof w:val="0"/>
        </w:rPr>
      </w:pPr>
      <w:r w:rsidRPr="007C31E7">
        <w:rPr>
          <w:noProof w:val="0"/>
        </w:rPr>
        <w:t>3</w:t>
      </w:r>
      <w:r w:rsidR="004A47E9">
        <w:rPr>
          <w:noProof w:val="0"/>
        </w:rPr>
        <w:t>.19.</w:t>
      </w:r>
      <w:r w:rsidRPr="007C31E7">
        <w:rPr>
          <w:noProof w:val="0"/>
        </w:rPr>
        <w:t>4.1.2.</w:t>
      </w:r>
      <w:r w:rsidR="00937AAD">
        <w:rPr>
          <w:noProof w:val="0"/>
        </w:rPr>
        <w:t>6</w:t>
      </w:r>
      <w:r w:rsidRPr="007C31E7">
        <w:rPr>
          <w:noProof w:val="0"/>
        </w:rPr>
        <w:t xml:space="preserve"> Questions</w:t>
      </w:r>
      <w:bookmarkEnd w:id="142"/>
      <w:bookmarkEnd w:id="143"/>
    </w:p>
    <w:p w14:paraId="464E530A" w14:textId="77777777" w:rsidR="00403CE7" w:rsidRPr="007C31E7" w:rsidRDefault="00403CE7" w:rsidP="00F715A1">
      <w:pPr>
        <w:pStyle w:val="BodyText"/>
        <w:keepNext/>
        <w:keepLines/>
      </w:pPr>
      <w:r w:rsidRPr="007C31E7">
        <w:t xml:space="preserve">The </w:t>
      </w:r>
      <w:r w:rsidRPr="007C31E7">
        <w:rPr>
          <w:b/>
        </w:rPr>
        <w:t>questions</w:t>
      </w:r>
      <w:r w:rsidRPr="007C31E7">
        <w:t xml:space="preserve"> parameter is an output containing a Questionnaire resource which, if populated, could result in a more favorable evaluation of the proposed order.</w:t>
      </w:r>
    </w:p>
    <w:p w14:paraId="1694CAD5" w14:textId="77777777" w:rsidR="00266F17" w:rsidRPr="007C31E7" w:rsidRDefault="00266F17" w:rsidP="00663785">
      <w:pPr>
        <w:pStyle w:val="BodyText"/>
      </w:pPr>
    </w:p>
    <w:p w14:paraId="65361156" w14:textId="51EAB7D5" w:rsidR="00403CE7" w:rsidRPr="007C31E7" w:rsidRDefault="00403CE7" w:rsidP="00DA30C6">
      <w:pPr>
        <w:pStyle w:val="TableTitle"/>
      </w:pPr>
      <w:r w:rsidRPr="007C31E7">
        <w:t xml:space="preserve">Table </w:t>
      </w:r>
      <w:r w:rsidR="00441B98" w:rsidRPr="007C31E7">
        <w:t>3</w:t>
      </w:r>
      <w:r w:rsidR="004A47E9">
        <w:t>.19.</w:t>
      </w:r>
      <w:r w:rsidR="00441B98" w:rsidRPr="007C31E7">
        <w:t xml:space="preserve">4.1.2.5-1: </w:t>
      </w:r>
      <w:r w:rsidR="00FC28CF" w:rsidRPr="007C31E7">
        <w:t xml:space="preserve">Questions </w:t>
      </w:r>
      <w:r w:rsidRPr="007C31E7">
        <w:t>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7C31E7" w14:paraId="20B7132C" w14:textId="77777777" w:rsidTr="00FA342E">
        <w:trPr>
          <w:cantSplit/>
          <w:tblHeader/>
        </w:trPr>
        <w:tc>
          <w:tcPr>
            <w:tcW w:w="1368" w:type="dxa"/>
            <w:shd w:val="clear" w:color="auto" w:fill="D9D9D9" w:themeFill="background1" w:themeFillShade="D9"/>
          </w:tcPr>
          <w:p w14:paraId="664406C7" w14:textId="77777777" w:rsidR="00403CE7" w:rsidRPr="00B43958" w:rsidRDefault="00403CE7" w:rsidP="00DA30C6">
            <w:pPr>
              <w:pStyle w:val="TableEntryHeader"/>
            </w:pPr>
            <w:r w:rsidRPr="00B43958">
              <w:t>Attribute</w:t>
            </w:r>
          </w:p>
        </w:tc>
        <w:tc>
          <w:tcPr>
            <w:tcW w:w="900" w:type="dxa"/>
            <w:shd w:val="clear" w:color="auto" w:fill="D9D9D9" w:themeFill="background1" w:themeFillShade="D9"/>
          </w:tcPr>
          <w:p w14:paraId="5AC4E7C5" w14:textId="77777777" w:rsidR="00403CE7" w:rsidRPr="00B43958" w:rsidRDefault="00403CE7" w:rsidP="00DA30C6">
            <w:pPr>
              <w:pStyle w:val="TableEntryHeader"/>
            </w:pPr>
            <w:r w:rsidRPr="00B43958">
              <w:t>Card.</w:t>
            </w:r>
          </w:p>
        </w:tc>
        <w:tc>
          <w:tcPr>
            <w:tcW w:w="2520" w:type="dxa"/>
            <w:shd w:val="clear" w:color="auto" w:fill="D9D9D9" w:themeFill="background1" w:themeFillShade="D9"/>
          </w:tcPr>
          <w:p w14:paraId="4EFC447C" w14:textId="77777777" w:rsidR="00403CE7" w:rsidRPr="00B43958" w:rsidRDefault="00403CE7" w:rsidP="00DA30C6">
            <w:pPr>
              <w:pStyle w:val="TableEntryHeader"/>
            </w:pPr>
            <w:r w:rsidRPr="00B43958">
              <w:t>Data Type</w:t>
            </w:r>
          </w:p>
        </w:tc>
        <w:tc>
          <w:tcPr>
            <w:tcW w:w="4788" w:type="dxa"/>
            <w:shd w:val="clear" w:color="auto" w:fill="D9D9D9" w:themeFill="background1" w:themeFillShade="D9"/>
          </w:tcPr>
          <w:p w14:paraId="3EDC33AC" w14:textId="77777777" w:rsidR="00403CE7" w:rsidRPr="00B43958" w:rsidRDefault="00403CE7" w:rsidP="00DA30C6">
            <w:pPr>
              <w:pStyle w:val="TableEntryHeader"/>
            </w:pPr>
            <w:r w:rsidRPr="00B43958">
              <w:t>Description/Notes</w:t>
            </w:r>
          </w:p>
        </w:tc>
      </w:tr>
      <w:tr w:rsidR="00403CE7" w:rsidRPr="007C31E7" w14:paraId="539A6F74" w14:textId="77777777" w:rsidTr="00FA342E">
        <w:trPr>
          <w:cantSplit/>
        </w:trPr>
        <w:tc>
          <w:tcPr>
            <w:tcW w:w="9576" w:type="dxa"/>
            <w:gridSpan w:val="4"/>
            <w:shd w:val="clear" w:color="auto" w:fill="auto"/>
          </w:tcPr>
          <w:p w14:paraId="2A672F9D" w14:textId="77777777" w:rsidR="00403CE7" w:rsidRPr="007C31E7" w:rsidRDefault="00403CE7" w:rsidP="00672BF5">
            <w:pPr>
              <w:pStyle w:val="TableEntry"/>
              <w:keepNext/>
              <w:keepLines/>
            </w:pPr>
            <w:r w:rsidRPr="007C31E7">
              <w:rPr>
                <w:b/>
              </w:rPr>
              <w:t>Questionnaire Resource</w:t>
            </w:r>
          </w:p>
        </w:tc>
      </w:tr>
      <w:tr w:rsidR="00672BF5" w:rsidRPr="007C31E7" w14:paraId="23232FC6" w14:textId="77777777" w:rsidTr="00FA342E">
        <w:trPr>
          <w:cantSplit/>
        </w:trPr>
        <w:tc>
          <w:tcPr>
            <w:tcW w:w="1368" w:type="dxa"/>
            <w:shd w:val="clear" w:color="auto" w:fill="auto"/>
          </w:tcPr>
          <w:p w14:paraId="66B291AD" w14:textId="77777777" w:rsidR="00383721" w:rsidRPr="007C31E7" w:rsidRDefault="00383721" w:rsidP="00672BF5">
            <w:pPr>
              <w:pStyle w:val="TableEntry"/>
              <w:keepNext/>
              <w:keepLines/>
            </w:pPr>
            <w:proofErr w:type="spellStart"/>
            <w:r w:rsidRPr="007C31E7">
              <w:t>group.linkId</w:t>
            </w:r>
            <w:proofErr w:type="spellEnd"/>
          </w:p>
        </w:tc>
        <w:tc>
          <w:tcPr>
            <w:tcW w:w="900" w:type="dxa"/>
            <w:shd w:val="clear" w:color="auto" w:fill="auto"/>
          </w:tcPr>
          <w:p w14:paraId="6B8B8033" w14:textId="77777777" w:rsidR="00383721" w:rsidRPr="007C31E7" w:rsidRDefault="00383721" w:rsidP="00672BF5">
            <w:pPr>
              <w:pStyle w:val="TableEntry"/>
              <w:keepNext/>
              <w:keepLines/>
            </w:pPr>
            <w:r w:rsidRPr="007C31E7">
              <w:t>1..1</w:t>
            </w:r>
          </w:p>
        </w:tc>
        <w:tc>
          <w:tcPr>
            <w:tcW w:w="2520" w:type="dxa"/>
            <w:shd w:val="clear" w:color="auto" w:fill="auto"/>
          </w:tcPr>
          <w:p w14:paraId="61C20303" w14:textId="77777777" w:rsidR="00383721" w:rsidRPr="007C31E7" w:rsidRDefault="00383721" w:rsidP="00672BF5">
            <w:pPr>
              <w:pStyle w:val="TableEntry"/>
              <w:keepNext/>
              <w:keepLines/>
            </w:pPr>
            <w:r w:rsidRPr="007C31E7">
              <w:t>string</w:t>
            </w:r>
          </w:p>
        </w:tc>
        <w:tc>
          <w:tcPr>
            <w:tcW w:w="4788" w:type="dxa"/>
            <w:shd w:val="clear" w:color="auto" w:fill="auto"/>
          </w:tcPr>
          <w:p w14:paraId="6AFA65E0" w14:textId="77777777" w:rsidR="00383721" w:rsidRPr="007C31E7" w:rsidRDefault="00383721" w:rsidP="00672BF5">
            <w:pPr>
              <w:pStyle w:val="TableEntry"/>
              <w:keepNext/>
              <w:keepLines/>
            </w:pPr>
            <w:r w:rsidRPr="007C31E7">
              <w:t xml:space="preserve">Each group in the Questionnaire resource </w:t>
            </w:r>
            <w:r w:rsidRPr="007C31E7">
              <w:rPr>
                <w:smallCaps/>
              </w:rPr>
              <w:t>shall</w:t>
            </w:r>
            <w:r w:rsidRPr="007C31E7">
              <w:t xml:space="preserve"> have a link so that it can be referenced in a </w:t>
            </w:r>
            <w:proofErr w:type="spellStart"/>
            <w:r w:rsidRPr="007C31E7">
              <w:t>QuestionnaireAnswers</w:t>
            </w:r>
            <w:proofErr w:type="spellEnd"/>
            <w:r w:rsidRPr="007C31E7">
              <w:t xml:space="preserve"> resource.</w:t>
            </w:r>
          </w:p>
        </w:tc>
      </w:tr>
      <w:tr w:rsidR="00672BF5" w:rsidRPr="007C31E7" w14:paraId="2239AE81" w14:textId="77777777" w:rsidTr="00FA342E">
        <w:trPr>
          <w:cantSplit/>
        </w:trPr>
        <w:tc>
          <w:tcPr>
            <w:tcW w:w="1368" w:type="dxa"/>
            <w:tcBorders>
              <w:bottom w:val="single" w:sz="4" w:space="0" w:color="auto"/>
            </w:tcBorders>
            <w:shd w:val="clear" w:color="auto" w:fill="auto"/>
          </w:tcPr>
          <w:p w14:paraId="17EC79E7" w14:textId="77777777" w:rsidR="00760E9F" w:rsidRPr="007C31E7" w:rsidRDefault="00760E9F" w:rsidP="00672BF5">
            <w:pPr>
              <w:pStyle w:val="TableEntry"/>
              <w:keepNext/>
              <w:keepLines/>
            </w:pPr>
            <w:proofErr w:type="gramStart"/>
            <w:r w:rsidRPr="007C31E7">
              <w:t>question</w:t>
            </w:r>
            <w:proofErr w:type="gramEnd"/>
            <w:r w:rsidRPr="007C31E7">
              <w:t>.</w:t>
            </w:r>
            <w:r w:rsidRPr="007C31E7">
              <w:br/>
              <w:t xml:space="preserve">  </w:t>
            </w:r>
            <w:proofErr w:type="spellStart"/>
            <w:r w:rsidRPr="007C31E7">
              <w:t>linkId</w:t>
            </w:r>
            <w:proofErr w:type="spellEnd"/>
          </w:p>
        </w:tc>
        <w:tc>
          <w:tcPr>
            <w:tcW w:w="900" w:type="dxa"/>
            <w:tcBorders>
              <w:bottom w:val="single" w:sz="4" w:space="0" w:color="auto"/>
            </w:tcBorders>
            <w:shd w:val="clear" w:color="auto" w:fill="auto"/>
          </w:tcPr>
          <w:p w14:paraId="660D4485" w14:textId="77777777" w:rsidR="00760E9F" w:rsidRPr="007C31E7" w:rsidRDefault="00760E9F" w:rsidP="00672BF5">
            <w:pPr>
              <w:pStyle w:val="TableEntry"/>
              <w:keepNext/>
              <w:keepLines/>
            </w:pPr>
            <w:r w:rsidRPr="007C31E7">
              <w:t>1..1</w:t>
            </w:r>
          </w:p>
        </w:tc>
        <w:tc>
          <w:tcPr>
            <w:tcW w:w="2520" w:type="dxa"/>
            <w:tcBorders>
              <w:bottom w:val="single" w:sz="4" w:space="0" w:color="auto"/>
            </w:tcBorders>
            <w:shd w:val="clear" w:color="auto" w:fill="auto"/>
          </w:tcPr>
          <w:p w14:paraId="260A8599" w14:textId="77777777" w:rsidR="00760E9F" w:rsidRPr="007C31E7" w:rsidRDefault="00760E9F" w:rsidP="00672BF5">
            <w:pPr>
              <w:pStyle w:val="TableEntry"/>
              <w:keepNext/>
              <w:keepLines/>
            </w:pPr>
            <w:r w:rsidRPr="007C31E7">
              <w:t>string</w:t>
            </w:r>
          </w:p>
        </w:tc>
        <w:tc>
          <w:tcPr>
            <w:tcW w:w="4788" w:type="dxa"/>
            <w:tcBorders>
              <w:bottom w:val="single" w:sz="4" w:space="0" w:color="auto"/>
            </w:tcBorders>
            <w:shd w:val="clear" w:color="auto" w:fill="auto"/>
          </w:tcPr>
          <w:p w14:paraId="7CB40BE8" w14:textId="77777777" w:rsidR="00760E9F" w:rsidRPr="007C31E7" w:rsidRDefault="00760E9F" w:rsidP="00672BF5">
            <w:pPr>
              <w:pStyle w:val="TableEntry"/>
              <w:keepNext/>
              <w:keepLines/>
            </w:pPr>
            <w:r w:rsidRPr="007C31E7">
              <w:t>Each question in the Questionnaire</w:t>
            </w:r>
            <w:r w:rsidR="00FC28CF" w:rsidRPr="007C31E7">
              <w:t xml:space="preserve"> </w:t>
            </w:r>
            <w:r w:rsidRPr="007C31E7">
              <w:t xml:space="preserve">resource </w:t>
            </w:r>
            <w:r w:rsidR="00FC28CF" w:rsidRPr="007C31E7">
              <w:rPr>
                <w:smallCaps/>
              </w:rPr>
              <w:t>shall</w:t>
            </w:r>
            <w:r w:rsidR="00FC28CF" w:rsidRPr="007C31E7">
              <w:t xml:space="preserve"> have a link so that it can be referenced in a </w:t>
            </w:r>
            <w:proofErr w:type="spellStart"/>
            <w:r w:rsidR="00FC28CF" w:rsidRPr="007C31E7">
              <w:t>QuestionnaireAnswers</w:t>
            </w:r>
            <w:proofErr w:type="spellEnd"/>
            <w:r w:rsidR="00FC28CF" w:rsidRPr="007C31E7">
              <w:t xml:space="preserve"> resource.</w:t>
            </w:r>
          </w:p>
        </w:tc>
      </w:tr>
      <w:tr w:rsidR="00B43958" w:rsidRPr="007C31E7" w14:paraId="2974BF5F" w14:textId="77777777" w:rsidTr="00FA342E">
        <w:trPr>
          <w:cantSplit/>
        </w:trPr>
        <w:tc>
          <w:tcPr>
            <w:tcW w:w="1368" w:type="dxa"/>
            <w:tcBorders>
              <w:bottom w:val="single" w:sz="4" w:space="0" w:color="auto"/>
            </w:tcBorders>
            <w:shd w:val="clear" w:color="auto" w:fill="auto"/>
          </w:tcPr>
          <w:p w14:paraId="19E86202" w14:textId="77777777" w:rsidR="00B43958" w:rsidRPr="007C31E7" w:rsidRDefault="00B43958" w:rsidP="00672BF5">
            <w:pPr>
              <w:pStyle w:val="TableEntry"/>
              <w:keepNext/>
              <w:keepLines/>
            </w:pPr>
            <w:proofErr w:type="spellStart"/>
            <w:r w:rsidRPr="007C31E7">
              <w:t>question.type</w:t>
            </w:r>
            <w:proofErr w:type="spellEnd"/>
          </w:p>
        </w:tc>
        <w:tc>
          <w:tcPr>
            <w:tcW w:w="900" w:type="dxa"/>
            <w:tcBorders>
              <w:bottom w:val="single" w:sz="4" w:space="0" w:color="auto"/>
            </w:tcBorders>
            <w:shd w:val="clear" w:color="auto" w:fill="auto"/>
          </w:tcPr>
          <w:p w14:paraId="0304A3B9" w14:textId="77777777" w:rsidR="00B43958" w:rsidRPr="007C31E7" w:rsidRDefault="00B43958" w:rsidP="00672BF5">
            <w:pPr>
              <w:pStyle w:val="TableEntry"/>
              <w:keepNext/>
              <w:keepLines/>
            </w:pPr>
            <w:r w:rsidRPr="007C31E7">
              <w:t>1..1</w:t>
            </w:r>
          </w:p>
        </w:tc>
        <w:tc>
          <w:tcPr>
            <w:tcW w:w="2520" w:type="dxa"/>
            <w:tcBorders>
              <w:bottom w:val="single" w:sz="4" w:space="0" w:color="auto"/>
            </w:tcBorders>
            <w:shd w:val="clear" w:color="auto" w:fill="auto"/>
          </w:tcPr>
          <w:p w14:paraId="64099E23" w14:textId="77777777" w:rsidR="00B43958" w:rsidRPr="007C31E7" w:rsidRDefault="00B43958" w:rsidP="00672BF5">
            <w:pPr>
              <w:pStyle w:val="TableEntry"/>
              <w:keepNext/>
              <w:keepLines/>
            </w:pPr>
            <w:r w:rsidRPr="007C31E7">
              <w:t>code</w:t>
            </w:r>
          </w:p>
        </w:tc>
        <w:tc>
          <w:tcPr>
            <w:tcW w:w="4788" w:type="dxa"/>
            <w:tcBorders>
              <w:bottom w:val="single" w:sz="4" w:space="0" w:color="auto"/>
            </w:tcBorders>
            <w:shd w:val="clear" w:color="auto" w:fill="auto"/>
          </w:tcPr>
          <w:p w14:paraId="60048BD1" w14:textId="06D8B6E4" w:rsidR="00B43958" w:rsidRPr="007C31E7" w:rsidRDefault="00B43958" w:rsidP="00672BF5">
            <w:pPr>
              <w:pStyle w:val="TableEntry"/>
              <w:keepNext/>
              <w:keepLines/>
            </w:pPr>
            <w:r w:rsidRPr="007C31E7">
              <w:t xml:space="preserve">Each question </w:t>
            </w:r>
            <w:r w:rsidRPr="007C31E7">
              <w:rPr>
                <w:smallCaps/>
              </w:rPr>
              <w:t>shall</w:t>
            </w:r>
            <w:r w:rsidRPr="007C31E7">
              <w:t xml:space="preserve"> specify the answer type</w:t>
            </w:r>
            <w:r>
              <w:t xml:space="preserve">. </w:t>
            </w:r>
            <w:r w:rsidRPr="007C31E7">
              <w:t xml:space="preserve">The answer type </w:t>
            </w:r>
            <w:r w:rsidRPr="007C31E7">
              <w:rPr>
                <w:smallCaps/>
              </w:rPr>
              <w:t>shall not</w:t>
            </w:r>
            <w:r w:rsidRPr="007C31E7">
              <w:t xml:space="preserve"> be Attachment or Resource.</w:t>
            </w:r>
          </w:p>
        </w:tc>
      </w:tr>
    </w:tbl>
    <w:p w14:paraId="7EDE6F4F" w14:textId="77777777" w:rsidR="00B43958" w:rsidRDefault="00B43958" w:rsidP="00663785">
      <w:pPr>
        <w:pStyle w:val="BodyText"/>
      </w:pPr>
    </w:p>
    <w:p w14:paraId="366114B3" w14:textId="4320D456" w:rsidR="00920410" w:rsidRPr="007C31E7" w:rsidRDefault="00920410" w:rsidP="00920410">
      <w:pPr>
        <w:pStyle w:val="Heading6"/>
        <w:numPr>
          <w:ilvl w:val="0"/>
          <w:numId w:val="0"/>
        </w:numPr>
        <w:ind w:left="1152" w:hanging="1152"/>
        <w:rPr>
          <w:noProof w:val="0"/>
        </w:rPr>
      </w:pPr>
      <w:bookmarkStart w:id="144" w:name="_Toc417942282"/>
      <w:bookmarkStart w:id="145" w:name="_Toc418514161"/>
      <w:r w:rsidRPr="007C31E7">
        <w:rPr>
          <w:noProof w:val="0"/>
        </w:rPr>
        <w:t>3</w:t>
      </w:r>
      <w:r w:rsidR="004A47E9">
        <w:rPr>
          <w:noProof w:val="0"/>
        </w:rPr>
        <w:t>.19.</w:t>
      </w:r>
      <w:r w:rsidRPr="007C31E7">
        <w:rPr>
          <w:noProof w:val="0"/>
        </w:rPr>
        <w:t>4.1.2.</w:t>
      </w:r>
      <w:r w:rsidR="00937AAD">
        <w:rPr>
          <w:noProof w:val="0"/>
        </w:rPr>
        <w:t>7</w:t>
      </w:r>
      <w:r w:rsidRPr="007C31E7">
        <w:rPr>
          <w:noProof w:val="0"/>
        </w:rPr>
        <w:t xml:space="preserve"> </w:t>
      </w:r>
      <w:bookmarkEnd w:id="144"/>
      <w:proofErr w:type="spellStart"/>
      <w:proofErr w:type="gramStart"/>
      <w:r w:rsidR="007C497C" w:rsidRPr="007C31E7">
        <w:rPr>
          <w:noProof w:val="0"/>
        </w:rPr>
        <w:t>questionnaireURI</w:t>
      </w:r>
      <w:bookmarkEnd w:id="145"/>
      <w:proofErr w:type="spellEnd"/>
      <w:proofErr w:type="gramEnd"/>
    </w:p>
    <w:p w14:paraId="4563D930" w14:textId="5D7EB16B" w:rsidR="00920410" w:rsidRPr="007C31E7" w:rsidRDefault="00920410" w:rsidP="00920410">
      <w:pPr>
        <w:pStyle w:val="BodyText"/>
      </w:pPr>
      <w:r w:rsidRPr="007C31E7">
        <w:t xml:space="preserve">The </w:t>
      </w:r>
      <w:proofErr w:type="spellStart"/>
      <w:r w:rsidR="007C497C" w:rsidRPr="007C31E7">
        <w:rPr>
          <w:b/>
        </w:rPr>
        <w:t>questionnaireURI</w:t>
      </w:r>
      <w:proofErr w:type="spellEnd"/>
      <w:r w:rsidRPr="007C31E7">
        <w:t xml:space="preserve"> parameter is used to return a URL from which the Questionnaire resources returned in the response can be dynamically invoked via the web</w:t>
      </w:r>
      <w:r w:rsidR="00C928D1">
        <w:t xml:space="preserve">. </w:t>
      </w:r>
      <w:r w:rsidRPr="007C31E7">
        <w:t xml:space="preserve">This parameter </w:t>
      </w:r>
      <w:r w:rsidRPr="007C31E7">
        <w:rPr>
          <w:smallCaps/>
        </w:rPr>
        <w:t>shall</w:t>
      </w:r>
      <w:r w:rsidRPr="007C31E7">
        <w:t xml:space="preserve"> be </w:t>
      </w:r>
      <w:r w:rsidR="00CE6AF8" w:rsidRPr="007C31E7">
        <w:t xml:space="preserve">populated when </w:t>
      </w:r>
      <w:r w:rsidR="00574D39" w:rsidRPr="007C31E7">
        <w:t xml:space="preserve">the Decision Support Service implements the Conversational Interaction </w:t>
      </w:r>
      <w:r w:rsidR="00C928D1">
        <w:t>Option</w:t>
      </w:r>
      <w:r w:rsidR="00574D39" w:rsidRPr="007C31E7">
        <w:t xml:space="preserve"> and </w:t>
      </w:r>
      <w:r w:rsidR="00CE6AF8" w:rsidRPr="007C31E7">
        <w:t xml:space="preserve">the </w:t>
      </w:r>
      <w:r w:rsidR="00CE6AF8" w:rsidRPr="007C31E7">
        <w:rPr>
          <w:b/>
        </w:rPr>
        <w:t>questions</w:t>
      </w:r>
      <w:r w:rsidR="00CE6AF8" w:rsidRPr="007C31E7">
        <w:t xml:space="preserve"> parameter is present in the response</w:t>
      </w:r>
      <w:r w:rsidR="00C928D1">
        <w:t xml:space="preserve">. </w:t>
      </w:r>
      <w:r w:rsidR="00EA48C1" w:rsidRPr="007C31E7">
        <w:t xml:space="preserve">See </w:t>
      </w:r>
      <w:r w:rsidR="00441B98" w:rsidRPr="007C31E7">
        <w:t>S</w:t>
      </w:r>
      <w:r w:rsidR="00EE69F9" w:rsidRPr="007C31E7">
        <w:t>ection 3</w:t>
      </w:r>
      <w:r w:rsidR="004A47E9">
        <w:t>.19.</w:t>
      </w:r>
      <w:r w:rsidR="00EE69F9" w:rsidRPr="007C31E7">
        <w:t xml:space="preserve">4.2 </w:t>
      </w:r>
      <w:r w:rsidR="00EA48C1" w:rsidRPr="007C31E7">
        <w:t xml:space="preserve">Invoke Questionnaire message below for more details on the use of the </w:t>
      </w:r>
      <w:proofErr w:type="spellStart"/>
      <w:r w:rsidR="007C497C" w:rsidRPr="007C31E7">
        <w:rPr>
          <w:b/>
        </w:rPr>
        <w:t>questionnaireURI</w:t>
      </w:r>
      <w:proofErr w:type="spellEnd"/>
      <w:r w:rsidR="00EE69F9" w:rsidRPr="007C31E7">
        <w:rPr>
          <w:b/>
        </w:rPr>
        <w:t xml:space="preserve"> </w:t>
      </w:r>
      <w:r w:rsidR="00EA48C1" w:rsidRPr="007C31E7">
        <w:t>parameter.</w:t>
      </w:r>
    </w:p>
    <w:p w14:paraId="228FEF30" w14:textId="60694F54" w:rsidR="00CF283F" w:rsidRPr="007C31E7" w:rsidRDefault="00303E20" w:rsidP="00303E20">
      <w:pPr>
        <w:pStyle w:val="Heading5"/>
        <w:numPr>
          <w:ilvl w:val="0"/>
          <w:numId w:val="0"/>
        </w:numPr>
        <w:rPr>
          <w:noProof w:val="0"/>
        </w:rPr>
      </w:pPr>
      <w:bookmarkStart w:id="146" w:name="_Toc418514162"/>
      <w:bookmarkStart w:id="147" w:name="_Toc417942283"/>
      <w:r w:rsidRPr="007C31E7">
        <w:rPr>
          <w:noProof w:val="0"/>
        </w:rPr>
        <w:t>3</w:t>
      </w:r>
      <w:r w:rsidR="004A47E9">
        <w:rPr>
          <w:noProof w:val="0"/>
        </w:rPr>
        <w:t>.19.</w:t>
      </w:r>
      <w:r w:rsidR="00CF283F" w:rsidRPr="007C31E7">
        <w:rPr>
          <w:noProof w:val="0"/>
        </w:rPr>
        <w:t>4.1.3 Expected Actions</w:t>
      </w:r>
      <w:bookmarkEnd w:id="146"/>
      <w:bookmarkEnd w:id="147"/>
    </w:p>
    <w:p w14:paraId="06D7DBBC" w14:textId="006B8D29" w:rsidR="00B6122C" w:rsidRPr="007C31E7" w:rsidRDefault="00B6122C" w:rsidP="000771AF">
      <w:pPr>
        <w:pStyle w:val="ListNumber2"/>
        <w:numPr>
          <w:ilvl w:val="0"/>
          <w:numId w:val="45"/>
        </w:numPr>
      </w:pPr>
      <w:r w:rsidRPr="007C31E7">
        <w:t xml:space="preserve">The </w:t>
      </w:r>
      <w:r w:rsidR="0054679E">
        <w:t>Order Evaluation Requester</w:t>
      </w:r>
      <w:r w:rsidRPr="007C31E7">
        <w:t xml:space="preserve"> </w:t>
      </w:r>
      <w:r w:rsidR="007C7744" w:rsidRPr="007C31E7">
        <w:rPr>
          <w:smallCaps/>
        </w:rPr>
        <w:t>shall</w:t>
      </w:r>
      <w:r w:rsidR="007C7744" w:rsidRPr="007C31E7">
        <w:t xml:space="preserve"> </w:t>
      </w:r>
      <w:r w:rsidRPr="007C31E7">
        <w:t xml:space="preserve">synchronously call the </w:t>
      </w:r>
      <w:r w:rsidR="0054679E">
        <w:t>$evaluate</w:t>
      </w:r>
      <w:r w:rsidRPr="007C31E7">
        <w:t xml:space="preserve"> </w:t>
      </w:r>
      <w:r w:rsidR="007C7744" w:rsidRPr="007C31E7">
        <w:t xml:space="preserve">operation </w:t>
      </w:r>
      <w:r w:rsidRPr="007C31E7">
        <w:t xml:space="preserve">associated with </w:t>
      </w:r>
      <w:r w:rsidR="00574D39" w:rsidRPr="007C31E7">
        <w:t xml:space="preserve">Order </w:t>
      </w:r>
      <w:r w:rsidRPr="007C31E7">
        <w:t>resource</w:t>
      </w:r>
      <w:r w:rsidR="007C7744" w:rsidRPr="007C31E7">
        <w:t>s</w:t>
      </w:r>
      <w:r w:rsidRPr="007C31E7">
        <w:t xml:space="preserve"> using an HTTP </w:t>
      </w:r>
      <w:r w:rsidR="00574D39" w:rsidRPr="007C31E7">
        <w:t xml:space="preserve">or HTTPS </w:t>
      </w:r>
      <w:r w:rsidRPr="007C31E7">
        <w:t>POST with a FHIR</w:t>
      </w:r>
      <w:r w:rsidR="00F17B28">
        <w:t xml:space="preserve">® </w:t>
      </w:r>
      <w:r w:rsidRPr="007C31E7">
        <w:t>Parameters resource containing the appropriate content</w:t>
      </w:r>
      <w:r w:rsidR="007C7744" w:rsidRPr="007C31E7">
        <w:t xml:space="preserve"> as described in </w:t>
      </w:r>
      <w:r w:rsidR="002C0784" w:rsidRPr="007C31E7">
        <w:t>S</w:t>
      </w:r>
      <w:r w:rsidR="007C7744" w:rsidRPr="007C31E7">
        <w:t>ection</w:t>
      </w:r>
      <w:r w:rsidR="002C0784" w:rsidRPr="007C31E7">
        <w:t xml:space="preserve"> 3</w:t>
      </w:r>
      <w:r w:rsidR="004A47E9">
        <w:t>.19.</w:t>
      </w:r>
      <w:r w:rsidR="002C0784" w:rsidRPr="007C31E7">
        <w:t>4.1.2 Message Semantics</w:t>
      </w:r>
      <w:r w:rsidR="007C7744" w:rsidRPr="007C31E7">
        <w:t xml:space="preserve"> above</w:t>
      </w:r>
      <w:r w:rsidR="00C928D1">
        <w:t xml:space="preserve">. </w:t>
      </w:r>
      <w:r w:rsidR="007C7744" w:rsidRPr="007C31E7">
        <w:t xml:space="preserve">It </w:t>
      </w:r>
      <w:r w:rsidR="007C7744" w:rsidRPr="007C31E7">
        <w:rPr>
          <w:smallCaps/>
        </w:rPr>
        <w:t>shall</w:t>
      </w:r>
      <w:r w:rsidR="007C7744" w:rsidRPr="007C31E7">
        <w:t xml:space="preserve"> only populate the input parameters.</w:t>
      </w:r>
    </w:p>
    <w:p w14:paraId="22155FDD" w14:textId="2AD7F63E" w:rsidR="003159C5" w:rsidRPr="007C31E7" w:rsidRDefault="003159C5" w:rsidP="000771AF">
      <w:pPr>
        <w:pStyle w:val="ListNumber2"/>
        <w:numPr>
          <w:ilvl w:val="0"/>
          <w:numId w:val="45"/>
        </w:numPr>
      </w:pPr>
      <w:bookmarkStart w:id="148" w:name="_Ref417475519"/>
      <w:r w:rsidRPr="007C31E7">
        <w:lastRenderedPageBreak/>
        <w:t xml:space="preserve">The Decision Support Service </w:t>
      </w:r>
      <w:r w:rsidR="00C928D1">
        <w:t>Actor</w:t>
      </w:r>
      <w:r w:rsidRPr="007C31E7">
        <w:t xml:space="preserve"> </w:t>
      </w:r>
      <w:r w:rsidR="007C7744" w:rsidRPr="007C31E7">
        <w:rPr>
          <w:smallCaps/>
        </w:rPr>
        <w:t>shall</w:t>
      </w:r>
      <w:r w:rsidR="007C7744" w:rsidRPr="007C31E7">
        <w:t xml:space="preserve"> </w:t>
      </w:r>
      <w:proofErr w:type="gramStart"/>
      <w:r w:rsidRPr="007C31E7">
        <w:t>identify</w:t>
      </w:r>
      <w:proofErr w:type="gramEnd"/>
      <w:r w:rsidRPr="007C31E7">
        <w:t xml:space="preserve"> which guidelines to apply to the</w:t>
      </w:r>
      <w:r w:rsidR="00F715A1" w:rsidRPr="007C31E7">
        <w:t xml:space="preserve"> </w:t>
      </w:r>
      <w:r w:rsidRPr="007C31E7">
        <w:t>order.</w:t>
      </w:r>
      <w:bookmarkEnd w:id="148"/>
    </w:p>
    <w:p w14:paraId="290B6D57" w14:textId="3A0E7613" w:rsidR="003159C5" w:rsidRPr="007C31E7" w:rsidRDefault="003159C5" w:rsidP="000771AF">
      <w:pPr>
        <w:pStyle w:val="ListNumber2"/>
        <w:numPr>
          <w:ilvl w:val="0"/>
          <w:numId w:val="45"/>
        </w:numPr>
      </w:pPr>
      <w:bookmarkStart w:id="149" w:name="_Ref417475321"/>
      <w:r w:rsidRPr="007C31E7">
        <w:t>If none of the guidelines are applicable</w:t>
      </w:r>
      <w:r w:rsidR="007C7744" w:rsidRPr="007C31E7">
        <w:t xml:space="preserve">, the Decision Support Service </w:t>
      </w:r>
      <w:r w:rsidR="00C928D1">
        <w:t>Actor</w:t>
      </w:r>
      <w:r w:rsidR="007C7744" w:rsidRPr="007C31E7">
        <w:t xml:space="preserve"> </w:t>
      </w:r>
      <w:r w:rsidR="007C7744" w:rsidRPr="007C31E7">
        <w:rPr>
          <w:smallCaps/>
        </w:rPr>
        <w:t>shall</w:t>
      </w:r>
      <w:r w:rsidR="007C7744" w:rsidRPr="007C31E7">
        <w:t xml:space="preserve"> </w:t>
      </w:r>
      <w:proofErr w:type="gramStart"/>
      <w:r w:rsidR="007C7744" w:rsidRPr="007C31E7">
        <w:t>return</w:t>
      </w:r>
      <w:proofErr w:type="gramEnd"/>
      <w:r w:rsidR="007C7744" w:rsidRPr="007C31E7">
        <w:t xml:space="preserve"> a </w:t>
      </w:r>
      <w:r w:rsidR="007C7744" w:rsidRPr="007C31E7">
        <w:rPr>
          <w:b/>
        </w:rPr>
        <w:t>result</w:t>
      </w:r>
      <w:r w:rsidR="007C7744" w:rsidRPr="007C31E7">
        <w:t xml:space="preserve"> parameter indicating that no applicable guidelines applied.</w:t>
      </w:r>
      <w:bookmarkEnd w:id="149"/>
    </w:p>
    <w:p w14:paraId="366E6418" w14:textId="774981FF" w:rsidR="007C7744" w:rsidRPr="007C31E7" w:rsidRDefault="007C7744" w:rsidP="000771AF">
      <w:pPr>
        <w:pStyle w:val="ListNumber2"/>
        <w:numPr>
          <w:ilvl w:val="0"/>
          <w:numId w:val="45"/>
        </w:numPr>
      </w:pPr>
      <w:bookmarkStart w:id="150" w:name="_Ref417475364"/>
      <w:r w:rsidRPr="007C31E7">
        <w:t xml:space="preserve">If one or more of the guidelines is applicable to the order, and the order is for only one item, the Decision Support Service </w:t>
      </w:r>
      <w:r w:rsidR="00C928D1">
        <w:t>Actor</w:t>
      </w:r>
      <w:r w:rsidRPr="007C31E7">
        <w:t xml:space="preserve"> </w:t>
      </w:r>
      <w:r w:rsidRPr="007C31E7">
        <w:rPr>
          <w:smallCaps/>
        </w:rPr>
        <w:t>shall</w:t>
      </w:r>
      <w:r w:rsidRPr="007C31E7">
        <w:t xml:space="preserve"> select the guideline</w:t>
      </w:r>
      <w:r w:rsidR="00574D39" w:rsidRPr="007C31E7">
        <w:t>s</w:t>
      </w:r>
      <w:r w:rsidRPr="007C31E7">
        <w:t xml:space="preserve"> </w:t>
      </w:r>
      <w:r w:rsidR="00574D39" w:rsidRPr="007C31E7">
        <w:t xml:space="preserve">applicable based on policy </w:t>
      </w:r>
      <w:r w:rsidRPr="007C31E7">
        <w:t xml:space="preserve">and return a </w:t>
      </w:r>
      <w:r w:rsidRPr="007C31E7">
        <w:rPr>
          <w:b/>
        </w:rPr>
        <w:t>result</w:t>
      </w:r>
      <w:r w:rsidRPr="007C31E7">
        <w:t xml:space="preserve"> parameter that indicates whether the order is </w:t>
      </w:r>
      <w:r w:rsidR="00331C8C">
        <w:t xml:space="preserve">appropriate </w:t>
      </w:r>
      <w:r w:rsidRPr="007C31E7">
        <w:t xml:space="preserve">against </w:t>
      </w:r>
      <w:r w:rsidR="00574D39" w:rsidRPr="007C31E7">
        <w:t xml:space="preserve">those </w:t>
      </w:r>
      <w:r w:rsidRPr="007C31E7">
        <w:t>guideline</w:t>
      </w:r>
      <w:r w:rsidR="00574D39" w:rsidRPr="007C31E7">
        <w:t>s</w:t>
      </w:r>
      <w:r w:rsidR="00C928D1">
        <w:t xml:space="preserve">. </w:t>
      </w:r>
      <w:bookmarkEnd w:id="150"/>
    </w:p>
    <w:p w14:paraId="4402BD1E" w14:textId="77777777" w:rsidR="007C7744" w:rsidRPr="007C31E7" w:rsidRDefault="004A003A" w:rsidP="000771AF">
      <w:pPr>
        <w:pStyle w:val="ListNumber2"/>
        <w:numPr>
          <w:ilvl w:val="0"/>
          <w:numId w:val="45"/>
        </w:numPr>
      </w:pPr>
      <w:r w:rsidRPr="007C31E7">
        <w:t xml:space="preserve">When a </w:t>
      </w:r>
      <w:proofErr w:type="spellStart"/>
      <w:r w:rsidRPr="007C31E7">
        <w:t>DiagnosticOrder</w:t>
      </w:r>
      <w:proofErr w:type="spellEnd"/>
      <w:r w:rsidRPr="007C31E7">
        <w:t xml:space="preserve"> contains multiple items to evaluate, there are </w:t>
      </w:r>
      <w:r w:rsidR="00585AEA" w:rsidRPr="007C31E7">
        <w:t>three</w:t>
      </w:r>
      <w:r w:rsidRPr="007C31E7">
        <w:t xml:space="preserve"> possible cases</w:t>
      </w:r>
      <w:r w:rsidR="00585AEA" w:rsidRPr="007C31E7">
        <w:t xml:space="preserve"> that must be considered</w:t>
      </w:r>
      <w:r w:rsidRPr="007C31E7">
        <w:t>:</w:t>
      </w:r>
    </w:p>
    <w:p w14:paraId="381DFDEB" w14:textId="00120E2B" w:rsidR="004A003A" w:rsidRPr="007C31E7" w:rsidRDefault="004A003A" w:rsidP="00672BF5">
      <w:pPr>
        <w:pStyle w:val="BodyText"/>
        <w:numPr>
          <w:ilvl w:val="1"/>
          <w:numId w:val="16"/>
        </w:numPr>
      </w:pPr>
      <w:r w:rsidRPr="007C31E7">
        <w:t xml:space="preserve">None of the items in the </w:t>
      </w:r>
      <w:proofErr w:type="spellStart"/>
      <w:r w:rsidRPr="007C31E7">
        <w:t>DiagnosticOrder</w:t>
      </w:r>
      <w:proofErr w:type="spellEnd"/>
      <w:r w:rsidRPr="007C31E7">
        <w:t xml:space="preserve"> is addressed by a guideline</w:t>
      </w:r>
      <w:r w:rsidR="00C928D1">
        <w:t xml:space="preserve">. </w:t>
      </w:r>
      <w:r w:rsidR="007C7744" w:rsidRPr="007C31E7">
        <w:t xml:space="preserve">This case is addressed by step </w:t>
      </w:r>
      <w:r w:rsidR="007C7744" w:rsidRPr="007C31E7">
        <w:fldChar w:fldCharType="begin"/>
      </w:r>
      <w:r w:rsidR="007C7744" w:rsidRPr="007C31E7">
        <w:instrText xml:space="preserve"> REF _Ref417475321 \r \h </w:instrText>
      </w:r>
      <w:r w:rsidR="007C7744" w:rsidRPr="007C31E7">
        <w:fldChar w:fldCharType="separate"/>
      </w:r>
      <w:r w:rsidR="00574D39" w:rsidRPr="007C31E7">
        <w:t>3</w:t>
      </w:r>
      <w:r w:rsidR="007C7744" w:rsidRPr="007C31E7">
        <w:fldChar w:fldCharType="end"/>
      </w:r>
      <w:r w:rsidR="007C7744" w:rsidRPr="007C31E7">
        <w:t xml:space="preserve"> above.</w:t>
      </w:r>
    </w:p>
    <w:p w14:paraId="71A2E7ED" w14:textId="1B3A1473" w:rsidR="003F211C" w:rsidRPr="007C31E7" w:rsidRDefault="00585AEA" w:rsidP="00672BF5">
      <w:pPr>
        <w:pStyle w:val="BodyText"/>
        <w:numPr>
          <w:ilvl w:val="1"/>
          <w:numId w:val="16"/>
        </w:numPr>
      </w:pPr>
      <w:r w:rsidRPr="007C31E7">
        <w:t xml:space="preserve">One or more </w:t>
      </w:r>
      <w:r w:rsidR="004A003A" w:rsidRPr="007C31E7">
        <w:t xml:space="preserve">of the items in the </w:t>
      </w:r>
      <w:proofErr w:type="spellStart"/>
      <w:r w:rsidR="004A003A" w:rsidRPr="007C31E7">
        <w:t>DiagnosticOrder</w:t>
      </w:r>
      <w:proofErr w:type="spellEnd"/>
      <w:r w:rsidR="004A003A" w:rsidRPr="007C31E7">
        <w:t xml:space="preserve"> are addressed by </w:t>
      </w:r>
      <w:r w:rsidR="00574D39" w:rsidRPr="007C31E7">
        <w:t xml:space="preserve">relevant </w:t>
      </w:r>
      <w:r w:rsidR="004A003A" w:rsidRPr="007C31E7">
        <w:t>guideline</w:t>
      </w:r>
      <w:r w:rsidR="00574D39" w:rsidRPr="007C31E7">
        <w:t>s</w:t>
      </w:r>
      <w:r w:rsidRPr="007C31E7">
        <w:t xml:space="preserve"> known to the Decision Support Service </w:t>
      </w:r>
      <w:r w:rsidR="00C928D1">
        <w:t>Actor</w:t>
      </w:r>
      <w:r w:rsidR="004A003A" w:rsidRPr="007C31E7">
        <w:t xml:space="preserve">, and other items </w:t>
      </w:r>
      <w:r w:rsidRPr="007C31E7">
        <w:t xml:space="preserve">are not addressed by </w:t>
      </w:r>
      <w:r w:rsidR="00574D39" w:rsidRPr="007C31E7">
        <w:t xml:space="preserve">conflicting </w:t>
      </w:r>
      <w:r w:rsidRPr="007C31E7">
        <w:t>guideline</w:t>
      </w:r>
      <w:r w:rsidR="00574D39" w:rsidRPr="007C31E7">
        <w:t>s</w:t>
      </w:r>
      <w:r w:rsidRPr="007C31E7">
        <w:t xml:space="preserve"> known to the Decision Support Service</w:t>
      </w:r>
      <w:r w:rsidR="00C928D1">
        <w:t xml:space="preserve">. </w:t>
      </w:r>
      <w:r w:rsidR="007C7744" w:rsidRPr="007C31E7">
        <w:t xml:space="preserve">This case is addressed as for step </w:t>
      </w:r>
      <w:r w:rsidR="007C7744" w:rsidRPr="007C31E7">
        <w:fldChar w:fldCharType="begin"/>
      </w:r>
      <w:r w:rsidR="007C7744" w:rsidRPr="007C31E7">
        <w:instrText xml:space="preserve"> REF _Ref417475364 \r \h </w:instrText>
      </w:r>
      <w:r w:rsidR="007C7744" w:rsidRPr="007C31E7">
        <w:fldChar w:fldCharType="separate"/>
      </w:r>
      <w:r w:rsidR="00574D39" w:rsidRPr="007C31E7">
        <w:t>4</w:t>
      </w:r>
      <w:r w:rsidR="007C7744" w:rsidRPr="007C31E7">
        <w:fldChar w:fldCharType="end"/>
      </w:r>
      <w:r w:rsidR="007C7744" w:rsidRPr="007C31E7">
        <w:t xml:space="preserve"> above.</w:t>
      </w:r>
    </w:p>
    <w:p w14:paraId="11A85AD9" w14:textId="776A6C0C" w:rsidR="003159C5" w:rsidRDefault="00585AEA" w:rsidP="00672BF5">
      <w:pPr>
        <w:pStyle w:val="BodyText"/>
        <w:numPr>
          <w:ilvl w:val="1"/>
          <w:numId w:val="16"/>
        </w:numPr>
      </w:pPr>
      <w:r w:rsidRPr="007C31E7">
        <w:t xml:space="preserve">One or more of the items are addressed by </w:t>
      </w:r>
      <w:r w:rsidR="00574D39" w:rsidRPr="007C31E7">
        <w:t xml:space="preserve">a set of relevant </w:t>
      </w:r>
      <w:r w:rsidRPr="007C31E7">
        <w:t>guideline</w:t>
      </w:r>
      <w:r w:rsidR="00574D39" w:rsidRPr="007C31E7">
        <w:t>s</w:t>
      </w:r>
      <w:r w:rsidRPr="007C31E7">
        <w:t xml:space="preserve"> known to the Decision Support Service </w:t>
      </w:r>
      <w:r w:rsidR="00C928D1">
        <w:t>Actor</w:t>
      </w:r>
      <w:r w:rsidRPr="007C31E7">
        <w:t xml:space="preserve">, and one or more other items are addressed by </w:t>
      </w:r>
      <w:r w:rsidR="00574D39" w:rsidRPr="007C31E7">
        <w:t xml:space="preserve">conflicting </w:t>
      </w:r>
      <w:r w:rsidRPr="007C31E7">
        <w:t>guideline</w:t>
      </w:r>
      <w:r w:rsidR="00574D39" w:rsidRPr="007C31E7">
        <w:t>s</w:t>
      </w:r>
      <w:r w:rsidRPr="007C31E7">
        <w:t xml:space="preserve">, also known to the Decision Support Service </w:t>
      </w:r>
      <w:r w:rsidR="00C928D1">
        <w:t xml:space="preserve">Actor. </w:t>
      </w:r>
      <w:r w:rsidR="007C7744" w:rsidRPr="007C31E7">
        <w:t xml:space="preserve">In this case, </w:t>
      </w:r>
      <w:r w:rsidRPr="007C31E7">
        <w:t xml:space="preserve">the service </w:t>
      </w:r>
      <w:r w:rsidR="00574D39" w:rsidRPr="007C31E7">
        <w:t xml:space="preserve">may not be able to </w:t>
      </w:r>
      <w:r w:rsidRPr="007C31E7">
        <w:t xml:space="preserve">perform </w:t>
      </w:r>
      <w:r w:rsidR="00574D39" w:rsidRPr="007C31E7">
        <w:t xml:space="preserve">the </w:t>
      </w:r>
      <w:r w:rsidRPr="007C31E7">
        <w:t>evaluations</w:t>
      </w:r>
      <w:r w:rsidR="003159C5" w:rsidRPr="007C31E7">
        <w:t xml:space="preserve"> </w:t>
      </w:r>
      <w:r w:rsidR="00574D39" w:rsidRPr="007C31E7">
        <w:t xml:space="preserve">necessary </w:t>
      </w:r>
      <w:r w:rsidR="003159C5" w:rsidRPr="007C31E7">
        <w:t>in order to determine appropriateness of the order</w:t>
      </w:r>
      <w:r w:rsidR="00C928D1">
        <w:t xml:space="preserve">. </w:t>
      </w:r>
      <w:r w:rsidR="003159C5" w:rsidRPr="007C31E7">
        <w:t xml:space="preserve">It </w:t>
      </w:r>
      <w:r w:rsidRPr="007C31E7">
        <w:t>cannot make an individual determination for the entire orde</w:t>
      </w:r>
      <w:r w:rsidR="003159C5" w:rsidRPr="007C31E7">
        <w:t>r, because there is no single guideline against which the entire evaluation can be performed</w:t>
      </w:r>
      <w:r w:rsidR="00C928D1">
        <w:t xml:space="preserve">. </w:t>
      </w:r>
      <w:r w:rsidR="003F211C" w:rsidRPr="007C31E7">
        <w:t>T</w:t>
      </w:r>
      <w:r w:rsidR="003159C5" w:rsidRPr="007C31E7">
        <w:t xml:space="preserve">he Decision Support Service </w:t>
      </w:r>
      <w:r w:rsidR="003F211C" w:rsidRPr="007C31E7">
        <w:rPr>
          <w:smallCaps/>
        </w:rPr>
        <w:t>shall</w:t>
      </w:r>
      <w:r w:rsidR="003F211C" w:rsidRPr="007C31E7">
        <w:t xml:space="preserve"> </w:t>
      </w:r>
      <w:r w:rsidR="003159C5" w:rsidRPr="007C31E7">
        <w:t xml:space="preserve">return a </w:t>
      </w:r>
      <w:r w:rsidR="003159C5" w:rsidRPr="007C31E7">
        <w:rPr>
          <w:b/>
        </w:rPr>
        <w:t>result</w:t>
      </w:r>
      <w:r w:rsidR="003159C5" w:rsidRPr="007C31E7">
        <w:t xml:space="preserve"> parameter which indicates that the order items </w:t>
      </w:r>
      <w:r w:rsidR="00A169BD" w:rsidRPr="007C31E7">
        <w:t xml:space="preserve">together are cannot </w:t>
      </w:r>
      <w:r w:rsidR="003159C5" w:rsidRPr="007C31E7">
        <w:t>be evaluated together</w:t>
      </w:r>
      <w:r w:rsidR="00C928D1">
        <w:t xml:space="preserve">. </w:t>
      </w:r>
      <w:r w:rsidR="003159C5" w:rsidRPr="007C31E7">
        <w:t xml:space="preserve">It </w:t>
      </w:r>
      <w:r w:rsidR="003159C5" w:rsidRPr="007C31E7">
        <w:rPr>
          <w:smallCaps/>
        </w:rPr>
        <w:t>may</w:t>
      </w:r>
      <w:r w:rsidR="003159C5" w:rsidRPr="007C31E7">
        <w:t xml:space="preserve"> also return multiple orders in the </w:t>
      </w:r>
      <w:r w:rsidR="003159C5" w:rsidRPr="007C31E7">
        <w:rPr>
          <w:b/>
        </w:rPr>
        <w:t>alternatives</w:t>
      </w:r>
      <w:r w:rsidR="003159C5" w:rsidRPr="007C31E7">
        <w:t xml:space="preserve"> parameter in which the different subsets of ordered items are evaluated against a single guideline.</w:t>
      </w:r>
    </w:p>
    <w:p w14:paraId="7DE678BE" w14:textId="294A9048" w:rsidR="00FB4C9D" w:rsidRPr="007C31E7" w:rsidRDefault="00FB4C9D" w:rsidP="00FB4C9D">
      <w:pPr>
        <w:pStyle w:val="BodyText"/>
        <w:ind w:left="1080"/>
      </w:pPr>
      <w:r>
        <w:t>In all of the above cases, if the Decision Support Service needs additional input from the end user to identify the applicable guideline, it may respond with a request for additional information.</w:t>
      </w:r>
    </w:p>
    <w:p w14:paraId="02B1F1F4" w14:textId="00C1BF2E" w:rsidR="003159C5" w:rsidRPr="007C31E7" w:rsidRDefault="003F211C" w:rsidP="000771AF">
      <w:pPr>
        <w:pStyle w:val="ListNumber2"/>
        <w:numPr>
          <w:ilvl w:val="0"/>
          <w:numId w:val="45"/>
        </w:numPr>
      </w:pPr>
      <w:r w:rsidRPr="007C31E7">
        <w:t xml:space="preserve">If there are </w:t>
      </w:r>
      <w:r w:rsidR="00574D39" w:rsidRPr="007C31E7">
        <w:t xml:space="preserve">alternative </w:t>
      </w:r>
      <w:r w:rsidR="00D42754" w:rsidRPr="007C31E7">
        <w:t xml:space="preserve">services </w:t>
      </w:r>
      <w:r w:rsidRPr="007C31E7">
        <w:t xml:space="preserve">which might also be applicable in the situation </w:t>
      </w:r>
      <w:proofErr w:type="gramStart"/>
      <w:r w:rsidRPr="007C31E7">
        <w:t>covered</w:t>
      </w:r>
      <w:proofErr w:type="gramEnd"/>
      <w:r w:rsidRPr="007C31E7">
        <w:t xml:space="preserve"> by the guideline identified in step </w:t>
      </w:r>
      <w:r w:rsidRPr="007C31E7">
        <w:fldChar w:fldCharType="begin"/>
      </w:r>
      <w:r w:rsidRPr="007C31E7">
        <w:instrText xml:space="preserve"> REF _Ref417475519 \r \h </w:instrText>
      </w:r>
      <w:r w:rsidR="00441B98" w:rsidRPr="007C31E7">
        <w:instrText xml:space="preserve"> \* MERGEFORMAT </w:instrText>
      </w:r>
      <w:r w:rsidRPr="007C31E7">
        <w:fldChar w:fldCharType="separate"/>
      </w:r>
      <w:r w:rsidRPr="007C31E7">
        <w:t>2</w:t>
      </w:r>
      <w:r w:rsidRPr="007C31E7">
        <w:fldChar w:fldCharType="end"/>
      </w:r>
      <w:r w:rsidRPr="007C31E7">
        <w:t xml:space="preserve"> above, the Decision Support Service </w:t>
      </w:r>
      <w:r w:rsidR="00C928D1">
        <w:t>Actor</w:t>
      </w:r>
      <w:r w:rsidRPr="007C31E7">
        <w:t xml:space="preserve"> </w:t>
      </w:r>
      <w:r w:rsidRPr="007C31E7">
        <w:rPr>
          <w:smallCaps/>
        </w:rPr>
        <w:t>may</w:t>
      </w:r>
      <w:r w:rsidRPr="007C31E7">
        <w:t xml:space="preserve"> </w:t>
      </w:r>
      <w:r w:rsidR="00D42754" w:rsidRPr="007C31E7">
        <w:t xml:space="preserve">propose </w:t>
      </w:r>
      <w:r w:rsidRPr="007C31E7">
        <w:t xml:space="preserve">an order for that alternative and return it in the </w:t>
      </w:r>
      <w:r w:rsidRPr="007C31E7">
        <w:rPr>
          <w:b/>
        </w:rPr>
        <w:t>alternatives</w:t>
      </w:r>
      <w:r w:rsidRPr="007C31E7">
        <w:t xml:space="preserve"> parameter</w:t>
      </w:r>
      <w:r w:rsidR="00C928D1">
        <w:t xml:space="preserve">. </w:t>
      </w:r>
      <w:r w:rsidRPr="007C31E7">
        <w:t>This would usually be done when the ordered service does not conform to the guideline, but an alternative order might</w:t>
      </w:r>
      <w:r w:rsidR="00C928D1">
        <w:t xml:space="preserve">. </w:t>
      </w:r>
      <w:r w:rsidRPr="007C31E7">
        <w:t>For example, when the order is for an MRI of the knee, but the guideline indicates that a</w:t>
      </w:r>
      <w:r w:rsidR="00EE69F9" w:rsidRPr="007C31E7">
        <w:t>n</w:t>
      </w:r>
      <w:r w:rsidRPr="007C31E7">
        <w:t xml:space="preserve"> X-ray of the knee is appropriate, but an MRI is not, the Decision Support Service </w:t>
      </w:r>
      <w:r w:rsidR="00C928D1">
        <w:t>Actor</w:t>
      </w:r>
      <w:r w:rsidRPr="007C31E7">
        <w:t xml:space="preserve"> may </w:t>
      </w:r>
      <w:r w:rsidR="00D42754" w:rsidRPr="007C31E7">
        <w:t xml:space="preserve">propose </w:t>
      </w:r>
      <w:r w:rsidRPr="007C31E7">
        <w:t xml:space="preserve">an </w:t>
      </w:r>
      <w:r w:rsidR="00D42754" w:rsidRPr="007C31E7">
        <w:t xml:space="preserve">alternative </w:t>
      </w:r>
      <w:r w:rsidRPr="007C31E7">
        <w:t xml:space="preserve">order for an X-ray of the knee, and provide an </w:t>
      </w:r>
      <w:r w:rsidR="00B64F80">
        <w:t>evaluation</w:t>
      </w:r>
      <w:r w:rsidRPr="007C31E7">
        <w:t xml:space="preserve"> for this service</w:t>
      </w:r>
      <w:r w:rsidR="00C928D1">
        <w:t xml:space="preserve">. </w:t>
      </w:r>
      <w:r w:rsidRPr="007C31E7">
        <w:t xml:space="preserve">Providing </w:t>
      </w:r>
      <w:r w:rsidR="00B64F80">
        <w:t>evaluation</w:t>
      </w:r>
      <w:r w:rsidRPr="007C31E7">
        <w:t xml:space="preserve">s for </w:t>
      </w:r>
      <w:r w:rsidR="00D42754" w:rsidRPr="007C31E7">
        <w:t xml:space="preserve">alternative </w:t>
      </w:r>
      <w:r w:rsidRPr="007C31E7">
        <w:t>orders allows subsequent order management activities to potentially change the order without requiring a re-</w:t>
      </w:r>
      <w:r w:rsidR="00B64F80">
        <w:t>evaluation</w:t>
      </w:r>
      <w:r w:rsidRPr="007C31E7">
        <w:t>.</w:t>
      </w:r>
    </w:p>
    <w:p w14:paraId="7F9BDD2D" w14:textId="7C9F3536" w:rsidR="00D42754" w:rsidRPr="007C31E7" w:rsidRDefault="00D42754" w:rsidP="000771AF">
      <w:pPr>
        <w:pStyle w:val="ListNumber2"/>
        <w:numPr>
          <w:ilvl w:val="0"/>
          <w:numId w:val="45"/>
        </w:numPr>
      </w:pPr>
      <w:r w:rsidRPr="007C31E7">
        <w:lastRenderedPageBreak/>
        <w:t xml:space="preserve">If the </w:t>
      </w:r>
      <w:r w:rsidR="00B64F80">
        <w:t>evaluation</w:t>
      </w:r>
      <w:r w:rsidRPr="007C31E7">
        <w:t xml:space="preserve"> cannot be completed without the additional information being provided, the Decision Support Service </w:t>
      </w:r>
      <w:r w:rsidRPr="007C31E7">
        <w:rPr>
          <w:smallCaps/>
        </w:rPr>
        <w:t>shall</w:t>
      </w:r>
      <w:r w:rsidRPr="007C31E7">
        <w:t xml:space="preserve"> </w:t>
      </w:r>
      <w:proofErr w:type="gramStart"/>
      <w:r w:rsidRPr="007C31E7">
        <w:t>populate</w:t>
      </w:r>
      <w:proofErr w:type="gramEnd"/>
      <w:r w:rsidRPr="007C31E7">
        <w:t xml:space="preserve"> the code in the </w:t>
      </w:r>
      <w:r w:rsidRPr="007C31E7">
        <w:rPr>
          <w:b/>
        </w:rPr>
        <w:t>result</w:t>
      </w:r>
      <w:r w:rsidRPr="007C31E7">
        <w:t xml:space="preserve"> parameter with “incomplete” to indicate that the </w:t>
      </w:r>
      <w:r w:rsidR="00B64F80">
        <w:t>evaluation</w:t>
      </w:r>
      <w:r w:rsidRPr="007C31E7">
        <w:t xml:space="preserve"> process is not yet finished.</w:t>
      </w:r>
    </w:p>
    <w:p w14:paraId="198108C1" w14:textId="02C953B1" w:rsidR="00D42754" w:rsidRPr="007C31E7" w:rsidRDefault="00D42754" w:rsidP="000771AF">
      <w:pPr>
        <w:pStyle w:val="ListNumber2"/>
        <w:numPr>
          <w:ilvl w:val="0"/>
          <w:numId w:val="45"/>
        </w:numPr>
      </w:pPr>
      <w:r w:rsidRPr="007C31E7">
        <w:t xml:space="preserve">If the </w:t>
      </w:r>
      <w:r w:rsidR="00B64F80">
        <w:t>evaluation</w:t>
      </w:r>
      <w:r w:rsidRPr="007C31E7">
        <w:t xml:space="preserve"> can be evaluated without additional information, but more information could change the result, the Decision Support Service </w:t>
      </w:r>
      <w:r w:rsidRPr="007C31E7">
        <w:rPr>
          <w:smallCaps/>
        </w:rPr>
        <w:t>should</w:t>
      </w:r>
      <w:r w:rsidRPr="007C31E7">
        <w:t xml:space="preserve"> populate the code in the </w:t>
      </w:r>
      <w:r w:rsidRPr="007C31E7">
        <w:rPr>
          <w:b/>
        </w:rPr>
        <w:t>result</w:t>
      </w:r>
      <w:r w:rsidRPr="007C31E7">
        <w:t xml:space="preserve"> parameter with the result of the evaluation without that additional information</w:t>
      </w:r>
      <w:r w:rsidR="00C928D1">
        <w:t xml:space="preserve">. </w:t>
      </w:r>
      <w:r w:rsidRPr="007C31E7">
        <w:t xml:space="preserve">This enables the </w:t>
      </w:r>
      <w:r w:rsidR="0054679E">
        <w:t>Order Evaluation Requester</w:t>
      </w:r>
      <w:r w:rsidRPr="007C31E7">
        <w:t xml:space="preserve"> to decide whether or not to pursue a better result by providing that information</w:t>
      </w:r>
      <w:r w:rsidR="00C928D1">
        <w:t xml:space="preserve">. </w:t>
      </w:r>
    </w:p>
    <w:p w14:paraId="063992D5" w14:textId="77777777" w:rsidR="003F211C" w:rsidRPr="007C31E7" w:rsidRDefault="003F211C" w:rsidP="000771AF">
      <w:pPr>
        <w:pStyle w:val="ListNumber2"/>
        <w:numPr>
          <w:ilvl w:val="0"/>
          <w:numId w:val="45"/>
        </w:numPr>
      </w:pPr>
      <w:r w:rsidRPr="007C31E7">
        <w:t xml:space="preserve">If providing more information </w:t>
      </w:r>
      <w:r w:rsidR="00031E9B" w:rsidRPr="007C31E7">
        <w:t xml:space="preserve">could result in a different decision according to the selected guideline, the Decision Support Service </w:t>
      </w:r>
      <w:r w:rsidR="00031E9B" w:rsidRPr="007C31E7">
        <w:rPr>
          <w:smallCaps/>
        </w:rPr>
        <w:t>may</w:t>
      </w:r>
      <w:r w:rsidR="00031E9B" w:rsidRPr="007C31E7">
        <w:t xml:space="preserve"> return one or more Questionnaire Resources which would solicit the necessary information.</w:t>
      </w:r>
    </w:p>
    <w:p w14:paraId="69C2AA20" w14:textId="33D00B81" w:rsidR="00F32D2D" w:rsidRPr="007C31E7" w:rsidRDefault="00F32D2D" w:rsidP="000771AF">
      <w:pPr>
        <w:pStyle w:val="BodyText"/>
        <w:numPr>
          <w:ilvl w:val="1"/>
          <w:numId w:val="47"/>
        </w:numPr>
      </w:pPr>
      <w:r w:rsidRPr="007C31E7">
        <w:t xml:space="preserve">If a Questionnaire resource is provided, and the Decision Support Service implements the Conversational Interaction </w:t>
      </w:r>
      <w:r w:rsidR="00C928D1">
        <w:t>Option</w:t>
      </w:r>
      <w:r w:rsidRPr="007C31E7">
        <w:t xml:space="preserve">, it </w:t>
      </w:r>
      <w:r w:rsidRPr="007C31E7">
        <w:rPr>
          <w:smallCaps/>
        </w:rPr>
        <w:t>shall</w:t>
      </w:r>
      <w:r w:rsidRPr="007C31E7">
        <w:t xml:space="preserve"> populate the </w:t>
      </w:r>
      <w:r w:rsidRPr="007C31E7">
        <w:rPr>
          <w:b/>
        </w:rPr>
        <w:t>end</w:t>
      </w:r>
      <w:r w:rsidR="00920410" w:rsidRPr="007C31E7">
        <w:rPr>
          <w:b/>
        </w:rPr>
        <w:t>p</w:t>
      </w:r>
      <w:r w:rsidRPr="007C31E7">
        <w:rPr>
          <w:b/>
        </w:rPr>
        <w:t>oint</w:t>
      </w:r>
      <w:r w:rsidRPr="007C31E7">
        <w:t xml:space="preserve"> </w:t>
      </w:r>
      <w:r w:rsidR="00920410" w:rsidRPr="007C31E7">
        <w:t>output parameter</w:t>
      </w:r>
      <w:r w:rsidR="00C928D1">
        <w:t xml:space="preserve">. </w:t>
      </w:r>
      <w:r w:rsidR="00920410" w:rsidRPr="007C31E7">
        <w:t>See the following section for more details on the use of this parameter.</w:t>
      </w:r>
      <w:r w:rsidRPr="007C31E7">
        <w:t xml:space="preserve"> </w:t>
      </w:r>
    </w:p>
    <w:p w14:paraId="42429541" w14:textId="32C9BCDB" w:rsidR="00544A56" w:rsidRPr="007C31E7" w:rsidRDefault="00544A56" w:rsidP="000771AF">
      <w:pPr>
        <w:pStyle w:val="Heading2"/>
        <w:pageBreakBefore/>
        <w:numPr>
          <w:ilvl w:val="0"/>
          <w:numId w:val="0"/>
        </w:numPr>
        <w:rPr>
          <w:noProof w:val="0"/>
        </w:rPr>
      </w:pPr>
      <w:bookmarkStart w:id="151" w:name="_Ref418076535"/>
      <w:bookmarkStart w:id="152" w:name="_Toc418514163"/>
      <w:bookmarkStart w:id="153" w:name="_Toc417942284"/>
      <w:r w:rsidRPr="007C31E7">
        <w:rPr>
          <w:noProof w:val="0"/>
        </w:rPr>
        <w:lastRenderedPageBreak/>
        <w:t>3.</w:t>
      </w:r>
      <w:r w:rsidR="000771AF">
        <w:rPr>
          <w:noProof w:val="0"/>
        </w:rPr>
        <w:t>20</w:t>
      </w:r>
      <w:r w:rsidRPr="007C31E7">
        <w:rPr>
          <w:noProof w:val="0"/>
        </w:rPr>
        <w:t xml:space="preserve"> </w:t>
      </w:r>
      <w:r>
        <w:rPr>
          <w:noProof w:val="0"/>
        </w:rPr>
        <w:t>Invoke Questionnair</w:t>
      </w:r>
      <w:r w:rsidR="00D429B7">
        <w:rPr>
          <w:noProof w:val="0"/>
        </w:rPr>
        <w:t>e</w:t>
      </w:r>
    </w:p>
    <w:p w14:paraId="0F64AE0A" w14:textId="4BC6B326" w:rsidR="00544A56" w:rsidRPr="007C31E7" w:rsidRDefault="00544A56" w:rsidP="00544A56">
      <w:pPr>
        <w:pStyle w:val="Heading3"/>
        <w:numPr>
          <w:ilvl w:val="0"/>
          <w:numId w:val="0"/>
        </w:numPr>
        <w:rPr>
          <w:noProof w:val="0"/>
        </w:rPr>
      </w:pPr>
      <w:r w:rsidRPr="007C31E7">
        <w:rPr>
          <w:noProof w:val="0"/>
        </w:rPr>
        <w:t>3</w:t>
      </w:r>
      <w:r w:rsidR="004A47E9">
        <w:rPr>
          <w:noProof w:val="0"/>
        </w:rPr>
        <w:t>.20.</w:t>
      </w:r>
      <w:r w:rsidRPr="007C31E7">
        <w:rPr>
          <w:noProof w:val="0"/>
        </w:rPr>
        <w:t>1 Scope</w:t>
      </w:r>
    </w:p>
    <w:p w14:paraId="24757DCA" w14:textId="5A28EFCD" w:rsidR="00544A56" w:rsidRPr="007C31E7" w:rsidRDefault="00544A56" w:rsidP="00544A56">
      <w:pPr>
        <w:pStyle w:val="BodyText"/>
      </w:pPr>
      <w:r w:rsidRPr="007C31E7">
        <w:t xml:space="preserve">This transaction is used to </w:t>
      </w:r>
      <w:r w:rsidR="00FC1926">
        <w:t xml:space="preserve">invoke an interactive questionnaire to aid the Decision Support Service to further evaluate an </w:t>
      </w:r>
      <w:r w:rsidRPr="007C31E7">
        <w:t>order</w:t>
      </w:r>
      <w:r>
        <w:t xml:space="preserve">. </w:t>
      </w:r>
    </w:p>
    <w:p w14:paraId="4A678526" w14:textId="2F722E3F" w:rsidR="00544A56" w:rsidRPr="007C31E7" w:rsidRDefault="00544A56" w:rsidP="00544A56">
      <w:pPr>
        <w:pStyle w:val="Heading3"/>
        <w:numPr>
          <w:ilvl w:val="0"/>
          <w:numId w:val="0"/>
        </w:numPr>
        <w:rPr>
          <w:noProof w:val="0"/>
        </w:rPr>
      </w:pPr>
      <w:r w:rsidRPr="007C31E7">
        <w:rPr>
          <w:noProof w:val="0"/>
        </w:rPr>
        <w:t>3</w:t>
      </w:r>
      <w:r w:rsidR="004A47E9">
        <w:rPr>
          <w:noProof w:val="0"/>
        </w:rPr>
        <w:t>.20.</w:t>
      </w:r>
      <w:r w:rsidRPr="007C31E7">
        <w:rPr>
          <w:noProof w:val="0"/>
        </w:rPr>
        <w:t>2 Actor Roles</w:t>
      </w:r>
    </w:p>
    <w:p w14:paraId="006BE9AF" w14:textId="77777777" w:rsidR="00544A56" w:rsidRPr="007C31E7" w:rsidRDefault="00544A56" w:rsidP="00544A56">
      <w:pPr>
        <w:pStyle w:val="BodyText"/>
        <w:jc w:val="center"/>
      </w:pPr>
      <w:r w:rsidRPr="007C31E7">
        <w:rPr>
          <w:noProof/>
        </w:rPr>
        <mc:AlternateContent>
          <mc:Choice Requires="wpc">
            <w:drawing>
              <wp:inline distT="0" distB="0" distL="0" distR="0" wp14:anchorId="3907F538" wp14:editId="26168861">
                <wp:extent cx="3726180" cy="1539240"/>
                <wp:effectExtent l="0" t="0" r="0" b="381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78324" y="813857"/>
                            <a:ext cx="1240684" cy="708540"/>
                          </a:xfrm>
                          <a:prstGeom prst="ellipse">
                            <a:avLst/>
                          </a:prstGeom>
                          <a:solidFill>
                            <a:srgbClr val="FFFFFF"/>
                          </a:solidFill>
                          <a:ln w="9525">
                            <a:solidFill>
                              <a:srgbClr val="000000"/>
                            </a:solidFill>
                            <a:round/>
                            <a:headEnd/>
                            <a:tailEnd/>
                          </a:ln>
                        </wps:spPr>
                        <wps:txbx>
                          <w:txbxContent>
                            <w:p w14:paraId="26F2200D" w14:textId="5184E7E7" w:rsidR="00DB35E5" w:rsidRDefault="00DB35E5" w:rsidP="00544A56">
                              <w:pPr>
                                <w:jc w:val="center"/>
                                <w:rPr>
                                  <w:sz w:val="18"/>
                                </w:rPr>
                              </w:pPr>
                              <w:r>
                                <w:rPr>
                                  <w:sz w:val="18"/>
                                </w:rPr>
                                <w:t>Invoke Questionnaire [PCC-20]</w:t>
                              </w:r>
                            </w:p>
                            <w:p w14:paraId="31C456C2" w14:textId="77777777" w:rsidR="00DB35E5" w:rsidRDefault="00DB35E5" w:rsidP="00544A56"/>
                            <w:p w14:paraId="5441279E" w14:textId="77777777" w:rsidR="00DB35E5" w:rsidRDefault="00DB35E5" w:rsidP="00544A56">
                              <w:pPr>
                                <w:jc w:val="center"/>
                                <w:rPr>
                                  <w:sz w:val="18"/>
                                </w:rPr>
                              </w:pPr>
                              <w:r>
                                <w:rPr>
                                  <w:sz w:val="18"/>
                                </w:rPr>
                                <w:t>Transaction Name [DOM-#]</w:t>
                              </w:r>
                            </w:p>
                          </w:txbxContent>
                        </wps:txbx>
                        <wps:bodyPr rot="0" vert="horz" wrap="square" lIns="0" tIns="9144" rIns="0" bIns="9144" anchor="t" anchorCtr="0" upright="1">
                          <a:noAutofit/>
                        </wps:bodyPr>
                      </wps:wsp>
                      <wps:wsp>
                        <wps:cNvPr id="248" name="Text Box 154"/>
                        <wps:cNvSpPr txBox="1">
                          <a:spLocks noChangeArrowheads="1"/>
                        </wps:cNvSpPr>
                        <wps:spPr bwMode="auto">
                          <a:xfrm>
                            <a:off x="171698" y="168367"/>
                            <a:ext cx="1215920" cy="457233"/>
                          </a:xfrm>
                          <a:prstGeom prst="rect">
                            <a:avLst/>
                          </a:prstGeom>
                          <a:solidFill>
                            <a:srgbClr val="FFFFFF"/>
                          </a:solidFill>
                          <a:ln w="9525">
                            <a:solidFill>
                              <a:srgbClr val="000000"/>
                            </a:solidFill>
                            <a:miter lim="800000"/>
                            <a:headEnd/>
                            <a:tailEnd/>
                          </a:ln>
                        </wps:spPr>
                        <wps:txbx>
                          <w:txbxContent>
                            <w:p w14:paraId="6299BBC0" w14:textId="77777777" w:rsidR="00DB35E5" w:rsidRDefault="00DB35E5" w:rsidP="00544A56">
                              <w:pPr>
                                <w:jc w:val="center"/>
                                <w:rPr>
                                  <w:sz w:val="18"/>
                                </w:rPr>
                              </w:pPr>
                              <w:r>
                                <w:rPr>
                                  <w:sz w:val="18"/>
                                </w:rPr>
                                <w:t>Order Evaluation Requester</w:t>
                              </w:r>
                            </w:p>
                            <w:p w14:paraId="3EC4AF68" w14:textId="77777777" w:rsidR="00DB35E5" w:rsidRDefault="00DB35E5" w:rsidP="00544A56"/>
                            <w:p w14:paraId="1A8A0FE3" w14:textId="77777777" w:rsidR="00DB35E5" w:rsidRDefault="00DB35E5" w:rsidP="00544A56">
                              <w:pPr>
                                <w:rPr>
                                  <w:sz w:val="18"/>
                                </w:rPr>
                              </w:pPr>
                              <w:r>
                                <w:rPr>
                                  <w:sz w:val="18"/>
                                </w:rPr>
                                <w:t>Actor ABC</w:t>
                              </w:r>
                            </w:p>
                          </w:txbxContent>
                        </wps:txbx>
                        <wps:bodyPr rot="0" vert="horz" wrap="square" lIns="91440" tIns="45720" rIns="91440" bIns="45720" anchor="t" anchorCtr="0" upright="1">
                          <a:noAutofit/>
                        </wps:bodyPr>
                      </wps:wsp>
                      <wps:wsp>
                        <wps:cNvPr id="249" name="Line 155"/>
                        <wps:cNvCnPr/>
                        <wps:spPr bwMode="auto">
                          <a:xfrm>
                            <a:off x="1086321" y="625600"/>
                            <a:ext cx="353302"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Text Box 156"/>
                        <wps:cNvSpPr txBox="1">
                          <a:spLocks noChangeArrowheads="1"/>
                        </wps:cNvSpPr>
                        <wps:spPr bwMode="auto">
                          <a:xfrm>
                            <a:off x="2333609" y="168367"/>
                            <a:ext cx="1229128" cy="457233"/>
                          </a:xfrm>
                          <a:prstGeom prst="rect">
                            <a:avLst/>
                          </a:prstGeom>
                          <a:solidFill>
                            <a:srgbClr val="FFFFFF"/>
                          </a:solidFill>
                          <a:ln w="9525">
                            <a:solidFill>
                              <a:srgbClr val="000000"/>
                            </a:solidFill>
                            <a:miter lim="800000"/>
                            <a:headEnd/>
                            <a:tailEnd/>
                          </a:ln>
                        </wps:spPr>
                        <wps:txbx>
                          <w:txbxContent>
                            <w:p w14:paraId="5E70355C" w14:textId="69885BC1" w:rsidR="00DB35E5" w:rsidRDefault="00DB35E5" w:rsidP="00544A56">
                              <w:pPr>
                                <w:jc w:val="center"/>
                                <w:rPr>
                                  <w:sz w:val="18"/>
                                </w:rPr>
                              </w:pPr>
                              <w:r>
                                <w:rPr>
                                  <w:sz w:val="18"/>
                                </w:rPr>
                                <w:t>Decision Support Service</w:t>
                              </w:r>
                            </w:p>
                            <w:p w14:paraId="11BBF499" w14:textId="77777777" w:rsidR="00DB35E5" w:rsidRDefault="00DB35E5" w:rsidP="00544A56"/>
                            <w:p w14:paraId="72A353D1" w14:textId="77777777" w:rsidR="00DB35E5" w:rsidRDefault="00DB35E5" w:rsidP="00544A56">
                              <w:pPr>
                                <w:rPr>
                                  <w:sz w:val="18"/>
                                </w:rPr>
                              </w:pPr>
                              <w:r>
                                <w:rPr>
                                  <w:sz w:val="18"/>
                                </w:rPr>
                                <w:t>Actor DEF</w:t>
                              </w:r>
                            </w:p>
                          </w:txbxContent>
                        </wps:txbx>
                        <wps:bodyPr rot="0" vert="horz" wrap="square" lIns="91440" tIns="45720" rIns="91440" bIns="45720" anchor="t" anchorCtr="0" upright="1">
                          <a:noAutofit/>
                        </wps:bodyPr>
                      </wps:wsp>
                      <wps:wsp>
                        <wps:cNvPr id="251" name="Line 157"/>
                        <wps:cNvCnPr/>
                        <wps:spPr bwMode="auto">
                          <a:xfrm flipH="1">
                            <a:off x="2366628" y="625600"/>
                            <a:ext cx="281486"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7" o:spid="_x0000_s110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">
                <v:shape id="_x0000_s1101" type="#_x0000_t75" style="position:absolute;width:37261;height:15392;visibility:visible;mso-wrap-style:square">
                  <v:fill o:detectmouseclick="t"/>
                  <v:path o:connecttype="none"/>
                </v:shape>
                <v:oval id="Oval 153" o:spid="_x0000_s1102" style="position:absolute;left:12783;top:8138;width:12407;height:7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k2cEA&#10;AADaAAAADwAAAGRycy9kb3ducmV2LnhtbERP32vCMBB+H+x/CDfYy7CpMqt0RhFHYcwn3cDXoznb&#10;sOZSmmiz/34RBj4dH9/PW22i7cSVBm8cK5hmOQji2mnDjYLvr2qyBOEDssbOMSn4JQ+b9ePDCkvt&#10;Rj7Q9RgakULYl6igDaEvpfR1SxZ95nrixJ3dYDEkODRSDzimcNvJWZ4X0qLh1NBiT7uW6p/jxSp4&#10;7bfFPE735uXz/L6Yu9Ohmpmo1PNT3L6BCBTDXfzv/tBp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Y5NnBAAAA2gAAAA8AAAAAAAAAAAAAAAAAmAIAAGRycy9kb3du&#10;cmV2LnhtbFBLBQYAAAAABAAEAPUAAACGAwAAAAA=&#10;">
                  <v:textbox inset="0,.72pt,0,.72pt">
                    <w:txbxContent>
                      <w:p w14:paraId="26F2200D" w14:textId="5184E7E7" w:rsidR="00DB35E5" w:rsidRDefault="00DB35E5" w:rsidP="00544A56">
                        <w:pPr>
                          <w:jc w:val="center"/>
                          <w:rPr>
                            <w:sz w:val="18"/>
                          </w:rPr>
                        </w:pPr>
                        <w:r>
                          <w:rPr>
                            <w:sz w:val="18"/>
                          </w:rPr>
                          <w:t>Invoke Questionnaire [PCC-20]</w:t>
                        </w:r>
                      </w:p>
                      <w:p w14:paraId="31C456C2" w14:textId="77777777" w:rsidR="00DB35E5" w:rsidRDefault="00DB35E5" w:rsidP="00544A56"/>
                      <w:p w14:paraId="5441279E" w14:textId="77777777" w:rsidR="00DB35E5" w:rsidRDefault="00DB35E5" w:rsidP="00544A56">
                        <w:pPr>
                          <w:jc w:val="center"/>
                          <w:rPr>
                            <w:sz w:val="18"/>
                          </w:rPr>
                        </w:pPr>
                        <w:r>
                          <w:rPr>
                            <w:sz w:val="18"/>
                          </w:rPr>
                          <w:t>Transaction Name [DOM-#]</w:t>
                        </w:r>
                      </w:p>
                    </w:txbxContent>
                  </v:textbox>
                </v:oval>
                <v:shape id="Text Box 154" o:spid="_x0000_s1103" type="#_x0000_t202" style="position:absolute;left:1716;top:1683;width:1216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14:paraId="6299BBC0" w14:textId="77777777" w:rsidR="00DB35E5" w:rsidRDefault="00DB35E5" w:rsidP="00544A56">
                        <w:pPr>
                          <w:jc w:val="center"/>
                          <w:rPr>
                            <w:sz w:val="18"/>
                          </w:rPr>
                        </w:pPr>
                        <w:r>
                          <w:rPr>
                            <w:sz w:val="18"/>
                          </w:rPr>
                          <w:t>Order Evaluation Requester</w:t>
                        </w:r>
                      </w:p>
                      <w:p w14:paraId="3EC4AF68" w14:textId="77777777" w:rsidR="00DB35E5" w:rsidRDefault="00DB35E5" w:rsidP="00544A56"/>
                      <w:p w14:paraId="1A8A0FE3" w14:textId="77777777" w:rsidR="00DB35E5" w:rsidRDefault="00DB35E5" w:rsidP="00544A56">
                        <w:pPr>
                          <w:rPr>
                            <w:sz w:val="18"/>
                          </w:rPr>
                        </w:pPr>
                        <w:r>
                          <w:rPr>
                            <w:sz w:val="18"/>
                          </w:rPr>
                          <w:t>Actor ABC</w:t>
                        </w:r>
                      </w:p>
                    </w:txbxContent>
                  </v:textbox>
                </v:shape>
                <v:line id="Line 155" o:spid="_x0000_s1104" style="position:absolute;visibility:visible;mso-wrap-style:square" from="10863,6256" to="14396,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shape id="Text Box 156" o:spid="_x0000_s1105" type="#_x0000_t202" style="position:absolute;left:23336;top:1683;width:1229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14:paraId="5E70355C" w14:textId="69885BC1" w:rsidR="00DB35E5" w:rsidRDefault="00DB35E5" w:rsidP="00544A56">
                        <w:pPr>
                          <w:jc w:val="center"/>
                          <w:rPr>
                            <w:sz w:val="18"/>
                          </w:rPr>
                        </w:pPr>
                        <w:r>
                          <w:rPr>
                            <w:sz w:val="18"/>
                          </w:rPr>
                          <w:t>Decision Support Service</w:t>
                        </w:r>
                      </w:p>
                      <w:p w14:paraId="11BBF499" w14:textId="77777777" w:rsidR="00DB35E5" w:rsidRDefault="00DB35E5" w:rsidP="00544A56"/>
                      <w:p w14:paraId="72A353D1" w14:textId="77777777" w:rsidR="00DB35E5" w:rsidRDefault="00DB35E5" w:rsidP="00544A56">
                        <w:pPr>
                          <w:rPr>
                            <w:sz w:val="18"/>
                          </w:rPr>
                        </w:pPr>
                        <w:r>
                          <w:rPr>
                            <w:sz w:val="18"/>
                          </w:rPr>
                          <w:t>Actor DEF</w:t>
                        </w:r>
                      </w:p>
                    </w:txbxContent>
                  </v:textbox>
                </v:shape>
                <v:line id="Line 157" o:spid="_x0000_s1106" style="position:absolute;flip:x;visibility:visible;mso-wrap-style:square" from="23666,6256" to="26481,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qW8YAAADcAAAADwAAAGRycy9kb3ducmV2LnhtbESPQWsCMRSE7wX/Q3hCL0WzSiu6GkUK&#10;hR68VGXF23Pz3Cy7edkmqW7/fVMo9DjMzDfMatPbVtzIh9qxgsk4A0FcOl1zpeB4eBvNQYSIrLF1&#10;TAq+KcBmPXhYYa7dnT/oto+VSBAOOSowMXa5lKE0ZDGMXUecvKvzFmOSvpLa4z3BbSunWTaTFmtO&#10;CwY7ejVUNvsvq0DOd0+ffnt5bormdFqYoiy6806px2G/XYKI1Mf/8F/7XSuYvk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HalvGAAAA3AAAAA8AAAAAAAAA&#10;AAAAAAAAoQIAAGRycy9kb3ducmV2LnhtbFBLBQYAAAAABAAEAPkAAACUAwAAAAA=&#10;"/>
                <w10:anchorlock/>
              </v:group>
            </w:pict>
          </mc:Fallback>
        </mc:AlternateContent>
      </w:r>
    </w:p>
    <w:p w14:paraId="46F0A11C" w14:textId="220AD263" w:rsidR="00544A56" w:rsidRPr="007C31E7" w:rsidRDefault="00544A56" w:rsidP="00544A56">
      <w:pPr>
        <w:pStyle w:val="FigureTitle"/>
      </w:pPr>
      <w:r w:rsidRPr="007C31E7">
        <w:t>Figure 3</w:t>
      </w:r>
      <w:r w:rsidR="004A47E9">
        <w:t>.20.</w:t>
      </w:r>
      <w:r w:rsidRPr="007C31E7">
        <w:t>2-1: Use Case Diagram</w:t>
      </w:r>
    </w:p>
    <w:p w14:paraId="18619467" w14:textId="77777777" w:rsidR="00544A56" w:rsidRPr="007C31E7" w:rsidRDefault="00544A56" w:rsidP="00544A56">
      <w:pPr>
        <w:pStyle w:val="BodyText"/>
      </w:pPr>
    </w:p>
    <w:p w14:paraId="72870191" w14:textId="263DA0CF" w:rsidR="00544A56" w:rsidRPr="007C31E7" w:rsidRDefault="00544A56" w:rsidP="00544A56">
      <w:pPr>
        <w:pStyle w:val="TableTitle"/>
      </w:pPr>
      <w:r w:rsidRPr="007C31E7">
        <w:t>Table 3</w:t>
      </w:r>
      <w:r w:rsidR="004A47E9">
        <w:t>.20.</w:t>
      </w:r>
      <w:r w:rsidRPr="007C31E7">
        <w:t>2-1: Actor Roles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44A56" w:rsidRPr="007C31E7" w14:paraId="18112E43" w14:textId="77777777" w:rsidTr="001D34DB">
        <w:trPr>
          <w:cantSplit/>
        </w:trPr>
        <w:tc>
          <w:tcPr>
            <w:tcW w:w="1008" w:type="dxa"/>
            <w:shd w:val="clear" w:color="auto" w:fill="auto"/>
          </w:tcPr>
          <w:p w14:paraId="405402D3" w14:textId="77777777" w:rsidR="00544A56" w:rsidRPr="007C31E7" w:rsidRDefault="00544A56" w:rsidP="001D34DB">
            <w:pPr>
              <w:pStyle w:val="BodyText"/>
              <w:rPr>
                <w:b/>
              </w:rPr>
            </w:pPr>
            <w:r w:rsidRPr="007C31E7">
              <w:rPr>
                <w:b/>
              </w:rPr>
              <w:t>Actor:</w:t>
            </w:r>
          </w:p>
        </w:tc>
        <w:tc>
          <w:tcPr>
            <w:tcW w:w="8568" w:type="dxa"/>
            <w:shd w:val="clear" w:color="auto" w:fill="auto"/>
          </w:tcPr>
          <w:p w14:paraId="71FD28BF" w14:textId="77777777" w:rsidR="00544A56" w:rsidRPr="007C31E7" w:rsidRDefault="00544A56" w:rsidP="001D34DB">
            <w:pPr>
              <w:pStyle w:val="BodyText"/>
            </w:pPr>
            <w:r>
              <w:t>Order Evaluation Requester</w:t>
            </w:r>
          </w:p>
        </w:tc>
      </w:tr>
      <w:tr w:rsidR="00544A56" w:rsidRPr="007C31E7" w14:paraId="106DDB99" w14:textId="77777777" w:rsidTr="001D34DB">
        <w:trPr>
          <w:cantSplit/>
        </w:trPr>
        <w:tc>
          <w:tcPr>
            <w:tcW w:w="1008" w:type="dxa"/>
            <w:shd w:val="clear" w:color="auto" w:fill="auto"/>
          </w:tcPr>
          <w:p w14:paraId="66287204" w14:textId="77777777" w:rsidR="00544A56" w:rsidRPr="007C31E7" w:rsidRDefault="00544A56" w:rsidP="001D34DB">
            <w:pPr>
              <w:pStyle w:val="BodyText"/>
              <w:rPr>
                <w:b/>
              </w:rPr>
            </w:pPr>
            <w:r w:rsidRPr="007C31E7">
              <w:rPr>
                <w:b/>
              </w:rPr>
              <w:t>Role:</w:t>
            </w:r>
          </w:p>
        </w:tc>
        <w:tc>
          <w:tcPr>
            <w:tcW w:w="8568" w:type="dxa"/>
            <w:shd w:val="clear" w:color="auto" w:fill="auto"/>
          </w:tcPr>
          <w:p w14:paraId="38AAEDB4" w14:textId="3CC0D1F1" w:rsidR="00544A56" w:rsidRPr="007C31E7" w:rsidRDefault="00544A56" w:rsidP="000771AF">
            <w:pPr>
              <w:pStyle w:val="BodyText"/>
              <w:rPr>
                <w:rFonts w:ascii="Tahoma" w:hAnsi="Tahoma" w:cs="Tahoma"/>
                <w:szCs w:val="16"/>
              </w:rPr>
            </w:pPr>
            <w:r w:rsidRPr="007C31E7">
              <w:t xml:space="preserve">The </w:t>
            </w:r>
            <w:r>
              <w:t>Order Evaluation Requester</w:t>
            </w:r>
            <w:r w:rsidRPr="007C31E7">
              <w:t xml:space="preserve"> </w:t>
            </w:r>
            <w:r w:rsidR="000771AF">
              <w:t>invokes the questionnaire in an interactive session between the end user and the Decision Support Service.</w:t>
            </w:r>
          </w:p>
        </w:tc>
      </w:tr>
      <w:tr w:rsidR="00544A56" w:rsidRPr="007C31E7" w14:paraId="255463BE" w14:textId="77777777" w:rsidTr="001D34DB">
        <w:trPr>
          <w:cantSplit/>
        </w:trPr>
        <w:tc>
          <w:tcPr>
            <w:tcW w:w="1008" w:type="dxa"/>
            <w:tcBorders>
              <w:bottom w:val="single" w:sz="4" w:space="0" w:color="auto"/>
            </w:tcBorders>
            <w:shd w:val="clear" w:color="auto" w:fill="auto"/>
          </w:tcPr>
          <w:p w14:paraId="618E41D0" w14:textId="77777777" w:rsidR="00544A56" w:rsidRPr="007C31E7" w:rsidRDefault="00544A56" w:rsidP="001D34DB">
            <w:pPr>
              <w:pStyle w:val="BodyText"/>
              <w:rPr>
                <w:b/>
              </w:rPr>
            </w:pPr>
            <w:r w:rsidRPr="007C31E7">
              <w:rPr>
                <w:b/>
              </w:rPr>
              <w:t>Actor:</w:t>
            </w:r>
          </w:p>
        </w:tc>
        <w:tc>
          <w:tcPr>
            <w:tcW w:w="8568" w:type="dxa"/>
            <w:tcBorders>
              <w:bottom w:val="single" w:sz="4" w:space="0" w:color="auto"/>
            </w:tcBorders>
            <w:shd w:val="clear" w:color="auto" w:fill="auto"/>
          </w:tcPr>
          <w:p w14:paraId="297FC279" w14:textId="67077CC2" w:rsidR="00544A56" w:rsidRPr="007C31E7" w:rsidRDefault="000771AF" w:rsidP="007540F1">
            <w:pPr>
              <w:pStyle w:val="BodyText"/>
              <w:rPr>
                <w:rFonts w:ascii="Tahoma" w:hAnsi="Tahoma" w:cs="Tahoma"/>
                <w:szCs w:val="16"/>
              </w:rPr>
            </w:pPr>
            <w:r>
              <w:t>Decision Support Service</w:t>
            </w:r>
          </w:p>
        </w:tc>
      </w:tr>
      <w:tr w:rsidR="00544A56" w:rsidRPr="007C31E7" w14:paraId="192767B8" w14:textId="77777777" w:rsidTr="001D34DB">
        <w:trPr>
          <w:cantSplit/>
        </w:trPr>
        <w:tc>
          <w:tcPr>
            <w:tcW w:w="1008" w:type="dxa"/>
            <w:tcBorders>
              <w:bottom w:val="single" w:sz="4" w:space="0" w:color="auto"/>
            </w:tcBorders>
            <w:shd w:val="clear" w:color="auto" w:fill="auto"/>
          </w:tcPr>
          <w:p w14:paraId="318323F3" w14:textId="77777777" w:rsidR="00544A56" w:rsidRPr="007C31E7" w:rsidRDefault="00544A56" w:rsidP="001D34DB">
            <w:pPr>
              <w:pStyle w:val="BodyText"/>
              <w:rPr>
                <w:b/>
              </w:rPr>
            </w:pPr>
            <w:r w:rsidRPr="007C31E7">
              <w:rPr>
                <w:b/>
              </w:rPr>
              <w:t>Role:</w:t>
            </w:r>
          </w:p>
        </w:tc>
        <w:tc>
          <w:tcPr>
            <w:tcW w:w="8568" w:type="dxa"/>
            <w:tcBorders>
              <w:bottom w:val="single" w:sz="4" w:space="0" w:color="auto"/>
            </w:tcBorders>
            <w:shd w:val="clear" w:color="auto" w:fill="auto"/>
          </w:tcPr>
          <w:p w14:paraId="0F06F666" w14:textId="3E383940" w:rsidR="00544A56" w:rsidRPr="007C31E7" w:rsidRDefault="00544A56" w:rsidP="007540F1">
            <w:pPr>
              <w:pStyle w:val="BodyText"/>
              <w:rPr>
                <w:rFonts w:ascii="Tahoma" w:hAnsi="Tahoma" w:cs="Tahoma"/>
                <w:szCs w:val="16"/>
              </w:rPr>
            </w:pPr>
            <w:r w:rsidRPr="007C31E7">
              <w:t xml:space="preserve">The </w:t>
            </w:r>
            <w:r w:rsidR="007540F1">
              <w:t xml:space="preserve"> </w:t>
            </w:r>
            <w:r w:rsidR="000771AF">
              <w:t xml:space="preserve"> Decision Support Service interacts with the end user in a browser session and then returns the evaluated order information to the Order Evaluation Requester.</w:t>
            </w:r>
          </w:p>
        </w:tc>
      </w:tr>
    </w:tbl>
    <w:p w14:paraId="17C2CE52" w14:textId="77777777" w:rsidR="00544A56" w:rsidRPr="007C31E7" w:rsidRDefault="00544A56" w:rsidP="00544A56">
      <w:pPr>
        <w:pStyle w:val="BodyText"/>
      </w:pPr>
    </w:p>
    <w:p w14:paraId="2771D66A" w14:textId="1063F8FE" w:rsidR="00544A56" w:rsidRPr="007C31E7" w:rsidRDefault="00544A56" w:rsidP="00544A56">
      <w:pPr>
        <w:pStyle w:val="Heading3"/>
        <w:numPr>
          <w:ilvl w:val="0"/>
          <w:numId w:val="0"/>
        </w:numPr>
        <w:rPr>
          <w:noProof w:val="0"/>
        </w:rPr>
      </w:pPr>
      <w:r w:rsidRPr="007C31E7">
        <w:rPr>
          <w:noProof w:val="0"/>
        </w:rPr>
        <w:t>3</w:t>
      </w:r>
      <w:r w:rsidR="004A47E9">
        <w:rPr>
          <w:noProof w:val="0"/>
        </w:rPr>
        <w:t>.20.</w:t>
      </w:r>
      <w:r w:rsidRPr="007C31E7">
        <w:rPr>
          <w:noProof w:val="0"/>
        </w:rPr>
        <w:t>3 Referenced Standards</w:t>
      </w:r>
    </w:p>
    <w:p w14:paraId="4FEC81D8" w14:textId="77777777" w:rsidR="004A47E9" w:rsidRPr="006062AA" w:rsidRDefault="004A47E9" w:rsidP="004A47E9">
      <w:r w:rsidRPr="006062AA">
        <w:t>HL7</w:t>
      </w:r>
      <w:r>
        <w:t>®</w:t>
      </w:r>
      <w:r w:rsidRPr="006062AA">
        <w:t xml:space="preserve"> Fast Healthcare Information Resources (FHIR®) DSTU 2.0 </w:t>
      </w:r>
      <w:r>
        <w:t>(work in progress)</w:t>
      </w:r>
      <w:r>
        <w:rPr>
          <w:rStyle w:val="FootnoteReference"/>
        </w:rPr>
        <w:footnoteReference w:id="11"/>
      </w:r>
    </w:p>
    <w:p w14:paraId="627600AC" w14:textId="6531C902" w:rsidR="00544A56" w:rsidRDefault="007540F1" w:rsidP="00544A56">
      <w:pPr>
        <w:pStyle w:val="AuthorInstructions"/>
        <w:rPr>
          <w:i w:val="0"/>
        </w:rPr>
      </w:pPr>
      <w:r>
        <w:rPr>
          <w:i w:val="0"/>
        </w:rPr>
        <w:t>HTML</w:t>
      </w:r>
    </w:p>
    <w:p w14:paraId="4A70D1EA" w14:textId="41F94B1C" w:rsidR="007540F1" w:rsidRPr="007C31E7" w:rsidRDefault="007540F1" w:rsidP="00544A56">
      <w:pPr>
        <w:pStyle w:val="AuthorInstructions"/>
        <w:rPr>
          <w:i w:val="0"/>
        </w:rPr>
      </w:pPr>
      <w:r>
        <w:rPr>
          <w:i w:val="0"/>
        </w:rPr>
        <w:t>HTTP</w:t>
      </w:r>
    </w:p>
    <w:p w14:paraId="6404A471" w14:textId="4F1EE388" w:rsidR="00544A56" w:rsidRPr="007C31E7" w:rsidRDefault="00544A56" w:rsidP="00544A56">
      <w:pPr>
        <w:pStyle w:val="Heading3"/>
        <w:numPr>
          <w:ilvl w:val="0"/>
          <w:numId w:val="0"/>
        </w:numPr>
        <w:rPr>
          <w:noProof w:val="0"/>
        </w:rPr>
      </w:pPr>
      <w:r w:rsidRPr="007C31E7">
        <w:rPr>
          <w:noProof w:val="0"/>
        </w:rPr>
        <w:lastRenderedPageBreak/>
        <w:t>3</w:t>
      </w:r>
      <w:r w:rsidR="004A47E9">
        <w:rPr>
          <w:noProof w:val="0"/>
        </w:rPr>
        <w:t>.20.</w:t>
      </w:r>
      <w:r w:rsidRPr="007C31E7">
        <w:rPr>
          <w:noProof w:val="0"/>
        </w:rPr>
        <w:t>4 Interaction Diagram</w:t>
      </w:r>
    </w:p>
    <w:p w14:paraId="21257AB7" w14:textId="77777777" w:rsidR="00544A56" w:rsidRPr="007C31E7" w:rsidRDefault="00544A56" w:rsidP="00544A56">
      <w:pPr>
        <w:pStyle w:val="BodyText"/>
      </w:pPr>
      <w:r w:rsidRPr="007C31E7">
        <w:rPr>
          <w:noProof/>
        </w:rPr>
        <mc:AlternateContent>
          <mc:Choice Requires="wpc">
            <w:drawing>
              <wp:inline distT="0" distB="0" distL="0" distR="0" wp14:anchorId="08F7D895" wp14:editId="4DDE112E">
                <wp:extent cx="5947200" cy="30528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2" name="Text Box 232"/>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25531" w14:textId="77777777" w:rsidR="00DB35E5" w:rsidRPr="00B6122C" w:rsidRDefault="00DB35E5" w:rsidP="00544A56">
                              <w:pPr>
                                <w:jc w:val="center"/>
                                <w:rPr>
                                  <w:sz w:val="18"/>
                                </w:rPr>
                              </w:pPr>
                              <w:r>
                                <w:rPr>
                                  <w:sz w:val="18"/>
                                </w:rPr>
                                <w:t>Order Evaluation Requester</w:t>
                              </w:r>
                            </w:p>
                            <w:p w14:paraId="4A6AE4C9" w14:textId="77777777" w:rsidR="00DB35E5" w:rsidRPr="007C1AAC" w:rsidRDefault="00DB35E5" w:rsidP="00544A5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3" name="Line 233"/>
                        <wps:cNvCnPr/>
                        <wps:spPr bwMode="auto">
                          <a:xfrm>
                            <a:off x="1879967" y="469790"/>
                            <a:ext cx="0" cy="24098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4" name="Line 235"/>
                        <wps:cNvCnPr/>
                        <wps:spPr bwMode="auto">
                          <a:xfrm>
                            <a:off x="4088816" y="446936"/>
                            <a:ext cx="665" cy="2432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Rectangle 236"/>
                        <wps:cNvSpPr>
                          <a:spLocks noChangeArrowheads="1"/>
                        </wps:cNvSpPr>
                        <wps:spPr bwMode="auto">
                          <a:xfrm>
                            <a:off x="1808351" y="627942"/>
                            <a:ext cx="169545" cy="21440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37"/>
                        <wps:cNvSpPr>
                          <a:spLocks noChangeArrowheads="1"/>
                        </wps:cNvSpPr>
                        <wps:spPr bwMode="auto">
                          <a:xfrm>
                            <a:off x="3997039" y="627942"/>
                            <a:ext cx="203835" cy="2143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239"/>
                        <wps:cNvSpPr txBox="1">
                          <a:spLocks noChangeArrowheads="1"/>
                        </wps:cNvSpPr>
                        <wps:spPr bwMode="auto">
                          <a:xfrm>
                            <a:off x="3635375"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BBBC5" w14:textId="53B409A4" w:rsidR="00DB35E5" w:rsidRPr="007C1AAC" w:rsidRDefault="00DB35E5" w:rsidP="00544A56">
                              <w:pPr>
                                <w:jc w:val="center"/>
                                <w:rPr>
                                  <w:sz w:val="22"/>
                                  <w:szCs w:val="22"/>
                                </w:rPr>
                              </w:pPr>
                              <w:r>
                                <w:rPr>
                                  <w:sz w:val="18"/>
                                </w:rPr>
                                <w:t>Decision Support Service</w:t>
                              </w:r>
                            </w:p>
                          </w:txbxContent>
                        </wps:txbx>
                        <wps:bodyPr rot="0" vert="horz" wrap="square" lIns="91440" tIns="45720" rIns="91440" bIns="45720" anchor="t" anchorCtr="0" upright="1">
                          <a:noAutofit/>
                        </wps:bodyPr>
                      </wps:wsp>
                      <wps:wsp>
                        <wps:cNvPr id="34" name="Line 240"/>
                        <wps:cNvCnPr/>
                        <wps:spPr bwMode="auto">
                          <a:xfrm flipH="1">
                            <a:off x="1986280" y="857250"/>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5" name="Text Box 242"/>
                        <wps:cNvSpPr txBox="1">
                          <a:spLocks noChangeArrowheads="1"/>
                        </wps:cNvSpPr>
                        <wps:spPr bwMode="auto">
                          <a:xfrm>
                            <a:off x="2395855" y="61341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B82B" w14:textId="52D410C2" w:rsidR="00DB35E5" w:rsidRDefault="00DB35E5" w:rsidP="007540F1">
                              <w:pPr>
                                <w:rPr>
                                  <w:sz w:val="22"/>
                                  <w:szCs w:val="22"/>
                                </w:rPr>
                              </w:pPr>
                              <w:r>
                                <w:rPr>
                                  <w:sz w:val="22"/>
                                  <w:szCs w:val="22"/>
                                </w:rPr>
                                <w:t>Invoke Questionnaire</w:t>
                              </w:r>
                            </w:p>
                            <w:p w14:paraId="1EECC794" w14:textId="765B9DEA" w:rsidR="00DB35E5" w:rsidRPr="007C1AAC" w:rsidRDefault="00DB35E5" w:rsidP="00544A56">
                              <w:pPr>
                                <w:rPr>
                                  <w:sz w:val="22"/>
                                  <w:szCs w:val="22"/>
                                </w:rPr>
                              </w:pPr>
                              <w:r>
                                <w:rPr>
                                  <w:sz w:val="22"/>
                                  <w:szCs w:val="22"/>
                                </w:rPr>
                                <w:t xml:space="preserve"> </w:t>
                              </w:r>
                              <w:r w:rsidRPr="007C1AAC">
                                <w:rPr>
                                  <w:sz w:val="22"/>
                                  <w:szCs w:val="22"/>
                                </w:rPr>
                                <w:t>1</w:t>
                              </w:r>
                            </w:p>
                          </w:txbxContent>
                        </wps:txbx>
                        <wps:bodyPr rot="0" vert="horz" wrap="square" lIns="0" tIns="0" rIns="0" bIns="0" anchor="t" anchorCtr="0" upright="1">
                          <a:noAutofit/>
                        </wps:bodyPr>
                      </wps:wsp>
                      <wps:wsp>
                        <wps:cNvPr id="89" name="Line 240"/>
                        <wps:cNvCnPr/>
                        <wps:spPr bwMode="auto">
                          <a:xfrm flipV="1">
                            <a:off x="1989328" y="1123200"/>
                            <a:ext cx="2004566"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Text Box 242"/>
                        <wps:cNvSpPr txBox="1">
                          <a:spLocks noChangeArrowheads="1"/>
                        </wps:cNvSpPr>
                        <wps:spPr bwMode="auto">
                          <a:xfrm>
                            <a:off x="2414270" y="87948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88600" w14:textId="79FE4817" w:rsidR="00DB35E5" w:rsidRDefault="00DB35E5" w:rsidP="00FC1926">
                              <w:pPr>
                                <w:pStyle w:val="NormalWeb"/>
                              </w:pPr>
                              <w:r>
                                <w:rPr>
                                  <w:sz w:val="22"/>
                                  <w:szCs w:val="22"/>
                                </w:rPr>
                                <w:t>Interactive Form</w:t>
                              </w:r>
                            </w:p>
                            <w:p w14:paraId="17D95CFC"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s:wsp>
                        <wps:cNvPr id="91" name="Line 240"/>
                        <wps:cNvCnPr/>
                        <wps:spPr bwMode="auto">
                          <a:xfrm flipH="1">
                            <a:off x="1986815" y="1418400"/>
                            <a:ext cx="200723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242"/>
                        <wps:cNvSpPr txBox="1">
                          <a:spLocks noChangeArrowheads="1"/>
                        </wps:cNvSpPr>
                        <wps:spPr bwMode="auto">
                          <a:xfrm>
                            <a:off x="2488713" y="1165756"/>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9D92" w14:textId="056CB5EC" w:rsidR="00DB35E5" w:rsidRDefault="00DB35E5" w:rsidP="00FC1926">
                              <w:pPr>
                                <w:pStyle w:val="NormalWeb"/>
                              </w:pPr>
                              <w:r>
                                <w:rPr>
                                  <w:sz w:val="22"/>
                                  <w:szCs w:val="22"/>
                                </w:rPr>
                                <w:t>Submit Form</w:t>
                              </w:r>
                            </w:p>
                            <w:p w14:paraId="6E7F9FAF"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s:wsp>
                        <wps:cNvPr id="93" name="Line 240"/>
                        <wps:cNvCnPr/>
                        <wps:spPr bwMode="auto">
                          <a:xfrm flipV="1">
                            <a:off x="1989705" y="1748640"/>
                            <a:ext cx="2004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 name="Text Box 242"/>
                        <wps:cNvSpPr txBox="1">
                          <a:spLocks noChangeArrowheads="1"/>
                        </wps:cNvSpPr>
                        <wps:spPr bwMode="auto">
                          <a:xfrm>
                            <a:off x="2414520" y="1504800"/>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BE979" w14:textId="77777777" w:rsidR="00DB35E5" w:rsidRDefault="00DB35E5" w:rsidP="00FC1926">
                              <w:pPr>
                                <w:pStyle w:val="NormalWeb"/>
                              </w:pPr>
                              <w:r>
                                <w:rPr>
                                  <w:sz w:val="22"/>
                                  <w:szCs w:val="22"/>
                                </w:rPr>
                                <w:t>Interactive Form</w:t>
                              </w:r>
                            </w:p>
                            <w:p w14:paraId="1198B5B4"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s:wsp>
                        <wps:cNvPr id="95" name="Line 240"/>
                        <wps:cNvCnPr/>
                        <wps:spPr bwMode="auto">
                          <a:xfrm flipH="1">
                            <a:off x="1987165" y="2043915"/>
                            <a:ext cx="2006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6" name="Text Box 242"/>
                        <wps:cNvSpPr txBox="1">
                          <a:spLocks noChangeArrowheads="1"/>
                        </wps:cNvSpPr>
                        <wps:spPr bwMode="auto">
                          <a:xfrm>
                            <a:off x="2488815" y="1791185"/>
                            <a:ext cx="12198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72829" w14:textId="77777777" w:rsidR="00DB35E5" w:rsidRDefault="00DB35E5" w:rsidP="00FC1926">
                              <w:pPr>
                                <w:pStyle w:val="NormalWeb"/>
                              </w:pPr>
                              <w:r>
                                <w:rPr>
                                  <w:sz w:val="22"/>
                                  <w:szCs w:val="22"/>
                                </w:rPr>
                                <w:t>Submit Form</w:t>
                              </w:r>
                            </w:p>
                            <w:p w14:paraId="3F6C6145"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s:wsp>
                        <wps:cNvPr id="97" name="Line 240"/>
                        <wps:cNvCnPr/>
                        <wps:spPr bwMode="auto">
                          <a:xfrm flipV="1">
                            <a:off x="1977910" y="2388955"/>
                            <a:ext cx="200342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 name="Text Box 242"/>
                        <wps:cNvSpPr txBox="1">
                          <a:spLocks noChangeArrowheads="1"/>
                        </wps:cNvSpPr>
                        <wps:spPr bwMode="auto">
                          <a:xfrm>
                            <a:off x="2489337" y="2085475"/>
                            <a:ext cx="12198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B1A28" w14:textId="23CAB9CF" w:rsidR="00DB35E5" w:rsidRDefault="00DB35E5" w:rsidP="00FC1926">
                              <w:pPr>
                                <w:pStyle w:val="NormalWeb"/>
                              </w:pPr>
                              <w:r>
                                <w:rPr>
                                  <w:sz w:val="22"/>
                                  <w:szCs w:val="22"/>
                                </w:rPr>
                                <w:t>Redirect</w:t>
                              </w:r>
                            </w:p>
                            <w:p w14:paraId="54775456"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s:wsp>
                        <wps:cNvPr id="99" name="Line 240"/>
                        <wps:cNvCnPr/>
                        <wps:spPr bwMode="auto">
                          <a:xfrm flipH="1">
                            <a:off x="1975242" y="2733775"/>
                            <a:ext cx="200596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0" name="Text Box 242"/>
                        <wps:cNvSpPr txBox="1">
                          <a:spLocks noChangeArrowheads="1"/>
                        </wps:cNvSpPr>
                        <wps:spPr bwMode="auto">
                          <a:xfrm>
                            <a:off x="2476892" y="2481045"/>
                            <a:ext cx="121920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091B8" w14:textId="7542D4D6" w:rsidR="00DB35E5" w:rsidRDefault="00DB35E5" w:rsidP="00FC1926">
                              <w:pPr>
                                <w:pStyle w:val="NormalWeb"/>
                              </w:pPr>
                              <w:r>
                                <w:rPr>
                                  <w:sz w:val="22"/>
                                  <w:szCs w:val="22"/>
                                </w:rPr>
                                <w:t>Retrieve Response</w:t>
                              </w:r>
                            </w:p>
                            <w:p w14:paraId="788318A1" w14:textId="77777777" w:rsidR="00DB35E5" w:rsidRDefault="00DB35E5" w:rsidP="00FC1926">
                              <w:pPr>
                                <w:pStyle w:val="NormalWeb"/>
                              </w:pPr>
                              <w:r>
                                <w:rPr>
                                  <w:sz w:val="22"/>
                                  <w:szCs w:val="22"/>
                                </w:rPr>
                                <w:t xml:space="preserve"> 1</w:t>
                              </w:r>
                            </w:p>
                          </w:txbxContent>
                        </wps:txbx>
                        <wps:bodyPr rot="0" vert="horz" wrap="square" lIns="0" tIns="0" rIns="0" bIns="0" anchor="t" anchorCtr="0" upright="1">
                          <a:noAutofit/>
                        </wps:bodyPr>
                      </wps:wsp>
                    </wpc:wpc>
                  </a:graphicData>
                </a:graphic>
              </wp:inline>
            </w:drawing>
          </mc:Choice>
          <mc:Fallback>
            <w:pict>
              <v:group id="Canvas 48" o:spid="_x0000_s1107" editas="canvas" style="width:468.3pt;height:240.4pt;mso-position-horizontal-relative:char;mso-position-vertical-relative:line" coordsize="59467,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">
                <v:shape id="_x0000_s1108" type="#_x0000_t75" style="position:absolute;width:59467;height:30524;visibility:visible;mso-wrap-style:square">
                  <v:fill o:detectmouseclick="t"/>
                  <v:path o:connecttype="none"/>
                </v:shape>
                <v:shape id="Text Box 232" o:spid="_x0000_s1109" type="#_x0000_t202" style="position:absolute;left:14160;top:76;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6nMQA&#10;AADcAAAADwAAAGRycy9kb3ducmV2LnhtbESPzWrDMBCE74W+g9hCL6WWaxK7caKEtJDia34eYGOt&#10;f6i1MpYS229fFQo9DjPzDbPZTaYTdxpca1nBWxSDIC6tbrlWcDkfXt9BOI+ssbNMCmZysNs+Pmww&#10;13bkI91PvhYBwi5HBY33fS6lKxsy6CLbEwevsoNBH+RQSz3gGOCmk0kcp9Jgy2GhwZ4+Gyq/Tzej&#10;oCrGl+VqvH75S3ZcpB/YZlc7K/X8NO3XIDxN/j/81y60gmSZ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OpzEAAAA3AAAAA8AAAAAAAAAAAAAAAAAmAIAAGRycy9k&#10;b3ducmV2LnhtbFBLBQYAAAAABAAEAPUAAACJAwAAAAA=&#10;" stroked="f">
                  <v:textbox>
                    <w:txbxContent>
                      <w:p w14:paraId="0F625531" w14:textId="77777777" w:rsidR="00DB35E5" w:rsidRPr="00B6122C" w:rsidRDefault="00DB35E5" w:rsidP="00544A56">
                        <w:pPr>
                          <w:jc w:val="center"/>
                          <w:rPr>
                            <w:sz w:val="18"/>
                          </w:rPr>
                        </w:pPr>
                        <w:r>
                          <w:rPr>
                            <w:sz w:val="18"/>
                          </w:rPr>
                          <w:t>Order Evaluation Requester</w:t>
                        </w:r>
                      </w:p>
                      <w:p w14:paraId="4A6AE4C9" w14:textId="77777777" w:rsidR="00DB35E5" w:rsidRPr="007C1AAC" w:rsidRDefault="00DB35E5" w:rsidP="00544A56">
                        <w:pPr>
                          <w:jc w:val="center"/>
                          <w:rPr>
                            <w:sz w:val="22"/>
                            <w:szCs w:val="22"/>
                          </w:rPr>
                        </w:pPr>
                        <w:r w:rsidRPr="007C1AAC">
                          <w:rPr>
                            <w:sz w:val="22"/>
                            <w:szCs w:val="22"/>
                          </w:rPr>
                          <w:t>A</w:t>
                        </w:r>
                        <w:r>
                          <w:rPr>
                            <w:sz w:val="22"/>
                            <w:szCs w:val="22"/>
                          </w:rPr>
                          <w:t>ctor A</w:t>
                        </w:r>
                      </w:p>
                    </w:txbxContent>
                  </v:textbox>
                </v:shape>
                <v:line id="Line 233" o:spid="_x0000_s1110" style="position:absolute;visibility:visible;mso-wrap-style:square" from="18799,4697" to="18799,2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A3MQAAADcAAAADwAAAGRycy9kb3ducmV2LnhtbESPS2sCMRSF94X+h3AL3Wmmi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boDcxAAAANwAAAAPAAAAAAAAAAAA&#10;AAAAAKECAABkcnMvZG93bnJldi54bWxQSwUGAAAAAAQABAD5AAAAkgMAAAAA&#10;">
                  <v:stroke dashstyle="dash"/>
                </v:line>
                <v:line id="Line 235" o:spid="_x0000_s1111" style="position:absolute;visibility:visible;mso-wrap-style:square" from="40888,4469" to="40894,2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rect id="Rectangle 236" o:spid="_x0000_s1112" style="position:absolute;left:18083;top:6279;width:1695;height:2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rect id="Rectangle 237" o:spid="_x0000_s1113" style="position:absolute;left:39970;top:6279;width:2038;height:21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Text Box 239" o:spid="_x0000_s1114" type="#_x0000_t202" style="position:absolute;left:3635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14:paraId="243BBBC5" w14:textId="53B409A4" w:rsidR="00DB35E5" w:rsidRPr="007C1AAC" w:rsidRDefault="00DB35E5" w:rsidP="00544A56">
                        <w:pPr>
                          <w:jc w:val="center"/>
                          <w:rPr>
                            <w:sz w:val="22"/>
                            <w:szCs w:val="22"/>
                          </w:rPr>
                        </w:pPr>
                        <w:r>
                          <w:rPr>
                            <w:sz w:val="18"/>
                          </w:rPr>
                          <w:t>Decision Support Service</w:t>
                        </w:r>
                      </w:p>
                    </w:txbxContent>
                  </v:textbox>
                </v:shape>
                <v:line id="Line 240" o:spid="_x0000_s1115" style="position:absolute;flip:x;visibility:visible;mso-wrap-style:square" from="19862,8572" to="39941,8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rRHcMAAADbAAAADwAAAGRycy9kb3ducmV2LnhtbESPT4vCMBTE7wt+h/AEL4umuiJSjSLC&#10;gnha/90fzWtabF5Kk21rP/1mYWGPw8z8htnue1uJlhpfOlYwnyUgiDOnSzYK7rfP6RqED8gaK8ek&#10;4EUe9rvR2xZT7Tq+UHsNRkQI+xQVFCHUqZQ+K8iin7maOHq5ayyGKBsjdYNdhNtKLpJkJS2WHBcK&#10;rOlYUPa8flsFi/eh9ybLL+uhHc5frjPLR35QajLuDxsQgfrwH/5rn7SCjy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0R3DAAAA2wAAAA8AAAAAAAAAAAAA&#10;AAAAoQIAAGRycy9kb3ducmV2LnhtbFBLBQYAAAAABAAEAPkAAACRAwAAAAA=&#10;">
                  <v:stroke startarrow="block"/>
                </v:line>
                <v:shape id="Text Box 242" o:spid="_x0000_s1116" type="#_x0000_t202" style="position:absolute;left:23958;top:613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4F76B82B" w14:textId="52D410C2" w:rsidR="00DB35E5" w:rsidRDefault="00DB35E5" w:rsidP="007540F1">
                        <w:pPr>
                          <w:rPr>
                            <w:sz w:val="22"/>
                            <w:szCs w:val="22"/>
                          </w:rPr>
                        </w:pPr>
                        <w:r>
                          <w:rPr>
                            <w:sz w:val="22"/>
                            <w:szCs w:val="22"/>
                          </w:rPr>
                          <w:t>Invoke Questionnaire</w:t>
                        </w:r>
                      </w:p>
                      <w:p w14:paraId="1EECC794" w14:textId="765B9DEA" w:rsidR="00DB35E5" w:rsidRPr="007C1AAC" w:rsidRDefault="00DB35E5" w:rsidP="00544A56">
                        <w:pPr>
                          <w:rPr>
                            <w:sz w:val="22"/>
                            <w:szCs w:val="22"/>
                          </w:rPr>
                        </w:pPr>
                        <w:r>
                          <w:rPr>
                            <w:sz w:val="22"/>
                            <w:szCs w:val="22"/>
                          </w:rPr>
                          <w:t xml:space="preserve"> </w:t>
                        </w:r>
                        <w:r w:rsidRPr="007C1AAC">
                          <w:rPr>
                            <w:sz w:val="22"/>
                            <w:szCs w:val="22"/>
                          </w:rPr>
                          <w:t>1</w:t>
                        </w:r>
                      </w:p>
                    </w:txbxContent>
                  </v:textbox>
                </v:shape>
                <v:line id="Line 240" o:spid="_x0000_s1117" style="position:absolute;flip:y;visibility:visible;mso-wrap-style:square" from="19893,11232" to="39938,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S3ZMMAAADbAAAADwAAAGRycy9kb3ducmV2LnhtbESPQWvCQBSE7wX/w/KEXopuKkVidBUR&#10;BOmp2np/ZF82wezbkN0maX59VxA8DjPzDbPZDbYWHbW+cqzgfZ6AIM6drtgo+Pk+zlIQPiBrrB2T&#10;gj/ysNtOXjaYadfzmbpLMCJC2GeooAyhyaT0eUkW/dw1xNErXGsxRNkaqVvsI9zWcpEkS2mx4rhQ&#10;YkOHkvLb5dcqWLyNgzd5cU7Hbvz8cr35uBZ7pV6nw34NItAQnuFH+6QVpCu4f4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0t2TDAAAA2wAAAA8AAAAAAAAAAAAA&#10;AAAAoQIAAGRycy9kb3ducmV2LnhtbFBLBQYAAAAABAAEAPkAAACRAwAAAAA=&#10;">
                  <v:stroke startarrow="block"/>
                </v:line>
                <v:shape id="Text Box 242" o:spid="_x0000_s1118" type="#_x0000_t202" style="position:absolute;left:24142;top:8794;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14:paraId="10188600" w14:textId="79FE4817" w:rsidR="00DB35E5" w:rsidRDefault="00DB35E5" w:rsidP="00FC1926">
                        <w:pPr>
                          <w:pStyle w:val="NormalWeb"/>
                        </w:pPr>
                        <w:r>
                          <w:rPr>
                            <w:sz w:val="22"/>
                            <w:szCs w:val="22"/>
                          </w:rPr>
                          <w:t>Interactive Form</w:t>
                        </w:r>
                      </w:p>
                      <w:p w14:paraId="17D95CFC" w14:textId="77777777" w:rsidR="00DB35E5" w:rsidRDefault="00DB35E5" w:rsidP="00FC1926">
                        <w:pPr>
                          <w:pStyle w:val="NormalWeb"/>
                        </w:pPr>
                        <w:r>
                          <w:rPr>
                            <w:sz w:val="22"/>
                            <w:szCs w:val="22"/>
                          </w:rPr>
                          <w:t xml:space="preserve"> 1</w:t>
                        </w:r>
                      </w:p>
                    </w:txbxContent>
                  </v:textbox>
                </v:shape>
                <v:line id="Line 240" o:spid="_x0000_s1119" style="position:absolute;flip:x;visibility:visible;mso-wrap-style:square" from="19868,14184" to="39940,1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stv8MAAADbAAAADwAAAGRycy9kb3ducmV2LnhtbESPT4vCMBTE7wt+h/AEL4umyrJoNYoI&#10;C4un9d/90bymxealNLGt/fRmYWGPw8z8htnseluJlhpfOlYwnyUgiDOnSzYKrpev6RKED8gaK8ek&#10;4EkedtvR2wZT7To+UXsORkQI+xQVFCHUqZQ+K8iin7maOHq5ayyGKBsjdYNdhNtKLpLkU1osOS4U&#10;WNOhoOx+flgFi/eh9ybLT8uhHY4/rjMft3yv1GTc79cgAvXhP/zX/tYKVnP4/R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Lb/DAAAA2wAAAA8AAAAAAAAAAAAA&#10;AAAAoQIAAGRycy9kb3ducmV2LnhtbFBLBQYAAAAABAAEAPkAAACRAwAAAAA=&#10;">
                  <v:stroke startarrow="block"/>
                </v:line>
                <v:shape id="Text Box 242" o:spid="_x0000_s1120" type="#_x0000_t202" style="position:absolute;left:24887;top:11657;width:1220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01CE9D92" w14:textId="056CB5EC" w:rsidR="00DB35E5" w:rsidRDefault="00DB35E5" w:rsidP="00FC1926">
                        <w:pPr>
                          <w:pStyle w:val="NormalWeb"/>
                        </w:pPr>
                        <w:r>
                          <w:rPr>
                            <w:sz w:val="22"/>
                            <w:szCs w:val="22"/>
                          </w:rPr>
                          <w:t>Submit Form</w:t>
                        </w:r>
                      </w:p>
                      <w:p w14:paraId="6E7F9FAF" w14:textId="77777777" w:rsidR="00DB35E5" w:rsidRDefault="00DB35E5" w:rsidP="00FC1926">
                        <w:pPr>
                          <w:pStyle w:val="NormalWeb"/>
                        </w:pPr>
                        <w:r>
                          <w:rPr>
                            <w:sz w:val="22"/>
                            <w:szCs w:val="22"/>
                          </w:rPr>
                          <w:t xml:space="preserve"> 1</w:t>
                        </w:r>
                      </w:p>
                    </w:txbxContent>
                  </v:textbox>
                </v:shape>
                <v:line id="Line 240" o:spid="_x0000_s1121" style="position:absolute;flip:y;visibility:visible;mso-wrap-style:square" from="19897,17486" to="39937,17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WU8MAAADbAAAADwAAAGRycy9kb3ducmV2LnhtbESPT2vCQBTE7wW/w/IEL0U32iIaXUUK&#10;gvRU/90f2ZdNMPs2ZLdJzKfvFgo9DjPzG2a7720lWmp86VjBfJaAIM6cLtkouF2P0xUIH5A1Vo5J&#10;wZM87Hejly2m2nV8pvYSjIgQ9ikqKEKoUyl9VpBFP3M1cfRy11gMUTZG6ga7CLeVXCTJUlosOS4U&#10;WNNHQdnj8m0VLF6H3pssP6+Gdvj8cp15v+cHpSbj/rABEagP/+G/9kkrWL/B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FFlPDAAAA2wAAAA8AAAAAAAAAAAAA&#10;AAAAoQIAAGRycy9kb3ducmV2LnhtbFBLBQYAAAAABAAEAPkAAACRAwAAAAA=&#10;">
                  <v:stroke startarrow="block"/>
                </v:line>
                <v:shape id="Text Box 242" o:spid="_x0000_s1122" type="#_x0000_t202" style="position:absolute;left:24145;top:15048;width:1220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14:paraId="6ADBE979" w14:textId="77777777" w:rsidR="00DB35E5" w:rsidRDefault="00DB35E5" w:rsidP="00FC1926">
                        <w:pPr>
                          <w:pStyle w:val="NormalWeb"/>
                        </w:pPr>
                        <w:r>
                          <w:rPr>
                            <w:sz w:val="22"/>
                            <w:szCs w:val="22"/>
                          </w:rPr>
                          <w:t>Interactive Form</w:t>
                        </w:r>
                      </w:p>
                      <w:p w14:paraId="1198B5B4" w14:textId="77777777" w:rsidR="00DB35E5" w:rsidRDefault="00DB35E5" w:rsidP="00FC1926">
                        <w:pPr>
                          <w:pStyle w:val="NormalWeb"/>
                        </w:pPr>
                        <w:r>
                          <w:rPr>
                            <w:sz w:val="22"/>
                            <w:szCs w:val="22"/>
                          </w:rPr>
                          <w:t xml:space="preserve"> 1</w:t>
                        </w:r>
                      </w:p>
                    </w:txbxContent>
                  </v:textbox>
                </v:shape>
                <v:line id="Line 240" o:spid="_x0000_s1123" style="position:absolute;flip:x;visibility:visible;mso-wrap-style:square" from="19871,20439" to="39937,2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ArvMMAAADbAAAADwAAAGRycy9kb3ducmV2LnhtbESPT2vCQBTE7wW/w/IEL0U3SisaXUUK&#10;gvRU/90f2ZdNMPs2ZLdJzKfvFgo9DjPzG2a7720lWmp86VjBfJaAIM6cLtkouF2P0xUIH5A1Vo5J&#10;wZM87Hejly2m2nV8pvYSjIgQ9ikqKEKoUyl9VpBFP3M1cfRy11gMUTZG6ga7CLeVXCTJUlosOS4U&#10;WNNHQdnj8m0VLF6H3pssP6+Gdvj8cp15u+cHpSbj/rABEagP/+G/9kkrWL/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gK7zDAAAA2wAAAA8AAAAAAAAAAAAA&#10;AAAAoQIAAGRycy9kb3ducmV2LnhtbFBLBQYAAAAABAAEAPkAAACRAwAAAAA=&#10;">
                  <v:stroke startarrow="block"/>
                </v:line>
                <v:shape id="Text Box 242" o:spid="_x0000_s1124" type="#_x0000_t202" style="position:absolute;left:24888;top:17911;width:12198;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1C172829" w14:textId="77777777" w:rsidR="00DB35E5" w:rsidRDefault="00DB35E5" w:rsidP="00FC1926">
                        <w:pPr>
                          <w:pStyle w:val="NormalWeb"/>
                        </w:pPr>
                        <w:r>
                          <w:rPr>
                            <w:sz w:val="22"/>
                            <w:szCs w:val="22"/>
                          </w:rPr>
                          <w:t>Submit Form</w:t>
                        </w:r>
                      </w:p>
                      <w:p w14:paraId="3F6C6145" w14:textId="77777777" w:rsidR="00DB35E5" w:rsidRDefault="00DB35E5" w:rsidP="00FC1926">
                        <w:pPr>
                          <w:pStyle w:val="NormalWeb"/>
                        </w:pPr>
                        <w:r>
                          <w:rPr>
                            <w:sz w:val="22"/>
                            <w:szCs w:val="22"/>
                          </w:rPr>
                          <w:t xml:space="preserve"> 1</w:t>
                        </w:r>
                      </w:p>
                    </w:txbxContent>
                  </v:textbox>
                </v:shape>
                <v:line id="Line 240" o:spid="_x0000_s1125" style="position:absolute;flip:y;visibility:visible;mso-wrap-style:square" from="19779,23889" to="39813,2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QUMMAAADbAAAADwAAAGRycy9kb3ducmV2LnhtbESPT2vCQBTE7wW/w/IEL0U3SqkaXUUK&#10;gvRU/90f2ZdNMPs2ZLdJzKfvFgo9DjPzG2a7720lWmp86VjBfJaAIM6cLtkouF2P0xUIH5A1Vo5J&#10;wZM87Hejly2m2nV8pvYSjIgQ9ikqKEKoUyl9VpBFP3M1cfRy11gMUTZG6ga7CLeVXCTJu7RYclwo&#10;sKaPgrLH5dsqWLwOvTdZfl4N7fD55Trzds8PSk3G/WEDIlAf/sN/7ZNWsF7C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FDDAAAA2wAAAA8AAAAAAAAAAAAA&#10;AAAAoQIAAGRycy9kb3ducmV2LnhtbFBLBQYAAAAABAAEAPkAAACRAwAAAAA=&#10;">
                  <v:stroke startarrow="block"/>
                </v:line>
                <v:shape id="Text Box 242" o:spid="_x0000_s1126" type="#_x0000_t202" style="position:absolute;left:24893;top:20854;width:1219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14:paraId="558B1A28" w14:textId="23CAB9CF" w:rsidR="00DB35E5" w:rsidRDefault="00DB35E5" w:rsidP="00FC1926">
                        <w:pPr>
                          <w:pStyle w:val="NormalWeb"/>
                        </w:pPr>
                        <w:r>
                          <w:rPr>
                            <w:sz w:val="22"/>
                            <w:szCs w:val="22"/>
                          </w:rPr>
                          <w:t>Redirect</w:t>
                        </w:r>
                      </w:p>
                      <w:p w14:paraId="54775456" w14:textId="77777777" w:rsidR="00DB35E5" w:rsidRDefault="00DB35E5" w:rsidP="00FC1926">
                        <w:pPr>
                          <w:pStyle w:val="NormalWeb"/>
                        </w:pPr>
                        <w:r>
                          <w:rPr>
                            <w:sz w:val="22"/>
                            <w:szCs w:val="22"/>
                          </w:rPr>
                          <w:t xml:space="preserve"> 1</w:t>
                        </w:r>
                      </w:p>
                    </w:txbxContent>
                  </v:textbox>
                </v:shape>
                <v:line id="Line 240" o:spid="_x0000_s1127" style="position:absolute;flip:x;visibility:visible;mso-wrap-style:square" from="19752,27337" to="39812,2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0hucMAAADbAAAADwAAAGRycy9kb3ducmV2LnhtbESPzWrDMBCE74W+g9hALqWRE0px3Cgh&#10;FAIhp+bvvlhr2cRaGUuxHT99VCj0OMzMN8xqM9hadNT6yrGC+SwBQZw7XbFRcDnv3lMQPiBrrB2T&#10;ggd52KxfX1aYadfzkbpTMCJC2GeooAyhyaT0eUkW/cw1xNErXGsxRNkaqVvsI9zWcpEkn9JixXGh&#10;xIa+S8pvp7tVsHgbB2/y4piO3Xj4cb35uBZbpaaTYfsFItAQ/sN/7b1WsFzC75f4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tIbnDAAAA2wAAAA8AAAAAAAAAAAAA&#10;AAAAoQIAAGRycy9kb3ducmV2LnhtbFBLBQYAAAAABAAEAPkAAACRAwAAAAA=&#10;">
                  <v:stroke startarrow="block"/>
                </v:line>
                <v:shape id="Text Box 242" o:spid="_x0000_s1128" type="#_x0000_t202" style="position:absolute;left:24768;top:24810;width:1219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14:paraId="2C2091B8" w14:textId="7542D4D6" w:rsidR="00DB35E5" w:rsidRDefault="00DB35E5" w:rsidP="00FC1926">
                        <w:pPr>
                          <w:pStyle w:val="NormalWeb"/>
                        </w:pPr>
                        <w:r>
                          <w:rPr>
                            <w:sz w:val="22"/>
                            <w:szCs w:val="22"/>
                          </w:rPr>
                          <w:t>Retrieve Response</w:t>
                        </w:r>
                      </w:p>
                      <w:p w14:paraId="788318A1" w14:textId="77777777" w:rsidR="00DB35E5" w:rsidRDefault="00DB35E5" w:rsidP="00FC1926">
                        <w:pPr>
                          <w:pStyle w:val="NormalWeb"/>
                        </w:pPr>
                        <w:r>
                          <w:rPr>
                            <w:sz w:val="22"/>
                            <w:szCs w:val="22"/>
                          </w:rPr>
                          <w:t xml:space="preserve"> 1</w:t>
                        </w:r>
                      </w:p>
                    </w:txbxContent>
                  </v:textbox>
                </v:shape>
                <w10:anchorlock/>
              </v:group>
            </w:pict>
          </mc:Fallback>
        </mc:AlternateContent>
      </w:r>
    </w:p>
    <w:p w14:paraId="35E17507" w14:textId="4E9F3C07" w:rsidR="00544A56" w:rsidRPr="007C31E7" w:rsidRDefault="00544A56" w:rsidP="00544A56">
      <w:pPr>
        <w:pStyle w:val="FigureTitle"/>
      </w:pPr>
      <w:r w:rsidRPr="007C31E7">
        <w:t>Figure 3</w:t>
      </w:r>
      <w:r w:rsidR="004A47E9">
        <w:t>.20.</w:t>
      </w:r>
      <w:r w:rsidRPr="007C31E7">
        <w:t xml:space="preserve">4-1: </w:t>
      </w:r>
      <w:r w:rsidR="00FC1926">
        <w:t>Questionnaire Invocation</w:t>
      </w:r>
    </w:p>
    <w:p w14:paraId="25537060" w14:textId="77777777" w:rsidR="00544A56" w:rsidRPr="00F906AF" w:rsidRDefault="00544A56" w:rsidP="00544A56">
      <w:pPr>
        <w:pStyle w:val="BodyText"/>
      </w:pPr>
    </w:p>
    <w:p w14:paraId="4209FF81" w14:textId="4ADFC1D2" w:rsidR="00544A56" w:rsidRPr="007C31E7" w:rsidRDefault="00FC1926" w:rsidP="00544A56">
      <w:pPr>
        <w:pStyle w:val="BodyText"/>
      </w:pPr>
      <w:r>
        <w:t>The figure above shows the Order Evaluation Requester</w:t>
      </w:r>
      <w:r w:rsidRPr="007C31E7">
        <w:t xml:space="preserve"> </w:t>
      </w:r>
      <w:r>
        <w:t>Actor</w:t>
      </w:r>
      <w:r w:rsidRPr="007C31E7">
        <w:t xml:space="preserve"> </w:t>
      </w:r>
      <w:r>
        <w:t xml:space="preserve">invoking a form using a URL supplied by the Decision Support Service. </w:t>
      </w:r>
      <w:r w:rsidRPr="007C31E7">
        <w:t xml:space="preserve">The Decision Support Service </w:t>
      </w:r>
      <w:r>
        <w:t>Actor</w:t>
      </w:r>
      <w:r w:rsidRPr="007C31E7">
        <w:t xml:space="preserve"> </w:t>
      </w:r>
      <w:r>
        <w:t>returns a form.  This form, once submitted may invoke other forms.  When the Decision Support Service Actor is finished asking questions, it returns control to the Order Evaluation Requester, passing back a URL where it can retrieve the results of the evaluation</w:t>
      </w:r>
      <w:r w:rsidR="004A47E9">
        <w:t xml:space="preserve"> through a redirect URL supplied by the Order Evaluation Requester in the Invoke Questionnaire message</w:t>
      </w:r>
      <w:r>
        <w:t>.  The Order Evaluation Requester then retrieves these results.</w:t>
      </w:r>
    </w:p>
    <w:p w14:paraId="6C058908" w14:textId="429F5233" w:rsidR="009B048D" w:rsidRPr="007C31E7" w:rsidRDefault="009B048D" w:rsidP="00F715A1">
      <w:pPr>
        <w:pStyle w:val="Heading4"/>
        <w:keepLines/>
        <w:numPr>
          <w:ilvl w:val="0"/>
          <w:numId w:val="0"/>
        </w:numPr>
        <w:rPr>
          <w:noProof w:val="0"/>
        </w:rPr>
      </w:pPr>
      <w:r w:rsidRPr="007C31E7">
        <w:rPr>
          <w:noProof w:val="0"/>
        </w:rPr>
        <w:t>3</w:t>
      </w:r>
      <w:r w:rsidR="004A47E9">
        <w:rPr>
          <w:noProof w:val="0"/>
        </w:rPr>
        <w:t>.20.</w:t>
      </w:r>
      <w:r w:rsidR="003B2A2B" w:rsidRPr="007C31E7">
        <w:rPr>
          <w:noProof w:val="0"/>
        </w:rPr>
        <w:t>4.2</w:t>
      </w:r>
      <w:r w:rsidR="00DD13DB" w:rsidRPr="007C31E7">
        <w:rPr>
          <w:noProof w:val="0"/>
        </w:rPr>
        <w:t xml:space="preserve"> </w:t>
      </w:r>
      <w:r w:rsidR="00383721" w:rsidRPr="007C31E7">
        <w:rPr>
          <w:noProof w:val="0"/>
        </w:rPr>
        <w:t>Invoke</w:t>
      </w:r>
      <w:r w:rsidR="00530557" w:rsidRPr="007C31E7">
        <w:rPr>
          <w:noProof w:val="0"/>
        </w:rPr>
        <w:t xml:space="preserve"> Questionnaire</w:t>
      </w:r>
      <w:bookmarkEnd w:id="151"/>
      <w:bookmarkEnd w:id="152"/>
      <w:bookmarkEnd w:id="153"/>
    </w:p>
    <w:p w14:paraId="2B66D7F7" w14:textId="009C5AC9" w:rsidR="00F32D2D" w:rsidRPr="007C31E7" w:rsidRDefault="00F32D2D" w:rsidP="00F715A1">
      <w:pPr>
        <w:pStyle w:val="BodyText"/>
        <w:keepNext/>
        <w:keepLines/>
      </w:pPr>
      <w:r w:rsidRPr="007C31E7">
        <w:t>This message is used to invoke a</w:t>
      </w:r>
      <w:r w:rsidR="00413485" w:rsidRPr="007C31E7">
        <w:t>n interactive session</w:t>
      </w:r>
      <w:r w:rsidRPr="007C31E7">
        <w:t xml:space="preserve"> in a way that the </w:t>
      </w:r>
      <w:r w:rsidR="0054679E">
        <w:t>Order Evaluation Requester</w:t>
      </w:r>
      <w:r w:rsidR="00061198" w:rsidRPr="007C31E7">
        <w:t xml:space="preserve"> can complete the process of obtaining an </w:t>
      </w:r>
      <w:r w:rsidR="00B64F80">
        <w:t>evaluation</w:t>
      </w:r>
      <w:r w:rsidR="00061198" w:rsidRPr="007C31E7">
        <w:t>.</w:t>
      </w:r>
    </w:p>
    <w:p w14:paraId="2377F354" w14:textId="19DC2492" w:rsidR="009B048D" w:rsidRPr="007C31E7" w:rsidRDefault="009B048D" w:rsidP="009B048D">
      <w:pPr>
        <w:pStyle w:val="Heading5"/>
        <w:numPr>
          <w:ilvl w:val="0"/>
          <w:numId w:val="0"/>
        </w:numPr>
        <w:rPr>
          <w:noProof w:val="0"/>
        </w:rPr>
      </w:pPr>
      <w:bookmarkStart w:id="154" w:name="_Toc418514164"/>
      <w:bookmarkStart w:id="155" w:name="_Toc417942285"/>
      <w:r w:rsidRPr="007C31E7">
        <w:rPr>
          <w:noProof w:val="0"/>
        </w:rPr>
        <w:t>3</w:t>
      </w:r>
      <w:r w:rsidR="004A47E9">
        <w:rPr>
          <w:noProof w:val="0"/>
        </w:rPr>
        <w:t>.20.</w:t>
      </w:r>
      <w:r w:rsidRPr="007C31E7">
        <w:rPr>
          <w:noProof w:val="0"/>
        </w:rPr>
        <w:t>4.</w:t>
      </w:r>
      <w:r w:rsidR="006D768F" w:rsidRPr="007C31E7">
        <w:rPr>
          <w:noProof w:val="0"/>
        </w:rPr>
        <w:t>2</w:t>
      </w:r>
      <w:r w:rsidRPr="007C31E7">
        <w:rPr>
          <w:noProof w:val="0"/>
        </w:rPr>
        <w:t>.1 Trigger Events</w:t>
      </w:r>
      <w:bookmarkEnd w:id="154"/>
      <w:bookmarkEnd w:id="155"/>
    </w:p>
    <w:p w14:paraId="4BBE93C3" w14:textId="09538E51" w:rsidR="00383721" w:rsidRPr="007C31E7" w:rsidRDefault="00413485" w:rsidP="00383721">
      <w:pPr>
        <w:pStyle w:val="BodyText"/>
      </w:pPr>
      <w:r w:rsidRPr="007C31E7">
        <w:t xml:space="preserve">When the </w:t>
      </w:r>
      <w:r w:rsidR="0054679E">
        <w:t>Order Evaluation Requester</w:t>
      </w:r>
      <w:r w:rsidRPr="007C31E7">
        <w:t xml:space="preserve"> receives a response indicating that more </w:t>
      </w:r>
      <w:r w:rsidR="00383721" w:rsidRPr="007C31E7">
        <w:t xml:space="preserve">questions </w:t>
      </w:r>
      <w:r w:rsidRPr="007C31E7">
        <w:t>need to be answered, it</w:t>
      </w:r>
      <w:r w:rsidR="004D2D42" w:rsidRPr="007C31E7">
        <w:t xml:space="preserve"> </w:t>
      </w:r>
      <w:r w:rsidRPr="007C31E7">
        <w:t xml:space="preserve">may use this message to complete the </w:t>
      </w:r>
      <w:r w:rsidR="00B64F80">
        <w:t>evaluation</w:t>
      </w:r>
      <w:r w:rsidRPr="007C31E7">
        <w:t xml:space="preserve"> request</w:t>
      </w:r>
      <w:r w:rsidR="00383721" w:rsidRPr="007C31E7">
        <w:t>.</w:t>
      </w:r>
    </w:p>
    <w:p w14:paraId="69378D28" w14:textId="4CC936F2" w:rsidR="009B048D" w:rsidRPr="007C31E7" w:rsidRDefault="009B048D" w:rsidP="009B048D">
      <w:pPr>
        <w:pStyle w:val="Heading5"/>
        <w:numPr>
          <w:ilvl w:val="0"/>
          <w:numId w:val="0"/>
        </w:numPr>
        <w:rPr>
          <w:noProof w:val="0"/>
        </w:rPr>
      </w:pPr>
      <w:bookmarkStart w:id="156" w:name="_Toc418514165"/>
      <w:bookmarkStart w:id="157" w:name="_Toc417942286"/>
      <w:r w:rsidRPr="007C31E7">
        <w:rPr>
          <w:noProof w:val="0"/>
        </w:rPr>
        <w:t>3</w:t>
      </w:r>
      <w:r w:rsidR="004A47E9">
        <w:rPr>
          <w:noProof w:val="0"/>
        </w:rPr>
        <w:t>.20.</w:t>
      </w:r>
      <w:r w:rsidR="006D768F" w:rsidRPr="007C31E7">
        <w:rPr>
          <w:noProof w:val="0"/>
        </w:rPr>
        <w:t>4.2</w:t>
      </w:r>
      <w:r w:rsidRPr="007C31E7">
        <w:rPr>
          <w:noProof w:val="0"/>
        </w:rPr>
        <w:t>.2 Message Semantics</w:t>
      </w:r>
      <w:bookmarkEnd w:id="156"/>
      <w:bookmarkEnd w:id="157"/>
    </w:p>
    <w:p w14:paraId="132F3843" w14:textId="0CE7B2C0" w:rsidR="00BB3B38" w:rsidRDefault="00BB3B38" w:rsidP="00BB3B38">
      <w:pPr>
        <w:pStyle w:val="BodyText"/>
      </w:pPr>
      <w:r w:rsidRPr="007C31E7">
        <w:t xml:space="preserve">The </w:t>
      </w:r>
      <w:r w:rsidR="0054679E">
        <w:t>Order Evaluation Requester</w:t>
      </w:r>
      <w:r w:rsidRPr="007C31E7">
        <w:t xml:space="preserve"> </w:t>
      </w:r>
      <w:r w:rsidR="00C928D1">
        <w:t>Actor</w:t>
      </w:r>
      <w:r w:rsidRPr="007C31E7">
        <w:t xml:space="preserve"> issues an HTTP </w:t>
      </w:r>
      <w:r w:rsidR="00920410" w:rsidRPr="007C31E7">
        <w:t xml:space="preserve">(or HTTPS) </w:t>
      </w:r>
      <w:r w:rsidRPr="007C31E7">
        <w:t xml:space="preserve">POST request </w:t>
      </w:r>
      <w:r w:rsidR="00920410" w:rsidRPr="007C31E7">
        <w:t>to the end point specified in the Questionnaire Resource</w:t>
      </w:r>
      <w:r w:rsidR="00C928D1">
        <w:t xml:space="preserve">. </w:t>
      </w:r>
      <w:r w:rsidR="00920410" w:rsidRPr="007C31E7">
        <w:t xml:space="preserve">The body of the request is </w:t>
      </w:r>
      <w:r w:rsidR="006119C6">
        <w:t xml:space="preserve">a FHIR Parameters Resource </w:t>
      </w:r>
      <w:r w:rsidR="00920410" w:rsidRPr="007C31E7">
        <w:t xml:space="preserve">containing the </w:t>
      </w:r>
      <w:r w:rsidR="00413485" w:rsidRPr="007C31E7">
        <w:t xml:space="preserve">parameters </w:t>
      </w:r>
      <w:r w:rsidR="006119C6">
        <w:t xml:space="preserve">described below in </w:t>
      </w:r>
      <w:r w:rsidR="006119C6" w:rsidRPr="007C31E7">
        <w:t>Table 3</w:t>
      </w:r>
      <w:r w:rsidR="006119C6">
        <w:t>.19.</w:t>
      </w:r>
      <w:r w:rsidR="006119C6" w:rsidRPr="007C31E7">
        <w:t>4.</w:t>
      </w:r>
      <w:r w:rsidR="006119C6">
        <w:t>2</w:t>
      </w:r>
      <w:r w:rsidR="006119C6" w:rsidRPr="007C31E7">
        <w:t>.2-1</w:t>
      </w:r>
      <w:r w:rsidR="006119C6">
        <w:t>.</w:t>
      </w:r>
    </w:p>
    <w:p w14:paraId="40AE83BB" w14:textId="169B5BE9" w:rsidR="006119C6" w:rsidRPr="007C31E7" w:rsidRDefault="006119C6" w:rsidP="006119C6">
      <w:pPr>
        <w:pStyle w:val="TableTitle"/>
      </w:pPr>
      <w:r w:rsidRPr="007C31E7">
        <w:lastRenderedPageBreak/>
        <w:t>Table 3</w:t>
      </w:r>
      <w:r>
        <w:t>.20.</w:t>
      </w:r>
      <w:r w:rsidRPr="007C31E7">
        <w:t>4.</w:t>
      </w:r>
      <w:r>
        <w:t>2</w:t>
      </w:r>
      <w:r w:rsidRPr="007C31E7">
        <w:t>.2-1: Message Parameters</w:t>
      </w:r>
    </w:p>
    <w:tbl>
      <w:tblPr>
        <w:tblStyle w:val="TableGrid"/>
        <w:tblW w:w="0" w:type="auto"/>
        <w:jc w:val="center"/>
        <w:tblLook w:val="04A0" w:firstRow="1" w:lastRow="0" w:firstColumn="1" w:lastColumn="0" w:noHBand="0" w:noVBand="1"/>
      </w:tblPr>
      <w:tblGrid>
        <w:gridCol w:w="1572"/>
        <w:gridCol w:w="872"/>
        <w:gridCol w:w="2114"/>
        <w:gridCol w:w="5018"/>
      </w:tblGrid>
      <w:tr w:rsidR="006119C6" w14:paraId="0D421D7F" w14:textId="77777777" w:rsidTr="005F537E">
        <w:trPr>
          <w:cantSplit/>
          <w:tblHeader/>
          <w:jc w:val="center"/>
        </w:trPr>
        <w:tc>
          <w:tcPr>
            <w:tcW w:w="1572" w:type="dxa"/>
            <w:shd w:val="clear" w:color="auto" w:fill="D9D9D9" w:themeFill="background1" w:themeFillShade="D9"/>
          </w:tcPr>
          <w:p w14:paraId="02008072" w14:textId="77777777" w:rsidR="006119C6" w:rsidRDefault="006119C6" w:rsidP="005F537E">
            <w:pPr>
              <w:pStyle w:val="TableEntryHeader"/>
            </w:pPr>
            <w:r w:rsidRPr="007C31E7">
              <w:t>Parameter</w:t>
            </w:r>
          </w:p>
        </w:tc>
        <w:tc>
          <w:tcPr>
            <w:tcW w:w="872" w:type="dxa"/>
            <w:shd w:val="clear" w:color="auto" w:fill="D9D9D9" w:themeFill="background1" w:themeFillShade="D9"/>
          </w:tcPr>
          <w:p w14:paraId="684C41EB" w14:textId="77777777" w:rsidR="006119C6" w:rsidRDefault="006119C6" w:rsidP="005F537E">
            <w:pPr>
              <w:pStyle w:val="TableEntryHeader"/>
            </w:pPr>
            <w:r w:rsidRPr="007C31E7">
              <w:t>Card.</w:t>
            </w:r>
          </w:p>
        </w:tc>
        <w:tc>
          <w:tcPr>
            <w:tcW w:w="2114" w:type="dxa"/>
            <w:shd w:val="clear" w:color="auto" w:fill="D9D9D9" w:themeFill="background1" w:themeFillShade="D9"/>
          </w:tcPr>
          <w:p w14:paraId="5089D087" w14:textId="77777777" w:rsidR="006119C6" w:rsidRDefault="006119C6" w:rsidP="005F537E">
            <w:pPr>
              <w:pStyle w:val="TableEntryHeader"/>
            </w:pPr>
            <w:r w:rsidRPr="007C31E7">
              <w:t>Data Type</w:t>
            </w:r>
          </w:p>
        </w:tc>
        <w:tc>
          <w:tcPr>
            <w:tcW w:w="5018" w:type="dxa"/>
            <w:shd w:val="clear" w:color="auto" w:fill="D9D9D9" w:themeFill="background1" w:themeFillShade="D9"/>
          </w:tcPr>
          <w:p w14:paraId="5211BB0F" w14:textId="77777777" w:rsidR="006119C6" w:rsidRDefault="006119C6" w:rsidP="005F537E">
            <w:pPr>
              <w:pStyle w:val="TableEntryHeader"/>
            </w:pPr>
            <w:r w:rsidRPr="007C31E7">
              <w:t>Description</w:t>
            </w:r>
          </w:p>
        </w:tc>
      </w:tr>
      <w:tr w:rsidR="006119C6" w14:paraId="07D8C009" w14:textId="77777777" w:rsidTr="005F537E">
        <w:trPr>
          <w:cantSplit/>
          <w:jc w:val="center"/>
        </w:trPr>
        <w:tc>
          <w:tcPr>
            <w:tcW w:w="9576" w:type="dxa"/>
            <w:gridSpan w:val="4"/>
          </w:tcPr>
          <w:p w14:paraId="3C724BF5" w14:textId="77777777" w:rsidR="006119C6" w:rsidRPr="00663785" w:rsidRDefault="006119C6" w:rsidP="005F537E">
            <w:pPr>
              <w:pStyle w:val="TableEntry"/>
              <w:jc w:val="center"/>
              <w:rPr>
                <w:b/>
                <w:bCs/>
              </w:rPr>
            </w:pPr>
            <w:r w:rsidRPr="00663785">
              <w:rPr>
                <w:b/>
                <w:bCs/>
              </w:rPr>
              <w:t>Input Parameters</w:t>
            </w:r>
          </w:p>
        </w:tc>
      </w:tr>
      <w:tr w:rsidR="006119C6" w14:paraId="4A40BA96" w14:textId="77777777" w:rsidTr="005F537E">
        <w:trPr>
          <w:cantSplit/>
          <w:jc w:val="center"/>
        </w:trPr>
        <w:tc>
          <w:tcPr>
            <w:tcW w:w="1572" w:type="dxa"/>
          </w:tcPr>
          <w:p w14:paraId="214BDE6E" w14:textId="77777777" w:rsidR="006119C6" w:rsidRDefault="006119C6" w:rsidP="005F537E">
            <w:pPr>
              <w:pStyle w:val="TableEntry"/>
            </w:pPr>
            <w:r w:rsidRPr="007C31E7">
              <w:t>order</w:t>
            </w:r>
          </w:p>
        </w:tc>
        <w:tc>
          <w:tcPr>
            <w:tcW w:w="872" w:type="dxa"/>
          </w:tcPr>
          <w:p w14:paraId="76A0EE89" w14:textId="77777777" w:rsidR="006119C6" w:rsidRDefault="006119C6" w:rsidP="005F537E">
            <w:pPr>
              <w:pStyle w:val="TableEntry"/>
            </w:pPr>
            <w:r w:rsidRPr="007C31E7">
              <w:t>1..1</w:t>
            </w:r>
          </w:p>
        </w:tc>
        <w:tc>
          <w:tcPr>
            <w:tcW w:w="2114" w:type="dxa"/>
          </w:tcPr>
          <w:p w14:paraId="16EBF00A" w14:textId="77777777" w:rsidR="006119C6" w:rsidRDefault="006119C6" w:rsidP="005F537E">
            <w:pPr>
              <w:pStyle w:val="TableEntry"/>
            </w:pPr>
            <w:r w:rsidRPr="007C31E7">
              <w:t>Order</w:t>
            </w:r>
          </w:p>
        </w:tc>
        <w:tc>
          <w:tcPr>
            <w:tcW w:w="5018" w:type="dxa"/>
          </w:tcPr>
          <w:p w14:paraId="74646341" w14:textId="1C3283B0" w:rsidR="006119C6" w:rsidRDefault="006119C6" w:rsidP="005F537E">
            <w:pPr>
              <w:pStyle w:val="TableEntry"/>
            </w:pPr>
            <w:r w:rsidRPr="007C31E7">
              <w:t>The order to evaluate</w:t>
            </w:r>
            <w:r>
              <w:t>, the same order provided in the $evaluate transaction.</w:t>
            </w:r>
          </w:p>
        </w:tc>
      </w:tr>
      <w:tr w:rsidR="006119C6" w14:paraId="5DDCF64A" w14:textId="77777777" w:rsidTr="005F537E">
        <w:trPr>
          <w:cantSplit/>
          <w:jc w:val="center"/>
        </w:trPr>
        <w:tc>
          <w:tcPr>
            <w:tcW w:w="1572" w:type="dxa"/>
          </w:tcPr>
          <w:p w14:paraId="3042DDA4" w14:textId="77777777" w:rsidR="006119C6" w:rsidRDefault="006119C6" w:rsidP="005F537E">
            <w:pPr>
              <w:pStyle w:val="TableEntry"/>
            </w:pPr>
            <w:r w:rsidRPr="007C31E7">
              <w:t>coverage</w:t>
            </w:r>
          </w:p>
        </w:tc>
        <w:tc>
          <w:tcPr>
            <w:tcW w:w="872" w:type="dxa"/>
          </w:tcPr>
          <w:p w14:paraId="103DAB8E" w14:textId="77777777" w:rsidR="006119C6" w:rsidRDefault="006119C6" w:rsidP="005F537E">
            <w:pPr>
              <w:pStyle w:val="TableEntry"/>
            </w:pPr>
            <w:r w:rsidRPr="007C31E7">
              <w:t>0..*</w:t>
            </w:r>
          </w:p>
        </w:tc>
        <w:tc>
          <w:tcPr>
            <w:tcW w:w="2114" w:type="dxa"/>
          </w:tcPr>
          <w:p w14:paraId="28EB2B4C" w14:textId="77777777" w:rsidR="006119C6" w:rsidRDefault="006119C6" w:rsidP="005F537E">
            <w:pPr>
              <w:pStyle w:val="TableEntry"/>
            </w:pPr>
            <w:r w:rsidRPr="007C31E7">
              <w:t>Coverage</w:t>
            </w:r>
          </w:p>
        </w:tc>
        <w:tc>
          <w:tcPr>
            <w:tcW w:w="5018" w:type="dxa"/>
          </w:tcPr>
          <w:p w14:paraId="60E8CBBD" w14:textId="7F8153B6" w:rsidR="006119C6" w:rsidRDefault="006119C6" w:rsidP="006119C6">
            <w:pPr>
              <w:pStyle w:val="TableEntry"/>
            </w:pPr>
            <w:r w:rsidRPr="007C31E7">
              <w:t>Optional resources describing the patient’s coverage</w:t>
            </w:r>
            <w:r>
              <w:t>, identical to those in the $evaluate transaction.</w:t>
            </w:r>
          </w:p>
        </w:tc>
      </w:tr>
      <w:tr w:rsidR="006119C6" w14:paraId="6E227673" w14:textId="77777777" w:rsidTr="005F537E">
        <w:trPr>
          <w:cantSplit/>
          <w:jc w:val="center"/>
        </w:trPr>
        <w:tc>
          <w:tcPr>
            <w:tcW w:w="1572" w:type="dxa"/>
          </w:tcPr>
          <w:p w14:paraId="009EAC50" w14:textId="77777777" w:rsidR="006119C6" w:rsidRDefault="006119C6" w:rsidP="005F537E">
            <w:pPr>
              <w:pStyle w:val="TableEntry"/>
            </w:pPr>
            <w:r w:rsidRPr="007C31E7">
              <w:t>questions</w:t>
            </w:r>
          </w:p>
        </w:tc>
        <w:tc>
          <w:tcPr>
            <w:tcW w:w="872" w:type="dxa"/>
          </w:tcPr>
          <w:p w14:paraId="62451AC7" w14:textId="4F47F389" w:rsidR="006119C6" w:rsidRDefault="006119C6" w:rsidP="005F537E">
            <w:pPr>
              <w:pStyle w:val="TableEntry"/>
            </w:pPr>
            <w:r>
              <w:t>1</w:t>
            </w:r>
            <w:r w:rsidRPr="007C31E7">
              <w:t>..*</w:t>
            </w:r>
          </w:p>
        </w:tc>
        <w:tc>
          <w:tcPr>
            <w:tcW w:w="2114" w:type="dxa"/>
          </w:tcPr>
          <w:p w14:paraId="10213A76" w14:textId="77777777" w:rsidR="006119C6" w:rsidRDefault="006119C6" w:rsidP="005F537E">
            <w:pPr>
              <w:pStyle w:val="TableEntry"/>
            </w:pPr>
            <w:r w:rsidRPr="007C31E7">
              <w:t>Questionnaire</w:t>
            </w:r>
          </w:p>
        </w:tc>
        <w:tc>
          <w:tcPr>
            <w:tcW w:w="5018" w:type="dxa"/>
          </w:tcPr>
          <w:p w14:paraId="65CC6A9A" w14:textId="4D763927" w:rsidR="006119C6" w:rsidRDefault="006119C6" w:rsidP="006119C6">
            <w:pPr>
              <w:pStyle w:val="TableEntry"/>
            </w:pPr>
            <w:r w:rsidRPr="007C31E7">
              <w:t xml:space="preserve">A reference to </w:t>
            </w:r>
            <w:r>
              <w:t xml:space="preserve">the </w:t>
            </w:r>
            <w:r w:rsidRPr="007C31E7">
              <w:t>Questionnaire resources</w:t>
            </w:r>
            <w:r>
              <w:t xml:space="preserve"> returned in the original $evaluate response.</w:t>
            </w:r>
          </w:p>
        </w:tc>
      </w:tr>
      <w:tr w:rsidR="006119C6" w14:paraId="4C11693F" w14:textId="77777777" w:rsidTr="005F537E">
        <w:trPr>
          <w:cantSplit/>
          <w:jc w:val="center"/>
        </w:trPr>
        <w:tc>
          <w:tcPr>
            <w:tcW w:w="1572" w:type="dxa"/>
          </w:tcPr>
          <w:p w14:paraId="00E14C8E" w14:textId="77777777" w:rsidR="006119C6" w:rsidRDefault="006119C6" w:rsidP="005F537E">
            <w:pPr>
              <w:pStyle w:val="TableEntry"/>
            </w:pPr>
            <w:r w:rsidRPr="007C31E7">
              <w:t>answers</w:t>
            </w:r>
          </w:p>
        </w:tc>
        <w:tc>
          <w:tcPr>
            <w:tcW w:w="872" w:type="dxa"/>
          </w:tcPr>
          <w:p w14:paraId="5E4284A1" w14:textId="77777777" w:rsidR="006119C6" w:rsidRDefault="006119C6" w:rsidP="005F537E">
            <w:pPr>
              <w:pStyle w:val="TableEntry"/>
            </w:pPr>
            <w:r w:rsidRPr="007C31E7">
              <w:t>0..*</w:t>
            </w:r>
          </w:p>
        </w:tc>
        <w:tc>
          <w:tcPr>
            <w:tcW w:w="2114" w:type="dxa"/>
          </w:tcPr>
          <w:p w14:paraId="38E6F24D" w14:textId="77777777" w:rsidR="006119C6" w:rsidRDefault="006119C6" w:rsidP="005F537E">
            <w:pPr>
              <w:pStyle w:val="TableEntry"/>
            </w:pPr>
            <w:proofErr w:type="spellStart"/>
            <w:r w:rsidRPr="007C31E7">
              <w:t>QuestionnaireAnswers</w:t>
            </w:r>
            <w:proofErr w:type="spellEnd"/>
          </w:p>
        </w:tc>
        <w:tc>
          <w:tcPr>
            <w:tcW w:w="5018" w:type="dxa"/>
          </w:tcPr>
          <w:p w14:paraId="0EEA42CD" w14:textId="77777777" w:rsidR="006119C6" w:rsidRDefault="006119C6" w:rsidP="005F537E">
            <w:pPr>
              <w:pStyle w:val="TableEntry"/>
            </w:pPr>
            <w:r w:rsidRPr="007C31E7">
              <w:t xml:space="preserve">Answers to any questions which have been or may be posed by the </w:t>
            </w:r>
            <w:r>
              <w:t>Decision Support Service</w:t>
            </w:r>
          </w:p>
        </w:tc>
      </w:tr>
      <w:tr w:rsidR="006119C6" w14:paraId="7143D3F3" w14:textId="77777777" w:rsidTr="005F537E">
        <w:trPr>
          <w:cantSplit/>
          <w:jc w:val="center"/>
        </w:trPr>
        <w:tc>
          <w:tcPr>
            <w:tcW w:w="1572" w:type="dxa"/>
          </w:tcPr>
          <w:p w14:paraId="3FE04862" w14:textId="77777777" w:rsidR="006119C6" w:rsidRDefault="006119C6" w:rsidP="005F537E">
            <w:pPr>
              <w:pStyle w:val="TableEntry"/>
            </w:pPr>
            <w:proofErr w:type="spellStart"/>
            <w:r w:rsidRPr="007C31E7">
              <w:t>redirectURI</w:t>
            </w:r>
            <w:proofErr w:type="spellEnd"/>
          </w:p>
        </w:tc>
        <w:tc>
          <w:tcPr>
            <w:tcW w:w="872" w:type="dxa"/>
          </w:tcPr>
          <w:p w14:paraId="1A45BABC" w14:textId="77777777" w:rsidR="006119C6" w:rsidRDefault="006119C6" w:rsidP="005F537E">
            <w:pPr>
              <w:pStyle w:val="TableEntry"/>
            </w:pPr>
            <w:r w:rsidRPr="007C31E7">
              <w:t>0..1</w:t>
            </w:r>
          </w:p>
        </w:tc>
        <w:tc>
          <w:tcPr>
            <w:tcW w:w="2114" w:type="dxa"/>
          </w:tcPr>
          <w:p w14:paraId="00197DB1" w14:textId="77777777" w:rsidR="006119C6" w:rsidRDefault="006119C6" w:rsidP="005F537E">
            <w:pPr>
              <w:pStyle w:val="TableEntry"/>
            </w:pPr>
            <w:proofErr w:type="spellStart"/>
            <w:r w:rsidRPr="007C31E7">
              <w:t>uri</w:t>
            </w:r>
            <w:proofErr w:type="spellEnd"/>
          </w:p>
        </w:tc>
        <w:tc>
          <w:tcPr>
            <w:tcW w:w="5018" w:type="dxa"/>
          </w:tcPr>
          <w:p w14:paraId="6CF79609" w14:textId="77777777" w:rsidR="006119C6" w:rsidRDefault="006119C6" w:rsidP="005F537E">
            <w:pPr>
              <w:pStyle w:val="TableEntry"/>
            </w:pPr>
            <w:r w:rsidRPr="007C31E7">
              <w:t xml:space="preserve">Specifies a URI where an interactive </w:t>
            </w:r>
            <w:r>
              <w:t>evaluation</w:t>
            </w:r>
            <w:r w:rsidRPr="007C31E7">
              <w:t xml:space="preserve"> session will be redirected when the session is completed</w:t>
            </w:r>
            <w:r>
              <w:t xml:space="preserve">. </w:t>
            </w:r>
            <w:r w:rsidRPr="007C31E7">
              <w:t xml:space="preserve">This parameter </w:t>
            </w:r>
            <w:r w:rsidRPr="007C31E7">
              <w:rPr>
                <w:smallCaps/>
              </w:rPr>
              <w:t>shall not</w:t>
            </w:r>
            <w:r w:rsidRPr="007C31E7">
              <w:t xml:space="preserve"> be populated in the </w:t>
            </w:r>
            <w:r>
              <w:t>$evaluate</w:t>
            </w:r>
            <w:r w:rsidRPr="007C31E7">
              <w:t xml:space="preserve"> interaction</w:t>
            </w:r>
            <w:r>
              <w:t xml:space="preserve">. </w:t>
            </w:r>
            <w:r w:rsidRPr="007C31E7">
              <w:t xml:space="preserve">It </w:t>
            </w:r>
            <w:r w:rsidRPr="007C31E7">
              <w:rPr>
                <w:smallCaps/>
              </w:rPr>
              <w:t>shall</w:t>
            </w:r>
            <w:r w:rsidRPr="007C31E7">
              <w:t xml:space="preserve"> be populated by the </w:t>
            </w:r>
            <w:r>
              <w:t>Order Evaluation Requester</w:t>
            </w:r>
            <w:r w:rsidRPr="007C31E7">
              <w:t xml:space="preserve"> when the parameters resource is passed to the interactive session.</w:t>
            </w:r>
          </w:p>
        </w:tc>
      </w:tr>
    </w:tbl>
    <w:p w14:paraId="1F7F7BF2" w14:textId="77777777" w:rsidR="006119C6" w:rsidRPr="007C31E7" w:rsidRDefault="006119C6" w:rsidP="00BB3B38">
      <w:pPr>
        <w:pStyle w:val="BodyText"/>
      </w:pPr>
    </w:p>
    <w:p w14:paraId="158E1811" w14:textId="42BA2655" w:rsidR="009B048D" w:rsidRPr="007C31E7" w:rsidRDefault="009B048D" w:rsidP="009B048D">
      <w:pPr>
        <w:pStyle w:val="Heading5"/>
        <w:numPr>
          <w:ilvl w:val="0"/>
          <w:numId w:val="0"/>
        </w:numPr>
        <w:rPr>
          <w:noProof w:val="0"/>
        </w:rPr>
      </w:pPr>
      <w:bookmarkStart w:id="158" w:name="_Toc418514166"/>
      <w:bookmarkStart w:id="159" w:name="_Toc417942287"/>
      <w:r w:rsidRPr="007C31E7">
        <w:rPr>
          <w:noProof w:val="0"/>
        </w:rPr>
        <w:t>3</w:t>
      </w:r>
      <w:r w:rsidR="004A47E9">
        <w:rPr>
          <w:noProof w:val="0"/>
        </w:rPr>
        <w:t>.20.</w:t>
      </w:r>
      <w:r w:rsidR="006D768F" w:rsidRPr="007C31E7">
        <w:rPr>
          <w:noProof w:val="0"/>
        </w:rPr>
        <w:t>4.2</w:t>
      </w:r>
      <w:r w:rsidRPr="007C31E7">
        <w:rPr>
          <w:noProof w:val="0"/>
        </w:rPr>
        <w:t>.3 Expected Actions</w:t>
      </w:r>
      <w:bookmarkEnd w:id="158"/>
      <w:bookmarkEnd w:id="159"/>
    </w:p>
    <w:p w14:paraId="073E00B9" w14:textId="7A5D701B" w:rsidR="00F21AB0" w:rsidRPr="007C31E7" w:rsidRDefault="00EA48C1" w:rsidP="00FA342E">
      <w:pPr>
        <w:pStyle w:val="ListNumber2"/>
        <w:numPr>
          <w:ilvl w:val="0"/>
          <w:numId w:val="21"/>
        </w:numPr>
      </w:pPr>
      <w:r w:rsidRPr="007C31E7">
        <w:t xml:space="preserve">The </w:t>
      </w:r>
      <w:r w:rsidR="0054679E">
        <w:t>Order Evaluation Requester</w:t>
      </w:r>
      <w:r w:rsidRPr="007C31E7">
        <w:t xml:space="preserve"> </w:t>
      </w:r>
      <w:r w:rsidRPr="007C31E7">
        <w:rPr>
          <w:smallCaps/>
        </w:rPr>
        <w:t>shall</w:t>
      </w:r>
      <w:r w:rsidRPr="007C31E7">
        <w:t xml:space="preserve"> synchronously </w:t>
      </w:r>
      <w:proofErr w:type="gramStart"/>
      <w:r w:rsidRPr="007C31E7">
        <w:t>invoke</w:t>
      </w:r>
      <w:proofErr w:type="gramEnd"/>
      <w:r w:rsidRPr="007C31E7">
        <w:t xml:space="preserve"> the web page in a browser window via </w:t>
      </w:r>
      <w:r w:rsidR="004D2D42" w:rsidRPr="007C31E7">
        <w:t xml:space="preserve">the </w:t>
      </w:r>
      <w:r w:rsidRPr="007C31E7">
        <w:t xml:space="preserve">URL </w:t>
      </w:r>
      <w:r w:rsidR="004D2D42" w:rsidRPr="007C31E7">
        <w:t xml:space="preserve">specified </w:t>
      </w:r>
      <w:r w:rsidRPr="007C31E7">
        <w:t xml:space="preserve">in the endpoint parameter </w:t>
      </w:r>
      <w:r w:rsidR="004D2D42" w:rsidRPr="007C31E7">
        <w:t xml:space="preserve">using </w:t>
      </w:r>
      <w:r w:rsidRPr="007C31E7">
        <w:t>an HTTP or HTTPS POST request</w:t>
      </w:r>
      <w:r w:rsidR="00C928D1">
        <w:t xml:space="preserve">. </w:t>
      </w:r>
    </w:p>
    <w:p w14:paraId="70AE63B0" w14:textId="1E7724FF" w:rsidR="00EA48C1" w:rsidRPr="007C31E7" w:rsidRDefault="00F21AB0" w:rsidP="00FA342E">
      <w:pPr>
        <w:pStyle w:val="ListNumber2"/>
        <w:numPr>
          <w:ilvl w:val="0"/>
          <w:numId w:val="21"/>
        </w:numPr>
      </w:pPr>
      <w:r w:rsidRPr="007C31E7">
        <w:t xml:space="preserve">The request body </w:t>
      </w:r>
      <w:r w:rsidRPr="007C31E7">
        <w:rPr>
          <w:smallCaps/>
        </w:rPr>
        <w:t>shall</w:t>
      </w:r>
      <w:r w:rsidRPr="007C31E7">
        <w:t xml:space="preserve"> be populated with a Parameters resource that copies </w:t>
      </w:r>
      <w:r w:rsidR="006119C6">
        <w:t xml:space="preserve">appropriate </w:t>
      </w:r>
      <w:r w:rsidRPr="007C31E7">
        <w:t xml:space="preserve">values from the response body of the previous </w:t>
      </w:r>
      <w:r w:rsidR="0054679E">
        <w:t>Evaluate Order</w:t>
      </w:r>
      <w:r w:rsidRPr="007C31E7">
        <w:t xml:space="preserve"> request</w:t>
      </w:r>
      <w:r w:rsidR="006119C6">
        <w:t xml:space="preserve"> as described above</w:t>
      </w:r>
      <w:r w:rsidR="00C928D1">
        <w:t xml:space="preserve">. </w:t>
      </w:r>
      <w:r w:rsidRPr="007C31E7">
        <w:t xml:space="preserve">The Parameters resource </w:t>
      </w:r>
      <w:r w:rsidRPr="007C31E7">
        <w:rPr>
          <w:smallCaps/>
        </w:rPr>
        <w:t>shall</w:t>
      </w:r>
      <w:r w:rsidRPr="007C31E7">
        <w:t xml:space="preserve"> also have the </w:t>
      </w:r>
      <w:proofErr w:type="spellStart"/>
      <w:r w:rsidRPr="007C31E7">
        <w:rPr>
          <w:b/>
        </w:rPr>
        <w:t>redirectURI</w:t>
      </w:r>
      <w:proofErr w:type="spellEnd"/>
      <w:r w:rsidRPr="007C31E7">
        <w:t xml:space="preserve"> parameter populated</w:t>
      </w:r>
      <w:r w:rsidR="006119C6">
        <w:t xml:space="preserve">, and may include </w:t>
      </w:r>
      <w:r w:rsidR="006119C6" w:rsidRPr="0084057C">
        <w:rPr>
          <w:b/>
        </w:rPr>
        <w:t>answers</w:t>
      </w:r>
      <w:r w:rsidR="006119C6">
        <w:t xml:space="preserve"> parameters for those questions that were already answered.</w:t>
      </w:r>
      <w:r w:rsidR="004D2D42" w:rsidRPr="007C31E7">
        <w:br/>
      </w:r>
    </w:p>
    <w:p w14:paraId="6D3356C3" w14:textId="0B0F645D" w:rsidR="00EA48C1" w:rsidRPr="007C31E7" w:rsidRDefault="00EA48C1" w:rsidP="00FA342E">
      <w:pPr>
        <w:pStyle w:val="ListNumber2"/>
        <w:numPr>
          <w:ilvl w:val="0"/>
          <w:numId w:val="21"/>
        </w:numPr>
      </w:pPr>
      <w:r w:rsidRPr="007C31E7">
        <w:t xml:space="preserve">The Decision Support Servicer </w:t>
      </w:r>
      <w:r w:rsidR="00C928D1">
        <w:t>Actor</w:t>
      </w:r>
      <w:r w:rsidRPr="007C31E7">
        <w:t xml:space="preserve"> shall interact with the user through this browser window to obtain answers to the questions.</w:t>
      </w:r>
    </w:p>
    <w:p w14:paraId="65947265" w14:textId="10E52B3F" w:rsidR="00F21AB0" w:rsidRDefault="00EA48C1" w:rsidP="00FA342E">
      <w:pPr>
        <w:pStyle w:val="ListNumber2"/>
        <w:numPr>
          <w:ilvl w:val="0"/>
          <w:numId w:val="21"/>
        </w:numPr>
      </w:pPr>
      <w:r w:rsidRPr="007C31E7">
        <w:t>When the interactive session is complete</w:t>
      </w:r>
      <w:r w:rsidR="00F21AB0" w:rsidRPr="007C31E7">
        <w:t xml:space="preserve">, the Decision Support Service </w:t>
      </w:r>
      <w:r w:rsidR="00C928D1">
        <w:t>Actor</w:t>
      </w:r>
      <w:r w:rsidR="00F21AB0" w:rsidRPr="007C31E7">
        <w:t xml:space="preserve"> </w:t>
      </w:r>
      <w:r w:rsidR="00F21AB0" w:rsidRPr="007C31E7">
        <w:rPr>
          <w:smallCaps/>
        </w:rPr>
        <w:t>shall</w:t>
      </w:r>
      <w:r w:rsidR="00F21AB0" w:rsidRPr="007C31E7">
        <w:t xml:space="preserve"> return a redirect response using the URL specified in the </w:t>
      </w:r>
      <w:proofErr w:type="spellStart"/>
      <w:r w:rsidR="00F21AB0" w:rsidRPr="007C31E7">
        <w:rPr>
          <w:b/>
        </w:rPr>
        <w:t>redirectURI</w:t>
      </w:r>
      <w:proofErr w:type="spellEnd"/>
      <w:r w:rsidR="00F21AB0" w:rsidRPr="007C31E7">
        <w:t xml:space="preserve"> parameter</w:t>
      </w:r>
      <w:r w:rsidR="00C928D1">
        <w:t xml:space="preserve">. </w:t>
      </w:r>
    </w:p>
    <w:p w14:paraId="0AF57AC4" w14:textId="42B8CB88" w:rsidR="00EA48C1" w:rsidRPr="007C31E7" w:rsidRDefault="00F21AB0" w:rsidP="007E2A65">
      <w:pPr>
        <w:pStyle w:val="BodyText"/>
        <w:numPr>
          <w:ilvl w:val="1"/>
          <w:numId w:val="19"/>
        </w:numPr>
      </w:pPr>
      <w:r w:rsidRPr="007C31E7">
        <w:t xml:space="preserve">The </w:t>
      </w:r>
      <w:r w:rsidR="00413485" w:rsidRPr="007C31E7">
        <w:t xml:space="preserve">HTTP </w:t>
      </w:r>
      <w:r w:rsidRPr="007C31E7">
        <w:t xml:space="preserve">response code returned by the </w:t>
      </w:r>
      <w:r w:rsidR="00413485" w:rsidRPr="007C31E7">
        <w:t>D</w:t>
      </w:r>
      <w:r w:rsidRPr="007C31E7">
        <w:t xml:space="preserve">ecision </w:t>
      </w:r>
      <w:r w:rsidR="00413485" w:rsidRPr="007C31E7">
        <w:t>S</w:t>
      </w:r>
      <w:r w:rsidRPr="007C31E7">
        <w:t xml:space="preserve">upport </w:t>
      </w:r>
      <w:r w:rsidR="00413485" w:rsidRPr="007C31E7">
        <w:t>S</w:t>
      </w:r>
      <w:r w:rsidRPr="007C31E7">
        <w:t>ervice</w:t>
      </w:r>
      <w:r w:rsidR="00413485" w:rsidRPr="007C31E7">
        <w:t xml:space="preserve"> </w:t>
      </w:r>
      <w:r w:rsidR="00C928D1">
        <w:t>Actor</w:t>
      </w:r>
      <w:r w:rsidRPr="007C31E7">
        <w:t xml:space="preserve"> </w:t>
      </w:r>
      <w:r w:rsidRPr="007C31E7">
        <w:rPr>
          <w:smallCaps/>
        </w:rPr>
        <w:t>shall</w:t>
      </w:r>
      <w:r w:rsidRPr="007C31E7">
        <w:t xml:space="preserve"> </w:t>
      </w:r>
      <w:proofErr w:type="gramStart"/>
      <w:r w:rsidRPr="007C31E7">
        <w:t>be</w:t>
      </w:r>
      <w:proofErr w:type="gramEnd"/>
      <w:r w:rsidRPr="007C31E7">
        <w:t xml:space="preserve"> 301 Moved Permanently.</w:t>
      </w:r>
    </w:p>
    <w:p w14:paraId="06735E2A" w14:textId="5BD30AEC" w:rsidR="00E12016" w:rsidRPr="007C31E7" w:rsidRDefault="00F21AB0" w:rsidP="007E2A65">
      <w:pPr>
        <w:pStyle w:val="BodyText"/>
        <w:numPr>
          <w:ilvl w:val="1"/>
          <w:numId w:val="19"/>
        </w:numPr>
      </w:pPr>
      <w:r w:rsidRPr="007C31E7">
        <w:t xml:space="preserve">The </w:t>
      </w:r>
      <w:r w:rsidR="00413485" w:rsidRPr="007C31E7">
        <w:t xml:space="preserve">HTTP </w:t>
      </w:r>
      <w:r w:rsidRPr="007C31E7">
        <w:t xml:space="preserve">Location </w:t>
      </w:r>
      <w:r w:rsidR="00413485" w:rsidRPr="007C31E7">
        <w:t xml:space="preserve">header </w:t>
      </w:r>
      <w:r w:rsidRPr="007C31E7">
        <w:t xml:space="preserve">shall be set to the </w:t>
      </w:r>
      <w:proofErr w:type="spellStart"/>
      <w:r w:rsidRPr="007C31E7">
        <w:rPr>
          <w:b/>
        </w:rPr>
        <w:t>redirectURI</w:t>
      </w:r>
      <w:proofErr w:type="spellEnd"/>
      <w:r w:rsidRPr="007C31E7">
        <w:t xml:space="preserve"> parameter concatenated with a query parameter </w:t>
      </w:r>
      <w:r w:rsidR="00E12016" w:rsidRPr="007C31E7">
        <w:t xml:space="preserve">named </w:t>
      </w:r>
      <w:proofErr w:type="spellStart"/>
      <w:r w:rsidR="00D429B7">
        <w:rPr>
          <w:b/>
        </w:rPr>
        <w:t>evaluation</w:t>
      </w:r>
      <w:r w:rsidR="00E12016" w:rsidRPr="007C31E7">
        <w:rPr>
          <w:b/>
        </w:rPr>
        <w:t>URI</w:t>
      </w:r>
      <w:proofErr w:type="spellEnd"/>
      <w:r w:rsidR="00C928D1">
        <w:t xml:space="preserve">. </w:t>
      </w:r>
      <w:r w:rsidR="00E12016" w:rsidRPr="007C31E7">
        <w:t xml:space="preserve">The value of that query parameter shall be the URI where the </w:t>
      </w:r>
      <w:r w:rsidR="00B64F80">
        <w:t>evaluation</w:t>
      </w:r>
      <w:r w:rsidR="00E12016" w:rsidRPr="007C31E7">
        <w:t xml:space="preserve"> response can be </w:t>
      </w:r>
      <w:r w:rsidR="00413485" w:rsidRPr="007C31E7">
        <w:t>retrieved</w:t>
      </w:r>
      <w:r w:rsidR="00C928D1">
        <w:t xml:space="preserve">. </w:t>
      </w:r>
    </w:p>
    <w:p w14:paraId="12F02423" w14:textId="6540D98A" w:rsidR="00413485" w:rsidRDefault="00E12016" w:rsidP="00413485">
      <w:pPr>
        <w:pStyle w:val="BodyText"/>
        <w:numPr>
          <w:ilvl w:val="1"/>
          <w:numId w:val="19"/>
        </w:numPr>
      </w:pPr>
      <w:r w:rsidRPr="007C31E7">
        <w:t xml:space="preserve">The form of the </w:t>
      </w:r>
      <w:proofErr w:type="spellStart"/>
      <w:r w:rsidR="00D429B7">
        <w:rPr>
          <w:b/>
        </w:rPr>
        <w:t>evaluation</w:t>
      </w:r>
      <w:r w:rsidRPr="007C31E7">
        <w:rPr>
          <w:b/>
        </w:rPr>
        <w:t>URI</w:t>
      </w:r>
      <w:proofErr w:type="spellEnd"/>
      <w:r w:rsidRPr="007C31E7">
        <w:t xml:space="preserve"> parameter should be [base]/</w:t>
      </w:r>
      <w:r w:rsidR="00413485" w:rsidRPr="007C31E7">
        <w:t>Parameters</w:t>
      </w:r>
      <w:r w:rsidRPr="007C31E7">
        <w:t>/</w:t>
      </w:r>
      <w:r w:rsidRPr="007C31E7">
        <w:rPr>
          <w:i/>
        </w:rPr>
        <w:t>identifier</w:t>
      </w:r>
      <w:r w:rsidRPr="007C31E7">
        <w:t xml:space="preserve"> where [base] is the base URL for the Decision Support </w:t>
      </w:r>
      <w:r w:rsidR="00413485" w:rsidRPr="007C31E7">
        <w:t xml:space="preserve">Service </w:t>
      </w:r>
      <w:r w:rsidR="00C928D1">
        <w:t>Actor</w:t>
      </w:r>
      <w:r w:rsidR="00413485" w:rsidRPr="007C31E7">
        <w:t xml:space="preserve"> and </w:t>
      </w:r>
      <w:r w:rsidR="00413485" w:rsidRPr="007C31E7">
        <w:rPr>
          <w:i/>
        </w:rPr>
        <w:t>identifier</w:t>
      </w:r>
      <w:r w:rsidR="00413485" w:rsidRPr="007C31E7">
        <w:t xml:space="preserve"> is a unique identifier for this </w:t>
      </w:r>
      <w:r w:rsidR="00D429B7">
        <w:t>evaluation</w:t>
      </w:r>
      <w:r w:rsidR="00413485" w:rsidRPr="007C31E7">
        <w:t xml:space="preserve"> result.</w:t>
      </w:r>
    </w:p>
    <w:p w14:paraId="327D121F" w14:textId="77777777" w:rsidR="000771AF" w:rsidRPr="007C31E7" w:rsidRDefault="000771AF" w:rsidP="000771AF">
      <w:pPr>
        <w:pStyle w:val="ListNumber2"/>
        <w:numPr>
          <w:ilvl w:val="0"/>
          <w:numId w:val="50"/>
        </w:numPr>
        <w:ind w:left="720"/>
      </w:pPr>
      <w:r w:rsidRPr="007C31E7">
        <w:lastRenderedPageBreak/>
        <w:t xml:space="preserve">The </w:t>
      </w:r>
      <w:r>
        <w:t>Order Evaluation Requester</w:t>
      </w:r>
      <w:r w:rsidRPr="007C31E7">
        <w:t xml:space="preserve"> retrieves the Parameters resource using an HTTP or HTTPS GET request</w:t>
      </w:r>
      <w:r>
        <w:t xml:space="preserve">. </w:t>
      </w:r>
      <w:r w:rsidRPr="007C31E7">
        <w:t>The resource is structured as described in Table 3</w:t>
      </w:r>
      <w:r>
        <w:t>.19.</w:t>
      </w:r>
      <w:r w:rsidRPr="007C31E7">
        <w:t xml:space="preserve">4.1.2-1 </w:t>
      </w:r>
      <w:r>
        <w:t>$evaluate</w:t>
      </w:r>
      <w:r w:rsidRPr="007C31E7">
        <w:t xml:space="preserve"> Message Parameters above.</w:t>
      </w:r>
    </w:p>
    <w:p w14:paraId="2190E15C" w14:textId="334BE3E9" w:rsidR="00303E20" w:rsidRPr="007C31E7" w:rsidRDefault="00303E20" w:rsidP="009E34B7">
      <w:pPr>
        <w:pStyle w:val="Heading3"/>
        <w:numPr>
          <w:ilvl w:val="0"/>
          <w:numId w:val="0"/>
        </w:numPr>
        <w:rPr>
          <w:noProof w:val="0"/>
        </w:rPr>
      </w:pPr>
      <w:bookmarkStart w:id="160" w:name="_Toc418514167"/>
      <w:bookmarkStart w:id="161" w:name="_Toc417942288"/>
      <w:r w:rsidRPr="007C31E7">
        <w:rPr>
          <w:noProof w:val="0"/>
        </w:rPr>
        <w:t>3</w:t>
      </w:r>
      <w:r w:rsidR="004A47E9">
        <w:rPr>
          <w:noProof w:val="0"/>
        </w:rPr>
        <w:t>.20.</w:t>
      </w:r>
      <w:r w:rsidR="00680648" w:rsidRPr="007C31E7">
        <w:rPr>
          <w:noProof w:val="0"/>
        </w:rPr>
        <w:t>5</w:t>
      </w:r>
      <w:r w:rsidRPr="007C31E7">
        <w:rPr>
          <w:noProof w:val="0"/>
        </w:rPr>
        <w:t xml:space="preserve"> Security Considerations</w:t>
      </w:r>
      <w:bookmarkEnd w:id="160"/>
      <w:bookmarkEnd w:id="161"/>
    </w:p>
    <w:p w14:paraId="4E2251A6" w14:textId="5AAA00E8" w:rsidR="00530557" w:rsidRPr="007C31E7" w:rsidRDefault="00530557" w:rsidP="00530557">
      <w:pPr>
        <w:pStyle w:val="BodyText"/>
      </w:pPr>
      <w:r w:rsidRPr="007C31E7">
        <w:t>Resources which are passed as parameters in this transaction may contain individually identifiable health information</w:t>
      </w:r>
      <w:r w:rsidR="00C928D1">
        <w:t xml:space="preserve">. </w:t>
      </w:r>
      <w:r w:rsidRPr="007C31E7">
        <w:t>This profile limits the required information to the service ordered, and the patient date of birth and gender, allowing date of birth to be specified with limited precision, restricting the quantity of PHI transmitted, and potentially needing to be stored (e.g., audit logs) as a result of executing this transaction</w:t>
      </w:r>
      <w:r w:rsidR="00C928D1">
        <w:t xml:space="preserve">. </w:t>
      </w:r>
      <w:r w:rsidR="00331843" w:rsidRPr="007C31E7">
        <w:t xml:space="preserve">Specific implementations of this profile may require more information be transmitted, or may further prohibit the transmission of certain details not otherwise </w:t>
      </w:r>
      <w:r w:rsidR="00520CD3" w:rsidRPr="007C31E7">
        <w:t xml:space="preserve">required by </w:t>
      </w:r>
      <w:r w:rsidR="00331843" w:rsidRPr="007C31E7">
        <w:t>this profile</w:t>
      </w:r>
      <w:r w:rsidR="00C928D1">
        <w:t xml:space="preserve">. </w:t>
      </w:r>
      <w:r w:rsidR="00331843" w:rsidRPr="007C31E7">
        <w:t>The use of additional data elements can increase the attack surface of the interface specified within this transaction</w:t>
      </w:r>
      <w:r w:rsidR="00C928D1">
        <w:t xml:space="preserve">. </w:t>
      </w:r>
    </w:p>
    <w:p w14:paraId="15A3353C" w14:textId="46F198A7" w:rsidR="00331843" w:rsidRPr="007C31E7" w:rsidRDefault="00331843" w:rsidP="00530557">
      <w:pPr>
        <w:pStyle w:val="BodyText"/>
      </w:pPr>
      <w:r w:rsidRPr="007C31E7">
        <w:t xml:space="preserve">To secure these transactions, the ATNA </w:t>
      </w:r>
      <w:r w:rsidR="00C928D1">
        <w:t>Profile</w:t>
      </w:r>
      <w:r w:rsidRPr="007C31E7">
        <w:t xml:space="preserve"> may be used to ensure that the information is encrypted, and that both sender and receiver are mutually authenticated.</w:t>
      </w:r>
    </w:p>
    <w:p w14:paraId="313DEFCD" w14:textId="01734155" w:rsidR="00331843" w:rsidRPr="007C31E7" w:rsidRDefault="007603CF" w:rsidP="00530557">
      <w:pPr>
        <w:pStyle w:val="BodyText"/>
      </w:pPr>
      <w:r w:rsidRPr="007C31E7">
        <w:t xml:space="preserve">The use of Questionnaire and </w:t>
      </w:r>
      <w:proofErr w:type="spellStart"/>
      <w:r w:rsidRPr="007C31E7">
        <w:t>QuestionnaireAnswer</w:t>
      </w:r>
      <w:proofErr w:type="spellEnd"/>
      <w:r w:rsidRPr="007C31E7">
        <w:t xml:space="preserve"> resources to provide additional information allows the Decision Support Service to request information that may include PHI</w:t>
      </w:r>
      <w:r w:rsidR="00C928D1">
        <w:t xml:space="preserve">. </w:t>
      </w:r>
      <w:r w:rsidRPr="007C31E7">
        <w:t xml:space="preserve">An </w:t>
      </w:r>
      <w:r w:rsidR="0054679E">
        <w:t>Order Evaluation Requester</w:t>
      </w:r>
      <w:r w:rsidRPr="007C31E7">
        <w:t xml:space="preserve"> </w:t>
      </w:r>
      <w:r w:rsidR="00C928D1">
        <w:t>Actor</w:t>
      </w:r>
      <w:r w:rsidRPr="007C31E7">
        <w:t xml:space="preserve"> may pre-emptively supply answers to questions it knows may be asked for certain orders</w:t>
      </w:r>
      <w:r w:rsidR="00C928D1">
        <w:t xml:space="preserve">. </w:t>
      </w:r>
      <w:r w:rsidRPr="007C31E7">
        <w:t>Again, this can increase the attack surface of the interface described in this transaction.</w:t>
      </w:r>
    </w:p>
    <w:p w14:paraId="30255D5F" w14:textId="626B6EEE" w:rsidR="00520CD3" w:rsidRPr="007C31E7" w:rsidRDefault="000771AF" w:rsidP="00530557">
      <w:pPr>
        <w:pStyle w:val="BodyText"/>
      </w:pPr>
      <w:r>
        <w:t xml:space="preserve">There </w:t>
      </w:r>
      <w:r w:rsidR="00520CD3" w:rsidRPr="007C31E7">
        <w:t>may be a short period of time</w:t>
      </w:r>
      <w:r>
        <w:t xml:space="preserve"> </w:t>
      </w:r>
      <w:r w:rsidR="00520CD3" w:rsidRPr="007C31E7">
        <w:t xml:space="preserve">where </w:t>
      </w:r>
      <w:r>
        <w:t>t</w:t>
      </w:r>
      <w:r w:rsidR="00041084">
        <w:t>he De</w:t>
      </w:r>
      <w:r>
        <w:t xml:space="preserve">cision Support Service needs </w:t>
      </w:r>
      <w:r w:rsidR="00520CD3" w:rsidRPr="007C31E7">
        <w:t xml:space="preserve">to store PHI to allow the </w:t>
      </w:r>
      <w:r w:rsidR="0054679E">
        <w:t>Order Evaluation Requester</w:t>
      </w:r>
      <w:r w:rsidR="00520CD3" w:rsidRPr="007C31E7">
        <w:t xml:space="preserve"> to retrieve the response</w:t>
      </w:r>
      <w:r w:rsidR="00C928D1">
        <w:t xml:space="preserve">. </w:t>
      </w:r>
      <w:r w:rsidR="00520CD3" w:rsidRPr="007C31E7">
        <w:t>Once the response has been retrieved, it can be discarded</w:t>
      </w:r>
      <w:r w:rsidR="00C928D1">
        <w:t xml:space="preserve">. </w:t>
      </w:r>
      <w:r w:rsidR="00520CD3" w:rsidRPr="007C31E7">
        <w:t>Implementers must choose how they want to interact with the user to minimize the PHI that may need to be stored in this case.</w:t>
      </w:r>
    </w:p>
    <w:p w14:paraId="247BCD72" w14:textId="54998904" w:rsidR="004D2D42" w:rsidRPr="007C31E7" w:rsidRDefault="00041084" w:rsidP="00530557">
      <w:pPr>
        <w:pStyle w:val="BodyText"/>
      </w:pPr>
      <w:r>
        <w:t>The</w:t>
      </w:r>
      <w:r w:rsidR="00F715A1" w:rsidRPr="007C31E7">
        <w:t xml:space="preserve"> </w:t>
      </w:r>
      <w:r w:rsidR="0054679E">
        <w:t>Order Evaluation Requester</w:t>
      </w:r>
      <w:r w:rsidR="00F715A1" w:rsidRPr="007C31E7">
        <w:t xml:space="preserve"> should ensure that the web URL is from a trusted source, and that the communication channel is protected</w:t>
      </w:r>
      <w:r w:rsidR="00C928D1">
        <w:t xml:space="preserve">. </w:t>
      </w:r>
      <w:r w:rsidR="00F715A1" w:rsidRPr="007C31E7">
        <w:t xml:space="preserve">The ATNA </w:t>
      </w:r>
      <w:r w:rsidR="00C928D1">
        <w:t>Profile</w:t>
      </w:r>
      <w:r w:rsidR="00F715A1" w:rsidRPr="007C31E7">
        <w:t xml:space="preserve"> supports mutual authentication of the client and server, and encrypts the communication channel.</w:t>
      </w:r>
    </w:p>
    <w:p w14:paraId="3C855047" w14:textId="77777777" w:rsidR="00447451" w:rsidRPr="007C31E7" w:rsidRDefault="00447451" w:rsidP="00597DB2">
      <w:pPr>
        <w:pStyle w:val="BodyText"/>
      </w:pPr>
    </w:p>
    <w:p w14:paraId="616580AB" w14:textId="77777777" w:rsidR="00993FF5" w:rsidRPr="007C31E7" w:rsidRDefault="00D42ED8" w:rsidP="00993FF5">
      <w:pPr>
        <w:pStyle w:val="PartTitle"/>
      </w:pPr>
      <w:bookmarkStart w:id="162" w:name="_Toc418514168"/>
      <w:bookmarkStart w:id="163" w:name="_Toc417942291"/>
      <w:r w:rsidRPr="007C31E7">
        <w:lastRenderedPageBreak/>
        <w:t>V</w:t>
      </w:r>
      <w:r w:rsidR="00993FF5" w:rsidRPr="007C31E7">
        <w:t>olume 4 – National Extensions</w:t>
      </w:r>
      <w:bookmarkEnd w:id="162"/>
      <w:bookmarkEnd w:id="163"/>
    </w:p>
    <w:p w14:paraId="0E0607E6" w14:textId="5D5A855C" w:rsidR="00993FF5" w:rsidRPr="007C31E7" w:rsidRDefault="00993FF5" w:rsidP="00993FF5">
      <w:pPr>
        <w:pStyle w:val="EditorInstructions"/>
      </w:pPr>
      <w:r w:rsidRPr="007C31E7">
        <w:t xml:space="preserve">Add </w:t>
      </w:r>
      <w:r w:rsidR="003F0805" w:rsidRPr="007C31E7">
        <w:t xml:space="preserve">appropriate Country </w:t>
      </w:r>
      <w:r w:rsidR="00C928D1">
        <w:t>Section</w:t>
      </w:r>
      <w:r w:rsidRPr="007C31E7">
        <w:t xml:space="preserve"> </w:t>
      </w:r>
    </w:p>
    <w:p w14:paraId="1869CBFD" w14:textId="77777777" w:rsidR="00C63D7E" w:rsidRPr="007C31E7" w:rsidRDefault="00993FF5" w:rsidP="00BB76BC">
      <w:pPr>
        <w:pStyle w:val="AppendixHeading1"/>
        <w:rPr>
          <w:noProof w:val="0"/>
        </w:rPr>
      </w:pPr>
      <w:bookmarkStart w:id="164" w:name="_Toc418514169"/>
      <w:bookmarkStart w:id="165" w:name="_Toc417942292"/>
      <w:r w:rsidRPr="007C31E7">
        <w:rPr>
          <w:noProof w:val="0"/>
        </w:rPr>
        <w:t xml:space="preserve">4 </w:t>
      </w:r>
      <w:r w:rsidR="00C63D7E" w:rsidRPr="007C31E7">
        <w:rPr>
          <w:noProof w:val="0"/>
        </w:rPr>
        <w:t>National Extensions</w:t>
      </w:r>
      <w:bookmarkEnd w:id="164"/>
      <w:bookmarkEnd w:id="165"/>
    </w:p>
    <w:p w14:paraId="2DC35CB0" w14:textId="77777777" w:rsidR="00993FF5" w:rsidRPr="007C31E7" w:rsidRDefault="00C63D7E" w:rsidP="00BB76BC">
      <w:pPr>
        <w:pStyle w:val="AppendixHeading2"/>
        <w:rPr>
          <w:noProof w:val="0"/>
        </w:rPr>
      </w:pPr>
      <w:bookmarkStart w:id="166" w:name="_Toc418514170"/>
      <w:bookmarkStart w:id="167" w:name="_Toc417942293"/>
      <w:proofErr w:type="gramStart"/>
      <w:r w:rsidRPr="007C31E7">
        <w:rPr>
          <w:noProof w:val="0"/>
        </w:rPr>
        <w:t>4.I</w:t>
      </w:r>
      <w:proofErr w:type="gramEnd"/>
      <w:r w:rsidRPr="007C31E7">
        <w:rPr>
          <w:noProof w:val="0"/>
        </w:rPr>
        <w:t xml:space="preserve"> </w:t>
      </w:r>
      <w:r w:rsidR="00993FF5" w:rsidRPr="007C31E7">
        <w:rPr>
          <w:noProof w:val="0"/>
        </w:rPr>
        <w:t xml:space="preserve">National Extensions for </w:t>
      </w:r>
      <w:r w:rsidR="00AB274C" w:rsidRPr="007C31E7">
        <w:rPr>
          <w:noProof w:val="0"/>
        </w:rPr>
        <w:t>US</w:t>
      </w:r>
      <w:bookmarkEnd w:id="166"/>
      <w:bookmarkEnd w:id="167"/>
    </w:p>
    <w:p w14:paraId="3AC7931F" w14:textId="77777777" w:rsidR="00C83F0F" w:rsidRPr="007C31E7" w:rsidRDefault="00C83F0F" w:rsidP="00BB76BC">
      <w:pPr>
        <w:pStyle w:val="AppendixHeading3"/>
        <w:numPr>
          <w:ilvl w:val="0"/>
          <w:numId w:val="0"/>
        </w:numPr>
        <w:rPr>
          <w:noProof w:val="0"/>
        </w:rPr>
      </w:pPr>
      <w:bookmarkStart w:id="168" w:name="_Toc301176972"/>
      <w:bookmarkStart w:id="169" w:name="_Toc418514171"/>
      <w:bookmarkStart w:id="170" w:name="_Toc417942294"/>
      <w:proofErr w:type="gramStart"/>
      <w:r w:rsidRPr="007C31E7">
        <w:rPr>
          <w:noProof w:val="0"/>
        </w:rPr>
        <w:t>4.</w:t>
      </w:r>
      <w:r w:rsidR="00C63D7E" w:rsidRPr="007C31E7">
        <w:rPr>
          <w:noProof w:val="0"/>
        </w:rPr>
        <w:t>I.</w:t>
      </w:r>
      <w:r w:rsidRPr="007C31E7">
        <w:rPr>
          <w:noProof w:val="0"/>
        </w:rPr>
        <w:t>1</w:t>
      </w:r>
      <w:proofErr w:type="gramEnd"/>
      <w:r w:rsidR="007773C8" w:rsidRPr="007C31E7">
        <w:rPr>
          <w:noProof w:val="0"/>
        </w:rPr>
        <w:t xml:space="preserve"> </w:t>
      </w:r>
      <w:r w:rsidRPr="007C31E7">
        <w:rPr>
          <w:noProof w:val="0"/>
        </w:rPr>
        <w:t>Comment Submission</w:t>
      </w:r>
      <w:bookmarkEnd w:id="168"/>
      <w:bookmarkEnd w:id="169"/>
      <w:bookmarkEnd w:id="170"/>
    </w:p>
    <w:p w14:paraId="1563D52B" w14:textId="74BB0232" w:rsidR="00C83F0F" w:rsidRPr="007C31E7" w:rsidRDefault="00C83F0F" w:rsidP="00663785">
      <w:pPr>
        <w:pStyle w:val="BodyText"/>
      </w:pPr>
      <w:r w:rsidRPr="007C31E7">
        <w:t xml:space="preserve">This national extension document was authored under the sponsorship and supervision of </w:t>
      </w:r>
      <w:r w:rsidR="006B665D" w:rsidRPr="007C31E7">
        <w:t>IHE USA</w:t>
      </w:r>
      <w:r w:rsidRPr="007C31E7">
        <w:t xml:space="preserve">, who welcome comments on this document and the IHE </w:t>
      </w:r>
      <w:r w:rsidR="006B665D" w:rsidRPr="007C31E7">
        <w:t>USA</w:t>
      </w:r>
      <w:r w:rsidR="00520CD3" w:rsidRPr="007C31E7">
        <w:t xml:space="preserve"> </w:t>
      </w:r>
      <w:r w:rsidRPr="007C31E7">
        <w:t>initiative. Comments should be directed to</w:t>
      </w:r>
      <w:r w:rsidR="00441B98" w:rsidRPr="007C31E7">
        <w:t xml:space="preserve"> </w:t>
      </w:r>
      <w:hyperlink r:id="rId21" w:history="1">
        <w:r w:rsidR="00441B98" w:rsidRPr="007C31E7">
          <w:rPr>
            <w:rStyle w:val="Hyperlink"/>
          </w:rPr>
          <w:t>http://www.ihe.net/PCC_Public_Comments</w:t>
        </w:r>
      </w:hyperlink>
      <w:r w:rsidRPr="007C31E7">
        <w:t>:</w:t>
      </w:r>
    </w:p>
    <w:p w14:paraId="31F5A259" w14:textId="77777777" w:rsidR="00C83F0F" w:rsidRPr="007C31E7" w:rsidRDefault="00C83F0F" w:rsidP="00BB76BC">
      <w:pPr>
        <w:pStyle w:val="AppendixHeading3"/>
        <w:numPr>
          <w:ilvl w:val="0"/>
          <w:numId w:val="0"/>
        </w:numPr>
        <w:rPr>
          <w:noProof w:val="0"/>
        </w:rPr>
      </w:pPr>
      <w:bookmarkStart w:id="171" w:name="_Toc418514172"/>
      <w:bookmarkStart w:id="172" w:name="_Toc417942295"/>
      <w:proofErr w:type="gramStart"/>
      <w:r w:rsidRPr="007C31E7">
        <w:rPr>
          <w:noProof w:val="0"/>
        </w:rPr>
        <w:t>4.</w:t>
      </w:r>
      <w:r w:rsidR="00C63D7E" w:rsidRPr="007C31E7">
        <w:rPr>
          <w:noProof w:val="0"/>
        </w:rPr>
        <w:t>I.</w:t>
      </w:r>
      <w:r w:rsidRPr="007C31E7">
        <w:rPr>
          <w:noProof w:val="0"/>
        </w:rPr>
        <w:t>2</w:t>
      </w:r>
      <w:proofErr w:type="gramEnd"/>
      <w:r w:rsidRPr="007C31E7">
        <w:rPr>
          <w:noProof w:val="0"/>
        </w:rPr>
        <w:t xml:space="preserve"> </w:t>
      </w:r>
      <w:r w:rsidR="00D020E7" w:rsidRPr="007C31E7">
        <w:rPr>
          <w:noProof w:val="0"/>
        </w:rPr>
        <w:t>Guideline Appropriate Ordering</w:t>
      </w:r>
      <w:r w:rsidR="006B665D" w:rsidRPr="007C31E7">
        <w:rPr>
          <w:noProof w:val="0"/>
        </w:rPr>
        <w:t xml:space="preserve"> </w:t>
      </w:r>
      <w:r w:rsidR="001D6BB3" w:rsidRPr="007C31E7">
        <w:rPr>
          <w:noProof w:val="0"/>
        </w:rPr>
        <w:t>(</w:t>
      </w:r>
      <w:r w:rsidR="00D020E7" w:rsidRPr="007C31E7">
        <w:rPr>
          <w:noProof w:val="0"/>
        </w:rPr>
        <w:t>GAO</w:t>
      </w:r>
      <w:r w:rsidR="001D6BB3" w:rsidRPr="007C31E7">
        <w:rPr>
          <w:noProof w:val="0"/>
        </w:rPr>
        <w:t>)</w:t>
      </w:r>
      <w:bookmarkEnd w:id="171"/>
      <w:bookmarkEnd w:id="172"/>
      <w:r w:rsidRPr="007C31E7">
        <w:rPr>
          <w:noProof w:val="0"/>
        </w:rPr>
        <w:t xml:space="preserve"> </w:t>
      </w:r>
    </w:p>
    <w:p w14:paraId="3761EE00" w14:textId="67F92907" w:rsidR="00C83F0F" w:rsidRPr="007C31E7" w:rsidRDefault="006B665D" w:rsidP="00FA342E">
      <w:pPr>
        <w:pStyle w:val="BodyText"/>
      </w:pPr>
      <w:r w:rsidRPr="00DA30C6">
        <w:t xml:space="preserve">The Guideline Appropriate Ordering </w:t>
      </w:r>
      <w:r w:rsidR="00C928D1">
        <w:t>Profile</w:t>
      </w:r>
      <w:r w:rsidRPr="00DA30C6">
        <w:t xml:space="preserve"> supports </w:t>
      </w:r>
      <w:r w:rsidR="009D5410" w:rsidRPr="00DA30C6">
        <w:t xml:space="preserve">the </w:t>
      </w:r>
      <w:r w:rsidRPr="007C31E7">
        <w:t>CMS requirements for appropriate image ordering.</w:t>
      </w:r>
    </w:p>
    <w:p w14:paraId="42F43C48" w14:textId="306DEF85" w:rsidR="00C83F0F" w:rsidRPr="007C31E7" w:rsidRDefault="00C83F0F" w:rsidP="00017E09">
      <w:pPr>
        <w:pStyle w:val="Heading4"/>
        <w:numPr>
          <w:ilvl w:val="0"/>
          <w:numId w:val="0"/>
        </w:numPr>
        <w:rPr>
          <w:noProof w:val="0"/>
        </w:rPr>
      </w:pPr>
      <w:bookmarkStart w:id="173" w:name="_Toc417942296"/>
      <w:bookmarkStart w:id="174" w:name="_Toc418514173"/>
      <w:proofErr w:type="gramStart"/>
      <w:r w:rsidRPr="007C31E7">
        <w:rPr>
          <w:noProof w:val="0"/>
        </w:rPr>
        <w:t>4.</w:t>
      </w:r>
      <w:r w:rsidR="00C63D7E" w:rsidRPr="007C31E7">
        <w:rPr>
          <w:noProof w:val="0"/>
        </w:rPr>
        <w:t>I.</w:t>
      </w:r>
      <w:r w:rsidRPr="007C31E7">
        <w:rPr>
          <w:noProof w:val="0"/>
        </w:rPr>
        <w:t>2.</w:t>
      </w:r>
      <w:bookmarkEnd w:id="173"/>
      <w:r w:rsidRPr="007C31E7">
        <w:rPr>
          <w:noProof w:val="0"/>
        </w:rPr>
        <w:t>1</w:t>
      </w:r>
      <w:proofErr w:type="gramEnd"/>
      <w:r w:rsidR="00441B98" w:rsidRPr="007C31E7">
        <w:rPr>
          <w:noProof w:val="0"/>
        </w:rPr>
        <w:t xml:space="preserve"> </w:t>
      </w:r>
      <w:commentRangeStart w:id="175"/>
      <w:r w:rsidR="006B665D" w:rsidRPr="007C31E7">
        <w:rPr>
          <w:noProof w:val="0"/>
        </w:rPr>
        <w:t>Resource</w:t>
      </w:r>
      <w:r w:rsidR="009D5410" w:rsidRPr="007C31E7">
        <w:rPr>
          <w:noProof w:val="0"/>
        </w:rPr>
        <w:t xml:space="preserve"> Constraints</w:t>
      </w:r>
      <w:bookmarkEnd w:id="174"/>
      <w:commentRangeEnd w:id="175"/>
      <w:r w:rsidR="004A47E9">
        <w:rPr>
          <w:rStyle w:val="CommentReference"/>
          <w:rFonts w:ascii="Times New Roman" w:hAnsi="Times New Roman"/>
          <w:b w:val="0"/>
          <w:noProof w:val="0"/>
          <w:kern w:val="0"/>
        </w:rPr>
        <w:commentReference w:id="175"/>
      </w:r>
    </w:p>
    <w:p w14:paraId="2EB97E88" w14:textId="4A56FA18" w:rsidR="006B665D" w:rsidRPr="007C31E7" w:rsidRDefault="006B665D" w:rsidP="00FA342E">
      <w:pPr>
        <w:pStyle w:val="ListNumber2"/>
        <w:numPr>
          <w:ilvl w:val="0"/>
          <w:numId w:val="22"/>
        </w:numPr>
      </w:pPr>
      <w:r w:rsidRPr="007C31E7">
        <w:t xml:space="preserve">The </w:t>
      </w:r>
      <w:r w:rsidR="009D5410" w:rsidRPr="007C31E7">
        <w:t xml:space="preserve">codes for the </w:t>
      </w:r>
      <w:r w:rsidRPr="007C31E7">
        <w:t xml:space="preserve">service </w:t>
      </w:r>
      <w:r w:rsidR="009D5410" w:rsidRPr="007C31E7">
        <w:t xml:space="preserve">or services ordered in the </w:t>
      </w:r>
      <w:r w:rsidR="00B64F80">
        <w:t>Evaluation</w:t>
      </w:r>
      <w:r w:rsidR="009D5410" w:rsidRPr="007C31E7">
        <w:t xml:space="preserve"> and Order resources</w:t>
      </w:r>
      <w:r w:rsidRPr="007C31E7">
        <w:t xml:space="preserve"> </w:t>
      </w:r>
      <w:r w:rsidRPr="007C31E7">
        <w:rPr>
          <w:smallCaps/>
        </w:rPr>
        <w:t>shall</w:t>
      </w:r>
      <w:r w:rsidRPr="007C31E7">
        <w:t xml:space="preserve"> </w:t>
      </w:r>
      <w:r w:rsidR="009D5410" w:rsidRPr="007C31E7">
        <w:t xml:space="preserve">come from appropriate terminologies </w:t>
      </w:r>
      <w:r w:rsidRPr="007C31E7">
        <w:t xml:space="preserve">as specified by </w:t>
      </w:r>
      <w:r w:rsidR="00BE6EC5" w:rsidRPr="007C31E7">
        <w:t xml:space="preserve">Federal authorities </w:t>
      </w:r>
      <w:r w:rsidRPr="007C31E7">
        <w:t>for the service being performed.</w:t>
      </w:r>
    </w:p>
    <w:p w14:paraId="1D380239" w14:textId="05C535F3" w:rsidR="006B665D" w:rsidRPr="007C31E7" w:rsidRDefault="006B665D" w:rsidP="00FA342E">
      <w:pPr>
        <w:pStyle w:val="ListNumber2"/>
        <w:numPr>
          <w:ilvl w:val="0"/>
          <w:numId w:val="22"/>
        </w:numPr>
      </w:pPr>
      <w:r w:rsidRPr="007C31E7">
        <w:t xml:space="preserve">The identifier of the ordering provider </w:t>
      </w:r>
      <w:r w:rsidR="009D5410" w:rsidRPr="007C31E7">
        <w:t xml:space="preserve">in the Practitioner and </w:t>
      </w:r>
      <w:r w:rsidR="00B64F80">
        <w:t>Evaluation</w:t>
      </w:r>
      <w:r w:rsidR="009D5410" w:rsidRPr="007C31E7">
        <w:t xml:space="preserve"> resources </w:t>
      </w:r>
      <w:r w:rsidRPr="007C31E7">
        <w:rPr>
          <w:smallCaps/>
        </w:rPr>
        <w:t>shall</w:t>
      </w:r>
      <w:r w:rsidRPr="007C31E7">
        <w:t xml:space="preserve"> be the National Provider Identifier</w:t>
      </w:r>
      <w:r w:rsidR="009D5410" w:rsidRPr="007C31E7">
        <w:t xml:space="preserve"> or other such identifier </w:t>
      </w:r>
      <w:r w:rsidR="00520CD3" w:rsidRPr="007C31E7">
        <w:t xml:space="preserve">as </w:t>
      </w:r>
      <w:r w:rsidR="009D5410" w:rsidRPr="007C31E7">
        <w:t>specified by Federal authorities</w:t>
      </w:r>
      <w:r w:rsidRPr="007C31E7">
        <w:t>.</w:t>
      </w:r>
    </w:p>
    <w:p w14:paraId="08B9FDE2" w14:textId="77777777" w:rsidR="006B665D" w:rsidRPr="007C31E7" w:rsidRDefault="006B665D" w:rsidP="00FA342E">
      <w:pPr>
        <w:pStyle w:val="ListNumber2"/>
        <w:numPr>
          <w:ilvl w:val="0"/>
          <w:numId w:val="22"/>
        </w:numPr>
      </w:pPr>
      <w:r w:rsidRPr="007C31E7">
        <w:t xml:space="preserve">The identifier of the Decision Support Service </w:t>
      </w:r>
      <w:r w:rsidRPr="007C31E7">
        <w:rPr>
          <w:smallCaps/>
        </w:rPr>
        <w:t>shall</w:t>
      </w:r>
      <w:r w:rsidRPr="007C31E7">
        <w:t xml:space="preserve"> </w:t>
      </w:r>
      <w:proofErr w:type="gramStart"/>
      <w:r w:rsidRPr="007C31E7">
        <w:t>be</w:t>
      </w:r>
      <w:proofErr w:type="gramEnd"/>
      <w:r w:rsidRPr="007C31E7">
        <w:t xml:space="preserve"> the identifier assigned by and/or registered with Federal authorities for use by that instance of the service.</w:t>
      </w:r>
    </w:p>
    <w:p w14:paraId="624D6AEA" w14:textId="79B36CD6" w:rsidR="006B665D" w:rsidRPr="007C31E7" w:rsidRDefault="006B665D" w:rsidP="00FA342E">
      <w:pPr>
        <w:pStyle w:val="ListNumber2"/>
        <w:numPr>
          <w:ilvl w:val="0"/>
          <w:numId w:val="22"/>
        </w:numPr>
      </w:pPr>
      <w:r w:rsidRPr="007C31E7">
        <w:t>The identifier of the Clinical Guideline</w:t>
      </w:r>
      <w:r w:rsidR="009D5410" w:rsidRPr="007C31E7">
        <w:t xml:space="preserve"> or guidelines</w:t>
      </w:r>
      <w:r w:rsidRPr="007C31E7">
        <w:t xml:space="preserve"> </w:t>
      </w:r>
      <w:r w:rsidR="009D5410" w:rsidRPr="007C31E7">
        <w:t xml:space="preserve">in the </w:t>
      </w:r>
      <w:r w:rsidR="00B64F80">
        <w:t>Evaluation</w:t>
      </w:r>
      <w:r w:rsidR="009D5410" w:rsidRPr="007C31E7">
        <w:t xml:space="preserve"> resource </w:t>
      </w:r>
      <w:r w:rsidRPr="007C31E7">
        <w:rPr>
          <w:smallCaps/>
        </w:rPr>
        <w:t>shall</w:t>
      </w:r>
      <w:r w:rsidRPr="007C31E7">
        <w:t xml:space="preserve"> be the identifier assigned by and/or registered with Federal authorities for identification of those guidelines.</w:t>
      </w:r>
    </w:p>
    <w:p w14:paraId="4F0B8C77" w14:textId="77777777" w:rsidR="00C44CB6" w:rsidRDefault="009D5410" w:rsidP="00FA342E">
      <w:pPr>
        <w:pStyle w:val="ListNumber2"/>
        <w:numPr>
          <w:ilvl w:val="0"/>
          <w:numId w:val="22"/>
        </w:numPr>
      </w:pPr>
      <w:r w:rsidRPr="007C31E7">
        <w:t xml:space="preserve">The codes </w:t>
      </w:r>
      <w:r w:rsidR="00507FF9" w:rsidRPr="007C31E7">
        <w:t xml:space="preserve">used to describe clinical data </w:t>
      </w:r>
      <w:r w:rsidR="00507FF9" w:rsidRPr="007C31E7">
        <w:rPr>
          <w:smallCaps/>
        </w:rPr>
        <w:t>shall</w:t>
      </w:r>
      <w:r w:rsidR="00507FF9" w:rsidRPr="007C31E7">
        <w:t xml:space="preserve"> </w:t>
      </w:r>
      <w:r w:rsidRPr="007C31E7">
        <w:t xml:space="preserve">come from </w:t>
      </w:r>
      <w:r w:rsidR="00507FF9" w:rsidRPr="007C31E7">
        <w:t xml:space="preserve">appropriate terminologies selected by Federal </w:t>
      </w:r>
      <w:r w:rsidR="00BE6EC5" w:rsidRPr="007C31E7">
        <w:t xml:space="preserve">authorities </w:t>
      </w:r>
      <w:r w:rsidR="00507FF9" w:rsidRPr="007C31E7">
        <w:t>for these uses.</w:t>
      </w:r>
    </w:p>
    <w:p w14:paraId="0B3CE91B" w14:textId="4068B49D" w:rsidR="001D34DB" w:rsidRDefault="00045BDE" w:rsidP="0084057C">
      <w:pPr>
        <w:pStyle w:val="Heading4"/>
        <w:numPr>
          <w:ilvl w:val="0"/>
          <w:numId w:val="0"/>
        </w:numPr>
        <w:ind w:left="864" w:hanging="864"/>
        <w:rPr>
          <w:rStyle w:val="DeleteText"/>
          <w:b/>
          <w:strike w:val="0"/>
        </w:rPr>
      </w:pPr>
      <w:r>
        <w:rPr>
          <w:rStyle w:val="DeleteText"/>
          <w:b/>
          <w:strike w:val="0"/>
        </w:rPr>
        <w:t>4.I.2.2</w:t>
      </w:r>
      <w:r>
        <w:rPr>
          <w:rStyle w:val="DeleteText"/>
          <w:b/>
          <w:strike w:val="0"/>
        </w:rPr>
        <w:tab/>
        <w:t>Mapping Required Reporting Data</w:t>
      </w:r>
    </w:p>
    <w:p w14:paraId="79460586" w14:textId="47431E71" w:rsidR="00045BDE" w:rsidRPr="0084057C" w:rsidRDefault="00045BDE" w:rsidP="0084057C">
      <w:pPr>
        <w:pStyle w:val="BodyText"/>
      </w:pPr>
      <w:r>
        <w:t>US legislation requires the following information be reported by the furnishing professional is described below</w:t>
      </w:r>
      <w:r w:rsidRPr="0084057C">
        <w:rPr>
          <w:vertAlign w:val="superscript"/>
        </w:rPr>
        <w:fldChar w:fldCharType="begin"/>
      </w:r>
      <w:r w:rsidRPr="0084057C">
        <w:rPr>
          <w:vertAlign w:val="superscript"/>
        </w:rPr>
        <w:instrText xml:space="preserve"> NOTEREF _Ref425341998 \h </w:instrText>
      </w:r>
      <w:r>
        <w:rPr>
          <w:vertAlign w:val="superscript"/>
        </w:rPr>
        <w:instrText xml:space="preserve"> \* MERGEFORMAT </w:instrText>
      </w:r>
      <w:r w:rsidRPr="0084057C">
        <w:rPr>
          <w:vertAlign w:val="superscript"/>
        </w:rPr>
      </w:r>
      <w:r w:rsidRPr="0084057C">
        <w:rPr>
          <w:vertAlign w:val="superscript"/>
        </w:rPr>
        <w:fldChar w:fldCharType="separate"/>
      </w:r>
      <w:r w:rsidRPr="0084057C">
        <w:rPr>
          <w:vertAlign w:val="superscript"/>
        </w:rPr>
        <w:t>1</w:t>
      </w:r>
      <w:r w:rsidRPr="0084057C">
        <w:rPr>
          <w:vertAlign w:val="superscript"/>
        </w:rPr>
        <w:fldChar w:fldCharType="end"/>
      </w:r>
      <w:r>
        <w:t>:</w:t>
      </w:r>
    </w:p>
    <w:p w14:paraId="36B914E2" w14:textId="0E608498" w:rsidR="00045BDE" w:rsidRDefault="00045BDE" w:rsidP="0084057C">
      <w:pPr>
        <w:pStyle w:val="BodyText"/>
        <w:ind w:left="720" w:right="720"/>
      </w:pPr>
      <w:r>
        <w:t>(</w:t>
      </w:r>
      <w:proofErr w:type="spellStart"/>
      <w:proofErr w:type="gramStart"/>
      <w:r>
        <w:t>i</w:t>
      </w:r>
      <w:proofErr w:type="spellEnd"/>
      <w:proofErr w:type="gramEnd"/>
      <w:r>
        <w:t xml:space="preserve">) </w:t>
      </w:r>
      <w:r w:rsidRPr="00B50100">
        <w:t>Information about which qualified clinical decision support mechanism</w:t>
      </w:r>
      <w:r w:rsidRPr="001F7034">
        <w:t xml:space="preserve"> wa</w:t>
      </w:r>
      <w:r>
        <w:t>s consulted by the ordering professional for the service.</w:t>
      </w:r>
    </w:p>
    <w:p w14:paraId="41D2EED3" w14:textId="77777777" w:rsidR="00045BDE" w:rsidRDefault="00045BDE" w:rsidP="0084057C">
      <w:pPr>
        <w:pStyle w:val="BodyText"/>
        <w:ind w:left="720" w:right="720"/>
      </w:pPr>
      <w:r>
        <w:t xml:space="preserve">(ii) Information regarding— </w:t>
      </w:r>
    </w:p>
    <w:p w14:paraId="3DD13111" w14:textId="77777777" w:rsidR="00045BDE" w:rsidRDefault="00045BDE" w:rsidP="0084057C">
      <w:pPr>
        <w:pStyle w:val="BodyText"/>
        <w:ind w:left="720" w:right="720" w:firstLine="720"/>
      </w:pPr>
      <w:r>
        <w:lastRenderedPageBreak/>
        <w:t xml:space="preserve">(I) whether the service ordered would adhere to the applicable appropriate use criteria specified under paragraph (2); </w:t>
      </w:r>
    </w:p>
    <w:p w14:paraId="5D1CACC3" w14:textId="77777777" w:rsidR="00045BDE" w:rsidRDefault="00045BDE" w:rsidP="0084057C">
      <w:pPr>
        <w:pStyle w:val="BodyText"/>
        <w:ind w:left="720" w:right="720" w:firstLine="720"/>
      </w:pPr>
      <w:r>
        <w:t xml:space="preserve">(II) </w:t>
      </w:r>
      <w:proofErr w:type="gramStart"/>
      <w:r>
        <w:t>whether</w:t>
      </w:r>
      <w:proofErr w:type="gramEnd"/>
      <w:r>
        <w:t xml:space="preserve"> the service ordered would not adhere to such criteria; or </w:t>
      </w:r>
    </w:p>
    <w:p w14:paraId="11F5DE05" w14:textId="77777777" w:rsidR="00045BDE" w:rsidRDefault="00045BDE" w:rsidP="0084057C">
      <w:pPr>
        <w:pStyle w:val="BodyText"/>
        <w:ind w:left="720" w:right="720" w:firstLine="720"/>
      </w:pPr>
      <w:r>
        <w:t xml:space="preserve">(III) </w:t>
      </w:r>
      <w:proofErr w:type="gramStart"/>
      <w:r>
        <w:t>whether</w:t>
      </w:r>
      <w:proofErr w:type="gramEnd"/>
      <w:r>
        <w:t xml:space="preserve"> such criteria was not applicable to the service ordered. </w:t>
      </w:r>
    </w:p>
    <w:p w14:paraId="20A9F287" w14:textId="20532AAE" w:rsidR="00045BDE" w:rsidRDefault="00045BDE" w:rsidP="0084057C">
      <w:pPr>
        <w:pStyle w:val="BodyText"/>
        <w:ind w:left="720" w:right="720"/>
      </w:pPr>
      <w:r>
        <w:t>(iii) The national provider identifier of the ordering professional (if different from the furnishing professional).</w:t>
      </w:r>
    </w:p>
    <w:p w14:paraId="1515F5A0" w14:textId="5B651016" w:rsidR="00A856DC" w:rsidRDefault="00B50100" w:rsidP="0084057C">
      <w:pPr>
        <w:pStyle w:val="BodyText"/>
        <w:ind w:right="720"/>
      </w:pPr>
      <w:r>
        <w:t>The table below indicates where each of these required reporting data elements appears in the Basic resource that is returned as the Result or as an Alternative.</w:t>
      </w:r>
    </w:p>
    <w:p w14:paraId="3114EF7B" w14:textId="770D6A71" w:rsidR="00A856DC" w:rsidRDefault="00A856DC" w:rsidP="0084057C">
      <w:pPr>
        <w:pStyle w:val="Caption"/>
        <w:keepNext/>
        <w:jc w:val="center"/>
      </w:pPr>
      <w:r>
        <w:t>Table 4.I.2.2</w:t>
      </w:r>
      <w:r>
        <w:noBreakHyphen/>
      </w:r>
      <w:fldSimple w:instr=" SEQ Table \* ARABIC \s 1 ">
        <w:r>
          <w:rPr>
            <w:noProof/>
          </w:rPr>
          <w:t>1</w:t>
        </w:r>
      </w:fldSimple>
      <w:r>
        <w:t xml:space="preserve"> Required Reporting Data Locations</w:t>
      </w:r>
    </w:p>
    <w:tbl>
      <w:tblPr>
        <w:tblStyle w:val="TableGrid"/>
        <w:tblW w:w="9576" w:type="dxa"/>
        <w:tblLook w:val="04A0" w:firstRow="1" w:lastRow="0" w:firstColumn="1" w:lastColumn="0" w:noHBand="0" w:noVBand="1"/>
      </w:tblPr>
      <w:tblGrid>
        <w:gridCol w:w="6122"/>
        <w:gridCol w:w="3454"/>
      </w:tblGrid>
      <w:tr w:rsidR="00045BDE" w14:paraId="48E36248" w14:textId="77777777" w:rsidTr="0084057C">
        <w:tc>
          <w:tcPr>
            <w:tcW w:w="6122" w:type="dxa"/>
            <w:shd w:val="pct15" w:color="auto" w:fill="auto"/>
          </w:tcPr>
          <w:p w14:paraId="3215BDB5" w14:textId="262C7BC9" w:rsidR="00045BDE" w:rsidRDefault="00A856DC" w:rsidP="0084057C">
            <w:pPr>
              <w:pStyle w:val="TableEntryHeader"/>
            </w:pPr>
            <w:r>
              <w:t>Required Information</w:t>
            </w:r>
          </w:p>
        </w:tc>
        <w:tc>
          <w:tcPr>
            <w:tcW w:w="3454" w:type="dxa"/>
            <w:shd w:val="pct15" w:color="auto" w:fill="auto"/>
          </w:tcPr>
          <w:p w14:paraId="071B99AE" w14:textId="2F889E38" w:rsidR="00045BDE" w:rsidRDefault="00A856DC" w:rsidP="0084057C">
            <w:pPr>
              <w:pStyle w:val="TableEntryHeader"/>
            </w:pPr>
            <w:r>
              <w:t>Location</w:t>
            </w:r>
          </w:p>
        </w:tc>
      </w:tr>
      <w:tr w:rsidR="00653F48" w14:paraId="0D720A7D" w14:textId="77777777" w:rsidTr="0084057C">
        <w:tc>
          <w:tcPr>
            <w:tcW w:w="6122" w:type="dxa"/>
          </w:tcPr>
          <w:p w14:paraId="7B5BA825" w14:textId="31D03C24" w:rsidR="00653F48" w:rsidRDefault="00653F48" w:rsidP="0084057C">
            <w:pPr>
              <w:pStyle w:val="TableEntry"/>
            </w:pPr>
            <w:r>
              <w:t>Information about which qualified</w:t>
            </w:r>
            <w:r w:rsidR="00A856DC">
              <w:t xml:space="preserve"> </w:t>
            </w:r>
            <w:r>
              <w:t>clinical</w:t>
            </w:r>
            <w:r w:rsidR="00A856DC">
              <w:t xml:space="preserve"> </w:t>
            </w:r>
            <w:r>
              <w:t>decision</w:t>
            </w:r>
            <w:r w:rsidR="00A856DC">
              <w:t xml:space="preserve"> </w:t>
            </w:r>
            <w:r>
              <w:t>support mechanism</w:t>
            </w:r>
          </w:p>
        </w:tc>
        <w:tc>
          <w:tcPr>
            <w:tcW w:w="3454" w:type="dxa"/>
          </w:tcPr>
          <w:p w14:paraId="064E85DC" w14:textId="677F1AA5" w:rsidR="00653F48" w:rsidRDefault="00653F48" w:rsidP="0084057C">
            <w:pPr>
              <w:pStyle w:val="TableEntry"/>
            </w:pPr>
            <w:proofErr w:type="spellStart"/>
            <w:r>
              <w:t>cmap:dss.Device.identifier</w:t>
            </w:r>
            <w:proofErr w:type="spellEnd"/>
          </w:p>
        </w:tc>
      </w:tr>
      <w:tr w:rsidR="00653F48" w14:paraId="205EB19A" w14:textId="77777777" w:rsidTr="0084057C">
        <w:tc>
          <w:tcPr>
            <w:tcW w:w="6122" w:type="dxa"/>
          </w:tcPr>
          <w:p w14:paraId="5F2791BA" w14:textId="77777777" w:rsidR="00653F48" w:rsidRDefault="00653F48" w:rsidP="0084057C">
            <w:pPr>
              <w:pStyle w:val="TableEntry"/>
            </w:pPr>
            <w:r>
              <w:t>Applicable Appropriate Use Criteria</w:t>
            </w:r>
          </w:p>
        </w:tc>
        <w:tc>
          <w:tcPr>
            <w:tcW w:w="3454" w:type="dxa"/>
          </w:tcPr>
          <w:p w14:paraId="0C0E6C55" w14:textId="0BA64691" w:rsidR="00653F48" w:rsidRDefault="00653F48" w:rsidP="0084057C">
            <w:pPr>
              <w:pStyle w:val="TableEntry"/>
            </w:pPr>
            <w:proofErr w:type="spellStart"/>
            <w:r>
              <w:t>cmap:guideline</w:t>
            </w:r>
            <w:proofErr w:type="spellEnd"/>
          </w:p>
        </w:tc>
      </w:tr>
      <w:tr w:rsidR="00045BDE" w14:paraId="568B17E1" w14:textId="77777777" w:rsidTr="0084057C">
        <w:tc>
          <w:tcPr>
            <w:tcW w:w="6122" w:type="dxa"/>
          </w:tcPr>
          <w:p w14:paraId="563E353A" w14:textId="235F4D18" w:rsidR="00045BDE" w:rsidRDefault="00653F48" w:rsidP="0084057C">
            <w:pPr>
              <w:pStyle w:val="TableEntry"/>
            </w:pPr>
            <w:r>
              <w:t>Adherence to applicable appropriate use criteria</w:t>
            </w:r>
          </w:p>
        </w:tc>
        <w:tc>
          <w:tcPr>
            <w:tcW w:w="3454" w:type="dxa"/>
          </w:tcPr>
          <w:p w14:paraId="2B8CE071" w14:textId="34011765" w:rsidR="00045BDE" w:rsidRDefault="00A856DC" w:rsidP="0084057C">
            <w:pPr>
              <w:pStyle w:val="TableEntry"/>
            </w:pPr>
            <w:r>
              <w:t>code</w:t>
            </w:r>
          </w:p>
        </w:tc>
      </w:tr>
      <w:tr w:rsidR="00045BDE" w14:paraId="36180A07" w14:textId="77777777" w:rsidTr="0084057C">
        <w:tc>
          <w:tcPr>
            <w:tcW w:w="6122" w:type="dxa"/>
          </w:tcPr>
          <w:p w14:paraId="312001DC" w14:textId="182A9F23" w:rsidR="00045BDE" w:rsidRDefault="00653F48" w:rsidP="0084057C">
            <w:pPr>
              <w:pStyle w:val="TableEntry"/>
            </w:pPr>
            <w:r>
              <w:t>National Provider Identifier</w:t>
            </w:r>
          </w:p>
        </w:tc>
        <w:tc>
          <w:tcPr>
            <w:tcW w:w="3454" w:type="dxa"/>
          </w:tcPr>
          <w:p w14:paraId="33F416B6" w14:textId="63623DED" w:rsidR="00045BDE" w:rsidRDefault="00A856DC" w:rsidP="0084057C">
            <w:pPr>
              <w:pStyle w:val="TableEntry"/>
            </w:pPr>
            <w:proofErr w:type="spellStart"/>
            <w:r>
              <w:t>subject.source.</w:t>
            </w:r>
            <w:r w:rsidR="00653F48">
              <w:t>identifier</w:t>
            </w:r>
            <w:proofErr w:type="spellEnd"/>
          </w:p>
        </w:tc>
      </w:tr>
    </w:tbl>
    <w:p w14:paraId="37BF75A3" w14:textId="31064342" w:rsidR="00045BDE" w:rsidRPr="0084057C" w:rsidRDefault="00045BDE" w:rsidP="0084057C">
      <w:pPr>
        <w:pStyle w:val="BodyText"/>
        <w:ind w:right="720"/>
      </w:pPr>
    </w:p>
    <w:sectPr w:rsidR="00045BDE" w:rsidRPr="0084057C" w:rsidSect="0084057C">
      <w:headerReference w:type="default" r:id="rId22"/>
      <w:footerReference w:type="even"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Keith W. Boone" w:date="2015-07-20T16:50:00Z" w:initials="KWB">
    <w:p w14:paraId="088C9227" w14:textId="2DB02B51" w:rsidR="00DB35E5" w:rsidRDefault="00DB35E5">
      <w:pPr>
        <w:pStyle w:val="CommentText"/>
      </w:pPr>
      <w:r>
        <w:rPr>
          <w:rStyle w:val="CommentReference"/>
        </w:rPr>
        <w:annotationRef/>
      </w:r>
      <w:r>
        <w:t>Fill this in. Address Provenance and Digital Signature as well as interactive capability below.</w:t>
      </w:r>
    </w:p>
  </w:comment>
  <w:comment w:id="175" w:author="Keith W. Boone" w:date="2015-07-22T13:37:00Z" w:initials="KWB">
    <w:p w14:paraId="72549DE9" w14:textId="75077009" w:rsidR="00DB35E5" w:rsidRDefault="00DB35E5">
      <w:pPr>
        <w:pStyle w:val="CommentText"/>
      </w:pPr>
      <w:r>
        <w:rPr>
          <w:rStyle w:val="CommentReference"/>
        </w:rPr>
        <w:annotationRef/>
      </w:r>
      <w:r>
        <w:t>Map Result and Alternative fields to fields required by regulation.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76ABE" w14:textId="77777777" w:rsidR="007361CB" w:rsidRDefault="007361CB">
      <w:r>
        <w:separator/>
      </w:r>
    </w:p>
  </w:endnote>
  <w:endnote w:type="continuationSeparator" w:id="0">
    <w:p w14:paraId="6E630694" w14:textId="77777777" w:rsidR="007361CB" w:rsidRDefault="007361CB">
      <w:r>
        <w:continuationSeparator/>
      </w:r>
    </w:p>
  </w:endnote>
  <w:endnote w:type="continuationNotice" w:id="1">
    <w:p w14:paraId="6DB5EECA" w14:textId="77777777" w:rsidR="007361CB" w:rsidRDefault="007361C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8DB57" w14:textId="77777777" w:rsidR="00DB35E5" w:rsidRDefault="00DB35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335CA3" w14:textId="77777777" w:rsidR="00DB35E5" w:rsidRDefault="00DB35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B3446" w14:textId="77777777" w:rsidR="00DB35E5" w:rsidRDefault="00DB35E5">
    <w:pPr>
      <w:pStyle w:val="Footer"/>
      <w:ind w:right="360"/>
    </w:pPr>
    <w:r>
      <w:t>__________________________________________________________________________</w:t>
    </w:r>
  </w:p>
  <w:p w14:paraId="6AD13CB1" w14:textId="10EE7F0D" w:rsidR="00DB35E5" w:rsidRDefault="00DB35E5" w:rsidP="00597DB2">
    <w:pPr>
      <w:pStyle w:val="Footer"/>
      <w:ind w:right="360"/>
      <w:rPr>
        <w:sz w:val="20"/>
      </w:rPr>
    </w:pPr>
    <w:bookmarkStart w:id="176" w:name="_Toc473170355"/>
    <w:r>
      <w:rPr>
        <w:sz w:val="20"/>
      </w:rPr>
      <w:t>Rev 1.0 – 2015-06-01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53161">
      <w:rPr>
        <w:rStyle w:val="PageNumber"/>
        <w:noProof/>
        <w:sz w:val="20"/>
      </w:rPr>
      <w:t>9</w:t>
    </w:r>
    <w:r w:rsidRPr="00597DB2">
      <w:rPr>
        <w:rStyle w:val="PageNumber"/>
        <w:sz w:val="20"/>
      </w:rPr>
      <w:fldChar w:fldCharType="end"/>
    </w:r>
    <w:r>
      <w:rPr>
        <w:sz w:val="20"/>
      </w:rPr>
      <w:tab/>
      <w:t xml:space="preserve">                       Copyright © 2015: IHE International, Inc.</w:t>
    </w:r>
    <w:bookmarkEnd w:id="176"/>
  </w:p>
  <w:p w14:paraId="78123547" w14:textId="77777777" w:rsidR="00DB35E5" w:rsidRDefault="00DB35E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D1FBF" w14:textId="288CC275" w:rsidR="00DB35E5" w:rsidRDefault="00DB35E5">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3645A" w14:textId="77777777" w:rsidR="007361CB" w:rsidRDefault="007361CB">
      <w:r>
        <w:separator/>
      </w:r>
    </w:p>
  </w:footnote>
  <w:footnote w:type="continuationSeparator" w:id="0">
    <w:p w14:paraId="2AED9D1C" w14:textId="77777777" w:rsidR="007361CB" w:rsidRDefault="007361CB">
      <w:r>
        <w:continuationSeparator/>
      </w:r>
    </w:p>
  </w:footnote>
  <w:footnote w:type="continuationNotice" w:id="1">
    <w:p w14:paraId="37F69A03" w14:textId="77777777" w:rsidR="007361CB" w:rsidRDefault="007361CB">
      <w:pPr>
        <w:spacing w:before="0"/>
      </w:pPr>
    </w:p>
  </w:footnote>
  <w:footnote w:id="2">
    <w:p w14:paraId="1022C61E" w14:textId="77777777" w:rsidR="00DB35E5" w:rsidRDefault="00DB35E5" w:rsidP="00B94DAC">
      <w:pPr>
        <w:pStyle w:val="FootnoteText"/>
      </w:pPr>
      <w:r>
        <w:rPr>
          <w:rStyle w:val="FootnoteReference"/>
        </w:rPr>
        <w:footnoteRef/>
      </w:r>
      <w:r>
        <w:t xml:space="preserve"> </w:t>
      </w:r>
      <w:proofErr w:type="gramStart"/>
      <w:r>
        <w:t>H.R.4302. Protecting Access to Medicare Act of 2014.</w:t>
      </w:r>
      <w:proofErr w:type="gramEnd"/>
      <w:r>
        <w:t xml:space="preserve"> 03-JAN-15. Available on the web at </w:t>
      </w:r>
      <w:r w:rsidRPr="00B94DAC">
        <w:t>http://www.gpo.gov/fdsys/pkg/BILLS-113hr4302enr/pdf/BILLS-113hr4302enr.pdf</w:t>
      </w:r>
    </w:p>
  </w:footnote>
  <w:footnote w:id="3">
    <w:p w14:paraId="21171968" w14:textId="3B0CC6D7" w:rsidR="00DB35E5" w:rsidRDefault="00DB35E5">
      <w:pPr>
        <w:pStyle w:val="FootnoteText"/>
      </w:pPr>
      <w:r>
        <w:rPr>
          <w:rStyle w:val="FootnoteReference"/>
        </w:rPr>
        <w:footnoteRef/>
      </w:r>
      <w:r>
        <w:t xml:space="preserve"> </w:t>
      </w:r>
      <w:proofErr w:type="spellStart"/>
      <w:r>
        <w:t>Burhmal</w:t>
      </w:r>
      <w:proofErr w:type="spellEnd"/>
      <w:r>
        <w:t xml:space="preserve">, R. </w:t>
      </w:r>
      <w:proofErr w:type="gramStart"/>
      <w:r w:rsidRPr="002913C4">
        <w:t>New Law Mandates Use of Imaging Appropriateness Criteria</w:t>
      </w:r>
      <w:r>
        <w:t>.</w:t>
      </w:r>
      <w:proofErr w:type="gramEnd"/>
      <w:r>
        <w:t xml:space="preserve"> </w:t>
      </w:r>
      <w:proofErr w:type="gramStart"/>
      <w:r>
        <w:t>RSNA.</w:t>
      </w:r>
      <w:proofErr w:type="gramEnd"/>
      <w:r>
        <w:t xml:space="preserve"> 01-JUN-14. Available on the web at </w:t>
      </w:r>
      <w:r w:rsidRPr="00B94DAC">
        <w:t>http://rsna.org/NewsDetail.aspx?id=12360</w:t>
      </w:r>
    </w:p>
  </w:footnote>
  <w:footnote w:id="4">
    <w:p w14:paraId="0E368094" w14:textId="77777777" w:rsidR="00DB35E5" w:rsidRDefault="00DB35E5">
      <w:pPr>
        <w:pStyle w:val="FootnoteText"/>
      </w:pPr>
      <w:r>
        <w:rPr>
          <w:rStyle w:val="FootnoteReference"/>
        </w:rPr>
        <w:footnoteRef/>
      </w:r>
      <w:r>
        <w:t xml:space="preserve"> </w:t>
      </w:r>
      <w:proofErr w:type="spellStart"/>
      <w:r>
        <w:t>Garbi</w:t>
      </w:r>
      <w:proofErr w:type="spellEnd"/>
      <w:r>
        <w:t xml:space="preserve">, M et al. Appropriateness criteria for cardiovascular imaging use in heart failure: report of literature review. </w:t>
      </w:r>
      <w:r w:rsidRPr="00795644">
        <w:t>European Heart Journal – Cardiovascular Imaging (2015) 16, 147–153</w:t>
      </w:r>
      <w:r>
        <w:t xml:space="preserve">. </w:t>
      </w:r>
      <w:proofErr w:type="gramStart"/>
      <w:r>
        <w:t>30-DEC-14.</w:t>
      </w:r>
      <w:proofErr w:type="gramEnd"/>
      <w:r>
        <w:t xml:space="preserve"> Available on the web at </w:t>
      </w:r>
      <w:r w:rsidRPr="00795644">
        <w:t>http://www.escardio.org/communities/EACVI/publications/Documents/EHJCI-appropriateness-criteria-garbi.pdf</w:t>
      </w:r>
    </w:p>
  </w:footnote>
  <w:footnote w:id="5">
    <w:p w14:paraId="0ED0F7E2" w14:textId="77777777" w:rsidR="00DB35E5" w:rsidRDefault="00DB35E5" w:rsidP="004A47E9">
      <w:pPr>
        <w:pStyle w:val="FootnoteText"/>
      </w:pPr>
      <w:r>
        <w:rPr>
          <w:rStyle w:val="FootnoteReference"/>
        </w:rPr>
        <w:footnoteRef/>
      </w:r>
      <w:r>
        <w:t xml:space="preserve"> The version to use for this Trial Implementation can be found at </w:t>
      </w:r>
      <w:r w:rsidRPr="00561308">
        <w:t>ftp:// ftp.ihe.net/</w:t>
      </w:r>
      <w:proofErr w:type="spellStart"/>
      <w:r w:rsidRPr="00561308">
        <w:t>TF_Implementation_Material</w:t>
      </w:r>
      <w:proofErr w:type="spellEnd"/>
      <w:r w:rsidRPr="00561308">
        <w:t>/PCC/fhir/</w:t>
      </w:r>
      <w:r>
        <w:t>FHIR-08-2015.zip</w:t>
      </w:r>
    </w:p>
  </w:footnote>
  <w:footnote w:id="6">
    <w:p w14:paraId="5BEF606A" w14:textId="77777777" w:rsidR="00DB35E5" w:rsidRDefault="00DB35E5">
      <w:pPr>
        <w:pStyle w:val="FootnoteText"/>
      </w:pPr>
      <w:r>
        <w:rPr>
          <w:rStyle w:val="FootnoteReference"/>
        </w:rPr>
        <w:footnoteRef/>
      </w:r>
      <w:r>
        <w:t xml:space="preserve"> Use of some medications or performance of some procedures may require certain tests to ensure effectiveness or avoid adverse reactions.</w:t>
      </w:r>
    </w:p>
  </w:footnote>
  <w:footnote w:id="7">
    <w:p w14:paraId="0952BA9F" w14:textId="3C5AC04D" w:rsidR="00DB35E5" w:rsidRDefault="00DB35E5">
      <w:pPr>
        <w:pStyle w:val="FootnoteText"/>
      </w:pPr>
      <w:r>
        <w:rPr>
          <w:rStyle w:val="FootnoteReference"/>
        </w:rPr>
        <w:footnoteRef/>
      </w:r>
      <w:r>
        <w:t xml:space="preserve"> Order Evaluation Requester actors must demonstrate that they can populate this field.</w:t>
      </w:r>
    </w:p>
  </w:footnote>
  <w:footnote w:id="8">
    <w:p w14:paraId="14F8E8A9" w14:textId="00902E02" w:rsidR="00DB35E5" w:rsidRDefault="00DB35E5" w:rsidP="004B46CA">
      <w:pPr>
        <w:pStyle w:val="FootnoteText"/>
      </w:pPr>
      <w:r>
        <w:rPr>
          <w:rStyle w:val="FootnoteReference"/>
        </w:rPr>
        <w:footnoteRef/>
      </w:r>
      <w:r>
        <w:t xml:space="preserve"> Typically this would occur in the case where multiple items are ordered and multiple guidelines apply. The solution in this situation is for the Order Evaluation Requester to make a simpler request instead of trying to authorize multiple ordered services.</w:t>
      </w:r>
    </w:p>
  </w:footnote>
  <w:footnote w:id="9">
    <w:p w14:paraId="36A134B7" w14:textId="6053D512" w:rsidR="00DB35E5" w:rsidRDefault="00DB35E5">
      <w:pPr>
        <w:pStyle w:val="FootnoteText"/>
      </w:pPr>
      <w:r>
        <w:rPr>
          <w:rStyle w:val="FootnoteReference"/>
        </w:rPr>
        <w:footnoteRef/>
      </w:r>
      <w:r>
        <w:t xml:space="preserve"> This code is used instead of </w:t>
      </w:r>
      <w:proofErr w:type="gramStart"/>
      <w:r>
        <w:t>Outside</w:t>
      </w:r>
      <w:proofErr w:type="gramEnd"/>
      <w:r>
        <w:t xml:space="preserve"> to indicate that the service is not covered by the payer for this patient rather than it being outside of guidelines.  Non-covered services may still be ordered by the provider, but the payer evaluating the request is indicating that it will not pay for it, and thus does not provide an identifier which might be used to reflect their prior authorization. </w:t>
      </w:r>
    </w:p>
  </w:footnote>
  <w:footnote w:id="10">
    <w:p w14:paraId="0FA51F95" w14:textId="77777777" w:rsidR="00DB35E5" w:rsidRDefault="00DB35E5">
      <w:pPr>
        <w:pStyle w:val="FootnoteText"/>
      </w:pPr>
      <w:r>
        <w:rPr>
          <w:rStyle w:val="FootnoteReference"/>
        </w:rPr>
        <w:footnoteRef/>
      </w:r>
      <w:r>
        <w:t xml:space="preserve"> This element is also used in the Alternatives parameter with different constraints.</w:t>
      </w:r>
    </w:p>
  </w:footnote>
  <w:footnote w:id="11">
    <w:p w14:paraId="3F3E29C3" w14:textId="77777777" w:rsidR="00DB35E5" w:rsidRDefault="00DB35E5" w:rsidP="004A47E9">
      <w:pPr>
        <w:pStyle w:val="FootnoteText"/>
      </w:pPr>
      <w:r>
        <w:rPr>
          <w:rStyle w:val="FootnoteReference"/>
        </w:rPr>
        <w:footnoteRef/>
      </w:r>
      <w:r>
        <w:t xml:space="preserve"> The version to use for this Trial Implementation can be found at </w:t>
      </w:r>
      <w:r w:rsidRPr="00561308">
        <w:t>ftp:// ftp.ihe.net/</w:t>
      </w:r>
      <w:proofErr w:type="spellStart"/>
      <w:r w:rsidRPr="00561308">
        <w:t>TF_Implementation_Material</w:t>
      </w:r>
      <w:proofErr w:type="spellEnd"/>
      <w:r w:rsidRPr="00561308">
        <w:t>/PCC/fhir/</w:t>
      </w:r>
      <w:r>
        <w:t>FHIR-08-2015.zip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96341" w14:textId="5989F50D" w:rsidR="00DB35E5" w:rsidRDefault="00DB35E5">
    <w:pPr>
      <w:pStyle w:val="Header"/>
    </w:pPr>
    <w:r>
      <w:t xml:space="preserve">IHE PCC Technical Framework Supplement – Guideline Accountable Ordering (GAO) </w:t>
    </w:r>
    <w:r>
      <w:br/>
      <w:t>______________________________________________________________________________</w:t>
    </w:r>
  </w:p>
  <w:p w14:paraId="7F21A36E" w14:textId="77777777" w:rsidR="00DB35E5" w:rsidRDefault="00DB3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26E2AC4"/>
    <w:lvl w:ilvl="0">
      <w:start w:val="1"/>
      <w:numFmt w:val="decimal"/>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6DAF"/>
    <w:multiLevelType w:val="hybridMultilevel"/>
    <w:tmpl w:val="34168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C733C7"/>
    <w:multiLevelType w:val="hybridMultilevel"/>
    <w:tmpl w:val="D5221D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6F2130"/>
    <w:multiLevelType w:val="hybridMultilevel"/>
    <w:tmpl w:val="AB50B51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8F3155"/>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B6547C0"/>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C653CE2"/>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095513A"/>
    <w:multiLevelType w:val="hybridMultilevel"/>
    <w:tmpl w:val="D05A9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7635B9"/>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C0779DF"/>
    <w:multiLevelType w:val="hybridMultilevel"/>
    <w:tmpl w:val="616A9C46"/>
    <w:lvl w:ilvl="0" w:tplc="78026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3C68DA"/>
    <w:multiLevelType w:val="hybridMultilevel"/>
    <w:tmpl w:val="85465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DE4BF5"/>
    <w:multiLevelType w:val="multilevel"/>
    <w:tmpl w:val="FE68A1B0"/>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BDB390F"/>
    <w:multiLevelType w:val="hybridMultilevel"/>
    <w:tmpl w:val="5DE462E8"/>
    <w:lvl w:ilvl="0" w:tplc="7020DBB4">
      <w:start w:val="1"/>
      <w:numFmt w:val="decimal"/>
      <w:pStyle w:val="ListNumber2"/>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2E5AC1"/>
    <w:multiLevelType w:val="hybridMultilevel"/>
    <w:tmpl w:val="1BB0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72B79"/>
    <w:multiLevelType w:val="hybridMultilevel"/>
    <w:tmpl w:val="05D4F8DC"/>
    <w:lvl w:ilvl="0" w:tplc="7020DBB4">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2A6FAF"/>
    <w:multiLevelType w:val="hybridMultilevel"/>
    <w:tmpl w:val="AA2AADF6"/>
    <w:lvl w:ilvl="0" w:tplc="F182B20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F4177E"/>
    <w:multiLevelType w:val="multilevel"/>
    <w:tmpl w:val="B7085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0AF0EAE"/>
    <w:multiLevelType w:val="multilevel"/>
    <w:tmpl w:val="9440C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65828D3"/>
    <w:multiLevelType w:val="multilevel"/>
    <w:tmpl w:val="9092C372"/>
    <w:lvl w:ilvl="0">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6F742E"/>
    <w:multiLevelType w:val="hybridMultilevel"/>
    <w:tmpl w:val="929E59F6"/>
    <w:lvl w:ilvl="0" w:tplc="150E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76E6F"/>
    <w:multiLevelType w:val="hybridMultilevel"/>
    <w:tmpl w:val="D8302A32"/>
    <w:lvl w:ilvl="0" w:tplc="C6B20EA2">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BC69F4"/>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D7C1A73"/>
    <w:multiLevelType w:val="hybridMultilevel"/>
    <w:tmpl w:val="D05A9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62064A65"/>
    <w:multiLevelType w:val="multilevel"/>
    <w:tmpl w:val="9440C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9C90567"/>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C420069"/>
    <w:multiLevelType w:val="hybridMultilevel"/>
    <w:tmpl w:val="050C007E"/>
    <w:lvl w:ilvl="0" w:tplc="150E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1D31C8"/>
    <w:multiLevelType w:val="hybridMultilevel"/>
    <w:tmpl w:val="EEF2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837774"/>
    <w:multiLevelType w:val="hybridMultilevel"/>
    <w:tmpl w:val="6E42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4F55D8"/>
    <w:multiLevelType w:val="hybridMultilevel"/>
    <w:tmpl w:val="9440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80768"/>
    <w:multiLevelType w:val="multilevel"/>
    <w:tmpl w:val="050C00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C3A0994"/>
    <w:multiLevelType w:val="multilevel"/>
    <w:tmpl w:val="FA948A2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32"/>
  </w:num>
  <w:num w:numId="13">
    <w:abstractNumId w:val="20"/>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22"/>
  </w:num>
  <w:num w:numId="18">
    <w:abstractNumId w:val="16"/>
  </w:num>
  <w:num w:numId="19">
    <w:abstractNumId w:val="31"/>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2"/>
  </w:num>
  <w:num w:numId="25">
    <w:abstractNumId w:val="3"/>
    <w:lvlOverride w:ilvl="0">
      <w:startOverride w:val="1"/>
    </w:lvlOverride>
  </w:num>
  <w:num w:numId="26">
    <w:abstractNumId w:val="23"/>
  </w:num>
  <w:num w:numId="27">
    <w:abstractNumId w:val="41"/>
  </w:num>
  <w:num w:numId="28">
    <w:abstractNumId w:val="21"/>
  </w:num>
  <w:num w:numId="29">
    <w:abstractNumId w:val="15"/>
  </w:num>
  <w:num w:numId="30">
    <w:abstractNumId w:val="36"/>
  </w:num>
  <w:num w:numId="31">
    <w:abstractNumId w:val="35"/>
  </w:num>
  <w:num w:numId="32">
    <w:abstractNumId w:val="25"/>
  </w:num>
  <w:num w:numId="33">
    <w:abstractNumId w:val="34"/>
  </w:num>
  <w:num w:numId="34">
    <w:abstractNumId w:val="38"/>
  </w:num>
  <w:num w:numId="35">
    <w:abstractNumId w:val="14"/>
  </w:num>
  <w:num w:numId="36">
    <w:abstractNumId w:val="33"/>
  </w:num>
  <w:num w:numId="37">
    <w:abstractNumId w:val="26"/>
  </w:num>
  <w:num w:numId="38">
    <w:abstractNumId w:val="30"/>
  </w:num>
  <w:num w:numId="39">
    <w:abstractNumId w:val="19"/>
  </w:num>
  <w:num w:numId="40">
    <w:abstractNumId w:val="13"/>
  </w:num>
  <w:num w:numId="41">
    <w:abstractNumId w:val="39"/>
  </w:num>
  <w:num w:numId="42">
    <w:abstractNumId w:val="28"/>
  </w:num>
  <w:num w:numId="43">
    <w:abstractNumId w:val="18"/>
  </w:num>
  <w:num w:numId="44">
    <w:abstractNumId w:val="10"/>
  </w:num>
  <w:num w:numId="45">
    <w:abstractNumId w:val="11"/>
  </w:num>
  <w:num w:numId="46">
    <w:abstractNumId w:val="12"/>
  </w:num>
  <w:num w:numId="47">
    <w:abstractNumId w:val="29"/>
  </w:num>
  <w:num w:numId="48">
    <w:abstractNumId w:val="17"/>
  </w:num>
  <w:num w:numId="49">
    <w:abstractNumId w:val="21"/>
    <w:lvlOverride w:ilvl="0">
      <w:startOverride w:val="1"/>
    </w:lvlOverride>
  </w:num>
  <w:num w:numId="5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3"/>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774"/>
    <w:rsid w:val="000030DD"/>
    <w:rsid w:val="000121FB"/>
    <w:rsid w:val="000125FF"/>
    <w:rsid w:val="00017E09"/>
    <w:rsid w:val="0002265A"/>
    <w:rsid w:val="00024BCD"/>
    <w:rsid w:val="00030292"/>
    <w:rsid w:val="00031E9B"/>
    <w:rsid w:val="00036347"/>
    <w:rsid w:val="00037C47"/>
    <w:rsid w:val="00041084"/>
    <w:rsid w:val="0004144C"/>
    <w:rsid w:val="000441ED"/>
    <w:rsid w:val="00045BDE"/>
    <w:rsid w:val="000470A5"/>
    <w:rsid w:val="000514E1"/>
    <w:rsid w:val="0005577A"/>
    <w:rsid w:val="000576F4"/>
    <w:rsid w:val="00060D78"/>
    <w:rsid w:val="00061198"/>
    <w:rsid w:val="000622EE"/>
    <w:rsid w:val="00067955"/>
    <w:rsid w:val="00070847"/>
    <w:rsid w:val="000717A7"/>
    <w:rsid w:val="000771AF"/>
    <w:rsid w:val="00077324"/>
    <w:rsid w:val="00077EA0"/>
    <w:rsid w:val="000807AC"/>
    <w:rsid w:val="00080A44"/>
    <w:rsid w:val="00082F2B"/>
    <w:rsid w:val="00087187"/>
    <w:rsid w:val="00094061"/>
    <w:rsid w:val="00094498"/>
    <w:rsid w:val="000A12FF"/>
    <w:rsid w:val="000A49E4"/>
    <w:rsid w:val="000A6367"/>
    <w:rsid w:val="000B30FF"/>
    <w:rsid w:val="000B5ADA"/>
    <w:rsid w:val="000B699D"/>
    <w:rsid w:val="000C2175"/>
    <w:rsid w:val="000C3556"/>
    <w:rsid w:val="000C5467"/>
    <w:rsid w:val="000D2487"/>
    <w:rsid w:val="000D38A7"/>
    <w:rsid w:val="000D6321"/>
    <w:rsid w:val="000D6F01"/>
    <w:rsid w:val="000D711C"/>
    <w:rsid w:val="000E3CC6"/>
    <w:rsid w:val="000E5D61"/>
    <w:rsid w:val="000F13F5"/>
    <w:rsid w:val="000F613A"/>
    <w:rsid w:val="000F6D26"/>
    <w:rsid w:val="00104BE6"/>
    <w:rsid w:val="001055CB"/>
    <w:rsid w:val="001115F5"/>
    <w:rsid w:val="00111CBC"/>
    <w:rsid w:val="00113058"/>
    <w:rsid w:val="001134EB"/>
    <w:rsid w:val="00114040"/>
    <w:rsid w:val="00115142"/>
    <w:rsid w:val="00115A0F"/>
    <w:rsid w:val="00117DD7"/>
    <w:rsid w:val="00123FD5"/>
    <w:rsid w:val="001253AA"/>
    <w:rsid w:val="00125F42"/>
    <w:rsid w:val="001263B9"/>
    <w:rsid w:val="00126A38"/>
    <w:rsid w:val="0014275F"/>
    <w:rsid w:val="001439BB"/>
    <w:rsid w:val="001453CC"/>
    <w:rsid w:val="00147447"/>
    <w:rsid w:val="00147A61"/>
    <w:rsid w:val="00147F29"/>
    <w:rsid w:val="00150B3C"/>
    <w:rsid w:val="00154B7B"/>
    <w:rsid w:val="001558DD"/>
    <w:rsid w:val="001579E7"/>
    <w:rsid w:val="001606A7"/>
    <w:rsid w:val="001606C9"/>
    <w:rsid w:val="001622E4"/>
    <w:rsid w:val="0016666C"/>
    <w:rsid w:val="00167B95"/>
    <w:rsid w:val="00167DB7"/>
    <w:rsid w:val="00170ED0"/>
    <w:rsid w:val="00171A71"/>
    <w:rsid w:val="0017698E"/>
    <w:rsid w:val="00186DAB"/>
    <w:rsid w:val="00187E92"/>
    <w:rsid w:val="001938B3"/>
    <w:rsid w:val="001946F4"/>
    <w:rsid w:val="001A497B"/>
    <w:rsid w:val="001A7247"/>
    <w:rsid w:val="001A7C4C"/>
    <w:rsid w:val="001B2B50"/>
    <w:rsid w:val="001B463C"/>
    <w:rsid w:val="001C3BF6"/>
    <w:rsid w:val="001C6978"/>
    <w:rsid w:val="001D0D68"/>
    <w:rsid w:val="001D0E6D"/>
    <w:rsid w:val="001D1619"/>
    <w:rsid w:val="001D34DB"/>
    <w:rsid w:val="001D4BAB"/>
    <w:rsid w:val="001D640F"/>
    <w:rsid w:val="001D64E0"/>
    <w:rsid w:val="001D6BB3"/>
    <w:rsid w:val="001D7A52"/>
    <w:rsid w:val="001E206E"/>
    <w:rsid w:val="001E615F"/>
    <w:rsid w:val="001E62C3"/>
    <w:rsid w:val="001E6C39"/>
    <w:rsid w:val="001F2CF8"/>
    <w:rsid w:val="001F6755"/>
    <w:rsid w:val="001F68C9"/>
    <w:rsid w:val="001F7034"/>
    <w:rsid w:val="001F787E"/>
    <w:rsid w:val="001F7A35"/>
    <w:rsid w:val="002002A6"/>
    <w:rsid w:val="00202AC6"/>
    <w:rsid w:val="002040DD"/>
    <w:rsid w:val="0020453A"/>
    <w:rsid w:val="0020577D"/>
    <w:rsid w:val="00207571"/>
    <w:rsid w:val="00207816"/>
    <w:rsid w:val="00207868"/>
    <w:rsid w:val="00211EAF"/>
    <w:rsid w:val="002173E6"/>
    <w:rsid w:val="0022034F"/>
    <w:rsid w:val="00221AC2"/>
    <w:rsid w:val="0022261E"/>
    <w:rsid w:val="0022352C"/>
    <w:rsid w:val="002322FF"/>
    <w:rsid w:val="00232DE1"/>
    <w:rsid w:val="00234BE4"/>
    <w:rsid w:val="0023732B"/>
    <w:rsid w:val="0024176D"/>
    <w:rsid w:val="0024686E"/>
    <w:rsid w:val="00250A37"/>
    <w:rsid w:val="00252A93"/>
    <w:rsid w:val="0025367B"/>
    <w:rsid w:val="00255462"/>
    <w:rsid w:val="00255821"/>
    <w:rsid w:val="00256665"/>
    <w:rsid w:val="00257EA9"/>
    <w:rsid w:val="0026165D"/>
    <w:rsid w:val="0026356D"/>
    <w:rsid w:val="00266F17"/>
    <w:rsid w:val="002670D2"/>
    <w:rsid w:val="00270EBB"/>
    <w:rsid w:val="002711CC"/>
    <w:rsid w:val="00271DDD"/>
    <w:rsid w:val="00272440"/>
    <w:rsid w:val="00273C32"/>
    <w:rsid w:val="002756A6"/>
    <w:rsid w:val="00283493"/>
    <w:rsid w:val="00286433"/>
    <w:rsid w:val="002869E8"/>
    <w:rsid w:val="002913C4"/>
    <w:rsid w:val="00291725"/>
    <w:rsid w:val="0029200B"/>
    <w:rsid w:val="00293324"/>
    <w:rsid w:val="00293CF1"/>
    <w:rsid w:val="00293DD2"/>
    <w:rsid w:val="00295BFD"/>
    <w:rsid w:val="002A4C2E"/>
    <w:rsid w:val="002B07A8"/>
    <w:rsid w:val="002B4844"/>
    <w:rsid w:val="002C0784"/>
    <w:rsid w:val="002C099F"/>
    <w:rsid w:val="002C5F5D"/>
    <w:rsid w:val="002D5B69"/>
    <w:rsid w:val="002D643E"/>
    <w:rsid w:val="002F051F"/>
    <w:rsid w:val="002F076A"/>
    <w:rsid w:val="002F3FCE"/>
    <w:rsid w:val="003039B3"/>
    <w:rsid w:val="00303E20"/>
    <w:rsid w:val="00311867"/>
    <w:rsid w:val="003159C5"/>
    <w:rsid w:val="00316247"/>
    <w:rsid w:val="0032060B"/>
    <w:rsid w:val="00323461"/>
    <w:rsid w:val="0032600B"/>
    <w:rsid w:val="00331843"/>
    <w:rsid w:val="00331C8C"/>
    <w:rsid w:val="003339A2"/>
    <w:rsid w:val="00335554"/>
    <w:rsid w:val="003375BB"/>
    <w:rsid w:val="00340176"/>
    <w:rsid w:val="00340C05"/>
    <w:rsid w:val="003432DC"/>
    <w:rsid w:val="00344EF9"/>
    <w:rsid w:val="00346314"/>
    <w:rsid w:val="00346BB8"/>
    <w:rsid w:val="00352784"/>
    <w:rsid w:val="00356196"/>
    <w:rsid w:val="003577C8"/>
    <w:rsid w:val="003579DA"/>
    <w:rsid w:val="003601D3"/>
    <w:rsid w:val="003602DC"/>
    <w:rsid w:val="00361F12"/>
    <w:rsid w:val="00363069"/>
    <w:rsid w:val="003651D9"/>
    <w:rsid w:val="003678A0"/>
    <w:rsid w:val="00370B52"/>
    <w:rsid w:val="003747F6"/>
    <w:rsid w:val="00374B3E"/>
    <w:rsid w:val="003778BA"/>
    <w:rsid w:val="00383721"/>
    <w:rsid w:val="0038429E"/>
    <w:rsid w:val="003921A0"/>
    <w:rsid w:val="003A09FE"/>
    <w:rsid w:val="003A3BF1"/>
    <w:rsid w:val="003B2A2B"/>
    <w:rsid w:val="003B40CC"/>
    <w:rsid w:val="003B70A2"/>
    <w:rsid w:val="003D19E0"/>
    <w:rsid w:val="003D24EE"/>
    <w:rsid w:val="003D5A68"/>
    <w:rsid w:val="003D603E"/>
    <w:rsid w:val="003E5C68"/>
    <w:rsid w:val="003F0805"/>
    <w:rsid w:val="003F211C"/>
    <w:rsid w:val="003F252B"/>
    <w:rsid w:val="003F2C41"/>
    <w:rsid w:val="003F3E4A"/>
    <w:rsid w:val="003F7141"/>
    <w:rsid w:val="0040025B"/>
    <w:rsid w:val="00403CE7"/>
    <w:rsid w:val="004046B6"/>
    <w:rsid w:val="004070FB"/>
    <w:rsid w:val="00410D6B"/>
    <w:rsid w:val="00412649"/>
    <w:rsid w:val="00413485"/>
    <w:rsid w:val="00415432"/>
    <w:rsid w:val="00417A70"/>
    <w:rsid w:val="004213A0"/>
    <w:rsid w:val="004225C9"/>
    <w:rsid w:val="00432F3C"/>
    <w:rsid w:val="0043514A"/>
    <w:rsid w:val="00436599"/>
    <w:rsid w:val="00437E51"/>
    <w:rsid w:val="0044009F"/>
    <w:rsid w:val="00441B98"/>
    <w:rsid w:val="004424C6"/>
    <w:rsid w:val="0044310A"/>
    <w:rsid w:val="00444100"/>
    <w:rsid w:val="00444CFC"/>
    <w:rsid w:val="00445D2F"/>
    <w:rsid w:val="00446C86"/>
    <w:rsid w:val="00447451"/>
    <w:rsid w:val="004541CC"/>
    <w:rsid w:val="00457DDC"/>
    <w:rsid w:val="00461A12"/>
    <w:rsid w:val="004651FC"/>
    <w:rsid w:val="00472402"/>
    <w:rsid w:val="004809A3"/>
    <w:rsid w:val="004818E8"/>
    <w:rsid w:val="00482DC2"/>
    <w:rsid w:val="004845CE"/>
    <w:rsid w:val="00484F6C"/>
    <w:rsid w:val="004A003A"/>
    <w:rsid w:val="004A47E9"/>
    <w:rsid w:val="004A7D5B"/>
    <w:rsid w:val="004B0BE8"/>
    <w:rsid w:val="004B387F"/>
    <w:rsid w:val="004B46CA"/>
    <w:rsid w:val="004B4EF3"/>
    <w:rsid w:val="004B576F"/>
    <w:rsid w:val="004B7094"/>
    <w:rsid w:val="004C10B4"/>
    <w:rsid w:val="004C2717"/>
    <w:rsid w:val="004D09DF"/>
    <w:rsid w:val="004D2D42"/>
    <w:rsid w:val="004D68CC"/>
    <w:rsid w:val="004D69C3"/>
    <w:rsid w:val="004D6C45"/>
    <w:rsid w:val="004D7C21"/>
    <w:rsid w:val="004E59BE"/>
    <w:rsid w:val="004E6E09"/>
    <w:rsid w:val="004F08CE"/>
    <w:rsid w:val="004F1713"/>
    <w:rsid w:val="004F5211"/>
    <w:rsid w:val="004F7C05"/>
    <w:rsid w:val="00501406"/>
    <w:rsid w:val="00503AE1"/>
    <w:rsid w:val="0050674C"/>
    <w:rsid w:val="00506C22"/>
    <w:rsid w:val="00507FF9"/>
    <w:rsid w:val="00510062"/>
    <w:rsid w:val="00513057"/>
    <w:rsid w:val="00514EC2"/>
    <w:rsid w:val="00516D6D"/>
    <w:rsid w:val="005172DF"/>
    <w:rsid w:val="00520CD3"/>
    <w:rsid w:val="00522681"/>
    <w:rsid w:val="00522F40"/>
    <w:rsid w:val="00523C5F"/>
    <w:rsid w:val="00530557"/>
    <w:rsid w:val="005339EE"/>
    <w:rsid w:val="005360E4"/>
    <w:rsid w:val="005410F9"/>
    <w:rsid w:val="005416D9"/>
    <w:rsid w:val="00543FFB"/>
    <w:rsid w:val="00544A56"/>
    <w:rsid w:val="0054524C"/>
    <w:rsid w:val="0054679E"/>
    <w:rsid w:val="00552790"/>
    <w:rsid w:val="00552BD3"/>
    <w:rsid w:val="00556E6C"/>
    <w:rsid w:val="005672A9"/>
    <w:rsid w:val="00570B52"/>
    <w:rsid w:val="00572031"/>
    <w:rsid w:val="00573102"/>
    <w:rsid w:val="00574D39"/>
    <w:rsid w:val="00581165"/>
    <w:rsid w:val="00581829"/>
    <w:rsid w:val="00584FF5"/>
    <w:rsid w:val="00585AEA"/>
    <w:rsid w:val="00585DA2"/>
    <w:rsid w:val="00590268"/>
    <w:rsid w:val="005942AE"/>
    <w:rsid w:val="00594882"/>
    <w:rsid w:val="00597DB2"/>
    <w:rsid w:val="005B5C92"/>
    <w:rsid w:val="005B72F3"/>
    <w:rsid w:val="005B7BFB"/>
    <w:rsid w:val="005C50BF"/>
    <w:rsid w:val="005C5E28"/>
    <w:rsid w:val="005D1F91"/>
    <w:rsid w:val="005D6104"/>
    <w:rsid w:val="005D6176"/>
    <w:rsid w:val="005D6B99"/>
    <w:rsid w:val="005F2045"/>
    <w:rsid w:val="005F21E7"/>
    <w:rsid w:val="005F3FB5"/>
    <w:rsid w:val="005F4C3E"/>
    <w:rsid w:val="005F537E"/>
    <w:rsid w:val="00600EC6"/>
    <w:rsid w:val="006014F8"/>
    <w:rsid w:val="00603ED5"/>
    <w:rsid w:val="00607529"/>
    <w:rsid w:val="0060792A"/>
    <w:rsid w:val="006106AB"/>
    <w:rsid w:val="006116E2"/>
    <w:rsid w:val="006119C6"/>
    <w:rsid w:val="00613283"/>
    <w:rsid w:val="00613604"/>
    <w:rsid w:val="00613C53"/>
    <w:rsid w:val="00622D31"/>
    <w:rsid w:val="00625D23"/>
    <w:rsid w:val="006263EA"/>
    <w:rsid w:val="00630F33"/>
    <w:rsid w:val="006360B8"/>
    <w:rsid w:val="00644FC1"/>
    <w:rsid w:val="00650585"/>
    <w:rsid w:val="006512F0"/>
    <w:rsid w:val="006514EA"/>
    <w:rsid w:val="00653F48"/>
    <w:rsid w:val="00656A6B"/>
    <w:rsid w:val="00662893"/>
    <w:rsid w:val="00663624"/>
    <w:rsid w:val="00663785"/>
    <w:rsid w:val="00665A0A"/>
    <w:rsid w:val="00665D8F"/>
    <w:rsid w:val="00672BF5"/>
    <w:rsid w:val="00672C39"/>
    <w:rsid w:val="0067788C"/>
    <w:rsid w:val="00680648"/>
    <w:rsid w:val="00682040"/>
    <w:rsid w:val="006825E1"/>
    <w:rsid w:val="0068355D"/>
    <w:rsid w:val="00691087"/>
    <w:rsid w:val="00692B37"/>
    <w:rsid w:val="00697399"/>
    <w:rsid w:val="006A2A74"/>
    <w:rsid w:val="006A3098"/>
    <w:rsid w:val="006A4160"/>
    <w:rsid w:val="006B0C48"/>
    <w:rsid w:val="006B5D43"/>
    <w:rsid w:val="006B665D"/>
    <w:rsid w:val="006B7354"/>
    <w:rsid w:val="006B7ABF"/>
    <w:rsid w:val="006C242B"/>
    <w:rsid w:val="006C2C14"/>
    <w:rsid w:val="006C371A"/>
    <w:rsid w:val="006C39C3"/>
    <w:rsid w:val="006C4EE9"/>
    <w:rsid w:val="006C6DBC"/>
    <w:rsid w:val="006C7E2C"/>
    <w:rsid w:val="006D4881"/>
    <w:rsid w:val="006D768F"/>
    <w:rsid w:val="006E163F"/>
    <w:rsid w:val="006E5767"/>
    <w:rsid w:val="006F19D3"/>
    <w:rsid w:val="00701B3A"/>
    <w:rsid w:val="0070762D"/>
    <w:rsid w:val="00712AE6"/>
    <w:rsid w:val="0071309E"/>
    <w:rsid w:val="00723DAF"/>
    <w:rsid w:val="007251A4"/>
    <w:rsid w:val="00730E16"/>
    <w:rsid w:val="00731201"/>
    <w:rsid w:val="00733155"/>
    <w:rsid w:val="007361CB"/>
    <w:rsid w:val="007400C4"/>
    <w:rsid w:val="00743097"/>
    <w:rsid w:val="00746A3D"/>
    <w:rsid w:val="00747676"/>
    <w:rsid w:val="007479B6"/>
    <w:rsid w:val="00747E7C"/>
    <w:rsid w:val="007540F1"/>
    <w:rsid w:val="007603CF"/>
    <w:rsid w:val="00760E9F"/>
    <w:rsid w:val="00761469"/>
    <w:rsid w:val="00767053"/>
    <w:rsid w:val="00774B6B"/>
    <w:rsid w:val="007773C8"/>
    <w:rsid w:val="0078063E"/>
    <w:rsid w:val="007824BF"/>
    <w:rsid w:val="00787B2D"/>
    <w:rsid w:val="007922ED"/>
    <w:rsid w:val="00795644"/>
    <w:rsid w:val="007A51E3"/>
    <w:rsid w:val="007A5635"/>
    <w:rsid w:val="007A676E"/>
    <w:rsid w:val="007A7BF7"/>
    <w:rsid w:val="007B2E02"/>
    <w:rsid w:val="007B331F"/>
    <w:rsid w:val="007B44B7"/>
    <w:rsid w:val="007B64E0"/>
    <w:rsid w:val="007B7728"/>
    <w:rsid w:val="007C1AAC"/>
    <w:rsid w:val="007C31E7"/>
    <w:rsid w:val="007C3E9A"/>
    <w:rsid w:val="007C497C"/>
    <w:rsid w:val="007C5673"/>
    <w:rsid w:val="007C7744"/>
    <w:rsid w:val="007D1847"/>
    <w:rsid w:val="007D724B"/>
    <w:rsid w:val="007E2233"/>
    <w:rsid w:val="007E2A65"/>
    <w:rsid w:val="007E5B51"/>
    <w:rsid w:val="007E7E18"/>
    <w:rsid w:val="007F052A"/>
    <w:rsid w:val="007F0B48"/>
    <w:rsid w:val="007F1A61"/>
    <w:rsid w:val="007F5923"/>
    <w:rsid w:val="007F771A"/>
    <w:rsid w:val="007F7801"/>
    <w:rsid w:val="00802F29"/>
    <w:rsid w:val="00803E2D"/>
    <w:rsid w:val="008044D0"/>
    <w:rsid w:val="008067DF"/>
    <w:rsid w:val="008109C5"/>
    <w:rsid w:val="0081320A"/>
    <w:rsid w:val="00815E51"/>
    <w:rsid w:val="008249A2"/>
    <w:rsid w:val="00825642"/>
    <w:rsid w:val="00825726"/>
    <w:rsid w:val="00830E0E"/>
    <w:rsid w:val="00831FF5"/>
    <w:rsid w:val="00833045"/>
    <w:rsid w:val="008341AE"/>
    <w:rsid w:val="00834DF7"/>
    <w:rsid w:val="008358E5"/>
    <w:rsid w:val="00836F8A"/>
    <w:rsid w:val="0084057C"/>
    <w:rsid w:val="008413B1"/>
    <w:rsid w:val="00843B52"/>
    <w:rsid w:val="008452AF"/>
    <w:rsid w:val="00855EDF"/>
    <w:rsid w:val="008608EF"/>
    <w:rsid w:val="008609CC"/>
    <w:rsid w:val="008616CB"/>
    <w:rsid w:val="0086353F"/>
    <w:rsid w:val="00863C8B"/>
    <w:rsid w:val="00865616"/>
    <w:rsid w:val="00865DF9"/>
    <w:rsid w:val="00866192"/>
    <w:rsid w:val="00867DDA"/>
    <w:rsid w:val="00870306"/>
    <w:rsid w:val="00871613"/>
    <w:rsid w:val="00875076"/>
    <w:rsid w:val="00875BFD"/>
    <w:rsid w:val="00885ABD"/>
    <w:rsid w:val="00887E40"/>
    <w:rsid w:val="008A3FD2"/>
    <w:rsid w:val="008A705E"/>
    <w:rsid w:val="008B0A04"/>
    <w:rsid w:val="008B53CB"/>
    <w:rsid w:val="008B5D7E"/>
    <w:rsid w:val="008B620B"/>
    <w:rsid w:val="008B6391"/>
    <w:rsid w:val="008C1766"/>
    <w:rsid w:val="008C57EC"/>
    <w:rsid w:val="008D052D"/>
    <w:rsid w:val="008D0BA0"/>
    <w:rsid w:val="008D17FF"/>
    <w:rsid w:val="008D18F1"/>
    <w:rsid w:val="008D1BBA"/>
    <w:rsid w:val="008D45BC"/>
    <w:rsid w:val="008D7044"/>
    <w:rsid w:val="008D7642"/>
    <w:rsid w:val="008E0275"/>
    <w:rsid w:val="008E2B5E"/>
    <w:rsid w:val="008E3F6C"/>
    <w:rsid w:val="008E441F"/>
    <w:rsid w:val="008F1F71"/>
    <w:rsid w:val="008F78D2"/>
    <w:rsid w:val="009039A5"/>
    <w:rsid w:val="00907134"/>
    <w:rsid w:val="00910E03"/>
    <w:rsid w:val="00920410"/>
    <w:rsid w:val="009227A2"/>
    <w:rsid w:val="009268F6"/>
    <w:rsid w:val="00933C9A"/>
    <w:rsid w:val="00934D96"/>
    <w:rsid w:val="00937AAD"/>
    <w:rsid w:val="009406A5"/>
    <w:rsid w:val="00940FC7"/>
    <w:rsid w:val="009429FB"/>
    <w:rsid w:val="0095196C"/>
    <w:rsid w:val="00951F63"/>
    <w:rsid w:val="0095298A"/>
    <w:rsid w:val="00953CFC"/>
    <w:rsid w:val="0095594C"/>
    <w:rsid w:val="00955CD4"/>
    <w:rsid w:val="009565D3"/>
    <w:rsid w:val="00956966"/>
    <w:rsid w:val="009612F6"/>
    <w:rsid w:val="00966AC0"/>
    <w:rsid w:val="00967B49"/>
    <w:rsid w:val="0097454A"/>
    <w:rsid w:val="009813A1"/>
    <w:rsid w:val="00983131"/>
    <w:rsid w:val="00983C65"/>
    <w:rsid w:val="009843EF"/>
    <w:rsid w:val="009903C2"/>
    <w:rsid w:val="00991D63"/>
    <w:rsid w:val="00993FF5"/>
    <w:rsid w:val="009B048D"/>
    <w:rsid w:val="009C0F05"/>
    <w:rsid w:val="009C10D5"/>
    <w:rsid w:val="009C6269"/>
    <w:rsid w:val="009C6F21"/>
    <w:rsid w:val="009D0CDF"/>
    <w:rsid w:val="009D107B"/>
    <w:rsid w:val="009D125C"/>
    <w:rsid w:val="009D2A49"/>
    <w:rsid w:val="009D3A24"/>
    <w:rsid w:val="009D50E0"/>
    <w:rsid w:val="009D5410"/>
    <w:rsid w:val="009D6A32"/>
    <w:rsid w:val="009E34B7"/>
    <w:rsid w:val="009F0DDD"/>
    <w:rsid w:val="009F2A5C"/>
    <w:rsid w:val="009F3200"/>
    <w:rsid w:val="009F5CF4"/>
    <w:rsid w:val="00A05A12"/>
    <w:rsid w:val="00A1354D"/>
    <w:rsid w:val="00A169BD"/>
    <w:rsid w:val="00A174B6"/>
    <w:rsid w:val="00A177D5"/>
    <w:rsid w:val="00A2159B"/>
    <w:rsid w:val="00A23689"/>
    <w:rsid w:val="00A26F80"/>
    <w:rsid w:val="00A30BDA"/>
    <w:rsid w:val="00A322F4"/>
    <w:rsid w:val="00A3608F"/>
    <w:rsid w:val="00A43E92"/>
    <w:rsid w:val="00A5645C"/>
    <w:rsid w:val="00A57513"/>
    <w:rsid w:val="00A66F91"/>
    <w:rsid w:val="00A706AE"/>
    <w:rsid w:val="00A71ADF"/>
    <w:rsid w:val="00A73566"/>
    <w:rsid w:val="00A773A9"/>
    <w:rsid w:val="00A81A7C"/>
    <w:rsid w:val="00A856DC"/>
    <w:rsid w:val="00A85861"/>
    <w:rsid w:val="00A875FF"/>
    <w:rsid w:val="00A90BD5"/>
    <w:rsid w:val="00A910E1"/>
    <w:rsid w:val="00A9751B"/>
    <w:rsid w:val="00AA684E"/>
    <w:rsid w:val="00AA69C0"/>
    <w:rsid w:val="00AB274C"/>
    <w:rsid w:val="00AC609B"/>
    <w:rsid w:val="00AC7C88"/>
    <w:rsid w:val="00AD069D"/>
    <w:rsid w:val="00AD2AE2"/>
    <w:rsid w:val="00AD3EA6"/>
    <w:rsid w:val="00AE2D5C"/>
    <w:rsid w:val="00AE4AED"/>
    <w:rsid w:val="00AF0095"/>
    <w:rsid w:val="00AF472E"/>
    <w:rsid w:val="00AF7069"/>
    <w:rsid w:val="00B010BF"/>
    <w:rsid w:val="00B03C08"/>
    <w:rsid w:val="00B072B1"/>
    <w:rsid w:val="00B10DCE"/>
    <w:rsid w:val="00B1148B"/>
    <w:rsid w:val="00B15A1D"/>
    <w:rsid w:val="00B15D8F"/>
    <w:rsid w:val="00B15E9B"/>
    <w:rsid w:val="00B24019"/>
    <w:rsid w:val="00B275B5"/>
    <w:rsid w:val="00B3238C"/>
    <w:rsid w:val="00B3504E"/>
    <w:rsid w:val="00B35749"/>
    <w:rsid w:val="00B37157"/>
    <w:rsid w:val="00B403E4"/>
    <w:rsid w:val="00B41825"/>
    <w:rsid w:val="00B43198"/>
    <w:rsid w:val="00B43958"/>
    <w:rsid w:val="00B4798B"/>
    <w:rsid w:val="00B50100"/>
    <w:rsid w:val="00B52572"/>
    <w:rsid w:val="00B541EC"/>
    <w:rsid w:val="00B55350"/>
    <w:rsid w:val="00B6122C"/>
    <w:rsid w:val="00B63B69"/>
    <w:rsid w:val="00B64F80"/>
    <w:rsid w:val="00B65E96"/>
    <w:rsid w:val="00B748C1"/>
    <w:rsid w:val="00B7582C"/>
    <w:rsid w:val="00B82D84"/>
    <w:rsid w:val="00B84D95"/>
    <w:rsid w:val="00B8586D"/>
    <w:rsid w:val="00B87220"/>
    <w:rsid w:val="00B92E9F"/>
    <w:rsid w:val="00B92EA1"/>
    <w:rsid w:val="00B9303B"/>
    <w:rsid w:val="00B9308F"/>
    <w:rsid w:val="00B94919"/>
    <w:rsid w:val="00B94DAC"/>
    <w:rsid w:val="00B965FD"/>
    <w:rsid w:val="00B97D4E"/>
    <w:rsid w:val="00BA1337"/>
    <w:rsid w:val="00BA1A91"/>
    <w:rsid w:val="00BA437B"/>
    <w:rsid w:val="00BA4A87"/>
    <w:rsid w:val="00BB3B38"/>
    <w:rsid w:val="00BB62C0"/>
    <w:rsid w:val="00BB65D8"/>
    <w:rsid w:val="00BB6AAC"/>
    <w:rsid w:val="00BB74AF"/>
    <w:rsid w:val="00BB76BC"/>
    <w:rsid w:val="00BC3E9F"/>
    <w:rsid w:val="00BC6EDE"/>
    <w:rsid w:val="00BC7584"/>
    <w:rsid w:val="00BC7590"/>
    <w:rsid w:val="00BD1FD7"/>
    <w:rsid w:val="00BD3268"/>
    <w:rsid w:val="00BD50E5"/>
    <w:rsid w:val="00BD6767"/>
    <w:rsid w:val="00BE1308"/>
    <w:rsid w:val="00BE39EE"/>
    <w:rsid w:val="00BE5916"/>
    <w:rsid w:val="00BE6EC5"/>
    <w:rsid w:val="00BF0FA9"/>
    <w:rsid w:val="00BF2986"/>
    <w:rsid w:val="00C00A54"/>
    <w:rsid w:val="00C0135D"/>
    <w:rsid w:val="00C05CCE"/>
    <w:rsid w:val="00C1037F"/>
    <w:rsid w:val="00C10561"/>
    <w:rsid w:val="00C158E0"/>
    <w:rsid w:val="00C16F09"/>
    <w:rsid w:val="00C20EFF"/>
    <w:rsid w:val="00C250ED"/>
    <w:rsid w:val="00C269FC"/>
    <w:rsid w:val="00C26E7C"/>
    <w:rsid w:val="00C31B24"/>
    <w:rsid w:val="00C34074"/>
    <w:rsid w:val="00C3617A"/>
    <w:rsid w:val="00C412AE"/>
    <w:rsid w:val="00C42C6C"/>
    <w:rsid w:val="00C44CB6"/>
    <w:rsid w:val="00C45949"/>
    <w:rsid w:val="00C512AA"/>
    <w:rsid w:val="00C536E4"/>
    <w:rsid w:val="00C56183"/>
    <w:rsid w:val="00C60F4D"/>
    <w:rsid w:val="00C61586"/>
    <w:rsid w:val="00C62099"/>
    <w:rsid w:val="00C62E65"/>
    <w:rsid w:val="00C63D7E"/>
    <w:rsid w:val="00C6772C"/>
    <w:rsid w:val="00C71FDB"/>
    <w:rsid w:val="00C75E6D"/>
    <w:rsid w:val="00C7717D"/>
    <w:rsid w:val="00C82ED4"/>
    <w:rsid w:val="00C83F0F"/>
    <w:rsid w:val="00C902BB"/>
    <w:rsid w:val="00C925FD"/>
    <w:rsid w:val="00C928D1"/>
    <w:rsid w:val="00C940A2"/>
    <w:rsid w:val="00C969FE"/>
    <w:rsid w:val="00CA16C1"/>
    <w:rsid w:val="00CA175A"/>
    <w:rsid w:val="00CA34A2"/>
    <w:rsid w:val="00CC0A62"/>
    <w:rsid w:val="00CC4EA3"/>
    <w:rsid w:val="00CC6D50"/>
    <w:rsid w:val="00CD0A74"/>
    <w:rsid w:val="00CD44D7"/>
    <w:rsid w:val="00CD4D46"/>
    <w:rsid w:val="00CD61EF"/>
    <w:rsid w:val="00CE0AA5"/>
    <w:rsid w:val="00CE69D8"/>
    <w:rsid w:val="00CE6AF8"/>
    <w:rsid w:val="00CF283F"/>
    <w:rsid w:val="00CF508D"/>
    <w:rsid w:val="00CF550C"/>
    <w:rsid w:val="00CF575F"/>
    <w:rsid w:val="00D020E7"/>
    <w:rsid w:val="00D0225B"/>
    <w:rsid w:val="00D05B7C"/>
    <w:rsid w:val="00D07411"/>
    <w:rsid w:val="00D15F8B"/>
    <w:rsid w:val="00D16282"/>
    <w:rsid w:val="00D22DE2"/>
    <w:rsid w:val="00D250A2"/>
    <w:rsid w:val="00D34E63"/>
    <w:rsid w:val="00D35F24"/>
    <w:rsid w:val="00D40905"/>
    <w:rsid w:val="00D42104"/>
    <w:rsid w:val="00D422BB"/>
    <w:rsid w:val="00D42754"/>
    <w:rsid w:val="00D429B7"/>
    <w:rsid w:val="00D42ED8"/>
    <w:rsid w:val="00D439FF"/>
    <w:rsid w:val="00D51A38"/>
    <w:rsid w:val="00D52FF9"/>
    <w:rsid w:val="00D5643C"/>
    <w:rsid w:val="00D605A4"/>
    <w:rsid w:val="00D609FE"/>
    <w:rsid w:val="00D60F27"/>
    <w:rsid w:val="00D62CEC"/>
    <w:rsid w:val="00D70AAD"/>
    <w:rsid w:val="00D8523B"/>
    <w:rsid w:val="00D85A7B"/>
    <w:rsid w:val="00D91791"/>
    <w:rsid w:val="00D91815"/>
    <w:rsid w:val="00D92A3B"/>
    <w:rsid w:val="00DA1854"/>
    <w:rsid w:val="00DA30C6"/>
    <w:rsid w:val="00DA719D"/>
    <w:rsid w:val="00DA7FE0"/>
    <w:rsid w:val="00DB186B"/>
    <w:rsid w:val="00DB2461"/>
    <w:rsid w:val="00DB35E5"/>
    <w:rsid w:val="00DB43E5"/>
    <w:rsid w:val="00DB5C1E"/>
    <w:rsid w:val="00DC361F"/>
    <w:rsid w:val="00DC5581"/>
    <w:rsid w:val="00DC5891"/>
    <w:rsid w:val="00DD13DB"/>
    <w:rsid w:val="00DD4D5A"/>
    <w:rsid w:val="00DD732A"/>
    <w:rsid w:val="00DE0504"/>
    <w:rsid w:val="00DE3F6C"/>
    <w:rsid w:val="00DE6D6A"/>
    <w:rsid w:val="00DE7269"/>
    <w:rsid w:val="00DF683C"/>
    <w:rsid w:val="00DF769E"/>
    <w:rsid w:val="00DF7CCA"/>
    <w:rsid w:val="00E007E6"/>
    <w:rsid w:val="00E014B6"/>
    <w:rsid w:val="00E03CEF"/>
    <w:rsid w:val="00E12016"/>
    <w:rsid w:val="00E121ED"/>
    <w:rsid w:val="00E1423C"/>
    <w:rsid w:val="00E20C45"/>
    <w:rsid w:val="00E25761"/>
    <w:rsid w:val="00E25CCA"/>
    <w:rsid w:val="00E30AAF"/>
    <w:rsid w:val="00E342FA"/>
    <w:rsid w:val="00E35144"/>
    <w:rsid w:val="00E35F5B"/>
    <w:rsid w:val="00E36A9C"/>
    <w:rsid w:val="00E37246"/>
    <w:rsid w:val="00E4210F"/>
    <w:rsid w:val="00E451B1"/>
    <w:rsid w:val="00E456E0"/>
    <w:rsid w:val="00E46BAB"/>
    <w:rsid w:val="00E50AF1"/>
    <w:rsid w:val="00E53161"/>
    <w:rsid w:val="00E56193"/>
    <w:rsid w:val="00E5672F"/>
    <w:rsid w:val="00E574D7"/>
    <w:rsid w:val="00E61A6A"/>
    <w:rsid w:val="00E67757"/>
    <w:rsid w:val="00E7532D"/>
    <w:rsid w:val="00E8043B"/>
    <w:rsid w:val="00E8520F"/>
    <w:rsid w:val="00E90AC0"/>
    <w:rsid w:val="00E91C15"/>
    <w:rsid w:val="00E9442A"/>
    <w:rsid w:val="00EA3366"/>
    <w:rsid w:val="00EA48C1"/>
    <w:rsid w:val="00EA4EA1"/>
    <w:rsid w:val="00EA7E83"/>
    <w:rsid w:val="00EB1716"/>
    <w:rsid w:val="00EB2A48"/>
    <w:rsid w:val="00EB71A2"/>
    <w:rsid w:val="00EC055D"/>
    <w:rsid w:val="00EC098D"/>
    <w:rsid w:val="00EC11E0"/>
    <w:rsid w:val="00EC2918"/>
    <w:rsid w:val="00EC5C7A"/>
    <w:rsid w:val="00EC7304"/>
    <w:rsid w:val="00ED0083"/>
    <w:rsid w:val="00ED3E87"/>
    <w:rsid w:val="00ED4892"/>
    <w:rsid w:val="00ED5269"/>
    <w:rsid w:val="00ED5D7F"/>
    <w:rsid w:val="00EE1C86"/>
    <w:rsid w:val="00EE69F9"/>
    <w:rsid w:val="00EF1E77"/>
    <w:rsid w:val="00EF3081"/>
    <w:rsid w:val="00EF3F52"/>
    <w:rsid w:val="00EF6962"/>
    <w:rsid w:val="00F002DD"/>
    <w:rsid w:val="00F034AC"/>
    <w:rsid w:val="00F059F9"/>
    <w:rsid w:val="00F0665F"/>
    <w:rsid w:val="00F12B9A"/>
    <w:rsid w:val="00F146E5"/>
    <w:rsid w:val="00F159CF"/>
    <w:rsid w:val="00F17B28"/>
    <w:rsid w:val="00F21AB0"/>
    <w:rsid w:val="00F2262E"/>
    <w:rsid w:val="00F23863"/>
    <w:rsid w:val="00F25751"/>
    <w:rsid w:val="00F27E79"/>
    <w:rsid w:val="00F3060F"/>
    <w:rsid w:val="00F313A8"/>
    <w:rsid w:val="00F32D2D"/>
    <w:rsid w:val="00F455EA"/>
    <w:rsid w:val="00F576CC"/>
    <w:rsid w:val="00F6224C"/>
    <w:rsid w:val="00F623E5"/>
    <w:rsid w:val="00F6298D"/>
    <w:rsid w:val="00F64792"/>
    <w:rsid w:val="00F669C1"/>
    <w:rsid w:val="00F66C25"/>
    <w:rsid w:val="00F67F32"/>
    <w:rsid w:val="00F715A1"/>
    <w:rsid w:val="00F74FAA"/>
    <w:rsid w:val="00F82F74"/>
    <w:rsid w:val="00F847E4"/>
    <w:rsid w:val="00F8495F"/>
    <w:rsid w:val="00F8659B"/>
    <w:rsid w:val="00F900F7"/>
    <w:rsid w:val="00F90344"/>
    <w:rsid w:val="00F906AF"/>
    <w:rsid w:val="00F9257D"/>
    <w:rsid w:val="00F967B3"/>
    <w:rsid w:val="00FA1B42"/>
    <w:rsid w:val="00FA2A29"/>
    <w:rsid w:val="00FA342E"/>
    <w:rsid w:val="00FA427F"/>
    <w:rsid w:val="00FA7074"/>
    <w:rsid w:val="00FB4C9D"/>
    <w:rsid w:val="00FC1926"/>
    <w:rsid w:val="00FC24E1"/>
    <w:rsid w:val="00FC278A"/>
    <w:rsid w:val="00FC28CF"/>
    <w:rsid w:val="00FD235D"/>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DA30C6"/>
    <w:pPr>
      <w:numPr>
        <w:ilvl w:val="2"/>
      </w:numPr>
      <w:outlineLvl w:val="2"/>
    </w:pPr>
    <w:rPr>
      <w:sz w:val="24"/>
    </w:rPr>
  </w:style>
  <w:style w:type="paragraph" w:styleId="Heading4">
    <w:name w:val="heading 4"/>
    <w:basedOn w:val="Heading3"/>
    <w:next w:val="BodyText"/>
    <w:qFormat/>
    <w:rsid w:val="00DA30C6"/>
    <w:pPr>
      <w:numPr>
        <w:ilvl w:val="3"/>
      </w:numPr>
      <w:outlineLvl w:val="3"/>
    </w:pPr>
  </w:style>
  <w:style w:type="paragraph" w:styleId="Heading5">
    <w:name w:val="heading 5"/>
    <w:basedOn w:val="Heading4"/>
    <w:next w:val="BodyText"/>
    <w:qFormat/>
    <w:rsid w:val="00DA30C6"/>
    <w:pPr>
      <w:numPr>
        <w:ilvl w:val="4"/>
      </w:numPr>
      <w:outlineLvl w:val="4"/>
    </w:pPr>
  </w:style>
  <w:style w:type="paragraph" w:styleId="Heading6">
    <w:name w:val="heading 6"/>
    <w:basedOn w:val="Heading5"/>
    <w:next w:val="BodyText"/>
    <w:qFormat/>
    <w:rsid w:val="00DA30C6"/>
    <w:pPr>
      <w:numPr>
        <w:ilvl w:val="5"/>
      </w:numPr>
      <w:outlineLvl w:val="5"/>
    </w:pPr>
  </w:style>
  <w:style w:type="paragraph" w:styleId="Heading7">
    <w:name w:val="heading 7"/>
    <w:basedOn w:val="Heading6"/>
    <w:next w:val="BodyText"/>
    <w:qFormat/>
    <w:rsid w:val="00DA30C6"/>
    <w:pPr>
      <w:numPr>
        <w:ilvl w:val="6"/>
      </w:numPr>
      <w:outlineLvl w:val="6"/>
    </w:pPr>
  </w:style>
  <w:style w:type="paragraph" w:styleId="Heading8">
    <w:name w:val="heading 8"/>
    <w:basedOn w:val="Heading7"/>
    <w:next w:val="BodyText"/>
    <w:qFormat/>
    <w:rsid w:val="00DA30C6"/>
    <w:pPr>
      <w:numPr>
        <w:ilvl w:val="7"/>
      </w:numPr>
      <w:outlineLvl w:val="7"/>
    </w:pPr>
  </w:style>
  <w:style w:type="paragraph" w:styleId="Heading9">
    <w:name w:val="heading 9"/>
    <w:basedOn w:val="Heading8"/>
    <w:next w:val="BodyText"/>
    <w:qFormat/>
    <w:rsid w:val="00DA30C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DA30C6"/>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DA30C6"/>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CF575F"/>
    <w:pPr>
      <w:numPr>
        <w:numId w:val="2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FootnoteTextChar">
    <w:name w:val="Footnote Text Char"/>
    <w:basedOn w:val="DefaultParagraphFont"/>
    <w:link w:val="FootnoteText"/>
    <w:semiHidden/>
    <w:rsid w:val="004A4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DA30C6"/>
    <w:pPr>
      <w:numPr>
        <w:ilvl w:val="2"/>
      </w:numPr>
      <w:outlineLvl w:val="2"/>
    </w:pPr>
    <w:rPr>
      <w:sz w:val="24"/>
    </w:rPr>
  </w:style>
  <w:style w:type="paragraph" w:styleId="Heading4">
    <w:name w:val="heading 4"/>
    <w:basedOn w:val="Heading3"/>
    <w:next w:val="BodyText"/>
    <w:qFormat/>
    <w:rsid w:val="00DA30C6"/>
    <w:pPr>
      <w:numPr>
        <w:ilvl w:val="3"/>
      </w:numPr>
      <w:outlineLvl w:val="3"/>
    </w:pPr>
  </w:style>
  <w:style w:type="paragraph" w:styleId="Heading5">
    <w:name w:val="heading 5"/>
    <w:basedOn w:val="Heading4"/>
    <w:next w:val="BodyText"/>
    <w:qFormat/>
    <w:rsid w:val="00DA30C6"/>
    <w:pPr>
      <w:numPr>
        <w:ilvl w:val="4"/>
      </w:numPr>
      <w:outlineLvl w:val="4"/>
    </w:pPr>
  </w:style>
  <w:style w:type="paragraph" w:styleId="Heading6">
    <w:name w:val="heading 6"/>
    <w:basedOn w:val="Heading5"/>
    <w:next w:val="BodyText"/>
    <w:qFormat/>
    <w:rsid w:val="00DA30C6"/>
    <w:pPr>
      <w:numPr>
        <w:ilvl w:val="5"/>
      </w:numPr>
      <w:outlineLvl w:val="5"/>
    </w:pPr>
  </w:style>
  <w:style w:type="paragraph" w:styleId="Heading7">
    <w:name w:val="heading 7"/>
    <w:basedOn w:val="Heading6"/>
    <w:next w:val="BodyText"/>
    <w:qFormat/>
    <w:rsid w:val="00DA30C6"/>
    <w:pPr>
      <w:numPr>
        <w:ilvl w:val="6"/>
      </w:numPr>
      <w:outlineLvl w:val="6"/>
    </w:pPr>
  </w:style>
  <w:style w:type="paragraph" w:styleId="Heading8">
    <w:name w:val="heading 8"/>
    <w:basedOn w:val="Heading7"/>
    <w:next w:val="BodyText"/>
    <w:qFormat/>
    <w:rsid w:val="00DA30C6"/>
    <w:pPr>
      <w:numPr>
        <w:ilvl w:val="7"/>
      </w:numPr>
      <w:outlineLvl w:val="7"/>
    </w:pPr>
  </w:style>
  <w:style w:type="paragraph" w:styleId="Heading9">
    <w:name w:val="heading 9"/>
    <w:basedOn w:val="Heading8"/>
    <w:next w:val="BodyText"/>
    <w:qFormat/>
    <w:rsid w:val="00DA30C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DA30C6"/>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DA30C6"/>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CF575F"/>
    <w:pPr>
      <w:numPr>
        <w:numId w:val="2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FootnoteTextChar">
    <w:name w:val="Footnote Text Char"/>
    <w:basedOn w:val="DefaultParagraphFont"/>
    <w:link w:val="FootnoteText"/>
    <w:semiHidden/>
    <w:rsid w:val="004A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62337">
      <w:bodyDiv w:val="1"/>
      <w:marLeft w:val="0"/>
      <w:marRight w:val="0"/>
      <w:marTop w:val="0"/>
      <w:marBottom w:val="0"/>
      <w:divBdr>
        <w:top w:val="none" w:sz="0" w:space="0" w:color="auto"/>
        <w:left w:val="none" w:sz="0" w:space="0" w:color="auto"/>
        <w:bottom w:val="none" w:sz="0" w:space="0" w:color="auto"/>
        <w:right w:val="none" w:sz="0" w:space="0" w:color="auto"/>
      </w:divBdr>
    </w:div>
    <w:div w:id="18529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hyperlink" Target="http://ihe.net/Technical_Framewor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he.net/PCC_Public_Comments/" TargetMode="Externa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ihe.net/Resources/Technical_Framework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www.ihe.net/pcc/GAO/20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359B3-F337-48AD-9BD0-52A5D853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TotalTime>
  <Pages>36</Pages>
  <Words>9759</Words>
  <Characters>55630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IHE_PCC_Suppl_GAO_Rev1.0_PC_2015-06-01</vt:lpstr>
    </vt:vector>
  </TitlesOfParts>
  <Company>IHE</Company>
  <LinksUpToDate>false</LinksUpToDate>
  <CharactersWithSpaces>65259</CharactersWithSpaces>
  <SharedDoc>false</SharedDoc>
  <HLinks>
    <vt:vector size="474" baseType="variant">
      <vt:variant>
        <vt:i4>5636208</vt:i4>
      </vt:variant>
      <vt:variant>
        <vt:i4>444</vt:i4>
      </vt:variant>
      <vt:variant>
        <vt:i4>0</vt:i4>
      </vt:variant>
      <vt:variant>
        <vt:i4>5</vt:i4>
      </vt:variant>
      <vt:variant>
        <vt:lpwstr>http://www.ihe.net/Technical_Framework/index.cfm</vt:lpwstr>
      </vt:variant>
      <vt:variant>
        <vt:lpwstr/>
      </vt:variant>
      <vt:variant>
        <vt:i4>8192080</vt:i4>
      </vt:variant>
      <vt:variant>
        <vt:i4>441</vt:i4>
      </vt:variant>
      <vt:variant>
        <vt:i4>0</vt:i4>
      </vt:variant>
      <vt:variant>
        <vt:i4>5</vt:i4>
      </vt:variant>
      <vt:variant>
        <vt:lpwstr>ftp://ftp.ihe.net/Patient_Care_Coordination/yr11_2015-2016/Technical Committee/CDS_for_RAD/CDS Standards Decision Matrix.xls</vt:lpwstr>
      </vt:variant>
      <vt:variant>
        <vt:lpwstr/>
      </vt:variant>
      <vt:variant>
        <vt:i4>1900596</vt:i4>
      </vt:variant>
      <vt:variant>
        <vt:i4>434</vt:i4>
      </vt:variant>
      <vt:variant>
        <vt:i4>0</vt:i4>
      </vt:variant>
      <vt:variant>
        <vt:i4>5</vt:i4>
      </vt:variant>
      <vt:variant>
        <vt:lpwstr/>
      </vt:variant>
      <vt:variant>
        <vt:lpwstr>_Toc417942305</vt:lpwstr>
      </vt:variant>
      <vt:variant>
        <vt:i4>1900596</vt:i4>
      </vt:variant>
      <vt:variant>
        <vt:i4>428</vt:i4>
      </vt:variant>
      <vt:variant>
        <vt:i4>0</vt:i4>
      </vt:variant>
      <vt:variant>
        <vt:i4>5</vt:i4>
      </vt:variant>
      <vt:variant>
        <vt:lpwstr/>
      </vt:variant>
      <vt:variant>
        <vt:lpwstr>_Toc417942304</vt:lpwstr>
      </vt:variant>
      <vt:variant>
        <vt:i4>1900596</vt:i4>
      </vt:variant>
      <vt:variant>
        <vt:i4>422</vt:i4>
      </vt:variant>
      <vt:variant>
        <vt:i4>0</vt:i4>
      </vt:variant>
      <vt:variant>
        <vt:i4>5</vt:i4>
      </vt:variant>
      <vt:variant>
        <vt:lpwstr/>
      </vt:variant>
      <vt:variant>
        <vt:lpwstr>_Toc417942303</vt:lpwstr>
      </vt:variant>
      <vt:variant>
        <vt:i4>1900596</vt:i4>
      </vt:variant>
      <vt:variant>
        <vt:i4>416</vt:i4>
      </vt:variant>
      <vt:variant>
        <vt:i4>0</vt:i4>
      </vt:variant>
      <vt:variant>
        <vt:i4>5</vt:i4>
      </vt:variant>
      <vt:variant>
        <vt:lpwstr/>
      </vt:variant>
      <vt:variant>
        <vt:lpwstr>_Toc417942302</vt:lpwstr>
      </vt:variant>
      <vt:variant>
        <vt:i4>1900596</vt:i4>
      </vt:variant>
      <vt:variant>
        <vt:i4>410</vt:i4>
      </vt:variant>
      <vt:variant>
        <vt:i4>0</vt:i4>
      </vt:variant>
      <vt:variant>
        <vt:i4>5</vt:i4>
      </vt:variant>
      <vt:variant>
        <vt:lpwstr/>
      </vt:variant>
      <vt:variant>
        <vt:lpwstr>_Toc417942301</vt:lpwstr>
      </vt:variant>
      <vt:variant>
        <vt:i4>1900596</vt:i4>
      </vt:variant>
      <vt:variant>
        <vt:i4>404</vt:i4>
      </vt:variant>
      <vt:variant>
        <vt:i4>0</vt:i4>
      </vt:variant>
      <vt:variant>
        <vt:i4>5</vt:i4>
      </vt:variant>
      <vt:variant>
        <vt:lpwstr/>
      </vt:variant>
      <vt:variant>
        <vt:lpwstr>_Toc417942300</vt:lpwstr>
      </vt:variant>
      <vt:variant>
        <vt:i4>1310773</vt:i4>
      </vt:variant>
      <vt:variant>
        <vt:i4>398</vt:i4>
      </vt:variant>
      <vt:variant>
        <vt:i4>0</vt:i4>
      </vt:variant>
      <vt:variant>
        <vt:i4>5</vt:i4>
      </vt:variant>
      <vt:variant>
        <vt:lpwstr/>
      </vt:variant>
      <vt:variant>
        <vt:lpwstr>_Toc417942299</vt:lpwstr>
      </vt:variant>
      <vt:variant>
        <vt:i4>1310773</vt:i4>
      </vt:variant>
      <vt:variant>
        <vt:i4>392</vt:i4>
      </vt:variant>
      <vt:variant>
        <vt:i4>0</vt:i4>
      </vt:variant>
      <vt:variant>
        <vt:i4>5</vt:i4>
      </vt:variant>
      <vt:variant>
        <vt:lpwstr/>
      </vt:variant>
      <vt:variant>
        <vt:lpwstr>_Toc417942298</vt:lpwstr>
      </vt:variant>
      <vt:variant>
        <vt:i4>1310773</vt:i4>
      </vt:variant>
      <vt:variant>
        <vt:i4>386</vt:i4>
      </vt:variant>
      <vt:variant>
        <vt:i4>0</vt:i4>
      </vt:variant>
      <vt:variant>
        <vt:i4>5</vt:i4>
      </vt:variant>
      <vt:variant>
        <vt:lpwstr/>
      </vt:variant>
      <vt:variant>
        <vt:lpwstr>_Toc417942297</vt:lpwstr>
      </vt:variant>
      <vt:variant>
        <vt:i4>1310773</vt:i4>
      </vt:variant>
      <vt:variant>
        <vt:i4>380</vt:i4>
      </vt:variant>
      <vt:variant>
        <vt:i4>0</vt:i4>
      </vt:variant>
      <vt:variant>
        <vt:i4>5</vt:i4>
      </vt:variant>
      <vt:variant>
        <vt:lpwstr/>
      </vt:variant>
      <vt:variant>
        <vt:lpwstr>_Toc417942296</vt:lpwstr>
      </vt:variant>
      <vt:variant>
        <vt:i4>1310773</vt:i4>
      </vt:variant>
      <vt:variant>
        <vt:i4>374</vt:i4>
      </vt:variant>
      <vt:variant>
        <vt:i4>0</vt:i4>
      </vt:variant>
      <vt:variant>
        <vt:i4>5</vt:i4>
      </vt:variant>
      <vt:variant>
        <vt:lpwstr/>
      </vt:variant>
      <vt:variant>
        <vt:lpwstr>_Toc417942295</vt:lpwstr>
      </vt:variant>
      <vt:variant>
        <vt:i4>1310773</vt:i4>
      </vt:variant>
      <vt:variant>
        <vt:i4>368</vt:i4>
      </vt:variant>
      <vt:variant>
        <vt:i4>0</vt:i4>
      </vt:variant>
      <vt:variant>
        <vt:i4>5</vt:i4>
      </vt:variant>
      <vt:variant>
        <vt:lpwstr/>
      </vt:variant>
      <vt:variant>
        <vt:lpwstr>_Toc417942294</vt:lpwstr>
      </vt:variant>
      <vt:variant>
        <vt:i4>1310773</vt:i4>
      </vt:variant>
      <vt:variant>
        <vt:i4>362</vt:i4>
      </vt:variant>
      <vt:variant>
        <vt:i4>0</vt:i4>
      </vt:variant>
      <vt:variant>
        <vt:i4>5</vt:i4>
      </vt:variant>
      <vt:variant>
        <vt:lpwstr/>
      </vt:variant>
      <vt:variant>
        <vt:lpwstr>_Toc417942293</vt:lpwstr>
      </vt:variant>
      <vt:variant>
        <vt:i4>1310773</vt:i4>
      </vt:variant>
      <vt:variant>
        <vt:i4>356</vt:i4>
      </vt:variant>
      <vt:variant>
        <vt:i4>0</vt:i4>
      </vt:variant>
      <vt:variant>
        <vt:i4>5</vt:i4>
      </vt:variant>
      <vt:variant>
        <vt:lpwstr/>
      </vt:variant>
      <vt:variant>
        <vt:lpwstr>_Toc417942292</vt:lpwstr>
      </vt:variant>
      <vt:variant>
        <vt:i4>1310773</vt:i4>
      </vt:variant>
      <vt:variant>
        <vt:i4>350</vt:i4>
      </vt:variant>
      <vt:variant>
        <vt:i4>0</vt:i4>
      </vt:variant>
      <vt:variant>
        <vt:i4>5</vt:i4>
      </vt:variant>
      <vt:variant>
        <vt:lpwstr/>
      </vt:variant>
      <vt:variant>
        <vt:lpwstr>_Toc417942291</vt:lpwstr>
      </vt:variant>
      <vt:variant>
        <vt:i4>1310773</vt:i4>
      </vt:variant>
      <vt:variant>
        <vt:i4>344</vt:i4>
      </vt:variant>
      <vt:variant>
        <vt:i4>0</vt:i4>
      </vt:variant>
      <vt:variant>
        <vt:i4>5</vt:i4>
      </vt:variant>
      <vt:variant>
        <vt:lpwstr/>
      </vt:variant>
      <vt:variant>
        <vt:lpwstr>_Toc417942290</vt:lpwstr>
      </vt:variant>
      <vt:variant>
        <vt:i4>1376309</vt:i4>
      </vt:variant>
      <vt:variant>
        <vt:i4>338</vt:i4>
      </vt:variant>
      <vt:variant>
        <vt:i4>0</vt:i4>
      </vt:variant>
      <vt:variant>
        <vt:i4>5</vt:i4>
      </vt:variant>
      <vt:variant>
        <vt:lpwstr/>
      </vt:variant>
      <vt:variant>
        <vt:lpwstr>_Toc417942289</vt:lpwstr>
      </vt:variant>
      <vt:variant>
        <vt:i4>1376309</vt:i4>
      </vt:variant>
      <vt:variant>
        <vt:i4>332</vt:i4>
      </vt:variant>
      <vt:variant>
        <vt:i4>0</vt:i4>
      </vt:variant>
      <vt:variant>
        <vt:i4>5</vt:i4>
      </vt:variant>
      <vt:variant>
        <vt:lpwstr/>
      </vt:variant>
      <vt:variant>
        <vt:lpwstr>_Toc417942288</vt:lpwstr>
      </vt:variant>
      <vt:variant>
        <vt:i4>1376309</vt:i4>
      </vt:variant>
      <vt:variant>
        <vt:i4>326</vt:i4>
      </vt:variant>
      <vt:variant>
        <vt:i4>0</vt:i4>
      </vt:variant>
      <vt:variant>
        <vt:i4>5</vt:i4>
      </vt:variant>
      <vt:variant>
        <vt:lpwstr/>
      </vt:variant>
      <vt:variant>
        <vt:lpwstr>_Toc417942287</vt:lpwstr>
      </vt:variant>
      <vt:variant>
        <vt:i4>1376309</vt:i4>
      </vt:variant>
      <vt:variant>
        <vt:i4>320</vt:i4>
      </vt:variant>
      <vt:variant>
        <vt:i4>0</vt:i4>
      </vt:variant>
      <vt:variant>
        <vt:i4>5</vt:i4>
      </vt:variant>
      <vt:variant>
        <vt:lpwstr/>
      </vt:variant>
      <vt:variant>
        <vt:lpwstr>_Toc417942286</vt:lpwstr>
      </vt:variant>
      <vt:variant>
        <vt:i4>1376309</vt:i4>
      </vt:variant>
      <vt:variant>
        <vt:i4>314</vt:i4>
      </vt:variant>
      <vt:variant>
        <vt:i4>0</vt:i4>
      </vt:variant>
      <vt:variant>
        <vt:i4>5</vt:i4>
      </vt:variant>
      <vt:variant>
        <vt:lpwstr/>
      </vt:variant>
      <vt:variant>
        <vt:lpwstr>_Toc417942285</vt:lpwstr>
      </vt:variant>
      <vt:variant>
        <vt:i4>1376309</vt:i4>
      </vt:variant>
      <vt:variant>
        <vt:i4>308</vt:i4>
      </vt:variant>
      <vt:variant>
        <vt:i4>0</vt:i4>
      </vt:variant>
      <vt:variant>
        <vt:i4>5</vt:i4>
      </vt:variant>
      <vt:variant>
        <vt:lpwstr/>
      </vt:variant>
      <vt:variant>
        <vt:lpwstr>_Toc417942284</vt:lpwstr>
      </vt:variant>
      <vt:variant>
        <vt:i4>1376309</vt:i4>
      </vt:variant>
      <vt:variant>
        <vt:i4>302</vt:i4>
      </vt:variant>
      <vt:variant>
        <vt:i4>0</vt:i4>
      </vt:variant>
      <vt:variant>
        <vt:i4>5</vt:i4>
      </vt:variant>
      <vt:variant>
        <vt:lpwstr/>
      </vt:variant>
      <vt:variant>
        <vt:lpwstr>_Toc417942283</vt:lpwstr>
      </vt:variant>
      <vt:variant>
        <vt:i4>1376309</vt:i4>
      </vt:variant>
      <vt:variant>
        <vt:i4>296</vt:i4>
      </vt:variant>
      <vt:variant>
        <vt:i4>0</vt:i4>
      </vt:variant>
      <vt:variant>
        <vt:i4>5</vt:i4>
      </vt:variant>
      <vt:variant>
        <vt:lpwstr/>
      </vt:variant>
      <vt:variant>
        <vt:lpwstr>_Toc417942282</vt:lpwstr>
      </vt:variant>
      <vt:variant>
        <vt:i4>1376309</vt:i4>
      </vt:variant>
      <vt:variant>
        <vt:i4>290</vt:i4>
      </vt:variant>
      <vt:variant>
        <vt:i4>0</vt:i4>
      </vt:variant>
      <vt:variant>
        <vt:i4>5</vt:i4>
      </vt:variant>
      <vt:variant>
        <vt:lpwstr/>
      </vt:variant>
      <vt:variant>
        <vt:lpwstr>_Toc417942281</vt:lpwstr>
      </vt:variant>
      <vt:variant>
        <vt:i4>1376309</vt:i4>
      </vt:variant>
      <vt:variant>
        <vt:i4>284</vt:i4>
      </vt:variant>
      <vt:variant>
        <vt:i4>0</vt:i4>
      </vt:variant>
      <vt:variant>
        <vt:i4>5</vt:i4>
      </vt:variant>
      <vt:variant>
        <vt:lpwstr/>
      </vt:variant>
      <vt:variant>
        <vt:lpwstr>_Toc417942280</vt:lpwstr>
      </vt:variant>
      <vt:variant>
        <vt:i4>1703989</vt:i4>
      </vt:variant>
      <vt:variant>
        <vt:i4>278</vt:i4>
      </vt:variant>
      <vt:variant>
        <vt:i4>0</vt:i4>
      </vt:variant>
      <vt:variant>
        <vt:i4>5</vt:i4>
      </vt:variant>
      <vt:variant>
        <vt:lpwstr/>
      </vt:variant>
      <vt:variant>
        <vt:lpwstr>_Toc417942279</vt:lpwstr>
      </vt:variant>
      <vt:variant>
        <vt:i4>1703989</vt:i4>
      </vt:variant>
      <vt:variant>
        <vt:i4>272</vt:i4>
      </vt:variant>
      <vt:variant>
        <vt:i4>0</vt:i4>
      </vt:variant>
      <vt:variant>
        <vt:i4>5</vt:i4>
      </vt:variant>
      <vt:variant>
        <vt:lpwstr/>
      </vt:variant>
      <vt:variant>
        <vt:lpwstr>_Toc417942278</vt:lpwstr>
      </vt:variant>
      <vt:variant>
        <vt:i4>1703989</vt:i4>
      </vt:variant>
      <vt:variant>
        <vt:i4>266</vt:i4>
      </vt:variant>
      <vt:variant>
        <vt:i4>0</vt:i4>
      </vt:variant>
      <vt:variant>
        <vt:i4>5</vt:i4>
      </vt:variant>
      <vt:variant>
        <vt:lpwstr/>
      </vt:variant>
      <vt:variant>
        <vt:lpwstr>_Toc417942277</vt:lpwstr>
      </vt:variant>
      <vt:variant>
        <vt:i4>1703989</vt:i4>
      </vt:variant>
      <vt:variant>
        <vt:i4>260</vt:i4>
      </vt:variant>
      <vt:variant>
        <vt:i4>0</vt:i4>
      </vt:variant>
      <vt:variant>
        <vt:i4>5</vt:i4>
      </vt:variant>
      <vt:variant>
        <vt:lpwstr/>
      </vt:variant>
      <vt:variant>
        <vt:lpwstr>_Toc417942276</vt:lpwstr>
      </vt:variant>
      <vt:variant>
        <vt:i4>1703989</vt:i4>
      </vt:variant>
      <vt:variant>
        <vt:i4>254</vt:i4>
      </vt:variant>
      <vt:variant>
        <vt:i4>0</vt:i4>
      </vt:variant>
      <vt:variant>
        <vt:i4>5</vt:i4>
      </vt:variant>
      <vt:variant>
        <vt:lpwstr/>
      </vt:variant>
      <vt:variant>
        <vt:lpwstr>_Toc417942275</vt:lpwstr>
      </vt:variant>
      <vt:variant>
        <vt:i4>1703989</vt:i4>
      </vt:variant>
      <vt:variant>
        <vt:i4>248</vt:i4>
      </vt:variant>
      <vt:variant>
        <vt:i4>0</vt:i4>
      </vt:variant>
      <vt:variant>
        <vt:i4>5</vt:i4>
      </vt:variant>
      <vt:variant>
        <vt:lpwstr/>
      </vt:variant>
      <vt:variant>
        <vt:lpwstr>_Toc417942274</vt:lpwstr>
      </vt:variant>
      <vt:variant>
        <vt:i4>1703989</vt:i4>
      </vt:variant>
      <vt:variant>
        <vt:i4>242</vt:i4>
      </vt:variant>
      <vt:variant>
        <vt:i4>0</vt:i4>
      </vt:variant>
      <vt:variant>
        <vt:i4>5</vt:i4>
      </vt:variant>
      <vt:variant>
        <vt:lpwstr/>
      </vt:variant>
      <vt:variant>
        <vt:lpwstr>_Toc417942273</vt:lpwstr>
      </vt:variant>
      <vt:variant>
        <vt:i4>1703989</vt:i4>
      </vt:variant>
      <vt:variant>
        <vt:i4>236</vt:i4>
      </vt:variant>
      <vt:variant>
        <vt:i4>0</vt:i4>
      </vt:variant>
      <vt:variant>
        <vt:i4>5</vt:i4>
      </vt:variant>
      <vt:variant>
        <vt:lpwstr/>
      </vt:variant>
      <vt:variant>
        <vt:lpwstr>_Toc417942272</vt:lpwstr>
      </vt:variant>
      <vt:variant>
        <vt:i4>1703989</vt:i4>
      </vt:variant>
      <vt:variant>
        <vt:i4>230</vt:i4>
      </vt:variant>
      <vt:variant>
        <vt:i4>0</vt:i4>
      </vt:variant>
      <vt:variant>
        <vt:i4>5</vt:i4>
      </vt:variant>
      <vt:variant>
        <vt:lpwstr/>
      </vt:variant>
      <vt:variant>
        <vt:lpwstr>_Toc417942271</vt:lpwstr>
      </vt:variant>
      <vt:variant>
        <vt:i4>1703989</vt:i4>
      </vt:variant>
      <vt:variant>
        <vt:i4>224</vt:i4>
      </vt:variant>
      <vt:variant>
        <vt:i4>0</vt:i4>
      </vt:variant>
      <vt:variant>
        <vt:i4>5</vt:i4>
      </vt:variant>
      <vt:variant>
        <vt:lpwstr/>
      </vt:variant>
      <vt:variant>
        <vt:lpwstr>_Toc417942270</vt:lpwstr>
      </vt:variant>
      <vt:variant>
        <vt:i4>1769525</vt:i4>
      </vt:variant>
      <vt:variant>
        <vt:i4>218</vt:i4>
      </vt:variant>
      <vt:variant>
        <vt:i4>0</vt:i4>
      </vt:variant>
      <vt:variant>
        <vt:i4>5</vt:i4>
      </vt:variant>
      <vt:variant>
        <vt:lpwstr/>
      </vt:variant>
      <vt:variant>
        <vt:lpwstr>_Toc417942269</vt:lpwstr>
      </vt:variant>
      <vt:variant>
        <vt:i4>1769525</vt:i4>
      </vt:variant>
      <vt:variant>
        <vt:i4>212</vt:i4>
      </vt:variant>
      <vt:variant>
        <vt:i4>0</vt:i4>
      </vt:variant>
      <vt:variant>
        <vt:i4>5</vt:i4>
      </vt:variant>
      <vt:variant>
        <vt:lpwstr/>
      </vt:variant>
      <vt:variant>
        <vt:lpwstr>_Toc417942268</vt:lpwstr>
      </vt:variant>
      <vt:variant>
        <vt:i4>1769525</vt:i4>
      </vt:variant>
      <vt:variant>
        <vt:i4>206</vt:i4>
      </vt:variant>
      <vt:variant>
        <vt:i4>0</vt:i4>
      </vt:variant>
      <vt:variant>
        <vt:i4>5</vt:i4>
      </vt:variant>
      <vt:variant>
        <vt:lpwstr/>
      </vt:variant>
      <vt:variant>
        <vt:lpwstr>_Toc417942267</vt:lpwstr>
      </vt:variant>
      <vt:variant>
        <vt:i4>1769525</vt:i4>
      </vt:variant>
      <vt:variant>
        <vt:i4>200</vt:i4>
      </vt:variant>
      <vt:variant>
        <vt:i4>0</vt:i4>
      </vt:variant>
      <vt:variant>
        <vt:i4>5</vt:i4>
      </vt:variant>
      <vt:variant>
        <vt:lpwstr/>
      </vt:variant>
      <vt:variant>
        <vt:lpwstr>_Toc417942266</vt:lpwstr>
      </vt:variant>
      <vt:variant>
        <vt:i4>1769525</vt:i4>
      </vt:variant>
      <vt:variant>
        <vt:i4>194</vt:i4>
      </vt:variant>
      <vt:variant>
        <vt:i4>0</vt:i4>
      </vt:variant>
      <vt:variant>
        <vt:i4>5</vt:i4>
      </vt:variant>
      <vt:variant>
        <vt:lpwstr/>
      </vt:variant>
      <vt:variant>
        <vt:lpwstr>_Toc417942265</vt:lpwstr>
      </vt:variant>
      <vt:variant>
        <vt:i4>1769525</vt:i4>
      </vt:variant>
      <vt:variant>
        <vt:i4>188</vt:i4>
      </vt:variant>
      <vt:variant>
        <vt:i4>0</vt:i4>
      </vt:variant>
      <vt:variant>
        <vt:i4>5</vt:i4>
      </vt:variant>
      <vt:variant>
        <vt:lpwstr/>
      </vt:variant>
      <vt:variant>
        <vt:lpwstr>_Toc417942264</vt:lpwstr>
      </vt:variant>
      <vt:variant>
        <vt:i4>1769525</vt:i4>
      </vt:variant>
      <vt:variant>
        <vt:i4>182</vt:i4>
      </vt:variant>
      <vt:variant>
        <vt:i4>0</vt:i4>
      </vt:variant>
      <vt:variant>
        <vt:i4>5</vt:i4>
      </vt:variant>
      <vt:variant>
        <vt:lpwstr/>
      </vt:variant>
      <vt:variant>
        <vt:lpwstr>_Toc417942263</vt:lpwstr>
      </vt:variant>
      <vt:variant>
        <vt:i4>1769525</vt:i4>
      </vt:variant>
      <vt:variant>
        <vt:i4>176</vt:i4>
      </vt:variant>
      <vt:variant>
        <vt:i4>0</vt:i4>
      </vt:variant>
      <vt:variant>
        <vt:i4>5</vt:i4>
      </vt:variant>
      <vt:variant>
        <vt:lpwstr/>
      </vt:variant>
      <vt:variant>
        <vt:lpwstr>_Toc417942262</vt:lpwstr>
      </vt:variant>
      <vt:variant>
        <vt:i4>1769525</vt:i4>
      </vt:variant>
      <vt:variant>
        <vt:i4>170</vt:i4>
      </vt:variant>
      <vt:variant>
        <vt:i4>0</vt:i4>
      </vt:variant>
      <vt:variant>
        <vt:i4>5</vt:i4>
      </vt:variant>
      <vt:variant>
        <vt:lpwstr/>
      </vt:variant>
      <vt:variant>
        <vt:lpwstr>_Toc417942261</vt:lpwstr>
      </vt:variant>
      <vt:variant>
        <vt:i4>1769525</vt:i4>
      </vt:variant>
      <vt:variant>
        <vt:i4>164</vt:i4>
      </vt:variant>
      <vt:variant>
        <vt:i4>0</vt:i4>
      </vt:variant>
      <vt:variant>
        <vt:i4>5</vt:i4>
      </vt:variant>
      <vt:variant>
        <vt:lpwstr/>
      </vt:variant>
      <vt:variant>
        <vt:lpwstr>_Toc417942260</vt:lpwstr>
      </vt:variant>
      <vt:variant>
        <vt:i4>1572917</vt:i4>
      </vt:variant>
      <vt:variant>
        <vt:i4>158</vt:i4>
      </vt:variant>
      <vt:variant>
        <vt:i4>0</vt:i4>
      </vt:variant>
      <vt:variant>
        <vt:i4>5</vt:i4>
      </vt:variant>
      <vt:variant>
        <vt:lpwstr/>
      </vt:variant>
      <vt:variant>
        <vt:lpwstr>_Toc417942259</vt:lpwstr>
      </vt:variant>
      <vt:variant>
        <vt:i4>1572917</vt:i4>
      </vt:variant>
      <vt:variant>
        <vt:i4>152</vt:i4>
      </vt:variant>
      <vt:variant>
        <vt:i4>0</vt:i4>
      </vt:variant>
      <vt:variant>
        <vt:i4>5</vt:i4>
      </vt:variant>
      <vt:variant>
        <vt:lpwstr/>
      </vt:variant>
      <vt:variant>
        <vt:lpwstr>_Toc417942258</vt:lpwstr>
      </vt:variant>
      <vt:variant>
        <vt:i4>1572917</vt:i4>
      </vt:variant>
      <vt:variant>
        <vt:i4>146</vt:i4>
      </vt:variant>
      <vt:variant>
        <vt:i4>0</vt:i4>
      </vt:variant>
      <vt:variant>
        <vt:i4>5</vt:i4>
      </vt:variant>
      <vt:variant>
        <vt:lpwstr/>
      </vt:variant>
      <vt:variant>
        <vt:lpwstr>_Toc417942257</vt:lpwstr>
      </vt:variant>
      <vt:variant>
        <vt:i4>1572917</vt:i4>
      </vt:variant>
      <vt:variant>
        <vt:i4>140</vt:i4>
      </vt:variant>
      <vt:variant>
        <vt:i4>0</vt:i4>
      </vt:variant>
      <vt:variant>
        <vt:i4>5</vt:i4>
      </vt:variant>
      <vt:variant>
        <vt:lpwstr/>
      </vt:variant>
      <vt:variant>
        <vt:lpwstr>_Toc417942256</vt:lpwstr>
      </vt:variant>
      <vt:variant>
        <vt:i4>1572917</vt:i4>
      </vt:variant>
      <vt:variant>
        <vt:i4>134</vt:i4>
      </vt:variant>
      <vt:variant>
        <vt:i4>0</vt:i4>
      </vt:variant>
      <vt:variant>
        <vt:i4>5</vt:i4>
      </vt:variant>
      <vt:variant>
        <vt:lpwstr/>
      </vt:variant>
      <vt:variant>
        <vt:lpwstr>_Toc417942255</vt:lpwstr>
      </vt:variant>
      <vt:variant>
        <vt:i4>1572917</vt:i4>
      </vt:variant>
      <vt:variant>
        <vt:i4>128</vt:i4>
      </vt:variant>
      <vt:variant>
        <vt:i4>0</vt:i4>
      </vt:variant>
      <vt:variant>
        <vt:i4>5</vt:i4>
      </vt:variant>
      <vt:variant>
        <vt:lpwstr/>
      </vt:variant>
      <vt:variant>
        <vt:lpwstr>_Toc417942254</vt:lpwstr>
      </vt:variant>
      <vt:variant>
        <vt:i4>1572917</vt:i4>
      </vt:variant>
      <vt:variant>
        <vt:i4>122</vt:i4>
      </vt:variant>
      <vt:variant>
        <vt:i4>0</vt:i4>
      </vt:variant>
      <vt:variant>
        <vt:i4>5</vt:i4>
      </vt:variant>
      <vt:variant>
        <vt:lpwstr/>
      </vt:variant>
      <vt:variant>
        <vt:lpwstr>_Toc417942253</vt:lpwstr>
      </vt:variant>
      <vt:variant>
        <vt:i4>1572917</vt:i4>
      </vt:variant>
      <vt:variant>
        <vt:i4>116</vt:i4>
      </vt:variant>
      <vt:variant>
        <vt:i4>0</vt:i4>
      </vt:variant>
      <vt:variant>
        <vt:i4>5</vt:i4>
      </vt:variant>
      <vt:variant>
        <vt:lpwstr/>
      </vt:variant>
      <vt:variant>
        <vt:lpwstr>_Toc417942252</vt:lpwstr>
      </vt:variant>
      <vt:variant>
        <vt:i4>1572917</vt:i4>
      </vt:variant>
      <vt:variant>
        <vt:i4>110</vt:i4>
      </vt:variant>
      <vt:variant>
        <vt:i4>0</vt:i4>
      </vt:variant>
      <vt:variant>
        <vt:i4>5</vt:i4>
      </vt:variant>
      <vt:variant>
        <vt:lpwstr/>
      </vt:variant>
      <vt:variant>
        <vt:lpwstr>_Toc417942251</vt:lpwstr>
      </vt:variant>
      <vt:variant>
        <vt:i4>1572917</vt:i4>
      </vt:variant>
      <vt:variant>
        <vt:i4>104</vt:i4>
      </vt:variant>
      <vt:variant>
        <vt:i4>0</vt:i4>
      </vt:variant>
      <vt:variant>
        <vt:i4>5</vt:i4>
      </vt:variant>
      <vt:variant>
        <vt:lpwstr/>
      </vt:variant>
      <vt:variant>
        <vt:lpwstr>_Toc417942250</vt:lpwstr>
      </vt:variant>
      <vt:variant>
        <vt:i4>1638453</vt:i4>
      </vt:variant>
      <vt:variant>
        <vt:i4>98</vt:i4>
      </vt:variant>
      <vt:variant>
        <vt:i4>0</vt:i4>
      </vt:variant>
      <vt:variant>
        <vt:i4>5</vt:i4>
      </vt:variant>
      <vt:variant>
        <vt:lpwstr/>
      </vt:variant>
      <vt:variant>
        <vt:lpwstr>_Toc417942249</vt:lpwstr>
      </vt:variant>
      <vt:variant>
        <vt:i4>1638453</vt:i4>
      </vt:variant>
      <vt:variant>
        <vt:i4>92</vt:i4>
      </vt:variant>
      <vt:variant>
        <vt:i4>0</vt:i4>
      </vt:variant>
      <vt:variant>
        <vt:i4>5</vt:i4>
      </vt:variant>
      <vt:variant>
        <vt:lpwstr/>
      </vt:variant>
      <vt:variant>
        <vt:lpwstr>_Toc417942248</vt:lpwstr>
      </vt:variant>
      <vt:variant>
        <vt:i4>1638453</vt:i4>
      </vt:variant>
      <vt:variant>
        <vt:i4>86</vt:i4>
      </vt:variant>
      <vt:variant>
        <vt:i4>0</vt:i4>
      </vt:variant>
      <vt:variant>
        <vt:i4>5</vt:i4>
      </vt:variant>
      <vt:variant>
        <vt:lpwstr/>
      </vt:variant>
      <vt:variant>
        <vt:lpwstr>_Toc417942247</vt:lpwstr>
      </vt:variant>
      <vt:variant>
        <vt:i4>1638453</vt:i4>
      </vt:variant>
      <vt:variant>
        <vt:i4>80</vt:i4>
      </vt:variant>
      <vt:variant>
        <vt:i4>0</vt:i4>
      </vt:variant>
      <vt:variant>
        <vt:i4>5</vt:i4>
      </vt:variant>
      <vt:variant>
        <vt:lpwstr/>
      </vt:variant>
      <vt:variant>
        <vt:lpwstr>_Toc417942246</vt:lpwstr>
      </vt:variant>
      <vt:variant>
        <vt:i4>1638453</vt:i4>
      </vt:variant>
      <vt:variant>
        <vt:i4>74</vt:i4>
      </vt:variant>
      <vt:variant>
        <vt:i4>0</vt:i4>
      </vt:variant>
      <vt:variant>
        <vt:i4>5</vt:i4>
      </vt:variant>
      <vt:variant>
        <vt:lpwstr/>
      </vt:variant>
      <vt:variant>
        <vt:lpwstr>_Toc417942245</vt:lpwstr>
      </vt:variant>
      <vt:variant>
        <vt:i4>1638453</vt:i4>
      </vt:variant>
      <vt:variant>
        <vt:i4>68</vt:i4>
      </vt:variant>
      <vt:variant>
        <vt:i4>0</vt:i4>
      </vt:variant>
      <vt:variant>
        <vt:i4>5</vt:i4>
      </vt:variant>
      <vt:variant>
        <vt:lpwstr/>
      </vt:variant>
      <vt:variant>
        <vt:lpwstr>_Toc417942244</vt:lpwstr>
      </vt:variant>
      <vt:variant>
        <vt:i4>1638453</vt:i4>
      </vt:variant>
      <vt:variant>
        <vt:i4>62</vt:i4>
      </vt:variant>
      <vt:variant>
        <vt:i4>0</vt:i4>
      </vt:variant>
      <vt:variant>
        <vt:i4>5</vt:i4>
      </vt:variant>
      <vt:variant>
        <vt:lpwstr/>
      </vt:variant>
      <vt:variant>
        <vt:lpwstr>_Toc417942243</vt:lpwstr>
      </vt:variant>
      <vt:variant>
        <vt:i4>1638453</vt:i4>
      </vt:variant>
      <vt:variant>
        <vt:i4>56</vt:i4>
      </vt:variant>
      <vt:variant>
        <vt:i4>0</vt:i4>
      </vt:variant>
      <vt:variant>
        <vt:i4>5</vt:i4>
      </vt:variant>
      <vt:variant>
        <vt:lpwstr/>
      </vt:variant>
      <vt:variant>
        <vt:lpwstr>_Toc417942242</vt:lpwstr>
      </vt:variant>
      <vt:variant>
        <vt:i4>1638453</vt:i4>
      </vt:variant>
      <vt:variant>
        <vt:i4>50</vt:i4>
      </vt:variant>
      <vt:variant>
        <vt:i4>0</vt:i4>
      </vt:variant>
      <vt:variant>
        <vt:i4>5</vt:i4>
      </vt:variant>
      <vt:variant>
        <vt:lpwstr/>
      </vt:variant>
      <vt:variant>
        <vt:lpwstr>_Toc417942241</vt:lpwstr>
      </vt:variant>
      <vt:variant>
        <vt:i4>1638453</vt:i4>
      </vt:variant>
      <vt:variant>
        <vt:i4>44</vt:i4>
      </vt:variant>
      <vt:variant>
        <vt:i4>0</vt:i4>
      </vt:variant>
      <vt:variant>
        <vt:i4>5</vt:i4>
      </vt:variant>
      <vt:variant>
        <vt:lpwstr/>
      </vt:variant>
      <vt:variant>
        <vt:lpwstr>_Toc417942240</vt:lpwstr>
      </vt:variant>
      <vt:variant>
        <vt:i4>1966133</vt:i4>
      </vt:variant>
      <vt:variant>
        <vt:i4>38</vt:i4>
      </vt:variant>
      <vt:variant>
        <vt:i4>0</vt:i4>
      </vt:variant>
      <vt:variant>
        <vt:i4>5</vt:i4>
      </vt:variant>
      <vt:variant>
        <vt:lpwstr/>
      </vt:variant>
      <vt:variant>
        <vt:lpwstr>_Toc417942239</vt:lpwstr>
      </vt:variant>
      <vt:variant>
        <vt:i4>1966133</vt:i4>
      </vt:variant>
      <vt:variant>
        <vt:i4>32</vt:i4>
      </vt:variant>
      <vt:variant>
        <vt:i4>0</vt:i4>
      </vt:variant>
      <vt:variant>
        <vt:i4>5</vt:i4>
      </vt:variant>
      <vt:variant>
        <vt:lpwstr/>
      </vt:variant>
      <vt:variant>
        <vt:lpwstr>_Toc417942238</vt:lpwstr>
      </vt:variant>
      <vt:variant>
        <vt:i4>1966133</vt:i4>
      </vt:variant>
      <vt:variant>
        <vt:i4>26</vt:i4>
      </vt:variant>
      <vt:variant>
        <vt:i4>0</vt:i4>
      </vt:variant>
      <vt:variant>
        <vt:i4>5</vt:i4>
      </vt:variant>
      <vt:variant>
        <vt:lpwstr/>
      </vt:variant>
      <vt:variant>
        <vt:lpwstr>_Toc417942237</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IHE_PCC_Suppl_GAO_Rev1.0_PC_2015-06-01</dc:title>
  <dc:subject>IHE PCC Guideline Appropriate Ordering Supplement</dc:subject>
  <dc:creator>IHE PCC Technical Committee</dc:creator>
  <cp:keywords>IHE PCC Supplement</cp:keywords>
  <cp:lastModifiedBy>Keith W. Boone</cp:lastModifiedBy>
  <cp:revision>4</cp:revision>
  <cp:lastPrinted>2012-05-01T14:26:00Z</cp:lastPrinted>
  <dcterms:created xsi:type="dcterms:W3CDTF">2015-07-22T20:46:00Z</dcterms:created>
  <dcterms:modified xsi:type="dcterms:W3CDTF">2015-07-24T14:19:00Z</dcterms:modified>
  <cp:category>IHE Supplement</cp:category>
</cp:coreProperties>
</file>