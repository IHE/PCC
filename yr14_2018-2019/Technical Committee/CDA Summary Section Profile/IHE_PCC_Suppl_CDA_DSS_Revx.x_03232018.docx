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807A50">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807A50">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807A50">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807A50">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807A50">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807A50">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807A50">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807A50">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807A50">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807A50">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807A50">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807A50">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807A50">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807A50">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807A50">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807A50">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807A50">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807A50">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807A50">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807A50">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807A50">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807A50">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807A50">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807A50">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807A50">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807A50">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807A50">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807A50">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807A50">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807A50">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807A50">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807A50">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807A50">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807A50">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807A50">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807A50">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807A50">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807A50">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807A50">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807A50">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807A50">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807A50">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807A50">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807A50">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807A50">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807A50">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807A50">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807A50">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807A50">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807A50">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807A50">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807A50">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807A50">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807A50">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807A50">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807A50">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807A50">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807A50">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807A50">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807A50">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807A50">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807A50">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807A50">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807A50">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807A50">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807A50">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807A50">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807A50">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807A50">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807A50">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807A50">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807A50">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807A50">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807A50">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807A50">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807A50">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807A50">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807A50">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807A50">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807A50">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807A50">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807A50">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807A50">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807A50">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807A50">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807A50">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807A50">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807A50">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807A50">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807A50">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807A50">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807A50">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807A50">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807A50">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807A50">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807A50">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807A50">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807A50">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807A50">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807A50">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807A50">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807A50">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807A50">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807A50">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807A50">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807A50">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807A50">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807A50">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807A50">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807A50">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807A50">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807A50">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807A50">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807A50">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807A50">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807A50">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807A50">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807A50">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807A50">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807A50">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807A50">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807A50">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807A50">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807A50">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807A50">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807A50">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r w:rsidRPr="00CB04E0">
        <w:t>Current CDA content profiles do not capture specific</w:t>
      </w:r>
      <w:r w:rsidR="007D194F" w:rsidRPr="00CB04E0">
        <w:t xml:space="preserve"> summary</w:t>
      </w:r>
      <w:r w:rsidRPr="00CB04E0">
        <w:t xml:space="preserve"> information </w:t>
      </w:r>
      <w:r w:rsidR="007D194F" w:rsidRPr="00CB04E0">
        <w:t>about a document</w:t>
      </w:r>
      <w:r w:rsidR="00530338" w:rsidRPr="00CB04E0">
        <w:t xml:space="preserve"> based on user need</w:t>
      </w:r>
      <w:r w:rsidR="00652D40" w:rsidRPr="00CB04E0">
        <w:t xml:space="preserve">. Nor does it capture summary information about content in varying </w:t>
      </w:r>
      <w:r w:rsidR="007D194F" w:rsidRPr="00CB04E0">
        <w:t>section</w:t>
      </w:r>
      <w:r w:rsidR="00652D40" w:rsidRPr="00CB04E0">
        <w:t>(s)</w:t>
      </w:r>
      <w:r w:rsidR="007D194F" w:rsidRPr="00CB04E0">
        <w:t xml:space="preserve"> that is </w:t>
      </w:r>
      <w:r w:rsidRPr="00CB04E0">
        <w:t>needed to be communicated to the reader (e.g. provider and/or patient) in a concise way</w:t>
      </w:r>
      <w:r w:rsidR="00652D40" w:rsidRPr="00CB04E0">
        <w:t xml:space="preserve">. </w:t>
      </w:r>
      <w:r w:rsidRPr="00CB04E0">
        <w:t>This profile will provide a way to communicate precise infor</w:t>
      </w:r>
      <w:r w:rsidR="00652D40" w:rsidRPr="00CB04E0">
        <w:t xml:space="preserve">mation about a document or </w:t>
      </w:r>
      <w:r w:rsidRPr="00CB04E0">
        <w:t>section</w:t>
      </w:r>
      <w:r w:rsidR="00652D40" w:rsidRPr="00CB04E0">
        <w:t>(s)</w:t>
      </w:r>
      <w:r w:rsidRPr="00CB04E0">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1A19F274" w:rsidR="00DD20D7"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70771A83" w14:textId="52CEFB61" w:rsidR="00EE2684" w:rsidRDefault="00EE2684" w:rsidP="00EA3BCB">
      <w:pPr>
        <w:pStyle w:val="BodyText"/>
        <w:jc w:val="center"/>
      </w:pPr>
    </w:p>
    <w:p w14:paraId="698E967F" w14:textId="521C0B91" w:rsidR="00EE2684" w:rsidRPr="00D26514" w:rsidRDefault="00EE2684" w:rsidP="00CB04E0">
      <w:pPr>
        <w:pStyle w:val="BodyText"/>
      </w:pPr>
      <w:r w:rsidRPr="00040E48">
        <w:rPr>
          <w:noProof/>
        </w:rPr>
        <w:lastRenderedPageBreak/>
        <mc:AlternateContent>
          <mc:Choice Requires="wpc">
            <w:drawing>
              <wp:inline distT="0" distB="0" distL="0" distR="0" wp14:anchorId="18F49DB5" wp14:editId="7B52EF09">
                <wp:extent cx="5486400" cy="260985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28575" y="0"/>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807A50" w:rsidRDefault="00807A50"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1826671" y="131153"/>
                            <a:ext cx="1154653" cy="545122"/>
                          </a:xfrm>
                          <a:prstGeom prst="rect">
                            <a:avLst/>
                          </a:prstGeom>
                          <a:solidFill>
                            <a:srgbClr val="FFFFFF"/>
                          </a:solidFill>
                          <a:ln w="3175" algn="ctr">
                            <a:solidFill>
                              <a:srgbClr val="000000"/>
                            </a:solidFill>
                            <a:miter lim="800000"/>
                            <a:headEnd/>
                            <a:tailEnd/>
                          </a:ln>
                        </wps:spPr>
                        <wps:txbx>
                          <w:txbxContent>
                            <w:p w14:paraId="5BB9F8E5" w14:textId="77777777" w:rsidR="00807A50" w:rsidRDefault="00807A50" w:rsidP="00EE2684">
                              <w:pPr>
                                <w:pStyle w:val="NormalWeb"/>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1005463" y="801491"/>
                            <a:ext cx="1261487" cy="770134"/>
                          </a:xfrm>
                          <a:prstGeom prst="ellipse">
                            <a:avLst/>
                          </a:prstGeom>
                          <a:solidFill>
                            <a:srgbClr val="FFFFFF"/>
                          </a:solidFill>
                          <a:ln w="3175" algn="ctr">
                            <a:solidFill>
                              <a:srgbClr val="000000"/>
                            </a:solidFill>
                            <a:round/>
                            <a:headEnd/>
                            <a:tailEnd/>
                          </a:ln>
                        </wps:spPr>
                        <wps:txbx>
                          <w:txbxContent>
                            <w:p w14:paraId="54B9DB0F" w14:textId="77777777" w:rsidR="00807A50" w:rsidRDefault="00807A50"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wps:cNvCnPr>
                        <wps:spPr bwMode="auto">
                          <a:xfrm>
                            <a:off x="647700" y="524612"/>
                            <a:ext cx="542503" cy="389663"/>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wps:cNvCnPr>
                        <wps:spPr bwMode="auto">
                          <a:xfrm flipH="1">
                            <a:off x="2082210" y="676275"/>
                            <a:ext cx="321788" cy="23800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285;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807A50" w:rsidRDefault="00807A50" w:rsidP="00EE2684">
                        <w:pPr>
                          <w:jc w:val="center"/>
                        </w:pPr>
                        <w:r>
                          <w:t>Content Creator</w:t>
                        </w:r>
                      </w:p>
                    </w:txbxContent>
                  </v:textbox>
                </v:rect>
                <v:rect id="Rectangle 221" o:spid="_x0000_s1029" style="position:absolute;left:18266;top:1311;width:11547;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807A50" w:rsidRDefault="00807A50" w:rsidP="00EE2684">
                        <w:pPr>
                          <w:pStyle w:val="NormalWeb"/>
                          <w:jc w:val="center"/>
                        </w:pPr>
                        <w:r>
                          <w:t>Content Consumer</w:t>
                        </w:r>
                      </w:p>
                    </w:txbxContent>
                  </v:textbox>
                </v:rect>
                <v:oval id="Oval 31" o:spid="_x0000_s1030" style="position:absolute;left:10054;top:8014;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807A50" w:rsidRDefault="00807A50"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6477;top:5246;width:5425;height:3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20822;top:6762;width:321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w:t>
      </w:r>
      <w:proofErr w:type="gramStart"/>
      <w:r w:rsidRPr="004B2477">
        <w:t>In order to</w:t>
      </w:r>
      <w:proofErr w:type="gramEnd"/>
      <w:r w:rsidRPr="004B2477">
        <w:t xml:space="preserve">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1AD0E7DD" w:rsidR="0065754A" w:rsidRPr="004B2477" w:rsidRDefault="00EE2684" w:rsidP="008F2A87">
            <w:pPr>
              <w:pStyle w:val="TableEntry"/>
              <w:keepNext/>
              <w:keepLines/>
            </w:pPr>
            <w:r>
              <w:t>Document Sharing</w:t>
            </w:r>
            <w:r w:rsidR="0065754A" w:rsidRPr="004B2477">
              <w:t xml:space="preserve">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5B5BC108" w:rsidR="0065754A" w:rsidRPr="004B2477" w:rsidRDefault="00EE2684" w:rsidP="008F2A87">
            <w:pPr>
              <w:pStyle w:val="TableEntry"/>
              <w:keepNext/>
              <w:keepLines/>
            </w:pPr>
            <w:r>
              <w:t>Document Sharing</w:t>
            </w:r>
            <w:r w:rsidR="0065754A" w:rsidRPr="004B2477">
              <w:t xml:space="preserve">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 xml:space="preserve">&lt;Note that this table number </w:t>
      </w:r>
      <w:proofErr w:type="gramStart"/>
      <w:r w:rsidRPr="00046A15">
        <w:rPr>
          <w:sz w:val="18"/>
          <w:szCs w:val="18"/>
          <w:highlight w:val="lightGray"/>
        </w:rPr>
        <w:t>has to</w:t>
      </w:r>
      <w:proofErr w:type="gramEnd"/>
      <w:r w:rsidRPr="00046A15">
        <w:rPr>
          <w:sz w:val="18"/>
          <w:szCs w:val="18"/>
          <w:highlight w:val="lightGray"/>
        </w:rPr>
        <w:t xml:space="preserve">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lastRenderedPageBreak/>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0747D144" w:rsidR="005767CE" w:rsidRDefault="005767CE" w:rsidP="003E63A1">
            <w:pPr>
              <w:pStyle w:val="TableEntry"/>
              <w:ind w:left="0"/>
            </w:pPr>
            <w:bookmarkStart w:id="61" w:name="OLE_LINK7"/>
            <w:bookmarkStart w:id="62" w:name="OLE_LINK8"/>
            <w:r>
              <w:t xml:space="preserve">User Defined </w:t>
            </w:r>
            <w:r w:rsidR="000E3E98">
              <w:t xml:space="preserve">Summary </w:t>
            </w:r>
            <w:r>
              <w:t>Section</w:t>
            </w:r>
          </w:p>
          <w:p w14:paraId="304ABAE0" w14:textId="598CC9CB" w:rsidR="005767CE" w:rsidRPr="00D26514" w:rsidRDefault="005767CE" w:rsidP="003E63A1">
            <w:pPr>
              <w:pStyle w:val="TableEntry"/>
              <w:ind w:left="0"/>
            </w:pPr>
            <w:r w:rsidRPr="00D26514">
              <w:t>Template ID</w:t>
            </w:r>
            <w:bookmarkEnd w:id="61"/>
            <w:bookmarkEnd w:id="62"/>
            <w:r w:rsidR="000E3E98">
              <w:t xml:space="preserve"> </w:t>
            </w:r>
            <w:r w:rsidR="000E3E98" w:rsidRPr="000E3E98">
              <w:t>1.3.6.1.4.1.19376.1.5.3.1.1.26.1.11</w:t>
            </w:r>
          </w:p>
        </w:tc>
        <w:tc>
          <w:tcPr>
            <w:tcW w:w="2085" w:type="dxa"/>
          </w:tcPr>
          <w:p w14:paraId="3DEFE2EA" w14:textId="3839D105" w:rsidR="005767CE" w:rsidRPr="00D26514" w:rsidRDefault="005767CE" w:rsidP="00EA3BCB">
            <w:pPr>
              <w:pStyle w:val="TableEntry"/>
            </w:pPr>
            <w:r>
              <w:t>O</w:t>
            </w:r>
          </w:p>
        </w:tc>
        <w:tc>
          <w:tcPr>
            <w:tcW w:w="2061" w:type="dxa"/>
          </w:tcPr>
          <w:p w14:paraId="36E1060C" w14:textId="50C8739A" w:rsidR="005767CE" w:rsidRPr="00D26514" w:rsidRDefault="005767CE" w:rsidP="007B1A63">
            <w:pPr>
              <w:pStyle w:val="TableEntry"/>
              <w:ind w:left="0"/>
            </w:pPr>
            <w:bookmarkStart w:id="63" w:name="OLE_LINK9"/>
            <w:bookmarkStart w:id="64" w:name="OLE_LINK10"/>
            <w:r>
              <w:t>PCC</w:t>
            </w:r>
            <w:r w:rsidRPr="00D26514">
              <w:t xml:space="preserve"> TF-3: 6.3.</w:t>
            </w:r>
            <w:proofErr w:type="gramStart"/>
            <w:r w:rsidRPr="00D26514">
              <w:t>1.</w:t>
            </w:r>
            <w:bookmarkEnd w:id="63"/>
            <w:bookmarkEnd w:id="64"/>
            <w:r>
              <w:t>S</w:t>
            </w:r>
            <w:proofErr w:type="gramEnd"/>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w:t>
            </w:r>
            <w:proofErr w:type="gramStart"/>
            <w:r>
              <w:t>3</w:t>
            </w:r>
            <w:r w:rsidRPr="00D26514">
              <w:t>.</w:t>
            </w:r>
            <w:r>
              <w:t>S</w:t>
            </w:r>
            <w:proofErr w:type="gramEnd"/>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w:t>
            </w:r>
            <w:proofErr w:type="gramStart"/>
            <w:r w:rsidRPr="00D26514">
              <w:t>1.</w:t>
            </w:r>
            <w:r>
              <w:t>S</w:t>
            </w:r>
            <w:proofErr w:type="gramEnd"/>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w:t>
            </w:r>
            <w:proofErr w:type="gramStart"/>
            <w:r w:rsidRPr="00D26514">
              <w:t>1.</w:t>
            </w:r>
            <w:r>
              <w:t>S</w:t>
            </w:r>
            <w:proofErr w:type="gramEnd"/>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77777777" w:rsidR="003E63A1" w:rsidRDefault="003E63A1" w:rsidP="003E63A1">
            <w:pPr>
              <w:pStyle w:val="TableEntry"/>
              <w:ind w:left="0"/>
            </w:pPr>
            <w:r>
              <w:t>User Defined Summary Section</w:t>
            </w:r>
          </w:p>
          <w:p w14:paraId="124B8893" w14:textId="31ACC38A" w:rsidR="003E63A1" w:rsidRPr="00D26514" w:rsidRDefault="003E63A1" w:rsidP="003E63A1">
            <w:pPr>
              <w:pStyle w:val="TableEntry"/>
            </w:pPr>
            <w:r w:rsidRPr="00D26514">
              <w:t>Template ID</w:t>
            </w:r>
            <w:r>
              <w:t xml:space="preserve"> </w:t>
            </w:r>
            <w:r w:rsidRPr="000E3E98">
              <w:t>1.3.6.1.4.1.19376.1.5.3.1.1.26.1.11</w:t>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w:t>
            </w:r>
            <w:proofErr w:type="gramStart"/>
            <w:r w:rsidRPr="00D26514">
              <w:t>1.</w:t>
            </w:r>
            <w:r>
              <w:t>S</w:t>
            </w:r>
            <w:proofErr w:type="gramEnd"/>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w:t>
            </w:r>
            <w:proofErr w:type="gramStart"/>
            <w:r>
              <w:t>3</w:t>
            </w:r>
            <w:r w:rsidRPr="00D26514">
              <w:t>.</w:t>
            </w:r>
            <w:r>
              <w:t>S</w:t>
            </w:r>
            <w:proofErr w:type="gramEnd"/>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w:t>
            </w:r>
            <w:proofErr w:type="gramStart"/>
            <w:r w:rsidRPr="00D26514">
              <w:t>1.</w:t>
            </w:r>
            <w:r>
              <w:t>S</w:t>
            </w:r>
            <w:proofErr w:type="gramEnd"/>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w:t>
            </w:r>
            <w:proofErr w:type="gramStart"/>
            <w:r>
              <w:t>3</w:t>
            </w:r>
            <w:r w:rsidRPr="00D26514">
              <w:t>.</w:t>
            </w:r>
            <w:r>
              <w:t>S</w:t>
            </w:r>
            <w:proofErr w:type="gramEnd"/>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w:t>
            </w:r>
            <w:proofErr w:type="gramStart"/>
            <w:r w:rsidRPr="00D26514">
              <w:t>1.</w:t>
            </w:r>
            <w:r>
              <w:t>S</w:t>
            </w:r>
            <w:proofErr w:type="gramEnd"/>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lastRenderedPageBreak/>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5" w:name="_Toc345074652"/>
      <w:bookmarkStart w:id="66"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5"/>
      <w:bookmarkEnd w:id="66"/>
    </w:p>
    <w:p w14:paraId="15E7FBA9" w14:textId="36DF0F24" w:rsidR="008F2A87" w:rsidRPr="004B2477" w:rsidRDefault="008F2A87" w:rsidP="008F2A87">
      <w:pPr>
        <w:pStyle w:val="Heading4"/>
        <w:numPr>
          <w:ilvl w:val="0"/>
          <w:numId w:val="0"/>
        </w:numPr>
        <w:rPr>
          <w:noProof w:val="0"/>
        </w:rPr>
      </w:pPr>
      <w:bookmarkStart w:id="67" w:name="_Toc466616571"/>
      <w:bookmarkStart w:id="68" w:name="_Toc466616576"/>
      <w:r w:rsidRPr="004B2477">
        <w:rPr>
          <w:noProof w:val="0"/>
        </w:rPr>
        <w:t xml:space="preserve">X.1.1.1 </w:t>
      </w:r>
      <w:bookmarkEnd w:id="67"/>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68"/>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D478116" w:rsidR="00C607D9" w:rsidRPr="004B2477" w:rsidRDefault="00C607D9" w:rsidP="00C607D9">
            <w:pPr>
              <w:pStyle w:val="TableEntry"/>
              <w:ind w:left="0"/>
            </w:pPr>
            <w:r>
              <w:t>User Defined Summary Section</w:t>
            </w:r>
          </w:p>
        </w:tc>
        <w:tc>
          <w:tcPr>
            <w:tcW w:w="1530" w:type="dxa"/>
            <w:shd w:val="clear" w:color="auto" w:fill="auto"/>
          </w:tcPr>
          <w:p w14:paraId="3DE71C6E" w14:textId="05174C44" w:rsidR="00C607D9" w:rsidRPr="004B2477" w:rsidRDefault="00C607D9" w:rsidP="00C607D9">
            <w:pPr>
              <w:pStyle w:val="TableEntry"/>
            </w:pPr>
            <w:r w:rsidRPr="004B2477">
              <w:t>O</w:t>
            </w:r>
            <w:r>
              <w:t xml:space="preserve"> –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lastRenderedPageBreak/>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69" w:name="_Toc345074655"/>
      <w:bookmarkStart w:id="70"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69"/>
      <w:bookmarkEnd w:id="70"/>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w:t>
            </w:r>
            <w:proofErr w:type="gramStart"/>
            <w:r w:rsidR="00CA0443">
              <w:t>3.Y.</w:t>
            </w:r>
            <w:proofErr w:type="gramEnd"/>
            <w:r w:rsidR="00CA0443">
              <w:t>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25A73BB8" w:rsidR="004016A5" w:rsidRPr="00D26514" w:rsidRDefault="004016A5" w:rsidP="007212DA">
            <w:pPr>
              <w:pStyle w:val="TableEntry"/>
              <w:ind w:left="0"/>
            </w:pPr>
            <w:r>
              <w:t xml:space="preserve">Summary Section </w:t>
            </w:r>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w:t>
            </w:r>
            <w:proofErr w:type="gramStart"/>
            <w:r>
              <w:t>3.Y.</w:t>
            </w:r>
            <w:proofErr w:type="gramEnd"/>
            <w:r>
              <w:t>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71" w:name="_Toc345074656"/>
      <w:bookmarkStart w:id="72" w:name="_Toc500238756"/>
      <w:r w:rsidRPr="00D26514">
        <w:rPr>
          <w:noProof w:val="0"/>
        </w:rPr>
        <w:t xml:space="preserve">X.2.1 </w:t>
      </w:r>
      <w:bookmarkEnd w:id="71"/>
      <w:bookmarkEnd w:id="72"/>
      <w:r w:rsidR="00CA0443">
        <w:rPr>
          <w:noProof w:val="0"/>
        </w:rPr>
        <w:t xml:space="preserve">Summary Section </w:t>
      </w:r>
      <w:r w:rsidR="001E6632">
        <w:rPr>
          <w:noProof w:val="0"/>
        </w:rPr>
        <w:t>Option</w:t>
      </w:r>
    </w:p>
    <w:p w14:paraId="40784E61" w14:textId="46D04B02"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6.3.3.S)</w:t>
      </w:r>
      <w:r w:rsidRPr="004B2477">
        <w:rPr>
          <w:lang w:eastAsia="x-none"/>
        </w:rPr>
        <w:t>.</w:t>
      </w:r>
    </w:p>
    <w:p w14:paraId="5A27E948" w14:textId="2C4BBA3F"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73" w:name="_Toc345074657"/>
      <w:bookmarkStart w:id="74" w:name="_Toc500238757"/>
      <w:bookmarkStart w:id="75" w:name="_Toc37034636"/>
      <w:bookmarkStart w:id="76" w:name="_Toc38846114"/>
      <w:bookmarkStart w:id="77" w:name="_Toc504625757"/>
      <w:bookmarkStart w:id="78" w:name="_Toc530206510"/>
      <w:bookmarkStart w:id="79" w:name="_Toc1388430"/>
      <w:bookmarkStart w:id="80" w:name="_Toc1388584"/>
      <w:bookmarkStart w:id="81"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3"/>
      <w:bookmarkEnd w:id="74"/>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82" w:name="OLE_LINK33"/>
            <w:bookmarkStart w:id="83" w:name="OLE_LINK34"/>
            <w:bookmarkStart w:id="84" w:name="OLE_LINK35"/>
            <w:bookmarkStart w:id="85" w:name="OLE_LINK36"/>
            <w:r w:rsidRPr="00D26514">
              <w:t>--</w:t>
            </w:r>
            <w:bookmarkEnd w:id="82"/>
            <w:bookmarkEnd w:id="83"/>
            <w:bookmarkEnd w:id="84"/>
            <w:bookmarkEnd w:id="85"/>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86" w:name="_Toc345074658"/>
      <w:bookmarkStart w:id="87"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75"/>
      <w:bookmarkEnd w:id="76"/>
      <w:r w:rsidR="00167DB7" w:rsidRPr="00D26514">
        <w:rPr>
          <w:noProof w:val="0"/>
        </w:rPr>
        <w:t>Overview</w:t>
      </w:r>
      <w:bookmarkEnd w:id="86"/>
      <w:bookmarkEnd w:id="87"/>
    </w:p>
    <w:p w14:paraId="3197269E" w14:textId="6A092F23" w:rsidR="002452AB" w:rsidRPr="002452AB" w:rsidRDefault="002452AB" w:rsidP="002452AB">
      <w:bookmarkStart w:id="88" w:name="_Toc345074659"/>
      <w:bookmarkStart w:id="89" w:name="_Toc500238759"/>
      <w:bookmarkStart w:id="90" w:name="OLE_LINK24"/>
      <w:r w:rsidRPr="002452AB">
        <w:t>Providing a concise summary of a document based on specific user expectations can be time saving for a provider. It can also reflect what the patient need</w:t>
      </w:r>
      <w:r w:rsidR="00FE23C4">
        <w:t>s</w:t>
      </w:r>
      <w:r w:rsidRPr="002452AB">
        <w:t xml:space="preserve"> to see</w:t>
      </w:r>
      <w:r>
        <w:t xml:space="preserve"> in a way that is not too overwhelming. This profile enable</w:t>
      </w:r>
      <w:r w:rsidR="00FE23C4">
        <w:t>s</w:t>
      </w:r>
      <w:r>
        <w:t xml:space="preserve"> the ability to provide relevant and pertinent information in sections that are concise </w:t>
      </w:r>
      <w:r w:rsidR="00FE23C4">
        <w:t xml:space="preserve">and that support </w:t>
      </w:r>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6AA578C5" w:rsidR="009767FE" w:rsidRDefault="009767FE" w:rsidP="009767FE">
      <w:pPr>
        <w:pStyle w:val="ListParagraph"/>
        <w:numPr>
          <w:ilvl w:val="0"/>
          <w:numId w:val="22"/>
        </w:numPr>
      </w:pPr>
      <w:r>
        <w:lastRenderedPageBreak/>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User Defined Summary Section.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88"/>
      <w:bookmarkEnd w:id="89"/>
    </w:p>
    <w:p w14:paraId="51A4C3C0" w14:textId="1231B1BA" w:rsidR="000755DA" w:rsidRDefault="000755DA" w:rsidP="00AB4990">
      <w:pPr>
        <w:pStyle w:val="BodyText"/>
      </w:pPr>
      <w:r w:rsidRPr="000755DA">
        <w:lastRenderedPageBreak/>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0CF49687" w:rsidR="00301FEE" w:rsidRDefault="00301FEE" w:rsidP="00301FEE">
      <w:pPr>
        <w:pStyle w:val="BodyText"/>
        <w:numPr>
          <w:ilvl w:val="0"/>
          <w:numId w:val="24"/>
        </w:numPr>
      </w:pPr>
      <w:r>
        <w:t xml:space="preserve">A user can create a User Defined Summary Section based on user defined criteria when a CDA document is received as well as when a CDA document is generated.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029A4C12" w:rsidR="00301FEE" w:rsidRDefault="00301FEE" w:rsidP="00301FEE">
      <w:pPr>
        <w:pStyle w:val="BodyText"/>
        <w:numPr>
          <w:ilvl w:val="0"/>
          <w:numId w:val="24"/>
        </w:numPr>
      </w:pPr>
      <w:r>
        <w:t xml:space="preserve">A user can add a predefined summary section template to a document when the document is created. </w:t>
      </w:r>
    </w:p>
    <w:p w14:paraId="37B7D06F" w14:textId="77777777" w:rsidR="00126A38" w:rsidRPr="00D26514" w:rsidRDefault="00126A38" w:rsidP="00126A38">
      <w:pPr>
        <w:pStyle w:val="Heading3"/>
        <w:keepNext w:val="0"/>
        <w:numPr>
          <w:ilvl w:val="0"/>
          <w:numId w:val="0"/>
        </w:numPr>
        <w:rPr>
          <w:bCs/>
          <w:noProof w:val="0"/>
        </w:rPr>
      </w:pPr>
      <w:bookmarkStart w:id="91" w:name="_Toc345074660"/>
      <w:bookmarkStart w:id="92" w:name="_Toc500238760"/>
      <w:bookmarkEnd w:id="90"/>
      <w:r w:rsidRPr="00D26514">
        <w:rPr>
          <w:bCs/>
          <w:noProof w:val="0"/>
        </w:rPr>
        <w:t>X.4.2 Use Cases</w:t>
      </w:r>
      <w:bookmarkEnd w:id="91"/>
      <w:bookmarkEnd w:id="92"/>
    </w:p>
    <w:p w14:paraId="24699844" w14:textId="1D3987F5" w:rsidR="005402A5" w:rsidRDefault="005402A5" w:rsidP="005402A5">
      <w:pPr>
        <w:pStyle w:val="Heading4"/>
        <w:numPr>
          <w:ilvl w:val="0"/>
          <w:numId w:val="0"/>
        </w:numPr>
        <w:ind w:left="864" w:hanging="864"/>
        <w:rPr>
          <w:noProof w:val="0"/>
        </w:rPr>
      </w:pPr>
      <w:bookmarkStart w:id="93" w:name="_Toc345074661"/>
      <w:bookmarkStart w:id="94" w:name="_Toc500238761"/>
      <w:r w:rsidRPr="00D26514">
        <w:rPr>
          <w:noProof w:val="0"/>
        </w:rPr>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r>
        <w:rPr>
          <w:noProof w:val="0"/>
        </w:rPr>
        <w:t>User Defined Summary Section</w:t>
      </w:r>
    </w:p>
    <w:p w14:paraId="3D048368" w14:textId="7A455ED4"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ba</w:t>
      </w:r>
      <w:r w:rsidR="00586C4B">
        <w:t>sed on content in a CDA document he has received. The</w:t>
      </w:r>
      <w:r w:rsidR="009F6B6F">
        <w:t xml:space="preserve"> information in the User Defined Summary</w:t>
      </w:r>
      <w:r w:rsidR="00586C4B">
        <w:t xml:space="preserve"> </w:t>
      </w:r>
      <w:r w:rsidR="009F6B6F">
        <w:t xml:space="preserve">Section </w:t>
      </w:r>
      <w:r w:rsidR="00CC2BDD">
        <w:t xml:space="preserve">can be used </w:t>
      </w:r>
      <w:r w:rsidR="00813735">
        <w:t xml:space="preserve">to </w:t>
      </w:r>
      <w:r w:rsidR="009F6B6F">
        <w:t>better direct the</w:t>
      </w:r>
      <w:r w:rsidR="0037384E">
        <w:t xml:space="preserve"> patient’s care</w:t>
      </w:r>
      <w:r>
        <w:t xml:space="preserve">. </w:t>
      </w:r>
    </w:p>
    <w:p w14:paraId="647104AC" w14:textId="2F149CBA" w:rsidR="007232C5" w:rsidRDefault="007232C5" w:rsidP="003554C9">
      <w:pPr>
        <w:pStyle w:val="Heading5"/>
      </w:pPr>
      <w:r w:rsidRPr="00D26514">
        <w:t>X.4.2</w:t>
      </w:r>
      <w:r>
        <w:t>.1.1 User Defined Summary Section Use Case Description</w:t>
      </w:r>
    </w:p>
    <w:p w14:paraId="4E080EB1" w14:textId="5ADBD301"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User Defined S</w:t>
      </w:r>
      <w:r w:rsidR="00813735">
        <w:t>ummary</w:t>
      </w:r>
      <w:r w:rsidR="009F6B6F">
        <w:t xml:space="preserve"> Section</w:t>
      </w:r>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r w:rsidR="000B7479">
        <w:t xml:space="preserve"> This may assist the provider in determining if a patient may be demonstrating drug seeking behavior</w:t>
      </w:r>
      <w:r w:rsidR="009F6B6F">
        <w:t xml:space="preserve">. </w:t>
      </w:r>
      <w:r w:rsidR="00586C4B">
        <w:t xml:space="preserve"> </w:t>
      </w:r>
    </w:p>
    <w:p w14:paraId="683C0A9E" w14:textId="617AD87E" w:rsidR="001633D5" w:rsidRDefault="001633D5" w:rsidP="003554C9">
      <w:pPr>
        <w:pStyle w:val="Heading5"/>
      </w:pPr>
      <w:r w:rsidRPr="00D26514">
        <w:lastRenderedPageBreak/>
        <w:t>X.4.2</w:t>
      </w:r>
      <w:r>
        <w:t>.1.2 User Defined Summary Section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6C27BE1C">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807A50" w:rsidRPr="00A67ED5" w:rsidRDefault="00807A50"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807A50" w:rsidRPr="00A67ED5" w:rsidRDefault="00807A50" w:rsidP="001633D5">
                              <w:pPr>
                                <w:pStyle w:val="BodyText"/>
                                <w:rPr>
                                  <w:sz w:val="22"/>
                                  <w:szCs w:val="22"/>
                                  <w:lang w:val="pt-BR"/>
                                </w:rPr>
                              </w:pPr>
                              <w:r w:rsidRPr="00A67ED5">
                                <w:rPr>
                                  <w:sz w:val="22"/>
                                  <w:szCs w:val="22"/>
                                  <w:lang w:val="pt-BR"/>
                                </w:rPr>
                                <w:t>Actor E</w:t>
                              </w:r>
                            </w:p>
                            <w:p w14:paraId="21150C2A" w14:textId="77777777" w:rsidR="00807A50" w:rsidRPr="00A67ED5" w:rsidRDefault="00807A50" w:rsidP="001633D5">
                              <w:pPr>
                                <w:rPr>
                                  <w:lang w:val="pt-BR"/>
                                </w:rPr>
                              </w:pPr>
                            </w:p>
                            <w:p w14:paraId="3F806812" w14:textId="77777777" w:rsidR="00807A50" w:rsidRPr="00A67ED5" w:rsidRDefault="00807A50" w:rsidP="001633D5">
                              <w:pPr>
                                <w:pStyle w:val="BodyText"/>
                                <w:rPr>
                                  <w:sz w:val="22"/>
                                  <w:szCs w:val="22"/>
                                  <w:lang w:val="pt-BR"/>
                                </w:rPr>
                              </w:pPr>
                              <w:r w:rsidRPr="00A67ED5">
                                <w:rPr>
                                  <w:sz w:val="22"/>
                                  <w:szCs w:val="22"/>
                                  <w:lang w:val="pt-BR"/>
                                </w:rPr>
                                <w:t>Actor D/</w:t>
                              </w:r>
                            </w:p>
                            <w:p w14:paraId="3C2558F3" w14:textId="77777777" w:rsidR="00807A50" w:rsidRPr="00A67ED5" w:rsidRDefault="00807A50"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807A50" w:rsidRPr="00077324" w:rsidRDefault="00807A50" w:rsidP="001633D5">
                              <w:pPr>
                                <w:pStyle w:val="BodyText"/>
                                <w:rPr>
                                  <w:sz w:val="22"/>
                                  <w:szCs w:val="22"/>
                                </w:rPr>
                              </w:pPr>
                              <w:r>
                                <w:rPr>
                                  <w:sz w:val="22"/>
                                  <w:szCs w:val="22"/>
                                </w:rPr>
                                <w:t>PCP</w:t>
                              </w:r>
                              <w:r>
                                <w:rPr>
                                  <w:sz w:val="22"/>
                                  <w:szCs w:val="22"/>
                                </w:rPr>
                                <w:br/>
                                <w:t>(Content Consumer)</w:t>
                              </w:r>
                            </w:p>
                            <w:p w14:paraId="3E95A55D" w14:textId="77777777" w:rsidR="00807A50" w:rsidRPr="00077324" w:rsidRDefault="00807A50" w:rsidP="001633D5">
                              <w:pPr>
                                <w:pStyle w:val="BodyText"/>
                                <w:rPr>
                                  <w:sz w:val="22"/>
                                  <w:szCs w:val="22"/>
                                </w:rPr>
                              </w:pPr>
                              <w:r w:rsidRPr="00077324">
                                <w:rPr>
                                  <w:sz w:val="22"/>
                                  <w:szCs w:val="22"/>
                                </w:rPr>
                                <w:t>Actor B</w:t>
                              </w:r>
                            </w:p>
                            <w:p w14:paraId="0DF5C604" w14:textId="77777777" w:rsidR="00807A50" w:rsidRDefault="00807A50" w:rsidP="001633D5"/>
                            <w:p w14:paraId="28BA4A24" w14:textId="77777777" w:rsidR="00807A50" w:rsidRPr="00077324" w:rsidRDefault="00807A50" w:rsidP="001633D5">
                              <w:pPr>
                                <w:pStyle w:val="BodyText"/>
                                <w:rPr>
                                  <w:sz w:val="22"/>
                                  <w:szCs w:val="22"/>
                                </w:rPr>
                              </w:pPr>
                              <w:r w:rsidRPr="00077324">
                                <w:rPr>
                                  <w:sz w:val="22"/>
                                  <w:szCs w:val="22"/>
                                </w:rPr>
                                <w:t>Actor A /</w:t>
                              </w:r>
                            </w:p>
                            <w:p w14:paraId="0DBB13E2" w14:textId="77777777" w:rsidR="00807A50" w:rsidRPr="00077324" w:rsidRDefault="00807A50"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807A50" w:rsidRPr="00077324" w:rsidRDefault="00807A50" w:rsidP="001633D5">
                              <w:pPr>
                                <w:pStyle w:val="BodyText"/>
                                <w:rPr>
                                  <w:sz w:val="22"/>
                                  <w:szCs w:val="22"/>
                                </w:rPr>
                              </w:pPr>
                              <w:r>
                                <w:rPr>
                                  <w:sz w:val="22"/>
                                  <w:szCs w:val="22"/>
                                </w:rPr>
                                <w:t>Share Content</w:t>
                              </w:r>
                            </w:p>
                            <w:p w14:paraId="7787EB68" w14:textId="77777777" w:rsidR="00807A50" w:rsidRDefault="00807A50" w:rsidP="001633D5"/>
                            <w:p w14:paraId="345EF4E9" w14:textId="77777777" w:rsidR="00807A50" w:rsidRPr="00077324" w:rsidRDefault="00807A50"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807A50" w:rsidRDefault="00807A50"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7BD85BD3" w:rsidR="00807A50" w:rsidRDefault="00807A50" w:rsidP="001633D5">
                              <w:r>
                                <w:t xml:space="preserve">Generate User Defined Summary Section </w:t>
                              </w:r>
                            </w:p>
                            <w:p w14:paraId="53E37D78" w14:textId="77777777" w:rsidR="00807A50" w:rsidRDefault="00807A50"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71F87FA4" w:rsidR="00807A50" w:rsidRDefault="00807A50" w:rsidP="001633D5">
                              <w:r>
                                <w:t>Render User Defined Summary Section</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">
                <v:shape id="_x0000_s1034"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807A50" w:rsidRPr="00A67ED5" w:rsidRDefault="00807A50"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807A50" w:rsidRPr="00A67ED5" w:rsidRDefault="00807A50" w:rsidP="001633D5">
                        <w:pPr>
                          <w:pStyle w:val="BodyText"/>
                          <w:rPr>
                            <w:sz w:val="22"/>
                            <w:szCs w:val="22"/>
                            <w:lang w:val="pt-BR"/>
                          </w:rPr>
                        </w:pPr>
                        <w:r w:rsidRPr="00A67ED5">
                          <w:rPr>
                            <w:sz w:val="22"/>
                            <w:szCs w:val="22"/>
                            <w:lang w:val="pt-BR"/>
                          </w:rPr>
                          <w:t>Actor E</w:t>
                        </w:r>
                      </w:p>
                      <w:p w14:paraId="21150C2A" w14:textId="77777777" w:rsidR="00807A50" w:rsidRPr="00A67ED5" w:rsidRDefault="00807A50" w:rsidP="001633D5">
                        <w:pPr>
                          <w:rPr>
                            <w:lang w:val="pt-BR"/>
                          </w:rPr>
                        </w:pPr>
                      </w:p>
                      <w:p w14:paraId="3F806812" w14:textId="77777777" w:rsidR="00807A50" w:rsidRPr="00A67ED5" w:rsidRDefault="00807A50" w:rsidP="001633D5">
                        <w:pPr>
                          <w:pStyle w:val="BodyText"/>
                          <w:rPr>
                            <w:sz w:val="22"/>
                            <w:szCs w:val="22"/>
                            <w:lang w:val="pt-BR"/>
                          </w:rPr>
                        </w:pPr>
                        <w:r w:rsidRPr="00A67ED5">
                          <w:rPr>
                            <w:sz w:val="22"/>
                            <w:szCs w:val="22"/>
                            <w:lang w:val="pt-BR"/>
                          </w:rPr>
                          <w:t>Actor D/</w:t>
                        </w:r>
                      </w:p>
                      <w:p w14:paraId="3C2558F3" w14:textId="77777777" w:rsidR="00807A50" w:rsidRPr="00A67ED5" w:rsidRDefault="00807A50" w:rsidP="001633D5">
                        <w:pPr>
                          <w:pStyle w:val="BodyText"/>
                          <w:rPr>
                            <w:sz w:val="22"/>
                            <w:szCs w:val="22"/>
                            <w:lang w:val="pt-BR"/>
                          </w:rPr>
                        </w:pPr>
                        <w:r w:rsidRPr="00A67ED5">
                          <w:rPr>
                            <w:sz w:val="22"/>
                            <w:szCs w:val="22"/>
                            <w:lang w:val="pt-BR"/>
                          </w:rPr>
                          <w:t>Actor E</w:t>
                        </w:r>
                      </w:p>
                    </w:txbxContent>
                  </v:textbox>
                </v:shape>
                <v:line id="Line 207" o:spid="_x0000_s103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807A50" w:rsidRPr="00077324" w:rsidRDefault="00807A50" w:rsidP="001633D5">
                        <w:pPr>
                          <w:pStyle w:val="BodyText"/>
                          <w:rPr>
                            <w:sz w:val="22"/>
                            <w:szCs w:val="22"/>
                          </w:rPr>
                        </w:pPr>
                        <w:r>
                          <w:rPr>
                            <w:sz w:val="22"/>
                            <w:szCs w:val="22"/>
                          </w:rPr>
                          <w:t>PCP</w:t>
                        </w:r>
                        <w:r>
                          <w:rPr>
                            <w:sz w:val="22"/>
                            <w:szCs w:val="22"/>
                          </w:rPr>
                          <w:br/>
                          <w:t>(Content Consumer)</w:t>
                        </w:r>
                      </w:p>
                      <w:p w14:paraId="3E95A55D" w14:textId="77777777" w:rsidR="00807A50" w:rsidRPr="00077324" w:rsidRDefault="00807A50" w:rsidP="001633D5">
                        <w:pPr>
                          <w:pStyle w:val="BodyText"/>
                          <w:rPr>
                            <w:sz w:val="22"/>
                            <w:szCs w:val="22"/>
                          </w:rPr>
                        </w:pPr>
                        <w:r w:rsidRPr="00077324">
                          <w:rPr>
                            <w:sz w:val="22"/>
                            <w:szCs w:val="22"/>
                          </w:rPr>
                          <w:t>Actor B</w:t>
                        </w:r>
                      </w:p>
                      <w:p w14:paraId="0DF5C604" w14:textId="77777777" w:rsidR="00807A50" w:rsidRDefault="00807A50" w:rsidP="001633D5"/>
                      <w:p w14:paraId="28BA4A24" w14:textId="77777777" w:rsidR="00807A50" w:rsidRPr="00077324" w:rsidRDefault="00807A50" w:rsidP="001633D5">
                        <w:pPr>
                          <w:pStyle w:val="BodyText"/>
                          <w:rPr>
                            <w:sz w:val="22"/>
                            <w:szCs w:val="22"/>
                          </w:rPr>
                        </w:pPr>
                        <w:r w:rsidRPr="00077324">
                          <w:rPr>
                            <w:sz w:val="22"/>
                            <w:szCs w:val="22"/>
                          </w:rPr>
                          <w:t>Actor A /</w:t>
                        </w:r>
                      </w:p>
                      <w:p w14:paraId="0DBB13E2" w14:textId="77777777" w:rsidR="00807A50" w:rsidRPr="00077324" w:rsidRDefault="00807A50" w:rsidP="001633D5">
                        <w:pPr>
                          <w:pStyle w:val="BodyText"/>
                          <w:rPr>
                            <w:sz w:val="22"/>
                            <w:szCs w:val="22"/>
                          </w:rPr>
                        </w:pPr>
                        <w:r w:rsidRPr="00077324">
                          <w:rPr>
                            <w:sz w:val="22"/>
                            <w:szCs w:val="22"/>
                          </w:rPr>
                          <w:t>Actor B</w:t>
                        </w:r>
                      </w:p>
                    </w:txbxContent>
                  </v:textbox>
                </v:shape>
                <v:line id="Line 209" o:spid="_x0000_s103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807A50" w:rsidRPr="00077324" w:rsidRDefault="00807A50" w:rsidP="001633D5">
                        <w:pPr>
                          <w:pStyle w:val="BodyText"/>
                          <w:rPr>
                            <w:sz w:val="22"/>
                            <w:szCs w:val="22"/>
                          </w:rPr>
                        </w:pPr>
                        <w:r>
                          <w:rPr>
                            <w:sz w:val="22"/>
                            <w:szCs w:val="22"/>
                          </w:rPr>
                          <w:t>Share Content</w:t>
                        </w:r>
                      </w:p>
                      <w:p w14:paraId="7787EB68" w14:textId="77777777" w:rsidR="00807A50" w:rsidRDefault="00807A50" w:rsidP="001633D5"/>
                      <w:p w14:paraId="345EF4E9" w14:textId="77777777" w:rsidR="00807A50" w:rsidRPr="00077324" w:rsidRDefault="00807A50"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807A50" w:rsidRDefault="00807A50" w:rsidP="001633D5">
                        <w:r>
                          <w:t>Check for needed information</w:t>
                        </w:r>
                      </w:p>
                    </w:txbxContent>
                  </v:textbox>
                </v:shape>
                <v:shape id="Freeform 216" o:spid="_x0000_s104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4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7BD85BD3" w:rsidR="00807A50" w:rsidRDefault="00807A50" w:rsidP="001633D5">
                        <w:r>
                          <w:t xml:space="preserve">Generate User Defined Summary Section </w:t>
                        </w:r>
                      </w:p>
                      <w:p w14:paraId="53E37D78" w14:textId="77777777" w:rsidR="00807A50" w:rsidRDefault="00807A50" w:rsidP="001633D5"/>
                    </w:txbxContent>
                  </v:textbox>
                </v:shape>
                <v:shape id="Freeform 218" o:spid="_x0000_s104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71F87FA4" w:rsidR="00807A50" w:rsidRDefault="00807A50" w:rsidP="001633D5">
                        <w:r>
                          <w:t>Render User Defined Summary Section</w:t>
                        </w:r>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7C8C6474"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User Defined Summary Section</w:t>
      </w:r>
      <w:r>
        <w:t>.</w:t>
      </w:r>
    </w:p>
    <w:p w14:paraId="37CFA605" w14:textId="77777777" w:rsidR="001633D5" w:rsidRDefault="003C3CC3" w:rsidP="00C47DFA">
      <w:pPr>
        <w:pStyle w:val="BodyText"/>
      </w:pPr>
      <w:r>
        <w:t xml:space="preserve">Main Flow: </w:t>
      </w:r>
    </w:p>
    <w:p w14:paraId="254FF7AA" w14:textId="4788DEA2" w:rsidR="001E4111" w:rsidRDefault="003C3CC3" w:rsidP="00C47DFA">
      <w:pPr>
        <w:pStyle w:val="BodyText"/>
      </w:pPr>
      <w:r>
        <w:t xml:space="preserve">The content consumer </w:t>
      </w:r>
      <w:r w:rsidR="001E4111">
        <w:t>provides the ability to check</w:t>
      </w:r>
      <w:r>
        <w:t xml:space="preserve"> the </w:t>
      </w:r>
      <w:r w:rsidR="001E4111">
        <w:t xml:space="preserve">CCD for the needed information based on the 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 xml:space="preserve">associated with the applicable ED encounters. </w:t>
      </w:r>
    </w:p>
    <w:p w14:paraId="05ACCFCF" w14:textId="77777777" w:rsidR="001633D5" w:rsidRDefault="001E4111" w:rsidP="00C47DFA">
      <w:pPr>
        <w:pStyle w:val="BodyText"/>
      </w:pPr>
      <w:r>
        <w:lastRenderedPageBreak/>
        <w:t xml:space="preserve">Post Conditions: </w:t>
      </w:r>
    </w:p>
    <w:p w14:paraId="524F8FF8" w14:textId="3E3AAF12" w:rsidR="001E4111" w:rsidRDefault="001E4111" w:rsidP="00C47DFA">
      <w:pPr>
        <w:pStyle w:val="BodyText"/>
      </w:pPr>
      <w:r>
        <w:t xml:space="preserve">A </w:t>
      </w:r>
      <w:r w:rsidR="00FB5D40">
        <w:t>User Defined Summary S</w:t>
      </w:r>
      <w:r>
        <w:t xml:space="preserve">ection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807A50" w:rsidRPr="00A67ED5" w:rsidRDefault="00807A50"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807A50" w:rsidRPr="00A67ED5" w:rsidRDefault="00807A50" w:rsidP="00C73203">
                              <w:pPr>
                                <w:pStyle w:val="BodyText"/>
                                <w:rPr>
                                  <w:sz w:val="22"/>
                                  <w:szCs w:val="22"/>
                                  <w:lang w:val="pt-BR"/>
                                </w:rPr>
                              </w:pPr>
                              <w:r w:rsidRPr="00A67ED5">
                                <w:rPr>
                                  <w:sz w:val="22"/>
                                  <w:szCs w:val="22"/>
                                  <w:lang w:val="pt-BR"/>
                                </w:rPr>
                                <w:t>Actor E</w:t>
                              </w:r>
                            </w:p>
                            <w:p w14:paraId="4894D60A" w14:textId="77777777" w:rsidR="00807A50" w:rsidRPr="00A67ED5" w:rsidRDefault="00807A50" w:rsidP="00C73203">
                              <w:pPr>
                                <w:rPr>
                                  <w:lang w:val="pt-BR"/>
                                </w:rPr>
                              </w:pPr>
                            </w:p>
                            <w:p w14:paraId="10E4154D" w14:textId="77777777" w:rsidR="00807A50" w:rsidRPr="00A67ED5" w:rsidRDefault="00807A50" w:rsidP="00C73203">
                              <w:pPr>
                                <w:pStyle w:val="BodyText"/>
                                <w:rPr>
                                  <w:sz w:val="22"/>
                                  <w:szCs w:val="22"/>
                                  <w:lang w:val="pt-BR"/>
                                </w:rPr>
                              </w:pPr>
                              <w:r w:rsidRPr="00A67ED5">
                                <w:rPr>
                                  <w:sz w:val="22"/>
                                  <w:szCs w:val="22"/>
                                  <w:lang w:val="pt-BR"/>
                                </w:rPr>
                                <w:t>Actor D/</w:t>
                              </w:r>
                            </w:p>
                            <w:p w14:paraId="1911F262" w14:textId="77777777" w:rsidR="00807A50" w:rsidRPr="00A67ED5" w:rsidRDefault="00807A50"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807A50" w:rsidRPr="00077324" w:rsidRDefault="00807A50" w:rsidP="00C73203">
                              <w:pPr>
                                <w:pStyle w:val="BodyText"/>
                                <w:rPr>
                                  <w:sz w:val="22"/>
                                  <w:szCs w:val="22"/>
                                </w:rPr>
                              </w:pPr>
                              <w:r>
                                <w:rPr>
                                  <w:sz w:val="22"/>
                                  <w:szCs w:val="22"/>
                                </w:rPr>
                                <w:t>PCP</w:t>
                              </w:r>
                              <w:r>
                                <w:rPr>
                                  <w:sz w:val="22"/>
                                  <w:szCs w:val="22"/>
                                </w:rPr>
                                <w:br/>
                                <w:t>(Content Creator)</w:t>
                              </w:r>
                            </w:p>
                            <w:p w14:paraId="7364C1C7" w14:textId="77777777" w:rsidR="00807A50" w:rsidRPr="00077324" w:rsidRDefault="00807A50" w:rsidP="00C73203">
                              <w:pPr>
                                <w:pStyle w:val="BodyText"/>
                                <w:rPr>
                                  <w:sz w:val="22"/>
                                  <w:szCs w:val="22"/>
                                </w:rPr>
                              </w:pPr>
                              <w:r w:rsidRPr="00077324">
                                <w:rPr>
                                  <w:sz w:val="22"/>
                                  <w:szCs w:val="22"/>
                                </w:rPr>
                                <w:t>Actor B</w:t>
                              </w:r>
                            </w:p>
                            <w:p w14:paraId="7B6AF7BD" w14:textId="77777777" w:rsidR="00807A50" w:rsidRDefault="00807A50" w:rsidP="00C73203"/>
                            <w:p w14:paraId="51AEF596" w14:textId="77777777" w:rsidR="00807A50" w:rsidRPr="00077324" w:rsidRDefault="00807A50" w:rsidP="00C73203">
                              <w:pPr>
                                <w:pStyle w:val="BodyText"/>
                                <w:rPr>
                                  <w:sz w:val="22"/>
                                  <w:szCs w:val="22"/>
                                </w:rPr>
                              </w:pPr>
                              <w:r w:rsidRPr="00077324">
                                <w:rPr>
                                  <w:sz w:val="22"/>
                                  <w:szCs w:val="22"/>
                                </w:rPr>
                                <w:t>Actor A /</w:t>
                              </w:r>
                            </w:p>
                            <w:p w14:paraId="401052EF" w14:textId="77777777" w:rsidR="00807A50" w:rsidRPr="00077324" w:rsidRDefault="00807A50"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807A50" w:rsidRPr="00077324" w:rsidRDefault="00807A50" w:rsidP="00C73203">
                              <w:pPr>
                                <w:pStyle w:val="BodyText"/>
                                <w:rPr>
                                  <w:sz w:val="22"/>
                                  <w:szCs w:val="22"/>
                                </w:rPr>
                              </w:pPr>
                              <w:r>
                                <w:rPr>
                                  <w:sz w:val="22"/>
                                  <w:szCs w:val="22"/>
                                </w:rPr>
                                <w:t>Share Content</w:t>
                              </w:r>
                            </w:p>
                            <w:p w14:paraId="40AE47C6" w14:textId="77777777" w:rsidR="00807A50" w:rsidRDefault="00807A50" w:rsidP="00C73203"/>
                            <w:p w14:paraId="79044048" w14:textId="77777777" w:rsidR="00807A50" w:rsidRPr="00077324" w:rsidRDefault="00807A50"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807A50" w:rsidRDefault="00807A50"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807A50" w:rsidRDefault="00807A50"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807A50" w:rsidRDefault="00807A50"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807A50" w:rsidRPr="00A67ED5" w:rsidRDefault="00807A50"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807A50" w:rsidRPr="00A67ED5" w:rsidRDefault="00807A50" w:rsidP="00C73203">
                        <w:pPr>
                          <w:pStyle w:val="BodyText"/>
                          <w:rPr>
                            <w:sz w:val="22"/>
                            <w:szCs w:val="22"/>
                            <w:lang w:val="pt-BR"/>
                          </w:rPr>
                        </w:pPr>
                        <w:r w:rsidRPr="00A67ED5">
                          <w:rPr>
                            <w:sz w:val="22"/>
                            <w:szCs w:val="22"/>
                            <w:lang w:val="pt-BR"/>
                          </w:rPr>
                          <w:t>Actor E</w:t>
                        </w:r>
                      </w:p>
                      <w:p w14:paraId="4894D60A" w14:textId="77777777" w:rsidR="00807A50" w:rsidRPr="00A67ED5" w:rsidRDefault="00807A50" w:rsidP="00C73203">
                        <w:pPr>
                          <w:rPr>
                            <w:lang w:val="pt-BR"/>
                          </w:rPr>
                        </w:pPr>
                      </w:p>
                      <w:p w14:paraId="10E4154D" w14:textId="77777777" w:rsidR="00807A50" w:rsidRPr="00A67ED5" w:rsidRDefault="00807A50" w:rsidP="00C73203">
                        <w:pPr>
                          <w:pStyle w:val="BodyText"/>
                          <w:rPr>
                            <w:sz w:val="22"/>
                            <w:szCs w:val="22"/>
                            <w:lang w:val="pt-BR"/>
                          </w:rPr>
                        </w:pPr>
                        <w:r w:rsidRPr="00A67ED5">
                          <w:rPr>
                            <w:sz w:val="22"/>
                            <w:szCs w:val="22"/>
                            <w:lang w:val="pt-BR"/>
                          </w:rPr>
                          <w:t>Actor D/</w:t>
                        </w:r>
                      </w:p>
                      <w:p w14:paraId="1911F262" w14:textId="77777777" w:rsidR="00807A50" w:rsidRPr="00A67ED5" w:rsidRDefault="00807A50" w:rsidP="00C73203">
                        <w:pPr>
                          <w:pStyle w:val="BodyText"/>
                          <w:rPr>
                            <w:sz w:val="22"/>
                            <w:szCs w:val="22"/>
                            <w:lang w:val="pt-BR"/>
                          </w:rPr>
                        </w:pPr>
                        <w:r w:rsidRPr="00A67ED5">
                          <w:rPr>
                            <w:sz w:val="22"/>
                            <w:szCs w:val="22"/>
                            <w:lang w:val="pt-BR"/>
                          </w:rPr>
                          <w:t>Actor E</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807A50" w:rsidRPr="00077324" w:rsidRDefault="00807A50" w:rsidP="00C73203">
                        <w:pPr>
                          <w:pStyle w:val="BodyText"/>
                          <w:rPr>
                            <w:sz w:val="22"/>
                            <w:szCs w:val="22"/>
                          </w:rPr>
                        </w:pPr>
                        <w:r>
                          <w:rPr>
                            <w:sz w:val="22"/>
                            <w:szCs w:val="22"/>
                          </w:rPr>
                          <w:t>PCP</w:t>
                        </w:r>
                        <w:r>
                          <w:rPr>
                            <w:sz w:val="22"/>
                            <w:szCs w:val="22"/>
                          </w:rPr>
                          <w:br/>
                          <w:t>(Content Creator)</w:t>
                        </w:r>
                      </w:p>
                      <w:p w14:paraId="7364C1C7" w14:textId="77777777" w:rsidR="00807A50" w:rsidRPr="00077324" w:rsidRDefault="00807A50" w:rsidP="00C73203">
                        <w:pPr>
                          <w:pStyle w:val="BodyText"/>
                          <w:rPr>
                            <w:sz w:val="22"/>
                            <w:szCs w:val="22"/>
                          </w:rPr>
                        </w:pPr>
                        <w:r w:rsidRPr="00077324">
                          <w:rPr>
                            <w:sz w:val="22"/>
                            <w:szCs w:val="22"/>
                          </w:rPr>
                          <w:t>Actor B</w:t>
                        </w:r>
                      </w:p>
                      <w:p w14:paraId="7B6AF7BD" w14:textId="77777777" w:rsidR="00807A50" w:rsidRDefault="00807A50" w:rsidP="00C73203"/>
                      <w:p w14:paraId="51AEF596" w14:textId="77777777" w:rsidR="00807A50" w:rsidRPr="00077324" w:rsidRDefault="00807A50" w:rsidP="00C73203">
                        <w:pPr>
                          <w:pStyle w:val="BodyText"/>
                          <w:rPr>
                            <w:sz w:val="22"/>
                            <w:szCs w:val="22"/>
                          </w:rPr>
                        </w:pPr>
                        <w:r w:rsidRPr="00077324">
                          <w:rPr>
                            <w:sz w:val="22"/>
                            <w:szCs w:val="22"/>
                          </w:rPr>
                          <w:t>Actor A /</w:t>
                        </w:r>
                      </w:p>
                      <w:p w14:paraId="401052EF" w14:textId="77777777" w:rsidR="00807A50" w:rsidRPr="00077324" w:rsidRDefault="00807A50" w:rsidP="00C73203">
                        <w:pPr>
                          <w:pStyle w:val="BodyText"/>
                          <w:rPr>
                            <w:sz w:val="22"/>
                            <w:szCs w:val="22"/>
                          </w:rPr>
                        </w:pPr>
                        <w:r w:rsidRPr="00077324">
                          <w:rPr>
                            <w:sz w:val="22"/>
                            <w:szCs w:val="22"/>
                          </w:rPr>
                          <w:t>Actor B</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807A50" w:rsidRPr="00077324" w:rsidRDefault="00807A50" w:rsidP="00C73203">
                        <w:pPr>
                          <w:pStyle w:val="BodyText"/>
                          <w:rPr>
                            <w:sz w:val="22"/>
                            <w:szCs w:val="22"/>
                          </w:rPr>
                        </w:pPr>
                        <w:r>
                          <w:rPr>
                            <w:sz w:val="22"/>
                            <w:szCs w:val="22"/>
                          </w:rPr>
                          <w:t>Share Content</w:t>
                        </w:r>
                      </w:p>
                      <w:p w14:paraId="40AE47C6" w14:textId="77777777" w:rsidR="00807A50" w:rsidRDefault="00807A50" w:rsidP="00C73203"/>
                      <w:p w14:paraId="79044048" w14:textId="77777777" w:rsidR="00807A50" w:rsidRPr="00077324" w:rsidRDefault="00807A50"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807A50" w:rsidRDefault="00807A50"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807A50" w:rsidRDefault="00807A50"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807A50" w:rsidRDefault="00807A50"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6C5B19FB"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r w:rsidR="004C1EC8">
        <w:rPr>
          <w:noProof w:val="0"/>
        </w:rPr>
        <w:t>3</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807A50" w:rsidRPr="00A67ED5" w:rsidRDefault="00807A50"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807A50" w:rsidRPr="00A67ED5" w:rsidRDefault="00807A50" w:rsidP="008E6D87">
                              <w:pPr>
                                <w:pStyle w:val="BodyText"/>
                                <w:rPr>
                                  <w:sz w:val="22"/>
                                  <w:szCs w:val="22"/>
                                  <w:lang w:val="pt-BR"/>
                                </w:rPr>
                              </w:pPr>
                              <w:r w:rsidRPr="00A67ED5">
                                <w:rPr>
                                  <w:sz w:val="22"/>
                                  <w:szCs w:val="22"/>
                                  <w:lang w:val="pt-BR"/>
                                </w:rPr>
                                <w:t>Actor E</w:t>
                              </w:r>
                            </w:p>
                            <w:p w14:paraId="4F91E5BA" w14:textId="77777777" w:rsidR="00807A50" w:rsidRPr="00A67ED5" w:rsidRDefault="00807A50" w:rsidP="008E6D87">
                              <w:pPr>
                                <w:rPr>
                                  <w:lang w:val="pt-BR"/>
                                </w:rPr>
                              </w:pPr>
                            </w:p>
                            <w:p w14:paraId="2B26FBDF" w14:textId="77777777" w:rsidR="00807A50" w:rsidRPr="00A67ED5" w:rsidRDefault="00807A50" w:rsidP="008E6D87">
                              <w:pPr>
                                <w:pStyle w:val="BodyText"/>
                                <w:rPr>
                                  <w:sz w:val="22"/>
                                  <w:szCs w:val="22"/>
                                  <w:lang w:val="pt-BR"/>
                                </w:rPr>
                              </w:pPr>
                              <w:r w:rsidRPr="00A67ED5">
                                <w:rPr>
                                  <w:sz w:val="22"/>
                                  <w:szCs w:val="22"/>
                                  <w:lang w:val="pt-BR"/>
                                </w:rPr>
                                <w:t>Actor D/</w:t>
                              </w:r>
                            </w:p>
                            <w:p w14:paraId="119951B0" w14:textId="77777777" w:rsidR="00807A50" w:rsidRPr="00A67ED5" w:rsidRDefault="00807A50"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807A50" w:rsidRPr="00077324" w:rsidRDefault="00807A50" w:rsidP="008E6D87">
                              <w:pPr>
                                <w:pStyle w:val="BodyText"/>
                                <w:rPr>
                                  <w:sz w:val="22"/>
                                  <w:szCs w:val="22"/>
                                </w:rPr>
                              </w:pPr>
                              <w:r>
                                <w:rPr>
                                  <w:sz w:val="22"/>
                                  <w:szCs w:val="22"/>
                                </w:rPr>
                                <w:t>PCP</w:t>
                              </w:r>
                              <w:r>
                                <w:rPr>
                                  <w:sz w:val="22"/>
                                  <w:szCs w:val="22"/>
                                </w:rPr>
                                <w:br/>
                                <w:t>(Content Creator)</w:t>
                              </w:r>
                            </w:p>
                            <w:p w14:paraId="656DF265" w14:textId="77777777" w:rsidR="00807A50" w:rsidRPr="00077324" w:rsidRDefault="00807A50" w:rsidP="008E6D87">
                              <w:pPr>
                                <w:pStyle w:val="BodyText"/>
                                <w:rPr>
                                  <w:sz w:val="22"/>
                                  <w:szCs w:val="22"/>
                                </w:rPr>
                              </w:pPr>
                              <w:r w:rsidRPr="00077324">
                                <w:rPr>
                                  <w:sz w:val="22"/>
                                  <w:szCs w:val="22"/>
                                </w:rPr>
                                <w:t>Actor B</w:t>
                              </w:r>
                            </w:p>
                            <w:p w14:paraId="45F8F96A" w14:textId="77777777" w:rsidR="00807A50" w:rsidRDefault="00807A50" w:rsidP="008E6D87"/>
                            <w:p w14:paraId="7B85207C" w14:textId="77777777" w:rsidR="00807A50" w:rsidRPr="00077324" w:rsidRDefault="00807A50" w:rsidP="008E6D87">
                              <w:pPr>
                                <w:pStyle w:val="BodyText"/>
                                <w:rPr>
                                  <w:sz w:val="22"/>
                                  <w:szCs w:val="22"/>
                                </w:rPr>
                              </w:pPr>
                              <w:r w:rsidRPr="00077324">
                                <w:rPr>
                                  <w:sz w:val="22"/>
                                  <w:szCs w:val="22"/>
                                </w:rPr>
                                <w:t>Actor A /</w:t>
                              </w:r>
                            </w:p>
                            <w:p w14:paraId="3D3C321A" w14:textId="77777777" w:rsidR="00807A50" w:rsidRPr="00077324" w:rsidRDefault="00807A50"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807A50" w:rsidRPr="00077324" w:rsidRDefault="00807A50" w:rsidP="008E6D87">
                              <w:pPr>
                                <w:pStyle w:val="BodyText"/>
                                <w:rPr>
                                  <w:sz w:val="22"/>
                                  <w:szCs w:val="22"/>
                                </w:rPr>
                              </w:pPr>
                              <w:r>
                                <w:rPr>
                                  <w:sz w:val="22"/>
                                  <w:szCs w:val="22"/>
                                </w:rPr>
                                <w:t>Share Content</w:t>
                              </w:r>
                            </w:p>
                            <w:p w14:paraId="59758739" w14:textId="77777777" w:rsidR="00807A50" w:rsidRDefault="00807A50" w:rsidP="008E6D87"/>
                            <w:p w14:paraId="0CD182A8" w14:textId="77777777" w:rsidR="00807A50" w:rsidRPr="00077324" w:rsidRDefault="00807A50"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807A50" w:rsidRDefault="00807A50"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807A50" w:rsidRDefault="00807A50" w:rsidP="008E6D87">
                              <w:r>
                                <w:t xml:space="preserve">Generate Encounter Summary Section </w:t>
                              </w:r>
                            </w:p>
                            <w:p w14:paraId="042FAEE9" w14:textId="77777777" w:rsidR="00807A50" w:rsidRDefault="00807A50"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807A50" w:rsidRDefault="00807A50"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807A50" w:rsidRPr="00A67ED5" w:rsidRDefault="00807A50"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807A50" w:rsidRPr="00A67ED5" w:rsidRDefault="00807A50" w:rsidP="008E6D87">
                        <w:pPr>
                          <w:pStyle w:val="BodyText"/>
                          <w:rPr>
                            <w:sz w:val="22"/>
                            <w:szCs w:val="22"/>
                            <w:lang w:val="pt-BR"/>
                          </w:rPr>
                        </w:pPr>
                        <w:r w:rsidRPr="00A67ED5">
                          <w:rPr>
                            <w:sz w:val="22"/>
                            <w:szCs w:val="22"/>
                            <w:lang w:val="pt-BR"/>
                          </w:rPr>
                          <w:t>Actor E</w:t>
                        </w:r>
                      </w:p>
                      <w:p w14:paraId="4F91E5BA" w14:textId="77777777" w:rsidR="00807A50" w:rsidRPr="00A67ED5" w:rsidRDefault="00807A50" w:rsidP="008E6D87">
                        <w:pPr>
                          <w:rPr>
                            <w:lang w:val="pt-BR"/>
                          </w:rPr>
                        </w:pPr>
                      </w:p>
                      <w:p w14:paraId="2B26FBDF" w14:textId="77777777" w:rsidR="00807A50" w:rsidRPr="00A67ED5" w:rsidRDefault="00807A50" w:rsidP="008E6D87">
                        <w:pPr>
                          <w:pStyle w:val="BodyText"/>
                          <w:rPr>
                            <w:sz w:val="22"/>
                            <w:szCs w:val="22"/>
                            <w:lang w:val="pt-BR"/>
                          </w:rPr>
                        </w:pPr>
                        <w:r w:rsidRPr="00A67ED5">
                          <w:rPr>
                            <w:sz w:val="22"/>
                            <w:szCs w:val="22"/>
                            <w:lang w:val="pt-BR"/>
                          </w:rPr>
                          <w:t>Actor D/</w:t>
                        </w:r>
                      </w:p>
                      <w:p w14:paraId="119951B0" w14:textId="77777777" w:rsidR="00807A50" w:rsidRPr="00A67ED5" w:rsidRDefault="00807A50" w:rsidP="008E6D87">
                        <w:pPr>
                          <w:pStyle w:val="BodyText"/>
                          <w:rPr>
                            <w:sz w:val="22"/>
                            <w:szCs w:val="22"/>
                            <w:lang w:val="pt-BR"/>
                          </w:rPr>
                        </w:pPr>
                        <w:r w:rsidRPr="00A67ED5">
                          <w:rPr>
                            <w:sz w:val="22"/>
                            <w:szCs w:val="22"/>
                            <w:lang w:val="pt-BR"/>
                          </w:rPr>
                          <w:t>Actor E</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807A50" w:rsidRPr="00077324" w:rsidRDefault="00807A50" w:rsidP="008E6D87">
                        <w:pPr>
                          <w:pStyle w:val="BodyText"/>
                          <w:rPr>
                            <w:sz w:val="22"/>
                            <w:szCs w:val="22"/>
                          </w:rPr>
                        </w:pPr>
                        <w:r>
                          <w:rPr>
                            <w:sz w:val="22"/>
                            <w:szCs w:val="22"/>
                          </w:rPr>
                          <w:t>PCP</w:t>
                        </w:r>
                        <w:r>
                          <w:rPr>
                            <w:sz w:val="22"/>
                            <w:szCs w:val="22"/>
                          </w:rPr>
                          <w:br/>
                          <w:t>(Content Creator)</w:t>
                        </w:r>
                      </w:p>
                      <w:p w14:paraId="656DF265" w14:textId="77777777" w:rsidR="00807A50" w:rsidRPr="00077324" w:rsidRDefault="00807A50" w:rsidP="008E6D87">
                        <w:pPr>
                          <w:pStyle w:val="BodyText"/>
                          <w:rPr>
                            <w:sz w:val="22"/>
                            <w:szCs w:val="22"/>
                          </w:rPr>
                        </w:pPr>
                        <w:r w:rsidRPr="00077324">
                          <w:rPr>
                            <w:sz w:val="22"/>
                            <w:szCs w:val="22"/>
                          </w:rPr>
                          <w:t>Actor B</w:t>
                        </w:r>
                      </w:p>
                      <w:p w14:paraId="45F8F96A" w14:textId="77777777" w:rsidR="00807A50" w:rsidRDefault="00807A50" w:rsidP="008E6D87"/>
                      <w:p w14:paraId="7B85207C" w14:textId="77777777" w:rsidR="00807A50" w:rsidRPr="00077324" w:rsidRDefault="00807A50" w:rsidP="008E6D87">
                        <w:pPr>
                          <w:pStyle w:val="BodyText"/>
                          <w:rPr>
                            <w:sz w:val="22"/>
                            <w:szCs w:val="22"/>
                          </w:rPr>
                        </w:pPr>
                        <w:r w:rsidRPr="00077324">
                          <w:rPr>
                            <w:sz w:val="22"/>
                            <w:szCs w:val="22"/>
                          </w:rPr>
                          <w:t>Actor A /</w:t>
                        </w:r>
                      </w:p>
                      <w:p w14:paraId="3D3C321A" w14:textId="77777777" w:rsidR="00807A50" w:rsidRPr="00077324" w:rsidRDefault="00807A50" w:rsidP="008E6D87">
                        <w:pPr>
                          <w:pStyle w:val="BodyText"/>
                          <w:rPr>
                            <w:sz w:val="22"/>
                            <w:szCs w:val="22"/>
                          </w:rPr>
                        </w:pPr>
                        <w:r w:rsidRPr="00077324">
                          <w:rPr>
                            <w:sz w:val="22"/>
                            <w:szCs w:val="22"/>
                          </w:rPr>
                          <w:t>Actor B</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807A50" w:rsidRPr="00077324" w:rsidRDefault="00807A50" w:rsidP="008E6D87">
                        <w:pPr>
                          <w:pStyle w:val="BodyText"/>
                          <w:rPr>
                            <w:sz w:val="22"/>
                            <w:szCs w:val="22"/>
                          </w:rPr>
                        </w:pPr>
                        <w:r>
                          <w:rPr>
                            <w:sz w:val="22"/>
                            <w:szCs w:val="22"/>
                          </w:rPr>
                          <w:t>Share Content</w:t>
                        </w:r>
                      </w:p>
                      <w:p w14:paraId="59758739" w14:textId="77777777" w:rsidR="00807A50" w:rsidRDefault="00807A50" w:rsidP="008E6D87"/>
                      <w:p w14:paraId="0CD182A8" w14:textId="77777777" w:rsidR="00807A50" w:rsidRPr="00077324" w:rsidRDefault="00807A50"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807A50" w:rsidRDefault="00807A50"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807A50" w:rsidRDefault="00807A50" w:rsidP="008E6D87">
                        <w:r>
                          <w:t xml:space="preserve">Generate Encounter Summary Section </w:t>
                        </w:r>
                      </w:p>
                      <w:p w14:paraId="042FAEE9" w14:textId="77777777" w:rsidR="00807A50" w:rsidRDefault="00807A50"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807A50" w:rsidRDefault="00807A50"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807A50" w:rsidRPr="00A67ED5" w:rsidRDefault="00807A50"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807A50" w:rsidRPr="00A67ED5" w:rsidRDefault="00807A50" w:rsidP="00295D60">
                              <w:pPr>
                                <w:pStyle w:val="BodyText"/>
                                <w:rPr>
                                  <w:sz w:val="22"/>
                                  <w:szCs w:val="22"/>
                                  <w:lang w:val="pt-BR"/>
                                </w:rPr>
                              </w:pPr>
                              <w:r w:rsidRPr="00A67ED5">
                                <w:rPr>
                                  <w:sz w:val="22"/>
                                  <w:szCs w:val="22"/>
                                  <w:lang w:val="pt-BR"/>
                                </w:rPr>
                                <w:t>Actor E</w:t>
                              </w:r>
                            </w:p>
                            <w:p w14:paraId="7C23A727" w14:textId="77777777" w:rsidR="00807A50" w:rsidRPr="00A67ED5" w:rsidRDefault="00807A50" w:rsidP="00295D60">
                              <w:pPr>
                                <w:rPr>
                                  <w:lang w:val="pt-BR"/>
                                </w:rPr>
                              </w:pPr>
                            </w:p>
                            <w:p w14:paraId="7ED081DE" w14:textId="77777777" w:rsidR="00807A50" w:rsidRPr="00A67ED5" w:rsidRDefault="00807A50" w:rsidP="00295D60">
                              <w:pPr>
                                <w:pStyle w:val="BodyText"/>
                                <w:rPr>
                                  <w:sz w:val="22"/>
                                  <w:szCs w:val="22"/>
                                  <w:lang w:val="pt-BR"/>
                                </w:rPr>
                              </w:pPr>
                              <w:r w:rsidRPr="00A67ED5">
                                <w:rPr>
                                  <w:sz w:val="22"/>
                                  <w:szCs w:val="22"/>
                                  <w:lang w:val="pt-BR"/>
                                </w:rPr>
                                <w:t>Actor D/</w:t>
                              </w:r>
                            </w:p>
                            <w:p w14:paraId="201327D9" w14:textId="77777777" w:rsidR="00807A50" w:rsidRPr="00A67ED5" w:rsidRDefault="00807A50"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807A50" w:rsidRPr="00077324" w:rsidRDefault="00807A50" w:rsidP="00295D60">
                              <w:pPr>
                                <w:pStyle w:val="BodyText"/>
                                <w:rPr>
                                  <w:sz w:val="22"/>
                                  <w:szCs w:val="22"/>
                                </w:rPr>
                              </w:pPr>
                              <w:r>
                                <w:rPr>
                                  <w:sz w:val="22"/>
                                  <w:szCs w:val="22"/>
                                </w:rPr>
                                <w:t>Cardiologist</w:t>
                              </w:r>
                              <w:r>
                                <w:rPr>
                                  <w:sz w:val="22"/>
                                  <w:szCs w:val="22"/>
                                </w:rPr>
                                <w:br/>
                                <w:t>(Content Consumer)</w:t>
                              </w:r>
                            </w:p>
                            <w:p w14:paraId="7DCCAEF7" w14:textId="77777777" w:rsidR="00807A50" w:rsidRPr="00077324" w:rsidRDefault="00807A50" w:rsidP="00295D60">
                              <w:pPr>
                                <w:pStyle w:val="BodyText"/>
                                <w:rPr>
                                  <w:sz w:val="22"/>
                                  <w:szCs w:val="22"/>
                                </w:rPr>
                              </w:pPr>
                              <w:r w:rsidRPr="00077324">
                                <w:rPr>
                                  <w:sz w:val="22"/>
                                  <w:szCs w:val="22"/>
                                </w:rPr>
                                <w:t>Actor B</w:t>
                              </w:r>
                            </w:p>
                            <w:p w14:paraId="30614566" w14:textId="77777777" w:rsidR="00807A50" w:rsidRDefault="00807A50" w:rsidP="00295D60"/>
                            <w:p w14:paraId="1EB023B6" w14:textId="77777777" w:rsidR="00807A50" w:rsidRPr="00077324" w:rsidRDefault="00807A50" w:rsidP="00295D60">
                              <w:pPr>
                                <w:pStyle w:val="BodyText"/>
                                <w:rPr>
                                  <w:sz w:val="22"/>
                                  <w:szCs w:val="22"/>
                                </w:rPr>
                              </w:pPr>
                              <w:r w:rsidRPr="00077324">
                                <w:rPr>
                                  <w:sz w:val="22"/>
                                  <w:szCs w:val="22"/>
                                </w:rPr>
                                <w:t>Actor A /</w:t>
                              </w:r>
                            </w:p>
                            <w:p w14:paraId="6656C5CC" w14:textId="77777777" w:rsidR="00807A50" w:rsidRPr="00077324" w:rsidRDefault="00807A50"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807A50" w:rsidRPr="00077324" w:rsidRDefault="00807A50" w:rsidP="00295D60">
                              <w:pPr>
                                <w:pStyle w:val="BodyText"/>
                                <w:rPr>
                                  <w:sz w:val="22"/>
                                  <w:szCs w:val="22"/>
                                </w:rPr>
                              </w:pPr>
                              <w:r>
                                <w:rPr>
                                  <w:sz w:val="22"/>
                                  <w:szCs w:val="22"/>
                                </w:rPr>
                                <w:t>Share Content</w:t>
                              </w:r>
                            </w:p>
                            <w:p w14:paraId="627A17F3" w14:textId="77777777" w:rsidR="00807A50" w:rsidRDefault="00807A50" w:rsidP="00295D60"/>
                            <w:p w14:paraId="00F5B839" w14:textId="77777777" w:rsidR="00807A50" w:rsidRPr="00077324" w:rsidRDefault="00807A50"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807A50" w:rsidRDefault="00807A50"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807A50" w:rsidRDefault="00807A50" w:rsidP="00295D60">
                              <w:r>
                                <w:t xml:space="preserve">Generate Active/Planned Medication Summary Section </w:t>
                              </w:r>
                            </w:p>
                            <w:p w14:paraId="7A2B8C98" w14:textId="77777777" w:rsidR="00807A50" w:rsidRDefault="00807A50"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807A50" w:rsidRDefault="00807A50" w:rsidP="00C206DD">
                              <w:r>
                                <w:t xml:space="preserve">Render Active/Planned Medication Summary Section </w:t>
                              </w:r>
                            </w:p>
                            <w:p w14:paraId="4D755515" w14:textId="0EDFEAEA" w:rsidR="00807A50" w:rsidRDefault="00807A50"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807A50" w:rsidRPr="00A67ED5" w:rsidRDefault="00807A50"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807A50" w:rsidRPr="00A67ED5" w:rsidRDefault="00807A50" w:rsidP="00295D60">
                        <w:pPr>
                          <w:pStyle w:val="BodyText"/>
                          <w:rPr>
                            <w:sz w:val="22"/>
                            <w:szCs w:val="22"/>
                            <w:lang w:val="pt-BR"/>
                          </w:rPr>
                        </w:pPr>
                        <w:r w:rsidRPr="00A67ED5">
                          <w:rPr>
                            <w:sz w:val="22"/>
                            <w:szCs w:val="22"/>
                            <w:lang w:val="pt-BR"/>
                          </w:rPr>
                          <w:t>Actor E</w:t>
                        </w:r>
                      </w:p>
                      <w:p w14:paraId="7C23A727" w14:textId="77777777" w:rsidR="00807A50" w:rsidRPr="00A67ED5" w:rsidRDefault="00807A50" w:rsidP="00295D60">
                        <w:pPr>
                          <w:rPr>
                            <w:lang w:val="pt-BR"/>
                          </w:rPr>
                        </w:pPr>
                      </w:p>
                      <w:p w14:paraId="7ED081DE" w14:textId="77777777" w:rsidR="00807A50" w:rsidRPr="00A67ED5" w:rsidRDefault="00807A50" w:rsidP="00295D60">
                        <w:pPr>
                          <w:pStyle w:val="BodyText"/>
                          <w:rPr>
                            <w:sz w:val="22"/>
                            <w:szCs w:val="22"/>
                            <w:lang w:val="pt-BR"/>
                          </w:rPr>
                        </w:pPr>
                        <w:r w:rsidRPr="00A67ED5">
                          <w:rPr>
                            <w:sz w:val="22"/>
                            <w:szCs w:val="22"/>
                            <w:lang w:val="pt-BR"/>
                          </w:rPr>
                          <w:t>Actor D/</w:t>
                        </w:r>
                      </w:p>
                      <w:p w14:paraId="201327D9" w14:textId="77777777" w:rsidR="00807A50" w:rsidRPr="00A67ED5" w:rsidRDefault="00807A50" w:rsidP="00295D60">
                        <w:pPr>
                          <w:pStyle w:val="BodyText"/>
                          <w:rPr>
                            <w:sz w:val="22"/>
                            <w:szCs w:val="22"/>
                            <w:lang w:val="pt-BR"/>
                          </w:rPr>
                        </w:pPr>
                        <w:r w:rsidRPr="00A67ED5">
                          <w:rPr>
                            <w:sz w:val="22"/>
                            <w:szCs w:val="22"/>
                            <w:lang w:val="pt-BR"/>
                          </w:rPr>
                          <w:t>Actor E</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807A50" w:rsidRPr="00077324" w:rsidRDefault="00807A50" w:rsidP="00295D60">
                        <w:pPr>
                          <w:pStyle w:val="BodyText"/>
                          <w:rPr>
                            <w:sz w:val="22"/>
                            <w:szCs w:val="22"/>
                          </w:rPr>
                        </w:pPr>
                        <w:r>
                          <w:rPr>
                            <w:sz w:val="22"/>
                            <w:szCs w:val="22"/>
                          </w:rPr>
                          <w:t>Cardiologist</w:t>
                        </w:r>
                        <w:r>
                          <w:rPr>
                            <w:sz w:val="22"/>
                            <w:szCs w:val="22"/>
                          </w:rPr>
                          <w:br/>
                          <w:t>(Content Consumer)</w:t>
                        </w:r>
                      </w:p>
                      <w:p w14:paraId="7DCCAEF7" w14:textId="77777777" w:rsidR="00807A50" w:rsidRPr="00077324" w:rsidRDefault="00807A50" w:rsidP="00295D60">
                        <w:pPr>
                          <w:pStyle w:val="BodyText"/>
                          <w:rPr>
                            <w:sz w:val="22"/>
                            <w:szCs w:val="22"/>
                          </w:rPr>
                        </w:pPr>
                        <w:r w:rsidRPr="00077324">
                          <w:rPr>
                            <w:sz w:val="22"/>
                            <w:szCs w:val="22"/>
                          </w:rPr>
                          <w:t>Actor B</w:t>
                        </w:r>
                      </w:p>
                      <w:p w14:paraId="30614566" w14:textId="77777777" w:rsidR="00807A50" w:rsidRDefault="00807A50" w:rsidP="00295D60"/>
                      <w:p w14:paraId="1EB023B6" w14:textId="77777777" w:rsidR="00807A50" w:rsidRPr="00077324" w:rsidRDefault="00807A50" w:rsidP="00295D60">
                        <w:pPr>
                          <w:pStyle w:val="BodyText"/>
                          <w:rPr>
                            <w:sz w:val="22"/>
                            <w:szCs w:val="22"/>
                          </w:rPr>
                        </w:pPr>
                        <w:r w:rsidRPr="00077324">
                          <w:rPr>
                            <w:sz w:val="22"/>
                            <w:szCs w:val="22"/>
                          </w:rPr>
                          <w:t>Actor A /</w:t>
                        </w:r>
                      </w:p>
                      <w:p w14:paraId="6656C5CC" w14:textId="77777777" w:rsidR="00807A50" w:rsidRPr="00077324" w:rsidRDefault="00807A50" w:rsidP="00295D60">
                        <w:pPr>
                          <w:pStyle w:val="BodyText"/>
                          <w:rPr>
                            <w:sz w:val="22"/>
                            <w:szCs w:val="22"/>
                          </w:rPr>
                        </w:pPr>
                        <w:r w:rsidRPr="00077324">
                          <w:rPr>
                            <w:sz w:val="22"/>
                            <w:szCs w:val="22"/>
                          </w:rPr>
                          <w:t>Actor B</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807A50" w:rsidRPr="00077324" w:rsidRDefault="00807A50" w:rsidP="00295D60">
                        <w:pPr>
                          <w:pStyle w:val="BodyText"/>
                          <w:rPr>
                            <w:sz w:val="22"/>
                            <w:szCs w:val="22"/>
                          </w:rPr>
                        </w:pPr>
                        <w:r>
                          <w:rPr>
                            <w:sz w:val="22"/>
                            <w:szCs w:val="22"/>
                          </w:rPr>
                          <w:t>Share Content</w:t>
                        </w:r>
                      </w:p>
                      <w:p w14:paraId="627A17F3" w14:textId="77777777" w:rsidR="00807A50" w:rsidRDefault="00807A50" w:rsidP="00295D60"/>
                      <w:p w14:paraId="00F5B839" w14:textId="77777777" w:rsidR="00807A50" w:rsidRPr="00077324" w:rsidRDefault="00807A50"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807A50" w:rsidRDefault="00807A50"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807A50" w:rsidRDefault="00807A50" w:rsidP="00295D60">
                        <w:r>
                          <w:t xml:space="preserve">Generate Active/Planned Medication Summary Section </w:t>
                        </w:r>
                      </w:p>
                      <w:p w14:paraId="7A2B8C98" w14:textId="77777777" w:rsidR="00807A50" w:rsidRDefault="00807A50"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807A50" w:rsidRDefault="00807A50" w:rsidP="00C206DD">
                        <w:r>
                          <w:t xml:space="preserve">Render Active/Planned Medication Summary Section </w:t>
                        </w:r>
                      </w:p>
                      <w:p w14:paraId="4D755515" w14:textId="0EDFEAEA" w:rsidR="00807A50" w:rsidRDefault="00807A50"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93"/>
      <w:bookmarkEnd w:id="94"/>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95" w:name="_Toc345074662"/>
      <w:bookmarkStart w:id="96"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95"/>
      <w:bookmarkEnd w:id="96"/>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97" w:name="_Toc345074663"/>
      <w:bookmarkStart w:id="98"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97"/>
      <w:bookmarkEnd w:id="98"/>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807A50" w:rsidRPr="00A67ED5" w:rsidRDefault="00807A50"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807A50" w:rsidRPr="00A67ED5" w:rsidRDefault="00807A50" w:rsidP="00B9490C">
                              <w:pPr>
                                <w:pStyle w:val="BodyText"/>
                                <w:rPr>
                                  <w:sz w:val="22"/>
                                  <w:szCs w:val="22"/>
                                  <w:lang w:val="pt-BR"/>
                                </w:rPr>
                              </w:pPr>
                              <w:r w:rsidRPr="00A67ED5">
                                <w:rPr>
                                  <w:sz w:val="22"/>
                                  <w:szCs w:val="22"/>
                                  <w:lang w:val="pt-BR"/>
                                </w:rPr>
                                <w:t>Actor E</w:t>
                              </w:r>
                            </w:p>
                            <w:p w14:paraId="41A17A7C" w14:textId="77777777" w:rsidR="00807A50" w:rsidRPr="00A67ED5" w:rsidRDefault="00807A50" w:rsidP="00B9490C">
                              <w:pPr>
                                <w:rPr>
                                  <w:lang w:val="pt-BR"/>
                                </w:rPr>
                              </w:pPr>
                            </w:p>
                            <w:p w14:paraId="6AE4CEBF" w14:textId="77777777" w:rsidR="00807A50" w:rsidRPr="00A67ED5" w:rsidRDefault="00807A50" w:rsidP="00B9490C">
                              <w:pPr>
                                <w:pStyle w:val="BodyText"/>
                                <w:rPr>
                                  <w:sz w:val="22"/>
                                  <w:szCs w:val="22"/>
                                  <w:lang w:val="pt-BR"/>
                                </w:rPr>
                              </w:pPr>
                              <w:r w:rsidRPr="00A67ED5">
                                <w:rPr>
                                  <w:sz w:val="22"/>
                                  <w:szCs w:val="22"/>
                                  <w:lang w:val="pt-BR"/>
                                </w:rPr>
                                <w:t>Actor D/</w:t>
                              </w:r>
                            </w:p>
                            <w:p w14:paraId="66DC5E36" w14:textId="77777777" w:rsidR="00807A50" w:rsidRPr="00A67ED5" w:rsidRDefault="00807A50"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807A50" w:rsidRPr="00077324" w:rsidRDefault="00807A50" w:rsidP="00B9490C">
                              <w:pPr>
                                <w:pStyle w:val="BodyText"/>
                                <w:rPr>
                                  <w:sz w:val="22"/>
                                  <w:szCs w:val="22"/>
                                </w:rPr>
                              </w:pPr>
                              <w:r>
                                <w:rPr>
                                  <w:sz w:val="22"/>
                                  <w:szCs w:val="22"/>
                                </w:rPr>
                                <w:t>Acute Care Provider</w:t>
                              </w:r>
                              <w:r>
                                <w:rPr>
                                  <w:sz w:val="22"/>
                                  <w:szCs w:val="22"/>
                                </w:rPr>
                                <w:br/>
                                <w:t>(Content Creator)</w:t>
                              </w:r>
                            </w:p>
                            <w:p w14:paraId="24982D6B" w14:textId="77777777" w:rsidR="00807A50" w:rsidRPr="00077324" w:rsidRDefault="00807A50" w:rsidP="00B9490C">
                              <w:pPr>
                                <w:pStyle w:val="BodyText"/>
                                <w:rPr>
                                  <w:sz w:val="22"/>
                                  <w:szCs w:val="22"/>
                                </w:rPr>
                              </w:pPr>
                              <w:r w:rsidRPr="00077324">
                                <w:rPr>
                                  <w:sz w:val="22"/>
                                  <w:szCs w:val="22"/>
                                </w:rPr>
                                <w:t>Actor B</w:t>
                              </w:r>
                            </w:p>
                            <w:p w14:paraId="7D132A2C" w14:textId="77777777" w:rsidR="00807A50" w:rsidRDefault="00807A50" w:rsidP="00B9490C"/>
                            <w:p w14:paraId="6345E50D" w14:textId="77777777" w:rsidR="00807A50" w:rsidRPr="00077324" w:rsidRDefault="00807A50" w:rsidP="00B9490C">
                              <w:pPr>
                                <w:pStyle w:val="BodyText"/>
                                <w:rPr>
                                  <w:sz w:val="22"/>
                                  <w:szCs w:val="22"/>
                                </w:rPr>
                              </w:pPr>
                              <w:r w:rsidRPr="00077324">
                                <w:rPr>
                                  <w:sz w:val="22"/>
                                  <w:szCs w:val="22"/>
                                </w:rPr>
                                <w:t>Actor A /</w:t>
                              </w:r>
                            </w:p>
                            <w:p w14:paraId="0B71025C" w14:textId="77777777" w:rsidR="00807A50" w:rsidRPr="00077324" w:rsidRDefault="00807A50"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807A50" w:rsidRPr="00077324" w:rsidRDefault="00807A50" w:rsidP="00B9490C">
                              <w:pPr>
                                <w:pStyle w:val="BodyText"/>
                                <w:rPr>
                                  <w:sz w:val="22"/>
                                  <w:szCs w:val="22"/>
                                </w:rPr>
                              </w:pPr>
                              <w:r>
                                <w:rPr>
                                  <w:sz w:val="22"/>
                                  <w:szCs w:val="22"/>
                                </w:rPr>
                                <w:t>Share Content</w:t>
                              </w:r>
                            </w:p>
                            <w:p w14:paraId="4CC96BF0" w14:textId="77777777" w:rsidR="00807A50" w:rsidRDefault="00807A50" w:rsidP="00B9490C"/>
                            <w:p w14:paraId="663EBC63" w14:textId="77777777" w:rsidR="00807A50" w:rsidRPr="00077324" w:rsidRDefault="00807A50"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807A50" w:rsidRDefault="00807A50"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807A50" w:rsidRDefault="00807A50" w:rsidP="00B9490C">
                              <w:r>
                                <w:t xml:space="preserve">Include Document Summary Section </w:t>
                              </w:r>
                            </w:p>
                            <w:p w14:paraId="58E0D531" w14:textId="77777777" w:rsidR="00807A50" w:rsidRDefault="00807A50"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807A50" w:rsidRDefault="00807A50"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807A50" w:rsidRPr="00A67ED5" w:rsidRDefault="00807A50"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807A50" w:rsidRPr="00A67ED5" w:rsidRDefault="00807A50" w:rsidP="00B9490C">
                        <w:pPr>
                          <w:pStyle w:val="BodyText"/>
                          <w:rPr>
                            <w:sz w:val="22"/>
                            <w:szCs w:val="22"/>
                            <w:lang w:val="pt-BR"/>
                          </w:rPr>
                        </w:pPr>
                        <w:r w:rsidRPr="00A67ED5">
                          <w:rPr>
                            <w:sz w:val="22"/>
                            <w:szCs w:val="22"/>
                            <w:lang w:val="pt-BR"/>
                          </w:rPr>
                          <w:t>Actor E</w:t>
                        </w:r>
                      </w:p>
                      <w:p w14:paraId="41A17A7C" w14:textId="77777777" w:rsidR="00807A50" w:rsidRPr="00A67ED5" w:rsidRDefault="00807A50" w:rsidP="00B9490C">
                        <w:pPr>
                          <w:rPr>
                            <w:lang w:val="pt-BR"/>
                          </w:rPr>
                        </w:pPr>
                      </w:p>
                      <w:p w14:paraId="6AE4CEBF" w14:textId="77777777" w:rsidR="00807A50" w:rsidRPr="00A67ED5" w:rsidRDefault="00807A50" w:rsidP="00B9490C">
                        <w:pPr>
                          <w:pStyle w:val="BodyText"/>
                          <w:rPr>
                            <w:sz w:val="22"/>
                            <w:szCs w:val="22"/>
                            <w:lang w:val="pt-BR"/>
                          </w:rPr>
                        </w:pPr>
                        <w:r w:rsidRPr="00A67ED5">
                          <w:rPr>
                            <w:sz w:val="22"/>
                            <w:szCs w:val="22"/>
                            <w:lang w:val="pt-BR"/>
                          </w:rPr>
                          <w:t>Actor D/</w:t>
                        </w:r>
                      </w:p>
                      <w:p w14:paraId="66DC5E36" w14:textId="77777777" w:rsidR="00807A50" w:rsidRPr="00A67ED5" w:rsidRDefault="00807A50" w:rsidP="00B9490C">
                        <w:pPr>
                          <w:pStyle w:val="BodyText"/>
                          <w:rPr>
                            <w:sz w:val="22"/>
                            <w:szCs w:val="22"/>
                            <w:lang w:val="pt-BR"/>
                          </w:rPr>
                        </w:pPr>
                        <w:r w:rsidRPr="00A67ED5">
                          <w:rPr>
                            <w:sz w:val="22"/>
                            <w:szCs w:val="22"/>
                            <w:lang w:val="pt-BR"/>
                          </w:rPr>
                          <w:t>Actor E</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807A50" w:rsidRPr="00077324" w:rsidRDefault="00807A50" w:rsidP="00B9490C">
                        <w:pPr>
                          <w:pStyle w:val="BodyText"/>
                          <w:rPr>
                            <w:sz w:val="22"/>
                            <w:szCs w:val="22"/>
                          </w:rPr>
                        </w:pPr>
                        <w:r>
                          <w:rPr>
                            <w:sz w:val="22"/>
                            <w:szCs w:val="22"/>
                          </w:rPr>
                          <w:t>Acute Care Provider</w:t>
                        </w:r>
                        <w:r>
                          <w:rPr>
                            <w:sz w:val="22"/>
                            <w:szCs w:val="22"/>
                          </w:rPr>
                          <w:br/>
                          <w:t>(Content Creator)</w:t>
                        </w:r>
                      </w:p>
                      <w:p w14:paraId="24982D6B" w14:textId="77777777" w:rsidR="00807A50" w:rsidRPr="00077324" w:rsidRDefault="00807A50" w:rsidP="00B9490C">
                        <w:pPr>
                          <w:pStyle w:val="BodyText"/>
                          <w:rPr>
                            <w:sz w:val="22"/>
                            <w:szCs w:val="22"/>
                          </w:rPr>
                        </w:pPr>
                        <w:r w:rsidRPr="00077324">
                          <w:rPr>
                            <w:sz w:val="22"/>
                            <w:szCs w:val="22"/>
                          </w:rPr>
                          <w:t>Actor B</w:t>
                        </w:r>
                      </w:p>
                      <w:p w14:paraId="7D132A2C" w14:textId="77777777" w:rsidR="00807A50" w:rsidRDefault="00807A50" w:rsidP="00B9490C"/>
                      <w:p w14:paraId="6345E50D" w14:textId="77777777" w:rsidR="00807A50" w:rsidRPr="00077324" w:rsidRDefault="00807A50" w:rsidP="00B9490C">
                        <w:pPr>
                          <w:pStyle w:val="BodyText"/>
                          <w:rPr>
                            <w:sz w:val="22"/>
                            <w:szCs w:val="22"/>
                          </w:rPr>
                        </w:pPr>
                        <w:r w:rsidRPr="00077324">
                          <w:rPr>
                            <w:sz w:val="22"/>
                            <w:szCs w:val="22"/>
                          </w:rPr>
                          <w:t>Actor A /</w:t>
                        </w:r>
                      </w:p>
                      <w:p w14:paraId="0B71025C" w14:textId="77777777" w:rsidR="00807A50" w:rsidRPr="00077324" w:rsidRDefault="00807A50" w:rsidP="00B9490C">
                        <w:pPr>
                          <w:pStyle w:val="BodyText"/>
                          <w:rPr>
                            <w:sz w:val="22"/>
                            <w:szCs w:val="22"/>
                          </w:rPr>
                        </w:pPr>
                        <w:r w:rsidRPr="00077324">
                          <w:rPr>
                            <w:sz w:val="22"/>
                            <w:szCs w:val="22"/>
                          </w:rPr>
                          <w:t>Actor B</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807A50" w:rsidRPr="00077324" w:rsidRDefault="00807A50" w:rsidP="00B9490C">
                        <w:pPr>
                          <w:pStyle w:val="BodyText"/>
                          <w:rPr>
                            <w:sz w:val="22"/>
                            <w:szCs w:val="22"/>
                          </w:rPr>
                        </w:pPr>
                        <w:r>
                          <w:rPr>
                            <w:sz w:val="22"/>
                            <w:szCs w:val="22"/>
                          </w:rPr>
                          <w:t>Share Content</w:t>
                        </w:r>
                      </w:p>
                      <w:p w14:paraId="4CC96BF0" w14:textId="77777777" w:rsidR="00807A50" w:rsidRDefault="00807A50" w:rsidP="00B9490C"/>
                      <w:p w14:paraId="663EBC63" w14:textId="77777777" w:rsidR="00807A50" w:rsidRPr="00077324" w:rsidRDefault="00807A50"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807A50" w:rsidRDefault="00807A50"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807A50" w:rsidRDefault="00807A50" w:rsidP="00B9490C">
                        <w:r>
                          <w:t xml:space="preserve">Include Document Summary Section </w:t>
                        </w:r>
                      </w:p>
                      <w:p w14:paraId="58E0D531" w14:textId="77777777" w:rsidR="00807A50" w:rsidRDefault="00807A50"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807A50" w:rsidRDefault="00807A50"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807A50" w:rsidRPr="00A67ED5" w:rsidRDefault="00807A50"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807A50" w:rsidRPr="00A67ED5" w:rsidRDefault="00807A50" w:rsidP="00F6224D">
                              <w:pPr>
                                <w:pStyle w:val="BodyText"/>
                                <w:rPr>
                                  <w:sz w:val="22"/>
                                  <w:szCs w:val="22"/>
                                  <w:lang w:val="pt-BR"/>
                                </w:rPr>
                              </w:pPr>
                              <w:r w:rsidRPr="00A67ED5">
                                <w:rPr>
                                  <w:sz w:val="22"/>
                                  <w:szCs w:val="22"/>
                                  <w:lang w:val="pt-BR"/>
                                </w:rPr>
                                <w:t>Actor E</w:t>
                              </w:r>
                            </w:p>
                            <w:p w14:paraId="68716CD7" w14:textId="77777777" w:rsidR="00807A50" w:rsidRPr="00A67ED5" w:rsidRDefault="00807A50" w:rsidP="00F6224D">
                              <w:pPr>
                                <w:rPr>
                                  <w:lang w:val="pt-BR"/>
                                </w:rPr>
                              </w:pPr>
                            </w:p>
                            <w:p w14:paraId="62695C41" w14:textId="77777777" w:rsidR="00807A50" w:rsidRPr="00A67ED5" w:rsidRDefault="00807A50" w:rsidP="00F6224D">
                              <w:pPr>
                                <w:pStyle w:val="BodyText"/>
                                <w:rPr>
                                  <w:sz w:val="22"/>
                                  <w:szCs w:val="22"/>
                                  <w:lang w:val="pt-BR"/>
                                </w:rPr>
                              </w:pPr>
                              <w:r w:rsidRPr="00A67ED5">
                                <w:rPr>
                                  <w:sz w:val="22"/>
                                  <w:szCs w:val="22"/>
                                  <w:lang w:val="pt-BR"/>
                                </w:rPr>
                                <w:t>Actor D/</w:t>
                              </w:r>
                            </w:p>
                            <w:p w14:paraId="7F0515E2" w14:textId="77777777" w:rsidR="00807A50" w:rsidRPr="00A67ED5" w:rsidRDefault="00807A50"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807A50" w:rsidRPr="00077324" w:rsidRDefault="00807A50" w:rsidP="00F6224D">
                              <w:pPr>
                                <w:pStyle w:val="BodyText"/>
                                <w:rPr>
                                  <w:sz w:val="22"/>
                                  <w:szCs w:val="22"/>
                                </w:rPr>
                              </w:pPr>
                              <w:r>
                                <w:rPr>
                                  <w:sz w:val="22"/>
                                  <w:szCs w:val="22"/>
                                </w:rPr>
                                <w:t>Consulting Provider</w:t>
                              </w:r>
                              <w:r>
                                <w:rPr>
                                  <w:sz w:val="22"/>
                                  <w:szCs w:val="22"/>
                                </w:rPr>
                                <w:br/>
                                <w:t>(Content Creator)</w:t>
                              </w:r>
                            </w:p>
                            <w:p w14:paraId="1386A80F" w14:textId="77777777" w:rsidR="00807A50" w:rsidRPr="00077324" w:rsidRDefault="00807A50" w:rsidP="00F6224D">
                              <w:pPr>
                                <w:pStyle w:val="BodyText"/>
                                <w:rPr>
                                  <w:sz w:val="22"/>
                                  <w:szCs w:val="22"/>
                                </w:rPr>
                              </w:pPr>
                              <w:r w:rsidRPr="00077324">
                                <w:rPr>
                                  <w:sz w:val="22"/>
                                  <w:szCs w:val="22"/>
                                </w:rPr>
                                <w:t>Actor B</w:t>
                              </w:r>
                            </w:p>
                            <w:p w14:paraId="2FE9FEC0" w14:textId="77777777" w:rsidR="00807A50" w:rsidRDefault="00807A50" w:rsidP="00F6224D"/>
                            <w:p w14:paraId="3EDECCAD" w14:textId="77777777" w:rsidR="00807A50" w:rsidRPr="00077324" w:rsidRDefault="00807A50" w:rsidP="00F6224D">
                              <w:pPr>
                                <w:pStyle w:val="BodyText"/>
                                <w:rPr>
                                  <w:sz w:val="22"/>
                                  <w:szCs w:val="22"/>
                                </w:rPr>
                              </w:pPr>
                              <w:r w:rsidRPr="00077324">
                                <w:rPr>
                                  <w:sz w:val="22"/>
                                  <w:szCs w:val="22"/>
                                </w:rPr>
                                <w:t>Actor A /</w:t>
                              </w:r>
                            </w:p>
                            <w:p w14:paraId="045EDE88" w14:textId="77777777" w:rsidR="00807A50" w:rsidRPr="00077324" w:rsidRDefault="00807A50"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807A50" w:rsidRPr="00077324" w:rsidRDefault="00807A50" w:rsidP="00F6224D">
                              <w:pPr>
                                <w:pStyle w:val="BodyText"/>
                                <w:rPr>
                                  <w:sz w:val="22"/>
                                  <w:szCs w:val="22"/>
                                </w:rPr>
                              </w:pPr>
                              <w:r>
                                <w:rPr>
                                  <w:sz w:val="22"/>
                                  <w:szCs w:val="22"/>
                                </w:rPr>
                                <w:t>Share Content</w:t>
                              </w:r>
                            </w:p>
                            <w:p w14:paraId="7ABB1431" w14:textId="77777777" w:rsidR="00807A50" w:rsidRDefault="00807A50" w:rsidP="00F6224D"/>
                            <w:p w14:paraId="760290D6" w14:textId="77777777" w:rsidR="00807A50" w:rsidRPr="00077324" w:rsidRDefault="00807A50"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807A50" w:rsidRDefault="00807A50"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807A50" w:rsidRDefault="00807A50" w:rsidP="00F6224D">
                              <w:r>
                                <w:t xml:space="preserve">Include Notes Section </w:t>
                              </w:r>
                            </w:p>
                            <w:p w14:paraId="4013150F" w14:textId="77777777" w:rsidR="00807A50" w:rsidRDefault="00807A50"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807A50" w:rsidRDefault="00807A50"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807A50" w:rsidRPr="00A67ED5" w:rsidRDefault="00807A50"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807A50" w:rsidRPr="00A67ED5" w:rsidRDefault="00807A50" w:rsidP="00F6224D">
                        <w:pPr>
                          <w:pStyle w:val="BodyText"/>
                          <w:rPr>
                            <w:sz w:val="22"/>
                            <w:szCs w:val="22"/>
                            <w:lang w:val="pt-BR"/>
                          </w:rPr>
                        </w:pPr>
                        <w:r w:rsidRPr="00A67ED5">
                          <w:rPr>
                            <w:sz w:val="22"/>
                            <w:szCs w:val="22"/>
                            <w:lang w:val="pt-BR"/>
                          </w:rPr>
                          <w:t>Actor E</w:t>
                        </w:r>
                      </w:p>
                      <w:p w14:paraId="68716CD7" w14:textId="77777777" w:rsidR="00807A50" w:rsidRPr="00A67ED5" w:rsidRDefault="00807A50" w:rsidP="00F6224D">
                        <w:pPr>
                          <w:rPr>
                            <w:lang w:val="pt-BR"/>
                          </w:rPr>
                        </w:pPr>
                      </w:p>
                      <w:p w14:paraId="62695C41" w14:textId="77777777" w:rsidR="00807A50" w:rsidRPr="00A67ED5" w:rsidRDefault="00807A50" w:rsidP="00F6224D">
                        <w:pPr>
                          <w:pStyle w:val="BodyText"/>
                          <w:rPr>
                            <w:sz w:val="22"/>
                            <w:szCs w:val="22"/>
                            <w:lang w:val="pt-BR"/>
                          </w:rPr>
                        </w:pPr>
                        <w:r w:rsidRPr="00A67ED5">
                          <w:rPr>
                            <w:sz w:val="22"/>
                            <w:szCs w:val="22"/>
                            <w:lang w:val="pt-BR"/>
                          </w:rPr>
                          <w:t>Actor D/</w:t>
                        </w:r>
                      </w:p>
                      <w:p w14:paraId="7F0515E2" w14:textId="77777777" w:rsidR="00807A50" w:rsidRPr="00A67ED5" w:rsidRDefault="00807A50" w:rsidP="00F6224D">
                        <w:pPr>
                          <w:pStyle w:val="BodyText"/>
                          <w:rPr>
                            <w:sz w:val="22"/>
                            <w:szCs w:val="22"/>
                            <w:lang w:val="pt-BR"/>
                          </w:rPr>
                        </w:pPr>
                        <w:r w:rsidRPr="00A67ED5">
                          <w:rPr>
                            <w:sz w:val="22"/>
                            <w:szCs w:val="22"/>
                            <w:lang w:val="pt-BR"/>
                          </w:rPr>
                          <w:t>Actor E</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807A50" w:rsidRPr="00077324" w:rsidRDefault="00807A50" w:rsidP="00F6224D">
                        <w:pPr>
                          <w:pStyle w:val="BodyText"/>
                          <w:rPr>
                            <w:sz w:val="22"/>
                            <w:szCs w:val="22"/>
                          </w:rPr>
                        </w:pPr>
                        <w:r>
                          <w:rPr>
                            <w:sz w:val="22"/>
                            <w:szCs w:val="22"/>
                          </w:rPr>
                          <w:t>Consulting Provider</w:t>
                        </w:r>
                        <w:r>
                          <w:rPr>
                            <w:sz w:val="22"/>
                            <w:szCs w:val="22"/>
                          </w:rPr>
                          <w:br/>
                          <w:t>(Content Creator)</w:t>
                        </w:r>
                      </w:p>
                      <w:p w14:paraId="1386A80F" w14:textId="77777777" w:rsidR="00807A50" w:rsidRPr="00077324" w:rsidRDefault="00807A50" w:rsidP="00F6224D">
                        <w:pPr>
                          <w:pStyle w:val="BodyText"/>
                          <w:rPr>
                            <w:sz w:val="22"/>
                            <w:szCs w:val="22"/>
                          </w:rPr>
                        </w:pPr>
                        <w:r w:rsidRPr="00077324">
                          <w:rPr>
                            <w:sz w:val="22"/>
                            <w:szCs w:val="22"/>
                          </w:rPr>
                          <w:t>Actor B</w:t>
                        </w:r>
                      </w:p>
                      <w:p w14:paraId="2FE9FEC0" w14:textId="77777777" w:rsidR="00807A50" w:rsidRDefault="00807A50" w:rsidP="00F6224D"/>
                      <w:p w14:paraId="3EDECCAD" w14:textId="77777777" w:rsidR="00807A50" w:rsidRPr="00077324" w:rsidRDefault="00807A50" w:rsidP="00F6224D">
                        <w:pPr>
                          <w:pStyle w:val="BodyText"/>
                          <w:rPr>
                            <w:sz w:val="22"/>
                            <w:szCs w:val="22"/>
                          </w:rPr>
                        </w:pPr>
                        <w:r w:rsidRPr="00077324">
                          <w:rPr>
                            <w:sz w:val="22"/>
                            <w:szCs w:val="22"/>
                          </w:rPr>
                          <w:t>Actor A /</w:t>
                        </w:r>
                      </w:p>
                      <w:p w14:paraId="045EDE88" w14:textId="77777777" w:rsidR="00807A50" w:rsidRPr="00077324" w:rsidRDefault="00807A50" w:rsidP="00F6224D">
                        <w:pPr>
                          <w:pStyle w:val="BodyText"/>
                          <w:rPr>
                            <w:sz w:val="22"/>
                            <w:szCs w:val="22"/>
                          </w:rPr>
                        </w:pPr>
                        <w:r w:rsidRPr="00077324">
                          <w:rPr>
                            <w:sz w:val="22"/>
                            <w:szCs w:val="22"/>
                          </w:rPr>
                          <w:t>Actor B</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807A50" w:rsidRPr="00077324" w:rsidRDefault="00807A50" w:rsidP="00F6224D">
                        <w:pPr>
                          <w:pStyle w:val="BodyText"/>
                          <w:rPr>
                            <w:sz w:val="22"/>
                            <w:szCs w:val="22"/>
                          </w:rPr>
                        </w:pPr>
                        <w:r>
                          <w:rPr>
                            <w:sz w:val="22"/>
                            <w:szCs w:val="22"/>
                          </w:rPr>
                          <w:t>Share Content</w:t>
                        </w:r>
                      </w:p>
                      <w:p w14:paraId="7ABB1431" w14:textId="77777777" w:rsidR="00807A50" w:rsidRDefault="00807A50" w:rsidP="00F6224D"/>
                      <w:p w14:paraId="760290D6" w14:textId="77777777" w:rsidR="00807A50" w:rsidRPr="00077324" w:rsidRDefault="00807A50"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807A50" w:rsidRDefault="00807A50"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807A50" w:rsidRDefault="00807A50" w:rsidP="00F6224D">
                        <w:r>
                          <w:t xml:space="preserve">Include Notes Section </w:t>
                        </w:r>
                      </w:p>
                      <w:p w14:paraId="4013150F" w14:textId="77777777" w:rsidR="00807A50" w:rsidRDefault="00807A50"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807A50" w:rsidRDefault="00807A50"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w:t>
      </w:r>
      <w:proofErr w:type="gramStart"/>
      <w:r w:rsidRPr="004B2477">
        <w:t>77 year old</w:t>
      </w:r>
      <w:proofErr w:type="gramEnd"/>
      <w:r w:rsidRPr="004B2477">
        <w:t xml:space="preserve">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807A50" w:rsidRPr="00A67ED5" w:rsidRDefault="00807A50"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807A50" w:rsidRPr="00A67ED5" w:rsidRDefault="00807A50" w:rsidP="00683AA3">
                              <w:pPr>
                                <w:pStyle w:val="BodyText"/>
                                <w:rPr>
                                  <w:sz w:val="22"/>
                                  <w:szCs w:val="22"/>
                                  <w:lang w:val="pt-BR"/>
                                </w:rPr>
                              </w:pPr>
                              <w:r w:rsidRPr="00A67ED5">
                                <w:rPr>
                                  <w:sz w:val="22"/>
                                  <w:szCs w:val="22"/>
                                  <w:lang w:val="pt-BR"/>
                                </w:rPr>
                                <w:t>Actor E</w:t>
                              </w:r>
                            </w:p>
                            <w:p w14:paraId="09A6D397" w14:textId="77777777" w:rsidR="00807A50" w:rsidRPr="00A67ED5" w:rsidRDefault="00807A50" w:rsidP="00683AA3">
                              <w:pPr>
                                <w:rPr>
                                  <w:lang w:val="pt-BR"/>
                                </w:rPr>
                              </w:pPr>
                            </w:p>
                            <w:p w14:paraId="600FEFF1" w14:textId="77777777" w:rsidR="00807A50" w:rsidRPr="00A67ED5" w:rsidRDefault="00807A50" w:rsidP="00683AA3">
                              <w:pPr>
                                <w:pStyle w:val="BodyText"/>
                                <w:rPr>
                                  <w:sz w:val="22"/>
                                  <w:szCs w:val="22"/>
                                  <w:lang w:val="pt-BR"/>
                                </w:rPr>
                              </w:pPr>
                              <w:r w:rsidRPr="00A67ED5">
                                <w:rPr>
                                  <w:sz w:val="22"/>
                                  <w:szCs w:val="22"/>
                                  <w:lang w:val="pt-BR"/>
                                </w:rPr>
                                <w:t>Actor D/</w:t>
                              </w:r>
                            </w:p>
                            <w:p w14:paraId="5E74D135" w14:textId="77777777" w:rsidR="00807A50" w:rsidRPr="00A67ED5" w:rsidRDefault="00807A50"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807A50" w:rsidRPr="00077324" w:rsidRDefault="00807A50" w:rsidP="00683AA3">
                              <w:pPr>
                                <w:pStyle w:val="BodyText"/>
                                <w:rPr>
                                  <w:sz w:val="22"/>
                                  <w:szCs w:val="22"/>
                                </w:rPr>
                              </w:pPr>
                              <w:r>
                                <w:rPr>
                                  <w:sz w:val="22"/>
                                  <w:szCs w:val="22"/>
                                </w:rPr>
                                <w:t xml:space="preserve">Patient </w:t>
                              </w:r>
                              <w:r>
                                <w:rPr>
                                  <w:sz w:val="22"/>
                                  <w:szCs w:val="22"/>
                                </w:rPr>
                                <w:br/>
                                <w:t>(Content Creator)</w:t>
                              </w:r>
                            </w:p>
                            <w:p w14:paraId="191FD202" w14:textId="77777777" w:rsidR="00807A50" w:rsidRPr="00077324" w:rsidRDefault="00807A50" w:rsidP="00683AA3">
                              <w:pPr>
                                <w:pStyle w:val="BodyText"/>
                                <w:rPr>
                                  <w:sz w:val="22"/>
                                  <w:szCs w:val="22"/>
                                </w:rPr>
                              </w:pPr>
                              <w:r w:rsidRPr="00077324">
                                <w:rPr>
                                  <w:sz w:val="22"/>
                                  <w:szCs w:val="22"/>
                                </w:rPr>
                                <w:t>Actor B</w:t>
                              </w:r>
                            </w:p>
                            <w:p w14:paraId="74C854EA" w14:textId="77777777" w:rsidR="00807A50" w:rsidRDefault="00807A50" w:rsidP="00683AA3"/>
                            <w:p w14:paraId="446E8C12" w14:textId="77777777" w:rsidR="00807A50" w:rsidRPr="00077324" w:rsidRDefault="00807A50" w:rsidP="00683AA3">
                              <w:pPr>
                                <w:pStyle w:val="BodyText"/>
                                <w:rPr>
                                  <w:sz w:val="22"/>
                                  <w:szCs w:val="22"/>
                                </w:rPr>
                              </w:pPr>
                              <w:r w:rsidRPr="00077324">
                                <w:rPr>
                                  <w:sz w:val="22"/>
                                  <w:szCs w:val="22"/>
                                </w:rPr>
                                <w:t>Actor A /</w:t>
                              </w:r>
                            </w:p>
                            <w:p w14:paraId="60005A24" w14:textId="77777777" w:rsidR="00807A50" w:rsidRPr="00077324" w:rsidRDefault="00807A50"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807A50" w:rsidRPr="00077324" w:rsidRDefault="00807A50" w:rsidP="00683AA3">
                              <w:pPr>
                                <w:pStyle w:val="BodyText"/>
                                <w:rPr>
                                  <w:sz w:val="22"/>
                                  <w:szCs w:val="22"/>
                                </w:rPr>
                              </w:pPr>
                              <w:r>
                                <w:rPr>
                                  <w:sz w:val="22"/>
                                  <w:szCs w:val="22"/>
                                </w:rPr>
                                <w:t>Share Content</w:t>
                              </w:r>
                            </w:p>
                            <w:p w14:paraId="290A86F9" w14:textId="77777777" w:rsidR="00807A50" w:rsidRDefault="00807A50" w:rsidP="00683AA3"/>
                            <w:p w14:paraId="13E8B4EF" w14:textId="77777777" w:rsidR="00807A50" w:rsidRPr="00077324" w:rsidRDefault="00807A50"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807A50" w:rsidRDefault="00807A50"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807A50" w:rsidRDefault="00807A50" w:rsidP="00683AA3">
                              <w:r>
                                <w:t xml:space="preserve">Include Care Team Section </w:t>
                              </w:r>
                            </w:p>
                            <w:p w14:paraId="1DE0A787" w14:textId="77777777" w:rsidR="00807A50" w:rsidRDefault="00807A50"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807A50" w:rsidRDefault="00807A50"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807A50" w:rsidRPr="00A67ED5" w:rsidRDefault="00807A50"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807A50" w:rsidRPr="00A67ED5" w:rsidRDefault="00807A50" w:rsidP="00683AA3">
                        <w:pPr>
                          <w:pStyle w:val="BodyText"/>
                          <w:rPr>
                            <w:sz w:val="22"/>
                            <w:szCs w:val="22"/>
                            <w:lang w:val="pt-BR"/>
                          </w:rPr>
                        </w:pPr>
                        <w:r w:rsidRPr="00A67ED5">
                          <w:rPr>
                            <w:sz w:val="22"/>
                            <w:szCs w:val="22"/>
                            <w:lang w:val="pt-BR"/>
                          </w:rPr>
                          <w:t>Actor E</w:t>
                        </w:r>
                      </w:p>
                      <w:p w14:paraId="09A6D397" w14:textId="77777777" w:rsidR="00807A50" w:rsidRPr="00A67ED5" w:rsidRDefault="00807A50" w:rsidP="00683AA3">
                        <w:pPr>
                          <w:rPr>
                            <w:lang w:val="pt-BR"/>
                          </w:rPr>
                        </w:pPr>
                      </w:p>
                      <w:p w14:paraId="600FEFF1" w14:textId="77777777" w:rsidR="00807A50" w:rsidRPr="00A67ED5" w:rsidRDefault="00807A50" w:rsidP="00683AA3">
                        <w:pPr>
                          <w:pStyle w:val="BodyText"/>
                          <w:rPr>
                            <w:sz w:val="22"/>
                            <w:szCs w:val="22"/>
                            <w:lang w:val="pt-BR"/>
                          </w:rPr>
                        </w:pPr>
                        <w:r w:rsidRPr="00A67ED5">
                          <w:rPr>
                            <w:sz w:val="22"/>
                            <w:szCs w:val="22"/>
                            <w:lang w:val="pt-BR"/>
                          </w:rPr>
                          <w:t>Actor D/</w:t>
                        </w:r>
                      </w:p>
                      <w:p w14:paraId="5E74D135" w14:textId="77777777" w:rsidR="00807A50" w:rsidRPr="00A67ED5" w:rsidRDefault="00807A50" w:rsidP="00683AA3">
                        <w:pPr>
                          <w:pStyle w:val="BodyText"/>
                          <w:rPr>
                            <w:sz w:val="22"/>
                            <w:szCs w:val="22"/>
                            <w:lang w:val="pt-BR"/>
                          </w:rPr>
                        </w:pPr>
                        <w:r w:rsidRPr="00A67ED5">
                          <w:rPr>
                            <w:sz w:val="22"/>
                            <w:szCs w:val="22"/>
                            <w:lang w:val="pt-BR"/>
                          </w:rPr>
                          <w:t>Actor E</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807A50" w:rsidRPr="00077324" w:rsidRDefault="00807A50" w:rsidP="00683AA3">
                        <w:pPr>
                          <w:pStyle w:val="BodyText"/>
                          <w:rPr>
                            <w:sz w:val="22"/>
                            <w:szCs w:val="22"/>
                          </w:rPr>
                        </w:pPr>
                        <w:r>
                          <w:rPr>
                            <w:sz w:val="22"/>
                            <w:szCs w:val="22"/>
                          </w:rPr>
                          <w:t xml:space="preserve">Patient </w:t>
                        </w:r>
                        <w:r>
                          <w:rPr>
                            <w:sz w:val="22"/>
                            <w:szCs w:val="22"/>
                          </w:rPr>
                          <w:br/>
                          <w:t>(Content Creator)</w:t>
                        </w:r>
                      </w:p>
                      <w:p w14:paraId="191FD202" w14:textId="77777777" w:rsidR="00807A50" w:rsidRPr="00077324" w:rsidRDefault="00807A50" w:rsidP="00683AA3">
                        <w:pPr>
                          <w:pStyle w:val="BodyText"/>
                          <w:rPr>
                            <w:sz w:val="22"/>
                            <w:szCs w:val="22"/>
                          </w:rPr>
                        </w:pPr>
                        <w:r w:rsidRPr="00077324">
                          <w:rPr>
                            <w:sz w:val="22"/>
                            <w:szCs w:val="22"/>
                          </w:rPr>
                          <w:t>Actor B</w:t>
                        </w:r>
                      </w:p>
                      <w:p w14:paraId="74C854EA" w14:textId="77777777" w:rsidR="00807A50" w:rsidRDefault="00807A50" w:rsidP="00683AA3"/>
                      <w:p w14:paraId="446E8C12" w14:textId="77777777" w:rsidR="00807A50" w:rsidRPr="00077324" w:rsidRDefault="00807A50" w:rsidP="00683AA3">
                        <w:pPr>
                          <w:pStyle w:val="BodyText"/>
                          <w:rPr>
                            <w:sz w:val="22"/>
                            <w:szCs w:val="22"/>
                          </w:rPr>
                        </w:pPr>
                        <w:r w:rsidRPr="00077324">
                          <w:rPr>
                            <w:sz w:val="22"/>
                            <w:szCs w:val="22"/>
                          </w:rPr>
                          <w:t>Actor A /</w:t>
                        </w:r>
                      </w:p>
                      <w:p w14:paraId="60005A24" w14:textId="77777777" w:rsidR="00807A50" w:rsidRPr="00077324" w:rsidRDefault="00807A50" w:rsidP="00683AA3">
                        <w:pPr>
                          <w:pStyle w:val="BodyText"/>
                          <w:rPr>
                            <w:sz w:val="22"/>
                            <w:szCs w:val="22"/>
                          </w:rPr>
                        </w:pPr>
                        <w:r w:rsidRPr="00077324">
                          <w:rPr>
                            <w:sz w:val="22"/>
                            <w:szCs w:val="22"/>
                          </w:rPr>
                          <w:t>Actor B</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807A50" w:rsidRPr="00077324" w:rsidRDefault="00807A50" w:rsidP="00683AA3">
                        <w:pPr>
                          <w:pStyle w:val="BodyText"/>
                          <w:rPr>
                            <w:sz w:val="22"/>
                            <w:szCs w:val="22"/>
                          </w:rPr>
                        </w:pPr>
                        <w:r>
                          <w:rPr>
                            <w:sz w:val="22"/>
                            <w:szCs w:val="22"/>
                          </w:rPr>
                          <w:t>Share Content</w:t>
                        </w:r>
                      </w:p>
                      <w:p w14:paraId="290A86F9" w14:textId="77777777" w:rsidR="00807A50" w:rsidRDefault="00807A50" w:rsidP="00683AA3"/>
                      <w:p w14:paraId="13E8B4EF" w14:textId="77777777" w:rsidR="00807A50" w:rsidRPr="00077324" w:rsidRDefault="00807A50"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807A50" w:rsidRDefault="00807A50"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807A50" w:rsidRDefault="00807A50" w:rsidP="00683AA3">
                        <w:r>
                          <w:t xml:space="preserve">Include Care Team Section </w:t>
                        </w:r>
                      </w:p>
                      <w:p w14:paraId="1DE0A787" w14:textId="77777777" w:rsidR="00807A50" w:rsidRDefault="00807A50"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807A50" w:rsidRDefault="00807A50"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99" w:name="_Toc345074664"/>
      <w:bookmarkStart w:id="100"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99"/>
      <w:bookmarkEnd w:id="100"/>
    </w:p>
    <w:p w14:paraId="2F307C50" w14:textId="77777777" w:rsidR="00450263" w:rsidRPr="00D87F67" w:rsidRDefault="00450263" w:rsidP="00450263">
      <w:pPr>
        <w:pStyle w:val="BodyText"/>
        <w:rPr>
          <w:iCs/>
        </w:rPr>
      </w:pPr>
      <w:bookmarkStart w:id="101" w:name="_Toc345074665"/>
      <w:bookmarkStart w:id="102" w:name="_Toc500238765"/>
      <w:r w:rsidRPr="00D87F67">
        <w:rPr>
          <w:iCs/>
        </w:rPr>
        <w:t>See</w:t>
      </w:r>
      <w:r w:rsidRPr="00D87F67">
        <w:t xml:space="preserve"> </w:t>
      </w:r>
      <w:hyperlink r:id="rId38"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01"/>
      <w:bookmarkEnd w:id="102"/>
    </w:p>
    <w:p w14:paraId="31395453" w14:textId="0B7093AE" w:rsidR="00AE3E73" w:rsidRPr="007E081A" w:rsidRDefault="00AE3E73" w:rsidP="00AE3E73">
      <w:pPr>
        <w:pStyle w:val="BodyText"/>
      </w:pPr>
      <w:bookmarkStart w:id="103" w:name="_Toc345074666"/>
      <w:bookmarkStart w:id="104"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105" w:name="_Toc336000611"/>
      <w:bookmarkStart w:id="106" w:name="_Toc345074671"/>
      <w:bookmarkEnd w:id="103"/>
      <w:bookmarkEnd w:id="104"/>
      <w:bookmarkEnd w:id="105"/>
    </w:p>
    <w:p w14:paraId="42AE4459" w14:textId="77777777" w:rsidR="00CF283F" w:rsidRPr="00D26514" w:rsidRDefault="00CF283F" w:rsidP="008D7642">
      <w:pPr>
        <w:pStyle w:val="PartTitle"/>
      </w:pPr>
      <w:bookmarkStart w:id="107" w:name="_Toc500238773"/>
      <w:r w:rsidRPr="00D26514">
        <w:lastRenderedPageBreak/>
        <w:t xml:space="preserve">Volume 2 </w:t>
      </w:r>
      <w:r w:rsidR="008D7642" w:rsidRPr="00D26514">
        <w:t xml:space="preserve">– </w:t>
      </w:r>
      <w:r w:rsidRPr="00D26514">
        <w:t>Transactions</w:t>
      </w:r>
      <w:bookmarkEnd w:id="106"/>
      <w:bookmarkEnd w:id="107"/>
    </w:p>
    <w:p w14:paraId="3280D81C" w14:textId="10EFB980" w:rsidR="00303E20" w:rsidRPr="00D26514" w:rsidRDefault="00303E20" w:rsidP="008E441F">
      <w:pPr>
        <w:pStyle w:val="EditorInstructions"/>
      </w:pPr>
      <w:bookmarkStart w:id="108" w:name="_Toc75083611"/>
      <w:r w:rsidRPr="00D26514">
        <w:t xml:space="preserve">Add </w:t>
      </w:r>
      <w:r w:rsidR="008A63C9" w:rsidRPr="00D26514">
        <w:t>S</w:t>
      </w:r>
      <w:r w:rsidRPr="00D26514">
        <w:t xml:space="preserve">ection 3.Y </w:t>
      </w:r>
      <w:bookmarkEnd w:id="108"/>
    </w:p>
    <w:p w14:paraId="13EF727B" w14:textId="493546E6" w:rsidR="00CF283F" w:rsidRPr="00D26514" w:rsidRDefault="00303E20" w:rsidP="00303E20">
      <w:pPr>
        <w:pStyle w:val="Heading2"/>
        <w:numPr>
          <w:ilvl w:val="0"/>
          <w:numId w:val="0"/>
        </w:numPr>
        <w:rPr>
          <w:noProof w:val="0"/>
        </w:rPr>
      </w:pPr>
      <w:bookmarkStart w:id="109" w:name="_Toc345074672"/>
      <w:bookmarkStart w:id="110" w:name="_Toc500238774"/>
      <w:r w:rsidRPr="00D26514">
        <w:rPr>
          <w:noProof w:val="0"/>
        </w:rPr>
        <w:t>3</w:t>
      </w:r>
      <w:r w:rsidR="00CF283F" w:rsidRPr="00D26514">
        <w:rPr>
          <w:noProof w:val="0"/>
        </w:rPr>
        <w:t xml:space="preserve">.Y </w:t>
      </w:r>
      <w:bookmarkEnd w:id="109"/>
      <w:bookmarkEnd w:id="110"/>
      <w:r w:rsidR="008D2055">
        <w:rPr>
          <w:noProof w:val="0"/>
        </w:rPr>
        <w:t>Summary Section Option</w:t>
      </w:r>
    </w:p>
    <w:p w14:paraId="12399FD1" w14:textId="0C1C1ADB" w:rsidR="00CF283F" w:rsidRPr="00D26514" w:rsidRDefault="00303E20" w:rsidP="00303E20">
      <w:pPr>
        <w:pStyle w:val="Heading3"/>
        <w:numPr>
          <w:ilvl w:val="0"/>
          <w:numId w:val="0"/>
        </w:numPr>
        <w:rPr>
          <w:noProof w:val="0"/>
        </w:rPr>
      </w:pPr>
      <w:bookmarkStart w:id="111" w:name="_Toc345074673"/>
      <w:bookmarkStart w:id="112" w:name="_Toc500238775"/>
      <w:r w:rsidRPr="00D26514">
        <w:rPr>
          <w:noProof w:val="0"/>
        </w:rPr>
        <w:t>3</w:t>
      </w:r>
      <w:r w:rsidR="00CF283F" w:rsidRPr="00D26514">
        <w:rPr>
          <w:noProof w:val="0"/>
        </w:rPr>
        <w:t xml:space="preserve">.Y.1 </w:t>
      </w:r>
      <w:bookmarkEnd w:id="111"/>
      <w:bookmarkEnd w:id="112"/>
      <w:r w:rsidR="008D2055">
        <w:rPr>
          <w:noProof w:val="0"/>
        </w:rPr>
        <w:t>Content Creator</w:t>
      </w:r>
    </w:p>
    <w:p w14:paraId="0A6E8EBA" w14:textId="7E00A738" w:rsidR="008D2055" w:rsidRPr="00A97446" w:rsidRDefault="008D2055" w:rsidP="008D2055">
      <w:bookmarkStart w:id="113" w:name="_Toc345074674"/>
      <w:bookmarkStart w:id="114" w:name="_Toc500238776"/>
      <w:r w:rsidRPr="00A97446">
        <w:t>A Content Creator that s</w:t>
      </w:r>
      <w:r>
        <w:t>upports the Summary Section</w:t>
      </w:r>
      <w:r w:rsidRPr="00A97446">
        <w:t xml:space="preserve"> Option SHALL provide the capability for a Content Consumer to render </w:t>
      </w:r>
      <w:r>
        <w:t xml:space="preserve">the section </w:t>
      </w:r>
      <w:r w:rsidRPr="00A97446">
        <w:t xml:space="preserve">by producing documents that </w:t>
      </w:r>
      <w:r>
        <w:t>include</w:t>
      </w:r>
      <w:r w:rsidRPr="00A97446">
        <w:t xml:space="preserve"> the </w:t>
      </w:r>
      <w:r>
        <w:t>section.</w:t>
      </w:r>
    </w:p>
    <w:p w14:paraId="7FD76DCC" w14:textId="1A5C92B6"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113"/>
      <w:bookmarkEnd w:id="114"/>
      <w:r w:rsidR="008D2055">
        <w:rPr>
          <w:noProof w:val="0"/>
        </w:rPr>
        <w:t>Content Consumer</w:t>
      </w:r>
    </w:p>
    <w:p w14:paraId="6C751918" w14:textId="2C41089D" w:rsidR="008D2055" w:rsidRDefault="008D2055" w:rsidP="008D2055">
      <w:pPr>
        <w:pStyle w:val="BodyText"/>
      </w:pPr>
      <w:r w:rsidRPr="00A97446">
        <w:t xml:space="preserve">The Content Consumer that supports the </w:t>
      </w:r>
      <w:r>
        <w:t>Summary Section</w:t>
      </w:r>
      <w:r w:rsidRPr="00A97446">
        <w:t xml:space="preserve"> Option SHALL be able to</w:t>
      </w:r>
      <w:r>
        <w:t xml:space="preserve"> </w:t>
      </w:r>
      <w:r w:rsidRPr="00A97446">
        <w:t>determine</w:t>
      </w:r>
      <w:r>
        <w:t xml:space="preserve"> how to render the section</w:t>
      </w:r>
      <w:r w:rsidRPr="00A97446">
        <w:t>.</w:t>
      </w:r>
    </w:p>
    <w:p w14:paraId="4B91E11C" w14:textId="4E0B619F" w:rsidR="00EA4EA1" w:rsidRPr="00D26514" w:rsidRDefault="00EA4EA1" w:rsidP="00EA4EA1">
      <w:pPr>
        <w:pStyle w:val="PartTitle"/>
        <w:rPr>
          <w:highlight w:val="yellow"/>
        </w:rPr>
      </w:pPr>
      <w:bookmarkStart w:id="115" w:name="_Toc345074688"/>
      <w:bookmarkStart w:id="116" w:name="_Toc500238791"/>
      <w:bookmarkEnd w:id="77"/>
      <w:bookmarkEnd w:id="78"/>
      <w:bookmarkEnd w:id="79"/>
      <w:bookmarkEnd w:id="80"/>
      <w:bookmarkEnd w:id="81"/>
      <w:r w:rsidRPr="00D26514">
        <w:lastRenderedPageBreak/>
        <w:t>Appendices</w:t>
      </w:r>
      <w:bookmarkEnd w:id="115"/>
      <w:bookmarkEnd w:id="11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17" w:name="OLE_LINK3"/>
      <w:bookmarkStart w:id="118" w:name="OLE_LINK4"/>
    </w:p>
    <w:p w14:paraId="0832763A" w14:textId="2D8CF166" w:rsidR="0095084C" w:rsidRPr="00D26514" w:rsidRDefault="0095084C" w:rsidP="0095084C">
      <w:pPr>
        <w:pStyle w:val="Heading1"/>
        <w:numPr>
          <w:ilvl w:val="0"/>
          <w:numId w:val="0"/>
        </w:numPr>
        <w:rPr>
          <w:noProof w:val="0"/>
        </w:rPr>
      </w:pPr>
      <w:bookmarkStart w:id="119" w:name="_Toc500238792"/>
      <w:bookmarkStart w:id="120" w:name="_Toc345074689"/>
      <w:bookmarkStart w:id="121" w:name="OLE_LINK80"/>
      <w:bookmarkStart w:id="122" w:name="OLE_LINK81"/>
      <w:r w:rsidRPr="00D26514">
        <w:rPr>
          <w:noProof w:val="0"/>
        </w:rPr>
        <w:lastRenderedPageBreak/>
        <w:t xml:space="preserve">Appendix </w:t>
      </w:r>
      <w:bookmarkEnd w:id="119"/>
    </w:p>
    <w:p w14:paraId="12EE33A3" w14:textId="2D2521A0" w:rsidR="0095084C" w:rsidRPr="00D26514" w:rsidRDefault="0098147A" w:rsidP="0095084C">
      <w:pPr>
        <w:pStyle w:val="BodyText"/>
      </w:pPr>
      <w:r>
        <w:t>N/A</w:t>
      </w:r>
    </w:p>
    <w:p w14:paraId="612F79B6" w14:textId="77777777" w:rsidR="00522F40" w:rsidRPr="00D26514" w:rsidRDefault="00F313A8" w:rsidP="00EA3BCB">
      <w:pPr>
        <w:pStyle w:val="Heading1"/>
        <w:numPr>
          <w:ilvl w:val="0"/>
          <w:numId w:val="0"/>
        </w:numPr>
        <w:rPr>
          <w:noProof w:val="0"/>
        </w:rPr>
      </w:pPr>
      <w:bookmarkStart w:id="123" w:name="_Toc345074693"/>
      <w:bookmarkStart w:id="124" w:name="_Toc500238798"/>
      <w:bookmarkEnd w:id="117"/>
      <w:bookmarkEnd w:id="118"/>
      <w:bookmarkEnd w:id="120"/>
      <w:bookmarkEnd w:id="121"/>
      <w:bookmarkEnd w:id="12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23"/>
      <w:bookmarkEnd w:id="124"/>
    </w:p>
    <w:p w14:paraId="452EFCDC" w14:textId="58CB494B" w:rsidR="004F2392" w:rsidRPr="0098147A" w:rsidRDefault="0098147A" w:rsidP="004F2392">
      <w:pPr>
        <w:pStyle w:val="AuthorInstructions"/>
        <w:rPr>
          <w:i w:val="0"/>
        </w:rPr>
      </w:pPr>
      <w:bookmarkStart w:id="125" w:name="OLE_LINK51"/>
      <w:bookmarkStart w:id="126" w:name="OLE_LINK52"/>
      <w:bookmarkStart w:id="127" w:name="OLE_LINK53"/>
      <w:bookmarkStart w:id="128" w:name="OLE_LINK54"/>
      <w:bookmarkStart w:id="129" w:name="OLE_LINK83"/>
      <w:r w:rsidRPr="0098147A">
        <w:rPr>
          <w:i w:val="0"/>
          <w:szCs w:val="24"/>
        </w:rPr>
        <w:t>N/A</w:t>
      </w:r>
    </w:p>
    <w:p w14:paraId="36A75C6A" w14:textId="77777777" w:rsidR="004F2392" w:rsidRPr="00D26514" w:rsidRDefault="004F2392" w:rsidP="00EA3BCB">
      <w:pPr>
        <w:pStyle w:val="BodyText"/>
      </w:pPr>
    </w:p>
    <w:p w14:paraId="1C98774C" w14:textId="77777777" w:rsidR="00993FF5" w:rsidRPr="00D26514" w:rsidRDefault="00993FF5" w:rsidP="00993FF5">
      <w:pPr>
        <w:pStyle w:val="PartTitle"/>
      </w:pPr>
      <w:bookmarkStart w:id="130" w:name="_Toc345074694"/>
      <w:bookmarkStart w:id="131" w:name="_Toc500238799"/>
      <w:bookmarkEnd w:id="125"/>
      <w:bookmarkEnd w:id="126"/>
      <w:bookmarkEnd w:id="127"/>
      <w:bookmarkEnd w:id="128"/>
      <w:bookmarkEnd w:id="129"/>
      <w:r w:rsidRPr="00D26514">
        <w:lastRenderedPageBreak/>
        <w:t>Volume 3 – Content Modules</w:t>
      </w:r>
      <w:bookmarkEnd w:id="130"/>
      <w:bookmarkEnd w:id="131"/>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32" w:name="_Toc345074695"/>
      <w:bookmarkStart w:id="133"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32"/>
      <w:bookmarkEnd w:id="133"/>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34" w:name="_IHEActCode_Vocabulary"/>
      <w:bookmarkStart w:id="135" w:name="_IHERoleCode_Vocabulary"/>
      <w:bookmarkEnd w:id="134"/>
      <w:bookmarkEnd w:id="135"/>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36" w:name="_Toc500238801"/>
      <w:r w:rsidRPr="00D26514">
        <w:rPr>
          <w:noProof w:val="0"/>
        </w:rPr>
        <w:t>5.1 IHE Namespaces</w:t>
      </w:r>
      <w:bookmarkEnd w:id="136"/>
    </w:p>
    <w:p w14:paraId="565781DE" w14:textId="7F1FEC32" w:rsidR="00BB1C43" w:rsidRPr="00D26514" w:rsidRDefault="00BB1C43" w:rsidP="00BB1C43">
      <w:pPr>
        <w:pStyle w:val="AuthorInstructions"/>
        <w:rPr>
          <w:szCs w:val="24"/>
        </w:rPr>
      </w:pPr>
      <w:bookmarkStart w:id="137"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38" w:name="OLE_LINK139"/>
      <w:bookmarkStart w:id="139" w:name="OLE_LINK140"/>
      <w:bookmarkStart w:id="140"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38"/>
      <w:bookmarkEnd w:id="139"/>
      <w:bookmarkEnd w:id="140"/>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37"/>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41" w:name="_Toc500238802"/>
      <w:bookmarkStart w:id="142" w:name="OLE_LINK127"/>
      <w:bookmarkStart w:id="143" w:name="OLE_LINK128"/>
      <w:r w:rsidRPr="00D26514">
        <w:rPr>
          <w:noProof w:val="0"/>
        </w:rPr>
        <w:t>5.2 IHE Concept Domains</w:t>
      </w:r>
      <w:bookmarkEnd w:id="141"/>
    </w:p>
    <w:bookmarkEnd w:id="142"/>
    <w:bookmarkEnd w:id="143"/>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44" w:name="OLE_LINK115"/>
      <w:bookmarkStart w:id="145"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44"/>
    <w:bookmarkEnd w:id="145"/>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46" w:name="_Toc500238803"/>
      <w:bookmarkStart w:id="147" w:name="OLE_LINK111"/>
      <w:bookmarkStart w:id="148" w:name="OLE_LINK112"/>
      <w:r w:rsidRPr="00D26514">
        <w:t>5.3 IHE Format Codes and Vocabularies</w:t>
      </w:r>
      <w:bookmarkEnd w:id="146"/>
    </w:p>
    <w:p w14:paraId="48281A18" w14:textId="3507CA72" w:rsidR="00BC5151" w:rsidRPr="00D26514" w:rsidRDefault="005F4B35" w:rsidP="0098147A">
      <w:pPr>
        <w:pStyle w:val="Heading3"/>
        <w:numPr>
          <w:ilvl w:val="0"/>
          <w:numId w:val="0"/>
        </w:numPr>
      </w:pPr>
      <w:bookmarkStart w:id="149" w:name="_Toc500238804"/>
      <w:bookmarkEnd w:id="147"/>
      <w:bookmarkEnd w:id="148"/>
      <w:r w:rsidRPr="00D26514">
        <w:rPr>
          <w:noProof w:val="0"/>
        </w:rPr>
        <w:t>5.3.1 IHE Format Codes</w:t>
      </w:r>
      <w:bookmarkEnd w:id="149"/>
    </w:p>
    <w:p w14:paraId="672F4940" w14:textId="726992B4" w:rsidR="005F4B35" w:rsidRPr="00D26514" w:rsidRDefault="005F4B35" w:rsidP="0098147A">
      <w:pPr>
        <w:pStyle w:val="Heading3"/>
        <w:numPr>
          <w:ilvl w:val="0"/>
          <w:numId w:val="0"/>
        </w:numPr>
      </w:pPr>
      <w:bookmarkStart w:id="150" w:name="_Toc500238805"/>
      <w:bookmarkStart w:id="151" w:name="OLE_LINK109"/>
      <w:bookmarkStart w:id="152"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150"/>
      <w:bookmarkEnd w:id="151"/>
      <w:bookmarkEnd w:id="152"/>
    </w:p>
    <w:p w14:paraId="0120845E" w14:textId="77777777" w:rsidR="005F4B35" w:rsidRPr="00D26514" w:rsidRDefault="005F4B35" w:rsidP="005F4B35">
      <w:pPr>
        <w:pStyle w:val="Heading3"/>
        <w:numPr>
          <w:ilvl w:val="0"/>
          <w:numId w:val="0"/>
        </w:numPr>
        <w:rPr>
          <w:noProof w:val="0"/>
        </w:rPr>
      </w:pPr>
      <w:bookmarkStart w:id="153"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153"/>
    </w:p>
    <w:p w14:paraId="5330DD82" w14:textId="77777777" w:rsidR="005F4B35" w:rsidRPr="00D26514" w:rsidRDefault="005F4B35" w:rsidP="00170ED0">
      <w:pPr>
        <w:pStyle w:val="BodyText"/>
      </w:pPr>
    </w:p>
    <w:p w14:paraId="653E061B" w14:textId="77777777" w:rsidR="00BC5151" w:rsidRPr="00D26514" w:rsidRDefault="00BC5151" w:rsidP="00EA3BCB">
      <w:pPr>
        <w:pStyle w:val="BodyText"/>
      </w:pPr>
    </w:p>
    <w:p w14:paraId="0BD4E031" w14:textId="588501F6" w:rsidR="008D45BC" w:rsidRPr="00D26514" w:rsidRDefault="00170ED0" w:rsidP="005B5D47">
      <w:pPr>
        <w:pStyle w:val="Heading1"/>
        <w:numPr>
          <w:ilvl w:val="0"/>
          <w:numId w:val="0"/>
        </w:numPr>
        <w:rPr>
          <w:bCs/>
          <w:noProof w:val="0"/>
        </w:rPr>
      </w:pPr>
      <w:bookmarkStart w:id="154" w:name="_Toc345074696"/>
      <w:bookmarkStart w:id="155"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54"/>
      <w:bookmarkEnd w:id="155"/>
    </w:p>
    <w:p w14:paraId="52939A1A" w14:textId="522B38FF" w:rsidR="00144F18" w:rsidRDefault="008D45BC" w:rsidP="0098147A">
      <w:pPr>
        <w:pStyle w:val="Heading3"/>
        <w:numPr>
          <w:ilvl w:val="0"/>
          <w:numId w:val="0"/>
        </w:numPr>
        <w:rPr>
          <w:bCs/>
          <w:noProof w:val="0"/>
        </w:rPr>
      </w:pPr>
      <w:bookmarkStart w:id="156" w:name="_Toc345074697"/>
      <w:bookmarkStart w:id="157"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bookmarkEnd w:id="156"/>
      <w:bookmarkEnd w:id="157"/>
    </w:p>
    <w:p w14:paraId="5F367D75" w14:textId="63A544BF" w:rsidR="007C0745" w:rsidRPr="007C0745" w:rsidRDefault="007C0745" w:rsidP="007C0745">
      <w:pPr>
        <w:pStyle w:val="BodyText"/>
        <w:rPr>
          <w:rFonts w:eastAsia="Calibri"/>
        </w:rPr>
      </w:pPr>
      <w:r>
        <w:rPr>
          <w:rFonts w:eastAsia="Calibri"/>
        </w:rPr>
        <w:t>None</w:t>
      </w:r>
    </w:p>
    <w:p w14:paraId="7CDC8599" w14:textId="77777777" w:rsidR="00B9303B" w:rsidRPr="00D26514" w:rsidRDefault="00B9303B" w:rsidP="00EA3BCB">
      <w:pPr>
        <w:pStyle w:val="Heading3"/>
        <w:numPr>
          <w:ilvl w:val="0"/>
          <w:numId w:val="0"/>
        </w:numPr>
        <w:rPr>
          <w:bCs/>
          <w:noProof w:val="0"/>
        </w:rPr>
      </w:pPr>
      <w:bookmarkStart w:id="158" w:name="_Toc345074716"/>
      <w:bookmarkStart w:id="159" w:name="_Toc500238827"/>
      <w:r w:rsidRPr="00D26514">
        <w:rPr>
          <w:bCs/>
          <w:noProof w:val="0"/>
        </w:rPr>
        <w:t>6.3.3</w:t>
      </w:r>
      <w:r w:rsidR="00291725" w:rsidRPr="00D26514">
        <w:rPr>
          <w:bCs/>
          <w:noProof w:val="0"/>
        </w:rPr>
        <w:t xml:space="preserve"> </w:t>
      </w:r>
      <w:r w:rsidRPr="00D26514">
        <w:rPr>
          <w:bCs/>
          <w:noProof w:val="0"/>
        </w:rPr>
        <w:t xml:space="preserve">CDA Section Content </w:t>
      </w:r>
      <w:commentRangeStart w:id="160"/>
      <w:r w:rsidRPr="00D26514">
        <w:rPr>
          <w:bCs/>
          <w:noProof w:val="0"/>
        </w:rPr>
        <w:t>Modules</w:t>
      </w:r>
      <w:bookmarkEnd w:id="158"/>
      <w:bookmarkEnd w:id="159"/>
      <w:commentRangeEnd w:id="160"/>
      <w:r w:rsidR="00597D4E">
        <w:rPr>
          <w:rStyle w:val="CommentReference"/>
          <w:rFonts w:ascii="Times New Roman" w:hAnsi="Times New Roman"/>
          <w:b w:val="0"/>
          <w:noProof w:val="0"/>
          <w:kern w:val="0"/>
        </w:rPr>
        <w:commentReference w:id="160"/>
      </w:r>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2DEC93A7" w14:textId="044E8D86" w:rsidR="0088137F" w:rsidRDefault="0088137F" w:rsidP="0088137F">
      <w:pPr>
        <w:pStyle w:val="Heading4"/>
        <w:numPr>
          <w:ilvl w:val="0"/>
          <w:numId w:val="0"/>
        </w:numPr>
        <w:ind w:left="864" w:hanging="864"/>
        <w:rPr>
          <w:noProof w:val="0"/>
        </w:rPr>
      </w:pPr>
      <w:bookmarkStart w:id="161" w:name="_Toc345074717"/>
      <w:bookmarkStart w:id="162" w:name="_Toc500238828"/>
      <w:r w:rsidRPr="00D26514">
        <w:rPr>
          <w:noProof w:val="0"/>
        </w:rPr>
        <w:t>6.3.3.</w:t>
      </w:r>
      <w:proofErr w:type="gramStart"/>
      <w:r w:rsidRPr="00D26514">
        <w:rPr>
          <w:noProof w:val="0"/>
        </w:rPr>
        <w:t>10.S</w:t>
      </w:r>
      <w:proofErr w:type="gramEnd"/>
      <w:r w:rsidR="00E72566">
        <w:rPr>
          <w:noProof w:val="0"/>
        </w:rPr>
        <w:t>1</w:t>
      </w:r>
      <w:r w:rsidRPr="00D26514">
        <w:rPr>
          <w:noProof w:val="0"/>
        </w:rPr>
        <w:t xml:space="preserve"> </w:t>
      </w:r>
      <w:r>
        <w:rPr>
          <w:noProof w:val="0"/>
        </w:rPr>
        <w:t xml:space="preserve">User Defined Summary </w:t>
      </w:r>
      <w:r w:rsidRPr="00D26514">
        <w:rPr>
          <w:noProof w:val="0"/>
        </w:rPr>
        <w:t xml:space="preserve">Section Content </w:t>
      </w:r>
      <w:commentRangeStart w:id="163"/>
      <w:r w:rsidRPr="00D26514">
        <w:rPr>
          <w:noProof w:val="0"/>
        </w:rPr>
        <w:t>Module</w:t>
      </w:r>
      <w:commentRangeEnd w:id="163"/>
      <w:r>
        <w:rPr>
          <w:rStyle w:val="CommentReference"/>
          <w:rFonts w:ascii="Times New Roman" w:hAnsi="Times New Roman"/>
          <w:b w:val="0"/>
          <w:noProof w:val="0"/>
          <w:kern w:val="0"/>
        </w:rPr>
        <w:commentReference w:id="163"/>
      </w:r>
      <w:r w:rsidRPr="00D26514">
        <w:rPr>
          <w:noProof w:val="0"/>
        </w:rPr>
        <w:t xml:space="preserve"> </w:t>
      </w:r>
    </w:p>
    <w:p w14:paraId="74BA91B9" w14:textId="736F3030" w:rsidR="0088137F" w:rsidRDefault="0088137F" w:rsidP="002F7C7D">
      <w:pPr>
        <w:pStyle w:val="Heading4"/>
        <w:numPr>
          <w:ilvl w:val="0"/>
          <w:numId w:val="0"/>
        </w:numPr>
        <w:tabs>
          <w:tab w:val="left" w:pos="6720"/>
        </w:tabs>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2</w:t>
      </w:r>
      <w:r w:rsidRPr="00D26514">
        <w:rPr>
          <w:noProof w:val="0"/>
        </w:rPr>
        <w:t xml:space="preserve"> </w:t>
      </w:r>
      <w:r>
        <w:rPr>
          <w:noProof w:val="0"/>
        </w:rPr>
        <w:t xml:space="preserve">Care Plan Summary </w:t>
      </w:r>
      <w:r w:rsidRPr="00D26514">
        <w:rPr>
          <w:noProof w:val="0"/>
        </w:rPr>
        <w:t xml:space="preserve">Section Content </w:t>
      </w:r>
      <w:commentRangeStart w:id="164"/>
      <w:r w:rsidRPr="00D26514">
        <w:rPr>
          <w:noProof w:val="0"/>
        </w:rPr>
        <w:t xml:space="preserve">Module </w:t>
      </w:r>
      <w:commentRangeEnd w:id="164"/>
      <w:r>
        <w:rPr>
          <w:rStyle w:val="CommentReference"/>
          <w:rFonts w:ascii="Times New Roman" w:hAnsi="Times New Roman"/>
          <w:b w:val="0"/>
          <w:noProof w:val="0"/>
          <w:kern w:val="0"/>
        </w:rPr>
        <w:commentReference w:id="164"/>
      </w:r>
      <w:r w:rsidR="002F7C7D">
        <w:rPr>
          <w:noProof w:val="0"/>
        </w:rPr>
        <w:tab/>
      </w:r>
    </w:p>
    <w:p w14:paraId="3144BFF7" w14:textId="73AB96B0" w:rsidR="002F7C7D" w:rsidRDefault="002F7C7D" w:rsidP="00071EAC">
      <w:pPr>
        <w:pStyle w:val="BodyText"/>
        <w:numPr>
          <w:ilvl w:val="0"/>
          <w:numId w:val="26"/>
        </w:numPr>
      </w:pPr>
      <w:r>
        <w:t xml:space="preserve">For each health concern (the hook) look for all goals that references the health concern </w:t>
      </w:r>
    </w:p>
    <w:p w14:paraId="4A673414" w14:textId="7B3D2876" w:rsidR="009B5DC0" w:rsidRDefault="009B5DC0" w:rsidP="002F7C7D">
      <w:pPr>
        <w:pStyle w:val="BodyText"/>
      </w:pPr>
      <w:r>
        <w:t xml:space="preserve"> - when found, output the Health Concern text and the goal text showing relationship between the health concern and the goal</w:t>
      </w:r>
    </w:p>
    <w:p w14:paraId="02928EA7" w14:textId="02DDD27C" w:rsidR="002F7C7D" w:rsidRDefault="002F7C7D" w:rsidP="00071EAC">
      <w:pPr>
        <w:pStyle w:val="BodyText"/>
        <w:numPr>
          <w:ilvl w:val="0"/>
          <w:numId w:val="26"/>
        </w:numPr>
      </w:pPr>
      <w:r>
        <w:t>For each goal look for all interventions that reference the goal or is referenced by a goal</w:t>
      </w:r>
    </w:p>
    <w:p w14:paraId="690917D8" w14:textId="1BC3A349" w:rsidR="009B5DC0" w:rsidRDefault="009B5DC0" w:rsidP="002F7C7D">
      <w:pPr>
        <w:pStyle w:val="BodyText"/>
      </w:pPr>
      <w:r>
        <w:t>- when found output the text of the entry relationship elements associated with the intervention act</w:t>
      </w:r>
    </w:p>
    <w:p w14:paraId="3B5BDB25" w14:textId="55FDD917" w:rsidR="00071EAC" w:rsidRDefault="00071EAC" w:rsidP="00733C09">
      <w:pPr>
        <w:pStyle w:val="BodyText"/>
        <w:ind w:firstLine="720"/>
      </w:pPr>
      <w:r>
        <w:t>2a. For each intervention found, output the associated outcome</w:t>
      </w:r>
    </w:p>
    <w:p w14:paraId="067E344E" w14:textId="18E05B99" w:rsidR="00071EAC" w:rsidRDefault="00071EAC" w:rsidP="002F7C7D">
      <w:pPr>
        <w:pStyle w:val="BodyText"/>
      </w:pPr>
      <w:r>
        <w:t>- when found output the outcome text</w:t>
      </w:r>
    </w:p>
    <w:p w14:paraId="694A043B" w14:textId="638693CA" w:rsidR="002F7C7D" w:rsidRDefault="002F7C7D" w:rsidP="00071EAC">
      <w:pPr>
        <w:pStyle w:val="BodyText"/>
        <w:numPr>
          <w:ilvl w:val="0"/>
          <w:numId w:val="26"/>
        </w:numPr>
      </w:pPr>
      <w:r>
        <w:t xml:space="preserve">For each goal look for all </w:t>
      </w:r>
      <w:r w:rsidR="009B5DC0">
        <w:t xml:space="preserve">planned </w:t>
      </w:r>
      <w:r>
        <w:t>interventions that reference the goal or is referenced by a goal</w:t>
      </w:r>
      <w:r w:rsidR="009B5DC0">
        <w:t xml:space="preserve">. </w:t>
      </w:r>
    </w:p>
    <w:p w14:paraId="5321E687" w14:textId="5FA8BF53" w:rsidR="009B5DC0" w:rsidRDefault="009B5DC0" w:rsidP="009B5DC0">
      <w:pPr>
        <w:pStyle w:val="BodyText"/>
      </w:pPr>
      <w:r>
        <w:t>- when found output the text of the entry relationship elements associated with the planned intervention act</w:t>
      </w:r>
    </w:p>
    <w:p w14:paraId="7929D3F6" w14:textId="77777777" w:rsidR="009B5DC0" w:rsidRDefault="009B5DC0" w:rsidP="002F7C7D">
      <w:pPr>
        <w:pStyle w:val="BodyText"/>
      </w:pPr>
    </w:p>
    <w:p w14:paraId="57BE3920" w14:textId="15EE3F20" w:rsidR="009B5DC0" w:rsidRDefault="009B5DC0" w:rsidP="00071EAC">
      <w:pPr>
        <w:pStyle w:val="BodyText"/>
        <w:numPr>
          <w:ilvl w:val="0"/>
          <w:numId w:val="24"/>
        </w:numPr>
      </w:pPr>
      <w:r>
        <w:t>For each goal look for all milestone goals that is referenced by a goal</w:t>
      </w:r>
    </w:p>
    <w:p w14:paraId="3EDDE47E" w14:textId="7955B852" w:rsidR="00071EAC" w:rsidRDefault="00071EAC" w:rsidP="00071EAC">
      <w:pPr>
        <w:pStyle w:val="BodyText"/>
        <w:ind w:left="720"/>
      </w:pPr>
      <w:r>
        <w:t>- when found output the goal text</w:t>
      </w:r>
    </w:p>
    <w:p w14:paraId="3D9D91C2" w14:textId="15F62C5A" w:rsidR="009B5DC0" w:rsidRDefault="009B5DC0" w:rsidP="00071EAC">
      <w:pPr>
        <w:pStyle w:val="BodyText"/>
        <w:numPr>
          <w:ilvl w:val="0"/>
          <w:numId w:val="24"/>
        </w:numPr>
      </w:pPr>
      <w:r>
        <w:t xml:space="preserve">For each goal look for all outcomes that references the goal </w:t>
      </w:r>
    </w:p>
    <w:p w14:paraId="2F880C17" w14:textId="69AE571B" w:rsidR="00071EAC" w:rsidRDefault="00071EAC" w:rsidP="00071EAC">
      <w:pPr>
        <w:pStyle w:val="BodyText"/>
        <w:ind w:left="720"/>
      </w:pPr>
      <w:r>
        <w:t>- when found output the outcome text</w:t>
      </w:r>
    </w:p>
    <w:p w14:paraId="0B69453D" w14:textId="77777777" w:rsidR="00071EAC" w:rsidRDefault="00071EAC" w:rsidP="002F7C7D">
      <w:pPr>
        <w:pStyle w:val="BodyText"/>
      </w:pPr>
    </w:p>
    <w:p w14:paraId="3AF73D0D" w14:textId="3B0C5503" w:rsidR="009B5DC0" w:rsidRDefault="009B5DC0" w:rsidP="002F7C7D">
      <w:pPr>
        <w:pStyle w:val="BodyText"/>
      </w:pPr>
      <w:r>
        <w:t>Make sure to consider negation indicator where applicable.</w:t>
      </w:r>
    </w:p>
    <w:p w14:paraId="183DBD2B" w14:textId="47EE2A8E" w:rsidR="0088137F" w:rsidRDefault="0088137F" w:rsidP="0088137F">
      <w:pPr>
        <w:pStyle w:val="Heading4"/>
        <w:numPr>
          <w:ilvl w:val="0"/>
          <w:numId w:val="0"/>
        </w:numPr>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3</w:t>
      </w:r>
      <w:r w:rsidRPr="00D26514">
        <w:rPr>
          <w:noProof w:val="0"/>
        </w:rPr>
        <w:t xml:space="preserve"> </w:t>
      </w:r>
      <w:r>
        <w:rPr>
          <w:noProof w:val="0"/>
        </w:rPr>
        <w:t xml:space="preserve">Encounter Summary </w:t>
      </w:r>
      <w:r w:rsidRPr="00D26514">
        <w:rPr>
          <w:noProof w:val="0"/>
        </w:rPr>
        <w:t xml:space="preserve">Section Content </w:t>
      </w:r>
      <w:commentRangeStart w:id="165"/>
      <w:r w:rsidRPr="00D26514">
        <w:rPr>
          <w:noProof w:val="0"/>
        </w:rPr>
        <w:t>Module</w:t>
      </w:r>
      <w:commentRangeEnd w:id="165"/>
      <w:r>
        <w:rPr>
          <w:rStyle w:val="CommentReference"/>
          <w:rFonts w:ascii="Times New Roman" w:hAnsi="Times New Roman"/>
          <w:b w:val="0"/>
          <w:noProof w:val="0"/>
          <w:kern w:val="0"/>
        </w:rPr>
        <w:commentReference w:id="165"/>
      </w:r>
      <w:r w:rsidRPr="00D26514">
        <w:rPr>
          <w:noProof w:val="0"/>
        </w:rPr>
        <w:t xml:space="preserve"> </w:t>
      </w:r>
    </w:p>
    <w:p w14:paraId="0E3DEDF7" w14:textId="5CDF8DA0" w:rsidR="005464EB" w:rsidRDefault="005464EB" w:rsidP="005464EB">
      <w:pPr>
        <w:pStyle w:val="TableTitle"/>
        <w:ind w:left="1440"/>
        <w:jc w:val="left"/>
      </w:pPr>
      <w:r w:rsidRPr="00C17A20">
        <w:t>Table 6.3.3.</w:t>
      </w:r>
      <w:proofErr w:type="gramStart"/>
      <w:r w:rsidRPr="00C17A20">
        <w:t>10.S</w:t>
      </w:r>
      <w:proofErr w:type="gramEnd"/>
      <w:r>
        <w:t>3</w:t>
      </w:r>
      <w:r w:rsidRPr="00C17A20">
        <w:t>-1:</w:t>
      </w:r>
      <w:r>
        <w:rPr>
          <w:b w:val="0"/>
        </w:rPr>
        <w:t xml:space="preserve"> </w:t>
      </w:r>
      <w:r>
        <w:t>Encounter</w:t>
      </w:r>
      <w:r>
        <w:t xml:space="preserve">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D26514" w14:paraId="13B6D1BE"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D26514" w:rsidRDefault="005464EB" w:rsidP="00157BBE">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D26514" w:rsidRDefault="005464EB" w:rsidP="00157BBE">
            <w:pPr>
              <w:pStyle w:val="TableEntry"/>
            </w:pPr>
            <w:r>
              <w:t>Encounter</w:t>
            </w:r>
            <w:r>
              <w:t xml:space="preserve"> Summary Section</w:t>
            </w:r>
          </w:p>
        </w:tc>
      </w:tr>
      <w:tr w:rsidR="005464EB" w:rsidRPr="00D26514" w14:paraId="19D0CA39"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D26514" w:rsidRDefault="005464EB" w:rsidP="00157BBE">
            <w:pPr>
              <w:pStyle w:val="TableEntryHeader"/>
            </w:pPr>
            <w:r w:rsidRPr="00D26514">
              <w:lastRenderedPageBreak/>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77777777" w:rsidR="005464EB" w:rsidRPr="00D26514" w:rsidRDefault="005464EB" w:rsidP="00157BBE">
            <w:pPr>
              <w:pStyle w:val="TableEntry"/>
            </w:pPr>
            <w:r w:rsidRPr="00D26514">
              <w:t>&lt;</w:t>
            </w:r>
            <w:proofErr w:type="spellStart"/>
            <w:r w:rsidRPr="00D26514">
              <w:t>oid</w:t>
            </w:r>
            <w:proofErr w:type="spellEnd"/>
            <w:r w:rsidRPr="00D26514">
              <w:t>&gt;</w:t>
            </w:r>
          </w:p>
        </w:tc>
      </w:tr>
      <w:tr w:rsidR="005464EB" w:rsidRPr="00D26514" w14:paraId="3746E8FE"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D26514" w:rsidRDefault="005464EB" w:rsidP="00157BBE">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77777777" w:rsidR="005464EB" w:rsidRPr="00D26514" w:rsidRDefault="005464EB" w:rsidP="00157BBE">
            <w:pPr>
              <w:pStyle w:val="TableEntry"/>
            </w:pPr>
            <w:r w:rsidRPr="00D26514">
              <w:t xml:space="preserve">&lt;Parent Template Name </w:t>
            </w:r>
            <w:proofErr w:type="spellStart"/>
            <w:r w:rsidRPr="00D26514">
              <w:t>oid</w:t>
            </w:r>
            <w:proofErr w:type="spellEnd"/>
            <w:r w:rsidRPr="00D26514">
              <w:t>/</w:t>
            </w:r>
            <w:proofErr w:type="spellStart"/>
            <w:r w:rsidRPr="00D26514">
              <w:t>uid</w:t>
            </w:r>
            <w:proofErr w:type="spellEnd"/>
            <w:r w:rsidRPr="00D26514">
              <w:t xml:space="preserve"> [Domain - Reference] or NA&gt;</w:t>
            </w:r>
          </w:p>
        </w:tc>
      </w:tr>
      <w:tr w:rsidR="005464EB" w:rsidRPr="00D26514" w14:paraId="0D20CD8F"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D26514" w:rsidRDefault="005464EB" w:rsidP="00157BBE">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77777777" w:rsidR="005464EB" w:rsidRPr="00D26514" w:rsidRDefault="005464EB" w:rsidP="00157BBE">
            <w:pPr>
              <w:pStyle w:val="TableEntry"/>
            </w:pPr>
            <w:r w:rsidRPr="00D26514">
              <w:t>&lt;brief textual description, one paragraph&gt;</w:t>
            </w:r>
          </w:p>
        </w:tc>
      </w:tr>
      <w:tr w:rsidR="005464EB" w:rsidRPr="00D26514" w14:paraId="5651FB03"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D26514" w:rsidRDefault="005464EB" w:rsidP="00157BBE">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77777777" w:rsidR="005464EB" w:rsidRPr="00D26514" w:rsidRDefault="005464EB" w:rsidP="00157BBE">
            <w:pPr>
              <w:pStyle w:val="TableEntry"/>
            </w:pPr>
            <w:r w:rsidRPr="00D26514">
              <w:t>&lt;Code, Code Scheme, “Section Code Name”&gt;</w:t>
            </w:r>
          </w:p>
        </w:tc>
      </w:tr>
      <w:tr w:rsidR="005464EB" w:rsidRPr="00D26514" w14:paraId="4E0B8013" w14:textId="77777777" w:rsidTr="00157BBE">
        <w:tc>
          <w:tcPr>
            <w:tcW w:w="492" w:type="pct"/>
            <w:tcBorders>
              <w:top w:val="single" w:sz="4" w:space="0" w:color="auto"/>
            </w:tcBorders>
            <w:shd w:val="clear" w:color="auto" w:fill="E6E6E6"/>
            <w:vAlign w:val="center"/>
          </w:tcPr>
          <w:p w14:paraId="22178EAA" w14:textId="77777777" w:rsidR="005464EB" w:rsidRPr="00D26514" w:rsidRDefault="005464EB" w:rsidP="00157BBE">
            <w:pPr>
              <w:pStyle w:val="TableEntryHeader"/>
            </w:pPr>
            <w:r w:rsidRPr="00D26514">
              <w:t xml:space="preserve">Opt and Card </w:t>
            </w:r>
          </w:p>
        </w:tc>
        <w:tc>
          <w:tcPr>
            <w:tcW w:w="626" w:type="pct"/>
            <w:tcBorders>
              <w:top w:val="single" w:sz="4" w:space="0" w:color="auto"/>
            </w:tcBorders>
            <w:shd w:val="clear" w:color="auto" w:fill="E6E6E6"/>
            <w:vAlign w:val="center"/>
          </w:tcPr>
          <w:p w14:paraId="7CC8CACC" w14:textId="77777777" w:rsidR="005464EB" w:rsidRPr="00D26514" w:rsidRDefault="005464EB" w:rsidP="00157BBE">
            <w:pPr>
              <w:pStyle w:val="TableEntryHeader"/>
            </w:pPr>
            <w:r w:rsidRPr="00D26514">
              <w:t>Condition</w:t>
            </w:r>
          </w:p>
        </w:tc>
        <w:tc>
          <w:tcPr>
            <w:tcW w:w="1115" w:type="pct"/>
            <w:tcBorders>
              <w:top w:val="single" w:sz="4" w:space="0" w:color="auto"/>
            </w:tcBorders>
            <w:shd w:val="clear" w:color="auto" w:fill="E4E4E4"/>
          </w:tcPr>
          <w:p w14:paraId="3E18F968" w14:textId="77777777" w:rsidR="005464EB" w:rsidRPr="00D26514" w:rsidRDefault="005464EB" w:rsidP="00157BBE">
            <w:pPr>
              <w:pStyle w:val="TableEntryHeader"/>
            </w:pPr>
            <w:r w:rsidRPr="00D26514">
              <w:t>Data Element or Section Name</w:t>
            </w:r>
          </w:p>
        </w:tc>
        <w:tc>
          <w:tcPr>
            <w:tcW w:w="1302" w:type="pct"/>
            <w:tcBorders>
              <w:top w:val="single" w:sz="4" w:space="0" w:color="auto"/>
            </w:tcBorders>
            <w:shd w:val="clear" w:color="auto" w:fill="E4E4E4"/>
            <w:vAlign w:val="center"/>
          </w:tcPr>
          <w:p w14:paraId="5F24EA03" w14:textId="77777777" w:rsidR="005464EB" w:rsidRPr="00D26514" w:rsidRDefault="005464EB" w:rsidP="00157BBE">
            <w:pPr>
              <w:pStyle w:val="TableEntryHeader"/>
            </w:pPr>
            <w:r w:rsidRPr="00D26514">
              <w:t>Template ID</w:t>
            </w:r>
          </w:p>
        </w:tc>
        <w:tc>
          <w:tcPr>
            <w:tcW w:w="773" w:type="pct"/>
            <w:tcBorders>
              <w:top w:val="single" w:sz="4" w:space="0" w:color="auto"/>
            </w:tcBorders>
            <w:shd w:val="clear" w:color="auto" w:fill="E4E4E4"/>
            <w:vAlign w:val="center"/>
          </w:tcPr>
          <w:p w14:paraId="26327020" w14:textId="77777777" w:rsidR="005464EB" w:rsidRPr="00D26514" w:rsidRDefault="005464EB" w:rsidP="00157BBE">
            <w:pPr>
              <w:pStyle w:val="TableEntryHeader"/>
            </w:pPr>
            <w:r w:rsidRPr="00D26514">
              <w:t>Specification Document</w:t>
            </w:r>
          </w:p>
        </w:tc>
        <w:tc>
          <w:tcPr>
            <w:tcW w:w="692" w:type="pct"/>
            <w:tcBorders>
              <w:top w:val="single" w:sz="4" w:space="0" w:color="auto"/>
            </w:tcBorders>
            <w:shd w:val="clear" w:color="auto" w:fill="E4E4E4"/>
            <w:vAlign w:val="center"/>
          </w:tcPr>
          <w:p w14:paraId="780438D7" w14:textId="77777777" w:rsidR="005464EB" w:rsidRPr="00D26514" w:rsidRDefault="005464EB" w:rsidP="00157BBE">
            <w:pPr>
              <w:pStyle w:val="TableEntryHeader"/>
            </w:pPr>
            <w:r w:rsidRPr="00D26514">
              <w:t>Vocabulary</w:t>
            </w:r>
          </w:p>
          <w:p w14:paraId="5505794E" w14:textId="77777777" w:rsidR="005464EB" w:rsidRPr="00D26514" w:rsidRDefault="005464EB" w:rsidP="00157BBE">
            <w:pPr>
              <w:pStyle w:val="TableEntryHeader"/>
            </w:pPr>
            <w:r w:rsidRPr="00D26514">
              <w:t>Constraint</w:t>
            </w:r>
          </w:p>
        </w:tc>
      </w:tr>
      <w:tr w:rsidR="005464EB" w:rsidRPr="00D26514" w14:paraId="089F96E6" w14:textId="77777777" w:rsidTr="00157BBE">
        <w:tc>
          <w:tcPr>
            <w:tcW w:w="5000" w:type="pct"/>
            <w:gridSpan w:val="6"/>
          </w:tcPr>
          <w:p w14:paraId="2A3D3178" w14:textId="77777777" w:rsidR="005464EB" w:rsidRPr="00D26514" w:rsidRDefault="005464EB" w:rsidP="00157BBE">
            <w:pPr>
              <w:pStyle w:val="TableEntryHeader"/>
            </w:pPr>
            <w:r w:rsidRPr="00850CFB">
              <w:t>Text only section</w:t>
            </w:r>
          </w:p>
        </w:tc>
      </w:tr>
      <w:tr w:rsidR="005464EB" w:rsidRPr="00D26514" w14:paraId="3327E2ED" w14:textId="77777777" w:rsidTr="00157BBE">
        <w:tc>
          <w:tcPr>
            <w:tcW w:w="492" w:type="pct"/>
            <w:vAlign w:val="center"/>
          </w:tcPr>
          <w:p w14:paraId="6D6CA1E9" w14:textId="77777777" w:rsidR="005464EB" w:rsidRPr="00D26514" w:rsidRDefault="005464EB" w:rsidP="00157BBE">
            <w:pPr>
              <w:pStyle w:val="TableEntry"/>
            </w:pPr>
          </w:p>
        </w:tc>
        <w:tc>
          <w:tcPr>
            <w:tcW w:w="626" w:type="pct"/>
            <w:vAlign w:val="center"/>
          </w:tcPr>
          <w:p w14:paraId="7B8C55DC" w14:textId="77777777" w:rsidR="005464EB" w:rsidRPr="00D26514" w:rsidRDefault="005464EB" w:rsidP="00157BBE">
            <w:pPr>
              <w:pStyle w:val="TableEntry"/>
            </w:pPr>
          </w:p>
        </w:tc>
        <w:tc>
          <w:tcPr>
            <w:tcW w:w="1115" w:type="pct"/>
            <w:vAlign w:val="center"/>
          </w:tcPr>
          <w:p w14:paraId="51C6E09E" w14:textId="77777777" w:rsidR="005464EB" w:rsidRPr="00D26514" w:rsidRDefault="005464EB" w:rsidP="00157BBE">
            <w:pPr>
              <w:pStyle w:val="TableEntry"/>
            </w:pPr>
          </w:p>
        </w:tc>
        <w:tc>
          <w:tcPr>
            <w:tcW w:w="1302" w:type="pct"/>
            <w:vAlign w:val="center"/>
          </w:tcPr>
          <w:p w14:paraId="55A3E570" w14:textId="77777777" w:rsidR="005464EB" w:rsidRPr="00D26514" w:rsidRDefault="005464EB" w:rsidP="00157BBE">
            <w:pPr>
              <w:pStyle w:val="TableEntry"/>
            </w:pPr>
          </w:p>
        </w:tc>
        <w:tc>
          <w:tcPr>
            <w:tcW w:w="773" w:type="pct"/>
            <w:vAlign w:val="center"/>
          </w:tcPr>
          <w:p w14:paraId="0BA5E3F0" w14:textId="77777777" w:rsidR="005464EB" w:rsidRPr="00D26514" w:rsidRDefault="005464EB" w:rsidP="00157BBE">
            <w:pPr>
              <w:pStyle w:val="TableEntry"/>
            </w:pPr>
          </w:p>
        </w:tc>
        <w:tc>
          <w:tcPr>
            <w:tcW w:w="692" w:type="pct"/>
            <w:vAlign w:val="center"/>
          </w:tcPr>
          <w:p w14:paraId="76263764" w14:textId="77777777" w:rsidR="005464EB" w:rsidRPr="00D26514" w:rsidRDefault="005464EB" w:rsidP="00157BBE">
            <w:pPr>
              <w:pStyle w:val="TableEntry"/>
            </w:pPr>
          </w:p>
        </w:tc>
      </w:tr>
    </w:tbl>
    <w:p w14:paraId="16E3696C" w14:textId="61F207D4" w:rsidR="005464EB" w:rsidRPr="005464EB" w:rsidRDefault="005464EB" w:rsidP="005464EB">
      <w:pPr>
        <w:pStyle w:val="Heading6"/>
      </w:pPr>
      <w:r w:rsidRPr="00850CFB">
        <w:t>6.3.3.10.S</w:t>
      </w:r>
      <w:r>
        <w:t>3</w:t>
      </w:r>
      <w:r w:rsidRPr="00850CFB">
        <w:t>.1</w:t>
      </w:r>
      <w:r>
        <w:t xml:space="preserve"> Encounter</w:t>
      </w:r>
      <w:r>
        <w:t xml:space="preserve"> Summary </w:t>
      </w:r>
      <w:r w:rsidRPr="00850CFB">
        <w:t>Section Condition, Specification Document, or Vocabulary Constraint</w:t>
      </w:r>
    </w:p>
    <w:p w14:paraId="45A29657" w14:textId="4E57D514" w:rsidR="00075800" w:rsidRDefault="00075800" w:rsidP="00075800">
      <w:pPr>
        <w:pStyle w:val="BodyText"/>
      </w:pPr>
      <w:r>
        <w:t>Scan the document for data as</w:t>
      </w:r>
      <w:r w:rsidR="00F02B35">
        <w:t xml:space="preserve">sociated with </w:t>
      </w:r>
      <w:r w:rsidR="0044679F">
        <w:t xml:space="preserve">an </w:t>
      </w:r>
      <w:r w:rsidR="00F02B35">
        <w:t>encounter that is</w:t>
      </w:r>
      <w:r>
        <w:t xml:space="preserve"> the same as the</w:t>
      </w:r>
      <w:r w:rsidR="00F02B35">
        <w:t xml:space="preserve"> </w:t>
      </w:r>
      <w:proofErr w:type="spellStart"/>
      <w:r w:rsidR="00F02B35">
        <w:t>DocumentationOf</w:t>
      </w:r>
      <w:proofErr w:type="spellEnd"/>
      <w:r w:rsidR="00F02B35">
        <w:t>/</w:t>
      </w:r>
      <w:proofErr w:type="spellStart"/>
      <w:r w:rsidR="00F02B35">
        <w:t>ServiceEvent</w:t>
      </w:r>
      <w:proofErr w:type="spellEnd"/>
      <w:r w:rsidR="00F02B35">
        <w:t xml:space="preserve"> encounter. Content associated with the applicable encounter can be used to determine the needed information. </w:t>
      </w:r>
      <w:r w:rsidR="00F02B35">
        <w:t xml:space="preserve">Implementations may consider </w:t>
      </w:r>
      <w:r w:rsidR="00F02B35">
        <w:t xml:space="preserve">content from any </w:t>
      </w:r>
      <w:r w:rsidR="00F02B35">
        <w:t>section</w:t>
      </w:r>
      <w:r w:rsidR="00F02B35">
        <w:t xml:space="preserve"> to be placed in the encounter summary section. F</w:t>
      </w:r>
      <w:r w:rsidR="00F02B35">
        <w:t>or illustration purposes, the following sections are used.</w:t>
      </w:r>
    </w:p>
    <w:p w14:paraId="189015B4" w14:textId="6F5A4DF6" w:rsidR="00F02B35" w:rsidRPr="00F11924" w:rsidRDefault="00F02B35" w:rsidP="00075800">
      <w:pPr>
        <w:pStyle w:val="BodyText"/>
        <w:rPr>
          <w:b/>
        </w:rPr>
      </w:pPr>
      <w:r w:rsidRPr="00F11924">
        <w:rPr>
          <w:b/>
        </w:rPr>
        <w:t xml:space="preserve">Medications Started This Visit: </w:t>
      </w:r>
    </w:p>
    <w:p w14:paraId="53530A48" w14:textId="191E1033" w:rsidR="00F02B35" w:rsidRDefault="00F02B35" w:rsidP="00F02B35">
      <w:pPr>
        <w:pStyle w:val="BodyText"/>
        <w:numPr>
          <w:ilvl w:val="0"/>
          <w:numId w:val="27"/>
        </w:numPr>
      </w:pPr>
      <w:r>
        <w:t>Scan the medication section for me</w:t>
      </w:r>
      <w:r w:rsidR="00F11924">
        <w:t>dication start date the same as the encounter date</w:t>
      </w:r>
      <w:r>
        <w:t xml:space="preserve">. </w:t>
      </w:r>
    </w:p>
    <w:p w14:paraId="33BE5282" w14:textId="77777777" w:rsidR="00F02B35" w:rsidRDefault="00F02B35" w:rsidP="00F02B35">
      <w:pPr>
        <w:pStyle w:val="BodyText"/>
        <w:numPr>
          <w:ilvl w:val="0"/>
          <w:numId w:val="28"/>
        </w:numPr>
      </w:pPr>
      <w:r>
        <w:t>When found output the product name, sig, start date/time, end date/time, indication</w:t>
      </w:r>
    </w:p>
    <w:p w14:paraId="2B63E846" w14:textId="35427419" w:rsidR="00F02B35" w:rsidRDefault="00F02B35" w:rsidP="00075800">
      <w:pPr>
        <w:pStyle w:val="BodyText"/>
        <w:rPr>
          <w:b/>
        </w:rPr>
      </w:pPr>
      <w:r w:rsidRPr="00F11924">
        <w:rPr>
          <w:b/>
        </w:rPr>
        <w:t>Medications Stopped This Visit:</w:t>
      </w:r>
    </w:p>
    <w:p w14:paraId="126EFFCA" w14:textId="03E58D7B" w:rsidR="00F11924" w:rsidRDefault="00F11924" w:rsidP="00F11924">
      <w:pPr>
        <w:pStyle w:val="BodyText"/>
        <w:numPr>
          <w:ilvl w:val="0"/>
          <w:numId w:val="29"/>
        </w:numPr>
      </w:pPr>
      <w:r>
        <w:t>Scan the medication section for medication</w:t>
      </w:r>
      <w:r>
        <w:t xml:space="preserve"> stop</w:t>
      </w:r>
      <w:r>
        <w:t xml:space="preserve"> date the same as the encounter date. </w:t>
      </w:r>
    </w:p>
    <w:p w14:paraId="516CA40B" w14:textId="64F6EDBD" w:rsidR="00F11924" w:rsidRPr="00F11924" w:rsidRDefault="00F11924" w:rsidP="00F36315">
      <w:pPr>
        <w:pStyle w:val="BodyText"/>
        <w:numPr>
          <w:ilvl w:val="0"/>
          <w:numId w:val="28"/>
        </w:numPr>
        <w:rPr>
          <w:b/>
        </w:rPr>
      </w:pPr>
      <w:r>
        <w:t>When found output the product name, sig, start date/time, end date/time, indication</w:t>
      </w:r>
    </w:p>
    <w:p w14:paraId="6353E3A7" w14:textId="46BD131A" w:rsidR="00F02B35" w:rsidRDefault="00F11924" w:rsidP="00075800">
      <w:pPr>
        <w:pStyle w:val="BodyText"/>
        <w:rPr>
          <w:b/>
        </w:rPr>
      </w:pPr>
      <w:r w:rsidRPr="00F11924">
        <w:rPr>
          <w:b/>
        </w:rPr>
        <w:t>Procedures Performed</w:t>
      </w:r>
      <w:r w:rsidR="00F02B35" w:rsidRPr="00F11924">
        <w:rPr>
          <w:b/>
        </w:rPr>
        <w:t xml:space="preserve"> This Visit</w:t>
      </w:r>
      <w:r w:rsidRPr="00F11924">
        <w:rPr>
          <w:b/>
        </w:rPr>
        <w:t xml:space="preserve">: </w:t>
      </w:r>
    </w:p>
    <w:p w14:paraId="3ADEF83E" w14:textId="183EF7E8" w:rsidR="00F11924" w:rsidRDefault="00F11924" w:rsidP="00F11924">
      <w:pPr>
        <w:pStyle w:val="BodyText"/>
        <w:numPr>
          <w:ilvl w:val="0"/>
          <w:numId w:val="30"/>
        </w:numPr>
      </w:pPr>
      <w:r>
        <w:t>Scan</w:t>
      </w:r>
      <w:r>
        <w:t xml:space="preserve"> the procedure</w:t>
      </w:r>
      <w:r>
        <w:t xml:space="preserve"> section</w:t>
      </w:r>
      <w:r>
        <w:t xml:space="preserve"> for procedure effective time</w:t>
      </w:r>
      <w:r>
        <w:t xml:space="preserve"> the same as the encounter date. </w:t>
      </w:r>
    </w:p>
    <w:p w14:paraId="16E62D28" w14:textId="30EC9773" w:rsidR="00F11924" w:rsidRPr="00F11924" w:rsidRDefault="00F11924" w:rsidP="00F11924">
      <w:pPr>
        <w:pStyle w:val="BodyText"/>
        <w:numPr>
          <w:ilvl w:val="0"/>
          <w:numId w:val="28"/>
        </w:numPr>
        <w:rPr>
          <w:b/>
        </w:rPr>
      </w:pPr>
      <w:r>
        <w:t>When found outp</w:t>
      </w:r>
      <w:r>
        <w:t>ut the procedure text, effective time, instruction</w:t>
      </w:r>
      <w:r w:rsidR="00733C09">
        <w:t>s</w:t>
      </w:r>
      <w:r>
        <w:t xml:space="preserve"> provided</w:t>
      </w:r>
      <w:r w:rsidR="00733C09">
        <w:t xml:space="preserve"> text</w:t>
      </w:r>
      <w:bookmarkStart w:id="166" w:name="_GoBack"/>
      <w:bookmarkEnd w:id="166"/>
    </w:p>
    <w:p w14:paraId="5E92B079" w14:textId="77777777" w:rsidR="00F11924" w:rsidRPr="00F11924" w:rsidRDefault="00F11924" w:rsidP="00075800">
      <w:pPr>
        <w:pStyle w:val="BodyText"/>
        <w:rPr>
          <w:b/>
        </w:rPr>
      </w:pPr>
    </w:p>
    <w:p w14:paraId="1E134CBC" w14:textId="7CF6B092" w:rsidR="00D07411" w:rsidRDefault="00870306" w:rsidP="00B84D95">
      <w:pPr>
        <w:pStyle w:val="Heading4"/>
        <w:numPr>
          <w:ilvl w:val="0"/>
          <w:numId w:val="0"/>
        </w:numPr>
        <w:ind w:left="864" w:hanging="864"/>
        <w:rPr>
          <w:noProof w:val="0"/>
        </w:rPr>
      </w:pPr>
      <w:r w:rsidRPr="00D26514">
        <w:rPr>
          <w:noProof w:val="0"/>
        </w:rPr>
        <w:t>6.3.</w:t>
      </w:r>
      <w:r w:rsidR="00951F63" w:rsidRPr="00D26514">
        <w:rPr>
          <w:noProof w:val="0"/>
        </w:rPr>
        <w:t>3</w:t>
      </w:r>
      <w:r w:rsidR="00BA437B" w:rsidRPr="00D26514">
        <w:rPr>
          <w:noProof w:val="0"/>
        </w:rPr>
        <w:t>.</w:t>
      </w:r>
      <w:proofErr w:type="gramStart"/>
      <w:r w:rsidR="00E72566">
        <w:rPr>
          <w:noProof w:val="0"/>
        </w:rPr>
        <w:t>10</w:t>
      </w:r>
      <w:r w:rsidR="00363069" w:rsidRPr="00D26514">
        <w:rPr>
          <w:noProof w:val="0"/>
        </w:rPr>
        <w:t>.</w:t>
      </w:r>
      <w:r w:rsidR="00774B6B" w:rsidRPr="00D26514">
        <w:rPr>
          <w:noProof w:val="0"/>
        </w:rPr>
        <w:t>S</w:t>
      </w:r>
      <w:proofErr w:type="gramEnd"/>
      <w:r w:rsidR="00E72566">
        <w:rPr>
          <w:noProof w:val="0"/>
        </w:rPr>
        <w:t>4</w:t>
      </w:r>
      <w:r w:rsidR="00291725" w:rsidRPr="00D26514">
        <w:rPr>
          <w:noProof w:val="0"/>
        </w:rPr>
        <w:t xml:space="preserve"> </w:t>
      </w:r>
      <w:r w:rsidR="009F687F">
        <w:rPr>
          <w:noProof w:val="0"/>
        </w:rPr>
        <w:t xml:space="preserve">Active/Planned Medication Summary </w:t>
      </w:r>
      <w:r w:rsidR="006A2A74" w:rsidRPr="00D26514">
        <w:rPr>
          <w:noProof w:val="0"/>
        </w:rPr>
        <w:t>Section</w:t>
      </w:r>
      <w:r w:rsidRPr="00D26514">
        <w:rPr>
          <w:noProof w:val="0"/>
        </w:rPr>
        <w:t xml:space="preserve"> </w:t>
      </w:r>
      <w:r w:rsidR="00D07411" w:rsidRPr="00D26514">
        <w:rPr>
          <w:noProof w:val="0"/>
        </w:rPr>
        <w:t xml:space="preserve">Content </w:t>
      </w:r>
      <w:commentRangeStart w:id="167"/>
      <w:r w:rsidRPr="00D26514">
        <w:rPr>
          <w:noProof w:val="0"/>
        </w:rPr>
        <w:t>Module</w:t>
      </w:r>
      <w:bookmarkEnd w:id="161"/>
      <w:bookmarkEnd w:id="162"/>
      <w:commentRangeEnd w:id="167"/>
      <w:r w:rsidR="0088137F">
        <w:rPr>
          <w:rStyle w:val="CommentReference"/>
          <w:rFonts w:ascii="Times New Roman" w:hAnsi="Times New Roman"/>
          <w:b w:val="0"/>
          <w:noProof w:val="0"/>
          <w:kern w:val="0"/>
        </w:rPr>
        <w:commentReference w:id="167"/>
      </w:r>
      <w:r w:rsidRPr="00D26514">
        <w:rPr>
          <w:noProof w:val="0"/>
        </w:rPr>
        <w:t xml:space="preserve"> </w:t>
      </w:r>
      <w:bookmarkStart w:id="168" w:name="_Toc291167503"/>
      <w:bookmarkStart w:id="169" w:name="_Toc291231442"/>
      <w:bookmarkStart w:id="170" w:name="_Toc296340356"/>
    </w:p>
    <w:p w14:paraId="4DB2B00A" w14:textId="57C77E7E" w:rsidR="00C17A20" w:rsidRPr="00D26514" w:rsidRDefault="00C17A20" w:rsidP="00C17A20">
      <w:pPr>
        <w:pStyle w:val="TableTitle"/>
        <w:ind w:left="1440"/>
        <w:jc w:val="left"/>
      </w:pPr>
      <w:r w:rsidRPr="00C17A20">
        <w:t>Table 6.3.3.</w:t>
      </w:r>
      <w:proofErr w:type="gramStart"/>
      <w:r w:rsidRPr="00C17A20">
        <w:t>10.S</w:t>
      </w:r>
      <w:proofErr w:type="gramEnd"/>
      <w:r>
        <w:t>4</w:t>
      </w:r>
      <w:r w:rsidRPr="00C17A20">
        <w:t>-1:</w:t>
      </w:r>
      <w:r>
        <w:rPr>
          <w:b w:val="0"/>
        </w:rPr>
        <w:t xml:space="preserve"> </w:t>
      </w:r>
      <w:r>
        <w:t xml:space="preserve">Active/Planned Medication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D26514" w14:paraId="5662D54B"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D26514" w:rsidRDefault="00C17A20" w:rsidP="00157BBE">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D26514" w:rsidRDefault="00C17A20" w:rsidP="00157BBE">
            <w:pPr>
              <w:pStyle w:val="TableEntry"/>
            </w:pPr>
            <w:r>
              <w:t>Active/Planned Medication Summary Section</w:t>
            </w:r>
          </w:p>
        </w:tc>
      </w:tr>
      <w:tr w:rsidR="00C17A20" w:rsidRPr="00D26514" w14:paraId="7914B824"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D26514" w:rsidRDefault="00C17A20" w:rsidP="00157BBE">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77777777" w:rsidR="00C17A20" w:rsidRPr="00D26514" w:rsidRDefault="00C17A20" w:rsidP="00157BBE">
            <w:pPr>
              <w:pStyle w:val="TableEntry"/>
            </w:pPr>
            <w:r w:rsidRPr="00D26514">
              <w:t>&lt;</w:t>
            </w:r>
            <w:proofErr w:type="spellStart"/>
            <w:r w:rsidRPr="00D26514">
              <w:t>oid</w:t>
            </w:r>
            <w:proofErr w:type="spellEnd"/>
            <w:r w:rsidRPr="00D26514">
              <w:t>&gt;</w:t>
            </w:r>
          </w:p>
        </w:tc>
      </w:tr>
      <w:tr w:rsidR="00C17A20" w:rsidRPr="00D26514" w14:paraId="44867125"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D26514" w:rsidRDefault="00C17A20" w:rsidP="00157BBE">
            <w:pPr>
              <w:pStyle w:val="TableEntryHeader"/>
            </w:pPr>
            <w:r w:rsidRPr="00D26514">
              <w:lastRenderedPageBreak/>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77777777" w:rsidR="00C17A20" w:rsidRPr="00D26514" w:rsidRDefault="00C17A20" w:rsidP="00157BBE">
            <w:pPr>
              <w:pStyle w:val="TableEntry"/>
            </w:pPr>
            <w:r w:rsidRPr="00D26514">
              <w:t xml:space="preserve">&lt;Parent Template Name </w:t>
            </w:r>
            <w:proofErr w:type="spellStart"/>
            <w:r w:rsidRPr="00D26514">
              <w:t>oid</w:t>
            </w:r>
            <w:proofErr w:type="spellEnd"/>
            <w:r w:rsidRPr="00D26514">
              <w:t>/</w:t>
            </w:r>
            <w:proofErr w:type="spellStart"/>
            <w:r w:rsidRPr="00D26514">
              <w:t>uid</w:t>
            </w:r>
            <w:proofErr w:type="spellEnd"/>
            <w:r w:rsidRPr="00D26514">
              <w:t xml:space="preserve"> [Domain - Reference] or NA&gt;</w:t>
            </w:r>
          </w:p>
        </w:tc>
      </w:tr>
      <w:tr w:rsidR="00C17A20" w:rsidRPr="00D26514" w14:paraId="5F87DCC1"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D26514" w:rsidRDefault="00C17A20" w:rsidP="00157BBE">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77777777" w:rsidR="00C17A20" w:rsidRPr="00D26514" w:rsidRDefault="00C17A20" w:rsidP="00157BBE">
            <w:pPr>
              <w:pStyle w:val="TableEntry"/>
            </w:pPr>
            <w:r w:rsidRPr="00D26514">
              <w:t>&lt;brief textual description, one paragraph&gt;</w:t>
            </w:r>
          </w:p>
        </w:tc>
      </w:tr>
      <w:tr w:rsidR="00C17A20" w:rsidRPr="00D26514" w14:paraId="162CA734"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D26514" w:rsidRDefault="00C17A20" w:rsidP="00157BBE">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77777777" w:rsidR="00C17A20" w:rsidRPr="00D26514" w:rsidRDefault="00C17A20" w:rsidP="00157BBE">
            <w:pPr>
              <w:pStyle w:val="TableEntry"/>
            </w:pPr>
            <w:r w:rsidRPr="00D26514">
              <w:t>&lt;Code, Code Scheme, “Section Code Name”&gt;</w:t>
            </w:r>
          </w:p>
        </w:tc>
      </w:tr>
      <w:tr w:rsidR="00C17A20" w:rsidRPr="00D26514" w14:paraId="3E394054" w14:textId="77777777" w:rsidTr="00157BBE">
        <w:tc>
          <w:tcPr>
            <w:tcW w:w="492" w:type="pct"/>
            <w:tcBorders>
              <w:top w:val="single" w:sz="4" w:space="0" w:color="auto"/>
            </w:tcBorders>
            <w:shd w:val="clear" w:color="auto" w:fill="E6E6E6"/>
            <w:vAlign w:val="center"/>
          </w:tcPr>
          <w:p w14:paraId="38564D8A" w14:textId="77777777" w:rsidR="00C17A20" w:rsidRPr="00D26514" w:rsidRDefault="00C17A20" w:rsidP="00157BBE">
            <w:pPr>
              <w:pStyle w:val="TableEntryHeader"/>
            </w:pPr>
            <w:r w:rsidRPr="00D26514">
              <w:t xml:space="preserve">Opt and Card </w:t>
            </w:r>
          </w:p>
        </w:tc>
        <w:tc>
          <w:tcPr>
            <w:tcW w:w="626" w:type="pct"/>
            <w:tcBorders>
              <w:top w:val="single" w:sz="4" w:space="0" w:color="auto"/>
            </w:tcBorders>
            <w:shd w:val="clear" w:color="auto" w:fill="E6E6E6"/>
            <w:vAlign w:val="center"/>
          </w:tcPr>
          <w:p w14:paraId="61E97F06" w14:textId="77777777" w:rsidR="00C17A20" w:rsidRPr="00D26514" w:rsidRDefault="00C17A20" w:rsidP="00157BBE">
            <w:pPr>
              <w:pStyle w:val="TableEntryHeader"/>
            </w:pPr>
            <w:r w:rsidRPr="00D26514">
              <w:t>Condition</w:t>
            </w:r>
          </w:p>
        </w:tc>
        <w:tc>
          <w:tcPr>
            <w:tcW w:w="1115" w:type="pct"/>
            <w:tcBorders>
              <w:top w:val="single" w:sz="4" w:space="0" w:color="auto"/>
            </w:tcBorders>
            <w:shd w:val="clear" w:color="auto" w:fill="E4E4E4"/>
          </w:tcPr>
          <w:p w14:paraId="55BAE57E" w14:textId="77777777" w:rsidR="00C17A20" w:rsidRPr="00D26514" w:rsidRDefault="00C17A20" w:rsidP="00157BBE">
            <w:pPr>
              <w:pStyle w:val="TableEntryHeader"/>
            </w:pPr>
            <w:r w:rsidRPr="00D26514">
              <w:t>Data Element or Section Name</w:t>
            </w:r>
          </w:p>
        </w:tc>
        <w:tc>
          <w:tcPr>
            <w:tcW w:w="1302" w:type="pct"/>
            <w:tcBorders>
              <w:top w:val="single" w:sz="4" w:space="0" w:color="auto"/>
            </w:tcBorders>
            <w:shd w:val="clear" w:color="auto" w:fill="E4E4E4"/>
            <w:vAlign w:val="center"/>
          </w:tcPr>
          <w:p w14:paraId="7E02E438" w14:textId="77777777" w:rsidR="00C17A20" w:rsidRPr="00D26514" w:rsidRDefault="00C17A20" w:rsidP="00157BBE">
            <w:pPr>
              <w:pStyle w:val="TableEntryHeader"/>
            </w:pPr>
            <w:r w:rsidRPr="00D26514">
              <w:t>Template ID</w:t>
            </w:r>
          </w:p>
        </w:tc>
        <w:tc>
          <w:tcPr>
            <w:tcW w:w="773" w:type="pct"/>
            <w:tcBorders>
              <w:top w:val="single" w:sz="4" w:space="0" w:color="auto"/>
            </w:tcBorders>
            <w:shd w:val="clear" w:color="auto" w:fill="E4E4E4"/>
            <w:vAlign w:val="center"/>
          </w:tcPr>
          <w:p w14:paraId="4FFA2331" w14:textId="77777777" w:rsidR="00C17A20" w:rsidRPr="00D26514" w:rsidRDefault="00C17A20" w:rsidP="00157BBE">
            <w:pPr>
              <w:pStyle w:val="TableEntryHeader"/>
            </w:pPr>
            <w:r w:rsidRPr="00D26514">
              <w:t>Specification Document</w:t>
            </w:r>
          </w:p>
        </w:tc>
        <w:tc>
          <w:tcPr>
            <w:tcW w:w="692" w:type="pct"/>
            <w:tcBorders>
              <w:top w:val="single" w:sz="4" w:space="0" w:color="auto"/>
            </w:tcBorders>
            <w:shd w:val="clear" w:color="auto" w:fill="E4E4E4"/>
            <w:vAlign w:val="center"/>
          </w:tcPr>
          <w:p w14:paraId="4A24E98A" w14:textId="77777777" w:rsidR="00C17A20" w:rsidRPr="00D26514" w:rsidRDefault="00C17A20" w:rsidP="00157BBE">
            <w:pPr>
              <w:pStyle w:val="TableEntryHeader"/>
            </w:pPr>
            <w:r w:rsidRPr="00D26514">
              <w:t>Vocabulary</w:t>
            </w:r>
          </w:p>
          <w:p w14:paraId="05202BB4" w14:textId="77777777" w:rsidR="00C17A20" w:rsidRPr="00D26514" w:rsidRDefault="00C17A20" w:rsidP="00157BBE">
            <w:pPr>
              <w:pStyle w:val="TableEntryHeader"/>
            </w:pPr>
            <w:r w:rsidRPr="00D26514">
              <w:t>Constraint</w:t>
            </w:r>
          </w:p>
        </w:tc>
      </w:tr>
      <w:tr w:rsidR="00C17A20" w:rsidRPr="00D26514" w14:paraId="181A5105" w14:textId="77777777" w:rsidTr="00157BBE">
        <w:tc>
          <w:tcPr>
            <w:tcW w:w="5000" w:type="pct"/>
            <w:gridSpan w:val="6"/>
          </w:tcPr>
          <w:p w14:paraId="3565A93D" w14:textId="77777777" w:rsidR="00C17A20" w:rsidRPr="00D26514" w:rsidRDefault="00C17A20" w:rsidP="00157BBE">
            <w:pPr>
              <w:pStyle w:val="TableEntryHeader"/>
            </w:pPr>
            <w:r w:rsidRPr="00850CFB">
              <w:t>Text only section</w:t>
            </w:r>
          </w:p>
        </w:tc>
      </w:tr>
      <w:tr w:rsidR="00C17A20" w:rsidRPr="00D26514" w14:paraId="083B98E8" w14:textId="77777777" w:rsidTr="00157BBE">
        <w:tc>
          <w:tcPr>
            <w:tcW w:w="492" w:type="pct"/>
            <w:vAlign w:val="center"/>
          </w:tcPr>
          <w:p w14:paraId="44A2E7B6" w14:textId="77777777" w:rsidR="00C17A20" w:rsidRPr="00D26514" w:rsidRDefault="00C17A20" w:rsidP="00157BBE">
            <w:pPr>
              <w:pStyle w:val="TableEntry"/>
            </w:pPr>
          </w:p>
        </w:tc>
        <w:tc>
          <w:tcPr>
            <w:tcW w:w="626" w:type="pct"/>
            <w:vAlign w:val="center"/>
          </w:tcPr>
          <w:p w14:paraId="38A0021E" w14:textId="77777777" w:rsidR="00C17A20" w:rsidRPr="00D26514" w:rsidRDefault="00C17A20" w:rsidP="00157BBE">
            <w:pPr>
              <w:pStyle w:val="TableEntry"/>
            </w:pPr>
          </w:p>
        </w:tc>
        <w:tc>
          <w:tcPr>
            <w:tcW w:w="1115" w:type="pct"/>
            <w:vAlign w:val="center"/>
          </w:tcPr>
          <w:p w14:paraId="6D7DF9EF" w14:textId="77777777" w:rsidR="00C17A20" w:rsidRPr="00D26514" w:rsidRDefault="00C17A20" w:rsidP="00157BBE">
            <w:pPr>
              <w:pStyle w:val="TableEntry"/>
            </w:pPr>
          </w:p>
        </w:tc>
        <w:tc>
          <w:tcPr>
            <w:tcW w:w="1302" w:type="pct"/>
            <w:vAlign w:val="center"/>
          </w:tcPr>
          <w:p w14:paraId="14EA3924" w14:textId="77777777" w:rsidR="00C17A20" w:rsidRPr="00D26514" w:rsidRDefault="00C17A20" w:rsidP="00157BBE">
            <w:pPr>
              <w:pStyle w:val="TableEntry"/>
            </w:pPr>
          </w:p>
        </w:tc>
        <w:tc>
          <w:tcPr>
            <w:tcW w:w="773" w:type="pct"/>
            <w:vAlign w:val="center"/>
          </w:tcPr>
          <w:p w14:paraId="789EE288" w14:textId="77777777" w:rsidR="00C17A20" w:rsidRPr="00D26514" w:rsidRDefault="00C17A20" w:rsidP="00157BBE">
            <w:pPr>
              <w:pStyle w:val="TableEntry"/>
            </w:pPr>
          </w:p>
        </w:tc>
        <w:tc>
          <w:tcPr>
            <w:tcW w:w="692" w:type="pct"/>
            <w:vAlign w:val="center"/>
          </w:tcPr>
          <w:p w14:paraId="02656E0D" w14:textId="77777777" w:rsidR="00C17A20" w:rsidRPr="00D26514" w:rsidRDefault="00C17A20" w:rsidP="00157BBE">
            <w:pPr>
              <w:pStyle w:val="TableEntry"/>
            </w:pPr>
          </w:p>
        </w:tc>
      </w:tr>
    </w:tbl>
    <w:p w14:paraId="75D33700" w14:textId="42CBBC31" w:rsidR="00C17A20" w:rsidRDefault="00C17A20" w:rsidP="00C17A20">
      <w:pPr>
        <w:pStyle w:val="Heading6"/>
      </w:pPr>
      <w:r w:rsidRPr="00850CFB">
        <w:t>6.3.3.10.S</w:t>
      </w:r>
      <w:r>
        <w:t>4</w:t>
      </w:r>
      <w:r w:rsidRPr="00850CFB">
        <w:t>.1</w:t>
      </w:r>
      <w:r w:rsidR="00067F11">
        <w:t xml:space="preserve"> Active/Planned Medication </w:t>
      </w:r>
      <w:r>
        <w:t xml:space="preserve">Summary </w:t>
      </w:r>
      <w:r w:rsidRPr="00850CFB">
        <w:t>Section Condition, Specification Document, or Vocabulary Constraint</w:t>
      </w:r>
    </w:p>
    <w:p w14:paraId="2DAB87F4" w14:textId="77777777" w:rsidR="00067F11" w:rsidRDefault="00067F11" w:rsidP="00067F11">
      <w:pPr>
        <w:pStyle w:val="BodyText"/>
      </w:pPr>
      <w:r>
        <w:t xml:space="preserve">This section is meant to contain medications the patient is currently taking (active medications) and/or medications that is planned for the patient to start taking (planned medications) and the applicable indications. Implementations may consider sections containing active and planned medications. However, for illustration purposes, the following sections are used. </w:t>
      </w:r>
    </w:p>
    <w:p w14:paraId="288B64EC" w14:textId="77777777" w:rsidR="00067F11" w:rsidRDefault="00067F11" w:rsidP="00067F11">
      <w:pPr>
        <w:pStyle w:val="BodyText"/>
      </w:pPr>
      <w:r w:rsidRPr="00F02B35">
        <w:rPr>
          <w:b/>
        </w:rPr>
        <w:t>Active Medications</w:t>
      </w:r>
      <w:r>
        <w:t>:</w:t>
      </w:r>
    </w:p>
    <w:p w14:paraId="06AB7DF1" w14:textId="77777777" w:rsidR="00067F11" w:rsidRDefault="00067F11" w:rsidP="00067F11">
      <w:pPr>
        <w:pStyle w:val="BodyText"/>
        <w:numPr>
          <w:ilvl w:val="0"/>
          <w:numId w:val="30"/>
        </w:numPr>
      </w:pPr>
      <w:r>
        <w:t xml:space="preserve">Scan the medication section for medication considered to be active. </w:t>
      </w:r>
    </w:p>
    <w:p w14:paraId="7C0B2F9C" w14:textId="77777777" w:rsidR="00067F11" w:rsidRDefault="00067F11" w:rsidP="00067F11">
      <w:pPr>
        <w:pStyle w:val="BodyText"/>
        <w:numPr>
          <w:ilvl w:val="0"/>
          <w:numId w:val="28"/>
        </w:numPr>
      </w:pPr>
      <w:r>
        <w:t>When found output the product name, sig, start date/time, end date/time, indication</w:t>
      </w:r>
    </w:p>
    <w:p w14:paraId="542E6231" w14:textId="77777777" w:rsidR="00067F11" w:rsidRDefault="00067F11" w:rsidP="00067F11">
      <w:pPr>
        <w:pStyle w:val="BodyText"/>
      </w:pPr>
      <w:r w:rsidRPr="00F02B35">
        <w:rPr>
          <w:b/>
        </w:rPr>
        <w:t>Planned Medications</w:t>
      </w:r>
      <w:r>
        <w:t>:</w:t>
      </w:r>
    </w:p>
    <w:p w14:paraId="1279C8A5" w14:textId="77777777" w:rsidR="00067F11" w:rsidRDefault="00067F11" w:rsidP="00067F11">
      <w:pPr>
        <w:pStyle w:val="BodyText"/>
        <w:numPr>
          <w:ilvl w:val="0"/>
          <w:numId w:val="30"/>
        </w:numPr>
      </w:pPr>
      <w:r>
        <w:t>Scan the medication section for medications with future start date.</w:t>
      </w:r>
    </w:p>
    <w:p w14:paraId="6513296C" w14:textId="77777777" w:rsidR="00067F11" w:rsidRDefault="00067F11" w:rsidP="00067F11">
      <w:pPr>
        <w:pStyle w:val="BodyText"/>
        <w:numPr>
          <w:ilvl w:val="0"/>
          <w:numId w:val="28"/>
        </w:numPr>
      </w:pPr>
      <w:r>
        <w:t>When found output the product name, sig, start date/time, end date/time, indication</w:t>
      </w:r>
    </w:p>
    <w:p w14:paraId="2B28F904" w14:textId="77777777" w:rsidR="00067F11" w:rsidRDefault="00067F11" w:rsidP="00067F11">
      <w:pPr>
        <w:pStyle w:val="BodyText"/>
        <w:numPr>
          <w:ilvl w:val="0"/>
          <w:numId w:val="30"/>
        </w:numPr>
      </w:pPr>
      <w:r>
        <w:t>Scan the plan of treatment section for planned substance administration</w:t>
      </w:r>
    </w:p>
    <w:p w14:paraId="5DE5CDB1" w14:textId="309ED988" w:rsidR="00067F11" w:rsidRDefault="00067F11" w:rsidP="00067F11">
      <w:pPr>
        <w:pStyle w:val="BodyText"/>
        <w:numPr>
          <w:ilvl w:val="0"/>
          <w:numId w:val="28"/>
        </w:numPr>
      </w:pPr>
      <w:r>
        <w:t>When found output the product name, sig, start date/time, end date/time, indication</w:t>
      </w:r>
    </w:p>
    <w:p w14:paraId="590C04C8" w14:textId="7D10E0C4" w:rsidR="00067F11" w:rsidRDefault="00067F11" w:rsidP="00067F11">
      <w:pPr>
        <w:pStyle w:val="BodyText"/>
      </w:pPr>
    </w:p>
    <w:p w14:paraId="0B8BC507" w14:textId="31C09774" w:rsidR="00067F11" w:rsidRDefault="00067F11" w:rsidP="00067F11">
      <w:pPr>
        <w:pStyle w:val="BodyText"/>
      </w:pPr>
    </w:p>
    <w:p w14:paraId="447F0585" w14:textId="163175D0" w:rsidR="00067F11" w:rsidRDefault="00067F11" w:rsidP="00067F11">
      <w:pPr>
        <w:pStyle w:val="BodyText"/>
      </w:pPr>
    </w:p>
    <w:p w14:paraId="028157F3" w14:textId="2E18A919" w:rsidR="00067F11" w:rsidRDefault="00067F11" w:rsidP="00067F11">
      <w:pPr>
        <w:pStyle w:val="BodyText"/>
      </w:pPr>
    </w:p>
    <w:p w14:paraId="031BDD08" w14:textId="2BC9DAFF" w:rsidR="00067F11" w:rsidRDefault="00067F11" w:rsidP="00067F11">
      <w:pPr>
        <w:pStyle w:val="BodyText"/>
      </w:pPr>
    </w:p>
    <w:p w14:paraId="79E322A1" w14:textId="4855BFBD" w:rsidR="00067F11" w:rsidRDefault="00067F11" w:rsidP="00067F11">
      <w:pPr>
        <w:pStyle w:val="BodyText"/>
      </w:pPr>
    </w:p>
    <w:p w14:paraId="1CA991D3" w14:textId="34BB31A0" w:rsidR="00067F11" w:rsidRDefault="00067F11" w:rsidP="00067F11">
      <w:pPr>
        <w:pStyle w:val="BodyText"/>
      </w:pPr>
    </w:p>
    <w:p w14:paraId="0C6B8C5D" w14:textId="7C2E58CF" w:rsidR="00067F11" w:rsidRDefault="00067F11" w:rsidP="00067F11">
      <w:pPr>
        <w:pStyle w:val="BodyText"/>
      </w:pPr>
    </w:p>
    <w:p w14:paraId="1911E8B9" w14:textId="60C3DD19" w:rsidR="00067F11" w:rsidRDefault="00067F11" w:rsidP="00067F11">
      <w:pPr>
        <w:pStyle w:val="BodyText"/>
      </w:pPr>
      <w:r>
        <w:rPr>
          <w:rFonts w:eastAsia="Calibri"/>
          <w:b/>
          <w:bCs/>
        </w:rPr>
        <w:lastRenderedPageBreak/>
        <w:t xml:space="preserve">                Active/Planned Medication</w:t>
      </w:r>
      <w:r>
        <w:rPr>
          <w:rFonts w:eastAsia="Calibri"/>
          <w:b/>
          <w:bCs/>
        </w:rPr>
        <w:t xml:space="preserve"> Summary Section</w:t>
      </w:r>
    </w:p>
    <w:p w14:paraId="5E30D3DC"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&lt;component&gt;</w:t>
      </w:r>
    </w:p>
    <w:p w14:paraId="123C8D85"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&lt;section&gt;</w:t>
      </w:r>
    </w:p>
    <w:p w14:paraId="380DDEB0" w14:textId="77777777" w:rsidR="00C17A20" w:rsidRPr="00850CFB" w:rsidRDefault="00C17A20" w:rsidP="00C17A20">
      <w:pPr>
        <w:pStyle w:val="XMLFragment"/>
        <w:numPr>
          <w:ilvl w:val="0"/>
          <w:numId w:val="28"/>
        </w:numPr>
        <w:pBdr>
          <w:bottom w:val="single" w:sz="4" w:space="31" w:color="auto"/>
        </w:pBdr>
        <w:rPr>
          <w:noProof w:val="0"/>
        </w:rPr>
      </w:pPr>
      <w:r>
        <w:rPr>
          <w:noProof w:val="0"/>
        </w:rPr>
        <w:t xml:space="preserve">    &lt;</w:t>
      </w:r>
      <w:proofErr w:type="spellStart"/>
      <w:r>
        <w:rPr>
          <w:noProof w:val="0"/>
        </w:rPr>
        <w:t>templateId</w:t>
      </w:r>
      <w:proofErr w:type="spellEnd"/>
      <w:r>
        <w:rPr>
          <w:noProof w:val="0"/>
        </w:rPr>
        <w:t xml:space="preserve"> root=</w:t>
      </w:r>
      <w:r w:rsidRPr="009C5E35">
        <w:rPr>
          <w:noProof w:val="0"/>
        </w:rPr>
        <w:t>"1.3.6.1.4.1.19376.1.5.3.1.1.26.1.10"</w:t>
      </w:r>
      <w:r w:rsidRPr="00850CFB">
        <w:rPr>
          <w:noProof w:val="0"/>
        </w:rPr>
        <w:t>/&gt;</w:t>
      </w:r>
    </w:p>
    <w:p w14:paraId="0724E8B2"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&lt;id root=' ' extension=' '/&gt;</w:t>
      </w:r>
    </w:p>
    <w:p w14:paraId="2DFFB794"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&lt;code code='</w:t>
      </w:r>
      <w:r>
        <w:rPr>
          <w:noProof w:val="0"/>
        </w:rPr>
        <w:t xml:space="preserve">77604-7' </w:t>
      </w:r>
      <w:proofErr w:type="spellStart"/>
      <w:r>
        <w:rPr>
          <w:noProof w:val="0"/>
        </w:rPr>
        <w:t>displayName</w:t>
      </w:r>
      <w:proofErr w:type="spellEnd"/>
      <w:r>
        <w:rPr>
          <w:noProof w:val="0"/>
        </w:rPr>
        <w:t>='</w:t>
      </w:r>
      <w:r>
        <w:rPr>
          <w:color w:val="000000"/>
        </w:rPr>
        <w:t>Medication treatment plan.brief</w:t>
      </w:r>
      <w:r w:rsidRPr="00850CFB">
        <w:rPr>
          <w:noProof w:val="0"/>
        </w:rPr>
        <w:t>'</w:t>
      </w:r>
    </w:p>
    <w:p w14:paraId="4632641C" w14:textId="77777777" w:rsidR="00C17A20" w:rsidRDefault="00C17A20" w:rsidP="00C17A20">
      <w:pPr>
        <w:pStyle w:val="XMLFragment"/>
        <w:numPr>
          <w:ilvl w:val="0"/>
          <w:numId w:val="28"/>
        </w:numPr>
        <w:pBdr>
          <w:bottom w:val="single" w:sz="4" w:space="31" w:color="auto"/>
        </w:pBdr>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16375A9E" w14:textId="77777777" w:rsidR="00C17A20" w:rsidRPr="00850CFB" w:rsidRDefault="00C17A20" w:rsidP="00C17A20">
      <w:pPr>
        <w:pStyle w:val="XMLFragment"/>
        <w:numPr>
          <w:ilvl w:val="0"/>
          <w:numId w:val="28"/>
        </w:numPr>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649C2E12"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&lt;text&gt;</w:t>
      </w:r>
    </w:p>
    <w:p w14:paraId="56A05E1A"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Text as described above</w:t>
      </w:r>
    </w:p>
    <w:p w14:paraId="6146E50F" w14:textId="77777777" w:rsidR="00C17A20" w:rsidRDefault="00C17A20" w:rsidP="00C17A20">
      <w:pPr>
        <w:pStyle w:val="XMLFragment"/>
        <w:numPr>
          <w:ilvl w:val="0"/>
          <w:numId w:val="28"/>
        </w:numPr>
        <w:pBdr>
          <w:bottom w:val="single" w:sz="4" w:space="31" w:color="auto"/>
        </w:pBdr>
        <w:rPr>
          <w:noProof w:val="0"/>
        </w:rPr>
      </w:pPr>
      <w:r w:rsidRPr="00850CFB">
        <w:rPr>
          <w:noProof w:val="0"/>
        </w:rPr>
        <w:t xml:space="preserve">    &lt;/text&gt;</w:t>
      </w:r>
    </w:p>
    <w:p w14:paraId="77CE5394" w14:textId="77777777" w:rsidR="00C17A20" w:rsidRDefault="00C17A20" w:rsidP="00C17A20">
      <w:pPr>
        <w:pStyle w:val="XMLFragment"/>
        <w:numPr>
          <w:ilvl w:val="0"/>
          <w:numId w:val="28"/>
        </w:numPr>
        <w:pBdr>
          <w:bottom w:val="single" w:sz="4" w:space="31" w:color="auto"/>
        </w:pBdr>
        <w:rPr>
          <w:noProof w:val="0"/>
        </w:rPr>
      </w:pPr>
      <w:r>
        <w:rPr>
          <w:noProof w:val="0"/>
        </w:rPr>
        <w:t xml:space="preserve">  &lt;/section&gt;</w:t>
      </w:r>
    </w:p>
    <w:p w14:paraId="41693A85" w14:textId="77777777" w:rsidR="00C17A20" w:rsidRPr="00D26514" w:rsidRDefault="00C17A20" w:rsidP="00C17A20">
      <w:pPr>
        <w:pStyle w:val="XMLFragment"/>
        <w:numPr>
          <w:ilvl w:val="0"/>
          <w:numId w:val="28"/>
        </w:numPr>
        <w:pBdr>
          <w:bottom w:val="single" w:sz="4" w:space="31" w:color="auto"/>
        </w:pBdr>
      </w:pPr>
      <w:r>
        <w:rPr>
          <w:noProof w:val="0"/>
        </w:rPr>
        <w:t>&lt;/component&gt;</w:t>
      </w:r>
    </w:p>
    <w:p w14:paraId="1905BF9E" w14:textId="2210EEB4" w:rsidR="00F02B35" w:rsidRPr="00F21900" w:rsidRDefault="00F02B35" w:rsidP="00C17A20">
      <w:pPr>
        <w:pStyle w:val="BodyText"/>
      </w:pPr>
    </w:p>
    <w:p w14:paraId="3CDC43FC" w14:textId="73353D8D" w:rsidR="0088137F" w:rsidRDefault="0088137F" w:rsidP="0088137F">
      <w:pPr>
        <w:pStyle w:val="Heading4"/>
        <w:numPr>
          <w:ilvl w:val="0"/>
          <w:numId w:val="0"/>
        </w:numPr>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5</w:t>
      </w:r>
      <w:r w:rsidRPr="00D26514">
        <w:rPr>
          <w:noProof w:val="0"/>
        </w:rPr>
        <w:t xml:space="preserve"> </w:t>
      </w:r>
      <w:r>
        <w:rPr>
          <w:noProof w:val="0"/>
        </w:rPr>
        <w:t xml:space="preserve">Document Summary </w:t>
      </w:r>
      <w:r w:rsidRPr="00D26514">
        <w:rPr>
          <w:noProof w:val="0"/>
        </w:rPr>
        <w:t xml:space="preserve">Section Content </w:t>
      </w:r>
      <w:commentRangeStart w:id="171"/>
      <w:r w:rsidRPr="00D26514">
        <w:rPr>
          <w:noProof w:val="0"/>
        </w:rPr>
        <w:t>Module</w:t>
      </w:r>
      <w:commentRangeEnd w:id="171"/>
      <w:r>
        <w:rPr>
          <w:rStyle w:val="CommentReference"/>
          <w:rFonts w:ascii="Times New Roman" w:hAnsi="Times New Roman"/>
          <w:b w:val="0"/>
          <w:noProof w:val="0"/>
          <w:kern w:val="0"/>
        </w:rPr>
        <w:commentReference w:id="171"/>
      </w:r>
      <w:r w:rsidRPr="00D26514">
        <w:rPr>
          <w:noProof w:val="0"/>
        </w:rPr>
        <w:t xml:space="preserve"> </w:t>
      </w:r>
    </w:p>
    <w:p w14:paraId="26A7FCBA" w14:textId="6299DD5E" w:rsidR="00693D9F" w:rsidRPr="00693D9F" w:rsidRDefault="00693D9F" w:rsidP="00693D9F">
      <w:pPr>
        <w:pStyle w:val="BodyText"/>
      </w:pPr>
      <w:r>
        <w:t xml:space="preserve">The Document Summary Section template conforms to </w:t>
      </w:r>
      <w:hyperlink r:id="rId42" w:history="1">
        <w:r w:rsidRPr="00693D9F">
          <w:rPr>
            <w:rStyle w:val="Hyperlink"/>
          </w:rPr>
          <w:t>IHE Cardiology Document Summary Section</w:t>
        </w:r>
      </w:hyperlink>
      <w:r>
        <w:t xml:space="preserve"> template. </w:t>
      </w:r>
    </w:p>
    <w:p w14:paraId="0341F925" w14:textId="1472A850" w:rsidR="00E72566" w:rsidRDefault="00C17A20" w:rsidP="00E72566">
      <w:pPr>
        <w:pStyle w:val="BodyText"/>
        <w:jc w:val="center"/>
        <w:rPr>
          <w:b/>
        </w:rPr>
      </w:pPr>
      <w:r>
        <w:rPr>
          <w:b/>
        </w:rPr>
        <w:t>Table 6.3.3.</w:t>
      </w:r>
      <w:proofErr w:type="gramStart"/>
      <w:r>
        <w:rPr>
          <w:b/>
        </w:rPr>
        <w:t>10</w:t>
      </w:r>
      <w:r w:rsidR="00E72566" w:rsidRPr="00E72566">
        <w:rPr>
          <w:b/>
        </w:rPr>
        <w:t>.S</w:t>
      </w:r>
      <w:proofErr w:type="gramEnd"/>
      <w:r w:rsidR="00E72566">
        <w:rPr>
          <w:b/>
        </w:rPr>
        <w:t>5</w:t>
      </w:r>
      <w:r w:rsidR="00E72566" w:rsidRPr="00E72566">
        <w:rPr>
          <w:b/>
        </w:rPr>
        <w:t>-1:</w:t>
      </w:r>
      <w:r w:rsidR="00E72566">
        <w:rPr>
          <w:b/>
        </w:rPr>
        <w:t xml:space="preserve"> Document Summary </w:t>
      </w:r>
      <w:r w:rsidR="00E72566" w:rsidRPr="00E72566">
        <w:rPr>
          <w:b/>
        </w:rPr>
        <w:t>Section</w:t>
      </w:r>
      <w:r w:rsidR="00D66D14">
        <w:rPr>
          <w:b/>
        </w:rPr>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850CFB" w14:paraId="4C9B29F7" w14:textId="77777777" w:rsidTr="00157BBE">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850CFB" w:rsidRDefault="00E72566" w:rsidP="00157BBE">
            <w:pPr>
              <w:pStyle w:val="TableEntryHeader"/>
            </w:pPr>
            <w:r w:rsidRPr="00850CFB">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850CFB" w:rsidRDefault="00E72566" w:rsidP="00157BBE">
            <w:pPr>
              <w:pStyle w:val="TableEntry"/>
            </w:pPr>
            <w:r>
              <w:t>Document Summary</w:t>
            </w:r>
            <w:r w:rsidRPr="00850CFB">
              <w:t xml:space="preserve"> Section</w:t>
            </w:r>
          </w:p>
        </w:tc>
      </w:tr>
      <w:tr w:rsidR="00E72566" w:rsidRPr="00850CFB" w14:paraId="2A881A6A"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850CFB" w:rsidRDefault="00E72566" w:rsidP="00157BBE">
            <w:pPr>
              <w:pStyle w:val="TableEntryHeader"/>
            </w:pPr>
            <w:r w:rsidRPr="00850CFB">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850CFB" w:rsidRDefault="00693D9F" w:rsidP="00157BBE">
            <w:pPr>
              <w:pStyle w:val="TableEntry"/>
            </w:pPr>
            <w:r>
              <w:t>1.3.6.1.4.1.19376.1.4.1.2.16</w:t>
            </w:r>
          </w:p>
        </w:tc>
      </w:tr>
      <w:tr w:rsidR="00E72566" w:rsidRPr="00850CFB" w14:paraId="64D232A8"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850CFB" w:rsidRDefault="00E72566" w:rsidP="00157BBE">
            <w:pPr>
              <w:pStyle w:val="TableEntryHeader"/>
            </w:pPr>
            <w:r w:rsidRPr="00850CFB">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850CFB" w:rsidRDefault="00693D9F" w:rsidP="00157BBE">
            <w:pPr>
              <w:pStyle w:val="TableEntry"/>
            </w:pPr>
            <w:r>
              <w:t xml:space="preserve">CDA Section Template </w:t>
            </w:r>
            <w:r>
              <w:t>2.16.840.1.113883.10.12.201</w:t>
            </w:r>
          </w:p>
        </w:tc>
      </w:tr>
      <w:tr w:rsidR="00E72566" w:rsidRPr="00850CFB" w14:paraId="19D21AB0"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850CFB" w:rsidRDefault="00E72566" w:rsidP="00157BBE">
            <w:pPr>
              <w:pStyle w:val="TableEntryHeader"/>
            </w:pPr>
            <w:r w:rsidRPr="00850CFB">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850CFB" w:rsidRDefault="002E7933" w:rsidP="002E7933">
            <w:pPr>
              <w:pStyle w:val="TableEntry"/>
              <w:ind w:left="0"/>
            </w:pPr>
            <w:r>
              <w:t>Provide pertinent information about</w:t>
            </w:r>
            <w:r w:rsidR="00B9106D">
              <w:t xml:space="preserve"> the document.</w:t>
            </w:r>
          </w:p>
        </w:tc>
      </w:tr>
      <w:tr w:rsidR="00E72566" w:rsidRPr="00850CFB" w14:paraId="60C98B88"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850CFB" w:rsidRDefault="00E72566" w:rsidP="00157BBE">
            <w:pPr>
              <w:pStyle w:val="TableEntryHeader"/>
            </w:pPr>
            <w:r w:rsidRPr="00850CFB">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2498ABC1" w:rsidR="00E72566" w:rsidRPr="00BD06B0" w:rsidRDefault="00E72566" w:rsidP="00B9106D">
            <w:pPr>
              <w:pStyle w:val="TableEntry"/>
            </w:pPr>
            <w:r w:rsidRPr="00BD06B0">
              <w:t xml:space="preserve"> </w:t>
            </w:r>
            <w:r w:rsidR="00B9106D">
              <w:t xml:space="preserve">LOINC, “Document Summary” </w:t>
            </w:r>
            <w:r w:rsidR="00B9106D">
              <w:t>55112-7</w:t>
            </w:r>
          </w:p>
        </w:tc>
      </w:tr>
      <w:tr w:rsidR="00E72566" w:rsidRPr="00850CFB" w14:paraId="2C475E33" w14:textId="77777777" w:rsidTr="00157BBE">
        <w:tc>
          <w:tcPr>
            <w:tcW w:w="492" w:type="pct"/>
            <w:tcBorders>
              <w:top w:val="single" w:sz="4" w:space="0" w:color="auto"/>
            </w:tcBorders>
            <w:shd w:val="clear" w:color="auto" w:fill="E6E6E6"/>
            <w:vAlign w:val="center"/>
          </w:tcPr>
          <w:p w14:paraId="2EFAD4EC" w14:textId="77777777" w:rsidR="00E72566" w:rsidRPr="00850CFB" w:rsidRDefault="00E72566" w:rsidP="00157BBE">
            <w:pPr>
              <w:pStyle w:val="TableEntryHeader"/>
            </w:pPr>
            <w:r w:rsidRPr="00850CFB">
              <w:t xml:space="preserve">Opt and Card </w:t>
            </w:r>
          </w:p>
        </w:tc>
        <w:tc>
          <w:tcPr>
            <w:tcW w:w="626" w:type="pct"/>
            <w:tcBorders>
              <w:top w:val="single" w:sz="4" w:space="0" w:color="auto"/>
            </w:tcBorders>
            <w:shd w:val="clear" w:color="auto" w:fill="E6E6E6"/>
            <w:vAlign w:val="center"/>
          </w:tcPr>
          <w:p w14:paraId="67C72684" w14:textId="77777777" w:rsidR="00E72566" w:rsidRPr="00850CFB" w:rsidRDefault="00E72566" w:rsidP="00157BBE">
            <w:pPr>
              <w:pStyle w:val="TableEntryHeader"/>
            </w:pPr>
            <w:r w:rsidRPr="00850CFB">
              <w:t>Condition</w:t>
            </w:r>
          </w:p>
        </w:tc>
        <w:tc>
          <w:tcPr>
            <w:tcW w:w="1115" w:type="pct"/>
            <w:tcBorders>
              <w:top w:val="single" w:sz="4" w:space="0" w:color="auto"/>
            </w:tcBorders>
            <w:shd w:val="clear" w:color="auto" w:fill="E4E4E4"/>
          </w:tcPr>
          <w:p w14:paraId="5E1D8C6A" w14:textId="77777777" w:rsidR="00E72566" w:rsidRPr="00850CFB" w:rsidRDefault="00E72566" w:rsidP="00157BBE">
            <w:pPr>
              <w:pStyle w:val="TableEntryHeader"/>
            </w:pPr>
            <w:r w:rsidRPr="00850CFB">
              <w:t xml:space="preserve">Data Element or </w:t>
            </w:r>
            <w:r w:rsidRPr="00850CFB">
              <w:br/>
              <w:t>Section Name</w:t>
            </w:r>
          </w:p>
        </w:tc>
        <w:tc>
          <w:tcPr>
            <w:tcW w:w="1302" w:type="pct"/>
            <w:tcBorders>
              <w:top w:val="single" w:sz="4" w:space="0" w:color="auto"/>
            </w:tcBorders>
            <w:shd w:val="clear" w:color="auto" w:fill="E4E4E4"/>
            <w:vAlign w:val="center"/>
          </w:tcPr>
          <w:p w14:paraId="2EA09F04" w14:textId="77777777" w:rsidR="00E72566" w:rsidRPr="00850CFB" w:rsidRDefault="00E72566" w:rsidP="00157BBE">
            <w:pPr>
              <w:pStyle w:val="TableEntryHeader"/>
            </w:pPr>
            <w:r w:rsidRPr="00850CFB">
              <w:t>Template ID</w:t>
            </w:r>
          </w:p>
        </w:tc>
        <w:tc>
          <w:tcPr>
            <w:tcW w:w="773" w:type="pct"/>
            <w:tcBorders>
              <w:top w:val="single" w:sz="4" w:space="0" w:color="auto"/>
            </w:tcBorders>
            <w:shd w:val="clear" w:color="auto" w:fill="E4E4E4"/>
            <w:vAlign w:val="center"/>
          </w:tcPr>
          <w:p w14:paraId="6301347E" w14:textId="77777777" w:rsidR="00E72566" w:rsidRPr="00850CFB" w:rsidRDefault="00E72566" w:rsidP="00157BBE">
            <w:pPr>
              <w:pStyle w:val="TableEntryHeader"/>
            </w:pPr>
            <w:r w:rsidRPr="00850CFB">
              <w:t>Specification Document</w:t>
            </w:r>
          </w:p>
        </w:tc>
        <w:tc>
          <w:tcPr>
            <w:tcW w:w="692" w:type="pct"/>
            <w:tcBorders>
              <w:top w:val="single" w:sz="4" w:space="0" w:color="auto"/>
            </w:tcBorders>
            <w:shd w:val="clear" w:color="auto" w:fill="E4E4E4"/>
            <w:vAlign w:val="center"/>
          </w:tcPr>
          <w:p w14:paraId="4047B006" w14:textId="77777777" w:rsidR="00E72566" w:rsidRPr="00850CFB" w:rsidRDefault="00E72566" w:rsidP="00157BBE">
            <w:pPr>
              <w:pStyle w:val="TableEntryHeader"/>
            </w:pPr>
            <w:r w:rsidRPr="00850CFB">
              <w:t>Vocabulary</w:t>
            </w:r>
          </w:p>
          <w:p w14:paraId="19389F63" w14:textId="77777777" w:rsidR="00E72566" w:rsidRPr="00850CFB" w:rsidRDefault="00E72566" w:rsidP="00157BBE">
            <w:pPr>
              <w:pStyle w:val="TableEntryHeader"/>
            </w:pPr>
            <w:r w:rsidRPr="00850CFB">
              <w:t>Constraint</w:t>
            </w:r>
          </w:p>
        </w:tc>
      </w:tr>
      <w:tr w:rsidR="00E72566" w:rsidRPr="00850CFB" w14:paraId="11BE06B0" w14:textId="77777777" w:rsidTr="00157BBE">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850CFB" w:rsidRDefault="00E72566" w:rsidP="00157BBE">
            <w:pPr>
              <w:pStyle w:val="TableEntryHeader"/>
            </w:pPr>
            <w:r w:rsidRPr="00850CFB">
              <w:t>Text only section</w:t>
            </w:r>
          </w:p>
        </w:tc>
      </w:tr>
      <w:tr w:rsidR="00E72566" w:rsidRPr="00850CFB" w14:paraId="1EB55CBB" w14:textId="77777777" w:rsidTr="00157BBE">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850CFB" w:rsidDel="00ED0757" w:rsidRDefault="00E72566" w:rsidP="00157BBE">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850CFB" w:rsidRDefault="00E72566" w:rsidP="00157BBE">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850CFB" w:rsidRDefault="00E72566" w:rsidP="00157BBE">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850CFB" w:rsidRDefault="00E72566" w:rsidP="00157BBE">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850CFB" w:rsidRDefault="00E72566" w:rsidP="00157BBE">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850CFB" w:rsidRDefault="00E72566" w:rsidP="00157BBE">
            <w:pPr>
              <w:pStyle w:val="TableEntry"/>
            </w:pPr>
          </w:p>
        </w:tc>
      </w:tr>
    </w:tbl>
    <w:p w14:paraId="1A190618" w14:textId="570750B1" w:rsidR="00E72566" w:rsidRPr="00850CFB" w:rsidRDefault="00E72566" w:rsidP="00E72566">
      <w:pPr>
        <w:pStyle w:val="Heading6"/>
      </w:pPr>
      <w:bookmarkStart w:id="172" w:name="_Toc368399631"/>
      <w:r w:rsidRPr="00850CFB">
        <w:t>6.3.3.10.S</w:t>
      </w:r>
      <w:r>
        <w:t>5</w:t>
      </w:r>
      <w:r w:rsidRPr="00850CFB">
        <w:t>.1</w:t>
      </w:r>
      <w:r>
        <w:t xml:space="preserve"> Document Summary </w:t>
      </w:r>
      <w:r w:rsidRPr="00850CFB">
        <w:t>Section Condition, Specification Document, or Vocabulary Constraint</w:t>
      </w:r>
      <w:bookmarkEnd w:id="172"/>
    </w:p>
    <w:p w14:paraId="4D0B7972" w14:textId="766A247D" w:rsidR="00E72566" w:rsidRDefault="00E72566" w:rsidP="00E72566">
      <w:pPr>
        <w:pStyle w:val="BodyText"/>
      </w:pPr>
      <w:r w:rsidRPr="00850CFB">
        <w:t>None</w:t>
      </w:r>
    </w:p>
    <w:p w14:paraId="341EA853" w14:textId="7566FEB5" w:rsidR="00E72566" w:rsidRPr="00850CFB" w:rsidRDefault="00E72566" w:rsidP="00E72566">
      <w:pPr>
        <w:pStyle w:val="BodyText"/>
        <w:keepNext/>
      </w:pPr>
      <w:r>
        <w:rPr>
          <w:rFonts w:eastAsia="Calibri"/>
          <w:b/>
          <w:bCs/>
        </w:rPr>
        <w:lastRenderedPageBreak/>
        <w:t>Document Summary Section</w:t>
      </w:r>
      <w:r w:rsidRPr="00850CFB">
        <w:rPr>
          <w:rFonts w:eastAsia="Calibri"/>
          <w:b/>
          <w:bCs/>
        </w:rPr>
        <w:t xml:space="preserve"> IHE Example</w:t>
      </w:r>
    </w:p>
    <w:p w14:paraId="172C3D04" w14:textId="77777777" w:rsidR="00E72566" w:rsidRPr="00850CFB" w:rsidRDefault="00E72566" w:rsidP="00E72566">
      <w:pPr>
        <w:pStyle w:val="XMLFragment"/>
        <w:rPr>
          <w:noProof w:val="0"/>
        </w:rPr>
      </w:pPr>
      <w:r w:rsidRPr="00850CFB">
        <w:rPr>
          <w:noProof w:val="0"/>
        </w:rPr>
        <w:t>&lt;component&gt;</w:t>
      </w:r>
    </w:p>
    <w:p w14:paraId="172D7329" w14:textId="77777777" w:rsidR="00E72566" w:rsidRPr="00850CFB" w:rsidRDefault="00E72566" w:rsidP="00E72566">
      <w:pPr>
        <w:pStyle w:val="XMLFragment"/>
        <w:rPr>
          <w:noProof w:val="0"/>
        </w:rPr>
      </w:pPr>
    </w:p>
    <w:p w14:paraId="45A7A1EB" w14:textId="77777777" w:rsidR="00E72566" w:rsidRPr="00850CFB" w:rsidRDefault="00E72566" w:rsidP="00E72566">
      <w:pPr>
        <w:pStyle w:val="XMLFragment"/>
        <w:rPr>
          <w:noProof w:val="0"/>
        </w:rPr>
      </w:pPr>
      <w:r w:rsidRPr="00850CFB">
        <w:rPr>
          <w:noProof w:val="0"/>
        </w:rPr>
        <w:t xml:space="preserve">  &lt;section&gt;</w:t>
      </w:r>
    </w:p>
    <w:p w14:paraId="4AFB8CC9" w14:textId="2867C48E" w:rsidR="00E72566" w:rsidRPr="00850CFB" w:rsidRDefault="00E72566" w:rsidP="00E72566">
      <w:pPr>
        <w:pStyle w:val="XMLFragment"/>
        <w:rPr>
          <w:noProof w:val="0"/>
        </w:rPr>
      </w:pPr>
      <w:r w:rsidRPr="00850CFB">
        <w:rPr>
          <w:noProof w:val="0"/>
        </w:rPr>
        <w:t xml:space="preserve">    &lt;</w:t>
      </w:r>
      <w:proofErr w:type="spellStart"/>
      <w:r w:rsidRPr="00850CFB">
        <w:rPr>
          <w:noProof w:val="0"/>
        </w:rPr>
        <w:t>templateId</w:t>
      </w:r>
      <w:proofErr w:type="spellEnd"/>
      <w:r w:rsidRPr="00850CFB">
        <w:rPr>
          <w:noProof w:val="0"/>
        </w:rPr>
        <w:t xml:space="preserve"> root='</w:t>
      </w:r>
      <w:r w:rsidR="00A45E8D">
        <w:t>1.3.6.1.4.1.19376.1.4.1.2.16</w:t>
      </w:r>
      <w:r w:rsidRPr="00850CFB">
        <w:rPr>
          <w:noProof w:val="0"/>
        </w:rPr>
        <w:t>’/&gt;</w:t>
      </w:r>
    </w:p>
    <w:p w14:paraId="2F54E1BF" w14:textId="77777777" w:rsidR="00E72566" w:rsidRPr="00850CFB" w:rsidRDefault="00E72566" w:rsidP="00E72566">
      <w:pPr>
        <w:pStyle w:val="XMLFragment"/>
        <w:rPr>
          <w:noProof w:val="0"/>
        </w:rPr>
      </w:pPr>
      <w:r w:rsidRPr="00850CFB">
        <w:rPr>
          <w:noProof w:val="0"/>
        </w:rPr>
        <w:t xml:space="preserve">    &lt;id root=' ' extension=' '/&gt;</w:t>
      </w:r>
    </w:p>
    <w:p w14:paraId="66653759" w14:textId="333B84DB" w:rsidR="00E72566" w:rsidRPr="00850CFB" w:rsidRDefault="00E72566" w:rsidP="00E72566">
      <w:pPr>
        <w:pStyle w:val="XMLFragment"/>
        <w:rPr>
          <w:noProof w:val="0"/>
        </w:rPr>
      </w:pPr>
      <w:r w:rsidRPr="00850CFB">
        <w:rPr>
          <w:noProof w:val="0"/>
        </w:rPr>
        <w:t xml:space="preserve">    &lt;code code='</w:t>
      </w:r>
      <w:r w:rsidR="00A45E8D">
        <w:rPr>
          <w:noProof w:val="0"/>
        </w:rPr>
        <w:t>55112</w:t>
      </w:r>
      <w:r w:rsidRPr="00850CFB">
        <w:rPr>
          <w:noProof w:val="0"/>
        </w:rPr>
        <w:t>-7</w:t>
      </w:r>
      <w:r w:rsidR="00A45E8D">
        <w:rPr>
          <w:noProof w:val="0"/>
        </w:rPr>
        <w:t xml:space="preserve">' </w:t>
      </w:r>
      <w:proofErr w:type="spellStart"/>
      <w:r w:rsidR="00A45E8D">
        <w:rPr>
          <w:noProof w:val="0"/>
        </w:rPr>
        <w:t>displayName</w:t>
      </w:r>
      <w:proofErr w:type="spellEnd"/>
      <w:r w:rsidR="00A45E8D">
        <w:rPr>
          <w:noProof w:val="0"/>
        </w:rPr>
        <w:t>='DOCUMENT SUMMARY</w:t>
      </w:r>
      <w:r w:rsidRPr="00850CFB">
        <w:rPr>
          <w:noProof w:val="0"/>
        </w:rPr>
        <w:t>'</w:t>
      </w:r>
    </w:p>
    <w:p w14:paraId="54093ECD" w14:textId="77777777" w:rsidR="00E72566" w:rsidRPr="00850CFB" w:rsidRDefault="00E72566" w:rsidP="00E72566">
      <w:pPr>
        <w:pStyle w:val="XMLFragment"/>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01BB26C7" w14:textId="77777777" w:rsidR="00E72566" w:rsidRPr="00850CFB" w:rsidRDefault="00E72566" w:rsidP="00E72566">
      <w:pPr>
        <w:pStyle w:val="XMLFragment"/>
        <w:rPr>
          <w:noProof w:val="0"/>
        </w:rPr>
      </w:pPr>
      <w:r w:rsidRPr="00850CFB">
        <w:rPr>
          <w:noProof w:val="0"/>
        </w:rPr>
        <w:t xml:space="preserve">    &lt;text&gt;</w:t>
      </w:r>
    </w:p>
    <w:p w14:paraId="03CB4DC7" w14:textId="77777777" w:rsidR="00E72566" w:rsidRPr="00850CFB" w:rsidRDefault="00E72566" w:rsidP="00E72566">
      <w:pPr>
        <w:pStyle w:val="XMLFragment"/>
        <w:rPr>
          <w:noProof w:val="0"/>
        </w:rPr>
      </w:pPr>
      <w:r w:rsidRPr="00850CFB">
        <w:rPr>
          <w:noProof w:val="0"/>
        </w:rPr>
        <w:t xml:space="preserve">      Text as described above</w:t>
      </w:r>
    </w:p>
    <w:p w14:paraId="29738897" w14:textId="77777777" w:rsidR="00E72566" w:rsidRPr="00850CFB" w:rsidRDefault="00E72566" w:rsidP="00E72566">
      <w:pPr>
        <w:pStyle w:val="XMLFragment"/>
        <w:rPr>
          <w:noProof w:val="0"/>
        </w:rPr>
      </w:pPr>
      <w:r w:rsidRPr="00850CFB">
        <w:rPr>
          <w:noProof w:val="0"/>
        </w:rPr>
        <w:t xml:space="preserve">    &lt;/text&gt;  </w:t>
      </w:r>
    </w:p>
    <w:p w14:paraId="504BC34A" w14:textId="77777777" w:rsidR="00E72566" w:rsidRPr="00850CFB" w:rsidRDefault="00E72566" w:rsidP="00E72566">
      <w:pPr>
        <w:pStyle w:val="XMLFragment"/>
        <w:rPr>
          <w:noProof w:val="0"/>
        </w:rPr>
      </w:pPr>
      <w:r w:rsidRPr="00850CFB">
        <w:rPr>
          <w:noProof w:val="0"/>
        </w:rPr>
        <w:t xml:space="preserve">  &lt;/section&gt;</w:t>
      </w:r>
    </w:p>
    <w:p w14:paraId="058FD28E" w14:textId="77777777" w:rsidR="00E72566" w:rsidRPr="00850CFB" w:rsidRDefault="00E72566" w:rsidP="00E72566">
      <w:pPr>
        <w:pStyle w:val="XMLFragment"/>
        <w:rPr>
          <w:noProof w:val="0"/>
        </w:rPr>
      </w:pPr>
    </w:p>
    <w:p w14:paraId="798D3327" w14:textId="77777777" w:rsidR="00E72566" w:rsidRPr="00850CFB" w:rsidRDefault="00E72566" w:rsidP="00E72566">
      <w:pPr>
        <w:pStyle w:val="XMLFragment"/>
        <w:rPr>
          <w:noProof w:val="0"/>
        </w:rPr>
      </w:pPr>
      <w:r w:rsidRPr="00850CFB">
        <w:rPr>
          <w:noProof w:val="0"/>
        </w:rPr>
        <w:t>&lt;/component&gt;</w:t>
      </w:r>
    </w:p>
    <w:p w14:paraId="38F04765" w14:textId="236E138D" w:rsidR="00E72566" w:rsidRPr="00850CFB" w:rsidRDefault="00E72566" w:rsidP="00E72566">
      <w:pPr>
        <w:pStyle w:val="FigureTitle"/>
      </w:pPr>
      <w:r w:rsidRPr="00850CFB">
        <w:t>Figure 6.3.3.</w:t>
      </w:r>
      <w:proofErr w:type="gramStart"/>
      <w:r w:rsidRPr="00850CFB">
        <w:t>10.S</w:t>
      </w:r>
      <w:proofErr w:type="gramEnd"/>
      <w:r>
        <w:t>5</w:t>
      </w:r>
      <w:r w:rsidRPr="00850CFB">
        <w:t xml:space="preserve">.1-1: Specification for IHE </w:t>
      </w:r>
      <w:r>
        <w:t>Document Summary</w:t>
      </w:r>
      <w:r w:rsidRPr="00850CFB">
        <w:t xml:space="preserve"> Section</w:t>
      </w:r>
    </w:p>
    <w:p w14:paraId="695EA32D" w14:textId="7AABDA21" w:rsidR="0088137F" w:rsidRDefault="0088137F" w:rsidP="0088137F">
      <w:pPr>
        <w:pStyle w:val="Heading4"/>
        <w:numPr>
          <w:ilvl w:val="0"/>
          <w:numId w:val="0"/>
        </w:numPr>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6</w:t>
      </w:r>
      <w:r w:rsidRPr="00D26514">
        <w:rPr>
          <w:noProof w:val="0"/>
        </w:rPr>
        <w:t xml:space="preserve"> </w:t>
      </w:r>
      <w:r>
        <w:rPr>
          <w:noProof w:val="0"/>
        </w:rPr>
        <w:t xml:space="preserve">Notes </w:t>
      </w:r>
      <w:r w:rsidRPr="00D26514">
        <w:rPr>
          <w:noProof w:val="0"/>
        </w:rPr>
        <w:t xml:space="preserve">Section Content </w:t>
      </w:r>
      <w:commentRangeStart w:id="173"/>
      <w:r w:rsidRPr="00D26514">
        <w:rPr>
          <w:noProof w:val="0"/>
        </w:rPr>
        <w:t xml:space="preserve">Module </w:t>
      </w:r>
      <w:commentRangeEnd w:id="173"/>
      <w:r>
        <w:rPr>
          <w:rStyle w:val="CommentReference"/>
          <w:rFonts w:ascii="Times New Roman" w:hAnsi="Times New Roman"/>
          <w:b w:val="0"/>
          <w:noProof w:val="0"/>
          <w:kern w:val="0"/>
        </w:rPr>
        <w:commentReference w:id="173"/>
      </w:r>
    </w:p>
    <w:p w14:paraId="2A1BA1F0" w14:textId="550EAB9D" w:rsidR="0088137F" w:rsidRPr="00D26514" w:rsidRDefault="0088137F" w:rsidP="0088137F">
      <w:pPr>
        <w:pStyle w:val="Heading4"/>
        <w:numPr>
          <w:ilvl w:val="0"/>
          <w:numId w:val="0"/>
        </w:numPr>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7</w:t>
      </w:r>
      <w:r w:rsidRPr="00D26514">
        <w:rPr>
          <w:noProof w:val="0"/>
        </w:rPr>
        <w:t xml:space="preserve"> </w:t>
      </w:r>
      <w:r>
        <w:rPr>
          <w:noProof w:val="0"/>
        </w:rPr>
        <w:t xml:space="preserve">Care Team Summary </w:t>
      </w:r>
      <w:r w:rsidRPr="00D26514">
        <w:rPr>
          <w:noProof w:val="0"/>
        </w:rPr>
        <w:t xml:space="preserve">Section Content </w:t>
      </w:r>
      <w:commentRangeStart w:id="174"/>
      <w:r w:rsidRPr="00D26514">
        <w:rPr>
          <w:noProof w:val="0"/>
        </w:rPr>
        <w:t>Module</w:t>
      </w:r>
      <w:commentRangeEnd w:id="174"/>
      <w:r>
        <w:rPr>
          <w:rStyle w:val="CommentReference"/>
          <w:rFonts w:ascii="Times New Roman" w:hAnsi="Times New Roman"/>
          <w:b w:val="0"/>
          <w:noProof w:val="0"/>
          <w:kern w:val="0"/>
        </w:rPr>
        <w:commentReference w:id="174"/>
      </w:r>
      <w:r w:rsidRPr="00D26514">
        <w:rPr>
          <w:noProof w:val="0"/>
        </w:rPr>
        <w:t xml:space="preserve"> </w:t>
      </w:r>
    </w:p>
    <w:p w14:paraId="03FABCE7" w14:textId="77777777" w:rsidR="0088137F" w:rsidRPr="0088137F" w:rsidRDefault="0088137F" w:rsidP="0088137F">
      <w:pPr>
        <w:pStyle w:val="BodyText"/>
      </w:pPr>
    </w:p>
    <w:p w14:paraId="117685EF" w14:textId="77777777" w:rsidR="0088137F" w:rsidRPr="0088137F" w:rsidRDefault="0088137F" w:rsidP="0088137F">
      <w:pPr>
        <w:pStyle w:val="BodyText"/>
      </w:pPr>
    </w:p>
    <w:bookmarkEnd w:id="168"/>
    <w:bookmarkEnd w:id="169"/>
    <w:bookmarkEnd w:id="170"/>
    <w:p w14:paraId="1E3FDFFD" w14:textId="6475FEF4" w:rsidR="005D6104" w:rsidRPr="00D26514" w:rsidRDefault="005D6104" w:rsidP="00712AE6">
      <w:pPr>
        <w:pStyle w:val="TableTitle"/>
      </w:pPr>
    </w:p>
    <w:p w14:paraId="1EF20D89" w14:textId="77777777" w:rsidR="005D6104" w:rsidRPr="00D26514" w:rsidRDefault="005D6104" w:rsidP="005D6104">
      <w:pPr>
        <w:pStyle w:val="BodyText"/>
      </w:pPr>
    </w:p>
    <w:p w14:paraId="46FDF8BE" w14:textId="08CC963D" w:rsidR="00A23689" w:rsidRDefault="00A23689" w:rsidP="00A23689">
      <w:pPr>
        <w:pStyle w:val="Heading5"/>
        <w:numPr>
          <w:ilvl w:val="0"/>
          <w:numId w:val="0"/>
        </w:numPr>
        <w:rPr>
          <w:noProof w:val="0"/>
        </w:rPr>
      </w:pPr>
      <w:bookmarkStart w:id="175" w:name="_Toc345074718"/>
      <w:bookmarkStart w:id="176"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175"/>
      <w:bookmarkEnd w:id="176"/>
      <w:r w:rsidRPr="00D26514">
        <w:rPr>
          <w:noProof w:val="0"/>
        </w:rPr>
        <w:t xml:space="preserve"> </w:t>
      </w:r>
    </w:p>
    <w:p w14:paraId="2BAC4E25" w14:textId="26EC99D5" w:rsidR="0098147A" w:rsidRDefault="0098147A" w:rsidP="0098147A">
      <w:pPr>
        <w:pStyle w:val="BodyText"/>
      </w:pPr>
    </w:p>
    <w:p w14:paraId="5DD63893" w14:textId="2A5A0347" w:rsidR="0098147A" w:rsidRDefault="0098147A" w:rsidP="0098147A">
      <w:pPr>
        <w:pStyle w:val="BodyText"/>
      </w:pPr>
    </w:p>
    <w:p w14:paraId="50348628" w14:textId="60E7F30A" w:rsidR="0098147A" w:rsidRDefault="0098147A" w:rsidP="0098147A">
      <w:pPr>
        <w:pStyle w:val="Heading4"/>
        <w:numPr>
          <w:ilvl w:val="0"/>
          <w:numId w:val="0"/>
        </w:numPr>
        <w:rPr>
          <w:bCs/>
          <w:noProof w:val="0"/>
        </w:rPr>
      </w:pPr>
      <w:bookmarkStart w:id="177" w:name="_Toc396916888"/>
      <w:r>
        <w:rPr>
          <w:bCs/>
          <w:noProof w:val="0"/>
        </w:rPr>
        <w:t>6.Y.x</w:t>
      </w:r>
      <w:r w:rsidRPr="00A97446">
        <w:rPr>
          <w:bCs/>
          <w:noProof w:val="0"/>
        </w:rPr>
        <w:t xml:space="preserve"> Examples</w:t>
      </w:r>
      <w:bookmarkEnd w:id="177"/>
    </w:p>
    <w:p w14:paraId="5A3C92C2" w14:textId="77777777" w:rsidR="0098147A" w:rsidRPr="0098147A" w:rsidRDefault="0098147A" w:rsidP="0098147A">
      <w:pPr>
        <w:pStyle w:val="BodyText"/>
      </w:pPr>
    </w:p>
    <w:p w14:paraId="555943BB" w14:textId="77777777" w:rsidR="0098147A" w:rsidRPr="00850CFB" w:rsidRDefault="0098147A" w:rsidP="0098147A">
      <w:pPr>
        <w:pStyle w:val="XMLFragment"/>
        <w:pBdr>
          <w:bottom w:val="single" w:sz="4" w:space="31" w:color="auto"/>
        </w:pBdr>
        <w:rPr>
          <w:noProof w:val="0"/>
        </w:rPr>
      </w:pPr>
      <w:r w:rsidRPr="00850CFB">
        <w:rPr>
          <w:noProof w:val="0"/>
        </w:rPr>
        <w:lastRenderedPageBreak/>
        <w:t>&lt;component&gt;</w:t>
      </w:r>
    </w:p>
    <w:p w14:paraId="5C883486" w14:textId="77777777" w:rsidR="0098147A" w:rsidRPr="00850CFB" w:rsidRDefault="0098147A" w:rsidP="0098147A">
      <w:pPr>
        <w:pStyle w:val="XMLFragment"/>
        <w:pBdr>
          <w:bottom w:val="single" w:sz="4" w:space="31" w:color="auto"/>
        </w:pBdr>
        <w:rPr>
          <w:noProof w:val="0"/>
        </w:rPr>
      </w:pPr>
      <w:r w:rsidRPr="00850CFB">
        <w:rPr>
          <w:noProof w:val="0"/>
        </w:rPr>
        <w:t xml:space="preserve">  &lt;section&gt;</w:t>
      </w:r>
    </w:p>
    <w:p w14:paraId="7053DF7B" w14:textId="77777777" w:rsidR="0098147A" w:rsidRPr="00850CFB" w:rsidRDefault="0098147A" w:rsidP="0098147A">
      <w:pPr>
        <w:pStyle w:val="XMLFragment"/>
        <w:pBdr>
          <w:bottom w:val="single" w:sz="4" w:space="31" w:color="auto"/>
        </w:pBdr>
        <w:rPr>
          <w:noProof w:val="0"/>
        </w:rPr>
      </w:pPr>
      <w:r>
        <w:rPr>
          <w:noProof w:val="0"/>
        </w:rPr>
        <w:t xml:space="preserve">    &lt;</w:t>
      </w:r>
      <w:proofErr w:type="spellStart"/>
      <w:r>
        <w:rPr>
          <w:noProof w:val="0"/>
        </w:rPr>
        <w:t>templateId</w:t>
      </w:r>
      <w:proofErr w:type="spellEnd"/>
      <w:r>
        <w:rPr>
          <w:noProof w:val="0"/>
        </w:rPr>
        <w:t xml:space="preserve"> root=</w:t>
      </w:r>
      <w:r w:rsidRPr="009C5E35">
        <w:rPr>
          <w:noProof w:val="0"/>
        </w:rPr>
        <w:t>"1.3.6.1.4.1.19376.1.5.3.1.1.26.1.10"</w:t>
      </w:r>
      <w:r w:rsidRPr="00850CFB">
        <w:rPr>
          <w:noProof w:val="0"/>
        </w:rPr>
        <w:t>/&gt;</w:t>
      </w:r>
    </w:p>
    <w:p w14:paraId="5CB1539D" w14:textId="77777777" w:rsidR="0098147A" w:rsidRPr="00850CFB" w:rsidRDefault="0098147A" w:rsidP="0098147A">
      <w:pPr>
        <w:pStyle w:val="XMLFragment"/>
        <w:pBdr>
          <w:bottom w:val="single" w:sz="4" w:space="31" w:color="auto"/>
        </w:pBdr>
        <w:rPr>
          <w:noProof w:val="0"/>
        </w:rPr>
      </w:pPr>
      <w:r w:rsidRPr="00850CFB">
        <w:rPr>
          <w:noProof w:val="0"/>
        </w:rPr>
        <w:t xml:space="preserve">    &lt;id root=' ' extension=' '/&gt;</w:t>
      </w:r>
    </w:p>
    <w:p w14:paraId="19E19776" w14:textId="77777777" w:rsidR="0098147A" w:rsidRPr="00850CFB" w:rsidRDefault="0098147A" w:rsidP="0098147A">
      <w:pPr>
        <w:pStyle w:val="XMLFragment"/>
        <w:pBdr>
          <w:bottom w:val="single" w:sz="4" w:space="31" w:color="auto"/>
        </w:pBdr>
        <w:rPr>
          <w:noProof w:val="0"/>
        </w:rPr>
      </w:pPr>
      <w:r w:rsidRPr="00850CFB">
        <w:rPr>
          <w:noProof w:val="0"/>
        </w:rPr>
        <w:t xml:space="preserve">    &lt;code code='</w:t>
      </w:r>
      <w:r>
        <w:rPr>
          <w:noProof w:val="0"/>
        </w:rPr>
        <w:t xml:space="preserve">77604-7' </w:t>
      </w:r>
      <w:proofErr w:type="spellStart"/>
      <w:r>
        <w:rPr>
          <w:noProof w:val="0"/>
        </w:rPr>
        <w:t>displayName</w:t>
      </w:r>
      <w:proofErr w:type="spellEnd"/>
      <w:r>
        <w:rPr>
          <w:noProof w:val="0"/>
        </w:rPr>
        <w:t>='</w:t>
      </w:r>
      <w:r>
        <w:rPr>
          <w:color w:val="000000"/>
        </w:rPr>
        <w:t>Medication treatment plan.brief</w:t>
      </w:r>
      <w:r w:rsidRPr="00850CFB">
        <w:rPr>
          <w:noProof w:val="0"/>
        </w:rPr>
        <w:t>'</w:t>
      </w:r>
    </w:p>
    <w:p w14:paraId="7E7C5325" w14:textId="77777777" w:rsidR="0098147A" w:rsidRDefault="0098147A" w:rsidP="0098147A">
      <w:pPr>
        <w:pStyle w:val="XMLFragment"/>
        <w:pBdr>
          <w:bottom w:val="single" w:sz="4" w:space="31" w:color="auto"/>
        </w:pBdr>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028EA503" w14:textId="77777777" w:rsidR="0098147A" w:rsidRPr="00850CFB" w:rsidRDefault="0098147A" w:rsidP="0098147A">
      <w:pPr>
        <w:pStyle w:val="XMLFragment"/>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355D0D3A" w14:textId="77777777" w:rsidR="0098147A" w:rsidRPr="00850CFB" w:rsidRDefault="0098147A" w:rsidP="0098147A">
      <w:pPr>
        <w:pStyle w:val="XMLFragment"/>
        <w:pBdr>
          <w:bottom w:val="single" w:sz="4" w:space="31" w:color="auto"/>
        </w:pBdr>
        <w:rPr>
          <w:noProof w:val="0"/>
        </w:rPr>
      </w:pPr>
      <w:r w:rsidRPr="00850CFB">
        <w:rPr>
          <w:noProof w:val="0"/>
        </w:rPr>
        <w:t xml:space="preserve">    &lt;text&gt;</w:t>
      </w:r>
    </w:p>
    <w:p w14:paraId="4DD13932" w14:textId="77777777" w:rsidR="0098147A" w:rsidRPr="00850CFB" w:rsidRDefault="0098147A" w:rsidP="0098147A">
      <w:pPr>
        <w:pStyle w:val="XMLFragment"/>
        <w:pBdr>
          <w:bottom w:val="single" w:sz="4" w:space="31" w:color="auto"/>
        </w:pBdr>
        <w:rPr>
          <w:noProof w:val="0"/>
        </w:rPr>
      </w:pPr>
      <w:r w:rsidRPr="00850CFB">
        <w:rPr>
          <w:noProof w:val="0"/>
        </w:rPr>
        <w:t xml:space="preserve">      Text as described above</w:t>
      </w:r>
    </w:p>
    <w:p w14:paraId="6E8C1CCF" w14:textId="77777777" w:rsidR="0098147A" w:rsidRDefault="0098147A" w:rsidP="0098147A">
      <w:pPr>
        <w:pStyle w:val="XMLFragment"/>
        <w:pBdr>
          <w:bottom w:val="single" w:sz="4" w:space="31" w:color="auto"/>
        </w:pBdr>
        <w:rPr>
          <w:noProof w:val="0"/>
        </w:rPr>
      </w:pPr>
      <w:r w:rsidRPr="00850CFB">
        <w:rPr>
          <w:noProof w:val="0"/>
        </w:rPr>
        <w:t xml:space="preserve">    &lt;/text&gt;</w:t>
      </w:r>
    </w:p>
    <w:p w14:paraId="103A35C0" w14:textId="77777777" w:rsidR="0098147A" w:rsidRDefault="0098147A" w:rsidP="0098147A">
      <w:pPr>
        <w:pStyle w:val="XMLFragment"/>
        <w:pBdr>
          <w:bottom w:val="single" w:sz="4" w:space="31" w:color="auto"/>
        </w:pBdr>
        <w:rPr>
          <w:noProof w:val="0"/>
        </w:rPr>
      </w:pPr>
      <w:r>
        <w:rPr>
          <w:noProof w:val="0"/>
        </w:rPr>
        <w:t xml:space="preserve">  &lt;/section&gt;</w:t>
      </w:r>
    </w:p>
    <w:p w14:paraId="242CC6AA" w14:textId="77777777" w:rsidR="0098147A" w:rsidRPr="00D26514" w:rsidRDefault="0098147A" w:rsidP="0098147A">
      <w:pPr>
        <w:pStyle w:val="XMLFragment"/>
        <w:pBdr>
          <w:bottom w:val="single" w:sz="4" w:space="31" w:color="auto"/>
        </w:pBdr>
      </w:pPr>
      <w:r>
        <w:rPr>
          <w:noProof w:val="0"/>
        </w:rPr>
        <w:t>&lt;/component&gt;</w:t>
      </w:r>
    </w:p>
    <w:p w14:paraId="421C5635" w14:textId="77777777" w:rsidR="0098147A" w:rsidRPr="0098147A" w:rsidRDefault="0098147A" w:rsidP="0098147A">
      <w:pPr>
        <w:pStyle w:val="BodyText"/>
      </w:pPr>
    </w:p>
    <w:p w14:paraId="0F9F05B8" w14:textId="77777777" w:rsidR="005D6104" w:rsidRPr="00D26514" w:rsidRDefault="005D6104" w:rsidP="00A23689">
      <w:pPr>
        <w:pStyle w:val="Heading5"/>
        <w:numPr>
          <w:ilvl w:val="0"/>
          <w:numId w:val="0"/>
        </w:numPr>
        <w:rPr>
          <w:noProof w:val="0"/>
        </w:rPr>
      </w:pPr>
      <w:bookmarkStart w:id="178" w:name="_6.2.2.1.1__Problem"/>
      <w:bookmarkStart w:id="179" w:name="_Toc296340357"/>
      <w:bookmarkStart w:id="180" w:name="_Toc345074719"/>
      <w:bookmarkStart w:id="181" w:name="_Toc500238830"/>
      <w:bookmarkEnd w:id="178"/>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179"/>
      <w:r w:rsidR="00A23689" w:rsidRPr="00D26514">
        <w:rPr>
          <w:noProof w:val="0"/>
        </w:rPr>
        <w:t>&lt;Data Element or Section Name&gt; &lt;Condition, Specification Document, or Vocabulary Constraint&gt;</w:t>
      </w:r>
      <w:bookmarkEnd w:id="180"/>
      <w:bookmarkEnd w:id="181"/>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lastRenderedPageBreak/>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182" w:name="_Toc345074720"/>
      <w:bookmarkStart w:id="183"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182"/>
      <w:bookmarkEnd w:id="183"/>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184" w:name="S_Medical_General_History"/>
      <w:bookmarkStart w:id="185" w:name="_Toc322675125"/>
      <w:bookmarkStart w:id="186" w:name="_Toc345074721"/>
      <w:bookmarkStart w:id="187" w:name="_Toc500238832"/>
      <w:r w:rsidRPr="00D26514">
        <w:rPr>
          <w:noProof w:val="0"/>
        </w:rPr>
        <w:t>6.3.3.10.S Medical History - Cardiac Section 11329-0</w:t>
      </w:r>
      <w:bookmarkEnd w:id="184"/>
      <w:bookmarkEnd w:id="185"/>
      <w:bookmarkEnd w:id="186"/>
      <w:bookmarkEnd w:id="187"/>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lastRenderedPageBreak/>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188" w:name="_6.2.3.1_Encompassing_Encounter"/>
      <w:bookmarkStart w:id="189" w:name="_6.2.3.1.1_Responsible_Party"/>
      <w:bookmarkStart w:id="190" w:name="_6.2.3.1.2_Health_Care"/>
      <w:bookmarkStart w:id="191" w:name="_Toc345074722"/>
      <w:bookmarkStart w:id="192" w:name="_Toc500238833"/>
      <w:bookmarkEnd w:id="188"/>
      <w:bookmarkEnd w:id="189"/>
      <w:bookmarkEnd w:id="190"/>
      <w:r w:rsidRPr="00D26514">
        <w:rPr>
          <w:bCs/>
          <w:noProof w:val="0"/>
        </w:rPr>
        <w:t>6.3.4</w:t>
      </w:r>
      <w:r w:rsidR="00291725" w:rsidRPr="00D26514">
        <w:rPr>
          <w:bCs/>
          <w:noProof w:val="0"/>
        </w:rPr>
        <w:t xml:space="preserve"> </w:t>
      </w:r>
      <w:r w:rsidRPr="00D26514">
        <w:rPr>
          <w:bCs/>
          <w:noProof w:val="0"/>
        </w:rPr>
        <w:t>CDA Entry Content Modules</w:t>
      </w:r>
      <w:bookmarkEnd w:id="191"/>
      <w:bookmarkEnd w:id="192"/>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193" w:name="_Toc345074723"/>
      <w:bookmarkStart w:id="194"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193"/>
      <w:bookmarkEnd w:id="194"/>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195" w:name="_6.2.4.4.1__Simple"/>
      <w:bookmarkStart w:id="196" w:name="_Toc296340404"/>
      <w:bookmarkStart w:id="197" w:name="_Toc345074724"/>
      <w:bookmarkStart w:id="198" w:name="_Toc500238835"/>
      <w:bookmarkEnd w:id="195"/>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196"/>
      <w:bookmarkEnd w:id="197"/>
      <w:bookmarkEnd w:id="198"/>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199" w:name="_Toc296340405"/>
      <w:bookmarkStart w:id="200" w:name="_Toc345074725"/>
      <w:bookmarkStart w:id="201" w:name="_Toc500238836"/>
      <w:r w:rsidRPr="00D26514">
        <w:rPr>
          <w:noProof w:val="0"/>
        </w:rPr>
        <w:t>6.3.4.E.2 Simple Observation (wall morphology) Constraints</w:t>
      </w:r>
      <w:bookmarkEnd w:id="199"/>
      <w:bookmarkEnd w:id="200"/>
      <w:bookmarkEnd w:id="201"/>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02" w:name="_Toc184813871"/>
      <w:bookmarkStart w:id="203" w:name="_Toc322675194"/>
      <w:bookmarkStart w:id="204" w:name="_Toc345074726"/>
      <w:bookmarkStart w:id="205" w:name="_Toc500238837"/>
      <w:bookmarkStart w:id="206" w:name="E_Problem_Observation_Cardiac_PF"/>
      <w:bookmarkStart w:id="207"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208" w:name="E_Problem_Observation"/>
      <w:bookmarkEnd w:id="208"/>
      <w:r w:rsidR="00875076" w:rsidRPr="00D26514">
        <w:rPr>
          <w:noProof w:val="0"/>
        </w:rPr>
        <w:t xml:space="preserve"> Observation</w:t>
      </w:r>
      <w:bookmarkStart w:id="209" w:name="CS_ProblemObservation"/>
      <w:bookmarkEnd w:id="202"/>
      <w:bookmarkEnd w:id="209"/>
      <w:r w:rsidR="00875076" w:rsidRPr="00D26514">
        <w:rPr>
          <w:noProof w:val="0"/>
        </w:rPr>
        <w:t xml:space="preserve"> - Cardiac</w:t>
      </w:r>
      <w:bookmarkEnd w:id="203"/>
      <w:bookmarkEnd w:id="204"/>
      <w:bookmarkEnd w:id="205"/>
    </w:p>
    <w:bookmarkEnd w:id="206"/>
    <w:bookmarkEnd w:id="207"/>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210" w:name="C_7130"/>
      <w:bookmarkEnd w:id="210"/>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211" w:name="C_7131"/>
      <w:bookmarkEnd w:id="211"/>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212" w:name="C_7134"/>
      <w:bookmarkEnd w:id="212"/>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213" w:name="_Toc500238838"/>
      <w:r w:rsidRPr="00D26514">
        <w:rPr>
          <w:noProof w:val="0"/>
        </w:rPr>
        <w:t>6.4 Section not applicable</w:t>
      </w:r>
      <w:bookmarkEnd w:id="213"/>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214" w:name="_Toc335730763"/>
      <w:bookmarkStart w:id="215" w:name="_Toc336000666"/>
      <w:bookmarkStart w:id="216" w:name="_Toc336002388"/>
      <w:bookmarkStart w:id="217" w:name="_Toc336006583"/>
      <w:bookmarkStart w:id="218" w:name="_Toc335730764"/>
      <w:bookmarkStart w:id="219" w:name="_Toc336000667"/>
      <w:bookmarkStart w:id="220" w:name="_Toc336002389"/>
      <w:bookmarkStart w:id="221" w:name="_Toc336006584"/>
      <w:bookmarkStart w:id="222" w:name="_Toc500238839"/>
      <w:bookmarkStart w:id="223" w:name="_Toc291167547"/>
      <w:bookmarkStart w:id="224" w:name="_Toc291231486"/>
      <w:bookmarkStart w:id="225" w:name="_Toc296340423"/>
      <w:bookmarkEnd w:id="214"/>
      <w:bookmarkEnd w:id="215"/>
      <w:bookmarkEnd w:id="216"/>
      <w:bookmarkEnd w:id="217"/>
      <w:bookmarkEnd w:id="218"/>
      <w:bookmarkEnd w:id="219"/>
      <w:bookmarkEnd w:id="220"/>
      <w:bookmarkEnd w:id="221"/>
      <w:r w:rsidRPr="00D26514">
        <w:rPr>
          <w:noProof w:val="0"/>
        </w:rPr>
        <w:t xml:space="preserve">6.5 </w:t>
      </w:r>
      <w:bookmarkStart w:id="226" w:name="_Toc345074728"/>
      <w:r w:rsidR="00255462" w:rsidRPr="00D26514">
        <w:rPr>
          <w:noProof w:val="0"/>
        </w:rPr>
        <w:t xml:space="preserve">&lt;Domain Acronym&gt; </w:t>
      </w:r>
      <w:r w:rsidR="001439BB" w:rsidRPr="00D26514">
        <w:rPr>
          <w:noProof w:val="0"/>
        </w:rPr>
        <w:t>Value Sets</w:t>
      </w:r>
      <w:bookmarkEnd w:id="226"/>
      <w:r w:rsidR="009F5CC2" w:rsidRPr="00D26514">
        <w:rPr>
          <w:noProof w:val="0"/>
        </w:rPr>
        <w:t xml:space="preserve"> and Concept Domains</w:t>
      </w:r>
      <w:bookmarkEnd w:id="222"/>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227" w:name="_Toc345074729"/>
      <w:bookmarkStart w:id="228"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227"/>
      <w:bookmarkEnd w:id="228"/>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229" w:name="_Toc345074730"/>
      <w:bookmarkStart w:id="230"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223"/>
      <w:bookmarkEnd w:id="224"/>
      <w:bookmarkEnd w:id="225"/>
      <w:r w:rsidR="00865DF9" w:rsidRPr="00D26514">
        <w:rPr>
          <w:rFonts w:eastAsia="Calibri"/>
          <w:noProof w:val="0"/>
        </w:rPr>
        <w:t xml:space="preserve"> 1.3.6.1.4.1.19376.1.4.1.5.15</w:t>
      </w:r>
      <w:bookmarkEnd w:id="229"/>
      <w:bookmarkEnd w:id="230"/>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231"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232"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232"/>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233" w:name="_Toc500238843"/>
      <w:bookmarkStart w:id="234" w:name="OLE_LINK57"/>
      <w:bookmarkStart w:id="235" w:name="OLE_LINK58"/>
      <w:r w:rsidRPr="00D26514">
        <w:lastRenderedPageBreak/>
        <w:t>Appendices</w:t>
      </w:r>
      <w:bookmarkEnd w:id="231"/>
      <w:bookmarkEnd w:id="233"/>
      <w:r w:rsidRPr="00D26514">
        <w:rPr>
          <w:highlight w:val="yellow"/>
        </w:rPr>
        <w:t xml:space="preserve"> </w:t>
      </w:r>
    </w:p>
    <w:p w14:paraId="69927F7E" w14:textId="77777777" w:rsidR="00144F18" w:rsidRPr="00D26514" w:rsidRDefault="00EA4EA1" w:rsidP="00EA4EA1">
      <w:pPr>
        <w:rPr>
          <w:i/>
        </w:rPr>
      </w:pPr>
      <w:bookmarkStart w:id="236" w:name="OLE_LINK55"/>
      <w:bookmarkStart w:id="237"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38" w:name="_Toc500238844"/>
      <w:bookmarkStart w:id="239" w:name="_Toc345074732"/>
      <w:bookmarkEnd w:id="236"/>
      <w:bookmarkEnd w:id="237"/>
      <w:r w:rsidRPr="00D26514">
        <w:rPr>
          <w:noProof w:val="0"/>
        </w:rPr>
        <w:lastRenderedPageBreak/>
        <w:t>Appendix A – &lt;Appendix Title&gt;</w:t>
      </w:r>
      <w:bookmarkEnd w:id="238"/>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40" w:name="_Toc500238845"/>
      <w:r w:rsidRPr="00D26514">
        <w:rPr>
          <w:noProof w:val="0"/>
        </w:rPr>
        <w:t>A.1 &lt;Title&gt;</w:t>
      </w:r>
      <w:bookmarkEnd w:id="240"/>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41" w:name="_Toc500238846"/>
      <w:r w:rsidRPr="00D26514">
        <w:rPr>
          <w:noProof w:val="0"/>
        </w:rPr>
        <w:t>A.1.1 &lt;Title&gt;</w:t>
      </w:r>
      <w:bookmarkEnd w:id="241"/>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42" w:name="_Toc500238847"/>
      <w:r w:rsidRPr="00D26514">
        <w:rPr>
          <w:bCs/>
          <w:noProof w:val="0"/>
        </w:rPr>
        <w:lastRenderedPageBreak/>
        <w:t>Appendix B – &lt;Appendix Title&gt;</w:t>
      </w:r>
      <w:bookmarkEnd w:id="242"/>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43" w:name="_Toc500238848"/>
      <w:r w:rsidRPr="00D26514">
        <w:rPr>
          <w:noProof w:val="0"/>
        </w:rPr>
        <w:t>B.1 &lt;Title&gt;</w:t>
      </w:r>
      <w:bookmarkEnd w:id="243"/>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44" w:name="_Toc500238849"/>
      <w:r w:rsidRPr="00D26514">
        <w:rPr>
          <w:noProof w:val="0"/>
        </w:rPr>
        <w:t>B.1.1 &lt;Title&gt;</w:t>
      </w:r>
      <w:bookmarkEnd w:id="244"/>
    </w:p>
    <w:p w14:paraId="5EB9DFDF" w14:textId="77777777" w:rsidR="0095084C" w:rsidRPr="00D26514" w:rsidRDefault="0095084C" w:rsidP="0095084C">
      <w:pPr>
        <w:pStyle w:val="BodyText"/>
      </w:pPr>
      <w:r w:rsidRPr="00D26514">
        <w:t>Appendix B.1.1 text.</w:t>
      </w:r>
    </w:p>
    <w:bookmarkEnd w:id="239"/>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45" w:name="_Toc345074737"/>
      <w:bookmarkStart w:id="246" w:name="_Toc500238850"/>
      <w:bookmarkEnd w:id="234"/>
      <w:bookmarkEnd w:id="235"/>
      <w:r w:rsidRPr="00D26514">
        <w:lastRenderedPageBreak/>
        <w:t>V</w:t>
      </w:r>
      <w:r w:rsidR="00993FF5" w:rsidRPr="00D26514">
        <w:t>olume 4 – National Extensions</w:t>
      </w:r>
      <w:bookmarkEnd w:id="245"/>
      <w:bookmarkEnd w:id="246"/>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47" w:name="_Toc345074738"/>
      <w:bookmarkStart w:id="248" w:name="_Toc500238851"/>
      <w:r w:rsidRPr="00D26514">
        <w:rPr>
          <w:bCs/>
          <w:noProof w:val="0"/>
        </w:rPr>
        <w:t xml:space="preserve">4 </w:t>
      </w:r>
      <w:r w:rsidR="00C63D7E" w:rsidRPr="00D26514">
        <w:rPr>
          <w:bCs/>
          <w:noProof w:val="0"/>
        </w:rPr>
        <w:t>National Extensions</w:t>
      </w:r>
      <w:bookmarkEnd w:id="247"/>
      <w:bookmarkEnd w:id="248"/>
    </w:p>
    <w:p w14:paraId="2846A6B1" w14:textId="77777777" w:rsidR="00993FF5" w:rsidRPr="00D26514" w:rsidRDefault="00C63D7E" w:rsidP="00BB76BC">
      <w:pPr>
        <w:pStyle w:val="AppendixHeading2"/>
        <w:rPr>
          <w:noProof w:val="0"/>
        </w:rPr>
      </w:pPr>
      <w:bookmarkStart w:id="249" w:name="_Toc345074739"/>
      <w:bookmarkStart w:id="250" w:name="_Toc500238852"/>
      <w:r w:rsidRPr="00D26514">
        <w:rPr>
          <w:noProof w:val="0"/>
        </w:rPr>
        <w:t xml:space="preserve">4.I </w:t>
      </w:r>
      <w:r w:rsidR="00993FF5" w:rsidRPr="00D26514">
        <w:rPr>
          <w:noProof w:val="0"/>
        </w:rPr>
        <w:t>National Extensions for &lt;Country Name or IHE Organization&gt;</w:t>
      </w:r>
      <w:bookmarkEnd w:id="249"/>
      <w:bookmarkEnd w:id="250"/>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51" w:name="_Toc301176972"/>
      <w:bookmarkStart w:id="252" w:name="_Toc345074740"/>
      <w:bookmarkStart w:id="253"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51"/>
      <w:bookmarkEnd w:id="252"/>
      <w:bookmarkEnd w:id="253"/>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254" w:name="_Toc345074741"/>
      <w:bookmarkStart w:id="255"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254"/>
      <w:bookmarkEnd w:id="255"/>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256" w:name="_Toc500238855"/>
      <w:bookmarkStart w:id="257"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256"/>
      <w:bookmarkEnd w:id="257"/>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58"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259" w:name="_Toc397603182"/>
      <w:bookmarkStart w:id="260" w:name="_Toc500238856"/>
      <w:r w:rsidRPr="00D26514">
        <w:rPr>
          <w:noProof w:val="0"/>
        </w:rPr>
        <w:lastRenderedPageBreak/>
        <w:t>4.I.2.1 &lt;Profile Acronym&gt; Value Set Binding for US Realm Concept Domains</w:t>
      </w:r>
      <w:bookmarkEnd w:id="259"/>
      <w:bookmarkEnd w:id="260"/>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61" w:name="_Toc388433935"/>
      <w:bookmarkStart w:id="262" w:name="_Toc397603183"/>
      <w:bookmarkStart w:id="263"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261"/>
      <w:bookmarkEnd w:id="262"/>
      <w:bookmarkEnd w:id="263"/>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264" w:name="_Toc500238858"/>
      <w:r w:rsidRPr="00D26514">
        <w:t>4.</w:t>
      </w:r>
      <w:r w:rsidR="00C63D7E" w:rsidRPr="00D26514">
        <w:t>I.</w:t>
      </w:r>
      <w:r w:rsidRPr="00D26514">
        <w:t>2.2&lt;Profile Acronym&gt; &lt;Type of Change&gt;</w:t>
      </w:r>
      <w:bookmarkEnd w:id="258"/>
      <w:bookmarkEnd w:id="264"/>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65" w:name="_Toc345074744"/>
      <w:bookmarkStart w:id="266"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65"/>
      <w:bookmarkEnd w:id="266"/>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67" w:name="_Toc500238860"/>
      <w:r w:rsidRPr="00D26514">
        <w:lastRenderedPageBreak/>
        <w:t>Appendices</w:t>
      </w:r>
      <w:bookmarkEnd w:id="267"/>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68" w:name="OLE_LINK91"/>
      <w:bookmarkStart w:id="269" w:name="OLE_LINK92"/>
      <w:bookmarkStart w:id="270" w:name="OLE_LINK93"/>
      <w:bookmarkStart w:id="271" w:name="OLE_LINK94"/>
      <w:r w:rsidRPr="00D26514">
        <w:rPr>
          <w:i/>
        </w:rPr>
        <w:t>and delete the Appendix A and Appendix B placeholder sections</w:t>
      </w:r>
      <w:bookmarkEnd w:id="268"/>
      <w:bookmarkEnd w:id="269"/>
      <w:bookmarkEnd w:id="270"/>
      <w:bookmarkEnd w:id="271"/>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72" w:name="_Toc472940235"/>
      <w:bookmarkStart w:id="273" w:name="_Toc485054829"/>
      <w:bookmarkStart w:id="274" w:name="_Toc485058483"/>
      <w:bookmarkStart w:id="275" w:name="_Toc500238861"/>
      <w:bookmarkStart w:id="276" w:name="OLE_LINK86"/>
      <w:bookmarkStart w:id="277" w:name="OLE_LINK87"/>
      <w:bookmarkStart w:id="278" w:name="OLE_LINK88"/>
      <w:bookmarkStart w:id="279" w:name="OLE_LINK89"/>
      <w:r w:rsidRPr="00D26514">
        <w:rPr>
          <w:noProof w:val="0"/>
        </w:rPr>
        <w:lastRenderedPageBreak/>
        <w:t>Appendix A – &lt;Appendix Title&gt;</w:t>
      </w:r>
      <w:bookmarkEnd w:id="272"/>
      <w:bookmarkEnd w:id="273"/>
      <w:bookmarkEnd w:id="274"/>
      <w:bookmarkEnd w:id="275"/>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80" w:name="_Toc472940236"/>
      <w:bookmarkStart w:id="281" w:name="_Toc485054830"/>
      <w:bookmarkStart w:id="282" w:name="_Toc485058484"/>
      <w:bookmarkStart w:id="283" w:name="_Toc500238862"/>
      <w:r w:rsidRPr="00D26514">
        <w:rPr>
          <w:noProof w:val="0"/>
        </w:rPr>
        <w:t>A.1 &lt;Title&gt;</w:t>
      </w:r>
      <w:bookmarkEnd w:id="280"/>
      <w:bookmarkEnd w:id="281"/>
      <w:bookmarkEnd w:id="282"/>
      <w:bookmarkEnd w:id="283"/>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84" w:name="_Toc500238863"/>
      <w:bookmarkStart w:id="285" w:name="OLE_LINK76"/>
      <w:bookmarkStart w:id="286" w:name="OLE_LINK77"/>
      <w:bookmarkStart w:id="287" w:name="OLE_LINK78"/>
      <w:r w:rsidRPr="00D26514">
        <w:rPr>
          <w:noProof w:val="0"/>
        </w:rPr>
        <w:t>A.1.1 &lt;Title&gt;</w:t>
      </w:r>
      <w:bookmarkEnd w:id="284"/>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88" w:name="_Toc500238864"/>
      <w:bookmarkEnd w:id="276"/>
      <w:bookmarkEnd w:id="277"/>
      <w:bookmarkEnd w:id="285"/>
      <w:bookmarkEnd w:id="286"/>
      <w:bookmarkEnd w:id="287"/>
      <w:r w:rsidRPr="00D26514">
        <w:rPr>
          <w:noProof w:val="0"/>
        </w:rPr>
        <w:lastRenderedPageBreak/>
        <w:t>Appendix B – &lt;Appendix Title&gt;</w:t>
      </w:r>
      <w:bookmarkEnd w:id="288"/>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89" w:name="_Toc500238865"/>
      <w:r w:rsidRPr="00D26514">
        <w:rPr>
          <w:noProof w:val="0"/>
        </w:rPr>
        <w:t>B.1 &lt;Title&gt;</w:t>
      </w:r>
      <w:bookmarkEnd w:id="289"/>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90" w:name="_Toc500238866"/>
      <w:r w:rsidRPr="00D26514">
        <w:rPr>
          <w:noProof w:val="0"/>
        </w:rPr>
        <w:t>B.1.1 &lt;Title&gt;</w:t>
      </w:r>
      <w:bookmarkEnd w:id="290"/>
    </w:p>
    <w:p w14:paraId="37E9FB2D" w14:textId="5BB4F8C0" w:rsidR="0095084C" w:rsidRPr="00D26514" w:rsidRDefault="0095084C" w:rsidP="0095084C">
      <w:pPr>
        <w:pStyle w:val="BodyText"/>
      </w:pPr>
      <w:r w:rsidRPr="00D26514">
        <w:t>Appendix B.1.1 text.</w:t>
      </w:r>
    </w:p>
    <w:bookmarkEnd w:id="278"/>
    <w:bookmarkEnd w:id="279"/>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0" w:author="Jones, Emma" w:date="2018-03-09T14:19:00Z" w:initials="JE">
    <w:p w14:paraId="573A6FEA" w14:textId="1273FACE" w:rsidR="00807A50" w:rsidRDefault="00807A50">
      <w:pPr>
        <w:pStyle w:val="CommentText"/>
      </w:pPr>
      <w:r>
        <w:rPr>
          <w:rStyle w:val="CommentReference"/>
        </w:rPr>
        <w:annotationRef/>
      </w:r>
      <w:r>
        <w:t xml:space="preserve">Notes Section – conforms to C-CDA 2.1 but also use IHE participation without US </w:t>
      </w:r>
      <w:proofErr w:type="gramStart"/>
      <w:r>
        <w:t>realm  person</w:t>
      </w:r>
      <w:proofErr w:type="gramEnd"/>
      <w:r>
        <w:t xml:space="preserve"> name and US realm </w:t>
      </w:r>
      <w:proofErr w:type="spellStart"/>
      <w:r>
        <w:t>DateTime</w:t>
      </w:r>
      <w:proofErr w:type="spellEnd"/>
    </w:p>
  </w:comment>
  <w:comment w:id="163" w:author="Jones, Emma" w:date="2018-03-23T09:56:00Z" w:initials="JE">
    <w:p w14:paraId="32C5F6EB" w14:textId="10414AF3" w:rsidR="00807A50" w:rsidRDefault="00807A50">
      <w:pPr>
        <w:pStyle w:val="CommentText"/>
      </w:pPr>
      <w:r>
        <w:rPr>
          <w:rStyle w:val="CommentReference"/>
        </w:rPr>
        <w:annotationRef/>
      </w:r>
      <w:r>
        <w:t>Generated from content in other sections in the document</w:t>
      </w:r>
    </w:p>
  </w:comment>
  <w:comment w:id="164" w:author="Jones, Emma" w:date="2018-03-23T09:56:00Z" w:initials="JE">
    <w:p w14:paraId="5E650966" w14:textId="48DC67B7" w:rsidR="00807A50" w:rsidRDefault="00807A50">
      <w:pPr>
        <w:pStyle w:val="CommentText"/>
      </w:pPr>
      <w:r>
        <w:rPr>
          <w:rStyle w:val="CommentReference"/>
        </w:rPr>
        <w:annotationRef/>
      </w:r>
      <w:r>
        <w:t>Generated from content in other sections in the document</w:t>
      </w:r>
    </w:p>
  </w:comment>
  <w:comment w:id="165" w:author="Jones, Emma" w:date="2018-03-23T09:56:00Z" w:initials="JE">
    <w:p w14:paraId="35790D80" w14:textId="70B1AFC0" w:rsidR="00807A50" w:rsidRDefault="00807A50">
      <w:pPr>
        <w:pStyle w:val="CommentText"/>
      </w:pPr>
      <w:r>
        <w:rPr>
          <w:rStyle w:val="CommentReference"/>
        </w:rPr>
        <w:annotationRef/>
      </w:r>
      <w:r>
        <w:t>Generated from content in other sections in the document</w:t>
      </w:r>
    </w:p>
  </w:comment>
  <w:comment w:id="167" w:author="Jones, Emma" w:date="2018-03-23T09:57:00Z" w:initials="JE">
    <w:p w14:paraId="6495B577" w14:textId="4A21DE11" w:rsidR="00807A50" w:rsidRDefault="00807A50">
      <w:pPr>
        <w:pStyle w:val="CommentText"/>
      </w:pPr>
      <w:r>
        <w:rPr>
          <w:rStyle w:val="CommentReference"/>
        </w:rPr>
        <w:annotationRef/>
      </w:r>
      <w:r>
        <w:t>Generated from content in other sections in the document</w:t>
      </w:r>
    </w:p>
  </w:comment>
  <w:comment w:id="171" w:author="Jones, Emma" w:date="2018-03-23T09:58:00Z" w:initials="JE">
    <w:p w14:paraId="3ED87A81" w14:textId="2A72F4DF" w:rsidR="00807A50" w:rsidRDefault="00807A50">
      <w:pPr>
        <w:pStyle w:val="CommentText"/>
      </w:pPr>
      <w:r>
        <w:rPr>
          <w:rStyle w:val="CommentReference"/>
        </w:rPr>
        <w:annotationRef/>
      </w:r>
      <w:r>
        <w:t>Text only section – user can enter content directly</w:t>
      </w:r>
    </w:p>
    <w:p w14:paraId="1728E542" w14:textId="7A325478" w:rsidR="00807A50" w:rsidRDefault="00402B57">
      <w:pPr>
        <w:pStyle w:val="CommentText"/>
      </w:pPr>
      <w:r>
        <w:t>Same as IHE Card doc summary</w:t>
      </w:r>
      <w:r w:rsidR="00807A50">
        <w:t xml:space="preserve"> section</w:t>
      </w:r>
    </w:p>
  </w:comment>
  <w:comment w:id="173" w:author="Jones, Emma" w:date="2018-03-23T09:58:00Z" w:initials="JE">
    <w:p w14:paraId="7762F526" w14:textId="7C7461FF" w:rsidR="00807A50" w:rsidRDefault="00807A50">
      <w:pPr>
        <w:pStyle w:val="CommentText"/>
      </w:pPr>
      <w:r>
        <w:rPr>
          <w:rStyle w:val="CommentReference"/>
        </w:rPr>
        <w:annotationRef/>
      </w:r>
      <w:r>
        <w:t>Conforms to C-CDA Notes section</w:t>
      </w:r>
    </w:p>
    <w:p w14:paraId="17E07D95" w14:textId="249D4F9C" w:rsidR="00807A50" w:rsidRDefault="00807A50">
      <w:pPr>
        <w:pStyle w:val="CommentText"/>
      </w:pPr>
      <w:r>
        <w:t>Need to internationalize the US realm pats - MAY</w:t>
      </w:r>
    </w:p>
  </w:comment>
  <w:comment w:id="174" w:author="Jones, Emma" w:date="2018-03-23T09:57:00Z" w:initials="JE">
    <w:p w14:paraId="50532E40" w14:textId="18109C3D" w:rsidR="00807A50" w:rsidRDefault="00807A50">
      <w:pPr>
        <w:pStyle w:val="CommentText"/>
      </w:pPr>
      <w:r>
        <w:rPr>
          <w:rStyle w:val="CommentReference"/>
        </w:rPr>
        <w:annotationRef/>
      </w:r>
      <w:r>
        <w:t>Text only section – user can enter content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A6FEA" w15:done="0"/>
  <w15:commentEx w15:paraId="32C5F6EB" w15:done="0"/>
  <w15:commentEx w15:paraId="5E650966" w15:done="0"/>
  <w15:commentEx w15:paraId="35790D80" w15:done="0"/>
  <w15:commentEx w15:paraId="6495B577" w15:done="0"/>
  <w15:commentEx w15:paraId="1728E542" w15:done="0"/>
  <w15:commentEx w15:paraId="17E07D95" w15:done="0"/>
  <w15:commentEx w15:paraId="50532E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6B1F8" w14:textId="77777777" w:rsidR="0019228A" w:rsidRDefault="0019228A">
      <w:r>
        <w:separator/>
      </w:r>
    </w:p>
  </w:endnote>
  <w:endnote w:type="continuationSeparator" w:id="0">
    <w:p w14:paraId="2839088A" w14:textId="77777777" w:rsidR="0019228A" w:rsidRDefault="0019228A">
      <w:r>
        <w:continuationSeparator/>
      </w:r>
    </w:p>
  </w:endnote>
  <w:endnote w:type="continuationNotice" w:id="1">
    <w:p w14:paraId="1678A7E2" w14:textId="77777777" w:rsidR="0019228A" w:rsidRDefault="0019228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807A50" w:rsidRDefault="00807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07A50" w:rsidRDefault="00807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807A50" w:rsidRDefault="00807A50">
    <w:pPr>
      <w:pStyle w:val="Footer"/>
      <w:ind w:right="360"/>
    </w:pPr>
    <w:r>
      <w:t>___________________________________________________________________________</w:t>
    </w:r>
  </w:p>
  <w:p w14:paraId="0E257CB6" w14:textId="0AE0DAB6" w:rsidR="00807A50" w:rsidRDefault="00807A50" w:rsidP="00597DB2">
    <w:pPr>
      <w:pStyle w:val="Footer"/>
      <w:ind w:right="360"/>
      <w:rPr>
        <w:sz w:val="20"/>
      </w:rPr>
    </w:pPr>
    <w:bookmarkStart w:id="291"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33C09">
      <w:rPr>
        <w:rStyle w:val="PageNumber"/>
        <w:noProof/>
        <w:sz w:val="20"/>
      </w:rPr>
      <w:t>41</w:t>
    </w:r>
    <w:r w:rsidRPr="00597DB2">
      <w:rPr>
        <w:rStyle w:val="PageNumber"/>
        <w:sz w:val="20"/>
      </w:rPr>
      <w:fldChar w:fldCharType="end"/>
    </w:r>
    <w:r>
      <w:rPr>
        <w:sz w:val="20"/>
      </w:rPr>
      <w:tab/>
      <w:t xml:space="preserve">                       Copyright © 20xx: IHE International, Inc.</w:t>
    </w:r>
    <w:bookmarkEnd w:id="291"/>
  </w:p>
  <w:p w14:paraId="4F2E1CAC" w14:textId="6B3D1533" w:rsidR="00807A50" w:rsidRDefault="00807A5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807A50" w:rsidRDefault="00807A5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E6B25" w14:textId="77777777" w:rsidR="0019228A" w:rsidRDefault="0019228A">
      <w:r>
        <w:separator/>
      </w:r>
    </w:p>
  </w:footnote>
  <w:footnote w:type="continuationSeparator" w:id="0">
    <w:p w14:paraId="778187C0" w14:textId="77777777" w:rsidR="0019228A" w:rsidRDefault="0019228A">
      <w:r>
        <w:continuationSeparator/>
      </w:r>
    </w:p>
  </w:footnote>
  <w:footnote w:type="continuationNotice" w:id="1">
    <w:p w14:paraId="5A2DDB7E" w14:textId="77777777" w:rsidR="0019228A" w:rsidRDefault="0019228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807A50" w:rsidRDefault="00807A50">
    <w:pPr>
      <w:pStyle w:val="Header"/>
    </w:pPr>
    <w:r>
      <w:t>IHE &lt;Domain Name&gt; Technical Framework Supplement – &lt;Profile Name (Profile Acronym)&gt;</w:t>
    </w:r>
  </w:p>
  <w:p w14:paraId="5E0ED4C7" w14:textId="77777777" w:rsidR="00807A50" w:rsidRDefault="00807A50">
    <w:pPr>
      <w:pStyle w:val="Header"/>
    </w:pPr>
    <w:r>
      <w:t>______________________________________________________________________________</w:t>
    </w:r>
  </w:p>
  <w:p w14:paraId="7A05B91F" w14:textId="77777777" w:rsidR="00807A50" w:rsidRDefault="00807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C3A55"/>
    <w:multiLevelType w:val="multilevel"/>
    <w:tmpl w:val="7B943E18"/>
    <w:numStyleLink w:val="Constraints"/>
  </w:abstractNum>
  <w:abstractNum w:abstractNumId="19"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025E5F"/>
    <w:multiLevelType w:val="multilevel"/>
    <w:tmpl w:val="7B943E18"/>
    <w:numStyleLink w:val="Constraints"/>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22"/>
  </w:num>
  <w:num w:numId="13">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6"/>
  </w:num>
  <w:num w:numId="16">
    <w:abstractNumId w:val="27"/>
  </w:num>
  <w:num w:numId="17">
    <w:abstractNumId w:val="25"/>
  </w:num>
  <w:num w:numId="18">
    <w:abstractNumId w:val="28"/>
  </w:num>
  <w:num w:numId="19">
    <w:abstractNumId w:val="11"/>
  </w:num>
  <w:num w:numId="20">
    <w:abstractNumId w:val="20"/>
  </w:num>
  <w:num w:numId="21">
    <w:abstractNumId w:val="14"/>
  </w:num>
  <w:num w:numId="22">
    <w:abstractNumId w:val="24"/>
  </w:num>
  <w:num w:numId="23">
    <w:abstractNumId w:val="10"/>
  </w:num>
  <w:num w:numId="24">
    <w:abstractNumId w:val="16"/>
  </w:num>
  <w:num w:numId="25">
    <w:abstractNumId w:val="17"/>
  </w:num>
  <w:num w:numId="26">
    <w:abstractNumId w:val="13"/>
  </w:num>
  <w:num w:numId="27">
    <w:abstractNumId w:val="19"/>
  </w:num>
  <w:num w:numId="28">
    <w:abstractNumId w:val="21"/>
  </w:num>
  <w:num w:numId="29">
    <w:abstractNumId w:val="15"/>
  </w:num>
  <w:num w:numId="30">
    <w:abstractNumId w:val="1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FF2"/>
    <w:rsid w:val="00067F11"/>
    <w:rsid w:val="00070847"/>
    <w:rsid w:val="000717A7"/>
    <w:rsid w:val="00071CD3"/>
    <w:rsid w:val="00071EAC"/>
    <w:rsid w:val="000742B4"/>
    <w:rsid w:val="000755DA"/>
    <w:rsid w:val="00075800"/>
    <w:rsid w:val="00077324"/>
    <w:rsid w:val="00077EA0"/>
    <w:rsid w:val="000807AC"/>
    <w:rsid w:val="00082F2B"/>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84E40"/>
    <w:rsid w:val="00186DAB"/>
    <w:rsid w:val="00187E92"/>
    <w:rsid w:val="0019228A"/>
    <w:rsid w:val="00193030"/>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E7933"/>
    <w:rsid w:val="002F051F"/>
    <w:rsid w:val="002F076A"/>
    <w:rsid w:val="002F121A"/>
    <w:rsid w:val="002F3F7A"/>
    <w:rsid w:val="002F524B"/>
    <w:rsid w:val="002F680D"/>
    <w:rsid w:val="002F69C5"/>
    <w:rsid w:val="002F7C7D"/>
    <w:rsid w:val="00300B8F"/>
    <w:rsid w:val="00301FEE"/>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4016A5"/>
    <w:rsid w:val="00402B57"/>
    <w:rsid w:val="004046B6"/>
    <w:rsid w:val="004070FB"/>
    <w:rsid w:val="00410D6B"/>
    <w:rsid w:val="00411993"/>
    <w:rsid w:val="00412649"/>
    <w:rsid w:val="00415432"/>
    <w:rsid w:val="00417A70"/>
    <w:rsid w:val="004225C9"/>
    <w:rsid w:val="00423E99"/>
    <w:rsid w:val="00432C0E"/>
    <w:rsid w:val="0043514A"/>
    <w:rsid w:val="00436054"/>
    <w:rsid w:val="004364DE"/>
    <w:rsid w:val="00436599"/>
    <w:rsid w:val="004424C6"/>
    <w:rsid w:val="00442C32"/>
    <w:rsid w:val="0044310A"/>
    <w:rsid w:val="00444100"/>
    <w:rsid w:val="00444CFC"/>
    <w:rsid w:val="00445B3B"/>
    <w:rsid w:val="00445D2F"/>
    <w:rsid w:val="0044679F"/>
    <w:rsid w:val="00447451"/>
    <w:rsid w:val="00450263"/>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1EC8"/>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0338"/>
    <w:rsid w:val="005339EE"/>
    <w:rsid w:val="005360E4"/>
    <w:rsid w:val="005402A5"/>
    <w:rsid w:val="005410F9"/>
    <w:rsid w:val="005416D9"/>
    <w:rsid w:val="0054210B"/>
    <w:rsid w:val="00543FFB"/>
    <w:rsid w:val="0054524C"/>
    <w:rsid w:val="005464EB"/>
    <w:rsid w:val="00547C57"/>
    <w:rsid w:val="00550D9D"/>
    <w:rsid w:val="00551EBC"/>
    <w:rsid w:val="00555E9F"/>
    <w:rsid w:val="00556E6C"/>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80634"/>
    <w:rsid w:val="00680648"/>
    <w:rsid w:val="00682040"/>
    <w:rsid w:val="006825E1"/>
    <w:rsid w:val="0068355D"/>
    <w:rsid w:val="00683AA3"/>
    <w:rsid w:val="00692225"/>
    <w:rsid w:val="00692B37"/>
    <w:rsid w:val="00693D9F"/>
    <w:rsid w:val="0069533E"/>
    <w:rsid w:val="006A2A74"/>
    <w:rsid w:val="006A3098"/>
    <w:rsid w:val="006A4160"/>
    <w:rsid w:val="006A6728"/>
    <w:rsid w:val="006B1B58"/>
    <w:rsid w:val="006B6DA7"/>
    <w:rsid w:val="006B7354"/>
    <w:rsid w:val="006B7ABF"/>
    <w:rsid w:val="006C0C1C"/>
    <w:rsid w:val="006C242B"/>
    <w:rsid w:val="006C2C14"/>
    <w:rsid w:val="006C2D4D"/>
    <w:rsid w:val="006C371A"/>
    <w:rsid w:val="006C5FEF"/>
    <w:rsid w:val="006C7E2C"/>
    <w:rsid w:val="006D4881"/>
    <w:rsid w:val="006D574C"/>
    <w:rsid w:val="006D768F"/>
    <w:rsid w:val="006E06AC"/>
    <w:rsid w:val="006E163F"/>
    <w:rsid w:val="006E2CC1"/>
    <w:rsid w:val="006E5767"/>
    <w:rsid w:val="00701B3A"/>
    <w:rsid w:val="00703DEF"/>
    <w:rsid w:val="00704FFD"/>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77770"/>
    <w:rsid w:val="0078063E"/>
    <w:rsid w:val="007824BF"/>
    <w:rsid w:val="00787B2D"/>
    <w:rsid w:val="007900E5"/>
    <w:rsid w:val="007922ED"/>
    <w:rsid w:val="00792D41"/>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0745"/>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37F"/>
    <w:rsid w:val="00881CD8"/>
    <w:rsid w:val="008824DD"/>
    <w:rsid w:val="00882FD8"/>
    <w:rsid w:val="00883B13"/>
    <w:rsid w:val="00885ABD"/>
    <w:rsid w:val="00887A7F"/>
    <w:rsid w:val="00887E40"/>
    <w:rsid w:val="00892FCD"/>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147A"/>
    <w:rsid w:val="00983131"/>
    <w:rsid w:val="00983C65"/>
    <w:rsid w:val="009843EF"/>
    <w:rsid w:val="00984EF5"/>
    <w:rsid w:val="009903C2"/>
    <w:rsid w:val="00991D63"/>
    <w:rsid w:val="0099378E"/>
    <w:rsid w:val="00993FF5"/>
    <w:rsid w:val="009A1EEA"/>
    <w:rsid w:val="009A2176"/>
    <w:rsid w:val="009A3A85"/>
    <w:rsid w:val="009B048D"/>
    <w:rsid w:val="009B5DC0"/>
    <w:rsid w:val="009C10D5"/>
    <w:rsid w:val="009C5B28"/>
    <w:rsid w:val="009C5E35"/>
    <w:rsid w:val="009C6269"/>
    <w:rsid w:val="009C6F21"/>
    <w:rsid w:val="009D0CDF"/>
    <w:rsid w:val="009D107B"/>
    <w:rsid w:val="009D125C"/>
    <w:rsid w:val="009D1AEA"/>
    <w:rsid w:val="009D2A49"/>
    <w:rsid w:val="009D6A32"/>
    <w:rsid w:val="009D7991"/>
    <w:rsid w:val="009E34B7"/>
    <w:rsid w:val="009F2EAC"/>
    <w:rsid w:val="009F3200"/>
    <w:rsid w:val="009F4289"/>
    <w:rsid w:val="009F5CC2"/>
    <w:rsid w:val="009F5CF4"/>
    <w:rsid w:val="009F687F"/>
    <w:rsid w:val="009F6B6F"/>
    <w:rsid w:val="009F7903"/>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45E8D"/>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106D"/>
    <w:rsid w:val="00B92E9F"/>
    <w:rsid w:val="00B92EA1"/>
    <w:rsid w:val="00B9303B"/>
    <w:rsid w:val="00B9308F"/>
    <w:rsid w:val="00B9490C"/>
    <w:rsid w:val="00B94919"/>
    <w:rsid w:val="00B95ABC"/>
    <w:rsid w:val="00B96231"/>
    <w:rsid w:val="00B965FD"/>
    <w:rsid w:val="00BA1337"/>
    <w:rsid w:val="00BA1A91"/>
    <w:rsid w:val="00BA437B"/>
    <w:rsid w:val="00BA4A87"/>
    <w:rsid w:val="00BA7562"/>
    <w:rsid w:val="00BA75E3"/>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04E0"/>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6D14"/>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25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0C91"/>
    <w:rsid w:val="00ED2FA7"/>
    <w:rsid w:val="00ED3E87"/>
    <w:rsid w:val="00ED4892"/>
    <w:rsid w:val="00ED5269"/>
    <w:rsid w:val="00EE0A66"/>
    <w:rsid w:val="00EE1C86"/>
    <w:rsid w:val="00EE2684"/>
    <w:rsid w:val="00EF0CBA"/>
    <w:rsid w:val="00EF183A"/>
    <w:rsid w:val="00EF1E77"/>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E23C4"/>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OID_Registration" TargetMode="Externa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s://art-decor.ihe-europe.net/art-decor/decor-templates--C-CRC-?section=templates&amp;id=1.3.6.1.4.1.19376.1.4.1.2.16&amp;effectiveDate=2017-02-21T18:59:44"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openxmlformats.org/officeDocument/2006/relationships/hyperlink" Target="http://ihe.net/uploadedFiles/Documents/ITI/IHE_ITI_Suppl_Appx-Z.pdf"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image" Target="media/image3.png"/><Relationship Id="rId40" Type="http://schemas.openxmlformats.org/officeDocument/2006/relationships/comments" Target="comments.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77963-33E2-4F04-A7CC-49C8B619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176</TotalTime>
  <Pages>62</Pages>
  <Words>12067</Words>
  <Characters>68782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80688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18</cp:revision>
  <cp:lastPrinted>2012-05-01T14:26:00Z</cp:lastPrinted>
  <dcterms:created xsi:type="dcterms:W3CDTF">2018-03-23T13:48:00Z</dcterms:created>
  <dcterms:modified xsi:type="dcterms:W3CDTF">2018-03-23T17:58:00Z</dcterms:modified>
  <cp:category>IHE Supplement Template</cp:category>
</cp:coreProperties>
</file>