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w:t>
      </w:r>
      <w:proofErr w:type="spellStart"/>
      <w:r w:rsidR="00EC2D94" w:rsidRPr="00D87F67">
        <w:t>Connectathons</w:t>
      </w:r>
      <w:proofErr w:type="spellEnd"/>
      <w:r w:rsidR="00EC2D94" w:rsidRPr="00D87F67">
        <w:t xml:space="preserve">.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6D2ADB">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6D2ADB">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6D2ADB">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6D2ADB">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6D2ADB">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6D2ADB">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6D2ADB">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6D2ADB">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6D2ADB">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6D2ADB">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6D2ADB">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6D2ADB">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6D2ADB">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6D2ADB">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6D2ADB">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6D2ADB">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6D2ADB">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6D2ADB">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6D2ADB">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6D2ADB">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6D2ADB">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6D2ADB">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6D2ADB">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6D2ADB">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6D2ADB">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6D2ADB">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6D2ADB">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6D2ADB">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6D2ADB">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6D2ADB">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6D2ADB">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6D2ADB">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6D2ADB">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6D2ADB">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6D2ADB">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6D2ADB">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6D2ADB">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6D2ADB">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6D2ADB">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6D2ADB">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6D2ADB">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6D2ADB">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6D2ADB">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6D2ADB">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6D2ADB">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6D2ADB">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6D2ADB">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6D2ADB">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6D2ADB">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6D2ADB">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6D2ADB">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6D2ADB">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6D2ADB">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6D2ADB">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6D2ADB">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6D2ADB">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6D2ADB">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6D2ADB">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6D2ADB">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6D2ADB">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6D2ADB">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6D2ADB">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6D2ADB">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6D2ADB">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6D2ADB">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6D2ADB">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6D2ADB">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6D2ADB">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6D2ADB">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6D2ADB">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6D2ADB">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6D2ADB">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6D2ADB">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6D2ADB">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6D2ADB">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6D2ADB">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6D2ADB">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6D2ADB">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6D2ADB">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6D2ADB">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6D2ADB">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6D2ADB">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6D2ADB">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6D2ADB">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6D2ADB">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6D2ADB">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6D2ADB">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6D2ADB">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6D2ADB">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6D2ADB">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6D2ADB">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6D2ADB">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6D2ADB">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6D2ADB">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6D2ADB">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6D2ADB">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6D2ADB">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6D2ADB">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6D2ADB">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6D2ADB">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 xml:space="preserve">Key FHIR STU 3 content, such as Resources or </w:t>
            </w:r>
            <w:proofErr w:type="spellStart"/>
            <w:r w:rsidRPr="00D87F67">
              <w:t>ValueSets</w:t>
            </w:r>
            <w:proofErr w:type="spellEnd"/>
            <w:r w:rsidRPr="00D87F67">
              <w:t>,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proofErr w:type="spellStart"/>
                  <w:r w:rsidRPr="008A7370">
                    <w:rPr>
                      <w:color w:val="00B050"/>
                    </w:rPr>
                    <w:t>PlanDefinition</w:t>
                  </w:r>
                  <w:proofErr w:type="spellEnd"/>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proofErr w:type="spellStart"/>
                  <w:r w:rsidRPr="008A7370">
                    <w:rPr>
                      <w:color w:val="00B050"/>
                    </w:rPr>
                    <w:t>ActivityDefinition</w:t>
                  </w:r>
                  <w:proofErr w:type="spellEnd"/>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t>Open Issues and Questions</w:t>
      </w:r>
      <w:bookmarkEnd w:id="17"/>
    </w:p>
    <w:p w14:paraId="6278C13E" w14:textId="41729168" w:rsidR="006C1E22" w:rsidRPr="00D87F67" w:rsidRDefault="006C1E22" w:rsidP="00E008B6">
      <w:pPr>
        <w:pStyle w:val="ListNumber2"/>
      </w:pPr>
      <w:r w:rsidRPr="00D87F67">
        <w:t>Care Plan Contributor vs</w:t>
      </w:r>
      <w:r w:rsidR="00690517" w:rsidRPr="00D87F67">
        <w:t>.</w:t>
      </w:r>
      <w:r w:rsidRPr="00D87F67">
        <w:t xml:space="preserve"> Care Plan Creator</w:t>
      </w:r>
    </w:p>
    <w:p w14:paraId="4D9A64CE" w14:textId="77777777" w:rsidR="00AE1439" w:rsidRPr="00D87F67" w:rsidRDefault="00AE1439" w:rsidP="00E008B6">
      <w:pPr>
        <w:pStyle w:val="ListNumber2"/>
      </w:pPr>
      <w:r w:rsidRPr="00D87F67">
        <w:lastRenderedPageBreak/>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15139814" w:rsidR="00F52514" w:rsidRPr="00D87F67" w:rsidRDefault="00F52514" w:rsidP="00E008B6">
      <w:pPr>
        <w:pStyle w:val="ListNumber2"/>
      </w:pPr>
      <w:r>
        <w:t>Describe what “as initiator” from the actor description means in volume 2 (if not already there).</w:t>
      </w:r>
    </w:p>
    <w:p w14:paraId="7BB02E2C" w14:textId="77777777" w:rsidR="00CF283F" w:rsidRPr="00D87F67" w:rsidRDefault="00CF283F" w:rsidP="008616CB">
      <w:pPr>
        <w:pStyle w:val="Heading2"/>
        <w:numPr>
          <w:ilvl w:val="0"/>
          <w:numId w:val="0"/>
        </w:numPr>
        <w:rPr>
          <w:noProof w:val="0"/>
        </w:rPr>
      </w:pPr>
      <w:bookmarkStart w:id="18" w:name="_Toc495483719"/>
      <w:bookmarkStart w:id="19" w:name="_Toc473170357"/>
      <w:bookmarkStart w:id="20" w:name="_Toc504625754"/>
      <w:r w:rsidRPr="00D87F67">
        <w:rPr>
          <w:noProof w:val="0"/>
        </w:rPr>
        <w:t>Closed Issues</w:t>
      </w:r>
      <w:bookmarkEnd w:id="18"/>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 xml:space="preserve">(7/18/16) Should the FHIR </w:t>
      </w:r>
      <w:proofErr w:type="spellStart"/>
      <w:r w:rsidRPr="00D87F67">
        <w:t>CarePlan.subject</w:t>
      </w:r>
      <w:proofErr w:type="spellEnd"/>
      <w:r w:rsidRPr="00D87F67">
        <w:t xml:space="preserve"> be restricted to Patient?</w:t>
      </w:r>
    </w:p>
    <w:p w14:paraId="53FDD159" w14:textId="1CC16A76" w:rsidR="009F0594" w:rsidRPr="00D87F67" w:rsidRDefault="009F0594" w:rsidP="004A653D">
      <w:pPr>
        <w:pStyle w:val="ListNumber3"/>
        <w:numPr>
          <w:ilvl w:val="0"/>
          <w:numId w:val="6"/>
        </w:numPr>
      </w:pPr>
      <w:r w:rsidRPr="00D87F67">
        <w:t xml:space="preserve">What does </w:t>
      </w:r>
      <w:proofErr w:type="spellStart"/>
      <w:r w:rsidRPr="00D87F67">
        <w:t>CarePlan.subject</w:t>
      </w:r>
      <w:proofErr w:type="spellEnd"/>
      <w:r w:rsidRPr="00D87F67">
        <w:t xml:space="preserve">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 xml:space="preserve">(closed 7/18/16) Should the FHIR </w:t>
      </w:r>
      <w:proofErr w:type="spellStart"/>
      <w:r w:rsidRPr="00D87F67">
        <w:t>CarePlan.subject</w:t>
      </w:r>
      <w:proofErr w:type="spellEnd"/>
      <w:r w:rsidRPr="00D87F67">
        <w:t xml:space="preserve"> be restricted to Patient?</w:t>
      </w:r>
    </w:p>
    <w:p w14:paraId="6198996F" w14:textId="50844345" w:rsidR="00B360FF" w:rsidRDefault="00B360FF" w:rsidP="00CF5713">
      <w:pPr>
        <w:pStyle w:val="ListNumber3"/>
        <w:ind w:left="1080" w:hanging="360"/>
      </w:pPr>
      <w:r w:rsidRPr="00D87F67">
        <w:t xml:space="preserve">What does </w:t>
      </w:r>
      <w:proofErr w:type="spellStart"/>
      <w:r w:rsidRPr="00D87F67">
        <w:t>CarePlan.subject</w:t>
      </w:r>
      <w:proofErr w:type="spellEnd"/>
      <w:r w:rsidRPr="00D87F67">
        <w:t xml:space="preserve">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 xml:space="preserve">2018) The CarePlan resource includes </w:t>
      </w:r>
      <w:proofErr w:type="spellStart"/>
      <w:proofErr w:type="gramStart"/>
      <w:r w:rsidRPr="00FF4FB3">
        <w:rPr>
          <w:color w:val="00B050"/>
        </w:rPr>
        <w:t>activity.actionResulting</w:t>
      </w:r>
      <w:proofErr w:type="spellEnd"/>
      <w:proofErr w:type="gramEnd"/>
      <w:r w:rsidRPr="00FF4FB3">
        <w:rPr>
          <w:color w:val="00B050"/>
        </w:rPr>
        <w:t xml:space="preserve"> – need understanding how this related to Care Plan concepts.</w:t>
      </w:r>
      <w:r>
        <w:rPr>
          <w:color w:val="00B050"/>
        </w:rPr>
        <w:t xml:space="preserve"> The </w:t>
      </w:r>
      <w:proofErr w:type="spellStart"/>
      <w:proofErr w:type="gramStart"/>
      <w:r w:rsidRPr="00FF4FB3">
        <w:rPr>
          <w:color w:val="00B050"/>
        </w:rPr>
        <w:t>activity.actionResulting</w:t>
      </w:r>
      <w:proofErr w:type="spellEnd"/>
      <w:proofErr w:type="gramEnd"/>
      <w:r w:rsidRPr="00FF4FB3">
        <w:rPr>
          <w:color w:val="00B050"/>
        </w:rPr>
        <w:t xml:space="preserve"> element has been changed to </w:t>
      </w:r>
      <w:proofErr w:type="spellStart"/>
      <w:r w:rsidRPr="00FF4FB3">
        <w:rPr>
          <w:color w:val="00B050"/>
        </w:rPr>
        <w:t>activity.outcomeReference</w:t>
      </w:r>
      <w:proofErr w:type="spellEnd"/>
      <w:r w:rsidRPr="00FF4FB3">
        <w:rPr>
          <w:color w:val="00B050"/>
        </w:rPr>
        <w:t xml:space="preserve"> in the CarePlan resource. The </w:t>
      </w:r>
      <w:proofErr w:type="spellStart"/>
      <w:r w:rsidRPr="00FF4FB3">
        <w:rPr>
          <w:color w:val="00B050"/>
        </w:rPr>
        <w:t>basedOn</w:t>
      </w:r>
      <w:proofErr w:type="spellEnd"/>
      <w:r w:rsidRPr="00FF4FB3">
        <w:rPr>
          <w:color w:val="00B050"/>
        </w:rPr>
        <w:t xml:space="preserve"> element fulfills the </w:t>
      </w:r>
      <w:proofErr w:type="spellStart"/>
      <w:r w:rsidRPr="00FF4FB3">
        <w:rPr>
          <w:color w:val="00B050"/>
        </w:rPr>
        <w:t>outcomeReference</w:t>
      </w:r>
      <w:proofErr w:type="spellEnd"/>
      <w:r w:rsidRPr="00FF4FB3">
        <w:rPr>
          <w:color w:val="00B050"/>
        </w:rPr>
        <w:t xml:space="preserve">.  For example, </w:t>
      </w:r>
      <w:proofErr w:type="spellStart"/>
      <w:proofErr w:type="gramStart"/>
      <w:r w:rsidRPr="00FF4FB3">
        <w:rPr>
          <w:color w:val="00B050"/>
        </w:rPr>
        <w:t>procedure.basedOn</w:t>
      </w:r>
      <w:proofErr w:type="spellEnd"/>
      <w:proofErr w:type="gramEnd"/>
      <w:r w:rsidRPr="00FF4FB3">
        <w:rPr>
          <w:color w:val="00B050"/>
        </w:rPr>
        <w:t xml:space="preserve"> fulfills the request for the procedure.  </w:t>
      </w:r>
    </w:p>
    <w:p w14:paraId="054455BF" w14:textId="77777777" w:rsidR="00FF4FB3" w:rsidRPr="008A7370" w:rsidRDefault="00FF4FB3" w:rsidP="00FF4FB3">
      <w:pPr>
        <w:pStyle w:val="ListNumber2"/>
        <w:numPr>
          <w:ilvl w:val="0"/>
          <w:numId w:val="0"/>
        </w:numPr>
        <w:ind w:left="720"/>
        <w:rPr>
          <w:color w:val="00B050"/>
        </w:rPr>
      </w:pPr>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21" w:name="_Toc495483720"/>
      <w:r w:rsidRPr="00D87F67">
        <w:rPr>
          <w:noProof w:val="0"/>
        </w:rPr>
        <w:lastRenderedPageBreak/>
        <w:t>General Introduction</w:t>
      </w:r>
      <w:bookmarkEnd w:id="21"/>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22" w:name="_Toc495483721"/>
      <w:r w:rsidRPr="00D87F67">
        <w:rPr>
          <w:noProof w:val="0"/>
        </w:rPr>
        <w:t xml:space="preserve">Appendix A </w:t>
      </w:r>
      <w:r w:rsidR="00020C53">
        <w:rPr>
          <w:noProof w:val="0"/>
        </w:rPr>
        <w:t>–</w:t>
      </w:r>
      <w:r w:rsidRPr="00D87F67">
        <w:rPr>
          <w:noProof w:val="0"/>
        </w:rPr>
        <w:t xml:space="preserve"> Actor Summary Definitions</w:t>
      </w:r>
      <w:bookmarkEnd w:id="22"/>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1613DE03"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also reads, creates and updates Plan Definitions hosted on a </w:t>
            </w:r>
            <w:r w:rsidR="00187E3D" w:rsidRPr="002E6CA8">
              <w:rPr>
                <w:color w:val="00B050"/>
              </w:rPr>
              <w:t>Care Plan Guidance Service.</w:t>
            </w:r>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23" w:name="_Toc495483722"/>
      <w:r w:rsidRPr="00D87F67">
        <w:rPr>
          <w:noProof w:val="0"/>
        </w:rPr>
        <w:t xml:space="preserve">Appendix B </w:t>
      </w:r>
      <w:r w:rsidR="00020C53">
        <w:rPr>
          <w:noProof w:val="0"/>
        </w:rPr>
        <w:t>–</w:t>
      </w:r>
      <w:r w:rsidRPr="00D87F67">
        <w:rPr>
          <w:noProof w:val="0"/>
        </w:rPr>
        <w:t xml:space="preserve"> Transaction Summary Definitions</w:t>
      </w:r>
      <w:bookmarkEnd w:id="23"/>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bl>
    <w:p w14:paraId="25BD0F54" w14:textId="77777777" w:rsidR="00747676" w:rsidRPr="00D87F67" w:rsidRDefault="00747676" w:rsidP="00747676">
      <w:pPr>
        <w:pStyle w:val="Glossary"/>
        <w:pageBreakBefore w:val="0"/>
        <w:rPr>
          <w:noProof w:val="0"/>
        </w:rPr>
      </w:pPr>
      <w:bookmarkStart w:id="24" w:name="_Toc495483723"/>
      <w:r w:rsidRPr="00D87F67">
        <w:rPr>
          <w:noProof w:val="0"/>
        </w:rPr>
        <w:t>Glossary</w:t>
      </w:r>
      <w:bookmarkEnd w:id="24"/>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lastRenderedPageBreak/>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25"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25"/>
    </w:p>
    <w:p w14:paraId="41DF086C" w14:textId="33A8B2C9" w:rsidR="00B55350" w:rsidRPr="00D87F67" w:rsidRDefault="00B55350" w:rsidP="00C62E65">
      <w:pPr>
        <w:pStyle w:val="Heading2"/>
        <w:numPr>
          <w:ilvl w:val="0"/>
          <w:numId w:val="0"/>
        </w:numPr>
        <w:rPr>
          <w:noProof w:val="0"/>
        </w:rPr>
      </w:pPr>
      <w:bookmarkStart w:id="26" w:name="_Toc495483725"/>
      <w:bookmarkStart w:id="27" w:name="_Toc530206507"/>
      <w:bookmarkStart w:id="28" w:name="_Toc1388427"/>
      <w:bookmarkStart w:id="29" w:name="_Toc1388581"/>
      <w:bookmarkStart w:id="30" w:name="_Toc1456608"/>
      <w:bookmarkStart w:id="31" w:name="_Toc37034633"/>
      <w:bookmarkStart w:id="32" w:name="_Toc38846111"/>
      <w:r w:rsidRPr="00D87F67">
        <w:rPr>
          <w:noProof w:val="0"/>
        </w:rPr>
        <w:t xml:space="preserve">Copyright </w:t>
      </w:r>
      <w:r w:rsidR="00D22DE2" w:rsidRPr="00D87F67">
        <w:rPr>
          <w:noProof w:val="0"/>
        </w:rPr>
        <w:t>Licenses</w:t>
      </w:r>
      <w:bookmarkEnd w:id="26"/>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33" w:name="_Toc495483726"/>
      <w:r w:rsidRPr="00D87F67">
        <w:rPr>
          <w:noProof w:val="0"/>
        </w:rPr>
        <w:t>Domain-specific additions</w:t>
      </w:r>
      <w:bookmarkEnd w:id="33"/>
    </w:p>
    <w:p w14:paraId="2715A042" w14:textId="48C471A6" w:rsidR="00303E20" w:rsidRPr="00D87F67" w:rsidRDefault="00690517" w:rsidP="005B164F">
      <w:pPr>
        <w:pStyle w:val="BodyText"/>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bookmarkEnd w:id="19"/>
      <w:bookmarkEnd w:id="20"/>
      <w:bookmarkEnd w:id="27"/>
      <w:bookmarkEnd w:id="28"/>
      <w:bookmarkEnd w:id="29"/>
      <w:bookmarkEnd w:id="30"/>
      <w:bookmarkEnd w:id="31"/>
      <w:bookmarkEnd w:id="32"/>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42"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42"/>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43"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34"/>
      <w:bookmarkEnd w:id="35"/>
      <w:bookmarkEnd w:id="36"/>
      <w:bookmarkEnd w:id="37"/>
      <w:bookmarkEnd w:id="38"/>
      <w:bookmarkEnd w:id="39"/>
      <w:bookmarkEnd w:id="40"/>
      <w:bookmarkEnd w:id="41"/>
      <w:r w:rsidR="008608EF" w:rsidRPr="00D87F67">
        <w:rPr>
          <w:noProof w:val="0"/>
        </w:rPr>
        <w:t>, and Content Modules</w:t>
      </w:r>
      <w:bookmarkStart w:id="44" w:name="_Toc473170359"/>
      <w:bookmarkStart w:id="45" w:name="_Toc504625756"/>
      <w:bookmarkStart w:id="46" w:name="_Toc530206509"/>
      <w:bookmarkStart w:id="47" w:name="_Toc1388429"/>
      <w:bookmarkStart w:id="48" w:name="_Toc1388583"/>
      <w:bookmarkStart w:id="49" w:name="_Toc1456610"/>
      <w:bookmarkStart w:id="50" w:name="_Toc37034635"/>
      <w:bookmarkStart w:id="51" w:name="_Toc38846113"/>
      <w:bookmarkEnd w:id="43"/>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063AEA63" w14:textId="1D5D4ADC" w:rsidR="00ED0083" w:rsidRPr="00D87F67" w:rsidRDefault="004C7B88" w:rsidP="00CF5713">
      <w:pPr>
        <w:pStyle w:val="BodyText"/>
        <w:jc w:val="center"/>
      </w:pPr>
      <w:r w:rsidRPr="00D87F67">
        <w:rPr>
          <w:noProof/>
        </w:rPr>
        <w:lastRenderedPageBreak/>
        <mc:AlternateContent>
          <mc:Choice Requires="wpc">
            <w:drawing>
              <wp:inline distT="0" distB="0" distL="0" distR="0" wp14:anchorId="3B1F38A5" wp14:editId="12AECED2">
                <wp:extent cx="7572375" cy="4899025"/>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1C360749" w14:textId="31731572" w:rsidR="006D2ADB" w:rsidRPr="00F869C8" w:rsidRDefault="006D2ADB" w:rsidP="005D11E8">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384914" y="613530"/>
                            <a:ext cx="3120286" cy="548640"/>
                          </a:xfrm>
                          <a:prstGeom prst="rect">
                            <a:avLst/>
                          </a:prstGeom>
                          <a:solidFill>
                            <a:srgbClr val="FFFFFF"/>
                          </a:solidFill>
                          <a:ln w="25400">
                            <a:solidFill>
                              <a:srgbClr val="000000"/>
                            </a:solidFill>
                            <a:miter lim="800000"/>
                            <a:headEnd/>
                            <a:tailEnd/>
                          </a:ln>
                        </wps:spPr>
                        <wps:txbx>
                          <w:txbxContent>
                            <w:p w14:paraId="02CF8A91" w14:textId="0791C94E" w:rsidR="006D2ADB" w:rsidRDefault="006D2ADB" w:rsidP="005D11E8">
                              <w:pPr>
                                <w:spacing w:after="120"/>
                                <w:jc w:val="center"/>
                              </w:pPr>
                              <w:r>
                                <w:t>Care Plan Contributor</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07A48" w14:textId="0695F667" w:rsidR="006D2ADB" w:rsidRPr="00077324" w:rsidRDefault="006D2ADB"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6D2ADB" w:rsidRDefault="006D2ADB" w:rsidP="00091131">
                              <w:pPr>
                                <w:pStyle w:val="NormalWeb"/>
                              </w:pPr>
                              <w:r>
                                <w:rPr>
                                  <w:rFonts w:hAnsi="Symbol"/>
                                  <w:sz w:val="22"/>
                                  <w:szCs w:val="22"/>
                                </w:rPr>
                                <w:sym w:font="Symbol" w:char="F0AF"/>
                              </w:r>
                              <w:r>
                                <w:rPr>
                                  <w:sz w:val="22"/>
                                  <w:szCs w:val="22"/>
                                </w:rPr>
                                <w:t xml:space="preserve"> Search for Care Plan [PCC-41]</w:t>
                              </w:r>
                            </w:p>
                            <w:p w14:paraId="23700BC8" w14:textId="1AB86AE2" w:rsidR="006D2ADB" w:rsidRDefault="006D2ADB"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6D2ADB" w:rsidRDefault="006D2ADB"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6D2ADB" w:rsidRDefault="006D2ADB" w:rsidP="00091131">
                              <w:pPr>
                                <w:pStyle w:val="NormalWeb"/>
                              </w:pPr>
                            </w:p>
                            <w:p w14:paraId="61868701" w14:textId="0B539B95" w:rsidR="006D2ADB" w:rsidRDefault="006D2ADB"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142"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0EEAB32D" w14:textId="081DA9B0" w:rsidR="006D2ADB" w:rsidRDefault="006D2ADB" w:rsidP="00503DFB">
                              <w:pPr>
                                <w:pStyle w:val="NormalWeb"/>
                                <w:spacing w:after="120"/>
                                <w:jc w:val="center"/>
                              </w:pPr>
                              <w:r>
                                <w:t>Care Plan Service</w:t>
                              </w:r>
                            </w:p>
                          </w:txbxContent>
                        </wps:txbx>
                        <wps:bodyPr rot="0" vert="horz" wrap="square" lIns="91440" tIns="45720" rIns="91440" bIns="45720" anchor="t" anchorCtr="0" upright="1">
                          <a:noAutofit/>
                        </wps:bodyPr>
                      </wps:wsp>
                      <wps:wsp>
                        <wps:cNvPr id="143"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F4FBF" w14:textId="44B65BB5" w:rsidR="006D2ADB" w:rsidRPr="00F869C8" w:rsidRDefault="006D2ADB"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6D2ADB" w:rsidRPr="00F869C8" w:rsidRDefault="006D2ADB"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6D2ADB" w:rsidRPr="00F869C8" w:rsidRDefault="006D2ADB"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6D2ADB" w:rsidRPr="00F869C8" w:rsidRDefault="006D2ADB"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6D2ADB" w:rsidRPr="00F869C8" w:rsidRDefault="006D2ADB" w:rsidP="00503DFB">
                              <w:pPr>
                                <w:pStyle w:val="NormalWeb"/>
                                <w:rPr>
                                  <w:color w:val="00B050"/>
                                </w:rPr>
                              </w:pPr>
                              <w:r w:rsidRPr="00F869C8">
                                <w:rPr>
                                  <w:color w:val="00B050"/>
                                </w:rPr>
                                <w:t> </w:t>
                              </w:r>
                            </w:p>
                            <w:p w14:paraId="4E108EB3" w14:textId="13B34C54" w:rsidR="006D2ADB" w:rsidRDefault="006D2ADB"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6D2ADB" w:rsidRPr="00F869C8" w:rsidRDefault="006D2ADB"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145" name="Rectangle 145"/>
                        <wps:cNvSpPr/>
                        <wps:spPr>
                          <a:xfrm>
                            <a:off x="3504879" y="606537"/>
                            <a:ext cx="1160780" cy="5556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8657560" w14:textId="77777777" w:rsidR="006D2ADB" w:rsidRPr="00D56963" w:rsidRDefault="006D2ADB"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
                        <wps:cNvCnPr/>
                        <wps:spPr>
                          <a:xfrm>
                            <a:off x="4670720" y="887502"/>
                            <a:ext cx="1502410" cy="0"/>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Cloud 150"/>
                        <wps:cNvSpPr/>
                        <wps:spPr>
                          <a:xfrm>
                            <a:off x="4866300" y="633502"/>
                            <a:ext cx="1012190" cy="563880"/>
                          </a:xfrm>
                          <a:prstGeom prst="cloud">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73765" y="610007"/>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79E5BA6" w14:textId="77777777" w:rsidR="006D2ADB" w:rsidRPr="00D56963" w:rsidRDefault="006D2ADB" w:rsidP="002F5FBE">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8"/>
                        <wps:cNvSpPr txBox="1"/>
                        <wps:spPr>
                          <a:xfrm>
                            <a:off x="4819649" y="661484"/>
                            <a:ext cx="1181101" cy="4721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19349" w14:textId="45638602" w:rsidR="006D2ADB" w:rsidRPr="00D56963" w:rsidRDefault="006D2ADB"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1F38A5" id="Canvas 314" o:spid="_x0000_s1026" editas="canvas" style="width:596.25pt;height:385.75pt;mso-position-horizontal-relative:char;mso-position-vertical-relative:line" coordsize="75723,4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23;height:48990;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1C360749" w14:textId="31731572" w:rsidR="006D2ADB" w:rsidRPr="00F869C8" w:rsidRDefault="006D2ADB" w:rsidP="005D11E8">
                        <w:pPr>
                          <w:spacing w:after="120"/>
                          <w:jc w:val="center"/>
                          <w:rPr>
                            <w:color w:val="00B050"/>
                          </w:rPr>
                        </w:pPr>
                        <w:r w:rsidRPr="00F869C8">
                          <w:rPr>
                            <w:color w:val="00B050"/>
                          </w:rPr>
                          <w:t>Care Plan Guidance Service</w:t>
                        </w:r>
                      </w:p>
                    </w:txbxContent>
                  </v:textbox>
                </v:shape>
                <v:shape id="Text Box 322" o:spid="_x0000_s1030" type="#_x0000_t202" style="position:absolute;left:3849;top:6135;width:3120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02CF8A91" w14:textId="0791C94E" w:rsidR="006D2ADB" w:rsidRDefault="006D2ADB" w:rsidP="005D11E8">
                        <w:pPr>
                          <w:spacing w:after="120"/>
                          <w:jc w:val="center"/>
                        </w:pPr>
                        <w:r>
                          <w:t>Care Plan Contributor</w:t>
                        </w:r>
                      </w:p>
                    </w:txbxContent>
                  </v:textbox>
                </v:shape>
                <v:rect id="Rectangle 141" o:spid="_x0000_s1031"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53D07A48" w14:textId="0695F667" w:rsidR="006D2ADB" w:rsidRPr="00077324" w:rsidRDefault="006D2ADB"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6D2ADB" w:rsidRDefault="006D2ADB" w:rsidP="00091131">
                        <w:pPr>
                          <w:pStyle w:val="NormalWeb"/>
                        </w:pPr>
                        <w:r>
                          <w:rPr>
                            <w:rFonts w:hAnsi="Symbol"/>
                            <w:sz w:val="22"/>
                            <w:szCs w:val="22"/>
                          </w:rPr>
                          <w:sym w:font="Symbol" w:char="F0AF"/>
                        </w:r>
                        <w:r>
                          <w:rPr>
                            <w:sz w:val="22"/>
                            <w:szCs w:val="22"/>
                          </w:rPr>
                          <w:t xml:space="preserve"> Search for Care Plan [PCC-41]</w:t>
                        </w:r>
                      </w:p>
                      <w:p w14:paraId="23700BC8" w14:textId="1AB86AE2" w:rsidR="006D2ADB" w:rsidRDefault="006D2ADB"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6D2ADB" w:rsidRDefault="006D2ADB"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6D2ADB" w:rsidRDefault="006D2ADB" w:rsidP="00091131">
                        <w:pPr>
                          <w:pStyle w:val="NormalWeb"/>
                        </w:pPr>
                      </w:p>
                      <w:p w14:paraId="61868701" w14:textId="0B539B95" w:rsidR="006D2ADB" w:rsidRDefault="006D2ADB"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0EEAB32D" w14:textId="081DA9B0" w:rsidR="006D2ADB" w:rsidRDefault="006D2ADB" w:rsidP="00503DFB">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144"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" filled="f" stroked="f" strokeweight="0">
                  <v:textbox inset="0,0,0,0">
                    <w:txbxContent>
                      <w:p w14:paraId="2D4F4FBF" w14:textId="44B65BB5" w:rsidR="006D2ADB" w:rsidRPr="00F869C8" w:rsidRDefault="006D2ADB"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6D2ADB" w:rsidRPr="00F869C8" w:rsidRDefault="006D2ADB"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6D2ADB" w:rsidRPr="00F869C8" w:rsidRDefault="006D2ADB"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6D2ADB" w:rsidRPr="00F869C8" w:rsidRDefault="006D2ADB"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6D2ADB" w:rsidRPr="00F869C8" w:rsidRDefault="006D2ADB" w:rsidP="00503DFB">
                        <w:pPr>
                          <w:pStyle w:val="NormalWeb"/>
                          <w:rPr>
                            <w:color w:val="00B050"/>
                          </w:rPr>
                        </w:pPr>
                        <w:r w:rsidRPr="00F869C8">
                          <w:rPr>
                            <w:color w:val="00B050"/>
                          </w:rPr>
                          <w:t> </w:t>
                        </w:r>
                      </w:p>
                      <w:p w14:paraId="4E108EB3" w14:textId="13B34C54" w:rsidR="006D2ADB" w:rsidRDefault="006D2ADB"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6D2ADB" w:rsidRPr="00F869C8" w:rsidRDefault="006D2ADB"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145" o:spid="_x0000_s1035" style="position:absolute;left:35048;top:6065;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14:paraId="38657560" w14:textId="77777777" w:rsidR="006D2ADB" w:rsidRPr="00D56963" w:rsidRDefault="006D2ADB"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36" type="#_x0000_t34" style="position:absolute;left:46707;top:8875;width:1502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" strokecolor="black [3213]" strokeweight="1pt">
                  <v:stroke endarrow="open"/>
                </v:shape>
                <v:shape id="Cloud 150" o:spid="_x0000_s1037" style="position:absolute;left:48663;top:6335;width:10121;height:563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09959,341683;50610,331280;162325,455529;136364,460502;386085,510233;370433,487521;675426,453597;669170,478515;799654,299613;875826,392758;979341,200412;945414,235342;897944,70824;899724,87323;681307,51585;698692,30544;518771,61609;527182,43466;328025,67770;358484,85365;96697,206090;91378,187568" o:connectangles="0,0,0,0,0,0,0,0,0,0,0,0,0,0,0,0,0,0,0,0,0,0"/>
                </v:shape>
                <v:rect id="Rectangle 151" o:spid="_x0000_s1038" style="position:absolute;left:61737;top:6100;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479E5BA6" w14:textId="77777777" w:rsidR="006D2ADB" w:rsidRPr="00D56963" w:rsidRDefault="006D2ADB" w:rsidP="002F5FBE">
                        <w:pPr>
                          <w:pStyle w:val="NormalWeb"/>
                          <w:spacing w:before="0" w:after="200" w:line="276" w:lineRule="auto"/>
                          <w:jc w:val="center"/>
                          <w:rPr>
                            <w:color w:val="00B050"/>
                          </w:rPr>
                        </w:pPr>
                        <w:r w:rsidRPr="00D56963">
                          <w:rPr>
                            <w:rFonts w:eastAsia="Calibri"/>
                            <w:color w:val="00B050"/>
                          </w:rPr>
                          <w:t>Content Consumer</w:t>
                        </w:r>
                      </w:p>
                    </w:txbxContent>
                  </v:textbox>
                </v:rect>
                <v:shape id="Text Box 8" o:spid="_x0000_s1039" type="#_x0000_t202" style="position:absolute;left:48196;top:6614;width:11811;height:4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6B19349" w14:textId="45638602" w:rsidR="006D2ADB" w:rsidRPr="00D56963" w:rsidRDefault="006D2ADB"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v:textbox>
                </v:shape>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17A71" w:rsidRPr="00D87F67" w14:paraId="3B8B8820" w14:textId="77777777" w:rsidTr="00E008B6">
        <w:trPr>
          <w:cantSplit/>
          <w:jc w:val="center"/>
        </w:trPr>
        <w:tc>
          <w:tcPr>
            <w:tcW w:w="1449" w:type="dxa"/>
            <w:vMerge w:val="restart"/>
          </w:tcPr>
          <w:p w14:paraId="58965888" w14:textId="77777777" w:rsidR="00717A71" w:rsidRPr="00D87F67" w:rsidRDefault="00717A71" w:rsidP="00B54952">
            <w:pPr>
              <w:pStyle w:val="TableEntry"/>
            </w:pPr>
            <w:r w:rsidRPr="00D87F67">
              <w:t>Care Plan Contributor</w:t>
            </w:r>
          </w:p>
        </w:tc>
        <w:tc>
          <w:tcPr>
            <w:tcW w:w="2520" w:type="dxa"/>
          </w:tcPr>
          <w:p w14:paraId="1ACF40A9" w14:textId="77777777" w:rsidR="00717A71" w:rsidRPr="00D87F67" w:rsidRDefault="00717A71" w:rsidP="00B54952">
            <w:pPr>
              <w:pStyle w:val="TableEntry"/>
            </w:pPr>
            <w:r w:rsidRPr="00D87F67">
              <w:t>Update Care Plan</w:t>
            </w:r>
          </w:p>
        </w:tc>
        <w:tc>
          <w:tcPr>
            <w:tcW w:w="1710" w:type="dxa"/>
          </w:tcPr>
          <w:p w14:paraId="1BF05269" w14:textId="77777777" w:rsidR="00717A71" w:rsidRPr="00D87F67" w:rsidRDefault="00717A71" w:rsidP="00B54952">
            <w:pPr>
              <w:pStyle w:val="TableEntry"/>
            </w:pPr>
            <w:r w:rsidRPr="00D87F67">
              <w:t>R</w:t>
            </w:r>
          </w:p>
        </w:tc>
        <w:tc>
          <w:tcPr>
            <w:tcW w:w="2799" w:type="dxa"/>
          </w:tcPr>
          <w:p w14:paraId="6D9656C4" w14:textId="42C3A542" w:rsidR="00717A71" w:rsidRPr="00D87F67" w:rsidRDefault="00717A71" w:rsidP="00B54952">
            <w:pPr>
              <w:pStyle w:val="TableEntry"/>
            </w:pPr>
            <w:r w:rsidRPr="00D87F67">
              <w:t>PCC TF-2: 3.37</w:t>
            </w:r>
          </w:p>
        </w:tc>
      </w:tr>
      <w:tr w:rsidR="00717A71" w:rsidRPr="00D87F67" w14:paraId="0AB2AB51" w14:textId="77777777" w:rsidTr="00E008B6">
        <w:trPr>
          <w:cantSplit/>
          <w:jc w:val="center"/>
        </w:trPr>
        <w:tc>
          <w:tcPr>
            <w:tcW w:w="1449" w:type="dxa"/>
            <w:vMerge/>
          </w:tcPr>
          <w:p w14:paraId="53C74809" w14:textId="77777777" w:rsidR="00717A71" w:rsidRPr="00D87F67" w:rsidRDefault="00717A71" w:rsidP="00A9786E">
            <w:pPr>
              <w:pStyle w:val="TableEntry"/>
            </w:pPr>
          </w:p>
        </w:tc>
        <w:tc>
          <w:tcPr>
            <w:tcW w:w="2520" w:type="dxa"/>
          </w:tcPr>
          <w:p w14:paraId="1F236FDE" w14:textId="46838100" w:rsidR="00717A71" w:rsidRPr="00D87F67" w:rsidRDefault="00717A71" w:rsidP="00A9786E">
            <w:pPr>
              <w:pStyle w:val="TableEntry"/>
            </w:pPr>
            <w:r w:rsidRPr="00D87F67">
              <w:t>Search for Care Plan</w:t>
            </w:r>
          </w:p>
        </w:tc>
        <w:tc>
          <w:tcPr>
            <w:tcW w:w="1710" w:type="dxa"/>
          </w:tcPr>
          <w:p w14:paraId="2D874F06" w14:textId="3DF8B9D6" w:rsidR="00717A71" w:rsidRPr="00D87F67" w:rsidRDefault="00717A71" w:rsidP="00A9786E">
            <w:pPr>
              <w:pStyle w:val="TableEntry"/>
            </w:pPr>
            <w:r w:rsidRPr="00D87F67">
              <w:t>R</w:t>
            </w:r>
          </w:p>
        </w:tc>
        <w:tc>
          <w:tcPr>
            <w:tcW w:w="2799" w:type="dxa"/>
          </w:tcPr>
          <w:p w14:paraId="3AEF5593" w14:textId="66A7A5E6" w:rsidR="00717A71" w:rsidRPr="00D87F67" w:rsidRDefault="00717A71" w:rsidP="00A9786E">
            <w:pPr>
              <w:pStyle w:val="TableEntry"/>
            </w:pPr>
            <w:r w:rsidRPr="00D87F67">
              <w:t>PCC TF-2: 3.41</w:t>
            </w:r>
          </w:p>
        </w:tc>
      </w:tr>
      <w:tr w:rsidR="00717A71" w:rsidRPr="00D87F67" w14:paraId="33B68E13" w14:textId="77777777" w:rsidTr="00E008B6">
        <w:trPr>
          <w:cantSplit/>
          <w:jc w:val="center"/>
        </w:trPr>
        <w:tc>
          <w:tcPr>
            <w:tcW w:w="1449" w:type="dxa"/>
            <w:vMerge/>
          </w:tcPr>
          <w:p w14:paraId="65D709F4" w14:textId="77777777" w:rsidR="00717A71" w:rsidRPr="00D87F67" w:rsidRDefault="00717A71" w:rsidP="00A9786E">
            <w:pPr>
              <w:pStyle w:val="TableEntry"/>
            </w:pPr>
          </w:p>
        </w:tc>
        <w:tc>
          <w:tcPr>
            <w:tcW w:w="2520" w:type="dxa"/>
          </w:tcPr>
          <w:p w14:paraId="05A5D1E0" w14:textId="7582624E" w:rsidR="00717A71" w:rsidRPr="00D87F67" w:rsidRDefault="00717A71" w:rsidP="00A9786E">
            <w:pPr>
              <w:pStyle w:val="TableEntry"/>
            </w:pPr>
            <w:r w:rsidRPr="00D87F67">
              <w:t>Retrieve Care Plan</w:t>
            </w:r>
          </w:p>
        </w:tc>
        <w:tc>
          <w:tcPr>
            <w:tcW w:w="1710" w:type="dxa"/>
          </w:tcPr>
          <w:p w14:paraId="457137FF" w14:textId="26024DE9" w:rsidR="00717A71" w:rsidRPr="00D87F67" w:rsidRDefault="00717A71" w:rsidP="00A9786E">
            <w:pPr>
              <w:pStyle w:val="TableEntry"/>
            </w:pPr>
            <w:r w:rsidRPr="00D87F67">
              <w:t>R</w:t>
            </w:r>
          </w:p>
        </w:tc>
        <w:tc>
          <w:tcPr>
            <w:tcW w:w="2799" w:type="dxa"/>
          </w:tcPr>
          <w:p w14:paraId="237DFF44" w14:textId="489448FD" w:rsidR="00717A71" w:rsidRPr="00D87F67" w:rsidRDefault="00717A71" w:rsidP="00A9786E">
            <w:pPr>
              <w:pStyle w:val="TableEntry"/>
            </w:pPr>
            <w:r w:rsidRPr="00D87F67">
              <w:t>PCC TF-2: 3.38</w:t>
            </w:r>
          </w:p>
        </w:tc>
      </w:tr>
      <w:tr w:rsidR="00717A71" w:rsidRPr="00D87F67" w14:paraId="4FF4FF4E" w14:textId="77777777" w:rsidTr="00E008B6">
        <w:trPr>
          <w:cantSplit/>
          <w:jc w:val="center"/>
        </w:trPr>
        <w:tc>
          <w:tcPr>
            <w:tcW w:w="1449" w:type="dxa"/>
            <w:vMerge/>
          </w:tcPr>
          <w:p w14:paraId="1C7DF9D7" w14:textId="77777777" w:rsidR="00717A71" w:rsidRPr="00D87F67" w:rsidRDefault="00717A71" w:rsidP="00A9786E">
            <w:pPr>
              <w:pStyle w:val="TableEntry"/>
            </w:pPr>
          </w:p>
        </w:tc>
        <w:tc>
          <w:tcPr>
            <w:tcW w:w="2520" w:type="dxa"/>
          </w:tcPr>
          <w:p w14:paraId="27E67B7B" w14:textId="0FFF924F" w:rsidR="00717A71" w:rsidRPr="00D87F67" w:rsidRDefault="00717A71" w:rsidP="00A9786E">
            <w:pPr>
              <w:pStyle w:val="TableEntry"/>
            </w:pPr>
            <w:r w:rsidRPr="00D87F67">
              <w:t>Subscribe to Care Plan Updates</w:t>
            </w:r>
          </w:p>
        </w:tc>
        <w:tc>
          <w:tcPr>
            <w:tcW w:w="1710" w:type="dxa"/>
          </w:tcPr>
          <w:p w14:paraId="501BF75F" w14:textId="5A9C996B" w:rsidR="00717A71" w:rsidRPr="00D87F67" w:rsidRDefault="00717A71" w:rsidP="00A9786E">
            <w:pPr>
              <w:pStyle w:val="TableEntry"/>
            </w:pPr>
            <w:r w:rsidRPr="00D87F67">
              <w:t>O</w:t>
            </w:r>
          </w:p>
        </w:tc>
        <w:tc>
          <w:tcPr>
            <w:tcW w:w="2799" w:type="dxa"/>
          </w:tcPr>
          <w:p w14:paraId="5BEDE19C" w14:textId="7BC0E2FB" w:rsidR="00717A71" w:rsidRPr="00D87F67" w:rsidRDefault="00717A71" w:rsidP="00A9786E">
            <w:pPr>
              <w:pStyle w:val="TableEntry"/>
            </w:pPr>
            <w:r w:rsidRPr="00D87F67">
              <w:t>PCC TF-2: 3.39</w:t>
            </w:r>
          </w:p>
        </w:tc>
      </w:tr>
      <w:tr w:rsidR="00717A71" w:rsidRPr="00D87F67" w14:paraId="76E93500" w14:textId="77777777" w:rsidTr="00E008B6">
        <w:trPr>
          <w:cantSplit/>
          <w:jc w:val="center"/>
        </w:trPr>
        <w:tc>
          <w:tcPr>
            <w:tcW w:w="1449" w:type="dxa"/>
            <w:vMerge/>
          </w:tcPr>
          <w:p w14:paraId="22BF236B" w14:textId="77777777" w:rsidR="00717A71" w:rsidRPr="00D87F67" w:rsidRDefault="00717A71" w:rsidP="00A9786E">
            <w:pPr>
              <w:pStyle w:val="TableEntry"/>
            </w:pPr>
          </w:p>
        </w:tc>
        <w:tc>
          <w:tcPr>
            <w:tcW w:w="2520" w:type="dxa"/>
          </w:tcPr>
          <w:p w14:paraId="19BE8555" w14:textId="0D909DA7" w:rsidR="00717A71" w:rsidRPr="00D87F67" w:rsidRDefault="00717A71" w:rsidP="00A9786E">
            <w:pPr>
              <w:pStyle w:val="TableEntry"/>
            </w:pPr>
            <w:r w:rsidRPr="00D87F67">
              <w:t>Provide Care Plan</w:t>
            </w:r>
          </w:p>
        </w:tc>
        <w:tc>
          <w:tcPr>
            <w:tcW w:w="1710" w:type="dxa"/>
          </w:tcPr>
          <w:p w14:paraId="3D0DCFF7" w14:textId="7FFCB8E0" w:rsidR="00717A71" w:rsidRPr="00D87F67" w:rsidRDefault="00717A71" w:rsidP="00A9786E">
            <w:pPr>
              <w:pStyle w:val="TableEntry"/>
            </w:pPr>
            <w:r w:rsidRPr="00D87F67">
              <w:t>O</w:t>
            </w:r>
          </w:p>
        </w:tc>
        <w:tc>
          <w:tcPr>
            <w:tcW w:w="2799" w:type="dxa"/>
          </w:tcPr>
          <w:p w14:paraId="55F01883" w14:textId="562584C9" w:rsidR="00717A71" w:rsidRPr="00D87F67" w:rsidRDefault="00717A71" w:rsidP="00A9786E">
            <w:pPr>
              <w:pStyle w:val="TableEntry"/>
            </w:pPr>
            <w:r w:rsidRPr="00D87F67">
              <w:t>PCC TF-2: 3.40</w:t>
            </w:r>
          </w:p>
        </w:tc>
      </w:tr>
      <w:tr w:rsidR="00717A71" w:rsidRPr="00D87F67" w14:paraId="78BC3A2B" w14:textId="77777777" w:rsidTr="00E008B6">
        <w:trPr>
          <w:cantSplit/>
          <w:jc w:val="center"/>
        </w:trPr>
        <w:tc>
          <w:tcPr>
            <w:tcW w:w="1449" w:type="dxa"/>
            <w:vMerge/>
          </w:tcPr>
          <w:p w14:paraId="609646BC" w14:textId="77777777" w:rsidR="00717A71" w:rsidRPr="00D87F67" w:rsidRDefault="00717A71" w:rsidP="00A9786E">
            <w:pPr>
              <w:pStyle w:val="TableEntry"/>
            </w:pPr>
          </w:p>
        </w:tc>
        <w:tc>
          <w:tcPr>
            <w:tcW w:w="2520" w:type="dxa"/>
          </w:tcPr>
          <w:p w14:paraId="00248D17" w14:textId="7027F8A1" w:rsidR="00717A71" w:rsidRPr="00717A71" w:rsidRDefault="00717A71" w:rsidP="00A9786E">
            <w:pPr>
              <w:pStyle w:val="TableEntry"/>
              <w:rPr>
                <w:color w:val="00B050"/>
              </w:rPr>
            </w:pPr>
            <w:r w:rsidRPr="00717A71">
              <w:rPr>
                <w:color w:val="00B050"/>
              </w:rPr>
              <w:t>Search for Plan Definition</w:t>
            </w:r>
          </w:p>
        </w:tc>
        <w:tc>
          <w:tcPr>
            <w:tcW w:w="1710" w:type="dxa"/>
          </w:tcPr>
          <w:p w14:paraId="15456953" w14:textId="469D48FA" w:rsidR="00717A71" w:rsidRPr="00D87F67" w:rsidRDefault="00717A71" w:rsidP="00A9786E">
            <w:pPr>
              <w:pStyle w:val="TableEntry"/>
            </w:pPr>
            <w:r w:rsidRPr="00717A71">
              <w:rPr>
                <w:color w:val="00B050"/>
              </w:rPr>
              <w:t>O</w:t>
            </w:r>
          </w:p>
        </w:tc>
        <w:tc>
          <w:tcPr>
            <w:tcW w:w="2799" w:type="dxa"/>
          </w:tcPr>
          <w:p w14:paraId="22E650F3" w14:textId="58CF3780"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1</w:t>
            </w:r>
          </w:p>
        </w:tc>
      </w:tr>
      <w:tr w:rsidR="00717A71" w:rsidRPr="00D87F67" w14:paraId="4F3ACBB8" w14:textId="77777777" w:rsidTr="00E008B6">
        <w:trPr>
          <w:cantSplit/>
          <w:jc w:val="center"/>
        </w:trPr>
        <w:tc>
          <w:tcPr>
            <w:tcW w:w="1449" w:type="dxa"/>
            <w:vMerge/>
          </w:tcPr>
          <w:p w14:paraId="75361454" w14:textId="77777777" w:rsidR="00717A71" w:rsidRPr="00D87F67" w:rsidRDefault="00717A71" w:rsidP="00A9786E">
            <w:pPr>
              <w:pStyle w:val="TableEntry"/>
            </w:pPr>
          </w:p>
        </w:tc>
        <w:tc>
          <w:tcPr>
            <w:tcW w:w="2520" w:type="dxa"/>
          </w:tcPr>
          <w:p w14:paraId="36B6D8B2" w14:textId="40C532CE" w:rsidR="00717A71" w:rsidRPr="00717A71" w:rsidRDefault="00717A71" w:rsidP="00A9786E">
            <w:pPr>
              <w:pStyle w:val="TableEntry"/>
              <w:rPr>
                <w:color w:val="00B050"/>
              </w:rPr>
            </w:pPr>
            <w:r w:rsidRPr="00717A71">
              <w:rPr>
                <w:color w:val="00B050"/>
              </w:rPr>
              <w:t>Retrieve Plan Definition</w:t>
            </w:r>
          </w:p>
        </w:tc>
        <w:tc>
          <w:tcPr>
            <w:tcW w:w="1710" w:type="dxa"/>
          </w:tcPr>
          <w:p w14:paraId="1FA3FA02" w14:textId="105C9B17" w:rsidR="00717A71" w:rsidRPr="00717A71" w:rsidRDefault="00717A71" w:rsidP="00717A71">
            <w:pPr>
              <w:pStyle w:val="TableEntry"/>
              <w:rPr>
                <w:color w:val="00B050"/>
              </w:rPr>
            </w:pPr>
            <w:r w:rsidRPr="00717A71">
              <w:rPr>
                <w:color w:val="00B050"/>
              </w:rPr>
              <w:t>O</w:t>
            </w:r>
          </w:p>
        </w:tc>
        <w:tc>
          <w:tcPr>
            <w:tcW w:w="2799" w:type="dxa"/>
          </w:tcPr>
          <w:p w14:paraId="70BAF44B" w14:textId="634E756F"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2</w:t>
            </w:r>
          </w:p>
        </w:tc>
      </w:tr>
      <w:tr w:rsidR="00717A71" w:rsidRPr="00D87F67" w14:paraId="4F1B4D30" w14:textId="77777777" w:rsidTr="00E008B6">
        <w:trPr>
          <w:cantSplit/>
          <w:jc w:val="center"/>
        </w:trPr>
        <w:tc>
          <w:tcPr>
            <w:tcW w:w="1449" w:type="dxa"/>
            <w:vMerge/>
          </w:tcPr>
          <w:p w14:paraId="36D39591" w14:textId="77777777" w:rsidR="00717A71" w:rsidRPr="00D87F67" w:rsidRDefault="00717A71" w:rsidP="00A9786E">
            <w:pPr>
              <w:pStyle w:val="TableEntry"/>
            </w:pPr>
          </w:p>
        </w:tc>
        <w:tc>
          <w:tcPr>
            <w:tcW w:w="2520" w:type="dxa"/>
          </w:tcPr>
          <w:p w14:paraId="6E1DA015" w14:textId="707078EE" w:rsidR="00717A71" w:rsidRPr="00717A71" w:rsidRDefault="00717A71" w:rsidP="00A9786E">
            <w:pPr>
              <w:pStyle w:val="TableEntry"/>
              <w:rPr>
                <w:color w:val="00B050"/>
              </w:rPr>
            </w:pPr>
            <w:r w:rsidRPr="00717A71">
              <w:rPr>
                <w:color w:val="00B050"/>
              </w:rPr>
              <w:t>Update Plan Definition</w:t>
            </w:r>
          </w:p>
        </w:tc>
        <w:tc>
          <w:tcPr>
            <w:tcW w:w="1710" w:type="dxa"/>
          </w:tcPr>
          <w:p w14:paraId="01933F9E" w14:textId="11652141" w:rsidR="00717A71" w:rsidRPr="00717A71" w:rsidRDefault="00717A71" w:rsidP="00A9786E">
            <w:pPr>
              <w:pStyle w:val="TableEntry"/>
              <w:rPr>
                <w:color w:val="00B050"/>
              </w:rPr>
            </w:pPr>
            <w:r w:rsidRPr="00717A71">
              <w:rPr>
                <w:color w:val="00B050"/>
              </w:rPr>
              <w:t>O</w:t>
            </w:r>
          </w:p>
        </w:tc>
        <w:tc>
          <w:tcPr>
            <w:tcW w:w="2799" w:type="dxa"/>
          </w:tcPr>
          <w:p w14:paraId="08FC38CA" w14:textId="14D9A501"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3</w:t>
            </w:r>
          </w:p>
        </w:tc>
      </w:tr>
      <w:tr w:rsidR="00717A71" w:rsidRPr="00D87F67" w14:paraId="41EDF7D1" w14:textId="77777777" w:rsidTr="00E008B6">
        <w:trPr>
          <w:cantSplit/>
          <w:jc w:val="center"/>
        </w:trPr>
        <w:tc>
          <w:tcPr>
            <w:tcW w:w="1449" w:type="dxa"/>
            <w:vMerge/>
          </w:tcPr>
          <w:p w14:paraId="698EEF32" w14:textId="77777777" w:rsidR="00717A71" w:rsidRPr="00D87F67" w:rsidRDefault="00717A71" w:rsidP="00A9786E">
            <w:pPr>
              <w:pStyle w:val="TableEntry"/>
            </w:pPr>
          </w:p>
        </w:tc>
        <w:tc>
          <w:tcPr>
            <w:tcW w:w="2520" w:type="dxa"/>
          </w:tcPr>
          <w:p w14:paraId="2B7B35CB" w14:textId="658FD117" w:rsidR="00717A71" w:rsidRPr="00717A71" w:rsidRDefault="00717A71" w:rsidP="00A9786E">
            <w:pPr>
              <w:pStyle w:val="TableEntry"/>
              <w:rPr>
                <w:color w:val="00B050"/>
              </w:rPr>
            </w:pPr>
            <w:r w:rsidRPr="00717A71">
              <w:rPr>
                <w:color w:val="00B050"/>
              </w:rPr>
              <w:t>Subscribe to Plan Definition Updates</w:t>
            </w:r>
          </w:p>
        </w:tc>
        <w:tc>
          <w:tcPr>
            <w:tcW w:w="1710" w:type="dxa"/>
          </w:tcPr>
          <w:p w14:paraId="30CB846A" w14:textId="5ACCEA27" w:rsidR="00717A71" w:rsidRPr="00717A71" w:rsidRDefault="00717A71" w:rsidP="00A9786E">
            <w:pPr>
              <w:pStyle w:val="TableEntry"/>
              <w:rPr>
                <w:color w:val="00B050"/>
              </w:rPr>
            </w:pPr>
            <w:r w:rsidRPr="00717A71">
              <w:rPr>
                <w:color w:val="00B050"/>
              </w:rPr>
              <w:t>O</w:t>
            </w:r>
          </w:p>
        </w:tc>
        <w:tc>
          <w:tcPr>
            <w:tcW w:w="2799" w:type="dxa"/>
          </w:tcPr>
          <w:p w14:paraId="0AA39DEB" w14:textId="30586A9C"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4</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3AF0983B"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Pr>
                <w:color w:val="00B050"/>
              </w:rPr>
              <w:t>1</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sidRPr="00717A71">
              <w:rPr>
                <w:color w:val="00B050"/>
              </w:rPr>
              <w:t>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5547DE1F"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3</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4</w:t>
            </w:r>
          </w:p>
        </w:tc>
      </w:tr>
      <w:tr w:rsidR="00D56963" w:rsidRPr="00D87F67" w14:paraId="55FF9A82" w14:textId="77777777" w:rsidTr="00E008B6">
        <w:trPr>
          <w:cantSplit/>
          <w:jc w:val="center"/>
        </w:trPr>
        <w:tc>
          <w:tcPr>
            <w:tcW w:w="1449" w:type="dxa"/>
          </w:tcPr>
          <w:p w14:paraId="204A9528" w14:textId="3C42B9C7" w:rsidR="00D56963" w:rsidRPr="006F60F6" w:rsidRDefault="00717A71" w:rsidP="00A9786E">
            <w:pPr>
              <w:pStyle w:val="TableEntry"/>
              <w:rPr>
                <w:color w:val="00B050"/>
              </w:rPr>
            </w:pPr>
            <w:r w:rsidRPr="006F60F6">
              <w:rPr>
                <w:color w:val="00B050"/>
              </w:rPr>
              <w:t>Content Creator</w:t>
            </w:r>
          </w:p>
        </w:tc>
        <w:tc>
          <w:tcPr>
            <w:tcW w:w="2520" w:type="dxa"/>
          </w:tcPr>
          <w:p w14:paraId="6848EA9B" w14:textId="3D88F2A0" w:rsidR="00D56963" w:rsidRPr="006F60F6" w:rsidRDefault="006F60F6" w:rsidP="00A9786E">
            <w:pPr>
              <w:pStyle w:val="TableEntry"/>
              <w:rPr>
                <w:color w:val="00B050"/>
              </w:rPr>
            </w:pPr>
            <w:r w:rsidRPr="006F60F6">
              <w:rPr>
                <w:color w:val="00B050"/>
              </w:rPr>
              <w:t>Share Content [PCC-1]</w:t>
            </w:r>
          </w:p>
        </w:tc>
        <w:tc>
          <w:tcPr>
            <w:tcW w:w="1710" w:type="dxa"/>
          </w:tcPr>
          <w:p w14:paraId="505D3CA9" w14:textId="1E85F2C0" w:rsidR="00D56963" w:rsidRPr="006F60F6" w:rsidRDefault="006F60F6" w:rsidP="00A9786E">
            <w:pPr>
              <w:pStyle w:val="TableEntry"/>
              <w:rPr>
                <w:color w:val="00B050"/>
              </w:rPr>
            </w:pPr>
            <w:r w:rsidRPr="006F60F6">
              <w:rPr>
                <w:color w:val="00B050"/>
              </w:rPr>
              <w:t>R</w:t>
            </w:r>
          </w:p>
        </w:tc>
        <w:tc>
          <w:tcPr>
            <w:tcW w:w="2799" w:type="dxa"/>
          </w:tcPr>
          <w:p w14:paraId="23ECFF01" w14:textId="1431C1F2" w:rsidR="00D56963" w:rsidRPr="006F60F6" w:rsidRDefault="006F60F6" w:rsidP="00A9786E">
            <w:pPr>
              <w:pStyle w:val="TableEntry"/>
              <w:rPr>
                <w:color w:val="00B050"/>
              </w:rPr>
            </w:pPr>
            <w:r w:rsidRPr="006F60F6">
              <w:rPr>
                <w:color w:val="00B050"/>
              </w:rPr>
              <w:t>PCC TF-2:3.1</w:t>
            </w:r>
          </w:p>
        </w:tc>
      </w:tr>
      <w:tr w:rsidR="00D56963" w:rsidRPr="00D87F67" w14:paraId="613C6244" w14:textId="77777777" w:rsidTr="00E008B6">
        <w:trPr>
          <w:cantSplit/>
          <w:jc w:val="center"/>
        </w:trPr>
        <w:tc>
          <w:tcPr>
            <w:tcW w:w="1449" w:type="dxa"/>
          </w:tcPr>
          <w:p w14:paraId="1FF2B5D1" w14:textId="7462C1B3" w:rsidR="00D56963" w:rsidRPr="006F60F6" w:rsidRDefault="00717A71" w:rsidP="00A9786E">
            <w:pPr>
              <w:pStyle w:val="TableEntry"/>
              <w:rPr>
                <w:color w:val="00B050"/>
              </w:rPr>
            </w:pPr>
            <w:r w:rsidRPr="006F60F6">
              <w:rPr>
                <w:color w:val="00B050"/>
              </w:rPr>
              <w:t>Content Consumer</w:t>
            </w:r>
          </w:p>
        </w:tc>
        <w:tc>
          <w:tcPr>
            <w:tcW w:w="2520" w:type="dxa"/>
          </w:tcPr>
          <w:p w14:paraId="3D35DD8E" w14:textId="2D7EDC23" w:rsidR="00D56963" w:rsidRPr="006F60F6" w:rsidRDefault="006F60F6" w:rsidP="00A9786E">
            <w:pPr>
              <w:pStyle w:val="TableEntry"/>
              <w:rPr>
                <w:color w:val="00B050"/>
              </w:rPr>
            </w:pPr>
            <w:r w:rsidRPr="006F60F6">
              <w:rPr>
                <w:color w:val="00B050"/>
              </w:rPr>
              <w:t>Share Content [PCC-1]</w:t>
            </w:r>
          </w:p>
        </w:tc>
        <w:tc>
          <w:tcPr>
            <w:tcW w:w="1710" w:type="dxa"/>
          </w:tcPr>
          <w:p w14:paraId="56816721" w14:textId="0B59B8A1" w:rsidR="00D56963" w:rsidRPr="006F60F6" w:rsidRDefault="006F60F6" w:rsidP="00A9786E">
            <w:pPr>
              <w:pStyle w:val="TableEntry"/>
              <w:rPr>
                <w:color w:val="00B050"/>
              </w:rPr>
            </w:pPr>
            <w:r w:rsidRPr="006F60F6">
              <w:rPr>
                <w:color w:val="00B050"/>
              </w:rPr>
              <w:t>R</w:t>
            </w:r>
          </w:p>
        </w:tc>
        <w:tc>
          <w:tcPr>
            <w:tcW w:w="2799" w:type="dxa"/>
          </w:tcPr>
          <w:p w14:paraId="3D5E2EF6" w14:textId="53EA2E17" w:rsidR="00D56963" w:rsidRPr="006F60F6" w:rsidRDefault="006F60F6" w:rsidP="00A9786E">
            <w:pPr>
              <w:pStyle w:val="TableEntry"/>
              <w:rPr>
                <w:color w:val="00B050"/>
              </w:rPr>
            </w:pPr>
            <w:r w:rsidRPr="006F60F6">
              <w:rPr>
                <w:color w:val="00B050"/>
              </w:rPr>
              <w:t>PCC TF-2:3.1</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53" w:name="_Toc495483729"/>
      <w:bookmarkEnd w:id="44"/>
      <w:bookmarkEnd w:id="45"/>
      <w:bookmarkEnd w:id="46"/>
      <w:bookmarkEnd w:id="47"/>
      <w:bookmarkEnd w:id="48"/>
      <w:bookmarkEnd w:id="49"/>
      <w:bookmarkEnd w:id="50"/>
      <w:bookmarkEnd w:id="51"/>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53"/>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294845F8"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p>
    <w:p w14:paraId="0BB93D9D" w14:textId="69D20C1D" w:rsidR="00D830B4" w:rsidRPr="00D87F67" w:rsidRDefault="00D830B4" w:rsidP="006A4160">
      <w:pPr>
        <w:pStyle w:val="BodyText"/>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The third actor is the Care Plan Guidance Service actor. </w:t>
      </w:r>
      <w:r w:rsidRPr="00F81AC4">
        <w:rPr>
          <w:b/>
          <w:color w:val="00B050"/>
        </w:rPr>
        <w:t xml:space="preserve">This actor manages Plan </w:t>
      </w:r>
      <w:r w:rsidRPr="00F81AC4">
        <w:rPr>
          <w:b/>
          <w:color w:val="00B050"/>
        </w:rPr>
        <w:lastRenderedPageBreak/>
        <w:t>Definitions that are used for order sets, protocols, clinical practice guidelines, etc.</w:t>
      </w:r>
      <w:r>
        <w:rPr>
          <w:color w:val="00B050"/>
        </w:rPr>
        <w:t xml:space="preserve"> Each actor is described in detail below. </w:t>
      </w:r>
    </w:p>
    <w:p w14:paraId="31E7451A" w14:textId="77777777" w:rsidR="009D0CDF" w:rsidRPr="00D87F67" w:rsidRDefault="009D0CDF" w:rsidP="009D0CDF">
      <w:pPr>
        <w:pStyle w:val="Heading4"/>
        <w:numPr>
          <w:ilvl w:val="0"/>
          <w:numId w:val="0"/>
        </w:numPr>
        <w:rPr>
          <w:noProof w:val="0"/>
        </w:rPr>
      </w:pPr>
      <w:bookmarkStart w:id="54" w:name="_Toc495483730"/>
      <w:r w:rsidRPr="00D87F67">
        <w:rPr>
          <w:noProof w:val="0"/>
        </w:rPr>
        <w:t xml:space="preserve">X.1.1.1 </w:t>
      </w:r>
      <w:r w:rsidR="00C636C8" w:rsidRPr="00D87F67">
        <w:rPr>
          <w:noProof w:val="0"/>
        </w:rPr>
        <w:t>Care Plan Contributor</w:t>
      </w:r>
      <w:bookmarkEnd w:id="54"/>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375FCE17" w:rsidR="00604F10" w:rsidRPr="00D87F67" w:rsidRDefault="00AD3E2B" w:rsidP="00624172">
      <w:pPr>
        <w:pStyle w:val="BodyText"/>
        <w:numPr>
          <w:ilvl w:val="0"/>
          <w:numId w:val="19"/>
        </w:numPr>
      </w:pPr>
      <w:r w:rsidRPr="006D2CFB">
        <w:rPr>
          <w:color w:val="00B050"/>
        </w:rPr>
        <w:t>Reads, creates and up</w:t>
      </w:r>
      <w:r w:rsidR="006D2CFB" w:rsidRPr="006D2CFB">
        <w:rPr>
          <w:color w:val="00B050"/>
        </w:rPr>
        <w:t>dates Plan Definitions</w:t>
      </w:r>
      <w:r w:rsidR="00F81AC4">
        <w:rPr>
          <w:color w:val="00B050"/>
        </w:rPr>
        <w:t xml:space="preserve"> (e.g. order sets, protocols, </w:t>
      </w:r>
      <w:proofErr w:type="spellStart"/>
      <w:r w:rsidR="00F81AC4">
        <w:rPr>
          <w:color w:val="00B050"/>
        </w:rPr>
        <w:t>ect</w:t>
      </w:r>
      <w:proofErr w:type="spellEnd"/>
      <w:r w:rsidR="00F81AC4">
        <w:rPr>
          <w:color w:val="00B050"/>
        </w:rPr>
        <w:t>)</w:t>
      </w:r>
      <w:r w:rsidR="006D2CFB" w:rsidRPr="006D2CFB">
        <w:rPr>
          <w:color w:val="00B050"/>
        </w:rPr>
        <w:t xml:space="preserve"> hosted by</w:t>
      </w:r>
      <w:r w:rsidRPr="006D2CFB">
        <w:rPr>
          <w:color w:val="00B050"/>
        </w:rPr>
        <w:t xml:space="preserve"> a </w:t>
      </w:r>
      <w:r w:rsidRPr="002E6CA8">
        <w:rPr>
          <w:color w:val="00B050"/>
        </w:rPr>
        <w:t>Care Plan Guidance Service.</w:t>
      </w:r>
    </w:p>
    <w:p w14:paraId="4FF9E123" w14:textId="1BF26E0E" w:rsidR="00870FB2" w:rsidRPr="00D87F67" w:rsidRDefault="00870FB2" w:rsidP="00870FB2">
      <w:pPr>
        <w:pStyle w:val="BodyText"/>
      </w:pPr>
      <w:r w:rsidRPr="00D87F67">
        <w:t>In order to ensure data integrity</w:t>
      </w:r>
      <w:r w:rsidR="00474113" w:rsidRPr="00D87F67">
        <w:t>, as is necessary when multiple Care Plan Contributors are attempting to update to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55"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55"/>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lastRenderedPageBreak/>
        <w:t>The Care Plan Service SHALL support the delete interaction for the Subscription resource</w:t>
      </w:r>
      <w:r w:rsidR="00D87F67">
        <w:t xml:space="preserve">. </w:t>
      </w:r>
      <w:r w:rsidRPr="00D87F67">
        <w:t xml:space="preserve">See </w:t>
      </w:r>
      <w:hyperlink r:id="rId28"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 xml:space="preserve">Plan Contributor, the Care Plan Guidance Service receives a Plan Definition and manages versions of the Plan Definition as a whole. Note – the Plan Definition Service SHALL support versioning of the </w:t>
      </w:r>
      <w:proofErr w:type="spellStart"/>
      <w:r w:rsidRPr="00B847B3">
        <w:rPr>
          <w:color w:val="00B050"/>
        </w:rPr>
        <w:t>PlanDefinition</w:t>
      </w:r>
      <w:proofErr w:type="spellEnd"/>
      <w:r w:rsidRPr="00B847B3">
        <w:rPr>
          <w:color w:val="00B050"/>
        </w:rPr>
        <w:t xml:space="preserve">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29"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151A8A98" w:rsidR="00296048" w:rsidRPr="000D73BB" w:rsidRDefault="00296048" w:rsidP="00296048">
      <w:pPr>
        <w:pStyle w:val="Heading4"/>
        <w:numPr>
          <w:ilvl w:val="0"/>
          <w:numId w:val="0"/>
        </w:numPr>
        <w:rPr>
          <w:noProof w:val="0"/>
          <w:color w:val="00B050"/>
        </w:rPr>
      </w:pPr>
      <w:bookmarkStart w:id="56" w:name="_Toc466616572"/>
      <w:bookmarkStart w:id="57" w:name="_Toc466616573"/>
      <w:r>
        <w:rPr>
          <w:noProof w:val="0"/>
          <w:color w:val="00B050"/>
        </w:rPr>
        <w:t>X.1.1.4</w:t>
      </w:r>
      <w:r w:rsidRPr="000D73BB">
        <w:rPr>
          <w:noProof w:val="0"/>
          <w:color w:val="00B050"/>
        </w:rPr>
        <w:t xml:space="preserve"> Content Creator</w:t>
      </w:r>
      <w:bookmarkEnd w:id="57"/>
    </w:p>
    <w:p w14:paraId="583B6EAF" w14:textId="77777777" w:rsidR="00296048" w:rsidRPr="00FF33B6" w:rsidRDefault="00296048" w:rsidP="00296048">
      <w:pPr>
        <w:pStyle w:val="BodyText"/>
        <w:rPr>
          <w:color w:val="00B050"/>
        </w:rPr>
      </w:pPr>
      <w:r w:rsidRPr="000D73BB">
        <w:rPr>
          <w:color w:val="00B050"/>
        </w:rPr>
        <w:t xml:space="preserve">The Content Creator in this profile is similar to content creators defined in other IHE profiles. It </w:t>
      </w:r>
      <w:r w:rsidRPr="0027025A">
        <w:rPr>
          <w:color w:val="00B050"/>
          <w:highlight w:val="yellow"/>
        </w:rPr>
        <w:t>has one requirement, which is that it must be able to share resources that would be acted upon.</w:t>
      </w:r>
      <w:r>
        <w:rPr>
          <w:color w:val="00B050"/>
          <w:highlight w:val="yellow"/>
        </w:rPr>
        <w:t xml:space="preserve"> Content Creator </w:t>
      </w:r>
      <w:r w:rsidRPr="0027025A">
        <w:rPr>
          <w:color w:val="00B050"/>
          <w:highlight w:val="yellow"/>
        </w:rPr>
        <w:t xml:space="preserve">should support the Share Content </w:t>
      </w:r>
      <w:commentRangeStart w:id="58"/>
      <w:r w:rsidRPr="0027025A">
        <w:rPr>
          <w:color w:val="00B050"/>
          <w:highlight w:val="yellow"/>
        </w:rPr>
        <w:t>option</w:t>
      </w:r>
      <w:commentRangeEnd w:id="58"/>
      <w:r>
        <w:rPr>
          <w:rStyle w:val="CommentReference"/>
        </w:rPr>
        <w:commentReference w:id="58"/>
      </w:r>
      <w:r w:rsidRPr="0027025A">
        <w:rPr>
          <w:color w:val="00B050"/>
          <w:highlight w:val="yellow"/>
        </w:rPr>
        <w:t xml:space="preserve">. </w:t>
      </w:r>
      <w:r>
        <w:rPr>
          <w:color w:val="00B050"/>
          <w:highlight w:val="yellow"/>
        </w:rPr>
        <w:t xml:space="preserve">Please note that in this context, share can be in either direction (e.g. </w:t>
      </w:r>
      <w:r w:rsidRPr="0027025A">
        <w:rPr>
          <w:color w:val="00B050"/>
          <w:highlight w:val="yellow"/>
        </w:rPr>
        <w:t>push or pull</w:t>
      </w:r>
      <w:r>
        <w:rPr>
          <w:color w:val="00B050"/>
          <w:highlight w:val="yellow"/>
        </w:rPr>
        <w:t>) based on implementation.</w:t>
      </w:r>
      <w:r w:rsidRPr="0027025A">
        <w:rPr>
          <w:color w:val="00B050"/>
          <w:highlight w:val="yellow"/>
        </w:rPr>
        <w:t xml:space="preserve">   </w:t>
      </w:r>
    </w:p>
    <w:p w14:paraId="7B12243C" w14:textId="77777777" w:rsidR="00296048" w:rsidRPr="00FF33B6" w:rsidRDefault="00296048" w:rsidP="00296048">
      <w:pPr>
        <w:pStyle w:val="ListNumber2"/>
        <w:numPr>
          <w:ilvl w:val="0"/>
          <w:numId w:val="18"/>
        </w:numPr>
        <w:rPr>
          <w:color w:val="00B050"/>
        </w:rPr>
      </w:pPr>
      <w:r>
        <w:rPr>
          <w:color w:val="00B050"/>
        </w:rPr>
        <w:t>The Content Creator SHALL create</w:t>
      </w:r>
      <w:r w:rsidRPr="00FF33B6">
        <w:rPr>
          <w:color w:val="00B050"/>
        </w:rPr>
        <w:t xml:space="preserve"> </w:t>
      </w:r>
      <w:proofErr w:type="spellStart"/>
      <w:r w:rsidRPr="00FF33B6">
        <w:rPr>
          <w:color w:val="00B050"/>
        </w:rPr>
        <w:t>RequestGroup</w:t>
      </w:r>
      <w:proofErr w:type="spellEnd"/>
      <w:r w:rsidRPr="00FF33B6">
        <w:rPr>
          <w:color w:val="00B050"/>
        </w:rPr>
        <w:t xml:space="preserve"> resources with at least one request resource. </w:t>
      </w:r>
    </w:p>
    <w:p w14:paraId="647F8E28" w14:textId="5647471D" w:rsidR="00296048" w:rsidRPr="00296048" w:rsidRDefault="00296048" w:rsidP="00296048">
      <w:pPr>
        <w:pStyle w:val="ListNumber2"/>
        <w:numPr>
          <w:ilvl w:val="0"/>
          <w:numId w:val="18"/>
        </w:numPr>
        <w:rPr>
          <w:color w:val="00B050"/>
        </w:rPr>
      </w:pPr>
      <w:r w:rsidRPr="00FF33B6">
        <w:rPr>
          <w:color w:val="00B050"/>
        </w:rPr>
        <w:t xml:space="preserve">The Content Creator </w:t>
      </w:r>
      <w:r>
        <w:rPr>
          <w:color w:val="00B050"/>
        </w:rPr>
        <w:t xml:space="preserve">SHALL share request resources with Content Consumer. </w:t>
      </w:r>
      <w:r w:rsidRPr="00FF33B6">
        <w:rPr>
          <w:color w:val="00B050"/>
        </w:rPr>
        <w:t xml:space="preserve"> </w:t>
      </w:r>
    </w:p>
    <w:p w14:paraId="3FC42836" w14:textId="0FD446E6" w:rsidR="000D73BB" w:rsidRPr="000D73BB" w:rsidRDefault="000D73BB" w:rsidP="000D73BB">
      <w:pPr>
        <w:pStyle w:val="Heading4"/>
        <w:numPr>
          <w:ilvl w:val="0"/>
          <w:numId w:val="0"/>
        </w:numPr>
        <w:rPr>
          <w:noProof w:val="0"/>
          <w:color w:val="00B050"/>
        </w:rPr>
      </w:pPr>
      <w:r w:rsidRPr="000D73BB">
        <w:rPr>
          <w:noProof w:val="0"/>
          <w:color w:val="00B050"/>
        </w:rPr>
        <w:t>X</w:t>
      </w:r>
      <w:r w:rsidR="00296048">
        <w:rPr>
          <w:noProof w:val="0"/>
          <w:color w:val="00B050"/>
        </w:rPr>
        <w:t>.1.1.5</w:t>
      </w:r>
      <w:r w:rsidRPr="000D73BB">
        <w:rPr>
          <w:noProof w:val="0"/>
          <w:color w:val="00B050"/>
        </w:rPr>
        <w:t xml:space="preserve"> Content Consumer</w:t>
      </w:r>
      <w:bookmarkEnd w:id="56"/>
    </w:p>
    <w:p w14:paraId="63476BD1" w14:textId="66F4F845" w:rsidR="000D73BB" w:rsidRPr="000D73BB" w:rsidRDefault="000D73BB" w:rsidP="000D73BB">
      <w:pPr>
        <w:pStyle w:val="BodyText"/>
        <w:rPr>
          <w:color w:val="00B050"/>
        </w:rPr>
      </w:pPr>
      <w:r w:rsidRPr="000D73BB">
        <w:rPr>
          <w:color w:val="00B050"/>
        </w:rPr>
        <w:t>The Content Consumer in this profile is similar to content consumers defined in other IHE pro</w:t>
      </w:r>
      <w:r w:rsidR="00296048">
        <w:rPr>
          <w:color w:val="00B050"/>
        </w:rPr>
        <w:t xml:space="preserve">files. It must be able to </w:t>
      </w:r>
      <w:r w:rsidRPr="000D73BB">
        <w:rPr>
          <w:color w:val="00B050"/>
        </w:rPr>
        <w:t>consume clinical content as defined in the PCC Technical Framework.</w:t>
      </w:r>
      <w:r w:rsidR="006D2ADB">
        <w:rPr>
          <w:color w:val="00B050"/>
        </w:rPr>
        <w:t xml:space="preserve"> </w:t>
      </w:r>
      <w:r w:rsidR="00296048">
        <w:rPr>
          <w:color w:val="00B050"/>
        </w:rPr>
        <w:t xml:space="preserve">The </w:t>
      </w:r>
      <w:r w:rsidR="006D2ADB">
        <w:rPr>
          <w:color w:val="00B050"/>
        </w:rPr>
        <w:t xml:space="preserve">Content Consumer Actor must also act on </w:t>
      </w:r>
      <w:proofErr w:type="spellStart"/>
      <w:r w:rsidR="006D2ADB">
        <w:rPr>
          <w:color w:val="00B050"/>
        </w:rPr>
        <w:t>requestGroup</w:t>
      </w:r>
      <w:proofErr w:type="spellEnd"/>
      <w:r w:rsidR="006D2ADB">
        <w:rPr>
          <w:color w:val="00B050"/>
        </w:rPr>
        <w:t xml:space="preserve"> resources</w:t>
      </w:r>
      <w:r w:rsidR="00296048">
        <w:rPr>
          <w:color w:val="00B050"/>
        </w:rPr>
        <w:t xml:space="preserve">. Examples of </w:t>
      </w:r>
      <w:proofErr w:type="spellStart"/>
      <w:r w:rsidR="00296048">
        <w:rPr>
          <w:color w:val="00B050"/>
          <w:highlight w:val="yellow"/>
        </w:rPr>
        <w:t>RequestGroup</w:t>
      </w:r>
      <w:proofErr w:type="spellEnd"/>
      <w:r w:rsidR="00296048">
        <w:rPr>
          <w:color w:val="00B050"/>
          <w:highlight w:val="yellow"/>
        </w:rPr>
        <w:t xml:space="preserve"> resources include</w:t>
      </w:r>
      <w:r w:rsidR="00296048" w:rsidRPr="0027025A">
        <w:rPr>
          <w:color w:val="00B050"/>
          <w:highlight w:val="yellow"/>
        </w:rPr>
        <w:t xml:space="preserve"> </w:t>
      </w:r>
      <w:proofErr w:type="spellStart"/>
      <w:r w:rsidR="00296048" w:rsidRPr="0027025A">
        <w:rPr>
          <w:color w:val="00B050"/>
          <w:highlight w:val="yellow"/>
        </w:rPr>
        <w:t>ReferralRequest</w:t>
      </w:r>
      <w:proofErr w:type="spellEnd"/>
      <w:r w:rsidR="00296048" w:rsidRPr="0027025A">
        <w:rPr>
          <w:color w:val="00B050"/>
          <w:highlight w:val="yellow"/>
        </w:rPr>
        <w:t xml:space="preserve">, </w:t>
      </w:r>
      <w:proofErr w:type="spellStart"/>
      <w:r w:rsidR="00296048" w:rsidRPr="0027025A">
        <w:rPr>
          <w:color w:val="00B050"/>
          <w:highlight w:val="yellow"/>
        </w:rPr>
        <w:t>MedicationRequest</w:t>
      </w:r>
      <w:proofErr w:type="spellEnd"/>
      <w:r w:rsidR="00296048" w:rsidRPr="0027025A">
        <w:rPr>
          <w:color w:val="00B050"/>
          <w:highlight w:val="yellow"/>
        </w:rPr>
        <w:t>, etc.</w:t>
      </w:r>
    </w:p>
    <w:p w14:paraId="460026B7" w14:textId="5D3425A9" w:rsidR="000D73BB" w:rsidRDefault="000D73BB" w:rsidP="00624172">
      <w:pPr>
        <w:pStyle w:val="ListNumber2"/>
        <w:numPr>
          <w:ilvl w:val="0"/>
          <w:numId w:val="17"/>
        </w:numPr>
        <w:rPr>
          <w:color w:val="00B050"/>
        </w:rPr>
      </w:pPr>
      <w:r w:rsidRPr="000D73BB">
        <w:rPr>
          <w:color w:val="00B050"/>
        </w:rPr>
        <w:t xml:space="preserve">The Content Consumer </w:t>
      </w:r>
      <w:r w:rsidRPr="000D73BB">
        <w:rPr>
          <w:smallCaps/>
          <w:color w:val="00B050"/>
        </w:rPr>
        <w:t>MAY</w:t>
      </w:r>
      <w:r w:rsidRPr="000D73BB">
        <w:rPr>
          <w:color w:val="00B050"/>
        </w:rPr>
        <w:t xml:space="preserve"> implement a content profile supporting a Medical Summary as defined in PCC TF-2:6.3.1.2 Medical Summary.</w:t>
      </w:r>
    </w:p>
    <w:p w14:paraId="3495AE45" w14:textId="692E6025" w:rsidR="00296048" w:rsidRPr="000D73BB" w:rsidRDefault="00296048" w:rsidP="00624172">
      <w:pPr>
        <w:pStyle w:val="ListNumber2"/>
        <w:numPr>
          <w:ilvl w:val="0"/>
          <w:numId w:val="17"/>
        </w:numPr>
        <w:rPr>
          <w:color w:val="00B050"/>
        </w:rPr>
      </w:pPr>
      <w:r w:rsidRPr="000D73BB">
        <w:rPr>
          <w:color w:val="00B050"/>
        </w:rPr>
        <w:t>The Content Consumer</w:t>
      </w:r>
      <w:r>
        <w:rPr>
          <w:color w:val="00B050"/>
        </w:rPr>
        <w:t xml:space="preserve"> SHALL respond to or act on </w:t>
      </w:r>
      <w:proofErr w:type="spellStart"/>
      <w:r>
        <w:rPr>
          <w:color w:val="00B050"/>
        </w:rPr>
        <w:t>requestGroup</w:t>
      </w:r>
      <w:proofErr w:type="spellEnd"/>
      <w:r>
        <w:rPr>
          <w:color w:val="00B050"/>
        </w:rPr>
        <w:t xml:space="preserve"> resources that is shared by the Content Creator Actor.</w:t>
      </w:r>
    </w:p>
    <w:p w14:paraId="0E78BABD" w14:textId="77777777" w:rsidR="00CF283F" w:rsidRPr="00D87F67" w:rsidRDefault="004B575B" w:rsidP="00303E20">
      <w:pPr>
        <w:pStyle w:val="Heading2"/>
        <w:numPr>
          <w:ilvl w:val="0"/>
          <w:numId w:val="0"/>
        </w:numPr>
        <w:rPr>
          <w:noProof w:val="0"/>
        </w:rPr>
      </w:pPr>
      <w:bookmarkStart w:id="59" w:name="_Toc495483732"/>
      <w:r w:rsidRPr="00D87F67">
        <w:rPr>
          <w:noProof w:val="0"/>
        </w:rPr>
        <w:lastRenderedPageBreak/>
        <w:t>X.2 DCP</w:t>
      </w:r>
      <w:r w:rsidR="00104BE6" w:rsidRPr="00D87F67">
        <w:rPr>
          <w:noProof w:val="0"/>
        </w:rPr>
        <w:t xml:space="preserve"> Actor</w:t>
      </w:r>
      <w:r w:rsidR="00CF283F" w:rsidRPr="00D87F67">
        <w:rPr>
          <w:noProof w:val="0"/>
        </w:rPr>
        <w:t xml:space="preserve"> Options</w:t>
      </w:r>
      <w:bookmarkEnd w:id="59"/>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7211D3" w:rsidRPr="00D87F67" w14:paraId="09AC6CE3" w14:textId="77777777" w:rsidTr="004A653D">
        <w:trPr>
          <w:cantSplit/>
          <w:trHeight w:val="332"/>
          <w:jc w:val="center"/>
        </w:trPr>
        <w:tc>
          <w:tcPr>
            <w:tcW w:w="2891" w:type="dxa"/>
            <w:vMerge w:val="restart"/>
          </w:tcPr>
          <w:p w14:paraId="583DC747" w14:textId="77777777" w:rsidR="007211D3" w:rsidRPr="00D87F67" w:rsidRDefault="007211D3" w:rsidP="00663624">
            <w:pPr>
              <w:pStyle w:val="TableEntry"/>
            </w:pPr>
            <w:r w:rsidRPr="00D87F67">
              <w:t>Care Plan Contributor</w:t>
            </w:r>
          </w:p>
        </w:tc>
        <w:tc>
          <w:tcPr>
            <w:tcW w:w="3130" w:type="dxa"/>
          </w:tcPr>
          <w:p w14:paraId="5512CEED" w14:textId="1F988911" w:rsidR="007211D3" w:rsidRPr="00D87F67" w:rsidRDefault="007211D3" w:rsidP="008358E5">
            <w:pPr>
              <w:pStyle w:val="TableEntry"/>
            </w:pPr>
            <w:r w:rsidRPr="00D87F67">
              <w:t>Subscribe to Care Plan Updates</w:t>
            </w:r>
          </w:p>
        </w:tc>
        <w:tc>
          <w:tcPr>
            <w:tcW w:w="3438" w:type="dxa"/>
          </w:tcPr>
          <w:p w14:paraId="4D9935A9" w14:textId="69CB4E7D" w:rsidR="007211D3" w:rsidRPr="00D87F67" w:rsidRDefault="007211D3" w:rsidP="00B92EA1">
            <w:pPr>
              <w:pStyle w:val="TableEntry"/>
            </w:pPr>
            <w:r>
              <w:t>3.</w:t>
            </w:r>
            <w:r w:rsidRPr="007211D3">
              <w:rPr>
                <w:color w:val="00B050"/>
              </w:rPr>
              <w:t>39</w:t>
            </w:r>
          </w:p>
        </w:tc>
      </w:tr>
      <w:tr w:rsidR="007211D3" w:rsidRPr="00D87F67" w14:paraId="0FFCEA12" w14:textId="77777777" w:rsidTr="004A653D">
        <w:trPr>
          <w:cantSplit/>
          <w:trHeight w:val="332"/>
          <w:jc w:val="center"/>
        </w:trPr>
        <w:tc>
          <w:tcPr>
            <w:tcW w:w="2891" w:type="dxa"/>
            <w:vMerge/>
          </w:tcPr>
          <w:p w14:paraId="213169B3" w14:textId="77777777" w:rsidR="007211D3" w:rsidRPr="00D87F67" w:rsidRDefault="007211D3" w:rsidP="00663624">
            <w:pPr>
              <w:pStyle w:val="TableEntry"/>
            </w:pPr>
          </w:p>
        </w:tc>
        <w:tc>
          <w:tcPr>
            <w:tcW w:w="3130" w:type="dxa"/>
          </w:tcPr>
          <w:p w14:paraId="7FB0B278" w14:textId="39114FC7" w:rsidR="007211D3" w:rsidRPr="00D87F67" w:rsidRDefault="007211D3" w:rsidP="008358E5">
            <w:pPr>
              <w:pStyle w:val="TableEntry"/>
            </w:pPr>
            <w:r w:rsidRPr="007211D3">
              <w:rPr>
                <w:color w:val="00B050"/>
              </w:rPr>
              <w:t>Subscribe to Plan Definition Updates</w:t>
            </w:r>
          </w:p>
        </w:tc>
        <w:tc>
          <w:tcPr>
            <w:tcW w:w="3438" w:type="dxa"/>
          </w:tcPr>
          <w:p w14:paraId="38BB9982" w14:textId="2ED6A7F2" w:rsidR="007211D3" w:rsidRPr="00D87F67" w:rsidRDefault="007211D3" w:rsidP="00B92EA1">
            <w:pPr>
              <w:pStyle w:val="TableEntry"/>
            </w:pPr>
            <w:r w:rsidRPr="007211D3">
              <w:rPr>
                <w:color w:val="00B050"/>
              </w:rPr>
              <w:t>3.Y.4</w:t>
            </w:r>
          </w:p>
        </w:tc>
      </w:tr>
      <w:tr w:rsidR="00FF33B6" w:rsidRPr="00D87F67" w14:paraId="7B0FEA62" w14:textId="77777777" w:rsidTr="004A653D">
        <w:trPr>
          <w:cantSplit/>
          <w:trHeight w:val="332"/>
          <w:jc w:val="center"/>
        </w:trPr>
        <w:tc>
          <w:tcPr>
            <w:tcW w:w="2891" w:type="dxa"/>
          </w:tcPr>
          <w:p w14:paraId="5F841F37" w14:textId="08CE1AE6" w:rsidR="00FF33B6" w:rsidRPr="00D87F67" w:rsidRDefault="00FF33B6" w:rsidP="00FF33B6">
            <w:pPr>
              <w:pStyle w:val="TableEntry"/>
            </w:pPr>
            <w:r>
              <w:t>Content Creator</w:t>
            </w:r>
          </w:p>
        </w:tc>
        <w:tc>
          <w:tcPr>
            <w:tcW w:w="3130" w:type="dxa"/>
          </w:tcPr>
          <w:p w14:paraId="6AAE629C" w14:textId="56BD83C9" w:rsidR="00FF33B6" w:rsidRPr="007211D3" w:rsidRDefault="00FF33B6" w:rsidP="00FF33B6">
            <w:pPr>
              <w:pStyle w:val="TableEntry"/>
              <w:rPr>
                <w:color w:val="00B050"/>
              </w:rPr>
            </w:pPr>
            <w:r>
              <w:rPr>
                <w:color w:val="00B050"/>
              </w:rPr>
              <w:t>Share Content</w:t>
            </w:r>
          </w:p>
        </w:tc>
        <w:tc>
          <w:tcPr>
            <w:tcW w:w="3438" w:type="dxa"/>
          </w:tcPr>
          <w:p w14:paraId="3F09EE83" w14:textId="0651A4BB" w:rsidR="00FF33B6" w:rsidRPr="007211D3" w:rsidRDefault="00FF33B6" w:rsidP="00FF33B6">
            <w:pPr>
              <w:pStyle w:val="TableEntry"/>
              <w:rPr>
                <w:color w:val="00B050"/>
              </w:rPr>
            </w:pPr>
            <w:r w:rsidRPr="00FF33B6">
              <w:rPr>
                <w:color w:val="00B050"/>
              </w:rPr>
              <w:t>PCC TF-2:3.1</w:t>
            </w:r>
          </w:p>
        </w:tc>
      </w:tr>
      <w:tr w:rsidR="00FF33B6" w:rsidRPr="00D87F67" w14:paraId="60D28FCC" w14:textId="77777777" w:rsidTr="004A653D">
        <w:trPr>
          <w:cantSplit/>
          <w:trHeight w:val="521"/>
          <w:jc w:val="center"/>
        </w:trPr>
        <w:tc>
          <w:tcPr>
            <w:tcW w:w="2891" w:type="dxa"/>
          </w:tcPr>
          <w:p w14:paraId="04895E3D" w14:textId="59FD1DC8" w:rsidR="00FF33B6" w:rsidRPr="00D87F67" w:rsidRDefault="00FF33B6" w:rsidP="00FF33B6">
            <w:pPr>
              <w:pStyle w:val="TableEntry"/>
            </w:pPr>
            <w:r w:rsidRPr="00D87F67">
              <w:t>Care Plan Service</w:t>
            </w:r>
          </w:p>
        </w:tc>
        <w:tc>
          <w:tcPr>
            <w:tcW w:w="3130" w:type="dxa"/>
          </w:tcPr>
          <w:p w14:paraId="24F10954" w14:textId="77777777" w:rsidR="00FF33B6" w:rsidRPr="00D87F67" w:rsidRDefault="00FF33B6" w:rsidP="00FF33B6">
            <w:pPr>
              <w:pStyle w:val="TableEntry"/>
            </w:pPr>
            <w:r w:rsidRPr="00D87F67">
              <w:t xml:space="preserve">No options defined </w:t>
            </w:r>
          </w:p>
        </w:tc>
        <w:tc>
          <w:tcPr>
            <w:tcW w:w="3438" w:type="dxa"/>
          </w:tcPr>
          <w:p w14:paraId="4DFF93B6" w14:textId="77777777" w:rsidR="00FF33B6" w:rsidRPr="00D87F67" w:rsidRDefault="00FF33B6" w:rsidP="00FF33B6">
            <w:pPr>
              <w:pStyle w:val="TableEntry"/>
            </w:pPr>
            <w:r w:rsidRPr="00D87F67">
              <w:t>--</w:t>
            </w:r>
          </w:p>
        </w:tc>
      </w:tr>
      <w:tr w:rsidR="00FF33B6" w:rsidRPr="00D87F67" w14:paraId="5A9FEAA3" w14:textId="77777777" w:rsidTr="004A653D">
        <w:trPr>
          <w:cantSplit/>
          <w:trHeight w:val="521"/>
          <w:jc w:val="center"/>
        </w:trPr>
        <w:tc>
          <w:tcPr>
            <w:tcW w:w="2891" w:type="dxa"/>
          </w:tcPr>
          <w:p w14:paraId="184F0358" w14:textId="2A5EABD0" w:rsidR="00FF33B6" w:rsidRPr="00D87F67" w:rsidRDefault="00FF33B6" w:rsidP="00FF33B6">
            <w:pPr>
              <w:pStyle w:val="TableEntry"/>
            </w:pPr>
            <w:r w:rsidRPr="007211D3">
              <w:rPr>
                <w:color w:val="00B050"/>
              </w:rPr>
              <w:t>Care Plan Guidance Service</w:t>
            </w:r>
          </w:p>
        </w:tc>
        <w:tc>
          <w:tcPr>
            <w:tcW w:w="3130" w:type="dxa"/>
          </w:tcPr>
          <w:p w14:paraId="2A40053C" w14:textId="0EAF0414" w:rsidR="00FF33B6" w:rsidRPr="00D87F67" w:rsidRDefault="00FF33B6" w:rsidP="00FF33B6">
            <w:pPr>
              <w:pStyle w:val="TableEntry"/>
            </w:pPr>
            <w:r w:rsidRPr="007211D3">
              <w:rPr>
                <w:color w:val="00B050"/>
              </w:rPr>
              <w:t>No options defined</w:t>
            </w:r>
          </w:p>
        </w:tc>
        <w:tc>
          <w:tcPr>
            <w:tcW w:w="3438" w:type="dxa"/>
          </w:tcPr>
          <w:p w14:paraId="7515A676" w14:textId="49DDFDD9" w:rsidR="00FF33B6" w:rsidRPr="00D87F67" w:rsidRDefault="00FF33B6" w:rsidP="00FF33B6">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60" w:name="_Toc495483733"/>
      <w:r w:rsidRPr="00D87F67">
        <w:rPr>
          <w:noProof w:val="0"/>
        </w:rPr>
        <w:t xml:space="preserve">X.2.1 </w:t>
      </w:r>
      <w:r w:rsidR="001A3F2B" w:rsidRPr="00D87F67">
        <w:rPr>
          <w:noProof w:val="0"/>
        </w:rPr>
        <w:t>Subscribe to Care Plan Updates</w:t>
      </w:r>
      <w:bookmarkEnd w:id="60"/>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 xml:space="preserve">The alternative to subscribing to plan definition updates is a polling process, where a Care Plan Contributor would periodically query for a </w:t>
      </w:r>
      <w:proofErr w:type="spellStart"/>
      <w:r w:rsidRPr="000C73BB">
        <w:rPr>
          <w:color w:val="00B050"/>
        </w:rPr>
        <w:t>PlanDefinition</w:t>
      </w:r>
      <w:proofErr w:type="spellEnd"/>
      <w:r w:rsidRPr="000C73BB">
        <w:rPr>
          <w:color w:val="00B050"/>
        </w:rPr>
        <w:t xml:space="preserve"> resource history and determine that a Retrieve Plan Definition was necessary.</w:t>
      </w:r>
    </w:p>
    <w:p w14:paraId="602EE214" w14:textId="77777777" w:rsidR="007211D3" w:rsidRPr="00D87F67" w:rsidRDefault="007211D3" w:rsidP="00CF5713">
      <w:pPr>
        <w:pStyle w:val="BodyText"/>
      </w:pPr>
    </w:p>
    <w:p w14:paraId="611E0DF2" w14:textId="77777777" w:rsidR="00921B52" w:rsidRPr="00D87F67" w:rsidRDefault="005F21E7" w:rsidP="00303E20">
      <w:pPr>
        <w:pStyle w:val="Heading2"/>
        <w:numPr>
          <w:ilvl w:val="0"/>
          <w:numId w:val="0"/>
        </w:numPr>
        <w:rPr>
          <w:noProof w:val="0"/>
        </w:rPr>
      </w:pPr>
      <w:bookmarkStart w:id="61" w:name="_Toc495483734"/>
      <w:bookmarkStart w:id="62" w:name="_Toc37034636"/>
      <w:bookmarkStart w:id="63" w:name="_Toc38846114"/>
      <w:bookmarkStart w:id="64" w:name="_Toc504625757"/>
      <w:bookmarkStart w:id="65" w:name="_Toc530206510"/>
      <w:bookmarkStart w:id="66" w:name="_Toc1388430"/>
      <w:bookmarkStart w:id="67" w:name="_Toc1388584"/>
      <w:bookmarkStart w:id="68"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61"/>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36F87ED" w:rsidR="00761469" w:rsidRPr="00567AA4" w:rsidRDefault="00567AA4" w:rsidP="00DB186B">
            <w:pPr>
              <w:pStyle w:val="TableEntry"/>
            </w:pPr>
            <w:r w:rsidRPr="00567AA4">
              <w:rPr>
                <w:strike/>
              </w:rPr>
              <w:t>N</w:t>
            </w:r>
            <w:r w:rsidR="00091131" w:rsidRPr="00567AA4">
              <w:rPr>
                <w:strike/>
              </w:rPr>
              <w:t>one</w:t>
            </w:r>
            <w:r>
              <w:rPr>
                <w:strike/>
              </w:rPr>
              <w:t xml:space="preserve"> </w:t>
            </w:r>
            <w:r w:rsidRPr="00567AA4">
              <w:rPr>
                <w:color w:val="00B050"/>
              </w:rPr>
              <w:t>Content Creator</w:t>
            </w:r>
          </w:p>
        </w:tc>
        <w:tc>
          <w:tcPr>
            <w:tcW w:w="2160" w:type="dxa"/>
          </w:tcPr>
          <w:p w14:paraId="7C7EA6B9" w14:textId="712458BC" w:rsidR="00761469" w:rsidRPr="00FB321B" w:rsidRDefault="00FB321B" w:rsidP="00AD069D">
            <w:pPr>
              <w:pStyle w:val="TableEntry"/>
              <w:rPr>
                <w:color w:val="00B050"/>
              </w:rPr>
            </w:pPr>
            <w:r w:rsidRPr="00FB321B">
              <w:rPr>
                <w:color w:val="00B050"/>
              </w:rPr>
              <w:t xml:space="preserve">PCC TF- </w:t>
            </w:r>
            <w:proofErr w:type="gramStart"/>
            <w:r w:rsidRPr="00FB321B">
              <w:rPr>
                <w:color w:val="00B050"/>
              </w:rPr>
              <w:t>1:X.</w:t>
            </w:r>
            <w:proofErr w:type="gramEnd"/>
            <w:r w:rsidRPr="00FB321B">
              <w:rPr>
                <w:color w:val="00B050"/>
              </w:rPr>
              <w:t>3.3</w:t>
            </w: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lastRenderedPageBreak/>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bl>
    <w:p w14:paraId="668E3B20" w14:textId="77777777" w:rsidR="00FB321B" w:rsidRPr="00FB321B" w:rsidRDefault="00FB321B" w:rsidP="00FB321B">
      <w:pPr>
        <w:pStyle w:val="Heading3"/>
        <w:numPr>
          <w:ilvl w:val="0"/>
          <w:numId w:val="0"/>
        </w:numPr>
        <w:ind w:left="720" w:hanging="720"/>
        <w:rPr>
          <w:noProof w:val="0"/>
          <w:color w:val="00B050"/>
        </w:rPr>
      </w:pPr>
      <w:bookmarkStart w:id="69" w:name="_Toc466616581"/>
      <w:r w:rsidRPr="00FB321B">
        <w:rPr>
          <w:noProof w:val="0"/>
          <w:color w:val="00B050"/>
        </w:rPr>
        <w:t>X.3.1 Content Creator</w:t>
      </w:r>
      <w:bookmarkEnd w:id="69"/>
    </w:p>
    <w:p w14:paraId="4D06C9BA" w14:textId="77777777" w:rsidR="006D2ADB" w:rsidRDefault="006D2ADB" w:rsidP="00FB321B">
      <w:pPr>
        <w:pStyle w:val="BodyText"/>
        <w:rPr>
          <w:color w:val="00B050"/>
        </w:rPr>
      </w:pPr>
      <w:r>
        <w:rPr>
          <w:color w:val="00B050"/>
        </w:rPr>
        <w:t xml:space="preserve">In order to support FHIR workflow, the Content Creator actor must be grouped with the Care Plan Contributor Actor to be able to share </w:t>
      </w:r>
      <w:proofErr w:type="spellStart"/>
      <w:r>
        <w:rPr>
          <w:color w:val="00B050"/>
        </w:rPr>
        <w:t>requestGroup</w:t>
      </w:r>
      <w:proofErr w:type="spellEnd"/>
      <w:r>
        <w:rPr>
          <w:color w:val="00B050"/>
        </w:rPr>
        <w:t xml:space="preserve"> resources. </w:t>
      </w:r>
    </w:p>
    <w:p w14:paraId="6E5BD468" w14:textId="77777777" w:rsidR="00CF283F" w:rsidRPr="00D87F67" w:rsidRDefault="00CF283F" w:rsidP="00303E20">
      <w:pPr>
        <w:pStyle w:val="Heading2"/>
        <w:numPr>
          <w:ilvl w:val="0"/>
          <w:numId w:val="0"/>
        </w:numPr>
        <w:rPr>
          <w:noProof w:val="0"/>
        </w:rPr>
      </w:pPr>
      <w:bookmarkStart w:id="70" w:name="_Toc495483735"/>
      <w:bookmarkStart w:id="71" w:name="_GoBack"/>
      <w:bookmarkEnd w:id="71"/>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62"/>
      <w:bookmarkEnd w:id="63"/>
      <w:r w:rsidR="00167DB7" w:rsidRPr="00D87F67">
        <w:rPr>
          <w:noProof w:val="0"/>
        </w:rPr>
        <w:t>Overview</w:t>
      </w:r>
      <w:bookmarkEnd w:id="70"/>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0"/>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1"/>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2"/>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 xml:space="preserve">Additionally, care coordination via electronic means requires workflow changes for providers and their staff, particularly to close referral loops and ensure all of an individual’s health information is available to the entire care, support and services team. </w:t>
      </w:r>
      <w:r w:rsidR="00265874" w:rsidRPr="00D87F67">
        <w:rPr>
          <w:iCs/>
        </w:rPr>
        <w:lastRenderedPageBreak/>
        <w:t>These workflow changes are not insignificant and must be overcome in order to enable interoperability.”</w:t>
      </w:r>
      <w:r w:rsidR="00265874" w:rsidRPr="00D87F67">
        <w:rPr>
          <w:rStyle w:val="FootnoteReference"/>
          <w:iCs/>
        </w:rPr>
        <w:footnoteReference w:id="13"/>
      </w:r>
    </w:p>
    <w:p w14:paraId="61BE2F0B" w14:textId="24E12BEE" w:rsidR="00467CEA" w:rsidRPr="00D87F67" w:rsidRDefault="007767F8" w:rsidP="00E008B6">
      <w:pPr>
        <w:pStyle w:val="BodyText"/>
      </w:pPr>
      <w:r>
        <w:rPr>
          <w:iCs/>
          <w:color w:val="00B050"/>
        </w:rPr>
        <w:t xml:space="preserve">CP DAM recognizes that many clinical settings use multiple tools such as (templates, protocols, care pathways, </w:t>
      </w:r>
      <w:proofErr w:type="spellStart"/>
      <w:r>
        <w:rPr>
          <w:iCs/>
          <w:color w:val="00B050"/>
        </w:rPr>
        <w:t>ordersets</w:t>
      </w:r>
      <w:proofErr w:type="spellEnd"/>
      <w:r>
        <w:rPr>
          <w:iCs/>
          <w:color w:val="00B050"/>
        </w:rPr>
        <w:t>) without regards of overlap or discrepancy in care planning</w:t>
      </w:r>
      <w:r>
        <w:rPr>
          <w:rStyle w:val="FootnoteReference"/>
          <w:iCs/>
          <w:color w:val="00B050"/>
        </w:rPr>
        <w:footnoteReference w:id="14"/>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w:t>
      </w:r>
      <w:proofErr w:type="spellStart"/>
      <w:r w:rsidR="0057312C">
        <w:rPr>
          <w:color w:val="00B050"/>
        </w:rPr>
        <w:t>planDefinition</w:t>
      </w:r>
      <w:proofErr w:type="spellEnd"/>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72" w:name="_Toc495483736"/>
      <w:r w:rsidRPr="00D87F67">
        <w:rPr>
          <w:bCs/>
          <w:noProof w:val="0"/>
        </w:rPr>
        <w:t>X.</w:t>
      </w:r>
      <w:r w:rsidR="00AF472E" w:rsidRPr="00D87F67">
        <w:rPr>
          <w:bCs/>
          <w:noProof w:val="0"/>
        </w:rPr>
        <w:t>4</w:t>
      </w:r>
      <w:r w:rsidR="00167DB7" w:rsidRPr="00D87F67">
        <w:rPr>
          <w:bCs/>
          <w:noProof w:val="0"/>
        </w:rPr>
        <w:t>.1 Concepts</w:t>
      </w:r>
      <w:bookmarkEnd w:id="72"/>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2"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 xml:space="preserve">Nursing White Paper to Advocate the Uptake of Patient Plan of Care and </w:t>
      </w:r>
      <w:proofErr w:type="spellStart"/>
      <w:r w:rsidRPr="00D87F67">
        <w:t>eNursing</w:t>
      </w:r>
      <w:proofErr w:type="spellEnd"/>
      <w:r w:rsidRPr="00D87F67">
        <w:t xml:space="preserve">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73" w:name="_Toc495483737"/>
      <w:r w:rsidRPr="00D87F67">
        <w:rPr>
          <w:bCs/>
          <w:noProof w:val="0"/>
        </w:rPr>
        <w:t>X.4.2 Use Case</w:t>
      </w:r>
      <w:bookmarkEnd w:id="73"/>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5"/>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lastRenderedPageBreak/>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74"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74"/>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33"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75"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75"/>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76" w:name="_Toc495483740"/>
      <w:r w:rsidRPr="00D87F67">
        <w:rPr>
          <w:noProof w:val="0"/>
        </w:rPr>
        <w:lastRenderedPageBreak/>
        <w:t xml:space="preserve">X.4.2.1.1.1 </w:t>
      </w:r>
      <w:r w:rsidR="00596000" w:rsidRPr="00D87F67">
        <w:rPr>
          <w:noProof w:val="0"/>
        </w:rPr>
        <w:t>Encounter A: Primary Care Physician Initial Visit</w:t>
      </w:r>
      <w:bookmarkEnd w:id="76"/>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6"/>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w:t>
      </w:r>
      <w:r w:rsidRPr="00D87F67">
        <w:rPr>
          <w:szCs w:val="24"/>
        </w:rPr>
        <w:lastRenderedPageBreak/>
        <w:t>been made, or may be able to schedule his own appointment using booking systems of the specialist or allied health providers.</w:t>
      </w:r>
    </w:p>
    <w:p w14:paraId="0DE6E442" w14:textId="1DF79C16" w:rsidR="001073CE" w:rsidRDefault="001073CE"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2697D4F" w:rsidR="006D6AF7" w:rsidRDefault="00B80B5B" w:rsidP="00E008B6">
      <w:pPr>
        <w:pStyle w:val="BodyText"/>
        <w:rPr>
          <w:highlight w:val="yellow"/>
        </w:rPr>
      </w:pPr>
      <w:r w:rsidRPr="006D6AF7">
        <w:rPr>
          <w:noProof/>
        </w:rPr>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6D2ADB" w:rsidRDefault="006D2ADB" w:rsidP="006D6AF7">
                            <w:pPr>
                              <w:pStyle w:val="TOC2"/>
                              <w:rPr>
                                <w:sz w:val="20"/>
                              </w:rPr>
                            </w:pPr>
                            <w:r>
                              <w:rPr>
                                <w:sz w:val="20"/>
                              </w:rPr>
                              <w:t xml:space="preserve">          </w:t>
                            </w:r>
                          </w:p>
                          <w:p w14:paraId="4530CE07" w14:textId="21BBECC2" w:rsidR="006D2ADB" w:rsidRPr="00077324" w:rsidRDefault="006D2ADB"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40"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WHfw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" stroked="f">
                <v:textbox inset="0,0,0,0">
                  <w:txbxContent>
                    <w:p w14:paraId="3BA53BE3" w14:textId="77777777" w:rsidR="006D2ADB" w:rsidRDefault="006D2ADB" w:rsidP="006D6AF7">
                      <w:pPr>
                        <w:pStyle w:val="TOC2"/>
                        <w:rPr>
                          <w:sz w:val="20"/>
                        </w:rPr>
                      </w:pPr>
                      <w:r>
                        <w:rPr>
                          <w:sz w:val="20"/>
                        </w:rPr>
                        <w:t xml:space="preserve">          </w:t>
                      </w:r>
                    </w:p>
                    <w:p w14:paraId="4530CE07" w14:textId="21BBECC2" w:rsidR="006D2ADB" w:rsidRPr="00077324" w:rsidRDefault="006D2ADB"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6D2ADB" w:rsidRPr="00077324" w:rsidRDefault="006D2ADB"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1"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6ZE54AC&#10;AAAKBQAADgAAAAAAAAAAAAAAAAAuAgAAZHJzL2Uyb0RvYy54bWxQSwECLQAUAAYACAAAACEAUANh&#10;a94AAAAJAQAADwAAAAAAAAAAAAAAAADaBAAAZHJzL2Rvd25yZXYueG1sUEsFBgAAAAAEAAQA8wAA&#10;AOUFAAAAAA==&#10;" stroked="f">
                <v:textbox inset="0,0,0,0">
                  <w:txbxContent>
                    <w:p w14:paraId="7C5CB868" w14:textId="63E2A3EF" w:rsidR="006D2ADB" w:rsidRPr="00077324" w:rsidRDefault="006D2ADB"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6D2ADB" w:rsidRPr="00077324" w:rsidRDefault="006D2ADB"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2"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6D2ADB" w:rsidRPr="00077324" w:rsidRDefault="006D2ADB"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6D2ADB" w:rsidRDefault="006D2ADB"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3"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6D2ADB" w:rsidRDefault="006D2ADB"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B64CF04" w:rsidR="006D6AF7" w:rsidRDefault="006D6AF7" w:rsidP="00E008B6">
      <w:pPr>
        <w:pStyle w:val="BodyText"/>
        <w:rPr>
          <w:highlight w:val="yellow"/>
        </w:rPr>
      </w:pPr>
    </w:p>
    <w:p w14:paraId="316240D1" w14:textId="602A6FF9"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443F0D41">
                <wp:simplePos x="0" y="0"/>
                <wp:positionH relativeFrom="column">
                  <wp:posOffset>1152525</wp:posOffset>
                </wp:positionH>
                <wp:positionV relativeFrom="paragraph">
                  <wp:posOffset>68580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86B31B7" id="Rectangle 332" o:spid="_x0000_s1026" style="position:absolute;margin-left:90.75pt;margin-top:5.4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6D2ADB" w:rsidRPr="00077324" w:rsidRDefault="006D2ADB"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4"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" stroked="f">
                <v:textbox inset="0,0,0,0">
                  <w:txbxContent>
                    <w:p w14:paraId="0C4AC9E5" w14:textId="175A9019" w:rsidR="006D2ADB" w:rsidRPr="00077324" w:rsidRDefault="006D2ADB"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6D2ADB" w:rsidRPr="00077324" w:rsidRDefault="006D2ADB"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5"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" stroked="f">
                <v:textbox inset="0,0,0,0">
                  <w:txbxContent>
                    <w:p w14:paraId="740F5C09" w14:textId="0B269B57" w:rsidR="006D2ADB" w:rsidRPr="00077324" w:rsidRDefault="006D2ADB"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97C680"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6D2ADB" w:rsidRPr="00077324" w:rsidRDefault="006D2ADB"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6"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2LgsefwIA&#10;AAsFAAAOAAAAAAAAAAAAAAAAAC4CAABkcnMvZTJvRG9jLnhtbFBLAQItABQABgAIAAAAIQDUCi5k&#10;3gAAAAkBAAAPAAAAAAAAAAAAAAAAANkEAABkcnMvZG93bnJldi54bWxQSwUGAAAAAAQABADzAAAA&#10;5AUAAAAA&#10;" stroked="f">
                <v:textbox inset="0,0,0,0">
                  <w:txbxContent>
                    <w:p w14:paraId="1442E3B1" w14:textId="46A50DF1" w:rsidR="006D2ADB" w:rsidRPr="00077324" w:rsidRDefault="006D2ADB"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w:lastRenderedPageBreak/>
        <mc:AlternateContent>
          <mc:Choice Requires="wpc">
            <w:drawing>
              <wp:inline distT="0" distB="0" distL="0" distR="0" wp14:anchorId="720AFA23" wp14:editId="31FCD1E3">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6D2ADB" w:rsidRPr="00077324" w:rsidRDefault="006D2ADB"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6D2ADB" w:rsidRPr="00077324" w:rsidRDefault="006D2ADB"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6D2ADB" w:rsidRPr="00077324" w:rsidRDefault="006D2ADB"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6D2ADB" w:rsidRPr="00077324" w:rsidRDefault="006D2ADB"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883978"/>
                            <a:ext cx="1143000" cy="2420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EF9D2" w14:textId="3E49F701" w:rsidR="006D2ADB" w:rsidRPr="00077324" w:rsidRDefault="006D2ADB" w:rsidP="001073CE">
                              <w:pPr>
                                <w:pStyle w:val="BodyText"/>
                                <w:rPr>
                                  <w:sz w:val="22"/>
                                  <w:szCs w:val="22"/>
                                </w:rPr>
                              </w:pPr>
                              <w:r w:rsidRPr="00CF5713">
                                <w:rPr>
                                  <w:sz w:val="20"/>
                                </w:rPr>
                                <w:t>Update Care Plan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588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6D2ADB" w:rsidRPr="00077324" w:rsidRDefault="006D2ADB"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6D2ADB" w:rsidRPr="00077324" w:rsidRDefault="006D2AD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6D2ADB" w:rsidRPr="00077324" w:rsidRDefault="006D2ADB"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6D2ADB" w:rsidRPr="00077324" w:rsidRDefault="006D2ADB"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6D2ADB" w:rsidRDefault="006D2ADB"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47"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">
                <v:shape id="_x0000_s1048" type="#_x0000_t75" style="position:absolute;width:65246;height:33731;visibility:visible;mso-wrap-style:square">
                  <v:fill o:detectmouseclick="t"/>
                  <v:path o:connecttype="none"/>
                </v:shape>
                <v:shape id="_x0000_s1049"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6D2ADB" w:rsidRPr="00077324" w:rsidRDefault="006D2ADB" w:rsidP="001073CE">
                        <w:pPr>
                          <w:pStyle w:val="BodyText"/>
                          <w:rPr>
                            <w:sz w:val="22"/>
                            <w:szCs w:val="22"/>
                          </w:rPr>
                        </w:pPr>
                        <w:r w:rsidRPr="00CF5713">
                          <w:rPr>
                            <w:sz w:val="20"/>
                          </w:rPr>
                          <w:t>Encounter A</w:t>
                        </w:r>
                      </w:p>
                    </w:txbxContent>
                  </v:textbox>
                </v:shape>
                <v:shape id="_x0000_s1050"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6D2ADB" w:rsidRPr="00077324" w:rsidRDefault="006D2ADB" w:rsidP="001073CE">
                        <w:pPr>
                          <w:pStyle w:val="BodyText"/>
                          <w:rPr>
                            <w:sz w:val="22"/>
                            <w:szCs w:val="22"/>
                          </w:rPr>
                        </w:pPr>
                        <w:r w:rsidRPr="00773965">
                          <w:rPr>
                            <w:sz w:val="20"/>
                          </w:rPr>
                          <w:t>PCP EHR</w:t>
                        </w:r>
                        <w:r w:rsidRPr="00773965">
                          <w:rPr>
                            <w:sz w:val="20"/>
                          </w:rPr>
                          <w:br/>
                          <w:t>as Care Plan Contributor</w:t>
                        </w:r>
                      </w:p>
                    </w:txbxContent>
                  </v:textbox>
                </v:shape>
                <v:line id="Line 327" o:spid="_x0000_s1051"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2"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6D2ADB" w:rsidRPr="00077324" w:rsidRDefault="006D2ADB"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3"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4"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5"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6D2ADB" w:rsidRPr="00077324" w:rsidRDefault="006D2ADB"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6"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7" type="#_x0000_t202" style="position:absolute;left:14097;top:18839;width:11430;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60EF9D2" w14:textId="3E49F701" w:rsidR="006D2ADB" w:rsidRPr="00077324" w:rsidRDefault="006D2ADB" w:rsidP="001073CE">
                        <w:pPr>
                          <w:pStyle w:val="BodyText"/>
                          <w:rPr>
                            <w:sz w:val="22"/>
                            <w:szCs w:val="22"/>
                          </w:rPr>
                        </w:pPr>
                        <w:r w:rsidRPr="00CF5713">
                          <w:rPr>
                            <w:sz w:val="20"/>
                          </w:rPr>
                          <w:t>Update Care Plan</w:t>
                        </w:r>
                      </w:p>
                    </w:txbxContent>
                  </v:textbox>
                </v:shape>
                <v:line id="Line 335" o:spid="_x0000_s1058"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9"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60" type="#_x0000_t202" style="position:absolute;left:36588;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6D2ADB" w:rsidRPr="00077324" w:rsidRDefault="006D2ADB" w:rsidP="001073CE">
                        <w:pPr>
                          <w:pStyle w:val="BodyText"/>
                          <w:rPr>
                            <w:sz w:val="22"/>
                            <w:szCs w:val="22"/>
                          </w:rPr>
                        </w:pPr>
                        <w:r w:rsidRPr="00CF5713">
                          <w:rPr>
                            <w:sz w:val="20"/>
                          </w:rPr>
                          <w:t>Provide Care Plan</w:t>
                        </w:r>
                      </w:p>
                    </w:txbxContent>
                  </v:textbox>
                </v:shape>
                <v:line id="Line 338" o:spid="_x0000_s1061"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2"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63"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6D2ADB" w:rsidRPr="00077324" w:rsidRDefault="006D2AD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4"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5"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6D2ADB" w:rsidRPr="00077324" w:rsidRDefault="006D2ADB" w:rsidP="001073CE">
                        <w:pPr>
                          <w:pStyle w:val="BodyText"/>
                          <w:rPr>
                            <w:sz w:val="22"/>
                            <w:szCs w:val="22"/>
                          </w:rPr>
                        </w:pPr>
                        <w:r w:rsidRPr="00CF5713">
                          <w:rPr>
                            <w:sz w:val="20"/>
                          </w:rPr>
                          <w:t>Subscribe to Care Plan Updates</w:t>
                        </w:r>
                      </w:p>
                    </w:txbxContent>
                  </v:textbox>
                </v:shape>
                <v:line id="Line 343" o:spid="_x0000_s1066"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7"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6D2ADB" w:rsidRPr="00077324" w:rsidRDefault="006D2ADB" w:rsidP="001073CE">
                        <w:pPr>
                          <w:pStyle w:val="BodyText"/>
                          <w:rPr>
                            <w:sz w:val="22"/>
                            <w:szCs w:val="22"/>
                          </w:rPr>
                        </w:pPr>
                        <w:r w:rsidRPr="00CF5713">
                          <w:rPr>
                            <w:sz w:val="20"/>
                          </w:rPr>
                          <w:t>Retrieve Care</w:t>
                        </w:r>
                        <w:r w:rsidRPr="00773965">
                          <w:rPr>
                            <w:sz w:val="20"/>
                          </w:rPr>
                          <w:t xml:space="preserve"> Plan</w:t>
                        </w:r>
                      </w:p>
                    </w:txbxContent>
                  </v:textbox>
                </v:shape>
                <v:line id="Line 343" o:spid="_x0000_s1068"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9"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6D2ADB" w:rsidRDefault="006D2ADB"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70"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1"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2"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3"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4"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77"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77"/>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 xml:space="preserve">Australia), the community pharmacist (Ms. Susan Script) provides patient with education on diabetic medications prescribed for the patient by Dr. </w:t>
      </w:r>
      <w:r w:rsidRPr="00D87F67">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 xml:space="preserve">Table X.4.2.1.1.2-1: Allied Health Professionals/Specialists Encounters – Activities and </w:t>
      </w:r>
      <w:r w:rsidRPr="00D87F67">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 xml:space="preserve">recommendation on meds management; referral to </w:t>
            </w:r>
            <w:proofErr w:type="gramStart"/>
            <w:r w:rsidRPr="00D87F67">
              <w:t>other</w:t>
            </w:r>
            <w:proofErr w:type="gramEnd"/>
            <w:r w:rsidRPr="00D87F67">
              <w:t xml:space="preserve">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lastRenderedPageBreak/>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w:t>
            </w:r>
            <w:proofErr w:type="gramStart"/>
            <w:r w:rsidRPr="00D87F67">
              <w:t xml:space="preserve">providers, </w:t>
            </w:r>
            <w:r w:rsidR="00EF5BD1" w:rsidRPr="00D87F67">
              <w:t xml:space="preserve"> </w:t>
            </w:r>
            <w:r w:rsidR="00A256B9" w:rsidRPr="00D87F67">
              <w:t>e.g.</w:t>
            </w:r>
            <w:proofErr w:type="gramEnd"/>
            <w:r w:rsidR="00A256B9" w:rsidRPr="00D87F67">
              <w:t xml:space="preserve">,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4E0AB708" w:rsidR="005A1D8B" w:rsidRDefault="009F0990" w:rsidP="00274982">
      <w:pPr>
        <w:pStyle w:val="Footer"/>
      </w:pPr>
      <w:r w:rsidRPr="005A1D8B">
        <w:rPr>
          <w:noProof/>
        </w:rPr>
        <w:lastRenderedPageBreak/>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6D2ADB" w:rsidRPr="00077324" w:rsidRDefault="006D2ADB"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6D2ADB" w:rsidRPr="00077324" w:rsidRDefault="006D2ADB"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fgQIAAAs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1QAL34EC&#10;AAALBQAADgAAAAAAAAAAAAAAAAAuAgAAZHJzL2Uyb0RvYy54bWxQSwECLQAUAAYACAAAACEA8Cu1&#10;P90AAAAHAQAADwAAAAAAAAAAAAAAAADbBAAAZHJzL2Rvd25yZXYueG1sUEsFBgAAAAAEAAQA8wAA&#10;AOUFAAAAAA==&#10;" stroked="f">
                <v:textbox inset="0,0,0,0">
                  <w:txbxContent>
                    <w:p w14:paraId="2FAD428B" w14:textId="5F3A5D9B" w:rsidR="006D2ADB" w:rsidRPr="00077324" w:rsidRDefault="006D2ADB"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6D2ADB" w:rsidRPr="00077324" w:rsidRDefault="006D2ADB"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715BA4B8">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6D2ADB" w:rsidRPr="00077324" w:rsidRDefault="006D2ADB"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CXhW6U&#10;ggIAAAsFAAAOAAAAAAAAAAAAAAAAAC4CAABkcnMvZTJvRG9jLnhtbFBLAQItABQABgAIAAAAIQBP&#10;l4D73gAAAAgBAAAPAAAAAAAAAAAAAAAAANwEAABkcnMvZG93bnJldi54bWxQSwUGAAAAAAQABADz&#10;AAAA5wUAAAAA&#10;" stroked="f">
                <v:textbox inset="0,0,0,0">
                  <w:txbxContent>
                    <w:p w14:paraId="4814116E" w14:textId="77777777" w:rsidR="006D2ADB" w:rsidRPr="00077324" w:rsidRDefault="006D2ADB"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5888" behindDoc="0" locked="0" layoutInCell="1" allowOverlap="1" wp14:anchorId="63CB10CA" wp14:editId="00500F98">
                <wp:simplePos x="0" y="0"/>
                <wp:positionH relativeFrom="column">
                  <wp:posOffset>609600</wp:posOffset>
                </wp:positionH>
                <wp:positionV relativeFrom="paragraph">
                  <wp:posOffset>-76835</wp:posOffset>
                </wp:positionV>
                <wp:extent cx="1384935" cy="762866"/>
                <wp:effectExtent l="0" t="0" r="0" b="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8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6D2ADB" w:rsidRPr="00077324" w:rsidRDefault="006D2ADB"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anchor>
            </w:drawing>
          </mc:Choice>
          <mc:Fallback>
            <w:pict>
              <v:shape w14:anchorId="63CB10CA" id="Text Box 348" o:spid="_x0000_s1077" type="#_x0000_t202" style="position:absolute;margin-left:48pt;margin-top:-6.05pt;width:109.05pt;height:60.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" stroked="f">
                <v:textbox inset="0,0,0,0">
                  <w:txbxContent>
                    <w:p w14:paraId="44ED75D6" w14:textId="77777777" w:rsidR="006D2ADB" w:rsidRPr="00077324" w:rsidRDefault="006D2ADB"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6D2ADB" w:rsidRPr="00077324" w:rsidRDefault="006D2ADB"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8"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a/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Lr0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CvjPa/&#10;gAIAAAsFAAAOAAAAAAAAAAAAAAAAAC4CAABkcnMvZTJvRG9jLnhtbFBLAQItABQABgAIAAAAIQDJ&#10;V/6q4AAAAAsBAAAPAAAAAAAAAAAAAAAAANoEAABkcnMvZG93bnJldi54bWxQSwUGAAAAAAQABADz&#10;AAAA5wUAAAAA&#10;" stroked="f">
                <v:textbox inset="0,0,0,0">
                  <w:txbxContent>
                    <w:p w14:paraId="20876221" w14:textId="1ADDB28E" w:rsidR="006D2ADB" w:rsidRPr="00077324" w:rsidRDefault="006D2ADB"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6D2ADB" w:rsidRPr="00CF5713" w:rsidRDefault="006D2AD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9"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jafw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" stroked="f">
                <v:textbox inset="0,0,0,0">
                  <w:txbxContent>
                    <w:p w14:paraId="668A8280" w14:textId="5CB69973" w:rsidR="006D2ADB" w:rsidRPr="00CF5713" w:rsidRDefault="006D2AD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6D2ADB" w:rsidRPr="00077324" w:rsidRDefault="006D2ADB"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80"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" stroked="f">
                <v:textbox inset="0,0,0,0">
                  <w:txbxContent>
                    <w:p w14:paraId="4FF63B2B" w14:textId="626D7C37" w:rsidR="006D2ADB" w:rsidRPr="00077324" w:rsidRDefault="006D2ADB"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6D2ADB" w:rsidRPr="00CF5713" w:rsidRDefault="006D2ADB"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81"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baEH&#10;nIECAAALBQAADgAAAAAAAAAAAAAAAAAuAgAAZHJzL2Uyb0RvYy54bWxQSwECLQAUAAYACAAAACEA&#10;EXm7YeAAAAAJAQAADwAAAAAAAAAAAAAAAADbBAAAZHJzL2Rvd25yZXYueG1sUEsFBgAAAAAEAAQA&#10;8wAAAOgFAAAAAA==&#10;" stroked="f">
                <v:textbox inset="0,0,0,0">
                  <w:txbxContent>
                    <w:p w14:paraId="5BB5B14E" w14:textId="28A752BF" w:rsidR="006D2ADB" w:rsidRPr="00CF5713" w:rsidRDefault="006D2ADB"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793BDE3">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6D2ADB" w:rsidRPr="00077324" w:rsidRDefault="006D2ADB"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6D2ADB" w:rsidRPr="00077324" w:rsidRDefault="006D2ADB"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6D2ADB" w:rsidRPr="00077324" w:rsidRDefault="006D2ADB"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6D2ADB" w:rsidRPr="00077324" w:rsidRDefault="006D2ADB"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6D2ADB" w:rsidRPr="00077324" w:rsidRDefault="006D2ADB"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717290" y="2264752"/>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6D2ADB" w:rsidRPr="00077324" w:rsidRDefault="006D2ADB"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6D2ADB" w:rsidRPr="00077324" w:rsidRDefault="006D2AD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6D2ADB" w:rsidRPr="00CF5713" w:rsidRDefault="006D2ADB"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6D2ADB" w:rsidRPr="00077324" w:rsidRDefault="006D2ADB"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6D2ADB" w:rsidRPr="00CF5713" w:rsidRDefault="006D2ADB"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82"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">
                <v:shape id="_x0000_s1083" type="#_x0000_t75" style="position:absolute;width:61442;height:30867;visibility:visible;mso-wrap-style:square">
                  <v:fill o:detectmouseclick="t"/>
                  <v:path o:connecttype="none"/>
                </v:shape>
                <v:shape id="_x0000_s1084"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6D2ADB" w:rsidRPr="00077324" w:rsidRDefault="006D2ADB" w:rsidP="00274982">
                        <w:pPr>
                          <w:pStyle w:val="BodyText"/>
                          <w:rPr>
                            <w:sz w:val="22"/>
                            <w:szCs w:val="22"/>
                          </w:rPr>
                        </w:pPr>
                        <w:r w:rsidRPr="00CF5713">
                          <w:rPr>
                            <w:sz w:val="20"/>
                          </w:rPr>
                          <w:t>Encounter(s) B</w:t>
                        </w:r>
                      </w:p>
                    </w:txbxContent>
                  </v:textbox>
                </v:shape>
                <v:shape id="_x0000_s1085"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6D2ADB" w:rsidRPr="00077324" w:rsidRDefault="006D2ADB" w:rsidP="00274982">
                        <w:pPr>
                          <w:pStyle w:val="BodyText"/>
                          <w:rPr>
                            <w:sz w:val="22"/>
                            <w:szCs w:val="22"/>
                          </w:rPr>
                        </w:pPr>
                        <w:r w:rsidRPr="00CF5713">
                          <w:rPr>
                            <w:sz w:val="20"/>
                          </w:rPr>
                          <w:t>Providers EHRs (e.g., specialists and Allied Care Providers) as Care Plan Contributor</w:t>
                        </w:r>
                      </w:p>
                    </w:txbxContent>
                  </v:textbox>
                </v:shape>
                <v:line id="Line 349" o:spid="_x0000_s1086"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7"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6D2ADB" w:rsidRPr="00077324" w:rsidRDefault="006D2ADB"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8"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089"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90"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6D2ADB" w:rsidRPr="00077324" w:rsidRDefault="006D2ADB" w:rsidP="00CF5713">
                        <w:pPr>
                          <w:pStyle w:val="BodyText"/>
                          <w:jc w:val="center"/>
                          <w:rPr>
                            <w:sz w:val="22"/>
                            <w:szCs w:val="22"/>
                          </w:rPr>
                        </w:pPr>
                        <w:r w:rsidRPr="00F214E1">
                          <w:rPr>
                            <w:sz w:val="20"/>
                          </w:rPr>
                          <w:t>P</w:t>
                        </w:r>
                        <w:r>
                          <w:rPr>
                            <w:sz w:val="20"/>
                          </w:rPr>
                          <w:t>atient Portal as Care Plan Contributor</w:t>
                        </w:r>
                      </w:p>
                    </w:txbxContent>
                  </v:textbox>
                </v:shape>
                <v:shape id="_x0000_s1091"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6D2ADB" w:rsidRPr="00077324" w:rsidRDefault="006D2ADB" w:rsidP="00274982">
                        <w:pPr>
                          <w:pStyle w:val="BodyText"/>
                          <w:rPr>
                            <w:sz w:val="22"/>
                            <w:szCs w:val="22"/>
                          </w:rPr>
                        </w:pPr>
                        <w:r w:rsidRPr="00386D80">
                          <w:rPr>
                            <w:sz w:val="20"/>
                          </w:rPr>
                          <w:t>U</w:t>
                        </w:r>
                        <w:r>
                          <w:rPr>
                            <w:sz w:val="20"/>
                          </w:rPr>
                          <w:t>pdate Care Plan</w:t>
                        </w:r>
                      </w:p>
                    </w:txbxContent>
                  </v:textbox>
                </v:shape>
                <v:rect id="Rectangle 355" o:spid="_x0000_s1092"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3"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4"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5" type="#_x0000_t202" style="position:absolute;left:37172;top:22647;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6D2ADB" w:rsidRPr="00077324" w:rsidRDefault="006D2ADB" w:rsidP="00274982">
                        <w:pPr>
                          <w:pStyle w:val="BodyText"/>
                          <w:rPr>
                            <w:sz w:val="22"/>
                            <w:szCs w:val="22"/>
                          </w:rPr>
                        </w:pPr>
                        <w:r w:rsidRPr="00CF5713">
                          <w:rPr>
                            <w:sz w:val="20"/>
                          </w:rPr>
                          <w:t>Provide Care Plan</w:t>
                        </w:r>
                      </w:p>
                    </w:txbxContent>
                  </v:textbox>
                </v:shape>
                <v:line id="Line 359" o:spid="_x0000_s1096"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7"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6D2ADB" w:rsidRPr="00077324" w:rsidRDefault="006D2AD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8"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9"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6D2ADB" w:rsidRPr="00CF5713" w:rsidRDefault="006D2ADB" w:rsidP="00274982">
                        <w:pPr>
                          <w:pStyle w:val="BodyText"/>
                          <w:rPr>
                            <w:sz w:val="20"/>
                          </w:rPr>
                        </w:pPr>
                        <w:r w:rsidRPr="00CF5713">
                          <w:rPr>
                            <w:sz w:val="20"/>
                          </w:rPr>
                          <w:t>Subscribe to Care Plan Updates</w:t>
                        </w:r>
                      </w:p>
                    </w:txbxContent>
                  </v:textbox>
                </v:shape>
                <v:rect id="Rectangle 364" o:spid="_x0000_s1100"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01"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02"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3"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6D2ADB" w:rsidRPr="00077324" w:rsidRDefault="006D2ADB" w:rsidP="00274982">
                        <w:pPr>
                          <w:pStyle w:val="BodyText"/>
                          <w:rPr>
                            <w:sz w:val="22"/>
                            <w:szCs w:val="22"/>
                          </w:rPr>
                        </w:pPr>
                        <w:r w:rsidRPr="00CF5713">
                          <w:rPr>
                            <w:sz w:val="20"/>
                          </w:rPr>
                          <w:t>Subscribe to Care Plan Updates</w:t>
                        </w:r>
                      </w:p>
                    </w:txbxContent>
                  </v:textbox>
                </v:shape>
                <v:shape id="_x0000_s1104"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6D2ADB" w:rsidRPr="00CF5713" w:rsidRDefault="006D2ADB" w:rsidP="00274982">
                        <w:pPr>
                          <w:pStyle w:val="BodyText"/>
                          <w:rPr>
                            <w:sz w:val="20"/>
                          </w:rPr>
                        </w:pPr>
                        <w:r w:rsidRPr="00CF5713">
                          <w:rPr>
                            <w:sz w:val="20"/>
                          </w:rPr>
                          <w:t>Retrieve Care</w:t>
                        </w:r>
                        <w:r w:rsidRPr="0010048C">
                          <w:rPr>
                            <w:sz w:val="20"/>
                          </w:rPr>
                          <w:t xml:space="preserve"> Plan</w:t>
                        </w:r>
                      </w:p>
                    </w:txbxContent>
                  </v:textbox>
                </v:shape>
                <v:rect id="Rectangle 114" o:spid="_x0000_s1105"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6"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7"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8"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9"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78" w:name="_Toc495483742"/>
      <w:r w:rsidRPr="00D87F67">
        <w:rPr>
          <w:noProof w:val="0"/>
        </w:rPr>
        <w:lastRenderedPageBreak/>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78"/>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79" w:name="_Toc495483743"/>
      <w:r w:rsidRPr="00D87F67">
        <w:rPr>
          <w:noProof w:val="0"/>
        </w:rPr>
        <w:t>X.4.2.1.1.4 Encounter D: Primary Care Follow-up Visits</w:t>
      </w:r>
      <w:bookmarkEnd w:id="79"/>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 xml:space="preserve">Primary Care Physician Dr. Patricia Primary reviews patient Mr. Anyman’s hospital discharge summary and discusses the pre-influenza season immunization </w:t>
      </w:r>
      <w:r w:rsidRPr="00D87F67">
        <w:lastRenderedPageBreak/>
        <w:t>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80"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lastRenderedPageBreak/>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5491FE1E"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5395F4E3" w:rsidR="00CC2885" w:rsidRPr="00231EBB" w:rsidRDefault="00CC2885" w:rsidP="00CC2885">
      <w:pPr>
        <w:pStyle w:val="Heading6"/>
        <w:numPr>
          <w:ilvl w:val="0"/>
          <w:numId w:val="0"/>
        </w:numPr>
        <w:rPr>
          <w:color w:val="00B050"/>
        </w:rPr>
      </w:pPr>
      <w:r w:rsidRPr="00231EBB">
        <w:rPr>
          <w:color w:val="00B050"/>
        </w:rPr>
        <w:t>X.4.2.2.1.1 Step A: Diagnosis and first General Practitioner encounter</w:t>
      </w:r>
    </w:p>
    <w:p w14:paraId="6D746133" w14:textId="5E5A4F39" w:rsidR="00CC2885" w:rsidRPr="00231EBB" w:rsidRDefault="00CC2885" w:rsidP="00CC2885">
      <w:pPr>
        <w:jc w:val="both"/>
        <w:rPr>
          <w:color w:val="00B050"/>
        </w:rPr>
      </w:pPr>
      <w:r w:rsidRPr="00231EBB">
        <w:rPr>
          <w:b/>
          <w:color w:val="00B050"/>
        </w:rPr>
        <w:t xml:space="preserve">Pre-conditions: </w:t>
      </w:r>
      <w:r w:rsidRPr="00231EBB">
        <w:rPr>
          <w:color w:val="00B050"/>
        </w:rPr>
        <w:t>Patient Mrs. Kate Anywoman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2D6042A5"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Patient 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780F4FCC" w:rsidR="00DD04F1" w:rsidRDefault="00DD04F1" w:rsidP="00CC2885">
      <w:pPr>
        <w:jc w:val="both"/>
        <w:rPr>
          <w:color w:val="00B050"/>
        </w:rPr>
      </w:pPr>
    </w:p>
    <w:p w14:paraId="7E7539D8" w14:textId="300E654F" w:rsidR="00DD04F1" w:rsidRDefault="00DD04F1" w:rsidP="00CC2885">
      <w:pPr>
        <w:jc w:val="both"/>
        <w:rPr>
          <w:color w:val="00B050"/>
        </w:rPr>
      </w:pPr>
    </w:p>
    <w:p w14:paraId="33515F11" w14:textId="18688526" w:rsidR="00DD04F1" w:rsidRDefault="00EA28B3" w:rsidP="00CC2885">
      <w:pPr>
        <w:jc w:val="both"/>
        <w:rPr>
          <w:color w:val="00B050"/>
        </w:rPr>
      </w:pPr>
      <w:r w:rsidRPr="00DD04F1">
        <w:rPr>
          <w:noProof/>
          <w:color w:val="00B050"/>
        </w:rPr>
        <w:lastRenderedPageBreak/>
        <mc:AlternateContent>
          <mc:Choice Requires="wps">
            <w:drawing>
              <wp:anchor distT="0" distB="0" distL="114300" distR="114300" simplePos="0" relativeHeight="251729920" behindDoc="0" locked="0" layoutInCell="1" allowOverlap="1" wp14:anchorId="5D446403" wp14:editId="0C8E94EE">
                <wp:simplePos x="0" y="0"/>
                <wp:positionH relativeFrom="column">
                  <wp:posOffset>1184707</wp:posOffset>
                </wp:positionH>
                <wp:positionV relativeFrom="paragraph">
                  <wp:posOffset>7316</wp:posOffset>
                </wp:positionV>
                <wp:extent cx="1221105" cy="286385"/>
                <wp:effectExtent l="0" t="0" r="0" b="0"/>
                <wp:wrapNone/>
                <wp:docPr id="30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8EA37" w14:textId="07878609" w:rsidR="006D2ADB" w:rsidRPr="00EA28B3" w:rsidRDefault="006D2ADB" w:rsidP="00EA28B3">
                            <w:pPr>
                              <w:rPr>
                                <w:sz w:val="18"/>
                                <w:szCs w:val="18"/>
                              </w:rPr>
                            </w:pPr>
                            <w:r w:rsidRPr="00EA28B3">
                              <w:rPr>
                                <w:sz w:val="18"/>
                                <w:szCs w:val="18"/>
                              </w:rPr>
                              <w:t>General Practitioner</w:t>
                            </w:r>
                          </w:p>
                        </w:txbxContent>
                      </wps:txbx>
                      <wps:bodyPr rot="0" vert="horz" wrap="square" lIns="0" tIns="0" rIns="0" bIns="0" anchor="t" anchorCtr="0" upright="1">
                        <a:noAutofit/>
                      </wps:bodyPr>
                    </wps:wsp>
                  </a:graphicData>
                </a:graphic>
              </wp:anchor>
            </w:drawing>
          </mc:Choice>
          <mc:Fallback>
            <w:pict>
              <v:shape w14:anchorId="5D446403" id="Text Box 162" o:spid="_x0000_s1110" type="#_x0000_t202" style="position:absolute;left:0;text-align:left;margin-left:93.3pt;margin-top:.6pt;width:96.15pt;height:22.5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" filled="f" stroked="f">
                <v:textbox inset="0,0,0,0">
                  <w:txbxContent>
                    <w:p w14:paraId="1E48EA37" w14:textId="07878609" w:rsidR="006D2ADB" w:rsidRPr="00EA28B3" w:rsidRDefault="006D2ADB" w:rsidP="00EA28B3">
                      <w:pPr>
                        <w:rPr>
                          <w:sz w:val="18"/>
                          <w:szCs w:val="18"/>
                        </w:rPr>
                      </w:pPr>
                      <w:r w:rsidRPr="00EA28B3">
                        <w:rPr>
                          <w:sz w:val="18"/>
                          <w:szCs w:val="18"/>
                        </w:rPr>
                        <w:t>General Practitioner</w:t>
                      </w:r>
                    </w:p>
                  </w:txbxContent>
                </v:textbox>
              </v:shape>
            </w:pict>
          </mc:Fallback>
        </mc:AlternateContent>
      </w:r>
      <w:r w:rsidR="00DD04F1" w:rsidRPr="00DD04F1">
        <w:rPr>
          <w:noProof/>
          <w:color w:val="00B050"/>
        </w:rPr>
        <mc:AlternateContent>
          <mc:Choice Requires="wps">
            <w:drawing>
              <wp:anchor distT="0" distB="0" distL="114300" distR="114300" simplePos="0" relativeHeight="251713536" behindDoc="0" locked="0" layoutInCell="1" allowOverlap="1" wp14:anchorId="2A403383" wp14:editId="41F9E523">
                <wp:simplePos x="0" y="0"/>
                <wp:positionH relativeFrom="margin">
                  <wp:align>left</wp:align>
                </wp:positionH>
                <wp:positionV relativeFrom="paragraph">
                  <wp:posOffset>-81686</wp:posOffset>
                </wp:positionV>
                <wp:extent cx="914400" cy="307035"/>
                <wp:effectExtent l="0" t="0" r="0" b="0"/>
                <wp:wrapNone/>
                <wp:docPr id="1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FA6ECA" w14:textId="1ACACE83" w:rsidR="006D2ADB" w:rsidRPr="00EA28B3" w:rsidRDefault="006D2ADB" w:rsidP="00DD04F1">
                            <w:pPr>
                              <w:jc w:val="center"/>
                              <w:rPr>
                                <w:sz w:val="18"/>
                                <w:szCs w:val="18"/>
                              </w:rPr>
                            </w:pPr>
                            <w:r w:rsidRPr="00EA28B3">
                              <w:rPr>
                                <w:sz w:val="18"/>
                                <w:szCs w:val="18"/>
                              </w:rPr>
                              <w:t>Patient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A403383" id="Text Box 160" o:spid="_x0000_s1111" type="#_x0000_t202" style="position:absolute;left:0;text-align:left;margin-left:0;margin-top:-6.45pt;width:1in;height:24.2pt;z-index:251713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" stroked="f">
                <v:textbox>
                  <w:txbxContent>
                    <w:p w14:paraId="46FA6ECA" w14:textId="1ACACE83" w:rsidR="006D2ADB" w:rsidRPr="00EA28B3" w:rsidRDefault="006D2ADB" w:rsidP="00DD04F1">
                      <w:pPr>
                        <w:jc w:val="center"/>
                        <w:rPr>
                          <w:sz w:val="18"/>
                          <w:szCs w:val="18"/>
                        </w:rPr>
                      </w:pPr>
                      <w:r w:rsidRPr="00EA28B3">
                        <w:rPr>
                          <w:sz w:val="18"/>
                          <w:szCs w:val="18"/>
                        </w:rPr>
                        <w:t>Patient</w:t>
                      </w:r>
                    </w:p>
                  </w:txbxContent>
                </v:textbox>
                <w10:wrap anchorx="margin"/>
              </v:shape>
            </w:pict>
          </mc:Fallback>
        </mc:AlternateContent>
      </w:r>
    </w:p>
    <w:p w14:paraId="46029F43" w14:textId="668E18CF" w:rsidR="00DD04F1" w:rsidRDefault="00EA28B3" w:rsidP="00CC2885">
      <w:pPr>
        <w:jc w:val="both"/>
        <w:rPr>
          <w:color w:val="00B050"/>
        </w:rPr>
      </w:pPr>
      <w:r w:rsidRPr="00EA28B3">
        <w:rPr>
          <w:noProof/>
          <w:color w:val="00B050"/>
        </w:rPr>
        <mc:AlternateContent>
          <mc:Choice Requires="wps">
            <w:drawing>
              <wp:anchor distT="0" distB="0" distL="114300" distR="114300" simplePos="0" relativeHeight="251731968" behindDoc="0" locked="0" layoutInCell="1" allowOverlap="1" wp14:anchorId="31802AD5" wp14:editId="6C74719F">
                <wp:simplePos x="0" y="0"/>
                <wp:positionH relativeFrom="column">
                  <wp:posOffset>1579956</wp:posOffset>
                </wp:positionH>
                <wp:positionV relativeFrom="paragraph">
                  <wp:posOffset>79679</wp:posOffset>
                </wp:positionV>
                <wp:extent cx="14630" cy="1953159"/>
                <wp:effectExtent l="0" t="0" r="23495" b="28575"/>
                <wp:wrapNone/>
                <wp:docPr id="30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 cy="195315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47AE453" id="Line 16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pt,6.25pt" to="125.55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">
                <v:stroke dashstyle="dash"/>
              </v:line>
            </w:pict>
          </mc:Fallback>
        </mc:AlternateContent>
      </w:r>
      <w:r w:rsidRPr="00DD04F1">
        <w:rPr>
          <w:noProof/>
          <w:color w:val="00B050"/>
        </w:rPr>
        <mc:AlternateContent>
          <mc:Choice Requires="wps">
            <w:drawing>
              <wp:anchor distT="0" distB="0" distL="114300" distR="114300" simplePos="0" relativeHeight="251714560" behindDoc="0" locked="0" layoutInCell="1" allowOverlap="1" wp14:anchorId="65132076" wp14:editId="511F3585">
                <wp:simplePos x="0" y="0"/>
                <wp:positionH relativeFrom="column">
                  <wp:posOffset>466344</wp:posOffset>
                </wp:positionH>
                <wp:positionV relativeFrom="paragraph">
                  <wp:posOffset>94182</wp:posOffset>
                </wp:positionV>
                <wp:extent cx="14630" cy="1953159"/>
                <wp:effectExtent l="0" t="0" r="23495" b="28575"/>
                <wp:wrapNone/>
                <wp:docPr id="1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 cy="195315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6DFF79" id="Line 16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7.4pt" to="37.85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">
                <v:stroke dashstyle="dash"/>
              </v:line>
            </w:pict>
          </mc:Fallback>
        </mc:AlternateContent>
      </w:r>
      <w:r w:rsidR="009C3078" w:rsidRPr="00DD04F1">
        <w:rPr>
          <w:noProof/>
          <w:color w:val="00B050"/>
        </w:rPr>
        <mc:AlternateContent>
          <mc:Choice Requires="wps">
            <w:drawing>
              <wp:anchor distT="0" distB="0" distL="114300" distR="114300" simplePos="0" relativeHeight="251727872" behindDoc="0" locked="0" layoutInCell="1" allowOverlap="1" wp14:anchorId="77B08978" wp14:editId="35550470">
                <wp:simplePos x="0" y="0"/>
                <wp:positionH relativeFrom="margin">
                  <wp:posOffset>773582</wp:posOffset>
                </wp:positionH>
                <wp:positionV relativeFrom="paragraph">
                  <wp:posOffset>203911</wp:posOffset>
                </wp:positionV>
                <wp:extent cx="790042" cy="570586"/>
                <wp:effectExtent l="0" t="0" r="0" b="1270"/>
                <wp:wrapNone/>
                <wp:docPr id="30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042" cy="570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3780F" w14:textId="4B27F7EE" w:rsidR="006D2ADB" w:rsidRPr="009C3078" w:rsidRDefault="006D2ADB" w:rsidP="009C3078">
                            <w:pPr>
                              <w:jc w:val="both"/>
                              <w:rPr>
                                <w:sz w:val="18"/>
                                <w:szCs w:val="18"/>
                              </w:rPr>
                            </w:pPr>
                            <w:r w:rsidRPr="009C3078">
                              <w:rPr>
                                <w:sz w:val="18"/>
                                <w:szCs w:val="18"/>
                              </w:rPr>
                              <w:t>Positive pregnancy test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08978" id="_x0000_s1112" type="#_x0000_t202" style="position:absolute;left:0;text-align:left;margin-left:60.9pt;margin-top:16.05pt;width:62.2pt;height:44.9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" stroked="f">
                <v:textbox>
                  <w:txbxContent>
                    <w:p w14:paraId="4B53780F" w14:textId="4B27F7EE" w:rsidR="006D2ADB" w:rsidRPr="009C3078" w:rsidRDefault="006D2ADB" w:rsidP="009C3078">
                      <w:pPr>
                        <w:jc w:val="both"/>
                        <w:rPr>
                          <w:sz w:val="18"/>
                          <w:szCs w:val="18"/>
                        </w:rPr>
                      </w:pPr>
                      <w:r w:rsidRPr="009C3078">
                        <w:rPr>
                          <w:sz w:val="18"/>
                          <w:szCs w:val="18"/>
                        </w:rPr>
                        <w:t>Positive pregnancy test</w:t>
                      </w:r>
                    </w:p>
                  </w:txbxContent>
                </v:textbox>
                <w10:wrap anchorx="margin"/>
              </v:shape>
            </w:pict>
          </mc:Fallback>
        </mc:AlternateContent>
      </w:r>
      <w:r w:rsidR="00DD04F1" w:rsidRPr="00DD04F1">
        <w:rPr>
          <w:noProof/>
          <w:color w:val="00B050"/>
        </w:rPr>
        <mc:AlternateContent>
          <mc:Choice Requires="wps">
            <w:drawing>
              <wp:anchor distT="0" distB="0" distL="114300" distR="114300" simplePos="0" relativeHeight="251715584" behindDoc="0" locked="0" layoutInCell="1" allowOverlap="1" wp14:anchorId="5B9FD08F" wp14:editId="1997FD5A">
                <wp:simplePos x="0" y="0"/>
                <wp:positionH relativeFrom="column">
                  <wp:posOffset>3070022</wp:posOffset>
                </wp:positionH>
                <wp:positionV relativeFrom="paragraph">
                  <wp:posOffset>170612</wp:posOffset>
                </wp:positionV>
                <wp:extent cx="1221105" cy="286385"/>
                <wp:effectExtent l="0" t="0" r="0" b="0"/>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F660C" w14:textId="77777777" w:rsidR="006D2ADB" w:rsidRPr="007C1AAC" w:rsidRDefault="006D2ADB" w:rsidP="00DD04F1">
                            <w:pPr>
                              <w:rPr>
                                <w:sz w:val="22"/>
                                <w:szCs w:val="22"/>
                              </w:rPr>
                            </w:pPr>
                            <w:r>
                              <w:rPr>
                                <w:sz w:val="22"/>
                                <w:szCs w:val="22"/>
                              </w:rPr>
                              <w:t>Update Care Plan</w:t>
                            </w:r>
                          </w:p>
                        </w:txbxContent>
                      </wps:txbx>
                      <wps:bodyPr rot="0" vert="horz" wrap="square" lIns="0" tIns="0" rIns="0" bIns="0" anchor="t" anchorCtr="0" upright="1">
                        <a:noAutofit/>
                      </wps:bodyPr>
                    </wps:wsp>
                  </a:graphicData>
                </a:graphic>
              </wp:anchor>
            </w:drawing>
          </mc:Choice>
          <mc:Fallback>
            <w:pict>
              <v:shape w14:anchorId="5B9FD08F" id="_x0000_s1113" type="#_x0000_t202" style="position:absolute;left:0;text-align:left;margin-left:241.75pt;margin-top:13.45pt;width:96.15pt;height:22.5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j6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" filled="f" stroked="f">
                <v:textbox inset="0,0,0,0">
                  <w:txbxContent>
                    <w:p w14:paraId="0F6F660C" w14:textId="77777777" w:rsidR="006D2ADB" w:rsidRPr="007C1AAC" w:rsidRDefault="006D2ADB" w:rsidP="00DD04F1">
                      <w:pPr>
                        <w:rPr>
                          <w:sz w:val="22"/>
                          <w:szCs w:val="22"/>
                        </w:rPr>
                      </w:pPr>
                      <w:r>
                        <w:rPr>
                          <w:sz w:val="22"/>
                          <w:szCs w:val="22"/>
                        </w:rPr>
                        <w:t>Update Care Plan</w:t>
                      </w:r>
                    </w:p>
                  </w:txbxContent>
                </v:textbox>
              </v:shape>
            </w:pict>
          </mc:Fallback>
        </mc:AlternateContent>
      </w:r>
    </w:p>
    <w:p w14:paraId="350A9C89" w14:textId="0728A810" w:rsidR="00DD04F1" w:rsidRPr="009C3078" w:rsidRDefault="009C3078" w:rsidP="00CC2885">
      <w:pPr>
        <w:jc w:val="both"/>
      </w:pPr>
      <w:r w:rsidRPr="009C3078">
        <w:rPr>
          <w:noProof/>
        </w:rPr>
        <mc:AlternateContent>
          <mc:Choice Requires="wps">
            <w:drawing>
              <wp:anchor distT="0" distB="0" distL="114300" distR="114300" simplePos="0" relativeHeight="251716608" behindDoc="0" locked="0" layoutInCell="1" allowOverlap="1" wp14:anchorId="2A726F36" wp14:editId="425EC195">
                <wp:simplePos x="0" y="0"/>
                <wp:positionH relativeFrom="column">
                  <wp:posOffset>393192</wp:posOffset>
                </wp:positionH>
                <wp:positionV relativeFrom="paragraph">
                  <wp:posOffset>91439</wp:posOffset>
                </wp:positionV>
                <wp:extent cx="160934" cy="811987"/>
                <wp:effectExtent l="0" t="0" r="10795" b="26670"/>
                <wp:wrapNone/>
                <wp:docPr id="236"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34" cy="81198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E6BB9" id="Rectangle 164" o:spid="_x0000_s1026" style="position:absolute;margin-left:30.95pt;margin-top:7.2pt;width:12.65pt;height:6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"/>
            </w:pict>
          </mc:Fallback>
        </mc:AlternateContent>
      </w:r>
      <w:r w:rsidRPr="009C3078">
        <w:rPr>
          <w:noProof/>
        </w:rPr>
        <mc:AlternateContent>
          <mc:Choice Requires="wps">
            <w:drawing>
              <wp:anchor distT="0" distB="0" distL="114300" distR="114300" simplePos="0" relativeHeight="251725824" behindDoc="0" locked="0" layoutInCell="1" allowOverlap="1" wp14:anchorId="01F6C174" wp14:editId="38DAE02F">
                <wp:simplePos x="0" y="0"/>
                <wp:positionH relativeFrom="margin">
                  <wp:posOffset>729665</wp:posOffset>
                </wp:positionH>
                <wp:positionV relativeFrom="paragraph">
                  <wp:posOffset>120701</wp:posOffset>
                </wp:positionV>
                <wp:extent cx="0" cy="234086"/>
                <wp:effectExtent l="0" t="0" r="19050" b="33020"/>
                <wp:wrapNone/>
                <wp:docPr id="300" name="Straight Connector 300"/>
                <wp:cNvGraphicFramePr/>
                <a:graphic xmlns:a="http://schemas.openxmlformats.org/drawingml/2006/main">
                  <a:graphicData uri="http://schemas.microsoft.com/office/word/2010/wordprocessingShape">
                    <wps:wsp>
                      <wps:cNvCnPr/>
                      <wps:spPr>
                        <a:xfrm flipH="1">
                          <a:off x="0" y="0"/>
                          <a:ext cx="0" cy="2340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BC93E" id="Straight Connector 300" o:spid="_x0000_s1026" style="position:absolute;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45pt,9.5pt" to="57.4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" strokecolor="black [3213]" strokeweight=".5pt">
                <v:stroke joinstyle="miter"/>
                <w10:wrap anchorx="margin"/>
              </v:line>
            </w:pict>
          </mc:Fallback>
        </mc:AlternateContent>
      </w:r>
      <w:r w:rsidRPr="009C3078">
        <w:rPr>
          <w:noProof/>
        </w:rPr>
        <mc:AlternateContent>
          <mc:Choice Requires="wps">
            <w:drawing>
              <wp:anchor distT="0" distB="0" distL="114300" distR="114300" simplePos="0" relativeHeight="251721728" behindDoc="0" locked="0" layoutInCell="1" allowOverlap="1" wp14:anchorId="2FC976F9" wp14:editId="3FD737E0">
                <wp:simplePos x="0" y="0"/>
                <wp:positionH relativeFrom="column">
                  <wp:posOffset>554126</wp:posOffset>
                </wp:positionH>
                <wp:positionV relativeFrom="paragraph">
                  <wp:posOffset>128016</wp:posOffset>
                </wp:positionV>
                <wp:extent cx="175565" cy="0"/>
                <wp:effectExtent l="0" t="0" r="34290" b="19050"/>
                <wp:wrapNone/>
                <wp:docPr id="296" name="Straight Connector 296"/>
                <wp:cNvGraphicFramePr/>
                <a:graphic xmlns:a="http://schemas.openxmlformats.org/drawingml/2006/main">
                  <a:graphicData uri="http://schemas.microsoft.com/office/word/2010/wordprocessingShape">
                    <wps:wsp>
                      <wps:cNvCnPr/>
                      <wps:spPr>
                        <a:xfrm>
                          <a:off x="0" y="0"/>
                          <a:ext cx="1755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02292" id="Straight Connector 29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3.65pt,10.1pt" to="57.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" strokecolor="black [3213]" strokeweight=".5pt">
                <v:stroke joinstyle="miter"/>
              </v:line>
            </w:pict>
          </mc:Fallback>
        </mc:AlternateContent>
      </w:r>
    </w:p>
    <w:p w14:paraId="79F8D844" w14:textId="1A593DED" w:rsidR="00DD04F1" w:rsidRDefault="009C3078" w:rsidP="00CC2885">
      <w:pPr>
        <w:jc w:val="both"/>
        <w:rPr>
          <w:color w:val="00B050"/>
        </w:rPr>
      </w:pPr>
      <w:r w:rsidRPr="009C3078">
        <w:rPr>
          <w:noProof/>
        </w:rPr>
        <mc:AlternateContent>
          <mc:Choice Requires="wps">
            <w:drawing>
              <wp:anchor distT="0" distB="0" distL="114300" distR="114300" simplePos="0" relativeHeight="251723776" behindDoc="0" locked="0" layoutInCell="1" allowOverlap="1" wp14:anchorId="0DBCCC5D" wp14:editId="2B427791">
                <wp:simplePos x="0" y="0"/>
                <wp:positionH relativeFrom="column">
                  <wp:posOffset>546176</wp:posOffset>
                </wp:positionH>
                <wp:positionV relativeFrom="paragraph">
                  <wp:posOffset>81280</wp:posOffset>
                </wp:positionV>
                <wp:extent cx="175565" cy="0"/>
                <wp:effectExtent l="0" t="0" r="34290" b="19050"/>
                <wp:wrapNone/>
                <wp:docPr id="297" name="Straight Connector 297"/>
                <wp:cNvGraphicFramePr/>
                <a:graphic xmlns:a="http://schemas.openxmlformats.org/drawingml/2006/main">
                  <a:graphicData uri="http://schemas.microsoft.com/office/word/2010/wordprocessingShape">
                    <wps:wsp>
                      <wps:cNvCnPr/>
                      <wps:spPr>
                        <a:xfrm>
                          <a:off x="0" y="0"/>
                          <a:ext cx="1755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E4EFD" id="Straight Connector 29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3pt,6.4pt" to="56.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" strokecolor="black [3213]" strokeweight=".5pt">
                <v:stroke joinstyle="miter"/>
              </v:line>
            </w:pict>
          </mc:Fallback>
        </mc:AlternateContent>
      </w:r>
    </w:p>
    <w:p w14:paraId="0CD1F58B" w14:textId="3EA8B403" w:rsidR="00DD04F1" w:rsidRDefault="00EA28B3" w:rsidP="00CC2885">
      <w:pPr>
        <w:jc w:val="both"/>
        <w:rPr>
          <w:color w:val="00B050"/>
        </w:rPr>
      </w:pPr>
      <w:r w:rsidRPr="00DD04F1">
        <w:rPr>
          <w:noProof/>
          <w:color w:val="00B050"/>
        </w:rPr>
        <mc:AlternateContent>
          <mc:Choice Requires="wps">
            <w:drawing>
              <wp:anchor distT="0" distB="0" distL="114300" distR="114300" simplePos="0" relativeHeight="251737088" behindDoc="0" locked="0" layoutInCell="1" allowOverlap="1" wp14:anchorId="7AFD2233" wp14:editId="343A2BBE">
                <wp:simplePos x="0" y="0"/>
                <wp:positionH relativeFrom="margin">
                  <wp:posOffset>570586</wp:posOffset>
                </wp:positionH>
                <wp:positionV relativeFrom="paragraph">
                  <wp:posOffset>48920</wp:posOffset>
                </wp:positionV>
                <wp:extent cx="914400" cy="277825"/>
                <wp:effectExtent l="0" t="0" r="0" b="8255"/>
                <wp:wrapNone/>
                <wp:docPr id="30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73E02" w14:textId="1A92E71D" w:rsidR="006D2ADB" w:rsidRPr="009C3078" w:rsidRDefault="006D2ADB" w:rsidP="00EA28B3">
                            <w:pPr>
                              <w:jc w:val="both"/>
                              <w:rPr>
                                <w:sz w:val="18"/>
                                <w:szCs w:val="18"/>
                              </w:rPr>
                            </w:pPr>
                            <w:r>
                              <w:rPr>
                                <w:sz w:val="18"/>
                                <w:szCs w:val="18"/>
                              </w:rPr>
                              <w:t>Encounter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FD2233" id="_x0000_s1114" type="#_x0000_t202" style="position:absolute;left:0;text-align:left;margin-left:44.95pt;margin-top:3.85pt;width:1in;height:21.9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jJhgIAABo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" stroked="f">
                <v:textbox>
                  <w:txbxContent>
                    <w:p w14:paraId="4C673E02" w14:textId="1A92E71D" w:rsidR="006D2ADB" w:rsidRPr="009C3078" w:rsidRDefault="006D2ADB" w:rsidP="00EA28B3">
                      <w:pPr>
                        <w:jc w:val="both"/>
                        <w:rPr>
                          <w:sz w:val="18"/>
                          <w:szCs w:val="18"/>
                        </w:rPr>
                      </w:pPr>
                      <w:r>
                        <w:rPr>
                          <w:sz w:val="18"/>
                          <w:szCs w:val="18"/>
                        </w:rPr>
                        <w:t>Encounter #1</w:t>
                      </w:r>
                    </w:p>
                  </w:txbxContent>
                </v:textbox>
                <w10:wrap anchorx="margin"/>
              </v:shape>
            </w:pict>
          </mc:Fallback>
        </mc:AlternateContent>
      </w:r>
    </w:p>
    <w:p w14:paraId="7EB48903" w14:textId="08A62219" w:rsidR="00DD04F1" w:rsidRDefault="00EA28B3" w:rsidP="00CC2885">
      <w:pPr>
        <w:jc w:val="both"/>
        <w:rPr>
          <w:color w:val="00B050"/>
        </w:rPr>
      </w:pPr>
      <w:r w:rsidRPr="00DD04F1">
        <w:rPr>
          <w:noProof/>
          <w:color w:val="00B050"/>
        </w:rPr>
        <mc:AlternateContent>
          <mc:Choice Requires="wps">
            <w:drawing>
              <wp:anchor distT="0" distB="0" distL="114300" distR="114300" simplePos="0" relativeHeight="251735040" behindDoc="0" locked="0" layoutInCell="1" allowOverlap="1" wp14:anchorId="7BF6FC2C" wp14:editId="5A5C64B1">
                <wp:simplePos x="0" y="0"/>
                <wp:positionH relativeFrom="margin">
                  <wp:posOffset>575971</wp:posOffset>
                </wp:positionH>
                <wp:positionV relativeFrom="paragraph">
                  <wp:posOffset>90170</wp:posOffset>
                </wp:positionV>
                <wp:extent cx="935761" cy="0"/>
                <wp:effectExtent l="0" t="76200" r="17145" b="95250"/>
                <wp:wrapNone/>
                <wp:docPr id="306"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57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3317243" id="Line 356" o:spid="_x0000_s1026" style="position:absolute;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35pt,7.1pt" to="119.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">
                <v:stroke endarrow="block"/>
                <w10:wrap anchorx="margin"/>
              </v:line>
            </w:pict>
          </mc:Fallback>
        </mc:AlternateContent>
      </w:r>
      <w:r w:rsidRPr="00EA28B3">
        <w:rPr>
          <w:noProof/>
          <w:color w:val="00B050"/>
        </w:rPr>
        <mc:AlternateContent>
          <mc:Choice Requires="wps">
            <w:drawing>
              <wp:anchor distT="0" distB="0" distL="114300" distR="114300" simplePos="0" relativeHeight="251732992" behindDoc="0" locked="0" layoutInCell="1" allowOverlap="1" wp14:anchorId="708D7448" wp14:editId="7014EB13">
                <wp:simplePos x="0" y="0"/>
                <wp:positionH relativeFrom="column">
                  <wp:posOffset>1521486</wp:posOffset>
                </wp:positionH>
                <wp:positionV relativeFrom="paragraph">
                  <wp:posOffset>82245</wp:posOffset>
                </wp:positionV>
                <wp:extent cx="160934" cy="811987"/>
                <wp:effectExtent l="0" t="0" r="10795" b="26670"/>
                <wp:wrapNone/>
                <wp:docPr id="30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34" cy="81198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FA220A9" id="Rectangle 164" o:spid="_x0000_s1026" style="position:absolute;margin-left:119.8pt;margin-top:6.5pt;width:12.65pt;height:63.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"/>
            </w:pict>
          </mc:Fallback>
        </mc:AlternateContent>
      </w:r>
    </w:p>
    <w:p w14:paraId="59F9DDFA" w14:textId="2E7BA6B0" w:rsidR="00DD04F1" w:rsidRDefault="00DD04F1" w:rsidP="00CC2885">
      <w:pPr>
        <w:jc w:val="both"/>
        <w:rPr>
          <w:color w:val="00B050"/>
        </w:rPr>
      </w:pPr>
    </w:p>
    <w:p w14:paraId="7C4CB49D" w14:textId="079EB9DD" w:rsidR="00DD04F1" w:rsidRDefault="00DD04F1" w:rsidP="00CC2885">
      <w:pPr>
        <w:jc w:val="both"/>
        <w:rPr>
          <w:color w:val="00B050"/>
        </w:rPr>
      </w:pPr>
    </w:p>
    <w:p w14:paraId="19CC709A" w14:textId="4C957412" w:rsidR="00DD04F1" w:rsidRDefault="00EA28B3" w:rsidP="00CC2885">
      <w:pPr>
        <w:jc w:val="both"/>
        <w:rPr>
          <w:color w:val="00B050"/>
        </w:rPr>
      </w:pPr>
      <w:r w:rsidRPr="00DD04F1">
        <w:rPr>
          <w:noProof/>
          <w:color w:val="00B050"/>
        </w:rPr>
        <mc:AlternateContent>
          <mc:Choice Requires="wps">
            <w:drawing>
              <wp:anchor distT="0" distB="0" distL="114300" distR="114300" simplePos="0" relativeHeight="251720704" behindDoc="0" locked="0" layoutInCell="1" allowOverlap="1" wp14:anchorId="5D7EA4B5" wp14:editId="6281B1D3">
                <wp:simplePos x="0" y="0"/>
                <wp:positionH relativeFrom="column">
                  <wp:posOffset>4206240</wp:posOffset>
                </wp:positionH>
                <wp:positionV relativeFrom="paragraph">
                  <wp:posOffset>246558</wp:posOffset>
                </wp:positionV>
                <wp:extent cx="1997075" cy="28575"/>
                <wp:effectExtent l="38100" t="76200" r="22225" b="66675"/>
                <wp:wrapNone/>
                <wp:docPr id="3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317375D" id="Line 36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2pt,19.4pt" to="488.4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">
                <v:stroke endarrow="block"/>
              </v:line>
            </w:pict>
          </mc:Fallback>
        </mc:AlternateContent>
      </w:r>
    </w:p>
    <w:p w14:paraId="6D2B4FE0" w14:textId="5FA7AD1A" w:rsidR="00DD04F1" w:rsidRDefault="00DD04F1" w:rsidP="00CC2885">
      <w:pPr>
        <w:jc w:val="both"/>
        <w:rPr>
          <w:color w:val="00B050"/>
        </w:rPr>
      </w:pPr>
    </w:p>
    <w:p w14:paraId="67529318" w14:textId="77B3AE1F" w:rsidR="00DD04F1" w:rsidRDefault="00EA28B3" w:rsidP="00CC2885">
      <w:pPr>
        <w:jc w:val="both"/>
        <w:rPr>
          <w:color w:val="00B050"/>
        </w:rPr>
      </w:pPr>
      <w:r w:rsidRPr="00DD04F1">
        <w:rPr>
          <w:noProof/>
          <w:color w:val="00B050"/>
        </w:rPr>
        <mc:AlternateContent>
          <mc:Choice Requires="wps">
            <w:drawing>
              <wp:anchor distT="0" distB="0" distL="114300" distR="114300" simplePos="0" relativeHeight="251719680" behindDoc="0" locked="0" layoutInCell="1" allowOverlap="1" wp14:anchorId="60E2C67C" wp14:editId="4C667D45">
                <wp:simplePos x="0" y="0"/>
                <wp:positionH relativeFrom="column">
                  <wp:posOffset>4406239</wp:posOffset>
                </wp:positionH>
                <wp:positionV relativeFrom="paragraph">
                  <wp:posOffset>28778</wp:posOffset>
                </wp:positionV>
                <wp:extent cx="1968832" cy="14955"/>
                <wp:effectExtent l="0" t="0" r="0" b="0"/>
                <wp:wrapNone/>
                <wp:docPr id="37"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9764B8A" id="Line 35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46.95pt,2.25pt" to="50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">
                <v:stroke endarrow="block"/>
              </v:line>
            </w:pict>
          </mc:Fallback>
        </mc:AlternateContent>
      </w:r>
    </w:p>
    <w:p w14:paraId="4184544F" w14:textId="21CDC618" w:rsidR="00DD04F1" w:rsidRDefault="00DD04F1" w:rsidP="00CC2885">
      <w:pPr>
        <w:jc w:val="both"/>
        <w:rPr>
          <w:color w:val="00B050"/>
        </w:rPr>
      </w:pPr>
    </w:p>
    <w:p w14:paraId="5C8FFF12" w14:textId="176997CE" w:rsidR="00DD04F1" w:rsidRDefault="00DD04F1" w:rsidP="00CC2885">
      <w:pPr>
        <w:jc w:val="both"/>
        <w:rPr>
          <w:color w:val="00B050"/>
        </w:rPr>
      </w:pPr>
    </w:p>
    <w:p w14:paraId="63EB01BD" w14:textId="362CB1F2" w:rsidR="00DD04F1" w:rsidRDefault="00DD04F1" w:rsidP="00CC2885">
      <w:pPr>
        <w:jc w:val="both"/>
        <w:rPr>
          <w:color w:val="00B050"/>
        </w:rPr>
      </w:pPr>
    </w:p>
    <w:p w14:paraId="5B6CCA4B" w14:textId="77777777" w:rsidR="00DD04F1" w:rsidRDefault="00DD04F1" w:rsidP="00CC2885">
      <w:pPr>
        <w:jc w:val="both"/>
        <w:rPr>
          <w:color w:val="00B050"/>
        </w:rPr>
      </w:pPr>
    </w:p>
    <w:p w14:paraId="0A6FF46D" w14:textId="3C732F55" w:rsidR="00CC2885" w:rsidRPr="00231EBB" w:rsidRDefault="00CC2885" w:rsidP="00CC2885">
      <w:pPr>
        <w:jc w:val="both"/>
        <w:rPr>
          <w:color w:val="00B050"/>
        </w:rPr>
      </w:pPr>
      <w:commentRangeStart w:id="81"/>
      <w:r w:rsidRPr="00231EBB">
        <w:rPr>
          <w:b/>
          <w:noProof/>
          <w:color w:val="00B050"/>
        </w:rPr>
        <w:lastRenderedPageBreak/>
        <w:drawing>
          <wp:inline distT="114300" distB="114300" distL="114300" distR="114300" wp14:anchorId="29EBA2E7" wp14:editId="6D466136">
            <wp:extent cx="6556248" cy="4599432"/>
            <wp:effectExtent l="0" t="0" r="0" b="0"/>
            <wp:docPr id="1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6556248" cy="4599432"/>
                    </a:xfrm>
                    <a:prstGeom prst="rect">
                      <a:avLst/>
                    </a:prstGeom>
                    <a:ln/>
                  </pic:spPr>
                </pic:pic>
              </a:graphicData>
            </a:graphic>
          </wp:inline>
        </w:drawing>
      </w:r>
      <w:commentRangeEnd w:id="81"/>
      <w:r w:rsidR="008E6370">
        <w:rPr>
          <w:rStyle w:val="CommentReference"/>
        </w:rPr>
        <w:commentReference w:id="81"/>
      </w:r>
    </w:p>
    <w:p w14:paraId="165B4B94" w14:textId="08491EA2" w:rsidR="00CC2885" w:rsidRPr="00231EBB" w:rsidRDefault="00CC2885" w:rsidP="00CC2885">
      <w:pPr>
        <w:jc w:val="center"/>
        <w:rPr>
          <w:b/>
          <w:color w:val="00B050"/>
        </w:rPr>
      </w:pPr>
      <w:r w:rsidRPr="00AC3382">
        <w:rPr>
          <w:color w:val="00B050"/>
        </w:rPr>
        <w:t>Figure X.4.2.2.1.1-1</w:t>
      </w:r>
      <w:r w:rsidR="00AC3382">
        <w:rPr>
          <w:b/>
          <w:color w:val="00B050"/>
        </w:rPr>
        <w:t xml:space="preserve"> </w:t>
      </w:r>
      <w:r w:rsidR="00AC3382" w:rsidRPr="00231EBB">
        <w:rPr>
          <w:color w:val="00B050"/>
        </w:rPr>
        <w:t>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738B885B" w:rsidR="005A6608" w:rsidRDefault="00CC2885" w:rsidP="00CC2885">
      <w:pPr>
        <w:jc w:val="both"/>
        <w:rPr>
          <w:color w:val="00B050"/>
        </w:rPr>
      </w:pPr>
      <w:r w:rsidRPr="00231EBB">
        <w:rPr>
          <w:b/>
          <w:color w:val="00B050"/>
        </w:rPr>
        <w:lastRenderedPageBreak/>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44B72251" w14:textId="1C0B01F4" w:rsidR="00CC2885" w:rsidRPr="00231EBB" w:rsidRDefault="005A6608" w:rsidP="00AC3382">
      <w:pPr>
        <w:jc w:val="both"/>
        <w:rPr>
          <w:color w:val="00B050"/>
        </w:rPr>
      </w:pPr>
      <w:r>
        <w:rPr>
          <w:color w:val="00B050"/>
        </w:rPr>
        <w:t xml:space="preserve"> </w:t>
      </w:r>
      <w:r w:rsidR="00CC2885" w:rsidRPr="00231EBB">
        <w:rPr>
          <w:color w:val="00B050"/>
        </w:rPr>
        <w:t xml:space="preserve"> </w:t>
      </w:r>
      <w:commentRangeStart w:id="82"/>
      <w:r w:rsidR="00CC2885" w:rsidRPr="00231EBB">
        <w:rPr>
          <w:b/>
          <w:noProof/>
          <w:color w:val="00B050"/>
        </w:rPr>
        <w:drawing>
          <wp:inline distT="114300" distB="114300" distL="114300" distR="114300" wp14:anchorId="6F1A6959" wp14:editId="1B0998EE">
            <wp:extent cx="6281928" cy="5550408"/>
            <wp:effectExtent l="0" t="0" r="508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6281928" cy="5550408"/>
                    </a:xfrm>
                    <a:prstGeom prst="rect">
                      <a:avLst/>
                    </a:prstGeom>
                    <a:ln/>
                  </pic:spPr>
                </pic:pic>
              </a:graphicData>
            </a:graphic>
          </wp:inline>
        </w:drawing>
      </w:r>
      <w:commentRangeEnd w:id="82"/>
      <w:r w:rsidR="008E6370">
        <w:rPr>
          <w:rStyle w:val="CommentReference"/>
        </w:rPr>
        <w:commentReference w:id="82"/>
      </w:r>
    </w:p>
    <w:p w14:paraId="0A0EAEA0" w14:textId="0A971378" w:rsidR="00CC2885" w:rsidRPr="00231EBB" w:rsidRDefault="00CC2885" w:rsidP="00CC2885">
      <w:pPr>
        <w:jc w:val="center"/>
        <w:rPr>
          <w:b/>
          <w:color w:val="00B050"/>
        </w:rPr>
      </w:pPr>
      <w:r w:rsidRPr="00AC3382">
        <w:rPr>
          <w:color w:val="00B050"/>
        </w:rPr>
        <w:t>Figure X.4.2.2.1.2-1</w:t>
      </w:r>
      <w:r w:rsidR="00AC3382">
        <w:rPr>
          <w:b/>
          <w:color w:val="00B050"/>
        </w:rPr>
        <w:t xml:space="preserve"> </w:t>
      </w:r>
      <w:r w:rsidR="00AC3382" w:rsidRPr="00231EBB">
        <w:rPr>
          <w:color w:val="00B050"/>
        </w:rPr>
        <w:t>Medic</w:t>
      </w:r>
      <w:r w:rsidR="00AC3382">
        <w:rPr>
          <w:color w:val="00B050"/>
        </w:rPr>
        <w:t>al observations and treatment</w:t>
      </w:r>
      <w:r w:rsidR="00AC3382" w:rsidRPr="00231EBB">
        <w:rPr>
          <w:color w:val="00B050"/>
        </w:rPr>
        <w:t xml:space="preserve"> during pregnancy</w:t>
      </w:r>
    </w:p>
    <w:p w14:paraId="4BA957BF" w14:textId="7806B509" w:rsidR="00CC2885" w:rsidRPr="00231EBB" w:rsidRDefault="00CC2885" w:rsidP="00042756">
      <w:pPr>
        <w:pStyle w:val="Heading6"/>
        <w:numPr>
          <w:ilvl w:val="0"/>
          <w:numId w:val="0"/>
        </w:numPr>
        <w:rPr>
          <w:b w:val="0"/>
          <w:color w:val="00B050"/>
        </w:rPr>
      </w:pPr>
      <w:r w:rsidRPr="00231EBB">
        <w:rPr>
          <w:color w:val="00B050"/>
        </w:rPr>
        <w:t>X.4.2.2.1.3 Step C: Postpartum treatment</w:t>
      </w:r>
    </w:p>
    <w:p w14:paraId="3A981F04" w14:textId="57F4C663"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042756">
        <w:rPr>
          <w:color w:val="00B050"/>
        </w:rPr>
        <w:t xml:space="preserve">at an inpatient facility </w:t>
      </w:r>
      <w:r w:rsidRPr="00231EBB">
        <w:rPr>
          <w:color w:val="00B050"/>
        </w:rPr>
        <w:t xml:space="preserve">was successful. </w:t>
      </w:r>
      <w:r w:rsidR="00042756">
        <w:rPr>
          <w:color w:val="00B050"/>
        </w:rPr>
        <w:t xml:space="preserve">She was discharged to home </w:t>
      </w:r>
      <w:r w:rsidR="00D156E2">
        <w:rPr>
          <w:color w:val="00B050"/>
        </w:rPr>
        <w:t>after an</w:t>
      </w:r>
      <w:r w:rsidR="00042756">
        <w:rPr>
          <w:color w:val="00B050"/>
        </w:rPr>
        <w:t xml:space="preserve"> inpatient stay</w:t>
      </w:r>
      <w:r w:rsidR="00CA4986">
        <w:rPr>
          <w:color w:val="00B050"/>
        </w:rPr>
        <w:t xml:space="preserve"> with a duration of forty-eight</w:t>
      </w:r>
      <w:r w:rsidR="00D156E2">
        <w:rPr>
          <w:color w:val="00B050"/>
        </w:rPr>
        <w:t xml:space="preserve"> hours</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lastRenderedPageBreak/>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6CEDFE03"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2A63D612" w14:textId="070E1AFE" w:rsidR="00303E20" w:rsidRPr="00D87F67" w:rsidRDefault="00EE7926" w:rsidP="00D3503E">
      <w:pPr>
        <w:pStyle w:val="Heading3"/>
        <w:numPr>
          <w:ilvl w:val="0"/>
          <w:numId w:val="0"/>
        </w:numPr>
        <w:ind w:left="720" w:hanging="720"/>
        <w:rPr>
          <w:noProof w:val="0"/>
        </w:rPr>
      </w:pPr>
      <w:r w:rsidRPr="00D87F67">
        <w:rPr>
          <w:bCs/>
          <w:noProof w:val="0"/>
        </w:rPr>
        <w:t>X.5</w:t>
      </w:r>
      <w:r w:rsidR="000E1CDD" w:rsidRPr="00D87F67">
        <w:rPr>
          <w:bCs/>
          <w:noProof w:val="0"/>
        </w:rPr>
        <w:t xml:space="preserve"> </w:t>
      </w:r>
      <w:r w:rsidR="000E1CDD" w:rsidRPr="00D87F67">
        <w:rPr>
          <w:noProof w:val="0"/>
        </w:rPr>
        <w:t>DCP Security Considerations</w:t>
      </w:r>
      <w:bookmarkEnd w:id="80"/>
    </w:p>
    <w:p w14:paraId="064B0B45" w14:textId="03C36972" w:rsidR="00D145F4" w:rsidRPr="00D87F67" w:rsidRDefault="00E813F6" w:rsidP="00E813F6">
      <w:pPr>
        <w:pStyle w:val="BodyText"/>
        <w:rPr>
          <w:iCs/>
        </w:rPr>
      </w:pPr>
      <w:r w:rsidRPr="00D87F67">
        <w:rPr>
          <w:iCs/>
        </w:rPr>
        <w:t>See</w:t>
      </w:r>
      <w:r w:rsidRPr="00D87F67">
        <w:t xml:space="preserve"> </w:t>
      </w:r>
      <w:hyperlink r:id="rId36"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83"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83"/>
    </w:p>
    <w:p w14:paraId="51E85262" w14:textId="659D8E1A" w:rsidR="0055699A" w:rsidRPr="00D87F67" w:rsidRDefault="0055699A" w:rsidP="00167DB7">
      <w:pPr>
        <w:rPr>
          <w:i/>
        </w:rPr>
      </w:pPr>
      <w:r w:rsidRPr="00D87F67">
        <w:t>A Content Consumer in Patient Care</w:t>
      </w:r>
      <w:r w:rsidR="009061A2" w:rsidRPr="00D87F67">
        <w:t xml:space="preserve"> Coordination</w:t>
      </w:r>
      <w:r w:rsidRPr="00D87F67">
        <w:t xml:space="preserve"> might be grouped with a Care Plan </w:t>
      </w:r>
      <w:r w:rsidR="00364267" w:rsidRPr="00D87F67">
        <w:t xml:space="preserve">Contributor </w:t>
      </w:r>
      <w:r w:rsidRPr="00D87F67">
        <w:t>to enable the filtering and display of Care Plan content</w:t>
      </w:r>
      <w:r w:rsidRPr="002141FD">
        <w:rPr>
          <w:strike/>
        </w:rPr>
        <w:t xml:space="preserve">. </w:t>
      </w:r>
      <w:r w:rsidRPr="002141FD">
        <w:rPr>
          <w:strike/>
          <w:highlight w:val="lightGray"/>
        </w:rPr>
        <w:t xml:space="preserve">A Content Creator might be grouped with a Care Plan </w:t>
      </w:r>
      <w:r w:rsidR="00261866" w:rsidRPr="002141FD">
        <w:rPr>
          <w:strike/>
          <w:highlight w:val="lightGray"/>
        </w:rPr>
        <w:t xml:space="preserve">Contributor </w:t>
      </w:r>
      <w:r w:rsidRPr="002141FD">
        <w:rPr>
          <w:strike/>
          <w:highlight w:val="lightGray"/>
        </w:rPr>
        <w:t xml:space="preserve">to enable the creation or update of clinical </w:t>
      </w:r>
      <w:commentRangeStart w:id="84"/>
      <w:r w:rsidRPr="002141FD">
        <w:rPr>
          <w:strike/>
          <w:highlight w:val="lightGray"/>
        </w:rPr>
        <w:t>content</w:t>
      </w:r>
      <w:commentRangeEnd w:id="84"/>
      <w:r w:rsidR="002141FD" w:rsidRPr="002141FD">
        <w:rPr>
          <w:rStyle w:val="CommentReference"/>
          <w:strike/>
        </w:rPr>
        <w:commentReference w:id="84"/>
      </w:r>
      <w:r w:rsidRPr="00D87F67">
        <w:t xml:space="preserve">. A Reconciliation Agent might be grouped with a Care Plan </w:t>
      </w:r>
      <w:r w:rsidR="0042085E" w:rsidRPr="00D87F67">
        <w:t xml:space="preserve">Contributor </w:t>
      </w:r>
      <w:r w:rsidRPr="00D87F67">
        <w:t xml:space="preserve">and also with a Care Plan </w:t>
      </w:r>
      <w:r w:rsidR="008C089A">
        <w:t>Guidance</w:t>
      </w:r>
      <w:r w:rsidR="002A00F1" w:rsidRPr="00D87F67">
        <w:t xml:space="preserve"> </w:t>
      </w:r>
      <w:r w:rsidRPr="00D87F67">
        <w:t>to facilitate the reconciliation processes.</w:t>
      </w:r>
      <w:r w:rsidR="00DE4F60" w:rsidRPr="00D87F67">
        <w:t xml:space="preserve"> </w:t>
      </w:r>
      <w:r w:rsidR="002141FD" w:rsidRPr="002141FD">
        <w:rPr>
          <w:color w:val="00B050"/>
        </w:rPr>
        <w:t>A Content Consumer might be grouped with a Care Plan Guidance Service to access the care plan guid</w:t>
      </w:r>
      <w:r w:rsidR="00791B03">
        <w:rPr>
          <w:color w:val="00B050"/>
        </w:rPr>
        <w:t>ance source (e.g. order set, clinical practice guideline</w:t>
      </w:r>
      <w:r w:rsidR="002141FD" w:rsidRPr="002141FD">
        <w:rPr>
          <w:color w:val="00B050"/>
        </w:rPr>
        <w:t xml:space="preserve">, </w:t>
      </w:r>
      <w:r w:rsidR="002141FD">
        <w:rPr>
          <w:color w:val="00B050"/>
        </w:rPr>
        <w:t xml:space="preserve">protocol, </w:t>
      </w:r>
      <w:proofErr w:type="spellStart"/>
      <w:r w:rsidR="002141FD">
        <w:rPr>
          <w:color w:val="00B050"/>
        </w:rPr>
        <w:t>etc</w:t>
      </w:r>
      <w:proofErr w:type="spellEnd"/>
      <w:r w:rsidR="002141FD">
        <w:rPr>
          <w:color w:val="00B050"/>
        </w:rPr>
        <w:t xml:space="preserve">) information. </w:t>
      </w:r>
      <w:r w:rsidR="00DE4F60" w:rsidRPr="00D87F67">
        <w:t xml:space="preserve">As mentioned in the security considerations section, a Secure Node in the ATNA </w:t>
      </w:r>
      <w:r w:rsidR="00A256B9" w:rsidRPr="00D87F67">
        <w:t>Profile</w:t>
      </w:r>
      <w:r w:rsidR="00DE4F60" w:rsidRPr="00D87F67">
        <w:t xml:space="preserve"> might be grouped with any and all of the actors in this profile.</w:t>
      </w:r>
    </w:p>
    <w:p w14:paraId="58AD4C52" w14:textId="77777777" w:rsidR="00953CFC" w:rsidRPr="00D87F67" w:rsidRDefault="00953CFC" w:rsidP="00333152">
      <w:pPr>
        <w:pStyle w:val="PartTitle"/>
        <w:rPr>
          <w:highlight w:val="yellow"/>
        </w:rPr>
      </w:pPr>
      <w:bookmarkStart w:id="85" w:name="_Toc495483746"/>
      <w:r w:rsidRPr="00D87F67">
        <w:lastRenderedPageBreak/>
        <w:t>Appendices</w:t>
      </w:r>
      <w:bookmarkEnd w:id="85"/>
      <w:r w:rsidRPr="00D87F67">
        <w:rPr>
          <w:highlight w:val="yellow"/>
        </w:rPr>
        <w:t xml:space="preserve"> </w:t>
      </w:r>
    </w:p>
    <w:p w14:paraId="70C2346F" w14:textId="2B4F353B" w:rsidR="00A03166" w:rsidRPr="00D87F67" w:rsidRDefault="00A03166" w:rsidP="00DF41E7">
      <w:bookmarkStart w:id="86" w:name="_Toc336000611"/>
      <w:bookmarkEnd w:id="86"/>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87" w:name="_Toc495483747"/>
      <w:r w:rsidRPr="00D87F67">
        <w:lastRenderedPageBreak/>
        <w:t xml:space="preserve">Volume 2 </w:t>
      </w:r>
      <w:r w:rsidR="008D7642" w:rsidRPr="00D87F67">
        <w:t xml:space="preserve">– </w:t>
      </w:r>
      <w:commentRangeStart w:id="88"/>
      <w:r w:rsidRPr="00D87F67">
        <w:t>Transactions</w:t>
      </w:r>
      <w:bookmarkEnd w:id="87"/>
      <w:commentRangeEnd w:id="88"/>
      <w:r w:rsidR="001A6878">
        <w:rPr>
          <w:rStyle w:val="CommentReference"/>
          <w:rFonts w:ascii="Times New Roman" w:hAnsi="Times New Roman" w:cs="Times New Roman"/>
          <w:b w:val="0"/>
          <w:bCs w:val="0"/>
          <w:kern w:val="0"/>
        </w:rPr>
        <w:commentReference w:id="88"/>
      </w:r>
    </w:p>
    <w:p w14:paraId="54B424F5" w14:textId="18B9D7AD" w:rsidR="00303E20" w:rsidRPr="00D87F67" w:rsidRDefault="00303E20" w:rsidP="008E441F">
      <w:pPr>
        <w:pStyle w:val="EditorInstructions"/>
      </w:pPr>
      <w:bookmarkStart w:id="89"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89"/>
    </w:p>
    <w:p w14:paraId="45F49FDB" w14:textId="3C469CA6" w:rsidR="00CF283F" w:rsidRPr="00D87F67" w:rsidRDefault="00CD1326" w:rsidP="00235F1F">
      <w:pPr>
        <w:pStyle w:val="Heading2"/>
        <w:numPr>
          <w:ilvl w:val="0"/>
          <w:numId w:val="0"/>
        </w:numPr>
        <w:rPr>
          <w:noProof w:val="0"/>
        </w:rPr>
      </w:pPr>
      <w:bookmarkStart w:id="90"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90"/>
    </w:p>
    <w:p w14:paraId="06377557" w14:textId="7BF46EFB" w:rsidR="008A5F94" w:rsidRPr="00D87F67" w:rsidRDefault="008A5F94" w:rsidP="00235F1F">
      <w:pPr>
        <w:pStyle w:val="Heading3"/>
        <w:numPr>
          <w:ilvl w:val="0"/>
          <w:numId w:val="0"/>
        </w:numPr>
        <w:rPr>
          <w:noProof w:val="0"/>
        </w:rPr>
      </w:pPr>
      <w:bookmarkStart w:id="91" w:name="_Toc495483749"/>
      <w:r w:rsidRPr="00D87F67">
        <w:rPr>
          <w:noProof w:val="0"/>
        </w:rPr>
        <w:t>3.</w:t>
      </w:r>
      <w:r w:rsidR="003A2F4B" w:rsidRPr="00D87F67">
        <w:rPr>
          <w:noProof w:val="0"/>
        </w:rPr>
        <w:t>37</w:t>
      </w:r>
      <w:r w:rsidRPr="00D87F67">
        <w:rPr>
          <w:noProof w:val="0"/>
        </w:rPr>
        <w:t>.1 Scope</w:t>
      </w:r>
      <w:bookmarkEnd w:id="91"/>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92"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92"/>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6D2ADB" w:rsidRDefault="006D2ADB"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6D2ADB" w:rsidRDefault="006D2ADB"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6D2ADB" w:rsidRDefault="006D2ADB"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11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akh4&#10;0NoDAAD5DwAADgAAAAAAAAAAAAAAAAAuAgAAZHJzL2Uyb0RvYy54bWxQSwECLQAUAAYACAAAACEA&#10;Scap890AAAAFAQAADwAAAAAAAAAAAAAAAAA0BgAAZHJzL2Rvd25yZXYueG1sUEsFBgAAAAAEAAQA&#10;8wAAAD4HAAAAAA==&#10;">
                <v:shape id="_x0000_s1116" type="#_x0000_t75" style="position:absolute;width:37261;height:15392;visibility:visible;mso-wrap-style:square">
                  <v:fill o:detectmouseclick="t"/>
                  <v:path o:connecttype="none"/>
                </v:shape>
                <v:oval id="Oval 153" o:spid="_x0000_s111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6D2ADB" w:rsidRDefault="006D2ADB" w:rsidP="007C1AAC">
                        <w:pPr>
                          <w:jc w:val="center"/>
                          <w:rPr>
                            <w:sz w:val="18"/>
                          </w:rPr>
                        </w:pPr>
                        <w:r>
                          <w:rPr>
                            <w:sz w:val="18"/>
                          </w:rPr>
                          <w:t>Update Care Plan [PCC-37]</w:t>
                        </w:r>
                      </w:p>
                    </w:txbxContent>
                  </v:textbox>
                </v:oval>
                <v:shape id="Text Box 154" o:spid="_x0000_s1118"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6D2ADB" w:rsidRDefault="006D2ADB" w:rsidP="007C1AAC">
                        <w:pPr>
                          <w:rPr>
                            <w:sz w:val="18"/>
                          </w:rPr>
                        </w:pPr>
                        <w:r>
                          <w:rPr>
                            <w:sz w:val="18"/>
                          </w:rPr>
                          <w:t>Care Plan Contributor</w:t>
                        </w:r>
                      </w:p>
                    </w:txbxContent>
                  </v:textbox>
                </v:shape>
                <v:line id="Line 155" o:spid="_x0000_s111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120"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6D2ADB" w:rsidRDefault="006D2ADB" w:rsidP="007C1AAC">
                        <w:pPr>
                          <w:rPr>
                            <w:sz w:val="18"/>
                          </w:rPr>
                        </w:pPr>
                        <w:r>
                          <w:rPr>
                            <w:sz w:val="18"/>
                          </w:rPr>
                          <w:t>Care Plan Service</w:t>
                        </w:r>
                      </w:p>
                    </w:txbxContent>
                  </v:textbox>
                </v:shape>
                <v:line id="Line 157" o:spid="_x0000_s112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93"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93"/>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94" w:name="_Toc495483752"/>
      <w:r w:rsidRPr="00D87F67">
        <w:rPr>
          <w:noProof w:val="0"/>
        </w:rPr>
        <w:lastRenderedPageBreak/>
        <w:t>3</w:t>
      </w:r>
      <w:r w:rsidR="00CF283F" w:rsidRPr="00D87F67">
        <w:rPr>
          <w:noProof w:val="0"/>
        </w:rPr>
        <w:t>.</w:t>
      </w:r>
      <w:r w:rsidR="003A2F4B" w:rsidRPr="00D87F67">
        <w:rPr>
          <w:noProof w:val="0"/>
        </w:rPr>
        <w:t>37</w:t>
      </w:r>
      <w:r w:rsidR="00CF283F" w:rsidRPr="00D87F67">
        <w:rPr>
          <w:noProof w:val="0"/>
        </w:rPr>
        <w:t>.4 Interaction Diagram</w:t>
      </w:r>
      <w:bookmarkEnd w:id="94"/>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6D2ADB" w:rsidRPr="007C1AAC" w:rsidRDefault="006D2ADB"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6D2ADB" w:rsidRPr="007C1AAC" w:rsidRDefault="006D2ADB"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6D2ADB" w:rsidRPr="007C1AAC" w:rsidRDefault="006D2ADB"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6D2ADB" w:rsidRDefault="006D2ADB"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12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">
                <v:shape id="_x0000_s1123" type="#_x0000_t75" style="position:absolute;width:59436;height:24003;visibility:visible;mso-wrap-style:square">
                  <v:fill o:detectmouseclick="t"/>
                  <v:path o:connecttype="none"/>
                </v:shape>
                <v:shape id="_x0000_s112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6D2ADB" w:rsidRPr="007C1AAC" w:rsidRDefault="006D2ADB" w:rsidP="007C1AAC">
                        <w:pPr>
                          <w:jc w:val="center"/>
                          <w:rPr>
                            <w:sz w:val="22"/>
                            <w:szCs w:val="22"/>
                          </w:rPr>
                        </w:pPr>
                        <w:r>
                          <w:rPr>
                            <w:sz w:val="22"/>
                            <w:szCs w:val="22"/>
                          </w:rPr>
                          <w:t>Care Plan Contributor</w:t>
                        </w:r>
                      </w:p>
                    </w:txbxContent>
                  </v:textbox>
                </v:shape>
                <v:line id="Line 161" o:spid="_x0000_s112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12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6D2ADB" w:rsidRPr="007C1AAC" w:rsidRDefault="006D2ADB" w:rsidP="007C1AAC">
                        <w:pPr>
                          <w:rPr>
                            <w:sz w:val="22"/>
                            <w:szCs w:val="22"/>
                          </w:rPr>
                        </w:pPr>
                        <w:r>
                          <w:rPr>
                            <w:sz w:val="22"/>
                            <w:szCs w:val="22"/>
                          </w:rPr>
                          <w:t>Update Care Plan</w:t>
                        </w:r>
                      </w:p>
                    </w:txbxContent>
                  </v:textbox>
                </v:shape>
                <v:line id="Line 163" o:spid="_x0000_s112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2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2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3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13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6D2ADB" w:rsidRPr="007C1AAC" w:rsidRDefault="006D2ADB" w:rsidP="007C1AAC">
                        <w:pPr>
                          <w:jc w:val="center"/>
                          <w:rPr>
                            <w:sz w:val="22"/>
                            <w:szCs w:val="22"/>
                          </w:rPr>
                        </w:pPr>
                        <w:r>
                          <w:rPr>
                            <w:sz w:val="22"/>
                            <w:szCs w:val="22"/>
                          </w:rPr>
                          <w:t>Care Plan Service</w:t>
                        </w:r>
                      </w:p>
                    </w:txbxContent>
                  </v:textbox>
                </v:shape>
                <v:shape id="_x0000_s1132"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6D2ADB" w:rsidRDefault="006D2ADB" w:rsidP="00050797">
                        <w:pPr>
                          <w:pStyle w:val="NormalWeb"/>
                        </w:pPr>
                        <w:r>
                          <w:rPr>
                            <w:sz w:val="22"/>
                            <w:szCs w:val="22"/>
                          </w:rPr>
                          <w:t>Create Care Plan</w:t>
                        </w:r>
                      </w:p>
                    </w:txbxContent>
                  </v:textbox>
                </v:shape>
                <v:line id="Line 166" o:spid="_x0000_s1133"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95"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95"/>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64"/>
      <w:bookmarkEnd w:id="65"/>
      <w:bookmarkEnd w:id="66"/>
      <w:bookmarkEnd w:id="67"/>
      <w:bookmarkEnd w:id="68"/>
    </w:p>
    <w:p w14:paraId="2426C5D9" w14:textId="1D8BFA85" w:rsidR="00CF283F" w:rsidRPr="00D87F67" w:rsidRDefault="00303E20" w:rsidP="00303E20">
      <w:pPr>
        <w:pStyle w:val="Heading5"/>
        <w:numPr>
          <w:ilvl w:val="0"/>
          <w:numId w:val="0"/>
        </w:numPr>
        <w:rPr>
          <w:noProof w:val="0"/>
        </w:rPr>
      </w:pPr>
      <w:bookmarkStart w:id="96"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96"/>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97" w:name="_Toc495483755"/>
      <w:r w:rsidRPr="00D87F67">
        <w:rPr>
          <w:noProof w:val="0"/>
        </w:rPr>
        <w:t>3</w:t>
      </w:r>
      <w:r w:rsidR="00CF283F" w:rsidRPr="00D87F67">
        <w:rPr>
          <w:noProof w:val="0"/>
        </w:rPr>
        <w:t>.</w:t>
      </w:r>
      <w:r w:rsidR="003A2F4B" w:rsidRPr="00D87F67">
        <w:rPr>
          <w:noProof w:val="0"/>
        </w:rPr>
        <w:t>37</w:t>
      </w:r>
      <w:r w:rsidR="00CF283F" w:rsidRPr="00D87F67">
        <w:rPr>
          <w:noProof w:val="0"/>
        </w:rPr>
        <w:t>.4.1.2 Message Semantics</w:t>
      </w:r>
      <w:bookmarkEnd w:id="97"/>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98"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98"/>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lastRenderedPageBreak/>
        <w:t xml:space="preserve">Since the Care Plan Service SHALL support versioning of the CarePlan </w:t>
      </w:r>
      <w:r w:rsidR="00F53757" w:rsidRPr="00D87F67">
        <w:t>resources</w:t>
      </w:r>
      <w:r w:rsidRPr="00D87F67">
        <w:t xml:space="preserve">, the response SHALL contain </w:t>
      </w:r>
      <w:proofErr w:type="spellStart"/>
      <w:proofErr w:type="gramStart"/>
      <w:r w:rsidRPr="00D87F67">
        <w:t>meta.versionId</w:t>
      </w:r>
      <w:proofErr w:type="spellEnd"/>
      <w:proofErr w:type="gramEnd"/>
      <w:r w:rsidRPr="00D87F67">
        <w:t xml:space="preserve">.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99" w:name="_Toc495483757"/>
      <w:r w:rsidRPr="00D87F67">
        <w:rPr>
          <w:noProof w:val="0"/>
        </w:rPr>
        <w:t>3.</w:t>
      </w:r>
      <w:r w:rsidR="003A2F4B" w:rsidRPr="00D87F67">
        <w:rPr>
          <w:noProof w:val="0"/>
        </w:rPr>
        <w:t>37</w:t>
      </w:r>
      <w:r w:rsidRPr="00D87F67">
        <w:rPr>
          <w:noProof w:val="0"/>
        </w:rPr>
        <w:t>.4.2 Create Care Plan</w:t>
      </w:r>
      <w:bookmarkEnd w:id="99"/>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100" w:name="_Toc495483758"/>
      <w:r w:rsidRPr="00D87F67">
        <w:rPr>
          <w:noProof w:val="0"/>
        </w:rPr>
        <w:t>3.</w:t>
      </w:r>
      <w:r w:rsidR="003A2F4B" w:rsidRPr="00D87F67">
        <w:rPr>
          <w:noProof w:val="0"/>
        </w:rPr>
        <w:t>37</w:t>
      </w:r>
      <w:r w:rsidRPr="00D87F67">
        <w:rPr>
          <w:noProof w:val="0"/>
        </w:rPr>
        <w:t>.4.2.1 Trigger Events</w:t>
      </w:r>
      <w:bookmarkEnd w:id="100"/>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101" w:name="_Toc495483759"/>
      <w:r w:rsidRPr="00D87F67">
        <w:rPr>
          <w:noProof w:val="0"/>
        </w:rPr>
        <w:t>3.</w:t>
      </w:r>
      <w:r w:rsidR="003A2F4B" w:rsidRPr="00D87F67">
        <w:rPr>
          <w:noProof w:val="0"/>
        </w:rPr>
        <w:t>37</w:t>
      </w:r>
      <w:r w:rsidRPr="00D87F67">
        <w:rPr>
          <w:noProof w:val="0"/>
        </w:rPr>
        <w:t>.4.2.2 Message Semantics</w:t>
      </w:r>
      <w:bookmarkEnd w:id="101"/>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102" w:name="_Toc495483760"/>
      <w:r w:rsidRPr="00D87F67">
        <w:rPr>
          <w:noProof w:val="0"/>
        </w:rPr>
        <w:t>3.</w:t>
      </w:r>
      <w:r w:rsidR="003A2F4B" w:rsidRPr="00D87F67">
        <w:rPr>
          <w:noProof w:val="0"/>
        </w:rPr>
        <w:t>37</w:t>
      </w:r>
      <w:r w:rsidRPr="00D87F67">
        <w:rPr>
          <w:noProof w:val="0"/>
        </w:rPr>
        <w:t>.4.2.3 Expected Actions</w:t>
      </w:r>
      <w:bookmarkEnd w:id="102"/>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103"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103"/>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104"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104"/>
    </w:p>
    <w:p w14:paraId="3DCD2598" w14:textId="16DBD128" w:rsidR="002623D3" w:rsidRPr="00D87F67" w:rsidRDefault="002623D3" w:rsidP="002623D3">
      <w:pPr>
        <w:pStyle w:val="Heading3"/>
        <w:numPr>
          <w:ilvl w:val="0"/>
          <w:numId w:val="0"/>
        </w:numPr>
        <w:rPr>
          <w:noProof w:val="0"/>
        </w:rPr>
      </w:pPr>
      <w:bookmarkStart w:id="105" w:name="_Toc495483763"/>
      <w:r w:rsidRPr="00D87F67">
        <w:rPr>
          <w:noProof w:val="0"/>
        </w:rPr>
        <w:t>3.</w:t>
      </w:r>
      <w:r w:rsidR="001D25BC" w:rsidRPr="00D87F67">
        <w:rPr>
          <w:noProof w:val="0"/>
        </w:rPr>
        <w:t>38</w:t>
      </w:r>
      <w:r w:rsidRPr="00D87F67">
        <w:rPr>
          <w:noProof w:val="0"/>
        </w:rPr>
        <w:t>.1 Scope</w:t>
      </w:r>
      <w:bookmarkEnd w:id="105"/>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106" w:name="_Toc495483764"/>
      <w:r w:rsidRPr="00D87F67">
        <w:rPr>
          <w:noProof w:val="0"/>
        </w:rPr>
        <w:lastRenderedPageBreak/>
        <w:t>3.</w:t>
      </w:r>
      <w:r w:rsidR="001D25BC" w:rsidRPr="00D87F67">
        <w:rPr>
          <w:noProof w:val="0"/>
        </w:rPr>
        <w:t>38</w:t>
      </w:r>
      <w:r w:rsidRPr="00D87F67">
        <w:rPr>
          <w:noProof w:val="0"/>
        </w:rPr>
        <w:t>.2 Actor Roles</w:t>
      </w:r>
      <w:bookmarkEnd w:id="106"/>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6D2ADB" w:rsidRDefault="006D2ADB"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6D2ADB" w:rsidRDefault="006D2ADB"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6D2ADB" w:rsidRDefault="006D2ADB"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3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BsV9bG3wMAAPoPAAAOAAAAAAAAAAAAAAAAAC4CAABkcnMvZTJvRG9jLnhtbFBLAQItABQABgAI&#10;AAAAIQBJxqnz3QAAAAUBAAAPAAAAAAAAAAAAAAAAADkGAABkcnMvZG93bnJldi54bWxQSwUGAAAA&#10;AAQABADzAAAAQwcAAAAA&#10;">
                <v:shape id="_x0000_s1135" type="#_x0000_t75" style="position:absolute;width:37261;height:15392;visibility:visible;mso-wrap-style:square">
                  <v:fill o:detectmouseclick="t"/>
                  <v:path o:connecttype="none"/>
                </v:shape>
                <v:oval id="Oval 153" o:spid="_x0000_s1136"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6D2ADB" w:rsidRDefault="006D2ADB" w:rsidP="002623D3">
                        <w:pPr>
                          <w:jc w:val="center"/>
                          <w:rPr>
                            <w:sz w:val="18"/>
                          </w:rPr>
                        </w:pPr>
                        <w:r>
                          <w:rPr>
                            <w:sz w:val="18"/>
                          </w:rPr>
                          <w:t>Retrieve Care Plan [PCC-38]</w:t>
                        </w:r>
                      </w:p>
                    </w:txbxContent>
                  </v:textbox>
                </v:oval>
                <v:shape id="Text Box 154" o:spid="_x0000_s1137"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6D2ADB" w:rsidRDefault="006D2ADB" w:rsidP="002623D3">
                        <w:pPr>
                          <w:rPr>
                            <w:sz w:val="18"/>
                          </w:rPr>
                        </w:pPr>
                        <w:r>
                          <w:rPr>
                            <w:sz w:val="18"/>
                          </w:rPr>
                          <w:t>Care Plan Contributor</w:t>
                        </w:r>
                      </w:p>
                    </w:txbxContent>
                  </v:textbox>
                </v:shape>
                <v:line id="Line 155" o:spid="_x0000_s113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139"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6D2ADB" w:rsidRDefault="006D2ADB" w:rsidP="002623D3">
                        <w:pPr>
                          <w:rPr>
                            <w:sz w:val="18"/>
                          </w:rPr>
                        </w:pPr>
                        <w:r>
                          <w:rPr>
                            <w:sz w:val="18"/>
                          </w:rPr>
                          <w:t>Care Plan Service</w:t>
                        </w:r>
                      </w:p>
                    </w:txbxContent>
                  </v:textbox>
                </v:shape>
                <v:line id="Line 157" o:spid="_x0000_s114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107" w:name="_Toc495483765"/>
      <w:r w:rsidRPr="00D87F67">
        <w:rPr>
          <w:noProof w:val="0"/>
        </w:rPr>
        <w:t>3.</w:t>
      </w:r>
      <w:r w:rsidR="001D25BC" w:rsidRPr="00D87F67">
        <w:rPr>
          <w:noProof w:val="0"/>
        </w:rPr>
        <w:t>38</w:t>
      </w:r>
      <w:r w:rsidRPr="00D87F67">
        <w:rPr>
          <w:noProof w:val="0"/>
        </w:rPr>
        <w:t>.3 Referenced Standards</w:t>
      </w:r>
      <w:bookmarkEnd w:id="107"/>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108" w:name="_Toc495483766"/>
      <w:r w:rsidRPr="00D87F67">
        <w:rPr>
          <w:noProof w:val="0"/>
        </w:rPr>
        <w:t>3.</w:t>
      </w:r>
      <w:r w:rsidR="001D25BC" w:rsidRPr="00D87F67">
        <w:rPr>
          <w:noProof w:val="0"/>
        </w:rPr>
        <w:t>38</w:t>
      </w:r>
      <w:r w:rsidRPr="00D87F67">
        <w:rPr>
          <w:noProof w:val="0"/>
        </w:rPr>
        <w:t>.4 Interaction Diagram</w:t>
      </w:r>
      <w:bookmarkEnd w:id="108"/>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6D2ADB" w:rsidRPr="007C1AAC" w:rsidRDefault="006D2ADB"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6D2ADB" w:rsidRPr="007C1AAC" w:rsidRDefault="006D2ADB"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6D2ADB" w:rsidRPr="007C1AAC" w:rsidRDefault="006D2ADB"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4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">
                <v:shape id="_x0000_s1142" type="#_x0000_t75" style="position:absolute;width:59436;height:24003;visibility:visible;mso-wrap-style:square">
                  <v:fill o:detectmouseclick="t"/>
                  <v:path o:connecttype="none"/>
                </v:shape>
                <v:shape id="_x0000_s114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6D2ADB" w:rsidRPr="007C1AAC" w:rsidRDefault="006D2ADB" w:rsidP="002623D3">
                        <w:pPr>
                          <w:jc w:val="center"/>
                          <w:rPr>
                            <w:sz w:val="22"/>
                            <w:szCs w:val="22"/>
                          </w:rPr>
                        </w:pPr>
                        <w:r>
                          <w:rPr>
                            <w:sz w:val="22"/>
                            <w:szCs w:val="22"/>
                          </w:rPr>
                          <w:t>Care Plan Contributor</w:t>
                        </w:r>
                      </w:p>
                    </w:txbxContent>
                  </v:textbox>
                </v:shape>
                <v:line id="Line 161" o:spid="_x0000_s114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_x0000_s1145"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6D2ADB" w:rsidRPr="007C1AAC" w:rsidRDefault="006D2ADB" w:rsidP="002623D3">
                        <w:pPr>
                          <w:rPr>
                            <w:sz w:val="22"/>
                            <w:szCs w:val="22"/>
                          </w:rPr>
                        </w:pPr>
                        <w:r>
                          <w:rPr>
                            <w:sz w:val="22"/>
                            <w:szCs w:val="22"/>
                          </w:rPr>
                          <w:t>Retrieve Care Plan</w:t>
                        </w:r>
                      </w:p>
                    </w:txbxContent>
                  </v:textbox>
                </v:shape>
                <v:line id="Line 163" o:spid="_x0000_s114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14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14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14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15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6D2ADB" w:rsidRPr="007C1AAC" w:rsidRDefault="006D2ADB"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109"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109"/>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110" w:name="_Toc495483768"/>
      <w:r w:rsidRPr="00D87F67">
        <w:rPr>
          <w:noProof w:val="0"/>
        </w:rPr>
        <w:lastRenderedPageBreak/>
        <w:t>3.</w:t>
      </w:r>
      <w:r w:rsidR="001D25BC" w:rsidRPr="00D87F67">
        <w:rPr>
          <w:noProof w:val="0"/>
        </w:rPr>
        <w:t>38</w:t>
      </w:r>
      <w:r w:rsidRPr="00D87F67">
        <w:rPr>
          <w:noProof w:val="0"/>
        </w:rPr>
        <w:t>.4.1.1 Trigger Events</w:t>
      </w:r>
      <w:bookmarkEnd w:id="110"/>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111" w:name="_Toc495483769"/>
      <w:r w:rsidRPr="00D87F67">
        <w:rPr>
          <w:noProof w:val="0"/>
        </w:rPr>
        <w:t>3.</w:t>
      </w:r>
      <w:r w:rsidR="001D25BC" w:rsidRPr="00D87F67">
        <w:rPr>
          <w:noProof w:val="0"/>
        </w:rPr>
        <w:t>38</w:t>
      </w:r>
      <w:r w:rsidRPr="00D87F67">
        <w:rPr>
          <w:noProof w:val="0"/>
        </w:rPr>
        <w:t>.4.1.2 Message Semantics</w:t>
      </w:r>
      <w:bookmarkEnd w:id="111"/>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112" w:name="_Toc495483770"/>
      <w:r w:rsidRPr="00D87F67">
        <w:rPr>
          <w:noProof w:val="0"/>
        </w:rPr>
        <w:t>3.</w:t>
      </w:r>
      <w:r w:rsidR="001D25BC" w:rsidRPr="00D87F67">
        <w:rPr>
          <w:noProof w:val="0"/>
        </w:rPr>
        <w:t>38</w:t>
      </w:r>
      <w:r w:rsidRPr="00D87F67">
        <w:rPr>
          <w:noProof w:val="0"/>
        </w:rPr>
        <w:t>.4.1.3 Expected Actions</w:t>
      </w:r>
      <w:bookmarkEnd w:id="112"/>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113" w:name="_Toc495483771"/>
      <w:r w:rsidRPr="00D87F67">
        <w:rPr>
          <w:noProof w:val="0"/>
        </w:rPr>
        <w:t>3.</w:t>
      </w:r>
      <w:r w:rsidR="001D25BC" w:rsidRPr="00D87F67">
        <w:rPr>
          <w:noProof w:val="0"/>
        </w:rPr>
        <w:t>38</w:t>
      </w:r>
      <w:r w:rsidRPr="00D87F67">
        <w:rPr>
          <w:noProof w:val="0"/>
        </w:rPr>
        <w:t>.5 Security Considerations</w:t>
      </w:r>
      <w:bookmarkEnd w:id="113"/>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114"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114"/>
    </w:p>
    <w:p w14:paraId="4C1F700F" w14:textId="5651DCFE" w:rsidR="00D54BCF" w:rsidRPr="00D87F67" w:rsidRDefault="00D54BCF" w:rsidP="00D54BCF">
      <w:pPr>
        <w:pStyle w:val="Heading3"/>
        <w:numPr>
          <w:ilvl w:val="0"/>
          <w:numId w:val="0"/>
        </w:numPr>
        <w:rPr>
          <w:noProof w:val="0"/>
        </w:rPr>
      </w:pPr>
      <w:bookmarkStart w:id="115" w:name="_Toc495483773"/>
      <w:r w:rsidRPr="00D87F67">
        <w:rPr>
          <w:noProof w:val="0"/>
        </w:rPr>
        <w:t>3.</w:t>
      </w:r>
      <w:r w:rsidR="004D3D70" w:rsidRPr="00D87F67">
        <w:rPr>
          <w:noProof w:val="0"/>
        </w:rPr>
        <w:t>39</w:t>
      </w:r>
      <w:r w:rsidRPr="00D87F67">
        <w:rPr>
          <w:noProof w:val="0"/>
        </w:rPr>
        <w:t>.1 Scope</w:t>
      </w:r>
      <w:bookmarkEnd w:id="115"/>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116" w:name="_Toc495483774"/>
      <w:r w:rsidRPr="00D87F67">
        <w:rPr>
          <w:noProof w:val="0"/>
        </w:rPr>
        <w:t>3.</w:t>
      </w:r>
      <w:r w:rsidR="004D3D70" w:rsidRPr="00D87F67">
        <w:rPr>
          <w:noProof w:val="0"/>
        </w:rPr>
        <w:t>39</w:t>
      </w:r>
      <w:r w:rsidRPr="00D87F67">
        <w:rPr>
          <w:noProof w:val="0"/>
        </w:rPr>
        <w:t>.2 Actor Roles</w:t>
      </w:r>
      <w:bookmarkEnd w:id="116"/>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6D2ADB" w:rsidRDefault="006D2ADB"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6D2ADB" w:rsidRDefault="006D2ADB"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6D2ADB" w:rsidRDefault="006D2ADB"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5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oqADpeYDAAD/DwAADgAAAAAAAAAAAAAAAAAuAgAAZHJzL2Uyb0RvYy54bWxQSwEC&#10;LQAUAAYACAAAACEAScap890AAAAFAQAADwAAAAAAAAAAAAAAAABABgAAZHJzL2Rvd25yZXYueG1s&#10;UEsFBgAAAAAEAAQA8wAAAEoHAAAAAA==&#10;">
                <v:shape id="_x0000_s1152" type="#_x0000_t75" style="position:absolute;width:37261;height:15392;visibility:visible;mso-wrap-style:square">
                  <v:fill o:detectmouseclick="t"/>
                  <v:path o:connecttype="none"/>
                </v:shape>
                <v:oval id="Oval 153" o:spid="_x0000_s1153"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6D2ADB" w:rsidRDefault="006D2ADB" w:rsidP="00D54BCF">
                        <w:pPr>
                          <w:jc w:val="center"/>
                          <w:rPr>
                            <w:sz w:val="18"/>
                          </w:rPr>
                        </w:pPr>
                        <w:r>
                          <w:rPr>
                            <w:sz w:val="18"/>
                          </w:rPr>
                          <w:t>Subscribe to Care Plan Updates [PCC-39]</w:t>
                        </w:r>
                      </w:p>
                    </w:txbxContent>
                  </v:textbox>
                </v:oval>
                <v:shape id="Text Box 154" o:spid="_x0000_s1154"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6D2ADB" w:rsidRDefault="006D2ADB" w:rsidP="00D54BCF">
                        <w:pPr>
                          <w:rPr>
                            <w:sz w:val="18"/>
                          </w:rPr>
                        </w:pPr>
                        <w:r>
                          <w:rPr>
                            <w:sz w:val="18"/>
                          </w:rPr>
                          <w:t>Care Plan Contributor</w:t>
                        </w:r>
                      </w:p>
                    </w:txbxContent>
                  </v:textbox>
                </v:shape>
                <v:line id="Line 155" o:spid="_x0000_s115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156"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6D2ADB" w:rsidRDefault="006D2ADB" w:rsidP="00D54BCF">
                        <w:pPr>
                          <w:rPr>
                            <w:sz w:val="18"/>
                          </w:rPr>
                        </w:pPr>
                        <w:r>
                          <w:rPr>
                            <w:sz w:val="18"/>
                          </w:rPr>
                          <w:t>Care Plan Service</w:t>
                        </w:r>
                      </w:p>
                    </w:txbxContent>
                  </v:textbox>
                </v:shape>
                <v:line id="Line 157" o:spid="_x0000_s115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lastRenderedPageBreak/>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117" w:name="_Toc495483775"/>
      <w:r w:rsidRPr="00D87F67">
        <w:rPr>
          <w:noProof w:val="0"/>
        </w:rPr>
        <w:t>3.</w:t>
      </w:r>
      <w:r w:rsidR="004D3D70" w:rsidRPr="00D87F67">
        <w:rPr>
          <w:noProof w:val="0"/>
        </w:rPr>
        <w:t>39</w:t>
      </w:r>
      <w:r w:rsidRPr="00D87F67">
        <w:rPr>
          <w:noProof w:val="0"/>
        </w:rPr>
        <w:t>.3 Referenced Standards</w:t>
      </w:r>
      <w:bookmarkEnd w:id="117"/>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118" w:name="_Toc495483776"/>
      <w:r w:rsidRPr="00D87F67">
        <w:rPr>
          <w:noProof w:val="0"/>
        </w:rPr>
        <w:t>3.</w:t>
      </w:r>
      <w:r w:rsidR="004D3D70" w:rsidRPr="00D87F67">
        <w:rPr>
          <w:noProof w:val="0"/>
        </w:rPr>
        <w:t>39</w:t>
      </w:r>
      <w:r w:rsidRPr="00D87F67">
        <w:rPr>
          <w:noProof w:val="0"/>
        </w:rPr>
        <w:t>.4 Interaction Diagram</w:t>
      </w:r>
      <w:bookmarkEnd w:id="118"/>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6D2ADB" w:rsidRPr="007C1AAC" w:rsidRDefault="006D2ADB"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6D2ADB" w:rsidRPr="007C1AAC" w:rsidRDefault="006D2ADB"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6D2ADB" w:rsidRPr="007C1AAC" w:rsidRDefault="006D2ADB"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5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">
                <v:shape id="_x0000_s1159" type="#_x0000_t75" style="position:absolute;width:59436;height:24003;visibility:visible;mso-wrap-style:square">
                  <v:fill o:detectmouseclick="t"/>
                  <v:path o:connecttype="none"/>
                </v:shape>
                <v:shape id="_x0000_s1160"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6D2ADB" w:rsidRPr="007C1AAC" w:rsidRDefault="006D2ADB" w:rsidP="00D54BCF">
                        <w:pPr>
                          <w:jc w:val="center"/>
                          <w:rPr>
                            <w:sz w:val="22"/>
                            <w:szCs w:val="22"/>
                          </w:rPr>
                        </w:pPr>
                        <w:r>
                          <w:rPr>
                            <w:sz w:val="22"/>
                            <w:szCs w:val="22"/>
                          </w:rPr>
                          <w:t>Care Plan Contributor</w:t>
                        </w:r>
                      </w:p>
                    </w:txbxContent>
                  </v:textbox>
                </v:shape>
                <v:line id="Line 161" o:spid="_x0000_s116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_x0000_s1162"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6D2ADB" w:rsidRPr="007C1AAC" w:rsidRDefault="006D2ADB" w:rsidP="00D54BCF">
                        <w:pPr>
                          <w:rPr>
                            <w:sz w:val="22"/>
                            <w:szCs w:val="22"/>
                          </w:rPr>
                        </w:pPr>
                        <w:r>
                          <w:rPr>
                            <w:sz w:val="22"/>
                            <w:szCs w:val="22"/>
                          </w:rPr>
                          <w:t>Subscribe to Care Plan Updates</w:t>
                        </w:r>
                      </w:p>
                    </w:txbxContent>
                  </v:textbox>
                </v:shape>
                <v:line id="Line 163" o:spid="_x0000_s116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16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16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16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16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6D2ADB" w:rsidRPr="007C1AAC" w:rsidRDefault="006D2ADB"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119"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119"/>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120" w:name="_Toc495483778"/>
      <w:r w:rsidRPr="00D87F67">
        <w:rPr>
          <w:noProof w:val="0"/>
        </w:rPr>
        <w:t>3.</w:t>
      </w:r>
      <w:r w:rsidR="004D3D70" w:rsidRPr="00D87F67">
        <w:rPr>
          <w:noProof w:val="0"/>
        </w:rPr>
        <w:t>39</w:t>
      </w:r>
      <w:r w:rsidRPr="00D87F67">
        <w:rPr>
          <w:noProof w:val="0"/>
        </w:rPr>
        <w:t>.4.1.1 Trigger Events</w:t>
      </w:r>
      <w:bookmarkEnd w:id="120"/>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w:t>
      </w:r>
      <w:r w:rsidRPr="00D87F67">
        <w:lastRenderedPageBreak/>
        <w:t xml:space="preserve">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121" w:name="_Toc495483779"/>
      <w:r w:rsidRPr="00D87F67">
        <w:rPr>
          <w:noProof w:val="0"/>
        </w:rPr>
        <w:t>3.</w:t>
      </w:r>
      <w:r w:rsidR="004D3D70" w:rsidRPr="00D87F67">
        <w:rPr>
          <w:noProof w:val="0"/>
        </w:rPr>
        <w:t>39</w:t>
      </w:r>
      <w:r w:rsidRPr="00D87F67">
        <w:rPr>
          <w:noProof w:val="0"/>
        </w:rPr>
        <w:t>.4.1.2 Message Semantics</w:t>
      </w:r>
      <w:bookmarkEnd w:id="121"/>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122" w:name="_Toc495483780"/>
      <w:r w:rsidRPr="00D87F67">
        <w:rPr>
          <w:noProof w:val="0"/>
        </w:rPr>
        <w:t>3.</w:t>
      </w:r>
      <w:r w:rsidR="004D3D70" w:rsidRPr="00D87F67">
        <w:rPr>
          <w:noProof w:val="0"/>
        </w:rPr>
        <w:t>39</w:t>
      </w:r>
      <w:r w:rsidRPr="00D87F67">
        <w:rPr>
          <w:noProof w:val="0"/>
        </w:rPr>
        <w:t>.4.1.3 Expected Actions</w:t>
      </w:r>
      <w:bookmarkEnd w:id="122"/>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123" w:name="_Toc495483781"/>
      <w:r w:rsidRPr="00D87F67">
        <w:rPr>
          <w:noProof w:val="0"/>
        </w:rPr>
        <w:t>3.</w:t>
      </w:r>
      <w:r w:rsidR="004D3D70" w:rsidRPr="00D87F67">
        <w:rPr>
          <w:noProof w:val="0"/>
        </w:rPr>
        <w:t>39</w:t>
      </w:r>
      <w:r w:rsidRPr="00D87F67">
        <w:rPr>
          <w:noProof w:val="0"/>
        </w:rPr>
        <w:t>.4.2 Update Subscription to Care Plan Updates</w:t>
      </w:r>
      <w:bookmarkEnd w:id="123"/>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124" w:name="_Toc495483782"/>
      <w:r w:rsidRPr="00D87F67">
        <w:rPr>
          <w:noProof w:val="0"/>
        </w:rPr>
        <w:t>3.</w:t>
      </w:r>
      <w:r w:rsidR="004D3D70" w:rsidRPr="00D87F67">
        <w:rPr>
          <w:noProof w:val="0"/>
        </w:rPr>
        <w:t>39</w:t>
      </w:r>
      <w:r w:rsidRPr="00D87F67">
        <w:rPr>
          <w:noProof w:val="0"/>
        </w:rPr>
        <w:t>.4.2.1 Trigger Events</w:t>
      </w:r>
      <w:bookmarkEnd w:id="124"/>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125" w:name="_Toc495483783"/>
      <w:r w:rsidRPr="00D87F67">
        <w:rPr>
          <w:noProof w:val="0"/>
        </w:rPr>
        <w:t>3.</w:t>
      </w:r>
      <w:r w:rsidR="004D3D70" w:rsidRPr="00D87F67">
        <w:rPr>
          <w:noProof w:val="0"/>
        </w:rPr>
        <w:t>39</w:t>
      </w:r>
      <w:r w:rsidRPr="00D87F67">
        <w:rPr>
          <w:noProof w:val="0"/>
        </w:rPr>
        <w:t>.4.2.2 Message Semantics</w:t>
      </w:r>
      <w:bookmarkEnd w:id="125"/>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lastRenderedPageBreak/>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126" w:name="_Toc495483784"/>
      <w:r w:rsidRPr="00D87F67">
        <w:rPr>
          <w:noProof w:val="0"/>
        </w:rPr>
        <w:t>3.</w:t>
      </w:r>
      <w:r w:rsidR="004D3D70" w:rsidRPr="00D87F67">
        <w:rPr>
          <w:noProof w:val="0"/>
        </w:rPr>
        <w:t>39</w:t>
      </w:r>
      <w:r w:rsidRPr="00D87F67">
        <w:rPr>
          <w:noProof w:val="0"/>
        </w:rPr>
        <w:t>.4.2.3 Expected Actions</w:t>
      </w:r>
      <w:bookmarkEnd w:id="126"/>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127" w:name="_Toc495483785"/>
      <w:r w:rsidRPr="00D87F67">
        <w:rPr>
          <w:noProof w:val="0"/>
        </w:rPr>
        <w:t>3.</w:t>
      </w:r>
      <w:r w:rsidR="004D3D70" w:rsidRPr="00D87F67">
        <w:rPr>
          <w:noProof w:val="0"/>
        </w:rPr>
        <w:t>39</w:t>
      </w:r>
      <w:r w:rsidRPr="00D87F67">
        <w:rPr>
          <w:noProof w:val="0"/>
        </w:rPr>
        <w:t>.5 Security Considerations</w:t>
      </w:r>
      <w:bookmarkEnd w:id="127"/>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128"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128"/>
    </w:p>
    <w:p w14:paraId="474BBBDE" w14:textId="16D05486" w:rsidR="00C946C5" w:rsidRPr="00D87F67" w:rsidRDefault="00C946C5" w:rsidP="00C946C5">
      <w:pPr>
        <w:pStyle w:val="Heading3"/>
        <w:numPr>
          <w:ilvl w:val="0"/>
          <w:numId w:val="0"/>
        </w:numPr>
        <w:rPr>
          <w:noProof w:val="0"/>
        </w:rPr>
      </w:pPr>
      <w:bookmarkStart w:id="129" w:name="_Toc495483787"/>
      <w:r w:rsidRPr="00D87F67">
        <w:rPr>
          <w:noProof w:val="0"/>
        </w:rPr>
        <w:t>3.</w:t>
      </w:r>
      <w:r w:rsidR="00FE0205" w:rsidRPr="00D87F67">
        <w:rPr>
          <w:noProof w:val="0"/>
        </w:rPr>
        <w:t>40</w:t>
      </w:r>
      <w:r w:rsidRPr="00D87F67">
        <w:rPr>
          <w:noProof w:val="0"/>
        </w:rPr>
        <w:t>.1 Scope</w:t>
      </w:r>
      <w:bookmarkEnd w:id="129"/>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130" w:name="_Toc495483788"/>
      <w:r w:rsidRPr="00D87F67">
        <w:rPr>
          <w:noProof w:val="0"/>
        </w:rPr>
        <w:t>3.</w:t>
      </w:r>
      <w:r w:rsidR="00FE0205" w:rsidRPr="00D87F67">
        <w:rPr>
          <w:noProof w:val="0"/>
        </w:rPr>
        <w:t>40</w:t>
      </w:r>
      <w:r w:rsidRPr="00D87F67">
        <w:rPr>
          <w:noProof w:val="0"/>
        </w:rPr>
        <w:t>.2 Actor Roles</w:t>
      </w:r>
      <w:bookmarkEnd w:id="130"/>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6D2ADB" w:rsidRDefault="006D2ADB"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6D2ADB" w:rsidRDefault="006D2ADB"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6D2ADB" w:rsidRDefault="006D2ADB"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6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pXQrQuMDAAD7DwAADgAAAAAAAAAAAAAAAAAuAgAAZHJzL2Uyb0RvYy54bWxQSwECLQAU&#10;AAYACAAAACEAScap890AAAAFAQAADwAAAAAAAAAAAAAAAAA9BgAAZHJzL2Rvd25yZXYueG1sUEsF&#10;BgAAAAAEAAQA8wAAAEcHAAAAAA==&#10;">
                <v:shape id="_x0000_s1169" type="#_x0000_t75" style="position:absolute;width:37261;height:15392;visibility:visible;mso-wrap-style:square">
                  <v:fill o:detectmouseclick="t"/>
                  <v:path o:connecttype="none"/>
                </v:shape>
                <v:oval id="Oval 153" o:spid="_x0000_s1170"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6D2ADB" w:rsidRDefault="006D2ADB" w:rsidP="00C946C5">
                        <w:pPr>
                          <w:jc w:val="center"/>
                          <w:rPr>
                            <w:sz w:val="18"/>
                          </w:rPr>
                        </w:pPr>
                        <w:r>
                          <w:rPr>
                            <w:sz w:val="18"/>
                          </w:rPr>
                          <w:t>Provide Care Plan [PCC-40]</w:t>
                        </w:r>
                      </w:p>
                    </w:txbxContent>
                  </v:textbox>
                </v:oval>
                <v:shape id="Text Box 154" o:spid="_x0000_s1171"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6D2ADB" w:rsidRDefault="006D2ADB" w:rsidP="00C946C5">
                        <w:pPr>
                          <w:rPr>
                            <w:sz w:val="18"/>
                          </w:rPr>
                        </w:pPr>
                        <w:r>
                          <w:rPr>
                            <w:sz w:val="18"/>
                          </w:rPr>
                          <w:t>Care Plan Service</w:t>
                        </w:r>
                      </w:p>
                    </w:txbxContent>
                  </v:textbox>
                </v:shape>
                <v:line id="Line 155" o:spid="_x0000_s117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173"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6D2ADB" w:rsidRDefault="006D2ADB" w:rsidP="00C946C5">
                        <w:pPr>
                          <w:rPr>
                            <w:sz w:val="18"/>
                          </w:rPr>
                        </w:pPr>
                        <w:r>
                          <w:rPr>
                            <w:sz w:val="18"/>
                          </w:rPr>
                          <w:t>Care Plan Contributor</w:t>
                        </w:r>
                      </w:p>
                    </w:txbxContent>
                  </v:textbox>
                </v:shape>
                <v:line id="Line 157" o:spid="_x0000_s11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131" w:name="_Toc495483789"/>
      <w:r w:rsidRPr="00D87F67">
        <w:rPr>
          <w:noProof w:val="0"/>
        </w:rPr>
        <w:lastRenderedPageBreak/>
        <w:t>3.</w:t>
      </w:r>
      <w:r w:rsidR="00FE0205" w:rsidRPr="00D87F67">
        <w:rPr>
          <w:noProof w:val="0"/>
        </w:rPr>
        <w:t>40</w:t>
      </w:r>
      <w:r w:rsidRPr="00D87F67">
        <w:rPr>
          <w:noProof w:val="0"/>
        </w:rPr>
        <w:t>.3 Referenced Standards</w:t>
      </w:r>
      <w:bookmarkEnd w:id="131"/>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132" w:name="_Toc495483790"/>
      <w:r w:rsidRPr="00D87F67">
        <w:rPr>
          <w:noProof w:val="0"/>
        </w:rPr>
        <w:t>3.</w:t>
      </w:r>
      <w:r w:rsidR="00FE0205" w:rsidRPr="00D87F67">
        <w:rPr>
          <w:noProof w:val="0"/>
        </w:rPr>
        <w:t>40</w:t>
      </w:r>
      <w:r w:rsidRPr="00D87F67">
        <w:rPr>
          <w:noProof w:val="0"/>
        </w:rPr>
        <w:t>.4 Interaction Diagram</w:t>
      </w:r>
      <w:bookmarkEnd w:id="132"/>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6D2ADB" w:rsidRPr="007C1AAC" w:rsidRDefault="006D2ADB"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6D2ADB" w:rsidRPr="007C1AAC" w:rsidRDefault="006D2ADB"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6D2ADB" w:rsidRPr="007C1AAC" w:rsidRDefault="006D2ADB"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7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JDCHbD8BAAAUBsAAA4AAAAAAAAAAAAAAAAALgIAAGRycy9lMm9Eb2MueG1sUEsBAi0AFAAGAAgA&#10;AAAhAHXrpkDcAAAABQEAAA8AAAAAAAAAAAAAAAAAVgcAAGRycy9kb3ducmV2LnhtbFBLBQYAAAAA&#10;BAAEAPMAAABfCAAAAAA=&#10;">
                <v:shape id="_x0000_s1176" type="#_x0000_t75" style="position:absolute;width:59436;height:24003;visibility:visible;mso-wrap-style:square">
                  <v:fill o:detectmouseclick="t"/>
                  <v:path o:connecttype="none"/>
                </v:shape>
                <v:shape id="_x0000_s1177"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6D2ADB" w:rsidRPr="007C1AAC" w:rsidRDefault="006D2ADB" w:rsidP="00C946C5">
                        <w:pPr>
                          <w:jc w:val="center"/>
                          <w:rPr>
                            <w:sz w:val="22"/>
                            <w:szCs w:val="22"/>
                          </w:rPr>
                        </w:pPr>
                        <w:r>
                          <w:rPr>
                            <w:sz w:val="22"/>
                            <w:szCs w:val="22"/>
                          </w:rPr>
                          <w:t>Care Plan Service</w:t>
                        </w:r>
                      </w:p>
                    </w:txbxContent>
                  </v:textbox>
                </v:shape>
                <v:line id="Line 161" o:spid="_x0000_s117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_x0000_s1179"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6D2ADB" w:rsidRPr="007C1AAC" w:rsidRDefault="006D2ADB" w:rsidP="00C946C5">
                        <w:pPr>
                          <w:rPr>
                            <w:sz w:val="22"/>
                            <w:szCs w:val="22"/>
                          </w:rPr>
                        </w:pPr>
                        <w:r>
                          <w:rPr>
                            <w:sz w:val="22"/>
                            <w:szCs w:val="22"/>
                          </w:rPr>
                          <w:t>Provide Care Plan</w:t>
                        </w:r>
                      </w:p>
                    </w:txbxContent>
                  </v:textbox>
                </v:shape>
                <v:line id="Line 163" o:spid="_x0000_s118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18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18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18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184"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6D2ADB" w:rsidRPr="007C1AAC" w:rsidRDefault="006D2ADB"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133"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133"/>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134" w:name="_Toc495483792"/>
      <w:r w:rsidRPr="00D87F67">
        <w:rPr>
          <w:noProof w:val="0"/>
        </w:rPr>
        <w:t>3.</w:t>
      </w:r>
      <w:r w:rsidR="00FE0205" w:rsidRPr="00D87F67">
        <w:rPr>
          <w:noProof w:val="0"/>
        </w:rPr>
        <w:t>40</w:t>
      </w:r>
      <w:r w:rsidRPr="00D87F67">
        <w:rPr>
          <w:noProof w:val="0"/>
        </w:rPr>
        <w:t>.4.1.1 Trigger Events</w:t>
      </w:r>
      <w:bookmarkEnd w:id="134"/>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135" w:name="_Toc495483793"/>
      <w:r w:rsidRPr="00D87F67">
        <w:rPr>
          <w:noProof w:val="0"/>
        </w:rPr>
        <w:t>3.</w:t>
      </w:r>
      <w:r w:rsidR="00FE0205" w:rsidRPr="00D87F67">
        <w:rPr>
          <w:noProof w:val="0"/>
        </w:rPr>
        <w:t>40</w:t>
      </w:r>
      <w:r w:rsidRPr="00D87F67">
        <w:rPr>
          <w:noProof w:val="0"/>
        </w:rPr>
        <w:t>.4.1.2 Message Semantics</w:t>
      </w:r>
      <w:bookmarkEnd w:id="135"/>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136" w:name="_Toc495483794"/>
      <w:r w:rsidRPr="00D87F67">
        <w:rPr>
          <w:noProof w:val="0"/>
        </w:rPr>
        <w:t>3.</w:t>
      </w:r>
      <w:r w:rsidR="00FE0205" w:rsidRPr="00D87F67">
        <w:rPr>
          <w:noProof w:val="0"/>
        </w:rPr>
        <w:t>40</w:t>
      </w:r>
      <w:r w:rsidRPr="00D87F67">
        <w:rPr>
          <w:noProof w:val="0"/>
        </w:rPr>
        <w:t>.4.1.3 Expected Actions</w:t>
      </w:r>
      <w:bookmarkEnd w:id="136"/>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137" w:name="_Toc495483795"/>
      <w:r w:rsidRPr="00D87F67">
        <w:rPr>
          <w:noProof w:val="0"/>
        </w:rPr>
        <w:t>3.</w:t>
      </w:r>
      <w:r w:rsidR="00FE0205" w:rsidRPr="00D87F67">
        <w:rPr>
          <w:noProof w:val="0"/>
        </w:rPr>
        <w:t>40</w:t>
      </w:r>
      <w:r w:rsidRPr="00D87F67">
        <w:rPr>
          <w:noProof w:val="0"/>
        </w:rPr>
        <w:t>.5 Security Considerations</w:t>
      </w:r>
      <w:bookmarkEnd w:id="137"/>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138" w:name="_Toc495483796"/>
      <w:r w:rsidRPr="00D87F67">
        <w:rPr>
          <w:noProof w:val="0"/>
        </w:rPr>
        <w:lastRenderedPageBreak/>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138"/>
    </w:p>
    <w:p w14:paraId="6D8E5263" w14:textId="707C656B" w:rsidR="001277AA" w:rsidRPr="00D87F67" w:rsidRDefault="001277AA" w:rsidP="001277AA">
      <w:pPr>
        <w:pStyle w:val="Heading3"/>
        <w:numPr>
          <w:ilvl w:val="0"/>
          <w:numId w:val="0"/>
        </w:numPr>
        <w:rPr>
          <w:noProof w:val="0"/>
        </w:rPr>
      </w:pPr>
      <w:bookmarkStart w:id="139" w:name="_Toc495483797"/>
      <w:r w:rsidRPr="00D87F67">
        <w:rPr>
          <w:noProof w:val="0"/>
        </w:rPr>
        <w:t>3.</w:t>
      </w:r>
      <w:r w:rsidR="00293061" w:rsidRPr="00D87F67">
        <w:rPr>
          <w:noProof w:val="0"/>
        </w:rPr>
        <w:t>41</w:t>
      </w:r>
      <w:r w:rsidRPr="00D87F67">
        <w:rPr>
          <w:noProof w:val="0"/>
        </w:rPr>
        <w:t>.1 Scope</w:t>
      </w:r>
      <w:bookmarkEnd w:id="139"/>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140" w:name="_Toc495483798"/>
      <w:r w:rsidRPr="00D87F67">
        <w:rPr>
          <w:noProof w:val="0"/>
        </w:rPr>
        <w:t>3.</w:t>
      </w:r>
      <w:r w:rsidR="00293061" w:rsidRPr="00D87F67">
        <w:rPr>
          <w:noProof w:val="0"/>
        </w:rPr>
        <w:t>41</w:t>
      </w:r>
      <w:r w:rsidRPr="00D87F67">
        <w:rPr>
          <w:noProof w:val="0"/>
        </w:rPr>
        <w:t>.2 Actor Roles</w:t>
      </w:r>
      <w:bookmarkEnd w:id="140"/>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6D2ADB" w:rsidRDefault="006D2ADB"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6D2ADB" w:rsidRDefault="006D2ADB"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6D2ADB" w:rsidRDefault="006D2ADB"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&#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BPB0sw6AMAAPoPAAAOAAAAAAAAAAAAAAAAAC4CAABkcnMvZTJvRG9jLnhtbFBL&#10;AQItABQABgAIAAAAIQBJxqnz3QAAAAUBAAAPAAAAAAAAAAAAAAAAAEIGAABkcnMvZG93bnJldi54&#10;bWxQSwUGAAAAAAQABADzAAAATAcAAAAA&#10;">
                <v:shape id="_x0000_s1186" type="#_x0000_t75" style="position:absolute;width:37261;height:15392;visibility:visible;mso-wrap-style:square">
                  <v:fill o:detectmouseclick="t"/>
                  <v:path o:connecttype="none"/>
                </v:shape>
                <v:oval id="Oval 153" o:spid="_x0000_s118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6D2ADB" w:rsidRDefault="006D2ADB" w:rsidP="001277AA">
                        <w:pPr>
                          <w:jc w:val="center"/>
                          <w:rPr>
                            <w:sz w:val="18"/>
                          </w:rPr>
                        </w:pPr>
                        <w:r>
                          <w:rPr>
                            <w:sz w:val="18"/>
                          </w:rPr>
                          <w:t>Search for Care Plan [PCC-41]</w:t>
                        </w:r>
                      </w:p>
                    </w:txbxContent>
                  </v:textbox>
                </v:oval>
                <v:shape id="Text Box 154" o:spid="_x0000_s1188"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6D2ADB" w:rsidRDefault="006D2ADB" w:rsidP="001277AA">
                        <w:pPr>
                          <w:rPr>
                            <w:sz w:val="18"/>
                          </w:rPr>
                        </w:pPr>
                        <w:r>
                          <w:rPr>
                            <w:sz w:val="18"/>
                          </w:rPr>
                          <w:t>Care Plan Contributor</w:t>
                        </w:r>
                      </w:p>
                    </w:txbxContent>
                  </v:textbox>
                </v:shape>
                <v:line id="Line 155" o:spid="_x0000_s118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190"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6D2ADB" w:rsidRDefault="006D2ADB" w:rsidP="001277AA">
                        <w:pPr>
                          <w:rPr>
                            <w:sz w:val="18"/>
                          </w:rPr>
                        </w:pPr>
                        <w:r>
                          <w:rPr>
                            <w:sz w:val="18"/>
                          </w:rPr>
                          <w:t>Care Plan Service</w:t>
                        </w:r>
                      </w:p>
                    </w:txbxContent>
                  </v:textbox>
                </v:shape>
                <v:line id="Line 157" o:spid="_x0000_s119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proofErr w:type="gramStart"/>
            <w:r w:rsidRPr="00D87F67">
              <w:t>initiates</w:t>
            </w:r>
            <w:proofErr w:type="gramEnd"/>
            <w:r w:rsidRPr="00D87F67">
              <w:t xml:space="preserve">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141" w:name="_Toc495483799"/>
      <w:r w:rsidRPr="00D87F67">
        <w:rPr>
          <w:noProof w:val="0"/>
        </w:rPr>
        <w:t>3.</w:t>
      </w:r>
      <w:r w:rsidR="00293061" w:rsidRPr="00D87F67">
        <w:rPr>
          <w:noProof w:val="0"/>
        </w:rPr>
        <w:t>41</w:t>
      </w:r>
      <w:r w:rsidRPr="00D87F67">
        <w:rPr>
          <w:noProof w:val="0"/>
        </w:rPr>
        <w:t>.3 Referenced Standards</w:t>
      </w:r>
      <w:bookmarkEnd w:id="141"/>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142" w:name="_Toc495483800"/>
      <w:r w:rsidRPr="00D87F67">
        <w:rPr>
          <w:noProof w:val="0"/>
        </w:rPr>
        <w:lastRenderedPageBreak/>
        <w:t>3.</w:t>
      </w:r>
      <w:r w:rsidR="00293061" w:rsidRPr="00D87F67">
        <w:rPr>
          <w:noProof w:val="0"/>
        </w:rPr>
        <w:t>41</w:t>
      </w:r>
      <w:r w:rsidRPr="00D87F67">
        <w:rPr>
          <w:noProof w:val="0"/>
        </w:rPr>
        <w:t>.4 Interaction Diagram</w:t>
      </w:r>
      <w:bookmarkEnd w:id="142"/>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6D2ADB" w:rsidRPr="007C1AAC" w:rsidRDefault="006D2ADB"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6D2ADB" w:rsidRPr="007C1AAC" w:rsidRDefault="006D2ADB"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6D2ADB" w:rsidRPr="007C1AAC" w:rsidRDefault="006D2ADB"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9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">
                <v:shape id="_x0000_s1193" type="#_x0000_t75" style="position:absolute;width:59436;height:24003;visibility:visible;mso-wrap-style:square">
                  <v:fill o:detectmouseclick="t"/>
                  <v:path o:connecttype="none"/>
                </v:shape>
                <v:shape id="_x0000_s1194"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6D2ADB" w:rsidRPr="007C1AAC" w:rsidRDefault="006D2ADB" w:rsidP="001277AA">
                        <w:pPr>
                          <w:jc w:val="center"/>
                          <w:rPr>
                            <w:sz w:val="22"/>
                            <w:szCs w:val="22"/>
                          </w:rPr>
                        </w:pPr>
                        <w:r>
                          <w:rPr>
                            <w:sz w:val="22"/>
                            <w:szCs w:val="22"/>
                          </w:rPr>
                          <w:t>Care Plan Contributor</w:t>
                        </w:r>
                      </w:p>
                    </w:txbxContent>
                  </v:textbox>
                </v:shape>
                <v:line id="Line 161" o:spid="_x0000_s119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_x0000_s1196"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6D2ADB" w:rsidRPr="007C1AAC" w:rsidRDefault="006D2ADB" w:rsidP="001277AA">
                        <w:pPr>
                          <w:rPr>
                            <w:sz w:val="22"/>
                            <w:szCs w:val="22"/>
                          </w:rPr>
                        </w:pPr>
                        <w:r>
                          <w:rPr>
                            <w:sz w:val="22"/>
                            <w:szCs w:val="22"/>
                          </w:rPr>
                          <w:t>Search for Care Plan</w:t>
                        </w:r>
                      </w:p>
                    </w:txbxContent>
                  </v:textbox>
                </v:shape>
                <v:line id="Line 163" o:spid="_x0000_s119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19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19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20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20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6D2ADB" w:rsidRPr="007C1AAC" w:rsidRDefault="006D2ADB"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143"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143"/>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144" w:name="_Toc495483802"/>
      <w:r w:rsidRPr="00D87F67">
        <w:rPr>
          <w:noProof w:val="0"/>
        </w:rPr>
        <w:t>3.</w:t>
      </w:r>
      <w:r w:rsidR="00293061" w:rsidRPr="00D87F67">
        <w:rPr>
          <w:noProof w:val="0"/>
        </w:rPr>
        <w:t>41</w:t>
      </w:r>
      <w:r w:rsidRPr="00D87F67">
        <w:rPr>
          <w:noProof w:val="0"/>
        </w:rPr>
        <w:t>.4.1.1 Trigger Events</w:t>
      </w:r>
      <w:bookmarkEnd w:id="144"/>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145" w:name="_Toc495483803"/>
      <w:r w:rsidRPr="00D87F67">
        <w:rPr>
          <w:noProof w:val="0"/>
        </w:rPr>
        <w:t>3.</w:t>
      </w:r>
      <w:r w:rsidR="00293061" w:rsidRPr="00D87F67">
        <w:rPr>
          <w:noProof w:val="0"/>
        </w:rPr>
        <w:t>41</w:t>
      </w:r>
      <w:r w:rsidRPr="00D87F67">
        <w:rPr>
          <w:noProof w:val="0"/>
        </w:rPr>
        <w:t>.4.1.2 Message Semantics</w:t>
      </w:r>
      <w:bookmarkEnd w:id="145"/>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146" w:name="_Toc495483804"/>
      <w:r w:rsidRPr="00D87F67">
        <w:rPr>
          <w:noProof w:val="0"/>
        </w:rPr>
        <w:t>3.</w:t>
      </w:r>
      <w:r w:rsidR="00293061" w:rsidRPr="00D87F67">
        <w:rPr>
          <w:noProof w:val="0"/>
        </w:rPr>
        <w:t>41</w:t>
      </w:r>
      <w:r w:rsidRPr="00D87F67">
        <w:rPr>
          <w:noProof w:val="0"/>
        </w:rPr>
        <w:t>.4.1.3 Expected Actions</w:t>
      </w:r>
      <w:bookmarkEnd w:id="146"/>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7"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8"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147" w:name="_Toc495483805"/>
      <w:r w:rsidRPr="00D87F67">
        <w:rPr>
          <w:noProof w:val="0"/>
        </w:rPr>
        <w:lastRenderedPageBreak/>
        <w:t>3.</w:t>
      </w:r>
      <w:r w:rsidR="00293061" w:rsidRPr="00D87F67">
        <w:rPr>
          <w:noProof w:val="0"/>
        </w:rPr>
        <w:t>41</w:t>
      </w:r>
      <w:r w:rsidRPr="00D87F67">
        <w:rPr>
          <w:noProof w:val="0"/>
        </w:rPr>
        <w:t>.5 Security Considerations</w:t>
      </w:r>
      <w:bookmarkEnd w:id="147"/>
    </w:p>
    <w:p w14:paraId="77805055" w14:textId="608BF00C" w:rsidR="00C946C5" w:rsidRPr="00D87F67" w:rsidRDefault="004C1032" w:rsidP="00235F1F">
      <w:r w:rsidRPr="00D87F67">
        <w:t>See X.5 DCP Security Considerations.</w:t>
      </w:r>
    </w:p>
    <w:p w14:paraId="0EA1DCAD" w14:textId="77777777" w:rsidR="00EA4EA1" w:rsidRPr="00D87F67" w:rsidRDefault="00EA4EA1" w:rsidP="00EA4EA1">
      <w:pPr>
        <w:pStyle w:val="PartTitle"/>
        <w:rPr>
          <w:highlight w:val="yellow"/>
        </w:rPr>
      </w:pPr>
      <w:bookmarkStart w:id="148" w:name="_Toc495483806"/>
      <w:r w:rsidRPr="00D87F67">
        <w:lastRenderedPageBreak/>
        <w:t>Appendices</w:t>
      </w:r>
      <w:bookmarkEnd w:id="148"/>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149"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149"/>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150" w:name="_Toc495483808"/>
      <w:r w:rsidRPr="00D87F67">
        <w:lastRenderedPageBreak/>
        <w:t>Volume 3 – Content Modules</w:t>
      </w:r>
      <w:bookmarkEnd w:id="150"/>
    </w:p>
    <w:p w14:paraId="58266605" w14:textId="14B4EB3E" w:rsidR="00170ED0" w:rsidRPr="00D87F67" w:rsidRDefault="00170ED0" w:rsidP="00E008B6">
      <w:pPr>
        <w:pStyle w:val="Heading1"/>
        <w:pageBreakBefore w:val="0"/>
        <w:numPr>
          <w:ilvl w:val="0"/>
          <w:numId w:val="0"/>
        </w:numPr>
        <w:ind w:left="432" w:hanging="432"/>
        <w:rPr>
          <w:noProof w:val="0"/>
        </w:rPr>
      </w:pPr>
      <w:bookmarkStart w:id="151" w:name="_Toc495483809"/>
      <w:r w:rsidRPr="00D87F67">
        <w:rPr>
          <w:noProof w:val="0"/>
        </w:rPr>
        <w:t>5</w:t>
      </w:r>
      <w:r w:rsidR="00291725" w:rsidRPr="00D87F67">
        <w:rPr>
          <w:noProof w:val="0"/>
        </w:rPr>
        <w:t xml:space="preserve"> </w:t>
      </w:r>
      <w:r w:rsidRPr="00D87F67">
        <w:rPr>
          <w:noProof w:val="0"/>
        </w:rPr>
        <w:t>Namespaces and Vocabularies</w:t>
      </w:r>
      <w:bookmarkEnd w:id="151"/>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152" w:name="_IHEActCode_Vocabulary"/>
      <w:bookmarkStart w:id="153" w:name="_IHERoleCode_Vocabulary"/>
      <w:bookmarkEnd w:id="152"/>
      <w:bookmarkEnd w:id="153"/>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w:t>
      </w:r>
      <w:proofErr w:type="spellStart"/>
      <w:r w:rsidRPr="00D87F67">
        <w:t>ActCode</w:t>
      </w:r>
      <w:proofErr w:type="spellEnd"/>
      <w:r w:rsidRPr="00D87F67">
        <w:t xml:space="preserv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w:t>
      </w:r>
      <w:proofErr w:type="spellStart"/>
      <w:r w:rsidRPr="00D87F67">
        <w:t>RoleCode</w:t>
      </w:r>
      <w:proofErr w:type="spellEnd"/>
      <w:r w:rsidRPr="00D87F67">
        <w:t xml:space="preserve"> Vocabulary</w:t>
      </w:r>
    </w:p>
    <w:p w14:paraId="5AA2A396" w14:textId="405147E9" w:rsidR="008D45BC" w:rsidRPr="00D87F67" w:rsidRDefault="00170ED0" w:rsidP="003D5A68">
      <w:pPr>
        <w:pStyle w:val="Heading1"/>
        <w:numPr>
          <w:ilvl w:val="0"/>
          <w:numId w:val="0"/>
        </w:numPr>
        <w:ind w:left="432" w:hanging="432"/>
        <w:rPr>
          <w:noProof w:val="0"/>
        </w:rPr>
      </w:pPr>
      <w:bookmarkStart w:id="154"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154"/>
    </w:p>
    <w:p w14:paraId="7DC35984" w14:textId="7B079A9D" w:rsidR="00BD1A9D" w:rsidRPr="00D87F67" w:rsidRDefault="00BD1A9D" w:rsidP="00BD1A9D">
      <w:pPr>
        <w:pStyle w:val="Heading3"/>
        <w:numPr>
          <w:ilvl w:val="0"/>
          <w:numId w:val="0"/>
        </w:numPr>
        <w:rPr>
          <w:noProof w:val="0"/>
        </w:rPr>
      </w:pPr>
      <w:bookmarkStart w:id="155" w:name="_Toc490487883"/>
      <w:bookmarkStart w:id="156"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7"/>
      </w:r>
      <w:r w:rsidRPr="00D87F67">
        <w:rPr>
          <w:noProof w:val="0"/>
        </w:rPr>
        <w:t xml:space="preserve"> Content Modules</w:t>
      </w:r>
      <w:bookmarkEnd w:id="155"/>
      <w:bookmarkEnd w:id="156"/>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157"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157"/>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158" w:name="_Toc495483813"/>
      <w:r w:rsidRPr="00D87F67">
        <w:rPr>
          <w:bCs/>
          <w:noProof w:val="0"/>
        </w:rPr>
        <w:t>6.6.1 Care Plan</w:t>
      </w:r>
      <w:bookmarkEnd w:id="158"/>
    </w:p>
    <w:p w14:paraId="00C2BD35" w14:textId="6D06E75B" w:rsidR="00BD1A9D" w:rsidRPr="00D87F67" w:rsidRDefault="00A95DB2" w:rsidP="00BD1A9D">
      <w:pPr>
        <w:pStyle w:val="BodyText"/>
      </w:pPr>
      <w:bookmarkStart w:id="159" w:name="_6.2.1.1.6.1_Service_Event"/>
      <w:bookmarkStart w:id="160" w:name="_6.2.1.1.6.2_Medications_Section"/>
      <w:bookmarkStart w:id="161" w:name="_6.2.1.1.6.3_Allergies_and"/>
      <w:bookmarkStart w:id="162" w:name="_6.2.2.1.1__Problem"/>
      <w:bookmarkStart w:id="163" w:name="_6.2.3.1_Encompassing_Encounter"/>
      <w:bookmarkStart w:id="164" w:name="_6.2.3.1.1_Responsible_Party"/>
      <w:bookmarkStart w:id="165" w:name="_6.2.3.1.2_Health_Care"/>
      <w:bookmarkStart w:id="166" w:name="_6.2.4.4.1__Simple"/>
      <w:bookmarkStart w:id="167" w:name="_Toc335730763"/>
      <w:bookmarkStart w:id="168" w:name="_Toc336000666"/>
      <w:bookmarkStart w:id="169" w:name="_Toc336002388"/>
      <w:bookmarkStart w:id="170" w:name="_Toc336006583"/>
      <w:bookmarkStart w:id="171" w:name="_Toc335730764"/>
      <w:bookmarkStart w:id="172" w:name="_Toc336000667"/>
      <w:bookmarkStart w:id="173" w:name="_Toc336002389"/>
      <w:bookmarkStart w:id="174" w:name="_Toc33600658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D87F67">
        <w:t>T</w:t>
      </w:r>
      <w:r w:rsidR="00316AAE" w:rsidRPr="00D87F67">
        <w:t xml:space="preserve">he following table shows the </w:t>
      </w:r>
      <w:proofErr w:type="spellStart"/>
      <w:r w:rsidR="00F2737E" w:rsidRPr="00D87F67">
        <w:t>Dynamic</w:t>
      </w:r>
      <w:r w:rsidR="00316AAE" w:rsidRPr="00D87F67">
        <w:t>CarePlan</w:t>
      </w:r>
      <w:proofErr w:type="spellEnd"/>
      <w:r w:rsidR="00316AAE" w:rsidRPr="00D87F67">
        <w:t xml:space="preserve"> </w:t>
      </w:r>
      <w:proofErr w:type="spellStart"/>
      <w:r w:rsidR="002E0F77" w:rsidRPr="00D87F67">
        <w:t>StructureD</w:t>
      </w:r>
      <w:r w:rsidR="00F2737E" w:rsidRPr="00D87F67">
        <w:t>efinition</w:t>
      </w:r>
      <w:proofErr w:type="spellEnd"/>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proofErr w:type="gramStart"/>
            <w:r w:rsidRPr="00D87F67">
              <w:rPr>
                <w:b/>
                <w:bCs/>
              </w:rPr>
              <w:t>1</w:t>
            </w:r>
            <w:r w:rsidRPr="00D87F67">
              <w:t>..*</w:t>
            </w:r>
            <w:proofErr w:type="gramEnd"/>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xml:space="preserve">... </w:t>
            </w:r>
            <w:proofErr w:type="spellStart"/>
            <w:r w:rsidRPr="00D87F67">
              <w:t>identifier.value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D87F67" w:rsidRDefault="0088517C" w:rsidP="00D87F67">
            <w:pPr>
              <w:pStyle w:val="TableEntry"/>
              <w:rPr>
                <w:b/>
                <w:bCs/>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xml:space="preserve">... </w:t>
            </w:r>
            <w:proofErr w:type="spellStart"/>
            <w:r w:rsidRPr="00D87F67">
              <w:t>basedOn</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basedOn</w:t>
            </w:r>
            <w:proofErr w:type="spellEnd"/>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xml:space="preserve">... </w:t>
            </w:r>
            <w:proofErr w:type="spellStart"/>
            <w:r w:rsidRPr="00D87F67">
              <w:t>partOf</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partOf</w:t>
            </w:r>
            <w:proofErr w:type="spellEnd"/>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 xml:space="preserve">This version of the profile fixes the code system to </w:t>
            </w:r>
            <w:proofErr w:type="spellStart"/>
            <w:r w:rsidRPr="00D87F67">
              <w:rPr>
                <w:b/>
                <w:bCs/>
              </w:rPr>
              <w:t>Snomed</w:t>
            </w:r>
            <w:proofErr w:type="spellEnd"/>
            <w:r w:rsidRPr="00D87F67">
              <w:rPr>
                <w:b/>
                <w:bCs/>
              </w:rPr>
              <w:t>;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lastRenderedPageBreak/>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xml:space="preserve">... </w:t>
            </w:r>
            <w:proofErr w:type="spellStart"/>
            <w:r w:rsidRPr="00D87F67">
              <w:t>careTeam</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xml:space="preserve">... </w:t>
            </w:r>
            <w:proofErr w:type="spellStart"/>
            <w:r w:rsidRPr="00D87F67">
              <w:t>supportingInfo</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xml:space="preserve">.... </w:t>
            </w:r>
            <w:proofErr w:type="spellStart"/>
            <w:r w:rsidRPr="00D87F67">
              <w:t>outcomeCodeableConcept</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xml:space="preserve">.... </w:t>
            </w:r>
            <w:proofErr w:type="spellStart"/>
            <w:r w:rsidRPr="00D87F67">
              <w:t>outcomeReference</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lastRenderedPageBreak/>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proofErr w:type="spellStart"/>
            <w:r w:rsidRPr="00D87F67">
              <w:t>CarePlanActivityCategory</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xml:space="preserve">..... </w:t>
            </w:r>
            <w:proofErr w:type="spellStart"/>
            <w:r w:rsidRPr="00D87F67">
              <w:t>reasonCode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xml:space="preserve">..... </w:t>
            </w:r>
            <w:proofErr w:type="spellStart"/>
            <w:r w:rsidRPr="00D87F67">
              <w:t>reasonReference</w:t>
            </w:r>
            <w:proofErr w:type="spellEnd"/>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proofErr w:type="spellStart"/>
            <w:r w:rsidRPr="00D87F67">
              <w:t>CarePlanActivityStatus</w:t>
            </w:r>
            <w:proofErr w:type="spellEnd"/>
            <w:r w:rsidRPr="00D87F67">
              <w:t xml:space="preserve">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xml:space="preserve">..... </w:t>
            </w:r>
            <w:proofErr w:type="spellStart"/>
            <w:r w:rsidRPr="00D87F67">
              <w:t>statusReason</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proofErr w:type="spellStart"/>
            <w:r w:rsidRPr="00D87F67">
              <w:t>GoalStatusReason</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t xml:space="preserve">...... </w:t>
            </w:r>
            <w:proofErr w:type="spellStart"/>
            <w:r w:rsidRPr="00D87F67">
              <w:t>scheduledTiming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xml:space="preserve">...... </w:t>
            </w:r>
            <w:proofErr w:type="spellStart"/>
            <w:r w:rsidRPr="00D87F67">
              <w:t>scheduledPeriod</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xml:space="preserve">...... </w:t>
            </w:r>
            <w:proofErr w:type="spellStart"/>
            <w:r w:rsidRPr="00D87F67">
              <w:t>scheduledString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lastRenderedPageBreak/>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xml:space="preserve">...... </w:t>
            </w:r>
            <w:proofErr w:type="spellStart"/>
            <w:r w:rsidRPr="00D87F67">
              <w:t>productCodeableConcept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xml:space="preserve">...... </w:t>
            </w:r>
            <w:proofErr w:type="spellStart"/>
            <w:r w:rsidRPr="00D87F67">
              <w:t>productReference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xml:space="preserve">..... </w:t>
            </w:r>
            <w:proofErr w:type="spellStart"/>
            <w:r w:rsidRPr="00D87F67">
              <w:t>dailyAmount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75" w:name="_Toc495483814"/>
      <w:r w:rsidRPr="00D87F67">
        <w:rPr>
          <w:noProof w:val="0"/>
        </w:rPr>
        <w:t>6.6.2 Subscription</w:t>
      </w:r>
      <w:bookmarkEnd w:id="175"/>
    </w:p>
    <w:p w14:paraId="6A16E9C9" w14:textId="5E4E9A4D" w:rsidR="00F04ABA" w:rsidRPr="00D87F67" w:rsidRDefault="00F04ABA" w:rsidP="00E008B6">
      <w:pPr>
        <w:pStyle w:val="BodyText"/>
      </w:pPr>
      <w:r w:rsidRPr="00D87F67">
        <w:t xml:space="preserve">The following table documents </w:t>
      </w:r>
      <w:r w:rsidR="001A5528" w:rsidRPr="00D87F67">
        <w:t xml:space="preserve">the </w:t>
      </w:r>
      <w:proofErr w:type="spellStart"/>
      <w:r w:rsidR="001A5528" w:rsidRPr="00D87F67">
        <w:t>CarePlanSubscription</w:t>
      </w:r>
      <w:proofErr w:type="spellEnd"/>
      <w:r w:rsidR="001A5528" w:rsidRPr="00D87F67">
        <w:t xml:space="preserve">, which </w:t>
      </w:r>
      <w:r w:rsidRPr="00D87F67">
        <w:t>constrains the Subscription resource.</w:t>
      </w:r>
      <w:r w:rsidR="001A5528" w:rsidRPr="00D87F67">
        <w:t xml:space="preserve"> Changes to the base Subscription resource are shown in bold.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176" w:name="OLE_LINK10"/>
            <w:r w:rsidRPr="00CF5713">
              <w:rPr>
                <w:b/>
              </w:rPr>
              <w:t>|</w:t>
            </w:r>
            <w:bookmarkEnd w:id="176"/>
            <w:r w:rsidRPr="00CF5713">
              <w:rPr>
                <w:b/>
              </w:rPr>
              <w:t xml:space="preserve"> off</w:t>
            </w:r>
            <w:bookmarkStart w:id="177" w:name="OLE_LINK7"/>
            <w:r w:rsidRPr="00CF5713">
              <w:rPr>
                <w:b/>
              </w:rPr>
              <w:t xml:space="preserve"> |</w:t>
            </w:r>
            <w:bookmarkEnd w:id="177"/>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lastRenderedPageBreak/>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w:t>
            </w:r>
            <w:proofErr w:type="gramStart"/>
            <w:r w:rsidRPr="00CF5713">
              <w:rPr>
                <w:b/>
              </w:rPr>
              <w:t>....type</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w:t>
            </w:r>
            <w:proofErr w:type="gramStart"/>
            <w:r w:rsidRPr="00CF5713">
              <w:rPr>
                <w:b/>
              </w:rPr>
              <w:t>....endpoint</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t xml:space="preserve">     </w:t>
            </w:r>
            <w:proofErr w:type="gramStart"/>
            <w:r w:rsidRPr="00CF5713">
              <w:rPr>
                <w:b/>
              </w:rPr>
              <w:t>....payload</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proofErr w:type="spellStart"/>
            <w:r w:rsidRPr="00CF5713">
              <w:rPr>
                <w:b/>
              </w:rPr>
              <w:t>Mimetype</w:t>
            </w:r>
            <w:proofErr w:type="spellEnd"/>
            <w:r w:rsidRPr="00CF5713">
              <w:rPr>
                <w:b/>
              </w:rPr>
              <w:t xml:space="preserv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w:t>
            </w:r>
            <w:proofErr w:type="gramStart"/>
            <w:r w:rsidRPr="00CF5713">
              <w:rPr>
                <w:b/>
              </w:rPr>
              <w:t>....header</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1014FC56"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178" w:name="_Toc495483815"/>
      <w:r w:rsidRPr="00D87F67">
        <w:lastRenderedPageBreak/>
        <w:t>Appendices</w:t>
      </w:r>
      <w:bookmarkEnd w:id="178"/>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179" w:name="_Toc495483816"/>
      <w:r w:rsidRPr="00D87F67">
        <w:rPr>
          <w:noProof w:val="0"/>
        </w:rPr>
        <w:t xml:space="preserve">Volume </w:t>
      </w:r>
      <w:r w:rsidR="001F2CF8" w:rsidRPr="00D87F67">
        <w:rPr>
          <w:noProof w:val="0"/>
        </w:rPr>
        <w:t>3</w:t>
      </w:r>
      <w:r w:rsidRPr="00D87F67">
        <w:rPr>
          <w:noProof w:val="0"/>
        </w:rPr>
        <w:t xml:space="preserve"> Namespace Additions</w:t>
      </w:r>
      <w:bookmarkEnd w:id="179"/>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180" w:name="_Toc495483817"/>
      <w:r w:rsidRPr="00D87F67">
        <w:lastRenderedPageBreak/>
        <w:t>V</w:t>
      </w:r>
      <w:r w:rsidR="00993FF5" w:rsidRPr="00D87F67">
        <w:t>olume 4 – National Extensions</w:t>
      </w:r>
      <w:bookmarkEnd w:id="180"/>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55736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Jones, Emma" w:date="2018-02-12T08:41:00Z" w:initials="JE">
    <w:p w14:paraId="167F47F6" w14:textId="77777777" w:rsidR="00296048" w:rsidRDefault="00296048" w:rsidP="00296048">
      <w:pPr>
        <w:pStyle w:val="CommentText"/>
      </w:pPr>
      <w:r>
        <w:rPr>
          <w:rStyle w:val="CommentReference"/>
        </w:rPr>
        <w:annotationRef/>
      </w:r>
      <w:r>
        <w:t xml:space="preserve">Fix this sentence. </w:t>
      </w:r>
    </w:p>
  </w:comment>
  <w:comment w:id="81" w:author="Jones, Emma" w:date="2018-01-27T08:04:00Z" w:initials="JE">
    <w:p w14:paraId="4B1A26EC" w14:textId="2156ECBA" w:rsidR="006D2ADB" w:rsidRDefault="006D2ADB">
      <w:pPr>
        <w:pStyle w:val="CommentText"/>
      </w:pPr>
      <w:r>
        <w:rPr>
          <w:rStyle w:val="CommentReference"/>
        </w:rPr>
        <w:annotationRef/>
      </w:r>
      <w:r>
        <w:t xml:space="preserve">Need to discuss this diagram </w:t>
      </w:r>
    </w:p>
  </w:comment>
  <w:comment w:id="82" w:author="Jones, Emma" w:date="2018-01-27T08:07:00Z" w:initials="JE">
    <w:p w14:paraId="331C8480" w14:textId="7828E7B9" w:rsidR="006D2ADB" w:rsidRDefault="006D2ADB">
      <w:pPr>
        <w:pStyle w:val="CommentText"/>
      </w:pPr>
      <w:r>
        <w:rPr>
          <w:rStyle w:val="CommentReference"/>
        </w:rPr>
        <w:annotationRef/>
      </w:r>
      <w:r>
        <w:t xml:space="preserve">Need to review this diagram </w:t>
      </w:r>
    </w:p>
  </w:comment>
  <w:comment w:id="84" w:author="Jones, Emma" w:date="2018-02-04T12:12:00Z" w:initials="JE">
    <w:p w14:paraId="454AE2CA" w14:textId="065D5524" w:rsidR="006D2ADB" w:rsidRDefault="006D2ADB">
      <w:pPr>
        <w:pStyle w:val="CommentText"/>
      </w:pPr>
      <w:r>
        <w:rPr>
          <w:rStyle w:val="CommentReference"/>
        </w:rPr>
        <w:annotationRef/>
      </w:r>
      <w:r>
        <w:t xml:space="preserve">Plan on removing this sentence because this is what this update to the profile does. </w:t>
      </w:r>
    </w:p>
  </w:comment>
  <w:comment w:id="88" w:author="Jones, Emma" w:date="2018-02-04T10:25:00Z" w:initials="JE">
    <w:p w14:paraId="79779FBF" w14:textId="60F3DF35" w:rsidR="006D2ADB" w:rsidRDefault="006D2ADB"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6D2ADB" w:rsidRDefault="006D2ADB" w:rsidP="001A6878">
      <w:pPr>
        <w:jc w:val="both"/>
        <w:rPr>
          <w:b/>
          <w:color w:val="00B050"/>
        </w:rPr>
      </w:pPr>
    </w:p>
    <w:p w14:paraId="3A170C35" w14:textId="77777777" w:rsidR="006D2ADB" w:rsidRPr="00231EBB" w:rsidRDefault="006D2ADB"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w:t>
      </w:r>
      <w:proofErr w:type="gramStart"/>
      <w:r w:rsidRPr="00231EBB">
        <w:rPr>
          <w:color w:val="00B050"/>
        </w:rPr>
        <w:t>this new medical examinations/investigations</w:t>
      </w:r>
      <w:proofErr w:type="gramEnd"/>
      <w:r w:rsidRPr="00231EBB">
        <w:rPr>
          <w:color w:val="00B050"/>
        </w:rPr>
        <w:t xml:space="preserve">. This could lead to the notification, by Care Plan Service, to other new systems need to be involved. </w:t>
      </w:r>
    </w:p>
    <w:p w14:paraId="316707EC" w14:textId="77777777" w:rsidR="006D2ADB" w:rsidRPr="00010FF6" w:rsidRDefault="006D2ADB" w:rsidP="001A6878">
      <w:pPr>
        <w:jc w:val="both"/>
        <w:rPr>
          <w:b/>
          <w:color w:val="00B050"/>
        </w:rPr>
      </w:pPr>
    </w:p>
    <w:p w14:paraId="503D9F83" w14:textId="35C78D11" w:rsidR="006D2ADB" w:rsidRDefault="006D2AD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7F47F6" w15:done="0"/>
  <w15:commentEx w15:paraId="4B1A26EC" w15:done="0"/>
  <w15:commentEx w15:paraId="331C8480" w15:done="0"/>
  <w15:commentEx w15:paraId="454AE2CA" w15:done="0"/>
  <w15:commentEx w15:paraId="503D9F8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EC8D1" w14:textId="77777777" w:rsidR="002508C2" w:rsidRDefault="002508C2">
      <w:r>
        <w:separator/>
      </w:r>
    </w:p>
  </w:endnote>
  <w:endnote w:type="continuationSeparator" w:id="0">
    <w:p w14:paraId="1E7D4185" w14:textId="77777777" w:rsidR="002508C2" w:rsidRDefault="0025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6D2ADB" w:rsidRDefault="006D2A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6D2ADB" w:rsidRDefault="006D2A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6D2ADB" w:rsidRDefault="006D2ADB">
    <w:pPr>
      <w:pStyle w:val="Footer"/>
      <w:ind w:right="360"/>
    </w:pPr>
    <w:r>
      <w:t>__________________________________________________________________________</w:t>
    </w:r>
  </w:p>
  <w:p w14:paraId="2C3E8F89" w14:textId="66EDCFD7" w:rsidR="006D2ADB" w:rsidRDefault="006D2ADB" w:rsidP="00597DB2">
    <w:pPr>
      <w:pStyle w:val="Footer"/>
      <w:ind w:right="360"/>
      <w:rPr>
        <w:sz w:val="20"/>
      </w:rPr>
    </w:pPr>
    <w:bookmarkStart w:id="52"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17A08">
      <w:rPr>
        <w:rStyle w:val="PageNumber"/>
        <w:noProof/>
        <w:sz w:val="20"/>
      </w:rPr>
      <w:t>27</w:t>
    </w:r>
    <w:r w:rsidRPr="00597DB2">
      <w:rPr>
        <w:rStyle w:val="PageNumber"/>
        <w:sz w:val="20"/>
      </w:rPr>
      <w:fldChar w:fldCharType="end"/>
    </w:r>
    <w:r>
      <w:rPr>
        <w:sz w:val="20"/>
      </w:rPr>
      <w:tab/>
      <w:t xml:space="preserve">                       Copyright © 2017: IHE International, Inc.</w:t>
    </w:r>
    <w:bookmarkEnd w:id="52"/>
  </w:p>
  <w:p w14:paraId="77153476" w14:textId="77777777" w:rsidR="006D2ADB" w:rsidRDefault="006D2AD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6D2ADB" w:rsidRDefault="006D2ADB">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97A85" w14:textId="77777777" w:rsidR="002508C2" w:rsidRDefault="002508C2">
      <w:r>
        <w:separator/>
      </w:r>
    </w:p>
  </w:footnote>
  <w:footnote w:type="continuationSeparator" w:id="0">
    <w:p w14:paraId="219138C8" w14:textId="77777777" w:rsidR="002508C2" w:rsidRDefault="002508C2">
      <w:r>
        <w:continuationSeparator/>
      </w:r>
    </w:p>
  </w:footnote>
  <w:footnote w:id="1">
    <w:p w14:paraId="1BAA779D" w14:textId="77777777" w:rsidR="006D2ADB" w:rsidRDefault="006D2ADB"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6D2ADB" w:rsidRDefault="006D2ADB"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6D2ADB" w:rsidRPr="003C596C" w:rsidRDefault="006D2ADB"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6D2ADB" w:rsidRDefault="006D2ADB" w:rsidP="00AB15A3">
      <w:pPr>
        <w:pStyle w:val="FootnoteText"/>
        <w:spacing w:before="0"/>
      </w:pPr>
      <w:r w:rsidRPr="003C596C">
        <w:rPr>
          <w:sz w:val="18"/>
          <w:szCs w:val="18"/>
        </w:rPr>
        <w:t>Care Plan Domain Analysis Model (DAM) Documents</w:t>
      </w:r>
    </w:p>
  </w:footnote>
  <w:footnote w:id="4">
    <w:p w14:paraId="7CEDBD18" w14:textId="77777777" w:rsidR="006D2ADB" w:rsidRDefault="006D2ADB"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6D2ADB" w:rsidRPr="00915CAF" w:rsidRDefault="006D2ADB"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6D2ADB" w:rsidRDefault="006D2ADB" w:rsidP="00AB15A3">
      <w:pPr>
        <w:pStyle w:val="FootnoteText"/>
      </w:pPr>
      <w:r w:rsidRPr="00915CAF">
        <w:rPr>
          <w:sz w:val="18"/>
          <w:szCs w:val="18"/>
        </w:rPr>
        <w:t>Care Plan Domain Analysis Model (DAM) Documents</w:t>
      </w:r>
    </w:p>
  </w:footnote>
  <w:footnote w:id="6">
    <w:p w14:paraId="698A1514" w14:textId="71FA3A14" w:rsidR="006D2ADB" w:rsidRDefault="006D2ADB">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6D2ADB" w:rsidRDefault="006D2ADB">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6D2ADB" w:rsidRPr="00BF5E62" w:rsidRDefault="006D2ADB"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6D2ADB" w:rsidRDefault="006D2ADB">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64DB9327" w14:textId="2F11F12E" w:rsidR="006D2ADB" w:rsidRDefault="006D2ADB">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1">
    <w:p w14:paraId="56A937F4" w14:textId="77777777" w:rsidR="006D2ADB" w:rsidRDefault="006D2ADB"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2">
    <w:p w14:paraId="52267E4A" w14:textId="063AA5CE" w:rsidR="006D2ADB" w:rsidRDefault="006D2ADB"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3">
    <w:p w14:paraId="29C7AC62" w14:textId="77777777" w:rsidR="006D2ADB" w:rsidRDefault="006D2ADB">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4">
    <w:p w14:paraId="38173797" w14:textId="761C236C" w:rsidR="006D2ADB" w:rsidRDefault="006D2ADB">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5">
    <w:p w14:paraId="6C2CFAB9" w14:textId="0540168B" w:rsidR="006D2ADB" w:rsidRDefault="006D2ADB">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6">
    <w:p w14:paraId="43405560" w14:textId="00799FB9" w:rsidR="006D2ADB" w:rsidRDefault="006D2ADB">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7">
    <w:p w14:paraId="4A4E0DA5" w14:textId="77777777" w:rsidR="006D2ADB" w:rsidRDefault="006D2ADB"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6D2ADB" w:rsidRDefault="006D2ADB">
    <w:pPr>
      <w:pStyle w:val="Header"/>
    </w:pPr>
    <w:r>
      <w:t>IHE Patient Care Coordination Technical Framework Supplement – Dynamic Care Planning (DCP)</w:t>
    </w:r>
    <w:r>
      <w:br/>
      <w:t>______________________________________________________________________________</w:t>
    </w:r>
  </w:p>
  <w:p w14:paraId="18E9D4DA" w14:textId="77777777" w:rsidR="006D2ADB" w:rsidRDefault="006D2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7"/>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8"/>
  </w:num>
  <w:num w:numId="19">
    <w:abstractNumId w:val="10"/>
  </w:num>
  <w:num w:numId="20">
    <w:abstractNumId w:val="12"/>
  </w:num>
  <w:num w:numId="21">
    <w:abstractNumId w:val="13"/>
  </w:num>
  <w:num w:numId="22">
    <w:abstractNumId w:val="11"/>
  </w:num>
  <w:num w:numId="23">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0FF6"/>
    <w:rsid w:val="000121FB"/>
    <w:rsid w:val="000125FF"/>
    <w:rsid w:val="00014FA8"/>
    <w:rsid w:val="000158A8"/>
    <w:rsid w:val="00015BB9"/>
    <w:rsid w:val="000160FC"/>
    <w:rsid w:val="00017E09"/>
    <w:rsid w:val="00020C53"/>
    <w:rsid w:val="000231FB"/>
    <w:rsid w:val="00024BCD"/>
    <w:rsid w:val="0002785C"/>
    <w:rsid w:val="00030AE0"/>
    <w:rsid w:val="000345F6"/>
    <w:rsid w:val="00034E50"/>
    <w:rsid w:val="00035F86"/>
    <w:rsid w:val="00036347"/>
    <w:rsid w:val="0003687F"/>
    <w:rsid w:val="0004057D"/>
    <w:rsid w:val="00040A2D"/>
    <w:rsid w:val="0004144C"/>
    <w:rsid w:val="00041D46"/>
    <w:rsid w:val="00042756"/>
    <w:rsid w:val="00043BC9"/>
    <w:rsid w:val="0004489F"/>
    <w:rsid w:val="00044F4F"/>
    <w:rsid w:val="000470A5"/>
    <w:rsid w:val="00047D3E"/>
    <w:rsid w:val="00050797"/>
    <w:rsid w:val="000514E1"/>
    <w:rsid w:val="00051DB3"/>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C73BB"/>
    <w:rsid w:val="000D2487"/>
    <w:rsid w:val="000D4867"/>
    <w:rsid w:val="000D6321"/>
    <w:rsid w:val="000D6F01"/>
    <w:rsid w:val="000D711C"/>
    <w:rsid w:val="000D73BB"/>
    <w:rsid w:val="000E0B51"/>
    <w:rsid w:val="000E0C71"/>
    <w:rsid w:val="000E1CDD"/>
    <w:rsid w:val="000E1F9A"/>
    <w:rsid w:val="000E3338"/>
    <w:rsid w:val="000F0048"/>
    <w:rsid w:val="000F13F5"/>
    <w:rsid w:val="000F40E1"/>
    <w:rsid w:val="000F5BBB"/>
    <w:rsid w:val="000F613A"/>
    <w:rsid w:val="000F6798"/>
    <w:rsid w:val="000F6D26"/>
    <w:rsid w:val="000F6DB4"/>
    <w:rsid w:val="0010048C"/>
    <w:rsid w:val="001049AA"/>
    <w:rsid w:val="00104BE6"/>
    <w:rsid w:val="0010536B"/>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676"/>
    <w:rsid w:val="001A6878"/>
    <w:rsid w:val="001A7247"/>
    <w:rsid w:val="001A7C4C"/>
    <w:rsid w:val="001B2B50"/>
    <w:rsid w:val="001B463C"/>
    <w:rsid w:val="001B6524"/>
    <w:rsid w:val="001C3E70"/>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2D77"/>
    <w:rsid w:val="002040DD"/>
    <w:rsid w:val="0020453A"/>
    <w:rsid w:val="00204D6E"/>
    <w:rsid w:val="00205054"/>
    <w:rsid w:val="00205AB3"/>
    <w:rsid w:val="00205ADD"/>
    <w:rsid w:val="00207571"/>
    <w:rsid w:val="00207816"/>
    <w:rsid w:val="00207868"/>
    <w:rsid w:val="002141FD"/>
    <w:rsid w:val="002173E6"/>
    <w:rsid w:val="00220A52"/>
    <w:rsid w:val="0022102B"/>
    <w:rsid w:val="00221AC2"/>
    <w:rsid w:val="0022261E"/>
    <w:rsid w:val="0022352C"/>
    <w:rsid w:val="00225695"/>
    <w:rsid w:val="002317DB"/>
    <w:rsid w:val="00231EBB"/>
    <w:rsid w:val="0023203E"/>
    <w:rsid w:val="002322FF"/>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56DB"/>
    <w:rsid w:val="00265874"/>
    <w:rsid w:val="002670D2"/>
    <w:rsid w:val="00267883"/>
    <w:rsid w:val="0027025A"/>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1B12"/>
    <w:rsid w:val="00293061"/>
    <w:rsid w:val="00293CF1"/>
    <w:rsid w:val="00294C25"/>
    <w:rsid w:val="00295D77"/>
    <w:rsid w:val="00296048"/>
    <w:rsid w:val="002A00F1"/>
    <w:rsid w:val="002A4C2E"/>
    <w:rsid w:val="002A5FC3"/>
    <w:rsid w:val="002B35AA"/>
    <w:rsid w:val="002B4844"/>
    <w:rsid w:val="002C19F6"/>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E6CA8"/>
    <w:rsid w:val="002F051F"/>
    <w:rsid w:val="002F076A"/>
    <w:rsid w:val="002F2910"/>
    <w:rsid w:val="002F5FBE"/>
    <w:rsid w:val="00303E20"/>
    <w:rsid w:val="003045B6"/>
    <w:rsid w:val="00310FBE"/>
    <w:rsid w:val="00314713"/>
    <w:rsid w:val="00316247"/>
    <w:rsid w:val="00316A90"/>
    <w:rsid w:val="00316AAE"/>
    <w:rsid w:val="0032060B"/>
    <w:rsid w:val="00323461"/>
    <w:rsid w:val="00324217"/>
    <w:rsid w:val="00324356"/>
    <w:rsid w:val="003252EB"/>
    <w:rsid w:val="0032600B"/>
    <w:rsid w:val="00326101"/>
    <w:rsid w:val="003275D7"/>
    <w:rsid w:val="0032760F"/>
    <w:rsid w:val="00332763"/>
    <w:rsid w:val="00332807"/>
    <w:rsid w:val="00333152"/>
    <w:rsid w:val="00334CA4"/>
    <w:rsid w:val="00335554"/>
    <w:rsid w:val="003370F8"/>
    <w:rsid w:val="003375BB"/>
    <w:rsid w:val="00340176"/>
    <w:rsid w:val="00342966"/>
    <w:rsid w:val="003432DC"/>
    <w:rsid w:val="00346314"/>
    <w:rsid w:val="00346BB8"/>
    <w:rsid w:val="0034733A"/>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C52"/>
    <w:rsid w:val="00391D83"/>
    <w:rsid w:val="003921A0"/>
    <w:rsid w:val="003953B9"/>
    <w:rsid w:val="0039624B"/>
    <w:rsid w:val="00396898"/>
    <w:rsid w:val="003A041D"/>
    <w:rsid w:val="003A09FE"/>
    <w:rsid w:val="003A2537"/>
    <w:rsid w:val="003A2F4B"/>
    <w:rsid w:val="003A2F93"/>
    <w:rsid w:val="003A7E10"/>
    <w:rsid w:val="003B2A2B"/>
    <w:rsid w:val="003B40CC"/>
    <w:rsid w:val="003B67B1"/>
    <w:rsid w:val="003B6CAA"/>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0DC"/>
    <w:rsid w:val="00404595"/>
    <w:rsid w:val="004046B6"/>
    <w:rsid w:val="004070FB"/>
    <w:rsid w:val="00410D6B"/>
    <w:rsid w:val="00412649"/>
    <w:rsid w:val="00413060"/>
    <w:rsid w:val="00415432"/>
    <w:rsid w:val="00417A70"/>
    <w:rsid w:val="0042085E"/>
    <w:rsid w:val="004225C9"/>
    <w:rsid w:val="004243F0"/>
    <w:rsid w:val="00426B61"/>
    <w:rsid w:val="00427C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51FC"/>
    <w:rsid w:val="00466D60"/>
    <w:rsid w:val="00467CEA"/>
    <w:rsid w:val="00470C9B"/>
    <w:rsid w:val="00472402"/>
    <w:rsid w:val="004727BD"/>
    <w:rsid w:val="00472ABA"/>
    <w:rsid w:val="00474113"/>
    <w:rsid w:val="004809A3"/>
    <w:rsid w:val="00480E51"/>
    <w:rsid w:val="004818E8"/>
    <w:rsid w:val="00482D1D"/>
    <w:rsid w:val="00482DC2"/>
    <w:rsid w:val="00483A94"/>
    <w:rsid w:val="00483C1C"/>
    <w:rsid w:val="004845CE"/>
    <w:rsid w:val="00487FFC"/>
    <w:rsid w:val="004903F9"/>
    <w:rsid w:val="00492541"/>
    <w:rsid w:val="00494ECB"/>
    <w:rsid w:val="0049682F"/>
    <w:rsid w:val="004A2E11"/>
    <w:rsid w:val="004A2E2C"/>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20C6"/>
    <w:rsid w:val="00503AE1"/>
    <w:rsid w:val="00503DFB"/>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0BAA"/>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57365"/>
    <w:rsid w:val="005629FE"/>
    <w:rsid w:val="0056355B"/>
    <w:rsid w:val="005672A9"/>
    <w:rsid w:val="00567AA4"/>
    <w:rsid w:val="00570B52"/>
    <w:rsid w:val="005719CE"/>
    <w:rsid w:val="00572031"/>
    <w:rsid w:val="00573102"/>
    <w:rsid w:val="0057312C"/>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1D8B"/>
    <w:rsid w:val="005A2271"/>
    <w:rsid w:val="005A42EE"/>
    <w:rsid w:val="005A6608"/>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5F4E5E"/>
    <w:rsid w:val="005F767C"/>
    <w:rsid w:val="00600EC6"/>
    <w:rsid w:val="006014F8"/>
    <w:rsid w:val="00602956"/>
    <w:rsid w:val="00603A86"/>
    <w:rsid w:val="00603ED5"/>
    <w:rsid w:val="00604F10"/>
    <w:rsid w:val="00607529"/>
    <w:rsid w:val="006106AB"/>
    <w:rsid w:val="006107EC"/>
    <w:rsid w:val="006116E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3C3F"/>
    <w:rsid w:val="006341A9"/>
    <w:rsid w:val="0063498C"/>
    <w:rsid w:val="006360B8"/>
    <w:rsid w:val="006375D3"/>
    <w:rsid w:val="00644FC1"/>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93265"/>
    <w:rsid w:val="006A18C9"/>
    <w:rsid w:val="006A2A74"/>
    <w:rsid w:val="006A3098"/>
    <w:rsid w:val="006A4160"/>
    <w:rsid w:val="006A670E"/>
    <w:rsid w:val="006A7A2A"/>
    <w:rsid w:val="006B259C"/>
    <w:rsid w:val="006B28BB"/>
    <w:rsid w:val="006B35E6"/>
    <w:rsid w:val="006B5074"/>
    <w:rsid w:val="006B7354"/>
    <w:rsid w:val="006B74A3"/>
    <w:rsid w:val="006B7ABF"/>
    <w:rsid w:val="006C1E22"/>
    <w:rsid w:val="006C242B"/>
    <w:rsid w:val="006C2C14"/>
    <w:rsid w:val="006C371A"/>
    <w:rsid w:val="006C7E2C"/>
    <w:rsid w:val="006D163E"/>
    <w:rsid w:val="006D27ED"/>
    <w:rsid w:val="006D2ADB"/>
    <w:rsid w:val="006D2CFB"/>
    <w:rsid w:val="006D32ED"/>
    <w:rsid w:val="006D43F2"/>
    <w:rsid w:val="006D4881"/>
    <w:rsid w:val="006D52E8"/>
    <w:rsid w:val="006D6AF7"/>
    <w:rsid w:val="006D768F"/>
    <w:rsid w:val="006E10C4"/>
    <w:rsid w:val="006E163F"/>
    <w:rsid w:val="006E5767"/>
    <w:rsid w:val="006F1780"/>
    <w:rsid w:val="006F5D7E"/>
    <w:rsid w:val="006F60F6"/>
    <w:rsid w:val="00701B3A"/>
    <w:rsid w:val="00702847"/>
    <w:rsid w:val="0070672F"/>
    <w:rsid w:val="0070762D"/>
    <w:rsid w:val="00710B63"/>
    <w:rsid w:val="00711B9C"/>
    <w:rsid w:val="00711F86"/>
    <w:rsid w:val="00712AE6"/>
    <w:rsid w:val="0071309E"/>
    <w:rsid w:val="007174BB"/>
    <w:rsid w:val="00717A71"/>
    <w:rsid w:val="00720288"/>
    <w:rsid w:val="007211D3"/>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0207"/>
    <w:rsid w:val="007516E6"/>
    <w:rsid w:val="00752F7E"/>
    <w:rsid w:val="007549D4"/>
    <w:rsid w:val="00755715"/>
    <w:rsid w:val="00761469"/>
    <w:rsid w:val="007622A9"/>
    <w:rsid w:val="00762B0C"/>
    <w:rsid w:val="00767053"/>
    <w:rsid w:val="00773965"/>
    <w:rsid w:val="00774B6B"/>
    <w:rsid w:val="007751BB"/>
    <w:rsid w:val="007767F8"/>
    <w:rsid w:val="007773C8"/>
    <w:rsid w:val="00780185"/>
    <w:rsid w:val="0078063E"/>
    <w:rsid w:val="007815AF"/>
    <w:rsid w:val="00781FC0"/>
    <w:rsid w:val="007824BF"/>
    <w:rsid w:val="0078454E"/>
    <w:rsid w:val="007866A1"/>
    <w:rsid w:val="0078781A"/>
    <w:rsid w:val="00787B2D"/>
    <w:rsid w:val="00791B03"/>
    <w:rsid w:val="007922ED"/>
    <w:rsid w:val="00793ABF"/>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E7B8A"/>
    <w:rsid w:val="007F771A"/>
    <w:rsid w:val="007F7801"/>
    <w:rsid w:val="00802F29"/>
    <w:rsid w:val="00803E2D"/>
    <w:rsid w:val="008044D0"/>
    <w:rsid w:val="008067DF"/>
    <w:rsid w:val="00806E6D"/>
    <w:rsid w:val="00811862"/>
    <w:rsid w:val="0081222E"/>
    <w:rsid w:val="0081320A"/>
    <w:rsid w:val="00815E51"/>
    <w:rsid w:val="00816FC9"/>
    <w:rsid w:val="008173AE"/>
    <w:rsid w:val="008200AA"/>
    <w:rsid w:val="008249A2"/>
    <w:rsid w:val="00825126"/>
    <w:rsid w:val="00825642"/>
    <w:rsid w:val="00825FC5"/>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53CB"/>
    <w:rsid w:val="008B5D7E"/>
    <w:rsid w:val="008B620B"/>
    <w:rsid w:val="008B6391"/>
    <w:rsid w:val="008C089A"/>
    <w:rsid w:val="008C1766"/>
    <w:rsid w:val="008C1E9D"/>
    <w:rsid w:val="008C2FE8"/>
    <w:rsid w:val="008C34C4"/>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61A2"/>
    <w:rsid w:val="00907134"/>
    <w:rsid w:val="00910E03"/>
    <w:rsid w:val="00915458"/>
    <w:rsid w:val="00921B52"/>
    <w:rsid w:val="00924A7A"/>
    <w:rsid w:val="00924E49"/>
    <w:rsid w:val="009251A4"/>
    <w:rsid w:val="0092617B"/>
    <w:rsid w:val="009268F6"/>
    <w:rsid w:val="00933C9A"/>
    <w:rsid w:val="00934715"/>
    <w:rsid w:val="00934984"/>
    <w:rsid w:val="00934D96"/>
    <w:rsid w:val="00936B99"/>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2E5F"/>
    <w:rsid w:val="009A3459"/>
    <w:rsid w:val="009A3F56"/>
    <w:rsid w:val="009A57C3"/>
    <w:rsid w:val="009B00BE"/>
    <w:rsid w:val="009B048D"/>
    <w:rsid w:val="009B1146"/>
    <w:rsid w:val="009B5102"/>
    <w:rsid w:val="009B6AA3"/>
    <w:rsid w:val="009B72FD"/>
    <w:rsid w:val="009B7CBD"/>
    <w:rsid w:val="009C10D5"/>
    <w:rsid w:val="009C2AE5"/>
    <w:rsid w:val="009C3078"/>
    <w:rsid w:val="009C48F8"/>
    <w:rsid w:val="009C4B0D"/>
    <w:rsid w:val="009C5B12"/>
    <w:rsid w:val="009C6269"/>
    <w:rsid w:val="009C6F21"/>
    <w:rsid w:val="009D0CDF"/>
    <w:rsid w:val="009D107B"/>
    <w:rsid w:val="009D125C"/>
    <w:rsid w:val="009D2A49"/>
    <w:rsid w:val="009D2DD6"/>
    <w:rsid w:val="009D3361"/>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87B89"/>
    <w:rsid w:val="00A90BD5"/>
    <w:rsid w:val="00A90C79"/>
    <w:rsid w:val="00A910E1"/>
    <w:rsid w:val="00A91203"/>
    <w:rsid w:val="00A92AD6"/>
    <w:rsid w:val="00A93362"/>
    <w:rsid w:val="00A955EC"/>
    <w:rsid w:val="00A9593D"/>
    <w:rsid w:val="00A95DB2"/>
    <w:rsid w:val="00A9751B"/>
    <w:rsid w:val="00A9786E"/>
    <w:rsid w:val="00AA03CC"/>
    <w:rsid w:val="00AA05BE"/>
    <w:rsid w:val="00AA18D4"/>
    <w:rsid w:val="00AA34AA"/>
    <w:rsid w:val="00AA3771"/>
    <w:rsid w:val="00AA684E"/>
    <w:rsid w:val="00AA69C0"/>
    <w:rsid w:val="00AB03D1"/>
    <w:rsid w:val="00AB15A3"/>
    <w:rsid w:val="00AB1B59"/>
    <w:rsid w:val="00AB41BE"/>
    <w:rsid w:val="00AB470D"/>
    <w:rsid w:val="00AC2090"/>
    <w:rsid w:val="00AC2FDB"/>
    <w:rsid w:val="00AC3382"/>
    <w:rsid w:val="00AC609B"/>
    <w:rsid w:val="00AC7C88"/>
    <w:rsid w:val="00AD069D"/>
    <w:rsid w:val="00AD2AE2"/>
    <w:rsid w:val="00AD3A30"/>
    <w:rsid w:val="00AD3E2B"/>
    <w:rsid w:val="00AD3EA6"/>
    <w:rsid w:val="00AD7036"/>
    <w:rsid w:val="00AE1439"/>
    <w:rsid w:val="00AE1990"/>
    <w:rsid w:val="00AE24A4"/>
    <w:rsid w:val="00AE3188"/>
    <w:rsid w:val="00AE4AED"/>
    <w:rsid w:val="00AE51CC"/>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360FF"/>
    <w:rsid w:val="00B403E4"/>
    <w:rsid w:val="00B409D2"/>
    <w:rsid w:val="00B41318"/>
    <w:rsid w:val="00B43198"/>
    <w:rsid w:val="00B43654"/>
    <w:rsid w:val="00B4445C"/>
    <w:rsid w:val="00B4591C"/>
    <w:rsid w:val="00B45FA5"/>
    <w:rsid w:val="00B4798B"/>
    <w:rsid w:val="00B47C57"/>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0B5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10BE"/>
    <w:rsid w:val="00BD1A9D"/>
    <w:rsid w:val="00BD2720"/>
    <w:rsid w:val="00BD306C"/>
    <w:rsid w:val="00BD50E5"/>
    <w:rsid w:val="00BD66AF"/>
    <w:rsid w:val="00BD6767"/>
    <w:rsid w:val="00BE02D0"/>
    <w:rsid w:val="00BE1308"/>
    <w:rsid w:val="00BE39EE"/>
    <w:rsid w:val="00BE5305"/>
    <w:rsid w:val="00BE5916"/>
    <w:rsid w:val="00BE7EBE"/>
    <w:rsid w:val="00BF2986"/>
    <w:rsid w:val="00BF55F1"/>
    <w:rsid w:val="00C0135D"/>
    <w:rsid w:val="00C015EA"/>
    <w:rsid w:val="00C05CCE"/>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A4986"/>
    <w:rsid w:val="00CB0D10"/>
    <w:rsid w:val="00CB2334"/>
    <w:rsid w:val="00CB5DBD"/>
    <w:rsid w:val="00CB6072"/>
    <w:rsid w:val="00CB6758"/>
    <w:rsid w:val="00CC0A62"/>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713"/>
    <w:rsid w:val="00CF59EC"/>
    <w:rsid w:val="00D0225B"/>
    <w:rsid w:val="00D03F2C"/>
    <w:rsid w:val="00D04B4D"/>
    <w:rsid w:val="00D05B7C"/>
    <w:rsid w:val="00D07411"/>
    <w:rsid w:val="00D104E3"/>
    <w:rsid w:val="00D10BFF"/>
    <w:rsid w:val="00D1223C"/>
    <w:rsid w:val="00D139A9"/>
    <w:rsid w:val="00D145F4"/>
    <w:rsid w:val="00D156E2"/>
    <w:rsid w:val="00D17604"/>
    <w:rsid w:val="00D17A08"/>
    <w:rsid w:val="00D22DE2"/>
    <w:rsid w:val="00D250A2"/>
    <w:rsid w:val="00D26F3F"/>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48B5"/>
    <w:rsid w:val="00D830B4"/>
    <w:rsid w:val="00D83D6B"/>
    <w:rsid w:val="00D84B10"/>
    <w:rsid w:val="00D85A7B"/>
    <w:rsid w:val="00D87F67"/>
    <w:rsid w:val="00D91791"/>
    <w:rsid w:val="00D91815"/>
    <w:rsid w:val="00D93247"/>
    <w:rsid w:val="00D93A54"/>
    <w:rsid w:val="00D953BB"/>
    <w:rsid w:val="00D957FE"/>
    <w:rsid w:val="00D9585C"/>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04F1"/>
    <w:rsid w:val="00DD13DB"/>
    <w:rsid w:val="00DD19F9"/>
    <w:rsid w:val="00DD4BA7"/>
    <w:rsid w:val="00DD4D5A"/>
    <w:rsid w:val="00DD5EE0"/>
    <w:rsid w:val="00DE0504"/>
    <w:rsid w:val="00DE2B1C"/>
    <w:rsid w:val="00DE3F6C"/>
    <w:rsid w:val="00DE4EE0"/>
    <w:rsid w:val="00DE4F60"/>
    <w:rsid w:val="00DE5F2F"/>
    <w:rsid w:val="00DE644B"/>
    <w:rsid w:val="00DE6D6A"/>
    <w:rsid w:val="00DE7269"/>
    <w:rsid w:val="00DE726C"/>
    <w:rsid w:val="00DE7839"/>
    <w:rsid w:val="00DF057A"/>
    <w:rsid w:val="00DF41E7"/>
    <w:rsid w:val="00DF487F"/>
    <w:rsid w:val="00DF683C"/>
    <w:rsid w:val="00DF769E"/>
    <w:rsid w:val="00DF7CCA"/>
    <w:rsid w:val="00E007E6"/>
    <w:rsid w:val="00E008B6"/>
    <w:rsid w:val="00E014B6"/>
    <w:rsid w:val="00E01A95"/>
    <w:rsid w:val="00E01D59"/>
    <w:rsid w:val="00E0223A"/>
    <w:rsid w:val="00E053AF"/>
    <w:rsid w:val="00E078B4"/>
    <w:rsid w:val="00E10B94"/>
    <w:rsid w:val="00E115D7"/>
    <w:rsid w:val="00E121ED"/>
    <w:rsid w:val="00E126C2"/>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28B3"/>
    <w:rsid w:val="00EA481F"/>
    <w:rsid w:val="00EA4EA1"/>
    <w:rsid w:val="00EA5B9E"/>
    <w:rsid w:val="00EA7E83"/>
    <w:rsid w:val="00EB0233"/>
    <w:rsid w:val="00EB71A2"/>
    <w:rsid w:val="00EC098D"/>
    <w:rsid w:val="00EC11E0"/>
    <w:rsid w:val="00EC20F6"/>
    <w:rsid w:val="00EC2822"/>
    <w:rsid w:val="00EC2D94"/>
    <w:rsid w:val="00EC7367"/>
    <w:rsid w:val="00ED0083"/>
    <w:rsid w:val="00ED3E87"/>
    <w:rsid w:val="00ED46BE"/>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63CF"/>
    <w:rsid w:val="00F2737E"/>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1AC4"/>
    <w:rsid w:val="00F82F74"/>
    <w:rsid w:val="00F839B7"/>
    <w:rsid w:val="00F846DB"/>
    <w:rsid w:val="00F847E4"/>
    <w:rsid w:val="00F8495F"/>
    <w:rsid w:val="00F84EC2"/>
    <w:rsid w:val="00F85DFE"/>
    <w:rsid w:val="00F8659B"/>
    <w:rsid w:val="00F869C8"/>
    <w:rsid w:val="00F90016"/>
    <w:rsid w:val="00F900F7"/>
    <w:rsid w:val="00F9257D"/>
    <w:rsid w:val="00F9427B"/>
    <w:rsid w:val="00F967B3"/>
    <w:rsid w:val="00FA1B42"/>
    <w:rsid w:val="00FA2A29"/>
    <w:rsid w:val="00FA427F"/>
    <w:rsid w:val="00FA569E"/>
    <w:rsid w:val="00FA7074"/>
    <w:rsid w:val="00FB07CE"/>
    <w:rsid w:val="00FB321B"/>
    <w:rsid w:val="00FB66E9"/>
    <w:rsid w:val="00FC24E1"/>
    <w:rsid w:val="00FC278A"/>
    <w:rsid w:val="00FC4CE3"/>
    <w:rsid w:val="00FD0383"/>
    <w:rsid w:val="00FD11C0"/>
    <w:rsid w:val="00FD1800"/>
    <w:rsid w:val="00FD2E73"/>
    <w:rsid w:val="00FD3F02"/>
    <w:rsid w:val="00FD5E89"/>
    <w:rsid w:val="00FD69BC"/>
    <w:rsid w:val="00FD6B22"/>
    <w:rsid w:val="00FE0205"/>
    <w:rsid w:val="00FE04D6"/>
    <w:rsid w:val="00FE5F5C"/>
    <w:rsid w:val="00FE624E"/>
    <w:rsid w:val="00FF11B8"/>
    <w:rsid w:val="00FF2BA5"/>
    <w:rsid w:val="00FF33B6"/>
    <w:rsid w:val="00FF33D1"/>
    <w:rsid w:val="00FF4C4E"/>
    <w:rsid w:val="00FF4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footer" Target="footer1.xml"/><Relationship Id="rId33" Type="http://schemas.openxmlformats.org/officeDocument/2006/relationships/hyperlink" Target="ftp://ftp.ihe.net/TF_Implementation_Material/PCC/DCP/DynamicCarePlanningFlow_chronicCondition.vsd" TargetMode="External"/><Relationship Id="rId38" Type="http://schemas.openxmlformats.org/officeDocument/2006/relationships/hyperlink" Target="http://hl7.org/fhir/bundle.html" TargetMode="Externa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hyperlink" Target="http://hl7.org/fhir/http.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ftp://ftp.ihe.net/TF_Implementation_Material/PCC/DCP/Use%20Case%20Dynamic%20Care%20Planning%20Diagram.pptx" TargetMode="External"/><Relationship Id="rId37" Type="http://schemas.openxmlformats.org/officeDocument/2006/relationships/hyperlink" Target="http://hl7.org/fhir/search.html"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http.html" TargetMode="External"/><Relationship Id="rId36" Type="http://schemas.openxmlformats.org/officeDocument/2006/relationships/hyperlink" Target="http://ihe.net/uploadedFiles/Documents/ITI/IHE_ITI_Suppl_Appx-Z.pdf"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comments" Target="comments.xml"/><Relationship Id="rId35"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6F477-D302-41BC-ADF4-60336524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17</TotalTime>
  <Pages>57</Pages>
  <Words>12058</Words>
  <Characters>68734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80631</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4</cp:revision>
  <cp:lastPrinted>2012-05-01T14:26:00Z</cp:lastPrinted>
  <dcterms:created xsi:type="dcterms:W3CDTF">2018-02-12T17:32:00Z</dcterms:created>
  <dcterms:modified xsi:type="dcterms:W3CDTF">2018-02-12T17:51:00Z</dcterms:modified>
  <cp:category>IHE Supplement</cp:category>
</cp:coreProperties>
</file>