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B7" w:rsidRDefault="00D732B7">
      <w:pPr>
        <w:pStyle w:val="Title"/>
      </w:pPr>
      <w:r>
        <w:t>IHE Change Proposal</w:t>
      </w:r>
    </w:p>
    <w:p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D732B7" w:rsidRDefault="00D732B7">
      <w:pPr>
        <w:pStyle w:val="BodyText"/>
      </w:pPr>
    </w:p>
    <w:p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0"/>
        <w:gridCol w:w="4680"/>
      </w:tblGrid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:rsidR="00D732B7" w:rsidRPr="001D3E4A" w:rsidRDefault="00D732B7" w:rsidP="001D3E4A">
            <w:pPr>
              <w:pStyle w:val="TableEntry"/>
            </w:pPr>
            <w:r w:rsidRPr="001D3E4A">
              <w:t>IT Infrastructure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 xml:space="preserve">Change Proposal </w:t>
            </w:r>
            <w:r w:rsidR="00766FFD" w:rsidRPr="001D3E4A">
              <w:t>ID</w:t>
            </w:r>
            <w:r w:rsidR="00A43CFF" w:rsidRPr="001D3E4A">
              <w:t>:</w:t>
            </w:r>
          </w:p>
        </w:tc>
        <w:tc>
          <w:tcPr>
            <w:tcW w:w="4788" w:type="dxa"/>
          </w:tcPr>
          <w:p w:rsidR="00D732B7" w:rsidRPr="001D3E4A" w:rsidRDefault="00D90423" w:rsidP="00D90423">
            <w:pPr>
              <w:pStyle w:val="TableEntry"/>
            </w:pPr>
            <w:r>
              <w:t>CP-PCC</w:t>
            </w:r>
            <w:r w:rsidR="00766FFD" w:rsidRPr="001D3E4A">
              <w:t>-</w:t>
            </w:r>
            <w:r>
              <w:t>224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Change Proposal Status:</w:t>
            </w:r>
          </w:p>
        </w:tc>
        <w:tc>
          <w:tcPr>
            <w:tcW w:w="4788" w:type="dxa"/>
          </w:tcPr>
          <w:p w:rsidR="00D732B7" w:rsidRPr="001D3E4A" w:rsidRDefault="00244911">
            <w:pPr>
              <w:pStyle w:val="TableEntry"/>
            </w:pPr>
            <w:r>
              <w:t>Assigned</w:t>
            </w:r>
            <w:bookmarkStart w:id="0" w:name="_GoBack"/>
            <w:bookmarkEnd w:id="0"/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Date of last update:</w:t>
            </w:r>
          </w:p>
        </w:tc>
        <w:tc>
          <w:tcPr>
            <w:tcW w:w="4788" w:type="dxa"/>
          </w:tcPr>
          <w:p w:rsidR="00D732B7" w:rsidRPr="001D3E4A" w:rsidRDefault="00D90423">
            <w:pPr>
              <w:pStyle w:val="TableEntry"/>
            </w:pPr>
            <w:r>
              <w:t>September 13, 2016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Person assigned:</w:t>
            </w:r>
          </w:p>
        </w:tc>
        <w:tc>
          <w:tcPr>
            <w:tcW w:w="4788" w:type="dxa"/>
          </w:tcPr>
          <w:p w:rsidR="00D732B7" w:rsidRPr="001D3E4A" w:rsidRDefault="00244911">
            <w:pPr>
              <w:pStyle w:val="TableEntry"/>
            </w:pPr>
            <w:r>
              <w:t>Emma Jones</w:t>
            </w:r>
          </w:p>
        </w:tc>
      </w:tr>
    </w:tbl>
    <w:p w:rsidR="00D732B7" w:rsidRDefault="00D732B7">
      <w:pPr>
        <w:pStyle w:val="TableTitle"/>
      </w:pPr>
    </w:p>
    <w:p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4706"/>
      </w:tblGrid>
      <w:tr w:rsidR="00D732B7">
        <w:trPr>
          <w:cantSplit/>
        </w:trPr>
        <w:tc>
          <w:tcPr>
            <w:tcW w:w="9576" w:type="dxa"/>
            <w:gridSpan w:val="2"/>
          </w:tcPr>
          <w:p w:rsidR="00D732B7" w:rsidRPr="001D3E4A" w:rsidRDefault="001D3E4A">
            <w:pPr>
              <w:pStyle w:val="TableEntryHeader"/>
            </w:pPr>
            <w:r w:rsidRPr="001D3E4A">
              <w:t xml:space="preserve">Explain </w:t>
            </w:r>
            <w:r w:rsidR="00E5652B">
              <w:t xml:space="preserve">‘ED’ </w:t>
            </w:r>
            <w:r w:rsidRPr="001D3E4A">
              <w:t>abbreviation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:rsidR="00D732B7" w:rsidRDefault="009B1C7B">
            <w:pPr>
              <w:pStyle w:val="TableEntry"/>
            </w:pPr>
            <w:hyperlink r:id="rId7" w:history="1">
              <w:r w:rsidR="001D3E4A" w:rsidRPr="004605D3">
                <w:rPr>
                  <w:rStyle w:val="Hyperlink"/>
                </w:rPr>
                <w:t>jenskristianvilladsen@gmail.com</w:t>
              </w:r>
            </w:hyperlink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:rsidR="00D732B7" w:rsidRPr="001D3E4A" w:rsidRDefault="001D3E4A">
            <w:pPr>
              <w:pStyle w:val="TableEntry"/>
            </w:pPr>
            <w:r w:rsidRPr="001D3E4A">
              <w:t>September 13, 2016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:rsidR="00D732B7" w:rsidRPr="001D3E4A" w:rsidRDefault="001D3E4A">
            <w:pPr>
              <w:pStyle w:val="TableEntry"/>
            </w:pPr>
            <w:r w:rsidRPr="001D3E4A">
              <w:t>Bed Management (BED)</w:t>
            </w:r>
          </w:p>
        </w:tc>
      </w:tr>
      <w:tr w:rsidR="00766FFD">
        <w:tc>
          <w:tcPr>
            <w:tcW w:w="4788" w:type="dxa"/>
          </w:tcPr>
          <w:p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:rsidR="00766FFD" w:rsidRPr="001D3E4A" w:rsidRDefault="001D3E4A">
            <w:pPr>
              <w:pStyle w:val="TableEntry"/>
            </w:pPr>
            <w:r w:rsidRPr="001D3E4A">
              <w:t>None</w:t>
            </w:r>
          </w:p>
        </w:tc>
      </w:tr>
      <w:tr w:rsidR="00D732B7">
        <w:trPr>
          <w:cantSplit/>
        </w:trPr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:rsidR="00D732B7" w:rsidRPr="001D3E4A" w:rsidRDefault="001D3E4A">
            <w:pPr>
              <w:pStyle w:val="TableEntry"/>
            </w:pPr>
            <w:r w:rsidRPr="001D3E4A">
              <w:t>Draft for public comment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:rsidR="00D732B7" w:rsidRDefault="00D732B7">
            <w:pPr>
              <w:pStyle w:val="TableEntry"/>
            </w:pPr>
          </w:p>
        </w:tc>
      </w:tr>
      <w:tr w:rsidR="00D732B7" w:rsidRPr="00631FB6">
        <w:trPr>
          <w:cantSplit/>
        </w:trPr>
        <w:tc>
          <w:tcPr>
            <w:tcW w:w="9576" w:type="dxa"/>
            <w:gridSpan w:val="2"/>
          </w:tcPr>
          <w:p w:rsidR="00D732B7" w:rsidRPr="00631FB6" w:rsidRDefault="00D732B7">
            <w:pPr>
              <w:pStyle w:val="TableEntry"/>
            </w:pPr>
            <w:r w:rsidRPr="00631FB6">
              <w:t>Rationale for Change:</w:t>
            </w:r>
          </w:p>
          <w:p w:rsidR="00D732B7" w:rsidRPr="00631FB6" w:rsidRDefault="001D3E4A">
            <w:pPr>
              <w:pStyle w:val="TableEntry"/>
            </w:pPr>
            <w:r w:rsidRPr="00631FB6">
              <w:t>Pure matter of how to communicate</w:t>
            </w:r>
          </w:p>
          <w:p w:rsidR="00D732B7" w:rsidRPr="00631FB6" w:rsidRDefault="00D732B7">
            <w:pPr>
              <w:pStyle w:val="TableEntry"/>
            </w:pPr>
          </w:p>
          <w:p w:rsidR="00D732B7" w:rsidRPr="00631FB6" w:rsidRDefault="00D732B7">
            <w:pPr>
              <w:pStyle w:val="TableEntry"/>
            </w:pPr>
          </w:p>
        </w:tc>
      </w:tr>
    </w:tbl>
    <w:p w:rsidR="0096532F" w:rsidRPr="00DA4A9D" w:rsidRDefault="001D3E4A">
      <w:pPr>
        <w:pStyle w:val="BodyText"/>
        <w:rPr>
          <w:color w:val="FF0000"/>
        </w:rPr>
      </w:pPr>
      <w:r w:rsidRPr="00631FB6">
        <w:t xml:space="preserve">The term </w:t>
      </w:r>
      <w:r w:rsidR="00631FB6" w:rsidRPr="00631FB6">
        <w:t>'</w:t>
      </w:r>
      <w:r w:rsidRPr="00631FB6">
        <w:t>ED</w:t>
      </w:r>
      <w:r w:rsidR="00631FB6" w:rsidRPr="00631FB6">
        <w:t>'</w:t>
      </w:r>
      <w:r w:rsidRPr="00631FB6">
        <w:t xml:space="preserve"> is used multiple places without explaining what it actually is. </w:t>
      </w:r>
      <w:r w:rsidR="00631FB6" w:rsidRPr="00631FB6">
        <w:t>It took me at least 5 minutes to understand that it was the concept of 'Emergency department' that it was an abbreviation for. I suggest that this is explained at least the first time this abbreviation is mentioned.</w:t>
      </w:r>
    </w:p>
    <w:sectPr w:rsidR="0096532F" w:rsidRPr="00DA4A9D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C7B" w:rsidRDefault="009B1C7B">
      <w:r>
        <w:separator/>
      </w:r>
    </w:p>
  </w:endnote>
  <w:endnote w:type="continuationSeparator" w:id="0">
    <w:p w:rsidR="009B1C7B" w:rsidRDefault="009B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C7B" w:rsidRDefault="009B1C7B">
      <w:r>
        <w:separator/>
      </w:r>
    </w:p>
  </w:footnote>
  <w:footnote w:type="continuationSeparator" w:id="0">
    <w:p w:rsidR="009B1C7B" w:rsidRDefault="009B1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:rsidR="00415035" w:rsidRDefault="00415035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14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3"/>
  </w:num>
  <w:num w:numId="15">
    <w:abstractNumId w:val="6"/>
  </w:num>
  <w:num w:numId="16">
    <w:abstractNumId w:val="11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7"/>
    <w:rsid w:val="00042635"/>
    <w:rsid w:val="000D1827"/>
    <w:rsid w:val="001D3E4A"/>
    <w:rsid w:val="00244911"/>
    <w:rsid w:val="00293018"/>
    <w:rsid w:val="002A5837"/>
    <w:rsid w:val="002D46B1"/>
    <w:rsid w:val="003357B7"/>
    <w:rsid w:val="00352155"/>
    <w:rsid w:val="003B3883"/>
    <w:rsid w:val="0041108F"/>
    <w:rsid w:val="00415035"/>
    <w:rsid w:val="004605D3"/>
    <w:rsid w:val="00496B9D"/>
    <w:rsid w:val="004A3986"/>
    <w:rsid w:val="004A7CDC"/>
    <w:rsid w:val="004D13DA"/>
    <w:rsid w:val="00592911"/>
    <w:rsid w:val="00631FB6"/>
    <w:rsid w:val="00705699"/>
    <w:rsid w:val="00707427"/>
    <w:rsid w:val="00766FFD"/>
    <w:rsid w:val="007A724B"/>
    <w:rsid w:val="00801FCA"/>
    <w:rsid w:val="008140AF"/>
    <w:rsid w:val="008C6235"/>
    <w:rsid w:val="008F1355"/>
    <w:rsid w:val="0096532F"/>
    <w:rsid w:val="0097476E"/>
    <w:rsid w:val="009A2588"/>
    <w:rsid w:val="009A6B97"/>
    <w:rsid w:val="009B1C7B"/>
    <w:rsid w:val="00A43CFF"/>
    <w:rsid w:val="00AB5F91"/>
    <w:rsid w:val="00AD3D5D"/>
    <w:rsid w:val="00B14786"/>
    <w:rsid w:val="00B1735A"/>
    <w:rsid w:val="00B2241B"/>
    <w:rsid w:val="00C36297"/>
    <w:rsid w:val="00C638AB"/>
    <w:rsid w:val="00D23AA5"/>
    <w:rsid w:val="00D732B7"/>
    <w:rsid w:val="00D83EF3"/>
    <w:rsid w:val="00D90423"/>
    <w:rsid w:val="00D97F9B"/>
    <w:rsid w:val="00DA4A9D"/>
    <w:rsid w:val="00E5652B"/>
    <w:rsid w:val="00E62FC1"/>
    <w:rsid w:val="00EE3EC0"/>
    <w:rsid w:val="00F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8B3C6"/>
  <w15:chartTrackingRefBased/>
  <w15:docId w15:val="{7FABC95B-BC50-40D9-8C48-B01FC055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styleId="Hyperlink">
    <w:name w:val="Hyperlink"/>
    <w:rsid w:val="001D3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nskristianvillads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CP.dot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&lt;Change Proposal Title&gt;</vt:lpstr>
      <vt:lpstr>&lt;Change Proposal Title&gt;</vt:lpstr>
    </vt:vector>
  </TitlesOfParts>
  <Company/>
  <LinksUpToDate>false</LinksUpToDate>
  <CharactersWithSpaces>988</CharactersWithSpaces>
  <SharedDoc>false</SharedDoc>
  <HLinks>
    <vt:vector size="6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mailto:jenskristianvilladsen@gmail.com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Jones, Emma</cp:lastModifiedBy>
  <cp:revision>3</cp:revision>
  <cp:lastPrinted>1900-01-01T05:00:00Z</cp:lastPrinted>
  <dcterms:created xsi:type="dcterms:W3CDTF">2016-09-14T13:22:00Z</dcterms:created>
  <dcterms:modified xsi:type="dcterms:W3CDTF">2016-09-14T13:23:00Z</dcterms:modified>
</cp:coreProperties>
</file>